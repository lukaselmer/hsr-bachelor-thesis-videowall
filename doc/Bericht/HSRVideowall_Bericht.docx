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drawings/drawing1.xml" ContentType="application/vnd.openxmlformats-officedocument.drawingml.chartshap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diagrams/data6.xml" ContentType="application/vnd.openxmlformats-officedocument.drawingml.diagramData+xml"/>
  <Override PartName="/word/diagrams/layout6.xml" ContentType="application/vnd.openxmlformats-officedocument.drawingml.diagramLayout+xml"/>
  <Override PartName="/word/diagrams/quickStyle6.xml" ContentType="application/vnd.openxmlformats-officedocument.drawingml.diagramStyle+xml"/>
  <Override PartName="/word/diagrams/colors6.xml" ContentType="application/vnd.openxmlformats-officedocument.drawingml.diagramColors+xml"/>
  <Override PartName="/word/diagrams/drawing6.xml" ContentType="application/vnd.ms-office.drawingml.diagramDrawing+xml"/>
  <Override PartName="/word/diagrams/data7.xml" ContentType="application/vnd.openxmlformats-officedocument.drawingml.diagramData+xml"/>
  <Override PartName="/word/diagrams/layout7.xml" ContentType="application/vnd.openxmlformats-officedocument.drawingml.diagramLayout+xml"/>
  <Override PartName="/word/diagrams/quickStyle7.xml" ContentType="application/vnd.openxmlformats-officedocument.drawingml.diagramStyle+xml"/>
  <Override PartName="/word/diagrams/colors7.xml" ContentType="application/vnd.openxmlformats-officedocument.drawingml.diagramColors+xml"/>
  <Override PartName="/word/diagrams/drawing7.xml" ContentType="application/vnd.ms-office.drawingml.diagramDrawing+xml"/>
  <Override PartName="/word/charts/chart9.xml" ContentType="application/vnd.openxmlformats-officedocument.drawingml.chart+xml"/>
  <Override PartName="/word/charts/chart10.xml" ContentType="application/vnd.openxmlformats-officedocument.drawingml.chart+xml"/>
  <Override PartName="/word/diagrams/data8.xml" ContentType="application/vnd.openxmlformats-officedocument.drawingml.diagramData+xml"/>
  <Override PartName="/word/diagrams/layout8.xml" ContentType="application/vnd.openxmlformats-officedocument.drawingml.diagramLayout+xml"/>
  <Override PartName="/word/diagrams/quickStyle8.xml" ContentType="application/vnd.openxmlformats-officedocument.drawingml.diagramStyle+xml"/>
  <Override PartName="/word/diagrams/colors8.xml" ContentType="application/vnd.openxmlformats-officedocument.drawingml.diagramColors+xml"/>
  <Override PartName="/word/diagrams/drawing8.xml" ContentType="application/vnd.ms-office.drawingml.diagramDrawing+xml"/>
  <Override PartName="/word/diagrams/data9.xml" ContentType="application/vnd.openxmlformats-officedocument.drawingml.diagramData+xml"/>
  <Override PartName="/word/diagrams/layout9.xml" ContentType="application/vnd.openxmlformats-officedocument.drawingml.diagramLayout+xml"/>
  <Override PartName="/word/diagrams/quickStyle9.xml" ContentType="application/vnd.openxmlformats-officedocument.drawingml.diagramStyle+xml"/>
  <Override PartName="/word/diagrams/colors9.xml" ContentType="application/vnd.openxmlformats-officedocument.drawingml.diagramColors+xml"/>
  <Override PartName="/word/diagrams/drawing9.xml" ContentType="application/vnd.ms-office.drawingml.diagramDrawing+xml"/>
  <Override PartName="/word/charts/chart11.xml" ContentType="application/vnd.openxmlformats-officedocument.drawingml.chart+xml"/>
  <Override PartName="/word/charts/chart12.xml" ContentType="application/vnd.openxmlformats-officedocument.drawingml.chart+xml"/>
  <Override PartName="/word/charts/chart13.xml" ContentType="application/vnd.openxmlformats-officedocument.drawingml.chart+xml"/>
  <Override PartName="/word/charts/chart14.xml" ContentType="application/vnd.openxmlformats-officedocument.drawingml.chart+xml"/>
  <Override PartName="/word/charts/chart15.xml" ContentType="application/vnd.openxmlformats-officedocument.drawingml.chart+xml"/>
  <Override PartName="/word/charts/chart16.xml" ContentType="application/vnd.openxmlformats-officedocument.drawingml.chart+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id w:val="-927569906"/>
        <w:docPartObj>
          <w:docPartGallery w:val="Cover Pages"/>
          <w:docPartUnique/>
        </w:docPartObj>
      </w:sdtPr>
      <w:sdtEndPr>
        <w:rPr>
          <w:b/>
          <w:bCs/>
        </w:rPr>
      </w:sdtEndPr>
      <w:sdtContent>
        <w:p w:rsidR="008E328B" w:rsidRDefault="008E328B"/>
        <w:p w:rsidR="008E328B" w:rsidRDefault="008E328B"/>
        <w:p w:rsidR="005D431D" w:rsidRDefault="005D431D"/>
        <w:p w:rsidR="005D431D" w:rsidRDefault="005D431D"/>
        <w:p w:rsidR="005D431D" w:rsidRDefault="005D431D"/>
        <w:p w:rsidR="005D431D" w:rsidRDefault="005D431D"/>
        <w:p w:rsidR="00C62131" w:rsidRDefault="00C62131" w:rsidP="00922E2E">
          <w:pPr>
            <w:rPr>
              <w:b/>
              <w:bCs/>
            </w:rPr>
          </w:pPr>
        </w:p>
        <w:tbl>
          <w:tblPr>
            <w:tblW w:w="4000" w:type="pct"/>
            <w:jc w:val="center"/>
            <w:tblBorders>
              <w:left w:val="single" w:sz="18" w:space="0" w:color="00629E"/>
            </w:tblBorders>
            <w:tblLook w:val="04A0" w:firstRow="1" w:lastRow="0" w:firstColumn="1" w:lastColumn="0" w:noHBand="0" w:noVBand="1"/>
          </w:tblPr>
          <w:tblGrid>
            <w:gridCol w:w="7442"/>
          </w:tblGrid>
          <w:tr w:rsidR="00922E2E" w:rsidTr="005D431D">
            <w:trPr>
              <w:jc w:val="center"/>
            </w:trPr>
            <w:tc>
              <w:tcPr>
                <w:tcW w:w="7442" w:type="dxa"/>
                <w:tcMar>
                  <w:top w:w="216" w:type="dxa"/>
                  <w:left w:w="115" w:type="dxa"/>
                  <w:bottom w:w="216" w:type="dxa"/>
                  <w:right w:w="115" w:type="dxa"/>
                </w:tcMar>
              </w:tcPr>
              <w:p w:rsidR="00922E2E" w:rsidRDefault="00B95EE1" w:rsidP="005D431D">
                <w:pPr>
                  <w:pStyle w:val="NoSpacing"/>
                  <w:rPr>
                    <w:rFonts w:asciiTheme="majorHAnsi" w:eastAsiaTheme="majorEastAsia" w:hAnsiTheme="majorHAnsi" w:cstheme="majorBidi"/>
                  </w:rPr>
                </w:pPr>
                <w:sdt>
                  <w:sdtPr>
                    <w:rPr>
                      <w:rFonts w:asciiTheme="majorHAnsi" w:eastAsiaTheme="majorEastAsia" w:hAnsiTheme="majorHAnsi" w:cstheme="majorBidi"/>
                      <w:color w:val="00629E"/>
                      <w:sz w:val="44"/>
                      <w:szCs w:val="44"/>
                    </w:rPr>
                    <w:alias w:val="Firma"/>
                    <w:id w:val="13406915"/>
                    <w:dataBinding w:prefixMappings="xmlns:ns0='http://schemas.openxmlformats.org/officeDocument/2006/extended-properties'" w:xpath="/ns0:Properties[1]/ns0:Company[1]" w:storeItemID="{6668398D-A668-4E3E-A5EB-62B293D839F1}"/>
                    <w:text/>
                  </w:sdtPr>
                  <w:sdtContent>
                    <w:r w:rsidR="00922E2E" w:rsidRPr="00E56DB5">
                      <w:rPr>
                        <w:rFonts w:asciiTheme="majorHAnsi" w:eastAsiaTheme="majorEastAsia" w:hAnsiTheme="majorHAnsi" w:cstheme="majorBidi"/>
                        <w:color w:val="00629E"/>
                        <w:sz w:val="44"/>
                        <w:szCs w:val="44"/>
                      </w:rPr>
                      <w:t>Bachelorarbeit</w:t>
                    </w:r>
                  </w:sdtContent>
                </w:sdt>
              </w:p>
            </w:tc>
          </w:tr>
          <w:tr w:rsidR="00922E2E" w:rsidTr="005D431D">
            <w:trPr>
              <w:jc w:val="center"/>
            </w:trPr>
            <w:tc>
              <w:tcPr>
                <w:tcW w:w="7442" w:type="dxa"/>
              </w:tcPr>
              <w:sdt>
                <w:sdtPr>
                  <w:rPr>
                    <w:rFonts w:asciiTheme="majorHAnsi" w:eastAsiaTheme="majorEastAsia" w:hAnsiTheme="majorHAnsi" w:cstheme="majorBidi"/>
                    <w:color w:val="00629E"/>
                    <w:sz w:val="80"/>
                    <w:szCs w:val="80"/>
                  </w:rPr>
                  <w:alias w:val="Titel"/>
                  <w:id w:val="13406919"/>
                  <w:dataBinding w:prefixMappings="xmlns:ns0='http://schemas.openxmlformats.org/package/2006/metadata/core-properties' xmlns:ns1='http://purl.org/dc/elements/1.1/'" w:xpath="/ns0:coreProperties[1]/ns1:title[1]" w:storeItemID="{6C3C8BC8-F283-45AE-878A-BAB7291924A1}"/>
                  <w:text/>
                </w:sdtPr>
                <w:sdtContent>
                  <w:p w:rsidR="00922E2E" w:rsidRDefault="00922E2E" w:rsidP="005D431D">
                    <w:pPr>
                      <w:pStyle w:val="NoSpacing"/>
                      <w:rPr>
                        <w:rFonts w:asciiTheme="majorHAnsi" w:eastAsiaTheme="majorEastAsia" w:hAnsiTheme="majorHAnsi" w:cstheme="majorBidi"/>
                        <w:color w:val="4F81BD" w:themeColor="accent1"/>
                        <w:sz w:val="80"/>
                        <w:szCs w:val="80"/>
                      </w:rPr>
                    </w:pPr>
                    <w:r>
                      <w:rPr>
                        <w:rFonts w:asciiTheme="majorHAnsi" w:eastAsiaTheme="majorEastAsia" w:hAnsiTheme="majorHAnsi" w:cstheme="majorBidi"/>
                        <w:color w:val="00629E"/>
                        <w:sz w:val="80"/>
                        <w:szCs w:val="80"/>
                      </w:rPr>
                      <w:t>HSR Videowall</w:t>
                    </w:r>
                  </w:p>
                </w:sdtContent>
              </w:sdt>
            </w:tc>
          </w:tr>
          <w:tr w:rsidR="00922E2E" w:rsidTr="005D431D">
            <w:trPr>
              <w:jc w:val="center"/>
            </w:trPr>
            <w:tc>
              <w:tcPr>
                <w:tcW w:w="7442" w:type="dxa"/>
                <w:tcMar>
                  <w:top w:w="216" w:type="dxa"/>
                  <w:left w:w="115" w:type="dxa"/>
                  <w:bottom w:w="216" w:type="dxa"/>
                  <w:right w:w="115" w:type="dxa"/>
                </w:tcMar>
              </w:tcPr>
              <w:p w:rsidR="00922E2E" w:rsidRDefault="00922E2E" w:rsidP="005D431D">
                <w:pPr>
                  <w:pStyle w:val="NoSpacing"/>
                  <w:rPr>
                    <w:rFonts w:asciiTheme="majorHAnsi" w:eastAsiaTheme="majorEastAsia" w:hAnsiTheme="majorHAnsi" w:cstheme="majorBidi"/>
                    <w:color w:val="00629E"/>
                    <w:sz w:val="32"/>
                    <w:szCs w:val="32"/>
                  </w:rPr>
                </w:pPr>
                <w:r w:rsidRPr="00922E2E">
                  <w:rPr>
                    <w:rFonts w:asciiTheme="majorHAnsi" w:eastAsiaTheme="majorEastAsia" w:hAnsiTheme="majorHAnsi" w:cstheme="majorBidi"/>
                    <w:color w:val="00629E"/>
                    <w:sz w:val="32"/>
                    <w:szCs w:val="32"/>
                  </w:rPr>
                  <w:t>Abteilung Informatik</w:t>
                </w:r>
              </w:p>
              <w:p w:rsidR="005D431D" w:rsidRDefault="005D431D" w:rsidP="005D431D">
                <w:pPr>
                  <w:pStyle w:val="NoSpacing"/>
                  <w:rPr>
                    <w:rFonts w:asciiTheme="majorHAnsi" w:eastAsiaTheme="majorEastAsia" w:hAnsiTheme="majorHAnsi" w:cstheme="majorBidi"/>
                    <w:color w:val="00629E"/>
                    <w:sz w:val="32"/>
                    <w:szCs w:val="32"/>
                  </w:rPr>
                </w:pPr>
                <w:r>
                  <w:rPr>
                    <w:rFonts w:asciiTheme="majorHAnsi" w:eastAsiaTheme="majorEastAsia" w:hAnsiTheme="majorHAnsi" w:cstheme="majorBidi"/>
                    <w:color w:val="00629E"/>
                    <w:sz w:val="32"/>
                    <w:szCs w:val="32"/>
                  </w:rPr>
                  <w:t>Hochschule für Technik Rapperswil</w:t>
                </w:r>
              </w:p>
              <w:p w:rsidR="00BD721E" w:rsidRDefault="00BD721E" w:rsidP="005D431D">
                <w:pPr>
                  <w:pStyle w:val="NoSpacing"/>
                  <w:rPr>
                    <w:rFonts w:asciiTheme="majorHAnsi" w:eastAsiaTheme="majorEastAsia" w:hAnsiTheme="majorHAnsi" w:cstheme="majorBidi"/>
                    <w:color w:val="00629E"/>
                    <w:sz w:val="32"/>
                    <w:szCs w:val="32"/>
                  </w:rPr>
                </w:pPr>
              </w:p>
              <w:p w:rsidR="00BD721E" w:rsidRPr="00922E2E" w:rsidRDefault="002E24C8" w:rsidP="005D431D">
                <w:pPr>
                  <w:pStyle w:val="NoSpacing"/>
                  <w:rPr>
                    <w:rFonts w:asciiTheme="majorHAnsi" w:eastAsiaTheme="majorEastAsia" w:hAnsiTheme="majorHAnsi" w:cstheme="majorBidi"/>
                    <w:sz w:val="32"/>
                    <w:szCs w:val="32"/>
                  </w:rPr>
                </w:pPr>
                <w:r>
                  <w:rPr>
                    <w:rFonts w:asciiTheme="majorHAnsi" w:eastAsiaTheme="majorEastAsia" w:hAnsiTheme="majorHAnsi" w:cstheme="majorBidi"/>
                    <w:color w:val="00629E"/>
                    <w:sz w:val="32"/>
                    <w:szCs w:val="32"/>
                  </w:rPr>
                  <w:t>Frühjahrss</w:t>
                </w:r>
                <w:r w:rsidR="00BD721E">
                  <w:rPr>
                    <w:rFonts w:asciiTheme="majorHAnsi" w:eastAsiaTheme="majorEastAsia" w:hAnsiTheme="majorHAnsi" w:cstheme="majorBidi"/>
                    <w:color w:val="00629E"/>
                    <w:sz w:val="32"/>
                    <w:szCs w:val="32"/>
                  </w:rPr>
                  <w:t>emester 2012</w:t>
                </w:r>
              </w:p>
            </w:tc>
          </w:tr>
        </w:tbl>
        <w:p w:rsidR="00C62131" w:rsidRDefault="00C62131" w:rsidP="00EA10FA">
          <w:pPr>
            <w:jc w:val="right"/>
            <w:rPr>
              <w:b/>
              <w:bCs/>
            </w:rPr>
          </w:pPr>
        </w:p>
        <w:p w:rsidR="0084428F" w:rsidRDefault="0084428F" w:rsidP="004A6732">
          <w:pPr>
            <w:ind w:left="709"/>
            <w:rPr>
              <w:bCs/>
              <w:sz w:val="28"/>
              <w:szCs w:val="28"/>
            </w:rPr>
          </w:pPr>
        </w:p>
        <w:p w:rsidR="0084428F" w:rsidRDefault="003C4E3C" w:rsidP="004A6732">
          <w:pPr>
            <w:ind w:left="709"/>
            <w:rPr>
              <w:bCs/>
              <w:sz w:val="28"/>
              <w:szCs w:val="28"/>
            </w:rPr>
          </w:pPr>
          <w:r>
            <w:rPr>
              <w:bCs/>
              <w:noProof/>
              <w:sz w:val="28"/>
              <w:szCs w:val="28"/>
              <w:lang w:eastAsia="de-CH"/>
            </w:rPr>
            <w:drawing>
              <wp:anchor distT="0" distB="0" distL="114300" distR="114300" simplePos="0" relativeHeight="251659264" behindDoc="0" locked="0" layoutInCell="1" allowOverlap="1" wp14:anchorId="447783E7" wp14:editId="380C0A0A">
                <wp:simplePos x="0" y="0"/>
                <wp:positionH relativeFrom="column">
                  <wp:posOffset>-941705</wp:posOffset>
                </wp:positionH>
                <wp:positionV relativeFrom="paragraph">
                  <wp:posOffset>67632</wp:posOffset>
                </wp:positionV>
                <wp:extent cx="7623175" cy="2449195"/>
                <wp:effectExtent l="0" t="0" r="0" b="8255"/>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spektive_small.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7623175" cy="2449195"/>
                        </a:xfrm>
                        <a:prstGeom prst="rect">
                          <a:avLst/>
                        </a:prstGeom>
                      </pic:spPr>
                    </pic:pic>
                  </a:graphicData>
                </a:graphic>
                <wp14:sizeRelH relativeFrom="page">
                  <wp14:pctWidth>0</wp14:pctWidth>
                </wp14:sizeRelH>
                <wp14:sizeRelV relativeFrom="page">
                  <wp14:pctHeight>0</wp14:pctHeight>
                </wp14:sizeRelV>
              </wp:anchor>
            </w:drawing>
          </w:r>
        </w:p>
        <w:p w:rsidR="0084428F" w:rsidRDefault="0084428F" w:rsidP="004A6732">
          <w:pPr>
            <w:ind w:left="709"/>
            <w:rPr>
              <w:bCs/>
              <w:sz w:val="28"/>
              <w:szCs w:val="28"/>
            </w:rPr>
          </w:pPr>
        </w:p>
        <w:p w:rsidR="0084428F" w:rsidRDefault="0084428F" w:rsidP="004A6732">
          <w:pPr>
            <w:ind w:left="709"/>
            <w:rPr>
              <w:bCs/>
              <w:sz w:val="28"/>
              <w:szCs w:val="28"/>
            </w:rPr>
          </w:pPr>
        </w:p>
        <w:p w:rsidR="0084428F" w:rsidRDefault="0084428F" w:rsidP="004A6732">
          <w:pPr>
            <w:ind w:left="709"/>
            <w:rPr>
              <w:bCs/>
              <w:sz w:val="28"/>
              <w:szCs w:val="28"/>
            </w:rPr>
          </w:pPr>
        </w:p>
        <w:p w:rsidR="0084428F" w:rsidRDefault="0084428F" w:rsidP="004A6732">
          <w:pPr>
            <w:ind w:left="709"/>
            <w:rPr>
              <w:bCs/>
              <w:sz w:val="28"/>
              <w:szCs w:val="28"/>
            </w:rPr>
          </w:pPr>
        </w:p>
        <w:p w:rsidR="0084428F" w:rsidRDefault="0084428F" w:rsidP="004A6732">
          <w:pPr>
            <w:ind w:left="709"/>
            <w:rPr>
              <w:bCs/>
              <w:sz w:val="28"/>
              <w:szCs w:val="28"/>
            </w:rPr>
          </w:pPr>
        </w:p>
        <w:p w:rsidR="0084428F" w:rsidRDefault="0084428F" w:rsidP="004A6732">
          <w:pPr>
            <w:ind w:left="709"/>
            <w:rPr>
              <w:bCs/>
              <w:sz w:val="28"/>
              <w:szCs w:val="28"/>
            </w:rPr>
          </w:pPr>
        </w:p>
        <w:p w:rsidR="0084428F" w:rsidRDefault="0084428F" w:rsidP="004A6732">
          <w:pPr>
            <w:ind w:left="709"/>
            <w:rPr>
              <w:bCs/>
              <w:sz w:val="28"/>
              <w:szCs w:val="28"/>
            </w:rPr>
          </w:pPr>
        </w:p>
        <w:p w:rsidR="0084428F" w:rsidRDefault="0084428F" w:rsidP="004A6732">
          <w:pPr>
            <w:ind w:left="709"/>
            <w:rPr>
              <w:bCs/>
              <w:sz w:val="28"/>
              <w:szCs w:val="28"/>
            </w:rPr>
          </w:pPr>
        </w:p>
        <w:p w:rsidR="00F03103" w:rsidRDefault="00F03103" w:rsidP="00D97E63">
          <w:pPr>
            <w:ind w:left="993"/>
            <w:rPr>
              <w:rFonts w:eastAsiaTheme="majorEastAsia" w:cstheme="minorHAnsi"/>
              <w:b/>
              <w:sz w:val="28"/>
              <w:szCs w:val="28"/>
            </w:rPr>
          </w:pPr>
        </w:p>
        <w:p w:rsidR="003C4E3C" w:rsidRDefault="003C4E3C" w:rsidP="00D97E63">
          <w:pPr>
            <w:ind w:left="993"/>
            <w:rPr>
              <w:rFonts w:eastAsiaTheme="majorEastAsia" w:cstheme="minorHAnsi"/>
              <w:b/>
              <w:sz w:val="28"/>
              <w:szCs w:val="28"/>
            </w:rPr>
          </w:pPr>
        </w:p>
        <w:p w:rsidR="00AE34B3" w:rsidRPr="00F2469D" w:rsidRDefault="00A0042B" w:rsidP="00D97E63">
          <w:pPr>
            <w:ind w:left="993"/>
            <w:rPr>
              <w:rFonts w:cstheme="minorHAnsi"/>
              <w:bCs/>
              <w:sz w:val="28"/>
              <w:szCs w:val="28"/>
            </w:rPr>
          </w:pPr>
          <w:r w:rsidRPr="008A39BA">
            <w:rPr>
              <w:rFonts w:eastAsiaTheme="majorEastAsia" w:cstheme="minorHAnsi"/>
              <w:b/>
              <w:sz w:val="28"/>
              <w:szCs w:val="28"/>
            </w:rPr>
            <w:t>Autoren</w:t>
          </w:r>
          <w:r w:rsidR="00AE34B3" w:rsidRPr="00F2469D">
            <w:rPr>
              <w:rFonts w:cstheme="minorHAnsi"/>
              <w:bCs/>
              <w:sz w:val="28"/>
              <w:szCs w:val="28"/>
            </w:rPr>
            <w:tab/>
          </w:r>
          <w:r w:rsidR="00AE34B3" w:rsidRPr="00F2469D">
            <w:rPr>
              <w:rFonts w:cstheme="minorHAnsi"/>
              <w:bCs/>
              <w:sz w:val="28"/>
              <w:szCs w:val="28"/>
            </w:rPr>
            <w:tab/>
          </w:r>
          <w:r w:rsidR="004A6732" w:rsidRPr="00F2469D">
            <w:rPr>
              <w:rFonts w:cstheme="minorHAnsi"/>
              <w:bCs/>
              <w:sz w:val="28"/>
              <w:szCs w:val="28"/>
            </w:rPr>
            <w:tab/>
          </w:r>
          <w:r w:rsidR="00AE34B3" w:rsidRPr="00F2469D">
            <w:rPr>
              <w:rFonts w:eastAsiaTheme="majorEastAsia" w:cstheme="minorHAnsi"/>
              <w:sz w:val="28"/>
              <w:szCs w:val="28"/>
            </w:rPr>
            <w:t>Lukas Elmer, Christina Heidt,</w:t>
          </w:r>
          <w:r w:rsidR="00F03103">
            <w:rPr>
              <w:rFonts w:eastAsiaTheme="majorEastAsia" w:cstheme="minorHAnsi"/>
              <w:sz w:val="28"/>
              <w:szCs w:val="28"/>
            </w:rPr>
            <w:br/>
          </w:r>
          <w:r w:rsidR="00F03103">
            <w:rPr>
              <w:rFonts w:eastAsiaTheme="majorEastAsia" w:cstheme="minorHAnsi"/>
              <w:sz w:val="28"/>
              <w:szCs w:val="28"/>
            </w:rPr>
            <w:tab/>
          </w:r>
          <w:r w:rsidR="00F03103">
            <w:rPr>
              <w:rFonts w:eastAsiaTheme="majorEastAsia" w:cstheme="minorHAnsi"/>
              <w:sz w:val="28"/>
              <w:szCs w:val="28"/>
            </w:rPr>
            <w:tab/>
          </w:r>
          <w:r w:rsidR="00F03103">
            <w:rPr>
              <w:rFonts w:eastAsiaTheme="majorEastAsia" w:cstheme="minorHAnsi"/>
              <w:sz w:val="28"/>
              <w:szCs w:val="28"/>
            </w:rPr>
            <w:tab/>
          </w:r>
          <w:r w:rsidR="00F03103">
            <w:rPr>
              <w:rFonts w:eastAsiaTheme="majorEastAsia" w:cstheme="minorHAnsi"/>
              <w:sz w:val="28"/>
              <w:szCs w:val="28"/>
            </w:rPr>
            <w:tab/>
          </w:r>
          <w:r w:rsidR="00AE34B3" w:rsidRPr="00F2469D">
            <w:rPr>
              <w:rFonts w:eastAsiaTheme="majorEastAsia" w:cstheme="minorHAnsi"/>
              <w:sz w:val="28"/>
              <w:szCs w:val="28"/>
            </w:rPr>
            <w:t>Delia Treichler</w:t>
          </w:r>
        </w:p>
        <w:p w:rsidR="00AE34B3" w:rsidRPr="00F2469D" w:rsidRDefault="00AE34B3" w:rsidP="00D97E63">
          <w:pPr>
            <w:ind w:left="993"/>
            <w:rPr>
              <w:rFonts w:eastAsiaTheme="majorEastAsia" w:cstheme="minorHAnsi"/>
              <w:sz w:val="28"/>
              <w:szCs w:val="28"/>
            </w:rPr>
          </w:pPr>
          <w:r w:rsidRPr="008A39BA">
            <w:rPr>
              <w:rFonts w:eastAsiaTheme="majorEastAsia" w:cstheme="minorHAnsi"/>
              <w:b/>
              <w:sz w:val="28"/>
              <w:szCs w:val="28"/>
            </w:rPr>
            <w:t>Betreuer</w:t>
          </w:r>
          <w:r w:rsidRPr="00F2469D">
            <w:rPr>
              <w:rFonts w:eastAsiaTheme="majorEastAsia" w:cstheme="minorHAnsi"/>
              <w:sz w:val="28"/>
              <w:szCs w:val="28"/>
            </w:rPr>
            <w:tab/>
          </w:r>
          <w:r w:rsidRPr="00F2469D">
            <w:rPr>
              <w:rFonts w:eastAsiaTheme="majorEastAsia" w:cstheme="minorHAnsi"/>
              <w:sz w:val="28"/>
              <w:szCs w:val="28"/>
            </w:rPr>
            <w:tab/>
          </w:r>
          <w:r w:rsidR="004A6732" w:rsidRPr="00F2469D">
            <w:rPr>
              <w:rFonts w:eastAsiaTheme="majorEastAsia" w:cstheme="minorHAnsi"/>
              <w:sz w:val="28"/>
              <w:szCs w:val="28"/>
            </w:rPr>
            <w:tab/>
          </w:r>
          <w:r w:rsidR="00497A42" w:rsidRPr="00F2469D">
            <w:rPr>
              <w:rFonts w:eastAsiaTheme="majorEastAsia" w:cstheme="minorHAnsi"/>
              <w:sz w:val="28"/>
              <w:szCs w:val="28"/>
            </w:rPr>
            <w:t>Prof Dr. Markus Stolze</w:t>
          </w:r>
        </w:p>
        <w:p w:rsidR="00F17759" w:rsidRPr="00F2469D" w:rsidRDefault="00AE34B3" w:rsidP="00D97E63">
          <w:pPr>
            <w:ind w:left="993"/>
            <w:rPr>
              <w:rFonts w:eastAsiaTheme="majorEastAsia" w:cstheme="minorHAnsi"/>
              <w:sz w:val="28"/>
              <w:szCs w:val="28"/>
            </w:rPr>
          </w:pPr>
          <w:r w:rsidRPr="008A39BA">
            <w:rPr>
              <w:rFonts w:eastAsiaTheme="majorEastAsia" w:cstheme="minorHAnsi"/>
              <w:b/>
              <w:sz w:val="28"/>
              <w:szCs w:val="28"/>
            </w:rPr>
            <w:t>Projektpartner</w:t>
          </w:r>
          <w:r w:rsidRPr="00F2469D">
            <w:rPr>
              <w:rFonts w:eastAsiaTheme="majorEastAsia" w:cstheme="minorHAnsi"/>
              <w:sz w:val="28"/>
              <w:szCs w:val="28"/>
            </w:rPr>
            <w:tab/>
          </w:r>
          <w:r w:rsidR="004A6732" w:rsidRPr="00F2469D">
            <w:rPr>
              <w:rFonts w:eastAsiaTheme="majorEastAsia" w:cstheme="minorHAnsi"/>
              <w:sz w:val="28"/>
              <w:szCs w:val="28"/>
            </w:rPr>
            <w:tab/>
          </w:r>
          <w:r w:rsidR="004210D4" w:rsidRPr="00F2469D">
            <w:rPr>
              <w:rFonts w:eastAsiaTheme="majorEastAsia" w:cstheme="minorHAnsi"/>
              <w:sz w:val="28"/>
              <w:szCs w:val="28"/>
            </w:rPr>
            <w:t>HSR, Rapperswil, SG</w:t>
          </w:r>
        </w:p>
        <w:p w:rsidR="00AE34B3" w:rsidRPr="00F2469D" w:rsidRDefault="00F2469D" w:rsidP="00D97E63">
          <w:pPr>
            <w:ind w:left="993"/>
            <w:rPr>
              <w:rFonts w:eastAsiaTheme="majorEastAsia" w:cstheme="minorHAnsi"/>
              <w:sz w:val="28"/>
              <w:szCs w:val="28"/>
            </w:rPr>
          </w:pPr>
          <w:r w:rsidRPr="008A39BA">
            <w:rPr>
              <w:rFonts w:eastAsiaTheme="majorEastAsia" w:cstheme="minorHAnsi"/>
              <w:b/>
              <w:sz w:val="28"/>
              <w:szCs w:val="28"/>
            </w:rPr>
            <w:t>Experte</w:t>
          </w:r>
          <w:r w:rsidR="00AE34B3" w:rsidRPr="00F2469D">
            <w:rPr>
              <w:rFonts w:eastAsiaTheme="majorEastAsia" w:cstheme="minorHAnsi"/>
              <w:sz w:val="28"/>
              <w:szCs w:val="28"/>
            </w:rPr>
            <w:tab/>
          </w:r>
          <w:r w:rsidR="00AE34B3" w:rsidRPr="00F2469D">
            <w:rPr>
              <w:rFonts w:eastAsiaTheme="majorEastAsia" w:cstheme="minorHAnsi"/>
              <w:sz w:val="28"/>
              <w:szCs w:val="28"/>
            </w:rPr>
            <w:tab/>
          </w:r>
          <w:r w:rsidR="004A6732" w:rsidRPr="00F2469D">
            <w:rPr>
              <w:rFonts w:eastAsiaTheme="majorEastAsia" w:cstheme="minorHAnsi"/>
              <w:sz w:val="28"/>
              <w:szCs w:val="28"/>
            </w:rPr>
            <w:tab/>
          </w:r>
          <w:r w:rsidR="00F17759" w:rsidRPr="00F2469D">
            <w:rPr>
              <w:rFonts w:eastAsiaTheme="majorEastAsia" w:cstheme="minorHAnsi"/>
              <w:sz w:val="28"/>
              <w:szCs w:val="28"/>
            </w:rPr>
            <w:t>Markus Flückiger</w:t>
          </w:r>
          <w:r w:rsidR="00D9066B">
            <w:rPr>
              <w:rFonts w:eastAsiaTheme="majorEastAsia" w:cstheme="minorHAnsi"/>
              <w:sz w:val="28"/>
              <w:szCs w:val="28"/>
            </w:rPr>
            <w:t>, Zühlke</w:t>
          </w:r>
        </w:p>
        <w:p w:rsidR="008079BF" w:rsidRPr="00F2469D" w:rsidRDefault="00F2469D" w:rsidP="00D97E63">
          <w:pPr>
            <w:ind w:left="993"/>
            <w:rPr>
              <w:rFonts w:eastAsiaTheme="majorEastAsia" w:cstheme="minorHAnsi"/>
              <w:sz w:val="28"/>
              <w:szCs w:val="28"/>
            </w:rPr>
          </w:pPr>
          <w:r w:rsidRPr="008A39BA">
            <w:rPr>
              <w:rFonts w:eastAsiaTheme="majorEastAsia" w:cstheme="minorHAnsi"/>
              <w:b/>
              <w:sz w:val="28"/>
              <w:szCs w:val="28"/>
            </w:rPr>
            <w:t>Gegenleser</w:t>
          </w:r>
          <w:r w:rsidR="00AE34B3" w:rsidRPr="00F2469D">
            <w:rPr>
              <w:rFonts w:eastAsiaTheme="majorEastAsia" w:cstheme="minorHAnsi"/>
              <w:sz w:val="28"/>
              <w:szCs w:val="28"/>
            </w:rPr>
            <w:t xml:space="preserve"> </w:t>
          </w:r>
          <w:r w:rsidR="00AE34B3" w:rsidRPr="00F2469D">
            <w:rPr>
              <w:rFonts w:eastAsiaTheme="majorEastAsia" w:cstheme="minorHAnsi"/>
              <w:sz w:val="28"/>
              <w:szCs w:val="28"/>
            </w:rPr>
            <w:tab/>
          </w:r>
          <w:r w:rsidR="00AE34B3" w:rsidRPr="00F2469D">
            <w:rPr>
              <w:rFonts w:eastAsiaTheme="majorEastAsia" w:cstheme="minorHAnsi"/>
              <w:sz w:val="28"/>
              <w:szCs w:val="28"/>
            </w:rPr>
            <w:tab/>
          </w:r>
          <w:r w:rsidR="008079BF" w:rsidRPr="00F2469D">
            <w:rPr>
              <w:rFonts w:eastAsiaTheme="majorEastAsia" w:cstheme="minorHAnsi"/>
              <w:sz w:val="28"/>
              <w:szCs w:val="28"/>
            </w:rPr>
            <w:t xml:space="preserve">Prof. Dr.  Peter Heinzmann </w:t>
          </w:r>
        </w:p>
        <w:p w:rsidR="008E328B" w:rsidRDefault="008E328B" w:rsidP="008079BF">
          <w:r>
            <w:rPr>
              <w:b/>
              <w:bCs/>
            </w:rPr>
            <w:br w:type="page"/>
          </w:r>
        </w:p>
      </w:sdtContent>
    </w:sdt>
    <w:p w:rsidR="00EE3C66" w:rsidRDefault="00EE3C66" w:rsidP="00EE3C66">
      <w:pPr>
        <w:pStyle w:val="Heading1"/>
      </w:pPr>
      <w:bookmarkStart w:id="0" w:name="_Toc327467523"/>
      <w:r>
        <w:lastRenderedPageBreak/>
        <w:t>Inhaltsverzeichnis</w:t>
      </w:r>
      <w:bookmarkEnd w:id="0"/>
    </w:p>
    <w:p w:rsidR="007E1B3E" w:rsidRDefault="00EE3C66" w:rsidP="00F51101">
      <w:pPr>
        <w:pStyle w:val="TOC1"/>
        <w:tabs>
          <w:tab w:val="left" w:pos="567"/>
          <w:tab w:val="right" w:leader="dot" w:pos="9062"/>
        </w:tabs>
        <w:rPr>
          <w:b w:val="0"/>
          <w:noProof/>
          <w:sz w:val="22"/>
          <w:szCs w:val="22"/>
          <w:lang w:eastAsia="de-CH"/>
        </w:rPr>
      </w:pPr>
      <w:r>
        <w:fldChar w:fldCharType="begin"/>
      </w:r>
      <w:r>
        <w:instrText xml:space="preserve"> TOC \o "1-1" \h \z \u </w:instrText>
      </w:r>
      <w:r>
        <w:fldChar w:fldCharType="separate"/>
      </w:r>
      <w:hyperlink w:anchor="_Toc327467523" w:history="1">
        <w:r w:rsidR="007E1B3E" w:rsidRPr="00A247C4">
          <w:rPr>
            <w:rStyle w:val="Hyperlink"/>
            <w:noProof/>
          </w:rPr>
          <w:t>I.</w:t>
        </w:r>
        <w:r w:rsidR="007E1B3E">
          <w:rPr>
            <w:b w:val="0"/>
            <w:noProof/>
            <w:sz w:val="22"/>
            <w:szCs w:val="22"/>
            <w:lang w:eastAsia="de-CH"/>
          </w:rPr>
          <w:tab/>
        </w:r>
        <w:r w:rsidR="007E1B3E" w:rsidRPr="00A247C4">
          <w:rPr>
            <w:rStyle w:val="Hyperlink"/>
            <w:noProof/>
          </w:rPr>
          <w:t>Inhaltsverzeichnis</w:t>
        </w:r>
        <w:r w:rsidR="007E1B3E">
          <w:rPr>
            <w:noProof/>
            <w:webHidden/>
          </w:rPr>
          <w:tab/>
        </w:r>
        <w:r w:rsidR="007E1B3E">
          <w:rPr>
            <w:noProof/>
            <w:webHidden/>
          </w:rPr>
          <w:fldChar w:fldCharType="begin"/>
        </w:r>
        <w:r w:rsidR="007E1B3E">
          <w:rPr>
            <w:noProof/>
            <w:webHidden/>
          </w:rPr>
          <w:instrText xml:space="preserve"> PAGEREF _Toc327467523 \h </w:instrText>
        </w:r>
        <w:r w:rsidR="007E1B3E">
          <w:rPr>
            <w:noProof/>
            <w:webHidden/>
          </w:rPr>
        </w:r>
        <w:r w:rsidR="007E1B3E">
          <w:rPr>
            <w:noProof/>
            <w:webHidden/>
          </w:rPr>
          <w:fldChar w:fldCharType="separate"/>
        </w:r>
        <w:r w:rsidR="000E6CF3">
          <w:rPr>
            <w:noProof/>
            <w:webHidden/>
          </w:rPr>
          <w:t>1</w:t>
        </w:r>
        <w:r w:rsidR="007E1B3E">
          <w:rPr>
            <w:noProof/>
            <w:webHidden/>
          </w:rPr>
          <w:fldChar w:fldCharType="end"/>
        </w:r>
      </w:hyperlink>
    </w:p>
    <w:p w:rsidR="007E1B3E" w:rsidRDefault="00B95EE1" w:rsidP="00F51101">
      <w:pPr>
        <w:pStyle w:val="TOC1"/>
        <w:tabs>
          <w:tab w:val="left" w:pos="567"/>
          <w:tab w:val="right" w:leader="dot" w:pos="9062"/>
        </w:tabs>
        <w:rPr>
          <w:b w:val="0"/>
          <w:noProof/>
          <w:sz w:val="22"/>
          <w:szCs w:val="22"/>
          <w:lang w:eastAsia="de-CH"/>
        </w:rPr>
      </w:pPr>
      <w:hyperlink w:anchor="_Toc327467524" w:history="1">
        <w:r w:rsidR="007E1B3E" w:rsidRPr="00A247C4">
          <w:rPr>
            <w:rStyle w:val="Hyperlink"/>
            <w:noProof/>
          </w:rPr>
          <w:t>II.</w:t>
        </w:r>
        <w:r w:rsidR="007E1B3E">
          <w:rPr>
            <w:b w:val="0"/>
            <w:noProof/>
            <w:sz w:val="22"/>
            <w:szCs w:val="22"/>
            <w:lang w:eastAsia="de-CH"/>
          </w:rPr>
          <w:tab/>
        </w:r>
        <w:r w:rsidR="007E1B3E" w:rsidRPr="00A247C4">
          <w:rPr>
            <w:rStyle w:val="Hyperlink"/>
            <w:noProof/>
          </w:rPr>
          <w:t>Abstract</w:t>
        </w:r>
        <w:r w:rsidR="007E1B3E">
          <w:rPr>
            <w:noProof/>
            <w:webHidden/>
          </w:rPr>
          <w:tab/>
        </w:r>
        <w:r w:rsidR="007E1B3E">
          <w:rPr>
            <w:noProof/>
            <w:webHidden/>
          </w:rPr>
          <w:fldChar w:fldCharType="begin"/>
        </w:r>
        <w:r w:rsidR="007E1B3E">
          <w:rPr>
            <w:noProof/>
            <w:webHidden/>
          </w:rPr>
          <w:instrText xml:space="preserve"> PAGEREF _Toc327467524 \h </w:instrText>
        </w:r>
        <w:r w:rsidR="007E1B3E">
          <w:rPr>
            <w:noProof/>
            <w:webHidden/>
          </w:rPr>
        </w:r>
        <w:r w:rsidR="007E1B3E">
          <w:rPr>
            <w:noProof/>
            <w:webHidden/>
          </w:rPr>
          <w:fldChar w:fldCharType="separate"/>
        </w:r>
        <w:r w:rsidR="000E6CF3">
          <w:rPr>
            <w:noProof/>
            <w:webHidden/>
          </w:rPr>
          <w:t>2</w:t>
        </w:r>
        <w:r w:rsidR="007E1B3E">
          <w:rPr>
            <w:noProof/>
            <w:webHidden/>
          </w:rPr>
          <w:fldChar w:fldCharType="end"/>
        </w:r>
      </w:hyperlink>
    </w:p>
    <w:p w:rsidR="007E1B3E" w:rsidRDefault="00B95EE1" w:rsidP="00F51101">
      <w:pPr>
        <w:pStyle w:val="TOC1"/>
        <w:tabs>
          <w:tab w:val="left" w:pos="567"/>
          <w:tab w:val="right" w:leader="dot" w:pos="9062"/>
        </w:tabs>
        <w:rPr>
          <w:b w:val="0"/>
          <w:noProof/>
          <w:sz w:val="22"/>
          <w:szCs w:val="22"/>
          <w:lang w:eastAsia="de-CH"/>
        </w:rPr>
      </w:pPr>
      <w:hyperlink w:anchor="_Toc327467525" w:history="1">
        <w:r w:rsidR="007E1B3E" w:rsidRPr="00A247C4">
          <w:rPr>
            <w:rStyle w:val="Hyperlink"/>
            <w:noProof/>
          </w:rPr>
          <w:t>III.</w:t>
        </w:r>
        <w:r w:rsidR="007E1B3E">
          <w:rPr>
            <w:b w:val="0"/>
            <w:noProof/>
            <w:sz w:val="22"/>
            <w:szCs w:val="22"/>
            <w:lang w:eastAsia="de-CH"/>
          </w:rPr>
          <w:tab/>
        </w:r>
        <w:r w:rsidR="007E1B3E" w:rsidRPr="00A247C4">
          <w:rPr>
            <w:rStyle w:val="Hyperlink"/>
            <w:noProof/>
          </w:rPr>
          <w:t>Danksagung</w:t>
        </w:r>
        <w:r w:rsidR="007E1B3E">
          <w:rPr>
            <w:noProof/>
            <w:webHidden/>
          </w:rPr>
          <w:tab/>
        </w:r>
        <w:r w:rsidR="007E1B3E">
          <w:rPr>
            <w:noProof/>
            <w:webHidden/>
          </w:rPr>
          <w:fldChar w:fldCharType="begin"/>
        </w:r>
        <w:r w:rsidR="007E1B3E">
          <w:rPr>
            <w:noProof/>
            <w:webHidden/>
          </w:rPr>
          <w:instrText xml:space="preserve"> PAGEREF _Toc327467525 \h </w:instrText>
        </w:r>
        <w:r w:rsidR="007E1B3E">
          <w:rPr>
            <w:noProof/>
            <w:webHidden/>
          </w:rPr>
        </w:r>
        <w:r w:rsidR="007E1B3E">
          <w:rPr>
            <w:noProof/>
            <w:webHidden/>
          </w:rPr>
          <w:fldChar w:fldCharType="separate"/>
        </w:r>
        <w:r w:rsidR="000E6CF3">
          <w:rPr>
            <w:noProof/>
            <w:webHidden/>
          </w:rPr>
          <w:t>3</w:t>
        </w:r>
        <w:r w:rsidR="007E1B3E">
          <w:rPr>
            <w:noProof/>
            <w:webHidden/>
          </w:rPr>
          <w:fldChar w:fldCharType="end"/>
        </w:r>
      </w:hyperlink>
    </w:p>
    <w:p w:rsidR="007E1B3E" w:rsidRDefault="00B95EE1" w:rsidP="00F51101">
      <w:pPr>
        <w:pStyle w:val="TOC1"/>
        <w:tabs>
          <w:tab w:val="left" w:pos="567"/>
          <w:tab w:val="left" w:pos="600"/>
          <w:tab w:val="right" w:leader="dot" w:pos="9062"/>
        </w:tabs>
        <w:rPr>
          <w:b w:val="0"/>
          <w:noProof/>
          <w:sz w:val="22"/>
          <w:szCs w:val="22"/>
          <w:lang w:eastAsia="de-CH"/>
        </w:rPr>
      </w:pPr>
      <w:hyperlink w:anchor="_Toc327467526" w:history="1">
        <w:r w:rsidR="007E1B3E" w:rsidRPr="00A247C4">
          <w:rPr>
            <w:rStyle w:val="Hyperlink"/>
            <w:noProof/>
          </w:rPr>
          <w:t>IV.</w:t>
        </w:r>
        <w:r w:rsidR="007E1B3E">
          <w:rPr>
            <w:b w:val="0"/>
            <w:noProof/>
            <w:sz w:val="22"/>
            <w:szCs w:val="22"/>
            <w:lang w:eastAsia="de-CH"/>
          </w:rPr>
          <w:tab/>
        </w:r>
        <w:r w:rsidR="007E1B3E" w:rsidRPr="00A247C4">
          <w:rPr>
            <w:rStyle w:val="Hyperlink"/>
            <w:noProof/>
          </w:rPr>
          <w:t>Management Summary</w:t>
        </w:r>
        <w:r w:rsidR="007E1B3E">
          <w:rPr>
            <w:noProof/>
            <w:webHidden/>
          </w:rPr>
          <w:tab/>
        </w:r>
        <w:r w:rsidR="007E1B3E">
          <w:rPr>
            <w:noProof/>
            <w:webHidden/>
          </w:rPr>
          <w:fldChar w:fldCharType="begin"/>
        </w:r>
        <w:r w:rsidR="007E1B3E">
          <w:rPr>
            <w:noProof/>
            <w:webHidden/>
          </w:rPr>
          <w:instrText xml:space="preserve"> PAGEREF _Toc327467526 \h </w:instrText>
        </w:r>
        <w:r w:rsidR="007E1B3E">
          <w:rPr>
            <w:noProof/>
            <w:webHidden/>
          </w:rPr>
        </w:r>
        <w:r w:rsidR="007E1B3E">
          <w:rPr>
            <w:noProof/>
            <w:webHidden/>
          </w:rPr>
          <w:fldChar w:fldCharType="separate"/>
        </w:r>
        <w:r w:rsidR="000E6CF3">
          <w:rPr>
            <w:noProof/>
            <w:webHidden/>
          </w:rPr>
          <w:t>4</w:t>
        </w:r>
        <w:r w:rsidR="007E1B3E">
          <w:rPr>
            <w:noProof/>
            <w:webHidden/>
          </w:rPr>
          <w:fldChar w:fldCharType="end"/>
        </w:r>
      </w:hyperlink>
    </w:p>
    <w:p w:rsidR="007E1B3E" w:rsidRDefault="00B95EE1" w:rsidP="00F51101">
      <w:pPr>
        <w:pStyle w:val="TOC1"/>
        <w:tabs>
          <w:tab w:val="left" w:pos="567"/>
          <w:tab w:val="right" w:leader="dot" w:pos="9062"/>
        </w:tabs>
        <w:rPr>
          <w:b w:val="0"/>
          <w:noProof/>
          <w:sz w:val="22"/>
          <w:szCs w:val="22"/>
          <w:lang w:eastAsia="de-CH"/>
        </w:rPr>
      </w:pPr>
      <w:hyperlink w:anchor="_Toc327467527" w:history="1">
        <w:r w:rsidR="007E1B3E" w:rsidRPr="00A247C4">
          <w:rPr>
            <w:rStyle w:val="Hyperlink"/>
            <w:noProof/>
          </w:rPr>
          <w:t>V.</w:t>
        </w:r>
        <w:r w:rsidR="007E1B3E">
          <w:rPr>
            <w:b w:val="0"/>
            <w:noProof/>
            <w:sz w:val="22"/>
            <w:szCs w:val="22"/>
            <w:lang w:eastAsia="de-CH"/>
          </w:rPr>
          <w:tab/>
        </w:r>
        <w:r w:rsidR="007E1B3E" w:rsidRPr="00A247C4">
          <w:rPr>
            <w:rStyle w:val="Hyperlink"/>
            <w:noProof/>
          </w:rPr>
          <w:t>Technischer Bericht</w:t>
        </w:r>
        <w:r w:rsidR="007E1B3E">
          <w:rPr>
            <w:noProof/>
            <w:webHidden/>
          </w:rPr>
          <w:tab/>
        </w:r>
        <w:r w:rsidR="007E1B3E">
          <w:rPr>
            <w:noProof/>
            <w:webHidden/>
          </w:rPr>
          <w:fldChar w:fldCharType="begin"/>
        </w:r>
        <w:r w:rsidR="007E1B3E">
          <w:rPr>
            <w:noProof/>
            <w:webHidden/>
          </w:rPr>
          <w:instrText xml:space="preserve"> PAGEREF _Toc327467527 \h </w:instrText>
        </w:r>
        <w:r w:rsidR="007E1B3E">
          <w:rPr>
            <w:noProof/>
            <w:webHidden/>
          </w:rPr>
        </w:r>
        <w:r w:rsidR="007E1B3E">
          <w:rPr>
            <w:noProof/>
            <w:webHidden/>
          </w:rPr>
          <w:fldChar w:fldCharType="separate"/>
        </w:r>
        <w:r w:rsidR="000E6CF3">
          <w:rPr>
            <w:noProof/>
            <w:webHidden/>
          </w:rPr>
          <w:t>11</w:t>
        </w:r>
        <w:r w:rsidR="007E1B3E">
          <w:rPr>
            <w:noProof/>
            <w:webHidden/>
          </w:rPr>
          <w:fldChar w:fldCharType="end"/>
        </w:r>
      </w:hyperlink>
    </w:p>
    <w:p w:rsidR="007E1B3E" w:rsidRDefault="00B95EE1" w:rsidP="00F51101">
      <w:pPr>
        <w:pStyle w:val="TOC1"/>
        <w:tabs>
          <w:tab w:val="left" w:pos="567"/>
          <w:tab w:val="left" w:pos="600"/>
          <w:tab w:val="right" w:leader="dot" w:pos="9062"/>
        </w:tabs>
        <w:rPr>
          <w:b w:val="0"/>
          <w:noProof/>
          <w:sz w:val="22"/>
          <w:szCs w:val="22"/>
          <w:lang w:eastAsia="de-CH"/>
        </w:rPr>
      </w:pPr>
      <w:hyperlink w:anchor="_Toc327467528" w:history="1">
        <w:r w:rsidR="007E1B3E" w:rsidRPr="00A247C4">
          <w:rPr>
            <w:rStyle w:val="Hyperlink"/>
            <w:noProof/>
          </w:rPr>
          <w:t>VI.</w:t>
        </w:r>
        <w:r w:rsidR="007E1B3E">
          <w:rPr>
            <w:b w:val="0"/>
            <w:noProof/>
            <w:sz w:val="22"/>
            <w:szCs w:val="22"/>
            <w:lang w:eastAsia="de-CH"/>
          </w:rPr>
          <w:tab/>
        </w:r>
        <w:r w:rsidR="007E1B3E" w:rsidRPr="00A247C4">
          <w:rPr>
            <w:rStyle w:val="Hyperlink"/>
            <w:noProof/>
          </w:rPr>
          <w:t>Projekt Retrospektive</w:t>
        </w:r>
        <w:r w:rsidR="007E1B3E">
          <w:rPr>
            <w:noProof/>
            <w:webHidden/>
          </w:rPr>
          <w:tab/>
        </w:r>
        <w:r w:rsidR="007E1B3E">
          <w:rPr>
            <w:noProof/>
            <w:webHidden/>
          </w:rPr>
          <w:fldChar w:fldCharType="begin"/>
        </w:r>
        <w:r w:rsidR="007E1B3E">
          <w:rPr>
            <w:noProof/>
            <w:webHidden/>
          </w:rPr>
          <w:instrText xml:space="preserve"> PAGEREF _Toc327467528 \h </w:instrText>
        </w:r>
        <w:r w:rsidR="007E1B3E">
          <w:rPr>
            <w:noProof/>
            <w:webHidden/>
          </w:rPr>
        </w:r>
        <w:r w:rsidR="007E1B3E">
          <w:rPr>
            <w:noProof/>
            <w:webHidden/>
          </w:rPr>
          <w:fldChar w:fldCharType="separate"/>
        </w:r>
        <w:r w:rsidR="000E6CF3">
          <w:rPr>
            <w:noProof/>
            <w:webHidden/>
          </w:rPr>
          <w:t>197</w:t>
        </w:r>
        <w:r w:rsidR="007E1B3E">
          <w:rPr>
            <w:noProof/>
            <w:webHidden/>
          </w:rPr>
          <w:fldChar w:fldCharType="end"/>
        </w:r>
      </w:hyperlink>
    </w:p>
    <w:p w:rsidR="007E1B3E" w:rsidRDefault="00B95EE1" w:rsidP="00F51101">
      <w:pPr>
        <w:pStyle w:val="TOC1"/>
        <w:tabs>
          <w:tab w:val="left" w:pos="567"/>
          <w:tab w:val="left" w:pos="600"/>
          <w:tab w:val="right" w:leader="dot" w:pos="9062"/>
        </w:tabs>
        <w:rPr>
          <w:b w:val="0"/>
          <w:noProof/>
          <w:sz w:val="22"/>
          <w:szCs w:val="22"/>
          <w:lang w:eastAsia="de-CH"/>
        </w:rPr>
      </w:pPr>
      <w:hyperlink w:anchor="_Toc327467529" w:history="1">
        <w:r w:rsidR="007E1B3E" w:rsidRPr="00A247C4">
          <w:rPr>
            <w:rStyle w:val="Hyperlink"/>
            <w:noProof/>
          </w:rPr>
          <w:t>VII.</w:t>
        </w:r>
        <w:r w:rsidR="007E1B3E">
          <w:rPr>
            <w:b w:val="0"/>
            <w:noProof/>
            <w:sz w:val="22"/>
            <w:szCs w:val="22"/>
            <w:lang w:eastAsia="de-CH"/>
          </w:rPr>
          <w:tab/>
        </w:r>
        <w:r w:rsidR="007E1B3E" w:rsidRPr="00A247C4">
          <w:rPr>
            <w:rStyle w:val="Hyperlink"/>
            <w:noProof/>
          </w:rPr>
          <w:t>Verzeichnisse</w:t>
        </w:r>
        <w:r w:rsidR="007E1B3E">
          <w:rPr>
            <w:noProof/>
            <w:webHidden/>
          </w:rPr>
          <w:tab/>
        </w:r>
        <w:r w:rsidR="007E1B3E">
          <w:rPr>
            <w:noProof/>
            <w:webHidden/>
          </w:rPr>
          <w:fldChar w:fldCharType="begin"/>
        </w:r>
        <w:r w:rsidR="007E1B3E">
          <w:rPr>
            <w:noProof/>
            <w:webHidden/>
          </w:rPr>
          <w:instrText xml:space="preserve"> PAGEREF _Toc327467529 \h </w:instrText>
        </w:r>
        <w:r w:rsidR="007E1B3E">
          <w:rPr>
            <w:noProof/>
            <w:webHidden/>
          </w:rPr>
        </w:r>
        <w:r w:rsidR="007E1B3E">
          <w:rPr>
            <w:noProof/>
            <w:webHidden/>
          </w:rPr>
          <w:fldChar w:fldCharType="separate"/>
        </w:r>
        <w:r w:rsidR="000E6CF3">
          <w:rPr>
            <w:noProof/>
            <w:webHidden/>
          </w:rPr>
          <w:t>234</w:t>
        </w:r>
        <w:r w:rsidR="007E1B3E">
          <w:rPr>
            <w:noProof/>
            <w:webHidden/>
          </w:rPr>
          <w:fldChar w:fldCharType="end"/>
        </w:r>
      </w:hyperlink>
    </w:p>
    <w:p w:rsidR="007E1B3E" w:rsidRDefault="00B95EE1" w:rsidP="00F51101">
      <w:pPr>
        <w:pStyle w:val="TOC1"/>
        <w:tabs>
          <w:tab w:val="left" w:pos="567"/>
          <w:tab w:val="left" w:pos="600"/>
          <w:tab w:val="right" w:leader="dot" w:pos="9062"/>
        </w:tabs>
        <w:rPr>
          <w:b w:val="0"/>
          <w:noProof/>
          <w:sz w:val="22"/>
          <w:szCs w:val="22"/>
          <w:lang w:eastAsia="de-CH"/>
        </w:rPr>
      </w:pPr>
      <w:hyperlink w:anchor="_Toc327467530" w:history="1">
        <w:r w:rsidR="007E1B3E" w:rsidRPr="00A247C4">
          <w:rPr>
            <w:rStyle w:val="Hyperlink"/>
            <w:noProof/>
          </w:rPr>
          <w:t>VIII.</w:t>
        </w:r>
        <w:r w:rsidR="007E1B3E">
          <w:rPr>
            <w:b w:val="0"/>
            <w:noProof/>
            <w:sz w:val="22"/>
            <w:szCs w:val="22"/>
            <w:lang w:eastAsia="de-CH"/>
          </w:rPr>
          <w:tab/>
        </w:r>
        <w:r w:rsidR="007E1B3E" w:rsidRPr="00A247C4">
          <w:rPr>
            <w:rStyle w:val="Hyperlink"/>
            <w:noProof/>
          </w:rPr>
          <w:t>Anhang</w:t>
        </w:r>
        <w:r w:rsidR="007E1B3E">
          <w:rPr>
            <w:noProof/>
            <w:webHidden/>
          </w:rPr>
          <w:tab/>
        </w:r>
        <w:r w:rsidR="007E1B3E">
          <w:rPr>
            <w:noProof/>
            <w:webHidden/>
          </w:rPr>
          <w:fldChar w:fldCharType="begin"/>
        </w:r>
        <w:r w:rsidR="007E1B3E">
          <w:rPr>
            <w:noProof/>
            <w:webHidden/>
          </w:rPr>
          <w:instrText xml:space="preserve"> PAGEREF _Toc327467530 \h </w:instrText>
        </w:r>
        <w:r w:rsidR="007E1B3E">
          <w:rPr>
            <w:noProof/>
            <w:webHidden/>
          </w:rPr>
        </w:r>
        <w:r w:rsidR="007E1B3E">
          <w:rPr>
            <w:noProof/>
            <w:webHidden/>
          </w:rPr>
          <w:fldChar w:fldCharType="separate"/>
        </w:r>
        <w:r w:rsidR="000E6CF3">
          <w:rPr>
            <w:noProof/>
            <w:webHidden/>
          </w:rPr>
          <w:t>239</w:t>
        </w:r>
        <w:r w:rsidR="007E1B3E">
          <w:rPr>
            <w:noProof/>
            <w:webHidden/>
          </w:rPr>
          <w:fldChar w:fldCharType="end"/>
        </w:r>
      </w:hyperlink>
    </w:p>
    <w:p w:rsidR="00A90C51" w:rsidRDefault="00EE3C66" w:rsidP="00F51101">
      <w:pPr>
        <w:tabs>
          <w:tab w:val="left" w:pos="567"/>
        </w:tabs>
      </w:pPr>
      <w:r>
        <w:fldChar w:fldCharType="end"/>
      </w:r>
      <w:r w:rsidR="00A90C51">
        <w:br w:type="page"/>
      </w:r>
    </w:p>
    <w:p w:rsidR="00A90C51" w:rsidRDefault="00A90C51" w:rsidP="00A90C51">
      <w:pPr>
        <w:pStyle w:val="Heading1"/>
      </w:pPr>
      <w:bookmarkStart w:id="1" w:name="_Toc327467524"/>
      <w:r>
        <w:lastRenderedPageBreak/>
        <w:t>Abstract</w:t>
      </w:r>
      <w:bookmarkEnd w:id="1"/>
    </w:p>
    <w:p w:rsidR="00A90C51" w:rsidRDefault="00A90C51" w:rsidP="00A90C51">
      <w:r w:rsidRPr="00FD54C2">
        <w:t xml:space="preserve">Grosse Monitorkonstellationen bieten die Möglichkeit, Inhalte auf attraktive und imposante Weise zu präsentieren. Mittels Microsoft Kinect ergibt sich eine neue </w:t>
      </w:r>
      <w:r>
        <w:t xml:space="preserve">Art der </w:t>
      </w:r>
      <w:r w:rsidRPr="00FD54C2">
        <w:t>Steuerung</w:t>
      </w:r>
      <w:r>
        <w:t>:</w:t>
      </w:r>
      <w:r w:rsidRPr="00FD54C2">
        <w:t xml:space="preserve"> </w:t>
      </w:r>
      <w:r>
        <w:t>E</w:t>
      </w:r>
      <w:r w:rsidRPr="00FD54C2">
        <w:t>ine Anwendung</w:t>
      </w:r>
      <w:r>
        <w:t xml:space="preserve"> kann</w:t>
      </w:r>
      <w:r w:rsidRPr="00FD54C2">
        <w:t xml:space="preserve"> mit Körper</w:t>
      </w:r>
      <w:r>
        <w:t>bewegungen</w:t>
      </w:r>
      <w:r w:rsidRPr="00FD54C2">
        <w:t xml:space="preserve"> anstatt Tastatur</w:t>
      </w:r>
      <w:r>
        <w:t>, Maus</w:t>
      </w:r>
      <w:r w:rsidRPr="00FD54C2">
        <w:t xml:space="preserve"> oder </w:t>
      </w:r>
      <w:r>
        <w:t xml:space="preserve">Touch </w:t>
      </w:r>
      <w:r w:rsidRPr="00FD54C2">
        <w:t>bedient</w:t>
      </w:r>
      <w:r>
        <w:t xml:space="preserve"> werden. Die Vereinigung </w:t>
      </w:r>
      <w:r w:rsidRPr="00FD54C2">
        <w:t xml:space="preserve">von </w:t>
      </w:r>
      <w:r>
        <w:t xml:space="preserve">einer </w:t>
      </w:r>
      <w:r w:rsidRPr="00FD54C2">
        <w:t>Monitorw</w:t>
      </w:r>
      <w:r>
        <w:t>and</w:t>
      </w:r>
      <w:r w:rsidRPr="00FD54C2">
        <w:t xml:space="preserve"> und Kinect – </w:t>
      </w:r>
      <w:r>
        <w:t>nachfolgend als Videow</w:t>
      </w:r>
      <w:r w:rsidRPr="00FD54C2">
        <w:t>all bezeichnet –</w:t>
      </w:r>
      <w:r>
        <w:t xml:space="preserve"> bietet eine neuartige</w:t>
      </w:r>
      <w:r w:rsidRPr="00FD54C2">
        <w:t xml:space="preserve"> Präsentations- und Interaktionsmöglichkeit. </w:t>
      </w:r>
    </w:p>
    <w:p w:rsidR="00A90C51" w:rsidRDefault="00A90C51" w:rsidP="00A90C51">
      <w:r>
        <w:t>Die HSR wollte mit der Bachelorarbeit „HSR Videowall“ die technische Machbarkeit einer solchen Videowall und deren Nutzen für die Hochschule abklären. Diese Arbeit beinhaltet daher Abklärungen in drei Bereichen:</w:t>
      </w:r>
    </w:p>
    <w:p w:rsidR="00A90C51" w:rsidRPr="00D6402C" w:rsidRDefault="00A90C51" w:rsidP="00FC1D38">
      <w:pPr>
        <w:pStyle w:val="ListParagraph"/>
        <w:numPr>
          <w:ilvl w:val="0"/>
          <w:numId w:val="2"/>
        </w:numPr>
      </w:pPr>
      <w:r w:rsidRPr="00CD32F9">
        <w:rPr>
          <w:b/>
        </w:rPr>
        <w:t>Technologie</w:t>
      </w:r>
      <w:r>
        <w:rPr>
          <w:b/>
        </w:rPr>
        <w:t xml:space="preserve"> Grafik</w:t>
      </w:r>
      <w:r w:rsidRPr="00CD32F9">
        <w:rPr>
          <w:b/>
        </w:rPr>
        <w:t>karten/Auflösung</w:t>
      </w:r>
      <w:r>
        <w:br/>
        <w:t>Zur Eruierung der optimalen Auflösungen wurden</w:t>
      </w:r>
      <w:r w:rsidRPr="00D6402C">
        <w:t xml:space="preserve"> Tests mit den eigens für die Bachelorarbeit gekauften Grafikkarten</w:t>
      </w:r>
      <w:r>
        <w:t xml:space="preserve"> durchgeführt</w:t>
      </w:r>
      <w:r w:rsidRPr="00D6402C">
        <w:t>.</w:t>
      </w:r>
    </w:p>
    <w:p w:rsidR="00A90C51" w:rsidRPr="00A15B4A" w:rsidRDefault="00A90C51" w:rsidP="00FC1D38">
      <w:pPr>
        <w:pStyle w:val="ListParagraph"/>
        <w:numPr>
          <w:ilvl w:val="0"/>
          <w:numId w:val="2"/>
        </w:numPr>
      </w:pPr>
      <w:r w:rsidRPr="00CD32F9">
        <w:rPr>
          <w:b/>
        </w:rPr>
        <w:t>Nutzerbedürfnisse und Interaktion</w:t>
      </w:r>
      <w:r w:rsidRPr="00CD32F9">
        <w:rPr>
          <w:b/>
        </w:rPr>
        <w:br/>
      </w:r>
      <w:r>
        <w:t xml:space="preserve">Um die Bedürfnisse der zukünftigen Nutzer zu untersuchen, wurden Fragebögen verteilt und ausgewertet. Mit Kinect wurden verschiedene Benutzerstudien durchgeführt. </w:t>
      </w:r>
    </w:p>
    <w:p w:rsidR="00A90C51" w:rsidRPr="00DD441A" w:rsidRDefault="00A90C51" w:rsidP="00FC1D38">
      <w:pPr>
        <w:pStyle w:val="ListParagraph"/>
        <w:numPr>
          <w:ilvl w:val="0"/>
          <w:numId w:val="2"/>
        </w:numPr>
      </w:pPr>
      <w:r w:rsidRPr="00CD32F9">
        <w:rPr>
          <w:b/>
        </w:rPr>
        <w:t>Softwaretechnologie</w:t>
      </w:r>
      <w:r w:rsidRPr="00CD32F9">
        <w:rPr>
          <w:b/>
        </w:rPr>
        <w:br/>
      </w:r>
      <w:r>
        <w:t>Die Inhalte der Videowall sollen aktuell und interaktiv sein. Um zu demonstrieren, wie Softwarekomponenten dynamisch in die Applikation eingebracht werden können, wurde ein Plug-in System aufbauend auf C# mit MEF und Unity entwickelt.</w:t>
      </w:r>
    </w:p>
    <w:p w:rsidR="00A90C51" w:rsidRDefault="00A90C51">
      <w:r>
        <w:br w:type="page"/>
      </w:r>
    </w:p>
    <w:p w:rsidR="008470A7" w:rsidRDefault="008470A7" w:rsidP="008470A7">
      <w:pPr>
        <w:pStyle w:val="Heading1"/>
      </w:pPr>
      <w:bookmarkStart w:id="2" w:name="_Toc327467525"/>
      <w:r>
        <w:lastRenderedPageBreak/>
        <w:t>Danksagung</w:t>
      </w:r>
      <w:bookmarkEnd w:id="2"/>
    </w:p>
    <w:p w:rsidR="008470A7" w:rsidRDefault="008470A7" w:rsidP="008470A7">
      <w:r w:rsidRPr="00C73535">
        <w:rPr>
          <w:b/>
        </w:rPr>
        <w:t>Prof. Dr. Markus Stolze</w:t>
      </w:r>
      <w:r>
        <w:t xml:space="preserve"> für die kompetente und partnerschaftliche Betreuung und sein wertvolles und konstruktives Feedback.</w:t>
      </w:r>
    </w:p>
    <w:p w:rsidR="008470A7" w:rsidRDefault="008470A7" w:rsidP="008470A7">
      <w:r w:rsidRPr="00C73535">
        <w:rPr>
          <w:b/>
        </w:rPr>
        <w:t>Markus Flückiger</w:t>
      </w:r>
      <w:r>
        <w:t xml:space="preserve"> für die Unterstützung und die tollen Ideen und die Sicht über den Tellerrand hinaus.</w:t>
      </w:r>
    </w:p>
    <w:p w:rsidR="008470A7" w:rsidRDefault="008470A7" w:rsidP="008470A7">
      <w:r w:rsidRPr="00C73535">
        <w:rPr>
          <w:b/>
        </w:rPr>
        <w:t>Michael Gfeller</w:t>
      </w:r>
      <w:r>
        <w:rPr>
          <w:b/>
        </w:rPr>
        <w:t xml:space="preserve"> und</w:t>
      </w:r>
      <w:r w:rsidRPr="00C73535">
        <w:rPr>
          <w:b/>
        </w:rPr>
        <w:t xml:space="preserve"> Silvan Gehrig</w:t>
      </w:r>
      <w:r>
        <w:t xml:space="preserve"> für die Code Reviews und die positive Kritik am Code und an der Architektur.</w:t>
      </w:r>
    </w:p>
    <w:p w:rsidR="008470A7" w:rsidRDefault="008470A7" w:rsidP="008470A7">
      <w:r w:rsidRPr="000B0039">
        <w:rPr>
          <w:b/>
        </w:rPr>
        <w:t>Kevin Gaunt</w:t>
      </w:r>
      <w:r>
        <w:t xml:space="preserve"> für die Ideen und die tatkräftige Unterstützung beim Imagine Cup.</w:t>
      </w:r>
    </w:p>
    <w:p w:rsidR="008470A7" w:rsidRDefault="008470A7" w:rsidP="008470A7">
      <w:r w:rsidRPr="00C73535">
        <w:rPr>
          <w:b/>
        </w:rPr>
        <w:t>Marion Schleifer</w:t>
      </w:r>
      <w:r>
        <w:t xml:space="preserve"> für das Korrekturlesen der Bachelorarbeit.</w:t>
      </w:r>
    </w:p>
    <w:p w:rsidR="008470A7" w:rsidRDefault="008470A7" w:rsidP="008470A7">
      <w:r w:rsidRPr="00C73535">
        <w:rPr>
          <w:b/>
        </w:rPr>
        <w:t>Allen an den Usability Tests beteiligte</w:t>
      </w:r>
      <w:r>
        <w:rPr>
          <w:b/>
        </w:rPr>
        <w:t>n</w:t>
      </w:r>
      <w:r w:rsidRPr="00C73535">
        <w:rPr>
          <w:b/>
        </w:rPr>
        <w:t xml:space="preserve"> Personen</w:t>
      </w:r>
      <w:r>
        <w:t xml:space="preserve"> für die Teilnahme an den Usability Tests und die wertvollen Inputs.</w:t>
      </w:r>
    </w:p>
    <w:p w:rsidR="008470A7" w:rsidRPr="00DD441A" w:rsidRDefault="008470A7" w:rsidP="008470A7">
      <w:r w:rsidRPr="00C73535">
        <w:rPr>
          <w:b/>
        </w:rPr>
        <w:t>Allen an der Umfrage beteiligte</w:t>
      </w:r>
      <w:r>
        <w:rPr>
          <w:b/>
        </w:rPr>
        <w:t>n</w:t>
      </w:r>
      <w:r w:rsidRPr="00C73535">
        <w:rPr>
          <w:b/>
        </w:rPr>
        <w:t xml:space="preserve"> Personen</w:t>
      </w:r>
      <w:r>
        <w:t xml:space="preserve"> für die Teilnahme an der Befragung.</w:t>
      </w:r>
    </w:p>
    <w:p w:rsidR="008470A7" w:rsidRDefault="008470A7">
      <w:r>
        <w:br w:type="page"/>
      </w:r>
    </w:p>
    <w:p w:rsidR="000C4EA7" w:rsidRDefault="000C4EA7" w:rsidP="000C4EA7">
      <w:pPr>
        <w:pStyle w:val="Heading1"/>
      </w:pPr>
      <w:bookmarkStart w:id="3" w:name="_Toc327467526"/>
      <w:r>
        <w:lastRenderedPageBreak/>
        <w:t>Management Summary</w:t>
      </w:r>
      <w:bookmarkEnd w:id="3"/>
    </w:p>
    <w:p w:rsidR="000C4EA7" w:rsidRDefault="000C4EA7" w:rsidP="000C4EA7">
      <w:pPr>
        <w:pStyle w:val="Heading2"/>
      </w:pPr>
      <w:r>
        <w:t xml:space="preserve">Ausgangslage </w:t>
      </w:r>
    </w:p>
    <w:p w:rsidR="000C4EA7" w:rsidRDefault="000C4EA7" w:rsidP="000C4EA7">
      <w:r>
        <w:t>Neue Technologien führen zu neuen Präsentationsmöglichkeiten. Durch den Einsatz dieser Technologien werden Innovation und Wissen über den neusten Stand der Technik demonstriert. Beide Faktoren spielen eine wichtige Rolle für eine technische Hochschule. Wer würde sein Studium an einer Schule beginnen, welche über keine Beamer in den Hörsälen, sondern lediglich Hellraumprojektoren verfügt? Oder an einer, an welcher alle Übungsräume mit Röhrenbildschirmen ausgestattet sind?</w:t>
      </w:r>
    </w:p>
    <w:p w:rsidR="000C4EA7" w:rsidRDefault="000C4EA7" w:rsidP="000C4EA7">
      <w:r>
        <w:t>Eine moderne Hochschule soll zum einen bei den Besuchern einen positiven Eindruck hinterlassen, zum anderen aber auch bei den Studenten und Angestellten. Eine Möglichkeit, sich als moderne Hochschule zu profilieren, ist die Nutzung von innovativen Präsentationstechniken. Durch ihre ständige Anwesenheit stellen Studenten und Angestellte die Hauptzielgruppe für Präsentationen dar. Sinnvolle Präsentationsinhalte wären einerseits Informationen aus den verschiedenen Studiengängen. Andererseits sind auch Inhalte denkbar, welche den Alltag vereinfachen oder erheitern.</w:t>
      </w:r>
    </w:p>
    <w:p w:rsidR="000C4EA7" w:rsidRDefault="000C4EA7" w:rsidP="000C4EA7">
      <w:r>
        <w:t>Um die Nutzung innovativer Präsentationmöglichkeiten zu ermöglichen, plant die HSR eine interaktive Videowall im Eingangsbereich des Verwaltungsgebäudes der HSR. Dieses Gebäude ist ein attraktiver Standort, da sich dort die Mensa, der Empfang und die Aula befinden. Um zu den erwähnten Räumen zu gelangen, muss der Eingangsbereich, welcher ein relativ breiter Gang ist, passiert werden. Dieser Bereich stellt den idealen Ort dar, um die Videowall aufzustellen.</w:t>
      </w:r>
    </w:p>
    <w:p w:rsidR="000C4EA7" w:rsidRDefault="000C4EA7" w:rsidP="008B1D9C">
      <w:pPr>
        <w:pStyle w:val="Bild"/>
      </w:pPr>
      <w:r>
        <w:rPr>
          <w:noProof/>
          <w:lang w:eastAsia="de-CH"/>
        </w:rPr>
        <w:drawing>
          <wp:inline distT="0" distB="0" distL="0" distR="0" wp14:anchorId="4A096858" wp14:editId="65F4D733">
            <wp:extent cx="5760720" cy="18510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spektive_small.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60720" cy="1851025"/>
                    </a:xfrm>
                    <a:prstGeom prst="rect">
                      <a:avLst/>
                    </a:prstGeom>
                  </pic:spPr>
                </pic:pic>
              </a:graphicData>
            </a:graphic>
          </wp:inline>
        </w:drawing>
      </w:r>
    </w:p>
    <w:p w:rsidR="000C4EA7" w:rsidRDefault="000C4EA7" w:rsidP="000C4EA7">
      <w:pPr>
        <w:pStyle w:val="Caption"/>
      </w:pPr>
      <w:bookmarkStart w:id="4" w:name="_Toc327468003"/>
      <w:r>
        <w:t xml:space="preserve">Abbildung </w:t>
      </w:r>
      <w:fldSimple w:instr=" SEQ Abbildung \* ARABIC ">
        <w:r w:rsidR="000E6CF3">
          <w:rPr>
            <w:noProof/>
          </w:rPr>
          <w:t>1</w:t>
        </w:r>
      </w:fldSimple>
      <w:r>
        <w:t xml:space="preserve"> - Videowall im Eingangsbereich des Verwaltungsgebäudes</w:t>
      </w:r>
      <w:bookmarkEnd w:id="4"/>
    </w:p>
    <w:p w:rsidR="000C4EA7" w:rsidRDefault="000C4EA7" w:rsidP="000C4EA7">
      <w:r>
        <w:br w:type="page"/>
      </w:r>
    </w:p>
    <w:p w:rsidR="000C4EA7" w:rsidRDefault="000C4EA7" w:rsidP="000C4EA7">
      <w:pPr>
        <w:pStyle w:val="Heading2"/>
      </w:pPr>
      <w:r>
        <w:lastRenderedPageBreak/>
        <w:t xml:space="preserve">Vorgehen, Technologien </w:t>
      </w:r>
    </w:p>
    <w:p w:rsidR="000C4EA7" w:rsidRDefault="000C4EA7" w:rsidP="000C4EA7">
      <w:r>
        <w:t>Diese Arbeit evaluiert das Potential von Kinect als Steuerungsgerät für die Videowall. Kinect ist ein Gerät, mit dessen Hilfe Applikationen durch Körperbewegungen und Sprache gesteuert werden können. Da es sich hierbei um eine Microsoft-Technologie handelt, wurde zur Entwicklung der Applikation WPF und .NET gewählt.</w:t>
      </w:r>
    </w:p>
    <w:p w:rsidR="000C4EA7" w:rsidRDefault="000C4EA7" w:rsidP="008B1D9C">
      <w:pPr>
        <w:pStyle w:val="Bild"/>
      </w:pPr>
      <w:r>
        <w:rPr>
          <w:noProof/>
          <w:lang w:eastAsia="de-CH"/>
        </w:rPr>
        <w:drawing>
          <wp:inline distT="0" distB="0" distL="0" distR="0" wp14:anchorId="7CF0BA8E" wp14:editId="3A31E388">
            <wp:extent cx="3733800" cy="129028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box-360-Kinect-Standalone.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733800" cy="1290285"/>
                    </a:xfrm>
                    <a:prstGeom prst="rect">
                      <a:avLst/>
                    </a:prstGeom>
                  </pic:spPr>
                </pic:pic>
              </a:graphicData>
            </a:graphic>
          </wp:inline>
        </w:drawing>
      </w:r>
    </w:p>
    <w:p w:rsidR="000C4EA7" w:rsidRPr="002C7BB5" w:rsidRDefault="000C4EA7" w:rsidP="000C4EA7">
      <w:pPr>
        <w:pStyle w:val="Caption"/>
      </w:pPr>
      <w:bookmarkStart w:id="5" w:name="_Toc327468004"/>
      <w:r>
        <w:t xml:space="preserve">Abbildung </w:t>
      </w:r>
      <w:fldSimple w:instr=" SEQ Abbildung \* ARABIC ">
        <w:r w:rsidR="000E6CF3">
          <w:rPr>
            <w:noProof/>
          </w:rPr>
          <w:t>2</w:t>
        </w:r>
      </w:fldSimple>
      <w:r>
        <w:t xml:space="preserve"> - Kinect, Bildquelle: www.wikipedia.org</w:t>
      </w:r>
      <w:bookmarkEnd w:id="5"/>
    </w:p>
    <w:p w:rsidR="000C4EA7" w:rsidRDefault="000C4EA7" w:rsidP="000C4EA7">
      <w:r>
        <w:t>Die Videowall soll, in Blickrichtung Mensa, an der linken Wand des Eingangsbereichs des Verwaltungsgebäudes der HSR installiert werden. Damit die Passanten von Kinect erkannt werden und so die Videowall durch Körperbewegungen steuern können, müssen die sich im Erkennungsbereich des Gerätes aufhalten. Aus diesem Grund wurde zu Beginn beobachtet, wie sich die Personen, die sich im Raum aufhalten, verhalten. Es wurden der rechtwinklige Abstand, welchen die Passanten</w:t>
      </w:r>
      <w:r w:rsidRPr="00D95000">
        <w:t xml:space="preserve"> </w:t>
      </w:r>
      <w:r>
        <w:t>zur Wand haben, und die Gruppengrössen, in denen Personen den Raum passieren, analysiert. Weiter wurde der Skelett-Erkennungsbereich des Kinect Sensors ausgemessen. Dies ist der Bereich, in dem Personen erkannt werden und deren Körper als Skelett interpretiert wird.</w:t>
      </w:r>
    </w:p>
    <w:p w:rsidR="000C4EA7" w:rsidRDefault="000C4EA7" w:rsidP="000C4EA7">
      <w:r>
        <w:t xml:space="preserve">Als initiale Anforderung an die Videowall wurde vom Auftraggeber die Präsentation der Bachelorposter definiert. Es war daher abzuklären, wie gross das Interesse der Studenten an den Postern ist. Des Weiteren stellte sich auch die Frage, ob Videos sich nicht wesentlich besser zur Präsentation der Arbeiten auf </w:t>
      </w:r>
      <w:proofErr w:type="gramStart"/>
      <w:r>
        <w:t>der Videowall</w:t>
      </w:r>
      <w:proofErr w:type="gramEnd"/>
      <w:r>
        <w:t xml:space="preserve"> eigenen würden. Die durchgeführte Befragung sollte auch klären, ob Studenten dazu bereit wären, Videos über ihre Arbeiten zu erstellen. Aus den Antworten der vom Team verteilten Fragebögen an Studenten der HSR wurde ersichtlich, dass sich nur etwa die Hälfte der befragten Studenten für die Poster interessieren und dass der Wille, ein Video zu erstellen, gering ist. Es wurde auch festgestellt, dass für die Poster eines Studienganges sehr kleine Schriftgrössen verwendet werden und so das Lesen des Textes erschwert bis gar nicht möglich ist. Trotz diesen Resultaten wurde die Idee der Präsentation der Bachelorposter auf </w:t>
      </w:r>
      <w:proofErr w:type="gramStart"/>
      <w:r>
        <w:t>der Videowall</w:t>
      </w:r>
      <w:proofErr w:type="gramEnd"/>
      <w:r>
        <w:t xml:space="preserve"> weiter ausgearbeitet, da sich mit dieser Applikation alle Studiengänge der HSR auf der Videowall präsentieren können.</w:t>
      </w:r>
    </w:p>
    <w:p w:rsidR="000C4EA7" w:rsidRDefault="000C4EA7" w:rsidP="000C4EA7">
      <w:r>
        <w:t xml:space="preserve">Im Zuge des Projekts wurden weitere Ideen für Inhalte für die Wall erarbeitet. Da sich die Videowall im gleichen Gebäude wie die Mensa befindet, erschien es sinnvoll, auf </w:t>
      </w:r>
      <w:proofErr w:type="gramStart"/>
      <w:r>
        <w:t>der Videowall</w:t>
      </w:r>
      <w:proofErr w:type="gramEnd"/>
      <w:r>
        <w:t>, zusätzlich zu den Bachelorpostern, das Mittagsmenu anzuzeigen.</w:t>
      </w:r>
    </w:p>
    <w:p w:rsidR="000C4EA7" w:rsidRDefault="000C4EA7" w:rsidP="000C4EA7">
      <w:r>
        <w:t xml:space="preserve">Die Inhalte der Videowall sollen aktuell und interaktiv sein. Daher soll die Videowall-Applikation einfach um weitere Inhalte erweiterbar sein. Institute und auch interessierte Studenten hätten so die Möglichkeit, selbst entwickelte Applikationen mit Hilfe der Videowall einem grösseren Publikum zu präsentieren. Aus diesem Grund wurde </w:t>
      </w:r>
      <w:r w:rsidRPr="00843176">
        <w:t xml:space="preserve">ein </w:t>
      </w:r>
      <w:r>
        <w:t>Plug-i</w:t>
      </w:r>
      <w:r w:rsidRPr="00843176">
        <w:t>n System</w:t>
      </w:r>
      <w:r>
        <w:t xml:space="preserve"> erarbeitet. Wenn die entwickelte Applikation ein bestimmtes Interface implementiert und mit bestimmten Schlüsselwörtern ausgestattet ist, kann sie automatisch zur Videowall-Applikation hinzugefügt werden.</w:t>
      </w:r>
    </w:p>
    <w:p w:rsidR="000C4EA7" w:rsidRDefault="000C4EA7" w:rsidP="000C4EA7">
      <w:r>
        <w:t xml:space="preserve">Für die Videowall-Monitore wurde die ideale Grösse und Konstellation gesucht. Mit einem Hellraumprojektor wurden verschiedene Varianten von Konstellationen an die Wand des Eingangsbereichs projiziert (siehe </w:t>
      </w:r>
      <w:r>
        <w:fldChar w:fldCharType="begin"/>
      </w:r>
      <w:r>
        <w:instrText xml:space="preserve"> REF _Ref327372083 \h </w:instrText>
      </w:r>
      <w:r>
        <w:fldChar w:fldCharType="separate"/>
      </w:r>
      <w:r w:rsidR="000E6CF3">
        <w:t xml:space="preserve">Abbildung </w:t>
      </w:r>
      <w:r w:rsidR="000E6CF3">
        <w:rPr>
          <w:noProof/>
        </w:rPr>
        <w:t>3</w:t>
      </w:r>
      <w:r w:rsidR="000E6CF3">
        <w:t xml:space="preserve"> - Projektion der 3 x 3 55" Monitorkonstellation im Eingangsbereich des </w:t>
      </w:r>
      <w:r w:rsidR="000E6CF3" w:rsidRPr="00A91507">
        <w:t>Verw</w:t>
      </w:r>
      <w:r w:rsidR="000E6CF3">
        <w:t>altungsgebäudes</w:t>
      </w:r>
      <w:r>
        <w:fldChar w:fldCharType="end"/>
      </w:r>
      <w:r>
        <w:t>). Somit konnte besser abgeschätzt werden, wie sich die Videowall später in den Raum eingeben würde.</w:t>
      </w:r>
    </w:p>
    <w:p w:rsidR="000C4EA7" w:rsidRDefault="000C4EA7" w:rsidP="008B1D9C">
      <w:pPr>
        <w:pStyle w:val="Bild"/>
      </w:pPr>
      <w:r>
        <w:rPr>
          <w:noProof/>
          <w:lang w:eastAsia="de-CH"/>
        </w:rPr>
        <w:lastRenderedPageBreak/>
        <w:drawing>
          <wp:inline distT="0" distB="0" distL="0" distR="0" wp14:anchorId="26F29B52" wp14:editId="443D5422">
            <wp:extent cx="5638800" cy="301885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x3 mit person.jpg"/>
                    <pic:cNvPicPr/>
                  </pic:nvPicPr>
                  <pic:blipFill rotWithShape="1">
                    <a:blip r:embed="rId12" cstate="print">
                      <a:extLst>
                        <a:ext uri="{28A0092B-C50C-407E-A947-70E740481C1C}">
                          <a14:useLocalDpi xmlns:a14="http://schemas.microsoft.com/office/drawing/2010/main" val="0"/>
                        </a:ext>
                      </a:extLst>
                    </a:blip>
                    <a:srcRect l="7273" t="10799" r="6281" b="27493"/>
                    <a:stretch/>
                  </pic:blipFill>
                  <pic:spPr bwMode="auto">
                    <a:xfrm>
                      <a:off x="0" y="0"/>
                      <a:ext cx="5636937" cy="3017862"/>
                    </a:xfrm>
                    <a:prstGeom prst="rect">
                      <a:avLst/>
                    </a:prstGeom>
                    <a:ln>
                      <a:noFill/>
                    </a:ln>
                    <a:extLst>
                      <a:ext uri="{53640926-AAD7-44D8-BBD7-CCE9431645EC}">
                        <a14:shadowObscured xmlns:a14="http://schemas.microsoft.com/office/drawing/2010/main"/>
                      </a:ext>
                    </a:extLst>
                  </pic:spPr>
                </pic:pic>
              </a:graphicData>
            </a:graphic>
          </wp:inline>
        </w:drawing>
      </w:r>
    </w:p>
    <w:p w:rsidR="000C4EA7" w:rsidRDefault="000C4EA7" w:rsidP="000C4EA7">
      <w:pPr>
        <w:pStyle w:val="Caption"/>
      </w:pPr>
      <w:bookmarkStart w:id="6" w:name="_Ref327372083"/>
      <w:bookmarkStart w:id="7" w:name="_Toc327468005"/>
      <w:r>
        <w:t xml:space="preserve">Abbildung </w:t>
      </w:r>
      <w:fldSimple w:instr=" SEQ Abbildung \* ARABIC ">
        <w:r w:rsidR="000E6CF3">
          <w:rPr>
            <w:noProof/>
          </w:rPr>
          <w:t>3</w:t>
        </w:r>
      </w:fldSimple>
      <w:r>
        <w:t xml:space="preserve"> - Projektion der 3</w:t>
      </w:r>
      <w:r w:rsidR="001F0EDE">
        <w:t xml:space="preserve"> </w:t>
      </w:r>
      <w:r>
        <w:t>x</w:t>
      </w:r>
      <w:r w:rsidR="001F0EDE">
        <w:t xml:space="preserve"> </w:t>
      </w:r>
      <w:r>
        <w:t xml:space="preserve">3 55" Monitorkonstellation im Eingangsbereich des </w:t>
      </w:r>
      <w:r w:rsidRPr="00A91507">
        <w:t>Verw</w:t>
      </w:r>
      <w:r>
        <w:t>altungsgebäudes</w:t>
      </w:r>
      <w:bookmarkEnd w:id="6"/>
      <w:bookmarkEnd w:id="7"/>
    </w:p>
    <w:p w:rsidR="000C4EA7" w:rsidRDefault="000C4EA7" w:rsidP="000C4EA7">
      <w:r>
        <w:t xml:space="preserve">Um die ideale Konfiguration für die ausgewählten Grafikkarten und Monitore zu eruieren, baute das Team eine Test-Videowall in seinem Bachelor-Arbeitszimmer auf (siehe </w:t>
      </w:r>
      <w:r>
        <w:fldChar w:fldCharType="begin"/>
      </w:r>
      <w:r>
        <w:instrText xml:space="preserve"> REF _Ref327372116 \h </w:instrText>
      </w:r>
      <w:r>
        <w:fldChar w:fldCharType="separate"/>
      </w:r>
      <w:r w:rsidR="000E6CF3">
        <w:t xml:space="preserve">Abbildung </w:t>
      </w:r>
      <w:r w:rsidR="000E6CF3">
        <w:rPr>
          <w:noProof/>
        </w:rPr>
        <w:t>4</w:t>
      </w:r>
      <w:r w:rsidR="000E6CF3">
        <w:t xml:space="preserve"> - Testhardware</w:t>
      </w:r>
      <w:r>
        <w:fldChar w:fldCharType="end"/>
      </w:r>
      <w:r>
        <w:t>).</w:t>
      </w:r>
      <w:r w:rsidRPr="00C6369E">
        <w:t xml:space="preserve"> </w:t>
      </w:r>
      <w:r>
        <w:t xml:space="preserve">Durch Tests mit verschiedenen Treibereinstellungen und Auflösungen </w:t>
      </w:r>
      <w:proofErr w:type="gramStart"/>
      <w:r>
        <w:t>wurde</w:t>
      </w:r>
      <w:proofErr w:type="gramEnd"/>
      <w:r>
        <w:t xml:space="preserve"> nach der idealen Hardwarekonfiguration gesucht und mehrere Lösungsvorschläge erarbeitet.</w:t>
      </w:r>
    </w:p>
    <w:p w:rsidR="000C4EA7" w:rsidRDefault="000C4EA7" w:rsidP="008B1D9C">
      <w:pPr>
        <w:pStyle w:val="Bild"/>
      </w:pPr>
      <w:r>
        <w:rPr>
          <w:noProof/>
          <w:lang w:eastAsia="de-CH"/>
        </w:rPr>
        <w:drawing>
          <wp:inline distT="0" distB="0" distL="0" distR="0" wp14:anchorId="7FD170CB" wp14:editId="20E110C9">
            <wp:extent cx="5760720" cy="4320540"/>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to testhardware.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60720" cy="4320540"/>
                    </a:xfrm>
                    <a:prstGeom prst="rect">
                      <a:avLst/>
                    </a:prstGeom>
                  </pic:spPr>
                </pic:pic>
              </a:graphicData>
            </a:graphic>
          </wp:inline>
        </w:drawing>
      </w:r>
    </w:p>
    <w:p w:rsidR="000C4EA7" w:rsidRDefault="000C4EA7" w:rsidP="000C4EA7">
      <w:pPr>
        <w:pStyle w:val="Caption"/>
      </w:pPr>
      <w:bookmarkStart w:id="8" w:name="_Ref327372116"/>
      <w:bookmarkStart w:id="9" w:name="_Toc327468006"/>
      <w:r>
        <w:t xml:space="preserve">Abbildung </w:t>
      </w:r>
      <w:fldSimple w:instr=" SEQ Abbildung \* ARABIC ">
        <w:r w:rsidR="000E6CF3">
          <w:rPr>
            <w:noProof/>
          </w:rPr>
          <w:t>4</w:t>
        </w:r>
      </w:fldSimple>
      <w:r>
        <w:t xml:space="preserve"> - Testhardware</w:t>
      </w:r>
      <w:bookmarkEnd w:id="8"/>
      <w:bookmarkEnd w:id="9"/>
    </w:p>
    <w:p w:rsidR="000C4EA7" w:rsidRDefault="000C4EA7" w:rsidP="000C4EA7">
      <w:r>
        <w:lastRenderedPageBreak/>
        <w:t>Bei der Videowall-Anwendung steht der Nutzer im Zentrum. Die Bedienung soll für ihn einfach verständlich sein. Auch die Inhalte sollen für ihn interessant sein und auf eine spannende Weise dargeboten werden, damit die Videowall immer wieder genutzt wird. Ein Demomodus soll Personen zur Videowall locken. Zur Prüfung der Einfachheit und Verständlichkeit der Steuerung und der Wirkung des Demomodus wurden Usability Tests durchgeführt.</w:t>
      </w:r>
    </w:p>
    <w:p w:rsidR="000C4EA7" w:rsidRPr="00B6676E" w:rsidRDefault="000C4EA7" w:rsidP="000C4EA7">
      <w:r>
        <w:t>Die Inhalte der Videowall müssen verwaltet werden. Das Sekretariat der HSR arbeitet bereits mit einem Typo3 CMS. Aus diesem Grund wurden die verschiedenen Varianten der Integration der Videowall-Administration in das vorhandene System beschrieben.</w:t>
      </w:r>
    </w:p>
    <w:p w:rsidR="00B6676E" w:rsidRDefault="00B6676E">
      <w:pPr>
        <w:rPr>
          <w:rFonts w:asciiTheme="majorHAnsi" w:hAnsiTheme="majorHAnsi"/>
          <w:b/>
          <w:color w:val="FFFFFF" w:themeColor="background1"/>
          <w:spacing w:val="15"/>
          <w:sz w:val="24"/>
          <w:szCs w:val="22"/>
        </w:rPr>
      </w:pPr>
      <w:r>
        <w:br w:type="page"/>
      </w:r>
    </w:p>
    <w:p w:rsidR="000C4EA7" w:rsidRDefault="000C4EA7" w:rsidP="000C4EA7">
      <w:pPr>
        <w:pStyle w:val="Heading2"/>
      </w:pPr>
      <w:r>
        <w:lastRenderedPageBreak/>
        <w:t>Ergebnisse</w:t>
      </w:r>
    </w:p>
    <w:p w:rsidR="000C4EA7" w:rsidRDefault="000C4EA7" w:rsidP="000C4EA7">
      <w:r>
        <w:t>Die Teammitglieder arbeiteten bereits in ihrem 5. Semester mit WPF und .NET und konnten die dort gesammelten Erfahrungen für dieses Projekt nutzen. Der Kinect Sensor sowie die zu erarbeitende Hardwarekonfiguration der Videowall stellten aber neue Herausforderungen an das Team.</w:t>
      </w:r>
    </w:p>
    <w:p w:rsidR="000C4EA7" w:rsidRDefault="000C4EA7" w:rsidP="000C4EA7">
      <w:r>
        <w:t>Durch die Passantenanalyse konnte bestätigt werden, dass etwa die Hälfte der Personen im Eingangsbereich den Skelett-Erkennungsbereich des Kinects passieren.</w:t>
      </w:r>
    </w:p>
    <w:p w:rsidR="000C4EA7" w:rsidRDefault="000C4EA7" w:rsidP="008B1D9C">
      <w:pPr>
        <w:pStyle w:val="Bild"/>
      </w:pPr>
      <w:r>
        <w:rPr>
          <w:noProof/>
          <w:lang w:eastAsia="de-CH"/>
        </w:rPr>
        <w:drawing>
          <wp:inline distT="0" distB="0" distL="0" distR="0" wp14:anchorId="754DBE37" wp14:editId="428743F5">
            <wp:extent cx="5764229" cy="3638550"/>
            <wp:effectExtent l="0" t="0" r="825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bstandauswertung_KinectZonen.png"/>
                    <pic:cNvPicPr/>
                  </pic:nvPicPr>
                  <pic:blipFill rotWithShape="1">
                    <a:blip r:embed="rId14">
                      <a:extLst>
                        <a:ext uri="{28A0092B-C50C-407E-A947-70E740481C1C}">
                          <a14:useLocalDpi xmlns:a14="http://schemas.microsoft.com/office/drawing/2010/main" val="0"/>
                        </a:ext>
                      </a:extLst>
                    </a:blip>
                    <a:srcRect l="3967" t="14962" r="7769" b="6251"/>
                    <a:stretch/>
                  </pic:blipFill>
                  <pic:spPr bwMode="auto">
                    <a:xfrm>
                      <a:off x="0" y="0"/>
                      <a:ext cx="5765114" cy="3639109"/>
                    </a:xfrm>
                    <a:prstGeom prst="rect">
                      <a:avLst/>
                    </a:prstGeom>
                    <a:ln>
                      <a:noFill/>
                    </a:ln>
                    <a:extLst>
                      <a:ext uri="{53640926-AAD7-44D8-BBD7-CCE9431645EC}">
                        <a14:shadowObscured xmlns:a14="http://schemas.microsoft.com/office/drawing/2010/main"/>
                      </a:ext>
                    </a:extLst>
                  </pic:spPr>
                </pic:pic>
              </a:graphicData>
            </a:graphic>
          </wp:inline>
        </w:drawing>
      </w:r>
    </w:p>
    <w:p w:rsidR="000C4EA7" w:rsidRDefault="000C4EA7" w:rsidP="000C4EA7">
      <w:pPr>
        <w:pStyle w:val="Caption"/>
      </w:pPr>
      <w:bookmarkStart w:id="10" w:name="_Toc327468007"/>
      <w:r>
        <w:t xml:space="preserve">Abbildung </w:t>
      </w:r>
      <w:fldSimple w:instr=" SEQ Abbildung \* ARABIC ">
        <w:r w:rsidR="000E6CF3">
          <w:rPr>
            <w:noProof/>
          </w:rPr>
          <w:t>5</w:t>
        </w:r>
      </w:fldSimple>
      <w:r>
        <w:t xml:space="preserve"> - Auslastung der Abstandszonen (aus Passantenanalyse) und Kinect Skelett-Erkennungsbereich</w:t>
      </w:r>
      <w:bookmarkEnd w:id="10"/>
    </w:p>
    <w:p w:rsidR="000C4EA7" w:rsidRDefault="000C4EA7" w:rsidP="000C4EA7">
      <w:r>
        <w:t>In der Bachelorarbeit wurde ein funktionstüchtiger Prototyp erarbeitet. Mit diesem sollte die technische Machbarkeit aufgezeigt werden. Der Prototyp wurde so aufgebaut, dass er im Falle eines positiven Entscheids für die Videowall durch das Institut für Software (IFS) einfach weiterentwickelt werden kann.</w:t>
      </w:r>
      <w:r>
        <w:br/>
        <w:t xml:space="preserve">Auf </w:t>
      </w:r>
      <w:proofErr w:type="gramStart"/>
      <w:r>
        <w:t>dem</w:t>
      </w:r>
      <w:proofErr w:type="gramEnd"/>
      <w:r>
        <w:t xml:space="preserve"> Prototypen können Bachelorposter angesehen werden und man kann sich über das aktuelle Mittagsmenu der Mensa informieren. Ein Demomodus ist aktiv wenn keine Personen von Kinect erkannt werden. Er dient dem Anlocken der Passanten, damit diese mit </w:t>
      </w:r>
      <w:proofErr w:type="gramStart"/>
      <w:r>
        <w:t>der Videowall</w:t>
      </w:r>
      <w:proofErr w:type="gramEnd"/>
      <w:r>
        <w:t xml:space="preserve"> interagieren. </w:t>
      </w:r>
      <w:r>
        <w:br/>
        <w:t>Das zusätzlich erarbeitete, einfach einsetzbare Plug-in System bietet anderen Entwicklern die Möglichkeit, ihre Inhalte auf unkomplizierte Weise zur Videowall hinzuzufügen und zu präsentieren.</w:t>
      </w:r>
    </w:p>
    <w:p w:rsidR="000C4EA7" w:rsidRPr="00E2405D" w:rsidRDefault="000C4EA7" w:rsidP="000C4EA7">
      <w:r>
        <w:t xml:space="preserve">Als ideale Monitorkonstellation wird eine 3 x 3 55“-Monitorkonstellation vorgeschlagen. Sie bringt sich einerseits gut in den Raum ein, andererseits werden damit klassische Formate, wie beispielsweise Video, gut unterstützt. Durch das Arbeiten mit </w:t>
      </w:r>
      <w:proofErr w:type="gramStart"/>
      <w:r>
        <w:t>der Test-Videowall</w:t>
      </w:r>
      <w:proofErr w:type="gramEnd"/>
      <w:r>
        <w:t xml:space="preserve"> wurde festgestellt, dass </w:t>
      </w:r>
      <w:r w:rsidRPr="00E2405D">
        <w:t xml:space="preserve">eine hohe Auflösung der Monitore und gleichzeitig eine hohe </w:t>
      </w:r>
      <w:r>
        <w:t>Performance</w:t>
      </w:r>
      <w:r w:rsidRPr="00E2405D">
        <w:t xml:space="preserve"> der Applikation schwierig in Einklang zu bringen </w:t>
      </w:r>
      <w:r>
        <w:t>sind</w:t>
      </w:r>
      <w:r w:rsidRPr="00E2405D">
        <w:t>. Es konnten dennoch zwei Varianten</w:t>
      </w:r>
      <w:r>
        <w:t xml:space="preserve"> erarbeitet werden, die je nach Bedürfnis eingesetzt werden können. Die eine bietet eine hohe Auflösung, Animationen funktionieren jedoch nur beschränkt. Bei der zweiten Variante ist die Auflösung beschränkt, Animationen sind dank guter Performance aber problemlos möglich</w:t>
      </w:r>
      <w:r w:rsidRPr="00E2405D">
        <w:t>.</w:t>
      </w:r>
    </w:p>
    <w:p w:rsidR="000C4EA7" w:rsidRDefault="000C4EA7" w:rsidP="008B1D9C">
      <w:pPr>
        <w:pStyle w:val="Bild"/>
      </w:pPr>
      <w:r>
        <w:rPr>
          <w:noProof/>
          <w:lang w:eastAsia="de-CH"/>
        </w:rPr>
        <w:lastRenderedPageBreak/>
        <w:drawing>
          <wp:inline distT="0" distB="0" distL="0" distR="0" wp14:anchorId="5A46F122" wp14:editId="6E9D8B1A">
            <wp:extent cx="5760720" cy="159014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ability test 3.jpg"/>
                    <pic:cNvPicPr/>
                  </pic:nvPicPr>
                  <pic:blipFill rotWithShape="1">
                    <a:blip r:embed="rId15" cstate="print">
                      <a:extLst>
                        <a:ext uri="{28A0092B-C50C-407E-A947-70E740481C1C}">
                          <a14:useLocalDpi xmlns:a14="http://schemas.microsoft.com/office/drawing/2010/main" val="0"/>
                        </a:ext>
                      </a:extLst>
                    </a:blip>
                    <a:srcRect t="26887" b="36308"/>
                    <a:stretch/>
                  </pic:blipFill>
                  <pic:spPr bwMode="auto">
                    <a:xfrm>
                      <a:off x="0" y="0"/>
                      <a:ext cx="5760720" cy="1590149"/>
                    </a:xfrm>
                    <a:prstGeom prst="rect">
                      <a:avLst/>
                    </a:prstGeom>
                    <a:ln>
                      <a:noFill/>
                    </a:ln>
                    <a:extLst>
                      <a:ext uri="{53640926-AAD7-44D8-BBD7-CCE9431645EC}">
                        <a14:shadowObscured xmlns:a14="http://schemas.microsoft.com/office/drawing/2010/main"/>
                      </a:ext>
                    </a:extLst>
                  </pic:spPr>
                </pic:pic>
              </a:graphicData>
            </a:graphic>
          </wp:inline>
        </w:drawing>
      </w:r>
    </w:p>
    <w:p w:rsidR="000C4EA7" w:rsidRDefault="000C4EA7" w:rsidP="000C4EA7">
      <w:pPr>
        <w:pStyle w:val="Caption"/>
      </w:pPr>
      <w:bookmarkStart w:id="11" w:name="_Toc327468008"/>
      <w:r>
        <w:t xml:space="preserve">Abbildung </w:t>
      </w:r>
      <w:fldSimple w:instr=" SEQ Abbildung \* ARABIC ">
        <w:r w:rsidR="000E6CF3">
          <w:rPr>
            <w:noProof/>
          </w:rPr>
          <w:t>6</w:t>
        </w:r>
      </w:fldSimple>
      <w:r>
        <w:t xml:space="preserve"> - Usability Test</w:t>
      </w:r>
      <w:bookmarkEnd w:id="11"/>
    </w:p>
    <w:p w:rsidR="000C4EA7" w:rsidRDefault="000C4EA7" w:rsidP="008B1D9C">
      <w:r w:rsidRPr="00E2405D">
        <w:t>D</w:t>
      </w:r>
      <w:r>
        <w:t>urch d</w:t>
      </w:r>
      <w:r w:rsidRPr="00E2405D">
        <w:t xml:space="preserve">ie durchgeführten Usability Tests </w:t>
      </w:r>
      <w:r>
        <w:t>konnte bestätigt werden,</w:t>
      </w:r>
      <w:r w:rsidRPr="00E2405D">
        <w:t xml:space="preserve"> dass die Steuerung</w:t>
      </w:r>
      <w:r>
        <w:t xml:space="preserve"> mittels Kinect</w:t>
      </w:r>
      <w:r w:rsidRPr="00E2405D">
        <w:t xml:space="preserve"> einfach verständlich ist. Auch</w:t>
      </w:r>
      <w:r>
        <w:t xml:space="preserve"> die positive</w:t>
      </w:r>
      <w:r w:rsidRPr="00E2405D">
        <w:t xml:space="preserve"> </w:t>
      </w:r>
      <w:r>
        <w:t>Auswirkung</w:t>
      </w:r>
      <w:r w:rsidRPr="00E2405D">
        <w:t xml:space="preserve"> des Demomodus</w:t>
      </w:r>
      <w:r>
        <w:t xml:space="preserve"> auf das Interesse der Passanten an </w:t>
      </w:r>
      <w:proofErr w:type="gramStart"/>
      <w:r>
        <w:t>der Videowall</w:t>
      </w:r>
      <w:proofErr w:type="gramEnd"/>
      <w:r>
        <w:t xml:space="preserve"> </w:t>
      </w:r>
      <w:r w:rsidRPr="00E2405D">
        <w:t>wurde mit einem solchen Test validiert.</w:t>
      </w:r>
    </w:p>
    <w:p w:rsidR="000C4EA7" w:rsidRDefault="000C4EA7" w:rsidP="000C4EA7">
      <w:r>
        <w:t>Für die Bachelorarbeit wurden verschiedenste Analysen durchgeführt. Aufgrund des beschränkten Zeitrahmens war es erforderlich, diese zu priorisieren,</w:t>
      </w:r>
      <w:r w:rsidRPr="00C10732">
        <w:t xml:space="preserve"> </w:t>
      </w:r>
      <w:r>
        <w:t>was oftmals schwierig war. Trotz dieser Herausforderung ist es gelungen, viele neue Erkenntnisse zu schaffen und einen funktionstüchtigen Prototyp zu erstellen. Der Prototyp bietet eine dynamische Erweiterbarkeit in Form eines Plug-in Frameworks. Dazu bestehen zwei Plug-in Applikationen, mit der einen können die Bachelorposter angeschaut werden, in der anderen kann man sich über Mittagsmenu der Mensa informieren.</w:t>
      </w:r>
    </w:p>
    <w:p w:rsidR="00B6676E" w:rsidRDefault="00B6676E">
      <w:pPr>
        <w:rPr>
          <w:rFonts w:asciiTheme="majorHAnsi" w:hAnsiTheme="majorHAnsi"/>
          <w:b/>
          <w:color w:val="FFFFFF" w:themeColor="background1"/>
          <w:spacing w:val="15"/>
          <w:sz w:val="24"/>
          <w:szCs w:val="22"/>
        </w:rPr>
      </w:pPr>
      <w:r>
        <w:br w:type="page"/>
      </w:r>
    </w:p>
    <w:p w:rsidR="000C4EA7" w:rsidRDefault="000C4EA7" w:rsidP="000C4EA7">
      <w:pPr>
        <w:pStyle w:val="Heading2"/>
      </w:pPr>
      <w:r>
        <w:lastRenderedPageBreak/>
        <w:t>Ausblick</w:t>
      </w:r>
    </w:p>
    <w:p w:rsidR="000C4EA7" w:rsidRDefault="000C4EA7" w:rsidP="000C4EA7">
      <w:r>
        <w:t xml:space="preserve">Diese Bachelorarbeit ist eine Machbarkeitsstudie. Mit ihr wurde eruiert, ob eine Anschaffung </w:t>
      </w:r>
      <w:proofErr w:type="gramStart"/>
      <w:r>
        <w:t>einer Videowall</w:t>
      </w:r>
      <w:proofErr w:type="gramEnd"/>
      <w:r>
        <w:t xml:space="preserve"> für die HSR sinnvoll ist, was im Laufe der Arbeit erwiesen werden konnte. Die Machbarkeitsstudie ist die Grundlage für eine mögliche Weiterentwicklung des Projektes durch das Institut für Software (IFS).</w:t>
      </w:r>
    </w:p>
    <w:p w:rsidR="000C4EA7" w:rsidRDefault="000C4EA7" w:rsidP="000C4EA7">
      <w:r>
        <w:t xml:space="preserve">Bei einer Weiterführung der Videowall muss primär ein Content Management zur Administration der Inhalte der Videowall entwickelt werden. Zudem ist bei den Hardwarekomponenten eine definitive Entscheidung für eine bestimmte Konfiguration zu treffen. Die Videowall </w:t>
      </w:r>
      <w:proofErr w:type="gramStart"/>
      <w:r>
        <w:t>verfügt</w:t>
      </w:r>
      <w:proofErr w:type="gramEnd"/>
      <w:r>
        <w:t xml:space="preserve"> derzeit über zwei Inhalte, die Poster-Applikation und das Mittagsmenu der Mensa. Abzuklären wäre hierbei, ob weitere Applikationen zum Grundumfang der Videowall-Anwendung gehören sollen. Sollen Studenten eine Applikation für die Wall erstellen können, müssen klare Regeln für den Ablauf der Erstellung, der Abnahme und den Inhalt der Anwendung aufgestellt werden.</w:t>
      </w:r>
    </w:p>
    <w:p w:rsidR="000C4EA7" w:rsidRDefault="000C4EA7" w:rsidP="000C4EA7">
      <w:r>
        <w:t xml:space="preserve">Soll die Poster-Applikation weiter betrieben werden, so sind zwei Herausforderungen zu meistern. Mit der in der Machbarkeitsstudie erarbeiteten Hardware-Lösung sind nicht alle Poster lesbar. Es muss daher eine Möglichkeit erarbeitet werden, diese Poster lesbar zu machen. Dies könnte einerseits über eine Zoom-Möglichkeit gelöst werden oder über einen vordefinierten Pfad, über den der Benutzer durch das vergrössert angezeigte Poster geführt wird. </w:t>
      </w:r>
      <w:r>
        <w:br/>
        <w:t>Die Bachelorposter sind möglicherweise in ihrer statischen Form nicht attraktiv genug. Interaktive Elemente auf einem Plakat könnten diese Attraktivität wesentlich steigern.</w:t>
      </w:r>
    </w:p>
    <w:p w:rsidR="00396238" w:rsidRDefault="000C4EA7">
      <w:r>
        <w:t>Mit diesen Erweiterungen wird der</w:t>
      </w:r>
      <w:r w:rsidRPr="004C4151">
        <w:t xml:space="preserve"> Prototyp zum fertigen Produkt. </w:t>
      </w:r>
    </w:p>
    <w:p w:rsidR="00217841" w:rsidRDefault="00217841">
      <w:r>
        <w:br w:type="page"/>
      </w:r>
    </w:p>
    <w:p w:rsidR="00E462E1" w:rsidRDefault="00E462E1" w:rsidP="00E462E1">
      <w:pPr>
        <w:pStyle w:val="Heading1"/>
      </w:pPr>
      <w:bookmarkStart w:id="12" w:name="_Toc327467527"/>
      <w:bookmarkStart w:id="13" w:name="_Toc327348085"/>
      <w:bookmarkStart w:id="14" w:name="_Toc327348592"/>
      <w:bookmarkStart w:id="15" w:name="TechnischerBericht"/>
      <w:r>
        <w:lastRenderedPageBreak/>
        <w:t>Technischer Bericht</w:t>
      </w:r>
      <w:bookmarkEnd w:id="12"/>
    </w:p>
    <w:p w:rsidR="00F118FC" w:rsidRDefault="00E462E1">
      <w:pPr>
        <w:pStyle w:val="TOC1"/>
        <w:tabs>
          <w:tab w:val="left" w:pos="600"/>
          <w:tab w:val="right" w:leader="dot" w:pos="9062"/>
        </w:tabs>
        <w:rPr>
          <w:b w:val="0"/>
          <w:noProof/>
          <w:sz w:val="22"/>
          <w:szCs w:val="22"/>
          <w:lang w:eastAsia="de-CH"/>
        </w:rPr>
      </w:pPr>
      <w:r>
        <w:fldChar w:fldCharType="begin"/>
      </w:r>
      <w:r w:rsidRPr="004D23B1">
        <w:rPr>
          <w:lang w:val="en-US"/>
        </w:rPr>
        <w:instrText xml:space="preserve"> TOC \b TechnischerBericht \h \z \u \t " Heading 2;1;Heading 3;2 " </w:instrText>
      </w:r>
      <w:r>
        <w:fldChar w:fldCharType="separate"/>
      </w:r>
      <w:hyperlink w:anchor="_Toc327468941" w:history="1">
        <w:r w:rsidR="00F118FC" w:rsidRPr="00C9190D">
          <w:rPr>
            <w:rStyle w:val="Hyperlink"/>
            <w:noProof/>
          </w:rPr>
          <w:t>V.1</w:t>
        </w:r>
        <w:r w:rsidR="00F118FC">
          <w:rPr>
            <w:b w:val="0"/>
            <w:noProof/>
            <w:sz w:val="22"/>
            <w:szCs w:val="22"/>
            <w:lang w:eastAsia="de-CH"/>
          </w:rPr>
          <w:tab/>
        </w:r>
        <w:r w:rsidR="00F118FC" w:rsidRPr="00C9190D">
          <w:rPr>
            <w:rStyle w:val="Hyperlink"/>
            <w:noProof/>
          </w:rPr>
          <w:t>Einleitung</w:t>
        </w:r>
        <w:r w:rsidR="00F118FC">
          <w:rPr>
            <w:noProof/>
            <w:webHidden/>
          </w:rPr>
          <w:tab/>
        </w:r>
        <w:r w:rsidR="00F118FC">
          <w:rPr>
            <w:noProof/>
            <w:webHidden/>
          </w:rPr>
          <w:fldChar w:fldCharType="begin"/>
        </w:r>
        <w:r w:rsidR="00F118FC">
          <w:rPr>
            <w:noProof/>
            <w:webHidden/>
          </w:rPr>
          <w:instrText xml:space="preserve"> PAGEREF _Toc327468941 \h </w:instrText>
        </w:r>
        <w:r w:rsidR="00F118FC">
          <w:rPr>
            <w:noProof/>
            <w:webHidden/>
          </w:rPr>
        </w:r>
        <w:r w:rsidR="00F118FC">
          <w:rPr>
            <w:noProof/>
            <w:webHidden/>
          </w:rPr>
          <w:fldChar w:fldCharType="separate"/>
        </w:r>
        <w:r w:rsidR="000E6CF3">
          <w:rPr>
            <w:noProof/>
            <w:webHidden/>
          </w:rPr>
          <w:t>13</w:t>
        </w:r>
        <w:r w:rsidR="00F118FC">
          <w:rPr>
            <w:noProof/>
            <w:webHidden/>
          </w:rPr>
          <w:fldChar w:fldCharType="end"/>
        </w:r>
      </w:hyperlink>
    </w:p>
    <w:p w:rsidR="00F118FC" w:rsidRDefault="00B95EE1">
      <w:pPr>
        <w:pStyle w:val="TOC2"/>
        <w:tabs>
          <w:tab w:val="left" w:pos="1000"/>
          <w:tab w:val="right" w:leader="dot" w:pos="9062"/>
        </w:tabs>
        <w:rPr>
          <w:noProof/>
          <w:sz w:val="22"/>
          <w:szCs w:val="22"/>
          <w:lang w:eastAsia="de-CH"/>
        </w:rPr>
      </w:pPr>
      <w:hyperlink w:anchor="_Toc327468942" w:history="1">
        <w:r w:rsidR="00F118FC" w:rsidRPr="00C9190D">
          <w:rPr>
            <w:rStyle w:val="Hyperlink"/>
            <w:noProof/>
          </w:rPr>
          <w:t>V.1.1</w:t>
        </w:r>
        <w:r w:rsidR="00F118FC">
          <w:rPr>
            <w:noProof/>
            <w:sz w:val="22"/>
            <w:szCs w:val="22"/>
            <w:lang w:eastAsia="de-CH"/>
          </w:rPr>
          <w:tab/>
        </w:r>
        <w:r w:rsidR="00F118FC" w:rsidRPr="00C9190D">
          <w:rPr>
            <w:rStyle w:val="Hyperlink"/>
            <w:noProof/>
          </w:rPr>
          <w:t>Änderungsgeschichte</w:t>
        </w:r>
        <w:r w:rsidR="00F118FC">
          <w:rPr>
            <w:noProof/>
            <w:webHidden/>
          </w:rPr>
          <w:tab/>
        </w:r>
        <w:r w:rsidR="00F118FC">
          <w:rPr>
            <w:noProof/>
            <w:webHidden/>
          </w:rPr>
          <w:fldChar w:fldCharType="begin"/>
        </w:r>
        <w:r w:rsidR="00F118FC">
          <w:rPr>
            <w:noProof/>
            <w:webHidden/>
          </w:rPr>
          <w:instrText xml:space="preserve"> PAGEREF _Toc327468942 \h </w:instrText>
        </w:r>
        <w:r w:rsidR="00F118FC">
          <w:rPr>
            <w:noProof/>
            <w:webHidden/>
          </w:rPr>
        </w:r>
        <w:r w:rsidR="00F118FC">
          <w:rPr>
            <w:noProof/>
            <w:webHidden/>
          </w:rPr>
          <w:fldChar w:fldCharType="separate"/>
        </w:r>
        <w:r w:rsidR="000E6CF3">
          <w:rPr>
            <w:noProof/>
            <w:webHidden/>
          </w:rPr>
          <w:t>13</w:t>
        </w:r>
        <w:r w:rsidR="00F118FC">
          <w:rPr>
            <w:noProof/>
            <w:webHidden/>
          </w:rPr>
          <w:fldChar w:fldCharType="end"/>
        </w:r>
      </w:hyperlink>
    </w:p>
    <w:p w:rsidR="00F118FC" w:rsidRDefault="00B95EE1">
      <w:pPr>
        <w:pStyle w:val="TOC2"/>
        <w:tabs>
          <w:tab w:val="left" w:pos="1000"/>
          <w:tab w:val="right" w:leader="dot" w:pos="9062"/>
        </w:tabs>
        <w:rPr>
          <w:noProof/>
          <w:sz w:val="22"/>
          <w:szCs w:val="22"/>
          <w:lang w:eastAsia="de-CH"/>
        </w:rPr>
      </w:pPr>
      <w:hyperlink w:anchor="_Toc327468943" w:history="1">
        <w:r w:rsidR="00F118FC" w:rsidRPr="00C9190D">
          <w:rPr>
            <w:rStyle w:val="Hyperlink"/>
            <w:noProof/>
          </w:rPr>
          <w:t>V.1.2</w:t>
        </w:r>
        <w:r w:rsidR="00F118FC">
          <w:rPr>
            <w:noProof/>
            <w:sz w:val="22"/>
            <w:szCs w:val="22"/>
            <w:lang w:eastAsia="de-CH"/>
          </w:rPr>
          <w:tab/>
        </w:r>
        <w:r w:rsidR="00F118FC" w:rsidRPr="00C9190D">
          <w:rPr>
            <w:rStyle w:val="Hyperlink"/>
            <w:noProof/>
          </w:rPr>
          <w:t>Einleitung</w:t>
        </w:r>
        <w:r w:rsidR="00F118FC">
          <w:rPr>
            <w:noProof/>
            <w:webHidden/>
          </w:rPr>
          <w:tab/>
        </w:r>
        <w:r w:rsidR="00F118FC">
          <w:rPr>
            <w:noProof/>
            <w:webHidden/>
          </w:rPr>
          <w:fldChar w:fldCharType="begin"/>
        </w:r>
        <w:r w:rsidR="00F118FC">
          <w:rPr>
            <w:noProof/>
            <w:webHidden/>
          </w:rPr>
          <w:instrText xml:space="preserve"> PAGEREF _Toc327468943 \h </w:instrText>
        </w:r>
        <w:r w:rsidR="00F118FC">
          <w:rPr>
            <w:noProof/>
            <w:webHidden/>
          </w:rPr>
        </w:r>
        <w:r w:rsidR="00F118FC">
          <w:rPr>
            <w:noProof/>
            <w:webHidden/>
          </w:rPr>
          <w:fldChar w:fldCharType="separate"/>
        </w:r>
        <w:r w:rsidR="000E6CF3">
          <w:rPr>
            <w:noProof/>
            <w:webHidden/>
          </w:rPr>
          <w:t>14</w:t>
        </w:r>
        <w:r w:rsidR="00F118FC">
          <w:rPr>
            <w:noProof/>
            <w:webHidden/>
          </w:rPr>
          <w:fldChar w:fldCharType="end"/>
        </w:r>
      </w:hyperlink>
    </w:p>
    <w:p w:rsidR="00F118FC" w:rsidRDefault="00B95EE1">
      <w:pPr>
        <w:pStyle w:val="TOC1"/>
        <w:tabs>
          <w:tab w:val="left" w:pos="600"/>
          <w:tab w:val="right" w:leader="dot" w:pos="9062"/>
        </w:tabs>
        <w:rPr>
          <w:b w:val="0"/>
          <w:noProof/>
          <w:sz w:val="22"/>
          <w:szCs w:val="22"/>
          <w:lang w:eastAsia="de-CH"/>
        </w:rPr>
      </w:pPr>
      <w:hyperlink w:anchor="_Toc327468944" w:history="1">
        <w:r w:rsidR="00F118FC" w:rsidRPr="00C9190D">
          <w:rPr>
            <w:rStyle w:val="Hyperlink"/>
            <w:noProof/>
          </w:rPr>
          <w:t>V.2</w:t>
        </w:r>
        <w:r w:rsidR="00F118FC">
          <w:rPr>
            <w:b w:val="0"/>
            <w:noProof/>
            <w:sz w:val="22"/>
            <w:szCs w:val="22"/>
            <w:lang w:eastAsia="de-CH"/>
          </w:rPr>
          <w:tab/>
        </w:r>
        <w:r w:rsidR="00F118FC" w:rsidRPr="00C9190D">
          <w:rPr>
            <w:rStyle w:val="Hyperlink"/>
            <w:noProof/>
          </w:rPr>
          <w:t>Projektmanagement</w:t>
        </w:r>
        <w:r w:rsidR="00F118FC">
          <w:rPr>
            <w:noProof/>
            <w:webHidden/>
          </w:rPr>
          <w:tab/>
        </w:r>
        <w:r w:rsidR="00F118FC">
          <w:rPr>
            <w:noProof/>
            <w:webHidden/>
          </w:rPr>
          <w:fldChar w:fldCharType="begin"/>
        </w:r>
        <w:r w:rsidR="00F118FC">
          <w:rPr>
            <w:noProof/>
            <w:webHidden/>
          </w:rPr>
          <w:instrText xml:space="preserve"> PAGEREF _Toc327468944 \h </w:instrText>
        </w:r>
        <w:r w:rsidR="00F118FC">
          <w:rPr>
            <w:noProof/>
            <w:webHidden/>
          </w:rPr>
        </w:r>
        <w:r w:rsidR="00F118FC">
          <w:rPr>
            <w:noProof/>
            <w:webHidden/>
          </w:rPr>
          <w:fldChar w:fldCharType="separate"/>
        </w:r>
        <w:r w:rsidR="000E6CF3">
          <w:rPr>
            <w:noProof/>
            <w:webHidden/>
          </w:rPr>
          <w:t>15</w:t>
        </w:r>
        <w:r w:rsidR="00F118FC">
          <w:rPr>
            <w:noProof/>
            <w:webHidden/>
          </w:rPr>
          <w:fldChar w:fldCharType="end"/>
        </w:r>
      </w:hyperlink>
    </w:p>
    <w:p w:rsidR="00F118FC" w:rsidRDefault="00B95EE1">
      <w:pPr>
        <w:pStyle w:val="TOC2"/>
        <w:tabs>
          <w:tab w:val="left" w:pos="1000"/>
          <w:tab w:val="right" w:leader="dot" w:pos="9062"/>
        </w:tabs>
        <w:rPr>
          <w:noProof/>
          <w:sz w:val="22"/>
          <w:szCs w:val="22"/>
          <w:lang w:eastAsia="de-CH"/>
        </w:rPr>
      </w:pPr>
      <w:hyperlink w:anchor="_Toc327468945" w:history="1">
        <w:r w:rsidR="00F118FC" w:rsidRPr="00C9190D">
          <w:rPr>
            <w:rStyle w:val="Hyperlink"/>
            <w:noProof/>
          </w:rPr>
          <w:t>V.2.1</w:t>
        </w:r>
        <w:r w:rsidR="00F118FC">
          <w:rPr>
            <w:noProof/>
            <w:sz w:val="22"/>
            <w:szCs w:val="22"/>
            <w:lang w:eastAsia="de-CH"/>
          </w:rPr>
          <w:tab/>
        </w:r>
        <w:r w:rsidR="00F118FC" w:rsidRPr="00C9190D">
          <w:rPr>
            <w:rStyle w:val="Hyperlink"/>
            <w:noProof/>
          </w:rPr>
          <w:t>Änderungsgeschichte</w:t>
        </w:r>
        <w:r w:rsidR="00F118FC">
          <w:rPr>
            <w:noProof/>
            <w:webHidden/>
          </w:rPr>
          <w:tab/>
        </w:r>
        <w:r w:rsidR="00F118FC">
          <w:rPr>
            <w:noProof/>
            <w:webHidden/>
          </w:rPr>
          <w:fldChar w:fldCharType="begin"/>
        </w:r>
        <w:r w:rsidR="00F118FC">
          <w:rPr>
            <w:noProof/>
            <w:webHidden/>
          </w:rPr>
          <w:instrText xml:space="preserve"> PAGEREF _Toc327468945 \h </w:instrText>
        </w:r>
        <w:r w:rsidR="00F118FC">
          <w:rPr>
            <w:noProof/>
            <w:webHidden/>
          </w:rPr>
        </w:r>
        <w:r w:rsidR="00F118FC">
          <w:rPr>
            <w:noProof/>
            <w:webHidden/>
          </w:rPr>
          <w:fldChar w:fldCharType="separate"/>
        </w:r>
        <w:r w:rsidR="000E6CF3">
          <w:rPr>
            <w:noProof/>
            <w:webHidden/>
          </w:rPr>
          <w:t>15</w:t>
        </w:r>
        <w:r w:rsidR="00F118FC">
          <w:rPr>
            <w:noProof/>
            <w:webHidden/>
          </w:rPr>
          <w:fldChar w:fldCharType="end"/>
        </w:r>
      </w:hyperlink>
    </w:p>
    <w:p w:rsidR="00F118FC" w:rsidRDefault="00B95EE1">
      <w:pPr>
        <w:pStyle w:val="TOC2"/>
        <w:tabs>
          <w:tab w:val="left" w:pos="1000"/>
          <w:tab w:val="right" w:leader="dot" w:pos="9062"/>
        </w:tabs>
        <w:rPr>
          <w:noProof/>
          <w:sz w:val="22"/>
          <w:szCs w:val="22"/>
          <w:lang w:eastAsia="de-CH"/>
        </w:rPr>
      </w:pPr>
      <w:hyperlink w:anchor="_Toc327468946" w:history="1">
        <w:r w:rsidR="00F118FC" w:rsidRPr="00C9190D">
          <w:rPr>
            <w:rStyle w:val="Hyperlink"/>
            <w:noProof/>
          </w:rPr>
          <w:t>V.2.2</w:t>
        </w:r>
        <w:r w:rsidR="00F118FC">
          <w:rPr>
            <w:noProof/>
            <w:sz w:val="22"/>
            <w:szCs w:val="22"/>
            <w:lang w:eastAsia="de-CH"/>
          </w:rPr>
          <w:tab/>
        </w:r>
        <w:r w:rsidR="00F118FC" w:rsidRPr="00C9190D">
          <w:rPr>
            <w:rStyle w:val="Hyperlink"/>
            <w:noProof/>
          </w:rPr>
          <w:t>Projektplan</w:t>
        </w:r>
        <w:r w:rsidR="00F118FC">
          <w:rPr>
            <w:noProof/>
            <w:webHidden/>
          </w:rPr>
          <w:tab/>
        </w:r>
        <w:r w:rsidR="00F118FC">
          <w:rPr>
            <w:noProof/>
            <w:webHidden/>
          </w:rPr>
          <w:fldChar w:fldCharType="begin"/>
        </w:r>
        <w:r w:rsidR="00F118FC">
          <w:rPr>
            <w:noProof/>
            <w:webHidden/>
          </w:rPr>
          <w:instrText xml:space="preserve"> PAGEREF _Toc327468946 \h </w:instrText>
        </w:r>
        <w:r w:rsidR="00F118FC">
          <w:rPr>
            <w:noProof/>
            <w:webHidden/>
          </w:rPr>
        </w:r>
        <w:r w:rsidR="00F118FC">
          <w:rPr>
            <w:noProof/>
            <w:webHidden/>
          </w:rPr>
          <w:fldChar w:fldCharType="separate"/>
        </w:r>
        <w:r w:rsidR="000E6CF3">
          <w:rPr>
            <w:noProof/>
            <w:webHidden/>
          </w:rPr>
          <w:t>16</w:t>
        </w:r>
        <w:r w:rsidR="00F118FC">
          <w:rPr>
            <w:noProof/>
            <w:webHidden/>
          </w:rPr>
          <w:fldChar w:fldCharType="end"/>
        </w:r>
      </w:hyperlink>
    </w:p>
    <w:p w:rsidR="00F118FC" w:rsidRDefault="00B95EE1">
      <w:pPr>
        <w:pStyle w:val="TOC2"/>
        <w:tabs>
          <w:tab w:val="left" w:pos="1000"/>
          <w:tab w:val="right" w:leader="dot" w:pos="9062"/>
        </w:tabs>
        <w:rPr>
          <w:noProof/>
          <w:sz w:val="22"/>
          <w:szCs w:val="22"/>
          <w:lang w:eastAsia="de-CH"/>
        </w:rPr>
      </w:pPr>
      <w:hyperlink w:anchor="_Toc327468947" w:history="1">
        <w:r w:rsidR="00F118FC" w:rsidRPr="00C9190D">
          <w:rPr>
            <w:rStyle w:val="Hyperlink"/>
            <w:noProof/>
          </w:rPr>
          <w:t>V.2.3</w:t>
        </w:r>
        <w:r w:rsidR="00F118FC">
          <w:rPr>
            <w:noProof/>
            <w:sz w:val="22"/>
            <w:szCs w:val="22"/>
            <w:lang w:eastAsia="de-CH"/>
          </w:rPr>
          <w:tab/>
        </w:r>
        <w:r w:rsidR="00F118FC" w:rsidRPr="00C9190D">
          <w:rPr>
            <w:rStyle w:val="Hyperlink"/>
            <w:noProof/>
          </w:rPr>
          <w:t>Projektorganisation</w:t>
        </w:r>
        <w:r w:rsidR="00F118FC">
          <w:rPr>
            <w:noProof/>
            <w:webHidden/>
          </w:rPr>
          <w:tab/>
        </w:r>
        <w:r w:rsidR="00F118FC">
          <w:rPr>
            <w:noProof/>
            <w:webHidden/>
          </w:rPr>
          <w:fldChar w:fldCharType="begin"/>
        </w:r>
        <w:r w:rsidR="00F118FC">
          <w:rPr>
            <w:noProof/>
            <w:webHidden/>
          </w:rPr>
          <w:instrText xml:space="preserve"> PAGEREF _Toc327468947 \h </w:instrText>
        </w:r>
        <w:r w:rsidR="00F118FC">
          <w:rPr>
            <w:noProof/>
            <w:webHidden/>
          </w:rPr>
        </w:r>
        <w:r w:rsidR="00F118FC">
          <w:rPr>
            <w:noProof/>
            <w:webHidden/>
          </w:rPr>
          <w:fldChar w:fldCharType="separate"/>
        </w:r>
        <w:r w:rsidR="000E6CF3">
          <w:rPr>
            <w:noProof/>
            <w:webHidden/>
          </w:rPr>
          <w:t>18</w:t>
        </w:r>
        <w:r w:rsidR="00F118FC">
          <w:rPr>
            <w:noProof/>
            <w:webHidden/>
          </w:rPr>
          <w:fldChar w:fldCharType="end"/>
        </w:r>
      </w:hyperlink>
    </w:p>
    <w:p w:rsidR="00F118FC" w:rsidRDefault="00B95EE1">
      <w:pPr>
        <w:pStyle w:val="TOC2"/>
        <w:tabs>
          <w:tab w:val="left" w:pos="1000"/>
          <w:tab w:val="right" w:leader="dot" w:pos="9062"/>
        </w:tabs>
        <w:rPr>
          <w:noProof/>
          <w:sz w:val="22"/>
          <w:szCs w:val="22"/>
          <w:lang w:eastAsia="de-CH"/>
        </w:rPr>
      </w:pPr>
      <w:hyperlink w:anchor="_Toc327468948" w:history="1">
        <w:r w:rsidR="00F118FC" w:rsidRPr="00C9190D">
          <w:rPr>
            <w:rStyle w:val="Hyperlink"/>
            <w:noProof/>
          </w:rPr>
          <w:t>V.2.4</w:t>
        </w:r>
        <w:r w:rsidR="00F118FC">
          <w:rPr>
            <w:noProof/>
            <w:sz w:val="22"/>
            <w:szCs w:val="22"/>
            <w:lang w:eastAsia="de-CH"/>
          </w:rPr>
          <w:tab/>
        </w:r>
        <w:r w:rsidR="00F118FC" w:rsidRPr="00C9190D">
          <w:rPr>
            <w:rStyle w:val="Hyperlink"/>
            <w:noProof/>
          </w:rPr>
          <w:t>Risiken</w:t>
        </w:r>
        <w:r w:rsidR="00F118FC">
          <w:rPr>
            <w:noProof/>
            <w:webHidden/>
          </w:rPr>
          <w:tab/>
        </w:r>
        <w:r w:rsidR="00F118FC">
          <w:rPr>
            <w:noProof/>
            <w:webHidden/>
          </w:rPr>
          <w:fldChar w:fldCharType="begin"/>
        </w:r>
        <w:r w:rsidR="00F118FC">
          <w:rPr>
            <w:noProof/>
            <w:webHidden/>
          </w:rPr>
          <w:instrText xml:space="preserve"> PAGEREF _Toc327468948 \h </w:instrText>
        </w:r>
        <w:r w:rsidR="00F118FC">
          <w:rPr>
            <w:noProof/>
            <w:webHidden/>
          </w:rPr>
        </w:r>
        <w:r w:rsidR="00F118FC">
          <w:rPr>
            <w:noProof/>
            <w:webHidden/>
          </w:rPr>
          <w:fldChar w:fldCharType="separate"/>
        </w:r>
        <w:r w:rsidR="000E6CF3">
          <w:rPr>
            <w:noProof/>
            <w:webHidden/>
          </w:rPr>
          <w:t>18</w:t>
        </w:r>
        <w:r w:rsidR="00F118FC">
          <w:rPr>
            <w:noProof/>
            <w:webHidden/>
          </w:rPr>
          <w:fldChar w:fldCharType="end"/>
        </w:r>
      </w:hyperlink>
    </w:p>
    <w:p w:rsidR="00F118FC" w:rsidRDefault="00B95EE1">
      <w:pPr>
        <w:pStyle w:val="TOC2"/>
        <w:tabs>
          <w:tab w:val="left" w:pos="1000"/>
          <w:tab w:val="right" w:leader="dot" w:pos="9062"/>
        </w:tabs>
        <w:rPr>
          <w:noProof/>
          <w:sz w:val="22"/>
          <w:szCs w:val="22"/>
          <w:lang w:eastAsia="de-CH"/>
        </w:rPr>
      </w:pPr>
      <w:hyperlink w:anchor="_Toc327468949" w:history="1">
        <w:r w:rsidR="00F118FC" w:rsidRPr="00C9190D">
          <w:rPr>
            <w:rStyle w:val="Hyperlink"/>
            <w:noProof/>
          </w:rPr>
          <w:t>V.2.5</w:t>
        </w:r>
        <w:r w:rsidR="00F118FC">
          <w:rPr>
            <w:noProof/>
            <w:sz w:val="22"/>
            <w:szCs w:val="22"/>
            <w:lang w:eastAsia="de-CH"/>
          </w:rPr>
          <w:tab/>
        </w:r>
        <w:r w:rsidR="00F118FC" w:rsidRPr="00C9190D">
          <w:rPr>
            <w:rStyle w:val="Hyperlink"/>
            <w:noProof/>
          </w:rPr>
          <w:t>Vorgehensmodelle</w:t>
        </w:r>
        <w:r w:rsidR="00F118FC">
          <w:rPr>
            <w:noProof/>
            <w:webHidden/>
          </w:rPr>
          <w:tab/>
        </w:r>
        <w:r w:rsidR="00F118FC">
          <w:rPr>
            <w:noProof/>
            <w:webHidden/>
          </w:rPr>
          <w:fldChar w:fldCharType="begin"/>
        </w:r>
        <w:r w:rsidR="00F118FC">
          <w:rPr>
            <w:noProof/>
            <w:webHidden/>
          </w:rPr>
          <w:instrText xml:space="preserve"> PAGEREF _Toc327468949 \h </w:instrText>
        </w:r>
        <w:r w:rsidR="00F118FC">
          <w:rPr>
            <w:noProof/>
            <w:webHidden/>
          </w:rPr>
        </w:r>
        <w:r w:rsidR="00F118FC">
          <w:rPr>
            <w:noProof/>
            <w:webHidden/>
          </w:rPr>
          <w:fldChar w:fldCharType="separate"/>
        </w:r>
        <w:r w:rsidR="000E6CF3">
          <w:rPr>
            <w:noProof/>
            <w:webHidden/>
          </w:rPr>
          <w:t>19</w:t>
        </w:r>
        <w:r w:rsidR="00F118FC">
          <w:rPr>
            <w:noProof/>
            <w:webHidden/>
          </w:rPr>
          <w:fldChar w:fldCharType="end"/>
        </w:r>
      </w:hyperlink>
    </w:p>
    <w:p w:rsidR="00F118FC" w:rsidRDefault="00B95EE1">
      <w:pPr>
        <w:pStyle w:val="TOC1"/>
        <w:tabs>
          <w:tab w:val="left" w:pos="600"/>
          <w:tab w:val="right" w:leader="dot" w:pos="9062"/>
        </w:tabs>
        <w:rPr>
          <w:b w:val="0"/>
          <w:noProof/>
          <w:sz w:val="22"/>
          <w:szCs w:val="22"/>
          <w:lang w:eastAsia="de-CH"/>
        </w:rPr>
      </w:pPr>
      <w:hyperlink w:anchor="_Toc327468950" w:history="1">
        <w:r w:rsidR="00F118FC" w:rsidRPr="00C9190D">
          <w:rPr>
            <w:rStyle w:val="Hyperlink"/>
            <w:noProof/>
          </w:rPr>
          <w:t>V.3</w:t>
        </w:r>
        <w:r w:rsidR="00F118FC">
          <w:rPr>
            <w:b w:val="0"/>
            <w:noProof/>
            <w:sz w:val="22"/>
            <w:szCs w:val="22"/>
            <w:lang w:eastAsia="de-CH"/>
          </w:rPr>
          <w:tab/>
        </w:r>
        <w:r w:rsidR="00F118FC" w:rsidRPr="00C9190D">
          <w:rPr>
            <w:rStyle w:val="Hyperlink"/>
            <w:noProof/>
          </w:rPr>
          <w:t>Vorstudie</w:t>
        </w:r>
        <w:r w:rsidR="00F118FC">
          <w:rPr>
            <w:noProof/>
            <w:webHidden/>
          </w:rPr>
          <w:tab/>
        </w:r>
        <w:r w:rsidR="00F118FC">
          <w:rPr>
            <w:noProof/>
            <w:webHidden/>
          </w:rPr>
          <w:fldChar w:fldCharType="begin"/>
        </w:r>
        <w:r w:rsidR="00F118FC">
          <w:rPr>
            <w:noProof/>
            <w:webHidden/>
          </w:rPr>
          <w:instrText xml:space="preserve"> PAGEREF _Toc327468950 \h </w:instrText>
        </w:r>
        <w:r w:rsidR="00F118FC">
          <w:rPr>
            <w:noProof/>
            <w:webHidden/>
          </w:rPr>
        </w:r>
        <w:r w:rsidR="00F118FC">
          <w:rPr>
            <w:noProof/>
            <w:webHidden/>
          </w:rPr>
          <w:fldChar w:fldCharType="separate"/>
        </w:r>
        <w:r w:rsidR="000E6CF3">
          <w:rPr>
            <w:noProof/>
            <w:webHidden/>
          </w:rPr>
          <w:t>21</w:t>
        </w:r>
        <w:r w:rsidR="00F118FC">
          <w:rPr>
            <w:noProof/>
            <w:webHidden/>
          </w:rPr>
          <w:fldChar w:fldCharType="end"/>
        </w:r>
      </w:hyperlink>
    </w:p>
    <w:p w:rsidR="00F118FC" w:rsidRDefault="00B95EE1">
      <w:pPr>
        <w:pStyle w:val="TOC2"/>
        <w:tabs>
          <w:tab w:val="left" w:pos="1000"/>
          <w:tab w:val="right" w:leader="dot" w:pos="9062"/>
        </w:tabs>
        <w:rPr>
          <w:noProof/>
          <w:sz w:val="22"/>
          <w:szCs w:val="22"/>
          <w:lang w:eastAsia="de-CH"/>
        </w:rPr>
      </w:pPr>
      <w:hyperlink w:anchor="_Toc327468951" w:history="1">
        <w:r w:rsidR="00F118FC" w:rsidRPr="00C9190D">
          <w:rPr>
            <w:rStyle w:val="Hyperlink"/>
            <w:noProof/>
          </w:rPr>
          <w:t>V.3.1</w:t>
        </w:r>
        <w:r w:rsidR="00F118FC">
          <w:rPr>
            <w:noProof/>
            <w:sz w:val="22"/>
            <w:szCs w:val="22"/>
            <w:lang w:eastAsia="de-CH"/>
          </w:rPr>
          <w:tab/>
        </w:r>
        <w:r w:rsidR="00F118FC" w:rsidRPr="00C9190D">
          <w:rPr>
            <w:rStyle w:val="Hyperlink"/>
            <w:noProof/>
          </w:rPr>
          <w:t>Änderungsgeschichte</w:t>
        </w:r>
        <w:r w:rsidR="00F118FC">
          <w:rPr>
            <w:noProof/>
            <w:webHidden/>
          </w:rPr>
          <w:tab/>
        </w:r>
        <w:r w:rsidR="00F118FC">
          <w:rPr>
            <w:noProof/>
            <w:webHidden/>
          </w:rPr>
          <w:fldChar w:fldCharType="begin"/>
        </w:r>
        <w:r w:rsidR="00F118FC">
          <w:rPr>
            <w:noProof/>
            <w:webHidden/>
          </w:rPr>
          <w:instrText xml:space="preserve"> PAGEREF _Toc327468951 \h </w:instrText>
        </w:r>
        <w:r w:rsidR="00F118FC">
          <w:rPr>
            <w:noProof/>
            <w:webHidden/>
          </w:rPr>
        </w:r>
        <w:r w:rsidR="00F118FC">
          <w:rPr>
            <w:noProof/>
            <w:webHidden/>
          </w:rPr>
          <w:fldChar w:fldCharType="separate"/>
        </w:r>
        <w:r w:rsidR="000E6CF3">
          <w:rPr>
            <w:noProof/>
            <w:webHidden/>
          </w:rPr>
          <w:t>23</w:t>
        </w:r>
        <w:r w:rsidR="00F118FC">
          <w:rPr>
            <w:noProof/>
            <w:webHidden/>
          </w:rPr>
          <w:fldChar w:fldCharType="end"/>
        </w:r>
      </w:hyperlink>
    </w:p>
    <w:p w:rsidR="00F118FC" w:rsidRDefault="00B95EE1">
      <w:pPr>
        <w:pStyle w:val="TOC2"/>
        <w:tabs>
          <w:tab w:val="left" w:pos="1000"/>
          <w:tab w:val="right" w:leader="dot" w:pos="9062"/>
        </w:tabs>
        <w:rPr>
          <w:noProof/>
          <w:sz w:val="22"/>
          <w:szCs w:val="22"/>
          <w:lang w:eastAsia="de-CH"/>
        </w:rPr>
      </w:pPr>
      <w:hyperlink w:anchor="_Toc327468952" w:history="1">
        <w:r w:rsidR="00F118FC" w:rsidRPr="00C9190D">
          <w:rPr>
            <w:rStyle w:val="Hyperlink"/>
            <w:noProof/>
          </w:rPr>
          <w:t>V.3.2</w:t>
        </w:r>
        <w:r w:rsidR="00F118FC">
          <w:rPr>
            <w:noProof/>
            <w:sz w:val="22"/>
            <w:szCs w:val="22"/>
            <w:lang w:eastAsia="de-CH"/>
          </w:rPr>
          <w:tab/>
        </w:r>
        <w:r w:rsidR="00F118FC" w:rsidRPr="00C9190D">
          <w:rPr>
            <w:rStyle w:val="Hyperlink"/>
            <w:noProof/>
          </w:rPr>
          <w:t>Vision</w:t>
        </w:r>
        <w:r w:rsidR="00F118FC">
          <w:rPr>
            <w:noProof/>
            <w:webHidden/>
          </w:rPr>
          <w:tab/>
        </w:r>
        <w:r w:rsidR="00F118FC">
          <w:rPr>
            <w:noProof/>
            <w:webHidden/>
          </w:rPr>
          <w:fldChar w:fldCharType="begin"/>
        </w:r>
        <w:r w:rsidR="00F118FC">
          <w:rPr>
            <w:noProof/>
            <w:webHidden/>
          </w:rPr>
          <w:instrText xml:space="preserve"> PAGEREF _Toc327468952 \h </w:instrText>
        </w:r>
        <w:r w:rsidR="00F118FC">
          <w:rPr>
            <w:noProof/>
            <w:webHidden/>
          </w:rPr>
        </w:r>
        <w:r w:rsidR="00F118FC">
          <w:rPr>
            <w:noProof/>
            <w:webHidden/>
          </w:rPr>
          <w:fldChar w:fldCharType="separate"/>
        </w:r>
        <w:r w:rsidR="000E6CF3">
          <w:rPr>
            <w:noProof/>
            <w:webHidden/>
          </w:rPr>
          <w:t>24</w:t>
        </w:r>
        <w:r w:rsidR="00F118FC">
          <w:rPr>
            <w:noProof/>
            <w:webHidden/>
          </w:rPr>
          <w:fldChar w:fldCharType="end"/>
        </w:r>
      </w:hyperlink>
    </w:p>
    <w:p w:rsidR="00F118FC" w:rsidRDefault="00B95EE1">
      <w:pPr>
        <w:pStyle w:val="TOC2"/>
        <w:tabs>
          <w:tab w:val="left" w:pos="1000"/>
          <w:tab w:val="right" w:leader="dot" w:pos="9062"/>
        </w:tabs>
        <w:rPr>
          <w:noProof/>
          <w:sz w:val="22"/>
          <w:szCs w:val="22"/>
          <w:lang w:eastAsia="de-CH"/>
        </w:rPr>
      </w:pPr>
      <w:hyperlink w:anchor="_Toc327468953" w:history="1">
        <w:r w:rsidR="00F118FC" w:rsidRPr="00C9190D">
          <w:rPr>
            <w:rStyle w:val="Hyperlink"/>
            <w:noProof/>
          </w:rPr>
          <w:t>V.3.3</w:t>
        </w:r>
        <w:r w:rsidR="00F118FC">
          <w:rPr>
            <w:noProof/>
            <w:sz w:val="22"/>
            <w:szCs w:val="22"/>
            <w:lang w:eastAsia="de-CH"/>
          </w:rPr>
          <w:tab/>
        </w:r>
        <w:r w:rsidR="00F118FC" w:rsidRPr="00C9190D">
          <w:rPr>
            <w:rStyle w:val="Hyperlink"/>
            <w:noProof/>
          </w:rPr>
          <w:t>Gebäude der HSR</w:t>
        </w:r>
        <w:r w:rsidR="00F118FC">
          <w:rPr>
            <w:noProof/>
            <w:webHidden/>
          </w:rPr>
          <w:tab/>
        </w:r>
        <w:r w:rsidR="00F118FC">
          <w:rPr>
            <w:noProof/>
            <w:webHidden/>
          </w:rPr>
          <w:fldChar w:fldCharType="begin"/>
        </w:r>
        <w:r w:rsidR="00F118FC">
          <w:rPr>
            <w:noProof/>
            <w:webHidden/>
          </w:rPr>
          <w:instrText xml:space="preserve"> PAGEREF _Toc327468953 \h </w:instrText>
        </w:r>
        <w:r w:rsidR="00F118FC">
          <w:rPr>
            <w:noProof/>
            <w:webHidden/>
          </w:rPr>
        </w:r>
        <w:r w:rsidR="00F118FC">
          <w:rPr>
            <w:noProof/>
            <w:webHidden/>
          </w:rPr>
          <w:fldChar w:fldCharType="separate"/>
        </w:r>
        <w:r w:rsidR="000E6CF3">
          <w:rPr>
            <w:noProof/>
            <w:webHidden/>
          </w:rPr>
          <w:t>25</w:t>
        </w:r>
        <w:r w:rsidR="00F118FC">
          <w:rPr>
            <w:noProof/>
            <w:webHidden/>
          </w:rPr>
          <w:fldChar w:fldCharType="end"/>
        </w:r>
      </w:hyperlink>
    </w:p>
    <w:p w:rsidR="00F118FC" w:rsidRDefault="00B95EE1">
      <w:pPr>
        <w:pStyle w:val="TOC2"/>
        <w:tabs>
          <w:tab w:val="left" w:pos="1000"/>
          <w:tab w:val="right" w:leader="dot" w:pos="9062"/>
        </w:tabs>
        <w:rPr>
          <w:noProof/>
          <w:sz w:val="22"/>
          <w:szCs w:val="22"/>
          <w:lang w:eastAsia="de-CH"/>
        </w:rPr>
      </w:pPr>
      <w:hyperlink w:anchor="_Toc327468954" w:history="1">
        <w:r w:rsidR="00F118FC" w:rsidRPr="00C9190D">
          <w:rPr>
            <w:rStyle w:val="Hyperlink"/>
            <w:noProof/>
          </w:rPr>
          <w:t>V.3.4</w:t>
        </w:r>
        <w:r w:rsidR="00F118FC">
          <w:rPr>
            <w:noProof/>
            <w:sz w:val="22"/>
            <w:szCs w:val="22"/>
            <w:lang w:eastAsia="de-CH"/>
          </w:rPr>
          <w:tab/>
        </w:r>
        <w:r w:rsidR="00F118FC" w:rsidRPr="00C9190D">
          <w:rPr>
            <w:rStyle w:val="Hyperlink"/>
            <w:noProof/>
          </w:rPr>
          <w:t>Initiale Stakeholderanalyse</w:t>
        </w:r>
        <w:r w:rsidR="00F118FC">
          <w:rPr>
            <w:noProof/>
            <w:webHidden/>
          </w:rPr>
          <w:tab/>
        </w:r>
        <w:r w:rsidR="00F118FC">
          <w:rPr>
            <w:noProof/>
            <w:webHidden/>
          </w:rPr>
          <w:fldChar w:fldCharType="begin"/>
        </w:r>
        <w:r w:rsidR="00F118FC">
          <w:rPr>
            <w:noProof/>
            <w:webHidden/>
          </w:rPr>
          <w:instrText xml:space="preserve"> PAGEREF _Toc327468954 \h </w:instrText>
        </w:r>
        <w:r w:rsidR="00F118FC">
          <w:rPr>
            <w:noProof/>
            <w:webHidden/>
          </w:rPr>
        </w:r>
        <w:r w:rsidR="00F118FC">
          <w:rPr>
            <w:noProof/>
            <w:webHidden/>
          </w:rPr>
          <w:fldChar w:fldCharType="separate"/>
        </w:r>
        <w:r w:rsidR="000E6CF3">
          <w:rPr>
            <w:noProof/>
            <w:webHidden/>
          </w:rPr>
          <w:t>26</w:t>
        </w:r>
        <w:r w:rsidR="00F118FC">
          <w:rPr>
            <w:noProof/>
            <w:webHidden/>
          </w:rPr>
          <w:fldChar w:fldCharType="end"/>
        </w:r>
      </w:hyperlink>
    </w:p>
    <w:p w:rsidR="00F118FC" w:rsidRDefault="00B95EE1">
      <w:pPr>
        <w:pStyle w:val="TOC2"/>
        <w:tabs>
          <w:tab w:val="left" w:pos="1000"/>
          <w:tab w:val="right" w:leader="dot" w:pos="9062"/>
        </w:tabs>
        <w:rPr>
          <w:noProof/>
          <w:sz w:val="22"/>
          <w:szCs w:val="22"/>
          <w:lang w:eastAsia="de-CH"/>
        </w:rPr>
      </w:pPr>
      <w:hyperlink w:anchor="_Toc327468955" w:history="1">
        <w:r w:rsidR="00F118FC" w:rsidRPr="00C9190D">
          <w:rPr>
            <w:rStyle w:val="Hyperlink"/>
            <w:noProof/>
          </w:rPr>
          <w:t>V.3.5</w:t>
        </w:r>
        <w:r w:rsidR="00F118FC">
          <w:rPr>
            <w:noProof/>
            <w:sz w:val="22"/>
            <w:szCs w:val="22"/>
            <w:lang w:eastAsia="de-CH"/>
          </w:rPr>
          <w:tab/>
        </w:r>
        <w:r w:rsidR="00F118FC" w:rsidRPr="00C9190D">
          <w:rPr>
            <w:rStyle w:val="Hyperlink"/>
            <w:noProof/>
          </w:rPr>
          <w:t>Konkurrenzanalyse</w:t>
        </w:r>
        <w:r w:rsidR="00F118FC">
          <w:rPr>
            <w:noProof/>
            <w:webHidden/>
          </w:rPr>
          <w:tab/>
        </w:r>
        <w:r w:rsidR="00F118FC">
          <w:rPr>
            <w:noProof/>
            <w:webHidden/>
          </w:rPr>
          <w:fldChar w:fldCharType="begin"/>
        </w:r>
        <w:r w:rsidR="00F118FC">
          <w:rPr>
            <w:noProof/>
            <w:webHidden/>
          </w:rPr>
          <w:instrText xml:space="preserve"> PAGEREF _Toc327468955 \h </w:instrText>
        </w:r>
        <w:r w:rsidR="00F118FC">
          <w:rPr>
            <w:noProof/>
            <w:webHidden/>
          </w:rPr>
        </w:r>
        <w:r w:rsidR="00F118FC">
          <w:rPr>
            <w:noProof/>
            <w:webHidden/>
          </w:rPr>
          <w:fldChar w:fldCharType="separate"/>
        </w:r>
        <w:r w:rsidR="000E6CF3">
          <w:rPr>
            <w:noProof/>
            <w:webHidden/>
          </w:rPr>
          <w:t>28</w:t>
        </w:r>
        <w:r w:rsidR="00F118FC">
          <w:rPr>
            <w:noProof/>
            <w:webHidden/>
          </w:rPr>
          <w:fldChar w:fldCharType="end"/>
        </w:r>
      </w:hyperlink>
    </w:p>
    <w:p w:rsidR="00F118FC" w:rsidRDefault="00B95EE1">
      <w:pPr>
        <w:pStyle w:val="TOC2"/>
        <w:tabs>
          <w:tab w:val="left" w:pos="1000"/>
          <w:tab w:val="right" w:leader="dot" w:pos="9062"/>
        </w:tabs>
        <w:rPr>
          <w:noProof/>
          <w:sz w:val="22"/>
          <w:szCs w:val="22"/>
          <w:lang w:eastAsia="de-CH"/>
        </w:rPr>
      </w:pPr>
      <w:hyperlink w:anchor="_Toc327468956" w:history="1">
        <w:r w:rsidR="00F118FC" w:rsidRPr="00C9190D">
          <w:rPr>
            <w:rStyle w:val="Hyperlink"/>
            <w:noProof/>
          </w:rPr>
          <w:t>V.3.6</w:t>
        </w:r>
        <w:r w:rsidR="00F118FC">
          <w:rPr>
            <w:noProof/>
            <w:sz w:val="22"/>
            <w:szCs w:val="22"/>
            <w:lang w:eastAsia="de-CH"/>
          </w:rPr>
          <w:tab/>
        </w:r>
        <w:r w:rsidR="00F118FC" w:rsidRPr="00C9190D">
          <w:rPr>
            <w:rStyle w:val="Hyperlink"/>
            <w:noProof/>
          </w:rPr>
          <w:t>Passantenanalyse</w:t>
        </w:r>
        <w:r w:rsidR="00F118FC">
          <w:rPr>
            <w:noProof/>
            <w:webHidden/>
          </w:rPr>
          <w:tab/>
        </w:r>
        <w:r w:rsidR="00F118FC">
          <w:rPr>
            <w:noProof/>
            <w:webHidden/>
          </w:rPr>
          <w:fldChar w:fldCharType="begin"/>
        </w:r>
        <w:r w:rsidR="00F118FC">
          <w:rPr>
            <w:noProof/>
            <w:webHidden/>
          </w:rPr>
          <w:instrText xml:space="preserve"> PAGEREF _Toc327468956 \h </w:instrText>
        </w:r>
        <w:r w:rsidR="00F118FC">
          <w:rPr>
            <w:noProof/>
            <w:webHidden/>
          </w:rPr>
        </w:r>
        <w:r w:rsidR="00F118FC">
          <w:rPr>
            <w:noProof/>
            <w:webHidden/>
          </w:rPr>
          <w:fldChar w:fldCharType="separate"/>
        </w:r>
        <w:r w:rsidR="000E6CF3">
          <w:rPr>
            <w:noProof/>
            <w:webHidden/>
          </w:rPr>
          <w:t>35</w:t>
        </w:r>
        <w:r w:rsidR="00F118FC">
          <w:rPr>
            <w:noProof/>
            <w:webHidden/>
          </w:rPr>
          <w:fldChar w:fldCharType="end"/>
        </w:r>
      </w:hyperlink>
    </w:p>
    <w:p w:rsidR="00F118FC" w:rsidRDefault="00B95EE1">
      <w:pPr>
        <w:pStyle w:val="TOC2"/>
        <w:tabs>
          <w:tab w:val="left" w:pos="1000"/>
          <w:tab w:val="right" w:leader="dot" w:pos="9062"/>
        </w:tabs>
        <w:rPr>
          <w:noProof/>
          <w:sz w:val="22"/>
          <w:szCs w:val="22"/>
          <w:lang w:eastAsia="de-CH"/>
        </w:rPr>
      </w:pPr>
      <w:hyperlink w:anchor="_Toc327468957" w:history="1">
        <w:r w:rsidR="00F118FC" w:rsidRPr="00C9190D">
          <w:rPr>
            <w:rStyle w:val="Hyperlink"/>
            <w:noProof/>
          </w:rPr>
          <w:t>V.3.7</w:t>
        </w:r>
        <w:r w:rsidR="00F118FC">
          <w:rPr>
            <w:noProof/>
            <w:sz w:val="22"/>
            <w:szCs w:val="22"/>
            <w:lang w:eastAsia="de-CH"/>
          </w:rPr>
          <w:tab/>
        </w:r>
        <w:r w:rsidR="00F118FC" w:rsidRPr="00C9190D">
          <w:rPr>
            <w:rStyle w:val="Hyperlink"/>
            <w:noProof/>
          </w:rPr>
          <w:t>Interaktionsbereich des Kinect Sensors</w:t>
        </w:r>
        <w:r w:rsidR="00F118FC">
          <w:rPr>
            <w:noProof/>
            <w:webHidden/>
          </w:rPr>
          <w:tab/>
        </w:r>
        <w:r w:rsidR="00F118FC">
          <w:rPr>
            <w:noProof/>
            <w:webHidden/>
          </w:rPr>
          <w:fldChar w:fldCharType="begin"/>
        </w:r>
        <w:r w:rsidR="00F118FC">
          <w:rPr>
            <w:noProof/>
            <w:webHidden/>
          </w:rPr>
          <w:instrText xml:space="preserve"> PAGEREF _Toc327468957 \h </w:instrText>
        </w:r>
        <w:r w:rsidR="00F118FC">
          <w:rPr>
            <w:noProof/>
            <w:webHidden/>
          </w:rPr>
        </w:r>
        <w:r w:rsidR="00F118FC">
          <w:rPr>
            <w:noProof/>
            <w:webHidden/>
          </w:rPr>
          <w:fldChar w:fldCharType="separate"/>
        </w:r>
        <w:r w:rsidR="000E6CF3">
          <w:rPr>
            <w:noProof/>
            <w:webHidden/>
          </w:rPr>
          <w:t>39</w:t>
        </w:r>
        <w:r w:rsidR="00F118FC">
          <w:rPr>
            <w:noProof/>
            <w:webHidden/>
          </w:rPr>
          <w:fldChar w:fldCharType="end"/>
        </w:r>
      </w:hyperlink>
    </w:p>
    <w:p w:rsidR="00F118FC" w:rsidRDefault="00B95EE1">
      <w:pPr>
        <w:pStyle w:val="TOC2"/>
        <w:tabs>
          <w:tab w:val="left" w:pos="1000"/>
          <w:tab w:val="right" w:leader="dot" w:pos="9062"/>
        </w:tabs>
        <w:rPr>
          <w:noProof/>
          <w:sz w:val="22"/>
          <w:szCs w:val="22"/>
          <w:lang w:eastAsia="de-CH"/>
        </w:rPr>
      </w:pPr>
      <w:hyperlink w:anchor="_Toc327468958" w:history="1">
        <w:r w:rsidR="00F118FC" w:rsidRPr="00C9190D">
          <w:rPr>
            <w:rStyle w:val="Hyperlink"/>
            <w:noProof/>
          </w:rPr>
          <w:t>V.3.8</w:t>
        </w:r>
        <w:r w:rsidR="00F118FC">
          <w:rPr>
            <w:noProof/>
            <w:sz w:val="22"/>
            <w:szCs w:val="22"/>
            <w:lang w:eastAsia="de-CH"/>
          </w:rPr>
          <w:tab/>
        </w:r>
        <w:r w:rsidR="00F118FC" w:rsidRPr="00C9190D">
          <w:rPr>
            <w:rStyle w:val="Hyperlink"/>
            <w:noProof/>
          </w:rPr>
          <w:t>Befragung</w:t>
        </w:r>
        <w:r w:rsidR="00F118FC">
          <w:rPr>
            <w:noProof/>
            <w:webHidden/>
          </w:rPr>
          <w:tab/>
        </w:r>
        <w:r w:rsidR="00F118FC">
          <w:rPr>
            <w:noProof/>
            <w:webHidden/>
          </w:rPr>
          <w:fldChar w:fldCharType="begin"/>
        </w:r>
        <w:r w:rsidR="00F118FC">
          <w:rPr>
            <w:noProof/>
            <w:webHidden/>
          </w:rPr>
          <w:instrText xml:space="preserve"> PAGEREF _Toc327468958 \h </w:instrText>
        </w:r>
        <w:r w:rsidR="00F118FC">
          <w:rPr>
            <w:noProof/>
            <w:webHidden/>
          </w:rPr>
        </w:r>
        <w:r w:rsidR="00F118FC">
          <w:rPr>
            <w:noProof/>
            <w:webHidden/>
          </w:rPr>
          <w:fldChar w:fldCharType="separate"/>
        </w:r>
        <w:r w:rsidR="000E6CF3">
          <w:rPr>
            <w:noProof/>
            <w:webHidden/>
          </w:rPr>
          <w:t>40</w:t>
        </w:r>
        <w:r w:rsidR="00F118FC">
          <w:rPr>
            <w:noProof/>
            <w:webHidden/>
          </w:rPr>
          <w:fldChar w:fldCharType="end"/>
        </w:r>
      </w:hyperlink>
    </w:p>
    <w:p w:rsidR="00F118FC" w:rsidRDefault="00B95EE1">
      <w:pPr>
        <w:pStyle w:val="TOC2"/>
        <w:tabs>
          <w:tab w:val="left" w:pos="1000"/>
          <w:tab w:val="right" w:leader="dot" w:pos="9062"/>
        </w:tabs>
        <w:rPr>
          <w:noProof/>
          <w:sz w:val="22"/>
          <w:szCs w:val="22"/>
          <w:lang w:eastAsia="de-CH"/>
        </w:rPr>
      </w:pPr>
      <w:hyperlink w:anchor="_Toc327468959" w:history="1">
        <w:r w:rsidR="00F118FC" w:rsidRPr="00C9190D">
          <w:rPr>
            <w:rStyle w:val="Hyperlink"/>
            <w:noProof/>
          </w:rPr>
          <w:t>V.3.9</w:t>
        </w:r>
        <w:r w:rsidR="00F118FC">
          <w:rPr>
            <w:noProof/>
            <w:sz w:val="22"/>
            <w:szCs w:val="22"/>
            <w:lang w:eastAsia="de-CH"/>
          </w:rPr>
          <w:tab/>
        </w:r>
        <w:r w:rsidR="00F118FC" w:rsidRPr="00C9190D">
          <w:rPr>
            <w:rStyle w:val="Hyperlink"/>
            <w:noProof/>
          </w:rPr>
          <w:t>Rollen &amp; Personas</w:t>
        </w:r>
        <w:r w:rsidR="00F118FC">
          <w:rPr>
            <w:noProof/>
            <w:webHidden/>
          </w:rPr>
          <w:tab/>
        </w:r>
        <w:r w:rsidR="00F118FC">
          <w:rPr>
            <w:noProof/>
            <w:webHidden/>
          </w:rPr>
          <w:fldChar w:fldCharType="begin"/>
        </w:r>
        <w:r w:rsidR="00F118FC">
          <w:rPr>
            <w:noProof/>
            <w:webHidden/>
          </w:rPr>
          <w:instrText xml:space="preserve"> PAGEREF _Toc327468959 \h </w:instrText>
        </w:r>
        <w:r w:rsidR="00F118FC">
          <w:rPr>
            <w:noProof/>
            <w:webHidden/>
          </w:rPr>
        </w:r>
        <w:r w:rsidR="00F118FC">
          <w:rPr>
            <w:noProof/>
            <w:webHidden/>
          </w:rPr>
          <w:fldChar w:fldCharType="separate"/>
        </w:r>
        <w:r w:rsidR="000E6CF3">
          <w:rPr>
            <w:noProof/>
            <w:webHidden/>
          </w:rPr>
          <w:t>45</w:t>
        </w:r>
        <w:r w:rsidR="00F118FC">
          <w:rPr>
            <w:noProof/>
            <w:webHidden/>
          </w:rPr>
          <w:fldChar w:fldCharType="end"/>
        </w:r>
      </w:hyperlink>
    </w:p>
    <w:p w:rsidR="00F118FC" w:rsidRDefault="00B95EE1">
      <w:pPr>
        <w:pStyle w:val="TOC2"/>
        <w:tabs>
          <w:tab w:val="left" w:pos="1000"/>
          <w:tab w:val="right" w:leader="dot" w:pos="9062"/>
        </w:tabs>
        <w:rPr>
          <w:noProof/>
          <w:sz w:val="22"/>
          <w:szCs w:val="22"/>
          <w:lang w:eastAsia="de-CH"/>
        </w:rPr>
      </w:pPr>
      <w:hyperlink w:anchor="_Toc327468960" w:history="1">
        <w:r w:rsidR="00F118FC" w:rsidRPr="00C9190D">
          <w:rPr>
            <w:rStyle w:val="Hyperlink"/>
            <w:noProof/>
          </w:rPr>
          <w:t>V.3.10</w:t>
        </w:r>
        <w:r w:rsidR="00F118FC">
          <w:rPr>
            <w:noProof/>
            <w:sz w:val="22"/>
            <w:szCs w:val="22"/>
            <w:lang w:eastAsia="de-CH"/>
          </w:rPr>
          <w:tab/>
        </w:r>
        <w:r w:rsidR="00F118FC" w:rsidRPr="00C9190D">
          <w:rPr>
            <w:rStyle w:val="Hyperlink"/>
            <w:noProof/>
          </w:rPr>
          <w:t>Sofortiges Erfolgserlebnis</w:t>
        </w:r>
        <w:r w:rsidR="00F118FC">
          <w:rPr>
            <w:noProof/>
            <w:webHidden/>
          </w:rPr>
          <w:tab/>
        </w:r>
        <w:r w:rsidR="00F118FC">
          <w:rPr>
            <w:noProof/>
            <w:webHidden/>
          </w:rPr>
          <w:fldChar w:fldCharType="begin"/>
        </w:r>
        <w:r w:rsidR="00F118FC">
          <w:rPr>
            <w:noProof/>
            <w:webHidden/>
          </w:rPr>
          <w:instrText xml:space="preserve"> PAGEREF _Toc327468960 \h </w:instrText>
        </w:r>
        <w:r w:rsidR="00F118FC">
          <w:rPr>
            <w:noProof/>
            <w:webHidden/>
          </w:rPr>
        </w:r>
        <w:r w:rsidR="00F118FC">
          <w:rPr>
            <w:noProof/>
            <w:webHidden/>
          </w:rPr>
          <w:fldChar w:fldCharType="separate"/>
        </w:r>
        <w:r w:rsidR="000E6CF3">
          <w:rPr>
            <w:noProof/>
            <w:webHidden/>
          </w:rPr>
          <w:t>50</w:t>
        </w:r>
        <w:r w:rsidR="00F118FC">
          <w:rPr>
            <w:noProof/>
            <w:webHidden/>
          </w:rPr>
          <w:fldChar w:fldCharType="end"/>
        </w:r>
      </w:hyperlink>
    </w:p>
    <w:p w:rsidR="00F118FC" w:rsidRDefault="00B95EE1">
      <w:pPr>
        <w:pStyle w:val="TOC2"/>
        <w:tabs>
          <w:tab w:val="left" w:pos="1000"/>
          <w:tab w:val="right" w:leader="dot" w:pos="9062"/>
        </w:tabs>
        <w:rPr>
          <w:noProof/>
          <w:sz w:val="22"/>
          <w:szCs w:val="22"/>
          <w:lang w:eastAsia="de-CH"/>
        </w:rPr>
      </w:pPr>
      <w:hyperlink w:anchor="_Toc327468961" w:history="1">
        <w:r w:rsidR="00F118FC" w:rsidRPr="00C9190D">
          <w:rPr>
            <w:rStyle w:val="Hyperlink"/>
            <w:noProof/>
          </w:rPr>
          <w:t>V.3.11</w:t>
        </w:r>
        <w:r w:rsidR="00F118FC">
          <w:rPr>
            <w:noProof/>
            <w:sz w:val="22"/>
            <w:szCs w:val="22"/>
            <w:lang w:eastAsia="de-CH"/>
          </w:rPr>
          <w:tab/>
        </w:r>
        <w:r w:rsidR="00F118FC" w:rsidRPr="00C9190D">
          <w:rPr>
            <w:rStyle w:val="Hyperlink"/>
            <w:noProof/>
          </w:rPr>
          <w:t>Motivation zur wiederholten Nutzung der Videowall</w:t>
        </w:r>
        <w:r w:rsidR="00F118FC">
          <w:rPr>
            <w:noProof/>
            <w:webHidden/>
          </w:rPr>
          <w:tab/>
        </w:r>
        <w:r w:rsidR="00F118FC">
          <w:rPr>
            <w:noProof/>
            <w:webHidden/>
          </w:rPr>
          <w:fldChar w:fldCharType="begin"/>
        </w:r>
        <w:r w:rsidR="00F118FC">
          <w:rPr>
            <w:noProof/>
            <w:webHidden/>
          </w:rPr>
          <w:instrText xml:space="preserve"> PAGEREF _Toc327468961 \h </w:instrText>
        </w:r>
        <w:r w:rsidR="00F118FC">
          <w:rPr>
            <w:noProof/>
            <w:webHidden/>
          </w:rPr>
        </w:r>
        <w:r w:rsidR="00F118FC">
          <w:rPr>
            <w:noProof/>
            <w:webHidden/>
          </w:rPr>
          <w:fldChar w:fldCharType="separate"/>
        </w:r>
        <w:r w:rsidR="000E6CF3">
          <w:rPr>
            <w:noProof/>
            <w:webHidden/>
          </w:rPr>
          <w:t>50</w:t>
        </w:r>
        <w:r w:rsidR="00F118FC">
          <w:rPr>
            <w:noProof/>
            <w:webHidden/>
          </w:rPr>
          <w:fldChar w:fldCharType="end"/>
        </w:r>
      </w:hyperlink>
    </w:p>
    <w:p w:rsidR="00F118FC" w:rsidRDefault="00B95EE1">
      <w:pPr>
        <w:pStyle w:val="TOC2"/>
        <w:tabs>
          <w:tab w:val="left" w:pos="1000"/>
          <w:tab w:val="right" w:leader="dot" w:pos="9062"/>
        </w:tabs>
        <w:rPr>
          <w:noProof/>
          <w:sz w:val="22"/>
          <w:szCs w:val="22"/>
          <w:lang w:eastAsia="de-CH"/>
        </w:rPr>
      </w:pPr>
      <w:hyperlink w:anchor="_Toc327468962" w:history="1">
        <w:r w:rsidR="00F118FC" w:rsidRPr="00C9190D">
          <w:rPr>
            <w:rStyle w:val="Hyperlink"/>
            <w:noProof/>
          </w:rPr>
          <w:t>V.3.12</w:t>
        </w:r>
        <w:r w:rsidR="00F118FC">
          <w:rPr>
            <w:noProof/>
            <w:sz w:val="22"/>
            <w:szCs w:val="22"/>
            <w:lang w:eastAsia="de-CH"/>
          </w:rPr>
          <w:tab/>
        </w:r>
        <w:r w:rsidR="00F118FC" w:rsidRPr="00C9190D">
          <w:rPr>
            <w:rStyle w:val="Hyperlink"/>
            <w:noProof/>
          </w:rPr>
          <w:t>Microsoft Imagine Cup</w:t>
        </w:r>
        <w:r w:rsidR="00F118FC">
          <w:rPr>
            <w:noProof/>
            <w:webHidden/>
          </w:rPr>
          <w:tab/>
        </w:r>
        <w:r w:rsidR="00F118FC">
          <w:rPr>
            <w:noProof/>
            <w:webHidden/>
          </w:rPr>
          <w:fldChar w:fldCharType="begin"/>
        </w:r>
        <w:r w:rsidR="00F118FC">
          <w:rPr>
            <w:noProof/>
            <w:webHidden/>
          </w:rPr>
          <w:instrText xml:space="preserve"> PAGEREF _Toc327468962 \h </w:instrText>
        </w:r>
        <w:r w:rsidR="00F118FC">
          <w:rPr>
            <w:noProof/>
            <w:webHidden/>
          </w:rPr>
        </w:r>
        <w:r w:rsidR="00F118FC">
          <w:rPr>
            <w:noProof/>
            <w:webHidden/>
          </w:rPr>
          <w:fldChar w:fldCharType="separate"/>
        </w:r>
        <w:r w:rsidR="000E6CF3">
          <w:rPr>
            <w:noProof/>
            <w:webHidden/>
          </w:rPr>
          <w:t>50</w:t>
        </w:r>
        <w:r w:rsidR="00F118FC">
          <w:rPr>
            <w:noProof/>
            <w:webHidden/>
          </w:rPr>
          <w:fldChar w:fldCharType="end"/>
        </w:r>
      </w:hyperlink>
    </w:p>
    <w:p w:rsidR="00F118FC" w:rsidRDefault="00B95EE1">
      <w:pPr>
        <w:pStyle w:val="TOC1"/>
        <w:tabs>
          <w:tab w:val="left" w:pos="600"/>
          <w:tab w:val="right" w:leader="dot" w:pos="9062"/>
        </w:tabs>
        <w:rPr>
          <w:b w:val="0"/>
          <w:noProof/>
          <w:sz w:val="22"/>
          <w:szCs w:val="22"/>
          <w:lang w:eastAsia="de-CH"/>
        </w:rPr>
      </w:pPr>
      <w:hyperlink w:anchor="_Toc327468963" w:history="1">
        <w:r w:rsidR="00F118FC" w:rsidRPr="00C9190D">
          <w:rPr>
            <w:rStyle w:val="Hyperlink"/>
            <w:noProof/>
          </w:rPr>
          <w:t>V.4</w:t>
        </w:r>
        <w:r w:rsidR="00F118FC">
          <w:rPr>
            <w:b w:val="0"/>
            <w:noProof/>
            <w:sz w:val="22"/>
            <w:szCs w:val="22"/>
            <w:lang w:eastAsia="de-CH"/>
          </w:rPr>
          <w:tab/>
        </w:r>
        <w:r w:rsidR="00F118FC" w:rsidRPr="00C9190D">
          <w:rPr>
            <w:rStyle w:val="Hyperlink"/>
            <w:noProof/>
          </w:rPr>
          <w:t>Anforderungen</w:t>
        </w:r>
        <w:r w:rsidR="00F118FC">
          <w:rPr>
            <w:noProof/>
            <w:webHidden/>
          </w:rPr>
          <w:tab/>
        </w:r>
        <w:r w:rsidR="00F118FC">
          <w:rPr>
            <w:noProof/>
            <w:webHidden/>
          </w:rPr>
          <w:fldChar w:fldCharType="begin"/>
        </w:r>
        <w:r w:rsidR="00F118FC">
          <w:rPr>
            <w:noProof/>
            <w:webHidden/>
          </w:rPr>
          <w:instrText xml:space="preserve"> PAGEREF _Toc327468963 \h </w:instrText>
        </w:r>
        <w:r w:rsidR="00F118FC">
          <w:rPr>
            <w:noProof/>
            <w:webHidden/>
          </w:rPr>
        </w:r>
        <w:r w:rsidR="00F118FC">
          <w:rPr>
            <w:noProof/>
            <w:webHidden/>
          </w:rPr>
          <w:fldChar w:fldCharType="separate"/>
        </w:r>
        <w:r w:rsidR="000E6CF3">
          <w:rPr>
            <w:noProof/>
            <w:webHidden/>
          </w:rPr>
          <w:t>51</w:t>
        </w:r>
        <w:r w:rsidR="00F118FC">
          <w:rPr>
            <w:noProof/>
            <w:webHidden/>
          </w:rPr>
          <w:fldChar w:fldCharType="end"/>
        </w:r>
      </w:hyperlink>
    </w:p>
    <w:p w:rsidR="00F118FC" w:rsidRDefault="00B95EE1">
      <w:pPr>
        <w:pStyle w:val="TOC2"/>
        <w:tabs>
          <w:tab w:val="left" w:pos="1000"/>
          <w:tab w:val="right" w:leader="dot" w:pos="9062"/>
        </w:tabs>
        <w:rPr>
          <w:noProof/>
          <w:sz w:val="22"/>
          <w:szCs w:val="22"/>
          <w:lang w:eastAsia="de-CH"/>
        </w:rPr>
      </w:pPr>
      <w:hyperlink w:anchor="_Toc327468964" w:history="1">
        <w:r w:rsidR="00F118FC" w:rsidRPr="00C9190D">
          <w:rPr>
            <w:rStyle w:val="Hyperlink"/>
            <w:noProof/>
          </w:rPr>
          <w:t>V.4.1</w:t>
        </w:r>
        <w:r w:rsidR="00F118FC">
          <w:rPr>
            <w:noProof/>
            <w:sz w:val="22"/>
            <w:szCs w:val="22"/>
            <w:lang w:eastAsia="de-CH"/>
          </w:rPr>
          <w:tab/>
        </w:r>
        <w:r w:rsidR="00F118FC" w:rsidRPr="00C9190D">
          <w:rPr>
            <w:rStyle w:val="Hyperlink"/>
            <w:noProof/>
          </w:rPr>
          <w:t>Änderungsgeschichte</w:t>
        </w:r>
        <w:r w:rsidR="00F118FC">
          <w:rPr>
            <w:noProof/>
            <w:webHidden/>
          </w:rPr>
          <w:tab/>
        </w:r>
        <w:r w:rsidR="00F118FC">
          <w:rPr>
            <w:noProof/>
            <w:webHidden/>
          </w:rPr>
          <w:fldChar w:fldCharType="begin"/>
        </w:r>
        <w:r w:rsidR="00F118FC">
          <w:rPr>
            <w:noProof/>
            <w:webHidden/>
          </w:rPr>
          <w:instrText xml:space="preserve"> PAGEREF _Toc327468964 \h </w:instrText>
        </w:r>
        <w:r w:rsidR="00F118FC">
          <w:rPr>
            <w:noProof/>
            <w:webHidden/>
          </w:rPr>
        </w:r>
        <w:r w:rsidR="00F118FC">
          <w:rPr>
            <w:noProof/>
            <w:webHidden/>
          </w:rPr>
          <w:fldChar w:fldCharType="separate"/>
        </w:r>
        <w:r w:rsidR="000E6CF3">
          <w:rPr>
            <w:noProof/>
            <w:webHidden/>
          </w:rPr>
          <w:t>51</w:t>
        </w:r>
        <w:r w:rsidR="00F118FC">
          <w:rPr>
            <w:noProof/>
            <w:webHidden/>
          </w:rPr>
          <w:fldChar w:fldCharType="end"/>
        </w:r>
      </w:hyperlink>
    </w:p>
    <w:p w:rsidR="00F118FC" w:rsidRDefault="00B95EE1">
      <w:pPr>
        <w:pStyle w:val="TOC2"/>
        <w:tabs>
          <w:tab w:val="left" w:pos="1000"/>
          <w:tab w:val="right" w:leader="dot" w:pos="9062"/>
        </w:tabs>
        <w:rPr>
          <w:noProof/>
          <w:sz w:val="22"/>
          <w:szCs w:val="22"/>
          <w:lang w:eastAsia="de-CH"/>
        </w:rPr>
      </w:pPr>
      <w:hyperlink w:anchor="_Toc327468965" w:history="1">
        <w:r w:rsidR="00F118FC" w:rsidRPr="00C9190D">
          <w:rPr>
            <w:rStyle w:val="Hyperlink"/>
            <w:noProof/>
          </w:rPr>
          <w:t>V.4.2</w:t>
        </w:r>
        <w:r w:rsidR="00F118FC">
          <w:rPr>
            <w:noProof/>
            <w:sz w:val="22"/>
            <w:szCs w:val="22"/>
            <w:lang w:eastAsia="de-CH"/>
          </w:rPr>
          <w:tab/>
        </w:r>
        <w:r w:rsidR="00F118FC" w:rsidRPr="00C9190D">
          <w:rPr>
            <w:rStyle w:val="Hyperlink"/>
            <w:noProof/>
          </w:rPr>
          <w:t>Tools</w:t>
        </w:r>
        <w:r w:rsidR="00F118FC">
          <w:rPr>
            <w:noProof/>
            <w:webHidden/>
          </w:rPr>
          <w:tab/>
        </w:r>
        <w:r w:rsidR="00F118FC">
          <w:rPr>
            <w:noProof/>
            <w:webHidden/>
          </w:rPr>
          <w:fldChar w:fldCharType="begin"/>
        </w:r>
        <w:r w:rsidR="00F118FC">
          <w:rPr>
            <w:noProof/>
            <w:webHidden/>
          </w:rPr>
          <w:instrText xml:space="preserve"> PAGEREF _Toc327468965 \h </w:instrText>
        </w:r>
        <w:r w:rsidR="00F118FC">
          <w:rPr>
            <w:noProof/>
            <w:webHidden/>
          </w:rPr>
        </w:r>
        <w:r w:rsidR="00F118FC">
          <w:rPr>
            <w:noProof/>
            <w:webHidden/>
          </w:rPr>
          <w:fldChar w:fldCharType="separate"/>
        </w:r>
        <w:r w:rsidR="000E6CF3">
          <w:rPr>
            <w:noProof/>
            <w:webHidden/>
          </w:rPr>
          <w:t>52</w:t>
        </w:r>
        <w:r w:rsidR="00F118FC">
          <w:rPr>
            <w:noProof/>
            <w:webHidden/>
          </w:rPr>
          <w:fldChar w:fldCharType="end"/>
        </w:r>
      </w:hyperlink>
    </w:p>
    <w:p w:rsidR="00F118FC" w:rsidRDefault="00B95EE1">
      <w:pPr>
        <w:pStyle w:val="TOC2"/>
        <w:tabs>
          <w:tab w:val="left" w:pos="1000"/>
          <w:tab w:val="right" w:leader="dot" w:pos="9062"/>
        </w:tabs>
        <w:rPr>
          <w:noProof/>
          <w:sz w:val="22"/>
          <w:szCs w:val="22"/>
          <w:lang w:eastAsia="de-CH"/>
        </w:rPr>
      </w:pPr>
      <w:hyperlink w:anchor="_Toc327468966" w:history="1">
        <w:r w:rsidR="00F118FC" w:rsidRPr="00C9190D">
          <w:rPr>
            <w:rStyle w:val="Hyperlink"/>
            <w:noProof/>
          </w:rPr>
          <w:t>V.4.3</w:t>
        </w:r>
        <w:r w:rsidR="00F118FC">
          <w:rPr>
            <w:noProof/>
            <w:sz w:val="22"/>
            <w:szCs w:val="22"/>
            <w:lang w:eastAsia="de-CH"/>
          </w:rPr>
          <w:tab/>
        </w:r>
        <w:r w:rsidR="00F118FC" w:rsidRPr="00C9190D">
          <w:rPr>
            <w:rStyle w:val="Hyperlink"/>
            <w:noProof/>
          </w:rPr>
          <w:t>Funktionale Anforderungen</w:t>
        </w:r>
        <w:r w:rsidR="00F118FC">
          <w:rPr>
            <w:noProof/>
            <w:webHidden/>
          </w:rPr>
          <w:tab/>
        </w:r>
        <w:r w:rsidR="00F118FC">
          <w:rPr>
            <w:noProof/>
            <w:webHidden/>
          </w:rPr>
          <w:fldChar w:fldCharType="begin"/>
        </w:r>
        <w:r w:rsidR="00F118FC">
          <w:rPr>
            <w:noProof/>
            <w:webHidden/>
          </w:rPr>
          <w:instrText xml:space="preserve"> PAGEREF _Toc327468966 \h </w:instrText>
        </w:r>
        <w:r w:rsidR="00F118FC">
          <w:rPr>
            <w:noProof/>
            <w:webHidden/>
          </w:rPr>
        </w:r>
        <w:r w:rsidR="00F118FC">
          <w:rPr>
            <w:noProof/>
            <w:webHidden/>
          </w:rPr>
          <w:fldChar w:fldCharType="separate"/>
        </w:r>
        <w:r w:rsidR="000E6CF3">
          <w:rPr>
            <w:noProof/>
            <w:webHidden/>
          </w:rPr>
          <w:t>53</w:t>
        </w:r>
        <w:r w:rsidR="00F118FC">
          <w:rPr>
            <w:noProof/>
            <w:webHidden/>
          </w:rPr>
          <w:fldChar w:fldCharType="end"/>
        </w:r>
      </w:hyperlink>
    </w:p>
    <w:p w:rsidR="00F118FC" w:rsidRDefault="00B95EE1">
      <w:pPr>
        <w:pStyle w:val="TOC2"/>
        <w:tabs>
          <w:tab w:val="left" w:pos="1000"/>
          <w:tab w:val="right" w:leader="dot" w:pos="9062"/>
        </w:tabs>
        <w:rPr>
          <w:noProof/>
          <w:sz w:val="22"/>
          <w:szCs w:val="22"/>
          <w:lang w:eastAsia="de-CH"/>
        </w:rPr>
      </w:pPr>
      <w:hyperlink w:anchor="_Toc327468967" w:history="1">
        <w:r w:rsidR="00F118FC" w:rsidRPr="00C9190D">
          <w:rPr>
            <w:rStyle w:val="Hyperlink"/>
            <w:noProof/>
          </w:rPr>
          <w:t>V.4.4</w:t>
        </w:r>
        <w:r w:rsidR="00F118FC">
          <w:rPr>
            <w:noProof/>
            <w:sz w:val="22"/>
            <w:szCs w:val="22"/>
            <w:lang w:eastAsia="de-CH"/>
          </w:rPr>
          <w:tab/>
        </w:r>
        <w:r w:rsidR="00F118FC" w:rsidRPr="00C9190D">
          <w:rPr>
            <w:rStyle w:val="Hyperlink"/>
            <w:noProof/>
          </w:rPr>
          <w:t>Nicht-funktionale Anforderungen</w:t>
        </w:r>
        <w:r w:rsidR="00F118FC">
          <w:rPr>
            <w:noProof/>
            <w:webHidden/>
          </w:rPr>
          <w:tab/>
        </w:r>
        <w:r w:rsidR="00F118FC">
          <w:rPr>
            <w:noProof/>
            <w:webHidden/>
          </w:rPr>
          <w:fldChar w:fldCharType="begin"/>
        </w:r>
        <w:r w:rsidR="00F118FC">
          <w:rPr>
            <w:noProof/>
            <w:webHidden/>
          </w:rPr>
          <w:instrText xml:space="preserve"> PAGEREF _Toc327468967 \h </w:instrText>
        </w:r>
        <w:r w:rsidR="00F118FC">
          <w:rPr>
            <w:noProof/>
            <w:webHidden/>
          </w:rPr>
        </w:r>
        <w:r w:rsidR="00F118FC">
          <w:rPr>
            <w:noProof/>
            <w:webHidden/>
          </w:rPr>
          <w:fldChar w:fldCharType="separate"/>
        </w:r>
        <w:r w:rsidR="000E6CF3">
          <w:rPr>
            <w:noProof/>
            <w:webHidden/>
          </w:rPr>
          <w:t>60</w:t>
        </w:r>
        <w:r w:rsidR="00F118FC">
          <w:rPr>
            <w:noProof/>
            <w:webHidden/>
          </w:rPr>
          <w:fldChar w:fldCharType="end"/>
        </w:r>
      </w:hyperlink>
    </w:p>
    <w:p w:rsidR="00F118FC" w:rsidRDefault="00B95EE1">
      <w:pPr>
        <w:pStyle w:val="TOC2"/>
        <w:tabs>
          <w:tab w:val="left" w:pos="1000"/>
          <w:tab w:val="right" w:leader="dot" w:pos="9062"/>
        </w:tabs>
        <w:rPr>
          <w:noProof/>
          <w:sz w:val="22"/>
          <w:szCs w:val="22"/>
          <w:lang w:eastAsia="de-CH"/>
        </w:rPr>
      </w:pPr>
      <w:hyperlink w:anchor="_Toc327468968" w:history="1">
        <w:r w:rsidR="00F118FC" w:rsidRPr="00C9190D">
          <w:rPr>
            <w:rStyle w:val="Hyperlink"/>
            <w:noProof/>
          </w:rPr>
          <w:t>V.4.5</w:t>
        </w:r>
        <w:r w:rsidR="00F118FC">
          <w:rPr>
            <w:noProof/>
            <w:sz w:val="22"/>
            <w:szCs w:val="22"/>
            <w:lang w:eastAsia="de-CH"/>
          </w:rPr>
          <w:tab/>
        </w:r>
        <w:r w:rsidR="00F118FC" w:rsidRPr="00C9190D">
          <w:rPr>
            <w:rStyle w:val="Hyperlink"/>
            <w:noProof/>
          </w:rPr>
          <w:t xml:space="preserve">Design </w:t>
        </w:r>
        <w:r w:rsidR="00F118FC" w:rsidRPr="00C9190D">
          <w:rPr>
            <w:rStyle w:val="Hyperlink"/>
            <w:noProof/>
            <w:lang w:val="en-US"/>
          </w:rPr>
          <w:t>Constraints</w:t>
        </w:r>
        <w:r w:rsidR="00F118FC">
          <w:rPr>
            <w:noProof/>
            <w:webHidden/>
          </w:rPr>
          <w:tab/>
        </w:r>
        <w:r w:rsidR="00F118FC">
          <w:rPr>
            <w:noProof/>
            <w:webHidden/>
          </w:rPr>
          <w:fldChar w:fldCharType="begin"/>
        </w:r>
        <w:r w:rsidR="00F118FC">
          <w:rPr>
            <w:noProof/>
            <w:webHidden/>
          </w:rPr>
          <w:instrText xml:space="preserve"> PAGEREF _Toc327468968 \h </w:instrText>
        </w:r>
        <w:r w:rsidR="00F118FC">
          <w:rPr>
            <w:noProof/>
            <w:webHidden/>
          </w:rPr>
        </w:r>
        <w:r w:rsidR="00F118FC">
          <w:rPr>
            <w:noProof/>
            <w:webHidden/>
          </w:rPr>
          <w:fldChar w:fldCharType="separate"/>
        </w:r>
        <w:r w:rsidR="000E6CF3">
          <w:rPr>
            <w:noProof/>
            <w:webHidden/>
          </w:rPr>
          <w:t>62</w:t>
        </w:r>
        <w:r w:rsidR="00F118FC">
          <w:rPr>
            <w:noProof/>
            <w:webHidden/>
          </w:rPr>
          <w:fldChar w:fldCharType="end"/>
        </w:r>
      </w:hyperlink>
    </w:p>
    <w:p w:rsidR="00F118FC" w:rsidRDefault="00B95EE1">
      <w:pPr>
        <w:pStyle w:val="TOC2"/>
        <w:tabs>
          <w:tab w:val="left" w:pos="1000"/>
          <w:tab w:val="right" w:leader="dot" w:pos="9062"/>
        </w:tabs>
        <w:rPr>
          <w:noProof/>
          <w:sz w:val="22"/>
          <w:szCs w:val="22"/>
          <w:lang w:eastAsia="de-CH"/>
        </w:rPr>
      </w:pPr>
      <w:hyperlink w:anchor="_Toc327468969" w:history="1">
        <w:r w:rsidR="00F118FC" w:rsidRPr="00C9190D">
          <w:rPr>
            <w:rStyle w:val="Hyperlink"/>
            <w:noProof/>
          </w:rPr>
          <w:t>V.4.6</w:t>
        </w:r>
        <w:r w:rsidR="00F118FC">
          <w:rPr>
            <w:noProof/>
            <w:sz w:val="22"/>
            <w:szCs w:val="22"/>
            <w:lang w:eastAsia="de-CH"/>
          </w:rPr>
          <w:tab/>
        </w:r>
        <w:r w:rsidR="00F118FC" w:rsidRPr="00C9190D">
          <w:rPr>
            <w:rStyle w:val="Hyperlink"/>
            <w:noProof/>
          </w:rPr>
          <w:t>Zugänglichkeit (</w:t>
        </w:r>
        <w:r w:rsidR="00F118FC" w:rsidRPr="00C9190D">
          <w:rPr>
            <w:rStyle w:val="Hyperlink"/>
            <w:noProof/>
            <w:lang w:val="en-US"/>
          </w:rPr>
          <w:t>Accessibility</w:t>
        </w:r>
        <w:r w:rsidR="00F118FC" w:rsidRPr="00C9190D">
          <w:rPr>
            <w:rStyle w:val="Hyperlink"/>
            <w:noProof/>
          </w:rPr>
          <w:t>)</w:t>
        </w:r>
        <w:r w:rsidR="00F118FC">
          <w:rPr>
            <w:noProof/>
            <w:webHidden/>
          </w:rPr>
          <w:tab/>
        </w:r>
        <w:r w:rsidR="00F118FC">
          <w:rPr>
            <w:noProof/>
            <w:webHidden/>
          </w:rPr>
          <w:fldChar w:fldCharType="begin"/>
        </w:r>
        <w:r w:rsidR="00F118FC">
          <w:rPr>
            <w:noProof/>
            <w:webHidden/>
          </w:rPr>
          <w:instrText xml:space="preserve"> PAGEREF _Toc327468969 \h </w:instrText>
        </w:r>
        <w:r w:rsidR="00F118FC">
          <w:rPr>
            <w:noProof/>
            <w:webHidden/>
          </w:rPr>
        </w:r>
        <w:r w:rsidR="00F118FC">
          <w:rPr>
            <w:noProof/>
            <w:webHidden/>
          </w:rPr>
          <w:fldChar w:fldCharType="separate"/>
        </w:r>
        <w:r w:rsidR="000E6CF3">
          <w:rPr>
            <w:noProof/>
            <w:webHidden/>
          </w:rPr>
          <w:t>62</w:t>
        </w:r>
        <w:r w:rsidR="00F118FC">
          <w:rPr>
            <w:noProof/>
            <w:webHidden/>
          </w:rPr>
          <w:fldChar w:fldCharType="end"/>
        </w:r>
      </w:hyperlink>
    </w:p>
    <w:p w:rsidR="00F118FC" w:rsidRDefault="00B95EE1">
      <w:pPr>
        <w:pStyle w:val="TOC1"/>
        <w:tabs>
          <w:tab w:val="left" w:pos="600"/>
          <w:tab w:val="right" w:leader="dot" w:pos="9062"/>
        </w:tabs>
        <w:rPr>
          <w:b w:val="0"/>
          <w:noProof/>
          <w:sz w:val="22"/>
          <w:szCs w:val="22"/>
          <w:lang w:eastAsia="de-CH"/>
        </w:rPr>
      </w:pPr>
      <w:hyperlink w:anchor="_Toc327468970" w:history="1">
        <w:r w:rsidR="00F118FC" w:rsidRPr="00C9190D">
          <w:rPr>
            <w:rStyle w:val="Hyperlink"/>
            <w:noProof/>
          </w:rPr>
          <w:t>V.5</w:t>
        </w:r>
        <w:r w:rsidR="00F118FC">
          <w:rPr>
            <w:b w:val="0"/>
            <w:noProof/>
            <w:sz w:val="22"/>
            <w:szCs w:val="22"/>
            <w:lang w:eastAsia="de-CH"/>
          </w:rPr>
          <w:tab/>
        </w:r>
        <w:r w:rsidR="00F118FC" w:rsidRPr="00C9190D">
          <w:rPr>
            <w:rStyle w:val="Hyperlink"/>
            <w:noProof/>
          </w:rPr>
          <w:t>Domain Analyse</w:t>
        </w:r>
        <w:r w:rsidR="00F118FC">
          <w:rPr>
            <w:noProof/>
            <w:webHidden/>
          </w:rPr>
          <w:tab/>
        </w:r>
        <w:r w:rsidR="00F118FC">
          <w:rPr>
            <w:noProof/>
            <w:webHidden/>
          </w:rPr>
          <w:fldChar w:fldCharType="begin"/>
        </w:r>
        <w:r w:rsidR="00F118FC">
          <w:rPr>
            <w:noProof/>
            <w:webHidden/>
          </w:rPr>
          <w:instrText xml:space="preserve"> PAGEREF _Toc327468970 \h </w:instrText>
        </w:r>
        <w:r w:rsidR="00F118FC">
          <w:rPr>
            <w:noProof/>
            <w:webHidden/>
          </w:rPr>
        </w:r>
        <w:r w:rsidR="00F118FC">
          <w:rPr>
            <w:noProof/>
            <w:webHidden/>
          </w:rPr>
          <w:fldChar w:fldCharType="separate"/>
        </w:r>
        <w:r w:rsidR="000E6CF3">
          <w:rPr>
            <w:noProof/>
            <w:webHidden/>
          </w:rPr>
          <w:t>63</w:t>
        </w:r>
        <w:r w:rsidR="00F118FC">
          <w:rPr>
            <w:noProof/>
            <w:webHidden/>
          </w:rPr>
          <w:fldChar w:fldCharType="end"/>
        </w:r>
      </w:hyperlink>
    </w:p>
    <w:p w:rsidR="00F118FC" w:rsidRDefault="00B95EE1">
      <w:pPr>
        <w:pStyle w:val="TOC2"/>
        <w:tabs>
          <w:tab w:val="left" w:pos="1000"/>
          <w:tab w:val="right" w:leader="dot" w:pos="9062"/>
        </w:tabs>
        <w:rPr>
          <w:noProof/>
          <w:sz w:val="22"/>
          <w:szCs w:val="22"/>
          <w:lang w:eastAsia="de-CH"/>
        </w:rPr>
      </w:pPr>
      <w:hyperlink w:anchor="_Toc327468971" w:history="1">
        <w:r w:rsidR="00F118FC" w:rsidRPr="00C9190D">
          <w:rPr>
            <w:rStyle w:val="Hyperlink"/>
            <w:noProof/>
          </w:rPr>
          <w:t>V.5.1</w:t>
        </w:r>
        <w:r w:rsidR="00F118FC">
          <w:rPr>
            <w:noProof/>
            <w:sz w:val="22"/>
            <w:szCs w:val="22"/>
            <w:lang w:eastAsia="de-CH"/>
          </w:rPr>
          <w:tab/>
        </w:r>
        <w:r w:rsidR="00F118FC" w:rsidRPr="00C9190D">
          <w:rPr>
            <w:rStyle w:val="Hyperlink"/>
            <w:noProof/>
          </w:rPr>
          <w:t>Änderungsgeschichte</w:t>
        </w:r>
        <w:r w:rsidR="00F118FC">
          <w:rPr>
            <w:noProof/>
            <w:webHidden/>
          </w:rPr>
          <w:tab/>
        </w:r>
        <w:r w:rsidR="00F118FC">
          <w:rPr>
            <w:noProof/>
            <w:webHidden/>
          </w:rPr>
          <w:fldChar w:fldCharType="begin"/>
        </w:r>
        <w:r w:rsidR="00F118FC">
          <w:rPr>
            <w:noProof/>
            <w:webHidden/>
          </w:rPr>
          <w:instrText xml:space="preserve"> PAGEREF _Toc327468971 \h </w:instrText>
        </w:r>
        <w:r w:rsidR="00F118FC">
          <w:rPr>
            <w:noProof/>
            <w:webHidden/>
          </w:rPr>
        </w:r>
        <w:r w:rsidR="00F118FC">
          <w:rPr>
            <w:noProof/>
            <w:webHidden/>
          </w:rPr>
          <w:fldChar w:fldCharType="separate"/>
        </w:r>
        <w:r w:rsidR="000E6CF3">
          <w:rPr>
            <w:noProof/>
            <w:webHidden/>
          </w:rPr>
          <w:t>64</w:t>
        </w:r>
        <w:r w:rsidR="00F118FC">
          <w:rPr>
            <w:noProof/>
            <w:webHidden/>
          </w:rPr>
          <w:fldChar w:fldCharType="end"/>
        </w:r>
      </w:hyperlink>
    </w:p>
    <w:p w:rsidR="00F118FC" w:rsidRDefault="00B95EE1">
      <w:pPr>
        <w:pStyle w:val="TOC2"/>
        <w:tabs>
          <w:tab w:val="left" w:pos="1000"/>
          <w:tab w:val="right" w:leader="dot" w:pos="9062"/>
        </w:tabs>
        <w:rPr>
          <w:noProof/>
          <w:sz w:val="22"/>
          <w:szCs w:val="22"/>
          <w:lang w:eastAsia="de-CH"/>
        </w:rPr>
      </w:pPr>
      <w:hyperlink w:anchor="_Toc327468972" w:history="1">
        <w:r w:rsidR="00F118FC" w:rsidRPr="00C9190D">
          <w:rPr>
            <w:rStyle w:val="Hyperlink"/>
            <w:noProof/>
          </w:rPr>
          <w:t>V.5.2</w:t>
        </w:r>
        <w:r w:rsidR="00F118FC">
          <w:rPr>
            <w:noProof/>
            <w:sz w:val="22"/>
            <w:szCs w:val="22"/>
            <w:lang w:eastAsia="de-CH"/>
          </w:rPr>
          <w:tab/>
        </w:r>
        <w:r w:rsidR="00F118FC" w:rsidRPr="00C9190D">
          <w:rPr>
            <w:rStyle w:val="Hyperlink"/>
            <w:noProof/>
          </w:rPr>
          <w:t>Systemübersicht</w:t>
        </w:r>
        <w:r w:rsidR="00F118FC">
          <w:rPr>
            <w:noProof/>
            <w:webHidden/>
          </w:rPr>
          <w:tab/>
        </w:r>
        <w:r w:rsidR="00F118FC">
          <w:rPr>
            <w:noProof/>
            <w:webHidden/>
          </w:rPr>
          <w:fldChar w:fldCharType="begin"/>
        </w:r>
        <w:r w:rsidR="00F118FC">
          <w:rPr>
            <w:noProof/>
            <w:webHidden/>
          </w:rPr>
          <w:instrText xml:space="preserve"> PAGEREF _Toc327468972 \h </w:instrText>
        </w:r>
        <w:r w:rsidR="00F118FC">
          <w:rPr>
            <w:noProof/>
            <w:webHidden/>
          </w:rPr>
        </w:r>
        <w:r w:rsidR="00F118FC">
          <w:rPr>
            <w:noProof/>
            <w:webHidden/>
          </w:rPr>
          <w:fldChar w:fldCharType="separate"/>
        </w:r>
        <w:r w:rsidR="000E6CF3">
          <w:rPr>
            <w:noProof/>
            <w:webHidden/>
          </w:rPr>
          <w:t>65</w:t>
        </w:r>
        <w:r w:rsidR="00F118FC">
          <w:rPr>
            <w:noProof/>
            <w:webHidden/>
          </w:rPr>
          <w:fldChar w:fldCharType="end"/>
        </w:r>
      </w:hyperlink>
    </w:p>
    <w:p w:rsidR="00F118FC" w:rsidRDefault="00B95EE1">
      <w:pPr>
        <w:pStyle w:val="TOC2"/>
        <w:tabs>
          <w:tab w:val="left" w:pos="1000"/>
          <w:tab w:val="right" w:leader="dot" w:pos="9062"/>
        </w:tabs>
        <w:rPr>
          <w:noProof/>
          <w:sz w:val="22"/>
          <w:szCs w:val="22"/>
          <w:lang w:eastAsia="de-CH"/>
        </w:rPr>
      </w:pPr>
      <w:hyperlink w:anchor="_Toc327468973" w:history="1">
        <w:r w:rsidR="00F118FC" w:rsidRPr="00C9190D">
          <w:rPr>
            <w:rStyle w:val="Hyperlink"/>
            <w:noProof/>
          </w:rPr>
          <w:t>V.5.3</w:t>
        </w:r>
        <w:r w:rsidR="00F118FC">
          <w:rPr>
            <w:noProof/>
            <w:sz w:val="22"/>
            <w:szCs w:val="22"/>
            <w:lang w:eastAsia="de-CH"/>
          </w:rPr>
          <w:tab/>
        </w:r>
        <w:r w:rsidR="00F118FC" w:rsidRPr="00C9190D">
          <w:rPr>
            <w:rStyle w:val="Hyperlink"/>
            <w:noProof/>
          </w:rPr>
          <w:t>Daten</w:t>
        </w:r>
        <w:r w:rsidR="00F118FC">
          <w:rPr>
            <w:noProof/>
            <w:webHidden/>
          </w:rPr>
          <w:tab/>
        </w:r>
        <w:r w:rsidR="00F118FC">
          <w:rPr>
            <w:noProof/>
            <w:webHidden/>
          </w:rPr>
          <w:fldChar w:fldCharType="begin"/>
        </w:r>
        <w:r w:rsidR="00F118FC">
          <w:rPr>
            <w:noProof/>
            <w:webHidden/>
          </w:rPr>
          <w:instrText xml:space="preserve"> PAGEREF _Toc327468973 \h </w:instrText>
        </w:r>
        <w:r w:rsidR="00F118FC">
          <w:rPr>
            <w:noProof/>
            <w:webHidden/>
          </w:rPr>
        </w:r>
        <w:r w:rsidR="00F118FC">
          <w:rPr>
            <w:noProof/>
            <w:webHidden/>
          </w:rPr>
          <w:fldChar w:fldCharType="separate"/>
        </w:r>
        <w:r w:rsidR="000E6CF3">
          <w:rPr>
            <w:noProof/>
            <w:webHidden/>
          </w:rPr>
          <w:t>67</w:t>
        </w:r>
        <w:r w:rsidR="00F118FC">
          <w:rPr>
            <w:noProof/>
            <w:webHidden/>
          </w:rPr>
          <w:fldChar w:fldCharType="end"/>
        </w:r>
      </w:hyperlink>
    </w:p>
    <w:p w:rsidR="00F118FC" w:rsidRDefault="00B95EE1">
      <w:pPr>
        <w:pStyle w:val="TOC2"/>
        <w:tabs>
          <w:tab w:val="left" w:pos="1000"/>
          <w:tab w:val="right" w:leader="dot" w:pos="9062"/>
        </w:tabs>
        <w:rPr>
          <w:noProof/>
          <w:sz w:val="22"/>
          <w:szCs w:val="22"/>
          <w:lang w:eastAsia="de-CH"/>
        </w:rPr>
      </w:pPr>
      <w:hyperlink w:anchor="_Toc327468974" w:history="1">
        <w:r w:rsidR="00F118FC" w:rsidRPr="00C9190D">
          <w:rPr>
            <w:rStyle w:val="Hyperlink"/>
            <w:noProof/>
          </w:rPr>
          <w:t>V.5.4</w:t>
        </w:r>
        <w:r w:rsidR="00F118FC">
          <w:rPr>
            <w:noProof/>
            <w:sz w:val="22"/>
            <w:szCs w:val="22"/>
            <w:lang w:eastAsia="de-CH"/>
          </w:rPr>
          <w:tab/>
        </w:r>
        <w:r w:rsidR="00F118FC" w:rsidRPr="00C9190D">
          <w:rPr>
            <w:rStyle w:val="Hyperlink"/>
            <w:noProof/>
          </w:rPr>
          <w:t>Graphical User Interface (GUI)</w:t>
        </w:r>
        <w:r w:rsidR="00F118FC">
          <w:rPr>
            <w:noProof/>
            <w:webHidden/>
          </w:rPr>
          <w:tab/>
        </w:r>
        <w:r w:rsidR="00F118FC">
          <w:rPr>
            <w:noProof/>
            <w:webHidden/>
          </w:rPr>
          <w:fldChar w:fldCharType="begin"/>
        </w:r>
        <w:r w:rsidR="00F118FC">
          <w:rPr>
            <w:noProof/>
            <w:webHidden/>
          </w:rPr>
          <w:instrText xml:space="preserve"> PAGEREF _Toc327468974 \h </w:instrText>
        </w:r>
        <w:r w:rsidR="00F118FC">
          <w:rPr>
            <w:noProof/>
            <w:webHidden/>
          </w:rPr>
        </w:r>
        <w:r w:rsidR="00F118FC">
          <w:rPr>
            <w:noProof/>
            <w:webHidden/>
          </w:rPr>
          <w:fldChar w:fldCharType="separate"/>
        </w:r>
        <w:r w:rsidR="000E6CF3">
          <w:rPr>
            <w:noProof/>
            <w:webHidden/>
          </w:rPr>
          <w:t>71</w:t>
        </w:r>
        <w:r w:rsidR="00F118FC">
          <w:rPr>
            <w:noProof/>
            <w:webHidden/>
          </w:rPr>
          <w:fldChar w:fldCharType="end"/>
        </w:r>
      </w:hyperlink>
    </w:p>
    <w:p w:rsidR="00F118FC" w:rsidRDefault="00B95EE1">
      <w:pPr>
        <w:pStyle w:val="TOC1"/>
        <w:tabs>
          <w:tab w:val="left" w:pos="600"/>
          <w:tab w:val="right" w:leader="dot" w:pos="9062"/>
        </w:tabs>
        <w:rPr>
          <w:b w:val="0"/>
          <w:noProof/>
          <w:sz w:val="22"/>
          <w:szCs w:val="22"/>
          <w:lang w:eastAsia="de-CH"/>
        </w:rPr>
      </w:pPr>
      <w:hyperlink w:anchor="_Toc327468975" w:history="1">
        <w:r w:rsidR="00F118FC" w:rsidRPr="00C9190D">
          <w:rPr>
            <w:rStyle w:val="Hyperlink"/>
            <w:noProof/>
          </w:rPr>
          <w:t>V.6</w:t>
        </w:r>
        <w:r w:rsidR="00F118FC">
          <w:rPr>
            <w:b w:val="0"/>
            <w:noProof/>
            <w:sz w:val="22"/>
            <w:szCs w:val="22"/>
            <w:lang w:eastAsia="de-CH"/>
          </w:rPr>
          <w:tab/>
        </w:r>
        <w:r w:rsidR="00F118FC" w:rsidRPr="00C9190D">
          <w:rPr>
            <w:rStyle w:val="Hyperlink"/>
            <w:noProof/>
          </w:rPr>
          <w:t>Entwurf</w:t>
        </w:r>
        <w:r w:rsidR="00F118FC">
          <w:rPr>
            <w:noProof/>
            <w:webHidden/>
          </w:rPr>
          <w:tab/>
        </w:r>
        <w:r w:rsidR="00F118FC">
          <w:rPr>
            <w:noProof/>
            <w:webHidden/>
          </w:rPr>
          <w:fldChar w:fldCharType="begin"/>
        </w:r>
        <w:r w:rsidR="00F118FC">
          <w:rPr>
            <w:noProof/>
            <w:webHidden/>
          </w:rPr>
          <w:instrText xml:space="preserve"> PAGEREF _Toc327468975 \h </w:instrText>
        </w:r>
        <w:r w:rsidR="00F118FC">
          <w:rPr>
            <w:noProof/>
            <w:webHidden/>
          </w:rPr>
        </w:r>
        <w:r w:rsidR="00F118FC">
          <w:rPr>
            <w:noProof/>
            <w:webHidden/>
          </w:rPr>
          <w:fldChar w:fldCharType="separate"/>
        </w:r>
        <w:r w:rsidR="000E6CF3">
          <w:rPr>
            <w:noProof/>
            <w:webHidden/>
          </w:rPr>
          <w:t>88</w:t>
        </w:r>
        <w:r w:rsidR="00F118FC">
          <w:rPr>
            <w:noProof/>
            <w:webHidden/>
          </w:rPr>
          <w:fldChar w:fldCharType="end"/>
        </w:r>
      </w:hyperlink>
    </w:p>
    <w:p w:rsidR="00F118FC" w:rsidRDefault="00B95EE1">
      <w:pPr>
        <w:pStyle w:val="TOC2"/>
        <w:tabs>
          <w:tab w:val="left" w:pos="1000"/>
          <w:tab w:val="right" w:leader="dot" w:pos="9062"/>
        </w:tabs>
        <w:rPr>
          <w:noProof/>
          <w:sz w:val="22"/>
          <w:szCs w:val="22"/>
          <w:lang w:eastAsia="de-CH"/>
        </w:rPr>
      </w:pPr>
      <w:hyperlink w:anchor="_Toc327468976" w:history="1">
        <w:r w:rsidR="00F118FC" w:rsidRPr="00C9190D">
          <w:rPr>
            <w:rStyle w:val="Hyperlink"/>
            <w:noProof/>
          </w:rPr>
          <w:t>V.6.1</w:t>
        </w:r>
        <w:r w:rsidR="00F118FC">
          <w:rPr>
            <w:noProof/>
            <w:sz w:val="22"/>
            <w:szCs w:val="22"/>
            <w:lang w:eastAsia="de-CH"/>
          </w:rPr>
          <w:tab/>
        </w:r>
        <w:r w:rsidR="00F118FC" w:rsidRPr="00C9190D">
          <w:rPr>
            <w:rStyle w:val="Hyperlink"/>
            <w:noProof/>
          </w:rPr>
          <w:t>Änderungsgeschichte</w:t>
        </w:r>
        <w:r w:rsidR="00F118FC">
          <w:rPr>
            <w:noProof/>
            <w:webHidden/>
          </w:rPr>
          <w:tab/>
        </w:r>
        <w:r w:rsidR="00F118FC">
          <w:rPr>
            <w:noProof/>
            <w:webHidden/>
          </w:rPr>
          <w:fldChar w:fldCharType="begin"/>
        </w:r>
        <w:r w:rsidR="00F118FC">
          <w:rPr>
            <w:noProof/>
            <w:webHidden/>
          </w:rPr>
          <w:instrText xml:space="preserve"> PAGEREF _Toc327468976 \h </w:instrText>
        </w:r>
        <w:r w:rsidR="00F118FC">
          <w:rPr>
            <w:noProof/>
            <w:webHidden/>
          </w:rPr>
        </w:r>
        <w:r w:rsidR="00F118FC">
          <w:rPr>
            <w:noProof/>
            <w:webHidden/>
          </w:rPr>
          <w:fldChar w:fldCharType="separate"/>
        </w:r>
        <w:r w:rsidR="000E6CF3">
          <w:rPr>
            <w:noProof/>
            <w:webHidden/>
          </w:rPr>
          <w:t>89</w:t>
        </w:r>
        <w:r w:rsidR="00F118FC">
          <w:rPr>
            <w:noProof/>
            <w:webHidden/>
          </w:rPr>
          <w:fldChar w:fldCharType="end"/>
        </w:r>
      </w:hyperlink>
    </w:p>
    <w:p w:rsidR="00F118FC" w:rsidRDefault="00B95EE1">
      <w:pPr>
        <w:pStyle w:val="TOC2"/>
        <w:tabs>
          <w:tab w:val="left" w:pos="1000"/>
          <w:tab w:val="right" w:leader="dot" w:pos="9062"/>
        </w:tabs>
        <w:rPr>
          <w:noProof/>
          <w:sz w:val="22"/>
          <w:szCs w:val="22"/>
          <w:lang w:eastAsia="de-CH"/>
        </w:rPr>
      </w:pPr>
      <w:hyperlink w:anchor="_Toc327468977" w:history="1">
        <w:r w:rsidR="00F118FC" w:rsidRPr="00C9190D">
          <w:rPr>
            <w:rStyle w:val="Hyperlink"/>
            <w:noProof/>
          </w:rPr>
          <w:t>V.6.2</w:t>
        </w:r>
        <w:r w:rsidR="00F118FC">
          <w:rPr>
            <w:noProof/>
            <w:sz w:val="22"/>
            <w:szCs w:val="22"/>
            <w:lang w:eastAsia="de-CH"/>
          </w:rPr>
          <w:tab/>
        </w:r>
        <w:r w:rsidR="00F118FC" w:rsidRPr="00C9190D">
          <w:rPr>
            <w:rStyle w:val="Hyperlink"/>
            <w:noProof/>
          </w:rPr>
          <w:t>Design Entscheide</w:t>
        </w:r>
        <w:r w:rsidR="00F118FC">
          <w:rPr>
            <w:noProof/>
            <w:webHidden/>
          </w:rPr>
          <w:tab/>
        </w:r>
        <w:r w:rsidR="00F118FC">
          <w:rPr>
            <w:noProof/>
            <w:webHidden/>
          </w:rPr>
          <w:fldChar w:fldCharType="begin"/>
        </w:r>
        <w:r w:rsidR="00F118FC">
          <w:rPr>
            <w:noProof/>
            <w:webHidden/>
          </w:rPr>
          <w:instrText xml:space="preserve"> PAGEREF _Toc327468977 \h </w:instrText>
        </w:r>
        <w:r w:rsidR="00F118FC">
          <w:rPr>
            <w:noProof/>
            <w:webHidden/>
          </w:rPr>
        </w:r>
        <w:r w:rsidR="00F118FC">
          <w:rPr>
            <w:noProof/>
            <w:webHidden/>
          </w:rPr>
          <w:fldChar w:fldCharType="separate"/>
        </w:r>
        <w:r w:rsidR="000E6CF3">
          <w:rPr>
            <w:noProof/>
            <w:webHidden/>
          </w:rPr>
          <w:t>90</w:t>
        </w:r>
        <w:r w:rsidR="00F118FC">
          <w:rPr>
            <w:noProof/>
            <w:webHidden/>
          </w:rPr>
          <w:fldChar w:fldCharType="end"/>
        </w:r>
      </w:hyperlink>
    </w:p>
    <w:p w:rsidR="00F118FC" w:rsidRDefault="00B95EE1">
      <w:pPr>
        <w:pStyle w:val="TOC2"/>
        <w:tabs>
          <w:tab w:val="left" w:pos="1000"/>
          <w:tab w:val="right" w:leader="dot" w:pos="9062"/>
        </w:tabs>
        <w:rPr>
          <w:noProof/>
          <w:sz w:val="22"/>
          <w:szCs w:val="22"/>
          <w:lang w:eastAsia="de-CH"/>
        </w:rPr>
      </w:pPr>
      <w:hyperlink w:anchor="_Toc327468978" w:history="1">
        <w:r w:rsidR="00F118FC" w:rsidRPr="00C9190D">
          <w:rPr>
            <w:rStyle w:val="Hyperlink"/>
            <w:noProof/>
          </w:rPr>
          <w:t>V.6.3</w:t>
        </w:r>
        <w:r w:rsidR="00F118FC">
          <w:rPr>
            <w:noProof/>
            <w:sz w:val="22"/>
            <w:szCs w:val="22"/>
            <w:lang w:eastAsia="de-CH"/>
          </w:rPr>
          <w:tab/>
        </w:r>
        <w:r w:rsidR="00F118FC" w:rsidRPr="00C9190D">
          <w:rPr>
            <w:rStyle w:val="Hyperlink"/>
            <w:noProof/>
          </w:rPr>
          <w:t>Betriebskonzept der Applikation</w:t>
        </w:r>
        <w:r w:rsidR="00F118FC">
          <w:rPr>
            <w:noProof/>
            <w:webHidden/>
          </w:rPr>
          <w:tab/>
        </w:r>
        <w:r w:rsidR="00F118FC">
          <w:rPr>
            <w:noProof/>
            <w:webHidden/>
          </w:rPr>
          <w:fldChar w:fldCharType="begin"/>
        </w:r>
        <w:r w:rsidR="00F118FC">
          <w:rPr>
            <w:noProof/>
            <w:webHidden/>
          </w:rPr>
          <w:instrText xml:space="preserve"> PAGEREF _Toc327468978 \h </w:instrText>
        </w:r>
        <w:r w:rsidR="00F118FC">
          <w:rPr>
            <w:noProof/>
            <w:webHidden/>
          </w:rPr>
        </w:r>
        <w:r w:rsidR="00F118FC">
          <w:rPr>
            <w:noProof/>
            <w:webHidden/>
          </w:rPr>
          <w:fldChar w:fldCharType="separate"/>
        </w:r>
        <w:r w:rsidR="000E6CF3">
          <w:rPr>
            <w:noProof/>
            <w:webHidden/>
          </w:rPr>
          <w:t>93</w:t>
        </w:r>
        <w:r w:rsidR="00F118FC">
          <w:rPr>
            <w:noProof/>
            <w:webHidden/>
          </w:rPr>
          <w:fldChar w:fldCharType="end"/>
        </w:r>
      </w:hyperlink>
    </w:p>
    <w:p w:rsidR="00F118FC" w:rsidRDefault="00B95EE1">
      <w:pPr>
        <w:pStyle w:val="TOC2"/>
        <w:tabs>
          <w:tab w:val="left" w:pos="1000"/>
          <w:tab w:val="right" w:leader="dot" w:pos="9062"/>
        </w:tabs>
        <w:rPr>
          <w:noProof/>
          <w:sz w:val="22"/>
          <w:szCs w:val="22"/>
          <w:lang w:eastAsia="de-CH"/>
        </w:rPr>
      </w:pPr>
      <w:hyperlink w:anchor="_Toc327468979" w:history="1">
        <w:r w:rsidR="00F118FC" w:rsidRPr="00C9190D">
          <w:rPr>
            <w:rStyle w:val="Hyperlink"/>
            <w:noProof/>
          </w:rPr>
          <w:t>V.6.4</w:t>
        </w:r>
        <w:r w:rsidR="00F118FC">
          <w:rPr>
            <w:noProof/>
            <w:sz w:val="22"/>
            <w:szCs w:val="22"/>
            <w:lang w:eastAsia="de-CH"/>
          </w:rPr>
          <w:tab/>
        </w:r>
        <w:r w:rsidR="00F118FC" w:rsidRPr="00C9190D">
          <w:rPr>
            <w:rStyle w:val="Hyperlink"/>
            <w:noProof/>
          </w:rPr>
          <w:t>Lebenszyklus der Applikation</w:t>
        </w:r>
        <w:r w:rsidR="00F118FC">
          <w:rPr>
            <w:noProof/>
            <w:webHidden/>
          </w:rPr>
          <w:tab/>
        </w:r>
        <w:r w:rsidR="00F118FC">
          <w:rPr>
            <w:noProof/>
            <w:webHidden/>
          </w:rPr>
          <w:fldChar w:fldCharType="begin"/>
        </w:r>
        <w:r w:rsidR="00F118FC">
          <w:rPr>
            <w:noProof/>
            <w:webHidden/>
          </w:rPr>
          <w:instrText xml:space="preserve"> PAGEREF _Toc327468979 \h </w:instrText>
        </w:r>
        <w:r w:rsidR="00F118FC">
          <w:rPr>
            <w:noProof/>
            <w:webHidden/>
          </w:rPr>
        </w:r>
        <w:r w:rsidR="00F118FC">
          <w:rPr>
            <w:noProof/>
            <w:webHidden/>
          </w:rPr>
          <w:fldChar w:fldCharType="separate"/>
        </w:r>
        <w:r w:rsidR="000E6CF3">
          <w:rPr>
            <w:noProof/>
            <w:webHidden/>
          </w:rPr>
          <w:t>94</w:t>
        </w:r>
        <w:r w:rsidR="00F118FC">
          <w:rPr>
            <w:noProof/>
            <w:webHidden/>
          </w:rPr>
          <w:fldChar w:fldCharType="end"/>
        </w:r>
      </w:hyperlink>
    </w:p>
    <w:p w:rsidR="00F118FC" w:rsidRDefault="00B95EE1">
      <w:pPr>
        <w:pStyle w:val="TOC2"/>
        <w:tabs>
          <w:tab w:val="left" w:pos="1000"/>
          <w:tab w:val="right" w:leader="dot" w:pos="9062"/>
        </w:tabs>
        <w:rPr>
          <w:noProof/>
          <w:sz w:val="22"/>
          <w:szCs w:val="22"/>
          <w:lang w:eastAsia="de-CH"/>
        </w:rPr>
      </w:pPr>
      <w:hyperlink w:anchor="_Toc327468980" w:history="1">
        <w:r w:rsidR="00F118FC" w:rsidRPr="00C9190D">
          <w:rPr>
            <w:rStyle w:val="Hyperlink"/>
            <w:noProof/>
          </w:rPr>
          <w:t>V.6.5</w:t>
        </w:r>
        <w:r w:rsidR="00F118FC">
          <w:rPr>
            <w:noProof/>
            <w:sz w:val="22"/>
            <w:szCs w:val="22"/>
            <w:lang w:eastAsia="de-CH"/>
          </w:rPr>
          <w:tab/>
        </w:r>
        <w:r w:rsidR="00F118FC" w:rsidRPr="00C9190D">
          <w:rPr>
            <w:rStyle w:val="Hyperlink"/>
            <w:noProof/>
          </w:rPr>
          <w:t>Architektur</w:t>
        </w:r>
        <w:r w:rsidR="00F118FC">
          <w:rPr>
            <w:noProof/>
            <w:webHidden/>
          </w:rPr>
          <w:tab/>
        </w:r>
        <w:r w:rsidR="00F118FC">
          <w:rPr>
            <w:noProof/>
            <w:webHidden/>
          </w:rPr>
          <w:fldChar w:fldCharType="begin"/>
        </w:r>
        <w:r w:rsidR="00F118FC">
          <w:rPr>
            <w:noProof/>
            <w:webHidden/>
          </w:rPr>
          <w:instrText xml:space="preserve"> PAGEREF _Toc327468980 \h </w:instrText>
        </w:r>
        <w:r w:rsidR="00F118FC">
          <w:rPr>
            <w:noProof/>
            <w:webHidden/>
          </w:rPr>
        </w:r>
        <w:r w:rsidR="00F118FC">
          <w:rPr>
            <w:noProof/>
            <w:webHidden/>
          </w:rPr>
          <w:fldChar w:fldCharType="separate"/>
        </w:r>
        <w:r w:rsidR="000E6CF3">
          <w:rPr>
            <w:noProof/>
            <w:webHidden/>
          </w:rPr>
          <w:t>97</w:t>
        </w:r>
        <w:r w:rsidR="00F118FC">
          <w:rPr>
            <w:noProof/>
            <w:webHidden/>
          </w:rPr>
          <w:fldChar w:fldCharType="end"/>
        </w:r>
      </w:hyperlink>
    </w:p>
    <w:p w:rsidR="00F118FC" w:rsidRDefault="00B95EE1">
      <w:pPr>
        <w:pStyle w:val="TOC2"/>
        <w:tabs>
          <w:tab w:val="left" w:pos="1000"/>
          <w:tab w:val="right" w:leader="dot" w:pos="9062"/>
        </w:tabs>
        <w:rPr>
          <w:noProof/>
          <w:sz w:val="22"/>
          <w:szCs w:val="22"/>
          <w:lang w:eastAsia="de-CH"/>
        </w:rPr>
      </w:pPr>
      <w:hyperlink w:anchor="_Toc327468981" w:history="1">
        <w:r w:rsidR="00F118FC" w:rsidRPr="00C9190D">
          <w:rPr>
            <w:rStyle w:val="Hyperlink"/>
            <w:noProof/>
          </w:rPr>
          <w:t>V.6.6</w:t>
        </w:r>
        <w:r w:rsidR="00F118FC">
          <w:rPr>
            <w:noProof/>
            <w:sz w:val="22"/>
            <w:szCs w:val="22"/>
            <w:lang w:eastAsia="de-CH"/>
          </w:rPr>
          <w:tab/>
        </w:r>
        <w:r w:rsidR="00F118FC" w:rsidRPr="00C9190D">
          <w:rPr>
            <w:rStyle w:val="Hyperlink"/>
            <w:noProof/>
          </w:rPr>
          <w:t>Plug-in Framework</w:t>
        </w:r>
        <w:r w:rsidR="00F118FC">
          <w:rPr>
            <w:noProof/>
            <w:webHidden/>
          </w:rPr>
          <w:tab/>
        </w:r>
        <w:r w:rsidR="00F118FC">
          <w:rPr>
            <w:noProof/>
            <w:webHidden/>
          </w:rPr>
          <w:fldChar w:fldCharType="begin"/>
        </w:r>
        <w:r w:rsidR="00F118FC">
          <w:rPr>
            <w:noProof/>
            <w:webHidden/>
          </w:rPr>
          <w:instrText xml:space="preserve"> PAGEREF _Toc327468981 \h </w:instrText>
        </w:r>
        <w:r w:rsidR="00F118FC">
          <w:rPr>
            <w:noProof/>
            <w:webHidden/>
          </w:rPr>
        </w:r>
        <w:r w:rsidR="00F118FC">
          <w:rPr>
            <w:noProof/>
            <w:webHidden/>
          </w:rPr>
          <w:fldChar w:fldCharType="separate"/>
        </w:r>
        <w:r w:rsidR="000E6CF3">
          <w:rPr>
            <w:noProof/>
            <w:webHidden/>
          </w:rPr>
          <w:t>101</w:t>
        </w:r>
        <w:r w:rsidR="00F118FC">
          <w:rPr>
            <w:noProof/>
            <w:webHidden/>
          </w:rPr>
          <w:fldChar w:fldCharType="end"/>
        </w:r>
      </w:hyperlink>
    </w:p>
    <w:p w:rsidR="00F118FC" w:rsidRDefault="00B95EE1">
      <w:pPr>
        <w:pStyle w:val="TOC2"/>
        <w:tabs>
          <w:tab w:val="left" w:pos="1000"/>
          <w:tab w:val="right" w:leader="dot" w:pos="9062"/>
        </w:tabs>
        <w:rPr>
          <w:noProof/>
          <w:sz w:val="22"/>
          <w:szCs w:val="22"/>
          <w:lang w:eastAsia="de-CH"/>
        </w:rPr>
      </w:pPr>
      <w:hyperlink w:anchor="_Toc327468982" w:history="1">
        <w:r w:rsidR="00F118FC" w:rsidRPr="00C9190D">
          <w:rPr>
            <w:rStyle w:val="Hyperlink"/>
            <w:noProof/>
          </w:rPr>
          <w:t>V.6.7</w:t>
        </w:r>
        <w:r w:rsidR="00F118FC">
          <w:rPr>
            <w:noProof/>
            <w:sz w:val="22"/>
            <w:szCs w:val="22"/>
            <w:lang w:eastAsia="de-CH"/>
          </w:rPr>
          <w:tab/>
        </w:r>
        <w:r w:rsidR="00F118FC" w:rsidRPr="00C9190D">
          <w:rPr>
            <w:rStyle w:val="Hyperlink"/>
            <w:noProof/>
          </w:rPr>
          <w:t>Design des Demomodus</w:t>
        </w:r>
        <w:r w:rsidR="00F118FC">
          <w:rPr>
            <w:noProof/>
            <w:webHidden/>
          </w:rPr>
          <w:tab/>
        </w:r>
        <w:r w:rsidR="00F118FC">
          <w:rPr>
            <w:noProof/>
            <w:webHidden/>
          </w:rPr>
          <w:fldChar w:fldCharType="begin"/>
        </w:r>
        <w:r w:rsidR="00F118FC">
          <w:rPr>
            <w:noProof/>
            <w:webHidden/>
          </w:rPr>
          <w:instrText xml:space="preserve"> PAGEREF _Toc327468982 \h </w:instrText>
        </w:r>
        <w:r w:rsidR="00F118FC">
          <w:rPr>
            <w:noProof/>
            <w:webHidden/>
          </w:rPr>
        </w:r>
        <w:r w:rsidR="00F118FC">
          <w:rPr>
            <w:noProof/>
            <w:webHidden/>
          </w:rPr>
          <w:fldChar w:fldCharType="separate"/>
        </w:r>
        <w:r w:rsidR="000E6CF3">
          <w:rPr>
            <w:noProof/>
            <w:webHidden/>
          </w:rPr>
          <w:t>108</w:t>
        </w:r>
        <w:r w:rsidR="00F118FC">
          <w:rPr>
            <w:noProof/>
            <w:webHidden/>
          </w:rPr>
          <w:fldChar w:fldCharType="end"/>
        </w:r>
      </w:hyperlink>
    </w:p>
    <w:p w:rsidR="00F118FC" w:rsidRDefault="00B95EE1">
      <w:pPr>
        <w:pStyle w:val="TOC2"/>
        <w:tabs>
          <w:tab w:val="left" w:pos="1000"/>
          <w:tab w:val="right" w:leader="dot" w:pos="9062"/>
        </w:tabs>
        <w:rPr>
          <w:noProof/>
          <w:sz w:val="22"/>
          <w:szCs w:val="22"/>
          <w:lang w:eastAsia="de-CH"/>
        </w:rPr>
      </w:pPr>
      <w:hyperlink w:anchor="_Toc327468983" w:history="1">
        <w:r w:rsidR="00F118FC" w:rsidRPr="00C9190D">
          <w:rPr>
            <w:rStyle w:val="Hyperlink"/>
            <w:noProof/>
          </w:rPr>
          <w:t>V.6.8</w:t>
        </w:r>
        <w:r w:rsidR="00F118FC">
          <w:rPr>
            <w:noProof/>
            <w:sz w:val="22"/>
            <w:szCs w:val="22"/>
            <w:lang w:eastAsia="de-CH"/>
          </w:rPr>
          <w:tab/>
        </w:r>
        <w:r w:rsidR="00F118FC" w:rsidRPr="00C9190D">
          <w:rPr>
            <w:rStyle w:val="Hyperlink"/>
            <w:noProof/>
          </w:rPr>
          <w:t>Interaktion durch Handtracking</w:t>
        </w:r>
        <w:r w:rsidR="00F118FC">
          <w:rPr>
            <w:noProof/>
            <w:webHidden/>
          </w:rPr>
          <w:tab/>
        </w:r>
        <w:r w:rsidR="00F118FC">
          <w:rPr>
            <w:noProof/>
            <w:webHidden/>
          </w:rPr>
          <w:fldChar w:fldCharType="begin"/>
        </w:r>
        <w:r w:rsidR="00F118FC">
          <w:rPr>
            <w:noProof/>
            <w:webHidden/>
          </w:rPr>
          <w:instrText xml:space="preserve"> PAGEREF _Toc327468983 \h </w:instrText>
        </w:r>
        <w:r w:rsidR="00F118FC">
          <w:rPr>
            <w:noProof/>
            <w:webHidden/>
          </w:rPr>
        </w:r>
        <w:r w:rsidR="00F118FC">
          <w:rPr>
            <w:noProof/>
            <w:webHidden/>
          </w:rPr>
          <w:fldChar w:fldCharType="separate"/>
        </w:r>
        <w:r w:rsidR="000E6CF3">
          <w:rPr>
            <w:noProof/>
            <w:webHidden/>
          </w:rPr>
          <w:t>111</w:t>
        </w:r>
        <w:r w:rsidR="00F118FC">
          <w:rPr>
            <w:noProof/>
            <w:webHidden/>
          </w:rPr>
          <w:fldChar w:fldCharType="end"/>
        </w:r>
      </w:hyperlink>
    </w:p>
    <w:p w:rsidR="00F118FC" w:rsidRDefault="00B95EE1">
      <w:pPr>
        <w:pStyle w:val="TOC1"/>
        <w:tabs>
          <w:tab w:val="left" w:pos="600"/>
          <w:tab w:val="right" w:leader="dot" w:pos="9062"/>
        </w:tabs>
        <w:rPr>
          <w:b w:val="0"/>
          <w:noProof/>
          <w:sz w:val="22"/>
          <w:szCs w:val="22"/>
          <w:lang w:eastAsia="de-CH"/>
        </w:rPr>
      </w:pPr>
      <w:hyperlink w:anchor="_Toc327468984" w:history="1">
        <w:r w:rsidR="00F118FC" w:rsidRPr="00C9190D">
          <w:rPr>
            <w:rStyle w:val="Hyperlink"/>
            <w:noProof/>
          </w:rPr>
          <w:t>V.7</w:t>
        </w:r>
        <w:r w:rsidR="00F118FC">
          <w:rPr>
            <w:b w:val="0"/>
            <w:noProof/>
            <w:sz w:val="22"/>
            <w:szCs w:val="22"/>
            <w:lang w:eastAsia="de-CH"/>
          </w:rPr>
          <w:tab/>
        </w:r>
        <w:r w:rsidR="00F118FC" w:rsidRPr="00C9190D">
          <w:rPr>
            <w:rStyle w:val="Hyperlink"/>
            <w:noProof/>
          </w:rPr>
          <w:t>HSR Videowall Evaluation</w:t>
        </w:r>
        <w:r w:rsidR="00F118FC">
          <w:rPr>
            <w:noProof/>
            <w:webHidden/>
          </w:rPr>
          <w:tab/>
        </w:r>
        <w:r w:rsidR="00F118FC">
          <w:rPr>
            <w:noProof/>
            <w:webHidden/>
          </w:rPr>
          <w:fldChar w:fldCharType="begin"/>
        </w:r>
        <w:r w:rsidR="00F118FC">
          <w:rPr>
            <w:noProof/>
            <w:webHidden/>
          </w:rPr>
          <w:instrText xml:space="preserve"> PAGEREF _Toc327468984 \h </w:instrText>
        </w:r>
        <w:r w:rsidR="00F118FC">
          <w:rPr>
            <w:noProof/>
            <w:webHidden/>
          </w:rPr>
        </w:r>
        <w:r w:rsidR="00F118FC">
          <w:rPr>
            <w:noProof/>
            <w:webHidden/>
          </w:rPr>
          <w:fldChar w:fldCharType="separate"/>
        </w:r>
        <w:r w:rsidR="000E6CF3">
          <w:rPr>
            <w:noProof/>
            <w:webHidden/>
          </w:rPr>
          <w:t>113</w:t>
        </w:r>
        <w:r w:rsidR="00F118FC">
          <w:rPr>
            <w:noProof/>
            <w:webHidden/>
          </w:rPr>
          <w:fldChar w:fldCharType="end"/>
        </w:r>
      </w:hyperlink>
    </w:p>
    <w:p w:rsidR="00F118FC" w:rsidRDefault="00B95EE1">
      <w:pPr>
        <w:pStyle w:val="TOC2"/>
        <w:tabs>
          <w:tab w:val="left" w:pos="1000"/>
          <w:tab w:val="right" w:leader="dot" w:pos="9062"/>
        </w:tabs>
        <w:rPr>
          <w:noProof/>
          <w:sz w:val="22"/>
          <w:szCs w:val="22"/>
          <w:lang w:eastAsia="de-CH"/>
        </w:rPr>
      </w:pPr>
      <w:hyperlink w:anchor="_Toc327468985" w:history="1">
        <w:r w:rsidR="00F118FC" w:rsidRPr="00C9190D">
          <w:rPr>
            <w:rStyle w:val="Hyperlink"/>
            <w:noProof/>
          </w:rPr>
          <w:t>V.7.1</w:t>
        </w:r>
        <w:r w:rsidR="00F118FC">
          <w:rPr>
            <w:noProof/>
            <w:sz w:val="22"/>
            <w:szCs w:val="22"/>
            <w:lang w:eastAsia="de-CH"/>
          </w:rPr>
          <w:tab/>
        </w:r>
        <w:r w:rsidR="00F118FC" w:rsidRPr="00C9190D">
          <w:rPr>
            <w:rStyle w:val="Hyperlink"/>
            <w:noProof/>
          </w:rPr>
          <w:t>Änderungsgeschichte</w:t>
        </w:r>
        <w:r w:rsidR="00F118FC">
          <w:rPr>
            <w:noProof/>
            <w:webHidden/>
          </w:rPr>
          <w:tab/>
        </w:r>
        <w:r w:rsidR="00F118FC">
          <w:rPr>
            <w:noProof/>
            <w:webHidden/>
          </w:rPr>
          <w:fldChar w:fldCharType="begin"/>
        </w:r>
        <w:r w:rsidR="00F118FC">
          <w:rPr>
            <w:noProof/>
            <w:webHidden/>
          </w:rPr>
          <w:instrText xml:space="preserve"> PAGEREF _Toc327468985 \h </w:instrText>
        </w:r>
        <w:r w:rsidR="00F118FC">
          <w:rPr>
            <w:noProof/>
            <w:webHidden/>
          </w:rPr>
        </w:r>
        <w:r w:rsidR="00F118FC">
          <w:rPr>
            <w:noProof/>
            <w:webHidden/>
          </w:rPr>
          <w:fldChar w:fldCharType="separate"/>
        </w:r>
        <w:r w:rsidR="000E6CF3">
          <w:rPr>
            <w:noProof/>
            <w:webHidden/>
          </w:rPr>
          <w:t>114</w:t>
        </w:r>
        <w:r w:rsidR="00F118FC">
          <w:rPr>
            <w:noProof/>
            <w:webHidden/>
          </w:rPr>
          <w:fldChar w:fldCharType="end"/>
        </w:r>
      </w:hyperlink>
    </w:p>
    <w:p w:rsidR="00F118FC" w:rsidRDefault="00B95EE1">
      <w:pPr>
        <w:pStyle w:val="TOC2"/>
        <w:tabs>
          <w:tab w:val="left" w:pos="1000"/>
          <w:tab w:val="right" w:leader="dot" w:pos="9062"/>
        </w:tabs>
        <w:rPr>
          <w:noProof/>
          <w:sz w:val="22"/>
          <w:szCs w:val="22"/>
          <w:lang w:eastAsia="de-CH"/>
        </w:rPr>
      </w:pPr>
      <w:hyperlink w:anchor="_Toc327468986" w:history="1">
        <w:r w:rsidR="00F118FC" w:rsidRPr="00C9190D">
          <w:rPr>
            <w:rStyle w:val="Hyperlink"/>
            <w:noProof/>
          </w:rPr>
          <w:t>V.7.2</w:t>
        </w:r>
        <w:r w:rsidR="00F118FC">
          <w:rPr>
            <w:noProof/>
            <w:sz w:val="22"/>
            <w:szCs w:val="22"/>
            <w:lang w:eastAsia="de-CH"/>
          </w:rPr>
          <w:tab/>
        </w:r>
        <w:r w:rsidR="00F118FC" w:rsidRPr="00C9190D">
          <w:rPr>
            <w:rStyle w:val="Hyperlink"/>
            <w:noProof/>
          </w:rPr>
          <w:t>Software Evaluation</w:t>
        </w:r>
        <w:r w:rsidR="00F118FC">
          <w:rPr>
            <w:noProof/>
            <w:webHidden/>
          </w:rPr>
          <w:tab/>
        </w:r>
        <w:r w:rsidR="00F118FC">
          <w:rPr>
            <w:noProof/>
            <w:webHidden/>
          </w:rPr>
          <w:fldChar w:fldCharType="begin"/>
        </w:r>
        <w:r w:rsidR="00F118FC">
          <w:rPr>
            <w:noProof/>
            <w:webHidden/>
          </w:rPr>
          <w:instrText xml:space="preserve"> PAGEREF _Toc327468986 \h </w:instrText>
        </w:r>
        <w:r w:rsidR="00F118FC">
          <w:rPr>
            <w:noProof/>
            <w:webHidden/>
          </w:rPr>
        </w:r>
        <w:r w:rsidR="00F118FC">
          <w:rPr>
            <w:noProof/>
            <w:webHidden/>
          </w:rPr>
          <w:fldChar w:fldCharType="separate"/>
        </w:r>
        <w:r w:rsidR="000E6CF3">
          <w:rPr>
            <w:noProof/>
            <w:webHidden/>
          </w:rPr>
          <w:t>115</w:t>
        </w:r>
        <w:r w:rsidR="00F118FC">
          <w:rPr>
            <w:noProof/>
            <w:webHidden/>
          </w:rPr>
          <w:fldChar w:fldCharType="end"/>
        </w:r>
      </w:hyperlink>
    </w:p>
    <w:p w:rsidR="00F118FC" w:rsidRDefault="00B95EE1">
      <w:pPr>
        <w:pStyle w:val="TOC2"/>
        <w:tabs>
          <w:tab w:val="left" w:pos="1000"/>
          <w:tab w:val="right" w:leader="dot" w:pos="9062"/>
        </w:tabs>
        <w:rPr>
          <w:noProof/>
          <w:sz w:val="22"/>
          <w:szCs w:val="22"/>
          <w:lang w:eastAsia="de-CH"/>
        </w:rPr>
      </w:pPr>
      <w:hyperlink w:anchor="_Toc327468987" w:history="1">
        <w:r w:rsidR="00F118FC" w:rsidRPr="00C9190D">
          <w:rPr>
            <w:rStyle w:val="Hyperlink"/>
            <w:noProof/>
          </w:rPr>
          <w:t>V.7.3</w:t>
        </w:r>
        <w:r w:rsidR="00F118FC">
          <w:rPr>
            <w:noProof/>
            <w:sz w:val="22"/>
            <w:szCs w:val="22"/>
            <w:lang w:eastAsia="de-CH"/>
          </w:rPr>
          <w:tab/>
        </w:r>
        <w:r w:rsidR="00F118FC" w:rsidRPr="00C9190D">
          <w:rPr>
            <w:rStyle w:val="Hyperlink"/>
            <w:noProof/>
          </w:rPr>
          <w:t>Hardware Evaluation</w:t>
        </w:r>
        <w:r w:rsidR="00F118FC">
          <w:rPr>
            <w:noProof/>
            <w:webHidden/>
          </w:rPr>
          <w:tab/>
        </w:r>
        <w:r w:rsidR="00F118FC">
          <w:rPr>
            <w:noProof/>
            <w:webHidden/>
          </w:rPr>
          <w:fldChar w:fldCharType="begin"/>
        </w:r>
        <w:r w:rsidR="00F118FC">
          <w:rPr>
            <w:noProof/>
            <w:webHidden/>
          </w:rPr>
          <w:instrText xml:space="preserve"> PAGEREF _Toc327468987 \h </w:instrText>
        </w:r>
        <w:r w:rsidR="00F118FC">
          <w:rPr>
            <w:noProof/>
            <w:webHidden/>
          </w:rPr>
        </w:r>
        <w:r w:rsidR="00F118FC">
          <w:rPr>
            <w:noProof/>
            <w:webHidden/>
          </w:rPr>
          <w:fldChar w:fldCharType="separate"/>
        </w:r>
        <w:r w:rsidR="000E6CF3">
          <w:rPr>
            <w:noProof/>
            <w:webHidden/>
          </w:rPr>
          <w:t>115</w:t>
        </w:r>
        <w:r w:rsidR="00F118FC">
          <w:rPr>
            <w:noProof/>
            <w:webHidden/>
          </w:rPr>
          <w:fldChar w:fldCharType="end"/>
        </w:r>
      </w:hyperlink>
    </w:p>
    <w:p w:rsidR="00F118FC" w:rsidRDefault="00B95EE1">
      <w:pPr>
        <w:pStyle w:val="TOC2"/>
        <w:tabs>
          <w:tab w:val="left" w:pos="1000"/>
          <w:tab w:val="right" w:leader="dot" w:pos="9062"/>
        </w:tabs>
        <w:rPr>
          <w:noProof/>
          <w:sz w:val="22"/>
          <w:szCs w:val="22"/>
          <w:lang w:eastAsia="de-CH"/>
        </w:rPr>
      </w:pPr>
      <w:hyperlink w:anchor="_Toc327468988" w:history="1">
        <w:r w:rsidR="00F118FC" w:rsidRPr="00C9190D">
          <w:rPr>
            <w:rStyle w:val="Hyperlink"/>
            <w:noProof/>
          </w:rPr>
          <w:t>V.7.4</w:t>
        </w:r>
        <w:r w:rsidR="00F118FC">
          <w:rPr>
            <w:noProof/>
            <w:sz w:val="22"/>
            <w:szCs w:val="22"/>
            <w:lang w:eastAsia="de-CH"/>
          </w:rPr>
          <w:tab/>
        </w:r>
        <w:r w:rsidR="00F118FC" w:rsidRPr="00C9190D">
          <w:rPr>
            <w:rStyle w:val="Hyperlink"/>
            <w:noProof/>
          </w:rPr>
          <w:t>Evaluation Mitsubishi Display Wall</w:t>
        </w:r>
        <w:r w:rsidR="00F118FC">
          <w:rPr>
            <w:noProof/>
            <w:webHidden/>
          </w:rPr>
          <w:tab/>
        </w:r>
        <w:r w:rsidR="00F118FC">
          <w:rPr>
            <w:noProof/>
            <w:webHidden/>
          </w:rPr>
          <w:fldChar w:fldCharType="begin"/>
        </w:r>
        <w:r w:rsidR="00F118FC">
          <w:rPr>
            <w:noProof/>
            <w:webHidden/>
          </w:rPr>
          <w:instrText xml:space="preserve"> PAGEREF _Toc327468988 \h </w:instrText>
        </w:r>
        <w:r w:rsidR="00F118FC">
          <w:rPr>
            <w:noProof/>
            <w:webHidden/>
          </w:rPr>
        </w:r>
        <w:r w:rsidR="00F118FC">
          <w:rPr>
            <w:noProof/>
            <w:webHidden/>
          </w:rPr>
          <w:fldChar w:fldCharType="separate"/>
        </w:r>
        <w:r w:rsidR="000E6CF3">
          <w:rPr>
            <w:noProof/>
            <w:webHidden/>
          </w:rPr>
          <w:t>131</w:t>
        </w:r>
        <w:r w:rsidR="00F118FC">
          <w:rPr>
            <w:noProof/>
            <w:webHidden/>
          </w:rPr>
          <w:fldChar w:fldCharType="end"/>
        </w:r>
      </w:hyperlink>
    </w:p>
    <w:p w:rsidR="00F118FC" w:rsidRDefault="00B95EE1">
      <w:pPr>
        <w:pStyle w:val="TOC2"/>
        <w:tabs>
          <w:tab w:val="left" w:pos="1000"/>
          <w:tab w:val="right" w:leader="dot" w:pos="9062"/>
        </w:tabs>
        <w:rPr>
          <w:noProof/>
          <w:sz w:val="22"/>
          <w:szCs w:val="22"/>
          <w:lang w:eastAsia="de-CH"/>
        </w:rPr>
      </w:pPr>
      <w:hyperlink w:anchor="_Toc327468989" w:history="1">
        <w:r w:rsidR="00F118FC" w:rsidRPr="00C9190D">
          <w:rPr>
            <w:rStyle w:val="Hyperlink"/>
            <w:noProof/>
          </w:rPr>
          <w:t>V.7.5</w:t>
        </w:r>
        <w:r w:rsidR="00F118FC">
          <w:rPr>
            <w:noProof/>
            <w:sz w:val="22"/>
            <w:szCs w:val="22"/>
            <w:lang w:eastAsia="de-CH"/>
          </w:rPr>
          <w:tab/>
        </w:r>
        <w:r w:rsidR="00F118FC" w:rsidRPr="00C9190D">
          <w:rPr>
            <w:rStyle w:val="Hyperlink"/>
            <w:noProof/>
          </w:rPr>
          <w:t>Beschaffungsanalyse</w:t>
        </w:r>
        <w:r w:rsidR="00F118FC">
          <w:rPr>
            <w:noProof/>
            <w:webHidden/>
          </w:rPr>
          <w:tab/>
        </w:r>
        <w:r w:rsidR="00F118FC">
          <w:rPr>
            <w:noProof/>
            <w:webHidden/>
          </w:rPr>
          <w:fldChar w:fldCharType="begin"/>
        </w:r>
        <w:r w:rsidR="00F118FC">
          <w:rPr>
            <w:noProof/>
            <w:webHidden/>
          </w:rPr>
          <w:instrText xml:space="preserve"> PAGEREF _Toc327468989 \h </w:instrText>
        </w:r>
        <w:r w:rsidR="00F118FC">
          <w:rPr>
            <w:noProof/>
            <w:webHidden/>
          </w:rPr>
        </w:r>
        <w:r w:rsidR="00F118FC">
          <w:rPr>
            <w:noProof/>
            <w:webHidden/>
          </w:rPr>
          <w:fldChar w:fldCharType="separate"/>
        </w:r>
        <w:r w:rsidR="000E6CF3">
          <w:rPr>
            <w:noProof/>
            <w:webHidden/>
          </w:rPr>
          <w:t>132</w:t>
        </w:r>
        <w:r w:rsidR="00F118FC">
          <w:rPr>
            <w:noProof/>
            <w:webHidden/>
          </w:rPr>
          <w:fldChar w:fldCharType="end"/>
        </w:r>
      </w:hyperlink>
    </w:p>
    <w:p w:rsidR="00F118FC" w:rsidRDefault="00B95EE1">
      <w:pPr>
        <w:pStyle w:val="TOC2"/>
        <w:tabs>
          <w:tab w:val="left" w:pos="1000"/>
          <w:tab w:val="right" w:leader="dot" w:pos="9062"/>
        </w:tabs>
        <w:rPr>
          <w:noProof/>
          <w:sz w:val="22"/>
          <w:szCs w:val="22"/>
          <w:lang w:eastAsia="de-CH"/>
        </w:rPr>
      </w:pPr>
      <w:hyperlink w:anchor="_Toc327468990" w:history="1">
        <w:r w:rsidR="00F118FC" w:rsidRPr="00C9190D">
          <w:rPr>
            <w:rStyle w:val="Hyperlink"/>
            <w:noProof/>
          </w:rPr>
          <w:t>V.7.6</w:t>
        </w:r>
        <w:r w:rsidR="00F118FC">
          <w:rPr>
            <w:noProof/>
            <w:sz w:val="22"/>
            <w:szCs w:val="22"/>
            <w:lang w:eastAsia="de-CH"/>
          </w:rPr>
          <w:tab/>
        </w:r>
        <w:r w:rsidR="00F118FC" w:rsidRPr="00C9190D">
          <w:rPr>
            <w:rStyle w:val="Hyperlink"/>
            <w:noProof/>
          </w:rPr>
          <w:t>Lesbarkeit der Poster</w:t>
        </w:r>
        <w:r w:rsidR="00F118FC">
          <w:rPr>
            <w:noProof/>
            <w:webHidden/>
          </w:rPr>
          <w:tab/>
        </w:r>
        <w:r w:rsidR="00F118FC">
          <w:rPr>
            <w:noProof/>
            <w:webHidden/>
          </w:rPr>
          <w:fldChar w:fldCharType="begin"/>
        </w:r>
        <w:r w:rsidR="00F118FC">
          <w:rPr>
            <w:noProof/>
            <w:webHidden/>
          </w:rPr>
          <w:instrText xml:space="preserve"> PAGEREF _Toc327468990 \h </w:instrText>
        </w:r>
        <w:r w:rsidR="00F118FC">
          <w:rPr>
            <w:noProof/>
            <w:webHidden/>
          </w:rPr>
        </w:r>
        <w:r w:rsidR="00F118FC">
          <w:rPr>
            <w:noProof/>
            <w:webHidden/>
          </w:rPr>
          <w:fldChar w:fldCharType="separate"/>
        </w:r>
        <w:r w:rsidR="000E6CF3">
          <w:rPr>
            <w:noProof/>
            <w:webHidden/>
          </w:rPr>
          <w:t>133</w:t>
        </w:r>
        <w:r w:rsidR="00F118FC">
          <w:rPr>
            <w:noProof/>
            <w:webHidden/>
          </w:rPr>
          <w:fldChar w:fldCharType="end"/>
        </w:r>
      </w:hyperlink>
    </w:p>
    <w:p w:rsidR="00F118FC" w:rsidRDefault="00B95EE1">
      <w:pPr>
        <w:pStyle w:val="TOC1"/>
        <w:tabs>
          <w:tab w:val="left" w:pos="600"/>
          <w:tab w:val="right" w:leader="dot" w:pos="9062"/>
        </w:tabs>
        <w:rPr>
          <w:b w:val="0"/>
          <w:noProof/>
          <w:sz w:val="22"/>
          <w:szCs w:val="22"/>
          <w:lang w:eastAsia="de-CH"/>
        </w:rPr>
      </w:pPr>
      <w:hyperlink w:anchor="_Toc327468991" w:history="1">
        <w:r w:rsidR="00F118FC" w:rsidRPr="00C9190D">
          <w:rPr>
            <w:rStyle w:val="Hyperlink"/>
            <w:noProof/>
          </w:rPr>
          <w:t>V.8</w:t>
        </w:r>
        <w:r w:rsidR="00F118FC">
          <w:rPr>
            <w:b w:val="0"/>
            <w:noProof/>
            <w:sz w:val="22"/>
            <w:szCs w:val="22"/>
            <w:lang w:eastAsia="de-CH"/>
          </w:rPr>
          <w:tab/>
        </w:r>
        <w:r w:rsidR="00F118FC" w:rsidRPr="00C9190D">
          <w:rPr>
            <w:rStyle w:val="Hyperlink"/>
            <w:noProof/>
          </w:rPr>
          <w:t>Realisierung &amp; Test</w:t>
        </w:r>
        <w:r w:rsidR="00F118FC">
          <w:rPr>
            <w:noProof/>
            <w:webHidden/>
          </w:rPr>
          <w:tab/>
        </w:r>
        <w:r w:rsidR="00F118FC">
          <w:rPr>
            <w:noProof/>
            <w:webHidden/>
          </w:rPr>
          <w:fldChar w:fldCharType="begin"/>
        </w:r>
        <w:r w:rsidR="00F118FC">
          <w:rPr>
            <w:noProof/>
            <w:webHidden/>
          </w:rPr>
          <w:instrText xml:space="preserve"> PAGEREF _Toc327468991 \h </w:instrText>
        </w:r>
        <w:r w:rsidR="00F118FC">
          <w:rPr>
            <w:noProof/>
            <w:webHidden/>
          </w:rPr>
        </w:r>
        <w:r w:rsidR="00F118FC">
          <w:rPr>
            <w:noProof/>
            <w:webHidden/>
          </w:rPr>
          <w:fldChar w:fldCharType="separate"/>
        </w:r>
        <w:r w:rsidR="000E6CF3">
          <w:rPr>
            <w:noProof/>
            <w:webHidden/>
          </w:rPr>
          <w:t>135</w:t>
        </w:r>
        <w:r w:rsidR="00F118FC">
          <w:rPr>
            <w:noProof/>
            <w:webHidden/>
          </w:rPr>
          <w:fldChar w:fldCharType="end"/>
        </w:r>
      </w:hyperlink>
    </w:p>
    <w:p w:rsidR="00F118FC" w:rsidRDefault="00B95EE1">
      <w:pPr>
        <w:pStyle w:val="TOC2"/>
        <w:tabs>
          <w:tab w:val="left" w:pos="1000"/>
          <w:tab w:val="right" w:leader="dot" w:pos="9062"/>
        </w:tabs>
        <w:rPr>
          <w:noProof/>
          <w:sz w:val="22"/>
          <w:szCs w:val="22"/>
          <w:lang w:eastAsia="de-CH"/>
        </w:rPr>
      </w:pPr>
      <w:hyperlink w:anchor="_Toc327468992" w:history="1">
        <w:r w:rsidR="00F118FC" w:rsidRPr="00C9190D">
          <w:rPr>
            <w:rStyle w:val="Hyperlink"/>
            <w:noProof/>
          </w:rPr>
          <w:t>V.8.1</w:t>
        </w:r>
        <w:r w:rsidR="00F118FC">
          <w:rPr>
            <w:noProof/>
            <w:sz w:val="22"/>
            <w:szCs w:val="22"/>
            <w:lang w:eastAsia="de-CH"/>
          </w:rPr>
          <w:tab/>
        </w:r>
        <w:r w:rsidR="00F118FC" w:rsidRPr="00C9190D">
          <w:rPr>
            <w:rStyle w:val="Hyperlink"/>
            <w:noProof/>
          </w:rPr>
          <w:t>Änderungsgeschichte</w:t>
        </w:r>
        <w:r w:rsidR="00F118FC">
          <w:rPr>
            <w:noProof/>
            <w:webHidden/>
          </w:rPr>
          <w:tab/>
        </w:r>
        <w:r w:rsidR="00F118FC">
          <w:rPr>
            <w:noProof/>
            <w:webHidden/>
          </w:rPr>
          <w:fldChar w:fldCharType="begin"/>
        </w:r>
        <w:r w:rsidR="00F118FC">
          <w:rPr>
            <w:noProof/>
            <w:webHidden/>
          </w:rPr>
          <w:instrText xml:space="preserve"> PAGEREF _Toc327468992 \h </w:instrText>
        </w:r>
        <w:r w:rsidR="00F118FC">
          <w:rPr>
            <w:noProof/>
            <w:webHidden/>
          </w:rPr>
        </w:r>
        <w:r w:rsidR="00F118FC">
          <w:rPr>
            <w:noProof/>
            <w:webHidden/>
          </w:rPr>
          <w:fldChar w:fldCharType="separate"/>
        </w:r>
        <w:r w:rsidR="000E6CF3">
          <w:rPr>
            <w:noProof/>
            <w:webHidden/>
          </w:rPr>
          <w:t>138</w:t>
        </w:r>
        <w:r w:rsidR="00F118FC">
          <w:rPr>
            <w:noProof/>
            <w:webHidden/>
          </w:rPr>
          <w:fldChar w:fldCharType="end"/>
        </w:r>
      </w:hyperlink>
    </w:p>
    <w:p w:rsidR="00F118FC" w:rsidRDefault="00B95EE1">
      <w:pPr>
        <w:pStyle w:val="TOC2"/>
        <w:tabs>
          <w:tab w:val="left" w:pos="1000"/>
          <w:tab w:val="right" w:leader="dot" w:pos="9062"/>
        </w:tabs>
        <w:rPr>
          <w:noProof/>
          <w:sz w:val="22"/>
          <w:szCs w:val="22"/>
          <w:lang w:eastAsia="de-CH"/>
        </w:rPr>
      </w:pPr>
      <w:hyperlink w:anchor="_Toc327468993" w:history="1">
        <w:r w:rsidR="00F118FC" w:rsidRPr="00C9190D">
          <w:rPr>
            <w:rStyle w:val="Hyperlink"/>
            <w:noProof/>
          </w:rPr>
          <w:t>V.8.2</w:t>
        </w:r>
        <w:r w:rsidR="00F118FC">
          <w:rPr>
            <w:noProof/>
            <w:sz w:val="22"/>
            <w:szCs w:val="22"/>
            <w:lang w:eastAsia="de-CH"/>
          </w:rPr>
          <w:tab/>
        </w:r>
        <w:r w:rsidR="00F118FC" w:rsidRPr="00C9190D">
          <w:rPr>
            <w:rStyle w:val="Hyperlink"/>
            <w:noProof/>
          </w:rPr>
          <w:t>Usability Tests</w:t>
        </w:r>
        <w:r w:rsidR="00F118FC">
          <w:rPr>
            <w:noProof/>
            <w:webHidden/>
          </w:rPr>
          <w:tab/>
        </w:r>
        <w:r w:rsidR="00F118FC">
          <w:rPr>
            <w:noProof/>
            <w:webHidden/>
          </w:rPr>
          <w:fldChar w:fldCharType="begin"/>
        </w:r>
        <w:r w:rsidR="00F118FC">
          <w:rPr>
            <w:noProof/>
            <w:webHidden/>
          </w:rPr>
          <w:instrText xml:space="preserve"> PAGEREF _Toc327468993 \h </w:instrText>
        </w:r>
        <w:r w:rsidR="00F118FC">
          <w:rPr>
            <w:noProof/>
            <w:webHidden/>
          </w:rPr>
        </w:r>
        <w:r w:rsidR="00F118FC">
          <w:rPr>
            <w:noProof/>
            <w:webHidden/>
          </w:rPr>
          <w:fldChar w:fldCharType="separate"/>
        </w:r>
        <w:r w:rsidR="000E6CF3">
          <w:rPr>
            <w:noProof/>
            <w:webHidden/>
          </w:rPr>
          <w:t>139</w:t>
        </w:r>
        <w:r w:rsidR="00F118FC">
          <w:rPr>
            <w:noProof/>
            <w:webHidden/>
          </w:rPr>
          <w:fldChar w:fldCharType="end"/>
        </w:r>
      </w:hyperlink>
    </w:p>
    <w:p w:rsidR="00F118FC" w:rsidRDefault="00B95EE1">
      <w:pPr>
        <w:pStyle w:val="TOC2"/>
        <w:tabs>
          <w:tab w:val="left" w:pos="1000"/>
          <w:tab w:val="right" w:leader="dot" w:pos="9062"/>
        </w:tabs>
        <w:rPr>
          <w:noProof/>
          <w:sz w:val="22"/>
          <w:szCs w:val="22"/>
          <w:lang w:eastAsia="de-CH"/>
        </w:rPr>
      </w:pPr>
      <w:hyperlink w:anchor="_Toc327468994" w:history="1">
        <w:r w:rsidR="00F118FC" w:rsidRPr="00C9190D">
          <w:rPr>
            <w:rStyle w:val="Hyperlink"/>
            <w:noProof/>
          </w:rPr>
          <w:t>V.8.3</w:t>
        </w:r>
        <w:r w:rsidR="00F118FC">
          <w:rPr>
            <w:noProof/>
            <w:sz w:val="22"/>
            <w:szCs w:val="22"/>
            <w:lang w:eastAsia="de-CH"/>
          </w:rPr>
          <w:tab/>
        </w:r>
        <w:r w:rsidR="00F118FC" w:rsidRPr="00C9190D">
          <w:rPr>
            <w:rStyle w:val="Hyperlink"/>
            <w:noProof/>
          </w:rPr>
          <w:t>Unit Tests</w:t>
        </w:r>
        <w:r w:rsidR="00F118FC">
          <w:rPr>
            <w:noProof/>
            <w:webHidden/>
          </w:rPr>
          <w:tab/>
        </w:r>
        <w:r w:rsidR="00F118FC">
          <w:rPr>
            <w:noProof/>
            <w:webHidden/>
          </w:rPr>
          <w:fldChar w:fldCharType="begin"/>
        </w:r>
        <w:r w:rsidR="00F118FC">
          <w:rPr>
            <w:noProof/>
            <w:webHidden/>
          </w:rPr>
          <w:instrText xml:space="preserve"> PAGEREF _Toc327468994 \h </w:instrText>
        </w:r>
        <w:r w:rsidR="00F118FC">
          <w:rPr>
            <w:noProof/>
            <w:webHidden/>
          </w:rPr>
        </w:r>
        <w:r w:rsidR="00F118FC">
          <w:rPr>
            <w:noProof/>
            <w:webHidden/>
          </w:rPr>
          <w:fldChar w:fldCharType="separate"/>
        </w:r>
        <w:r w:rsidR="000E6CF3">
          <w:rPr>
            <w:noProof/>
            <w:webHidden/>
          </w:rPr>
          <w:t>143</w:t>
        </w:r>
        <w:r w:rsidR="00F118FC">
          <w:rPr>
            <w:noProof/>
            <w:webHidden/>
          </w:rPr>
          <w:fldChar w:fldCharType="end"/>
        </w:r>
      </w:hyperlink>
    </w:p>
    <w:p w:rsidR="00F118FC" w:rsidRDefault="00B95EE1">
      <w:pPr>
        <w:pStyle w:val="TOC2"/>
        <w:tabs>
          <w:tab w:val="left" w:pos="1000"/>
          <w:tab w:val="right" w:leader="dot" w:pos="9062"/>
        </w:tabs>
        <w:rPr>
          <w:noProof/>
          <w:sz w:val="22"/>
          <w:szCs w:val="22"/>
          <w:lang w:eastAsia="de-CH"/>
        </w:rPr>
      </w:pPr>
      <w:hyperlink w:anchor="_Toc327468995" w:history="1">
        <w:r w:rsidR="00F118FC" w:rsidRPr="00C9190D">
          <w:rPr>
            <w:rStyle w:val="Hyperlink"/>
            <w:noProof/>
          </w:rPr>
          <w:t>V.8.4</w:t>
        </w:r>
        <w:r w:rsidR="00F118FC">
          <w:rPr>
            <w:noProof/>
            <w:sz w:val="22"/>
            <w:szCs w:val="22"/>
            <w:lang w:eastAsia="de-CH"/>
          </w:rPr>
          <w:tab/>
        </w:r>
        <w:r w:rsidR="00F118FC" w:rsidRPr="00C9190D">
          <w:rPr>
            <w:rStyle w:val="Hyperlink"/>
            <w:noProof/>
          </w:rPr>
          <w:t>Systemtests</w:t>
        </w:r>
        <w:r w:rsidR="00F118FC">
          <w:rPr>
            <w:noProof/>
            <w:webHidden/>
          </w:rPr>
          <w:tab/>
        </w:r>
        <w:r w:rsidR="00F118FC">
          <w:rPr>
            <w:noProof/>
            <w:webHidden/>
          </w:rPr>
          <w:fldChar w:fldCharType="begin"/>
        </w:r>
        <w:r w:rsidR="00F118FC">
          <w:rPr>
            <w:noProof/>
            <w:webHidden/>
          </w:rPr>
          <w:instrText xml:space="preserve"> PAGEREF _Toc327468995 \h </w:instrText>
        </w:r>
        <w:r w:rsidR="00F118FC">
          <w:rPr>
            <w:noProof/>
            <w:webHidden/>
          </w:rPr>
        </w:r>
        <w:r w:rsidR="00F118FC">
          <w:rPr>
            <w:noProof/>
            <w:webHidden/>
          </w:rPr>
          <w:fldChar w:fldCharType="separate"/>
        </w:r>
        <w:r w:rsidR="000E6CF3">
          <w:rPr>
            <w:noProof/>
            <w:webHidden/>
          </w:rPr>
          <w:t>145</w:t>
        </w:r>
        <w:r w:rsidR="00F118FC">
          <w:rPr>
            <w:noProof/>
            <w:webHidden/>
          </w:rPr>
          <w:fldChar w:fldCharType="end"/>
        </w:r>
      </w:hyperlink>
    </w:p>
    <w:p w:rsidR="00F118FC" w:rsidRDefault="00B95EE1">
      <w:pPr>
        <w:pStyle w:val="TOC2"/>
        <w:tabs>
          <w:tab w:val="left" w:pos="1000"/>
          <w:tab w:val="right" w:leader="dot" w:pos="9062"/>
        </w:tabs>
        <w:rPr>
          <w:noProof/>
          <w:sz w:val="22"/>
          <w:szCs w:val="22"/>
          <w:lang w:eastAsia="de-CH"/>
        </w:rPr>
      </w:pPr>
      <w:hyperlink w:anchor="_Toc327468996" w:history="1">
        <w:r w:rsidR="00F118FC" w:rsidRPr="00C9190D">
          <w:rPr>
            <w:rStyle w:val="Hyperlink"/>
            <w:noProof/>
          </w:rPr>
          <w:t>V.8.5</w:t>
        </w:r>
        <w:r w:rsidR="00F118FC">
          <w:rPr>
            <w:noProof/>
            <w:sz w:val="22"/>
            <w:szCs w:val="22"/>
            <w:lang w:eastAsia="de-CH"/>
          </w:rPr>
          <w:tab/>
        </w:r>
        <w:r w:rsidR="00F118FC" w:rsidRPr="00C9190D">
          <w:rPr>
            <w:rStyle w:val="Hyperlink"/>
            <w:noProof/>
          </w:rPr>
          <w:t>Stabilitätstest</w:t>
        </w:r>
        <w:r w:rsidR="00F118FC">
          <w:rPr>
            <w:noProof/>
            <w:webHidden/>
          </w:rPr>
          <w:tab/>
        </w:r>
        <w:r w:rsidR="00F118FC">
          <w:rPr>
            <w:noProof/>
            <w:webHidden/>
          </w:rPr>
          <w:fldChar w:fldCharType="begin"/>
        </w:r>
        <w:r w:rsidR="00F118FC">
          <w:rPr>
            <w:noProof/>
            <w:webHidden/>
          </w:rPr>
          <w:instrText xml:space="preserve"> PAGEREF _Toc327468996 \h </w:instrText>
        </w:r>
        <w:r w:rsidR="00F118FC">
          <w:rPr>
            <w:noProof/>
            <w:webHidden/>
          </w:rPr>
        </w:r>
        <w:r w:rsidR="00F118FC">
          <w:rPr>
            <w:noProof/>
            <w:webHidden/>
          </w:rPr>
          <w:fldChar w:fldCharType="separate"/>
        </w:r>
        <w:r w:rsidR="000E6CF3">
          <w:rPr>
            <w:noProof/>
            <w:webHidden/>
          </w:rPr>
          <w:t>154</w:t>
        </w:r>
        <w:r w:rsidR="00F118FC">
          <w:rPr>
            <w:noProof/>
            <w:webHidden/>
          </w:rPr>
          <w:fldChar w:fldCharType="end"/>
        </w:r>
      </w:hyperlink>
    </w:p>
    <w:p w:rsidR="00F118FC" w:rsidRDefault="00B95EE1">
      <w:pPr>
        <w:pStyle w:val="TOC2"/>
        <w:tabs>
          <w:tab w:val="left" w:pos="1000"/>
          <w:tab w:val="right" w:leader="dot" w:pos="9062"/>
        </w:tabs>
        <w:rPr>
          <w:noProof/>
          <w:sz w:val="22"/>
          <w:szCs w:val="22"/>
          <w:lang w:eastAsia="de-CH"/>
        </w:rPr>
      </w:pPr>
      <w:hyperlink w:anchor="_Toc327468997" w:history="1">
        <w:r w:rsidR="00F118FC" w:rsidRPr="00C9190D">
          <w:rPr>
            <w:rStyle w:val="Hyperlink"/>
            <w:noProof/>
          </w:rPr>
          <w:t>V.8.6</w:t>
        </w:r>
        <w:r w:rsidR="00F118FC">
          <w:rPr>
            <w:noProof/>
            <w:sz w:val="22"/>
            <w:szCs w:val="22"/>
            <w:lang w:eastAsia="de-CH"/>
          </w:rPr>
          <w:tab/>
        </w:r>
        <w:r w:rsidR="00F118FC" w:rsidRPr="00C9190D">
          <w:rPr>
            <w:rStyle w:val="Hyperlink"/>
            <w:noProof/>
          </w:rPr>
          <w:t>Dokumentation der Realisierung</w:t>
        </w:r>
        <w:r w:rsidR="00F118FC">
          <w:rPr>
            <w:noProof/>
            <w:webHidden/>
          </w:rPr>
          <w:tab/>
        </w:r>
        <w:r w:rsidR="00F118FC">
          <w:rPr>
            <w:noProof/>
            <w:webHidden/>
          </w:rPr>
          <w:fldChar w:fldCharType="begin"/>
        </w:r>
        <w:r w:rsidR="00F118FC">
          <w:rPr>
            <w:noProof/>
            <w:webHidden/>
          </w:rPr>
          <w:instrText xml:space="preserve"> PAGEREF _Toc327468997 \h </w:instrText>
        </w:r>
        <w:r w:rsidR="00F118FC">
          <w:rPr>
            <w:noProof/>
            <w:webHidden/>
          </w:rPr>
        </w:r>
        <w:r w:rsidR="00F118FC">
          <w:rPr>
            <w:noProof/>
            <w:webHidden/>
          </w:rPr>
          <w:fldChar w:fldCharType="separate"/>
        </w:r>
        <w:r w:rsidR="000E6CF3">
          <w:rPr>
            <w:noProof/>
            <w:webHidden/>
          </w:rPr>
          <w:t>156</w:t>
        </w:r>
        <w:r w:rsidR="00F118FC">
          <w:rPr>
            <w:noProof/>
            <w:webHidden/>
          </w:rPr>
          <w:fldChar w:fldCharType="end"/>
        </w:r>
      </w:hyperlink>
    </w:p>
    <w:p w:rsidR="00F118FC" w:rsidRDefault="00B95EE1">
      <w:pPr>
        <w:pStyle w:val="TOC2"/>
        <w:tabs>
          <w:tab w:val="left" w:pos="1000"/>
          <w:tab w:val="right" w:leader="dot" w:pos="9062"/>
        </w:tabs>
        <w:rPr>
          <w:noProof/>
          <w:sz w:val="22"/>
          <w:szCs w:val="22"/>
          <w:lang w:eastAsia="de-CH"/>
        </w:rPr>
      </w:pPr>
      <w:hyperlink w:anchor="_Toc327468998" w:history="1">
        <w:r w:rsidR="00F118FC" w:rsidRPr="00C9190D">
          <w:rPr>
            <w:rStyle w:val="Hyperlink"/>
            <w:noProof/>
          </w:rPr>
          <w:t>V.8.7</w:t>
        </w:r>
        <w:r w:rsidR="00F118FC">
          <w:rPr>
            <w:noProof/>
            <w:sz w:val="22"/>
            <w:szCs w:val="22"/>
            <w:lang w:eastAsia="de-CH"/>
          </w:rPr>
          <w:tab/>
        </w:r>
        <w:r w:rsidR="00F118FC" w:rsidRPr="00C9190D">
          <w:rPr>
            <w:rStyle w:val="Hyperlink"/>
            <w:noProof/>
          </w:rPr>
          <w:t>Beschreibung der Applikationen</w:t>
        </w:r>
        <w:r w:rsidR="00F118FC">
          <w:rPr>
            <w:noProof/>
            <w:webHidden/>
          </w:rPr>
          <w:tab/>
        </w:r>
        <w:r w:rsidR="00F118FC">
          <w:rPr>
            <w:noProof/>
            <w:webHidden/>
          </w:rPr>
          <w:fldChar w:fldCharType="begin"/>
        </w:r>
        <w:r w:rsidR="00F118FC">
          <w:rPr>
            <w:noProof/>
            <w:webHidden/>
          </w:rPr>
          <w:instrText xml:space="preserve"> PAGEREF _Toc327468998 \h </w:instrText>
        </w:r>
        <w:r w:rsidR="00F118FC">
          <w:rPr>
            <w:noProof/>
            <w:webHidden/>
          </w:rPr>
        </w:r>
        <w:r w:rsidR="00F118FC">
          <w:rPr>
            <w:noProof/>
            <w:webHidden/>
          </w:rPr>
          <w:fldChar w:fldCharType="separate"/>
        </w:r>
        <w:r w:rsidR="000E6CF3">
          <w:rPr>
            <w:noProof/>
            <w:webHidden/>
          </w:rPr>
          <w:t>172</w:t>
        </w:r>
        <w:r w:rsidR="00F118FC">
          <w:rPr>
            <w:noProof/>
            <w:webHidden/>
          </w:rPr>
          <w:fldChar w:fldCharType="end"/>
        </w:r>
      </w:hyperlink>
    </w:p>
    <w:p w:rsidR="00F118FC" w:rsidRDefault="00B95EE1">
      <w:pPr>
        <w:pStyle w:val="TOC2"/>
        <w:tabs>
          <w:tab w:val="left" w:pos="1000"/>
          <w:tab w:val="right" w:leader="dot" w:pos="9062"/>
        </w:tabs>
        <w:rPr>
          <w:noProof/>
          <w:sz w:val="22"/>
          <w:szCs w:val="22"/>
          <w:lang w:eastAsia="de-CH"/>
        </w:rPr>
      </w:pPr>
      <w:hyperlink w:anchor="_Toc327468999" w:history="1">
        <w:r w:rsidR="00F118FC" w:rsidRPr="00C9190D">
          <w:rPr>
            <w:rStyle w:val="Hyperlink"/>
            <w:noProof/>
          </w:rPr>
          <w:t>V.8.8</w:t>
        </w:r>
        <w:r w:rsidR="00F118FC">
          <w:rPr>
            <w:noProof/>
            <w:sz w:val="22"/>
            <w:szCs w:val="22"/>
            <w:lang w:eastAsia="de-CH"/>
          </w:rPr>
          <w:tab/>
        </w:r>
        <w:r w:rsidR="00F118FC" w:rsidRPr="00C9190D">
          <w:rPr>
            <w:rStyle w:val="Hyperlink"/>
            <w:noProof/>
          </w:rPr>
          <w:t>Code Reviews</w:t>
        </w:r>
        <w:r w:rsidR="00F118FC">
          <w:rPr>
            <w:noProof/>
            <w:webHidden/>
          </w:rPr>
          <w:tab/>
        </w:r>
        <w:r w:rsidR="00F118FC">
          <w:rPr>
            <w:noProof/>
            <w:webHidden/>
          </w:rPr>
          <w:fldChar w:fldCharType="begin"/>
        </w:r>
        <w:r w:rsidR="00F118FC">
          <w:rPr>
            <w:noProof/>
            <w:webHidden/>
          </w:rPr>
          <w:instrText xml:space="preserve"> PAGEREF _Toc327468999 \h </w:instrText>
        </w:r>
        <w:r w:rsidR="00F118FC">
          <w:rPr>
            <w:noProof/>
            <w:webHidden/>
          </w:rPr>
        </w:r>
        <w:r w:rsidR="00F118FC">
          <w:rPr>
            <w:noProof/>
            <w:webHidden/>
          </w:rPr>
          <w:fldChar w:fldCharType="separate"/>
        </w:r>
        <w:r w:rsidR="000E6CF3">
          <w:rPr>
            <w:noProof/>
            <w:webHidden/>
          </w:rPr>
          <w:t>175</w:t>
        </w:r>
        <w:r w:rsidR="00F118FC">
          <w:rPr>
            <w:noProof/>
            <w:webHidden/>
          </w:rPr>
          <w:fldChar w:fldCharType="end"/>
        </w:r>
      </w:hyperlink>
    </w:p>
    <w:p w:rsidR="00F118FC" w:rsidRDefault="00B95EE1">
      <w:pPr>
        <w:pStyle w:val="TOC1"/>
        <w:tabs>
          <w:tab w:val="left" w:pos="600"/>
          <w:tab w:val="right" w:leader="dot" w:pos="9062"/>
        </w:tabs>
        <w:rPr>
          <w:b w:val="0"/>
          <w:noProof/>
          <w:sz w:val="22"/>
          <w:szCs w:val="22"/>
          <w:lang w:eastAsia="de-CH"/>
        </w:rPr>
      </w:pPr>
      <w:hyperlink w:anchor="_Toc327469000" w:history="1">
        <w:r w:rsidR="00F118FC" w:rsidRPr="00C9190D">
          <w:rPr>
            <w:rStyle w:val="Hyperlink"/>
            <w:noProof/>
          </w:rPr>
          <w:t>V.9</w:t>
        </w:r>
        <w:r w:rsidR="00F118FC">
          <w:rPr>
            <w:b w:val="0"/>
            <w:noProof/>
            <w:sz w:val="22"/>
            <w:szCs w:val="22"/>
            <w:lang w:eastAsia="de-CH"/>
          </w:rPr>
          <w:tab/>
        </w:r>
        <w:r w:rsidR="00F118FC" w:rsidRPr="00C9190D">
          <w:rPr>
            <w:rStyle w:val="Hyperlink"/>
            <w:noProof/>
          </w:rPr>
          <w:t>Betriebskonzept</w:t>
        </w:r>
        <w:r w:rsidR="00F118FC">
          <w:rPr>
            <w:noProof/>
            <w:webHidden/>
          </w:rPr>
          <w:tab/>
        </w:r>
        <w:r w:rsidR="00F118FC">
          <w:rPr>
            <w:noProof/>
            <w:webHidden/>
          </w:rPr>
          <w:fldChar w:fldCharType="begin"/>
        </w:r>
        <w:r w:rsidR="00F118FC">
          <w:rPr>
            <w:noProof/>
            <w:webHidden/>
          </w:rPr>
          <w:instrText xml:space="preserve"> PAGEREF _Toc327469000 \h </w:instrText>
        </w:r>
        <w:r w:rsidR="00F118FC">
          <w:rPr>
            <w:noProof/>
            <w:webHidden/>
          </w:rPr>
        </w:r>
        <w:r w:rsidR="00F118FC">
          <w:rPr>
            <w:noProof/>
            <w:webHidden/>
          </w:rPr>
          <w:fldChar w:fldCharType="separate"/>
        </w:r>
        <w:r w:rsidR="000E6CF3">
          <w:rPr>
            <w:noProof/>
            <w:webHidden/>
          </w:rPr>
          <w:t>182</w:t>
        </w:r>
        <w:r w:rsidR="00F118FC">
          <w:rPr>
            <w:noProof/>
            <w:webHidden/>
          </w:rPr>
          <w:fldChar w:fldCharType="end"/>
        </w:r>
      </w:hyperlink>
    </w:p>
    <w:p w:rsidR="00F118FC" w:rsidRDefault="00B95EE1">
      <w:pPr>
        <w:pStyle w:val="TOC2"/>
        <w:tabs>
          <w:tab w:val="left" w:pos="1000"/>
          <w:tab w:val="right" w:leader="dot" w:pos="9062"/>
        </w:tabs>
        <w:rPr>
          <w:noProof/>
          <w:sz w:val="22"/>
          <w:szCs w:val="22"/>
          <w:lang w:eastAsia="de-CH"/>
        </w:rPr>
      </w:pPr>
      <w:hyperlink w:anchor="_Toc327469001" w:history="1">
        <w:r w:rsidR="00F118FC" w:rsidRPr="00C9190D">
          <w:rPr>
            <w:rStyle w:val="Hyperlink"/>
            <w:noProof/>
          </w:rPr>
          <w:t>V.9.1</w:t>
        </w:r>
        <w:r w:rsidR="00F118FC">
          <w:rPr>
            <w:noProof/>
            <w:sz w:val="22"/>
            <w:szCs w:val="22"/>
            <w:lang w:eastAsia="de-CH"/>
          </w:rPr>
          <w:tab/>
        </w:r>
        <w:r w:rsidR="00F118FC" w:rsidRPr="00C9190D">
          <w:rPr>
            <w:rStyle w:val="Hyperlink"/>
            <w:noProof/>
          </w:rPr>
          <w:t>Änderungsgeschichte</w:t>
        </w:r>
        <w:r w:rsidR="00F118FC">
          <w:rPr>
            <w:noProof/>
            <w:webHidden/>
          </w:rPr>
          <w:tab/>
        </w:r>
        <w:r w:rsidR="00F118FC">
          <w:rPr>
            <w:noProof/>
            <w:webHidden/>
          </w:rPr>
          <w:fldChar w:fldCharType="begin"/>
        </w:r>
        <w:r w:rsidR="00F118FC">
          <w:rPr>
            <w:noProof/>
            <w:webHidden/>
          </w:rPr>
          <w:instrText xml:space="preserve"> PAGEREF _Toc327469001 \h </w:instrText>
        </w:r>
        <w:r w:rsidR="00F118FC">
          <w:rPr>
            <w:noProof/>
            <w:webHidden/>
          </w:rPr>
        </w:r>
        <w:r w:rsidR="00F118FC">
          <w:rPr>
            <w:noProof/>
            <w:webHidden/>
          </w:rPr>
          <w:fldChar w:fldCharType="separate"/>
        </w:r>
        <w:r w:rsidR="000E6CF3">
          <w:rPr>
            <w:noProof/>
            <w:webHidden/>
          </w:rPr>
          <w:t>183</w:t>
        </w:r>
        <w:r w:rsidR="00F118FC">
          <w:rPr>
            <w:noProof/>
            <w:webHidden/>
          </w:rPr>
          <w:fldChar w:fldCharType="end"/>
        </w:r>
      </w:hyperlink>
    </w:p>
    <w:p w:rsidR="00F118FC" w:rsidRDefault="00B95EE1">
      <w:pPr>
        <w:pStyle w:val="TOC2"/>
        <w:tabs>
          <w:tab w:val="left" w:pos="1000"/>
          <w:tab w:val="right" w:leader="dot" w:pos="9062"/>
        </w:tabs>
        <w:rPr>
          <w:noProof/>
          <w:sz w:val="22"/>
          <w:szCs w:val="22"/>
          <w:lang w:eastAsia="de-CH"/>
        </w:rPr>
      </w:pPr>
      <w:hyperlink w:anchor="_Toc327469002" w:history="1">
        <w:r w:rsidR="00F118FC" w:rsidRPr="00C9190D">
          <w:rPr>
            <w:rStyle w:val="Hyperlink"/>
            <w:noProof/>
          </w:rPr>
          <w:t>V.9.2</w:t>
        </w:r>
        <w:r w:rsidR="00F118FC">
          <w:rPr>
            <w:noProof/>
            <w:sz w:val="22"/>
            <w:szCs w:val="22"/>
            <w:lang w:eastAsia="de-CH"/>
          </w:rPr>
          <w:tab/>
        </w:r>
        <w:r w:rsidR="00F118FC" w:rsidRPr="00C9190D">
          <w:rPr>
            <w:rStyle w:val="Hyperlink"/>
            <w:noProof/>
          </w:rPr>
          <w:t>Betrieb und Administration der Videowall</w:t>
        </w:r>
        <w:r w:rsidR="00F118FC">
          <w:rPr>
            <w:noProof/>
            <w:webHidden/>
          </w:rPr>
          <w:tab/>
        </w:r>
        <w:r w:rsidR="00F118FC">
          <w:rPr>
            <w:noProof/>
            <w:webHidden/>
          </w:rPr>
          <w:fldChar w:fldCharType="begin"/>
        </w:r>
        <w:r w:rsidR="00F118FC">
          <w:rPr>
            <w:noProof/>
            <w:webHidden/>
          </w:rPr>
          <w:instrText xml:space="preserve"> PAGEREF _Toc327469002 \h </w:instrText>
        </w:r>
        <w:r w:rsidR="00F118FC">
          <w:rPr>
            <w:noProof/>
            <w:webHidden/>
          </w:rPr>
        </w:r>
        <w:r w:rsidR="00F118FC">
          <w:rPr>
            <w:noProof/>
            <w:webHidden/>
          </w:rPr>
          <w:fldChar w:fldCharType="separate"/>
        </w:r>
        <w:r w:rsidR="000E6CF3">
          <w:rPr>
            <w:noProof/>
            <w:webHidden/>
          </w:rPr>
          <w:t>184</w:t>
        </w:r>
        <w:r w:rsidR="00F118FC">
          <w:rPr>
            <w:noProof/>
            <w:webHidden/>
          </w:rPr>
          <w:fldChar w:fldCharType="end"/>
        </w:r>
      </w:hyperlink>
    </w:p>
    <w:p w:rsidR="00F118FC" w:rsidRDefault="00B95EE1">
      <w:pPr>
        <w:pStyle w:val="TOC2"/>
        <w:tabs>
          <w:tab w:val="left" w:pos="1000"/>
          <w:tab w:val="right" w:leader="dot" w:pos="9062"/>
        </w:tabs>
        <w:rPr>
          <w:noProof/>
          <w:sz w:val="22"/>
          <w:szCs w:val="22"/>
          <w:lang w:eastAsia="de-CH"/>
        </w:rPr>
      </w:pPr>
      <w:hyperlink w:anchor="_Toc327469003" w:history="1">
        <w:r w:rsidR="00F118FC" w:rsidRPr="00C9190D">
          <w:rPr>
            <w:rStyle w:val="Hyperlink"/>
            <w:noProof/>
          </w:rPr>
          <w:t>V.9.3</w:t>
        </w:r>
        <w:r w:rsidR="00F118FC">
          <w:rPr>
            <w:noProof/>
            <w:sz w:val="22"/>
            <w:szCs w:val="22"/>
            <w:lang w:eastAsia="de-CH"/>
          </w:rPr>
          <w:tab/>
        </w:r>
        <w:r w:rsidR="00F118FC" w:rsidRPr="00C9190D">
          <w:rPr>
            <w:rStyle w:val="Hyperlink"/>
            <w:noProof/>
          </w:rPr>
          <w:t>Installationsdokumentation</w:t>
        </w:r>
        <w:r w:rsidR="00F118FC">
          <w:rPr>
            <w:noProof/>
            <w:webHidden/>
          </w:rPr>
          <w:tab/>
        </w:r>
        <w:r w:rsidR="00F118FC">
          <w:rPr>
            <w:noProof/>
            <w:webHidden/>
          </w:rPr>
          <w:fldChar w:fldCharType="begin"/>
        </w:r>
        <w:r w:rsidR="00F118FC">
          <w:rPr>
            <w:noProof/>
            <w:webHidden/>
          </w:rPr>
          <w:instrText xml:space="preserve"> PAGEREF _Toc327469003 \h </w:instrText>
        </w:r>
        <w:r w:rsidR="00F118FC">
          <w:rPr>
            <w:noProof/>
            <w:webHidden/>
          </w:rPr>
        </w:r>
        <w:r w:rsidR="00F118FC">
          <w:rPr>
            <w:noProof/>
            <w:webHidden/>
          </w:rPr>
          <w:fldChar w:fldCharType="separate"/>
        </w:r>
        <w:r w:rsidR="000E6CF3">
          <w:rPr>
            <w:noProof/>
            <w:webHidden/>
          </w:rPr>
          <w:t>188</w:t>
        </w:r>
        <w:r w:rsidR="00F118FC">
          <w:rPr>
            <w:noProof/>
            <w:webHidden/>
          </w:rPr>
          <w:fldChar w:fldCharType="end"/>
        </w:r>
      </w:hyperlink>
    </w:p>
    <w:p w:rsidR="00F118FC" w:rsidRDefault="00B95EE1">
      <w:pPr>
        <w:pStyle w:val="TOC1"/>
        <w:tabs>
          <w:tab w:val="left" w:pos="600"/>
          <w:tab w:val="right" w:leader="dot" w:pos="9062"/>
        </w:tabs>
        <w:rPr>
          <w:b w:val="0"/>
          <w:noProof/>
          <w:sz w:val="22"/>
          <w:szCs w:val="22"/>
          <w:lang w:eastAsia="de-CH"/>
        </w:rPr>
      </w:pPr>
      <w:hyperlink w:anchor="_Toc327469004" w:history="1">
        <w:r w:rsidR="00F118FC" w:rsidRPr="00C9190D">
          <w:rPr>
            <w:rStyle w:val="Hyperlink"/>
            <w:noProof/>
          </w:rPr>
          <w:t>V.10</w:t>
        </w:r>
        <w:r w:rsidR="00F118FC">
          <w:rPr>
            <w:b w:val="0"/>
            <w:noProof/>
            <w:sz w:val="22"/>
            <w:szCs w:val="22"/>
            <w:lang w:eastAsia="de-CH"/>
          </w:rPr>
          <w:tab/>
        </w:r>
        <w:r w:rsidR="00F118FC" w:rsidRPr="00C9190D">
          <w:rPr>
            <w:rStyle w:val="Hyperlink"/>
            <w:noProof/>
          </w:rPr>
          <w:t>Ausblick</w:t>
        </w:r>
        <w:r w:rsidR="00F118FC">
          <w:rPr>
            <w:noProof/>
            <w:webHidden/>
          </w:rPr>
          <w:tab/>
        </w:r>
        <w:r w:rsidR="00F118FC">
          <w:rPr>
            <w:noProof/>
            <w:webHidden/>
          </w:rPr>
          <w:fldChar w:fldCharType="begin"/>
        </w:r>
        <w:r w:rsidR="00F118FC">
          <w:rPr>
            <w:noProof/>
            <w:webHidden/>
          </w:rPr>
          <w:instrText xml:space="preserve"> PAGEREF _Toc327469004 \h </w:instrText>
        </w:r>
        <w:r w:rsidR="00F118FC">
          <w:rPr>
            <w:noProof/>
            <w:webHidden/>
          </w:rPr>
        </w:r>
        <w:r w:rsidR="00F118FC">
          <w:rPr>
            <w:noProof/>
            <w:webHidden/>
          </w:rPr>
          <w:fldChar w:fldCharType="separate"/>
        </w:r>
        <w:r w:rsidR="000E6CF3">
          <w:rPr>
            <w:noProof/>
            <w:webHidden/>
          </w:rPr>
          <w:t>193</w:t>
        </w:r>
        <w:r w:rsidR="00F118FC">
          <w:rPr>
            <w:noProof/>
            <w:webHidden/>
          </w:rPr>
          <w:fldChar w:fldCharType="end"/>
        </w:r>
      </w:hyperlink>
    </w:p>
    <w:p w:rsidR="00F118FC" w:rsidRDefault="00B95EE1">
      <w:pPr>
        <w:pStyle w:val="TOC2"/>
        <w:tabs>
          <w:tab w:val="left" w:pos="1000"/>
          <w:tab w:val="right" w:leader="dot" w:pos="9062"/>
        </w:tabs>
        <w:rPr>
          <w:noProof/>
          <w:sz w:val="22"/>
          <w:szCs w:val="22"/>
          <w:lang w:eastAsia="de-CH"/>
        </w:rPr>
      </w:pPr>
      <w:hyperlink w:anchor="_Toc327469005" w:history="1">
        <w:r w:rsidR="00F118FC" w:rsidRPr="00C9190D">
          <w:rPr>
            <w:rStyle w:val="Hyperlink"/>
            <w:noProof/>
          </w:rPr>
          <w:t>V.10.1</w:t>
        </w:r>
        <w:r w:rsidR="00F118FC">
          <w:rPr>
            <w:noProof/>
            <w:sz w:val="22"/>
            <w:szCs w:val="22"/>
            <w:lang w:eastAsia="de-CH"/>
          </w:rPr>
          <w:tab/>
        </w:r>
        <w:r w:rsidR="00F118FC" w:rsidRPr="00C9190D">
          <w:rPr>
            <w:rStyle w:val="Hyperlink"/>
            <w:noProof/>
          </w:rPr>
          <w:t>Änderungsgeschichte</w:t>
        </w:r>
        <w:r w:rsidR="00F118FC">
          <w:rPr>
            <w:noProof/>
            <w:webHidden/>
          </w:rPr>
          <w:tab/>
        </w:r>
        <w:r w:rsidR="00F118FC">
          <w:rPr>
            <w:noProof/>
            <w:webHidden/>
          </w:rPr>
          <w:fldChar w:fldCharType="begin"/>
        </w:r>
        <w:r w:rsidR="00F118FC">
          <w:rPr>
            <w:noProof/>
            <w:webHidden/>
          </w:rPr>
          <w:instrText xml:space="preserve"> PAGEREF _Toc327469005 \h </w:instrText>
        </w:r>
        <w:r w:rsidR="00F118FC">
          <w:rPr>
            <w:noProof/>
            <w:webHidden/>
          </w:rPr>
        </w:r>
        <w:r w:rsidR="00F118FC">
          <w:rPr>
            <w:noProof/>
            <w:webHidden/>
          </w:rPr>
          <w:fldChar w:fldCharType="separate"/>
        </w:r>
        <w:r w:rsidR="000E6CF3">
          <w:rPr>
            <w:noProof/>
            <w:webHidden/>
          </w:rPr>
          <w:t>193</w:t>
        </w:r>
        <w:r w:rsidR="00F118FC">
          <w:rPr>
            <w:noProof/>
            <w:webHidden/>
          </w:rPr>
          <w:fldChar w:fldCharType="end"/>
        </w:r>
      </w:hyperlink>
    </w:p>
    <w:p w:rsidR="00F118FC" w:rsidRDefault="00B95EE1">
      <w:pPr>
        <w:pStyle w:val="TOC2"/>
        <w:tabs>
          <w:tab w:val="left" w:pos="1000"/>
          <w:tab w:val="right" w:leader="dot" w:pos="9062"/>
        </w:tabs>
        <w:rPr>
          <w:noProof/>
          <w:sz w:val="22"/>
          <w:szCs w:val="22"/>
          <w:lang w:eastAsia="de-CH"/>
        </w:rPr>
      </w:pPr>
      <w:hyperlink w:anchor="_Toc327469006" w:history="1">
        <w:r w:rsidR="00F118FC" w:rsidRPr="00C9190D">
          <w:rPr>
            <w:rStyle w:val="Hyperlink"/>
            <w:noProof/>
          </w:rPr>
          <w:t>V.10.2</w:t>
        </w:r>
        <w:r w:rsidR="00F118FC">
          <w:rPr>
            <w:noProof/>
            <w:sz w:val="22"/>
            <w:szCs w:val="22"/>
            <w:lang w:eastAsia="de-CH"/>
          </w:rPr>
          <w:tab/>
        </w:r>
        <w:r w:rsidR="00F118FC" w:rsidRPr="00C9190D">
          <w:rPr>
            <w:rStyle w:val="Hyperlink"/>
            <w:noProof/>
          </w:rPr>
          <w:t>Ausblick</w:t>
        </w:r>
        <w:r w:rsidR="00F118FC">
          <w:rPr>
            <w:noProof/>
            <w:webHidden/>
          </w:rPr>
          <w:tab/>
        </w:r>
        <w:r w:rsidR="00F118FC">
          <w:rPr>
            <w:noProof/>
            <w:webHidden/>
          </w:rPr>
          <w:fldChar w:fldCharType="begin"/>
        </w:r>
        <w:r w:rsidR="00F118FC">
          <w:rPr>
            <w:noProof/>
            <w:webHidden/>
          </w:rPr>
          <w:instrText xml:space="preserve"> PAGEREF _Toc327469006 \h </w:instrText>
        </w:r>
        <w:r w:rsidR="00F118FC">
          <w:rPr>
            <w:noProof/>
            <w:webHidden/>
          </w:rPr>
        </w:r>
        <w:r w:rsidR="00F118FC">
          <w:rPr>
            <w:noProof/>
            <w:webHidden/>
          </w:rPr>
          <w:fldChar w:fldCharType="separate"/>
        </w:r>
        <w:r w:rsidR="000E6CF3">
          <w:rPr>
            <w:noProof/>
            <w:webHidden/>
          </w:rPr>
          <w:t>194</w:t>
        </w:r>
        <w:r w:rsidR="00F118FC">
          <w:rPr>
            <w:noProof/>
            <w:webHidden/>
          </w:rPr>
          <w:fldChar w:fldCharType="end"/>
        </w:r>
      </w:hyperlink>
    </w:p>
    <w:p w:rsidR="00F118FC" w:rsidRDefault="00B95EE1">
      <w:pPr>
        <w:pStyle w:val="TOC2"/>
        <w:tabs>
          <w:tab w:val="left" w:pos="1000"/>
          <w:tab w:val="right" w:leader="dot" w:pos="9062"/>
        </w:tabs>
        <w:rPr>
          <w:noProof/>
          <w:sz w:val="22"/>
          <w:szCs w:val="22"/>
          <w:lang w:eastAsia="de-CH"/>
        </w:rPr>
      </w:pPr>
      <w:hyperlink w:anchor="_Toc327469007" w:history="1">
        <w:r w:rsidR="00F118FC" w:rsidRPr="00C9190D">
          <w:rPr>
            <w:rStyle w:val="Hyperlink"/>
            <w:noProof/>
          </w:rPr>
          <w:t>V.10.3</w:t>
        </w:r>
        <w:r w:rsidR="00F118FC">
          <w:rPr>
            <w:noProof/>
            <w:sz w:val="22"/>
            <w:szCs w:val="22"/>
            <w:lang w:eastAsia="de-CH"/>
          </w:rPr>
          <w:tab/>
        </w:r>
        <w:r w:rsidR="00F118FC" w:rsidRPr="00C9190D">
          <w:rPr>
            <w:rStyle w:val="Hyperlink"/>
            <w:noProof/>
          </w:rPr>
          <w:t>Weiterentwicklung</w:t>
        </w:r>
        <w:r w:rsidR="00F118FC">
          <w:rPr>
            <w:noProof/>
            <w:webHidden/>
          </w:rPr>
          <w:tab/>
        </w:r>
        <w:r w:rsidR="00F118FC">
          <w:rPr>
            <w:noProof/>
            <w:webHidden/>
          </w:rPr>
          <w:fldChar w:fldCharType="begin"/>
        </w:r>
        <w:r w:rsidR="00F118FC">
          <w:rPr>
            <w:noProof/>
            <w:webHidden/>
          </w:rPr>
          <w:instrText xml:space="preserve"> PAGEREF _Toc327469007 \h </w:instrText>
        </w:r>
        <w:r w:rsidR="00F118FC">
          <w:rPr>
            <w:noProof/>
            <w:webHidden/>
          </w:rPr>
        </w:r>
        <w:r w:rsidR="00F118FC">
          <w:rPr>
            <w:noProof/>
            <w:webHidden/>
          </w:rPr>
          <w:fldChar w:fldCharType="separate"/>
        </w:r>
        <w:r w:rsidR="000E6CF3">
          <w:rPr>
            <w:noProof/>
            <w:webHidden/>
          </w:rPr>
          <w:t>194</w:t>
        </w:r>
        <w:r w:rsidR="00F118FC">
          <w:rPr>
            <w:noProof/>
            <w:webHidden/>
          </w:rPr>
          <w:fldChar w:fldCharType="end"/>
        </w:r>
      </w:hyperlink>
    </w:p>
    <w:p w:rsidR="00F118FC" w:rsidRDefault="00B95EE1">
      <w:pPr>
        <w:pStyle w:val="TOC2"/>
        <w:tabs>
          <w:tab w:val="left" w:pos="1000"/>
          <w:tab w:val="right" w:leader="dot" w:pos="9062"/>
        </w:tabs>
        <w:rPr>
          <w:noProof/>
          <w:sz w:val="22"/>
          <w:szCs w:val="22"/>
          <w:lang w:eastAsia="de-CH"/>
        </w:rPr>
      </w:pPr>
      <w:hyperlink w:anchor="_Toc327469008" w:history="1">
        <w:r w:rsidR="00F118FC" w:rsidRPr="00C9190D">
          <w:rPr>
            <w:rStyle w:val="Hyperlink"/>
            <w:noProof/>
          </w:rPr>
          <w:t>V.10.4</w:t>
        </w:r>
        <w:r w:rsidR="00F118FC">
          <w:rPr>
            <w:noProof/>
            <w:sz w:val="22"/>
            <w:szCs w:val="22"/>
            <w:lang w:eastAsia="de-CH"/>
          </w:rPr>
          <w:tab/>
        </w:r>
        <w:r w:rsidR="00F118FC" w:rsidRPr="00C9190D">
          <w:rPr>
            <w:rStyle w:val="Hyperlink"/>
            <w:noProof/>
          </w:rPr>
          <w:t>Zeitplan</w:t>
        </w:r>
        <w:r w:rsidR="00F118FC">
          <w:rPr>
            <w:noProof/>
            <w:webHidden/>
          </w:rPr>
          <w:tab/>
        </w:r>
        <w:r w:rsidR="00F118FC">
          <w:rPr>
            <w:noProof/>
            <w:webHidden/>
          </w:rPr>
          <w:fldChar w:fldCharType="begin"/>
        </w:r>
        <w:r w:rsidR="00F118FC">
          <w:rPr>
            <w:noProof/>
            <w:webHidden/>
          </w:rPr>
          <w:instrText xml:space="preserve"> PAGEREF _Toc327469008 \h </w:instrText>
        </w:r>
        <w:r w:rsidR="00F118FC">
          <w:rPr>
            <w:noProof/>
            <w:webHidden/>
          </w:rPr>
        </w:r>
        <w:r w:rsidR="00F118FC">
          <w:rPr>
            <w:noProof/>
            <w:webHidden/>
          </w:rPr>
          <w:fldChar w:fldCharType="separate"/>
        </w:r>
        <w:r w:rsidR="000E6CF3">
          <w:rPr>
            <w:noProof/>
            <w:webHidden/>
          </w:rPr>
          <w:t>196</w:t>
        </w:r>
        <w:r w:rsidR="00F118FC">
          <w:rPr>
            <w:noProof/>
            <w:webHidden/>
          </w:rPr>
          <w:fldChar w:fldCharType="end"/>
        </w:r>
      </w:hyperlink>
    </w:p>
    <w:p w:rsidR="00E462E1" w:rsidRDefault="00E462E1" w:rsidP="00E462E1">
      <w:r>
        <w:fldChar w:fldCharType="end"/>
      </w:r>
      <w:bookmarkEnd w:id="13"/>
      <w:bookmarkEnd w:id="14"/>
    </w:p>
    <w:p w:rsidR="00E462E1" w:rsidRDefault="00E462E1" w:rsidP="00E462E1">
      <w:r>
        <w:br w:type="page"/>
      </w:r>
    </w:p>
    <w:p w:rsidR="00E462E1" w:rsidRDefault="00E462E1" w:rsidP="00E462E1">
      <w:pPr>
        <w:pStyle w:val="Heading2"/>
      </w:pPr>
      <w:bookmarkStart w:id="16" w:name="_Toc327468941"/>
      <w:bookmarkStart w:id="17" w:name="Einleitung"/>
      <w:r>
        <w:lastRenderedPageBreak/>
        <w:t>Einleitung</w:t>
      </w:r>
      <w:bookmarkEnd w:id="16"/>
    </w:p>
    <w:p w:rsidR="007E1B3E" w:rsidRDefault="00E462E1">
      <w:pPr>
        <w:pStyle w:val="TOC1"/>
        <w:tabs>
          <w:tab w:val="left" w:pos="800"/>
          <w:tab w:val="right" w:leader="dot" w:pos="9062"/>
        </w:tabs>
        <w:rPr>
          <w:b w:val="0"/>
          <w:noProof/>
          <w:sz w:val="22"/>
          <w:szCs w:val="22"/>
          <w:lang w:eastAsia="de-CH"/>
        </w:rPr>
      </w:pPr>
      <w:r>
        <w:fldChar w:fldCharType="begin"/>
      </w:r>
      <w:r>
        <w:instrText xml:space="preserve"> TOC \b Einleitung \h \z \u \t "Heading 3;1;Heading 4;2;Heading 5;3;Heading 6;4" </w:instrText>
      </w:r>
      <w:r>
        <w:fldChar w:fldCharType="separate"/>
      </w:r>
      <w:hyperlink w:anchor="_Toc327467599" w:history="1">
        <w:r w:rsidR="007E1B3E" w:rsidRPr="000B1C2E">
          <w:rPr>
            <w:rStyle w:val="Hyperlink"/>
            <w:noProof/>
          </w:rPr>
          <w:t>V.1.1</w:t>
        </w:r>
        <w:r w:rsidR="007E1B3E">
          <w:rPr>
            <w:b w:val="0"/>
            <w:noProof/>
            <w:sz w:val="22"/>
            <w:szCs w:val="22"/>
            <w:lang w:eastAsia="de-CH"/>
          </w:rPr>
          <w:tab/>
        </w:r>
        <w:r w:rsidR="007E1B3E" w:rsidRPr="000B1C2E">
          <w:rPr>
            <w:rStyle w:val="Hyperlink"/>
            <w:noProof/>
          </w:rPr>
          <w:t>Änderungsgeschichte</w:t>
        </w:r>
        <w:r w:rsidR="007E1B3E">
          <w:rPr>
            <w:noProof/>
            <w:webHidden/>
          </w:rPr>
          <w:tab/>
        </w:r>
        <w:r w:rsidR="007E1B3E">
          <w:rPr>
            <w:noProof/>
            <w:webHidden/>
          </w:rPr>
          <w:fldChar w:fldCharType="begin"/>
        </w:r>
        <w:r w:rsidR="007E1B3E">
          <w:rPr>
            <w:noProof/>
            <w:webHidden/>
          </w:rPr>
          <w:instrText xml:space="preserve"> PAGEREF _Toc327467599 \h </w:instrText>
        </w:r>
        <w:r w:rsidR="007E1B3E">
          <w:rPr>
            <w:noProof/>
            <w:webHidden/>
          </w:rPr>
        </w:r>
        <w:r w:rsidR="007E1B3E">
          <w:rPr>
            <w:noProof/>
            <w:webHidden/>
          </w:rPr>
          <w:fldChar w:fldCharType="separate"/>
        </w:r>
        <w:r w:rsidR="000E6CF3">
          <w:rPr>
            <w:noProof/>
            <w:webHidden/>
          </w:rPr>
          <w:t>13</w:t>
        </w:r>
        <w:r w:rsidR="007E1B3E">
          <w:rPr>
            <w:noProof/>
            <w:webHidden/>
          </w:rPr>
          <w:fldChar w:fldCharType="end"/>
        </w:r>
      </w:hyperlink>
    </w:p>
    <w:p w:rsidR="007E1B3E" w:rsidRDefault="00B95EE1">
      <w:pPr>
        <w:pStyle w:val="TOC1"/>
        <w:tabs>
          <w:tab w:val="left" w:pos="800"/>
          <w:tab w:val="right" w:leader="dot" w:pos="9062"/>
        </w:tabs>
        <w:rPr>
          <w:b w:val="0"/>
          <w:noProof/>
          <w:sz w:val="22"/>
          <w:szCs w:val="22"/>
          <w:lang w:eastAsia="de-CH"/>
        </w:rPr>
      </w:pPr>
      <w:hyperlink w:anchor="_Toc327467600" w:history="1">
        <w:r w:rsidR="007E1B3E" w:rsidRPr="000B1C2E">
          <w:rPr>
            <w:rStyle w:val="Hyperlink"/>
            <w:noProof/>
          </w:rPr>
          <w:t>V.1.2</w:t>
        </w:r>
        <w:r w:rsidR="007E1B3E">
          <w:rPr>
            <w:b w:val="0"/>
            <w:noProof/>
            <w:sz w:val="22"/>
            <w:szCs w:val="22"/>
            <w:lang w:eastAsia="de-CH"/>
          </w:rPr>
          <w:tab/>
        </w:r>
        <w:r w:rsidR="007E1B3E" w:rsidRPr="000B1C2E">
          <w:rPr>
            <w:rStyle w:val="Hyperlink"/>
            <w:noProof/>
          </w:rPr>
          <w:t>Einleitung</w:t>
        </w:r>
        <w:r w:rsidR="007E1B3E">
          <w:rPr>
            <w:noProof/>
            <w:webHidden/>
          </w:rPr>
          <w:tab/>
        </w:r>
        <w:r w:rsidR="007E1B3E">
          <w:rPr>
            <w:noProof/>
            <w:webHidden/>
          </w:rPr>
          <w:fldChar w:fldCharType="begin"/>
        </w:r>
        <w:r w:rsidR="007E1B3E">
          <w:rPr>
            <w:noProof/>
            <w:webHidden/>
          </w:rPr>
          <w:instrText xml:space="preserve"> PAGEREF _Toc327467600 \h </w:instrText>
        </w:r>
        <w:r w:rsidR="007E1B3E">
          <w:rPr>
            <w:noProof/>
            <w:webHidden/>
          </w:rPr>
        </w:r>
        <w:r w:rsidR="007E1B3E">
          <w:rPr>
            <w:noProof/>
            <w:webHidden/>
          </w:rPr>
          <w:fldChar w:fldCharType="separate"/>
        </w:r>
        <w:r w:rsidR="000E6CF3">
          <w:rPr>
            <w:noProof/>
            <w:webHidden/>
          </w:rPr>
          <w:t>14</w:t>
        </w:r>
        <w:r w:rsidR="007E1B3E">
          <w:rPr>
            <w:noProof/>
            <w:webHidden/>
          </w:rPr>
          <w:fldChar w:fldCharType="end"/>
        </w:r>
      </w:hyperlink>
    </w:p>
    <w:p w:rsidR="00E462E1" w:rsidRPr="00A94B73" w:rsidRDefault="00E462E1" w:rsidP="00E462E1">
      <w:r>
        <w:fldChar w:fldCharType="end"/>
      </w:r>
    </w:p>
    <w:p w:rsidR="00E462E1" w:rsidRPr="003B436F" w:rsidRDefault="00E462E1" w:rsidP="00E462E1">
      <w:pPr>
        <w:pStyle w:val="Heading3"/>
      </w:pPr>
      <w:bookmarkStart w:id="18" w:name="_Toc327467599"/>
      <w:bookmarkStart w:id="19" w:name="_Toc327468942"/>
      <w:r>
        <w:t>Änderungsgeschichte</w:t>
      </w:r>
      <w:bookmarkEnd w:id="18"/>
      <w:bookmarkEnd w:id="19"/>
    </w:p>
    <w:tbl>
      <w:tblPr>
        <w:tblStyle w:val="MediumShading1-Accent1"/>
        <w:tblW w:w="0" w:type="auto"/>
        <w:tblInd w:w="-34" w:type="dxa"/>
        <w:tblLook w:val="0420" w:firstRow="1" w:lastRow="0" w:firstColumn="0" w:lastColumn="0" w:noHBand="0" w:noVBand="1"/>
      </w:tblPr>
      <w:tblGrid>
        <w:gridCol w:w="1280"/>
        <w:gridCol w:w="993"/>
        <w:gridCol w:w="4674"/>
        <w:gridCol w:w="2303"/>
      </w:tblGrid>
      <w:tr w:rsidR="00E462E1" w:rsidTr="00F93041">
        <w:trPr>
          <w:cnfStyle w:val="100000000000" w:firstRow="1" w:lastRow="0" w:firstColumn="0" w:lastColumn="0" w:oddVBand="0" w:evenVBand="0" w:oddHBand="0" w:evenHBand="0" w:firstRowFirstColumn="0" w:firstRowLastColumn="0" w:lastRowFirstColumn="0" w:lastRowLastColumn="0"/>
          <w:trHeight w:val="59"/>
        </w:trPr>
        <w:tc>
          <w:tcPr>
            <w:tcW w:w="1280" w:type="dxa"/>
          </w:tcPr>
          <w:p w:rsidR="00E462E1" w:rsidRDefault="00E462E1" w:rsidP="00F93041">
            <w:r>
              <w:t>Datum</w:t>
            </w:r>
          </w:p>
        </w:tc>
        <w:tc>
          <w:tcPr>
            <w:tcW w:w="993" w:type="dxa"/>
          </w:tcPr>
          <w:p w:rsidR="00E462E1" w:rsidRDefault="00E462E1" w:rsidP="00F93041">
            <w:r>
              <w:t>Version</w:t>
            </w:r>
          </w:p>
        </w:tc>
        <w:tc>
          <w:tcPr>
            <w:tcW w:w="4674" w:type="dxa"/>
          </w:tcPr>
          <w:p w:rsidR="00E462E1" w:rsidRDefault="00E462E1" w:rsidP="00F93041">
            <w:r>
              <w:t>Änderung</w:t>
            </w:r>
          </w:p>
        </w:tc>
        <w:tc>
          <w:tcPr>
            <w:tcW w:w="2303" w:type="dxa"/>
          </w:tcPr>
          <w:p w:rsidR="00E462E1" w:rsidRDefault="00E462E1" w:rsidP="00F93041">
            <w:r>
              <w:t>Autor</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Pr="00F9181E" w:rsidRDefault="00E462E1" w:rsidP="00F93041">
            <w:pPr>
              <w:rPr>
                <w:b/>
              </w:rPr>
            </w:pPr>
            <w:r>
              <w:t>04.06.2012</w:t>
            </w:r>
          </w:p>
        </w:tc>
        <w:tc>
          <w:tcPr>
            <w:tcW w:w="993" w:type="dxa"/>
          </w:tcPr>
          <w:p w:rsidR="00E462E1" w:rsidRPr="00F9181E" w:rsidRDefault="00E462E1" w:rsidP="00F93041">
            <w:r w:rsidRPr="00F9181E">
              <w:t>1.0</w:t>
            </w:r>
          </w:p>
        </w:tc>
        <w:tc>
          <w:tcPr>
            <w:tcW w:w="4674" w:type="dxa"/>
          </w:tcPr>
          <w:p w:rsidR="00E462E1" w:rsidRPr="00F9181E" w:rsidRDefault="00E462E1" w:rsidP="00F93041">
            <w:r w:rsidRPr="00F9181E">
              <w:t>Erste Version des Dokuments</w:t>
            </w:r>
          </w:p>
        </w:tc>
        <w:tc>
          <w:tcPr>
            <w:tcW w:w="2303" w:type="dxa"/>
          </w:tcPr>
          <w:p w:rsidR="00E462E1" w:rsidRPr="00F9181E" w:rsidRDefault="00E462E1" w:rsidP="00F93041">
            <w:r>
              <w:t>CH</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05.06.2012</w:t>
            </w:r>
          </w:p>
        </w:tc>
        <w:tc>
          <w:tcPr>
            <w:tcW w:w="993" w:type="dxa"/>
          </w:tcPr>
          <w:p w:rsidR="00E462E1" w:rsidRPr="00F9181E" w:rsidRDefault="00E462E1" w:rsidP="00F93041">
            <w:r>
              <w:t>1.1</w:t>
            </w:r>
          </w:p>
        </w:tc>
        <w:tc>
          <w:tcPr>
            <w:tcW w:w="4674" w:type="dxa"/>
          </w:tcPr>
          <w:p w:rsidR="00E462E1" w:rsidRPr="00F9181E" w:rsidRDefault="00E462E1" w:rsidP="00F93041">
            <w:r>
              <w:t>Review</w:t>
            </w:r>
          </w:p>
        </w:tc>
        <w:tc>
          <w:tcPr>
            <w:tcW w:w="2303" w:type="dxa"/>
          </w:tcPr>
          <w:p w:rsidR="00E462E1" w:rsidRDefault="00E462E1" w:rsidP="00F93041">
            <w:r>
              <w:t>DT</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09.06.2012</w:t>
            </w:r>
          </w:p>
        </w:tc>
        <w:tc>
          <w:tcPr>
            <w:tcW w:w="993" w:type="dxa"/>
          </w:tcPr>
          <w:p w:rsidR="00E462E1" w:rsidRDefault="00E462E1" w:rsidP="00F93041">
            <w:r>
              <w:t>1.2</w:t>
            </w:r>
          </w:p>
        </w:tc>
        <w:tc>
          <w:tcPr>
            <w:tcW w:w="4674" w:type="dxa"/>
          </w:tcPr>
          <w:p w:rsidR="00E462E1" w:rsidRDefault="00E462E1" w:rsidP="00F93041">
            <w:r>
              <w:t>Review und Korrekturen</w:t>
            </w:r>
          </w:p>
        </w:tc>
        <w:tc>
          <w:tcPr>
            <w:tcW w:w="2303" w:type="dxa"/>
          </w:tcPr>
          <w:p w:rsidR="00E462E1" w:rsidRDefault="00E462E1" w:rsidP="00F93041">
            <w:r>
              <w:t>LE</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14.06.2012</w:t>
            </w:r>
          </w:p>
        </w:tc>
        <w:tc>
          <w:tcPr>
            <w:tcW w:w="993" w:type="dxa"/>
          </w:tcPr>
          <w:p w:rsidR="00E462E1" w:rsidRDefault="00E462E1" w:rsidP="00F93041">
            <w:r>
              <w:t>1.3</w:t>
            </w:r>
          </w:p>
        </w:tc>
        <w:tc>
          <w:tcPr>
            <w:tcW w:w="4674" w:type="dxa"/>
          </w:tcPr>
          <w:p w:rsidR="00E462E1" w:rsidRDefault="00E462E1" w:rsidP="00F93041">
            <w:r>
              <w:t>Review und Korrekturen</w:t>
            </w:r>
          </w:p>
        </w:tc>
        <w:tc>
          <w:tcPr>
            <w:tcW w:w="2303" w:type="dxa"/>
          </w:tcPr>
          <w:p w:rsidR="00E462E1" w:rsidRDefault="00E462E1" w:rsidP="00F93041">
            <w:r>
              <w:t>DT</w:t>
            </w:r>
          </w:p>
        </w:tc>
      </w:tr>
    </w:tbl>
    <w:p w:rsidR="00E462E1" w:rsidRDefault="00E462E1" w:rsidP="00E462E1"/>
    <w:p w:rsidR="00E462E1" w:rsidRDefault="00E462E1" w:rsidP="00E462E1">
      <w:r>
        <w:br w:type="page"/>
      </w:r>
    </w:p>
    <w:p w:rsidR="00E462E1" w:rsidRDefault="00E462E1" w:rsidP="00E462E1">
      <w:pPr>
        <w:pStyle w:val="Heading3"/>
      </w:pPr>
      <w:bookmarkStart w:id="20" w:name="_Toc327467600"/>
      <w:bookmarkStart w:id="21" w:name="_Toc327468943"/>
      <w:r>
        <w:lastRenderedPageBreak/>
        <w:t>Einleitung</w:t>
      </w:r>
      <w:bookmarkEnd w:id="20"/>
      <w:bookmarkEnd w:id="21"/>
    </w:p>
    <w:p w:rsidR="00E462E1" w:rsidRDefault="00E462E1" w:rsidP="00E462E1">
      <w:r>
        <w:t>Die Bachelorarbeit ist eine Machbarkeitsstudie mit Prototyp. In der</w:t>
      </w:r>
      <w:r w:rsidRPr="00F37901">
        <w:t xml:space="preserve"> Machbarkeitsstudie werden vor allem Risikothemen abgeklärt</w:t>
      </w:r>
      <w:r>
        <w:t xml:space="preserve">, welche technischer </w:t>
      </w:r>
      <w:r w:rsidRPr="00F37901">
        <w:t>u</w:t>
      </w:r>
      <w:r>
        <w:t>nd benutzerspezifischer Natur sein können.</w:t>
      </w:r>
    </w:p>
    <w:p w:rsidR="00E462E1" w:rsidRDefault="00E462E1" w:rsidP="00E462E1">
      <w:r>
        <w:t xml:space="preserve">Der technische Bericht beginnt mit dem Projektmanagement (siehe </w:t>
      </w:r>
      <w:r>
        <w:fldChar w:fldCharType="begin"/>
      </w:r>
      <w:r>
        <w:instrText xml:space="preserve"> REF _Ref327456350 \r \h </w:instrText>
      </w:r>
      <w:r>
        <w:fldChar w:fldCharType="separate"/>
      </w:r>
      <w:r w:rsidR="000E6CF3">
        <w:t>V.2</w:t>
      </w:r>
      <w:r>
        <w:fldChar w:fldCharType="end"/>
      </w:r>
      <w:r>
        <w:t xml:space="preserve"> </w:t>
      </w:r>
      <w:r>
        <w:fldChar w:fldCharType="begin"/>
      </w:r>
      <w:r>
        <w:instrText xml:space="preserve"> REF _Ref327456354 \h </w:instrText>
      </w:r>
      <w:r>
        <w:fldChar w:fldCharType="separate"/>
      </w:r>
      <w:r w:rsidR="000E6CF3" w:rsidRPr="001A4E0E">
        <w:t>Projektmanagement</w:t>
      </w:r>
      <w:r>
        <w:fldChar w:fldCharType="end"/>
      </w:r>
      <w:r>
        <w:t>), in welchem der Projektplan dargelegt und die Projektorganisation umschrieben wird. Des Weiteren werden die Risiken und das gewählte Vorgehensmodell aufgezeigt.</w:t>
      </w:r>
    </w:p>
    <w:p w:rsidR="00E462E1" w:rsidRDefault="00E462E1" w:rsidP="00E462E1">
      <w:r>
        <w:t xml:space="preserve">Das nächste Kapitel enthält die Vorstudie (siehe </w:t>
      </w:r>
      <w:r>
        <w:fldChar w:fldCharType="begin"/>
      </w:r>
      <w:r>
        <w:instrText xml:space="preserve"> REF _Ref327456382 \r \h </w:instrText>
      </w:r>
      <w:r>
        <w:fldChar w:fldCharType="separate"/>
      </w:r>
      <w:r w:rsidR="000E6CF3">
        <w:t>V.3</w:t>
      </w:r>
      <w:r>
        <w:fldChar w:fldCharType="end"/>
      </w:r>
      <w:r>
        <w:t xml:space="preserve"> </w:t>
      </w:r>
      <w:r>
        <w:fldChar w:fldCharType="begin"/>
      </w:r>
      <w:r>
        <w:instrText xml:space="preserve"> REF _Ref327456384 \h </w:instrText>
      </w:r>
      <w:r>
        <w:fldChar w:fldCharType="separate"/>
      </w:r>
      <w:r w:rsidR="000E6CF3">
        <w:t>Vorstudie</w:t>
      </w:r>
      <w:r>
        <w:fldChar w:fldCharType="end"/>
      </w:r>
      <w:r>
        <w:t>). Diese zeigt die Vision auf und enthält die Stakeholder- und die Konkurrenzanalyse. Danach widmet sich die Vorstudie der Passantenanalyse, dem Interaktionsbereich des Kinect Sensors und der Benutzerbefragung. Rollen und Personas mit den dazugehörigen Szenarien werden daraufhin vorgestellt. Abschliessend werden noch das sofortige Erfolgserlebnis und die Motivation zur wiederholten Nutzung der Videowall umschrieben und auf den Microsoft Imagine Cup eingegangen.</w:t>
      </w:r>
    </w:p>
    <w:p w:rsidR="00E462E1" w:rsidRDefault="00E462E1" w:rsidP="00E462E1">
      <w:r>
        <w:t xml:space="preserve">Das Kapitel Anforderungen (siehe </w:t>
      </w:r>
      <w:r>
        <w:fldChar w:fldCharType="begin"/>
      </w:r>
      <w:r>
        <w:instrText xml:space="preserve"> REF _Ref327456436 \r \h </w:instrText>
      </w:r>
      <w:r>
        <w:fldChar w:fldCharType="separate"/>
      </w:r>
      <w:r w:rsidR="000E6CF3">
        <w:t>V.4</w:t>
      </w:r>
      <w:r>
        <w:fldChar w:fldCharType="end"/>
      </w:r>
      <w:r>
        <w:t xml:space="preserve"> </w:t>
      </w:r>
      <w:r>
        <w:fldChar w:fldCharType="begin"/>
      </w:r>
      <w:r>
        <w:instrText xml:space="preserve"> REF _Ref327456438 \h </w:instrText>
      </w:r>
      <w:r>
        <w:fldChar w:fldCharType="separate"/>
      </w:r>
      <w:r w:rsidR="000E6CF3">
        <w:t>Anforderungen</w:t>
      </w:r>
      <w:r>
        <w:fldChar w:fldCharType="end"/>
      </w:r>
      <w:r>
        <w:t>) beschreibt zu Beginn die im Projekt verwendeten Tools. Danach sind die funktionalen und nichtfunktionalen Anforderungen festgehalten. Weiter beschreibt es die Design Constraints und Accessibility im Zusammenhang mit der Nutzung von Kinect und der Monitorwand.</w:t>
      </w:r>
    </w:p>
    <w:p w:rsidR="00E462E1" w:rsidRDefault="00E462E1" w:rsidP="00E462E1">
      <w:r>
        <w:t xml:space="preserve">Im Kapitel Domain Analyse (siehe </w:t>
      </w:r>
      <w:r>
        <w:fldChar w:fldCharType="begin"/>
      </w:r>
      <w:r>
        <w:instrText xml:space="preserve"> REF _Ref327456466 \r \h </w:instrText>
      </w:r>
      <w:r>
        <w:fldChar w:fldCharType="separate"/>
      </w:r>
      <w:r w:rsidR="000E6CF3">
        <w:t>V.5</w:t>
      </w:r>
      <w:r>
        <w:fldChar w:fldCharType="end"/>
      </w:r>
      <w:r>
        <w:t xml:space="preserve"> </w:t>
      </w:r>
      <w:r>
        <w:fldChar w:fldCharType="begin"/>
      </w:r>
      <w:r>
        <w:instrText xml:space="preserve"> REF _Ref327456467 \h </w:instrText>
      </w:r>
      <w:r>
        <w:fldChar w:fldCharType="separate"/>
      </w:r>
      <w:r w:rsidR="000E6CF3">
        <w:t>Domain Analyse</w:t>
      </w:r>
      <w:r>
        <w:fldChar w:fldCharType="end"/>
      </w:r>
      <w:r>
        <w:t>) gibt einen Überblick über das gewünschte System. Weiter werden die Daten und das zugehörige Domain Model beschrieben. Auch wird der Prozess zur Entstehung der Poster erklärt. Danach wird auf das Graphical User Interface (GUI) eingegangen. Für das GUI wurden Ideen gesammelt, welche in den Unterkapiteln vorgestellt werden. Die Screen Map zeigt auf, wie die Elemente des Domain Models grafisch eingebunden werden. Im Anschluss daran werden die Design Entscheide für das GUI und das externe Design vorgestellt. Schliesslich werden die Kinect Guidelines beschrieben und es ist festgehalten, wie diese in der Arbeit umgesetzt wurden.</w:t>
      </w:r>
    </w:p>
    <w:p w:rsidR="00E462E1" w:rsidRDefault="00E462E1" w:rsidP="00E462E1">
      <w:r>
        <w:t>Das Kapitel Entwurf (siehe</w:t>
      </w:r>
      <w:r>
        <w:fldChar w:fldCharType="begin"/>
      </w:r>
      <w:r>
        <w:instrText xml:space="preserve"> REF _Ref327456511 \r \h </w:instrText>
      </w:r>
      <w:r>
        <w:fldChar w:fldCharType="separate"/>
      </w:r>
      <w:r w:rsidR="000E6CF3">
        <w:t>V.6</w:t>
      </w:r>
      <w:r>
        <w:fldChar w:fldCharType="end"/>
      </w:r>
      <w:r>
        <w:t xml:space="preserve"> </w:t>
      </w:r>
      <w:r>
        <w:fldChar w:fldCharType="begin"/>
      </w:r>
      <w:r>
        <w:instrText xml:space="preserve"> REF _Ref327456518 \h </w:instrText>
      </w:r>
      <w:r>
        <w:fldChar w:fldCharType="separate"/>
      </w:r>
      <w:r w:rsidR="000E6CF3">
        <w:t>Entwurf</w:t>
      </w:r>
      <w:r>
        <w:fldChar w:fldCharType="end"/>
      </w:r>
      <w:r>
        <w:t>) widmet sich einleitend den Design Entscheiden. Weiter sind das Betriebskonzept und der Lebenszyklus der Applikation festgehalten. Daraufhin wird die gewählte Architektur umschrieben, die verwendeten Patterns vorgestellt und eine Erklärung zu Prozessen und Threads gegeben. Anschliessend wird die Funktion des Plug-in Frameworks aufgezeigt. Zum Schluss widmet sich das Kapitel dem Design des Demomodus und der Interaktion durch das Handtracking.</w:t>
      </w:r>
    </w:p>
    <w:p w:rsidR="00E462E1" w:rsidRDefault="00E462E1" w:rsidP="00E462E1">
      <w:r>
        <w:t xml:space="preserve">Im Kapitel HSR Videowall Evaluation (siehe </w:t>
      </w:r>
      <w:r>
        <w:fldChar w:fldCharType="begin"/>
      </w:r>
      <w:r>
        <w:instrText xml:space="preserve"> REF _Ref327456566 \r \h </w:instrText>
      </w:r>
      <w:r>
        <w:fldChar w:fldCharType="separate"/>
      </w:r>
      <w:r w:rsidR="000E6CF3">
        <w:t>V.7</w:t>
      </w:r>
      <w:r>
        <w:fldChar w:fldCharType="end"/>
      </w:r>
      <w:r>
        <w:t xml:space="preserve"> </w:t>
      </w:r>
      <w:r>
        <w:fldChar w:fldCharType="begin"/>
      </w:r>
      <w:r>
        <w:instrText xml:space="preserve"> REF _Ref327456568 \h </w:instrText>
      </w:r>
      <w:r>
        <w:fldChar w:fldCharType="separate"/>
      </w:r>
      <w:r w:rsidR="000E6CF3">
        <w:t>HSR Videowall Evaluation</w:t>
      </w:r>
      <w:r>
        <w:fldChar w:fldCharType="end"/>
      </w:r>
      <w:r>
        <w:t xml:space="preserve">) wird die Software Evaluation und die Hardware Evaluation für die verschiedenen Videowall-Komponenten, wie die Monitore und die Grafikkarten, beschrieben.  Auch die für die Arbeit aufgebaute Testhardware und die damit durchgeführten Tests werden erläutert. Daraufhin wird die Mitsubishi Display Wall vorgestellt und es folgt eine Beschaffungsanalyse. Zum Schluss wird noch auf die Lesbarkeit der Poster auf </w:t>
      </w:r>
      <w:proofErr w:type="gramStart"/>
      <w:r>
        <w:t>der Videowall</w:t>
      </w:r>
      <w:proofErr w:type="gramEnd"/>
      <w:r>
        <w:t xml:space="preserve"> eingegangen. </w:t>
      </w:r>
    </w:p>
    <w:p w:rsidR="00E462E1" w:rsidRDefault="00E462E1" w:rsidP="00E462E1">
      <w:r>
        <w:t xml:space="preserve">Im nachfolgenden Kapitel Realisierung und Test (siehe </w:t>
      </w:r>
      <w:r>
        <w:fldChar w:fldCharType="begin"/>
      </w:r>
      <w:r>
        <w:instrText xml:space="preserve"> REF _Ref326237672 \r \h </w:instrText>
      </w:r>
      <w:r>
        <w:fldChar w:fldCharType="separate"/>
      </w:r>
      <w:r w:rsidR="000E6CF3">
        <w:t>V.8</w:t>
      </w:r>
      <w:r>
        <w:fldChar w:fldCharType="end"/>
      </w:r>
      <w:r>
        <w:t xml:space="preserve"> </w:t>
      </w:r>
      <w:r>
        <w:fldChar w:fldCharType="begin"/>
      </w:r>
      <w:r>
        <w:instrText xml:space="preserve"> REF _Ref326237672 \h </w:instrText>
      </w:r>
      <w:r>
        <w:fldChar w:fldCharType="separate"/>
      </w:r>
      <w:r w:rsidR="000E6CF3">
        <w:t>Realisierung &amp; Test</w:t>
      </w:r>
      <w:r>
        <w:fldChar w:fldCharType="end"/>
      </w:r>
      <w:r>
        <w:t>) sind die durchgeführten Usability Tests und deren Auswertungen dokumentiert. Danach werden die Unit Tests, System Tests und ein Stabilitätstest aufgeführt. Weiter ist die Realisierung dokumentiert, es wird auf die Übereinstimmung mit der Architektur eingegangen und die Code Statistik und Qualität festgehalten. Im Verlauf des Projektes wurden neben der Applikation auch kleine Prototypen erstellt, welche im Abschnitt Beschreibung der Applikationen erläutert werden. Schliesslich sind die Code Reviews dokumentiert.</w:t>
      </w:r>
    </w:p>
    <w:p w:rsidR="00E462E1" w:rsidRDefault="00E462E1" w:rsidP="00E462E1">
      <w:r>
        <w:t xml:space="preserve">Das vorletzte Kapitel Betriebskonzept (siehe </w:t>
      </w:r>
      <w:r>
        <w:fldChar w:fldCharType="begin"/>
      </w:r>
      <w:r>
        <w:instrText xml:space="preserve"> REF _Ref327456630 \r \h </w:instrText>
      </w:r>
      <w:r>
        <w:fldChar w:fldCharType="separate"/>
      </w:r>
      <w:r w:rsidR="000E6CF3">
        <w:t>V.9</w:t>
      </w:r>
      <w:r>
        <w:fldChar w:fldCharType="end"/>
      </w:r>
      <w:r>
        <w:t xml:space="preserve"> </w:t>
      </w:r>
      <w:r>
        <w:fldChar w:fldCharType="begin"/>
      </w:r>
      <w:r>
        <w:instrText xml:space="preserve"> REF _Ref327456634 \h </w:instrText>
      </w:r>
      <w:r>
        <w:fldChar w:fldCharType="separate"/>
      </w:r>
      <w:r w:rsidR="000E6CF3" w:rsidRPr="00286F61">
        <w:t>Betriebskonzept</w:t>
      </w:r>
      <w:r>
        <w:fldChar w:fldCharType="end"/>
      </w:r>
      <w:r>
        <w:t>)</w:t>
      </w:r>
      <w:r w:rsidRPr="005F07C5">
        <w:t xml:space="preserve"> </w:t>
      </w:r>
      <w:r>
        <w:t>hält Betrieb und die Administration der Videowall und die Installationsdokumentation fest.</w:t>
      </w:r>
    </w:p>
    <w:p w:rsidR="00E462E1" w:rsidRPr="005B1045" w:rsidRDefault="00E462E1" w:rsidP="00E462E1">
      <w:r>
        <w:t xml:space="preserve">Das letzte Kapitel Ausblick (siehe </w:t>
      </w:r>
      <w:r>
        <w:fldChar w:fldCharType="begin"/>
      </w:r>
      <w:r>
        <w:instrText xml:space="preserve"> REF _Ref327456650 \r \h </w:instrText>
      </w:r>
      <w:r>
        <w:fldChar w:fldCharType="separate"/>
      </w:r>
      <w:r w:rsidR="000E6CF3">
        <w:t>V.10</w:t>
      </w:r>
      <w:r>
        <w:fldChar w:fldCharType="end"/>
      </w:r>
      <w:r>
        <w:t xml:space="preserve"> </w:t>
      </w:r>
      <w:r>
        <w:fldChar w:fldCharType="begin"/>
      </w:r>
      <w:r>
        <w:instrText xml:space="preserve"> REF _Ref327456656 \h </w:instrText>
      </w:r>
      <w:r>
        <w:fldChar w:fldCharType="separate"/>
      </w:r>
      <w:r w:rsidR="000E6CF3">
        <w:t>Ausblick</w:t>
      </w:r>
      <w:r>
        <w:fldChar w:fldCharType="end"/>
      </w:r>
      <w:r>
        <w:t>) widmet sich dem Ausblick für die Weiterentwicklung der Videowall.</w:t>
      </w:r>
      <w:bookmarkEnd w:id="17"/>
    </w:p>
    <w:p w:rsidR="00E462E1" w:rsidRDefault="00E462E1" w:rsidP="00E462E1">
      <w:r>
        <w:br w:type="page"/>
      </w:r>
    </w:p>
    <w:p w:rsidR="00E462E1" w:rsidRDefault="00E462E1" w:rsidP="00E462E1">
      <w:pPr>
        <w:pStyle w:val="Heading2"/>
      </w:pPr>
      <w:bookmarkStart w:id="22" w:name="_Ref327456350"/>
      <w:bookmarkStart w:id="23" w:name="_Ref327456354"/>
      <w:bookmarkStart w:id="24" w:name="_Toc327468944"/>
      <w:bookmarkStart w:id="25" w:name="Projektmanagement"/>
      <w:r w:rsidRPr="001A4E0E">
        <w:lastRenderedPageBreak/>
        <w:t>Projektmanagement</w:t>
      </w:r>
      <w:bookmarkEnd w:id="22"/>
      <w:bookmarkEnd w:id="23"/>
      <w:bookmarkEnd w:id="24"/>
    </w:p>
    <w:p w:rsidR="007E1B3E" w:rsidRDefault="00E462E1">
      <w:pPr>
        <w:pStyle w:val="TOC1"/>
        <w:tabs>
          <w:tab w:val="left" w:pos="800"/>
          <w:tab w:val="right" w:leader="dot" w:pos="9062"/>
        </w:tabs>
        <w:rPr>
          <w:b w:val="0"/>
          <w:noProof/>
          <w:sz w:val="22"/>
          <w:szCs w:val="22"/>
          <w:lang w:eastAsia="de-CH"/>
        </w:rPr>
      </w:pPr>
      <w:r>
        <w:fldChar w:fldCharType="begin"/>
      </w:r>
      <w:r>
        <w:instrText xml:space="preserve"> TOC \b Projektmanagement \h \z \u \t "Heading 3;1;Heading 4;2;Heading 5;3;Heading 6;4" </w:instrText>
      </w:r>
      <w:r>
        <w:fldChar w:fldCharType="separate"/>
      </w:r>
      <w:hyperlink w:anchor="_Toc327467601" w:history="1">
        <w:r w:rsidR="007E1B3E" w:rsidRPr="00455C72">
          <w:rPr>
            <w:rStyle w:val="Hyperlink"/>
            <w:noProof/>
          </w:rPr>
          <w:t>V.2.1</w:t>
        </w:r>
        <w:r w:rsidR="007E1B3E">
          <w:rPr>
            <w:b w:val="0"/>
            <w:noProof/>
            <w:sz w:val="22"/>
            <w:szCs w:val="22"/>
            <w:lang w:eastAsia="de-CH"/>
          </w:rPr>
          <w:tab/>
        </w:r>
        <w:r w:rsidR="007E1B3E" w:rsidRPr="00455C72">
          <w:rPr>
            <w:rStyle w:val="Hyperlink"/>
            <w:noProof/>
          </w:rPr>
          <w:t>Änderungsgeschichte</w:t>
        </w:r>
        <w:r w:rsidR="007E1B3E">
          <w:rPr>
            <w:noProof/>
            <w:webHidden/>
          </w:rPr>
          <w:tab/>
        </w:r>
        <w:r w:rsidR="007E1B3E">
          <w:rPr>
            <w:noProof/>
            <w:webHidden/>
          </w:rPr>
          <w:fldChar w:fldCharType="begin"/>
        </w:r>
        <w:r w:rsidR="007E1B3E">
          <w:rPr>
            <w:noProof/>
            <w:webHidden/>
          </w:rPr>
          <w:instrText xml:space="preserve"> PAGEREF _Toc327467601 \h </w:instrText>
        </w:r>
        <w:r w:rsidR="007E1B3E">
          <w:rPr>
            <w:noProof/>
            <w:webHidden/>
          </w:rPr>
        </w:r>
        <w:r w:rsidR="007E1B3E">
          <w:rPr>
            <w:noProof/>
            <w:webHidden/>
          </w:rPr>
          <w:fldChar w:fldCharType="separate"/>
        </w:r>
        <w:r w:rsidR="000E6CF3">
          <w:rPr>
            <w:noProof/>
            <w:webHidden/>
          </w:rPr>
          <w:t>15</w:t>
        </w:r>
        <w:r w:rsidR="007E1B3E">
          <w:rPr>
            <w:noProof/>
            <w:webHidden/>
          </w:rPr>
          <w:fldChar w:fldCharType="end"/>
        </w:r>
      </w:hyperlink>
    </w:p>
    <w:p w:rsidR="007E1B3E" w:rsidRDefault="00B95EE1">
      <w:pPr>
        <w:pStyle w:val="TOC1"/>
        <w:tabs>
          <w:tab w:val="left" w:pos="800"/>
          <w:tab w:val="right" w:leader="dot" w:pos="9062"/>
        </w:tabs>
        <w:rPr>
          <w:b w:val="0"/>
          <w:noProof/>
          <w:sz w:val="22"/>
          <w:szCs w:val="22"/>
          <w:lang w:eastAsia="de-CH"/>
        </w:rPr>
      </w:pPr>
      <w:hyperlink w:anchor="_Toc327467602" w:history="1">
        <w:r w:rsidR="007E1B3E" w:rsidRPr="00455C72">
          <w:rPr>
            <w:rStyle w:val="Hyperlink"/>
            <w:noProof/>
          </w:rPr>
          <w:t>V.2.2</w:t>
        </w:r>
        <w:r w:rsidR="007E1B3E">
          <w:rPr>
            <w:b w:val="0"/>
            <w:noProof/>
            <w:sz w:val="22"/>
            <w:szCs w:val="22"/>
            <w:lang w:eastAsia="de-CH"/>
          </w:rPr>
          <w:tab/>
        </w:r>
        <w:r w:rsidR="007E1B3E" w:rsidRPr="00455C72">
          <w:rPr>
            <w:rStyle w:val="Hyperlink"/>
            <w:noProof/>
          </w:rPr>
          <w:t>Projektplan</w:t>
        </w:r>
        <w:r w:rsidR="007E1B3E">
          <w:rPr>
            <w:noProof/>
            <w:webHidden/>
          </w:rPr>
          <w:tab/>
        </w:r>
        <w:r w:rsidR="007E1B3E">
          <w:rPr>
            <w:noProof/>
            <w:webHidden/>
          </w:rPr>
          <w:fldChar w:fldCharType="begin"/>
        </w:r>
        <w:r w:rsidR="007E1B3E">
          <w:rPr>
            <w:noProof/>
            <w:webHidden/>
          </w:rPr>
          <w:instrText xml:space="preserve"> PAGEREF _Toc327467602 \h </w:instrText>
        </w:r>
        <w:r w:rsidR="007E1B3E">
          <w:rPr>
            <w:noProof/>
            <w:webHidden/>
          </w:rPr>
        </w:r>
        <w:r w:rsidR="007E1B3E">
          <w:rPr>
            <w:noProof/>
            <w:webHidden/>
          </w:rPr>
          <w:fldChar w:fldCharType="separate"/>
        </w:r>
        <w:r w:rsidR="000E6CF3">
          <w:rPr>
            <w:noProof/>
            <w:webHidden/>
          </w:rPr>
          <w:t>16</w:t>
        </w:r>
        <w:r w:rsidR="007E1B3E">
          <w:rPr>
            <w:noProof/>
            <w:webHidden/>
          </w:rPr>
          <w:fldChar w:fldCharType="end"/>
        </w:r>
      </w:hyperlink>
    </w:p>
    <w:p w:rsidR="007E1B3E" w:rsidRDefault="00B95EE1">
      <w:pPr>
        <w:pStyle w:val="TOC2"/>
        <w:tabs>
          <w:tab w:val="left" w:pos="1000"/>
          <w:tab w:val="right" w:leader="dot" w:pos="9062"/>
        </w:tabs>
        <w:rPr>
          <w:noProof/>
          <w:sz w:val="22"/>
          <w:szCs w:val="22"/>
          <w:lang w:eastAsia="de-CH"/>
        </w:rPr>
      </w:pPr>
      <w:hyperlink w:anchor="_Toc327467603" w:history="1">
        <w:r w:rsidR="007E1B3E" w:rsidRPr="00455C72">
          <w:rPr>
            <w:rStyle w:val="Hyperlink"/>
            <w:noProof/>
          </w:rPr>
          <w:t>V.2.2.1</w:t>
        </w:r>
        <w:r w:rsidR="007E1B3E">
          <w:rPr>
            <w:noProof/>
            <w:sz w:val="22"/>
            <w:szCs w:val="22"/>
            <w:lang w:eastAsia="de-CH"/>
          </w:rPr>
          <w:tab/>
        </w:r>
        <w:r w:rsidR="007E1B3E" w:rsidRPr="00455C72">
          <w:rPr>
            <w:rStyle w:val="Hyperlink"/>
            <w:noProof/>
          </w:rPr>
          <w:t>Releases</w:t>
        </w:r>
        <w:r w:rsidR="007E1B3E">
          <w:rPr>
            <w:noProof/>
            <w:webHidden/>
          </w:rPr>
          <w:tab/>
        </w:r>
        <w:r w:rsidR="007E1B3E">
          <w:rPr>
            <w:noProof/>
            <w:webHidden/>
          </w:rPr>
          <w:fldChar w:fldCharType="begin"/>
        </w:r>
        <w:r w:rsidR="007E1B3E">
          <w:rPr>
            <w:noProof/>
            <w:webHidden/>
          </w:rPr>
          <w:instrText xml:space="preserve"> PAGEREF _Toc327467603 \h </w:instrText>
        </w:r>
        <w:r w:rsidR="007E1B3E">
          <w:rPr>
            <w:noProof/>
            <w:webHidden/>
          </w:rPr>
        </w:r>
        <w:r w:rsidR="007E1B3E">
          <w:rPr>
            <w:noProof/>
            <w:webHidden/>
          </w:rPr>
          <w:fldChar w:fldCharType="separate"/>
        </w:r>
        <w:r w:rsidR="000E6CF3">
          <w:rPr>
            <w:noProof/>
            <w:webHidden/>
          </w:rPr>
          <w:t>16</w:t>
        </w:r>
        <w:r w:rsidR="007E1B3E">
          <w:rPr>
            <w:noProof/>
            <w:webHidden/>
          </w:rPr>
          <w:fldChar w:fldCharType="end"/>
        </w:r>
      </w:hyperlink>
    </w:p>
    <w:p w:rsidR="007E1B3E" w:rsidRDefault="00B95EE1">
      <w:pPr>
        <w:pStyle w:val="TOC2"/>
        <w:tabs>
          <w:tab w:val="left" w:pos="1000"/>
          <w:tab w:val="right" w:leader="dot" w:pos="9062"/>
        </w:tabs>
        <w:rPr>
          <w:noProof/>
          <w:sz w:val="22"/>
          <w:szCs w:val="22"/>
          <w:lang w:eastAsia="de-CH"/>
        </w:rPr>
      </w:pPr>
      <w:hyperlink w:anchor="_Toc327467604" w:history="1">
        <w:r w:rsidR="007E1B3E" w:rsidRPr="00455C72">
          <w:rPr>
            <w:rStyle w:val="Hyperlink"/>
            <w:noProof/>
          </w:rPr>
          <w:t>V.2.2.2</w:t>
        </w:r>
        <w:r w:rsidR="007E1B3E">
          <w:rPr>
            <w:noProof/>
            <w:sz w:val="22"/>
            <w:szCs w:val="22"/>
            <w:lang w:eastAsia="de-CH"/>
          </w:rPr>
          <w:tab/>
        </w:r>
        <w:r w:rsidR="007E1B3E" w:rsidRPr="00455C72">
          <w:rPr>
            <w:rStyle w:val="Hyperlink"/>
            <w:noProof/>
          </w:rPr>
          <w:t>Milestones / Sprints</w:t>
        </w:r>
        <w:r w:rsidR="007E1B3E">
          <w:rPr>
            <w:noProof/>
            <w:webHidden/>
          </w:rPr>
          <w:tab/>
        </w:r>
        <w:r w:rsidR="007E1B3E">
          <w:rPr>
            <w:noProof/>
            <w:webHidden/>
          </w:rPr>
          <w:fldChar w:fldCharType="begin"/>
        </w:r>
        <w:r w:rsidR="007E1B3E">
          <w:rPr>
            <w:noProof/>
            <w:webHidden/>
          </w:rPr>
          <w:instrText xml:space="preserve"> PAGEREF _Toc327467604 \h </w:instrText>
        </w:r>
        <w:r w:rsidR="007E1B3E">
          <w:rPr>
            <w:noProof/>
            <w:webHidden/>
          </w:rPr>
        </w:r>
        <w:r w:rsidR="007E1B3E">
          <w:rPr>
            <w:noProof/>
            <w:webHidden/>
          </w:rPr>
          <w:fldChar w:fldCharType="separate"/>
        </w:r>
        <w:r w:rsidR="000E6CF3">
          <w:rPr>
            <w:noProof/>
            <w:webHidden/>
          </w:rPr>
          <w:t>16</w:t>
        </w:r>
        <w:r w:rsidR="007E1B3E">
          <w:rPr>
            <w:noProof/>
            <w:webHidden/>
          </w:rPr>
          <w:fldChar w:fldCharType="end"/>
        </w:r>
      </w:hyperlink>
    </w:p>
    <w:p w:rsidR="007E1B3E" w:rsidRDefault="00B95EE1">
      <w:pPr>
        <w:pStyle w:val="TOC2"/>
        <w:tabs>
          <w:tab w:val="left" w:pos="1000"/>
          <w:tab w:val="right" w:leader="dot" w:pos="9062"/>
        </w:tabs>
        <w:rPr>
          <w:noProof/>
          <w:sz w:val="22"/>
          <w:szCs w:val="22"/>
          <w:lang w:eastAsia="de-CH"/>
        </w:rPr>
      </w:pPr>
      <w:hyperlink w:anchor="_Toc327467605" w:history="1">
        <w:r w:rsidR="007E1B3E" w:rsidRPr="00455C72">
          <w:rPr>
            <w:rStyle w:val="Hyperlink"/>
            <w:noProof/>
          </w:rPr>
          <w:t>V.2.2.3</w:t>
        </w:r>
        <w:r w:rsidR="007E1B3E">
          <w:rPr>
            <w:noProof/>
            <w:sz w:val="22"/>
            <w:szCs w:val="22"/>
            <w:lang w:eastAsia="de-CH"/>
          </w:rPr>
          <w:tab/>
        </w:r>
        <w:r w:rsidR="007E1B3E" w:rsidRPr="00455C72">
          <w:rPr>
            <w:rStyle w:val="Hyperlink"/>
            <w:noProof/>
          </w:rPr>
          <w:t>Zeitplan und Zeiterfassung</w:t>
        </w:r>
        <w:r w:rsidR="007E1B3E">
          <w:rPr>
            <w:noProof/>
            <w:webHidden/>
          </w:rPr>
          <w:tab/>
        </w:r>
        <w:r w:rsidR="007E1B3E">
          <w:rPr>
            <w:noProof/>
            <w:webHidden/>
          </w:rPr>
          <w:fldChar w:fldCharType="begin"/>
        </w:r>
        <w:r w:rsidR="007E1B3E">
          <w:rPr>
            <w:noProof/>
            <w:webHidden/>
          </w:rPr>
          <w:instrText xml:space="preserve"> PAGEREF _Toc327467605 \h </w:instrText>
        </w:r>
        <w:r w:rsidR="007E1B3E">
          <w:rPr>
            <w:noProof/>
            <w:webHidden/>
          </w:rPr>
        </w:r>
        <w:r w:rsidR="007E1B3E">
          <w:rPr>
            <w:noProof/>
            <w:webHidden/>
          </w:rPr>
          <w:fldChar w:fldCharType="separate"/>
        </w:r>
        <w:r w:rsidR="000E6CF3">
          <w:rPr>
            <w:noProof/>
            <w:webHidden/>
          </w:rPr>
          <w:t>17</w:t>
        </w:r>
        <w:r w:rsidR="007E1B3E">
          <w:rPr>
            <w:noProof/>
            <w:webHidden/>
          </w:rPr>
          <w:fldChar w:fldCharType="end"/>
        </w:r>
      </w:hyperlink>
    </w:p>
    <w:p w:rsidR="007E1B3E" w:rsidRDefault="00B95EE1">
      <w:pPr>
        <w:pStyle w:val="TOC2"/>
        <w:tabs>
          <w:tab w:val="left" w:pos="1000"/>
          <w:tab w:val="right" w:leader="dot" w:pos="9062"/>
        </w:tabs>
        <w:rPr>
          <w:noProof/>
          <w:sz w:val="22"/>
          <w:szCs w:val="22"/>
          <w:lang w:eastAsia="de-CH"/>
        </w:rPr>
      </w:pPr>
      <w:hyperlink w:anchor="_Toc327467606" w:history="1">
        <w:r w:rsidR="007E1B3E" w:rsidRPr="00455C72">
          <w:rPr>
            <w:rStyle w:val="Hyperlink"/>
            <w:noProof/>
          </w:rPr>
          <w:t>V.2.2.4</w:t>
        </w:r>
        <w:r w:rsidR="007E1B3E">
          <w:rPr>
            <w:noProof/>
            <w:sz w:val="22"/>
            <w:szCs w:val="22"/>
            <w:lang w:eastAsia="de-CH"/>
          </w:rPr>
          <w:tab/>
        </w:r>
        <w:r w:rsidR="007E1B3E" w:rsidRPr="00455C72">
          <w:rPr>
            <w:rStyle w:val="Hyperlink"/>
            <w:noProof/>
          </w:rPr>
          <w:t>Aufwandschätzung</w:t>
        </w:r>
        <w:r w:rsidR="007E1B3E">
          <w:rPr>
            <w:noProof/>
            <w:webHidden/>
          </w:rPr>
          <w:tab/>
        </w:r>
        <w:r w:rsidR="007E1B3E">
          <w:rPr>
            <w:noProof/>
            <w:webHidden/>
          </w:rPr>
          <w:fldChar w:fldCharType="begin"/>
        </w:r>
        <w:r w:rsidR="007E1B3E">
          <w:rPr>
            <w:noProof/>
            <w:webHidden/>
          </w:rPr>
          <w:instrText xml:space="preserve"> PAGEREF _Toc327467606 \h </w:instrText>
        </w:r>
        <w:r w:rsidR="007E1B3E">
          <w:rPr>
            <w:noProof/>
            <w:webHidden/>
          </w:rPr>
        </w:r>
        <w:r w:rsidR="007E1B3E">
          <w:rPr>
            <w:noProof/>
            <w:webHidden/>
          </w:rPr>
          <w:fldChar w:fldCharType="separate"/>
        </w:r>
        <w:r w:rsidR="000E6CF3">
          <w:rPr>
            <w:noProof/>
            <w:webHidden/>
          </w:rPr>
          <w:t>17</w:t>
        </w:r>
        <w:r w:rsidR="007E1B3E">
          <w:rPr>
            <w:noProof/>
            <w:webHidden/>
          </w:rPr>
          <w:fldChar w:fldCharType="end"/>
        </w:r>
      </w:hyperlink>
    </w:p>
    <w:p w:rsidR="007E1B3E" w:rsidRDefault="00B95EE1">
      <w:pPr>
        <w:pStyle w:val="TOC1"/>
        <w:tabs>
          <w:tab w:val="left" w:pos="800"/>
          <w:tab w:val="right" w:leader="dot" w:pos="9062"/>
        </w:tabs>
        <w:rPr>
          <w:b w:val="0"/>
          <w:noProof/>
          <w:sz w:val="22"/>
          <w:szCs w:val="22"/>
          <w:lang w:eastAsia="de-CH"/>
        </w:rPr>
      </w:pPr>
      <w:hyperlink w:anchor="_Toc327467607" w:history="1">
        <w:r w:rsidR="007E1B3E" w:rsidRPr="00455C72">
          <w:rPr>
            <w:rStyle w:val="Hyperlink"/>
            <w:noProof/>
          </w:rPr>
          <w:t>V.2.3</w:t>
        </w:r>
        <w:r w:rsidR="007E1B3E">
          <w:rPr>
            <w:b w:val="0"/>
            <w:noProof/>
            <w:sz w:val="22"/>
            <w:szCs w:val="22"/>
            <w:lang w:eastAsia="de-CH"/>
          </w:rPr>
          <w:tab/>
        </w:r>
        <w:r w:rsidR="007E1B3E" w:rsidRPr="00455C72">
          <w:rPr>
            <w:rStyle w:val="Hyperlink"/>
            <w:noProof/>
          </w:rPr>
          <w:t>Projektorganisation</w:t>
        </w:r>
        <w:r w:rsidR="007E1B3E">
          <w:rPr>
            <w:noProof/>
            <w:webHidden/>
          </w:rPr>
          <w:tab/>
        </w:r>
        <w:r w:rsidR="007E1B3E">
          <w:rPr>
            <w:noProof/>
            <w:webHidden/>
          </w:rPr>
          <w:fldChar w:fldCharType="begin"/>
        </w:r>
        <w:r w:rsidR="007E1B3E">
          <w:rPr>
            <w:noProof/>
            <w:webHidden/>
          </w:rPr>
          <w:instrText xml:space="preserve"> PAGEREF _Toc327467607 \h </w:instrText>
        </w:r>
        <w:r w:rsidR="007E1B3E">
          <w:rPr>
            <w:noProof/>
            <w:webHidden/>
          </w:rPr>
        </w:r>
        <w:r w:rsidR="007E1B3E">
          <w:rPr>
            <w:noProof/>
            <w:webHidden/>
          </w:rPr>
          <w:fldChar w:fldCharType="separate"/>
        </w:r>
        <w:r w:rsidR="000E6CF3">
          <w:rPr>
            <w:noProof/>
            <w:webHidden/>
          </w:rPr>
          <w:t>18</w:t>
        </w:r>
        <w:r w:rsidR="007E1B3E">
          <w:rPr>
            <w:noProof/>
            <w:webHidden/>
          </w:rPr>
          <w:fldChar w:fldCharType="end"/>
        </w:r>
      </w:hyperlink>
    </w:p>
    <w:p w:rsidR="007E1B3E" w:rsidRDefault="00B95EE1">
      <w:pPr>
        <w:pStyle w:val="TOC2"/>
        <w:tabs>
          <w:tab w:val="left" w:pos="1000"/>
          <w:tab w:val="right" w:leader="dot" w:pos="9062"/>
        </w:tabs>
        <w:rPr>
          <w:noProof/>
          <w:sz w:val="22"/>
          <w:szCs w:val="22"/>
          <w:lang w:eastAsia="de-CH"/>
        </w:rPr>
      </w:pPr>
      <w:hyperlink w:anchor="_Toc327467608" w:history="1">
        <w:r w:rsidR="007E1B3E" w:rsidRPr="00455C72">
          <w:rPr>
            <w:rStyle w:val="Hyperlink"/>
            <w:noProof/>
          </w:rPr>
          <w:t>V.2.3.1</w:t>
        </w:r>
        <w:r w:rsidR="007E1B3E">
          <w:rPr>
            <w:noProof/>
            <w:sz w:val="22"/>
            <w:szCs w:val="22"/>
            <w:lang w:eastAsia="de-CH"/>
          </w:rPr>
          <w:tab/>
        </w:r>
        <w:r w:rsidR="007E1B3E" w:rsidRPr="00455C72">
          <w:rPr>
            <w:rStyle w:val="Hyperlink"/>
            <w:noProof/>
          </w:rPr>
          <w:t>Team und Verantwortlichkeiten</w:t>
        </w:r>
        <w:r w:rsidR="007E1B3E">
          <w:rPr>
            <w:noProof/>
            <w:webHidden/>
          </w:rPr>
          <w:tab/>
        </w:r>
        <w:r w:rsidR="007E1B3E">
          <w:rPr>
            <w:noProof/>
            <w:webHidden/>
          </w:rPr>
          <w:fldChar w:fldCharType="begin"/>
        </w:r>
        <w:r w:rsidR="007E1B3E">
          <w:rPr>
            <w:noProof/>
            <w:webHidden/>
          </w:rPr>
          <w:instrText xml:space="preserve"> PAGEREF _Toc327467608 \h </w:instrText>
        </w:r>
        <w:r w:rsidR="007E1B3E">
          <w:rPr>
            <w:noProof/>
            <w:webHidden/>
          </w:rPr>
        </w:r>
        <w:r w:rsidR="007E1B3E">
          <w:rPr>
            <w:noProof/>
            <w:webHidden/>
          </w:rPr>
          <w:fldChar w:fldCharType="separate"/>
        </w:r>
        <w:r w:rsidR="000E6CF3">
          <w:rPr>
            <w:noProof/>
            <w:webHidden/>
          </w:rPr>
          <w:t>18</w:t>
        </w:r>
        <w:r w:rsidR="007E1B3E">
          <w:rPr>
            <w:noProof/>
            <w:webHidden/>
          </w:rPr>
          <w:fldChar w:fldCharType="end"/>
        </w:r>
      </w:hyperlink>
    </w:p>
    <w:p w:rsidR="007E1B3E" w:rsidRDefault="00B95EE1">
      <w:pPr>
        <w:pStyle w:val="TOC3"/>
        <w:tabs>
          <w:tab w:val="left" w:pos="1540"/>
          <w:tab w:val="right" w:leader="dot" w:pos="9062"/>
        </w:tabs>
        <w:rPr>
          <w:noProof/>
          <w:sz w:val="22"/>
        </w:rPr>
      </w:pPr>
      <w:hyperlink w:anchor="_Toc327467609" w:history="1">
        <w:r w:rsidR="007E1B3E" w:rsidRPr="00455C72">
          <w:rPr>
            <w:rStyle w:val="Hyperlink"/>
            <w:noProof/>
          </w:rPr>
          <w:t>V.2.3.1.1</w:t>
        </w:r>
        <w:r w:rsidR="007E1B3E">
          <w:rPr>
            <w:noProof/>
            <w:sz w:val="22"/>
          </w:rPr>
          <w:tab/>
        </w:r>
        <w:r w:rsidR="007E1B3E" w:rsidRPr="00455C72">
          <w:rPr>
            <w:rStyle w:val="Hyperlink"/>
            <w:noProof/>
          </w:rPr>
          <w:t>Lukas Elmer (Abk. LE)</w:t>
        </w:r>
        <w:r w:rsidR="007E1B3E">
          <w:rPr>
            <w:noProof/>
            <w:webHidden/>
          </w:rPr>
          <w:tab/>
        </w:r>
        <w:r w:rsidR="007E1B3E">
          <w:rPr>
            <w:noProof/>
            <w:webHidden/>
          </w:rPr>
          <w:fldChar w:fldCharType="begin"/>
        </w:r>
        <w:r w:rsidR="007E1B3E">
          <w:rPr>
            <w:noProof/>
            <w:webHidden/>
          </w:rPr>
          <w:instrText xml:space="preserve"> PAGEREF _Toc327467609 \h </w:instrText>
        </w:r>
        <w:r w:rsidR="007E1B3E">
          <w:rPr>
            <w:noProof/>
            <w:webHidden/>
          </w:rPr>
        </w:r>
        <w:r w:rsidR="007E1B3E">
          <w:rPr>
            <w:noProof/>
            <w:webHidden/>
          </w:rPr>
          <w:fldChar w:fldCharType="separate"/>
        </w:r>
        <w:r w:rsidR="000E6CF3">
          <w:rPr>
            <w:noProof/>
            <w:webHidden/>
          </w:rPr>
          <w:t>18</w:t>
        </w:r>
        <w:r w:rsidR="007E1B3E">
          <w:rPr>
            <w:noProof/>
            <w:webHidden/>
          </w:rPr>
          <w:fldChar w:fldCharType="end"/>
        </w:r>
      </w:hyperlink>
    </w:p>
    <w:p w:rsidR="007E1B3E" w:rsidRDefault="00B95EE1">
      <w:pPr>
        <w:pStyle w:val="TOC3"/>
        <w:tabs>
          <w:tab w:val="left" w:pos="1540"/>
          <w:tab w:val="right" w:leader="dot" w:pos="9062"/>
        </w:tabs>
        <w:rPr>
          <w:noProof/>
          <w:sz w:val="22"/>
        </w:rPr>
      </w:pPr>
      <w:hyperlink w:anchor="_Toc327467610" w:history="1">
        <w:r w:rsidR="007E1B3E" w:rsidRPr="00455C72">
          <w:rPr>
            <w:rStyle w:val="Hyperlink"/>
            <w:noProof/>
          </w:rPr>
          <w:t>V.2.3.1.2</w:t>
        </w:r>
        <w:r w:rsidR="007E1B3E">
          <w:rPr>
            <w:noProof/>
            <w:sz w:val="22"/>
          </w:rPr>
          <w:tab/>
        </w:r>
        <w:r w:rsidR="007E1B3E" w:rsidRPr="00455C72">
          <w:rPr>
            <w:rStyle w:val="Hyperlink"/>
            <w:noProof/>
          </w:rPr>
          <w:t>Christina Heidt (Abk. CH)</w:t>
        </w:r>
        <w:r w:rsidR="007E1B3E">
          <w:rPr>
            <w:noProof/>
            <w:webHidden/>
          </w:rPr>
          <w:tab/>
        </w:r>
        <w:r w:rsidR="007E1B3E">
          <w:rPr>
            <w:noProof/>
            <w:webHidden/>
          </w:rPr>
          <w:fldChar w:fldCharType="begin"/>
        </w:r>
        <w:r w:rsidR="007E1B3E">
          <w:rPr>
            <w:noProof/>
            <w:webHidden/>
          </w:rPr>
          <w:instrText xml:space="preserve"> PAGEREF _Toc327467610 \h </w:instrText>
        </w:r>
        <w:r w:rsidR="007E1B3E">
          <w:rPr>
            <w:noProof/>
            <w:webHidden/>
          </w:rPr>
        </w:r>
        <w:r w:rsidR="007E1B3E">
          <w:rPr>
            <w:noProof/>
            <w:webHidden/>
          </w:rPr>
          <w:fldChar w:fldCharType="separate"/>
        </w:r>
        <w:r w:rsidR="000E6CF3">
          <w:rPr>
            <w:noProof/>
            <w:webHidden/>
          </w:rPr>
          <w:t>18</w:t>
        </w:r>
        <w:r w:rsidR="007E1B3E">
          <w:rPr>
            <w:noProof/>
            <w:webHidden/>
          </w:rPr>
          <w:fldChar w:fldCharType="end"/>
        </w:r>
      </w:hyperlink>
    </w:p>
    <w:p w:rsidR="007E1B3E" w:rsidRDefault="00B95EE1">
      <w:pPr>
        <w:pStyle w:val="TOC3"/>
        <w:tabs>
          <w:tab w:val="left" w:pos="1540"/>
          <w:tab w:val="right" w:leader="dot" w:pos="9062"/>
        </w:tabs>
        <w:rPr>
          <w:noProof/>
          <w:sz w:val="22"/>
        </w:rPr>
      </w:pPr>
      <w:hyperlink w:anchor="_Toc327467611" w:history="1">
        <w:r w:rsidR="007E1B3E" w:rsidRPr="00455C72">
          <w:rPr>
            <w:rStyle w:val="Hyperlink"/>
            <w:noProof/>
          </w:rPr>
          <w:t>V.2.3.1.3</w:t>
        </w:r>
        <w:r w:rsidR="007E1B3E">
          <w:rPr>
            <w:noProof/>
            <w:sz w:val="22"/>
          </w:rPr>
          <w:tab/>
        </w:r>
        <w:r w:rsidR="007E1B3E" w:rsidRPr="00455C72">
          <w:rPr>
            <w:rStyle w:val="Hyperlink"/>
            <w:noProof/>
          </w:rPr>
          <w:t>Delia Treichler (Abk. DT)</w:t>
        </w:r>
        <w:r w:rsidR="007E1B3E">
          <w:rPr>
            <w:noProof/>
            <w:webHidden/>
          </w:rPr>
          <w:tab/>
        </w:r>
        <w:r w:rsidR="007E1B3E">
          <w:rPr>
            <w:noProof/>
            <w:webHidden/>
          </w:rPr>
          <w:fldChar w:fldCharType="begin"/>
        </w:r>
        <w:r w:rsidR="007E1B3E">
          <w:rPr>
            <w:noProof/>
            <w:webHidden/>
          </w:rPr>
          <w:instrText xml:space="preserve"> PAGEREF _Toc327467611 \h </w:instrText>
        </w:r>
        <w:r w:rsidR="007E1B3E">
          <w:rPr>
            <w:noProof/>
            <w:webHidden/>
          </w:rPr>
        </w:r>
        <w:r w:rsidR="007E1B3E">
          <w:rPr>
            <w:noProof/>
            <w:webHidden/>
          </w:rPr>
          <w:fldChar w:fldCharType="separate"/>
        </w:r>
        <w:r w:rsidR="000E6CF3">
          <w:rPr>
            <w:noProof/>
            <w:webHidden/>
          </w:rPr>
          <w:t>18</w:t>
        </w:r>
        <w:r w:rsidR="007E1B3E">
          <w:rPr>
            <w:noProof/>
            <w:webHidden/>
          </w:rPr>
          <w:fldChar w:fldCharType="end"/>
        </w:r>
      </w:hyperlink>
    </w:p>
    <w:p w:rsidR="007E1B3E" w:rsidRDefault="00B95EE1">
      <w:pPr>
        <w:pStyle w:val="TOC2"/>
        <w:tabs>
          <w:tab w:val="left" w:pos="1000"/>
          <w:tab w:val="right" w:leader="dot" w:pos="9062"/>
        </w:tabs>
        <w:rPr>
          <w:noProof/>
          <w:sz w:val="22"/>
          <w:szCs w:val="22"/>
          <w:lang w:eastAsia="de-CH"/>
        </w:rPr>
      </w:pPr>
      <w:hyperlink w:anchor="_Toc327467612" w:history="1">
        <w:r w:rsidR="007E1B3E" w:rsidRPr="00455C72">
          <w:rPr>
            <w:rStyle w:val="Hyperlink"/>
            <w:noProof/>
            <w:lang w:val="fr-CH"/>
          </w:rPr>
          <w:t>V.2.3.2</w:t>
        </w:r>
        <w:r w:rsidR="007E1B3E">
          <w:rPr>
            <w:noProof/>
            <w:sz w:val="22"/>
            <w:szCs w:val="22"/>
            <w:lang w:eastAsia="de-CH"/>
          </w:rPr>
          <w:tab/>
        </w:r>
        <w:r w:rsidR="007E1B3E" w:rsidRPr="00455C72">
          <w:rPr>
            <w:rStyle w:val="Hyperlink"/>
            <w:noProof/>
            <w:lang w:val="fr-CH"/>
          </w:rPr>
          <w:t>Aufgabenteilung Programmierung</w:t>
        </w:r>
        <w:r w:rsidR="007E1B3E">
          <w:rPr>
            <w:noProof/>
            <w:webHidden/>
          </w:rPr>
          <w:tab/>
        </w:r>
        <w:r w:rsidR="007E1B3E">
          <w:rPr>
            <w:noProof/>
            <w:webHidden/>
          </w:rPr>
          <w:fldChar w:fldCharType="begin"/>
        </w:r>
        <w:r w:rsidR="007E1B3E">
          <w:rPr>
            <w:noProof/>
            <w:webHidden/>
          </w:rPr>
          <w:instrText xml:space="preserve"> PAGEREF _Toc327467612 \h </w:instrText>
        </w:r>
        <w:r w:rsidR="007E1B3E">
          <w:rPr>
            <w:noProof/>
            <w:webHidden/>
          </w:rPr>
        </w:r>
        <w:r w:rsidR="007E1B3E">
          <w:rPr>
            <w:noProof/>
            <w:webHidden/>
          </w:rPr>
          <w:fldChar w:fldCharType="separate"/>
        </w:r>
        <w:r w:rsidR="000E6CF3">
          <w:rPr>
            <w:noProof/>
            <w:webHidden/>
          </w:rPr>
          <w:t>18</w:t>
        </w:r>
        <w:r w:rsidR="007E1B3E">
          <w:rPr>
            <w:noProof/>
            <w:webHidden/>
          </w:rPr>
          <w:fldChar w:fldCharType="end"/>
        </w:r>
      </w:hyperlink>
    </w:p>
    <w:p w:rsidR="007E1B3E" w:rsidRDefault="00B95EE1">
      <w:pPr>
        <w:pStyle w:val="TOC1"/>
        <w:tabs>
          <w:tab w:val="left" w:pos="800"/>
          <w:tab w:val="right" w:leader="dot" w:pos="9062"/>
        </w:tabs>
        <w:rPr>
          <w:b w:val="0"/>
          <w:noProof/>
          <w:sz w:val="22"/>
          <w:szCs w:val="22"/>
          <w:lang w:eastAsia="de-CH"/>
        </w:rPr>
      </w:pPr>
      <w:hyperlink w:anchor="_Toc327467613" w:history="1">
        <w:r w:rsidR="007E1B3E" w:rsidRPr="00455C72">
          <w:rPr>
            <w:rStyle w:val="Hyperlink"/>
            <w:noProof/>
          </w:rPr>
          <w:t>V.2.4</w:t>
        </w:r>
        <w:r w:rsidR="007E1B3E">
          <w:rPr>
            <w:b w:val="0"/>
            <w:noProof/>
            <w:sz w:val="22"/>
            <w:szCs w:val="22"/>
            <w:lang w:eastAsia="de-CH"/>
          </w:rPr>
          <w:tab/>
        </w:r>
        <w:r w:rsidR="007E1B3E" w:rsidRPr="00455C72">
          <w:rPr>
            <w:rStyle w:val="Hyperlink"/>
            <w:noProof/>
          </w:rPr>
          <w:t>Risiken</w:t>
        </w:r>
        <w:r w:rsidR="007E1B3E">
          <w:rPr>
            <w:noProof/>
            <w:webHidden/>
          </w:rPr>
          <w:tab/>
        </w:r>
        <w:r w:rsidR="007E1B3E">
          <w:rPr>
            <w:noProof/>
            <w:webHidden/>
          </w:rPr>
          <w:fldChar w:fldCharType="begin"/>
        </w:r>
        <w:r w:rsidR="007E1B3E">
          <w:rPr>
            <w:noProof/>
            <w:webHidden/>
          </w:rPr>
          <w:instrText xml:space="preserve"> PAGEREF _Toc327467613 \h </w:instrText>
        </w:r>
        <w:r w:rsidR="007E1B3E">
          <w:rPr>
            <w:noProof/>
            <w:webHidden/>
          </w:rPr>
        </w:r>
        <w:r w:rsidR="007E1B3E">
          <w:rPr>
            <w:noProof/>
            <w:webHidden/>
          </w:rPr>
          <w:fldChar w:fldCharType="separate"/>
        </w:r>
        <w:r w:rsidR="000E6CF3">
          <w:rPr>
            <w:noProof/>
            <w:webHidden/>
          </w:rPr>
          <w:t>18</w:t>
        </w:r>
        <w:r w:rsidR="007E1B3E">
          <w:rPr>
            <w:noProof/>
            <w:webHidden/>
          </w:rPr>
          <w:fldChar w:fldCharType="end"/>
        </w:r>
      </w:hyperlink>
    </w:p>
    <w:p w:rsidR="007E1B3E" w:rsidRDefault="00B95EE1">
      <w:pPr>
        <w:pStyle w:val="TOC1"/>
        <w:tabs>
          <w:tab w:val="left" w:pos="800"/>
          <w:tab w:val="right" w:leader="dot" w:pos="9062"/>
        </w:tabs>
        <w:rPr>
          <w:b w:val="0"/>
          <w:noProof/>
          <w:sz w:val="22"/>
          <w:szCs w:val="22"/>
          <w:lang w:eastAsia="de-CH"/>
        </w:rPr>
      </w:pPr>
      <w:hyperlink w:anchor="_Toc327467614" w:history="1">
        <w:r w:rsidR="007E1B3E" w:rsidRPr="00455C72">
          <w:rPr>
            <w:rStyle w:val="Hyperlink"/>
            <w:noProof/>
          </w:rPr>
          <w:t>V.2.5</w:t>
        </w:r>
        <w:r w:rsidR="007E1B3E">
          <w:rPr>
            <w:b w:val="0"/>
            <w:noProof/>
            <w:sz w:val="22"/>
            <w:szCs w:val="22"/>
            <w:lang w:eastAsia="de-CH"/>
          </w:rPr>
          <w:tab/>
        </w:r>
        <w:r w:rsidR="007E1B3E" w:rsidRPr="00455C72">
          <w:rPr>
            <w:rStyle w:val="Hyperlink"/>
            <w:noProof/>
          </w:rPr>
          <w:t>Vorgehensmodelle</w:t>
        </w:r>
        <w:r w:rsidR="007E1B3E">
          <w:rPr>
            <w:noProof/>
            <w:webHidden/>
          </w:rPr>
          <w:tab/>
        </w:r>
        <w:r w:rsidR="007E1B3E">
          <w:rPr>
            <w:noProof/>
            <w:webHidden/>
          </w:rPr>
          <w:fldChar w:fldCharType="begin"/>
        </w:r>
        <w:r w:rsidR="007E1B3E">
          <w:rPr>
            <w:noProof/>
            <w:webHidden/>
          </w:rPr>
          <w:instrText xml:space="preserve"> PAGEREF _Toc327467614 \h </w:instrText>
        </w:r>
        <w:r w:rsidR="007E1B3E">
          <w:rPr>
            <w:noProof/>
            <w:webHidden/>
          </w:rPr>
        </w:r>
        <w:r w:rsidR="007E1B3E">
          <w:rPr>
            <w:noProof/>
            <w:webHidden/>
          </w:rPr>
          <w:fldChar w:fldCharType="separate"/>
        </w:r>
        <w:r w:rsidR="000E6CF3">
          <w:rPr>
            <w:noProof/>
            <w:webHidden/>
          </w:rPr>
          <w:t>19</w:t>
        </w:r>
        <w:r w:rsidR="007E1B3E">
          <w:rPr>
            <w:noProof/>
            <w:webHidden/>
          </w:rPr>
          <w:fldChar w:fldCharType="end"/>
        </w:r>
      </w:hyperlink>
    </w:p>
    <w:p w:rsidR="007E1B3E" w:rsidRDefault="00B95EE1">
      <w:pPr>
        <w:pStyle w:val="TOC2"/>
        <w:tabs>
          <w:tab w:val="left" w:pos="1000"/>
          <w:tab w:val="right" w:leader="dot" w:pos="9062"/>
        </w:tabs>
        <w:rPr>
          <w:noProof/>
          <w:sz w:val="22"/>
          <w:szCs w:val="22"/>
          <w:lang w:eastAsia="de-CH"/>
        </w:rPr>
      </w:pPr>
      <w:hyperlink w:anchor="_Toc327467615" w:history="1">
        <w:r w:rsidR="007E1B3E" w:rsidRPr="00455C72">
          <w:rPr>
            <w:rStyle w:val="Hyperlink"/>
            <w:noProof/>
          </w:rPr>
          <w:t>V.2.5.1</w:t>
        </w:r>
        <w:r w:rsidR="007E1B3E">
          <w:rPr>
            <w:noProof/>
            <w:sz w:val="22"/>
            <w:szCs w:val="22"/>
            <w:lang w:eastAsia="de-CH"/>
          </w:rPr>
          <w:tab/>
        </w:r>
        <w:r w:rsidR="007E1B3E" w:rsidRPr="00455C72">
          <w:rPr>
            <w:rStyle w:val="Hyperlink"/>
            <w:noProof/>
          </w:rPr>
          <w:t>Scrum</w:t>
        </w:r>
        <w:r w:rsidR="007E1B3E">
          <w:rPr>
            <w:noProof/>
            <w:webHidden/>
          </w:rPr>
          <w:tab/>
        </w:r>
        <w:r w:rsidR="007E1B3E">
          <w:rPr>
            <w:noProof/>
            <w:webHidden/>
          </w:rPr>
          <w:fldChar w:fldCharType="begin"/>
        </w:r>
        <w:r w:rsidR="007E1B3E">
          <w:rPr>
            <w:noProof/>
            <w:webHidden/>
          </w:rPr>
          <w:instrText xml:space="preserve"> PAGEREF _Toc327467615 \h </w:instrText>
        </w:r>
        <w:r w:rsidR="007E1B3E">
          <w:rPr>
            <w:noProof/>
            <w:webHidden/>
          </w:rPr>
        </w:r>
        <w:r w:rsidR="007E1B3E">
          <w:rPr>
            <w:noProof/>
            <w:webHidden/>
          </w:rPr>
          <w:fldChar w:fldCharType="separate"/>
        </w:r>
        <w:r w:rsidR="000E6CF3">
          <w:rPr>
            <w:noProof/>
            <w:webHidden/>
          </w:rPr>
          <w:t>19</w:t>
        </w:r>
        <w:r w:rsidR="007E1B3E">
          <w:rPr>
            <w:noProof/>
            <w:webHidden/>
          </w:rPr>
          <w:fldChar w:fldCharType="end"/>
        </w:r>
      </w:hyperlink>
    </w:p>
    <w:p w:rsidR="007E1B3E" w:rsidRDefault="00B95EE1">
      <w:pPr>
        <w:pStyle w:val="TOC2"/>
        <w:tabs>
          <w:tab w:val="left" w:pos="1000"/>
          <w:tab w:val="right" w:leader="dot" w:pos="9062"/>
        </w:tabs>
        <w:rPr>
          <w:noProof/>
          <w:sz w:val="22"/>
          <w:szCs w:val="22"/>
          <w:lang w:eastAsia="de-CH"/>
        </w:rPr>
      </w:pPr>
      <w:hyperlink w:anchor="_Toc327467616" w:history="1">
        <w:r w:rsidR="007E1B3E" w:rsidRPr="00455C72">
          <w:rPr>
            <w:rStyle w:val="Hyperlink"/>
            <w:noProof/>
          </w:rPr>
          <w:t>V.2.5.2</w:t>
        </w:r>
        <w:r w:rsidR="007E1B3E">
          <w:rPr>
            <w:noProof/>
            <w:sz w:val="22"/>
            <w:szCs w:val="22"/>
            <w:lang w:eastAsia="de-CH"/>
          </w:rPr>
          <w:tab/>
        </w:r>
        <w:r w:rsidR="007E1B3E" w:rsidRPr="00455C72">
          <w:rPr>
            <w:rStyle w:val="Hyperlink"/>
            <w:noProof/>
          </w:rPr>
          <w:t>RUP</w:t>
        </w:r>
        <w:r w:rsidR="007E1B3E">
          <w:rPr>
            <w:noProof/>
            <w:webHidden/>
          </w:rPr>
          <w:tab/>
        </w:r>
        <w:r w:rsidR="007E1B3E">
          <w:rPr>
            <w:noProof/>
            <w:webHidden/>
          </w:rPr>
          <w:fldChar w:fldCharType="begin"/>
        </w:r>
        <w:r w:rsidR="007E1B3E">
          <w:rPr>
            <w:noProof/>
            <w:webHidden/>
          </w:rPr>
          <w:instrText xml:space="preserve"> PAGEREF _Toc327467616 \h </w:instrText>
        </w:r>
        <w:r w:rsidR="007E1B3E">
          <w:rPr>
            <w:noProof/>
            <w:webHidden/>
          </w:rPr>
        </w:r>
        <w:r w:rsidR="007E1B3E">
          <w:rPr>
            <w:noProof/>
            <w:webHidden/>
          </w:rPr>
          <w:fldChar w:fldCharType="separate"/>
        </w:r>
        <w:r w:rsidR="000E6CF3">
          <w:rPr>
            <w:noProof/>
            <w:webHidden/>
          </w:rPr>
          <w:t>19</w:t>
        </w:r>
        <w:r w:rsidR="007E1B3E">
          <w:rPr>
            <w:noProof/>
            <w:webHidden/>
          </w:rPr>
          <w:fldChar w:fldCharType="end"/>
        </w:r>
      </w:hyperlink>
    </w:p>
    <w:p w:rsidR="007E1B3E" w:rsidRDefault="00B95EE1">
      <w:pPr>
        <w:pStyle w:val="TOC2"/>
        <w:tabs>
          <w:tab w:val="left" w:pos="1000"/>
          <w:tab w:val="right" w:leader="dot" w:pos="9062"/>
        </w:tabs>
        <w:rPr>
          <w:noProof/>
          <w:sz w:val="22"/>
          <w:szCs w:val="22"/>
          <w:lang w:eastAsia="de-CH"/>
        </w:rPr>
      </w:pPr>
      <w:hyperlink w:anchor="_Toc327467617" w:history="1">
        <w:r w:rsidR="007E1B3E" w:rsidRPr="00455C72">
          <w:rPr>
            <w:rStyle w:val="Hyperlink"/>
            <w:noProof/>
          </w:rPr>
          <w:t>V.2.5.3</w:t>
        </w:r>
        <w:r w:rsidR="007E1B3E">
          <w:rPr>
            <w:noProof/>
            <w:sz w:val="22"/>
            <w:szCs w:val="22"/>
            <w:lang w:eastAsia="de-CH"/>
          </w:rPr>
          <w:tab/>
        </w:r>
        <w:r w:rsidR="007E1B3E" w:rsidRPr="00455C72">
          <w:rPr>
            <w:rStyle w:val="Hyperlink"/>
            <w:noProof/>
          </w:rPr>
          <w:t>UCD</w:t>
        </w:r>
        <w:r w:rsidR="007E1B3E">
          <w:rPr>
            <w:noProof/>
            <w:webHidden/>
          </w:rPr>
          <w:tab/>
        </w:r>
        <w:r w:rsidR="007E1B3E">
          <w:rPr>
            <w:noProof/>
            <w:webHidden/>
          </w:rPr>
          <w:fldChar w:fldCharType="begin"/>
        </w:r>
        <w:r w:rsidR="007E1B3E">
          <w:rPr>
            <w:noProof/>
            <w:webHidden/>
          </w:rPr>
          <w:instrText xml:space="preserve"> PAGEREF _Toc327467617 \h </w:instrText>
        </w:r>
        <w:r w:rsidR="007E1B3E">
          <w:rPr>
            <w:noProof/>
            <w:webHidden/>
          </w:rPr>
        </w:r>
        <w:r w:rsidR="007E1B3E">
          <w:rPr>
            <w:noProof/>
            <w:webHidden/>
          </w:rPr>
          <w:fldChar w:fldCharType="separate"/>
        </w:r>
        <w:r w:rsidR="000E6CF3">
          <w:rPr>
            <w:noProof/>
            <w:webHidden/>
          </w:rPr>
          <w:t>20</w:t>
        </w:r>
        <w:r w:rsidR="007E1B3E">
          <w:rPr>
            <w:noProof/>
            <w:webHidden/>
          </w:rPr>
          <w:fldChar w:fldCharType="end"/>
        </w:r>
      </w:hyperlink>
    </w:p>
    <w:p w:rsidR="00E462E1" w:rsidRPr="005425C4" w:rsidRDefault="00E462E1" w:rsidP="00E462E1">
      <w:r>
        <w:fldChar w:fldCharType="end"/>
      </w:r>
    </w:p>
    <w:p w:rsidR="00E462E1" w:rsidRDefault="00E462E1" w:rsidP="00E462E1">
      <w:pPr>
        <w:pStyle w:val="Heading3"/>
      </w:pPr>
      <w:bookmarkStart w:id="26" w:name="_Toc327467601"/>
      <w:bookmarkStart w:id="27" w:name="_Toc327468945"/>
      <w:r>
        <w:t>Änderungsgeschichte</w:t>
      </w:r>
      <w:bookmarkEnd w:id="26"/>
      <w:bookmarkEnd w:id="27"/>
    </w:p>
    <w:tbl>
      <w:tblPr>
        <w:tblStyle w:val="MediumShading1-Accent1"/>
        <w:tblW w:w="0" w:type="auto"/>
        <w:tblLook w:val="0420" w:firstRow="1" w:lastRow="0" w:firstColumn="0" w:lastColumn="0" w:noHBand="0" w:noVBand="1"/>
      </w:tblPr>
      <w:tblGrid>
        <w:gridCol w:w="1242"/>
        <w:gridCol w:w="993"/>
        <w:gridCol w:w="4674"/>
        <w:gridCol w:w="2303"/>
      </w:tblGrid>
      <w:tr w:rsidR="00E462E1" w:rsidTr="00F93041">
        <w:trPr>
          <w:cnfStyle w:val="100000000000" w:firstRow="1" w:lastRow="0" w:firstColumn="0" w:lastColumn="0" w:oddVBand="0" w:evenVBand="0" w:oddHBand="0" w:evenHBand="0" w:firstRowFirstColumn="0" w:firstRowLastColumn="0" w:lastRowFirstColumn="0" w:lastRowLastColumn="0"/>
          <w:trHeight w:val="59"/>
        </w:trPr>
        <w:tc>
          <w:tcPr>
            <w:tcW w:w="1242" w:type="dxa"/>
          </w:tcPr>
          <w:p w:rsidR="00E462E1" w:rsidRDefault="00E462E1" w:rsidP="00F93041">
            <w:r>
              <w:t>Datum</w:t>
            </w:r>
          </w:p>
        </w:tc>
        <w:tc>
          <w:tcPr>
            <w:tcW w:w="993" w:type="dxa"/>
          </w:tcPr>
          <w:p w:rsidR="00E462E1" w:rsidRDefault="00E462E1" w:rsidP="00F93041">
            <w:r>
              <w:t>Version</w:t>
            </w:r>
          </w:p>
        </w:tc>
        <w:tc>
          <w:tcPr>
            <w:tcW w:w="4674" w:type="dxa"/>
          </w:tcPr>
          <w:p w:rsidR="00E462E1" w:rsidRDefault="00E462E1" w:rsidP="00F93041">
            <w:r>
              <w:t>Änderung</w:t>
            </w:r>
          </w:p>
        </w:tc>
        <w:tc>
          <w:tcPr>
            <w:tcW w:w="2303" w:type="dxa"/>
          </w:tcPr>
          <w:p w:rsidR="00E462E1" w:rsidRDefault="00E462E1" w:rsidP="00F93041">
            <w:r>
              <w:t>Autor</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42" w:type="dxa"/>
          </w:tcPr>
          <w:p w:rsidR="00E462E1" w:rsidRPr="00F9181E" w:rsidRDefault="00E462E1" w:rsidP="00F93041">
            <w:pPr>
              <w:rPr>
                <w:b/>
              </w:rPr>
            </w:pPr>
            <w:r>
              <w:t>23</w:t>
            </w:r>
            <w:r w:rsidRPr="00F9181E">
              <w:t>.</w:t>
            </w:r>
            <w:r>
              <w:t>02.2012</w:t>
            </w:r>
          </w:p>
        </w:tc>
        <w:tc>
          <w:tcPr>
            <w:tcW w:w="993" w:type="dxa"/>
          </w:tcPr>
          <w:p w:rsidR="00E462E1" w:rsidRPr="00F9181E" w:rsidRDefault="00E462E1" w:rsidP="00F93041">
            <w:r w:rsidRPr="00F9181E">
              <w:t>1.0</w:t>
            </w:r>
          </w:p>
        </w:tc>
        <w:tc>
          <w:tcPr>
            <w:tcW w:w="4674" w:type="dxa"/>
          </w:tcPr>
          <w:p w:rsidR="00E462E1" w:rsidRPr="00F9181E" w:rsidRDefault="00E462E1" w:rsidP="00F93041">
            <w:r w:rsidRPr="00F9181E">
              <w:t>Erste Version des Dokuments</w:t>
            </w:r>
          </w:p>
        </w:tc>
        <w:tc>
          <w:tcPr>
            <w:tcW w:w="2303" w:type="dxa"/>
          </w:tcPr>
          <w:p w:rsidR="00E462E1" w:rsidRPr="00F9181E" w:rsidRDefault="00E462E1" w:rsidP="00F93041">
            <w:r>
              <w:t>DT</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42" w:type="dxa"/>
          </w:tcPr>
          <w:p w:rsidR="00E462E1" w:rsidRPr="00F9181E" w:rsidRDefault="00E462E1" w:rsidP="00F93041">
            <w:pPr>
              <w:rPr>
                <w:b/>
              </w:rPr>
            </w:pPr>
            <w:r>
              <w:t>24</w:t>
            </w:r>
            <w:r w:rsidRPr="00F9181E">
              <w:t>.</w:t>
            </w:r>
            <w:r>
              <w:t>02.2012</w:t>
            </w:r>
          </w:p>
        </w:tc>
        <w:tc>
          <w:tcPr>
            <w:tcW w:w="993" w:type="dxa"/>
          </w:tcPr>
          <w:p w:rsidR="00E462E1" w:rsidRPr="00F9181E" w:rsidRDefault="00E462E1" w:rsidP="00F93041">
            <w:r>
              <w:t>1.1</w:t>
            </w:r>
          </w:p>
        </w:tc>
        <w:tc>
          <w:tcPr>
            <w:tcW w:w="4674" w:type="dxa"/>
          </w:tcPr>
          <w:p w:rsidR="00E462E1" w:rsidRPr="00F9181E" w:rsidRDefault="00E462E1" w:rsidP="00F93041">
            <w:r>
              <w:t>Review</w:t>
            </w:r>
          </w:p>
        </w:tc>
        <w:tc>
          <w:tcPr>
            <w:tcW w:w="2303" w:type="dxa"/>
          </w:tcPr>
          <w:p w:rsidR="00E462E1" w:rsidRPr="00F9181E" w:rsidRDefault="00E462E1" w:rsidP="00F93041">
            <w:r>
              <w:t>CH</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42" w:type="dxa"/>
          </w:tcPr>
          <w:p w:rsidR="00E462E1" w:rsidRDefault="00E462E1" w:rsidP="00F93041">
            <w:r>
              <w:t>13.04.2012</w:t>
            </w:r>
          </w:p>
        </w:tc>
        <w:tc>
          <w:tcPr>
            <w:tcW w:w="993" w:type="dxa"/>
          </w:tcPr>
          <w:p w:rsidR="00E462E1" w:rsidRDefault="00E462E1" w:rsidP="00F93041">
            <w:r>
              <w:t>1.2</w:t>
            </w:r>
          </w:p>
        </w:tc>
        <w:tc>
          <w:tcPr>
            <w:tcW w:w="4674" w:type="dxa"/>
          </w:tcPr>
          <w:p w:rsidR="00E462E1" w:rsidRDefault="00E462E1" w:rsidP="00F93041">
            <w:r>
              <w:t>Änderung Daten Daily Scrum</w:t>
            </w:r>
          </w:p>
        </w:tc>
        <w:tc>
          <w:tcPr>
            <w:tcW w:w="2303" w:type="dxa"/>
          </w:tcPr>
          <w:p w:rsidR="00E462E1" w:rsidRDefault="00E462E1" w:rsidP="00F93041">
            <w:r>
              <w:t>DT</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42" w:type="dxa"/>
          </w:tcPr>
          <w:p w:rsidR="00E462E1" w:rsidRDefault="00E462E1" w:rsidP="00F93041">
            <w:r>
              <w:t>09.06.2012</w:t>
            </w:r>
          </w:p>
        </w:tc>
        <w:tc>
          <w:tcPr>
            <w:tcW w:w="993" w:type="dxa"/>
          </w:tcPr>
          <w:p w:rsidR="00E462E1" w:rsidRDefault="00E462E1" w:rsidP="00F93041">
            <w:r>
              <w:t>1.3</w:t>
            </w:r>
          </w:p>
        </w:tc>
        <w:tc>
          <w:tcPr>
            <w:tcW w:w="4674" w:type="dxa"/>
          </w:tcPr>
          <w:p w:rsidR="00E462E1" w:rsidRDefault="00E462E1" w:rsidP="00F93041">
            <w:r>
              <w:t>Review und Korrekturen</w:t>
            </w:r>
          </w:p>
        </w:tc>
        <w:tc>
          <w:tcPr>
            <w:tcW w:w="2303" w:type="dxa"/>
          </w:tcPr>
          <w:p w:rsidR="00E462E1" w:rsidRDefault="00E462E1" w:rsidP="00F93041">
            <w:r>
              <w:t>LE</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42" w:type="dxa"/>
          </w:tcPr>
          <w:p w:rsidR="00E462E1" w:rsidRDefault="00E462E1" w:rsidP="00F93041">
            <w:r>
              <w:t>12.06.2012</w:t>
            </w:r>
          </w:p>
        </w:tc>
        <w:tc>
          <w:tcPr>
            <w:tcW w:w="993" w:type="dxa"/>
          </w:tcPr>
          <w:p w:rsidR="00E462E1" w:rsidRDefault="00E462E1" w:rsidP="00F93041">
            <w:r>
              <w:t>1.4</w:t>
            </w:r>
          </w:p>
        </w:tc>
        <w:tc>
          <w:tcPr>
            <w:tcW w:w="4674" w:type="dxa"/>
          </w:tcPr>
          <w:p w:rsidR="00E462E1" w:rsidRDefault="00E462E1" w:rsidP="00F93041">
            <w:r>
              <w:t>Review</w:t>
            </w:r>
          </w:p>
        </w:tc>
        <w:tc>
          <w:tcPr>
            <w:tcW w:w="2303" w:type="dxa"/>
          </w:tcPr>
          <w:p w:rsidR="00E462E1" w:rsidRDefault="00E462E1" w:rsidP="00F93041">
            <w:r>
              <w:t>DT</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42" w:type="dxa"/>
          </w:tcPr>
          <w:p w:rsidR="00E462E1" w:rsidRDefault="00E462E1" w:rsidP="00F93041">
            <w:r>
              <w:t>14.06.2012</w:t>
            </w:r>
          </w:p>
        </w:tc>
        <w:tc>
          <w:tcPr>
            <w:tcW w:w="993" w:type="dxa"/>
          </w:tcPr>
          <w:p w:rsidR="00E462E1" w:rsidRDefault="00E462E1" w:rsidP="00F93041">
            <w:r>
              <w:t>1.5</w:t>
            </w:r>
          </w:p>
        </w:tc>
        <w:tc>
          <w:tcPr>
            <w:tcW w:w="4674" w:type="dxa"/>
          </w:tcPr>
          <w:p w:rsidR="00E462E1" w:rsidRDefault="00E462E1" w:rsidP="00F93041">
            <w:r>
              <w:t>Review</w:t>
            </w:r>
          </w:p>
        </w:tc>
        <w:tc>
          <w:tcPr>
            <w:tcW w:w="2303" w:type="dxa"/>
          </w:tcPr>
          <w:p w:rsidR="00E462E1" w:rsidRDefault="00E462E1" w:rsidP="00F93041">
            <w:r>
              <w:t>LE</w:t>
            </w:r>
          </w:p>
        </w:tc>
      </w:tr>
    </w:tbl>
    <w:p w:rsidR="00E462E1" w:rsidRDefault="00E462E1" w:rsidP="00E462E1">
      <w:r>
        <w:br w:type="page"/>
      </w:r>
    </w:p>
    <w:p w:rsidR="00E462E1" w:rsidRDefault="00E462E1" w:rsidP="00E462E1">
      <w:pPr>
        <w:pStyle w:val="Heading3"/>
      </w:pPr>
      <w:bookmarkStart w:id="28" w:name="_Toc327467602"/>
      <w:bookmarkStart w:id="29" w:name="_Toc327468946"/>
      <w:r>
        <w:lastRenderedPageBreak/>
        <w:t>Projektplan</w:t>
      </w:r>
      <w:bookmarkEnd w:id="28"/>
      <w:bookmarkEnd w:id="29"/>
    </w:p>
    <w:p w:rsidR="00E462E1" w:rsidRDefault="00E462E1" w:rsidP="00E462E1">
      <w:r>
        <w:t xml:space="preserve">Das Management des Projektes Videowall wird </w:t>
      </w:r>
      <w:proofErr w:type="gramStart"/>
      <w:r>
        <w:t>im</w:t>
      </w:r>
      <w:proofErr w:type="gramEnd"/>
      <w:r>
        <w:t xml:space="preserve"> Redmine</w:t>
      </w:r>
      <w:r>
        <w:rPr>
          <w:rStyle w:val="FootnoteReference"/>
        </w:rPr>
        <w:footnoteReference w:id="1"/>
      </w:r>
      <w:r>
        <w:t xml:space="preserve"> durchgeführt. </w:t>
      </w:r>
    </w:p>
    <w:p w:rsidR="00E462E1" w:rsidRDefault="00E462E1" w:rsidP="00E462E1">
      <w:pPr>
        <w:pStyle w:val="Heading4"/>
      </w:pPr>
      <w:bookmarkStart w:id="30" w:name="_Toc327467603"/>
      <w:r>
        <w:t>Releases</w:t>
      </w:r>
      <w:bookmarkEnd w:id="30"/>
    </w:p>
    <w:p w:rsidR="00E462E1" w:rsidRDefault="00E462E1" w:rsidP="00E462E1">
      <w:r>
        <w:t xml:space="preserve">Das Projekt nach dem Vorgehensmodell Scrum (siehe Unterkapitel </w:t>
      </w:r>
      <w:r>
        <w:fldChar w:fldCharType="begin"/>
      </w:r>
      <w:r>
        <w:instrText xml:space="preserve"> REF _Ref327365497 \r \h </w:instrText>
      </w:r>
      <w:r>
        <w:fldChar w:fldCharType="separate"/>
      </w:r>
      <w:r w:rsidR="000E6CF3">
        <w:t>V.2.5</w:t>
      </w:r>
      <w:r>
        <w:fldChar w:fldCharType="end"/>
      </w:r>
      <w:r>
        <w:t xml:space="preserve"> </w:t>
      </w:r>
      <w:r>
        <w:fldChar w:fldCharType="begin"/>
      </w:r>
      <w:r>
        <w:instrText xml:space="preserve"> REF _Ref327365489 \h </w:instrText>
      </w:r>
      <w:r>
        <w:fldChar w:fldCharType="separate"/>
      </w:r>
      <w:r w:rsidR="000E6CF3">
        <w:t>Vorgehensmodelle</w:t>
      </w:r>
      <w:r>
        <w:fldChar w:fldCharType="end"/>
      </w:r>
      <w:r>
        <w:t xml:space="preserve">) durchgeführt. Es ist während des Projekts immer am Ende eines Sprints ein voll lauffähiger Prototyp verfügbar. Was dieser Prototype kann, ist der </w:t>
      </w:r>
      <w:r>
        <w:fldChar w:fldCharType="begin"/>
      </w:r>
      <w:r>
        <w:instrText xml:space="preserve"> REF _Ref327441571 \h </w:instrText>
      </w:r>
      <w:r>
        <w:fldChar w:fldCharType="separate"/>
      </w:r>
      <w:r w:rsidR="000E6CF3">
        <w:t xml:space="preserve">Tabelle </w:t>
      </w:r>
      <w:r w:rsidR="000E6CF3">
        <w:rPr>
          <w:noProof/>
        </w:rPr>
        <w:t>2</w:t>
      </w:r>
      <w:r w:rsidR="000E6CF3">
        <w:t xml:space="preserve"> - Die geplanten Sprints</w:t>
      </w:r>
      <w:r>
        <w:fldChar w:fldCharType="end"/>
      </w:r>
      <w:r>
        <w:t xml:space="preserve"> zu entnehmen.</w:t>
      </w:r>
    </w:p>
    <w:p w:rsidR="00E462E1" w:rsidRPr="00B96C3F" w:rsidRDefault="00E462E1" w:rsidP="00E462E1">
      <w:r>
        <w:t>Folgender Release ist vorgesehen:</w:t>
      </w:r>
    </w:p>
    <w:tbl>
      <w:tblPr>
        <w:tblStyle w:val="MediumShading1-Accent1"/>
        <w:tblW w:w="0" w:type="auto"/>
        <w:tblInd w:w="108" w:type="dxa"/>
        <w:tblLook w:val="04A0" w:firstRow="1" w:lastRow="0" w:firstColumn="1" w:lastColumn="0" w:noHBand="0" w:noVBand="1"/>
      </w:tblPr>
      <w:tblGrid>
        <w:gridCol w:w="1480"/>
        <w:gridCol w:w="1922"/>
        <w:gridCol w:w="4111"/>
        <w:gridCol w:w="1667"/>
      </w:tblGrid>
      <w:tr w:rsidR="00E462E1" w:rsidTr="00F93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dxa"/>
          </w:tcPr>
          <w:p w:rsidR="00E462E1" w:rsidRDefault="00E462E1" w:rsidP="00F93041">
            <w:r>
              <w:t>Version</w:t>
            </w:r>
          </w:p>
        </w:tc>
        <w:tc>
          <w:tcPr>
            <w:tcW w:w="1922" w:type="dxa"/>
          </w:tcPr>
          <w:p w:rsidR="00E462E1" w:rsidRDefault="00E462E1" w:rsidP="00F93041">
            <w:pPr>
              <w:cnfStyle w:val="100000000000" w:firstRow="1" w:lastRow="0" w:firstColumn="0" w:lastColumn="0" w:oddVBand="0" w:evenVBand="0" w:oddHBand="0" w:evenHBand="0" w:firstRowFirstColumn="0" w:firstRowLastColumn="0" w:lastRowFirstColumn="0" w:lastRowLastColumn="0"/>
            </w:pPr>
            <w:r>
              <w:t>Typ</w:t>
            </w:r>
          </w:p>
        </w:tc>
        <w:tc>
          <w:tcPr>
            <w:tcW w:w="4111" w:type="dxa"/>
          </w:tcPr>
          <w:p w:rsidR="00E462E1" w:rsidRDefault="00E462E1" w:rsidP="00F93041">
            <w:pPr>
              <w:cnfStyle w:val="100000000000" w:firstRow="1" w:lastRow="0" w:firstColumn="0" w:lastColumn="0" w:oddVBand="0" w:evenVBand="0" w:oddHBand="0" w:evenHBand="0" w:firstRowFirstColumn="0" w:firstRowLastColumn="0" w:lastRowFirstColumn="0" w:lastRowLastColumn="0"/>
            </w:pPr>
            <w:r>
              <w:t>Beschreibung</w:t>
            </w:r>
          </w:p>
        </w:tc>
        <w:tc>
          <w:tcPr>
            <w:tcW w:w="1667" w:type="dxa"/>
          </w:tcPr>
          <w:p w:rsidR="00E462E1" w:rsidRDefault="00E462E1" w:rsidP="00F93041">
            <w:pPr>
              <w:cnfStyle w:val="100000000000" w:firstRow="1" w:lastRow="0" w:firstColumn="0" w:lastColumn="0" w:oddVBand="0" w:evenVBand="0" w:oddHBand="0" w:evenHBand="0" w:firstRowFirstColumn="0" w:firstRowLastColumn="0" w:lastRowFirstColumn="0" w:lastRowLastColumn="0"/>
            </w:pPr>
            <w:r>
              <w:t>Datum</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dxa"/>
          </w:tcPr>
          <w:p w:rsidR="00E462E1" w:rsidRDefault="00E462E1" w:rsidP="00F93041">
            <w:pPr>
              <w:rPr>
                <w:b w:val="0"/>
              </w:rPr>
            </w:pPr>
            <w:r>
              <w:rPr>
                <w:b w:val="0"/>
              </w:rPr>
              <w:t>1.0</w:t>
            </w:r>
          </w:p>
        </w:tc>
        <w:tc>
          <w:tcPr>
            <w:tcW w:w="1922" w:type="dxa"/>
          </w:tcPr>
          <w:p w:rsidR="00E462E1" w:rsidRDefault="00E462E1" w:rsidP="00F93041">
            <w:pPr>
              <w:cnfStyle w:val="000000100000" w:firstRow="0" w:lastRow="0" w:firstColumn="0" w:lastColumn="0" w:oddVBand="0" w:evenVBand="0" w:oddHBand="1" w:evenHBand="0" w:firstRowFirstColumn="0" w:firstRowLastColumn="0" w:lastRowFirstColumn="0" w:lastRowLastColumn="0"/>
            </w:pPr>
            <w:r>
              <w:t>Finalversion</w:t>
            </w:r>
          </w:p>
        </w:tc>
        <w:tc>
          <w:tcPr>
            <w:tcW w:w="4111" w:type="dxa"/>
          </w:tcPr>
          <w:p w:rsidR="00E462E1" w:rsidRDefault="00E462E1" w:rsidP="00F93041">
            <w:pPr>
              <w:cnfStyle w:val="000000100000" w:firstRow="0" w:lastRow="0" w:firstColumn="0" w:lastColumn="0" w:oddVBand="0" w:evenVBand="0" w:oddHBand="1" w:evenHBand="0" w:firstRowFirstColumn="0" w:firstRowLastColumn="0" w:lastRowFirstColumn="0" w:lastRowLastColumn="0"/>
            </w:pPr>
            <w:r>
              <w:t>Fertiger Prototyp, Bugs gefixt oder dokumentiert, Code Reviews durchgeführt , Dokumentation abgeschlossen</w:t>
            </w:r>
          </w:p>
        </w:tc>
        <w:tc>
          <w:tcPr>
            <w:tcW w:w="1667" w:type="dxa"/>
          </w:tcPr>
          <w:p w:rsidR="00E462E1" w:rsidRDefault="00E462E1" w:rsidP="00F93041">
            <w:pPr>
              <w:keepNext/>
              <w:cnfStyle w:val="000000100000" w:firstRow="0" w:lastRow="0" w:firstColumn="0" w:lastColumn="0" w:oddVBand="0" w:evenVBand="0" w:oddHBand="1" w:evenHBand="0" w:firstRowFirstColumn="0" w:firstRowLastColumn="0" w:lastRowFirstColumn="0" w:lastRowLastColumn="0"/>
            </w:pPr>
            <w:r>
              <w:t>15.06.2012</w:t>
            </w:r>
          </w:p>
        </w:tc>
      </w:tr>
    </w:tbl>
    <w:p w:rsidR="00E462E1" w:rsidRDefault="00E462E1" w:rsidP="00E462E1">
      <w:pPr>
        <w:pStyle w:val="Caption"/>
      </w:pPr>
      <w:bookmarkStart w:id="31" w:name="_Toc327468152"/>
      <w:bookmarkStart w:id="32" w:name="_Toc311820644"/>
      <w:r>
        <w:t xml:space="preserve">Tabelle </w:t>
      </w:r>
      <w:fldSimple w:instr=" SEQ Tabelle \* ARABIC ">
        <w:r w:rsidR="000E6CF3">
          <w:rPr>
            <w:noProof/>
          </w:rPr>
          <w:t>1</w:t>
        </w:r>
      </w:fldSimple>
      <w:r>
        <w:t xml:space="preserve"> - Releases</w:t>
      </w:r>
      <w:bookmarkEnd w:id="31"/>
    </w:p>
    <w:p w:rsidR="00E462E1" w:rsidRPr="006156A4" w:rsidRDefault="00E462E1" w:rsidP="00E462E1">
      <w:pPr>
        <w:pStyle w:val="Heading4"/>
      </w:pPr>
      <w:bookmarkStart w:id="33" w:name="_Ref327465866"/>
      <w:bookmarkStart w:id="34" w:name="_Ref327465867"/>
      <w:bookmarkStart w:id="35" w:name="_Toc327467604"/>
      <w:r>
        <w:t>Milestones</w:t>
      </w:r>
      <w:bookmarkEnd w:id="32"/>
      <w:r>
        <w:t xml:space="preserve"> / Sprints</w:t>
      </w:r>
      <w:bookmarkEnd w:id="33"/>
      <w:bookmarkEnd w:id="34"/>
      <w:bookmarkEnd w:id="35"/>
    </w:p>
    <w:p w:rsidR="00E462E1" w:rsidRDefault="00E462E1" w:rsidP="00E462E1">
      <w:r>
        <w:t xml:space="preserve">Ein Milestone ereignet sich jeweils am Ende eines Sprints. Die Sprints, wie auch die Milestones, sind </w:t>
      </w:r>
      <w:proofErr w:type="gramStart"/>
      <w:r>
        <w:t>im</w:t>
      </w:r>
      <w:proofErr w:type="gramEnd"/>
      <w:r>
        <w:t xml:space="preserve"> Redmine dokumentiert.</w:t>
      </w:r>
    </w:p>
    <w:p w:rsidR="00E462E1" w:rsidRDefault="00E462E1" w:rsidP="00E462E1">
      <w:r>
        <w:t xml:space="preserve">Auf der Website </w:t>
      </w:r>
      <w:r w:rsidRPr="004855DD">
        <w:t>https://redmine.elmermx.ch/</w:t>
      </w:r>
      <w:r>
        <w:t xml:space="preserve"> steht der detaillierte Projektplan zur Verfügung. Die detaillierte Planung der jeweiligen Sprints erfolgt schrittweise nach den Vorgehensmodellen Scrum, RUP und UCD (siehe Unterkapitel </w:t>
      </w:r>
      <w:r>
        <w:fldChar w:fldCharType="begin"/>
      </w:r>
      <w:r>
        <w:instrText xml:space="preserve"> REF _Ref317856722 \r \h </w:instrText>
      </w:r>
      <w:r>
        <w:fldChar w:fldCharType="separate"/>
      </w:r>
      <w:r w:rsidR="000E6CF3">
        <w:t>V.2.5</w:t>
      </w:r>
      <w:r>
        <w:fldChar w:fldCharType="end"/>
      </w:r>
      <w:r>
        <w:t xml:space="preserve"> </w:t>
      </w:r>
      <w:r>
        <w:fldChar w:fldCharType="begin"/>
      </w:r>
      <w:r>
        <w:instrText xml:space="preserve"> REF _Ref327365489 \h </w:instrText>
      </w:r>
      <w:r>
        <w:fldChar w:fldCharType="separate"/>
      </w:r>
      <w:r w:rsidR="000E6CF3">
        <w:t>Vorgehensmodelle</w:t>
      </w:r>
      <w:r>
        <w:fldChar w:fldCharType="end"/>
      </w:r>
      <w:r>
        <w:t>).</w:t>
      </w:r>
    </w:p>
    <w:tbl>
      <w:tblPr>
        <w:tblStyle w:val="MediumShading1-Accent1"/>
        <w:tblW w:w="0" w:type="auto"/>
        <w:tblInd w:w="108" w:type="dxa"/>
        <w:tblLook w:val="04A0" w:firstRow="1" w:lastRow="0" w:firstColumn="1" w:lastColumn="0" w:noHBand="0" w:noVBand="1"/>
      </w:tblPr>
      <w:tblGrid>
        <w:gridCol w:w="993"/>
        <w:gridCol w:w="1417"/>
        <w:gridCol w:w="6662"/>
      </w:tblGrid>
      <w:tr w:rsidR="00E462E1" w:rsidTr="00F93041">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993" w:type="dxa"/>
          </w:tcPr>
          <w:p w:rsidR="00E462E1" w:rsidRDefault="00E462E1" w:rsidP="00F93041">
            <w:r>
              <w:t>Sprint</w:t>
            </w:r>
          </w:p>
        </w:tc>
        <w:tc>
          <w:tcPr>
            <w:tcW w:w="1417" w:type="dxa"/>
          </w:tcPr>
          <w:p w:rsidR="00E462E1" w:rsidRDefault="00E462E1" w:rsidP="00F93041">
            <w:pPr>
              <w:cnfStyle w:val="100000000000" w:firstRow="1" w:lastRow="0" w:firstColumn="0" w:lastColumn="0" w:oddVBand="0" w:evenVBand="0" w:oddHBand="0" w:evenHBand="0" w:firstRowFirstColumn="0" w:firstRowLastColumn="0" w:lastRowFirstColumn="0" w:lastRowLastColumn="0"/>
            </w:pPr>
            <w:r>
              <w:t>Datum</w:t>
            </w:r>
          </w:p>
        </w:tc>
        <w:tc>
          <w:tcPr>
            <w:tcW w:w="6662" w:type="dxa"/>
          </w:tcPr>
          <w:p w:rsidR="00E462E1" w:rsidRDefault="00E462E1" w:rsidP="00F93041">
            <w:pPr>
              <w:cnfStyle w:val="100000000000" w:firstRow="1" w:lastRow="0" w:firstColumn="0" w:lastColumn="0" w:oddVBand="0" w:evenVBand="0" w:oddHBand="0" w:evenHBand="0" w:firstRowFirstColumn="0" w:firstRowLastColumn="0" w:lastRowFirstColumn="0" w:lastRowLastColumn="0"/>
            </w:pPr>
            <w:r>
              <w:t>Grobe Beschreibung</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993" w:type="dxa"/>
          </w:tcPr>
          <w:p w:rsidR="00E462E1" w:rsidRDefault="00E462E1" w:rsidP="00F93041">
            <w:pPr>
              <w:rPr>
                <w:b w:val="0"/>
              </w:rPr>
            </w:pPr>
            <w:r>
              <w:rPr>
                <w:b w:val="0"/>
              </w:rPr>
              <w:t>1</w:t>
            </w:r>
          </w:p>
        </w:tc>
        <w:tc>
          <w:tcPr>
            <w:tcW w:w="1417" w:type="dxa"/>
          </w:tcPr>
          <w:p w:rsidR="00E462E1" w:rsidRDefault="00E462E1" w:rsidP="00F93041">
            <w:pPr>
              <w:cnfStyle w:val="000000100000" w:firstRow="0" w:lastRow="0" w:firstColumn="0" w:lastColumn="0" w:oddVBand="0" w:evenVBand="0" w:oddHBand="1" w:evenHBand="0" w:firstRowFirstColumn="0" w:firstRowLastColumn="0" w:lastRowFirstColumn="0" w:lastRowLastColumn="0"/>
            </w:pPr>
            <w:r>
              <w:t>27.02.2012</w:t>
            </w:r>
          </w:p>
        </w:tc>
        <w:tc>
          <w:tcPr>
            <w:tcW w:w="6662" w:type="dxa"/>
          </w:tcPr>
          <w:p w:rsidR="00E462E1" w:rsidRDefault="00E462E1" w:rsidP="00F93041">
            <w:pPr>
              <w:cnfStyle w:val="000000100000" w:firstRow="0" w:lastRow="0" w:firstColumn="0" w:lastColumn="0" w:oddVBand="0" w:evenVBand="0" w:oddHBand="1" w:evenHBand="0" w:firstRowFirstColumn="0" w:firstRowLastColumn="0" w:lastRowFirstColumn="0" w:lastRowLastColumn="0"/>
            </w:pPr>
            <w:r>
              <w:t>Versionskontrolle eingerichtet, Technologien studiert, einfache kleine Experimente entwickelt</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993" w:type="dxa"/>
          </w:tcPr>
          <w:p w:rsidR="00E462E1" w:rsidRDefault="00E462E1" w:rsidP="00F93041">
            <w:pPr>
              <w:rPr>
                <w:b w:val="0"/>
              </w:rPr>
            </w:pPr>
            <w:r>
              <w:rPr>
                <w:b w:val="0"/>
              </w:rPr>
              <w:t>2</w:t>
            </w:r>
          </w:p>
        </w:tc>
        <w:tc>
          <w:tcPr>
            <w:tcW w:w="1417" w:type="dxa"/>
          </w:tcPr>
          <w:p w:rsidR="00E462E1" w:rsidRDefault="00E462E1" w:rsidP="00F93041">
            <w:pPr>
              <w:cnfStyle w:val="000000010000" w:firstRow="0" w:lastRow="0" w:firstColumn="0" w:lastColumn="0" w:oddVBand="0" w:evenVBand="0" w:oddHBand="0" w:evenHBand="1" w:firstRowFirstColumn="0" w:firstRowLastColumn="0" w:lastRowFirstColumn="0" w:lastRowLastColumn="0"/>
            </w:pPr>
            <w:r>
              <w:t>05.03.2012</w:t>
            </w:r>
          </w:p>
        </w:tc>
        <w:tc>
          <w:tcPr>
            <w:tcW w:w="6662" w:type="dxa"/>
          </w:tcPr>
          <w:p w:rsidR="00E462E1" w:rsidRDefault="00E462E1" w:rsidP="00F93041">
            <w:pPr>
              <w:cnfStyle w:val="000000010000" w:firstRow="0" w:lastRow="0" w:firstColumn="0" w:lastColumn="0" w:oddVBand="0" w:evenVBand="0" w:oddHBand="0" w:evenHBand="1" w:firstRowFirstColumn="0" w:firstRowLastColumn="0" w:lastRowFirstColumn="0" w:lastRowLastColumn="0"/>
            </w:pPr>
            <w:r>
              <w:t>Microsoft SDK getestet, Benutzerbefragung und -beobachtung durchgeführt, Mini-Prototyp mit Tracking von Personen erstellt, Testsetup evaluiert</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993" w:type="dxa"/>
          </w:tcPr>
          <w:p w:rsidR="00E462E1" w:rsidRDefault="00E462E1" w:rsidP="00F93041">
            <w:pPr>
              <w:rPr>
                <w:b w:val="0"/>
              </w:rPr>
            </w:pPr>
            <w:r>
              <w:rPr>
                <w:b w:val="0"/>
              </w:rPr>
              <w:t>3</w:t>
            </w:r>
          </w:p>
        </w:tc>
        <w:tc>
          <w:tcPr>
            <w:tcW w:w="1417" w:type="dxa"/>
          </w:tcPr>
          <w:p w:rsidR="00E462E1" w:rsidRDefault="00E462E1" w:rsidP="00F93041">
            <w:pPr>
              <w:cnfStyle w:val="000000100000" w:firstRow="0" w:lastRow="0" w:firstColumn="0" w:lastColumn="0" w:oddVBand="0" w:evenVBand="0" w:oddHBand="1" w:evenHBand="0" w:firstRowFirstColumn="0" w:firstRowLastColumn="0" w:lastRowFirstColumn="0" w:lastRowLastColumn="0"/>
            </w:pPr>
            <w:r>
              <w:t>12.03.2012</w:t>
            </w:r>
          </w:p>
        </w:tc>
        <w:tc>
          <w:tcPr>
            <w:tcW w:w="6662" w:type="dxa"/>
          </w:tcPr>
          <w:p w:rsidR="00E462E1" w:rsidRDefault="00E462E1" w:rsidP="00F93041">
            <w:pPr>
              <w:cnfStyle w:val="000000100000" w:firstRow="0" w:lastRow="0" w:firstColumn="0" w:lastColumn="0" w:oddVBand="0" w:evenVBand="0" w:oddHBand="1" w:evenHBand="0" w:firstRowFirstColumn="0" w:firstRowLastColumn="0" w:lastRowFirstColumn="0" w:lastRowLastColumn="0"/>
            </w:pPr>
            <w:r>
              <w:t>Vision erstellt, Bachelorposter organisiert und konvertiert, Microsoft Imagine Cup Projekt-Plan erstellt, Entscheidung für Kinect Framework getroffen</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993" w:type="dxa"/>
          </w:tcPr>
          <w:p w:rsidR="00E462E1" w:rsidRDefault="00E462E1" w:rsidP="00F93041">
            <w:pPr>
              <w:rPr>
                <w:b w:val="0"/>
              </w:rPr>
            </w:pPr>
            <w:r>
              <w:rPr>
                <w:b w:val="0"/>
              </w:rPr>
              <w:t>4</w:t>
            </w:r>
          </w:p>
        </w:tc>
        <w:tc>
          <w:tcPr>
            <w:tcW w:w="1417" w:type="dxa"/>
          </w:tcPr>
          <w:p w:rsidR="00E462E1" w:rsidRDefault="00E462E1" w:rsidP="00F93041">
            <w:pPr>
              <w:cnfStyle w:val="000000010000" w:firstRow="0" w:lastRow="0" w:firstColumn="0" w:lastColumn="0" w:oddVBand="0" w:evenVBand="0" w:oddHBand="0" w:evenHBand="1" w:firstRowFirstColumn="0" w:firstRowLastColumn="0" w:lastRowFirstColumn="0" w:lastRowLastColumn="0"/>
            </w:pPr>
            <w:r>
              <w:t>19.03.2012</w:t>
            </w:r>
          </w:p>
        </w:tc>
        <w:tc>
          <w:tcPr>
            <w:tcW w:w="6662" w:type="dxa"/>
          </w:tcPr>
          <w:p w:rsidR="00E462E1" w:rsidRDefault="00E462E1" w:rsidP="00F93041">
            <w:pPr>
              <w:cnfStyle w:val="000000010000" w:firstRow="0" w:lastRow="0" w:firstColumn="0" w:lastColumn="0" w:oddVBand="0" w:evenVBand="0" w:oddHBand="0" w:evenHBand="1" w:firstRowFirstColumn="0" w:firstRowLastColumn="0" w:lastRowFirstColumn="0" w:lastRowLastColumn="0"/>
            </w:pPr>
            <w:r>
              <w:t>Prototyp getestet (formativer empirischer Test), Personas und Szenarien erarbeitet, Kinect Record/Replay-Möglichkeit gefunden und entwickelt, Skeleton Aufnahmen gemacht, Backlog mit User Stories erstellt</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993" w:type="dxa"/>
          </w:tcPr>
          <w:p w:rsidR="00E462E1" w:rsidRDefault="00E462E1" w:rsidP="00F93041">
            <w:pPr>
              <w:rPr>
                <w:b w:val="0"/>
              </w:rPr>
            </w:pPr>
            <w:r>
              <w:rPr>
                <w:b w:val="0"/>
              </w:rPr>
              <w:t>5</w:t>
            </w:r>
          </w:p>
        </w:tc>
        <w:tc>
          <w:tcPr>
            <w:tcW w:w="1417" w:type="dxa"/>
          </w:tcPr>
          <w:p w:rsidR="00E462E1" w:rsidRDefault="00E462E1" w:rsidP="00F93041">
            <w:pPr>
              <w:cnfStyle w:val="000000100000" w:firstRow="0" w:lastRow="0" w:firstColumn="0" w:lastColumn="0" w:oddVBand="0" w:evenVBand="0" w:oddHBand="1" w:evenHBand="0" w:firstRowFirstColumn="0" w:firstRowLastColumn="0" w:lastRowFirstColumn="0" w:lastRowLastColumn="0"/>
            </w:pPr>
            <w:r>
              <w:t>26.03.2012</w:t>
            </w:r>
          </w:p>
        </w:tc>
        <w:tc>
          <w:tcPr>
            <w:tcW w:w="6662" w:type="dxa"/>
          </w:tcPr>
          <w:p w:rsidR="00E462E1" w:rsidRDefault="00E462E1" w:rsidP="00F93041">
            <w:pPr>
              <w:cnfStyle w:val="000000100000" w:firstRow="0" w:lastRow="0" w:firstColumn="0" w:lastColumn="0" w:oddVBand="0" w:evenVBand="0" w:oddHBand="1" w:evenHBand="0" w:firstRowFirstColumn="0" w:firstRowLastColumn="0" w:lastRowFirstColumn="0" w:lastRowLastColumn="0"/>
            </w:pPr>
            <w:r>
              <w:t>Prototyp getestet (formativer empirischer Test), Demonstration Prototyp vorbereitet, WPF-Applikation implementiert und auf Testhardware getestet, Grobarchitektur erarbeitet, implementiert und Review mit Silvan Gehrig</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993" w:type="dxa"/>
          </w:tcPr>
          <w:p w:rsidR="00E462E1" w:rsidRDefault="00E462E1" w:rsidP="00F93041">
            <w:pPr>
              <w:rPr>
                <w:b w:val="0"/>
              </w:rPr>
            </w:pPr>
            <w:r>
              <w:rPr>
                <w:b w:val="0"/>
              </w:rPr>
              <w:t>6</w:t>
            </w:r>
          </w:p>
        </w:tc>
        <w:tc>
          <w:tcPr>
            <w:tcW w:w="1417" w:type="dxa"/>
          </w:tcPr>
          <w:p w:rsidR="00E462E1" w:rsidRDefault="00E462E1" w:rsidP="00F93041">
            <w:pPr>
              <w:cnfStyle w:val="000000010000" w:firstRow="0" w:lastRow="0" w:firstColumn="0" w:lastColumn="0" w:oddVBand="0" w:evenVBand="0" w:oddHBand="0" w:evenHBand="1" w:firstRowFirstColumn="0" w:firstRowLastColumn="0" w:lastRowFirstColumn="0" w:lastRowLastColumn="0"/>
            </w:pPr>
            <w:r>
              <w:t>02.04.2012</w:t>
            </w:r>
          </w:p>
        </w:tc>
        <w:tc>
          <w:tcPr>
            <w:tcW w:w="6662" w:type="dxa"/>
          </w:tcPr>
          <w:p w:rsidR="00E462E1" w:rsidRDefault="00E462E1" w:rsidP="00F93041">
            <w:pPr>
              <w:cnfStyle w:val="000000010000" w:firstRow="0" w:lastRow="0" w:firstColumn="0" w:lastColumn="0" w:oddVBand="0" w:evenVBand="0" w:oddHBand="0" w:evenHBand="1" w:firstRowFirstColumn="0" w:firstRowLastColumn="0" w:lastRowFirstColumn="0" w:lastRowLastColumn="0"/>
            </w:pPr>
            <w:r>
              <w:t>Prototyp getestet (formativer empirischer Test), tiefere Auflösungen auf der Videowall getestet, Handtracking-Prototyp erstellt, Prototyp mit Mittagsmenu erstellt</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993" w:type="dxa"/>
          </w:tcPr>
          <w:p w:rsidR="00E462E1" w:rsidRDefault="00E462E1" w:rsidP="00F93041">
            <w:pPr>
              <w:rPr>
                <w:b w:val="0"/>
              </w:rPr>
            </w:pPr>
            <w:r>
              <w:rPr>
                <w:b w:val="0"/>
              </w:rPr>
              <w:t>7</w:t>
            </w:r>
          </w:p>
        </w:tc>
        <w:tc>
          <w:tcPr>
            <w:tcW w:w="1417" w:type="dxa"/>
          </w:tcPr>
          <w:p w:rsidR="00E462E1" w:rsidRDefault="00E462E1" w:rsidP="00F93041">
            <w:pPr>
              <w:cnfStyle w:val="000000100000" w:firstRow="0" w:lastRow="0" w:firstColumn="0" w:lastColumn="0" w:oddVBand="0" w:evenVBand="0" w:oddHBand="1" w:evenHBand="0" w:firstRowFirstColumn="0" w:firstRowLastColumn="0" w:lastRowFirstColumn="0" w:lastRowLastColumn="0"/>
            </w:pPr>
            <w:r>
              <w:t>16.04.2012</w:t>
            </w:r>
          </w:p>
        </w:tc>
        <w:tc>
          <w:tcPr>
            <w:tcW w:w="6662" w:type="dxa"/>
          </w:tcPr>
          <w:p w:rsidR="00E462E1" w:rsidRDefault="00E462E1" w:rsidP="00F93041">
            <w:pPr>
              <w:cnfStyle w:val="000000100000" w:firstRow="0" w:lastRow="0" w:firstColumn="0" w:lastColumn="0" w:oddVBand="0" w:evenVBand="0" w:oddHBand="1" w:evenHBand="0" w:firstRowFirstColumn="0" w:firstRowLastColumn="0" w:lastRowFirstColumn="0" w:lastRowLastColumn="0"/>
            </w:pPr>
            <w:r>
              <w:t>Architekturprototyp: Poster-Applikation implementiert, mit Kinect „klicken“ implementiert, Webarchitektur von Microsoft studiert</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993" w:type="dxa"/>
          </w:tcPr>
          <w:p w:rsidR="00E462E1" w:rsidRDefault="00E462E1" w:rsidP="00F93041">
            <w:pPr>
              <w:rPr>
                <w:b w:val="0"/>
              </w:rPr>
            </w:pPr>
            <w:r>
              <w:rPr>
                <w:b w:val="0"/>
              </w:rPr>
              <w:t>8</w:t>
            </w:r>
          </w:p>
        </w:tc>
        <w:tc>
          <w:tcPr>
            <w:tcW w:w="1417" w:type="dxa"/>
          </w:tcPr>
          <w:p w:rsidR="00E462E1" w:rsidRDefault="00E462E1" w:rsidP="00F93041">
            <w:pPr>
              <w:cnfStyle w:val="000000010000" w:firstRow="0" w:lastRow="0" w:firstColumn="0" w:lastColumn="0" w:oddVBand="0" w:evenVBand="0" w:oddHBand="0" w:evenHBand="1" w:firstRowFirstColumn="0" w:firstRowLastColumn="0" w:lastRowFirstColumn="0" w:lastRowLastColumn="0"/>
            </w:pPr>
            <w:r>
              <w:t>23.04.2012</w:t>
            </w:r>
          </w:p>
        </w:tc>
        <w:tc>
          <w:tcPr>
            <w:tcW w:w="6662" w:type="dxa"/>
          </w:tcPr>
          <w:p w:rsidR="00E462E1" w:rsidRDefault="00E462E1" w:rsidP="00F93041">
            <w:pPr>
              <w:cnfStyle w:val="000000010000" w:firstRow="0" w:lastRow="0" w:firstColumn="0" w:lastColumn="0" w:oddVBand="0" w:evenVBand="0" w:oddHBand="0" w:evenHBand="1" w:firstRowFirstColumn="0" w:firstRowLastColumn="0" w:lastRowFirstColumn="0" w:lastRowLastColumn="0"/>
            </w:pPr>
            <w:r>
              <w:t>Usability Test für Prototyp organisiert, Prototyp auf Test-Setup getestet, DirectX auf Testhardware getestet</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993" w:type="dxa"/>
          </w:tcPr>
          <w:p w:rsidR="00E462E1" w:rsidRDefault="00E462E1" w:rsidP="00F93041">
            <w:pPr>
              <w:rPr>
                <w:b w:val="0"/>
              </w:rPr>
            </w:pPr>
            <w:r>
              <w:rPr>
                <w:b w:val="0"/>
              </w:rPr>
              <w:t>9</w:t>
            </w:r>
          </w:p>
        </w:tc>
        <w:tc>
          <w:tcPr>
            <w:tcW w:w="1417" w:type="dxa"/>
          </w:tcPr>
          <w:p w:rsidR="00E462E1" w:rsidRDefault="00E462E1" w:rsidP="00F93041">
            <w:pPr>
              <w:cnfStyle w:val="000000100000" w:firstRow="0" w:lastRow="0" w:firstColumn="0" w:lastColumn="0" w:oddVBand="0" w:evenVBand="0" w:oddHBand="1" w:evenHBand="0" w:firstRowFirstColumn="0" w:firstRowLastColumn="0" w:lastRowFirstColumn="0" w:lastRowLastColumn="0"/>
            </w:pPr>
            <w:r>
              <w:t>30.04.2012</w:t>
            </w:r>
          </w:p>
        </w:tc>
        <w:tc>
          <w:tcPr>
            <w:tcW w:w="6662" w:type="dxa"/>
          </w:tcPr>
          <w:p w:rsidR="00E462E1" w:rsidRDefault="00E462E1" w:rsidP="00F93041">
            <w:pPr>
              <w:cnfStyle w:val="000000100000" w:firstRow="0" w:lastRow="0" w:firstColumn="0" w:lastColumn="0" w:oddVBand="0" w:evenVBand="0" w:oddHBand="1" w:evenHBand="0" w:firstRowFirstColumn="0" w:firstRowLastColumn="0" w:lastRowFirstColumn="0" w:lastRowLastColumn="0"/>
            </w:pPr>
            <w:r>
              <w:t>Ideen für Teaser gesammelt, Applikation mit linker Hand bedienbar gemacht, WPF-Applikation mit Video getestet, Microsoft Managed Extensibility Framework (MEF) studiert</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993" w:type="dxa"/>
          </w:tcPr>
          <w:p w:rsidR="00E462E1" w:rsidRDefault="00E462E1" w:rsidP="00F93041">
            <w:pPr>
              <w:rPr>
                <w:b w:val="0"/>
              </w:rPr>
            </w:pPr>
            <w:r>
              <w:rPr>
                <w:b w:val="0"/>
              </w:rPr>
              <w:t>10</w:t>
            </w:r>
          </w:p>
        </w:tc>
        <w:tc>
          <w:tcPr>
            <w:tcW w:w="1417" w:type="dxa"/>
          </w:tcPr>
          <w:p w:rsidR="00E462E1" w:rsidRDefault="00E462E1" w:rsidP="00F93041">
            <w:pPr>
              <w:cnfStyle w:val="000000010000" w:firstRow="0" w:lastRow="0" w:firstColumn="0" w:lastColumn="0" w:oddVBand="0" w:evenVBand="0" w:oddHBand="0" w:evenHBand="1" w:firstRowFirstColumn="0" w:firstRowLastColumn="0" w:lastRowFirstColumn="0" w:lastRowLastColumn="0"/>
            </w:pPr>
            <w:r>
              <w:t>07.05.2012</w:t>
            </w:r>
          </w:p>
        </w:tc>
        <w:tc>
          <w:tcPr>
            <w:tcW w:w="6662" w:type="dxa"/>
          </w:tcPr>
          <w:p w:rsidR="00E462E1" w:rsidRDefault="00E462E1" w:rsidP="00F93041">
            <w:pPr>
              <w:cnfStyle w:val="000000010000" w:firstRow="0" w:lastRow="0" w:firstColumn="0" w:lastColumn="0" w:oddVBand="0" w:evenVBand="0" w:oddHBand="0" w:evenHBand="1" w:firstRowFirstColumn="0" w:firstRowLastColumn="0" w:lastRowFirstColumn="0" w:lastRowLastColumn="0"/>
            </w:pPr>
            <w:r>
              <w:t>Plug-in Framework entworfen und implementiert, Mitsubishi Display Wall angesehen, Code Review, Anpassungen gemäss Code Review durchgeführt</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993" w:type="dxa"/>
          </w:tcPr>
          <w:p w:rsidR="00E462E1" w:rsidRDefault="00E462E1" w:rsidP="00F93041">
            <w:pPr>
              <w:rPr>
                <w:b w:val="0"/>
              </w:rPr>
            </w:pPr>
            <w:r>
              <w:rPr>
                <w:b w:val="0"/>
              </w:rPr>
              <w:t>11</w:t>
            </w:r>
          </w:p>
        </w:tc>
        <w:tc>
          <w:tcPr>
            <w:tcW w:w="1417" w:type="dxa"/>
          </w:tcPr>
          <w:p w:rsidR="00E462E1" w:rsidRDefault="00E462E1" w:rsidP="00F93041">
            <w:pPr>
              <w:cnfStyle w:val="000000100000" w:firstRow="0" w:lastRow="0" w:firstColumn="0" w:lastColumn="0" w:oddVBand="0" w:evenVBand="0" w:oddHBand="1" w:evenHBand="0" w:firstRowFirstColumn="0" w:firstRowLastColumn="0" w:lastRowFirstColumn="0" w:lastRowLastColumn="0"/>
            </w:pPr>
            <w:r>
              <w:t>14.05.2012</w:t>
            </w:r>
          </w:p>
        </w:tc>
        <w:tc>
          <w:tcPr>
            <w:tcW w:w="6662" w:type="dxa"/>
          </w:tcPr>
          <w:p w:rsidR="00E462E1" w:rsidRDefault="00E462E1" w:rsidP="00F93041">
            <w:pPr>
              <w:cnfStyle w:val="000000100000" w:firstRow="0" w:lastRow="0" w:firstColumn="0" w:lastColumn="0" w:oddVBand="0" w:evenVBand="0" w:oddHBand="1" w:evenHBand="0" w:firstRowFirstColumn="0" w:firstRowLastColumn="0" w:lastRowFirstColumn="0" w:lastRowLastColumn="0"/>
            </w:pPr>
            <w:r>
              <w:t>Plug-ins aus Hauptapplikation extrahiert, Demomodus entworfen und implementiert</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993" w:type="dxa"/>
          </w:tcPr>
          <w:p w:rsidR="00E462E1" w:rsidRDefault="00E462E1" w:rsidP="00F93041">
            <w:pPr>
              <w:rPr>
                <w:b w:val="0"/>
              </w:rPr>
            </w:pPr>
            <w:r>
              <w:rPr>
                <w:b w:val="0"/>
              </w:rPr>
              <w:lastRenderedPageBreak/>
              <w:t>12</w:t>
            </w:r>
          </w:p>
        </w:tc>
        <w:tc>
          <w:tcPr>
            <w:tcW w:w="1417" w:type="dxa"/>
          </w:tcPr>
          <w:p w:rsidR="00E462E1" w:rsidRDefault="00E462E1" w:rsidP="00F93041">
            <w:pPr>
              <w:cnfStyle w:val="000000010000" w:firstRow="0" w:lastRow="0" w:firstColumn="0" w:lastColumn="0" w:oddVBand="0" w:evenVBand="0" w:oddHBand="0" w:evenHBand="1" w:firstRowFirstColumn="0" w:firstRowLastColumn="0" w:lastRowFirstColumn="0" w:lastRowLastColumn="0"/>
            </w:pPr>
            <w:r>
              <w:t>22.05.2012</w:t>
            </w:r>
          </w:p>
        </w:tc>
        <w:tc>
          <w:tcPr>
            <w:tcW w:w="6662" w:type="dxa"/>
          </w:tcPr>
          <w:p w:rsidR="00E462E1" w:rsidRDefault="00E462E1" w:rsidP="00F93041">
            <w:pPr>
              <w:cnfStyle w:val="000000010000" w:firstRow="0" w:lastRow="0" w:firstColumn="0" w:lastColumn="0" w:oddVBand="0" w:evenVBand="0" w:oddHBand="0" w:evenHBand="1" w:firstRowFirstColumn="0" w:firstRowLastColumn="0" w:lastRowFirstColumn="0" w:lastRowLastColumn="0"/>
            </w:pPr>
            <w:r>
              <w:t>Plug-in Schnittstelle definiert und dokumentiert, Accessibility dokumentiert, Demomodus weiterentwickelt, 2x4 Videowall-Setup getestet, Mittagsmenu automatisch aktualisiert, externes Design definiert und dokumentiert</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993" w:type="dxa"/>
          </w:tcPr>
          <w:p w:rsidR="00E462E1" w:rsidRDefault="00E462E1" w:rsidP="00F93041">
            <w:pPr>
              <w:rPr>
                <w:b w:val="0"/>
              </w:rPr>
            </w:pPr>
            <w:r>
              <w:rPr>
                <w:b w:val="0"/>
              </w:rPr>
              <w:t>13</w:t>
            </w:r>
          </w:p>
        </w:tc>
        <w:tc>
          <w:tcPr>
            <w:tcW w:w="1417" w:type="dxa"/>
          </w:tcPr>
          <w:p w:rsidR="00E462E1" w:rsidRDefault="00E462E1" w:rsidP="00F93041">
            <w:pPr>
              <w:cnfStyle w:val="000000100000" w:firstRow="0" w:lastRow="0" w:firstColumn="0" w:lastColumn="0" w:oddVBand="0" w:evenVBand="0" w:oddHBand="1" w:evenHBand="0" w:firstRowFirstColumn="0" w:firstRowLastColumn="0" w:lastRowFirstColumn="0" w:lastRowLastColumn="0"/>
            </w:pPr>
            <w:r>
              <w:t>28.05.2012</w:t>
            </w:r>
          </w:p>
        </w:tc>
        <w:tc>
          <w:tcPr>
            <w:tcW w:w="6662" w:type="dxa"/>
          </w:tcPr>
          <w:p w:rsidR="00E462E1" w:rsidRDefault="00E462E1" w:rsidP="00F93041">
            <w:pPr>
              <w:cnfStyle w:val="000000100000" w:firstRow="0" w:lastRow="0" w:firstColumn="0" w:lastColumn="0" w:oddVBand="0" w:evenVBand="0" w:oddHBand="1" w:evenHBand="0" w:firstRowFirstColumn="0" w:firstRowLastColumn="0" w:lastRowFirstColumn="0" w:lastRowLastColumn="0"/>
            </w:pPr>
            <w:r>
              <w:t>Usability Test durchgeführt mit Prototyp, Dokumentation überarbeitet, Unit Tests erstellt, erste Version des Bachelorposters erarbeitet</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993" w:type="dxa"/>
          </w:tcPr>
          <w:p w:rsidR="00E462E1" w:rsidRDefault="00E462E1" w:rsidP="00F93041">
            <w:pPr>
              <w:rPr>
                <w:b w:val="0"/>
              </w:rPr>
            </w:pPr>
            <w:r>
              <w:rPr>
                <w:b w:val="0"/>
              </w:rPr>
              <w:t>14</w:t>
            </w:r>
          </w:p>
        </w:tc>
        <w:tc>
          <w:tcPr>
            <w:tcW w:w="1417" w:type="dxa"/>
          </w:tcPr>
          <w:p w:rsidR="00E462E1" w:rsidRDefault="00E462E1" w:rsidP="00F93041">
            <w:pPr>
              <w:cnfStyle w:val="000000010000" w:firstRow="0" w:lastRow="0" w:firstColumn="0" w:lastColumn="0" w:oddVBand="0" w:evenVBand="0" w:oddHBand="0" w:evenHBand="1" w:firstRowFirstColumn="0" w:firstRowLastColumn="0" w:lastRowFirstColumn="0" w:lastRowLastColumn="0"/>
            </w:pPr>
            <w:r>
              <w:t>04.06.2012</w:t>
            </w:r>
          </w:p>
        </w:tc>
        <w:tc>
          <w:tcPr>
            <w:tcW w:w="6662" w:type="dxa"/>
          </w:tcPr>
          <w:p w:rsidR="00E462E1" w:rsidRDefault="00E462E1" w:rsidP="00F93041">
            <w:pPr>
              <w:cnfStyle w:val="000000010000" w:firstRow="0" w:lastRow="0" w:firstColumn="0" w:lastColumn="0" w:oddVBand="0" w:evenVBand="0" w:oddHBand="0" w:evenHBand="1" w:firstRowFirstColumn="0" w:firstRowLastColumn="0" w:lastRowFirstColumn="0" w:lastRowLastColumn="0"/>
            </w:pPr>
            <w:r>
              <w:t>Abstract und Management Summary geschrieben, Screen Map erstellt, externes Design validiert, Anpassungen gemäss Usability Test und Code Reviews durchgeführt, Code dokumentiert</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993" w:type="dxa"/>
          </w:tcPr>
          <w:p w:rsidR="00E462E1" w:rsidRDefault="00E462E1" w:rsidP="00F93041">
            <w:pPr>
              <w:rPr>
                <w:b w:val="0"/>
              </w:rPr>
            </w:pPr>
            <w:r>
              <w:rPr>
                <w:b w:val="0"/>
              </w:rPr>
              <w:t>15</w:t>
            </w:r>
          </w:p>
        </w:tc>
        <w:tc>
          <w:tcPr>
            <w:tcW w:w="1417" w:type="dxa"/>
          </w:tcPr>
          <w:p w:rsidR="00E462E1" w:rsidRDefault="00E462E1" w:rsidP="00F93041">
            <w:pPr>
              <w:cnfStyle w:val="000000100000" w:firstRow="0" w:lastRow="0" w:firstColumn="0" w:lastColumn="0" w:oddVBand="0" w:evenVBand="0" w:oddHBand="1" w:evenHBand="0" w:firstRowFirstColumn="0" w:firstRowLastColumn="0" w:lastRowFirstColumn="0" w:lastRowLastColumn="0"/>
            </w:pPr>
            <w:r>
              <w:t>11.06.2012</w:t>
            </w:r>
          </w:p>
        </w:tc>
        <w:tc>
          <w:tcPr>
            <w:tcW w:w="6662" w:type="dxa"/>
          </w:tcPr>
          <w:p w:rsidR="00E462E1" w:rsidRDefault="00E462E1" w:rsidP="00F93041">
            <w:pPr>
              <w:cnfStyle w:val="000000100000" w:firstRow="0" w:lastRow="0" w:firstColumn="0" w:lastColumn="0" w:oddVBand="0" w:evenVBand="0" w:oddHBand="1" w:evenHBand="0" w:firstRowFirstColumn="0" w:firstRowLastColumn="0" w:lastRowFirstColumn="0" w:lastRowLastColumn="0"/>
            </w:pPr>
            <w:r>
              <w:t>Video/Wiki Seite erstellt, Dokumentation erweitert, Software-Architektur beschrieben, Stabilitätstest durchgeführt, Programmierung abgeschlossen</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993" w:type="dxa"/>
          </w:tcPr>
          <w:p w:rsidR="00E462E1" w:rsidRDefault="00E462E1" w:rsidP="00F93041">
            <w:pPr>
              <w:rPr>
                <w:b w:val="0"/>
              </w:rPr>
            </w:pPr>
            <w:r>
              <w:rPr>
                <w:b w:val="0"/>
              </w:rPr>
              <w:t>16</w:t>
            </w:r>
          </w:p>
        </w:tc>
        <w:tc>
          <w:tcPr>
            <w:tcW w:w="1417" w:type="dxa"/>
          </w:tcPr>
          <w:p w:rsidR="00E462E1" w:rsidRDefault="00E462E1" w:rsidP="00F93041">
            <w:pPr>
              <w:cnfStyle w:val="000000010000" w:firstRow="0" w:lastRow="0" w:firstColumn="0" w:lastColumn="0" w:oddVBand="0" w:evenVBand="0" w:oddHBand="0" w:evenHBand="1" w:firstRowFirstColumn="0" w:firstRowLastColumn="0" w:lastRowFirstColumn="0" w:lastRowLastColumn="0"/>
            </w:pPr>
            <w:r>
              <w:t>15.06.2012</w:t>
            </w:r>
          </w:p>
        </w:tc>
        <w:tc>
          <w:tcPr>
            <w:tcW w:w="6662" w:type="dxa"/>
          </w:tcPr>
          <w:p w:rsidR="00E462E1" w:rsidRDefault="00E462E1" w:rsidP="00F93041">
            <w:pPr>
              <w:keepNext/>
              <w:cnfStyle w:val="000000010000" w:firstRow="0" w:lastRow="0" w:firstColumn="0" w:lastColumn="0" w:oddVBand="0" w:evenVBand="0" w:oddHBand="0" w:evenHBand="1" w:firstRowFirstColumn="0" w:firstRowLastColumn="0" w:lastRowFirstColumn="0" w:lastRowLastColumn="0"/>
            </w:pPr>
            <w:r>
              <w:t>Dokumentation abgeschlossen, CD gebrannt, Poster gedruckt, Test-Setup abgebaut, HSR-Forum-Stand vorbereitet, betreut und abgebaut</w:t>
            </w:r>
          </w:p>
        </w:tc>
      </w:tr>
    </w:tbl>
    <w:p w:rsidR="00E462E1" w:rsidRDefault="00E462E1" w:rsidP="00E462E1">
      <w:pPr>
        <w:pStyle w:val="Caption"/>
      </w:pPr>
      <w:bookmarkStart w:id="36" w:name="_Ref327441571"/>
      <w:bookmarkStart w:id="37" w:name="_Toc327468153"/>
      <w:r>
        <w:t xml:space="preserve">Tabelle </w:t>
      </w:r>
      <w:fldSimple w:instr=" SEQ Tabelle \* ARABIC ">
        <w:r w:rsidR="000E6CF3">
          <w:rPr>
            <w:noProof/>
          </w:rPr>
          <w:t>2</w:t>
        </w:r>
      </w:fldSimple>
      <w:r>
        <w:t xml:space="preserve"> - Die geplanten Sprints</w:t>
      </w:r>
      <w:bookmarkEnd w:id="36"/>
      <w:bookmarkEnd w:id="37"/>
    </w:p>
    <w:p w:rsidR="00E462E1" w:rsidRDefault="00E462E1" w:rsidP="00E462E1">
      <w:pPr>
        <w:pStyle w:val="Heading4"/>
      </w:pPr>
      <w:bookmarkStart w:id="38" w:name="_Toc327467605"/>
      <w:r>
        <w:t>Zeitplan und Zeiterfassung</w:t>
      </w:r>
      <w:bookmarkEnd w:id="38"/>
    </w:p>
    <w:p w:rsidR="00E462E1" w:rsidRDefault="00E462E1" w:rsidP="00E462E1">
      <w:r>
        <w:t xml:space="preserve">Die einzelnen Arbeitspakete (Tickets) sind den jeweiligen Sprints zugeordnet. Das Projekt ist in 16 Sprints unterteilt. Das Ende eines Sprints entspricht jeweils einem Milestone. </w:t>
      </w:r>
    </w:p>
    <w:p w:rsidR="00E462E1" w:rsidRDefault="00E462E1" w:rsidP="00E462E1">
      <w:r>
        <w:t xml:space="preserve">Die komplette Zeitplanung und die Zeiterfassung werden auf dem Redmine-Server durchgeführt. Für jedes Arbeitspaket wird der Zeitaufwand geschätzt (siehe Kapitel </w:t>
      </w:r>
      <w:r>
        <w:fldChar w:fldCharType="begin"/>
      </w:r>
      <w:r>
        <w:instrText xml:space="preserve"> REF _Ref327311365 \r \h </w:instrText>
      </w:r>
      <w:r>
        <w:fldChar w:fldCharType="separate"/>
      </w:r>
      <w:r w:rsidR="000E6CF3">
        <w:t>V.2.2.4</w:t>
      </w:r>
      <w:r>
        <w:fldChar w:fldCharType="end"/>
      </w:r>
      <w:r>
        <w:t xml:space="preserve"> </w:t>
      </w:r>
      <w:r>
        <w:fldChar w:fldCharType="begin"/>
      </w:r>
      <w:r>
        <w:instrText xml:space="preserve"> REF _Ref327311365 \h </w:instrText>
      </w:r>
      <w:r>
        <w:fldChar w:fldCharType="separate"/>
      </w:r>
      <w:r w:rsidR="000E6CF3">
        <w:t>Aufwandschätzung</w:t>
      </w:r>
      <w:r>
        <w:fldChar w:fldCharType="end"/>
      </w:r>
      <w:r>
        <w:t>) und ein Ticket erstellt. Diese Tickets werden dann den jeweiligen Sprints zugeordnet. Wurde an einem Ticket gearbeitet, wird die dafür aufgewendete Zeit auf das Ticket gebucht. Die Erfassung der Zeit für die jeweiligen bearbeiteten Tickets wird jeweils sofort nach Abschluss der Arbeiten vorgenommen. Somit ist die Zeiterfassung stets aktuell.</w:t>
      </w:r>
    </w:p>
    <w:p w:rsidR="00E462E1" w:rsidRDefault="00E462E1" w:rsidP="00E462E1">
      <w:r>
        <w:t>Die Reportfunktion bietet einen Überblick über den geplanten und den tatsächlichen Zeitaufwand. Zudem ist es möglich, den Arbeitsaufwand mittels einer cvs-Datei zu exportieren und z.B. in Excel anschaulich darzustellen.</w:t>
      </w:r>
    </w:p>
    <w:p w:rsidR="00E462E1" w:rsidRDefault="00E462E1" w:rsidP="00E462E1">
      <w:pPr>
        <w:pStyle w:val="Heading4"/>
      </w:pPr>
      <w:bookmarkStart w:id="39" w:name="_Ref327311365"/>
      <w:bookmarkStart w:id="40" w:name="_Toc327467606"/>
      <w:r>
        <w:t>Aufwandschätzung</w:t>
      </w:r>
      <w:bookmarkEnd w:id="39"/>
      <w:bookmarkEnd w:id="40"/>
    </w:p>
    <w:p w:rsidR="00E462E1" w:rsidRDefault="00E462E1" w:rsidP="00E462E1">
      <w:bookmarkStart w:id="41" w:name="_Toc311820647"/>
      <w:r>
        <w:t xml:space="preserve">Die Aufwandschätzung ergibt sich durch den geschätzten Aufwand pro Ticket </w:t>
      </w:r>
      <w:proofErr w:type="gramStart"/>
      <w:r>
        <w:t>im</w:t>
      </w:r>
      <w:proofErr w:type="gramEnd"/>
      <w:r>
        <w:t xml:space="preserve"> Redmine. </w:t>
      </w:r>
    </w:p>
    <w:p w:rsidR="00E462E1" w:rsidRDefault="00E462E1" w:rsidP="00E462E1">
      <w:pPr>
        <w:rPr>
          <w:rFonts w:asciiTheme="majorHAnsi" w:hAnsiTheme="majorHAnsi"/>
          <w:b/>
          <w:color w:val="FFFFFF" w:themeColor="background1"/>
          <w:spacing w:val="15"/>
          <w:sz w:val="24"/>
          <w:szCs w:val="22"/>
        </w:rPr>
      </w:pPr>
      <w:r>
        <w:t>Der Zeitaufwand, welcher das Abarbeiten eines Tickets benötigt, wird mittels Planning Poker geschätzt. Dazu überlegt sich jedes Teammitglied alleine, wie viel Zeit für die Abarbeitung eines bestimmten Tickets benötigt wird. Laufen die Schätzungen für ein Ticket bei der Besprechung auseinander, kann eine Diskussion versteckte Anforderungen aufdecken. Schliesslich einigt sich das Team auf eine Schätzung.</w:t>
      </w:r>
      <w:r>
        <w:br w:type="page"/>
      </w:r>
    </w:p>
    <w:p w:rsidR="00E462E1" w:rsidRPr="00586F18" w:rsidRDefault="00E462E1" w:rsidP="00E462E1">
      <w:pPr>
        <w:pStyle w:val="Heading3"/>
      </w:pPr>
      <w:bookmarkStart w:id="42" w:name="_Toc327467607"/>
      <w:bookmarkStart w:id="43" w:name="_Toc327468947"/>
      <w:r w:rsidRPr="00586F18">
        <w:lastRenderedPageBreak/>
        <w:t>Projekt</w:t>
      </w:r>
      <w:r w:rsidRPr="00586F18">
        <w:rPr>
          <w:rStyle w:val="Heading2Char"/>
          <w:b/>
          <w:color w:val="00629E"/>
          <w:sz w:val="22"/>
          <w:shd w:val="clear" w:color="auto" w:fill="auto"/>
        </w:rPr>
        <w:t>o</w:t>
      </w:r>
      <w:r w:rsidRPr="00586F18">
        <w:t>rganisation</w:t>
      </w:r>
      <w:bookmarkEnd w:id="41"/>
      <w:bookmarkEnd w:id="42"/>
      <w:bookmarkEnd w:id="43"/>
    </w:p>
    <w:p w:rsidR="00E462E1" w:rsidRPr="00C41BF9" w:rsidRDefault="00E462E1" w:rsidP="00E462E1">
      <w:pPr>
        <w:pStyle w:val="Heading4"/>
      </w:pPr>
      <w:bookmarkStart w:id="44" w:name="_Toc327467608"/>
      <w:r>
        <w:t>Team und Verantwortlichkeiten</w:t>
      </w:r>
      <w:bookmarkEnd w:id="44"/>
    </w:p>
    <w:p w:rsidR="00E462E1" w:rsidRDefault="006753F4" w:rsidP="00E462E1">
      <w:pPr>
        <w:pStyle w:val="Heading5"/>
      </w:pPr>
      <w:bookmarkStart w:id="45" w:name="_Toc286936096"/>
      <w:bookmarkStart w:id="46" w:name="_Toc287278360"/>
      <w:bookmarkStart w:id="47" w:name="_Toc294608293"/>
      <w:bookmarkStart w:id="48" w:name="_Toc311820649"/>
      <w:bookmarkStart w:id="49" w:name="_Toc327467609"/>
      <w:r>
        <w:rPr>
          <w:noProof/>
          <w:lang w:eastAsia="de-CH"/>
        </w:rPr>
        <w:drawing>
          <wp:anchor distT="0" distB="0" distL="114300" distR="114300" simplePos="0" relativeHeight="251678720" behindDoc="0" locked="0" layoutInCell="1" allowOverlap="1" wp14:anchorId="2CEE57E9" wp14:editId="4EAF5C09">
            <wp:simplePos x="0" y="0"/>
            <wp:positionH relativeFrom="column">
              <wp:posOffset>4897755</wp:posOffset>
            </wp:positionH>
            <wp:positionV relativeFrom="paragraph">
              <wp:posOffset>129169</wp:posOffset>
            </wp:positionV>
            <wp:extent cx="742950" cy="988695"/>
            <wp:effectExtent l="19050" t="0" r="19050" b="344805"/>
            <wp:wrapNone/>
            <wp:docPr id="330" name="Picture 330" descr="http://elmermx.ch/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elmermx.ch/me.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742950" cy="98869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margin">
              <wp14:pctWidth>0</wp14:pctWidth>
            </wp14:sizeRelH>
            <wp14:sizeRelV relativeFrom="margin">
              <wp14:pctHeight>0</wp14:pctHeight>
            </wp14:sizeRelV>
          </wp:anchor>
        </w:drawing>
      </w:r>
      <w:r w:rsidR="00E462E1">
        <w:t>Lukas Elmer (Abk. LE)</w:t>
      </w:r>
      <w:bookmarkEnd w:id="45"/>
      <w:bookmarkEnd w:id="46"/>
      <w:bookmarkEnd w:id="47"/>
      <w:bookmarkEnd w:id="48"/>
      <w:bookmarkEnd w:id="49"/>
    </w:p>
    <w:p w:rsidR="00E462E1" w:rsidRDefault="00E462E1" w:rsidP="00E462E1">
      <w:pPr>
        <w:ind w:left="2381" w:hanging="2381"/>
      </w:pPr>
      <w:r w:rsidRPr="000F77AF">
        <w:t>Kenntnisse</w:t>
      </w:r>
      <w:r w:rsidRPr="0012301E">
        <w:t xml:space="preserve"> in:  </w:t>
      </w:r>
      <w:r w:rsidRPr="0012301E">
        <w:tab/>
        <w:t xml:space="preserve">Ruby on Rails, PHP, Python / Django, Typo3, Wordpress, Java, </w:t>
      </w:r>
      <w:r>
        <w:br/>
      </w:r>
      <w:r w:rsidRPr="0012301E">
        <w:t>XHTML,</w:t>
      </w:r>
      <w:r>
        <w:t xml:space="preserve"> </w:t>
      </w:r>
      <w:r w:rsidRPr="0012301E">
        <w:t>JavaScript, C++,</w:t>
      </w:r>
      <w:r>
        <w:t xml:space="preserve"> C#,</w:t>
      </w:r>
      <w:r w:rsidRPr="0012301E">
        <w:t xml:space="preserve"> Ubuntu Server</w:t>
      </w:r>
    </w:p>
    <w:p w:rsidR="00E462E1" w:rsidRPr="00F7437B" w:rsidRDefault="00E462E1" w:rsidP="00E462E1">
      <w:pPr>
        <w:ind w:left="2381" w:hanging="2381"/>
      </w:pPr>
      <w:r>
        <w:t>Rolle/</w:t>
      </w:r>
      <w:bookmarkStart w:id="50" w:name="_Toc286936097"/>
      <w:r>
        <w:t>Verantwortlichkeiten:</w:t>
      </w:r>
      <w:r>
        <w:tab/>
        <w:t>Architektur, Serverunterhalt von Redmine, Konfigurations-</w:t>
      </w:r>
      <w:r>
        <w:br/>
        <w:t>management</w:t>
      </w:r>
    </w:p>
    <w:p w:rsidR="00E462E1" w:rsidRDefault="00E462E1" w:rsidP="00E462E1">
      <w:pPr>
        <w:ind w:left="2381" w:hanging="2381"/>
      </w:pPr>
      <w:r w:rsidRPr="00A62A1D">
        <w:t>Mailadresse :</w:t>
      </w:r>
      <w:r w:rsidRPr="00A62A1D">
        <w:tab/>
        <w:t>lelmer@hsr.ch</w:t>
      </w:r>
      <w:r w:rsidR="00FB75C9">
        <w:t xml:space="preserve"> / lukas.elmer@gmail.com</w:t>
      </w:r>
    </w:p>
    <w:p w:rsidR="00E462E1" w:rsidRPr="00A62A1D" w:rsidRDefault="00E462E1" w:rsidP="00E462E1">
      <w:pPr>
        <w:ind w:left="2381" w:hanging="2381"/>
      </w:pPr>
      <w:r>
        <w:t>Skype Adresse:</w:t>
      </w:r>
      <w:r>
        <w:tab/>
        <w:t>lukas.elmer</w:t>
      </w:r>
    </w:p>
    <w:p w:rsidR="00E462E1" w:rsidRDefault="00E462E1" w:rsidP="00E462E1">
      <w:pPr>
        <w:pStyle w:val="Heading5"/>
      </w:pPr>
      <w:bookmarkStart w:id="51" w:name="_Toc287278361"/>
      <w:bookmarkStart w:id="52" w:name="_Toc294608294"/>
      <w:bookmarkStart w:id="53" w:name="_Toc311820650"/>
      <w:bookmarkStart w:id="54" w:name="_Toc327467610"/>
      <w:r>
        <w:rPr>
          <w:noProof/>
          <w:lang w:eastAsia="de-CH"/>
        </w:rPr>
        <w:drawing>
          <wp:anchor distT="0" distB="0" distL="114300" distR="114300" simplePos="0" relativeHeight="251662336" behindDoc="0" locked="0" layoutInCell="1" allowOverlap="1" wp14:anchorId="386AAFAB" wp14:editId="6FE20A43">
            <wp:simplePos x="0" y="0"/>
            <wp:positionH relativeFrom="column">
              <wp:posOffset>4900930</wp:posOffset>
            </wp:positionH>
            <wp:positionV relativeFrom="paragraph">
              <wp:posOffset>289560</wp:posOffset>
            </wp:positionV>
            <wp:extent cx="751840" cy="967105"/>
            <wp:effectExtent l="19050" t="0" r="10160" b="347345"/>
            <wp:wrapNone/>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1758_10150133951005219_610530218_8420906_5862646_o.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751840" cy="96710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margin">
              <wp14:pctWidth>0</wp14:pctWidth>
            </wp14:sizeRelH>
            <wp14:sizeRelV relativeFrom="margin">
              <wp14:pctHeight>0</wp14:pctHeight>
            </wp14:sizeRelV>
          </wp:anchor>
        </w:drawing>
      </w:r>
      <w:r>
        <w:t xml:space="preserve">Christina </w:t>
      </w:r>
      <w:r w:rsidRPr="00EE4135">
        <w:t>Heidt</w:t>
      </w:r>
      <w:r>
        <w:t xml:space="preserve"> (Abk. CH)</w:t>
      </w:r>
      <w:bookmarkEnd w:id="50"/>
      <w:bookmarkEnd w:id="51"/>
      <w:bookmarkEnd w:id="52"/>
      <w:bookmarkEnd w:id="53"/>
      <w:bookmarkEnd w:id="54"/>
    </w:p>
    <w:p w:rsidR="00E462E1" w:rsidRDefault="00E462E1" w:rsidP="00E462E1">
      <w:pPr>
        <w:ind w:left="2381" w:hanging="2381"/>
      </w:pPr>
      <w:r>
        <w:t xml:space="preserve">Kenntnisse in: </w:t>
      </w:r>
      <w:r>
        <w:tab/>
        <w:t>Java, HTML/CSS, C++, C#, Photoshop</w:t>
      </w:r>
    </w:p>
    <w:p w:rsidR="00E462E1" w:rsidRDefault="00E462E1" w:rsidP="00E462E1">
      <w:pPr>
        <w:ind w:left="2381" w:hanging="2381"/>
      </w:pPr>
      <w:r>
        <w:t>Rolle/Verantwortlichkeiten:</w:t>
      </w:r>
      <w:r>
        <w:tab/>
        <w:t xml:space="preserve">Grafisches Design, Risikomanagement, </w:t>
      </w:r>
      <w:r w:rsidRPr="00A767FD">
        <w:t>Anforderungen</w:t>
      </w:r>
      <w:r>
        <w:t xml:space="preserve">, </w:t>
      </w:r>
      <w:r>
        <w:br/>
        <w:t>Sitzungsprotokollierung</w:t>
      </w:r>
    </w:p>
    <w:p w:rsidR="00E462E1" w:rsidRDefault="00E462E1" w:rsidP="00E462E1">
      <w:pPr>
        <w:ind w:left="2381" w:hanging="2381"/>
      </w:pPr>
      <w:r>
        <w:t>Mailadresse:</w:t>
      </w:r>
      <w:r>
        <w:tab/>
        <w:t>cheidt@hsr.ch</w:t>
      </w:r>
      <w:r w:rsidRPr="00FE108B">
        <w:t xml:space="preserve"> </w:t>
      </w:r>
    </w:p>
    <w:p w:rsidR="00E462E1" w:rsidRDefault="00E462E1" w:rsidP="00E462E1">
      <w:pPr>
        <w:ind w:left="2381" w:hanging="2381"/>
      </w:pPr>
      <w:r>
        <w:t>Skype Adresse:</w:t>
      </w:r>
      <w:r>
        <w:tab/>
        <w:t>christina_heidt</w:t>
      </w:r>
    </w:p>
    <w:p w:rsidR="00E462E1" w:rsidRDefault="00E462E1" w:rsidP="00E462E1">
      <w:pPr>
        <w:pStyle w:val="Heading5"/>
      </w:pPr>
      <w:bookmarkStart w:id="55" w:name="_Toc294608296"/>
      <w:bookmarkStart w:id="56" w:name="_Toc311820651"/>
      <w:bookmarkStart w:id="57" w:name="_Toc327467611"/>
      <w:r w:rsidRPr="00EE4135">
        <w:rPr>
          <w:noProof/>
          <w:lang w:eastAsia="de-CH"/>
        </w:rPr>
        <w:drawing>
          <wp:anchor distT="0" distB="0" distL="114300" distR="114300" simplePos="0" relativeHeight="251663360" behindDoc="0" locked="0" layoutInCell="1" allowOverlap="1" wp14:anchorId="4DB08FB2" wp14:editId="098573F6">
            <wp:simplePos x="0" y="0"/>
            <wp:positionH relativeFrom="column">
              <wp:posOffset>4904105</wp:posOffset>
            </wp:positionH>
            <wp:positionV relativeFrom="paragraph">
              <wp:posOffset>311150</wp:posOffset>
            </wp:positionV>
            <wp:extent cx="751840" cy="1081405"/>
            <wp:effectExtent l="19050" t="0" r="10160" b="385445"/>
            <wp:wrapNone/>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6892_1625982252441_1323063943_31702040_2869778_n.jpg"/>
                    <pic:cNvPicPr/>
                  </pic:nvPicPr>
                  <pic:blipFill rotWithShape="1">
                    <a:blip r:embed="rId18" cstate="print">
                      <a:extLst>
                        <a:ext uri="{28A0092B-C50C-407E-A947-70E740481C1C}">
                          <a14:useLocalDpi xmlns:a14="http://schemas.microsoft.com/office/drawing/2010/main" val="0"/>
                        </a:ext>
                      </a:extLst>
                    </a:blip>
                    <a:srcRect l="51386"/>
                    <a:stretch/>
                  </pic:blipFill>
                  <pic:spPr bwMode="auto">
                    <a:xfrm>
                      <a:off x="0" y="0"/>
                      <a:ext cx="751840" cy="108140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E4135">
        <w:t>Delia</w:t>
      </w:r>
      <w:r>
        <w:t xml:space="preserve"> Treichler (Abk. DT)</w:t>
      </w:r>
      <w:bookmarkEnd w:id="55"/>
      <w:bookmarkEnd w:id="56"/>
      <w:bookmarkEnd w:id="57"/>
    </w:p>
    <w:p w:rsidR="00E462E1" w:rsidRDefault="00E462E1" w:rsidP="00E462E1">
      <w:pPr>
        <w:ind w:left="2381" w:hanging="2381"/>
      </w:pPr>
      <w:r>
        <w:t xml:space="preserve">Kenntnisse in: </w:t>
      </w:r>
      <w:r>
        <w:tab/>
        <w:t>Java, HTML/CSS, C++, C#</w:t>
      </w:r>
    </w:p>
    <w:p w:rsidR="00E462E1" w:rsidRDefault="00E462E1" w:rsidP="00E462E1">
      <w:pPr>
        <w:ind w:left="2381" w:hanging="2381"/>
      </w:pPr>
      <w:r>
        <w:t>Rolle/Verantwortlichkeiten:</w:t>
      </w:r>
      <w:r>
        <w:tab/>
        <w:t xml:space="preserve">Überwachung und Erstellung Projektplan, Teamsitzungen, </w:t>
      </w:r>
      <w:r>
        <w:br/>
      </w:r>
      <w:r w:rsidRPr="00226DD8">
        <w:t>Usability-Tests</w:t>
      </w:r>
    </w:p>
    <w:p w:rsidR="00E462E1" w:rsidRPr="0070556A" w:rsidRDefault="00E462E1" w:rsidP="00E462E1">
      <w:pPr>
        <w:ind w:left="2381" w:hanging="2381"/>
        <w:rPr>
          <w:lang w:val="fr-CH"/>
        </w:rPr>
      </w:pPr>
      <w:r w:rsidRPr="0070556A">
        <w:rPr>
          <w:lang w:val="fr-CH"/>
        </w:rPr>
        <w:t>Mailadresse:</w:t>
      </w:r>
      <w:r w:rsidRPr="0070556A">
        <w:rPr>
          <w:lang w:val="fr-CH"/>
        </w:rPr>
        <w:tab/>
        <w:t xml:space="preserve">dtreichler@hsr.ch </w:t>
      </w:r>
    </w:p>
    <w:p w:rsidR="00E462E1" w:rsidRPr="0070556A" w:rsidRDefault="00E462E1" w:rsidP="00E462E1">
      <w:pPr>
        <w:ind w:left="2381" w:hanging="2381"/>
        <w:rPr>
          <w:lang w:val="fr-CH"/>
        </w:rPr>
      </w:pPr>
      <w:r w:rsidRPr="0070556A">
        <w:rPr>
          <w:lang w:val="fr-CH"/>
        </w:rPr>
        <w:t>Skype Adresse:</w:t>
      </w:r>
      <w:r w:rsidRPr="0070556A">
        <w:rPr>
          <w:lang w:val="fr-CH"/>
        </w:rPr>
        <w:tab/>
        <w:t>de-lia</w:t>
      </w:r>
    </w:p>
    <w:p w:rsidR="00E462E1" w:rsidRPr="0070556A" w:rsidRDefault="00E462E1" w:rsidP="00E462E1">
      <w:pPr>
        <w:rPr>
          <w:lang w:val="fr-CH"/>
        </w:rPr>
      </w:pPr>
    </w:p>
    <w:p w:rsidR="00E462E1" w:rsidRDefault="00E462E1" w:rsidP="00E462E1">
      <w:pPr>
        <w:pStyle w:val="Heading4"/>
        <w:rPr>
          <w:lang w:val="fr-CH"/>
        </w:rPr>
      </w:pPr>
      <w:bookmarkStart w:id="58" w:name="_Toc327467612"/>
      <w:r>
        <w:rPr>
          <w:lang w:val="fr-CH"/>
        </w:rPr>
        <w:t>Aufgabenteilung Programmierung</w:t>
      </w:r>
      <w:bookmarkEnd w:id="58"/>
    </w:p>
    <w:p w:rsidR="00E462E1" w:rsidRDefault="00E462E1" w:rsidP="00E462E1">
      <w:bookmarkStart w:id="59" w:name="_Ref305340545"/>
      <w:bookmarkStart w:id="60" w:name="_Ref305340551"/>
      <w:bookmarkStart w:id="61" w:name="_Toc311820652"/>
      <w:r>
        <w:t xml:space="preserve">Es ist geplant, jedes wichtige Feature der zu implementierenden Applikation zuerst als kleine Anwendung zu programmieren, welche dann nur eine bestimmte Funktionalität beinhaltet. An der Entwicklung dieser Mini-Applikationen (für weitere Informationen siehe Kapitel </w:t>
      </w:r>
      <w:r>
        <w:fldChar w:fldCharType="begin"/>
      </w:r>
      <w:r>
        <w:instrText xml:space="preserve"> REF _Ref327456710 \r \h </w:instrText>
      </w:r>
      <w:r>
        <w:fldChar w:fldCharType="separate"/>
      </w:r>
      <w:r w:rsidR="000E6CF3">
        <w:t>V.8.7.3</w:t>
      </w:r>
      <w:r>
        <w:fldChar w:fldCharType="end"/>
      </w:r>
      <w:r>
        <w:t xml:space="preserve"> </w:t>
      </w:r>
      <w:r>
        <w:fldChar w:fldCharType="begin"/>
      </w:r>
      <w:r>
        <w:instrText xml:space="preserve"> REF _Ref327456713 \h </w:instrText>
      </w:r>
      <w:r>
        <w:fldChar w:fldCharType="separate"/>
      </w:r>
      <w:r w:rsidR="000E6CF3">
        <w:t>Mini-Applikationen</w:t>
      </w:r>
      <w:r>
        <w:fldChar w:fldCharType="end"/>
      </w:r>
      <w:r>
        <w:t>), deren Funktionalität nach der Fertigstellung in die Hauptapplikation übernommen wird, sind alle Teammitglieder beteiligt.</w:t>
      </w:r>
    </w:p>
    <w:p w:rsidR="00E462E1" w:rsidRDefault="00E462E1" w:rsidP="00E462E1">
      <w:r>
        <w:t xml:space="preserve">Gegen Ende des Projektes soll nochmals Refactoring betrieben werden, damit der Code für die Assistenten, die ihn übernehmen, möglichst sauber strukturiert ist. Dadurch werden die originalen Codeteile der Mini-Applikationen nicht mehr in ihrer alten Form in der Hauptapplikation vorhanden sein. Es wurde entschieden, dass das Refactoring aus einer Hand gemacht werden wird, damit die Applikation in einem Fluss und korrekt strukturiert ist. </w:t>
      </w:r>
    </w:p>
    <w:p w:rsidR="00E462E1" w:rsidRDefault="00E462E1" w:rsidP="00E462E1">
      <w:r>
        <w:t>Die zuvor erstellten Mini-Applikationen sind genauso bedeutungsvoll wie der Code der Hauptapplikation.</w:t>
      </w:r>
    </w:p>
    <w:p w:rsidR="00E462E1" w:rsidRDefault="00E462E1" w:rsidP="00E462E1">
      <w:pPr>
        <w:pStyle w:val="Heading3"/>
      </w:pPr>
      <w:bookmarkStart w:id="62" w:name="_Ref327365443"/>
      <w:bookmarkStart w:id="63" w:name="_Ref327365445"/>
      <w:bookmarkStart w:id="64" w:name="_Toc327467613"/>
      <w:bookmarkStart w:id="65" w:name="_Toc327468948"/>
      <w:r>
        <w:t>Risiken</w:t>
      </w:r>
      <w:bookmarkEnd w:id="59"/>
      <w:bookmarkEnd w:id="60"/>
      <w:bookmarkEnd w:id="61"/>
      <w:bookmarkEnd w:id="62"/>
      <w:bookmarkEnd w:id="63"/>
      <w:bookmarkEnd w:id="64"/>
      <w:bookmarkEnd w:id="65"/>
    </w:p>
    <w:p w:rsidR="00E462E1" w:rsidRDefault="00E462E1" w:rsidP="00E462E1">
      <w:r>
        <w:t xml:space="preserve">Das Risikomanagement befindet sich im Anhang (siehe </w:t>
      </w:r>
      <w:r>
        <w:fldChar w:fldCharType="begin"/>
      </w:r>
      <w:r>
        <w:instrText xml:space="preserve"> REF _Ref327461240 \r \h </w:instrText>
      </w:r>
      <w:r>
        <w:fldChar w:fldCharType="separate"/>
      </w:r>
      <w:r w:rsidR="000E6CF3">
        <w:t>VIII</w:t>
      </w:r>
      <w:r>
        <w:fldChar w:fldCharType="end"/>
      </w:r>
      <w:r>
        <w:t xml:space="preserve"> </w:t>
      </w:r>
      <w:r>
        <w:fldChar w:fldCharType="begin"/>
      </w:r>
      <w:r>
        <w:instrText xml:space="preserve"> REF _Ref327461241 \h </w:instrText>
      </w:r>
      <w:r>
        <w:fldChar w:fldCharType="separate"/>
      </w:r>
      <w:r w:rsidR="000E6CF3">
        <w:t>Anhang</w:t>
      </w:r>
      <w:r>
        <w:fldChar w:fldCharType="end"/>
      </w:r>
      <w:r>
        <w:t>).</w:t>
      </w:r>
    </w:p>
    <w:p w:rsidR="00E462E1" w:rsidRDefault="00E462E1" w:rsidP="00E462E1"/>
    <w:p w:rsidR="00E462E1" w:rsidRDefault="00E462E1" w:rsidP="00E462E1">
      <w:pPr>
        <w:rPr>
          <w:rFonts w:asciiTheme="majorHAnsi" w:hAnsiTheme="majorHAnsi"/>
          <w:b/>
          <w:color w:val="FFFFFF" w:themeColor="background1"/>
          <w:spacing w:val="15"/>
          <w:sz w:val="24"/>
          <w:szCs w:val="22"/>
        </w:rPr>
      </w:pPr>
      <w:bookmarkStart w:id="66" w:name="_Ref304898017"/>
      <w:bookmarkStart w:id="67" w:name="_Ref304898023"/>
      <w:bookmarkStart w:id="68" w:name="_Toc311820653"/>
      <w:r>
        <w:br w:type="page"/>
      </w:r>
    </w:p>
    <w:p w:rsidR="00E462E1" w:rsidRDefault="00E462E1" w:rsidP="00E462E1">
      <w:pPr>
        <w:pStyle w:val="Heading3"/>
      </w:pPr>
      <w:bookmarkStart w:id="69" w:name="_Ref317856722"/>
      <w:bookmarkStart w:id="70" w:name="_Ref327365489"/>
      <w:bookmarkStart w:id="71" w:name="_Ref327365497"/>
      <w:bookmarkStart w:id="72" w:name="_Toc327467614"/>
      <w:bookmarkStart w:id="73" w:name="_Toc327468949"/>
      <w:r>
        <w:lastRenderedPageBreak/>
        <w:t>Vorgehensmodell</w:t>
      </w:r>
      <w:bookmarkEnd w:id="66"/>
      <w:bookmarkEnd w:id="67"/>
      <w:bookmarkEnd w:id="68"/>
      <w:bookmarkEnd w:id="69"/>
      <w:r>
        <w:t>e</w:t>
      </w:r>
      <w:bookmarkEnd w:id="70"/>
      <w:bookmarkEnd w:id="71"/>
      <w:bookmarkEnd w:id="72"/>
      <w:bookmarkEnd w:id="73"/>
    </w:p>
    <w:p w:rsidR="00E462E1" w:rsidRDefault="00E462E1" w:rsidP="00E462E1">
      <w:r>
        <w:t>Um alle Kriterien an diese Bachelorarbeit erfüllen zu können, wurden Punkte aus den folgenden drei Vorgehensmodellen angewendet: Scrum, RUP und UCD. Was genau aus diesen Modellen angewendet wurde und wie wird nachfolgend beschrieben.</w:t>
      </w:r>
    </w:p>
    <w:p w:rsidR="00E462E1" w:rsidRDefault="00E462E1" w:rsidP="00E462E1">
      <w:pPr>
        <w:pStyle w:val="Heading4"/>
      </w:pPr>
      <w:bookmarkStart w:id="74" w:name="_Toc327467615"/>
      <w:r>
        <w:t>Scrum</w:t>
      </w:r>
      <w:bookmarkEnd w:id="74"/>
    </w:p>
    <w:p w:rsidR="00E462E1" w:rsidRDefault="00E462E1" w:rsidP="00E462E1">
      <w:r>
        <w:t>F</w:t>
      </w:r>
      <w:r w:rsidRPr="004B2AD9">
        <w:t xml:space="preserve">ür das Projekt </w:t>
      </w:r>
      <w:r>
        <w:t>Videowall</w:t>
      </w:r>
      <w:r w:rsidRPr="004B2AD9">
        <w:t xml:space="preserve"> wird hauptsächlich der </w:t>
      </w:r>
      <w:r>
        <w:t>Ansatz von Scrum verfolgt, weil dieses Vorgehensmodell</w:t>
      </w:r>
      <w:r w:rsidRPr="004B2AD9">
        <w:t xml:space="preserve"> </w:t>
      </w:r>
      <w:r>
        <w:t>auf die Eigen</w:t>
      </w:r>
      <w:r w:rsidRPr="004B2AD9">
        <w:t xml:space="preserve">organisation der einzelnen </w:t>
      </w:r>
      <w:r>
        <w:t>Teammitglieder ausgerichtet und äusserst produktiv ist, da Overhead so weit wie möglich reduziert wird.</w:t>
      </w:r>
    </w:p>
    <w:p w:rsidR="00E462E1" w:rsidRDefault="00E462E1" w:rsidP="00E462E1">
      <w:r>
        <w:t>Die nachfolgende Tabelle zeigt auf, welche Elemente (Rollen, Meetings und Artefakte) von Scrum wie gehandhabt werden.</w:t>
      </w:r>
    </w:p>
    <w:tbl>
      <w:tblPr>
        <w:tblStyle w:val="MediumShading1-Accent1"/>
        <w:tblW w:w="0" w:type="auto"/>
        <w:tblInd w:w="108" w:type="dxa"/>
        <w:tblLook w:val="04A0" w:firstRow="1" w:lastRow="0" w:firstColumn="1" w:lastColumn="0" w:noHBand="0" w:noVBand="1"/>
      </w:tblPr>
      <w:tblGrid>
        <w:gridCol w:w="1985"/>
        <w:gridCol w:w="7195"/>
      </w:tblGrid>
      <w:tr w:rsidR="00E462E1" w:rsidTr="00F93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rsidR="00E462E1" w:rsidRDefault="00E462E1" w:rsidP="00F93041">
            <w:r>
              <w:t>Scrum-Element</w:t>
            </w:r>
          </w:p>
        </w:tc>
        <w:tc>
          <w:tcPr>
            <w:tcW w:w="7195" w:type="dxa"/>
          </w:tcPr>
          <w:p w:rsidR="00E462E1" w:rsidRPr="004B2AD9" w:rsidRDefault="00E462E1" w:rsidP="00F93041">
            <w:pPr>
              <w:cnfStyle w:val="100000000000" w:firstRow="1" w:lastRow="0" w:firstColumn="0" w:lastColumn="0" w:oddVBand="0" w:evenVBand="0" w:oddHBand="0" w:evenHBand="0" w:firstRowFirstColumn="0" w:firstRowLastColumn="0" w:lastRowFirstColumn="0" w:lastRowLastColumn="0"/>
              <w:rPr>
                <w:b w:val="0"/>
                <w:bCs w:val="0"/>
              </w:rPr>
            </w:pPr>
            <w:r>
              <w:t>Umsetzung</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rsidR="00E462E1" w:rsidRPr="004B3594" w:rsidRDefault="00E462E1" w:rsidP="00F93041">
            <w:r w:rsidRPr="004B3594">
              <w:t>Rollen</w:t>
            </w:r>
          </w:p>
        </w:tc>
        <w:tc>
          <w:tcPr>
            <w:tcW w:w="7195" w:type="dxa"/>
          </w:tcPr>
          <w:p w:rsidR="00E462E1" w:rsidRDefault="00E462E1" w:rsidP="00F93041">
            <w:pPr>
              <w:cnfStyle w:val="000000100000" w:firstRow="0" w:lastRow="0" w:firstColumn="0" w:lastColumn="0" w:oddVBand="0" w:evenVBand="0" w:oddHBand="1" w:evenHBand="0" w:firstRowFirstColumn="0" w:firstRowLastColumn="0" w:lastRowFirstColumn="0" w:lastRowLastColumn="0"/>
            </w:pP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rsidR="00E462E1" w:rsidRPr="00A11602" w:rsidRDefault="00E462E1" w:rsidP="00F93041">
            <w:pPr>
              <w:rPr>
                <w:b w:val="0"/>
              </w:rPr>
            </w:pPr>
            <w:r w:rsidRPr="00A11602">
              <w:rPr>
                <w:b w:val="0"/>
              </w:rPr>
              <w:t>Product Owner, Scrum Master</w:t>
            </w:r>
          </w:p>
        </w:tc>
        <w:tc>
          <w:tcPr>
            <w:tcW w:w="7195" w:type="dxa"/>
          </w:tcPr>
          <w:p w:rsidR="00E462E1" w:rsidRDefault="00E462E1" w:rsidP="00F93041">
            <w:pPr>
              <w:cnfStyle w:val="000000010000" w:firstRow="0" w:lastRow="0" w:firstColumn="0" w:lastColumn="0" w:oddVBand="0" w:evenVBand="0" w:oddHBand="0" w:evenHBand="1" w:firstRowFirstColumn="0" w:firstRowLastColumn="0" w:lastRowFirstColumn="0" w:lastRowLastColumn="0"/>
            </w:pPr>
            <w:r>
              <w:t>Diese Rollen können personalbedingt nicht besetzt werden. Die Aufgaben des Product Owners und des Scrum Masters werden vom Entwicklungsteam übernommen.</w:t>
            </w:r>
          </w:p>
        </w:tc>
      </w:tr>
      <w:tr w:rsidR="00E462E1" w:rsidRPr="00397694" w:rsidTr="00F93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rsidR="00E462E1" w:rsidRPr="004B3594" w:rsidRDefault="00E462E1" w:rsidP="00F93041">
            <w:r>
              <w:t>Meetings</w:t>
            </w:r>
          </w:p>
        </w:tc>
        <w:tc>
          <w:tcPr>
            <w:tcW w:w="7195" w:type="dxa"/>
          </w:tcPr>
          <w:p w:rsidR="00E462E1" w:rsidRPr="00397694" w:rsidRDefault="00E462E1" w:rsidP="00F93041">
            <w:pPr>
              <w:cnfStyle w:val="000000100000" w:firstRow="0" w:lastRow="0" w:firstColumn="0" w:lastColumn="0" w:oddVBand="0" w:evenVBand="0" w:oddHBand="1" w:evenHBand="0" w:firstRowFirstColumn="0" w:firstRowLastColumn="0" w:lastRowFirstColumn="0" w:lastRowLastColumn="0"/>
              <w:rPr>
                <w:lang w:val="en-US"/>
              </w:rPr>
            </w:pPr>
          </w:p>
        </w:tc>
      </w:tr>
      <w:tr w:rsidR="00E462E1" w:rsidRPr="004B3594" w:rsidTr="00F9304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rsidR="00E462E1" w:rsidRPr="004B3594" w:rsidRDefault="00E462E1" w:rsidP="00F93041">
            <w:pPr>
              <w:rPr>
                <w:b w:val="0"/>
              </w:rPr>
            </w:pPr>
            <w:r w:rsidRPr="004B3594">
              <w:rPr>
                <w:b w:val="0"/>
              </w:rPr>
              <w:t>Sprint Planung</w:t>
            </w:r>
          </w:p>
        </w:tc>
        <w:tc>
          <w:tcPr>
            <w:tcW w:w="7195" w:type="dxa"/>
          </w:tcPr>
          <w:p w:rsidR="00E462E1" w:rsidRPr="004B3594" w:rsidRDefault="00E462E1" w:rsidP="00F93041">
            <w:pPr>
              <w:cnfStyle w:val="000000010000" w:firstRow="0" w:lastRow="0" w:firstColumn="0" w:lastColumn="0" w:oddVBand="0" w:evenVBand="0" w:oddHBand="0" w:evenHBand="1" w:firstRowFirstColumn="0" w:firstRowLastColumn="0" w:lastRowFirstColumn="0" w:lastRowLastColumn="0"/>
            </w:pPr>
            <w:r w:rsidRPr="004B3594">
              <w:t xml:space="preserve">Die Planung des </w:t>
            </w:r>
            <w:r>
              <w:t>Sprints wird zu Beginn des jeweiligen Sprints durchgeführt. Termin: Montag, 13.00-13.30: Sprintplanung des nächsten Sprints</w:t>
            </w:r>
          </w:p>
        </w:tc>
      </w:tr>
      <w:tr w:rsidR="00E462E1" w:rsidRPr="004B3594" w:rsidTr="00F93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rsidR="00E462E1" w:rsidRPr="004B3594" w:rsidRDefault="00E462E1" w:rsidP="00F93041">
            <w:pPr>
              <w:rPr>
                <w:b w:val="0"/>
              </w:rPr>
            </w:pPr>
            <w:r w:rsidRPr="004B3594">
              <w:rPr>
                <w:b w:val="0"/>
              </w:rPr>
              <w:t>Daily Scrum</w:t>
            </w:r>
          </w:p>
        </w:tc>
        <w:tc>
          <w:tcPr>
            <w:tcW w:w="7195" w:type="dxa"/>
          </w:tcPr>
          <w:p w:rsidR="00E462E1" w:rsidRDefault="00E462E1" w:rsidP="00F93041">
            <w:pPr>
              <w:cnfStyle w:val="000000100000" w:firstRow="0" w:lastRow="0" w:firstColumn="0" w:lastColumn="0" w:oddVBand="0" w:evenVBand="0" w:oddHBand="1" w:evenHBand="0" w:firstRowFirstColumn="0" w:firstRowLastColumn="0" w:lastRowFirstColumn="0" w:lastRowLastColumn="0"/>
            </w:pPr>
            <w:r w:rsidRPr="004B3594">
              <w:t>Das Meeting wird</w:t>
            </w:r>
            <w:r>
              <w:t xml:space="preserve"> zu folgenden Zeiten durchgeführt:</w:t>
            </w:r>
          </w:p>
          <w:p w:rsidR="00E462E1" w:rsidRDefault="00E462E1" w:rsidP="00F93041">
            <w:pPr>
              <w:cnfStyle w:val="000000100000" w:firstRow="0" w:lastRow="0" w:firstColumn="0" w:lastColumn="0" w:oddVBand="0" w:evenVBand="0" w:oddHBand="1" w:evenHBand="0" w:firstRowFirstColumn="0" w:firstRowLastColumn="0" w:lastRowFirstColumn="0" w:lastRowLastColumn="0"/>
            </w:pPr>
            <w:r>
              <w:t>Dienstag, 9.50-10.10: Daily Scrum</w:t>
            </w:r>
          </w:p>
          <w:p w:rsidR="00E462E1" w:rsidRDefault="00E462E1" w:rsidP="00F93041">
            <w:pPr>
              <w:cnfStyle w:val="000000100000" w:firstRow="0" w:lastRow="0" w:firstColumn="0" w:lastColumn="0" w:oddVBand="0" w:evenVBand="0" w:oddHBand="1" w:evenHBand="0" w:firstRowFirstColumn="0" w:firstRowLastColumn="0" w:lastRowFirstColumn="0" w:lastRowLastColumn="0"/>
            </w:pPr>
            <w:r>
              <w:t>Donnerstag, 10.20-10.40: Daily Scrum</w:t>
            </w:r>
          </w:p>
          <w:p w:rsidR="00E462E1" w:rsidRPr="004B3594" w:rsidRDefault="00E462E1" w:rsidP="00F93041">
            <w:pPr>
              <w:cnfStyle w:val="000000100000" w:firstRow="0" w:lastRow="0" w:firstColumn="0" w:lastColumn="0" w:oddVBand="0" w:evenVBand="0" w:oddHBand="1" w:evenHBand="0" w:firstRowFirstColumn="0" w:firstRowLastColumn="0" w:lastRowFirstColumn="0" w:lastRowLastColumn="0"/>
            </w:pPr>
            <w:r>
              <w:t>Weitere Daily Scrum Meetings nach Bedarf.</w:t>
            </w:r>
          </w:p>
        </w:tc>
      </w:tr>
      <w:tr w:rsidR="00E462E1" w:rsidRPr="004B3594" w:rsidTr="00F9304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rsidR="00E462E1" w:rsidRPr="004B3594" w:rsidRDefault="00E462E1" w:rsidP="00F93041">
            <w:pPr>
              <w:rPr>
                <w:b w:val="0"/>
                <w:lang w:val="en-US"/>
              </w:rPr>
            </w:pPr>
            <w:r>
              <w:rPr>
                <w:b w:val="0"/>
                <w:lang w:val="en-US"/>
              </w:rPr>
              <w:t>Sprint Review</w:t>
            </w:r>
          </w:p>
        </w:tc>
        <w:tc>
          <w:tcPr>
            <w:tcW w:w="7195" w:type="dxa"/>
          </w:tcPr>
          <w:p w:rsidR="00E462E1" w:rsidRPr="00D407C7" w:rsidRDefault="00E462E1" w:rsidP="00F93041">
            <w:pPr>
              <w:cnfStyle w:val="000000010000" w:firstRow="0" w:lastRow="0" w:firstColumn="0" w:lastColumn="0" w:oddVBand="0" w:evenVBand="0" w:oddHBand="0" w:evenHBand="1" w:firstRowFirstColumn="0" w:firstRowLastColumn="0" w:lastRowFirstColumn="0" w:lastRowLastColumn="0"/>
            </w:pPr>
            <w:r w:rsidRPr="00D407C7">
              <w:t xml:space="preserve">Das Review Meeting findet jeweils am </w:t>
            </w:r>
            <w:r>
              <w:t>vor</w:t>
            </w:r>
            <w:r w:rsidRPr="00D407C7">
              <w:t>letzten Tag</w:t>
            </w:r>
            <w:r>
              <w:t xml:space="preserve"> (Freitag)</w:t>
            </w:r>
            <w:r w:rsidRPr="00D407C7">
              <w:t xml:space="preserve"> des aktuellen Sprints statt.</w:t>
            </w:r>
            <w:r>
              <w:t xml:space="preserve"> (</w:t>
            </w:r>
            <w:r w:rsidRPr="00310D87">
              <w:t>Freitag, 10.10-10.30: Vorbereitung, Vorbesprechung Meeting</w:t>
            </w:r>
            <w:r>
              <w:t>)</w:t>
            </w:r>
          </w:p>
        </w:tc>
      </w:tr>
      <w:tr w:rsidR="00E462E1" w:rsidRPr="00397694" w:rsidTr="00F93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rsidR="00E462E1" w:rsidRPr="004B3594" w:rsidRDefault="00E462E1" w:rsidP="00F93041">
            <w:r w:rsidRPr="004B3594">
              <w:t>Artefakte</w:t>
            </w:r>
          </w:p>
        </w:tc>
        <w:tc>
          <w:tcPr>
            <w:tcW w:w="7195" w:type="dxa"/>
          </w:tcPr>
          <w:p w:rsidR="00E462E1" w:rsidRPr="00397694" w:rsidRDefault="00E462E1" w:rsidP="00F93041">
            <w:pPr>
              <w:cnfStyle w:val="000000100000" w:firstRow="0" w:lastRow="0" w:firstColumn="0" w:lastColumn="0" w:oddVBand="0" w:evenVBand="0" w:oddHBand="1" w:evenHBand="0" w:firstRowFirstColumn="0" w:firstRowLastColumn="0" w:lastRowFirstColumn="0" w:lastRowLastColumn="0"/>
              <w:rPr>
                <w:lang w:val="en-US"/>
              </w:rPr>
            </w:pPr>
          </w:p>
        </w:tc>
      </w:tr>
      <w:tr w:rsidR="00E462E1" w:rsidRPr="004B3594" w:rsidTr="00F9304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rsidR="00E462E1" w:rsidRPr="004B3594" w:rsidRDefault="00E462E1" w:rsidP="00F93041">
            <w:pPr>
              <w:rPr>
                <w:b w:val="0"/>
              </w:rPr>
            </w:pPr>
            <w:r w:rsidRPr="004B3594">
              <w:rPr>
                <w:b w:val="0"/>
              </w:rPr>
              <w:t>Product Backlog</w:t>
            </w:r>
          </w:p>
        </w:tc>
        <w:tc>
          <w:tcPr>
            <w:tcW w:w="7195" w:type="dxa"/>
          </w:tcPr>
          <w:p w:rsidR="00E462E1" w:rsidRDefault="00E462E1" w:rsidP="00F93041">
            <w:pPr>
              <w:cnfStyle w:val="000000010000" w:firstRow="0" w:lastRow="0" w:firstColumn="0" w:lastColumn="0" w:oddVBand="0" w:evenVBand="0" w:oddHBand="0" w:evenHBand="1" w:firstRowFirstColumn="0" w:firstRowLastColumn="0" w:lastRowFirstColumn="0" w:lastRowLastColumn="0"/>
            </w:pPr>
            <w:r>
              <w:t xml:space="preserve">Die Anforderungen an das Produkt sind als Tickets </w:t>
            </w:r>
            <w:proofErr w:type="gramStart"/>
            <w:r>
              <w:t>im</w:t>
            </w:r>
            <w:proofErr w:type="gramEnd"/>
            <w:r>
              <w:t xml:space="preserve"> Redmine erfasst. Die Schätzung des Aufwands wird für jede Anforderung auf dem entsprechenden Ticket nach dem Modell Planning Poker vorgenommen.</w:t>
            </w:r>
          </w:p>
        </w:tc>
      </w:tr>
      <w:tr w:rsidR="00E462E1" w:rsidRPr="00397694" w:rsidTr="00F93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rsidR="00E462E1" w:rsidRPr="004B3594" w:rsidRDefault="00E462E1" w:rsidP="00F93041">
            <w:pPr>
              <w:rPr>
                <w:b w:val="0"/>
              </w:rPr>
            </w:pPr>
            <w:r w:rsidRPr="004B3594">
              <w:rPr>
                <w:b w:val="0"/>
              </w:rPr>
              <w:t>Sprint Backlog</w:t>
            </w:r>
          </w:p>
        </w:tc>
        <w:tc>
          <w:tcPr>
            <w:tcW w:w="7195" w:type="dxa"/>
          </w:tcPr>
          <w:p w:rsidR="00E462E1" w:rsidRDefault="00E462E1" w:rsidP="00F93041">
            <w:pPr>
              <w:cnfStyle w:val="000000100000" w:firstRow="0" w:lastRow="0" w:firstColumn="0" w:lastColumn="0" w:oddVBand="0" w:evenVBand="0" w:oddHBand="1" w:evenHBand="0" w:firstRowFirstColumn="0" w:firstRowLastColumn="0" w:lastRowFirstColumn="0" w:lastRowLastColumn="0"/>
            </w:pPr>
            <w:r w:rsidRPr="00397694">
              <w:t xml:space="preserve">Die für </w:t>
            </w:r>
            <w:r>
              <w:t>einen</w:t>
            </w:r>
            <w:r w:rsidRPr="00397694">
              <w:t xml:space="preserve"> Sprint</w:t>
            </w:r>
            <w:r>
              <w:t xml:space="preserve"> geplanten Aufgaben existieren </w:t>
            </w:r>
            <w:proofErr w:type="gramStart"/>
            <w:r>
              <w:t>im</w:t>
            </w:r>
            <w:proofErr w:type="gramEnd"/>
            <w:r>
              <w:t xml:space="preserve"> Redmine als Ticket, welche dem jeweiligen Sprint zugeordnet sind. Der Restaufwand, der für eine einzelne Aufgabe noch benötigt wird, ist über die Differenz der geschätzten und bisher gebuchten Zeit ersichtlich.</w:t>
            </w:r>
            <w:r>
              <w:br/>
              <w:t>Gleichzeitig dient das Redmine als Ersatz für das Taskboard.</w:t>
            </w:r>
          </w:p>
        </w:tc>
      </w:tr>
      <w:tr w:rsidR="00E462E1" w:rsidRPr="00397694" w:rsidTr="00F9304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rsidR="00E462E1" w:rsidRPr="004B3594" w:rsidRDefault="00E462E1" w:rsidP="00F93041">
            <w:pPr>
              <w:rPr>
                <w:b w:val="0"/>
                <w:lang w:val="en-US"/>
              </w:rPr>
            </w:pPr>
            <w:r w:rsidRPr="004B3594">
              <w:rPr>
                <w:b w:val="0"/>
                <w:lang w:val="en-US"/>
              </w:rPr>
              <w:t>Burndown-Charts</w:t>
            </w:r>
          </w:p>
        </w:tc>
        <w:tc>
          <w:tcPr>
            <w:tcW w:w="7195" w:type="dxa"/>
          </w:tcPr>
          <w:p w:rsidR="00E462E1" w:rsidRPr="00397694" w:rsidRDefault="00E462E1" w:rsidP="00F93041">
            <w:pPr>
              <w:cnfStyle w:val="000000010000" w:firstRow="0" w:lastRow="0" w:firstColumn="0" w:lastColumn="0" w:oddVBand="0" w:evenVBand="0" w:oddHBand="0" w:evenHBand="1" w:firstRowFirstColumn="0" w:firstRowLastColumn="0" w:lastRowFirstColumn="0" w:lastRowLastColumn="0"/>
            </w:pPr>
            <w:r>
              <w:t xml:space="preserve">Das Gantt-Diagramm, welches sich </w:t>
            </w:r>
            <w:proofErr w:type="gramStart"/>
            <w:r>
              <w:t>im</w:t>
            </w:r>
            <w:proofErr w:type="gramEnd"/>
            <w:r>
              <w:t xml:space="preserve"> Redmine anzeigen lässt, erübrigt einen Burndown-Chart.</w:t>
            </w:r>
          </w:p>
        </w:tc>
      </w:tr>
      <w:tr w:rsidR="00E462E1" w:rsidRPr="00397694" w:rsidTr="00F93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rsidR="00E462E1" w:rsidRPr="004B3594" w:rsidRDefault="00E462E1" w:rsidP="00F93041">
            <w:pPr>
              <w:rPr>
                <w:b w:val="0"/>
                <w:lang w:val="en-US"/>
              </w:rPr>
            </w:pPr>
            <w:r w:rsidRPr="004B3594">
              <w:rPr>
                <w:b w:val="0"/>
                <w:lang w:val="en-US"/>
              </w:rPr>
              <w:t>Impediment Backlog</w:t>
            </w:r>
          </w:p>
        </w:tc>
        <w:tc>
          <w:tcPr>
            <w:tcW w:w="7195" w:type="dxa"/>
          </w:tcPr>
          <w:p w:rsidR="00E462E1" w:rsidRPr="00397694" w:rsidRDefault="00E462E1" w:rsidP="00F93041">
            <w:pPr>
              <w:cnfStyle w:val="000000100000" w:firstRow="0" w:lastRow="0" w:firstColumn="0" w:lastColumn="0" w:oddVBand="0" w:evenVBand="0" w:oddHBand="1" w:evenHBand="0" w:firstRowFirstColumn="0" w:firstRowLastColumn="0" w:lastRowFirstColumn="0" w:lastRowLastColumn="0"/>
            </w:pPr>
            <w:r>
              <w:t>Im Redmine Wiki besteht eine Seite zur Eintragung von Hindernissen und Problemen des Projektes.</w:t>
            </w:r>
          </w:p>
        </w:tc>
      </w:tr>
      <w:tr w:rsidR="00E462E1" w:rsidRPr="00397694" w:rsidTr="00F9304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rsidR="00E462E1" w:rsidRPr="004B3594" w:rsidRDefault="00E462E1" w:rsidP="00F93041">
            <w:pPr>
              <w:rPr>
                <w:b w:val="0"/>
                <w:lang w:val="en-US"/>
              </w:rPr>
            </w:pPr>
            <w:r>
              <w:rPr>
                <w:b w:val="0"/>
                <w:lang w:val="en-US"/>
              </w:rPr>
              <w:t>Releaseplan</w:t>
            </w:r>
          </w:p>
        </w:tc>
        <w:tc>
          <w:tcPr>
            <w:tcW w:w="7195" w:type="dxa"/>
          </w:tcPr>
          <w:p w:rsidR="00E462E1" w:rsidRPr="00397694" w:rsidRDefault="00E462E1" w:rsidP="00F93041">
            <w:pPr>
              <w:keepNext/>
              <w:cnfStyle w:val="000000010000" w:firstRow="0" w:lastRow="0" w:firstColumn="0" w:lastColumn="0" w:oddVBand="0" w:evenVBand="0" w:oddHBand="0" w:evenHBand="1" w:firstRowFirstColumn="0" w:firstRowLastColumn="0" w:lastRowFirstColumn="0" w:lastRowLastColumn="0"/>
            </w:pPr>
            <w:r>
              <w:t xml:space="preserve">Die Tickets </w:t>
            </w:r>
            <w:proofErr w:type="gramStart"/>
            <w:r>
              <w:t>im</w:t>
            </w:r>
            <w:proofErr w:type="gramEnd"/>
            <w:r>
              <w:t xml:space="preserve"> Redmine bieten einen Überblick über den Zeitplan und die Termine/Meetings. Die erwartete Anzahl Sprints ist unter Roadmap ersichtlich. Für die Behandlung von Risiken siehe Unterkapitel </w:t>
            </w:r>
            <w:r>
              <w:fldChar w:fldCharType="begin"/>
            </w:r>
            <w:r>
              <w:instrText xml:space="preserve"> REF _Ref327365443 \r \h </w:instrText>
            </w:r>
            <w:r>
              <w:fldChar w:fldCharType="separate"/>
            </w:r>
            <w:r w:rsidR="000E6CF3">
              <w:t>V.2.4</w:t>
            </w:r>
            <w:r>
              <w:fldChar w:fldCharType="end"/>
            </w:r>
            <w:r>
              <w:t xml:space="preserve"> </w:t>
            </w:r>
            <w:r>
              <w:fldChar w:fldCharType="begin"/>
            </w:r>
            <w:r>
              <w:instrText xml:space="preserve"> REF _Ref327365445 \h </w:instrText>
            </w:r>
            <w:r>
              <w:fldChar w:fldCharType="separate"/>
            </w:r>
            <w:r w:rsidR="000E6CF3">
              <w:t>Risiken</w:t>
            </w:r>
            <w:r>
              <w:fldChar w:fldCharType="end"/>
            </w:r>
            <w:r>
              <w:t>.</w:t>
            </w:r>
          </w:p>
        </w:tc>
      </w:tr>
    </w:tbl>
    <w:p w:rsidR="00E462E1" w:rsidRPr="00D407C7" w:rsidRDefault="00E462E1" w:rsidP="00E462E1">
      <w:pPr>
        <w:pStyle w:val="Caption"/>
      </w:pPr>
      <w:bookmarkStart w:id="75" w:name="_Toc327468154"/>
      <w:r>
        <w:t xml:space="preserve">Tabelle </w:t>
      </w:r>
      <w:fldSimple w:instr=" SEQ Tabelle \* ARABIC ">
        <w:r w:rsidR="000E6CF3">
          <w:rPr>
            <w:noProof/>
          </w:rPr>
          <w:t>3</w:t>
        </w:r>
      </w:fldSimple>
      <w:r>
        <w:t xml:space="preserve"> - S</w:t>
      </w:r>
      <w:r>
        <w:rPr>
          <w:noProof/>
        </w:rPr>
        <w:t>crum Elemente</w:t>
      </w:r>
      <w:bookmarkEnd w:id="75"/>
    </w:p>
    <w:p w:rsidR="00E462E1" w:rsidRDefault="00E462E1" w:rsidP="00E462E1">
      <w:pPr>
        <w:pStyle w:val="Heading4"/>
      </w:pPr>
      <w:bookmarkStart w:id="76" w:name="_Toc327467616"/>
      <w:r>
        <w:t>RUP</w:t>
      </w:r>
      <w:bookmarkEnd w:id="76"/>
    </w:p>
    <w:p w:rsidR="00E462E1" w:rsidRDefault="00E462E1" w:rsidP="00E462E1">
      <w:r>
        <w:t>Da für die Bachelorarbeit viele Dokumente erarbeitet werden müssen, ist die Strukturierung der Dokumente an RUP angelehnt (Vorstudie, Anforderungen, Domain Analyse, Entwurf, Realisierung und Test).</w:t>
      </w:r>
    </w:p>
    <w:p w:rsidR="00E462E1" w:rsidRDefault="00E462E1" w:rsidP="00E462E1">
      <w:r>
        <w:t>Zusätzlich wird zu Beginn der Arbeit ein einfacher Architekturprototyp erstellt, der alle Layer und Tiers abdeckt, um die grössten technischen und architektonischen Risiken abzudecken.</w:t>
      </w:r>
    </w:p>
    <w:p w:rsidR="00E462E1" w:rsidRDefault="00E462E1" w:rsidP="00F93041">
      <w:pPr>
        <w:rPr>
          <w:rFonts w:asciiTheme="majorHAnsi" w:hAnsiTheme="majorHAnsi"/>
          <w:color w:val="00629E"/>
          <w:spacing w:val="10"/>
          <w:sz w:val="22"/>
          <w:szCs w:val="22"/>
        </w:rPr>
      </w:pPr>
      <w:r>
        <w:br w:type="page"/>
      </w:r>
    </w:p>
    <w:p w:rsidR="00E462E1" w:rsidRDefault="00E462E1" w:rsidP="00E462E1">
      <w:pPr>
        <w:pStyle w:val="Heading4"/>
      </w:pPr>
      <w:bookmarkStart w:id="77" w:name="_Toc327467617"/>
      <w:r>
        <w:lastRenderedPageBreak/>
        <w:t>UCD</w:t>
      </w:r>
      <w:bookmarkEnd w:id="77"/>
    </w:p>
    <w:p w:rsidR="00E462E1" w:rsidRDefault="00E462E1" w:rsidP="00E462E1">
      <w:r>
        <w:t xml:space="preserve">Eine hohe Usability ist für die Vieowall aus verschiedenen Gründen besonders wichtig. Einerseits </w:t>
      </w:r>
      <w:proofErr w:type="gramStart"/>
      <w:r>
        <w:t>muss</w:t>
      </w:r>
      <w:proofErr w:type="gramEnd"/>
      <w:r>
        <w:t xml:space="preserve"> die Videowall ohne die Hilfe eines Benutzerhandbuches, also einfach, zu bedienen sein. Anderseits </w:t>
      </w:r>
      <w:proofErr w:type="gramStart"/>
      <w:r>
        <w:t>soll</w:t>
      </w:r>
      <w:proofErr w:type="gramEnd"/>
      <w:r>
        <w:t xml:space="preserve"> die Videowall die HSR präsentieren und einen möglichst positiven Eindruck bei den Besuchern hinterlassen.</w:t>
      </w:r>
    </w:p>
    <w:p w:rsidR="00E462E1" w:rsidRDefault="00E462E1" w:rsidP="00E462E1">
      <w:r>
        <w:t>Um eine hohe Usability zu erreichen werden für die Videowall auch Aspekte des User Centered Design (UCD) beachtet. Dazu zählen:</w:t>
      </w:r>
    </w:p>
    <w:p w:rsidR="00E462E1" w:rsidRDefault="00E462E1" w:rsidP="00FC1D38">
      <w:pPr>
        <w:pStyle w:val="ListParagraph"/>
        <w:numPr>
          <w:ilvl w:val="0"/>
          <w:numId w:val="5"/>
        </w:numPr>
      </w:pPr>
      <w:r>
        <w:t>Analyse des Nutzungskontextes durch Benutzerbeobachtung und Erstellen von Personas und Szenarien</w:t>
      </w:r>
    </w:p>
    <w:p w:rsidR="00E462E1" w:rsidRDefault="00E462E1" w:rsidP="00FC1D38">
      <w:pPr>
        <w:pStyle w:val="ListParagraph"/>
        <w:numPr>
          <w:ilvl w:val="0"/>
          <w:numId w:val="5"/>
        </w:numPr>
      </w:pPr>
      <w:r>
        <w:t>Benutzerumfragen durchführen und auswerten</w:t>
      </w:r>
    </w:p>
    <w:p w:rsidR="00E462E1" w:rsidRDefault="00E462E1" w:rsidP="00FC1D38">
      <w:pPr>
        <w:pStyle w:val="ListParagraph"/>
        <w:numPr>
          <w:ilvl w:val="0"/>
          <w:numId w:val="5"/>
        </w:numPr>
      </w:pPr>
      <w:r>
        <w:t>Anforderungen an die Applikation gemäss den Personas und Szenarien</w:t>
      </w:r>
      <w:r w:rsidRPr="00A3386B">
        <w:t xml:space="preserve"> </w:t>
      </w:r>
      <w:r>
        <w:t>definieren</w:t>
      </w:r>
    </w:p>
    <w:p w:rsidR="00E462E1" w:rsidRDefault="00E462E1" w:rsidP="00FC1D38">
      <w:pPr>
        <w:pStyle w:val="ListParagraph"/>
        <w:numPr>
          <w:ilvl w:val="0"/>
          <w:numId w:val="5"/>
        </w:numPr>
      </w:pPr>
      <w:r>
        <w:t>Aufstellen von Thesen (z.B. „Meine Hand ist die Maus“) und diese Thesen durch Usability Tests validieren</w:t>
      </w:r>
    </w:p>
    <w:p w:rsidR="00E462E1" w:rsidRPr="00AE21AF" w:rsidRDefault="00E462E1" w:rsidP="00FC1D38">
      <w:pPr>
        <w:pStyle w:val="ListParagraph"/>
        <w:numPr>
          <w:ilvl w:val="0"/>
          <w:numId w:val="5"/>
        </w:numPr>
      </w:pPr>
      <w:r>
        <w:t>Implementationen oder Arbeiten mithilfe von Usability Tests validieren</w:t>
      </w:r>
    </w:p>
    <w:p w:rsidR="00E462E1" w:rsidRDefault="00E462E1" w:rsidP="00E462E1">
      <w:r>
        <w:t>Durch das Vorgehen nach UCD ist es möglich, Benutzer früh miteinzubeziehen und die Anforderungen so zu definieren, dass die Nutzer ihre Ziele auf möglichst einfache Weise erreichen können. Es ist auch möglich, durch Usability Tests die Qualität einer Lösung zu beurteilen und zu verbessern.</w:t>
      </w:r>
      <w:bookmarkEnd w:id="25"/>
    </w:p>
    <w:p w:rsidR="00E462E1" w:rsidRDefault="00E462E1" w:rsidP="00E462E1">
      <w:r>
        <w:br w:type="page"/>
      </w:r>
    </w:p>
    <w:p w:rsidR="00E462E1" w:rsidRDefault="00E462E1" w:rsidP="00E462E1">
      <w:pPr>
        <w:pStyle w:val="Heading2"/>
      </w:pPr>
      <w:bookmarkStart w:id="78" w:name="_Toc320601242"/>
      <w:bookmarkStart w:id="79" w:name="_Ref327456382"/>
      <w:bookmarkStart w:id="80" w:name="_Ref327456384"/>
      <w:bookmarkStart w:id="81" w:name="_Toc327468950"/>
      <w:bookmarkStart w:id="82" w:name="Vorstudie"/>
      <w:r>
        <w:lastRenderedPageBreak/>
        <w:t>Vorstudie</w:t>
      </w:r>
      <w:bookmarkEnd w:id="78"/>
      <w:bookmarkEnd w:id="79"/>
      <w:bookmarkEnd w:id="80"/>
      <w:bookmarkEnd w:id="81"/>
    </w:p>
    <w:p w:rsidR="007E1B3E" w:rsidRDefault="00E462E1">
      <w:pPr>
        <w:pStyle w:val="TOC1"/>
        <w:tabs>
          <w:tab w:val="left" w:pos="800"/>
          <w:tab w:val="right" w:leader="dot" w:pos="9062"/>
        </w:tabs>
        <w:rPr>
          <w:b w:val="0"/>
          <w:noProof/>
          <w:sz w:val="22"/>
          <w:szCs w:val="22"/>
          <w:lang w:eastAsia="de-CH"/>
        </w:rPr>
      </w:pPr>
      <w:r>
        <w:fldChar w:fldCharType="begin"/>
      </w:r>
      <w:r>
        <w:instrText xml:space="preserve"> TOC \b Vorstudie \h \z \u \t "Heading 3;1;Heading 4;2;Heading 5;3;Heading 6;4" </w:instrText>
      </w:r>
      <w:r>
        <w:fldChar w:fldCharType="separate"/>
      </w:r>
      <w:hyperlink w:anchor="_Toc327467618" w:history="1">
        <w:r w:rsidR="007E1B3E" w:rsidRPr="001675F4">
          <w:rPr>
            <w:rStyle w:val="Hyperlink"/>
            <w:noProof/>
          </w:rPr>
          <w:t>V.3.1</w:t>
        </w:r>
        <w:r w:rsidR="007E1B3E">
          <w:rPr>
            <w:b w:val="0"/>
            <w:noProof/>
            <w:sz w:val="22"/>
            <w:szCs w:val="22"/>
            <w:lang w:eastAsia="de-CH"/>
          </w:rPr>
          <w:tab/>
        </w:r>
        <w:r w:rsidR="007E1B3E" w:rsidRPr="001675F4">
          <w:rPr>
            <w:rStyle w:val="Hyperlink"/>
            <w:noProof/>
          </w:rPr>
          <w:t>Änderungsgeschichte</w:t>
        </w:r>
        <w:r w:rsidR="007E1B3E">
          <w:rPr>
            <w:noProof/>
            <w:webHidden/>
          </w:rPr>
          <w:tab/>
        </w:r>
        <w:r w:rsidR="007E1B3E">
          <w:rPr>
            <w:noProof/>
            <w:webHidden/>
          </w:rPr>
          <w:fldChar w:fldCharType="begin"/>
        </w:r>
        <w:r w:rsidR="007E1B3E">
          <w:rPr>
            <w:noProof/>
            <w:webHidden/>
          </w:rPr>
          <w:instrText xml:space="preserve"> PAGEREF _Toc327467618 \h </w:instrText>
        </w:r>
        <w:r w:rsidR="007E1B3E">
          <w:rPr>
            <w:noProof/>
            <w:webHidden/>
          </w:rPr>
        </w:r>
        <w:r w:rsidR="007E1B3E">
          <w:rPr>
            <w:noProof/>
            <w:webHidden/>
          </w:rPr>
          <w:fldChar w:fldCharType="separate"/>
        </w:r>
        <w:r w:rsidR="000E6CF3">
          <w:rPr>
            <w:noProof/>
            <w:webHidden/>
          </w:rPr>
          <w:t>23</w:t>
        </w:r>
        <w:r w:rsidR="007E1B3E">
          <w:rPr>
            <w:noProof/>
            <w:webHidden/>
          </w:rPr>
          <w:fldChar w:fldCharType="end"/>
        </w:r>
      </w:hyperlink>
    </w:p>
    <w:p w:rsidR="007E1B3E" w:rsidRDefault="00B95EE1">
      <w:pPr>
        <w:pStyle w:val="TOC1"/>
        <w:tabs>
          <w:tab w:val="left" w:pos="800"/>
          <w:tab w:val="right" w:leader="dot" w:pos="9062"/>
        </w:tabs>
        <w:rPr>
          <w:b w:val="0"/>
          <w:noProof/>
          <w:sz w:val="22"/>
          <w:szCs w:val="22"/>
          <w:lang w:eastAsia="de-CH"/>
        </w:rPr>
      </w:pPr>
      <w:hyperlink w:anchor="_Toc327467619" w:history="1">
        <w:r w:rsidR="007E1B3E" w:rsidRPr="001675F4">
          <w:rPr>
            <w:rStyle w:val="Hyperlink"/>
            <w:noProof/>
          </w:rPr>
          <w:t>V.3.2</w:t>
        </w:r>
        <w:r w:rsidR="007E1B3E">
          <w:rPr>
            <w:b w:val="0"/>
            <w:noProof/>
            <w:sz w:val="22"/>
            <w:szCs w:val="22"/>
            <w:lang w:eastAsia="de-CH"/>
          </w:rPr>
          <w:tab/>
        </w:r>
        <w:r w:rsidR="007E1B3E" w:rsidRPr="001675F4">
          <w:rPr>
            <w:rStyle w:val="Hyperlink"/>
            <w:noProof/>
          </w:rPr>
          <w:t>Vision</w:t>
        </w:r>
        <w:r w:rsidR="007E1B3E">
          <w:rPr>
            <w:noProof/>
            <w:webHidden/>
          </w:rPr>
          <w:tab/>
        </w:r>
        <w:r w:rsidR="007E1B3E">
          <w:rPr>
            <w:noProof/>
            <w:webHidden/>
          </w:rPr>
          <w:fldChar w:fldCharType="begin"/>
        </w:r>
        <w:r w:rsidR="007E1B3E">
          <w:rPr>
            <w:noProof/>
            <w:webHidden/>
          </w:rPr>
          <w:instrText xml:space="preserve"> PAGEREF _Toc327467619 \h </w:instrText>
        </w:r>
        <w:r w:rsidR="007E1B3E">
          <w:rPr>
            <w:noProof/>
            <w:webHidden/>
          </w:rPr>
        </w:r>
        <w:r w:rsidR="007E1B3E">
          <w:rPr>
            <w:noProof/>
            <w:webHidden/>
          </w:rPr>
          <w:fldChar w:fldCharType="separate"/>
        </w:r>
        <w:r w:rsidR="000E6CF3">
          <w:rPr>
            <w:noProof/>
            <w:webHidden/>
          </w:rPr>
          <w:t>24</w:t>
        </w:r>
        <w:r w:rsidR="007E1B3E">
          <w:rPr>
            <w:noProof/>
            <w:webHidden/>
          </w:rPr>
          <w:fldChar w:fldCharType="end"/>
        </w:r>
      </w:hyperlink>
    </w:p>
    <w:p w:rsidR="007E1B3E" w:rsidRDefault="00B95EE1">
      <w:pPr>
        <w:pStyle w:val="TOC1"/>
        <w:tabs>
          <w:tab w:val="left" w:pos="800"/>
          <w:tab w:val="right" w:leader="dot" w:pos="9062"/>
        </w:tabs>
        <w:rPr>
          <w:b w:val="0"/>
          <w:noProof/>
          <w:sz w:val="22"/>
          <w:szCs w:val="22"/>
          <w:lang w:eastAsia="de-CH"/>
        </w:rPr>
      </w:pPr>
      <w:hyperlink w:anchor="_Toc327467620" w:history="1">
        <w:r w:rsidR="007E1B3E" w:rsidRPr="001675F4">
          <w:rPr>
            <w:rStyle w:val="Hyperlink"/>
            <w:noProof/>
          </w:rPr>
          <w:t>V.3.3</w:t>
        </w:r>
        <w:r w:rsidR="007E1B3E">
          <w:rPr>
            <w:b w:val="0"/>
            <w:noProof/>
            <w:sz w:val="22"/>
            <w:szCs w:val="22"/>
            <w:lang w:eastAsia="de-CH"/>
          </w:rPr>
          <w:tab/>
        </w:r>
        <w:r w:rsidR="007E1B3E" w:rsidRPr="001675F4">
          <w:rPr>
            <w:rStyle w:val="Hyperlink"/>
            <w:noProof/>
          </w:rPr>
          <w:t>Gebäude der HSR</w:t>
        </w:r>
        <w:r w:rsidR="007E1B3E">
          <w:rPr>
            <w:noProof/>
            <w:webHidden/>
          </w:rPr>
          <w:tab/>
        </w:r>
        <w:r w:rsidR="007E1B3E">
          <w:rPr>
            <w:noProof/>
            <w:webHidden/>
          </w:rPr>
          <w:fldChar w:fldCharType="begin"/>
        </w:r>
        <w:r w:rsidR="007E1B3E">
          <w:rPr>
            <w:noProof/>
            <w:webHidden/>
          </w:rPr>
          <w:instrText xml:space="preserve"> PAGEREF _Toc327467620 \h </w:instrText>
        </w:r>
        <w:r w:rsidR="007E1B3E">
          <w:rPr>
            <w:noProof/>
            <w:webHidden/>
          </w:rPr>
        </w:r>
        <w:r w:rsidR="007E1B3E">
          <w:rPr>
            <w:noProof/>
            <w:webHidden/>
          </w:rPr>
          <w:fldChar w:fldCharType="separate"/>
        </w:r>
        <w:r w:rsidR="000E6CF3">
          <w:rPr>
            <w:noProof/>
            <w:webHidden/>
          </w:rPr>
          <w:t>25</w:t>
        </w:r>
        <w:r w:rsidR="007E1B3E">
          <w:rPr>
            <w:noProof/>
            <w:webHidden/>
          </w:rPr>
          <w:fldChar w:fldCharType="end"/>
        </w:r>
      </w:hyperlink>
    </w:p>
    <w:p w:rsidR="007E1B3E" w:rsidRDefault="00B95EE1">
      <w:pPr>
        <w:pStyle w:val="TOC1"/>
        <w:tabs>
          <w:tab w:val="left" w:pos="800"/>
          <w:tab w:val="right" w:leader="dot" w:pos="9062"/>
        </w:tabs>
        <w:rPr>
          <w:b w:val="0"/>
          <w:noProof/>
          <w:sz w:val="22"/>
          <w:szCs w:val="22"/>
          <w:lang w:eastAsia="de-CH"/>
        </w:rPr>
      </w:pPr>
      <w:hyperlink w:anchor="_Toc327467621" w:history="1">
        <w:r w:rsidR="007E1B3E" w:rsidRPr="001675F4">
          <w:rPr>
            <w:rStyle w:val="Hyperlink"/>
            <w:noProof/>
          </w:rPr>
          <w:t>V.3.4</w:t>
        </w:r>
        <w:r w:rsidR="007E1B3E">
          <w:rPr>
            <w:b w:val="0"/>
            <w:noProof/>
            <w:sz w:val="22"/>
            <w:szCs w:val="22"/>
            <w:lang w:eastAsia="de-CH"/>
          </w:rPr>
          <w:tab/>
        </w:r>
        <w:r w:rsidR="007E1B3E" w:rsidRPr="001675F4">
          <w:rPr>
            <w:rStyle w:val="Hyperlink"/>
            <w:noProof/>
          </w:rPr>
          <w:t>Initiale Stakeholderanalyse</w:t>
        </w:r>
        <w:r w:rsidR="007E1B3E">
          <w:rPr>
            <w:noProof/>
            <w:webHidden/>
          </w:rPr>
          <w:tab/>
        </w:r>
        <w:r w:rsidR="007E1B3E">
          <w:rPr>
            <w:noProof/>
            <w:webHidden/>
          </w:rPr>
          <w:fldChar w:fldCharType="begin"/>
        </w:r>
        <w:r w:rsidR="007E1B3E">
          <w:rPr>
            <w:noProof/>
            <w:webHidden/>
          </w:rPr>
          <w:instrText xml:space="preserve"> PAGEREF _Toc327467621 \h </w:instrText>
        </w:r>
        <w:r w:rsidR="007E1B3E">
          <w:rPr>
            <w:noProof/>
            <w:webHidden/>
          </w:rPr>
        </w:r>
        <w:r w:rsidR="007E1B3E">
          <w:rPr>
            <w:noProof/>
            <w:webHidden/>
          </w:rPr>
          <w:fldChar w:fldCharType="separate"/>
        </w:r>
        <w:r w:rsidR="000E6CF3">
          <w:rPr>
            <w:noProof/>
            <w:webHidden/>
          </w:rPr>
          <w:t>26</w:t>
        </w:r>
        <w:r w:rsidR="007E1B3E">
          <w:rPr>
            <w:noProof/>
            <w:webHidden/>
          </w:rPr>
          <w:fldChar w:fldCharType="end"/>
        </w:r>
      </w:hyperlink>
    </w:p>
    <w:p w:rsidR="007E1B3E" w:rsidRDefault="00B95EE1">
      <w:pPr>
        <w:pStyle w:val="TOC1"/>
        <w:tabs>
          <w:tab w:val="left" w:pos="800"/>
          <w:tab w:val="right" w:leader="dot" w:pos="9062"/>
        </w:tabs>
        <w:rPr>
          <w:b w:val="0"/>
          <w:noProof/>
          <w:sz w:val="22"/>
          <w:szCs w:val="22"/>
          <w:lang w:eastAsia="de-CH"/>
        </w:rPr>
      </w:pPr>
      <w:hyperlink w:anchor="_Toc327467622" w:history="1">
        <w:r w:rsidR="007E1B3E" w:rsidRPr="001675F4">
          <w:rPr>
            <w:rStyle w:val="Hyperlink"/>
            <w:noProof/>
          </w:rPr>
          <w:t>V.3.5</w:t>
        </w:r>
        <w:r w:rsidR="007E1B3E">
          <w:rPr>
            <w:b w:val="0"/>
            <w:noProof/>
            <w:sz w:val="22"/>
            <w:szCs w:val="22"/>
            <w:lang w:eastAsia="de-CH"/>
          </w:rPr>
          <w:tab/>
        </w:r>
        <w:r w:rsidR="007E1B3E" w:rsidRPr="001675F4">
          <w:rPr>
            <w:rStyle w:val="Hyperlink"/>
            <w:noProof/>
          </w:rPr>
          <w:t>Konkurrenzanalyse</w:t>
        </w:r>
        <w:r w:rsidR="007E1B3E">
          <w:rPr>
            <w:noProof/>
            <w:webHidden/>
          </w:rPr>
          <w:tab/>
        </w:r>
        <w:r w:rsidR="007E1B3E">
          <w:rPr>
            <w:noProof/>
            <w:webHidden/>
          </w:rPr>
          <w:fldChar w:fldCharType="begin"/>
        </w:r>
        <w:r w:rsidR="007E1B3E">
          <w:rPr>
            <w:noProof/>
            <w:webHidden/>
          </w:rPr>
          <w:instrText xml:space="preserve"> PAGEREF _Toc327467622 \h </w:instrText>
        </w:r>
        <w:r w:rsidR="007E1B3E">
          <w:rPr>
            <w:noProof/>
            <w:webHidden/>
          </w:rPr>
        </w:r>
        <w:r w:rsidR="007E1B3E">
          <w:rPr>
            <w:noProof/>
            <w:webHidden/>
          </w:rPr>
          <w:fldChar w:fldCharType="separate"/>
        </w:r>
        <w:r w:rsidR="000E6CF3">
          <w:rPr>
            <w:noProof/>
            <w:webHidden/>
          </w:rPr>
          <w:t>28</w:t>
        </w:r>
        <w:r w:rsidR="007E1B3E">
          <w:rPr>
            <w:noProof/>
            <w:webHidden/>
          </w:rPr>
          <w:fldChar w:fldCharType="end"/>
        </w:r>
      </w:hyperlink>
    </w:p>
    <w:p w:rsidR="007E1B3E" w:rsidRDefault="00B95EE1">
      <w:pPr>
        <w:pStyle w:val="TOC2"/>
        <w:tabs>
          <w:tab w:val="left" w:pos="1000"/>
          <w:tab w:val="right" w:leader="dot" w:pos="9062"/>
        </w:tabs>
        <w:rPr>
          <w:noProof/>
          <w:sz w:val="22"/>
          <w:szCs w:val="22"/>
          <w:lang w:eastAsia="de-CH"/>
        </w:rPr>
      </w:pPr>
      <w:hyperlink w:anchor="_Toc327467623" w:history="1">
        <w:r w:rsidR="007E1B3E" w:rsidRPr="001675F4">
          <w:rPr>
            <w:rStyle w:val="Hyperlink"/>
            <w:noProof/>
          </w:rPr>
          <w:t>V.3.5.1</w:t>
        </w:r>
        <w:r w:rsidR="007E1B3E">
          <w:rPr>
            <w:noProof/>
            <w:sz w:val="22"/>
            <w:szCs w:val="22"/>
            <w:lang w:eastAsia="de-CH"/>
          </w:rPr>
          <w:tab/>
        </w:r>
        <w:r w:rsidR="007E1B3E" w:rsidRPr="001675F4">
          <w:rPr>
            <w:rStyle w:val="Hyperlink"/>
            <w:noProof/>
          </w:rPr>
          <w:t>Präsentationsmöglichkeiten für Poster</w:t>
        </w:r>
        <w:r w:rsidR="007E1B3E">
          <w:rPr>
            <w:noProof/>
            <w:webHidden/>
          </w:rPr>
          <w:tab/>
        </w:r>
        <w:r w:rsidR="007E1B3E">
          <w:rPr>
            <w:noProof/>
            <w:webHidden/>
          </w:rPr>
          <w:fldChar w:fldCharType="begin"/>
        </w:r>
        <w:r w:rsidR="007E1B3E">
          <w:rPr>
            <w:noProof/>
            <w:webHidden/>
          </w:rPr>
          <w:instrText xml:space="preserve"> PAGEREF _Toc327467623 \h </w:instrText>
        </w:r>
        <w:r w:rsidR="007E1B3E">
          <w:rPr>
            <w:noProof/>
            <w:webHidden/>
          </w:rPr>
        </w:r>
        <w:r w:rsidR="007E1B3E">
          <w:rPr>
            <w:noProof/>
            <w:webHidden/>
          </w:rPr>
          <w:fldChar w:fldCharType="separate"/>
        </w:r>
        <w:r w:rsidR="000E6CF3">
          <w:rPr>
            <w:noProof/>
            <w:webHidden/>
          </w:rPr>
          <w:t>28</w:t>
        </w:r>
        <w:r w:rsidR="007E1B3E">
          <w:rPr>
            <w:noProof/>
            <w:webHidden/>
          </w:rPr>
          <w:fldChar w:fldCharType="end"/>
        </w:r>
      </w:hyperlink>
    </w:p>
    <w:p w:rsidR="007E1B3E" w:rsidRDefault="00B95EE1">
      <w:pPr>
        <w:pStyle w:val="TOC2"/>
        <w:tabs>
          <w:tab w:val="left" w:pos="1000"/>
          <w:tab w:val="right" w:leader="dot" w:pos="9062"/>
        </w:tabs>
        <w:rPr>
          <w:noProof/>
          <w:sz w:val="22"/>
          <w:szCs w:val="22"/>
          <w:lang w:eastAsia="de-CH"/>
        </w:rPr>
      </w:pPr>
      <w:hyperlink w:anchor="_Toc327467624" w:history="1">
        <w:r w:rsidR="007E1B3E" w:rsidRPr="001675F4">
          <w:rPr>
            <w:rStyle w:val="Hyperlink"/>
            <w:noProof/>
          </w:rPr>
          <w:t>V.3.5.2</w:t>
        </w:r>
        <w:r w:rsidR="007E1B3E">
          <w:rPr>
            <w:noProof/>
            <w:sz w:val="22"/>
            <w:szCs w:val="22"/>
            <w:lang w:eastAsia="de-CH"/>
          </w:rPr>
          <w:tab/>
        </w:r>
        <w:r w:rsidR="007E1B3E" w:rsidRPr="001675F4">
          <w:rPr>
            <w:rStyle w:val="Hyperlink"/>
            <w:noProof/>
          </w:rPr>
          <w:t>Bestehende Videowalls</w:t>
        </w:r>
        <w:r w:rsidR="007E1B3E">
          <w:rPr>
            <w:noProof/>
            <w:webHidden/>
          </w:rPr>
          <w:tab/>
        </w:r>
        <w:r w:rsidR="007E1B3E">
          <w:rPr>
            <w:noProof/>
            <w:webHidden/>
          </w:rPr>
          <w:fldChar w:fldCharType="begin"/>
        </w:r>
        <w:r w:rsidR="007E1B3E">
          <w:rPr>
            <w:noProof/>
            <w:webHidden/>
          </w:rPr>
          <w:instrText xml:space="preserve"> PAGEREF _Toc327467624 \h </w:instrText>
        </w:r>
        <w:r w:rsidR="007E1B3E">
          <w:rPr>
            <w:noProof/>
            <w:webHidden/>
          </w:rPr>
        </w:r>
        <w:r w:rsidR="007E1B3E">
          <w:rPr>
            <w:noProof/>
            <w:webHidden/>
          </w:rPr>
          <w:fldChar w:fldCharType="separate"/>
        </w:r>
        <w:r w:rsidR="000E6CF3">
          <w:rPr>
            <w:noProof/>
            <w:webHidden/>
          </w:rPr>
          <w:t>28</w:t>
        </w:r>
        <w:r w:rsidR="007E1B3E">
          <w:rPr>
            <w:noProof/>
            <w:webHidden/>
          </w:rPr>
          <w:fldChar w:fldCharType="end"/>
        </w:r>
      </w:hyperlink>
    </w:p>
    <w:p w:rsidR="007E1B3E" w:rsidRDefault="00B95EE1">
      <w:pPr>
        <w:pStyle w:val="TOC2"/>
        <w:tabs>
          <w:tab w:val="left" w:pos="1000"/>
          <w:tab w:val="right" w:leader="dot" w:pos="9062"/>
        </w:tabs>
        <w:rPr>
          <w:noProof/>
          <w:sz w:val="22"/>
          <w:szCs w:val="22"/>
          <w:lang w:eastAsia="de-CH"/>
        </w:rPr>
      </w:pPr>
      <w:hyperlink w:anchor="_Toc327467625" w:history="1">
        <w:r w:rsidR="007E1B3E" w:rsidRPr="001675F4">
          <w:rPr>
            <w:rStyle w:val="Hyperlink"/>
            <w:noProof/>
          </w:rPr>
          <w:t>V.3.5.3</w:t>
        </w:r>
        <w:r w:rsidR="007E1B3E">
          <w:rPr>
            <w:noProof/>
            <w:sz w:val="22"/>
            <w:szCs w:val="22"/>
            <w:lang w:eastAsia="de-CH"/>
          </w:rPr>
          <w:tab/>
        </w:r>
        <w:r w:rsidR="007E1B3E" w:rsidRPr="001675F4">
          <w:rPr>
            <w:rStyle w:val="Hyperlink"/>
            <w:noProof/>
          </w:rPr>
          <w:t>Der Videowall ähnliche Produkte</w:t>
        </w:r>
        <w:r w:rsidR="007E1B3E">
          <w:rPr>
            <w:noProof/>
            <w:webHidden/>
          </w:rPr>
          <w:tab/>
        </w:r>
        <w:r w:rsidR="007E1B3E">
          <w:rPr>
            <w:noProof/>
            <w:webHidden/>
          </w:rPr>
          <w:fldChar w:fldCharType="begin"/>
        </w:r>
        <w:r w:rsidR="007E1B3E">
          <w:rPr>
            <w:noProof/>
            <w:webHidden/>
          </w:rPr>
          <w:instrText xml:space="preserve"> PAGEREF _Toc327467625 \h </w:instrText>
        </w:r>
        <w:r w:rsidR="007E1B3E">
          <w:rPr>
            <w:noProof/>
            <w:webHidden/>
          </w:rPr>
        </w:r>
        <w:r w:rsidR="007E1B3E">
          <w:rPr>
            <w:noProof/>
            <w:webHidden/>
          </w:rPr>
          <w:fldChar w:fldCharType="separate"/>
        </w:r>
        <w:r w:rsidR="000E6CF3">
          <w:rPr>
            <w:noProof/>
            <w:webHidden/>
          </w:rPr>
          <w:t>30</w:t>
        </w:r>
        <w:r w:rsidR="007E1B3E">
          <w:rPr>
            <w:noProof/>
            <w:webHidden/>
          </w:rPr>
          <w:fldChar w:fldCharType="end"/>
        </w:r>
      </w:hyperlink>
    </w:p>
    <w:p w:rsidR="007E1B3E" w:rsidRDefault="00B95EE1">
      <w:pPr>
        <w:pStyle w:val="TOC3"/>
        <w:tabs>
          <w:tab w:val="left" w:pos="1540"/>
          <w:tab w:val="right" w:leader="dot" w:pos="9062"/>
        </w:tabs>
        <w:rPr>
          <w:noProof/>
          <w:sz w:val="22"/>
        </w:rPr>
      </w:pPr>
      <w:hyperlink w:anchor="_Toc327467626" w:history="1">
        <w:r w:rsidR="007E1B3E" w:rsidRPr="001675F4">
          <w:rPr>
            <w:rStyle w:val="Hyperlink"/>
            <w:noProof/>
          </w:rPr>
          <w:t>V.3.5.3.1</w:t>
        </w:r>
        <w:r w:rsidR="007E1B3E">
          <w:rPr>
            <w:noProof/>
            <w:sz w:val="22"/>
          </w:rPr>
          <w:tab/>
        </w:r>
        <w:r w:rsidR="007E1B3E" w:rsidRPr="001675F4">
          <w:rPr>
            <w:rStyle w:val="Hyperlink"/>
            <w:noProof/>
          </w:rPr>
          <w:t>Interaktion mit Videowall</w:t>
        </w:r>
        <w:r w:rsidR="007E1B3E">
          <w:rPr>
            <w:noProof/>
            <w:webHidden/>
          </w:rPr>
          <w:tab/>
        </w:r>
        <w:r w:rsidR="007E1B3E">
          <w:rPr>
            <w:noProof/>
            <w:webHidden/>
          </w:rPr>
          <w:fldChar w:fldCharType="begin"/>
        </w:r>
        <w:r w:rsidR="007E1B3E">
          <w:rPr>
            <w:noProof/>
            <w:webHidden/>
          </w:rPr>
          <w:instrText xml:space="preserve"> PAGEREF _Toc327467626 \h </w:instrText>
        </w:r>
        <w:r w:rsidR="007E1B3E">
          <w:rPr>
            <w:noProof/>
            <w:webHidden/>
          </w:rPr>
        </w:r>
        <w:r w:rsidR="007E1B3E">
          <w:rPr>
            <w:noProof/>
            <w:webHidden/>
          </w:rPr>
          <w:fldChar w:fldCharType="separate"/>
        </w:r>
        <w:r w:rsidR="000E6CF3">
          <w:rPr>
            <w:noProof/>
            <w:webHidden/>
          </w:rPr>
          <w:t>30</w:t>
        </w:r>
        <w:r w:rsidR="007E1B3E">
          <w:rPr>
            <w:noProof/>
            <w:webHidden/>
          </w:rPr>
          <w:fldChar w:fldCharType="end"/>
        </w:r>
      </w:hyperlink>
    </w:p>
    <w:p w:rsidR="007E1B3E" w:rsidRDefault="00B95EE1">
      <w:pPr>
        <w:pStyle w:val="TOC4"/>
        <w:tabs>
          <w:tab w:val="left" w:pos="1760"/>
          <w:tab w:val="right" w:leader="dot" w:pos="9062"/>
        </w:tabs>
        <w:rPr>
          <w:noProof/>
          <w:sz w:val="22"/>
          <w:szCs w:val="22"/>
          <w:lang w:eastAsia="de-CH"/>
        </w:rPr>
      </w:pPr>
      <w:hyperlink w:anchor="_Toc327467627" w:history="1">
        <w:r w:rsidR="007E1B3E" w:rsidRPr="001675F4">
          <w:rPr>
            <w:rStyle w:val="Hyperlink"/>
            <w:noProof/>
          </w:rPr>
          <w:t>V.3.5.3.1.1</w:t>
        </w:r>
        <w:r w:rsidR="007E1B3E">
          <w:rPr>
            <w:noProof/>
            <w:sz w:val="22"/>
            <w:szCs w:val="22"/>
            <w:lang w:eastAsia="de-CH"/>
          </w:rPr>
          <w:tab/>
        </w:r>
        <w:r w:rsidR="007E1B3E" w:rsidRPr="001675F4">
          <w:rPr>
            <w:rStyle w:val="Hyperlink"/>
            <w:noProof/>
            <w:lang w:val="en-US"/>
          </w:rPr>
          <w:t>HoloWall</w:t>
        </w:r>
        <w:r w:rsidR="007E1B3E">
          <w:rPr>
            <w:noProof/>
            <w:webHidden/>
          </w:rPr>
          <w:tab/>
        </w:r>
        <w:r w:rsidR="007E1B3E">
          <w:rPr>
            <w:noProof/>
            <w:webHidden/>
          </w:rPr>
          <w:fldChar w:fldCharType="begin"/>
        </w:r>
        <w:r w:rsidR="007E1B3E">
          <w:rPr>
            <w:noProof/>
            <w:webHidden/>
          </w:rPr>
          <w:instrText xml:space="preserve"> PAGEREF _Toc327467627 \h </w:instrText>
        </w:r>
        <w:r w:rsidR="007E1B3E">
          <w:rPr>
            <w:noProof/>
            <w:webHidden/>
          </w:rPr>
        </w:r>
        <w:r w:rsidR="007E1B3E">
          <w:rPr>
            <w:noProof/>
            <w:webHidden/>
          </w:rPr>
          <w:fldChar w:fldCharType="separate"/>
        </w:r>
        <w:r w:rsidR="000E6CF3">
          <w:rPr>
            <w:noProof/>
            <w:webHidden/>
          </w:rPr>
          <w:t>30</w:t>
        </w:r>
        <w:r w:rsidR="007E1B3E">
          <w:rPr>
            <w:noProof/>
            <w:webHidden/>
          </w:rPr>
          <w:fldChar w:fldCharType="end"/>
        </w:r>
      </w:hyperlink>
    </w:p>
    <w:p w:rsidR="007E1B3E" w:rsidRDefault="00B95EE1">
      <w:pPr>
        <w:pStyle w:val="TOC4"/>
        <w:tabs>
          <w:tab w:val="left" w:pos="1760"/>
          <w:tab w:val="right" w:leader="dot" w:pos="9062"/>
        </w:tabs>
        <w:rPr>
          <w:noProof/>
          <w:sz w:val="22"/>
          <w:szCs w:val="22"/>
          <w:lang w:eastAsia="de-CH"/>
        </w:rPr>
      </w:pPr>
      <w:hyperlink w:anchor="_Toc327467628" w:history="1">
        <w:r w:rsidR="007E1B3E" w:rsidRPr="001675F4">
          <w:rPr>
            <w:rStyle w:val="Hyperlink"/>
            <w:noProof/>
            <w:lang w:val="en-US"/>
          </w:rPr>
          <w:t>V.3.5.3.1.2</w:t>
        </w:r>
        <w:r w:rsidR="007E1B3E">
          <w:rPr>
            <w:noProof/>
            <w:sz w:val="22"/>
            <w:szCs w:val="22"/>
            <w:lang w:eastAsia="de-CH"/>
          </w:rPr>
          <w:tab/>
        </w:r>
        <w:r w:rsidR="007E1B3E" w:rsidRPr="001675F4">
          <w:rPr>
            <w:rStyle w:val="Hyperlink"/>
            <w:noProof/>
            <w:lang w:val="en-US"/>
          </w:rPr>
          <w:t>It's Mine, Don't Touch!: Interactions at a Large Multi-Touch Display in a City Centre</w:t>
        </w:r>
        <w:r w:rsidR="007E1B3E">
          <w:rPr>
            <w:noProof/>
            <w:webHidden/>
          </w:rPr>
          <w:tab/>
        </w:r>
        <w:r w:rsidR="007E1B3E">
          <w:rPr>
            <w:noProof/>
            <w:webHidden/>
          </w:rPr>
          <w:fldChar w:fldCharType="begin"/>
        </w:r>
        <w:r w:rsidR="007E1B3E">
          <w:rPr>
            <w:noProof/>
            <w:webHidden/>
          </w:rPr>
          <w:instrText xml:space="preserve"> PAGEREF _Toc327467628 \h </w:instrText>
        </w:r>
        <w:r w:rsidR="007E1B3E">
          <w:rPr>
            <w:noProof/>
            <w:webHidden/>
          </w:rPr>
        </w:r>
        <w:r w:rsidR="007E1B3E">
          <w:rPr>
            <w:noProof/>
            <w:webHidden/>
          </w:rPr>
          <w:fldChar w:fldCharType="separate"/>
        </w:r>
        <w:r w:rsidR="000E6CF3">
          <w:rPr>
            <w:noProof/>
            <w:webHidden/>
          </w:rPr>
          <w:t>30</w:t>
        </w:r>
        <w:r w:rsidR="007E1B3E">
          <w:rPr>
            <w:noProof/>
            <w:webHidden/>
          </w:rPr>
          <w:fldChar w:fldCharType="end"/>
        </w:r>
      </w:hyperlink>
    </w:p>
    <w:p w:rsidR="007E1B3E" w:rsidRDefault="00B95EE1">
      <w:pPr>
        <w:pStyle w:val="TOC4"/>
        <w:tabs>
          <w:tab w:val="left" w:pos="1760"/>
          <w:tab w:val="right" w:leader="dot" w:pos="9062"/>
        </w:tabs>
        <w:rPr>
          <w:noProof/>
          <w:sz w:val="22"/>
          <w:szCs w:val="22"/>
          <w:lang w:eastAsia="de-CH"/>
        </w:rPr>
      </w:pPr>
      <w:hyperlink w:anchor="_Toc327467629" w:history="1">
        <w:r w:rsidR="007E1B3E" w:rsidRPr="001675F4">
          <w:rPr>
            <w:rStyle w:val="Hyperlink"/>
            <w:noProof/>
            <w:lang w:val="en-US"/>
          </w:rPr>
          <w:t>V.3.5.3.1.3</w:t>
        </w:r>
        <w:r w:rsidR="007E1B3E">
          <w:rPr>
            <w:noProof/>
            <w:sz w:val="22"/>
            <w:szCs w:val="22"/>
            <w:lang w:eastAsia="de-CH"/>
          </w:rPr>
          <w:tab/>
        </w:r>
        <w:r w:rsidR="007E1B3E" w:rsidRPr="001675F4">
          <w:rPr>
            <w:rStyle w:val="Hyperlink"/>
            <w:noProof/>
            <w:lang w:val="en-US"/>
          </w:rPr>
          <w:t>Extending Touch: Towards Interaction with Large-Scale Surfaces</w:t>
        </w:r>
        <w:r w:rsidR="007E1B3E">
          <w:rPr>
            <w:noProof/>
            <w:webHidden/>
          </w:rPr>
          <w:tab/>
        </w:r>
        <w:r w:rsidR="007E1B3E">
          <w:rPr>
            <w:noProof/>
            <w:webHidden/>
          </w:rPr>
          <w:fldChar w:fldCharType="begin"/>
        </w:r>
        <w:r w:rsidR="007E1B3E">
          <w:rPr>
            <w:noProof/>
            <w:webHidden/>
          </w:rPr>
          <w:instrText xml:space="preserve"> PAGEREF _Toc327467629 \h </w:instrText>
        </w:r>
        <w:r w:rsidR="007E1B3E">
          <w:rPr>
            <w:noProof/>
            <w:webHidden/>
          </w:rPr>
        </w:r>
        <w:r w:rsidR="007E1B3E">
          <w:rPr>
            <w:noProof/>
            <w:webHidden/>
          </w:rPr>
          <w:fldChar w:fldCharType="separate"/>
        </w:r>
        <w:r w:rsidR="000E6CF3">
          <w:rPr>
            <w:noProof/>
            <w:webHidden/>
          </w:rPr>
          <w:t>31</w:t>
        </w:r>
        <w:r w:rsidR="007E1B3E">
          <w:rPr>
            <w:noProof/>
            <w:webHidden/>
          </w:rPr>
          <w:fldChar w:fldCharType="end"/>
        </w:r>
      </w:hyperlink>
    </w:p>
    <w:p w:rsidR="007E1B3E" w:rsidRDefault="00B95EE1">
      <w:pPr>
        <w:pStyle w:val="TOC3"/>
        <w:tabs>
          <w:tab w:val="left" w:pos="1540"/>
          <w:tab w:val="right" w:leader="dot" w:pos="9062"/>
        </w:tabs>
        <w:rPr>
          <w:noProof/>
          <w:sz w:val="22"/>
        </w:rPr>
      </w:pPr>
      <w:hyperlink w:anchor="_Toc327467630" w:history="1">
        <w:r w:rsidR="007E1B3E" w:rsidRPr="001675F4">
          <w:rPr>
            <w:rStyle w:val="Hyperlink"/>
            <w:noProof/>
          </w:rPr>
          <w:t>V.3.5.3.2</w:t>
        </w:r>
        <w:r w:rsidR="007E1B3E">
          <w:rPr>
            <w:noProof/>
            <w:sz w:val="22"/>
          </w:rPr>
          <w:tab/>
        </w:r>
        <w:r w:rsidR="007E1B3E" w:rsidRPr="001675F4">
          <w:rPr>
            <w:rStyle w:val="Hyperlink"/>
            <w:noProof/>
          </w:rPr>
          <w:t>Interaktion ohne Videowall</w:t>
        </w:r>
        <w:r w:rsidR="007E1B3E">
          <w:rPr>
            <w:noProof/>
            <w:webHidden/>
          </w:rPr>
          <w:tab/>
        </w:r>
        <w:r w:rsidR="007E1B3E">
          <w:rPr>
            <w:noProof/>
            <w:webHidden/>
          </w:rPr>
          <w:fldChar w:fldCharType="begin"/>
        </w:r>
        <w:r w:rsidR="007E1B3E">
          <w:rPr>
            <w:noProof/>
            <w:webHidden/>
          </w:rPr>
          <w:instrText xml:space="preserve"> PAGEREF _Toc327467630 \h </w:instrText>
        </w:r>
        <w:r w:rsidR="007E1B3E">
          <w:rPr>
            <w:noProof/>
            <w:webHidden/>
          </w:rPr>
        </w:r>
        <w:r w:rsidR="007E1B3E">
          <w:rPr>
            <w:noProof/>
            <w:webHidden/>
          </w:rPr>
          <w:fldChar w:fldCharType="separate"/>
        </w:r>
        <w:r w:rsidR="000E6CF3">
          <w:rPr>
            <w:noProof/>
            <w:webHidden/>
          </w:rPr>
          <w:t>31</w:t>
        </w:r>
        <w:r w:rsidR="007E1B3E">
          <w:rPr>
            <w:noProof/>
            <w:webHidden/>
          </w:rPr>
          <w:fldChar w:fldCharType="end"/>
        </w:r>
      </w:hyperlink>
    </w:p>
    <w:p w:rsidR="007E1B3E" w:rsidRDefault="00B95EE1">
      <w:pPr>
        <w:pStyle w:val="TOC4"/>
        <w:tabs>
          <w:tab w:val="left" w:pos="1760"/>
          <w:tab w:val="right" w:leader="dot" w:pos="9062"/>
        </w:tabs>
        <w:rPr>
          <w:noProof/>
          <w:sz w:val="22"/>
          <w:szCs w:val="22"/>
          <w:lang w:eastAsia="de-CH"/>
        </w:rPr>
      </w:pPr>
      <w:hyperlink w:anchor="_Toc327467631" w:history="1">
        <w:r w:rsidR="007E1B3E" w:rsidRPr="001675F4">
          <w:rPr>
            <w:rStyle w:val="Hyperlink"/>
            <w:noProof/>
            <w:lang w:val="en-US"/>
          </w:rPr>
          <w:t>V.3.5.3.2.1</w:t>
        </w:r>
        <w:r w:rsidR="007E1B3E">
          <w:rPr>
            <w:noProof/>
            <w:sz w:val="22"/>
            <w:szCs w:val="22"/>
            <w:lang w:eastAsia="de-CH"/>
          </w:rPr>
          <w:tab/>
        </w:r>
        <w:r w:rsidR="007E1B3E" w:rsidRPr="001675F4">
          <w:rPr>
            <w:rStyle w:val="Hyperlink"/>
            <w:noProof/>
            <w:lang w:val="en-US"/>
          </w:rPr>
          <w:t>Microsoft Kinect Sensor and Its Effect</w:t>
        </w:r>
        <w:r w:rsidR="007E1B3E">
          <w:rPr>
            <w:noProof/>
            <w:webHidden/>
          </w:rPr>
          <w:tab/>
        </w:r>
        <w:r w:rsidR="007E1B3E">
          <w:rPr>
            <w:noProof/>
            <w:webHidden/>
          </w:rPr>
          <w:fldChar w:fldCharType="begin"/>
        </w:r>
        <w:r w:rsidR="007E1B3E">
          <w:rPr>
            <w:noProof/>
            <w:webHidden/>
          </w:rPr>
          <w:instrText xml:space="preserve"> PAGEREF _Toc327467631 \h </w:instrText>
        </w:r>
        <w:r w:rsidR="007E1B3E">
          <w:rPr>
            <w:noProof/>
            <w:webHidden/>
          </w:rPr>
        </w:r>
        <w:r w:rsidR="007E1B3E">
          <w:rPr>
            <w:noProof/>
            <w:webHidden/>
          </w:rPr>
          <w:fldChar w:fldCharType="separate"/>
        </w:r>
        <w:r w:rsidR="000E6CF3">
          <w:rPr>
            <w:noProof/>
            <w:webHidden/>
          </w:rPr>
          <w:t>32</w:t>
        </w:r>
        <w:r w:rsidR="007E1B3E">
          <w:rPr>
            <w:noProof/>
            <w:webHidden/>
          </w:rPr>
          <w:fldChar w:fldCharType="end"/>
        </w:r>
      </w:hyperlink>
    </w:p>
    <w:p w:rsidR="007E1B3E" w:rsidRDefault="00B95EE1">
      <w:pPr>
        <w:pStyle w:val="TOC4"/>
        <w:tabs>
          <w:tab w:val="left" w:pos="1760"/>
          <w:tab w:val="right" w:leader="dot" w:pos="9062"/>
        </w:tabs>
        <w:rPr>
          <w:noProof/>
          <w:sz w:val="22"/>
          <w:szCs w:val="22"/>
          <w:lang w:eastAsia="de-CH"/>
        </w:rPr>
      </w:pPr>
      <w:hyperlink w:anchor="_Toc327467632" w:history="1">
        <w:r w:rsidR="007E1B3E" w:rsidRPr="001675F4">
          <w:rPr>
            <w:rStyle w:val="Hyperlink"/>
            <w:noProof/>
          </w:rPr>
          <w:t>V.3.5.3.2.2</w:t>
        </w:r>
        <w:r w:rsidR="007E1B3E">
          <w:rPr>
            <w:noProof/>
            <w:sz w:val="22"/>
            <w:szCs w:val="22"/>
            <w:lang w:eastAsia="de-CH"/>
          </w:rPr>
          <w:tab/>
        </w:r>
        <w:r w:rsidR="007E1B3E" w:rsidRPr="001675F4">
          <w:rPr>
            <w:rStyle w:val="Hyperlink"/>
            <w:noProof/>
          </w:rPr>
          <w:t>Leap Motion</w:t>
        </w:r>
        <w:r w:rsidR="007E1B3E">
          <w:rPr>
            <w:noProof/>
            <w:webHidden/>
          </w:rPr>
          <w:tab/>
        </w:r>
        <w:r w:rsidR="007E1B3E">
          <w:rPr>
            <w:noProof/>
            <w:webHidden/>
          </w:rPr>
          <w:fldChar w:fldCharType="begin"/>
        </w:r>
        <w:r w:rsidR="007E1B3E">
          <w:rPr>
            <w:noProof/>
            <w:webHidden/>
          </w:rPr>
          <w:instrText xml:space="preserve"> PAGEREF _Toc327467632 \h </w:instrText>
        </w:r>
        <w:r w:rsidR="007E1B3E">
          <w:rPr>
            <w:noProof/>
            <w:webHidden/>
          </w:rPr>
        </w:r>
        <w:r w:rsidR="007E1B3E">
          <w:rPr>
            <w:noProof/>
            <w:webHidden/>
          </w:rPr>
          <w:fldChar w:fldCharType="separate"/>
        </w:r>
        <w:r w:rsidR="000E6CF3">
          <w:rPr>
            <w:noProof/>
            <w:webHidden/>
          </w:rPr>
          <w:t>32</w:t>
        </w:r>
        <w:r w:rsidR="007E1B3E">
          <w:rPr>
            <w:noProof/>
            <w:webHidden/>
          </w:rPr>
          <w:fldChar w:fldCharType="end"/>
        </w:r>
      </w:hyperlink>
    </w:p>
    <w:p w:rsidR="007E1B3E" w:rsidRDefault="00B95EE1">
      <w:pPr>
        <w:pStyle w:val="TOC4"/>
        <w:tabs>
          <w:tab w:val="left" w:pos="1760"/>
          <w:tab w:val="right" w:leader="dot" w:pos="9062"/>
        </w:tabs>
        <w:rPr>
          <w:noProof/>
          <w:sz w:val="22"/>
          <w:szCs w:val="22"/>
          <w:lang w:eastAsia="de-CH"/>
        </w:rPr>
      </w:pPr>
      <w:hyperlink w:anchor="_Toc327467633" w:history="1">
        <w:r w:rsidR="007E1B3E" w:rsidRPr="001675F4">
          <w:rPr>
            <w:rStyle w:val="Hyperlink"/>
            <w:noProof/>
          </w:rPr>
          <w:t>V.3.5.3.2.3</w:t>
        </w:r>
        <w:r w:rsidR="007E1B3E">
          <w:rPr>
            <w:noProof/>
            <w:sz w:val="22"/>
            <w:szCs w:val="22"/>
            <w:lang w:eastAsia="de-CH"/>
          </w:rPr>
          <w:tab/>
        </w:r>
        <w:r w:rsidR="007E1B3E" w:rsidRPr="001675F4">
          <w:rPr>
            <w:rStyle w:val="Hyperlink"/>
            <w:noProof/>
          </w:rPr>
          <w:t>Panasonic D-IMager</w:t>
        </w:r>
        <w:r w:rsidR="007E1B3E">
          <w:rPr>
            <w:noProof/>
            <w:webHidden/>
          </w:rPr>
          <w:tab/>
        </w:r>
        <w:r w:rsidR="007E1B3E">
          <w:rPr>
            <w:noProof/>
            <w:webHidden/>
          </w:rPr>
          <w:fldChar w:fldCharType="begin"/>
        </w:r>
        <w:r w:rsidR="007E1B3E">
          <w:rPr>
            <w:noProof/>
            <w:webHidden/>
          </w:rPr>
          <w:instrText xml:space="preserve"> PAGEREF _Toc327467633 \h </w:instrText>
        </w:r>
        <w:r w:rsidR="007E1B3E">
          <w:rPr>
            <w:noProof/>
            <w:webHidden/>
          </w:rPr>
        </w:r>
        <w:r w:rsidR="007E1B3E">
          <w:rPr>
            <w:noProof/>
            <w:webHidden/>
          </w:rPr>
          <w:fldChar w:fldCharType="separate"/>
        </w:r>
        <w:r w:rsidR="000E6CF3">
          <w:rPr>
            <w:noProof/>
            <w:webHidden/>
          </w:rPr>
          <w:t>32</w:t>
        </w:r>
        <w:r w:rsidR="007E1B3E">
          <w:rPr>
            <w:noProof/>
            <w:webHidden/>
          </w:rPr>
          <w:fldChar w:fldCharType="end"/>
        </w:r>
      </w:hyperlink>
    </w:p>
    <w:p w:rsidR="007E1B3E" w:rsidRDefault="00B95EE1">
      <w:pPr>
        <w:pStyle w:val="TOC4"/>
        <w:tabs>
          <w:tab w:val="left" w:pos="1760"/>
          <w:tab w:val="right" w:leader="dot" w:pos="9062"/>
        </w:tabs>
        <w:rPr>
          <w:noProof/>
          <w:sz w:val="22"/>
          <w:szCs w:val="22"/>
          <w:lang w:eastAsia="de-CH"/>
        </w:rPr>
      </w:pPr>
      <w:hyperlink w:anchor="_Toc327467634" w:history="1">
        <w:r w:rsidR="007E1B3E" w:rsidRPr="001675F4">
          <w:rPr>
            <w:rStyle w:val="Hyperlink"/>
            <w:noProof/>
            <w:lang w:val="en-US"/>
          </w:rPr>
          <w:t>V.3.5.3.2.4</w:t>
        </w:r>
        <w:r w:rsidR="007E1B3E">
          <w:rPr>
            <w:noProof/>
            <w:sz w:val="22"/>
            <w:szCs w:val="22"/>
            <w:lang w:eastAsia="de-CH"/>
          </w:rPr>
          <w:tab/>
        </w:r>
        <w:r w:rsidR="007E1B3E" w:rsidRPr="001675F4">
          <w:rPr>
            <w:rStyle w:val="Hyperlink"/>
            <w:noProof/>
            <w:lang w:val="en-US"/>
          </w:rPr>
          <w:t>Dance Dance Revolution</w:t>
        </w:r>
        <w:r w:rsidR="007E1B3E">
          <w:rPr>
            <w:noProof/>
            <w:webHidden/>
          </w:rPr>
          <w:tab/>
        </w:r>
        <w:r w:rsidR="007E1B3E">
          <w:rPr>
            <w:noProof/>
            <w:webHidden/>
          </w:rPr>
          <w:fldChar w:fldCharType="begin"/>
        </w:r>
        <w:r w:rsidR="007E1B3E">
          <w:rPr>
            <w:noProof/>
            <w:webHidden/>
          </w:rPr>
          <w:instrText xml:space="preserve"> PAGEREF _Toc327467634 \h </w:instrText>
        </w:r>
        <w:r w:rsidR="007E1B3E">
          <w:rPr>
            <w:noProof/>
            <w:webHidden/>
          </w:rPr>
        </w:r>
        <w:r w:rsidR="007E1B3E">
          <w:rPr>
            <w:noProof/>
            <w:webHidden/>
          </w:rPr>
          <w:fldChar w:fldCharType="separate"/>
        </w:r>
        <w:r w:rsidR="000E6CF3">
          <w:rPr>
            <w:noProof/>
            <w:webHidden/>
          </w:rPr>
          <w:t>33</w:t>
        </w:r>
        <w:r w:rsidR="007E1B3E">
          <w:rPr>
            <w:noProof/>
            <w:webHidden/>
          </w:rPr>
          <w:fldChar w:fldCharType="end"/>
        </w:r>
      </w:hyperlink>
    </w:p>
    <w:p w:rsidR="007E1B3E" w:rsidRDefault="00B95EE1">
      <w:pPr>
        <w:pStyle w:val="TOC3"/>
        <w:tabs>
          <w:tab w:val="left" w:pos="1540"/>
          <w:tab w:val="right" w:leader="dot" w:pos="9062"/>
        </w:tabs>
        <w:rPr>
          <w:noProof/>
          <w:sz w:val="22"/>
        </w:rPr>
      </w:pPr>
      <w:hyperlink w:anchor="_Toc327467635" w:history="1">
        <w:r w:rsidR="007E1B3E" w:rsidRPr="001675F4">
          <w:rPr>
            <w:rStyle w:val="Hyperlink"/>
            <w:noProof/>
            <w:lang w:val="fr-CH"/>
          </w:rPr>
          <w:t>V.3.5.3.3</w:t>
        </w:r>
        <w:r w:rsidR="007E1B3E">
          <w:rPr>
            <w:noProof/>
            <w:sz w:val="22"/>
          </w:rPr>
          <w:tab/>
        </w:r>
        <w:r w:rsidR="007E1B3E" w:rsidRPr="001675F4">
          <w:rPr>
            <w:rStyle w:val="Hyperlink"/>
            <w:noProof/>
            <w:lang w:val="fr-CH"/>
          </w:rPr>
          <w:t>Fazit</w:t>
        </w:r>
        <w:r w:rsidR="007E1B3E">
          <w:rPr>
            <w:noProof/>
            <w:webHidden/>
          </w:rPr>
          <w:tab/>
        </w:r>
        <w:r w:rsidR="007E1B3E">
          <w:rPr>
            <w:noProof/>
            <w:webHidden/>
          </w:rPr>
          <w:fldChar w:fldCharType="begin"/>
        </w:r>
        <w:r w:rsidR="007E1B3E">
          <w:rPr>
            <w:noProof/>
            <w:webHidden/>
          </w:rPr>
          <w:instrText xml:space="preserve"> PAGEREF _Toc327467635 \h </w:instrText>
        </w:r>
        <w:r w:rsidR="007E1B3E">
          <w:rPr>
            <w:noProof/>
            <w:webHidden/>
          </w:rPr>
        </w:r>
        <w:r w:rsidR="007E1B3E">
          <w:rPr>
            <w:noProof/>
            <w:webHidden/>
          </w:rPr>
          <w:fldChar w:fldCharType="separate"/>
        </w:r>
        <w:r w:rsidR="000E6CF3">
          <w:rPr>
            <w:noProof/>
            <w:webHidden/>
          </w:rPr>
          <w:t>34</w:t>
        </w:r>
        <w:r w:rsidR="007E1B3E">
          <w:rPr>
            <w:noProof/>
            <w:webHidden/>
          </w:rPr>
          <w:fldChar w:fldCharType="end"/>
        </w:r>
      </w:hyperlink>
    </w:p>
    <w:p w:rsidR="007E1B3E" w:rsidRDefault="00B95EE1">
      <w:pPr>
        <w:pStyle w:val="TOC1"/>
        <w:tabs>
          <w:tab w:val="left" w:pos="800"/>
          <w:tab w:val="right" w:leader="dot" w:pos="9062"/>
        </w:tabs>
        <w:rPr>
          <w:b w:val="0"/>
          <w:noProof/>
          <w:sz w:val="22"/>
          <w:szCs w:val="22"/>
          <w:lang w:eastAsia="de-CH"/>
        </w:rPr>
      </w:pPr>
      <w:hyperlink w:anchor="_Toc327467636" w:history="1">
        <w:r w:rsidR="007E1B3E" w:rsidRPr="001675F4">
          <w:rPr>
            <w:rStyle w:val="Hyperlink"/>
            <w:noProof/>
          </w:rPr>
          <w:t>V.3.6</w:t>
        </w:r>
        <w:r w:rsidR="007E1B3E">
          <w:rPr>
            <w:b w:val="0"/>
            <w:noProof/>
            <w:sz w:val="22"/>
            <w:szCs w:val="22"/>
            <w:lang w:eastAsia="de-CH"/>
          </w:rPr>
          <w:tab/>
        </w:r>
        <w:r w:rsidR="007E1B3E" w:rsidRPr="001675F4">
          <w:rPr>
            <w:rStyle w:val="Hyperlink"/>
            <w:noProof/>
          </w:rPr>
          <w:t>Passantenanalyse</w:t>
        </w:r>
        <w:r w:rsidR="007E1B3E">
          <w:rPr>
            <w:noProof/>
            <w:webHidden/>
          </w:rPr>
          <w:tab/>
        </w:r>
        <w:r w:rsidR="007E1B3E">
          <w:rPr>
            <w:noProof/>
            <w:webHidden/>
          </w:rPr>
          <w:fldChar w:fldCharType="begin"/>
        </w:r>
        <w:r w:rsidR="007E1B3E">
          <w:rPr>
            <w:noProof/>
            <w:webHidden/>
          </w:rPr>
          <w:instrText xml:space="preserve"> PAGEREF _Toc327467636 \h </w:instrText>
        </w:r>
        <w:r w:rsidR="007E1B3E">
          <w:rPr>
            <w:noProof/>
            <w:webHidden/>
          </w:rPr>
        </w:r>
        <w:r w:rsidR="007E1B3E">
          <w:rPr>
            <w:noProof/>
            <w:webHidden/>
          </w:rPr>
          <w:fldChar w:fldCharType="separate"/>
        </w:r>
        <w:r w:rsidR="000E6CF3">
          <w:rPr>
            <w:noProof/>
            <w:webHidden/>
          </w:rPr>
          <w:t>35</w:t>
        </w:r>
        <w:r w:rsidR="007E1B3E">
          <w:rPr>
            <w:noProof/>
            <w:webHidden/>
          </w:rPr>
          <w:fldChar w:fldCharType="end"/>
        </w:r>
      </w:hyperlink>
    </w:p>
    <w:p w:rsidR="007E1B3E" w:rsidRDefault="00B95EE1">
      <w:pPr>
        <w:pStyle w:val="TOC2"/>
        <w:tabs>
          <w:tab w:val="left" w:pos="1000"/>
          <w:tab w:val="right" w:leader="dot" w:pos="9062"/>
        </w:tabs>
        <w:rPr>
          <w:noProof/>
          <w:sz w:val="22"/>
          <w:szCs w:val="22"/>
          <w:lang w:eastAsia="de-CH"/>
        </w:rPr>
      </w:pPr>
      <w:hyperlink w:anchor="_Toc327467637" w:history="1">
        <w:r w:rsidR="007E1B3E" w:rsidRPr="001675F4">
          <w:rPr>
            <w:rStyle w:val="Hyperlink"/>
            <w:noProof/>
          </w:rPr>
          <w:t>V.3.6.1</w:t>
        </w:r>
        <w:r w:rsidR="007E1B3E">
          <w:rPr>
            <w:noProof/>
            <w:sz w:val="22"/>
            <w:szCs w:val="22"/>
            <w:lang w:eastAsia="de-CH"/>
          </w:rPr>
          <w:tab/>
        </w:r>
        <w:r w:rsidR="007E1B3E" w:rsidRPr="001675F4">
          <w:rPr>
            <w:rStyle w:val="Hyperlink"/>
            <w:noProof/>
          </w:rPr>
          <w:t>Abstandszonen</w:t>
        </w:r>
        <w:r w:rsidR="007E1B3E">
          <w:rPr>
            <w:noProof/>
            <w:webHidden/>
          </w:rPr>
          <w:tab/>
        </w:r>
        <w:r w:rsidR="007E1B3E">
          <w:rPr>
            <w:noProof/>
            <w:webHidden/>
          </w:rPr>
          <w:fldChar w:fldCharType="begin"/>
        </w:r>
        <w:r w:rsidR="007E1B3E">
          <w:rPr>
            <w:noProof/>
            <w:webHidden/>
          </w:rPr>
          <w:instrText xml:space="preserve"> PAGEREF _Toc327467637 \h </w:instrText>
        </w:r>
        <w:r w:rsidR="007E1B3E">
          <w:rPr>
            <w:noProof/>
            <w:webHidden/>
          </w:rPr>
        </w:r>
        <w:r w:rsidR="007E1B3E">
          <w:rPr>
            <w:noProof/>
            <w:webHidden/>
          </w:rPr>
          <w:fldChar w:fldCharType="separate"/>
        </w:r>
        <w:r w:rsidR="000E6CF3">
          <w:rPr>
            <w:noProof/>
            <w:webHidden/>
          </w:rPr>
          <w:t>36</w:t>
        </w:r>
        <w:r w:rsidR="007E1B3E">
          <w:rPr>
            <w:noProof/>
            <w:webHidden/>
          </w:rPr>
          <w:fldChar w:fldCharType="end"/>
        </w:r>
      </w:hyperlink>
    </w:p>
    <w:p w:rsidR="007E1B3E" w:rsidRDefault="00B95EE1">
      <w:pPr>
        <w:pStyle w:val="TOC2"/>
        <w:tabs>
          <w:tab w:val="left" w:pos="1000"/>
          <w:tab w:val="right" w:leader="dot" w:pos="9062"/>
        </w:tabs>
        <w:rPr>
          <w:noProof/>
          <w:sz w:val="22"/>
          <w:szCs w:val="22"/>
          <w:lang w:eastAsia="de-CH"/>
        </w:rPr>
      </w:pPr>
      <w:hyperlink w:anchor="_Toc327467638" w:history="1">
        <w:r w:rsidR="007E1B3E" w:rsidRPr="001675F4">
          <w:rPr>
            <w:rStyle w:val="Hyperlink"/>
            <w:noProof/>
          </w:rPr>
          <w:t>V.3.6.2</w:t>
        </w:r>
        <w:r w:rsidR="007E1B3E">
          <w:rPr>
            <w:noProof/>
            <w:sz w:val="22"/>
            <w:szCs w:val="22"/>
            <w:lang w:eastAsia="de-CH"/>
          </w:rPr>
          <w:tab/>
        </w:r>
        <w:r w:rsidR="007E1B3E" w:rsidRPr="001675F4">
          <w:rPr>
            <w:rStyle w:val="Hyperlink"/>
            <w:noProof/>
          </w:rPr>
          <w:t>Gruppengrössen</w:t>
        </w:r>
        <w:r w:rsidR="007E1B3E">
          <w:rPr>
            <w:noProof/>
            <w:webHidden/>
          </w:rPr>
          <w:tab/>
        </w:r>
        <w:r w:rsidR="007E1B3E">
          <w:rPr>
            <w:noProof/>
            <w:webHidden/>
          </w:rPr>
          <w:fldChar w:fldCharType="begin"/>
        </w:r>
        <w:r w:rsidR="007E1B3E">
          <w:rPr>
            <w:noProof/>
            <w:webHidden/>
          </w:rPr>
          <w:instrText xml:space="preserve"> PAGEREF _Toc327467638 \h </w:instrText>
        </w:r>
        <w:r w:rsidR="007E1B3E">
          <w:rPr>
            <w:noProof/>
            <w:webHidden/>
          </w:rPr>
        </w:r>
        <w:r w:rsidR="007E1B3E">
          <w:rPr>
            <w:noProof/>
            <w:webHidden/>
          </w:rPr>
          <w:fldChar w:fldCharType="separate"/>
        </w:r>
        <w:r w:rsidR="000E6CF3">
          <w:rPr>
            <w:noProof/>
            <w:webHidden/>
          </w:rPr>
          <w:t>38</w:t>
        </w:r>
        <w:r w:rsidR="007E1B3E">
          <w:rPr>
            <w:noProof/>
            <w:webHidden/>
          </w:rPr>
          <w:fldChar w:fldCharType="end"/>
        </w:r>
      </w:hyperlink>
    </w:p>
    <w:p w:rsidR="007E1B3E" w:rsidRDefault="00B95EE1">
      <w:pPr>
        <w:pStyle w:val="TOC1"/>
        <w:tabs>
          <w:tab w:val="left" w:pos="800"/>
          <w:tab w:val="right" w:leader="dot" w:pos="9062"/>
        </w:tabs>
        <w:rPr>
          <w:b w:val="0"/>
          <w:noProof/>
          <w:sz w:val="22"/>
          <w:szCs w:val="22"/>
          <w:lang w:eastAsia="de-CH"/>
        </w:rPr>
      </w:pPr>
      <w:hyperlink w:anchor="_Toc327467639" w:history="1">
        <w:r w:rsidR="007E1B3E" w:rsidRPr="001675F4">
          <w:rPr>
            <w:rStyle w:val="Hyperlink"/>
            <w:noProof/>
          </w:rPr>
          <w:t>V.3.7</w:t>
        </w:r>
        <w:r w:rsidR="007E1B3E">
          <w:rPr>
            <w:b w:val="0"/>
            <w:noProof/>
            <w:sz w:val="22"/>
            <w:szCs w:val="22"/>
            <w:lang w:eastAsia="de-CH"/>
          </w:rPr>
          <w:tab/>
        </w:r>
        <w:r w:rsidR="007E1B3E" w:rsidRPr="001675F4">
          <w:rPr>
            <w:rStyle w:val="Hyperlink"/>
            <w:noProof/>
          </w:rPr>
          <w:t>Interaktionsbereich des Kinect Sensors</w:t>
        </w:r>
        <w:r w:rsidR="007E1B3E">
          <w:rPr>
            <w:noProof/>
            <w:webHidden/>
          </w:rPr>
          <w:tab/>
        </w:r>
        <w:r w:rsidR="007E1B3E">
          <w:rPr>
            <w:noProof/>
            <w:webHidden/>
          </w:rPr>
          <w:fldChar w:fldCharType="begin"/>
        </w:r>
        <w:r w:rsidR="007E1B3E">
          <w:rPr>
            <w:noProof/>
            <w:webHidden/>
          </w:rPr>
          <w:instrText xml:space="preserve"> PAGEREF _Toc327467639 \h </w:instrText>
        </w:r>
        <w:r w:rsidR="007E1B3E">
          <w:rPr>
            <w:noProof/>
            <w:webHidden/>
          </w:rPr>
        </w:r>
        <w:r w:rsidR="007E1B3E">
          <w:rPr>
            <w:noProof/>
            <w:webHidden/>
          </w:rPr>
          <w:fldChar w:fldCharType="separate"/>
        </w:r>
        <w:r w:rsidR="000E6CF3">
          <w:rPr>
            <w:noProof/>
            <w:webHidden/>
          </w:rPr>
          <w:t>39</w:t>
        </w:r>
        <w:r w:rsidR="007E1B3E">
          <w:rPr>
            <w:noProof/>
            <w:webHidden/>
          </w:rPr>
          <w:fldChar w:fldCharType="end"/>
        </w:r>
      </w:hyperlink>
    </w:p>
    <w:p w:rsidR="007E1B3E" w:rsidRDefault="00B95EE1">
      <w:pPr>
        <w:pStyle w:val="TOC1"/>
        <w:tabs>
          <w:tab w:val="left" w:pos="800"/>
          <w:tab w:val="right" w:leader="dot" w:pos="9062"/>
        </w:tabs>
        <w:rPr>
          <w:b w:val="0"/>
          <w:noProof/>
          <w:sz w:val="22"/>
          <w:szCs w:val="22"/>
          <w:lang w:eastAsia="de-CH"/>
        </w:rPr>
      </w:pPr>
      <w:hyperlink w:anchor="_Toc327467640" w:history="1">
        <w:r w:rsidR="007E1B3E" w:rsidRPr="001675F4">
          <w:rPr>
            <w:rStyle w:val="Hyperlink"/>
            <w:noProof/>
          </w:rPr>
          <w:t>V.3.8</w:t>
        </w:r>
        <w:r w:rsidR="007E1B3E">
          <w:rPr>
            <w:b w:val="0"/>
            <w:noProof/>
            <w:sz w:val="22"/>
            <w:szCs w:val="22"/>
            <w:lang w:eastAsia="de-CH"/>
          </w:rPr>
          <w:tab/>
        </w:r>
        <w:r w:rsidR="007E1B3E" w:rsidRPr="001675F4">
          <w:rPr>
            <w:rStyle w:val="Hyperlink"/>
            <w:noProof/>
          </w:rPr>
          <w:t>Befragung</w:t>
        </w:r>
        <w:r w:rsidR="007E1B3E">
          <w:rPr>
            <w:noProof/>
            <w:webHidden/>
          </w:rPr>
          <w:tab/>
        </w:r>
        <w:r w:rsidR="007E1B3E">
          <w:rPr>
            <w:noProof/>
            <w:webHidden/>
          </w:rPr>
          <w:fldChar w:fldCharType="begin"/>
        </w:r>
        <w:r w:rsidR="007E1B3E">
          <w:rPr>
            <w:noProof/>
            <w:webHidden/>
          </w:rPr>
          <w:instrText xml:space="preserve"> PAGEREF _Toc327467640 \h </w:instrText>
        </w:r>
        <w:r w:rsidR="007E1B3E">
          <w:rPr>
            <w:noProof/>
            <w:webHidden/>
          </w:rPr>
        </w:r>
        <w:r w:rsidR="007E1B3E">
          <w:rPr>
            <w:noProof/>
            <w:webHidden/>
          </w:rPr>
          <w:fldChar w:fldCharType="separate"/>
        </w:r>
        <w:r w:rsidR="000E6CF3">
          <w:rPr>
            <w:noProof/>
            <w:webHidden/>
          </w:rPr>
          <w:t>40</w:t>
        </w:r>
        <w:r w:rsidR="007E1B3E">
          <w:rPr>
            <w:noProof/>
            <w:webHidden/>
          </w:rPr>
          <w:fldChar w:fldCharType="end"/>
        </w:r>
      </w:hyperlink>
    </w:p>
    <w:p w:rsidR="007E1B3E" w:rsidRDefault="00B95EE1">
      <w:pPr>
        <w:pStyle w:val="TOC2"/>
        <w:tabs>
          <w:tab w:val="left" w:pos="1000"/>
          <w:tab w:val="right" w:leader="dot" w:pos="9062"/>
        </w:tabs>
        <w:rPr>
          <w:noProof/>
          <w:sz w:val="22"/>
          <w:szCs w:val="22"/>
          <w:lang w:eastAsia="de-CH"/>
        </w:rPr>
      </w:pPr>
      <w:hyperlink w:anchor="_Toc327467641" w:history="1">
        <w:r w:rsidR="007E1B3E" w:rsidRPr="001675F4">
          <w:rPr>
            <w:rStyle w:val="Hyperlink"/>
            <w:noProof/>
          </w:rPr>
          <w:t>V.3.8.1</w:t>
        </w:r>
        <w:r w:rsidR="007E1B3E">
          <w:rPr>
            <w:noProof/>
            <w:sz w:val="22"/>
            <w:szCs w:val="22"/>
            <w:lang w:eastAsia="de-CH"/>
          </w:rPr>
          <w:tab/>
        </w:r>
        <w:r w:rsidR="007E1B3E" w:rsidRPr="001675F4">
          <w:rPr>
            <w:rStyle w:val="Hyperlink"/>
            <w:noProof/>
          </w:rPr>
          <w:t>Fragebogen</w:t>
        </w:r>
        <w:r w:rsidR="007E1B3E">
          <w:rPr>
            <w:noProof/>
            <w:webHidden/>
          </w:rPr>
          <w:tab/>
        </w:r>
        <w:r w:rsidR="007E1B3E">
          <w:rPr>
            <w:noProof/>
            <w:webHidden/>
          </w:rPr>
          <w:fldChar w:fldCharType="begin"/>
        </w:r>
        <w:r w:rsidR="007E1B3E">
          <w:rPr>
            <w:noProof/>
            <w:webHidden/>
          </w:rPr>
          <w:instrText xml:space="preserve"> PAGEREF _Toc327467641 \h </w:instrText>
        </w:r>
        <w:r w:rsidR="007E1B3E">
          <w:rPr>
            <w:noProof/>
            <w:webHidden/>
          </w:rPr>
        </w:r>
        <w:r w:rsidR="007E1B3E">
          <w:rPr>
            <w:noProof/>
            <w:webHidden/>
          </w:rPr>
          <w:fldChar w:fldCharType="separate"/>
        </w:r>
        <w:r w:rsidR="000E6CF3">
          <w:rPr>
            <w:noProof/>
            <w:webHidden/>
          </w:rPr>
          <w:t>41</w:t>
        </w:r>
        <w:r w:rsidR="007E1B3E">
          <w:rPr>
            <w:noProof/>
            <w:webHidden/>
          </w:rPr>
          <w:fldChar w:fldCharType="end"/>
        </w:r>
      </w:hyperlink>
    </w:p>
    <w:p w:rsidR="007E1B3E" w:rsidRDefault="00B95EE1">
      <w:pPr>
        <w:pStyle w:val="TOC2"/>
        <w:tabs>
          <w:tab w:val="left" w:pos="1000"/>
          <w:tab w:val="right" w:leader="dot" w:pos="9062"/>
        </w:tabs>
        <w:rPr>
          <w:noProof/>
          <w:sz w:val="22"/>
          <w:szCs w:val="22"/>
          <w:lang w:eastAsia="de-CH"/>
        </w:rPr>
      </w:pPr>
      <w:hyperlink w:anchor="_Toc327467642" w:history="1">
        <w:r w:rsidR="007E1B3E" w:rsidRPr="001675F4">
          <w:rPr>
            <w:rStyle w:val="Hyperlink"/>
            <w:noProof/>
          </w:rPr>
          <w:t>V.3.8.2</w:t>
        </w:r>
        <w:r w:rsidR="007E1B3E">
          <w:rPr>
            <w:noProof/>
            <w:sz w:val="22"/>
            <w:szCs w:val="22"/>
            <w:lang w:eastAsia="de-CH"/>
          </w:rPr>
          <w:tab/>
        </w:r>
        <w:r w:rsidR="007E1B3E" w:rsidRPr="001675F4">
          <w:rPr>
            <w:rStyle w:val="Hyperlink"/>
            <w:noProof/>
          </w:rPr>
          <w:t>Auswertung</w:t>
        </w:r>
        <w:r w:rsidR="007E1B3E">
          <w:rPr>
            <w:noProof/>
            <w:webHidden/>
          </w:rPr>
          <w:tab/>
        </w:r>
        <w:r w:rsidR="007E1B3E">
          <w:rPr>
            <w:noProof/>
            <w:webHidden/>
          </w:rPr>
          <w:fldChar w:fldCharType="begin"/>
        </w:r>
        <w:r w:rsidR="007E1B3E">
          <w:rPr>
            <w:noProof/>
            <w:webHidden/>
          </w:rPr>
          <w:instrText xml:space="preserve"> PAGEREF _Toc327467642 \h </w:instrText>
        </w:r>
        <w:r w:rsidR="007E1B3E">
          <w:rPr>
            <w:noProof/>
            <w:webHidden/>
          </w:rPr>
        </w:r>
        <w:r w:rsidR="007E1B3E">
          <w:rPr>
            <w:noProof/>
            <w:webHidden/>
          </w:rPr>
          <w:fldChar w:fldCharType="separate"/>
        </w:r>
        <w:r w:rsidR="000E6CF3">
          <w:rPr>
            <w:noProof/>
            <w:webHidden/>
          </w:rPr>
          <w:t>42</w:t>
        </w:r>
        <w:r w:rsidR="007E1B3E">
          <w:rPr>
            <w:noProof/>
            <w:webHidden/>
          </w:rPr>
          <w:fldChar w:fldCharType="end"/>
        </w:r>
      </w:hyperlink>
    </w:p>
    <w:p w:rsidR="007E1B3E" w:rsidRDefault="00B95EE1">
      <w:pPr>
        <w:pStyle w:val="TOC2"/>
        <w:tabs>
          <w:tab w:val="left" w:pos="1000"/>
          <w:tab w:val="right" w:leader="dot" w:pos="9062"/>
        </w:tabs>
        <w:rPr>
          <w:noProof/>
          <w:sz w:val="22"/>
          <w:szCs w:val="22"/>
          <w:lang w:eastAsia="de-CH"/>
        </w:rPr>
      </w:pPr>
      <w:hyperlink w:anchor="_Toc327467643" w:history="1">
        <w:r w:rsidR="007E1B3E" w:rsidRPr="001675F4">
          <w:rPr>
            <w:rStyle w:val="Hyperlink"/>
            <w:noProof/>
          </w:rPr>
          <w:t>V.3.8.3</w:t>
        </w:r>
        <w:r w:rsidR="007E1B3E">
          <w:rPr>
            <w:noProof/>
            <w:sz w:val="22"/>
            <w:szCs w:val="22"/>
            <w:lang w:eastAsia="de-CH"/>
          </w:rPr>
          <w:tab/>
        </w:r>
        <w:r w:rsidR="007E1B3E" w:rsidRPr="001675F4">
          <w:rPr>
            <w:rStyle w:val="Hyperlink"/>
            <w:noProof/>
          </w:rPr>
          <w:t>Fazit</w:t>
        </w:r>
        <w:r w:rsidR="007E1B3E">
          <w:rPr>
            <w:noProof/>
            <w:webHidden/>
          </w:rPr>
          <w:tab/>
        </w:r>
        <w:r w:rsidR="007E1B3E">
          <w:rPr>
            <w:noProof/>
            <w:webHidden/>
          </w:rPr>
          <w:fldChar w:fldCharType="begin"/>
        </w:r>
        <w:r w:rsidR="007E1B3E">
          <w:rPr>
            <w:noProof/>
            <w:webHidden/>
          </w:rPr>
          <w:instrText xml:space="preserve"> PAGEREF _Toc327467643 \h </w:instrText>
        </w:r>
        <w:r w:rsidR="007E1B3E">
          <w:rPr>
            <w:noProof/>
            <w:webHidden/>
          </w:rPr>
        </w:r>
        <w:r w:rsidR="007E1B3E">
          <w:rPr>
            <w:noProof/>
            <w:webHidden/>
          </w:rPr>
          <w:fldChar w:fldCharType="separate"/>
        </w:r>
        <w:r w:rsidR="000E6CF3">
          <w:rPr>
            <w:noProof/>
            <w:webHidden/>
          </w:rPr>
          <w:t>44</w:t>
        </w:r>
        <w:r w:rsidR="007E1B3E">
          <w:rPr>
            <w:noProof/>
            <w:webHidden/>
          </w:rPr>
          <w:fldChar w:fldCharType="end"/>
        </w:r>
      </w:hyperlink>
    </w:p>
    <w:p w:rsidR="007E1B3E" w:rsidRDefault="00B95EE1">
      <w:pPr>
        <w:pStyle w:val="TOC1"/>
        <w:tabs>
          <w:tab w:val="left" w:pos="800"/>
          <w:tab w:val="right" w:leader="dot" w:pos="9062"/>
        </w:tabs>
        <w:rPr>
          <w:b w:val="0"/>
          <w:noProof/>
          <w:sz w:val="22"/>
          <w:szCs w:val="22"/>
          <w:lang w:eastAsia="de-CH"/>
        </w:rPr>
      </w:pPr>
      <w:hyperlink w:anchor="_Toc327467644" w:history="1">
        <w:r w:rsidR="007E1B3E" w:rsidRPr="001675F4">
          <w:rPr>
            <w:rStyle w:val="Hyperlink"/>
            <w:noProof/>
          </w:rPr>
          <w:t>V.3.9</w:t>
        </w:r>
        <w:r w:rsidR="007E1B3E">
          <w:rPr>
            <w:b w:val="0"/>
            <w:noProof/>
            <w:sz w:val="22"/>
            <w:szCs w:val="22"/>
            <w:lang w:eastAsia="de-CH"/>
          </w:rPr>
          <w:tab/>
        </w:r>
        <w:r w:rsidR="007E1B3E" w:rsidRPr="001675F4">
          <w:rPr>
            <w:rStyle w:val="Hyperlink"/>
            <w:noProof/>
          </w:rPr>
          <w:t>Rollen &amp; Personas</w:t>
        </w:r>
        <w:r w:rsidR="007E1B3E">
          <w:rPr>
            <w:noProof/>
            <w:webHidden/>
          </w:rPr>
          <w:tab/>
        </w:r>
        <w:r w:rsidR="007E1B3E">
          <w:rPr>
            <w:noProof/>
            <w:webHidden/>
          </w:rPr>
          <w:fldChar w:fldCharType="begin"/>
        </w:r>
        <w:r w:rsidR="007E1B3E">
          <w:rPr>
            <w:noProof/>
            <w:webHidden/>
          </w:rPr>
          <w:instrText xml:space="preserve"> PAGEREF _Toc327467644 \h </w:instrText>
        </w:r>
        <w:r w:rsidR="007E1B3E">
          <w:rPr>
            <w:noProof/>
            <w:webHidden/>
          </w:rPr>
        </w:r>
        <w:r w:rsidR="007E1B3E">
          <w:rPr>
            <w:noProof/>
            <w:webHidden/>
          </w:rPr>
          <w:fldChar w:fldCharType="separate"/>
        </w:r>
        <w:r w:rsidR="000E6CF3">
          <w:rPr>
            <w:noProof/>
            <w:webHidden/>
          </w:rPr>
          <w:t>45</w:t>
        </w:r>
        <w:r w:rsidR="007E1B3E">
          <w:rPr>
            <w:noProof/>
            <w:webHidden/>
          </w:rPr>
          <w:fldChar w:fldCharType="end"/>
        </w:r>
      </w:hyperlink>
    </w:p>
    <w:p w:rsidR="007E1B3E" w:rsidRDefault="00B95EE1">
      <w:pPr>
        <w:pStyle w:val="TOC2"/>
        <w:tabs>
          <w:tab w:val="left" w:pos="1000"/>
          <w:tab w:val="right" w:leader="dot" w:pos="9062"/>
        </w:tabs>
        <w:rPr>
          <w:noProof/>
          <w:sz w:val="22"/>
          <w:szCs w:val="22"/>
          <w:lang w:eastAsia="de-CH"/>
        </w:rPr>
      </w:pPr>
      <w:hyperlink w:anchor="_Toc327467645" w:history="1">
        <w:r w:rsidR="007E1B3E" w:rsidRPr="001675F4">
          <w:rPr>
            <w:rStyle w:val="Hyperlink"/>
            <w:noProof/>
          </w:rPr>
          <w:t>V.3.9.1</w:t>
        </w:r>
        <w:r w:rsidR="007E1B3E">
          <w:rPr>
            <w:noProof/>
            <w:sz w:val="22"/>
            <w:szCs w:val="22"/>
            <w:lang w:eastAsia="de-CH"/>
          </w:rPr>
          <w:tab/>
        </w:r>
        <w:r w:rsidR="007E1B3E" w:rsidRPr="001675F4">
          <w:rPr>
            <w:rStyle w:val="Hyperlink"/>
            <w:noProof/>
          </w:rPr>
          <w:t>Rollen</w:t>
        </w:r>
        <w:r w:rsidR="007E1B3E">
          <w:rPr>
            <w:noProof/>
            <w:webHidden/>
          </w:rPr>
          <w:tab/>
        </w:r>
        <w:r w:rsidR="007E1B3E">
          <w:rPr>
            <w:noProof/>
            <w:webHidden/>
          </w:rPr>
          <w:fldChar w:fldCharType="begin"/>
        </w:r>
        <w:r w:rsidR="007E1B3E">
          <w:rPr>
            <w:noProof/>
            <w:webHidden/>
          </w:rPr>
          <w:instrText xml:space="preserve"> PAGEREF _Toc327467645 \h </w:instrText>
        </w:r>
        <w:r w:rsidR="007E1B3E">
          <w:rPr>
            <w:noProof/>
            <w:webHidden/>
          </w:rPr>
        </w:r>
        <w:r w:rsidR="007E1B3E">
          <w:rPr>
            <w:noProof/>
            <w:webHidden/>
          </w:rPr>
          <w:fldChar w:fldCharType="separate"/>
        </w:r>
        <w:r w:rsidR="000E6CF3">
          <w:rPr>
            <w:noProof/>
            <w:webHidden/>
          </w:rPr>
          <w:t>45</w:t>
        </w:r>
        <w:r w:rsidR="007E1B3E">
          <w:rPr>
            <w:noProof/>
            <w:webHidden/>
          </w:rPr>
          <w:fldChar w:fldCharType="end"/>
        </w:r>
      </w:hyperlink>
    </w:p>
    <w:p w:rsidR="007E1B3E" w:rsidRDefault="00B95EE1">
      <w:pPr>
        <w:pStyle w:val="TOC2"/>
        <w:tabs>
          <w:tab w:val="left" w:pos="1000"/>
          <w:tab w:val="right" w:leader="dot" w:pos="9062"/>
        </w:tabs>
        <w:rPr>
          <w:noProof/>
          <w:sz w:val="22"/>
          <w:szCs w:val="22"/>
          <w:lang w:eastAsia="de-CH"/>
        </w:rPr>
      </w:pPr>
      <w:hyperlink w:anchor="_Toc327467646" w:history="1">
        <w:r w:rsidR="007E1B3E" w:rsidRPr="001675F4">
          <w:rPr>
            <w:rStyle w:val="Hyperlink"/>
            <w:noProof/>
          </w:rPr>
          <w:t>V.3.9.2</w:t>
        </w:r>
        <w:r w:rsidR="007E1B3E">
          <w:rPr>
            <w:noProof/>
            <w:sz w:val="22"/>
            <w:szCs w:val="22"/>
            <w:lang w:eastAsia="de-CH"/>
          </w:rPr>
          <w:tab/>
        </w:r>
        <w:r w:rsidR="007E1B3E" w:rsidRPr="001675F4">
          <w:rPr>
            <w:rStyle w:val="Hyperlink"/>
            <w:noProof/>
          </w:rPr>
          <w:t>Personas</w:t>
        </w:r>
        <w:r w:rsidR="007E1B3E">
          <w:rPr>
            <w:noProof/>
            <w:webHidden/>
          </w:rPr>
          <w:tab/>
        </w:r>
        <w:r w:rsidR="007E1B3E">
          <w:rPr>
            <w:noProof/>
            <w:webHidden/>
          </w:rPr>
          <w:fldChar w:fldCharType="begin"/>
        </w:r>
        <w:r w:rsidR="007E1B3E">
          <w:rPr>
            <w:noProof/>
            <w:webHidden/>
          </w:rPr>
          <w:instrText xml:space="preserve"> PAGEREF _Toc327467646 \h </w:instrText>
        </w:r>
        <w:r w:rsidR="007E1B3E">
          <w:rPr>
            <w:noProof/>
            <w:webHidden/>
          </w:rPr>
        </w:r>
        <w:r w:rsidR="007E1B3E">
          <w:rPr>
            <w:noProof/>
            <w:webHidden/>
          </w:rPr>
          <w:fldChar w:fldCharType="separate"/>
        </w:r>
        <w:r w:rsidR="000E6CF3">
          <w:rPr>
            <w:noProof/>
            <w:webHidden/>
          </w:rPr>
          <w:t>45</w:t>
        </w:r>
        <w:r w:rsidR="007E1B3E">
          <w:rPr>
            <w:noProof/>
            <w:webHidden/>
          </w:rPr>
          <w:fldChar w:fldCharType="end"/>
        </w:r>
      </w:hyperlink>
    </w:p>
    <w:p w:rsidR="007E1B3E" w:rsidRDefault="00B95EE1">
      <w:pPr>
        <w:pStyle w:val="TOC3"/>
        <w:tabs>
          <w:tab w:val="left" w:pos="1540"/>
          <w:tab w:val="right" w:leader="dot" w:pos="9062"/>
        </w:tabs>
        <w:rPr>
          <w:noProof/>
          <w:sz w:val="22"/>
        </w:rPr>
      </w:pPr>
      <w:hyperlink w:anchor="_Toc327467647" w:history="1">
        <w:r w:rsidR="007E1B3E" w:rsidRPr="001675F4">
          <w:rPr>
            <w:rStyle w:val="Hyperlink"/>
            <w:noProof/>
          </w:rPr>
          <w:t>V.3.9.2.1</w:t>
        </w:r>
        <w:r w:rsidR="007E1B3E">
          <w:rPr>
            <w:noProof/>
            <w:sz w:val="22"/>
          </w:rPr>
          <w:tab/>
        </w:r>
        <w:r w:rsidR="007E1B3E" w:rsidRPr="001675F4">
          <w:rPr>
            <w:rStyle w:val="Hyperlink"/>
            <w:noProof/>
          </w:rPr>
          <w:t>Persona Peter Posterleser</w:t>
        </w:r>
        <w:r w:rsidR="007E1B3E">
          <w:rPr>
            <w:noProof/>
            <w:webHidden/>
          </w:rPr>
          <w:tab/>
        </w:r>
        <w:r w:rsidR="007E1B3E">
          <w:rPr>
            <w:noProof/>
            <w:webHidden/>
          </w:rPr>
          <w:fldChar w:fldCharType="begin"/>
        </w:r>
        <w:r w:rsidR="007E1B3E">
          <w:rPr>
            <w:noProof/>
            <w:webHidden/>
          </w:rPr>
          <w:instrText xml:space="preserve"> PAGEREF _Toc327467647 \h </w:instrText>
        </w:r>
        <w:r w:rsidR="007E1B3E">
          <w:rPr>
            <w:noProof/>
            <w:webHidden/>
          </w:rPr>
        </w:r>
        <w:r w:rsidR="007E1B3E">
          <w:rPr>
            <w:noProof/>
            <w:webHidden/>
          </w:rPr>
          <w:fldChar w:fldCharType="separate"/>
        </w:r>
        <w:r w:rsidR="000E6CF3">
          <w:rPr>
            <w:noProof/>
            <w:webHidden/>
          </w:rPr>
          <w:t>46</w:t>
        </w:r>
        <w:r w:rsidR="007E1B3E">
          <w:rPr>
            <w:noProof/>
            <w:webHidden/>
          </w:rPr>
          <w:fldChar w:fldCharType="end"/>
        </w:r>
      </w:hyperlink>
    </w:p>
    <w:p w:rsidR="007E1B3E" w:rsidRDefault="00B95EE1">
      <w:pPr>
        <w:pStyle w:val="TOC4"/>
        <w:tabs>
          <w:tab w:val="left" w:pos="1760"/>
          <w:tab w:val="right" w:leader="dot" w:pos="9062"/>
        </w:tabs>
        <w:rPr>
          <w:noProof/>
          <w:sz w:val="22"/>
          <w:szCs w:val="22"/>
          <w:lang w:eastAsia="de-CH"/>
        </w:rPr>
      </w:pPr>
      <w:hyperlink w:anchor="_Toc327467648" w:history="1">
        <w:r w:rsidR="007E1B3E" w:rsidRPr="001675F4">
          <w:rPr>
            <w:rStyle w:val="Hyperlink"/>
            <w:noProof/>
          </w:rPr>
          <w:t>V.3.9.2.1.1</w:t>
        </w:r>
        <w:r w:rsidR="007E1B3E">
          <w:rPr>
            <w:noProof/>
            <w:sz w:val="22"/>
            <w:szCs w:val="22"/>
            <w:lang w:eastAsia="de-CH"/>
          </w:rPr>
          <w:tab/>
        </w:r>
        <w:r w:rsidR="007E1B3E" w:rsidRPr="001675F4">
          <w:rPr>
            <w:rStyle w:val="Hyperlink"/>
            <w:noProof/>
          </w:rPr>
          <w:t>Ist-Szenario-1</w:t>
        </w:r>
        <w:r w:rsidR="007E1B3E">
          <w:rPr>
            <w:noProof/>
            <w:webHidden/>
          </w:rPr>
          <w:tab/>
        </w:r>
        <w:r w:rsidR="007E1B3E">
          <w:rPr>
            <w:noProof/>
            <w:webHidden/>
          </w:rPr>
          <w:fldChar w:fldCharType="begin"/>
        </w:r>
        <w:r w:rsidR="007E1B3E">
          <w:rPr>
            <w:noProof/>
            <w:webHidden/>
          </w:rPr>
          <w:instrText xml:space="preserve"> PAGEREF _Toc327467648 \h </w:instrText>
        </w:r>
        <w:r w:rsidR="007E1B3E">
          <w:rPr>
            <w:noProof/>
            <w:webHidden/>
          </w:rPr>
        </w:r>
        <w:r w:rsidR="007E1B3E">
          <w:rPr>
            <w:noProof/>
            <w:webHidden/>
          </w:rPr>
          <w:fldChar w:fldCharType="separate"/>
        </w:r>
        <w:r w:rsidR="000E6CF3">
          <w:rPr>
            <w:noProof/>
            <w:webHidden/>
          </w:rPr>
          <w:t>46</w:t>
        </w:r>
        <w:r w:rsidR="007E1B3E">
          <w:rPr>
            <w:noProof/>
            <w:webHidden/>
          </w:rPr>
          <w:fldChar w:fldCharType="end"/>
        </w:r>
      </w:hyperlink>
    </w:p>
    <w:p w:rsidR="007E1B3E" w:rsidRDefault="00B95EE1">
      <w:pPr>
        <w:pStyle w:val="TOC4"/>
        <w:tabs>
          <w:tab w:val="left" w:pos="1760"/>
          <w:tab w:val="right" w:leader="dot" w:pos="9062"/>
        </w:tabs>
        <w:rPr>
          <w:noProof/>
          <w:sz w:val="22"/>
          <w:szCs w:val="22"/>
          <w:lang w:eastAsia="de-CH"/>
        </w:rPr>
      </w:pPr>
      <w:hyperlink w:anchor="_Toc327467649" w:history="1">
        <w:r w:rsidR="007E1B3E" w:rsidRPr="001675F4">
          <w:rPr>
            <w:rStyle w:val="Hyperlink"/>
            <w:noProof/>
          </w:rPr>
          <w:t>V.3.9.2.1.2</w:t>
        </w:r>
        <w:r w:rsidR="007E1B3E">
          <w:rPr>
            <w:noProof/>
            <w:sz w:val="22"/>
            <w:szCs w:val="22"/>
            <w:lang w:eastAsia="de-CH"/>
          </w:rPr>
          <w:tab/>
        </w:r>
        <w:r w:rsidR="007E1B3E" w:rsidRPr="001675F4">
          <w:rPr>
            <w:rStyle w:val="Hyperlink"/>
            <w:noProof/>
          </w:rPr>
          <w:t>Soll-Szenario-1</w:t>
        </w:r>
        <w:r w:rsidR="007E1B3E">
          <w:rPr>
            <w:noProof/>
            <w:webHidden/>
          </w:rPr>
          <w:tab/>
        </w:r>
        <w:r w:rsidR="007E1B3E">
          <w:rPr>
            <w:noProof/>
            <w:webHidden/>
          </w:rPr>
          <w:fldChar w:fldCharType="begin"/>
        </w:r>
        <w:r w:rsidR="007E1B3E">
          <w:rPr>
            <w:noProof/>
            <w:webHidden/>
          </w:rPr>
          <w:instrText xml:space="preserve"> PAGEREF _Toc327467649 \h </w:instrText>
        </w:r>
        <w:r w:rsidR="007E1B3E">
          <w:rPr>
            <w:noProof/>
            <w:webHidden/>
          </w:rPr>
        </w:r>
        <w:r w:rsidR="007E1B3E">
          <w:rPr>
            <w:noProof/>
            <w:webHidden/>
          </w:rPr>
          <w:fldChar w:fldCharType="separate"/>
        </w:r>
        <w:r w:rsidR="000E6CF3">
          <w:rPr>
            <w:noProof/>
            <w:webHidden/>
          </w:rPr>
          <w:t>47</w:t>
        </w:r>
        <w:r w:rsidR="007E1B3E">
          <w:rPr>
            <w:noProof/>
            <w:webHidden/>
          </w:rPr>
          <w:fldChar w:fldCharType="end"/>
        </w:r>
      </w:hyperlink>
    </w:p>
    <w:p w:rsidR="007E1B3E" w:rsidRDefault="00B95EE1">
      <w:pPr>
        <w:pStyle w:val="TOC4"/>
        <w:tabs>
          <w:tab w:val="left" w:pos="1760"/>
          <w:tab w:val="right" w:leader="dot" w:pos="9062"/>
        </w:tabs>
        <w:rPr>
          <w:noProof/>
          <w:sz w:val="22"/>
          <w:szCs w:val="22"/>
          <w:lang w:eastAsia="de-CH"/>
        </w:rPr>
      </w:pPr>
      <w:hyperlink w:anchor="_Toc327467650" w:history="1">
        <w:r w:rsidR="007E1B3E" w:rsidRPr="001675F4">
          <w:rPr>
            <w:rStyle w:val="Hyperlink"/>
            <w:noProof/>
          </w:rPr>
          <w:t>V.3.9.2.1.3</w:t>
        </w:r>
        <w:r w:rsidR="007E1B3E">
          <w:rPr>
            <w:noProof/>
            <w:sz w:val="22"/>
            <w:szCs w:val="22"/>
            <w:lang w:eastAsia="de-CH"/>
          </w:rPr>
          <w:tab/>
        </w:r>
        <w:r w:rsidR="007E1B3E" w:rsidRPr="001675F4">
          <w:rPr>
            <w:rStyle w:val="Hyperlink"/>
            <w:noProof/>
          </w:rPr>
          <w:t>Ist-Szenario-2</w:t>
        </w:r>
        <w:r w:rsidR="007E1B3E">
          <w:rPr>
            <w:noProof/>
            <w:webHidden/>
          </w:rPr>
          <w:tab/>
        </w:r>
        <w:r w:rsidR="007E1B3E">
          <w:rPr>
            <w:noProof/>
            <w:webHidden/>
          </w:rPr>
          <w:fldChar w:fldCharType="begin"/>
        </w:r>
        <w:r w:rsidR="007E1B3E">
          <w:rPr>
            <w:noProof/>
            <w:webHidden/>
          </w:rPr>
          <w:instrText xml:space="preserve"> PAGEREF _Toc327467650 \h </w:instrText>
        </w:r>
        <w:r w:rsidR="007E1B3E">
          <w:rPr>
            <w:noProof/>
            <w:webHidden/>
          </w:rPr>
        </w:r>
        <w:r w:rsidR="007E1B3E">
          <w:rPr>
            <w:noProof/>
            <w:webHidden/>
          </w:rPr>
          <w:fldChar w:fldCharType="separate"/>
        </w:r>
        <w:r w:rsidR="000E6CF3">
          <w:rPr>
            <w:noProof/>
            <w:webHidden/>
          </w:rPr>
          <w:t>47</w:t>
        </w:r>
        <w:r w:rsidR="007E1B3E">
          <w:rPr>
            <w:noProof/>
            <w:webHidden/>
          </w:rPr>
          <w:fldChar w:fldCharType="end"/>
        </w:r>
      </w:hyperlink>
    </w:p>
    <w:p w:rsidR="007E1B3E" w:rsidRDefault="00B95EE1">
      <w:pPr>
        <w:pStyle w:val="TOC4"/>
        <w:tabs>
          <w:tab w:val="left" w:pos="1760"/>
          <w:tab w:val="right" w:leader="dot" w:pos="9062"/>
        </w:tabs>
        <w:rPr>
          <w:noProof/>
          <w:sz w:val="22"/>
          <w:szCs w:val="22"/>
          <w:lang w:eastAsia="de-CH"/>
        </w:rPr>
      </w:pPr>
      <w:hyperlink w:anchor="_Toc327467651" w:history="1">
        <w:r w:rsidR="007E1B3E" w:rsidRPr="001675F4">
          <w:rPr>
            <w:rStyle w:val="Hyperlink"/>
            <w:noProof/>
          </w:rPr>
          <w:t>V.3.9.2.1.4</w:t>
        </w:r>
        <w:r w:rsidR="007E1B3E">
          <w:rPr>
            <w:noProof/>
            <w:sz w:val="22"/>
            <w:szCs w:val="22"/>
            <w:lang w:eastAsia="de-CH"/>
          </w:rPr>
          <w:tab/>
        </w:r>
        <w:r w:rsidR="007E1B3E" w:rsidRPr="001675F4">
          <w:rPr>
            <w:rStyle w:val="Hyperlink"/>
            <w:noProof/>
          </w:rPr>
          <w:t>Soll-Szenario-2</w:t>
        </w:r>
        <w:r w:rsidR="007E1B3E">
          <w:rPr>
            <w:noProof/>
            <w:webHidden/>
          </w:rPr>
          <w:tab/>
        </w:r>
        <w:r w:rsidR="007E1B3E">
          <w:rPr>
            <w:noProof/>
            <w:webHidden/>
          </w:rPr>
          <w:fldChar w:fldCharType="begin"/>
        </w:r>
        <w:r w:rsidR="007E1B3E">
          <w:rPr>
            <w:noProof/>
            <w:webHidden/>
          </w:rPr>
          <w:instrText xml:space="preserve"> PAGEREF _Toc327467651 \h </w:instrText>
        </w:r>
        <w:r w:rsidR="007E1B3E">
          <w:rPr>
            <w:noProof/>
            <w:webHidden/>
          </w:rPr>
        </w:r>
        <w:r w:rsidR="007E1B3E">
          <w:rPr>
            <w:noProof/>
            <w:webHidden/>
          </w:rPr>
          <w:fldChar w:fldCharType="separate"/>
        </w:r>
        <w:r w:rsidR="000E6CF3">
          <w:rPr>
            <w:noProof/>
            <w:webHidden/>
          </w:rPr>
          <w:t>47</w:t>
        </w:r>
        <w:r w:rsidR="007E1B3E">
          <w:rPr>
            <w:noProof/>
            <w:webHidden/>
          </w:rPr>
          <w:fldChar w:fldCharType="end"/>
        </w:r>
      </w:hyperlink>
    </w:p>
    <w:p w:rsidR="007E1B3E" w:rsidRDefault="00B95EE1">
      <w:pPr>
        <w:pStyle w:val="TOC3"/>
        <w:tabs>
          <w:tab w:val="left" w:pos="1540"/>
          <w:tab w:val="right" w:leader="dot" w:pos="9062"/>
        </w:tabs>
        <w:rPr>
          <w:noProof/>
          <w:sz w:val="22"/>
        </w:rPr>
      </w:pPr>
      <w:hyperlink w:anchor="_Toc327467652" w:history="1">
        <w:r w:rsidR="007E1B3E" w:rsidRPr="001675F4">
          <w:rPr>
            <w:rStyle w:val="Hyperlink"/>
            <w:noProof/>
          </w:rPr>
          <w:t>V.3.9.2.2</w:t>
        </w:r>
        <w:r w:rsidR="007E1B3E">
          <w:rPr>
            <w:noProof/>
            <w:sz w:val="22"/>
          </w:rPr>
          <w:tab/>
        </w:r>
        <w:r w:rsidR="007E1B3E" w:rsidRPr="001675F4">
          <w:rPr>
            <w:rStyle w:val="Hyperlink"/>
            <w:noProof/>
          </w:rPr>
          <w:t>Persona Noemi Nichtinteressiert</w:t>
        </w:r>
        <w:r w:rsidR="007E1B3E">
          <w:rPr>
            <w:noProof/>
            <w:webHidden/>
          </w:rPr>
          <w:tab/>
        </w:r>
        <w:r w:rsidR="007E1B3E">
          <w:rPr>
            <w:noProof/>
            <w:webHidden/>
          </w:rPr>
          <w:fldChar w:fldCharType="begin"/>
        </w:r>
        <w:r w:rsidR="007E1B3E">
          <w:rPr>
            <w:noProof/>
            <w:webHidden/>
          </w:rPr>
          <w:instrText xml:space="preserve"> PAGEREF _Toc327467652 \h </w:instrText>
        </w:r>
        <w:r w:rsidR="007E1B3E">
          <w:rPr>
            <w:noProof/>
            <w:webHidden/>
          </w:rPr>
        </w:r>
        <w:r w:rsidR="007E1B3E">
          <w:rPr>
            <w:noProof/>
            <w:webHidden/>
          </w:rPr>
          <w:fldChar w:fldCharType="separate"/>
        </w:r>
        <w:r w:rsidR="000E6CF3">
          <w:rPr>
            <w:noProof/>
            <w:webHidden/>
          </w:rPr>
          <w:t>47</w:t>
        </w:r>
        <w:r w:rsidR="007E1B3E">
          <w:rPr>
            <w:noProof/>
            <w:webHidden/>
          </w:rPr>
          <w:fldChar w:fldCharType="end"/>
        </w:r>
      </w:hyperlink>
    </w:p>
    <w:p w:rsidR="007E1B3E" w:rsidRDefault="00B95EE1">
      <w:pPr>
        <w:pStyle w:val="TOC4"/>
        <w:tabs>
          <w:tab w:val="left" w:pos="1760"/>
          <w:tab w:val="right" w:leader="dot" w:pos="9062"/>
        </w:tabs>
        <w:rPr>
          <w:noProof/>
          <w:sz w:val="22"/>
          <w:szCs w:val="22"/>
          <w:lang w:eastAsia="de-CH"/>
        </w:rPr>
      </w:pPr>
      <w:hyperlink w:anchor="_Toc327467653" w:history="1">
        <w:r w:rsidR="007E1B3E" w:rsidRPr="001675F4">
          <w:rPr>
            <w:rStyle w:val="Hyperlink"/>
            <w:noProof/>
          </w:rPr>
          <w:t>V.3.9.2.2.1</w:t>
        </w:r>
        <w:r w:rsidR="007E1B3E">
          <w:rPr>
            <w:noProof/>
            <w:sz w:val="22"/>
            <w:szCs w:val="22"/>
            <w:lang w:eastAsia="de-CH"/>
          </w:rPr>
          <w:tab/>
        </w:r>
        <w:r w:rsidR="007E1B3E" w:rsidRPr="001675F4">
          <w:rPr>
            <w:rStyle w:val="Hyperlink"/>
            <w:noProof/>
          </w:rPr>
          <w:t>Ist-Szenario 1</w:t>
        </w:r>
        <w:r w:rsidR="007E1B3E">
          <w:rPr>
            <w:noProof/>
            <w:webHidden/>
          </w:rPr>
          <w:tab/>
        </w:r>
        <w:r w:rsidR="007E1B3E">
          <w:rPr>
            <w:noProof/>
            <w:webHidden/>
          </w:rPr>
          <w:fldChar w:fldCharType="begin"/>
        </w:r>
        <w:r w:rsidR="007E1B3E">
          <w:rPr>
            <w:noProof/>
            <w:webHidden/>
          </w:rPr>
          <w:instrText xml:space="preserve"> PAGEREF _Toc327467653 \h </w:instrText>
        </w:r>
        <w:r w:rsidR="007E1B3E">
          <w:rPr>
            <w:noProof/>
            <w:webHidden/>
          </w:rPr>
        </w:r>
        <w:r w:rsidR="007E1B3E">
          <w:rPr>
            <w:noProof/>
            <w:webHidden/>
          </w:rPr>
          <w:fldChar w:fldCharType="separate"/>
        </w:r>
        <w:r w:rsidR="000E6CF3">
          <w:rPr>
            <w:noProof/>
            <w:webHidden/>
          </w:rPr>
          <w:t>48</w:t>
        </w:r>
        <w:r w:rsidR="007E1B3E">
          <w:rPr>
            <w:noProof/>
            <w:webHidden/>
          </w:rPr>
          <w:fldChar w:fldCharType="end"/>
        </w:r>
      </w:hyperlink>
    </w:p>
    <w:p w:rsidR="007E1B3E" w:rsidRDefault="00B95EE1">
      <w:pPr>
        <w:pStyle w:val="TOC4"/>
        <w:tabs>
          <w:tab w:val="left" w:pos="1760"/>
          <w:tab w:val="right" w:leader="dot" w:pos="9062"/>
        </w:tabs>
        <w:rPr>
          <w:noProof/>
          <w:sz w:val="22"/>
          <w:szCs w:val="22"/>
          <w:lang w:eastAsia="de-CH"/>
        </w:rPr>
      </w:pPr>
      <w:hyperlink w:anchor="_Toc327467654" w:history="1">
        <w:r w:rsidR="007E1B3E" w:rsidRPr="001675F4">
          <w:rPr>
            <w:rStyle w:val="Hyperlink"/>
            <w:noProof/>
          </w:rPr>
          <w:t>V.3.9.2.2.2</w:t>
        </w:r>
        <w:r w:rsidR="007E1B3E">
          <w:rPr>
            <w:noProof/>
            <w:sz w:val="22"/>
            <w:szCs w:val="22"/>
            <w:lang w:eastAsia="de-CH"/>
          </w:rPr>
          <w:tab/>
        </w:r>
        <w:r w:rsidR="007E1B3E" w:rsidRPr="001675F4">
          <w:rPr>
            <w:rStyle w:val="Hyperlink"/>
            <w:noProof/>
          </w:rPr>
          <w:t>Soll-Szenario 1</w:t>
        </w:r>
        <w:r w:rsidR="007E1B3E">
          <w:rPr>
            <w:noProof/>
            <w:webHidden/>
          </w:rPr>
          <w:tab/>
        </w:r>
        <w:r w:rsidR="007E1B3E">
          <w:rPr>
            <w:noProof/>
            <w:webHidden/>
          </w:rPr>
          <w:fldChar w:fldCharType="begin"/>
        </w:r>
        <w:r w:rsidR="007E1B3E">
          <w:rPr>
            <w:noProof/>
            <w:webHidden/>
          </w:rPr>
          <w:instrText xml:space="preserve"> PAGEREF _Toc327467654 \h </w:instrText>
        </w:r>
        <w:r w:rsidR="007E1B3E">
          <w:rPr>
            <w:noProof/>
            <w:webHidden/>
          </w:rPr>
        </w:r>
        <w:r w:rsidR="007E1B3E">
          <w:rPr>
            <w:noProof/>
            <w:webHidden/>
          </w:rPr>
          <w:fldChar w:fldCharType="separate"/>
        </w:r>
        <w:r w:rsidR="000E6CF3">
          <w:rPr>
            <w:noProof/>
            <w:webHidden/>
          </w:rPr>
          <w:t>48</w:t>
        </w:r>
        <w:r w:rsidR="007E1B3E">
          <w:rPr>
            <w:noProof/>
            <w:webHidden/>
          </w:rPr>
          <w:fldChar w:fldCharType="end"/>
        </w:r>
      </w:hyperlink>
    </w:p>
    <w:p w:rsidR="007E1B3E" w:rsidRDefault="00B95EE1">
      <w:pPr>
        <w:pStyle w:val="TOC4"/>
        <w:tabs>
          <w:tab w:val="left" w:pos="1760"/>
          <w:tab w:val="right" w:leader="dot" w:pos="9062"/>
        </w:tabs>
        <w:rPr>
          <w:noProof/>
          <w:sz w:val="22"/>
          <w:szCs w:val="22"/>
          <w:lang w:eastAsia="de-CH"/>
        </w:rPr>
      </w:pPr>
      <w:hyperlink w:anchor="_Toc327467655" w:history="1">
        <w:r w:rsidR="007E1B3E" w:rsidRPr="001675F4">
          <w:rPr>
            <w:rStyle w:val="Hyperlink"/>
            <w:noProof/>
          </w:rPr>
          <w:t>V.3.9.2.2.3</w:t>
        </w:r>
        <w:r w:rsidR="007E1B3E">
          <w:rPr>
            <w:noProof/>
            <w:sz w:val="22"/>
            <w:szCs w:val="22"/>
            <w:lang w:eastAsia="de-CH"/>
          </w:rPr>
          <w:tab/>
        </w:r>
        <w:r w:rsidR="007E1B3E" w:rsidRPr="001675F4">
          <w:rPr>
            <w:rStyle w:val="Hyperlink"/>
            <w:noProof/>
          </w:rPr>
          <w:t>Ist-Szenario 2</w:t>
        </w:r>
        <w:r w:rsidR="007E1B3E">
          <w:rPr>
            <w:noProof/>
            <w:webHidden/>
          </w:rPr>
          <w:tab/>
        </w:r>
        <w:r w:rsidR="007E1B3E">
          <w:rPr>
            <w:noProof/>
            <w:webHidden/>
          </w:rPr>
          <w:fldChar w:fldCharType="begin"/>
        </w:r>
        <w:r w:rsidR="007E1B3E">
          <w:rPr>
            <w:noProof/>
            <w:webHidden/>
          </w:rPr>
          <w:instrText xml:space="preserve"> PAGEREF _Toc327467655 \h </w:instrText>
        </w:r>
        <w:r w:rsidR="007E1B3E">
          <w:rPr>
            <w:noProof/>
            <w:webHidden/>
          </w:rPr>
        </w:r>
        <w:r w:rsidR="007E1B3E">
          <w:rPr>
            <w:noProof/>
            <w:webHidden/>
          </w:rPr>
          <w:fldChar w:fldCharType="separate"/>
        </w:r>
        <w:r w:rsidR="000E6CF3">
          <w:rPr>
            <w:noProof/>
            <w:webHidden/>
          </w:rPr>
          <w:t>48</w:t>
        </w:r>
        <w:r w:rsidR="007E1B3E">
          <w:rPr>
            <w:noProof/>
            <w:webHidden/>
          </w:rPr>
          <w:fldChar w:fldCharType="end"/>
        </w:r>
      </w:hyperlink>
    </w:p>
    <w:p w:rsidR="007E1B3E" w:rsidRDefault="00B95EE1">
      <w:pPr>
        <w:pStyle w:val="TOC4"/>
        <w:tabs>
          <w:tab w:val="left" w:pos="1760"/>
          <w:tab w:val="right" w:leader="dot" w:pos="9062"/>
        </w:tabs>
        <w:rPr>
          <w:noProof/>
          <w:sz w:val="22"/>
          <w:szCs w:val="22"/>
          <w:lang w:eastAsia="de-CH"/>
        </w:rPr>
      </w:pPr>
      <w:hyperlink w:anchor="_Toc327467656" w:history="1">
        <w:r w:rsidR="007E1B3E" w:rsidRPr="001675F4">
          <w:rPr>
            <w:rStyle w:val="Hyperlink"/>
            <w:noProof/>
          </w:rPr>
          <w:t>V.3.9.2.2.4</w:t>
        </w:r>
        <w:r w:rsidR="007E1B3E">
          <w:rPr>
            <w:noProof/>
            <w:sz w:val="22"/>
            <w:szCs w:val="22"/>
            <w:lang w:eastAsia="de-CH"/>
          </w:rPr>
          <w:tab/>
        </w:r>
        <w:r w:rsidR="007E1B3E" w:rsidRPr="001675F4">
          <w:rPr>
            <w:rStyle w:val="Hyperlink"/>
            <w:noProof/>
          </w:rPr>
          <w:t>Soll-Szenario 2</w:t>
        </w:r>
        <w:r w:rsidR="007E1B3E">
          <w:rPr>
            <w:noProof/>
            <w:webHidden/>
          </w:rPr>
          <w:tab/>
        </w:r>
        <w:r w:rsidR="007E1B3E">
          <w:rPr>
            <w:noProof/>
            <w:webHidden/>
          </w:rPr>
          <w:fldChar w:fldCharType="begin"/>
        </w:r>
        <w:r w:rsidR="007E1B3E">
          <w:rPr>
            <w:noProof/>
            <w:webHidden/>
          </w:rPr>
          <w:instrText xml:space="preserve"> PAGEREF _Toc327467656 \h </w:instrText>
        </w:r>
        <w:r w:rsidR="007E1B3E">
          <w:rPr>
            <w:noProof/>
            <w:webHidden/>
          </w:rPr>
        </w:r>
        <w:r w:rsidR="007E1B3E">
          <w:rPr>
            <w:noProof/>
            <w:webHidden/>
          </w:rPr>
          <w:fldChar w:fldCharType="separate"/>
        </w:r>
        <w:r w:rsidR="000E6CF3">
          <w:rPr>
            <w:noProof/>
            <w:webHidden/>
          </w:rPr>
          <w:t>48</w:t>
        </w:r>
        <w:r w:rsidR="007E1B3E">
          <w:rPr>
            <w:noProof/>
            <w:webHidden/>
          </w:rPr>
          <w:fldChar w:fldCharType="end"/>
        </w:r>
      </w:hyperlink>
    </w:p>
    <w:p w:rsidR="007E1B3E" w:rsidRDefault="00B95EE1">
      <w:pPr>
        <w:pStyle w:val="TOC3"/>
        <w:tabs>
          <w:tab w:val="left" w:pos="1540"/>
          <w:tab w:val="right" w:leader="dot" w:pos="9062"/>
        </w:tabs>
        <w:rPr>
          <w:noProof/>
          <w:sz w:val="22"/>
        </w:rPr>
      </w:pPr>
      <w:hyperlink w:anchor="_Toc327467657" w:history="1">
        <w:r w:rsidR="007E1B3E" w:rsidRPr="001675F4">
          <w:rPr>
            <w:rStyle w:val="Hyperlink"/>
            <w:noProof/>
          </w:rPr>
          <w:t>V.3.9.2.3</w:t>
        </w:r>
        <w:r w:rsidR="007E1B3E">
          <w:rPr>
            <w:noProof/>
            <w:sz w:val="22"/>
          </w:rPr>
          <w:tab/>
        </w:r>
        <w:r w:rsidR="007E1B3E" w:rsidRPr="001675F4">
          <w:rPr>
            <w:rStyle w:val="Hyperlink"/>
            <w:noProof/>
          </w:rPr>
          <w:t>Persona Erich Eventbesucher</w:t>
        </w:r>
        <w:r w:rsidR="007E1B3E">
          <w:rPr>
            <w:noProof/>
            <w:webHidden/>
          </w:rPr>
          <w:tab/>
        </w:r>
        <w:r w:rsidR="007E1B3E">
          <w:rPr>
            <w:noProof/>
            <w:webHidden/>
          </w:rPr>
          <w:fldChar w:fldCharType="begin"/>
        </w:r>
        <w:r w:rsidR="007E1B3E">
          <w:rPr>
            <w:noProof/>
            <w:webHidden/>
          </w:rPr>
          <w:instrText xml:space="preserve"> PAGEREF _Toc327467657 \h </w:instrText>
        </w:r>
        <w:r w:rsidR="007E1B3E">
          <w:rPr>
            <w:noProof/>
            <w:webHidden/>
          </w:rPr>
        </w:r>
        <w:r w:rsidR="007E1B3E">
          <w:rPr>
            <w:noProof/>
            <w:webHidden/>
          </w:rPr>
          <w:fldChar w:fldCharType="separate"/>
        </w:r>
        <w:r w:rsidR="000E6CF3">
          <w:rPr>
            <w:noProof/>
            <w:webHidden/>
          </w:rPr>
          <w:t>49</w:t>
        </w:r>
        <w:r w:rsidR="007E1B3E">
          <w:rPr>
            <w:noProof/>
            <w:webHidden/>
          </w:rPr>
          <w:fldChar w:fldCharType="end"/>
        </w:r>
      </w:hyperlink>
    </w:p>
    <w:p w:rsidR="007E1B3E" w:rsidRDefault="00B95EE1">
      <w:pPr>
        <w:pStyle w:val="TOC4"/>
        <w:tabs>
          <w:tab w:val="left" w:pos="1760"/>
          <w:tab w:val="right" w:leader="dot" w:pos="9062"/>
        </w:tabs>
        <w:rPr>
          <w:noProof/>
          <w:sz w:val="22"/>
          <w:szCs w:val="22"/>
          <w:lang w:eastAsia="de-CH"/>
        </w:rPr>
      </w:pPr>
      <w:hyperlink w:anchor="_Toc327467658" w:history="1">
        <w:r w:rsidR="007E1B3E" w:rsidRPr="001675F4">
          <w:rPr>
            <w:rStyle w:val="Hyperlink"/>
            <w:noProof/>
          </w:rPr>
          <w:t>V.3.9.2.3.1</w:t>
        </w:r>
        <w:r w:rsidR="007E1B3E">
          <w:rPr>
            <w:noProof/>
            <w:sz w:val="22"/>
            <w:szCs w:val="22"/>
            <w:lang w:eastAsia="de-CH"/>
          </w:rPr>
          <w:tab/>
        </w:r>
        <w:r w:rsidR="007E1B3E" w:rsidRPr="001675F4">
          <w:rPr>
            <w:rStyle w:val="Hyperlink"/>
            <w:noProof/>
          </w:rPr>
          <w:t>Ist-Szenario-1</w:t>
        </w:r>
        <w:r w:rsidR="007E1B3E">
          <w:rPr>
            <w:noProof/>
            <w:webHidden/>
          </w:rPr>
          <w:tab/>
        </w:r>
        <w:r w:rsidR="007E1B3E">
          <w:rPr>
            <w:noProof/>
            <w:webHidden/>
          </w:rPr>
          <w:fldChar w:fldCharType="begin"/>
        </w:r>
        <w:r w:rsidR="007E1B3E">
          <w:rPr>
            <w:noProof/>
            <w:webHidden/>
          </w:rPr>
          <w:instrText xml:space="preserve"> PAGEREF _Toc327467658 \h </w:instrText>
        </w:r>
        <w:r w:rsidR="007E1B3E">
          <w:rPr>
            <w:noProof/>
            <w:webHidden/>
          </w:rPr>
        </w:r>
        <w:r w:rsidR="007E1B3E">
          <w:rPr>
            <w:noProof/>
            <w:webHidden/>
          </w:rPr>
          <w:fldChar w:fldCharType="separate"/>
        </w:r>
        <w:r w:rsidR="000E6CF3">
          <w:rPr>
            <w:noProof/>
            <w:webHidden/>
          </w:rPr>
          <w:t>49</w:t>
        </w:r>
        <w:r w:rsidR="007E1B3E">
          <w:rPr>
            <w:noProof/>
            <w:webHidden/>
          </w:rPr>
          <w:fldChar w:fldCharType="end"/>
        </w:r>
      </w:hyperlink>
    </w:p>
    <w:p w:rsidR="007E1B3E" w:rsidRDefault="00B95EE1">
      <w:pPr>
        <w:pStyle w:val="TOC4"/>
        <w:tabs>
          <w:tab w:val="left" w:pos="1760"/>
          <w:tab w:val="right" w:leader="dot" w:pos="9062"/>
        </w:tabs>
        <w:rPr>
          <w:noProof/>
          <w:sz w:val="22"/>
          <w:szCs w:val="22"/>
          <w:lang w:eastAsia="de-CH"/>
        </w:rPr>
      </w:pPr>
      <w:hyperlink w:anchor="_Toc327467659" w:history="1">
        <w:r w:rsidR="007E1B3E" w:rsidRPr="001675F4">
          <w:rPr>
            <w:rStyle w:val="Hyperlink"/>
            <w:noProof/>
          </w:rPr>
          <w:t>V.3.9.2.3.2</w:t>
        </w:r>
        <w:r w:rsidR="007E1B3E">
          <w:rPr>
            <w:noProof/>
            <w:sz w:val="22"/>
            <w:szCs w:val="22"/>
            <w:lang w:eastAsia="de-CH"/>
          </w:rPr>
          <w:tab/>
        </w:r>
        <w:r w:rsidR="007E1B3E" w:rsidRPr="001675F4">
          <w:rPr>
            <w:rStyle w:val="Hyperlink"/>
            <w:noProof/>
          </w:rPr>
          <w:t>Soll-Szenario-1</w:t>
        </w:r>
        <w:r w:rsidR="007E1B3E">
          <w:rPr>
            <w:noProof/>
            <w:webHidden/>
          </w:rPr>
          <w:tab/>
        </w:r>
        <w:r w:rsidR="007E1B3E">
          <w:rPr>
            <w:noProof/>
            <w:webHidden/>
          </w:rPr>
          <w:fldChar w:fldCharType="begin"/>
        </w:r>
        <w:r w:rsidR="007E1B3E">
          <w:rPr>
            <w:noProof/>
            <w:webHidden/>
          </w:rPr>
          <w:instrText xml:space="preserve"> PAGEREF _Toc327467659 \h </w:instrText>
        </w:r>
        <w:r w:rsidR="007E1B3E">
          <w:rPr>
            <w:noProof/>
            <w:webHidden/>
          </w:rPr>
        </w:r>
        <w:r w:rsidR="007E1B3E">
          <w:rPr>
            <w:noProof/>
            <w:webHidden/>
          </w:rPr>
          <w:fldChar w:fldCharType="separate"/>
        </w:r>
        <w:r w:rsidR="000E6CF3">
          <w:rPr>
            <w:noProof/>
            <w:webHidden/>
          </w:rPr>
          <w:t>49</w:t>
        </w:r>
        <w:r w:rsidR="007E1B3E">
          <w:rPr>
            <w:noProof/>
            <w:webHidden/>
          </w:rPr>
          <w:fldChar w:fldCharType="end"/>
        </w:r>
      </w:hyperlink>
    </w:p>
    <w:p w:rsidR="007E1B3E" w:rsidRDefault="00B95EE1">
      <w:pPr>
        <w:pStyle w:val="TOC1"/>
        <w:tabs>
          <w:tab w:val="left" w:pos="800"/>
          <w:tab w:val="right" w:leader="dot" w:pos="9062"/>
        </w:tabs>
        <w:rPr>
          <w:b w:val="0"/>
          <w:noProof/>
          <w:sz w:val="22"/>
          <w:szCs w:val="22"/>
          <w:lang w:eastAsia="de-CH"/>
        </w:rPr>
      </w:pPr>
      <w:hyperlink w:anchor="_Toc327467660" w:history="1">
        <w:r w:rsidR="007E1B3E" w:rsidRPr="001675F4">
          <w:rPr>
            <w:rStyle w:val="Hyperlink"/>
            <w:noProof/>
          </w:rPr>
          <w:t>V.3.10</w:t>
        </w:r>
        <w:r w:rsidR="007E1B3E">
          <w:rPr>
            <w:b w:val="0"/>
            <w:noProof/>
            <w:sz w:val="22"/>
            <w:szCs w:val="22"/>
            <w:lang w:eastAsia="de-CH"/>
          </w:rPr>
          <w:tab/>
        </w:r>
        <w:r w:rsidR="007E1B3E" w:rsidRPr="001675F4">
          <w:rPr>
            <w:rStyle w:val="Hyperlink"/>
            <w:noProof/>
          </w:rPr>
          <w:t>Sofortiges Erfolgserlebnis</w:t>
        </w:r>
        <w:r w:rsidR="007E1B3E">
          <w:rPr>
            <w:noProof/>
            <w:webHidden/>
          </w:rPr>
          <w:tab/>
        </w:r>
        <w:r w:rsidR="007E1B3E">
          <w:rPr>
            <w:noProof/>
            <w:webHidden/>
          </w:rPr>
          <w:fldChar w:fldCharType="begin"/>
        </w:r>
        <w:r w:rsidR="007E1B3E">
          <w:rPr>
            <w:noProof/>
            <w:webHidden/>
          </w:rPr>
          <w:instrText xml:space="preserve"> PAGEREF _Toc327467660 \h </w:instrText>
        </w:r>
        <w:r w:rsidR="007E1B3E">
          <w:rPr>
            <w:noProof/>
            <w:webHidden/>
          </w:rPr>
        </w:r>
        <w:r w:rsidR="007E1B3E">
          <w:rPr>
            <w:noProof/>
            <w:webHidden/>
          </w:rPr>
          <w:fldChar w:fldCharType="separate"/>
        </w:r>
        <w:r w:rsidR="000E6CF3">
          <w:rPr>
            <w:noProof/>
            <w:webHidden/>
          </w:rPr>
          <w:t>50</w:t>
        </w:r>
        <w:r w:rsidR="007E1B3E">
          <w:rPr>
            <w:noProof/>
            <w:webHidden/>
          </w:rPr>
          <w:fldChar w:fldCharType="end"/>
        </w:r>
      </w:hyperlink>
    </w:p>
    <w:p w:rsidR="007E1B3E" w:rsidRDefault="00B95EE1">
      <w:pPr>
        <w:pStyle w:val="TOC1"/>
        <w:tabs>
          <w:tab w:val="left" w:pos="800"/>
          <w:tab w:val="right" w:leader="dot" w:pos="9062"/>
        </w:tabs>
        <w:rPr>
          <w:b w:val="0"/>
          <w:noProof/>
          <w:sz w:val="22"/>
          <w:szCs w:val="22"/>
          <w:lang w:eastAsia="de-CH"/>
        </w:rPr>
      </w:pPr>
      <w:hyperlink w:anchor="_Toc327467661" w:history="1">
        <w:r w:rsidR="007E1B3E" w:rsidRPr="001675F4">
          <w:rPr>
            <w:rStyle w:val="Hyperlink"/>
            <w:noProof/>
          </w:rPr>
          <w:t>V.3.11</w:t>
        </w:r>
        <w:r w:rsidR="007E1B3E">
          <w:rPr>
            <w:b w:val="0"/>
            <w:noProof/>
            <w:sz w:val="22"/>
            <w:szCs w:val="22"/>
            <w:lang w:eastAsia="de-CH"/>
          </w:rPr>
          <w:tab/>
        </w:r>
        <w:r w:rsidR="007E1B3E" w:rsidRPr="001675F4">
          <w:rPr>
            <w:rStyle w:val="Hyperlink"/>
            <w:noProof/>
          </w:rPr>
          <w:t>Motivation zur wiederholten Nutzung der Videowall</w:t>
        </w:r>
        <w:r w:rsidR="007E1B3E">
          <w:rPr>
            <w:noProof/>
            <w:webHidden/>
          </w:rPr>
          <w:tab/>
        </w:r>
        <w:r w:rsidR="007E1B3E">
          <w:rPr>
            <w:noProof/>
            <w:webHidden/>
          </w:rPr>
          <w:fldChar w:fldCharType="begin"/>
        </w:r>
        <w:r w:rsidR="007E1B3E">
          <w:rPr>
            <w:noProof/>
            <w:webHidden/>
          </w:rPr>
          <w:instrText xml:space="preserve"> PAGEREF _Toc327467661 \h </w:instrText>
        </w:r>
        <w:r w:rsidR="007E1B3E">
          <w:rPr>
            <w:noProof/>
            <w:webHidden/>
          </w:rPr>
        </w:r>
        <w:r w:rsidR="007E1B3E">
          <w:rPr>
            <w:noProof/>
            <w:webHidden/>
          </w:rPr>
          <w:fldChar w:fldCharType="separate"/>
        </w:r>
        <w:r w:rsidR="000E6CF3">
          <w:rPr>
            <w:noProof/>
            <w:webHidden/>
          </w:rPr>
          <w:t>50</w:t>
        </w:r>
        <w:r w:rsidR="007E1B3E">
          <w:rPr>
            <w:noProof/>
            <w:webHidden/>
          </w:rPr>
          <w:fldChar w:fldCharType="end"/>
        </w:r>
      </w:hyperlink>
    </w:p>
    <w:p w:rsidR="007E1B3E" w:rsidRDefault="00B95EE1">
      <w:pPr>
        <w:pStyle w:val="TOC1"/>
        <w:tabs>
          <w:tab w:val="left" w:pos="800"/>
          <w:tab w:val="right" w:leader="dot" w:pos="9062"/>
        </w:tabs>
        <w:rPr>
          <w:b w:val="0"/>
          <w:noProof/>
          <w:sz w:val="22"/>
          <w:szCs w:val="22"/>
          <w:lang w:eastAsia="de-CH"/>
        </w:rPr>
      </w:pPr>
      <w:hyperlink w:anchor="_Toc327467662" w:history="1">
        <w:r w:rsidR="007E1B3E" w:rsidRPr="001675F4">
          <w:rPr>
            <w:rStyle w:val="Hyperlink"/>
            <w:noProof/>
          </w:rPr>
          <w:t>V.3.12</w:t>
        </w:r>
        <w:r w:rsidR="007E1B3E">
          <w:rPr>
            <w:b w:val="0"/>
            <w:noProof/>
            <w:sz w:val="22"/>
            <w:szCs w:val="22"/>
            <w:lang w:eastAsia="de-CH"/>
          </w:rPr>
          <w:tab/>
        </w:r>
        <w:r w:rsidR="007E1B3E" w:rsidRPr="001675F4">
          <w:rPr>
            <w:rStyle w:val="Hyperlink"/>
            <w:noProof/>
          </w:rPr>
          <w:t>Microsoft Imagine Cup</w:t>
        </w:r>
        <w:r w:rsidR="007E1B3E">
          <w:rPr>
            <w:noProof/>
            <w:webHidden/>
          </w:rPr>
          <w:tab/>
        </w:r>
        <w:r w:rsidR="007E1B3E">
          <w:rPr>
            <w:noProof/>
            <w:webHidden/>
          </w:rPr>
          <w:fldChar w:fldCharType="begin"/>
        </w:r>
        <w:r w:rsidR="007E1B3E">
          <w:rPr>
            <w:noProof/>
            <w:webHidden/>
          </w:rPr>
          <w:instrText xml:space="preserve"> PAGEREF _Toc327467662 \h </w:instrText>
        </w:r>
        <w:r w:rsidR="007E1B3E">
          <w:rPr>
            <w:noProof/>
            <w:webHidden/>
          </w:rPr>
        </w:r>
        <w:r w:rsidR="007E1B3E">
          <w:rPr>
            <w:noProof/>
            <w:webHidden/>
          </w:rPr>
          <w:fldChar w:fldCharType="separate"/>
        </w:r>
        <w:r w:rsidR="000E6CF3">
          <w:rPr>
            <w:noProof/>
            <w:webHidden/>
          </w:rPr>
          <w:t>50</w:t>
        </w:r>
        <w:r w:rsidR="007E1B3E">
          <w:rPr>
            <w:noProof/>
            <w:webHidden/>
          </w:rPr>
          <w:fldChar w:fldCharType="end"/>
        </w:r>
      </w:hyperlink>
    </w:p>
    <w:p w:rsidR="00E462E1" w:rsidRPr="00A96DD0" w:rsidRDefault="00E462E1" w:rsidP="00E462E1">
      <w:r>
        <w:fldChar w:fldCharType="end"/>
      </w:r>
    </w:p>
    <w:p w:rsidR="00E462E1" w:rsidRDefault="00E462E1" w:rsidP="00E462E1">
      <w:bookmarkStart w:id="83" w:name="_Toc320601243"/>
      <w:r>
        <w:br w:type="page"/>
      </w:r>
    </w:p>
    <w:p w:rsidR="00E462E1" w:rsidRDefault="00E462E1" w:rsidP="00E462E1">
      <w:pPr>
        <w:pStyle w:val="Heading3"/>
      </w:pPr>
      <w:bookmarkStart w:id="84" w:name="_Toc327467618"/>
      <w:bookmarkStart w:id="85" w:name="_Toc327468951"/>
      <w:r>
        <w:lastRenderedPageBreak/>
        <w:t>Änderungsgeschichte</w:t>
      </w:r>
      <w:bookmarkEnd w:id="83"/>
      <w:bookmarkEnd w:id="84"/>
      <w:bookmarkEnd w:id="85"/>
    </w:p>
    <w:tbl>
      <w:tblPr>
        <w:tblStyle w:val="MediumShading1-Accent1"/>
        <w:tblW w:w="0" w:type="auto"/>
        <w:tblInd w:w="-34" w:type="dxa"/>
        <w:tblLook w:val="0420" w:firstRow="1" w:lastRow="0" w:firstColumn="0" w:lastColumn="0" w:noHBand="0" w:noVBand="1"/>
      </w:tblPr>
      <w:tblGrid>
        <w:gridCol w:w="1280"/>
        <w:gridCol w:w="993"/>
        <w:gridCol w:w="4674"/>
        <w:gridCol w:w="2303"/>
      </w:tblGrid>
      <w:tr w:rsidR="00E462E1" w:rsidTr="00F93041">
        <w:trPr>
          <w:cnfStyle w:val="100000000000" w:firstRow="1" w:lastRow="0" w:firstColumn="0" w:lastColumn="0" w:oddVBand="0" w:evenVBand="0" w:oddHBand="0" w:evenHBand="0" w:firstRowFirstColumn="0" w:firstRowLastColumn="0" w:lastRowFirstColumn="0" w:lastRowLastColumn="0"/>
          <w:trHeight w:val="59"/>
        </w:trPr>
        <w:tc>
          <w:tcPr>
            <w:tcW w:w="1280" w:type="dxa"/>
          </w:tcPr>
          <w:p w:rsidR="00E462E1" w:rsidRDefault="00E462E1" w:rsidP="00F93041">
            <w:r>
              <w:t>Datum</w:t>
            </w:r>
          </w:p>
        </w:tc>
        <w:tc>
          <w:tcPr>
            <w:tcW w:w="993" w:type="dxa"/>
          </w:tcPr>
          <w:p w:rsidR="00E462E1" w:rsidRDefault="00E462E1" w:rsidP="00F93041">
            <w:r>
              <w:t>Version</w:t>
            </w:r>
          </w:p>
        </w:tc>
        <w:tc>
          <w:tcPr>
            <w:tcW w:w="4674" w:type="dxa"/>
          </w:tcPr>
          <w:p w:rsidR="00E462E1" w:rsidRDefault="00E462E1" w:rsidP="00F93041">
            <w:r>
              <w:t>Änderung</w:t>
            </w:r>
          </w:p>
        </w:tc>
        <w:tc>
          <w:tcPr>
            <w:tcW w:w="2303" w:type="dxa"/>
          </w:tcPr>
          <w:p w:rsidR="00E462E1" w:rsidRDefault="00E462E1" w:rsidP="00F93041">
            <w:r>
              <w:t>Autor</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Pr="00F9181E" w:rsidRDefault="00E462E1" w:rsidP="00F93041">
            <w:pPr>
              <w:rPr>
                <w:b/>
              </w:rPr>
            </w:pPr>
            <w:r>
              <w:t>24.02.2012</w:t>
            </w:r>
          </w:p>
        </w:tc>
        <w:tc>
          <w:tcPr>
            <w:tcW w:w="993" w:type="dxa"/>
          </w:tcPr>
          <w:p w:rsidR="00E462E1" w:rsidRPr="00F9181E" w:rsidRDefault="00E462E1" w:rsidP="00F93041">
            <w:r w:rsidRPr="00F9181E">
              <w:t>1.0</w:t>
            </w:r>
          </w:p>
        </w:tc>
        <w:tc>
          <w:tcPr>
            <w:tcW w:w="4674" w:type="dxa"/>
          </w:tcPr>
          <w:p w:rsidR="00E462E1" w:rsidRPr="00F9181E" w:rsidRDefault="00E462E1" w:rsidP="00F93041">
            <w:r w:rsidRPr="00F9181E">
              <w:t>Erste Version des Dokuments</w:t>
            </w:r>
          </w:p>
        </w:tc>
        <w:tc>
          <w:tcPr>
            <w:tcW w:w="2303" w:type="dxa"/>
          </w:tcPr>
          <w:p w:rsidR="00E462E1" w:rsidRPr="00F9181E" w:rsidRDefault="00E462E1" w:rsidP="00F93041">
            <w:r>
              <w:t>CH</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28.02.2012</w:t>
            </w:r>
          </w:p>
        </w:tc>
        <w:tc>
          <w:tcPr>
            <w:tcW w:w="993" w:type="dxa"/>
          </w:tcPr>
          <w:p w:rsidR="00E462E1" w:rsidRPr="00F9181E" w:rsidRDefault="00E462E1" w:rsidP="00F93041">
            <w:r>
              <w:t>1.1</w:t>
            </w:r>
          </w:p>
        </w:tc>
        <w:tc>
          <w:tcPr>
            <w:tcW w:w="4674" w:type="dxa"/>
          </w:tcPr>
          <w:p w:rsidR="00E462E1" w:rsidRPr="00F9181E" w:rsidRDefault="00E462E1" w:rsidP="00F93041">
            <w:r>
              <w:t>Fragebogen, Passantenanalyse</w:t>
            </w:r>
          </w:p>
        </w:tc>
        <w:tc>
          <w:tcPr>
            <w:tcW w:w="2303" w:type="dxa"/>
          </w:tcPr>
          <w:p w:rsidR="00E462E1" w:rsidRDefault="00E462E1" w:rsidP="00F93041">
            <w:r>
              <w:t>CH</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02.03.2012</w:t>
            </w:r>
          </w:p>
        </w:tc>
        <w:tc>
          <w:tcPr>
            <w:tcW w:w="993" w:type="dxa"/>
          </w:tcPr>
          <w:p w:rsidR="00E462E1" w:rsidRDefault="00E462E1" w:rsidP="00F93041">
            <w:r>
              <w:t>1.2</w:t>
            </w:r>
          </w:p>
        </w:tc>
        <w:tc>
          <w:tcPr>
            <w:tcW w:w="4674" w:type="dxa"/>
          </w:tcPr>
          <w:p w:rsidR="00E462E1" w:rsidRDefault="00E462E1" w:rsidP="00F93041">
            <w:r>
              <w:t>Passantenanalyse</w:t>
            </w:r>
          </w:p>
        </w:tc>
        <w:tc>
          <w:tcPr>
            <w:tcW w:w="2303" w:type="dxa"/>
          </w:tcPr>
          <w:p w:rsidR="00E462E1" w:rsidRDefault="00E462E1" w:rsidP="00F93041">
            <w:r>
              <w:t>CH</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08.03.2012</w:t>
            </w:r>
          </w:p>
        </w:tc>
        <w:tc>
          <w:tcPr>
            <w:tcW w:w="993" w:type="dxa"/>
          </w:tcPr>
          <w:p w:rsidR="00E462E1" w:rsidRDefault="00E462E1" w:rsidP="00F93041">
            <w:r>
              <w:t>1.3</w:t>
            </w:r>
          </w:p>
        </w:tc>
        <w:tc>
          <w:tcPr>
            <w:tcW w:w="4674" w:type="dxa"/>
          </w:tcPr>
          <w:p w:rsidR="00E462E1" w:rsidRDefault="00E462E1" w:rsidP="00F93041">
            <w:r>
              <w:t>Vision</w:t>
            </w:r>
          </w:p>
        </w:tc>
        <w:tc>
          <w:tcPr>
            <w:tcW w:w="2303" w:type="dxa"/>
          </w:tcPr>
          <w:p w:rsidR="00E462E1" w:rsidRDefault="00E462E1" w:rsidP="00F93041">
            <w:r>
              <w:t>CH</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08.03.2012</w:t>
            </w:r>
          </w:p>
        </w:tc>
        <w:tc>
          <w:tcPr>
            <w:tcW w:w="993" w:type="dxa"/>
          </w:tcPr>
          <w:p w:rsidR="00E462E1" w:rsidRDefault="00E462E1" w:rsidP="00F93041">
            <w:r>
              <w:t>1.4</w:t>
            </w:r>
          </w:p>
        </w:tc>
        <w:tc>
          <w:tcPr>
            <w:tcW w:w="4674" w:type="dxa"/>
          </w:tcPr>
          <w:p w:rsidR="00E462E1" w:rsidRPr="0022501B" w:rsidRDefault="00E462E1" w:rsidP="00F93041">
            <w:pPr>
              <w:rPr>
                <w:lang w:val="en-US"/>
              </w:rPr>
            </w:pPr>
            <w:r w:rsidRPr="0022501B">
              <w:rPr>
                <w:lang w:val="en-US"/>
              </w:rPr>
              <w:t>Befragung, Review Testsetup, Review Passanten</w:t>
            </w:r>
            <w:r>
              <w:rPr>
                <w:lang w:val="en-US"/>
              </w:rPr>
              <w:t>a</w:t>
            </w:r>
            <w:r w:rsidRPr="0022501B">
              <w:rPr>
                <w:lang w:val="en-US"/>
              </w:rPr>
              <w:t>nalyse</w:t>
            </w:r>
          </w:p>
        </w:tc>
        <w:tc>
          <w:tcPr>
            <w:tcW w:w="2303" w:type="dxa"/>
          </w:tcPr>
          <w:p w:rsidR="00E462E1" w:rsidRDefault="00E462E1" w:rsidP="00F93041">
            <w:r>
              <w:t>DT</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09.03.2012</w:t>
            </w:r>
          </w:p>
        </w:tc>
        <w:tc>
          <w:tcPr>
            <w:tcW w:w="993" w:type="dxa"/>
          </w:tcPr>
          <w:p w:rsidR="00E462E1" w:rsidRDefault="00E462E1" w:rsidP="00F93041">
            <w:r>
              <w:t>1.5</w:t>
            </w:r>
          </w:p>
        </w:tc>
        <w:tc>
          <w:tcPr>
            <w:tcW w:w="4674" w:type="dxa"/>
          </w:tcPr>
          <w:p w:rsidR="00E462E1" w:rsidRPr="00EC3063" w:rsidRDefault="00E462E1" w:rsidP="00F93041">
            <w:pPr>
              <w:rPr>
                <w:lang w:val="en-US"/>
              </w:rPr>
            </w:pPr>
            <w:r>
              <w:rPr>
                <w:lang w:val="en-US"/>
              </w:rPr>
              <w:t>V</w:t>
            </w:r>
            <w:r w:rsidRPr="00EC3063">
              <w:rPr>
                <w:lang w:val="en-US"/>
              </w:rPr>
              <w:t>ision, Hardware-Setup</w:t>
            </w:r>
            <w:r>
              <w:rPr>
                <w:lang w:val="en-US"/>
              </w:rPr>
              <w:t xml:space="preserve">, </w:t>
            </w:r>
            <w:r w:rsidRPr="00EC3063">
              <w:rPr>
                <w:lang w:val="en-US"/>
              </w:rPr>
              <w:t>Review Befragung</w:t>
            </w:r>
          </w:p>
        </w:tc>
        <w:tc>
          <w:tcPr>
            <w:tcW w:w="2303" w:type="dxa"/>
          </w:tcPr>
          <w:p w:rsidR="00E462E1" w:rsidRDefault="00E462E1" w:rsidP="00F93041">
            <w:r>
              <w:t>CH</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13.03.2012</w:t>
            </w:r>
          </w:p>
        </w:tc>
        <w:tc>
          <w:tcPr>
            <w:tcW w:w="993" w:type="dxa"/>
          </w:tcPr>
          <w:p w:rsidR="00E462E1" w:rsidRDefault="00E462E1" w:rsidP="00F93041">
            <w:r>
              <w:t>1.6</w:t>
            </w:r>
          </w:p>
        </w:tc>
        <w:tc>
          <w:tcPr>
            <w:tcW w:w="4674" w:type="dxa"/>
          </w:tcPr>
          <w:p w:rsidR="00E462E1" w:rsidRPr="00EC3063" w:rsidRDefault="00E462E1" w:rsidP="00F93041">
            <w:pPr>
              <w:rPr>
                <w:lang w:val="en-US"/>
              </w:rPr>
            </w:pPr>
            <w:r>
              <w:rPr>
                <w:lang w:val="en-US"/>
              </w:rPr>
              <w:t>Review Vision und Hardware-Setup</w:t>
            </w:r>
          </w:p>
        </w:tc>
        <w:tc>
          <w:tcPr>
            <w:tcW w:w="2303" w:type="dxa"/>
          </w:tcPr>
          <w:p w:rsidR="00E462E1" w:rsidRDefault="00E462E1" w:rsidP="00F93041">
            <w:r>
              <w:t>DT</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13.03.2012</w:t>
            </w:r>
          </w:p>
        </w:tc>
        <w:tc>
          <w:tcPr>
            <w:tcW w:w="993" w:type="dxa"/>
          </w:tcPr>
          <w:p w:rsidR="00E462E1" w:rsidRDefault="00E462E1" w:rsidP="00F93041">
            <w:r>
              <w:t>1.7</w:t>
            </w:r>
          </w:p>
        </w:tc>
        <w:tc>
          <w:tcPr>
            <w:tcW w:w="4674" w:type="dxa"/>
          </w:tcPr>
          <w:p w:rsidR="00E462E1" w:rsidRPr="008D093B" w:rsidRDefault="00E462E1" w:rsidP="00F93041">
            <w:r w:rsidRPr="008D093B">
              <w:t>Personas und Szenarien Peter Posterleser</w:t>
            </w:r>
            <w:r>
              <w:t xml:space="preserve"> und Erich Eventbesucher</w:t>
            </w:r>
          </w:p>
        </w:tc>
        <w:tc>
          <w:tcPr>
            <w:tcW w:w="2303" w:type="dxa"/>
          </w:tcPr>
          <w:p w:rsidR="00E462E1" w:rsidRDefault="00E462E1" w:rsidP="00F93041">
            <w:r>
              <w:t>CH</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13.03.2012</w:t>
            </w:r>
          </w:p>
        </w:tc>
        <w:tc>
          <w:tcPr>
            <w:tcW w:w="993" w:type="dxa"/>
          </w:tcPr>
          <w:p w:rsidR="00E462E1" w:rsidRDefault="00E462E1" w:rsidP="00F93041">
            <w:r>
              <w:t>1.8</w:t>
            </w:r>
          </w:p>
        </w:tc>
        <w:tc>
          <w:tcPr>
            <w:tcW w:w="4674" w:type="dxa"/>
          </w:tcPr>
          <w:p w:rsidR="00E462E1" w:rsidRPr="008D093B" w:rsidRDefault="00E462E1" w:rsidP="00F93041">
            <w:r>
              <w:t>Persona Noemi Nichtinteressiert, Szenarien Noemi Nichtinteressiert</w:t>
            </w:r>
          </w:p>
        </w:tc>
        <w:tc>
          <w:tcPr>
            <w:tcW w:w="2303" w:type="dxa"/>
          </w:tcPr>
          <w:p w:rsidR="00E462E1" w:rsidRDefault="00E462E1" w:rsidP="00F93041">
            <w:r>
              <w:t>DT</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14.03.2012</w:t>
            </w:r>
          </w:p>
        </w:tc>
        <w:tc>
          <w:tcPr>
            <w:tcW w:w="993" w:type="dxa"/>
          </w:tcPr>
          <w:p w:rsidR="00E462E1" w:rsidRDefault="00E462E1" w:rsidP="00F93041">
            <w:r>
              <w:t>1.9</w:t>
            </w:r>
          </w:p>
        </w:tc>
        <w:tc>
          <w:tcPr>
            <w:tcW w:w="4674" w:type="dxa"/>
          </w:tcPr>
          <w:p w:rsidR="00E462E1" w:rsidRDefault="00E462E1" w:rsidP="00F93041">
            <w:r>
              <w:t>Review</w:t>
            </w:r>
          </w:p>
        </w:tc>
        <w:tc>
          <w:tcPr>
            <w:tcW w:w="2303" w:type="dxa"/>
          </w:tcPr>
          <w:p w:rsidR="00E462E1" w:rsidRDefault="00E462E1" w:rsidP="00F93041">
            <w:r>
              <w:t>CH</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14.03.2012</w:t>
            </w:r>
          </w:p>
        </w:tc>
        <w:tc>
          <w:tcPr>
            <w:tcW w:w="993" w:type="dxa"/>
          </w:tcPr>
          <w:p w:rsidR="00E462E1" w:rsidRDefault="00E462E1" w:rsidP="00F93041">
            <w:r>
              <w:t>1.10</w:t>
            </w:r>
          </w:p>
        </w:tc>
        <w:tc>
          <w:tcPr>
            <w:tcW w:w="4674" w:type="dxa"/>
          </w:tcPr>
          <w:p w:rsidR="00E462E1" w:rsidRDefault="00E462E1" w:rsidP="00F93041">
            <w:r>
              <w:t>Review Personas und Szenarien</w:t>
            </w:r>
          </w:p>
        </w:tc>
        <w:tc>
          <w:tcPr>
            <w:tcW w:w="2303" w:type="dxa"/>
          </w:tcPr>
          <w:p w:rsidR="00E462E1" w:rsidRDefault="00E462E1" w:rsidP="00F93041">
            <w:r>
              <w:t>DT</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19.03.2012</w:t>
            </w:r>
          </w:p>
        </w:tc>
        <w:tc>
          <w:tcPr>
            <w:tcW w:w="993" w:type="dxa"/>
          </w:tcPr>
          <w:p w:rsidR="00E462E1" w:rsidRDefault="00E462E1" w:rsidP="00F93041">
            <w:r>
              <w:t>1.11</w:t>
            </w:r>
          </w:p>
        </w:tc>
        <w:tc>
          <w:tcPr>
            <w:tcW w:w="4674" w:type="dxa"/>
          </w:tcPr>
          <w:p w:rsidR="00E462E1" w:rsidRDefault="00E462E1" w:rsidP="00F93041">
            <w:r>
              <w:t>Ergänzung der Einführung zu den Personas mit Rollen</w:t>
            </w:r>
          </w:p>
        </w:tc>
        <w:tc>
          <w:tcPr>
            <w:tcW w:w="2303" w:type="dxa"/>
          </w:tcPr>
          <w:p w:rsidR="00E462E1" w:rsidRDefault="00E462E1" w:rsidP="00F93041">
            <w:r>
              <w:t>DT</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19.03.2012</w:t>
            </w:r>
          </w:p>
        </w:tc>
        <w:tc>
          <w:tcPr>
            <w:tcW w:w="993" w:type="dxa"/>
          </w:tcPr>
          <w:p w:rsidR="00E462E1" w:rsidRDefault="00E462E1" w:rsidP="00F93041">
            <w:r>
              <w:t>1.12</w:t>
            </w:r>
          </w:p>
        </w:tc>
        <w:tc>
          <w:tcPr>
            <w:tcW w:w="4674" w:type="dxa"/>
          </w:tcPr>
          <w:p w:rsidR="00E462E1" w:rsidRDefault="00E462E1" w:rsidP="00F93041">
            <w:r>
              <w:t>Kapitel 4: Interaktionsbereich des Kinects Sensors</w:t>
            </w:r>
          </w:p>
        </w:tc>
        <w:tc>
          <w:tcPr>
            <w:tcW w:w="2303" w:type="dxa"/>
          </w:tcPr>
          <w:p w:rsidR="00E462E1" w:rsidRDefault="00E462E1" w:rsidP="00F93041">
            <w:r>
              <w:t>DT</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20.03.2012</w:t>
            </w:r>
          </w:p>
        </w:tc>
        <w:tc>
          <w:tcPr>
            <w:tcW w:w="993" w:type="dxa"/>
          </w:tcPr>
          <w:p w:rsidR="00E462E1" w:rsidRDefault="00E462E1" w:rsidP="00F93041">
            <w:r>
              <w:t>1.13</w:t>
            </w:r>
          </w:p>
        </w:tc>
        <w:tc>
          <w:tcPr>
            <w:tcW w:w="4674" w:type="dxa"/>
          </w:tcPr>
          <w:p w:rsidR="00E462E1" w:rsidRDefault="00E462E1" w:rsidP="00F93041">
            <w:r>
              <w:t>Review Interaktionsbereich, Einfügen Abbildung</w:t>
            </w:r>
          </w:p>
        </w:tc>
        <w:tc>
          <w:tcPr>
            <w:tcW w:w="2303" w:type="dxa"/>
          </w:tcPr>
          <w:p w:rsidR="00E462E1" w:rsidRDefault="00E462E1" w:rsidP="00F93041">
            <w:r>
              <w:t>CH</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23.03.2012</w:t>
            </w:r>
          </w:p>
        </w:tc>
        <w:tc>
          <w:tcPr>
            <w:tcW w:w="993" w:type="dxa"/>
          </w:tcPr>
          <w:p w:rsidR="00E462E1" w:rsidRDefault="00E462E1" w:rsidP="00F93041">
            <w:r>
              <w:t>1.14</w:t>
            </w:r>
          </w:p>
        </w:tc>
        <w:tc>
          <w:tcPr>
            <w:tcW w:w="4674" w:type="dxa"/>
          </w:tcPr>
          <w:p w:rsidR="00E462E1" w:rsidRDefault="00E462E1" w:rsidP="00F93041">
            <w:r>
              <w:t>Korrekturen aus dem Review M. Stolze</w:t>
            </w:r>
          </w:p>
        </w:tc>
        <w:tc>
          <w:tcPr>
            <w:tcW w:w="2303" w:type="dxa"/>
          </w:tcPr>
          <w:p w:rsidR="00E462E1" w:rsidRDefault="00E462E1" w:rsidP="00F93041">
            <w:r>
              <w:t>CH</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26.03.2012</w:t>
            </w:r>
          </w:p>
        </w:tc>
        <w:tc>
          <w:tcPr>
            <w:tcW w:w="993" w:type="dxa"/>
          </w:tcPr>
          <w:p w:rsidR="00E462E1" w:rsidRDefault="00E462E1" w:rsidP="00F93041">
            <w:r>
              <w:t>1.15</w:t>
            </w:r>
          </w:p>
        </w:tc>
        <w:tc>
          <w:tcPr>
            <w:tcW w:w="4674" w:type="dxa"/>
          </w:tcPr>
          <w:p w:rsidR="00E462E1" w:rsidRDefault="00E462E1" w:rsidP="00F93041">
            <w:r>
              <w:t>Review, Nutzwertanalyse</w:t>
            </w:r>
          </w:p>
        </w:tc>
        <w:tc>
          <w:tcPr>
            <w:tcW w:w="2303" w:type="dxa"/>
          </w:tcPr>
          <w:p w:rsidR="00E462E1" w:rsidRDefault="00E462E1" w:rsidP="00F93041">
            <w:r>
              <w:t>DT</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27.03.2012</w:t>
            </w:r>
          </w:p>
        </w:tc>
        <w:tc>
          <w:tcPr>
            <w:tcW w:w="993" w:type="dxa"/>
          </w:tcPr>
          <w:p w:rsidR="00E462E1" w:rsidRDefault="00E462E1" w:rsidP="00F93041">
            <w:r>
              <w:t>1.16</w:t>
            </w:r>
          </w:p>
        </w:tc>
        <w:tc>
          <w:tcPr>
            <w:tcW w:w="4674" w:type="dxa"/>
          </w:tcPr>
          <w:p w:rsidR="00E462E1" w:rsidRDefault="00E462E1" w:rsidP="00F93041">
            <w:r>
              <w:t>Review Nutzwertanalyse, Testhardware dokumentiert</w:t>
            </w:r>
          </w:p>
        </w:tc>
        <w:tc>
          <w:tcPr>
            <w:tcW w:w="2303" w:type="dxa"/>
          </w:tcPr>
          <w:p w:rsidR="00E462E1" w:rsidRDefault="00E462E1" w:rsidP="00F93041">
            <w:r>
              <w:t>CH</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03.04.2012</w:t>
            </w:r>
          </w:p>
        </w:tc>
        <w:tc>
          <w:tcPr>
            <w:tcW w:w="993" w:type="dxa"/>
          </w:tcPr>
          <w:p w:rsidR="00E462E1" w:rsidRDefault="00E462E1" w:rsidP="00F93041">
            <w:r>
              <w:t>1.17</w:t>
            </w:r>
          </w:p>
        </w:tc>
        <w:tc>
          <w:tcPr>
            <w:tcW w:w="4674" w:type="dxa"/>
          </w:tcPr>
          <w:p w:rsidR="00E462E1" w:rsidRDefault="00E462E1" w:rsidP="00F93041">
            <w:r>
              <w:t>Review, Anpassungen Kapitel I.6 Befragung  gemäss Sitzung vom 2.4.12</w:t>
            </w:r>
          </w:p>
        </w:tc>
        <w:tc>
          <w:tcPr>
            <w:tcW w:w="2303" w:type="dxa"/>
          </w:tcPr>
          <w:p w:rsidR="00E462E1" w:rsidRDefault="00E462E1" w:rsidP="00F93041">
            <w:r>
              <w:t>DT</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13.04.2012</w:t>
            </w:r>
          </w:p>
        </w:tc>
        <w:tc>
          <w:tcPr>
            <w:tcW w:w="993" w:type="dxa"/>
          </w:tcPr>
          <w:p w:rsidR="00E462E1" w:rsidRDefault="00E462E1" w:rsidP="00F93041">
            <w:r>
              <w:t>1.18</w:t>
            </w:r>
          </w:p>
        </w:tc>
        <w:tc>
          <w:tcPr>
            <w:tcW w:w="4674" w:type="dxa"/>
          </w:tcPr>
          <w:p w:rsidR="00E462E1" w:rsidRDefault="00E462E1" w:rsidP="00F93041">
            <w:r>
              <w:t>Review, Testhardware in anderes Dokument verschoben</w:t>
            </w:r>
          </w:p>
        </w:tc>
        <w:tc>
          <w:tcPr>
            <w:tcW w:w="2303" w:type="dxa"/>
          </w:tcPr>
          <w:p w:rsidR="00E462E1" w:rsidRDefault="00E462E1" w:rsidP="00F93041">
            <w:r>
              <w:t>CH</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18.04.2012</w:t>
            </w:r>
          </w:p>
        </w:tc>
        <w:tc>
          <w:tcPr>
            <w:tcW w:w="993" w:type="dxa"/>
          </w:tcPr>
          <w:p w:rsidR="00E462E1" w:rsidRDefault="00E462E1" w:rsidP="00F93041">
            <w:r>
              <w:t>1.19</w:t>
            </w:r>
          </w:p>
        </w:tc>
        <w:tc>
          <w:tcPr>
            <w:tcW w:w="4674" w:type="dxa"/>
          </w:tcPr>
          <w:p w:rsidR="00E462E1" w:rsidRDefault="00E462E1" w:rsidP="00F93041">
            <w:r>
              <w:t>Sofortiges Erfolgserlebnis</w:t>
            </w:r>
          </w:p>
        </w:tc>
        <w:tc>
          <w:tcPr>
            <w:tcW w:w="2303" w:type="dxa"/>
          </w:tcPr>
          <w:p w:rsidR="00E462E1" w:rsidRDefault="00E462E1" w:rsidP="00F93041">
            <w:r>
              <w:t>DT</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22.04.2012</w:t>
            </w:r>
          </w:p>
        </w:tc>
        <w:tc>
          <w:tcPr>
            <w:tcW w:w="993" w:type="dxa"/>
          </w:tcPr>
          <w:p w:rsidR="00E462E1" w:rsidRDefault="00E462E1" w:rsidP="00F93041">
            <w:r>
              <w:t>1.20</w:t>
            </w:r>
          </w:p>
        </w:tc>
        <w:tc>
          <w:tcPr>
            <w:tcW w:w="4674" w:type="dxa"/>
          </w:tcPr>
          <w:p w:rsidR="00E462E1" w:rsidRDefault="00E462E1" w:rsidP="00F93041">
            <w:r>
              <w:t>Anpassung Vision</w:t>
            </w:r>
          </w:p>
        </w:tc>
        <w:tc>
          <w:tcPr>
            <w:tcW w:w="2303" w:type="dxa"/>
          </w:tcPr>
          <w:p w:rsidR="00E462E1" w:rsidRDefault="00E462E1" w:rsidP="00F93041">
            <w:r>
              <w:t>CH</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23.04.2012</w:t>
            </w:r>
          </w:p>
        </w:tc>
        <w:tc>
          <w:tcPr>
            <w:tcW w:w="993" w:type="dxa"/>
          </w:tcPr>
          <w:p w:rsidR="00E462E1" w:rsidRDefault="00E462E1" w:rsidP="00F93041">
            <w:r>
              <w:t>1.21</w:t>
            </w:r>
          </w:p>
        </w:tc>
        <w:tc>
          <w:tcPr>
            <w:tcW w:w="4674" w:type="dxa"/>
          </w:tcPr>
          <w:p w:rsidR="00E462E1" w:rsidRDefault="00E462E1" w:rsidP="00F93041">
            <w:r w:rsidRPr="007F6621">
              <w:t>Konkurrenzanalyse und ähnliche Arbeiten</w:t>
            </w:r>
          </w:p>
        </w:tc>
        <w:tc>
          <w:tcPr>
            <w:tcW w:w="2303" w:type="dxa"/>
          </w:tcPr>
          <w:p w:rsidR="00E462E1" w:rsidRDefault="00E462E1" w:rsidP="00F93041">
            <w:r>
              <w:t>LE</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24.04.2012</w:t>
            </w:r>
          </w:p>
        </w:tc>
        <w:tc>
          <w:tcPr>
            <w:tcW w:w="993" w:type="dxa"/>
          </w:tcPr>
          <w:p w:rsidR="00E462E1" w:rsidRDefault="00E462E1" w:rsidP="00F93041">
            <w:r>
              <w:t>1.21</w:t>
            </w:r>
          </w:p>
        </w:tc>
        <w:tc>
          <w:tcPr>
            <w:tcW w:w="4674" w:type="dxa"/>
          </w:tcPr>
          <w:p w:rsidR="00E462E1" w:rsidRDefault="00E462E1" w:rsidP="00F93041">
            <w:r>
              <w:t>Review Vision</w:t>
            </w:r>
          </w:p>
        </w:tc>
        <w:tc>
          <w:tcPr>
            <w:tcW w:w="2303" w:type="dxa"/>
          </w:tcPr>
          <w:p w:rsidR="00E462E1" w:rsidRDefault="00E462E1" w:rsidP="00F93041">
            <w:r>
              <w:t>DT</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25.04.2012</w:t>
            </w:r>
          </w:p>
        </w:tc>
        <w:tc>
          <w:tcPr>
            <w:tcW w:w="993" w:type="dxa"/>
          </w:tcPr>
          <w:p w:rsidR="00E462E1" w:rsidRDefault="00E462E1" w:rsidP="00F93041">
            <w:r>
              <w:t>1.22</w:t>
            </w:r>
          </w:p>
        </w:tc>
        <w:tc>
          <w:tcPr>
            <w:tcW w:w="4674" w:type="dxa"/>
          </w:tcPr>
          <w:p w:rsidR="00E462E1" w:rsidRDefault="00E462E1" w:rsidP="00F93041">
            <w:r>
              <w:t>Ergänzung Befragung: Varianz</w:t>
            </w:r>
          </w:p>
        </w:tc>
        <w:tc>
          <w:tcPr>
            <w:tcW w:w="2303" w:type="dxa"/>
          </w:tcPr>
          <w:p w:rsidR="00E462E1" w:rsidRDefault="00E462E1" w:rsidP="00F93041">
            <w:r>
              <w:t>DT</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04.05.2012</w:t>
            </w:r>
          </w:p>
        </w:tc>
        <w:tc>
          <w:tcPr>
            <w:tcW w:w="993" w:type="dxa"/>
          </w:tcPr>
          <w:p w:rsidR="00E462E1" w:rsidRDefault="00E462E1" w:rsidP="00F93041">
            <w:r>
              <w:t>1.23</w:t>
            </w:r>
          </w:p>
        </w:tc>
        <w:tc>
          <w:tcPr>
            <w:tcW w:w="4674" w:type="dxa"/>
          </w:tcPr>
          <w:p w:rsidR="00E462E1" w:rsidRDefault="00E462E1" w:rsidP="00F93041">
            <w:r>
              <w:t>Korrekturen von Herrn Heinzmann</w:t>
            </w:r>
          </w:p>
        </w:tc>
        <w:tc>
          <w:tcPr>
            <w:tcW w:w="2303" w:type="dxa"/>
          </w:tcPr>
          <w:p w:rsidR="00E462E1" w:rsidRDefault="00E462E1" w:rsidP="00F93041">
            <w:r>
              <w:t>CH</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06.05.2012</w:t>
            </w:r>
          </w:p>
        </w:tc>
        <w:tc>
          <w:tcPr>
            <w:tcW w:w="993" w:type="dxa"/>
          </w:tcPr>
          <w:p w:rsidR="00E462E1" w:rsidRDefault="00E462E1" w:rsidP="00F93041">
            <w:r>
              <w:t>1.24</w:t>
            </w:r>
          </w:p>
        </w:tc>
        <w:tc>
          <w:tcPr>
            <w:tcW w:w="4674" w:type="dxa"/>
          </w:tcPr>
          <w:p w:rsidR="00E462E1" w:rsidRDefault="00E462E1" w:rsidP="00F93041">
            <w:r>
              <w:t>Review Korrekturen</w:t>
            </w:r>
          </w:p>
        </w:tc>
        <w:tc>
          <w:tcPr>
            <w:tcW w:w="2303" w:type="dxa"/>
          </w:tcPr>
          <w:p w:rsidR="00E462E1" w:rsidRDefault="00E462E1" w:rsidP="00F93041">
            <w:r>
              <w:t>DT</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24.05.2012</w:t>
            </w:r>
          </w:p>
        </w:tc>
        <w:tc>
          <w:tcPr>
            <w:tcW w:w="993" w:type="dxa"/>
          </w:tcPr>
          <w:p w:rsidR="00E462E1" w:rsidRDefault="00E462E1" w:rsidP="00F93041">
            <w:r>
              <w:t>1.25</w:t>
            </w:r>
          </w:p>
        </w:tc>
        <w:tc>
          <w:tcPr>
            <w:tcW w:w="4674" w:type="dxa"/>
          </w:tcPr>
          <w:p w:rsidR="00E462E1" w:rsidRDefault="00E462E1" w:rsidP="00F93041">
            <w:r>
              <w:t>Stakeholderanalyse</w:t>
            </w:r>
          </w:p>
        </w:tc>
        <w:tc>
          <w:tcPr>
            <w:tcW w:w="2303" w:type="dxa"/>
          </w:tcPr>
          <w:p w:rsidR="00E462E1" w:rsidRDefault="00E462E1" w:rsidP="00F93041">
            <w:r>
              <w:t>DT</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24.05.2012</w:t>
            </w:r>
          </w:p>
        </w:tc>
        <w:tc>
          <w:tcPr>
            <w:tcW w:w="993" w:type="dxa"/>
          </w:tcPr>
          <w:p w:rsidR="00E462E1" w:rsidRDefault="00E462E1" w:rsidP="00F93041">
            <w:r>
              <w:t>1.26</w:t>
            </w:r>
          </w:p>
        </w:tc>
        <w:tc>
          <w:tcPr>
            <w:tcW w:w="4674" w:type="dxa"/>
          </w:tcPr>
          <w:p w:rsidR="00E462E1" w:rsidRDefault="00E462E1" w:rsidP="00F93041">
            <w:r>
              <w:t>Review Korrekturen Markus Stolze</w:t>
            </w:r>
          </w:p>
        </w:tc>
        <w:tc>
          <w:tcPr>
            <w:tcW w:w="2303" w:type="dxa"/>
          </w:tcPr>
          <w:p w:rsidR="00E462E1" w:rsidRDefault="00E462E1" w:rsidP="00F93041">
            <w:r>
              <w:t>DT</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28.05.2012</w:t>
            </w:r>
          </w:p>
        </w:tc>
        <w:tc>
          <w:tcPr>
            <w:tcW w:w="993" w:type="dxa"/>
          </w:tcPr>
          <w:p w:rsidR="00E462E1" w:rsidRDefault="00E462E1" w:rsidP="00F93041">
            <w:r>
              <w:t>1.28</w:t>
            </w:r>
          </w:p>
        </w:tc>
        <w:tc>
          <w:tcPr>
            <w:tcW w:w="4674" w:type="dxa"/>
          </w:tcPr>
          <w:p w:rsidR="00E462E1" w:rsidRDefault="00E462E1" w:rsidP="00F93041">
            <w:r w:rsidRPr="007F6621">
              <w:t>Konkurrenzanalyse und ähnliche Arbeiten</w:t>
            </w:r>
          </w:p>
        </w:tc>
        <w:tc>
          <w:tcPr>
            <w:tcW w:w="2303" w:type="dxa"/>
          </w:tcPr>
          <w:p w:rsidR="00E462E1" w:rsidRDefault="00E462E1" w:rsidP="00F93041">
            <w:r>
              <w:t>LE</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29.05.2.12</w:t>
            </w:r>
          </w:p>
        </w:tc>
        <w:tc>
          <w:tcPr>
            <w:tcW w:w="993" w:type="dxa"/>
          </w:tcPr>
          <w:p w:rsidR="00E462E1" w:rsidRDefault="00E462E1" w:rsidP="00F93041">
            <w:r>
              <w:t>1.29</w:t>
            </w:r>
          </w:p>
        </w:tc>
        <w:tc>
          <w:tcPr>
            <w:tcW w:w="4674" w:type="dxa"/>
          </w:tcPr>
          <w:p w:rsidR="00E462E1" w:rsidRPr="007F6621" w:rsidRDefault="00E462E1" w:rsidP="00F93041">
            <w:r>
              <w:t>Review Stakeholderanalyse</w:t>
            </w:r>
          </w:p>
        </w:tc>
        <w:tc>
          <w:tcPr>
            <w:tcW w:w="2303" w:type="dxa"/>
          </w:tcPr>
          <w:p w:rsidR="00E462E1" w:rsidRDefault="00E462E1" w:rsidP="00F93041">
            <w:r>
              <w:t>CH</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29.05.2012</w:t>
            </w:r>
          </w:p>
        </w:tc>
        <w:tc>
          <w:tcPr>
            <w:tcW w:w="993" w:type="dxa"/>
          </w:tcPr>
          <w:p w:rsidR="00E462E1" w:rsidRDefault="00E462E1" w:rsidP="00F93041">
            <w:r>
              <w:t>1.30</w:t>
            </w:r>
          </w:p>
        </w:tc>
        <w:tc>
          <w:tcPr>
            <w:tcW w:w="4674" w:type="dxa"/>
          </w:tcPr>
          <w:p w:rsidR="00E462E1" w:rsidRDefault="00E462E1" w:rsidP="00F93041">
            <w:r>
              <w:t>Review Konkurrenzanalyse</w:t>
            </w:r>
          </w:p>
        </w:tc>
        <w:tc>
          <w:tcPr>
            <w:tcW w:w="2303" w:type="dxa"/>
          </w:tcPr>
          <w:p w:rsidR="00E462E1" w:rsidRDefault="00E462E1" w:rsidP="00F93041">
            <w:r>
              <w:t>DT</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04.06.2012</w:t>
            </w:r>
          </w:p>
        </w:tc>
        <w:tc>
          <w:tcPr>
            <w:tcW w:w="993" w:type="dxa"/>
          </w:tcPr>
          <w:p w:rsidR="00E462E1" w:rsidRDefault="00E462E1" w:rsidP="00F93041">
            <w:r>
              <w:t>1.31</w:t>
            </w:r>
          </w:p>
        </w:tc>
        <w:tc>
          <w:tcPr>
            <w:tcW w:w="4674" w:type="dxa"/>
          </w:tcPr>
          <w:p w:rsidR="00E462E1" w:rsidRDefault="00E462E1" w:rsidP="00F93041">
            <w:r>
              <w:t>Ergänzung Kapitel Wiederholte Nutzung</w:t>
            </w:r>
          </w:p>
        </w:tc>
        <w:tc>
          <w:tcPr>
            <w:tcW w:w="2303" w:type="dxa"/>
          </w:tcPr>
          <w:p w:rsidR="00E462E1" w:rsidRDefault="00E462E1" w:rsidP="00F93041">
            <w:r>
              <w:t>DT</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08.06.2012</w:t>
            </w:r>
          </w:p>
        </w:tc>
        <w:tc>
          <w:tcPr>
            <w:tcW w:w="993" w:type="dxa"/>
          </w:tcPr>
          <w:p w:rsidR="00E462E1" w:rsidRDefault="00E462E1" w:rsidP="00F93041">
            <w:r>
              <w:t>1.32</w:t>
            </w:r>
          </w:p>
        </w:tc>
        <w:tc>
          <w:tcPr>
            <w:tcW w:w="4674" w:type="dxa"/>
          </w:tcPr>
          <w:p w:rsidR="00E462E1" w:rsidRDefault="00E462E1" w:rsidP="00F93041">
            <w:r>
              <w:t>Konkurrenzanalyse</w:t>
            </w:r>
          </w:p>
        </w:tc>
        <w:tc>
          <w:tcPr>
            <w:tcW w:w="2303" w:type="dxa"/>
          </w:tcPr>
          <w:p w:rsidR="00E462E1" w:rsidRDefault="00E462E1" w:rsidP="00F93041">
            <w:r>
              <w:t>DT</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09.06.2012</w:t>
            </w:r>
          </w:p>
        </w:tc>
        <w:tc>
          <w:tcPr>
            <w:tcW w:w="993" w:type="dxa"/>
          </w:tcPr>
          <w:p w:rsidR="00E462E1" w:rsidRDefault="00E462E1" w:rsidP="00F93041">
            <w:r>
              <w:t>1.33</w:t>
            </w:r>
          </w:p>
        </w:tc>
        <w:tc>
          <w:tcPr>
            <w:tcW w:w="4674" w:type="dxa"/>
          </w:tcPr>
          <w:p w:rsidR="00E462E1" w:rsidRDefault="00E462E1" w:rsidP="00F93041">
            <w:r>
              <w:t xml:space="preserve">Review und Korrekturen </w:t>
            </w:r>
          </w:p>
        </w:tc>
        <w:tc>
          <w:tcPr>
            <w:tcW w:w="2303" w:type="dxa"/>
          </w:tcPr>
          <w:p w:rsidR="00E462E1" w:rsidRDefault="00E462E1" w:rsidP="00F93041">
            <w:r>
              <w:t>LE</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10.06.2012</w:t>
            </w:r>
          </w:p>
        </w:tc>
        <w:tc>
          <w:tcPr>
            <w:tcW w:w="993" w:type="dxa"/>
          </w:tcPr>
          <w:p w:rsidR="00E462E1" w:rsidRDefault="00E462E1" w:rsidP="00F93041">
            <w:r>
              <w:t>1.32</w:t>
            </w:r>
          </w:p>
        </w:tc>
        <w:tc>
          <w:tcPr>
            <w:tcW w:w="4674" w:type="dxa"/>
          </w:tcPr>
          <w:p w:rsidR="00E462E1" w:rsidRDefault="00E462E1" w:rsidP="00F93041">
            <w:r>
              <w:t>Konkurrenzanalyse</w:t>
            </w:r>
          </w:p>
        </w:tc>
        <w:tc>
          <w:tcPr>
            <w:tcW w:w="2303" w:type="dxa"/>
          </w:tcPr>
          <w:p w:rsidR="00E462E1" w:rsidRDefault="00E462E1" w:rsidP="00F93041">
            <w:r>
              <w:t>DT</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11.06.2012</w:t>
            </w:r>
          </w:p>
        </w:tc>
        <w:tc>
          <w:tcPr>
            <w:tcW w:w="993" w:type="dxa"/>
          </w:tcPr>
          <w:p w:rsidR="00E462E1" w:rsidRDefault="00E462E1" w:rsidP="00F93041">
            <w:r>
              <w:t>1.33</w:t>
            </w:r>
          </w:p>
        </w:tc>
        <w:tc>
          <w:tcPr>
            <w:tcW w:w="4674" w:type="dxa"/>
          </w:tcPr>
          <w:p w:rsidR="00E462E1" w:rsidRDefault="00E462E1" w:rsidP="00F93041">
            <w:r>
              <w:t>Review Konkurrenzanalyse</w:t>
            </w:r>
          </w:p>
        </w:tc>
        <w:tc>
          <w:tcPr>
            <w:tcW w:w="2303" w:type="dxa"/>
          </w:tcPr>
          <w:p w:rsidR="00E462E1" w:rsidRDefault="00E462E1" w:rsidP="00F93041">
            <w:r>
              <w:t>CH</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12.06.2012</w:t>
            </w:r>
          </w:p>
        </w:tc>
        <w:tc>
          <w:tcPr>
            <w:tcW w:w="993" w:type="dxa"/>
          </w:tcPr>
          <w:p w:rsidR="00E462E1" w:rsidRDefault="00E462E1" w:rsidP="00F93041">
            <w:r>
              <w:t>1.34</w:t>
            </w:r>
          </w:p>
        </w:tc>
        <w:tc>
          <w:tcPr>
            <w:tcW w:w="4674" w:type="dxa"/>
          </w:tcPr>
          <w:p w:rsidR="00E462E1" w:rsidRDefault="00E462E1" w:rsidP="00F93041">
            <w:r>
              <w:t>Review</w:t>
            </w:r>
          </w:p>
        </w:tc>
        <w:tc>
          <w:tcPr>
            <w:tcW w:w="2303" w:type="dxa"/>
          </w:tcPr>
          <w:p w:rsidR="00E462E1" w:rsidRDefault="00E462E1" w:rsidP="00F93041">
            <w:r>
              <w:t>DT</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14.06.2012</w:t>
            </w:r>
          </w:p>
        </w:tc>
        <w:tc>
          <w:tcPr>
            <w:tcW w:w="993" w:type="dxa"/>
          </w:tcPr>
          <w:p w:rsidR="00E462E1" w:rsidRDefault="00E462E1" w:rsidP="00F93041">
            <w:r>
              <w:t>1.35</w:t>
            </w:r>
          </w:p>
        </w:tc>
        <w:tc>
          <w:tcPr>
            <w:tcW w:w="4674" w:type="dxa"/>
          </w:tcPr>
          <w:p w:rsidR="00E462E1" w:rsidRDefault="00E462E1" w:rsidP="00F93041">
            <w:r>
              <w:t>Imagine Cup</w:t>
            </w:r>
          </w:p>
        </w:tc>
        <w:tc>
          <w:tcPr>
            <w:tcW w:w="2303" w:type="dxa"/>
          </w:tcPr>
          <w:p w:rsidR="00E462E1" w:rsidRDefault="00E462E1" w:rsidP="00F93041">
            <w:r>
              <w:t>CH</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14.06.2012</w:t>
            </w:r>
          </w:p>
        </w:tc>
        <w:tc>
          <w:tcPr>
            <w:tcW w:w="993" w:type="dxa"/>
          </w:tcPr>
          <w:p w:rsidR="00E462E1" w:rsidRDefault="00E462E1" w:rsidP="00F93041">
            <w:r>
              <w:t>1.36</w:t>
            </w:r>
          </w:p>
        </w:tc>
        <w:tc>
          <w:tcPr>
            <w:tcW w:w="4674" w:type="dxa"/>
          </w:tcPr>
          <w:p w:rsidR="00E462E1" w:rsidRDefault="00E462E1" w:rsidP="00F93041">
            <w:r>
              <w:t>Review und Korrekturen</w:t>
            </w:r>
          </w:p>
        </w:tc>
        <w:tc>
          <w:tcPr>
            <w:tcW w:w="2303" w:type="dxa"/>
          </w:tcPr>
          <w:p w:rsidR="00E462E1" w:rsidRDefault="00E462E1" w:rsidP="00F93041">
            <w:r>
              <w:t>DT</w:t>
            </w:r>
          </w:p>
        </w:tc>
      </w:tr>
    </w:tbl>
    <w:p w:rsidR="00E462E1" w:rsidRDefault="00E462E1" w:rsidP="00E462E1">
      <w:pPr>
        <w:rPr>
          <w:rFonts w:asciiTheme="majorHAnsi" w:hAnsiTheme="majorHAnsi"/>
          <w:b/>
          <w:color w:val="FFFFFF" w:themeColor="background1"/>
          <w:spacing w:val="15"/>
          <w:sz w:val="24"/>
          <w:szCs w:val="22"/>
        </w:rPr>
      </w:pPr>
      <w:r>
        <w:br w:type="page"/>
      </w:r>
    </w:p>
    <w:p w:rsidR="00E462E1" w:rsidRDefault="00E462E1" w:rsidP="00E462E1">
      <w:pPr>
        <w:pStyle w:val="Heading3"/>
      </w:pPr>
      <w:bookmarkStart w:id="86" w:name="_Toc320601244"/>
      <w:bookmarkStart w:id="87" w:name="_Toc327467619"/>
      <w:bookmarkStart w:id="88" w:name="_Toc327468952"/>
      <w:r>
        <w:lastRenderedPageBreak/>
        <w:t>Vision</w:t>
      </w:r>
      <w:bookmarkEnd w:id="86"/>
      <w:bookmarkEnd w:id="87"/>
      <w:bookmarkEnd w:id="88"/>
    </w:p>
    <w:p w:rsidR="00E462E1" w:rsidRDefault="00E462E1" w:rsidP="00E462E1">
      <w:r>
        <w:t>Neue Technologien führen zu neuen Präsentationsmöglichkeiten. Durch den Einsatz dieser Technologien werden Innovation und Wissen über den neusten Stand der Technik demonstriert. Beide Faktoren spielen eine wichtige Rolle für eine technische Hochschule. Wer würde sein Studium an einer Schule beginnen, welche über keine Beamer in den Hörsälen sondern lediglich Hellraumprojektoren verfügt? Oder an einer, an welcher alle Übungsräume mit Röhrenbildschirmen ausgestattet sind?</w:t>
      </w:r>
    </w:p>
    <w:p w:rsidR="00E462E1" w:rsidRDefault="00E462E1" w:rsidP="00E462E1">
      <w:r>
        <w:t>Eine moderne Hochschule soll zum einen bei den Besuchern einen positiven Eindruck hinterlassen, zum anderen aber auch bei den Studenten und Angestellten. Eine Möglichkeit, sich als moderne Hochschule zu profilieren, ist die Nutzung von innovativen Präsentationstechniken. Durch ihre ständige Anwesenheit stellen Studenten und Angestellte die Hauptzielgruppe für Präsentationen dar. Sinnvolle Präsentationsinhalte wären einerseits Informationen aus den verschiedenen Studiengängen. Andererseits sind auch Inhalte denkbar, welche den Alltag vereinfachen oder erheitern.</w:t>
      </w:r>
    </w:p>
    <w:p w:rsidR="00E462E1" w:rsidRDefault="00E462E1" w:rsidP="00E462E1">
      <w:r>
        <w:t xml:space="preserve">Um die Nutzung innovativer Präsentationmöglichkeiten zu ermöglichen, plant die HSR eine interaktive Videowall im Eingangsbereich des Verwaltungsgebäudes (Gebäude 4, siehe </w:t>
      </w:r>
      <w:r>
        <w:fldChar w:fldCharType="begin"/>
      </w:r>
      <w:r>
        <w:instrText xml:space="preserve"> REF _Ref327452637 \r \h </w:instrText>
      </w:r>
      <w:r>
        <w:fldChar w:fldCharType="separate"/>
      </w:r>
      <w:r w:rsidR="000E6CF3">
        <w:t>V.3.3</w:t>
      </w:r>
      <w:r>
        <w:fldChar w:fldCharType="end"/>
      </w:r>
      <w:r>
        <w:t xml:space="preserve"> </w:t>
      </w:r>
      <w:r>
        <w:fldChar w:fldCharType="begin"/>
      </w:r>
      <w:r>
        <w:instrText xml:space="preserve"> REF _Ref327452639 \h </w:instrText>
      </w:r>
      <w:r>
        <w:fldChar w:fldCharType="separate"/>
      </w:r>
      <w:r w:rsidR="000E6CF3">
        <w:t>Gebäude der HSR</w:t>
      </w:r>
      <w:r>
        <w:fldChar w:fldCharType="end"/>
      </w:r>
      <w:r>
        <w:t>). Dieses Gebäude ist ein attraktiver Standort, da sich dort die Mensa, der Empfang und die Aula befinden. Um zu den erwähnten Räumen zu gelangen, muss der Eingangsbereich, welcher ein relativ breiter Gang ist, passiert werden. Dieser Bereich stellt den idealen Ort dar, um die Videowall aufzustellen.</w:t>
      </w:r>
    </w:p>
    <w:p w:rsidR="00E462E1" w:rsidRDefault="00E462E1" w:rsidP="00E462E1">
      <w:r>
        <w:t xml:space="preserve">Die imposante Grösse der Videowall soll diese für die Passanten unübersehbar machen und deren Neugier wecken. Der Nutzer kann mittels Gesten mit </w:t>
      </w:r>
      <w:proofErr w:type="gramStart"/>
      <w:r>
        <w:t>der Videowall</w:t>
      </w:r>
      <w:proofErr w:type="gramEnd"/>
      <w:r>
        <w:t xml:space="preserve"> interagieren, dadurch entfallen Eingabegeräte wie Tastatur oder Maus komplett. Zu Beginn werden auf </w:t>
      </w:r>
      <w:proofErr w:type="gramStart"/>
      <w:r>
        <w:t>der Wall</w:t>
      </w:r>
      <w:proofErr w:type="gramEnd"/>
      <w:r>
        <w:t xml:space="preserve"> die Bachelorposter präsentiert. Diese Anwendung wurde durch den Auftraggeber als Startpunkt für die Nutzung der Videowall definiert. Die Nachforschungen im Rahmen dieser Arbeit haben mögliche Problempunkte dieser Anwendung zutage gefördert. So muss sich im Betrieb zeigen, ob mit diesen Inhalten allein die gewünschte wiederholte Nutzung der Videowall erreicht werden kann. Auch lässt sich mittlerweile abschätzen, dass die ungezoomte Darstellung auf </w:t>
      </w:r>
      <w:proofErr w:type="gramStart"/>
      <w:r>
        <w:t>der Videowall</w:t>
      </w:r>
      <w:proofErr w:type="gramEnd"/>
      <w:r>
        <w:t xml:space="preserve"> für manche Bachelorposter nicht genügend hochauflösend ist. Die Analyse zeigt aber auch, dass die leichte Verfügbarkeit dieser attraktiven Inhalte über alle Studiengänge dafür spricht, dass die Darstellung dieser Poster eine sinnvolle Pilotanwendung darstellt. Mittelfristig kann dies dazu führen, dass Studenten durch die Aussicht auf eine Publikation auf </w:t>
      </w:r>
      <w:proofErr w:type="gramStart"/>
      <w:r>
        <w:t>der Videowall</w:t>
      </w:r>
      <w:proofErr w:type="gramEnd"/>
      <w:r>
        <w:t xml:space="preserve"> motiviert werden, ihre Arbeiten auf interaktivere Art (beispielsweise als Video) zu dokumentieren, wodurch sich die Attraktivität der Inhalte für die Nutzer erhöht.</w:t>
      </w:r>
    </w:p>
    <w:p w:rsidR="00E462E1" w:rsidRDefault="00E462E1" w:rsidP="00E462E1">
      <w:r>
        <w:t xml:space="preserve">Welche Inhalte könnten nun zusätzlich auf </w:t>
      </w:r>
      <w:proofErr w:type="gramStart"/>
      <w:r>
        <w:t>der Wall</w:t>
      </w:r>
      <w:proofErr w:type="gramEnd"/>
      <w:r>
        <w:t xml:space="preserve"> angeboten werden? Wie wäre es nun beispielsweise mit Informationen, die man tagtäglich benötigt? Dies könnten Informationen zu Veranstaltungen, das Mittagsmenu der Mensa, die Wetterlage oder sogar ein Spiel sein. Stellen Sie sich vor, Sie haben den ganzen Tag mit dem Besuchen von Vorlesungen verbracht. Wäre es jetzt nicht eine tolle Abwechslung, ein paar Minispiele auf </w:t>
      </w:r>
      <w:proofErr w:type="gramStart"/>
      <w:r>
        <w:t>der Videowall</w:t>
      </w:r>
      <w:proofErr w:type="gramEnd"/>
      <w:r>
        <w:t xml:space="preserve"> zu spielen? Solche und viele andere Anwendungen sind für die Wall denkbar.</w:t>
      </w:r>
    </w:p>
    <w:p w:rsidR="00E462E1" w:rsidRDefault="00E462E1" w:rsidP="00E462E1">
      <w:r>
        <w:t xml:space="preserve">Das System der Videowall bietet die Möglichkeit, Studenten der Informatik eine neue Plattform zur Verfügung zu stellen. Durch die Nutzung der Plattform könnten Projektarbeiten einem grossen Publikum präsentiert werden. </w:t>
      </w:r>
    </w:p>
    <w:p w:rsidR="00E462E1" w:rsidRDefault="00E462E1" w:rsidP="00E462E1">
      <w:r>
        <w:t>Eine zusätzliche Anforderung ist, dass die Inhalte der Wall verwaltet werden können. Daher ist es wichtig, dass das System gut wartbar und über eine Administrationsoberfläche einfach bedienbar ist.</w:t>
      </w:r>
      <w:bookmarkStart w:id="89" w:name="_Ref318973523"/>
    </w:p>
    <w:p w:rsidR="00E462E1" w:rsidRDefault="00E462E1" w:rsidP="00E462E1">
      <w:r>
        <w:t>Das Projekt HSR Videowall solle alle diese Themen abdecken.</w:t>
      </w:r>
    </w:p>
    <w:p w:rsidR="00E462E1" w:rsidRDefault="00E462E1" w:rsidP="00E462E1">
      <w:bookmarkStart w:id="90" w:name="_Toc320601245"/>
      <w:bookmarkStart w:id="91" w:name="_Ref327311676"/>
      <w:bookmarkStart w:id="92" w:name="_Ref327311684"/>
      <w:r>
        <w:br w:type="page"/>
      </w:r>
    </w:p>
    <w:p w:rsidR="00E462E1" w:rsidRDefault="00E462E1" w:rsidP="00E462E1">
      <w:pPr>
        <w:pStyle w:val="Heading3"/>
      </w:pPr>
      <w:bookmarkStart w:id="93" w:name="_Ref327452637"/>
      <w:bookmarkStart w:id="94" w:name="_Ref327452639"/>
      <w:bookmarkStart w:id="95" w:name="_Toc327467620"/>
      <w:bookmarkStart w:id="96" w:name="_Toc327468953"/>
      <w:r>
        <w:lastRenderedPageBreak/>
        <w:t>Gebäude der HSR</w:t>
      </w:r>
      <w:bookmarkEnd w:id="89"/>
      <w:bookmarkEnd w:id="90"/>
      <w:bookmarkEnd w:id="91"/>
      <w:bookmarkEnd w:id="92"/>
      <w:bookmarkEnd w:id="93"/>
      <w:bookmarkEnd w:id="94"/>
      <w:bookmarkEnd w:id="95"/>
      <w:bookmarkEnd w:id="96"/>
    </w:p>
    <w:p w:rsidR="00E462E1" w:rsidRPr="00673A42" w:rsidRDefault="00E462E1" w:rsidP="00E462E1">
      <w:r>
        <w:t>Es ist geplant, die Videowall im Eingangsbereich des Verwaltungsgebäudes (Gebäude 4) aufzustellen. Um eine bessere Übersicht über die verschiedenen Gebäude der HSR zu erhalten, wurden diese hier aufgelistet.</w:t>
      </w:r>
    </w:p>
    <w:p w:rsidR="00E462E1" w:rsidRDefault="00E462E1" w:rsidP="00FC1D38">
      <w:pPr>
        <w:pStyle w:val="ListParagraph"/>
        <w:numPr>
          <w:ilvl w:val="0"/>
          <w:numId w:val="7"/>
        </w:numPr>
        <w:ind w:firstLine="2904"/>
      </w:pPr>
      <w:r>
        <w:rPr>
          <w:noProof/>
          <w:lang w:eastAsia="de-CH"/>
        </w:rPr>
        <mc:AlternateContent>
          <mc:Choice Requires="wps">
            <w:drawing>
              <wp:anchor distT="0" distB="0" distL="114300" distR="114300" simplePos="0" relativeHeight="251670528" behindDoc="0" locked="0" layoutInCell="1" allowOverlap="1" wp14:anchorId="5FBE651B" wp14:editId="26399440">
                <wp:simplePos x="0" y="0"/>
                <wp:positionH relativeFrom="column">
                  <wp:posOffset>-3810</wp:posOffset>
                </wp:positionH>
                <wp:positionV relativeFrom="paragraph">
                  <wp:posOffset>2453005</wp:posOffset>
                </wp:positionV>
                <wp:extent cx="2397125" cy="635"/>
                <wp:effectExtent l="0" t="0" r="0" b="0"/>
                <wp:wrapNone/>
                <wp:docPr id="14" name="Text Box 14"/>
                <wp:cNvGraphicFramePr/>
                <a:graphic xmlns:a="http://schemas.openxmlformats.org/drawingml/2006/main">
                  <a:graphicData uri="http://schemas.microsoft.com/office/word/2010/wordprocessingShape">
                    <wps:wsp>
                      <wps:cNvSpPr txBox="1"/>
                      <wps:spPr>
                        <a:xfrm>
                          <a:off x="0" y="0"/>
                          <a:ext cx="2397125" cy="635"/>
                        </a:xfrm>
                        <a:prstGeom prst="rect">
                          <a:avLst/>
                        </a:prstGeom>
                        <a:solidFill>
                          <a:prstClr val="white"/>
                        </a:solidFill>
                        <a:ln>
                          <a:noFill/>
                        </a:ln>
                        <a:effectLst/>
                      </wps:spPr>
                      <wps:txbx>
                        <w:txbxContent>
                          <w:p w:rsidR="001A7038" w:rsidRPr="00E061C6" w:rsidRDefault="001A7038" w:rsidP="00E462E1">
                            <w:pPr>
                              <w:pStyle w:val="Caption"/>
                              <w:rPr>
                                <w:noProof/>
                                <w:sz w:val="20"/>
                                <w:szCs w:val="20"/>
                              </w:rPr>
                            </w:pPr>
                            <w:bookmarkStart w:id="97" w:name="_Toc327468009"/>
                            <w:r>
                              <w:t xml:space="preserve">Abbildung </w:t>
                            </w:r>
                            <w:fldSimple w:instr=" SEQ Abbildung \* ARABIC ">
                              <w:r>
                                <w:rPr>
                                  <w:noProof/>
                                </w:rPr>
                                <w:t>7</w:t>
                              </w:r>
                            </w:fldSimple>
                            <w:r>
                              <w:t xml:space="preserve"> - Gebäude der HSR, Bildqu</w:t>
                            </w:r>
                            <w:r w:rsidRPr="000C3F8C">
                              <w:t>elle: www.hsr.ch</w:t>
                            </w:r>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Text Box 14" o:spid="_x0000_s1026" type="#_x0000_t202" style="position:absolute;left:0;text-align:left;margin-left:-.3pt;margin-top:193.15pt;width:188.75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" stroked="f">
                <v:textbox style="mso-fit-shape-to-text:t" inset="0,0,0,0">
                  <w:txbxContent>
                    <w:p w:rsidR="001A7038" w:rsidRPr="00E061C6" w:rsidRDefault="001A7038" w:rsidP="00E462E1">
                      <w:pPr>
                        <w:pStyle w:val="Caption"/>
                        <w:rPr>
                          <w:noProof/>
                          <w:sz w:val="20"/>
                          <w:szCs w:val="20"/>
                        </w:rPr>
                      </w:pPr>
                      <w:bookmarkStart w:id="98" w:name="_Toc327468009"/>
                      <w:r>
                        <w:t xml:space="preserve">Abbildung </w:t>
                      </w:r>
                      <w:fldSimple w:instr=" SEQ Abbildung \* ARABIC ">
                        <w:r>
                          <w:rPr>
                            <w:noProof/>
                          </w:rPr>
                          <w:t>7</w:t>
                        </w:r>
                      </w:fldSimple>
                      <w:r>
                        <w:t xml:space="preserve"> - Gebäude der HSR, Bildqu</w:t>
                      </w:r>
                      <w:r w:rsidRPr="000C3F8C">
                        <w:t>elle: www.hsr.ch</w:t>
                      </w:r>
                      <w:bookmarkEnd w:id="98"/>
                    </w:p>
                  </w:txbxContent>
                </v:textbox>
              </v:shape>
            </w:pict>
          </mc:Fallback>
        </mc:AlternateContent>
      </w:r>
      <w:r>
        <w:rPr>
          <w:noProof/>
          <w:lang w:eastAsia="de-CH"/>
        </w:rPr>
        <w:drawing>
          <wp:anchor distT="0" distB="0" distL="114300" distR="114300" simplePos="0" relativeHeight="251665408" behindDoc="1" locked="0" layoutInCell="1" allowOverlap="1" wp14:anchorId="09F9341E" wp14:editId="385126B6">
            <wp:simplePos x="0" y="0"/>
            <wp:positionH relativeFrom="column">
              <wp:posOffset>-4344</wp:posOffset>
            </wp:positionH>
            <wp:positionV relativeFrom="paragraph">
              <wp:posOffset>4445</wp:posOffset>
            </wp:positionV>
            <wp:extent cx="2397557" cy="2391410"/>
            <wp:effectExtent l="0" t="0" r="3175" b="889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tuationsplan_Gebaeude_v1.1.png"/>
                    <pic:cNvPicPr/>
                  </pic:nvPicPr>
                  <pic:blipFill>
                    <a:blip r:embed="rId19">
                      <a:extLst>
                        <a:ext uri="{28A0092B-C50C-407E-A947-70E740481C1C}">
                          <a14:useLocalDpi xmlns:a14="http://schemas.microsoft.com/office/drawing/2010/main" val="0"/>
                        </a:ext>
                      </a:extLst>
                    </a:blip>
                    <a:stretch>
                      <a:fillRect/>
                    </a:stretch>
                  </pic:blipFill>
                  <pic:spPr>
                    <a:xfrm>
                      <a:off x="0" y="0"/>
                      <a:ext cx="2397557" cy="2391410"/>
                    </a:xfrm>
                    <a:prstGeom prst="rect">
                      <a:avLst/>
                    </a:prstGeom>
                  </pic:spPr>
                </pic:pic>
              </a:graphicData>
            </a:graphic>
            <wp14:sizeRelH relativeFrom="page">
              <wp14:pctWidth>0</wp14:pctWidth>
            </wp14:sizeRelH>
            <wp14:sizeRelV relativeFrom="page">
              <wp14:pctHeight>0</wp14:pctHeight>
            </wp14:sizeRelV>
          </wp:anchor>
        </w:drawing>
      </w:r>
      <w:r>
        <w:t>Schulgebäude Mitte</w:t>
      </w:r>
    </w:p>
    <w:p w:rsidR="00E462E1" w:rsidRDefault="00E462E1" w:rsidP="00FC1D38">
      <w:pPr>
        <w:pStyle w:val="ListParagraph"/>
        <w:numPr>
          <w:ilvl w:val="0"/>
          <w:numId w:val="7"/>
        </w:numPr>
        <w:ind w:firstLine="2904"/>
      </w:pPr>
      <w:r>
        <w:t>Laborgebäude</w:t>
      </w:r>
    </w:p>
    <w:p w:rsidR="00E462E1" w:rsidRDefault="00E462E1" w:rsidP="00FC1D38">
      <w:pPr>
        <w:pStyle w:val="ListParagraph"/>
        <w:numPr>
          <w:ilvl w:val="0"/>
          <w:numId w:val="7"/>
        </w:numPr>
        <w:ind w:firstLine="2904"/>
      </w:pPr>
      <w:r>
        <w:t>Hörsaalgebäude</w:t>
      </w:r>
    </w:p>
    <w:p w:rsidR="00E462E1" w:rsidRDefault="00E462E1" w:rsidP="00FC1D38">
      <w:pPr>
        <w:pStyle w:val="ListParagraph"/>
        <w:numPr>
          <w:ilvl w:val="0"/>
          <w:numId w:val="7"/>
        </w:numPr>
        <w:ind w:firstLine="2904"/>
      </w:pPr>
      <w:r>
        <w:t>Verwaltungsgebäude / Aula / Hochschuldienste</w:t>
      </w:r>
    </w:p>
    <w:p w:rsidR="00E462E1" w:rsidRDefault="00E462E1" w:rsidP="00FC1D38">
      <w:pPr>
        <w:pStyle w:val="ListParagraph"/>
        <w:numPr>
          <w:ilvl w:val="0"/>
          <w:numId w:val="7"/>
        </w:numPr>
        <w:ind w:firstLine="2904"/>
      </w:pPr>
      <w:r>
        <w:t>Foyergebäude</w:t>
      </w:r>
    </w:p>
    <w:p w:rsidR="00E462E1" w:rsidRDefault="00E462E1" w:rsidP="00FC1D38">
      <w:pPr>
        <w:pStyle w:val="ListParagraph"/>
        <w:numPr>
          <w:ilvl w:val="0"/>
          <w:numId w:val="7"/>
        </w:numPr>
        <w:ind w:firstLine="2904"/>
      </w:pPr>
      <w:r>
        <w:t>Schulgebäude See</w:t>
      </w:r>
    </w:p>
    <w:p w:rsidR="00E462E1" w:rsidRDefault="00E462E1" w:rsidP="00FC1D38">
      <w:pPr>
        <w:pStyle w:val="ListParagraph"/>
        <w:numPr>
          <w:ilvl w:val="0"/>
          <w:numId w:val="7"/>
        </w:numPr>
        <w:ind w:firstLine="2904"/>
      </w:pPr>
      <w:r>
        <w:t>Pavillons</w:t>
      </w:r>
    </w:p>
    <w:p w:rsidR="00E462E1" w:rsidRDefault="00E462E1" w:rsidP="00E462E1"/>
    <w:p w:rsidR="00E462E1" w:rsidRDefault="00E462E1" w:rsidP="00E462E1"/>
    <w:p w:rsidR="00E462E1" w:rsidRDefault="00E462E1" w:rsidP="00E462E1"/>
    <w:p w:rsidR="0006279D" w:rsidRDefault="0006279D" w:rsidP="00E462E1"/>
    <w:p w:rsidR="0006279D" w:rsidRDefault="0006279D" w:rsidP="00E462E1"/>
    <w:p w:rsidR="0006279D" w:rsidRDefault="0006279D" w:rsidP="00E462E1"/>
    <w:p w:rsidR="00E462E1" w:rsidRDefault="00E462E1" w:rsidP="00E462E1"/>
    <w:p w:rsidR="00E462E1" w:rsidRDefault="00E462E1" w:rsidP="00E462E1"/>
    <w:p w:rsidR="00E462E1" w:rsidRDefault="00E462E1" w:rsidP="00E462E1"/>
    <w:p w:rsidR="0006279D" w:rsidRDefault="0006279D">
      <w:r>
        <w:br w:type="page"/>
      </w:r>
    </w:p>
    <w:p w:rsidR="00E462E1" w:rsidRDefault="00E462E1" w:rsidP="00E462E1">
      <w:pPr>
        <w:pStyle w:val="Heading3"/>
      </w:pPr>
      <w:bookmarkStart w:id="99" w:name="_Toc327467621"/>
      <w:bookmarkStart w:id="100" w:name="_Toc327468954"/>
      <w:r>
        <w:lastRenderedPageBreak/>
        <w:t>Initiale Stakeholderanalyse</w:t>
      </w:r>
      <w:bookmarkEnd w:id="99"/>
      <w:bookmarkEnd w:id="100"/>
    </w:p>
    <w:p w:rsidR="00E462E1" w:rsidRDefault="00E462E1" w:rsidP="00E462E1">
      <w:r>
        <w:t xml:space="preserve">Die Stakeholderanalyse dient der </w:t>
      </w:r>
      <w:r w:rsidRPr="00796447">
        <w:t xml:space="preserve">Ermittlung der Interessenträger </w:t>
      </w:r>
      <w:r>
        <w:t>dieser Arbeit. Weiter hilft die Analyse, den Prototypen sinnvoll, mit den wichtigen Interessenten im Fokus, umsetzen zu können.</w:t>
      </w:r>
    </w:p>
    <w:p w:rsidR="00E462E1" w:rsidRDefault="00E462E1" w:rsidP="00E462E1">
      <w:r>
        <w:t>In den nachfolgenden zwei Tabellen sind alle Stakeholder, unterteilt nach Projekt- und Produkt-Stakeholder, aufgelistet. Zudem ist festgehalten, worin das Interesse der Stakeholder am Gelingen des Projektes besteht.</w:t>
      </w:r>
      <w:r>
        <w:br/>
        <w:t>Die Unterteilung in die Kategorien „sehr wichtig“, „wichtig“ und „weniger wichtig“ zeigt, welche Stakeholder wie wichtig für den Erfolg des Projektes sind.</w:t>
      </w:r>
    </w:p>
    <w:tbl>
      <w:tblPr>
        <w:tblStyle w:val="MediumShading1-Accent1"/>
        <w:tblW w:w="0" w:type="auto"/>
        <w:tblLook w:val="0420" w:firstRow="1" w:lastRow="0" w:firstColumn="0" w:lastColumn="0" w:noHBand="0" w:noVBand="1"/>
      </w:tblPr>
      <w:tblGrid>
        <w:gridCol w:w="1668"/>
        <w:gridCol w:w="2409"/>
        <w:gridCol w:w="5211"/>
      </w:tblGrid>
      <w:tr w:rsidR="00E462E1" w:rsidTr="00F93041">
        <w:trPr>
          <w:cnfStyle w:val="100000000000" w:firstRow="1" w:lastRow="0" w:firstColumn="0" w:lastColumn="0" w:oddVBand="0" w:evenVBand="0" w:oddHBand="0" w:evenHBand="0" w:firstRowFirstColumn="0" w:firstRowLastColumn="0" w:lastRowFirstColumn="0" w:lastRowLastColumn="0"/>
        </w:trPr>
        <w:tc>
          <w:tcPr>
            <w:tcW w:w="1668" w:type="dxa"/>
          </w:tcPr>
          <w:p w:rsidR="00E462E1" w:rsidRDefault="00E462E1" w:rsidP="00F93041">
            <w:r>
              <w:t>Kategorie</w:t>
            </w:r>
          </w:p>
        </w:tc>
        <w:tc>
          <w:tcPr>
            <w:tcW w:w="2409" w:type="dxa"/>
          </w:tcPr>
          <w:p w:rsidR="00E462E1" w:rsidRDefault="00E462E1" w:rsidP="00F93041">
            <w:r>
              <w:t>Projekt-Stakeholder</w:t>
            </w:r>
          </w:p>
        </w:tc>
        <w:tc>
          <w:tcPr>
            <w:tcW w:w="5211" w:type="dxa"/>
          </w:tcPr>
          <w:p w:rsidR="00E462E1" w:rsidRDefault="00E462E1" w:rsidP="00F93041">
            <w:r>
              <w:t>Interesse(n) des Stakeholders</w:t>
            </w:r>
          </w:p>
        </w:tc>
      </w:tr>
      <w:tr w:rsidR="00E462E1" w:rsidRPr="00225C88" w:rsidTr="00F93041">
        <w:trPr>
          <w:cnfStyle w:val="000000100000" w:firstRow="0" w:lastRow="0" w:firstColumn="0" w:lastColumn="0" w:oddVBand="0" w:evenVBand="0" w:oddHBand="1" w:evenHBand="0" w:firstRowFirstColumn="0" w:firstRowLastColumn="0" w:lastRowFirstColumn="0" w:lastRowLastColumn="0"/>
        </w:trPr>
        <w:tc>
          <w:tcPr>
            <w:tcW w:w="9288" w:type="dxa"/>
            <w:gridSpan w:val="3"/>
          </w:tcPr>
          <w:p w:rsidR="00E462E1" w:rsidRPr="00225C88" w:rsidRDefault="00E462E1" w:rsidP="00F93041">
            <w:pPr>
              <w:rPr>
                <w:i/>
              </w:rPr>
            </w:pPr>
            <w:r w:rsidRPr="00225C88">
              <w:rPr>
                <w:i/>
              </w:rPr>
              <w:t>sehr wichtig</w:t>
            </w:r>
          </w:p>
        </w:tc>
      </w:tr>
      <w:tr w:rsidR="00E462E1" w:rsidTr="00F93041">
        <w:trPr>
          <w:cnfStyle w:val="000000010000" w:firstRow="0" w:lastRow="0" w:firstColumn="0" w:lastColumn="0" w:oddVBand="0" w:evenVBand="0" w:oddHBand="0" w:evenHBand="1" w:firstRowFirstColumn="0" w:firstRowLastColumn="0" w:lastRowFirstColumn="0" w:lastRowLastColumn="0"/>
        </w:trPr>
        <w:tc>
          <w:tcPr>
            <w:tcW w:w="1668" w:type="dxa"/>
          </w:tcPr>
          <w:p w:rsidR="00E462E1" w:rsidRDefault="00E462E1" w:rsidP="00F93041"/>
        </w:tc>
        <w:tc>
          <w:tcPr>
            <w:tcW w:w="2409" w:type="dxa"/>
          </w:tcPr>
          <w:p w:rsidR="00E462E1" w:rsidRDefault="00E462E1" w:rsidP="00F93041">
            <w:r w:rsidRPr="0011728F">
              <w:t>Markus</w:t>
            </w:r>
            <w:r>
              <w:t xml:space="preserve"> Stolze (Auftraggeber)</w:t>
            </w:r>
          </w:p>
        </w:tc>
        <w:tc>
          <w:tcPr>
            <w:tcW w:w="5211" w:type="dxa"/>
          </w:tcPr>
          <w:p w:rsidR="00E462E1" w:rsidRDefault="00E462E1" w:rsidP="00FC1D38">
            <w:pPr>
              <w:pStyle w:val="ListParagraph"/>
              <w:numPr>
                <w:ilvl w:val="1"/>
                <w:numId w:val="7"/>
              </w:numPr>
              <w:ind w:left="170" w:hanging="170"/>
            </w:pPr>
            <w:r>
              <w:t>Umsetzung und Erfolg des Projektes</w:t>
            </w:r>
          </w:p>
          <w:p w:rsidR="00E462E1" w:rsidRDefault="00E462E1" w:rsidP="00FC1D38">
            <w:pPr>
              <w:pStyle w:val="ListParagraph"/>
              <w:numPr>
                <w:ilvl w:val="1"/>
                <w:numId w:val="7"/>
              </w:numPr>
              <w:ind w:left="170" w:hanging="170"/>
            </w:pPr>
            <w:r w:rsidRPr="00CD5863">
              <w:t>technische Machbarkeit</w:t>
            </w:r>
          </w:p>
        </w:tc>
      </w:tr>
      <w:tr w:rsidR="00E462E1" w:rsidTr="00F93041">
        <w:trPr>
          <w:cnfStyle w:val="000000100000" w:firstRow="0" w:lastRow="0" w:firstColumn="0" w:lastColumn="0" w:oddVBand="0" w:evenVBand="0" w:oddHBand="1" w:evenHBand="0" w:firstRowFirstColumn="0" w:firstRowLastColumn="0" w:lastRowFirstColumn="0" w:lastRowLastColumn="0"/>
        </w:trPr>
        <w:tc>
          <w:tcPr>
            <w:tcW w:w="1668" w:type="dxa"/>
          </w:tcPr>
          <w:p w:rsidR="00E462E1" w:rsidRDefault="00E462E1" w:rsidP="00F93041"/>
        </w:tc>
        <w:tc>
          <w:tcPr>
            <w:tcW w:w="2409" w:type="dxa"/>
          </w:tcPr>
          <w:p w:rsidR="00E462E1" w:rsidRDefault="00E462E1" w:rsidP="00F93041">
            <w:r w:rsidRPr="0011728F">
              <w:t>Entscheidungsgremium</w:t>
            </w:r>
          </w:p>
        </w:tc>
        <w:tc>
          <w:tcPr>
            <w:tcW w:w="5211" w:type="dxa"/>
          </w:tcPr>
          <w:p w:rsidR="00E462E1" w:rsidRDefault="00E462E1" w:rsidP="00FC1D38">
            <w:pPr>
              <w:pStyle w:val="ListParagraph"/>
              <w:numPr>
                <w:ilvl w:val="1"/>
                <w:numId w:val="7"/>
              </w:numPr>
              <w:ind w:left="170" w:hanging="170"/>
            </w:pPr>
            <w:r>
              <w:t>neue Technologie/Fortschritt/Wissen an der HSR demonstrieren</w:t>
            </w:r>
          </w:p>
          <w:p w:rsidR="00E462E1" w:rsidRDefault="00E462E1" w:rsidP="00FC1D38">
            <w:pPr>
              <w:pStyle w:val="ListParagraph"/>
              <w:numPr>
                <w:ilvl w:val="1"/>
                <w:numId w:val="7"/>
              </w:numPr>
              <w:ind w:left="170" w:hanging="170"/>
            </w:pPr>
            <w:r>
              <w:t>technisch innovativen Eindruck der HSR bei Besuchern (z.B. von Institutionen) wie auch Mitarbeitern und Studenten hinterlassen</w:t>
            </w:r>
          </w:p>
        </w:tc>
      </w:tr>
      <w:tr w:rsidR="00E462E1" w:rsidTr="00F93041">
        <w:trPr>
          <w:cnfStyle w:val="000000010000" w:firstRow="0" w:lastRow="0" w:firstColumn="0" w:lastColumn="0" w:oddVBand="0" w:evenVBand="0" w:oddHBand="0" w:evenHBand="1" w:firstRowFirstColumn="0" w:firstRowLastColumn="0" w:lastRowFirstColumn="0" w:lastRowLastColumn="0"/>
        </w:trPr>
        <w:tc>
          <w:tcPr>
            <w:tcW w:w="1668" w:type="dxa"/>
          </w:tcPr>
          <w:p w:rsidR="00E462E1" w:rsidRDefault="00E462E1" w:rsidP="00F93041"/>
        </w:tc>
        <w:tc>
          <w:tcPr>
            <w:tcW w:w="2409" w:type="dxa"/>
          </w:tcPr>
          <w:p w:rsidR="00E462E1" w:rsidRDefault="00E462E1" w:rsidP="00F93041">
            <w:r w:rsidRPr="0011728F">
              <w:t>I</w:t>
            </w:r>
            <w:r>
              <w:t>nstitut für Software (I</w:t>
            </w:r>
            <w:r w:rsidRPr="0011728F">
              <w:t>FS</w:t>
            </w:r>
            <w:r>
              <w:t>)</w:t>
            </w:r>
          </w:p>
        </w:tc>
        <w:tc>
          <w:tcPr>
            <w:tcW w:w="5211" w:type="dxa"/>
          </w:tcPr>
          <w:p w:rsidR="00E462E1" w:rsidRDefault="00E462E1" w:rsidP="00FC1D38">
            <w:pPr>
              <w:pStyle w:val="ListParagraph"/>
              <w:numPr>
                <w:ilvl w:val="1"/>
                <w:numId w:val="7"/>
              </w:numPr>
              <w:ind w:left="170" w:hanging="170"/>
            </w:pPr>
            <w:r>
              <w:t>Nutzung der neuen Technologie für Arbeiten/Projekte</w:t>
            </w:r>
          </w:p>
          <w:p w:rsidR="00E462E1" w:rsidRDefault="00E462E1" w:rsidP="00FC1D38">
            <w:pPr>
              <w:pStyle w:val="ListParagraph"/>
              <w:keepNext/>
              <w:numPr>
                <w:ilvl w:val="1"/>
                <w:numId w:val="7"/>
              </w:numPr>
              <w:ind w:left="170" w:hanging="170"/>
            </w:pPr>
            <w:r>
              <w:t>Weiterentwicklung des bestehenden Projektes</w:t>
            </w:r>
          </w:p>
        </w:tc>
      </w:tr>
    </w:tbl>
    <w:p w:rsidR="00E462E1" w:rsidRDefault="00E462E1" w:rsidP="00E462E1">
      <w:pPr>
        <w:pStyle w:val="Caption"/>
      </w:pPr>
      <w:bookmarkStart w:id="101" w:name="_Ref325986710"/>
      <w:bookmarkStart w:id="102" w:name="_Toc327468155"/>
      <w:r>
        <w:t xml:space="preserve">Tabelle </w:t>
      </w:r>
      <w:fldSimple w:instr=" SEQ Tabelle \* ARABIC ">
        <w:r w:rsidR="000E6CF3">
          <w:rPr>
            <w:noProof/>
          </w:rPr>
          <w:t>4</w:t>
        </w:r>
      </w:fldSimple>
      <w:r>
        <w:t xml:space="preserve"> - </w:t>
      </w:r>
      <w:r w:rsidRPr="0057494F">
        <w:t>Initiale Stakeholderanalyse, Projekt-Stakeholder</w:t>
      </w:r>
      <w:bookmarkEnd w:id="101"/>
      <w:bookmarkEnd w:id="102"/>
    </w:p>
    <w:p w:rsidR="00E462E1" w:rsidRDefault="00E462E1" w:rsidP="00E462E1">
      <w:r>
        <w:t xml:space="preserve">Die Einteilung der Projekt-Stakeholder in die verschiedenen Kategorien in </w:t>
      </w:r>
      <w:r>
        <w:fldChar w:fldCharType="begin"/>
      </w:r>
      <w:r>
        <w:instrText xml:space="preserve"> REF _Ref325986710 \h </w:instrText>
      </w:r>
      <w:r>
        <w:fldChar w:fldCharType="separate"/>
      </w:r>
      <w:r w:rsidR="000E6CF3">
        <w:t xml:space="preserve">Tabelle </w:t>
      </w:r>
      <w:r w:rsidR="000E6CF3">
        <w:rPr>
          <w:noProof/>
        </w:rPr>
        <w:t>4</w:t>
      </w:r>
      <w:r w:rsidR="000E6CF3">
        <w:t xml:space="preserve"> - </w:t>
      </w:r>
      <w:r w:rsidR="000E6CF3" w:rsidRPr="0057494F">
        <w:t>Initiale Stakeholderanalyse, Projekt-Stakeholder</w:t>
      </w:r>
      <w:r>
        <w:fldChar w:fldCharType="end"/>
      </w:r>
      <w:r>
        <w:t xml:space="preserve"> lässt sich wie folgt begründen:</w:t>
      </w:r>
    </w:p>
    <w:p w:rsidR="00E462E1" w:rsidRDefault="00E462E1" w:rsidP="00FC1D38">
      <w:pPr>
        <w:pStyle w:val="ListParagraph"/>
        <w:numPr>
          <w:ilvl w:val="0"/>
          <w:numId w:val="14"/>
        </w:numPr>
      </w:pPr>
      <w:r>
        <w:t>Einstufung als sehr wichtig:</w:t>
      </w:r>
    </w:p>
    <w:p w:rsidR="00E462E1" w:rsidRDefault="00E462E1" w:rsidP="00FC1D38">
      <w:pPr>
        <w:pStyle w:val="ListParagraph"/>
        <w:numPr>
          <w:ilvl w:val="1"/>
          <w:numId w:val="14"/>
        </w:numPr>
      </w:pPr>
      <w:r>
        <w:t>Stakeholder Markus Stolze: Er ist der Auftraggeber.</w:t>
      </w:r>
    </w:p>
    <w:p w:rsidR="00E462E1" w:rsidRDefault="00E462E1" w:rsidP="00FC1D38">
      <w:pPr>
        <w:pStyle w:val="ListParagraph"/>
        <w:numPr>
          <w:ilvl w:val="1"/>
          <w:numId w:val="14"/>
        </w:numPr>
      </w:pPr>
      <w:r>
        <w:t xml:space="preserve">Stakeholder </w:t>
      </w:r>
      <w:r w:rsidRPr="00BD3A84">
        <w:t>Entscheidungsgremium</w:t>
      </w:r>
      <w:r>
        <w:t>: Von dessen Entscheidung hängt die Realisierung der Videowall ab.</w:t>
      </w:r>
    </w:p>
    <w:p w:rsidR="00E462E1" w:rsidRDefault="00E462E1" w:rsidP="00FC1D38">
      <w:pPr>
        <w:pStyle w:val="ListParagraph"/>
        <w:numPr>
          <w:ilvl w:val="1"/>
          <w:numId w:val="14"/>
        </w:numPr>
      </w:pPr>
      <w:r>
        <w:t xml:space="preserve">Stakeholder </w:t>
      </w:r>
      <w:r w:rsidRPr="00BD3A84">
        <w:t>I</w:t>
      </w:r>
      <w:r>
        <w:t xml:space="preserve">nstitut für </w:t>
      </w:r>
      <w:r w:rsidRPr="00BD3A84">
        <w:t>S</w:t>
      </w:r>
      <w:r>
        <w:t>oftware: Das Team wird durch die Assistenten Silvan Gehrig und Michael Gfeller des IFS in der Durchführung des technischen Teils des Projektes unterstützt. Die Arbeit bietet dem Institut für Software Weiterentwicklungsmöglichkeiten.</w:t>
      </w:r>
    </w:p>
    <w:tbl>
      <w:tblPr>
        <w:tblStyle w:val="MediumShading1-Accent1"/>
        <w:tblW w:w="0" w:type="auto"/>
        <w:tblLook w:val="0420" w:firstRow="1" w:lastRow="0" w:firstColumn="0" w:lastColumn="0" w:noHBand="0" w:noVBand="1"/>
      </w:tblPr>
      <w:tblGrid>
        <w:gridCol w:w="1668"/>
        <w:gridCol w:w="2409"/>
        <w:gridCol w:w="5211"/>
      </w:tblGrid>
      <w:tr w:rsidR="00E462E1" w:rsidTr="00F93041">
        <w:trPr>
          <w:cnfStyle w:val="100000000000" w:firstRow="1" w:lastRow="0" w:firstColumn="0" w:lastColumn="0" w:oddVBand="0" w:evenVBand="0" w:oddHBand="0" w:evenHBand="0" w:firstRowFirstColumn="0" w:firstRowLastColumn="0" w:lastRowFirstColumn="0" w:lastRowLastColumn="0"/>
        </w:trPr>
        <w:tc>
          <w:tcPr>
            <w:tcW w:w="1668" w:type="dxa"/>
          </w:tcPr>
          <w:p w:rsidR="00E462E1" w:rsidRDefault="00E462E1" w:rsidP="00F93041">
            <w:r>
              <w:t>Kategorie</w:t>
            </w:r>
          </w:p>
        </w:tc>
        <w:tc>
          <w:tcPr>
            <w:tcW w:w="2409" w:type="dxa"/>
          </w:tcPr>
          <w:p w:rsidR="00E462E1" w:rsidRDefault="00E462E1" w:rsidP="00F93041">
            <w:r>
              <w:t>Produkt-Stakeholder</w:t>
            </w:r>
          </w:p>
        </w:tc>
        <w:tc>
          <w:tcPr>
            <w:tcW w:w="5211" w:type="dxa"/>
          </w:tcPr>
          <w:p w:rsidR="00E462E1" w:rsidRDefault="00E462E1" w:rsidP="00F93041">
            <w:r>
              <w:t>Interesse(n) des Stakeholders</w:t>
            </w:r>
          </w:p>
        </w:tc>
      </w:tr>
      <w:tr w:rsidR="00E462E1" w:rsidRPr="00225C88" w:rsidTr="00F93041">
        <w:trPr>
          <w:cnfStyle w:val="000000100000" w:firstRow="0" w:lastRow="0" w:firstColumn="0" w:lastColumn="0" w:oddVBand="0" w:evenVBand="0" w:oddHBand="1" w:evenHBand="0" w:firstRowFirstColumn="0" w:firstRowLastColumn="0" w:lastRowFirstColumn="0" w:lastRowLastColumn="0"/>
        </w:trPr>
        <w:tc>
          <w:tcPr>
            <w:tcW w:w="9288" w:type="dxa"/>
            <w:gridSpan w:val="3"/>
          </w:tcPr>
          <w:p w:rsidR="00E462E1" w:rsidRPr="00225C88" w:rsidRDefault="00E462E1" w:rsidP="00F93041">
            <w:pPr>
              <w:rPr>
                <w:i/>
              </w:rPr>
            </w:pPr>
            <w:r w:rsidRPr="00225C88">
              <w:rPr>
                <w:i/>
              </w:rPr>
              <w:t>sehr wichtig</w:t>
            </w:r>
          </w:p>
        </w:tc>
      </w:tr>
      <w:tr w:rsidR="00E462E1" w:rsidTr="00F93041">
        <w:trPr>
          <w:cnfStyle w:val="000000010000" w:firstRow="0" w:lastRow="0" w:firstColumn="0" w:lastColumn="0" w:oddVBand="0" w:evenVBand="0" w:oddHBand="0" w:evenHBand="1" w:firstRowFirstColumn="0" w:firstRowLastColumn="0" w:lastRowFirstColumn="0" w:lastRowLastColumn="0"/>
        </w:trPr>
        <w:tc>
          <w:tcPr>
            <w:tcW w:w="1668" w:type="dxa"/>
          </w:tcPr>
          <w:p w:rsidR="00E462E1" w:rsidRDefault="00E462E1" w:rsidP="00F93041"/>
        </w:tc>
        <w:tc>
          <w:tcPr>
            <w:tcW w:w="2409" w:type="dxa"/>
          </w:tcPr>
          <w:p w:rsidR="00E462E1" w:rsidRDefault="00E462E1" w:rsidP="00F93041">
            <w:r w:rsidRPr="0011728F">
              <w:t>Studenten</w:t>
            </w:r>
          </w:p>
        </w:tc>
        <w:tc>
          <w:tcPr>
            <w:tcW w:w="5211" w:type="dxa"/>
          </w:tcPr>
          <w:p w:rsidR="00E462E1" w:rsidRDefault="00E462E1" w:rsidP="00FC1D38">
            <w:pPr>
              <w:pStyle w:val="ListParagraph"/>
              <w:numPr>
                <w:ilvl w:val="1"/>
                <w:numId w:val="7"/>
              </w:numPr>
              <w:ind w:left="170" w:hanging="170"/>
            </w:pPr>
            <w:r>
              <w:t>Präsentation der Arbeit ist modern und interaktiv</w:t>
            </w:r>
          </w:p>
          <w:p w:rsidR="00E462E1" w:rsidRPr="00661454" w:rsidRDefault="00E462E1" w:rsidP="00FC1D38">
            <w:pPr>
              <w:pStyle w:val="ListParagraph"/>
              <w:numPr>
                <w:ilvl w:val="1"/>
                <w:numId w:val="7"/>
              </w:numPr>
              <w:ind w:left="170" w:hanging="170"/>
            </w:pPr>
            <w:r>
              <w:t>Wissensaustausch zwischen Studiengängen durch Präsentation von Arbeite</w:t>
            </w:r>
            <w:r w:rsidRPr="00661454">
              <w:t>n aller Studiengänge</w:t>
            </w:r>
          </w:p>
          <w:p w:rsidR="00E462E1" w:rsidRPr="00661454" w:rsidRDefault="00E462E1" w:rsidP="00FC1D38">
            <w:pPr>
              <w:pStyle w:val="ListParagraph"/>
              <w:numPr>
                <w:ilvl w:val="1"/>
                <w:numId w:val="7"/>
              </w:numPr>
              <w:ind w:left="170" w:hanging="170"/>
            </w:pPr>
            <w:r w:rsidRPr="00661454">
              <w:t>Informationen über die Themen der Projekte an den verschiedenen Instituten</w:t>
            </w:r>
            <w:r>
              <w:t xml:space="preserve"> der HSR</w:t>
            </w:r>
          </w:p>
          <w:p w:rsidR="00E462E1" w:rsidRDefault="00E462E1" w:rsidP="00FC1D38">
            <w:pPr>
              <w:pStyle w:val="ListParagraph"/>
              <w:numPr>
                <w:ilvl w:val="1"/>
                <w:numId w:val="7"/>
              </w:numPr>
              <w:ind w:left="170" w:hanging="170"/>
            </w:pPr>
            <w:r>
              <w:t>Eigener Beitrag für die Videowall in Form einer Applikation, welche eingebunden werden kann.</w:t>
            </w:r>
          </w:p>
          <w:p w:rsidR="00E462E1" w:rsidRDefault="00E462E1" w:rsidP="00FC1D38">
            <w:pPr>
              <w:pStyle w:val="ListParagraph"/>
              <w:numPr>
                <w:ilvl w:val="1"/>
                <w:numId w:val="7"/>
              </w:numPr>
              <w:ind w:left="170" w:hanging="170"/>
            </w:pPr>
            <w:r>
              <w:t>Unterhaltung, Interaktivität, Spiel und Spass</w:t>
            </w:r>
          </w:p>
        </w:tc>
      </w:tr>
      <w:tr w:rsidR="00E462E1" w:rsidTr="00F93041">
        <w:trPr>
          <w:cnfStyle w:val="000000100000" w:firstRow="0" w:lastRow="0" w:firstColumn="0" w:lastColumn="0" w:oddVBand="0" w:evenVBand="0" w:oddHBand="1" w:evenHBand="0" w:firstRowFirstColumn="0" w:firstRowLastColumn="0" w:lastRowFirstColumn="0" w:lastRowLastColumn="0"/>
        </w:trPr>
        <w:tc>
          <w:tcPr>
            <w:tcW w:w="1668" w:type="dxa"/>
          </w:tcPr>
          <w:p w:rsidR="00E462E1" w:rsidRDefault="00E462E1" w:rsidP="00F93041"/>
        </w:tc>
        <w:tc>
          <w:tcPr>
            <w:tcW w:w="2409" w:type="dxa"/>
          </w:tcPr>
          <w:p w:rsidR="00E462E1" w:rsidRDefault="00E462E1" w:rsidP="00F93041">
            <w:r w:rsidRPr="0011728F">
              <w:t>Eventbesucher</w:t>
            </w:r>
            <w:r>
              <w:t xml:space="preserve"> (fachliche Konferenzen)</w:t>
            </w:r>
          </w:p>
        </w:tc>
        <w:tc>
          <w:tcPr>
            <w:tcW w:w="5211" w:type="dxa"/>
          </w:tcPr>
          <w:p w:rsidR="00E462E1" w:rsidRDefault="00E462E1" w:rsidP="00FC1D38">
            <w:pPr>
              <w:pStyle w:val="ListParagraph"/>
              <w:numPr>
                <w:ilvl w:val="1"/>
                <w:numId w:val="7"/>
              </w:numPr>
              <w:ind w:left="170" w:hanging="170"/>
            </w:pPr>
            <w:r>
              <w:t>Eventinformationen zentral und auf einen Blick verfügbar</w:t>
            </w:r>
          </w:p>
          <w:p w:rsidR="00E462E1" w:rsidRDefault="00E462E1" w:rsidP="00FC1D38">
            <w:pPr>
              <w:pStyle w:val="ListParagraph"/>
              <w:numPr>
                <w:ilvl w:val="1"/>
                <w:numId w:val="7"/>
              </w:numPr>
              <w:ind w:left="170" w:hanging="170"/>
            </w:pPr>
            <w:r>
              <w:t>Unterhaltung, Interaktivität, Spiel und Spass</w:t>
            </w:r>
          </w:p>
        </w:tc>
      </w:tr>
      <w:tr w:rsidR="00E462E1" w:rsidRPr="00225C88" w:rsidTr="00F93041">
        <w:tc>
          <w:tcPr>
            <w:tcW w:w="9288" w:type="dxa"/>
            <w:gridSpan w:val="3"/>
          </w:tcPr>
          <w:p w:rsidR="00E462E1" w:rsidRPr="00225C88" w:rsidRDefault="00E462E1" w:rsidP="00F93041">
            <w:pPr>
              <w:cnfStyle w:val="000000010000" w:firstRow="0" w:lastRow="0" w:firstColumn="0" w:lastColumn="0" w:oddVBand="0" w:evenVBand="0" w:oddHBand="0" w:evenHBand="1" w:firstRowFirstColumn="0" w:firstRowLastColumn="0" w:lastRowFirstColumn="0" w:lastRowLastColumn="0"/>
              <w:rPr>
                <w:i/>
              </w:rPr>
            </w:pPr>
            <w:r w:rsidRPr="00225C88">
              <w:rPr>
                <w:i/>
              </w:rPr>
              <w:t>wichtig</w:t>
            </w:r>
          </w:p>
        </w:tc>
      </w:tr>
      <w:tr w:rsidR="00E462E1" w:rsidTr="00F93041">
        <w:trPr>
          <w:cnfStyle w:val="000000100000" w:firstRow="0" w:lastRow="0" w:firstColumn="0" w:lastColumn="0" w:oddVBand="0" w:evenVBand="0" w:oddHBand="1" w:evenHBand="0" w:firstRowFirstColumn="0" w:firstRowLastColumn="0" w:lastRowFirstColumn="0" w:lastRowLastColumn="0"/>
        </w:trPr>
        <w:tc>
          <w:tcPr>
            <w:tcW w:w="1668" w:type="dxa"/>
          </w:tcPr>
          <w:p w:rsidR="00E462E1" w:rsidRDefault="00E462E1" w:rsidP="00F93041"/>
        </w:tc>
        <w:tc>
          <w:tcPr>
            <w:tcW w:w="2409" w:type="dxa"/>
          </w:tcPr>
          <w:p w:rsidR="00E462E1" w:rsidRDefault="00E462E1" w:rsidP="00F93041">
            <w:r w:rsidRPr="0011728F">
              <w:t>Studiengangleiter</w:t>
            </w:r>
          </w:p>
        </w:tc>
        <w:tc>
          <w:tcPr>
            <w:tcW w:w="5211" w:type="dxa"/>
          </w:tcPr>
          <w:p w:rsidR="00E462E1" w:rsidRDefault="00E462E1" w:rsidP="00FC1D38">
            <w:pPr>
              <w:pStyle w:val="ListParagraph"/>
              <w:numPr>
                <w:ilvl w:val="1"/>
                <w:numId w:val="7"/>
              </w:numPr>
              <w:ind w:left="170" w:hanging="170"/>
            </w:pPr>
            <w:r>
              <w:t>neue Technologie/Fortschritt/Wissen aus den verschiedenen Abteilungen an der HSR demonstrieren</w:t>
            </w:r>
          </w:p>
        </w:tc>
      </w:tr>
      <w:tr w:rsidR="00E462E1" w:rsidTr="00F93041">
        <w:trPr>
          <w:cnfStyle w:val="000000010000" w:firstRow="0" w:lastRow="0" w:firstColumn="0" w:lastColumn="0" w:oddVBand="0" w:evenVBand="0" w:oddHBand="0" w:evenHBand="1" w:firstRowFirstColumn="0" w:firstRowLastColumn="0" w:lastRowFirstColumn="0" w:lastRowLastColumn="0"/>
        </w:trPr>
        <w:tc>
          <w:tcPr>
            <w:tcW w:w="1668" w:type="dxa"/>
          </w:tcPr>
          <w:p w:rsidR="00E462E1" w:rsidRDefault="00E462E1" w:rsidP="00F93041"/>
        </w:tc>
        <w:tc>
          <w:tcPr>
            <w:tcW w:w="2409" w:type="dxa"/>
          </w:tcPr>
          <w:p w:rsidR="00E462E1" w:rsidRDefault="00E462E1" w:rsidP="00F93041">
            <w:r>
              <w:t>Institute</w:t>
            </w:r>
          </w:p>
        </w:tc>
        <w:tc>
          <w:tcPr>
            <w:tcW w:w="5211" w:type="dxa"/>
          </w:tcPr>
          <w:p w:rsidR="00E462E1" w:rsidRDefault="00E462E1" w:rsidP="00FC1D38">
            <w:pPr>
              <w:pStyle w:val="ListParagraph"/>
              <w:numPr>
                <w:ilvl w:val="1"/>
                <w:numId w:val="7"/>
              </w:numPr>
              <w:ind w:left="170" w:hanging="170"/>
            </w:pPr>
            <w:r>
              <w:t>Nutzung der neuen Technologie für Arbeiten/Projekte</w:t>
            </w:r>
          </w:p>
        </w:tc>
      </w:tr>
      <w:tr w:rsidR="00E462E1" w:rsidTr="00F93041">
        <w:trPr>
          <w:cnfStyle w:val="000000100000" w:firstRow="0" w:lastRow="0" w:firstColumn="0" w:lastColumn="0" w:oddVBand="0" w:evenVBand="0" w:oddHBand="1" w:evenHBand="0" w:firstRowFirstColumn="0" w:firstRowLastColumn="0" w:lastRowFirstColumn="0" w:lastRowLastColumn="0"/>
        </w:trPr>
        <w:tc>
          <w:tcPr>
            <w:tcW w:w="1668" w:type="dxa"/>
          </w:tcPr>
          <w:p w:rsidR="00E462E1" w:rsidRDefault="00E462E1" w:rsidP="00F93041"/>
        </w:tc>
        <w:tc>
          <w:tcPr>
            <w:tcW w:w="2409" w:type="dxa"/>
          </w:tcPr>
          <w:p w:rsidR="00E462E1" w:rsidRDefault="00E462E1" w:rsidP="00F93041">
            <w:r w:rsidRPr="0011728F">
              <w:t>Eventbesucher</w:t>
            </w:r>
            <w:r>
              <w:t xml:space="preserve"> (Bachelorfeiern o.Ä.)</w:t>
            </w:r>
          </w:p>
        </w:tc>
        <w:tc>
          <w:tcPr>
            <w:tcW w:w="5211" w:type="dxa"/>
          </w:tcPr>
          <w:p w:rsidR="00E462E1" w:rsidRDefault="00E462E1" w:rsidP="00FC1D38">
            <w:pPr>
              <w:pStyle w:val="ListParagraph"/>
              <w:numPr>
                <w:ilvl w:val="1"/>
                <w:numId w:val="7"/>
              </w:numPr>
              <w:ind w:left="170" w:hanging="170"/>
            </w:pPr>
            <w:r>
              <w:t>Eventinformationen zentral und auf einen Blick verfügbar</w:t>
            </w:r>
          </w:p>
          <w:p w:rsidR="00E462E1" w:rsidRDefault="00E462E1" w:rsidP="00FC1D38">
            <w:pPr>
              <w:pStyle w:val="ListParagraph"/>
              <w:numPr>
                <w:ilvl w:val="1"/>
                <w:numId w:val="7"/>
              </w:numPr>
              <w:ind w:left="170" w:hanging="170"/>
            </w:pPr>
            <w:r>
              <w:t>Betrachten aller Bachelorposter an einem zentralen Ort</w:t>
            </w:r>
          </w:p>
          <w:p w:rsidR="00E462E1" w:rsidRDefault="00E462E1" w:rsidP="00FC1D38">
            <w:pPr>
              <w:pStyle w:val="ListParagraph"/>
              <w:numPr>
                <w:ilvl w:val="1"/>
                <w:numId w:val="7"/>
              </w:numPr>
              <w:ind w:left="170" w:hanging="170"/>
            </w:pPr>
            <w:r>
              <w:t>Unterhaltung, Interaktivität, Spiel und Spass</w:t>
            </w:r>
          </w:p>
        </w:tc>
      </w:tr>
      <w:tr w:rsidR="00E462E1" w:rsidRPr="00225C88" w:rsidTr="00F93041">
        <w:tc>
          <w:tcPr>
            <w:tcW w:w="9288" w:type="dxa"/>
            <w:gridSpan w:val="3"/>
          </w:tcPr>
          <w:p w:rsidR="00E462E1" w:rsidRPr="00225C88" w:rsidRDefault="00E462E1" w:rsidP="00F93041">
            <w:pPr>
              <w:cnfStyle w:val="000000010000" w:firstRow="0" w:lastRow="0" w:firstColumn="0" w:lastColumn="0" w:oddVBand="0" w:evenVBand="0" w:oddHBand="0" w:evenHBand="1" w:firstRowFirstColumn="0" w:firstRowLastColumn="0" w:lastRowFirstColumn="0" w:lastRowLastColumn="0"/>
              <w:rPr>
                <w:i/>
              </w:rPr>
            </w:pPr>
            <w:r w:rsidRPr="00225C88">
              <w:rPr>
                <w:i/>
              </w:rPr>
              <w:t>weniger wichtig</w:t>
            </w:r>
          </w:p>
        </w:tc>
      </w:tr>
      <w:tr w:rsidR="00E462E1" w:rsidTr="00F93041">
        <w:trPr>
          <w:cnfStyle w:val="000000100000" w:firstRow="0" w:lastRow="0" w:firstColumn="0" w:lastColumn="0" w:oddVBand="0" w:evenVBand="0" w:oddHBand="1" w:evenHBand="0" w:firstRowFirstColumn="0" w:firstRowLastColumn="0" w:lastRowFirstColumn="0" w:lastRowLastColumn="0"/>
        </w:trPr>
        <w:tc>
          <w:tcPr>
            <w:tcW w:w="1668" w:type="dxa"/>
          </w:tcPr>
          <w:p w:rsidR="00E462E1" w:rsidRDefault="00E462E1" w:rsidP="00F93041"/>
        </w:tc>
        <w:tc>
          <w:tcPr>
            <w:tcW w:w="2409" w:type="dxa"/>
          </w:tcPr>
          <w:p w:rsidR="00E462E1" w:rsidRDefault="00E462E1" w:rsidP="00F93041">
            <w:r w:rsidRPr="0011728F">
              <w:t>Allgemeine Besucher</w:t>
            </w:r>
            <w:r>
              <w:t xml:space="preserve"> (z.B. auch Informatik-Schulklassen)</w:t>
            </w:r>
          </w:p>
        </w:tc>
        <w:tc>
          <w:tcPr>
            <w:tcW w:w="5211" w:type="dxa"/>
          </w:tcPr>
          <w:p w:rsidR="00E462E1" w:rsidRDefault="00E462E1" w:rsidP="00FC1D38">
            <w:pPr>
              <w:pStyle w:val="ListParagraph"/>
              <w:numPr>
                <w:ilvl w:val="1"/>
                <w:numId w:val="7"/>
              </w:numPr>
              <w:ind w:left="170" w:hanging="170"/>
            </w:pPr>
            <w:r>
              <w:t>Unterhaltung, Interaktivität, Spiel und Spass</w:t>
            </w:r>
          </w:p>
          <w:p w:rsidR="00E462E1" w:rsidRDefault="00E462E1" w:rsidP="00FC1D38">
            <w:pPr>
              <w:pStyle w:val="ListParagraph"/>
              <w:numPr>
                <w:ilvl w:val="1"/>
                <w:numId w:val="7"/>
              </w:numPr>
              <w:ind w:left="170" w:hanging="170"/>
            </w:pPr>
            <w:r>
              <w:t>Beispiel für das, was an der HSR gelehrt wird (Abteilung Informatik)</w:t>
            </w:r>
          </w:p>
        </w:tc>
      </w:tr>
    </w:tbl>
    <w:p w:rsidR="00E462E1" w:rsidRDefault="00E462E1" w:rsidP="00E462E1">
      <w:pPr>
        <w:pStyle w:val="Caption"/>
      </w:pPr>
      <w:bookmarkStart w:id="103" w:name="_Ref325986725"/>
      <w:bookmarkStart w:id="104" w:name="_Toc327468156"/>
      <w:r>
        <w:t xml:space="preserve">Tabelle </w:t>
      </w:r>
      <w:fldSimple w:instr=" SEQ Tabelle \* ARABIC ">
        <w:r w:rsidR="000E6CF3">
          <w:rPr>
            <w:noProof/>
          </w:rPr>
          <w:t>5</w:t>
        </w:r>
      </w:fldSimple>
      <w:r>
        <w:t xml:space="preserve"> - Initiale Stakeholderanalyse, Produkt</w:t>
      </w:r>
      <w:r w:rsidRPr="00C074FF">
        <w:t>-Stakeholder</w:t>
      </w:r>
      <w:bookmarkEnd w:id="103"/>
      <w:bookmarkEnd w:id="104"/>
    </w:p>
    <w:p w:rsidR="00E462E1" w:rsidRDefault="00E462E1" w:rsidP="00E462E1">
      <w:r>
        <w:lastRenderedPageBreak/>
        <w:t xml:space="preserve">Die Einteilung der Produkt-Stakeholder in die verschiedenen Kategorien in </w:t>
      </w:r>
      <w:r>
        <w:fldChar w:fldCharType="begin"/>
      </w:r>
      <w:r>
        <w:instrText xml:space="preserve"> REF _Ref325986725 \h </w:instrText>
      </w:r>
      <w:r>
        <w:fldChar w:fldCharType="separate"/>
      </w:r>
      <w:r w:rsidR="000E6CF3">
        <w:t xml:space="preserve">Tabelle </w:t>
      </w:r>
      <w:r w:rsidR="000E6CF3">
        <w:rPr>
          <w:noProof/>
        </w:rPr>
        <w:t>5</w:t>
      </w:r>
      <w:r w:rsidR="000E6CF3">
        <w:t xml:space="preserve"> - Initiale Stakeholderanalyse, Produkt</w:t>
      </w:r>
      <w:r w:rsidR="000E6CF3" w:rsidRPr="00C074FF">
        <w:t>-Stakeholder</w:t>
      </w:r>
      <w:r>
        <w:fldChar w:fldCharType="end"/>
      </w:r>
      <w:r>
        <w:t xml:space="preserve"> lässt sich wie folgt begründen:</w:t>
      </w:r>
    </w:p>
    <w:p w:rsidR="00E462E1" w:rsidRPr="00B23067" w:rsidRDefault="00E462E1" w:rsidP="00FC1D38">
      <w:pPr>
        <w:pStyle w:val="ListParagraph"/>
        <w:numPr>
          <w:ilvl w:val="0"/>
          <w:numId w:val="14"/>
        </w:numPr>
      </w:pPr>
      <w:r>
        <w:t>Einstufung als sehr wichtig:</w:t>
      </w:r>
    </w:p>
    <w:p w:rsidR="00E462E1" w:rsidRDefault="00E462E1" w:rsidP="00FC1D38">
      <w:pPr>
        <w:pStyle w:val="ListParagraph"/>
        <w:numPr>
          <w:ilvl w:val="1"/>
          <w:numId w:val="14"/>
        </w:numPr>
      </w:pPr>
      <w:r>
        <w:t>Stakeholder Studenten: Sie stellen eine der zwei Hauptzielpersonengruppen für die Arbeit dar.</w:t>
      </w:r>
    </w:p>
    <w:p w:rsidR="00E462E1" w:rsidRDefault="00E462E1" w:rsidP="00FC1D38">
      <w:pPr>
        <w:pStyle w:val="ListParagraph"/>
        <w:numPr>
          <w:ilvl w:val="1"/>
          <w:numId w:val="14"/>
        </w:numPr>
      </w:pPr>
      <w:r>
        <w:t>Stakeholder Eventbesucher: Die Eventbesucher sind eine der zwei Hauptzielpersonengruppen für die Arbeit.</w:t>
      </w:r>
    </w:p>
    <w:p w:rsidR="00E462E1" w:rsidRDefault="00E462E1" w:rsidP="00FC1D38">
      <w:pPr>
        <w:pStyle w:val="ListParagraph"/>
        <w:numPr>
          <w:ilvl w:val="0"/>
          <w:numId w:val="14"/>
        </w:numPr>
      </w:pPr>
      <w:r>
        <w:t>Einstufung als wichtig:</w:t>
      </w:r>
    </w:p>
    <w:p w:rsidR="00E462E1" w:rsidRDefault="00E462E1" w:rsidP="00FC1D38">
      <w:pPr>
        <w:pStyle w:val="ListParagraph"/>
        <w:numPr>
          <w:ilvl w:val="1"/>
          <w:numId w:val="14"/>
        </w:numPr>
      </w:pPr>
      <w:r>
        <w:t xml:space="preserve">Stakeholder </w:t>
      </w:r>
      <w:r w:rsidRPr="0011728F">
        <w:t>Studiengangleiter</w:t>
      </w:r>
      <w:r>
        <w:t>: Die Arbeit bietet ihnen die Möglichkeit,  die Arbeiten aus ihren Studiengängen attraktiv zu präsentieren.</w:t>
      </w:r>
    </w:p>
    <w:p w:rsidR="00E462E1" w:rsidRDefault="00E462E1" w:rsidP="00FC1D38">
      <w:pPr>
        <w:pStyle w:val="ListParagraph"/>
        <w:numPr>
          <w:ilvl w:val="1"/>
          <w:numId w:val="14"/>
        </w:numPr>
      </w:pPr>
      <w:r>
        <w:t>Stakeholder Institute: Die Arbeit bietet eine neue Plattform und somit eine neue Präsentationsmöglichkeit.</w:t>
      </w:r>
    </w:p>
    <w:p w:rsidR="00E462E1" w:rsidRDefault="00E462E1" w:rsidP="00FC1D38">
      <w:pPr>
        <w:pStyle w:val="ListParagraph"/>
        <w:numPr>
          <w:ilvl w:val="0"/>
          <w:numId w:val="14"/>
        </w:numPr>
      </w:pPr>
      <w:r>
        <w:t>Einstufung als weniger wichtig:</w:t>
      </w:r>
    </w:p>
    <w:p w:rsidR="00E462E1" w:rsidRDefault="00E462E1" w:rsidP="00FC1D38">
      <w:pPr>
        <w:pStyle w:val="ListParagraph"/>
        <w:numPr>
          <w:ilvl w:val="1"/>
          <w:numId w:val="14"/>
        </w:numPr>
      </w:pPr>
      <w:r>
        <w:t xml:space="preserve">Stakeholder </w:t>
      </w:r>
      <w:r w:rsidRPr="0011728F">
        <w:t>Allgemeine Besucher</w:t>
      </w:r>
      <w:r>
        <w:t>: Die Arbeit bietet die Plattform, auf welcher Informationen an die Besucher überbracht und ihr Interesse geweckt werden kann.</w:t>
      </w:r>
    </w:p>
    <w:p w:rsidR="00E462E1" w:rsidRDefault="00E462E1" w:rsidP="00E462E1">
      <w:pPr>
        <w:rPr>
          <w:rFonts w:asciiTheme="majorHAnsi" w:hAnsiTheme="majorHAnsi"/>
          <w:b/>
          <w:color w:val="00629E"/>
          <w:spacing w:val="15"/>
          <w:sz w:val="22"/>
          <w:szCs w:val="22"/>
        </w:rPr>
      </w:pPr>
      <w:r>
        <w:br w:type="page"/>
      </w:r>
    </w:p>
    <w:p w:rsidR="00E462E1" w:rsidRDefault="00E462E1" w:rsidP="00E462E1">
      <w:pPr>
        <w:pStyle w:val="Heading3"/>
      </w:pPr>
      <w:bookmarkStart w:id="105" w:name="_Ref327457902"/>
      <w:bookmarkStart w:id="106" w:name="_Ref327457904"/>
      <w:bookmarkStart w:id="107" w:name="_Toc327467622"/>
      <w:bookmarkStart w:id="108" w:name="_Toc327468955"/>
      <w:r>
        <w:lastRenderedPageBreak/>
        <w:t>Konkurrenzanalyse</w:t>
      </w:r>
      <w:bookmarkEnd w:id="105"/>
      <w:bookmarkEnd w:id="106"/>
      <w:bookmarkEnd w:id="107"/>
      <w:bookmarkEnd w:id="108"/>
    </w:p>
    <w:p w:rsidR="00E462E1" w:rsidRDefault="00E462E1" w:rsidP="00E462E1">
      <w:r>
        <w:t>In der Konkurrenzanalyse werden folgende Konkurrenzen genauer untersucht:</w:t>
      </w:r>
    </w:p>
    <w:p w:rsidR="00E462E1" w:rsidRDefault="00E462E1" w:rsidP="00FC1D38">
      <w:pPr>
        <w:pStyle w:val="ListParagraph"/>
        <w:numPr>
          <w:ilvl w:val="0"/>
          <w:numId w:val="16"/>
        </w:numPr>
      </w:pPr>
      <w:r>
        <w:t>Präsentationmöglichkeiten für Poster</w:t>
      </w:r>
    </w:p>
    <w:p w:rsidR="00E462E1" w:rsidRDefault="00E462E1" w:rsidP="00FC1D38">
      <w:pPr>
        <w:pStyle w:val="ListParagraph"/>
        <w:numPr>
          <w:ilvl w:val="0"/>
          <w:numId w:val="16"/>
        </w:numPr>
      </w:pPr>
      <w:r>
        <w:t>bestehende Videowalls</w:t>
      </w:r>
    </w:p>
    <w:p w:rsidR="00E462E1" w:rsidRDefault="00E462E1" w:rsidP="00FC1D38">
      <w:pPr>
        <w:pStyle w:val="ListParagraph"/>
        <w:numPr>
          <w:ilvl w:val="0"/>
          <w:numId w:val="16"/>
        </w:numPr>
      </w:pPr>
      <w:r>
        <w:t>der Videowall ähnliche Produkte</w:t>
      </w:r>
    </w:p>
    <w:p w:rsidR="00E462E1" w:rsidRDefault="00E462E1" w:rsidP="00E462E1">
      <w:pPr>
        <w:pStyle w:val="Heading4"/>
      </w:pPr>
      <w:bookmarkStart w:id="109" w:name="_Toc327467623"/>
      <w:r>
        <w:t>Präsentationsmöglichkeiten für Poster</w:t>
      </w:r>
      <w:bookmarkEnd w:id="109"/>
    </w:p>
    <w:p w:rsidR="00E462E1" w:rsidRDefault="00E462E1" w:rsidP="00E462E1">
      <w:r>
        <w:t>Wie der Aufgabenstellung (</w:t>
      </w:r>
      <w:r w:rsidR="001A7583">
        <w:fldChar w:fldCharType="begin"/>
      </w:r>
      <w:r w:rsidR="001A7583">
        <w:instrText xml:space="preserve"> REF _Ref327461242 \r \h </w:instrText>
      </w:r>
      <w:r w:rsidR="001A7583">
        <w:fldChar w:fldCharType="separate"/>
      </w:r>
      <w:r w:rsidR="000E6CF3">
        <w:t>VIII</w:t>
      </w:r>
      <w:r w:rsidR="001A7583">
        <w:fldChar w:fldCharType="end"/>
      </w:r>
      <w:r w:rsidR="001A7583">
        <w:t xml:space="preserve"> </w:t>
      </w:r>
      <w:r w:rsidR="001A7583">
        <w:fldChar w:fldCharType="begin"/>
      </w:r>
      <w:r w:rsidR="001A7583">
        <w:instrText xml:space="preserve"> REF _Ref327461243 \h </w:instrText>
      </w:r>
      <w:r w:rsidR="001A7583">
        <w:fldChar w:fldCharType="separate"/>
      </w:r>
      <w:r w:rsidR="000E6CF3">
        <w:t>Anhang</w:t>
      </w:r>
      <w:r w:rsidR="001A7583">
        <w:fldChar w:fldCharType="end"/>
      </w:r>
      <w:r>
        <w:t>) entnommen werden kann, ist das Präsentieren der Bachelorposter eine Anforderung an die Arbeit, die auch umgesetzt werden soll. Daher ist eine Analyse von konkurrierenden Präsentationsarten sinnvoll.</w:t>
      </w:r>
    </w:p>
    <w:p w:rsidR="00E462E1" w:rsidRDefault="00E462E1" w:rsidP="00E462E1">
      <w:r>
        <w:t>Es gibt verschiedene Arten, wie die Bachelorposter präsentiert werden können:</w:t>
      </w:r>
    </w:p>
    <w:p w:rsidR="00E462E1" w:rsidRDefault="00E462E1" w:rsidP="00FC1D38">
      <w:pPr>
        <w:pStyle w:val="ListParagraph"/>
        <w:numPr>
          <w:ilvl w:val="0"/>
          <w:numId w:val="15"/>
        </w:numPr>
      </w:pPr>
      <w:r>
        <w:t>In der bestehenden Papierform an der Bachelorausstellung</w:t>
      </w:r>
    </w:p>
    <w:p w:rsidR="00E462E1" w:rsidRDefault="00E462E1" w:rsidP="00FC1D38">
      <w:pPr>
        <w:pStyle w:val="ListParagraph"/>
        <w:numPr>
          <w:ilvl w:val="0"/>
          <w:numId w:val="15"/>
        </w:numPr>
      </w:pPr>
      <w:r>
        <w:t xml:space="preserve">Über das Web: </w:t>
      </w:r>
      <w:r>
        <w:br/>
        <w:t>Für die Abteilung Informatik besteht eine Lösung zur Präsentation der Bachelorarbeiten mit der Eprints-Website</w:t>
      </w:r>
      <w:r>
        <w:rPr>
          <w:rStyle w:val="FootnoteReference"/>
        </w:rPr>
        <w:footnoteReference w:id="2"/>
      </w:r>
      <w:r>
        <w:t>. Dieselbe oder eine ähnliche Lösung wäre für die Präsentation der Bachelorposter aller Abteilungen der HSR denkbar.</w:t>
      </w:r>
    </w:p>
    <w:p w:rsidR="00E462E1" w:rsidRDefault="00E462E1" w:rsidP="00FC1D38">
      <w:pPr>
        <w:pStyle w:val="ListParagraph"/>
        <w:numPr>
          <w:ilvl w:val="0"/>
          <w:numId w:val="15"/>
        </w:numPr>
      </w:pPr>
      <w:r>
        <w:t>Über einen Newsletter:</w:t>
      </w:r>
      <w:r>
        <w:br/>
        <w:t>Der Newsletter soll halbjährlich auf die Bachelorposter, welche für die im vergangenen Semester durchgeführten Arbeiten erstellen wurden, aufmerksam machen. Dazu sollen diese Poster im Web abrufbar sein.</w:t>
      </w:r>
    </w:p>
    <w:p w:rsidR="00E462E1" w:rsidRDefault="00E462E1" w:rsidP="00FC1D38">
      <w:pPr>
        <w:pStyle w:val="ListParagraph"/>
        <w:numPr>
          <w:ilvl w:val="0"/>
          <w:numId w:val="15"/>
        </w:numPr>
      </w:pPr>
      <w:r>
        <w:t>Über die HSR Videowall</w:t>
      </w:r>
    </w:p>
    <w:p w:rsidR="00E462E1" w:rsidRDefault="00E462E1" w:rsidP="00E462E1">
      <w:r>
        <w:t>Nachfolgende Tabelle zeigt, welche Vor- und Nachteile mit den einzelnen Möglichkeiten verbunden sind.</w:t>
      </w:r>
    </w:p>
    <w:tbl>
      <w:tblPr>
        <w:tblStyle w:val="MediumShading1-Accent1"/>
        <w:tblW w:w="0" w:type="auto"/>
        <w:tblLook w:val="0420" w:firstRow="1" w:lastRow="0" w:firstColumn="0" w:lastColumn="0" w:noHBand="0" w:noVBand="1"/>
      </w:tblPr>
      <w:tblGrid>
        <w:gridCol w:w="1809"/>
        <w:gridCol w:w="3686"/>
        <w:gridCol w:w="3685"/>
      </w:tblGrid>
      <w:tr w:rsidR="00E462E1" w:rsidTr="00F93041">
        <w:trPr>
          <w:cnfStyle w:val="100000000000" w:firstRow="1" w:lastRow="0" w:firstColumn="0" w:lastColumn="0" w:oddVBand="0" w:evenVBand="0" w:oddHBand="0" w:evenHBand="0" w:firstRowFirstColumn="0" w:firstRowLastColumn="0" w:lastRowFirstColumn="0" w:lastRowLastColumn="0"/>
        </w:trPr>
        <w:tc>
          <w:tcPr>
            <w:tcW w:w="1809" w:type="dxa"/>
          </w:tcPr>
          <w:p w:rsidR="00E462E1" w:rsidRDefault="00E462E1" w:rsidP="00F93041">
            <w:r>
              <w:t>Präsentationsart</w:t>
            </w:r>
          </w:p>
        </w:tc>
        <w:tc>
          <w:tcPr>
            <w:tcW w:w="3686" w:type="dxa"/>
          </w:tcPr>
          <w:p w:rsidR="00E462E1" w:rsidRDefault="00E462E1" w:rsidP="00F93041">
            <w:r>
              <w:t>Vorteile</w:t>
            </w:r>
          </w:p>
        </w:tc>
        <w:tc>
          <w:tcPr>
            <w:tcW w:w="3685" w:type="dxa"/>
          </w:tcPr>
          <w:p w:rsidR="00E462E1" w:rsidRDefault="00E462E1" w:rsidP="00F93041">
            <w:r>
              <w:t>Nachteile</w:t>
            </w:r>
          </w:p>
        </w:tc>
      </w:tr>
      <w:tr w:rsidR="00E462E1" w:rsidTr="00F93041">
        <w:trPr>
          <w:cnfStyle w:val="000000100000" w:firstRow="0" w:lastRow="0" w:firstColumn="0" w:lastColumn="0" w:oddVBand="0" w:evenVBand="0" w:oddHBand="1" w:evenHBand="0" w:firstRowFirstColumn="0" w:firstRowLastColumn="0" w:lastRowFirstColumn="0" w:lastRowLastColumn="0"/>
        </w:trPr>
        <w:tc>
          <w:tcPr>
            <w:tcW w:w="1809" w:type="dxa"/>
          </w:tcPr>
          <w:p w:rsidR="00E462E1" w:rsidRDefault="00E462E1" w:rsidP="00F93041">
            <w:r>
              <w:t>Papierform</w:t>
            </w:r>
          </w:p>
        </w:tc>
        <w:tc>
          <w:tcPr>
            <w:tcW w:w="3686" w:type="dxa"/>
          </w:tcPr>
          <w:p w:rsidR="00E462E1" w:rsidRDefault="00E462E1" w:rsidP="00FC1D38">
            <w:pPr>
              <w:pStyle w:val="ListParagraph"/>
              <w:numPr>
                <w:ilvl w:val="1"/>
                <w:numId w:val="7"/>
              </w:numPr>
              <w:ind w:left="176" w:hanging="159"/>
            </w:pPr>
            <w:r>
              <w:t>Visuelle Anziehung</w:t>
            </w:r>
          </w:p>
        </w:tc>
        <w:tc>
          <w:tcPr>
            <w:tcW w:w="3685" w:type="dxa"/>
          </w:tcPr>
          <w:p w:rsidR="00E462E1" w:rsidRDefault="00E462E1" w:rsidP="00FC1D38">
            <w:pPr>
              <w:pStyle w:val="ListParagraph"/>
              <w:numPr>
                <w:ilvl w:val="1"/>
                <w:numId w:val="7"/>
              </w:numPr>
              <w:ind w:left="176" w:hanging="159"/>
            </w:pPr>
            <w:r>
              <w:t>Statisch</w:t>
            </w:r>
          </w:p>
          <w:p w:rsidR="00E462E1" w:rsidRDefault="00E462E1" w:rsidP="00FC1D38">
            <w:pPr>
              <w:pStyle w:val="ListParagraph"/>
              <w:numPr>
                <w:ilvl w:val="1"/>
                <w:numId w:val="7"/>
              </w:numPr>
              <w:ind w:left="176" w:hanging="159"/>
            </w:pPr>
            <w:r>
              <w:t>Ausstellungszeit vorgegeben und beschränkt</w:t>
            </w:r>
          </w:p>
          <w:p w:rsidR="00E462E1" w:rsidRDefault="00E462E1" w:rsidP="00FC1D38">
            <w:pPr>
              <w:pStyle w:val="ListParagraph"/>
              <w:numPr>
                <w:ilvl w:val="1"/>
                <w:numId w:val="7"/>
              </w:numPr>
              <w:ind w:left="176" w:hanging="159"/>
            </w:pPr>
            <w:r>
              <w:t>Nur aktuelle Poster</w:t>
            </w:r>
          </w:p>
          <w:p w:rsidR="00E462E1" w:rsidRDefault="00E462E1" w:rsidP="00FC1D38">
            <w:pPr>
              <w:pStyle w:val="ListParagraph"/>
              <w:numPr>
                <w:ilvl w:val="1"/>
                <w:numId w:val="7"/>
              </w:numPr>
              <w:ind w:left="176" w:hanging="159"/>
            </w:pPr>
            <w:r>
              <w:t>An verschiedenen Standorten ausgestellt</w:t>
            </w:r>
          </w:p>
        </w:tc>
      </w:tr>
      <w:tr w:rsidR="00E462E1" w:rsidTr="00F93041">
        <w:trPr>
          <w:cnfStyle w:val="000000010000" w:firstRow="0" w:lastRow="0" w:firstColumn="0" w:lastColumn="0" w:oddVBand="0" w:evenVBand="0" w:oddHBand="0" w:evenHBand="1" w:firstRowFirstColumn="0" w:firstRowLastColumn="0" w:lastRowFirstColumn="0" w:lastRowLastColumn="0"/>
        </w:trPr>
        <w:tc>
          <w:tcPr>
            <w:tcW w:w="1809" w:type="dxa"/>
          </w:tcPr>
          <w:p w:rsidR="00E462E1" w:rsidRDefault="00E462E1" w:rsidP="00F93041">
            <w:r>
              <w:t>Web</w:t>
            </w:r>
          </w:p>
        </w:tc>
        <w:tc>
          <w:tcPr>
            <w:tcW w:w="3686" w:type="dxa"/>
          </w:tcPr>
          <w:p w:rsidR="00E462E1" w:rsidRDefault="00E462E1" w:rsidP="00FC1D38">
            <w:pPr>
              <w:pStyle w:val="ListParagraph"/>
              <w:numPr>
                <w:ilvl w:val="1"/>
                <w:numId w:val="7"/>
              </w:numPr>
              <w:ind w:left="176" w:hanging="159"/>
            </w:pPr>
            <w:r>
              <w:t>Alle bisher erstellten Poster jederzeit verfügbar</w:t>
            </w:r>
          </w:p>
        </w:tc>
        <w:tc>
          <w:tcPr>
            <w:tcW w:w="3685" w:type="dxa"/>
          </w:tcPr>
          <w:p w:rsidR="00E462E1" w:rsidRDefault="00E462E1" w:rsidP="00FC1D38">
            <w:pPr>
              <w:pStyle w:val="ListParagraph"/>
              <w:numPr>
                <w:ilvl w:val="1"/>
                <w:numId w:val="7"/>
              </w:numPr>
              <w:ind w:left="176" w:hanging="159"/>
            </w:pPr>
            <w:r>
              <w:t>Das Interesse an den Postern muss explizit vorhanden sein</w:t>
            </w:r>
          </w:p>
        </w:tc>
      </w:tr>
      <w:tr w:rsidR="00E462E1" w:rsidTr="00F93041">
        <w:trPr>
          <w:cnfStyle w:val="000000100000" w:firstRow="0" w:lastRow="0" w:firstColumn="0" w:lastColumn="0" w:oddVBand="0" w:evenVBand="0" w:oddHBand="1" w:evenHBand="0" w:firstRowFirstColumn="0" w:firstRowLastColumn="0" w:lastRowFirstColumn="0" w:lastRowLastColumn="0"/>
        </w:trPr>
        <w:tc>
          <w:tcPr>
            <w:tcW w:w="1809" w:type="dxa"/>
          </w:tcPr>
          <w:p w:rsidR="00E462E1" w:rsidRDefault="00E462E1" w:rsidP="00F93041">
            <w:r>
              <w:t>Newsletter</w:t>
            </w:r>
          </w:p>
        </w:tc>
        <w:tc>
          <w:tcPr>
            <w:tcW w:w="3686" w:type="dxa"/>
          </w:tcPr>
          <w:p w:rsidR="00E462E1" w:rsidRDefault="00E462E1" w:rsidP="00FC1D38">
            <w:pPr>
              <w:pStyle w:val="ListParagraph"/>
              <w:numPr>
                <w:ilvl w:val="1"/>
                <w:numId w:val="7"/>
              </w:numPr>
              <w:ind w:left="176" w:hanging="159"/>
            </w:pPr>
            <w:r>
              <w:t>Explizite Aufforderung weckt Interesse der Leserschaft</w:t>
            </w:r>
          </w:p>
        </w:tc>
        <w:tc>
          <w:tcPr>
            <w:tcW w:w="3685" w:type="dxa"/>
          </w:tcPr>
          <w:p w:rsidR="00E462E1" w:rsidRDefault="00E462E1" w:rsidP="00FC1D38">
            <w:pPr>
              <w:pStyle w:val="ListParagraph"/>
              <w:numPr>
                <w:ilvl w:val="1"/>
                <w:numId w:val="7"/>
              </w:numPr>
              <w:ind w:left="176" w:hanging="159"/>
            </w:pPr>
            <w:r>
              <w:t>Nur aktuelle Poster</w:t>
            </w:r>
          </w:p>
          <w:p w:rsidR="00E462E1" w:rsidRDefault="00E462E1" w:rsidP="00FC1D38">
            <w:pPr>
              <w:pStyle w:val="ListParagraph"/>
              <w:numPr>
                <w:ilvl w:val="1"/>
                <w:numId w:val="7"/>
              </w:numPr>
              <w:ind w:left="176" w:hanging="159"/>
            </w:pPr>
            <w:r>
              <w:t>Erreicht nur Newsletterabonnenten</w:t>
            </w:r>
          </w:p>
        </w:tc>
      </w:tr>
      <w:tr w:rsidR="00E462E1" w:rsidTr="00F93041">
        <w:trPr>
          <w:cnfStyle w:val="000000010000" w:firstRow="0" w:lastRow="0" w:firstColumn="0" w:lastColumn="0" w:oddVBand="0" w:evenVBand="0" w:oddHBand="0" w:evenHBand="1" w:firstRowFirstColumn="0" w:firstRowLastColumn="0" w:lastRowFirstColumn="0" w:lastRowLastColumn="0"/>
        </w:trPr>
        <w:tc>
          <w:tcPr>
            <w:tcW w:w="1809" w:type="dxa"/>
          </w:tcPr>
          <w:p w:rsidR="00E462E1" w:rsidRDefault="00E462E1" w:rsidP="00F93041">
            <w:r>
              <w:t>HSR Videowall</w:t>
            </w:r>
          </w:p>
        </w:tc>
        <w:tc>
          <w:tcPr>
            <w:tcW w:w="3686" w:type="dxa"/>
          </w:tcPr>
          <w:p w:rsidR="00E462E1" w:rsidRDefault="00E462E1" w:rsidP="00FC1D38">
            <w:pPr>
              <w:pStyle w:val="ListParagraph"/>
              <w:numPr>
                <w:ilvl w:val="1"/>
                <w:numId w:val="7"/>
              </w:numPr>
              <w:ind w:left="176" w:hanging="159"/>
            </w:pPr>
            <w:r>
              <w:t>Interaktiv, weckt Spieltrieb, Spassfaktor</w:t>
            </w:r>
          </w:p>
          <w:p w:rsidR="00E462E1" w:rsidRDefault="00E462E1" w:rsidP="00FC1D38">
            <w:pPr>
              <w:pStyle w:val="ListParagraph"/>
              <w:numPr>
                <w:ilvl w:val="1"/>
                <w:numId w:val="7"/>
              </w:numPr>
              <w:ind w:left="176" w:hanging="159"/>
            </w:pPr>
            <w:r>
              <w:t>Alle bisher erstellten Poster jederzeit verfügbar</w:t>
            </w:r>
          </w:p>
          <w:p w:rsidR="00E462E1" w:rsidRDefault="00E462E1" w:rsidP="00FC1D38">
            <w:pPr>
              <w:pStyle w:val="ListParagraph"/>
              <w:numPr>
                <w:ilvl w:val="1"/>
                <w:numId w:val="7"/>
              </w:numPr>
              <w:ind w:left="176" w:hanging="159"/>
            </w:pPr>
            <w:r>
              <w:t>Poster sind an zentralem, viel besuchten Ort „ausgestellt“</w:t>
            </w:r>
          </w:p>
          <w:p w:rsidR="00E462E1" w:rsidRDefault="00E462E1" w:rsidP="00FC1D38">
            <w:pPr>
              <w:pStyle w:val="ListParagraph"/>
              <w:numPr>
                <w:ilvl w:val="1"/>
                <w:numId w:val="7"/>
              </w:numPr>
              <w:ind w:left="176" w:hanging="159"/>
            </w:pPr>
            <w:r>
              <w:t>Man stösst eher zufällig auf Poster, kann verborgenes Interesse wecken</w:t>
            </w:r>
          </w:p>
        </w:tc>
        <w:tc>
          <w:tcPr>
            <w:tcW w:w="3685" w:type="dxa"/>
          </w:tcPr>
          <w:p w:rsidR="00E462E1" w:rsidRDefault="00E462E1" w:rsidP="00F93041">
            <w:pPr>
              <w:keepNext/>
              <w:ind w:left="17"/>
            </w:pPr>
          </w:p>
        </w:tc>
      </w:tr>
    </w:tbl>
    <w:p w:rsidR="00E462E1" w:rsidRDefault="00E462E1" w:rsidP="00E462E1">
      <w:pPr>
        <w:pStyle w:val="Caption"/>
      </w:pPr>
      <w:bookmarkStart w:id="110" w:name="_Toc327468157"/>
      <w:r>
        <w:t xml:space="preserve">Tabelle </w:t>
      </w:r>
      <w:fldSimple w:instr=" SEQ Tabelle \* ARABIC ">
        <w:r w:rsidR="000E6CF3">
          <w:rPr>
            <w:noProof/>
          </w:rPr>
          <w:t>6</w:t>
        </w:r>
      </w:fldSimple>
      <w:r>
        <w:t xml:space="preserve"> - </w:t>
      </w:r>
      <w:r>
        <w:rPr>
          <w:noProof/>
        </w:rPr>
        <w:t xml:space="preserve"> Vor- und Nachteile der Posterpräsentationsarten</w:t>
      </w:r>
      <w:bookmarkEnd w:id="110"/>
    </w:p>
    <w:p w:rsidR="00E462E1" w:rsidRDefault="00E462E1" w:rsidP="00E462E1">
      <w:r>
        <w:t xml:space="preserve">Die Videowall </w:t>
      </w:r>
      <w:proofErr w:type="gramStart"/>
      <w:r>
        <w:t>ist</w:t>
      </w:r>
      <w:proofErr w:type="gramEnd"/>
      <w:r>
        <w:t xml:space="preserve"> interaktiv. Der Nutzer trifft eher spontan auf die Poster, welche zentral und vollständig vorhanden sind, was vermutlich sein Interesse für die Poster weckt. Die HSR Videowall bietet für die Präsentation der Bachelorposter nur Vorteile und eignet sich daher ideal für diese Aufgabe.</w:t>
      </w:r>
    </w:p>
    <w:p w:rsidR="00E462E1" w:rsidRDefault="00E462E1" w:rsidP="00E462E1">
      <w:pPr>
        <w:pStyle w:val="Heading4"/>
      </w:pPr>
      <w:bookmarkStart w:id="111" w:name="_Ref327117250"/>
      <w:bookmarkStart w:id="112" w:name="_Toc327467624"/>
      <w:r>
        <w:t>Bestehende Videowalls</w:t>
      </w:r>
      <w:bookmarkEnd w:id="111"/>
      <w:bookmarkEnd w:id="112"/>
    </w:p>
    <w:p w:rsidR="00E462E1" w:rsidRDefault="00E462E1" w:rsidP="00E462E1">
      <w:r>
        <w:t xml:space="preserve">In diesem Kapitel wird untersucht, was für Videowalls bestehen und was diese bieten. Dazu soll festgehalten werden, was eine Videowall ist: Eine für die Öffentlichkeit zugängliche Anzeige mit dynamischen Inhalten wie </w:t>
      </w:r>
      <w:r>
        <w:lastRenderedPageBreak/>
        <w:t>Bilder oder Videos. Die Steuerung erfolgt durch Körperbewegungen mithilfe des Microsoft Kinect Sensors</w:t>
      </w:r>
      <w:r>
        <w:rPr>
          <w:rStyle w:val="FootnoteReference"/>
        </w:rPr>
        <w:footnoteReference w:id="3"/>
      </w:r>
      <w:r>
        <w:t xml:space="preserve"> (weitere Informationen im Kapitel </w:t>
      </w:r>
      <w:r>
        <w:fldChar w:fldCharType="begin"/>
      </w:r>
      <w:r>
        <w:instrText xml:space="preserve"> REF _Ref327091840 \r \h </w:instrText>
      </w:r>
      <w:r>
        <w:fldChar w:fldCharType="separate"/>
      </w:r>
      <w:r w:rsidR="000E6CF3">
        <w:t>V.3.7</w:t>
      </w:r>
      <w:r>
        <w:fldChar w:fldCharType="end"/>
      </w:r>
      <w:r>
        <w:t xml:space="preserve"> </w:t>
      </w:r>
      <w:r>
        <w:fldChar w:fldCharType="begin"/>
      </w:r>
      <w:r>
        <w:instrText xml:space="preserve"> REF _Ref327091843 \h </w:instrText>
      </w:r>
      <w:r>
        <w:fldChar w:fldCharType="separate"/>
      </w:r>
      <w:r w:rsidR="000E6CF3">
        <w:t>Interaktionsbereich des Kinect Sensors</w:t>
      </w:r>
      <w:r>
        <w:fldChar w:fldCharType="end"/>
      </w:r>
      <w:r>
        <w:t>).</w:t>
      </w:r>
    </w:p>
    <w:p w:rsidR="00E462E1" w:rsidRDefault="00E462E1" w:rsidP="00E462E1">
      <w:r>
        <w:t>Um herauszufinden, was für Videowalls bestehen, wurde Recherche im Internet betrieben. Es konnten vornehmlich Videoaufnahmen von solchen Installationen gefunden werden. Alle nachfolgend aufgelisteten, mit einer kurzen Beschreibung versehenen Videowalls werden durch Körperbewegung, also ohne Berührungen, gesteuert.</w:t>
      </w:r>
    </w:p>
    <w:tbl>
      <w:tblPr>
        <w:tblStyle w:val="MediumShading1-Accent1"/>
        <w:tblW w:w="0" w:type="auto"/>
        <w:tblLook w:val="04A0" w:firstRow="1" w:lastRow="0" w:firstColumn="1" w:lastColumn="0" w:noHBand="0" w:noVBand="1"/>
      </w:tblPr>
      <w:tblGrid>
        <w:gridCol w:w="2518"/>
        <w:gridCol w:w="6694"/>
      </w:tblGrid>
      <w:tr w:rsidR="00E462E1" w:rsidTr="00F93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rsidR="00E462E1" w:rsidRDefault="00E462E1" w:rsidP="00F93041">
            <w:r>
              <w:t>Videowall</w:t>
            </w:r>
          </w:p>
        </w:tc>
        <w:tc>
          <w:tcPr>
            <w:tcW w:w="6694" w:type="dxa"/>
          </w:tcPr>
          <w:p w:rsidR="00E462E1" w:rsidRDefault="00E462E1" w:rsidP="00F93041">
            <w:pPr>
              <w:cnfStyle w:val="100000000000" w:firstRow="1" w:lastRow="0" w:firstColumn="0" w:lastColumn="0" w:oddVBand="0" w:evenVBand="0" w:oddHBand="0" w:evenHBand="0" w:firstRowFirstColumn="0" w:firstRowLastColumn="0" w:lastRowFirstColumn="0" w:lastRowLastColumn="0"/>
            </w:pPr>
            <w:r>
              <w:t>Kurzbeschreibung</w:t>
            </w:r>
          </w:p>
        </w:tc>
      </w:tr>
      <w:tr w:rsidR="00E462E1" w:rsidTr="00F93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rsidR="00E462E1" w:rsidRDefault="00E462E1" w:rsidP="00F93041">
            <w:r w:rsidRPr="00CB77D5">
              <w:t>Repetto Paris</w:t>
            </w:r>
            <w:r>
              <w:rPr>
                <w:rStyle w:val="FootnoteReference"/>
                <w:lang w:val="fr-CH"/>
              </w:rPr>
              <w:footnoteReference w:id="4"/>
            </w:r>
          </w:p>
        </w:tc>
        <w:tc>
          <w:tcPr>
            <w:tcW w:w="6694" w:type="dxa"/>
          </w:tcPr>
          <w:p w:rsidR="00E462E1" w:rsidRDefault="00E462E1" w:rsidP="00F93041">
            <w:pPr>
              <w:cnfStyle w:val="000000100000" w:firstRow="0" w:lastRow="0" w:firstColumn="0" w:lastColumn="0" w:oddVBand="0" w:evenVBand="0" w:oddHBand="1" w:evenHBand="0" w:firstRowFirstColumn="0" w:firstRowLastColumn="0" w:lastRowFirstColumn="0" w:lastRowLastColumn="0"/>
            </w:pPr>
            <w:r>
              <w:t>M</w:t>
            </w:r>
            <w:r w:rsidRPr="00CB77D5">
              <w:t>it</w:t>
            </w:r>
            <w:r>
              <w:t>tels</w:t>
            </w:r>
            <w:r w:rsidRPr="00CB77D5">
              <w:t xml:space="preserve"> Swipe-Gesten </w:t>
            </w:r>
            <w:r>
              <w:t>können verschiedene</w:t>
            </w:r>
            <w:r w:rsidRPr="00CB77D5">
              <w:t xml:space="preserve"> </w:t>
            </w:r>
            <w:r>
              <w:t>Videoausschnitte angezeigt</w:t>
            </w:r>
            <w:r w:rsidRPr="00CB77D5">
              <w:t xml:space="preserve"> werden.</w:t>
            </w:r>
          </w:p>
        </w:tc>
      </w:tr>
      <w:tr w:rsidR="00E462E1" w:rsidTr="00F9304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rsidR="00E462E1" w:rsidRDefault="00E462E1" w:rsidP="00F93041">
            <w:r w:rsidRPr="00BE32AF">
              <w:t>Advanced Interface Design</w:t>
            </w:r>
            <w:r>
              <w:rPr>
                <w:rStyle w:val="FootnoteReference"/>
                <w:lang w:val="fr-CH"/>
              </w:rPr>
              <w:footnoteReference w:id="5"/>
            </w:r>
          </w:p>
        </w:tc>
        <w:tc>
          <w:tcPr>
            <w:tcW w:w="6694" w:type="dxa"/>
          </w:tcPr>
          <w:p w:rsidR="00E462E1" w:rsidRDefault="00E462E1" w:rsidP="00F93041">
            <w:pPr>
              <w:cnfStyle w:val="000000010000" w:firstRow="0" w:lastRow="0" w:firstColumn="0" w:lastColumn="0" w:oddVBand="0" w:evenVBand="0" w:oddHBand="0" w:evenHBand="1" w:firstRowFirstColumn="0" w:firstRowLastColumn="0" w:lastRowFirstColumn="0" w:lastRowLastColumn="0"/>
            </w:pPr>
            <w:r>
              <w:t>Der vorbeilaufende</w:t>
            </w:r>
            <w:r w:rsidRPr="00BE32AF">
              <w:t xml:space="preserve"> Passant </w:t>
            </w:r>
            <w:r>
              <w:t>steuert das</w:t>
            </w:r>
            <w:r w:rsidRPr="00BE32AF">
              <w:t xml:space="preserve"> Abspielen des Videos.</w:t>
            </w:r>
            <w:r>
              <w:t xml:space="preserve"> Geht man rückwärts, spult das Video zurück.</w:t>
            </w:r>
          </w:p>
        </w:tc>
      </w:tr>
      <w:tr w:rsidR="00E462E1" w:rsidTr="00F93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rsidR="00E462E1" w:rsidRDefault="00E462E1" w:rsidP="00F93041">
            <w:r w:rsidRPr="00BE32AF">
              <w:t>Diesel</w:t>
            </w:r>
            <w:r>
              <w:rPr>
                <w:rStyle w:val="FootnoteReference"/>
                <w:lang w:val="fr-CH"/>
              </w:rPr>
              <w:footnoteReference w:id="6"/>
            </w:r>
          </w:p>
        </w:tc>
        <w:tc>
          <w:tcPr>
            <w:tcW w:w="6694" w:type="dxa"/>
          </w:tcPr>
          <w:p w:rsidR="00E462E1" w:rsidRDefault="00E462E1" w:rsidP="00F93041">
            <w:pPr>
              <w:cnfStyle w:val="000000100000" w:firstRow="0" w:lastRow="0" w:firstColumn="0" w:lastColumn="0" w:oddVBand="0" w:evenVBand="0" w:oddHBand="1" w:evenHBand="0" w:firstRowFirstColumn="0" w:firstRowLastColumn="0" w:lastRowFirstColumn="0" w:lastRowLastColumn="0"/>
            </w:pPr>
            <w:r>
              <w:t>Mit wilden Hand- und Armbewegungen kann im Schaufenster mit dem Wetter gespielt und ein Unwetter mit Wind und Blitzen erzeugt werden.</w:t>
            </w:r>
          </w:p>
        </w:tc>
      </w:tr>
      <w:tr w:rsidR="00E462E1" w:rsidTr="00F9304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rsidR="00E462E1" w:rsidRDefault="00E462E1" w:rsidP="00F93041">
            <w:r w:rsidRPr="00BE32AF">
              <w:t>Chanel Paris</w:t>
            </w:r>
            <w:r>
              <w:rPr>
                <w:rStyle w:val="FootnoteReference"/>
                <w:lang w:val="fr-CH"/>
              </w:rPr>
              <w:footnoteReference w:id="7"/>
            </w:r>
          </w:p>
        </w:tc>
        <w:tc>
          <w:tcPr>
            <w:tcW w:w="6694" w:type="dxa"/>
          </w:tcPr>
          <w:p w:rsidR="00E462E1" w:rsidRDefault="00E462E1" w:rsidP="00F93041">
            <w:pPr>
              <w:cnfStyle w:val="000000010000" w:firstRow="0" w:lastRow="0" w:firstColumn="0" w:lastColumn="0" w:oddVBand="0" w:evenVBand="0" w:oddHBand="0" w:evenHBand="1" w:firstRowFirstColumn="0" w:firstRowLastColumn="0" w:lastRowFirstColumn="0" w:lastRowLastColumn="0"/>
            </w:pPr>
            <w:r>
              <w:t>Die über einen Hintergrund unregelmässig verteilten Chanel-Logos können durch Körperbewegungen weggewischt werden. Nach kurzer Wartezeit nehmen die Logos wieder ihren alten Platz ein.</w:t>
            </w:r>
          </w:p>
        </w:tc>
      </w:tr>
      <w:tr w:rsidR="00E462E1" w:rsidTr="00F93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rsidR="00E462E1" w:rsidRDefault="00E462E1" w:rsidP="00F93041">
            <w:r w:rsidRPr="00BE32AF">
              <w:t>Interactive Mirror</w:t>
            </w:r>
            <w:r>
              <w:rPr>
                <w:rStyle w:val="FootnoteReference"/>
                <w:lang w:val="fr-CH"/>
              </w:rPr>
              <w:footnoteReference w:id="8"/>
            </w:r>
          </w:p>
        </w:tc>
        <w:tc>
          <w:tcPr>
            <w:tcW w:w="6694" w:type="dxa"/>
          </w:tcPr>
          <w:p w:rsidR="00E462E1" w:rsidRDefault="00E462E1" w:rsidP="00F93041">
            <w:pPr>
              <w:cnfStyle w:val="000000100000" w:firstRow="0" w:lastRow="0" w:firstColumn="0" w:lastColumn="0" w:oddVBand="0" w:evenVBand="0" w:oddHBand="1" w:evenHBand="0" w:firstRowFirstColumn="0" w:firstRowLastColumn="0" w:lastRowFirstColumn="0" w:lastRowLastColumn="0"/>
            </w:pPr>
            <w:r>
              <w:t>Läuft ein Passant am Spiegel vorbei, erzeugt das farbige „Flammen“, welche durch zusätzliche Armbewegungen verstärkt werden können.</w:t>
            </w:r>
          </w:p>
        </w:tc>
      </w:tr>
      <w:tr w:rsidR="00E462E1" w:rsidTr="00F9304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rsidR="00E462E1" w:rsidRPr="005F4D33" w:rsidRDefault="00E462E1" w:rsidP="00F93041">
            <w:pPr>
              <w:rPr>
                <w:lang w:val="en-US"/>
              </w:rPr>
            </w:pPr>
            <w:r w:rsidRPr="005F4D33">
              <w:rPr>
                <w:lang w:val="en-US"/>
              </w:rPr>
              <w:t>Swivel 3D Virtual Dressing Room</w:t>
            </w:r>
            <w:r>
              <w:rPr>
                <w:rStyle w:val="FootnoteReference"/>
              </w:rPr>
              <w:footnoteReference w:id="9"/>
            </w:r>
          </w:p>
        </w:tc>
        <w:tc>
          <w:tcPr>
            <w:tcW w:w="6694" w:type="dxa"/>
          </w:tcPr>
          <w:p w:rsidR="00E462E1" w:rsidRDefault="00E462E1" w:rsidP="00F93041">
            <w:pPr>
              <w:cnfStyle w:val="000000010000" w:firstRow="0" w:lastRow="0" w:firstColumn="0" w:lastColumn="0" w:oddVBand="0" w:evenVBand="0" w:oddHBand="0" w:evenHBand="1" w:firstRowFirstColumn="0" w:firstRowLastColumn="0" w:lastRowFirstColumn="0" w:lastRowLastColumn="0"/>
            </w:pPr>
            <w:r>
              <w:t>In einem virtuellen Ankleidezimmer kann man durch Auswahl der Kleider und Accessoires mit der Hand diese anprobieren und schliesslich vom Outfit ein Foto machen lassen.</w:t>
            </w:r>
          </w:p>
        </w:tc>
      </w:tr>
      <w:tr w:rsidR="00E462E1" w:rsidTr="00F93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rsidR="00E462E1" w:rsidRDefault="00E462E1" w:rsidP="00F93041">
            <w:r w:rsidRPr="00BE32AF">
              <w:t>Interaktive Vitrine NSE</w:t>
            </w:r>
            <w:r>
              <w:rPr>
                <w:rStyle w:val="FootnoteReference"/>
              </w:rPr>
              <w:footnoteReference w:id="10"/>
            </w:r>
          </w:p>
        </w:tc>
        <w:tc>
          <w:tcPr>
            <w:tcW w:w="6694" w:type="dxa"/>
          </w:tcPr>
          <w:p w:rsidR="00E462E1" w:rsidRDefault="00E462E1" w:rsidP="00F93041">
            <w:pPr>
              <w:cnfStyle w:val="000000100000" w:firstRow="0" w:lastRow="0" w:firstColumn="0" w:lastColumn="0" w:oddVBand="0" w:evenVBand="0" w:oddHBand="1" w:evenHBand="0" w:firstRowFirstColumn="0" w:firstRowLastColumn="0" w:lastRowFirstColumn="0" w:lastRowLastColumn="0"/>
            </w:pPr>
            <w:r>
              <w:t>In einer interaktiven Vitrine befinden sich zwei angekleidete Figuren, unterteilt in Kopf, Oberkörper und Unterleib. Mit Handbewegungen kann jeder Teil mit den anderen kombiniert/ausgewechselt werden.</w:t>
            </w:r>
          </w:p>
        </w:tc>
      </w:tr>
      <w:tr w:rsidR="00E462E1" w:rsidTr="00F9304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rsidR="00E462E1" w:rsidRDefault="00E462E1" w:rsidP="00F93041">
            <w:r w:rsidRPr="00BE32AF">
              <w:t>Bank of Moscow</w:t>
            </w:r>
            <w:r>
              <w:rPr>
                <w:rStyle w:val="FootnoteReference"/>
                <w:lang w:val="fr-CH"/>
              </w:rPr>
              <w:footnoteReference w:id="11"/>
            </w:r>
          </w:p>
        </w:tc>
        <w:tc>
          <w:tcPr>
            <w:tcW w:w="6694" w:type="dxa"/>
          </w:tcPr>
          <w:p w:rsidR="00E462E1" w:rsidRDefault="00E462E1" w:rsidP="00F93041">
            <w:pPr>
              <w:cnfStyle w:val="000000010000" w:firstRow="0" w:lastRow="0" w:firstColumn="0" w:lastColumn="0" w:oddVBand="0" w:evenVBand="0" w:oddHBand="0" w:evenHBand="1" w:firstRowFirstColumn="0" w:firstRowLastColumn="0" w:lastRowFirstColumn="0" w:lastRowLastColumn="0"/>
            </w:pPr>
            <w:r>
              <w:t>Mittels Swipe-Gesten kann durch den Zeitstrahl der Bank gescrollt werden. Durch längeres Stillhalten der Hand kann eine 1-Jahres-Periode genauer angeschaut werden. Weiter können auch Bilder angeschaut werden.</w:t>
            </w:r>
          </w:p>
        </w:tc>
      </w:tr>
      <w:tr w:rsidR="00E462E1" w:rsidTr="00F93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rsidR="00E462E1" w:rsidRPr="00BE32AF" w:rsidRDefault="00E462E1" w:rsidP="00F93041">
            <w:r w:rsidRPr="00BE32AF">
              <w:t>Kiwibank</w:t>
            </w:r>
            <w:r>
              <w:rPr>
                <w:rStyle w:val="FootnoteReference"/>
                <w:lang w:val="fr-CH"/>
              </w:rPr>
              <w:footnoteReference w:id="12"/>
            </w:r>
          </w:p>
        </w:tc>
        <w:tc>
          <w:tcPr>
            <w:tcW w:w="6694" w:type="dxa"/>
          </w:tcPr>
          <w:p w:rsidR="00E462E1" w:rsidRDefault="00E462E1" w:rsidP="00F93041">
            <w:pPr>
              <w:cnfStyle w:val="000000100000" w:firstRow="0" w:lastRow="0" w:firstColumn="0" w:lastColumn="0" w:oddVBand="0" w:evenVBand="0" w:oddHBand="1" w:evenHBand="0" w:firstRowFirstColumn="0" w:firstRowLastColumn="0" w:lastRowFirstColumn="0" w:lastRowLastColumn="0"/>
            </w:pPr>
            <w:r>
              <w:t xml:space="preserve">Das Nachahmen einer bestimmten Körperposition startet ein Spiel, bei dem während dem Fliegen Coins gesammelt werden können. </w:t>
            </w:r>
            <w:r>
              <w:br/>
              <w:t>Zwei Personen können gleichzeitig je mit einer Bewegung der linken und rechten Hand bunte, vorbeiziehende Sprechblasen öffnen und den darin versteckten Text hervorholen.</w:t>
            </w:r>
          </w:p>
          <w:p w:rsidR="00E462E1" w:rsidRDefault="00E462E1" w:rsidP="00F93041">
            <w:pPr>
              <w:keepNext/>
              <w:cnfStyle w:val="000000100000" w:firstRow="0" w:lastRow="0" w:firstColumn="0" w:lastColumn="0" w:oddVBand="0" w:evenVBand="0" w:oddHBand="1" w:evenHBand="0" w:firstRowFirstColumn="0" w:firstRowLastColumn="0" w:lastRowFirstColumn="0" w:lastRowLastColumn="0"/>
            </w:pPr>
            <w:r>
              <w:t>In einer dritten Applikation kann durch Kurzbeschreibungen von „New Zealander of the Year &amp; Local finalists“ gescrollt werden, das Bild kann durch Anklicken mit der Hand vergrössert werden.</w:t>
            </w:r>
          </w:p>
        </w:tc>
      </w:tr>
    </w:tbl>
    <w:p w:rsidR="00E462E1" w:rsidRDefault="00E462E1" w:rsidP="00E462E1">
      <w:pPr>
        <w:pStyle w:val="Caption"/>
      </w:pPr>
      <w:bookmarkStart w:id="113" w:name="_Ref327101058"/>
      <w:bookmarkStart w:id="114" w:name="_Toc327468158"/>
      <w:r>
        <w:t xml:space="preserve">Tabelle </w:t>
      </w:r>
      <w:fldSimple w:instr=" SEQ Tabelle \* ARABIC ">
        <w:r w:rsidR="000E6CF3">
          <w:rPr>
            <w:noProof/>
          </w:rPr>
          <w:t>7</w:t>
        </w:r>
      </w:fldSimple>
      <w:r>
        <w:rPr>
          <w:noProof/>
        </w:rPr>
        <w:t xml:space="preserve"> - Bestehende Videowalls mit Kurzbeschreibung</w:t>
      </w:r>
      <w:bookmarkEnd w:id="113"/>
      <w:bookmarkEnd w:id="114"/>
    </w:p>
    <w:p w:rsidR="00E462E1" w:rsidRDefault="00E462E1" w:rsidP="00E462E1">
      <w:r>
        <w:t xml:space="preserve">Videowalls und ähnliche Produkte werden an Showcases wie beispielsweise dem </w:t>
      </w:r>
      <w:r w:rsidRPr="00BE32AF">
        <w:t>NEC Showcase 2012</w:t>
      </w:r>
      <w:r>
        <w:rPr>
          <w:rStyle w:val="FootnoteReference"/>
        </w:rPr>
        <w:footnoteReference w:id="13"/>
      </w:r>
      <w:r>
        <w:t xml:space="preserve"> präsentiert. Der Swivel 3D Virtual Dressing Room wurde z.B. an ebendiesem Showcase präsentiert. </w:t>
      </w:r>
    </w:p>
    <w:p w:rsidR="00E462E1" w:rsidRDefault="00E462E1" w:rsidP="00E462E1">
      <w:r>
        <w:t xml:space="preserve">Zu keiner in den Videos der </w:t>
      </w:r>
      <w:r>
        <w:fldChar w:fldCharType="begin"/>
      </w:r>
      <w:r>
        <w:instrText xml:space="preserve"> REF _Ref327101058 \h </w:instrText>
      </w:r>
      <w:r>
        <w:fldChar w:fldCharType="separate"/>
      </w:r>
      <w:r w:rsidR="000E6CF3">
        <w:t xml:space="preserve">Tabelle </w:t>
      </w:r>
      <w:r w:rsidR="000E6CF3">
        <w:rPr>
          <w:noProof/>
        </w:rPr>
        <w:t>7 - Bestehende Videowalls mit Kurzbeschreibung</w:t>
      </w:r>
      <w:r>
        <w:fldChar w:fldCharType="end"/>
      </w:r>
      <w:r>
        <w:t xml:space="preserve"> vorgestellten Videowalls existiert eine technische Beschreibung über die verwendete Hard- und Software und wie die Videowall umgesetzt wurde.</w:t>
      </w:r>
    </w:p>
    <w:p w:rsidR="00E462E1" w:rsidRDefault="00E462E1" w:rsidP="00E462E1">
      <w:r>
        <w:t xml:space="preserve">Videowalls mit Kinect sind am Entstehen und werden im Moment noch nicht serienmässig hergestellt. Sie werden im Rahmen von Technology-Showcases gezeigt. </w:t>
      </w:r>
    </w:p>
    <w:p w:rsidR="00E462E1" w:rsidRDefault="00E462E1" w:rsidP="00E462E1">
      <w:pPr>
        <w:pStyle w:val="Heading4"/>
      </w:pPr>
      <w:bookmarkStart w:id="115" w:name="_Ref326668291"/>
      <w:bookmarkStart w:id="116" w:name="_Toc327467625"/>
      <w:r>
        <w:lastRenderedPageBreak/>
        <w:t>Der Videowall ähnliche Produkte</w:t>
      </w:r>
      <w:bookmarkEnd w:id="115"/>
      <w:bookmarkEnd w:id="116"/>
    </w:p>
    <w:p w:rsidR="00E462E1" w:rsidRDefault="00E462E1" w:rsidP="00E462E1">
      <w:r>
        <w:t>Um in Erfahrung zu bringen, welche alternativen Arbeiten es gibt, die der Videowall ähnlich sind, werden in diesem Unterkapitel ähnliche kommerzielle und wissenschaftliche Projekte betrachtet.</w:t>
      </w:r>
      <w:r>
        <w:br/>
        <w:t xml:space="preserve">Die nachfolgend kurz beschriebenen Projekte sind unterteilt nach Projekten, welche eine Interaktion mit einer Videowall (siehe nachfolgendes Unterkapitel </w:t>
      </w:r>
      <w:r>
        <w:fldChar w:fldCharType="begin"/>
      </w:r>
      <w:r>
        <w:instrText xml:space="preserve"> REF _Ref327101816 \r \h </w:instrText>
      </w:r>
      <w:r>
        <w:fldChar w:fldCharType="separate"/>
      </w:r>
      <w:r w:rsidR="000E6CF3">
        <w:t>V.3.5.3.1</w:t>
      </w:r>
      <w:r>
        <w:fldChar w:fldCharType="end"/>
      </w:r>
      <w:r>
        <w:t xml:space="preserve"> </w:t>
      </w:r>
      <w:r>
        <w:fldChar w:fldCharType="begin"/>
      </w:r>
      <w:r>
        <w:instrText xml:space="preserve"> REF _Ref327101816 \h </w:instrText>
      </w:r>
      <w:r>
        <w:fldChar w:fldCharType="separate"/>
      </w:r>
      <w:r w:rsidR="000E6CF3">
        <w:t>Interaktion mit Videowall</w:t>
      </w:r>
      <w:r>
        <w:fldChar w:fldCharType="end"/>
      </w:r>
      <w:r>
        <w:t xml:space="preserve">) und nach Projekten, bei welchen die Interaktion mit Kinect oder einer ähnlichen Kamera funktioniert (siehe Unterkapitel </w:t>
      </w:r>
      <w:r>
        <w:fldChar w:fldCharType="begin"/>
      </w:r>
      <w:r>
        <w:instrText xml:space="preserve"> REF _Ref327117088 \r \h </w:instrText>
      </w:r>
      <w:r>
        <w:fldChar w:fldCharType="separate"/>
      </w:r>
      <w:r w:rsidR="000E6CF3">
        <w:t>V.3.5.3.2</w:t>
      </w:r>
      <w:r>
        <w:fldChar w:fldCharType="end"/>
      </w:r>
      <w:r>
        <w:t xml:space="preserve"> </w:t>
      </w:r>
      <w:r>
        <w:fldChar w:fldCharType="begin"/>
      </w:r>
      <w:r>
        <w:instrText xml:space="preserve"> REF _Ref327117088 \h </w:instrText>
      </w:r>
      <w:r>
        <w:fldChar w:fldCharType="separate"/>
      </w:r>
      <w:r w:rsidR="000E6CF3">
        <w:t>Interaktion ohne Videowall</w:t>
      </w:r>
      <w:r>
        <w:fldChar w:fldCharType="end"/>
      </w:r>
      <w:r>
        <w:t>).</w:t>
      </w:r>
    </w:p>
    <w:p w:rsidR="00E462E1" w:rsidRDefault="00E462E1" w:rsidP="00E462E1">
      <w:pPr>
        <w:pStyle w:val="Heading5"/>
      </w:pPr>
      <w:bookmarkStart w:id="117" w:name="_Ref327101816"/>
      <w:bookmarkStart w:id="118" w:name="_Toc327467626"/>
      <w:r>
        <w:t>Interaktion mit Videowall</w:t>
      </w:r>
      <w:bookmarkEnd w:id="117"/>
      <w:bookmarkEnd w:id="118"/>
    </w:p>
    <w:p w:rsidR="00E462E1" w:rsidRDefault="00E462E1" w:rsidP="00E462E1">
      <w:r>
        <w:t>Da die Videowall ohne zusätzliche Hilfsmittel wie Tastatur oder Maus bedienbar sein soll, müssen andere Möglichkeiten gefunden werden, um mit der Wall zu interagieren.</w:t>
      </w:r>
    </w:p>
    <w:p w:rsidR="00E462E1" w:rsidRPr="003B7932" w:rsidRDefault="00E462E1" w:rsidP="00E462E1">
      <w:pPr>
        <w:pStyle w:val="Heading6"/>
      </w:pPr>
      <w:bookmarkStart w:id="119" w:name="_Ref326072106"/>
      <w:bookmarkStart w:id="120" w:name="_Toc327467627"/>
      <w:r>
        <w:rPr>
          <w:lang w:val="en-US"/>
        </w:rPr>
        <w:t>HoloWall</w:t>
      </w:r>
      <w:bookmarkEnd w:id="119"/>
      <w:bookmarkEnd w:id="120"/>
    </w:p>
    <w:p w:rsidR="00E462E1" w:rsidRDefault="00E462E1" w:rsidP="00E462E1">
      <w:r>
        <w:t>Beim Projekt HoloWall</w:t>
      </w:r>
      <w:r w:rsidRPr="00E56E0C">
        <w:t xml:space="preserve"> [matsushita03]</w:t>
      </w:r>
      <w:r>
        <w:t xml:space="preserve"> wurde untersucht, wie eine Wall, welche Körperteile oder Objekte mittels Infrarot erkennen kann, funktionieren könnte. Die Infraroterkennung findet aber erst statt</w:t>
      </w:r>
      <w:r w:rsidRPr="00AC5F24">
        <w:t>,</w:t>
      </w:r>
      <w:r>
        <w:t xml:space="preserve"> wenn beispielsweise ein Finger genug nahe an der Bildschirmoberfläche ist. </w:t>
      </w:r>
    </w:p>
    <w:p w:rsidR="00E462E1" w:rsidRDefault="00E462E1" w:rsidP="00E462E1">
      <w:pPr>
        <w:autoSpaceDE w:val="0"/>
        <w:autoSpaceDN w:val="0"/>
        <w:adjustRightInd w:val="0"/>
        <w:spacing w:after="0"/>
      </w:pPr>
      <w:r w:rsidRPr="001B5313">
        <w:t>Die Infrarot-Technik [han05]</w:t>
      </w:r>
      <w:r>
        <w:t xml:space="preserve"> ist bekannt und wird z.B. beim Microsoft Surface</w:t>
      </w:r>
      <w:r>
        <w:rPr>
          <w:rStyle w:val="FootnoteReference"/>
        </w:rPr>
        <w:footnoteReference w:id="14"/>
      </w:r>
      <w:r>
        <w:t xml:space="preserve"> angewendet. Es stellen sich aber zwei Probleme:</w:t>
      </w:r>
    </w:p>
    <w:p w:rsidR="00E462E1" w:rsidRDefault="00E462E1" w:rsidP="00FC1D38">
      <w:pPr>
        <w:pStyle w:val="ListParagraph"/>
        <w:numPr>
          <w:ilvl w:val="0"/>
          <w:numId w:val="17"/>
        </w:numPr>
        <w:autoSpaceDE w:val="0"/>
        <w:autoSpaceDN w:val="0"/>
        <w:adjustRightInd w:val="0"/>
        <w:spacing w:after="0"/>
      </w:pPr>
      <w:r>
        <w:t xml:space="preserve">Bei der Anwendung mit </w:t>
      </w:r>
      <w:proofErr w:type="gramStart"/>
      <w:r>
        <w:t>einer Wall</w:t>
      </w:r>
      <w:proofErr w:type="gramEnd"/>
      <w:r w:rsidRPr="00AC5F24">
        <w:t xml:space="preserve"> mit grossen Abmessungen ergibt sich das Problem, dass nicht die ganze Bildschirmfläche</w:t>
      </w:r>
      <w:r>
        <w:t xml:space="preserve"> </w:t>
      </w:r>
      <w:r w:rsidRPr="00AC5F24">
        <w:t xml:space="preserve">und </w:t>
      </w:r>
      <w:r>
        <w:t>nicht alle darauf befindlichen</w:t>
      </w:r>
      <w:r w:rsidRPr="00AC5F24">
        <w:t xml:space="preserve"> Elemente </w:t>
      </w:r>
      <w:r>
        <w:t xml:space="preserve">für den Nutzer </w:t>
      </w:r>
      <w:r w:rsidRPr="00AC5F24">
        <w:t xml:space="preserve">erreichbar </w:t>
      </w:r>
      <w:r>
        <w:t>sind</w:t>
      </w:r>
      <w:r w:rsidRPr="00AC5F24">
        <w:t>.</w:t>
      </w:r>
      <w:r>
        <w:t xml:space="preserve"> </w:t>
      </w:r>
    </w:p>
    <w:p w:rsidR="00E462E1" w:rsidRDefault="00E462E1" w:rsidP="00FC1D38">
      <w:pPr>
        <w:pStyle w:val="ListParagraph"/>
        <w:numPr>
          <w:ilvl w:val="0"/>
          <w:numId w:val="17"/>
        </w:numPr>
        <w:autoSpaceDE w:val="0"/>
        <w:autoSpaceDN w:val="0"/>
        <w:adjustRightInd w:val="0"/>
        <w:spacing w:after="0"/>
      </w:pPr>
      <w:r>
        <w:t xml:space="preserve">Die bauliche Situation lässt den Einbau eines Back Projectors nicht zu. </w:t>
      </w:r>
    </w:p>
    <w:p w:rsidR="00E462E1" w:rsidRDefault="00E462E1" w:rsidP="00E462E1">
      <w:pPr>
        <w:autoSpaceDE w:val="0"/>
        <w:autoSpaceDN w:val="0"/>
        <w:adjustRightInd w:val="0"/>
        <w:spacing w:after="0"/>
      </w:pPr>
      <w:r w:rsidRPr="00AC5F24">
        <w:t xml:space="preserve">Deshalb kann diese Technologie </w:t>
      </w:r>
      <w:r>
        <w:t xml:space="preserve">nicht </w:t>
      </w:r>
      <w:r w:rsidRPr="00AC5F24">
        <w:t>für die</w:t>
      </w:r>
      <w:r>
        <w:t xml:space="preserve"> Bachelorarbeit</w:t>
      </w:r>
      <w:r w:rsidRPr="00AC5F24">
        <w:t xml:space="preserve"> </w:t>
      </w:r>
      <w:r>
        <w:t>verwendet</w:t>
      </w:r>
      <w:r w:rsidRPr="00AC5F24">
        <w:t xml:space="preserve"> werden.</w:t>
      </w:r>
    </w:p>
    <w:p w:rsidR="00E462E1" w:rsidRDefault="00E462E1" w:rsidP="00821B4B">
      <w:pPr>
        <w:pStyle w:val="Bild"/>
      </w:pPr>
      <w:r>
        <w:rPr>
          <w:noProof/>
          <w:lang w:eastAsia="de-CH"/>
        </w:rPr>
        <w:drawing>
          <wp:inline distT="0" distB="0" distL="0" distR="0" wp14:anchorId="1C46D65B" wp14:editId="649A2A69">
            <wp:extent cx="3734169" cy="2169994"/>
            <wp:effectExtent l="0" t="0" r="0" b="1905"/>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3750424" cy="2179440"/>
                    </a:xfrm>
                    <a:prstGeom prst="rect">
                      <a:avLst/>
                    </a:prstGeom>
                  </pic:spPr>
                </pic:pic>
              </a:graphicData>
            </a:graphic>
          </wp:inline>
        </w:drawing>
      </w:r>
    </w:p>
    <w:p w:rsidR="00E462E1" w:rsidRDefault="00E462E1" w:rsidP="00E462E1">
      <w:pPr>
        <w:pStyle w:val="Caption"/>
      </w:pPr>
      <w:bookmarkStart w:id="121" w:name="_Toc327468010"/>
      <w:r>
        <w:t xml:space="preserve">Abbildung </w:t>
      </w:r>
      <w:fldSimple w:instr=" SEQ Abbildung \* ARABIC ">
        <w:r w:rsidR="000E6CF3">
          <w:rPr>
            <w:noProof/>
          </w:rPr>
          <w:t>8</w:t>
        </w:r>
      </w:fldSimple>
      <w:r>
        <w:t xml:space="preserve"> - Konfiguration der HoloWall, Bildquelle </w:t>
      </w:r>
      <w:r w:rsidRPr="005943A8">
        <w:t>[matsushita03]</w:t>
      </w:r>
      <w:bookmarkEnd w:id="121"/>
    </w:p>
    <w:p w:rsidR="00E462E1" w:rsidRPr="008358A6" w:rsidRDefault="00E462E1" w:rsidP="00E462E1">
      <w:pPr>
        <w:pStyle w:val="Heading6"/>
        <w:rPr>
          <w:lang w:val="en-US"/>
        </w:rPr>
      </w:pPr>
      <w:bookmarkStart w:id="122" w:name="_Toc327467628"/>
      <w:r w:rsidRPr="008358A6">
        <w:rPr>
          <w:lang w:val="en-US"/>
        </w:rPr>
        <w:t>It's Mine, Don't Touch</w:t>
      </w:r>
      <w:proofErr w:type="gramStart"/>
      <w:r w:rsidRPr="008358A6">
        <w:rPr>
          <w:lang w:val="en-US"/>
        </w:rPr>
        <w:t>!:</w:t>
      </w:r>
      <w:proofErr w:type="gramEnd"/>
      <w:r>
        <w:rPr>
          <w:lang w:val="en-US"/>
        </w:rPr>
        <w:t xml:space="preserve"> I</w:t>
      </w:r>
      <w:r w:rsidRPr="008358A6">
        <w:rPr>
          <w:lang w:val="en-US"/>
        </w:rPr>
        <w:t>nteractions at a Large Multi-Touch Display in a City Centre</w:t>
      </w:r>
      <w:bookmarkEnd w:id="122"/>
    </w:p>
    <w:p w:rsidR="00E462E1" w:rsidRDefault="00E462E1" w:rsidP="00E462E1">
      <w:pPr>
        <w:autoSpaceDE w:val="0"/>
        <w:autoSpaceDN w:val="0"/>
        <w:adjustRightInd w:val="0"/>
        <w:spacing w:after="0"/>
      </w:pPr>
      <w:r>
        <w:rPr>
          <w:lang w:val="en-US"/>
        </w:rPr>
        <w:t>Die</w:t>
      </w:r>
      <w:r w:rsidRPr="0064282F">
        <w:rPr>
          <w:lang w:val="en-US"/>
        </w:rPr>
        <w:t xml:space="preserve"> </w:t>
      </w:r>
      <w:r>
        <w:rPr>
          <w:lang w:val="en-US"/>
        </w:rPr>
        <w:t>Touch W</w:t>
      </w:r>
      <w:r w:rsidRPr="0064282F">
        <w:rPr>
          <w:lang w:val="en-US"/>
        </w:rPr>
        <w:t>all des Artikels</w:t>
      </w:r>
      <w:r>
        <w:rPr>
          <w:lang w:val="en-US"/>
        </w:rPr>
        <w:t xml:space="preserve"> </w:t>
      </w:r>
      <w:r w:rsidRPr="0064282F">
        <w:rPr>
          <w:lang w:val="en-US"/>
        </w:rPr>
        <w:t>It's Mine, Don't</w:t>
      </w:r>
      <w:r>
        <w:rPr>
          <w:lang w:val="en-US"/>
        </w:rPr>
        <w:t xml:space="preserve"> Touch</w:t>
      </w:r>
      <w:proofErr w:type="gramStart"/>
      <w:r>
        <w:rPr>
          <w:lang w:val="en-US"/>
        </w:rPr>
        <w:t>!</w:t>
      </w:r>
      <w:r w:rsidRPr="0064282F">
        <w:rPr>
          <w:lang w:val="en-US"/>
        </w:rPr>
        <w:t>:</w:t>
      </w:r>
      <w:proofErr w:type="gramEnd"/>
      <w:r w:rsidRPr="0064282F">
        <w:rPr>
          <w:lang w:val="en-US"/>
        </w:rPr>
        <w:t xml:space="preserve"> </w:t>
      </w:r>
      <w:r>
        <w:rPr>
          <w:lang w:val="en-US"/>
        </w:rPr>
        <w:t>I</w:t>
      </w:r>
      <w:r w:rsidRPr="0064282F">
        <w:rPr>
          <w:lang w:val="en-US"/>
        </w:rPr>
        <w:t xml:space="preserve">nteractions at a Large Multi-Touch Display in a City Centre [peltonen08]  </w:t>
      </w:r>
      <w:r>
        <w:rPr>
          <w:lang w:val="en-US"/>
        </w:rPr>
        <w:t>kann</w:t>
      </w:r>
      <w:r w:rsidRPr="0064282F">
        <w:rPr>
          <w:lang w:val="en-US"/>
        </w:rPr>
        <w:t xml:space="preserve"> ausschliesslich mit Touch-Gesten</w:t>
      </w:r>
      <w:r>
        <w:rPr>
          <w:lang w:val="en-US"/>
        </w:rPr>
        <w:t xml:space="preserve"> bedient werden</w:t>
      </w:r>
      <w:r w:rsidRPr="0064282F">
        <w:rPr>
          <w:lang w:val="en-US"/>
        </w:rPr>
        <w:t xml:space="preserve">. </w:t>
      </w:r>
      <w:r w:rsidRPr="00C9721A">
        <w:t>Eine Besonderheit dieser</w:t>
      </w:r>
      <w:r>
        <w:t xml:space="preserve"> Applikation ist, dass eine Interaktion mit mehreren Personen gleichzeitig möglich ist.</w:t>
      </w:r>
    </w:p>
    <w:p w:rsidR="00E462E1" w:rsidRDefault="00E462E1" w:rsidP="00E462E1">
      <w:pPr>
        <w:autoSpaceDE w:val="0"/>
        <w:autoSpaceDN w:val="0"/>
        <w:adjustRightInd w:val="0"/>
        <w:spacing w:after="0"/>
      </w:pPr>
      <w:r>
        <w:t>Wie im obenstehenden Projekt (</w:t>
      </w:r>
      <w:r>
        <w:fldChar w:fldCharType="begin"/>
      </w:r>
      <w:r>
        <w:instrText xml:space="preserve"> REF _Ref326072106 \r \h </w:instrText>
      </w:r>
      <w:r>
        <w:fldChar w:fldCharType="separate"/>
      </w:r>
      <w:r w:rsidR="000E6CF3">
        <w:t>V.3.5.3.1.1</w:t>
      </w:r>
      <w:r>
        <w:fldChar w:fldCharType="end"/>
      </w:r>
      <w:r>
        <w:t xml:space="preserve"> </w:t>
      </w:r>
      <w:r>
        <w:fldChar w:fldCharType="begin"/>
      </w:r>
      <w:r>
        <w:instrText xml:space="preserve"> REF _Ref326072106 \h </w:instrText>
      </w:r>
      <w:r>
        <w:fldChar w:fldCharType="separate"/>
      </w:r>
      <w:r w:rsidR="000E6CF3" w:rsidRPr="000E6CF3">
        <w:t>HoloWall</w:t>
      </w:r>
      <w:r>
        <w:fldChar w:fldCharType="end"/>
      </w:r>
      <w:r>
        <w:t xml:space="preserve">) besteht hier eine ähnliche Problematik: Nicht alle Elemente sind auf dem grossen Bildschirm erreichbar, somit kann nicht überall eine Touch-Geste ausgeführt werden. </w:t>
      </w:r>
      <w:r>
        <w:br/>
      </w:r>
      <w:r w:rsidRPr="00AC5F24">
        <w:t xml:space="preserve">Deshalb </w:t>
      </w:r>
      <w:r>
        <w:t>eignet sich</w:t>
      </w:r>
      <w:r w:rsidRPr="00AC5F24">
        <w:t xml:space="preserve"> diese Technologie für d</w:t>
      </w:r>
      <w:r>
        <w:t>ieses</w:t>
      </w:r>
      <w:r w:rsidRPr="00AC5F24">
        <w:t xml:space="preserve"> </w:t>
      </w:r>
      <w:r>
        <w:t>Bachelorp</w:t>
      </w:r>
      <w:r w:rsidRPr="00AC5F24">
        <w:t>rojekt nicht.</w:t>
      </w:r>
    </w:p>
    <w:p w:rsidR="00E462E1" w:rsidRDefault="00E462E1" w:rsidP="00821B4B">
      <w:pPr>
        <w:pStyle w:val="Bild"/>
      </w:pPr>
      <w:r>
        <w:rPr>
          <w:noProof/>
          <w:lang w:eastAsia="de-CH"/>
        </w:rPr>
        <w:lastRenderedPageBreak/>
        <w:drawing>
          <wp:inline distT="0" distB="0" distL="0" distR="0" wp14:anchorId="0959F7AF" wp14:editId="5B7F9983">
            <wp:extent cx="5760720" cy="1516430"/>
            <wp:effectExtent l="0" t="0" r="0" b="762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760720" cy="1516430"/>
                    </a:xfrm>
                    <a:prstGeom prst="rect">
                      <a:avLst/>
                    </a:prstGeom>
                  </pic:spPr>
                </pic:pic>
              </a:graphicData>
            </a:graphic>
          </wp:inline>
        </w:drawing>
      </w:r>
    </w:p>
    <w:p w:rsidR="00E462E1" w:rsidRPr="00B83293" w:rsidRDefault="00E462E1" w:rsidP="00E462E1">
      <w:pPr>
        <w:pStyle w:val="Caption"/>
      </w:pPr>
      <w:bookmarkStart w:id="123" w:name="_Toc327468011"/>
      <w:r>
        <w:t xml:space="preserve">Abbildung </w:t>
      </w:r>
      <w:fldSimple w:instr=" SEQ Abbildung \* ARABIC ">
        <w:r w:rsidR="000E6CF3">
          <w:rPr>
            <w:noProof/>
          </w:rPr>
          <w:t>9</w:t>
        </w:r>
      </w:fldSimple>
      <w:r w:rsidRPr="00B83293">
        <w:t xml:space="preserve"> - </w:t>
      </w:r>
      <w:r>
        <w:t>Touch W</w:t>
      </w:r>
      <w:r w:rsidRPr="00B83293">
        <w:t>all Setup</w:t>
      </w:r>
      <w:r>
        <w:t>:</w:t>
      </w:r>
      <w:r w:rsidRPr="00B83293">
        <w:t xml:space="preserve"> It's Mine, Dont't Touch!, Bildquelle: [peltonen08]</w:t>
      </w:r>
      <w:bookmarkEnd w:id="123"/>
    </w:p>
    <w:p w:rsidR="00E462E1" w:rsidRPr="003B7932" w:rsidRDefault="00E462E1" w:rsidP="00E462E1">
      <w:pPr>
        <w:pStyle w:val="Heading6"/>
        <w:rPr>
          <w:lang w:val="en-US"/>
        </w:rPr>
      </w:pPr>
      <w:bookmarkStart w:id="124" w:name="_Toc327467629"/>
      <w:r w:rsidRPr="003B7932">
        <w:rPr>
          <w:lang w:val="en-US"/>
        </w:rPr>
        <w:t>Extending Touch: Towards Intera</w:t>
      </w:r>
      <w:r>
        <w:rPr>
          <w:lang w:val="en-US"/>
        </w:rPr>
        <w:t>ction with Large-Scale Surfaces</w:t>
      </w:r>
      <w:bookmarkEnd w:id="124"/>
    </w:p>
    <w:p w:rsidR="00E462E1" w:rsidRDefault="00E462E1" w:rsidP="00E462E1">
      <w:pPr>
        <w:autoSpaceDE w:val="0"/>
        <w:autoSpaceDN w:val="0"/>
        <w:adjustRightInd w:val="0"/>
        <w:spacing w:after="0"/>
      </w:pPr>
      <w:r w:rsidRPr="001E7107">
        <w:t xml:space="preserve">In der Arbeit Extending Touch: Towards Interaction with </w:t>
      </w:r>
      <w:r w:rsidRPr="002D4683">
        <w:t>Large-Scale Surfaces [schick09]</w:t>
      </w:r>
      <w:r>
        <w:t xml:space="preserve"> </w:t>
      </w:r>
      <w:r w:rsidRPr="00F03146">
        <w:t xml:space="preserve">wurde untersucht, wie </w:t>
      </w:r>
      <w:r>
        <w:t xml:space="preserve">eine grosse Videowall bedient werden kann. Hierbei wurde festgestellt, dass Touch für </w:t>
      </w:r>
      <w:proofErr w:type="gramStart"/>
      <w:r>
        <w:t>eine solche</w:t>
      </w:r>
      <w:proofErr w:type="gramEnd"/>
      <w:r>
        <w:t xml:space="preserve"> Wall nicht ausreicht, weshalb zusätzlich zu Touch eine „Pointer Interaktion“ entwickelt wurde. Der Benutzer kann so auf ein Objekt zeigen und dieses bewegen.</w:t>
      </w:r>
    </w:p>
    <w:p w:rsidR="00E462E1" w:rsidRDefault="00E462E1" w:rsidP="00E462E1">
      <w:pPr>
        <w:autoSpaceDE w:val="0"/>
        <w:autoSpaceDN w:val="0"/>
        <w:adjustRightInd w:val="0"/>
        <w:spacing w:after="0"/>
      </w:pPr>
      <w:r>
        <w:t xml:space="preserve">Für dieses Projekt kamen spezielle Kameras zum Einsatz, die 3D Erkennung musste selbst entwickelt werden. Deshalb kommt diese Technologie ebenfalls nicht in Frage für diese Bachelorarbeit. In dieser Bachelorarbeit wird für die 3D Erkennung die vergleichsweise kostengünstige Kinect </w:t>
      </w:r>
      <w:proofErr w:type="gramStart"/>
      <w:r>
        <w:t>inklusive</w:t>
      </w:r>
      <w:proofErr w:type="gramEnd"/>
      <w:r>
        <w:t xml:space="preserve"> Framework verwendet.</w:t>
      </w:r>
    </w:p>
    <w:p w:rsidR="00E462E1" w:rsidRDefault="00E462E1" w:rsidP="00821B4B">
      <w:pPr>
        <w:pStyle w:val="Bild"/>
      </w:pPr>
      <w:r>
        <w:rPr>
          <w:noProof/>
          <w:lang w:eastAsia="de-CH"/>
        </w:rPr>
        <w:drawing>
          <wp:inline distT="0" distB="0" distL="0" distR="0" wp14:anchorId="4931257C" wp14:editId="7D77D94A">
            <wp:extent cx="5760720" cy="2153380"/>
            <wp:effectExtent l="0" t="0" r="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760720" cy="2153380"/>
                    </a:xfrm>
                    <a:prstGeom prst="rect">
                      <a:avLst/>
                    </a:prstGeom>
                  </pic:spPr>
                </pic:pic>
              </a:graphicData>
            </a:graphic>
          </wp:inline>
        </w:drawing>
      </w:r>
    </w:p>
    <w:p w:rsidR="00E462E1" w:rsidRPr="00593833" w:rsidRDefault="00E462E1" w:rsidP="00E462E1">
      <w:pPr>
        <w:pStyle w:val="Caption"/>
      </w:pPr>
      <w:bookmarkStart w:id="125" w:name="_Toc327468012"/>
      <w:r>
        <w:t xml:space="preserve">Abbildung </w:t>
      </w:r>
      <w:fldSimple w:instr=" SEQ Abbildung \* ARABIC ">
        <w:r w:rsidR="000E6CF3">
          <w:rPr>
            <w:noProof/>
          </w:rPr>
          <w:t>10</w:t>
        </w:r>
      </w:fldSimple>
      <w:r>
        <w:t xml:space="preserve"> - Extending Touch, Bildquelle [schick09]</w:t>
      </w:r>
      <w:bookmarkEnd w:id="125"/>
    </w:p>
    <w:p w:rsidR="00E462E1" w:rsidRDefault="00E462E1" w:rsidP="00E462E1">
      <w:pPr>
        <w:pStyle w:val="Heading5"/>
      </w:pPr>
      <w:bookmarkStart w:id="126" w:name="_Ref327117088"/>
      <w:bookmarkStart w:id="127" w:name="_Toc327467630"/>
      <w:r>
        <w:t>Interaktion ohne Videowall</w:t>
      </w:r>
      <w:bookmarkEnd w:id="126"/>
      <w:bookmarkEnd w:id="127"/>
    </w:p>
    <w:p w:rsidR="00E462E1" w:rsidRDefault="00E462E1" w:rsidP="00E462E1">
      <w:r>
        <w:t>Im Bereich der Kameraerkennung wird heute noch stark geforscht, da sich durch schnellere Rechner und parallele Berechnungen auf der Grafikkarte neue Möglichkeiten ergeben, Kamera-Input zu erkennen und zu verarbeiten.</w:t>
      </w:r>
    </w:p>
    <w:p w:rsidR="00821B4B" w:rsidRDefault="00821B4B">
      <w:r w:rsidRPr="000D0378">
        <w:br w:type="page"/>
      </w:r>
    </w:p>
    <w:p w:rsidR="00E462E1" w:rsidRDefault="00E462E1" w:rsidP="00E462E1">
      <w:pPr>
        <w:pStyle w:val="Heading6"/>
        <w:rPr>
          <w:lang w:val="en-US"/>
        </w:rPr>
      </w:pPr>
      <w:bookmarkStart w:id="128" w:name="_Toc327467631"/>
      <w:r w:rsidRPr="00C40CC3">
        <w:rPr>
          <w:lang w:val="en-US"/>
        </w:rPr>
        <w:lastRenderedPageBreak/>
        <w:t>Microsoft Kinect Sensor and Its Effect</w:t>
      </w:r>
      <w:bookmarkEnd w:id="128"/>
    </w:p>
    <w:p w:rsidR="00E462E1" w:rsidRDefault="00E462E1" w:rsidP="00E462E1">
      <w:r w:rsidRPr="009B4AEE">
        <w:t xml:space="preserve">In </w:t>
      </w:r>
      <w:r>
        <w:t>dem</w:t>
      </w:r>
      <w:r w:rsidRPr="009B4AEE">
        <w:t xml:space="preserve"> Paper </w:t>
      </w:r>
      <w:r w:rsidRPr="00190359">
        <w:t>Microsoft Kinect Sensor and Its Effect [zhang12]</w:t>
      </w:r>
      <w:r>
        <w:t xml:space="preserve"> ist</w:t>
      </w:r>
      <w:r w:rsidRPr="009B4AEE">
        <w:t xml:space="preserve"> beschrieben, w</w:t>
      </w:r>
      <w:r>
        <w:t xml:space="preserve">as für Funktionen der Kinect 3D Sensor bietet und was für Möglichkeiten daraus entstehen. Im Speziellen wird auf das </w:t>
      </w:r>
      <w:r w:rsidRPr="00753AD5">
        <w:t>Kinect Skeletal Tracking</w:t>
      </w:r>
      <w:r>
        <w:t xml:space="preserve"> [microsoft10] genauer eingegangen.</w:t>
      </w:r>
    </w:p>
    <w:p w:rsidR="00E462E1" w:rsidRDefault="00E462E1" w:rsidP="00E462E1">
      <w:r>
        <w:t>Da die HS</w:t>
      </w:r>
      <w:r w:rsidR="0019671E">
        <w:t>R Videowall auf der Kinect-</w:t>
      </w:r>
      <w:r>
        <w:t>Technologie basiert, ist dieses Paper besonders interessant.</w:t>
      </w:r>
    </w:p>
    <w:p w:rsidR="00E462E1" w:rsidRDefault="00E462E1" w:rsidP="00821B4B">
      <w:pPr>
        <w:pStyle w:val="Bild"/>
      </w:pPr>
      <w:r>
        <w:rPr>
          <w:noProof/>
          <w:lang w:eastAsia="de-CH"/>
        </w:rPr>
        <w:drawing>
          <wp:inline distT="0" distB="0" distL="0" distR="0" wp14:anchorId="79D7E484" wp14:editId="6A6686B9">
            <wp:extent cx="5760720" cy="1979444"/>
            <wp:effectExtent l="0" t="0" r="0" b="1905"/>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760720" cy="1979444"/>
                    </a:xfrm>
                    <a:prstGeom prst="rect">
                      <a:avLst/>
                    </a:prstGeom>
                  </pic:spPr>
                </pic:pic>
              </a:graphicData>
            </a:graphic>
          </wp:inline>
        </w:drawing>
      </w:r>
    </w:p>
    <w:p w:rsidR="00E462E1" w:rsidRDefault="00E462E1" w:rsidP="00E462E1">
      <w:pPr>
        <w:pStyle w:val="Caption"/>
      </w:pPr>
      <w:bookmarkStart w:id="129" w:name="_Toc327468013"/>
      <w:r>
        <w:t xml:space="preserve">Abbildung </w:t>
      </w:r>
      <w:fldSimple w:instr=" SEQ Abbildung \* ARABIC ">
        <w:r w:rsidR="000E6CF3">
          <w:rPr>
            <w:noProof/>
          </w:rPr>
          <w:t>11</w:t>
        </w:r>
      </w:fldSimple>
      <w:r>
        <w:t xml:space="preserve"> - Skeletal Tracking, Bildquelle [zhang12]</w:t>
      </w:r>
      <w:bookmarkEnd w:id="129"/>
    </w:p>
    <w:p w:rsidR="00E462E1" w:rsidRDefault="00E462E1" w:rsidP="00E462E1">
      <w:pPr>
        <w:pStyle w:val="Heading6"/>
      </w:pPr>
      <w:bookmarkStart w:id="130" w:name="_Toc327467632"/>
      <w:r>
        <w:t>Leap Motion</w:t>
      </w:r>
      <w:bookmarkEnd w:id="130"/>
    </w:p>
    <w:p w:rsidR="00E462E1" w:rsidRDefault="00E462E1" w:rsidP="00E462E1">
      <w:r>
        <w:t>Leap Motion</w:t>
      </w:r>
      <w:r>
        <w:rPr>
          <w:rStyle w:val="FootnoteReference"/>
        </w:rPr>
        <w:footnoteReference w:id="15"/>
      </w:r>
      <w:r>
        <w:t xml:space="preserve"> ist eine Art 3D-Kamera, ähnlich wie der Kinect Sensor. Anders als Kinect fokussiert dieses Gerät die Interaktion mit den Händen.</w:t>
      </w:r>
    </w:p>
    <w:p w:rsidR="00E462E1" w:rsidRDefault="00E462E1" w:rsidP="00E462E1">
      <w:r>
        <w:t xml:space="preserve">Möchte man Leap Motion für die HSR Videowall einsetzen, so müsste abgeklärt werden, wo der Sensor für eine optimale Erkennung platziert werden müsste. Möglicherweise würde dieser Punkt mitten im Raum liegen, da der </w:t>
      </w:r>
      <w:r w:rsidRPr="00CB35D8">
        <w:t>interaktive 3D-Raum</w:t>
      </w:r>
      <w:r>
        <w:t>, der vom Sensor generiert wird, beschränkt ist. Zusätzlich wird die Hardware gemäss Hersteller</w:t>
      </w:r>
      <w:r>
        <w:rPr>
          <w:rStyle w:val="FootnoteReference"/>
        </w:rPr>
        <w:t xml:space="preserve"> </w:t>
      </w:r>
      <w:r w:rsidRPr="00D45478">
        <w:t>[leapmotion12]</w:t>
      </w:r>
      <w:r>
        <w:rPr>
          <w:rStyle w:val="FootnoteReference"/>
        </w:rPr>
        <w:t xml:space="preserve"> </w:t>
      </w:r>
      <w:r>
        <w:t>erst im Dezember 2012 oder Januar 2013 verfügbar sein. Aus diesen Gründen ist Leap Motion für diese Bachelorarbeit nicht geeignet.</w:t>
      </w:r>
    </w:p>
    <w:p w:rsidR="00E462E1" w:rsidRDefault="00E462E1" w:rsidP="00821B4B">
      <w:pPr>
        <w:pStyle w:val="Bild"/>
      </w:pPr>
      <w:r>
        <w:rPr>
          <w:noProof/>
          <w:lang w:eastAsia="de-CH"/>
        </w:rPr>
        <w:drawing>
          <wp:inline distT="0" distB="0" distL="0" distR="0" wp14:anchorId="7A4B6143" wp14:editId="38DF436C">
            <wp:extent cx="5760720" cy="2383632"/>
            <wp:effectExtent l="0" t="0" r="0" b="0"/>
            <wp:docPr id="291" name="Grafik 8" descr="http://c347130.r30.cf1.rackcdn.com/about_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c347130.r30.cf1.rackcdn.com/about_10.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60720" cy="2383632"/>
                    </a:xfrm>
                    <a:prstGeom prst="rect">
                      <a:avLst/>
                    </a:prstGeom>
                    <a:noFill/>
                    <a:ln>
                      <a:noFill/>
                    </a:ln>
                  </pic:spPr>
                </pic:pic>
              </a:graphicData>
            </a:graphic>
          </wp:inline>
        </w:drawing>
      </w:r>
    </w:p>
    <w:p w:rsidR="00E462E1" w:rsidRDefault="00E462E1" w:rsidP="00E462E1">
      <w:pPr>
        <w:pStyle w:val="Caption"/>
      </w:pPr>
      <w:bookmarkStart w:id="131" w:name="_Toc327468014"/>
      <w:r>
        <w:t xml:space="preserve">Abbildung </w:t>
      </w:r>
      <w:fldSimple w:instr=" SEQ Abbildung \* ARABIC ">
        <w:r w:rsidR="000E6CF3">
          <w:rPr>
            <w:noProof/>
          </w:rPr>
          <w:t>12</w:t>
        </w:r>
      </w:fldSimple>
      <w:r>
        <w:t xml:space="preserve"> - Leap Motion Sensor, Bildquelle:</w:t>
      </w:r>
      <w:r w:rsidRPr="006129AA">
        <w:t xml:space="preserve"> </w:t>
      </w:r>
      <w:r>
        <w:t xml:space="preserve"> </w:t>
      </w:r>
      <w:r w:rsidRPr="00D64B85">
        <w:t>www.technobuffalo.com</w:t>
      </w:r>
      <w:bookmarkEnd w:id="131"/>
    </w:p>
    <w:p w:rsidR="00E462E1" w:rsidRDefault="00E462E1" w:rsidP="00E462E1">
      <w:pPr>
        <w:pStyle w:val="Heading6"/>
      </w:pPr>
      <w:bookmarkStart w:id="132" w:name="_Toc327467633"/>
      <w:r w:rsidRPr="00426BAD">
        <w:t>Panasonic D-IMager</w:t>
      </w:r>
      <w:bookmarkEnd w:id="132"/>
    </w:p>
    <w:p w:rsidR="00E462E1" w:rsidRDefault="00E462E1" w:rsidP="00E462E1">
      <w:r>
        <w:t>D-IMager</w:t>
      </w:r>
      <w:r>
        <w:rPr>
          <w:rStyle w:val="FootnoteReference"/>
        </w:rPr>
        <w:footnoteReference w:id="16"/>
      </w:r>
      <w:r>
        <w:t xml:space="preserve"> ist, wie der Kinect Sensor, eine 3D Kamera. Die Auflösung des 3D Bildes ist mit </w:t>
      </w:r>
      <w:r w:rsidRPr="00426BAD">
        <w:t>160x120px</w:t>
      </w:r>
      <w:r>
        <w:t xml:space="preserve"> im Vergleich zur Kinect mit 640x480px deutlich kleiner. Zusätzlich ist es schwierig, an weitere Informationen oder an Codebeispiele heranzukommen.</w:t>
      </w:r>
    </w:p>
    <w:p w:rsidR="00E462E1" w:rsidRDefault="00E462E1" w:rsidP="00E462E1">
      <w:r>
        <w:t>Aus diesen Gründen wird der Kinect Sensor dem D-IMager Sensor vorgezogen.</w:t>
      </w:r>
    </w:p>
    <w:p w:rsidR="00E462E1" w:rsidRDefault="00E462E1" w:rsidP="00821B4B">
      <w:pPr>
        <w:pStyle w:val="Bild"/>
      </w:pPr>
      <w:r>
        <w:rPr>
          <w:noProof/>
          <w:lang w:eastAsia="de-CH"/>
        </w:rPr>
        <w:lastRenderedPageBreak/>
        <w:drawing>
          <wp:inline distT="0" distB="0" distL="0" distR="0" wp14:anchorId="682A5847" wp14:editId="3B899806">
            <wp:extent cx="5420386" cy="2821236"/>
            <wp:effectExtent l="0" t="0" r="0" b="0"/>
            <wp:docPr id="84" name="Grafik 7" descr="Produ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roduct"/>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27228" cy="2824797"/>
                    </a:xfrm>
                    <a:prstGeom prst="rect">
                      <a:avLst/>
                    </a:prstGeom>
                    <a:noFill/>
                    <a:ln>
                      <a:noFill/>
                    </a:ln>
                  </pic:spPr>
                </pic:pic>
              </a:graphicData>
            </a:graphic>
          </wp:inline>
        </w:drawing>
      </w:r>
    </w:p>
    <w:p w:rsidR="00E462E1" w:rsidRDefault="00E462E1" w:rsidP="00E462E1">
      <w:pPr>
        <w:pStyle w:val="Caption"/>
      </w:pPr>
      <w:bookmarkStart w:id="133" w:name="_Toc327468015"/>
      <w:r>
        <w:t xml:space="preserve">Abbildung </w:t>
      </w:r>
      <w:fldSimple w:instr=" SEQ Abbildung \* ARABIC ">
        <w:r w:rsidR="000E6CF3">
          <w:rPr>
            <w:noProof/>
          </w:rPr>
          <w:t>13</w:t>
        </w:r>
      </w:fldSimple>
      <w:r>
        <w:t xml:space="preserve"> - Panasonic D-IMager, Bildquelle: www</w:t>
      </w:r>
      <w:r w:rsidRPr="00640C93">
        <w:t>.panaso</w:t>
      </w:r>
      <w:r>
        <w:t>nic.biz</w:t>
      </w:r>
      <w:bookmarkEnd w:id="133"/>
    </w:p>
    <w:p w:rsidR="00E462E1" w:rsidRDefault="00E462E1" w:rsidP="00E462E1">
      <w:pPr>
        <w:pStyle w:val="Heading6"/>
        <w:rPr>
          <w:lang w:val="en-US"/>
        </w:rPr>
      </w:pPr>
      <w:bookmarkStart w:id="134" w:name="_Toc327467634"/>
      <w:r>
        <w:rPr>
          <w:lang w:val="en-US"/>
        </w:rPr>
        <w:t>Dance Dance Revolution</w:t>
      </w:r>
      <w:bookmarkEnd w:id="134"/>
    </w:p>
    <w:p w:rsidR="00E462E1" w:rsidRDefault="00E462E1" w:rsidP="00E462E1">
      <w:r>
        <w:t>Das</w:t>
      </w:r>
      <w:r w:rsidRPr="00BF555A">
        <w:t xml:space="preserve"> </w:t>
      </w:r>
      <w:r>
        <w:t>Spiel</w:t>
      </w:r>
      <w:r w:rsidRPr="00BF555A">
        <w:t xml:space="preserve"> </w:t>
      </w:r>
      <w:r w:rsidRPr="00567E43">
        <w:t>Dance Dance Revolution</w:t>
      </w:r>
      <w:r>
        <w:rPr>
          <w:rStyle w:val="FootnoteReference"/>
          <w:lang w:val="en-US"/>
        </w:rPr>
        <w:footnoteReference w:id="17"/>
      </w:r>
      <w:r w:rsidRPr="00567E43">
        <w:t xml:space="preserve"> </w:t>
      </w:r>
      <w:r>
        <w:t xml:space="preserve">wird mit </w:t>
      </w:r>
      <w:r w:rsidRPr="00BF555A">
        <w:t xml:space="preserve">einem Controller, der mit den Füssen </w:t>
      </w:r>
      <w:r>
        <w:t>zu bedienen ist, gesteuert</w:t>
      </w:r>
      <w:r w:rsidRPr="00BF555A">
        <w:t>.</w:t>
      </w:r>
      <w:r>
        <w:t xml:space="preserve"> So ein Controller könnte auch für die Videowall genutzt werden. Allerdings ergeben sich dabei folgende Probleme:</w:t>
      </w:r>
    </w:p>
    <w:p w:rsidR="00E462E1" w:rsidRDefault="00E462E1" w:rsidP="00FC1D38">
      <w:pPr>
        <w:pStyle w:val="ListParagraph"/>
        <w:numPr>
          <w:ilvl w:val="0"/>
          <w:numId w:val="14"/>
        </w:numPr>
      </w:pPr>
      <w:r>
        <w:t>Die Steuerung ist eingeschränkt auf die Bedienung mit den Füssen.</w:t>
      </w:r>
    </w:p>
    <w:p w:rsidR="00E462E1" w:rsidRDefault="00E462E1" w:rsidP="00FC1D38">
      <w:pPr>
        <w:pStyle w:val="ListParagraph"/>
        <w:numPr>
          <w:ilvl w:val="0"/>
          <w:numId w:val="14"/>
        </w:numPr>
      </w:pPr>
      <w:r>
        <w:t>Man muss sich zur Bedienung an einen vorbestimmten Ort stellen. Durch den benötigten Aufbau geht der Wow-Effekt, den Kinect mit der Erkennung ohne sichtbare Installation bietet, verloren.</w:t>
      </w:r>
    </w:p>
    <w:p w:rsidR="00E462E1" w:rsidRDefault="00E462E1" w:rsidP="00E462E1">
      <w:r>
        <w:t>Aus diesen Gründen ist diese Art von Bedienung für die HSR Videowall nicht geeignet.</w:t>
      </w:r>
    </w:p>
    <w:p w:rsidR="00E462E1" w:rsidRPr="00BF555A" w:rsidRDefault="00E462E1" w:rsidP="00E462E1">
      <w:r>
        <w:t xml:space="preserve">Interessanterweise wurde das Spielprinzip im Spiel </w:t>
      </w:r>
      <w:r w:rsidRPr="00D81330">
        <w:t>DanceEvolution</w:t>
      </w:r>
      <w:r>
        <w:rPr>
          <w:rStyle w:val="FootnoteReference"/>
        </w:rPr>
        <w:footnoteReference w:id="18"/>
      </w:r>
      <w:r>
        <w:t xml:space="preserve"> für die Xbox übernommen, wobei die Steuerung des Spiels mit Kinect funktioniert.</w:t>
      </w:r>
    </w:p>
    <w:p w:rsidR="00E462E1" w:rsidRDefault="00E462E1" w:rsidP="00821B4B">
      <w:pPr>
        <w:pStyle w:val="Bild"/>
      </w:pPr>
      <w:r>
        <w:rPr>
          <w:noProof/>
          <w:lang w:eastAsia="de-CH"/>
        </w:rPr>
        <w:drawing>
          <wp:inline distT="0" distB="0" distL="0" distR="0" wp14:anchorId="2899FE2A" wp14:editId="36B85EE2">
            <wp:extent cx="2538484" cy="3028963"/>
            <wp:effectExtent l="0" t="0" r="0" b="0"/>
            <wp:docPr id="85" name="Grafik 6" descr="http://upload.wikimedia.org/wikipedia/commons/0/0c/DDR_US_1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upload.wikimedia.org/wikipedia/commons/0/0c/DDR_US_1st.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542578" cy="3033847"/>
                    </a:xfrm>
                    <a:prstGeom prst="rect">
                      <a:avLst/>
                    </a:prstGeom>
                    <a:noFill/>
                    <a:ln>
                      <a:noFill/>
                    </a:ln>
                  </pic:spPr>
                </pic:pic>
              </a:graphicData>
            </a:graphic>
          </wp:inline>
        </w:drawing>
      </w:r>
    </w:p>
    <w:p w:rsidR="00E462E1" w:rsidRPr="00C81080" w:rsidRDefault="00E462E1" w:rsidP="00E462E1">
      <w:pPr>
        <w:pStyle w:val="Caption"/>
        <w:rPr>
          <w:lang w:val="fr-CH"/>
        </w:rPr>
      </w:pPr>
      <w:bookmarkStart w:id="135" w:name="_Toc327468016"/>
      <w:r w:rsidRPr="00C81080">
        <w:rPr>
          <w:lang w:val="fr-CH"/>
        </w:rPr>
        <w:t xml:space="preserve">Abbildung </w:t>
      </w:r>
      <w:r>
        <w:fldChar w:fldCharType="begin"/>
      </w:r>
      <w:r w:rsidRPr="00C81080">
        <w:rPr>
          <w:lang w:val="fr-CH"/>
        </w:rPr>
        <w:instrText xml:space="preserve"> SEQ Abbildung \* ARABIC </w:instrText>
      </w:r>
      <w:r>
        <w:fldChar w:fldCharType="separate"/>
      </w:r>
      <w:r w:rsidR="000E6CF3">
        <w:rPr>
          <w:noProof/>
          <w:lang w:val="fr-CH"/>
        </w:rPr>
        <w:t>14</w:t>
      </w:r>
      <w:r>
        <w:fldChar w:fldCharType="end"/>
      </w:r>
      <w:r>
        <w:rPr>
          <w:lang w:val="fr-CH"/>
        </w:rPr>
        <w:t xml:space="preserve"> - Dance Dance Revolution Game, Bildq</w:t>
      </w:r>
      <w:r w:rsidRPr="00C81080">
        <w:rPr>
          <w:lang w:val="fr-CH"/>
        </w:rPr>
        <w:t>uelle</w:t>
      </w:r>
      <w:r>
        <w:rPr>
          <w:lang w:val="fr-CH"/>
        </w:rPr>
        <w:t> : www.wikipedia.org</w:t>
      </w:r>
      <w:bookmarkEnd w:id="135"/>
    </w:p>
    <w:p w:rsidR="00E462E1" w:rsidRDefault="00E462E1" w:rsidP="00E462E1">
      <w:pPr>
        <w:pStyle w:val="Heading5"/>
        <w:rPr>
          <w:lang w:val="fr-CH"/>
        </w:rPr>
      </w:pPr>
      <w:bookmarkStart w:id="136" w:name="_Ref326053466"/>
      <w:bookmarkStart w:id="137" w:name="_Toc327467635"/>
      <w:r>
        <w:rPr>
          <w:lang w:val="fr-CH"/>
        </w:rPr>
        <w:lastRenderedPageBreak/>
        <w:t>Fazit</w:t>
      </w:r>
      <w:bookmarkEnd w:id="136"/>
      <w:bookmarkEnd w:id="137"/>
    </w:p>
    <w:p w:rsidR="00E462E1" w:rsidRDefault="00E462E1" w:rsidP="00E462E1">
      <w:r>
        <w:t>Die HSR Videowall soll eine Monitorwand sein, auf der dynamisch Inhalte wie Text, Bilder, Videos usw. angezeigt werden können. Die Steuerung ist im Begriff miteingeschlossen und erfolgt mittels Kinect.</w:t>
      </w:r>
    </w:p>
    <w:p w:rsidR="00E462E1" w:rsidRDefault="00E462E1" w:rsidP="00E462E1">
      <w:r>
        <w:t>Wi</w:t>
      </w:r>
      <w:r w:rsidR="00821B4B">
        <w:t xml:space="preserve">e in der Aufgabenstellung (siehe </w:t>
      </w:r>
      <w:r w:rsidR="00821B4B">
        <w:fldChar w:fldCharType="begin"/>
      </w:r>
      <w:r w:rsidR="00821B4B">
        <w:instrText xml:space="preserve"> REF _Ref327461244 \r \h </w:instrText>
      </w:r>
      <w:r w:rsidR="00821B4B">
        <w:fldChar w:fldCharType="separate"/>
      </w:r>
      <w:r w:rsidR="000E6CF3">
        <w:t>VIII</w:t>
      </w:r>
      <w:r w:rsidR="00821B4B">
        <w:fldChar w:fldCharType="end"/>
      </w:r>
      <w:r w:rsidR="00821B4B">
        <w:t xml:space="preserve"> </w:t>
      </w:r>
      <w:r w:rsidR="00821B4B">
        <w:fldChar w:fldCharType="begin"/>
      </w:r>
      <w:r w:rsidR="00821B4B">
        <w:instrText xml:space="preserve"> REF _Ref327461245 \h </w:instrText>
      </w:r>
      <w:r w:rsidR="00821B4B">
        <w:fldChar w:fldCharType="separate"/>
      </w:r>
      <w:r w:rsidR="000E6CF3">
        <w:t>Anhang</w:t>
      </w:r>
      <w:r w:rsidR="00821B4B">
        <w:fldChar w:fldCharType="end"/>
      </w:r>
      <w:r>
        <w:t>) beschrieben ist, ist eine Aufgabe der Bachelorarbeit, Bachelorposter auf der Videowall auszustellen. Damit die Texte der Poster angenehm gelesen werden können, ist eine möglichst hohe Auflösung für eine gute Lesbarkeit wichtig.</w:t>
      </w:r>
      <w:r>
        <w:br/>
        <w:t xml:space="preserve">Eine weitere Anforderung ist, dass die mit dem Kinect Sensor interagierende Person mit optimal drei bis vier Metern Abstand zur HSR Videowall steht. Durch diese Restriktion ist eine Projektion mit einem Beamer aufgrund der Minimaldistanz, welche dieser für die Projektion benötigt, nicht möglich. Auch </w:t>
      </w:r>
      <w:r w:rsidRPr="007C770E">
        <w:t>Kurzdistanz</w:t>
      </w:r>
      <w:r>
        <w:t>beamer können keine zufriedenstellende Lösung bieten, da deren Auflösung zurzeit mit WXGA (1280×</w:t>
      </w:r>
      <w:r w:rsidRPr="00580F9E">
        <w:t>800</w:t>
      </w:r>
      <w:r>
        <w:t>) noch zu gering ist.</w:t>
      </w:r>
    </w:p>
    <w:p w:rsidR="00E462E1" w:rsidRDefault="00E462E1" w:rsidP="00E462E1">
      <w:r>
        <w:t xml:space="preserve">Der Stand der Technik ist noch nicht ausgereift für </w:t>
      </w:r>
      <w:proofErr w:type="gramStart"/>
      <w:r>
        <w:t>die optimale</w:t>
      </w:r>
      <w:proofErr w:type="gramEnd"/>
      <w:r>
        <w:t xml:space="preserve"> Videowall:</w:t>
      </w:r>
    </w:p>
    <w:p w:rsidR="00E462E1" w:rsidRDefault="00E462E1" w:rsidP="00FC1D38">
      <w:pPr>
        <w:pStyle w:val="ListParagraph"/>
        <w:numPr>
          <w:ilvl w:val="0"/>
          <w:numId w:val="18"/>
        </w:numPr>
      </w:pPr>
      <w:r>
        <w:t>Recherchen zeigen aber, dass Monitore mit schmaler Rahmenbreite grösser und billiger werden. Eingeholte Offerten über für die Videowall geeignete Monitore können im Anhang (</w:t>
      </w:r>
      <w:r w:rsidR="00C8382C">
        <w:fldChar w:fldCharType="begin"/>
      </w:r>
      <w:r w:rsidR="00C8382C">
        <w:instrText xml:space="preserve"> REF _Ref327461240 \r \h </w:instrText>
      </w:r>
      <w:r w:rsidR="00C8382C">
        <w:fldChar w:fldCharType="separate"/>
      </w:r>
      <w:r w:rsidR="000E6CF3">
        <w:t>VIII</w:t>
      </w:r>
      <w:r w:rsidR="00C8382C">
        <w:fldChar w:fldCharType="end"/>
      </w:r>
      <w:r w:rsidR="00C8382C">
        <w:t xml:space="preserve"> </w:t>
      </w:r>
      <w:r w:rsidR="00C8382C">
        <w:fldChar w:fldCharType="begin"/>
      </w:r>
      <w:r w:rsidR="00C8382C">
        <w:instrText xml:space="preserve"> REF _Ref327461240 \h </w:instrText>
      </w:r>
      <w:r w:rsidR="00C8382C">
        <w:fldChar w:fldCharType="separate"/>
      </w:r>
      <w:r w:rsidR="000E6CF3">
        <w:t>Anhang</w:t>
      </w:r>
      <w:r w:rsidR="00C8382C">
        <w:fldChar w:fldCharType="end"/>
      </w:r>
      <w:r>
        <w:t>) eingesehen werden.</w:t>
      </w:r>
    </w:p>
    <w:p w:rsidR="00E462E1" w:rsidRDefault="00E462E1" w:rsidP="00FC1D38">
      <w:pPr>
        <w:pStyle w:val="ListParagraph"/>
        <w:numPr>
          <w:ilvl w:val="0"/>
          <w:numId w:val="18"/>
        </w:numPr>
      </w:pPr>
      <w:r>
        <w:t xml:space="preserve">Die Steuerungssoftware ist noch unausgereift. Die Herausforderung ist es, eine möglichst gute Auflösung und eine zugleich eine hohe Performance zu erhalten. Es gibt kein Angebot einer oder mehrere Grafikkarten, die eine hochaufgelöste Darstellung und fliessende Animationen gleichzeitig bietet. Das Kapitel </w:t>
      </w:r>
      <w:r w:rsidR="0006279D">
        <w:fldChar w:fldCharType="begin"/>
      </w:r>
      <w:r w:rsidR="0006279D">
        <w:instrText xml:space="preserve"> REF _Ref327465863 \r \h </w:instrText>
      </w:r>
      <w:r w:rsidR="0006279D">
        <w:fldChar w:fldCharType="separate"/>
      </w:r>
      <w:r w:rsidR="000E6CF3">
        <w:t>V.7.3.2</w:t>
      </w:r>
      <w:r w:rsidR="0006279D">
        <w:fldChar w:fldCharType="end"/>
      </w:r>
      <w:r w:rsidR="0006279D">
        <w:t xml:space="preserve"> </w:t>
      </w:r>
      <w:r w:rsidR="0006279D">
        <w:fldChar w:fldCharType="begin"/>
      </w:r>
      <w:r w:rsidR="0006279D">
        <w:instrText xml:space="preserve"> REF _Ref327465863 \h </w:instrText>
      </w:r>
      <w:r w:rsidR="0006279D">
        <w:fldChar w:fldCharType="separate"/>
      </w:r>
      <w:r w:rsidR="000E6CF3">
        <w:t>Grafikkarten</w:t>
      </w:r>
      <w:r w:rsidR="0006279D">
        <w:fldChar w:fldCharType="end"/>
      </w:r>
      <w:r>
        <w:t xml:space="preserve">bietet weitere Informationen über die Matrox-Grafikkarten, die für die HSR Videowall angeschafft wurden. </w:t>
      </w:r>
    </w:p>
    <w:p w:rsidR="00E462E1" w:rsidRDefault="00E462E1" w:rsidP="00FC1D38">
      <w:pPr>
        <w:pStyle w:val="ListParagraph"/>
        <w:numPr>
          <w:ilvl w:val="0"/>
          <w:numId w:val="18"/>
        </w:numPr>
      </w:pPr>
      <w:r>
        <w:t xml:space="preserve">Wie aus dem Unterkapitel </w:t>
      </w:r>
      <w:r>
        <w:fldChar w:fldCharType="begin"/>
      </w:r>
      <w:r>
        <w:instrText xml:space="preserve"> REF _Ref326668291 \r \h </w:instrText>
      </w:r>
      <w:r>
        <w:fldChar w:fldCharType="separate"/>
      </w:r>
      <w:r w:rsidR="000E6CF3">
        <w:t>V.3.5.3</w:t>
      </w:r>
      <w:r>
        <w:fldChar w:fldCharType="end"/>
      </w:r>
      <w:r>
        <w:t xml:space="preserve"> </w:t>
      </w:r>
      <w:r>
        <w:fldChar w:fldCharType="begin"/>
      </w:r>
      <w:r>
        <w:instrText xml:space="preserve"> REF _Ref326668291 \h </w:instrText>
      </w:r>
      <w:r>
        <w:fldChar w:fldCharType="separate"/>
      </w:r>
      <w:r w:rsidR="000E6CF3">
        <w:t>Der Videowall ähnliche Produkte</w:t>
      </w:r>
      <w:r>
        <w:fldChar w:fldCharType="end"/>
      </w:r>
      <w:r>
        <w:t xml:space="preserve"> ersichtlich ist, werden</w:t>
      </w:r>
      <w:r w:rsidRPr="006E3596">
        <w:t xml:space="preserve"> </w:t>
      </w:r>
      <w:r>
        <w:t>für die Interaktion zwischen Passanten und einer Videowall verschiedene Lösungen angeboten. Es gibt aber noch keine Standardlösung.</w:t>
      </w:r>
    </w:p>
    <w:p w:rsidR="00E462E1" w:rsidRDefault="00E462E1" w:rsidP="00E462E1">
      <w:r>
        <w:t xml:space="preserve">Wie aus der Analyse bestehender Videowalls hervorgeht (Unterkapitel </w:t>
      </w:r>
      <w:r>
        <w:fldChar w:fldCharType="begin"/>
      </w:r>
      <w:r>
        <w:instrText xml:space="preserve"> REF _Ref327117250 \r \h </w:instrText>
      </w:r>
      <w:r>
        <w:fldChar w:fldCharType="separate"/>
      </w:r>
      <w:r w:rsidR="000E6CF3">
        <w:t>V.3.5.2</w:t>
      </w:r>
      <w:r>
        <w:fldChar w:fldCharType="end"/>
      </w:r>
      <w:r>
        <w:t xml:space="preserve"> </w:t>
      </w:r>
      <w:r>
        <w:fldChar w:fldCharType="begin"/>
      </w:r>
      <w:r>
        <w:instrText xml:space="preserve"> REF _Ref327117250 \h </w:instrText>
      </w:r>
      <w:r>
        <w:fldChar w:fldCharType="separate"/>
      </w:r>
      <w:r w:rsidR="000E6CF3">
        <w:t>Bestehende Videowalls</w:t>
      </w:r>
      <w:r>
        <w:fldChar w:fldCharType="end"/>
      </w:r>
      <w:r>
        <w:t>), sind diese erst am Entstehen. So hat beispielsweise die bekannte Firma Yahoo</w:t>
      </w:r>
      <w:r>
        <w:rPr>
          <w:rStyle w:val="FootnoteReference"/>
        </w:rPr>
        <w:footnoteReference w:id="19"/>
      </w:r>
      <w:r>
        <w:t xml:space="preserve"> für ihren Hauptsitz in Kalifornien in Zusammenarbeit mit Tronic</w:t>
      </w:r>
      <w:r>
        <w:rPr>
          <w:rStyle w:val="FootnoteReference"/>
        </w:rPr>
        <w:footnoteReference w:id="20"/>
      </w:r>
      <w:r>
        <w:t xml:space="preserve"> eine Interactive Video Wall</w:t>
      </w:r>
      <w:r>
        <w:rPr>
          <w:rStyle w:val="FootnoteReference"/>
        </w:rPr>
        <w:footnoteReference w:id="21"/>
      </w:r>
      <w:r>
        <w:t xml:space="preserve"> geschaffen.</w:t>
      </w:r>
    </w:p>
    <w:p w:rsidR="00E462E1" w:rsidRPr="00862184" w:rsidRDefault="00221966" w:rsidP="00E462E1">
      <w:r>
        <w:t xml:space="preserve">Die Arbeit </w:t>
      </w:r>
      <w:r w:rsidR="00E462E1">
        <w:t>hat zum Ziel, eine Videowall, die aus mehreren grossen Monitoren besteht, hervorzubringen. Die einzelnen Bildschirme sollen mit einer möglichst hohen Auflösung betrieben werden.</w:t>
      </w:r>
      <w:r w:rsidR="00E462E1">
        <w:br/>
        <w:t xml:space="preserve">Die Konkurrenzanalyse ergab, dass es noch kein Produkt oder Projekt gibt, welches die Anforderungen aus der Aufgabenstellung </w:t>
      </w:r>
      <w:r w:rsidR="00821B4B">
        <w:t xml:space="preserve">(siehe </w:t>
      </w:r>
      <w:r w:rsidR="00821B4B">
        <w:fldChar w:fldCharType="begin"/>
      </w:r>
      <w:r w:rsidR="00821B4B">
        <w:instrText xml:space="preserve"> REF _Ref327461244 \r \h </w:instrText>
      </w:r>
      <w:r w:rsidR="00821B4B">
        <w:fldChar w:fldCharType="separate"/>
      </w:r>
      <w:r w:rsidR="000E6CF3">
        <w:t>VIII</w:t>
      </w:r>
      <w:r w:rsidR="00821B4B">
        <w:fldChar w:fldCharType="end"/>
      </w:r>
      <w:r w:rsidR="00821B4B">
        <w:t xml:space="preserve"> </w:t>
      </w:r>
      <w:r w:rsidR="00821B4B">
        <w:fldChar w:fldCharType="begin"/>
      </w:r>
      <w:r w:rsidR="00821B4B">
        <w:instrText xml:space="preserve"> REF _Ref327461245 \h </w:instrText>
      </w:r>
      <w:r w:rsidR="00821B4B">
        <w:fldChar w:fldCharType="separate"/>
      </w:r>
      <w:r w:rsidR="000E6CF3">
        <w:t>Anhang</w:t>
      </w:r>
      <w:r w:rsidR="00821B4B">
        <w:fldChar w:fldCharType="end"/>
      </w:r>
      <w:r w:rsidR="00821B4B">
        <w:t xml:space="preserve">) </w:t>
      </w:r>
      <w:r w:rsidR="00E462E1">
        <w:t>vollständig erfüllt. Gewisse Teilprobleme wurden aber in Projekten bereits untersucht. Aus diesem Grund wird in dieser Bachelorarbeit ein Prototyp erarbeitet, welcher die geforderten Ansprüche erfüllen soll.</w:t>
      </w:r>
      <w:r w:rsidR="00E462E1" w:rsidRPr="00862184">
        <w:br w:type="page"/>
      </w:r>
    </w:p>
    <w:p w:rsidR="00E462E1" w:rsidRDefault="00E462E1" w:rsidP="00E462E1">
      <w:pPr>
        <w:pStyle w:val="Heading3"/>
      </w:pPr>
      <w:bookmarkStart w:id="138" w:name="_Toc320601246"/>
      <w:bookmarkStart w:id="139" w:name="_Toc327467636"/>
      <w:bookmarkStart w:id="140" w:name="_Toc327468956"/>
      <w:r>
        <w:lastRenderedPageBreak/>
        <w:t>Passantenanalyse</w:t>
      </w:r>
      <w:bookmarkEnd w:id="138"/>
      <w:bookmarkEnd w:id="139"/>
      <w:bookmarkEnd w:id="140"/>
    </w:p>
    <w:p w:rsidR="00E462E1" w:rsidRDefault="00E462E1" w:rsidP="00E462E1">
      <w:r>
        <w:t>Um festzustellen, mit welchem Abstand zu der Wand, an welcher die Videowall befestigt werden soll, sich die Passanten bewegen, wurde am 28. Februar eine Benutzeranalyse durchgeführt. Dabei wurde beobachtet wie viele Personen innerhalb von zwei Minuten den Eingangsbereich passieren. Zudem konnten dadurch die verschiedenen Gruppengrössen, in denen sich die Passanten im Verwaltungsgebäude bewegen, analysiert werden. Um das Verhalten möglichst vieler Personen erfassen zu können, wurden für die Beobachtung die zwei Hauptaktivitätszeiten eines normalen Wochentages ausgesucht. Dies sind die Zehn-Uhr- und die Mittagspause.</w:t>
      </w:r>
    </w:p>
    <w:p w:rsidR="00E462E1" w:rsidRDefault="00E462E1" w:rsidP="00E462E1">
      <w:r>
        <w:t>An folgenden Daten wurden zu folgenden Zeiten Beobachtungen durchgeführt:</w:t>
      </w:r>
    </w:p>
    <w:tbl>
      <w:tblPr>
        <w:tblStyle w:val="MediumShading1-Accent1"/>
        <w:tblW w:w="0" w:type="auto"/>
        <w:tblLook w:val="0420" w:firstRow="1" w:lastRow="0" w:firstColumn="0" w:lastColumn="0" w:noHBand="0" w:noVBand="1"/>
      </w:tblPr>
      <w:tblGrid>
        <w:gridCol w:w="3070"/>
        <w:gridCol w:w="3071"/>
        <w:gridCol w:w="3071"/>
      </w:tblGrid>
      <w:tr w:rsidR="00E462E1" w:rsidTr="00F93041">
        <w:trPr>
          <w:cnfStyle w:val="100000000000" w:firstRow="1" w:lastRow="0" w:firstColumn="0" w:lastColumn="0" w:oddVBand="0" w:evenVBand="0" w:oddHBand="0" w:evenHBand="0" w:firstRowFirstColumn="0" w:firstRowLastColumn="0" w:lastRowFirstColumn="0" w:lastRowLastColumn="0"/>
        </w:trPr>
        <w:tc>
          <w:tcPr>
            <w:tcW w:w="3070" w:type="dxa"/>
          </w:tcPr>
          <w:p w:rsidR="00E462E1" w:rsidRDefault="00E462E1" w:rsidP="00F93041">
            <w:r>
              <w:t>Datum</w:t>
            </w:r>
          </w:p>
        </w:tc>
        <w:tc>
          <w:tcPr>
            <w:tcW w:w="3071" w:type="dxa"/>
          </w:tcPr>
          <w:p w:rsidR="00E462E1" w:rsidRDefault="00E462E1" w:rsidP="00F93041">
            <w:r>
              <w:t>Beginn</w:t>
            </w:r>
          </w:p>
        </w:tc>
        <w:tc>
          <w:tcPr>
            <w:tcW w:w="3071" w:type="dxa"/>
          </w:tcPr>
          <w:p w:rsidR="00E462E1" w:rsidRDefault="00E462E1" w:rsidP="00F93041">
            <w:r>
              <w:t>Ende</w:t>
            </w:r>
          </w:p>
        </w:tc>
      </w:tr>
      <w:tr w:rsidR="00E462E1" w:rsidTr="00F93041">
        <w:trPr>
          <w:cnfStyle w:val="000000100000" w:firstRow="0" w:lastRow="0" w:firstColumn="0" w:lastColumn="0" w:oddVBand="0" w:evenVBand="0" w:oddHBand="1" w:evenHBand="0" w:firstRowFirstColumn="0" w:firstRowLastColumn="0" w:lastRowFirstColumn="0" w:lastRowLastColumn="0"/>
        </w:trPr>
        <w:tc>
          <w:tcPr>
            <w:tcW w:w="3070" w:type="dxa"/>
          </w:tcPr>
          <w:p w:rsidR="00E462E1" w:rsidRDefault="00E462E1" w:rsidP="00F93041">
            <w:r>
              <w:t>28.02.2012</w:t>
            </w:r>
          </w:p>
        </w:tc>
        <w:tc>
          <w:tcPr>
            <w:tcW w:w="3071" w:type="dxa"/>
          </w:tcPr>
          <w:p w:rsidR="00E462E1" w:rsidRDefault="00E462E1" w:rsidP="00F93041">
            <w:r>
              <w:t>9:28</w:t>
            </w:r>
          </w:p>
        </w:tc>
        <w:tc>
          <w:tcPr>
            <w:tcW w:w="3071" w:type="dxa"/>
          </w:tcPr>
          <w:p w:rsidR="00E462E1" w:rsidRDefault="00E462E1" w:rsidP="00F93041">
            <w:r>
              <w:t>10:16</w:t>
            </w:r>
          </w:p>
        </w:tc>
      </w:tr>
      <w:tr w:rsidR="00E462E1" w:rsidTr="00F93041">
        <w:trPr>
          <w:cnfStyle w:val="000000010000" w:firstRow="0" w:lastRow="0" w:firstColumn="0" w:lastColumn="0" w:oddVBand="0" w:evenVBand="0" w:oddHBand="0" w:evenHBand="1" w:firstRowFirstColumn="0" w:firstRowLastColumn="0" w:lastRowFirstColumn="0" w:lastRowLastColumn="0"/>
        </w:trPr>
        <w:tc>
          <w:tcPr>
            <w:tcW w:w="3070" w:type="dxa"/>
          </w:tcPr>
          <w:p w:rsidR="00E462E1" w:rsidRDefault="00E462E1" w:rsidP="00F93041">
            <w:r>
              <w:t>28.02.2012</w:t>
            </w:r>
          </w:p>
        </w:tc>
        <w:tc>
          <w:tcPr>
            <w:tcW w:w="3071" w:type="dxa"/>
          </w:tcPr>
          <w:p w:rsidR="00E462E1" w:rsidRDefault="00E462E1" w:rsidP="00F93041">
            <w:r>
              <w:t>11:23</w:t>
            </w:r>
          </w:p>
        </w:tc>
        <w:tc>
          <w:tcPr>
            <w:tcW w:w="3071" w:type="dxa"/>
          </w:tcPr>
          <w:p w:rsidR="00E462E1" w:rsidRDefault="00E462E1" w:rsidP="00F93041">
            <w:r>
              <w:t>13:10</w:t>
            </w:r>
          </w:p>
        </w:tc>
      </w:tr>
    </w:tbl>
    <w:p w:rsidR="00E462E1" w:rsidRDefault="00E462E1" w:rsidP="00E462E1">
      <w:pPr>
        <w:pStyle w:val="Caption"/>
      </w:pPr>
      <w:bookmarkStart w:id="141" w:name="_Toc327468159"/>
      <w:r>
        <w:t xml:space="preserve">Tabelle </w:t>
      </w:r>
      <w:fldSimple w:instr=" SEQ Tabelle \* ARABIC ">
        <w:r w:rsidR="000E6CF3">
          <w:rPr>
            <w:noProof/>
          </w:rPr>
          <w:t>8</w:t>
        </w:r>
      </w:fldSimple>
      <w:r>
        <w:t xml:space="preserve"> - Beobachtungszeitabschnitte</w:t>
      </w:r>
      <w:bookmarkEnd w:id="141"/>
    </w:p>
    <w:p w:rsidR="00E462E1" w:rsidRDefault="00E462E1" w:rsidP="00E462E1">
      <w:r>
        <w:t>Während diesen Zeiten wurde das Verhalten von insgesamt 1512 Personen festgehalten. Diese haben sich über die Zeit wie folgt verteilt:</w:t>
      </w:r>
    </w:p>
    <w:p w:rsidR="00E462E1" w:rsidRPr="00120AEB" w:rsidRDefault="00E462E1" w:rsidP="00E462E1">
      <w:pPr>
        <w:ind w:left="709" w:hanging="709"/>
      </w:pPr>
      <w:r>
        <w:rPr>
          <w:noProof/>
          <w:lang w:eastAsia="de-CH"/>
        </w:rPr>
        <w:drawing>
          <wp:inline distT="0" distB="0" distL="0" distR="0" wp14:anchorId="5A1CE4D5" wp14:editId="2183AC54">
            <wp:extent cx="5486400" cy="3028950"/>
            <wp:effectExtent l="0" t="0" r="19050" b="19050"/>
            <wp:docPr id="86" name="Chart 86"/>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p w:rsidR="00E462E1" w:rsidRDefault="00E462E1" w:rsidP="00E462E1">
      <w:pPr>
        <w:pStyle w:val="Caption"/>
      </w:pPr>
      <w:bookmarkStart w:id="142" w:name="_Toc327468017"/>
      <w:r>
        <w:t xml:space="preserve">Abbildung </w:t>
      </w:r>
      <w:fldSimple w:instr=" SEQ Abbildung \* ARABIC ">
        <w:r w:rsidR="000E6CF3">
          <w:rPr>
            <w:noProof/>
          </w:rPr>
          <w:t>15</w:t>
        </w:r>
      </w:fldSimple>
      <w:r>
        <w:t xml:space="preserve"> - Anzahl Personen über die Zeit</w:t>
      </w:r>
      <w:bookmarkEnd w:id="142"/>
    </w:p>
    <w:p w:rsidR="00E462E1" w:rsidRDefault="00E462E1" w:rsidP="00E462E1">
      <w:bookmarkStart w:id="143" w:name="_Toc320601247"/>
      <w:r>
        <w:br w:type="page"/>
      </w:r>
    </w:p>
    <w:p w:rsidR="00E462E1" w:rsidRDefault="00E462E1" w:rsidP="00E462E1">
      <w:pPr>
        <w:pStyle w:val="Heading4"/>
      </w:pPr>
      <w:bookmarkStart w:id="144" w:name="_Toc327467637"/>
      <w:r>
        <w:lastRenderedPageBreak/>
        <w:t>Abstandszonen</w:t>
      </w:r>
      <w:bookmarkEnd w:id="143"/>
      <w:bookmarkEnd w:id="144"/>
    </w:p>
    <w:p w:rsidR="00E462E1" w:rsidRDefault="00E462E1" w:rsidP="00E462E1">
      <w:r>
        <w:t>Durch die Beobachtung konnte die Auslastung der verschiedenen Abstandszonen ausgewertet werden.</w:t>
      </w:r>
    </w:p>
    <w:p w:rsidR="00E462E1" w:rsidRDefault="00E462E1" w:rsidP="00E462E1">
      <w:r>
        <w:rPr>
          <w:noProof/>
          <w:lang w:eastAsia="de-CH"/>
        </w:rPr>
        <w:drawing>
          <wp:inline distT="0" distB="0" distL="0" distR="0" wp14:anchorId="5376CA09" wp14:editId="0F31ABF7">
            <wp:extent cx="5486400" cy="3200400"/>
            <wp:effectExtent l="0" t="0" r="19050" b="19050"/>
            <wp:docPr id="87" name="Chart 87"/>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rsidR="00E462E1" w:rsidRDefault="00E462E1" w:rsidP="00E462E1">
      <w:pPr>
        <w:pStyle w:val="Caption"/>
      </w:pPr>
      <w:bookmarkStart w:id="145" w:name="_Toc327468018"/>
      <w:r>
        <w:t xml:space="preserve">Abbildung </w:t>
      </w:r>
      <w:fldSimple w:instr=" SEQ Abbildung \* ARABIC ">
        <w:r w:rsidR="000E6CF3">
          <w:rPr>
            <w:noProof/>
          </w:rPr>
          <w:t>16</w:t>
        </w:r>
      </w:fldSimple>
      <w:r>
        <w:t xml:space="preserve"> - Auslastung der Abstandszonen</w:t>
      </w:r>
      <w:bookmarkEnd w:id="145"/>
    </w:p>
    <w:p w:rsidR="00E462E1" w:rsidRDefault="00E462E1" w:rsidP="00E462E1">
      <w:r>
        <w:t xml:space="preserve">Im Grundriss sind diese Werte auf der folgenden </w:t>
      </w:r>
      <w:r>
        <w:fldChar w:fldCharType="begin"/>
      </w:r>
      <w:r>
        <w:instrText xml:space="preserve"> REF _Ref326927416 \h </w:instrText>
      </w:r>
      <w:r>
        <w:fldChar w:fldCharType="separate"/>
      </w:r>
      <w:r w:rsidR="000E6CF3">
        <w:t xml:space="preserve">Abbildung </w:t>
      </w:r>
      <w:r w:rsidR="000E6CF3">
        <w:rPr>
          <w:noProof/>
        </w:rPr>
        <w:t>17</w:t>
      </w:r>
      <w:r w:rsidR="000E6CF3">
        <w:t xml:space="preserve"> - Auslastung der Abstandszonen</w:t>
      </w:r>
      <w:r w:rsidR="000E6CF3">
        <w:rPr>
          <w:noProof/>
        </w:rPr>
        <w:t xml:space="preserve">, Grundriss </w:t>
      </w:r>
      <w:r w:rsidR="000E6CF3" w:rsidRPr="00720923">
        <w:rPr>
          <w:noProof/>
        </w:rPr>
        <w:t>Verw</w:t>
      </w:r>
      <w:r w:rsidR="000E6CF3">
        <w:rPr>
          <w:noProof/>
        </w:rPr>
        <w:t>altungsgebäude</w:t>
      </w:r>
      <w:r>
        <w:fldChar w:fldCharType="end"/>
      </w:r>
      <w:r>
        <w:t xml:space="preserve"> ersichtlich.</w:t>
      </w:r>
    </w:p>
    <w:p w:rsidR="00E462E1" w:rsidRDefault="00E462E1" w:rsidP="00221966">
      <w:pPr>
        <w:pStyle w:val="Bild"/>
      </w:pPr>
      <w:r>
        <w:rPr>
          <w:noProof/>
          <w:lang w:eastAsia="de-CH"/>
        </w:rPr>
        <w:lastRenderedPageBreak/>
        <w:drawing>
          <wp:inline distT="0" distB="0" distL="0" distR="0" wp14:anchorId="7F9EDD65" wp14:editId="0CA07484">
            <wp:extent cx="8134276" cy="5528230"/>
            <wp:effectExtent l="7620" t="0" r="8255" b="825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bstandauswertung.png"/>
                    <pic:cNvPicPr/>
                  </pic:nvPicPr>
                  <pic:blipFill rotWithShape="1">
                    <a:blip r:embed="rId29" cstate="print">
                      <a:extLst>
                        <a:ext uri="{28A0092B-C50C-407E-A947-70E740481C1C}">
                          <a14:useLocalDpi xmlns:a14="http://schemas.microsoft.com/office/drawing/2010/main" val="0"/>
                        </a:ext>
                      </a:extLst>
                    </a:blip>
                    <a:srcRect l="3299" t="14486" r="7722"/>
                    <a:stretch/>
                  </pic:blipFill>
                  <pic:spPr bwMode="auto">
                    <a:xfrm rot="5400000">
                      <a:off x="0" y="0"/>
                      <a:ext cx="8151307" cy="5539804"/>
                    </a:xfrm>
                    <a:prstGeom prst="rect">
                      <a:avLst/>
                    </a:prstGeom>
                    <a:ln>
                      <a:noFill/>
                    </a:ln>
                    <a:extLst>
                      <a:ext uri="{53640926-AAD7-44D8-BBD7-CCE9431645EC}">
                        <a14:shadowObscured xmlns:a14="http://schemas.microsoft.com/office/drawing/2010/main"/>
                      </a:ext>
                    </a:extLst>
                  </pic:spPr>
                </pic:pic>
              </a:graphicData>
            </a:graphic>
          </wp:inline>
        </w:drawing>
      </w:r>
    </w:p>
    <w:p w:rsidR="00E462E1" w:rsidRDefault="00E462E1" w:rsidP="00E462E1">
      <w:pPr>
        <w:pStyle w:val="Caption"/>
        <w:rPr>
          <w:noProof/>
        </w:rPr>
      </w:pPr>
      <w:bookmarkStart w:id="146" w:name="_Ref326927416"/>
      <w:bookmarkStart w:id="147" w:name="_Toc327468019"/>
      <w:r>
        <w:t xml:space="preserve">Abbildung </w:t>
      </w:r>
      <w:fldSimple w:instr=" SEQ Abbildung \* ARABIC ">
        <w:r w:rsidR="000E6CF3">
          <w:rPr>
            <w:noProof/>
          </w:rPr>
          <w:t>17</w:t>
        </w:r>
      </w:fldSimple>
      <w:r>
        <w:t xml:space="preserve"> - Auslastung der Abstandszonen</w:t>
      </w:r>
      <w:r>
        <w:rPr>
          <w:noProof/>
        </w:rPr>
        <w:t xml:space="preserve">, Grundriss </w:t>
      </w:r>
      <w:r w:rsidRPr="00720923">
        <w:rPr>
          <w:noProof/>
        </w:rPr>
        <w:t>Verw</w:t>
      </w:r>
      <w:r>
        <w:rPr>
          <w:noProof/>
        </w:rPr>
        <w:t>altungsgebäude</w:t>
      </w:r>
      <w:bookmarkEnd w:id="146"/>
      <w:bookmarkEnd w:id="147"/>
    </w:p>
    <w:p w:rsidR="00E462E1" w:rsidRDefault="00E462E1" w:rsidP="00E462E1">
      <w:bookmarkStart w:id="148" w:name="_Toc320601248"/>
      <w:r>
        <w:br w:type="page"/>
      </w:r>
    </w:p>
    <w:p w:rsidR="00E462E1" w:rsidRDefault="00E462E1" w:rsidP="00E462E1">
      <w:pPr>
        <w:pStyle w:val="Heading4"/>
      </w:pPr>
      <w:bookmarkStart w:id="149" w:name="_Toc327467638"/>
      <w:r>
        <w:lastRenderedPageBreak/>
        <w:t>Gruppengrössen</w:t>
      </w:r>
      <w:bookmarkEnd w:id="148"/>
      <w:bookmarkEnd w:id="149"/>
      <w:r w:rsidRPr="003D2D5A">
        <w:rPr>
          <w:noProof/>
          <w:lang w:eastAsia="de-CH"/>
        </w:rPr>
        <w:t xml:space="preserve"> </w:t>
      </w:r>
    </w:p>
    <w:p w:rsidR="00E462E1" w:rsidRDefault="00E462E1" w:rsidP="00E462E1">
      <w:r>
        <w:t>Folgende Gruppengrössen wurden beobachtet und im folgenden Diagramm prozentual ausgewertet:</w:t>
      </w:r>
    </w:p>
    <w:p w:rsidR="00E462E1" w:rsidRDefault="00E462E1" w:rsidP="00E462E1">
      <w:r>
        <w:rPr>
          <w:noProof/>
          <w:lang w:eastAsia="de-CH"/>
        </w:rPr>
        <mc:AlternateContent>
          <mc:Choice Requires="wps">
            <w:drawing>
              <wp:anchor distT="0" distB="0" distL="114300" distR="114300" simplePos="0" relativeHeight="251664384" behindDoc="0" locked="0" layoutInCell="1" allowOverlap="1" wp14:anchorId="02A292FF" wp14:editId="31EDE61A">
                <wp:simplePos x="0" y="0"/>
                <wp:positionH relativeFrom="column">
                  <wp:posOffset>4214495</wp:posOffset>
                </wp:positionH>
                <wp:positionV relativeFrom="paragraph">
                  <wp:posOffset>265166</wp:posOffset>
                </wp:positionV>
                <wp:extent cx="1153160" cy="1403985"/>
                <wp:effectExtent l="0" t="0" r="0" b="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3160" cy="1403985"/>
                        </a:xfrm>
                        <a:prstGeom prst="rect">
                          <a:avLst/>
                        </a:prstGeom>
                        <a:noFill/>
                        <a:ln w="9525">
                          <a:noFill/>
                          <a:miter lim="800000"/>
                          <a:headEnd/>
                          <a:tailEnd/>
                        </a:ln>
                      </wps:spPr>
                      <wps:txbx>
                        <w:txbxContent>
                          <w:p w:rsidR="001A7038" w:rsidRPr="0073417C" w:rsidRDefault="001A7038" w:rsidP="00E462E1">
                            <w:pPr>
                              <w:jc w:val="right"/>
                              <w:rPr>
                                <w:lang w:val="en-US"/>
                              </w:rPr>
                            </w:pPr>
                            <w:r>
                              <w:t>Anzahl Personen in der Gruppe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Text Box 2" o:spid="_x0000_s1027" type="#_x0000_t202" style="position:absolute;margin-left:331.85pt;margin-top:20.9pt;width:90.8pt;height:110.55pt;z-index:25166438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" filled="f" stroked="f">
                <v:textbox style="mso-fit-shape-to-text:t">
                  <w:txbxContent>
                    <w:p w:rsidR="001A7038" w:rsidRPr="0073417C" w:rsidRDefault="001A7038" w:rsidP="00E462E1">
                      <w:pPr>
                        <w:jc w:val="right"/>
                        <w:rPr>
                          <w:lang w:val="en-US"/>
                        </w:rPr>
                      </w:pPr>
                      <w:r>
                        <w:t>Anzahl Personen in der Gruppe</w:t>
                      </w:r>
                    </w:p>
                  </w:txbxContent>
                </v:textbox>
              </v:shape>
            </w:pict>
          </mc:Fallback>
        </mc:AlternateContent>
      </w:r>
      <w:r>
        <w:rPr>
          <w:noProof/>
          <w:lang w:eastAsia="de-CH"/>
        </w:rPr>
        <w:drawing>
          <wp:inline distT="0" distB="0" distL="0" distR="0" wp14:anchorId="0EA14666" wp14:editId="5C165E17">
            <wp:extent cx="5486400" cy="4353636"/>
            <wp:effectExtent l="0" t="0" r="19050" b="27940"/>
            <wp:docPr id="88" name="Chart 88"/>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p>
    <w:p w:rsidR="00E462E1" w:rsidRDefault="00E462E1" w:rsidP="00E462E1">
      <w:pPr>
        <w:pStyle w:val="Caption"/>
      </w:pPr>
      <w:bookmarkStart w:id="150" w:name="_Toc327468020"/>
      <w:r>
        <w:t xml:space="preserve">Abbildung </w:t>
      </w:r>
      <w:fldSimple w:instr=" SEQ Abbildung \* ARABIC ">
        <w:r w:rsidR="000E6CF3">
          <w:rPr>
            <w:noProof/>
          </w:rPr>
          <w:t>18</w:t>
        </w:r>
      </w:fldSimple>
      <w:r>
        <w:t xml:space="preserve"> - Vorkommen der Gruppengrössen</w:t>
      </w:r>
      <w:bookmarkEnd w:id="150"/>
    </w:p>
    <w:p w:rsidR="00E462E1" w:rsidRPr="00760B65" w:rsidRDefault="00E462E1" w:rsidP="00E462E1">
      <w:r>
        <w:t>Wichtig für dieses Projekt ist jedoch vor allem, wie viele Personen sich einzeln oder allgemein in Gruppen bewegen. Dies kann folgendem Diagramm entnommen werden:</w:t>
      </w:r>
    </w:p>
    <w:p w:rsidR="00E462E1" w:rsidRDefault="00E462E1" w:rsidP="00E462E1">
      <w:pPr>
        <w:keepNext/>
      </w:pPr>
      <w:r>
        <w:rPr>
          <w:noProof/>
          <w:lang w:eastAsia="de-CH"/>
        </w:rPr>
        <w:drawing>
          <wp:inline distT="0" distB="0" distL="0" distR="0" wp14:anchorId="61248A8B" wp14:editId="51E3EFCE">
            <wp:extent cx="5486400" cy="3200400"/>
            <wp:effectExtent l="0" t="0" r="19050" b="19050"/>
            <wp:docPr id="89" name="Chart 89"/>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p w:rsidR="00E462E1" w:rsidRDefault="00E462E1" w:rsidP="00E462E1">
      <w:pPr>
        <w:pStyle w:val="Caption"/>
      </w:pPr>
      <w:bookmarkStart w:id="151" w:name="_Toc327468021"/>
      <w:r>
        <w:t xml:space="preserve">Abbildung </w:t>
      </w:r>
      <w:fldSimple w:instr=" SEQ Abbildung \* ARABIC ">
        <w:r w:rsidR="000E6CF3">
          <w:rPr>
            <w:noProof/>
          </w:rPr>
          <w:t>19</w:t>
        </w:r>
      </w:fldSimple>
      <w:r>
        <w:t xml:space="preserve"> - </w:t>
      </w:r>
      <w:r w:rsidRPr="00170BA1">
        <w:t>Aufteilung Einzelpersonen zu Gruppen</w:t>
      </w:r>
      <w:bookmarkEnd w:id="151"/>
      <w:r>
        <w:br w:type="page"/>
      </w:r>
    </w:p>
    <w:p w:rsidR="00E462E1" w:rsidRDefault="00E462E1" w:rsidP="00E462E1">
      <w:pPr>
        <w:pStyle w:val="Heading3"/>
      </w:pPr>
      <w:bookmarkStart w:id="152" w:name="_Toc320601249"/>
      <w:bookmarkStart w:id="153" w:name="_Ref327091840"/>
      <w:bookmarkStart w:id="154" w:name="_Ref327091843"/>
      <w:bookmarkStart w:id="155" w:name="_Toc327467639"/>
      <w:bookmarkStart w:id="156" w:name="_Toc327468957"/>
      <w:bookmarkStart w:id="157" w:name="_Ref319428867"/>
      <w:r>
        <w:lastRenderedPageBreak/>
        <w:t>Interaktionsbereich des Kinect Sensors</w:t>
      </w:r>
      <w:bookmarkEnd w:id="152"/>
      <w:bookmarkEnd w:id="153"/>
      <w:bookmarkEnd w:id="154"/>
      <w:bookmarkEnd w:id="155"/>
      <w:bookmarkEnd w:id="156"/>
    </w:p>
    <w:p w:rsidR="00E462E1" w:rsidRDefault="00E462E1" w:rsidP="00E462E1">
      <w:r>
        <w:t>Kinect bietet eine Skelett-Erkennung. Dabei handelt es sich um 20 Punkte des Körpers (zum Beispiel linke Hand, linker Ellbogen etc.), welche erkannt und zu einem Skelett verbunden werden. Mit dieser Skelett-Erkennung können die Bewegungen von bis zu zwei Personen erkannt und verfolgt werden. Der Kinect Sensor hat aber nur einen beschränkten Bereich, in dem er Personen erkennen kann.</w:t>
      </w:r>
      <w:r>
        <w:br/>
        <w:t>Um ein ungefähres Bild über die Grösse dieses Bereichs zu erhalten, sind im Verwaltungsgebäude Tests mit Kinect durchgeführt worden. Hierfür wurde die Kinect Explorer - Applikation, welche Bestandteil des Kinect for Windows Developer Toolkits</w:t>
      </w:r>
      <w:r>
        <w:rPr>
          <w:rStyle w:val="FootnoteReference"/>
        </w:rPr>
        <w:footnoteReference w:id="22"/>
      </w:r>
      <w:r>
        <w:t xml:space="preserve"> ist verwendet. Mit Klebeband wurden die Abstände von einem, zwei, drei, vier und fünf Metern zur Wand gekennzeichnet.  Eine Person des Teams, welches die Ausmessungen durchführte, stellte sich auf die Abstandsmarkierung und bewegte sich langsam und zum Sensor gedreht entlang der Markierung nach links und später nach rechts. Die zweite Person prüfte mit der Applikation, bis zu welcher Position das Skelett der Person noch vom Gerät erkannt wurde. Sobald das Skelett der Person in der Testapplikation nicht mehr sichtbar war, wurde die Position mit Klebeband am Boden gekennzeichnet. </w:t>
      </w:r>
    </w:p>
    <w:p w:rsidR="00E462E1" w:rsidRDefault="00E462E1" w:rsidP="00E462E1">
      <w:r>
        <w:t>Zusätzlich wurden Tests durchgeführt, um zu bestimmen, wie gut Kinect Personen erkennt, die den Erkennungsbereich des Sensors durchlaufen. Dazu lief  eine Person mehrere Male mit normaler Geschwindigkeit parallel zur Wand ausgerichtet mit verschiedenen Abständen durch den Erkennungsbereich von Kinect. Sie wurde meistens erkannt. Die Reaktion auf eine vorbeigehende Person, also das Erkennen und Anzeigen des Skeletts dieser Person, ist jedoch langsam. Da die Erkennung aber gewährleistet ist, ist das Risiko 3: „</w:t>
      </w:r>
      <w:r w:rsidRPr="00BD38FD">
        <w:t>Kinect: Erkennung von der Seite</w:t>
      </w:r>
      <w:r>
        <w:t xml:space="preserve">“ des Risikomanagements (siehe dazu </w:t>
      </w:r>
      <w:r w:rsidR="00C8382C">
        <w:fldChar w:fldCharType="begin"/>
      </w:r>
      <w:r w:rsidR="00C8382C">
        <w:instrText xml:space="preserve"> REF _Ref327461240 \r \h </w:instrText>
      </w:r>
      <w:r w:rsidR="00C8382C">
        <w:fldChar w:fldCharType="separate"/>
      </w:r>
      <w:r w:rsidR="000E6CF3">
        <w:t>VIII</w:t>
      </w:r>
      <w:r w:rsidR="00C8382C">
        <w:fldChar w:fldCharType="end"/>
      </w:r>
      <w:r w:rsidR="00C8382C">
        <w:t xml:space="preserve"> </w:t>
      </w:r>
      <w:r w:rsidR="00C8382C">
        <w:fldChar w:fldCharType="begin"/>
      </w:r>
      <w:r w:rsidR="00C8382C">
        <w:instrText xml:space="preserve"> REF _Ref327461240 \h </w:instrText>
      </w:r>
      <w:r w:rsidR="00C8382C">
        <w:fldChar w:fldCharType="separate"/>
      </w:r>
      <w:r w:rsidR="000E6CF3">
        <w:t>Anhang</w:t>
      </w:r>
      <w:r w:rsidR="00C8382C">
        <w:fldChar w:fldCharType="end"/>
      </w:r>
      <w:r>
        <w:t>) bereinigt.</w:t>
      </w:r>
    </w:p>
    <w:p w:rsidR="00E462E1" w:rsidRDefault="00E462E1" w:rsidP="00221966">
      <w:pPr>
        <w:pStyle w:val="Bild"/>
      </w:pPr>
      <w:r>
        <w:rPr>
          <w:noProof/>
          <w:lang w:eastAsia="de-CH"/>
        </w:rPr>
        <w:drawing>
          <wp:inline distT="0" distB="0" distL="0" distR="0" wp14:anchorId="30738E99" wp14:editId="5C325879">
            <wp:extent cx="4032000" cy="2260800"/>
            <wp:effectExtent l="0" t="0" r="6985"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undriss Zonen.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032000" cy="2260800"/>
                    </a:xfrm>
                    <a:prstGeom prst="rect">
                      <a:avLst/>
                    </a:prstGeom>
                  </pic:spPr>
                </pic:pic>
              </a:graphicData>
            </a:graphic>
          </wp:inline>
        </w:drawing>
      </w:r>
    </w:p>
    <w:p w:rsidR="00E462E1" w:rsidRDefault="00E462E1" w:rsidP="00E462E1">
      <w:pPr>
        <w:pStyle w:val="Caption"/>
      </w:pPr>
      <w:bookmarkStart w:id="158" w:name="_Ref327350603"/>
      <w:bookmarkStart w:id="159" w:name="_Toc327468022"/>
      <w:r>
        <w:t xml:space="preserve">Abbildung </w:t>
      </w:r>
      <w:fldSimple w:instr=" SEQ Abbildung \* ARABIC ">
        <w:r w:rsidR="000E6CF3">
          <w:rPr>
            <w:noProof/>
          </w:rPr>
          <w:t>20</w:t>
        </w:r>
      </w:fldSimple>
      <w:r>
        <w:t xml:space="preserve"> -</w:t>
      </w:r>
      <w:r w:rsidRPr="00E15024">
        <w:t xml:space="preserve"> Kinect Skelett-Erkennungsbereich, Grundriss Verwaltungsgebäude</w:t>
      </w:r>
      <w:bookmarkEnd w:id="158"/>
      <w:bookmarkEnd w:id="159"/>
    </w:p>
    <w:p w:rsidR="00E462E1" w:rsidRPr="00905A9B" w:rsidRDefault="00E462E1" w:rsidP="00E462E1">
      <w:pPr>
        <w:pStyle w:val="Caption"/>
      </w:pPr>
      <w:r>
        <w:t xml:space="preserve">Grün = Fläche in der Skelett von Kinect erkannt wird. </w:t>
      </w:r>
      <w:r w:rsidR="00B72C9D">
        <w:br/>
      </w:r>
      <w:r>
        <w:t xml:space="preserve">Gelb = Fläche in der Skelett verfolgt werden kann, nachdem es erkannt wurde. </w:t>
      </w:r>
      <w:r w:rsidR="00B72C9D">
        <w:br/>
      </w:r>
      <w:r>
        <w:t>Weiss = Fläche in der keine Erkennung durch Kinect stattfinden kann.</w:t>
      </w:r>
    </w:p>
    <w:p w:rsidR="00E462E1" w:rsidRPr="00781A84" w:rsidRDefault="00E462E1" w:rsidP="00E462E1">
      <w:r>
        <w:t>Zur Durchführung der Messungen wurde der Sensor auf einer Höhe von 39 cm aufgestellt, mit einem Winkel von 10</w:t>
      </w:r>
      <w:r>
        <w:rPr>
          <w:rFonts w:cstheme="minorHAnsi"/>
        </w:rPr>
        <w:t>°</w:t>
      </w:r>
      <w:r>
        <w:t xml:space="preserve">. </w:t>
      </w:r>
      <w:r>
        <w:fldChar w:fldCharType="begin"/>
      </w:r>
      <w:r>
        <w:instrText xml:space="preserve"> REF _Ref327350603 \h </w:instrText>
      </w:r>
      <w:r>
        <w:fldChar w:fldCharType="separate"/>
      </w:r>
      <w:r w:rsidR="000E6CF3">
        <w:t xml:space="preserve">Abbildung </w:t>
      </w:r>
      <w:r w:rsidR="000E6CF3">
        <w:rPr>
          <w:noProof/>
        </w:rPr>
        <w:t>20</w:t>
      </w:r>
      <w:r w:rsidR="000E6CF3">
        <w:t xml:space="preserve"> -</w:t>
      </w:r>
      <w:r w:rsidR="000E6CF3" w:rsidRPr="00E15024">
        <w:t xml:space="preserve"> Kinect Skelett-Erkennungsbereich, Grundriss Verwaltungsgebäude</w:t>
      </w:r>
      <w:r>
        <w:fldChar w:fldCharType="end"/>
      </w:r>
      <w:r>
        <w:t xml:space="preserve"> zeigt den mit Hilfe der Aufnahmen ausgemessenen Bereich, innerhalb wessen Kinect Personen erkennen und deren Skelett darstellen kann. Dieser liegt zwischen 185 und 400 cm, im rechten Winkel zur Wand gemessen. Der Bereich wird in der Grafik grün dargestellt. Ist man bereits von Kinect  in der grünen Zone erkannt worden, kann man sich auch weiter nach vorne in den gelben Bereich (weniger als 185 cm Abstand zum Sensor) bewegen. Dort wird man bis zu einem Meter Abstand noch erkannt, Füsse und Kopf sind jedoch nicht mehr sichtbar. Daher eignet sich dieser gelbe Bereich nur noch bedingt für die Interaktion.</w:t>
      </w:r>
      <w:bookmarkStart w:id="160" w:name="_Toc320601250"/>
      <w:bookmarkStart w:id="161" w:name="_Ref327312433"/>
      <w:bookmarkStart w:id="162" w:name="_Ref327312436"/>
    </w:p>
    <w:p w:rsidR="00E462E1" w:rsidRDefault="00E462E1" w:rsidP="00E462E1">
      <w:r>
        <w:br w:type="page"/>
      </w:r>
    </w:p>
    <w:p w:rsidR="00E462E1" w:rsidRDefault="00E462E1" w:rsidP="00E462E1">
      <w:pPr>
        <w:pStyle w:val="Heading3"/>
      </w:pPr>
      <w:bookmarkStart w:id="163" w:name="_Ref327452722"/>
      <w:bookmarkStart w:id="164" w:name="_Ref327452724"/>
      <w:bookmarkStart w:id="165" w:name="_Toc327467640"/>
      <w:bookmarkStart w:id="166" w:name="_Toc327468958"/>
      <w:r>
        <w:lastRenderedPageBreak/>
        <w:t>Befragung</w:t>
      </w:r>
      <w:bookmarkEnd w:id="157"/>
      <w:bookmarkEnd w:id="160"/>
      <w:bookmarkEnd w:id="161"/>
      <w:bookmarkEnd w:id="162"/>
      <w:bookmarkEnd w:id="163"/>
      <w:bookmarkEnd w:id="164"/>
      <w:bookmarkEnd w:id="165"/>
      <w:bookmarkEnd w:id="166"/>
    </w:p>
    <w:p w:rsidR="00E462E1" w:rsidRDefault="00E462E1" w:rsidP="00E462E1">
      <w:bookmarkStart w:id="167" w:name="_Ref318901355"/>
      <w:r>
        <w:t xml:space="preserve">Die Poster der Bachelorarbeiten aller Abteilungen werden als Inhalt einer ersten Anwendung eingesetzt. Im Meeting vom 20.02.2012 wurde die Möglichkeit, zusätzlich zu den Postern interaktive Inhalte wie Videos aufzuschalten, diskutiert. Es stand auch die Frage im Raum, ob in Zukunft nur noch Videos zur Präsentation der Bachelorarbeiten auf </w:t>
      </w:r>
      <w:proofErr w:type="gramStart"/>
      <w:r>
        <w:t>der Videowall</w:t>
      </w:r>
      <w:proofErr w:type="gramEnd"/>
      <w:r>
        <w:t xml:space="preserve"> gezeigt würden. Der Vorteil von Videos besteht darin, dass der Betrachter keine Anstrengungen unternehmen muss, um zu den gewünschten Informationen zu kommen. Ein Video vermittelt dem Zuschauer in kurzer Zeit alle relevanten Informationen über die Arbeit, welche er ansonsten selbst aus dem Poster erfassen müsste. Zudem wird durch den Einsatz von visuellen Effekten schnell die Aufmerksamkeit des Zuschauers erlangt. </w:t>
      </w:r>
    </w:p>
    <w:p w:rsidR="00E462E1" w:rsidRDefault="00E462E1" w:rsidP="00E462E1">
      <w:r>
        <w:t xml:space="preserve">Um herauszufinden, wie intensiv sich die aktuell an der HSR immatrikulierten Studenten bisher allgemein für die über die Bachelorarbeiten veröffentlichten Informationen interessierten und ob sie bereit wären, für ihre Arbeit ein Video zu erstellen, wurde eine Befragung durchgeführt. Der dazu erstellte Fragebogen ist im Unterkapitel </w:t>
      </w:r>
      <w:r>
        <w:fldChar w:fldCharType="begin"/>
      </w:r>
      <w:r>
        <w:instrText xml:space="preserve"> REF _Ref327312263 \r \h </w:instrText>
      </w:r>
      <w:r>
        <w:fldChar w:fldCharType="separate"/>
      </w:r>
      <w:r w:rsidR="000E6CF3">
        <w:t>V.3.8.1</w:t>
      </w:r>
      <w:r>
        <w:fldChar w:fldCharType="end"/>
      </w:r>
      <w:r>
        <w:t xml:space="preserve"> </w:t>
      </w:r>
      <w:r>
        <w:fldChar w:fldCharType="begin"/>
      </w:r>
      <w:r>
        <w:instrText xml:space="preserve"> REF _Ref327312265 \h </w:instrText>
      </w:r>
      <w:r>
        <w:fldChar w:fldCharType="separate"/>
      </w:r>
      <w:r w:rsidR="000E6CF3">
        <w:t>Fragebogen</w:t>
      </w:r>
      <w:r>
        <w:fldChar w:fldCharType="end"/>
      </w:r>
      <w:r>
        <w:t xml:space="preserve"> zu finden.</w:t>
      </w:r>
    </w:p>
    <w:p w:rsidR="00E462E1" w:rsidRDefault="00E462E1" w:rsidP="00E462E1">
      <w:r>
        <w:t xml:space="preserve">Es wurden total 203 Studenten der HSR befragt. Hierbei wurden die Studenten direkt angefragt, ob sie den Fragebogen ausfüllen möchten. Im Vergleich zu einer Online-Umfrage konnte auf diese Weise in sehr kurzer Zeit eine hohe Anzahl an Personen befragt werden. Um ein repräsentatives Umfrageergebnis zu erhalten, wurde dabei beachtet, dass pro Abteilung ein Minimum von 20 Meinungen eingeholt wurde. Weiter wurden pro Studiengang Studenten aus unterschiedlichen Semestern befragt. Die </w:t>
      </w:r>
      <w:r>
        <w:fldChar w:fldCharType="begin"/>
      </w:r>
      <w:r>
        <w:instrText xml:space="preserve"> REF _Ref318971871 \h </w:instrText>
      </w:r>
      <w:r>
        <w:fldChar w:fldCharType="separate"/>
      </w:r>
      <w:r w:rsidR="000E6CF3">
        <w:t xml:space="preserve">Tabelle </w:t>
      </w:r>
      <w:r w:rsidR="000E6CF3">
        <w:rPr>
          <w:noProof/>
        </w:rPr>
        <w:t>9</w:t>
      </w:r>
      <w:r w:rsidR="000E6CF3">
        <w:t xml:space="preserve"> - </w:t>
      </w:r>
      <w:r w:rsidR="000E6CF3" w:rsidRPr="0073021C">
        <w:t>Anzahl Fragebögen pro Abteilung</w:t>
      </w:r>
      <w:r>
        <w:fldChar w:fldCharType="end"/>
      </w:r>
      <w:r>
        <w:t xml:space="preserve"> zeigt, aus welcher Abteilung wie viele Studenten einen Fragebogen ausfüllten.</w:t>
      </w:r>
    </w:p>
    <w:tbl>
      <w:tblPr>
        <w:tblStyle w:val="MediumShading1-Accent1"/>
        <w:tblW w:w="0" w:type="auto"/>
        <w:tblLook w:val="04A0" w:firstRow="1" w:lastRow="0" w:firstColumn="1" w:lastColumn="0" w:noHBand="0" w:noVBand="1"/>
      </w:tblPr>
      <w:tblGrid>
        <w:gridCol w:w="5920"/>
        <w:gridCol w:w="3292"/>
      </w:tblGrid>
      <w:tr w:rsidR="00E462E1" w:rsidTr="00F93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20" w:type="dxa"/>
          </w:tcPr>
          <w:p w:rsidR="00E462E1" w:rsidRDefault="00E462E1" w:rsidP="00F93041">
            <w:r>
              <w:t>Abteilung</w:t>
            </w:r>
          </w:p>
        </w:tc>
        <w:tc>
          <w:tcPr>
            <w:tcW w:w="3292" w:type="dxa"/>
          </w:tcPr>
          <w:p w:rsidR="00E462E1" w:rsidRDefault="00E462E1" w:rsidP="00F93041">
            <w:pPr>
              <w:cnfStyle w:val="100000000000" w:firstRow="1" w:lastRow="0" w:firstColumn="0" w:lastColumn="0" w:oddVBand="0" w:evenVBand="0" w:oddHBand="0" w:evenHBand="0" w:firstRowFirstColumn="0" w:firstRowLastColumn="0" w:lastRowFirstColumn="0" w:lastRowLastColumn="0"/>
            </w:pPr>
            <w:r>
              <w:t>Anzahl Fragebögen</w:t>
            </w:r>
          </w:p>
        </w:tc>
      </w:tr>
      <w:tr w:rsidR="00E462E1" w:rsidTr="00F93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20" w:type="dxa"/>
          </w:tcPr>
          <w:p w:rsidR="00E462E1" w:rsidRPr="00BA5104" w:rsidRDefault="00E462E1" w:rsidP="00F93041">
            <w:pPr>
              <w:rPr>
                <w:b w:val="0"/>
              </w:rPr>
            </w:pPr>
            <w:r w:rsidRPr="00BC2E20">
              <w:rPr>
                <w:rFonts w:ascii="Calibri" w:eastAsia="Times New Roman" w:hAnsi="Calibri" w:cs="Calibri"/>
                <w:b w:val="0"/>
                <w:color w:val="000000"/>
                <w:lang w:eastAsia="de-CH"/>
              </w:rPr>
              <w:t>Bauingenieurwesen</w:t>
            </w:r>
          </w:p>
        </w:tc>
        <w:tc>
          <w:tcPr>
            <w:tcW w:w="3292" w:type="dxa"/>
          </w:tcPr>
          <w:p w:rsidR="00E462E1" w:rsidRDefault="00E462E1" w:rsidP="00F93041">
            <w:pPr>
              <w:cnfStyle w:val="000000100000" w:firstRow="0" w:lastRow="0" w:firstColumn="0" w:lastColumn="0" w:oddVBand="0" w:evenVBand="0" w:oddHBand="1" w:evenHBand="0" w:firstRowFirstColumn="0" w:firstRowLastColumn="0" w:lastRowFirstColumn="0" w:lastRowLastColumn="0"/>
            </w:pPr>
            <w:r>
              <w:t>25</w:t>
            </w:r>
          </w:p>
        </w:tc>
      </w:tr>
      <w:tr w:rsidR="00E462E1" w:rsidTr="00F9304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20" w:type="dxa"/>
          </w:tcPr>
          <w:p w:rsidR="00E462E1" w:rsidRPr="00BA5104" w:rsidRDefault="00E462E1" w:rsidP="00F93041">
            <w:pPr>
              <w:rPr>
                <w:b w:val="0"/>
              </w:rPr>
            </w:pPr>
            <w:r w:rsidRPr="00BC2E20">
              <w:rPr>
                <w:rFonts w:ascii="Calibri" w:eastAsia="Times New Roman" w:hAnsi="Calibri" w:cs="Calibri"/>
                <w:b w:val="0"/>
                <w:color w:val="000000"/>
                <w:lang w:eastAsia="de-CH"/>
              </w:rPr>
              <w:t>Elektrotechnik</w:t>
            </w:r>
          </w:p>
        </w:tc>
        <w:tc>
          <w:tcPr>
            <w:tcW w:w="3292" w:type="dxa"/>
          </w:tcPr>
          <w:p w:rsidR="00E462E1" w:rsidRDefault="00E462E1" w:rsidP="00F93041">
            <w:pPr>
              <w:cnfStyle w:val="000000010000" w:firstRow="0" w:lastRow="0" w:firstColumn="0" w:lastColumn="0" w:oddVBand="0" w:evenVBand="0" w:oddHBand="0" w:evenHBand="1" w:firstRowFirstColumn="0" w:firstRowLastColumn="0" w:lastRowFirstColumn="0" w:lastRowLastColumn="0"/>
            </w:pPr>
            <w:r>
              <w:t>29</w:t>
            </w:r>
          </w:p>
        </w:tc>
      </w:tr>
      <w:tr w:rsidR="00E462E1" w:rsidTr="00F93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20" w:type="dxa"/>
          </w:tcPr>
          <w:p w:rsidR="00E462E1" w:rsidRPr="00BA5104" w:rsidRDefault="00E462E1" w:rsidP="00F93041">
            <w:pPr>
              <w:rPr>
                <w:rFonts w:ascii="Calibri" w:eastAsia="Times New Roman" w:hAnsi="Calibri" w:cs="Calibri"/>
                <w:b w:val="0"/>
                <w:color w:val="000000"/>
                <w:lang w:eastAsia="de-CH"/>
              </w:rPr>
            </w:pPr>
            <w:r w:rsidRPr="00BC2E20">
              <w:rPr>
                <w:rFonts w:ascii="Calibri" w:eastAsia="Times New Roman" w:hAnsi="Calibri" w:cs="Calibri"/>
                <w:b w:val="0"/>
                <w:color w:val="000000"/>
                <w:lang w:eastAsia="de-CH"/>
              </w:rPr>
              <w:t>Erneuerbare Energien und Umwelttechnik </w:t>
            </w:r>
          </w:p>
        </w:tc>
        <w:tc>
          <w:tcPr>
            <w:tcW w:w="3292" w:type="dxa"/>
          </w:tcPr>
          <w:p w:rsidR="00E462E1" w:rsidRDefault="00E462E1" w:rsidP="00F93041">
            <w:pPr>
              <w:cnfStyle w:val="000000100000" w:firstRow="0" w:lastRow="0" w:firstColumn="0" w:lastColumn="0" w:oddVBand="0" w:evenVBand="0" w:oddHBand="1" w:evenHBand="0" w:firstRowFirstColumn="0" w:firstRowLastColumn="0" w:lastRowFirstColumn="0" w:lastRowLastColumn="0"/>
            </w:pPr>
            <w:r>
              <w:t>20</w:t>
            </w:r>
          </w:p>
        </w:tc>
      </w:tr>
      <w:tr w:rsidR="00E462E1" w:rsidTr="00F9304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20" w:type="dxa"/>
          </w:tcPr>
          <w:p w:rsidR="00E462E1" w:rsidRPr="00BA5104" w:rsidRDefault="00E462E1" w:rsidP="00F93041">
            <w:pPr>
              <w:rPr>
                <w:rFonts w:ascii="Calibri" w:eastAsia="Times New Roman" w:hAnsi="Calibri" w:cs="Calibri"/>
                <w:b w:val="0"/>
                <w:color w:val="000000"/>
                <w:lang w:eastAsia="de-CH"/>
              </w:rPr>
            </w:pPr>
            <w:r w:rsidRPr="00BC2E20">
              <w:rPr>
                <w:rFonts w:ascii="Calibri" w:eastAsia="Times New Roman" w:hAnsi="Calibri" w:cs="Calibri"/>
                <w:b w:val="0"/>
                <w:color w:val="000000"/>
                <w:lang w:eastAsia="de-CH"/>
              </w:rPr>
              <w:t>Informatik</w:t>
            </w:r>
          </w:p>
        </w:tc>
        <w:tc>
          <w:tcPr>
            <w:tcW w:w="3292" w:type="dxa"/>
          </w:tcPr>
          <w:p w:rsidR="00E462E1" w:rsidRDefault="00E462E1" w:rsidP="00F93041">
            <w:pPr>
              <w:cnfStyle w:val="000000010000" w:firstRow="0" w:lastRow="0" w:firstColumn="0" w:lastColumn="0" w:oddVBand="0" w:evenVBand="0" w:oddHBand="0" w:evenHBand="1" w:firstRowFirstColumn="0" w:firstRowLastColumn="0" w:lastRowFirstColumn="0" w:lastRowLastColumn="0"/>
            </w:pPr>
            <w:r>
              <w:t>37</w:t>
            </w:r>
          </w:p>
        </w:tc>
      </w:tr>
      <w:tr w:rsidR="00E462E1" w:rsidTr="00F93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20" w:type="dxa"/>
          </w:tcPr>
          <w:p w:rsidR="00E462E1" w:rsidRPr="00BA5104" w:rsidRDefault="00E462E1" w:rsidP="00F93041">
            <w:pPr>
              <w:rPr>
                <w:b w:val="0"/>
              </w:rPr>
            </w:pPr>
            <w:r w:rsidRPr="00BC2E20">
              <w:rPr>
                <w:rFonts w:ascii="Calibri" w:eastAsia="Times New Roman" w:hAnsi="Calibri" w:cs="Calibri"/>
                <w:b w:val="0"/>
                <w:color w:val="000000"/>
                <w:lang w:eastAsia="de-CH"/>
              </w:rPr>
              <w:t>Landschaftsarchitektur</w:t>
            </w:r>
          </w:p>
        </w:tc>
        <w:tc>
          <w:tcPr>
            <w:tcW w:w="3292" w:type="dxa"/>
          </w:tcPr>
          <w:p w:rsidR="00E462E1" w:rsidRDefault="00E462E1" w:rsidP="00F93041">
            <w:pPr>
              <w:cnfStyle w:val="000000100000" w:firstRow="0" w:lastRow="0" w:firstColumn="0" w:lastColumn="0" w:oddVBand="0" w:evenVBand="0" w:oddHBand="1" w:evenHBand="0" w:firstRowFirstColumn="0" w:firstRowLastColumn="0" w:lastRowFirstColumn="0" w:lastRowLastColumn="0"/>
            </w:pPr>
            <w:r>
              <w:t>23</w:t>
            </w:r>
          </w:p>
        </w:tc>
      </w:tr>
      <w:tr w:rsidR="00E462E1" w:rsidTr="00F9304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20" w:type="dxa"/>
          </w:tcPr>
          <w:p w:rsidR="00E462E1" w:rsidRPr="00BA5104" w:rsidRDefault="00E462E1" w:rsidP="00F93041">
            <w:pPr>
              <w:rPr>
                <w:rFonts w:ascii="Calibri" w:eastAsia="Times New Roman" w:hAnsi="Calibri" w:cs="Calibri"/>
                <w:b w:val="0"/>
                <w:color w:val="000000"/>
                <w:lang w:eastAsia="de-CH"/>
              </w:rPr>
            </w:pPr>
            <w:r w:rsidRPr="00BC2E20">
              <w:rPr>
                <w:rFonts w:ascii="Calibri" w:eastAsia="Times New Roman" w:hAnsi="Calibri" w:cs="Calibri"/>
                <w:b w:val="0"/>
                <w:color w:val="000000"/>
                <w:lang w:eastAsia="de-CH"/>
              </w:rPr>
              <w:t>Maschinentechnik</w:t>
            </w:r>
          </w:p>
        </w:tc>
        <w:tc>
          <w:tcPr>
            <w:tcW w:w="3292" w:type="dxa"/>
          </w:tcPr>
          <w:p w:rsidR="00E462E1" w:rsidRDefault="00E462E1" w:rsidP="00F93041">
            <w:pPr>
              <w:cnfStyle w:val="000000010000" w:firstRow="0" w:lastRow="0" w:firstColumn="0" w:lastColumn="0" w:oddVBand="0" w:evenVBand="0" w:oddHBand="0" w:evenHBand="1" w:firstRowFirstColumn="0" w:firstRowLastColumn="0" w:lastRowFirstColumn="0" w:lastRowLastColumn="0"/>
            </w:pPr>
            <w:r>
              <w:t>48</w:t>
            </w:r>
          </w:p>
        </w:tc>
      </w:tr>
      <w:tr w:rsidR="00E462E1" w:rsidTr="00F93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20" w:type="dxa"/>
          </w:tcPr>
          <w:p w:rsidR="00E462E1" w:rsidRPr="00BA5104" w:rsidRDefault="00E462E1" w:rsidP="00F93041">
            <w:pPr>
              <w:rPr>
                <w:b w:val="0"/>
              </w:rPr>
            </w:pPr>
            <w:r w:rsidRPr="00BC2E20">
              <w:rPr>
                <w:rFonts w:ascii="Calibri" w:eastAsia="Times New Roman" w:hAnsi="Calibri" w:cs="Calibri"/>
                <w:b w:val="0"/>
                <w:color w:val="000000"/>
                <w:lang w:eastAsia="de-CH"/>
              </w:rPr>
              <w:t>Raumplanung</w:t>
            </w:r>
          </w:p>
        </w:tc>
        <w:tc>
          <w:tcPr>
            <w:tcW w:w="3292" w:type="dxa"/>
          </w:tcPr>
          <w:p w:rsidR="00E462E1" w:rsidRDefault="00E462E1" w:rsidP="00F93041">
            <w:pPr>
              <w:cnfStyle w:val="000000100000" w:firstRow="0" w:lastRow="0" w:firstColumn="0" w:lastColumn="0" w:oddVBand="0" w:evenVBand="0" w:oddHBand="1" w:evenHBand="0" w:firstRowFirstColumn="0" w:firstRowLastColumn="0" w:lastRowFirstColumn="0" w:lastRowLastColumn="0"/>
            </w:pPr>
            <w:r>
              <w:t>21</w:t>
            </w:r>
          </w:p>
        </w:tc>
      </w:tr>
    </w:tbl>
    <w:p w:rsidR="00E462E1" w:rsidRDefault="00E462E1" w:rsidP="00E462E1">
      <w:pPr>
        <w:pStyle w:val="Caption"/>
      </w:pPr>
      <w:bookmarkStart w:id="168" w:name="_Ref318971871"/>
      <w:bookmarkStart w:id="169" w:name="_Toc327468160"/>
      <w:r>
        <w:t xml:space="preserve">Tabelle </w:t>
      </w:r>
      <w:fldSimple w:instr=" SEQ Tabelle \* ARABIC ">
        <w:r w:rsidR="000E6CF3">
          <w:rPr>
            <w:noProof/>
          </w:rPr>
          <w:t>9</w:t>
        </w:r>
      </w:fldSimple>
      <w:r>
        <w:t xml:space="preserve"> - </w:t>
      </w:r>
      <w:r w:rsidRPr="0073021C">
        <w:t>Anzahl Fragebögen pro Abteilung</w:t>
      </w:r>
      <w:bookmarkEnd w:id="168"/>
      <w:bookmarkEnd w:id="169"/>
    </w:p>
    <w:p w:rsidR="00E462E1" w:rsidRDefault="00E462E1" w:rsidP="00E462E1">
      <w:r>
        <w:br w:type="page"/>
      </w:r>
    </w:p>
    <w:p w:rsidR="00E462E1" w:rsidRDefault="00E462E1" w:rsidP="00E462E1">
      <w:pPr>
        <w:pStyle w:val="Heading4"/>
      </w:pPr>
      <w:bookmarkStart w:id="170" w:name="_Toc320601251"/>
      <w:bookmarkStart w:id="171" w:name="_Ref327312263"/>
      <w:bookmarkStart w:id="172" w:name="_Ref327312265"/>
      <w:bookmarkStart w:id="173" w:name="_Toc327467641"/>
      <w:r>
        <w:lastRenderedPageBreak/>
        <w:t>Fragebogen</w:t>
      </w:r>
      <w:bookmarkEnd w:id="167"/>
      <w:bookmarkEnd w:id="170"/>
      <w:bookmarkEnd w:id="171"/>
      <w:bookmarkEnd w:id="172"/>
      <w:bookmarkEnd w:id="173"/>
    </w:p>
    <w:p w:rsidR="00E462E1" w:rsidRDefault="00E462E1" w:rsidP="00E462E1">
      <w:pPr>
        <w:tabs>
          <w:tab w:val="left" w:leader="underscore" w:pos="9072"/>
        </w:tabs>
        <w:spacing w:after="240"/>
      </w:pPr>
      <w:r>
        <w:t xml:space="preserve">Name: </w:t>
      </w:r>
      <w:r>
        <w:tab/>
      </w:r>
    </w:p>
    <w:p w:rsidR="00E462E1" w:rsidRDefault="00E462E1" w:rsidP="00E462E1">
      <w:pPr>
        <w:tabs>
          <w:tab w:val="left" w:leader="underscore" w:pos="9072"/>
        </w:tabs>
        <w:spacing w:after="240"/>
      </w:pPr>
      <w:r>
        <w:t>Studienrichtung:</w:t>
      </w:r>
      <w:r>
        <w:tab/>
      </w:r>
    </w:p>
    <w:p w:rsidR="00E462E1" w:rsidRDefault="00E462E1" w:rsidP="00E462E1">
      <w:pPr>
        <w:tabs>
          <w:tab w:val="left" w:leader="underscore" w:pos="9072"/>
        </w:tabs>
        <w:spacing w:after="240"/>
      </w:pPr>
      <w:r>
        <w:t xml:space="preserve">Semester: </w:t>
      </w:r>
      <w:r>
        <w:tab/>
      </w:r>
    </w:p>
    <w:p w:rsidR="00E462E1" w:rsidRDefault="00E462E1" w:rsidP="00E462E1"/>
    <w:p w:rsidR="00E462E1" w:rsidRPr="006F6F3B" w:rsidRDefault="00E462E1" w:rsidP="00E462E1">
      <w:pPr>
        <w:spacing w:after="0"/>
        <w:rPr>
          <w:rFonts w:ascii="Calibri" w:eastAsia="Times New Roman" w:hAnsi="Calibri" w:cs="Calibri"/>
          <w:color w:val="000000"/>
          <w:sz w:val="22"/>
          <w:szCs w:val="22"/>
          <w:lang w:eastAsia="de-CH"/>
        </w:rPr>
      </w:pPr>
      <w:r w:rsidRPr="006F6F3B">
        <w:rPr>
          <w:rFonts w:ascii="Calibri" w:eastAsia="Times New Roman" w:hAnsi="Calibri" w:cs="Calibri"/>
          <w:b/>
          <w:bCs/>
          <w:color w:val="000000"/>
          <w:sz w:val="22"/>
          <w:szCs w:val="22"/>
          <w:lang w:eastAsia="de-CH"/>
        </w:rPr>
        <w:t>Q: Ich sehe mir die Aus</w:t>
      </w:r>
      <w:r>
        <w:rPr>
          <w:rFonts w:ascii="Calibri" w:eastAsia="Times New Roman" w:hAnsi="Calibri" w:cs="Calibri"/>
          <w:b/>
          <w:bCs/>
          <w:color w:val="000000"/>
          <w:sz w:val="22"/>
          <w:szCs w:val="22"/>
          <w:lang w:eastAsia="de-CH"/>
        </w:rPr>
        <w:t>s</w:t>
      </w:r>
      <w:r w:rsidRPr="006F6F3B">
        <w:rPr>
          <w:rFonts w:ascii="Calibri" w:eastAsia="Times New Roman" w:hAnsi="Calibri" w:cs="Calibri"/>
          <w:b/>
          <w:bCs/>
          <w:color w:val="000000"/>
          <w:sz w:val="22"/>
          <w:szCs w:val="22"/>
          <w:lang w:eastAsia="de-CH"/>
        </w:rPr>
        <w:t>tellung d</w:t>
      </w:r>
      <w:r>
        <w:rPr>
          <w:rFonts w:ascii="Calibri" w:eastAsia="Times New Roman" w:hAnsi="Calibri" w:cs="Calibri"/>
          <w:b/>
          <w:bCs/>
          <w:color w:val="000000"/>
          <w:sz w:val="22"/>
          <w:szCs w:val="22"/>
          <w:lang w:eastAsia="de-CH"/>
        </w:rPr>
        <w:t>er Bachelorarbeiten an und lese die Poster aufmerksam durch.</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
        <w:gridCol w:w="1814"/>
        <w:gridCol w:w="451"/>
        <w:gridCol w:w="1814"/>
        <w:gridCol w:w="454"/>
        <w:gridCol w:w="1814"/>
        <w:gridCol w:w="454"/>
        <w:gridCol w:w="1814"/>
      </w:tblGrid>
      <w:tr w:rsidR="00E462E1" w:rsidRPr="006F6F3B" w:rsidTr="00F93041">
        <w:sdt>
          <w:sdtPr>
            <w:rPr>
              <w:rFonts w:cstheme="minorHAnsi"/>
            </w:rPr>
            <w:id w:val="-982387795"/>
            <w14:checkbox>
              <w14:checked w14:val="0"/>
              <w14:checkedState w14:val="2612" w14:font="MS Gothic"/>
              <w14:uncheckedState w14:val="2610" w14:font="MS Gothic"/>
            </w14:checkbox>
          </w:sdtPr>
          <w:sdtContent>
            <w:tc>
              <w:tcPr>
                <w:tcW w:w="454" w:type="dxa"/>
              </w:tcPr>
              <w:p w:rsidR="00E462E1" w:rsidRPr="006F6F3B" w:rsidRDefault="00E462E1" w:rsidP="00F93041">
                <w:pPr>
                  <w:spacing w:before="120"/>
                  <w:rPr>
                    <w:rFonts w:cstheme="minorHAnsi"/>
                  </w:rPr>
                </w:pPr>
                <w:r w:rsidRPr="006F6F3B">
                  <w:rPr>
                    <w:rFonts w:cstheme="minorHAnsi" w:hint="eastAsia"/>
                  </w:rPr>
                  <w:t>☐</w:t>
                </w:r>
              </w:p>
            </w:tc>
          </w:sdtContent>
        </w:sdt>
        <w:tc>
          <w:tcPr>
            <w:tcW w:w="1814" w:type="dxa"/>
          </w:tcPr>
          <w:p w:rsidR="00E462E1" w:rsidRPr="006F6F3B" w:rsidRDefault="00E462E1" w:rsidP="00F93041">
            <w:pPr>
              <w:spacing w:before="120"/>
              <w:rPr>
                <w:rFonts w:cstheme="minorHAnsi"/>
              </w:rPr>
            </w:pPr>
            <w:r w:rsidRPr="006F6F3B">
              <w:rPr>
                <w:rFonts w:cstheme="minorHAnsi"/>
              </w:rPr>
              <w:t>trifft zu</w:t>
            </w:r>
          </w:p>
        </w:tc>
        <w:sdt>
          <w:sdtPr>
            <w:rPr>
              <w:rFonts w:cstheme="minorHAnsi"/>
            </w:rPr>
            <w:id w:val="-1701011410"/>
            <w14:checkbox>
              <w14:checked w14:val="0"/>
              <w14:checkedState w14:val="2612" w14:font="MS Gothic"/>
              <w14:uncheckedState w14:val="2610" w14:font="MS Gothic"/>
            </w14:checkbox>
          </w:sdtPr>
          <w:sdtContent>
            <w:tc>
              <w:tcPr>
                <w:tcW w:w="451" w:type="dxa"/>
              </w:tcPr>
              <w:p w:rsidR="00E462E1" w:rsidRPr="006F6F3B" w:rsidRDefault="00E462E1" w:rsidP="00F93041">
                <w:pPr>
                  <w:spacing w:before="120"/>
                  <w:rPr>
                    <w:rFonts w:cstheme="minorHAnsi"/>
                  </w:rPr>
                </w:pPr>
                <w:r w:rsidRPr="006F6F3B">
                  <w:rPr>
                    <w:rFonts w:cstheme="minorHAnsi" w:hint="eastAsia"/>
                  </w:rPr>
                  <w:t>☐</w:t>
                </w:r>
              </w:p>
            </w:tc>
          </w:sdtContent>
        </w:sdt>
        <w:tc>
          <w:tcPr>
            <w:tcW w:w="1814" w:type="dxa"/>
          </w:tcPr>
          <w:p w:rsidR="00E462E1" w:rsidRPr="006F6F3B" w:rsidRDefault="00E462E1" w:rsidP="00F93041">
            <w:pPr>
              <w:spacing w:before="120"/>
              <w:rPr>
                <w:rFonts w:cstheme="minorHAnsi"/>
              </w:rPr>
            </w:pPr>
            <w:r w:rsidRPr="006F6F3B">
              <w:rPr>
                <w:rFonts w:cstheme="minorHAnsi"/>
              </w:rPr>
              <w:t>trifft eher zu</w:t>
            </w:r>
          </w:p>
        </w:tc>
        <w:sdt>
          <w:sdtPr>
            <w:rPr>
              <w:rFonts w:cstheme="minorHAnsi"/>
            </w:rPr>
            <w:id w:val="1437325301"/>
            <w14:checkbox>
              <w14:checked w14:val="0"/>
              <w14:checkedState w14:val="2612" w14:font="MS Gothic"/>
              <w14:uncheckedState w14:val="2610" w14:font="MS Gothic"/>
            </w14:checkbox>
          </w:sdtPr>
          <w:sdtContent>
            <w:tc>
              <w:tcPr>
                <w:tcW w:w="454" w:type="dxa"/>
              </w:tcPr>
              <w:p w:rsidR="00E462E1" w:rsidRPr="006F6F3B" w:rsidRDefault="00E462E1" w:rsidP="00F93041">
                <w:pPr>
                  <w:spacing w:before="120"/>
                  <w:rPr>
                    <w:rFonts w:cstheme="minorHAnsi"/>
                  </w:rPr>
                </w:pPr>
                <w:r w:rsidRPr="006F6F3B">
                  <w:rPr>
                    <w:rFonts w:cstheme="minorHAnsi" w:hint="eastAsia"/>
                  </w:rPr>
                  <w:t>☐</w:t>
                </w:r>
              </w:p>
            </w:tc>
          </w:sdtContent>
        </w:sdt>
        <w:tc>
          <w:tcPr>
            <w:tcW w:w="1814" w:type="dxa"/>
          </w:tcPr>
          <w:p w:rsidR="00E462E1" w:rsidRPr="006F6F3B" w:rsidRDefault="00E462E1" w:rsidP="00F93041">
            <w:pPr>
              <w:spacing w:before="120"/>
              <w:rPr>
                <w:rFonts w:cstheme="minorHAnsi"/>
              </w:rPr>
            </w:pPr>
            <w:r w:rsidRPr="006F6F3B">
              <w:rPr>
                <w:rFonts w:cstheme="minorHAnsi"/>
              </w:rPr>
              <w:t>trifft eher nicht zu</w:t>
            </w:r>
          </w:p>
        </w:tc>
        <w:sdt>
          <w:sdtPr>
            <w:rPr>
              <w:rFonts w:cstheme="minorHAnsi"/>
            </w:rPr>
            <w:id w:val="1284775608"/>
            <w14:checkbox>
              <w14:checked w14:val="0"/>
              <w14:checkedState w14:val="2612" w14:font="MS Gothic"/>
              <w14:uncheckedState w14:val="2610" w14:font="MS Gothic"/>
            </w14:checkbox>
          </w:sdtPr>
          <w:sdtContent>
            <w:tc>
              <w:tcPr>
                <w:tcW w:w="454" w:type="dxa"/>
              </w:tcPr>
              <w:p w:rsidR="00E462E1" w:rsidRPr="006F6F3B" w:rsidRDefault="00E462E1" w:rsidP="00F93041">
                <w:pPr>
                  <w:spacing w:before="120"/>
                  <w:rPr>
                    <w:rFonts w:cstheme="minorHAnsi"/>
                  </w:rPr>
                </w:pPr>
                <w:r w:rsidRPr="006F6F3B">
                  <w:rPr>
                    <w:rFonts w:cstheme="minorHAnsi" w:hint="eastAsia"/>
                  </w:rPr>
                  <w:t>☐</w:t>
                </w:r>
              </w:p>
            </w:tc>
          </w:sdtContent>
        </w:sdt>
        <w:tc>
          <w:tcPr>
            <w:tcW w:w="1814" w:type="dxa"/>
          </w:tcPr>
          <w:p w:rsidR="00E462E1" w:rsidRPr="006F6F3B" w:rsidRDefault="00E462E1" w:rsidP="00F93041">
            <w:pPr>
              <w:spacing w:before="120"/>
              <w:rPr>
                <w:rFonts w:cstheme="minorHAnsi"/>
              </w:rPr>
            </w:pPr>
            <w:r w:rsidRPr="006F6F3B">
              <w:rPr>
                <w:rFonts w:cstheme="minorHAnsi"/>
              </w:rPr>
              <w:t>trifft nicht zu</w:t>
            </w:r>
          </w:p>
        </w:tc>
      </w:tr>
    </w:tbl>
    <w:p w:rsidR="00E462E1" w:rsidRDefault="00E462E1" w:rsidP="00E462E1">
      <w:pPr>
        <w:spacing w:after="0"/>
        <w:rPr>
          <w:rFonts w:ascii="Calibri" w:eastAsia="Times New Roman" w:hAnsi="Calibri" w:cs="Calibri"/>
          <w:b/>
          <w:bCs/>
          <w:color w:val="000000"/>
          <w:sz w:val="27"/>
          <w:szCs w:val="27"/>
          <w:lang w:eastAsia="de-CH"/>
        </w:rPr>
      </w:pPr>
    </w:p>
    <w:p w:rsidR="00E462E1" w:rsidRPr="006F6F3B" w:rsidRDefault="00E462E1" w:rsidP="00E462E1">
      <w:pPr>
        <w:spacing w:after="0"/>
        <w:rPr>
          <w:rFonts w:ascii="Calibri" w:eastAsia="Times New Roman" w:hAnsi="Calibri" w:cs="Calibri"/>
          <w:color w:val="000000"/>
          <w:sz w:val="22"/>
          <w:szCs w:val="22"/>
          <w:lang w:eastAsia="de-CH"/>
        </w:rPr>
      </w:pPr>
      <w:r w:rsidRPr="006F6F3B">
        <w:rPr>
          <w:rFonts w:ascii="Calibri" w:eastAsia="Times New Roman" w:hAnsi="Calibri" w:cs="Calibri"/>
          <w:b/>
          <w:bCs/>
          <w:color w:val="000000"/>
          <w:sz w:val="22"/>
          <w:szCs w:val="22"/>
          <w:lang w:eastAsia="de-CH"/>
        </w:rPr>
        <w:t>Q: Ich habe mich schon in der Bachelorarbeitsbroschüre über interessa</w:t>
      </w:r>
      <w:r>
        <w:rPr>
          <w:rFonts w:ascii="Calibri" w:eastAsia="Times New Roman" w:hAnsi="Calibri" w:cs="Calibri"/>
          <w:b/>
          <w:bCs/>
          <w:color w:val="000000"/>
          <w:sz w:val="22"/>
          <w:szCs w:val="22"/>
          <w:lang w:eastAsia="de-CH"/>
        </w:rPr>
        <w:t>nte Bachelorarbeiten informiert.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
        <w:gridCol w:w="1814"/>
        <w:gridCol w:w="451"/>
        <w:gridCol w:w="1814"/>
        <w:gridCol w:w="454"/>
        <w:gridCol w:w="1814"/>
        <w:gridCol w:w="454"/>
        <w:gridCol w:w="1814"/>
      </w:tblGrid>
      <w:tr w:rsidR="00E462E1" w:rsidRPr="006F6F3B" w:rsidTr="00F93041">
        <w:sdt>
          <w:sdtPr>
            <w:rPr>
              <w:rFonts w:cstheme="minorHAnsi"/>
            </w:rPr>
            <w:id w:val="-963581839"/>
            <w14:checkbox>
              <w14:checked w14:val="0"/>
              <w14:checkedState w14:val="2612" w14:font="MS Gothic"/>
              <w14:uncheckedState w14:val="2610" w14:font="MS Gothic"/>
            </w14:checkbox>
          </w:sdtPr>
          <w:sdtContent>
            <w:tc>
              <w:tcPr>
                <w:tcW w:w="454" w:type="dxa"/>
              </w:tcPr>
              <w:p w:rsidR="00E462E1" w:rsidRPr="006F6F3B" w:rsidRDefault="00E462E1" w:rsidP="00F93041">
                <w:pPr>
                  <w:spacing w:before="120"/>
                  <w:rPr>
                    <w:rFonts w:cstheme="minorHAnsi"/>
                  </w:rPr>
                </w:pPr>
                <w:r w:rsidRPr="006F6F3B">
                  <w:rPr>
                    <w:rFonts w:cstheme="minorHAnsi" w:hint="eastAsia"/>
                  </w:rPr>
                  <w:t>☐</w:t>
                </w:r>
              </w:p>
            </w:tc>
          </w:sdtContent>
        </w:sdt>
        <w:tc>
          <w:tcPr>
            <w:tcW w:w="1814" w:type="dxa"/>
          </w:tcPr>
          <w:p w:rsidR="00E462E1" w:rsidRPr="006F6F3B" w:rsidRDefault="00E462E1" w:rsidP="00F93041">
            <w:pPr>
              <w:spacing w:before="120"/>
              <w:rPr>
                <w:rFonts w:cstheme="minorHAnsi"/>
              </w:rPr>
            </w:pPr>
            <w:r w:rsidRPr="006F6F3B">
              <w:rPr>
                <w:rFonts w:cstheme="minorHAnsi"/>
              </w:rPr>
              <w:t>trifft zu</w:t>
            </w:r>
          </w:p>
        </w:tc>
        <w:sdt>
          <w:sdtPr>
            <w:rPr>
              <w:rFonts w:cstheme="minorHAnsi"/>
            </w:rPr>
            <w:id w:val="-1854104144"/>
            <w14:checkbox>
              <w14:checked w14:val="0"/>
              <w14:checkedState w14:val="2612" w14:font="MS Gothic"/>
              <w14:uncheckedState w14:val="2610" w14:font="MS Gothic"/>
            </w14:checkbox>
          </w:sdtPr>
          <w:sdtContent>
            <w:tc>
              <w:tcPr>
                <w:tcW w:w="451" w:type="dxa"/>
              </w:tcPr>
              <w:p w:rsidR="00E462E1" w:rsidRPr="006F6F3B" w:rsidRDefault="00E462E1" w:rsidP="00F93041">
                <w:pPr>
                  <w:spacing w:before="120"/>
                  <w:rPr>
                    <w:rFonts w:cstheme="minorHAnsi"/>
                  </w:rPr>
                </w:pPr>
                <w:r w:rsidRPr="006F6F3B">
                  <w:rPr>
                    <w:rFonts w:cstheme="minorHAnsi" w:hint="eastAsia"/>
                  </w:rPr>
                  <w:t>☐</w:t>
                </w:r>
              </w:p>
            </w:tc>
          </w:sdtContent>
        </w:sdt>
        <w:tc>
          <w:tcPr>
            <w:tcW w:w="1814" w:type="dxa"/>
          </w:tcPr>
          <w:p w:rsidR="00E462E1" w:rsidRPr="006F6F3B" w:rsidRDefault="00E462E1" w:rsidP="00F93041">
            <w:pPr>
              <w:spacing w:before="120"/>
              <w:rPr>
                <w:rFonts w:cstheme="minorHAnsi"/>
              </w:rPr>
            </w:pPr>
            <w:r w:rsidRPr="006F6F3B">
              <w:rPr>
                <w:rFonts w:cstheme="minorHAnsi"/>
              </w:rPr>
              <w:t>trifft eher zu</w:t>
            </w:r>
          </w:p>
        </w:tc>
        <w:sdt>
          <w:sdtPr>
            <w:rPr>
              <w:rFonts w:cstheme="minorHAnsi"/>
            </w:rPr>
            <w:id w:val="-1109118680"/>
            <w14:checkbox>
              <w14:checked w14:val="0"/>
              <w14:checkedState w14:val="2612" w14:font="MS Gothic"/>
              <w14:uncheckedState w14:val="2610" w14:font="MS Gothic"/>
            </w14:checkbox>
          </w:sdtPr>
          <w:sdtContent>
            <w:tc>
              <w:tcPr>
                <w:tcW w:w="454" w:type="dxa"/>
              </w:tcPr>
              <w:p w:rsidR="00E462E1" w:rsidRPr="006F6F3B" w:rsidRDefault="00E462E1" w:rsidP="00F93041">
                <w:pPr>
                  <w:spacing w:before="120"/>
                  <w:rPr>
                    <w:rFonts w:cstheme="minorHAnsi"/>
                  </w:rPr>
                </w:pPr>
                <w:r w:rsidRPr="006F6F3B">
                  <w:rPr>
                    <w:rFonts w:cstheme="minorHAnsi" w:hint="eastAsia"/>
                  </w:rPr>
                  <w:t>☐</w:t>
                </w:r>
              </w:p>
            </w:tc>
          </w:sdtContent>
        </w:sdt>
        <w:tc>
          <w:tcPr>
            <w:tcW w:w="1814" w:type="dxa"/>
          </w:tcPr>
          <w:p w:rsidR="00E462E1" w:rsidRPr="006F6F3B" w:rsidRDefault="00E462E1" w:rsidP="00F93041">
            <w:pPr>
              <w:spacing w:before="120"/>
              <w:rPr>
                <w:rFonts w:cstheme="minorHAnsi"/>
              </w:rPr>
            </w:pPr>
            <w:r w:rsidRPr="006F6F3B">
              <w:rPr>
                <w:rFonts w:cstheme="minorHAnsi"/>
              </w:rPr>
              <w:t>trifft eher nicht zu</w:t>
            </w:r>
          </w:p>
        </w:tc>
        <w:sdt>
          <w:sdtPr>
            <w:rPr>
              <w:rFonts w:cstheme="minorHAnsi"/>
            </w:rPr>
            <w:id w:val="542176691"/>
            <w14:checkbox>
              <w14:checked w14:val="0"/>
              <w14:checkedState w14:val="2612" w14:font="MS Gothic"/>
              <w14:uncheckedState w14:val="2610" w14:font="MS Gothic"/>
            </w14:checkbox>
          </w:sdtPr>
          <w:sdtContent>
            <w:tc>
              <w:tcPr>
                <w:tcW w:w="454" w:type="dxa"/>
              </w:tcPr>
              <w:p w:rsidR="00E462E1" w:rsidRPr="006F6F3B" w:rsidRDefault="00E462E1" w:rsidP="00F93041">
                <w:pPr>
                  <w:spacing w:before="120"/>
                  <w:rPr>
                    <w:rFonts w:cstheme="minorHAnsi"/>
                  </w:rPr>
                </w:pPr>
                <w:r w:rsidRPr="006F6F3B">
                  <w:rPr>
                    <w:rFonts w:cstheme="minorHAnsi" w:hint="eastAsia"/>
                  </w:rPr>
                  <w:t>☐</w:t>
                </w:r>
              </w:p>
            </w:tc>
          </w:sdtContent>
        </w:sdt>
        <w:tc>
          <w:tcPr>
            <w:tcW w:w="1814" w:type="dxa"/>
          </w:tcPr>
          <w:p w:rsidR="00E462E1" w:rsidRPr="006F6F3B" w:rsidRDefault="00E462E1" w:rsidP="00F93041">
            <w:pPr>
              <w:spacing w:before="120"/>
              <w:rPr>
                <w:rFonts w:cstheme="minorHAnsi"/>
              </w:rPr>
            </w:pPr>
            <w:r w:rsidRPr="006F6F3B">
              <w:rPr>
                <w:rFonts w:cstheme="minorHAnsi"/>
              </w:rPr>
              <w:t>trifft nicht zu</w:t>
            </w:r>
          </w:p>
        </w:tc>
      </w:tr>
    </w:tbl>
    <w:p w:rsidR="00E462E1" w:rsidRPr="006F6F3B" w:rsidRDefault="00E462E1" w:rsidP="00E462E1">
      <w:pPr>
        <w:spacing w:after="0"/>
        <w:rPr>
          <w:rFonts w:ascii="Calibri" w:eastAsia="Times New Roman" w:hAnsi="Calibri" w:cs="Calibri"/>
          <w:color w:val="000000"/>
          <w:sz w:val="27"/>
          <w:szCs w:val="27"/>
          <w:lang w:eastAsia="de-CH"/>
        </w:rPr>
      </w:pPr>
    </w:p>
    <w:p w:rsidR="00E462E1" w:rsidRPr="006F6F3B" w:rsidRDefault="00E462E1" w:rsidP="00E462E1">
      <w:pPr>
        <w:spacing w:after="0"/>
        <w:rPr>
          <w:rFonts w:ascii="Calibri" w:eastAsia="Times New Roman" w:hAnsi="Calibri" w:cs="Calibri"/>
          <w:color w:val="000000"/>
          <w:sz w:val="22"/>
          <w:szCs w:val="22"/>
          <w:lang w:eastAsia="de-CH"/>
        </w:rPr>
      </w:pPr>
      <w:r w:rsidRPr="006F6F3B">
        <w:rPr>
          <w:rFonts w:ascii="Calibri" w:eastAsia="Times New Roman" w:hAnsi="Calibri" w:cs="Calibri"/>
          <w:b/>
          <w:bCs/>
          <w:color w:val="000000"/>
          <w:sz w:val="22"/>
          <w:szCs w:val="22"/>
          <w:lang w:eastAsia="de-CH"/>
        </w:rPr>
        <w:t>Q: Ich empfinde die Präsentation der Bachelorarbeiten a</w:t>
      </w:r>
      <w:r>
        <w:rPr>
          <w:rFonts w:ascii="Calibri" w:eastAsia="Times New Roman" w:hAnsi="Calibri" w:cs="Calibri"/>
          <w:b/>
          <w:bCs/>
          <w:color w:val="000000"/>
          <w:sz w:val="22"/>
          <w:szCs w:val="22"/>
          <w:lang w:eastAsia="de-CH"/>
        </w:rPr>
        <w:t>ls wertvoll und interessant.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
        <w:gridCol w:w="1814"/>
        <w:gridCol w:w="451"/>
        <w:gridCol w:w="1814"/>
        <w:gridCol w:w="454"/>
        <w:gridCol w:w="1814"/>
        <w:gridCol w:w="454"/>
        <w:gridCol w:w="1814"/>
      </w:tblGrid>
      <w:tr w:rsidR="00E462E1" w:rsidRPr="006F6F3B" w:rsidTr="00F93041">
        <w:sdt>
          <w:sdtPr>
            <w:rPr>
              <w:rFonts w:cstheme="minorHAnsi"/>
            </w:rPr>
            <w:id w:val="1943645898"/>
            <w14:checkbox>
              <w14:checked w14:val="0"/>
              <w14:checkedState w14:val="2612" w14:font="MS Gothic"/>
              <w14:uncheckedState w14:val="2610" w14:font="MS Gothic"/>
            </w14:checkbox>
          </w:sdtPr>
          <w:sdtContent>
            <w:tc>
              <w:tcPr>
                <w:tcW w:w="454" w:type="dxa"/>
              </w:tcPr>
              <w:p w:rsidR="00E462E1" w:rsidRPr="006F6F3B" w:rsidRDefault="00E462E1" w:rsidP="00F93041">
                <w:pPr>
                  <w:spacing w:before="120"/>
                  <w:rPr>
                    <w:rFonts w:cstheme="minorHAnsi"/>
                  </w:rPr>
                </w:pPr>
                <w:r w:rsidRPr="006F6F3B">
                  <w:rPr>
                    <w:rFonts w:cstheme="minorHAnsi" w:hint="eastAsia"/>
                  </w:rPr>
                  <w:t>☐</w:t>
                </w:r>
              </w:p>
            </w:tc>
          </w:sdtContent>
        </w:sdt>
        <w:tc>
          <w:tcPr>
            <w:tcW w:w="1814" w:type="dxa"/>
          </w:tcPr>
          <w:p w:rsidR="00E462E1" w:rsidRPr="006F6F3B" w:rsidRDefault="00E462E1" w:rsidP="00F93041">
            <w:pPr>
              <w:spacing w:before="120"/>
              <w:rPr>
                <w:rFonts w:cstheme="minorHAnsi"/>
              </w:rPr>
            </w:pPr>
            <w:r w:rsidRPr="006F6F3B">
              <w:rPr>
                <w:rFonts w:cstheme="minorHAnsi"/>
              </w:rPr>
              <w:t>trifft zu</w:t>
            </w:r>
          </w:p>
        </w:tc>
        <w:sdt>
          <w:sdtPr>
            <w:rPr>
              <w:rFonts w:cstheme="minorHAnsi"/>
            </w:rPr>
            <w:id w:val="-237182867"/>
            <w14:checkbox>
              <w14:checked w14:val="0"/>
              <w14:checkedState w14:val="2612" w14:font="MS Gothic"/>
              <w14:uncheckedState w14:val="2610" w14:font="MS Gothic"/>
            </w14:checkbox>
          </w:sdtPr>
          <w:sdtContent>
            <w:tc>
              <w:tcPr>
                <w:tcW w:w="451" w:type="dxa"/>
              </w:tcPr>
              <w:p w:rsidR="00E462E1" w:rsidRPr="006F6F3B" w:rsidRDefault="00E462E1" w:rsidP="00F93041">
                <w:pPr>
                  <w:spacing w:before="120"/>
                  <w:rPr>
                    <w:rFonts w:cstheme="minorHAnsi"/>
                  </w:rPr>
                </w:pPr>
                <w:r w:rsidRPr="006F6F3B">
                  <w:rPr>
                    <w:rFonts w:cstheme="minorHAnsi" w:hint="eastAsia"/>
                  </w:rPr>
                  <w:t>☐</w:t>
                </w:r>
              </w:p>
            </w:tc>
          </w:sdtContent>
        </w:sdt>
        <w:tc>
          <w:tcPr>
            <w:tcW w:w="1814" w:type="dxa"/>
          </w:tcPr>
          <w:p w:rsidR="00E462E1" w:rsidRPr="006F6F3B" w:rsidRDefault="00E462E1" w:rsidP="00F93041">
            <w:pPr>
              <w:spacing w:before="120"/>
              <w:rPr>
                <w:rFonts w:cstheme="minorHAnsi"/>
              </w:rPr>
            </w:pPr>
            <w:r w:rsidRPr="006F6F3B">
              <w:rPr>
                <w:rFonts w:cstheme="minorHAnsi"/>
              </w:rPr>
              <w:t>trifft eher zu</w:t>
            </w:r>
          </w:p>
        </w:tc>
        <w:sdt>
          <w:sdtPr>
            <w:rPr>
              <w:rFonts w:cstheme="minorHAnsi"/>
            </w:rPr>
            <w:id w:val="714929449"/>
            <w14:checkbox>
              <w14:checked w14:val="0"/>
              <w14:checkedState w14:val="2612" w14:font="MS Gothic"/>
              <w14:uncheckedState w14:val="2610" w14:font="MS Gothic"/>
            </w14:checkbox>
          </w:sdtPr>
          <w:sdtContent>
            <w:tc>
              <w:tcPr>
                <w:tcW w:w="454" w:type="dxa"/>
              </w:tcPr>
              <w:p w:rsidR="00E462E1" w:rsidRPr="006F6F3B" w:rsidRDefault="00E462E1" w:rsidP="00F93041">
                <w:pPr>
                  <w:spacing w:before="120"/>
                  <w:rPr>
                    <w:rFonts w:cstheme="minorHAnsi"/>
                  </w:rPr>
                </w:pPr>
                <w:r w:rsidRPr="006F6F3B">
                  <w:rPr>
                    <w:rFonts w:cstheme="minorHAnsi" w:hint="eastAsia"/>
                  </w:rPr>
                  <w:t>☐</w:t>
                </w:r>
              </w:p>
            </w:tc>
          </w:sdtContent>
        </w:sdt>
        <w:tc>
          <w:tcPr>
            <w:tcW w:w="1814" w:type="dxa"/>
          </w:tcPr>
          <w:p w:rsidR="00E462E1" w:rsidRPr="006F6F3B" w:rsidRDefault="00E462E1" w:rsidP="00F93041">
            <w:pPr>
              <w:spacing w:before="120"/>
              <w:rPr>
                <w:rFonts w:cstheme="minorHAnsi"/>
              </w:rPr>
            </w:pPr>
            <w:r w:rsidRPr="006F6F3B">
              <w:rPr>
                <w:rFonts w:cstheme="minorHAnsi"/>
              </w:rPr>
              <w:t>trifft eher nicht zu</w:t>
            </w:r>
          </w:p>
        </w:tc>
        <w:sdt>
          <w:sdtPr>
            <w:rPr>
              <w:rFonts w:cstheme="minorHAnsi"/>
            </w:rPr>
            <w:id w:val="-1596699191"/>
            <w14:checkbox>
              <w14:checked w14:val="0"/>
              <w14:checkedState w14:val="2612" w14:font="MS Gothic"/>
              <w14:uncheckedState w14:val="2610" w14:font="MS Gothic"/>
            </w14:checkbox>
          </w:sdtPr>
          <w:sdtContent>
            <w:tc>
              <w:tcPr>
                <w:tcW w:w="454" w:type="dxa"/>
              </w:tcPr>
              <w:p w:rsidR="00E462E1" w:rsidRPr="006F6F3B" w:rsidRDefault="00E462E1" w:rsidP="00F93041">
                <w:pPr>
                  <w:spacing w:before="120"/>
                  <w:rPr>
                    <w:rFonts w:cstheme="minorHAnsi"/>
                  </w:rPr>
                </w:pPr>
                <w:r w:rsidRPr="006F6F3B">
                  <w:rPr>
                    <w:rFonts w:cstheme="minorHAnsi" w:hint="eastAsia"/>
                  </w:rPr>
                  <w:t>☐</w:t>
                </w:r>
              </w:p>
            </w:tc>
          </w:sdtContent>
        </w:sdt>
        <w:tc>
          <w:tcPr>
            <w:tcW w:w="1814" w:type="dxa"/>
          </w:tcPr>
          <w:p w:rsidR="00E462E1" w:rsidRPr="006F6F3B" w:rsidRDefault="00E462E1" w:rsidP="00F93041">
            <w:pPr>
              <w:spacing w:before="120"/>
              <w:rPr>
                <w:rFonts w:cstheme="minorHAnsi"/>
              </w:rPr>
            </w:pPr>
            <w:r w:rsidRPr="006F6F3B">
              <w:rPr>
                <w:rFonts w:cstheme="minorHAnsi"/>
              </w:rPr>
              <w:t>trifft nicht zu</w:t>
            </w:r>
          </w:p>
        </w:tc>
      </w:tr>
    </w:tbl>
    <w:p w:rsidR="00E462E1" w:rsidRPr="006F6F3B" w:rsidRDefault="00E462E1" w:rsidP="00E462E1">
      <w:pPr>
        <w:spacing w:after="0"/>
        <w:rPr>
          <w:rFonts w:ascii="Calibri" w:eastAsia="Times New Roman" w:hAnsi="Calibri" w:cs="Calibri"/>
          <w:color w:val="000000"/>
          <w:sz w:val="27"/>
          <w:szCs w:val="27"/>
          <w:lang w:eastAsia="de-CH"/>
        </w:rPr>
      </w:pPr>
    </w:p>
    <w:p w:rsidR="00E462E1" w:rsidRPr="006F6F3B" w:rsidRDefault="00E462E1" w:rsidP="00E462E1">
      <w:pPr>
        <w:spacing w:after="0"/>
        <w:rPr>
          <w:rFonts w:ascii="Calibri" w:eastAsia="Times New Roman" w:hAnsi="Calibri" w:cs="Calibri"/>
          <w:color w:val="000000"/>
          <w:sz w:val="22"/>
          <w:szCs w:val="22"/>
          <w:lang w:eastAsia="de-CH"/>
        </w:rPr>
      </w:pPr>
      <w:r w:rsidRPr="006F6F3B">
        <w:rPr>
          <w:rFonts w:ascii="Calibri" w:eastAsia="Times New Roman" w:hAnsi="Calibri" w:cs="Calibri"/>
          <w:b/>
          <w:bCs/>
          <w:color w:val="000000"/>
          <w:sz w:val="22"/>
          <w:szCs w:val="22"/>
          <w:lang w:eastAsia="de-CH"/>
        </w:rPr>
        <w:t>Q: Das Lesen der Poster oder</w:t>
      </w:r>
      <w:r>
        <w:rPr>
          <w:rFonts w:ascii="Calibri" w:eastAsia="Times New Roman" w:hAnsi="Calibri" w:cs="Calibri"/>
          <w:b/>
          <w:bCs/>
          <w:color w:val="000000"/>
          <w:sz w:val="22"/>
          <w:szCs w:val="22"/>
          <w:lang w:eastAsia="de-CH"/>
        </w:rPr>
        <w:t xml:space="preserve"> der</w:t>
      </w:r>
      <w:r w:rsidRPr="006F6F3B">
        <w:rPr>
          <w:rFonts w:ascii="Calibri" w:eastAsia="Times New Roman" w:hAnsi="Calibri" w:cs="Calibri"/>
          <w:b/>
          <w:bCs/>
          <w:color w:val="000000"/>
          <w:sz w:val="22"/>
          <w:szCs w:val="22"/>
          <w:lang w:eastAsia="de-CH"/>
        </w:rPr>
        <w:t xml:space="preserve"> Bro</w:t>
      </w:r>
      <w:r>
        <w:rPr>
          <w:rFonts w:ascii="Calibri" w:eastAsia="Times New Roman" w:hAnsi="Calibri" w:cs="Calibri"/>
          <w:b/>
          <w:bCs/>
          <w:color w:val="000000"/>
          <w:sz w:val="22"/>
          <w:szCs w:val="22"/>
          <w:lang w:eastAsia="de-CH"/>
        </w:rPr>
        <w:t>schüre ist mir zu zeitaufwändig.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
        <w:gridCol w:w="1814"/>
        <w:gridCol w:w="451"/>
        <w:gridCol w:w="1814"/>
        <w:gridCol w:w="454"/>
        <w:gridCol w:w="1814"/>
        <w:gridCol w:w="454"/>
        <w:gridCol w:w="1814"/>
      </w:tblGrid>
      <w:tr w:rsidR="00E462E1" w:rsidRPr="006F6F3B" w:rsidTr="00F93041">
        <w:sdt>
          <w:sdtPr>
            <w:rPr>
              <w:rFonts w:cstheme="minorHAnsi"/>
            </w:rPr>
            <w:id w:val="1589881764"/>
            <w14:checkbox>
              <w14:checked w14:val="0"/>
              <w14:checkedState w14:val="2612" w14:font="MS Gothic"/>
              <w14:uncheckedState w14:val="2610" w14:font="MS Gothic"/>
            </w14:checkbox>
          </w:sdtPr>
          <w:sdtContent>
            <w:tc>
              <w:tcPr>
                <w:tcW w:w="454" w:type="dxa"/>
              </w:tcPr>
              <w:p w:rsidR="00E462E1" w:rsidRPr="006F6F3B" w:rsidRDefault="00E462E1" w:rsidP="00F93041">
                <w:pPr>
                  <w:spacing w:before="120"/>
                  <w:rPr>
                    <w:rFonts w:cstheme="minorHAnsi"/>
                  </w:rPr>
                </w:pPr>
                <w:r w:rsidRPr="006F6F3B">
                  <w:rPr>
                    <w:rFonts w:cstheme="minorHAnsi" w:hint="eastAsia"/>
                  </w:rPr>
                  <w:t>☐</w:t>
                </w:r>
              </w:p>
            </w:tc>
          </w:sdtContent>
        </w:sdt>
        <w:tc>
          <w:tcPr>
            <w:tcW w:w="1814" w:type="dxa"/>
          </w:tcPr>
          <w:p w:rsidR="00E462E1" w:rsidRPr="006F6F3B" w:rsidRDefault="00E462E1" w:rsidP="00F93041">
            <w:pPr>
              <w:spacing w:before="120"/>
              <w:rPr>
                <w:rFonts w:cstheme="minorHAnsi"/>
              </w:rPr>
            </w:pPr>
            <w:r w:rsidRPr="006F6F3B">
              <w:rPr>
                <w:rFonts w:cstheme="minorHAnsi"/>
              </w:rPr>
              <w:t>trifft zu</w:t>
            </w:r>
          </w:p>
        </w:tc>
        <w:sdt>
          <w:sdtPr>
            <w:rPr>
              <w:rFonts w:cstheme="minorHAnsi"/>
            </w:rPr>
            <w:id w:val="68545506"/>
            <w14:checkbox>
              <w14:checked w14:val="0"/>
              <w14:checkedState w14:val="2612" w14:font="MS Gothic"/>
              <w14:uncheckedState w14:val="2610" w14:font="MS Gothic"/>
            </w14:checkbox>
          </w:sdtPr>
          <w:sdtContent>
            <w:tc>
              <w:tcPr>
                <w:tcW w:w="451" w:type="dxa"/>
              </w:tcPr>
              <w:p w:rsidR="00E462E1" w:rsidRPr="006F6F3B" w:rsidRDefault="00E462E1" w:rsidP="00F93041">
                <w:pPr>
                  <w:spacing w:before="120"/>
                  <w:rPr>
                    <w:rFonts w:cstheme="minorHAnsi"/>
                  </w:rPr>
                </w:pPr>
                <w:r w:rsidRPr="006F6F3B">
                  <w:rPr>
                    <w:rFonts w:cstheme="minorHAnsi" w:hint="eastAsia"/>
                  </w:rPr>
                  <w:t>☐</w:t>
                </w:r>
              </w:p>
            </w:tc>
          </w:sdtContent>
        </w:sdt>
        <w:tc>
          <w:tcPr>
            <w:tcW w:w="1814" w:type="dxa"/>
          </w:tcPr>
          <w:p w:rsidR="00E462E1" w:rsidRPr="006F6F3B" w:rsidRDefault="00E462E1" w:rsidP="00F93041">
            <w:pPr>
              <w:spacing w:before="120"/>
              <w:rPr>
                <w:rFonts w:cstheme="minorHAnsi"/>
              </w:rPr>
            </w:pPr>
            <w:r w:rsidRPr="006F6F3B">
              <w:rPr>
                <w:rFonts w:cstheme="minorHAnsi"/>
              </w:rPr>
              <w:t>trifft eher zu</w:t>
            </w:r>
          </w:p>
        </w:tc>
        <w:sdt>
          <w:sdtPr>
            <w:rPr>
              <w:rFonts w:cstheme="minorHAnsi"/>
            </w:rPr>
            <w:id w:val="-1170404802"/>
            <w14:checkbox>
              <w14:checked w14:val="0"/>
              <w14:checkedState w14:val="2612" w14:font="MS Gothic"/>
              <w14:uncheckedState w14:val="2610" w14:font="MS Gothic"/>
            </w14:checkbox>
          </w:sdtPr>
          <w:sdtContent>
            <w:tc>
              <w:tcPr>
                <w:tcW w:w="454" w:type="dxa"/>
              </w:tcPr>
              <w:p w:rsidR="00E462E1" w:rsidRPr="006F6F3B" w:rsidRDefault="00E462E1" w:rsidP="00F93041">
                <w:pPr>
                  <w:spacing w:before="120"/>
                  <w:rPr>
                    <w:rFonts w:cstheme="minorHAnsi"/>
                  </w:rPr>
                </w:pPr>
                <w:r w:rsidRPr="006F6F3B">
                  <w:rPr>
                    <w:rFonts w:cstheme="minorHAnsi" w:hint="eastAsia"/>
                  </w:rPr>
                  <w:t>☐</w:t>
                </w:r>
              </w:p>
            </w:tc>
          </w:sdtContent>
        </w:sdt>
        <w:tc>
          <w:tcPr>
            <w:tcW w:w="1814" w:type="dxa"/>
          </w:tcPr>
          <w:p w:rsidR="00E462E1" w:rsidRPr="006F6F3B" w:rsidRDefault="00E462E1" w:rsidP="00F93041">
            <w:pPr>
              <w:spacing w:before="120"/>
              <w:rPr>
                <w:rFonts w:cstheme="minorHAnsi"/>
              </w:rPr>
            </w:pPr>
            <w:r w:rsidRPr="006F6F3B">
              <w:rPr>
                <w:rFonts w:cstheme="minorHAnsi"/>
              </w:rPr>
              <w:t>trifft eher nicht zu</w:t>
            </w:r>
          </w:p>
        </w:tc>
        <w:sdt>
          <w:sdtPr>
            <w:rPr>
              <w:rFonts w:cstheme="minorHAnsi"/>
            </w:rPr>
            <w:id w:val="633986038"/>
            <w14:checkbox>
              <w14:checked w14:val="0"/>
              <w14:checkedState w14:val="2612" w14:font="MS Gothic"/>
              <w14:uncheckedState w14:val="2610" w14:font="MS Gothic"/>
            </w14:checkbox>
          </w:sdtPr>
          <w:sdtContent>
            <w:tc>
              <w:tcPr>
                <w:tcW w:w="454" w:type="dxa"/>
              </w:tcPr>
              <w:p w:rsidR="00E462E1" w:rsidRPr="006F6F3B" w:rsidRDefault="00E462E1" w:rsidP="00F93041">
                <w:pPr>
                  <w:spacing w:before="120"/>
                  <w:rPr>
                    <w:rFonts w:cstheme="minorHAnsi"/>
                  </w:rPr>
                </w:pPr>
                <w:r w:rsidRPr="006F6F3B">
                  <w:rPr>
                    <w:rFonts w:cstheme="minorHAnsi" w:hint="eastAsia"/>
                  </w:rPr>
                  <w:t>☐</w:t>
                </w:r>
              </w:p>
            </w:tc>
          </w:sdtContent>
        </w:sdt>
        <w:tc>
          <w:tcPr>
            <w:tcW w:w="1814" w:type="dxa"/>
          </w:tcPr>
          <w:p w:rsidR="00E462E1" w:rsidRPr="006F6F3B" w:rsidRDefault="00E462E1" w:rsidP="00F93041">
            <w:pPr>
              <w:spacing w:before="120"/>
              <w:rPr>
                <w:rFonts w:cstheme="minorHAnsi"/>
              </w:rPr>
            </w:pPr>
            <w:r w:rsidRPr="006F6F3B">
              <w:rPr>
                <w:rFonts w:cstheme="minorHAnsi"/>
              </w:rPr>
              <w:t>trifft nicht zu</w:t>
            </w:r>
          </w:p>
        </w:tc>
      </w:tr>
    </w:tbl>
    <w:p w:rsidR="00E462E1" w:rsidRPr="006F6F3B" w:rsidRDefault="00E462E1" w:rsidP="00E462E1">
      <w:pPr>
        <w:spacing w:after="0"/>
        <w:rPr>
          <w:rFonts w:ascii="Calibri" w:eastAsia="Times New Roman" w:hAnsi="Calibri" w:cs="Calibri"/>
          <w:color w:val="000000"/>
          <w:sz w:val="27"/>
          <w:szCs w:val="27"/>
          <w:lang w:eastAsia="de-CH"/>
        </w:rPr>
      </w:pPr>
    </w:p>
    <w:p w:rsidR="00E462E1" w:rsidRPr="006F6F3B" w:rsidRDefault="00E462E1" w:rsidP="00E462E1">
      <w:pPr>
        <w:spacing w:after="0"/>
        <w:rPr>
          <w:rFonts w:ascii="Calibri" w:eastAsia="Times New Roman" w:hAnsi="Calibri" w:cs="Calibri"/>
          <w:color w:val="000000"/>
          <w:sz w:val="22"/>
          <w:szCs w:val="22"/>
          <w:lang w:eastAsia="de-CH"/>
        </w:rPr>
      </w:pPr>
      <w:r>
        <w:rPr>
          <w:rFonts w:ascii="Calibri" w:eastAsia="Times New Roman" w:hAnsi="Calibri" w:cs="Calibri"/>
          <w:b/>
          <w:bCs/>
          <w:color w:val="000000"/>
          <w:sz w:val="22"/>
          <w:szCs w:val="22"/>
          <w:lang w:eastAsia="de-CH"/>
        </w:rPr>
        <w:t>Q: Durch d</w:t>
      </w:r>
      <w:r w:rsidRPr="006F6F3B">
        <w:rPr>
          <w:rFonts w:ascii="Calibri" w:eastAsia="Times New Roman" w:hAnsi="Calibri" w:cs="Calibri"/>
          <w:b/>
          <w:bCs/>
          <w:color w:val="000000"/>
          <w:sz w:val="22"/>
          <w:szCs w:val="22"/>
          <w:lang w:eastAsia="de-CH"/>
        </w:rPr>
        <w:t xml:space="preserve">as Lesen der Poster oder </w:t>
      </w:r>
      <w:r>
        <w:rPr>
          <w:rFonts w:ascii="Calibri" w:eastAsia="Times New Roman" w:hAnsi="Calibri" w:cs="Calibri"/>
          <w:b/>
          <w:bCs/>
          <w:color w:val="000000"/>
          <w:sz w:val="22"/>
          <w:szCs w:val="22"/>
          <w:lang w:eastAsia="de-CH"/>
        </w:rPr>
        <w:t xml:space="preserve">der </w:t>
      </w:r>
      <w:r w:rsidRPr="006F6F3B">
        <w:rPr>
          <w:rFonts w:ascii="Calibri" w:eastAsia="Times New Roman" w:hAnsi="Calibri" w:cs="Calibri"/>
          <w:b/>
          <w:bCs/>
          <w:color w:val="000000"/>
          <w:sz w:val="22"/>
          <w:szCs w:val="22"/>
          <w:lang w:eastAsia="de-CH"/>
        </w:rPr>
        <w:t xml:space="preserve">Broschüre </w:t>
      </w:r>
      <w:r>
        <w:rPr>
          <w:rFonts w:ascii="Calibri" w:eastAsia="Times New Roman" w:hAnsi="Calibri" w:cs="Calibri"/>
          <w:b/>
          <w:bCs/>
          <w:color w:val="000000"/>
          <w:sz w:val="22"/>
          <w:szCs w:val="22"/>
          <w:lang w:eastAsia="de-CH"/>
        </w:rPr>
        <w:t>erhalte ich</w:t>
      </w:r>
      <w:r w:rsidRPr="006F6F3B">
        <w:rPr>
          <w:rFonts w:ascii="Calibri" w:eastAsia="Times New Roman" w:hAnsi="Calibri" w:cs="Calibri"/>
          <w:b/>
          <w:bCs/>
          <w:color w:val="000000"/>
          <w:sz w:val="22"/>
          <w:szCs w:val="22"/>
          <w:lang w:eastAsia="de-CH"/>
        </w:rPr>
        <w:t xml:space="preserve"> einen guten Eind</w:t>
      </w:r>
      <w:r>
        <w:rPr>
          <w:rFonts w:ascii="Calibri" w:eastAsia="Times New Roman" w:hAnsi="Calibri" w:cs="Calibri"/>
          <w:b/>
          <w:bCs/>
          <w:color w:val="000000"/>
          <w:sz w:val="22"/>
          <w:szCs w:val="22"/>
          <w:lang w:eastAsia="de-CH"/>
        </w:rPr>
        <w:t>ruck über den Umfang der Arbeiten.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
        <w:gridCol w:w="1814"/>
        <w:gridCol w:w="451"/>
        <w:gridCol w:w="1814"/>
        <w:gridCol w:w="454"/>
        <w:gridCol w:w="1814"/>
        <w:gridCol w:w="454"/>
        <w:gridCol w:w="1814"/>
      </w:tblGrid>
      <w:tr w:rsidR="00E462E1" w:rsidRPr="006F6F3B" w:rsidTr="00F93041">
        <w:sdt>
          <w:sdtPr>
            <w:rPr>
              <w:rFonts w:cstheme="minorHAnsi"/>
            </w:rPr>
            <w:id w:val="-499115560"/>
            <w14:checkbox>
              <w14:checked w14:val="0"/>
              <w14:checkedState w14:val="2612" w14:font="MS Gothic"/>
              <w14:uncheckedState w14:val="2610" w14:font="MS Gothic"/>
            </w14:checkbox>
          </w:sdtPr>
          <w:sdtContent>
            <w:tc>
              <w:tcPr>
                <w:tcW w:w="454" w:type="dxa"/>
              </w:tcPr>
              <w:p w:rsidR="00E462E1" w:rsidRPr="006F6F3B" w:rsidRDefault="00E462E1" w:rsidP="00F93041">
                <w:pPr>
                  <w:spacing w:before="120"/>
                  <w:rPr>
                    <w:rFonts w:cstheme="minorHAnsi"/>
                  </w:rPr>
                </w:pPr>
                <w:r w:rsidRPr="006F6F3B">
                  <w:rPr>
                    <w:rFonts w:cstheme="minorHAnsi" w:hint="eastAsia"/>
                  </w:rPr>
                  <w:t>☐</w:t>
                </w:r>
              </w:p>
            </w:tc>
          </w:sdtContent>
        </w:sdt>
        <w:tc>
          <w:tcPr>
            <w:tcW w:w="1814" w:type="dxa"/>
          </w:tcPr>
          <w:p w:rsidR="00E462E1" w:rsidRPr="006F6F3B" w:rsidRDefault="00E462E1" w:rsidP="00F93041">
            <w:pPr>
              <w:spacing w:before="120"/>
              <w:rPr>
                <w:rFonts w:cstheme="minorHAnsi"/>
              </w:rPr>
            </w:pPr>
            <w:r w:rsidRPr="006F6F3B">
              <w:rPr>
                <w:rFonts w:cstheme="minorHAnsi"/>
              </w:rPr>
              <w:t>trifft zu</w:t>
            </w:r>
          </w:p>
        </w:tc>
        <w:sdt>
          <w:sdtPr>
            <w:rPr>
              <w:rFonts w:cstheme="minorHAnsi"/>
            </w:rPr>
            <w:id w:val="-1351107858"/>
            <w14:checkbox>
              <w14:checked w14:val="0"/>
              <w14:checkedState w14:val="2612" w14:font="MS Gothic"/>
              <w14:uncheckedState w14:val="2610" w14:font="MS Gothic"/>
            </w14:checkbox>
          </w:sdtPr>
          <w:sdtContent>
            <w:tc>
              <w:tcPr>
                <w:tcW w:w="451" w:type="dxa"/>
              </w:tcPr>
              <w:p w:rsidR="00E462E1" w:rsidRPr="006F6F3B" w:rsidRDefault="00E462E1" w:rsidP="00F93041">
                <w:pPr>
                  <w:spacing w:before="120"/>
                  <w:rPr>
                    <w:rFonts w:cstheme="minorHAnsi"/>
                  </w:rPr>
                </w:pPr>
                <w:r w:rsidRPr="006F6F3B">
                  <w:rPr>
                    <w:rFonts w:cstheme="minorHAnsi" w:hint="eastAsia"/>
                  </w:rPr>
                  <w:t>☐</w:t>
                </w:r>
              </w:p>
            </w:tc>
          </w:sdtContent>
        </w:sdt>
        <w:tc>
          <w:tcPr>
            <w:tcW w:w="1814" w:type="dxa"/>
          </w:tcPr>
          <w:p w:rsidR="00E462E1" w:rsidRPr="006F6F3B" w:rsidRDefault="00E462E1" w:rsidP="00F93041">
            <w:pPr>
              <w:spacing w:before="120"/>
              <w:rPr>
                <w:rFonts w:cstheme="minorHAnsi"/>
              </w:rPr>
            </w:pPr>
            <w:r w:rsidRPr="006F6F3B">
              <w:rPr>
                <w:rFonts w:cstheme="minorHAnsi"/>
              </w:rPr>
              <w:t>trifft eher zu</w:t>
            </w:r>
          </w:p>
        </w:tc>
        <w:sdt>
          <w:sdtPr>
            <w:rPr>
              <w:rFonts w:cstheme="minorHAnsi"/>
            </w:rPr>
            <w:id w:val="-1464187630"/>
            <w14:checkbox>
              <w14:checked w14:val="0"/>
              <w14:checkedState w14:val="2612" w14:font="MS Gothic"/>
              <w14:uncheckedState w14:val="2610" w14:font="MS Gothic"/>
            </w14:checkbox>
          </w:sdtPr>
          <w:sdtContent>
            <w:tc>
              <w:tcPr>
                <w:tcW w:w="454" w:type="dxa"/>
              </w:tcPr>
              <w:p w:rsidR="00E462E1" w:rsidRPr="006F6F3B" w:rsidRDefault="00E462E1" w:rsidP="00F93041">
                <w:pPr>
                  <w:spacing w:before="120"/>
                  <w:rPr>
                    <w:rFonts w:cstheme="minorHAnsi"/>
                  </w:rPr>
                </w:pPr>
                <w:r w:rsidRPr="006F6F3B">
                  <w:rPr>
                    <w:rFonts w:cstheme="minorHAnsi" w:hint="eastAsia"/>
                  </w:rPr>
                  <w:t>☐</w:t>
                </w:r>
              </w:p>
            </w:tc>
          </w:sdtContent>
        </w:sdt>
        <w:tc>
          <w:tcPr>
            <w:tcW w:w="1814" w:type="dxa"/>
          </w:tcPr>
          <w:p w:rsidR="00E462E1" w:rsidRPr="006F6F3B" w:rsidRDefault="00E462E1" w:rsidP="00F93041">
            <w:pPr>
              <w:spacing w:before="120"/>
              <w:rPr>
                <w:rFonts w:cstheme="minorHAnsi"/>
              </w:rPr>
            </w:pPr>
            <w:r w:rsidRPr="006F6F3B">
              <w:rPr>
                <w:rFonts w:cstheme="minorHAnsi"/>
              </w:rPr>
              <w:t>trifft eher nicht zu</w:t>
            </w:r>
          </w:p>
        </w:tc>
        <w:sdt>
          <w:sdtPr>
            <w:rPr>
              <w:rFonts w:cstheme="minorHAnsi"/>
            </w:rPr>
            <w:id w:val="87810316"/>
            <w14:checkbox>
              <w14:checked w14:val="0"/>
              <w14:checkedState w14:val="2612" w14:font="MS Gothic"/>
              <w14:uncheckedState w14:val="2610" w14:font="MS Gothic"/>
            </w14:checkbox>
          </w:sdtPr>
          <w:sdtContent>
            <w:tc>
              <w:tcPr>
                <w:tcW w:w="454" w:type="dxa"/>
              </w:tcPr>
              <w:p w:rsidR="00E462E1" w:rsidRPr="006F6F3B" w:rsidRDefault="00E462E1" w:rsidP="00F93041">
                <w:pPr>
                  <w:spacing w:before="120"/>
                  <w:rPr>
                    <w:rFonts w:cstheme="minorHAnsi"/>
                  </w:rPr>
                </w:pPr>
                <w:r w:rsidRPr="006F6F3B">
                  <w:rPr>
                    <w:rFonts w:cstheme="minorHAnsi" w:hint="eastAsia"/>
                  </w:rPr>
                  <w:t>☐</w:t>
                </w:r>
              </w:p>
            </w:tc>
          </w:sdtContent>
        </w:sdt>
        <w:tc>
          <w:tcPr>
            <w:tcW w:w="1814" w:type="dxa"/>
          </w:tcPr>
          <w:p w:rsidR="00E462E1" w:rsidRPr="006F6F3B" w:rsidRDefault="00E462E1" w:rsidP="00F93041">
            <w:pPr>
              <w:spacing w:before="120"/>
              <w:rPr>
                <w:rFonts w:cstheme="minorHAnsi"/>
              </w:rPr>
            </w:pPr>
            <w:r w:rsidRPr="006F6F3B">
              <w:rPr>
                <w:rFonts w:cstheme="minorHAnsi"/>
              </w:rPr>
              <w:t>trifft nicht zu</w:t>
            </w:r>
          </w:p>
        </w:tc>
      </w:tr>
    </w:tbl>
    <w:p w:rsidR="00E462E1" w:rsidRPr="006F6F3B" w:rsidRDefault="00E462E1" w:rsidP="00E462E1">
      <w:pPr>
        <w:spacing w:after="0"/>
        <w:rPr>
          <w:rFonts w:ascii="Calibri" w:eastAsia="Times New Roman" w:hAnsi="Calibri" w:cs="Calibri"/>
          <w:color w:val="000000"/>
          <w:sz w:val="27"/>
          <w:szCs w:val="27"/>
          <w:lang w:eastAsia="de-CH"/>
        </w:rPr>
      </w:pPr>
    </w:p>
    <w:p w:rsidR="00E462E1" w:rsidRPr="006F6F3B" w:rsidRDefault="00E462E1" w:rsidP="00E462E1">
      <w:pPr>
        <w:spacing w:after="0"/>
        <w:rPr>
          <w:rFonts w:ascii="Calibri" w:eastAsia="Times New Roman" w:hAnsi="Calibri" w:cs="Calibri"/>
          <w:color w:val="000000"/>
          <w:sz w:val="22"/>
          <w:szCs w:val="22"/>
          <w:lang w:eastAsia="de-CH"/>
        </w:rPr>
      </w:pPr>
      <w:r w:rsidRPr="006F6F3B">
        <w:rPr>
          <w:rFonts w:ascii="Calibri" w:eastAsia="Times New Roman" w:hAnsi="Calibri" w:cs="Calibri"/>
          <w:b/>
          <w:bCs/>
          <w:color w:val="000000"/>
          <w:sz w:val="22"/>
          <w:szCs w:val="22"/>
          <w:lang w:eastAsia="de-CH"/>
        </w:rPr>
        <w:t>Q: Ein kurzes Video (2 Minuten) würde die gleichen Informationen</w:t>
      </w:r>
      <w:r>
        <w:rPr>
          <w:rFonts w:ascii="Calibri" w:eastAsia="Times New Roman" w:hAnsi="Calibri" w:cs="Calibri"/>
          <w:b/>
          <w:bCs/>
          <w:color w:val="000000"/>
          <w:sz w:val="22"/>
          <w:szCs w:val="22"/>
          <w:lang w:eastAsia="de-CH"/>
        </w:rPr>
        <w:t>, welche auf einem Poster vorhanden sein würden,</w:t>
      </w:r>
      <w:r w:rsidRPr="006F6F3B">
        <w:rPr>
          <w:rFonts w:ascii="Calibri" w:eastAsia="Times New Roman" w:hAnsi="Calibri" w:cs="Calibri"/>
          <w:b/>
          <w:bCs/>
          <w:color w:val="000000"/>
          <w:sz w:val="22"/>
          <w:szCs w:val="22"/>
          <w:lang w:eastAsia="de-CH"/>
        </w:rPr>
        <w:t xml:space="preserve"> in an</w:t>
      </w:r>
      <w:r>
        <w:rPr>
          <w:rFonts w:ascii="Calibri" w:eastAsia="Times New Roman" w:hAnsi="Calibri" w:cs="Calibri"/>
          <w:b/>
          <w:bCs/>
          <w:color w:val="000000"/>
          <w:sz w:val="22"/>
          <w:szCs w:val="22"/>
          <w:lang w:eastAsia="de-CH"/>
        </w:rPr>
        <w:t>sprechenderer Weise vermitteln.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
        <w:gridCol w:w="1814"/>
        <w:gridCol w:w="451"/>
        <w:gridCol w:w="1814"/>
        <w:gridCol w:w="454"/>
        <w:gridCol w:w="1814"/>
        <w:gridCol w:w="454"/>
        <w:gridCol w:w="1814"/>
      </w:tblGrid>
      <w:tr w:rsidR="00E462E1" w:rsidRPr="006F6F3B" w:rsidTr="00F93041">
        <w:sdt>
          <w:sdtPr>
            <w:rPr>
              <w:rFonts w:cstheme="minorHAnsi"/>
            </w:rPr>
            <w:id w:val="880749771"/>
            <w14:checkbox>
              <w14:checked w14:val="0"/>
              <w14:checkedState w14:val="2612" w14:font="MS Gothic"/>
              <w14:uncheckedState w14:val="2610" w14:font="MS Gothic"/>
            </w14:checkbox>
          </w:sdtPr>
          <w:sdtContent>
            <w:tc>
              <w:tcPr>
                <w:tcW w:w="454" w:type="dxa"/>
              </w:tcPr>
              <w:p w:rsidR="00E462E1" w:rsidRPr="006F6F3B" w:rsidRDefault="00E462E1" w:rsidP="00F93041">
                <w:pPr>
                  <w:spacing w:before="120"/>
                  <w:rPr>
                    <w:rFonts w:cstheme="minorHAnsi"/>
                  </w:rPr>
                </w:pPr>
                <w:r w:rsidRPr="006F6F3B">
                  <w:rPr>
                    <w:rFonts w:cstheme="minorHAnsi" w:hint="eastAsia"/>
                  </w:rPr>
                  <w:t>☐</w:t>
                </w:r>
              </w:p>
            </w:tc>
          </w:sdtContent>
        </w:sdt>
        <w:tc>
          <w:tcPr>
            <w:tcW w:w="1814" w:type="dxa"/>
          </w:tcPr>
          <w:p w:rsidR="00E462E1" w:rsidRPr="006F6F3B" w:rsidRDefault="00E462E1" w:rsidP="00F93041">
            <w:pPr>
              <w:spacing w:before="120"/>
              <w:rPr>
                <w:rFonts w:cstheme="minorHAnsi"/>
              </w:rPr>
            </w:pPr>
            <w:r w:rsidRPr="006F6F3B">
              <w:rPr>
                <w:rFonts w:cstheme="minorHAnsi"/>
              </w:rPr>
              <w:t>trifft zu</w:t>
            </w:r>
          </w:p>
        </w:tc>
        <w:sdt>
          <w:sdtPr>
            <w:rPr>
              <w:rFonts w:cstheme="minorHAnsi"/>
            </w:rPr>
            <w:id w:val="-1514297090"/>
            <w14:checkbox>
              <w14:checked w14:val="0"/>
              <w14:checkedState w14:val="2612" w14:font="MS Gothic"/>
              <w14:uncheckedState w14:val="2610" w14:font="MS Gothic"/>
            </w14:checkbox>
          </w:sdtPr>
          <w:sdtContent>
            <w:tc>
              <w:tcPr>
                <w:tcW w:w="451" w:type="dxa"/>
              </w:tcPr>
              <w:p w:rsidR="00E462E1" w:rsidRPr="006F6F3B" w:rsidRDefault="00E462E1" w:rsidP="00F93041">
                <w:pPr>
                  <w:spacing w:before="120"/>
                  <w:rPr>
                    <w:rFonts w:cstheme="minorHAnsi"/>
                  </w:rPr>
                </w:pPr>
                <w:r w:rsidRPr="006F6F3B">
                  <w:rPr>
                    <w:rFonts w:cstheme="minorHAnsi" w:hint="eastAsia"/>
                  </w:rPr>
                  <w:t>☐</w:t>
                </w:r>
              </w:p>
            </w:tc>
          </w:sdtContent>
        </w:sdt>
        <w:tc>
          <w:tcPr>
            <w:tcW w:w="1814" w:type="dxa"/>
          </w:tcPr>
          <w:p w:rsidR="00E462E1" w:rsidRPr="006F6F3B" w:rsidRDefault="00E462E1" w:rsidP="00F93041">
            <w:pPr>
              <w:spacing w:before="120"/>
              <w:rPr>
                <w:rFonts w:cstheme="minorHAnsi"/>
              </w:rPr>
            </w:pPr>
            <w:r w:rsidRPr="006F6F3B">
              <w:rPr>
                <w:rFonts w:cstheme="minorHAnsi"/>
              </w:rPr>
              <w:t>trifft eher zu</w:t>
            </w:r>
          </w:p>
        </w:tc>
        <w:sdt>
          <w:sdtPr>
            <w:rPr>
              <w:rFonts w:cstheme="minorHAnsi"/>
            </w:rPr>
            <w:id w:val="1855615135"/>
            <w14:checkbox>
              <w14:checked w14:val="0"/>
              <w14:checkedState w14:val="2612" w14:font="MS Gothic"/>
              <w14:uncheckedState w14:val="2610" w14:font="MS Gothic"/>
            </w14:checkbox>
          </w:sdtPr>
          <w:sdtContent>
            <w:tc>
              <w:tcPr>
                <w:tcW w:w="454" w:type="dxa"/>
              </w:tcPr>
              <w:p w:rsidR="00E462E1" w:rsidRPr="006F6F3B" w:rsidRDefault="00E462E1" w:rsidP="00F93041">
                <w:pPr>
                  <w:spacing w:before="120"/>
                  <w:rPr>
                    <w:rFonts w:cstheme="minorHAnsi"/>
                  </w:rPr>
                </w:pPr>
                <w:r w:rsidRPr="006F6F3B">
                  <w:rPr>
                    <w:rFonts w:cstheme="minorHAnsi" w:hint="eastAsia"/>
                  </w:rPr>
                  <w:t>☐</w:t>
                </w:r>
              </w:p>
            </w:tc>
          </w:sdtContent>
        </w:sdt>
        <w:tc>
          <w:tcPr>
            <w:tcW w:w="1814" w:type="dxa"/>
          </w:tcPr>
          <w:p w:rsidR="00E462E1" w:rsidRPr="006F6F3B" w:rsidRDefault="00E462E1" w:rsidP="00F93041">
            <w:pPr>
              <w:spacing w:before="120"/>
              <w:rPr>
                <w:rFonts w:cstheme="minorHAnsi"/>
              </w:rPr>
            </w:pPr>
            <w:r w:rsidRPr="006F6F3B">
              <w:rPr>
                <w:rFonts w:cstheme="minorHAnsi"/>
              </w:rPr>
              <w:t>trifft eher nicht zu</w:t>
            </w:r>
          </w:p>
        </w:tc>
        <w:sdt>
          <w:sdtPr>
            <w:rPr>
              <w:rFonts w:cstheme="minorHAnsi"/>
            </w:rPr>
            <w:id w:val="-321507039"/>
            <w14:checkbox>
              <w14:checked w14:val="0"/>
              <w14:checkedState w14:val="2612" w14:font="MS Gothic"/>
              <w14:uncheckedState w14:val="2610" w14:font="MS Gothic"/>
            </w14:checkbox>
          </w:sdtPr>
          <w:sdtContent>
            <w:tc>
              <w:tcPr>
                <w:tcW w:w="454" w:type="dxa"/>
              </w:tcPr>
              <w:p w:rsidR="00E462E1" w:rsidRPr="006F6F3B" w:rsidRDefault="00E462E1" w:rsidP="00F93041">
                <w:pPr>
                  <w:spacing w:before="120"/>
                  <w:rPr>
                    <w:rFonts w:cstheme="minorHAnsi"/>
                  </w:rPr>
                </w:pPr>
                <w:r w:rsidRPr="006F6F3B">
                  <w:rPr>
                    <w:rFonts w:cstheme="minorHAnsi" w:hint="eastAsia"/>
                  </w:rPr>
                  <w:t>☐</w:t>
                </w:r>
              </w:p>
            </w:tc>
          </w:sdtContent>
        </w:sdt>
        <w:tc>
          <w:tcPr>
            <w:tcW w:w="1814" w:type="dxa"/>
          </w:tcPr>
          <w:p w:rsidR="00E462E1" w:rsidRPr="006F6F3B" w:rsidRDefault="00E462E1" w:rsidP="00F93041">
            <w:pPr>
              <w:spacing w:before="120"/>
              <w:rPr>
                <w:rFonts w:cstheme="minorHAnsi"/>
              </w:rPr>
            </w:pPr>
            <w:r w:rsidRPr="006F6F3B">
              <w:rPr>
                <w:rFonts w:cstheme="minorHAnsi"/>
              </w:rPr>
              <w:t>trifft nicht zu</w:t>
            </w:r>
          </w:p>
        </w:tc>
      </w:tr>
    </w:tbl>
    <w:p w:rsidR="00E462E1" w:rsidRPr="006F6F3B" w:rsidRDefault="00E462E1" w:rsidP="00E462E1">
      <w:pPr>
        <w:spacing w:after="0"/>
        <w:rPr>
          <w:rFonts w:ascii="Calibri" w:eastAsia="Times New Roman" w:hAnsi="Calibri" w:cs="Calibri"/>
          <w:color w:val="000000"/>
          <w:sz w:val="27"/>
          <w:szCs w:val="27"/>
          <w:lang w:eastAsia="de-CH"/>
        </w:rPr>
      </w:pPr>
    </w:p>
    <w:p w:rsidR="00E462E1" w:rsidRPr="006F6F3B" w:rsidRDefault="00E462E1" w:rsidP="00E462E1">
      <w:pPr>
        <w:spacing w:after="0"/>
        <w:rPr>
          <w:rFonts w:ascii="Calibri" w:eastAsia="Times New Roman" w:hAnsi="Calibri" w:cs="Calibri"/>
          <w:color w:val="000000"/>
          <w:sz w:val="22"/>
          <w:szCs w:val="22"/>
          <w:lang w:eastAsia="de-CH"/>
        </w:rPr>
      </w:pPr>
      <w:r w:rsidRPr="006F6F3B">
        <w:rPr>
          <w:rFonts w:ascii="Calibri" w:eastAsia="Times New Roman" w:hAnsi="Calibri" w:cs="Calibri"/>
          <w:b/>
          <w:bCs/>
          <w:color w:val="000000"/>
          <w:sz w:val="22"/>
          <w:szCs w:val="22"/>
          <w:lang w:eastAsia="de-CH"/>
        </w:rPr>
        <w:t>Q: Ich würde für meine Bachelorarbeit anstelle eines Posters lieber ein k</w:t>
      </w:r>
      <w:r>
        <w:rPr>
          <w:rFonts w:ascii="Calibri" w:eastAsia="Times New Roman" w:hAnsi="Calibri" w:cs="Calibri"/>
          <w:b/>
          <w:bCs/>
          <w:color w:val="000000"/>
          <w:sz w:val="22"/>
          <w:szCs w:val="22"/>
          <w:lang w:eastAsia="de-CH"/>
        </w:rPr>
        <w:t>urzes Video erstellen (2 Minuten).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
        <w:gridCol w:w="1814"/>
        <w:gridCol w:w="451"/>
        <w:gridCol w:w="1814"/>
        <w:gridCol w:w="454"/>
        <w:gridCol w:w="1814"/>
        <w:gridCol w:w="454"/>
        <w:gridCol w:w="1814"/>
      </w:tblGrid>
      <w:tr w:rsidR="00E462E1" w:rsidRPr="006F6F3B" w:rsidTr="00F93041">
        <w:sdt>
          <w:sdtPr>
            <w:rPr>
              <w:rFonts w:cstheme="minorHAnsi"/>
            </w:rPr>
            <w:id w:val="412516895"/>
            <w14:checkbox>
              <w14:checked w14:val="0"/>
              <w14:checkedState w14:val="2612" w14:font="MS Gothic"/>
              <w14:uncheckedState w14:val="2610" w14:font="MS Gothic"/>
            </w14:checkbox>
          </w:sdtPr>
          <w:sdtContent>
            <w:tc>
              <w:tcPr>
                <w:tcW w:w="454" w:type="dxa"/>
              </w:tcPr>
              <w:p w:rsidR="00E462E1" w:rsidRPr="006F6F3B" w:rsidRDefault="00E462E1" w:rsidP="00F93041">
                <w:pPr>
                  <w:spacing w:before="120"/>
                  <w:rPr>
                    <w:rFonts w:cstheme="minorHAnsi"/>
                  </w:rPr>
                </w:pPr>
                <w:r w:rsidRPr="006F6F3B">
                  <w:rPr>
                    <w:rFonts w:cstheme="minorHAnsi" w:hint="eastAsia"/>
                  </w:rPr>
                  <w:t>☐</w:t>
                </w:r>
              </w:p>
            </w:tc>
          </w:sdtContent>
        </w:sdt>
        <w:tc>
          <w:tcPr>
            <w:tcW w:w="1814" w:type="dxa"/>
          </w:tcPr>
          <w:p w:rsidR="00E462E1" w:rsidRPr="006F6F3B" w:rsidRDefault="00E462E1" w:rsidP="00F93041">
            <w:pPr>
              <w:spacing w:before="120"/>
              <w:rPr>
                <w:rFonts w:cstheme="minorHAnsi"/>
              </w:rPr>
            </w:pPr>
            <w:r w:rsidRPr="006F6F3B">
              <w:rPr>
                <w:rFonts w:cstheme="minorHAnsi"/>
              </w:rPr>
              <w:t>trifft zu</w:t>
            </w:r>
          </w:p>
        </w:tc>
        <w:sdt>
          <w:sdtPr>
            <w:rPr>
              <w:rFonts w:cstheme="minorHAnsi"/>
            </w:rPr>
            <w:id w:val="1296563288"/>
            <w14:checkbox>
              <w14:checked w14:val="0"/>
              <w14:checkedState w14:val="2612" w14:font="MS Gothic"/>
              <w14:uncheckedState w14:val="2610" w14:font="MS Gothic"/>
            </w14:checkbox>
          </w:sdtPr>
          <w:sdtContent>
            <w:tc>
              <w:tcPr>
                <w:tcW w:w="451" w:type="dxa"/>
              </w:tcPr>
              <w:p w:rsidR="00E462E1" w:rsidRPr="006F6F3B" w:rsidRDefault="00E462E1" w:rsidP="00F93041">
                <w:pPr>
                  <w:spacing w:before="120"/>
                  <w:rPr>
                    <w:rFonts w:cstheme="minorHAnsi"/>
                  </w:rPr>
                </w:pPr>
                <w:r w:rsidRPr="006F6F3B">
                  <w:rPr>
                    <w:rFonts w:cstheme="minorHAnsi" w:hint="eastAsia"/>
                  </w:rPr>
                  <w:t>☐</w:t>
                </w:r>
              </w:p>
            </w:tc>
          </w:sdtContent>
        </w:sdt>
        <w:tc>
          <w:tcPr>
            <w:tcW w:w="1814" w:type="dxa"/>
          </w:tcPr>
          <w:p w:rsidR="00E462E1" w:rsidRPr="006F6F3B" w:rsidRDefault="00E462E1" w:rsidP="00F93041">
            <w:pPr>
              <w:spacing w:before="120"/>
              <w:rPr>
                <w:rFonts w:cstheme="minorHAnsi"/>
              </w:rPr>
            </w:pPr>
            <w:r w:rsidRPr="006F6F3B">
              <w:rPr>
                <w:rFonts w:cstheme="minorHAnsi"/>
              </w:rPr>
              <w:t>trifft eher zu</w:t>
            </w:r>
          </w:p>
        </w:tc>
        <w:sdt>
          <w:sdtPr>
            <w:rPr>
              <w:rFonts w:cstheme="minorHAnsi"/>
            </w:rPr>
            <w:id w:val="708383399"/>
            <w14:checkbox>
              <w14:checked w14:val="0"/>
              <w14:checkedState w14:val="2612" w14:font="MS Gothic"/>
              <w14:uncheckedState w14:val="2610" w14:font="MS Gothic"/>
            </w14:checkbox>
          </w:sdtPr>
          <w:sdtContent>
            <w:tc>
              <w:tcPr>
                <w:tcW w:w="454" w:type="dxa"/>
              </w:tcPr>
              <w:p w:rsidR="00E462E1" w:rsidRPr="006F6F3B" w:rsidRDefault="00E462E1" w:rsidP="00F93041">
                <w:pPr>
                  <w:spacing w:before="120"/>
                  <w:rPr>
                    <w:rFonts w:cstheme="minorHAnsi"/>
                  </w:rPr>
                </w:pPr>
                <w:r w:rsidRPr="006F6F3B">
                  <w:rPr>
                    <w:rFonts w:cstheme="minorHAnsi" w:hint="eastAsia"/>
                  </w:rPr>
                  <w:t>☐</w:t>
                </w:r>
              </w:p>
            </w:tc>
          </w:sdtContent>
        </w:sdt>
        <w:tc>
          <w:tcPr>
            <w:tcW w:w="1814" w:type="dxa"/>
          </w:tcPr>
          <w:p w:rsidR="00E462E1" w:rsidRPr="006F6F3B" w:rsidRDefault="00E462E1" w:rsidP="00F93041">
            <w:pPr>
              <w:spacing w:before="120"/>
              <w:rPr>
                <w:rFonts w:cstheme="minorHAnsi"/>
              </w:rPr>
            </w:pPr>
            <w:r w:rsidRPr="006F6F3B">
              <w:rPr>
                <w:rFonts w:cstheme="minorHAnsi"/>
              </w:rPr>
              <w:t>trifft eher nicht zu</w:t>
            </w:r>
          </w:p>
        </w:tc>
        <w:sdt>
          <w:sdtPr>
            <w:rPr>
              <w:rFonts w:cstheme="minorHAnsi"/>
            </w:rPr>
            <w:id w:val="-425571728"/>
            <w14:checkbox>
              <w14:checked w14:val="0"/>
              <w14:checkedState w14:val="2612" w14:font="MS Gothic"/>
              <w14:uncheckedState w14:val="2610" w14:font="MS Gothic"/>
            </w14:checkbox>
          </w:sdtPr>
          <w:sdtContent>
            <w:tc>
              <w:tcPr>
                <w:tcW w:w="454" w:type="dxa"/>
              </w:tcPr>
              <w:p w:rsidR="00E462E1" w:rsidRPr="006F6F3B" w:rsidRDefault="00E462E1" w:rsidP="00F93041">
                <w:pPr>
                  <w:spacing w:before="120"/>
                  <w:rPr>
                    <w:rFonts w:cstheme="minorHAnsi"/>
                  </w:rPr>
                </w:pPr>
                <w:r w:rsidRPr="006F6F3B">
                  <w:rPr>
                    <w:rFonts w:cstheme="minorHAnsi" w:hint="eastAsia"/>
                  </w:rPr>
                  <w:t>☐</w:t>
                </w:r>
              </w:p>
            </w:tc>
          </w:sdtContent>
        </w:sdt>
        <w:tc>
          <w:tcPr>
            <w:tcW w:w="1814" w:type="dxa"/>
          </w:tcPr>
          <w:p w:rsidR="00E462E1" w:rsidRPr="006F6F3B" w:rsidRDefault="00E462E1" w:rsidP="00F93041">
            <w:pPr>
              <w:spacing w:before="120"/>
              <w:rPr>
                <w:rFonts w:cstheme="minorHAnsi"/>
              </w:rPr>
            </w:pPr>
            <w:r w:rsidRPr="006F6F3B">
              <w:rPr>
                <w:rFonts w:cstheme="minorHAnsi"/>
              </w:rPr>
              <w:t>trifft nicht zu</w:t>
            </w:r>
          </w:p>
        </w:tc>
      </w:tr>
    </w:tbl>
    <w:p w:rsidR="00E462E1" w:rsidRDefault="00E462E1" w:rsidP="00E462E1">
      <w:pPr>
        <w:spacing w:after="0"/>
        <w:rPr>
          <w:rFonts w:ascii="Calibri" w:eastAsia="Times New Roman" w:hAnsi="Calibri" w:cs="Calibri"/>
          <w:b/>
          <w:bCs/>
          <w:color w:val="000000"/>
          <w:sz w:val="22"/>
          <w:szCs w:val="22"/>
          <w:lang w:eastAsia="de-CH"/>
        </w:rPr>
      </w:pPr>
    </w:p>
    <w:p w:rsidR="00E462E1" w:rsidRPr="006F6F3B" w:rsidRDefault="00E462E1" w:rsidP="00E462E1">
      <w:pPr>
        <w:spacing w:after="0"/>
        <w:rPr>
          <w:rFonts w:ascii="Calibri" w:eastAsia="Times New Roman" w:hAnsi="Calibri" w:cs="Calibri"/>
          <w:color w:val="000000"/>
          <w:sz w:val="22"/>
          <w:szCs w:val="22"/>
          <w:lang w:eastAsia="de-CH"/>
        </w:rPr>
      </w:pPr>
      <w:r w:rsidRPr="006F6F3B">
        <w:rPr>
          <w:rFonts w:ascii="Calibri" w:eastAsia="Times New Roman" w:hAnsi="Calibri" w:cs="Calibri"/>
          <w:b/>
          <w:bCs/>
          <w:color w:val="000000"/>
          <w:sz w:val="22"/>
          <w:szCs w:val="22"/>
          <w:lang w:eastAsia="de-CH"/>
        </w:rPr>
        <w:t>Q: Wenn das Video auf dem HSR YouTube Channel publiziert w</w:t>
      </w:r>
      <w:r>
        <w:rPr>
          <w:rFonts w:ascii="Calibri" w:eastAsia="Times New Roman" w:hAnsi="Calibri" w:cs="Calibri"/>
          <w:b/>
          <w:bCs/>
          <w:color w:val="000000"/>
          <w:sz w:val="22"/>
          <w:szCs w:val="22"/>
          <w:lang w:eastAsia="de-CH"/>
        </w:rPr>
        <w:t>ürde, macht mir das nichts aus.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
        <w:gridCol w:w="1814"/>
        <w:gridCol w:w="451"/>
        <w:gridCol w:w="1814"/>
        <w:gridCol w:w="454"/>
        <w:gridCol w:w="1814"/>
        <w:gridCol w:w="454"/>
        <w:gridCol w:w="1814"/>
      </w:tblGrid>
      <w:tr w:rsidR="00E462E1" w:rsidRPr="006F6F3B" w:rsidTr="00F93041">
        <w:sdt>
          <w:sdtPr>
            <w:rPr>
              <w:rFonts w:cstheme="minorHAnsi"/>
            </w:rPr>
            <w:id w:val="-526796140"/>
            <w14:checkbox>
              <w14:checked w14:val="0"/>
              <w14:checkedState w14:val="2612" w14:font="MS Gothic"/>
              <w14:uncheckedState w14:val="2610" w14:font="MS Gothic"/>
            </w14:checkbox>
          </w:sdtPr>
          <w:sdtContent>
            <w:tc>
              <w:tcPr>
                <w:tcW w:w="454" w:type="dxa"/>
              </w:tcPr>
              <w:p w:rsidR="00E462E1" w:rsidRPr="006F6F3B" w:rsidRDefault="00E462E1" w:rsidP="00F93041">
                <w:pPr>
                  <w:spacing w:before="120"/>
                  <w:rPr>
                    <w:rFonts w:cstheme="minorHAnsi"/>
                  </w:rPr>
                </w:pPr>
                <w:r w:rsidRPr="006F6F3B">
                  <w:rPr>
                    <w:rFonts w:ascii="MS Mincho" w:eastAsia="MS Mincho" w:hAnsi="MS Mincho" w:cs="MS Mincho" w:hint="eastAsia"/>
                  </w:rPr>
                  <w:t>☐</w:t>
                </w:r>
              </w:p>
            </w:tc>
          </w:sdtContent>
        </w:sdt>
        <w:tc>
          <w:tcPr>
            <w:tcW w:w="1814" w:type="dxa"/>
          </w:tcPr>
          <w:p w:rsidR="00E462E1" w:rsidRPr="006F6F3B" w:rsidRDefault="00E462E1" w:rsidP="00F93041">
            <w:pPr>
              <w:spacing w:before="120"/>
              <w:rPr>
                <w:rFonts w:cstheme="minorHAnsi"/>
              </w:rPr>
            </w:pPr>
            <w:r w:rsidRPr="006F6F3B">
              <w:rPr>
                <w:rFonts w:cstheme="minorHAnsi"/>
              </w:rPr>
              <w:t>trifft zu</w:t>
            </w:r>
          </w:p>
        </w:tc>
        <w:sdt>
          <w:sdtPr>
            <w:rPr>
              <w:rFonts w:cstheme="minorHAnsi"/>
            </w:rPr>
            <w:id w:val="1100991582"/>
            <w14:checkbox>
              <w14:checked w14:val="0"/>
              <w14:checkedState w14:val="2612" w14:font="MS Gothic"/>
              <w14:uncheckedState w14:val="2610" w14:font="MS Gothic"/>
            </w14:checkbox>
          </w:sdtPr>
          <w:sdtContent>
            <w:tc>
              <w:tcPr>
                <w:tcW w:w="451" w:type="dxa"/>
              </w:tcPr>
              <w:p w:rsidR="00E462E1" w:rsidRPr="006F6F3B" w:rsidRDefault="00E462E1" w:rsidP="00F93041">
                <w:pPr>
                  <w:spacing w:before="120"/>
                  <w:rPr>
                    <w:rFonts w:cstheme="minorHAnsi"/>
                  </w:rPr>
                </w:pPr>
                <w:r w:rsidRPr="006F6F3B">
                  <w:rPr>
                    <w:rFonts w:ascii="MS Mincho" w:eastAsia="MS Mincho" w:hAnsi="MS Mincho" w:cs="MS Mincho" w:hint="eastAsia"/>
                  </w:rPr>
                  <w:t>☐</w:t>
                </w:r>
              </w:p>
            </w:tc>
          </w:sdtContent>
        </w:sdt>
        <w:tc>
          <w:tcPr>
            <w:tcW w:w="1814" w:type="dxa"/>
          </w:tcPr>
          <w:p w:rsidR="00E462E1" w:rsidRPr="006F6F3B" w:rsidRDefault="00E462E1" w:rsidP="00F93041">
            <w:pPr>
              <w:spacing w:before="120"/>
              <w:rPr>
                <w:rFonts w:cstheme="minorHAnsi"/>
              </w:rPr>
            </w:pPr>
            <w:r w:rsidRPr="006F6F3B">
              <w:rPr>
                <w:rFonts w:cstheme="minorHAnsi"/>
              </w:rPr>
              <w:t>trifft eher zu</w:t>
            </w:r>
          </w:p>
        </w:tc>
        <w:sdt>
          <w:sdtPr>
            <w:rPr>
              <w:rFonts w:cstheme="minorHAnsi"/>
            </w:rPr>
            <w:id w:val="963230470"/>
            <w14:checkbox>
              <w14:checked w14:val="0"/>
              <w14:checkedState w14:val="2612" w14:font="MS Gothic"/>
              <w14:uncheckedState w14:val="2610" w14:font="MS Gothic"/>
            </w14:checkbox>
          </w:sdtPr>
          <w:sdtContent>
            <w:tc>
              <w:tcPr>
                <w:tcW w:w="454" w:type="dxa"/>
              </w:tcPr>
              <w:p w:rsidR="00E462E1" w:rsidRPr="006F6F3B" w:rsidRDefault="00E462E1" w:rsidP="00F93041">
                <w:pPr>
                  <w:spacing w:before="120"/>
                  <w:rPr>
                    <w:rFonts w:cstheme="minorHAnsi"/>
                  </w:rPr>
                </w:pPr>
                <w:r w:rsidRPr="006F6F3B">
                  <w:rPr>
                    <w:rFonts w:ascii="MS Mincho" w:eastAsia="MS Mincho" w:hAnsi="MS Mincho" w:cs="MS Mincho" w:hint="eastAsia"/>
                  </w:rPr>
                  <w:t>☐</w:t>
                </w:r>
              </w:p>
            </w:tc>
          </w:sdtContent>
        </w:sdt>
        <w:tc>
          <w:tcPr>
            <w:tcW w:w="1814" w:type="dxa"/>
          </w:tcPr>
          <w:p w:rsidR="00E462E1" w:rsidRPr="006F6F3B" w:rsidRDefault="00E462E1" w:rsidP="00F93041">
            <w:pPr>
              <w:spacing w:before="120"/>
              <w:rPr>
                <w:rFonts w:cstheme="minorHAnsi"/>
              </w:rPr>
            </w:pPr>
            <w:r w:rsidRPr="006F6F3B">
              <w:rPr>
                <w:rFonts w:cstheme="minorHAnsi"/>
              </w:rPr>
              <w:t>trifft eher nicht zu</w:t>
            </w:r>
          </w:p>
        </w:tc>
        <w:sdt>
          <w:sdtPr>
            <w:rPr>
              <w:rFonts w:cstheme="minorHAnsi"/>
            </w:rPr>
            <w:id w:val="-425275067"/>
            <w14:checkbox>
              <w14:checked w14:val="0"/>
              <w14:checkedState w14:val="2612" w14:font="MS Gothic"/>
              <w14:uncheckedState w14:val="2610" w14:font="MS Gothic"/>
            </w14:checkbox>
          </w:sdtPr>
          <w:sdtContent>
            <w:tc>
              <w:tcPr>
                <w:tcW w:w="454" w:type="dxa"/>
              </w:tcPr>
              <w:p w:rsidR="00E462E1" w:rsidRPr="006F6F3B" w:rsidRDefault="00E462E1" w:rsidP="00F93041">
                <w:pPr>
                  <w:spacing w:before="120"/>
                  <w:rPr>
                    <w:rFonts w:cstheme="minorHAnsi"/>
                  </w:rPr>
                </w:pPr>
                <w:r w:rsidRPr="006F6F3B">
                  <w:rPr>
                    <w:rFonts w:ascii="MS Mincho" w:eastAsia="MS Mincho" w:hAnsi="MS Mincho" w:cs="MS Mincho" w:hint="eastAsia"/>
                  </w:rPr>
                  <w:t>☐</w:t>
                </w:r>
              </w:p>
            </w:tc>
          </w:sdtContent>
        </w:sdt>
        <w:tc>
          <w:tcPr>
            <w:tcW w:w="1814" w:type="dxa"/>
          </w:tcPr>
          <w:p w:rsidR="00E462E1" w:rsidRPr="006F6F3B" w:rsidRDefault="00E462E1" w:rsidP="00F93041">
            <w:pPr>
              <w:spacing w:before="120"/>
              <w:rPr>
                <w:rFonts w:cstheme="minorHAnsi"/>
              </w:rPr>
            </w:pPr>
            <w:r w:rsidRPr="006F6F3B">
              <w:rPr>
                <w:rFonts w:cstheme="minorHAnsi"/>
              </w:rPr>
              <w:t>trifft nicht zu</w:t>
            </w:r>
          </w:p>
        </w:tc>
      </w:tr>
    </w:tbl>
    <w:p w:rsidR="00E462E1" w:rsidRDefault="00E462E1" w:rsidP="00E462E1">
      <w:bookmarkStart w:id="174" w:name="_Ref318985154"/>
    </w:p>
    <w:p w:rsidR="00E462E1" w:rsidRDefault="00E462E1" w:rsidP="00E462E1">
      <w:r>
        <w:br w:type="page"/>
      </w:r>
    </w:p>
    <w:p w:rsidR="00E462E1" w:rsidRDefault="00E462E1" w:rsidP="00E462E1">
      <w:pPr>
        <w:pStyle w:val="Heading4"/>
      </w:pPr>
      <w:bookmarkStart w:id="175" w:name="_Toc320601252"/>
      <w:bookmarkStart w:id="176" w:name="_Toc327467642"/>
      <w:r>
        <w:lastRenderedPageBreak/>
        <w:t>Auswertung</w:t>
      </w:r>
      <w:bookmarkEnd w:id="174"/>
      <w:bookmarkEnd w:id="175"/>
      <w:bookmarkEnd w:id="176"/>
    </w:p>
    <w:p w:rsidR="00E462E1" w:rsidRDefault="00E462E1" w:rsidP="00E462E1">
      <w:r>
        <w:t xml:space="preserve">Die </w:t>
      </w:r>
      <w:r>
        <w:fldChar w:fldCharType="begin"/>
      </w:r>
      <w:r>
        <w:instrText xml:space="preserve"> REF _Ref318972729 \h </w:instrText>
      </w:r>
      <w:r>
        <w:fldChar w:fldCharType="separate"/>
      </w:r>
      <w:r w:rsidR="000E6CF3">
        <w:t xml:space="preserve">Abbildung </w:t>
      </w:r>
      <w:r w:rsidR="000E6CF3">
        <w:rPr>
          <w:noProof/>
        </w:rPr>
        <w:t>21</w:t>
      </w:r>
      <w:r w:rsidR="000E6CF3">
        <w:t xml:space="preserve"> - Total aller Studiengänge</w:t>
      </w:r>
      <w:r>
        <w:fldChar w:fldCharType="end"/>
      </w:r>
      <w:r>
        <w:t xml:space="preserve"> zeigt die Auswertung der Antworten aller 203 befragten HSR-Studenten.</w:t>
      </w:r>
    </w:p>
    <w:p w:rsidR="00E462E1" w:rsidRDefault="00E462E1" w:rsidP="00E462E1">
      <w:pPr>
        <w:keepNext/>
      </w:pPr>
      <w:r>
        <w:rPr>
          <w:noProof/>
          <w:lang w:eastAsia="de-CH"/>
        </w:rPr>
        <w:drawing>
          <wp:inline distT="0" distB="0" distL="0" distR="0" wp14:anchorId="12791272" wp14:editId="49C555E3">
            <wp:extent cx="5743575" cy="3609975"/>
            <wp:effectExtent l="0" t="0" r="9525" b="9525"/>
            <wp:docPr id="11" name="Chart 11"/>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p>
    <w:p w:rsidR="00E462E1" w:rsidRDefault="00E462E1" w:rsidP="00E462E1">
      <w:pPr>
        <w:pStyle w:val="Caption"/>
      </w:pPr>
      <w:bookmarkStart w:id="177" w:name="_Ref318972729"/>
      <w:bookmarkStart w:id="178" w:name="_Toc327468023"/>
      <w:r>
        <w:t xml:space="preserve">Abbildung </w:t>
      </w:r>
      <w:fldSimple w:instr=" SEQ Abbildung \* ARABIC ">
        <w:r w:rsidR="000E6CF3">
          <w:rPr>
            <w:noProof/>
          </w:rPr>
          <w:t>21</w:t>
        </w:r>
      </w:fldSimple>
      <w:r>
        <w:t xml:space="preserve"> - Total aller Studiengänge</w:t>
      </w:r>
      <w:bookmarkEnd w:id="177"/>
      <w:bookmarkEnd w:id="178"/>
    </w:p>
    <w:p w:rsidR="00E462E1" w:rsidRDefault="00E462E1" w:rsidP="00E462E1">
      <w:r>
        <w:t>Wie aus der obigen Abbildung ersichtlich ist, zeigt in etwa die Hälfte aller befragten Studenten Interesse an den in der Bachelorausstellung präsentierten Postern und empfinden die darauf enthaltenen Informationen als eher wertvoll. Die Bereitschaft, ein Video anstelle eines Posters vorzulegen, ist gering. Das Konsumieren von Videos erhält hingegen mehr Zuspruch.</w:t>
      </w:r>
    </w:p>
    <w:p w:rsidR="00E462E1" w:rsidRDefault="00E462E1" w:rsidP="00E462E1">
      <w:r>
        <w:t xml:space="preserve">In der nachfolgenden </w:t>
      </w:r>
      <w:r>
        <w:fldChar w:fldCharType="begin"/>
      </w:r>
      <w:r>
        <w:instrText xml:space="preserve"> REF _Ref318974341 \h </w:instrText>
      </w:r>
      <w:r>
        <w:fldChar w:fldCharType="separate"/>
      </w:r>
      <w:r w:rsidR="000E6CF3">
        <w:t xml:space="preserve">Abbildung </w:t>
      </w:r>
      <w:r w:rsidR="000E6CF3">
        <w:rPr>
          <w:noProof/>
        </w:rPr>
        <w:t>22</w:t>
      </w:r>
      <w:r w:rsidR="000E6CF3">
        <w:t xml:space="preserve"> - Vergleich der Studiengänge</w:t>
      </w:r>
      <w:r>
        <w:fldChar w:fldCharType="end"/>
      </w:r>
      <w:r>
        <w:t xml:space="preserve"> zeigt sich, dass die Antworten in den verschiedenen Abteilungen für gewisse Fragen merklich unterschiedlich ausgefallen sind. </w:t>
      </w:r>
      <w:r>
        <w:br/>
        <w:t xml:space="preserve">Da der Zweck der durchgeführten Befragung war, Antworten zu „Würde gerne Video sehen“ zu erhalten, können als Beispiel die Antworten zu dieser Frage ein wenig genauer analysiert werden. 59% aller Studenten lehnen die Video-Erstellung ab. Studenten der Abteilungen Informatik, Erneuerbare Energien und Umwelttechnik antworteten am wenigsten abweisend. Daraus ist zu schliessen, dass sich ein Video zur Präsentation der in ihrem Studiengang zu erstellenden Arbeiten wohl besser eignet. Studierende des Bauingenieurwesens hingegen lehnen den Vorschlag, das Poster mit einem Video zu ersetzen, am eindeutigsten ab. </w:t>
      </w:r>
      <w:r>
        <w:br/>
        <w:t xml:space="preserve">Zu dieser Frage wurden auf den Fragebögen vermehrt Bemerkungen hinterlassen, welche einerseits zum Ausdruck bringen, dass sich ein Video für gewisse Arbeiten nicht eignet. Weiter wird bemerkt, dass die Gestaltung des Posters ein wichtiger Teil der Arbeit sei. Auch wurde festgehalten, dass ein Video als Ergänzung zum Poster wohl eher auf Akzeptanz stossen würde. Andererseits äusserte sich ein Student der Raumplanung </w:t>
      </w:r>
      <w:r w:rsidRPr="009735A1">
        <w:t>im Gespräch</w:t>
      </w:r>
      <w:r>
        <w:t xml:space="preserve"> positiv gegenüber der Erstellung eines Videos, da es sich bestens für die Präsentation der 3D-Darstellungen eignen würde.</w:t>
      </w:r>
      <w:r>
        <w:br/>
        <w:t>Im Dialog mit den Studenten, welche einen Fragebogen ausfüllten, bekundeten einige auch Bedenken über das Produzieren eines Videos, da sie kein Wissen über und keine Erfahrung mit den Erstellungswerkzeugen hätten. Weiter bestehe auch Unsicherheit darüber, ob</w:t>
      </w:r>
      <w:r w:rsidRPr="009735A1">
        <w:t xml:space="preserve"> die Quali</w:t>
      </w:r>
      <w:r>
        <w:t>tät des Inhalts des Videos genü</w:t>
      </w:r>
      <w:r w:rsidRPr="009735A1">
        <w:t>g</w:t>
      </w:r>
      <w:r>
        <w:t>en würde.</w:t>
      </w:r>
    </w:p>
    <w:p w:rsidR="00E462E1" w:rsidRDefault="00E462E1" w:rsidP="00E462E1">
      <w:pPr>
        <w:keepNext/>
      </w:pPr>
      <w:r>
        <w:rPr>
          <w:noProof/>
          <w:lang w:eastAsia="de-CH"/>
        </w:rPr>
        <w:lastRenderedPageBreak/>
        <w:drawing>
          <wp:inline distT="0" distB="0" distL="0" distR="0" wp14:anchorId="327CC154" wp14:editId="77118183">
            <wp:extent cx="5762625" cy="7419975"/>
            <wp:effectExtent l="0" t="0" r="9525" b="9525"/>
            <wp:docPr id="12" name="Chart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p>
    <w:p w:rsidR="00E462E1" w:rsidRDefault="00E462E1" w:rsidP="00E462E1">
      <w:pPr>
        <w:pStyle w:val="Caption"/>
      </w:pPr>
      <w:bookmarkStart w:id="179" w:name="_Ref318974341"/>
      <w:bookmarkStart w:id="180" w:name="_Toc327468024"/>
      <w:r>
        <w:t xml:space="preserve">Abbildung </w:t>
      </w:r>
      <w:fldSimple w:instr=" SEQ Abbildung \* ARABIC ">
        <w:r w:rsidR="000E6CF3">
          <w:rPr>
            <w:noProof/>
          </w:rPr>
          <w:t>22</w:t>
        </w:r>
      </w:fldSimple>
      <w:r>
        <w:t xml:space="preserve"> - Vergleich der Studiengänge</w:t>
      </w:r>
      <w:bookmarkEnd w:id="179"/>
      <w:bookmarkEnd w:id="180"/>
    </w:p>
    <w:p w:rsidR="00E462E1" w:rsidRDefault="00E462E1" w:rsidP="00E462E1">
      <w:r>
        <w:t>Die obigen zwei Abbildungen zeigen je nur den Durchschnitt der Meinungen aller Studenten (</w:t>
      </w:r>
      <w:r>
        <w:fldChar w:fldCharType="begin"/>
      </w:r>
      <w:r>
        <w:instrText xml:space="preserve"> REF _Ref318972729 \h </w:instrText>
      </w:r>
      <w:r>
        <w:fldChar w:fldCharType="separate"/>
      </w:r>
      <w:r w:rsidR="000E6CF3">
        <w:t xml:space="preserve">Abbildung </w:t>
      </w:r>
      <w:r w:rsidR="000E6CF3">
        <w:rPr>
          <w:noProof/>
        </w:rPr>
        <w:t>21</w:t>
      </w:r>
      <w:r w:rsidR="000E6CF3">
        <w:t xml:space="preserve"> - Total aller Studiengänge</w:t>
      </w:r>
      <w:r>
        <w:fldChar w:fldCharType="end"/>
      </w:r>
      <w:r>
        <w:t>) oder pro Abteilung, unterteilt nach Semester (</w:t>
      </w:r>
      <w:r>
        <w:fldChar w:fldCharType="begin"/>
      </w:r>
      <w:r>
        <w:instrText xml:space="preserve"> REF _Ref318974341 \h </w:instrText>
      </w:r>
      <w:r>
        <w:fldChar w:fldCharType="separate"/>
      </w:r>
      <w:r w:rsidR="000E6CF3">
        <w:t xml:space="preserve">Abbildung </w:t>
      </w:r>
      <w:r w:rsidR="000E6CF3">
        <w:rPr>
          <w:noProof/>
        </w:rPr>
        <w:t>22</w:t>
      </w:r>
      <w:r w:rsidR="000E6CF3">
        <w:t xml:space="preserve"> - Vergleich der Studiengänge</w:t>
      </w:r>
      <w:r>
        <w:fldChar w:fldCharType="end"/>
      </w:r>
      <w:r>
        <w:t xml:space="preserve">). Die untenstehende </w:t>
      </w:r>
      <w:r>
        <w:fldChar w:fldCharType="begin"/>
      </w:r>
      <w:r>
        <w:instrText xml:space="preserve"> REF _Ref323134859 \h </w:instrText>
      </w:r>
      <w:r>
        <w:fldChar w:fldCharType="separate"/>
      </w:r>
      <w:r w:rsidR="000E6CF3">
        <w:t xml:space="preserve">Abbildung </w:t>
      </w:r>
      <w:r w:rsidR="000E6CF3">
        <w:rPr>
          <w:noProof/>
        </w:rPr>
        <w:t>23</w:t>
      </w:r>
      <w:r w:rsidR="000E6CF3">
        <w:t xml:space="preserve"> - Auswertung nach Quartilen</w:t>
      </w:r>
      <w:r>
        <w:fldChar w:fldCharType="end"/>
      </w:r>
      <w:r>
        <w:t xml:space="preserve"> zeigt die Verteilung der Antworten, welche dazu in Viertel unterteilt angezeigt wird. Zum besseren Vergleich ist in dieser Grafik zusätzlich der Durchschnitt aller Antworten (die gleichen Werte, welche in </w:t>
      </w:r>
      <w:r>
        <w:fldChar w:fldCharType="begin"/>
      </w:r>
      <w:r>
        <w:instrText xml:space="preserve"> REF _Ref318972729 \h </w:instrText>
      </w:r>
      <w:r>
        <w:fldChar w:fldCharType="separate"/>
      </w:r>
      <w:r w:rsidR="000E6CF3">
        <w:t xml:space="preserve">Abbildung </w:t>
      </w:r>
      <w:r w:rsidR="000E6CF3">
        <w:rPr>
          <w:noProof/>
        </w:rPr>
        <w:t>21</w:t>
      </w:r>
      <w:r w:rsidR="000E6CF3">
        <w:t xml:space="preserve"> - Total aller Studiengänge</w:t>
      </w:r>
      <w:r>
        <w:fldChar w:fldCharType="end"/>
      </w:r>
      <w:r>
        <w:t xml:space="preserve"> zu sehen sind) auf eine bestimmte Frage eingezeichnet.</w:t>
      </w:r>
    </w:p>
    <w:p w:rsidR="00E462E1" w:rsidRDefault="00E462E1" w:rsidP="00E462E1">
      <w:pPr>
        <w:keepNext/>
      </w:pPr>
      <w:r>
        <w:rPr>
          <w:noProof/>
          <w:lang w:eastAsia="de-CH"/>
        </w:rPr>
        <w:lastRenderedPageBreak/>
        <w:drawing>
          <wp:inline distT="0" distB="0" distL="0" distR="0" wp14:anchorId="75A28229" wp14:editId="76685D98">
            <wp:extent cx="5743575" cy="4962525"/>
            <wp:effectExtent l="0" t="0" r="9525" b="9525"/>
            <wp:docPr id="21" name="Chart 21"/>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p>
    <w:p w:rsidR="00E462E1" w:rsidRDefault="00E462E1" w:rsidP="00E462E1">
      <w:pPr>
        <w:pStyle w:val="Caption"/>
      </w:pPr>
      <w:bookmarkStart w:id="181" w:name="_Ref323134859"/>
      <w:bookmarkStart w:id="182" w:name="_Toc327468025"/>
      <w:r>
        <w:t xml:space="preserve">Abbildung </w:t>
      </w:r>
      <w:fldSimple w:instr=" SEQ Abbildung \* ARABIC ">
        <w:r w:rsidR="000E6CF3">
          <w:rPr>
            <w:noProof/>
          </w:rPr>
          <w:t>23</w:t>
        </w:r>
      </w:fldSimple>
      <w:r>
        <w:t xml:space="preserve"> - Auswertung nach Quartilen</w:t>
      </w:r>
      <w:bookmarkEnd w:id="181"/>
      <w:bookmarkEnd w:id="182"/>
    </w:p>
    <w:p w:rsidR="00E462E1" w:rsidRDefault="00E462E1" w:rsidP="00E462E1">
      <w:r>
        <w:t>Alle ausgefüllten Fragebögen sind im Anhang (</w:t>
      </w:r>
      <w:r w:rsidR="00C8382C">
        <w:fldChar w:fldCharType="begin"/>
      </w:r>
      <w:r w:rsidR="00C8382C">
        <w:instrText xml:space="preserve"> REF _Ref327461240 \r \h </w:instrText>
      </w:r>
      <w:r w:rsidR="00C8382C">
        <w:fldChar w:fldCharType="separate"/>
      </w:r>
      <w:r w:rsidR="000E6CF3">
        <w:t>VIII</w:t>
      </w:r>
      <w:r w:rsidR="00C8382C">
        <w:fldChar w:fldCharType="end"/>
      </w:r>
      <w:r w:rsidR="00C8382C">
        <w:t xml:space="preserve"> </w:t>
      </w:r>
      <w:r w:rsidR="00C8382C">
        <w:fldChar w:fldCharType="begin"/>
      </w:r>
      <w:r w:rsidR="00C8382C">
        <w:instrText xml:space="preserve"> REF _Ref327461240 \h </w:instrText>
      </w:r>
      <w:r w:rsidR="00C8382C">
        <w:fldChar w:fldCharType="separate"/>
      </w:r>
      <w:r w:rsidR="000E6CF3">
        <w:t>Anhang</w:t>
      </w:r>
      <w:r w:rsidR="00C8382C">
        <w:fldChar w:fldCharType="end"/>
      </w:r>
      <w:r>
        <w:t>) zu finden. Im selben Kapitel befindet sich auch die ausführliche Auswertung der Bögen pro Abteilung mit Unterscheidung der Antworten nach Semester.</w:t>
      </w:r>
    </w:p>
    <w:p w:rsidR="00E462E1" w:rsidRDefault="00E462E1" w:rsidP="00E462E1">
      <w:pPr>
        <w:pStyle w:val="Heading4"/>
      </w:pPr>
      <w:bookmarkStart w:id="183" w:name="_Toc320601253"/>
      <w:bookmarkStart w:id="184" w:name="_Toc327467643"/>
      <w:r>
        <w:t>Fazit</w:t>
      </w:r>
      <w:bookmarkEnd w:id="183"/>
      <w:bookmarkEnd w:id="184"/>
    </w:p>
    <w:p w:rsidR="00E462E1" w:rsidRDefault="00E462E1" w:rsidP="00E462E1">
      <w:r>
        <w:t xml:space="preserve">Gerade durch </w:t>
      </w:r>
      <w:r>
        <w:fldChar w:fldCharType="begin"/>
      </w:r>
      <w:r>
        <w:instrText xml:space="preserve"> REF _Ref323134859 \h </w:instrText>
      </w:r>
      <w:r>
        <w:fldChar w:fldCharType="separate"/>
      </w:r>
      <w:r w:rsidR="000E6CF3">
        <w:t xml:space="preserve">Abbildung </w:t>
      </w:r>
      <w:r w:rsidR="000E6CF3">
        <w:rPr>
          <w:noProof/>
        </w:rPr>
        <w:t>23</w:t>
      </w:r>
      <w:r w:rsidR="000E6CF3">
        <w:t xml:space="preserve"> - Auswertung nach Quartilen</w:t>
      </w:r>
      <w:r>
        <w:fldChar w:fldCharType="end"/>
      </w:r>
      <w:r>
        <w:t xml:space="preserve"> ist schnell ersichtlich, dass sich das Interesse der Studenten an den Postern in Grenzen hält. Dieser Wert kann auch mit der Präsentation der statischen Poster auf </w:t>
      </w:r>
      <w:proofErr w:type="gramStart"/>
      <w:r>
        <w:t>der Videowall</w:t>
      </w:r>
      <w:proofErr w:type="gramEnd"/>
      <w:r>
        <w:t xml:space="preserve"> kaum geändert werden. Jedoch wäre eine Steigerung der Attraktivität durch ein Poster mit dynamischen Elementen denkbar. Dabei bleibt das </w:t>
      </w:r>
      <w:r w:rsidRPr="00A30DEF">
        <w:t xml:space="preserve">Grundbild </w:t>
      </w:r>
      <w:r>
        <w:t>das Poster. D</w:t>
      </w:r>
      <w:r w:rsidRPr="00A30DEF">
        <w:t xml:space="preserve">ie Studiengänge, für welche es Sinn macht, </w:t>
      </w:r>
      <w:r>
        <w:t xml:space="preserve">sollen aber die </w:t>
      </w:r>
      <w:r w:rsidRPr="00A30DEF">
        <w:t>Möglichkeit</w:t>
      </w:r>
      <w:r>
        <w:t xml:space="preserve"> haben, das </w:t>
      </w:r>
      <w:r w:rsidRPr="00A30DEF">
        <w:t xml:space="preserve">Poster </w:t>
      </w:r>
      <w:r>
        <w:t>mit Videos zu erweitern. Das Drücken einer Schaltfläche, welche auf dem Poster positioniert ist, löst dann zum Beispiel die Produktdemo</w:t>
      </w:r>
      <w:r w:rsidRPr="00A30DEF">
        <w:t xml:space="preserve"> </w:t>
      </w:r>
      <w:r>
        <w:t>aus.</w:t>
      </w:r>
    </w:p>
    <w:p w:rsidR="00E462E1" w:rsidRDefault="00E462E1" w:rsidP="00E462E1">
      <w:r>
        <w:t xml:space="preserve">Auch sind zwei verschiedene Ideen zur Steigerung der Akzeptanz der Videos denkbar. Zum einen könnte aus einem speziellen </w:t>
      </w:r>
      <w:r w:rsidRPr="00A30DEF">
        <w:t>Formular</w:t>
      </w:r>
      <w:r>
        <w:t xml:space="preserve"> per Knopfdruck</w:t>
      </w:r>
      <w:r w:rsidRPr="00A30DEF">
        <w:t xml:space="preserve"> ein Video generiert</w:t>
      </w:r>
      <w:r>
        <w:t xml:space="preserve"> werden</w:t>
      </w:r>
      <w:r w:rsidRPr="00A30DEF">
        <w:t xml:space="preserve">. </w:t>
      </w:r>
      <w:r>
        <w:t xml:space="preserve">Dies würde eine </w:t>
      </w:r>
      <w:r w:rsidRPr="00A30DEF">
        <w:t>Vereinfachung</w:t>
      </w:r>
      <w:r>
        <w:t xml:space="preserve"> der Produktion von Videos</w:t>
      </w:r>
      <w:r w:rsidRPr="00A30DEF">
        <w:t xml:space="preserve"> für alle Studiengänge</w:t>
      </w:r>
      <w:r>
        <w:t xml:space="preserve"> darstellen</w:t>
      </w:r>
      <w:r w:rsidRPr="00A30DEF">
        <w:t>.</w:t>
      </w:r>
      <w:r>
        <w:t xml:space="preserve"> Zum anderen könnte ein </w:t>
      </w:r>
      <w:r w:rsidRPr="00A30DEF">
        <w:t>Beispielvideo</w:t>
      </w:r>
      <w:r>
        <w:t xml:space="preserve"> zur Verfügung gestellt werden, damit sich die Studenten das Endprodukt bereits bis zu einem gewissen Grad vorstellen können. Damit auch Studenten, welche technisch weniger bewandert sind, mit möglichst geringem Aufwand zu einem akzeptablen Ergebnis kommen, soll in einem eigens für die </w:t>
      </w:r>
      <w:r w:rsidRPr="00A30DEF">
        <w:t>Videoerstellung</w:t>
      </w:r>
      <w:r>
        <w:t xml:space="preserve"> reservierten Raum ein Betreuer für Fragen und zur Unterstützung zur Verfügung stehen.</w:t>
      </w:r>
    </w:p>
    <w:p w:rsidR="00E462E1" w:rsidRPr="006772DE" w:rsidRDefault="00E462E1" w:rsidP="00E462E1">
      <w:r>
        <w:t xml:space="preserve">Zum jetzigen Zeitpunkt konzentriert sich die Arbeit jedoch nur auf die Poster, jedoch ohne Video oder dynamische Elemente. Die Poster-Applikation soll eine Beispielapplikation für die Wall aufzeigen. </w:t>
      </w:r>
      <w:r>
        <w:br/>
        <w:t xml:space="preserve">Der Fragebogen zeigt klar auf, dass die meisten Personen durch andere Inhalte als Poster von </w:t>
      </w:r>
      <w:proofErr w:type="gramStart"/>
      <w:r>
        <w:t>der Wall</w:t>
      </w:r>
      <w:proofErr w:type="gramEnd"/>
      <w:r>
        <w:t xml:space="preserve"> angelockt werden müssen.</w:t>
      </w:r>
      <w:bookmarkStart w:id="185" w:name="_Toc320601254"/>
      <w:r>
        <w:br w:type="page"/>
      </w:r>
    </w:p>
    <w:p w:rsidR="00E462E1" w:rsidRDefault="00E462E1" w:rsidP="00E462E1">
      <w:pPr>
        <w:pStyle w:val="Heading3"/>
      </w:pPr>
      <w:bookmarkStart w:id="186" w:name="_Toc327467644"/>
      <w:bookmarkStart w:id="187" w:name="_Toc327468959"/>
      <w:r>
        <w:lastRenderedPageBreak/>
        <w:t>Rollen &amp; Personas</w:t>
      </w:r>
      <w:bookmarkEnd w:id="185"/>
      <w:bookmarkEnd w:id="186"/>
      <w:bookmarkEnd w:id="187"/>
    </w:p>
    <w:p w:rsidR="00E462E1" w:rsidRDefault="00E462E1" w:rsidP="00E462E1">
      <w:pPr>
        <w:pStyle w:val="Heading4"/>
      </w:pPr>
      <w:bookmarkStart w:id="188" w:name="_Toc320601255"/>
      <w:bookmarkStart w:id="189" w:name="_Toc327467645"/>
      <w:r>
        <w:t>Rollen</w:t>
      </w:r>
      <w:bookmarkEnd w:id="188"/>
      <w:bookmarkEnd w:id="189"/>
    </w:p>
    <w:p w:rsidR="00E462E1" w:rsidRDefault="00E462E1" w:rsidP="00E462E1">
      <w:r>
        <w:t>Für das Projekt ergeben sich insgesamt vier Rollen:</w:t>
      </w:r>
    </w:p>
    <w:p w:rsidR="00E462E1" w:rsidRDefault="00E462E1" w:rsidP="00E462E1">
      <w:r>
        <w:t xml:space="preserve">Dies ist zum Ersten der HSR Student, welcher sich Poster ansieht. </w:t>
      </w:r>
    </w:p>
    <w:p w:rsidR="00E462E1" w:rsidRDefault="00E462E1" w:rsidP="00E462E1">
      <w:r>
        <w:t xml:space="preserve">Die zweite Rolle ist daher die externe Person, die eine Veranstaltung an der HSR besucht: Neben dem Schulunterricht finden an der HSR auch immer wieder Veranstaltungen für externe Personen statt. Diese Besucher sind ebenfalls potenzielle Videowall Nutzer. Bei den Veranstaltungen gibt es immer Pausen. Diese Zeit kann genutzt werden, um Aussenstehenden die Arbeiten der HSR näher zu bringen und im Idealfall eine Zusammenarbeit zwischen externen Instanzen und der HSR zu fördern. </w:t>
      </w:r>
    </w:p>
    <w:p w:rsidR="00E462E1" w:rsidRDefault="00E462E1" w:rsidP="00E462E1">
      <w:r>
        <w:t xml:space="preserve">Weiter gibt es die Rolle des </w:t>
      </w:r>
      <w:r w:rsidRPr="00AB2906">
        <w:t>Student</w:t>
      </w:r>
      <w:r>
        <w:t>en</w:t>
      </w:r>
      <w:r w:rsidRPr="00AB2906">
        <w:t>, der gerne eine App</w:t>
      </w:r>
      <w:r>
        <w:t xml:space="preserve">likation </w:t>
      </w:r>
      <w:r w:rsidRPr="00AB2906">
        <w:t>programmieren möchte</w:t>
      </w:r>
      <w:r>
        <w:t xml:space="preserve">, um diese dann auf </w:t>
      </w:r>
      <w:proofErr w:type="gramStart"/>
      <w:r>
        <w:t>der Videowall</w:t>
      </w:r>
      <w:proofErr w:type="gramEnd"/>
      <w:r>
        <w:t xml:space="preserve"> verfügbar machen zu können. </w:t>
      </w:r>
    </w:p>
    <w:p w:rsidR="00E462E1" w:rsidRDefault="00E462E1" w:rsidP="00E462E1">
      <w:r>
        <w:t>Ferner besteht die Rolle der</w:t>
      </w:r>
      <w:r w:rsidRPr="00AB2906">
        <w:t xml:space="preserve"> Sekretärin, die die</w:t>
      </w:r>
      <w:r>
        <w:t xml:space="preserve"> Bachelorposter</w:t>
      </w:r>
      <w:r w:rsidRPr="00AB2906">
        <w:t xml:space="preserve"> und andere Inhalte</w:t>
      </w:r>
      <w:r>
        <w:t xml:space="preserve"> der Videowall</w:t>
      </w:r>
      <w:r w:rsidRPr="00AB2906">
        <w:t xml:space="preserve"> verwaltet.</w:t>
      </w:r>
    </w:p>
    <w:p w:rsidR="00E462E1" w:rsidRPr="004562A2" w:rsidRDefault="00E462E1" w:rsidP="00E462E1">
      <w:pPr>
        <w:pStyle w:val="Heading4"/>
      </w:pPr>
      <w:bookmarkStart w:id="190" w:name="_Toc320601256"/>
      <w:bookmarkStart w:id="191" w:name="_Toc327467646"/>
      <w:r>
        <w:t>Personas</w:t>
      </w:r>
      <w:bookmarkEnd w:id="190"/>
      <w:bookmarkEnd w:id="191"/>
    </w:p>
    <w:p w:rsidR="00E462E1" w:rsidRDefault="00E462E1" w:rsidP="00E462E1">
      <w:r>
        <w:t xml:space="preserve">Durch die Befragungen (siehe </w:t>
      </w:r>
      <w:r>
        <w:fldChar w:fldCharType="begin"/>
      </w:r>
      <w:r>
        <w:instrText xml:space="preserve"> REF _Ref327452722 \r \h </w:instrText>
      </w:r>
      <w:r>
        <w:fldChar w:fldCharType="separate"/>
      </w:r>
      <w:r w:rsidR="000E6CF3">
        <w:t>V.3.8</w:t>
      </w:r>
      <w:r>
        <w:fldChar w:fldCharType="end"/>
      </w:r>
      <w:r>
        <w:t xml:space="preserve"> </w:t>
      </w:r>
      <w:r>
        <w:fldChar w:fldCharType="begin"/>
      </w:r>
      <w:r>
        <w:instrText xml:space="preserve"> REF _Ref327452724 \h </w:instrText>
      </w:r>
      <w:r>
        <w:fldChar w:fldCharType="separate"/>
      </w:r>
      <w:r w:rsidR="000E6CF3">
        <w:t>Befragung</w:t>
      </w:r>
      <w:r>
        <w:fldChar w:fldCharType="end"/>
      </w:r>
      <w:r>
        <w:t>) lassen sich folgende Punkte als Verhaltensvariablen für die Evaluierung der verschiedenen Personas für das zu entwickelnde System übernehmen:</w:t>
      </w:r>
    </w:p>
    <w:p w:rsidR="00E462E1" w:rsidRDefault="00E462E1" w:rsidP="00FC1D38">
      <w:pPr>
        <w:pStyle w:val="ListParagraph"/>
        <w:numPr>
          <w:ilvl w:val="0"/>
          <w:numId w:val="9"/>
        </w:numPr>
      </w:pPr>
      <w:r>
        <w:t>Interesse an den Postern</w:t>
      </w:r>
    </w:p>
    <w:p w:rsidR="00E462E1" w:rsidRDefault="00E462E1" w:rsidP="00FC1D38">
      <w:pPr>
        <w:pStyle w:val="ListParagraph"/>
        <w:numPr>
          <w:ilvl w:val="0"/>
          <w:numId w:val="9"/>
        </w:numPr>
      </w:pPr>
      <w:r>
        <w:t>Wert der Präsentation</w:t>
      </w:r>
    </w:p>
    <w:p w:rsidR="00E462E1" w:rsidRDefault="00E462E1" w:rsidP="00FC1D38">
      <w:pPr>
        <w:pStyle w:val="ListParagraph"/>
        <w:numPr>
          <w:ilvl w:val="0"/>
          <w:numId w:val="9"/>
        </w:numPr>
      </w:pPr>
      <w:r>
        <w:t>Zeitaufwand für das Lesen</w:t>
      </w:r>
    </w:p>
    <w:p w:rsidR="00E462E1" w:rsidRPr="00990D45" w:rsidRDefault="00E462E1" w:rsidP="00FC1D38">
      <w:pPr>
        <w:pStyle w:val="ListParagraph"/>
        <w:numPr>
          <w:ilvl w:val="0"/>
          <w:numId w:val="9"/>
        </w:numPr>
      </w:pPr>
      <w:r>
        <w:t>Qualität der Poster/Broschüre</w:t>
      </w:r>
    </w:p>
    <w:p w:rsidR="00E462E1" w:rsidRDefault="00E462E1" w:rsidP="00E462E1">
      <w:r>
        <w:rPr>
          <w:noProof/>
          <w:lang w:eastAsia="de-CH"/>
        </w:rPr>
        <mc:AlternateContent>
          <mc:Choice Requires="wps">
            <w:drawing>
              <wp:anchor distT="0" distB="0" distL="114300" distR="114300" simplePos="0" relativeHeight="251666432" behindDoc="0" locked="0" layoutInCell="1" allowOverlap="1" wp14:anchorId="1CDB966B" wp14:editId="2F2646A3">
                <wp:simplePos x="0" y="0"/>
                <wp:positionH relativeFrom="column">
                  <wp:posOffset>481330</wp:posOffset>
                </wp:positionH>
                <wp:positionV relativeFrom="paragraph">
                  <wp:posOffset>163830</wp:posOffset>
                </wp:positionV>
                <wp:extent cx="895350" cy="587375"/>
                <wp:effectExtent l="0" t="0" r="0" b="3175"/>
                <wp:wrapNone/>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5350" cy="587375"/>
                        </a:xfrm>
                        <a:prstGeom prst="rect">
                          <a:avLst/>
                        </a:prstGeom>
                        <a:noFill/>
                        <a:ln w="9525">
                          <a:noFill/>
                          <a:miter lim="800000"/>
                          <a:headEnd/>
                          <a:tailEnd/>
                        </a:ln>
                      </wps:spPr>
                      <wps:txbx>
                        <w:txbxContent>
                          <w:p w:rsidR="001A7038" w:rsidRPr="00082E30" w:rsidRDefault="001A7038" w:rsidP="00E462E1">
                            <w:pPr>
                              <w:jc w:val="center"/>
                            </w:pPr>
                            <w:r>
                              <w:t>Hat Interesse an den Postern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8" type="#_x0000_t202" style="position:absolute;margin-left:37.9pt;margin-top:12.9pt;width:70.5pt;height:46.2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" filled="f" stroked="f">
                <v:textbox>
                  <w:txbxContent>
                    <w:p w:rsidR="001A7038" w:rsidRPr="00082E30" w:rsidRDefault="001A7038" w:rsidP="00E462E1">
                      <w:pPr>
                        <w:jc w:val="center"/>
                      </w:pPr>
                      <w:r>
                        <w:t>Hat Interesse an den Postern</w:t>
                      </w:r>
                    </w:p>
                  </w:txbxContent>
                </v:textbox>
              </v:shape>
            </w:pict>
          </mc:Fallback>
        </mc:AlternateContent>
      </w:r>
      <w:r>
        <w:rPr>
          <w:noProof/>
          <w:lang w:eastAsia="de-CH"/>
        </w:rPr>
        <mc:AlternateContent>
          <mc:Choice Requires="wps">
            <w:drawing>
              <wp:anchor distT="0" distB="0" distL="114300" distR="114300" simplePos="0" relativeHeight="251669504" behindDoc="0" locked="0" layoutInCell="1" allowOverlap="1" wp14:anchorId="6A70A4CB" wp14:editId="7E6EE7D1">
                <wp:simplePos x="0" y="0"/>
                <wp:positionH relativeFrom="column">
                  <wp:posOffset>2824480</wp:posOffset>
                </wp:positionH>
                <wp:positionV relativeFrom="paragraph">
                  <wp:posOffset>165100</wp:posOffset>
                </wp:positionV>
                <wp:extent cx="1152525" cy="1403985"/>
                <wp:effectExtent l="0" t="0" r="0" b="0"/>
                <wp:wrapNone/>
                <wp:docPr id="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2525" cy="1403985"/>
                        </a:xfrm>
                        <a:prstGeom prst="rect">
                          <a:avLst/>
                        </a:prstGeom>
                        <a:noFill/>
                        <a:ln w="9525">
                          <a:noFill/>
                          <a:miter lim="800000"/>
                          <a:headEnd/>
                          <a:tailEnd/>
                        </a:ln>
                      </wps:spPr>
                      <wps:txbx>
                        <w:txbxContent>
                          <w:p w:rsidR="001A7038" w:rsidRPr="00082E30" w:rsidRDefault="001A7038" w:rsidP="00E462E1">
                            <w:pPr>
                              <w:jc w:val="center"/>
                            </w:pPr>
                            <w:r w:rsidRPr="00D54B94">
                              <w:t>Bewerte</w:t>
                            </w:r>
                            <w:r>
                              <w:t>t</w:t>
                            </w:r>
                            <w:r w:rsidRPr="00D54B94">
                              <w:t xml:space="preserve"> Poster/Broschüre als qualitativ gut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29" type="#_x0000_t202" style="position:absolute;margin-left:222.4pt;margin-top:13pt;width:90.75pt;height:110.55pt;z-index:25166950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" filled="f" stroked="f">
                <v:textbox style="mso-fit-shape-to-text:t">
                  <w:txbxContent>
                    <w:p w:rsidR="001A7038" w:rsidRPr="00082E30" w:rsidRDefault="001A7038" w:rsidP="00E462E1">
                      <w:pPr>
                        <w:jc w:val="center"/>
                      </w:pPr>
                      <w:r w:rsidRPr="00D54B94">
                        <w:t>Bewerte</w:t>
                      </w:r>
                      <w:r>
                        <w:t>t</w:t>
                      </w:r>
                      <w:r w:rsidRPr="00D54B94">
                        <w:t xml:space="preserve"> Poster/Broschüre als qualitativ gut</w:t>
                      </w:r>
                    </w:p>
                  </w:txbxContent>
                </v:textbox>
              </v:shape>
            </w:pict>
          </mc:Fallback>
        </mc:AlternateContent>
      </w:r>
      <w:r>
        <w:rPr>
          <w:noProof/>
          <w:lang w:eastAsia="de-CH"/>
        </w:rPr>
        <mc:AlternateContent>
          <mc:Choice Requires="wps">
            <w:drawing>
              <wp:anchor distT="0" distB="0" distL="114300" distR="114300" simplePos="0" relativeHeight="251668480" behindDoc="0" locked="0" layoutInCell="1" allowOverlap="1" wp14:anchorId="7FC04897" wp14:editId="0EADB8E0">
                <wp:simplePos x="0" y="0"/>
                <wp:positionH relativeFrom="column">
                  <wp:posOffset>2005330</wp:posOffset>
                </wp:positionH>
                <wp:positionV relativeFrom="paragraph">
                  <wp:posOffset>165100</wp:posOffset>
                </wp:positionV>
                <wp:extent cx="923925" cy="1403985"/>
                <wp:effectExtent l="0" t="0" r="0" b="0"/>
                <wp:wrapNone/>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3925" cy="1403985"/>
                        </a:xfrm>
                        <a:prstGeom prst="rect">
                          <a:avLst/>
                        </a:prstGeom>
                        <a:noFill/>
                        <a:ln w="9525">
                          <a:noFill/>
                          <a:miter lim="800000"/>
                          <a:headEnd/>
                          <a:tailEnd/>
                        </a:ln>
                      </wps:spPr>
                      <wps:txbx>
                        <w:txbxContent>
                          <w:p w:rsidR="001A7038" w:rsidRPr="00082E30" w:rsidRDefault="001A7038" w:rsidP="00E462E1">
                            <w:pPr>
                              <w:jc w:val="center"/>
                            </w:pPr>
                            <w:r w:rsidRPr="00D54B94">
                              <w:t>Finde</w:t>
                            </w:r>
                            <w:r>
                              <w:t>t</w:t>
                            </w:r>
                            <w:r w:rsidRPr="00D54B94">
                              <w:t xml:space="preserve"> Lesen der Poster zu zeitaufwändig</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0" type="#_x0000_t202" style="position:absolute;margin-left:157.9pt;margin-top:13pt;width:72.75pt;height:110.55pt;z-index:25166848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" filled="f" stroked="f">
                <v:textbox style="mso-fit-shape-to-text:t">
                  <w:txbxContent>
                    <w:p w:rsidR="001A7038" w:rsidRPr="00082E30" w:rsidRDefault="001A7038" w:rsidP="00E462E1">
                      <w:pPr>
                        <w:jc w:val="center"/>
                      </w:pPr>
                      <w:r w:rsidRPr="00D54B94">
                        <w:t>Finde</w:t>
                      </w:r>
                      <w:r>
                        <w:t>t</w:t>
                      </w:r>
                      <w:r w:rsidRPr="00D54B94">
                        <w:t xml:space="preserve"> Lesen der Poster zu zeitaufwändig</w:t>
                      </w:r>
                    </w:p>
                  </w:txbxContent>
                </v:textbox>
              </v:shape>
            </w:pict>
          </mc:Fallback>
        </mc:AlternateContent>
      </w:r>
      <w:r>
        <w:rPr>
          <w:noProof/>
          <w:lang w:eastAsia="de-CH"/>
        </w:rPr>
        <mc:AlternateContent>
          <mc:Choice Requires="wps">
            <w:drawing>
              <wp:anchor distT="0" distB="0" distL="114300" distR="114300" simplePos="0" relativeHeight="251667456" behindDoc="0" locked="0" layoutInCell="1" allowOverlap="1" wp14:anchorId="399A3222" wp14:editId="6B820423">
                <wp:simplePos x="0" y="0"/>
                <wp:positionH relativeFrom="column">
                  <wp:posOffset>1224280</wp:posOffset>
                </wp:positionH>
                <wp:positionV relativeFrom="paragraph">
                  <wp:posOffset>172720</wp:posOffset>
                </wp:positionV>
                <wp:extent cx="923925" cy="587375"/>
                <wp:effectExtent l="0" t="0" r="0" b="3175"/>
                <wp:wrapNone/>
                <wp:docPr id="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3925" cy="587375"/>
                        </a:xfrm>
                        <a:prstGeom prst="rect">
                          <a:avLst/>
                        </a:prstGeom>
                        <a:noFill/>
                        <a:ln w="9525">
                          <a:noFill/>
                          <a:miter lim="800000"/>
                          <a:headEnd/>
                          <a:tailEnd/>
                        </a:ln>
                      </wps:spPr>
                      <wps:txbx>
                        <w:txbxContent>
                          <w:p w:rsidR="001A7038" w:rsidRPr="00082E30" w:rsidRDefault="001A7038" w:rsidP="00E462E1">
                            <w:pPr>
                              <w:jc w:val="center"/>
                            </w:pPr>
                            <w:r w:rsidRPr="00D54B94">
                              <w:t>Empfinde</w:t>
                            </w:r>
                            <w:r>
                              <w:t>t</w:t>
                            </w:r>
                            <w:r w:rsidRPr="00D54B94">
                              <w:t xml:space="preserve"> Präsentation als wertvoll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1" type="#_x0000_t202" style="position:absolute;margin-left:96.4pt;margin-top:13.6pt;width:72.75pt;height:46.2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" filled="f" stroked="f">
                <v:textbox>
                  <w:txbxContent>
                    <w:p w:rsidR="001A7038" w:rsidRPr="00082E30" w:rsidRDefault="001A7038" w:rsidP="00E462E1">
                      <w:pPr>
                        <w:jc w:val="center"/>
                      </w:pPr>
                      <w:r w:rsidRPr="00D54B94">
                        <w:t>Empfinde</w:t>
                      </w:r>
                      <w:r>
                        <w:t>t</w:t>
                      </w:r>
                      <w:r w:rsidRPr="00D54B94">
                        <w:t xml:space="preserve"> Präsentation als wertvoll</w:t>
                      </w:r>
                    </w:p>
                  </w:txbxContent>
                </v:textbox>
              </v:shape>
            </w:pict>
          </mc:Fallback>
        </mc:AlternateContent>
      </w:r>
      <w:r>
        <w:t>Die Verteilung der Antworten auf die oben genannten Punkte aus den Befragungen sieht wie folgt aus:</w:t>
      </w:r>
    </w:p>
    <w:p w:rsidR="00E462E1" w:rsidRDefault="00E462E1" w:rsidP="00E462E1">
      <w:r>
        <w:rPr>
          <w:noProof/>
          <w:lang w:eastAsia="de-CH"/>
        </w:rPr>
        <w:drawing>
          <wp:inline distT="0" distB="0" distL="0" distR="0" wp14:anchorId="75E59EFC" wp14:editId="05111586">
            <wp:extent cx="5486400" cy="3200400"/>
            <wp:effectExtent l="0" t="0" r="19050" b="19050"/>
            <wp:docPr id="22" name="Chart 22"/>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p w:rsidR="00E462E1" w:rsidRPr="00543751" w:rsidRDefault="00E462E1" w:rsidP="00E462E1">
      <w:pPr>
        <w:pStyle w:val="Caption"/>
      </w:pPr>
      <w:bookmarkStart w:id="192" w:name="_Ref319422492"/>
      <w:bookmarkStart w:id="193" w:name="_Toc327468026"/>
      <w:r>
        <w:t xml:space="preserve">Abbildung </w:t>
      </w:r>
      <w:fldSimple w:instr=" SEQ Abbildung \* ARABIC ">
        <w:r w:rsidR="000E6CF3">
          <w:rPr>
            <w:noProof/>
          </w:rPr>
          <w:t>24</w:t>
        </w:r>
      </w:fldSimple>
      <w:r>
        <w:t xml:space="preserve"> - Meinungsverteilung</w:t>
      </w:r>
      <w:bookmarkEnd w:id="192"/>
      <w:bookmarkEnd w:id="193"/>
    </w:p>
    <w:p w:rsidR="00E462E1" w:rsidRDefault="00E462E1" w:rsidP="00E462E1">
      <w:r>
        <w:t xml:space="preserve">Wie aus der </w:t>
      </w:r>
      <w:r>
        <w:fldChar w:fldCharType="begin"/>
      </w:r>
      <w:r>
        <w:instrText xml:space="preserve"> REF _Ref319422492 \h </w:instrText>
      </w:r>
      <w:r>
        <w:fldChar w:fldCharType="separate"/>
      </w:r>
      <w:r w:rsidR="000E6CF3">
        <w:t xml:space="preserve">Abbildung </w:t>
      </w:r>
      <w:r w:rsidR="000E6CF3">
        <w:rPr>
          <w:noProof/>
        </w:rPr>
        <w:t>24</w:t>
      </w:r>
      <w:r w:rsidR="000E6CF3">
        <w:t xml:space="preserve"> - Meinungsverteilung</w:t>
      </w:r>
      <w:r>
        <w:fldChar w:fldCharType="end"/>
      </w:r>
      <w:r>
        <w:t xml:space="preserve"> ersichtlich ist, bilden sich bei jedem der vier aufgeführten Punkte zwei grosse Gruppen. Eine Gruppe bei der Antwort „trifft eher zu“ und eine andere bei „trifft eher nicht zu“. Aus diesem Grund wurden für die Rolle des Studenten, welcher Poster liest, zwei Personas ausgearbeitet. Die eine Persona interessiert sich für die Bachelorarbeiten und liest den Inhalt der Poster auch aufmerksam. Die zweite Persona schliesst Studenten ein, die sich für die auf den Postern vorgestellten Arbeiten nicht besonders begeistern können und auch den Zeitaufwand, um die Poster zu lesen, meist als zu gross empfinden. </w:t>
      </w:r>
      <w:r w:rsidRPr="00007AA8">
        <w:lastRenderedPageBreak/>
        <w:t>A</w:t>
      </w:r>
      <w:r>
        <w:t>u</w:t>
      </w:r>
      <w:r w:rsidRPr="00007AA8">
        <w:t>ch</w:t>
      </w:r>
      <w:r>
        <w:t xml:space="preserve"> die Rolle des</w:t>
      </w:r>
      <w:r w:rsidRPr="00007AA8">
        <w:t xml:space="preserve"> Eventbesuchers wurde</w:t>
      </w:r>
      <w:r>
        <w:t xml:space="preserve"> zu einer </w:t>
      </w:r>
      <w:r w:rsidRPr="00007AA8">
        <w:t>Persona</w:t>
      </w:r>
      <w:r>
        <w:t xml:space="preserve"> ausgearbeitet. Die drei Personas werden nachfolgend beschrieben.</w:t>
      </w:r>
    </w:p>
    <w:p w:rsidR="00E462E1" w:rsidRDefault="00E462E1" w:rsidP="00E462E1">
      <w:pPr>
        <w:pStyle w:val="Heading5"/>
      </w:pPr>
      <w:bookmarkStart w:id="194" w:name="_Toc327467647"/>
      <w:r>
        <w:t>Persona Peter Posterleser</w:t>
      </w:r>
      <w:bookmarkEnd w:id="194"/>
    </w:p>
    <w:tbl>
      <w:tblPr>
        <w:tblStyle w:val="TableGrid"/>
        <w:tblW w:w="0" w:type="auto"/>
        <w:tblLook w:val="04A0" w:firstRow="1" w:lastRow="0" w:firstColumn="1" w:lastColumn="0" w:noHBand="0" w:noVBand="1"/>
      </w:tblPr>
      <w:tblGrid>
        <w:gridCol w:w="3652"/>
        <w:gridCol w:w="5560"/>
      </w:tblGrid>
      <w:tr w:rsidR="00E462E1" w:rsidTr="00F93041">
        <w:tc>
          <w:tcPr>
            <w:tcW w:w="3652" w:type="dxa"/>
          </w:tcPr>
          <w:p w:rsidR="00E462E1" w:rsidRDefault="00E462E1" w:rsidP="00F93041">
            <w:r>
              <w:t>Peter Posterleser</w:t>
            </w:r>
          </w:p>
        </w:tc>
        <w:tc>
          <w:tcPr>
            <w:tcW w:w="5560" w:type="dxa"/>
          </w:tcPr>
          <w:p w:rsidR="00E462E1" w:rsidRDefault="00E462E1" w:rsidP="00F93041"/>
        </w:tc>
      </w:tr>
      <w:tr w:rsidR="00E462E1" w:rsidTr="00F93041">
        <w:tc>
          <w:tcPr>
            <w:tcW w:w="3652" w:type="dxa"/>
          </w:tcPr>
          <w:p w:rsidR="00E462E1" w:rsidRDefault="00E462E1" w:rsidP="00F93041">
            <w:r>
              <w:rPr>
                <w:noProof/>
                <w:lang w:eastAsia="de-CH"/>
              </w:rPr>
              <w:drawing>
                <wp:inline distT="0" distB="0" distL="0" distR="0" wp14:anchorId="7B735F69" wp14:editId="14204605">
                  <wp:extent cx="2092133" cy="2743200"/>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P900439439.JPG"/>
                          <pic:cNvPicPr/>
                        </pic:nvPicPr>
                        <pic:blipFill rotWithShape="1">
                          <a:blip r:embed="rId37" cstate="print">
                            <a:extLst>
                              <a:ext uri="{28A0092B-C50C-407E-A947-70E740481C1C}">
                                <a14:useLocalDpi xmlns:a14="http://schemas.microsoft.com/office/drawing/2010/main" val="0"/>
                              </a:ext>
                            </a:extLst>
                          </a:blip>
                          <a:srcRect t="8207" b="4255"/>
                          <a:stretch/>
                        </pic:blipFill>
                        <pic:spPr bwMode="auto">
                          <a:xfrm>
                            <a:off x="0" y="0"/>
                            <a:ext cx="2101491" cy="2755470"/>
                          </a:xfrm>
                          <a:prstGeom prst="rect">
                            <a:avLst/>
                          </a:prstGeom>
                          <a:ln>
                            <a:noFill/>
                          </a:ln>
                          <a:extLst>
                            <a:ext uri="{53640926-AAD7-44D8-BBD7-CCE9431645EC}">
                              <a14:shadowObscured xmlns:a14="http://schemas.microsoft.com/office/drawing/2010/main"/>
                            </a:ext>
                          </a:extLst>
                        </pic:spPr>
                      </pic:pic>
                    </a:graphicData>
                  </a:graphic>
                </wp:inline>
              </w:drawing>
            </w:r>
          </w:p>
          <w:p w:rsidR="00E462E1" w:rsidRDefault="00E462E1" w:rsidP="00F93041">
            <w:pPr>
              <w:pStyle w:val="Caption"/>
            </w:pPr>
            <w:bookmarkStart w:id="195" w:name="_Toc327468027"/>
            <w:r>
              <w:t xml:space="preserve">Abbildung </w:t>
            </w:r>
            <w:fldSimple w:instr=" SEQ Abbildung \* ARABIC ">
              <w:r w:rsidR="000E6CF3">
                <w:rPr>
                  <w:noProof/>
                </w:rPr>
                <w:t>25</w:t>
              </w:r>
            </w:fldSimple>
            <w:r>
              <w:t xml:space="preserve"> - Peter Posterleser, Bildquelle: www.office.com</w:t>
            </w:r>
            <w:bookmarkEnd w:id="195"/>
          </w:p>
        </w:tc>
        <w:tc>
          <w:tcPr>
            <w:tcW w:w="5560" w:type="dxa"/>
          </w:tcPr>
          <w:p w:rsidR="00E462E1" w:rsidRPr="00B55C16" w:rsidRDefault="00E462E1" w:rsidP="00F93041">
            <w:pPr>
              <w:rPr>
                <w:b/>
              </w:rPr>
            </w:pPr>
            <w:r w:rsidRPr="00B55C16">
              <w:rPr>
                <w:b/>
              </w:rPr>
              <w:t>Kurzprofil</w:t>
            </w:r>
          </w:p>
          <w:p w:rsidR="00E462E1" w:rsidRDefault="00E462E1" w:rsidP="00F93041"/>
          <w:p w:rsidR="00E462E1" w:rsidRDefault="00E462E1" w:rsidP="00F93041">
            <w:r>
              <w:t>HSR Student im 6. Semester, Studiengang Maschinenbau</w:t>
            </w:r>
          </w:p>
          <w:p w:rsidR="00E462E1" w:rsidRDefault="00E462E1" w:rsidP="00F93041">
            <w:r>
              <w:t>25 Jahre</w:t>
            </w:r>
          </w:p>
        </w:tc>
      </w:tr>
      <w:tr w:rsidR="00E462E1" w:rsidTr="00F93041">
        <w:tc>
          <w:tcPr>
            <w:tcW w:w="3652" w:type="dxa"/>
          </w:tcPr>
          <w:p w:rsidR="00E462E1" w:rsidRDefault="00E462E1" w:rsidP="00F93041">
            <w:r>
              <w:t>Arbeitskontext (Lärm, Unterbrüche, Regeln)</w:t>
            </w:r>
          </w:p>
        </w:tc>
        <w:tc>
          <w:tcPr>
            <w:tcW w:w="5560" w:type="dxa"/>
          </w:tcPr>
          <w:p w:rsidR="00E462E1" w:rsidRDefault="00E462E1" w:rsidP="00F93041">
            <w:r>
              <w:t>Durch die für sein Semester gewählten Module befindet sich Peter mehrheitlich in den Gebäuden 1, 2, 3 und 5. Er ist ein regelmässiger Mensa-Besucher und daher auch fast jeden Tag im Gebäude 4 anzutreffen. Zu Beginn eines Semesters nimmt sich Peter in den Unterrichtspausen oder Zwischenstunden manchmal Zeit die ausgestellten Bachelorposter zu lesen.</w:t>
            </w:r>
          </w:p>
        </w:tc>
      </w:tr>
      <w:tr w:rsidR="00E462E1" w:rsidTr="00F93041">
        <w:tc>
          <w:tcPr>
            <w:tcW w:w="3652" w:type="dxa"/>
          </w:tcPr>
          <w:p w:rsidR="00E462E1" w:rsidRDefault="00E462E1" w:rsidP="00F93041">
            <w:r>
              <w:t>Persönlichkeit &amp; Vorlieben</w:t>
            </w:r>
          </w:p>
        </w:tc>
        <w:tc>
          <w:tcPr>
            <w:tcW w:w="5560" w:type="dxa"/>
          </w:tcPr>
          <w:p w:rsidR="00E462E1" w:rsidRDefault="00E462E1" w:rsidP="00F93041">
            <w:r>
              <w:t>Peter ist daran interessiert zu erfahren, was andere Personen für Arbeiten durchgeführt haben. Besonders interessieren ihn jene aus seinem eigenen Studiengang. Er liest aber auch Poster von Arbeiten aus anderen Studiengängen.</w:t>
            </w:r>
          </w:p>
        </w:tc>
      </w:tr>
      <w:tr w:rsidR="00E462E1" w:rsidTr="00F93041">
        <w:tc>
          <w:tcPr>
            <w:tcW w:w="3652" w:type="dxa"/>
          </w:tcPr>
          <w:p w:rsidR="00E462E1" w:rsidRDefault="00E462E1" w:rsidP="00F93041">
            <w:r>
              <w:t>Vorkenntnisse &amp; Lernen (Computer, Domain)</w:t>
            </w:r>
          </w:p>
        </w:tc>
        <w:tc>
          <w:tcPr>
            <w:tcW w:w="5560" w:type="dxa"/>
          </w:tcPr>
          <w:p w:rsidR="00E462E1" w:rsidRDefault="00E462E1" w:rsidP="00F93041">
            <w:r>
              <w:t>Durch sein Studium kennt sich Peter zwar gut mit Computern aus, jedoch nicht mit Kinect. Er ist aber neuen Technologien gegenüber offen und würde diese auch gerne ausprobieren.</w:t>
            </w:r>
          </w:p>
        </w:tc>
      </w:tr>
      <w:tr w:rsidR="00E462E1" w:rsidTr="00F93041">
        <w:tc>
          <w:tcPr>
            <w:tcW w:w="3652" w:type="dxa"/>
          </w:tcPr>
          <w:p w:rsidR="00E462E1" w:rsidRDefault="00E462E1" w:rsidP="00F93041">
            <w:r>
              <w:t>Eigenschaften / Verhaltensvariablen</w:t>
            </w:r>
          </w:p>
        </w:tc>
        <w:tc>
          <w:tcPr>
            <w:tcW w:w="5560" w:type="dxa"/>
          </w:tcPr>
          <w:p w:rsidR="00E462E1" w:rsidRDefault="00E462E1" w:rsidP="00FC1D38">
            <w:pPr>
              <w:pStyle w:val="ListParagraph"/>
              <w:numPr>
                <w:ilvl w:val="0"/>
                <w:numId w:val="10"/>
              </w:numPr>
            </w:pPr>
            <w:r w:rsidRPr="00543751">
              <w:t>Hat Interesse an den Postern</w:t>
            </w:r>
            <w:r>
              <w:t>: Trifft zu</w:t>
            </w:r>
          </w:p>
          <w:p w:rsidR="00E462E1" w:rsidRDefault="00E462E1" w:rsidP="00FC1D38">
            <w:pPr>
              <w:pStyle w:val="ListParagraph"/>
              <w:numPr>
                <w:ilvl w:val="0"/>
                <w:numId w:val="10"/>
              </w:numPr>
            </w:pPr>
            <w:r w:rsidRPr="00543751">
              <w:t>Empfindet Präsentation als wertvoll</w:t>
            </w:r>
            <w:r>
              <w:t>: Trifft zu</w:t>
            </w:r>
          </w:p>
          <w:p w:rsidR="00E462E1" w:rsidRDefault="00E462E1" w:rsidP="00FC1D38">
            <w:pPr>
              <w:pStyle w:val="ListParagraph"/>
              <w:numPr>
                <w:ilvl w:val="0"/>
                <w:numId w:val="10"/>
              </w:numPr>
            </w:pPr>
            <w:r w:rsidRPr="00543751">
              <w:t>Bewertet Poster/Broschüre als qualitativ gut</w:t>
            </w:r>
            <w:r>
              <w:t>: Trifft zu</w:t>
            </w:r>
          </w:p>
          <w:p w:rsidR="00E462E1" w:rsidRDefault="00E462E1" w:rsidP="00FC1D38">
            <w:pPr>
              <w:pStyle w:val="ListParagraph"/>
              <w:numPr>
                <w:ilvl w:val="0"/>
                <w:numId w:val="10"/>
              </w:numPr>
            </w:pPr>
            <w:r w:rsidRPr="00543751">
              <w:t>Findet Lesen der Poster zu zeitaufwändig</w:t>
            </w:r>
            <w:r>
              <w:t>: Trifft nicht zu</w:t>
            </w:r>
          </w:p>
        </w:tc>
      </w:tr>
      <w:tr w:rsidR="00E462E1" w:rsidTr="00F93041">
        <w:tc>
          <w:tcPr>
            <w:tcW w:w="3652" w:type="dxa"/>
          </w:tcPr>
          <w:p w:rsidR="00E462E1" w:rsidRDefault="00E462E1" w:rsidP="00F93041">
            <w:r>
              <w:t>Ziele</w:t>
            </w:r>
          </w:p>
        </w:tc>
        <w:tc>
          <w:tcPr>
            <w:tcW w:w="5560" w:type="dxa"/>
          </w:tcPr>
          <w:p w:rsidR="00E462E1" w:rsidRDefault="00E462E1" w:rsidP="00FC1D38">
            <w:pPr>
              <w:pStyle w:val="ListParagraph"/>
              <w:numPr>
                <w:ilvl w:val="0"/>
                <w:numId w:val="11"/>
              </w:numPr>
            </w:pPr>
            <w:r>
              <w:t>Sich über andere Arbeiten informieren</w:t>
            </w:r>
          </w:p>
        </w:tc>
      </w:tr>
    </w:tbl>
    <w:p w:rsidR="00E462E1" w:rsidRDefault="00E462E1" w:rsidP="00E462E1">
      <w:pPr>
        <w:pStyle w:val="Heading6"/>
      </w:pPr>
      <w:bookmarkStart w:id="196" w:name="_Toc327467648"/>
      <w:r>
        <w:t>Ist-Szenario-1</w:t>
      </w:r>
      <w:bookmarkEnd w:id="196"/>
    </w:p>
    <w:p w:rsidR="00E462E1" w:rsidRDefault="00E462E1" w:rsidP="00E462E1">
      <w:r>
        <w:t>Das neue Semester hat gerade erst begonnen und Peter besucht an diesem Tag die Kunststofftechnik-Vorlesung. In der Pause geht er mit einem Freund in das Gebäude 4, um sich in der Mensa ein Brötchen zu kaufen. Zurück im ursprünglichen Gebäude bleibt Peter immer noch ein wenig Zeit bis zum Ende der Pause. Er bemerkt, dass momentan die Poster seines Studienganges in diesen Räumlichkeiten ausgestellt sind. Er nutzt daher die verbleibende Zeit um diese zu betrachten. Er entdeckt dabei ein Poster, welches er besonders spannend findet und beginnt, dieses genauer zu lesen. Kurz darauf ertönt der Pausengong und Peter geht wieder zurück in die Vorlesung.</w:t>
      </w:r>
    </w:p>
    <w:p w:rsidR="00C10E4E" w:rsidRDefault="00C10E4E">
      <w:r>
        <w:br w:type="page"/>
      </w:r>
    </w:p>
    <w:p w:rsidR="00E462E1" w:rsidRDefault="00E462E1" w:rsidP="00E462E1">
      <w:pPr>
        <w:pStyle w:val="Heading6"/>
      </w:pPr>
      <w:bookmarkStart w:id="197" w:name="_Toc327467649"/>
      <w:r>
        <w:lastRenderedPageBreak/>
        <w:t>Soll-Szenario-1</w:t>
      </w:r>
      <w:bookmarkEnd w:id="197"/>
    </w:p>
    <w:p w:rsidR="00E462E1" w:rsidRDefault="00E462E1" w:rsidP="00E462E1">
      <w:r>
        <w:t xml:space="preserve">Das neue Semester hat gerade erst begonnen und Peter besucht an diesem Tag die Kunststofftechnik-Vorlesung. In der Pause geht er mit einem Freund in das Gebäude 4, um sich in der Mensa ein Brötchen zu kaufen. Dabei fällt den beiden die grosse Monitorwand auf, welche im Eingangsbereich des Gebäudes 4 steht. Bald schon bemerken sie, dass diese auf sie reagiert, wenn sie an ihr vorbeilaufen. Interessiert kommen die beiden näher und stellen fest, dass über diese Monitorwand die Poster der Arbeiten der HSR angeschaut werden können. Die zwei interagieren mit </w:t>
      </w:r>
      <w:proofErr w:type="gramStart"/>
      <w:r>
        <w:t>der Wall</w:t>
      </w:r>
      <w:proofErr w:type="gramEnd"/>
      <w:r>
        <w:t xml:space="preserve"> und entdecken bald ein Poster, welches sie besonders spannend finden und beginnen, dieses zu lesen. Kurz darauf ertönt der Pausengong. Peter würde sich aber gerne noch weiter über das eben angesehene Poster informieren und fotografiert deshalb mit seinem Smartphone den abgebildeten QR-Code. Danach kehren die beiden schnell in die Vorlesung zurück.</w:t>
      </w:r>
    </w:p>
    <w:p w:rsidR="00E462E1" w:rsidRDefault="00E462E1" w:rsidP="00E462E1">
      <w:pPr>
        <w:pStyle w:val="Heading6"/>
      </w:pPr>
      <w:bookmarkStart w:id="198" w:name="_Toc327467650"/>
      <w:r>
        <w:t>Ist-Szenario-2</w:t>
      </w:r>
      <w:bookmarkEnd w:id="198"/>
    </w:p>
    <w:p w:rsidR="00E462E1" w:rsidRDefault="00E462E1" w:rsidP="00E462E1">
      <w:r>
        <w:t>Am Dienstag der dritten Semesterwoche, kurz vor Mittag, möchten sich Peter und eine Studienkollegin noch Poster aus anderen Studiengängen ansehen. Sie haben sich für diejenigen der Elektrotechnik entschieden. Sie gehen eigens dafür in das Gebäude 5. Dabei müssen die beiden jedoch feststellen, dass die Ausstellung der Bachelorarbeiten bereits vorüber ist und keine Poster mehr ausgestellt sind. Etwas enttäuscht kehren sie ins Gebäude 1 zurück.</w:t>
      </w:r>
    </w:p>
    <w:p w:rsidR="00E462E1" w:rsidRDefault="00E462E1" w:rsidP="00E462E1">
      <w:pPr>
        <w:pStyle w:val="Heading6"/>
      </w:pPr>
      <w:bookmarkStart w:id="199" w:name="_Toc327467651"/>
      <w:r>
        <w:t>Soll-Szenario-2</w:t>
      </w:r>
      <w:bookmarkEnd w:id="199"/>
    </w:p>
    <w:p w:rsidR="00E462E1" w:rsidRPr="001806D7" w:rsidRDefault="00E462E1" w:rsidP="00E462E1">
      <w:r>
        <w:t>Am Dienstag der dritten Semesterwoche, kurz vor Mittag, möchten sich Peter und eine Studienkollegin noch Poster aus anderen Studiengängen ansehen. Sie haben sich für diejenigen der Elektrotechnik entschieden. Peter erinnert sich an die Videowall in Gebäude 4 und sie begeben sich gemeinsam dorthin. Die beiden stellen schnell fest, dass man die Auswahl der Poster auf einzelne Studiengänge beschränken kann. Auf diese Art können sie nur in den Postern der Elektrotechnik stöbern. Die zwei stossen nach kurzer Zeit auf einige spannende Projekte, welchen sie mehr Zeit widmen. Nach gut 20 Minuten werden sie von ihren Studienkollegen abgeholt um in der Mensa zu Essen.</w:t>
      </w:r>
    </w:p>
    <w:p w:rsidR="00E462E1" w:rsidRDefault="00E462E1" w:rsidP="00E462E1">
      <w:pPr>
        <w:pStyle w:val="Heading5"/>
      </w:pPr>
      <w:bookmarkStart w:id="200" w:name="_Toc327467652"/>
      <w:r>
        <w:t>Persona Noemi Nichtinteressiert</w:t>
      </w:r>
      <w:bookmarkEnd w:id="200"/>
    </w:p>
    <w:tbl>
      <w:tblPr>
        <w:tblStyle w:val="TableGrid"/>
        <w:tblW w:w="0" w:type="auto"/>
        <w:tblLook w:val="04A0" w:firstRow="1" w:lastRow="0" w:firstColumn="1" w:lastColumn="0" w:noHBand="0" w:noVBand="1"/>
      </w:tblPr>
      <w:tblGrid>
        <w:gridCol w:w="3582"/>
        <w:gridCol w:w="5706"/>
      </w:tblGrid>
      <w:tr w:rsidR="00E462E1" w:rsidTr="00C10E4E">
        <w:trPr>
          <w:cantSplit/>
        </w:trPr>
        <w:tc>
          <w:tcPr>
            <w:tcW w:w="3582" w:type="dxa"/>
          </w:tcPr>
          <w:p w:rsidR="00E462E1" w:rsidRDefault="00E462E1" w:rsidP="00F93041">
            <w:r>
              <w:t>Noemi Nichtinteressiert</w:t>
            </w:r>
          </w:p>
        </w:tc>
        <w:tc>
          <w:tcPr>
            <w:tcW w:w="5706" w:type="dxa"/>
          </w:tcPr>
          <w:p w:rsidR="00E462E1" w:rsidRDefault="00E462E1" w:rsidP="00F93041"/>
        </w:tc>
      </w:tr>
      <w:tr w:rsidR="00E462E1" w:rsidTr="00C10E4E">
        <w:trPr>
          <w:cantSplit/>
        </w:trPr>
        <w:tc>
          <w:tcPr>
            <w:tcW w:w="3582" w:type="dxa"/>
          </w:tcPr>
          <w:p w:rsidR="00E462E1" w:rsidRDefault="00E462E1" w:rsidP="00F93041">
            <w:r>
              <w:rPr>
                <w:noProof/>
                <w:lang w:eastAsia="de-CH"/>
              </w:rPr>
              <w:drawing>
                <wp:inline distT="0" distB="0" distL="0" distR="0" wp14:anchorId="352ADF7F" wp14:editId="48CCCF06">
                  <wp:extent cx="2137558" cy="3146961"/>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P900443256.JPG"/>
                          <pic:cNvPicPr/>
                        </pic:nvPicPr>
                        <pic:blipFill rotWithShape="1">
                          <a:blip r:embed="rId38">
                            <a:extLst>
                              <a:ext uri="{28A0092B-C50C-407E-A947-70E740481C1C}">
                                <a14:useLocalDpi xmlns:a14="http://schemas.microsoft.com/office/drawing/2010/main" val="0"/>
                              </a:ext>
                            </a:extLst>
                          </a:blip>
                          <a:srcRect l="54433" t="31612" r="8453" b="8552"/>
                          <a:stretch/>
                        </pic:blipFill>
                        <pic:spPr bwMode="auto">
                          <a:xfrm>
                            <a:off x="0" y="0"/>
                            <a:ext cx="2138000" cy="3147612"/>
                          </a:xfrm>
                          <a:prstGeom prst="rect">
                            <a:avLst/>
                          </a:prstGeom>
                          <a:ln>
                            <a:noFill/>
                          </a:ln>
                          <a:extLst>
                            <a:ext uri="{53640926-AAD7-44D8-BBD7-CCE9431645EC}">
                              <a14:shadowObscured xmlns:a14="http://schemas.microsoft.com/office/drawing/2010/main"/>
                            </a:ext>
                          </a:extLst>
                        </pic:spPr>
                      </pic:pic>
                    </a:graphicData>
                  </a:graphic>
                </wp:inline>
              </w:drawing>
            </w:r>
          </w:p>
          <w:p w:rsidR="00E462E1" w:rsidRDefault="00E462E1" w:rsidP="00F93041">
            <w:pPr>
              <w:pStyle w:val="Caption"/>
            </w:pPr>
            <w:bookmarkStart w:id="201" w:name="_Toc327468028"/>
            <w:r>
              <w:t xml:space="preserve">Abbildung </w:t>
            </w:r>
            <w:fldSimple w:instr=" SEQ Abbildung \* ARABIC ">
              <w:r w:rsidR="000E6CF3">
                <w:rPr>
                  <w:noProof/>
                </w:rPr>
                <w:t>26</w:t>
              </w:r>
            </w:fldSimple>
            <w:r>
              <w:t xml:space="preserve"> - Noemi Nichtinteressiert, Bildquelle: www.office.com</w:t>
            </w:r>
            <w:bookmarkEnd w:id="201"/>
          </w:p>
        </w:tc>
        <w:tc>
          <w:tcPr>
            <w:tcW w:w="5706" w:type="dxa"/>
          </w:tcPr>
          <w:p w:rsidR="00E462E1" w:rsidRPr="00B55C16" w:rsidRDefault="00E462E1" w:rsidP="00F93041">
            <w:pPr>
              <w:rPr>
                <w:b/>
              </w:rPr>
            </w:pPr>
            <w:r w:rsidRPr="00B55C16">
              <w:rPr>
                <w:b/>
              </w:rPr>
              <w:t>Kurzprofil</w:t>
            </w:r>
          </w:p>
          <w:p w:rsidR="00E462E1" w:rsidRDefault="00E462E1" w:rsidP="00F93041"/>
          <w:p w:rsidR="00E462E1" w:rsidRDefault="00E462E1" w:rsidP="00F93041">
            <w:r>
              <w:t xml:space="preserve">HSR Studentin im 4. Semester, Studiengang Raumplanung </w:t>
            </w:r>
          </w:p>
          <w:p w:rsidR="00E462E1" w:rsidRDefault="00E462E1" w:rsidP="00F93041">
            <w:r>
              <w:t>23 Jahre</w:t>
            </w:r>
          </w:p>
        </w:tc>
      </w:tr>
      <w:tr w:rsidR="00E462E1" w:rsidTr="00C10E4E">
        <w:trPr>
          <w:cantSplit/>
        </w:trPr>
        <w:tc>
          <w:tcPr>
            <w:tcW w:w="3582" w:type="dxa"/>
          </w:tcPr>
          <w:p w:rsidR="00E462E1" w:rsidRDefault="00E462E1" w:rsidP="00F93041">
            <w:r>
              <w:lastRenderedPageBreak/>
              <w:t>Arbeitskontext (Lärm, Unterbrüche, Regeln)</w:t>
            </w:r>
          </w:p>
        </w:tc>
        <w:tc>
          <w:tcPr>
            <w:tcW w:w="5706" w:type="dxa"/>
          </w:tcPr>
          <w:p w:rsidR="00E462E1" w:rsidRDefault="00E462E1" w:rsidP="00F93041">
            <w:r>
              <w:t xml:space="preserve">Die Vorlesungen von Noemi finden alle im Gebäude 1 statt. Ihr Arbeitsraum für Projektarbeiten befindet sich ebenfalls in diesem Gebäude. Auch die Mittagszeit verbringt sie grösstenteils an diesem Ort, da sie ihr Mittagessen meistens von zu Hause mitnimmt. Nur zwischendurch besucht sie das Gebäude 4 um die Mensa zu nutzen, den Badge aufzuladen oder sich am Empfang zu informieren. </w:t>
            </w:r>
          </w:p>
        </w:tc>
      </w:tr>
      <w:tr w:rsidR="00E462E1" w:rsidTr="00C10E4E">
        <w:trPr>
          <w:cantSplit/>
        </w:trPr>
        <w:tc>
          <w:tcPr>
            <w:tcW w:w="3582" w:type="dxa"/>
          </w:tcPr>
          <w:p w:rsidR="00E462E1" w:rsidRDefault="00E462E1" w:rsidP="00F93041">
            <w:r>
              <w:t>Persönlichkeit &amp; Vorlieben</w:t>
            </w:r>
          </w:p>
        </w:tc>
        <w:tc>
          <w:tcPr>
            <w:tcW w:w="5706" w:type="dxa"/>
          </w:tcPr>
          <w:p w:rsidR="00E462E1" w:rsidRDefault="00E462E1" w:rsidP="00F93041">
            <w:r>
              <w:t>Noemi ist nicht besonders interessiert an den ausgestellten Bachelorarbeiten. Zudem ist ihr auch der Aufwand, um die Poster aufzusuchen und sie zu lesen, zu gross. Da die Poster der Abteilung Raumplanung aber im Gebäude 1 ausgestellt werden, kann sie sich dann zwischendurch aber doch durchringen, ein paar wenige Poster ihres eigenen Studiengangs zu betrachten.</w:t>
            </w:r>
          </w:p>
        </w:tc>
      </w:tr>
      <w:tr w:rsidR="00E462E1" w:rsidTr="00C10E4E">
        <w:trPr>
          <w:cantSplit/>
        </w:trPr>
        <w:tc>
          <w:tcPr>
            <w:tcW w:w="3582" w:type="dxa"/>
          </w:tcPr>
          <w:p w:rsidR="00E462E1" w:rsidRDefault="00E462E1" w:rsidP="00F93041">
            <w:r>
              <w:t>Vorkenntnisse &amp; Lernen (Computer, Domain)</w:t>
            </w:r>
          </w:p>
        </w:tc>
        <w:tc>
          <w:tcPr>
            <w:tcW w:w="5706" w:type="dxa"/>
          </w:tcPr>
          <w:p w:rsidR="00E462E1" w:rsidRDefault="00E462E1" w:rsidP="00F93041">
            <w:r>
              <w:t>Noemi besitzt grundlegende Computerkenntnisse, hat aber noch nie von Kinect gehört.</w:t>
            </w:r>
          </w:p>
        </w:tc>
      </w:tr>
      <w:tr w:rsidR="00E462E1" w:rsidTr="00C10E4E">
        <w:trPr>
          <w:cantSplit/>
        </w:trPr>
        <w:tc>
          <w:tcPr>
            <w:tcW w:w="3582" w:type="dxa"/>
          </w:tcPr>
          <w:p w:rsidR="00E462E1" w:rsidRDefault="00E462E1" w:rsidP="00F93041">
            <w:r>
              <w:t>Eigenschaften / Verhaltensvariablen</w:t>
            </w:r>
          </w:p>
        </w:tc>
        <w:tc>
          <w:tcPr>
            <w:tcW w:w="5706" w:type="dxa"/>
          </w:tcPr>
          <w:p w:rsidR="00E462E1" w:rsidRDefault="00E462E1" w:rsidP="00FC1D38">
            <w:pPr>
              <w:pStyle w:val="ListParagraph"/>
              <w:numPr>
                <w:ilvl w:val="0"/>
                <w:numId w:val="10"/>
              </w:numPr>
            </w:pPr>
            <w:r w:rsidRPr="00855938">
              <w:t>Hat Interesse an den Postern</w:t>
            </w:r>
            <w:r>
              <w:t>: Trifft nicht zu</w:t>
            </w:r>
          </w:p>
          <w:p w:rsidR="00E462E1" w:rsidRDefault="00E462E1" w:rsidP="00FC1D38">
            <w:pPr>
              <w:pStyle w:val="ListParagraph"/>
              <w:numPr>
                <w:ilvl w:val="0"/>
                <w:numId w:val="10"/>
              </w:numPr>
            </w:pPr>
            <w:r w:rsidRPr="00855938">
              <w:t>Empfindet Präsentation als wertvoll</w:t>
            </w:r>
            <w:r>
              <w:t>: Trifft nicht zu</w:t>
            </w:r>
          </w:p>
          <w:p w:rsidR="00E462E1" w:rsidRDefault="00E462E1" w:rsidP="00FC1D38">
            <w:pPr>
              <w:pStyle w:val="ListParagraph"/>
              <w:numPr>
                <w:ilvl w:val="0"/>
                <w:numId w:val="10"/>
              </w:numPr>
            </w:pPr>
            <w:r w:rsidRPr="00855938">
              <w:t>Bewertet Poster/Broschüre als qualitativ gut</w:t>
            </w:r>
            <w:r>
              <w:t>: Trifft nicht zu</w:t>
            </w:r>
          </w:p>
          <w:p w:rsidR="00E462E1" w:rsidRDefault="00E462E1" w:rsidP="00FC1D38">
            <w:pPr>
              <w:pStyle w:val="ListParagraph"/>
              <w:numPr>
                <w:ilvl w:val="0"/>
                <w:numId w:val="10"/>
              </w:numPr>
            </w:pPr>
            <w:r w:rsidRPr="00855938">
              <w:t>Findet Lesen der Poster zu zeitaufwändig</w:t>
            </w:r>
            <w:r>
              <w:t>: Trifft zu</w:t>
            </w:r>
          </w:p>
        </w:tc>
      </w:tr>
    </w:tbl>
    <w:p w:rsidR="00E462E1" w:rsidRDefault="00E462E1" w:rsidP="00E462E1">
      <w:pPr>
        <w:pStyle w:val="Heading6"/>
      </w:pPr>
      <w:bookmarkStart w:id="202" w:name="_Toc327467653"/>
      <w:r>
        <w:t>Ist-Szenario 1</w:t>
      </w:r>
      <w:bookmarkEnd w:id="202"/>
    </w:p>
    <w:p w:rsidR="00E462E1" w:rsidRDefault="00E462E1" w:rsidP="00E462E1">
      <w:r>
        <w:t xml:space="preserve">Noemi hält sich bei den Tischen im 1. Stock des Gebäudes 1 auf. Das neue Semester hat erst begonnen und bereits ist eine Übung ausgefallen. Da sie noch kein Projekt hat, an dem sie in den gewonnenen zwei Stunden arbeiten könnte, überlegt sie, wie sie sich die Zeit vertreiben könnten. Ihre </w:t>
      </w:r>
      <w:proofErr w:type="gramStart"/>
      <w:r>
        <w:t>Studienkollegen</w:t>
      </w:r>
      <w:proofErr w:type="gramEnd"/>
      <w:r>
        <w:t xml:space="preserve"> beschliessen, in der Mensa eine Kaffeepause zu machen. Auf dem Weg dorthin passieren sie das Foyer, in welchem die Bachelorarbeiten des vergangenen Semesters ausgestellt sind. Zusammen mit zwei Kolleginnen bleibt Noemi zurück und sie schauen sich zusammen mit anderen interessierten Besuchern die Poster an. Entgegen ihrer Begleiterinnen hat Noemi aber keine grosse Lust, sich über eine Arbeit genauer zu informieren und verliert bald das Interesse an der Ausstellung. So schlendert sie in Richtung Mensa und gesellt sich dort zu ihren Studienkollegen.</w:t>
      </w:r>
    </w:p>
    <w:p w:rsidR="00E462E1" w:rsidRDefault="00E462E1" w:rsidP="00E462E1">
      <w:pPr>
        <w:pStyle w:val="Heading6"/>
      </w:pPr>
      <w:bookmarkStart w:id="203" w:name="_Toc327467654"/>
      <w:r>
        <w:t>Soll-Szenario 1</w:t>
      </w:r>
      <w:bookmarkEnd w:id="203"/>
    </w:p>
    <w:p w:rsidR="00E462E1" w:rsidRDefault="00E462E1" w:rsidP="00E462E1">
      <w:r>
        <w:t xml:space="preserve">Noemi hält sich bei den Tischen im 1. Stock des Gebäudes 1 auf. Das neue Semester hat erst begonnen und bereits ist eine Übung ausgefallen. Da sie noch kein Projekt hat, an dem sie in den gewonnenen zwei Stunden arbeiten könnte, überlegt sie, wie sie sich die Zeit vertreiben könnte. Ihre </w:t>
      </w:r>
      <w:proofErr w:type="gramStart"/>
      <w:r>
        <w:t>Studienkollegen</w:t>
      </w:r>
      <w:proofErr w:type="gramEnd"/>
      <w:r>
        <w:t xml:space="preserve"> beschliessen, in der Mensa eine Kaffeepause zu machen. Im Eingang des Gebäudes 4 </w:t>
      </w:r>
      <w:proofErr w:type="gramStart"/>
      <w:r>
        <w:t>fällt</w:t>
      </w:r>
      <w:proofErr w:type="gramEnd"/>
      <w:r>
        <w:t xml:space="preserve"> ihnen sofort die Videowall auf. Zwei Besucher haben gerade die Benutzung der Wall beendet und verlassen diese. Sogleich übernehmen die zwei Kolleginnen von Noemi die Steuerung. Noemi bleibt ebenfalls gespannt stehen und entdeckt, dass auf der Monitorwand die Bachelorposter abgebildet werden. Angespornt durch ihre Kolleginnen bleibt sie für eine Weile dort und  schaut sich die Poster mit ihnen zusammen an.</w:t>
      </w:r>
    </w:p>
    <w:p w:rsidR="00E462E1" w:rsidRDefault="00E462E1" w:rsidP="00E462E1">
      <w:pPr>
        <w:pStyle w:val="Heading6"/>
      </w:pPr>
      <w:bookmarkStart w:id="204" w:name="_Toc327467655"/>
      <w:r>
        <w:t>Ist-Szenario 2</w:t>
      </w:r>
      <w:bookmarkEnd w:id="204"/>
    </w:p>
    <w:p w:rsidR="00E462E1" w:rsidRDefault="00E462E1" w:rsidP="00E462E1">
      <w:r>
        <w:t>Zur Mittagszeit begibt sich Noemi zur Mensa im Gebäude 4, da sie es versäumt hat, etwas von zu Hause mitzunehmen. Im Eingangsbereich des Gebäudes lädt sie ihren Badge auf. Heute ist viel Betrieb und vor allem die rechte Warteschlange für die Standardmenus ist besonders lang. Noemi stellt sich daher in die linke Reihe, in welcher man für das Tagesmenu ansteht. Die Infokarten, auf welchen die heute angebotenen Menüs aufgelistet sind, befinden sich erst weiter vorne bei den Tabletts und dem Besteck. Dort angekommen stellt sie fest, dass das Tagesmenu so gar nicht ihrem Geschmack entspricht. Daher quetscht sie sich, nicht gerade zur Freude ihrer Mitstudenten, in die rechte Warteschlange.</w:t>
      </w:r>
    </w:p>
    <w:p w:rsidR="00E462E1" w:rsidRDefault="00E462E1" w:rsidP="00E462E1">
      <w:pPr>
        <w:pStyle w:val="Heading6"/>
      </w:pPr>
      <w:bookmarkStart w:id="205" w:name="_Toc327467656"/>
      <w:r>
        <w:t>Soll-Szenario 2</w:t>
      </w:r>
      <w:bookmarkEnd w:id="205"/>
    </w:p>
    <w:p w:rsidR="00E462E1" w:rsidRDefault="00E462E1" w:rsidP="00E462E1">
      <w:r>
        <w:t xml:space="preserve">Zur Mittagszeit begibt sich Noemi zur Mensa im Gebäude 4, da sie es versäumt hat, etwas von Zuhause mitzunehmen. Im Eingangsbereich des Gebäudes lädt sie ihren Badge auf. Heute ist viel Betrieb und vor allem die rechte Warteschlange für die Standardmenus ist besonders lang. Während Noemi darauf wartet, dass auch ihre Studienkollegen ihren Badge aufgeladen haben, entdeckt sie, dass auf </w:t>
      </w:r>
      <w:proofErr w:type="gramStart"/>
      <w:r>
        <w:t>der Videowall</w:t>
      </w:r>
      <w:proofErr w:type="gramEnd"/>
      <w:r>
        <w:t xml:space="preserve"> die Menus der Mensa </w:t>
      </w:r>
      <w:r>
        <w:lastRenderedPageBreak/>
        <w:t xml:space="preserve">angezeigt werden. Noemi stellt fest, dass das Tagesmenü so gar nicht ihrem Geschmack entspricht. Sie stellt sich daher in die rechte Warteschlange. Um sich die Zeit ein wenig zu vertreiben, schaut sie den Mitstudierenden zu, wie diese mit </w:t>
      </w:r>
      <w:proofErr w:type="gramStart"/>
      <w:r>
        <w:t>der Videowall</w:t>
      </w:r>
      <w:proofErr w:type="gramEnd"/>
      <w:r>
        <w:t xml:space="preserve"> interagieren. </w:t>
      </w:r>
    </w:p>
    <w:p w:rsidR="00E462E1" w:rsidRDefault="00E462E1" w:rsidP="00E462E1">
      <w:pPr>
        <w:pStyle w:val="Heading5"/>
      </w:pPr>
      <w:bookmarkStart w:id="206" w:name="_Toc327467657"/>
      <w:r>
        <w:t>Persona Erich Eventbesucher</w:t>
      </w:r>
      <w:bookmarkEnd w:id="206"/>
    </w:p>
    <w:tbl>
      <w:tblPr>
        <w:tblStyle w:val="TableGrid"/>
        <w:tblW w:w="0" w:type="auto"/>
        <w:tblLook w:val="04A0" w:firstRow="1" w:lastRow="0" w:firstColumn="1" w:lastColumn="0" w:noHBand="0" w:noVBand="1"/>
      </w:tblPr>
      <w:tblGrid>
        <w:gridCol w:w="3227"/>
        <w:gridCol w:w="5985"/>
      </w:tblGrid>
      <w:tr w:rsidR="00E462E1" w:rsidTr="00F93041">
        <w:tc>
          <w:tcPr>
            <w:tcW w:w="3227" w:type="dxa"/>
          </w:tcPr>
          <w:p w:rsidR="00E462E1" w:rsidRDefault="00E462E1" w:rsidP="00F93041">
            <w:r>
              <w:t>Erich Eventbesucher</w:t>
            </w:r>
          </w:p>
        </w:tc>
        <w:tc>
          <w:tcPr>
            <w:tcW w:w="5985" w:type="dxa"/>
          </w:tcPr>
          <w:p w:rsidR="00E462E1" w:rsidRDefault="00E462E1" w:rsidP="00F93041"/>
        </w:tc>
      </w:tr>
      <w:tr w:rsidR="00E462E1" w:rsidTr="00F93041">
        <w:tc>
          <w:tcPr>
            <w:tcW w:w="3227" w:type="dxa"/>
          </w:tcPr>
          <w:p w:rsidR="00E462E1" w:rsidRDefault="00E462E1" w:rsidP="00F93041">
            <w:r>
              <w:rPr>
                <w:noProof/>
                <w:lang w:eastAsia="de-CH"/>
              </w:rPr>
              <w:drawing>
                <wp:inline distT="0" distB="0" distL="0" distR="0" wp14:anchorId="742EE262" wp14:editId="45AFB533">
                  <wp:extent cx="1771650" cy="2533650"/>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P900443194.JPG"/>
                          <pic:cNvPicPr/>
                        </pic:nvPicPr>
                        <pic:blipFill rotWithShape="1">
                          <a:blip r:embed="rId39" cstate="print">
                            <a:extLst>
                              <a:ext uri="{28A0092B-C50C-407E-A947-70E740481C1C}">
                                <a14:useLocalDpi xmlns:a14="http://schemas.microsoft.com/office/drawing/2010/main" val="0"/>
                              </a:ext>
                            </a:extLst>
                          </a:blip>
                          <a:srcRect b="4547"/>
                          <a:stretch/>
                        </pic:blipFill>
                        <pic:spPr bwMode="auto">
                          <a:xfrm>
                            <a:off x="0" y="0"/>
                            <a:ext cx="1773740" cy="2536639"/>
                          </a:xfrm>
                          <a:prstGeom prst="rect">
                            <a:avLst/>
                          </a:prstGeom>
                          <a:ln>
                            <a:noFill/>
                          </a:ln>
                          <a:extLst>
                            <a:ext uri="{53640926-AAD7-44D8-BBD7-CCE9431645EC}">
                              <a14:shadowObscured xmlns:a14="http://schemas.microsoft.com/office/drawing/2010/main"/>
                            </a:ext>
                          </a:extLst>
                        </pic:spPr>
                      </pic:pic>
                    </a:graphicData>
                  </a:graphic>
                </wp:inline>
              </w:drawing>
            </w:r>
          </w:p>
          <w:p w:rsidR="00E462E1" w:rsidRDefault="00E462E1" w:rsidP="00F93041">
            <w:pPr>
              <w:pStyle w:val="Caption"/>
            </w:pPr>
            <w:bookmarkStart w:id="207" w:name="_Toc327468029"/>
            <w:r>
              <w:t xml:space="preserve">Abbildung </w:t>
            </w:r>
            <w:fldSimple w:instr=" SEQ Abbildung \* ARABIC ">
              <w:r w:rsidR="000E6CF3">
                <w:rPr>
                  <w:noProof/>
                </w:rPr>
                <w:t>27</w:t>
              </w:r>
            </w:fldSimple>
            <w:r>
              <w:t xml:space="preserve"> - Erich Eventbesucher, Bildquelle: www.office.com</w:t>
            </w:r>
            <w:bookmarkEnd w:id="207"/>
          </w:p>
        </w:tc>
        <w:tc>
          <w:tcPr>
            <w:tcW w:w="5985" w:type="dxa"/>
          </w:tcPr>
          <w:p w:rsidR="00E462E1" w:rsidRPr="00B55C16" w:rsidRDefault="00E462E1" w:rsidP="00F93041">
            <w:pPr>
              <w:rPr>
                <w:b/>
              </w:rPr>
            </w:pPr>
            <w:r w:rsidRPr="00B55C16">
              <w:rPr>
                <w:b/>
              </w:rPr>
              <w:t>Kurzprofil</w:t>
            </w:r>
          </w:p>
          <w:p w:rsidR="00E462E1" w:rsidRDefault="00E462E1" w:rsidP="00F93041"/>
          <w:p w:rsidR="00E462E1" w:rsidRDefault="00E462E1" w:rsidP="00F93041">
            <w:r>
              <w:t>Mitarbeiter aus dem privaten Sektor</w:t>
            </w:r>
          </w:p>
          <w:p w:rsidR="00E462E1" w:rsidRDefault="00E462E1" w:rsidP="00F93041">
            <w:r>
              <w:t>31 Jahre</w:t>
            </w:r>
          </w:p>
        </w:tc>
      </w:tr>
      <w:tr w:rsidR="00E462E1" w:rsidTr="00F93041">
        <w:tc>
          <w:tcPr>
            <w:tcW w:w="3227" w:type="dxa"/>
          </w:tcPr>
          <w:p w:rsidR="00E462E1" w:rsidRDefault="00E462E1" w:rsidP="00F93041">
            <w:r>
              <w:t>Arbeitskontext (Lärm, Unterbrüche, Regeln)</w:t>
            </w:r>
          </w:p>
        </w:tc>
        <w:tc>
          <w:tcPr>
            <w:tcW w:w="5985" w:type="dxa"/>
          </w:tcPr>
          <w:p w:rsidR="00E462E1" w:rsidRDefault="00E462E1" w:rsidP="00F93041">
            <w:r>
              <w:t>Erich befindet sich bei Eventbesuchen an der HSR jeweils den ganzen Tag im Gebäude 4. Denn für die Veranstaltungen an der HSR wird meist die Aula genutzt, welche sich in ebendiesem Gebäude befindet. Auch das Mittagessen wird dort serviert.</w:t>
            </w:r>
          </w:p>
        </w:tc>
      </w:tr>
      <w:tr w:rsidR="00E462E1" w:rsidTr="00F93041">
        <w:tc>
          <w:tcPr>
            <w:tcW w:w="3227" w:type="dxa"/>
          </w:tcPr>
          <w:p w:rsidR="00E462E1" w:rsidRDefault="00E462E1" w:rsidP="00F93041">
            <w:r>
              <w:t>Persönlichkeit &amp; Vorlieben</w:t>
            </w:r>
          </w:p>
        </w:tc>
        <w:tc>
          <w:tcPr>
            <w:tcW w:w="5985" w:type="dxa"/>
          </w:tcPr>
          <w:p w:rsidR="00E462E1" w:rsidRDefault="00E462E1" w:rsidP="00F93041">
            <w:r>
              <w:t xml:space="preserve">Erich ist an neuen Technologien und Entdeckungen grundsätzlich interessiert. </w:t>
            </w:r>
          </w:p>
        </w:tc>
      </w:tr>
      <w:tr w:rsidR="00E462E1" w:rsidTr="00F93041">
        <w:tc>
          <w:tcPr>
            <w:tcW w:w="3227" w:type="dxa"/>
          </w:tcPr>
          <w:p w:rsidR="00E462E1" w:rsidRDefault="00E462E1" w:rsidP="00F93041">
            <w:r>
              <w:t>Vorkenntnisse &amp; Lernen (Computer, Domain)</w:t>
            </w:r>
          </w:p>
        </w:tc>
        <w:tc>
          <w:tcPr>
            <w:tcW w:w="5985" w:type="dxa"/>
          </w:tcPr>
          <w:p w:rsidR="00E462E1" w:rsidRDefault="00E462E1" w:rsidP="00F93041">
            <w:r>
              <w:t>Erich verfügt über gute Computerkenntnisse und hat schon von Kinect gehört, dies aber bis jetzt noch nicht ausprobieren können.</w:t>
            </w:r>
          </w:p>
        </w:tc>
      </w:tr>
      <w:tr w:rsidR="00E462E1" w:rsidTr="00F93041">
        <w:tc>
          <w:tcPr>
            <w:tcW w:w="3227" w:type="dxa"/>
          </w:tcPr>
          <w:p w:rsidR="00E462E1" w:rsidRDefault="00E462E1" w:rsidP="00F93041">
            <w:r>
              <w:t>Eigenschaften / Verhaltensvariablen</w:t>
            </w:r>
          </w:p>
        </w:tc>
        <w:tc>
          <w:tcPr>
            <w:tcW w:w="5985" w:type="dxa"/>
          </w:tcPr>
          <w:p w:rsidR="00E462E1" w:rsidRDefault="00E462E1" w:rsidP="00FC1D38">
            <w:pPr>
              <w:pStyle w:val="ListParagraph"/>
              <w:numPr>
                <w:ilvl w:val="0"/>
                <w:numId w:val="10"/>
              </w:numPr>
            </w:pPr>
            <w:r>
              <w:t>Hat Interesse an den Postern: Trifft zu</w:t>
            </w:r>
          </w:p>
          <w:p w:rsidR="00E462E1" w:rsidRDefault="00E462E1" w:rsidP="00FC1D38">
            <w:pPr>
              <w:pStyle w:val="ListParagraph"/>
              <w:numPr>
                <w:ilvl w:val="0"/>
                <w:numId w:val="10"/>
              </w:numPr>
            </w:pPr>
            <w:r>
              <w:t>Empfindet Präsentation als wertvoll: Trifft zu</w:t>
            </w:r>
          </w:p>
          <w:p w:rsidR="00E462E1" w:rsidRDefault="00E462E1" w:rsidP="00FC1D38">
            <w:pPr>
              <w:pStyle w:val="ListParagraph"/>
              <w:numPr>
                <w:ilvl w:val="0"/>
                <w:numId w:val="10"/>
              </w:numPr>
            </w:pPr>
            <w:r>
              <w:t>Bewertet Poster/Broschüre als qualitativ gut: Trifft zu</w:t>
            </w:r>
          </w:p>
          <w:p w:rsidR="00E462E1" w:rsidRDefault="00E462E1" w:rsidP="00FC1D38">
            <w:pPr>
              <w:pStyle w:val="ListParagraph"/>
              <w:numPr>
                <w:ilvl w:val="0"/>
                <w:numId w:val="10"/>
              </w:numPr>
            </w:pPr>
            <w:r>
              <w:t>Findet Lesen der Poster zu zeitaufwändig: Trifft nicht zu</w:t>
            </w:r>
          </w:p>
        </w:tc>
      </w:tr>
      <w:tr w:rsidR="00E462E1" w:rsidTr="00F93041">
        <w:tc>
          <w:tcPr>
            <w:tcW w:w="3227" w:type="dxa"/>
          </w:tcPr>
          <w:p w:rsidR="00E462E1" w:rsidRDefault="00E462E1" w:rsidP="00F93041">
            <w:r>
              <w:t>Ziele</w:t>
            </w:r>
          </w:p>
        </w:tc>
        <w:tc>
          <w:tcPr>
            <w:tcW w:w="5985" w:type="dxa"/>
          </w:tcPr>
          <w:p w:rsidR="00E462E1" w:rsidRDefault="00E462E1" w:rsidP="00FC1D38">
            <w:pPr>
              <w:pStyle w:val="ListParagraph"/>
              <w:keepNext/>
              <w:numPr>
                <w:ilvl w:val="0"/>
                <w:numId w:val="12"/>
              </w:numPr>
            </w:pPr>
            <w:r>
              <w:t>Zeit in den Pausen überbrücken</w:t>
            </w:r>
          </w:p>
        </w:tc>
      </w:tr>
    </w:tbl>
    <w:p w:rsidR="00E462E1" w:rsidRPr="004C727F" w:rsidRDefault="00E462E1" w:rsidP="00E462E1">
      <w:pPr>
        <w:pStyle w:val="Heading6"/>
      </w:pPr>
      <w:bookmarkStart w:id="208" w:name="_Toc327467658"/>
      <w:r>
        <w:t>Ist-Szenario-1</w:t>
      </w:r>
      <w:bookmarkEnd w:id="208"/>
    </w:p>
    <w:p w:rsidR="00E462E1" w:rsidRDefault="00E462E1" w:rsidP="00E462E1">
      <w:r>
        <w:t>Erich besucht zusammen mit seinen Firmenkollegen eine Veranstaltung an der HSR. Diese findet in der Aula im Gebäude 4 statt. Nach einer Einführung erfolgt die erste Pause. Erich und seine Kollegen nutzen diese Zeit, um etwas nach draussen zu gehen und frische Luft zu schnappen. Auf dem Weg dorthin haben sie noch genug Zeit, um sich im Gebäude etwas genauer umzusehen und betrachten für kurze Zeit den Informationsstand. Ihr Interesse verfliegt jedoch recht schnell, da es sich hierbei vor allem um Informationen für zukünftige Studenten oder Angebote für Studierende handelt. Die Gruppe begibt sich nach draussen und kehrt erst zurück, als sie in den Saal gerufen wird.</w:t>
      </w:r>
    </w:p>
    <w:p w:rsidR="00E462E1" w:rsidRDefault="00E462E1" w:rsidP="00E462E1">
      <w:pPr>
        <w:pStyle w:val="Heading6"/>
      </w:pPr>
      <w:bookmarkStart w:id="209" w:name="_Toc327467659"/>
      <w:r>
        <w:t>Soll</w:t>
      </w:r>
      <w:r w:rsidRPr="0047585F">
        <w:rPr>
          <w:rStyle w:val="Heading6Char"/>
        </w:rPr>
        <w:t>-</w:t>
      </w:r>
      <w:r>
        <w:t>Szenario-1</w:t>
      </w:r>
      <w:bookmarkEnd w:id="209"/>
    </w:p>
    <w:p w:rsidR="00E462E1" w:rsidRPr="00A00B34" w:rsidRDefault="00E462E1" w:rsidP="00E462E1">
      <w:r>
        <w:t xml:space="preserve">Erich besucht zusammen mit seinen Firmenkollegen eine Veranstaltung an der HSR. Diese findet in der Aula im Gebäude 4 statt. Schon beim Betreten des Gebäudes </w:t>
      </w:r>
      <w:proofErr w:type="gramStart"/>
      <w:r>
        <w:t>fällt</w:t>
      </w:r>
      <w:proofErr w:type="gramEnd"/>
      <w:r>
        <w:t xml:space="preserve"> ihm die Videowall an der Wand im Eingangsbereich auf. Jedoch hat er keine Zeit, sich genauer damit auseinanderzusetzen, da die Veranstaltung gleich beginnt und er sich unverzüglich in die Aula begeben muss. Nach einer Einführung erfolgt die erste Pause. Erich und seine Kollegen nutzen diese Zeit, um etwas nach draussen zu gehen und frische Luft zu schnappen. Auf dem Weg dorthin </w:t>
      </w:r>
      <w:proofErr w:type="gramStart"/>
      <w:r>
        <w:t>fällt</w:t>
      </w:r>
      <w:proofErr w:type="gramEnd"/>
      <w:r>
        <w:t xml:space="preserve"> ihm wieder die Videowall auf. Interessiert nähert er sich dieser und bemerkt, dass diese auf seine Bewegungen reagiert. Erich stellt bei näherer Betrachtung fest, dass es sich bei den angezeigten Elementen um </w:t>
      </w:r>
      <w:r>
        <w:lastRenderedPageBreak/>
        <w:t>Poster zu Arbeiten, die an der Hochschule durchgeführt wurden, handelt. Erich sieht sich einige der Poster an und möchte eines davon genauer studieren. In diesem Moment werden er und seine Gruppe jedoch wieder in den Saal gerufen. Erich nimmt sich jedoch fest vor, die Videowall am Mittag noch einm</w:t>
      </w:r>
      <w:r w:rsidR="00C10E4E">
        <w:t>al über längere Zeit zu nutzen.</w:t>
      </w:r>
    </w:p>
    <w:p w:rsidR="00E462E1" w:rsidRDefault="00E462E1" w:rsidP="00E462E1">
      <w:pPr>
        <w:pStyle w:val="Heading3"/>
      </w:pPr>
      <w:bookmarkStart w:id="210" w:name="_Toc327467660"/>
      <w:bookmarkStart w:id="211" w:name="_Toc327468960"/>
      <w:r>
        <w:t>Sofortiges Erfolgserlebnis</w:t>
      </w:r>
      <w:bookmarkEnd w:id="210"/>
      <w:bookmarkEnd w:id="211"/>
    </w:p>
    <w:p w:rsidR="00E462E1" w:rsidRDefault="00E462E1" w:rsidP="00E462E1">
      <w:r>
        <w:t>Gerätesoftware und Internetapplikationen, welche dem Benutzer ein sofortiges Erfolgserlebnis bieten, haben eine positive Wirkung auf den Nutzer. Das Erfolgserlebnis vermittelt ihm das Gefühl, dass er fähig ist, die Applikation zu bedienen: Eine Swipe-Geste auf dem Smartphone bestätigt das eigene Tun, indem unverzüglich der nächste Screen angezeigt wird. Ein Tastendruck in der Suchleiste erzeugt eine unmittelbare Antwort, indem eine Liste von möglichen Suchbegriffen anzeigt wird.</w:t>
      </w:r>
    </w:p>
    <w:p w:rsidR="00E462E1" w:rsidRDefault="00E462E1" w:rsidP="00E462E1">
      <w:r>
        <w:t xml:space="preserve">Auch die Videowall bietet ein sofortiges Erfolgserlebnis. Sobald der Benutzer von Kinect erkannt worden ist, wird das Skelett des Benutzers auf </w:t>
      </w:r>
      <w:proofErr w:type="gramStart"/>
      <w:r>
        <w:t>der Wall</w:t>
      </w:r>
      <w:proofErr w:type="gramEnd"/>
      <w:r>
        <w:t xml:space="preserve"> dargestellt. Bewegt sich die Person, so macht das Skelett die Bewegungen zeitgleich nach. Sofort realisiert der Nutzer, dass das Skelett ihn selbst darstellt und weiss somit, dass er die Steuerung der Applikation in der Hand hat.</w:t>
      </w:r>
    </w:p>
    <w:p w:rsidR="00E462E1" w:rsidRDefault="00E462E1" w:rsidP="00E462E1">
      <w:pPr>
        <w:pStyle w:val="Heading3"/>
      </w:pPr>
      <w:bookmarkStart w:id="212" w:name="_Toc327467661"/>
      <w:bookmarkStart w:id="213" w:name="_Toc327468961"/>
      <w:r>
        <w:t>Motivation zur wiederholten Nutzung der Videowall</w:t>
      </w:r>
      <w:bookmarkEnd w:id="212"/>
      <w:bookmarkEnd w:id="213"/>
    </w:p>
    <w:p w:rsidR="00E462E1" w:rsidRDefault="00E462E1" w:rsidP="00E462E1">
      <w:r>
        <w:t xml:space="preserve">Ein Demomodus soll die Videowall attraktiv machen und die Aufmerksamkeit der Passanten wecken. Interessante Inhalte aus verschiedenen Themenbereichen sollen die Nutzer motivieren, mit der Wall zu interagieren. </w:t>
      </w:r>
    </w:p>
    <w:p w:rsidR="00E462E1" w:rsidRDefault="00E462E1" w:rsidP="00E462E1">
      <w:r>
        <w:t xml:space="preserve">Auf </w:t>
      </w:r>
      <w:proofErr w:type="gramStart"/>
      <w:r>
        <w:t>der Wall</w:t>
      </w:r>
      <w:proofErr w:type="gramEnd"/>
      <w:r>
        <w:t xml:space="preserve"> sollen daher Informationen, die für die unterschiedlichen Benutzergruppen von Interesse sind, präsentiert werden:</w:t>
      </w:r>
    </w:p>
    <w:p w:rsidR="00E462E1" w:rsidRDefault="00E462E1" w:rsidP="00FC1D38">
      <w:pPr>
        <w:pStyle w:val="ListParagraph"/>
        <w:numPr>
          <w:ilvl w:val="0"/>
          <w:numId w:val="12"/>
        </w:numPr>
      </w:pPr>
      <w:r>
        <w:t xml:space="preserve">Für Studenten, welche sich für Bachelorarbeiten interessieren, eignet sich das Browsen der Poster. Jedes Semester kommen hier neue Arbeiten hinzu, die Auswahl vergrössert sich also stets. Es ist denkbar, auf </w:t>
      </w:r>
      <w:proofErr w:type="gramStart"/>
      <w:r>
        <w:t>der Videowall</w:t>
      </w:r>
      <w:proofErr w:type="gramEnd"/>
      <w:r>
        <w:t xml:space="preserve"> Videos über die Arbeiten zu präsentieren. Das macht die Wall interaktiver und somit interessanter für eine wiederholte Nutzung.</w:t>
      </w:r>
    </w:p>
    <w:p w:rsidR="00E462E1" w:rsidRDefault="00E462E1" w:rsidP="00FC1D38">
      <w:pPr>
        <w:pStyle w:val="ListParagraph"/>
        <w:numPr>
          <w:ilvl w:val="0"/>
          <w:numId w:val="12"/>
        </w:numPr>
      </w:pPr>
      <w:r>
        <w:t>Für Eventbesucher ist es sicher von Interesse, an einem zentralen Ort einen Überblick über den Event erhalten zu können. Gerade technisch affine Benutzer können sich auch für das Browsen der Poster begeistern.</w:t>
      </w:r>
    </w:p>
    <w:p w:rsidR="00E462E1" w:rsidRDefault="00E462E1" w:rsidP="00FC1D38">
      <w:pPr>
        <w:pStyle w:val="ListParagraph"/>
        <w:numPr>
          <w:ilvl w:val="0"/>
          <w:numId w:val="12"/>
        </w:numPr>
      </w:pPr>
      <w:r>
        <w:t>Für Studenten, welche sich nicht so sehr für die Bachelorarbeiten erwärmen können, und für Besucher besteht die Möglichkeit, sich über die Videowall über das Mittagsmenu der öffentlichen Mensa der Hochschule zu informieren. Eine Erheiterung durch ein einfaches Spiel soll die Motivation der Passanten allgemein zur wiederholten Nutzung der Wall aufrecht zu erhalten.</w:t>
      </w:r>
    </w:p>
    <w:p w:rsidR="00E462E1" w:rsidRDefault="00E462E1" w:rsidP="00E462E1">
      <w:pPr>
        <w:pStyle w:val="Heading3"/>
      </w:pPr>
      <w:bookmarkStart w:id="214" w:name="_Toc327467662"/>
      <w:bookmarkStart w:id="215" w:name="_Toc327468962"/>
      <w:r>
        <w:t>Microsoft Imagine Cup</w:t>
      </w:r>
      <w:bookmarkEnd w:id="214"/>
      <w:bookmarkEnd w:id="215"/>
    </w:p>
    <w:p w:rsidR="00E462E1" w:rsidRDefault="00E462E1" w:rsidP="00E462E1">
      <w:r>
        <w:t>Das Team entschied sich kurzfristig am Microsoft Imagine Cup</w:t>
      </w:r>
      <w:r>
        <w:rPr>
          <w:rStyle w:val="FootnoteReference"/>
        </w:rPr>
        <w:footnoteReference w:id="23"/>
      </w:r>
      <w:r>
        <w:t xml:space="preserve"> teilzunehmen. Bei diesem Wettbewerb können Teams zu verschiedenen Themen einen Projektplan und später eine Applikation präsentieren. Das Thema Kinect Fun Lab Challenge schien gut zu dem Projekt zu passen und daher wurde dafür ein Projektplan erstellt, welcher die Idee der Videowall weiter ausbaute. Der Projektplan wurde zusammen mit Kevin Gaunt vom Institut für Software (INS) erstellt und kann</w:t>
      </w:r>
      <w:r w:rsidR="00C8382C">
        <w:t xml:space="preserve"> im Anhang eingesehen werden (</w:t>
      </w:r>
      <w:r w:rsidR="00C8382C">
        <w:fldChar w:fldCharType="begin"/>
      </w:r>
      <w:r w:rsidR="00C8382C">
        <w:instrText xml:space="preserve"> REF _Ref327461240 \r \h </w:instrText>
      </w:r>
      <w:r w:rsidR="00C8382C">
        <w:fldChar w:fldCharType="separate"/>
      </w:r>
      <w:r w:rsidR="000E6CF3">
        <w:t>VIII</w:t>
      </w:r>
      <w:r w:rsidR="00C8382C">
        <w:fldChar w:fldCharType="end"/>
      </w:r>
      <w:r w:rsidR="00C8382C">
        <w:t xml:space="preserve"> </w:t>
      </w:r>
      <w:r w:rsidR="00C8382C">
        <w:fldChar w:fldCharType="begin"/>
      </w:r>
      <w:r w:rsidR="00C8382C">
        <w:instrText xml:space="preserve"> REF _Ref327461240 \h </w:instrText>
      </w:r>
      <w:r w:rsidR="00C8382C">
        <w:fldChar w:fldCharType="separate"/>
      </w:r>
      <w:r w:rsidR="000E6CF3">
        <w:t>Anhang</w:t>
      </w:r>
      <w:r w:rsidR="00C8382C">
        <w:fldChar w:fldCharType="end"/>
      </w:r>
      <w:r>
        <w:t>). Leider konnte sich das Team mit diesen Plan nicht gegen die Konkurrenz durchsetzen.</w:t>
      </w:r>
      <w:bookmarkEnd w:id="82"/>
    </w:p>
    <w:p w:rsidR="00E462E1" w:rsidRDefault="00E462E1" w:rsidP="00E462E1">
      <w:r>
        <w:br w:type="page"/>
      </w:r>
    </w:p>
    <w:p w:rsidR="00E462E1" w:rsidRDefault="00E462E1" w:rsidP="00E462E1">
      <w:pPr>
        <w:pStyle w:val="Heading2"/>
      </w:pPr>
      <w:bookmarkStart w:id="216" w:name="_Ref327456436"/>
      <w:bookmarkStart w:id="217" w:name="_Ref327456438"/>
      <w:bookmarkStart w:id="218" w:name="_Toc327468963"/>
      <w:bookmarkStart w:id="219" w:name="Anforderungen"/>
      <w:r>
        <w:lastRenderedPageBreak/>
        <w:t>Anforderungen</w:t>
      </w:r>
      <w:bookmarkEnd w:id="216"/>
      <w:bookmarkEnd w:id="217"/>
      <w:bookmarkEnd w:id="218"/>
    </w:p>
    <w:p w:rsidR="007E1B3E" w:rsidRDefault="00E462E1">
      <w:pPr>
        <w:pStyle w:val="TOC1"/>
        <w:tabs>
          <w:tab w:val="left" w:pos="800"/>
          <w:tab w:val="right" w:leader="dot" w:pos="9062"/>
        </w:tabs>
        <w:rPr>
          <w:b w:val="0"/>
          <w:noProof/>
          <w:sz w:val="22"/>
          <w:szCs w:val="22"/>
          <w:lang w:eastAsia="de-CH"/>
        </w:rPr>
      </w:pPr>
      <w:r>
        <w:fldChar w:fldCharType="begin"/>
      </w:r>
      <w:r>
        <w:instrText xml:space="preserve"> TOC \b Anforderungen \h \z \u \t "Heading 3;1;Heading 4;2;Heading 5;3;Heading 6;4" </w:instrText>
      </w:r>
      <w:r>
        <w:fldChar w:fldCharType="separate"/>
      </w:r>
      <w:hyperlink w:anchor="_Toc327467663" w:history="1">
        <w:r w:rsidR="007E1B3E" w:rsidRPr="0081778A">
          <w:rPr>
            <w:rStyle w:val="Hyperlink"/>
            <w:noProof/>
          </w:rPr>
          <w:t>V.4.1</w:t>
        </w:r>
        <w:r w:rsidR="007E1B3E">
          <w:rPr>
            <w:b w:val="0"/>
            <w:noProof/>
            <w:sz w:val="22"/>
            <w:szCs w:val="22"/>
            <w:lang w:eastAsia="de-CH"/>
          </w:rPr>
          <w:tab/>
        </w:r>
        <w:r w:rsidR="007E1B3E" w:rsidRPr="0081778A">
          <w:rPr>
            <w:rStyle w:val="Hyperlink"/>
            <w:noProof/>
          </w:rPr>
          <w:t>Änderungsgeschichte</w:t>
        </w:r>
        <w:r w:rsidR="007E1B3E">
          <w:rPr>
            <w:noProof/>
            <w:webHidden/>
          </w:rPr>
          <w:tab/>
        </w:r>
        <w:r w:rsidR="007E1B3E">
          <w:rPr>
            <w:noProof/>
            <w:webHidden/>
          </w:rPr>
          <w:fldChar w:fldCharType="begin"/>
        </w:r>
        <w:r w:rsidR="007E1B3E">
          <w:rPr>
            <w:noProof/>
            <w:webHidden/>
          </w:rPr>
          <w:instrText xml:space="preserve"> PAGEREF _Toc327467663 \h </w:instrText>
        </w:r>
        <w:r w:rsidR="007E1B3E">
          <w:rPr>
            <w:noProof/>
            <w:webHidden/>
          </w:rPr>
        </w:r>
        <w:r w:rsidR="007E1B3E">
          <w:rPr>
            <w:noProof/>
            <w:webHidden/>
          </w:rPr>
          <w:fldChar w:fldCharType="separate"/>
        </w:r>
        <w:r w:rsidR="000E6CF3">
          <w:rPr>
            <w:noProof/>
            <w:webHidden/>
          </w:rPr>
          <w:t>51</w:t>
        </w:r>
        <w:r w:rsidR="007E1B3E">
          <w:rPr>
            <w:noProof/>
            <w:webHidden/>
          </w:rPr>
          <w:fldChar w:fldCharType="end"/>
        </w:r>
      </w:hyperlink>
    </w:p>
    <w:p w:rsidR="007E1B3E" w:rsidRDefault="00B95EE1">
      <w:pPr>
        <w:pStyle w:val="TOC1"/>
        <w:tabs>
          <w:tab w:val="left" w:pos="800"/>
          <w:tab w:val="right" w:leader="dot" w:pos="9062"/>
        </w:tabs>
        <w:rPr>
          <w:b w:val="0"/>
          <w:noProof/>
          <w:sz w:val="22"/>
          <w:szCs w:val="22"/>
          <w:lang w:eastAsia="de-CH"/>
        </w:rPr>
      </w:pPr>
      <w:hyperlink w:anchor="_Toc327467664" w:history="1">
        <w:r w:rsidR="007E1B3E" w:rsidRPr="0081778A">
          <w:rPr>
            <w:rStyle w:val="Hyperlink"/>
            <w:noProof/>
          </w:rPr>
          <w:t>V.4.2</w:t>
        </w:r>
        <w:r w:rsidR="007E1B3E">
          <w:rPr>
            <w:b w:val="0"/>
            <w:noProof/>
            <w:sz w:val="22"/>
            <w:szCs w:val="22"/>
            <w:lang w:eastAsia="de-CH"/>
          </w:rPr>
          <w:tab/>
        </w:r>
        <w:r w:rsidR="007E1B3E" w:rsidRPr="0081778A">
          <w:rPr>
            <w:rStyle w:val="Hyperlink"/>
            <w:noProof/>
          </w:rPr>
          <w:t>Tools</w:t>
        </w:r>
        <w:r w:rsidR="007E1B3E">
          <w:rPr>
            <w:noProof/>
            <w:webHidden/>
          </w:rPr>
          <w:tab/>
        </w:r>
        <w:r w:rsidR="007E1B3E">
          <w:rPr>
            <w:noProof/>
            <w:webHidden/>
          </w:rPr>
          <w:fldChar w:fldCharType="begin"/>
        </w:r>
        <w:r w:rsidR="007E1B3E">
          <w:rPr>
            <w:noProof/>
            <w:webHidden/>
          </w:rPr>
          <w:instrText xml:space="preserve"> PAGEREF _Toc327467664 \h </w:instrText>
        </w:r>
        <w:r w:rsidR="007E1B3E">
          <w:rPr>
            <w:noProof/>
            <w:webHidden/>
          </w:rPr>
        </w:r>
        <w:r w:rsidR="007E1B3E">
          <w:rPr>
            <w:noProof/>
            <w:webHidden/>
          </w:rPr>
          <w:fldChar w:fldCharType="separate"/>
        </w:r>
        <w:r w:rsidR="000E6CF3">
          <w:rPr>
            <w:noProof/>
            <w:webHidden/>
          </w:rPr>
          <w:t>52</w:t>
        </w:r>
        <w:r w:rsidR="007E1B3E">
          <w:rPr>
            <w:noProof/>
            <w:webHidden/>
          </w:rPr>
          <w:fldChar w:fldCharType="end"/>
        </w:r>
      </w:hyperlink>
    </w:p>
    <w:p w:rsidR="007E1B3E" w:rsidRDefault="00B95EE1">
      <w:pPr>
        <w:pStyle w:val="TOC1"/>
        <w:tabs>
          <w:tab w:val="left" w:pos="800"/>
          <w:tab w:val="right" w:leader="dot" w:pos="9062"/>
        </w:tabs>
        <w:rPr>
          <w:b w:val="0"/>
          <w:noProof/>
          <w:sz w:val="22"/>
          <w:szCs w:val="22"/>
          <w:lang w:eastAsia="de-CH"/>
        </w:rPr>
      </w:pPr>
      <w:hyperlink w:anchor="_Toc327467665" w:history="1">
        <w:r w:rsidR="007E1B3E" w:rsidRPr="0081778A">
          <w:rPr>
            <w:rStyle w:val="Hyperlink"/>
            <w:noProof/>
          </w:rPr>
          <w:t>V.4.3</w:t>
        </w:r>
        <w:r w:rsidR="007E1B3E">
          <w:rPr>
            <w:b w:val="0"/>
            <w:noProof/>
            <w:sz w:val="22"/>
            <w:szCs w:val="22"/>
            <w:lang w:eastAsia="de-CH"/>
          </w:rPr>
          <w:tab/>
        </w:r>
        <w:r w:rsidR="007E1B3E" w:rsidRPr="0081778A">
          <w:rPr>
            <w:rStyle w:val="Hyperlink"/>
            <w:noProof/>
          </w:rPr>
          <w:t>Funktionale Anforderungen</w:t>
        </w:r>
        <w:r w:rsidR="007E1B3E">
          <w:rPr>
            <w:noProof/>
            <w:webHidden/>
          </w:rPr>
          <w:tab/>
        </w:r>
        <w:r w:rsidR="007E1B3E">
          <w:rPr>
            <w:noProof/>
            <w:webHidden/>
          </w:rPr>
          <w:fldChar w:fldCharType="begin"/>
        </w:r>
        <w:r w:rsidR="007E1B3E">
          <w:rPr>
            <w:noProof/>
            <w:webHidden/>
          </w:rPr>
          <w:instrText xml:space="preserve"> PAGEREF _Toc327467665 \h </w:instrText>
        </w:r>
        <w:r w:rsidR="007E1B3E">
          <w:rPr>
            <w:noProof/>
            <w:webHidden/>
          </w:rPr>
        </w:r>
        <w:r w:rsidR="007E1B3E">
          <w:rPr>
            <w:noProof/>
            <w:webHidden/>
          </w:rPr>
          <w:fldChar w:fldCharType="separate"/>
        </w:r>
        <w:r w:rsidR="000E6CF3">
          <w:rPr>
            <w:noProof/>
            <w:webHidden/>
          </w:rPr>
          <w:t>53</w:t>
        </w:r>
        <w:r w:rsidR="007E1B3E">
          <w:rPr>
            <w:noProof/>
            <w:webHidden/>
          </w:rPr>
          <w:fldChar w:fldCharType="end"/>
        </w:r>
      </w:hyperlink>
    </w:p>
    <w:p w:rsidR="007E1B3E" w:rsidRDefault="00B95EE1">
      <w:pPr>
        <w:pStyle w:val="TOC1"/>
        <w:tabs>
          <w:tab w:val="left" w:pos="800"/>
          <w:tab w:val="right" w:leader="dot" w:pos="9062"/>
        </w:tabs>
        <w:rPr>
          <w:b w:val="0"/>
          <w:noProof/>
          <w:sz w:val="22"/>
          <w:szCs w:val="22"/>
          <w:lang w:eastAsia="de-CH"/>
        </w:rPr>
      </w:pPr>
      <w:hyperlink w:anchor="_Toc327467666" w:history="1">
        <w:r w:rsidR="007E1B3E" w:rsidRPr="0081778A">
          <w:rPr>
            <w:rStyle w:val="Hyperlink"/>
            <w:noProof/>
          </w:rPr>
          <w:t>V.4.4</w:t>
        </w:r>
        <w:r w:rsidR="007E1B3E">
          <w:rPr>
            <w:b w:val="0"/>
            <w:noProof/>
            <w:sz w:val="22"/>
            <w:szCs w:val="22"/>
            <w:lang w:eastAsia="de-CH"/>
          </w:rPr>
          <w:tab/>
        </w:r>
        <w:r w:rsidR="007E1B3E" w:rsidRPr="0081778A">
          <w:rPr>
            <w:rStyle w:val="Hyperlink"/>
            <w:noProof/>
          </w:rPr>
          <w:t>Nicht-funktionale Anforderungen</w:t>
        </w:r>
        <w:r w:rsidR="007E1B3E">
          <w:rPr>
            <w:noProof/>
            <w:webHidden/>
          </w:rPr>
          <w:tab/>
        </w:r>
        <w:r w:rsidR="007E1B3E">
          <w:rPr>
            <w:noProof/>
            <w:webHidden/>
          </w:rPr>
          <w:fldChar w:fldCharType="begin"/>
        </w:r>
        <w:r w:rsidR="007E1B3E">
          <w:rPr>
            <w:noProof/>
            <w:webHidden/>
          </w:rPr>
          <w:instrText xml:space="preserve"> PAGEREF _Toc327467666 \h </w:instrText>
        </w:r>
        <w:r w:rsidR="007E1B3E">
          <w:rPr>
            <w:noProof/>
            <w:webHidden/>
          </w:rPr>
        </w:r>
        <w:r w:rsidR="007E1B3E">
          <w:rPr>
            <w:noProof/>
            <w:webHidden/>
          </w:rPr>
          <w:fldChar w:fldCharType="separate"/>
        </w:r>
        <w:r w:rsidR="000E6CF3">
          <w:rPr>
            <w:noProof/>
            <w:webHidden/>
          </w:rPr>
          <w:t>60</w:t>
        </w:r>
        <w:r w:rsidR="007E1B3E">
          <w:rPr>
            <w:noProof/>
            <w:webHidden/>
          </w:rPr>
          <w:fldChar w:fldCharType="end"/>
        </w:r>
      </w:hyperlink>
    </w:p>
    <w:p w:rsidR="007E1B3E" w:rsidRDefault="00B95EE1">
      <w:pPr>
        <w:pStyle w:val="TOC2"/>
        <w:tabs>
          <w:tab w:val="left" w:pos="1000"/>
          <w:tab w:val="right" w:leader="dot" w:pos="9062"/>
        </w:tabs>
        <w:rPr>
          <w:noProof/>
          <w:sz w:val="22"/>
          <w:szCs w:val="22"/>
          <w:lang w:eastAsia="de-CH"/>
        </w:rPr>
      </w:pPr>
      <w:hyperlink w:anchor="_Toc327467667" w:history="1">
        <w:r w:rsidR="007E1B3E" w:rsidRPr="0081778A">
          <w:rPr>
            <w:rStyle w:val="Hyperlink"/>
            <w:noProof/>
          </w:rPr>
          <w:t>V.4.4.1</w:t>
        </w:r>
        <w:r w:rsidR="007E1B3E">
          <w:rPr>
            <w:noProof/>
            <w:sz w:val="22"/>
            <w:szCs w:val="22"/>
            <w:lang w:eastAsia="de-CH"/>
          </w:rPr>
          <w:tab/>
        </w:r>
        <w:r w:rsidR="007E1B3E" w:rsidRPr="0081778A">
          <w:rPr>
            <w:rStyle w:val="Hyperlink"/>
            <w:noProof/>
          </w:rPr>
          <w:t>Funktionalität</w:t>
        </w:r>
        <w:r w:rsidR="007E1B3E">
          <w:rPr>
            <w:noProof/>
            <w:webHidden/>
          </w:rPr>
          <w:tab/>
        </w:r>
        <w:r w:rsidR="007E1B3E">
          <w:rPr>
            <w:noProof/>
            <w:webHidden/>
          </w:rPr>
          <w:fldChar w:fldCharType="begin"/>
        </w:r>
        <w:r w:rsidR="007E1B3E">
          <w:rPr>
            <w:noProof/>
            <w:webHidden/>
          </w:rPr>
          <w:instrText xml:space="preserve"> PAGEREF _Toc327467667 \h </w:instrText>
        </w:r>
        <w:r w:rsidR="007E1B3E">
          <w:rPr>
            <w:noProof/>
            <w:webHidden/>
          </w:rPr>
        </w:r>
        <w:r w:rsidR="007E1B3E">
          <w:rPr>
            <w:noProof/>
            <w:webHidden/>
          </w:rPr>
          <w:fldChar w:fldCharType="separate"/>
        </w:r>
        <w:r w:rsidR="000E6CF3">
          <w:rPr>
            <w:noProof/>
            <w:webHidden/>
          </w:rPr>
          <w:t>60</w:t>
        </w:r>
        <w:r w:rsidR="007E1B3E">
          <w:rPr>
            <w:noProof/>
            <w:webHidden/>
          </w:rPr>
          <w:fldChar w:fldCharType="end"/>
        </w:r>
      </w:hyperlink>
    </w:p>
    <w:p w:rsidR="007E1B3E" w:rsidRDefault="00B95EE1">
      <w:pPr>
        <w:pStyle w:val="TOC3"/>
        <w:tabs>
          <w:tab w:val="left" w:pos="1540"/>
          <w:tab w:val="right" w:leader="dot" w:pos="9062"/>
        </w:tabs>
        <w:rPr>
          <w:noProof/>
          <w:sz w:val="22"/>
        </w:rPr>
      </w:pPr>
      <w:hyperlink w:anchor="_Toc327467668" w:history="1">
        <w:r w:rsidR="007E1B3E" w:rsidRPr="0081778A">
          <w:rPr>
            <w:rStyle w:val="Hyperlink"/>
            <w:noProof/>
          </w:rPr>
          <w:t>V.4.4.1.1</w:t>
        </w:r>
        <w:r w:rsidR="007E1B3E">
          <w:rPr>
            <w:noProof/>
            <w:sz w:val="22"/>
          </w:rPr>
          <w:tab/>
        </w:r>
        <w:r w:rsidR="007E1B3E" w:rsidRPr="0081778A">
          <w:rPr>
            <w:rStyle w:val="Hyperlink"/>
            <w:noProof/>
          </w:rPr>
          <w:t>Angemessenheit</w:t>
        </w:r>
        <w:r w:rsidR="007E1B3E">
          <w:rPr>
            <w:noProof/>
            <w:webHidden/>
          </w:rPr>
          <w:tab/>
        </w:r>
        <w:r w:rsidR="007E1B3E">
          <w:rPr>
            <w:noProof/>
            <w:webHidden/>
          </w:rPr>
          <w:fldChar w:fldCharType="begin"/>
        </w:r>
        <w:r w:rsidR="007E1B3E">
          <w:rPr>
            <w:noProof/>
            <w:webHidden/>
          </w:rPr>
          <w:instrText xml:space="preserve"> PAGEREF _Toc327467668 \h </w:instrText>
        </w:r>
        <w:r w:rsidR="007E1B3E">
          <w:rPr>
            <w:noProof/>
            <w:webHidden/>
          </w:rPr>
        </w:r>
        <w:r w:rsidR="007E1B3E">
          <w:rPr>
            <w:noProof/>
            <w:webHidden/>
          </w:rPr>
          <w:fldChar w:fldCharType="separate"/>
        </w:r>
        <w:r w:rsidR="000E6CF3">
          <w:rPr>
            <w:noProof/>
            <w:webHidden/>
          </w:rPr>
          <w:t>60</w:t>
        </w:r>
        <w:r w:rsidR="007E1B3E">
          <w:rPr>
            <w:noProof/>
            <w:webHidden/>
          </w:rPr>
          <w:fldChar w:fldCharType="end"/>
        </w:r>
      </w:hyperlink>
    </w:p>
    <w:p w:rsidR="007E1B3E" w:rsidRDefault="00B95EE1">
      <w:pPr>
        <w:pStyle w:val="TOC2"/>
        <w:tabs>
          <w:tab w:val="left" w:pos="1000"/>
          <w:tab w:val="right" w:leader="dot" w:pos="9062"/>
        </w:tabs>
        <w:rPr>
          <w:noProof/>
          <w:sz w:val="22"/>
          <w:szCs w:val="22"/>
          <w:lang w:eastAsia="de-CH"/>
        </w:rPr>
      </w:pPr>
      <w:hyperlink w:anchor="_Toc327467669" w:history="1">
        <w:r w:rsidR="007E1B3E" w:rsidRPr="0081778A">
          <w:rPr>
            <w:rStyle w:val="Hyperlink"/>
            <w:noProof/>
          </w:rPr>
          <w:t>V.4.4.2</w:t>
        </w:r>
        <w:r w:rsidR="007E1B3E">
          <w:rPr>
            <w:noProof/>
            <w:sz w:val="22"/>
            <w:szCs w:val="22"/>
            <w:lang w:eastAsia="de-CH"/>
          </w:rPr>
          <w:tab/>
        </w:r>
        <w:r w:rsidR="007E1B3E" w:rsidRPr="0081778A">
          <w:rPr>
            <w:rStyle w:val="Hyperlink"/>
            <w:noProof/>
          </w:rPr>
          <w:t>Zuverlässigkeit</w:t>
        </w:r>
        <w:r w:rsidR="007E1B3E">
          <w:rPr>
            <w:noProof/>
            <w:webHidden/>
          </w:rPr>
          <w:tab/>
        </w:r>
        <w:r w:rsidR="007E1B3E">
          <w:rPr>
            <w:noProof/>
            <w:webHidden/>
          </w:rPr>
          <w:fldChar w:fldCharType="begin"/>
        </w:r>
        <w:r w:rsidR="007E1B3E">
          <w:rPr>
            <w:noProof/>
            <w:webHidden/>
          </w:rPr>
          <w:instrText xml:space="preserve"> PAGEREF _Toc327467669 \h </w:instrText>
        </w:r>
        <w:r w:rsidR="007E1B3E">
          <w:rPr>
            <w:noProof/>
            <w:webHidden/>
          </w:rPr>
        </w:r>
        <w:r w:rsidR="007E1B3E">
          <w:rPr>
            <w:noProof/>
            <w:webHidden/>
          </w:rPr>
          <w:fldChar w:fldCharType="separate"/>
        </w:r>
        <w:r w:rsidR="000E6CF3">
          <w:rPr>
            <w:noProof/>
            <w:webHidden/>
          </w:rPr>
          <w:t>60</w:t>
        </w:r>
        <w:r w:rsidR="007E1B3E">
          <w:rPr>
            <w:noProof/>
            <w:webHidden/>
          </w:rPr>
          <w:fldChar w:fldCharType="end"/>
        </w:r>
      </w:hyperlink>
    </w:p>
    <w:p w:rsidR="007E1B3E" w:rsidRDefault="00B95EE1">
      <w:pPr>
        <w:pStyle w:val="TOC3"/>
        <w:tabs>
          <w:tab w:val="left" w:pos="1540"/>
          <w:tab w:val="right" w:leader="dot" w:pos="9062"/>
        </w:tabs>
        <w:rPr>
          <w:noProof/>
          <w:sz w:val="22"/>
        </w:rPr>
      </w:pPr>
      <w:hyperlink w:anchor="_Toc327467670" w:history="1">
        <w:r w:rsidR="007E1B3E" w:rsidRPr="0081778A">
          <w:rPr>
            <w:rStyle w:val="Hyperlink"/>
            <w:noProof/>
          </w:rPr>
          <w:t>V.4.4.2.1</w:t>
        </w:r>
        <w:r w:rsidR="007E1B3E">
          <w:rPr>
            <w:noProof/>
            <w:sz w:val="22"/>
          </w:rPr>
          <w:tab/>
        </w:r>
        <w:r w:rsidR="007E1B3E" w:rsidRPr="0081778A">
          <w:rPr>
            <w:rStyle w:val="Hyperlink"/>
            <w:noProof/>
          </w:rPr>
          <w:t>Reife</w:t>
        </w:r>
        <w:r w:rsidR="007E1B3E">
          <w:rPr>
            <w:noProof/>
            <w:webHidden/>
          </w:rPr>
          <w:tab/>
        </w:r>
        <w:r w:rsidR="007E1B3E">
          <w:rPr>
            <w:noProof/>
            <w:webHidden/>
          </w:rPr>
          <w:fldChar w:fldCharType="begin"/>
        </w:r>
        <w:r w:rsidR="007E1B3E">
          <w:rPr>
            <w:noProof/>
            <w:webHidden/>
          </w:rPr>
          <w:instrText xml:space="preserve"> PAGEREF _Toc327467670 \h </w:instrText>
        </w:r>
        <w:r w:rsidR="007E1B3E">
          <w:rPr>
            <w:noProof/>
            <w:webHidden/>
          </w:rPr>
        </w:r>
        <w:r w:rsidR="007E1B3E">
          <w:rPr>
            <w:noProof/>
            <w:webHidden/>
          </w:rPr>
          <w:fldChar w:fldCharType="separate"/>
        </w:r>
        <w:r w:rsidR="000E6CF3">
          <w:rPr>
            <w:noProof/>
            <w:webHidden/>
          </w:rPr>
          <w:t>60</w:t>
        </w:r>
        <w:r w:rsidR="007E1B3E">
          <w:rPr>
            <w:noProof/>
            <w:webHidden/>
          </w:rPr>
          <w:fldChar w:fldCharType="end"/>
        </w:r>
      </w:hyperlink>
    </w:p>
    <w:p w:rsidR="007E1B3E" w:rsidRDefault="00B95EE1">
      <w:pPr>
        <w:pStyle w:val="TOC2"/>
        <w:tabs>
          <w:tab w:val="left" w:pos="1000"/>
          <w:tab w:val="right" w:leader="dot" w:pos="9062"/>
        </w:tabs>
        <w:rPr>
          <w:noProof/>
          <w:sz w:val="22"/>
          <w:szCs w:val="22"/>
          <w:lang w:eastAsia="de-CH"/>
        </w:rPr>
      </w:pPr>
      <w:hyperlink w:anchor="_Toc327467671" w:history="1">
        <w:r w:rsidR="007E1B3E" w:rsidRPr="0081778A">
          <w:rPr>
            <w:rStyle w:val="Hyperlink"/>
            <w:noProof/>
          </w:rPr>
          <w:t>V.4.4.3</w:t>
        </w:r>
        <w:r w:rsidR="007E1B3E">
          <w:rPr>
            <w:noProof/>
            <w:sz w:val="22"/>
            <w:szCs w:val="22"/>
            <w:lang w:eastAsia="de-CH"/>
          </w:rPr>
          <w:tab/>
        </w:r>
        <w:r w:rsidR="007E1B3E" w:rsidRPr="0081778A">
          <w:rPr>
            <w:rStyle w:val="Hyperlink"/>
            <w:noProof/>
          </w:rPr>
          <w:t>Benutzbarkeit</w:t>
        </w:r>
        <w:r w:rsidR="007E1B3E">
          <w:rPr>
            <w:noProof/>
            <w:webHidden/>
          </w:rPr>
          <w:tab/>
        </w:r>
        <w:r w:rsidR="007E1B3E">
          <w:rPr>
            <w:noProof/>
            <w:webHidden/>
          </w:rPr>
          <w:fldChar w:fldCharType="begin"/>
        </w:r>
        <w:r w:rsidR="007E1B3E">
          <w:rPr>
            <w:noProof/>
            <w:webHidden/>
          </w:rPr>
          <w:instrText xml:space="preserve"> PAGEREF _Toc327467671 \h </w:instrText>
        </w:r>
        <w:r w:rsidR="007E1B3E">
          <w:rPr>
            <w:noProof/>
            <w:webHidden/>
          </w:rPr>
        </w:r>
        <w:r w:rsidR="007E1B3E">
          <w:rPr>
            <w:noProof/>
            <w:webHidden/>
          </w:rPr>
          <w:fldChar w:fldCharType="separate"/>
        </w:r>
        <w:r w:rsidR="000E6CF3">
          <w:rPr>
            <w:noProof/>
            <w:webHidden/>
          </w:rPr>
          <w:t>60</w:t>
        </w:r>
        <w:r w:rsidR="007E1B3E">
          <w:rPr>
            <w:noProof/>
            <w:webHidden/>
          </w:rPr>
          <w:fldChar w:fldCharType="end"/>
        </w:r>
      </w:hyperlink>
    </w:p>
    <w:p w:rsidR="007E1B3E" w:rsidRDefault="00B95EE1">
      <w:pPr>
        <w:pStyle w:val="TOC3"/>
        <w:tabs>
          <w:tab w:val="left" w:pos="1540"/>
          <w:tab w:val="right" w:leader="dot" w:pos="9062"/>
        </w:tabs>
        <w:rPr>
          <w:noProof/>
          <w:sz w:val="22"/>
        </w:rPr>
      </w:pPr>
      <w:hyperlink w:anchor="_Toc327467672" w:history="1">
        <w:r w:rsidR="007E1B3E" w:rsidRPr="0081778A">
          <w:rPr>
            <w:rStyle w:val="Hyperlink"/>
            <w:noProof/>
          </w:rPr>
          <w:t>V.4.4.3.1</w:t>
        </w:r>
        <w:r w:rsidR="007E1B3E">
          <w:rPr>
            <w:noProof/>
            <w:sz w:val="22"/>
          </w:rPr>
          <w:tab/>
        </w:r>
        <w:r w:rsidR="007E1B3E" w:rsidRPr="0081778A">
          <w:rPr>
            <w:rStyle w:val="Hyperlink"/>
            <w:noProof/>
          </w:rPr>
          <w:t>Verständlichkeit &amp; Erlernbarkeit</w:t>
        </w:r>
        <w:r w:rsidR="007E1B3E">
          <w:rPr>
            <w:noProof/>
            <w:webHidden/>
          </w:rPr>
          <w:tab/>
        </w:r>
        <w:r w:rsidR="007E1B3E">
          <w:rPr>
            <w:noProof/>
            <w:webHidden/>
          </w:rPr>
          <w:fldChar w:fldCharType="begin"/>
        </w:r>
        <w:r w:rsidR="007E1B3E">
          <w:rPr>
            <w:noProof/>
            <w:webHidden/>
          </w:rPr>
          <w:instrText xml:space="preserve"> PAGEREF _Toc327467672 \h </w:instrText>
        </w:r>
        <w:r w:rsidR="007E1B3E">
          <w:rPr>
            <w:noProof/>
            <w:webHidden/>
          </w:rPr>
        </w:r>
        <w:r w:rsidR="007E1B3E">
          <w:rPr>
            <w:noProof/>
            <w:webHidden/>
          </w:rPr>
          <w:fldChar w:fldCharType="separate"/>
        </w:r>
        <w:r w:rsidR="000E6CF3">
          <w:rPr>
            <w:noProof/>
            <w:webHidden/>
          </w:rPr>
          <w:t>60</w:t>
        </w:r>
        <w:r w:rsidR="007E1B3E">
          <w:rPr>
            <w:noProof/>
            <w:webHidden/>
          </w:rPr>
          <w:fldChar w:fldCharType="end"/>
        </w:r>
      </w:hyperlink>
    </w:p>
    <w:p w:rsidR="007E1B3E" w:rsidRDefault="00B95EE1">
      <w:pPr>
        <w:pStyle w:val="TOC3"/>
        <w:tabs>
          <w:tab w:val="left" w:pos="1540"/>
          <w:tab w:val="right" w:leader="dot" w:pos="9062"/>
        </w:tabs>
        <w:rPr>
          <w:noProof/>
          <w:sz w:val="22"/>
        </w:rPr>
      </w:pPr>
      <w:hyperlink w:anchor="_Toc327467673" w:history="1">
        <w:r w:rsidR="007E1B3E" w:rsidRPr="0081778A">
          <w:rPr>
            <w:rStyle w:val="Hyperlink"/>
            <w:noProof/>
          </w:rPr>
          <w:t>V.4.4.3.2</w:t>
        </w:r>
        <w:r w:rsidR="007E1B3E">
          <w:rPr>
            <w:noProof/>
            <w:sz w:val="22"/>
          </w:rPr>
          <w:tab/>
        </w:r>
        <w:r w:rsidR="007E1B3E" w:rsidRPr="0081778A">
          <w:rPr>
            <w:rStyle w:val="Hyperlink"/>
            <w:noProof/>
          </w:rPr>
          <w:t>Bedienbarkeit</w:t>
        </w:r>
        <w:r w:rsidR="007E1B3E">
          <w:rPr>
            <w:noProof/>
            <w:webHidden/>
          </w:rPr>
          <w:tab/>
        </w:r>
        <w:r w:rsidR="007E1B3E">
          <w:rPr>
            <w:noProof/>
            <w:webHidden/>
          </w:rPr>
          <w:fldChar w:fldCharType="begin"/>
        </w:r>
        <w:r w:rsidR="007E1B3E">
          <w:rPr>
            <w:noProof/>
            <w:webHidden/>
          </w:rPr>
          <w:instrText xml:space="preserve"> PAGEREF _Toc327467673 \h </w:instrText>
        </w:r>
        <w:r w:rsidR="007E1B3E">
          <w:rPr>
            <w:noProof/>
            <w:webHidden/>
          </w:rPr>
        </w:r>
        <w:r w:rsidR="007E1B3E">
          <w:rPr>
            <w:noProof/>
            <w:webHidden/>
          </w:rPr>
          <w:fldChar w:fldCharType="separate"/>
        </w:r>
        <w:r w:rsidR="000E6CF3">
          <w:rPr>
            <w:noProof/>
            <w:webHidden/>
          </w:rPr>
          <w:t>60</w:t>
        </w:r>
        <w:r w:rsidR="007E1B3E">
          <w:rPr>
            <w:noProof/>
            <w:webHidden/>
          </w:rPr>
          <w:fldChar w:fldCharType="end"/>
        </w:r>
      </w:hyperlink>
    </w:p>
    <w:p w:rsidR="007E1B3E" w:rsidRDefault="00B95EE1">
      <w:pPr>
        <w:pStyle w:val="TOC3"/>
        <w:tabs>
          <w:tab w:val="left" w:pos="1540"/>
          <w:tab w:val="right" w:leader="dot" w:pos="9062"/>
        </w:tabs>
        <w:rPr>
          <w:noProof/>
          <w:sz w:val="22"/>
        </w:rPr>
      </w:pPr>
      <w:hyperlink w:anchor="_Toc327467674" w:history="1">
        <w:r w:rsidR="007E1B3E" w:rsidRPr="0081778A">
          <w:rPr>
            <w:rStyle w:val="Hyperlink"/>
            <w:noProof/>
          </w:rPr>
          <w:t>V.4.4.3.3</w:t>
        </w:r>
        <w:r w:rsidR="007E1B3E">
          <w:rPr>
            <w:noProof/>
            <w:sz w:val="22"/>
          </w:rPr>
          <w:tab/>
        </w:r>
        <w:r w:rsidR="007E1B3E" w:rsidRPr="0081778A">
          <w:rPr>
            <w:rStyle w:val="Hyperlink"/>
            <w:noProof/>
          </w:rPr>
          <w:t>Attraktivität</w:t>
        </w:r>
        <w:r w:rsidR="007E1B3E">
          <w:rPr>
            <w:noProof/>
            <w:webHidden/>
          </w:rPr>
          <w:tab/>
        </w:r>
        <w:r w:rsidR="007E1B3E">
          <w:rPr>
            <w:noProof/>
            <w:webHidden/>
          </w:rPr>
          <w:fldChar w:fldCharType="begin"/>
        </w:r>
        <w:r w:rsidR="007E1B3E">
          <w:rPr>
            <w:noProof/>
            <w:webHidden/>
          </w:rPr>
          <w:instrText xml:space="preserve"> PAGEREF _Toc327467674 \h </w:instrText>
        </w:r>
        <w:r w:rsidR="007E1B3E">
          <w:rPr>
            <w:noProof/>
            <w:webHidden/>
          </w:rPr>
        </w:r>
        <w:r w:rsidR="007E1B3E">
          <w:rPr>
            <w:noProof/>
            <w:webHidden/>
          </w:rPr>
          <w:fldChar w:fldCharType="separate"/>
        </w:r>
        <w:r w:rsidR="000E6CF3">
          <w:rPr>
            <w:noProof/>
            <w:webHidden/>
          </w:rPr>
          <w:t>60</w:t>
        </w:r>
        <w:r w:rsidR="007E1B3E">
          <w:rPr>
            <w:noProof/>
            <w:webHidden/>
          </w:rPr>
          <w:fldChar w:fldCharType="end"/>
        </w:r>
      </w:hyperlink>
    </w:p>
    <w:p w:rsidR="007E1B3E" w:rsidRDefault="00B95EE1">
      <w:pPr>
        <w:pStyle w:val="TOC2"/>
        <w:tabs>
          <w:tab w:val="left" w:pos="1000"/>
          <w:tab w:val="right" w:leader="dot" w:pos="9062"/>
        </w:tabs>
        <w:rPr>
          <w:noProof/>
          <w:sz w:val="22"/>
          <w:szCs w:val="22"/>
          <w:lang w:eastAsia="de-CH"/>
        </w:rPr>
      </w:pPr>
      <w:hyperlink w:anchor="_Toc327467675" w:history="1">
        <w:r w:rsidR="007E1B3E" w:rsidRPr="0081778A">
          <w:rPr>
            <w:rStyle w:val="Hyperlink"/>
            <w:noProof/>
          </w:rPr>
          <w:t>V.4.4.4</w:t>
        </w:r>
        <w:r w:rsidR="007E1B3E">
          <w:rPr>
            <w:noProof/>
            <w:sz w:val="22"/>
            <w:szCs w:val="22"/>
            <w:lang w:eastAsia="de-CH"/>
          </w:rPr>
          <w:tab/>
        </w:r>
        <w:r w:rsidR="007E1B3E" w:rsidRPr="0081778A">
          <w:rPr>
            <w:rStyle w:val="Hyperlink"/>
            <w:noProof/>
          </w:rPr>
          <w:t>Effizienz</w:t>
        </w:r>
        <w:r w:rsidR="007E1B3E">
          <w:rPr>
            <w:noProof/>
            <w:webHidden/>
          </w:rPr>
          <w:tab/>
        </w:r>
        <w:r w:rsidR="007E1B3E">
          <w:rPr>
            <w:noProof/>
            <w:webHidden/>
          </w:rPr>
          <w:fldChar w:fldCharType="begin"/>
        </w:r>
        <w:r w:rsidR="007E1B3E">
          <w:rPr>
            <w:noProof/>
            <w:webHidden/>
          </w:rPr>
          <w:instrText xml:space="preserve"> PAGEREF _Toc327467675 \h </w:instrText>
        </w:r>
        <w:r w:rsidR="007E1B3E">
          <w:rPr>
            <w:noProof/>
            <w:webHidden/>
          </w:rPr>
        </w:r>
        <w:r w:rsidR="007E1B3E">
          <w:rPr>
            <w:noProof/>
            <w:webHidden/>
          </w:rPr>
          <w:fldChar w:fldCharType="separate"/>
        </w:r>
        <w:r w:rsidR="000E6CF3">
          <w:rPr>
            <w:noProof/>
            <w:webHidden/>
          </w:rPr>
          <w:t>61</w:t>
        </w:r>
        <w:r w:rsidR="007E1B3E">
          <w:rPr>
            <w:noProof/>
            <w:webHidden/>
          </w:rPr>
          <w:fldChar w:fldCharType="end"/>
        </w:r>
      </w:hyperlink>
    </w:p>
    <w:p w:rsidR="007E1B3E" w:rsidRDefault="00B95EE1">
      <w:pPr>
        <w:pStyle w:val="TOC3"/>
        <w:tabs>
          <w:tab w:val="left" w:pos="1540"/>
          <w:tab w:val="right" w:leader="dot" w:pos="9062"/>
        </w:tabs>
        <w:rPr>
          <w:noProof/>
          <w:sz w:val="22"/>
        </w:rPr>
      </w:pPr>
      <w:hyperlink w:anchor="_Toc327467676" w:history="1">
        <w:r w:rsidR="007E1B3E" w:rsidRPr="0081778A">
          <w:rPr>
            <w:rStyle w:val="Hyperlink"/>
            <w:noProof/>
          </w:rPr>
          <w:t>V.4.4.4.1</w:t>
        </w:r>
        <w:r w:rsidR="007E1B3E">
          <w:rPr>
            <w:noProof/>
            <w:sz w:val="22"/>
          </w:rPr>
          <w:tab/>
        </w:r>
        <w:r w:rsidR="007E1B3E" w:rsidRPr="0081778A">
          <w:rPr>
            <w:rStyle w:val="Hyperlink"/>
            <w:noProof/>
          </w:rPr>
          <w:t>Zeitverhalten</w:t>
        </w:r>
        <w:r w:rsidR="007E1B3E">
          <w:rPr>
            <w:noProof/>
            <w:webHidden/>
          </w:rPr>
          <w:tab/>
        </w:r>
        <w:r w:rsidR="007E1B3E">
          <w:rPr>
            <w:noProof/>
            <w:webHidden/>
          </w:rPr>
          <w:fldChar w:fldCharType="begin"/>
        </w:r>
        <w:r w:rsidR="007E1B3E">
          <w:rPr>
            <w:noProof/>
            <w:webHidden/>
          </w:rPr>
          <w:instrText xml:space="preserve"> PAGEREF _Toc327467676 \h </w:instrText>
        </w:r>
        <w:r w:rsidR="007E1B3E">
          <w:rPr>
            <w:noProof/>
            <w:webHidden/>
          </w:rPr>
        </w:r>
        <w:r w:rsidR="007E1B3E">
          <w:rPr>
            <w:noProof/>
            <w:webHidden/>
          </w:rPr>
          <w:fldChar w:fldCharType="separate"/>
        </w:r>
        <w:r w:rsidR="000E6CF3">
          <w:rPr>
            <w:noProof/>
            <w:webHidden/>
          </w:rPr>
          <w:t>61</w:t>
        </w:r>
        <w:r w:rsidR="007E1B3E">
          <w:rPr>
            <w:noProof/>
            <w:webHidden/>
          </w:rPr>
          <w:fldChar w:fldCharType="end"/>
        </w:r>
      </w:hyperlink>
    </w:p>
    <w:p w:rsidR="007E1B3E" w:rsidRDefault="00B95EE1">
      <w:pPr>
        <w:pStyle w:val="TOC2"/>
        <w:tabs>
          <w:tab w:val="left" w:pos="1000"/>
          <w:tab w:val="right" w:leader="dot" w:pos="9062"/>
        </w:tabs>
        <w:rPr>
          <w:noProof/>
          <w:sz w:val="22"/>
          <w:szCs w:val="22"/>
          <w:lang w:eastAsia="de-CH"/>
        </w:rPr>
      </w:pPr>
      <w:hyperlink w:anchor="_Toc327467677" w:history="1">
        <w:r w:rsidR="007E1B3E" w:rsidRPr="0081778A">
          <w:rPr>
            <w:rStyle w:val="Hyperlink"/>
            <w:noProof/>
          </w:rPr>
          <w:t>V.4.4.5</w:t>
        </w:r>
        <w:r w:rsidR="007E1B3E">
          <w:rPr>
            <w:noProof/>
            <w:sz w:val="22"/>
            <w:szCs w:val="22"/>
            <w:lang w:eastAsia="de-CH"/>
          </w:rPr>
          <w:tab/>
        </w:r>
        <w:r w:rsidR="007E1B3E" w:rsidRPr="0081778A">
          <w:rPr>
            <w:rStyle w:val="Hyperlink"/>
            <w:noProof/>
          </w:rPr>
          <w:t>Änderbarkeit &amp; Wartbarkeit</w:t>
        </w:r>
        <w:r w:rsidR="007E1B3E">
          <w:rPr>
            <w:noProof/>
            <w:webHidden/>
          </w:rPr>
          <w:tab/>
        </w:r>
        <w:r w:rsidR="007E1B3E">
          <w:rPr>
            <w:noProof/>
            <w:webHidden/>
          </w:rPr>
          <w:fldChar w:fldCharType="begin"/>
        </w:r>
        <w:r w:rsidR="007E1B3E">
          <w:rPr>
            <w:noProof/>
            <w:webHidden/>
          </w:rPr>
          <w:instrText xml:space="preserve"> PAGEREF _Toc327467677 \h </w:instrText>
        </w:r>
        <w:r w:rsidR="007E1B3E">
          <w:rPr>
            <w:noProof/>
            <w:webHidden/>
          </w:rPr>
        </w:r>
        <w:r w:rsidR="007E1B3E">
          <w:rPr>
            <w:noProof/>
            <w:webHidden/>
          </w:rPr>
          <w:fldChar w:fldCharType="separate"/>
        </w:r>
        <w:r w:rsidR="000E6CF3">
          <w:rPr>
            <w:noProof/>
            <w:webHidden/>
          </w:rPr>
          <w:t>61</w:t>
        </w:r>
        <w:r w:rsidR="007E1B3E">
          <w:rPr>
            <w:noProof/>
            <w:webHidden/>
          </w:rPr>
          <w:fldChar w:fldCharType="end"/>
        </w:r>
      </w:hyperlink>
    </w:p>
    <w:p w:rsidR="007E1B3E" w:rsidRDefault="00B95EE1">
      <w:pPr>
        <w:pStyle w:val="TOC2"/>
        <w:tabs>
          <w:tab w:val="left" w:pos="1000"/>
          <w:tab w:val="right" w:leader="dot" w:pos="9062"/>
        </w:tabs>
        <w:rPr>
          <w:noProof/>
          <w:sz w:val="22"/>
          <w:szCs w:val="22"/>
          <w:lang w:eastAsia="de-CH"/>
        </w:rPr>
      </w:pPr>
      <w:hyperlink w:anchor="_Toc327467678" w:history="1">
        <w:r w:rsidR="007E1B3E" w:rsidRPr="0081778A">
          <w:rPr>
            <w:rStyle w:val="Hyperlink"/>
            <w:noProof/>
          </w:rPr>
          <w:t>V.4.4.6</w:t>
        </w:r>
        <w:r w:rsidR="007E1B3E">
          <w:rPr>
            <w:noProof/>
            <w:sz w:val="22"/>
            <w:szCs w:val="22"/>
            <w:lang w:eastAsia="de-CH"/>
          </w:rPr>
          <w:tab/>
        </w:r>
        <w:r w:rsidR="007E1B3E" w:rsidRPr="0081778A">
          <w:rPr>
            <w:rStyle w:val="Hyperlink"/>
            <w:noProof/>
          </w:rPr>
          <w:t>Übertragbarkeit</w:t>
        </w:r>
        <w:r w:rsidR="007E1B3E">
          <w:rPr>
            <w:noProof/>
            <w:webHidden/>
          </w:rPr>
          <w:tab/>
        </w:r>
        <w:r w:rsidR="007E1B3E">
          <w:rPr>
            <w:noProof/>
            <w:webHidden/>
          </w:rPr>
          <w:fldChar w:fldCharType="begin"/>
        </w:r>
        <w:r w:rsidR="007E1B3E">
          <w:rPr>
            <w:noProof/>
            <w:webHidden/>
          </w:rPr>
          <w:instrText xml:space="preserve"> PAGEREF _Toc327467678 \h </w:instrText>
        </w:r>
        <w:r w:rsidR="007E1B3E">
          <w:rPr>
            <w:noProof/>
            <w:webHidden/>
          </w:rPr>
        </w:r>
        <w:r w:rsidR="007E1B3E">
          <w:rPr>
            <w:noProof/>
            <w:webHidden/>
          </w:rPr>
          <w:fldChar w:fldCharType="separate"/>
        </w:r>
        <w:r w:rsidR="000E6CF3">
          <w:rPr>
            <w:noProof/>
            <w:webHidden/>
          </w:rPr>
          <w:t>61</w:t>
        </w:r>
        <w:r w:rsidR="007E1B3E">
          <w:rPr>
            <w:noProof/>
            <w:webHidden/>
          </w:rPr>
          <w:fldChar w:fldCharType="end"/>
        </w:r>
      </w:hyperlink>
    </w:p>
    <w:p w:rsidR="007E1B3E" w:rsidRDefault="00B95EE1">
      <w:pPr>
        <w:pStyle w:val="TOC3"/>
        <w:tabs>
          <w:tab w:val="left" w:pos="1540"/>
          <w:tab w:val="right" w:leader="dot" w:pos="9062"/>
        </w:tabs>
        <w:rPr>
          <w:noProof/>
          <w:sz w:val="22"/>
        </w:rPr>
      </w:pPr>
      <w:hyperlink w:anchor="_Toc327467679" w:history="1">
        <w:r w:rsidR="007E1B3E" w:rsidRPr="0081778A">
          <w:rPr>
            <w:rStyle w:val="Hyperlink"/>
            <w:noProof/>
          </w:rPr>
          <w:t>V.4.4.6.1</w:t>
        </w:r>
        <w:r w:rsidR="007E1B3E">
          <w:rPr>
            <w:noProof/>
            <w:sz w:val="22"/>
          </w:rPr>
          <w:tab/>
        </w:r>
        <w:r w:rsidR="007E1B3E" w:rsidRPr="0081778A">
          <w:rPr>
            <w:rStyle w:val="Hyperlink"/>
            <w:noProof/>
          </w:rPr>
          <w:t>Austauschbarkeit</w:t>
        </w:r>
        <w:r w:rsidR="007E1B3E">
          <w:rPr>
            <w:noProof/>
            <w:webHidden/>
          </w:rPr>
          <w:tab/>
        </w:r>
        <w:r w:rsidR="007E1B3E">
          <w:rPr>
            <w:noProof/>
            <w:webHidden/>
          </w:rPr>
          <w:fldChar w:fldCharType="begin"/>
        </w:r>
        <w:r w:rsidR="007E1B3E">
          <w:rPr>
            <w:noProof/>
            <w:webHidden/>
          </w:rPr>
          <w:instrText xml:space="preserve"> PAGEREF _Toc327467679 \h </w:instrText>
        </w:r>
        <w:r w:rsidR="007E1B3E">
          <w:rPr>
            <w:noProof/>
            <w:webHidden/>
          </w:rPr>
        </w:r>
        <w:r w:rsidR="007E1B3E">
          <w:rPr>
            <w:noProof/>
            <w:webHidden/>
          </w:rPr>
          <w:fldChar w:fldCharType="separate"/>
        </w:r>
        <w:r w:rsidR="000E6CF3">
          <w:rPr>
            <w:noProof/>
            <w:webHidden/>
          </w:rPr>
          <w:t>61</w:t>
        </w:r>
        <w:r w:rsidR="007E1B3E">
          <w:rPr>
            <w:noProof/>
            <w:webHidden/>
          </w:rPr>
          <w:fldChar w:fldCharType="end"/>
        </w:r>
      </w:hyperlink>
    </w:p>
    <w:p w:rsidR="007E1B3E" w:rsidRDefault="00B95EE1">
      <w:pPr>
        <w:pStyle w:val="TOC3"/>
        <w:tabs>
          <w:tab w:val="left" w:pos="1540"/>
          <w:tab w:val="right" w:leader="dot" w:pos="9062"/>
        </w:tabs>
        <w:rPr>
          <w:noProof/>
          <w:sz w:val="22"/>
        </w:rPr>
      </w:pPr>
      <w:hyperlink w:anchor="_Toc327467680" w:history="1">
        <w:r w:rsidR="007E1B3E" w:rsidRPr="0081778A">
          <w:rPr>
            <w:rStyle w:val="Hyperlink"/>
            <w:noProof/>
          </w:rPr>
          <w:t>V.4.4.6.2</w:t>
        </w:r>
        <w:r w:rsidR="007E1B3E">
          <w:rPr>
            <w:noProof/>
            <w:sz w:val="22"/>
          </w:rPr>
          <w:tab/>
        </w:r>
        <w:r w:rsidR="007E1B3E" w:rsidRPr="0081778A">
          <w:rPr>
            <w:rStyle w:val="Hyperlink"/>
            <w:noProof/>
          </w:rPr>
          <w:t>Installierbarkeit</w:t>
        </w:r>
        <w:r w:rsidR="007E1B3E">
          <w:rPr>
            <w:noProof/>
            <w:webHidden/>
          </w:rPr>
          <w:tab/>
        </w:r>
        <w:r w:rsidR="007E1B3E">
          <w:rPr>
            <w:noProof/>
            <w:webHidden/>
          </w:rPr>
          <w:fldChar w:fldCharType="begin"/>
        </w:r>
        <w:r w:rsidR="007E1B3E">
          <w:rPr>
            <w:noProof/>
            <w:webHidden/>
          </w:rPr>
          <w:instrText xml:space="preserve"> PAGEREF _Toc327467680 \h </w:instrText>
        </w:r>
        <w:r w:rsidR="007E1B3E">
          <w:rPr>
            <w:noProof/>
            <w:webHidden/>
          </w:rPr>
        </w:r>
        <w:r w:rsidR="007E1B3E">
          <w:rPr>
            <w:noProof/>
            <w:webHidden/>
          </w:rPr>
          <w:fldChar w:fldCharType="separate"/>
        </w:r>
        <w:r w:rsidR="000E6CF3">
          <w:rPr>
            <w:noProof/>
            <w:webHidden/>
          </w:rPr>
          <w:t>61</w:t>
        </w:r>
        <w:r w:rsidR="007E1B3E">
          <w:rPr>
            <w:noProof/>
            <w:webHidden/>
          </w:rPr>
          <w:fldChar w:fldCharType="end"/>
        </w:r>
      </w:hyperlink>
    </w:p>
    <w:p w:rsidR="007E1B3E" w:rsidRDefault="00B95EE1">
      <w:pPr>
        <w:pStyle w:val="TOC1"/>
        <w:tabs>
          <w:tab w:val="left" w:pos="800"/>
          <w:tab w:val="right" w:leader="dot" w:pos="9062"/>
        </w:tabs>
        <w:rPr>
          <w:b w:val="0"/>
          <w:noProof/>
          <w:sz w:val="22"/>
          <w:szCs w:val="22"/>
          <w:lang w:eastAsia="de-CH"/>
        </w:rPr>
      </w:pPr>
      <w:hyperlink w:anchor="_Toc327467681" w:history="1">
        <w:r w:rsidR="007E1B3E" w:rsidRPr="0081778A">
          <w:rPr>
            <w:rStyle w:val="Hyperlink"/>
            <w:noProof/>
          </w:rPr>
          <w:t>V.4.5</w:t>
        </w:r>
        <w:r w:rsidR="007E1B3E">
          <w:rPr>
            <w:b w:val="0"/>
            <w:noProof/>
            <w:sz w:val="22"/>
            <w:szCs w:val="22"/>
            <w:lang w:eastAsia="de-CH"/>
          </w:rPr>
          <w:tab/>
        </w:r>
        <w:r w:rsidR="007E1B3E" w:rsidRPr="0081778A">
          <w:rPr>
            <w:rStyle w:val="Hyperlink"/>
            <w:noProof/>
          </w:rPr>
          <w:t xml:space="preserve">Design </w:t>
        </w:r>
        <w:r w:rsidR="007E1B3E" w:rsidRPr="0081778A">
          <w:rPr>
            <w:rStyle w:val="Hyperlink"/>
            <w:noProof/>
            <w:lang w:val="en-US"/>
          </w:rPr>
          <w:t>Constraints</w:t>
        </w:r>
        <w:r w:rsidR="007E1B3E">
          <w:rPr>
            <w:noProof/>
            <w:webHidden/>
          </w:rPr>
          <w:tab/>
        </w:r>
        <w:r w:rsidR="007E1B3E">
          <w:rPr>
            <w:noProof/>
            <w:webHidden/>
          </w:rPr>
          <w:fldChar w:fldCharType="begin"/>
        </w:r>
        <w:r w:rsidR="007E1B3E">
          <w:rPr>
            <w:noProof/>
            <w:webHidden/>
          </w:rPr>
          <w:instrText xml:space="preserve"> PAGEREF _Toc327467681 \h </w:instrText>
        </w:r>
        <w:r w:rsidR="007E1B3E">
          <w:rPr>
            <w:noProof/>
            <w:webHidden/>
          </w:rPr>
        </w:r>
        <w:r w:rsidR="007E1B3E">
          <w:rPr>
            <w:noProof/>
            <w:webHidden/>
          </w:rPr>
          <w:fldChar w:fldCharType="separate"/>
        </w:r>
        <w:r w:rsidR="000E6CF3">
          <w:rPr>
            <w:noProof/>
            <w:webHidden/>
          </w:rPr>
          <w:t>62</w:t>
        </w:r>
        <w:r w:rsidR="007E1B3E">
          <w:rPr>
            <w:noProof/>
            <w:webHidden/>
          </w:rPr>
          <w:fldChar w:fldCharType="end"/>
        </w:r>
      </w:hyperlink>
    </w:p>
    <w:p w:rsidR="007E1B3E" w:rsidRDefault="00B95EE1">
      <w:pPr>
        <w:pStyle w:val="TOC1"/>
        <w:tabs>
          <w:tab w:val="left" w:pos="800"/>
          <w:tab w:val="right" w:leader="dot" w:pos="9062"/>
        </w:tabs>
        <w:rPr>
          <w:b w:val="0"/>
          <w:noProof/>
          <w:sz w:val="22"/>
          <w:szCs w:val="22"/>
          <w:lang w:eastAsia="de-CH"/>
        </w:rPr>
      </w:pPr>
      <w:hyperlink w:anchor="_Toc327467682" w:history="1">
        <w:r w:rsidR="007E1B3E" w:rsidRPr="0081778A">
          <w:rPr>
            <w:rStyle w:val="Hyperlink"/>
            <w:noProof/>
          </w:rPr>
          <w:t>V.4.6</w:t>
        </w:r>
        <w:r w:rsidR="007E1B3E">
          <w:rPr>
            <w:b w:val="0"/>
            <w:noProof/>
            <w:sz w:val="22"/>
            <w:szCs w:val="22"/>
            <w:lang w:eastAsia="de-CH"/>
          </w:rPr>
          <w:tab/>
        </w:r>
        <w:r w:rsidR="007E1B3E" w:rsidRPr="0081778A">
          <w:rPr>
            <w:rStyle w:val="Hyperlink"/>
            <w:noProof/>
          </w:rPr>
          <w:t>Zugänglichkeit (</w:t>
        </w:r>
        <w:r w:rsidR="007E1B3E" w:rsidRPr="0081778A">
          <w:rPr>
            <w:rStyle w:val="Hyperlink"/>
            <w:noProof/>
            <w:lang w:val="en-US"/>
          </w:rPr>
          <w:t>Accessibility</w:t>
        </w:r>
        <w:r w:rsidR="007E1B3E" w:rsidRPr="0081778A">
          <w:rPr>
            <w:rStyle w:val="Hyperlink"/>
            <w:noProof/>
          </w:rPr>
          <w:t>)</w:t>
        </w:r>
        <w:r w:rsidR="007E1B3E">
          <w:rPr>
            <w:noProof/>
            <w:webHidden/>
          </w:rPr>
          <w:tab/>
        </w:r>
        <w:r w:rsidR="007E1B3E">
          <w:rPr>
            <w:noProof/>
            <w:webHidden/>
          </w:rPr>
          <w:fldChar w:fldCharType="begin"/>
        </w:r>
        <w:r w:rsidR="007E1B3E">
          <w:rPr>
            <w:noProof/>
            <w:webHidden/>
          </w:rPr>
          <w:instrText xml:space="preserve"> PAGEREF _Toc327467682 \h </w:instrText>
        </w:r>
        <w:r w:rsidR="007E1B3E">
          <w:rPr>
            <w:noProof/>
            <w:webHidden/>
          </w:rPr>
        </w:r>
        <w:r w:rsidR="007E1B3E">
          <w:rPr>
            <w:noProof/>
            <w:webHidden/>
          </w:rPr>
          <w:fldChar w:fldCharType="separate"/>
        </w:r>
        <w:r w:rsidR="000E6CF3">
          <w:rPr>
            <w:noProof/>
            <w:webHidden/>
          </w:rPr>
          <w:t>62</w:t>
        </w:r>
        <w:r w:rsidR="007E1B3E">
          <w:rPr>
            <w:noProof/>
            <w:webHidden/>
          </w:rPr>
          <w:fldChar w:fldCharType="end"/>
        </w:r>
      </w:hyperlink>
    </w:p>
    <w:p w:rsidR="00E462E1" w:rsidRPr="0001739B" w:rsidRDefault="00E462E1" w:rsidP="00E462E1">
      <w:r>
        <w:fldChar w:fldCharType="end"/>
      </w:r>
    </w:p>
    <w:p w:rsidR="00E462E1" w:rsidRPr="003B436F" w:rsidRDefault="00E462E1" w:rsidP="00E462E1">
      <w:pPr>
        <w:pStyle w:val="Heading3"/>
      </w:pPr>
      <w:bookmarkStart w:id="220" w:name="_Toc327467663"/>
      <w:bookmarkStart w:id="221" w:name="_Toc327468964"/>
      <w:r>
        <w:t>Änderungsgeschichte</w:t>
      </w:r>
      <w:bookmarkEnd w:id="220"/>
      <w:bookmarkEnd w:id="221"/>
    </w:p>
    <w:tbl>
      <w:tblPr>
        <w:tblStyle w:val="MediumShading1-Accent1"/>
        <w:tblW w:w="0" w:type="auto"/>
        <w:tblInd w:w="-34" w:type="dxa"/>
        <w:tblLook w:val="0420" w:firstRow="1" w:lastRow="0" w:firstColumn="0" w:lastColumn="0" w:noHBand="0" w:noVBand="1"/>
      </w:tblPr>
      <w:tblGrid>
        <w:gridCol w:w="1280"/>
        <w:gridCol w:w="993"/>
        <w:gridCol w:w="4674"/>
        <w:gridCol w:w="2303"/>
      </w:tblGrid>
      <w:tr w:rsidR="00E462E1" w:rsidTr="00F93041">
        <w:trPr>
          <w:cnfStyle w:val="100000000000" w:firstRow="1" w:lastRow="0" w:firstColumn="0" w:lastColumn="0" w:oddVBand="0" w:evenVBand="0" w:oddHBand="0" w:evenHBand="0" w:firstRowFirstColumn="0" w:firstRowLastColumn="0" w:lastRowFirstColumn="0" w:lastRowLastColumn="0"/>
          <w:trHeight w:val="59"/>
        </w:trPr>
        <w:tc>
          <w:tcPr>
            <w:tcW w:w="1280" w:type="dxa"/>
          </w:tcPr>
          <w:p w:rsidR="00E462E1" w:rsidRDefault="00E462E1" w:rsidP="00F93041">
            <w:r>
              <w:t>Datum</w:t>
            </w:r>
          </w:p>
        </w:tc>
        <w:tc>
          <w:tcPr>
            <w:tcW w:w="993" w:type="dxa"/>
          </w:tcPr>
          <w:p w:rsidR="00E462E1" w:rsidRDefault="00E462E1" w:rsidP="00F93041">
            <w:r>
              <w:t>Version</w:t>
            </w:r>
          </w:p>
        </w:tc>
        <w:tc>
          <w:tcPr>
            <w:tcW w:w="4674" w:type="dxa"/>
          </w:tcPr>
          <w:p w:rsidR="00E462E1" w:rsidRDefault="00E462E1" w:rsidP="00F93041">
            <w:r>
              <w:t>Änderung</w:t>
            </w:r>
          </w:p>
        </w:tc>
        <w:tc>
          <w:tcPr>
            <w:tcW w:w="2303" w:type="dxa"/>
          </w:tcPr>
          <w:p w:rsidR="00E462E1" w:rsidRDefault="00E462E1" w:rsidP="00F93041">
            <w:r>
              <w:t>Autor</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Pr="00F9181E" w:rsidRDefault="00E462E1" w:rsidP="00F93041">
            <w:pPr>
              <w:rPr>
                <w:b/>
              </w:rPr>
            </w:pPr>
            <w:r>
              <w:t>18.05.2012</w:t>
            </w:r>
          </w:p>
        </w:tc>
        <w:tc>
          <w:tcPr>
            <w:tcW w:w="993" w:type="dxa"/>
          </w:tcPr>
          <w:p w:rsidR="00E462E1" w:rsidRPr="00F9181E" w:rsidRDefault="00E462E1" w:rsidP="00F93041">
            <w:r w:rsidRPr="00F9181E">
              <w:t>1.0</w:t>
            </w:r>
          </w:p>
        </w:tc>
        <w:tc>
          <w:tcPr>
            <w:tcW w:w="4674" w:type="dxa"/>
          </w:tcPr>
          <w:p w:rsidR="00E462E1" w:rsidRPr="00F9181E" w:rsidRDefault="00E462E1" w:rsidP="00F93041">
            <w:r w:rsidRPr="00F9181E">
              <w:t>Erste Version des Dokuments</w:t>
            </w:r>
          </w:p>
        </w:tc>
        <w:tc>
          <w:tcPr>
            <w:tcW w:w="2303" w:type="dxa"/>
          </w:tcPr>
          <w:p w:rsidR="00E462E1" w:rsidRPr="00F9181E" w:rsidRDefault="00E462E1" w:rsidP="00F93041">
            <w:r>
              <w:t>CH</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19.05.2012</w:t>
            </w:r>
          </w:p>
        </w:tc>
        <w:tc>
          <w:tcPr>
            <w:tcW w:w="993" w:type="dxa"/>
          </w:tcPr>
          <w:p w:rsidR="00E462E1" w:rsidRPr="00F9181E" w:rsidRDefault="00E462E1" w:rsidP="00F93041">
            <w:r>
              <w:t>1.1</w:t>
            </w:r>
          </w:p>
        </w:tc>
        <w:tc>
          <w:tcPr>
            <w:tcW w:w="4674" w:type="dxa"/>
          </w:tcPr>
          <w:p w:rsidR="00E462E1" w:rsidRPr="00F9181E" w:rsidRDefault="00E462E1" w:rsidP="00F93041">
            <w:r>
              <w:t xml:space="preserve">Review </w:t>
            </w:r>
            <w:r w:rsidRPr="00AF23A5">
              <w:t>Accessibility</w:t>
            </w:r>
          </w:p>
        </w:tc>
        <w:tc>
          <w:tcPr>
            <w:tcW w:w="2303" w:type="dxa"/>
          </w:tcPr>
          <w:p w:rsidR="00E462E1" w:rsidRDefault="00E462E1" w:rsidP="00F93041">
            <w:r>
              <w:t>DT</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29.05.2012</w:t>
            </w:r>
          </w:p>
        </w:tc>
        <w:tc>
          <w:tcPr>
            <w:tcW w:w="993" w:type="dxa"/>
          </w:tcPr>
          <w:p w:rsidR="00E462E1" w:rsidRDefault="00E462E1" w:rsidP="00F93041">
            <w:r>
              <w:t>1.2</w:t>
            </w:r>
          </w:p>
        </w:tc>
        <w:tc>
          <w:tcPr>
            <w:tcW w:w="4674" w:type="dxa"/>
          </w:tcPr>
          <w:p w:rsidR="00E462E1" w:rsidRDefault="00E462E1" w:rsidP="00F93041">
            <w:r>
              <w:t>Funktionale &amp; Nicht-funktionale Anforderungen</w:t>
            </w:r>
          </w:p>
        </w:tc>
        <w:tc>
          <w:tcPr>
            <w:tcW w:w="2303" w:type="dxa"/>
          </w:tcPr>
          <w:p w:rsidR="00E462E1" w:rsidRDefault="00E462E1" w:rsidP="00F93041">
            <w:r>
              <w:t>CH</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29.05.2012</w:t>
            </w:r>
          </w:p>
        </w:tc>
        <w:tc>
          <w:tcPr>
            <w:tcW w:w="993" w:type="dxa"/>
          </w:tcPr>
          <w:p w:rsidR="00E462E1" w:rsidRDefault="00E462E1" w:rsidP="00F93041">
            <w:r>
              <w:t>1.3</w:t>
            </w:r>
          </w:p>
        </w:tc>
        <w:tc>
          <w:tcPr>
            <w:tcW w:w="4674" w:type="dxa"/>
          </w:tcPr>
          <w:p w:rsidR="00E462E1" w:rsidRDefault="00E462E1" w:rsidP="00F93041">
            <w:r>
              <w:t>Review Funktionale Anforderungen</w:t>
            </w:r>
          </w:p>
        </w:tc>
        <w:tc>
          <w:tcPr>
            <w:tcW w:w="2303" w:type="dxa"/>
          </w:tcPr>
          <w:p w:rsidR="00E462E1" w:rsidRDefault="00E462E1" w:rsidP="00F93041">
            <w:r>
              <w:t>DT</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04.06.2012</w:t>
            </w:r>
          </w:p>
        </w:tc>
        <w:tc>
          <w:tcPr>
            <w:tcW w:w="993" w:type="dxa"/>
          </w:tcPr>
          <w:p w:rsidR="00E462E1" w:rsidRDefault="00E462E1" w:rsidP="00F93041">
            <w:r>
              <w:t>1.4</w:t>
            </w:r>
          </w:p>
        </w:tc>
        <w:tc>
          <w:tcPr>
            <w:tcW w:w="4674" w:type="dxa"/>
          </w:tcPr>
          <w:p w:rsidR="00E462E1" w:rsidRDefault="00E462E1" w:rsidP="00F93041">
            <w:r>
              <w:t>Design Constraints</w:t>
            </w:r>
          </w:p>
        </w:tc>
        <w:tc>
          <w:tcPr>
            <w:tcW w:w="2303" w:type="dxa"/>
          </w:tcPr>
          <w:p w:rsidR="00E462E1" w:rsidRDefault="00E462E1" w:rsidP="00F93041">
            <w:r>
              <w:t>CH</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04.06.2012</w:t>
            </w:r>
          </w:p>
        </w:tc>
        <w:tc>
          <w:tcPr>
            <w:tcW w:w="993" w:type="dxa"/>
          </w:tcPr>
          <w:p w:rsidR="00E462E1" w:rsidRDefault="00E462E1" w:rsidP="00F93041">
            <w:r>
              <w:t>1.5</w:t>
            </w:r>
          </w:p>
        </w:tc>
        <w:tc>
          <w:tcPr>
            <w:tcW w:w="4674" w:type="dxa"/>
          </w:tcPr>
          <w:p w:rsidR="00E462E1" w:rsidRDefault="00E462E1" w:rsidP="00F93041">
            <w:r>
              <w:t>Nicht-funktionale Anforderungen</w:t>
            </w:r>
          </w:p>
        </w:tc>
        <w:tc>
          <w:tcPr>
            <w:tcW w:w="2303" w:type="dxa"/>
          </w:tcPr>
          <w:p w:rsidR="00E462E1" w:rsidRDefault="00E462E1" w:rsidP="00F93041">
            <w:r>
              <w:t>DT</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04.06.2012</w:t>
            </w:r>
          </w:p>
        </w:tc>
        <w:tc>
          <w:tcPr>
            <w:tcW w:w="993" w:type="dxa"/>
          </w:tcPr>
          <w:p w:rsidR="00E462E1" w:rsidRDefault="00E462E1" w:rsidP="00F93041">
            <w:r>
              <w:t>1.6</w:t>
            </w:r>
          </w:p>
        </w:tc>
        <w:tc>
          <w:tcPr>
            <w:tcW w:w="4674" w:type="dxa"/>
          </w:tcPr>
          <w:p w:rsidR="00E462E1" w:rsidRDefault="00E462E1" w:rsidP="00F93041">
            <w:r>
              <w:t>Tools</w:t>
            </w:r>
          </w:p>
        </w:tc>
        <w:tc>
          <w:tcPr>
            <w:tcW w:w="2303" w:type="dxa"/>
          </w:tcPr>
          <w:p w:rsidR="00E462E1" w:rsidRDefault="00E462E1" w:rsidP="00F93041">
            <w:r>
              <w:t>DT</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05.06.2012</w:t>
            </w:r>
          </w:p>
        </w:tc>
        <w:tc>
          <w:tcPr>
            <w:tcW w:w="993" w:type="dxa"/>
          </w:tcPr>
          <w:p w:rsidR="00E462E1" w:rsidRDefault="00E462E1" w:rsidP="00F93041">
            <w:r>
              <w:t>1.7</w:t>
            </w:r>
          </w:p>
        </w:tc>
        <w:tc>
          <w:tcPr>
            <w:tcW w:w="4674" w:type="dxa"/>
          </w:tcPr>
          <w:p w:rsidR="00E462E1" w:rsidRDefault="00E462E1" w:rsidP="00F93041">
            <w:r>
              <w:t>Tools</w:t>
            </w:r>
          </w:p>
        </w:tc>
        <w:tc>
          <w:tcPr>
            <w:tcW w:w="2303" w:type="dxa"/>
          </w:tcPr>
          <w:p w:rsidR="00E462E1" w:rsidRDefault="00E462E1" w:rsidP="00F93041">
            <w:r>
              <w:t>CH</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09.06.2012</w:t>
            </w:r>
          </w:p>
        </w:tc>
        <w:tc>
          <w:tcPr>
            <w:tcW w:w="993" w:type="dxa"/>
          </w:tcPr>
          <w:p w:rsidR="00E462E1" w:rsidRDefault="00E462E1" w:rsidP="00F93041">
            <w:r>
              <w:t>1.8</w:t>
            </w:r>
          </w:p>
        </w:tc>
        <w:tc>
          <w:tcPr>
            <w:tcW w:w="4674" w:type="dxa"/>
          </w:tcPr>
          <w:p w:rsidR="00E462E1" w:rsidRDefault="00E462E1" w:rsidP="00F93041">
            <w:r>
              <w:t>Review und Korrekturen</w:t>
            </w:r>
          </w:p>
        </w:tc>
        <w:tc>
          <w:tcPr>
            <w:tcW w:w="2303" w:type="dxa"/>
          </w:tcPr>
          <w:p w:rsidR="00E462E1" w:rsidRDefault="00E462E1" w:rsidP="00F93041">
            <w:r>
              <w:t>LE</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11.06.2012</w:t>
            </w:r>
          </w:p>
        </w:tc>
        <w:tc>
          <w:tcPr>
            <w:tcW w:w="993" w:type="dxa"/>
          </w:tcPr>
          <w:p w:rsidR="00E462E1" w:rsidRDefault="00E462E1" w:rsidP="00F93041">
            <w:r>
              <w:t>1.9</w:t>
            </w:r>
          </w:p>
        </w:tc>
        <w:tc>
          <w:tcPr>
            <w:tcW w:w="4674" w:type="dxa"/>
          </w:tcPr>
          <w:p w:rsidR="00E462E1" w:rsidRDefault="00E462E1" w:rsidP="00F93041">
            <w:r>
              <w:t>Korrekturen</w:t>
            </w:r>
          </w:p>
        </w:tc>
        <w:tc>
          <w:tcPr>
            <w:tcW w:w="2303" w:type="dxa"/>
          </w:tcPr>
          <w:p w:rsidR="00E462E1" w:rsidRDefault="00E462E1" w:rsidP="00F93041">
            <w:r>
              <w:t>CH</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12.06.2012</w:t>
            </w:r>
          </w:p>
        </w:tc>
        <w:tc>
          <w:tcPr>
            <w:tcW w:w="993" w:type="dxa"/>
          </w:tcPr>
          <w:p w:rsidR="00E462E1" w:rsidRDefault="00E462E1" w:rsidP="00F93041">
            <w:r>
              <w:t>1.10</w:t>
            </w:r>
          </w:p>
        </w:tc>
        <w:tc>
          <w:tcPr>
            <w:tcW w:w="4674" w:type="dxa"/>
          </w:tcPr>
          <w:p w:rsidR="00E462E1" w:rsidRDefault="00E462E1" w:rsidP="00F93041">
            <w:r>
              <w:t>Review</w:t>
            </w:r>
          </w:p>
        </w:tc>
        <w:tc>
          <w:tcPr>
            <w:tcW w:w="2303" w:type="dxa"/>
          </w:tcPr>
          <w:p w:rsidR="00E462E1" w:rsidRDefault="00E462E1" w:rsidP="00F93041">
            <w:r>
              <w:t>DT</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14.06.2012</w:t>
            </w:r>
          </w:p>
        </w:tc>
        <w:tc>
          <w:tcPr>
            <w:tcW w:w="993" w:type="dxa"/>
          </w:tcPr>
          <w:p w:rsidR="00E462E1" w:rsidRDefault="00E462E1" w:rsidP="00F93041">
            <w:r>
              <w:t>1.11</w:t>
            </w:r>
          </w:p>
        </w:tc>
        <w:tc>
          <w:tcPr>
            <w:tcW w:w="4674" w:type="dxa"/>
          </w:tcPr>
          <w:p w:rsidR="00E462E1" w:rsidRDefault="00E462E1" w:rsidP="00F93041">
            <w:r>
              <w:t>Review</w:t>
            </w:r>
          </w:p>
        </w:tc>
        <w:tc>
          <w:tcPr>
            <w:tcW w:w="2303" w:type="dxa"/>
          </w:tcPr>
          <w:p w:rsidR="00E462E1" w:rsidRDefault="00E462E1" w:rsidP="00F93041">
            <w:r>
              <w:t>DT</w:t>
            </w:r>
          </w:p>
        </w:tc>
      </w:tr>
    </w:tbl>
    <w:p w:rsidR="00E462E1" w:rsidRDefault="00E462E1" w:rsidP="00E462E1">
      <w:r>
        <w:br w:type="page"/>
      </w:r>
    </w:p>
    <w:p w:rsidR="00E462E1" w:rsidRDefault="00E462E1" w:rsidP="00E462E1">
      <w:pPr>
        <w:pStyle w:val="Heading3"/>
      </w:pPr>
      <w:bookmarkStart w:id="222" w:name="_Ref327458652"/>
      <w:bookmarkStart w:id="223" w:name="_Ref327458653"/>
      <w:bookmarkStart w:id="224" w:name="_Ref327459411"/>
      <w:bookmarkStart w:id="225" w:name="_Ref327459413"/>
      <w:bookmarkStart w:id="226" w:name="_Ref327459580"/>
      <w:bookmarkStart w:id="227" w:name="_Ref327459583"/>
      <w:bookmarkStart w:id="228" w:name="_Toc327467664"/>
      <w:bookmarkStart w:id="229" w:name="_Toc327468965"/>
      <w:r>
        <w:lastRenderedPageBreak/>
        <w:t>Tools</w:t>
      </w:r>
      <w:bookmarkEnd w:id="222"/>
      <w:bookmarkEnd w:id="223"/>
      <w:bookmarkEnd w:id="224"/>
      <w:bookmarkEnd w:id="225"/>
      <w:bookmarkEnd w:id="226"/>
      <w:bookmarkEnd w:id="227"/>
      <w:bookmarkEnd w:id="228"/>
      <w:bookmarkEnd w:id="229"/>
    </w:p>
    <w:p w:rsidR="00E462E1" w:rsidRDefault="00E462E1" w:rsidP="00E462E1">
      <w:pPr>
        <w:autoSpaceDE w:val="0"/>
        <w:autoSpaceDN w:val="0"/>
        <w:adjustRightInd w:val="0"/>
        <w:spacing w:after="0"/>
        <w:rPr>
          <w:rFonts w:ascii="Calibri" w:hAnsi="Calibri" w:cs="Calibri"/>
        </w:rPr>
      </w:pPr>
      <w:r>
        <w:rPr>
          <w:rFonts w:ascii="Calibri" w:hAnsi="Calibri" w:cs="Calibri"/>
        </w:rPr>
        <w:t>Zur Durchführung der Arbeit und Entwicklung der Videowall wurden die nachfolgend aufgelisteten</w:t>
      </w:r>
    </w:p>
    <w:p w:rsidR="00E462E1" w:rsidRDefault="00E462E1" w:rsidP="00E462E1">
      <w:pPr>
        <w:rPr>
          <w:rFonts w:ascii="Calibri" w:hAnsi="Calibri" w:cs="Calibri"/>
        </w:rPr>
      </w:pPr>
      <w:r>
        <w:rPr>
          <w:rFonts w:ascii="Calibri" w:hAnsi="Calibri" w:cs="Calibri"/>
        </w:rPr>
        <w:t>Werkzeuge verwendet.</w:t>
      </w:r>
    </w:p>
    <w:tbl>
      <w:tblPr>
        <w:tblStyle w:val="MediumShading1-Accent1"/>
        <w:tblW w:w="0" w:type="auto"/>
        <w:tblLayout w:type="fixed"/>
        <w:tblLook w:val="0420" w:firstRow="1" w:lastRow="0" w:firstColumn="0" w:lastColumn="0" w:noHBand="0" w:noVBand="1"/>
      </w:tblPr>
      <w:tblGrid>
        <w:gridCol w:w="1809"/>
        <w:gridCol w:w="1985"/>
        <w:gridCol w:w="5494"/>
      </w:tblGrid>
      <w:tr w:rsidR="00E462E1" w:rsidTr="00F93041">
        <w:trPr>
          <w:cnfStyle w:val="100000000000" w:firstRow="1" w:lastRow="0" w:firstColumn="0" w:lastColumn="0" w:oddVBand="0" w:evenVBand="0" w:oddHBand="0" w:evenHBand="0" w:firstRowFirstColumn="0" w:firstRowLastColumn="0" w:lastRowFirstColumn="0" w:lastRowLastColumn="0"/>
        </w:trPr>
        <w:tc>
          <w:tcPr>
            <w:tcW w:w="1809" w:type="dxa"/>
          </w:tcPr>
          <w:p w:rsidR="00E462E1" w:rsidRDefault="00E462E1" w:rsidP="00F93041">
            <w:r>
              <w:t>Tool</w:t>
            </w:r>
          </w:p>
        </w:tc>
        <w:tc>
          <w:tcPr>
            <w:tcW w:w="1985" w:type="dxa"/>
          </w:tcPr>
          <w:p w:rsidR="00E462E1" w:rsidRDefault="00E462E1" w:rsidP="00F93041">
            <w:r>
              <w:t>Version</w:t>
            </w:r>
          </w:p>
        </w:tc>
        <w:tc>
          <w:tcPr>
            <w:tcW w:w="5494" w:type="dxa"/>
          </w:tcPr>
          <w:p w:rsidR="00E462E1" w:rsidRDefault="00E462E1" w:rsidP="00F93041">
            <w:r>
              <w:t>Link</w:t>
            </w:r>
          </w:p>
        </w:tc>
      </w:tr>
      <w:tr w:rsidR="00E462E1" w:rsidTr="00F93041">
        <w:trPr>
          <w:cnfStyle w:val="000000100000" w:firstRow="0" w:lastRow="0" w:firstColumn="0" w:lastColumn="0" w:oddVBand="0" w:evenVBand="0" w:oddHBand="1" w:evenHBand="0" w:firstRowFirstColumn="0" w:firstRowLastColumn="0" w:lastRowFirstColumn="0" w:lastRowLastColumn="0"/>
        </w:trPr>
        <w:tc>
          <w:tcPr>
            <w:tcW w:w="1809" w:type="dxa"/>
          </w:tcPr>
          <w:p w:rsidR="00E462E1" w:rsidRDefault="00E462E1" w:rsidP="00F93041">
            <w:r w:rsidRPr="00345CCF">
              <w:t>Windows</w:t>
            </w:r>
            <w:r>
              <w:t xml:space="preserve"> 7</w:t>
            </w:r>
          </w:p>
        </w:tc>
        <w:tc>
          <w:tcPr>
            <w:tcW w:w="1985" w:type="dxa"/>
          </w:tcPr>
          <w:p w:rsidR="00E462E1" w:rsidRDefault="00E462E1" w:rsidP="00F93041">
            <w:r>
              <w:t>SP 1</w:t>
            </w:r>
          </w:p>
        </w:tc>
        <w:tc>
          <w:tcPr>
            <w:tcW w:w="5494" w:type="dxa"/>
          </w:tcPr>
          <w:p w:rsidR="00E462E1" w:rsidRDefault="00B95EE1" w:rsidP="00F93041">
            <w:hyperlink r:id="rId40" w:history="1">
              <w:r w:rsidR="00E462E1" w:rsidRPr="00F066DF">
                <w:rPr>
                  <w:rStyle w:val="Hyperlink"/>
                  <w:rFonts w:ascii="Calibri" w:hAnsi="Calibri" w:cs="Calibri"/>
                </w:rPr>
                <w:t>http://windows.microsoft.com/de-CH/windows/home</w:t>
              </w:r>
            </w:hyperlink>
          </w:p>
        </w:tc>
      </w:tr>
      <w:tr w:rsidR="00E462E1" w:rsidTr="00F93041">
        <w:trPr>
          <w:cnfStyle w:val="000000010000" w:firstRow="0" w:lastRow="0" w:firstColumn="0" w:lastColumn="0" w:oddVBand="0" w:evenVBand="0" w:oddHBand="0" w:evenHBand="1" w:firstRowFirstColumn="0" w:firstRowLastColumn="0" w:lastRowFirstColumn="0" w:lastRowLastColumn="0"/>
        </w:trPr>
        <w:tc>
          <w:tcPr>
            <w:tcW w:w="1809" w:type="dxa"/>
          </w:tcPr>
          <w:p w:rsidR="00E462E1" w:rsidRPr="00345CCF" w:rsidRDefault="00E462E1" w:rsidP="00F93041">
            <w:r>
              <w:t>Tortoise SVN</w:t>
            </w:r>
          </w:p>
        </w:tc>
        <w:tc>
          <w:tcPr>
            <w:tcW w:w="1985" w:type="dxa"/>
          </w:tcPr>
          <w:p w:rsidR="00E462E1" w:rsidRDefault="00E462E1" w:rsidP="00F93041">
            <w:r>
              <w:t>1.7.4</w:t>
            </w:r>
          </w:p>
        </w:tc>
        <w:tc>
          <w:tcPr>
            <w:tcW w:w="5494" w:type="dxa"/>
          </w:tcPr>
          <w:p w:rsidR="00E462E1" w:rsidRDefault="00B95EE1" w:rsidP="00F93041">
            <w:pPr>
              <w:rPr>
                <w:rFonts w:ascii="Calibri" w:hAnsi="Calibri" w:cs="Calibri"/>
                <w:color w:val="0000FF"/>
              </w:rPr>
            </w:pPr>
            <w:hyperlink r:id="rId41" w:history="1">
              <w:r w:rsidR="00E462E1" w:rsidRPr="00F066DF">
                <w:rPr>
                  <w:rStyle w:val="Hyperlink"/>
                  <w:rFonts w:ascii="Calibri" w:hAnsi="Calibri" w:cs="Calibri"/>
                </w:rPr>
                <w:t>http://tortoisesvn.net/</w:t>
              </w:r>
            </w:hyperlink>
          </w:p>
        </w:tc>
      </w:tr>
      <w:tr w:rsidR="00E462E1" w:rsidTr="00F93041">
        <w:trPr>
          <w:cnfStyle w:val="000000100000" w:firstRow="0" w:lastRow="0" w:firstColumn="0" w:lastColumn="0" w:oddVBand="0" w:evenVBand="0" w:oddHBand="1" w:evenHBand="0" w:firstRowFirstColumn="0" w:firstRowLastColumn="0" w:lastRowFirstColumn="0" w:lastRowLastColumn="0"/>
        </w:trPr>
        <w:tc>
          <w:tcPr>
            <w:tcW w:w="1809" w:type="dxa"/>
          </w:tcPr>
          <w:p w:rsidR="00E462E1" w:rsidRDefault="00E462E1" w:rsidP="00F93041">
            <w:r>
              <w:rPr>
                <w:lang w:val="fr-CH"/>
              </w:rPr>
              <w:t>Adobe Reader</w:t>
            </w:r>
          </w:p>
        </w:tc>
        <w:tc>
          <w:tcPr>
            <w:tcW w:w="1985" w:type="dxa"/>
          </w:tcPr>
          <w:p w:rsidR="00E462E1" w:rsidRDefault="00E462E1" w:rsidP="00F93041">
            <w:r>
              <w:t>X</w:t>
            </w:r>
          </w:p>
        </w:tc>
        <w:tc>
          <w:tcPr>
            <w:tcW w:w="5494" w:type="dxa"/>
          </w:tcPr>
          <w:p w:rsidR="00E462E1" w:rsidRDefault="00B95EE1" w:rsidP="00F93041">
            <w:pPr>
              <w:rPr>
                <w:rFonts w:ascii="Calibri" w:hAnsi="Calibri" w:cs="Calibri"/>
                <w:color w:val="0000FF"/>
              </w:rPr>
            </w:pPr>
            <w:hyperlink r:id="rId42" w:history="1">
              <w:r w:rsidR="00E462E1" w:rsidRPr="00F066DF">
                <w:rPr>
                  <w:rStyle w:val="Hyperlink"/>
                  <w:rFonts w:ascii="Calibri" w:hAnsi="Calibri" w:cs="Calibri"/>
                </w:rPr>
                <w:t>http://get.adobe.com/de/reader/</w:t>
              </w:r>
            </w:hyperlink>
          </w:p>
        </w:tc>
      </w:tr>
      <w:tr w:rsidR="00E462E1" w:rsidTr="00F93041">
        <w:trPr>
          <w:cnfStyle w:val="000000010000" w:firstRow="0" w:lastRow="0" w:firstColumn="0" w:lastColumn="0" w:oddVBand="0" w:evenVBand="0" w:oddHBand="0" w:evenHBand="1" w:firstRowFirstColumn="0" w:firstRowLastColumn="0" w:lastRowFirstColumn="0" w:lastRowLastColumn="0"/>
        </w:trPr>
        <w:tc>
          <w:tcPr>
            <w:tcW w:w="1809" w:type="dxa"/>
          </w:tcPr>
          <w:p w:rsidR="00E462E1" w:rsidRDefault="00E462E1" w:rsidP="00F93041">
            <w:r>
              <w:rPr>
                <w:lang w:val="en-US"/>
              </w:rPr>
              <w:t>.NET</w:t>
            </w:r>
          </w:p>
        </w:tc>
        <w:tc>
          <w:tcPr>
            <w:tcW w:w="1985" w:type="dxa"/>
          </w:tcPr>
          <w:p w:rsidR="00E462E1" w:rsidRDefault="00E462E1" w:rsidP="00F93041">
            <w:r>
              <w:t>4.0.30319</w:t>
            </w:r>
          </w:p>
        </w:tc>
        <w:tc>
          <w:tcPr>
            <w:tcW w:w="5494" w:type="dxa"/>
          </w:tcPr>
          <w:p w:rsidR="00E462E1" w:rsidRDefault="00B95EE1" w:rsidP="00F93041">
            <w:pPr>
              <w:rPr>
                <w:rFonts w:ascii="Calibri" w:hAnsi="Calibri" w:cs="Calibri"/>
                <w:color w:val="0000FF"/>
              </w:rPr>
            </w:pPr>
            <w:hyperlink r:id="rId43" w:history="1">
              <w:r w:rsidR="00E462E1" w:rsidRPr="00F066DF">
                <w:rPr>
                  <w:rStyle w:val="Hyperlink"/>
                  <w:rFonts w:ascii="Calibri" w:hAnsi="Calibri" w:cs="Calibri"/>
                </w:rPr>
                <w:t>http://www.microsoft.com/net</w:t>
              </w:r>
            </w:hyperlink>
          </w:p>
        </w:tc>
      </w:tr>
      <w:tr w:rsidR="00E462E1" w:rsidTr="00F93041">
        <w:trPr>
          <w:cnfStyle w:val="000000100000" w:firstRow="0" w:lastRow="0" w:firstColumn="0" w:lastColumn="0" w:oddVBand="0" w:evenVBand="0" w:oddHBand="1" w:evenHBand="0" w:firstRowFirstColumn="0" w:firstRowLastColumn="0" w:lastRowFirstColumn="0" w:lastRowLastColumn="0"/>
        </w:trPr>
        <w:tc>
          <w:tcPr>
            <w:tcW w:w="1809" w:type="dxa"/>
          </w:tcPr>
          <w:p w:rsidR="00E462E1" w:rsidRPr="000D6783" w:rsidRDefault="00E462E1" w:rsidP="00F93041">
            <w:pPr>
              <w:autoSpaceDE w:val="0"/>
              <w:autoSpaceDN w:val="0"/>
              <w:adjustRightInd w:val="0"/>
              <w:rPr>
                <w:lang w:val="en-US"/>
              </w:rPr>
            </w:pPr>
            <w:r>
              <w:rPr>
                <w:rFonts w:ascii="Calibri" w:hAnsi="Calibri" w:cs="Calibri"/>
                <w:lang w:val="en-US"/>
              </w:rPr>
              <w:t>Kinect SDK</w:t>
            </w:r>
          </w:p>
        </w:tc>
        <w:tc>
          <w:tcPr>
            <w:tcW w:w="1985" w:type="dxa"/>
          </w:tcPr>
          <w:p w:rsidR="00E462E1" w:rsidRDefault="00E462E1" w:rsidP="00F93041">
            <w:r>
              <w:t>1.5</w:t>
            </w:r>
          </w:p>
        </w:tc>
        <w:tc>
          <w:tcPr>
            <w:tcW w:w="5494" w:type="dxa"/>
          </w:tcPr>
          <w:p w:rsidR="00E462E1" w:rsidRDefault="00B95EE1" w:rsidP="00F93041">
            <w:pPr>
              <w:rPr>
                <w:rFonts w:ascii="Calibri" w:hAnsi="Calibri" w:cs="Calibri"/>
                <w:color w:val="0000FF"/>
              </w:rPr>
            </w:pPr>
            <w:hyperlink r:id="rId44" w:history="1">
              <w:r w:rsidR="00E462E1">
                <w:rPr>
                  <w:rStyle w:val="Hyperlink"/>
                </w:rPr>
                <w:t>http://www.microsoft.com/en-us/kinectforwindows/</w:t>
              </w:r>
            </w:hyperlink>
          </w:p>
        </w:tc>
      </w:tr>
      <w:tr w:rsidR="00E462E1" w:rsidTr="00F93041">
        <w:trPr>
          <w:cnfStyle w:val="000000010000" w:firstRow="0" w:lastRow="0" w:firstColumn="0" w:lastColumn="0" w:oddVBand="0" w:evenVBand="0" w:oddHBand="0" w:evenHBand="1" w:firstRowFirstColumn="0" w:firstRowLastColumn="0" w:lastRowFirstColumn="0" w:lastRowLastColumn="0"/>
        </w:trPr>
        <w:tc>
          <w:tcPr>
            <w:tcW w:w="1809" w:type="dxa"/>
          </w:tcPr>
          <w:p w:rsidR="00E462E1" w:rsidRPr="008C5950" w:rsidRDefault="00E462E1" w:rsidP="00F93041">
            <w:pPr>
              <w:autoSpaceDE w:val="0"/>
              <w:autoSpaceDN w:val="0"/>
              <w:adjustRightInd w:val="0"/>
              <w:rPr>
                <w:rFonts w:ascii="Calibri" w:hAnsi="Calibri" w:cs="Calibri"/>
                <w:lang w:val="en-US"/>
              </w:rPr>
            </w:pPr>
            <w:r w:rsidRPr="008C5950">
              <w:rPr>
                <w:rFonts w:ascii="Calibri" w:hAnsi="Calibri" w:cs="Calibri"/>
                <w:lang w:val="en-US"/>
              </w:rPr>
              <w:t>Visual Studio 2010</w:t>
            </w:r>
          </w:p>
          <w:p w:rsidR="00E462E1" w:rsidRPr="00412591" w:rsidRDefault="00E462E1" w:rsidP="00F93041">
            <w:pPr>
              <w:autoSpaceDE w:val="0"/>
              <w:autoSpaceDN w:val="0"/>
              <w:adjustRightInd w:val="0"/>
              <w:rPr>
                <w:lang w:val="en-US"/>
              </w:rPr>
            </w:pPr>
            <w:r>
              <w:rPr>
                <w:rFonts w:ascii="Calibri" w:hAnsi="Calibri" w:cs="Calibri"/>
                <w:lang w:val="en-US"/>
              </w:rPr>
              <w:t>Ultimate mit Power-</w:t>
            </w:r>
            <w:r w:rsidRPr="00412591">
              <w:rPr>
                <w:rFonts w:ascii="Calibri" w:hAnsi="Calibri" w:cs="Calibri"/>
                <w:lang w:val="en-US"/>
              </w:rPr>
              <w:t>Tools</w:t>
            </w:r>
          </w:p>
        </w:tc>
        <w:tc>
          <w:tcPr>
            <w:tcW w:w="1985" w:type="dxa"/>
          </w:tcPr>
          <w:p w:rsidR="00E462E1" w:rsidRDefault="00E462E1" w:rsidP="00F93041">
            <w:r w:rsidRPr="008C5950">
              <w:t>10.0.40219.1 SP1Rel</w:t>
            </w:r>
          </w:p>
        </w:tc>
        <w:tc>
          <w:tcPr>
            <w:tcW w:w="5494" w:type="dxa"/>
          </w:tcPr>
          <w:p w:rsidR="00E462E1" w:rsidRDefault="00B95EE1" w:rsidP="00F93041">
            <w:pPr>
              <w:rPr>
                <w:rFonts w:ascii="Calibri" w:hAnsi="Calibri" w:cs="Calibri"/>
                <w:color w:val="0000FF"/>
              </w:rPr>
            </w:pPr>
            <w:hyperlink r:id="rId45" w:history="1">
              <w:r w:rsidR="00E462E1">
                <w:rPr>
                  <w:rStyle w:val="Hyperlink"/>
                </w:rPr>
                <w:t>http://www.microsoft.com/visualstudio/11/de-de</w:t>
              </w:r>
            </w:hyperlink>
          </w:p>
        </w:tc>
      </w:tr>
      <w:tr w:rsidR="00E462E1" w:rsidTr="00F93041">
        <w:trPr>
          <w:cnfStyle w:val="000000100000" w:firstRow="0" w:lastRow="0" w:firstColumn="0" w:lastColumn="0" w:oddVBand="0" w:evenVBand="0" w:oddHBand="1" w:evenHBand="0" w:firstRowFirstColumn="0" w:firstRowLastColumn="0" w:lastRowFirstColumn="0" w:lastRowLastColumn="0"/>
        </w:trPr>
        <w:tc>
          <w:tcPr>
            <w:tcW w:w="1809" w:type="dxa"/>
          </w:tcPr>
          <w:p w:rsidR="00E462E1" w:rsidRDefault="00E462E1" w:rsidP="00F93041">
            <w:r>
              <w:t>ReSharper</w:t>
            </w:r>
          </w:p>
        </w:tc>
        <w:tc>
          <w:tcPr>
            <w:tcW w:w="1985" w:type="dxa"/>
          </w:tcPr>
          <w:p w:rsidR="00E462E1" w:rsidRDefault="00E462E1" w:rsidP="00F93041">
            <w:r>
              <w:t>6.1</w:t>
            </w:r>
          </w:p>
        </w:tc>
        <w:tc>
          <w:tcPr>
            <w:tcW w:w="5494" w:type="dxa"/>
          </w:tcPr>
          <w:p w:rsidR="00E462E1" w:rsidRDefault="00B95EE1" w:rsidP="00F93041">
            <w:pPr>
              <w:rPr>
                <w:rFonts w:ascii="Calibri" w:hAnsi="Calibri" w:cs="Calibri"/>
                <w:color w:val="0000FF"/>
              </w:rPr>
            </w:pPr>
            <w:hyperlink r:id="rId46" w:history="1">
              <w:r w:rsidR="00E462E1" w:rsidRPr="00B15911">
                <w:rPr>
                  <w:rStyle w:val="Hyperlink"/>
                </w:rPr>
                <w:t>http://www.jetbrains.com</w:t>
              </w:r>
            </w:hyperlink>
          </w:p>
        </w:tc>
      </w:tr>
      <w:tr w:rsidR="00E462E1" w:rsidTr="00F93041">
        <w:trPr>
          <w:cnfStyle w:val="000000010000" w:firstRow="0" w:lastRow="0" w:firstColumn="0" w:lastColumn="0" w:oddVBand="0" w:evenVBand="0" w:oddHBand="0" w:evenHBand="1" w:firstRowFirstColumn="0" w:firstRowLastColumn="0" w:lastRowFirstColumn="0" w:lastRowLastColumn="0"/>
        </w:trPr>
        <w:tc>
          <w:tcPr>
            <w:tcW w:w="1809" w:type="dxa"/>
          </w:tcPr>
          <w:p w:rsidR="00E462E1" w:rsidRDefault="00E462E1" w:rsidP="00F93041">
            <w:r>
              <w:rPr>
                <w:rFonts w:ascii="Calibri" w:hAnsi="Calibri" w:cs="Calibri"/>
              </w:rPr>
              <w:t>dotCover</w:t>
            </w:r>
          </w:p>
        </w:tc>
        <w:tc>
          <w:tcPr>
            <w:tcW w:w="1985" w:type="dxa"/>
          </w:tcPr>
          <w:p w:rsidR="00E462E1" w:rsidRDefault="00E462E1" w:rsidP="00F93041">
            <w:r>
              <w:t>1.2</w:t>
            </w:r>
          </w:p>
        </w:tc>
        <w:tc>
          <w:tcPr>
            <w:tcW w:w="5494" w:type="dxa"/>
          </w:tcPr>
          <w:p w:rsidR="00E462E1" w:rsidRDefault="00B95EE1" w:rsidP="00F93041">
            <w:pPr>
              <w:rPr>
                <w:rFonts w:ascii="Calibri" w:hAnsi="Calibri" w:cs="Calibri"/>
                <w:color w:val="0000FF"/>
              </w:rPr>
            </w:pPr>
            <w:hyperlink r:id="rId47" w:history="1">
              <w:r w:rsidR="00E462E1" w:rsidRPr="00B15911">
                <w:rPr>
                  <w:rStyle w:val="Hyperlink"/>
                </w:rPr>
                <w:t>http://www.jetbrains.com</w:t>
              </w:r>
            </w:hyperlink>
          </w:p>
        </w:tc>
      </w:tr>
      <w:tr w:rsidR="00E462E1" w:rsidTr="00F93041">
        <w:trPr>
          <w:cnfStyle w:val="000000100000" w:firstRow="0" w:lastRow="0" w:firstColumn="0" w:lastColumn="0" w:oddVBand="0" w:evenVBand="0" w:oddHBand="1" w:evenHBand="0" w:firstRowFirstColumn="0" w:firstRowLastColumn="0" w:lastRowFirstColumn="0" w:lastRowLastColumn="0"/>
        </w:trPr>
        <w:tc>
          <w:tcPr>
            <w:tcW w:w="1809" w:type="dxa"/>
          </w:tcPr>
          <w:p w:rsidR="00E462E1" w:rsidRDefault="00E462E1" w:rsidP="00F93041">
            <w:r>
              <w:rPr>
                <w:rFonts w:ascii="Calibri" w:hAnsi="Calibri" w:cs="Calibri"/>
              </w:rPr>
              <w:t>GhostDoc</w:t>
            </w:r>
          </w:p>
        </w:tc>
        <w:tc>
          <w:tcPr>
            <w:tcW w:w="1985" w:type="dxa"/>
          </w:tcPr>
          <w:p w:rsidR="00E462E1" w:rsidRDefault="00E462E1" w:rsidP="00F93041">
            <w:r>
              <w:t>3.0</w:t>
            </w:r>
          </w:p>
        </w:tc>
        <w:tc>
          <w:tcPr>
            <w:tcW w:w="5494" w:type="dxa"/>
          </w:tcPr>
          <w:p w:rsidR="00E462E1" w:rsidRDefault="00B95EE1" w:rsidP="00F93041">
            <w:pPr>
              <w:rPr>
                <w:rFonts w:ascii="Calibri" w:hAnsi="Calibri" w:cs="Calibri"/>
                <w:color w:val="0000FF"/>
              </w:rPr>
            </w:pPr>
            <w:hyperlink r:id="rId48" w:history="1">
              <w:r w:rsidR="00E462E1" w:rsidRPr="006A4BAB">
                <w:rPr>
                  <w:rStyle w:val="Hyperlink"/>
                </w:rPr>
                <w:t>http://submain.com/download/ghostdoc/</w:t>
              </w:r>
            </w:hyperlink>
          </w:p>
        </w:tc>
      </w:tr>
      <w:tr w:rsidR="00E462E1" w:rsidTr="00F93041">
        <w:trPr>
          <w:cnfStyle w:val="000000010000" w:firstRow="0" w:lastRow="0" w:firstColumn="0" w:lastColumn="0" w:oddVBand="0" w:evenVBand="0" w:oddHBand="0" w:evenHBand="1" w:firstRowFirstColumn="0" w:firstRowLastColumn="0" w:lastRowFirstColumn="0" w:lastRowLastColumn="0"/>
        </w:trPr>
        <w:tc>
          <w:tcPr>
            <w:tcW w:w="1809" w:type="dxa"/>
          </w:tcPr>
          <w:p w:rsidR="00E462E1" w:rsidRDefault="00E462E1" w:rsidP="00F93041">
            <w:r>
              <w:rPr>
                <w:rFonts w:ascii="Calibri" w:hAnsi="Calibri" w:cs="Calibri"/>
              </w:rPr>
              <w:t>Expression Blend</w:t>
            </w:r>
          </w:p>
        </w:tc>
        <w:tc>
          <w:tcPr>
            <w:tcW w:w="1985" w:type="dxa"/>
          </w:tcPr>
          <w:p w:rsidR="00E462E1" w:rsidRDefault="00E462E1" w:rsidP="00F93041">
            <w:r w:rsidRPr="00412591">
              <w:t>4.0.20525.0</w:t>
            </w:r>
          </w:p>
        </w:tc>
        <w:tc>
          <w:tcPr>
            <w:tcW w:w="5494" w:type="dxa"/>
          </w:tcPr>
          <w:p w:rsidR="00E462E1" w:rsidRDefault="00B95EE1" w:rsidP="00F93041">
            <w:pPr>
              <w:rPr>
                <w:rFonts w:ascii="Calibri" w:hAnsi="Calibri" w:cs="Calibri"/>
                <w:color w:val="0000FF"/>
              </w:rPr>
            </w:pPr>
            <w:hyperlink r:id="rId49" w:history="1">
              <w:r w:rsidR="00E462E1">
                <w:rPr>
                  <w:rStyle w:val="Hyperlink"/>
                </w:rPr>
                <w:t>http://www.microsoft.com/expression/products/Blend_Overview.aspx</w:t>
              </w:r>
            </w:hyperlink>
          </w:p>
        </w:tc>
      </w:tr>
      <w:tr w:rsidR="00E462E1" w:rsidTr="00F93041">
        <w:trPr>
          <w:cnfStyle w:val="000000100000" w:firstRow="0" w:lastRow="0" w:firstColumn="0" w:lastColumn="0" w:oddVBand="0" w:evenVBand="0" w:oddHBand="1" w:evenHBand="0" w:firstRowFirstColumn="0" w:firstRowLastColumn="0" w:lastRowFirstColumn="0" w:lastRowLastColumn="0"/>
        </w:trPr>
        <w:tc>
          <w:tcPr>
            <w:tcW w:w="1809" w:type="dxa"/>
          </w:tcPr>
          <w:p w:rsidR="00E462E1" w:rsidRDefault="00E462E1" w:rsidP="00F93041">
            <w:r>
              <w:rPr>
                <w:rFonts w:ascii="Calibri" w:hAnsi="Calibri" w:cs="Calibri"/>
              </w:rPr>
              <w:t>WPF Inspector</w:t>
            </w:r>
          </w:p>
        </w:tc>
        <w:tc>
          <w:tcPr>
            <w:tcW w:w="1985" w:type="dxa"/>
          </w:tcPr>
          <w:p w:rsidR="00E462E1" w:rsidRDefault="00E462E1" w:rsidP="00F93041">
            <w:r>
              <w:t>0.9.9</w:t>
            </w:r>
          </w:p>
        </w:tc>
        <w:tc>
          <w:tcPr>
            <w:tcW w:w="5494" w:type="dxa"/>
          </w:tcPr>
          <w:p w:rsidR="00E462E1" w:rsidRDefault="00B95EE1" w:rsidP="00F93041">
            <w:pPr>
              <w:rPr>
                <w:rFonts w:ascii="Calibri" w:hAnsi="Calibri" w:cs="Calibri"/>
                <w:color w:val="0000FF"/>
              </w:rPr>
            </w:pPr>
            <w:hyperlink r:id="rId50" w:history="1">
              <w:r w:rsidR="00E462E1" w:rsidRPr="00227F43">
                <w:rPr>
                  <w:rStyle w:val="Hyperlink"/>
                </w:rPr>
                <w:t>http://www.wpftutorial.net/Inspector.html</w:t>
              </w:r>
            </w:hyperlink>
          </w:p>
        </w:tc>
      </w:tr>
      <w:tr w:rsidR="00E462E1" w:rsidTr="00F93041">
        <w:trPr>
          <w:cnfStyle w:val="000000010000" w:firstRow="0" w:lastRow="0" w:firstColumn="0" w:lastColumn="0" w:oddVBand="0" w:evenVBand="0" w:oddHBand="0" w:evenHBand="1" w:firstRowFirstColumn="0" w:firstRowLastColumn="0" w:lastRowFirstColumn="0" w:lastRowLastColumn="0"/>
        </w:trPr>
        <w:tc>
          <w:tcPr>
            <w:tcW w:w="1809" w:type="dxa"/>
          </w:tcPr>
          <w:p w:rsidR="00E462E1" w:rsidRDefault="00E462E1" w:rsidP="00F93041">
            <w:pPr>
              <w:rPr>
                <w:rFonts w:ascii="Calibri" w:hAnsi="Calibri" w:cs="Calibri"/>
              </w:rPr>
            </w:pPr>
            <w:r w:rsidRPr="00CB4C97">
              <w:t>NDepend</w:t>
            </w:r>
            <w:r>
              <w:t xml:space="preserve"> Trial</w:t>
            </w:r>
          </w:p>
        </w:tc>
        <w:tc>
          <w:tcPr>
            <w:tcW w:w="1985" w:type="dxa"/>
          </w:tcPr>
          <w:p w:rsidR="00E462E1" w:rsidRDefault="00E462E1" w:rsidP="00F93041">
            <w:pPr>
              <w:rPr>
                <w:rFonts w:ascii="Calibri" w:hAnsi="Calibri" w:cs="Calibri"/>
              </w:rPr>
            </w:pPr>
            <w:r>
              <w:rPr>
                <w:rFonts w:ascii="Calibri" w:hAnsi="Calibri" w:cs="Calibri"/>
              </w:rPr>
              <w:t>v4.0</w:t>
            </w:r>
          </w:p>
        </w:tc>
        <w:tc>
          <w:tcPr>
            <w:tcW w:w="5494" w:type="dxa"/>
          </w:tcPr>
          <w:p w:rsidR="00E462E1" w:rsidRDefault="00B95EE1" w:rsidP="00F93041">
            <w:hyperlink r:id="rId51" w:history="1">
              <w:r w:rsidR="00E462E1" w:rsidRPr="006B775F">
                <w:rPr>
                  <w:rStyle w:val="Hyperlink"/>
                </w:rPr>
                <w:t>http://www.ndepend.com/NDependDownload.aspx</w:t>
              </w:r>
            </w:hyperlink>
          </w:p>
        </w:tc>
      </w:tr>
      <w:tr w:rsidR="00E462E1" w:rsidTr="00F93041">
        <w:trPr>
          <w:cnfStyle w:val="000000100000" w:firstRow="0" w:lastRow="0" w:firstColumn="0" w:lastColumn="0" w:oddVBand="0" w:evenVBand="0" w:oddHBand="1" w:evenHBand="0" w:firstRowFirstColumn="0" w:firstRowLastColumn="0" w:lastRowFirstColumn="0" w:lastRowLastColumn="0"/>
        </w:trPr>
        <w:tc>
          <w:tcPr>
            <w:tcW w:w="1809" w:type="dxa"/>
          </w:tcPr>
          <w:p w:rsidR="00E462E1" w:rsidRDefault="00E462E1" w:rsidP="00F93041">
            <w:pPr>
              <w:rPr>
                <w:rFonts w:ascii="Calibri" w:hAnsi="Calibri" w:cs="Calibri"/>
              </w:rPr>
            </w:pPr>
            <w:r>
              <w:rPr>
                <w:rFonts w:ascii="Calibri" w:hAnsi="Calibri" w:cs="Calibri"/>
              </w:rPr>
              <w:t>Adobe Photoshop</w:t>
            </w:r>
          </w:p>
        </w:tc>
        <w:tc>
          <w:tcPr>
            <w:tcW w:w="1985" w:type="dxa"/>
          </w:tcPr>
          <w:p w:rsidR="00E462E1" w:rsidRDefault="00E462E1" w:rsidP="00F93041">
            <w:r>
              <w:rPr>
                <w:rFonts w:ascii="Calibri" w:hAnsi="Calibri" w:cs="Calibri"/>
              </w:rPr>
              <w:t>CS4 Extended</w:t>
            </w:r>
          </w:p>
        </w:tc>
        <w:tc>
          <w:tcPr>
            <w:tcW w:w="5494" w:type="dxa"/>
          </w:tcPr>
          <w:p w:rsidR="00E462E1" w:rsidRDefault="00B95EE1" w:rsidP="00F93041">
            <w:pPr>
              <w:rPr>
                <w:rFonts w:ascii="Calibri" w:hAnsi="Calibri" w:cs="Calibri"/>
                <w:color w:val="0000FF"/>
              </w:rPr>
            </w:pPr>
            <w:hyperlink r:id="rId52" w:history="1">
              <w:r w:rsidR="00E462E1">
                <w:rPr>
                  <w:rStyle w:val="Hyperlink"/>
                </w:rPr>
                <w:t>http://www.adobe.com/de/products/photoshop.html</w:t>
              </w:r>
            </w:hyperlink>
          </w:p>
        </w:tc>
      </w:tr>
      <w:tr w:rsidR="00E462E1" w:rsidTr="00F93041">
        <w:trPr>
          <w:cnfStyle w:val="000000010000" w:firstRow="0" w:lastRow="0" w:firstColumn="0" w:lastColumn="0" w:oddVBand="0" w:evenVBand="0" w:oddHBand="0" w:evenHBand="1" w:firstRowFirstColumn="0" w:firstRowLastColumn="0" w:lastRowFirstColumn="0" w:lastRowLastColumn="0"/>
        </w:trPr>
        <w:tc>
          <w:tcPr>
            <w:tcW w:w="1809" w:type="dxa"/>
          </w:tcPr>
          <w:p w:rsidR="00E462E1" w:rsidRDefault="00E462E1" w:rsidP="00F93041">
            <w:pPr>
              <w:rPr>
                <w:rFonts w:ascii="Calibri" w:hAnsi="Calibri" w:cs="Calibri"/>
              </w:rPr>
            </w:pPr>
            <w:r>
              <w:rPr>
                <w:rFonts w:ascii="Calibri" w:hAnsi="Calibri" w:cs="Calibri"/>
              </w:rPr>
              <w:t>Adobe InDesign</w:t>
            </w:r>
          </w:p>
        </w:tc>
        <w:tc>
          <w:tcPr>
            <w:tcW w:w="1985" w:type="dxa"/>
          </w:tcPr>
          <w:p w:rsidR="00E462E1" w:rsidRDefault="00E462E1" w:rsidP="00F93041">
            <w:r>
              <w:rPr>
                <w:rFonts w:ascii="Calibri" w:hAnsi="Calibri" w:cs="Calibri"/>
              </w:rPr>
              <w:t>CS4 Extended</w:t>
            </w:r>
          </w:p>
        </w:tc>
        <w:tc>
          <w:tcPr>
            <w:tcW w:w="5494" w:type="dxa"/>
          </w:tcPr>
          <w:p w:rsidR="00E462E1" w:rsidRDefault="00B95EE1" w:rsidP="00F93041">
            <w:pPr>
              <w:rPr>
                <w:rFonts w:ascii="Calibri" w:hAnsi="Calibri" w:cs="Calibri"/>
                <w:color w:val="0000FF"/>
              </w:rPr>
            </w:pPr>
            <w:hyperlink r:id="rId53" w:history="1">
              <w:r w:rsidR="00E462E1">
                <w:rPr>
                  <w:rStyle w:val="Hyperlink"/>
                </w:rPr>
                <w:t>http://www.adobe.com/de/products/indesign.html</w:t>
              </w:r>
            </w:hyperlink>
          </w:p>
        </w:tc>
      </w:tr>
      <w:tr w:rsidR="00E462E1" w:rsidTr="00F93041">
        <w:trPr>
          <w:cnfStyle w:val="000000100000" w:firstRow="0" w:lastRow="0" w:firstColumn="0" w:lastColumn="0" w:oddVBand="0" w:evenVBand="0" w:oddHBand="1" w:evenHBand="0" w:firstRowFirstColumn="0" w:firstRowLastColumn="0" w:lastRowFirstColumn="0" w:lastRowLastColumn="0"/>
        </w:trPr>
        <w:tc>
          <w:tcPr>
            <w:tcW w:w="1809" w:type="dxa"/>
          </w:tcPr>
          <w:p w:rsidR="00E462E1" w:rsidRDefault="00E462E1" w:rsidP="00F93041">
            <w:pPr>
              <w:rPr>
                <w:rFonts w:ascii="Calibri" w:hAnsi="Calibri" w:cs="Calibri"/>
              </w:rPr>
            </w:pPr>
            <w:r>
              <w:rPr>
                <w:rFonts w:ascii="Calibri" w:hAnsi="Calibri" w:cs="Calibri"/>
              </w:rPr>
              <w:t>Adobe Illustrater</w:t>
            </w:r>
          </w:p>
        </w:tc>
        <w:tc>
          <w:tcPr>
            <w:tcW w:w="1985" w:type="dxa"/>
          </w:tcPr>
          <w:p w:rsidR="00E462E1" w:rsidRDefault="00E462E1" w:rsidP="00F93041">
            <w:r>
              <w:rPr>
                <w:rFonts w:ascii="Calibri" w:hAnsi="Calibri" w:cs="Calibri"/>
              </w:rPr>
              <w:t>CS4 Extended</w:t>
            </w:r>
          </w:p>
        </w:tc>
        <w:tc>
          <w:tcPr>
            <w:tcW w:w="5494" w:type="dxa"/>
          </w:tcPr>
          <w:p w:rsidR="00E462E1" w:rsidRDefault="00B95EE1" w:rsidP="00F93041">
            <w:pPr>
              <w:rPr>
                <w:rFonts w:ascii="Calibri" w:hAnsi="Calibri" w:cs="Calibri"/>
                <w:color w:val="0000FF"/>
              </w:rPr>
            </w:pPr>
            <w:hyperlink r:id="rId54" w:history="1">
              <w:r w:rsidR="00E462E1">
                <w:rPr>
                  <w:rStyle w:val="Hyperlink"/>
                </w:rPr>
                <w:t>http://www.adobe.com/de/products/illustrator.html</w:t>
              </w:r>
            </w:hyperlink>
          </w:p>
        </w:tc>
      </w:tr>
      <w:tr w:rsidR="00E462E1" w:rsidTr="00F93041">
        <w:trPr>
          <w:cnfStyle w:val="000000010000" w:firstRow="0" w:lastRow="0" w:firstColumn="0" w:lastColumn="0" w:oddVBand="0" w:evenVBand="0" w:oddHBand="0" w:evenHBand="1" w:firstRowFirstColumn="0" w:firstRowLastColumn="0" w:lastRowFirstColumn="0" w:lastRowLastColumn="0"/>
        </w:trPr>
        <w:tc>
          <w:tcPr>
            <w:tcW w:w="1809" w:type="dxa"/>
          </w:tcPr>
          <w:p w:rsidR="00E462E1" w:rsidRDefault="00E462E1" w:rsidP="00F93041">
            <w:pPr>
              <w:rPr>
                <w:rFonts w:ascii="Calibri" w:hAnsi="Calibri" w:cs="Calibri"/>
              </w:rPr>
            </w:pPr>
            <w:r>
              <w:rPr>
                <w:rFonts w:ascii="Calibri" w:hAnsi="Calibri" w:cs="Calibri"/>
              </w:rPr>
              <w:t>Microsoft Office 2010</w:t>
            </w:r>
          </w:p>
        </w:tc>
        <w:tc>
          <w:tcPr>
            <w:tcW w:w="1985" w:type="dxa"/>
          </w:tcPr>
          <w:p w:rsidR="00E462E1" w:rsidRDefault="00E462E1" w:rsidP="00F93041">
            <w:pPr>
              <w:rPr>
                <w:rFonts w:ascii="Calibri" w:hAnsi="Calibri" w:cs="Calibri"/>
              </w:rPr>
            </w:pPr>
            <w:r w:rsidRPr="007626DD">
              <w:rPr>
                <w:rFonts w:ascii="Calibri" w:hAnsi="Calibri" w:cs="Calibri"/>
              </w:rPr>
              <w:t>14.0.6112.5000</w:t>
            </w:r>
          </w:p>
        </w:tc>
        <w:tc>
          <w:tcPr>
            <w:tcW w:w="5494" w:type="dxa"/>
          </w:tcPr>
          <w:p w:rsidR="00E462E1" w:rsidRDefault="00B95EE1" w:rsidP="00F93041">
            <w:hyperlink r:id="rId55" w:history="1">
              <w:r w:rsidR="00E462E1" w:rsidRPr="00C4733A">
                <w:rPr>
                  <w:rStyle w:val="Hyperlink"/>
                </w:rPr>
                <w:t>http://office.microsoft.com/de-ch/</w:t>
              </w:r>
            </w:hyperlink>
          </w:p>
        </w:tc>
      </w:tr>
      <w:tr w:rsidR="00E462E1" w:rsidTr="00F93041">
        <w:trPr>
          <w:cnfStyle w:val="000000100000" w:firstRow="0" w:lastRow="0" w:firstColumn="0" w:lastColumn="0" w:oddVBand="0" w:evenVBand="0" w:oddHBand="1" w:evenHBand="0" w:firstRowFirstColumn="0" w:firstRowLastColumn="0" w:lastRowFirstColumn="0" w:lastRowLastColumn="0"/>
        </w:trPr>
        <w:tc>
          <w:tcPr>
            <w:tcW w:w="1809" w:type="dxa"/>
          </w:tcPr>
          <w:p w:rsidR="00E462E1" w:rsidRDefault="00E462E1" w:rsidP="00F93041">
            <w:pPr>
              <w:rPr>
                <w:rFonts w:ascii="Calibri" w:hAnsi="Calibri" w:cs="Calibri"/>
              </w:rPr>
            </w:pPr>
            <w:r w:rsidRPr="00BD4509">
              <w:rPr>
                <w:lang w:val="en-US"/>
              </w:rPr>
              <w:t>Redmine</w:t>
            </w:r>
          </w:p>
        </w:tc>
        <w:tc>
          <w:tcPr>
            <w:tcW w:w="1985" w:type="dxa"/>
          </w:tcPr>
          <w:p w:rsidR="00E462E1" w:rsidRPr="007626DD" w:rsidRDefault="00E462E1" w:rsidP="00F93041">
            <w:pPr>
              <w:rPr>
                <w:rFonts w:ascii="Calibri" w:hAnsi="Calibri" w:cs="Calibri"/>
              </w:rPr>
            </w:pPr>
            <w:r>
              <w:rPr>
                <w:rFonts w:ascii="Calibri" w:hAnsi="Calibri" w:cs="Calibri"/>
              </w:rPr>
              <w:t>2.0.1</w:t>
            </w:r>
          </w:p>
        </w:tc>
        <w:tc>
          <w:tcPr>
            <w:tcW w:w="5494" w:type="dxa"/>
          </w:tcPr>
          <w:p w:rsidR="00E462E1" w:rsidRDefault="00B95EE1" w:rsidP="00F93041">
            <w:pPr>
              <w:keepNext/>
            </w:pPr>
            <w:hyperlink r:id="rId56" w:history="1">
              <w:r w:rsidR="00E462E1" w:rsidRPr="00B15911">
                <w:rPr>
                  <w:rStyle w:val="Hyperlink"/>
                </w:rPr>
                <w:t>http://redmine.org</w:t>
              </w:r>
            </w:hyperlink>
          </w:p>
        </w:tc>
      </w:tr>
      <w:tr w:rsidR="00E462E1" w:rsidTr="00F93041">
        <w:trPr>
          <w:cnfStyle w:val="000000010000" w:firstRow="0" w:lastRow="0" w:firstColumn="0" w:lastColumn="0" w:oddVBand="0" w:evenVBand="0" w:oddHBand="0" w:evenHBand="1" w:firstRowFirstColumn="0" w:firstRowLastColumn="0" w:lastRowFirstColumn="0" w:lastRowLastColumn="0"/>
        </w:trPr>
        <w:tc>
          <w:tcPr>
            <w:tcW w:w="1809" w:type="dxa"/>
          </w:tcPr>
          <w:p w:rsidR="00E462E1" w:rsidRPr="00BD4509" w:rsidRDefault="00E462E1" w:rsidP="00F93041">
            <w:pPr>
              <w:rPr>
                <w:lang w:val="en-US"/>
              </w:rPr>
            </w:pPr>
            <w:r>
              <w:rPr>
                <w:lang w:val="en-US"/>
              </w:rPr>
              <w:t>Matrox PowerDesk</w:t>
            </w:r>
          </w:p>
        </w:tc>
        <w:tc>
          <w:tcPr>
            <w:tcW w:w="1985" w:type="dxa"/>
          </w:tcPr>
          <w:p w:rsidR="00E462E1" w:rsidRDefault="00E462E1" w:rsidP="00F93041">
            <w:pPr>
              <w:rPr>
                <w:rFonts w:ascii="Calibri" w:hAnsi="Calibri" w:cs="Calibri"/>
              </w:rPr>
            </w:pPr>
            <w:r>
              <w:rPr>
                <w:rFonts w:ascii="Calibri" w:hAnsi="Calibri" w:cs="Calibri"/>
              </w:rPr>
              <w:t>1.14.183.508</w:t>
            </w:r>
          </w:p>
        </w:tc>
        <w:tc>
          <w:tcPr>
            <w:tcW w:w="5494" w:type="dxa"/>
          </w:tcPr>
          <w:p w:rsidR="00E462E1" w:rsidRDefault="00B95EE1" w:rsidP="00F93041">
            <w:pPr>
              <w:keepNext/>
            </w:pPr>
            <w:hyperlink r:id="rId57" w:history="1">
              <w:r w:rsidR="00E462E1">
                <w:rPr>
                  <w:rStyle w:val="Hyperlink"/>
                </w:rPr>
                <w:t>http://www.matrox.com/graphics/de/products/multi_display_software/powerdesk/</w:t>
              </w:r>
            </w:hyperlink>
          </w:p>
        </w:tc>
      </w:tr>
    </w:tbl>
    <w:p w:rsidR="00E462E1" w:rsidRDefault="00E462E1" w:rsidP="00E462E1">
      <w:pPr>
        <w:pStyle w:val="Caption"/>
      </w:pPr>
      <w:bookmarkStart w:id="230" w:name="_Toc327468161"/>
      <w:r>
        <w:t xml:space="preserve">Tabelle </w:t>
      </w:r>
      <w:fldSimple w:instr=" SEQ Tabelle \* ARABIC ">
        <w:r w:rsidR="000E6CF3">
          <w:rPr>
            <w:noProof/>
          </w:rPr>
          <w:t>10</w:t>
        </w:r>
      </w:fldSimple>
      <w:r>
        <w:rPr>
          <w:noProof/>
        </w:rPr>
        <w:t xml:space="preserve"> - Tools</w:t>
      </w:r>
      <w:bookmarkEnd w:id="230"/>
    </w:p>
    <w:p w:rsidR="00E462E1" w:rsidRDefault="00E462E1" w:rsidP="00E462E1">
      <w:r>
        <w:br w:type="page"/>
      </w:r>
    </w:p>
    <w:p w:rsidR="00E462E1" w:rsidRDefault="00E462E1" w:rsidP="00E462E1">
      <w:pPr>
        <w:pStyle w:val="Heading3"/>
      </w:pPr>
      <w:bookmarkStart w:id="231" w:name="_Ref327458131"/>
      <w:bookmarkStart w:id="232" w:name="_Ref327458133"/>
      <w:bookmarkStart w:id="233" w:name="_Ref327459065"/>
      <w:bookmarkStart w:id="234" w:name="_Ref327459067"/>
      <w:bookmarkStart w:id="235" w:name="_Ref327459190"/>
      <w:bookmarkStart w:id="236" w:name="_Ref327459193"/>
      <w:bookmarkStart w:id="237" w:name="_Ref327459643"/>
      <w:bookmarkStart w:id="238" w:name="_Ref327459645"/>
      <w:bookmarkStart w:id="239" w:name="_Ref327459667"/>
      <w:bookmarkStart w:id="240" w:name="_Ref327459669"/>
      <w:bookmarkStart w:id="241" w:name="_Toc327467665"/>
      <w:bookmarkStart w:id="242" w:name="_Toc327468966"/>
      <w:r>
        <w:lastRenderedPageBreak/>
        <w:t>Funktionale Anforderungen</w:t>
      </w:r>
      <w:bookmarkEnd w:id="231"/>
      <w:bookmarkEnd w:id="232"/>
      <w:bookmarkEnd w:id="233"/>
      <w:bookmarkEnd w:id="234"/>
      <w:bookmarkEnd w:id="235"/>
      <w:bookmarkEnd w:id="236"/>
      <w:bookmarkEnd w:id="237"/>
      <w:bookmarkEnd w:id="238"/>
      <w:bookmarkEnd w:id="239"/>
      <w:bookmarkEnd w:id="240"/>
      <w:bookmarkEnd w:id="241"/>
      <w:bookmarkEnd w:id="242"/>
    </w:p>
    <w:p w:rsidR="00E462E1" w:rsidRDefault="00E462E1" w:rsidP="00E462E1">
      <w:r>
        <w:t>Um die funktionalen Anforderungen möglichst effizient und trotzdem exakt zu definieren, wurden User Stories als Teil von Scrum verwendet. Nachfolgend sind die User Stories nach Sprint gruppiert. Die User Stories sind mit dem jeweiligen Sprint, in welchem sie umgesetzt wurden, gekennzeichnet. Nicht umgesetzte User Stories sind mit „U“ markiert. Weitere Details sind in der Tabelle User Stories im Anhang (</w:t>
      </w:r>
      <w:r w:rsidR="00C8382C">
        <w:fldChar w:fldCharType="begin"/>
      </w:r>
      <w:r w:rsidR="00C8382C">
        <w:instrText xml:space="preserve"> REF _Ref327461240 \r \h </w:instrText>
      </w:r>
      <w:r w:rsidR="00C8382C">
        <w:fldChar w:fldCharType="separate"/>
      </w:r>
      <w:r w:rsidR="000E6CF3">
        <w:t>VIII</w:t>
      </w:r>
      <w:r w:rsidR="00C8382C">
        <w:fldChar w:fldCharType="end"/>
      </w:r>
      <w:r w:rsidR="00C8382C">
        <w:t xml:space="preserve"> </w:t>
      </w:r>
      <w:r w:rsidR="00C8382C">
        <w:fldChar w:fldCharType="begin"/>
      </w:r>
      <w:r w:rsidR="00C8382C">
        <w:instrText xml:space="preserve"> REF _Ref327461240 \h </w:instrText>
      </w:r>
      <w:r w:rsidR="00C8382C">
        <w:fldChar w:fldCharType="separate"/>
      </w:r>
      <w:r w:rsidR="000E6CF3">
        <w:t>Anhang</w:t>
      </w:r>
      <w:r w:rsidR="00C8382C">
        <w:fldChar w:fldCharType="end"/>
      </w:r>
      <w:r>
        <w:t>) zu entnehmen.</w:t>
      </w:r>
    </w:p>
    <w:p w:rsidR="00E462E1" w:rsidRDefault="00E462E1" w:rsidP="00E462E1">
      <w:r>
        <w:t>Nachfolgend eine Übersicht über die User Stories:</w:t>
      </w:r>
      <w:r>
        <w:tab/>
      </w:r>
      <w:r>
        <w:tab/>
      </w:r>
      <w:r>
        <w:tab/>
      </w:r>
      <w:r>
        <w:tab/>
      </w:r>
      <w:r>
        <w:tab/>
        <w:t>Legende: U -&gt; Uplanned</w:t>
      </w:r>
    </w:p>
    <w:tbl>
      <w:tblPr>
        <w:tblStyle w:val="MediumShading1-Accent1"/>
        <w:tblW w:w="0" w:type="auto"/>
        <w:tblLayout w:type="fixed"/>
        <w:tblLook w:val="04A0" w:firstRow="1" w:lastRow="0" w:firstColumn="1" w:lastColumn="0" w:noHBand="0" w:noVBand="1"/>
      </w:tblPr>
      <w:tblGrid>
        <w:gridCol w:w="1668"/>
        <w:gridCol w:w="3543"/>
        <w:gridCol w:w="3261"/>
        <w:gridCol w:w="816"/>
      </w:tblGrid>
      <w:tr w:rsidR="00E462E1" w:rsidTr="00F93041">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1668" w:type="dxa"/>
          </w:tcPr>
          <w:p w:rsidR="00E462E1" w:rsidRDefault="00E462E1" w:rsidP="00F93041">
            <w:r>
              <w:t>Titel</w:t>
            </w:r>
          </w:p>
        </w:tc>
        <w:tc>
          <w:tcPr>
            <w:tcW w:w="3543" w:type="dxa"/>
          </w:tcPr>
          <w:p w:rsidR="00E462E1" w:rsidRDefault="00E462E1" w:rsidP="00F93041">
            <w:pPr>
              <w:cnfStyle w:val="100000000000" w:firstRow="1" w:lastRow="0" w:firstColumn="0" w:lastColumn="0" w:oddVBand="0" w:evenVBand="0" w:oddHBand="0" w:evenHBand="0" w:firstRowFirstColumn="0" w:firstRowLastColumn="0" w:lastRowFirstColumn="0" w:lastRowLastColumn="0"/>
            </w:pPr>
            <w:r>
              <w:t>User Story</w:t>
            </w:r>
          </w:p>
        </w:tc>
        <w:tc>
          <w:tcPr>
            <w:tcW w:w="3261" w:type="dxa"/>
          </w:tcPr>
          <w:p w:rsidR="00E462E1" w:rsidRDefault="00E462E1" w:rsidP="00F93041">
            <w:pPr>
              <w:cnfStyle w:val="100000000000" w:firstRow="1" w:lastRow="0" w:firstColumn="0" w:lastColumn="0" w:oddVBand="0" w:evenVBand="0" w:oddHBand="0" w:evenHBand="0" w:firstRowFirstColumn="0" w:firstRowLastColumn="0" w:lastRowFirstColumn="0" w:lastRowLastColumn="0"/>
            </w:pPr>
            <w:r>
              <w:t>Definition of Done</w:t>
            </w:r>
          </w:p>
        </w:tc>
        <w:tc>
          <w:tcPr>
            <w:tcW w:w="816" w:type="dxa"/>
          </w:tcPr>
          <w:p w:rsidR="00E462E1" w:rsidRDefault="00E462E1" w:rsidP="00F93041">
            <w:pPr>
              <w:cnfStyle w:val="100000000000" w:firstRow="1" w:lastRow="0" w:firstColumn="0" w:lastColumn="0" w:oddVBand="0" w:evenVBand="0" w:oddHBand="0" w:evenHBand="0" w:firstRowFirstColumn="0" w:firstRowLastColumn="0" w:lastRowFirstColumn="0" w:lastRowLastColumn="0"/>
            </w:pPr>
            <w:r>
              <w:t>Sprint</w:t>
            </w:r>
          </w:p>
        </w:tc>
      </w:tr>
      <w:tr w:rsidR="00E462E1" w:rsidRPr="00CC7B08" w:rsidTr="00F93041">
        <w:trPr>
          <w:cnfStyle w:val="000000100000" w:firstRow="0" w:lastRow="0" w:firstColumn="0" w:lastColumn="0" w:oddVBand="0" w:evenVBand="0" w:oddHBand="1" w:evenHBand="0" w:firstRowFirstColumn="0" w:firstRowLastColumn="0" w:lastRowFirstColumn="0" w:lastRowLastColumn="0"/>
          <w:cantSplit/>
          <w:trHeight w:val="9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t>Poster werden angezeigt</w:t>
            </w:r>
          </w:p>
        </w:tc>
        <w:tc>
          <w:tcPr>
            <w:tcW w:w="3543"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Als HSR-Besucher möchte ich die Poste</w:t>
            </w:r>
            <w:r>
              <w:rPr>
                <w:rFonts w:eastAsia="Times New Roman"/>
                <w:lang w:eastAsia="de-CH"/>
              </w:rPr>
              <w:t>r über die Bachelor</w:t>
            </w:r>
            <w:r w:rsidRPr="00CC7B08">
              <w:rPr>
                <w:rFonts w:eastAsia="Times New Roman"/>
                <w:lang w:eastAsia="de-CH"/>
              </w:rPr>
              <w:t>arbeiten lesen können, um Eindrücke über die Schule und die Möglichkeiten, die man</w:t>
            </w:r>
            <w:r>
              <w:rPr>
                <w:rFonts w:eastAsia="Times New Roman"/>
                <w:lang w:eastAsia="de-CH"/>
              </w:rPr>
              <w:t xml:space="preserve"> an dieser Schule</w:t>
            </w:r>
            <w:r w:rsidRPr="00CC7B08">
              <w:rPr>
                <w:rFonts w:eastAsia="Times New Roman"/>
                <w:lang w:eastAsia="de-CH"/>
              </w:rPr>
              <w:t xml:space="preserve"> als Student hat, </w:t>
            </w:r>
            <w:r>
              <w:rPr>
                <w:rFonts w:eastAsia="Times New Roman"/>
                <w:lang w:eastAsia="de-CH"/>
              </w:rPr>
              <w:t xml:space="preserve">zu </w:t>
            </w:r>
            <w:r w:rsidRPr="00CC7B08">
              <w:rPr>
                <w:rFonts w:eastAsia="Times New Roman"/>
                <w:lang w:eastAsia="de-CH"/>
              </w:rPr>
              <w:t>erhalten.</w:t>
            </w:r>
          </w:p>
        </w:tc>
        <w:tc>
          <w:tcPr>
            <w:tcW w:w="3261"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Ein Poster wird angezeigt und kann gelesen werden.</w:t>
            </w:r>
          </w:p>
        </w:tc>
        <w:tc>
          <w:tcPr>
            <w:tcW w:w="816" w:type="dxa"/>
            <w:noWrap/>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Bis SP7</w:t>
            </w:r>
          </w:p>
        </w:tc>
      </w:tr>
      <w:tr w:rsidR="00E462E1" w:rsidRPr="00CC7B08" w:rsidTr="00F93041">
        <w:trPr>
          <w:cnfStyle w:val="000000010000" w:firstRow="0" w:lastRow="0" w:firstColumn="0" w:lastColumn="0" w:oddVBand="0" w:evenVBand="0" w:oddHBand="0" w:evenHBand="1"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t>Poster browsen</w:t>
            </w:r>
          </w:p>
        </w:tc>
        <w:tc>
          <w:tcPr>
            <w:tcW w:w="3543"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Pr>
                <w:rFonts w:eastAsia="Times New Roman"/>
                <w:lang w:eastAsia="de-CH"/>
              </w:rPr>
              <w:t>Als Videowall Benutzer</w:t>
            </w:r>
            <w:r w:rsidRPr="00CC7B08">
              <w:rPr>
                <w:rFonts w:eastAsia="Times New Roman"/>
                <w:lang w:eastAsia="de-CH"/>
              </w:rPr>
              <w:t xml:space="preserve"> möchte ich durch alle Poster browsen können, damit ich einen Eindruck </w:t>
            </w:r>
            <w:r>
              <w:rPr>
                <w:rFonts w:eastAsia="Times New Roman"/>
                <w:lang w:eastAsia="de-CH"/>
              </w:rPr>
              <w:t>von den</w:t>
            </w:r>
            <w:r w:rsidRPr="00CC7B08">
              <w:rPr>
                <w:rFonts w:eastAsia="Times New Roman"/>
                <w:lang w:eastAsia="de-CH"/>
              </w:rPr>
              <w:t xml:space="preserve"> Arbeiten erhalte.</w:t>
            </w:r>
          </w:p>
        </w:tc>
        <w:tc>
          <w:tcPr>
            <w:tcW w:w="3261"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Durch Drücken einer Vor- und Rückwärtstaste kann durch die Liste der Poster navigiert werden.</w:t>
            </w:r>
          </w:p>
        </w:tc>
        <w:tc>
          <w:tcPr>
            <w:tcW w:w="816" w:type="dxa"/>
            <w:noWrap/>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Bis SP7</w:t>
            </w:r>
          </w:p>
        </w:tc>
      </w:tr>
      <w:tr w:rsidR="00E462E1" w:rsidRPr="00CC7B08" w:rsidTr="00F93041">
        <w:trPr>
          <w:cnfStyle w:val="000000100000" w:firstRow="0" w:lastRow="0" w:firstColumn="0" w:lastColumn="0" w:oddVBand="0" w:evenVBand="0" w:oddHBand="1" w:evenHBand="0"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Pr>
                <w:rFonts w:eastAsia="Times New Roman"/>
                <w:lang w:eastAsia="de-CH"/>
              </w:rPr>
              <w:t>Handcursor</w:t>
            </w:r>
            <w:r w:rsidRPr="00CC7B08">
              <w:rPr>
                <w:rFonts w:eastAsia="Times New Roman"/>
                <w:lang w:eastAsia="de-CH"/>
              </w:rPr>
              <w:t xml:space="preserve"> wird dargestellt</w:t>
            </w:r>
          </w:p>
        </w:tc>
        <w:tc>
          <w:tcPr>
            <w:tcW w:w="3543"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Videowall</w:t>
            </w:r>
            <w:r w:rsidRPr="00CC7B08">
              <w:rPr>
                <w:rFonts w:eastAsia="Times New Roman"/>
                <w:lang w:eastAsia="de-CH"/>
              </w:rPr>
              <w:t xml:space="preserve"> Benutzer möchte ich sehen, wo sich meine Hand auf der Wall befindet, damit ich fähig bin, die Wall zu bedienen.</w:t>
            </w:r>
          </w:p>
        </w:tc>
        <w:tc>
          <w:tcPr>
            <w:tcW w:w="3261"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Ein Cursor wird dargestellt und bewegt sich a</w:t>
            </w:r>
            <w:r>
              <w:rPr>
                <w:rFonts w:eastAsia="Times New Roman"/>
                <w:lang w:eastAsia="de-CH"/>
              </w:rPr>
              <w:t>nalog zur Hand des Benutzers</w:t>
            </w:r>
            <w:r w:rsidRPr="00CC7B08">
              <w:rPr>
                <w:rFonts w:eastAsia="Times New Roman"/>
                <w:lang w:eastAsia="de-CH"/>
              </w:rPr>
              <w:t>.</w:t>
            </w:r>
          </w:p>
        </w:tc>
        <w:tc>
          <w:tcPr>
            <w:tcW w:w="816" w:type="dxa"/>
            <w:noWrap/>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Bis SP7</w:t>
            </w:r>
          </w:p>
        </w:tc>
      </w:tr>
      <w:tr w:rsidR="00E462E1" w:rsidRPr="00CC7B08" w:rsidTr="00F93041">
        <w:trPr>
          <w:cnfStyle w:val="000000010000" w:firstRow="0" w:lastRow="0" w:firstColumn="0" w:lastColumn="0" w:oddVBand="0" w:evenVBand="0" w:oddHBand="0" w:evenHBand="1" w:firstRowFirstColumn="0" w:firstRowLastColumn="0" w:lastRowFirstColumn="0" w:lastRowLastColumn="0"/>
          <w:cantSplit/>
          <w:trHeight w:val="9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t>Eigenes Skelett wird dargestellt</w:t>
            </w:r>
          </w:p>
        </w:tc>
        <w:tc>
          <w:tcPr>
            <w:tcW w:w="3543"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Videowall Benutzer</w:t>
            </w:r>
            <w:r w:rsidRPr="00CC7B08">
              <w:rPr>
                <w:rFonts w:eastAsia="Times New Roman"/>
                <w:lang w:eastAsia="de-CH"/>
              </w:rPr>
              <w:t xml:space="preserve"> möchte ich in Form eines Skeletts sehen, dass die </w:t>
            </w:r>
            <w:r>
              <w:rPr>
                <w:rFonts w:eastAsia="Times New Roman"/>
                <w:lang w:eastAsia="de-CH"/>
              </w:rPr>
              <w:t>Videowall</w:t>
            </w:r>
            <w:r w:rsidRPr="00CC7B08">
              <w:rPr>
                <w:rFonts w:eastAsia="Times New Roman"/>
                <w:lang w:eastAsia="de-CH"/>
              </w:rPr>
              <w:t xml:space="preserve"> mich erkannt hat</w:t>
            </w:r>
            <w:r>
              <w:rPr>
                <w:rFonts w:eastAsia="Times New Roman"/>
                <w:lang w:eastAsia="de-CH"/>
              </w:rPr>
              <w:t xml:space="preserve">, </w:t>
            </w:r>
            <w:r w:rsidRPr="00CC7B08">
              <w:rPr>
                <w:rFonts w:eastAsia="Times New Roman"/>
                <w:lang w:eastAsia="de-CH"/>
              </w:rPr>
              <w:t>damit ich nachverfolgen kann, wie das System auf meine Bewegungen reagiert.</w:t>
            </w:r>
          </w:p>
        </w:tc>
        <w:tc>
          <w:tcPr>
            <w:tcW w:w="3261"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Pr>
                <w:rFonts w:eastAsia="Times New Roman"/>
                <w:lang w:eastAsia="de-CH"/>
              </w:rPr>
              <w:t>In der Applikation wird das</w:t>
            </w:r>
            <w:r w:rsidRPr="00CC7B08">
              <w:rPr>
                <w:rFonts w:eastAsia="Times New Roman"/>
                <w:lang w:eastAsia="de-CH"/>
              </w:rPr>
              <w:t xml:space="preserve"> Skelett des Benutzers dargestellt, das sich zu den Bewegungen des Benutzers dynamisch anpasst.</w:t>
            </w:r>
          </w:p>
        </w:tc>
        <w:tc>
          <w:tcPr>
            <w:tcW w:w="816" w:type="dxa"/>
            <w:noWrap/>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Bis SP7</w:t>
            </w:r>
          </w:p>
        </w:tc>
      </w:tr>
      <w:tr w:rsidR="00E462E1" w:rsidRPr="00CC7B08" w:rsidTr="00F93041">
        <w:trPr>
          <w:cnfStyle w:val="000000100000" w:firstRow="0" w:lastRow="0" w:firstColumn="0" w:lastColumn="0" w:oddVBand="0" w:evenVBand="0" w:oddHBand="1" w:evenHBand="0"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t>Sofortiges Erfolgserlebnis für Einstieg sichergestellt</w:t>
            </w:r>
          </w:p>
        </w:tc>
        <w:tc>
          <w:tcPr>
            <w:tcW w:w="3543"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 xml:space="preserve">Als neuer </w:t>
            </w:r>
            <w:r>
              <w:rPr>
                <w:rFonts w:eastAsia="Times New Roman"/>
                <w:lang w:eastAsia="de-CH"/>
              </w:rPr>
              <w:t>Videowall Benutzer</w:t>
            </w:r>
            <w:r w:rsidRPr="00CC7B08">
              <w:rPr>
                <w:rFonts w:eastAsia="Times New Roman"/>
                <w:lang w:eastAsia="de-CH"/>
              </w:rPr>
              <w:t xml:space="preserve"> möchte ich sofort ein Erfolgserlebnis erleben, weil ich einen positiven ersten Eindruck haben möchte.</w:t>
            </w:r>
          </w:p>
        </w:tc>
        <w:tc>
          <w:tcPr>
            <w:tcW w:w="3261"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Das sofortige Erfolgserlebnis (Skelett wird dargestellt) ist dokumentiert.</w:t>
            </w:r>
          </w:p>
        </w:tc>
        <w:tc>
          <w:tcPr>
            <w:tcW w:w="816" w:type="dxa"/>
            <w:noWrap/>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Bis SP7</w:t>
            </w:r>
          </w:p>
        </w:tc>
      </w:tr>
      <w:tr w:rsidR="00E462E1" w:rsidRPr="00CC7B08" w:rsidTr="00F93041">
        <w:trPr>
          <w:cnfStyle w:val="000000010000" w:firstRow="0" w:lastRow="0" w:firstColumn="0" w:lastColumn="0" w:oddVBand="0" w:evenVBand="0" w:oddHBand="0" w:evenHBand="1"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Pr>
                <w:rFonts w:eastAsia="Times New Roman"/>
                <w:lang w:eastAsia="de-CH"/>
              </w:rPr>
              <w:t>Handcursor</w:t>
            </w:r>
            <w:r w:rsidRPr="00CC7B08">
              <w:rPr>
                <w:rFonts w:eastAsia="Times New Roman"/>
                <w:lang w:eastAsia="de-CH"/>
              </w:rPr>
              <w:t xml:space="preserve"> schön dargestellt</w:t>
            </w:r>
          </w:p>
        </w:tc>
        <w:tc>
          <w:tcPr>
            <w:tcW w:w="3543"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Videowall Benutzer</w:t>
            </w:r>
            <w:r w:rsidRPr="00CC7B08">
              <w:rPr>
                <w:rFonts w:eastAsia="Times New Roman"/>
                <w:lang w:eastAsia="de-CH"/>
              </w:rPr>
              <w:t xml:space="preserve"> möchte ich als Cursor eine Hand sehen, damit mir sofort klar ist, dass ich die Applikation mit der Hand steuern kann.</w:t>
            </w:r>
          </w:p>
        </w:tc>
        <w:tc>
          <w:tcPr>
            <w:tcW w:w="3261"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Der Cursor wird als kleine Hand dargestellt (analog XBox-Spiele).</w:t>
            </w:r>
          </w:p>
        </w:tc>
        <w:tc>
          <w:tcPr>
            <w:tcW w:w="816" w:type="dxa"/>
            <w:noWrap/>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SP8</w:t>
            </w:r>
          </w:p>
        </w:tc>
      </w:tr>
      <w:tr w:rsidR="00E462E1" w:rsidRPr="00CC7B08" w:rsidTr="00F93041">
        <w:trPr>
          <w:cnfStyle w:val="000000100000" w:firstRow="0" w:lastRow="0" w:firstColumn="0" w:lastColumn="0" w:oddVBand="0" w:evenVBand="0" w:oddHBand="1" w:evenHBand="0" w:firstRowFirstColumn="0" w:firstRowLastColumn="0" w:lastRowFirstColumn="0" w:lastRowLastColumn="0"/>
          <w:cantSplit/>
          <w:trHeight w:val="9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t>Skelett schön dargestellt</w:t>
            </w:r>
          </w:p>
        </w:tc>
        <w:tc>
          <w:tcPr>
            <w:tcW w:w="3543"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Videowall Benutzer</w:t>
            </w:r>
            <w:r w:rsidRPr="00CC7B08">
              <w:rPr>
                <w:rFonts w:eastAsia="Times New Roman"/>
                <w:lang w:eastAsia="de-CH"/>
              </w:rPr>
              <w:t xml:space="preserve"> möchte ich ein Skelett mit Verbindungslinien der einzelnen Punkte (Hand, Ellbogen, Hüfte etc.) sehen können, damit ich meine Bewegungen besser nachvollziehen kann.</w:t>
            </w:r>
          </w:p>
        </w:tc>
        <w:tc>
          <w:tcPr>
            <w:tcW w:w="3261"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Pr>
                <w:rFonts w:eastAsia="Times New Roman"/>
                <w:lang w:eastAsia="de-CH"/>
              </w:rPr>
              <w:t>V</w:t>
            </w:r>
            <w:r w:rsidRPr="00CC7B08">
              <w:rPr>
                <w:rFonts w:eastAsia="Times New Roman"/>
                <w:lang w:eastAsia="de-CH"/>
              </w:rPr>
              <w:t>om Benutzer</w:t>
            </w:r>
            <w:r>
              <w:rPr>
                <w:rFonts w:eastAsia="Times New Roman"/>
                <w:lang w:eastAsia="de-CH"/>
              </w:rPr>
              <w:t xml:space="preserve"> wird e</w:t>
            </w:r>
            <w:r w:rsidRPr="00CC7B08">
              <w:rPr>
                <w:rFonts w:eastAsia="Times New Roman"/>
                <w:lang w:eastAsia="de-CH"/>
              </w:rPr>
              <w:t>in Skelett mit Verbindungslinien wird dargestellt.</w:t>
            </w:r>
          </w:p>
        </w:tc>
        <w:tc>
          <w:tcPr>
            <w:tcW w:w="816" w:type="dxa"/>
            <w:noWrap/>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SP8</w:t>
            </w:r>
          </w:p>
        </w:tc>
      </w:tr>
      <w:tr w:rsidR="00E462E1" w:rsidRPr="00CC7B08" w:rsidTr="00F93041">
        <w:trPr>
          <w:cnfStyle w:val="000000010000" w:firstRow="0" w:lastRow="0" w:firstColumn="0" w:lastColumn="0" w:oddVBand="0" w:evenVBand="0" w:oddHBand="0" w:evenHBand="1"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Pr>
                <w:rFonts w:eastAsia="Times New Roman"/>
                <w:lang w:eastAsia="de-CH"/>
              </w:rPr>
              <w:t>Handcursor</w:t>
            </w:r>
            <w:r w:rsidRPr="00CC7B08">
              <w:rPr>
                <w:rFonts w:eastAsia="Times New Roman"/>
                <w:lang w:eastAsia="de-CH"/>
              </w:rPr>
              <w:t xml:space="preserve"> ruckelt weniger 1</w:t>
            </w:r>
          </w:p>
        </w:tc>
        <w:tc>
          <w:tcPr>
            <w:tcW w:w="3543"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Videowall Benutzer</w:t>
            </w:r>
            <w:r w:rsidRPr="00CC7B08">
              <w:rPr>
                <w:rFonts w:eastAsia="Times New Roman"/>
                <w:lang w:eastAsia="de-CH"/>
              </w:rPr>
              <w:t xml:space="preserve"> möchte ich, dass der Cursor weniger ruckelt, damit ich besser auf die Buttons drücken kann.</w:t>
            </w:r>
          </w:p>
        </w:tc>
        <w:tc>
          <w:tcPr>
            <w:tcW w:w="3261"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Pr>
                <w:rFonts w:eastAsia="Times New Roman"/>
                <w:lang w:eastAsia="de-CH"/>
              </w:rPr>
              <w:t>Da der Input des Skeletal</w:t>
            </w:r>
            <w:r w:rsidRPr="00CC7B08">
              <w:rPr>
                <w:rFonts w:eastAsia="Times New Roman"/>
                <w:lang w:eastAsia="de-CH"/>
              </w:rPr>
              <w:t xml:space="preserve"> Tracking</w:t>
            </w:r>
            <w:r>
              <w:rPr>
                <w:rFonts w:eastAsia="Times New Roman"/>
                <w:lang w:eastAsia="de-CH"/>
              </w:rPr>
              <w:t>s</w:t>
            </w:r>
            <w:r w:rsidRPr="00CC7B08">
              <w:rPr>
                <w:rFonts w:eastAsia="Times New Roman"/>
                <w:lang w:eastAsia="de-CH"/>
              </w:rPr>
              <w:t xml:space="preserve"> ungenau ist und über einen etwas hohen Jitter verfügt, wird für das Hand Tracking jeweils der Mittelwert der letzten paar Aufzeichnungen verwendet. Somit ruckelt die Hand dann weniger.</w:t>
            </w:r>
          </w:p>
        </w:tc>
        <w:tc>
          <w:tcPr>
            <w:tcW w:w="816" w:type="dxa"/>
            <w:noWrap/>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Pr>
                <w:rFonts w:eastAsia="Times New Roman"/>
                <w:lang w:eastAsia="de-CH"/>
              </w:rPr>
              <w:t>SP8</w:t>
            </w:r>
          </w:p>
        </w:tc>
      </w:tr>
      <w:tr w:rsidR="00E462E1" w:rsidRPr="00CC7B08" w:rsidTr="00F93041">
        <w:trPr>
          <w:cnfStyle w:val="000000100000" w:firstRow="0" w:lastRow="0" w:firstColumn="0" w:lastColumn="0" w:oddVBand="0" w:evenVBand="0" w:oddHBand="1" w:evenHBand="0"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t>Video wird dargestellt</w:t>
            </w:r>
          </w:p>
        </w:tc>
        <w:tc>
          <w:tcPr>
            <w:tcW w:w="3543"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 xml:space="preserve">Als Entwickler möchte ich testen, dass Videos auf </w:t>
            </w:r>
            <w:proofErr w:type="gramStart"/>
            <w:r w:rsidRPr="00CC7B08">
              <w:rPr>
                <w:rFonts w:eastAsia="Times New Roman"/>
                <w:lang w:eastAsia="de-CH"/>
              </w:rPr>
              <w:t xml:space="preserve">der </w:t>
            </w:r>
            <w:r>
              <w:rPr>
                <w:rFonts w:eastAsia="Times New Roman"/>
                <w:lang w:eastAsia="de-CH"/>
              </w:rPr>
              <w:t>Videowall</w:t>
            </w:r>
            <w:proofErr w:type="gramEnd"/>
            <w:r w:rsidRPr="00CC7B08">
              <w:rPr>
                <w:rFonts w:eastAsia="Times New Roman"/>
                <w:lang w:eastAsia="de-CH"/>
              </w:rPr>
              <w:t xml:space="preserve"> laufen, damit ich weiss, dass dies </w:t>
            </w:r>
            <w:r>
              <w:rPr>
                <w:rFonts w:eastAsia="Times New Roman"/>
                <w:lang w:eastAsia="de-CH"/>
              </w:rPr>
              <w:t>p</w:t>
            </w:r>
            <w:r w:rsidRPr="00CC7B08">
              <w:rPr>
                <w:rFonts w:eastAsia="Times New Roman"/>
                <w:lang w:eastAsia="de-CH"/>
              </w:rPr>
              <w:t>roblem</w:t>
            </w:r>
            <w:r>
              <w:rPr>
                <w:rFonts w:eastAsia="Times New Roman"/>
                <w:lang w:eastAsia="de-CH"/>
              </w:rPr>
              <w:t>los funktioniert und später bei Bed</w:t>
            </w:r>
            <w:r w:rsidRPr="00CC7B08">
              <w:rPr>
                <w:rFonts w:eastAsia="Times New Roman"/>
                <w:lang w:eastAsia="de-CH"/>
              </w:rPr>
              <w:t>arf Videos ein</w:t>
            </w:r>
            <w:r>
              <w:rPr>
                <w:rFonts w:eastAsia="Times New Roman"/>
                <w:lang w:eastAsia="de-CH"/>
              </w:rPr>
              <w:t>gebunden werden können</w:t>
            </w:r>
            <w:r w:rsidRPr="00CC7B08">
              <w:rPr>
                <w:rFonts w:eastAsia="Times New Roman"/>
                <w:lang w:eastAsia="de-CH"/>
              </w:rPr>
              <w:t>.</w:t>
            </w:r>
          </w:p>
        </w:tc>
        <w:tc>
          <w:tcPr>
            <w:tcW w:w="3261"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 xml:space="preserve">Ein Video kann mittels einer </w:t>
            </w:r>
            <w:r>
              <w:rPr>
                <w:rFonts w:eastAsia="Times New Roman"/>
                <w:lang w:eastAsia="de-CH"/>
              </w:rPr>
              <w:t>WPF-Applikation</w:t>
            </w:r>
            <w:r w:rsidRPr="00CC7B08">
              <w:rPr>
                <w:rFonts w:eastAsia="Times New Roman"/>
                <w:lang w:eastAsia="de-CH"/>
              </w:rPr>
              <w:t xml:space="preserve"> abgespielt werden und auf der Test Hardware/Mitsubishi Wall getestet werden.</w:t>
            </w:r>
          </w:p>
        </w:tc>
        <w:tc>
          <w:tcPr>
            <w:tcW w:w="816" w:type="dxa"/>
            <w:noWrap/>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SP9</w:t>
            </w:r>
          </w:p>
        </w:tc>
      </w:tr>
      <w:tr w:rsidR="00E462E1" w:rsidRPr="00CC7B08" w:rsidTr="00F93041">
        <w:trPr>
          <w:cnfStyle w:val="000000010000" w:firstRow="0" w:lastRow="0" w:firstColumn="0" w:lastColumn="0" w:oddVBand="0" w:evenVBand="0" w:oddHBand="0" w:evenHBand="1" w:firstRowFirstColumn="0" w:firstRowLastColumn="0" w:lastRowFirstColumn="0" w:lastRowLastColumn="0"/>
          <w:cantSplit/>
          <w:trHeight w:val="12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lastRenderedPageBreak/>
              <w:t>Applikation ist mit linker Hand bedienbar</w:t>
            </w:r>
          </w:p>
        </w:tc>
        <w:tc>
          <w:tcPr>
            <w:tcW w:w="3543"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Videowall Benutzer</w:t>
            </w:r>
            <w:r w:rsidRPr="00CC7B08">
              <w:rPr>
                <w:rFonts w:eastAsia="Times New Roman"/>
                <w:lang w:eastAsia="de-CH"/>
              </w:rPr>
              <w:t xml:space="preserve"> möchte ich die Applikation auch mit der linken Hand bedienen können, damit mir die Bedienung leichter fällt.</w:t>
            </w:r>
          </w:p>
        </w:tc>
        <w:tc>
          <w:tcPr>
            <w:tcW w:w="3261"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Die Applikation soll automatisch erkennen, wenn die linke Hand höher als die rechte Hand gehalten wird, und dann die Kontrolle an die linke Hand übergeben. Wird die rechte Hand dann wieder merklich höher als die linke Hand gehalten, so soll die Applikation wieder mit der rechten Hand bedient werden können.</w:t>
            </w:r>
          </w:p>
        </w:tc>
        <w:tc>
          <w:tcPr>
            <w:tcW w:w="816" w:type="dxa"/>
            <w:noWrap/>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SP9</w:t>
            </w:r>
          </w:p>
        </w:tc>
      </w:tr>
      <w:tr w:rsidR="00E462E1" w:rsidRPr="00CC7B08" w:rsidTr="00F93041">
        <w:trPr>
          <w:cnfStyle w:val="000000100000" w:firstRow="0" w:lastRow="0" w:firstColumn="0" w:lastColumn="0" w:oddVBand="0" w:evenVBand="0" w:oddHBand="1" w:evenHBand="0" w:firstRowFirstColumn="0" w:firstRowLastColumn="0" w:lastRowFirstColumn="0" w:lastRowLastColumn="0"/>
          <w:cantSplit/>
          <w:trHeight w:val="9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t xml:space="preserve">Ideen gesammelt wie Personen werden von </w:t>
            </w:r>
            <w:r>
              <w:rPr>
                <w:rFonts w:eastAsia="Times New Roman"/>
                <w:lang w:eastAsia="de-CH"/>
              </w:rPr>
              <w:t>Videowall</w:t>
            </w:r>
            <w:r w:rsidRPr="00CC7B08">
              <w:rPr>
                <w:rFonts w:eastAsia="Times New Roman"/>
                <w:lang w:eastAsia="de-CH"/>
              </w:rPr>
              <w:t xml:space="preserve"> angezogen werden</w:t>
            </w:r>
          </w:p>
        </w:tc>
        <w:tc>
          <w:tcPr>
            <w:tcW w:w="3543"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 xml:space="preserve">Als Passant möchte ich beim Vorbeigehen an </w:t>
            </w:r>
            <w:proofErr w:type="gramStart"/>
            <w:r w:rsidRPr="00CC7B08">
              <w:rPr>
                <w:rFonts w:eastAsia="Times New Roman"/>
                <w:lang w:eastAsia="de-CH"/>
              </w:rPr>
              <w:t xml:space="preserve">der </w:t>
            </w:r>
            <w:r>
              <w:rPr>
                <w:rFonts w:eastAsia="Times New Roman"/>
                <w:lang w:eastAsia="de-CH"/>
              </w:rPr>
              <w:t>Videowall</w:t>
            </w:r>
            <w:proofErr w:type="gramEnd"/>
            <w:r w:rsidRPr="00CC7B08">
              <w:rPr>
                <w:rFonts w:eastAsia="Times New Roman"/>
                <w:lang w:eastAsia="de-CH"/>
              </w:rPr>
              <w:t xml:space="preserve"> etwas Interessantes sehen, damit mein Interesse geweckt wird und ich auf die </w:t>
            </w:r>
            <w:r>
              <w:rPr>
                <w:rFonts w:eastAsia="Times New Roman"/>
                <w:lang w:eastAsia="de-CH"/>
              </w:rPr>
              <w:t>Videowall</w:t>
            </w:r>
            <w:r w:rsidRPr="00CC7B08">
              <w:rPr>
                <w:rFonts w:eastAsia="Times New Roman"/>
                <w:lang w:eastAsia="de-CH"/>
              </w:rPr>
              <w:t xml:space="preserve"> zugehe und mit ihr interagiere.</w:t>
            </w:r>
          </w:p>
        </w:tc>
        <w:tc>
          <w:tcPr>
            <w:tcW w:w="3261"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Es werden mindestens zwei verschiedene Ideen zusammengetragen, diskutiert und ausgewertet. Am Schluss wird die beste Idee ausgewählt und dokumentiert.</w:t>
            </w:r>
          </w:p>
        </w:tc>
        <w:tc>
          <w:tcPr>
            <w:tcW w:w="816" w:type="dxa"/>
            <w:noWrap/>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SP10</w:t>
            </w:r>
          </w:p>
        </w:tc>
      </w:tr>
      <w:tr w:rsidR="00E462E1" w:rsidRPr="00CC7B08" w:rsidTr="00F93041">
        <w:trPr>
          <w:cnfStyle w:val="000000010000" w:firstRow="0" w:lastRow="0" w:firstColumn="0" w:lastColumn="0" w:oddVBand="0" w:evenVBand="0" w:oddHBand="0" w:evenHBand="1" w:firstRowFirstColumn="0" w:firstRowLastColumn="0" w:lastRowFirstColumn="0" w:lastRowLastColumn="0"/>
          <w:cantSplit/>
          <w:trHeight w:val="15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Pr>
                <w:rFonts w:eastAsia="Times New Roman"/>
                <w:lang w:eastAsia="de-CH"/>
              </w:rPr>
              <w:t>Plug-in</w:t>
            </w:r>
            <w:r w:rsidRPr="00CC7B08">
              <w:rPr>
                <w:rFonts w:eastAsia="Times New Roman"/>
                <w:lang w:eastAsia="de-CH"/>
              </w:rPr>
              <w:t xml:space="preserve"> Möglichkeit</w:t>
            </w:r>
          </w:p>
        </w:tc>
        <w:tc>
          <w:tcPr>
            <w:tcW w:w="3543"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Als Student möcht</w:t>
            </w:r>
            <w:r>
              <w:rPr>
                <w:rFonts w:eastAsia="Times New Roman"/>
                <w:lang w:eastAsia="de-CH"/>
              </w:rPr>
              <w:t>e ein App,</w:t>
            </w:r>
            <w:r w:rsidRPr="00CC7B08">
              <w:rPr>
                <w:rFonts w:eastAsia="Times New Roman"/>
                <w:lang w:eastAsia="de-CH"/>
              </w:rPr>
              <w:t xml:space="preserve"> das mit den vorgegebenen Schnittstellen funktioniert</w:t>
            </w:r>
            <w:r>
              <w:rPr>
                <w:rFonts w:eastAsia="Times New Roman"/>
                <w:lang w:eastAsia="de-CH"/>
              </w:rPr>
              <w:t xml:space="preserve">, für die Videowall </w:t>
            </w:r>
            <w:r w:rsidRPr="00CC7B08">
              <w:rPr>
                <w:rFonts w:eastAsia="Times New Roman"/>
                <w:lang w:eastAsia="de-CH"/>
              </w:rPr>
              <w:t xml:space="preserve">schreiben, damit ich es später auf die </w:t>
            </w:r>
            <w:r>
              <w:rPr>
                <w:rFonts w:eastAsia="Times New Roman"/>
                <w:lang w:eastAsia="de-CH"/>
              </w:rPr>
              <w:t>Videowall</w:t>
            </w:r>
            <w:r w:rsidRPr="00CC7B08">
              <w:rPr>
                <w:rFonts w:eastAsia="Times New Roman"/>
                <w:lang w:eastAsia="de-CH"/>
              </w:rPr>
              <w:t xml:space="preserve"> hochladen kann.</w:t>
            </w:r>
          </w:p>
        </w:tc>
        <w:tc>
          <w:tcPr>
            <w:tcW w:w="3261"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 xml:space="preserve">In der </w:t>
            </w:r>
            <w:r>
              <w:rPr>
                <w:rFonts w:eastAsia="Times New Roman"/>
                <w:lang w:eastAsia="de-CH"/>
              </w:rPr>
              <w:t>Videowall-</w:t>
            </w:r>
            <w:r w:rsidRPr="00CC7B08">
              <w:rPr>
                <w:rFonts w:eastAsia="Times New Roman"/>
                <w:lang w:eastAsia="de-CH"/>
              </w:rPr>
              <w:t xml:space="preserve">Applikation ist es möglich, dynamisch ein </w:t>
            </w:r>
            <w:r>
              <w:rPr>
                <w:rFonts w:eastAsia="Times New Roman"/>
                <w:lang w:eastAsia="de-CH"/>
              </w:rPr>
              <w:t>Plug-in</w:t>
            </w:r>
            <w:r w:rsidRPr="00CC7B08">
              <w:rPr>
                <w:rFonts w:eastAsia="Times New Roman"/>
                <w:lang w:eastAsia="de-CH"/>
              </w:rPr>
              <w:t xml:space="preserve"> zu laden und anzuzeigen. Für jedes geladene </w:t>
            </w:r>
            <w:r>
              <w:rPr>
                <w:rFonts w:eastAsia="Times New Roman"/>
                <w:lang w:eastAsia="de-CH"/>
              </w:rPr>
              <w:t>Plug-in</w:t>
            </w:r>
            <w:r w:rsidRPr="00CC7B08">
              <w:rPr>
                <w:rFonts w:eastAsia="Times New Roman"/>
                <w:lang w:eastAsia="de-CH"/>
              </w:rPr>
              <w:t xml:space="preserve"> wird ein Menu</w:t>
            </w:r>
            <w:r>
              <w:rPr>
                <w:rFonts w:eastAsia="Times New Roman"/>
                <w:lang w:eastAsia="de-CH"/>
              </w:rPr>
              <w:t>b</w:t>
            </w:r>
            <w:r w:rsidRPr="00CC7B08">
              <w:rPr>
                <w:rFonts w:eastAsia="Times New Roman"/>
                <w:lang w:eastAsia="de-CH"/>
              </w:rPr>
              <w:t xml:space="preserve">utton angezeigt. Dynamisch laden heisst, dass ein </w:t>
            </w:r>
            <w:r>
              <w:rPr>
                <w:rFonts w:eastAsia="Times New Roman"/>
                <w:lang w:eastAsia="de-CH"/>
              </w:rPr>
              <w:t>Plug-in</w:t>
            </w:r>
            <w:r w:rsidRPr="00CC7B08">
              <w:rPr>
                <w:rFonts w:eastAsia="Times New Roman"/>
                <w:lang w:eastAsia="de-CH"/>
              </w:rPr>
              <w:t xml:space="preserve"> (.dll) in den Ordner, in dem die Applikation gerade läuft, hineinkopiert werden kann </w:t>
            </w:r>
            <w:r>
              <w:rPr>
                <w:rFonts w:eastAsia="Times New Roman"/>
                <w:lang w:eastAsia="de-CH"/>
              </w:rPr>
              <w:t>und das Plug-in</w:t>
            </w:r>
            <w:r w:rsidRPr="00CC7B08">
              <w:rPr>
                <w:rFonts w:eastAsia="Times New Roman"/>
                <w:lang w:eastAsia="de-CH"/>
              </w:rPr>
              <w:t xml:space="preserve"> dann von der Applikation automatisch geladen wird.</w:t>
            </w:r>
          </w:p>
        </w:tc>
        <w:tc>
          <w:tcPr>
            <w:tcW w:w="816" w:type="dxa"/>
            <w:noWrap/>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SP10</w:t>
            </w:r>
          </w:p>
        </w:tc>
      </w:tr>
      <w:tr w:rsidR="00E462E1" w:rsidRPr="00CC7B08" w:rsidTr="00F93041">
        <w:trPr>
          <w:cnfStyle w:val="000000100000" w:firstRow="0" w:lastRow="0" w:firstColumn="0" w:lastColumn="0" w:oddVBand="0" w:evenVBand="0" w:oddHBand="1" w:evenHBand="0" w:firstRowFirstColumn="0" w:firstRowLastColumn="0" w:lastRowFirstColumn="0" w:lastRowLastColumn="0"/>
          <w:cantSplit/>
          <w:trHeight w:val="12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Pr>
                <w:rFonts w:eastAsia="Times New Roman"/>
                <w:lang w:eastAsia="de-CH"/>
              </w:rPr>
              <w:t>Mittagsmenu</w:t>
            </w:r>
            <w:r w:rsidRPr="00CC7B08">
              <w:rPr>
                <w:rFonts w:eastAsia="Times New Roman"/>
                <w:lang w:eastAsia="de-CH"/>
              </w:rPr>
              <w:t xml:space="preserve"> App in </w:t>
            </w:r>
            <w:r>
              <w:rPr>
                <w:rFonts w:eastAsia="Times New Roman"/>
                <w:lang w:eastAsia="de-CH"/>
              </w:rPr>
              <w:t>Plug-in</w:t>
            </w:r>
            <w:r w:rsidRPr="00CC7B08">
              <w:rPr>
                <w:rFonts w:eastAsia="Times New Roman"/>
                <w:lang w:eastAsia="de-CH"/>
              </w:rPr>
              <w:t xml:space="preserve"> umgewandelt</w:t>
            </w:r>
          </w:p>
        </w:tc>
        <w:tc>
          <w:tcPr>
            <w:tcW w:w="3543"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Plug-in</w:t>
            </w:r>
            <w:r w:rsidRPr="00CC7B08">
              <w:rPr>
                <w:rFonts w:eastAsia="Times New Roman"/>
                <w:lang w:eastAsia="de-CH"/>
              </w:rPr>
              <w:t xml:space="preserve"> Entwickler möchte ich ein Beispiel für ein </w:t>
            </w:r>
            <w:r>
              <w:rPr>
                <w:rFonts w:eastAsia="Times New Roman"/>
                <w:lang w:eastAsia="de-CH"/>
              </w:rPr>
              <w:t>Plug-in</w:t>
            </w:r>
            <w:r w:rsidRPr="00CC7B08">
              <w:rPr>
                <w:rFonts w:eastAsia="Times New Roman"/>
                <w:lang w:eastAsia="de-CH"/>
              </w:rPr>
              <w:t xml:space="preserve"> ansehen können, damit ich weiss, wie ich vorgehen muss, wenn ich ein </w:t>
            </w:r>
            <w:r>
              <w:rPr>
                <w:rFonts w:eastAsia="Times New Roman"/>
                <w:lang w:eastAsia="de-CH"/>
              </w:rPr>
              <w:t>Plug-in</w:t>
            </w:r>
            <w:r w:rsidRPr="00CC7B08">
              <w:rPr>
                <w:rFonts w:eastAsia="Times New Roman"/>
                <w:lang w:eastAsia="de-CH"/>
              </w:rPr>
              <w:t xml:space="preserve"> entwickeln möchte.</w:t>
            </w:r>
          </w:p>
        </w:tc>
        <w:tc>
          <w:tcPr>
            <w:tcW w:w="3261"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 xml:space="preserve">Das Mittagsmenu </w:t>
            </w:r>
            <w:r>
              <w:rPr>
                <w:rFonts w:eastAsia="Times New Roman"/>
                <w:lang w:eastAsia="de-CH"/>
              </w:rPr>
              <w:t>Plug-in</w:t>
            </w:r>
            <w:r w:rsidRPr="00CC7B08">
              <w:rPr>
                <w:rFonts w:eastAsia="Times New Roman"/>
                <w:lang w:eastAsia="de-CH"/>
              </w:rPr>
              <w:t xml:space="preserve"> ist in einem</w:t>
            </w:r>
            <w:r>
              <w:rPr>
                <w:rFonts w:eastAsia="Times New Roman"/>
                <w:lang w:eastAsia="de-CH"/>
              </w:rPr>
              <w:t xml:space="preserve"> eigenen Projekt und die Videow</w:t>
            </w:r>
            <w:r w:rsidRPr="00CC7B08">
              <w:rPr>
                <w:rFonts w:eastAsia="Times New Roman"/>
                <w:lang w:eastAsia="de-CH"/>
              </w:rPr>
              <w:t>all</w:t>
            </w:r>
            <w:r>
              <w:rPr>
                <w:rFonts w:eastAsia="Times New Roman"/>
                <w:lang w:eastAsia="de-CH"/>
              </w:rPr>
              <w:t>-</w:t>
            </w:r>
            <w:r w:rsidRPr="00CC7B08">
              <w:rPr>
                <w:rFonts w:eastAsia="Times New Roman"/>
                <w:lang w:eastAsia="de-CH"/>
              </w:rPr>
              <w:t xml:space="preserve">Applikation hat keine Referenz zu diesem Projekt. Das </w:t>
            </w:r>
            <w:r>
              <w:rPr>
                <w:rFonts w:eastAsia="Times New Roman"/>
                <w:lang w:eastAsia="de-CH"/>
              </w:rPr>
              <w:t>Plug-in</w:t>
            </w:r>
            <w:r w:rsidRPr="00CC7B08">
              <w:rPr>
                <w:rFonts w:eastAsia="Times New Roman"/>
                <w:lang w:eastAsia="de-CH"/>
              </w:rPr>
              <w:t xml:space="preserve"> (Mittagsmenu) wird von der </w:t>
            </w:r>
            <w:r>
              <w:rPr>
                <w:rFonts w:eastAsia="Times New Roman"/>
                <w:lang w:eastAsia="de-CH"/>
              </w:rPr>
              <w:t>Videowall</w:t>
            </w:r>
            <w:r w:rsidRPr="00CC7B08">
              <w:rPr>
                <w:rFonts w:eastAsia="Times New Roman"/>
                <w:lang w:eastAsia="de-CH"/>
              </w:rPr>
              <w:t xml:space="preserve"> App aber automatisch hineingeladen, siehe "</w:t>
            </w:r>
            <w:r>
              <w:rPr>
                <w:rFonts w:eastAsia="Times New Roman"/>
                <w:lang w:eastAsia="de-CH"/>
              </w:rPr>
              <w:t>Plug-in</w:t>
            </w:r>
            <w:r w:rsidRPr="00CC7B08">
              <w:rPr>
                <w:rFonts w:eastAsia="Times New Roman"/>
                <w:lang w:eastAsia="de-CH"/>
              </w:rPr>
              <w:t xml:space="preserve"> Möglichkeit".</w:t>
            </w:r>
          </w:p>
        </w:tc>
        <w:tc>
          <w:tcPr>
            <w:tcW w:w="816" w:type="dxa"/>
            <w:noWrap/>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SP11</w:t>
            </w:r>
          </w:p>
        </w:tc>
      </w:tr>
      <w:tr w:rsidR="00E462E1" w:rsidRPr="00CC7B08" w:rsidTr="00F93041">
        <w:trPr>
          <w:cnfStyle w:val="000000010000" w:firstRow="0" w:lastRow="0" w:firstColumn="0" w:lastColumn="0" w:oddVBand="0" w:evenVBand="0" w:oddHBand="0" w:evenHBand="1" w:firstRowFirstColumn="0" w:firstRowLastColumn="0" w:lastRowFirstColumn="0" w:lastRowLastColumn="0"/>
          <w:cantSplit/>
          <w:trHeight w:val="9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t xml:space="preserve">Poster App in </w:t>
            </w:r>
            <w:r>
              <w:rPr>
                <w:rFonts w:eastAsia="Times New Roman"/>
                <w:lang w:eastAsia="de-CH"/>
              </w:rPr>
              <w:t>Plug-in</w:t>
            </w:r>
            <w:r w:rsidRPr="00CC7B08">
              <w:rPr>
                <w:rFonts w:eastAsia="Times New Roman"/>
                <w:lang w:eastAsia="de-CH"/>
              </w:rPr>
              <w:t xml:space="preserve"> umgewandelt</w:t>
            </w:r>
          </w:p>
        </w:tc>
        <w:tc>
          <w:tcPr>
            <w:tcW w:w="3543"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Plug-in</w:t>
            </w:r>
            <w:r w:rsidRPr="00CC7B08">
              <w:rPr>
                <w:rFonts w:eastAsia="Times New Roman"/>
                <w:lang w:eastAsia="de-CH"/>
              </w:rPr>
              <w:t xml:space="preserve"> Entwickler möchte ich ein Beispiel für ein </w:t>
            </w:r>
            <w:r>
              <w:rPr>
                <w:rFonts w:eastAsia="Times New Roman"/>
                <w:lang w:eastAsia="de-CH"/>
              </w:rPr>
              <w:t>Plug-in</w:t>
            </w:r>
            <w:r w:rsidRPr="00CC7B08">
              <w:rPr>
                <w:rFonts w:eastAsia="Times New Roman"/>
                <w:lang w:eastAsia="de-CH"/>
              </w:rPr>
              <w:t xml:space="preserve"> ansehen können, damit ich weiss, wie ich vorgehen muss, wenn ich ein </w:t>
            </w:r>
            <w:r>
              <w:rPr>
                <w:rFonts w:eastAsia="Times New Roman"/>
                <w:lang w:eastAsia="de-CH"/>
              </w:rPr>
              <w:t>Plug-in</w:t>
            </w:r>
            <w:r w:rsidRPr="00CC7B08">
              <w:rPr>
                <w:rFonts w:eastAsia="Times New Roman"/>
                <w:lang w:eastAsia="de-CH"/>
              </w:rPr>
              <w:t xml:space="preserve"> entwickeln möchte.</w:t>
            </w:r>
          </w:p>
        </w:tc>
        <w:tc>
          <w:tcPr>
            <w:tcW w:w="3261"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 xml:space="preserve">Das Poster </w:t>
            </w:r>
            <w:r>
              <w:rPr>
                <w:rFonts w:eastAsia="Times New Roman"/>
                <w:lang w:eastAsia="de-CH"/>
              </w:rPr>
              <w:t>Plug-in</w:t>
            </w:r>
            <w:r w:rsidRPr="00CC7B08">
              <w:rPr>
                <w:rFonts w:eastAsia="Times New Roman"/>
                <w:lang w:eastAsia="de-CH"/>
              </w:rPr>
              <w:t xml:space="preserve"> ist in einem eigenen Projekt und die </w:t>
            </w:r>
            <w:r>
              <w:rPr>
                <w:rFonts w:eastAsia="Times New Roman"/>
                <w:lang w:eastAsia="de-CH"/>
              </w:rPr>
              <w:t>Videowall-</w:t>
            </w:r>
            <w:r w:rsidRPr="00CC7B08">
              <w:rPr>
                <w:rFonts w:eastAsia="Times New Roman"/>
                <w:lang w:eastAsia="de-CH"/>
              </w:rPr>
              <w:t xml:space="preserve">Applikation hat keine Referenz zu diesem Projekt. Das </w:t>
            </w:r>
            <w:r>
              <w:rPr>
                <w:rFonts w:eastAsia="Times New Roman"/>
                <w:lang w:eastAsia="de-CH"/>
              </w:rPr>
              <w:t>Plug-in</w:t>
            </w:r>
            <w:r w:rsidRPr="00CC7B08">
              <w:rPr>
                <w:rFonts w:eastAsia="Times New Roman"/>
                <w:lang w:eastAsia="de-CH"/>
              </w:rPr>
              <w:t xml:space="preserve"> (</w:t>
            </w:r>
            <w:r>
              <w:rPr>
                <w:rFonts w:eastAsia="Times New Roman"/>
                <w:lang w:eastAsia="de-CH"/>
              </w:rPr>
              <w:t>Poster</w:t>
            </w:r>
            <w:r w:rsidRPr="00CC7B08">
              <w:rPr>
                <w:rFonts w:eastAsia="Times New Roman"/>
                <w:lang w:eastAsia="de-CH"/>
              </w:rPr>
              <w:t xml:space="preserve">) wird von der </w:t>
            </w:r>
            <w:r>
              <w:rPr>
                <w:rFonts w:eastAsia="Times New Roman"/>
                <w:lang w:eastAsia="de-CH"/>
              </w:rPr>
              <w:t>Videowall</w:t>
            </w:r>
            <w:r w:rsidRPr="00CC7B08">
              <w:rPr>
                <w:rFonts w:eastAsia="Times New Roman"/>
                <w:lang w:eastAsia="de-CH"/>
              </w:rPr>
              <w:t xml:space="preserve"> App aber automat</w:t>
            </w:r>
            <w:r>
              <w:rPr>
                <w:rFonts w:eastAsia="Times New Roman"/>
                <w:lang w:eastAsia="de-CH"/>
              </w:rPr>
              <w:t>isch hineingeladen, siehe "Plug-in</w:t>
            </w:r>
            <w:r w:rsidRPr="00CC7B08">
              <w:rPr>
                <w:rFonts w:eastAsia="Times New Roman"/>
                <w:lang w:eastAsia="de-CH"/>
              </w:rPr>
              <w:t xml:space="preserve"> Möglichkeit".</w:t>
            </w:r>
          </w:p>
        </w:tc>
        <w:tc>
          <w:tcPr>
            <w:tcW w:w="816" w:type="dxa"/>
            <w:noWrap/>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SP11</w:t>
            </w:r>
          </w:p>
        </w:tc>
      </w:tr>
      <w:tr w:rsidR="00E462E1" w:rsidRPr="00CC7B08" w:rsidTr="00F93041">
        <w:trPr>
          <w:cnfStyle w:val="000000100000" w:firstRow="0" w:lastRow="0" w:firstColumn="0" w:lastColumn="0" w:oddVBand="0" w:evenVBand="0" w:oddHBand="1" w:evenHBand="0"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t>Demomodus (Verfolgung von Passanten) Kraftfeld besprochen und dokumentiert</w:t>
            </w:r>
          </w:p>
        </w:tc>
        <w:tc>
          <w:tcPr>
            <w:tcW w:w="3543"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Videowall Benutzer</w:t>
            </w:r>
            <w:r w:rsidRPr="00CC7B08">
              <w:rPr>
                <w:rFonts w:eastAsia="Times New Roman"/>
                <w:lang w:eastAsia="de-CH"/>
              </w:rPr>
              <w:t xml:space="preserve"> möchte ich einen Demomodus sehen, der meine Aufmerksamkeit auf die Wall zieht und ich so beginne, mit ihr zu interagieren.</w:t>
            </w:r>
          </w:p>
        </w:tc>
        <w:tc>
          <w:tcPr>
            <w:tcW w:w="3261"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Die ausgesuchte Idee mit dem Kraft</w:t>
            </w:r>
            <w:r w:rsidR="00B72C9D">
              <w:rPr>
                <w:rFonts w:eastAsia="Times New Roman"/>
                <w:lang w:eastAsia="de-CH"/>
              </w:rPr>
              <w:t>f</w:t>
            </w:r>
            <w:r w:rsidRPr="00CC7B08">
              <w:rPr>
                <w:rFonts w:eastAsia="Times New Roman"/>
                <w:lang w:eastAsia="de-CH"/>
              </w:rPr>
              <w:t>eld wurde im Team besprochen und dokumentiert.</w:t>
            </w:r>
          </w:p>
        </w:tc>
        <w:tc>
          <w:tcPr>
            <w:tcW w:w="816" w:type="dxa"/>
            <w:noWrap/>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SP11</w:t>
            </w:r>
          </w:p>
        </w:tc>
      </w:tr>
      <w:tr w:rsidR="00E462E1" w:rsidRPr="00CC7B08" w:rsidTr="00F93041">
        <w:trPr>
          <w:cnfStyle w:val="000000010000" w:firstRow="0" w:lastRow="0" w:firstColumn="0" w:lastColumn="0" w:oddVBand="0" w:evenVBand="0" w:oddHBand="0" w:evenHBand="1" w:firstRowFirstColumn="0" w:firstRowLastColumn="0" w:lastRowFirstColumn="0" w:lastRowLastColumn="0"/>
          <w:cantSplit/>
          <w:trHeight w:val="9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t>D</w:t>
            </w:r>
            <w:r>
              <w:rPr>
                <w:rFonts w:eastAsia="Times New Roman"/>
                <w:lang w:eastAsia="de-CH"/>
              </w:rPr>
              <w:t>emomodus: Vom Demomodus wird in den</w:t>
            </w:r>
            <w:r w:rsidRPr="00CC7B08">
              <w:rPr>
                <w:rFonts w:eastAsia="Times New Roman"/>
                <w:lang w:eastAsia="de-CH"/>
              </w:rPr>
              <w:t xml:space="preserve"> Interaktionsmodus gewechselt</w:t>
            </w:r>
          </w:p>
        </w:tc>
        <w:tc>
          <w:tcPr>
            <w:tcW w:w="3543"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Videowall Benutzer</w:t>
            </w:r>
            <w:r w:rsidRPr="00CC7B08">
              <w:rPr>
                <w:rFonts w:eastAsia="Times New Roman"/>
                <w:lang w:eastAsia="de-CH"/>
              </w:rPr>
              <w:t xml:space="preserve"> möchte ich, dass die Applikation vom Demomodus in den Interaktionsmodus wechselt, nachdem ich eine Zeit lang (z.B. 5 Sekunden) gewartet habe, damit ich mit der Applikation interagieren kann.</w:t>
            </w:r>
          </w:p>
        </w:tc>
        <w:tc>
          <w:tcPr>
            <w:tcW w:w="3261"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Die Applikation wechselt, nachdem für 5 Sekunden ein Skelett erkannt wurde, in den Interaktionsmodus. Es darf kein "Flackern" auftreten.</w:t>
            </w:r>
          </w:p>
        </w:tc>
        <w:tc>
          <w:tcPr>
            <w:tcW w:w="816" w:type="dxa"/>
            <w:noWrap/>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SP11</w:t>
            </w:r>
          </w:p>
        </w:tc>
      </w:tr>
      <w:tr w:rsidR="00E462E1" w:rsidRPr="00CC7B08" w:rsidTr="00F93041">
        <w:trPr>
          <w:cnfStyle w:val="000000100000" w:firstRow="0" w:lastRow="0" w:firstColumn="0" w:lastColumn="0" w:oddVBand="0" w:evenVBand="0" w:oddHBand="1" w:evenHBand="0" w:firstRowFirstColumn="0" w:firstRowLastColumn="0" w:lastRowFirstColumn="0" w:lastRowLastColumn="0"/>
          <w:cantSplit/>
          <w:trHeight w:val="12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lastRenderedPageBreak/>
              <w:t>Demomodus: Vom Interaktionsmodus wird</w:t>
            </w:r>
            <w:r>
              <w:rPr>
                <w:rFonts w:eastAsia="Times New Roman"/>
                <w:lang w:eastAsia="de-CH"/>
              </w:rPr>
              <w:t xml:space="preserve"> in den</w:t>
            </w:r>
            <w:r w:rsidRPr="00CC7B08">
              <w:rPr>
                <w:rFonts w:eastAsia="Times New Roman"/>
                <w:lang w:eastAsia="de-CH"/>
              </w:rPr>
              <w:t xml:space="preserve"> Demomodus gewechselt</w:t>
            </w:r>
          </w:p>
        </w:tc>
        <w:tc>
          <w:tcPr>
            <w:tcW w:w="3543"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Videowall Benutzer</w:t>
            </w:r>
            <w:r w:rsidRPr="00CC7B08">
              <w:rPr>
                <w:rFonts w:eastAsia="Times New Roman"/>
                <w:lang w:eastAsia="de-CH"/>
              </w:rPr>
              <w:t xml:space="preserve"> möchte ich, dass die Applikation vom Interaktionsmodus in den Demomodus wechselt,</w:t>
            </w:r>
            <w:r>
              <w:rPr>
                <w:rFonts w:eastAsia="Times New Roman"/>
                <w:lang w:eastAsia="de-CH"/>
              </w:rPr>
              <w:t xml:space="preserve"> nachdem eine Zeit lang (z.B. 10</w:t>
            </w:r>
            <w:r w:rsidRPr="00CC7B08">
              <w:rPr>
                <w:rFonts w:eastAsia="Times New Roman"/>
                <w:lang w:eastAsia="de-CH"/>
              </w:rPr>
              <w:t xml:space="preserve"> Sekunden) kein Skelett erkannt wurde, damit ich durch den Demomodus von der </w:t>
            </w:r>
            <w:r>
              <w:rPr>
                <w:rFonts w:eastAsia="Times New Roman"/>
                <w:lang w:eastAsia="de-CH"/>
              </w:rPr>
              <w:t>Videowall</w:t>
            </w:r>
            <w:r w:rsidRPr="00CC7B08">
              <w:rPr>
                <w:rFonts w:eastAsia="Times New Roman"/>
                <w:lang w:eastAsia="de-CH"/>
              </w:rPr>
              <w:t xml:space="preserve"> angezogen werde.</w:t>
            </w:r>
          </w:p>
        </w:tc>
        <w:tc>
          <w:tcPr>
            <w:tcW w:w="3261"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Die Applikation wechselt, nachdem für 10 Sekunden kein Skelett erkannt wurde, automatisch in den Demomodus. Es darf kein "Flackern" auftreten.</w:t>
            </w:r>
          </w:p>
        </w:tc>
        <w:tc>
          <w:tcPr>
            <w:tcW w:w="816" w:type="dxa"/>
            <w:noWrap/>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SP11</w:t>
            </w:r>
          </w:p>
        </w:tc>
      </w:tr>
      <w:tr w:rsidR="00E462E1" w:rsidRPr="00CC7B08" w:rsidTr="00F93041">
        <w:trPr>
          <w:cnfStyle w:val="000000010000" w:firstRow="0" w:lastRow="0" w:firstColumn="0" w:lastColumn="0" w:oddVBand="0" w:evenVBand="0" w:oddHBand="0" w:evenHBand="1"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t>Demomodus: externes Design erstellt</w:t>
            </w:r>
          </w:p>
        </w:tc>
        <w:tc>
          <w:tcPr>
            <w:tcW w:w="3543"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Videowall Benutzer</w:t>
            </w:r>
            <w:r w:rsidRPr="00CC7B08">
              <w:rPr>
                <w:rFonts w:eastAsia="Times New Roman"/>
                <w:lang w:eastAsia="de-CH"/>
              </w:rPr>
              <w:t xml:space="preserve"> möchte ich einen ansprechenden Demomodus, damit mich die </w:t>
            </w:r>
            <w:r>
              <w:rPr>
                <w:rFonts w:eastAsia="Times New Roman"/>
                <w:lang w:eastAsia="de-CH"/>
              </w:rPr>
              <w:t>Videowall</w:t>
            </w:r>
            <w:r w:rsidRPr="00CC7B08">
              <w:rPr>
                <w:rFonts w:eastAsia="Times New Roman"/>
                <w:lang w:eastAsia="de-CH"/>
              </w:rPr>
              <w:t xml:space="preserve"> optisch anspricht und ich mit dieser interagieren will.</w:t>
            </w:r>
          </w:p>
        </w:tc>
        <w:tc>
          <w:tcPr>
            <w:tcW w:w="3261"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Das in WPF umgesetzte externe Design wurde vom Auftraggeber nach einer Demonstration abgenommen.</w:t>
            </w:r>
          </w:p>
        </w:tc>
        <w:tc>
          <w:tcPr>
            <w:tcW w:w="816" w:type="dxa"/>
            <w:noWrap/>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SP11</w:t>
            </w:r>
          </w:p>
        </w:tc>
      </w:tr>
      <w:tr w:rsidR="00E462E1" w:rsidRPr="00CC7B08" w:rsidTr="00F93041">
        <w:trPr>
          <w:cnfStyle w:val="000000100000" w:firstRow="0" w:lastRow="0" w:firstColumn="0" w:lastColumn="0" w:oddVBand="0" w:evenVBand="0" w:oddHBand="1" w:evenHBand="0"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t>Bild der Hand ist auf die rechte bzw. linke Hand abgestimmt</w:t>
            </w:r>
          </w:p>
        </w:tc>
        <w:tc>
          <w:tcPr>
            <w:tcW w:w="3543"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Videowall Benutzer möchte ich für meine Hand</w:t>
            </w:r>
            <w:r w:rsidRPr="00CC7B08">
              <w:rPr>
                <w:rFonts w:eastAsia="Times New Roman"/>
                <w:lang w:eastAsia="de-CH"/>
              </w:rPr>
              <w:t xml:space="preserve"> das passende Handsymbol sehen, damit das Symbol die Hand zei</w:t>
            </w:r>
            <w:r>
              <w:rPr>
                <w:rFonts w:eastAsia="Times New Roman"/>
                <w:lang w:eastAsia="de-CH"/>
              </w:rPr>
              <w:t>gt, mit der die Bedienung gerade statt</w:t>
            </w:r>
            <w:r w:rsidRPr="00CC7B08">
              <w:rPr>
                <w:rFonts w:eastAsia="Times New Roman"/>
                <w:lang w:eastAsia="de-CH"/>
              </w:rPr>
              <w:t>findet.</w:t>
            </w:r>
          </w:p>
        </w:tc>
        <w:tc>
          <w:tcPr>
            <w:tcW w:w="3261"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Ist die rechte Hand aktiv, so wird das Symbol der rechten Hand angezeigt. Sobald die Bedienung zur anderen Hand wechselt, so wechselt auch das Symbol.</w:t>
            </w:r>
          </w:p>
        </w:tc>
        <w:tc>
          <w:tcPr>
            <w:tcW w:w="816" w:type="dxa"/>
            <w:noWrap/>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SP11</w:t>
            </w:r>
          </w:p>
        </w:tc>
      </w:tr>
      <w:tr w:rsidR="00E462E1" w:rsidRPr="0084044A" w:rsidTr="00F93041">
        <w:trPr>
          <w:cnfStyle w:val="000000010000" w:firstRow="0" w:lastRow="0" w:firstColumn="0" w:lastColumn="0" w:oddVBand="0" w:evenVBand="0" w:oddHBand="0" w:evenHBand="1"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t>Deployment Entwickler PC</w:t>
            </w:r>
          </w:p>
        </w:tc>
        <w:tc>
          <w:tcPr>
            <w:tcW w:w="3543"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Als Entwickler möchte ich die entwickelte Applikation auf dem lokalen PC öffnen können, damit die Applikation weiterentwickelt werden kann.</w:t>
            </w:r>
          </w:p>
        </w:tc>
        <w:tc>
          <w:tcPr>
            <w:tcW w:w="3261"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Der Entwickler kann die Solution öffnen und die Applikation ausführen, ohne dass diese abstürzt.</w:t>
            </w:r>
          </w:p>
        </w:tc>
        <w:tc>
          <w:tcPr>
            <w:tcW w:w="816" w:type="dxa"/>
            <w:noWrap/>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SP12</w:t>
            </w:r>
          </w:p>
        </w:tc>
      </w:tr>
      <w:tr w:rsidR="00E462E1" w:rsidRPr="00CC7B08" w:rsidTr="00F93041">
        <w:trPr>
          <w:cnfStyle w:val="000000100000" w:firstRow="0" w:lastRow="0" w:firstColumn="0" w:lastColumn="0" w:oddVBand="0" w:evenVBand="0" w:oddHBand="1" w:evenHBand="0"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Pr>
                <w:rFonts w:eastAsia="Times New Roman"/>
                <w:lang w:eastAsia="de-CH"/>
              </w:rPr>
              <w:t>Plug-in</w:t>
            </w:r>
            <w:r w:rsidRPr="00CC7B08">
              <w:rPr>
                <w:rFonts w:eastAsia="Times New Roman"/>
                <w:lang w:eastAsia="de-CH"/>
              </w:rPr>
              <w:t xml:space="preserve"> Schnittstelle definiert</w:t>
            </w:r>
          </w:p>
        </w:tc>
        <w:tc>
          <w:tcPr>
            <w:tcW w:w="3543"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 xml:space="preserve">Als Entwickler möchte ich eine </w:t>
            </w:r>
            <w:r>
              <w:rPr>
                <w:rFonts w:eastAsia="Times New Roman"/>
                <w:lang w:eastAsia="de-CH"/>
              </w:rPr>
              <w:t>Plug-in</w:t>
            </w:r>
            <w:r w:rsidRPr="00CC7B08">
              <w:rPr>
                <w:rFonts w:eastAsia="Times New Roman"/>
                <w:lang w:eastAsia="de-CH"/>
              </w:rPr>
              <w:t xml:space="preserve"> Schnittstelle definieren, damit Interessierte Apps für meine Applikation erstellen können.</w:t>
            </w:r>
          </w:p>
        </w:tc>
        <w:tc>
          <w:tcPr>
            <w:tcW w:w="3261"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 xml:space="preserve">Das Interface oder die Interfaces für das </w:t>
            </w:r>
            <w:r>
              <w:rPr>
                <w:rFonts w:eastAsia="Times New Roman"/>
                <w:lang w:eastAsia="de-CH"/>
              </w:rPr>
              <w:t>Plug-in</w:t>
            </w:r>
            <w:r w:rsidRPr="00CC7B08">
              <w:rPr>
                <w:rFonts w:eastAsia="Times New Roman"/>
                <w:lang w:eastAsia="de-CH"/>
              </w:rPr>
              <w:t xml:space="preserve"> System sind implementiert.</w:t>
            </w:r>
          </w:p>
        </w:tc>
        <w:tc>
          <w:tcPr>
            <w:tcW w:w="816" w:type="dxa"/>
            <w:noWrap/>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SP12</w:t>
            </w:r>
          </w:p>
        </w:tc>
      </w:tr>
      <w:tr w:rsidR="00E462E1" w:rsidRPr="00CC7B08" w:rsidTr="00F93041">
        <w:trPr>
          <w:cnfStyle w:val="000000010000" w:firstRow="0" w:lastRow="0" w:firstColumn="0" w:lastColumn="0" w:oddVBand="0" w:evenVBand="0" w:oddHBand="0" w:evenHBand="1" w:firstRowFirstColumn="0" w:firstRowLastColumn="0" w:lastRowFirstColumn="0" w:lastRowLastColumn="0"/>
          <w:cantSplit/>
          <w:trHeight w:val="9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t>Demomodus: Demotext zu aktiver App wird angezeigt</w:t>
            </w:r>
          </w:p>
        </w:tc>
        <w:tc>
          <w:tcPr>
            <w:tcW w:w="3543"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Videowall Benutzer</w:t>
            </w:r>
            <w:r w:rsidRPr="00CC7B08">
              <w:rPr>
                <w:rFonts w:eastAsia="Times New Roman"/>
                <w:lang w:eastAsia="de-CH"/>
              </w:rPr>
              <w:t xml:space="preserve"> möchte ich beim Demomodus einen ansprechenden und interessanten Text sehen, damit dieser mein Interesse weckt und ich mit der </w:t>
            </w:r>
            <w:r>
              <w:rPr>
                <w:rFonts w:eastAsia="Times New Roman"/>
                <w:lang w:eastAsia="de-CH"/>
              </w:rPr>
              <w:t>Videowall</w:t>
            </w:r>
            <w:r w:rsidRPr="00CC7B08">
              <w:rPr>
                <w:rFonts w:eastAsia="Times New Roman"/>
                <w:lang w:eastAsia="de-CH"/>
              </w:rPr>
              <w:t xml:space="preserve"> interagieren will.</w:t>
            </w:r>
          </w:p>
        </w:tc>
        <w:tc>
          <w:tcPr>
            <w:tcW w:w="3261"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 xml:space="preserve">Für jede App existiert ein Demotext (durch das Interface IApp), der jeweils </w:t>
            </w:r>
            <w:r>
              <w:rPr>
                <w:rFonts w:eastAsia="Times New Roman"/>
                <w:lang w:eastAsia="de-CH"/>
              </w:rPr>
              <w:t>im</w:t>
            </w:r>
            <w:r w:rsidRPr="00CC7B08">
              <w:rPr>
                <w:rFonts w:eastAsia="Times New Roman"/>
                <w:lang w:eastAsia="de-CH"/>
              </w:rPr>
              <w:t xml:space="preserve"> Demomodus durch ein Binding auf die aktuelle App angezeigt wird.</w:t>
            </w:r>
          </w:p>
        </w:tc>
        <w:tc>
          <w:tcPr>
            <w:tcW w:w="816" w:type="dxa"/>
            <w:noWrap/>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SP12</w:t>
            </w:r>
          </w:p>
        </w:tc>
      </w:tr>
      <w:tr w:rsidR="00E462E1" w:rsidRPr="00CC7B08" w:rsidTr="00F93041">
        <w:trPr>
          <w:cnfStyle w:val="000000100000" w:firstRow="0" w:lastRow="0" w:firstColumn="0" w:lastColumn="0" w:oddVBand="0" w:evenVBand="0" w:oddHBand="1" w:evenHBand="0"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t>Demomodus: Apps werden automatisch gewechselt</w:t>
            </w:r>
          </w:p>
        </w:tc>
        <w:tc>
          <w:tcPr>
            <w:tcW w:w="3543"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Videowall Benutzer</w:t>
            </w:r>
            <w:r w:rsidRPr="00CC7B08">
              <w:rPr>
                <w:rFonts w:eastAsia="Times New Roman"/>
                <w:lang w:eastAsia="de-CH"/>
              </w:rPr>
              <w:t xml:space="preserve"> möchte ich Texte von verschiedenen Apps </w:t>
            </w:r>
            <w:r>
              <w:rPr>
                <w:rFonts w:eastAsia="Times New Roman"/>
                <w:lang w:eastAsia="de-CH"/>
              </w:rPr>
              <w:t>sehen, damit ich die App wählen</w:t>
            </w:r>
            <w:r w:rsidRPr="00CC7B08">
              <w:rPr>
                <w:rFonts w:eastAsia="Times New Roman"/>
                <w:lang w:eastAsia="de-CH"/>
              </w:rPr>
              <w:t xml:space="preserve"> kann</w:t>
            </w:r>
            <w:r>
              <w:rPr>
                <w:rFonts w:eastAsia="Times New Roman"/>
                <w:lang w:eastAsia="de-CH"/>
              </w:rPr>
              <w:t>,</w:t>
            </w:r>
            <w:r w:rsidRPr="00CC7B08">
              <w:rPr>
                <w:rFonts w:eastAsia="Times New Roman"/>
                <w:lang w:eastAsia="de-CH"/>
              </w:rPr>
              <w:t xml:space="preserve"> die mich am meisten anspricht.</w:t>
            </w:r>
          </w:p>
        </w:tc>
        <w:tc>
          <w:tcPr>
            <w:tcW w:w="3261"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W</w:t>
            </w:r>
            <w:r>
              <w:rPr>
                <w:rFonts w:eastAsia="Times New Roman"/>
                <w:lang w:eastAsia="de-CH"/>
              </w:rPr>
              <w:t>ährend dem Demomodus wird alle 2</w:t>
            </w:r>
            <w:r w:rsidRPr="00CC7B08">
              <w:rPr>
                <w:rFonts w:eastAsia="Times New Roman"/>
                <w:lang w:eastAsia="de-CH"/>
              </w:rPr>
              <w:t>0 Sekunden die aktive Applikation gewechselt, wodurch auch automatisch der Demotext gewechselt wird.</w:t>
            </w:r>
          </w:p>
        </w:tc>
        <w:tc>
          <w:tcPr>
            <w:tcW w:w="816" w:type="dxa"/>
            <w:noWrap/>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SP12</w:t>
            </w:r>
          </w:p>
        </w:tc>
      </w:tr>
      <w:tr w:rsidR="00E462E1" w:rsidRPr="00CC7B08" w:rsidTr="00F93041">
        <w:trPr>
          <w:cnfStyle w:val="000000010000" w:firstRow="0" w:lastRow="0" w:firstColumn="0" w:lastColumn="0" w:oddVBand="0" w:evenVBand="0" w:oddHBand="0" w:evenHBand="1" w:firstRowFirstColumn="0" w:firstRowLastColumn="0" w:lastRowFirstColumn="0" w:lastRowLastColumn="0"/>
          <w:cantSplit/>
          <w:trHeight w:val="12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t>Navigation mit schönen "Tabs" dargestellt</w:t>
            </w:r>
          </w:p>
        </w:tc>
        <w:tc>
          <w:tcPr>
            <w:tcW w:w="3543"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Als Entwickler möchte ich dem Benutzer die Navigation zwischen den Ansichten mit Tabs ermöglichen, damit auf einen Blick ersichtlich ist, welche Ansichten/Informationen die Wall zur Verfügung stellt und wie von der einen in die andere gewechselt werden kann.</w:t>
            </w:r>
          </w:p>
        </w:tc>
        <w:tc>
          <w:tcPr>
            <w:tcW w:w="3261"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Externes Design ist implementiert.</w:t>
            </w:r>
          </w:p>
        </w:tc>
        <w:tc>
          <w:tcPr>
            <w:tcW w:w="816" w:type="dxa"/>
            <w:noWrap/>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SP12</w:t>
            </w:r>
          </w:p>
        </w:tc>
      </w:tr>
      <w:tr w:rsidR="00E462E1" w:rsidRPr="00CC7B08" w:rsidTr="00F93041">
        <w:trPr>
          <w:cnfStyle w:val="000000100000" w:firstRow="0" w:lastRow="0" w:firstColumn="0" w:lastColumn="0" w:oddVBand="0" w:evenVBand="0" w:oddHBand="1" w:evenHBand="0"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Pr>
                <w:rFonts w:eastAsia="Times New Roman"/>
                <w:lang w:eastAsia="de-CH"/>
              </w:rPr>
              <w:t>Das Mittagsmenu</w:t>
            </w:r>
            <w:r w:rsidRPr="00CC7B08">
              <w:rPr>
                <w:rFonts w:eastAsia="Times New Roman"/>
                <w:lang w:eastAsia="de-CH"/>
              </w:rPr>
              <w:t xml:space="preserve"> wird angezeigt</w:t>
            </w:r>
          </w:p>
        </w:tc>
        <w:tc>
          <w:tcPr>
            <w:tcW w:w="3543"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Als Mensabesucher möchte ic</w:t>
            </w:r>
            <w:r>
              <w:rPr>
                <w:rFonts w:eastAsia="Times New Roman"/>
                <w:lang w:eastAsia="de-CH"/>
              </w:rPr>
              <w:t>h gerne das aktuelle Mittagsmenu</w:t>
            </w:r>
            <w:r w:rsidRPr="00CC7B08">
              <w:rPr>
                <w:rFonts w:eastAsia="Times New Roman"/>
                <w:lang w:eastAsia="de-CH"/>
              </w:rPr>
              <w:t xml:space="preserve"> sehen, damit ich dies nicht erst in der Mensa am kleinen Tisch tun muss.</w:t>
            </w:r>
          </w:p>
        </w:tc>
        <w:tc>
          <w:tcPr>
            <w:tcW w:w="3261"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Das Mittagsmenu wird in einem gut lesbaren Format angezeigt.</w:t>
            </w:r>
          </w:p>
        </w:tc>
        <w:tc>
          <w:tcPr>
            <w:tcW w:w="816" w:type="dxa"/>
            <w:noWrap/>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SP12</w:t>
            </w:r>
          </w:p>
        </w:tc>
      </w:tr>
      <w:tr w:rsidR="00E462E1" w:rsidRPr="00CC7B08" w:rsidTr="00F93041">
        <w:trPr>
          <w:cnfStyle w:val="000000010000" w:firstRow="0" w:lastRow="0" w:firstColumn="0" w:lastColumn="0" w:oddVBand="0" w:evenVBand="0" w:oddHBand="0" w:evenHBand="1" w:firstRowFirstColumn="0" w:firstRowLastColumn="0" w:lastRowFirstColumn="0" w:lastRowLastColumn="0"/>
          <w:cantSplit/>
          <w:trHeight w:val="9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Pr>
                <w:rFonts w:eastAsia="Times New Roman"/>
                <w:lang w:eastAsia="de-CH"/>
              </w:rPr>
              <w:t>Mittagsmenu</w:t>
            </w:r>
            <w:r w:rsidRPr="00CC7B08">
              <w:rPr>
                <w:rFonts w:eastAsia="Times New Roman"/>
                <w:lang w:eastAsia="de-CH"/>
              </w:rPr>
              <w:t xml:space="preserve"> App automatisch aktualisiert</w:t>
            </w:r>
          </w:p>
        </w:tc>
        <w:tc>
          <w:tcPr>
            <w:tcW w:w="3543"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Das Mittagsmenu soll automatisch aktualisiert werden.</w:t>
            </w:r>
          </w:p>
        </w:tc>
        <w:tc>
          <w:tcPr>
            <w:tcW w:w="3261"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 xml:space="preserve">Das aktuelle Menu wird von http://hochschule-rapperswil.sv-group.ch/de/menuplan.html geladen, sobald die </w:t>
            </w:r>
            <w:r>
              <w:rPr>
                <w:rFonts w:eastAsia="Times New Roman"/>
                <w:lang w:eastAsia="de-CH"/>
              </w:rPr>
              <w:t>Videowall-</w:t>
            </w:r>
            <w:r w:rsidRPr="00CC7B08">
              <w:rPr>
                <w:rFonts w:eastAsia="Times New Roman"/>
                <w:lang w:eastAsia="de-CH"/>
              </w:rPr>
              <w:t>Applikation gestartet wird.</w:t>
            </w:r>
          </w:p>
        </w:tc>
        <w:tc>
          <w:tcPr>
            <w:tcW w:w="816" w:type="dxa"/>
            <w:noWrap/>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SP12</w:t>
            </w:r>
          </w:p>
        </w:tc>
      </w:tr>
      <w:tr w:rsidR="00E462E1" w:rsidRPr="00CC7B08" w:rsidTr="00F93041">
        <w:trPr>
          <w:cnfStyle w:val="000000100000" w:firstRow="0" w:lastRow="0" w:firstColumn="0" w:lastColumn="0" w:oddVBand="0" w:evenVBand="0" w:oddHBand="1" w:evenHBand="0" w:firstRowFirstColumn="0" w:firstRowLastColumn="0" w:lastRowFirstColumn="0" w:lastRowLastColumn="0"/>
          <w:cantSplit/>
          <w:trHeight w:val="9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t xml:space="preserve">Administration der </w:t>
            </w:r>
            <w:r>
              <w:rPr>
                <w:rFonts w:eastAsia="Times New Roman"/>
                <w:lang w:eastAsia="de-CH"/>
              </w:rPr>
              <w:t>Videowall</w:t>
            </w:r>
            <w:r w:rsidRPr="00CC7B08">
              <w:rPr>
                <w:rFonts w:eastAsia="Times New Roman"/>
                <w:lang w:eastAsia="de-CH"/>
              </w:rPr>
              <w:t xml:space="preserve"> Inhalte definiert</w:t>
            </w:r>
          </w:p>
        </w:tc>
        <w:tc>
          <w:tcPr>
            <w:tcW w:w="3543"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Als Betreiber des Systems möchte ich, dass ein möglicher Ablauf für die Administration (Erstellung, Löschung, Mutationen) definiert ist, damit ich weiss, was für Systeme dazu noch entwickelt werden müssen.</w:t>
            </w:r>
          </w:p>
        </w:tc>
        <w:tc>
          <w:tcPr>
            <w:tcW w:w="3261"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 xml:space="preserve">Es liegt eine Dokumentation vor, wie die Daten der </w:t>
            </w:r>
            <w:r>
              <w:rPr>
                <w:rFonts w:eastAsia="Times New Roman"/>
                <w:lang w:eastAsia="de-CH"/>
              </w:rPr>
              <w:t>Videowall</w:t>
            </w:r>
            <w:r w:rsidRPr="00CC7B08">
              <w:rPr>
                <w:rFonts w:eastAsia="Times New Roman"/>
                <w:lang w:eastAsia="de-CH"/>
              </w:rPr>
              <w:t xml:space="preserve"> bearbeitet werden können.</w:t>
            </w:r>
          </w:p>
        </w:tc>
        <w:tc>
          <w:tcPr>
            <w:tcW w:w="816" w:type="dxa"/>
            <w:noWrap/>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SP13</w:t>
            </w:r>
          </w:p>
        </w:tc>
      </w:tr>
      <w:tr w:rsidR="00E462E1" w:rsidRPr="00370A27" w:rsidTr="00F93041">
        <w:trPr>
          <w:cnfStyle w:val="000000010000" w:firstRow="0" w:lastRow="0" w:firstColumn="0" w:lastColumn="0" w:oddVBand="0" w:evenVBand="0" w:oddHBand="0" w:evenHBand="1"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tcPr>
          <w:p w:rsidR="00E462E1" w:rsidRPr="00CC7B08" w:rsidRDefault="00E462E1" w:rsidP="00F93041">
            <w:pPr>
              <w:rPr>
                <w:rFonts w:eastAsia="Times New Roman"/>
                <w:lang w:eastAsia="de-CH"/>
              </w:rPr>
            </w:pPr>
            <w:r w:rsidRPr="00CC7B08">
              <w:rPr>
                <w:rFonts w:eastAsia="Times New Roman"/>
                <w:lang w:eastAsia="de-CH"/>
              </w:rPr>
              <w:lastRenderedPageBreak/>
              <w:t>Externes Design festgelegt und validiert</w:t>
            </w:r>
          </w:p>
        </w:tc>
        <w:tc>
          <w:tcPr>
            <w:tcW w:w="3543" w:type="dxa"/>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Als Entwickler möchte ich für die Design User Stories eine "Definition of Done" festlegen können, damit der Abschluss der User Stories validiert werden kann.</w:t>
            </w:r>
          </w:p>
        </w:tc>
        <w:tc>
          <w:tcPr>
            <w:tcW w:w="3261" w:type="dxa"/>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Exter</w:t>
            </w:r>
            <w:r>
              <w:rPr>
                <w:rFonts w:eastAsia="Times New Roman"/>
                <w:lang w:eastAsia="de-CH"/>
              </w:rPr>
              <w:t>n</w:t>
            </w:r>
            <w:r w:rsidRPr="00CC7B08">
              <w:rPr>
                <w:rFonts w:eastAsia="Times New Roman"/>
                <w:lang w:eastAsia="de-CH"/>
              </w:rPr>
              <w:t>es Design ist festgelegt und validiert.</w:t>
            </w:r>
          </w:p>
        </w:tc>
        <w:tc>
          <w:tcPr>
            <w:tcW w:w="816" w:type="dxa"/>
            <w:noWrap/>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Pr>
                <w:rFonts w:eastAsia="Times New Roman"/>
                <w:lang w:eastAsia="de-CH"/>
              </w:rPr>
              <w:t>SP14</w:t>
            </w:r>
          </w:p>
        </w:tc>
      </w:tr>
      <w:tr w:rsidR="00E462E1" w:rsidRPr="00CC7B08" w:rsidTr="00F93041">
        <w:trPr>
          <w:cnfStyle w:val="000000100000" w:firstRow="0" w:lastRow="0" w:firstColumn="0" w:lastColumn="0" w:oddVBand="0" w:evenVBand="0" w:oddHBand="1" w:evenHBand="0"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t xml:space="preserve">Deployment </w:t>
            </w:r>
            <w:r>
              <w:rPr>
                <w:rFonts w:eastAsia="Times New Roman"/>
                <w:lang w:eastAsia="de-CH"/>
              </w:rPr>
              <w:t>Videowall</w:t>
            </w:r>
            <w:r w:rsidRPr="00CC7B08">
              <w:rPr>
                <w:rFonts w:eastAsia="Times New Roman"/>
                <w:lang w:eastAsia="de-CH"/>
              </w:rPr>
              <w:t xml:space="preserve"> Server</w:t>
            </w:r>
          </w:p>
        </w:tc>
        <w:tc>
          <w:tcPr>
            <w:tcW w:w="3543"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 xml:space="preserve">Als Entwickler möchte ich die entwickelte Applikation auf den </w:t>
            </w:r>
            <w:r>
              <w:rPr>
                <w:rFonts w:eastAsia="Times New Roman"/>
                <w:lang w:eastAsia="de-CH"/>
              </w:rPr>
              <w:t>Videowall</w:t>
            </w:r>
            <w:r w:rsidRPr="00CC7B08">
              <w:rPr>
                <w:rFonts w:eastAsia="Times New Roman"/>
                <w:lang w:eastAsia="de-CH"/>
              </w:rPr>
              <w:t xml:space="preserve"> Server deployen können, damit die Applikation dann darauf läuft.</w:t>
            </w:r>
          </w:p>
        </w:tc>
        <w:tc>
          <w:tcPr>
            <w:tcW w:w="3261"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816" w:type="dxa"/>
            <w:noWrap/>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Pr>
                <w:rFonts w:eastAsia="Times New Roman"/>
                <w:lang w:eastAsia="de-CH"/>
              </w:rPr>
              <w:t>U</w:t>
            </w:r>
          </w:p>
        </w:tc>
      </w:tr>
      <w:tr w:rsidR="00E462E1" w:rsidRPr="00CC7B08" w:rsidTr="00F93041">
        <w:trPr>
          <w:cnfStyle w:val="000000010000" w:firstRow="0" w:lastRow="0" w:firstColumn="0" w:lastColumn="0" w:oddVBand="0" w:evenVBand="0" w:oddHBand="0" w:evenHBand="1"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370A27">
              <w:rPr>
                <w:rFonts w:eastAsia="Times New Roman"/>
                <w:lang w:val="en-GB" w:eastAsia="de-CH"/>
              </w:rPr>
              <w:t>Deployment</w:t>
            </w:r>
            <w:r w:rsidRPr="00CC7B08">
              <w:rPr>
                <w:rFonts w:eastAsia="Times New Roman"/>
                <w:lang w:eastAsia="de-CH"/>
              </w:rPr>
              <w:t xml:space="preserve"> Web</w:t>
            </w:r>
          </w:p>
        </w:tc>
        <w:tc>
          <w:tcPr>
            <w:tcW w:w="3543"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Als Entwickler möchte ich die entwickelte Applikation auf den Web Server deployen können, damit die Applikation dann darauf läuft.</w:t>
            </w:r>
          </w:p>
        </w:tc>
        <w:tc>
          <w:tcPr>
            <w:tcW w:w="3261"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816" w:type="dxa"/>
            <w:noWrap/>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U</w:t>
            </w:r>
          </w:p>
        </w:tc>
      </w:tr>
      <w:tr w:rsidR="00E462E1" w:rsidRPr="00CC7B08" w:rsidTr="00F93041">
        <w:trPr>
          <w:cnfStyle w:val="000000100000" w:firstRow="0" w:lastRow="0" w:firstColumn="0" w:lastColumn="0" w:oddVBand="0" w:evenVBand="0" w:oddHBand="1" w:evenHBand="0"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t>Sekretärin kann Poster verwalten</w:t>
            </w:r>
          </w:p>
        </w:tc>
        <w:tc>
          <w:tcPr>
            <w:tcW w:w="3543"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 xml:space="preserve">Als Sekretärin möchte ich die Poster verwalten können, damit die dargestellten Poster </w:t>
            </w:r>
            <w:r>
              <w:rPr>
                <w:rFonts w:eastAsia="Times New Roman"/>
                <w:lang w:eastAsia="de-CH"/>
              </w:rPr>
              <w:t xml:space="preserve">auf </w:t>
            </w:r>
            <w:proofErr w:type="gramStart"/>
            <w:r w:rsidRPr="00CC7B08">
              <w:rPr>
                <w:rFonts w:eastAsia="Times New Roman"/>
                <w:lang w:eastAsia="de-CH"/>
              </w:rPr>
              <w:t>der Wall</w:t>
            </w:r>
            <w:proofErr w:type="gramEnd"/>
            <w:r w:rsidRPr="00CC7B08">
              <w:rPr>
                <w:rFonts w:eastAsia="Times New Roman"/>
                <w:lang w:eastAsia="de-CH"/>
              </w:rPr>
              <w:t xml:space="preserve"> immer auf dem aktuellsten Stand sind</w:t>
            </w:r>
            <w:r>
              <w:rPr>
                <w:rFonts w:eastAsia="Times New Roman"/>
                <w:lang w:eastAsia="de-CH"/>
              </w:rPr>
              <w:t>.</w:t>
            </w:r>
          </w:p>
        </w:tc>
        <w:tc>
          <w:tcPr>
            <w:tcW w:w="3261" w:type="dxa"/>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816"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U</w:t>
            </w:r>
          </w:p>
        </w:tc>
      </w:tr>
      <w:tr w:rsidR="00E462E1" w:rsidRPr="00CC7B08" w:rsidTr="00F93041">
        <w:trPr>
          <w:cnfStyle w:val="000000010000" w:firstRow="0" w:lastRow="0" w:firstColumn="0" w:lastColumn="0" w:oddVBand="0" w:evenVBand="0" w:oddHBand="0" w:evenHBand="1" w:firstRowFirstColumn="0" w:firstRowLastColumn="0" w:lastRowFirstColumn="0" w:lastRowLastColumn="0"/>
          <w:cantSplit/>
          <w:trHeight w:val="9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t>About View</w:t>
            </w:r>
          </w:p>
        </w:tc>
        <w:tc>
          <w:tcPr>
            <w:tcW w:w="3543"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Als Bewunderer der Applikation möchte ich sehen, wer diese Applikation unter der Leitung von wem entwickelt hat, weil mich interessiert, bei welchem Dozent eine so coole Arbeit realisiert werden kann.</w:t>
            </w:r>
          </w:p>
        </w:tc>
        <w:tc>
          <w:tcPr>
            <w:tcW w:w="3261"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816" w:type="dxa"/>
            <w:noWrap/>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U</w:t>
            </w:r>
          </w:p>
        </w:tc>
      </w:tr>
      <w:tr w:rsidR="00E462E1" w:rsidRPr="00CC7B08" w:rsidTr="00F93041">
        <w:trPr>
          <w:cnfStyle w:val="000000100000" w:firstRow="0" w:lastRow="0" w:firstColumn="0" w:lastColumn="0" w:oddVBand="0" w:evenVBand="0" w:oddHBand="1" w:evenHBand="0"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t>Kinect Hand hervorgehoben</w:t>
            </w:r>
          </w:p>
        </w:tc>
        <w:tc>
          <w:tcPr>
            <w:tcW w:w="3543"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 xml:space="preserve">Videowall Benutzer </w:t>
            </w:r>
            <w:r w:rsidRPr="00CC7B08">
              <w:rPr>
                <w:rFonts w:eastAsia="Times New Roman"/>
                <w:lang w:eastAsia="de-CH"/>
              </w:rPr>
              <w:t>möchte ich, dass ich meine aktive Hand sehe, damit ich weiss, dass ich die Applikation</w:t>
            </w:r>
            <w:r>
              <w:rPr>
                <w:rFonts w:eastAsia="Times New Roman"/>
                <w:lang w:eastAsia="de-CH"/>
              </w:rPr>
              <w:t xml:space="preserve"> mit dieser Hand bedienen kann.</w:t>
            </w:r>
          </w:p>
        </w:tc>
        <w:tc>
          <w:tcPr>
            <w:tcW w:w="3261"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816" w:type="dxa"/>
            <w:noWrap/>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U</w:t>
            </w:r>
          </w:p>
        </w:tc>
      </w:tr>
      <w:tr w:rsidR="00E462E1" w:rsidRPr="00CC7B08" w:rsidTr="00F93041">
        <w:trPr>
          <w:cnfStyle w:val="000000010000" w:firstRow="0" w:lastRow="0" w:firstColumn="0" w:lastColumn="0" w:oddVBand="0" w:evenVBand="0" w:oddHBand="0" w:evenHBand="1"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Pr>
                <w:rFonts w:eastAsia="Times New Roman"/>
                <w:lang w:eastAsia="de-CH"/>
              </w:rPr>
              <w:t>Handcursor</w:t>
            </w:r>
            <w:r w:rsidRPr="00CC7B08">
              <w:rPr>
                <w:rFonts w:eastAsia="Times New Roman"/>
                <w:lang w:eastAsia="de-CH"/>
              </w:rPr>
              <w:t xml:space="preserve"> dreht nicht bei aktivem Menu</w:t>
            </w:r>
          </w:p>
        </w:tc>
        <w:tc>
          <w:tcPr>
            <w:tcW w:w="3543"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Als</w:t>
            </w:r>
            <w:r>
              <w:rPr>
                <w:rFonts w:eastAsia="Times New Roman"/>
                <w:lang w:eastAsia="de-CH"/>
              </w:rPr>
              <w:t xml:space="preserve"> Videowall Benutzer</w:t>
            </w:r>
            <w:r w:rsidRPr="00CC7B08">
              <w:rPr>
                <w:rFonts w:eastAsia="Times New Roman"/>
                <w:lang w:eastAsia="de-CH"/>
              </w:rPr>
              <w:t xml:space="preserve"> möchte ich, dass keine </w:t>
            </w:r>
            <w:r>
              <w:rPr>
                <w:rFonts w:eastAsia="Times New Roman"/>
                <w:lang w:eastAsia="de-CH"/>
              </w:rPr>
              <w:t>Handcursor</w:t>
            </w:r>
            <w:r w:rsidRPr="00CC7B08">
              <w:rPr>
                <w:rFonts w:eastAsia="Times New Roman"/>
                <w:lang w:eastAsia="de-CH"/>
              </w:rPr>
              <w:t xml:space="preserve"> Animation bei dem zurzeit aktiven Menu abgespielt wird, damit ich nicht meine, dass noch etwas passiert.</w:t>
            </w:r>
          </w:p>
        </w:tc>
        <w:tc>
          <w:tcPr>
            <w:tcW w:w="3261"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816" w:type="dxa"/>
            <w:noWrap/>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U</w:t>
            </w:r>
          </w:p>
        </w:tc>
      </w:tr>
      <w:tr w:rsidR="00E462E1" w:rsidRPr="00CC7B08" w:rsidTr="00F93041">
        <w:trPr>
          <w:cnfStyle w:val="000000100000" w:firstRow="0" w:lastRow="0" w:firstColumn="0" w:lastColumn="0" w:oddVBand="0" w:evenVBand="0" w:oddHBand="1" w:evenHBand="0" w:firstRowFirstColumn="0" w:firstRowLastColumn="0" w:lastRowFirstColumn="0" w:lastRowLastColumn="0"/>
          <w:cantSplit/>
          <w:trHeight w:val="9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t xml:space="preserve">Am </w:t>
            </w:r>
            <w:r>
              <w:rPr>
                <w:rFonts w:eastAsia="Times New Roman"/>
                <w:lang w:eastAsia="de-CH"/>
              </w:rPr>
              <w:t>Handcursor</w:t>
            </w:r>
            <w:r w:rsidRPr="00CC7B08">
              <w:rPr>
                <w:rFonts w:eastAsia="Times New Roman"/>
                <w:lang w:eastAsia="de-CH"/>
              </w:rPr>
              <w:t xml:space="preserve"> soll erkennbar sein, ob man auf einem interaktiven Objekt ist</w:t>
            </w:r>
          </w:p>
        </w:tc>
        <w:tc>
          <w:tcPr>
            <w:tcW w:w="3543"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Videowall Benutzer</w:t>
            </w:r>
            <w:r w:rsidRPr="00CC7B08">
              <w:rPr>
                <w:rFonts w:eastAsia="Times New Roman"/>
                <w:lang w:eastAsia="de-CH"/>
              </w:rPr>
              <w:t xml:space="preserve"> möchte ich, dass der </w:t>
            </w:r>
            <w:r>
              <w:rPr>
                <w:rFonts w:eastAsia="Times New Roman"/>
                <w:lang w:eastAsia="de-CH"/>
              </w:rPr>
              <w:t>Handcursor</w:t>
            </w:r>
            <w:r w:rsidRPr="00CC7B08">
              <w:rPr>
                <w:rFonts w:eastAsia="Times New Roman"/>
                <w:lang w:eastAsia="de-CH"/>
              </w:rPr>
              <w:t>, je nachdem</w:t>
            </w:r>
            <w:r>
              <w:rPr>
                <w:rFonts w:eastAsia="Times New Roman"/>
                <w:lang w:eastAsia="de-CH"/>
              </w:rPr>
              <w:t>,</w:t>
            </w:r>
            <w:r w:rsidRPr="00CC7B08">
              <w:rPr>
                <w:rFonts w:eastAsia="Times New Roman"/>
                <w:lang w:eastAsia="de-CH"/>
              </w:rPr>
              <w:t xml:space="preserve"> ob er sich über einem interaktiven Objekt (z.B. Button) befindet oder nicht, anders gekennzeichnet wird, damit ich weiss, wann ein 'Klicken' möglich ist.</w:t>
            </w:r>
          </w:p>
        </w:tc>
        <w:tc>
          <w:tcPr>
            <w:tcW w:w="3261"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816" w:type="dxa"/>
            <w:noWrap/>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U</w:t>
            </w:r>
          </w:p>
        </w:tc>
      </w:tr>
      <w:tr w:rsidR="00E462E1" w:rsidRPr="00CC7B08" w:rsidTr="00F93041">
        <w:trPr>
          <w:cnfStyle w:val="000000010000" w:firstRow="0" w:lastRow="0" w:firstColumn="0" w:lastColumn="0" w:oddVBand="0" w:evenVBand="0" w:oddHBand="0" w:evenHBand="1"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t>Poster filtern nach Studiengang</w:t>
            </w:r>
          </w:p>
        </w:tc>
        <w:tc>
          <w:tcPr>
            <w:tcW w:w="3543"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Pr>
                <w:rFonts w:eastAsia="Times New Roman"/>
                <w:lang w:eastAsia="de-CH"/>
              </w:rPr>
              <w:t>Als Videowall Benutzer</w:t>
            </w:r>
            <w:r w:rsidRPr="00CC7B08">
              <w:rPr>
                <w:rFonts w:eastAsia="Times New Roman"/>
                <w:lang w:eastAsia="de-CH"/>
              </w:rPr>
              <w:t xml:space="preserve"> möchte ich die Poster nach Studiengang filtern, damit ich nur die Poster meiner Abteilung browsen kann.</w:t>
            </w:r>
          </w:p>
        </w:tc>
        <w:tc>
          <w:tcPr>
            <w:tcW w:w="3261"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816" w:type="dxa"/>
            <w:noWrap/>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U</w:t>
            </w:r>
          </w:p>
        </w:tc>
      </w:tr>
      <w:tr w:rsidR="00E462E1" w:rsidRPr="00CC7B08" w:rsidTr="00F93041">
        <w:trPr>
          <w:cnfStyle w:val="000000100000" w:firstRow="0" w:lastRow="0" w:firstColumn="0" w:lastColumn="0" w:oddVBand="0" w:evenVBand="0" w:oddHBand="1" w:evenHBand="0"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t>News anzeigen</w:t>
            </w:r>
          </w:p>
        </w:tc>
        <w:tc>
          <w:tcPr>
            <w:tcW w:w="3543"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Videowall Benutzer</w:t>
            </w:r>
            <w:r w:rsidRPr="00CC7B08">
              <w:rPr>
                <w:rFonts w:eastAsia="Times New Roman"/>
                <w:lang w:eastAsia="de-CH"/>
              </w:rPr>
              <w:t xml:space="preserve"> möchte ich News/Headlines über das Thema meines Studiengangs sehen, da mich dies interessiert. </w:t>
            </w:r>
          </w:p>
        </w:tc>
        <w:tc>
          <w:tcPr>
            <w:tcW w:w="3261"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816" w:type="dxa"/>
            <w:noWrap/>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U</w:t>
            </w:r>
          </w:p>
        </w:tc>
      </w:tr>
      <w:tr w:rsidR="00E462E1" w:rsidRPr="00CC7B08" w:rsidTr="00F93041">
        <w:trPr>
          <w:cnfStyle w:val="000000010000" w:firstRow="0" w:lastRow="0" w:firstColumn="0" w:lastColumn="0" w:oddVBand="0" w:evenVBand="0" w:oddHBand="0" w:evenHBand="1"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t>Sekretärin kann News Feeds der Wall verwalten</w:t>
            </w:r>
          </w:p>
        </w:tc>
        <w:tc>
          <w:tcPr>
            <w:tcW w:w="3543"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Als Sekretärin möchte ich die News Feeds der Wall verwalten können, damit die News Feeds auf dem aktuellsten Stand sind.</w:t>
            </w:r>
          </w:p>
        </w:tc>
        <w:tc>
          <w:tcPr>
            <w:tcW w:w="3261"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816" w:type="dxa"/>
            <w:noWrap/>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U</w:t>
            </w:r>
          </w:p>
        </w:tc>
      </w:tr>
      <w:tr w:rsidR="00E462E1" w:rsidRPr="00CC7B08" w:rsidTr="00F93041">
        <w:trPr>
          <w:cnfStyle w:val="000000100000" w:firstRow="0" w:lastRow="0" w:firstColumn="0" w:lastColumn="0" w:oddVBand="0" w:evenVBand="0" w:oddHBand="1" w:evenHBand="0" w:firstRowFirstColumn="0" w:firstRowLastColumn="0" w:lastRowFirstColumn="0" w:lastRowLastColumn="0"/>
          <w:cantSplit/>
          <w:trHeight w:val="12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lastRenderedPageBreak/>
              <w:t>News mit QR-Code</w:t>
            </w:r>
          </w:p>
        </w:tc>
        <w:tc>
          <w:tcPr>
            <w:tcW w:w="3543"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Videowall Benutzer</w:t>
            </w:r>
            <w:r w:rsidRPr="00CC7B08">
              <w:rPr>
                <w:rFonts w:eastAsia="Times New Roman"/>
                <w:lang w:eastAsia="de-CH"/>
              </w:rPr>
              <w:t xml:space="preserve"> möchte ich neben den News für meinen Studiengang einen QR-Code sehen, den ich abfotografieren kann, damit ich später auf dem Computer nochmals die gleichen Headlines sehen und mich mittels Internetrecherche in die Themen vertiefen kann.</w:t>
            </w:r>
          </w:p>
        </w:tc>
        <w:tc>
          <w:tcPr>
            <w:tcW w:w="3261"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816" w:type="dxa"/>
            <w:noWrap/>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U</w:t>
            </w:r>
          </w:p>
        </w:tc>
      </w:tr>
      <w:tr w:rsidR="00E462E1" w:rsidRPr="00CC7B08" w:rsidTr="00F93041">
        <w:trPr>
          <w:cnfStyle w:val="000000010000" w:firstRow="0" w:lastRow="0" w:firstColumn="0" w:lastColumn="0" w:oddVBand="0" w:evenVBand="0" w:oddHBand="0" w:evenHBand="1"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t>Studenten können App hochladen</w:t>
            </w:r>
          </w:p>
        </w:tc>
        <w:tc>
          <w:tcPr>
            <w:tcW w:w="3543"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Als Student möchte ich meine selbst</w:t>
            </w:r>
            <w:r>
              <w:rPr>
                <w:rFonts w:eastAsia="Times New Roman"/>
                <w:lang w:eastAsia="de-CH"/>
              </w:rPr>
              <w:t xml:space="preserve"> </w:t>
            </w:r>
            <w:r w:rsidRPr="00CC7B08">
              <w:rPr>
                <w:rFonts w:eastAsia="Times New Roman"/>
                <w:lang w:eastAsia="de-CH"/>
              </w:rPr>
              <w:t xml:space="preserve">entwickelte App hochladen können, damit sie dann auf </w:t>
            </w:r>
            <w:proofErr w:type="gramStart"/>
            <w:r w:rsidRPr="00CC7B08">
              <w:rPr>
                <w:rFonts w:eastAsia="Times New Roman"/>
                <w:lang w:eastAsia="de-CH"/>
              </w:rPr>
              <w:t xml:space="preserve">der </w:t>
            </w:r>
            <w:r>
              <w:rPr>
                <w:rFonts w:eastAsia="Times New Roman"/>
                <w:lang w:eastAsia="de-CH"/>
              </w:rPr>
              <w:t>Videowall</w:t>
            </w:r>
            <w:proofErr w:type="gramEnd"/>
            <w:r w:rsidRPr="00CC7B08">
              <w:rPr>
                <w:rFonts w:eastAsia="Times New Roman"/>
                <w:lang w:eastAsia="de-CH"/>
              </w:rPr>
              <w:t xml:space="preserve"> verfügbar ist.</w:t>
            </w:r>
          </w:p>
        </w:tc>
        <w:tc>
          <w:tcPr>
            <w:tcW w:w="3261"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816" w:type="dxa"/>
            <w:noWrap/>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U</w:t>
            </w:r>
          </w:p>
        </w:tc>
      </w:tr>
      <w:tr w:rsidR="00E462E1" w:rsidRPr="00CC7B08" w:rsidTr="00F93041">
        <w:trPr>
          <w:cnfStyle w:val="000000100000" w:firstRow="0" w:lastRow="0" w:firstColumn="0" w:lastColumn="0" w:oddVBand="0" w:evenVBand="0" w:oddHBand="1" w:evenHBand="0" w:firstRowFirstColumn="0" w:firstRowLastColumn="0" w:lastRowFirstColumn="0" w:lastRowLastColumn="0"/>
          <w:cantSplit/>
          <w:trHeight w:val="9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Pr>
                <w:rFonts w:eastAsia="Times New Roman"/>
                <w:lang w:eastAsia="de-CH"/>
              </w:rPr>
              <w:t>Plug-in</w:t>
            </w:r>
            <w:r w:rsidRPr="00CC7B08">
              <w:rPr>
                <w:rFonts w:eastAsia="Times New Roman"/>
                <w:lang w:eastAsia="de-CH"/>
              </w:rPr>
              <w:t xml:space="preserve"> Dokumentation geschrieben</w:t>
            </w:r>
          </w:p>
        </w:tc>
        <w:tc>
          <w:tcPr>
            <w:tcW w:w="3543"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Als App Entwickler möchte ich eine Dokumentation zur Verfügung haben, damit ich nachschauen kann, wie ich beim Programmieren einer App vorgehen muss.</w:t>
            </w:r>
          </w:p>
        </w:tc>
        <w:tc>
          <w:tcPr>
            <w:tcW w:w="3261" w:type="dxa"/>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816"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U</w:t>
            </w:r>
          </w:p>
        </w:tc>
      </w:tr>
      <w:tr w:rsidR="00E462E1" w:rsidRPr="00CC7B08" w:rsidTr="00F93041">
        <w:trPr>
          <w:cnfStyle w:val="000000010000" w:firstRow="0" w:lastRow="0" w:firstColumn="0" w:lastColumn="0" w:oddVBand="0" w:evenVBand="0" w:oddHBand="0" w:evenHBand="1"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t xml:space="preserve">Informationen zu aktuellen Events werden auf der </w:t>
            </w:r>
            <w:r>
              <w:rPr>
                <w:rFonts w:eastAsia="Times New Roman"/>
                <w:lang w:eastAsia="de-CH"/>
              </w:rPr>
              <w:t>Videowall</w:t>
            </w:r>
            <w:r w:rsidRPr="00CC7B08">
              <w:rPr>
                <w:rFonts w:eastAsia="Times New Roman"/>
                <w:lang w:eastAsia="de-CH"/>
              </w:rPr>
              <w:t xml:space="preserve"> angezeigt</w:t>
            </w:r>
          </w:p>
        </w:tc>
        <w:tc>
          <w:tcPr>
            <w:tcW w:w="3543"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 xml:space="preserve">Als Eventbesucher möchte ich auf </w:t>
            </w:r>
            <w:proofErr w:type="gramStart"/>
            <w:r w:rsidRPr="00CC7B08">
              <w:rPr>
                <w:rFonts w:eastAsia="Times New Roman"/>
                <w:lang w:eastAsia="de-CH"/>
              </w:rPr>
              <w:t xml:space="preserve">der </w:t>
            </w:r>
            <w:r>
              <w:rPr>
                <w:rFonts w:eastAsia="Times New Roman"/>
                <w:lang w:eastAsia="de-CH"/>
              </w:rPr>
              <w:t>Videowall</w:t>
            </w:r>
            <w:proofErr w:type="gramEnd"/>
            <w:r w:rsidRPr="00CC7B08">
              <w:rPr>
                <w:rFonts w:eastAsia="Times New Roman"/>
                <w:lang w:eastAsia="de-CH"/>
              </w:rPr>
              <w:t xml:space="preserve"> aktuelle Informationen zum Event angezeigt haben, damit ich mich dort informieren kann.</w:t>
            </w:r>
          </w:p>
        </w:tc>
        <w:tc>
          <w:tcPr>
            <w:tcW w:w="3261"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816" w:type="dxa"/>
            <w:noWrap/>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U</w:t>
            </w:r>
          </w:p>
        </w:tc>
      </w:tr>
      <w:tr w:rsidR="00E462E1" w:rsidRPr="00370A27" w:rsidTr="00F93041">
        <w:trPr>
          <w:cnfStyle w:val="000000100000" w:firstRow="0" w:lastRow="0" w:firstColumn="0" w:lastColumn="0" w:oddVBand="0" w:evenVBand="0" w:oddHBand="1" w:evenHBand="0"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t>Sekretärin kann Informationen zu Events verwalten</w:t>
            </w:r>
          </w:p>
        </w:tc>
        <w:tc>
          <w:tcPr>
            <w:tcW w:w="3543"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 xml:space="preserve">Als Sekretärin möchte ich Informationen zu aktuellen Events hochladen, damit sich die Eventbesucher auf </w:t>
            </w:r>
            <w:proofErr w:type="gramStart"/>
            <w:r w:rsidRPr="00CC7B08">
              <w:rPr>
                <w:rFonts w:eastAsia="Times New Roman"/>
                <w:lang w:eastAsia="de-CH"/>
              </w:rPr>
              <w:t>der Wall</w:t>
            </w:r>
            <w:proofErr w:type="gramEnd"/>
            <w:r w:rsidRPr="00CC7B08">
              <w:rPr>
                <w:rFonts w:eastAsia="Times New Roman"/>
                <w:lang w:eastAsia="de-CH"/>
              </w:rPr>
              <w:t xml:space="preserve"> informieren können.</w:t>
            </w:r>
          </w:p>
        </w:tc>
        <w:tc>
          <w:tcPr>
            <w:tcW w:w="3261"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816" w:type="dxa"/>
            <w:noWrap/>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U</w:t>
            </w:r>
          </w:p>
        </w:tc>
      </w:tr>
      <w:tr w:rsidR="00E462E1" w:rsidRPr="00CC7B08" w:rsidTr="00F93041">
        <w:trPr>
          <w:cnfStyle w:val="000000010000" w:firstRow="0" w:lastRow="0" w:firstColumn="0" w:lastColumn="0" w:oddVBand="0" w:evenVBand="0" w:oddHBand="0" w:evenHBand="1"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370A27">
              <w:rPr>
                <w:rFonts w:eastAsia="Times New Roman"/>
                <w:lang w:val="en-AU" w:eastAsia="de-CH"/>
              </w:rPr>
              <w:t>Browsing</w:t>
            </w:r>
            <w:r w:rsidRPr="00CC7B08">
              <w:rPr>
                <w:rFonts w:eastAsia="Times New Roman"/>
                <w:lang w:eastAsia="de-CH"/>
              </w:rPr>
              <w:t xml:space="preserve"> Modus schön dargestellt</w:t>
            </w:r>
          </w:p>
        </w:tc>
        <w:tc>
          <w:tcPr>
            <w:tcW w:w="3543"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Videowall Benutzer</w:t>
            </w:r>
            <w:r w:rsidRPr="00CC7B08">
              <w:rPr>
                <w:rFonts w:eastAsia="Times New Roman"/>
                <w:lang w:eastAsia="de-CH"/>
              </w:rPr>
              <w:t xml:space="preserve"> möchte ich eine ansprechende Darstellung des</w:t>
            </w:r>
            <w:r w:rsidRPr="00BF2EA2">
              <w:rPr>
                <w:rFonts w:eastAsia="Times New Roman"/>
                <w:lang w:eastAsia="de-CH"/>
              </w:rPr>
              <w:t xml:space="preserve"> Browsing</w:t>
            </w:r>
            <w:r w:rsidRPr="00CC7B08">
              <w:rPr>
                <w:rFonts w:eastAsia="Times New Roman"/>
                <w:lang w:eastAsia="de-CH"/>
              </w:rPr>
              <w:t xml:space="preserve"> Modus, damit mir die Applikation besser gefällt und </w:t>
            </w:r>
            <w:r>
              <w:rPr>
                <w:rFonts w:eastAsia="Times New Roman"/>
                <w:lang w:eastAsia="de-CH"/>
              </w:rPr>
              <w:t xml:space="preserve">mir </w:t>
            </w:r>
            <w:r w:rsidRPr="00CC7B08">
              <w:rPr>
                <w:rFonts w:eastAsia="Times New Roman"/>
                <w:lang w:eastAsia="de-CH"/>
              </w:rPr>
              <w:t>die Bedienung mehr Spass macht.</w:t>
            </w:r>
          </w:p>
        </w:tc>
        <w:tc>
          <w:tcPr>
            <w:tcW w:w="3261"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816" w:type="dxa"/>
            <w:noWrap/>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U</w:t>
            </w:r>
          </w:p>
        </w:tc>
      </w:tr>
      <w:tr w:rsidR="00E462E1" w:rsidRPr="00CC7B08" w:rsidTr="00F93041">
        <w:trPr>
          <w:cnfStyle w:val="000000100000" w:firstRow="0" w:lastRow="0" w:firstColumn="0" w:lastColumn="0" w:oddVBand="0" w:evenVBand="0" w:oddHBand="1" w:evenHBand="0"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t>Demomodus schön dargestellt</w:t>
            </w:r>
          </w:p>
        </w:tc>
        <w:tc>
          <w:tcPr>
            <w:tcW w:w="3543"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Videowall Benutzer</w:t>
            </w:r>
            <w:r w:rsidRPr="00CC7B08">
              <w:rPr>
                <w:rFonts w:eastAsia="Times New Roman"/>
                <w:lang w:eastAsia="de-CH"/>
              </w:rPr>
              <w:t xml:space="preserve"> möchte ich eine ansprechende Darstellung des Demomodus, damit mich dieser eher anspricht und ich die Applikation verwenden möchte.</w:t>
            </w:r>
          </w:p>
        </w:tc>
        <w:tc>
          <w:tcPr>
            <w:tcW w:w="3261"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816" w:type="dxa"/>
            <w:noWrap/>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U</w:t>
            </w:r>
          </w:p>
        </w:tc>
      </w:tr>
      <w:tr w:rsidR="00E462E1" w:rsidRPr="00CC7B08" w:rsidTr="00F93041">
        <w:trPr>
          <w:cnfStyle w:val="000000010000" w:firstRow="0" w:lastRow="0" w:firstColumn="0" w:lastColumn="0" w:oddVBand="0" w:evenVBand="0" w:oddHBand="0" w:evenHBand="1" w:firstRowFirstColumn="0" w:firstRowLastColumn="0" w:lastRowFirstColumn="0" w:lastRowLastColumn="0"/>
          <w:cantSplit/>
          <w:trHeight w:val="9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t>Animationen bei</w:t>
            </w:r>
            <w:r w:rsidRPr="00370A27">
              <w:rPr>
                <w:rFonts w:eastAsia="Times New Roman"/>
                <w:lang w:val="en-AU" w:eastAsia="de-CH"/>
              </w:rPr>
              <w:t xml:space="preserve"> Browsing</w:t>
            </w:r>
            <w:r w:rsidRPr="00CC7B08">
              <w:rPr>
                <w:rFonts w:eastAsia="Times New Roman"/>
                <w:lang w:eastAsia="de-CH"/>
              </w:rPr>
              <w:t xml:space="preserve"> Modus</w:t>
            </w:r>
          </w:p>
        </w:tc>
        <w:tc>
          <w:tcPr>
            <w:tcW w:w="3543"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Videowall Benutzer</w:t>
            </w:r>
            <w:r w:rsidRPr="00CC7B08">
              <w:rPr>
                <w:rFonts w:eastAsia="Times New Roman"/>
                <w:lang w:eastAsia="de-CH"/>
              </w:rPr>
              <w:t xml:space="preserve"> möchte ich eine Animation sehen können, wenn</w:t>
            </w:r>
            <w:r>
              <w:rPr>
                <w:rFonts w:eastAsia="Times New Roman"/>
                <w:lang w:eastAsia="de-CH"/>
              </w:rPr>
              <w:t xml:space="preserve"> ich</w:t>
            </w:r>
            <w:r w:rsidRPr="00CC7B08">
              <w:rPr>
                <w:rFonts w:eastAsia="Times New Roman"/>
                <w:lang w:eastAsia="de-CH"/>
              </w:rPr>
              <w:t xml:space="preserve"> zum nächsten Poster navigiere, damit es für mich besser ersichtlich ist, dass das Poster gewechselt hat.</w:t>
            </w:r>
          </w:p>
        </w:tc>
        <w:tc>
          <w:tcPr>
            <w:tcW w:w="3261"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816" w:type="dxa"/>
            <w:noWrap/>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U</w:t>
            </w:r>
          </w:p>
        </w:tc>
      </w:tr>
      <w:tr w:rsidR="00E462E1" w:rsidRPr="00CC7B08" w:rsidTr="00F93041">
        <w:trPr>
          <w:cnfStyle w:val="000000100000" w:firstRow="0" w:lastRow="0" w:firstColumn="0" w:lastColumn="0" w:oddVBand="0" w:evenVBand="0" w:oddHBand="1" w:evenHBand="0" w:firstRowFirstColumn="0" w:firstRowLastColumn="0" w:lastRowFirstColumn="0" w:lastRowLastColumn="0"/>
          <w:cantSplit/>
          <w:trHeight w:val="9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t>Animation bei Tab/Ansichten-Wechsel</w:t>
            </w:r>
          </w:p>
        </w:tc>
        <w:tc>
          <w:tcPr>
            <w:tcW w:w="3543"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Videowall Benutzer</w:t>
            </w:r>
            <w:r w:rsidRPr="00CC7B08">
              <w:rPr>
                <w:rFonts w:eastAsia="Times New Roman"/>
                <w:lang w:eastAsia="de-CH"/>
              </w:rPr>
              <w:t xml:space="preserve"> möchte ich eine Animation sehen können, wenn ich ein anderes Tab wähle, damit es für mich b</w:t>
            </w:r>
            <w:r>
              <w:rPr>
                <w:rFonts w:eastAsia="Times New Roman"/>
                <w:lang w:eastAsia="de-CH"/>
              </w:rPr>
              <w:t xml:space="preserve">esser ersichtlich ist, dass </w:t>
            </w:r>
            <w:r w:rsidRPr="00CC7B08">
              <w:rPr>
                <w:rFonts w:eastAsia="Times New Roman"/>
                <w:lang w:eastAsia="de-CH"/>
              </w:rPr>
              <w:t>die Ansicht gewechselt ha</w:t>
            </w:r>
            <w:r>
              <w:rPr>
                <w:rFonts w:eastAsia="Times New Roman"/>
                <w:lang w:eastAsia="de-CH"/>
              </w:rPr>
              <w:t>t.</w:t>
            </w:r>
          </w:p>
        </w:tc>
        <w:tc>
          <w:tcPr>
            <w:tcW w:w="3261"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816" w:type="dxa"/>
            <w:noWrap/>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U</w:t>
            </w:r>
          </w:p>
        </w:tc>
      </w:tr>
      <w:tr w:rsidR="00E462E1" w:rsidRPr="00CC7B08" w:rsidTr="00F93041">
        <w:trPr>
          <w:cnfStyle w:val="000000010000" w:firstRow="0" w:lastRow="0" w:firstColumn="0" w:lastColumn="0" w:oddVBand="0" w:evenVBand="0" w:oddHBand="0" w:evenHBand="1"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t>Avatar wird dargestellt</w:t>
            </w:r>
          </w:p>
        </w:tc>
        <w:tc>
          <w:tcPr>
            <w:tcW w:w="3543"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Videowall Benutzer</w:t>
            </w:r>
            <w:r w:rsidRPr="00CC7B08">
              <w:rPr>
                <w:rFonts w:eastAsia="Times New Roman"/>
                <w:lang w:eastAsia="de-CH"/>
              </w:rPr>
              <w:t xml:space="preserve"> möchte ich anstelle eines Skeletts einen Avatar sehen, damit ich sofort begreife, dass ich als Mensch erkannt bin.</w:t>
            </w:r>
          </w:p>
        </w:tc>
        <w:tc>
          <w:tcPr>
            <w:tcW w:w="3261"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816" w:type="dxa"/>
            <w:noWrap/>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U</w:t>
            </w:r>
          </w:p>
        </w:tc>
      </w:tr>
      <w:tr w:rsidR="00E462E1" w:rsidRPr="00CC7B08" w:rsidTr="00F93041">
        <w:trPr>
          <w:cnfStyle w:val="000000100000" w:firstRow="0" w:lastRow="0" w:firstColumn="0" w:lastColumn="0" w:oddVBand="0" w:evenVBand="0" w:oddHBand="1" w:evenHBand="0"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t>Algorithmus zur Poster Sortierung</w:t>
            </w:r>
          </w:p>
        </w:tc>
        <w:tc>
          <w:tcPr>
            <w:tcW w:w="3543"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Pr>
                <w:rFonts w:eastAsia="Times New Roman"/>
                <w:lang w:eastAsia="de-CH"/>
              </w:rPr>
              <w:t>Als Videowall Benutzer</w:t>
            </w:r>
            <w:r w:rsidRPr="00CC7B08">
              <w:rPr>
                <w:rFonts w:eastAsia="Times New Roman"/>
                <w:lang w:eastAsia="de-CH"/>
              </w:rPr>
              <w:t xml:space="preserve"> möchte ich, dass aktuelle Poster öfter vorkommen, da mich </w:t>
            </w:r>
            <w:r>
              <w:rPr>
                <w:rFonts w:eastAsia="Times New Roman"/>
                <w:lang w:eastAsia="de-CH"/>
              </w:rPr>
              <w:t>diese mehr interessieren</w:t>
            </w:r>
            <w:r w:rsidRPr="00CC7B08">
              <w:rPr>
                <w:rFonts w:eastAsia="Times New Roman"/>
                <w:lang w:eastAsia="de-CH"/>
              </w:rPr>
              <w:t>.</w:t>
            </w:r>
          </w:p>
        </w:tc>
        <w:tc>
          <w:tcPr>
            <w:tcW w:w="3261"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816" w:type="dxa"/>
            <w:noWrap/>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U</w:t>
            </w:r>
          </w:p>
        </w:tc>
      </w:tr>
      <w:tr w:rsidR="00E462E1" w:rsidRPr="00CC7B08" w:rsidTr="00F93041">
        <w:trPr>
          <w:cnfStyle w:val="000000010000" w:firstRow="0" w:lastRow="0" w:firstColumn="0" w:lastColumn="0" w:oddVBand="0" w:evenVBand="0" w:oddHBand="0" w:evenHBand="1"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lastRenderedPageBreak/>
              <w:t>QR-Code wird pro Poster dargestellt</w:t>
            </w:r>
          </w:p>
        </w:tc>
        <w:tc>
          <w:tcPr>
            <w:tcW w:w="3543"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Videowall Benutzer</w:t>
            </w:r>
            <w:r w:rsidRPr="00CC7B08">
              <w:rPr>
                <w:rFonts w:eastAsia="Times New Roman"/>
                <w:lang w:eastAsia="de-CH"/>
              </w:rPr>
              <w:t xml:space="preserve"> möchte ich einen QR Code fotografieren, damit ich die Informationen von der </w:t>
            </w:r>
            <w:r>
              <w:rPr>
                <w:rFonts w:eastAsia="Times New Roman"/>
                <w:lang w:eastAsia="de-CH"/>
              </w:rPr>
              <w:t>Videowall</w:t>
            </w:r>
            <w:r w:rsidRPr="00CC7B08">
              <w:rPr>
                <w:rFonts w:eastAsia="Times New Roman"/>
                <w:lang w:eastAsia="de-CH"/>
              </w:rPr>
              <w:t xml:space="preserve"> auf meinem Mobiltelefon mitnehmen kann.</w:t>
            </w:r>
          </w:p>
        </w:tc>
        <w:tc>
          <w:tcPr>
            <w:tcW w:w="3261"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816" w:type="dxa"/>
            <w:noWrap/>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U</w:t>
            </w:r>
          </w:p>
        </w:tc>
      </w:tr>
      <w:tr w:rsidR="00E462E1" w:rsidRPr="00370A27" w:rsidTr="00F93041">
        <w:trPr>
          <w:cnfStyle w:val="000000100000" w:firstRow="0" w:lastRow="0" w:firstColumn="0" w:lastColumn="0" w:oddVBand="0" w:evenVBand="0" w:oddHBand="1" w:evenHBand="0"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t>L Poster Problematik</w:t>
            </w:r>
          </w:p>
        </w:tc>
        <w:tc>
          <w:tcPr>
            <w:tcW w:w="3543"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Videowall Benutzer</w:t>
            </w:r>
            <w:r w:rsidRPr="00CC7B08">
              <w:rPr>
                <w:rFonts w:eastAsia="Times New Roman"/>
                <w:lang w:eastAsia="de-CH"/>
              </w:rPr>
              <w:t xml:space="preserve"> möchte ich die L-Poster lesen können, damit ich mich auch über die Arbeiten dieser Studienabteilung informieren kann.</w:t>
            </w:r>
          </w:p>
        </w:tc>
        <w:tc>
          <w:tcPr>
            <w:tcW w:w="3261"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816" w:type="dxa"/>
            <w:noWrap/>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U</w:t>
            </w:r>
          </w:p>
        </w:tc>
      </w:tr>
      <w:tr w:rsidR="00E462E1" w:rsidRPr="00CC7B08" w:rsidTr="00F93041">
        <w:trPr>
          <w:cnfStyle w:val="000000010000" w:firstRow="0" w:lastRow="0" w:firstColumn="0" w:lastColumn="0" w:oddVBand="0" w:evenVBand="0" w:oddHBand="0" w:evenHBand="1"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370A27">
              <w:rPr>
                <w:rFonts w:eastAsia="Times New Roman"/>
                <w:lang w:val="en-AU" w:eastAsia="de-CH"/>
              </w:rPr>
              <w:t>Easteregg</w:t>
            </w:r>
          </w:p>
        </w:tc>
        <w:tc>
          <w:tcPr>
            <w:tcW w:w="3543"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Als Entwickler möchte ich beim Präsentieren der Wall ein Easteregg ausführen, damit meine Besucher und ich Spass haben.</w:t>
            </w:r>
          </w:p>
        </w:tc>
        <w:tc>
          <w:tcPr>
            <w:tcW w:w="3261"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816" w:type="dxa"/>
            <w:noWrap/>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U</w:t>
            </w:r>
          </w:p>
        </w:tc>
      </w:tr>
      <w:tr w:rsidR="00E462E1" w:rsidRPr="00CC7B08" w:rsidTr="00F93041">
        <w:trPr>
          <w:cnfStyle w:val="000000100000" w:firstRow="0" w:lastRow="0" w:firstColumn="0" w:lastColumn="0" w:oddVBand="0" w:evenVBand="0" w:oddHBand="1" w:evenHBand="0" w:firstRowFirstColumn="0" w:firstRowLastColumn="0" w:lastRowFirstColumn="0" w:lastRowLastColumn="0"/>
          <w:cantSplit/>
          <w:trHeight w:val="9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t>Poster und Informationen sind auf einer Website verfügbar</w:t>
            </w:r>
          </w:p>
        </w:tc>
        <w:tc>
          <w:tcPr>
            <w:tcW w:w="3543"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Pr>
                <w:rFonts w:eastAsia="Times New Roman"/>
                <w:lang w:eastAsia="de-CH"/>
              </w:rPr>
              <w:t xml:space="preserve">Als Videowall Benutzer </w:t>
            </w:r>
            <w:r w:rsidRPr="00CC7B08">
              <w:rPr>
                <w:rFonts w:eastAsia="Times New Roman"/>
                <w:lang w:eastAsia="de-CH"/>
              </w:rPr>
              <w:t>möchte ich Zusatzinformati</w:t>
            </w:r>
            <w:r>
              <w:rPr>
                <w:rFonts w:eastAsia="Times New Roman"/>
                <w:lang w:eastAsia="de-CH"/>
              </w:rPr>
              <w:t xml:space="preserve">onen </w:t>
            </w:r>
            <w:r w:rsidRPr="00CC7B08">
              <w:rPr>
                <w:rFonts w:eastAsia="Times New Roman"/>
                <w:lang w:eastAsia="de-CH"/>
              </w:rPr>
              <w:t>zu den Postern auf einer Website ansehen können, damit ich mithilfe eine</w:t>
            </w:r>
            <w:r>
              <w:rPr>
                <w:rFonts w:eastAsia="Times New Roman"/>
                <w:lang w:eastAsia="de-CH"/>
              </w:rPr>
              <w:t>s fotografierten QR Codes (User Story</w:t>
            </w:r>
            <w:r w:rsidRPr="00CC7B08">
              <w:rPr>
                <w:rFonts w:eastAsia="Times New Roman"/>
                <w:lang w:eastAsia="de-CH"/>
              </w:rPr>
              <w:t>: QR-Code wird pro Poster dargestellt) weiter</w:t>
            </w:r>
            <w:r>
              <w:rPr>
                <w:rFonts w:eastAsia="Times New Roman"/>
                <w:lang w:eastAsia="de-CH"/>
              </w:rPr>
              <w:t>e</w:t>
            </w:r>
            <w:r w:rsidRPr="00CC7B08">
              <w:rPr>
                <w:rFonts w:eastAsia="Times New Roman"/>
                <w:lang w:eastAsia="de-CH"/>
              </w:rPr>
              <w:t xml:space="preserve"> Informationen zum Poster erhalte.</w:t>
            </w:r>
          </w:p>
        </w:tc>
        <w:tc>
          <w:tcPr>
            <w:tcW w:w="3261"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816" w:type="dxa"/>
            <w:noWrap/>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U</w:t>
            </w:r>
          </w:p>
        </w:tc>
      </w:tr>
      <w:tr w:rsidR="00E462E1" w:rsidRPr="00CC7B08" w:rsidTr="00F93041">
        <w:trPr>
          <w:cnfStyle w:val="000000010000" w:firstRow="0" w:lastRow="0" w:firstColumn="0" w:lastColumn="0" w:oddVBand="0" w:evenVBand="0" w:oddHBand="0" w:evenHBand="1"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t>Sekretärin kann Zeitschlitze für Inhalte definieren</w:t>
            </w:r>
          </w:p>
        </w:tc>
        <w:tc>
          <w:tcPr>
            <w:tcW w:w="3543"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 xml:space="preserve">Als Sekretärin möchte ich zu verschiedenen Zeiten verschiedene Informationen auf </w:t>
            </w:r>
            <w:proofErr w:type="gramStart"/>
            <w:r w:rsidRPr="00CC7B08">
              <w:rPr>
                <w:rFonts w:eastAsia="Times New Roman"/>
                <w:lang w:eastAsia="de-CH"/>
              </w:rPr>
              <w:t xml:space="preserve">der </w:t>
            </w:r>
            <w:r>
              <w:rPr>
                <w:rFonts w:eastAsia="Times New Roman"/>
                <w:lang w:eastAsia="de-CH"/>
              </w:rPr>
              <w:t>Videowall</w:t>
            </w:r>
            <w:proofErr w:type="gramEnd"/>
            <w:r w:rsidRPr="00CC7B08">
              <w:rPr>
                <w:rFonts w:eastAsia="Times New Roman"/>
                <w:lang w:eastAsia="de-CH"/>
              </w:rPr>
              <w:t xml:space="preserve"> anzeigen.</w:t>
            </w:r>
          </w:p>
        </w:tc>
        <w:tc>
          <w:tcPr>
            <w:tcW w:w="3261"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816" w:type="dxa"/>
            <w:noWrap/>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U</w:t>
            </w:r>
          </w:p>
        </w:tc>
      </w:tr>
      <w:tr w:rsidR="00E462E1" w:rsidRPr="00CC7B08" w:rsidTr="00F93041">
        <w:trPr>
          <w:cnfStyle w:val="000000100000" w:firstRow="0" w:lastRow="0" w:firstColumn="0" w:lastColumn="0" w:oddVBand="0" w:evenVBand="0" w:oddHBand="1" w:evenHBand="0" w:firstRowFirstColumn="0" w:firstRowLastColumn="0" w:lastRowFirstColumn="0" w:lastRowLastColumn="0"/>
          <w:cantSplit/>
          <w:trHeight w:val="9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Pr>
                <w:rFonts w:eastAsia="Times New Roman"/>
                <w:lang w:eastAsia="de-CH"/>
              </w:rPr>
              <w:t>Handcursor</w:t>
            </w:r>
            <w:r w:rsidRPr="00CC7B08">
              <w:rPr>
                <w:rFonts w:eastAsia="Times New Roman"/>
                <w:lang w:eastAsia="de-CH"/>
              </w:rPr>
              <w:t xml:space="preserve"> ruckelt weniger 2</w:t>
            </w:r>
          </w:p>
        </w:tc>
        <w:tc>
          <w:tcPr>
            <w:tcW w:w="3543"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Videowall Benutzer</w:t>
            </w:r>
            <w:r w:rsidRPr="00CC7B08">
              <w:rPr>
                <w:rFonts w:eastAsia="Times New Roman"/>
                <w:lang w:eastAsia="de-CH"/>
              </w:rPr>
              <w:t xml:space="preserve"> möchte ich, dass der Cursor noch weniger ruckelt, damit ich besser auf die Buttons drücken kann.</w:t>
            </w:r>
          </w:p>
        </w:tc>
        <w:tc>
          <w:tcPr>
            <w:tcW w:w="3261" w:type="dxa"/>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816"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U</w:t>
            </w:r>
          </w:p>
        </w:tc>
      </w:tr>
      <w:tr w:rsidR="00E462E1" w:rsidRPr="00CC7B08" w:rsidTr="00F93041">
        <w:trPr>
          <w:cnfStyle w:val="000000010000" w:firstRow="0" w:lastRow="0" w:firstColumn="0" w:lastColumn="0" w:oddVBand="0" w:evenVBand="0" w:oddHBand="0" w:evenHBand="1"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t>Die Seetemperatur wird angezeigt</w:t>
            </w:r>
          </w:p>
        </w:tc>
        <w:tc>
          <w:tcPr>
            <w:tcW w:w="3543"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Als Student sehe ich die Seetemperatur, weil ich wissen möchte, wie angenehm der Sprung in den See sein wird.</w:t>
            </w:r>
          </w:p>
        </w:tc>
        <w:tc>
          <w:tcPr>
            <w:tcW w:w="3261"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816" w:type="dxa"/>
            <w:noWrap/>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U</w:t>
            </w:r>
          </w:p>
        </w:tc>
      </w:tr>
      <w:tr w:rsidR="00E462E1" w:rsidRPr="00CC7B08" w:rsidTr="00F93041">
        <w:trPr>
          <w:cnfStyle w:val="000000100000" w:firstRow="0" w:lastRow="0" w:firstColumn="0" w:lastColumn="0" w:oddVBand="0" w:evenVBand="0" w:oddHBand="1" w:evenHBand="0"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t>Das Wetter wird angezeigt</w:t>
            </w:r>
          </w:p>
        </w:tc>
        <w:tc>
          <w:tcPr>
            <w:tcW w:w="3543"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Pr>
                <w:rFonts w:eastAsia="Times New Roman"/>
                <w:lang w:eastAsia="de-CH"/>
              </w:rPr>
              <w:t>Als Besucher</w:t>
            </w:r>
            <w:r w:rsidRPr="00CC7B08">
              <w:rPr>
                <w:rFonts w:eastAsia="Times New Roman"/>
                <w:lang w:eastAsia="de-CH"/>
              </w:rPr>
              <w:t xml:space="preserve"> sehe ich das aktuelle Wetter und das der nächsten zwei Tage</w:t>
            </w:r>
            <w:r>
              <w:rPr>
                <w:rFonts w:eastAsia="Times New Roman"/>
                <w:lang w:eastAsia="de-CH"/>
              </w:rPr>
              <w:t>,</w:t>
            </w:r>
            <w:r w:rsidRPr="00CC7B08">
              <w:rPr>
                <w:rFonts w:eastAsia="Times New Roman"/>
                <w:lang w:eastAsia="de-CH"/>
              </w:rPr>
              <w:t xml:space="preserve"> weil mich</w:t>
            </w:r>
            <w:r>
              <w:rPr>
                <w:rFonts w:eastAsia="Times New Roman"/>
                <w:lang w:eastAsia="de-CH"/>
              </w:rPr>
              <w:t xml:space="preserve"> das derzeitige und zukünftige Wetter interessiert.</w:t>
            </w:r>
          </w:p>
        </w:tc>
        <w:tc>
          <w:tcPr>
            <w:tcW w:w="3261"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816" w:type="dxa"/>
            <w:noWrap/>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U</w:t>
            </w:r>
          </w:p>
        </w:tc>
      </w:tr>
      <w:tr w:rsidR="00E462E1" w:rsidRPr="00CC7B08" w:rsidTr="00F93041">
        <w:trPr>
          <w:cnfStyle w:val="000000010000" w:firstRow="0" w:lastRow="0" w:firstColumn="0" w:lastColumn="0" w:oddVBand="0" w:evenVBand="0" w:oddHBand="0" w:evenHBand="1"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t>Sonneneinstrahlung wird angezeigt</w:t>
            </w:r>
          </w:p>
        </w:tc>
        <w:tc>
          <w:tcPr>
            <w:tcW w:w="3543"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Als gesundheitsbewusste Person möchte ich die Sonneneinstrahlung sehen, damit ich weiss, ob ich einen Hut anziehen muss</w:t>
            </w:r>
            <w:r>
              <w:rPr>
                <w:rFonts w:eastAsia="Times New Roman"/>
                <w:lang w:eastAsia="de-CH"/>
              </w:rPr>
              <w:t>.</w:t>
            </w:r>
          </w:p>
        </w:tc>
        <w:tc>
          <w:tcPr>
            <w:tcW w:w="3261"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816" w:type="dxa"/>
            <w:noWrap/>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U</w:t>
            </w:r>
          </w:p>
        </w:tc>
      </w:tr>
      <w:tr w:rsidR="00E462E1" w:rsidRPr="00CC7B08" w:rsidTr="00F93041">
        <w:trPr>
          <w:cnfStyle w:val="000000100000" w:firstRow="0" w:lastRow="0" w:firstColumn="0" w:lastColumn="0" w:oddVBand="0" w:evenVBand="0" w:oddHBand="1" w:evenHBand="0"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t>Gesten können erkannt werden</w:t>
            </w:r>
          </w:p>
        </w:tc>
        <w:tc>
          <w:tcPr>
            <w:tcW w:w="3543"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 xml:space="preserve">Als Benutzer der </w:t>
            </w:r>
            <w:r>
              <w:rPr>
                <w:rFonts w:eastAsia="Times New Roman"/>
                <w:lang w:eastAsia="de-CH"/>
              </w:rPr>
              <w:t>Videowall</w:t>
            </w:r>
            <w:r w:rsidRPr="00CC7B08">
              <w:rPr>
                <w:rFonts w:eastAsia="Times New Roman"/>
                <w:lang w:eastAsia="de-CH"/>
              </w:rPr>
              <w:t xml:space="preserve"> möchte ich die Applikation mit Gesten bedienen können, damit so eine alternative Steuerung zum </w:t>
            </w:r>
            <w:r>
              <w:rPr>
                <w:rFonts w:eastAsia="Times New Roman"/>
                <w:lang w:eastAsia="de-CH"/>
              </w:rPr>
              <w:t>Handcursor</w:t>
            </w:r>
            <w:r w:rsidRPr="00CC7B08">
              <w:rPr>
                <w:rFonts w:eastAsia="Times New Roman"/>
                <w:lang w:eastAsia="de-CH"/>
              </w:rPr>
              <w:t xml:space="preserve"> existiert.</w:t>
            </w:r>
          </w:p>
        </w:tc>
        <w:tc>
          <w:tcPr>
            <w:tcW w:w="3261"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816" w:type="dxa"/>
            <w:noWrap/>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U</w:t>
            </w:r>
          </w:p>
        </w:tc>
      </w:tr>
      <w:tr w:rsidR="00E462E1" w:rsidRPr="00CC7B08" w:rsidTr="00F93041">
        <w:trPr>
          <w:cnfStyle w:val="000000010000" w:firstRow="0" w:lastRow="0" w:firstColumn="0" w:lastColumn="0" w:oddVBand="0" w:evenVBand="0" w:oddHBand="0" w:evenHBand="1"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t>Zur Entspannung kann ein Spiel gespielt werden</w:t>
            </w:r>
          </w:p>
        </w:tc>
        <w:tc>
          <w:tcPr>
            <w:tcW w:w="3543"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Als HSR-Besucher möchte ich auch mal keine Informationen erhalten</w:t>
            </w:r>
            <w:r>
              <w:rPr>
                <w:rFonts w:eastAsia="Times New Roman"/>
                <w:lang w:eastAsia="de-CH"/>
              </w:rPr>
              <w:t>,</w:t>
            </w:r>
            <w:r w:rsidRPr="00CC7B08">
              <w:rPr>
                <w:rFonts w:eastAsia="Times New Roman"/>
                <w:lang w:eastAsia="de-CH"/>
              </w:rPr>
              <w:t xml:space="preserve"> sondern ein Spiel spielen, damit ich abschalten kann.</w:t>
            </w:r>
          </w:p>
        </w:tc>
        <w:tc>
          <w:tcPr>
            <w:tcW w:w="3261"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816" w:type="dxa"/>
            <w:noWrap/>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U</w:t>
            </w:r>
          </w:p>
        </w:tc>
      </w:tr>
      <w:tr w:rsidR="00E462E1" w:rsidRPr="00CC7B08" w:rsidTr="00F93041">
        <w:trPr>
          <w:cnfStyle w:val="000000100000" w:firstRow="0" w:lastRow="0" w:firstColumn="0" w:lastColumn="0" w:oddVBand="0" w:evenVBand="0" w:oddHBand="1" w:evenHBand="0" w:firstRowFirstColumn="0" w:firstRowLastColumn="0" w:lastRowFirstColumn="0" w:lastRowLastColumn="0"/>
          <w:cantSplit/>
          <w:trHeight w:val="9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t>Kinect Winkel wird automatisch ausgerichtet</w:t>
            </w:r>
          </w:p>
        </w:tc>
        <w:tc>
          <w:tcPr>
            <w:tcW w:w="3543"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Als Betreiber des Systems möchte ich, dass die Kinect automatisch auf einen festen Winkel eingestellt wird, den ich in einer Konfigurationsdatei verändern kann, damit die Personen gut von der Kinect erkannt werden können.</w:t>
            </w:r>
          </w:p>
        </w:tc>
        <w:tc>
          <w:tcPr>
            <w:tcW w:w="3261" w:type="dxa"/>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816"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U</w:t>
            </w:r>
          </w:p>
        </w:tc>
      </w:tr>
      <w:tr w:rsidR="00E462E1" w:rsidRPr="00CC7B08" w:rsidTr="00F93041">
        <w:trPr>
          <w:cnfStyle w:val="000000010000" w:firstRow="0" w:lastRow="0" w:firstColumn="0" w:lastColumn="0" w:oddVBand="0" w:evenVBand="0" w:oddHBand="0" w:evenHBand="1"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t>Steuerung mittels Spracherkennung ist möglich</w:t>
            </w:r>
          </w:p>
        </w:tc>
        <w:tc>
          <w:tcPr>
            <w:tcW w:w="3543"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Als fauler Video-Wall-Nutzer möchte ich mittels Sprachbefehlen navigieren, weil ich zu träge bin, um mich zu bewegen.</w:t>
            </w:r>
          </w:p>
        </w:tc>
        <w:tc>
          <w:tcPr>
            <w:tcW w:w="3261"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816" w:type="dxa"/>
            <w:noWrap/>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U</w:t>
            </w:r>
          </w:p>
        </w:tc>
      </w:tr>
      <w:tr w:rsidR="00E462E1" w:rsidRPr="00CC7B08" w:rsidTr="00F93041">
        <w:trPr>
          <w:cnfStyle w:val="000000100000" w:firstRow="0" w:lastRow="0" w:firstColumn="0" w:lastColumn="0" w:oddVBand="0" w:evenVBand="0" w:oddHBand="1" w:evenHBand="0"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lastRenderedPageBreak/>
              <w:t>Lesemodus Poster</w:t>
            </w:r>
          </w:p>
        </w:tc>
        <w:tc>
          <w:tcPr>
            <w:tcW w:w="3543"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Videowall Benutzer</w:t>
            </w:r>
            <w:r w:rsidRPr="00CC7B08">
              <w:rPr>
                <w:rFonts w:eastAsia="Times New Roman"/>
                <w:lang w:eastAsia="de-CH"/>
              </w:rPr>
              <w:t xml:space="preserve"> möchte ich nach der Auswahl eines Postertitels in den Lesemodus wechseln, damit ich das Poster besser lesen kann.</w:t>
            </w:r>
          </w:p>
        </w:tc>
        <w:tc>
          <w:tcPr>
            <w:tcW w:w="3261"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816" w:type="dxa"/>
            <w:noWrap/>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U</w:t>
            </w:r>
          </w:p>
        </w:tc>
      </w:tr>
      <w:tr w:rsidR="00E462E1" w:rsidRPr="00CC7B08" w:rsidTr="00F93041">
        <w:trPr>
          <w:cnfStyle w:val="000000010000" w:firstRow="0" w:lastRow="0" w:firstColumn="0" w:lastColumn="0" w:oddVBand="0" w:evenVBand="0" w:oddHBand="0" w:evenHBand="1"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t>Rating</w:t>
            </w:r>
          </w:p>
        </w:tc>
        <w:tc>
          <w:tcPr>
            <w:tcW w:w="3543"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Videowall Benutzer</w:t>
            </w:r>
            <w:r w:rsidRPr="00CC7B08">
              <w:rPr>
                <w:rFonts w:eastAsia="Times New Roman"/>
                <w:lang w:eastAsia="de-CH"/>
              </w:rPr>
              <w:t xml:space="preserve"> möchte ich die gelesenen Poster raten, damit zukünftige Leser sehen, welche Poster ich interessant fand.</w:t>
            </w:r>
          </w:p>
        </w:tc>
        <w:tc>
          <w:tcPr>
            <w:tcW w:w="3261"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816" w:type="dxa"/>
            <w:noWrap/>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U</w:t>
            </w:r>
          </w:p>
        </w:tc>
      </w:tr>
      <w:tr w:rsidR="00E462E1" w:rsidRPr="00CC7B08" w:rsidTr="00F93041">
        <w:trPr>
          <w:cnfStyle w:val="000000100000" w:firstRow="0" w:lastRow="0" w:firstColumn="0" w:lastColumn="0" w:oddVBand="0" w:evenVBand="0" w:oddHBand="1" w:evenHBand="0"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Pr>
                <w:rFonts w:eastAsia="Times New Roman"/>
                <w:lang w:eastAsia="de-CH"/>
              </w:rPr>
              <w:t>Kommunikation mit anderen Videow</w:t>
            </w:r>
            <w:r w:rsidRPr="00CC7B08">
              <w:rPr>
                <w:rFonts w:eastAsia="Times New Roman"/>
                <w:lang w:eastAsia="de-CH"/>
              </w:rPr>
              <w:t>all Interagierende</w:t>
            </w:r>
            <w:r>
              <w:rPr>
                <w:rFonts w:eastAsia="Times New Roman"/>
                <w:lang w:eastAsia="de-CH"/>
              </w:rPr>
              <w:t>n</w:t>
            </w:r>
          </w:p>
        </w:tc>
        <w:tc>
          <w:tcPr>
            <w:tcW w:w="3543"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Videowall Benutzer</w:t>
            </w:r>
            <w:r w:rsidRPr="00CC7B08">
              <w:rPr>
                <w:rFonts w:eastAsia="Times New Roman"/>
                <w:lang w:eastAsia="de-CH"/>
              </w:rPr>
              <w:t xml:space="preserve"> möchte ich direkt mit anderen </w:t>
            </w:r>
            <w:r>
              <w:rPr>
                <w:rFonts w:eastAsia="Times New Roman"/>
                <w:lang w:eastAsia="de-CH"/>
              </w:rPr>
              <w:t>Videowall Benutzern</w:t>
            </w:r>
            <w:r w:rsidRPr="00CC7B08">
              <w:rPr>
                <w:rFonts w:eastAsia="Times New Roman"/>
                <w:lang w:eastAsia="de-CH"/>
              </w:rPr>
              <w:t xml:space="preserve"> (geografisch getrennt) kommunizieren können.</w:t>
            </w:r>
          </w:p>
        </w:tc>
        <w:tc>
          <w:tcPr>
            <w:tcW w:w="3261"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816" w:type="dxa"/>
            <w:noWrap/>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U</w:t>
            </w:r>
          </w:p>
        </w:tc>
      </w:tr>
      <w:tr w:rsidR="00E462E1" w:rsidRPr="00CC7B08" w:rsidTr="00F93041">
        <w:trPr>
          <w:cnfStyle w:val="000000010000" w:firstRow="0" w:lastRow="0" w:firstColumn="0" w:lastColumn="0" w:oddVBand="0" w:evenVBand="0" w:oddHBand="0" w:evenHBand="1"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t>Zweiter Mitspieler hat Pointer</w:t>
            </w:r>
          </w:p>
        </w:tc>
        <w:tc>
          <w:tcPr>
            <w:tcW w:w="3543"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Als zweiter Mitspieler möchte ich, dass meine Hand als Pointer dargestellt wird, damit ich meine Mitspieler auf etwas hinweisen kann.</w:t>
            </w:r>
          </w:p>
        </w:tc>
        <w:tc>
          <w:tcPr>
            <w:tcW w:w="3261"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816" w:type="dxa"/>
            <w:noWrap/>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U</w:t>
            </w:r>
          </w:p>
        </w:tc>
      </w:tr>
      <w:tr w:rsidR="00E462E1" w:rsidRPr="00CC7B08" w:rsidTr="00F93041">
        <w:trPr>
          <w:cnfStyle w:val="000000100000" w:firstRow="0" w:lastRow="0" w:firstColumn="0" w:lastColumn="0" w:oddVBand="0" w:evenVBand="0" w:oddHBand="1" w:evenHBand="0" w:firstRowFirstColumn="0" w:firstRowLastColumn="0" w:lastRowFirstColumn="0" w:lastRowLastColumn="0"/>
          <w:cantSplit/>
          <w:trHeight w:val="9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t>Interaktive Hilfe wird angezeigt</w:t>
            </w:r>
          </w:p>
        </w:tc>
        <w:tc>
          <w:tcPr>
            <w:tcW w:w="3543"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Videowall Benutzer</w:t>
            </w:r>
            <w:r w:rsidRPr="00CC7B08">
              <w:rPr>
                <w:rFonts w:eastAsia="Times New Roman"/>
                <w:lang w:eastAsia="de-CH"/>
              </w:rPr>
              <w:t xml:space="preserve"> möchte ich eine interaktive Hilfe sehen, die mir zeigen kann, was für Gesten ich </w:t>
            </w:r>
            <w:r>
              <w:rPr>
                <w:rFonts w:eastAsia="Times New Roman"/>
                <w:lang w:eastAsia="de-CH"/>
              </w:rPr>
              <w:t xml:space="preserve">in </w:t>
            </w:r>
            <w:r w:rsidRPr="00CC7B08">
              <w:rPr>
                <w:rFonts w:eastAsia="Times New Roman"/>
                <w:lang w:eastAsia="de-CH"/>
              </w:rPr>
              <w:t>bestimmten Teilen der Applikation nutzen kann, damit ich nicht frustriert von der Wall davonlaufen muss.</w:t>
            </w:r>
          </w:p>
        </w:tc>
        <w:tc>
          <w:tcPr>
            <w:tcW w:w="3261"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816" w:type="dxa"/>
            <w:noWrap/>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U</w:t>
            </w:r>
          </w:p>
        </w:tc>
      </w:tr>
      <w:tr w:rsidR="00E462E1" w:rsidRPr="00CC7B08" w:rsidTr="00F93041">
        <w:trPr>
          <w:cnfStyle w:val="000000010000" w:firstRow="0" w:lastRow="0" w:firstColumn="0" w:lastColumn="0" w:oddVBand="0" w:evenVBand="0" w:oddHBand="0" w:evenHBand="1"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t>Skelett ruckelt nicht</w:t>
            </w:r>
          </w:p>
        </w:tc>
        <w:tc>
          <w:tcPr>
            <w:tcW w:w="3543"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Videowall Benutzer</w:t>
            </w:r>
            <w:r w:rsidRPr="00CC7B08">
              <w:rPr>
                <w:rFonts w:eastAsia="Times New Roman"/>
                <w:lang w:eastAsia="de-CH"/>
              </w:rPr>
              <w:t xml:space="preserve"> möchte ich, dass das Skelett nicht ruckelt, damit ich vom Ruckeln nicht irritiert/abgelenkt werde.</w:t>
            </w:r>
          </w:p>
        </w:tc>
        <w:tc>
          <w:tcPr>
            <w:tcW w:w="3261"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816" w:type="dxa"/>
            <w:noWrap/>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U</w:t>
            </w:r>
          </w:p>
        </w:tc>
      </w:tr>
      <w:tr w:rsidR="00E462E1" w:rsidRPr="00CC7B08" w:rsidTr="00F93041">
        <w:trPr>
          <w:cnfStyle w:val="000000100000" w:firstRow="0" w:lastRow="0" w:firstColumn="0" w:lastColumn="0" w:oddVBand="0" w:evenVBand="0" w:oddHBand="1" w:evenHBand="0" w:firstRowFirstColumn="0" w:firstRowLastColumn="0" w:lastRowFirstColumn="0" w:lastRowLastColumn="0"/>
          <w:cantSplit/>
          <w:trHeight w:val="9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t>Navigationshilfe</w:t>
            </w:r>
          </w:p>
        </w:tc>
        <w:tc>
          <w:tcPr>
            <w:tcW w:w="3543"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Videowall Benutzer</w:t>
            </w:r>
            <w:r w:rsidRPr="00CC7B08">
              <w:rPr>
                <w:rFonts w:eastAsia="Times New Roman"/>
                <w:lang w:eastAsia="de-CH"/>
              </w:rPr>
              <w:t xml:space="preserve"> möchte ich, nachdem ich mich für längere Zeit unschlüssig mit dem Cursor am selben Ort befinde, die Objekte, mit welchen interagiert werden kann, aufleuchten sehen.</w:t>
            </w:r>
          </w:p>
        </w:tc>
        <w:tc>
          <w:tcPr>
            <w:tcW w:w="3261"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816" w:type="dxa"/>
            <w:noWrap/>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U</w:t>
            </w:r>
          </w:p>
        </w:tc>
      </w:tr>
    </w:tbl>
    <w:p w:rsidR="00E462E1" w:rsidRDefault="00E462E1" w:rsidP="00E462E1">
      <w:pPr>
        <w:pStyle w:val="Caption"/>
      </w:pPr>
      <w:bookmarkStart w:id="243" w:name="_Toc327468162"/>
      <w:r>
        <w:t xml:space="preserve">Tabelle </w:t>
      </w:r>
      <w:fldSimple w:instr=" SEQ Tabelle \* ARABIC ">
        <w:r w:rsidR="000E6CF3">
          <w:rPr>
            <w:noProof/>
          </w:rPr>
          <w:t>11</w:t>
        </w:r>
      </w:fldSimple>
      <w:r>
        <w:t xml:space="preserve"> - User Stories</w:t>
      </w:r>
      <w:bookmarkEnd w:id="243"/>
    </w:p>
    <w:p w:rsidR="00E462E1" w:rsidRDefault="00E462E1" w:rsidP="00E462E1">
      <w:r>
        <w:br w:type="page"/>
      </w:r>
    </w:p>
    <w:p w:rsidR="00E462E1" w:rsidRDefault="00E462E1" w:rsidP="00E462E1">
      <w:pPr>
        <w:pStyle w:val="Heading3"/>
      </w:pPr>
      <w:bookmarkStart w:id="244" w:name="_Toc327467666"/>
      <w:bookmarkStart w:id="245" w:name="_Toc327468967"/>
      <w:r>
        <w:lastRenderedPageBreak/>
        <w:t>Nicht-funktionale Anforderungen</w:t>
      </w:r>
      <w:bookmarkEnd w:id="244"/>
      <w:bookmarkEnd w:id="245"/>
    </w:p>
    <w:p w:rsidR="00E462E1" w:rsidRPr="00CC27EF" w:rsidRDefault="00E462E1" w:rsidP="00E462E1">
      <w:r>
        <w:t>Die nichtfunktionalen Anforderungen lassen sich zum Teil aus den User Stories ableiten. Einige Anforderungen, wie z.B. die Wartbarkeit, können jedoch nicht daraus abgeleitet werden. Deshalb ist es notwendig, diese festzuhalten.</w:t>
      </w:r>
    </w:p>
    <w:p w:rsidR="00E462E1" w:rsidRDefault="00E462E1" w:rsidP="00E462E1">
      <w:pPr>
        <w:pStyle w:val="Heading4"/>
      </w:pPr>
      <w:bookmarkStart w:id="246" w:name="_Toc327467667"/>
      <w:r>
        <w:t>Funktionalität</w:t>
      </w:r>
      <w:bookmarkEnd w:id="246"/>
    </w:p>
    <w:p w:rsidR="00E462E1" w:rsidRDefault="00E462E1" w:rsidP="00E462E1">
      <w:pPr>
        <w:pStyle w:val="Heading5"/>
      </w:pPr>
      <w:bookmarkStart w:id="247" w:name="_Toc327467668"/>
      <w:r>
        <w:t>Angemessenheit</w:t>
      </w:r>
      <w:bookmarkEnd w:id="247"/>
    </w:p>
    <w:p w:rsidR="00E462E1" w:rsidRDefault="00E462E1" w:rsidP="00E462E1">
      <w:r>
        <w:t xml:space="preserve">Die Videowall </w:t>
      </w:r>
      <w:proofErr w:type="gramStart"/>
      <w:r>
        <w:t>soll</w:t>
      </w:r>
      <w:proofErr w:type="gramEnd"/>
      <w:r>
        <w:t xml:space="preserve"> für alle Passanten einfach bedienbar sein. Die Inhalte sollen interessant sein und für jede Benutzergruppe etwas bieten. Die Wall </w:t>
      </w:r>
      <w:proofErr w:type="gramStart"/>
      <w:r>
        <w:t>soll</w:t>
      </w:r>
      <w:proofErr w:type="gramEnd"/>
      <w:r>
        <w:t xml:space="preserve"> die Aufmerksamkeit der Passanten wecken und die Nutzer durch attraktive und aktuelle Inhalte zur erneuten Nutzung der Videowall animieren.</w:t>
      </w:r>
    </w:p>
    <w:p w:rsidR="00E462E1" w:rsidRDefault="00E462E1" w:rsidP="00E462E1">
      <w:r>
        <w:t>Mit Usability Tests soll geprüft werden, ob die Applikation die Aufmerksamkeit der Passanten erlangen kann.</w:t>
      </w:r>
    </w:p>
    <w:p w:rsidR="00E462E1" w:rsidRDefault="00E462E1" w:rsidP="00E462E1">
      <w:pPr>
        <w:pStyle w:val="Heading4"/>
      </w:pPr>
      <w:bookmarkStart w:id="248" w:name="_Toc327467669"/>
      <w:r>
        <w:t>Zuverlässigkeit</w:t>
      </w:r>
      <w:bookmarkEnd w:id="248"/>
    </w:p>
    <w:p w:rsidR="00E462E1" w:rsidRDefault="00E462E1" w:rsidP="00E462E1">
      <w:pPr>
        <w:pStyle w:val="Heading5"/>
      </w:pPr>
      <w:bookmarkStart w:id="249" w:name="_Toc327467670"/>
      <w:r>
        <w:t>Reife</w:t>
      </w:r>
      <w:bookmarkEnd w:id="249"/>
    </w:p>
    <w:p w:rsidR="00E462E1" w:rsidRDefault="00E462E1" w:rsidP="00E462E1">
      <w:r>
        <w:t xml:space="preserve">Obwohl es sich die Videowall-Applikation um einen Prototyp handelt, werden gewisse Stabilitätsanforderungen an die Wall gestellt. Die Videowall soll 24 Stunden am Stück in Betrieb sein können, ohne dass die Applikation terminiert oder gravierende Memory Leaks entstehen, die zu einem Absturz führen könnten. </w:t>
      </w:r>
    </w:p>
    <w:p w:rsidR="00E462E1" w:rsidRDefault="00E462E1" w:rsidP="00E462E1">
      <w:r>
        <w:t>Dies ist durch einen Stabilitätstest zu belegen.</w:t>
      </w:r>
    </w:p>
    <w:p w:rsidR="00E462E1" w:rsidRDefault="00E462E1" w:rsidP="00E462E1">
      <w:pPr>
        <w:pStyle w:val="Heading4"/>
      </w:pPr>
      <w:bookmarkStart w:id="250" w:name="_Toc327467671"/>
      <w:r>
        <w:t>Benutzbarkeit</w:t>
      </w:r>
      <w:bookmarkEnd w:id="250"/>
    </w:p>
    <w:p w:rsidR="00E462E1" w:rsidRDefault="00E462E1" w:rsidP="00E462E1">
      <w:pPr>
        <w:pStyle w:val="Heading5"/>
      </w:pPr>
      <w:bookmarkStart w:id="251" w:name="_Toc327467672"/>
      <w:r>
        <w:t>Verständlichkeit &amp; Erlernbarkeit</w:t>
      </w:r>
      <w:bookmarkEnd w:id="251"/>
    </w:p>
    <w:p w:rsidR="00E462E1" w:rsidRDefault="00E462E1" w:rsidP="00E462E1">
      <w:r>
        <w:t xml:space="preserve">Die Applikation muss beim ersten Kontakt sogleich verständlich sein. Ansonsten verliert der Nutzer schnell das Interesse an </w:t>
      </w:r>
      <w:proofErr w:type="gramStart"/>
      <w:r>
        <w:t>der Videowall</w:t>
      </w:r>
      <w:proofErr w:type="gramEnd"/>
      <w:r>
        <w:t>. Er wird diese verlassen und sie auch zu einem späteren Zeitpunkt nicht erneut nutzen wollen. Die Bedienung muss intuitiv sein, damit der Nutzer nicht zuerst ein Handbuch lesen muss.</w:t>
      </w:r>
    </w:p>
    <w:p w:rsidR="00E462E1" w:rsidRPr="00537ABE" w:rsidRDefault="00E462E1" w:rsidP="00E462E1">
      <w:r>
        <w:t xml:space="preserve">Die schnelle Verständlichkeit soll mit Usability Tests validiert werden. </w:t>
      </w:r>
    </w:p>
    <w:p w:rsidR="00E462E1" w:rsidRDefault="00E462E1" w:rsidP="00E462E1">
      <w:pPr>
        <w:pStyle w:val="Heading5"/>
      </w:pPr>
      <w:bookmarkStart w:id="252" w:name="_Toc327467673"/>
      <w:r>
        <w:t>Bedienbarkeit</w:t>
      </w:r>
      <w:bookmarkEnd w:id="252"/>
    </w:p>
    <w:p w:rsidR="00E462E1" w:rsidRDefault="00E462E1" w:rsidP="00E462E1">
      <w:r>
        <w:t>Die Bedienung soll einfach und intuitiv sein und über die Bewegung der Hand geschehen. Die einzelnen Komponenten sollen über eine genügend grosse Fläche verfügen, sodass sie mit dem Handcursor treffsicher ausgewählt werden können.</w:t>
      </w:r>
    </w:p>
    <w:p w:rsidR="00E462E1" w:rsidRDefault="00E462E1" w:rsidP="00E462E1">
      <w:r>
        <w:t>Die Bedienung mit der Hand soll durch einen Usability Test verifiziert werden.</w:t>
      </w:r>
    </w:p>
    <w:p w:rsidR="00E462E1" w:rsidRDefault="00E462E1" w:rsidP="00E462E1">
      <w:pPr>
        <w:pStyle w:val="Heading5"/>
      </w:pPr>
      <w:bookmarkStart w:id="253" w:name="_Toc327467674"/>
      <w:r>
        <w:t>Attraktivität</w:t>
      </w:r>
      <w:bookmarkEnd w:id="253"/>
    </w:p>
    <w:p w:rsidR="00E462E1" w:rsidRDefault="00E462E1" w:rsidP="00E462E1">
      <w:r>
        <w:t>Der Entwicklungsprozess ist so gestaltet, dass neben den Risiken auch die Benutzerbedürfnisse im Fokus stehen. Diese Bedürfnisse sollen mit Hilfe von Befragungen und Usability Tests erkannt werden.</w:t>
      </w:r>
    </w:p>
    <w:p w:rsidR="00E462E1" w:rsidRDefault="00E462E1" w:rsidP="00E462E1">
      <w:r>
        <w:t>Durch einen Demomodus soll der Nutzer auf die Applikation aufmerksam gemacht und angelockt werden. Die Darstellung des eigenen Skeletts soll auf den Nutzer ansprechend wirken und ihn dazu animieren, herauszufinden, wie er die Applikation mit seinem eigenen Körper steuern kann.</w:t>
      </w:r>
    </w:p>
    <w:p w:rsidR="00E462E1" w:rsidRPr="001D19E4" w:rsidRDefault="00E462E1" w:rsidP="00E462E1">
      <w:r>
        <w:t>Das Skelett soll das sofortige Erfolgserlebnis für den Nutzer sicherstellen. Dies sowie die Attraktivität des Demomodus werden durch Usability Tests geprüft.</w:t>
      </w:r>
    </w:p>
    <w:p w:rsidR="00E462E1" w:rsidRDefault="00E462E1" w:rsidP="00E462E1">
      <w:r>
        <w:br w:type="page"/>
      </w:r>
    </w:p>
    <w:p w:rsidR="00E462E1" w:rsidRDefault="00E462E1" w:rsidP="00E462E1">
      <w:pPr>
        <w:pStyle w:val="Heading4"/>
      </w:pPr>
      <w:bookmarkStart w:id="254" w:name="_Toc327467675"/>
      <w:r>
        <w:lastRenderedPageBreak/>
        <w:t>Effizienz</w:t>
      </w:r>
      <w:bookmarkEnd w:id="254"/>
    </w:p>
    <w:p w:rsidR="00E462E1" w:rsidRDefault="00E462E1" w:rsidP="00E462E1">
      <w:pPr>
        <w:pStyle w:val="Heading5"/>
      </w:pPr>
      <w:bookmarkStart w:id="255" w:name="_Toc327467676"/>
      <w:r>
        <w:t>Zeitverhalten</w:t>
      </w:r>
      <w:bookmarkEnd w:id="255"/>
    </w:p>
    <w:p w:rsidR="00E462E1" w:rsidRDefault="00E462E1" w:rsidP="00E462E1">
      <w:r>
        <w:t>Die Applikation soll innerhalb fünf Minuten aufgestartet sein. Das Handtracking soll innerhalb einer Sekunde auf Benutzereingaben reagieren.</w:t>
      </w:r>
      <w:r>
        <w:br/>
        <w:t xml:space="preserve">Wurde ein Nutzer erkannt und bewegt dieser sich vor </w:t>
      </w:r>
      <w:proofErr w:type="gramStart"/>
      <w:r>
        <w:t>der Videowall</w:t>
      </w:r>
      <w:proofErr w:type="gramEnd"/>
      <w:r>
        <w:t xml:space="preserve">, so soll die Reaktion des dargestellten Skeletts und des Handcursors auf diese Bewegungen so schnell erfolgen, dass der Nutzer das Gefühl der direkten Manipulation erhält. </w:t>
      </w:r>
    </w:p>
    <w:p w:rsidR="00E462E1" w:rsidRDefault="00E462E1" w:rsidP="00E462E1">
      <w:r>
        <w:t>Dies ist mit Usability Tests zu verifizieren.</w:t>
      </w:r>
    </w:p>
    <w:p w:rsidR="00E462E1" w:rsidRDefault="00E462E1" w:rsidP="00E462E1">
      <w:pPr>
        <w:pStyle w:val="Heading4"/>
      </w:pPr>
      <w:bookmarkStart w:id="256" w:name="_Toc327467677"/>
      <w:r>
        <w:t>Änderbarkeit &amp; Wartbarkeit</w:t>
      </w:r>
      <w:bookmarkEnd w:id="256"/>
    </w:p>
    <w:p w:rsidR="00E462E1" w:rsidRDefault="00E462E1" w:rsidP="00E462E1">
      <w:r>
        <w:t>Die Software wird zukünftig vom Institut für Software (IFS) weiterentwickelt. Damit dies einfach geschehen kann, soll auf die Codequalität geachtet werden, wobei ReSharper genutzt wird, um die Qualität zu prüfen.</w:t>
      </w:r>
    </w:p>
    <w:p w:rsidR="00E462E1" w:rsidRDefault="00E462E1" w:rsidP="00E462E1">
      <w:r>
        <w:t>Auch die Code-Metriken sollen beachtet werden. Ziel ist es, einen „Maintainability Index“ von mindestens 50% zu erreichen, dies auf Ebene Projekt.</w:t>
      </w:r>
    </w:p>
    <w:p w:rsidR="00E462E1" w:rsidRPr="005A6FE2" w:rsidRDefault="00E462E1" w:rsidP="00E462E1">
      <w:r>
        <w:t>Es soll eine einfache Möglichkeit geben, die Videowall dynamisch mit Inhalten zu erweitern. Um dies realisieren zu können, soll ein Plug-in System entwickelt werden.</w:t>
      </w:r>
    </w:p>
    <w:p w:rsidR="00E462E1" w:rsidRDefault="00E462E1" w:rsidP="00E462E1">
      <w:pPr>
        <w:pStyle w:val="Heading4"/>
      </w:pPr>
      <w:bookmarkStart w:id="257" w:name="_Toc327467678"/>
      <w:r>
        <w:t>Übertragbarkeit</w:t>
      </w:r>
      <w:bookmarkEnd w:id="257"/>
    </w:p>
    <w:p w:rsidR="00E462E1" w:rsidRDefault="00E462E1" w:rsidP="00E462E1">
      <w:pPr>
        <w:pStyle w:val="Heading5"/>
      </w:pPr>
      <w:bookmarkStart w:id="258" w:name="_Toc327467679"/>
      <w:r>
        <w:t>Austauschbarkeit</w:t>
      </w:r>
      <w:bookmarkEnd w:id="258"/>
    </w:p>
    <w:p w:rsidR="00E462E1" w:rsidRPr="0092190F" w:rsidRDefault="00E462E1" w:rsidP="00E462E1">
      <w:r>
        <w:t>Indem mit dem vorgegebenen Interface gearbeitet wird, können Applikationen für die Videowall unabhängig</w:t>
      </w:r>
      <w:r w:rsidR="006C60AB">
        <w:t xml:space="preserve"> entwickelt werden. Das Plug-in </w:t>
      </w:r>
      <w:r>
        <w:t>System ermöglicht das dynamische Hinzufügen von Inhalten.</w:t>
      </w:r>
    </w:p>
    <w:p w:rsidR="00E462E1" w:rsidRDefault="00E462E1" w:rsidP="00E462E1">
      <w:pPr>
        <w:pStyle w:val="Heading5"/>
      </w:pPr>
      <w:bookmarkStart w:id="259" w:name="_Toc327467680"/>
      <w:r>
        <w:t>Installierbarkeit</w:t>
      </w:r>
      <w:bookmarkEnd w:id="259"/>
    </w:p>
    <w:p w:rsidR="00E462E1" w:rsidRPr="0092190F" w:rsidRDefault="00E462E1" w:rsidP="00E462E1">
      <w:r>
        <w:t>Um das Projekt weiterentwickeln zu können, soll es möglich sein, die Applikation auf dem lokalen Computer zu öffnen und auszuführen, ohne dass diese abstürzt.</w:t>
      </w:r>
    </w:p>
    <w:p w:rsidR="00E462E1" w:rsidRDefault="00E462E1" w:rsidP="00E462E1">
      <w:r>
        <w:br w:type="page"/>
      </w:r>
    </w:p>
    <w:p w:rsidR="00E462E1" w:rsidRDefault="00E462E1" w:rsidP="00E462E1">
      <w:pPr>
        <w:pStyle w:val="Heading3"/>
      </w:pPr>
      <w:bookmarkStart w:id="260" w:name="_Toc327467681"/>
      <w:bookmarkStart w:id="261" w:name="_Toc327468968"/>
      <w:r>
        <w:lastRenderedPageBreak/>
        <w:t xml:space="preserve">Design </w:t>
      </w:r>
      <w:r w:rsidRPr="001257F3">
        <w:rPr>
          <w:lang w:val="en-US"/>
        </w:rPr>
        <w:t>Constraints</w:t>
      </w:r>
      <w:bookmarkEnd w:id="260"/>
      <w:bookmarkEnd w:id="261"/>
    </w:p>
    <w:p w:rsidR="00E462E1" w:rsidRPr="008919CF" w:rsidRDefault="00E462E1" w:rsidP="00E462E1">
      <w:r>
        <w:t>Kinect ist durch die Aufgabenstellung als Inputgerät festgelegt. Es ist auch festgelegt, dass eine Monitorwand zu verwenden ist, und kein Beamer. Das Corporate Design der HSR gibt Richtlinien für das externe Design vor.</w:t>
      </w:r>
    </w:p>
    <w:p w:rsidR="00E462E1" w:rsidRDefault="00E462E1" w:rsidP="00E462E1">
      <w:pPr>
        <w:pStyle w:val="Heading3"/>
      </w:pPr>
      <w:bookmarkStart w:id="262" w:name="_Toc327467682"/>
      <w:bookmarkStart w:id="263" w:name="_Toc327468969"/>
      <w:r>
        <w:t>Zugänglichkeit (</w:t>
      </w:r>
      <w:r w:rsidRPr="00BB558F">
        <w:rPr>
          <w:lang w:val="en-US"/>
        </w:rPr>
        <w:t>Accessibility</w:t>
      </w:r>
      <w:r>
        <w:t>)</w:t>
      </w:r>
      <w:bookmarkEnd w:id="262"/>
      <w:bookmarkEnd w:id="263"/>
    </w:p>
    <w:p w:rsidR="00E462E1" w:rsidRDefault="00E462E1" w:rsidP="00E462E1">
      <w:r>
        <w:t xml:space="preserve">Der eigene Körper dient für die Videowall als Steuerelement. Für Personen mit einer körperlichen Behinderung ist die </w:t>
      </w:r>
      <w:r w:rsidRPr="00041B07">
        <w:rPr>
          <w:rStyle w:val="NoSpacingChar"/>
        </w:rPr>
        <w:t>Applikation daher bedingt geeignet. Durch das Wizard of Oz</w:t>
      </w:r>
      <w:r>
        <w:rPr>
          <w:rStyle w:val="NoSpacingChar"/>
        </w:rPr>
        <w:t xml:space="preserve"> -</w:t>
      </w:r>
      <w:r w:rsidRPr="00041B07">
        <w:rPr>
          <w:rStyle w:val="NoSpacingChar"/>
        </w:rPr>
        <w:t xml:space="preserve"> Experiment (siehe</w:t>
      </w:r>
      <w:r>
        <w:rPr>
          <w:rStyle w:val="NoSpacingChar"/>
        </w:rPr>
        <w:t xml:space="preserve"> </w:t>
      </w:r>
      <w:r>
        <w:rPr>
          <w:rStyle w:val="NoSpacingChar"/>
        </w:rPr>
        <w:fldChar w:fldCharType="begin"/>
      </w:r>
      <w:r>
        <w:rPr>
          <w:rStyle w:val="NoSpacingChar"/>
        </w:rPr>
        <w:instrText xml:space="preserve"> REF _Ref327379668 \r \h </w:instrText>
      </w:r>
      <w:r>
        <w:rPr>
          <w:rStyle w:val="NoSpacingChar"/>
        </w:rPr>
      </w:r>
      <w:r>
        <w:rPr>
          <w:rStyle w:val="NoSpacingChar"/>
        </w:rPr>
        <w:fldChar w:fldCharType="separate"/>
      </w:r>
      <w:r w:rsidR="000E6CF3">
        <w:rPr>
          <w:rStyle w:val="NoSpacingChar"/>
        </w:rPr>
        <w:t>V.8.2.1</w:t>
      </w:r>
      <w:r>
        <w:rPr>
          <w:rStyle w:val="NoSpacingChar"/>
        </w:rPr>
        <w:fldChar w:fldCharType="end"/>
      </w:r>
      <w:r>
        <w:rPr>
          <w:rStyle w:val="NoSpacingChar"/>
        </w:rPr>
        <w:t xml:space="preserve"> </w:t>
      </w:r>
      <w:r>
        <w:rPr>
          <w:rStyle w:val="NoSpacingChar"/>
        </w:rPr>
        <w:fldChar w:fldCharType="begin"/>
      </w:r>
      <w:r>
        <w:rPr>
          <w:rStyle w:val="NoSpacingChar"/>
        </w:rPr>
        <w:instrText xml:space="preserve"> REF _Ref327379668 \h </w:instrText>
      </w:r>
      <w:r>
        <w:rPr>
          <w:rStyle w:val="NoSpacingChar"/>
        </w:rPr>
      </w:r>
      <w:r>
        <w:rPr>
          <w:rStyle w:val="NoSpacingChar"/>
        </w:rPr>
        <w:fldChar w:fldCharType="separate"/>
      </w:r>
      <w:r w:rsidR="000E6CF3">
        <w:t>Test 1: Wizard of Oz</w:t>
      </w:r>
      <w:r>
        <w:rPr>
          <w:rStyle w:val="NoSpacingChar"/>
        </w:rPr>
        <w:fldChar w:fldCharType="end"/>
      </w:r>
      <w:r>
        <w:rPr>
          <w:rStyle w:val="NoSpacingChar"/>
        </w:rPr>
        <w:t>) wurde das Konzept</w:t>
      </w:r>
      <w:r w:rsidRPr="00041B07">
        <w:rPr>
          <w:rStyle w:val="NoSpacingChar"/>
        </w:rPr>
        <w:t xml:space="preserve"> „Meine Hand ist die Maus“ bestätigt. Sofern der Nutzer einen Arm hat, ist die Bedienung daher gewährleistet. Es kann hierbei jedoch passieren, dass gewisse Punkte des Skeletts, welche für die Komplettierung</w:t>
      </w:r>
      <w:r>
        <w:t xml:space="preserve"> des Skeletts fehlen, fehlinterpretiert werden. Hält man sich beispielsweise einen Arm hinter den Rücken, so können die Punkte des Ellbogens und der Hand nicht mehr erkannt werden und werden hier im Beispiel entlang der Hüfte angezeigt (siehe gelbe Punkte in </w:t>
      </w:r>
      <w:r>
        <w:fldChar w:fldCharType="begin"/>
      </w:r>
      <w:r>
        <w:instrText xml:space="preserve"> REF _Ref325189740 \h  \* MERGEFORMAT </w:instrText>
      </w:r>
      <w:r>
        <w:fldChar w:fldCharType="separate"/>
      </w:r>
      <w:r w:rsidR="000E6CF3">
        <w:t xml:space="preserve">Abbildung </w:t>
      </w:r>
      <w:r w:rsidR="000E6CF3">
        <w:rPr>
          <w:noProof/>
        </w:rPr>
        <w:t>28</w:t>
      </w:r>
      <w:r w:rsidR="000E6CF3">
        <w:t xml:space="preserve"> - </w:t>
      </w:r>
      <w:r w:rsidR="000E6CF3" w:rsidRPr="001933EF">
        <w:t>Handerkennung bei Arm hinter dem Rücken</w:t>
      </w:r>
      <w:r>
        <w:fldChar w:fldCharType="end"/>
      </w:r>
      <w:r>
        <w:t>).</w:t>
      </w:r>
    </w:p>
    <w:p w:rsidR="00E462E1" w:rsidRDefault="00E462E1" w:rsidP="00221966">
      <w:pPr>
        <w:pStyle w:val="Bild"/>
      </w:pPr>
      <w:r>
        <w:rPr>
          <w:noProof/>
          <w:lang w:eastAsia="de-CH"/>
        </w:rPr>
        <w:drawing>
          <wp:inline distT="0" distB="0" distL="0" distR="0" wp14:anchorId="00C73914" wp14:editId="75E555AE">
            <wp:extent cx="1594884" cy="2874031"/>
            <wp:effectExtent l="0" t="0" r="5715" b="254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kennung Arme.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596758" cy="2877408"/>
                    </a:xfrm>
                    <a:prstGeom prst="rect">
                      <a:avLst/>
                    </a:prstGeom>
                  </pic:spPr>
                </pic:pic>
              </a:graphicData>
            </a:graphic>
          </wp:inline>
        </w:drawing>
      </w:r>
    </w:p>
    <w:p w:rsidR="00E462E1" w:rsidRDefault="00E462E1" w:rsidP="00E462E1">
      <w:pPr>
        <w:pStyle w:val="Caption"/>
      </w:pPr>
      <w:bookmarkStart w:id="264" w:name="_Ref325189740"/>
      <w:bookmarkStart w:id="265" w:name="_Toc327468030"/>
      <w:r>
        <w:t xml:space="preserve">Abbildung </w:t>
      </w:r>
      <w:fldSimple w:instr=" SEQ Abbildung \* ARABIC ">
        <w:r w:rsidR="000E6CF3">
          <w:rPr>
            <w:noProof/>
          </w:rPr>
          <w:t>28</w:t>
        </w:r>
      </w:fldSimple>
      <w:r>
        <w:t xml:space="preserve"> - </w:t>
      </w:r>
      <w:r w:rsidRPr="001933EF">
        <w:t>Handerkennung bei Arm hinter dem Rücken</w:t>
      </w:r>
      <w:bookmarkEnd w:id="264"/>
      <w:bookmarkEnd w:id="265"/>
    </w:p>
    <w:p w:rsidR="00E462E1" w:rsidRDefault="00E462E1" w:rsidP="00E462E1">
      <w:r>
        <w:t xml:space="preserve">Die Applikation ist nicht auf Personen mit einer Sehbehinderung ausgelegt. Um diesen Personen eine optimale Bedienung der Videowall bieten zu können, müssten die Interaktionen mit akustischen Signalen beantwortet werden. Zu diesem Stand der Entwicklung sind Musik oder andere akustische Signale ausgeschlossen. Diese würden für Mitarbeiter, welche im Gebäude 4 arbeiten, störend wirken. </w:t>
      </w:r>
      <w:r>
        <w:br/>
        <w:t xml:space="preserve">Weiter kann die Applikation mit beliebig gestalteten, von interessierten Programmierern erstellten Applikationen erweitert werden. Es ist nicht gewährleistet, dass diese Erweiterungen für Personen mit </w:t>
      </w:r>
      <w:r>
        <w:rPr>
          <w:rFonts w:ascii="Calibri" w:hAnsi="Calibri" w:cs="Calibri"/>
        </w:rPr>
        <w:t>partiell-funktionalen Sehbehinderungen</w:t>
      </w:r>
      <w:r>
        <w:t xml:space="preserve"> optimiert sind.</w:t>
      </w:r>
      <w:bookmarkEnd w:id="219"/>
    </w:p>
    <w:p w:rsidR="00E462E1" w:rsidRDefault="00E462E1" w:rsidP="00E462E1">
      <w:r>
        <w:br w:type="page"/>
      </w:r>
    </w:p>
    <w:p w:rsidR="00E462E1" w:rsidRDefault="00E462E1" w:rsidP="00E462E1">
      <w:pPr>
        <w:pStyle w:val="Heading2"/>
        <w:ind w:left="576" w:hanging="576"/>
      </w:pPr>
      <w:bookmarkStart w:id="266" w:name="_Toc320620794"/>
      <w:bookmarkStart w:id="267" w:name="_Toc323885675"/>
      <w:bookmarkStart w:id="268" w:name="_Toc324860356"/>
      <w:bookmarkStart w:id="269" w:name="_Ref327456466"/>
      <w:bookmarkStart w:id="270" w:name="_Ref327456467"/>
      <w:bookmarkStart w:id="271" w:name="_Toc327468970"/>
      <w:bookmarkStart w:id="272" w:name="DomainAnalyse"/>
      <w:r>
        <w:lastRenderedPageBreak/>
        <w:t>Domain Analyse</w:t>
      </w:r>
      <w:bookmarkEnd w:id="266"/>
      <w:bookmarkEnd w:id="267"/>
      <w:bookmarkEnd w:id="268"/>
      <w:bookmarkEnd w:id="269"/>
      <w:bookmarkEnd w:id="270"/>
      <w:bookmarkEnd w:id="271"/>
    </w:p>
    <w:p w:rsidR="007E1B3E" w:rsidRDefault="00E462E1">
      <w:pPr>
        <w:pStyle w:val="TOC1"/>
        <w:tabs>
          <w:tab w:val="left" w:pos="800"/>
          <w:tab w:val="right" w:leader="dot" w:pos="9062"/>
        </w:tabs>
        <w:rPr>
          <w:b w:val="0"/>
          <w:noProof/>
          <w:sz w:val="22"/>
          <w:szCs w:val="22"/>
          <w:lang w:eastAsia="de-CH"/>
        </w:rPr>
      </w:pPr>
      <w:r>
        <w:fldChar w:fldCharType="begin"/>
      </w:r>
      <w:r>
        <w:instrText xml:space="preserve"> TOC \b </w:instrText>
      </w:r>
      <w:r w:rsidRPr="00F97FA6">
        <w:instrText>DomainAnalyse</w:instrText>
      </w:r>
      <w:r>
        <w:instrText xml:space="preserve"> \h \z \u \t "Heading 3;1;Heading 4;2;Heading 5;3;Heading 6;4" </w:instrText>
      </w:r>
      <w:r>
        <w:fldChar w:fldCharType="separate"/>
      </w:r>
      <w:hyperlink w:anchor="_Toc327467683" w:history="1">
        <w:r w:rsidR="007E1B3E" w:rsidRPr="007305BB">
          <w:rPr>
            <w:rStyle w:val="Hyperlink"/>
            <w:noProof/>
          </w:rPr>
          <w:t>V.5.1</w:t>
        </w:r>
        <w:r w:rsidR="007E1B3E">
          <w:rPr>
            <w:b w:val="0"/>
            <w:noProof/>
            <w:sz w:val="22"/>
            <w:szCs w:val="22"/>
            <w:lang w:eastAsia="de-CH"/>
          </w:rPr>
          <w:tab/>
        </w:r>
        <w:r w:rsidR="007E1B3E" w:rsidRPr="007305BB">
          <w:rPr>
            <w:rStyle w:val="Hyperlink"/>
            <w:noProof/>
          </w:rPr>
          <w:t>Änderungsgeschichte</w:t>
        </w:r>
        <w:r w:rsidR="007E1B3E">
          <w:rPr>
            <w:noProof/>
            <w:webHidden/>
          </w:rPr>
          <w:tab/>
        </w:r>
        <w:r w:rsidR="007E1B3E">
          <w:rPr>
            <w:noProof/>
            <w:webHidden/>
          </w:rPr>
          <w:fldChar w:fldCharType="begin"/>
        </w:r>
        <w:r w:rsidR="007E1B3E">
          <w:rPr>
            <w:noProof/>
            <w:webHidden/>
          </w:rPr>
          <w:instrText xml:space="preserve"> PAGEREF _Toc327467683 \h </w:instrText>
        </w:r>
        <w:r w:rsidR="007E1B3E">
          <w:rPr>
            <w:noProof/>
            <w:webHidden/>
          </w:rPr>
        </w:r>
        <w:r w:rsidR="007E1B3E">
          <w:rPr>
            <w:noProof/>
            <w:webHidden/>
          </w:rPr>
          <w:fldChar w:fldCharType="separate"/>
        </w:r>
        <w:r w:rsidR="000E6CF3">
          <w:rPr>
            <w:noProof/>
            <w:webHidden/>
          </w:rPr>
          <w:t>64</w:t>
        </w:r>
        <w:r w:rsidR="007E1B3E">
          <w:rPr>
            <w:noProof/>
            <w:webHidden/>
          </w:rPr>
          <w:fldChar w:fldCharType="end"/>
        </w:r>
      </w:hyperlink>
    </w:p>
    <w:p w:rsidR="007E1B3E" w:rsidRDefault="00B95EE1">
      <w:pPr>
        <w:pStyle w:val="TOC1"/>
        <w:tabs>
          <w:tab w:val="left" w:pos="800"/>
          <w:tab w:val="right" w:leader="dot" w:pos="9062"/>
        </w:tabs>
        <w:rPr>
          <w:b w:val="0"/>
          <w:noProof/>
          <w:sz w:val="22"/>
          <w:szCs w:val="22"/>
          <w:lang w:eastAsia="de-CH"/>
        </w:rPr>
      </w:pPr>
      <w:hyperlink w:anchor="_Toc327467684" w:history="1">
        <w:r w:rsidR="007E1B3E" w:rsidRPr="007305BB">
          <w:rPr>
            <w:rStyle w:val="Hyperlink"/>
            <w:noProof/>
          </w:rPr>
          <w:t>V.5.2</w:t>
        </w:r>
        <w:r w:rsidR="007E1B3E">
          <w:rPr>
            <w:b w:val="0"/>
            <w:noProof/>
            <w:sz w:val="22"/>
            <w:szCs w:val="22"/>
            <w:lang w:eastAsia="de-CH"/>
          </w:rPr>
          <w:tab/>
        </w:r>
        <w:r w:rsidR="007E1B3E" w:rsidRPr="007305BB">
          <w:rPr>
            <w:rStyle w:val="Hyperlink"/>
            <w:noProof/>
          </w:rPr>
          <w:t>Systemübersicht</w:t>
        </w:r>
        <w:r w:rsidR="007E1B3E">
          <w:rPr>
            <w:noProof/>
            <w:webHidden/>
          </w:rPr>
          <w:tab/>
        </w:r>
        <w:r w:rsidR="007E1B3E">
          <w:rPr>
            <w:noProof/>
            <w:webHidden/>
          </w:rPr>
          <w:fldChar w:fldCharType="begin"/>
        </w:r>
        <w:r w:rsidR="007E1B3E">
          <w:rPr>
            <w:noProof/>
            <w:webHidden/>
          </w:rPr>
          <w:instrText xml:space="preserve"> PAGEREF _Toc327467684 \h </w:instrText>
        </w:r>
        <w:r w:rsidR="007E1B3E">
          <w:rPr>
            <w:noProof/>
            <w:webHidden/>
          </w:rPr>
        </w:r>
        <w:r w:rsidR="007E1B3E">
          <w:rPr>
            <w:noProof/>
            <w:webHidden/>
          </w:rPr>
          <w:fldChar w:fldCharType="separate"/>
        </w:r>
        <w:r w:rsidR="000E6CF3">
          <w:rPr>
            <w:noProof/>
            <w:webHidden/>
          </w:rPr>
          <w:t>65</w:t>
        </w:r>
        <w:r w:rsidR="007E1B3E">
          <w:rPr>
            <w:noProof/>
            <w:webHidden/>
          </w:rPr>
          <w:fldChar w:fldCharType="end"/>
        </w:r>
      </w:hyperlink>
    </w:p>
    <w:p w:rsidR="007E1B3E" w:rsidRDefault="00B95EE1">
      <w:pPr>
        <w:pStyle w:val="TOC2"/>
        <w:tabs>
          <w:tab w:val="left" w:pos="1000"/>
          <w:tab w:val="right" w:leader="dot" w:pos="9062"/>
        </w:tabs>
        <w:rPr>
          <w:noProof/>
          <w:sz w:val="22"/>
          <w:szCs w:val="22"/>
          <w:lang w:eastAsia="de-CH"/>
        </w:rPr>
      </w:pPr>
      <w:hyperlink w:anchor="_Toc327467685" w:history="1">
        <w:r w:rsidR="007E1B3E" w:rsidRPr="007305BB">
          <w:rPr>
            <w:rStyle w:val="Hyperlink"/>
            <w:noProof/>
          </w:rPr>
          <w:t>V.5.2.1</w:t>
        </w:r>
        <w:r w:rsidR="007E1B3E">
          <w:rPr>
            <w:noProof/>
            <w:sz w:val="22"/>
            <w:szCs w:val="22"/>
            <w:lang w:eastAsia="de-CH"/>
          </w:rPr>
          <w:tab/>
        </w:r>
        <w:r w:rsidR="007E1B3E" w:rsidRPr="007305BB">
          <w:rPr>
            <w:rStyle w:val="Hyperlink"/>
            <w:noProof/>
          </w:rPr>
          <w:t>Videowall mit Kinect</w:t>
        </w:r>
        <w:r w:rsidR="007E1B3E">
          <w:rPr>
            <w:noProof/>
            <w:webHidden/>
          </w:rPr>
          <w:tab/>
        </w:r>
        <w:r w:rsidR="007E1B3E">
          <w:rPr>
            <w:noProof/>
            <w:webHidden/>
          </w:rPr>
          <w:fldChar w:fldCharType="begin"/>
        </w:r>
        <w:r w:rsidR="007E1B3E">
          <w:rPr>
            <w:noProof/>
            <w:webHidden/>
          </w:rPr>
          <w:instrText xml:space="preserve"> PAGEREF _Toc327467685 \h </w:instrText>
        </w:r>
        <w:r w:rsidR="007E1B3E">
          <w:rPr>
            <w:noProof/>
            <w:webHidden/>
          </w:rPr>
        </w:r>
        <w:r w:rsidR="007E1B3E">
          <w:rPr>
            <w:noProof/>
            <w:webHidden/>
          </w:rPr>
          <w:fldChar w:fldCharType="separate"/>
        </w:r>
        <w:r w:rsidR="000E6CF3">
          <w:rPr>
            <w:noProof/>
            <w:webHidden/>
          </w:rPr>
          <w:t>65</w:t>
        </w:r>
        <w:r w:rsidR="007E1B3E">
          <w:rPr>
            <w:noProof/>
            <w:webHidden/>
          </w:rPr>
          <w:fldChar w:fldCharType="end"/>
        </w:r>
      </w:hyperlink>
    </w:p>
    <w:p w:rsidR="007E1B3E" w:rsidRDefault="00B95EE1">
      <w:pPr>
        <w:pStyle w:val="TOC2"/>
        <w:tabs>
          <w:tab w:val="left" w:pos="1000"/>
          <w:tab w:val="right" w:leader="dot" w:pos="9062"/>
        </w:tabs>
        <w:rPr>
          <w:noProof/>
          <w:sz w:val="22"/>
          <w:szCs w:val="22"/>
          <w:lang w:eastAsia="de-CH"/>
        </w:rPr>
      </w:pPr>
      <w:hyperlink w:anchor="_Toc327467686" w:history="1">
        <w:r w:rsidR="007E1B3E" w:rsidRPr="007305BB">
          <w:rPr>
            <w:rStyle w:val="Hyperlink"/>
            <w:noProof/>
          </w:rPr>
          <w:t>V.5.2.2</w:t>
        </w:r>
        <w:r w:rsidR="007E1B3E">
          <w:rPr>
            <w:noProof/>
            <w:sz w:val="22"/>
            <w:szCs w:val="22"/>
            <w:lang w:eastAsia="de-CH"/>
          </w:rPr>
          <w:tab/>
        </w:r>
        <w:r w:rsidR="007E1B3E" w:rsidRPr="007305BB">
          <w:rPr>
            <w:rStyle w:val="Hyperlink"/>
            <w:noProof/>
          </w:rPr>
          <w:t>Service Server mit Datenbank</w:t>
        </w:r>
        <w:r w:rsidR="007E1B3E">
          <w:rPr>
            <w:noProof/>
            <w:webHidden/>
          </w:rPr>
          <w:tab/>
        </w:r>
        <w:r w:rsidR="007E1B3E">
          <w:rPr>
            <w:noProof/>
            <w:webHidden/>
          </w:rPr>
          <w:fldChar w:fldCharType="begin"/>
        </w:r>
        <w:r w:rsidR="007E1B3E">
          <w:rPr>
            <w:noProof/>
            <w:webHidden/>
          </w:rPr>
          <w:instrText xml:space="preserve"> PAGEREF _Toc327467686 \h </w:instrText>
        </w:r>
        <w:r w:rsidR="007E1B3E">
          <w:rPr>
            <w:noProof/>
            <w:webHidden/>
          </w:rPr>
        </w:r>
        <w:r w:rsidR="007E1B3E">
          <w:rPr>
            <w:noProof/>
            <w:webHidden/>
          </w:rPr>
          <w:fldChar w:fldCharType="separate"/>
        </w:r>
        <w:r w:rsidR="000E6CF3">
          <w:rPr>
            <w:noProof/>
            <w:webHidden/>
          </w:rPr>
          <w:t>65</w:t>
        </w:r>
        <w:r w:rsidR="007E1B3E">
          <w:rPr>
            <w:noProof/>
            <w:webHidden/>
          </w:rPr>
          <w:fldChar w:fldCharType="end"/>
        </w:r>
      </w:hyperlink>
    </w:p>
    <w:p w:rsidR="007E1B3E" w:rsidRDefault="00B95EE1">
      <w:pPr>
        <w:pStyle w:val="TOC2"/>
        <w:tabs>
          <w:tab w:val="left" w:pos="1000"/>
          <w:tab w:val="right" w:leader="dot" w:pos="9062"/>
        </w:tabs>
        <w:rPr>
          <w:noProof/>
          <w:sz w:val="22"/>
          <w:szCs w:val="22"/>
          <w:lang w:eastAsia="de-CH"/>
        </w:rPr>
      </w:pPr>
      <w:hyperlink w:anchor="_Toc327467687" w:history="1">
        <w:r w:rsidR="007E1B3E" w:rsidRPr="007305BB">
          <w:rPr>
            <w:rStyle w:val="Hyperlink"/>
            <w:noProof/>
          </w:rPr>
          <w:t>V.5.2.3</w:t>
        </w:r>
        <w:r w:rsidR="007E1B3E">
          <w:rPr>
            <w:noProof/>
            <w:sz w:val="22"/>
            <w:szCs w:val="22"/>
            <w:lang w:eastAsia="de-CH"/>
          </w:rPr>
          <w:tab/>
        </w:r>
        <w:r w:rsidR="007E1B3E" w:rsidRPr="007305BB">
          <w:rPr>
            <w:rStyle w:val="Hyperlink"/>
            <w:noProof/>
          </w:rPr>
          <w:t>Webserver</w:t>
        </w:r>
        <w:r w:rsidR="007E1B3E">
          <w:rPr>
            <w:noProof/>
            <w:webHidden/>
          </w:rPr>
          <w:tab/>
        </w:r>
        <w:r w:rsidR="007E1B3E">
          <w:rPr>
            <w:noProof/>
            <w:webHidden/>
          </w:rPr>
          <w:fldChar w:fldCharType="begin"/>
        </w:r>
        <w:r w:rsidR="007E1B3E">
          <w:rPr>
            <w:noProof/>
            <w:webHidden/>
          </w:rPr>
          <w:instrText xml:space="preserve"> PAGEREF _Toc327467687 \h </w:instrText>
        </w:r>
        <w:r w:rsidR="007E1B3E">
          <w:rPr>
            <w:noProof/>
            <w:webHidden/>
          </w:rPr>
        </w:r>
        <w:r w:rsidR="007E1B3E">
          <w:rPr>
            <w:noProof/>
            <w:webHidden/>
          </w:rPr>
          <w:fldChar w:fldCharType="separate"/>
        </w:r>
        <w:r w:rsidR="000E6CF3">
          <w:rPr>
            <w:noProof/>
            <w:webHidden/>
          </w:rPr>
          <w:t>66</w:t>
        </w:r>
        <w:r w:rsidR="007E1B3E">
          <w:rPr>
            <w:noProof/>
            <w:webHidden/>
          </w:rPr>
          <w:fldChar w:fldCharType="end"/>
        </w:r>
      </w:hyperlink>
    </w:p>
    <w:p w:rsidR="007E1B3E" w:rsidRDefault="00B95EE1">
      <w:pPr>
        <w:pStyle w:val="TOC2"/>
        <w:tabs>
          <w:tab w:val="left" w:pos="1000"/>
          <w:tab w:val="right" w:leader="dot" w:pos="9062"/>
        </w:tabs>
        <w:rPr>
          <w:noProof/>
          <w:sz w:val="22"/>
          <w:szCs w:val="22"/>
          <w:lang w:eastAsia="de-CH"/>
        </w:rPr>
      </w:pPr>
      <w:hyperlink w:anchor="_Toc327467688" w:history="1">
        <w:r w:rsidR="007E1B3E" w:rsidRPr="007305BB">
          <w:rPr>
            <w:rStyle w:val="Hyperlink"/>
            <w:noProof/>
          </w:rPr>
          <w:t>V.5.2.4</w:t>
        </w:r>
        <w:r w:rsidR="007E1B3E">
          <w:rPr>
            <w:noProof/>
            <w:sz w:val="22"/>
            <w:szCs w:val="22"/>
            <w:lang w:eastAsia="de-CH"/>
          </w:rPr>
          <w:tab/>
        </w:r>
        <w:r w:rsidR="007E1B3E" w:rsidRPr="007305BB">
          <w:rPr>
            <w:rStyle w:val="Hyperlink"/>
            <w:noProof/>
          </w:rPr>
          <w:t>Mobiltelefon</w:t>
        </w:r>
        <w:r w:rsidR="007E1B3E">
          <w:rPr>
            <w:noProof/>
            <w:webHidden/>
          </w:rPr>
          <w:tab/>
        </w:r>
        <w:r w:rsidR="007E1B3E">
          <w:rPr>
            <w:noProof/>
            <w:webHidden/>
          </w:rPr>
          <w:fldChar w:fldCharType="begin"/>
        </w:r>
        <w:r w:rsidR="007E1B3E">
          <w:rPr>
            <w:noProof/>
            <w:webHidden/>
          </w:rPr>
          <w:instrText xml:space="preserve"> PAGEREF _Toc327467688 \h </w:instrText>
        </w:r>
        <w:r w:rsidR="007E1B3E">
          <w:rPr>
            <w:noProof/>
            <w:webHidden/>
          </w:rPr>
        </w:r>
        <w:r w:rsidR="007E1B3E">
          <w:rPr>
            <w:noProof/>
            <w:webHidden/>
          </w:rPr>
          <w:fldChar w:fldCharType="separate"/>
        </w:r>
        <w:r w:rsidR="000E6CF3">
          <w:rPr>
            <w:noProof/>
            <w:webHidden/>
          </w:rPr>
          <w:t>66</w:t>
        </w:r>
        <w:r w:rsidR="007E1B3E">
          <w:rPr>
            <w:noProof/>
            <w:webHidden/>
          </w:rPr>
          <w:fldChar w:fldCharType="end"/>
        </w:r>
      </w:hyperlink>
    </w:p>
    <w:p w:rsidR="007E1B3E" w:rsidRDefault="00B95EE1">
      <w:pPr>
        <w:pStyle w:val="TOC2"/>
        <w:tabs>
          <w:tab w:val="left" w:pos="1000"/>
          <w:tab w:val="right" w:leader="dot" w:pos="9062"/>
        </w:tabs>
        <w:rPr>
          <w:noProof/>
          <w:sz w:val="22"/>
          <w:szCs w:val="22"/>
          <w:lang w:eastAsia="de-CH"/>
        </w:rPr>
      </w:pPr>
      <w:hyperlink w:anchor="_Toc327467689" w:history="1">
        <w:r w:rsidR="007E1B3E" w:rsidRPr="007305BB">
          <w:rPr>
            <w:rStyle w:val="Hyperlink"/>
            <w:noProof/>
          </w:rPr>
          <w:t>V.5.2.5</w:t>
        </w:r>
        <w:r w:rsidR="007E1B3E">
          <w:rPr>
            <w:noProof/>
            <w:sz w:val="22"/>
            <w:szCs w:val="22"/>
            <w:lang w:eastAsia="de-CH"/>
          </w:rPr>
          <w:tab/>
        </w:r>
        <w:r w:rsidR="007E1B3E" w:rsidRPr="007305BB">
          <w:rPr>
            <w:rStyle w:val="Hyperlink"/>
            <w:noProof/>
          </w:rPr>
          <w:t>Sekretariats-Computer</w:t>
        </w:r>
        <w:r w:rsidR="007E1B3E">
          <w:rPr>
            <w:noProof/>
            <w:webHidden/>
          </w:rPr>
          <w:tab/>
        </w:r>
        <w:r w:rsidR="007E1B3E">
          <w:rPr>
            <w:noProof/>
            <w:webHidden/>
          </w:rPr>
          <w:fldChar w:fldCharType="begin"/>
        </w:r>
        <w:r w:rsidR="007E1B3E">
          <w:rPr>
            <w:noProof/>
            <w:webHidden/>
          </w:rPr>
          <w:instrText xml:space="preserve"> PAGEREF _Toc327467689 \h </w:instrText>
        </w:r>
        <w:r w:rsidR="007E1B3E">
          <w:rPr>
            <w:noProof/>
            <w:webHidden/>
          </w:rPr>
        </w:r>
        <w:r w:rsidR="007E1B3E">
          <w:rPr>
            <w:noProof/>
            <w:webHidden/>
          </w:rPr>
          <w:fldChar w:fldCharType="separate"/>
        </w:r>
        <w:r w:rsidR="000E6CF3">
          <w:rPr>
            <w:noProof/>
            <w:webHidden/>
          </w:rPr>
          <w:t>66</w:t>
        </w:r>
        <w:r w:rsidR="007E1B3E">
          <w:rPr>
            <w:noProof/>
            <w:webHidden/>
          </w:rPr>
          <w:fldChar w:fldCharType="end"/>
        </w:r>
      </w:hyperlink>
    </w:p>
    <w:p w:rsidR="007E1B3E" w:rsidRDefault="00B95EE1">
      <w:pPr>
        <w:pStyle w:val="TOC1"/>
        <w:tabs>
          <w:tab w:val="left" w:pos="800"/>
          <w:tab w:val="right" w:leader="dot" w:pos="9062"/>
        </w:tabs>
        <w:rPr>
          <w:b w:val="0"/>
          <w:noProof/>
          <w:sz w:val="22"/>
          <w:szCs w:val="22"/>
          <w:lang w:eastAsia="de-CH"/>
        </w:rPr>
      </w:pPr>
      <w:hyperlink w:anchor="_Toc327467690" w:history="1">
        <w:r w:rsidR="007E1B3E" w:rsidRPr="007305BB">
          <w:rPr>
            <w:rStyle w:val="Hyperlink"/>
            <w:noProof/>
          </w:rPr>
          <w:t>V.5.3</w:t>
        </w:r>
        <w:r w:rsidR="007E1B3E">
          <w:rPr>
            <w:b w:val="0"/>
            <w:noProof/>
            <w:sz w:val="22"/>
            <w:szCs w:val="22"/>
            <w:lang w:eastAsia="de-CH"/>
          </w:rPr>
          <w:tab/>
        </w:r>
        <w:r w:rsidR="007E1B3E" w:rsidRPr="007305BB">
          <w:rPr>
            <w:rStyle w:val="Hyperlink"/>
            <w:noProof/>
          </w:rPr>
          <w:t>Daten</w:t>
        </w:r>
        <w:r w:rsidR="007E1B3E">
          <w:rPr>
            <w:noProof/>
            <w:webHidden/>
          </w:rPr>
          <w:tab/>
        </w:r>
        <w:r w:rsidR="007E1B3E">
          <w:rPr>
            <w:noProof/>
            <w:webHidden/>
          </w:rPr>
          <w:fldChar w:fldCharType="begin"/>
        </w:r>
        <w:r w:rsidR="007E1B3E">
          <w:rPr>
            <w:noProof/>
            <w:webHidden/>
          </w:rPr>
          <w:instrText xml:space="preserve"> PAGEREF _Toc327467690 \h </w:instrText>
        </w:r>
        <w:r w:rsidR="007E1B3E">
          <w:rPr>
            <w:noProof/>
            <w:webHidden/>
          </w:rPr>
        </w:r>
        <w:r w:rsidR="007E1B3E">
          <w:rPr>
            <w:noProof/>
            <w:webHidden/>
          </w:rPr>
          <w:fldChar w:fldCharType="separate"/>
        </w:r>
        <w:r w:rsidR="000E6CF3">
          <w:rPr>
            <w:noProof/>
            <w:webHidden/>
          </w:rPr>
          <w:t>67</w:t>
        </w:r>
        <w:r w:rsidR="007E1B3E">
          <w:rPr>
            <w:noProof/>
            <w:webHidden/>
          </w:rPr>
          <w:fldChar w:fldCharType="end"/>
        </w:r>
      </w:hyperlink>
    </w:p>
    <w:p w:rsidR="007E1B3E" w:rsidRDefault="00B95EE1">
      <w:pPr>
        <w:pStyle w:val="TOC2"/>
        <w:tabs>
          <w:tab w:val="left" w:pos="1000"/>
          <w:tab w:val="right" w:leader="dot" w:pos="9062"/>
        </w:tabs>
        <w:rPr>
          <w:noProof/>
          <w:sz w:val="22"/>
          <w:szCs w:val="22"/>
          <w:lang w:eastAsia="de-CH"/>
        </w:rPr>
      </w:pPr>
      <w:hyperlink w:anchor="_Toc327467691" w:history="1">
        <w:r w:rsidR="007E1B3E" w:rsidRPr="007305BB">
          <w:rPr>
            <w:rStyle w:val="Hyperlink"/>
            <w:noProof/>
          </w:rPr>
          <w:t>V.5.3.1</w:t>
        </w:r>
        <w:r w:rsidR="007E1B3E">
          <w:rPr>
            <w:noProof/>
            <w:sz w:val="22"/>
            <w:szCs w:val="22"/>
            <w:lang w:eastAsia="de-CH"/>
          </w:rPr>
          <w:tab/>
        </w:r>
        <w:r w:rsidR="007E1B3E" w:rsidRPr="007305BB">
          <w:rPr>
            <w:rStyle w:val="Hyperlink"/>
            <w:noProof/>
          </w:rPr>
          <w:t>Prozessdiagramm</w:t>
        </w:r>
        <w:r w:rsidR="007E1B3E">
          <w:rPr>
            <w:noProof/>
            <w:webHidden/>
          </w:rPr>
          <w:tab/>
        </w:r>
        <w:r w:rsidR="007E1B3E">
          <w:rPr>
            <w:noProof/>
            <w:webHidden/>
          </w:rPr>
          <w:fldChar w:fldCharType="begin"/>
        </w:r>
        <w:r w:rsidR="007E1B3E">
          <w:rPr>
            <w:noProof/>
            <w:webHidden/>
          </w:rPr>
          <w:instrText xml:space="preserve"> PAGEREF _Toc327467691 \h </w:instrText>
        </w:r>
        <w:r w:rsidR="007E1B3E">
          <w:rPr>
            <w:noProof/>
            <w:webHidden/>
          </w:rPr>
        </w:r>
        <w:r w:rsidR="007E1B3E">
          <w:rPr>
            <w:noProof/>
            <w:webHidden/>
          </w:rPr>
          <w:fldChar w:fldCharType="separate"/>
        </w:r>
        <w:r w:rsidR="000E6CF3">
          <w:rPr>
            <w:noProof/>
            <w:webHidden/>
          </w:rPr>
          <w:t>67</w:t>
        </w:r>
        <w:r w:rsidR="007E1B3E">
          <w:rPr>
            <w:noProof/>
            <w:webHidden/>
          </w:rPr>
          <w:fldChar w:fldCharType="end"/>
        </w:r>
      </w:hyperlink>
    </w:p>
    <w:p w:rsidR="007E1B3E" w:rsidRDefault="00B95EE1">
      <w:pPr>
        <w:pStyle w:val="TOC3"/>
        <w:tabs>
          <w:tab w:val="left" w:pos="1540"/>
          <w:tab w:val="right" w:leader="dot" w:pos="9062"/>
        </w:tabs>
        <w:rPr>
          <w:noProof/>
          <w:sz w:val="22"/>
        </w:rPr>
      </w:pPr>
      <w:hyperlink w:anchor="_Toc327467692" w:history="1">
        <w:r w:rsidR="007E1B3E" w:rsidRPr="007305BB">
          <w:rPr>
            <w:rStyle w:val="Hyperlink"/>
            <w:noProof/>
          </w:rPr>
          <w:t>V.5.3.1.1</w:t>
        </w:r>
        <w:r w:rsidR="007E1B3E">
          <w:rPr>
            <w:noProof/>
            <w:sz w:val="22"/>
          </w:rPr>
          <w:tab/>
        </w:r>
        <w:r w:rsidR="007E1B3E" w:rsidRPr="007305BB">
          <w:rPr>
            <w:rStyle w:val="Hyperlink"/>
            <w:noProof/>
          </w:rPr>
          <w:t>Ist-Prozess</w:t>
        </w:r>
        <w:r w:rsidR="007E1B3E">
          <w:rPr>
            <w:noProof/>
            <w:webHidden/>
          </w:rPr>
          <w:tab/>
        </w:r>
        <w:r w:rsidR="007E1B3E">
          <w:rPr>
            <w:noProof/>
            <w:webHidden/>
          </w:rPr>
          <w:fldChar w:fldCharType="begin"/>
        </w:r>
        <w:r w:rsidR="007E1B3E">
          <w:rPr>
            <w:noProof/>
            <w:webHidden/>
          </w:rPr>
          <w:instrText xml:space="preserve"> PAGEREF _Toc327467692 \h </w:instrText>
        </w:r>
        <w:r w:rsidR="007E1B3E">
          <w:rPr>
            <w:noProof/>
            <w:webHidden/>
          </w:rPr>
        </w:r>
        <w:r w:rsidR="007E1B3E">
          <w:rPr>
            <w:noProof/>
            <w:webHidden/>
          </w:rPr>
          <w:fldChar w:fldCharType="separate"/>
        </w:r>
        <w:r w:rsidR="000E6CF3">
          <w:rPr>
            <w:noProof/>
            <w:webHidden/>
          </w:rPr>
          <w:t>67</w:t>
        </w:r>
        <w:r w:rsidR="007E1B3E">
          <w:rPr>
            <w:noProof/>
            <w:webHidden/>
          </w:rPr>
          <w:fldChar w:fldCharType="end"/>
        </w:r>
      </w:hyperlink>
    </w:p>
    <w:p w:rsidR="007E1B3E" w:rsidRDefault="00B95EE1">
      <w:pPr>
        <w:pStyle w:val="TOC3"/>
        <w:tabs>
          <w:tab w:val="left" w:pos="1540"/>
          <w:tab w:val="right" w:leader="dot" w:pos="9062"/>
        </w:tabs>
        <w:rPr>
          <w:noProof/>
          <w:sz w:val="22"/>
        </w:rPr>
      </w:pPr>
      <w:hyperlink w:anchor="_Toc327467693" w:history="1">
        <w:r w:rsidR="007E1B3E" w:rsidRPr="007305BB">
          <w:rPr>
            <w:rStyle w:val="Hyperlink"/>
            <w:noProof/>
          </w:rPr>
          <w:t>V.5.3.1.2</w:t>
        </w:r>
        <w:r w:rsidR="007E1B3E">
          <w:rPr>
            <w:noProof/>
            <w:sz w:val="22"/>
          </w:rPr>
          <w:tab/>
        </w:r>
        <w:r w:rsidR="007E1B3E" w:rsidRPr="007305BB">
          <w:rPr>
            <w:rStyle w:val="Hyperlink"/>
            <w:noProof/>
          </w:rPr>
          <w:t>Soll-Prozess</w:t>
        </w:r>
        <w:r w:rsidR="007E1B3E">
          <w:rPr>
            <w:noProof/>
            <w:webHidden/>
          </w:rPr>
          <w:tab/>
        </w:r>
        <w:r w:rsidR="007E1B3E">
          <w:rPr>
            <w:noProof/>
            <w:webHidden/>
          </w:rPr>
          <w:fldChar w:fldCharType="begin"/>
        </w:r>
        <w:r w:rsidR="007E1B3E">
          <w:rPr>
            <w:noProof/>
            <w:webHidden/>
          </w:rPr>
          <w:instrText xml:space="preserve"> PAGEREF _Toc327467693 \h </w:instrText>
        </w:r>
        <w:r w:rsidR="007E1B3E">
          <w:rPr>
            <w:noProof/>
            <w:webHidden/>
          </w:rPr>
        </w:r>
        <w:r w:rsidR="007E1B3E">
          <w:rPr>
            <w:noProof/>
            <w:webHidden/>
          </w:rPr>
          <w:fldChar w:fldCharType="separate"/>
        </w:r>
        <w:r w:rsidR="000E6CF3">
          <w:rPr>
            <w:noProof/>
            <w:webHidden/>
          </w:rPr>
          <w:t>67</w:t>
        </w:r>
        <w:r w:rsidR="007E1B3E">
          <w:rPr>
            <w:noProof/>
            <w:webHidden/>
          </w:rPr>
          <w:fldChar w:fldCharType="end"/>
        </w:r>
      </w:hyperlink>
    </w:p>
    <w:p w:rsidR="007E1B3E" w:rsidRDefault="00B95EE1">
      <w:pPr>
        <w:pStyle w:val="TOC2"/>
        <w:tabs>
          <w:tab w:val="left" w:pos="1000"/>
          <w:tab w:val="right" w:leader="dot" w:pos="9062"/>
        </w:tabs>
        <w:rPr>
          <w:noProof/>
          <w:sz w:val="22"/>
          <w:szCs w:val="22"/>
          <w:lang w:eastAsia="de-CH"/>
        </w:rPr>
      </w:pPr>
      <w:hyperlink w:anchor="_Toc327467694" w:history="1">
        <w:r w:rsidR="007E1B3E" w:rsidRPr="007305BB">
          <w:rPr>
            <w:rStyle w:val="Hyperlink"/>
            <w:noProof/>
          </w:rPr>
          <w:t>V.5.3.2</w:t>
        </w:r>
        <w:r w:rsidR="007E1B3E">
          <w:rPr>
            <w:noProof/>
            <w:sz w:val="22"/>
            <w:szCs w:val="22"/>
            <w:lang w:eastAsia="de-CH"/>
          </w:rPr>
          <w:tab/>
        </w:r>
        <w:r w:rsidR="007E1B3E" w:rsidRPr="007305BB">
          <w:rPr>
            <w:rStyle w:val="Hyperlink"/>
            <w:noProof/>
          </w:rPr>
          <w:t>Domain Models</w:t>
        </w:r>
        <w:r w:rsidR="007E1B3E">
          <w:rPr>
            <w:noProof/>
            <w:webHidden/>
          </w:rPr>
          <w:tab/>
        </w:r>
        <w:r w:rsidR="007E1B3E">
          <w:rPr>
            <w:noProof/>
            <w:webHidden/>
          </w:rPr>
          <w:fldChar w:fldCharType="begin"/>
        </w:r>
        <w:r w:rsidR="007E1B3E">
          <w:rPr>
            <w:noProof/>
            <w:webHidden/>
          </w:rPr>
          <w:instrText xml:space="preserve"> PAGEREF _Toc327467694 \h </w:instrText>
        </w:r>
        <w:r w:rsidR="007E1B3E">
          <w:rPr>
            <w:noProof/>
            <w:webHidden/>
          </w:rPr>
        </w:r>
        <w:r w:rsidR="007E1B3E">
          <w:rPr>
            <w:noProof/>
            <w:webHidden/>
          </w:rPr>
          <w:fldChar w:fldCharType="separate"/>
        </w:r>
        <w:r w:rsidR="000E6CF3">
          <w:rPr>
            <w:noProof/>
            <w:webHidden/>
          </w:rPr>
          <w:t>68</w:t>
        </w:r>
        <w:r w:rsidR="007E1B3E">
          <w:rPr>
            <w:noProof/>
            <w:webHidden/>
          </w:rPr>
          <w:fldChar w:fldCharType="end"/>
        </w:r>
      </w:hyperlink>
    </w:p>
    <w:p w:rsidR="007E1B3E" w:rsidRDefault="00B95EE1">
      <w:pPr>
        <w:pStyle w:val="TOC3"/>
        <w:tabs>
          <w:tab w:val="left" w:pos="1540"/>
          <w:tab w:val="right" w:leader="dot" w:pos="9062"/>
        </w:tabs>
        <w:rPr>
          <w:noProof/>
          <w:sz w:val="22"/>
        </w:rPr>
      </w:pPr>
      <w:hyperlink w:anchor="_Toc327467695" w:history="1">
        <w:r w:rsidR="007E1B3E" w:rsidRPr="007305BB">
          <w:rPr>
            <w:rStyle w:val="Hyperlink"/>
            <w:noProof/>
          </w:rPr>
          <w:t>V.5.3.2.1</w:t>
        </w:r>
        <w:r w:rsidR="007E1B3E">
          <w:rPr>
            <w:noProof/>
            <w:sz w:val="22"/>
          </w:rPr>
          <w:tab/>
        </w:r>
        <w:r w:rsidR="007E1B3E" w:rsidRPr="007305BB">
          <w:rPr>
            <w:rStyle w:val="Hyperlink"/>
            <w:noProof/>
          </w:rPr>
          <w:t>Framework VideoWall</w:t>
        </w:r>
        <w:r w:rsidR="007E1B3E">
          <w:rPr>
            <w:noProof/>
            <w:webHidden/>
          </w:rPr>
          <w:tab/>
        </w:r>
        <w:r w:rsidR="007E1B3E">
          <w:rPr>
            <w:noProof/>
            <w:webHidden/>
          </w:rPr>
          <w:fldChar w:fldCharType="begin"/>
        </w:r>
        <w:r w:rsidR="007E1B3E">
          <w:rPr>
            <w:noProof/>
            <w:webHidden/>
          </w:rPr>
          <w:instrText xml:space="preserve"> PAGEREF _Toc327467695 \h </w:instrText>
        </w:r>
        <w:r w:rsidR="007E1B3E">
          <w:rPr>
            <w:noProof/>
            <w:webHidden/>
          </w:rPr>
        </w:r>
        <w:r w:rsidR="007E1B3E">
          <w:rPr>
            <w:noProof/>
            <w:webHidden/>
          </w:rPr>
          <w:fldChar w:fldCharType="separate"/>
        </w:r>
        <w:r w:rsidR="000E6CF3">
          <w:rPr>
            <w:noProof/>
            <w:webHidden/>
          </w:rPr>
          <w:t>68</w:t>
        </w:r>
        <w:r w:rsidR="007E1B3E">
          <w:rPr>
            <w:noProof/>
            <w:webHidden/>
          </w:rPr>
          <w:fldChar w:fldCharType="end"/>
        </w:r>
      </w:hyperlink>
    </w:p>
    <w:p w:rsidR="007E1B3E" w:rsidRDefault="00B95EE1">
      <w:pPr>
        <w:pStyle w:val="TOC3"/>
        <w:tabs>
          <w:tab w:val="left" w:pos="1540"/>
          <w:tab w:val="right" w:leader="dot" w:pos="9062"/>
        </w:tabs>
        <w:rPr>
          <w:noProof/>
          <w:sz w:val="22"/>
        </w:rPr>
      </w:pPr>
      <w:hyperlink w:anchor="_Toc327467696" w:history="1">
        <w:r w:rsidR="007E1B3E" w:rsidRPr="007305BB">
          <w:rPr>
            <w:rStyle w:val="Hyperlink"/>
            <w:noProof/>
          </w:rPr>
          <w:t>V.5.3.2.2</w:t>
        </w:r>
        <w:r w:rsidR="007E1B3E">
          <w:rPr>
            <w:noProof/>
            <w:sz w:val="22"/>
          </w:rPr>
          <w:tab/>
        </w:r>
        <w:r w:rsidR="007E1B3E" w:rsidRPr="007305BB">
          <w:rPr>
            <w:rStyle w:val="Hyperlink"/>
            <w:noProof/>
          </w:rPr>
          <w:t>PosterApplication</w:t>
        </w:r>
        <w:r w:rsidR="007E1B3E">
          <w:rPr>
            <w:noProof/>
            <w:webHidden/>
          </w:rPr>
          <w:tab/>
        </w:r>
        <w:r w:rsidR="007E1B3E">
          <w:rPr>
            <w:noProof/>
            <w:webHidden/>
          </w:rPr>
          <w:fldChar w:fldCharType="begin"/>
        </w:r>
        <w:r w:rsidR="007E1B3E">
          <w:rPr>
            <w:noProof/>
            <w:webHidden/>
          </w:rPr>
          <w:instrText xml:space="preserve"> PAGEREF _Toc327467696 \h </w:instrText>
        </w:r>
        <w:r w:rsidR="007E1B3E">
          <w:rPr>
            <w:noProof/>
            <w:webHidden/>
          </w:rPr>
        </w:r>
        <w:r w:rsidR="007E1B3E">
          <w:rPr>
            <w:noProof/>
            <w:webHidden/>
          </w:rPr>
          <w:fldChar w:fldCharType="separate"/>
        </w:r>
        <w:r w:rsidR="000E6CF3">
          <w:rPr>
            <w:noProof/>
            <w:webHidden/>
          </w:rPr>
          <w:t>69</w:t>
        </w:r>
        <w:r w:rsidR="007E1B3E">
          <w:rPr>
            <w:noProof/>
            <w:webHidden/>
          </w:rPr>
          <w:fldChar w:fldCharType="end"/>
        </w:r>
      </w:hyperlink>
    </w:p>
    <w:p w:rsidR="007E1B3E" w:rsidRDefault="00B95EE1">
      <w:pPr>
        <w:pStyle w:val="TOC3"/>
        <w:tabs>
          <w:tab w:val="left" w:pos="1540"/>
          <w:tab w:val="right" w:leader="dot" w:pos="9062"/>
        </w:tabs>
        <w:rPr>
          <w:noProof/>
          <w:sz w:val="22"/>
        </w:rPr>
      </w:pPr>
      <w:hyperlink w:anchor="_Toc327467697" w:history="1">
        <w:r w:rsidR="007E1B3E" w:rsidRPr="007305BB">
          <w:rPr>
            <w:rStyle w:val="Hyperlink"/>
            <w:noProof/>
          </w:rPr>
          <w:t>V.5.3.2.3</w:t>
        </w:r>
        <w:r w:rsidR="007E1B3E">
          <w:rPr>
            <w:noProof/>
            <w:sz w:val="22"/>
          </w:rPr>
          <w:tab/>
        </w:r>
        <w:r w:rsidR="007E1B3E" w:rsidRPr="007305BB">
          <w:rPr>
            <w:rStyle w:val="Hyperlink"/>
            <w:noProof/>
          </w:rPr>
          <w:t>LunchMenuApplication</w:t>
        </w:r>
        <w:r w:rsidR="007E1B3E">
          <w:rPr>
            <w:noProof/>
            <w:webHidden/>
          </w:rPr>
          <w:tab/>
        </w:r>
        <w:r w:rsidR="007E1B3E">
          <w:rPr>
            <w:noProof/>
            <w:webHidden/>
          </w:rPr>
          <w:fldChar w:fldCharType="begin"/>
        </w:r>
        <w:r w:rsidR="007E1B3E">
          <w:rPr>
            <w:noProof/>
            <w:webHidden/>
          </w:rPr>
          <w:instrText xml:space="preserve"> PAGEREF _Toc327467697 \h </w:instrText>
        </w:r>
        <w:r w:rsidR="007E1B3E">
          <w:rPr>
            <w:noProof/>
            <w:webHidden/>
          </w:rPr>
        </w:r>
        <w:r w:rsidR="007E1B3E">
          <w:rPr>
            <w:noProof/>
            <w:webHidden/>
          </w:rPr>
          <w:fldChar w:fldCharType="separate"/>
        </w:r>
        <w:r w:rsidR="000E6CF3">
          <w:rPr>
            <w:noProof/>
            <w:webHidden/>
          </w:rPr>
          <w:t>69</w:t>
        </w:r>
        <w:r w:rsidR="007E1B3E">
          <w:rPr>
            <w:noProof/>
            <w:webHidden/>
          </w:rPr>
          <w:fldChar w:fldCharType="end"/>
        </w:r>
      </w:hyperlink>
    </w:p>
    <w:p w:rsidR="007E1B3E" w:rsidRDefault="00B95EE1">
      <w:pPr>
        <w:pStyle w:val="TOC2"/>
        <w:tabs>
          <w:tab w:val="left" w:pos="1000"/>
          <w:tab w:val="right" w:leader="dot" w:pos="9062"/>
        </w:tabs>
        <w:rPr>
          <w:noProof/>
          <w:sz w:val="22"/>
          <w:szCs w:val="22"/>
          <w:lang w:eastAsia="de-CH"/>
        </w:rPr>
      </w:pPr>
      <w:hyperlink w:anchor="_Toc327467698" w:history="1">
        <w:r w:rsidR="007E1B3E" w:rsidRPr="007305BB">
          <w:rPr>
            <w:rStyle w:val="Hyperlink"/>
            <w:noProof/>
          </w:rPr>
          <w:t>V.5.3.3</w:t>
        </w:r>
        <w:r w:rsidR="007E1B3E">
          <w:rPr>
            <w:noProof/>
            <w:sz w:val="22"/>
            <w:szCs w:val="22"/>
            <w:lang w:eastAsia="de-CH"/>
          </w:rPr>
          <w:tab/>
        </w:r>
        <w:r w:rsidR="007E1B3E" w:rsidRPr="007305BB">
          <w:rPr>
            <w:rStyle w:val="Hyperlink"/>
            <w:noProof/>
          </w:rPr>
          <w:t>Verfügbarkeit der Daten</w:t>
        </w:r>
        <w:r w:rsidR="007E1B3E">
          <w:rPr>
            <w:noProof/>
            <w:webHidden/>
          </w:rPr>
          <w:tab/>
        </w:r>
        <w:r w:rsidR="007E1B3E">
          <w:rPr>
            <w:noProof/>
            <w:webHidden/>
          </w:rPr>
          <w:fldChar w:fldCharType="begin"/>
        </w:r>
        <w:r w:rsidR="007E1B3E">
          <w:rPr>
            <w:noProof/>
            <w:webHidden/>
          </w:rPr>
          <w:instrText xml:space="preserve"> PAGEREF _Toc327467698 \h </w:instrText>
        </w:r>
        <w:r w:rsidR="007E1B3E">
          <w:rPr>
            <w:noProof/>
            <w:webHidden/>
          </w:rPr>
        </w:r>
        <w:r w:rsidR="007E1B3E">
          <w:rPr>
            <w:noProof/>
            <w:webHidden/>
          </w:rPr>
          <w:fldChar w:fldCharType="separate"/>
        </w:r>
        <w:r w:rsidR="000E6CF3">
          <w:rPr>
            <w:noProof/>
            <w:webHidden/>
          </w:rPr>
          <w:t>70</w:t>
        </w:r>
        <w:r w:rsidR="007E1B3E">
          <w:rPr>
            <w:noProof/>
            <w:webHidden/>
          </w:rPr>
          <w:fldChar w:fldCharType="end"/>
        </w:r>
      </w:hyperlink>
    </w:p>
    <w:p w:rsidR="007E1B3E" w:rsidRDefault="00B95EE1">
      <w:pPr>
        <w:pStyle w:val="TOC3"/>
        <w:tabs>
          <w:tab w:val="left" w:pos="1540"/>
          <w:tab w:val="right" w:leader="dot" w:pos="9062"/>
        </w:tabs>
        <w:rPr>
          <w:noProof/>
          <w:sz w:val="22"/>
        </w:rPr>
      </w:pPr>
      <w:hyperlink w:anchor="_Toc327467699" w:history="1">
        <w:r w:rsidR="007E1B3E" w:rsidRPr="007305BB">
          <w:rPr>
            <w:rStyle w:val="Hyperlink"/>
            <w:noProof/>
          </w:rPr>
          <w:t>V.5.3.3.1</w:t>
        </w:r>
        <w:r w:rsidR="007E1B3E">
          <w:rPr>
            <w:noProof/>
            <w:sz w:val="22"/>
          </w:rPr>
          <w:tab/>
        </w:r>
        <w:r w:rsidR="007E1B3E" w:rsidRPr="007305BB">
          <w:rPr>
            <w:rStyle w:val="Hyperlink"/>
            <w:noProof/>
          </w:rPr>
          <w:t>Poster</w:t>
        </w:r>
        <w:r w:rsidR="007E1B3E">
          <w:rPr>
            <w:noProof/>
            <w:webHidden/>
          </w:rPr>
          <w:tab/>
        </w:r>
        <w:r w:rsidR="007E1B3E">
          <w:rPr>
            <w:noProof/>
            <w:webHidden/>
          </w:rPr>
          <w:fldChar w:fldCharType="begin"/>
        </w:r>
        <w:r w:rsidR="007E1B3E">
          <w:rPr>
            <w:noProof/>
            <w:webHidden/>
          </w:rPr>
          <w:instrText xml:space="preserve"> PAGEREF _Toc327467699 \h </w:instrText>
        </w:r>
        <w:r w:rsidR="007E1B3E">
          <w:rPr>
            <w:noProof/>
            <w:webHidden/>
          </w:rPr>
        </w:r>
        <w:r w:rsidR="007E1B3E">
          <w:rPr>
            <w:noProof/>
            <w:webHidden/>
          </w:rPr>
          <w:fldChar w:fldCharType="separate"/>
        </w:r>
        <w:r w:rsidR="000E6CF3">
          <w:rPr>
            <w:noProof/>
            <w:webHidden/>
          </w:rPr>
          <w:t>70</w:t>
        </w:r>
        <w:r w:rsidR="007E1B3E">
          <w:rPr>
            <w:noProof/>
            <w:webHidden/>
          </w:rPr>
          <w:fldChar w:fldCharType="end"/>
        </w:r>
      </w:hyperlink>
    </w:p>
    <w:p w:rsidR="007E1B3E" w:rsidRDefault="00B95EE1">
      <w:pPr>
        <w:pStyle w:val="TOC3"/>
        <w:tabs>
          <w:tab w:val="left" w:pos="1540"/>
          <w:tab w:val="right" w:leader="dot" w:pos="9062"/>
        </w:tabs>
        <w:rPr>
          <w:noProof/>
          <w:sz w:val="22"/>
        </w:rPr>
      </w:pPr>
      <w:hyperlink w:anchor="_Toc327467700" w:history="1">
        <w:r w:rsidR="007E1B3E" w:rsidRPr="007305BB">
          <w:rPr>
            <w:rStyle w:val="Hyperlink"/>
            <w:noProof/>
          </w:rPr>
          <w:t>V.5.3.3.2</w:t>
        </w:r>
        <w:r w:rsidR="007E1B3E">
          <w:rPr>
            <w:noProof/>
            <w:sz w:val="22"/>
          </w:rPr>
          <w:tab/>
        </w:r>
        <w:r w:rsidR="007E1B3E" w:rsidRPr="007305BB">
          <w:rPr>
            <w:rStyle w:val="Hyperlink"/>
            <w:noProof/>
          </w:rPr>
          <w:t>Mittagsmenu</w:t>
        </w:r>
        <w:r w:rsidR="007E1B3E">
          <w:rPr>
            <w:noProof/>
            <w:webHidden/>
          </w:rPr>
          <w:tab/>
        </w:r>
        <w:r w:rsidR="007E1B3E">
          <w:rPr>
            <w:noProof/>
            <w:webHidden/>
          </w:rPr>
          <w:fldChar w:fldCharType="begin"/>
        </w:r>
        <w:r w:rsidR="007E1B3E">
          <w:rPr>
            <w:noProof/>
            <w:webHidden/>
          </w:rPr>
          <w:instrText xml:space="preserve"> PAGEREF _Toc327467700 \h </w:instrText>
        </w:r>
        <w:r w:rsidR="007E1B3E">
          <w:rPr>
            <w:noProof/>
            <w:webHidden/>
          </w:rPr>
        </w:r>
        <w:r w:rsidR="007E1B3E">
          <w:rPr>
            <w:noProof/>
            <w:webHidden/>
          </w:rPr>
          <w:fldChar w:fldCharType="separate"/>
        </w:r>
        <w:r w:rsidR="000E6CF3">
          <w:rPr>
            <w:noProof/>
            <w:webHidden/>
          </w:rPr>
          <w:t>70</w:t>
        </w:r>
        <w:r w:rsidR="007E1B3E">
          <w:rPr>
            <w:noProof/>
            <w:webHidden/>
          </w:rPr>
          <w:fldChar w:fldCharType="end"/>
        </w:r>
      </w:hyperlink>
    </w:p>
    <w:p w:rsidR="007E1B3E" w:rsidRDefault="00B95EE1">
      <w:pPr>
        <w:pStyle w:val="TOC1"/>
        <w:tabs>
          <w:tab w:val="left" w:pos="800"/>
          <w:tab w:val="right" w:leader="dot" w:pos="9062"/>
        </w:tabs>
        <w:rPr>
          <w:b w:val="0"/>
          <w:noProof/>
          <w:sz w:val="22"/>
          <w:szCs w:val="22"/>
          <w:lang w:eastAsia="de-CH"/>
        </w:rPr>
      </w:pPr>
      <w:hyperlink w:anchor="_Toc327467701" w:history="1">
        <w:r w:rsidR="007E1B3E" w:rsidRPr="007305BB">
          <w:rPr>
            <w:rStyle w:val="Hyperlink"/>
            <w:noProof/>
          </w:rPr>
          <w:t>V.5.4</w:t>
        </w:r>
        <w:r w:rsidR="007E1B3E">
          <w:rPr>
            <w:b w:val="0"/>
            <w:noProof/>
            <w:sz w:val="22"/>
            <w:szCs w:val="22"/>
            <w:lang w:eastAsia="de-CH"/>
          </w:rPr>
          <w:tab/>
        </w:r>
        <w:r w:rsidR="007E1B3E" w:rsidRPr="007305BB">
          <w:rPr>
            <w:rStyle w:val="Hyperlink"/>
            <w:noProof/>
          </w:rPr>
          <w:t>Graphical User Interface (GUI)</w:t>
        </w:r>
        <w:r w:rsidR="007E1B3E">
          <w:rPr>
            <w:noProof/>
            <w:webHidden/>
          </w:rPr>
          <w:tab/>
        </w:r>
        <w:r w:rsidR="007E1B3E">
          <w:rPr>
            <w:noProof/>
            <w:webHidden/>
          </w:rPr>
          <w:fldChar w:fldCharType="begin"/>
        </w:r>
        <w:r w:rsidR="007E1B3E">
          <w:rPr>
            <w:noProof/>
            <w:webHidden/>
          </w:rPr>
          <w:instrText xml:space="preserve"> PAGEREF _Toc327467701 \h </w:instrText>
        </w:r>
        <w:r w:rsidR="007E1B3E">
          <w:rPr>
            <w:noProof/>
            <w:webHidden/>
          </w:rPr>
        </w:r>
        <w:r w:rsidR="007E1B3E">
          <w:rPr>
            <w:noProof/>
            <w:webHidden/>
          </w:rPr>
          <w:fldChar w:fldCharType="separate"/>
        </w:r>
        <w:r w:rsidR="000E6CF3">
          <w:rPr>
            <w:noProof/>
            <w:webHidden/>
          </w:rPr>
          <w:t>71</w:t>
        </w:r>
        <w:r w:rsidR="007E1B3E">
          <w:rPr>
            <w:noProof/>
            <w:webHidden/>
          </w:rPr>
          <w:fldChar w:fldCharType="end"/>
        </w:r>
      </w:hyperlink>
    </w:p>
    <w:p w:rsidR="007E1B3E" w:rsidRDefault="00B95EE1">
      <w:pPr>
        <w:pStyle w:val="TOC2"/>
        <w:tabs>
          <w:tab w:val="left" w:pos="1000"/>
          <w:tab w:val="right" w:leader="dot" w:pos="9062"/>
        </w:tabs>
        <w:rPr>
          <w:noProof/>
          <w:sz w:val="22"/>
          <w:szCs w:val="22"/>
          <w:lang w:eastAsia="de-CH"/>
        </w:rPr>
      </w:pPr>
      <w:hyperlink w:anchor="_Toc327467702" w:history="1">
        <w:r w:rsidR="007E1B3E" w:rsidRPr="007305BB">
          <w:rPr>
            <w:rStyle w:val="Hyperlink"/>
            <w:noProof/>
          </w:rPr>
          <w:t>V.5.4.1</w:t>
        </w:r>
        <w:r w:rsidR="007E1B3E">
          <w:rPr>
            <w:noProof/>
            <w:sz w:val="22"/>
            <w:szCs w:val="22"/>
            <w:lang w:eastAsia="de-CH"/>
          </w:rPr>
          <w:tab/>
        </w:r>
        <w:r w:rsidR="007E1B3E" w:rsidRPr="007305BB">
          <w:rPr>
            <w:rStyle w:val="Hyperlink"/>
            <w:noProof/>
          </w:rPr>
          <w:t>Empirischer formativer Test zur Eruierung der Navigationsart</w:t>
        </w:r>
        <w:r w:rsidR="007E1B3E">
          <w:rPr>
            <w:noProof/>
            <w:webHidden/>
          </w:rPr>
          <w:tab/>
        </w:r>
        <w:r w:rsidR="007E1B3E">
          <w:rPr>
            <w:noProof/>
            <w:webHidden/>
          </w:rPr>
          <w:fldChar w:fldCharType="begin"/>
        </w:r>
        <w:r w:rsidR="007E1B3E">
          <w:rPr>
            <w:noProof/>
            <w:webHidden/>
          </w:rPr>
          <w:instrText xml:space="preserve"> PAGEREF _Toc327467702 \h </w:instrText>
        </w:r>
        <w:r w:rsidR="007E1B3E">
          <w:rPr>
            <w:noProof/>
            <w:webHidden/>
          </w:rPr>
        </w:r>
        <w:r w:rsidR="007E1B3E">
          <w:rPr>
            <w:noProof/>
            <w:webHidden/>
          </w:rPr>
          <w:fldChar w:fldCharType="separate"/>
        </w:r>
        <w:r w:rsidR="000E6CF3">
          <w:rPr>
            <w:noProof/>
            <w:webHidden/>
          </w:rPr>
          <w:t>71</w:t>
        </w:r>
        <w:r w:rsidR="007E1B3E">
          <w:rPr>
            <w:noProof/>
            <w:webHidden/>
          </w:rPr>
          <w:fldChar w:fldCharType="end"/>
        </w:r>
      </w:hyperlink>
    </w:p>
    <w:p w:rsidR="007E1B3E" w:rsidRDefault="00B95EE1">
      <w:pPr>
        <w:pStyle w:val="TOC3"/>
        <w:tabs>
          <w:tab w:val="left" w:pos="1540"/>
          <w:tab w:val="right" w:leader="dot" w:pos="9062"/>
        </w:tabs>
        <w:rPr>
          <w:noProof/>
          <w:sz w:val="22"/>
        </w:rPr>
      </w:pPr>
      <w:hyperlink w:anchor="_Toc327467703" w:history="1">
        <w:r w:rsidR="007E1B3E" w:rsidRPr="007305BB">
          <w:rPr>
            <w:rStyle w:val="Hyperlink"/>
            <w:noProof/>
          </w:rPr>
          <w:t>V.5.4.1.1</w:t>
        </w:r>
        <w:r w:rsidR="007E1B3E">
          <w:rPr>
            <w:noProof/>
            <w:sz w:val="22"/>
          </w:rPr>
          <w:tab/>
        </w:r>
        <w:r w:rsidR="007E1B3E" w:rsidRPr="007305BB">
          <w:rPr>
            <w:rStyle w:val="Hyperlink"/>
            <w:noProof/>
          </w:rPr>
          <w:t>Ideensammlung</w:t>
        </w:r>
        <w:r w:rsidR="007E1B3E">
          <w:rPr>
            <w:noProof/>
            <w:webHidden/>
          </w:rPr>
          <w:tab/>
        </w:r>
        <w:r w:rsidR="007E1B3E">
          <w:rPr>
            <w:noProof/>
            <w:webHidden/>
          </w:rPr>
          <w:fldChar w:fldCharType="begin"/>
        </w:r>
        <w:r w:rsidR="007E1B3E">
          <w:rPr>
            <w:noProof/>
            <w:webHidden/>
          </w:rPr>
          <w:instrText xml:space="preserve"> PAGEREF _Toc327467703 \h </w:instrText>
        </w:r>
        <w:r w:rsidR="007E1B3E">
          <w:rPr>
            <w:noProof/>
            <w:webHidden/>
          </w:rPr>
        </w:r>
        <w:r w:rsidR="007E1B3E">
          <w:rPr>
            <w:noProof/>
            <w:webHidden/>
          </w:rPr>
          <w:fldChar w:fldCharType="separate"/>
        </w:r>
        <w:r w:rsidR="000E6CF3">
          <w:rPr>
            <w:noProof/>
            <w:webHidden/>
          </w:rPr>
          <w:t>71</w:t>
        </w:r>
        <w:r w:rsidR="007E1B3E">
          <w:rPr>
            <w:noProof/>
            <w:webHidden/>
          </w:rPr>
          <w:fldChar w:fldCharType="end"/>
        </w:r>
      </w:hyperlink>
    </w:p>
    <w:p w:rsidR="007E1B3E" w:rsidRDefault="00B95EE1">
      <w:pPr>
        <w:pStyle w:val="TOC3"/>
        <w:tabs>
          <w:tab w:val="left" w:pos="1540"/>
          <w:tab w:val="right" w:leader="dot" w:pos="9062"/>
        </w:tabs>
        <w:rPr>
          <w:noProof/>
          <w:sz w:val="22"/>
        </w:rPr>
      </w:pPr>
      <w:hyperlink w:anchor="_Toc327467704" w:history="1">
        <w:r w:rsidR="007E1B3E" w:rsidRPr="007305BB">
          <w:rPr>
            <w:rStyle w:val="Hyperlink"/>
            <w:noProof/>
          </w:rPr>
          <w:t>V.5.4.1.2</w:t>
        </w:r>
        <w:r w:rsidR="007E1B3E">
          <w:rPr>
            <w:noProof/>
            <w:sz w:val="22"/>
          </w:rPr>
          <w:tab/>
        </w:r>
        <w:r w:rsidR="007E1B3E" w:rsidRPr="007305BB">
          <w:rPr>
            <w:rStyle w:val="Hyperlink"/>
            <w:noProof/>
          </w:rPr>
          <w:t>Ausarbeitung</w:t>
        </w:r>
        <w:r w:rsidR="007E1B3E">
          <w:rPr>
            <w:noProof/>
            <w:webHidden/>
          </w:rPr>
          <w:tab/>
        </w:r>
        <w:r w:rsidR="007E1B3E">
          <w:rPr>
            <w:noProof/>
            <w:webHidden/>
          </w:rPr>
          <w:fldChar w:fldCharType="begin"/>
        </w:r>
        <w:r w:rsidR="007E1B3E">
          <w:rPr>
            <w:noProof/>
            <w:webHidden/>
          </w:rPr>
          <w:instrText xml:space="preserve"> PAGEREF _Toc327467704 \h </w:instrText>
        </w:r>
        <w:r w:rsidR="007E1B3E">
          <w:rPr>
            <w:noProof/>
            <w:webHidden/>
          </w:rPr>
        </w:r>
        <w:r w:rsidR="007E1B3E">
          <w:rPr>
            <w:noProof/>
            <w:webHidden/>
          </w:rPr>
          <w:fldChar w:fldCharType="separate"/>
        </w:r>
        <w:r w:rsidR="000E6CF3">
          <w:rPr>
            <w:noProof/>
            <w:webHidden/>
          </w:rPr>
          <w:t>73</w:t>
        </w:r>
        <w:r w:rsidR="007E1B3E">
          <w:rPr>
            <w:noProof/>
            <w:webHidden/>
          </w:rPr>
          <w:fldChar w:fldCharType="end"/>
        </w:r>
      </w:hyperlink>
    </w:p>
    <w:p w:rsidR="007E1B3E" w:rsidRDefault="00B95EE1">
      <w:pPr>
        <w:pStyle w:val="TOC3"/>
        <w:tabs>
          <w:tab w:val="left" w:pos="1540"/>
          <w:tab w:val="right" w:leader="dot" w:pos="9062"/>
        </w:tabs>
        <w:rPr>
          <w:noProof/>
          <w:sz w:val="22"/>
        </w:rPr>
      </w:pPr>
      <w:hyperlink w:anchor="_Toc327467705" w:history="1">
        <w:r w:rsidR="007E1B3E" w:rsidRPr="007305BB">
          <w:rPr>
            <w:rStyle w:val="Hyperlink"/>
            <w:noProof/>
          </w:rPr>
          <w:t>V.5.4.1.3</w:t>
        </w:r>
        <w:r w:rsidR="007E1B3E">
          <w:rPr>
            <w:noProof/>
            <w:sz w:val="22"/>
          </w:rPr>
          <w:tab/>
        </w:r>
        <w:r w:rsidR="007E1B3E" w:rsidRPr="007305BB">
          <w:rPr>
            <w:rStyle w:val="Hyperlink"/>
            <w:noProof/>
          </w:rPr>
          <w:t>Umsetzung</w:t>
        </w:r>
        <w:r w:rsidR="007E1B3E">
          <w:rPr>
            <w:noProof/>
            <w:webHidden/>
          </w:rPr>
          <w:tab/>
        </w:r>
        <w:r w:rsidR="007E1B3E">
          <w:rPr>
            <w:noProof/>
            <w:webHidden/>
          </w:rPr>
          <w:fldChar w:fldCharType="begin"/>
        </w:r>
        <w:r w:rsidR="007E1B3E">
          <w:rPr>
            <w:noProof/>
            <w:webHidden/>
          </w:rPr>
          <w:instrText xml:space="preserve"> PAGEREF _Toc327467705 \h </w:instrText>
        </w:r>
        <w:r w:rsidR="007E1B3E">
          <w:rPr>
            <w:noProof/>
            <w:webHidden/>
          </w:rPr>
        </w:r>
        <w:r w:rsidR="007E1B3E">
          <w:rPr>
            <w:noProof/>
            <w:webHidden/>
          </w:rPr>
          <w:fldChar w:fldCharType="separate"/>
        </w:r>
        <w:r w:rsidR="000E6CF3">
          <w:rPr>
            <w:noProof/>
            <w:webHidden/>
          </w:rPr>
          <w:t>74</w:t>
        </w:r>
        <w:r w:rsidR="007E1B3E">
          <w:rPr>
            <w:noProof/>
            <w:webHidden/>
          </w:rPr>
          <w:fldChar w:fldCharType="end"/>
        </w:r>
      </w:hyperlink>
    </w:p>
    <w:p w:rsidR="007E1B3E" w:rsidRDefault="00B95EE1">
      <w:pPr>
        <w:pStyle w:val="TOC3"/>
        <w:tabs>
          <w:tab w:val="left" w:pos="1540"/>
          <w:tab w:val="right" w:leader="dot" w:pos="9062"/>
        </w:tabs>
        <w:rPr>
          <w:noProof/>
          <w:sz w:val="22"/>
        </w:rPr>
      </w:pPr>
      <w:hyperlink w:anchor="_Toc327467706" w:history="1">
        <w:r w:rsidR="007E1B3E" w:rsidRPr="007305BB">
          <w:rPr>
            <w:rStyle w:val="Hyperlink"/>
            <w:noProof/>
          </w:rPr>
          <w:t>V.5.4.1.4</w:t>
        </w:r>
        <w:r w:rsidR="007E1B3E">
          <w:rPr>
            <w:noProof/>
            <w:sz w:val="22"/>
          </w:rPr>
          <w:tab/>
        </w:r>
        <w:r w:rsidR="007E1B3E" w:rsidRPr="007305BB">
          <w:rPr>
            <w:rStyle w:val="Hyperlink"/>
            <w:noProof/>
          </w:rPr>
          <w:t>Durchführung &amp; Fazit</w:t>
        </w:r>
        <w:r w:rsidR="007E1B3E">
          <w:rPr>
            <w:noProof/>
            <w:webHidden/>
          </w:rPr>
          <w:tab/>
        </w:r>
        <w:r w:rsidR="007E1B3E">
          <w:rPr>
            <w:noProof/>
            <w:webHidden/>
          </w:rPr>
          <w:fldChar w:fldCharType="begin"/>
        </w:r>
        <w:r w:rsidR="007E1B3E">
          <w:rPr>
            <w:noProof/>
            <w:webHidden/>
          </w:rPr>
          <w:instrText xml:space="preserve"> PAGEREF _Toc327467706 \h </w:instrText>
        </w:r>
        <w:r w:rsidR="007E1B3E">
          <w:rPr>
            <w:noProof/>
            <w:webHidden/>
          </w:rPr>
        </w:r>
        <w:r w:rsidR="007E1B3E">
          <w:rPr>
            <w:noProof/>
            <w:webHidden/>
          </w:rPr>
          <w:fldChar w:fldCharType="separate"/>
        </w:r>
        <w:r w:rsidR="000E6CF3">
          <w:rPr>
            <w:noProof/>
            <w:webHidden/>
          </w:rPr>
          <w:t>75</w:t>
        </w:r>
        <w:r w:rsidR="007E1B3E">
          <w:rPr>
            <w:noProof/>
            <w:webHidden/>
          </w:rPr>
          <w:fldChar w:fldCharType="end"/>
        </w:r>
      </w:hyperlink>
    </w:p>
    <w:p w:rsidR="007E1B3E" w:rsidRDefault="00B95EE1">
      <w:pPr>
        <w:pStyle w:val="TOC2"/>
        <w:tabs>
          <w:tab w:val="left" w:pos="1000"/>
          <w:tab w:val="right" w:leader="dot" w:pos="9062"/>
        </w:tabs>
        <w:rPr>
          <w:noProof/>
          <w:sz w:val="22"/>
          <w:szCs w:val="22"/>
          <w:lang w:eastAsia="de-CH"/>
        </w:rPr>
      </w:pPr>
      <w:hyperlink w:anchor="_Toc327467707" w:history="1">
        <w:r w:rsidR="007E1B3E" w:rsidRPr="007305BB">
          <w:rPr>
            <w:rStyle w:val="Hyperlink"/>
            <w:noProof/>
          </w:rPr>
          <w:t>V.5.4.2</w:t>
        </w:r>
        <w:r w:rsidR="007E1B3E">
          <w:rPr>
            <w:noProof/>
            <w:sz w:val="22"/>
            <w:szCs w:val="22"/>
            <w:lang w:eastAsia="de-CH"/>
          </w:rPr>
          <w:tab/>
        </w:r>
        <w:r w:rsidR="007E1B3E" w:rsidRPr="007305BB">
          <w:rPr>
            <w:rStyle w:val="Hyperlink"/>
            <w:noProof/>
          </w:rPr>
          <w:t>Demomodus</w:t>
        </w:r>
        <w:r w:rsidR="007E1B3E">
          <w:rPr>
            <w:noProof/>
            <w:webHidden/>
          </w:rPr>
          <w:tab/>
        </w:r>
        <w:r w:rsidR="007E1B3E">
          <w:rPr>
            <w:noProof/>
            <w:webHidden/>
          </w:rPr>
          <w:fldChar w:fldCharType="begin"/>
        </w:r>
        <w:r w:rsidR="007E1B3E">
          <w:rPr>
            <w:noProof/>
            <w:webHidden/>
          </w:rPr>
          <w:instrText xml:space="preserve"> PAGEREF _Toc327467707 \h </w:instrText>
        </w:r>
        <w:r w:rsidR="007E1B3E">
          <w:rPr>
            <w:noProof/>
            <w:webHidden/>
          </w:rPr>
        </w:r>
        <w:r w:rsidR="007E1B3E">
          <w:rPr>
            <w:noProof/>
            <w:webHidden/>
          </w:rPr>
          <w:fldChar w:fldCharType="separate"/>
        </w:r>
        <w:r w:rsidR="000E6CF3">
          <w:rPr>
            <w:noProof/>
            <w:webHidden/>
          </w:rPr>
          <w:t>76</w:t>
        </w:r>
        <w:r w:rsidR="007E1B3E">
          <w:rPr>
            <w:noProof/>
            <w:webHidden/>
          </w:rPr>
          <w:fldChar w:fldCharType="end"/>
        </w:r>
      </w:hyperlink>
    </w:p>
    <w:p w:rsidR="007E1B3E" w:rsidRDefault="00B95EE1">
      <w:pPr>
        <w:pStyle w:val="TOC3"/>
        <w:tabs>
          <w:tab w:val="left" w:pos="1540"/>
          <w:tab w:val="right" w:leader="dot" w:pos="9062"/>
        </w:tabs>
        <w:rPr>
          <w:noProof/>
          <w:sz w:val="22"/>
        </w:rPr>
      </w:pPr>
      <w:hyperlink w:anchor="_Toc327467708" w:history="1">
        <w:r w:rsidR="007E1B3E" w:rsidRPr="007305BB">
          <w:rPr>
            <w:rStyle w:val="Hyperlink"/>
            <w:noProof/>
          </w:rPr>
          <w:t>V.5.4.2.1</w:t>
        </w:r>
        <w:r w:rsidR="007E1B3E">
          <w:rPr>
            <w:noProof/>
            <w:sz w:val="22"/>
          </w:rPr>
          <w:tab/>
        </w:r>
        <w:r w:rsidR="007E1B3E" w:rsidRPr="007305BB">
          <w:rPr>
            <w:rStyle w:val="Hyperlink"/>
            <w:noProof/>
          </w:rPr>
          <w:t>Ideensammlung und Besprechung</w:t>
        </w:r>
        <w:r w:rsidR="007E1B3E">
          <w:rPr>
            <w:noProof/>
            <w:webHidden/>
          </w:rPr>
          <w:tab/>
        </w:r>
        <w:r w:rsidR="007E1B3E">
          <w:rPr>
            <w:noProof/>
            <w:webHidden/>
          </w:rPr>
          <w:fldChar w:fldCharType="begin"/>
        </w:r>
        <w:r w:rsidR="007E1B3E">
          <w:rPr>
            <w:noProof/>
            <w:webHidden/>
          </w:rPr>
          <w:instrText xml:space="preserve"> PAGEREF _Toc327467708 \h </w:instrText>
        </w:r>
        <w:r w:rsidR="007E1B3E">
          <w:rPr>
            <w:noProof/>
            <w:webHidden/>
          </w:rPr>
        </w:r>
        <w:r w:rsidR="007E1B3E">
          <w:rPr>
            <w:noProof/>
            <w:webHidden/>
          </w:rPr>
          <w:fldChar w:fldCharType="separate"/>
        </w:r>
        <w:r w:rsidR="000E6CF3">
          <w:rPr>
            <w:noProof/>
            <w:webHidden/>
          </w:rPr>
          <w:t>76</w:t>
        </w:r>
        <w:r w:rsidR="007E1B3E">
          <w:rPr>
            <w:noProof/>
            <w:webHidden/>
          </w:rPr>
          <w:fldChar w:fldCharType="end"/>
        </w:r>
      </w:hyperlink>
    </w:p>
    <w:p w:rsidR="007E1B3E" w:rsidRDefault="00B95EE1">
      <w:pPr>
        <w:pStyle w:val="TOC3"/>
        <w:tabs>
          <w:tab w:val="left" w:pos="1540"/>
          <w:tab w:val="right" w:leader="dot" w:pos="9062"/>
        </w:tabs>
        <w:rPr>
          <w:noProof/>
          <w:sz w:val="22"/>
        </w:rPr>
      </w:pPr>
      <w:hyperlink w:anchor="_Toc327467709" w:history="1">
        <w:r w:rsidR="007E1B3E" w:rsidRPr="007305BB">
          <w:rPr>
            <w:rStyle w:val="Hyperlink"/>
            <w:noProof/>
          </w:rPr>
          <w:t>V.5.4.2.2</w:t>
        </w:r>
        <w:r w:rsidR="007E1B3E">
          <w:rPr>
            <w:noProof/>
            <w:sz w:val="22"/>
          </w:rPr>
          <w:tab/>
        </w:r>
        <w:r w:rsidR="007E1B3E" w:rsidRPr="007305BB">
          <w:rPr>
            <w:rStyle w:val="Hyperlink"/>
            <w:noProof/>
          </w:rPr>
          <w:t>Auswahl der besten Idee für den Demomodus</w:t>
        </w:r>
        <w:r w:rsidR="007E1B3E">
          <w:rPr>
            <w:noProof/>
            <w:webHidden/>
          </w:rPr>
          <w:tab/>
        </w:r>
        <w:r w:rsidR="007E1B3E">
          <w:rPr>
            <w:noProof/>
            <w:webHidden/>
          </w:rPr>
          <w:fldChar w:fldCharType="begin"/>
        </w:r>
        <w:r w:rsidR="007E1B3E">
          <w:rPr>
            <w:noProof/>
            <w:webHidden/>
          </w:rPr>
          <w:instrText xml:space="preserve"> PAGEREF _Toc327467709 \h </w:instrText>
        </w:r>
        <w:r w:rsidR="007E1B3E">
          <w:rPr>
            <w:noProof/>
            <w:webHidden/>
          </w:rPr>
        </w:r>
        <w:r w:rsidR="007E1B3E">
          <w:rPr>
            <w:noProof/>
            <w:webHidden/>
          </w:rPr>
          <w:fldChar w:fldCharType="separate"/>
        </w:r>
        <w:r w:rsidR="000E6CF3">
          <w:rPr>
            <w:noProof/>
            <w:webHidden/>
          </w:rPr>
          <w:t>80</w:t>
        </w:r>
        <w:r w:rsidR="007E1B3E">
          <w:rPr>
            <w:noProof/>
            <w:webHidden/>
          </w:rPr>
          <w:fldChar w:fldCharType="end"/>
        </w:r>
      </w:hyperlink>
    </w:p>
    <w:p w:rsidR="007E1B3E" w:rsidRDefault="00B95EE1">
      <w:pPr>
        <w:pStyle w:val="TOC2"/>
        <w:tabs>
          <w:tab w:val="left" w:pos="1000"/>
          <w:tab w:val="right" w:leader="dot" w:pos="9062"/>
        </w:tabs>
        <w:rPr>
          <w:noProof/>
          <w:sz w:val="22"/>
          <w:szCs w:val="22"/>
          <w:lang w:eastAsia="de-CH"/>
        </w:rPr>
      </w:pPr>
      <w:hyperlink w:anchor="_Toc327467710" w:history="1">
        <w:r w:rsidR="007E1B3E" w:rsidRPr="007305BB">
          <w:rPr>
            <w:rStyle w:val="Hyperlink"/>
            <w:noProof/>
          </w:rPr>
          <w:t>V.5.4.3</w:t>
        </w:r>
        <w:r w:rsidR="007E1B3E">
          <w:rPr>
            <w:noProof/>
            <w:sz w:val="22"/>
            <w:szCs w:val="22"/>
            <w:lang w:eastAsia="de-CH"/>
          </w:rPr>
          <w:tab/>
        </w:r>
        <w:r w:rsidR="007E1B3E" w:rsidRPr="007305BB">
          <w:rPr>
            <w:rStyle w:val="Hyperlink"/>
            <w:noProof/>
          </w:rPr>
          <w:t xml:space="preserve">Screen </w:t>
        </w:r>
        <w:r w:rsidR="007E1B3E" w:rsidRPr="007305BB">
          <w:rPr>
            <w:rStyle w:val="Hyperlink"/>
            <w:noProof/>
            <w:lang w:val="en-US"/>
          </w:rPr>
          <w:t>Map</w:t>
        </w:r>
        <w:r w:rsidR="007E1B3E">
          <w:rPr>
            <w:noProof/>
            <w:webHidden/>
          </w:rPr>
          <w:tab/>
        </w:r>
        <w:r w:rsidR="007E1B3E">
          <w:rPr>
            <w:noProof/>
            <w:webHidden/>
          </w:rPr>
          <w:fldChar w:fldCharType="begin"/>
        </w:r>
        <w:r w:rsidR="007E1B3E">
          <w:rPr>
            <w:noProof/>
            <w:webHidden/>
          </w:rPr>
          <w:instrText xml:space="preserve"> PAGEREF _Toc327467710 \h </w:instrText>
        </w:r>
        <w:r w:rsidR="007E1B3E">
          <w:rPr>
            <w:noProof/>
            <w:webHidden/>
          </w:rPr>
        </w:r>
        <w:r w:rsidR="007E1B3E">
          <w:rPr>
            <w:noProof/>
            <w:webHidden/>
          </w:rPr>
          <w:fldChar w:fldCharType="separate"/>
        </w:r>
        <w:r w:rsidR="000E6CF3">
          <w:rPr>
            <w:noProof/>
            <w:webHidden/>
          </w:rPr>
          <w:t>81</w:t>
        </w:r>
        <w:r w:rsidR="007E1B3E">
          <w:rPr>
            <w:noProof/>
            <w:webHidden/>
          </w:rPr>
          <w:fldChar w:fldCharType="end"/>
        </w:r>
      </w:hyperlink>
    </w:p>
    <w:p w:rsidR="007E1B3E" w:rsidRDefault="00B95EE1">
      <w:pPr>
        <w:pStyle w:val="TOC2"/>
        <w:tabs>
          <w:tab w:val="left" w:pos="1000"/>
          <w:tab w:val="right" w:leader="dot" w:pos="9062"/>
        </w:tabs>
        <w:rPr>
          <w:noProof/>
          <w:sz w:val="22"/>
          <w:szCs w:val="22"/>
          <w:lang w:eastAsia="de-CH"/>
        </w:rPr>
      </w:pPr>
      <w:hyperlink w:anchor="_Toc327467711" w:history="1">
        <w:r w:rsidR="007E1B3E" w:rsidRPr="007305BB">
          <w:rPr>
            <w:rStyle w:val="Hyperlink"/>
            <w:noProof/>
          </w:rPr>
          <w:t>V.5.4.4</w:t>
        </w:r>
        <w:r w:rsidR="007E1B3E">
          <w:rPr>
            <w:noProof/>
            <w:sz w:val="22"/>
            <w:szCs w:val="22"/>
            <w:lang w:eastAsia="de-CH"/>
          </w:rPr>
          <w:tab/>
        </w:r>
        <w:r w:rsidR="007E1B3E" w:rsidRPr="007305BB">
          <w:rPr>
            <w:rStyle w:val="Hyperlink"/>
            <w:noProof/>
          </w:rPr>
          <w:t>Design Entscheide</w:t>
        </w:r>
        <w:r w:rsidR="007E1B3E">
          <w:rPr>
            <w:noProof/>
            <w:webHidden/>
          </w:rPr>
          <w:tab/>
        </w:r>
        <w:r w:rsidR="007E1B3E">
          <w:rPr>
            <w:noProof/>
            <w:webHidden/>
          </w:rPr>
          <w:fldChar w:fldCharType="begin"/>
        </w:r>
        <w:r w:rsidR="007E1B3E">
          <w:rPr>
            <w:noProof/>
            <w:webHidden/>
          </w:rPr>
          <w:instrText xml:space="preserve"> PAGEREF _Toc327467711 \h </w:instrText>
        </w:r>
        <w:r w:rsidR="007E1B3E">
          <w:rPr>
            <w:noProof/>
            <w:webHidden/>
          </w:rPr>
        </w:r>
        <w:r w:rsidR="007E1B3E">
          <w:rPr>
            <w:noProof/>
            <w:webHidden/>
          </w:rPr>
          <w:fldChar w:fldCharType="separate"/>
        </w:r>
        <w:r w:rsidR="000E6CF3">
          <w:rPr>
            <w:noProof/>
            <w:webHidden/>
          </w:rPr>
          <w:t>81</w:t>
        </w:r>
        <w:r w:rsidR="007E1B3E">
          <w:rPr>
            <w:noProof/>
            <w:webHidden/>
          </w:rPr>
          <w:fldChar w:fldCharType="end"/>
        </w:r>
      </w:hyperlink>
    </w:p>
    <w:p w:rsidR="007E1B3E" w:rsidRDefault="00B95EE1">
      <w:pPr>
        <w:pStyle w:val="TOC3"/>
        <w:tabs>
          <w:tab w:val="left" w:pos="1540"/>
          <w:tab w:val="right" w:leader="dot" w:pos="9062"/>
        </w:tabs>
        <w:rPr>
          <w:noProof/>
          <w:sz w:val="22"/>
        </w:rPr>
      </w:pPr>
      <w:hyperlink w:anchor="_Toc327467712" w:history="1">
        <w:r w:rsidR="007E1B3E" w:rsidRPr="007305BB">
          <w:rPr>
            <w:rStyle w:val="Hyperlink"/>
            <w:noProof/>
          </w:rPr>
          <w:t>V.5.4.4.1</w:t>
        </w:r>
        <w:r w:rsidR="007E1B3E">
          <w:rPr>
            <w:noProof/>
            <w:sz w:val="22"/>
          </w:rPr>
          <w:tab/>
        </w:r>
        <w:r w:rsidR="007E1B3E" w:rsidRPr="007305BB">
          <w:rPr>
            <w:rStyle w:val="Hyperlink"/>
            <w:noProof/>
          </w:rPr>
          <w:t>Steuerung mit der Hand</w:t>
        </w:r>
        <w:r w:rsidR="007E1B3E">
          <w:rPr>
            <w:noProof/>
            <w:webHidden/>
          </w:rPr>
          <w:tab/>
        </w:r>
        <w:r w:rsidR="007E1B3E">
          <w:rPr>
            <w:noProof/>
            <w:webHidden/>
          </w:rPr>
          <w:fldChar w:fldCharType="begin"/>
        </w:r>
        <w:r w:rsidR="007E1B3E">
          <w:rPr>
            <w:noProof/>
            <w:webHidden/>
          </w:rPr>
          <w:instrText xml:space="preserve"> PAGEREF _Toc327467712 \h </w:instrText>
        </w:r>
        <w:r w:rsidR="007E1B3E">
          <w:rPr>
            <w:noProof/>
            <w:webHidden/>
          </w:rPr>
        </w:r>
        <w:r w:rsidR="007E1B3E">
          <w:rPr>
            <w:noProof/>
            <w:webHidden/>
          </w:rPr>
          <w:fldChar w:fldCharType="separate"/>
        </w:r>
        <w:r w:rsidR="000E6CF3">
          <w:rPr>
            <w:noProof/>
            <w:webHidden/>
          </w:rPr>
          <w:t>81</w:t>
        </w:r>
        <w:r w:rsidR="007E1B3E">
          <w:rPr>
            <w:noProof/>
            <w:webHidden/>
          </w:rPr>
          <w:fldChar w:fldCharType="end"/>
        </w:r>
      </w:hyperlink>
    </w:p>
    <w:p w:rsidR="007E1B3E" w:rsidRDefault="00B95EE1">
      <w:pPr>
        <w:pStyle w:val="TOC3"/>
        <w:tabs>
          <w:tab w:val="left" w:pos="1540"/>
          <w:tab w:val="right" w:leader="dot" w:pos="9062"/>
        </w:tabs>
        <w:rPr>
          <w:noProof/>
          <w:sz w:val="22"/>
        </w:rPr>
      </w:pPr>
      <w:hyperlink w:anchor="_Toc327467713" w:history="1">
        <w:r w:rsidR="007E1B3E" w:rsidRPr="007305BB">
          <w:rPr>
            <w:rStyle w:val="Hyperlink"/>
            <w:noProof/>
          </w:rPr>
          <w:t>V.5.4.4.2</w:t>
        </w:r>
        <w:r w:rsidR="007E1B3E">
          <w:rPr>
            <w:noProof/>
            <w:sz w:val="22"/>
          </w:rPr>
          <w:tab/>
        </w:r>
        <w:r w:rsidR="007E1B3E" w:rsidRPr="007305BB">
          <w:rPr>
            <w:rStyle w:val="Hyperlink"/>
            <w:noProof/>
          </w:rPr>
          <w:t>Demomodus</w:t>
        </w:r>
        <w:r w:rsidR="007E1B3E">
          <w:rPr>
            <w:noProof/>
            <w:webHidden/>
          </w:rPr>
          <w:tab/>
        </w:r>
        <w:r w:rsidR="007E1B3E">
          <w:rPr>
            <w:noProof/>
            <w:webHidden/>
          </w:rPr>
          <w:fldChar w:fldCharType="begin"/>
        </w:r>
        <w:r w:rsidR="007E1B3E">
          <w:rPr>
            <w:noProof/>
            <w:webHidden/>
          </w:rPr>
          <w:instrText xml:space="preserve"> PAGEREF _Toc327467713 \h </w:instrText>
        </w:r>
        <w:r w:rsidR="007E1B3E">
          <w:rPr>
            <w:noProof/>
            <w:webHidden/>
          </w:rPr>
        </w:r>
        <w:r w:rsidR="007E1B3E">
          <w:rPr>
            <w:noProof/>
            <w:webHidden/>
          </w:rPr>
          <w:fldChar w:fldCharType="separate"/>
        </w:r>
        <w:r w:rsidR="000E6CF3">
          <w:rPr>
            <w:noProof/>
            <w:webHidden/>
          </w:rPr>
          <w:t>81</w:t>
        </w:r>
        <w:r w:rsidR="007E1B3E">
          <w:rPr>
            <w:noProof/>
            <w:webHidden/>
          </w:rPr>
          <w:fldChar w:fldCharType="end"/>
        </w:r>
      </w:hyperlink>
    </w:p>
    <w:p w:rsidR="007E1B3E" w:rsidRDefault="00B95EE1">
      <w:pPr>
        <w:pStyle w:val="TOC3"/>
        <w:tabs>
          <w:tab w:val="left" w:pos="1540"/>
          <w:tab w:val="right" w:leader="dot" w:pos="9062"/>
        </w:tabs>
        <w:rPr>
          <w:noProof/>
          <w:sz w:val="22"/>
        </w:rPr>
      </w:pPr>
      <w:hyperlink w:anchor="_Toc327467714" w:history="1">
        <w:r w:rsidR="007E1B3E" w:rsidRPr="007305BB">
          <w:rPr>
            <w:rStyle w:val="Hyperlink"/>
            <w:noProof/>
          </w:rPr>
          <w:t>V.5.4.4.3</w:t>
        </w:r>
        <w:r w:rsidR="007E1B3E">
          <w:rPr>
            <w:noProof/>
            <w:sz w:val="22"/>
          </w:rPr>
          <w:tab/>
        </w:r>
        <w:r w:rsidR="007E1B3E" w:rsidRPr="007305BB">
          <w:rPr>
            <w:rStyle w:val="Hyperlink"/>
            <w:noProof/>
          </w:rPr>
          <w:t>Menu mit Tabs</w:t>
        </w:r>
        <w:r w:rsidR="007E1B3E">
          <w:rPr>
            <w:noProof/>
            <w:webHidden/>
          </w:rPr>
          <w:tab/>
        </w:r>
        <w:r w:rsidR="007E1B3E">
          <w:rPr>
            <w:noProof/>
            <w:webHidden/>
          </w:rPr>
          <w:fldChar w:fldCharType="begin"/>
        </w:r>
        <w:r w:rsidR="007E1B3E">
          <w:rPr>
            <w:noProof/>
            <w:webHidden/>
          </w:rPr>
          <w:instrText xml:space="preserve"> PAGEREF _Toc327467714 \h </w:instrText>
        </w:r>
        <w:r w:rsidR="007E1B3E">
          <w:rPr>
            <w:noProof/>
            <w:webHidden/>
          </w:rPr>
        </w:r>
        <w:r w:rsidR="007E1B3E">
          <w:rPr>
            <w:noProof/>
            <w:webHidden/>
          </w:rPr>
          <w:fldChar w:fldCharType="separate"/>
        </w:r>
        <w:r w:rsidR="000E6CF3">
          <w:rPr>
            <w:noProof/>
            <w:webHidden/>
          </w:rPr>
          <w:t>82</w:t>
        </w:r>
        <w:r w:rsidR="007E1B3E">
          <w:rPr>
            <w:noProof/>
            <w:webHidden/>
          </w:rPr>
          <w:fldChar w:fldCharType="end"/>
        </w:r>
      </w:hyperlink>
    </w:p>
    <w:p w:rsidR="007E1B3E" w:rsidRDefault="00B95EE1">
      <w:pPr>
        <w:pStyle w:val="TOC3"/>
        <w:tabs>
          <w:tab w:val="left" w:pos="1540"/>
          <w:tab w:val="right" w:leader="dot" w:pos="9062"/>
        </w:tabs>
        <w:rPr>
          <w:noProof/>
          <w:sz w:val="22"/>
        </w:rPr>
      </w:pPr>
      <w:hyperlink w:anchor="_Toc327467715" w:history="1">
        <w:r w:rsidR="007E1B3E" w:rsidRPr="007305BB">
          <w:rPr>
            <w:rStyle w:val="Hyperlink"/>
            <w:noProof/>
          </w:rPr>
          <w:t>V.5.4.4.4</w:t>
        </w:r>
        <w:r w:rsidR="007E1B3E">
          <w:rPr>
            <w:noProof/>
            <w:sz w:val="22"/>
          </w:rPr>
          <w:tab/>
        </w:r>
        <w:r w:rsidR="007E1B3E" w:rsidRPr="007305BB">
          <w:rPr>
            <w:rStyle w:val="Hyperlink"/>
            <w:noProof/>
          </w:rPr>
          <w:t>Corporate Design HSR</w:t>
        </w:r>
        <w:r w:rsidR="007E1B3E">
          <w:rPr>
            <w:noProof/>
            <w:webHidden/>
          </w:rPr>
          <w:tab/>
        </w:r>
        <w:r w:rsidR="007E1B3E">
          <w:rPr>
            <w:noProof/>
            <w:webHidden/>
          </w:rPr>
          <w:fldChar w:fldCharType="begin"/>
        </w:r>
        <w:r w:rsidR="007E1B3E">
          <w:rPr>
            <w:noProof/>
            <w:webHidden/>
          </w:rPr>
          <w:instrText xml:space="preserve"> PAGEREF _Toc327467715 \h </w:instrText>
        </w:r>
        <w:r w:rsidR="007E1B3E">
          <w:rPr>
            <w:noProof/>
            <w:webHidden/>
          </w:rPr>
        </w:r>
        <w:r w:rsidR="007E1B3E">
          <w:rPr>
            <w:noProof/>
            <w:webHidden/>
          </w:rPr>
          <w:fldChar w:fldCharType="separate"/>
        </w:r>
        <w:r w:rsidR="000E6CF3">
          <w:rPr>
            <w:noProof/>
            <w:webHidden/>
          </w:rPr>
          <w:t>82</w:t>
        </w:r>
        <w:r w:rsidR="007E1B3E">
          <w:rPr>
            <w:noProof/>
            <w:webHidden/>
          </w:rPr>
          <w:fldChar w:fldCharType="end"/>
        </w:r>
      </w:hyperlink>
    </w:p>
    <w:p w:rsidR="007E1B3E" w:rsidRDefault="00B95EE1">
      <w:pPr>
        <w:pStyle w:val="TOC2"/>
        <w:tabs>
          <w:tab w:val="left" w:pos="1000"/>
          <w:tab w:val="right" w:leader="dot" w:pos="9062"/>
        </w:tabs>
        <w:rPr>
          <w:noProof/>
          <w:sz w:val="22"/>
          <w:szCs w:val="22"/>
          <w:lang w:eastAsia="de-CH"/>
        </w:rPr>
      </w:pPr>
      <w:hyperlink w:anchor="_Toc327467716" w:history="1">
        <w:r w:rsidR="007E1B3E" w:rsidRPr="007305BB">
          <w:rPr>
            <w:rStyle w:val="Hyperlink"/>
            <w:noProof/>
          </w:rPr>
          <w:t>V.5.4.5</w:t>
        </w:r>
        <w:r w:rsidR="007E1B3E">
          <w:rPr>
            <w:noProof/>
            <w:sz w:val="22"/>
            <w:szCs w:val="22"/>
            <w:lang w:eastAsia="de-CH"/>
          </w:rPr>
          <w:tab/>
        </w:r>
        <w:r w:rsidR="007E1B3E" w:rsidRPr="007305BB">
          <w:rPr>
            <w:rStyle w:val="Hyperlink"/>
            <w:noProof/>
          </w:rPr>
          <w:t>Externes Design</w:t>
        </w:r>
        <w:r w:rsidR="007E1B3E">
          <w:rPr>
            <w:noProof/>
            <w:webHidden/>
          </w:rPr>
          <w:tab/>
        </w:r>
        <w:r w:rsidR="007E1B3E">
          <w:rPr>
            <w:noProof/>
            <w:webHidden/>
          </w:rPr>
          <w:fldChar w:fldCharType="begin"/>
        </w:r>
        <w:r w:rsidR="007E1B3E">
          <w:rPr>
            <w:noProof/>
            <w:webHidden/>
          </w:rPr>
          <w:instrText xml:space="preserve"> PAGEREF _Toc327467716 \h </w:instrText>
        </w:r>
        <w:r w:rsidR="007E1B3E">
          <w:rPr>
            <w:noProof/>
            <w:webHidden/>
          </w:rPr>
        </w:r>
        <w:r w:rsidR="007E1B3E">
          <w:rPr>
            <w:noProof/>
            <w:webHidden/>
          </w:rPr>
          <w:fldChar w:fldCharType="separate"/>
        </w:r>
        <w:r w:rsidR="000E6CF3">
          <w:rPr>
            <w:noProof/>
            <w:webHidden/>
          </w:rPr>
          <w:t>82</w:t>
        </w:r>
        <w:r w:rsidR="007E1B3E">
          <w:rPr>
            <w:noProof/>
            <w:webHidden/>
          </w:rPr>
          <w:fldChar w:fldCharType="end"/>
        </w:r>
      </w:hyperlink>
    </w:p>
    <w:p w:rsidR="007E1B3E" w:rsidRDefault="00B95EE1">
      <w:pPr>
        <w:pStyle w:val="TOC3"/>
        <w:tabs>
          <w:tab w:val="left" w:pos="1540"/>
          <w:tab w:val="right" w:leader="dot" w:pos="9062"/>
        </w:tabs>
        <w:rPr>
          <w:noProof/>
          <w:sz w:val="22"/>
        </w:rPr>
      </w:pPr>
      <w:hyperlink w:anchor="_Toc327467717" w:history="1">
        <w:r w:rsidR="007E1B3E" w:rsidRPr="007305BB">
          <w:rPr>
            <w:rStyle w:val="Hyperlink"/>
            <w:noProof/>
          </w:rPr>
          <w:t>V.5.4.5.1</w:t>
        </w:r>
        <w:r w:rsidR="007E1B3E">
          <w:rPr>
            <w:noProof/>
            <w:sz w:val="22"/>
          </w:rPr>
          <w:tab/>
        </w:r>
        <w:r w:rsidR="007E1B3E" w:rsidRPr="007305BB">
          <w:rPr>
            <w:rStyle w:val="Hyperlink"/>
            <w:noProof/>
          </w:rPr>
          <w:t>Videowall-Applikation</w:t>
        </w:r>
        <w:r w:rsidR="007E1B3E">
          <w:rPr>
            <w:noProof/>
            <w:webHidden/>
          </w:rPr>
          <w:tab/>
        </w:r>
        <w:r w:rsidR="007E1B3E">
          <w:rPr>
            <w:noProof/>
            <w:webHidden/>
          </w:rPr>
          <w:fldChar w:fldCharType="begin"/>
        </w:r>
        <w:r w:rsidR="007E1B3E">
          <w:rPr>
            <w:noProof/>
            <w:webHidden/>
          </w:rPr>
          <w:instrText xml:space="preserve"> PAGEREF _Toc327467717 \h </w:instrText>
        </w:r>
        <w:r w:rsidR="007E1B3E">
          <w:rPr>
            <w:noProof/>
            <w:webHidden/>
          </w:rPr>
        </w:r>
        <w:r w:rsidR="007E1B3E">
          <w:rPr>
            <w:noProof/>
            <w:webHidden/>
          </w:rPr>
          <w:fldChar w:fldCharType="separate"/>
        </w:r>
        <w:r w:rsidR="000E6CF3">
          <w:rPr>
            <w:noProof/>
            <w:webHidden/>
          </w:rPr>
          <w:t>82</w:t>
        </w:r>
        <w:r w:rsidR="007E1B3E">
          <w:rPr>
            <w:noProof/>
            <w:webHidden/>
          </w:rPr>
          <w:fldChar w:fldCharType="end"/>
        </w:r>
      </w:hyperlink>
    </w:p>
    <w:p w:rsidR="007E1B3E" w:rsidRDefault="00B95EE1">
      <w:pPr>
        <w:pStyle w:val="TOC3"/>
        <w:tabs>
          <w:tab w:val="left" w:pos="1540"/>
          <w:tab w:val="right" w:leader="dot" w:pos="9062"/>
        </w:tabs>
        <w:rPr>
          <w:noProof/>
          <w:sz w:val="22"/>
        </w:rPr>
      </w:pPr>
      <w:hyperlink w:anchor="_Toc327467718" w:history="1">
        <w:r w:rsidR="007E1B3E" w:rsidRPr="007305BB">
          <w:rPr>
            <w:rStyle w:val="Hyperlink"/>
            <w:noProof/>
          </w:rPr>
          <w:t>V.5.4.5.2</w:t>
        </w:r>
        <w:r w:rsidR="007E1B3E">
          <w:rPr>
            <w:noProof/>
            <w:sz w:val="22"/>
          </w:rPr>
          <w:tab/>
        </w:r>
        <w:r w:rsidR="007E1B3E" w:rsidRPr="007305BB">
          <w:rPr>
            <w:rStyle w:val="Hyperlink"/>
            <w:noProof/>
          </w:rPr>
          <w:t>Poster-Applikation (Plug-in)</w:t>
        </w:r>
        <w:r w:rsidR="007E1B3E">
          <w:rPr>
            <w:noProof/>
            <w:webHidden/>
          </w:rPr>
          <w:tab/>
        </w:r>
        <w:r w:rsidR="007E1B3E">
          <w:rPr>
            <w:noProof/>
            <w:webHidden/>
          </w:rPr>
          <w:fldChar w:fldCharType="begin"/>
        </w:r>
        <w:r w:rsidR="007E1B3E">
          <w:rPr>
            <w:noProof/>
            <w:webHidden/>
          </w:rPr>
          <w:instrText xml:space="preserve"> PAGEREF _Toc327467718 \h </w:instrText>
        </w:r>
        <w:r w:rsidR="007E1B3E">
          <w:rPr>
            <w:noProof/>
            <w:webHidden/>
          </w:rPr>
        </w:r>
        <w:r w:rsidR="007E1B3E">
          <w:rPr>
            <w:noProof/>
            <w:webHidden/>
          </w:rPr>
          <w:fldChar w:fldCharType="separate"/>
        </w:r>
        <w:r w:rsidR="000E6CF3">
          <w:rPr>
            <w:noProof/>
            <w:webHidden/>
          </w:rPr>
          <w:t>83</w:t>
        </w:r>
        <w:r w:rsidR="007E1B3E">
          <w:rPr>
            <w:noProof/>
            <w:webHidden/>
          </w:rPr>
          <w:fldChar w:fldCharType="end"/>
        </w:r>
      </w:hyperlink>
    </w:p>
    <w:p w:rsidR="007E1B3E" w:rsidRDefault="00B95EE1">
      <w:pPr>
        <w:pStyle w:val="TOC3"/>
        <w:tabs>
          <w:tab w:val="left" w:pos="1540"/>
          <w:tab w:val="right" w:leader="dot" w:pos="9062"/>
        </w:tabs>
        <w:rPr>
          <w:noProof/>
          <w:sz w:val="22"/>
        </w:rPr>
      </w:pPr>
      <w:hyperlink w:anchor="_Toc327467719" w:history="1">
        <w:r w:rsidR="007E1B3E" w:rsidRPr="007305BB">
          <w:rPr>
            <w:rStyle w:val="Hyperlink"/>
            <w:noProof/>
          </w:rPr>
          <w:t>V.5.4.5.3</w:t>
        </w:r>
        <w:r w:rsidR="007E1B3E">
          <w:rPr>
            <w:noProof/>
            <w:sz w:val="22"/>
          </w:rPr>
          <w:tab/>
        </w:r>
        <w:r w:rsidR="007E1B3E" w:rsidRPr="007305BB">
          <w:rPr>
            <w:rStyle w:val="Hyperlink"/>
            <w:noProof/>
          </w:rPr>
          <w:t>Mittagsmenu-Applikation (Plug-in)</w:t>
        </w:r>
        <w:r w:rsidR="007E1B3E">
          <w:rPr>
            <w:noProof/>
            <w:webHidden/>
          </w:rPr>
          <w:tab/>
        </w:r>
        <w:r w:rsidR="007E1B3E">
          <w:rPr>
            <w:noProof/>
            <w:webHidden/>
          </w:rPr>
          <w:fldChar w:fldCharType="begin"/>
        </w:r>
        <w:r w:rsidR="007E1B3E">
          <w:rPr>
            <w:noProof/>
            <w:webHidden/>
          </w:rPr>
          <w:instrText xml:space="preserve"> PAGEREF _Toc327467719 \h </w:instrText>
        </w:r>
        <w:r w:rsidR="007E1B3E">
          <w:rPr>
            <w:noProof/>
            <w:webHidden/>
          </w:rPr>
        </w:r>
        <w:r w:rsidR="007E1B3E">
          <w:rPr>
            <w:noProof/>
            <w:webHidden/>
          </w:rPr>
          <w:fldChar w:fldCharType="separate"/>
        </w:r>
        <w:r w:rsidR="000E6CF3">
          <w:rPr>
            <w:noProof/>
            <w:webHidden/>
          </w:rPr>
          <w:t>84</w:t>
        </w:r>
        <w:r w:rsidR="007E1B3E">
          <w:rPr>
            <w:noProof/>
            <w:webHidden/>
          </w:rPr>
          <w:fldChar w:fldCharType="end"/>
        </w:r>
      </w:hyperlink>
    </w:p>
    <w:p w:rsidR="007E1B3E" w:rsidRDefault="00B95EE1">
      <w:pPr>
        <w:pStyle w:val="TOC3"/>
        <w:tabs>
          <w:tab w:val="left" w:pos="1540"/>
          <w:tab w:val="right" w:leader="dot" w:pos="9062"/>
        </w:tabs>
        <w:rPr>
          <w:noProof/>
          <w:sz w:val="22"/>
        </w:rPr>
      </w:pPr>
      <w:hyperlink w:anchor="_Toc327467720" w:history="1">
        <w:r w:rsidR="007E1B3E" w:rsidRPr="007305BB">
          <w:rPr>
            <w:rStyle w:val="Hyperlink"/>
            <w:noProof/>
          </w:rPr>
          <w:t>V.5.4.5.4</w:t>
        </w:r>
        <w:r w:rsidR="007E1B3E">
          <w:rPr>
            <w:noProof/>
            <w:sz w:val="22"/>
          </w:rPr>
          <w:tab/>
        </w:r>
        <w:r w:rsidR="007E1B3E" w:rsidRPr="007305BB">
          <w:rPr>
            <w:rStyle w:val="Hyperlink"/>
            <w:noProof/>
          </w:rPr>
          <w:t>Demomodus</w:t>
        </w:r>
        <w:r w:rsidR="007E1B3E">
          <w:rPr>
            <w:noProof/>
            <w:webHidden/>
          </w:rPr>
          <w:tab/>
        </w:r>
        <w:r w:rsidR="007E1B3E">
          <w:rPr>
            <w:noProof/>
            <w:webHidden/>
          </w:rPr>
          <w:fldChar w:fldCharType="begin"/>
        </w:r>
        <w:r w:rsidR="007E1B3E">
          <w:rPr>
            <w:noProof/>
            <w:webHidden/>
          </w:rPr>
          <w:instrText xml:space="preserve"> PAGEREF _Toc327467720 \h </w:instrText>
        </w:r>
        <w:r w:rsidR="007E1B3E">
          <w:rPr>
            <w:noProof/>
            <w:webHidden/>
          </w:rPr>
        </w:r>
        <w:r w:rsidR="007E1B3E">
          <w:rPr>
            <w:noProof/>
            <w:webHidden/>
          </w:rPr>
          <w:fldChar w:fldCharType="separate"/>
        </w:r>
        <w:r w:rsidR="000E6CF3">
          <w:rPr>
            <w:noProof/>
            <w:webHidden/>
          </w:rPr>
          <w:t>84</w:t>
        </w:r>
        <w:r w:rsidR="007E1B3E">
          <w:rPr>
            <w:noProof/>
            <w:webHidden/>
          </w:rPr>
          <w:fldChar w:fldCharType="end"/>
        </w:r>
      </w:hyperlink>
    </w:p>
    <w:p w:rsidR="007E1B3E" w:rsidRDefault="00B95EE1">
      <w:pPr>
        <w:pStyle w:val="TOC2"/>
        <w:tabs>
          <w:tab w:val="left" w:pos="1000"/>
          <w:tab w:val="right" w:leader="dot" w:pos="9062"/>
        </w:tabs>
        <w:rPr>
          <w:noProof/>
          <w:sz w:val="22"/>
          <w:szCs w:val="22"/>
          <w:lang w:eastAsia="de-CH"/>
        </w:rPr>
      </w:pPr>
      <w:hyperlink w:anchor="_Toc327467721" w:history="1">
        <w:r w:rsidR="007E1B3E" w:rsidRPr="007305BB">
          <w:rPr>
            <w:rStyle w:val="Hyperlink"/>
            <w:noProof/>
          </w:rPr>
          <w:t>V.5.4.6</w:t>
        </w:r>
        <w:r w:rsidR="007E1B3E">
          <w:rPr>
            <w:noProof/>
            <w:sz w:val="22"/>
            <w:szCs w:val="22"/>
            <w:lang w:eastAsia="de-CH"/>
          </w:rPr>
          <w:tab/>
        </w:r>
        <w:r w:rsidR="007E1B3E" w:rsidRPr="007305BB">
          <w:rPr>
            <w:rStyle w:val="Hyperlink"/>
            <w:noProof/>
          </w:rPr>
          <w:t>Guidelines</w:t>
        </w:r>
        <w:r w:rsidR="007E1B3E">
          <w:rPr>
            <w:noProof/>
            <w:webHidden/>
          </w:rPr>
          <w:tab/>
        </w:r>
        <w:r w:rsidR="007E1B3E">
          <w:rPr>
            <w:noProof/>
            <w:webHidden/>
          </w:rPr>
          <w:fldChar w:fldCharType="begin"/>
        </w:r>
        <w:r w:rsidR="007E1B3E">
          <w:rPr>
            <w:noProof/>
            <w:webHidden/>
          </w:rPr>
          <w:instrText xml:space="preserve"> PAGEREF _Toc327467721 \h </w:instrText>
        </w:r>
        <w:r w:rsidR="007E1B3E">
          <w:rPr>
            <w:noProof/>
            <w:webHidden/>
          </w:rPr>
        </w:r>
        <w:r w:rsidR="007E1B3E">
          <w:rPr>
            <w:noProof/>
            <w:webHidden/>
          </w:rPr>
          <w:fldChar w:fldCharType="separate"/>
        </w:r>
        <w:r w:rsidR="000E6CF3">
          <w:rPr>
            <w:noProof/>
            <w:webHidden/>
          </w:rPr>
          <w:t>86</w:t>
        </w:r>
        <w:r w:rsidR="007E1B3E">
          <w:rPr>
            <w:noProof/>
            <w:webHidden/>
          </w:rPr>
          <w:fldChar w:fldCharType="end"/>
        </w:r>
      </w:hyperlink>
    </w:p>
    <w:p w:rsidR="007E1B3E" w:rsidRDefault="00B95EE1">
      <w:pPr>
        <w:pStyle w:val="TOC3"/>
        <w:tabs>
          <w:tab w:val="left" w:pos="1540"/>
          <w:tab w:val="right" w:leader="dot" w:pos="9062"/>
        </w:tabs>
        <w:rPr>
          <w:noProof/>
          <w:sz w:val="22"/>
        </w:rPr>
      </w:pPr>
      <w:hyperlink w:anchor="_Toc327467722" w:history="1">
        <w:r w:rsidR="007E1B3E" w:rsidRPr="007305BB">
          <w:rPr>
            <w:rStyle w:val="Hyperlink"/>
            <w:noProof/>
          </w:rPr>
          <w:t>V.5.4.6.1</w:t>
        </w:r>
        <w:r w:rsidR="007E1B3E">
          <w:rPr>
            <w:noProof/>
            <w:sz w:val="22"/>
          </w:rPr>
          <w:tab/>
        </w:r>
        <w:r w:rsidR="007E1B3E" w:rsidRPr="007305BB">
          <w:rPr>
            <w:rStyle w:val="Hyperlink"/>
            <w:noProof/>
          </w:rPr>
          <w:t>Human Interface Guidelines</w:t>
        </w:r>
        <w:r w:rsidR="007E1B3E">
          <w:rPr>
            <w:noProof/>
            <w:webHidden/>
          </w:rPr>
          <w:tab/>
        </w:r>
        <w:r w:rsidR="007E1B3E">
          <w:rPr>
            <w:noProof/>
            <w:webHidden/>
          </w:rPr>
          <w:fldChar w:fldCharType="begin"/>
        </w:r>
        <w:r w:rsidR="007E1B3E">
          <w:rPr>
            <w:noProof/>
            <w:webHidden/>
          </w:rPr>
          <w:instrText xml:space="preserve"> PAGEREF _Toc327467722 \h </w:instrText>
        </w:r>
        <w:r w:rsidR="007E1B3E">
          <w:rPr>
            <w:noProof/>
            <w:webHidden/>
          </w:rPr>
        </w:r>
        <w:r w:rsidR="007E1B3E">
          <w:rPr>
            <w:noProof/>
            <w:webHidden/>
          </w:rPr>
          <w:fldChar w:fldCharType="separate"/>
        </w:r>
        <w:r w:rsidR="000E6CF3">
          <w:rPr>
            <w:noProof/>
            <w:webHidden/>
          </w:rPr>
          <w:t>86</w:t>
        </w:r>
        <w:r w:rsidR="007E1B3E">
          <w:rPr>
            <w:noProof/>
            <w:webHidden/>
          </w:rPr>
          <w:fldChar w:fldCharType="end"/>
        </w:r>
      </w:hyperlink>
    </w:p>
    <w:p w:rsidR="007E1B3E" w:rsidRDefault="00B95EE1">
      <w:pPr>
        <w:pStyle w:val="TOC4"/>
        <w:tabs>
          <w:tab w:val="left" w:pos="1760"/>
          <w:tab w:val="right" w:leader="dot" w:pos="9062"/>
        </w:tabs>
        <w:rPr>
          <w:noProof/>
          <w:sz w:val="22"/>
          <w:szCs w:val="22"/>
          <w:lang w:eastAsia="de-CH"/>
        </w:rPr>
      </w:pPr>
      <w:hyperlink w:anchor="_Toc327467723" w:history="1">
        <w:r w:rsidR="007E1B3E" w:rsidRPr="007305BB">
          <w:rPr>
            <w:rStyle w:val="Hyperlink"/>
            <w:noProof/>
          </w:rPr>
          <w:t>V.5.4.6.1.1</w:t>
        </w:r>
        <w:r w:rsidR="007E1B3E">
          <w:rPr>
            <w:noProof/>
            <w:sz w:val="22"/>
            <w:szCs w:val="22"/>
            <w:lang w:eastAsia="de-CH"/>
          </w:rPr>
          <w:tab/>
        </w:r>
        <w:r w:rsidR="007E1B3E" w:rsidRPr="007305BB">
          <w:rPr>
            <w:rStyle w:val="Hyperlink"/>
            <w:noProof/>
          </w:rPr>
          <w:t>Best Practices for Designing Interactions</w:t>
        </w:r>
        <w:r w:rsidR="007E1B3E">
          <w:rPr>
            <w:noProof/>
            <w:webHidden/>
          </w:rPr>
          <w:tab/>
        </w:r>
        <w:r w:rsidR="007E1B3E">
          <w:rPr>
            <w:noProof/>
            <w:webHidden/>
          </w:rPr>
          <w:fldChar w:fldCharType="begin"/>
        </w:r>
        <w:r w:rsidR="007E1B3E">
          <w:rPr>
            <w:noProof/>
            <w:webHidden/>
          </w:rPr>
          <w:instrText xml:space="preserve"> PAGEREF _Toc327467723 \h </w:instrText>
        </w:r>
        <w:r w:rsidR="007E1B3E">
          <w:rPr>
            <w:noProof/>
            <w:webHidden/>
          </w:rPr>
        </w:r>
        <w:r w:rsidR="007E1B3E">
          <w:rPr>
            <w:noProof/>
            <w:webHidden/>
          </w:rPr>
          <w:fldChar w:fldCharType="separate"/>
        </w:r>
        <w:r w:rsidR="000E6CF3">
          <w:rPr>
            <w:noProof/>
            <w:webHidden/>
          </w:rPr>
          <w:t>86</w:t>
        </w:r>
        <w:r w:rsidR="007E1B3E">
          <w:rPr>
            <w:noProof/>
            <w:webHidden/>
          </w:rPr>
          <w:fldChar w:fldCharType="end"/>
        </w:r>
      </w:hyperlink>
    </w:p>
    <w:p w:rsidR="007E1B3E" w:rsidRDefault="00B95EE1">
      <w:pPr>
        <w:pStyle w:val="TOC4"/>
        <w:tabs>
          <w:tab w:val="left" w:pos="1760"/>
          <w:tab w:val="right" w:leader="dot" w:pos="9062"/>
        </w:tabs>
        <w:rPr>
          <w:noProof/>
          <w:sz w:val="22"/>
          <w:szCs w:val="22"/>
          <w:lang w:eastAsia="de-CH"/>
        </w:rPr>
      </w:pPr>
      <w:hyperlink w:anchor="_Toc327467724" w:history="1">
        <w:r w:rsidR="007E1B3E" w:rsidRPr="007305BB">
          <w:rPr>
            <w:rStyle w:val="Hyperlink"/>
            <w:noProof/>
          </w:rPr>
          <w:t>V.5.4.6.1.2</w:t>
        </w:r>
        <w:r w:rsidR="007E1B3E">
          <w:rPr>
            <w:noProof/>
            <w:sz w:val="22"/>
            <w:szCs w:val="22"/>
            <w:lang w:eastAsia="de-CH"/>
          </w:rPr>
          <w:tab/>
        </w:r>
        <w:r w:rsidR="007E1B3E" w:rsidRPr="007305BB">
          <w:rPr>
            <w:rStyle w:val="Hyperlink"/>
            <w:noProof/>
          </w:rPr>
          <w:t>Basic Interactions</w:t>
        </w:r>
        <w:r w:rsidR="007E1B3E">
          <w:rPr>
            <w:noProof/>
            <w:webHidden/>
          </w:rPr>
          <w:tab/>
        </w:r>
        <w:r w:rsidR="007E1B3E">
          <w:rPr>
            <w:noProof/>
            <w:webHidden/>
          </w:rPr>
          <w:fldChar w:fldCharType="begin"/>
        </w:r>
        <w:r w:rsidR="007E1B3E">
          <w:rPr>
            <w:noProof/>
            <w:webHidden/>
          </w:rPr>
          <w:instrText xml:space="preserve"> PAGEREF _Toc327467724 \h </w:instrText>
        </w:r>
        <w:r w:rsidR="007E1B3E">
          <w:rPr>
            <w:noProof/>
            <w:webHidden/>
          </w:rPr>
        </w:r>
        <w:r w:rsidR="007E1B3E">
          <w:rPr>
            <w:noProof/>
            <w:webHidden/>
          </w:rPr>
          <w:fldChar w:fldCharType="separate"/>
        </w:r>
        <w:r w:rsidR="000E6CF3">
          <w:rPr>
            <w:noProof/>
            <w:webHidden/>
          </w:rPr>
          <w:t>86</w:t>
        </w:r>
        <w:r w:rsidR="007E1B3E">
          <w:rPr>
            <w:noProof/>
            <w:webHidden/>
          </w:rPr>
          <w:fldChar w:fldCharType="end"/>
        </w:r>
      </w:hyperlink>
    </w:p>
    <w:p w:rsidR="007E1B3E" w:rsidRDefault="00B95EE1">
      <w:pPr>
        <w:pStyle w:val="TOC4"/>
        <w:tabs>
          <w:tab w:val="left" w:pos="1760"/>
          <w:tab w:val="right" w:leader="dot" w:pos="9062"/>
        </w:tabs>
        <w:rPr>
          <w:noProof/>
          <w:sz w:val="22"/>
          <w:szCs w:val="22"/>
          <w:lang w:eastAsia="de-CH"/>
        </w:rPr>
      </w:pPr>
      <w:hyperlink w:anchor="_Toc327467725" w:history="1">
        <w:r w:rsidR="007E1B3E" w:rsidRPr="007305BB">
          <w:rPr>
            <w:rStyle w:val="Hyperlink"/>
            <w:noProof/>
          </w:rPr>
          <w:t>V.5.4.6.1.3</w:t>
        </w:r>
        <w:r w:rsidR="007E1B3E">
          <w:rPr>
            <w:noProof/>
            <w:sz w:val="22"/>
            <w:szCs w:val="22"/>
            <w:lang w:eastAsia="de-CH"/>
          </w:rPr>
          <w:tab/>
        </w:r>
        <w:r w:rsidR="007E1B3E" w:rsidRPr="007305BB">
          <w:rPr>
            <w:rStyle w:val="Hyperlink"/>
            <w:noProof/>
          </w:rPr>
          <w:t>Distance-Dependent Interactions</w:t>
        </w:r>
        <w:r w:rsidR="007E1B3E">
          <w:rPr>
            <w:noProof/>
            <w:webHidden/>
          </w:rPr>
          <w:tab/>
        </w:r>
        <w:r w:rsidR="007E1B3E">
          <w:rPr>
            <w:noProof/>
            <w:webHidden/>
          </w:rPr>
          <w:fldChar w:fldCharType="begin"/>
        </w:r>
        <w:r w:rsidR="007E1B3E">
          <w:rPr>
            <w:noProof/>
            <w:webHidden/>
          </w:rPr>
          <w:instrText xml:space="preserve"> PAGEREF _Toc327467725 \h </w:instrText>
        </w:r>
        <w:r w:rsidR="007E1B3E">
          <w:rPr>
            <w:noProof/>
            <w:webHidden/>
          </w:rPr>
        </w:r>
        <w:r w:rsidR="007E1B3E">
          <w:rPr>
            <w:noProof/>
            <w:webHidden/>
          </w:rPr>
          <w:fldChar w:fldCharType="separate"/>
        </w:r>
        <w:r w:rsidR="000E6CF3">
          <w:rPr>
            <w:noProof/>
            <w:webHidden/>
          </w:rPr>
          <w:t>87</w:t>
        </w:r>
        <w:r w:rsidR="007E1B3E">
          <w:rPr>
            <w:noProof/>
            <w:webHidden/>
          </w:rPr>
          <w:fldChar w:fldCharType="end"/>
        </w:r>
      </w:hyperlink>
    </w:p>
    <w:p w:rsidR="007E1B3E" w:rsidRDefault="00B95EE1">
      <w:pPr>
        <w:pStyle w:val="TOC4"/>
        <w:tabs>
          <w:tab w:val="left" w:pos="1760"/>
          <w:tab w:val="right" w:leader="dot" w:pos="9062"/>
        </w:tabs>
        <w:rPr>
          <w:noProof/>
          <w:sz w:val="22"/>
          <w:szCs w:val="22"/>
          <w:lang w:eastAsia="de-CH"/>
        </w:rPr>
      </w:pPr>
      <w:hyperlink w:anchor="_Toc327467726" w:history="1">
        <w:r w:rsidR="007E1B3E" w:rsidRPr="007305BB">
          <w:rPr>
            <w:rStyle w:val="Hyperlink"/>
            <w:noProof/>
          </w:rPr>
          <w:t>V.5.4.6.1.4</w:t>
        </w:r>
        <w:r w:rsidR="007E1B3E">
          <w:rPr>
            <w:noProof/>
            <w:sz w:val="22"/>
            <w:szCs w:val="22"/>
            <w:lang w:eastAsia="de-CH"/>
          </w:rPr>
          <w:tab/>
        </w:r>
        <w:r w:rsidR="007E1B3E" w:rsidRPr="007305BB">
          <w:rPr>
            <w:rStyle w:val="Hyperlink"/>
            <w:noProof/>
          </w:rPr>
          <w:t>Multimodality</w:t>
        </w:r>
        <w:r w:rsidR="007E1B3E">
          <w:rPr>
            <w:noProof/>
            <w:webHidden/>
          </w:rPr>
          <w:tab/>
        </w:r>
        <w:r w:rsidR="007E1B3E">
          <w:rPr>
            <w:noProof/>
            <w:webHidden/>
          </w:rPr>
          <w:fldChar w:fldCharType="begin"/>
        </w:r>
        <w:r w:rsidR="007E1B3E">
          <w:rPr>
            <w:noProof/>
            <w:webHidden/>
          </w:rPr>
          <w:instrText xml:space="preserve"> PAGEREF _Toc327467726 \h </w:instrText>
        </w:r>
        <w:r w:rsidR="007E1B3E">
          <w:rPr>
            <w:noProof/>
            <w:webHidden/>
          </w:rPr>
        </w:r>
        <w:r w:rsidR="007E1B3E">
          <w:rPr>
            <w:noProof/>
            <w:webHidden/>
          </w:rPr>
          <w:fldChar w:fldCharType="separate"/>
        </w:r>
        <w:r w:rsidR="000E6CF3">
          <w:rPr>
            <w:noProof/>
            <w:webHidden/>
          </w:rPr>
          <w:t>87</w:t>
        </w:r>
        <w:r w:rsidR="007E1B3E">
          <w:rPr>
            <w:noProof/>
            <w:webHidden/>
          </w:rPr>
          <w:fldChar w:fldCharType="end"/>
        </w:r>
      </w:hyperlink>
    </w:p>
    <w:p w:rsidR="007E1B3E" w:rsidRDefault="00B95EE1">
      <w:pPr>
        <w:pStyle w:val="TOC4"/>
        <w:tabs>
          <w:tab w:val="left" w:pos="1760"/>
          <w:tab w:val="right" w:leader="dot" w:pos="9062"/>
        </w:tabs>
        <w:rPr>
          <w:noProof/>
          <w:sz w:val="22"/>
          <w:szCs w:val="22"/>
          <w:lang w:eastAsia="de-CH"/>
        </w:rPr>
      </w:pPr>
      <w:hyperlink w:anchor="_Toc327467727" w:history="1">
        <w:r w:rsidR="007E1B3E" w:rsidRPr="007305BB">
          <w:rPr>
            <w:rStyle w:val="Hyperlink"/>
            <w:noProof/>
          </w:rPr>
          <w:t>V.5.4.6.1.5</w:t>
        </w:r>
        <w:r w:rsidR="007E1B3E">
          <w:rPr>
            <w:noProof/>
            <w:sz w:val="22"/>
            <w:szCs w:val="22"/>
            <w:lang w:eastAsia="de-CH"/>
          </w:rPr>
          <w:tab/>
        </w:r>
        <w:r w:rsidR="007E1B3E" w:rsidRPr="007305BB">
          <w:rPr>
            <w:rStyle w:val="Hyperlink"/>
            <w:noProof/>
          </w:rPr>
          <w:t>Multiple Users</w:t>
        </w:r>
        <w:r w:rsidR="007E1B3E">
          <w:rPr>
            <w:noProof/>
            <w:webHidden/>
          </w:rPr>
          <w:tab/>
        </w:r>
        <w:r w:rsidR="007E1B3E">
          <w:rPr>
            <w:noProof/>
            <w:webHidden/>
          </w:rPr>
          <w:fldChar w:fldCharType="begin"/>
        </w:r>
        <w:r w:rsidR="007E1B3E">
          <w:rPr>
            <w:noProof/>
            <w:webHidden/>
          </w:rPr>
          <w:instrText xml:space="preserve"> PAGEREF _Toc327467727 \h </w:instrText>
        </w:r>
        <w:r w:rsidR="007E1B3E">
          <w:rPr>
            <w:noProof/>
            <w:webHidden/>
          </w:rPr>
        </w:r>
        <w:r w:rsidR="007E1B3E">
          <w:rPr>
            <w:noProof/>
            <w:webHidden/>
          </w:rPr>
          <w:fldChar w:fldCharType="separate"/>
        </w:r>
        <w:r w:rsidR="000E6CF3">
          <w:rPr>
            <w:noProof/>
            <w:webHidden/>
          </w:rPr>
          <w:t>87</w:t>
        </w:r>
        <w:r w:rsidR="007E1B3E">
          <w:rPr>
            <w:noProof/>
            <w:webHidden/>
          </w:rPr>
          <w:fldChar w:fldCharType="end"/>
        </w:r>
      </w:hyperlink>
    </w:p>
    <w:p w:rsidR="00E462E1" w:rsidRPr="00F97FA6" w:rsidRDefault="00E462E1" w:rsidP="00E462E1">
      <w:r>
        <w:fldChar w:fldCharType="end"/>
      </w:r>
    </w:p>
    <w:p w:rsidR="00E462E1" w:rsidRPr="003B436F" w:rsidRDefault="00E462E1" w:rsidP="00E462E1">
      <w:pPr>
        <w:pStyle w:val="Heading3"/>
      </w:pPr>
      <w:bookmarkStart w:id="273" w:name="_Toc320620795"/>
      <w:bookmarkStart w:id="274" w:name="_Toc323885676"/>
      <w:bookmarkStart w:id="275" w:name="_Toc324860357"/>
      <w:bookmarkStart w:id="276" w:name="_Toc327467683"/>
      <w:bookmarkStart w:id="277" w:name="_Toc327468971"/>
      <w:r>
        <w:t>Änderungsgeschichte</w:t>
      </w:r>
      <w:bookmarkEnd w:id="273"/>
      <w:bookmarkEnd w:id="274"/>
      <w:bookmarkEnd w:id="275"/>
      <w:bookmarkEnd w:id="276"/>
      <w:bookmarkEnd w:id="277"/>
    </w:p>
    <w:tbl>
      <w:tblPr>
        <w:tblStyle w:val="MediumShading1-Accent1"/>
        <w:tblW w:w="0" w:type="auto"/>
        <w:tblInd w:w="-34" w:type="dxa"/>
        <w:tblLook w:val="0420" w:firstRow="1" w:lastRow="0" w:firstColumn="0" w:lastColumn="0" w:noHBand="0" w:noVBand="1"/>
      </w:tblPr>
      <w:tblGrid>
        <w:gridCol w:w="1280"/>
        <w:gridCol w:w="993"/>
        <w:gridCol w:w="4674"/>
        <w:gridCol w:w="2303"/>
      </w:tblGrid>
      <w:tr w:rsidR="00E462E1" w:rsidTr="00F93041">
        <w:trPr>
          <w:cnfStyle w:val="100000000000" w:firstRow="1" w:lastRow="0" w:firstColumn="0" w:lastColumn="0" w:oddVBand="0" w:evenVBand="0" w:oddHBand="0" w:evenHBand="0" w:firstRowFirstColumn="0" w:firstRowLastColumn="0" w:lastRowFirstColumn="0" w:lastRowLastColumn="0"/>
          <w:trHeight w:val="59"/>
        </w:trPr>
        <w:tc>
          <w:tcPr>
            <w:tcW w:w="1280" w:type="dxa"/>
          </w:tcPr>
          <w:p w:rsidR="00E462E1" w:rsidRDefault="00E462E1" w:rsidP="00F93041">
            <w:r>
              <w:t>Datum</w:t>
            </w:r>
          </w:p>
        </w:tc>
        <w:tc>
          <w:tcPr>
            <w:tcW w:w="993" w:type="dxa"/>
          </w:tcPr>
          <w:p w:rsidR="00E462E1" w:rsidRDefault="00E462E1" w:rsidP="00F93041">
            <w:r>
              <w:t>Version</w:t>
            </w:r>
          </w:p>
        </w:tc>
        <w:tc>
          <w:tcPr>
            <w:tcW w:w="4674" w:type="dxa"/>
          </w:tcPr>
          <w:p w:rsidR="00E462E1" w:rsidRDefault="00E462E1" w:rsidP="00F93041">
            <w:r>
              <w:t>Änderung</w:t>
            </w:r>
          </w:p>
        </w:tc>
        <w:tc>
          <w:tcPr>
            <w:tcW w:w="2303" w:type="dxa"/>
          </w:tcPr>
          <w:p w:rsidR="00E462E1" w:rsidRDefault="00E462E1" w:rsidP="00F93041">
            <w:r>
              <w:t>Autor</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Pr="00F9181E" w:rsidRDefault="00E462E1" w:rsidP="00F93041">
            <w:pPr>
              <w:rPr>
                <w:b/>
              </w:rPr>
            </w:pPr>
            <w:r>
              <w:t>19.03.2012</w:t>
            </w:r>
          </w:p>
        </w:tc>
        <w:tc>
          <w:tcPr>
            <w:tcW w:w="993" w:type="dxa"/>
          </w:tcPr>
          <w:p w:rsidR="00E462E1" w:rsidRPr="00F9181E" w:rsidRDefault="00E462E1" w:rsidP="00F93041">
            <w:r w:rsidRPr="00F9181E">
              <w:t>1.0</w:t>
            </w:r>
          </w:p>
        </w:tc>
        <w:tc>
          <w:tcPr>
            <w:tcW w:w="4674" w:type="dxa"/>
          </w:tcPr>
          <w:p w:rsidR="00E462E1" w:rsidRPr="00F9181E" w:rsidRDefault="00E462E1" w:rsidP="00F93041">
            <w:r w:rsidRPr="00F9181E">
              <w:t>Erste Version des Dokuments</w:t>
            </w:r>
          </w:p>
        </w:tc>
        <w:tc>
          <w:tcPr>
            <w:tcW w:w="2303" w:type="dxa"/>
          </w:tcPr>
          <w:p w:rsidR="00E462E1" w:rsidRPr="00F9181E" w:rsidRDefault="00E462E1" w:rsidP="00F93041">
            <w:r>
              <w:t>DT</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20.03.2012</w:t>
            </w:r>
          </w:p>
        </w:tc>
        <w:tc>
          <w:tcPr>
            <w:tcW w:w="993" w:type="dxa"/>
          </w:tcPr>
          <w:p w:rsidR="00E462E1" w:rsidRPr="00F9181E" w:rsidRDefault="00E462E1" w:rsidP="00F93041">
            <w:r>
              <w:t>1.1</w:t>
            </w:r>
          </w:p>
        </w:tc>
        <w:tc>
          <w:tcPr>
            <w:tcW w:w="4674" w:type="dxa"/>
          </w:tcPr>
          <w:p w:rsidR="00E462E1" w:rsidRPr="00F9181E" w:rsidRDefault="00E462E1" w:rsidP="00F93041">
            <w:r>
              <w:t>Review</w:t>
            </w:r>
          </w:p>
        </w:tc>
        <w:tc>
          <w:tcPr>
            <w:tcW w:w="2303" w:type="dxa"/>
          </w:tcPr>
          <w:p w:rsidR="00E462E1" w:rsidRDefault="00E462E1" w:rsidP="00F93041">
            <w:r>
              <w:t>CH</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26.03.2012</w:t>
            </w:r>
          </w:p>
        </w:tc>
        <w:tc>
          <w:tcPr>
            <w:tcW w:w="993" w:type="dxa"/>
          </w:tcPr>
          <w:p w:rsidR="00E462E1" w:rsidRDefault="00E462E1" w:rsidP="00F93041">
            <w:r>
              <w:t>1.2</w:t>
            </w:r>
          </w:p>
        </w:tc>
        <w:tc>
          <w:tcPr>
            <w:tcW w:w="4674" w:type="dxa"/>
          </w:tcPr>
          <w:p w:rsidR="00E462E1" w:rsidRDefault="00E462E1" w:rsidP="00F93041">
            <w:r>
              <w:t>Durchführung und Resultat hinzugefügt</w:t>
            </w:r>
          </w:p>
        </w:tc>
        <w:tc>
          <w:tcPr>
            <w:tcW w:w="2303" w:type="dxa"/>
          </w:tcPr>
          <w:p w:rsidR="00E462E1" w:rsidRDefault="00E462E1" w:rsidP="00F93041">
            <w:r>
              <w:t>LE</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27.03.2012</w:t>
            </w:r>
          </w:p>
        </w:tc>
        <w:tc>
          <w:tcPr>
            <w:tcW w:w="993" w:type="dxa"/>
          </w:tcPr>
          <w:p w:rsidR="00E462E1" w:rsidRDefault="00E462E1" w:rsidP="00F93041">
            <w:r>
              <w:t>1.3</w:t>
            </w:r>
          </w:p>
        </w:tc>
        <w:tc>
          <w:tcPr>
            <w:tcW w:w="4674" w:type="dxa"/>
          </w:tcPr>
          <w:p w:rsidR="00E462E1" w:rsidRDefault="00E462E1" w:rsidP="00F93041">
            <w:r>
              <w:t>Review Test-Durchführung</w:t>
            </w:r>
          </w:p>
        </w:tc>
        <w:tc>
          <w:tcPr>
            <w:tcW w:w="2303" w:type="dxa"/>
          </w:tcPr>
          <w:p w:rsidR="00E462E1" w:rsidRDefault="00E462E1" w:rsidP="00F93041">
            <w:r>
              <w:t>CH</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27.03.2012</w:t>
            </w:r>
          </w:p>
        </w:tc>
        <w:tc>
          <w:tcPr>
            <w:tcW w:w="993" w:type="dxa"/>
          </w:tcPr>
          <w:p w:rsidR="00E462E1" w:rsidRDefault="00E462E1" w:rsidP="00F93041">
            <w:r>
              <w:t>1.4</w:t>
            </w:r>
          </w:p>
        </w:tc>
        <w:tc>
          <w:tcPr>
            <w:tcW w:w="4674" w:type="dxa"/>
          </w:tcPr>
          <w:p w:rsidR="00E462E1" w:rsidRDefault="00E462E1" w:rsidP="00F93041">
            <w:r>
              <w:t>Review, Test-Resultat</w:t>
            </w:r>
          </w:p>
        </w:tc>
        <w:tc>
          <w:tcPr>
            <w:tcW w:w="2303" w:type="dxa"/>
          </w:tcPr>
          <w:p w:rsidR="00E462E1" w:rsidRDefault="00E462E1" w:rsidP="00F93041">
            <w:r>
              <w:t>DT</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02.04.2012</w:t>
            </w:r>
          </w:p>
        </w:tc>
        <w:tc>
          <w:tcPr>
            <w:tcW w:w="993" w:type="dxa"/>
          </w:tcPr>
          <w:p w:rsidR="00E462E1" w:rsidRDefault="00E462E1" w:rsidP="00F93041">
            <w:r>
              <w:t>1.5</w:t>
            </w:r>
          </w:p>
        </w:tc>
        <w:tc>
          <w:tcPr>
            <w:tcW w:w="4674" w:type="dxa"/>
          </w:tcPr>
          <w:p w:rsidR="00E462E1" w:rsidRDefault="00E462E1" w:rsidP="00F93041">
            <w:r>
              <w:t>Review</w:t>
            </w:r>
          </w:p>
        </w:tc>
        <w:tc>
          <w:tcPr>
            <w:tcW w:w="2303" w:type="dxa"/>
          </w:tcPr>
          <w:p w:rsidR="00E462E1" w:rsidRDefault="00E462E1" w:rsidP="00F93041">
            <w:r>
              <w:t>CH</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04.05.2012</w:t>
            </w:r>
          </w:p>
        </w:tc>
        <w:tc>
          <w:tcPr>
            <w:tcW w:w="993" w:type="dxa"/>
          </w:tcPr>
          <w:p w:rsidR="00E462E1" w:rsidRDefault="00E462E1" w:rsidP="00F93041">
            <w:r>
              <w:t>1.6</w:t>
            </w:r>
          </w:p>
        </w:tc>
        <w:tc>
          <w:tcPr>
            <w:tcW w:w="4674" w:type="dxa"/>
          </w:tcPr>
          <w:p w:rsidR="00E462E1" w:rsidRDefault="00E462E1" w:rsidP="00F93041">
            <w:r>
              <w:t>Ideensammlung Demomodus</w:t>
            </w:r>
          </w:p>
        </w:tc>
        <w:tc>
          <w:tcPr>
            <w:tcW w:w="2303" w:type="dxa"/>
          </w:tcPr>
          <w:p w:rsidR="00E462E1" w:rsidRDefault="00E462E1" w:rsidP="00F93041">
            <w:r>
              <w:t>DT</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07.05.2012</w:t>
            </w:r>
          </w:p>
        </w:tc>
        <w:tc>
          <w:tcPr>
            <w:tcW w:w="993" w:type="dxa"/>
          </w:tcPr>
          <w:p w:rsidR="00E462E1" w:rsidRDefault="00E462E1" w:rsidP="00F93041">
            <w:r>
              <w:t>1.7</w:t>
            </w:r>
          </w:p>
        </w:tc>
        <w:tc>
          <w:tcPr>
            <w:tcW w:w="4674" w:type="dxa"/>
          </w:tcPr>
          <w:p w:rsidR="00E462E1" w:rsidRDefault="00E462E1" w:rsidP="00F93041">
            <w:r>
              <w:t>Review Demomodus</w:t>
            </w:r>
          </w:p>
        </w:tc>
        <w:tc>
          <w:tcPr>
            <w:tcW w:w="2303" w:type="dxa"/>
          </w:tcPr>
          <w:p w:rsidR="00E462E1" w:rsidRDefault="00E462E1" w:rsidP="00F93041">
            <w:r>
              <w:t>CH</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09.05.2012</w:t>
            </w:r>
          </w:p>
        </w:tc>
        <w:tc>
          <w:tcPr>
            <w:tcW w:w="993" w:type="dxa"/>
          </w:tcPr>
          <w:p w:rsidR="00E462E1" w:rsidRDefault="00E462E1" w:rsidP="00F93041">
            <w:r>
              <w:t>1.8</w:t>
            </w:r>
          </w:p>
        </w:tc>
        <w:tc>
          <w:tcPr>
            <w:tcW w:w="4674" w:type="dxa"/>
          </w:tcPr>
          <w:p w:rsidR="00E462E1" w:rsidRDefault="00E462E1" w:rsidP="00F93041">
            <w:r>
              <w:t>Umsetzung Demomodus Kraftfeld</w:t>
            </w:r>
          </w:p>
        </w:tc>
        <w:tc>
          <w:tcPr>
            <w:tcW w:w="2303" w:type="dxa"/>
          </w:tcPr>
          <w:p w:rsidR="00E462E1" w:rsidRDefault="00E462E1" w:rsidP="00F93041">
            <w:r>
              <w:t>DT</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15.05.2012</w:t>
            </w:r>
          </w:p>
        </w:tc>
        <w:tc>
          <w:tcPr>
            <w:tcW w:w="993" w:type="dxa"/>
          </w:tcPr>
          <w:p w:rsidR="00E462E1" w:rsidRDefault="00E462E1" w:rsidP="00F93041">
            <w:r>
              <w:t>1.9</w:t>
            </w:r>
          </w:p>
        </w:tc>
        <w:tc>
          <w:tcPr>
            <w:tcW w:w="4674" w:type="dxa"/>
          </w:tcPr>
          <w:p w:rsidR="00E462E1" w:rsidRDefault="00E462E1" w:rsidP="00F93041">
            <w:r>
              <w:t>Externes Design</w:t>
            </w:r>
          </w:p>
        </w:tc>
        <w:tc>
          <w:tcPr>
            <w:tcW w:w="2303" w:type="dxa"/>
          </w:tcPr>
          <w:p w:rsidR="00E462E1" w:rsidRDefault="00E462E1" w:rsidP="00F93041">
            <w:r>
              <w:t>CH</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15.05.2012</w:t>
            </w:r>
          </w:p>
        </w:tc>
        <w:tc>
          <w:tcPr>
            <w:tcW w:w="993" w:type="dxa"/>
          </w:tcPr>
          <w:p w:rsidR="00E462E1" w:rsidRDefault="00E462E1" w:rsidP="00F93041">
            <w:r>
              <w:t>1.10</w:t>
            </w:r>
          </w:p>
        </w:tc>
        <w:tc>
          <w:tcPr>
            <w:tcW w:w="4674" w:type="dxa"/>
          </w:tcPr>
          <w:p w:rsidR="00E462E1" w:rsidRDefault="00E462E1" w:rsidP="00F93041">
            <w:r>
              <w:t>Review Externes Design</w:t>
            </w:r>
          </w:p>
        </w:tc>
        <w:tc>
          <w:tcPr>
            <w:tcW w:w="2303" w:type="dxa"/>
          </w:tcPr>
          <w:p w:rsidR="00E462E1" w:rsidRDefault="00E462E1" w:rsidP="00F93041">
            <w:r>
              <w:t>DT</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15.05.2012</w:t>
            </w:r>
          </w:p>
        </w:tc>
        <w:tc>
          <w:tcPr>
            <w:tcW w:w="993" w:type="dxa"/>
          </w:tcPr>
          <w:p w:rsidR="00E462E1" w:rsidRDefault="00E462E1" w:rsidP="00F93041">
            <w:r>
              <w:t>1.11</w:t>
            </w:r>
          </w:p>
        </w:tc>
        <w:tc>
          <w:tcPr>
            <w:tcW w:w="4674" w:type="dxa"/>
          </w:tcPr>
          <w:p w:rsidR="00E462E1" w:rsidRDefault="00E462E1" w:rsidP="00F93041">
            <w:r>
              <w:t>Umsetzung  Demomodus Teaser</w:t>
            </w:r>
          </w:p>
        </w:tc>
        <w:tc>
          <w:tcPr>
            <w:tcW w:w="2303" w:type="dxa"/>
          </w:tcPr>
          <w:p w:rsidR="00E462E1" w:rsidRDefault="00E462E1" w:rsidP="00F93041">
            <w:r>
              <w:t>DT</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22.05.2012</w:t>
            </w:r>
          </w:p>
        </w:tc>
        <w:tc>
          <w:tcPr>
            <w:tcW w:w="993" w:type="dxa"/>
          </w:tcPr>
          <w:p w:rsidR="00E462E1" w:rsidRDefault="00E462E1" w:rsidP="00F93041">
            <w:r>
              <w:t>1.12</w:t>
            </w:r>
          </w:p>
        </w:tc>
        <w:tc>
          <w:tcPr>
            <w:tcW w:w="4674" w:type="dxa"/>
          </w:tcPr>
          <w:p w:rsidR="00E462E1" w:rsidRDefault="00E462E1" w:rsidP="00F93041">
            <w:r>
              <w:t>Review Umsetzung Demomodus Teaser</w:t>
            </w:r>
          </w:p>
        </w:tc>
        <w:tc>
          <w:tcPr>
            <w:tcW w:w="2303" w:type="dxa"/>
          </w:tcPr>
          <w:p w:rsidR="00E462E1" w:rsidRDefault="00E462E1" w:rsidP="00F93041">
            <w:r>
              <w:t>CH</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22.05.2012</w:t>
            </w:r>
          </w:p>
        </w:tc>
        <w:tc>
          <w:tcPr>
            <w:tcW w:w="993" w:type="dxa"/>
          </w:tcPr>
          <w:p w:rsidR="00E462E1" w:rsidRDefault="00E462E1" w:rsidP="00F93041">
            <w:r>
              <w:t>1.13</w:t>
            </w:r>
          </w:p>
        </w:tc>
        <w:tc>
          <w:tcPr>
            <w:tcW w:w="4674" w:type="dxa"/>
          </w:tcPr>
          <w:p w:rsidR="00E462E1" w:rsidRDefault="00E462E1" w:rsidP="00F93041">
            <w:r>
              <w:t>Domain Models</w:t>
            </w:r>
          </w:p>
        </w:tc>
        <w:tc>
          <w:tcPr>
            <w:tcW w:w="2303" w:type="dxa"/>
          </w:tcPr>
          <w:p w:rsidR="00E462E1" w:rsidRDefault="00E462E1" w:rsidP="00F93041">
            <w:r>
              <w:t>CH</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23.05.2012</w:t>
            </w:r>
          </w:p>
        </w:tc>
        <w:tc>
          <w:tcPr>
            <w:tcW w:w="993" w:type="dxa"/>
          </w:tcPr>
          <w:p w:rsidR="00E462E1" w:rsidRDefault="00E462E1" w:rsidP="00F93041">
            <w:r>
              <w:t>1.14</w:t>
            </w:r>
          </w:p>
        </w:tc>
        <w:tc>
          <w:tcPr>
            <w:tcW w:w="4674" w:type="dxa"/>
          </w:tcPr>
          <w:p w:rsidR="00E462E1" w:rsidRDefault="00E462E1" w:rsidP="00F93041">
            <w:r>
              <w:t>Verfügbarkeit Daten</w:t>
            </w:r>
          </w:p>
        </w:tc>
        <w:tc>
          <w:tcPr>
            <w:tcW w:w="2303" w:type="dxa"/>
          </w:tcPr>
          <w:p w:rsidR="00E462E1" w:rsidRDefault="00E462E1" w:rsidP="00F93041">
            <w:r>
              <w:t>CH</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24.05.2012</w:t>
            </w:r>
          </w:p>
        </w:tc>
        <w:tc>
          <w:tcPr>
            <w:tcW w:w="993" w:type="dxa"/>
          </w:tcPr>
          <w:p w:rsidR="00E462E1" w:rsidRDefault="00E462E1" w:rsidP="00F93041">
            <w:r>
              <w:t>1.15</w:t>
            </w:r>
          </w:p>
        </w:tc>
        <w:tc>
          <w:tcPr>
            <w:tcW w:w="4674" w:type="dxa"/>
          </w:tcPr>
          <w:p w:rsidR="00E462E1" w:rsidRDefault="00E462E1" w:rsidP="00F93041">
            <w:r>
              <w:t>Review Korrektur Markus Stolze</w:t>
            </w:r>
          </w:p>
        </w:tc>
        <w:tc>
          <w:tcPr>
            <w:tcW w:w="2303" w:type="dxa"/>
          </w:tcPr>
          <w:p w:rsidR="00E462E1" w:rsidRDefault="00E462E1" w:rsidP="00F93041">
            <w:r>
              <w:t>DT</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25.05.2012</w:t>
            </w:r>
          </w:p>
        </w:tc>
        <w:tc>
          <w:tcPr>
            <w:tcW w:w="993" w:type="dxa"/>
          </w:tcPr>
          <w:p w:rsidR="00E462E1" w:rsidRDefault="00E462E1" w:rsidP="00F93041">
            <w:r>
              <w:t>1.16</w:t>
            </w:r>
          </w:p>
        </w:tc>
        <w:tc>
          <w:tcPr>
            <w:tcW w:w="4674" w:type="dxa"/>
          </w:tcPr>
          <w:p w:rsidR="00E462E1" w:rsidRDefault="00E462E1" w:rsidP="00F93041">
            <w:r>
              <w:t>Administration der Videow</w:t>
            </w:r>
            <w:r w:rsidRPr="00BE21B1">
              <w:t>all</w:t>
            </w:r>
            <w:r>
              <w:t xml:space="preserve"> hinzugefügt</w:t>
            </w:r>
          </w:p>
        </w:tc>
        <w:tc>
          <w:tcPr>
            <w:tcW w:w="2303" w:type="dxa"/>
          </w:tcPr>
          <w:p w:rsidR="00E462E1" w:rsidRDefault="00E462E1" w:rsidP="00F93041">
            <w:r>
              <w:t>LE</w:t>
            </w:r>
          </w:p>
        </w:tc>
      </w:tr>
      <w:tr w:rsidR="00E462E1" w:rsidRPr="00852796"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29.05.2012</w:t>
            </w:r>
          </w:p>
        </w:tc>
        <w:tc>
          <w:tcPr>
            <w:tcW w:w="993" w:type="dxa"/>
          </w:tcPr>
          <w:p w:rsidR="00E462E1" w:rsidRDefault="00E462E1" w:rsidP="00F93041">
            <w:r>
              <w:t>1.17</w:t>
            </w:r>
          </w:p>
        </w:tc>
        <w:tc>
          <w:tcPr>
            <w:tcW w:w="4674" w:type="dxa"/>
          </w:tcPr>
          <w:p w:rsidR="00E462E1" w:rsidRPr="00EF71DD" w:rsidRDefault="00E462E1" w:rsidP="00F93041">
            <w:pPr>
              <w:rPr>
                <w:lang w:val="en-GB"/>
              </w:rPr>
            </w:pPr>
            <w:r>
              <w:rPr>
                <w:lang w:val="en-GB"/>
              </w:rPr>
              <w:t>Screen Map</w:t>
            </w:r>
          </w:p>
        </w:tc>
        <w:tc>
          <w:tcPr>
            <w:tcW w:w="2303" w:type="dxa"/>
          </w:tcPr>
          <w:p w:rsidR="00E462E1" w:rsidRDefault="00E462E1" w:rsidP="00F93041">
            <w:pPr>
              <w:rPr>
                <w:lang w:val="en-GB"/>
              </w:rPr>
            </w:pPr>
            <w:r>
              <w:rPr>
                <w:lang w:val="en-GB"/>
              </w:rPr>
              <w:t>CH</w:t>
            </w:r>
          </w:p>
        </w:tc>
      </w:tr>
      <w:tr w:rsidR="00E462E1" w:rsidRPr="00852796"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04.06.2012</w:t>
            </w:r>
          </w:p>
        </w:tc>
        <w:tc>
          <w:tcPr>
            <w:tcW w:w="993" w:type="dxa"/>
          </w:tcPr>
          <w:p w:rsidR="00E462E1" w:rsidRDefault="00E462E1" w:rsidP="00F93041">
            <w:r>
              <w:t>1.18</w:t>
            </w:r>
          </w:p>
        </w:tc>
        <w:tc>
          <w:tcPr>
            <w:tcW w:w="4674" w:type="dxa"/>
          </w:tcPr>
          <w:p w:rsidR="00E462E1" w:rsidRPr="00EF71DD" w:rsidRDefault="00E462E1" w:rsidP="00F93041">
            <w:pPr>
              <w:rPr>
                <w:lang w:val="en-GB"/>
              </w:rPr>
            </w:pPr>
            <w:r>
              <w:rPr>
                <w:lang w:val="en-GB"/>
              </w:rPr>
              <w:t>Review Screen Map</w:t>
            </w:r>
          </w:p>
        </w:tc>
        <w:tc>
          <w:tcPr>
            <w:tcW w:w="2303" w:type="dxa"/>
          </w:tcPr>
          <w:p w:rsidR="00E462E1" w:rsidRDefault="00E462E1" w:rsidP="00F93041">
            <w:pPr>
              <w:rPr>
                <w:lang w:val="en-GB"/>
              </w:rPr>
            </w:pPr>
            <w:r>
              <w:rPr>
                <w:lang w:val="en-GB"/>
              </w:rPr>
              <w:t>DT</w:t>
            </w:r>
          </w:p>
        </w:tc>
      </w:tr>
      <w:tr w:rsidR="00E462E1" w:rsidRPr="00852796"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04.06.2012</w:t>
            </w:r>
          </w:p>
        </w:tc>
        <w:tc>
          <w:tcPr>
            <w:tcW w:w="993" w:type="dxa"/>
          </w:tcPr>
          <w:p w:rsidR="00E462E1" w:rsidRDefault="00E462E1" w:rsidP="00F93041">
            <w:r>
              <w:t>1.19</w:t>
            </w:r>
          </w:p>
        </w:tc>
        <w:tc>
          <w:tcPr>
            <w:tcW w:w="4674" w:type="dxa"/>
          </w:tcPr>
          <w:p w:rsidR="00E462E1" w:rsidRDefault="00E462E1" w:rsidP="00F93041">
            <w:pPr>
              <w:rPr>
                <w:lang w:val="en-GB"/>
              </w:rPr>
            </w:pPr>
            <w:r w:rsidRPr="004E60C6">
              <w:rPr>
                <w:lang w:val="en-GB"/>
              </w:rPr>
              <w:t>Guidelines</w:t>
            </w:r>
            <w:r>
              <w:rPr>
                <w:lang w:val="en-GB"/>
              </w:rPr>
              <w:t>, Design Entscheide</w:t>
            </w:r>
          </w:p>
        </w:tc>
        <w:tc>
          <w:tcPr>
            <w:tcW w:w="2303" w:type="dxa"/>
          </w:tcPr>
          <w:p w:rsidR="00E462E1" w:rsidRDefault="00E462E1" w:rsidP="00F93041">
            <w:pPr>
              <w:rPr>
                <w:lang w:val="en-GB"/>
              </w:rPr>
            </w:pPr>
            <w:r>
              <w:rPr>
                <w:lang w:val="en-GB"/>
              </w:rPr>
              <w:t>CH</w:t>
            </w:r>
          </w:p>
        </w:tc>
      </w:tr>
      <w:tr w:rsidR="00E462E1" w:rsidRPr="00852796"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04.06.2012</w:t>
            </w:r>
          </w:p>
        </w:tc>
        <w:tc>
          <w:tcPr>
            <w:tcW w:w="993" w:type="dxa"/>
          </w:tcPr>
          <w:p w:rsidR="00E462E1" w:rsidRDefault="00E462E1" w:rsidP="00F93041">
            <w:r>
              <w:t>1.20</w:t>
            </w:r>
          </w:p>
        </w:tc>
        <w:tc>
          <w:tcPr>
            <w:tcW w:w="4674" w:type="dxa"/>
          </w:tcPr>
          <w:p w:rsidR="00E462E1" w:rsidRDefault="00E462E1" w:rsidP="00F93041">
            <w:pPr>
              <w:rPr>
                <w:lang w:val="en-GB"/>
              </w:rPr>
            </w:pPr>
            <w:r>
              <w:rPr>
                <w:lang w:val="en-GB"/>
              </w:rPr>
              <w:t>Ergänzung Kinect Bedienung</w:t>
            </w:r>
          </w:p>
        </w:tc>
        <w:tc>
          <w:tcPr>
            <w:tcW w:w="2303" w:type="dxa"/>
          </w:tcPr>
          <w:p w:rsidR="00E462E1" w:rsidRDefault="00E462E1" w:rsidP="00F93041">
            <w:pPr>
              <w:rPr>
                <w:lang w:val="en-GB"/>
              </w:rPr>
            </w:pPr>
            <w:r>
              <w:rPr>
                <w:lang w:val="en-GB"/>
              </w:rPr>
              <w:t>DT</w:t>
            </w:r>
          </w:p>
        </w:tc>
      </w:tr>
      <w:tr w:rsidR="00E462E1" w:rsidRPr="00852796"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04.06.2012</w:t>
            </w:r>
          </w:p>
        </w:tc>
        <w:tc>
          <w:tcPr>
            <w:tcW w:w="993" w:type="dxa"/>
          </w:tcPr>
          <w:p w:rsidR="00E462E1" w:rsidRDefault="00E462E1" w:rsidP="00F93041">
            <w:r>
              <w:t>1.21</w:t>
            </w:r>
          </w:p>
        </w:tc>
        <w:tc>
          <w:tcPr>
            <w:tcW w:w="4674" w:type="dxa"/>
          </w:tcPr>
          <w:p w:rsidR="00E462E1" w:rsidRPr="006954A4" w:rsidRDefault="00E462E1" w:rsidP="00F93041">
            <w:r w:rsidRPr="006954A4">
              <w:t>Demo</w:t>
            </w:r>
            <w:r>
              <w:t>m</w:t>
            </w:r>
            <w:r w:rsidRPr="006954A4">
              <w:t>odus Zustandsdiagramm angepasst und beschrieben</w:t>
            </w:r>
          </w:p>
        </w:tc>
        <w:tc>
          <w:tcPr>
            <w:tcW w:w="2303" w:type="dxa"/>
          </w:tcPr>
          <w:p w:rsidR="00E462E1" w:rsidRPr="006954A4" w:rsidRDefault="00E462E1" w:rsidP="00F93041">
            <w:r>
              <w:t>LE</w:t>
            </w:r>
          </w:p>
        </w:tc>
      </w:tr>
      <w:tr w:rsidR="00E462E1" w:rsidRPr="00852796"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05.06.2012</w:t>
            </w:r>
          </w:p>
        </w:tc>
        <w:tc>
          <w:tcPr>
            <w:tcW w:w="993" w:type="dxa"/>
          </w:tcPr>
          <w:p w:rsidR="00E462E1" w:rsidRDefault="00E462E1" w:rsidP="00F93041">
            <w:r>
              <w:t>1.22</w:t>
            </w:r>
          </w:p>
        </w:tc>
        <w:tc>
          <w:tcPr>
            <w:tcW w:w="4674" w:type="dxa"/>
          </w:tcPr>
          <w:p w:rsidR="00E462E1" w:rsidRPr="006954A4" w:rsidRDefault="00E462E1" w:rsidP="00F93041">
            <w:r>
              <w:t>Review Guidelines</w:t>
            </w:r>
          </w:p>
        </w:tc>
        <w:tc>
          <w:tcPr>
            <w:tcW w:w="2303" w:type="dxa"/>
          </w:tcPr>
          <w:p w:rsidR="00E462E1" w:rsidRDefault="00E462E1" w:rsidP="00F93041">
            <w:r>
              <w:t>DT</w:t>
            </w:r>
          </w:p>
        </w:tc>
      </w:tr>
      <w:tr w:rsidR="00E462E1" w:rsidRPr="00852796"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06.06.2012</w:t>
            </w:r>
          </w:p>
        </w:tc>
        <w:tc>
          <w:tcPr>
            <w:tcW w:w="993" w:type="dxa"/>
          </w:tcPr>
          <w:p w:rsidR="00E462E1" w:rsidRDefault="00E462E1" w:rsidP="00F93041">
            <w:r>
              <w:t>1.23</w:t>
            </w:r>
          </w:p>
        </w:tc>
        <w:tc>
          <w:tcPr>
            <w:tcW w:w="4674" w:type="dxa"/>
          </w:tcPr>
          <w:p w:rsidR="00E462E1" w:rsidRDefault="00E462E1" w:rsidP="00F93041">
            <w:r>
              <w:t>Prozessdiagramm</w:t>
            </w:r>
          </w:p>
        </w:tc>
        <w:tc>
          <w:tcPr>
            <w:tcW w:w="2303" w:type="dxa"/>
          </w:tcPr>
          <w:p w:rsidR="00E462E1" w:rsidRDefault="00E462E1" w:rsidP="00F93041">
            <w:r>
              <w:t>CH</w:t>
            </w:r>
          </w:p>
        </w:tc>
      </w:tr>
      <w:tr w:rsidR="00E462E1" w:rsidRPr="00852796"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08.06.2012</w:t>
            </w:r>
          </w:p>
        </w:tc>
        <w:tc>
          <w:tcPr>
            <w:tcW w:w="993" w:type="dxa"/>
          </w:tcPr>
          <w:p w:rsidR="00E462E1" w:rsidRDefault="00E462E1" w:rsidP="00F93041">
            <w:r>
              <w:t>1.24</w:t>
            </w:r>
          </w:p>
        </w:tc>
        <w:tc>
          <w:tcPr>
            <w:tcW w:w="4674" w:type="dxa"/>
          </w:tcPr>
          <w:p w:rsidR="00E462E1" w:rsidRDefault="00E462E1" w:rsidP="00F93041">
            <w:r>
              <w:t>Review Design Entscheide, CI/CD Absprache mit HSR</w:t>
            </w:r>
          </w:p>
        </w:tc>
        <w:tc>
          <w:tcPr>
            <w:tcW w:w="2303" w:type="dxa"/>
          </w:tcPr>
          <w:p w:rsidR="00E462E1" w:rsidRDefault="00E462E1" w:rsidP="00F93041">
            <w:r>
              <w:t>DT</w:t>
            </w:r>
          </w:p>
        </w:tc>
      </w:tr>
      <w:tr w:rsidR="00E462E1" w:rsidRPr="00852796"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09.06.2012</w:t>
            </w:r>
          </w:p>
        </w:tc>
        <w:tc>
          <w:tcPr>
            <w:tcW w:w="993" w:type="dxa"/>
          </w:tcPr>
          <w:p w:rsidR="00E462E1" w:rsidRDefault="00E462E1" w:rsidP="00F93041">
            <w:r>
              <w:t>1.25</w:t>
            </w:r>
          </w:p>
        </w:tc>
        <w:tc>
          <w:tcPr>
            <w:tcW w:w="4674" w:type="dxa"/>
          </w:tcPr>
          <w:p w:rsidR="00E462E1" w:rsidRDefault="00E462E1" w:rsidP="00F93041">
            <w:r>
              <w:t>Review und Korrekturen</w:t>
            </w:r>
          </w:p>
        </w:tc>
        <w:tc>
          <w:tcPr>
            <w:tcW w:w="2303" w:type="dxa"/>
          </w:tcPr>
          <w:p w:rsidR="00E462E1" w:rsidRDefault="00E462E1" w:rsidP="00F93041">
            <w:r>
              <w:t>LE</w:t>
            </w:r>
          </w:p>
        </w:tc>
      </w:tr>
      <w:tr w:rsidR="00E462E1" w:rsidRPr="00852796"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10.06.2012</w:t>
            </w:r>
          </w:p>
        </w:tc>
        <w:tc>
          <w:tcPr>
            <w:tcW w:w="993" w:type="dxa"/>
          </w:tcPr>
          <w:p w:rsidR="00E462E1" w:rsidRDefault="00E462E1" w:rsidP="00F93041">
            <w:r>
              <w:t>1.26</w:t>
            </w:r>
          </w:p>
        </w:tc>
        <w:tc>
          <w:tcPr>
            <w:tcW w:w="4674" w:type="dxa"/>
          </w:tcPr>
          <w:p w:rsidR="00E462E1" w:rsidRDefault="00E462E1" w:rsidP="00F93041">
            <w:r>
              <w:t>Review Systemübersicht</w:t>
            </w:r>
          </w:p>
        </w:tc>
        <w:tc>
          <w:tcPr>
            <w:tcW w:w="2303" w:type="dxa"/>
          </w:tcPr>
          <w:p w:rsidR="00E462E1" w:rsidRDefault="00E462E1" w:rsidP="00F93041">
            <w:r>
              <w:t>CH</w:t>
            </w:r>
          </w:p>
        </w:tc>
      </w:tr>
      <w:tr w:rsidR="00E462E1" w:rsidRPr="00852796"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10.06.2012</w:t>
            </w:r>
          </w:p>
        </w:tc>
        <w:tc>
          <w:tcPr>
            <w:tcW w:w="993" w:type="dxa"/>
          </w:tcPr>
          <w:p w:rsidR="00E462E1" w:rsidRDefault="00E462E1" w:rsidP="00F93041">
            <w:r>
              <w:t>1.27</w:t>
            </w:r>
          </w:p>
        </w:tc>
        <w:tc>
          <w:tcPr>
            <w:tcW w:w="4674" w:type="dxa"/>
          </w:tcPr>
          <w:p w:rsidR="00E462E1" w:rsidRDefault="00E462E1" w:rsidP="00F93041">
            <w:r>
              <w:t>Review Poster-Prozess</w:t>
            </w:r>
          </w:p>
        </w:tc>
        <w:tc>
          <w:tcPr>
            <w:tcW w:w="2303" w:type="dxa"/>
          </w:tcPr>
          <w:p w:rsidR="00E462E1" w:rsidRDefault="00E462E1" w:rsidP="00F93041">
            <w:r>
              <w:t>DT</w:t>
            </w:r>
          </w:p>
        </w:tc>
      </w:tr>
      <w:tr w:rsidR="00E462E1" w:rsidRPr="00852796"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11.06.2012</w:t>
            </w:r>
          </w:p>
        </w:tc>
        <w:tc>
          <w:tcPr>
            <w:tcW w:w="993" w:type="dxa"/>
          </w:tcPr>
          <w:p w:rsidR="00E462E1" w:rsidRDefault="00E462E1" w:rsidP="00F93041">
            <w:r>
              <w:t>1.28</w:t>
            </w:r>
          </w:p>
        </w:tc>
        <w:tc>
          <w:tcPr>
            <w:tcW w:w="4674" w:type="dxa"/>
          </w:tcPr>
          <w:p w:rsidR="00E462E1" w:rsidRDefault="00E462E1" w:rsidP="00F93041">
            <w:r>
              <w:t>Korrekturen Markus Stolze übernommen</w:t>
            </w:r>
          </w:p>
        </w:tc>
        <w:tc>
          <w:tcPr>
            <w:tcW w:w="2303" w:type="dxa"/>
          </w:tcPr>
          <w:p w:rsidR="00E462E1" w:rsidRDefault="00E462E1" w:rsidP="00F93041">
            <w:r>
              <w:t>DT</w:t>
            </w:r>
          </w:p>
        </w:tc>
      </w:tr>
      <w:tr w:rsidR="00E462E1" w:rsidRPr="00852796"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13.06.2012</w:t>
            </w:r>
          </w:p>
        </w:tc>
        <w:tc>
          <w:tcPr>
            <w:tcW w:w="993" w:type="dxa"/>
          </w:tcPr>
          <w:p w:rsidR="00E462E1" w:rsidRDefault="00E462E1" w:rsidP="00F93041">
            <w:r>
              <w:t>1.29</w:t>
            </w:r>
          </w:p>
        </w:tc>
        <w:tc>
          <w:tcPr>
            <w:tcW w:w="4674" w:type="dxa"/>
          </w:tcPr>
          <w:p w:rsidR="00E462E1" w:rsidRDefault="00E462E1" w:rsidP="00F93041">
            <w:r>
              <w:t>Review</w:t>
            </w:r>
          </w:p>
        </w:tc>
        <w:tc>
          <w:tcPr>
            <w:tcW w:w="2303" w:type="dxa"/>
          </w:tcPr>
          <w:p w:rsidR="00E462E1" w:rsidRDefault="00E462E1" w:rsidP="00F93041">
            <w:r>
              <w:t>DT</w:t>
            </w:r>
          </w:p>
        </w:tc>
      </w:tr>
    </w:tbl>
    <w:p w:rsidR="00E462E1" w:rsidRDefault="00E462E1" w:rsidP="00E462E1">
      <w:bookmarkStart w:id="278" w:name="_Toc310273092"/>
      <w:r>
        <w:br w:type="page"/>
      </w:r>
    </w:p>
    <w:p w:rsidR="00E462E1" w:rsidRDefault="00E462E1" w:rsidP="00E462E1">
      <w:pPr>
        <w:pStyle w:val="Heading3"/>
      </w:pPr>
      <w:bookmarkStart w:id="279" w:name="_Ref327457165"/>
      <w:bookmarkStart w:id="280" w:name="_Ref327457167"/>
      <w:bookmarkStart w:id="281" w:name="_Toc327467684"/>
      <w:bookmarkStart w:id="282" w:name="_Toc327468972"/>
      <w:r>
        <w:lastRenderedPageBreak/>
        <w:t>Systemübersicht</w:t>
      </w:r>
      <w:bookmarkEnd w:id="279"/>
      <w:bookmarkEnd w:id="280"/>
      <w:bookmarkEnd w:id="281"/>
      <w:bookmarkEnd w:id="282"/>
    </w:p>
    <w:p w:rsidR="00E462E1" w:rsidRDefault="00E462E1" w:rsidP="00E462E1">
      <w:r>
        <w:t>Das System ist in mehrere Tiers unterteilt, es handelt sich dabei um die folgenden:</w:t>
      </w:r>
    </w:p>
    <w:p w:rsidR="00E462E1" w:rsidRDefault="00E462E1" w:rsidP="00FC1D38">
      <w:pPr>
        <w:pStyle w:val="ListParagraph"/>
        <w:numPr>
          <w:ilvl w:val="0"/>
          <w:numId w:val="26"/>
        </w:numPr>
      </w:pPr>
      <w:r>
        <w:t>HSR Videowall mit Kinect</w:t>
      </w:r>
    </w:p>
    <w:p w:rsidR="00E462E1" w:rsidRDefault="00E462E1" w:rsidP="00FC1D38">
      <w:pPr>
        <w:pStyle w:val="ListParagraph"/>
        <w:numPr>
          <w:ilvl w:val="0"/>
          <w:numId w:val="26"/>
        </w:numPr>
      </w:pPr>
      <w:r>
        <w:t>Service Server mit Datenbank</w:t>
      </w:r>
    </w:p>
    <w:p w:rsidR="00E462E1" w:rsidRDefault="00E462E1" w:rsidP="00FC1D38">
      <w:pPr>
        <w:pStyle w:val="ListParagraph"/>
        <w:numPr>
          <w:ilvl w:val="0"/>
          <w:numId w:val="26"/>
        </w:numPr>
      </w:pPr>
      <w:r>
        <w:t>Webserver</w:t>
      </w:r>
    </w:p>
    <w:p w:rsidR="00E462E1" w:rsidRDefault="00E462E1" w:rsidP="00FC1D38">
      <w:pPr>
        <w:pStyle w:val="ListParagraph"/>
        <w:numPr>
          <w:ilvl w:val="0"/>
          <w:numId w:val="26"/>
        </w:numPr>
      </w:pPr>
      <w:r>
        <w:t>Mobiltelefon</w:t>
      </w:r>
    </w:p>
    <w:p w:rsidR="00E462E1" w:rsidRDefault="00E462E1" w:rsidP="00FC1D38">
      <w:pPr>
        <w:pStyle w:val="ListParagraph"/>
        <w:numPr>
          <w:ilvl w:val="0"/>
          <w:numId w:val="26"/>
        </w:numPr>
      </w:pPr>
      <w:r>
        <w:t>Sekretariats-Computer</w:t>
      </w:r>
    </w:p>
    <w:p w:rsidR="00E462E1" w:rsidRPr="00BF3A53" w:rsidRDefault="00E462E1" w:rsidP="00E462E1">
      <w:r>
        <w:t xml:space="preserve">Dieser Aufbau entspricht dem gewünschten Endsystem. Der in dieser Bachelorarbeit effektiv umgesetzte Teil findet sich im Kapitel </w:t>
      </w:r>
      <w:r>
        <w:fldChar w:fldCharType="begin"/>
      </w:r>
      <w:r>
        <w:instrText xml:space="preserve"> REF _Ref327457120 \r \h </w:instrText>
      </w:r>
      <w:r>
        <w:fldChar w:fldCharType="separate"/>
      </w:r>
      <w:r w:rsidR="000E6CF3">
        <w:t>V.6.5.1</w:t>
      </w:r>
      <w:r>
        <w:fldChar w:fldCharType="end"/>
      </w:r>
      <w:r>
        <w:t xml:space="preserve"> </w:t>
      </w:r>
      <w:r>
        <w:fldChar w:fldCharType="begin"/>
      </w:r>
      <w:r>
        <w:instrText xml:space="preserve"> REF _Ref327457123 \h </w:instrText>
      </w:r>
      <w:r>
        <w:fldChar w:fldCharType="separate"/>
      </w:r>
      <w:r w:rsidR="000E6CF3">
        <w:t>P</w:t>
      </w:r>
      <w:r w:rsidR="000E6CF3" w:rsidRPr="009F4636">
        <w:t>hysische Sicht</w:t>
      </w:r>
      <w:r>
        <w:fldChar w:fldCharType="end"/>
      </w:r>
      <w:r w:rsidR="00221966">
        <w:t>.</w:t>
      </w:r>
    </w:p>
    <w:p w:rsidR="00E462E1" w:rsidRDefault="00E462E1" w:rsidP="00221966">
      <w:pPr>
        <w:pStyle w:val="Bild"/>
      </w:pPr>
      <w:r>
        <w:rPr>
          <w:noProof/>
          <w:lang w:eastAsia="de-CH"/>
        </w:rPr>
        <w:drawing>
          <wp:inline distT="0" distB="0" distL="0" distR="0" wp14:anchorId="7A14F4DC" wp14:editId="1102A2DF">
            <wp:extent cx="5760720" cy="3555278"/>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ers.png"/>
                    <pic:cNvPicPr/>
                  </pic:nvPicPr>
                  <pic:blipFill>
                    <a:blip r:embed="rId59">
                      <a:extLst>
                        <a:ext uri="{28A0092B-C50C-407E-A947-70E740481C1C}">
                          <a14:useLocalDpi xmlns:a14="http://schemas.microsoft.com/office/drawing/2010/main" val="0"/>
                        </a:ext>
                      </a:extLst>
                    </a:blip>
                    <a:stretch>
                      <a:fillRect/>
                    </a:stretch>
                  </pic:blipFill>
                  <pic:spPr>
                    <a:xfrm>
                      <a:off x="0" y="0"/>
                      <a:ext cx="5760720" cy="3555278"/>
                    </a:xfrm>
                    <a:prstGeom prst="rect">
                      <a:avLst/>
                    </a:prstGeom>
                  </pic:spPr>
                </pic:pic>
              </a:graphicData>
            </a:graphic>
          </wp:inline>
        </w:drawing>
      </w:r>
    </w:p>
    <w:p w:rsidR="00E462E1" w:rsidRDefault="00E462E1" w:rsidP="00E462E1">
      <w:pPr>
        <w:pStyle w:val="Caption"/>
      </w:pPr>
      <w:bookmarkStart w:id="283" w:name="_Toc327468031"/>
      <w:r>
        <w:t xml:space="preserve">Abbildung </w:t>
      </w:r>
      <w:fldSimple w:instr=" SEQ Abbildung \* ARABIC ">
        <w:r w:rsidR="000E6CF3">
          <w:rPr>
            <w:noProof/>
          </w:rPr>
          <w:t>29</w:t>
        </w:r>
      </w:fldSimple>
      <w:r>
        <w:t xml:space="preserve"> - Systemübersicht, gewünschtes Endsystem</w:t>
      </w:r>
      <w:bookmarkEnd w:id="283"/>
    </w:p>
    <w:p w:rsidR="00E462E1" w:rsidRDefault="00E462E1" w:rsidP="00E462E1">
      <w:pPr>
        <w:pStyle w:val="Heading4"/>
      </w:pPr>
      <w:bookmarkStart w:id="284" w:name="_Toc325440867"/>
      <w:bookmarkStart w:id="285" w:name="_Toc327467685"/>
      <w:r>
        <w:t>Videowall mit Kinect</w:t>
      </w:r>
      <w:bookmarkEnd w:id="284"/>
      <w:bookmarkEnd w:id="285"/>
    </w:p>
    <w:p w:rsidR="00E462E1" w:rsidRDefault="00E462E1" w:rsidP="00E462E1">
      <w:r>
        <w:t xml:space="preserve">Über die Videowall können sich Nutzer über verschiedene Themen (beispielsweise Poster von Bachelorarbeiten, das Mittagsmenu der Mensa oder das Wetter) informieren. In Zukunft sind auch Optionen wie z.B. Minispiele denkbar. Die Wall </w:t>
      </w:r>
      <w:proofErr w:type="gramStart"/>
      <w:r>
        <w:t>wird</w:t>
      </w:r>
      <w:proofErr w:type="gramEnd"/>
      <w:r>
        <w:t xml:space="preserve"> mittels Kinect gesteuert. Die dafür benötigten Daten werden durch WCF vom Service Server geladen.</w:t>
      </w:r>
    </w:p>
    <w:p w:rsidR="00E462E1" w:rsidRDefault="00E462E1" w:rsidP="00E462E1">
      <w:pPr>
        <w:pStyle w:val="Heading4"/>
      </w:pPr>
      <w:bookmarkStart w:id="286" w:name="_Toc325440868"/>
      <w:bookmarkStart w:id="287" w:name="_Toc327467686"/>
      <w:r>
        <w:t>Service Server mit Datenbank</w:t>
      </w:r>
      <w:bookmarkEnd w:id="286"/>
      <w:bookmarkEnd w:id="287"/>
    </w:p>
    <w:p w:rsidR="00E462E1" w:rsidRDefault="00E462E1" w:rsidP="00E462E1">
      <w:r>
        <w:t xml:space="preserve">Auf dem Service Server werden die verschiedenen Daten, welche die Videowall benötigt, abgelegt. Diese können mittels WCF über den Webserver verwaltet oder auf </w:t>
      </w:r>
      <w:proofErr w:type="gramStart"/>
      <w:r>
        <w:t>der Videowall</w:t>
      </w:r>
      <w:proofErr w:type="gramEnd"/>
      <w:r>
        <w:t xml:space="preserve"> angezeigt werden.</w:t>
      </w:r>
    </w:p>
    <w:p w:rsidR="00E462E1" w:rsidRDefault="00E462E1" w:rsidP="00E462E1">
      <w:r>
        <w:t>Dieser Server könnte auch in die Cloud (Windows Azure</w:t>
      </w:r>
      <w:r>
        <w:rPr>
          <w:rStyle w:val="FootnoteReference"/>
        </w:rPr>
        <w:footnoteReference w:id="24"/>
      </w:r>
      <w:r>
        <w:t>) ausgelagert werden, falls für die Daten kein eigener Server betrieben werden soll.</w:t>
      </w:r>
    </w:p>
    <w:p w:rsidR="00E462E1" w:rsidRDefault="00E462E1" w:rsidP="00E462E1">
      <w:bookmarkStart w:id="288" w:name="_Toc325440869"/>
      <w:r>
        <w:br w:type="page"/>
      </w:r>
    </w:p>
    <w:p w:rsidR="00E462E1" w:rsidRDefault="00E462E1" w:rsidP="00E462E1">
      <w:pPr>
        <w:pStyle w:val="Heading4"/>
      </w:pPr>
      <w:bookmarkStart w:id="289" w:name="_Toc327467687"/>
      <w:r>
        <w:lastRenderedPageBreak/>
        <w:t>Webserver</w:t>
      </w:r>
      <w:bookmarkEnd w:id="288"/>
      <w:bookmarkEnd w:id="289"/>
    </w:p>
    <w:p w:rsidR="00E462E1" w:rsidRDefault="00E462E1" w:rsidP="00E462E1">
      <w:r>
        <w:t>Der Webserver bietet einerseits eine Administrationsoberfläche für das Sekretariat an, um die Daten verwalten zu können. Dies aber nur, sofern die Daten nicht direkt in der Typo3 Datenbank des HSR Webauftritts</w:t>
      </w:r>
      <w:r>
        <w:rPr>
          <w:rStyle w:val="FootnoteReference"/>
        </w:rPr>
        <w:footnoteReference w:id="25"/>
      </w:r>
      <w:r>
        <w:t xml:space="preserve"> verwaltet werden (siehe auch </w:t>
      </w:r>
      <w:r>
        <w:fldChar w:fldCharType="begin"/>
      </w:r>
      <w:r>
        <w:instrText xml:space="preserve"> REF _Ref327457535 \r \h </w:instrText>
      </w:r>
      <w:r>
        <w:fldChar w:fldCharType="separate"/>
      </w:r>
      <w:r w:rsidR="000E6CF3">
        <w:t>V.9.2.3.1.1</w:t>
      </w:r>
      <w:r>
        <w:fldChar w:fldCharType="end"/>
      </w:r>
      <w:r>
        <w:t xml:space="preserve"> </w:t>
      </w:r>
      <w:r>
        <w:fldChar w:fldCharType="begin"/>
      </w:r>
      <w:r>
        <w:instrText xml:space="preserve"> REF _Ref327457538 \h </w:instrText>
      </w:r>
      <w:r>
        <w:fldChar w:fldCharType="separate"/>
      </w:r>
      <w:r w:rsidR="000E6CF3" w:rsidRPr="000E6CF3">
        <w:t>Administration über Typo3 CMS</w:t>
      </w:r>
      <w:r>
        <w:fldChar w:fldCharType="end"/>
      </w:r>
      <w:r>
        <w:t xml:space="preserve">). </w:t>
      </w:r>
      <w:r>
        <w:br/>
        <w:t xml:space="preserve">Andererseits können auf dem Webserver per Mobiltelefon spezifische Informationen zu den auf </w:t>
      </w:r>
      <w:proofErr w:type="gramStart"/>
      <w:r>
        <w:t>der Wall</w:t>
      </w:r>
      <w:proofErr w:type="gramEnd"/>
      <w:r>
        <w:t xml:space="preserve"> dargestellten Daten abgerufen werden. </w:t>
      </w:r>
      <w:r>
        <w:br/>
        <w:t>Beide Anforderungen sind einfach über einen Webserver realisierbar, es muss so keine zusätzliche Applikation auf den Zielgeräten installiert werden. Beide Verbindungen basieren auf dem Protokoll HTTPS. Die durch das Sekretariat getätigten Änderungen werden vom Webserver aus mittels WCF an den Service Server weitergeleitet.</w:t>
      </w:r>
    </w:p>
    <w:p w:rsidR="00E462E1" w:rsidRDefault="00E462E1" w:rsidP="00E462E1">
      <w:pPr>
        <w:pStyle w:val="Heading4"/>
      </w:pPr>
      <w:bookmarkStart w:id="290" w:name="_Toc325440871"/>
      <w:bookmarkStart w:id="291" w:name="_Toc327467688"/>
      <w:r>
        <w:t>Mobiltelefon</w:t>
      </w:r>
      <w:bookmarkEnd w:id="290"/>
      <w:bookmarkEnd w:id="291"/>
    </w:p>
    <w:p w:rsidR="00E462E1" w:rsidRDefault="00E462E1" w:rsidP="00E462E1">
      <w:r>
        <w:t>Über den Browser des Mobiltelefons können spezifische Informationen zu den visualisierten Daten der Videowall abgerufen werden.</w:t>
      </w:r>
    </w:p>
    <w:p w:rsidR="00E462E1" w:rsidRDefault="00E462E1" w:rsidP="00E462E1">
      <w:pPr>
        <w:pStyle w:val="Heading4"/>
      </w:pPr>
      <w:bookmarkStart w:id="292" w:name="_Toc325440870"/>
      <w:bookmarkStart w:id="293" w:name="_Toc327467689"/>
      <w:r>
        <w:t>Sekretariats</w:t>
      </w:r>
      <w:bookmarkEnd w:id="292"/>
      <w:r>
        <w:t>-Computer</w:t>
      </w:r>
      <w:bookmarkEnd w:id="293"/>
    </w:p>
    <w:p w:rsidR="00E462E1" w:rsidRPr="00670F2A" w:rsidRDefault="00E462E1" w:rsidP="00E462E1">
      <w:r>
        <w:t>Die Administrationsoberfläche kann über den Browser eines  Sekretariats-Computers aufgerufen werden. Über diese können die Daten der Videowall verwaltet werden.</w:t>
      </w:r>
    </w:p>
    <w:p w:rsidR="00E462E1" w:rsidRDefault="00E462E1" w:rsidP="00E462E1"/>
    <w:p w:rsidR="00E462E1" w:rsidRDefault="00E462E1" w:rsidP="00E462E1">
      <w:r>
        <w:br w:type="page"/>
      </w:r>
    </w:p>
    <w:p w:rsidR="00E462E1" w:rsidRPr="00515852" w:rsidRDefault="00E462E1" w:rsidP="00E462E1">
      <w:pPr>
        <w:pStyle w:val="Heading3"/>
      </w:pPr>
      <w:bookmarkStart w:id="294" w:name="_Toc327467690"/>
      <w:bookmarkStart w:id="295" w:name="_Toc327468973"/>
      <w:bookmarkStart w:id="296" w:name="_Toc320620796"/>
      <w:bookmarkStart w:id="297" w:name="_Toc323885677"/>
      <w:bookmarkStart w:id="298" w:name="_Toc324860358"/>
      <w:r>
        <w:lastRenderedPageBreak/>
        <w:t>Daten</w:t>
      </w:r>
      <w:bookmarkEnd w:id="294"/>
      <w:bookmarkEnd w:id="295"/>
    </w:p>
    <w:p w:rsidR="00E462E1" w:rsidRDefault="00E462E1" w:rsidP="00E462E1">
      <w:pPr>
        <w:pStyle w:val="Heading4"/>
      </w:pPr>
      <w:bookmarkStart w:id="299" w:name="_Toc327467691"/>
      <w:r>
        <w:t>Prozessdiagramm</w:t>
      </w:r>
      <w:bookmarkEnd w:id="299"/>
    </w:p>
    <w:p w:rsidR="00E462E1" w:rsidRDefault="00E462E1" w:rsidP="00E462E1">
      <w:pPr>
        <w:pStyle w:val="Heading5"/>
      </w:pPr>
      <w:bookmarkStart w:id="300" w:name="_Toc327467692"/>
      <w:r>
        <w:t>Ist-Prozess</w:t>
      </w:r>
      <w:bookmarkEnd w:id="300"/>
    </w:p>
    <w:p w:rsidR="00E462E1" w:rsidRPr="004D7AFF" w:rsidRDefault="00E462E1" w:rsidP="00E462E1">
      <w:r>
        <w:t>Die Poster durchlaufen, von ihrer Entstehung bis zu ihrer Ausstellung, den nachfolgenden Prozess:</w:t>
      </w:r>
    </w:p>
    <w:p w:rsidR="00E462E1" w:rsidRDefault="00E462E1" w:rsidP="00E462E1">
      <w:pPr>
        <w:keepNext/>
      </w:pPr>
      <w:r>
        <w:rPr>
          <w:noProof/>
          <w:lang w:eastAsia="de-CH"/>
        </w:rPr>
        <w:drawing>
          <wp:inline distT="0" distB="0" distL="0" distR="0" wp14:anchorId="2D2EFDBC" wp14:editId="7EC8DC07">
            <wp:extent cx="5486400" cy="3124200"/>
            <wp:effectExtent l="57150" t="38100" r="19050" b="95250"/>
            <wp:docPr id="299" name="Diagram 29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0" r:lo="rId61" r:qs="rId62" r:cs="rId63"/>
              </a:graphicData>
            </a:graphic>
          </wp:inline>
        </w:drawing>
      </w:r>
    </w:p>
    <w:p w:rsidR="00E462E1" w:rsidRDefault="00E462E1" w:rsidP="00E462E1">
      <w:pPr>
        <w:pStyle w:val="Caption"/>
      </w:pPr>
      <w:bookmarkStart w:id="301" w:name="_Toc327468032"/>
      <w:r>
        <w:t xml:space="preserve">Abbildung </w:t>
      </w:r>
      <w:fldSimple w:instr=" SEQ Abbildung \* ARABIC ">
        <w:r w:rsidR="000E6CF3">
          <w:rPr>
            <w:noProof/>
          </w:rPr>
          <w:t>30</w:t>
        </w:r>
      </w:fldSimple>
      <w:r>
        <w:t xml:space="preserve"> - Poster Ist-Prozess</w:t>
      </w:r>
      <w:bookmarkEnd w:id="301"/>
    </w:p>
    <w:p w:rsidR="00E462E1" w:rsidRDefault="00E462E1" w:rsidP="00E462E1">
      <w:pPr>
        <w:pStyle w:val="Heading5"/>
      </w:pPr>
      <w:bookmarkStart w:id="302" w:name="_Toc327467693"/>
      <w:r>
        <w:t>Soll-Prozess</w:t>
      </w:r>
      <w:bookmarkEnd w:id="302"/>
    </w:p>
    <w:p w:rsidR="00E462E1" w:rsidRPr="00D27893" w:rsidRDefault="00E462E1" w:rsidP="00E462E1">
      <w:r>
        <w:t xml:space="preserve">Auf </w:t>
      </w:r>
      <w:proofErr w:type="gramStart"/>
      <w:r>
        <w:t>der in Zukunft an der Hochschule installierten Videowall</w:t>
      </w:r>
      <w:proofErr w:type="gramEnd"/>
      <w:r>
        <w:t xml:space="preserve"> sollen die Bachelorposter aller Studiengänge verfügbar sein. Daher soll ein Poster in Zukunft den folgenden Prozess zu durchlaufen haben:</w:t>
      </w:r>
    </w:p>
    <w:p w:rsidR="00E462E1" w:rsidRDefault="00E462E1" w:rsidP="00E462E1">
      <w:pPr>
        <w:keepNext/>
      </w:pPr>
      <w:r>
        <w:rPr>
          <w:noProof/>
          <w:lang w:eastAsia="de-CH"/>
        </w:rPr>
        <w:drawing>
          <wp:inline distT="0" distB="0" distL="0" distR="0" wp14:anchorId="7AADE45D" wp14:editId="7C1EAC4F">
            <wp:extent cx="5486400" cy="3152775"/>
            <wp:effectExtent l="57150" t="38100" r="38100" b="85725"/>
            <wp:docPr id="300" name="Diagram 30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5" r:lo="rId66" r:qs="rId67" r:cs="rId68"/>
              </a:graphicData>
            </a:graphic>
          </wp:inline>
        </w:drawing>
      </w:r>
    </w:p>
    <w:p w:rsidR="00E462E1" w:rsidRPr="005F454F" w:rsidRDefault="00E462E1" w:rsidP="00E462E1">
      <w:pPr>
        <w:pStyle w:val="Caption"/>
      </w:pPr>
      <w:bookmarkStart w:id="303" w:name="_Toc327468033"/>
      <w:r>
        <w:t xml:space="preserve">Abbildung </w:t>
      </w:r>
      <w:fldSimple w:instr=" SEQ Abbildung \* ARABIC ">
        <w:r w:rsidR="000E6CF3">
          <w:rPr>
            <w:noProof/>
          </w:rPr>
          <w:t>31</w:t>
        </w:r>
      </w:fldSimple>
      <w:r>
        <w:t xml:space="preserve"> - Poster Soll-Prozess</w:t>
      </w:r>
      <w:bookmarkEnd w:id="303"/>
    </w:p>
    <w:p w:rsidR="00E462E1" w:rsidRDefault="00E462E1" w:rsidP="00E462E1">
      <w:pPr>
        <w:pStyle w:val="Heading4"/>
      </w:pPr>
      <w:bookmarkStart w:id="304" w:name="_Ref326053702"/>
      <w:bookmarkStart w:id="305" w:name="_Toc327467694"/>
      <w:r>
        <w:lastRenderedPageBreak/>
        <w:t>Domain Models</w:t>
      </w:r>
      <w:bookmarkEnd w:id="304"/>
      <w:bookmarkEnd w:id="305"/>
    </w:p>
    <w:p w:rsidR="00E462E1" w:rsidRDefault="00E462E1" w:rsidP="00E462E1">
      <w:r>
        <w:t xml:space="preserve">Auf </w:t>
      </w:r>
      <w:proofErr w:type="gramStart"/>
      <w:r>
        <w:t>der Videowall</w:t>
      </w:r>
      <w:proofErr w:type="gramEnd"/>
      <w:r>
        <w:t xml:space="preserve"> sollen verschiedene Inhalte präsentiert werden. Die Präsentation der Poster oder das Mittagsmenu sind Beispiele für solche Inhalte. Eine Anforderung an das Framework ist es daher, dass diese Inhalte hinzugefügt werden können. </w:t>
      </w:r>
    </w:p>
    <w:p w:rsidR="00E462E1" w:rsidRPr="00725F01" w:rsidRDefault="00E462E1" w:rsidP="00E462E1">
      <w:pPr>
        <w:pStyle w:val="Heading5"/>
      </w:pPr>
      <w:bookmarkStart w:id="306" w:name="_Toc327467695"/>
      <w:r>
        <w:t>Framework VideoWall</w:t>
      </w:r>
      <w:bookmarkEnd w:id="306"/>
    </w:p>
    <w:p w:rsidR="00E462E1" w:rsidRDefault="00E462E1" w:rsidP="00221966">
      <w:pPr>
        <w:pStyle w:val="Bild"/>
      </w:pPr>
      <w:r>
        <w:rPr>
          <w:noProof/>
          <w:lang w:eastAsia="de-CH"/>
        </w:rPr>
        <w:drawing>
          <wp:inline distT="0" distB="0" distL="0" distR="0" wp14:anchorId="3FC53B86" wp14:editId="0C896205">
            <wp:extent cx="4800599" cy="2809875"/>
            <wp:effectExtent l="0" t="0" r="635"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deowall_application.png"/>
                    <pic:cNvPicPr/>
                  </pic:nvPicPr>
                  <pic:blipFill>
                    <a:blip r:embed="rId70">
                      <a:extLst>
                        <a:ext uri="{28A0092B-C50C-407E-A947-70E740481C1C}">
                          <a14:useLocalDpi xmlns:a14="http://schemas.microsoft.com/office/drawing/2010/main" val="0"/>
                        </a:ext>
                      </a:extLst>
                    </a:blip>
                    <a:stretch>
                      <a:fillRect/>
                    </a:stretch>
                  </pic:blipFill>
                  <pic:spPr>
                    <a:xfrm>
                      <a:off x="0" y="0"/>
                      <a:ext cx="4800599" cy="2809875"/>
                    </a:xfrm>
                    <a:prstGeom prst="rect">
                      <a:avLst/>
                    </a:prstGeom>
                  </pic:spPr>
                </pic:pic>
              </a:graphicData>
            </a:graphic>
          </wp:inline>
        </w:drawing>
      </w:r>
    </w:p>
    <w:p w:rsidR="00E462E1" w:rsidRDefault="00E462E1" w:rsidP="00E462E1">
      <w:pPr>
        <w:pStyle w:val="Caption"/>
      </w:pPr>
      <w:bookmarkStart w:id="307" w:name="_Ref325466587"/>
      <w:bookmarkStart w:id="308" w:name="_Toc327468034"/>
      <w:r>
        <w:t xml:space="preserve">Abbildung </w:t>
      </w:r>
      <w:fldSimple w:instr=" SEQ Abbildung \* ARABIC ">
        <w:r w:rsidR="000E6CF3">
          <w:rPr>
            <w:noProof/>
          </w:rPr>
          <w:t>32</w:t>
        </w:r>
      </w:fldSimple>
      <w:r>
        <w:t xml:space="preserve"> - Domain Model VideoWall</w:t>
      </w:r>
      <w:bookmarkEnd w:id="307"/>
      <w:bookmarkEnd w:id="308"/>
    </w:p>
    <w:p w:rsidR="00E462E1" w:rsidRDefault="00E462E1" w:rsidP="00E462E1">
      <w:r>
        <w:t xml:space="preserve">Wie in </w:t>
      </w:r>
      <w:r>
        <w:fldChar w:fldCharType="begin"/>
      </w:r>
      <w:r>
        <w:instrText xml:space="preserve"> REF _Ref325466587 \h </w:instrText>
      </w:r>
      <w:r>
        <w:fldChar w:fldCharType="separate"/>
      </w:r>
      <w:r w:rsidR="000E6CF3">
        <w:t xml:space="preserve">Abbildung </w:t>
      </w:r>
      <w:r w:rsidR="000E6CF3">
        <w:rPr>
          <w:noProof/>
        </w:rPr>
        <w:t>32</w:t>
      </w:r>
      <w:r w:rsidR="000E6CF3">
        <w:t xml:space="preserve"> - Domain Model VideoWall</w:t>
      </w:r>
      <w:r>
        <w:fldChar w:fldCharType="end"/>
      </w:r>
      <w:r>
        <w:t xml:space="preserve"> ersichtlich ist, verwaltet die </w:t>
      </w:r>
      <w:r w:rsidRPr="00137EEC">
        <w:rPr>
          <w:i/>
        </w:rPr>
        <w:t>VideoWall</w:t>
      </w:r>
      <w:r>
        <w:t xml:space="preserve"> mehrere </w:t>
      </w:r>
      <w:r w:rsidRPr="00137EEC">
        <w:rPr>
          <w:i/>
        </w:rPr>
        <w:t>VideoWallApplications</w:t>
      </w:r>
      <w:r>
        <w:t xml:space="preserve">. Zudem wird immer eine </w:t>
      </w:r>
      <w:r w:rsidRPr="00137EEC">
        <w:rPr>
          <w:i/>
        </w:rPr>
        <w:t>VideoWallApplication</w:t>
      </w:r>
      <w:r>
        <w:t xml:space="preserve"> von </w:t>
      </w:r>
      <w:proofErr w:type="gramStart"/>
      <w:r>
        <w:t xml:space="preserve">der </w:t>
      </w:r>
      <w:r w:rsidRPr="00137EEC">
        <w:rPr>
          <w:i/>
        </w:rPr>
        <w:t>VideoWall</w:t>
      </w:r>
      <w:proofErr w:type="gramEnd"/>
      <w:r>
        <w:t xml:space="preserve"> angezeigt. </w:t>
      </w:r>
      <w:r>
        <w:br/>
        <w:t xml:space="preserve">Subklassen der </w:t>
      </w:r>
      <w:r w:rsidRPr="007861A8">
        <w:rPr>
          <w:i/>
        </w:rPr>
        <w:t>VideoWallApplication</w:t>
      </w:r>
      <w:r>
        <w:t xml:space="preserve"> sind die </w:t>
      </w:r>
      <w:r w:rsidRPr="007861A8">
        <w:rPr>
          <w:i/>
        </w:rPr>
        <w:t>PosterApplication</w:t>
      </w:r>
      <w:r>
        <w:t xml:space="preserve">, die </w:t>
      </w:r>
      <w:r w:rsidRPr="007861A8">
        <w:rPr>
          <w:i/>
        </w:rPr>
        <w:t>LunchMenuApplication</w:t>
      </w:r>
      <w:r>
        <w:t xml:space="preserve"> oder jeglicher denkbarer Inhalt, welcher auf </w:t>
      </w:r>
      <w:proofErr w:type="gramStart"/>
      <w:r>
        <w:t xml:space="preserve">der </w:t>
      </w:r>
      <w:r w:rsidRPr="005A59B1">
        <w:rPr>
          <w:i/>
        </w:rPr>
        <w:t>VideoWall</w:t>
      </w:r>
      <w:proofErr w:type="gramEnd"/>
      <w:r>
        <w:t xml:space="preserve"> präsentiert werden soll. Diese Inhalte werden durch die Subklasse </w:t>
      </w:r>
      <w:r w:rsidRPr="005A59B1">
        <w:rPr>
          <w:i/>
        </w:rPr>
        <w:t>AnyApplication</w:t>
      </w:r>
      <w:r>
        <w:t xml:space="preserve"> veranschaulicht. Eine Subklasse der </w:t>
      </w:r>
      <w:r w:rsidRPr="00A8006A">
        <w:rPr>
          <w:i/>
        </w:rPr>
        <w:t>VideoWallApplication</w:t>
      </w:r>
      <w:r>
        <w:t xml:space="preserve"> verfügt über folgende Attribute:</w:t>
      </w:r>
    </w:p>
    <w:tbl>
      <w:tblPr>
        <w:tblStyle w:val="MediumShading1-Accent1"/>
        <w:tblW w:w="0" w:type="auto"/>
        <w:tblLook w:val="04A0" w:firstRow="1" w:lastRow="0" w:firstColumn="1" w:lastColumn="0" w:noHBand="0" w:noVBand="1"/>
      </w:tblPr>
      <w:tblGrid>
        <w:gridCol w:w="1589"/>
        <w:gridCol w:w="4173"/>
        <w:gridCol w:w="3526"/>
      </w:tblGrid>
      <w:tr w:rsidR="00E462E1" w:rsidTr="00F93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9" w:type="dxa"/>
          </w:tcPr>
          <w:p w:rsidR="00E462E1" w:rsidRDefault="00E462E1" w:rsidP="00F93041">
            <w:r>
              <w:t>Attribut</w:t>
            </w:r>
          </w:p>
        </w:tc>
        <w:tc>
          <w:tcPr>
            <w:tcW w:w="4173" w:type="dxa"/>
          </w:tcPr>
          <w:p w:rsidR="00E462E1" w:rsidRDefault="00E462E1" w:rsidP="00F93041">
            <w:pPr>
              <w:cnfStyle w:val="100000000000" w:firstRow="1" w:lastRow="0" w:firstColumn="0" w:lastColumn="0" w:oddVBand="0" w:evenVBand="0" w:oddHBand="0" w:evenHBand="0" w:firstRowFirstColumn="0" w:firstRowLastColumn="0" w:lastRowFirstColumn="0" w:lastRowLastColumn="0"/>
            </w:pPr>
            <w:r>
              <w:t>Beschreibung</w:t>
            </w:r>
          </w:p>
        </w:tc>
        <w:tc>
          <w:tcPr>
            <w:tcW w:w="3526" w:type="dxa"/>
          </w:tcPr>
          <w:p w:rsidR="00E462E1" w:rsidRDefault="00E462E1" w:rsidP="00F93041">
            <w:pPr>
              <w:cnfStyle w:val="100000000000" w:firstRow="1" w:lastRow="0" w:firstColumn="0" w:lastColumn="0" w:oddVBand="0" w:evenVBand="0" w:oddHBand="0" w:evenHBand="0" w:firstRowFirstColumn="0" w:firstRowLastColumn="0" w:lastRowFirstColumn="0" w:lastRowLastColumn="0"/>
            </w:pPr>
            <w:r>
              <w:t>Beispiel</w:t>
            </w:r>
          </w:p>
        </w:tc>
      </w:tr>
      <w:tr w:rsidR="00E462E1" w:rsidTr="00F93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9" w:type="dxa"/>
          </w:tcPr>
          <w:p w:rsidR="00E462E1" w:rsidRDefault="00E462E1" w:rsidP="00F93041">
            <w:r>
              <w:t>DemomodeText</w:t>
            </w:r>
          </w:p>
        </w:tc>
        <w:tc>
          <w:tcPr>
            <w:tcW w:w="4173" w:type="dxa"/>
          </w:tcPr>
          <w:p w:rsidR="00E462E1" w:rsidRDefault="00E462E1" w:rsidP="00F93041">
            <w:pPr>
              <w:cnfStyle w:val="000000100000" w:firstRow="0" w:lastRow="0" w:firstColumn="0" w:lastColumn="0" w:oddVBand="0" w:evenVBand="0" w:oddHBand="1" w:evenHBand="0" w:firstRowFirstColumn="0" w:firstRowLastColumn="0" w:lastRowFirstColumn="0" w:lastRowLastColumn="0"/>
            </w:pPr>
            <w:r>
              <w:t xml:space="preserve">Der Teaser-Text, welcher im Demomodus angezeigt wird (siehe hierzu </w:t>
            </w:r>
            <w:r>
              <w:fldChar w:fldCharType="begin"/>
            </w:r>
            <w:r>
              <w:instrText xml:space="preserve"> REF _Ref327354264 \r \h </w:instrText>
            </w:r>
            <w:r>
              <w:fldChar w:fldCharType="separate"/>
            </w:r>
            <w:r w:rsidR="000E6CF3">
              <w:t>V.6.7.2</w:t>
            </w:r>
            <w:r>
              <w:fldChar w:fldCharType="end"/>
            </w:r>
            <w:r>
              <w:t xml:space="preserve"> </w:t>
            </w:r>
            <w:r>
              <w:fldChar w:fldCharType="begin"/>
            </w:r>
            <w:r>
              <w:instrText xml:space="preserve"> REF _Ref327354264 \h </w:instrText>
            </w:r>
            <w:r>
              <w:fldChar w:fldCharType="separate"/>
            </w:r>
            <w:r w:rsidR="000E6CF3">
              <w:t>Design des Demomodus „Teaser“</w:t>
            </w:r>
            <w:r>
              <w:fldChar w:fldCharType="end"/>
            </w:r>
            <w:r>
              <w:t>).</w:t>
            </w:r>
          </w:p>
        </w:tc>
        <w:tc>
          <w:tcPr>
            <w:tcW w:w="3526" w:type="dxa"/>
          </w:tcPr>
          <w:p w:rsidR="00E462E1" w:rsidRDefault="00E462E1" w:rsidP="00F93041">
            <w:pPr>
              <w:cnfStyle w:val="000000100000" w:firstRow="0" w:lastRow="0" w:firstColumn="0" w:lastColumn="0" w:oddVBand="0" w:evenVBand="0" w:oddHBand="1" w:evenHBand="0" w:firstRowFirstColumn="0" w:firstRowLastColumn="0" w:lastRowFirstColumn="0" w:lastRowLastColumn="0"/>
            </w:pPr>
            <w:r>
              <w:t>Hunger?</w:t>
            </w:r>
          </w:p>
        </w:tc>
      </w:tr>
      <w:tr w:rsidR="00E462E1" w:rsidTr="00F9304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9" w:type="dxa"/>
          </w:tcPr>
          <w:p w:rsidR="00E462E1" w:rsidRDefault="00E462E1" w:rsidP="00F93041">
            <w:r>
              <w:t>MainView</w:t>
            </w:r>
          </w:p>
        </w:tc>
        <w:tc>
          <w:tcPr>
            <w:tcW w:w="4173" w:type="dxa"/>
          </w:tcPr>
          <w:p w:rsidR="00E462E1" w:rsidRDefault="00E462E1" w:rsidP="00F93041">
            <w:pPr>
              <w:cnfStyle w:val="000000010000" w:firstRow="0" w:lastRow="0" w:firstColumn="0" w:lastColumn="0" w:oddVBand="0" w:evenVBand="0" w:oddHBand="0" w:evenHBand="1" w:firstRowFirstColumn="0" w:firstRowLastColumn="0" w:lastRowFirstColumn="0" w:lastRowLastColumn="0"/>
            </w:pPr>
            <w:r>
              <w:t>Die View, welche als Einstiegspunkt in die Applikation dient.</w:t>
            </w:r>
          </w:p>
        </w:tc>
        <w:tc>
          <w:tcPr>
            <w:tcW w:w="3526" w:type="dxa"/>
          </w:tcPr>
          <w:p w:rsidR="00E462E1" w:rsidRDefault="00E462E1" w:rsidP="00F93041">
            <w:pPr>
              <w:cnfStyle w:val="000000010000" w:firstRow="0" w:lastRow="0" w:firstColumn="0" w:lastColumn="0" w:oddVBand="0" w:evenVBand="0" w:oddHBand="0" w:evenHBand="1" w:firstRowFirstColumn="0" w:firstRowLastColumn="0" w:lastRowFirstColumn="0" w:lastRowLastColumn="0"/>
            </w:pPr>
            <w:r>
              <w:t>-</w:t>
            </w:r>
          </w:p>
        </w:tc>
      </w:tr>
      <w:tr w:rsidR="00E462E1" w:rsidTr="00F93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9" w:type="dxa"/>
          </w:tcPr>
          <w:p w:rsidR="00E462E1" w:rsidRDefault="00E462E1" w:rsidP="00F93041">
            <w:r>
              <w:t>Name</w:t>
            </w:r>
          </w:p>
        </w:tc>
        <w:tc>
          <w:tcPr>
            <w:tcW w:w="4173" w:type="dxa"/>
          </w:tcPr>
          <w:p w:rsidR="00E462E1" w:rsidRDefault="00E462E1" w:rsidP="00F93041">
            <w:pPr>
              <w:cnfStyle w:val="000000100000" w:firstRow="0" w:lastRow="0" w:firstColumn="0" w:lastColumn="0" w:oddVBand="0" w:evenVBand="0" w:oddHBand="1" w:evenHBand="0" w:firstRowFirstColumn="0" w:firstRowLastColumn="0" w:lastRowFirstColumn="0" w:lastRowLastColumn="0"/>
            </w:pPr>
            <w:r>
              <w:t>Der Name der Applikation.</w:t>
            </w:r>
          </w:p>
        </w:tc>
        <w:tc>
          <w:tcPr>
            <w:tcW w:w="3526" w:type="dxa"/>
          </w:tcPr>
          <w:p w:rsidR="00E462E1" w:rsidRDefault="00E462E1" w:rsidP="00F93041">
            <w:pPr>
              <w:cnfStyle w:val="000000100000" w:firstRow="0" w:lastRow="0" w:firstColumn="0" w:lastColumn="0" w:oddVBand="0" w:evenVBand="0" w:oddHBand="1" w:evenHBand="0" w:firstRowFirstColumn="0" w:firstRowLastColumn="0" w:lastRowFirstColumn="0" w:lastRowLastColumn="0"/>
            </w:pPr>
            <w:r>
              <w:t>Mittagsmenu</w:t>
            </w:r>
          </w:p>
        </w:tc>
      </w:tr>
    </w:tbl>
    <w:p w:rsidR="00E462E1" w:rsidRDefault="00E462E1" w:rsidP="00E462E1">
      <w:pPr>
        <w:pStyle w:val="Caption"/>
      </w:pPr>
      <w:bookmarkStart w:id="309" w:name="_Toc327468163"/>
      <w:r>
        <w:t xml:space="preserve">Tabelle </w:t>
      </w:r>
      <w:fldSimple w:instr=" SEQ Tabelle \* ARABIC ">
        <w:r w:rsidR="000E6CF3">
          <w:rPr>
            <w:noProof/>
          </w:rPr>
          <w:t>12</w:t>
        </w:r>
      </w:fldSimple>
      <w:r>
        <w:t xml:space="preserve"> - </w:t>
      </w:r>
      <w:r w:rsidRPr="00F86148">
        <w:t>Attribute VideoWallApplication</w:t>
      </w:r>
      <w:bookmarkEnd w:id="309"/>
    </w:p>
    <w:p w:rsidR="00E462E1" w:rsidRDefault="00E462E1" w:rsidP="00E462E1">
      <w:r>
        <w:t xml:space="preserve">Wie die Attribute auf GUI-Ebene eingesetzt werden, kann im Kapitel </w:t>
      </w:r>
      <w:r>
        <w:fldChar w:fldCharType="begin"/>
      </w:r>
      <w:r>
        <w:instrText xml:space="preserve"> REF _Ref327254855 \r \h </w:instrText>
      </w:r>
      <w:r>
        <w:fldChar w:fldCharType="separate"/>
      </w:r>
      <w:r w:rsidR="000E6CF3">
        <w:t>V.5.4.3</w:t>
      </w:r>
      <w:r>
        <w:fldChar w:fldCharType="end"/>
      </w:r>
      <w:r>
        <w:t xml:space="preserve"> </w:t>
      </w:r>
      <w:r>
        <w:fldChar w:fldCharType="begin"/>
      </w:r>
      <w:r>
        <w:instrText xml:space="preserve"> REF _Ref327254855 \h </w:instrText>
      </w:r>
      <w:r>
        <w:fldChar w:fldCharType="separate"/>
      </w:r>
      <w:r w:rsidR="000E6CF3">
        <w:t xml:space="preserve">Screen </w:t>
      </w:r>
      <w:r w:rsidR="000E6CF3" w:rsidRPr="000E6CF3">
        <w:t>Map</w:t>
      </w:r>
      <w:r>
        <w:fldChar w:fldCharType="end"/>
      </w:r>
      <w:r>
        <w:t xml:space="preserve"> nachgelesen werden.</w:t>
      </w:r>
    </w:p>
    <w:p w:rsidR="00C10E4E" w:rsidRDefault="00C10E4E" w:rsidP="00C10E4E">
      <w:r>
        <w:br w:type="page"/>
      </w:r>
    </w:p>
    <w:p w:rsidR="00E462E1" w:rsidRDefault="00E462E1" w:rsidP="00E462E1">
      <w:pPr>
        <w:pStyle w:val="Heading5"/>
      </w:pPr>
      <w:bookmarkStart w:id="310" w:name="_Toc327467696"/>
      <w:r>
        <w:lastRenderedPageBreak/>
        <w:t>PosterApplication</w:t>
      </w:r>
      <w:bookmarkEnd w:id="310"/>
    </w:p>
    <w:p w:rsidR="00E462E1" w:rsidRDefault="00E462E1" w:rsidP="00221966">
      <w:pPr>
        <w:pStyle w:val="Bild"/>
      </w:pPr>
      <w:r>
        <w:rPr>
          <w:noProof/>
          <w:lang w:eastAsia="de-CH"/>
        </w:rPr>
        <w:drawing>
          <wp:inline distT="0" distB="0" distL="0" distR="0" wp14:anchorId="0D82013B" wp14:editId="4F75FCBD">
            <wp:extent cx="3295650" cy="1485900"/>
            <wp:effectExtent l="0" t="0" r="0" b="0"/>
            <wp:docPr id="302"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295650" cy="1485900"/>
                    </a:xfrm>
                    <a:prstGeom prst="rect">
                      <a:avLst/>
                    </a:prstGeom>
                    <a:noFill/>
                    <a:ln>
                      <a:noFill/>
                    </a:ln>
                  </pic:spPr>
                </pic:pic>
              </a:graphicData>
            </a:graphic>
          </wp:inline>
        </w:drawing>
      </w:r>
    </w:p>
    <w:p w:rsidR="00E462E1" w:rsidRDefault="00E462E1" w:rsidP="00E462E1">
      <w:pPr>
        <w:pStyle w:val="Caption"/>
      </w:pPr>
      <w:bookmarkStart w:id="311" w:name="_Toc327468035"/>
      <w:r>
        <w:t xml:space="preserve">Abbildung </w:t>
      </w:r>
      <w:fldSimple w:instr=" SEQ Abbildung \* ARABIC ">
        <w:r w:rsidR="000E6CF3">
          <w:rPr>
            <w:noProof/>
          </w:rPr>
          <w:t>33</w:t>
        </w:r>
      </w:fldSimple>
      <w:r>
        <w:t xml:space="preserve"> - </w:t>
      </w:r>
      <w:r w:rsidRPr="002D2B1C">
        <w:t>Domain Model PosterApplication</w:t>
      </w:r>
      <w:bookmarkEnd w:id="311"/>
    </w:p>
    <w:p w:rsidR="00E462E1" w:rsidRDefault="00E462E1" w:rsidP="00E462E1">
      <w:r>
        <w:t xml:space="preserve">Die </w:t>
      </w:r>
      <w:r w:rsidRPr="00414C83">
        <w:rPr>
          <w:i/>
        </w:rPr>
        <w:t>PosterApplication</w:t>
      </w:r>
      <w:r>
        <w:t xml:space="preserve"> verwaltet ihrerseits </w:t>
      </w:r>
      <w:r w:rsidRPr="00414C83">
        <w:rPr>
          <w:i/>
        </w:rPr>
        <w:t>Poster</w:t>
      </w:r>
      <w:r>
        <w:rPr>
          <w:i/>
        </w:rPr>
        <w:t>s</w:t>
      </w:r>
      <w:r>
        <w:t xml:space="preserve">. Ein </w:t>
      </w:r>
      <w:r w:rsidRPr="00414C83">
        <w:rPr>
          <w:i/>
        </w:rPr>
        <w:t>Poster</w:t>
      </w:r>
      <w:r>
        <w:t xml:space="preserve"> verfügt über folgende Attribute:</w:t>
      </w:r>
    </w:p>
    <w:tbl>
      <w:tblPr>
        <w:tblStyle w:val="MediumShading1-Accent1"/>
        <w:tblW w:w="0" w:type="auto"/>
        <w:tblLook w:val="04A0" w:firstRow="1" w:lastRow="0" w:firstColumn="1" w:lastColumn="0" w:noHBand="0" w:noVBand="1"/>
      </w:tblPr>
      <w:tblGrid>
        <w:gridCol w:w="1520"/>
        <w:gridCol w:w="4258"/>
        <w:gridCol w:w="3510"/>
      </w:tblGrid>
      <w:tr w:rsidR="00E462E1" w:rsidTr="00F93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rsidR="00E462E1" w:rsidRDefault="00E462E1" w:rsidP="00F93041">
            <w:r>
              <w:t>Attribut</w:t>
            </w:r>
          </w:p>
        </w:tc>
        <w:tc>
          <w:tcPr>
            <w:tcW w:w="4258" w:type="dxa"/>
          </w:tcPr>
          <w:p w:rsidR="00E462E1" w:rsidRDefault="00E462E1" w:rsidP="00F93041">
            <w:pPr>
              <w:cnfStyle w:val="100000000000" w:firstRow="1" w:lastRow="0" w:firstColumn="0" w:lastColumn="0" w:oddVBand="0" w:evenVBand="0" w:oddHBand="0" w:evenHBand="0" w:firstRowFirstColumn="0" w:firstRowLastColumn="0" w:lastRowFirstColumn="0" w:lastRowLastColumn="0"/>
            </w:pPr>
            <w:r>
              <w:t>Beschreibung</w:t>
            </w:r>
          </w:p>
        </w:tc>
        <w:tc>
          <w:tcPr>
            <w:tcW w:w="3510" w:type="dxa"/>
          </w:tcPr>
          <w:p w:rsidR="00E462E1" w:rsidRDefault="00E462E1" w:rsidP="00F93041">
            <w:pPr>
              <w:cnfStyle w:val="100000000000" w:firstRow="1" w:lastRow="0" w:firstColumn="0" w:lastColumn="0" w:oddVBand="0" w:evenVBand="0" w:oddHBand="0" w:evenHBand="0" w:firstRowFirstColumn="0" w:firstRowLastColumn="0" w:lastRowFirstColumn="0" w:lastRowLastColumn="0"/>
            </w:pPr>
            <w:r>
              <w:t>Beispiel</w:t>
            </w:r>
          </w:p>
        </w:tc>
      </w:tr>
      <w:tr w:rsidR="00E462E1" w:rsidTr="00F93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rsidR="00E462E1" w:rsidRDefault="00E462E1" w:rsidP="00F93041">
            <w:r>
              <w:t>Authors</w:t>
            </w:r>
          </w:p>
        </w:tc>
        <w:tc>
          <w:tcPr>
            <w:tcW w:w="4258" w:type="dxa"/>
          </w:tcPr>
          <w:p w:rsidR="00E462E1" w:rsidRDefault="00E462E1" w:rsidP="00F93041">
            <w:pPr>
              <w:cnfStyle w:val="000000100000" w:firstRow="0" w:lastRow="0" w:firstColumn="0" w:lastColumn="0" w:oddVBand="0" w:evenVBand="0" w:oddHBand="1" w:evenHBand="0" w:firstRowFirstColumn="0" w:firstRowLastColumn="0" w:lastRowFirstColumn="0" w:lastRowLastColumn="0"/>
            </w:pPr>
            <w:r>
              <w:t>Die Namen der Autoren, welche das Poster erstellt haben.</w:t>
            </w:r>
          </w:p>
        </w:tc>
        <w:tc>
          <w:tcPr>
            <w:tcW w:w="3510" w:type="dxa"/>
          </w:tcPr>
          <w:p w:rsidR="00E462E1" w:rsidRDefault="00E462E1" w:rsidP="00F93041">
            <w:pPr>
              <w:cnfStyle w:val="000000100000" w:firstRow="0" w:lastRow="0" w:firstColumn="0" w:lastColumn="0" w:oddVBand="0" w:evenVBand="0" w:oddHBand="1" w:evenHBand="0" w:firstRowFirstColumn="0" w:firstRowLastColumn="0" w:lastRowFirstColumn="0" w:lastRowLastColumn="0"/>
            </w:pPr>
            <w:r>
              <w:t>Lukas Elmer, Christina Heidt, Delia Treichler</w:t>
            </w:r>
          </w:p>
        </w:tc>
      </w:tr>
      <w:tr w:rsidR="00E462E1" w:rsidTr="00F9304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rsidR="00E462E1" w:rsidRDefault="00E462E1" w:rsidP="00F93041">
            <w:r>
              <w:t>DatePublished</w:t>
            </w:r>
          </w:p>
        </w:tc>
        <w:tc>
          <w:tcPr>
            <w:tcW w:w="4258" w:type="dxa"/>
          </w:tcPr>
          <w:p w:rsidR="00E462E1" w:rsidRDefault="00E462E1" w:rsidP="00F93041">
            <w:pPr>
              <w:cnfStyle w:val="000000010000" w:firstRow="0" w:lastRow="0" w:firstColumn="0" w:lastColumn="0" w:oddVBand="0" w:evenVBand="0" w:oddHBand="0" w:evenHBand="1" w:firstRowFirstColumn="0" w:firstRowLastColumn="0" w:lastRowFirstColumn="0" w:lastRowLastColumn="0"/>
            </w:pPr>
            <w:r>
              <w:t>Das Datum der Publikation des Posters.</w:t>
            </w:r>
          </w:p>
        </w:tc>
        <w:tc>
          <w:tcPr>
            <w:tcW w:w="3510" w:type="dxa"/>
          </w:tcPr>
          <w:p w:rsidR="00E462E1" w:rsidRDefault="00E462E1" w:rsidP="00F93041">
            <w:pPr>
              <w:cnfStyle w:val="000000010000" w:firstRow="0" w:lastRow="0" w:firstColumn="0" w:lastColumn="0" w:oddVBand="0" w:evenVBand="0" w:oddHBand="0" w:evenHBand="1" w:firstRowFirstColumn="0" w:firstRowLastColumn="0" w:lastRowFirstColumn="0" w:lastRowLastColumn="0"/>
            </w:pPr>
            <w:r>
              <w:t>24.05.2012</w:t>
            </w:r>
          </w:p>
        </w:tc>
      </w:tr>
      <w:tr w:rsidR="00E462E1" w:rsidTr="00F93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rsidR="00E462E1" w:rsidRDefault="00E462E1" w:rsidP="00F93041">
            <w:r>
              <w:t>DegreeCourse</w:t>
            </w:r>
          </w:p>
        </w:tc>
        <w:tc>
          <w:tcPr>
            <w:tcW w:w="4258" w:type="dxa"/>
          </w:tcPr>
          <w:p w:rsidR="00E462E1" w:rsidRDefault="00E462E1" w:rsidP="00F93041">
            <w:pPr>
              <w:cnfStyle w:val="000000100000" w:firstRow="0" w:lastRow="0" w:firstColumn="0" w:lastColumn="0" w:oddVBand="0" w:evenVBand="0" w:oddHBand="1" w:evenHBand="0" w:firstRowFirstColumn="0" w:firstRowLastColumn="0" w:lastRowFirstColumn="0" w:lastRowLastColumn="0"/>
            </w:pPr>
            <w:r>
              <w:t>Der Studiengang, für welchen das Poster erstellt wurde.</w:t>
            </w:r>
          </w:p>
        </w:tc>
        <w:tc>
          <w:tcPr>
            <w:tcW w:w="3510" w:type="dxa"/>
          </w:tcPr>
          <w:p w:rsidR="00E462E1" w:rsidRDefault="00E462E1" w:rsidP="00F93041">
            <w:pPr>
              <w:cnfStyle w:val="000000100000" w:firstRow="0" w:lastRow="0" w:firstColumn="0" w:lastColumn="0" w:oddVBand="0" w:evenVBand="0" w:oddHBand="1" w:evenHBand="0" w:firstRowFirstColumn="0" w:firstRowLastColumn="0" w:lastRowFirstColumn="0" w:lastRowLastColumn="0"/>
            </w:pPr>
            <w:r>
              <w:t>Informatik</w:t>
            </w:r>
          </w:p>
        </w:tc>
      </w:tr>
      <w:tr w:rsidR="00E462E1" w:rsidTr="00F9304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rsidR="00E462E1" w:rsidRDefault="00E462E1" w:rsidP="00F93041">
            <w:r>
              <w:t>Document</w:t>
            </w:r>
          </w:p>
        </w:tc>
        <w:tc>
          <w:tcPr>
            <w:tcW w:w="4258" w:type="dxa"/>
          </w:tcPr>
          <w:p w:rsidR="00E462E1" w:rsidRDefault="00E462E1" w:rsidP="00F93041">
            <w:pPr>
              <w:cnfStyle w:val="000000010000" w:firstRow="0" w:lastRow="0" w:firstColumn="0" w:lastColumn="0" w:oddVBand="0" w:evenVBand="0" w:oddHBand="0" w:evenHBand="1" w:firstRowFirstColumn="0" w:firstRowLastColumn="0" w:lastRowFirstColumn="0" w:lastRowLastColumn="0"/>
            </w:pPr>
            <w:r>
              <w:t>Das Poster selbst.</w:t>
            </w:r>
          </w:p>
        </w:tc>
        <w:tc>
          <w:tcPr>
            <w:tcW w:w="3510" w:type="dxa"/>
          </w:tcPr>
          <w:p w:rsidR="00E462E1" w:rsidRDefault="00E462E1" w:rsidP="00F93041">
            <w:pPr>
              <w:cnfStyle w:val="000000010000" w:firstRow="0" w:lastRow="0" w:firstColumn="0" w:lastColumn="0" w:oddVBand="0" w:evenVBand="0" w:oddHBand="0" w:evenHBand="1" w:firstRowFirstColumn="0" w:firstRowLastColumn="0" w:lastRowFirstColumn="0" w:lastRowLastColumn="0"/>
            </w:pPr>
            <w:r>
              <w:t>-</w:t>
            </w:r>
          </w:p>
        </w:tc>
      </w:tr>
      <w:tr w:rsidR="00E462E1" w:rsidTr="00F93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rsidR="00E462E1" w:rsidRDefault="00E462E1" w:rsidP="00F93041">
            <w:r>
              <w:t>Name</w:t>
            </w:r>
          </w:p>
        </w:tc>
        <w:tc>
          <w:tcPr>
            <w:tcW w:w="4258" w:type="dxa"/>
          </w:tcPr>
          <w:p w:rsidR="00E462E1" w:rsidRDefault="00E462E1" w:rsidP="00F93041">
            <w:pPr>
              <w:cnfStyle w:val="000000100000" w:firstRow="0" w:lastRow="0" w:firstColumn="0" w:lastColumn="0" w:oddVBand="0" w:evenVBand="0" w:oddHBand="1" w:evenHBand="0" w:firstRowFirstColumn="0" w:firstRowLastColumn="0" w:lastRowFirstColumn="0" w:lastRowLastColumn="0"/>
            </w:pPr>
            <w:r>
              <w:t>Der Name der Arbeit.</w:t>
            </w:r>
          </w:p>
        </w:tc>
        <w:tc>
          <w:tcPr>
            <w:tcW w:w="3510" w:type="dxa"/>
          </w:tcPr>
          <w:p w:rsidR="00E462E1" w:rsidRDefault="00E462E1" w:rsidP="00F93041">
            <w:pPr>
              <w:cnfStyle w:val="000000100000" w:firstRow="0" w:lastRow="0" w:firstColumn="0" w:lastColumn="0" w:oddVBand="0" w:evenVBand="0" w:oddHBand="1" w:evenHBand="0" w:firstRowFirstColumn="0" w:firstRowLastColumn="0" w:lastRowFirstColumn="0" w:lastRowLastColumn="0"/>
            </w:pPr>
            <w:r>
              <w:t>HSR Videowall</w:t>
            </w:r>
          </w:p>
        </w:tc>
      </w:tr>
    </w:tbl>
    <w:p w:rsidR="00E462E1" w:rsidRDefault="00E462E1" w:rsidP="00E462E1">
      <w:pPr>
        <w:pStyle w:val="Caption"/>
      </w:pPr>
      <w:bookmarkStart w:id="312" w:name="_Toc327468164"/>
      <w:r>
        <w:t xml:space="preserve">Tabelle </w:t>
      </w:r>
      <w:fldSimple w:instr=" SEQ Tabelle \* ARABIC ">
        <w:r w:rsidR="000E6CF3">
          <w:rPr>
            <w:noProof/>
          </w:rPr>
          <w:t>13</w:t>
        </w:r>
      </w:fldSimple>
      <w:r>
        <w:t xml:space="preserve"> - Attribute PosterApplication</w:t>
      </w:r>
      <w:bookmarkEnd w:id="312"/>
    </w:p>
    <w:p w:rsidR="00E462E1" w:rsidRDefault="00E462E1" w:rsidP="00E462E1">
      <w:pPr>
        <w:pStyle w:val="Heading5"/>
      </w:pPr>
      <w:bookmarkStart w:id="313" w:name="_Toc327467697"/>
      <w:r>
        <w:t>LunchMenuApplication</w:t>
      </w:r>
      <w:bookmarkEnd w:id="313"/>
    </w:p>
    <w:p w:rsidR="00E462E1" w:rsidRDefault="00E462E1" w:rsidP="00221966">
      <w:pPr>
        <w:pStyle w:val="Bild"/>
      </w:pPr>
      <w:r>
        <w:rPr>
          <w:noProof/>
          <w:lang w:eastAsia="de-CH"/>
        </w:rPr>
        <w:drawing>
          <wp:inline distT="0" distB="0" distL="0" distR="0" wp14:anchorId="7C6DC35C" wp14:editId="19ECA56C">
            <wp:extent cx="4905374" cy="1257300"/>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sa_menu.png"/>
                    <pic:cNvPicPr/>
                  </pic:nvPicPr>
                  <pic:blipFill>
                    <a:blip r:embed="rId72">
                      <a:extLst>
                        <a:ext uri="{28A0092B-C50C-407E-A947-70E740481C1C}">
                          <a14:useLocalDpi xmlns:a14="http://schemas.microsoft.com/office/drawing/2010/main" val="0"/>
                        </a:ext>
                      </a:extLst>
                    </a:blip>
                    <a:stretch>
                      <a:fillRect/>
                    </a:stretch>
                  </pic:blipFill>
                  <pic:spPr>
                    <a:xfrm>
                      <a:off x="0" y="0"/>
                      <a:ext cx="4905374" cy="1257300"/>
                    </a:xfrm>
                    <a:prstGeom prst="rect">
                      <a:avLst/>
                    </a:prstGeom>
                  </pic:spPr>
                </pic:pic>
              </a:graphicData>
            </a:graphic>
          </wp:inline>
        </w:drawing>
      </w:r>
    </w:p>
    <w:p w:rsidR="00E462E1" w:rsidRDefault="00E462E1" w:rsidP="00E462E1">
      <w:pPr>
        <w:pStyle w:val="Caption"/>
      </w:pPr>
      <w:bookmarkStart w:id="314" w:name="_Toc327468036"/>
      <w:r>
        <w:t xml:space="preserve">Abbildung </w:t>
      </w:r>
      <w:fldSimple w:instr=" SEQ Abbildung \* ARABIC ">
        <w:r w:rsidR="000E6CF3">
          <w:rPr>
            <w:noProof/>
          </w:rPr>
          <w:t>34</w:t>
        </w:r>
      </w:fldSimple>
      <w:r>
        <w:t xml:space="preserve"> - Domain Model LunchMenuApplication</w:t>
      </w:r>
      <w:bookmarkEnd w:id="314"/>
    </w:p>
    <w:p w:rsidR="00E462E1" w:rsidRDefault="00E462E1" w:rsidP="00E462E1">
      <w:r>
        <w:t xml:space="preserve">Die </w:t>
      </w:r>
      <w:r w:rsidRPr="00414C83">
        <w:rPr>
          <w:i/>
        </w:rPr>
        <w:t>LunchMenuApplication</w:t>
      </w:r>
      <w:r>
        <w:t xml:space="preserve"> verwaltet das </w:t>
      </w:r>
      <w:r w:rsidRPr="00414C83">
        <w:rPr>
          <w:i/>
        </w:rPr>
        <w:t>Lunchmenu</w:t>
      </w:r>
      <w:r>
        <w:t>. Dieses verfügt über folgende Attribute:</w:t>
      </w:r>
    </w:p>
    <w:tbl>
      <w:tblPr>
        <w:tblStyle w:val="MediumShading1-Accent1"/>
        <w:tblW w:w="0" w:type="auto"/>
        <w:tblLook w:val="04A0" w:firstRow="1" w:lastRow="0" w:firstColumn="1" w:lastColumn="0" w:noHBand="0" w:noVBand="1"/>
      </w:tblPr>
      <w:tblGrid>
        <w:gridCol w:w="1247"/>
        <w:gridCol w:w="4531"/>
        <w:gridCol w:w="3510"/>
      </w:tblGrid>
      <w:tr w:rsidR="00E462E1" w:rsidTr="00204A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Pr>
          <w:p w:rsidR="00E462E1" w:rsidRDefault="00E462E1" w:rsidP="00F93041">
            <w:r>
              <w:t>Attribut</w:t>
            </w:r>
          </w:p>
        </w:tc>
        <w:tc>
          <w:tcPr>
            <w:tcW w:w="4531" w:type="dxa"/>
          </w:tcPr>
          <w:p w:rsidR="00E462E1" w:rsidRDefault="00E462E1" w:rsidP="00F93041">
            <w:pPr>
              <w:cnfStyle w:val="100000000000" w:firstRow="1" w:lastRow="0" w:firstColumn="0" w:lastColumn="0" w:oddVBand="0" w:evenVBand="0" w:oddHBand="0" w:evenHBand="0" w:firstRowFirstColumn="0" w:firstRowLastColumn="0" w:lastRowFirstColumn="0" w:lastRowLastColumn="0"/>
            </w:pPr>
            <w:r>
              <w:t>Beschreibung</w:t>
            </w:r>
          </w:p>
        </w:tc>
        <w:tc>
          <w:tcPr>
            <w:tcW w:w="3510" w:type="dxa"/>
          </w:tcPr>
          <w:p w:rsidR="00E462E1" w:rsidRDefault="00E462E1" w:rsidP="00F93041">
            <w:pPr>
              <w:cnfStyle w:val="100000000000" w:firstRow="1" w:lastRow="0" w:firstColumn="0" w:lastColumn="0" w:oddVBand="0" w:evenVBand="0" w:oddHBand="0" w:evenHBand="0" w:firstRowFirstColumn="0" w:firstRowLastColumn="0" w:lastRowFirstColumn="0" w:lastRowLastColumn="0"/>
            </w:pPr>
            <w:r>
              <w:t>Beispiel</w:t>
            </w:r>
          </w:p>
        </w:tc>
      </w:tr>
      <w:tr w:rsidR="00E462E1" w:rsidTr="00204A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Pr>
          <w:p w:rsidR="00E462E1" w:rsidRDefault="00E462E1" w:rsidP="00F93041">
            <w:r>
              <w:t>Date</w:t>
            </w:r>
          </w:p>
        </w:tc>
        <w:tc>
          <w:tcPr>
            <w:tcW w:w="4531" w:type="dxa"/>
          </w:tcPr>
          <w:p w:rsidR="00E462E1" w:rsidRDefault="00E462E1" w:rsidP="00F93041">
            <w:pPr>
              <w:cnfStyle w:val="000000100000" w:firstRow="0" w:lastRow="0" w:firstColumn="0" w:lastColumn="0" w:oddVBand="0" w:evenVBand="0" w:oddHBand="1" w:evenHBand="0" w:firstRowFirstColumn="0" w:firstRowLastColumn="0" w:lastRowFirstColumn="0" w:lastRowLastColumn="0"/>
            </w:pPr>
            <w:r>
              <w:t>Das Datum des Lunchmenus. Dabei handelt es sich immer um das Datum des aktuellen Tags.</w:t>
            </w:r>
          </w:p>
        </w:tc>
        <w:tc>
          <w:tcPr>
            <w:tcW w:w="3510" w:type="dxa"/>
          </w:tcPr>
          <w:p w:rsidR="00E462E1" w:rsidRDefault="00E462E1" w:rsidP="00F93041">
            <w:pPr>
              <w:cnfStyle w:val="000000100000" w:firstRow="0" w:lastRow="0" w:firstColumn="0" w:lastColumn="0" w:oddVBand="0" w:evenVBand="0" w:oddHBand="1" w:evenHBand="0" w:firstRowFirstColumn="0" w:firstRowLastColumn="0" w:lastRowFirstColumn="0" w:lastRowLastColumn="0"/>
            </w:pPr>
            <w:r>
              <w:t>22.05.2012</w:t>
            </w:r>
          </w:p>
        </w:tc>
      </w:tr>
    </w:tbl>
    <w:p w:rsidR="00E462E1" w:rsidRDefault="00E462E1" w:rsidP="00E462E1">
      <w:pPr>
        <w:pStyle w:val="Caption"/>
      </w:pPr>
      <w:bookmarkStart w:id="315" w:name="_Toc327468165"/>
      <w:r>
        <w:t xml:space="preserve">Tabelle </w:t>
      </w:r>
      <w:fldSimple w:instr=" SEQ Tabelle \* ARABIC ">
        <w:r w:rsidR="000E6CF3">
          <w:rPr>
            <w:noProof/>
          </w:rPr>
          <w:t>14</w:t>
        </w:r>
      </w:fldSimple>
      <w:r>
        <w:t xml:space="preserve"> - Attribute LunchMenu</w:t>
      </w:r>
      <w:bookmarkEnd w:id="315"/>
    </w:p>
    <w:p w:rsidR="00E462E1" w:rsidRDefault="00E462E1" w:rsidP="00E462E1">
      <w:r>
        <w:t xml:space="preserve">Das </w:t>
      </w:r>
      <w:r w:rsidRPr="00E857FF">
        <w:rPr>
          <w:i/>
        </w:rPr>
        <w:t>LunchMenu</w:t>
      </w:r>
      <w:r>
        <w:t xml:space="preserve"> selber bietet verschiedene </w:t>
      </w:r>
      <w:r w:rsidRPr="00E857FF">
        <w:rPr>
          <w:i/>
        </w:rPr>
        <w:t>Dishes</w:t>
      </w:r>
      <w:r>
        <w:t xml:space="preserve"> an. Ein </w:t>
      </w:r>
      <w:r>
        <w:rPr>
          <w:i/>
        </w:rPr>
        <w:t>Dish</w:t>
      </w:r>
      <w:r>
        <w:t xml:space="preserve"> hat folgende Attribute:</w:t>
      </w:r>
    </w:p>
    <w:tbl>
      <w:tblPr>
        <w:tblStyle w:val="MediumShading1-Accent1"/>
        <w:tblW w:w="0" w:type="auto"/>
        <w:tblLook w:val="04A0" w:firstRow="1" w:lastRow="0" w:firstColumn="1" w:lastColumn="0" w:noHBand="0" w:noVBand="1"/>
      </w:tblPr>
      <w:tblGrid>
        <w:gridCol w:w="1247"/>
        <w:gridCol w:w="4531"/>
        <w:gridCol w:w="3510"/>
      </w:tblGrid>
      <w:tr w:rsidR="00E462E1" w:rsidTr="00204A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Pr>
          <w:p w:rsidR="00E462E1" w:rsidRDefault="00E462E1" w:rsidP="00F93041">
            <w:r>
              <w:t>Attribut</w:t>
            </w:r>
          </w:p>
        </w:tc>
        <w:tc>
          <w:tcPr>
            <w:tcW w:w="4531" w:type="dxa"/>
          </w:tcPr>
          <w:p w:rsidR="00E462E1" w:rsidRDefault="00E462E1" w:rsidP="00F93041">
            <w:pPr>
              <w:cnfStyle w:val="100000000000" w:firstRow="1" w:lastRow="0" w:firstColumn="0" w:lastColumn="0" w:oddVBand="0" w:evenVBand="0" w:oddHBand="0" w:evenHBand="0" w:firstRowFirstColumn="0" w:firstRowLastColumn="0" w:lastRowFirstColumn="0" w:lastRowLastColumn="0"/>
            </w:pPr>
            <w:r>
              <w:t>Beschreibung</w:t>
            </w:r>
          </w:p>
        </w:tc>
        <w:tc>
          <w:tcPr>
            <w:tcW w:w="3510" w:type="dxa"/>
          </w:tcPr>
          <w:p w:rsidR="00E462E1" w:rsidRDefault="00E462E1" w:rsidP="00F93041">
            <w:pPr>
              <w:cnfStyle w:val="100000000000" w:firstRow="1" w:lastRow="0" w:firstColumn="0" w:lastColumn="0" w:oddVBand="0" w:evenVBand="0" w:oddHBand="0" w:evenHBand="0" w:firstRowFirstColumn="0" w:firstRowLastColumn="0" w:lastRowFirstColumn="0" w:lastRowLastColumn="0"/>
            </w:pPr>
            <w:r>
              <w:t>Beispiel</w:t>
            </w:r>
          </w:p>
        </w:tc>
      </w:tr>
      <w:tr w:rsidR="00E462E1" w:rsidTr="00204A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Pr>
          <w:p w:rsidR="00E462E1" w:rsidRDefault="00E462E1" w:rsidP="00F93041">
            <w:r>
              <w:t>Name</w:t>
            </w:r>
          </w:p>
        </w:tc>
        <w:tc>
          <w:tcPr>
            <w:tcW w:w="4531" w:type="dxa"/>
          </w:tcPr>
          <w:p w:rsidR="00E462E1" w:rsidRDefault="00E462E1" w:rsidP="00F93041">
            <w:pPr>
              <w:cnfStyle w:val="000000100000" w:firstRow="0" w:lastRow="0" w:firstColumn="0" w:lastColumn="0" w:oddVBand="0" w:evenVBand="0" w:oddHBand="1" w:evenHBand="0" w:firstRowFirstColumn="0" w:firstRowLastColumn="0" w:lastRowFirstColumn="0" w:lastRowLastColumn="0"/>
            </w:pPr>
            <w:r>
              <w:t>Der Name des Dishes.</w:t>
            </w:r>
          </w:p>
        </w:tc>
        <w:tc>
          <w:tcPr>
            <w:tcW w:w="3510" w:type="dxa"/>
          </w:tcPr>
          <w:p w:rsidR="00E462E1" w:rsidRDefault="00E462E1" w:rsidP="00F93041">
            <w:pPr>
              <w:cnfStyle w:val="000000100000" w:firstRow="0" w:lastRow="0" w:firstColumn="0" w:lastColumn="0" w:oddVBand="0" w:evenVBand="0" w:oddHBand="1" w:evenHBand="0" w:firstRowFirstColumn="0" w:firstRowLastColumn="0" w:lastRowFirstColumn="0" w:lastRowLastColumn="0"/>
            </w:pPr>
            <w:r>
              <w:t xml:space="preserve">Poulet im Kokosnussmantel auf Karottenstiften mit Salbei </w:t>
            </w:r>
          </w:p>
          <w:p w:rsidR="00E462E1" w:rsidRDefault="00E462E1" w:rsidP="00F93041">
            <w:pPr>
              <w:cnfStyle w:val="000000100000" w:firstRow="0" w:lastRow="0" w:firstColumn="0" w:lastColumn="0" w:oddVBand="0" w:evenVBand="0" w:oddHBand="1" w:evenHBand="0" w:firstRowFirstColumn="0" w:firstRowLastColumn="0" w:lastRowFirstColumn="0" w:lastRowLastColumn="0"/>
            </w:pPr>
            <w:r>
              <w:t>Thai-Currysauce</w:t>
            </w:r>
          </w:p>
          <w:p w:rsidR="00E462E1" w:rsidRDefault="00E462E1" w:rsidP="00F93041">
            <w:pPr>
              <w:cnfStyle w:val="000000100000" w:firstRow="0" w:lastRow="0" w:firstColumn="0" w:lastColumn="0" w:oddVBand="0" w:evenVBand="0" w:oddHBand="1" w:evenHBand="0" w:firstRowFirstColumn="0" w:firstRowLastColumn="0" w:lastRowFirstColumn="0" w:lastRowLastColumn="0"/>
            </w:pPr>
            <w:r>
              <w:t xml:space="preserve">Basmatireis </w:t>
            </w:r>
          </w:p>
          <w:p w:rsidR="00E462E1" w:rsidRDefault="00E462E1" w:rsidP="00F93041">
            <w:pPr>
              <w:cnfStyle w:val="000000100000" w:firstRow="0" w:lastRow="0" w:firstColumn="0" w:lastColumn="0" w:oddVBand="0" w:evenVBand="0" w:oddHBand="1" w:evenHBand="0" w:firstRowFirstColumn="0" w:firstRowLastColumn="0" w:lastRowFirstColumn="0" w:lastRowLastColumn="0"/>
            </w:pPr>
            <w:r>
              <w:t>Fleisch aus der Schweiz</w:t>
            </w:r>
          </w:p>
        </w:tc>
      </w:tr>
      <w:tr w:rsidR="00E462E1" w:rsidTr="00204A2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Pr>
          <w:p w:rsidR="00E462E1" w:rsidRDefault="00E462E1" w:rsidP="00F93041">
            <w:r>
              <w:t>Price</w:t>
            </w:r>
          </w:p>
        </w:tc>
        <w:tc>
          <w:tcPr>
            <w:tcW w:w="4531" w:type="dxa"/>
          </w:tcPr>
          <w:p w:rsidR="00E462E1" w:rsidRDefault="00E462E1" w:rsidP="00F93041">
            <w:pPr>
              <w:cnfStyle w:val="000000010000" w:firstRow="0" w:lastRow="0" w:firstColumn="0" w:lastColumn="0" w:oddVBand="0" w:evenVBand="0" w:oddHBand="0" w:evenHBand="1" w:firstRowFirstColumn="0" w:firstRowLastColumn="0" w:lastRowFirstColumn="0" w:lastRowLastColumn="0"/>
            </w:pPr>
            <w:r>
              <w:t>Der Preis des Dishes.</w:t>
            </w:r>
          </w:p>
        </w:tc>
        <w:tc>
          <w:tcPr>
            <w:tcW w:w="3510" w:type="dxa"/>
          </w:tcPr>
          <w:p w:rsidR="00E462E1" w:rsidRDefault="00E462E1" w:rsidP="00F93041">
            <w:pPr>
              <w:cnfStyle w:val="000000010000" w:firstRow="0" w:lastRow="0" w:firstColumn="0" w:lastColumn="0" w:oddVBand="0" w:evenVBand="0" w:oddHBand="0" w:evenHBand="1" w:firstRowFirstColumn="0" w:firstRowLastColumn="0" w:lastRowFirstColumn="0" w:lastRowLastColumn="0"/>
            </w:pPr>
            <w:r w:rsidRPr="00E563DA">
              <w:t>INT 8.00 EXT 10.60</w:t>
            </w:r>
          </w:p>
        </w:tc>
      </w:tr>
      <w:tr w:rsidR="00E462E1" w:rsidTr="00204A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Pr>
          <w:p w:rsidR="00E462E1" w:rsidRDefault="00E462E1" w:rsidP="00F93041">
            <w:r>
              <w:t>Type</w:t>
            </w:r>
          </w:p>
        </w:tc>
        <w:tc>
          <w:tcPr>
            <w:tcW w:w="4531" w:type="dxa"/>
          </w:tcPr>
          <w:p w:rsidR="00E462E1" w:rsidRDefault="00E462E1" w:rsidP="00F93041">
            <w:pPr>
              <w:cnfStyle w:val="000000100000" w:firstRow="0" w:lastRow="0" w:firstColumn="0" w:lastColumn="0" w:oddVBand="0" w:evenVBand="0" w:oddHBand="1" w:evenHBand="0" w:firstRowFirstColumn="0" w:firstRowLastColumn="0" w:lastRowFirstColumn="0" w:lastRowLastColumn="0"/>
            </w:pPr>
            <w:r>
              <w:t>Der Typ des Dishes.</w:t>
            </w:r>
          </w:p>
        </w:tc>
        <w:tc>
          <w:tcPr>
            <w:tcW w:w="3510" w:type="dxa"/>
          </w:tcPr>
          <w:p w:rsidR="00E462E1" w:rsidRDefault="00E462E1" w:rsidP="00F93041">
            <w:pPr>
              <w:cnfStyle w:val="000000100000" w:firstRow="0" w:lastRow="0" w:firstColumn="0" w:lastColumn="0" w:oddVBand="0" w:evenVBand="0" w:oddHBand="1" w:evenHBand="0" w:firstRowFirstColumn="0" w:firstRowLastColumn="0" w:lastRowFirstColumn="0" w:lastRowLastColumn="0"/>
            </w:pPr>
            <w:r>
              <w:t>Tagesteller</w:t>
            </w:r>
          </w:p>
        </w:tc>
      </w:tr>
    </w:tbl>
    <w:p w:rsidR="00E462E1" w:rsidRDefault="00E462E1" w:rsidP="00E462E1">
      <w:pPr>
        <w:pStyle w:val="Caption"/>
      </w:pPr>
      <w:bookmarkStart w:id="316" w:name="_Toc327468166"/>
      <w:r>
        <w:t xml:space="preserve">Tabelle </w:t>
      </w:r>
      <w:fldSimple w:instr=" SEQ Tabelle \* ARABIC ">
        <w:r w:rsidR="000E6CF3">
          <w:rPr>
            <w:noProof/>
          </w:rPr>
          <w:t>15</w:t>
        </w:r>
      </w:fldSimple>
      <w:r>
        <w:t xml:space="preserve"> - Attribute Dish</w:t>
      </w:r>
      <w:bookmarkEnd w:id="316"/>
    </w:p>
    <w:p w:rsidR="00E462E1" w:rsidRDefault="00E462E1" w:rsidP="00E462E1">
      <w:pPr>
        <w:pStyle w:val="Heading4"/>
      </w:pPr>
      <w:bookmarkStart w:id="317" w:name="_Toc327467698"/>
      <w:r>
        <w:lastRenderedPageBreak/>
        <w:t>Verfügbarkeit der Daten</w:t>
      </w:r>
      <w:bookmarkEnd w:id="317"/>
    </w:p>
    <w:p w:rsidR="00E462E1" w:rsidRDefault="00E462E1" w:rsidP="00E462E1">
      <w:pPr>
        <w:pStyle w:val="Heading5"/>
      </w:pPr>
      <w:bookmarkStart w:id="318" w:name="_Toc327467699"/>
      <w:r>
        <w:t>Poster</w:t>
      </w:r>
      <w:bookmarkEnd w:id="318"/>
    </w:p>
    <w:p w:rsidR="00E462E1" w:rsidRPr="004739DC" w:rsidRDefault="00E462E1" w:rsidP="00204A2D">
      <w:r>
        <w:t xml:space="preserve">Die Poster sind bei den jeweiligen Sekretariaten in digitaler Form vorhanden. Sie sind zu einem grossen Teil als PDF abgespeichert, einige wenige Poster sind PowerPoint-Präsentationen. Dies kommt daher, dass die Vorlage für das Poster  eine PowerPoint-Präsentation ist. </w:t>
      </w:r>
      <w:r>
        <w:br/>
        <w:t>Die Poster, welche nicht im PDF-Format vorliegen, müssen manuell als PDF abgespeichert werden.</w:t>
      </w:r>
    </w:p>
    <w:p w:rsidR="00E462E1" w:rsidRPr="0081177C" w:rsidRDefault="00E462E1" w:rsidP="00E462E1">
      <w:pPr>
        <w:pStyle w:val="Heading5"/>
      </w:pPr>
      <w:bookmarkStart w:id="319" w:name="_Ref325902611"/>
      <w:bookmarkStart w:id="320" w:name="_Ref325902745"/>
      <w:bookmarkStart w:id="321" w:name="_Ref325902874"/>
      <w:bookmarkStart w:id="322" w:name="_Toc327467700"/>
      <w:r w:rsidRPr="0081177C">
        <w:t>Mittagsmen</w:t>
      </w:r>
      <w:bookmarkEnd w:id="319"/>
      <w:bookmarkEnd w:id="320"/>
      <w:r w:rsidRPr="0081177C">
        <w:t>u</w:t>
      </w:r>
      <w:bookmarkEnd w:id="321"/>
      <w:bookmarkEnd w:id="322"/>
    </w:p>
    <w:p w:rsidR="00E462E1" w:rsidRPr="00650FE4" w:rsidRDefault="00E462E1" w:rsidP="00E462E1">
      <w:r>
        <w:t>Die Daten des Mittagsmenus werden auf der Internetseite der Mensa HSR Hochschule Rapperswil der SVGroup</w:t>
      </w:r>
      <w:r>
        <w:rPr>
          <w:rStyle w:val="FootnoteReference"/>
        </w:rPr>
        <w:footnoteReference w:id="26"/>
      </w:r>
      <w:r>
        <w:t xml:space="preserve"> abgerufen. Die benötigten Informationen zum Mittagsmenu werden aus dem HTML-Dokument herausgelesen und in der Applikation dargestellt.</w:t>
      </w:r>
      <w:r>
        <w:br w:type="page"/>
      </w:r>
    </w:p>
    <w:p w:rsidR="00E462E1" w:rsidRDefault="00E462E1" w:rsidP="00E462E1">
      <w:pPr>
        <w:pStyle w:val="Heading3"/>
      </w:pPr>
      <w:bookmarkStart w:id="323" w:name="_Toc327467701"/>
      <w:bookmarkStart w:id="324" w:name="_Toc327468974"/>
      <w:r w:rsidRPr="00CD0CE9">
        <w:lastRenderedPageBreak/>
        <w:t>Graphical User Interface (GUI)</w:t>
      </w:r>
      <w:bookmarkEnd w:id="278"/>
      <w:bookmarkEnd w:id="296"/>
      <w:bookmarkEnd w:id="297"/>
      <w:bookmarkEnd w:id="298"/>
      <w:bookmarkEnd w:id="323"/>
      <w:bookmarkEnd w:id="324"/>
    </w:p>
    <w:p w:rsidR="00E462E1" w:rsidRDefault="00E462E1" w:rsidP="00E462E1">
      <w:pPr>
        <w:pStyle w:val="Heading4"/>
      </w:pPr>
      <w:bookmarkStart w:id="325" w:name="_Toc320620797"/>
      <w:bookmarkStart w:id="326" w:name="_Toc323885678"/>
      <w:bookmarkStart w:id="327" w:name="_Ref323983161"/>
      <w:bookmarkStart w:id="328" w:name="_Ref323983174"/>
      <w:bookmarkStart w:id="329" w:name="_Ref323983178"/>
      <w:bookmarkStart w:id="330" w:name="_Ref323992086"/>
      <w:bookmarkStart w:id="331" w:name="_Ref323992096"/>
      <w:bookmarkStart w:id="332" w:name="_Toc324860359"/>
      <w:bookmarkStart w:id="333" w:name="_Ref327211537"/>
      <w:bookmarkStart w:id="334" w:name="_Toc327467702"/>
      <w:r>
        <w:t>Empirischer formativer Test</w:t>
      </w:r>
      <w:bookmarkEnd w:id="325"/>
      <w:bookmarkEnd w:id="326"/>
      <w:bookmarkEnd w:id="327"/>
      <w:bookmarkEnd w:id="328"/>
      <w:bookmarkEnd w:id="329"/>
      <w:bookmarkEnd w:id="330"/>
      <w:bookmarkEnd w:id="331"/>
      <w:bookmarkEnd w:id="332"/>
      <w:r>
        <w:t xml:space="preserve"> zur Eruierung der Navigationsart</w:t>
      </w:r>
      <w:bookmarkEnd w:id="333"/>
      <w:bookmarkEnd w:id="334"/>
    </w:p>
    <w:p w:rsidR="00E462E1" w:rsidRDefault="00E462E1" w:rsidP="00E462E1">
      <w:r>
        <w:t xml:space="preserve">Die Videowall </w:t>
      </w:r>
      <w:proofErr w:type="gramStart"/>
      <w:r>
        <w:t>wird</w:t>
      </w:r>
      <w:proofErr w:type="gramEnd"/>
      <w:r>
        <w:t xml:space="preserve"> mittels Gesten gesteuert. Um herauszufinden, welche Gesten Nutzer intuitiv benutzen würden, wurde ein Test durchgeführt. Dieser wurde als ein Wizard of Oz - Experiment durchgeführt (siehe </w:t>
      </w:r>
      <w:r>
        <w:fldChar w:fldCharType="begin"/>
      </w:r>
      <w:r>
        <w:instrText xml:space="preserve"> REF _Ref327379668 \r \h </w:instrText>
      </w:r>
      <w:r>
        <w:fldChar w:fldCharType="separate"/>
      </w:r>
      <w:r w:rsidR="000E6CF3">
        <w:t>V.8.2.1</w:t>
      </w:r>
      <w:r>
        <w:fldChar w:fldCharType="end"/>
      </w:r>
      <w:r>
        <w:t xml:space="preserve"> </w:t>
      </w:r>
      <w:r>
        <w:fldChar w:fldCharType="begin"/>
      </w:r>
      <w:r>
        <w:instrText xml:space="preserve"> REF _Ref327379668 \h </w:instrText>
      </w:r>
      <w:r>
        <w:fldChar w:fldCharType="separate"/>
      </w:r>
      <w:r w:rsidR="000E6CF3">
        <w:t>Test 1: Wizard of Oz</w:t>
      </w:r>
      <w:r>
        <w:fldChar w:fldCharType="end"/>
      </w:r>
      <w:r>
        <w:t>). Der Test sollte auch zeigen, ob das erarbeitete GUI für den Benutzer einfach verständlich ist.</w:t>
      </w:r>
    </w:p>
    <w:p w:rsidR="00E462E1" w:rsidRDefault="00E462E1" w:rsidP="00E462E1">
      <w:r>
        <w:t>Es wurde folgendermassen vorgegangen:</w:t>
      </w:r>
    </w:p>
    <w:p w:rsidR="00E462E1" w:rsidRDefault="00E462E1" w:rsidP="00FC1D38">
      <w:pPr>
        <w:pStyle w:val="ListParagraph"/>
        <w:numPr>
          <w:ilvl w:val="0"/>
          <w:numId w:val="27"/>
        </w:numPr>
      </w:pPr>
      <w:r>
        <w:t xml:space="preserve">Am 14.03.2012 wurden erste Ideen zum GUI gesammelt. </w:t>
      </w:r>
    </w:p>
    <w:p w:rsidR="00E462E1" w:rsidRDefault="00E462E1" w:rsidP="00FC1D38">
      <w:pPr>
        <w:pStyle w:val="ListParagraph"/>
        <w:numPr>
          <w:ilvl w:val="0"/>
          <w:numId w:val="27"/>
        </w:numPr>
      </w:pPr>
      <w:r>
        <w:t>Nach dem Meeting vom 16.03.2012 wurden die am Meeting erhaltenen Inputs in die Test-Erarbeitung miteinbezogen.</w:t>
      </w:r>
    </w:p>
    <w:p w:rsidR="00E462E1" w:rsidRPr="00434F8A" w:rsidRDefault="00E462E1" w:rsidP="00FC1D38">
      <w:pPr>
        <w:pStyle w:val="ListParagraph"/>
        <w:numPr>
          <w:ilvl w:val="0"/>
          <w:numId w:val="27"/>
        </w:numPr>
      </w:pPr>
      <w:r>
        <w:t>Am  27. März 2012 wurde der Test durchgeführt.</w:t>
      </w:r>
    </w:p>
    <w:p w:rsidR="00E462E1" w:rsidRDefault="00E462E1" w:rsidP="00E462E1">
      <w:pPr>
        <w:pStyle w:val="Heading5"/>
      </w:pPr>
      <w:bookmarkStart w:id="335" w:name="_Ref320005002"/>
      <w:bookmarkStart w:id="336" w:name="_Toc320620799"/>
      <w:bookmarkStart w:id="337" w:name="_Toc324860360"/>
      <w:bookmarkStart w:id="338" w:name="_Toc327467703"/>
      <w:r>
        <w:t>Ideensammlung</w:t>
      </w:r>
      <w:bookmarkEnd w:id="335"/>
      <w:bookmarkEnd w:id="336"/>
      <w:bookmarkEnd w:id="337"/>
      <w:bookmarkEnd w:id="338"/>
    </w:p>
    <w:p w:rsidR="00E462E1" w:rsidRDefault="00E462E1" w:rsidP="00E462E1">
      <w:r>
        <w:t xml:space="preserve">Am 14.03.2012 wurden Ideen zum GUI der Videowall gesammelt und Skizzen erstellt. Parallel dazu wurde überlegt, wie der Test ablaufen könnte. </w:t>
      </w:r>
      <w:r>
        <w:br/>
        <w:t xml:space="preserve">Bei der Sammlung von Ideen für die Applikation selbst wurden auch erste Vorschläge für einen Demomodus festgehalten (siehe </w:t>
      </w:r>
      <w:r>
        <w:fldChar w:fldCharType="begin"/>
      </w:r>
      <w:r>
        <w:instrText xml:space="preserve"> REF _Ref319938869 \h </w:instrText>
      </w:r>
      <w:r>
        <w:fldChar w:fldCharType="separate"/>
      </w:r>
      <w:r w:rsidR="000E6CF3">
        <w:t xml:space="preserve">Abbildung </w:t>
      </w:r>
      <w:r w:rsidR="000E6CF3">
        <w:rPr>
          <w:noProof/>
        </w:rPr>
        <w:t>35</w:t>
      </w:r>
      <w:r w:rsidR="000E6CF3">
        <w:t xml:space="preserve"> - Anforderungen an den Test</w:t>
      </w:r>
      <w:r>
        <w:fldChar w:fldCharType="end"/>
      </w:r>
      <w:r>
        <w:t xml:space="preserve">). Dieser wurde aber erst später ausgearbeitet (siehe Kapitel </w:t>
      </w:r>
      <w:r>
        <w:fldChar w:fldCharType="begin"/>
      </w:r>
      <w:r>
        <w:instrText xml:space="preserve"> REF _Ref325661216 \r \h </w:instrText>
      </w:r>
      <w:r>
        <w:fldChar w:fldCharType="separate"/>
      </w:r>
      <w:r w:rsidR="000E6CF3">
        <w:t>V.5.4.2</w:t>
      </w:r>
      <w:r>
        <w:fldChar w:fldCharType="end"/>
      </w:r>
      <w:r>
        <w:t xml:space="preserve"> </w:t>
      </w:r>
      <w:r>
        <w:fldChar w:fldCharType="begin"/>
      </w:r>
      <w:r>
        <w:instrText xml:space="preserve"> REF _Ref325661219 \h </w:instrText>
      </w:r>
      <w:r>
        <w:fldChar w:fldCharType="separate"/>
      </w:r>
      <w:r w:rsidR="000E6CF3">
        <w:t>Demomodus</w:t>
      </w:r>
      <w:r>
        <w:fldChar w:fldCharType="end"/>
      </w:r>
      <w:r>
        <w:t>), da er für den Wizard of Oz - Test zur Eruierung der Navigationsart noch nicht benötigt wurde.</w:t>
      </w:r>
    </w:p>
    <w:p w:rsidR="00E462E1" w:rsidRDefault="00E462E1" w:rsidP="00E462E1">
      <w:r>
        <w:t>Folgende Überlegungen wurden gemacht:</w:t>
      </w:r>
    </w:p>
    <w:p w:rsidR="00E462E1" w:rsidRDefault="00E462E1" w:rsidP="00E462E1">
      <w:r>
        <w:t>Der Test wird als PowerPoint-Präsentation vorbereitet und mit einem Beamer projiziert. Je nach dem, wohin in der Applikation die Testperson navigiert, wird eine andere Folie der Präsentation eingeblendet. Dazu bestehen keine fliessenden Übergänge, damit der Aufwand zur Erstellung des Tests klein gehalten werden kann. Der Testperson soll zusätzlich ein Laserpointer zur Verfügung stehen, mit welchem sie Schaltflächen anwählen kann, da dies nicht über Gesten allein möglich ist. In der Applikation würde dies später ähnlich gelöst werden, indem der Nutzer seine Hand als Pointer verwenden kann, um Schaltflächen zu aktivieren.</w:t>
      </w:r>
    </w:p>
    <w:p w:rsidR="00E462E1" w:rsidRDefault="00E462E1" w:rsidP="00B72C9D">
      <w:pPr>
        <w:pStyle w:val="Bild"/>
      </w:pPr>
      <w:r>
        <w:rPr>
          <w:noProof/>
          <w:lang w:eastAsia="de-CH"/>
        </w:rPr>
        <w:drawing>
          <wp:inline distT="0" distB="0" distL="0" distR="0" wp14:anchorId="2692E399" wp14:editId="6C32235F">
            <wp:extent cx="5041901" cy="3781425"/>
            <wp:effectExtent l="0" t="0" r="635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p_form_test_anforderungen.jpg"/>
                    <pic:cNvPicPr/>
                  </pic:nvPicPr>
                  <pic:blipFill>
                    <a:blip r:embed="rId73">
                      <a:extLst>
                        <a:ext uri="{28A0092B-C50C-407E-A947-70E740481C1C}">
                          <a14:useLocalDpi xmlns:a14="http://schemas.microsoft.com/office/drawing/2010/main" val="0"/>
                        </a:ext>
                      </a:extLst>
                    </a:blip>
                    <a:stretch>
                      <a:fillRect/>
                    </a:stretch>
                  </pic:blipFill>
                  <pic:spPr>
                    <a:xfrm>
                      <a:off x="0" y="0"/>
                      <a:ext cx="5043308" cy="3782480"/>
                    </a:xfrm>
                    <a:prstGeom prst="rect">
                      <a:avLst/>
                    </a:prstGeom>
                  </pic:spPr>
                </pic:pic>
              </a:graphicData>
            </a:graphic>
          </wp:inline>
        </w:drawing>
      </w:r>
    </w:p>
    <w:p w:rsidR="00E462E1" w:rsidRDefault="00E462E1" w:rsidP="00E462E1">
      <w:pPr>
        <w:pStyle w:val="Caption"/>
      </w:pPr>
      <w:bookmarkStart w:id="339" w:name="_Ref319938869"/>
      <w:bookmarkStart w:id="340" w:name="_Toc327468037"/>
      <w:r>
        <w:t xml:space="preserve">Abbildung </w:t>
      </w:r>
      <w:fldSimple w:instr=" SEQ Abbildung \* ARABIC ">
        <w:r w:rsidR="000E6CF3">
          <w:rPr>
            <w:noProof/>
          </w:rPr>
          <w:t>35</w:t>
        </w:r>
      </w:fldSimple>
      <w:r>
        <w:t xml:space="preserve"> - Anforderungen an den Test</w:t>
      </w:r>
      <w:bookmarkEnd w:id="339"/>
      <w:bookmarkEnd w:id="340"/>
    </w:p>
    <w:p w:rsidR="00E462E1" w:rsidRDefault="00E462E1" w:rsidP="00E462E1">
      <w:r>
        <w:lastRenderedPageBreak/>
        <w:t xml:space="preserve">Die </w:t>
      </w:r>
      <w:r>
        <w:fldChar w:fldCharType="begin"/>
      </w:r>
      <w:r>
        <w:instrText xml:space="preserve"> REF _Ref319938869 \h </w:instrText>
      </w:r>
      <w:r>
        <w:fldChar w:fldCharType="separate"/>
      </w:r>
      <w:r w:rsidR="000E6CF3">
        <w:t xml:space="preserve">Abbildung </w:t>
      </w:r>
      <w:r w:rsidR="000E6CF3">
        <w:rPr>
          <w:noProof/>
        </w:rPr>
        <w:t>35</w:t>
      </w:r>
      <w:r w:rsidR="000E6CF3">
        <w:t xml:space="preserve"> - Anforderungen an den Test</w:t>
      </w:r>
      <w:r>
        <w:fldChar w:fldCharType="end"/>
      </w:r>
      <w:r>
        <w:t xml:space="preserve"> zeigt, welche Anforderungen mit dem Test abgedeckt werden sollen. Der Test prüft das Browsen der Poster und die Navigation zwischen den verschiedenen Ansichten. In diesen werden beispielsweise die Poster, das Mittagsmenu der Mensa, das Wetter oder Informationen zu Veranstaltungen an der HSR dargestellt. Zwischen diesen soll einfach gewechselt werden können. Bei den Postern soll es zudem möglich sein, die Auswahl auf eine bestimmte Abteilung einzuschränken. Diese Anforderungen sollen getestet werden, indem die Testpersonen ein oder mehrere für den Test erarbeitete Szenarien durchlaufen wird.</w:t>
      </w:r>
    </w:p>
    <w:p w:rsidR="00E462E1" w:rsidRDefault="00E462E1" w:rsidP="00E462E1">
      <w:r>
        <w:t xml:space="preserve">Die Nutzer sollen zu Beginn von </w:t>
      </w:r>
      <w:proofErr w:type="gramStart"/>
      <w:r>
        <w:t>der Videowall</w:t>
      </w:r>
      <w:proofErr w:type="gramEnd"/>
      <w:r>
        <w:t xml:space="preserve"> angelockt werden. Dies soll über einen Demomodus geschehen. Eine Idee dazu ist, dass dem Nutzer ein Titel eines Posters als Schriftzug folgt, sobald dieser den Bereich betritt, in dem er von Kinect erkannt wird. Es können maximal sechs verschiedene Schriftzüge zur gleichen Zeit sechs Personen folgen, da dies die maximale Anzahl an Personen ist, die Kinect gleichzeitig erkennen kann. Ein anderer Vorschlag ist, das Poster in Stücke zerschnitten darzustellen, wobei die einzelnen Stücke ungeordnet auf </w:t>
      </w:r>
      <w:proofErr w:type="gramStart"/>
      <w:r>
        <w:t>der Wall</w:t>
      </w:r>
      <w:proofErr w:type="gramEnd"/>
      <w:r>
        <w:t xml:space="preserve"> angezeigt werden und sich bewegen. Sobald nun jemand erkannt wird und sich diese Person zur Videowall hindreht, so vereinigen sich die Teile zu einem Poster. Im Test wird der Demomodus </w:t>
      </w:r>
      <w:r w:rsidRPr="001D3F2F">
        <w:t>weg</w:t>
      </w:r>
      <w:r>
        <w:t>ge</w:t>
      </w:r>
      <w:r w:rsidRPr="001D3F2F">
        <w:t>lassen</w:t>
      </w:r>
      <w:r>
        <w:t xml:space="preserve">, da es nicht möglich ist, ihn im Wizard of Oz - Experiment umzusetzen. Es ist bekannt, </w:t>
      </w:r>
      <w:r w:rsidRPr="001D3F2F">
        <w:t>dass je nach Teaser die Interaktion</w:t>
      </w:r>
      <w:r>
        <w:t xml:space="preserve"> mit der Videowall variieren kann.</w:t>
      </w:r>
    </w:p>
    <w:p w:rsidR="00E462E1" w:rsidRDefault="00E462E1" w:rsidP="00B72C9D">
      <w:pPr>
        <w:pStyle w:val="Bild"/>
      </w:pPr>
      <w:r>
        <w:rPr>
          <w:noProof/>
          <w:lang w:eastAsia="de-CH"/>
        </w:rPr>
        <w:drawing>
          <wp:inline distT="0" distB="0" distL="0" distR="0" wp14:anchorId="5A83D597" wp14:editId="0EA5F938">
            <wp:extent cx="5760720" cy="4321810"/>
            <wp:effectExtent l="0" t="0" r="0" b="254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p_form_test_posteransicht.jpg"/>
                    <pic:cNvPicPr/>
                  </pic:nvPicPr>
                  <pic:blipFill>
                    <a:blip r:embed="rId74">
                      <a:extLst>
                        <a:ext uri="{28A0092B-C50C-407E-A947-70E740481C1C}">
                          <a14:useLocalDpi xmlns:a14="http://schemas.microsoft.com/office/drawing/2010/main" val="0"/>
                        </a:ext>
                      </a:extLst>
                    </a:blip>
                    <a:stretch>
                      <a:fillRect/>
                    </a:stretch>
                  </pic:blipFill>
                  <pic:spPr>
                    <a:xfrm>
                      <a:off x="0" y="0"/>
                      <a:ext cx="5760720" cy="4321810"/>
                    </a:xfrm>
                    <a:prstGeom prst="rect">
                      <a:avLst/>
                    </a:prstGeom>
                  </pic:spPr>
                </pic:pic>
              </a:graphicData>
            </a:graphic>
          </wp:inline>
        </w:drawing>
      </w:r>
    </w:p>
    <w:p w:rsidR="00E462E1" w:rsidRDefault="00E462E1" w:rsidP="00E462E1">
      <w:pPr>
        <w:pStyle w:val="Caption"/>
      </w:pPr>
      <w:bookmarkStart w:id="341" w:name="_Ref319939003"/>
      <w:bookmarkStart w:id="342" w:name="_Toc327468038"/>
      <w:r>
        <w:t xml:space="preserve">Abbildung </w:t>
      </w:r>
      <w:fldSimple w:instr=" SEQ Abbildung \* ARABIC ">
        <w:r w:rsidR="000E6CF3">
          <w:rPr>
            <w:noProof/>
          </w:rPr>
          <w:t>36</w:t>
        </w:r>
      </w:fldSimple>
      <w:r>
        <w:t xml:space="preserve"> - Posteransicht</w:t>
      </w:r>
      <w:bookmarkEnd w:id="341"/>
      <w:bookmarkEnd w:id="342"/>
    </w:p>
    <w:p w:rsidR="00E462E1" w:rsidRDefault="00E462E1" w:rsidP="00E462E1">
      <w:r>
        <w:t xml:space="preserve">Die </w:t>
      </w:r>
      <w:r>
        <w:fldChar w:fldCharType="begin"/>
      </w:r>
      <w:r>
        <w:instrText xml:space="preserve"> REF _Ref319939003 \h </w:instrText>
      </w:r>
      <w:r>
        <w:fldChar w:fldCharType="separate"/>
      </w:r>
      <w:r w:rsidR="000E6CF3">
        <w:t xml:space="preserve">Abbildung </w:t>
      </w:r>
      <w:r w:rsidR="000E6CF3">
        <w:rPr>
          <w:noProof/>
        </w:rPr>
        <w:t>36</w:t>
      </w:r>
      <w:r w:rsidR="000E6CF3">
        <w:t xml:space="preserve"> - Posteransicht</w:t>
      </w:r>
      <w:r>
        <w:fldChar w:fldCharType="end"/>
      </w:r>
      <w:r>
        <w:t xml:space="preserve"> stellt die Ansicht der Poster dar. Links und rechts des aktuell angezeigten Posters sind Teile des vorangehenden und des nachfolgenden Posters sichtbar. Dies veranschaulicht dem Benutzer, dass noch mehr Poster existieren und es möglich ist, zwischen ihnen zu navigieren. </w:t>
      </w:r>
      <w:r>
        <w:br/>
        <w:t xml:space="preserve">Am oberen Rand befinden sich Schaltflächen, über welche zwischen den Ansichten gewechselt werden kann. </w:t>
      </w:r>
      <w:r>
        <w:br/>
        <w:t xml:space="preserve">In der Mitte des unteren Randes werden die Skelette der Personen, die von Kinect erkannt worden sind, angezeigt. Die Person, welche die Applikation steuern kann, wird gekennzeichnet. </w:t>
      </w:r>
      <w:r>
        <w:br/>
        <w:t>Die Interaktive Hilfe in der rechten unteren Ecke wird in der Testpräsentation nicht vorkommen. Mit dem Test soll auch validiert werden, ob die Steuerung genug intuitiv ist, dass eine Hilfe überflüssig ist.</w:t>
      </w:r>
    </w:p>
    <w:p w:rsidR="00E462E1" w:rsidRDefault="00E462E1" w:rsidP="00B72C9D">
      <w:pPr>
        <w:pStyle w:val="Bild"/>
      </w:pPr>
      <w:r>
        <w:rPr>
          <w:noProof/>
          <w:lang w:eastAsia="de-CH"/>
        </w:rPr>
        <w:lastRenderedPageBreak/>
        <w:drawing>
          <wp:inline distT="0" distB="0" distL="0" distR="0" wp14:anchorId="10569A62" wp14:editId="656D6E8D">
            <wp:extent cx="5752800" cy="2282400"/>
            <wp:effectExtent l="0" t="0" r="635" b="381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p_form_test_tabs_bearbeitet.jpg"/>
                    <pic:cNvPicPr/>
                  </pic:nvPicPr>
                  <pic:blipFill>
                    <a:blip r:embed="rId75">
                      <a:extLst>
                        <a:ext uri="{28A0092B-C50C-407E-A947-70E740481C1C}">
                          <a14:useLocalDpi xmlns:a14="http://schemas.microsoft.com/office/drawing/2010/main" val="0"/>
                        </a:ext>
                      </a:extLst>
                    </a:blip>
                    <a:stretch>
                      <a:fillRect/>
                    </a:stretch>
                  </pic:blipFill>
                  <pic:spPr>
                    <a:xfrm>
                      <a:off x="0" y="0"/>
                      <a:ext cx="5752800" cy="2282400"/>
                    </a:xfrm>
                    <a:prstGeom prst="rect">
                      <a:avLst/>
                    </a:prstGeom>
                  </pic:spPr>
                </pic:pic>
              </a:graphicData>
            </a:graphic>
          </wp:inline>
        </w:drawing>
      </w:r>
    </w:p>
    <w:p w:rsidR="00E462E1" w:rsidRDefault="00E462E1" w:rsidP="00E462E1">
      <w:pPr>
        <w:pStyle w:val="Caption"/>
      </w:pPr>
      <w:bookmarkStart w:id="343" w:name="_Ref319940831"/>
      <w:bookmarkStart w:id="344" w:name="_Toc327468039"/>
      <w:r>
        <w:t xml:space="preserve">Abbildung </w:t>
      </w:r>
      <w:fldSimple w:instr=" SEQ Abbildung \* ARABIC ">
        <w:r w:rsidR="000E6CF3">
          <w:rPr>
            <w:noProof/>
          </w:rPr>
          <w:t>37</w:t>
        </w:r>
      </w:fldSimple>
      <w:r>
        <w:t xml:space="preserve"> - Unterteilung in Tabs</w:t>
      </w:r>
      <w:bookmarkEnd w:id="343"/>
      <w:bookmarkEnd w:id="344"/>
    </w:p>
    <w:p w:rsidR="00E462E1" w:rsidRDefault="00E462E1" w:rsidP="00E462E1">
      <w:r>
        <w:t xml:space="preserve">Die obenstehende </w:t>
      </w:r>
      <w:r>
        <w:fldChar w:fldCharType="begin"/>
      </w:r>
      <w:r>
        <w:instrText xml:space="preserve"> REF _Ref319940831 \h </w:instrText>
      </w:r>
      <w:r>
        <w:fldChar w:fldCharType="separate"/>
      </w:r>
      <w:r w:rsidR="000E6CF3">
        <w:t xml:space="preserve">Abbildung </w:t>
      </w:r>
      <w:r w:rsidR="000E6CF3">
        <w:rPr>
          <w:noProof/>
        </w:rPr>
        <w:t>37</w:t>
      </w:r>
      <w:r w:rsidR="000E6CF3">
        <w:t xml:space="preserve"> - Unterteilung in Tabs</w:t>
      </w:r>
      <w:r>
        <w:fldChar w:fldCharType="end"/>
      </w:r>
      <w:r>
        <w:t xml:space="preserve"> zeigt auf, dass die einzelnen Ansichten (obere Tab-Reihe) weiter unterteilt werden können (untere Tab-Reihe). Befindet man sich nun bei in der Ansicht der Poster, dient die zweite Reihe Tabs dazu, dass die Auswahl an Postern auf eine bestimmte Abteilung (z.B. Informatik) eingeschränkt werden kann.</w:t>
      </w:r>
    </w:p>
    <w:p w:rsidR="00E462E1" w:rsidRDefault="00E462E1" w:rsidP="00B72C9D">
      <w:pPr>
        <w:pStyle w:val="Bild"/>
      </w:pPr>
      <w:r>
        <w:rPr>
          <w:noProof/>
          <w:lang w:eastAsia="de-CH"/>
        </w:rPr>
        <w:drawing>
          <wp:inline distT="0" distB="0" distL="0" distR="0" wp14:anchorId="323705F8" wp14:editId="03ECC068">
            <wp:extent cx="5760720" cy="2994660"/>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p_form_test_zonen_bearbeitet.jpg"/>
                    <pic:cNvPicPr/>
                  </pic:nvPicPr>
                  <pic:blipFill>
                    <a:blip r:embed="rId76">
                      <a:extLst>
                        <a:ext uri="{28A0092B-C50C-407E-A947-70E740481C1C}">
                          <a14:useLocalDpi xmlns:a14="http://schemas.microsoft.com/office/drawing/2010/main" val="0"/>
                        </a:ext>
                      </a:extLst>
                    </a:blip>
                    <a:stretch>
                      <a:fillRect/>
                    </a:stretch>
                  </pic:blipFill>
                  <pic:spPr>
                    <a:xfrm>
                      <a:off x="0" y="0"/>
                      <a:ext cx="5760720" cy="2994660"/>
                    </a:xfrm>
                    <a:prstGeom prst="rect">
                      <a:avLst/>
                    </a:prstGeom>
                  </pic:spPr>
                </pic:pic>
              </a:graphicData>
            </a:graphic>
          </wp:inline>
        </w:drawing>
      </w:r>
    </w:p>
    <w:p w:rsidR="00E462E1" w:rsidRDefault="00E462E1" w:rsidP="00E462E1">
      <w:pPr>
        <w:pStyle w:val="Caption"/>
      </w:pPr>
      <w:bookmarkStart w:id="345" w:name="_Ref319995195"/>
      <w:bookmarkStart w:id="346" w:name="_Toc327468040"/>
      <w:r>
        <w:t xml:space="preserve">Abbildung </w:t>
      </w:r>
      <w:fldSimple w:instr=" SEQ Abbildung \* ARABIC ">
        <w:r w:rsidR="000E6CF3">
          <w:rPr>
            <w:noProof/>
          </w:rPr>
          <w:t>38</w:t>
        </w:r>
      </w:fldSimple>
      <w:r>
        <w:t xml:space="preserve"> - Zonenmarkierung</w:t>
      </w:r>
      <w:bookmarkEnd w:id="345"/>
      <w:bookmarkEnd w:id="346"/>
    </w:p>
    <w:p w:rsidR="00E462E1" w:rsidRPr="00B21F96" w:rsidRDefault="00E462E1" w:rsidP="00E462E1">
      <w:r>
        <w:t xml:space="preserve">Des Weiteren ist es für den Nutzer wichtig zu wissen, in welchem Abstand zur Videowall er stehen muss, um erkannt zu werden. Es sind zwei Zonen denkbar, eine Browsing- und eine Lese-/Interaktionszone. Wie in </w:t>
      </w:r>
      <w:r>
        <w:fldChar w:fldCharType="begin"/>
      </w:r>
      <w:r>
        <w:instrText xml:space="preserve"> REF _Ref319995195 \h </w:instrText>
      </w:r>
      <w:r>
        <w:fldChar w:fldCharType="separate"/>
      </w:r>
      <w:r w:rsidR="000E6CF3">
        <w:t xml:space="preserve">Abbildung </w:t>
      </w:r>
      <w:r w:rsidR="000E6CF3">
        <w:rPr>
          <w:noProof/>
        </w:rPr>
        <w:t>38</w:t>
      </w:r>
      <w:r w:rsidR="000E6CF3">
        <w:t xml:space="preserve"> - Zonenmarkierung</w:t>
      </w:r>
      <w:r>
        <w:fldChar w:fldCharType="end"/>
      </w:r>
      <w:r>
        <w:t xml:space="preserve"> ersichtlich ist, könnten diese direkt am Boden vor </w:t>
      </w:r>
      <w:proofErr w:type="gramStart"/>
      <w:r>
        <w:t>der Videowall</w:t>
      </w:r>
      <w:proofErr w:type="gramEnd"/>
      <w:r>
        <w:t xml:space="preserve"> gekennzeichnet werden. Diese Markierungen würden zusätzlich auf die Videowall aufmerksam machen und der Nutzer wüsste immer, ob er im richtigen Bereich steht. Dieser Teil würde im Test mit Klebstreifen am Boden umgesetzt werden.</w:t>
      </w:r>
    </w:p>
    <w:p w:rsidR="00E462E1" w:rsidRDefault="00E462E1" w:rsidP="00E462E1">
      <w:pPr>
        <w:pStyle w:val="Heading5"/>
      </w:pPr>
      <w:bookmarkStart w:id="347" w:name="_Toc320620800"/>
      <w:bookmarkStart w:id="348" w:name="_Toc324860361"/>
      <w:bookmarkStart w:id="349" w:name="_Ref327209043"/>
      <w:bookmarkStart w:id="350" w:name="_Ref327209046"/>
      <w:bookmarkStart w:id="351" w:name="_Toc327467704"/>
      <w:r>
        <w:t>Ausarbeitung</w:t>
      </w:r>
      <w:bookmarkEnd w:id="347"/>
      <w:bookmarkEnd w:id="348"/>
      <w:bookmarkEnd w:id="349"/>
      <w:bookmarkEnd w:id="350"/>
      <w:bookmarkEnd w:id="351"/>
    </w:p>
    <w:p w:rsidR="00E462E1" w:rsidRDefault="00E462E1" w:rsidP="00E462E1">
      <w:r>
        <w:t>Im Meeting vom 16.03.2012 wurde die Alternative, die Applikation nur mit der Hand als Zeiger (also ohne Gesten) zu bedienen, vorgeschlagen. Es gibt zwei Auffassungen der Steuerung von Kinect, die getestet werden können:</w:t>
      </w:r>
    </w:p>
    <w:p w:rsidR="00E462E1" w:rsidRDefault="00E462E1" w:rsidP="00E462E1">
      <w:pPr>
        <w:ind w:left="360"/>
      </w:pPr>
      <w:r w:rsidRPr="00C83E5A">
        <w:t xml:space="preserve">1. </w:t>
      </w:r>
      <w:r>
        <w:t>Konzept: Meine Hand ist die Maus</w:t>
      </w:r>
    </w:p>
    <w:p w:rsidR="00E462E1" w:rsidRDefault="00E462E1" w:rsidP="00E462E1">
      <w:pPr>
        <w:ind w:left="360"/>
      </w:pPr>
      <w:r w:rsidRPr="00C83E5A">
        <w:t xml:space="preserve">2. </w:t>
      </w:r>
      <w:r>
        <w:t>Konzept</w:t>
      </w:r>
      <w:r w:rsidRPr="00C83E5A">
        <w:t xml:space="preserve">: Mein Körper ist </w:t>
      </w:r>
      <w:r>
        <w:t>die Maus (Steuerung mit Gesten)</w:t>
      </w:r>
    </w:p>
    <w:p w:rsidR="00E462E1" w:rsidRDefault="00E462E1" w:rsidP="00E462E1">
      <w:r>
        <w:lastRenderedPageBreak/>
        <w:t xml:space="preserve">Beim ersten Konzept könnte, wie bereits im Unterkapitel </w:t>
      </w:r>
      <w:r>
        <w:fldChar w:fldCharType="begin"/>
      </w:r>
      <w:r>
        <w:instrText xml:space="preserve"> REF _Ref320005002 \r \h </w:instrText>
      </w:r>
      <w:r>
        <w:fldChar w:fldCharType="separate"/>
      </w:r>
      <w:r w:rsidR="000E6CF3">
        <w:t>V.5.4.1.1</w:t>
      </w:r>
      <w:r>
        <w:fldChar w:fldCharType="end"/>
      </w:r>
      <w:r>
        <w:t xml:space="preserve"> </w:t>
      </w:r>
      <w:r>
        <w:fldChar w:fldCharType="begin"/>
      </w:r>
      <w:r>
        <w:instrText xml:space="preserve"> REF _Ref320005002 \h </w:instrText>
      </w:r>
      <w:r>
        <w:fldChar w:fldCharType="separate"/>
      </w:r>
      <w:r w:rsidR="000E6CF3">
        <w:t>Ideensammlung</w:t>
      </w:r>
      <w:r>
        <w:fldChar w:fldCharType="end"/>
      </w:r>
      <w:r>
        <w:t xml:space="preserve"> beschrieben, ein Laserpointer genutzt werden, um den Pointer des Nutzers zu repräsentieren. </w:t>
      </w:r>
    </w:p>
    <w:p w:rsidR="00E462E1" w:rsidRDefault="00E462E1" w:rsidP="00E462E1">
      <w:r>
        <w:t>Bei der Diskussion über das zweite Konzept entstand die Idee, neben der Identifikation der Gesten zusätzlich die rechte Hand des Benutzers zu identifizieren, da gewisse Elemente nicht mit Gesten angesteuert werden können. Durch die Projizierung mit dem Beamer entsteht durch die Testperson ein Schatten an der Leinwand. Dieser könnte genutzt werden, um das Skelett zu simulieren.</w:t>
      </w:r>
      <w:r w:rsidRPr="001D3F2F">
        <w:t xml:space="preserve"> </w:t>
      </w:r>
      <w:r>
        <w:t>An der Stelle, wo nun der Schatten der Hand ist, könnte zusätzlich ein „Bällchen“ angezeigt werden.</w:t>
      </w:r>
      <w:r w:rsidRPr="001D3F2F">
        <w:t xml:space="preserve"> </w:t>
      </w:r>
      <w:r>
        <w:t>Dadurch wissen die Personen, wo ihre Hand ist und können diese an die von ihnen gewünschte Stelle bewegen. Problematisch ist hierbei, dass der Schatten wohl über die gesamte Applikation reichen müsste, damit der Nutzer alle aufgezeigten Elemente erreichen kann.</w:t>
      </w:r>
    </w:p>
    <w:p w:rsidR="00E462E1" w:rsidRDefault="00E462E1" w:rsidP="00E462E1">
      <w:r>
        <w:t xml:space="preserve">Die Markierungen am Boden, welche die Zonen umschreiben (siehe </w:t>
      </w:r>
      <w:r>
        <w:fldChar w:fldCharType="begin"/>
      </w:r>
      <w:r>
        <w:instrText xml:space="preserve"> REF _Ref319995195 \h </w:instrText>
      </w:r>
      <w:r>
        <w:fldChar w:fldCharType="separate"/>
      </w:r>
      <w:r w:rsidR="000E6CF3">
        <w:t xml:space="preserve">Abbildung </w:t>
      </w:r>
      <w:r w:rsidR="000E6CF3">
        <w:rPr>
          <w:noProof/>
        </w:rPr>
        <w:t>38</w:t>
      </w:r>
      <w:r w:rsidR="000E6CF3">
        <w:t xml:space="preserve"> - Zonenmarkierung</w:t>
      </w:r>
      <w:r>
        <w:fldChar w:fldCharType="end"/>
      </w:r>
      <w:r>
        <w:t>), könnten genauso gut in der Applikation selbst ersichtlich sein. Diese könnten unten in der Mitte zusammen mit dem Skelett angezeigt werden. So sieht der Nutzer immer, ob er sich in der richtigen Zone befindet.</w:t>
      </w:r>
    </w:p>
    <w:p w:rsidR="00E462E1" w:rsidRDefault="00E462E1" w:rsidP="00E462E1">
      <w:r>
        <w:t>Um die erarbeiteten Ideen sinnvoll zu testen, soll die Testapplikation interaktiv sein und daher sogleich als WPF-Applikation umzusetzen. Diese soll in etwa wie folgt aussehen:</w:t>
      </w:r>
    </w:p>
    <w:p w:rsidR="00E462E1" w:rsidRDefault="00E462E1" w:rsidP="00B72C9D">
      <w:pPr>
        <w:pStyle w:val="Bild"/>
      </w:pPr>
      <w:r>
        <w:rPr>
          <w:noProof/>
          <w:lang w:eastAsia="de-CH"/>
        </w:rPr>
        <w:drawing>
          <wp:inline distT="0" distB="0" distL="0" distR="0" wp14:anchorId="2C9E09EF" wp14:editId="45EFD97C">
            <wp:extent cx="4242816" cy="3785616"/>
            <wp:effectExtent l="0" t="0" r="5715" b="571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p_form_test_ausarbeitung.jp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242816" cy="3785616"/>
                    </a:xfrm>
                    <a:prstGeom prst="rect">
                      <a:avLst/>
                    </a:prstGeom>
                  </pic:spPr>
                </pic:pic>
              </a:graphicData>
            </a:graphic>
          </wp:inline>
        </w:drawing>
      </w:r>
    </w:p>
    <w:p w:rsidR="00E462E1" w:rsidRDefault="00E462E1" w:rsidP="00E462E1">
      <w:pPr>
        <w:pStyle w:val="Caption"/>
      </w:pPr>
      <w:bookmarkStart w:id="352" w:name="_Toc327468041"/>
      <w:r>
        <w:t xml:space="preserve">Abbildung </w:t>
      </w:r>
      <w:fldSimple w:instr=" SEQ Abbildung \* ARABIC ">
        <w:r w:rsidR="000E6CF3">
          <w:rPr>
            <w:noProof/>
          </w:rPr>
          <w:t>39</w:t>
        </w:r>
      </w:fldSimple>
      <w:r>
        <w:t xml:space="preserve"> - Skizze Testapplikation</w:t>
      </w:r>
      <w:bookmarkEnd w:id="352"/>
    </w:p>
    <w:p w:rsidR="00E462E1" w:rsidRDefault="00E462E1" w:rsidP="00E462E1">
      <w:r>
        <w:t>Durch die oberen Tabs kann zwischen den verschiedenen Ansichten (Poster, Mittagsmenu) gewechselt werden. Befindet man sich in der Browsing-Zone, so wird das Poster etwas kleiner dargestellt, dafür hat das Menu oben mehr Platz. Wechselt man in die Lese-Zone, so vergrössert sich das Poster und das Menu wird dafür kleiner. Die Zonen werden unten in der Mitte angezeigt. Dort befindet sich auch das Skelett, welches die Bewegungen der Person imitiert und angibt, in welcher Zone sie steht.</w:t>
      </w:r>
    </w:p>
    <w:p w:rsidR="00E462E1" w:rsidRDefault="00E462E1" w:rsidP="00E462E1">
      <w:pPr>
        <w:pStyle w:val="Heading5"/>
      </w:pPr>
      <w:bookmarkStart w:id="353" w:name="_Ref327459154"/>
      <w:bookmarkStart w:id="354" w:name="_Ref327459156"/>
      <w:bookmarkStart w:id="355" w:name="_Toc327467705"/>
      <w:r>
        <w:t>Umsetzung</w:t>
      </w:r>
      <w:bookmarkEnd w:id="353"/>
      <w:bookmarkEnd w:id="354"/>
      <w:bookmarkEnd w:id="355"/>
    </w:p>
    <w:p w:rsidR="00E462E1" w:rsidRDefault="00E462E1" w:rsidP="00E462E1">
      <w:r>
        <w:t xml:space="preserve">Nicht alle in den Kapiteln </w:t>
      </w:r>
      <w:r>
        <w:fldChar w:fldCharType="begin"/>
      </w:r>
      <w:r>
        <w:instrText xml:space="preserve"> REF _Ref320005002 \r \h </w:instrText>
      </w:r>
      <w:r>
        <w:fldChar w:fldCharType="separate"/>
      </w:r>
      <w:r w:rsidR="000E6CF3">
        <w:t>V.5.4.1.1</w:t>
      </w:r>
      <w:r>
        <w:fldChar w:fldCharType="end"/>
      </w:r>
      <w:r>
        <w:t xml:space="preserve"> </w:t>
      </w:r>
      <w:r>
        <w:fldChar w:fldCharType="begin"/>
      </w:r>
      <w:r>
        <w:instrText xml:space="preserve"> REF _Ref320005002 \h </w:instrText>
      </w:r>
      <w:r>
        <w:fldChar w:fldCharType="separate"/>
      </w:r>
      <w:r w:rsidR="000E6CF3">
        <w:t>Ideensammlung</w:t>
      </w:r>
      <w:r>
        <w:fldChar w:fldCharType="end"/>
      </w:r>
      <w:r>
        <w:t xml:space="preserve"> und </w:t>
      </w:r>
      <w:r>
        <w:fldChar w:fldCharType="begin"/>
      </w:r>
      <w:r>
        <w:instrText xml:space="preserve"> REF _Ref327209043 \r \h </w:instrText>
      </w:r>
      <w:r>
        <w:fldChar w:fldCharType="separate"/>
      </w:r>
      <w:r w:rsidR="000E6CF3">
        <w:t>V.5.4.1.2</w:t>
      </w:r>
      <w:r>
        <w:fldChar w:fldCharType="end"/>
      </w:r>
      <w:r>
        <w:t xml:space="preserve"> </w:t>
      </w:r>
      <w:r>
        <w:fldChar w:fldCharType="begin"/>
      </w:r>
      <w:r>
        <w:instrText xml:space="preserve"> REF _Ref327209046 \h </w:instrText>
      </w:r>
      <w:r>
        <w:fldChar w:fldCharType="separate"/>
      </w:r>
      <w:r w:rsidR="000E6CF3">
        <w:t>Ausarbeitung</w:t>
      </w:r>
      <w:r>
        <w:fldChar w:fldCharType="end"/>
      </w:r>
      <w:r>
        <w:t xml:space="preserve"> beschriebenen Ideen konnten für die Testapplikation umgesetzt werden. Daher nachfolgend eine Zusammenfassung, was und was nicht für den Test umgesetzt wurde:</w:t>
      </w:r>
    </w:p>
    <w:p w:rsidR="00E462E1" w:rsidRDefault="00E462E1" w:rsidP="00FC1D38">
      <w:pPr>
        <w:pStyle w:val="ListParagraph"/>
        <w:numPr>
          <w:ilvl w:val="0"/>
          <w:numId w:val="28"/>
        </w:numPr>
      </w:pPr>
      <w:r>
        <w:t>Der Test wird als WPF-Applikation, nicht als PowerPoint-Präsentation, realisiert.</w:t>
      </w:r>
    </w:p>
    <w:p w:rsidR="00E462E1" w:rsidRDefault="00E462E1" w:rsidP="00FC1D38">
      <w:pPr>
        <w:pStyle w:val="ListParagraph"/>
        <w:numPr>
          <w:ilvl w:val="0"/>
          <w:numId w:val="28"/>
        </w:numPr>
      </w:pPr>
      <w:r>
        <w:t>Es wird kein Laserpointer, dafür werden die Handbewegungen des Benutzers mit der Maus simuliert.</w:t>
      </w:r>
    </w:p>
    <w:p w:rsidR="00E462E1" w:rsidRDefault="00E462E1" w:rsidP="00FC1D38">
      <w:pPr>
        <w:pStyle w:val="ListParagraph"/>
        <w:numPr>
          <w:ilvl w:val="0"/>
          <w:numId w:val="28"/>
        </w:numPr>
      </w:pPr>
      <w:r>
        <w:t>Es wird nur das Skelett des Benutzers angezeigt, auf Markierungen am Boden wird verzichtet.</w:t>
      </w:r>
    </w:p>
    <w:p w:rsidR="00E462E1" w:rsidRDefault="00E462E1" w:rsidP="00FC1D38">
      <w:pPr>
        <w:pStyle w:val="ListParagraph"/>
        <w:numPr>
          <w:ilvl w:val="0"/>
          <w:numId w:val="28"/>
        </w:numPr>
      </w:pPr>
      <w:r>
        <w:t>Für die Anzeige des Skeletts wird Kinect verwendet, jedoch nicht für die Steuerung.</w:t>
      </w:r>
    </w:p>
    <w:p w:rsidR="00E462E1" w:rsidRDefault="00E462E1" w:rsidP="00FC1D38">
      <w:pPr>
        <w:pStyle w:val="ListParagraph"/>
        <w:numPr>
          <w:ilvl w:val="0"/>
          <w:numId w:val="28"/>
        </w:numPr>
      </w:pPr>
      <w:r>
        <w:lastRenderedPageBreak/>
        <w:t>Der Demomodus wird nicht in diesen Test miteinbezogen und soll zu einem späteren Zeitpunkt umgesetzt werden.</w:t>
      </w:r>
    </w:p>
    <w:p w:rsidR="00E462E1" w:rsidRDefault="00E462E1" w:rsidP="00E462E1">
      <w:r>
        <w:t>Nachfolgend ist die Applikation, welche beim Test eingesetzt werden wird, genauer beschrieben und es wird gezeigt, wie sie gesteuert wird.</w:t>
      </w:r>
    </w:p>
    <w:p w:rsidR="00E462E1" w:rsidRDefault="00E462E1" w:rsidP="00B72C9D">
      <w:pPr>
        <w:pStyle w:val="Bild"/>
      </w:pPr>
      <w:r>
        <w:rPr>
          <w:noProof/>
          <w:lang w:eastAsia="de-CH"/>
        </w:rPr>
        <mc:AlternateContent>
          <mc:Choice Requires="wps">
            <w:drawing>
              <wp:anchor distT="0" distB="0" distL="114300" distR="114300" simplePos="0" relativeHeight="251676672" behindDoc="0" locked="0" layoutInCell="1" allowOverlap="1" wp14:anchorId="1D7744B6" wp14:editId="0393CBB8">
                <wp:simplePos x="0" y="0"/>
                <wp:positionH relativeFrom="margin">
                  <wp:posOffset>309245</wp:posOffset>
                </wp:positionH>
                <wp:positionV relativeFrom="paragraph">
                  <wp:posOffset>933450</wp:posOffset>
                </wp:positionV>
                <wp:extent cx="381635" cy="381635"/>
                <wp:effectExtent l="0" t="0" r="18415" b="18415"/>
                <wp:wrapNone/>
                <wp:docPr id="295" name="Oval 11"/>
                <wp:cNvGraphicFramePr/>
                <a:graphic xmlns:a="http://schemas.openxmlformats.org/drawingml/2006/main">
                  <a:graphicData uri="http://schemas.microsoft.com/office/word/2010/wordprocessingShape">
                    <wps:wsp>
                      <wps:cNvSpPr/>
                      <wps:spPr>
                        <a:xfrm>
                          <a:off x="0" y="0"/>
                          <a:ext cx="381635" cy="38163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A7038" w:rsidRDefault="001A7038" w:rsidP="00E462E1">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1" o:spid="_x0000_s1032" style="position:absolute;margin-left:24.35pt;margin-top:73.5pt;width:30.05pt;height:30.05pt;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" fillcolor="#4f81bd [3204]" strokecolor="#243f60 [1604]" strokeweight="2pt">
                <v:textbox>
                  <w:txbxContent>
                    <w:p w:rsidR="001A7038" w:rsidRDefault="001A7038" w:rsidP="00E462E1">
                      <w:pPr>
                        <w:jc w:val="center"/>
                      </w:pPr>
                      <w:r>
                        <w:t>2</w:t>
                      </w:r>
                    </w:p>
                  </w:txbxContent>
                </v:textbox>
                <w10:wrap anchorx="margin"/>
              </v:oval>
            </w:pict>
          </mc:Fallback>
        </mc:AlternateContent>
      </w:r>
      <w:r>
        <w:rPr>
          <w:noProof/>
          <w:lang w:eastAsia="de-CH"/>
        </w:rPr>
        <mc:AlternateContent>
          <mc:Choice Requires="wps">
            <w:drawing>
              <wp:anchor distT="0" distB="0" distL="114300" distR="114300" simplePos="0" relativeHeight="251674624" behindDoc="0" locked="0" layoutInCell="1" allowOverlap="1" wp14:anchorId="57FAFDE7" wp14:editId="52EB5943">
                <wp:simplePos x="0" y="0"/>
                <wp:positionH relativeFrom="margin">
                  <wp:posOffset>4989195</wp:posOffset>
                </wp:positionH>
                <wp:positionV relativeFrom="paragraph">
                  <wp:posOffset>938530</wp:posOffset>
                </wp:positionV>
                <wp:extent cx="381635" cy="381635"/>
                <wp:effectExtent l="0" t="0" r="18415" b="18415"/>
                <wp:wrapNone/>
                <wp:docPr id="296" name="Oval 9"/>
                <wp:cNvGraphicFramePr/>
                <a:graphic xmlns:a="http://schemas.openxmlformats.org/drawingml/2006/main">
                  <a:graphicData uri="http://schemas.microsoft.com/office/word/2010/wordprocessingShape">
                    <wps:wsp>
                      <wps:cNvSpPr/>
                      <wps:spPr>
                        <a:xfrm>
                          <a:off x="0" y="0"/>
                          <a:ext cx="381635" cy="38163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A7038" w:rsidRDefault="001A7038" w:rsidP="00E462E1">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9" o:spid="_x0000_s1033" style="position:absolute;margin-left:392.85pt;margin-top:73.9pt;width:30.05pt;height:30.05pt;z-index:251674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" fillcolor="#4f81bd [3204]" strokecolor="#243f60 [1604]" strokeweight="2pt">
                <v:textbox>
                  <w:txbxContent>
                    <w:p w:rsidR="001A7038" w:rsidRDefault="001A7038" w:rsidP="00E462E1">
                      <w:pPr>
                        <w:jc w:val="center"/>
                      </w:pPr>
                      <w:r>
                        <w:t>3</w:t>
                      </w:r>
                    </w:p>
                  </w:txbxContent>
                </v:textbox>
                <w10:wrap anchorx="margin"/>
              </v:oval>
            </w:pict>
          </mc:Fallback>
        </mc:AlternateContent>
      </w:r>
      <w:r>
        <w:rPr>
          <w:noProof/>
          <w:lang w:eastAsia="de-CH"/>
        </w:rPr>
        <mc:AlternateContent>
          <mc:Choice Requires="wps">
            <w:drawing>
              <wp:anchor distT="0" distB="0" distL="114300" distR="114300" simplePos="0" relativeHeight="251675648" behindDoc="0" locked="0" layoutInCell="1" allowOverlap="1" wp14:anchorId="29CC5115" wp14:editId="1E4F6221">
                <wp:simplePos x="0" y="0"/>
                <wp:positionH relativeFrom="margin">
                  <wp:posOffset>3340735</wp:posOffset>
                </wp:positionH>
                <wp:positionV relativeFrom="paragraph">
                  <wp:posOffset>-47625</wp:posOffset>
                </wp:positionV>
                <wp:extent cx="382138" cy="382138"/>
                <wp:effectExtent l="0" t="0" r="18415" b="18415"/>
                <wp:wrapNone/>
                <wp:docPr id="297" name="Oval 10"/>
                <wp:cNvGraphicFramePr/>
                <a:graphic xmlns:a="http://schemas.openxmlformats.org/drawingml/2006/main">
                  <a:graphicData uri="http://schemas.microsoft.com/office/word/2010/wordprocessingShape">
                    <wps:wsp>
                      <wps:cNvSpPr/>
                      <wps:spPr>
                        <a:xfrm>
                          <a:off x="0" y="0"/>
                          <a:ext cx="382138" cy="382138"/>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A7038" w:rsidRDefault="001A7038" w:rsidP="00E462E1">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0" o:spid="_x0000_s1034" style="position:absolute;margin-left:263.05pt;margin-top:-3.75pt;width:30.1pt;height:30.1pt;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" fillcolor="#4f81bd [3204]" strokecolor="#243f60 [1604]" strokeweight="2pt">
                <v:textbox>
                  <w:txbxContent>
                    <w:p w:rsidR="001A7038" w:rsidRDefault="001A7038" w:rsidP="00E462E1">
                      <w:pPr>
                        <w:jc w:val="center"/>
                      </w:pPr>
                      <w:r>
                        <w:t>1</w:t>
                      </w:r>
                    </w:p>
                  </w:txbxContent>
                </v:textbox>
                <w10:wrap anchorx="margin"/>
              </v:oval>
            </w:pict>
          </mc:Fallback>
        </mc:AlternateContent>
      </w:r>
      <w:r>
        <w:rPr>
          <w:noProof/>
          <w:lang w:eastAsia="de-CH"/>
        </w:rPr>
        <mc:AlternateContent>
          <mc:Choice Requires="wps">
            <w:drawing>
              <wp:anchor distT="0" distB="0" distL="114300" distR="114300" simplePos="0" relativeHeight="251673600" behindDoc="0" locked="0" layoutInCell="1" allowOverlap="1" wp14:anchorId="66745B1C" wp14:editId="18D83A2F">
                <wp:simplePos x="0" y="0"/>
                <wp:positionH relativeFrom="margin">
                  <wp:posOffset>4565309</wp:posOffset>
                </wp:positionH>
                <wp:positionV relativeFrom="paragraph">
                  <wp:posOffset>1708150</wp:posOffset>
                </wp:positionV>
                <wp:extent cx="382138" cy="382138"/>
                <wp:effectExtent l="0" t="0" r="18415" b="18415"/>
                <wp:wrapNone/>
                <wp:docPr id="27" name="Oval 8"/>
                <wp:cNvGraphicFramePr/>
                <a:graphic xmlns:a="http://schemas.openxmlformats.org/drawingml/2006/main">
                  <a:graphicData uri="http://schemas.microsoft.com/office/word/2010/wordprocessingShape">
                    <wps:wsp>
                      <wps:cNvSpPr/>
                      <wps:spPr>
                        <a:xfrm>
                          <a:off x="0" y="0"/>
                          <a:ext cx="382138" cy="382138"/>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A7038" w:rsidRDefault="001A7038" w:rsidP="00E462E1">
                            <w:pPr>
                              <w:jc w:val="center"/>
                            </w:pPr>
                            <w: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8" o:spid="_x0000_s1035" style="position:absolute;margin-left:359.45pt;margin-top:134.5pt;width:30.1pt;height:30.1pt;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" fillcolor="#4f81bd [3204]" strokecolor="#243f60 [1604]" strokeweight="2pt">
                <v:textbox>
                  <w:txbxContent>
                    <w:p w:rsidR="001A7038" w:rsidRDefault="001A7038" w:rsidP="00E462E1">
                      <w:pPr>
                        <w:jc w:val="center"/>
                      </w:pPr>
                      <w:r>
                        <w:t>4</w:t>
                      </w:r>
                    </w:p>
                  </w:txbxContent>
                </v:textbox>
                <w10:wrap anchorx="margin"/>
              </v:oval>
            </w:pict>
          </mc:Fallback>
        </mc:AlternateContent>
      </w:r>
      <w:r>
        <w:rPr>
          <w:noProof/>
          <w:lang w:eastAsia="de-CH"/>
        </w:rPr>
        <mc:AlternateContent>
          <mc:Choice Requires="wps">
            <w:drawing>
              <wp:anchor distT="0" distB="0" distL="114300" distR="114300" simplePos="0" relativeHeight="251672576" behindDoc="0" locked="0" layoutInCell="1" allowOverlap="1" wp14:anchorId="3A3CDDF6" wp14:editId="4C1C0BBF">
                <wp:simplePos x="0" y="0"/>
                <wp:positionH relativeFrom="margin">
                  <wp:posOffset>3103340</wp:posOffset>
                </wp:positionH>
                <wp:positionV relativeFrom="paragraph">
                  <wp:posOffset>2900680</wp:posOffset>
                </wp:positionV>
                <wp:extent cx="382138" cy="382138"/>
                <wp:effectExtent l="0" t="0" r="18415" b="18415"/>
                <wp:wrapNone/>
                <wp:docPr id="28" name="Oval 7"/>
                <wp:cNvGraphicFramePr/>
                <a:graphic xmlns:a="http://schemas.openxmlformats.org/drawingml/2006/main">
                  <a:graphicData uri="http://schemas.microsoft.com/office/word/2010/wordprocessingShape">
                    <wps:wsp>
                      <wps:cNvSpPr/>
                      <wps:spPr>
                        <a:xfrm>
                          <a:off x="0" y="0"/>
                          <a:ext cx="382138" cy="382138"/>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A7038" w:rsidRDefault="001A7038" w:rsidP="00E462E1">
                            <w:pPr>
                              <w:jc w:val="center"/>
                            </w:pPr>
                            <w: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7" o:spid="_x0000_s1036" style="position:absolute;margin-left:244.35pt;margin-top:228.4pt;width:30.1pt;height:30.1pt;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" fillcolor="#4f81bd [3204]" strokecolor="#243f60 [1604]" strokeweight="2pt">
                <v:textbox>
                  <w:txbxContent>
                    <w:p w:rsidR="001A7038" w:rsidRDefault="001A7038" w:rsidP="00E462E1">
                      <w:pPr>
                        <w:jc w:val="center"/>
                      </w:pPr>
                      <w:r>
                        <w:t>5</w:t>
                      </w:r>
                    </w:p>
                  </w:txbxContent>
                </v:textbox>
                <w10:wrap anchorx="margin"/>
              </v:oval>
            </w:pict>
          </mc:Fallback>
        </mc:AlternateContent>
      </w:r>
      <w:r>
        <w:rPr>
          <w:noProof/>
          <w:lang w:eastAsia="de-CH"/>
        </w:rPr>
        <w:drawing>
          <wp:inline distT="0" distB="0" distL="0" distR="0" wp14:anchorId="6AFB6F02" wp14:editId="4ADE8AA6">
            <wp:extent cx="5685434" cy="3369145"/>
            <wp:effectExtent l="0" t="0" r="0" b="3175"/>
            <wp:docPr id="29" name="Picture 3" descr="\\c101.hsr.ch\lelmer\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101.hsr.ch\lelmer\Desktop\Untitled.png"/>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l="452" t="2063" r="503" b="3994"/>
                    <a:stretch/>
                  </pic:blipFill>
                  <pic:spPr bwMode="auto">
                    <a:xfrm>
                      <a:off x="0" y="0"/>
                      <a:ext cx="5690624" cy="3372221"/>
                    </a:xfrm>
                    <a:prstGeom prst="rect">
                      <a:avLst/>
                    </a:prstGeom>
                    <a:noFill/>
                    <a:ln>
                      <a:noFill/>
                    </a:ln>
                    <a:extLst>
                      <a:ext uri="{53640926-AAD7-44D8-BBD7-CCE9431645EC}">
                        <a14:shadowObscured xmlns:a14="http://schemas.microsoft.com/office/drawing/2010/main"/>
                      </a:ext>
                    </a:extLst>
                  </pic:spPr>
                </pic:pic>
              </a:graphicData>
            </a:graphic>
          </wp:inline>
        </w:drawing>
      </w:r>
    </w:p>
    <w:p w:rsidR="00E462E1" w:rsidRDefault="00E462E1" w:rsidP="00E462E1">
      <w:pPr>
        <w:pStyle w:val="Caption"/>
      </w:pPr>
      <w:bookmarkStart w:id="356" w:name="_Ref327208748"/>
      <w:bookmarkStart w:id="357" w:name="_Toc327468042"/>
      <w:r>
        <w:t xml:space="preserve">Abbildung </w:t>
      </w:r>
      <w:fldSimple w:instr=" SEQ Abbildung \* ARABIC ">
        <w:r w:rsidR="000E6CF3">
          <w:rPr>
            <w:noProof/>
          </w:rPr>
          <w:t>40</w:t>
        </w:r>
      </w:fldSimple>
      <w:r>
        <w:t xml:space="preserve"> - Testapplikation</w:t>
      </w:r>
      <w:bookmarkEnd w:id="356"/>
      <w:bookmarkEnd w:id="357"/>
    </w:p>
    <w:p w:rsidR="00E462E1" w:rsidRDefault="00E462E1" w:rsidP="00E462E1">
      <w:r>
        <w:t>Die Testapplikation besteht aus zwei Ansichten. In der einen können Poster gelesen werden, in der anderen Ansicht wird das Mittagsmenu der Mensa angezeigt.</w:t>
      </w:r>
    </w:p>
    <w:p w:rsidR="00E462E1" w:rsidRDefault="00E462E1" w:rsidP="00E462E1">
      <w:r>
        <w:t xml:space="preserve">Die blauen Punkte in der </w:t>
      </w:r>
      <w:r>
        <w:fldChar w:fldCharType="begin"/>
      </w:r>
      <w:r>
        <w:instrText xml:space="preserve"> REF _Ref327208748 \h </w:instrText>
      </w:r>
      <w:r>
        <w:fldChar w:fldCharType="separate"/>
      </w:r>
      <w:r w:rsidR="000E6CF3">
        <w:t xml:space="preserve">Abbildung </w:t>
      </w:r>
      <w:r w:rsidR="000E6CF3">
        <w:rPr>
          <w:noProof/>
        </w:rPr>
        <w:t>40</w:t>
      </w:r>
      <w:r w:rsidR="000E6CF3">
        <w:t xml:space="preserve"> - Testapplikation</w:t>
      </w:r>
      <w:r>
        <w:fldChar w:fldCharType="end"/>
      </w:r>
      <w:r>
        <w:t xml:space="preserve"> dienen der Beschriftung der einzelnen Komponenten in der Poster-Ansicht:</w:t>
      </w:r>
    </w:p>
    <w:p w:rsidR="00E462E1" w:rsidRDefault="00E462E1" w:rsidP="00FC1D38">
      <w:pPr>
        <w:pStyle w:val="ListParagraph"/>
        <w:numPr>
          <w:ilvl w:val="0"/>
          <w:numId w:val="19"/>
        </w:numPr>
      </w:pPr>
      <w:r>
        <w:t>Das Menu. Hier kann zwischen den Ansichten (hier Poster und Mittagsmenu) gewechselt werden.</w:t>
      </w:r>
      <w:r w:rsidRPr="00D9422A">
        <w:t xml:space="preserve"> </w:t>
      </w:r>
    </w:p>
    <w:p w:rsidR="00E462E1" w:rsidRDefault="00E462E1" w:rsidP="00FC1D38">
      <w:pPr>
        <w:pStyle w:val="ListParagraph"/>
        <w:numPr>
          <w:ilvl w:val="0"/>
          <w:numId w:val="19"/>
        </w:numPr>
      </w:pPr>
      <w:r>
        <w:t>Der Navigationspfeil nach links. Er wird dazu benutzt, um nach links zum vorhergehenden Poster zu navigieren.</w:t>
      </w:r>
    </w:p>
    <w:p w:rsidR="00E462E1" w:rsidRDefault="00E462E1" w:rsidP="00FC1D38">
      <w:pPr>
        <w:pStyle w:val="ListParagraph"/>
        <w:numPr>
          <w:ilvl w:val="0"/>
          <w:numId w:val="19"/>
        </w:numPr>
      </w:pPr>
      <w:r>
        <w:t>Der Navigationspfeil nach rechts. Er wird dazu benutzt, um nach rechts zum nachfolgenden Poster zu navigieren.</w:t>
      </w:r>
    </w:p>
    <w:p w:rsidR="00E462E1" w:rsidRDefault="00E462E1" w:rsidP="00FC1D38">
      <w:pPr>
        <w:pStyle w:val="ListParagraph"/>
        <w:numPr>
          <w:ilvl w:val="0"/>
          <w:numId w:val="19"/>
        </w:numPr>
      </w:pPr>
      <w:r>
        <w:t>Die Hand. Sie symbolisiert die Hand der Testperson und befindet sich dort, wo die Testperson hinzeigt. Die Mauszeiger-Hand wird am Computer von den Testüberwachern bewegt (manuelle Steuerung), und zwar synchron zu den Bewegungen der Hand der Testperson.</w:t>
      </w:r>
    </w:p>
    <w:p w:rsidR="00E462E1" w:rsidRDefault="00E462E1" w:rsidP="00FC1D38">
      <w:pPr>
        <w:pStyle w:val="ListParagraph"/>
        <w:numPr>
          <w:ilvl w:val="0"/>
          <w:numId w:val="19"/>
        </w:numPr>
      </w:pPr>
      <w:r>
        <w:t>Das Skelett der Testperson. Es dient dazu, der Testperson zu zeigen, dass sie erkannt wird und merkt, dass sie durch Körperbewegungen die Applikation steuern kann. Das Skelett wird mithilfe von Kinect angezeigt.</w:t>
      </w:r>
    </w:p>
    <w:p w:rsidR="00E462E1" w:rsidRPr="005D737F" w:rsidRDefault="00E462E1" w:rsidP="00E462E1">
      <w:r>
        <w:t>Damit eine Schaltfläche effektiv gedrückt wird, muss die Testperson ihre Hand eine Weile darüber halten. Dabei wir über der Mauszeiger-Hand ein Uhr-Symbol angezeigt. Dies dient der Testperson als Feedback, damit diese weiss, dass die Applikation die Geste erkannt hat.</w:t>
      </w:r>
    </w:p>
    <w:p w:rsidR="00E462E1" w:rsidRDefault="00E462E1" w:rsidP="00E462E1">
      <w:pPr>
        <w:pStyle w:val="Heading5"/>
      </w:pPr>
      <w:bookmarkStart w:id="358" w:name="_Toc320620801"/>
      <w:bookmarkStart w:id="359" w:name="_Toc324860362"/>
      <w:bookmarkStart w:id="360" w:name="_Toc327467706"/>
      <w:r>
        <w:t>Durchführung</w:t>
      </w:r>
      <w:bookmarkEnd w:id="358"/>
      <w:r>
        <w:t xml:space="preserve"> &amp; Fazit</w:t>
      </w:r>
      <w:bookmarkEnd w:id="359"/>
      <w:bookmarkEnd w:id="360"/>
    </w:p>
    <w:p w:rsidR="00E462E1" w:rsidRPr="005B3401" w:rsidRDefault="00E462E1" w:rsidP="00E462E1">
      <w:r>
        <w:t xml:space="preserve">Am  27. März 2012 wurde der Test als Wizard of Oz - Experiment durchgeführt. Für weitere Informationen siehe Kapitel </w:t>
      </w:r>
      <w:r>
        <w:fldChar w:fldCharType="begin"/>
      </w:r>
      <w:r>
        <w:instrText xml:space="preserve"> REF _Ref327457868 \r \h </w:instrText>
      </w:r>
      <w:r>
        <w:fldChar w:fldCharType="separate"/>
      </w:r>
      <w:r w:rsidR="000E6CF3">
        <w:t>V.8.2</w:t>
      </w:r>
      <w:r>
        <w:fldChar w:fldCharType="end"/>
      </w:r>
      <w:r>
        <w:t xml:space="preserve"> </w:t>
      </w:r>
      <w:r>
        <w:fldChar w:fldCharType="begin"/>
      </w:r>
      <w:r>
        <w:instrText xml:space="preserve"> REF _Ref327457870 \h </w:instrText>
      </w:r>
      <w:r>
        <w:fldChar w:fldCharType="separate"/>
      </w:r>
      <w:r w:rsidR="000E6CF3">
        <w:t>Usability Tests</w:t>
      </w:r>
      <w:r>
        <w:fldChar w:fldCharType="end"/>
      </w:r>
      <w:r>
        <w:t>.</w:t>
      </w:r>
      <w:r>
        <w:br w:type="page"/>
      </w:r>
    </w:p>
    <w:p w:rsidR="00E462E1" w:rsidRDefault="00E462E1" w:rsidP="00E462E1">
      <w:pPr>
        <w:pStyle w:val="Heading4"/>
      </w:pPr>
      <w:bookmarkStart w:id="361" w:name="_Toc324860363"/>
      <w:bookmarkStart w:id="362" w:name="_Ref325661216"/>
      <w:bookmarkStart w:id="363" w:name="_Ref325661219"/>
      <w:bookmarkStart w:id="364" w:name="_Ref326053795"/>
      <w:bookmarkStart w:id="365" w:name="_Ref326053797"/>
      <w:bookmarkStart w:id="366" w:name="_Ref327457211"/>
      <w:bookmarkStart w:id="367" w:name="_Ref327457216"/>
      <w:bookmarkStart w:id="368" w:name="_Toc327467707"/>
      <w:r>
        <w:lastRenderedPageBreak/>
        <w:t>Demomodus</w:t>
      </w:r>
      <w:bookmarkEnd w:id="361"/>
      <w:bookmarkEnd w:id="362"/>
      <w:bookmarkEnd w:id="363"/>
      <w:bookmarkEnd w:id="364"/>
      <w:bookmarkEnd w:id="365"/>
      <w:bookmarkEnd w:id="366"/>
      <w:bookmarkEnd w:id="367"/>
      <w:bookmarkEnd w:id="368"/>
    </w:p>
    <w:p w:rsidR="00E462E1" w:rsidRDefault="00E462E1" w:rsidP="00E462E1">
      <w:r>
        <w:t xml:space="preserve">Damit Personen, welche das Verwaltungsgebäude der HSR passieren, mit </w:t>
      </w:r>
      <w:proofErr w:type="gramStart"/>
      <w:r>
        <w:t>der Videowall</w:t>
      </w:r>
      <w:proofErr w:type="gramEnd"/>
      <w:r>
        <w:t xml:space="preserve"> interagieren, müssen sie zuerst einmal auf diese aufmerksam und auch von ihr angezogen werden. Zu diesem Zweck wird ein Demomodus, der die Aufmerksamkeit und das Interesse der Passanten auf sich lenkt, erstellt.</w:t>
      </w:r>
    </w:p>
    <w:p w:rsidR="00E462E1" w:rsidRPr="006B7B93" w:rsidRDefault="00E462E1" w:rsidP="00E462E1">
      <w:r>
        <w:t xml:space="preserve">Bei der Erarbeitung des Wizard of Oz - Experiments (Unterkapitel </w:t>
      </w:r>
      <w:r>
        <w:fldChar w:fldCharType="begin"/>
      </w:r>
      <w:r>
        <w:instrText xml:space="preserve"> REF _Ref327211537 \r \h </w:instrText>
      </w:r>
      <w:r>
        <w:fldChar w:fldCharType="separate"/>
      </w:r>
      <w:r w:rsidR="000E6CF3">
        <w:t>V.5.4.1</w:t>
      </w:r>
      <w:r>
        <w:fldChar w:fldCharType="end"/>
      </w:r>
      <w:r>
        <w:t xml:space="preserve"> </w:t>
      </w:r>
      <w:r>
        <w:fldChar w:fldCharType="begin"/>
      </w:r>
      <w:r>
        <w:instrText xml:space="preserve"> REF _Ref327211537 \h </w:instrText>
      </w:r>
      <w:r>
        <w:fldChar w:fldCharType="separate"/>
      </w:r>
      <w:r w:rsidR="000E6CF3">
        <w:t>Empirischer formativer Test zur Eruierung der Navigationsart</w:t>
      </w:r>
      <w:r>
        <w:fldChar w:fldCharType="end"/>
      </w:r>
      <w:r>
        <w:t>) wurden bereits erste Ideen für einen Demomodus festgehalten. Trotzdem wurden nochmals Ideen gesammelt um eine möglichst breite Auswahl an Ideen für einen Demomodus zu erhalten.</w:t>
      </w:r>
    </w:p>
    <w:p w:rsidR="00E462E1" w:rsidRPr="0057347C" w:rsidRDefault="00E462E1" w:rsidP="00E462E1">
      <w:pPr>
        <w:pStyle w:val="Heading5"/>
      </w:pPr>
      <w:bookmarkStart w:id="369" w:name="_Toc324860364"/>
      <w:bookmarkStart w:id="370" w:name="_Ref326583742"/>
      <w:bookmarkStart w:id="371" w:name="_Ref326583747"/>
      <w:bookmarkStart w:id="372" w:name="_Ref327212545"/>
      <w:bookmarkStart w:id="373" w:name="_Toc327467708"/>
      <w:r>
        <w:t>Ideensammlung</w:t>
      </w:r>
      <w:bookmarkEnd w:id="369"/>
      <w:bookmarkEnd w:id="370"/>
      <w:bookmarkEnd w:id="371"/>
      <w:r>
        <w:t xml:space="preserve"> und Besprechung</w:t>
      </w:r>
      <w:bookmarkEnd w:id="372"/>
      <w:bookmarkEnd w:id="373"/>
    </w:p>
    <w:p w:rsidR="00E462E1" w:rsidRDefault="00E462E1" w:rsidP="00E462E1">
      <w:r>
        <w:t xml:space="preserve">Im Sprint 9, im Zeitraum vom 23. bis am 30. April 2012, überlegte jedes Teammitglied für sich allein, wie der Demomodus umgesetzt werden könnte und hielt die Ideen fest. Am 01.05.12 wurden die unterschiedlichen Ideen im Team diskutiert. Die Ideen werden nachfolgend erläutert.   </w:t>
      </w:r>
    </w:p>
    <w:p w:rsidR="00E462E1" w:rsidRDefault="00E462E1" w:rsidP="00B72C9D">
      <w:pPr>
        <w:pStyle w:val="Bild"/>
      </w:pPr>
      <w:r>
        <w:rPr>
          <w:noProof/>
          <w:lang w:eastAsia="de-CH"/>
        </w:rPr>
        <w:drawing>
          <wp:inline distT="0" distB="0" distL="0" distR="0" wp14:anchorId="5679E3EF" wp14:editId="1D2A3BAA">
            <wp:extent cx="4409974" cy="5886286"/>
            <wp:effectExtent l="0" t="0" r="0" b="635"/>
            <wp:docPr id="310"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deen_1-3.jpg"/>
                    <pic:cNvPicPr/>
                  </pic:nvPicPr>
                  <pic:blipFill>
                    <a:blip r:embed="rId79">
                      <a:extLst>
                        <a:ext uri="{28A0092B-C50C-407E-A947-70E740481C1C}">
                          <a14:useLocalDpi xmlns:a14="http://schemas.microsoft.com/office/drawing/2010/main" val="0"/>
                        </a:ext>
                      </a:extLst>
                    </a:blip>
                    <a:stretch>
                      <a:fillRect/>
                    </a:stretch>
                  </pic:blipFill>
                  <pic:spPr>
                    <a:xfrm>
                      <a:off x="0" y="0"/>
                      <a:ext cx="4414345" cy="5892120"/>
                    </a:xfrm>
                    <a:prstGeom prst="rect">
                      <a:avLst/>
                    </a:prstGeom>
                  </pic:spPr>
                </pic:pic>
              </a:graphicData>
            </a:graphic>
          </wp:inline>
        </w:drawing>
      </w:r>
    </w:p>
    <w:p w:rsidR="00E462E1" w:rsidRDefault="00E462E1" w:rsidP="00E462E1">
      <w:pPr>
        <w:pStyle w:val="Caption"/>
      </w:pPr>
      <w:bookmarkStart w:id="374" w:name="_Ref323983857"/>
      <w:bookmarkStart w:id="375" w:name="_Toc327468043"/>
      <w:r>
        <w:t xml:space="preserve">Abbildung </w:t>
      </w:r>
      <w:fldSimple w:instr=" SEQ Abbildung \* ARABIC ">
        <w:r w:rsidR="000E6CF3">
          <w:rPr>
            <w:noProof/>
          </w:rPr>
          <w:t>41</w:t>
        </w:r>
      </w:fldSimple>
      <w:r>
        <w:t xml:space="preserve"> - Demomodus, Ideen 1-3</w:t>
      </w:r>
      <w:bookmarkEnd w:id="374"/>
      <w:bookmarkEnd w:id="375"/>
    </w:p>
    <w:p w:rsidR="00E462E1" w:rsidRDefault="00E462E1" w:rsidP="00E462E1">
      <w:r>
        <w:lastRenderedPageBreak/>
        <w:t>Der Demomodus der Idee 1 zeigt eine Hand. Der Schriftzug fordert die Passanten auf, die Hand zu bewegen. Eine Schwierigkeit ist, dass der Benutzer nicht weiss, wie er die Hand bewegen kann. Zudem ist dieser Demomodus zu wenig attraktiv, da er statisch ist.</w:t>
      </w:r>
    </w:p>
    <w:p w:rsidR="00E462E1" w:rsidRDefault="00E462E1" w:rsidP="00E462E1">
      <w:r>
        <w:t xml:space="preserve">Bei der Idee 2 wird der Benutzer direkt angesprochen. Um herauszufinden, was die Videowall für Informationen zur Frage oder Aussage auf </w:t>
      </w:r>
      <w:proofErr w:type="gramStart"/>
      <w:r>
        <w:t>der Wall</w:t>
      </w:r>
      <w:proofErr w:type="gramEnd"/>
      <w:r>
        <w:t xml:space="preserve"> bietet, stellt sich der Nutzer auf die am Boden markierte Stelle. Somit kann er von Kinect erkannt werden und gelangt dann in die Applikation mit der Ansicht, welche im Zusammenhang mit dem zu Beginn gezeigten Begriff oder Spruch steht. Im Falle der Skizze (siehe Idee 3,  </w:t>
      </w:r>
      <w:r>
        <w:fldChar w:fldCharType="begin"/>
      </w:r>
      <w:r>
        <w:instrText xml:space="preserve"> REF _Ref323983857 \h </w:instrText>
      </w:r>
      <w:r>
        <w:fldChar w:fldCharType="separate"/>
      </w:r>
      <w:r w:rsidR="000E6CF3">
        <w:t xml:space="preserve">Abbildung </w:t>
      </w:r>
      <w:r w:rsidR="000E6CF3">
        <w:rPr>
          <w:noProof/>
        </w:rPr>
        <w:t>41</w:t>
      </w:r>
      <w:r w:rsidR="000E6CF3">
        <w:t xml:space="preserve"> - Demomodus, Ideen 1-3</w:t>
      </w:r>
      <w:r>
        <w:fldChar w:fldCharType="end"/>
      </w:r>
      <w:r>
        <w:t>) fragt die Wall: „Hunger?“. Stellt sich nun eine Person an die bezeichnete Stelle, so wird das Mittagsmenu angezeigt.</w:t>
      </w:r>
    </w:p>
    <w:p w:rsidR="00E462E1" w:rsidRDefault="00E462E1" w:rsidP="00E462E1">
      <w:r>
        <w:t xml:space="preserve">Idee 3 zeigt ein Skelett, welches Passanten mit Winken oder anderen Gesten dazu auffordert, näher zu kommen. Das auf </w:t>
      </w:r>
      <w:proofErr w:type="gramStart"/>
      <w:r>
        <w:t>der Wall</w:t>
      </w:r>
      <w:proofErr w:type="gramEnd"/>
      <w:r>
        <w:t xml:space="preserve"> angezeigte Skelett befindet sich immer auf gleicher Höhe mit dem Benutzer. Bewegt sich der Nutzer also beispielsweise nach links, so bewegt sich das Skelett ebenfalls nach links. Sobald der Benutzer in einen bestimmten Bereich des Sensors eingetreten ist (in </w:t>
      </w:r>
      <w:r>
        <w:fldChar w:fldCharType="begin"/>
      </w:r>
      <w:r>
        <w:instrText xml:space="preserve"> REF _Ref323983857 \h </w:instrText>
      </w:r>
      <w:r>
        <w:fldChar w:fldCharType="separate"/>
      </w:r>
      <w:r w:rsidR="000E6CF3">
        <w:t xml:space="preserve">Abbildung </w:t>
      </w:r>
      <w:r w:rsidR="000E6CF3">
        <w:rPr>
          <w:noProof/>
        </w:rPr>
        <w:t>41</w:t>
      </w:r>
      <w:r w:rsidR="000E6CF3">
        <w:t xml:space="preserve"> - Demomodus, Ideen 1-3</w:t>
      </w:r>
      <w:r>
        <w:fldChar w:fldCharType="end"/>
      </w:r>
      <w:r>
        <w:t xml:space="preserve"> durch die zwei senkrechten Striche in der Mitte markiert), so übernimmt er das Skelett und die Applikation startet. Bei dieser Lösung besteht die Problematik, dass der Demomodus wenig Zusammenhang mit der Applikation selbst hat.</w:t>
      </w:r>
    </w:p>
    <w:p w:rsidR="00E462E1" w:rsidRDefault="00E462E1" w:rsidP="00B72C9D">
      <w:pPr>
        <w:pStyle w:val="Bild"/>
      </w:pPr>
      <w:r>
        <w:rPr>
          <w:noProof/>
          <w:lang w:eastAsia="de-CH"/>
        </w:rPr>
        <w:drawing>
          <wp:inline distT="0" distB="0" distL="0" distR="0" wp14:anchorId="783FBB8D" wp14:editId="400B0569">
            <wp:extent cx="5534025" cy="5643827"/>
            <wp:effectExtent l="0" t="0" r="0" b="0"/>
            <wp:docPr id="311"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deen_4-8_hell.jpg"/>
                    <pic:cNvPicPr/>
                  </pic:nvPicPr>
                  <pic:blipFill>
                    <a:blip r:embed="rId80">
                      <a:extLst>
                        <a:ext uri="{28A0092B-C50C-407E-A947-70E740481C1C}">
                          <a14:useLocalDpi xmlns:a14="http://schemas.microsoft.com/office/drawing/2010/main" val="0"/>
                        </a:ext>
                      </a:extLst>
                    </a:blip>
                    <a:stretch>
                      <a:fillRect/>
                    </a:stretch>
                  </pic:blipFill>
                  <pic:spPr>
                    <a:xfrm>
                      <a:off x="0" y="0"/>
                      <a:ext cx="5534558" cy="5644370"/>
                    </a:xfrm>
                    <a:prstGeom prst="rect">
                      <a:avLst/>
                    </a:prstGeom>
                  </pic:spPr>
                </pic:pic>
              </a:graphicData>
            </a:graphic>
          </wp:inline>
        </w:drawing>
      </w:r>
    </w:p>
    <w:p w:rsidR="00E462E1" w:rsidRDefault="00E462E1" w:rsidP="00E462E1">
      <w:pPr>
        <w:pStyle w:val="Caption"/>
      </w:pPr>
      <w:bookmarkStart w:id="376" w:name="_Toc327468044"/>
      <w:r>
        <w:t xml:space="preserve">Abbildung </w:t>
      </w:r>
      <w:fldSimple w:instr=" SEQ Abbildung \* ARABIC ">
        <w:r w:rsidR="000E6CF3">
          <w:rPr>
            <w:noProof/>
          </w:rPr>
          <w:t>42</w:t>
        </w:r>
      </w:fldSimple>
      <w:r>
        <w:t xml:space="preserve"> - Demomodus, Ideen 4-8</w:t>
      </w:r>
      <w:bookmarkEnd w:id="376"/>
    </w:p>
    <w:p w:rsidR="00E462E1" w:rsidRDefault="00E462E1" w:rsidP="00E462E1">
      <w:r>
        <w:lastRenderedPageBreak/>
        <w:t>Bei der Idee Nummer 4 werden Objekte, verteilt über alle Monitore, dargestellt. Diese Idee ist an das Video über die interaktive Projektion einer Chanel Boutique in Paris</w:t>
      </w:r>
      <w:r>
        <w:rPr>
          <w:rStyle w:val="FootnoteReference"/>
        </w:rPr>
        <w:footnoteReference w:id="27"/>
      </w:r>
      <w:r>
        <w:t xml:space="preserve">, welches bereits in der Konkurrenzanalyse (siehe </w:t>
      </w:r>
      <w:r>
        <w:fldChar w:fldCharType="begin"/>
      </w:r>
      <w:r>
        <w:instrText xml:space="preserve"> REF _Ref327457902 \r \h </w:instrText>
      </w:r>
      <w:r>
        <w:fldChar w:fldCharType="separate"/>
      </w:r>
      <w:r w:rsidR="000E6CF3">
        <w:t>V.3.5</w:t>
      </w:r>
      <w:r>
        <w:fldChar w:fldCharType="end"/>
      </w:r>
      <w:r>
        <w:t xml:space="preserve"> </w:t>
      </w:r>
      <w:r>
        <w:fldChar w:fldCharType="begin"/>
      </w:r>
      <w:r>
        <w:instrText xml:space="preserve"> REF _Ref327457904 \h </w:instrText>
      </w:r>
      <w:r>
        <w:fldChar w:fldCharType="separate"/>
      </w:r>
      <w:r w:rsidR="000E6CF3">
        <w:t>Konkurrenzanalyse</w:t>
      </w:r>
      <w:r>
        <w:fldChar w:fldCharType="end"/>
      </w:r>
      <w:r>
        <w:t xml:space="preserve">) referenziert wurde, angelehnt. Als Objekte sind hier beispielsweise Dreiecke, Puzzleteile oder kleine Stücke eines Posters denkbar. Wird nun ein Passant, welcher an </w:t>
      </w:r>
      <w:proofErr w:type="gramStart"/>
      <w:r>
        <w:t>der Wall</w:t>
      </w:r>
      <w:proofErr w:type="gramEnd"/>
      <w:r>
        <w:t xml:space="preserve"> vorbeiläuft, mit der Tiefenkamera erkannt, verschieben sie durch seine Bewegungen die Objekte auf der Wall. Werden mehrere Personen erkannt, welche beispielweise auch noch aus zwei verschiedenen Richtungen kommen, werden die Objekte von beiden Seiten verdrängt und bewegen sich in alle Richtungen. Bleibt der Benutzer über eine gewisse Zeitspanne vor </w:t>
      </w:r>
      <w:proofErr w:type="gramStart"/>
      <w:r>
        <w:t>der Wall</w:t>
      </w:r>
      <w:proofErr w:type="gramEnd"/>
      <w:r>
        <w:t xml:space="preserve"> stehen, so setzen sich die Teilchen zu einem Ganzen zusammen. Danach wird vom Demomodus in den Interaktionsmodus gewechselt.</w:t>
      </w:r>
    </w:p>
    <w:p w:rsidR="00E462E1" w:rsidRDefault="00E462E1" w:rsidP="00E462E1">
      <w:r>
        <w:t xml:space="preserve">Der Demomodus Idee 5 ist ein Vorhang, durch dessen schmale Öffnung ein Teil eines Posters sichtbar ist (diese Idee stammt vom Betreuer Markus Stolze). Die Öffnung des Vorhangs bewegt sich synchron mit der Position des Nutzers vor </w:t>
      </w:r>
      <w:proofErr w:type="gramStart"/>
      <w:r>
        <w:t>der Wall</w:t>
      </w:r>
      <w:proofErr w:type="gramEnd"/>
      <w:r>
        <w:t>. Die Breite der Vorhangöffnung ist bestimmt durch den waagrechten Abstand der Hände des Benutzers. Die Vorzüge dieser Variante sind die einfach Implementation und die deutliche Verbindung zur Applikation selbst. Allerdings ist der Demomodus nicht sehr spannend und wird das Interesse der Passanten nur für kurze Zeit wecken können.</w:t>
      </w:r>
    </w:p>
    <w:p w:rsidR="00E462E1" w:rsidRDefault="00E462E1" w:rsidP="00E462E1">
      <w:r>
        <w:t xml:space="preserve">Idee Nummer 6 stellt das Skelett des Passanten, welcher bereits erkannt wurde, ganz gross auf </w:t>
      </w:r>
      <w:proofErr w:type="gramStart"/>
      <w:r>
        <w:t>der Wall</w:t>
      </w:r>
      <w:proofErr w:type="gramEnd"/>
      <w:r>
        <w:t xml:space="preserve"> dar. Kann kein Benutzer erkannt werden, wird nichts auf </w:t>
      </w:r>
      <w:proofErr w:type="gramStart"/>
      <w:r>
        <w:t>der Wall</w:t>
      </w:r>
      <w:proofErr w:type="gramEnd"/>
      <w:r>
        <w:t xml:space="preserve"> dargestellt, was der Nachteil dieser Lösung ist. Das grosse Skelett imitiert alle Bewegungen des Nutzers. Es wird so unmissverständlich klar, wie die Steuerung der Applikation vor sich geht. Nach Ablauf eines Timers wechselt die Anzeige zur eigentlichen Applikation. </w:t>
      </w:r>
    </w:p>
    <w:p w:rsidR="00E462E1" w:rsidRDefault="00E462E1" w:rsidP="00E462E1">
      <w:r>
        <w:t>Bei der Idee 7 wird die Applikation im Hintergrund schwach angezeigt, davor befindet sich Nebel. Durch Wischbewegungen des Benutzers kann der Nebel entfernt werden und die eigentliche Applikation kommt dahinter zum Vorschein.</w:t>
      </w:r>
    </w:p>
    <w:p w:rsidR="00F221CC" w:rsidRDefault="00E462E1" w:rsidP="00B72C9D">
      <w:pPr>
        <w:pStyle w:val="Bild"/>
      </w:pPr>
      <w:r>
        <w:t xml:space="preserve">Die Idee 8 für den Demomodus zeigt </w:t>
      </w:r>
      <w:proofErr w:type="gramStart"/>
      <w:r>
        <w:t>einen</w:t>
      </w:r>
      <w:proofErr w:type="gramEnd"/>
      <w:r>
        <w:t xml:space="preserve"> Lock-Screen mit einem Vorhängeschloss, analog zu dem eines Smartphones </w:t>
      </w:r>
      <w:r w:rsidRPr="00BA4CDF">
        <w:t>[chaudhri09]</w:t>
      </w:r>
      <w:r>
        <w:t xml:space="preserve">. Durch das Vorbeilaufen an der Wall, durch näher kommen oder weiter weg gehen kann die Applikation entsperrt werden. Dabei öffnet sich dann der Screen, auf dessen Symbol das Schloss beim Entsperren geschoben wurde. Läuft ein Passant nun von rechts nach links an </w:t>
      </w:r>
      <w:proofErr w:type="gramStart"/>
      <w:r>
        <w:t>der Videowall</w:t>
      </w:r>
      <w:proofErr w:type="gramEnd"/>
      <w:r>
        <w:t xml:space="preserve"> vorbei, so schiebt er das Vorhängeschloss auf das Symbol mit dem Teller und die Wall zeigt das Mittagsmenu der Mensa an.</w:t>
      </w:r>
    </w:p>
    <w:p w:rsidR="00E462E1" w:rsidRDefault="00E462E1" w:rsidP="00B72C9D">
      <w:pPr>
        <w:pStyle w:val="Bild"/>
      </w:pPr>
      <w:r>
        <w:rPr>
          <w:noProof/>
          <w:lang w:eastAsia="de-CH"/>
        </w:rPr>
        <w:drawing>
          <wp:inline distT="0" distB="0" distL="0" distR="0" wp14:anchorId="01DB6A49" wp14:editId="59891D87">
            <wp:extent cx="4456536" cy="3847280"/>
            <wp:effectExtent l="0" t="0" r="127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dee_12_bearbeitet_v2.jpg"/>
                    <pic:cNvPicPr/>
                  </pic:nvPicPr>
                  <pic:blipFill>
                    <a:blip r:embed="rId81">
                      <a:extLst>
                        <a:ext uri="{28A0092B-C50C-407E-A947-70E740481C1C}">
                          <a14:useLocalDpi xmlns:a14="http://schemas.microsoft.com/office/drawing/2010/main" val="0"/>
                        </a:ext>
                      </a:extLst>
                    </a:blip>
                    <a:stretch>
                      <a:fillRect/>
                    </a:stretch>
                  </pic:blipFill>
                  <pic:spPr>
                    <a:xfrm>
                      <a:off x="0" y="0"/>
                      <a:ext cx="4461199" cy="3851306"/>
                    </a:xfrm>
                    <a:prstGeom prst="rect">
                      <a:avLst/>
                    </a:prstGeom>
                  </pic:spPr>
                </pic:pic>
              </a:graphicData>
            </a:graphic>
          </wp:inline>
        </w:drawing>
      </w:r>
    </w:p>
    <w:p w:rsidR="00E462E1" w:rsidRDefault="00E462E1" w:rsidP="00E462E1">
      <w:pPr>
        <w:pStyle w:val="Caption"/>
      </w:pPr>
      <w:bookmarkStart w:id="377" w:name="_Ref323982977"/>
      <w:bookmarkStart w:id="378" w:name="_Toc327468045"/>
      <w:r>
        <w:t xml:space="preserve">Abbildung </w:t>
      </w:r>
      <w:fldSimple w:instr=" SEQ Abbildung \* ARABIC ">
        <w:r w:rsidR="000E6CF3">
          <w:rPr>
            <w:noProof/>
          </w:rPr>
          <w:t>43</w:t>
        </w:r>
      </w:fldSimple>
      <w:r>
        <w:t xml:space="preserve"> - Demomodus, Idee 12, Erweiterung zu Idee 8</w:t>
      </w:r>
      <w:bookmarkEnd w:id="377"/>
      <w:bookmarkEnd w:id="378"/>
    </w:p>
    <w:p w:rsidR="00E462E1" w:rsidRDefault="00E462E1" w:rsidP="00E462E1">
      <w:pPr>
        <w:keepNext/>
      </w:pPr>
      <w:r>
        <w:lastRenderedPageBreak/>
        <w:t xml:space="preserve">Die Idee 12 aus obiger Abbildung zeigt eine Weiterentwicklung der Idee 8. Am Boden wird eine Markierung angebracht, welche einem besser verständlich macht, dass man die Wall steuern kann, indem man seine Position ändert. Dieses Kreuz am Boden bietet nun eine zusätzliche Navigationsmöglichkeit zum simplen Steuern durch die Hand (siehe dazu Kapitel </w:t>
      </w:r>
      <w:r>
        <w:fldChar w:fldCharType="begin"/>
      </w:r>
      <w:r>
        <w:instrText xml:space="preserve"> REF _Ref323983174 \r \h </w:instrText>
      </w:r>
      <w:r>
        <w:fldChar w:fldCharType="separate"/>
      </w:r>
      <w:r w:rsidR="000E6CF3">
        <w:t>V.5.4.1</w:t>
      </w:r>
      <w:r>
        <w:fldChar w:fldCharType="end"/>
      </w:r>
      <w:r>
        <w:t xml:space="preserve"> </w:t>
      </w:r>
      <w:r>
        <w:fldChar w:fldCharType="begin"/>
      </w:r>
      <w:r>
        <w:instrText xml:space="preserve"> REF _Ref327211537 \h </w:instrText>
      </w:r>
      <w:r>
        <w:fldChar w:fldCharType="separate"/>
      </w:r>
      <w:r w:rsidR="000E6CF3">
        <w:t>Empirischer formativer Test zur Eruierung der Navigationsart</w:t>
      </w:r>
      <w:r>
        <w:fldChar w:fldCharType="end"/>
      </w:r>
      <w:r>
        <w:t xml:space="preserve">). Durch farbliche Kennzeichnung der Schaltflächen der Applikation können diese auch durch Positionsänderungen analog der Markierung am Boden betätigt werden, und nicht mehr nur alleine durch das Nutzen der Hand als Pointer. </w:t>
      </w:r>
      <w:r>
        <w:br/>
        <w:t>Die Erweiterung der Steuerung durch die Nutzung der Markierungen am Boden kann auch für andere Ansichten der Applikation verwendet werden.</w:t>
      </w:r>
    </w:p>
    <w:p w:rsidR="00E462E1" w:rsidRDefault="00E462E1" w:rsidP="00B72C9D">
      <w:pPr>
        <w:pStyle w:val="Bild"/>
      </w:pPr>
      <w:r>
        <w:rPr>
          <w:noProof/>
          <w:lang w:eastAsia="de-CH"/>
        </w:rPr>
        <w:drawing>
          <wp:inline distT="0" distB="0" distL="0" distR="0" wp14:anchorId="7C3EA7EC" wp14:editId="0ABCFE73">
            <wp:extent cx="5370056" cy="5429250"/>
            <wp:effectExtent l="0" t="0" r="2540" b="0"/>
            <wp:docPr id="3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deen_9-10.jpg"/>
                    <pic:cNvPicPr/>
                  </pic:nvPicPr>
                  <pic:blipFill>
                    <a:blip r:embed="rId82">
                      <a:extLst>
                        <a:ext uri="{28A0092B-C50C-407E-A947-70E740481C1C}">
                          <a14:useLocalDpi xmlns:a14="http://schemas.microsoft.com/office/drawing/2010/main" val="0"/>
                        </a:ext>
                      </a:extLst>
                    </a:blip>
                    <a:stretch>
                      <a:fillRect/>
                    </a:stretch>
                  </pic:blipFill>
                  <pic:spPr>
                    <a:xfrm>
                      <a:off x="0" y="0"/>
                      <a:ext cx="5374157" cy="5433397"/>
                    </a:xfrm>
                    <a:prstGeom prst="rect">
                      <a:avLst/>
                    </a:prstGeom>
                  </pic:spPr>
                </pic:pic>
              </a:graphicData>
            </a:graphic>
          </wp:inline>
        </w:drawing>
      </w:r>
    </w:p>
    <w:p w:rsidR="00E462E1" w:rsidRDefault="00E462E1" w:rsidP="00E462E1">
      <w:pPr>
        <w:pStyle w:val="Caption"/>
      </w:pPr>
      <w:bookmarkStart w:id="379" w:name="_Toc327468046"/>
      <w:r>
        <w:t xml:space="preserve">Abbildung </w:t>
      </w:r>
      <w:fldSimple w:instr=" SEQ Abbildung \* ARABIC ">
        <w:r w:rsidR="000E6CF3">
          <w:rPr>
            <w:noProof/>
          </w:rPr>
          <w:t>44</w:t>
        </w:r>
      </w:fldSimple>
      <w:r>
        <w:t xml:space="preserve"> - Demomodus, Ideen 9 und 10</w:t>
      </w:r>
      <w:bookmarkEnd w:id="379"/>
    </w:p>
    <w:p w:rsidR="00E462E1" w:rsidRDefault="00E462E1" w:rsidP="00E462E1">
      <w:r>
        <w:t xml:space="preserve">Bei der Idee 9 wachsen oder erscheinen im Demomodus Pflanzen, Roboter und andere Gegenstände, die thematisch mit den Studiengängen an der HSR zu tun haben. Wird ein Passant erkannt, so reagiert einer der Gegenstände auf ihn. Bleibt ein Passant nach der Erkennung stehen, so verschwinden alle Gegenstände und die Applikation kommt zum Vorschein. Als Alternative könnten auch Seifenblasen auf </w:t>
      </w:r>
      <w:proofErr w:type="gramStart"/>
      <w:r>
        <w:t>der Wall</w:t>
      </w:r>
      <w:proofErr w:type="gramEnd"/>
      <w:r>
        <w:t xml:space="preserve"> dargestellt werden. Wird eine Person erkannt, so kann diese durch Bewegungen diese Seifenblasen zerplatzen lassen. Der Aufwand für die Implementierung einer dieser Ideen ist jedoch gross, und zudem würden sich die Ideen auch eher als Mini-Game anstatt als Demomodus eignen. </w:t>
      </w:r>
    </w:p>
    <w:p w:rsidR="00E462E1" w:rsidRDefault="00E462E1" w:rsidP="00E462E1">
      <w:r>
        <w:t>Der Demomodus der Idee 10 zeigt verschiedene Schriftzüge, beispielsweise die Titel von zufällig ausgewählten Postern. Sobald ein Passant erkannt wurde, sammeln sich diese Schriftzüge um die Hand des Benutzers.</w:t>
      </w:r>
    </w:p>
    <w:p w:rsidR="00E462E1" w:rsidRDefault="00E462E1" w:rsidP="00B72C9D">
      <w:pPr>
        <w:pStyle w:val="Bild"/>
      </w:pPr>
      <w:r>
        <w:rPr>
          <w:noProof/>
          <w:lang w:eastAsia="de-CH"/>
        </w:rPr>
        <w:lastRenderedPageBreak/>
        <w:drawing>
          <wp:inline distT="0" distB="0" distL="0" distR="0" wp14:anchorId="0F7A430B" wp14:editId="606AB87D">
            <wp:extent cx="4106908" cy="2930790"/>
            <wp:effectExtent l="0" t="0" r="8255" b="3175"/>
            <wp:docPr id="3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dee_11.jpg"/>
                    <pic:cNvPicPr/>
                  </pic:nvPicPr>
                  <pic:blipFill>
                    <a:blip r:embed="rId83">
                      <a:extLst>
                        <a:ext uri="{28A0092B-C50C-407E-A947-70E740481C1C}">
                          <a14:useLocalDpi xmlns:a14="http://schemas.microsoft.com/office/drawing/2010/main" val="0"/>
                        </a:ext>
                      </a:extLst>
                    </a:blip>
                    <a:stretch>
                      <a:fillRect/>
                    </a:stretch>
                  </pic:blipFill>
                  <pic:spPr>
                    <a:xfrm>
                      <a:off x="0" y="0"/>
                      <a:ext cx="4113557" cy="2935535"/>
                    </a:xfrm>
                    <a:prstGeom prst="rect">
                      <a:avLst/>
                    </a:prstGeom>
                  </pic:spPr>
                </pic:pic>
              </a:graphicData>
            </a:graphic>
          </wp:inline>
        </w:drawing>
      </w:r>
    </w:p>
    <w:p w:rsidR="00E462E1" w:rsidRDefault="00E462E1" w:rsidP="00E462E1">
      <w:pPr>
        <w:pStyle w:val="Caption"/>
      </w:pPr>
      <w:bookmarkStart w:id="380" w:name="_Toc327468047"/>
      <w:r>
        <w:t xml:space="preserve">Abbildung </w:t>
      </w:r>
      <w:fldSimple w:instr=" SEQ Abbildung \* ARABIC ">
        <w:r w:rsidR="000E6CF3">
          <w:rPr>
            <w:noProof/>
          </w:rPr>
          <w:t>45</w:t>
        </w:r>
      </w:fldSimple>
      <w:r>
        <w:t xml:space="preserve"> - Demomodus, Idee 11</w:t>
      </w:r>
      <w:bookmarkEnd w:id="380"/>
    </w:p>
    <w:p w:rsidR="00E462E1" w:rsidRDefault="00E462E1" w:rsidP="00E462E1">
      <w:r>
        <w:t xml:space="preserve">Die Idee 11 dient vor allem der korrekten Positionierung des Benutzers vor </w:t>
      </w:r>
      <w:proofErr w:type="gramStart"/>
      <w:r>
        <w:t>der Wall</w:t>
      </w:r>
      <w:proofErr w:type="gramEnd"/>
      <w:r>
        <w:t>. Passanten, welche weit entfernt von der idealen Position stehen, werden auf der Wall als kleine, durchsichtige Skelette (hier sind auch alternative Anzeigen denkbar) repräsentiert. Je näher man zur Mitte steht, desto grösser und deutlicher zeigt die Wall das Skelett an. Eine Markierung am Boden soll dem Benutzer helfen, sich ideal zu positionieren. Ein Nachteil dieser Idee ist der fehlende Zusammenhang zwischen dem Demomodus und der Applikation.</w:t>
      </w:r>
    </w:p>
    <w:p w:rsidR="00E462E1" w:rsidRDefault="00E462E1" w:rsidP="00E462E1">
      <w:pPr>
        <w:pStyle w:val="Heading5"/>
      </w:pPr>
      <w:bookmarkStart w:id="381" w:name="_Toc324860366"/>
      <w:bookmarkStart w:id="382" w:name="_Toc327467709"/>
      <w:r>
        <w:t>Auswahl der besten Idee für den Demomodus</w:t>
      </w:r>
      <w:bookmarkEnd w:id="381"/>
      <w:bookmarkEnd w:id="382"/>
    </w:p>
    <w:p w:rsidR="00E462E1" w:rsidRDefault="00E462E1" w:rsidP="00E462E1">
      <w:r>
        <w:t>Nach dem Zusammentragen und Besprechen aller Ideen am 01.05.12, wählte das Team die folgenden drei Ideen zur weiteren Vertiefung aus: Nummer 2, 4 und 8 resp. 12.</w:t>
      </w:r>
    </w:p>
    <w:p w:rsidR="00E462E1" w:rsidRDefault="00E462E1" w:rsidP="00E462E1">
      <w:r>
        <w:t>Am 02.05.12 wurden diese drei Ideen auch noch mit Markus Stolze besprochen. Dabei kam zur Sprache, dass sich die Idee 8 resp. 12 nicht eignet, da durch den positiv ausgefallenen Usability Test (</w:t>
      </w:r>
      <w:r>
        <w:fldChar w:fldCharType="begin"/>
      </w:r>
      <w:r>
        <w:instrText xml:space="preserve"> REF _Ref323983174 \r \h </w:instrText>
      </w:r>
      <w:r>
        <w:fldChar w:fldCharType="separate"/>
      </w:r>
      <w:r w:rsidR="000E6CF3">
        <w:t>V.5.4.1</w:t>
      </w:r>
      <w:r>
        <w:fldChar w:fldCharType="end"/>
      </w:r>
      <w:r>
        <w:t xml:space="preserve"> </w:t>
      </w:r>
      <w:r>
        <w:fldChar w:fldCharType="begin"/>
      </w:r>
      <w:r>
        <w:instrText xml:space="preserve"> REF _Ref327211537 \h </w:instrText>
      </w:r>
      <w:r>
        <w:fldChar w:fldCharType="separate"/>
      </w:r>
      <w:r w:rsidR="000E6CF3">
        <w:t>Empirischer formativer Test zur Eruierung der Navigationsart</w:t>
      </w:r>
      <w:r>
        <w:fldChar w:fldCharType="end"/>
      </w:r>
      <w:r>
        <w:t>) die Steuerung auf „Meine Hand ist die Maus“ festgelegt wurde.</w:t>
      </w:r>
      <w:r w:rsidRPr="00893A49">
        <w:t xml:space="preserve"> </w:t>
      </w:r>
      <w:r>
        <w:br/>
        <w:t xml:space="preserve">Der Demomodus aus den Ideen 8 und 12 bringt mehrere Schwierigkeiten mit sich. Das Angebot von zwei Navigationsmöglichkeiten (Hand und Markierung am Boden) kann verwirrend sein. Die Sperrung der Wall mit einem symbolischen Vorhängeschloss wirkt sich eher negativ auf das mögliche Interesse der Benutzer aus, da das Schloss als Interaktions-Verbot aufgefasst werden könnte. Bei einem Smartphone macht solch eine Sperrung durchaus Sinn, damit nicht unabsichtlich irgendwelche Schaltflächen betätigt werden. </w:t>
      </w:r>
      <w:proofErr w:type="gramStart"/>
      <w:r>
        <w:t>Bei  der Wall</w:t>
      </w:r>
      <w:proofErr w:type="gramEnd"/>
      <w:r>
        <w:t xml:space="preserve"> ist dies hingegen nicht nötig. Zudem ist die Anzahl der Favoriten-Programme in dieser Ansicht mit dem Lock-Kreuz auf vier Stück beschränkt.</w:t>
      </w:r>
    </w:p>
    <w:p w:rsidR="00E462E1" w:rsidRDefault="00E462E1" w:rsidP="00E462E1">
      <w:r>
        <w:t>Als Favorit zur Umsetzung wurde die Idee 4 gewählt:</w:t>
      </w:r>
      <w:r>
        <w:br/>
        <w:t xml:space="preserve">Die Idee 4 mit den Objekten, die durch Bewegungen von Passanten durcheinander gewirbelt werden, bringt viel Bewegung und hat daher eine grosse Anziehungskraft. Des Weiteren ist kein </w:t>
      </w:r>
      <w:r w:rsidRPr="0041748F">
        <w:t>Skeletal</w:t>
      </w:r>
      <w:r>
        <w:t xml:space="preserve"> Tracking nötig, zur Umsetzung wird der Tiefensensor genutzt. Die Problematik der verzögerten Erkennung des Skeletts eines Passanten besteht hier also nicht. Erschwerend ist hier nur die eher aufwändige Implementation der Idee. Trotzdem soll diese Idee als Demomodus umgesetzt werden.</w:t>
      </w:r>
    </w:p>
    <w:p w:rsidR="00E462E1" w:rsidRDefault="00E462E1" w:rsidP="00E462E1">
      <w:r>
        <w:t>Die Idee 2 ist die Alternative, falls die Umsetzung der Idee 4 aus Zeitgründen nicht klappen sollte:</w:t>
      </w:r>
      <w:r>
        <w:br/>
        <w:t>Die Idee 2 mit dem Anzeigen eines Begriffes oder Spruches hat den Vorteil, dass sie ohne grossen Aufwand implementiert werden kann. Zudem hat der Demomodus konkret etwas mit der Applikation selbst zu tun. Nachteilig erweist sich, dass dieser Modus wenig Dynamik hat. Diese Idee wird daher als Alternative zur Idee 4 beibehalten.</w:t>
      </w:r>
    </w:p>
    <w:p w:rsidR="00E462E1" w:rsidRDefault="00E462E1" w:rsidP="00E462E1">
      <w:r>
        <w:t xml:space="preserve">Die anderen Design-Vorschläge zu den Demomodi (siehe </w:t>
      </w:r>
      <w:r>
        <w:fldChar w:fldCharType="begin"/>
      </w:r>
      <w:r>
        <w:instrText xml:space="preserve"> REF _Ref327212545 \r \h </w:instrText>
      </w:r>
      <w:r>
        <w:fldChar w:fldCharType="separate"/>
      </w:r>
      <w:r w:rsidR="000E6CF3">
        <w:t>V.5.4.2.1</w:t>
      </w:r>
      <w:r>
        <w:fldChar w:fldCharType="end"/>
      </w:r>
      <w:r>
        <w:t xml:space="preserve"> </w:t>
      </w:r>
      <w:r>
        <w:fldChar w:fldCharType="begin"/>
      </w:r>
      <w:r>
        <w:instrText xml:space="preserve"> REF _Ref327212545 \h </w:instrText>
      </w:r>
      <w:r>
        <w:fldChar w:fldCharType="separate"/>
      </w:r>
      <w:r w:rsidR="000E6CF3">
        <w:t>Ideensammlung und Besprechung</w:t>
      </w:r>
      <w:r>
        <w:fldChar w:fldCharType="end"/>
      </w:r>
      <w:r>
        <w:t>) wurden hier so ausführlich dokumentiert, damit allfällige weitere Arbeiten hierauf aufsetzen können.</w:t>
      </w:r>
    </w:p>
    <w:p w:rsidR="00E462E1" w:rsidRDefault="00E462E1" w:rsidP="00E462E1">
      <w:r>
        <w:t xml:space="preserve">Das Design des Demomodus ist im Kapitel </w:t>
      </w:r>
      <w:r>
        <w:fldChar w:fldCharType="begin"/>
      </w:r>
      <w:r>
        <w:instrText xml:space="preserve"> REF _Ref327457956 \r \h </w:instrText>
      </w:r>
      <w:r>
        <w:fldChar w:fldCharType="separate"/>
      </w:r>
      <w:r w:rsidR="000E6CF3">
        <w:t>V.6.7</w:t>
      </w:r>
      <w:r>
        <w:fldChar w:fldCharType="end"/>
      </w:r>
      <w:r>
        <w:t xml:space="preserve"> </w:t>
      </w:r>
      <w:r>
        <w:fldChar w:fldCharType="begin"/>
      </w:r>
      <w:r>
        <w:instrText xml:space="preserve"> REF _Ref327457958 \h </w:instrText>
      </w:r>
      <w:r>
        <w:fldChar w:fldCharType="separate"/>
      </w:r>
      <w:r w:rsidR="000E6CF3">
        <w:t>Design</w:t>
      </w:r>
      <w:r w:rsidR="000E6CF3" w:rsidRPr="00307B11">
        <w:t xml:space="preserve"> des Demomodus</w:t>
      </w:r>
      <w:r>
        <w:fldChar w:fldCharType="end"/>
      </w:r>
      <w:r>
        <w:t xml:space="preserve"> festgehalten.</w:t>
      </w:r>
      <w:r>
        <w:br w:type="page"/>
      </w:r>
    </w:p>
    <w:p w:rsidR="00E462E1" w:rsidRDefault="00E462E1" w:rsidP="00E462E1">
      <w:pPr>
        <w:pStyle w:val="Heading4"/>
      </w:pPr>
      <w:bookmarkStart w:id="383" w:name="_Ref327254855"/>
      <w:bookmarkStart w:id="384" w:name="_Toc327467710"/>
      <w:r>
        <w:lastRenderedPageBreak/>
        <w:t xml:space="preserve">Screen </w:t>
      </w:r>
      <w:r w:rsidRPr="00A31504">
        <w:rPr>
          <w:lang w:val="en-US"/>
        </w:rPr>
        <w:t>Map</w:t>
      </w:r>
      <w:bookmarkEnd w:id="383"/>
      <w:bookmarkEnd w:id="384"/>
    </w:p>
    <w:p w:rsidR="00E462E1" w:rsidRDefault="00E462E1" w:rsidP="00B72C9D">
      <w:pPr>
        <w:pStyle w:val="Bild"/>
      </w:pPr>
      <w:r>
        <w:rPr>
          <w:noProof/>
          <w:lang w:eastAsia="de-CH"/>
        </w:rPr>
        <w:drawing>
          <wp:inline distT="0" distB="0" distL="0" distR="0" wp14:anchorId="793475CA" wp14:editId="6C97B32D">
            <wp:extent cx="5762625" cy="1600200"/>
            <wp:effectExtent l="0" t="0" r="9525"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_map.png"/>
                    <pic:cNvPicPr/>
                  </pic:nvPicPr>
                  <pic:blipFill rotWithShape="1">
                    <a:blip r:embed="rId84" cstate="print">
                      <a:extLst>
                        <a:ext uri="{28A0092B-C50C-407E-A947-70E740481C1C}">
                          <a14:useLocalDpi xmlns:a14="http://schemas.microsoft.com/office/drawing/2010/main" val="0"/>
                        </a:ext>
                      </a:extLst>
                    </a:blip>
                    <a:srcRect b="5543"/>
                    <a:stretch/>
                  </pic:blipFill>
                  <pic:spPr bwMode="auto">
                    <a:xfrm>
                      <a:off x="0" y="0"/>
                      <a:ext cx="5760720" cy="1599671"/>
                    </a:xfrm>
                    <a:prstGeom prst="rect">
                      <a:avLst/>
                    </a:prstGeom>
                    <a:ln>
                      <a:noFill/>
                    </a:ln>
                    <a:extLst>
                      <a:ext uri="{53640926-AAD7-44D8-BBD7-CCE9431645EC}">
                        <a14:shadowObscured xmlns:a14="http://schemas.microsoft.com/office/drawing/2010/main"/>
                      </a:ext>
                    </a:extLst>
                  </pic:spPr>
                </pic:pic>
              </a:graphicData>
            </a:graphic>
          </wp:inline>
        </w:drawing>
      </w:r>
    </w:p>
    <w:p w:rsidR="00E462E1" w:rsidRPr="003A5322" w:rsidRDefault="00E462E1" w:rsidP="00E462E1">
      <w:pPr>
        <w:pStyle w:val="Caption"/>
      </w:pPr>
      <w:bookmarkStart w:id="385" w:name="_Ref326670440"/>
      <w:bookmarkStart w:id="386" w:name="_Toc327468048"/>
      <w:r>
        <w:t xml:space="preserve">Abbildung </w:t>
      </w:r>
      <w:fldSimple w:instr=" SEQ Abbildung \* ARABIC ">
        <w:r w:rsidR="000E6CF3">
          <w:rPr>
            <w:noProof/>
          </w:rPr>
          <w:t>46</w:t>
        </w:r>
      </w:fldSimple>
      <w:r>
        <w:t xml:space="preserve"> - Screen </w:t>
      </w:r>
      <w:r w:rsidRPr="003A5322">
        <w:t>Map</w:t>
      </w:r>
      <w:bookmarkEnd w:id="385"/>
      <w:bookmarkEnd w:id="386"/>
    </w:p>
    <w:p w:rsidR="00E462E1" w:rsidRDefault="00E462E1" w:rsidP="00E462E1">
      <w:r w:rsidRPr="003A5322">
        <w:t>D</w:t>
      </w:r>
      <w:r>
        <w:t>ie</w:t>
      </w:r>
      <w:r w:rsidRPr="003A5322">
        <w:t xml:space="preserve"> Screen </w:t>
      </w:r>
      <w:r w:rsidRPr="00A41B09">
        <w:t>Map</w:t>
      </w:r>
      <w:r>
        <w:t xml:space="preserve"> bezieht sich auf die im Kapitel </w:t>
      </w:r>
      <w:r>
        <w:fldChar w:fldCharType="begin"/>
      </w:r>
      <w:r>
        <w:instrText xml:space="preserve"> REF _Ref326053702 \r \h </w:instrText>
      </w:r>
      <w:r>
        <w:fldChar w:fldCharType="separate"/>
      </w:r>
      <w:r w:rsidR="000E6CF3">
        <w:t>V.5.3.2</w:t>
      </w:r>
      <w:r>
        <w:fldChar w:fldCharType="end"/>
      </w:r>
      <w:r>
        <w:t xml:space="preserve"> </w:t>
      </w:r>
      <w:r>
        <w:fldChar w:fldCharType="begin"/>
      </w:r>
      <w:r>
        <w:instrText xml:space="preserve"> REF _Ref326053702 \h </w:instrText>
      </w:r>
      <w:r>
        <w:fldChar w:fldCharType="separate"/>
      </w:r>
      <w:r w:rsidR="000E6CF3">
        <w:t>Domain Models</w:t>
      </w:r>
      <w:r>
        <w:fldChar w:fldCharType="end"/>
      </w:r>
      <w:r>
        <w:t xml:space="preserve"> </w:t>
      </w:r>
      <w:r w:rsidRPr="003A5322">
        <w:t>vorgestellten Klassen und Attribute</w:t>
      </w:r>
      <w:r>
        <w:t xml:space="preserve"> und beschreibt die Applikation im aktuellen Zustand</w:t>
      </w:r>
      <w:r w:rsidRPr="003A5322">
        <w:t>.</w:t>
      </w:r>
      <w:r>
        <w:br/>
        <w:t xml:space="preserve">Solange kein Skelett erkannt wird, befindet sich die Applikation im Demomodus (mehr Informationen hierzu im Kapitel </w:t>
      </w:r>
      <w:r>
        <w:fldChar w:fldCharType="begin"/>
      </w:r>
      <w:r>
        <w:instrText xml:space="preserve"> REF _Ref326053797 \r \h </w:instrText>
      </w:r>
      <w:r>
        <w:fldChar w:fldCharType="separate"/>
      </w:r>
      <w:r w:rsidR="000E6CF3">
        <w:t>V.5.4.2</w:t>
      </w:r>
      <w:r>
        <w:fldChar w:fldCharType="end"/>
      </w:r>
      <w:r>
        <w:t xml:space="preserve"> </w:t>
      </w:r>
      <w:r>
        <w:fldChar w:fldCharType="begin"/>
      </w:r>
      <w:r>
        <w:instrText xml:space="preserve"> REF _Ref326053795 \h </w:instrText>
      </w:r>
      <w:r>
        <w:fldChar w:fldCharType="separate"/>
      </w:r>
      <w:r w:rsidR="000E6CF3">
        <w:t>Demomodus</w:t>
      </w:r>
      <w:r>
        <w:fldChar w:fldCharType="end"/>
      </w:r>
      <w:r>
        <w:t xml:space="preserve">) und der Demomodus Screen wird angezeigt. Auf diesem wird der </w:t>
      </w:r>
      <w:r w:rsidRPr="00411E89">
        <w:rPr>
          <w:i/>
        </w:rPr>
        <w:t>DemomodeText</w:t>
      </w:r>
      <w:r>
        <w:t xml:space="preserve"> einer zufällig ausgewählten </w:t>
      </w:r>
      <w:r w:rsidRPr="00411E89">
        <w:rPr>
          <w:i/>
        </w:rPr>
        <w:t>VideoWallApplication</w:t>
      </w:r>
      <w:r>
        <w:t xml:space="preserve"> dargestellt, diese Applikation und somit der Text wechseln periodisch. Im Fall der </w:t>
      </w:r>
      <w:r>
        <w:fldChar w:fldCharType="begin"/>
      </w:r>
      <w:r>
        <w:instrText xml:space="preserve"> REF _Ref326670440 \h </w:instrText>
      </w:r>
      <w:r>
        <w:fldChar w:fldCharType="separate"/>
      </w:r>
      <w:r w:rsidR="000E6CF3">
        <w:t xml:space="preserve">Abbildung </w:t>
      </w:r>
      <w:r w:rsidR="000E6CF3">
        <w:rPr>
          <w:noProof/>
        </w:rPr>
        <w:t>46</w:t>
      </w:r>
      <w:r w:rsidR="000E6CF3">
        <w:t xml:space="preserve"> - Screen </w:t>
      </w:r>
      <w:r w:rsidR="000E6CF3" w:rsidRPr="003A5322">
        <w:t>Map</w:t>
      </w:r>
      <w:r>
        <w:fldChar w:fldCharType="end"/>
      </w:r>
      <w:r>
        <w:t xml:space="preserve"> handelt es sich bei der </w:t>
      </w:r>
      <w:r w:rsidRPr="00411E89">
        <w:rPr>
          <w:i/>
        </w:rPr>
        <w:t>VideoWallApplication</w:t>
      </w:r>
      <w:r>
        <w:t xml:space="preserve"> um die </w:t>
      </w:r>
      <w:r w:rsidRPr="00815640">
        <w:rPr>
          <w:i/>
        </w:rPr>
        <w:t>LunchMenuApp</w:t>
      </w:r>
      <w:r>
        <w:t>.</w:t>
      </w:r>
      <w:r>
        <w:br/>
        <w:t xml:space="preserve">Sobald ein Skelett erkannt wird, wechselt die Anzeige auf </w:t>
      </w:r>
      <w:proofErr w:type="gramStart"/>
      <w:r>
        <w:t>der Videowall</w:t>
      </w:r>
      <w:proofErr w:type="gramEnd"/>
      <w:r>
        <w:t xml:space="preserve"> vom Demomodus in den Interaktionsmodus. Im Interaktionsmodus Screen können über das Menu die verschiedenen </w:t>
      </w:r>
      <w:r w:rsidRPr="00F34834">
        <w:rPr>
          <w:i/>
        </w:rPr>
        <w:t>VideoWallApplications</w:t>
      </w:r>
      <w:r>
        <w:t xml:space="preserve"> angezeigt werden. Für jede </w:t>
      </w:r>
      <w:r w:rsidRPr="00DC4010">
        <w:rPr>
          <w:i/>
        </w:rPr>
        <w:t>VideoWallApplication</w:t>
      </w:r>
      <w:r>
        <w:t xml:space="preserve"> wird ein „Knopf“ erstellt, mit dessen Betätigung die jeweilige </w:t>
      </w:r>
      <w:r w:rsidRPr="00DC4010">
        <w:rPr>
          <w:i/>
        </w:rPr>
        <w:t>VideoWallApplication</w:t>
      </w:r>
      <w:r>
        <w:t xml:space="preserve"> ausgewählt werden kann. Der Inhalt der momentan ausgewählten </w:t>
      </w:r>
      <w:r w:rsidRPr="002E09C7">
        <w:rPr>
          <w:i/>
        </w:rPr>
        <w:t>VideoWallApplication</w:t>
      </w:r>
      <w:r>
        <w:t xml:space="preserve"> wird in der Mitte </w:t>
      </w:r>
      <w:proofErr w:type="gramStart"/>
      <w:r>
        <w:t>des</w:t>
      </w:r>
      <w:proofErr w:type="gramEnd"/>
      <w:r>
        <w:t xml:space="preserve"> Screens dargestellt, im Beispiel der </w:t>
      </w:r>
      <w:r>
        <w:fldChar w:fldCharType="begin"/>
      </w:r>
      <w:r>
        <w:instrText xml:space="preserve"> REF _Ref326670440 \h </w:instrText>
      </w:r>
      <w:r>
        <w:fldChar w:fldCharType="separate"/>
      </w:r>
      <w:r w:rsidR="000E6CF3">
        <w:t xml:space="preserve">Abbildung </w:t>
      </w:r>
      <w:r w:rsidR="000E6CF3">
        <w:rPr>
          <w:noProof/>
        </w:rPr>
        <w:t>46</w:t>
      </w:r>
      <w:r w:rsidR="000E6CF3">
        <w:t xml:space="preserve"> - Screen </w:t>
      </w:r>
      <w:r w:rsidR="000E6CF3" w:rsidRPr="003A5322">
        <w:t>Map</w:t>
      </w:r>
      <w:r>
        <w:fldChar w:fldCharType="end"/>
      </w:r>
      <w:r>
        <w:t xml:space="preserve"> ist das der Inhalt der </w:t>
      </w:r>
      <w:r w:rsidRPr="002E09C7">
        <w:rPr>
          <w:i/>
        </w:rPr>
        <w:t>LunchMenuApp</w:t>
      </w:r>
      <w:r>
        <w:t xml:space="preserve">. Bei einem Ansichtenwechsel auf die </w:t>
      </w:r>
      <w:r w:rsidRPr="00D21E84">
        <w:rPr>
          <w:i/>
        </w:rPr>
        <w:t>PosterApp</w:t>
      </w:r>
      <w:r>
        <w:t xml:space="preserve"> würde in der Screen-Mitte der Inhalt der </w:t>
      </w:r>
      <w:r w:rsidRPr="00D21E84">
        <w:rPr>
          <w:i/>
        </w:rPr>
        <w:t>PosterApp</w:t>
      </w:r>
      <w:r>
        <w:t xml:space="preserve"> visualisiert werden.</w:t>
      </w:r>
    </w:p>
    <w:p w:rsidR="00E462E1" w:rsidRDefault="00E462E1" w:rsidP="00E462E1">
      <w:pPr>
        <w:pStyle w:val="Heading4"/>
      </w:pPr>
      <w:bookmarkStart w:id="387" w:name="_Ref326852906"/>
      <w:bookmarkStart w:id="388" w:name="_Toc327467711"/>
      <w:r>
        <w:t>Design Entscheide</w:t>
      </w:r>
      <w:bookmarkEnd w:id="387"/>
      <w:bookmarkEnd w:id="388"/>
    </w:p>
    <w:p w:rsidR="00E462E1" w:rsidRPr="003D6386" w:rsidRDefault="00E462E1" w:rsidP="00E462E1">
      <w:r>
        <w:t>Die Design Entscheide für die verschiedenen Applikationen werden nachfolgend aufgelistet.</w:t>
      </w:r>
    </w:p>
    <w:p w:rsidR="00E462E1" w:rsidRDefault="00E462E1" w:rsidP="00E462E1">
      <w:pPr>
        <w:pStyle w:val="Heading5"/>
      </w:pPr>
      <w:bookmarkStart w:id="389" w:name="_Toc327467712"/>
      <w:r>
        <w:t>Steuerung mit der Hand</w:t>
      </w:r>
      <w:bookmarkEnd w:id="389"/>
    </w:p>
    <w:p w:rsidR="00E462E1" w:rsidRDefault="00E462E1" w:rsidP="00E462E1">
      <w:pPr>
        <w:ind w:left="1276" w:hanging="1276"/>
      </w:pPr>
      <w:r>
        <w:rPr>
          <w:noProof/>
          <w:lang w:eastAsia="de-CH"/>
        </w:rPr>
        <w:drawing>
          <wp:anchor distT="0" distB="0" distL="114300" distR="114300" simplePos="0" relativeHeight="251671552" behindDoc="0" locked="0" layoutInCell="1" allowOverlap="1" wp14:anchorId="12C1BBAA" wp14:editId="2D49150B">
            <wp:simplePos x="0" y="0"/>
            <wp:positionH relativeFrom="column">
              <wp:posOffset>-2540</wp:posOffset>
            </wp:positionH>
            <wp:positionV relativeFrom="paragraph">
              <wp:posOffset>180975</wp:posOffset>
            </wp:positionV>
            <wp:extent cx="760095" cy="647700"/>
            <wp:effectExtent l="0" t="0" r="1905" b="0"/>
            <wp:wrapNone/>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5">
                      <a:extLst>
                        <a:ext uri="{28A0092B-C50C-407E-A947-70E740481C1C}">
                          <a14:useLocalDpi xmlns:a14="http://schemas.microsoft.com/office/drawing/2010/main" val="0"/>
                        </a:ext>
                      </a:extLst>
                    </a:blip>
                    <a:srcRect l="43662" t="15186" r="49073" b="74910"/>
                    <a:stretch/>
                  </pic:blipFill>
                  <pic:spPr bwMode="auto">
                    <a:xfrm>
                      <a:off x="0" y="0"/>
                      <a:ext cx="760095" cy="6477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Das externe Design der Videowall-Applikation und der Poster-Applikation (Plug-in) wurde mehrheitlich aus dem ersten Usability Test (siehe </w:t>
      </w:r>
      <w:r>
        <w:fldChar w:fldCharType="begin"/>
      </w:r>
      <w:r>
        <w:instrText xml:space="preserve"> REF _Ref327379668 \r \h </w:instrText>
      </w:r>
      <w:r>
        <w:fldChar w:fldCharType="separate"/>
      </w:r>
      <w:r w:rsidR="000E6CF3">
        <w:t>V.8.2.1</w:t>
      </w:r>
      <w:r>
        <w:fldChar w:fldCharType="end"/>
      </w:r>
      <w:r>
        <w:t xml:space="preserve"> </w:t>
      </w:r>
      <w:r>
        <w:fldChar w:fldCharType="begin"/>
      </w:r>
      <w:r>
        <w:instrText xml:space="preserve"> REF _Ref327379668 \h </w:instrText>
      </w:r>
      <w:r>
        <w:fldChar w:fldCharType="separate"/>
      </w:r>
      <w:r w:rsidR="000E6CF3">
        <w:t>Test 1: Wizard of Oz</w:t>
      </w:r>
      <w:r>
        <w:fldChar w:fldCharType="end"/>
      </w:r>
      <w:r>
        <w:t>) übernommen, da die Nutzer das dort verwendete Design gut verstanden. Um eine Schaltfläche auswählen zu können, soll der Nutzer eine Zeitlang mit dem Handcursor darauf verweilen. Damit das vom Nutzer verstanden wird, wird zusätzlich eine Animation gestartet, sobald der Nutzer sich auf der Schaltfläche befindet.</w:t>
      </w:r>
    </w:p>
    <w:p w:rsidR="00E462E1" w:rsidRDefault="00E462E1" w:rsidP="00E462E1">
      <w:pPr>
        <w:pStyle w:val="Caption"/>
      </w:pPr>
      <w:bookmarkStart w:id="390" w:name="_Toc327468049"/>
      <w:r>
        <w:t xml:space="preserve">Abbildung </w:t>
      </w:r>
      <w:fldSimple w:instr=" SEQ Abbildung \* ARABIC ">
        <w:r w:rsidR="000E6CF3">
          <w:rPr>
            <w:noProof/>
          </w:rPr>
          <w:t>47</w:t>
        </w:r>
      </w:fldSimple>
      <w:r>
        <w:t xml:space="preserve"> - Handcursor Animation</w:t>
      </w:r>
      <w:bookmarkEnd w:id="390"/>
    </w:p>
    <w:p w:rsidR="00E462E1" w:rsidRDefault="00E462E1" w:rsidP="00E462E1">
      <w:r>
        <w:t>Aus dem Test hat sich ergeben, dass die Applikation nicht nur mit der rechten, sondern auch mit der linken Hand bedienbar sein soll. Deshalb wurde ein zweiter Handcursor für die linke Hand erstellt, welcher angezeigt wird, sobald die Applikation mit der linken Hand bedient wird.</w:t>
      </w:r>
    </w:p>
    <w:p w:rsidR="00E462E1" w:rsidRDefault="00E462E1" w:rsidP="00E462E1">
      <w:pPr>
        <w:pStyle w:val="Heading5"/>
      </w:pPr>
      <w:bookmarkStart w:id="391" w:name="_Toc327467713"/>
      <w:r>
        <w:t>Demomodus</w:t>
      </w:r>
      <w:bookmarkEnd w:id="391"/>
    </w:p>
    <w:p w:rsidR="00E462E1" w:rsidRDefault="00E462E1" w:rsidP="00E462E1">
      <w:r>
        <w:t>In der Ideensammlung für den Demomodus (</w:t>
      </w:r>
      <w:r>
        <w:fldChar w:fldCharType="begin"/>
      </w:r>
      <w:r>
        <w:instrText xml:space="preserve"> REF _Ref326583742 \r \h </w:instrText>
      </w:r>
      <w:r>
        <w:fldChar w:fldCharType="separate"/>
      </w:r>
      <w:r w:rsidR="000E6CF3">
        <w:t>V.5.4.2.1</w:t>
      </w:r>
      <w:r>
        <w:fldChar w:fldCharType="end"/>
      </w:r>
      <w:r>
        <w:t xml:space="preserve"> </w:t>
      </w:r>
      <w:r>
        <w:fldChar w:fldCharType="begin"/>
      </w:r>
      <w:r>
        <w:instrText xml:space="preserve"> REF _Ref326583747 \h </w:instrText>
      </w:r>
      <w:r>
        <w:fldChar w:fldCharType="separate"/>
      </w:r>
      <w:r w:rsidR="000E6CF3">
        <w:t>Ideensammlung</w:t>
      </w:r>
      <w:r>
        <w:fldChar w:fldCharType="end"/>
      </w:r>
      <w:r>
        <w:t xml:space="preserve">) wurde das Design des Demomodus grob definiert. Der Hintergrund sollte eine auffällige Farbe haben. Auf dem Hintergrund soll ein Teaser-Text angezeigt werden und darunter die Aufforderung „Komm näher“. Die Farbe und der Text dienen dem Anlocken der Passanten, damit diese darauf mit </w:t>
      </w:r>
      <w:proofErr w:type="gramStart"/>
      <w:r>
        <w:t>der Videowall</w:t>
      </w:r>
      <w:proofErr w:type="gramEnd"/>
      <w:r>
        <w:t xml:space="preserve"> interagieren. Sobald der Nutzer von Kinect erkannt wurde, beginnt ein Timer herunterzuzählen. Nach dessen Ablauf wechselt die Applikation in den Interaktionsmodus und der Benutzer kann die Applikation steuern.</w:t>
      </w:r>
    </w:p>
    <w:p w:rsidR="00E462E1" w:rsidRDefault="00E462E1" w:rsidP="00E462E1">
      <w:r>
        <w:t xml:space="preserve">Der Demomodus wurde nach dessen Implementation mit einem Usability Test geprüft (siehe </w:t>
      </w:r>
      <w:r>
        <w:fldChar w:fldCharType="begin"/>
      </w:r>
      <w:r>
        <w:instrText xml:space="preserve"> REF _Ref325468794 \r \h </w:instrText>
      </w:r>
      <w:r>
        <w:fldChar w:fldCharType="separate"/>
      </w:r>
      <w:r w:rsidR="000E6CF3">
        <w:t>V.8.2.3</w:t>
      </w:r>
      <w:r>
        <w:fldChar w:fldCharType="end"/>
      </w:r>
      <w:r>
        <w:t xml:space="preserve"> </w:t>
      </w:r>
      <w:r>
        <w:fldChar w:fldCharType="begin"/>
      </w:r>
      <w:r>
        <w:instrText xml:space="preserve"> REF _Ref325468794 \h </w:instrText>
      </w:r>
      <w:r>
        <w:fldChar w:fldCharType="separate"/>
      </w:r>
      <w:r w:rsidR="000E6CF3">
        <w:t>Test 3: Reaktion auf Demomodus</w:t>
      </w:r>
      <w:r>
        <w:fldChar w:fldCharType="end"/>
      </w:r>
      <w:r>
        <w:t xml:space="preserve">). Aus dem Test konnte folgender Schluss gezogen werden: Wenn ein Passant im </w:t>
      </w:r>
      <w:r>
        <w:lastRenderedPageBreak/>
        <w:t>Demomodus von Kinect erkannt wird, soll beim Anzeigen des Timers gleichzeitig das Skelett des Nutzers angezeigt werden, damit er neugierig wird und stehen bleibt. Er wird sofort erkennen, dass er das Skelett ist und somit nach dem Wechseln in den Interaktionsmodus die Applikation problemlos bedienen kann.</w:t>
      </w:r>
      <w:r>
        <w:br/>
        <w:t>Dieser Redesign Entscheid wurde sogleich nach der Durchführung des Tests implementiert.</w:t>
      </w:r>
    </w:p>
    <w:p w:rsidR="00E462E1" w:rsidRDefault="00E462E1" w:rsidP="00E462E1">
      <w:pPr>
        <w:pStyle w:val="Heading5"/>
      </w:pPr>
      <w:bookmarkStart w:id="392" w:name="_Toc327467714"/>
      <w:r>
        <w:t>Menu mit Tabs</w:t>
      </w:r>
      <w:bookmarkEnd w:id="392"/>
    </w:p>
    <w:p w:rsidR="00E462E1" w:rsidRDefault="00E462E1" w:rsidP="00E462E1">
      <w:r>
        <w:t xml:space="preserve">Das Menu der Applikation besteht aus Tabs. Diese Tabs stellen Elemente dar, welche die meisten Nutzer von Browserapplikationen her kennen und daher verstehen sollten. Dieser Sachverhalt wurde beim Test </w:t>
      </w:r>
      <w:r>
        <w:fldChar w:fldCharType="begin"/>
      </w:r>
      <w:r>
        <w:instrText xml:space="preserve"> REF _Ref327458087 \r \h </w:instrText>
      </w:r>
      <w:r>
        <w:fldChar w:fldCharType="separate"/>
      </w:r>
      <w:r w:rsidR="000E6CF3">
        <w:t>V.8.2.4</w:t>
      </w:r>
      <w:r>
        <w:fldChar w:fldCharType="end"/>
      </w:r>
      <w:r>
        <w:t xml:space="preserve"> </w:t>
      </w:r>
      <w:r>
        <w:fldChar w:fldCharType="begin"/>
      </w:r>
      <w:r>
        <w:instrText xml:space="preserve"> REF _Ref327458089 \h </w:instrText>
      </w:r>
      <w:r>
        <w:fldChar w:fldCharType="separate"/>
      </w:r>
      <w:r w:rsidR="000E6CF3">
        <w:t>Test 4: Grafisches Design</w:t>
      </w:r>
      <w:r>
        <w:fldChar w:fldCharType="end"/>
      </w:r>
      <w:r>
        <w:t xml:space="preserve"> validiert. Nach dem Test wurden noch farbliche Anpassungen vorgenommen,  welche dem Nutzer verdeutlichen, welches Tab gerade aktiv ist. </w:t>
      </w:r>
    </w:p>
    <w:p w:rsidR="00E462E1" w:rsidRPr="00F60BC2" w:rsidRDefault="00E462E1" w:rsidP="00E462E1">
      <w:r>
        <w:t xml:space="preserve">Zwei weitere Punkte, welche aber im Rahmen der Bachelorarbeit nicht umgesetzt werden können, ergaben sich aus dem Usability Test. Der Handcursor dreht sich über jedem anwählbaren Element, was für den Nutzer verwirrend sein kann. Im Menu dreht sich der Handcursor also beispielsweise auch, wenn er sich über dem bereits aktiven Tab befindet. Auch soll der Handcursor, wenn er sich über einem nicht anwählbaren Element befindet, abgeschwächt oder durchgestrichen dargestellt werden. Diese zwei Anforderungen wurden in Form von User Stories in den Backlog (siehe </w:t>
      </w:r>
      <w:r>
        <w:fldChar w:fldCharType="begin"/>
      </w:r>
      <w:r>
        <w:instrText xml:space="preserve"> REF _Ref327458131 \r \h </w:instrText>
      </w:r>
      <w:r>
        <w:fldChar w:fldCharType="separate"/>
      </w:r>
      <w:r w:rsidR="000E6CF3">
        <w:t>V.4.3</w:t>
      </w:r>
      <w:r>
        <w:fldChar w:fldCharType="end"/>
      </w:r>
      <w:r>
        <w:t xml:space="preserve"> </w:t>
      </w:r>
      <w:r>
        <w:fldChar w:fldCharType="begin"/>
      </w:r>
      <w:r>
        <w:instrText xml:space="preserve"> REF _Ref327458133 \h </w:instrText>
      </w:r>
      <w:r>
        <w:fldChar w:fldCharType="separate"/>
      </w:r>
      <w:r w:rsidR="000E6CF3">
        <w:t>Funktionale Anforderungen</w:t>
      </w:r>
      <w:r>
        <w:fldChar w:fldCharType="end"/>
      </w:r>
      <w:r>
        <w:t>) aufgenommen.</w:t>
      </w:r>
    </w:p>
    <w:p w:rsidR="00E462E1" w:rsidRDefault="00E462E1" w:rsidP="00E462E1">
      <w:pPr>
        <w:pStyle w:val="Heading5"/>
      </w:pPr>
      <w:bookmarkStart w:id="393" w:name="_Ref326852589"/>
      <w:bookmarkStart w:id="394" w:name="_Toc327467715"/>
      <w:r>
        <w:t xml:space="preserve">Corporate </w:t>
      </w:r>
      <w:r w:rsidRPr="009F39AA">
        <w:t>Design</w:t>
      </w:r>
      <w:r>
        <w:t xml:space="preserve"> HSR</w:t>
      </w:r>
      <w:bookmarkEnd w:id="393"/>
      <w:bookmarkEnd w:id="394"/>
    </w:p>
    <w:p w:rsidR="00E462E1" w:rsidRDefault="00E462E1" w:rsidP="00E462E1">
      <w:r>
        <w:t>Das Corporate Design der HSR [hsr11] legt verschiedene Farben, Schriftarten sowie die Verwendung des HSR Logos fest. Diese Vorgaben wurden für die Videowall so gut als möglich eingehalten.</w:t>
      </w:r>
    </w:p>
    <w:p w:rsidR="00E462E1" w:rsidRDefault="00E462E1" w:rsidP="00E462E1">
      <w:r>
        <w:t xml:space="preserve">Am 05.06.12 </w:t>
      </w:r>
      <w:proofErr w:type="gramStart"/>
      <w:r>
        <w:t>wurde</w:t>
      </w:r>
      <w:proofErr w:type="gramEnd"/>
      <w:r>
        <w:t xml:space="preserve"> das Design mit Michael Lieberherr und Oliver Kirchhofer von der Kommunikationsstelle der HSR besprochen. Aus dem Gespräch ergaben sich folgende zwei Änderungen, die sogleich umgesetzt wurden:</w:t>
      </w:r>
    </w:p>
    <w:p w:rsidR="00E462E1" w:rsidRDefault="00E462E1" w:rsidP="00FC1D38">
      <w:pPr>
        <w:pStyle w:val="ListParagraph"/>
        <w:numPr>
          <w:ilvl w:val="0"/>
          <w:numId w:val="24"/>
        </w:numPr>
      </w:pPr>
      <w:r>
        <w:t>Verwendung der Schriftart Arial ist in Ordnung</w:t>
      </w:r>
    </w:p>
    <w:p w:rsidR="00E462E1" w:rsidRDefault="00E462E1" w:rsidP="00FC1D38">
      <w:pPr>
        <w:pStyle w:val="ListParagraph"/>
        <w:numPr>
          <w:ilvl w:val="0"/>
          <w:numId w:val="24"/>
        </w:numPr>
      </w:pPr>
      <w:r>
        <w:t>Pfeile in der Poster-Applikation kleiner machen (Iceberg Buttons)</w:t>
      </w:r>
    </w:p>
    <w:p w:rsidR="00E462E1" w:rsidRDefault="00E462E1" w:rsidP="00E462E1">
      <w:r>
        <w:t xml:space="preserve">Das daraus resultierende Externe Design wird im Kapitel </w:t>
      </w:r>
      <w:r>
        <w:fldChar w:fldCharType="begin"/>
      </w:r>
      <w:r>
        <w:instrText xml:space="preserve"> REF _Ref326587541 \r \h </w:instrText>
      </w:r>
      <w:r>
        <w:fldChar w:fldCharType="separate"/>
      </w:r>
      <w:r w:rsidR="000E6CF3">
        <w:t>V.5.4.5</w:t>
      </w:r>
      <w:r>
        <w:fldChar w:fldCharType="end"/>
      </w:r>
      <w:r>
        <w:t xml:space="preserve"> </w:t>
      </w:r>
      <w:r>
        <w:fldChar w:fldCharType="begin"/>
      </w:r>
      <w:r>
        <w:instrText xml:space="preserve"> REF _Ref326587538 \h </w:instrText>
      </w:r>
      <w:r>
        <w:fldChar w:fldCharType="separate"/>
      </w:r>
      <w:r w:rsidR="000E6CF3">
        <w:t>Externes Design</w:t>
      </w:r>
      <w:r>
        <w:fldChar w:fldCharType="end"/>
      </w:r>
      <w:r>
        <w:t xml:space="preserve"> aufgezeigt.</w:t>
      </w:r>
    </w:p>
    <w:p w:rsidR="00E462E1" w:rsidRDefault="00E462E1" w:rsidP="00E462E1">
      <w:r>
        <w:t xml:space="preserve">Es wurden noch </w:t>
      </w:r>
      <w:proofErr w:type="gramStart"/>
      <w:r>
        <w:t>weitere</w:t>
      </w:r>
      <w:proofErr w:type="gramEnd"/>
      <w:r>
        <w:t xml:space="preserve"> Design Vorschläge gemacht, welche bei einer Weiterentwicklung der Applikation umgesetzt werden könnten:</w:t>
      </w:r>
    </w:p>
    <w:p w:rsidR="00E462E1" w:rsidRDefault="00E462E1" w:rsidP="00FC1D38">
      <w:pPr>
        <w:pStyle w:val="ListParagraph"/>
        <w:numPr>
          <w:ilvl w:val="0"/>
          <w:numId w:val="25"/>
        </w:numPr>
      </w:pPr>
      <w:r>
        <w:t>Das HSR Logo kommt oben links hin. Der Hintergrund des Logos muss weiss sein, dies bedarf Anpassungen im Menu.</w:t>
      </w:r>
    </w:p>
    <w:p w:rsidR="00E462E1" w:rsidRDefault="00E462E1" w:rsidP="00FC1D38">
      <w:pPr>
        <w:pStyle w:val="ListParagraph"/>
        <w:numPr>
          <w:ilvl w:val="0"/>
          <w:numId w:val="25"/>
        </w:numPr>
      </w:pPr>
      <w:r>
        <w:t>Der Abstand zwischen den Tabs im Menu soll grösser sein.</w:t>
      </w:r>
    </w:p>
    <w:p w:rsidR="00E462E1" w:rsidRDefault="00E462E1" w:rsidP="00FC1D38">
      <w:pPr>
        <w:pStyle w:val="ListParagraph"/>
        <w:numPr>
          <w:ilvl w:val="0"/>
          <w:numId w:val="25"/>
        </w:numPr>
      </w:pPr>
      <w:r>
        <w:t>Die Iceberg-Buttons sollen Grow-Buttons sein, welche in der Vertikale grösser werden, wenn mit der Maus darüber gefahren wird. Dadurch erkennt der Benutzer, dass der Button grösser ist als er angezeigt wird.</w:t>
      </w:r>
    </w:p>
    <w:p w:rsidR="00E462E1" w:rsidRDefault="00E462E1" w:rsidP="00FC1D38">
      <w:pPr>
        <w:pStyle w:val="ListParagraph"/>
        <w:numPr>
          <w:ilvl w:val="0"/>
          <w:numId w:val="25"/>
        </w:numPr>
      </w:pPr>
      <w:r>
        <w:t>Es sollen Gesten verwendet werden können, damit für das Browsen der Poster keine Pfeile mehr angezeigt werden müssen.</w:t>
      </w:r>
    </w:p>
    <w:p w:rsidR="00E462E1" w:rsidRDefault="00E462E1" w:rsidP="00FC1D38">
      <w:pPr>
        <w:pStyle w:val="ListParagraph"/>
        <w:numPr>
          <w:ilvl w:val="0"/>
          <w:numId w:val="25"/>
        </w:numPr>
      </w:pPr>
      <w:r>
        <w:t xml:space="preserve">Das Menu soll </w:t>
      </w:r>
      <w:proofErr w:type="gramStart"/>
      <w:r>
        <w:t>einem</w:t>
      </w:r>
      <w:proofErr w:type="gramEnd"/>
      <w:r>
        <w:t xml:space="preserve"> Home-Screen, auf welchem das HSR Logo platziert wird, weichen. Von da aus können die Inhalte der Videowall durch das Anwählen der Buttons angeschaut werden. Über einen Home-Button im unteren Bereich neben dem Skelett kommt man zurück zum Home-Screen.</w:t>
      </w:r>
      <w:r w:rsidRPr="00F37F7A">
        <w:t xml:space="preserve"> </w:t>
      </w:r>
    </w:p>
    <w:p w:rsidR="00E462E1" w:rsidRDefault="00E462E1" w:rsidP="00E462E1">
      <w:pPr>
        <w:pStyle w:val="Heading4"/>
      </w:pPr>
      <w:bookmarkStart w:id="395" w:name="_Toc324860371"/>
      <w:bookmarkStart w:id="396" w:name="_Ref326579818"/>
      <w:bookmarkStart w:id="397" w:name="_Ref326579820"/>
      <w:bookmarkStart w:id="398" w:name="_Ref326587538"/>
      <w:bookmarkStart w:id="399" w:name="_Ref326587541"/>
      <w:bookmarkStart w:id="400" w:name="_Ref327254970"/>
      <w:bookmarkStart w:id="401" w:name="_Ref327254972"/>
      <w:bookmarkStart w:id="402" w:name="_Toc327467716"/>
      <w:r>
        <w:t>Externes Design</w:t>
      </w:r>
      <w:bookmarkEnd w:id="395"/>
      <w:bookmarkEnd w:id="396"/>
      <w:bookmarkEnd w:id="397"/>
      <w:bookmarkEnd w:id="398"/>
      <w:bookmarkEnd w:id="399"/>
      <w:bookmarkEnd w:id="400"/>
      <w:bookmarkEnd w:id="401"/>
      <w:bookmarkEnd w:id="402"/>
    </w:p>
    <w:p w:rsidR="00E462E1" w:rsidRPr="000E0C8C" w:rsidRDefault="00E462E1" w:rsidP="00E462E1">
      <w:r>
        <w:t xml:space="preserve">Nach den in Kapitel </w:t>
      </w:r>
      <w:r>
        <w:fldChar w:fldCharType="begin"/>
      </w:r>
      <w:r>
        <w:instrText xml:space="preserve"> REF _Ref326852906 \r \h </w:instrText>
      </w:r>
      <w:r>
        <w:fldChar w:fldCharType="separate"/>
      </w:r>
      <w:r w:rsidR="000E6CF3">
        <w:t>V.5.4.4</w:t>
      </w:r>
      <w:r>
        <w:fldChar w:fldCharType="end"/>
      </w:r>
      <w:r>
        <w:t xml:space="preserve"> </w:t>
      </w:r>
      <w:r>
        <w:fldChar w:fldCharType="begin"/>
      </w:r>
      <w:r>
        <w:instrText xml:space="preserve"> REF _Ref326852906 \h </w:instrText>
      </w:r>
      <w:r>
        <w:fldChar w:fldCharType="separate"/>
      </w:r>
      <w:r w:rsidR="000E6CF3">
        <w:t>Design Entscheide</w:t>
      </w:r>
      <w:r>
        <w:fldChar w:fldCharType="end"/>
      </w:r>
      <w:r>
        <w:t xml:space="preserve"> aufgelisteten Design Entscheiden wurde das Externe Design für die Hauptapplikation sowie für die Poster- und die Mittagsmenu-Applikation erarbeitet.</w:t>
      </w:r>
    </w:p>
    <w:p w:rsidR="00E462E1" w:rsidRDefault="00E462E1" w:rsidP="00E462E1">
      <w:pPr>
        <w:pStyle w:val="Heading5"/>
      </w:pPr>
      <w:bookmarkStart w:id="403" w:name="_Toc327467717"/>
      <w:r>
        <w:t>Videowall-Applikation</w:t>
      </w:r>
      <w:bookmarkEnd w:id="403"/>
    </w:p>
    <w:p w:rsidR="00E462E1" w:rsidRDefault="00E462E1" w:rsidP="00E462E1">
      <w:r>
        <w:t>Oben befinden sich die Tabs. Aktiviert man eines davon, so wird in die entsprechende Applikation gewechselt. Das aktive Tab wird weiss dargestellt, die nicht aktiven Tabs sind Blau hinterlegt. In der Mitte des Bildschirmes wird die aktive Applikation angezeigt. Unten links wird zu jeder Zeit das HSR Logo angezeigt. In der Mitte des unteren Bereichs wird das Skelett des Nutzers in blauer Farbe angezeigt. Der Cursor ist als Hand dargestellt. Wird mit der rechten Hand bedient, so wird ein Icon mit einer rechten Hand angezeigt. Wird mit der linken Hand bedient, so hat der Cursor ein Icon mit einer linken Hand.</w:t>
      </w:r>
    </w:p>
    <w:p w:rsidR="00E462E1" w:rsidRDefault="00E462E1" w:rsidP="00B72C9D">
      <w:pPr>
        <w:pStyle w:val="Bild"/>
      </w:pPr>
      <w:r>
        <w:rPr>
          <w:noProof/>
          <w:lang w:eastAsia="de-CH"/>
        </w:rPr>
        <w:lastRenderedPageBreak/>
        <w:drawing>
          <wp:inline distT="0" distB="0" distL="0" distR="0" wp14:anchorId="67B907E2" wp14:editId="40704E7B">
            <wp:extent cx="5760720" cy="3600450"/>
            <wp:effectExtent l="0" t="0" r="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unchmenu_app.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760720" cy="3600450"/>
                    </a:xfrm>
                    <a:prstGeom prst="rect">
                      <a:avLst/>
                    </a:prstGeom>
                  </pic:spPr>
                </pic:pic>
              </a:graphicData>
            </a:graphic>
          </wp:inline>
        </w:drawing>
      </w:r>
    </w:p>
    <w:p w:rsidR="00E462E1" w:rsidRDefault="00E462E1" w:rsidP="00E462E1">
      <w:pPr>
        <w:pStyle w:val="Caption"/>
      </w:pPr>
      <w:bookmarkStart w:id="404" w:name="_Ref327354389"/>
      <w:bookmarkStart w:id="405" w:name="_Toc327468050"/>
      <w:r>
        <w:t xml:space="preserve">Abbildung </w:t>
      </w:r>
      <w:fldSimple w:instr=" SEQ Abbildung \* ARABIC ">
        <w:r w:rsidR="000E6CF3">
          <w:rPr>
            <w:noProof/>
          </w:rPr>
          <w:t>48</w:t>
        </w:r>
      </w:fldSimple>
      <w:r>
        <w:t xml:space="preserve"> - Externes Design, Videowall-Applikation</w:t>
      </w:r>
      <w:bookmarkEnd w:id="404"/>
      <w:bookmarkEnd w:id="405"/>
    </w:p>
    <w:p w:rsidR="00E462E1" w:rsidRDefault="00E462E1" w:rsidP="00E462E1">
      <w:pPr>
        <w:pStyle w:val="Heading5"/>
      </w:pPr>
      <w:bookmarkStart w:id="406" w:name="_Toc327467718"/>
      <w:r>
        <w:t>Poster-Applikation (Plug-in)</w:t>
      </w:r>
      <w:bookmarkEnd w:id="406"/>
    </w:p>
    <w:p w:rsidR="00E462E1" w:rsidRDefault="00E462E1" w:rsidP="00B72C9D">
      <w:pPr>
        <w:pStyle w:val="Bild"/>
      </w:pPr>
      <w:r>
        <w:rPr>
          <w:noProof/>
          <w:lang w:eastAsia="de-CH"/>
        </w:rPr>
        <w:drawing>
          <wp:inline distT="0" distB="0" distL="0" distR="0" wp14:anchorId="2F7F954F" wp14:editId="4C8FBC42">
            <wp:extent cx="5760720" cy="360045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ster_app.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760720" cy="3600450"/>
                    </a:xfrm>
                    <a:prstGeom prst="rect">
                      <a:avLst/>
                    </a:prstGeom>
                  </pic:spPr>
                </pic:pic>
              </a:graphicData>
            </a:graphic>
          </wp:inline>
        </w:drawing>
      </w:r>
    </w:p>
    <w:p w:rsidR="00E462E1" w:rsidRDefault="00E462E1" w:rsidP="00E462E1">
      <w:pPr>
        <w:pStyle w:val="Caption"/>
      </w:pPr>
      <w:bookmarkStart w:id="407" w:name="_Toc327468051"/>
      <w:r>
        <w:t xml:space="preserve">Abbildung </w:t>
      </w:r>
      <w:fldSimple w:instr=" SEQ Abbildung \* ARABIC ">
        <w:r w:rsidR="000E6CF3">
          <w:rPr>
            <w:noProof/>
          </w:rPr>
          <w:t>49</w:t>
        </w:r>
      </w:fldSimple>
      <w:r>
        <w:t xml:space="preserve"> - Externes Design, Poster-Applikation</w:t>
      </w:r>
      <w:r>
        <w:rPr>
          <w:noProof/>
        </w:rPr>
        <w:t xml:space="preserve"> (Plug-in)</w:t>
      </w:r>
      <w:bookmarkEnd w:id="407"/>
    </w:p>
    <w:p w:rsidR="00E462E1" w:rsidRDefault="00E462E1" w:rsidP="00E462E1">
      <w:r>
        <w:t>Die Poster-Applikation zeigt ein Poster an. Mit den Pfeilen, welche sich links und rechts vom Poster befinden, kann zum vorherigen oder zum nachfolgenden Poster navigiert werden. Die Pfeile sind in Blau gehalten.</w:t>
      </w:r>
    </w:p>
    <w:p w:rsidR="00E462E1" w:rsidRDefault="00E462E1" w:rsidP="00E462E1">
      <w:r>
        <w:br w:type="page"/>
      </w:r>
    </w:p>
    <w:p w:rsidR="00E462E1" w:rsidRDefault="00E462E1" w:rsidP="00E462E1">
      <w:pPr>
        <w:pStyle w:val="Heading5"/>
      </w:pPr>
      <w:bookmarkStart w:id="408" w:name="_Toc327467719"/>
      <w:r>
        <w:lastRenderedPageBreak/>
        <w:t>Mittagsmenu-Applikation (Plug-in)</w:t>
      </w:r>
      <w:bookmarkEnd w:id="408"/>
    </w:p>
    <w:p w:rsidR="00E462E1" w:rsidRPr="00763B8E" w:rsidRDefault="00E462E1" w:rsidP="00E462E1">
      <w:r w:rsidRPr="00FA53CB">
        <w:t xml:space="preserve">Die </w:t>
      </w:r>
      <w:r>
        <w:fldChar w:fldCharType="begin"/>
      </w:r>
      <w:r>
        <w:instrText xml:space="preserve"> REF _Ref327354389 \h </w:instrText>
      </w:r>
      <w:r>
        <w:fldChar w:fldCharType="separate"/>
      </w:r>
      <w:r w:rsidR="000E6CF3">
        <w:t xml:space="preserve">Abbildung </w:t>
      </w:r>
      <w:r w:rsidR="000E6CF3">
        <w:rPr>
          <w:noProof/>
        </w:rPr>
        <w:t>48</w:t>
      </w:r>
      <w:r w:rsidR="000E6CF3">
        <w:t xml:space="preserve"> - Externes Design, Videowall-Applikation</w:t>
      </w:r>
      <w:r>
        <w:fldChar w:fldCharType="end"/>
      </w:r>
      <w:r>
        <w:t xml:space="preserve"> zeigt die Mittagsmenu-Applikation. Diese wurde sehr schlicht gehalten. Besonders relevante Texte, wie das Datum und die Kategorie, wurden im Schriftbild hervorgehoben.</w:t>
      </w:r>
    </w:p>
    <w:p w:rsidR="00E462E1" w:rsidRPr="007240BC" w:rsidRDefault="00E462E1" w:rsidP="00E462E1">
      <w:pPr>
        <w:pStyle w:val="Heading5"/>
      </w:pPr>
      <w:bookmarkStart w:id="409" w:name="_Toc327467720"/>
      <w:r>
        <w:t>Demomodus</w:t>
      </w:r>
      <w:bookmarkEnd w:id="409"/>
    </w:p>
    <w:p w:rsidR="00E462E1" w:rsidRDefault="00E462E1" w:rsidP="00E462E1">
      <w:r>
        <w:t xml:space="preserve">Für den Demomodus „Teaser“ (siehe </w:t>
      </w:r>
      <w:r>
        <w:fldChar w:fldCharType="begin"/>
      </w:r>
      <w:r>
        <w:instrText xml:space="preserve"> REF _Ref327458181 \r \h </w:instrText>
      </w:r>
      <w:r>
        <w:fldChar w:fldCharType="separate"/>
      </w:r>
      <w:r w:rsidR="000E6CF3">
        <w:t>V.6.7</w:t>
      </w:r>
      <w:r>
        <w:fldChar w:fldCharType="end"/>
      </w:r>
      <w:r>
        <w:t xml:space="preserve"> </w:t>
      </w:r>
      <w:r>
        <w:fldChar w:fldCharType="begin"/>
      </w:r>
      <w:r>
        <w:instrText xml:space="preserve"> REF _Ref327458183 \h </w:instrText>
      </w:r>
      <w:r>
        <w:fldChar w:fldCharType="separate"/>
      </w:r>
      <w:r w:rsidR="000E6CF3">
        <w:t>Design</w:t>
      </w:r>
      <w:r w:rsidR="000E6CF3" w:rsidRPr="00307B11">
        <w:t xml:space="preserve"> des Demomodus</w:t>
      </w:r>
      <w:r>
        <w:fldChar w:fldCharType="end"/>
      </w:r>
      <w:r>
        <w:t xml:space="preserve">) wurde ein externes Design erarbeitet. Sobald der Demomodus aktiv ist, wird auf </w:t>
      </w:r>
      <w:proofErr w:type="gramStart"/>
      <w:r>
        <w:t>der Videowall</w:t>
      </w:r>
      <w:proofErr w:type="gramEnd"/>
      <w:r>
        <w:t xml:space="preserve"> eine aus einer vorgegebenen Farbpalette zufällig ausgewählte Farbe gezeigt.</w:t>
      </w:r>
    </w:p>
    <w:p w:rsidR="00E462E1" w:rsidRPr="00D529EE" w:rsidRDefault="00E462E1" w:rsidP="00E462E1">
      <w:r>
        <w:t>In der Mitte wird jeweils der Teaser-Text der im Hintergrund aktiven Applikation angezeigt. Dies könnte beispielsweise die Mittagsmenu-Applikation sein, was dann dazu führt, dass der entsprechend passende Text „Hunger?“ angezeigt wird. Unterhalb dieses Textes befindet sich noch ein Zusatztext, welcher die Passanten dazu animieren soll, sich der Wall zu nähern.</w:t>
      </w:r>
    </w:p>
    <w:p w:rsidR="00E462E1" w:rsidRDefault="00E462E1" w:rsidP="00B72C9D">
      <w:pPr>
        <w:pStyle w:val="Bild"/>
        <w:rPr>
          <w:lang w:eastAsia="de-CH"/>
        </w:rPr>
      </w:pPr>
      <w:r>
        <w:rPr>
          <w:noProof/>
          <w:lang w:eastAsia="de-CH"/>
        </w:rPr>
        <w:drawing>
          <wp:inline distT="0" distB="0" distL="0" distR="0" wp14:anchorId="41361189" wp14:editId="524B7B47">
            <wp:extent cx="5821200" cy="3636000"/>
            <wp:effectExtent l="0" t="0" r="8255" b="317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moMode_teaser.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821200" cy="3636000"/>
                    </a:xfrm>
                    <a:prstGeom prst="rect">
                      <a:avLst/>
                    </a:prstGeom>
                  </pic:spPr>
                </pic:pic>
              </a:graphicData>
            </a:graphic>
          </wp:inline>
        </w:drawing>
      </w:r>
    </w:p>
    <w:p w:rsidR="00E462E1" w:rsidRDefault="00E462E1" w:rsidP="00E462E1">
      <w:pPr>
        <w:pStyle w:val="Caption"/>
      </w:pPr>
      <w:bookmarkStart w:id="410" w:name="_Toc327468052"/>
      <w:r>
        <w:t xml:space="preserve">Abbildung </w:t>
      </w:r>
      <w:fldSimple w:instr=" SEQ Abbildung \* ARABIC ">
        <w:r w:rsidR="000E6CF3">
          <w:rPr>
            <w:noProof/>
          </w:rPr>
          <w:t>50</w:t>
        </w:r>
      </w:fldSimple>
      <w:r>
        <w:t xml:space="preserve"> - Externes Design, Demomodus Teaser-Text</w:t>
      </w:r>
      <w:bookmarkEnd w:id="410"/>
    </w:p>
    <w:p w:rsidR="00E462E1" w:rsidRDefault="00E462E1" w:rsidP="00E462E1">
      <w:r>
        <w:t>Sobald sich ein Passant der Wall genähert hat und dessen Skelett erkannt wurde, beginnt ein Countdown und das erkannte Skelett wird angezeigt.</w:t>
      </w:r>
    </w:p>
    <w:p w:rsidR="00E462E1" w:rsidRDefault="00E462E1" w:rsidP="00B72C9D">
      <w:pPr>
        <w:pStyle w:val="Bild"/>
      </w:pPr>
      <w:r>
        <w:rPr>
          <w:noProof/>
          <w:lang w:eastAsia="de-CH"/>
        </w:rPr>
        <w:lastRenderedPageBreak/>
        <w:drawing>
          <wp:inline distT="0" distB="0" distL="0" distR="0" wp14:anchorId="34C529B6" wp14:editId="0ADDF992">
            <wp:extent cx="5846400" cy="3654000"/>
            <wp:effectExtent l="0" t="0" r="2540" b="381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moMode_skeleton.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846400" cy="3654000"/>
                    </a:xfrm>
                    <a:prstGeom prst="rect">
                      <a:avLst/>
                    </a:prstGeom>
                  </pic:spPr>
                </pic:pic>
              </a:graphicData>
            </a:graphic>
          </wp:inline>
        </w:drawing>
      </w:r>
    </w:p>
    <w:p w:rsidR="00E462E1" w:rsidRDefault="00E462E1" w:rsidP="00E462E1">
      <w:pPr>
        <w:pStyle w:val="Caption"/>
      </w:pPr>
      <w:bookmarkStart w:id="411" w:name="_Toc327468053"/>
      <w:r>
        <w:t xml:space="preserve">Abbildung </w:t>
      </w:r>
      <w:fldSimple w:instr=" SEQ Abbildung \* ARABIC ">
        <w:r w:rsidR="000E6CF3">
          <w:rPr>
            <w:noProof/>
          </w:rPr>
          <w:t>51</w:t>
        </w:r>
      </w:fldSimple>
      <w:r>
        <w:t xml:space="preserve"> - Externes Design, Demomodus Countdown</w:t>
      </w:r>
      <w:bookmarkEnd w:id="411"/>
    </w:p>
    <w:p w:rsidR="00E462E1" w:rsidRDefault="00E462E1" w:rsidP="00E462E1">
      <w:r>
        <w:t xml:space="preserve">Der Countdown ist dazu da, dass der Nutzer einerseits eine Rückmeldung auf sein Näherkommen erhält und anderseits darüber informiert wird, wie lange er noch warten muss, bis es weiter geht. Die Skelett-Anzeige wurde nach einem Usability Test (siehe </w:t>
      </w:r>
      <w:r>
        <w:fldChar w:fldCharType="begin"/>
      </w:r>
      <w:r>
        <w:instrText xml:space="preserve"> REF _Ref325468794 \r \h </w:instrText>
      </w:r>
      <w:r>
        <w:fldChar w:fldCharType="separate"/>
      </w:r>
      <w:r w:rsidR="000E6CF3">
        <w:t>V.8.2.3</w:t>
      </w:r>
      <w:r>
        <w:fldChar w:fldCharType="end"/>
      </w:r>
      <w:r>
        <w:t xml:space="preserve"> </w:t>
      </w:r>
      <w:r>
        <w:fldChar w:fldCharType="begin"/>
      </w:r>
      <w:r>
        <w:instrText xml:space="preserve"> REF _Ref325468794 \h </w:instrText>
      </w:r>
      <w:r>
        <w:fldChar w:fldCharType="separate"/>
      </w:r>
      <w:r w:rsidR="000E6CF3">
        <w:t>Test 3: Reaktion auf Demomodus</w:t>
      </w:r>
      <w:r>
        <w:fldChar w:fldCharType="end"/>
      </w:r>
      <w:r>
        <w:t xml:space="preserve">) implementiert, sie macht dem Nutzer klar, dass er von der Applikation erkannt worden ist. </w:t>
      </w:r>
      <w:r>
        <w:br/>
        <w:t>Ist der Countdown bei 0 angekommen, wird vom Demomodus in den Interaktionsmodus gewechselt. Auch wird dem Nutzer schon zu diesem Zeitpunkt der Handcursor angezeigt, damit dessen Verwendung in der Wartezeit erlernt werden kann.</w:t>
      </w:r>
    </w:p>
    <w:p w:rsidR="00E462E1" w:rsidRDefault="00E462E1" w:rsidP="00E462E1">
      <w:pPr>
        <w:rPr>
          <w:rFonts w:asciiTheme="majorHAnsi" w:hAnsiTheme="majorHAnsi"/>
          <w:color w:val="00629E"/>
          <w:spacing w:val="10"/>
          <w:sz w:val="22"/>
          <w:szCs w:val="22"/>
        </w:rPr>
      </w:pPr>
      <w:r>
        <w:t xml:space="preserve">Entfernt sich ein Nutzer vor Ablauf des Countdowns von </w:t>
      </w:r>
      <w:proofErr w:type="gramStart"/>
      <w:r>
        <w:t>der Wall</w:t>
      </w:r>
      <w:proofErr w:type="gramEnd"/>
      <w:r>
        <w:t>, so wird wieder der Teaser-Text angezeigt.</w:t>
      </w:r>
    </w:p>
    <w:p w:rsidR="00B72C9D" w:rsidRDefault="00B72C9D">
      <w:r>
        <w:br w:type="page"/>
      </w:r>
    </w:p>
    <w:p w:rsidR="00E462E1" w:rsidRDefault="00E462E1" w:rsidP="00E462E1">
      <w:pPr>
        <w:pStyle w:val="Heading4"/>
      </w:pPr>
      <w:bookmarkStart w:id="412" w:name="_Toc327467721"/>
      <w:r>
        <w:lastRenderedPageBreak/>
        <w:t>Guidelines</w:t>
      </w:r>
      <w:bookmarkEnd w:id="412"/>
    </w:p>
    <w:p w:rsidR="00E462E1" w:rsidRDefault="00E462E1" w:rsidP="00E462E1">
      <w:r>
        <w:t>Die „Microsoft for Kinect Human Interface Guidelines“</w:t>
      </w:r>
      <w:bookmarkStart w:id="413" w:name="_Ref326581912"/>
      <w:r>
        <w:rPr>
          <w:rStyle w:val="FootnoteReference"/>
        </w:rPr>
        <w:footnoteReference w:id="28"/>
      </w:r>
      <w:bookmarkEnd w:id="413"/>
      <w:r>
        <w:t xml:space="preserve"> definieren eine Reihe von Prinzipien. Dieses Dokument war jedoch erst ab dem 21.05.2012 online verfügbar. Die Bachelorarbeit startete aber bereits am 20.02.2012, daher war bis zu diesem Zeitpunkt schon ein Grossteil der Applikation umgesetzt. Trotz dem Fehlen der Guidelines zu Beginn der Bachelorarbeit konnten die Anforderungen und Empfehlungen aus den Guidelines erfüllt werden, was auf die zahlreich durchgeführten Usability Tests (siehe </w:t>
      </w:r>
      <w:r>
        <w:fldChar w:fldCharType="begin"/>
      </w:r>
      <w:r>
        <w:instrText xml:space="preserve"> REF _Ref327458295 \r \h </w:instrText>
      </w:r>
      <w:r>
        <w:fldChar w:fldCharType="separate"/>
      </w:r>
      <w:r w:rsidR="000E6CF3">
        <w:t>V.8.2</w:t>
      </w:r>
      <w:r>
        <w:fldChar w:fldCharType="end"/>
      </w:r>
      <w:r>
        <w:t xml:space="preserve"> </w:t>
      </w:r>
      <w:r>
        <w:fldChar w:fldCharType="begin"/>
      </w:r>
      <w:r>
        <w:instrText xml:space="preserve"> REF _Ref327458297 \h </w:instrText>
      </w:r>
      <w:r>
        <w:fldChar w:fldCharType="separate"/>
      </w:r>
      <w:r w:rsidR="000E6CF3">
        <w:t>Usability Tests</w:t>
      </w:r>
      <w:r>
        <w:fldChar w:fldCharType="end"/>
      </w:r>
      <w:r>
        <w:t xml:space="preserve">) zurückzuführen ist. </w:t>
      </w:r>
    </w:p>
    <w:p w:rsidR="00E462E1" w:rsidRDefault="00E462E1" w:rsidP="00E462E1">
      <w:r>
        <w:t>Die Guidelines sind in den nachfolgenden Kapiteln kurz zusammengefasst und es ist beschrieben, wie diese im Projekt umgesetzt wurden.</w:t>
      </w:r>
    </w:p>
    <w:p w:rsidR="00E462E1" w:rsidRDefault="00E462E1" w:rsidP="00E462E1">
      <w:pPr>
        <w:pStyle w:val="Heading5"/>
      </w:pPr>
      <w:bookmarkStart w:id="414" w:name="_Toc327467722"/>
      <w:r>
        <w:t>Human Interface Guidelines</w:t>
      </w:r>
      <w:bookmarkEnd w:id="414"/>
    </w:p>
    <w:p w:rsidR="00E462E1" w:rsidRDefault="00E462E1" w:rsidP="00E462E1">
      <w:pPr>
        <w:pStyle w:val="Heading6"/>
      </w:pPr>
      <w:bookmarkStart w:id="415" w:name="_Toc327467723"/>
      <w:r w:rsidRPr="00C75830">
        <w:t>Best Practices for Designing Interactions</w:t>
      </w:r>
      <w:bookmarkEnd w:id="415"/>
    </w:p>
    <w:p w:rsidR="00E462E1" w:rsidRPr="002E5095" w:rsidRDefault="00E462E1" w:rsidP="00E462E1">
      <w:r>
        <w:t xml:space="preserve">Das Kapitel beschreibt, wie Stimme und Gesten für die Steuerung von Kinect verwendet werden. Unter dem Wort „Gesten“ versteht das Team bestimmte Abläufe von Bewegungen. </w:t>
      </w:r>
      <w:r w:rsidRPr="00F77B98">
        <w:rPr>
          <w:lang w:val="en-US"/>
        </w:rPr>
        <w:t>Die Guid</w:t>
      </w:r>
      <w:r>
        <w:rPr>
          <w:lang w:val="en-US"/>
        </w:rPr>
        <w:t>e</w:t>
      </w:r>
      <w:r w:rsidRPr="00F77B98">
        <w:rPr>
          <w:lang w:val="en-US"/>
        </w:rPr>
        <w:t xml:space="preserve">lines </w:t>
      </w:r>
      <w:r>
        <w:rPr>
          <w:lang w:val="en-US"/>
        </w:rPr>
        <w:t>bezeichnen</w:t>
      </w:r>
      <w:r w:rsidRPr="00F77B98">
        <w:rPr>
          <w:lang w:val="en-US"/>
        </w:rPr>
        <w:t xml:space="preserve"> aber auch eine simple Handbewegung (nicht bestimmt in welche Richtung) als Geste</w:t>
      </w:r>
      <w:r>
        <w:rPr>
          <w:lang w:val="en-US"/>
        </w:rPr>
        <w:t xml:space="preserve">: </w:t>
      </w:r>
      <w:r w:rsidRPr="00F77B98">
        <w:rPr>
          <w:lang w:val="en-US"/>
        </w:rPr>
        <w:t>„</w:t>
      </w:r>
      <w:r w:rsidRPr="00C5110B">
        <w:rPr>
          <w:i/>
          <w:lang w:val="en-US"/>
        </w:rPr>
        <w:t>Basic Gesture Types Gestures can take many forms, from using your hand to target something on the screen, to specific, learned patterns of movement, to long stretches of continuous movement.“</w:t>
      </w:r>
      <w:r w:rsidRPr="00525405">
        <w:rPr>
          <w:lang w:val="en-US"/>
        </w:rPr>
        <w:fldChar w:fldCharType="begin"/>
      </w:r>
      <w:r w:rsidRPr="00525405">
        <w:rPr>
          <w:lang w:val="en-US"/>
        </w:rPr>
        <w:instrText xml:space="preserve"> NOTEREF _Ref326581912 \f \h  \* MERGEFORMAT </w:instrText>
      </w:r>
      <w:r w:rsidRPr="00525405">
        <w:rPr>
          <w:lang w:val="en-US"/>
        </w:rPr>
      </w:r>
      <w:r w:rsidRPr="00525405">
        <w:rPr>
          <w:lang w:val="en-US"/>
        </w:rPr>
        <w:fldChar w:fldCharType="separate"/>
      </w:r>
      <w:r w:rsidR="000E6CF3" w:rsidRPr="000E6CF3">
        <w:rPr>
          <w:rStyle w:val="FootnoteReference"/>
          <w:lang w:val="en-US"/>
        </w:rPr>
        <w:t>28</w:t>
      </w:r>
      <w:r w:rsidRPr="00525405">
        <w:rPr>
          <w:lang w:val="en-US"/>
        </w:rPr>
        <w:fldChar w:fldCharType="end"/>
      </w:r>
      <w:r w:rsidRPr="00525405">
        <w:rPr>
          <w:lang w:val="en-US"/>
        </w:rPr>
        <w:t>.</w:t>
      </w:r>
      <w:r w:rsidRPr="00125BA0">
        <w:rPr>
          <w:lang w:val="en-US"/>
        </w:rPr>
        <w:t xml:space="preserve"> </w:t>
      </w:r>
      <w:r>
        <w:rPr>
          <w:lang w:val="en-US"/>
        </w:rPr>
        <w:br/>
      </w:r>
      <w:r w:rsidRPr="0060310D">
        <w:rPr>
          <w:lang w:val="en-US"/>
        </w:rPr>
        <w:t>I</w:t>
      </w:r>
      <w:r>
        <w:rPr>
          <w:lang w:val="en-US"/>
        </w:rPr>
        <w:t>m</w:t>
      </w:r>
      <w:r w:rsidRPr="0060310D">
        <w:rPr>
          <w:lang w:val="en-US"/>
        </w:rPr>
        <w:t xml:space="preserve"> Falle der Videowall werden lediglich </w:t>
      </w:r>
      <w:r w:rsidRPr="004B2B44">
        <w:rPr>
          <w:i/>
          <w:lang w:val="en-US"/>
        </w:rPr>
        <w:t>„Innate Gestures“</w:t>
      </w:r>
      <w:r w:rsidRPr="00525405">
        <w:rPr>
          <w:lang w:val="en-US"/>
        </w:rPr>
        <w:fldChar w:fldCharType="begin"/>
      </w:r>
      <w:r w:rsidRPr="00525405">
        <w:rPr>
          <w:lang w:val="en-US"/>
        </w:rPr>
        <w:instrText xml:space="preserve"> NOTEREF _Ref326581912 \f \h  \* MERGEFORMAT </w:instrText>
      </w:r>
      <w:r w:rsidRPr="00525405">
        <w:rPr>
          <w:lang w:val="en-US"/>
        </w:rPr>
      </w:r>
      <w:r w:rsidRPr="00525405">
        <w:rPr>
          <w:lang w:val="en-US"/>
        </w:rPr>
        <w:fldChar w:fldCharType="separate"/>
      </w:r>
      <w:r w:rsidR="000E6CF3" w:rsidRPr="000E6CF3">
        <w:rPr>
          <w:rStyle w:val="FootnoteReference"/>
          <w:lang w:val="en-US"/>
        </w:rPr>
        <w:t>28</w:t>
      </w:r>
      <w:r w:rsidRPr="00525405">
        <w:rPr>
          <w:lang w:val="en-US"/>
        </w:rPr>
        <w:fldChar w:fldCharType="end"/>
      </w:r>
      <w:r w:rsidRPr="0060310D">
        <w:rPr>
          <w:lang w:val="en-US"/>
        </w:rPr>
        <w:t xml:space="preserve"> verwendet</w:t>
      </w:r>
      <w:r>
        <w:rPr>
          <w:lang w:val="en-US"/>
        </w:rPr>
        <w:t>,</w:t>
      </w:r>
      <w:r w:rsidRPr="0060310D">
        <w:rPr>
          <w:lang w:val="en-US"/>
        </w:rPr>
        <w:t xml:space="preserve"> welche wie folgt beschrieben werden: </w:t>
      </w:r>
      <w:r w:rsidRPr="004E59E1">
        <w:rPr>
          <w:i/>
          <w:lang w:val="en-US"/>
        </w:rPr>
        <w:t>„Innate gestures are ones that the user intuitively knows or that make sense based on the users’ understanding of the world</w:t>
      </w:r>
      <w:proofErr w:type="gramStart"/>
      <w:r w:rsidRPr="004E59E1">
        <w:rPr>
          <w:i/>
          <w:lang w:val="en-US"/>
        </w:rPr>
        <w:t>.“</w:t>
      </w:r>
      <w:proofErr w:type="gramEnd"/>
      <w:r w:rsidRPr="00525405">
        <w:rPr>
          <w:lang w:val="en-US"/>
        </w:rPr>
        <w:fldChar w:fldCharType="begin"/>
      </w:r>
      <w:r w:rsidRPr="00525405">
        <w:rPr>
          <w:lang w:val="en-US"/>
        </w:rPr>
        <w:instrText xml:space="preserve"> NOTEREF _Ref326581912 \f \h  \* MERGEFORMAT </w:instrText>
      </w:r>
      <w:r w:rsidRPr="00525405">
        <w:rPr>
          <w:lang w:val="en-US"/>
        </w:rPr>
      </w:r>
      <w:r w:rsidRPr="00525405">
        <w:rPr>
          <w:lang w:val="en-US"/>
        </w:rPr>
        <w:fldChar w:fldCharType="separate"/>
      </w:r>
      <w:r w:rsidR="000E6CF3" w:rsidRPr="000E6CF3">
        <w:rPr>
          <w:rStyle w:val="FootnoteReference"/>
          <w:lang w:val="en-US"/>
        </w:rPr>
        <w:t>28</w:t>
      </w:r>
      <w:r w:rsidRPr="00525405">
        <w:rPr>
          <w:lang w:val="en-US"/>
        </w:rPr>
        <w:fldChar w:fldCharType="end"/>
      </w:r>
      <w:r w:rsidRPr="004D6B8B">
        <w:t xml:space="preserve">. </w:t>
      </w:r>
      <w:r>
        <w:t xml:space="preserve">Dies trifft auf das Konzept „Meine Hand ist die Maus“ (siehe </w:t>
      </w:r>
      <w:r>
        <w:fldChar w:fldCharType="begin"/>
      </w:r>
      <w:r>
        <w:instrText xml:space="preserve"> REF _Ref327379668 \r \h </w:instrText>
      </w:r>
      <w:r>
        <w:fldChar w:fldCharType="separate"/>
      </w:r>
      <w:r w:rsidR="000E6CF3">
        <w:t>V.8.2.1</w:t>
      </w:r>
      <w:r>
        <w:fldChar w:fldCharType="end"/>
      </w:r>
      <w:r>
        <w:t xml:space="preserve"> </w:t>
      </w:r>
      <w:r>
        <w:fldChar w:fldCharType="begin"/>
      </w:r>
      <w:r>
        <w:instrText xml:space="preserve"> REF _Ref327379668 \h </w:instrText>
      </w:r>
      <w:r>
        <w:fldChar w:fldCharType="separate"/>
      </w:r>
      <w:r w:rsidR="000E6CF3">
        <w:t>Test 1: Wizard of Oz</w:t>
      </w:r>
      <w:r>
        <w:fldChar w:fldCharType="end"/>
      </w:r>
      <w:r>
        <w:t xml:space="preserve">) zu. </w:t>
      </w:r>
      <w:r>
        <w:br/>
        <w:t xml:space="preserve">Weiter ist festgehalten, dass ein visuelles Feedback vorhanden sein soll. Der Nutzer soll unter anderem wissen, ob er von Kinect erkannt wurde, ob er die Kontrolle hat und ob er am richtigen Ort steht. Diese Anforderungen werden alle durch die Darstellung des Skeletts und der Hand gewährleistet. </w:t>
      </w:r>
      <w:r>
        <w:br/>
        <w:t xml:space="preserve">Auch soll die Verwendung von Kinect aus einer gewissen Distanz geschehen. Die Videowall hat eine imposante Grösse. Damit diese überschaubar ist, muss der Nutzer automatisch ein paar Meter Abstand nehmen. </w:t>
      </w:r>
      <w:r>
        <w:br/>
        <w:t xml:space="preserve">Gesten sollen immer mit beiden Händen (ob rechts oder links) ausführbar sein. </w:t>
      </w:r>
      <w:r w:rsidRPr="00586074">
        <w:rPr>
          <w:lang w:val="en-US"/>
        </w:rPr>
        <w:t xml:space="preserve">Dies ist mit dem </w:t>
      </w:r>
      <w:r>
        <w:rPr>
          <w:lang w:val="en-US"/>
        </w:rPr>
        <w:t>Handcursor</w:t>
      </w:r>
      <w:r w:rsidRPr="00586074">
        <w:rPr>
          <w:lang w:val="en-US"/>
        </w:rPr>
        <w:t xml:space="preserve"> möglich</w:t>
      </w:r>
      <w:proofErr w:type="gramStart"/>
      <w:r w:rsidRPr="00586074">
        <w:rPr>
          <w:lang w:val="en-US"/>
        </w:rPr>
        <w:t>.</w:t>
      </w:r>
      <w:proofErr w:type="gramEnd"/>
      <w:r>
        <w:rPr>
          <w:lang w:val="en-US"/>
        </w:rPr>
        <w:br/>
      </w:r>
      <w:r w:rsidRPr="00703CEB">
        <w:rPr>
          <w:i/>
          <w:lang w:val="en-US"/>
        </w:rPr>
        <w:t>„Whether using gesture, or voice, or both, providing good feedback is critical to making users feel in control and helping them understand what’s happening.”</w:t>
      </w:r>
      <w:r w:rsidRPr="00525405">
        <w:rPr>
          <w:lang w:val="en-US"/>
        </w:rPr>
        <w:fldChar w:fldCharType="begin"/>
      </w:r>
      <w:r w:rsidRPr="00525405">
        <w:rPr>
          <w:lang w:val="en-US"/>
        </w:rPr>
        <w:instrText xml:space="preserve"> NOTEREF _Ref326581912 \f \h  \* MERGEFORMAT </w:instrText>
      </w:r>
      <w:r w:rsidRPr="00525405">
        <w:rPr>
          <w:lang w:val="en-US"/>
        </w:rPr>
      </w:r>
      <w:r w:rsidRPr="00525405">
        <w:rPr>
          <w:lang w:val="en-US"/>
        </w:rPr>
        <w:fldChar w:fldCharType="separate"/>
      </w:r>
      <w:r w:rsidR="000E6CF3" w:rsidRPr="000E6CF3">
        <w:rPr>
          <w:rStyle w:val="FootnoteReference"/>
          <w:lang w:val="en-US"/>
        </w:rPr>
        <w:t>28</w:t>
      </w:r>
      <w:r w:rsidRPr="00525405">
        <w:rPr>
          <w:lang w:val="en-US"/>
        </w:rPr>
        <w:fldChar w:fldCharType="end"/>
      </w:r>
      <w:r>
        <w:rPr>
          <w:lang w:val="en-US"/>
        </w:rPr>
        <w:t xml:space="preserve"> </w:t>
      </w:r>
      <w:r w:rsidRPr="005E20C5">
        <w:t xml:space="preserve">– Sobald sich der </w:t>
      </w:r>
      <w:r>
        <w:t>Handcursor</w:t>
      </w:r>
      <w:r w:rsidRPr="005E20C5">
        <w:t xml:space="preserve"> auf einem auswählbaren Element bef</w:t>
      </w:r>
      <w:r>
        <w:t xml:space="preserve">indet, wird ein Fortschrittskreis </w:t>
      </w:r>
      <w:r w:rsidRPr="005E20C5">
        <w:t xml:space="preserve">um die Hand angezeigt. </w:t>
      </w:r>
      <w:r w:rsidRPr="002E5095">
        <w:t xml:space="preserve">Auswählbare Elemente sind zudem immer in der Farbe </w:t>
      </w:r>
      <w:r>
        <w:t>B</w:t>
      </w:r>
      <w:r w:rsidRPr="002E5095">
        <w:t>lau</w:t>
      </w:r>
      <w:r>
        <w:t xml:space="preserve"> (siehe </w:t>
      </w:r>
      <w:r>
        <w:fldChar w:fldCharType="begin"/>
      </w:r>
      <w:r>
        <w:instrText xml:space="preserve"> REF _Ref327254970 \r \h </w:instrText>
      </w:r>
      <w:r>
        <w:fldChar w:fldCharType="separate"/>
      </w:r>
      <w:r w:rsidR="000E6CF3">
        <w:t>V.5.4.5</w:t>
      </w:r>
      <w:r>
        <w:fldChar w:fldCharType="end"/>
      </w:r>
      <w:r>
        <w:t xml:space="preserve"> </w:t>
      </w:r>
      <w:r>
        <w:fldChar w:fldCharType="begin"/>
      </w:r>
      <w:r>
        <w:instrText xml:space="preserve"> REF _Ref327254972 \h </w:instrText>
      </w:r>
      <w:r>
        <w:fldChar w:fldCharType="separate"/>
      </w:r>
      <w:r w:rsidR="000E6CF3">
        <w:t>Externes Design</w:t>
      </w:r>
      <w:r>
        <w:fldChar w:fldCharType="end"/>
      </w:r>
      <w:r>
        <w:t>)</w:t>
      </w:r>
      <w:r w:rsidRPr="002E5095">
        <w:t xml:space="preserve"> gehalten.</w:t>
      </w:r>
    </w:p>
    <w:p w:rsidR="00E462E1" w:rsidRPr="00C75830" w:rsidRDefault="00E462E1" w:rsidP="00E462E1">
      <w:pPr>
        <w:pStyle w:val="Heading6"/>
      </w:pPr>
      <w:bookmarkStart w:id="416" w:name="_Toc327467724"/>
      <w:r w:rsidRPr="00C75830">
        <w:t>Basic Interactions</w:t>
      </w:r>
      <w:bookmarkEnd w:id="416"/>
    </w:p>
    <w:p w:rsidR="00E462E1" w:rsidRDefault="00E462E1" w:rsidP="00E462E1">
      <w:r>
        <w:t xml:space="preserve">In diesem Kapitel wird beschrieben, wie Interaktionen gestaltet werden sollen. </w:t>
      </w:r>
      <w:r>
        <w:br/>
        <w:t xml:space="preserve">Es besagt, dass Interaktionen abbrechbar sein sollen. Bewegt man den Handcursor von einer auswählbaren Schaltfläche weg, bevor der Fortschrittskreis vollständig ausgefüllt ist, verschwindet die Fortschrittsanzeige wieder. Auch das Wechseln vom Demomodus in den Interaktionsmodus (siehe </w:t>
      </w:r>
      <w:r>
        <w:fldChar w:fldCharType="begin"/>
      </w:r>
      <w:r>
        <w:instrText xml:space="preserve"> REF _Ref327458365 \r \h </w:instrText>
      </w:r>
      <w:r>
        <w:fldChar w:fldCharType="separate"/>
      </w:r>
      <w:r w:rsidR="000E6CF3">
        <w:t>V.6.7</w:t>
      </w:r>
      <w:r>
        <w:fldChar w:fldCharType="end"/>
      </w:r>
      <w:r>
        <w:t xml:space="preserve"> </w:t>
      </w:r>
      <w:r>
        <w:fldChar w:fldCharType="begin"/>
      </w:r>
      <w:r>
        <w:instrText xml:space="preserve"> REF _Ref327458366 \h </w:instrText>
      </w:r>
      <w:r>
        <w:fldChar w:fldCharType="separate"/>
      </w:r>
      <w:r w:rsidR="000E6CF3">
        <w:t>Design</w:t>
      </w:r>
      <w:r w:rsidR="000E6CF3" w:rsidRPr="00307B11">
        <w:t xml:space="preserve"> des Demomodus</w:t>
      </w:r>
      <w:r>
        <w:fldChar w:fldCharType="end"/>
      </w:r>
      <w:r>
        <w:t xml:space="preserve">) kann abgebrochen werden, indem sich der Nutzer aus dem von Kinect erkennbaren Bereich entfernt. </w:t>
      </w:r>
      <w:r>
        <w:br/>
        <w:t>Im Kapitel steht weiter, dass die Inputmethode möglichst praktisch sein soll für die gestellten Aufgaben. Die Schaltflächen sind gross genug, damit sie problemlos mit dem Handcursor angewählt werden können.</w:t>
      </w:r>
      <w:r>
        <w:br/>
      </w:r>
      <w:r w:rsidRPr="00047CCD">
        <w:rPr>
          <w:lang w:val="en-US"/>
        </w:rPr>
        <w:t xml:space="preserve">Weiter wird die Zone für </w:t>
      </w:r>
      <w:r>
        <w:rPr>
          <w:lang w:val="en-US"/>
        </w:rPr>
        <w:t>das</w:t>
      </w:r>
      <w:r w:rsidRPr="00047CCD">
        <w:rPr>
          <w:lang w:val="en-US"/>
        </w:rPr>
        <w:t xml:space="preserve"> Hand</w:t>
      </w:r>
      <w:r>
        <w:rPr>
          <w:lang w:val="en-US"/>
        </w:rPr>
        <w:t>tracking</w:t>
      </w:r>
      <w:r w:rsidRPr="00047CCD">
        <w:rPr>
          <w:lang w:val="en-US"/>
        </w:rPr>
        <w:t xml:space="preserve"> angesprochen: </w:t>
      </w:r>
      <w:r w:rsidRPr="002B6A2C">
        <w:rPr>
          <w:i/>
          <w:lang w:val="en-US"/>
        </w:rPr>
        <w:t xml:space="preserve">„The most common way of targeting, and the way targeting is done for Kinect on Xbox360 is with a cursor visual that is controlled by hand movement. The simplest way of implementing a cursor is to define a Physical Interaction Zone and just do a direct mapping of the horizontal and vertical position of the hand in the Zone to the screen. </w:t>
      </w:r>
      <w:r w:rsidRPr="002B6A2C">
        <w:rPr>
          <w:i/>
        </w:rPr>
        <w:t>This is how the Xbox360 cursor is implemented.”</w:t>
      </w:r>
      <w:r w:rsidRPr="00525405">
        <w:rPr>
          <w:lang w:val="en-US"/>
        </w:rPr>
        <w:fldChar w:fldCharType="begin"/>
      </w:r>
      <w:r w:rsidRPr="00490D54">
        <w:instrText xml:space="preserve"> NOTEREF _Ref326581912 \f \h  \* MERGEFORMAT </w:instrText>
      </w:r>
      <w:r w:rsidRPr="00525405">
        <w:rPr>
          <w:lang w:val="en-US"/>
        </w:rPr>
      </w:r>
      <w:r w:rsidRPr="00525405">
        <w:rPr>
          <w:lang w:val="en-US"/>
        </w:rPr>
        <w:fldChar w:fldCharType="separate"/>
      </w:r>
      <w:r w:rsidR="000E6CF3" w:rsidRPr="000E6CF3">
        <w:rPr>
          <w:rStyle w:val="FootnoteReference"/>
        </w:rPr>
        <w:t>28</w:t>
      </w:r>
      <w:r w:rsidRPr="00525405">
        <w:rPr>
          <w:lang w:val="en-US"/>
        </w:rPr>
        <w:fldChar w:fldCharType="end"/>
      </w:r>
      <w:r w:rsidRPr="00350DA1">
        <w:t xml:space="preserve"> – dies </w:t>
      </w:r>
      <w:r>
        <w:t>beschreibt die genau gleiche</w:t>
      </w:r>
      <w:r w:rsidRPr="00350DA1">
        <w:t xml:space="preserve"> </w:t>
      </w:r>
      <w:r>
        <w:t xml:space="preserve">Idee, wie sie auch für dieses Projekt für das Handtracking (siehe </w:t>
      </w:r>
      <w:r>
        <w:fldChar w:fldCharType="begin"/>
      </w:r>
      <w:r>
        <w:instrText xml:space="preserve"> REF _Ref327458449 \r \h </w:instrText>
      </w:r>
      <w:r>
        <w:fldChar w:fldCharType="separate"/>
      </w:r>
      <w:r w:rsidR="000E6CF3">
        <w:t>V.6.8</w:t>
      </w:r>
      <w:r>
        <w:fldChar w:fldCharType="end"/>
      </w:r>
      <w:r>
        <w:t xml:space="preserve"> </w:t>
      </w:r>
      <w:r>
        <w:fldChar w:fldCharType="begin"/>
      </w:r>
      <w:r>
        <w:instrText xml:space="preserve"> REF _Ref327458452 \h </w:instrText>
      </w:r>
      <w:r>
        <w:fldChar w:fldCharType="separate"/>
      </w:r>
      <w:r w:rsidR="000E6CF3">
        <w:t>Interaktion durch Handtracking</w:t>
      </w:r>
      <w:r>
        <w:fldChar w:fldCharType="end"/>
      </w:r>
      <w:r w:rsidRPr="00350DA1">
        <w:t>)</w:t>
      </w:r>
      <w:r>
        <w:t xml:space="preserve"> umgesetzt wurde</w:t>
      </w:r>
      <w:r w:rsidRPr="00350DA1">
        <w:t>.</w:t>
      </w:r>
      <w:r>
        <w:br/>
        <w:t xml:space="preserve">Wie in den Guidelines empfohlen, wurde der Jitter beim Handcursor, also das Ruckeln der Hand auf dem Monitor auch ohne Bewegung des Nutzers, verringert. </w:t>
      </w:r>
      <w:r>
        <w:br/>
        <w:t xml:space="preserve">Auch wurde für das Konzept „Meine Hand ist die Maus“ ein Cursor in Form einer Hand genommen. Verwendet </w:t>
      </w:r>
      <w:r>
        <w:lastRenderedPageBreak/>
        <w:t>der Nutzer die linke Hand, so wird der Handcursor als linke Hand dargestellt und umgekehrt. Auch dies wird in den Guidelines vorgeschlagen.</w:t>
      </w:r>
    </w:p>
    <w:p w:rsidR="00E462E1" w:rsidRPr="00C75830" w:rsidRDefault="00E462E1" w:rsidP="00E462E1">
      <w:pPr>
        <w:pStyle w:val="Heading6"/>
      </w:pPr>
      <w:bookmarkStart w:id="417" w:name="_Toc327467725"/>
      <w:r w:rsidRPr="00C75830">
        <w:t>Distance-Dependent Interactions</w:t>
      </w:r>
      <w:bookmarkEnd w:id="417"/>
    </w:p>
    <w:p w:rsidR="00E462E1" w:rsidRPr="00C54C18" w:rsidRDefault="00E462E1" w:rsidP="00E462E1">
      <w:r>
        <w:t xml:space="preserve">Das Kapitel beschreibt verschiedene Interaktionszonen und was für Interaktionen sich in den jeweiligen Zonen am besten eigenen. Für die Videowall wurden nur der </w:t>
      </w:r>
      <w:r w:rsidRPr="00BC60BD">
        <w:rPr>
          <w:i/>
        </w:rPr>
        <w:t>„Far(2.0-4.0 Meters)“</w:t>
      </w:r>
      <w:r w:rsidRPr="00525405">
        <w:rPr>
          <w:lang w:val="en-US"/>
        </w:rPr>
        <w:fldChar w:fldCharType="begin"/>
      </w:r>
      <w:r w:rsidRPr="005D501E">
        <w:instrText xml:space="preserve"> NOTEREF _Ref326581912 \f \h  \* MERGEFORMAT </w:instrText>
      </w:r>
      <w:r w:rsidRPr="00525405">
        <w:rPr>
          <w:lang w:val="en-US"/>
        </w:rPr>
      </w:r>
      <w:r w:rsidRPr="00525405">
        <w:rPr>
          <w:lang w:val="en-US"/>
        </w:rPr>
        <w:fldChar w:fldCharType="separate"/>
      </w:r>
      <w:r w:rsidR="000E6CF3" w:rsidRPr="000E6CF3">
        <w:rPr>
          <w:rStyle w:val="FootnoteReference"/>
        </w:rPr>
        <w:t>28</w:t>
      </w:r>
      <w:r w:rsidRPr="00525405">
        <w:rPr>
          <w:lang w:val="en-US"/>
        </w:rPr>
        <w:fldChar w:fldCharType="end"/>
      </w:r>
      <w:r>
        <w:t xml:space="preserve">- und der </w:t>
      </w:r>
      <w:r w:rsidRPr="00BC60BD">
        <w:rPr>
          <w:i/>
        </w:rPr>
        <w:t>„Out of Range (&gt;4 Meters)“</w:t>
      </w:r>
      <w:r w:rsidRPr="00525405">
        <w:rPr>
          <w:lang w:val="en-US"/>
        </w:rPr>
        <w:fldChar w:fldCharType="begin"/>
      </w:r>
      <w:r w:rsidRPr="005D501E">
        <w:instrText xml:space="preserve"> NOTEREF _Ref326581912 \f \h  \* MERGEFORMAT </w:instrText>
      </w:r>
      <w:r w:rsidRPr="00525405">
        <w:rPr>
          <w:lang w:val="en-US"/>
        </w:rPr>
      </w:r>
      <w:r w:rsidRPr="00525405">
        <w:rPr>
          <w:lang w:val="en-US"/>
        </w:rPr>
        <w:fldChar w:fldCharType="separate"/>
      </w:r>
      <w:r w:rsidR="000E6CF3" w:rsidRPr="000E6CF3">
        <w:rPr>
          <w:rStyle w:val="FootnoteReference"/>
        </w:rPr>
        <w:t>28</w:t>
      </w:r>
      <w:r w:rsidRPr="00525405">
        <w:rPr>
          <w:lang w:val="en-US"/>
        </w:rPr>
        <w:fldChar w:fldCharType="end"/>
      </w:r>
      <w:r>
        <w:t xml:space="preserve">-Bereich verwendet. </w:t>
      </w:r>
      <w:r w:rsidRPr="004D6B8B">
        <w:t>Im Bereich</w:t>
      </w:r>
      <w:r>
        <w:t xml:space="preserve"> mit mehr als 4 Metern Abstand vom Sensor</w:t>
      </w:r>
      <w:r w:rsidRPr="004D6B8B">
        <w:t xml:space="preserve"> soll der Nutzer animiert werden, näher zu kommen: </w:t>
      </w:r>
      <w:r w:rsidRPr="004D6B8B">
        <w:rPr>
          <w:i/>
        </w:rPr>
        <w:t xml:space="preserve">„Your UI should focus on informing users that there is an interesting interaction available and enticing them to move closer. </w:t>
      </w:r>
      <w:r w:rsidRPr="00176FD1">
        <w:rPr>
          <w:i/>
        </w:rPr>
        <w:t>Visuals must be very large and simple”</w:t>
      </w:r>
      <w:r w:rsidRPr="00525405">
        <w:rPr>
          <w:lang w:val="en-US"/>
        </w:rPr>
        <w:fldChar w:fldCharType="begin"/>
      </w:r>
      <w:r w:rsidRPr="006E1799">
        <w:instrText xml:space="preserve"> NOTEREF _Ref326581912 \f \h  \* MERGEFORMAT </w:instrText>
      </w:r>
      <w:r w:rsidRPr="00525405">
        <w:rPr>
          <w:lang w:val="en-US"/>
        </w:rPr>
      </w:r>
      <w:r w:rsidRPr="00525405">
        <w:rPr>
          <w:lang w:val="en-US"/>
        </w:rPr>
        <w:fldChar w:fldCharType="separate"/>
      </w:r>
      <w:r w:rsidR="000E6CF3" w:rsidRPr="000E6CF3">
        <w:rPr>
          <w:rStyle w:val="FootnoteReference"/>
        </w:rPr>
        <w:t>28</w:t>
      </w:r>
      <w:r w:rsidRPr="00525405">
        <w:rPr>
          <w:lang w:val="en-US"/>
        </w:rPr>
        <w:fldChar w:fldCharType="end"/>
      </w:r>
      <w:r w:rsidRPr="00C54C18">
        <w:t xml:space="preserve"> – Der Demomodus verfügt über eine Hintergrundfarbe und einen grossen Teaser</w:t>
      </w:r>
      <w:r>
        <w:t>-T</w:t>
      </w:r>
      <w:r w:rsidRPr="00C54C18">
        <w:t>ext</w:t>
      </w:r>
      <w:r>
        <w:t xml:space="preserve"> (siehe </w:t>
      </w:r>
      <w:r>
        <w:fldChar w:fldCharType="begin"/>
      </w:r>
      <w:r>
        <w:instrText xml:space="preserve"> REF _Ref326579818 \r \h </w:instrText>
      </w:r>
      <w:r>
        <w:fldChar w:fldCharType="separate"/>
      </w:r>
      <w:r w:rsidR="000E6CF3">
        <w:t>V.5.4.5</w:t>
      </w:r>
      <w:r>
        <w:fldChar w:fldCharType="end"/>
      </w:r>
      <w:r>
        <w:t xml:space="preserve"> </w:t>
      </w:r>
      <w:r>
        <w:fldChar w:fldCharType="begin"/>
      </w:r>
      <w:r>
        <w:instrText xml:space="preserve"> REF _Ref326579820 \h </w:instrText>
      </w:r>
      <w:r>
        <w:fldChar w:fldCharType="separate"/>
      </w:r>
      <w:r w:rsidR="000E6CF3">
        <w:t>Externes Design</w:t>
      </w:r>
      <w:r>
        <w:fldChar w:fldCharType="end"/>
      </w:r>
      <w:r>
        <w:t>)</w:t>
      </w:r>
      <w:r w:rsidRPr="00C54C18">
        <w:t xml:space="preserve"> und erfüllt daher dieses Kriterium. </w:t>
      </w:r>
    </w:p>
    <w:p w:rsidR="00E462E1" w:rsidRPr="00434DB5" w:rsidRDefault="00E462E1" w:rsidP="00E462E1">
      <w:pPr>
        <w:pStyle w:val="Heading6"/>
      </w:pPr>
      <w:bookmarkStart w:id="418" w:name="_Toc327467726"/>
      <w:r w:rsidRPr="00C75830">
        <w:t>Mult</w:t>
      </w:r>
      <w:r w:rsidRPr="00434DB5">
        <w:t>imodality</w:t>
      </w:r>
      <w:bookmarkEnd w:id="418"/>
    </w:p>
    <w:p w:rsidR="00E462E1" w:rsidRPr="00434DB5" w:rsidRDefault="00E462E1" w:rsidP="00E462E1">
      <w:r>
        <w:t>Dieses Kapitel beschäftigt sich mit dem Einsatz von mehreren Inputmethoden – einerseits die Stimme, andererseits Gesten. Da für die Steuerung der Videowall-Applikation lediglich Gesten verwendet werden, wird auf dieses Kapitel nicht weiter eingegangen.</w:t>
      </w:r>
    </w:p>
    <w:p w:rsidR="00E462E1" w:rsidRDefault="00E462E1" w:rsidP="00E462E1">
      <w:pPr>
        <w:pStyle w:val="Heading6"/>
      </w:pPr>
      <w:bookmarkStart w:id="419" w:name="_Toc327467727"/>
      <w:r w:rsidRPr="00434DB5">
        <w:t>Multiple Users</w:t>
      </w:r>
      <w:bookmarkEnd w:id="419"/>
    </w:p>
    <w:p w:rsidR="00C10E4E" w:rsidRDefault="00E462E1" w:rsidP="00E462E1">
      <w:r>
        <w:t xml:space="preserve">Das Kapitel „Multiple Users“ beschäftigt sich mit der Möglichkeit mehrere Nutzer zu tracken. </w:t>
      </w:r>
      <w:r w:rsidRPr="003219C6">
        <w:rPr>
          <w:lang w:val="en-US"/>
        </w:rPr>
        <w:t>Für diese Arbeit wurde das Single „Driver Model</w:t>
      </w:r>
      <w:proofErr w:type="gramStart"/>
      <w:r w:rsidRPr="003219C6">
        <w:rPr>
          <w:lang w:val="en-US"/>
        </w:rPr>
        <w:t>“ übernommen</w:t>
      </w:r>
      <w:proofErr w:type="gramEnd"/>
      <w:r w:rsidRPr="003219C6">
        <w:rPr>
          <w:lang w:val="en-US"/>
        </w:rPr>
        <w:t xml:space="preserve">: </w:t>
      </w:r>
      <w:r w:rsidRPr="001C6FC8">
        <w:rPr>
          <w:i/>
          <w:lang w:val="en-US"/>
        </w:rPr>
        <w:t>„This model assigns one of the users as the “driver” at any given time and only registers actions taken by that user. The driver role can be selected or transferred in a number of ways, including choosing the first user to engage, or the user that is closer to the sensor. This is one way to avoid conflicting inputs. This model is usually indicated by having visuals that show which person is being tracked and only having one cursor on the screen at any time</w:t>
      </w:r>
      <w:proofErr w:type="gramStart"/>
      <w:r w:rsidRPr="001C6FC8">
        <w:rPr>
          <w:i/>
          <w:lang w:val="en-US"/>
        </w:rPr>
        <w:t>.“</w:t>
      </w:r>
      <w:proofErr w:type="gramEnd"/>
      <w:r w:rsidRPr="00525405">
        <w:rPr>
          <w:lang w:val="en-US"/>
        </w:rPr>
        <w:fldChar w:fldCharType="begin"/>
      </w:r>
      <w:r w:rsidRPr="00525405">
        <w:rPr>
          <w:lang w:val="en-US"/>
        </w:rPr>
        <w:instrText xml:space="preserve"> NOTEREF _Ref326581912 \f \h  \* MERGEFORMAT </w:instrText>
      </w:r>
      <w:r w:rsidRPr="00525405">
        <w:rPr>
          <w:lang w:val="en-US"/>
        </w:rPr>
      </w:r>
      <w:r w:rsidRPr="00525405">
        <w:rPr>
          <w:lang w:val="en-US"/>
        </w:rPr>
        <w:fldChar w:fldCharType="separate"/>
      </w:r>
      <w:r w:rsidR="000E6CF3" w:rsidRPr="000E6CF3">
        <w:rPr>
          <w:rStyle w:val="FootnoteReference"/>
          <w:lang w:val="en-US"/>
        </w:rPr>
        <w:t>28</w:t>
      </w:r>
      <w:r w:rsidRPr="00525405">
        <w:rPr>
          <w:lang w:val="en-US"/>
        </w:rPr>
        <w:fldChar w:fldCharType="end"/>
      </w:r>
      <w:r w:rsidRPr="004D6B8B">
        <w:t xml:space="preserve">. </w:t>
      </w:r>
      <w:r w:rsidRPr="00656FC5">
        <w:t xml:space="preserve">Durch das dargestellte Skelett ist klar, welche Person die Applikation gerade bedient. </w:t>
      </w:r>
      <w:r>
        <w:t>Zudem gibt es nur einen Handcursor.</w:t>
      </w:r>
      <w:bookmarkEnd w:id="272"/>
    </w:p>
    <w:p w:rsidR="00E462E1" w:rsidRDefault="00E462E1" w:rsidP="00E462E1">
      <w:r>
        <w:br w:type="page"/>
      </w:r>
    </w:p>
    <w:p w:rsidR="00E462E1" w:rsidRDefault="00E462E1" w:rsidP="00E462E1">
      <w:pPr>
        <w:pStyle w:val="Heading2"/>
      </w:pPr>
      <w:bookmarkStart w:id="420" w:name="_Toc325440849"/>
      <w:bookmarkStart w:id="421" w:name="_Ref327456511"/>
      <w:bookmarkStart w:id="422" w:name="_Ref327456518"/>
      <w:bookmarkStart w:id="423" w:name="_Ref327456525"/>
      <w:bookmarkStart w:id="424" w:name="_Toc327468975"/>
      <w:bookmarkStart w:id="425" w:name="Entwurf"/>
      <w:r>
        <w:lastRenderedPageBreak/>
        <w:t>Entwurf</w:t>
      </w:r>
      <w:bookmarkEnd w:id="420"/>
      <w:bookmarkEnd w:id="421"/>
      <w:bookmarkEnd w:id="422"/>
      <w:bookmarkEnd w:id="423"/>
      <w:bookmarkEnd w:id="424"/>
    </w:p>
    <w:p w:rsidR="007E1B3E" w:rsidRDefault="00E462E1">
      <w:pPr>
        <w:pStyle w:val="TOC1"/>
        <w:tabs>
          <w:tab w:val="left" w:pos="800"/>
          <w:tab w:val="right" w:leader="dot" w:pos="9062"/>
        </w:tabs>
        <w:rPr>
          <w:b w:val="0"/>
          <w:noProof/>
          <w:sz w:val="22"/>
          <w:szCs w:val="22"/>
          <w:lang w:eastAsia="de-CH"/>
        </w:rPr>
      </w:pPr>
      <w:r>
        <w:fldChar w:fldCharType="begin"/>
      </w:r>
      <w:r>
        <w:instrText xml:space="preserve"> TOC \b Entwurf \h \z \u \t "Heading 3;1;Heading 4;2;Heading 5;3;Heading 6;4" </w:instrText>
      </w:r>
      <w:r>
        <w:fldChar w:fldCharType="separate"/>
      </w:r>
      <w:hyperlink w:anchor="_Toc327467728" w:history="1">
        <w:r w:rsidR="007E1B3E" w:rsidRPr="003D182E">
          <w:rPr>
            <w:rStyle w:val="Hyperlink"/>
            <w:noProof/>
          </w:rPr>
          <w:t>V.6.1</w:t>
        </w:r>
        <w:r w:rsidR="007E1B3E">
          <w:rPr>
            <w:b w:val="0"/>
            <w:noProof/>
            <w:sz w:val="22"/>
            <w:szCs w:val="22"/>
            <w:lang w:eastAsia="de-CH"/>
          </w:rPr>
          <w:tab/>
        </w:r>
        <w:r w:rsidR="007E1B3E" w:rsidRPr="003D182E">
          <w:rPr>
            <w:rStyle w:val="Hyperlink"/>
            <w:noProof/>
          </w:rPr>
          <w:t>Änderungsgeschichte</w:t>
        </w:r>
        <w:r w:rsidR="007E1B3E">
          <w:rPr>
            <w:noProof/>
            <w:webHidden/>
          </w:rPr>
          <w:tab/>
        </w:r>
        <w:r w:rsidR="007E1B3E">
          <w:rPr>
            <w:noProof/>
            <w:webHidden/>
          </w:rPr>
          <w:fldChar w:fldCharType="begin"/>
        </w:r>
        <w:r w:rsidR="007E1B3E">
          <w:rPr>
            <w:noProof/>
            <w:webHidden/>
          </w:rPr>
          <w:instrText xml:space="preserve"> PAGEREF _Toc327467728 \h </w:instrText>
        </w:r>
        <w:r w:rsidR="007E1B3E">
          <w:rPr>
            <w:noProof/>
            <w:webHidden/>
          </w:rPr>
        </w:r>
        <w:r w:rsidR="007E1B3E">
          <w:rPr>
            <w:noProof/>
            <w:webHidden/>
          </w:rPr>
          <w:fldChar w:fldCharType="separate"/>
        </w:r>
        <w:r w:rsidR="000E6CF3">
          <w:rPr>
            <w:noProof/>
            <w:webHidden/>
          </w:rPr>
          <w:t>89</w:t>
        </w:r>
        <w:r w:rsidR="007E1B3E">
          <w:rPr>
            <w:noProof/>
            <w:webHidden/>
          </w:rPr>
          <w:fldChar w:fldCharType="end"/>
        </w:r>
      </w:hyperlink>
    </w:p>
    <w:p w:rsidR="007E1B3E" w:rsidRDefault="00B95EE1">
      <w:pPr>
        <w:pStyle w:val="TOC1"/>
        <w:tabs>
          <w:tab w:val="left" w:pos="800"/>
          <w:tab w:val="right" w:leader="dot" w:pos="9062"/>
        </w:tabs>
        <w:rPr>
          <w:b w:val="0"/>
          <w:noProof/>
          <w:sz w:val="22"/>
          <w:szCs w:val="22"/>
          <w:lang w:eastAsia="de-CH"/>
        </w:rPr>
      </w:pPr>
      <w:hyperlink w:anchor="_Toc327467729" w:history="1">
        <w:r w:rsidR="007E1B3E" w:rsidRPr="003D182E">
          <w:rPr>
            <w:rStyle w:val="Hyperlink"/>
            <w:noProof/>
          </w:rPr>
          <w:t>V.6.2</w:t>
        </w:r>
        <w:r w:rsidR="007E1B3E">
          <w:rPr>
            <w:b w:val="0"/>
            <w:noProof/>
            <w:sz w:val="22"/>
            <w:szCs w:val="22"/>
            <w:lang w:eastAsia="de-CH"/>
          </w:rPr>
          <w:tab/>
        </w:r>
        <w:r w:rsidR="007E1B3E" w:rsidRPr="003D182E">
          <w:rPr>
            <w:rStyle w:val="Hyperlink"/>
            <w:noProof/>
          </w:rPr>
          <w:t>Design Entscheide</w:t>
        </w:r>
        <w:r w:rsidR="007E1B3E">
          <w:rPr>
            <w:noProof/>
            <w:webHidden/>
          </w:rPr>
          <w:tab/>
        </w:r>
        <w:r w:rsidR="007E1B3E">
          <w:rPr>
            <w:noProof/>
            <w:webHidden/>
          </w:rPr>
          <w:fldChar w:fldCharType="begin"/>
        </w:r>
        <w:r w:rsidR="007E1B3E">
          <w:rPr>
            <w:noProof/>
            <w:webHidden/>
          </w:rPr>
          <w:instrText xml:space="preserve"> PAGEREF _Toc327467729 \h </w:instrText>
        </w:r>
        <w:r w:rsidR="007E1B3E">
          <w:rPr>
            <w:noProof/>
            <w:webHidden/>
          </w:rPr>
        </w:r>
        <w:r w:rsidR="007E1B3E">
          <w:rPr>
            <w:noProof/>
            <w:webHidden/>
          </w:rPr>
          <w:fldChar w:fldCharType="separate"/>
        </w:r>
        <w:r w:rsidR="000E6CF3">
          <w:rPr>
            <w:noProof/>
            <w:webHidden/>
          </w:rPr>
          <w:t>90</w:t>
        </w:r>
        <w:r w:rsidR="007E1B3E">
          <w:rPr>
            <w:noProof/>
            <w:webHidden/>
          </w:rPr>
          <w:fldChar w:fldCharType="end"/>
        </w:r>
      </w:hyperlink>
    </w:p>
    <w:p w:rsidR="007E1B3E" w:rsidRDefault="00B95EE1">
      <w:pPr>
        <w:pStyle w:val="TOC2"/>
        <w:tabs>
          <w:tab w:val="left" w:pos="1000"/>
          <w:tab w:val="right" w:leader="dot" w:pos="9062"/>
        </w:tabs>
        <w:rPr>
          <w:noProof/>
          <w:sz w:val="22"/>
          <w:szCs w:val="22"/>
          <w:lang w:eastAsia="de-CH"/>
        </w:rPr>
      </w:pPr>
      <w:hyperlink w:anchor="_Toc327467730" w:history="1">
        <w:r w:rsidR="007E1B3E" w:rsidRPr="003D182E">
          <w:rPr>
            <w:rStyle w:val="Hyperlink"/>
            <w:noProof/>
          </w:rPr>
          <w:t>V.6.2.1</w:t>
        </w:r>
        <w:r w:rsidR="007E1B3E">
          <w:rPr>
            <w:noProof/>
            <w:sz w:val="22"/>
            <w:szCs w:val="22"/>
            <w:lang w:eastAsia="de-CH"/>
          </w:rPr>
          <w:tab/>
        </w:r>
        <w:r w:rsidR="007E1B3E" w:rsidRPr="003D182E">
          <w:rPr>
            <w:rStyle w:val="Hyperlink"/>
            <w:noProof/>
          </w:rPr>
          <w:t>Frameworks</w:t>
        </w:r>
        <w:r w:rsidR="007E1B3E">
          <w:rPr>
            <w:noProof/>
            <w:webHidden/>
          </w:rPr>
          <w:tab/>
        </w:r>
        <w:r w:rsidR="007E1B3E">
          <w:rPr>
            <w:noProof/>
            <w:webHidden/>
          </w:rPr>
          <w:fldChar w:fldCharType="begin"/>
        </w:r>
        <w:r w:rsidR="007E1B3E">
          <w:rPr>
            <w:noProof/>
            <w:webHidden/>
          </w:rPr>
          <w:instrText xml:space="preserve"> PAGEREF _Toc327467730 \h </w:instrText>
        </w:r>
        <w:r w:rsidR="007E1B3E">
          <w:rPr>
            <w:noProof/>
            <w:webHidden/>
          </w:rPr>
        </w:r>
        <w:r w:rsidR="007E1B3E">
          <w:rPr>
            <w:noProof/>
            <w:webHidden/>
          </w:rPr>
          <w:fldChar w:fldCharType="separate"/>
        </w:r>
        <w:r w:rsidR="000E6CF3">
          <w:rPr>
            <w:noProof/>
            <w:webHidden/>
          </w:rPr>
          <w:t>90</w:t>
        </w:r>
        <w:r w:rsidR="007E1B3E">
          <w:rPr>
            <w:noProof/>
            <w:webHidden/>
          </w:rPr>
          <w:fldChar w:fldCharType="end"/>
        </w:r>
      </w:hyperlink>
    </w:p>
    <w:p w:rsidR="007E1B3E" w:rsidRDefault="00B95EE1">
      <w:pPr>
        <w:pStyle w:val="TOC3"/>
        <w:tabs>
          <w:tab w:val="left" w:pos="1540"/>
          <w:tab w:val="right" w:leader="dot" w:pos="9062"/>
        </w:tabs>
        <w:rPr>
          <w:noProof/>
          <w:sz w:val="22"/>
        </w:rPr>
      </w:pPr>
      <w:hyperlink w:anchor="_Toc327467731" w:history="1">
        <w:r w:rsidR="007E1B3E" w:rsidRPr="003D182E">
          <w:rPr>
            <w:rStyle w:val="Hyperlink"/>
            <w:noProof/>
            <w:lang w:val="en-US"/>
          </w:rPr>
          <w:t>V.6.2.1.1</w:t>
        </w:r>
        <w:r w:rsidR="007E1B3E">
          <w:rPr>
            <w:noProof/>
            <w:sz w:val="22"/>
          </w:rPr>
          <w:tab/>
        </w:r>
        <w:r w:rsidR="007E1B3E" w:rsidRPr="003D182E">
          <w:rPr>
            <w:rStyle w:val="Hyperlink"/>
            <w:noProof/>
            <w:lang w:val="en-US"/>
          </w:rPr>
          <w:t>Framework 1: Kinect for Windows SDK</w:t>
        </w:r>
        <w:r w:rsidR="007E1B3E">
          <w:rPr>
            <w:noProof/>
            <w:webHidden/>
          </w:rPr>
          <w:tab/>
        </w:r>
        <w:r w:rsidR="007E1B3E">
          <w:rPr>
            <w:noProof/>
            <w:webHidden/>
          </w:rPr>
          <w:fldChar w:fldCharType="begin"/>
        </w:r>
        <w:r w:rsidR="007E1B3E">
          <w:rPr>
            <w:noProof/>
            <w:webHidden/>
          </w:rPr>
          <w:instrText xml:space="preserve"> PAGEREF _Toc327467731 \h </w:instrText>
        </w:r>
        <w:r w:rsidR="007E1B3E">
          <w:rPr>
            <w:noProof/>
            <w:webHidden/>
          </w:rPr>
        </w:r>
        <w:r w:rsidR="007E1B3E">
          <w:rPr>
            <w:noProof/>
            <w:webHidden/>
          </w:rPr>
          <w:fldChar w:fldCharType="separate"/>
        </w:r>
        <w:r w:rsidR="000E6CF3">
          <w:rPr>
            <w:noProof/>
            <w:webHidden/>
          </w:rPr>
          <w:t>90</w:t>
        </w:r>
        <w:r w:rsidR="007E1B3E">
          <w:rPr>
            <w:noProof/>
            <w:webHidden/>
          </w:rPr>
          <w:fldChar w:fldCharType="end"/>
        </w:r>
      </w:hyperlink>
    </w:p>
    <w:p w:rsidR="007E1B3E" w:rsidRDefault="00B95EE1">
      <w:pPr>
        <w:pStyle w:val="TOC3"/>
        <w:tabs>
          <w:tab w:val="left" w:pos="1540"/>
          <w:tab w:val="right" w:leader="dot" w:pos="9062"/>
        </w:tabs>
        <w:rPr>
          <w:noProof/>
          <w:sz w:val="22"/>
        </w:rPr>
      </w:pPr>
      <w:hyperlink w:anchor="_Toc327467732" w:history="1">
        <w:r w:rsidR="007E1B3E" w:rsidRPr="003D182E">
          <w:rPr>
            <w:rStyle w:val="Hyperlink"/>
            <w:noProof/>
          </w:rPr>
          <w:t>V.6.2.1.2</w:t>
        </w:r>
        <w:r w:rsidR="007E1B3E">
          <w:rPr>
            <w:noProof/>
            <w:sz w:val="22"/>
          </w:rPr>
          <w:tab/>
        </w:r>
        <w:r w:rsidR="007E1B3E" w:rsidRPr="003D182E">
          <w:rPr>
            <w:rStyle w:val="Hyperlink"/>
            <w:noProof/>
          </w:rPr>
          <w:t>Framework 2: OpenNI</w:t>
        </w:r>
        <w:r w:rsidR="007E1B3E">
          <w:rPr>
            <w:noProof/>
            <w:webHidden/>
          </w:rPr>
          <w:tab/>
        </w:r>
        <w:r w:rsidR="007E1B3E">
          <w:rPr>
            <w:noProof/>
            <w:webHidden/>
          </w:rPr>
          <w:fldChar w:fldCharType="begin"/>
        </w:r>
        <w:r w:rsidR="007E1B3E">
          <w:rPr>
            <w:noProof/>
            <w:webHidden/>
          </w:rPr>
          <w:instrText xml:space="preserve"> PAGEREF _Toc327467732 \h </w:instrText>
        </w:r>
        <w:r w:rsidR="007E1B3E">
          <w:rPr>
            <w:noProof/>
            <w:webHidden/>
          </w:rPr>
        </w:r>
        <w:r w:rsidR="007E1B3E">
          <w:rPr>
            <w:noProof/>
            <w:webHidden/>
          </w:rPr>
          <w:fldChar w:fldCharType="separate"/>
        </w:r>
        <w:r w:rsidR="000E6CF3">
          <w:rPr>
            <w:noProof/>
            <w:webHidden/>
          </w:rPr>
          <w:t>90</w:t>
        </w:r>
        <w:r w:rsidR="007E1B3E">
          <w:rPr>
            <w:noProof/>
            <w:webHidden/>
          </w:rPr>
          <w:fldChar w:fldCharType="end"/>
        </w:r>
      </w:hyperlink>
    </w:p>
    <w:p w:rsidR="007E1B3E" w:rsidRDefault="00B95EE1">
      <w:pPr>
        <w:pStyle w:val="TOC3"/>
        <w:tabs>
          <w:tab w:val="left" w:pos="1540"/>
          <w:tab w:val="right" w:leader="dot" w:pos="9062"/>
        </w:tabs>
        <w:rPr>
          <w:noProof/>
          <w:sz w:val="22"/>
        </w:rPr>
      </w:pPr>
      <w:hyperlink w:anchor="_Toc327467733" w:history="1">
        <w:r w:rsidR="007E1B3E" w:rsidRPr="003D182E">
          <w:rPr>
            <w:rStyle w:val="Hyperlink"/>
            <w:noProof/>
          </w:rPr>
          <w:t>V.6.2.1.3</w:t>
        </w:r>
        <w:r w:rsidR="007E1B3E">
          <w:rPr>
            <w:noProof/>
            <w:sz w:val="22"/>
          </w:rPr>
          <w:tab/>
        </w:r>
        <w:r w:rsidR="007E1B3E" w:rsidRPr="003D182E">
          <w:rPr>
            <w:rStyle w:val="Hyperlink"/>
            <w:noProof/>
          </w:rPr>
          <w:t>Framework 3: OpenKinect / libfreenect</w:t>
        </w:r>
        <w:r w:rsidR="007E1B3E">
          <w:rPr>
            <w:noProof/>
            <w:webHidden/>
          </w:rPr>
          <w:tab/>
        </w:r>
        <w:r w:rsidR="007E1B3E">
          <w:rPr>
            <w:noProof/>
            <w:webHidden/>
          </w:rPr>
          <w:fldChar w:fldCharType="begin"/>
        </w:r>
        <w:r w:rsidR="007E1B3E">
          <w:rPr>
            <w:noProof/>
            <w:webHidden/>
          </w:rPr>
          <w:instrText xml:space="preserve"> PAGEREF _Toc327467733 \h </w:instrText>
        </w:r>
        <w:r w:rsidR="007E1B3E">
          <w:rPr>
            <w:noProof/>
            <w:webHidden/>
          </w:rPr>
        </w:r>
        <w:r w:rsidR="007E1B3E">
          <w:rPr>
            <w:noProof/>
            <w:webHidden/>
          </w:rPr>
          <w:fldChar w:fldCharType="separate"/>
        </w:r>
        <w:r w:rsidR="000E6CF3">
          <w:rPr>
            <w:noProof/>
            <w:webHidden/>
          </w:rPr>
          <w:t>90</w:t>
        </w:r>
        <w:r w:rsidR="007E1B3E">
          <w:rPr>
            <w:noProof/>
            <w:webHidden/>
          </w:rPr>
          <w:fldChar w:fldCharType="end"/>
        </w:r>
      </w:hyperlink>
    </w:p>
    <w:p w:rsidR="007E1B3E" w:rsidRDefault="00B95EE1">
      <w:pPr>
        <w:pStyle w:val="TOC3"/>
        <w:tabs>
          <w:tab w:val="left" w:pos="1540"/>
          <w:tab w:val="right" w:leader="dot" w:pos="9062"/>
        </w:tabs>
        <w:rPr>
          <w:noProof/>
          <w:sz w:val="22"/>
        </w:rPr>
      </w:pPr>
      <w:hyperlink w:anchor="_Toc327467734" w:history="1">
        <w:r w:rsidR="007E1B3E" w:rsidRPr="003D182E">
          <w:rPr>
            <w:rStyle w:val="Hyperlink"/>
            <w:noProof/>
          </w:rPr>
          <w:t>V.6.2.1.4</w:t>
        </w:r>
        <w:r w:rsidR="007E1B3E">
          <w:rPr>
            <w:noProof/>
            <w:sz w:val="22"/>
          </w:rPr>
          <w:tab/>
        </w:r>
        <w:r w:rsidR="007E1B3E" w:rsidRPr="003D182E">
          <w:rPr>
            <w:rStyle w:val="Hyperlink"/>
            <w:noProof/>
          </w:rPr>
          <w:t>Nutzwertanalyse</w:t>
        </w:r>
        <w:r w:rsidR="007E1B3E">
          <w:rPr>
            <w:noProof/>
            <w:webHidden/>
          </w:rPr>
          <w:tab/>
        </w:r>
        <w:r w:rsidR="007E1B3E">
          <w:rPr>
            <w:noProof/>
            <w:webHidden/>
          </w:rPr>
          <w:fldChar w:fldCharType="begin"/>
        </w:r>
        <w:r w:rsidR="007E1B3E">
          <w:rPr>
            <w:noProof/>
            <w:webHidden/>
          </w:rPr>
          <w:instrText xml:space="preserve"> PAGEREF _Toc327467734 \h </w:instrText>
        </w:r>
        <w:r w:rsidR="007E1B3E">
          <w:rPr>
            <w:noProof/>
            <w:webHidden/>
          </w:rPr>
        </w:r>
        <w:r w:rsidR="007E1B3E">
          <w:rPr>
            <w:noProof/>
            <w:webHidden/>
          </w:rPr>
          <w:fldChar w:fldCharType="separate"/>
        </w:r>
        <w:r w:rsidR="000E6CF3">
          <w:rPr>
            <w:noProof/>
            <w:webHidden/>
          </w:rPr>
          <w:t>90</w:t>
        </w:r>
        <w:r w:rsidR="007E1B3E">
          <w:rPr>
            <w:noProof/>
            <w:webHidden/>
          </w:rPr>
          <w:fldChar w:fldCharType="end"/>
        </w:r>
      </w:hyperlink>
    </w:p>
    <w:p w:rsidR="007E1B3E" w:rsidRDefault="00B95EE1">
      <w:pPr>
        <w:pStyle w:val="TOC3"/>
        <w:tabs>
          <w:tab w:val="left" w:pos="1540"/>
          <w:tab w:val="right" w:leader="dot" w:pos="9062"/>
        </w:tabs>
        <w:rPr>
          <w:noProof/>
          <w:sz w:val="22"/>
        </w:rPr>
      </w:pPr>
      <w:hyperlink w:anchor="_Toc327467735" w:history="1">
        <w:r w:rsidR="007E1B3E" w:rsidRPr="003D182E">
          <w:rPr>
            <w:rStyle w:val="Hyperlink"/>
            <w:noProof/>
          </w:rPr>
          <w:t>V.6.2.1.5</w:t>
        </w:r>
        <w:r w:rsidR="007E1B3E">
          <w:rPr>
            <w:noProof/>
            <w:sz w:val="22"/>
          </w:rPr>
          <w:tab/>
        </w:r>
        <w:r w:rsidR="007E1B3E" w:rsidRPr="003D182E">
          <w:rPr>
            <w:rStyle w:val="Hyperlink"/>
            <w:noProof/>
          </w:rPr>
          <w:t>Sensitivitätsanalyse</w:t>
        </w:r>
        <w:r w:rsidR="007E1B3E">
          <w:rPr>
            <w:noProof/>
            <w:webHidden/>
          </w:rPr>
          <w:tab/>
        </w:r>
        <w:r w:rsidR="007E1B3E">
          <w:rPr>
            <w:noProof/>
            <w:webHidden/>
          </w:rPr>
          <w:fldChar w:fldCharType="begin"/>
        </w:r>
        <w:r w:rsidR="007E1B3E">
          <w:rPr>
            <w:noProof/>
            <w:webHidden/>
          </w:rPr>
          <w:instrText xml:space="preserve"> PAGEREF _Toc327467735 \h </w:instrText>
        </w:r>
        <w:r w:rsidR="007E1B3E">
          <w:rPr>
            <w:noProof/>
            <w:webHidden/>
          </w:rPr>
        </w:r>
        <w:r w:rsidR="007E1B3E">
          <w:rPr>
            <w:noProof/>
            <w:webHidden/>
          </w:rPr>
          <w:fldChar w:fldCharType="separate"/>
        </w:r>
        <w:r w:rsidR="000E6CF3">
          <w:rPr>
            <w:noProof/>
            <w:webHidden/>
          </w:rPr>
          <w:t>91</w:t>
        </w:r>
        <w:r w:rsidR="007E1B3E">
          <w:rPr>
            <w:noProof/>
            <w:webHidden/>
          </w:rPr>
          <w:fldChar w:fldCharType="end"/>
        </w:r>
      </w:hyperlink>
    </w:p>
    <w:p w:rsidR="007E1B3E" w:rsidRDefault="00B95EE1">
      <w:pPr>
        <w:pStyle w:val="TOC3"/>
        <w:tabs>
          <w:tab w:val="left" w:pos="1540"/>
          <w:tab w:val="right" w:leader="dot" w:pos="9062"/>
        </w:tabs>
        <w:rPr>
          <w:noProof/>
          <w:sz w:val="22"/>
        </w:rPr>
      </w:pPr>
      <w:hyperlink w:anchor="_Toc327467736" w:history="1">
        <w:r w:rsidR="007E1B3E" w:rsidRPr="003D182E">
          <w:rPr>
            <w:rStyle w:val="Hyperlink"/>
            <w:noProof/>
          </w:rPr>
          <w:t>V.6.2.1.6</w:t>
        </w:r>
        <w:r w:rsidR="007E1B3E">
          <w:rPr>
            <w:noProof/>
            <w:sz w:val="22"/>
          </w:rPr>
          <w:tab/>
        </w:r>
        <w:r w:rsidR="007E1B3E" w:rsidRPr="003D182E">
          <w:rPr>
            <w:rStyle w:val="Hyperlink"/>
            <w:noProof/>
          </w:rPr>
          <w:t>Weiteres</w:t>
        </w:r>
        <w:r w:rsidR="007E1B3E">
          <w:rPr>
            <w:noProof/>
            <w:webHidden/>
          </w:rPr>
          <w:tab/>
        </w:r>
        <w:r w:rsidR="007E1B3E">
          <w:rPr>
            <w:noProof/>
            <w:webHidden/>
          </w:rPr>
          <w:fldChar w:fldCharType="begin"/>
        </w:r>
        <w:r w:rsidR="007E1B3E">
          <w:rPr>
            <w:noProof/>
            <w:webHidden/>
          </w:rPr>
          <w:instrText xml:space="preserve"> PAGEREF _Toc327467736 \h </w:instrText>
        </w:r>
        <w:r w:rsidR="007E1B3E">
          <w:rPr>
            <w:noProof/>
            <w:webHidden/>
          </w:rPr>
        </w:r>
        <w:r w:rsidR="007E1B3E">
          <w:rPr>
            <w:noProof/>
            <w:webHidden/>
          </w:rPr>
          <w:fldChar w:fldCharType="separate"/>
        </w:r>
        <w:r w:rsidR="000E6CF3">
          <w:rPr>
            <w:noProof/>
            <w:webHidden/>
          </w:rPr>
          <w:t>92</w:t>
        </w:r>
        <w:r w:rsidR="007E1B3E">
          <w:rPr>
            <w:noProof/>
            <w:webHidden/>
          </w:rPr>
          <w:fldChar w:fldCharType="end"/>
        </w:r>
      </w:hyperlink>
    </w:p>
    <w:p w:rsidR="007E1B3E" w:rsidRDefault="00B95EE1">
      <w:pPr>
        <w:pStyle w:val="TOC2"/>
        <w:tabs>
          <w:tab w:val="left" w:pos="1000"/>
          <w:tab w:val="right" w:leader="dot" w:pos="9062"/>
        </w:tabs>
        <w:rPr>
          <w:noProof/>
          <w:sz w:val="22"/>
          <w:szCs w:val="22"/>
          <w:lang w:eastAsia="de-CH"/>
        </w:rPr>
      </w:pPr>
      <w:hyperlink w:anchor="_Toc327467737" w:history="1">
        <w:r w:rsidR="007E1B3E" w:rsidRPr="003D182E">
          <w:rPr>
            <w:rStyle w:val="Hyperlink"/>
            <w:noProof/>
          </w:rPr>
          <w:t>V.6.2.2</w:t>
        </w:r>
        <w:r w:rsidR="007E1B3E">
          <w:rPr>
            <w:noProof/>
            <w:sz w:val="22"/>
            <w:szCs w:val="22"/>
            <w:lang w:eastAsia="de-CH"/>
          </w:rPr>
          <w:tab/>
        </w:r>
        <w:r w:rsidR="007E1B3E" w:rsidRPr="003D182E">
          <w:rPr>
            <w:rStyle w:val="Hyperlink"/>
            <w:noProof/>
          </w:rPr>
          <w:t>PDF-Darstellung</w:t>
        </w:r>
        <w:r w:rsidR="007E1B3E">
          <w:rPr>
            <w:noProof/>
            <w:webHidden/>
          </w:rPr>
          <w:tab/>
        </w:r>
        <w:r w:rsidR="007E1B3E">
          <w:rPr>
            <w:noProof/>
            <w:webHidden/>
          </w:rPr>
          <w:fldChar w:fldCharType="begin"/>
        </w:r>
        <w:r w:rsidR="007E1B3E">
          <w:rPr>
            <w:noProof/>
            <w:webHidden/>
          </w:rPr>
          <w:instrText xml:space="preserve"> PAGEREF _Toc327467737 \h </w:instrText>
        </w:r>
        <w:r w:rsidR="007E1B3E">
          <w:rPr>
            <w:noProof/>
            <w:webHidden/>
          </w:rPr>
        </w:r>
        <w:r w:rsidR="007E1B3E">
          <w:rPr>
            <w:noProof/>
            <w:webHidden/>
          </w:rPr>
          <w:fldChar w:fldCharType="separate"/>
        </w:r>
        <w:r w:rsidR="000E6CF3">
          <w:rPr>
            <w:noProof/>
            <w:webHidden/>
          </w:rPr>
          <w:t>92</w:t>
        </w:r>
        <w:r w:rsidR="007E1B3E">
          <w:rPr>
            <w:noProof/>
            <w:webHidden/>
          </w:rPr>
          <w:fldChar w:fldCharType="end"/>
        </w:r>
      </w:hyperlink>
    </w:p>
    <w:p w:rsidR="007E1B3E" w:rsidRDefault="00B95EE1">
      <w:pPr>
        <w:pStyle w:val="TOC3"/>
        <w:tabs>
          <w:tab w:val="left" w:pos="1540"/>
          <w:tab w:val="right" w:leader="dot" w:pos="9062"/>
        </w:tabs>
        <w:rPr>
          <w:noProof/>
          <w:sz w:val="22"/>
        </w:rPr>
      </w:pPr>
      <w:hyperlink w:anchor="_Toc327467738" w:history="1">
        <w:r w:rsidR="007E1B3E" w:rsidRPr="003D182E">
          <w:rPr>
            <w:rStyle w:val="Hyperlink"/>
            <w:noProof/>
          </w:rPr>
          <w:t>V.6.2.2.1</w:t>
        </w:r>
        <w:r w:rsidR="007E1B3E">
          <w:rPr>
            <w:noProof/>
            <w:sz w:val="22"/>
          </w:rPr>
          <w:tab/>
        </w:r>
        <w:r w:rsidR="007E1B3E" w:rsidRPr="003D182E">
          <w:rPr>
            <w:rStyle w:val="Hyperlink"/>
            <w:noProof/>
          </w:rPr>
          <w:t>Varianten</w:t>
        </w:r>
        <w:r w:rsidR="007E1B3E">
          <w:rPr>
            <w:noProof/>
            <w:webHidden/>
          </w:rPr>
          <w:tab/>
        </w:r>
        <w:r w:rsidR="007E1B3E">
          <w:rPr>
            <w:noProof/>
            <w:webHidden/>
          </w:rPr>
          <w:fldChar w:fldCharType="begin"/>
        </w:r>
        <w:r w:rsidR="007E1B3E">
          <w:rPr>
            <w:noProof/>
            <w:webHidden/>
          </w:rPr>
          <w:instrText xml:space="preserve"> PAGEREF _Toc327467738 \h </w:instrText>
        </w:r>
        <w:r w:rsidR="007E1B3E">
          <w:rPr>
            <w:noProof/>
            <w:webHidden/>
          </w:rPr>
        </w:r>
        <w:r w:rsidR="007E1B3E">
          <w:rPr>
            <w:noProof/>
            <w:webHidden/>
          </w:rPr>
          <w:fldChar w:fldCharType="separate"/>
        </w:r>
        <w:r w:rsidR="000E6CF3">
          <w:rPr>
            <w:noProof/>
            <w:webHidden/>
          </w:rPr>
          <w:t>92</w:t>
        </w:r>
        <w:r w:rsidR="007E1B3E">
          <w:rPr>
            <w:noProof/>
            <w:webHidden/>
          </w:rPr>
          <w:fldChar w:fldCharType="end"/>
        </w:r>
      </w:hyperlink>
    </w:p>
    <w:p w:rsidR="007E1B3E" w:rsidRDefault="00B95EE1">
      <w:pPr>
        <w:pStyle w:val="TOC4"/>
        <w:tabs>
          <w:tab w:val="left" w:pos="1760"/>
          <w:tab w:val="right" w:leader="dot" w:pos="9062"/>
        </w:tabs>
        <w:rPr>
          <w:noProof/>
          <w:sz w:val="22"/>
          <w:szCs w:val="22"/>
          <w:lang w:eastAsia="de-CH"/>
        </w:rPr>
      </w:pPr>
      <w:hyperlink w:anchor="_Toc327467739" w:history="1">
        <w:r w:rsidR="007E1B3E" w:rsidRPr="003D182E">
          <w:rPr>
            <w:rStyle w:val="Hyperlink"/>
            <w:noProof/>
          </w:rPr>
          <w:t>V.6.2.2.1.1</w:t>
        </w:r>
        <w:r w:rsidR="007E1B3E">
          <w:rPr>
            <w:noProof/>
            <w:sz w:val="22"/>
            <w:szCs w:val="22"/>
            <w:lang w:eastAsia="de-CH"/>
          </w:rPr>
          <w:tab/>
        </w:r>
        <w:r w:rsidR="007E1B3E" w:rsidRPr="003D182E">
          <w:rPr>
            <w:rStyle w:val="Hyperlink"/>
            <w:noProof/>
          </w:rPr>
          <w:t>Variante 1: PDF direkt darstellen</w:t>
        </w:r>
        <w:r w:rsidR="007E1B3E">
          <w:rPr>
            <w:noProof/>
            <w:webHidden/>
          </w:rPr>
          <w:tab/>
        </w:r>
        <w:r w:rsidR="007E1B3E">
          <w:rPr>
            <w:noProof/>
            <w:webHidden/>
          </w:rPr>
          <w:fldChar w:fldCharType="begin"/>
        </w:r>
        <w:r w:rsidR="007E1B3E">
          <w:rPr>
            <w:noProof/>
            <w:webHidden/>
          </w:rPr>
          <w:instrText xml:space="preserve"> PAGEREF _Toc327467739 \h </w:instrText>
        </w:r>
        <w:r w:rsidR="007E1B3E">
          <w:rPr>
            <w:noProof/>
            <w:webHidden/>
          </w:rPr>
        </w:r>
        <w:r w:rsidR="007E1B3E">
          <w:rPr>
            <w:noProof/>
            <w:webHidden/>
          </w:rPr>
          <w:fldChar w:fldCharType="separate"/>
        </w:r>
        <w:r w:rsidR="000E6CF3">
          <w:rPr>
            <w:noProof/>
            <w:webHidden/>
          </w:rPr>
          <w:t>92</w:t>
        </w:r>
        <w:r w:rsidR="007E1B3E">
          <w:rPr>
            <w:noProof/>
            <w:webHidden/>
          </w:rPr>
          <w:fldChar w:fldCharType="end"/>
        </w:r>
      </w:hyperlink>
    </w:p>
    <w:p w:rsidR="007E1B3E" w:rsidRDefault="00B95EE1">
      <w:pPr>
        <w:pStyle w:val="TOC4"/>
        <w:tabs>
          <w:tab w:val="left" w:pos="1760"/>
          <w:tab w:val="right" w:leader="dot" w:pos="9062"/>
        </w:tabs>
        <w:rPr>
          <w:noProof/>
          <w:sz w:val="22"/>
          <w:szCs w:val="22"/>
          <w:lang w:eastAsia="de-CH"/>
        </w:rPr>
      </w:pPr>
      <w:hyperlink w:anchor="_Toc327467740" w:history="1">
        <w:r w:rsidR="007E1B3E" w:rsidRPr="003D182E">
          <w:rPr>
            <w:rStyle w:val="Hyperlink"/>
            <w:noProof/>
          </w:rPr>
          <w:t>V.6.2.2.1.2</w:t>
        </w:r>
        <w:r w:rsidR="007E1B3E">
          <w:rPr>
            <w:noProof/>
            <w:sz w:val="22"/>
            <w:szCs w:val="22"/>
            <w:lang w:eastAsia="de-CH"/>
          </w:rPr>
          <w:tab/>
        </w:r>
        <w:r w:rsidR="007E1B3E" w:rsidRPr="003D182E">
          <w:rPr>
            <w:rStyle w:val="Hyperlink"/>
            <w:noProof/>
          </w:rPr>
          <w:t>Variante 2: Umwandlung zu XPS</w:t>
        </w:r>
        <w:r w:rsidR="007E1B3E">
          <w:rPr>
            <w:noProof/>
            <w:webHidden/>
          </w:rPr>
          <w:tab/>
        </w:r>
        <w:r w:rsidR="007E1B3E">
          <w:rPr>
            <w:noProof/>
            <w:webHidden/>
          </w:rPr>
          <w:fldChar w:fldCharType="begin"/>
        </w:r>
        <w:r w:rsidR="007E1B3E">
          <w:rPr>
            <w:noProof/>
            <w:webHidden/>
          </w:rPr>
          <w:instrText xml:space="preserve"> PAGEREF _Toc327467740 \h </w:instrText>
        </w:r>
        <w:r w:rsidR="007E1B3E">
          <w:rPr>
            <w:noProof/>
            <w:webHidden/>
          </w:rPr>
        </w:r>
        <w:r w:rsidR="007E1B3E">
          <w:rPr>
            <w:noProof/>
            <w:webHidden/>
          </w:rPr>
          <w:fldChar w:fldCharType="separate"/>
        </w:r>
        <w:r w:rsidR="000E6CF3">
          <w:rPr>
            <w:noProof/>
            <w:webHidden/>
          </w:rPr>
          <w:t>92</w:t>
        </w:r>
        <w:r w:rsidR="007E1B3E">
          <w:rPr>
            <w:noProof/>
            <w:webHidden/>
          </w:rPr>
          <w:fldChar w:fldCharType="end"/>
        </w:r>
      </w:hyperlink>
    </w:p>
    <w:p w:rsidR="007E1B3E" w:rsidRDefault="00B95EE1">
      <w:pPr>
        <w:pStyle w:val="TOC4"/>
        <w:tabs>
          <w:tab w:val="left" w:pos="1760"/>
          <w:tab w:val="right" w:leader="dot" w:pos="9062"/>
        </w:tabs>
        <w:rPr>
          <w:noProof/>
          <w:sz w:val="22"/>
          <w:szCs w:val="22"/>
          <w:lang w:eastAsia="de-CH"/>
        </w:rPr>
      </w:pPr>
      <w:hyperlink w:anchor="_Toc327467741" w:history="1">
        <w:r w:rsidR="007E1B3E" w:rsidRPr="003D182E">
          <w:rPr>
            <w:rStyle w:val="Hyperlink"/>
            <w:noProof/>
          </w:rPr>
          <w:t>V.6.2.2.1.3</w:t>
        </w:r>
        <w:r w:rsidR="007E1B3E">
          <w:rPr>
            <w:noProof/>
            <w:sz w:val="22"/>
            <w:szCs w:val="22"/>
            <w:lang w:eastAsia="de-CH"/>
          </w:rPr>
          <w:tab/>
        </w:r>
        <w:r w:rsidR="007E1B3E" w:rsidRPr="003D182E">
          <w:rPr>
            <w:rStyle w:val="Hyperlink"/>
            <w:noProof/>
          </w:rPr>
          <w:t>Variante 3: Umwandlung zu Bild</w:t>
        </w:r>
        <w:r w:rsidR="007E1B3E">
          <w:rPr>
            <w:noProof/>
            <w:webHidden/>
          </w:rPr>
          <w:tab/>
        </w:r>
        <w:r w:rsidR="007E1B3E">
          <w:rPr>
            <w:noProof/>
            <w:webHidden/>
          </w:rPr>
          <w:fldChar w:fldCharType="begin"/>
        </w:r>
        <w:r w:rsidR="007E1B3E">
          <w:rPr>
            <w:noProof/>
            <w:webHidden/>
          </w:rPr>
          <w:instrText xml:space="preserve"> PAGEREF _Toc327467741 \h </w:instrText>
        </w:r>
        <w:r w:rsidR="007E1B3E">
          <w:rPr>
            <w:noProof/>
            <w:webHidden/>
          </w:rPr>
        </w:r>
        <w:r w:rsidR="007E1B3E">
          <w:rPr>
            <w:noProof/>
            <w:webHidden/>
          </w:rPr>
          <w:fldChar w:fldCharType="separate"/>
        </w:r>
        <w:r w:rsidR="000E6CF3">
          <w:rPr>
            <w:noProof/>
            <w:webHidden/>
          </w:rPr>
          <w:t>92</w:t>
        </w:r>
        <w:r w:rsidR="007E1B3E">
          <w:rPr>
            <w:noProof/>
            <w:webHidden/>
          </w:rPr>
          <w:fldChar w:fldCharType="end"/>
        </w:r>
      </w:hyperlink>
    </w:p>
    <w:p w:rsidR="007E1B3E" w:rsidRDefault="00B95EE1">
      <w:pPr>
        <w:pStyle w:val="TOC3"/>
        <w:tabs>
          <w:tab w:val="left" w:pos="1540"/>
          <w:tab w:val="right" w:leader="dot" w:pos="9062"/>
        </w:tabs>
        <w:rPr>
          <w:noProof/>
          <w:sz w:val="22"/>
        </w:rPr>
      </w:pPr>
      <w:hyperlink w:anchor="_Toc327467742" w:history="1">
        <w:r w:rsidR="007E1B3E" w:rsidRPr="003D182E">
          <w:rPr>
            <w:rStyle w:val="Hyperlink"/>
            <w:noProof/>
          </w:rPr>
          <w:t>V.6.2.2.2</w:t>
        </w:r>
        <w:r w:rsidR="007E1B3E">
          <w:rPr>
            <w:noProof/>
            <w:sz w:val="22"/>
          </w:rPr>
          <w:tab/>
        </w:r>
        <w:r w:rsidR="007E1B3E" w:rsidRPr="003D182E">
          <w:rPr>
            <w:rStyle w:val="Hyperlink"/>
            <w:noProof/>
          </w:rPr>
          <w:t>Nutzwertanalyse</w:t>
        </w:r>
        <w:r w:rsidR="007E1B3E">
          <w:rPr>
            <w:noProof/>
            <w:webHidden/>
          </w:rPr>
          <w:tab/>
        </w:r>
        <w:r w:rsidR="007E1B3E">
          <w:rPr>
            <w:noProof/>
            <w:webHidden/>
          </w:rPr>
          <w:fldChar w:fldCharType="begin"/>
        </w:r>
        <w:r w:rsidR="007E1B3E">
          <w:rPr>
            <w:noProof/>
            <w:webHidden/>
          </w:rPr>
          <w:instrText xml:space="preserve"> PAGEREF _Toc327467742 \h </w:instrText>
        </w:r>
        <w:r w:rsidR="007E1B3E">
          <w:rPr>
            <w:noProof/>
            <w:webHidden/>
          </w:rPr>
        </w:r>
        <w:r w:rsidR="007E1B3E">
          <w:rPr>
            <w:noProof/>
            <w:webHidden/>
          </w:rPr>
          <w:fldChar w:fldCharType="separate"/>
        </w:r>
        <w:r w:rsidR="000E6CF3">
          <w:rPr>
            <w:noProof/>
            <w:webHidden/>
          </w:rPr>
          <w:t>93</w:t>
        </w:r>
        <w:r w:rsidR="007E1B3E">
          <w:rPr>
            <w:noProof/>
            <w:webHidden/>
          </w:rPr>
          <w:fldChar w:fldCharType="end"/>
        </w:r>
      </w:hyperlink>
    </w:p>
    <w:p w:rsidR="007E1B3E" w:rsidRDefault="00B95EE1">
      <w:pPr>
        <w:pStyle w:val="TOC1"/>
        <w:tabs>
          <w:tab w:val="left" w:pos="800"/>
          <w:tab w:val="right" w:leader="dot" w:pos="9062"/>
        </w:tabs>
        <w:rPr>
          <w:b w:val="0"/>
          <w:noProof/>
          <w:sz w:val="22"/>
          <w:szCs w:val="22"/>
          <w:lang w:eastAsia="de-CH"/>
        </w:rPr>
      </w:pPr>
      <w:hyperlink w:anchor="_Toc327467743" w:history="1">
        <w:r w:rsidR="007E1B3E" w:rsidRPr="003D182E">
          <w:rPr>
            <w:rStyle w:val="Hyperlink"/>
            <w:noProof/>
          </w:rPr>
          <w:t>V.6.3</w:t>
        </w:r>
        <w:r w:rsidR="007E1B3E">
          <w:rPr>
            <w:b w:val="0"/>
            <w:noProof/>
            <w:sz w:val="22"/>
            <w:szCs w:val="22"/>
            <w:lang w:eastAsia="de-CH"/>
          </w:rPr>
          <w:tab/>
        </w:r>
        <w:r w:rsidR="007E1B3E" w:rsidRPr="003D182E">
          <w:rPr>
            <w:rStyle w:val="Hyperlink"/>
            <w:noProof/>
          </w:rPr>
          <w:t>Betriebskonzept der Applikation</w:t>
        </w:r>
        <w:r w:rsidR="007E1B3E">
          <w:rPr>
            <w:noProof/>
            <w:webHidden/>
          </w:rPr>
          <w:tab/>
        </w:r>
        <w:r w:rsidR="007E1B3E">
          <w:rPr>
            <w:noProof/>
            <w:webHidden/>
          </w:rPr>
          <w:fldChar w:fldCharType="begin"/>
        </w:r>
        <w:r w:rsidR="007E1B3E">
          <w:rPr>
            <w:noProof/>
            <w:webHidden/>
          </w:rPr>
          <w:instrText xml:space="preserve"> PAGEREF _Toc327467743 \h </w:instrText>
        </w:r>
        <w:r w:rsidR="007E1B3E">
          <w:rPr>
            <w:noProof/>
            <w:webHidden/>
          </w:rPr>
        </w:r>
        <w:r w:rsidR="007E1B3E">
          <w:rPr>
            <w:noProof/>
            <w:webHidden/>
          </w:rPr>
          <w:fldChar w:fldCharType="separate"/>
        </w:r>
        <w:r w:rsidR="000E6CF3">
          <w:rPr>
            <w:noProof/>
            <w:webHidden/>
          </w:rPr>
          <w:t>93</w:t>
        </w:r>
        <w:r w:rsidR="007E1B3E">
          <w:rPr>
            <w:noProof/>
            <w:webHidden/>
          </w:rPr>
          <w:fldChar w:fldCharType="end"/>
        </w:r>
      </w:hyperlink>
    </w:p>
    <w:p w:rsidR="007E1B3E" w:rsidRDefault="00B95EE1">
      <w:pPr>
        <w:pStyle w:val="TOC1"/>
        <w:tabs>
          <w:tab w:val="left" w:pos="800"/>
          <w:tab w:val="right" w:leader="dot" w:pos="9062"/>
        </w:tabs>
        <w:rPr>
          <w:b w:val="0"/>
          <w:noProof/>
          <w:sz w:val="22"/>
          <w:szCs w:val="22"/>
          <w:lang w:eastAsia="de-CH"/>
        </w:rPr>
      </w:pPr>
      <w:hyperlink w:anchor="_Toc327467744" w:history="1">
        <w:r w:rsidR="007E1B3E" w:rsidRPr="003D182E">
          <w:rPr>
            <w:rStyle w:val="Hyperlink"/>
            <w:noProof/>
          </w:rPr>
          <w:t>V.6.4</w:t>
        </w:r>
        <w:r w:rsidR="007E1B3E">
          <w:rPr>
            <w:b w:val="0"/>
            <w:noProof/>
            <w:sz w:val="22"/>
            <w:szCs w:val="22"/>
            <w:lang w:eastAsia="de-CH"/>
          </w:rPr>
          <w:tab/>
        </w:r>
        <w:r w:rsidR="007E1B3E" w:rsidRPr="003D182E">
          <w:rPr>
            <w:rStyle w:val="Hyperlink"/>
            <w:noProof/>
          </w:rPr>
          <w:t>Lebenszyklus der Applikation</w:t>
        </w:r>
        <w:r w:rsidR="007E1B3E">
          <w:rPr>
            <w:noProof/>
            <w:webHidden/>
          </w:rPr>
          <w:tab/>
        </w:r>
        <w:r w:rsidR="007E1B3E">
          <w:rPr>
            <w:noProof/>
            <w:webHidden/>
          </w:rPr>
          <w:fldChar w:fldCharType="begin"/>
        </w:r>
        <w:r w:rsidR="007E1B3E">
          <w:rPr>
            <w:noProof/>
            <w:webHidden/>
          </w:rPr>
          <w:instrText xml:space="preserve"> PAGEREF _Toc327467744 \h </w:instrText>
        </w:r>
        <w:r w:rsidR="007E1B3E">
          <w:rPr>
            <w:noProof/>
            <w:webHidden/>
          </w:rPr>
        </w:r>
        <w:r w:rsidR="007E1B3E">
          <w:rPr>
            <w:noProof/>
            <w:webHidden/>
          </w:rPr>
          <w:fldChar w:fldCharType="separate"/>
        </w:r>
        <w:r w:rsidR="000E6CF3">
          <w:rPr>
            <w:noProof/>
            <w:webHidden/>
          </w:rPr>
          <w:t>94</w:t>
        </w:r>
        <w:r w:rsidR="007E1B3E">
          <w:rPr>
            <w:noProof/>
            <w:webHidden/>
          </w:rPr>
          <w:fldChar w:fldCharType="end"/>
        </w:r>
      </w:hyperlink>
    </w:p>
    <w:p w:rsidR="007E1B3E" w:rsidRDefault="00B95EE1">
      <w:pPr>
        <w:pStyle w:val="TOC2"/>
        <w:tabs>
          <w:tab w:val="left" w:pos="1000"/>
          <w:tab w:val="right" w:leader="dot" w:pos="9062"/>
        </w:tabs>
        <w:rPr>
          <w:noProof/>
          <w:sz w:val="22"/>
          <w:szCs w:val="22"/>
          <w:lang w:eastAsia="de-CH"/>
        </w:rPr>
      </w:pPr>
      <w:hyperlink w:anchor="_Toc327467745" w:history="1">
        <w:r w:rsidR="007E1B3E" w:rsidRPr="003D182E">
          <w:rPr>
            <w:rStyle w:val="Hyperlink"/>
            <w:noProof/>
          </w:rPr>
          <w:t>V.6.4.1</w:t>
        </w:r>
        <w:r w:rsidR="007E1B3E">
          <w:rPr>
            <w:noProof/>
            <w:sz w:val="22"/>
            <w:szCs w:val="22"/>
            <w:lang w:eastAsia="de-CH"/>
          </w:rPr>
          <w:tab/>
        </w:r>
        <w:r w:rsidR="007E1B3E" w:rsidRPr="003D182E">
          <w:rPr>
            <w:rStyle w:val="Hyperlink"/>
            <w:noProof/>
          </w:rPr>
          <w:t>Übersicht</w:t>
        </w:r>
        <w:r w:rsidR="007E1B3E">
          <w:rPr>
            <w:noProof/>
            <w:webHidden/>
          </w:rPr>
          <w:tab/>
        </w:r>
        <w:r w:rsidR="007E1B3E">
          <w:rPr>
            <w:noProof/>
            <w:webHidden/>
          </w:rPr>
          <w:fldChar w:fldCharType="begin"/>
        </w:r>
        <w:r w:rsidR="007E1B3E">
          <w:rPr>
            <w:noProof/>
            <w:webHidden/>
          </w:rPr>
          <w:instrText xml:space="preserve"> PAGEREF _Toc327467745 \h </w:instrText>
        </w:r>
        <w:r w:rsidR="007E1B3E">
          <w:rPr>
            <w:noProof/>
            <w:webHidden/>
          </w:rPr>
        </w:r>
        <w:r w:rsidR="007E1B3E">
          <w:rPr>
            <w:noProof/>
            <w:webHidden/>
          </w:rPr>
          <w:fldChar w:fldCharType="separate"/>
        </w:r>
        <w:r w:rsidR="000E6CF3">
          <w:rPr>
            <w:noProof/>
            <w:webHidden/>
          </w:rPr>
          <w:t>94</w:t>
        </w:r>
        <w:r w:rsidR="007E1B3E">
          <w:rPr>
            <w:noProof/>
            <w:webHidden/>
          </w:rPr>
          <w:fldChar w:fldCharType="end"/>
        </w:r>
      </w:hyperlink>
    </w:p>
    <w:p w:rsidR="007E1B3E" w:rsidRDefault="00B95EE1">
      <w:pPr>
        <w:pStyle w:val="TOC2"/>
        <w:tabs>
          <w:tab w:val="left" w:pos="1000"/>
          <w:tab w:val="right" w:leader="dot" w:pos="9062"/>
        </w:tabs>
        <w:rPr>
          <w:noProof/>
          <w:sz w:val="22"/>
          <w:szCs w:val="22"/>
          <w:lang w:eastAsia="de-CH"/>
        </w:rPr>
      </w:pPr>
      <w:hyperlink w:anchor="_Toc327467746" w:history="1">
        <w:r w:rsidR="007E1B3E" w:rsidRPr="003D182E">
          <w:rPr>
            <w:rStyle w:val="Hyperlink"/>
            <w:noProof/>
          </w:rPr>
          <w:t>V.6.4.2</w:t>
        </w:r>
        <w:r w:rsidR="007E1B3E">
          <w:rPr>
            <w:noProof/>
            <w:sz w:val="22"/>
            <w:szCs w:val="22"/>
            <w:lang w:eastAsia="de-CH"/>
          </w:rPr>
          <w:tab/>
        </w:r>
        <w:r w:rsidR="007E1B3E" w:rsidRPr="003D182E">
          <w:rPr>
            <w:rStyle w:val="Hyperlink"/>
            <w:noProof/>
          </w:rPr>
          <w:t>Startup</w:t>
        </w:r>
        <w:r w:rsidR="007E1B3E">
          <w:rPr>
            <w:noProof/>
            <w:webHidden/>
          </w:rPr>
          <w:tab/>
        </w:r>
        <w:r w:rsidR="007E1B3E">
          <w:rPr>
            <w:noProof/>
            <w:webHidden/>
          </w:rPr>
          <w:fldChar w:fldCharType="begin"/>
        </w:r>
        <w:r w:rsidR="007E1B3E">
          <w:rPr>
            <w:noProof/>
            <w:webHidden/>
          </w:rPr>
          <w:instrText xml:space="preserve"> PAGEREF _Toc327467746 \h </w:instrText>
        </w:r>
        <w:r w:rsidR="007E1B3E">
          <w:rPr>
            <w:noProof/>
            <w:webHidden/>
          </w:rPr>
        </w:r>
        <w:r w:rsidR="007E1B3E">
          <w:rPr>
            <w:noProof/>
            <w:webHidden/>
          </w:rPr>
          <w:fldChar w:fldCharType="separate"/>
        </w:r>
        <w:r w:rsidR="000E6CF3">
          <w:rPr>
            <w:noProof/>
            <w:webHidden/>
          </w:rPr>
          <w:t>95</w:t>
        </w:r>
        <w:r w:rsidR="007E1B3E">
          <w:rPr>
            <w:noProof/>
            <w:webHidden/>
          </w:rPr>
          <w:fldChar w:fldCharType="end"/>
        </w:r>
      </w:hyperlink>
    </w:p>
    <w:p w:rsidR="007E1B3E" w:rsidRDefault="00B95EE1">
      <w:pPr>
        <w:pStyle w:val="TOC2"/>
        <w:tabs>
          <w:tab w:val="left" w:pos="1000"/>
          <w:tab w:val="right" w:leader="dot" w:pos="9062"/>
        </w:tabs>
        <w:rPr>
          <w:noProof/>
          <w:sz w:val="22"/>
          <w:szCs w:val="22"/>
          <w:lang w:eastAsia="de-CH"/>
        </w:rPr>
      </w:pPr>
      <w:hyperlink w:anchor="_Toc327467747" w:history="1">
        <w:r w:rsidR="007E1B3E" w:rsidRPr="003D182E">
          <w:rPr>
            <w:rStyle w:val="Hyperlink"/>
            <w:noProof/>
          </w:rPr>
          <w:t>V.6.4.3</w:t>
        </w:r>
        <w:r w:rsidR="007E1B3E">
          <w:rPr>
            <w:noProof/>
            <w:sz w:val="22"/>
            <w:szCs w:val="22"/>
            <w:lang w:eastAsia="de-CH"/>
          </w:rPr>
          <w:tab/>
        </w:r>
        <w:r w:rsidR="007E1B3E" w:rsidRPr="003D182E">
          <w:rPr>
            <w:rStyle w:val="Hyperlink"/>
            <w:noProof/>
          </w:rPr>
          <w:t>Laufen</w:t>
        </w:r>
        <w:r w:rsidR="007E1B3E">
          <w:rPr>
            <w:noProof/>
            <w:webHidden/>
          </w:rPr>
          <w:tab/>
        </w:r>
        <w:r w:rsidR="007E1B3E">
          <w:rPr>
            <w:noProof/>
            <w:webHidden/>
          </w:rPr>
          <w:fldChar w:fldCharType="begin"/>
        </w:r>
        <w:r w:rsidR="007E1B3E">
          <w:rPr>
            <w:noProof/>
            <w:webHidden/>
          </w:rPr>
          <w:instrText xml:space="preserve"> PAGEREF _Toc327467747 \h </w:instrText>
        </w:r>
        <w:r w:rsidR="007E1B3E">
          <w:rPr>
            <w:noProof/>
            <w:webHidden/>
          </w:rPr>
        </w:r>
        <w:r w:rsidR="007E1B3E">
          <w:rPr>
            <w:noProof/>
            <w:webHidden/>
          </w:rPr>
          <w:fldChar w:fldCharType="separate"/>
        </w:r>
        <w:r w:rsidR="000E6CF3">
          <w:rPr>
            <w:noProof/>
            <w:webHidden/>
          </w:rPr>
          <w:t>96</w:t>
        </w:r>
        <w:r w:rsidR="007E1B3E">
          <w:rPr>
            <w:noProof/>
            <w:webHidden/>
          </w:rPr>
          <w:fldChar w:fldCharType="end"/>
        </w:r>
      </w:hyperlink>
    </w:p>
    <w:p w:rsidR="007E1B3E" w:rsidRDefault="00B95EE1">
      <w:pPr>
        <w:pStyle w:val="TOC2"/>
        <w:tabs>
          <w:tab w:val="left" w:pos="1000"/>
          <w:tab w:val="right" w:leader="dot" w:pos="9062"/>
        </w:tabs>
        <w:rPr>
          <w:noProof/>
          <w:sz w:val="22"/>
          <w:szCs w:val="22"/>
          <w:lang w:eastAsia="de-CH"/>
        </w:rPr>
      </w:pPr>
      <w:hyperlink w:anchor="_Toc327467748" w:history="1">
        <w:r w:rsidR="007E1B3E" w:rsidRPr="003D182E">
          <w:rPr>
            <w:rStyle w:val="Hyperlink"/>
            <w:noProof/>
          </w:rPr>
          <w:t>V.6.4.4</w:t>
        </w:r>
        <w:r w:rsidR="007E1B3E">
          <w:rPr>
            <w:noProof/>
            <w:sz w:val="22"/>
            <w:szCs w:val="22"/>
            <w:lang w:eastAsia="de-CH"/>
          </w:rPr>
          <w:tab/>
        </w:r>
        <w:r w:rsidR="007E1B3E" w:rsidRPr="003D182E">
          <w:rPr>
            <w:rStyle w:val="Hyperlink"/>
            <w:noProof/>
          </w:rPr>
          <w:t>Beenden</w:t>
        </w:r>
        <w:r w:rsidR="007E1B3E">
          <w:rPr>
            <w:noProof/>
            <w:webHidden/>
          </w:rPr>
          <w:tab/>
        </w:r>
        <w:r w:rsidR="007E1B3E">
          <w:rPr>
            <w:noProof/>
            <w:webHidden/>
          </w:rPr>
          <w:fldChar w:fldCharType="begin"/>
        </w:r>
        <w:r w:rsidR="007E1B3E">
          <w:rPr>
            <w:noProof/>
            <w:webHidden/>
          </w:rPr>
          <w:instrText xml:space="preserve"> PAGEREF _Toc327467748 \h </w:instrText>
        </w:r>
        <w:r w:rsidR="007E1B3E">
          <w:rPr>
            <w:noProof/>
            <w:webHidden/>
          </w:rPr>
        </w:r>
        <w:r w:rsidR="007E1B3E">
          <w:rPr>
            <w:noProof/>
            <w:webHidden/>
          </w:rPr>
          <w:fldChar w:fldCharType="separate"/>
        </w:r>
        <w:r w:rsidR="000E6CF3">
          <w:rPr>
            <w:noProof/>
            <w:webHidden/>
          </w:rPr>
          <w:t>96</w:t>
        </w:r>
        <w:r w:rsidR="007E1B3E">
          <w:rPr>
            <w:noProof/>
            <w:webHidden/>
          </w:rPr>
          <w:fldChar w:fldCharType="end"/>
        </w:r>
      </w:hyperlink>
    </w:p>
    <w:p w:rsidR="007E1B3E" w:rsidRDefault="00B95EE1">
      <w:pPr>
        <w:pStyle w:val="TOC1"/>
        <w:tabs>
          <w:tab w:val="left" w:pos="800"/>
          <w:tab w:val="right" w:leader="dot" w:pos="9062"/>
        </w:tabs>
        <w:rPr>
          <w:b w:val="0"/>
          <w:noProof/>
          <w:sz w:val="22"/>
          <w:szCs w:val="22"/>
          <w:lang w:eastAsia="de-CH"/>
        </w:rPr>
      </w:pPr>
      <w:hyperlink w:anchor="_Toc327467749" w:history="1">
        <w:r w:rsidR="007E1B3E" w:rsidRPr="003D182E">
          <w:rPr>
            <w:rStyle w:val="Hyperlink"/>
            <w:noProof/>
          </w:rPr>
          <w:t>V.6.5</w:t>
        </w:r>
        <w:r w:rsidR="007E1B3E">
          <w:rPr>
            <w:b w:val="0"/>
            <w:noProof/>
            <w:sz w:val="22"/>
            <w:szCs w:val="22"/>
            <w:lang w:eastAsia="de-CH"/>
          </w:rPr>
          <w:tab/>
        </w:r>
        <w:r w:rsidR="007E1B3E" w:rsidRPr="003D182E">
          <w:rPr>
            <w:rStyle w:val="Hyperlink"/>
            <w:noProof/>
          </w:rPr>
          <w:t>Architektur</w:t>
        </w:r>
        <w:r w:rsidR="007E1B3E">
          <w:rPr>
            <w:noProof/>
            <w:webHidden/>
          </w:rPr>
          <w:tab/>
        </w:r>
        <w:r w:rsidR="007E1B3E">
          <w:rPr>
            <w:noProof/>
            <w:webHidden/>
          </w:rPr>
          <w:fldChar w:fldCharType="begin"/>
        </w:r>
        <w:r w:rsidR="007E1B3E">
          <w:rPr>
            <w:noProof/>
            <w:webHidden/>
          </w:rPr>
          <w:instrText xml:space="preserve"> PAGEREF _Toc327467749 \h </w:instrText>
        </w:r>
        <w:r w:rsidR="007E1B3E">
          <w:rPr>
            <w:noProof/>
            <w:webHidden/>
          </w:rPr>
        </w:r>
        <w:r w:rsidR="007E1B3E">
          <w:rPr>
            <w:noProof/>
            <w:webHidden/>
          </w:rPr>
          <w:fldChar w:fldCharType="separate"/>
        </w:r>
        <w:r w:rsidR="000E6CF3">
          <w:rPr>
            <w:noProof/>
            <w:webHidden/>
          </w:rPr>
          <w:t>97</w:t>
        </w:r>
        <w:r w:rsidR="007E1B3E">
          <w:rPr>
            <w:noProof/>
            <w:webHidden/>
          </w:rPr>
          <w:fldChar w:fldCharType="end"/>
        </w:r>
      </w:hyperlink>
    </w:p>
    <w:p w:rsidR="007E1B3E" w:rsidRDefault="00B95EE1">
      <w:pPr>
        <w:pStyle w:val="TOC2"/>
        <w:tabs>
          <w:tab w:val="left" w:pos="1000"/>
          <w:tab w:val="right" w:leader="dot" w:pos="9062"/>
        </w:tabs>
        <w:rPr>
          <w:noProof/>
          <w:sz w:val="22"/>
          <w:szCs w:val="22"/>
          <w:lang w:eastAsia="de-CH"/>
        </w:rPr>
      </w:pPr>
      <w:hyperlink w:anchor="_Toc327467750" w:history="1">
        <w:r w:rsidR="007E1B3E" w:rsidRPr="003D182E">
          <w:rPr>
            <w:rStyle w:val="Hyperlink"/>
            <w:noProof/>
          </w:rPr>
          <w:t>V.6.5.1</w:t>
        </w:r>
        <w:r w:rsidR="007E1B3E">
          <w:rPr>
            <w:noProof/>
            <w:sz w:val="22"/>
            <w:szCs w:val="22"/>
            <w:lang w:eastAsia="de-CH"/>
          </w:rPr>
          <w:tab/>
        </w:r>
        <w:r w:rsidR="007E1B3E" w:rsidRPr="003D182E">
          <w:rPr>
            <w:rStyle w:val="Hyperlink"/>
            <w:noProof/>
          </w:rPr>
          <w:t>Physische Sicht</w:t>
        </w:r>
        <w:r w:rsidR="007E1B3E">
          <w:rPr>
            <w:noProof/>
            <w:webHidden/>
          </w:rPr>
          <w:tab/>
        </w:r>
        <w:r w:rsidR="007E1B3E">
          <w:rPr>
            <w:noProof/>
            <w:webHidden/>
          </w:rPr>
          <w:fldChar w:fldCharType="begin"/>
        </w:r>
        <w:r w:rsidR="007E1B3E">
          <w:rPr>
            <w:noProof/>
            <w:webHidden/>
          </w:rPr>
          <w:instrText xml:space="preserve"> PAGEREF _Toc327467750 \h </w:instrText>
        </w:r>
        <w:r w:rsidR="007E1B3E">
          <w:rPr>
            <w:noProof/>
            <w:webHidden/>
          </w:rPr>
        </w:r>
        <w:r w:rsidR="007E1B3E">
          <w:rPr>
            <w:noProof/>
            <w:webHidden/>
          </w:rPr>
          <w:fldChar w:fldCharType="separate"/>
        </w:r>
        <w:r w:rsidR="000E6CF3">
          <w:rPr>
            <w:noProof/>
            <w:webHidden/>
          </w:rPr>
          <w:t>97</w:t>
        </w:r>
        <w:r w:rsidR="007E1B3E">
          <w:rPr>
            <w:noProof/>
            <w:webHidden/>
          </w:rPr>
          <w:fldChar w:fldCharType="end"/>
        </w:r>
      </w:hyperlink>
    </w:p>
    <w:p w:rsidR="007E1B3E" w:rsidRDefault="00B95EE1">
      <w:pPr>
        <w:pStyle w:val="TOC2"/>
        <w:tabs>
          <w:tab w:val="left" w:pos="1000"/>
          <w:tab w:val="right" w:leader="dot" w:pos="9062"/>
        </w:tabs>
        <w:rPr>
          <w:noProof/>
          <w:sz w:val="22"/>
          <w:szCs w:val="22"/>
          <w:lang w:eastAsia="de-CH"/>
        </w:rPr>
      </w:pPr>
      <w:hyperlink w:anchor="_Toc327467751" w:history="1">
        <w:r w:rsidR="007E1B3E" w:rsidRPr="003D182E">
          <w:rPr>
            <w:rStyle w:val="Hyperlink"/>
            <w:noProof/>
          </w:rPr>
          <w:t>V.6.5.2</w:t>
        </w:r>
        <w:r w:rsidR="007E1B3E">
          <w:rPr>
            <w:noProof/>
            <w:sz w:val="22"/>
            <w:szCs w:val="22"/>
            <w:lang w:eastAsia="de-CH"/>
          </w:rPr>
          <w:tab/>
        </w:r>
        <w:r w:rsidR="007E1B3E" w:rsidRPr="003D182E">
          <w:rPr>
            <w:rStyle w:val="Hyperlink"/>
            <w:noProof/>
          </w:rPr>
          <w:t>Logische Sicht</w:t>
        </w:r>
        <w:r w:rsidR="007E1B3E">
          <w:rPr>
            <w:noProof/>
            <w:webHidden/>
          </w:rPr>
          <w:tab/>
        </w:r>
        <w:r w:rsidR="007E1B3E">
          <w:rPr>
            <w:noProof/>
            <w:webHidden/>
          </w:rPr>
          <w:fldChar w:fldCharType="begin"/>
        </w:r>
        <w:r w:rsidR="007E1B3E">
          <w:rPr>
            <w:noProof/>
            <w:webHidden/>
          </w:rPr>
          <w:instrText xml:space="preserve"> PAGEREF _Toc327467751 \h </w:instrText>
        </w:r>
        <w:r w:rsidR="007E1B3E">
          <w:rPr>
            <w:noProof/>
            <w:webHidden/>
          </w:rPr>
        </w:r>
        <w:r w:rsidR="007E1B3E">
          <w:rPr>
            <w:noProof/>
            <w:webHidden/>
          </w:rPr>
          <w:fldChar w:fldCharType="separate"/>
        </w:r>
        <w:r w:rsidR="000E6CF3">
          <w:rPr>
            <w:noProof/>
            <w:webHidden/>
          </w:rPr>
          <w:t>97</w:t>
        </w:r>
        <w:r w:rsidR="007E1B3E">
          <w:rPr>
            <w:noProof/>
            <w:webHidden/>
          </w:rPr>
          <w:fldChar w:fldCharType="end"/>
        </w:r>
      </w:hyperlink>
    </w:p>
    <w:p w:rsidR="007E1B3E" w:rsidRDefault="00B95EE1">
      <w:pPr>
        <w:pStyle w:val="TOC3"/>
        <w:tabs>
          <w:tab w:val="left" w:pos="1540"/>
          <w:tab w:val="right" w:leader="dot" w:pos="9062"/>
        </w:tabs>
        <w:rPr>
          <w:noProof/>
          <w:sz w:val="22"/>
        </w:rPr>
      </w:pPr>
      <w:hyperlink w:anchor="_Toc327467752" w:history="1">
        <w:r w:rsidR="007E1B3E" w:rsidRPr="003D182E">
          <w:rPr>
            <w:rStyle w:val="Hyperlink"/>
            <w:noProof/>
          </w:rPr>
          <w:t>V.6.5.2.1</w:t>
        </w:r>
        <w:r w:rsidR="007E1B3E">
          <w:rPr>
            <w:noProof/>
            <w:sz w:val="22"/>
          </w:rPr>
          <w:tab/>
        </w:r>
        <w:r w:rsidR="007E1B3E" w:rsidRPr="003D182E">
          <w:rPr>
            <w:rStyle w:val="Hyperlink"/>
            <w:noProof/>
          </w:rPr>
          <w:t>Common</w:t>
        </w:r>
        <w:r w:rsidR="007E1B3E">
          <w:rPr>
            <w:noProof/>
            <w:webHidden/>
          </w:rPr>
          <w:tab/>
        </w:r>
        <w:r w:rsidR="007E1B3E">
          <w:rPr>
            <w:noProof/>
            <w:webHidden/>
          </w:rPr>
          <w:fldChar w:fldCharType="begin"/>
        </w:r>
        <w:r w:rsidR="007E1B3E">
          <w:rPr>
            <w:noProof/>
            <w:webHidden/>
          </w:rPr>
          <w:instrText xml:space="preserve"> PAGEREF _Toc327467752 \h </w:instrText>
        </w:r>
        <w:r w:rsidR="007E1B3E">
          <w:rPr>
            <w:noProof/>
            <w:webHidden/>
          </w:rPr>
        </w:r>
        <w:r w:rsidR="007E1B3E">
          <w:rPr>
            <w:noProof/>
            <w:webHidden/>
          </w:rPr>
          <w:fldChar w:fldCharType="separate"/>
        </w:r>
        <w:r w:rsidR="000E6CF3">
          <w:rPr>
            <w:noProof/>
            <w:webHidden/>
          </w:rPr>
          <w:t>98</w:t>
        </w:r>
        <w:r w:rsidR="007E1B3E">
          <w:rPr>
            <w:noProof/>
            <w:webHidden/>
          </w:rPr>
          <w:fldChar w:fldCharType="end"/>
        </w:r>
      </w:hyperlink>
    </w:p>
    <w:p w:rsidR="007E1B3E" w:rsidRDefault="00B95EE1">
      <w:pPr>
        <w:pStyle w:val="TOC3"/>
        <w:tabs>
          <w:tab w:val="left" w:pos="1540"/>
          <w:tab w:val="right" w:leader="dot" w:pos="9062"/>
        </w:tabs>
        <w:rPr>
          <w:noProof/>
          <w:sz w:val="22"/>
        </w:rPr>
      </w:pPr>
      <w:hyperlink w:anchor="_Toc327467753" w:history="1">
        <w:r w:rsidR="007E1B3E" w:rsidRPr="003D182E">
          <w:rPr>
            <w:rStyle w:val="Hyperlink"/>
            <w:noProof/>
          </w:rPr>
          <w:t>V.6.5.2.2</w:t>
        </w:r>
        <w:r w:rsidR="007E1B3E">
          <w:rPr>
            <w:noProof/>
            <w:sz w:val="22"/>
          </w:rPr>
          <w:tab/>
        </w:r>
        <w:r w:rsidR="007E1B3E" w:rsidRPr="003D182E">
          <w:rPr>
            <w:rStyle w:val="Hyperlink"/>
            <w:noProof/>
          </w:rPr>
          <w:t>ResourceLoader</w:t>
        </w:r>
        <w:r w:rsidR="007E1B3E">
          <w:rPr>
            <w:noProof/>
            <w:webHidden/>
          </w:rPr>
          <w:tab/>
        </w:r>
        <w:r w:rsidR="007E1B3E">
          <w:rPr>
            <w:noProof/>
            <w:webHidden/>
          </w:rPr>
          <w:fldChar w:fldCharType="begin"/>
        </w:r>
        <w:r w:rsidR="007E1B3E">
          <w:rPr>
            <w:noProof/>
            <w:webHidden/>
          </w:rPr>
          <w:instrText xml:space="preserve"> PAGEREF _Toc327467753 \h </w:instrText>
        </w:r>
        <w:r w:rsidR="007E1B3E">
          <w:rPr>
            <w:noProof/>
            <w:webHidden/>
          </w:rPr>
        </w:r>
        <w:r w:rsidR="007E1B3E">
          <w:rPr>
            <w:noProof/>
            <w:webHidden/>
          </w:rPr>
          <w:fldChar w:fldCharType="separate"/>
        </w:r>
        <w:r w:rsidR="000E6CF3">
          <w:rPr>
            <w:noProof/>
            <w:webHidden/>
          </w:rPr>
          <w:t>98</w:t>
        </w:r>
        <w:r w:rsidR="007E1B3E">
          <w:rPr>
            <w:noProof/>
            <w:webHidden/>
          </w:rPr>
          <w:fldChar w:fldCharType="end"/>
        </w:r>
      </w:hyperlink>
    </w:p>
    <w:p w:rsidR="007E1B3E" w:rsidRDefault="00B95EE1">
      <w:pPr>
        <w:pStyle w:val="TOC3"/>
        <w:tabs>
          <w:tab w:val="left" w:pos="1540"/>
          <w:tab w:val="right" w:leader="dot" w:pos="9062"/>
        </w:tabs>
        <w:rPr>
          <w:noProof/>
          <w:sz w:val="22"/>
        </w:rPr>
      </w:pPr>
      <w:hyperlink w:anchor="_Toc327467754" w:history="1">
        <w:r w:rsidR="007E1B3E" w:rsidRPr="003D182E">
          <w:rPr>
            <w:rStyle w:val="Hyperlink"/>
            <w:noProof/>
          </w:rPr>
          <w:t>V.6.5.2.3</w:t>
        </w:r>
        <w:r w:rsidR="007E1B3E">
          <w:rPr>
            <w:noProof/>
            <w:sz w:val="22"/>
          </w:rPr>
          <w:tab/>
        </w:r>
        <w:r w:rsidR="007E1B3E" w:rsidRPr="003D182E">
          <w:rPr>
            <w:rStyle w:val="Hyperlink"/>
            <w:noProof/>
          </w:rPr>
          <w:t>Interfaces</w:t>
        </w:r>
        <w:r w:rsidR="007E1B3E">
          <w:rPr>
            <w:noProof/>
            <w:webHidden/>
          </w:rPr>
          <w:tab/>
        </w:r>
        <w:r w:rsidR="007E1B3E">
          <w:rPr>
            <w:noProof/>
            <w:webHidden/>
          </w:rPr>
          <w:fldChar w:fldCharType="begin"/>
        </w:r>
        <w:r w:rsidR="007E1B3E">
          <w:rPr>
            <w:noProof/>
            <w:webHidden/>
          </w:rPr>
          <w:instrText xml:space="preserve"> PAGEREF _Toc327467754 \h </w:instrText>
        </w:r>
        <w:r w:rsidR="007E1B3E">
          <w:rPr>
            <w:noProof/>
            <w:webHidden/>
          </w:rPr>
        </w:r>
        <w:r w:rsidR="007E1B3E">
          <w:rPr>
            <w:noProof/>
            <w:webHidden/>
          </w:rPr>
          <w:fldChar w:fldCharType="separate"/>
        </w:r>
        <w:r w:rsidR="000E6CF3">
          <w:rPr>
            <w:noProof/>
            <w:webHidden/>
          </w:rPr>
          <w:t>98</w:t>
        </w:r>
        <w:r w:rsidR="007E1B3E">
          <w:rPr>
            <w:noProof/>
            <w:webHidden/>
          </w:rPr>
          <w:fldChar w:fldCharType="end"/>
        </w:r>
      </w:hyperlink>
    </w:p>
    <w:p w:rsidR="007E1B3E" w:rsidRDefault="00B95EE1">
      <w:pPr>
        <w:pStyle w:val="TOC3"/>
        <w:tabs>
          <w:tab w:val="left" w:pos="1540"/>
          <w:tab w:val="right" w:leader="dot" w:pos="9062"/>
        </w:tabs>
        <w:rPr>
          <w:noProof/>
          <w:sz w:val="22"/>
        </w:rPr>
      </w:pPr>
      <w:hyperlink w:anchor="_Toc327467755" w:history="1">
        <w:r w:rsidR="007E1B3E" w:rsidRPr="003D182E">
          <w:rPr>
            <w:rStyle w:val="Hyperlink"/>
            <w:noProof/>
          </w:rPr>
          <w:t>V.6.5.2.4</w:t>
        </w:r>
        <w:r w:rsidR="007E1B3E">
          <w:rPr>
            <w:noProof/>
            <w:sz w:val="22"/>
          </w:rPr>
          <w:tab/>
        </w:r>
        <w:r w:rsidR="007E1B3E" w:rsidRPr="003D182E">
          <w:rPr>
            <w:rStyle w:val="Hyperlink"/>
            <w:noProof/>
          </w:rPr>
          <w:t>Data</w:t>
        </w:r>
        <w:r w:rsidR="007E1B3E">
          <w:rPr>
            <w:noProof/>
            <w:webHidden/>
          </w:rPr>
          <w:tab/>
        </w:r>
        <w:r w:rsidR="007E1B3E">
          <w:rPr>
            <w:noProof/>
            <w:webHidden/>
          </w:rPr>
          <w:fldChar w:fldCharType="begin"/>
        </w:r>
        <w:r w:rsidR="007E1B3E">
          <w:rPr>
            <w:noProof/>
            <w:webHidden/>
          </w:rPr>
          <w:instrText xml:space="preserve"> PAGEREF _Toc327467755 \h </w:instrText>
        </w:r>
        <w:r w:rsidR="007E1B3E">
          <w:rPr>
            <w:noProof/>
            <w:webHidden/>
          </w:rPr>
        </w:r>
        <w:r w:rsidR="007E1B3E">
          <w:rPr>
            <w:noProof/>
            <w:webHidden/>
          </w:rPr>
          <w:fldChar w:fldCharType="separate"/>
        </w:r>
        <w:r w:rsidR="000E6CF3">
          <w:rPr>
            <w:noProof/>
            <w:webHidden/>
          </w:rPr>
          <w:t>98</w:t>
        </w:r>
        <w:r w:rsidR="007E1B3E">
          <w:rPr>
            <w:noProof/>
            <w:webHidden/>
          </w:rPr>
          <w:fldChar w:fldCharType="end"/>
        </w:r>
      </w:hyperlink>
    </w:p>
    <w:p w:rsidR="007E1B3E" w:rsidRDefault="00B95EE1">
      <w:pPr>
        <w:pStyle w:val="TOC3"/>
        <w:tabs>
          <w:tab w:val="left" w:pos="1540"/>
          <w:tab w:val="right" w:leader="dot" w:pos="9062"/>
        </w:tabs>
        <w:rPr>
          <w:noProof/>
          <w:sz w:val="22"/>
        </w:rPr>
      </w:pPr>
      <w:hyperlink w:anchor="_Toc327467756" w:history="1">
        <w:r w:rsidR="007E1B3E" w:rsidRPr="003D182E">
          <w:rPr>
            <w:rStyle w:val="Hyperlink"/>
            <w:noProof/>
          </w:rPr>
          <w:t>V.6.5.2.5</w:t>
        </w:r>
        <w:r w:rsidR="007E1B3E">
          <w:rPr>
            <w:noProof/>
            <w:sz w:val="22"/>
          </w:rPr>
          <w:tab/>
        </w:r>
        <w:r w:rsidR="007E1B3E" w:rsidRPr="003D182E">
          <w:rPr>
            <w:rStyle w:val="Hyperlink"/>
            <w:noProof/>
          </w:rPr>
          <w:t>ServiceModels</w:t>
        </w:r>
        <w:r w:rsidR="007E1B3E">
          <w:rPr>
            <w:noProof/>
            <w:webHidden/>
          </w:rPr>
          <w:tab/>
        </w:r>
        <w:r w:rsidR="007E1B3E">
          <w:rPr>
            <w:noProof/>
            <w:webHidden/>
          </w:rPr>
          <w:fldChar w:fldCharType="begin"/>
        </w:r>
        <w:r w:rsidR="007E1B3E">
          <w:rPr>
            <w:noProof/>
            <w:webHidden/>
          </w:rPr>
          <w:instrText xml:space="preserve"> PAGEREF _Toc327467756 \h </w:instrText>
        </w:r>
        <w:r w:rsidR="007E1B3E">
          <w:rPr>
            <w:noProof/>
            <w:webHidden/>
          </w:rPr>
        </w:r>
        <w:r w:rsidR="007E1B3E">
          <w:rPr>
            <w:noProof/>
            <w:webHidden/>
          </w:rPr>
          <w:fldChar w:fldCharType="separate"/>
        </w:r>
        <w:r w:rsidR="000E6CF3">
          <w:rPr>
            <w:noProof/>
            <w:webHidden/>
          </w:rPr>
          <w:t>98</w:t>
        </w:r>
        <w:r w:rsidR="007E1B3E">
          <w:rPr>
            <w:noProof/>
            <w:webHidden/>
          </w:rPr>
          <w:fldChar w:fldCharType="end"/>
        </w:r>
      </w:hyperlink>
    </w:p>
    <w:p w:rsidR="007E1B3E" w:rsidRDefault="00B95EE1">
      <w:pPr>
        <w:pStyle w:val="TOC3"/>
        <w:tabs>
          <w:tab w:val="left" w:pos="1540"/>
          <w:tab w:val="right" w:leader="dot" w:pos="9062"/>
        </w:tabs>
        <w:rPr>
          <w:noProof/>
          <w:sz w:val="22"/>
        </w:rPr>
      </w:pPr>
      <w:hyperlink w:anchor="_Toc327467757" w:history="1">
        <w:r w:rsidR="007E1B3E" w:rsidRPr="003D182E">
          <w:rPr>
            <w:rStyle w:val="Hyperlink"/>
            <w:noProof/>
          </w:rPr>
          <w:t>V.6.5.2.6</w:t>
        </w:r>
        <w:r w:rsidR="007E1B3E">
          <w:rPr>
            <w:noProof/>
            <w:sz w:val="22"/>
          </w:rPr>
          <w:tab/>
        </w:r>
        <w:r w:rsidR="007E1B3E" w:rsidRPr="003D182E">
          <w:rPr>
            <w:rStyle w:val="Hyperlink"/>
            <w:noProof/>
          </w:rPr>
          <w:t>ViewModels</w:t>
        </w:r>
        <w:r w:rsidR="007E1B3E">
          <w:rPr>
            <w:noProof/>
            <w:webHidden/>
          </w:rPr>
          <w:tab/>
        </w:r>
        <w:r w:rsidR="007E1B3E">
          <w:rPr>
            <w:noProof/>
            <w:webHidden/>
          </w:rPr>
          <w:fldChar w:fldCharType="begin"/>
        </w:r>
        <w:r w:rsidR="007E1B3E">
          <w:rPr>
            <w:noProof/>
            <w:webHidden/>
          </w:rPr>
          <w:instrText xml:space="preserve"> PAGEREF _Toc327467757 \h </w:instrText>
        </w:r>
        <w:r w:rsidR="007E1B3E">
          <w:rPr>
            <w:noProof/>
            <w:webHidden/>
          </w:rPr>
        </w:r>
        <w:r w:rsidR="007E1B3E">
          <w:rPr>
            <w:noProof/>
            <w:webHidden/>
          </w:rPr>
          <w:fldChar w:fldCharType="separate"/>
        </w:r>
        <w:r w:rsidR="000E6CF3">
          <w:rPr>
            <w:noProof/>
            <w:webHidden/>
          </w:rPr>
          <w:t>98</w:t>
        </w:r>
        <w:r w:rsidR="007E1B3E">
          <w:rPr>
            <w:noProof/>
            <w:webHidden/>
          </w:rPr>
          <w:fldChar w:fldCharType="end"/>
        </w:r>
      </w:hyperlink>
    </w:p>
    <w:p w:rsidR="007E1B3E" w:rsidRDefault="00B95EE1">
      <w:pPr>
        <w:pStyle w:val="TOC3"/>
        <w:tabs>
          <w:tab w:val="left" w:pos="1540"/>
          <w:tab w:val="right" w:leader="dot" w:pos="9062"/>
        </w:tabs>
        <w:rPr>
          <w:noProof/>
          <w:sz w:val="22"/>
        </w:rPr>
      </w:pPr>
      <w:hyperlink w:anchor="_Toc327467758" w:history="1">
        <w:r w:rsidR="007E1B3E" w:rsidRPr="003D182E">
          <w:rPr>
            <w:rStyle w:val="Hyperlink"/>
            <w:noProof/>
          </w:rPr>
          <w:t>V.6.5.2.7</w:t>
        </w:r>
        <w:r w:rsidR="007E1B3E">
          <w:rPr>
            <w:noProof/>
            <w:sz w:val="22"/>
          </w:rPr>
          <w:tab/>
        </w:r>
        <w:r w:rsidR="007E1B3E" w:rsidRPr="003D182E">
          <w:rPr>
            <w:rStyle w:val="Hyperlink"/>
            <w:noProof/>
          </w:rPr>
          <w:t>Views</w:t>
        </w:r>
        <w:r w:rsidR="007E1B3E">
          <w:rPr>
            <w:noProof/>
            <w:webHidden/>
          </w:rPr>
          <w:tab/>
        </w:r>
        <w:r w:rsidR="007E1B3E">
          <w:rPr>
            <w:noProof/>
            <w:webHidden/>
          </w:rPr>
          <w:fldChar w:fldCharType="begin"/>
        </w:r>
        <w:r w:rsidR="007E1B3E">
          <w:rPr>
            <w:noProof/>
            <w:webHidden/>
          </w:rPr>
          <w:instrText xml:space="preserve"> PAGEREF _Toc327467758 \h </w:instrText>
        </w:r>
        <w:r w:rsidR="007E1B3E">
          <w:rPr>
            <w:noProof/>
            <w:webHidden/>
          </w:rPr>
        </w:r>
        <w:r w:rsidR="007E1B3E">
          <w:rPr>
            <w:noProof/>
            <w:webHidden/>
          </w:rPr>
          <w:fldChar w:fldCharType="separate"/>
        </w:r>
        <w:r w:rsidR="000E6CF3">
          <w:rPr>
            <w:noProof/>
            <w:webHidden/>
          </w:rPr>
          <w:t>98</w:t>
        </w:r>
        <w:r w:rsidR="007E1B3E">
          <w:rPr>
            <w:noProof/>
            <w:webHidden/>
          </w:rPr>
          <w:fldChar w:fldCharType="end"/>
        </w:r>
      </w:hyperlink>
    </w:p>
    <w:p w:rsidR="007E1B3E" w:rsidRDefault="00B95EE1">
      <w:pPr>
        <w:pStyle w:val="TOC2"/>
        <w:tabs>
          <w:tab w:val="left" w:pos="1000"/>
          <w:tab w:val="right" w:leader="dot" w:pos="9062"/>
        </w:tabs>
        <w:rPr>
          <w:noProof/>
          <w:sz w:val="22"/>
          <w:szCs w:val="22"/>
          <w:lang w:eastAsia="de-CH"/>
        </w:rPr>
      </w:pPr>
      <w:hyperlink w:anchor="_Toc327467759" w:history="1">
        <w:r w:rsidR="007E1B3E" w:rsidRPr="003D182E">
          <w:rPr>
            <w:rStyle w:val="Hyperlink"/>
            <w:noProof/>
          </w:rPr>
          <w:t>V.6.5.3</w:t>
        </w:r>
        <w:r w:rsidR="007E1B3E">
          <w:rPr>
            <w:noProof/>
            <w:sz w:val="22"/>
            <w:szCs w:val="22"/>
            <w:lang w:eastAsia="de-CH"/>
          </w:rPr>
          <w:tab/>
        </w:r>
        <w:r w:rsidR="007E1B3E" w:rsidRPr="003D182E">
          <w:rPr>
            <w:rStyle w:val="Hyperlink"/>
            <w:noProof/>
          </w:rPr>
          <w:t>Patterns</w:t>
        </w:r>
        <w:r w:rsidR="007E1B3E">
          <w:rPr>
            <w:noProof/>
            <w:webHidden/>
          </w:rPr>
          <w:tab/>
        </w:r>
        <w:r w:rsidR="007E1B3E">
          <w:rPr>
            <w:noProof/>
            <w:webHidden/>
          </w:rPr>
          <w:fldChar w:fldCharType="begin"/>
        </w:r>
        <w:r w:rsidR="007E1B3E">
          <w:rPr>
            <w:noProof/>
            <w:webHidden/>
          </w:rPr>
          <w:instrText xml:space="preserve"> PAGEREF _Toc327467759 \h </w:instrText>
        </w:r>
        <w:r w:rsidR="007E1B3E">
          <w:rPr>
            <w:noProof/>
            <w:webHidden/>
          </w:rPr>
        </w:r>
        <w:r w:rsidR="007E1B3E">
          <w:rPr>
            <w:noProof/>
            <w:webHidden/>
          </w:rPr>
          <w:fldChar w:fldCharType="separate"/>
        </w:r>
        <w:r w:rsidR="000E6CF3">
          <w:rPr>
            <w:noProof/>
            <w:webHidden/>
          </w:rPr>
          <w:t>99</w:t>
        </w:r>
        <w:r w:rsidR="007E1B3E">
          <w:rPr>
            <w:noProof/>
            <w:webHidden/>
          </w:rPr>
          <w:fldChar w:fldCharType="end"/>
        </w:r>
      </w:hyperlink>
    </w:p>
    <w:p w:rsidR="007E1B3E" w:rsidRDefault="00B95EE1">
      <w:pPr>
        <w:pStyle w:val="TOC3"/>
        <w:tabs>
          <w:tab w:val="left" w:pos="1540"/>
          <w:tab w:val="right" w:leader="dot" w:pos="9062"/>
        </w:tabs>
        <w:rPr>
          <w:noProof/>
          <w:sz w:val="22"/>
        </w:rPr>
      </w:pPr>
      <w:hyperlink w:anchor="_Toc327467760" w:history="1">
        <w:r w:rsidR="007E1B3E" w:rsidRPr="003D182E">
          <w:rPr>
            <w:rStyle w:val="Hyperlink"/>
            <w:noProof/>
          </w:rPr>
          <w:t>V.6.5.3.1</w:t>
        </w:r>
        <w:r w:rsidR="007E1B3E">
          <w:rPr>
            <w:noProof/>
            <w:sz w:val="22"/>
          </w:rPr>
          <w:tab/>
        </w:r>
        <w:r w:rsidR="007E1B3E" w:rsidRPr="003D182E">
          <w:rPr>
            <w:rStyle w:val="Hyperlink"/>
            <w:noProof/>
          </w:rPr>
          <w:t>MVVM</w:t>
        </w:r>
        <w:r w:rsidR="007E1B3E">
          <w:rPr>
            <w:noProof/>
            <w:webHidden/>
          </w:rPr>
          <w:tab/>
        </w:r>
        <w:r w:rsidR="007E1B3E">
          <w:rPr>
            <w:noProof/>
            <w:webHidden/>
          </w:rPr>
          <w:fldChar w:fldCharType="begin"/>
        </w:r>
        <w:r w:rsidR="007E1B3E">
          <w:rPr>
            <w:noProof/>
            <w:webHidden/>
          </w:rPr>
          <w:instrText xml:space="preserve"> PAGEREF _Toc327467760 \h </w:instrText>
        </w:r>
        <w:r w:rsidR="007E1B3E">
          <w:rPr>
            <w:noProof/>
            <w:webHidden/>
          </w:rPr>
        </w:r>
        <w:r w:rsidR="007E1B3E">
          <w:rPr>
            <w:noProof/>
            <w:webHidden/>
          </w:rPr>
          <w:fldChar w:fldCharType="separate"/>
        </w:r>
        <w:r w:rsidR="000E6CF3">
          <w:rPr>
            <w:noProof/>
            <w:webHidden/>
          </w:rPr>
          <w:t>99</w:t>
        </w:r>
        <w:r w:rsidR="007E1B3E">
          <w:rPr>
            <w:noProof/>
            <w:webHidden/>
          </w:rPr>
          <w:fldChar w:fldCharType="end"/>
        </w:r>
      </w:hyperlink>
    </w:p>
    <w:p w:rsidR="007E1B3E" w:rsidRDefault="00B95EE1">
      <w:pPr>
        <w:pStyle w:val="TOC3"/>
        <w:tabs>
          <w:tab w:val="left" w:pos="1540"/>
          <w:tab w:val="right" w:leader="dot" w:pos="9062"/>
        </w:tabs>
        <w:rPr>
          <w:noProof/>
          <w:sz w:val="22"/>
        </w:rPr>
      </w:pPr>
      <w:hyperlink w:anchor="_Toc327467761" w:history="1">
        <w:r w:rsidR="007E1B3E" w:rsidRPr="003D182E">
          <w:rPr>
            <w:rStyle w:val="Hyperlink"/>
            <w:noProof/>
            <w:lang w:val="en-US"/>
          </w:rPr>
          <w:t>V.6.5.3.2</w:t>
        </w:r>
        <w:r w:rsidR="007E1B3E">
          <w:rPr>
            <w:noProof/>
            <w:sz w:val="22"/>
          </w:rPr>
          <w:tab/>
        </w:r>
        <w:r w:rsidR="007E1B3E" w:rsidRPr="003D182E">
          <w:rPr>
            <w:rStyle w:val="Hyperlink"/>
            <w:noProof/>
            <w:lang w:val="en-US"/>
          </w:rPr>
          <w:t>Inversion of Control / Dependency Injection mit Unity</w:t>
        </w:r>
        <w:r w:rsidR="007E1B3E">
          <w:rPr>
            <w:noProof/>
            <w:webHidden/>
          </w:rPr>
          <w:tab/>
        </w:r>
        <w:r w:rsidR="007E1B3E">
          <w:rPr>
            <w:noProof/>
            <w:webHidden/>
          </w:rPr>
          <w:fldChar w:fldCharType="begin"/>
        </w:r>
        <w:r w:rsidR="007E1B3E">
          <w:rPr>
            <w:noProof/>
            <w:webHidden/>
          </w:rPr>
          <w:instrText xml:space="preserve"> PAGEREF _Toc327467761 \h </w:instrText>
        </w:r>
        <w:r w:rsidR="007E1B3E">
          <w:rPr>
            <w:noProof/>
            <w:webHidden/>
          </w:rPr>
        </w:r>
        <w:r w:rsidR="007E1B3E">
          <w:rPr>
            <w:noProof/>
            <w:webHidden/>
          </w:rPr>
          <w:fldChar w:fldCharType="separate"/>
        </w:r>
        <w:r w:rsidR="000E6CF3">
          <w:rPr>
            <w:noProof/>
            <w:webHidden/>
          </w:rPr>
          <w:t>99</w:t>
        </w:r>
        <w:r w:rsidR="007E1B3E">
          <w:rPr>
            <w:noProof/>
            <w:webHidden/>
          </w:rPr>
          <w:fldChar w:fldCharType="end"/>
        </w:r>
      </w:hyperlink>
    </w:p>
    <w:p w:rsidR="007E1B3E" w:rsidRDefault="00B95EE1">
      <w:pPr>
        <w:pStyle w:val="TOC3"/>
        <w:tabs>
          <w:tab w:val="left" w:pos="1540"/>
          <w:tab w:val="right" w:leader="dot" w:pos="9062"/>
        </w:tabs>
        <w:rPr>
          <w:noProof/>
          <w:sz w:val="22"/>
        </w:rPr>
      </w:pPr>
      <w:hyperlink w:anchor="_Toc327467762" w:history="1">
        <w:r w:rsidR="007E1B3E" w:rsidRPr="003D182E">
          <w:rPr>
            <w:rStyle w:val="Hyperlink"/>
            <w:noProof/>
          </w:rPr>
          <w:t>V.6.5.3.3</w:t>
        </w:r>
        <w:r w:rsidR="007E1B3E">
          <w:rPr>
            <w:noProof/>
            <w:sz w:val="22"/>
          </w:rPr>
          <w:tab/>
        </w:r>
        <w:r w:rsidR="007E1B3E" w:rsidRPr="003D182E">
          <w:rPr>
            <w:rStyle w:val="Hyperlink"/>
            <w:noProof/>
          </w:rPr>
          <w:t>Extension Interface</w:t>
        </w:r>
        <w:r w:rsidR="007E1B3E">
          <w:rPr>
            <w:noProof/>
            <w:webHidden/>
          </w:rPr>
          <w:tab/>
        </w:r>
        <w:r w:rsidR="007E1B3E">
          <w:rPr>
            <w:noProof/>
            <w:webHidden/>
          </w:rPr>
          <w:fldChar w:fldCharType="begin"/>
        </w:r>
        <w:r w:rsidR="007E1B3E">
          <w:rPr>
            <w:noProof/>
            <w:webHidden/>
          </w:rPr>
          <w:instrText xml:space="preserve"> PAGEREF _Toc327467762 \h </w:instrText>
        </w:r>
        <w:r w:rsidR="007E1B3E">
          <w:rPr>
            <w:noProof/>
            <w:webHidden/>
          </w:rPr>
        </w:r>
        <w:r w:rsidR="007E1B3E">
          <w:rPr>
            <w:noProof/>
            <w:webHidden/>
          </w:rPr>
          <w:fldChar w:fldCharType="separate"/>
        </w:r>
        <w:r w:rsidR="000E6CF3">
          <w:rPr>
            <w:noProof/>
            <w:webHidden/>
          </w:rPr>
          <w:t>99</w:t>
        </w:r>
        <w:r w:rsidR="007E1B3E">
          <w:rPr>
            <w:noProof/>
            <w:webHidden/>
          </w:rPr>
          <w:fldChar w:fldCharType="end"/>
        </w:r>
      </w:hyperlink>
    </w:p>
    <w:p w:rsidR="007E1B3E" w:rsidRDefault="00B95EE1">
      <w:pPr>
        <w:pStyle w:val="TOC2"/>
        <w:tabs>
          <w:tab w:val="left" w:pos="1000"/>
          <w:tab w:val="right" w:leader="dot" w:pos="9062"/>
        </w:tabs>
        <w:rPr>
          <w:noProof/>
          <w:sz w:val="22"/>
          <w:szCs w:val="22"/>
          <w:lang w:eastAsia="de-CH"/>
        </w:rPr>
      </w:pPr>
      <w:hyperlink w:anchor="_Toc327467763" w:history="1">
        <w:r w:rsidR="007E1B3E" w:rsidRPr="003D182E">
          <w:rPr>
            <w:rStyle w:val="Hyperlink"/>
            <w:noProof/>
          </w:rPr>
          <w:t>V.6.5.4</w:t>
        </w:r>
        <w:r w:rsidR="007E1B3E">
          <w:rPr>
            <w:noProof/>
            <w:sz w:val="22"/>
            <w:szCs w:val="22"/>
            <w:lang w:eastAsia="de-CH"/>
          </w:rPr>
          <w:tab/>
        </w:r>
        <w:r w:rsidR="007E1B3E" w:rsidRPr="003D182E">
          <w:rPr>
            <w:rStyle w:val="Hyperlink"/>
            <w:noProof/>
          </w:rPr>
          <w:t>Prozesse und Threads</w:t>
        </w:r>
        <w:r w:rsidR="007E1B3E">
          <w:rPr>
            <w:noProof/>
            <w:webHidden/>
          </w:rPr>
          <w:tab/>
        </w:r>
        <w:r w:rsidR="007E1B3E">
          <w:rPr>
            <w:noProof/>
            <w:webHidden/>
          </w:rPr>
          <w:fldChar w:fldCharType="begin"/>
        </w:r>
        <w:r w:rsidR="007E1B3E">
          <w:rPr>
            <w:noProof/>
            <w:webHidden/>
          </w:rPr>
          <w:instrText xml:space="preserve"> PAGEREF _Toc327467763 \h </w:instrText>
        </w:r>
        <w:r w:rsidR="007E1B3E">
          <w:rPr>
            <w:noProof/>
            <w:webHidden/>
          </w:rPr>
        </w:r>
        <w:r w:rsidR="007E1B3E">
          <w:rPr>
            <w:noProof/>
            <w:webHidden/>
          </w:rPr>
          <w:fldChar w:fldCharType="separate"/>
        </w:r>
        <w:r w:rsidR="000E6CF3">
          <w:rPr>
            <w:noProof/>
            <w:webHidden/>
          </w:rPr>
          <w:t>99</w:t>
        </w:r>
        <w:r w:rsidR="007E1B3E">
          <w:rPr>
            <w:noProof/>
            <w:webHidden/>
          </w:rPr>
          <w:fldChar w:fldCharType="end"/>
        </w:r>
      </w:hyperlink>
    </w:p>
    <w:p w:rsidR="007E1B3E" w:rsidRDefault="00B95EE1">
      <w:pPr>
        <w:pStyle w:val="TOC3"/>
        <w:tabs>
          <w:tab w:val="left" w:pos="1540"/>
          <w:tab w:val="right" w:leader="dot" w:pos="9062"/>
        </w:tabs>
        <w:rPr>
          <w:noProof/>
          <w:sz w:val="22"/>
        </w:rPr>
      </w:pPr>
      <w:hyperlink w:anchor="_Toc327467764" w:history="1">
        <w:r w:rsidR="007E1B3E" w:rsidRPr="003D182E">
          <w:rPr>
            <w:rStyle w:val="Hyperlink"/>
            <w:noProof/>
          </w:rPr>
          <w:t>V.6.5.4.1</w:t>
        </w:r>
        <w:r w:rsidR="007E1B3E">
          <w:rPr>
            <w:noProof/>
            <w:sz w:val="22"/>
          </w:rPr>
          <w:tab/>
        </w:r>
        <w:r w:rsidR="007E1B3E" w:rsidRPr="003D182E">
          <w:rPr>
            <w:rStyle w:val="Hyperlink"/>
            <w:noProof/>
          </w:rPr>
          <w:t>Allgemein</w:t>
        </w:r>
        <w:r w:rsidR="007E1B3E">
          <w:rPr>
            <w:noProof/>
            <w:webHidden/>
          </w:rPr>
          <w:tab/>
        </w:r>
        <w:r w:rsidR="007E1B3E">
          <w:rPr>
            <w:noProof/>
            <w:webHidden/>
          </w:rPr>
          <w:fldChar w:fldCharType="begin"/>
        </w:r>
        <w:r w:rsidR="007E1B3E">
          <w:rPr>
            <w:noProof/>
            <w:webHidden/>
          </w:rPr>
          <w:instrText xml:space="preserve"> PAGEREF _Toc327467764 \h </w:instrText>
        </w:r>
        <w:r w:rsidR="007E1B3E">
          <w:rPr>
            <w:noProof/>
            <w:webHidden/>
          </w:rPr>
        </w:r>
        <w:r w:rsidR="007E1B3E">
          <w:rPr>
            <w:noProof/>
            <w:webHidden/>
          </w:rPr>
          <w:fldChar w:fldCharType="separate"/>
        </w:r>
        <w:r w:rsidR="000E6CF3">
          <w:rPr>
            <w:noProof/>
            <w:webHidden/>
          </w:rPr>
          <w:t>99</w:t>
        </w:r>
        <w:r w:rsidR="007E1B3E">
          <w:rPr>
            <w:noProof/>
            <w:webHidden/>
          </w:rPr>
          <w:fldChar w:fldCharType="end"/>
        </w:r>
      </w:hyperlink>
    </w:p>
    <w:p w:rsidR="007E1B3E" w:rsidRDefault="00B95EE1">
      <w:pPr>
        <w:pStyle w:val="TOC3"/>
        <w:tabs>
          <w:tab w:val="left" w:pos="1540"/>
          <w:tab w:val="right" w:leader="dot" w:pos="9062"/>
        </w:tabs>
        <w:rPr>
          <w:noProof/>
          <w:sz w:val="22"/>
        </w:rPr>
      </w:pPr>
      <w:hyperlink w:anchor="_Toc327467765" w:history="1">
        <w:r w:rsidR="007E1B3E" w:rsidRPr="003D182E">
          <w:rPr>
            <w:rStyle w:val="Hyperlink"/>
            <w:noProof/>
          </w:rPr>
          <w:t>V.6.5.4.2</w:t>
        </w:r>
        <w:r w:rsidR="007E1B3E">
          <w:rPr>
            <w:noProof/>
            <w:sz w:val="22"/>
          </w:rPr>
          <w:tab/>
        </w:r>
        <w:r w:rsidR="007E1B3E" w:rsidRPr="003D182E">
          <w:rPr>
            <w:rStyle w:val="Hyperlink"/>
            <w:noProof/>
          </w:rPr>
          <w:t>Kinect</w:t>
        </w:r>
        <w:r w:rsidR="007E1B3E">
          <w:rPr>
            <w:noProof/>
            <w:webHidden/>
          </w:rPr>
          <w:tab/>
        </w:r>
        <w:r w:rsidR="007E1B3E">
          <w:rPr>
            <w:noProof/>
            <w:webHidden/>
          </w:rPr>
          <w:fldChar w:fldCharType="begin"/>
        </w:r>
        <w:r w:rsidR="007E1B3E">
          <w:rPr>
            <w:noProof/>
            <w:webHidden/>
          </w:rPr>
          <w:instrText xml:space="preserve"> PAGEREF _Toc327467765 \h </w:instrText>
        </w:r>
        <w:r w:rsidR="007E1B3E">
          <w:rPr>
            <w:noProof/>
            <w:webHidden/>
          </w:rPr>
        </w:r>
        <w:r w:rsidR="007E1B3E">
          <w:rPr>
            <w:noProof/>
            <w:webHidden/>
          </w:rPr>
          <w:fldChar w:fldCharType="separate"/>
        </w:r>
        <w:r w:rsidR="000E6CF3">
          <w:rPr>
            <w:noProof/>
            <w:webHidden/>
          </w:rPr>
          <w:t>100</w:t>
        </w:r>
        <w:r w:rsidR="007E1B3E">
          <w:rPr>
            <w:noProof/>
            <w:webHidden/>
          </w:rPr>
          <w:fldChar w:fldCharType="end"/>
        </w:r>
      </w:hyperlink>
    </w:p>
    <w:p w:rsidR="007E1B3E" w:rsidRDefault="00B95EE1">
      <w:pPr>
        <w:pStyle w:val="TOC3"/>
        <w:tabs>
          <w:tab w:val="left" w:pos="1540"/>
          <w:tab w:val="right" w:leader="dot" w:pos="9062"/>
        </w:tabs>
        <w:rPr>
          <w:noProof/>
          <w:sz w:val="22"/>
        </w:rPr>
      </w:pPr>
      <w:hyperlink w:anchor="_Toc327467766" w:history="1">
        <w:r w:rsidR="007E1B3E" w:rsidRPr="003D182E">
          <w:rPr>
            <w:rStyle w:val="Hyperlink"/>
            <w:noProof/>
          </w:rPr>
          <w:t>V.6.5.4.3</w:t>
        </w:r>
        <w:r w:rsidR="007E1B3E">
          <w:rPr>
            <w:noProof/>
            <w:sz w:val="22"/>
          </w:rPr>
          <w:tab/>
        </w:r>
        <w:r w:rsidR="007E1B3E" w:rsidRPr="003D182E">
          <w:rPr>
            <w:rStyle w:val="Hyperlink"/>
            <w:noProof/>
          </w:rPr>
          <w:t>Plug-ins</w:t>
        </w:r>
        <w:r w:rsidR="007E1B3E">
          <w:rPr>
            <w:noProof/>
            <w:webHidden/>
          </w:rPr>
          <w:tab/>
        </w:r>
        <w:r w:rsidR="007E1B3E">
          <w:rPr>
            <w:noProof/>
            <w:webHidden/>
          </w:rPr>
          <w:fldChar w:fldCharType="begin"/>
        </w:r>
        <w:r w:rsidR="007E1B3E">
          <w:rPr>
            <w:noProof/>
            <w:webHidden/>
          </w:rPr>
          <w:instrText xml:space="preserve"> PAGEREF _Toc327467766 \h </w:instrText>
        </w:r>
        <w:r w:rsidR="007E1B3E">
          <w:rPr>
            <w:noProof/>
            <w:webHidden/>
          </w:rPr>
        </w:r>
        <w:r w:rsidR="007E1B3E">
          <w:rPr>
            <w:noProof/>
            <w:webHidden/>
          </w:rPr>
          <w:fldChar w:fldCharType="separate"/>
        </w:r>
        <w:r w:rsidR="000E6CF3">
          <w:rPr>
            <w:noProof/>
            <w:webHidden/>
          </w:rPr>
          <w:t>100</w:t>
        </w:r>
        <w:r w:rsidR="007E1B3E">
          <w:rPr>
            <w:noProof/>
            <w:webHidden/>
          </w:rPr>
          <w:fldChar w:fldCharType="end"/>
        </w:r>
      </w:hyperlink>
    </w:p>
    <w:p w:rsidR="007E1B3E" w:rsidRDefault="00B95EE1">
      <w:pPr>
        <w:pStyle w:val="TOC3"/>
        <w:tabs>
          <w:tab w:val="left" w:pos="1540"/>
          <w:tab w:val="right" w:leader="dot" w:pos="9062"/>
        </w:tabs>
        <w:rPr>
          <w:noProof/>
          <w:sz w:val="22"/>
        </w:rPr>
      </w:pPr>
      <w:hyperlink w:anchor="_Toc327467767" w:history="1">
        <w:r w:rsidR="007E1B3E" w:rsidRPr="003D182E">
          <w:rPr>
            <w:rStyle w:val="Hyperlink"/>
            <w:noProof/>
          </w:rPr>
          <w:t>V.6.5.4.4</w:t>
        </w:r>
        <w:r w:rsidR="007E1B3E">
          <w:rPr>
            <w:noProof/>
            <w:sz w:val="22"/>
          </w:rPr>
          <w:tab/>
        </w:r>
        <w:r w:rsidR="007E1B3E" w:rsidRPr="003D182E">
          <w:rPr>
            <w:rStyle w:val="Hyperlink"/>
            <w:noProof/>
          </w:rPr>
          <w:t>Echte Parallele Verarbeitung</w:t>
        </w:r>
        <w:r w:rsidR="007E1B3E">
          <w:rPr>
            <w:noProof/>
            <w:webHidden/>
          </w:rPr>
          <w:tab/>
        </w:r>
        <w:r w:rsidR="007E1B3E">
          <w:rPr>
            <w:noProof/>
            <w:webHidden/>
          </w:rPr>
          <w:fldChar w:fldCharType="begin"/>
        </w:r>
        <w:r w:rsidR="007E1B3E">
          <w:rPr>
            <w:noProof/>
            <w:webHidden/>
          </w:rPr>
          <w:instrText xml:space="preserve"> PAGEREF _Toc327467767 \h </w:instrText>
        </w:r>
        <w:r w:rsidR="007E1B3E">
          <w:rPr>
            <w:noProof/>
            <w:webHidden/>
          </w:rPr>
        </w:r>
        <w:r w:rsidR="007E1B3E">
          <w:rPr>
            <w:noProof/>
            <w:webHidden/>
          </w:rPr>
          <w:fldChar w:fldCharType="separate"/>
        </w:r>
        <w:r w:rsidR="000E6CF3">
          <w:rPr>
            <w:noProof/>
            <w:webHidden/>
          </w:rPr>
          <w:t>100</w:t>
        </w:r>
        <w:r w:rsidR="007E1B3E">
          <w:rPr>
            <w:noProof/>
            <w:webHidden/>
          </w:rPr>
          <w:fldChar w:fldCharType="end"/>
        </w:r>
      </w:hyperlink>
    </w:p>
    <w:p w:rsidR="007E1B3E" w:rsidRDefault="00B95EE1">
      <w:pPr>
        <w:pStyle w:val="TOC1"/>
        <w:tabs>
          <w:tab w:val="left" w:pos="800"/>
          <w:tab w:val="right" w:leader="dot" w:pos="9062"/>
        </w:tabs>
        <w:rPr>
          <w:b w:val="0"/>
          <w:noProof/>
          <w:sz w:val="22"/>
          <w:szCs w:val="22"/>
          <w:lang w:eastAsia="de-CH"/>
        </w:rPr>
      </w:pPr>
      <w:hyperlink w:anchor="_Toc327467768" w:history="1">
        <w:r w:rsidR="007E1B3E" w:rsidRPr="003D182E">
          <w:rPr>
            <w:rStyle w:val="Hyperlink"/>
            <w:noProof/>
          </w:rPr>
          <w:t>V.6.6</w:t>
        </w:r>
        <w:r w:rsidR="007E1B3E">
          <w:rPr>
            <w:b w:val="0"/>
            <w:noProof/>
            <w:sz w:val="22"/>
            <w:szCs w:val="22"/>
            <w:lang w:eastAsia="de-CH"/>
          </w:rPr>
          <w:tab/>
        </w:r>
        <w:r w:rsidR="007E1B3E" w:rsidRPr="003D182E">
          <w:rPr>
            <w:rStyle w:val="Hyperlink"/>
            <w:noProof/>
          </w:rPr>
          <w:t>Plug-in Framework</w:t>
        </w:r>
        <w:r w:rsidR="007E1B3E">
          <w:rPr>
            <w:noProof/>
            <w:webHidden/>
          </w:rPr>
          <w:tab/>
        </w:r>
        <w:r w:rsidR="007E1B3E">
          <w:rPr>
            <w:noProof/>
            <w:webHidden/>
          </w:rPr>
          <w:fldChar w:fldCharType="begin"/>
        </w:r>
        <w:r w:rsidR="007E1B3E">
          <w:rPr>
            <w:noProof/>
            <w:webHidden/>
          </w:rPr>
          <w:instrText xml:space="preserve"> PAGEREF _Toc327467768 \h </w:instrText>
        </w:r>
        <w:r w:rsidR="007E1B3E">
          <w:rPr>
            <w:noProof/>
            <w:webHidden/>
          </w:rPr>
        </w:r>
        <w:r w:rsidR="007E1B3E">
          <w:rPr>
            <w:noProof/>
            <w:webHidden/>
          </w:rPr>
          <w:fldChar w:fldCharType="separate"/>
        </w:r>
        <w:r w:rsidR="000E6CF3">
          <w:rPr>
            <w:noProof/>
            <w:webHidden/>
          </w:rPr>
          <w:t>101</w:t>
        </w:r>
        <w:r w:rsidR="007E1B3E">
          <w:rPr>
            <w:noProof/>
            <w:webHidden/>
          </w:rPr>
          <w:fldChar w:fldCharType="end"/>
        </w:r>
      </w:hyperlink>
    </w:p>
    <w:p w:rsidR="007E1B3E" w:rsidRDefault="00B95EE1">
      <w:pPr>
        <w:pStyle w:val="TOC2"/>
        <w:tabs>
          <w:tab w:val="left" w:pos="1000"/>
          <w:tab w:val="right" w:leader="dot" w:pos="9062"/>
        </w:tabs>
        <w:rPr>
          <w:noProof/>
          <w:sz w:val="22"/>
          <w:szCs w:val="22"/>
          <w:lang w:eastAsia="de-CH"/>
        </w:rPr>
      </w:pPr>
      <w:hyperlink w:anchor="_Toc327467769" w:history="1">
        <w:r w:rsidR="007E1B3E" w:rsidRPr="003D182E">
          <w:rPr>
            <w:rStyle w:val="Hyperlink"/>
            <w:noProof/>
          </w:rPr>
          <w:t>V.6.6.1</w:t>
        </w:r>
        <w:r w:rsidR="007E1B3E">
          <w:rPr>
            <w:noProof/>
            <w:sz w:val="22"/>
            <w:szCs w:val="22"/>
            <w:lang w:eastAsia="de-CH"/>
          </w:rPr>
          <w:tab/>
        </w:r>
        <w:r w:rsidR="007E1B3E" w:rsidRPr="003D182E">
          <w:rPr>
            <w:rStyle w:val="Hyperlink"/>
            <w:noProof/>
          </w:rPr>
          <w:t>Grundlagen</w:t>
        </w:r>
        <w:r w:rsidR="007E1B3E">
          <w:rPr>
            <w:noProof/>
            <w:webHidden/>
          </w:rPr>
          <w:tab/>
        </w:r>
        <w:r w:rsidR="007E1B3E">
          <w:rPr>
            <w:noProof/>
            <w:webHidden/>
          </w:rPr>
          <w:fldChar w:fldCharType="begin"/>
        </w:r>
        <w:r w:rsidR="007E1B3E">
          <w:rPr>
            <w:noProof/>
            <w:webHidden/>
          </w:rPr>
          <w:instrText xml:space="preserve"> PAGEREF _Toc327467769 \h </w:instrText>
        </w:r>
        <w:r w:rsidR="007E1B3E">
          <w:rPr>
            <w:noProof/>
            <w:webHidden/>
          </w:rPr>
        </w:r>
        <w:r w:rsidR="007E1B3E">
          <w:rPr>
            <w:noProof/>
            <w:webHidden/>
          </w:rPr>
          <w:fldChar w:fldCharType="separate"/>
        </w:r>
        <w:r w:rsidR="000E6CF3">
          <w:rPr>
            <w:noProof/>
            <w:webHidden/>
          </w:rPr>
          <w:t>101</w:t>
        </w:r>
        <w:r w:rsidR="007E1B3E">
          <w:rPr>
            <w:noProof/>
            <w:webHidden/>
          </w:rPr>
          <w:fldChar w:fldCharType="end"/>
        </w:r>
      </w:hyperlink>
    </w:p>
    <w:p w:rsidR="007E1B3E" w:rsidRDefault="00B95EE1">
      <w:pPr>
        <w:pStyle w:val="TOC2"/>
        <w:tabs>
          <w:tab w:val="left" w:pos="1000"/>
          <w:tab w:val="right" w:leader="dot" w:pos="9062"/>
        </w:tabs>
        <w:rPr>
          <w:noProof/>
          <w:sz w:val="22"/>
          <w:szCs w:val="22"/>
          <w:lang w:eastAsia="de-CH"/>
        </w:rPr>
      </w:pPr>
      <w:hyperlink w:anchor="_Toc327467770" w:history="1">
        <w:r w:rsidR="007E1B3E" w:rsidRPr="003D182E">
          <w:rPr>
            <w:rStyle w:val="Hyperlink"/>
            <w:noProof/>
          </w:rPr>
          <w:t>V.6.6.2</w:t>
        </w:r>
        <w:r w:rsidR="007E1B3E">
          <w:rPr>
            <w:noProof/>
            <w:sz w:val="22"/>
            <w:szCs w:val="22"/>
            <w:lang w:eastAsia="de-CH"/>
          </w:rPr>
          <w:tab/>
        </w:r>
        <w:r w:rsidR="007E1B3E" w:rsidRPr="003D182E">
          <w:rPr>
            <w:rStyle w:val="Hyperlink"/>
            <w:noProof/>
          </w:rPr>
          <w:t>Probleme</w:t>
        </w:r>
        <w:r w:rsidR="007E1B3E">
          <w:rPr>
            <w:noProof/>
            <w:webHidden/>
          </w:rPr>
          <w:tab/>
        </w:r>
        <w:r w:rsidR="007E1B3E">
          <w:rPr>
            <w:noProof/>
            <w:webHidden/>
          </w:rPr>
          <w:fldChar w:fldCharType="begin"/>
        </w:r>
        <w:r w:rsidR="007E1B3E">
          <w:rPr>
            <w:noProof/>
            <w:webHidden/>
          </w:rPr>
          <w:instrText xml:space="preserve"> PAGEREF _Toc327467770 \h </w:instrText>
        </w:r>
        <w:r w:rsidR="007E1B3E">
          <w:rPr>
            <w:noProof/>
            <w:webHidden/>
          </w:rPr>
        </w:r>
        <w:r w:rsidR="007E1B3E">
          <w:rPr>
            <w:noProof/>
            <w:webHidden/>
          </w:rPr>
          <w:fldChar w:fldCharType="separate"/>
        </w:r>
        <w:r w:rsidR="000E6CF3">
          <w:rPr>
            <w:noProof/>
            <w:webHidden/>
          </w:rPr>
          <w:t>104</w:t>
        </w:r>
        <w:r w:rsidR="007E1B3E">
          <w:rPr>
            <w:noProof/>
            <w:webHidden/>
          </w:rPr>
          <w:fldChar w:fldCharType="end"/>
        </w:r>
      </w:hyperlink>
    </w:p>
    <w:p w:rsidR="007E1B3E" w:rsidRDefault="00B95EE1">
      <w:pPr>
        <w:pStyle w:val="TOC2"/>
        <w:tabs>
          <w:tab w:val="left" w:pos="1000"/>
          <w:tab w:val="right" w:leader="dot" w:pos="9062"/>
        </w:tabs>
        <w:rPr>
          <w:noProof/>
          <w:sz w:val="22"/>
          <w:szCs w:val="22"/>
          <w:lang w:eastAsia="de-CH"/>
        </w:rPr>
      </w:pPr>
      <w:hyperlink w:anchor="_Toc327467771" w:history="1">
        <w:r w:rsidR="007E1B3E" w:rsidRPr="003D182E">
          <w:rPr>
            <w:rStyle w:val="Hyperlink"/>
            <w:noProof/>
          </w:rPr>
          <w:t>V.6.6.3</w:t>
        </w:r>
        <w:r w:rsidR="007E1B3E">
          <w:rPr>
            <w:noProof/>
            <w:sz w:val="22"/>
            <w:szCs w:val="22"/>
            <w:lang w:eastAsia="de-CH"/>
          </w:rPr>
          <w:tab/>
        </w:r>
        <w:r w:rsidR="007E1B3E" w:rsidRPr="003D182E">
          <w:rPr>
            <w:rStyle w:val="Hyperlink"/>
            <w:noProof/>
          </w:rPr>
          <w:t>Lösung</w:t>
        </w:r>
        <w:r w:rsidR="007E1B3E">
          <w:rPr>
            <w:noProof/>
            <w:webHidden/>
          </w:rPr>
          <w:tab/>
        </w:r>
        <w:r w:rsidR="007E1B3E">
          <w:rPr>
            <w:noProof/>
            <w:webHidden/>
          </w:rPr>
          <w:fldChar w:fldCharType="begin"/>
        </w:r>
        <w:r w:rsidR="007E1B3E">
          <w:rPr>
            <w:noProof/>
            <w:webHidden/>
          </w:rPr>
          <w:instrText xml:space="preserve"> PAGEREF _Toc327467771 \h </w:instrText>
        </w:r>
        <w:r w:rsidR="007E1B3E">
          <w:rPr>
            <w:noProof/>
            <w:webHidden/>
          </w:rPr>
        </w:r>
        <w:r w:rsidR="007E1B3E">
          <w:rPr>
            <w:noProof/>
            <w:webHidden/>
          </w:rPr>
          <w:fldChar w:fldCharType="separate"/>
        </w:r>
        <w:r w:rsidR="000E6CF3">
          <w:rPr>
            <w:noProof/>
            <w:webHidden/>
          </w:rPr>
          <w:t>105</w:t>
        </w:r>
        <w:r w:rsidR="007E1B3E">
          <w:rPr>
            <w:noProof/>
            <w:webHidden/>
          </w:rPr>
          <w:fldChar w:fldCharType="end"/>
        </w:r>
      </w:hyperlink>
    </w:p>
    <w:p w:rsidR="007E1B3E" w:rsidRDefault="00B95EE1">
      <w:pPr>
        <w:pStyle w:val="TOC3"/>
        <w:tabs>
          <w:tab w:val="left" w:pos="1540"/>
          <w:tab w:val="right" w:leader="dot" w:pos="9062"/>
        </w:tabs>
        <w:rPr>
          <w:noProof/>
          <w:sz w:val="22"/>
        </w:rPr>
      </w:pPr>
      <w:hyperlink w:anchor="_Toc327467772" w:history="1">
        <w:r w:rsidR="007E1B3E" w:rsidRPr="003D182E">
          <w:rPr>
            <w:rStyle w:val="Hyperlink"/>
            <w:noProof/>
          </w:rPr>
          <w:t>V.6.6.3.1</w:t>
        </w:r>
        <w:r w:rsidR="007E1B3E">
          <w:rPr>
            <w:noProof/>
            <w:sz w:val="22"/>
          </w:rPr>
          <w:tab/>
        </w:r>
        <w:r w:rsidR="007E1B3E" w:rsidRPr="003D182E">
          <w:rPr>
            <w:rStyle w:val="Hyperlink"/>
            <w:noProof/>
          </w:rPr>
          <w:t>Dynamische Sicht</w:t>
        </w:r>
        <w:r w:rsidR="007E1B3E">
          <w:rPr>
            <w:noProof/>
            <w:webHidden/>
          </w:rPr>
          <w:tab/>
        </w:r>
        <w:r w:rsidR="007E1B3E">
          <w:rPr>
            <w:noProof/>
            <w:webHidden/>
          </w:rPr>
          <w:fldChar w:fldCharType="begin"/>
        </w:r>
        <w:r w:rsidR="007E1B3E">
          <w:rPr>
            <w:noProof/>
            <w:webHidden/>
          </w:rPr>
          <w:instrText xml:space="preserve"> PAGEREF _Toc327467772 \h </w:instrText>
        </w:r>
        <w:r w:rsidR="007E1B3E">
          <w:rPr>
            <w:noProof/>
            <w:webHidden/>
          </w:rPr>
        </w:r>
        <w:r w:rsidR="007E1B3E">
          <w:rPr>
            <w:noProof/>
            <w:webHidden/>
          </w:rPr>
          <w:fldChar w:fldCharType="separate"/>
        </w:r>
        <w:r w:rsidR="000E6CF3">
          <w:rPr>
            <w:noProof/>
            <w:webHidden/>
          </w:rPr>
          <w:t>107</w:t>
        </w:r>
        <w:r w:rsidR="007E1B3E">
          <w:rPr>
            <w:noProof/>
            <w:webHidden/>
          </w:rPr>
          <w:fldChar w:fldCharType="end"/>
        </w:r>
      </w:hyperlink>
    </w:p>
    <w:p w:rsidR="007E1B3E" w:rsidRDefault="00B95EE1">
      <w:pPr>
        <w:pStyle w:val="TOC1"/>
        <w:tabs>
          <w:tab w:val="left" w:pos="800"/>
          <w:tab w:val="right" w:leader="dot" w:pos="9062"/>
        </w:tabs>
        <w:rPr>
          <w:b w:val="0"/>
          <w:noProof/>
          <w:sz w:val="22"/>
          <w:szCs w:val="22"/>
          <w:lang w:eastAsia="de-CH"/>
        </w:rPr>
      </w:pPr>
      <w:hyperlink w:anchor="_Toc327467773" w:history="1">
        <w:r w:rsidR="007E1B3E" w:rsidRPr="003D182E">
          <w:rPr>
            <w:rStyle w:val="Hyperlink"/>
            <w:noProof/>
          </w:rPr>
          <w:t>V.6.7</w:t>
        </w:r>
        <w:r w:rsidR="007E1B3E">
          <w:rPr>
            <w:b w:val="0"/>
            <w:noProof/>
            <w:sz w:val="22"/>
            <w:szCs w:val="22"/>
            <w:lang w:eastAsia="de-CH"/>
          </w:rPr>
          <w:tab/>
        </w:r>
        <w:r w:rsidR="007E1B3E" w:rsidRPr="003D182E">
          <w:rPr>
            <w:rStyle w:val="Hyperlink"/>
            <w:noProof/>
          </w:rPr>
          <w:t>Design des Demomodus</w:t>
        </w:r>
        <w:r w:rsidR="007E1B3E">
          <w:rPr>
            <w:noProof/>
            <w:webHidden/>
          </w:rPr>
          <w:tab/>
        </w:r>
        <w:r w:rsidR="007E1B3E">
          <w:rPr>
            <w:noProof/>
            <w:webHidden/>
          </w:rPr>
          <w:fldChar w:fldCharType="begin"/>
        </w:r>
        <w:r w:rsidR="007E1B3E">
          <w:rPr>
            <w:noProof/>
            <w:webHidden/>
          </w:rPr>
          <w:instrText xml:space="preserve"> PAGEREF _Toc327467773 \h </w:instrText>
        </w:r>
        <w:r w:rsidR="007E1B3E">
          <w:rPr>
            <w:noProof/>
            <w:webHidden/>
          </w:rPr>
        </w:r>
        <w:r w:rsidR="007E1B3E">
          <w:rPr>
            <w:noProof/>
            <w:webHidden/>
          </w:rPr>
          <w:fldChar w:fldCharType="separate"/>
        </w:r>
        <w:r w:rsidR="000E6CF3">
          <w:rPr>
            <w:noProof/>
            <w:webHidden/>
          </w:rPr>
          <w:t>108</w:t>
        </w:r>
        <w:r w:rsidR="007E1B3E">
          <w:rPr>
            <w:noProof/>
            <w:webHidden/>
          </w:rPr>
          <w:fldChar w:fldCharType="end"/>
        </w:r>
      </w:hyperlink>
    </w:p>
    <w:p w:rsidR="007E1B3E" w:rsidRDefault="00B95EE1">
      <w:pPr>
        <w:pStyle w:val="TOC2"/>
        <w:tabs>
          <w:tab w:val="left" w:pos="1000"/>
          <w:tab w:val="right" w:leader="dot" w:pos="9062"/>
        </w:tabs>
        <w:rPr>
          <w:noProof/>
          <w:sz w:val="22"/>
          <w:szCs w:val="22"/>
          <w:lang w:eastAsia="de-CH"/>
        </w:rPr>
      </w:pPr>
      <w:hyperlink w:anchor="_Toc327467774" w:history="1">
        <w:r w:rsidR="007E1B3E" w:rsidRPr="003D182E">
          <w:rPr>
            <w:rStyle w:val="Hyperlink"/>
            <w:noProof/>
          </w:rPr>
          <w:t>V.6.7.1</w:t>
        </w:r>
        <w:r w:rsidR="007E1B3E">
          <w:rPr>
            <w:noProof/>
            <w:sz w:val="22"/>
            <w:szCs w:val="22"/>
            <w:lang w:eastAsia="de-CH"/>
          </w:rPr>
          <w:tab/>
        </w:r>
        <w:r w:rsidR="007E1B3E" w:rsidRPr="003D182E">
          <w:rPr>
            <w:rStyle w:val="Hyperlink"/>
            <w:noProof/>
          </w:rPr>
          <w:t>Besprechung des Demomodus „Kraftfeld“</w:t>
        </w:r>
        <w:r w:rsidR="007E1B3E">
          <w:rPr>
            <w:noProof/>
            <w:webHidden/>
          </w:rPr>
          <w:tab/>
        </w:r>
        <w:r w:rsidR="007E1B3E">
          <w:rPr>
            <w:noProof/>
            <w:webHidden/>
          </w:rPr>
          <w:fldChar w:fldCharType="begin"/>
        </w:r>
        <w:r w:rsidR="007E1B3E">
          <w:rPr>
            <w:noProof/>
            <w:webHidden/>
          </w:rPr>
          <w:instrText xml:space="preserve"> PAGEREF _Toc327467774 \h </w:instrText>
        </w:r>
        <w:r w:rsidR="007E1B3E">
          <w:rPr>
            <w:noProof/>
            <w:webHidden/>
          </w:rPr>
        </w:r>
        <w:r w:rsidR="007E1B3E">
          <w:rPr>
            <w:noProof/>
            <w:webHidden/>
          </w:rPr>
          <w:fldChar w:fldCharType="separate"/>
        </w:r>
        <w:r w:rsidR="000E6CF3">
          <w:rPr>
            <w:noProof/>
            <w:webHidden/>
          </w:rPr>
          <w:t>108</w:t>
        </w:r>
        <w:r w:rsidR="007E1B3E">
          <w:rPr>
            <w:noProof/>
            <w:webHidden/>
          </w:rPr>
          <w:fldChar w:fldCharType="end"/>
        </w:r>
      </w:hyperlink>
    </w:p>
    <w:p w:rsidR="007E1B3E" w:rsidRDefault="00B95EE1">
      <w:pPr>
        <w:pStyle w:val="TOC3"/>
        <w:tabs>
          <w:tab w:val="left" w:pos="1540"/>
          <w:tab w:val="right" w:leader="dot" w:pos="9062"/>
        </w:tabs>
        <w:rPr>
          <w:noProof/>
          <w:sz w:val="22"/>
        </w:rPr>
      </w:pPr>
      <w:hyperlink w:anchor="_Toc327467775" w:history="1">
        <w:r w:rsidR="007E1B3E" w:rsidRPr="003D182E">
          <w:rPr>
            <w:rStyle w:val="Hyperlink"/>
            <w:noProof/>
          </w:rPr>
          <w:t>V.6.7.1.1</w:t>
        </w:r>
        <w:r w:rsidR="007E1B3E">
          <w:rPr>
            <w:noProof/>
            <w:sz w:val="22"/>
          </w:rPr>
          <w:tab/>
        </w:r>
        <w:r w:rsidR="007E1B3E" w:rsidRPr="003D182E">
          <w:rPr>
            <w:rStyle w:val="Hyperlink"/>
            <w:noProof/>
          </w:rPr>
          <w:t>Fazit</w:t>
        </w:r>
        <w:r w:rsidR="007E1B3E">
          <w:rPr>
            <w:noProof/>
            <w:webHidden/>
          </w:rPr>
          <w:tab/>
        </w:r>
        <w:r w:rsidR="007E1B3E">
          <w:rPr>
            <w:noProof/>
            <w:webHidden/>
          </w:rPr>
          <w:fldChar w:fldCharType="begin"/>
        </w:r>
        <w:r w:rsidR="007E1B3E">
          <w:rPr>
            <w:noProof/>
            <w:webHidden/>
          </w:rPr>
          <w:instrText xml:space="preserve"> PAGEREF _Toc327467775 \h </w:instrText>
        </w:r>
        <w:r w:rsidR="007E1B3E">
          <w:rPr>
            <w:noProof/>
            <w:webHidden/>
          </w:rPr>
        </w:r>
        <w:r w:rsidR="007E1B3E">
          <w:rPr>
            <w:noProof/>
            <w:webHidden/>
          </w:rPr>
          <w:fldChar w:fldCharType="separate"/>
        </w:r>
        <w:r w:rsidR="000E6CF3">
          <w:rPr>
            <w:noProof/>
            <w:webHidden/>
          </w:rPr>
          <w:t>109</w:t>
        </w:r>
        <w:r w:rsidR="007E1B3E">
          <w:rPr>
            <w:noProof/>
            <w:webHidden/>
          </w:rPr>
          <w:fldChar w:fldCharType="end"/>
        </w:r>
      </w:hyperlink>
    </w:p>
    <w:p w:rsidR="007E1B3E" w:rsidRDefault="00B95EE1">
      <w:pPr>
        <w:pStyle w:val="TOC2"/>
        <w:tabs>
          <w:tab w:val="left" w:pos="1000"/>
          <w:tab w:val="right" w:leader="dot" w:pos="9062"/>
        </w:tabs>
        <w:rPr>
          <w:noProof/>
          <w:sz w:val="22"/>
          <w:szCs w:val="22"/>
          <w:lang w:eastAsia="de-CH"/>
        </w:rPr>
      </w:pPr>
      <w:hyperlink w:anchor="_Toc327467776" w:history="1">
        <w:r w:rsidR="007E1B3E" w:rsidRPr="003D182E">
          <w:rPr>
            <w:rStyle w:val="Hyperlink"/>
            <w:noProof/>
          </w:rPr>
          <w:t>V.6.7.2</w:t>
        </w:r>
        <w:r w:rsidR="007E1B3E">
          <w:rPr>
            <w:noProof/>
            <w:sz w:val="22"/>
            <w:szCs w:val="22"/>
            <w:lang w:eastAsia="de-CH"/>
          </w:rPr>
          <w:tab/>
        </w:r>
        <w:r w:rsidR="007E1B3E" w:rsidRPr="003D182E">
          <w:rPr>
            <w:rStyle w:val="Hyperlink"/>
            <w:noProof/>
          </w:rPr>
          <w:t>Design des Demomodus „Teaser“</w:t>
        </w:r>
        <w:r w:rsidR="007E1B3E">
          <w:rPr>
            <w:noProof/>
            <w:webHidden/>
          </w:rPr>
          <w:tab/>
        </w:r>
        <w:r w:rsidR="007E1B3E">
          <w:rPr>
            <w:noProof/>
            <w:webHidden/>
          </w:rPr>
          <w:fldChar w:fldCharType="begin"/>
        </w:r>
        <w:r w:rsidR="007E1B3E">
          <w:rPr>
            <w:noProof/>
            <w:webHidden/>
          </w:rPr>
          <w:instrText xml:space="preserve"> PAGEREF _Toc327467776 \h </w:instrText>
        </w:r>
        <w:r w:rsidR="007E1B3E">
          <w:rPr>
            <w:noProof/>
            <w:webHidden/>
          </w:rPr>
        </w:r>
        <w:r w:rsidR="007E1B3E">
          <w:rPr>
            <w:noProof/>
            <w:webHidden/>
          </w:rPr>
          <w:fldChar w:fldCharType="separate"/>
        </w:r>
        <w:r w:rsidR="000E6CF3">
          <w:rPr>
            <w:noProof/>
            <w:webHidden/>
          </w:rPr>
          <w:t>109</w:t>
        </w:r>
        <w:r w:rsidR="007E1B3E">
          <w:rPr>
            <w:noProof/>
            <w:webHidden/>
          </w:rPr>
          <w:fldChar w:fldCharType="end"/>
        </w:r>
      </w:hyperlink>
    </w:p>
    <w:p w:rsidR="007E1B3E" w:rsidRDefault="00B95EE1">
      <w:pPr>
        <w:pStyle w:val="TOC1"/>
        <w:tabs>
          <w:tab w:val="left" w:pos="800"/>
          <w:tab w:val="right" w:leader="dot" w:pos="9062"/>
        </w:tabs>
        <w:rPr>
          <w:b w:val="0"/>
          <w:noProof/>
          <w:sz w:val="22"/>
          <w:szCs w:val="22"/>
          <w:lang w:eastAsia="de-CH"/>
        </w:rPr>
      </w:pPr>
      <w:hyperlink w:anchor="_Toc327467777" w:history="1">
        <w:r w:rsidR="007E1B3E" w:rsidRPr="003D182E">
          <w:rPr>
            <w:rStyle w:val="Hyperlink"/>
            <w:noProof/>
          </w:rPr>
          <w:t>V.6.8</w:t>
        </w:r>
        <w:r w:rsidR="007E1B3E">
          <w:rPr>
            <w:b w:val="0"/>
            <w:noProof/>
            <w:sz w:val="22"/>
            <w:szCs w:val="22"/>
            <w:lang w:eastAsia="de-CH"/>
          </w:rPr>
          <w:tab/>
        </w:r>
        <w:r w:rsidR="007E1B3E" w:rsidRPr="003D182E">
          <w:rPr>
            <w:rStyle w:val="Hyperlink"/>
            <w:noProof/>
          </w:rPr>
          <w:t>Interaktion durch Handtracking</w:t>
        </w:r>
        <w:r w:rsidR="007E1B3E">
          <w:rPr>
            <w:noProof/>
            <w:webHidden/>
          </w:rPr>
          <w:tab/>
        </w:r>
        <w:r w:rsidR="007E1B3E">
          <w:rPr>
            <w:noProof/>
            <w:webHidden/>
          </w:rPr>
          <w:fldChar w:fldCharType="begin"/>
        </w:r>
        <w:r w:rsidR="007E1B3E">
          <w:rPr>
            <w:noProof/>
            <w:webHidden/>
          </w:rPr>
          <w:instrText xml:space="preserve"> PAGEREF _Toc327467777 \h </w:instrText>
        </w:r>
        <w:r w:rsidR="007E1B3E">
          <w:rPr>
            <w:noProof/>
            <w:webHidden/>
          </w:rPr>
        </w:r>
        <w:r w:rsidR="007E1B3E">
          <w:rPr>
            <w:noProof/>
            <w:webHidden/>
          </w:rPr>
          <w:fldChar w:fldCharType="separate"/>
        </w:r>
        <w:r w:rsidR="000E6CF3">
          <w:rPr>
            <w:noProof/>
            <w:webHidden/>
          </w:rPr>
          <w:t>111</w:t>
        </w:r>
        <w:r w:rsidR="007E1B3E">
          <w:rPr>
            <w:noProof/>
            <w:webHidden/>
          </w:rPr>
          <w:fldChar w:fldCharType="end"/>
        </w:r>
      </w:hyperlink>
    </w:p>
    <w:p w:rsidR="007E1B3E" w:rsidRDefault="00B95EE1">
      <w:pPr>
        <w:pStyle w:val="TOC2"/>
        <w:tabs>
          <w:tab w:val="left" w:pos="1000"/>
          <w:tab w:val="right" w:leader="dot" w:pos="9062"/>
        </w:tabs>
        <w:rPr>
          <w:noProof/>
          <w:sz w:val="22"/>
          <w:szCs w:val="22"/>
          <w:lang w:eastAsia="de-CH"/>
        </w:rPr>
      </w:pPr>
      <w:hyperlink w:anchor="_Toc327467778" w:history="1">
        <w:r w:rsidR="007E1B3E" w:rsidRPr="003D182E">
          <w:rPr>
            <w:rStyle w:val="Hyperlink"/>
            <w:noProof/>
          </w:rPr>
          <w:t>V.6.8.1</w:t>
        </w:r>
        <w:r w:rsidR="007E1B3E">
          <w:rPr>
            <w:noProof/>
            <w:sz w:val="22"/>
            <w:szCs w:val="22"/>
            <w:lang w:eastAsia="de-CH"/>
          </w:rPr>
          <w:tab/>
        </w:r>
        <w:r w:rsidR="007E1B3E" w:rsidRPr="003D182E">
          <w:rPr>
            <w:rStyle w:val="Hyperlink"/>
            <w:noProof/>
          </w:rPr>
          <w:t>Kinect Daten</w:t>
        </w:r>
        <w:r w:rsidR="007E1B3E">
          <w:rPr>
            <w:noProof/>
            <w:webHidden/>
          </w:rPr>
          <w:tab/>
        </w:r>
        <w:r w:rsidR="007E1B3E">
          <w:rPr>
            <w:noProof/>
            <w:webHidden/>
          </w:rPr>
          <w:fldChar w:fldCharType="begin"/>
        </w:r>
        <w:r w:rsidR="007E1B3E">
          <w:rPr>
            <w:noProof/>
            <w:webHidden/>
          </w:rPr>
          <w:instrText xml:space="preserve"> PAGEREF _Toc327467778 \h </w:instrText>
        </w:r>
        <w:r w:rsidR="007E1B3E">
          <w:rPr>
            <w:noProof/>
            <w:webHidden/>
          </w:rPr>
        </w:r>
        <w:r w:rsidR="007E1B3E">
          <w:rPr>
            <w:noProof/>
            <w:webHidden/>
          </w:rPr>
          <w:fldChar w:fldCharType="separate"/>
        </w:r>
        <w:r w:rsidR="000E6CF3">
          <w:rPr>
            <w:noProof/>
            <w:webHidden/>
          </w:rPr>
          <w:t>111</w:t>
        </w:r>
        <w:r w:rsidR="007E1B3E">
          <w:rPr>
            <w:noProof/>
            <w:webHidden/>
          </w:rPr>
          <w:fldChar w:fldCharType="end"/>
        </w:r>
      </w:hyperlink>
    </w:p>
    <w:p w:rsidR="007E1B3E" w:rsidRDefault="00B95EE1">
      <w:pPr>
        <w:pStyle w:val="TOC2"/>
        <w:tabs>
          <w:tab w:val="left" w:pos="1000"/>
          <w:tab w:val="right" w:leader="dot" w:pos="9062"/>
        </w:tabs>
        <w:rPr>
          <w:noProof/>
          <w:sz w:val="22"/>
          <w:szCs w:val="22"/>
          <w:lang w:eastAsia="de-CH"/>
        </w:rPr>
      </w:pPr>
      <w:hyperlink w:anchor="_Toc327467779" w:history="1">
        <w:r w:rsidR="007E1B3E" w:rsidRPr="003D182E">
          <w:rPr>
            <w:rStyle w:val="Hyperlink"/>
            <w:noProof/>
          </w:rPr>
          <w:t>V.6.8.2</w:t>
        </w:r>
        <w:r w:rsidR="007E1B3E">
          <w:rPr>
            <w:noProof/>
            <w:sz w:val="22"/>
            <w:szCs w:val="22"/>
            <w:lang w:eastAsia="de-CH"/>
          </w:rPr>
          <w:tab/>
        </w:r>
        <w:r w:rsidR="007E1B3E" w:rsidRPr="003D182E">
          <w:rPr>
            <w:rStyle w:val="Hyperlink"/>
            <w:noProof/>
          </w:rPr>
          <w:t>Handtracking</w:t>
        </w:r>
        <w:r w:rsidR="007E1B3E">
          <w:rPr>
            <w:noProof/>
            <w:webHidden/>
          </w:rPr>
          <w:tab/>
        </w:r>
        <w:r w:rsidR="007E1B3E">
          <w:rPr>
            <w:noProof/>
            <w:webHidden/>
          </w:rPr>
          <w:fldChar w:fldCharType="begin"/>
        </w:r>
        <w:r w:rsidR="007E1B3E">
          <w:rPr>
            <w:noProof/>
            <w:webHidden/>
          </w:rPr>
          <w:instrText xml:space="preserve"> PAGEREF _Toc327467779 \h </w:instrText>
        </w:r>
        <w:r w:rsidR="007E1B3E">
          <w:rPr>
            <w:noProof/>
            <w:webHidden/>
          </w:rPr>
        </w:r>
        <w:r w:rsidR="007E1B3E">
          <w:rPr>
            <w:noProof/>
            <w:webHidden/>
          </w:rPr>
          <w:fldChar w:fldCharType="separate"/>
        </w:r>
        <w:r w:rsidR="000E6CF3">
          <w:rPr>
            <w:noProof/>
            <w:webHidden/>
          </w:rPr>
          <w:t>111</w:t>
        </w:r>
        <w:r w:rsidR="007E1B3E">
          <w:rPr>
            <w:noProof/>
            <w:webHidden/>
          </w:rPr>
          <w:fldChar w:fldCharType="end"/>
        </w:r>
      </w:hyperlink>
    </w:p>
    <w:p w:rsidR="007E1B3E" w:rsidRDefault="00B95EE1">
      <w:pPr>
        <w:pStyle w:val="TOC2"/>
        <w:tabs>
          <w:tab w:val="left" w:pos="1000"/>
          <w:tab w:val="right" w:leader="dot" w:pos="9062"/>
        </w:tabs>
        <w:rPr>
          <w:noProof/>
          <w:sz w:val="22"/>
          <w:szCs w:val="22"/>
          <w:lang w:eastAsia="de-CH"/>
        </w:rPr>
      </w:pPr>
      <w:hyperlink w:anchor="_Toc327467780" w:history="1">
        <w:r w:rsidR="007E1B3E" w:rsidRPr="003D182E">
          <w:rPr>
            <w:rStyle w:val="Hyperlink"/>
            <w:noProof/>
          </w:rPr>
          <w:t>V.6.8.3</w:t>
        </w:r>
        <w:r w:rsidR="007E1B3E">
          <w:rPr>
            <w:noProof/>
            <w:sz w:val="22"/>
            <w:szCs w:val="22"/>
            <w:lang w:eastAsia="de-CH"/>
          </w:rPr>
          <w:tab/>
        </w:r>
        <w:r w:rsidR="007E1B3E" w:rsidRPr="003D182E">
          <w:rPr>
            <w:rStyle w:val="Hyperlink"/>
            <w:noProof/>
          </w:rPr>
          <w:t>Anklickbare Elemente</w:t>
        </w:r>
        <w:r w:rsidR="007E1B3E">
          <w:rPr>
            <w:noProof/>
            <w:webHidden/>
          </w:rPr>
          <w:tab/>
        </w:r>
        <w:r w:rsidR="007E1B3E">
          <w:rPr>
            <w:noProof/>
            <w:webHidden/>
          </w:rPr>
          <w:fldChar w:fldCharType="begin"/>
        </w:r>
        <w:r w:rsidR="007E1B3E">
          <w:rPr>
            <w:noProof/>
            <w:webHidden/>
          </w:rPr>
          <w:instrText xml:space="preserve"> PAGEREF _Toc327467780 \h </w:instrText>
        </w:r>
        <w:r w:rsidR="007E1B3E">
          <w:rPr>
            <w:noProof/>
            <w:webHidden/>
          </w:rPr>
        </w:r>
        <w:r w:rsidR="007E1B3E">
          <w:rPr>
            <w:noProof/>
            <w:webHidden/>
          </w:rPr>
          <w:fldChar w:fldCharType="separate"/>
        </w:r>
        <w:r w:rsidR="000E6CF3">
          <w:rPr>
            <w:noProof/>
            <w:webHidden/>
          </w:rPr>
          <w:t>112</w:t>
        </w:r>
        <w:r w:rsidR="007E1B3E">
          <w:rPr>
            <w:noProof/>
            <w:webHidden/>
          </w:rPr>
          <w:fldChar w:fldCharType="end"/>
        </w:r>
      </w:hyperlink>
    </w:p>
    <w:p w:rsidR="00E462E1" w:rsidRPr="00A96DD0" w:rsidRDefault="00E462E1" w:rsidP="00E462E1">
      <w:r>
        <w:fldChar w:fldCharType="end"/>
      </w:r>
    </w:p>
    <w:p w:rsidR="00E462E1" w:rsidRDefault="00E462E1" w:rsidP="00E462E1">
      <w:pPr>
        <w:pStyle w:val="Heading3"/>
      </w:pPr>
      <w:bookmarkStart w:id="426" w:name="_Toc325440850"/>
      <w:bookmarkStart w:id="427" w:name="_Toc327467728"/>
      <w:bookmarkStart w:id="428" w:name="_Toc327468976"/>
      <w:r>
        <w:t>Änderungsgeschichte</w:t>
      </w:r>
      <w:bookmarkEnd w:id="426"/>
      <w:bookmarkEnd w:id="427"/>
      <w:bookmarkEnd w:id="428"/>
    </w:p>
    <w:tbl>
      <w:tblPr>
        <w:tblStyle w:val="MediumShading1-Accent1"/>
        <w:tblW w:w="0" w:type="auto"/>
        <w:tblLook w:val="0420" w:firstRow="1" w:lastRow="0" w:firstColumn="0" w:lastColumn="0" w:noHBand="0" w:noVBand="1"/>
      </w:tblPr>
      <w:tblGrid>
        <w:gridCol w:w="1242"/>
        <w:gridCol w:w="993"/>
        <w:gridCol w:w="4674"/>
        <w:gridCol w:w="2303"/>
      </w:tblGrid>
      <w:tr w:rsidR="00E462E1" w:rsidTr="00F93041">
        <w:trPr>
          <w:cnfStyle w:val="100000000000" w:firstRow="1" w:lastRow="0" w:firstColumn="0" w:lastColumn="0" w:oddVBand="0" w:evenVBand="0" w:oddHBand="0" w:evenHBand="0" w:firstRowFirstColumn="0" w:firstRowLastColumn="0" w:lastRowFirstColumn="0" w:lastRowLastColumn="0"/>
          <w:trHeight w:val="59"/>
        </w:trPr>
        <w:tc>
          <w:tcPr>
            <w:tcW w:w="1242" w:type="dxa"/>
          </w:tcPr>
          <w:p w:rsidR="00E462E1" w:rsidRDefault="00E462E1" w:rsidP="00F93041">
            <w:r>
              <w:t>Datum</w:t>
            </w:r>
          </w:p>
        </w:tc>
        <w:tc>
          <w:tcPr>
            <w:tcW w:w="993" w:type="dxa"/>
          </w:tcPr>
          <w:p w:rsidR="00E462E1" w:rsidRDefault="00E462E1" w:rsidP="00F93041">
            <w:r>
              <w:t>Version</w:t>
            </w:r>
          </w:p>
        </w:tc>
        <w:tc>
          <w:tcPr>
            <w:tcW w:w="4674" w:type="dxa"/>
          </w:tcPr>
          <w:p w:rsidR="00E462E1" w:rsidRDefault="00E462E1" w:rsidP="00F93041">
            <w:r>
              <w:t>Änderung</w:t>
            </w:r>
          </w:p>
        </w:tc>
        <w:tc>
          <w:tcPr>
            <w:tcW w:w="2303" w:type="dxa"/>
          </w:tcPr>
          <w:p w:rsidR="00E462E1" w:rsidRDefault="00E462E1" w:rsidP="00F93041">
            <w:r>
              <w:t>Autor</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42" w:type="dxa"/>
          </w:tcPr>
          <w:p w:rsidR="00E462E1" w:rsidRPr="00F9181E" w:rsidRDefault="00E462E1" w:rsidP="00F93041">
            <w:pPr>
              <w:rPr>
                <w:b/>
              </w:rPr>
            </w:pPr>
            <w:r>
              <w:t>08</w:t>
            </w:r>
            <w:r w:rsidRPr="00F9181E">
              <w:t>.</w:t>
            </w:r>
            <w:r>
              <w:t>03.2012</w:t>
            </w:r>
          </w:p>
        </w:tc>
        <w:tc>
          <w:tcPr>
            <w:tcW w:w="993" w:type="dxa"/>
          </w:tcPr>
          <w:p w:rsidR="00E462E1" w:rsidRPr="00F9181E" w:rsidRDefault="00E462E1" w:rsidP="00F93041">
            <w:r w:rsidRPr="00F9181E">
              <w:t>1.0</w:t>
            </w:r>
          </w:p>
        </w:tc>
        <w:tc>
          <w:tcPr>
            <w:tcW w:w="4674" w:type="dxa"/>
          </w:tcPr>
          <w:p w:rsidR="00E462E1" w:rsidRPr="00F9181E" w:rsidRDefault="00E462E1" w:rsidP="00F93041">
            <w:r w:rsidRPr="00F9181E">
              <w:t>Erste Version des Dokuments</w:t>
            </w:r>
          </w:p>
        </w:tc>
        <w:tc>
          <w:tcPr>
            <w:tcW w:w="2303" w:type="dxa"/>
          </w:tcPr>
          <w:p w:rsidR="00E462E1" w:rsidRPr="00F9181E" w:rsidRDefault="00E462E1" w:rsidP="00F93041">
            <w:r>
              <w:t>LE</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42" w:type="dxa"/>
          </w:tcPr>
          <w:p w:rsidR="00E462E1" w:rsidRPr="00F9181E" w:rsidRDefault="00E462E1" w:rsidP="00F93041">
            <w:pPr>
              <w:rPr>
                <w:b/>
              </w:rPr>
            </w:pPr>
            <w:r>
              <w:t>09</w:t>
            </w:r>
            <w:r w:rsidRPr="00F9181E">
              <w:t>.</w:t>
            </w:r>
            <w:r>
              <w:t>03.2012</w:t>
            </w:r>
          </w:p>
        </w:tc>
        <w:tc>
          <w:tcPr>
            <w:tcW w:w="993" w:type="dxa"/>
          </w:tcPr>
          <w:p w:rsidR="00E462E1" w:rsidRPr="00F9181E" w:rsidRDefault="00E462E1" w:rsidP="00F93041">
            <w:r>
              <w:t>1.1</w:t>
            </w:r>
          </w:p>
        </w:tc>
        <w:tc>
          <w:tcPr>
            <w:tcW w:w="4674" w:type="dxa"/>
          </w:tcPr>
          <w:p w:rsidR="00E462E1" w:rsidRPr="00F9181E" w:rsidRDefault="00E462E1" w:rsidP="00F93041">
            <w:r>
              <w:t>Korrekturen und Review Frameworks</w:t>
            </w:r>
          </w:p>
        </w:tc>
        <w:tc>
          <w:tcPr>
            <w:tcW w:w="2303" w:type="dxa"/>
          </w:tcPr>
          <w:p w:rsidR="00E462E1" w:rsidRPr="00F9181E" w:rsidRDefault="00E462E1" w:rsidP="00F93041">
            <w:r>
              <w:t>DT</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42" w:type="dxa"/>
          </w:tcPr>
          <w:p w:rsidR="00E462E1" w:rsidRDefault="00E462E1" w:rsidP="00F93041">
            <w:r>
              <w:t>02.04.2012</w:t>
            </w:r>
          </w:p>
        </w:tc>
        <w:tc>
          <w:tcPr>
            <w:tcW w:w="993" w:type="dxa"/>
          </w:tcPr>
          <w:p w:rsidR="00E462E1" w:rsidRDefault="00E462E1" w:rsidP="00F93041">
            <w:r>
              <w:t>1.2</w:t>
            </w:r>
          </w:p>
        </w:tc>
        <w:tc>
          <w:tcPr>
            <w:tcW w:w="4674" w:type="dxa"/>
          </w:tcPr>
          <w:p w:rsidR="00E462E1" w:rsidRDefault="00E462E1" w:rsidP="00F93041">
            <w:r w:rsidRPr="008C0457">
              <w:t>Interaktion durch Handtracking</w:t>
            </w:r>
            <w:r>
              <w:t xml:space="preserve"> hinzugefügt</w:t>
            </w:r>
          </w:p>
        </w:tc>
        <w:tc>
          <w:tcPr>
            <w:tcW w:w="2303" w:type="dxa"/>
          </w:tcPr>
          <w:p w:rsidR="00E462E1" w:rsidRDefault="00E462E1" w:rsidP="00F93041">
            <w:r>
              <w:t>LE</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42" w:type="dxa"/>
          </w:tcPr>
          <w:p w:rsidR="00E462E1" w:rsidRDefault="00E462E1" w:rsidP="00F93041">
            <w:r>
              <w:t>13.04.2012</w:t>
            </w:r>
          </w:p>
        </w:tc>
        <w:tc>
          <w:tcPr>
            <w:tcW w:w="993" w:type="dxa"/>
          </w:tcPr>
          <w:p w:rsidR="00E462E1" w:rsidRDefault="00E462E1" w:rsidP="00F93041">
            <w:r>
              <w:t>1.3</w:t>
            </w:r>
          </w:p>
        </w:tc>
        <w:tc>
          <w:tcPr>
            <w:tcW w:w="4674" w:type="dxa"/>
          </w:tcPr>
          <w:p w:rsidR="00E462E1" w:rsidRPr="008C0457" w:rsidRDefault="00E462E1" w:rsidP="00F93041">
            <w:r>
              <w:t>Architektur und PDF-Darstellung</w:t>
            </w:r>
          </w:p>
        </w:tc>
        <w:tc>
          <w:tcPr>
            <w:tcW w:w="2303" w:type="dxa"/>
          </w:tcPr>
          <w:p w:rsidR="00E462E1" w:rsidRDefault="00E462E1" w:rsidP="00F93041">
            <w:r>
              <w:t>CH</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42" w:type="dxa"/>
          </w:tcPr>
          <w:p w:rsidR="00E462E1" w:rsidRDefault="00E462E1" w:rsidP="00F93041">
            <w:r>
              <w:t>13.04.2012</w:t>
            </w:r>
          </w:p>
        </w:tc>
        <w:tc>
          <w:tcPr>
            <w:tcW w:w="993" w:type="dxa"/>
          </w:tcPr>
          <w:p w:rsidR="00E462E1" w:rsidRDefault="00E462E1" w:rsidP="00F93041">
            <w:r>
              <w:t>1.4</w:t>
            </w:r>
          </w:p>
        </w:tc>
        <w:tc>
          <w:tcPr>
            <w:tcW w:w="4674" w:type="dxa"/>
          </w:tcPr>
          <w:p w:rsidR="00E462E1" w:rsidRDefault="00E462E1" w:rsidP="00F93041">
            <w:r>
              <w:t>Review, Konvertierung mit Image Magick</w:t>
            </w:r>
          </w:p>
        </w:tc>
        <w:tc>
          <w:tcPr>
            <w:tcW w:w="2303" w:type="dxa"/>
          </w:tcPr>
          <w:p w:rsidR="00E462E1" w:rsidRDefault="00E462E1" w:rsidP="00F93041">
            <w:r>
              <w:t>DT</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42" w:type="dxa"/>
          </w:tcPr>
          <w:p w:rsidR="00E462E1" w:rsidRDefault="00E462E1" w:rsidP="00F93041">
            <w:r>
              <w:t>16.04.2012</w:t>
            </w:r>
          </w:p>
        </w:tc>
        <w:tc>
          <w:tcPr>
            <w:tcW w:w="993" w:type="dxa"/>
          </w:tcPr>
          <w:p w:rsidR="00E462E1" w:rsidRDefault="00E462E1" w:rsidP="00F93041">
            <w:r>
              <w:t>1.5</w:t>
            </w:r>
          </w:p>
        </w:tc>
        <w:tc>
          <w:tcPr>
            <w:tcW w:w="4674" w:type="dxa"/>
          </w:tcPr>
          <w:p w:rsidR="00E462E1" w:rsidRDefault="00E462E1" w:rsidP="00F93041">
            <w:r>
              <w:t>Physische und logische Sicht, Auflösung</w:t>
            </w:r>
          </w:p>
        </w:tc>
        <w:tc>
          <w:tcPr>
            <w:tcW w:w="2303" w:type="dxa"/>
          </w:tcPr>
          <w:p w:rsidR="00E462E1" w:rsidRDefault="00E462E1" w:rsidP="00F93041">
            <w:r>
              <w:t>CH</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42" w:type="dxa"/>
          </w:tcPr>
          <w:p w:rsidR="00E462E1" w:rsidRDefault="00E462E1" w:rsidP="00F93041">
            <w:r>
              <w:t>16.04.2012</w:t>
            </w:r>
          </w:p>
        </w:tc>
        <w:tc>
          <w:tcPr>
            <w:tcW w:w="993" w:type="dxa"/>
          </w:tcPr>
          <w:p w:rsidR="00E462E1" w:rsidRDefault="00E462E1" w:rsidP="00F93041">
            <w:r>
              <w:t>1.6</w:t>
            </w:r>
          </w:p>
        </w:tc>
        <w:tc>
          <w:tcPr>
            <w:tcW w:w="4674" w:type="dxa"/>
          </w:tcPr>
          <w:p w:rsidR="00E462E1" w:rsidRDefault="00E462E1" w:rsidP="00F93041">
            <w:r>
              <w:t>Review Auflösung</w:t>
            </w:r>
          </w:p>
        </w:tc>
        <w:tc>
          <w:tcPr>
            <w:tcW w:w="2303" w:type="dxa"/>
          </w:tcPr>
          <w:p w:rsidR="00E462E1" w:rsidRDefault="00E462E1" w:rsidP="00F93041">
            <w:r>
              <w:t>DT</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42" w:type="dxa"/>
          </w:tcPr>
          <w:p w:rsidR="00E462E1" w:rsidRDefault="00E462E1" w:rsidP="00F93041">
            <w:r>
              <w:t>24.04.2012</w:t>
            </w:r>
          </w:p>
        </w:tc>
        <w:tc>
          <w:tcPr>
            <w:tcW w:w="993" w:type="dxa"/>
          </w:tcPr>
          <w:p w:rsidR="00E462E1" w:rsidRDefault="00E462E1" w:rsidP="00F93041">
            <w:r>
              <w:t>1.7</w:t>
            </w:r>
          </w:p>
        </w:tc>
        <w:tc>
          <w:tcPr>
            <w:tcW w:w="4674" w:type="dxa"/>
          </w:tcPr>
          <w:p w:rsidR="00E462E1" w:rsidRDefault="00E462E1" w:rsidP="00F93041">
            <w:r>
              <w:t>Review Auflösung, Performance</w:t>
            </w:r>
          </w:p>
        </w:tc>
        <w:tc>
          <w:tcPr>
            <w:tcW w:w="2303" w:type="dxa"/>
          </w:tcPr>
          <w:p w:rsidR="00E462E1" w:rsidRDefault="00E462E1" w:rsidP="00F93041">
            <w:r>
              <w:t>LE</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42" w:type="dxa"/>
          </w:tcPr>
          <w:p w:rsidR="00E462E1" w:rsidRDefault="00E462E1" w:rsidP="00F93041">
            <w:r>
              <w:t>07.05.2012</w:t>
            </w:r>
          </w:p>
        </w:tc>
        <w:tc>
          <w:tcPr>
            <w:tcW w:w="993" w:type="dxa"/>
          </w:tcPr>
          <w:p w:rsidR="00E462E1" w:rsidRDefault="00E462E1" w:rsidP="00F93041">
            <w:r>
              <w:t>1.8</w:t>
            </w:r>
          </w:p>
        </w:tc>
        <w:tc>
          <w:tcPr>
            <w:tcW w:w="4674" w:type="dxa"/>
          </w:tcPr>
          <w:p w:rsidR="00E462E1" w:rsidRDefault="00E462E1" w:rsidP="00F93041">
            <w:r>
              <w:t>Anpassung aus Code Review 03.05.2012</w:t>
            </w:r>
          </w:p>
        </w:tc>
        <w:tc>
          <w:tcPr>
            <w:tcW w:w="2303" w:type="dxa"/>
          </w:tcPr>
          <w:p w:rsidR="00E462E1" w:rsidRDefault="00E462E1" w:rsidP="00F93041">
            <w:r>
              <w:t>DT</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42" w:type="dxa"/>
          </w:tcPr>
          <w:p w:rsidR="00E462E1" w:rsidRDefault="00E462E1" w:rsidP="00F93041">
            <w:r>
              <w:t>19.05.2012</w:t>
            </w:r>
          </w:p>
        </w:tc>
        <w:tc>
          <w:tcPr>
            <w:tcW w:w="993" w:type="dxa"/>
          </w:tcPr>
          <w:p w:rsidR="00E462E1" w:rsidRDefault="00E462E1" w:rsidP="00F93041">
            <w:r>
              <w:t>1.9</w:t>
            </w:r>
          </w:p>
        </w:tc>
        <w:tc>
          <w:tcPr>
            <w:tcW w:w="4674" w:type="dxa"/>
          </w:tcPr>
          <w:p w:rsidR="00E462E1" w:rsidRDefault="00E462E1" w:rsidP="00F93041">
            <w:r>
              <w:t>Review Begründung Nutzwertanalyse</w:t>
            </w:r>
          </w:p>
        </w:tc>
        <w:tc>
          <w:tcPr>
            <w:tcW w:w="2303" w:type="dxa"/>
          </w:tcPr>
          <w:p w:rsidR="00E462E1" w:rsidRDefault="00E462E1" w:rsidP="00F93041">
            <w:r>
              <w:t>DT</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42" w:type="dxa"/>
          </w:tcPr>
          <w:p w:rsidR="00E462E1" w:rsidRDefault="00E462E1" w:rsidP="00F93041">
            <w:r>
              <w:t>29.05.2012</w:t>
            </w:r>
          </w:p>
        </w:tc>
        <w:tc>
          <w:tcPr>
            <w:tcW w:w="993" w:type="dxa"/>
          </w:tcPr>
          <w:p w:rsidR="00E462E1" w:rsidRDefault="00E462E1" w:rsidP="00F93041">
            <w:r>
              <w:t>1.10</w:t>
            </w:r>
          </w:p>
        </w:tc>
        <w:tc>
          <w:tcPr>
            <w:tcW w:w="4674" w:type="dxa"/>
          </w:tcPr>
          <w:p w:rsidR="00E462E1" w:rsidRDefault="00E462E1" w:rsidP="00F93041">
            <w:r>
              <w:t>Miniapps</w:t>
            </w:r>
          </w:p>
        </w:tc>
        <w:tc>
          <w:tcPr>
            <w:tcW w:w="2303" w:type="dxa"/>
          </w:tcPr>
          <w:p w:rsidR="00E462E1" w:rsidRDefault="00E462E1" w:rsidP="00F93041">
            <w:r>
              <w:t>CH</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42" w:type="dxa"/>
          </w:tcPr>
          <w:p w:rsidR="00E462E1" w:rsidRDefault="00E462E1" w:rsidP="00F93041">
            <w:r>
              <w:t>29.05.2012</w:t>
            </w:r>
          </w:p>
        </w:tc>
        <w:tc>
          <w:tcPr>
            <w:tcW w:w="993" w:type="dxa"/>
          </w:tcPr>
          <w:p w:rsidR="00E462E1" w:rsidRDefault="00E462E1" w:rsidP="00F93041">
            <w:r>
              <w:t>1.11</w:t>
            </w:r>
          </w:p>
        </w:tc>
        <w:tc>
          <w:tcPr>
            <w:tcW w:w="4674" w:type="dxa"/>
          </w:tcPr>
          <w:p w:rsidR="00E462E1" w:rsidRDefault="00E462E1" w:rsidP="00F93041">
            <w:r>
              <w:t>Review Miniapps</w:t>
            </w:r>
          </w:p>
        </w:tc>
        <w:tc>
          <w:tcPr>
            <w:tcW w:w="2303" w:type="dxa"/>
          </w:tcPr>
          <w:p w:rsidR="00E462E1" w:rsidRDefault="00E462E1" w:rsidP="00F93041">
            <w:r>
              <w:t>DT</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42" w:type="dxa"/>
          </w:tcPr>
          <w:p w:rsidR="00E462E1" w:rsidRDefault="00E462E1" w:rsidP="00F93041">
            <w:r>
              <w:t>30.05.2012</w:t>
            </w:r>
          </w:p>
        </w:tc>
        <w:tc>
          <w:tcPr>
            <w:tcW w:w="993" w:type="dxa"/>
          </w:tcPr>
          <w:p w:rsidR="00E462E1" w:rsidRDefault="00E462E1" w:rsidP="00F93041">
            <w:r>
              <w:t>1.12</w:t>
            </w:r>
          </w:p>
        </w:tc>
        <w:tc>
          <w:tcPr>
            <w:tcW w:w="4674" w:type="dxa"/>
          </w:tcPr>
          <w:p w:rsidR="00E462E1" w:rsidRDefault="00E462E1" w:rsidP="00F93041">
            <w:r>
              <w:t>Architektur</w:t>
            </w:r>
          </w:p>
        </w:tc>
        <w:tc>
          <w:tcPr>
            <w:tcW w:w="2303" w:type="dxa"/>
          </w:tcPr>
          <w:p w:rsidR="00E462E1" w:rsidRDefault="00E462E1" w:rsidP="00F93041">
            <w:r>
              <w:t>CH</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42" w:type="dxa"/>
          </w:tcPr>
          <w:p w:rsidR="00E462E1" w:rsidRDefault="00E462E1" w:rsidP="00F93041">
            <w:r>
              <w:t>08.06.2012</w:t>
            </w:r>
          </w:p>
        </w:tc>
        <w:tc>
          <w:tcPr>
            <w:tcW w:w="993" w:type="dxa"/>
          </w:tcPr>
          <w:p w:rsidR="00E462E1" w:rsidRDefault="00E462E1" w:rsidP="00F93041">
            <w:r>
              <w:t>1.13</w:t>
            </w:r>
          </w:p>
        </w:tc>
        <w:tc>
          <w:tcPr>
            <w:tcW w:w="4674" w:type="dxa"/>
          </w:tcPr>
          <w:p w:rsidR="00E462E1" w:rsidRDefault="00E462E1" w:rsidP="00F93041">
            <w:r>
              <w:t>Architektur ergänzt, Lebenszyklus der Applikation hinzugefügt</w:t>
            </w:r>
          </w:p>
        </w:tc>
        <w:tc>
          <w:tcPr>
            <w:tcW w:w="2303" w:type="dxa"/>
          </w:tcPr>
          <w:p w:rsidR="00E462E1" w:rsidRDefault="00E462E1" w:rsidP="00F93041">
            <w:r>
              <w:t>LE</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42" w:type="dxa"/>
          </w:tcPr>
          <w:p w:rsidR="00E462E1" w:rsidRDefault="00E462E1" w:rsidP="00F93041">
            <w:r>
              <w:t>09.06.2012</w:t>
            </w:r>
          </w:p>
        </w:tc>
        <w:tc>
          <w:tcPr>
            <w:tcW w:w="993" w:type="dxa"/>
          </w:tcPr>
          <w:p w:rsidR="00E462E1" w:rsidRDefault="00E462E1" w:rsidP="00F93041">
            <w:r>
              <w:t>1.14</w:t>
            </w:r>
          </w:p>
        </w:tc>
        <w:tc>
          <w:tcPr>
            <w:tcW w:w="4674" w:type="dxa"/>
          </w:tcPr>
          <w:p w:rsidR="00E462E1" w:rsidRDefault="00E462E1" w:rsidP="00F93041">
            <w:r>
              <w:t>Plug-in Möglichkeit, Prozesse und Threads, anklickbare Elemente hinzugefügt, kleine Korrekturen</w:t>
            </w:r>
          </w:p>
        </w:tc>
        <w:tc>
          <w:tcPr>
            <w:tcW w:w="2303" w:type="dxa"/>
          </w:tcPr>
          <w:p w:rsidR="00E462E1" w:rsidRDefault="00E462E1" w:rsidP="00F93041">
            <w:r>
              <w:t>LE</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42" w:type="dxa"/>
          </w:tcPr>
          <w:p w:rsidR="00E462E1" w:rsidRDefault="00E462E1" w:rsidP="00F93041">
            <w:r>
              <w:t>10.06.2012</w:t>
            </w:r>
          </w:p>
        </w:tc>
        <w:tc>
          <w:tcPr>
            <w:tcW w:w="993" w:type="dxa"/>
          </w:tcPr>
          <w:p w:rsidR="00E462E1" w:rsidRDefault="00E462E1" w:rsidP="00F93041">
            <w:r>
              <w:t>1.15</w:t>
            </w:r>
          </w:p>
        </w:tc>
        <w:tc>
          <w:tcPr>
            <w:tcW w:w="4674" w:type="dxa"/>
          </w:tcPr>
          <w:p w:rsidR="00E462E1" w:rsidRDefault="00E462E1" w:rsidP="00F93041">
            <w:r>
              <w:t>Review Architektur</w:t>
            </w:r>
          </w:p>
        </w:tc>
        <w:tc>
          <w:tcPr>
            <w:tcW w:w="2303" w:type="dxa"/>
          </w:tcPr>
          <w:p w:rsidR="00E462E1" w:rsidRDefault="00E462E1" w:rsidP="00F93041">
            <w:r>
              <w:t>CH</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42" w:type="dxa"/>
          </w:tcPr>
          <w:p w:rsidR="00E462E1" w:rsidRDefault="00E462E1" w:rsidP="00F93041">
            <w:r>
              <w:t>10.06.2012</w:t>
            </w:r>
          </w:p>
        </w:tc>
        <w:tc>
          <w:tcPr>
            <w:tcW w:w="993" w:type="dxa"/>
          </w:tcPr>
          <w:p w:rsidR="00E462E1" w:rsidRDefault="00E462E1" w:rsidP="00F93041">
            <w:r>
              <w:t>1.16</w:t>
            </w:r>
          </w:p>
        </w:tc>
        <w:tc>
          <w:tcPr>
            <w:tcW w:w="4674" w:type="dxa"/>
          </w:tcPr>
          <w:p w:rsidR="00E462E1" w:rsidRDefault="00E462E1" w:rsidP="00F93041">
            <w:r>
              <w:t>Review und Korrekturen</w:t>
            </w:r>
          </w:p>
        </w:tc>
        <w:tc>
          <w:tcPr>
            <w:tcW w:w="2303" w:type="dxa"/>
          </w:tcPr>
          <w:p w:rsidR="00E462E1" w:rsidRDefault="00E462E1" w:rsidP="00F93041">
            <w:r>
              <w:t>LE</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42" w:type="dxa"/>
          </w:tcPr>
          <w:p w:rsidR="00E462E1" w:rsidRDefault="00E462E1" w:rsidP="00F93041">
            <w:r>
              <w:t>11.06.2012</w:t>
            </w:r>
          </w:p>
        </w:tc>
        <w:tc>
          <w:tcPr>
            <w:tcW w:w="993" w:type="dxa"/>
          </w:tcPr>
          <w:p w:rsidR="00E462E1" w:rsidRDefault="00E462E1" w:rsidP="00F93041">
            <w:r>
              <w:t>1.17</w:t>
            </w:r>
          </w:p>
        </w:tc>
        <w:tc>
          <w:tcPr>
            <w:tcW w:w="4674" w:type="dxa"/>
          </w:tcPr>
          <w:p w:rsidR="00E462E1" w:rsidRDefault="00E462E1" w:rsidP="00F93041">
            <w:r>
              <w:t>Applikationen</w:t>
            </w:r>
          </w:p>
        </w:tc>
        <w:tc>
          <w:tcPr>
            <w:tcW w:w="2303" w:type="dxa"/>
          </w:tcPr>
          <w:p w:rsidR="00E462E1" w:rsidRDefault="00E462E1" w:rsidP="00F93041">
            <w:r>
              <w:t>CH</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42" w:type="dxa"/>
          </w:tcPr>
          <w:p w:rsidR="00E462E1" w:rsidRDefault="00E462E1" w:rsidP="00F93041">
            <w:r>
              <w:t>12.06.2012</w:t>
            </w:r>
          </w:p>
        </w:tc>
        <w:tc>
          <w:tcPr>
            <w:tcW w:w="993" w:type="dxa"/>
          </w:tcPr>
          <w:p w:rsidR="00E462E1" w:rsidRDefault="00E462E1" w:rsidP="00F93041">
            <w:r>
              <w:t>1.18</w:t>
            </w:r>
          </w:p>
        </w:tc>
        <w:tc>
          <w:tcPr>
            <w:tcW w:w="4674" w:type="dxa"/>
          </w:tcPr>
          <w:p w:rsidR="00E462E1" w:rsidRDefault="00E462E1" w:rsidP="00F93041">
            <w:r>
              <w:t>Review</w:t>
            </w:r>
          </w:p>
        </w:tc>
        <w:tc>
          <w:tcPr>
            <w:tcW w:w="2303" w:type="dxa"/>
          </w:tcPr>
          <w:p w:rsidR="00E462E1" w:rsidRDefault="00E462E1" w:rsidP="00F93041">
            <w:r>
              <w:t>DT</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42" w:type="dxa"/>
          </w:tcPr>
          <w:p w:rsidR="00E462E1" w:rsidRDefault="00E462E1" w:rsidP="00F93041">
            <w:r>
              <w:t>14.06.2012</w:t>
            </w:r>
          </w:p>
        </w:tc>
        <w:tc>
          <w:tcPr>
            <w:tcW w:w="993" w:type="dxa"/>
          </w:tcPr>
          <w:p w:rsidR="00E462E1" w:rsidRDefault="00E462E1" w:rsidP="00F93041">
            <w:r>
              <w:t>1.19</w:t>
            </w:r>
          </w:p>
        </w:tc>
        <w:tc>
          <w:tcPr>
            <w:tcW w:w="4674" w:type="dxa"/>
          </w:tcPr>
          <w:p w:rsidR="00E462E1" w:rsidRDefault="00E462E1" w:rsidP="00F93041">
            <w:r>
              <w:t>Review, kleine Korrekturen</w:t>
            </w:r>
          </w:p>
        </w:tc>
        <w:tc>
          <w:tcPr>
            <w:tcW w:w="2303" w:type="dxa"/>
          </w:tcPr>
          <w:p w:rsidR="00E462E1" w:rsidRDefault="00E462E1" w:rsidP="00F93041">
            <w:r>
              <w:t>LE</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42" w:type="dxa"/>
          </w:tcPr>
          <w:p w:rsidR="00E462E1" w:rsidRDefault="00E462E1" w:rsidP="00F93041">
            <w:r>
              <w:t>14.06.2012</w:t>
            </w:r>
          </w:p>
        </w:tc>
        <w:tc>
          <w:tcPr>
            <w:tcW w:w="993" w:type="dxa"/>
          </w:tcPr>
          <w:p w:rsidR="00E462E1" w:rsidRDefault="00E462E1" w:rsidP="00F93041">
            <w:r>
              <w:t>1.20</w:t>
            </w:r>
          </w:p>
        </w:tc>
        <w:tc>
          <w:tcPr>
            <w:tcW w:w="4674" w:type="dxa"/>
          </w:tcPr>
          <w:p w:rsidR="00E462E1" w:rsidRDefault="00E462E1" w:rsidP="00F93041">
            <w:r>
              <w:t>Korrekturen</w:t>
            </w:r>
          </w:p>
        </w:tc>
        <w:tc>
          <w:tcPr>
            <w:tcW w:w="2303" w:type="dxa"/>
          </w:tcPr>
          <w:p w:rsidR="00E462E1" w:rsidRDefault="00E462E1" w:rsidP="00F93041">
            <w:r>
              <w:t>CH</w:t>
            </w:r>
          </w:p>
        </w:tc>
      </w:tr>
    </w:tbl>
    <w:p w:rsidR="00E462E1" w:rsidRDefault="00E462E1" w:rsidP="00E462E1">
      <w:r>
        <w:br w:type="page"/>
      </w:r>
    </w:p>
    <w:p w:rsidR="00E462E1" w:rsidRDefault="00E462E1" w:rsidP="00E462E1">
      <w:pPr>
        <w:pStyle w:val="Heading3"/>
      </w:pPr>
      <w:bookmarkStart w:id="429" w:name="_Toc325440851"/>
      <w:bookmarkStart w:id="430" w:name="_Toc327467729"/>
      <w:bookmarkStart w:id="431" w:name="_Toc327468977"/>
      <w:r>
        <w:lastRenderedPageBreak/>
        <w:t>Design Entscheide</w:t>
      </w:r>
      <w:bookmarkEnd w:id="429"/>
      <w:bookmarkEnd w:id="430"/>
      <w:bookmarkEnd w:id="431"/>
    </w:p>
    <w:p w:rsidR="00E462E1" w:rsidRDefault="00E462E1" w:rsidP="00E462E1">
      <w:pPr>
        <w:pStyle w:val="Heading4"/>
      </w:pPr>
      <w:bookmarkStart w:id="432" w:name="_Toc325440852"/>
      <w:bookmarkStart w:id="433" w:name="_Toc327467730"/>
      <w:r>
        <w:t>Frameworks</w:t>
      </w:r>
      <w:bookmarkEnd w:id="432"/>
      <w:bookmarkEnd w:id="433"/>
    </w:p>
    <w:p w:rsidR="00E462E1" w:rsidRDefault="00E462E1" w:rsidP="00E462E1">
      <w:r>
        <w:t>Um eine Applikation mit Microsoft Kinect zu entwickeln, stehen die folgenden drei Frameworks zur Verfügung:</w:t>
      </w:r>
    </w:p>
    <w:p w:rsidR="00E462E1" w:rsidRPr="00F75385" w:rsidRDefault="00E462E1" w:rsidP="00FC1D38">
      <w:pPr>
        <w:pStyle w:val="ListParagraph"/>
        <w:numPr>
          <w:ilvl w:val="0"/>
          <w:numId w:val="29"/>
        </w:numPr>
        <w:rPr>
          <w:lang w:val="en-US"/>
        </w:rPr>
      </w:pPr>
      <w:r w:rsidRPr="00F75385">
        <w:rPr>
          <w:lang w:val="en-US"/>
        </w:rPr>
        <w:t>Kinect for Windows SDK</w:t>
      </w:r>
    </w:p>
    <w:p w:rsidR="00E462E1" w:rsidRPr="00F75385" w:rsidRDefault="00E462E1" w:rsidP="00FC1D38">
      <w:pPr>
        <w:pStyle w:val="ListParagraph"/>
        <w:numPr>
          <w:ilvl w:val="0"/>
          <w:numId w:val="29"/>
        </w:numPr>
        <w:rPr>
          <w:lang w:val="en-US"/>
        </w:rPr>
      </w:pPr>
      <w:r w:rsidRPr="00F75385">
        <w:rPr>
          <w:lang w:val="en-US"/>
        </w:rPr>
        <w:t>OpenNI</w:t>
      </w:r>
    </w:p>
    <w:p w:rsidR="00E462E1" w:rsidRPr="00F75385" w:rsidRDefault="00E462E1" w:rsidP="00FC1D38">
      <w:pPr>
        <w:pStyle w:val="ListParagraph"/>
        <w:numPr>
          <w:ilvl w:val="0"/>
          <w:numId w:val="29"/>
        </w:numPr>
        <w:rPr>
          <w:lang w:val="en-US"/>
        </w:rPr>
      </w:pPr>
      <w:r w:rsidRPr="00F75385">
        <w:rPr>
          <w:lang w:val="en-US"/>
        </w:rPr>
        <w:t>OpenKinect</w:t>
      </w:r>
    </w:p>
    <w:p w:rsidR="00E462E1" w:rsidRDefault="00E462E1" w:rsidP="00E462E1">
      <w:r w:rsidRPr="00F75385">
        <w:t>Nachfolgend</w:t>
      </w:r>
      <w:r>
        <w:t xml:space="preserve"> einige Anmerkungen</w:t>
      </w:r>
      <w:r w:rsidRPr="00F75385">
        <w:t xml:space="preserve"> </w:t>
      </w:r>
      <w:r>
        <w:t>zu diesen</w:t>
      </w:r>
      <w:r w:rsidRPr="00F75385">
        <w:t xml:space="preserve"> Frameworks. </w:t>
      </w:r>
    </w:p>
    <w:p w:rsidR="00E462E1" w:rsidRPr="00117B3F" w:rsidRDefault="00E462E1" w:rsidP="00E462E1">
      <w:pPr>
        <w:pStyle w:val="Heading5"/>
        <w:rPr>
          <w:lang w:val="en-US"/>
        </w:rPr>
      </w:pPr>
      <w:bookmarkStart w:id="434" w:name="_Ref318982263"/>
      <w:bookmarkStart w:id="435" w:name="_Toc325440853"/>
      <w:bookmarkStart w:id="436" w:name="_Toc327467731"/>
      <w:r w:rsidRPr="00117B3F">
        <w:rPr>
          <w:lang w:val="en-US"/>
        </w:rPr>
        <w:t xml:space="preserve">Framework 1: </w:t>
      </w:r>
      <w:bookmarkEnd w:id="434"/>
      <w:r w:rsidRPr="00117B3F">
        <w:rPr>
          <w:lang w:val="en-US"/>
        </w:rPr>
        <w:t>Kinect for Windows SDK</w:t>
      </w:r>
      <w:r>
        <w:rPr>
          <w:rStyle w:val="FootnoteReference"/>
        </w:rPr>
        <w:footnoteReference w:id="29"/>
      </w:r>
      <w:bookmarkEnd w:id="435"/>
      <w:bookmarkEnd w:id="436"/>
    </w:p>
    <w:p w:rsidR="00E462E1" w:rsidRDefault="00E462E1" w:rsidP="00E462E1">
      <w:r>
        <w:t>Das offizielle Kinect Framework von Microsoft für Windows wurde kurz vor Beginn dieser Arbeit, im Februar 2012, in der Version 1.0 herausgegeben. Wenn beachtet wird, dass andere Frameworks schon eher, als Beispiel OpenNI Ende 2010, veröffentlicht wurden, ist dies relativ spät. Entsprechend sind für dieses Framework viel weniger Beispiele und Bibliotheken im Internet zu finden, wobei dafür deren Qualität hoch ist.</w:t>
      </w:r>
    </w:p>
    <w:p w:rsidR="00E462E1" w:rsidRDefault="00E462E1" w:rsidP="00E462E1">
      <w:r>
        <w:t xml:space="preserve">Dieses Framework geht durch die Nutzwertanalyse (siehe Unterkapitel </w:t>
      </w:r>
      <w:r>
        <w:fldChar w:fldCharType="begin"/>
      </w:r>
      <w:r>
        <w:instrText xml:space="preserve"> REF _Ref318986946 \r \h </w:instrText>
      </w:r>
      <w:r>
        <w:fldChar w:fldCharType="separate"/>
      </w:r>
      <w:r w:rsidR="000E6CF3">
        <w:t>V.6.2.1.4</w:t>
      </w:r>
      <w:r>
        <w:fldChar w:fldCharType="end"/>
      </w:r>
      <w:r>
        <w:t xml:space="preserve"> </w:t>
      </w:r>
      <w:r>
        <w:fldChar w:fldCharType="begin"/>
      </w:r>
      <w:r>
        <w:instrText xml:space="preserve"> REF _Ref318986946 \h </w:instrText>
      </w:r>
      <w:r>
        <w:fldChar w:fldCharType="separate"/>
      </w:r>
      <w:r w:rsidR="000E6CF3">
        <w:t>Nutzwertanalyse</w:t>
      </w:r>
      <w:r>
        <w:fldChar w:fldCharType="end"/>
      </w:r>
      <w:r>
        <w:t>) klar als Sieger hervor.</w:t>
      </w:r>
    </w:p>
    <w:p w:rsidR="00E462E1" w:rsidRDefault="00E462E1" w:rsidP="00E462E1">
      <w:pPr>
        <w:pStyle w:val="Heading5"/>
      </w:pPr>
      <w:bookmarkStart w:id="437" w:name="_Ref318986646"/>
      <w:bookmarkStart w:id="438" w:name="_Toc325440854"/>
      <w:bookmarkStart w:id="439" w:name="_Toc327467732"/>
      <w:r>
        <w:t>Framework 2: OpenNI</w:t>
      </w:r>
      <w:r>
        <w:rPr>
          <w:rStyle w:val="FootnoteReference"/>
        </w:rPr>
        <w:footnoteReference w:id="30"/>
      </w:r>
      <w:bookmarkEnd w:id="437"/>
      <w:bookmarkEnd w:id="438"/>
      <w:bookmarkEnd w:id="439"/>
    </w:p>
    <w:p w:rsidR="00E462E1" w:rsidRDefault="00E462E1" w:rsidP="00E462E1">
      <w:r>
        <w:t xml:space="preserve">Dieses Framework wurde in der Version </w:t>
      </w:r>
      <w:r w:rsidRPr="008D7BA6">
        <w:t>1.0.0.23</w:t>
      </w:r>
      <w:r>
        <w:t xml:space="preserve"> im Dezember 2010 erstmals freigegeben und konzentriert sich, im Gegensatz zum Microsoft Kinect SDK, nicht nur auf Kinect als Eingabemöglichkeit, sondern allgemein auf Natural User Interfaces (NUI).</w:t>
      </w:r>
    </w:p>
    <w:p w:rsidR="00E462E1" w:rsidRDefault="00E462E1" w:rsidP="00E462E1">
      <w:r>
        <w:t>Um weitere Geräte anzusprechen und gerätespezifische Funktionen zu implementieren, lässt sich im Framework zusätzliche Middleware einsetzen. So wird mit NiTE</w:t>
      </w:r>
      <w:r>
        <w:rPr>
          <w:rStyle w:val="FootnoteReference"/>
        </w:rPr>
        <w:footnoteReference w:id="31"/>
      </w:r>
      <w:r>
        <w:t xml:space="preserve"> von PrimeSense</w:t>
      </w:r>
      <w:r>
        <w:rPr>
          <w:rStyle w:val="FootnoteReference"/>
        </w:rPr>
        <w:footnoteReference w:id="32"/>
      </w:r>
      <w:r>
        <w:t xml:space="preserve"> entwickelt, um das</w:t>
      </w:r>
      <w:r w:rsidRPr="00FD7F29">
        <w:t xml:space="preserve"> Skeletal</w:t>
      </w:r>
      <w:r>
        <w:t xml:space="preserve"> Tracking durchzuführen.</w:t>
      </w:r>
    </w:p>
    <w:p w:rsidR="00E462E1" w:rsidRDefault="00E462E1" w:rsidP="00E462E1">
      <w:pPr>
        <w:pStyle w:val="Heading5"/>
      </w:pPr>
      <w:bookmarkStart w:id="440" w:name="_Toc325440855"/>
      <w:bookmarkStart w:id="441" w:name="_Toc327467733"/>
      <w:r>
        <w:t>Framework 3: OpenKinect</w:t>
      </w:r>
      <w:r>
        <w:rPr>
          <w:rStyle w:val="FootnoteReference"/>
        </w:rPr>
        <w:footnoteReference w:id="33"/>
      </w:r>
      <w:r>
        <w:t xml:space="preserve"> / libfreenect</w:t>
      </w:r>
      <w:r>
        <w:rPr>
          <w:rStyle w:val="FootnoteReference"/>
        </w:rPr>
        <w:footnoteReference w:id="34"/>
      </w:r>
      <w:bookmarkEnd w:id="440"/>
      <w:bookmarkEnd w:id="441"/>
    </w:p>
    <w:p w:rsidR="00E462E1" w:rsidRDefault="00E462E1" w:rsidP="00E462E1">
      <w:r>
        <w:t>OpenKinect ist eine Community, die den libreenect Treiber entwickelt. Leider gibt es dafür aber keine erweiterten Funktionen wie Gestenerkennung oder</w:t>
      </w:r>
      <w:r w:rsidRPr="00FD7F29">
        <w:t xml:space="preserve"> Skeletal</w:t>
      </w:r>
      <w:r>
        <w:t xml:space="preserve"> Tracking.</w:t>
      </w:r>
    </w:p>
    <w:p w:rsidR="00E462E1" w:rsidRDefault="00E462E1" w:rsidP="00E462E1">
      <w:pPr>
        <w:pStyle w:val="Heading5"/>
      </w:pPr>
      <w:bookmarkStart w:id="442" w:name="_Ref318986946"/>
      <w:bookmarkStart w:id="443" w:name="_Toc325440856"/>
      <w:bookmarkStart w:id="444" w:name="_Toc327467734"/>
      <w:r>
        <w:t>Nutzwertanalyse</w:t>
      </w:r>
      <w:bookmarkEnd w:id="442"/>
      <w:bookmarkEnd w:id="443"/>
      <w:bookmarkEnd w:id="444"/>
    </w:p>
    <w:p w:rsidR="00E462E1" w:rsidRDefault="00E462E1" w:rsidP="00E462E1">
      <w:r>
        <w:t>Um herauszufinden, welches dieser drei Framework das passende für die Entwicklung der Videowall-Applikation ist, wurde am 8. März 2012 eine Nutzwertanalyse durchgeführt.</w:t>
      </w:r>
    </w:p>
    <w:p w:rsidR="00E462E1" w:rsidRDefault="00E462E1" w:rsidP="00E462E1">
      <w:r>
        <w:t>Die Gewichtung der verschiedenen Kriterien lässt sich wie folgt begründen:</w:t>
      </w:r>
    </w:p>
    <w:p w:rsidR="00E462E1" w:rsidRDefault="00E462E1" w:rsidP="00FC1D38">
      <w:pPr>
        <w:pStyle w:val="ListParagraph"/>
        <w:numPr>
          <w:ilvl w:val="0"/>
          <w:numId w:val="13"/>
        </w:numPr>
      </w:pPr>
      <w:r>
        <w:t xml:space="preserve">Das Kriterium </w:t>
      </w:r>
      <w:r w:rsidRPr="00FD7F29">
        <w:t>„Cooperate</w:t>
      </w:r>
      <w:r w:rsidRPr="004712C3">
        <w:t xml:space="preserve"> Support, Weiterentwicklung, Community</w:t>
      </w:r>
      <w:r>
        <w:t xml:space="preserve">“ ist sehr wichtig, da bei der Weiterentwicklung der Applikation sich auch die Libraries oder SDKs weiterentwickeln sollen oder dass neue Features zu Verfügung stehen. </w:t>
      </w:r>
    </w:p>
    <w:p w:rsidR="00E462E1" w:rsidRDefault="00E462E1" w:rsidP="00FC1D38">
      <w:pPr>
        <w:pStyle w:val="ListParagraph"/>
        <w:numPr>
          <w:ilvl w:val="0"/>
          <w:numId w:val="13"/>
        </w:numPr>
      </w:pPr>
      <w:r>
        <w:t>„</w:t>
      </w:r>
      <w:r w:rsidRPr="00AA503E">
        <w:t>Windows Integration und Installation</w:t>
      </w:r>
      <w:r>
        <w:t>“ ist bedingt wichtig, weil es zwar wünschenswert ist, die Integration in Windows und die Installation ohne grossen Aufwand durchführen zu können, jedoch andere Kriterienpunkte entscheidender für die Wahl des Frameworks sind.</w:t>
      </w:r>
    </w:p>
    <w:p w:rsidR="00E462E1" w:rsidRDefault="00E462E1" w:rsidP="00FC1D38">
      <w:pPr>
        <w:pStyle w:val="ListParagraph"/>
        <w:numPr>
          <w:ilvl w:val="0"/>
          <w:numId w:val="13"/>
        </w:numPr>
      </w:pPr>
      <w:r>
        <w:t>Das Kriterium „</w:t>
      </w:r>
      <w:r w:rsidRPr="004712C3">
        <w:t>Linux / Mac Kompatibilität</w:t>
      </w:r>
      <w:r>
        <w:t>“ wurde als nicht wichtig eingestuft, da Kinect selbst schon von der Microsoft Corporation ist und es da</w:t>
      </w:r>
      <w:r w:rsidR="0019671E">
        <w:t>her sinnvoll ist, mit Microsoft-</w:t>
      </w:r>
      <w:r>
        <w:t xml:space="preserve">Technologien zu arbeiten. </w:t>
      </w:r>
    </w:p>
    <w:p w:rsidR="00E462E1" w:rsidRDefault="00E462E1" w:rsidP="00FC1D38">
      <w:pPr>
        <w:pStyle w:val="ListParagraph"/>
        <w:numPr>
          <w:ilvl w:val="0"/>
          <w:numId w:val="13"/>
        </w:numPr>
      </w:pPr>
      <w:r>
        <w:t xml:space="preserve">Das Kriterium </w:t>
      </w:r>
      <w:r w:rsidRPr="00FD7F29">
        <w:t>„Skeletal</w:t>
      </w:r>
      <w:r>
        <w:t xml:space="preserve"> Tracking Qualität“ ist essentiell für die Interaktion des Nutzers mit der Applikation und erhält daher eine hohe Wichtigkeit. </w:t>
      </w:r>
    </w:p>
    <w:p w:rsidR="00E462E1" w:rsidRDefault="00E462E1" w:rsidP="00FC1D38">
      <w:pPr>
        <w:pStyle w:val="ListParagraph"/>
        <w:numPr>
          <w:ilvl w:val="0"/>
          <w:numId w:val="13"/>
        </w:numPr>
      </w:pPr>
      <w:r>
        <w:lastRenderedPageBreak/>
        <w:t xml:space="preserve">Die „Libraries für Gestenerkennung“ sind bedingt wichtig, da Gesten zum jetzigen Zeitpunkt nicht verwendet werden. </w:t>
      </w:r>
    </w:p>
    <w:p w:rsidR="00E462E1" w:rsidRDefault="00E462E1" w:rsidP="00FC1D38">
      <w:pPr>
        <w:pStyle w:val="ListParagraph"/>
        <w:numPr>
          <w:ilvl w:val="0"/>
          <w:numId w:val="13"/>
        </w:numPr>
      </w:pPr>
      <w:r>
        <w:t xml:space="preserve">Die </w:t>
      </w:r>
      <w:r w:rsidRPr="00FD7F29">
        <w:t>„Record</w:t>
      </w:r>
      <w:r w:rsidRPr="001E4AD8">
        <w:t xml:space="preserve"> / Replay Funktionalität</w:t>
      </w:r>
      <w:r>
        <w:t xml:space="preserve">“ ist wichtig, da damit ein Nutzer simuliert werden kann und so die Applikation vereinfacht getestet werden kann. </w:t>
      </w:r>
    </w:p>
    <w:p w:rsidR="00E462E1" w:rsidRDefault="00E462E1" w:rsidP="00FC1D38">
      <w:pPr>
        <w:pStyle w:val="ListParagraph"/>
        <w:numPr>
          <w:ilvl w:val="0"/>
          <w:numId w:val="13"/>
        </w:numPr>
      </w:pPr>
      <w:r>
        <w:t>Das Kriterium „</w:t>
      </w:r>
      <w:r w:rsidRPr="00B861CB">
        <w:t>Dokumentation</w:t>
      </w:r>
      <w:r>
        <w:t xml:space="preserve">“ ist wichtig, um die Features Framework zu kennen und zu verstehen. </w:t>
      </w:r>
    </w:p>
    <w:p w:rsidR="00E462E1" w:rsidRDefault="00E462E1" w:rsidP="00FC1D38">
      <w:pPr>
        <w:pStyle w:val="ListParagraph"/>
        <w:numPr>
          <w:ilvl w:val="0"/>
          <w:numId w:val="13"/>
        </w:numPr>
      </w:pPr>
      <w:r>
        <w:t>Zu den Punkten „</w:t>
      </w:r>
      <w:r w:rsidRPr="00C81554">
        <w:t>Mit Framework realisierte Beispiele und Libraries (Quantität)</w:t>
      </w:r>
      <w:r>
        <w:t>“ und „</w:t>
      </w:r>
      <w:r w:rsidRPr="00D22364">
        <w:t>Mit Framework realisierte Beispiele und Libraries (Qualität)</w:t>
      </w:r>
      <w:r>
        <w:t>“ ist zu erläutern, dass Beispiele dem Verständnis helfen, nicht aber notwendig sind und daher nur bedingt wichtigsind. Bei den Beispielen bedingt es nicht nur einer hohen Anzahl sondern auch einer guten Qualität.</w:t>
      </w:r>
    </w:p>
    <w:p w:rsidR="00E462E1" w:rsidRDefault="00E462E1" w:rsidP="00E462E1">
      <w:r>
        <w:t>Die Evaluation wurde manuell durchgeführt. Die Bewertung der einzelnen Kriterien mittels wenig wichtig (1), bedingt wichtig (3) und sehr wichtig (5) ist selbsterklärend und wird daher nicht begründet.</w:t>
      </w:r>
    </w:p>
    <w:tbl>
      <w:tblPr>
        <w:tblStyle w:val="MediumShading1-Accent1"/>
        <w:tblW w:w="0" w:type="auto"/>
        <w:tblInd w:w="108" w:type="dxa"/>
        <w:tblLook w:val="0420" w:firstRow="1" w:lastRow="0" w:firstColumn="0" w:lastColumn="0" w:noHBand="0" w:noVBand="1"/>
      </w:tblPr>
      <w:tblGrid>
        <w:gridCol w:w="2485"/>
        <w:gridCol w:w="1213"/>
        <w:gridCol w:w="1183"/>
        <w:gridCol w:w="670"/>
        <w:gridCol w:w="1129"/>
        <w:gridCol w:w="640"/>
        <w:gridCol w:w="1187"/>
        <w:gridCol w:w="673"/>
      </w:tblGrid>
      <w:tr w:rsidR="00E462E1" w:rsidTr="00F93041">
        <w:trPr>
          <w:cnfStyle w:val="100000000000" w:firstRow="1" w:lastRow="0" w:firstColumn="0" w:lastColumn="0" w:oddVBand="0" w:evenVBand="0" w:oddHBand="0" w:evenHBand="0" w:firstRowFirstColumn="0" w:firstRowLastColumn="0" w:lastRowFirstColumn="0" w:lastRowLastColumn="0"/>
          <w:trHeight w:val="59"/>
        </w:trPr>
        <w:tc>
          <w:tcPr>
            <w:tcW w:w="0" w:type="auto"/>
            <w:gridSpan w:val="7"/>
          </w:tcPr>
          <w:p w:rsidR="00E462E1" w:rsidRPr="003532A0" w:rsidRDefault="00E462E1" w:rsidP="00F93041">
            <w:pPr>
              <w:rPr>
                <w:b w:val="0"/>
                <w:bCs w:val="0"/>
              </w:rPr>
            </w:pPr>
            <w:r w:rsidRPr="00912A79">
              <w:t>Nutzwertanalyse: Auswahl Kinect Framework</w:t>
            </w:r>
          </w:p>
        </w:tc>
        <w:tc>
          <w:tcPr>
            <w:tcW w:w="0" w:type="auto"/>
          </w:tcPr>
          <w:p w:rsidR="00E462E1" w:rsidRPr="00912A79" w:rsidRDefault="00E462E1" w:rsidP="00F93041"/>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0" w:type="auto"/>
          </w:tcPr>
          <w:p w:rsidR="00E462E1" w:rsidRDefault="00E462E1" w:rsidP="00F93041"/>
        </w:tc>
        <w:tc>
          <w:tcPr>
            <w:tcW w:w="0" w:type="auto"/>
            <w:tcBorders>
              <w:right w:val="single" w:sz="6" w:space="0" w:color="848491"/>
            </w:tcBorders>
          </w:tcPr>
          <w:p w:rsidR="00E462E1" w:rsidRPr="00F9181E" w:rsidRDefault="00E462E1" w:rsidP="00F93041">
            <w:pPr>
              <w:rPr>
                <w:b/>
              </w:rPr>
            </w:pPr>
          </w:p>
        </w:tc>
        <w:tc>
          <w:tcPr>
            <w:tcW w:w="0" w:type="auto"/>
            <w:gridSpan w:val="2"/>
            <w:tcBorders>
              <w:left w:val="single" w:sz="6" w:space="0" w:color="848491"/>
              <w:right w:val="single" w:sz="6" w:space="0" w:color="848491"/>
            </w:tcBorders>
          </w:tcPr>
          <w:p w:rsidR="00E462E1" w:rsidRPr="00F9181E" w:rsidRDefault="00E462E1" w:rsidP="00F93041">
            <w:r w:rsidRPr="00912A79">
              <w:rPr>
                <w:b/>
                <w:bCs/>
              </w:rPr>
              <w:t>Framework 1</w:t>
            </w:r>
          </w:p>
        </w:tc>
        <w:tc>
          <w:tcPr>
            <w:tcW w:w="0" w:type="auto"/>
            <w:gridSpan w:val="2"/>
            <w:tcBorders>
              <w:left w:val="single" w:sz="6" w:space="0" w:color="848491"/>
              <w:right w:val="single" w:sz="6" w:space="0" w:color="848491"/>
            </w:tcBorders>
          </w:tcPr>
          <w:p w:rsidR="00E462E1" w:rsidRPr="00912A79" w:rsidRDefault="00E462E1" w:rsidP="00F93041">
            <w:pPr>
              <w:rPr>
                <w:b/>
                <w:bCs/>
              </w:rPr>
            </w:pPr>
            <w:r w:rsidRPr="00912A79">
              <w:rPr>
                <w:b/>
                <w:bCs/>
              </w:rPr>
              <w:t>Framework</w:t>
            </w:r>
            <w:r>
              <w:rPr>
                <w:b/>
                <w:bCs/>
              </w:rPr>
              <w:t xml:space="preserve"> 2</w:t>
            </w:r>
          </w:p>
        </w:tc>
        <w:tc>
          <w:tcPr>
            <w:tcW w:w="0" w:type="auto"/>
            <w:gridSpan w:val="2"/>
            <w:tcBorders>
              <w:left w:val="single" w:sz="6" w:space="0" w:color="848491"/>
            </w:tcBorders>
          </w:tcPr>
          <w:p w:rsidR="00E462E1" w:rsidRPr="00912A79" w:rsidRDefault="00E462E1" w:rsidP="00F93041">
            <w:pPr>
              <w:rPr>
                <w:b/>
                <w:bCs/>
              </w:rPr>
            </w:pPr>
            <w:r w:rsidRPr="00912A79">
              <w:rPr>
                <w:b/>
                <w:bCs/>
              </w:rPr>
              <w:t>Framework 3</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0" w:type="auto"/>
          </w:tcPr>
          <w:p w:rsidR="00E462E1" w:rsidRDefault="00E462E1" w:rsidP="00F93041"/>
        </w:tc>
        <w:tc>
          <w:tcPr>
            <w:tcW w:w="0" w:type="auto"/>
            <w:tcBorders>
              <w:right w:val="single" w:sz="6" w:space="0" w:color="848491"/>
            </w:tcBorders>
          </w:tcPr>
          <w:p w:rsidR="00E462E1" w:rsidRPr="00F9181E" w:rsidRDefault="00E462E1" w:rsidP="00F93041">
            <w:pPr>
              <w:rPr>
                <w:b/>
              </w:rPr>
            </w:pPr>
          </w:p>
        </w:tc>
        <w:tc>
          <w:tcPr>
            <w:tcW w:w="0" w:type="auto"/>
            <w:gridSpan w:val="2"/>
            <w:tcBorders>
              <w:left w:val="single" w:sz="6" w:space="0" w:color="848491"/>
              <w:right w:val="single" w:sz="6" w:space="0" w:color="848491"/>
            </w:tcBorders>
          </w:tcPr>
          <w:p w:rsidR="00E462E1" w:rsidRPr="00F9181E" w:rsidRDefault="00E462E1" w:rsidP="00F93041">
            <w:r w:rsidRPr="00912A79">
              <w:rPr>
                <w:b/>
                <w:bCs/>
              </w:rPr>
              <w:t>Kinect</w:t>
            </w:r>
            <w:r w:rsidRPr="005257B8">
              <w:rPr>
                <w:b/>
                <w:bCs/>
                <w:lang w:val="en-AU"/>
              </w:rPr>
              <w:t xml:space="preserve"> for</w:t>
            </w:r>
            <w:r w:rsidRPr="00912A79">
              <w:rPr>
                <w:b/>
                <w:bCs/>
              </w:rPr>
              <w:t xml:space="preserve"> Windows SDK</w:t>
            </w:r>
          </w:p>
        </w:tc>
        <w:tc>
          <w:tcPr>
            <w:tcW w:w="0" w:type="auto"/>
            <w:gridSpan w:val="2"/>
            <w:tcBorders>
              <w:left w:val="single" w:sz="6" w:space="0" w:color="848491"/>
              <w:right w:val="single" w:sz="6" w:space="0" w:color="848491"/>
            </w:tcBorders>
          </w:tcPr>
          <w:p w:rsidR="00E462E1" w:rsidRPr="00912A79" w:rsidRDefault="00E462E1" w:rsidP="00F93041">
            <w:pPr>
              <w:rPr>
                <w:b/>
                <w:bCs/>
              </w:rPr>
            </w:pPr>
            <w:r w:rsidRPr="00912A79">
              <w:rPr>
                <w:b/>
                <w:bCs/>
              </w:rPr>
              <w:t>OpenNI</w:t>
            </w:r>
          </w:p>
        </w:tc>
        <w:tc>
          <w:tcPr>
            <w:tcW w:w="0" w:type="auto"/>
            <w:gridSpan w:val="2"/>
            <w:tcBorders>
              <w:left w:val="single" w:sz="6" w:space="0" w:color="848491"/>
            </w:tcBorders>
          </w:tcPr>
          <w:p w:rsidR="00E462E1" w:rsidRPr="00912A79" w:rsidRDefault="00E462E1" w:rsidP="00F93041">
            <w:pPr>
              <w:rPr>
                <w:b/>
                <w:bCs/>
              </w:rPr>
            </w:pPr>
            <w:r w:rsidRPr="00912A79">
              <w:rPr>
                <w:b/>
                <w:bCs/>
              </w:rPr>
              <w:t>OpenKinect / libfreenect</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0" w:type="auto"/>
          </w:tcPr>
          <w:p w:rsidR="00E462E1" w:rsidRPr="00012ACD" w:rsidRDefault="00E462E1" w:rsidP="00F93041">
            <w:pPr>
              <w:rPr>
                <w:b/>
              </w:rPr>
            </w:pPr>
            <w:r w:rsidRPr="00012ACD">
              <w:rPr>
                <w:b/>
              </w:rPr>
              <w:t>Kriterium</w:t>
            </w:r>
          </w:p>
        </w:tc>
        <w:tc>
          <w:tcPr>
            <w:tcW w:w="0" w:type="auto"/>
            <w:tcBorders>
              <w:right w:val="single" w:sz="6" w:space="0" w:color="848491"/>
            </w:tcBorders>
          </w:tcPr>
          <w:p w:rsidR="00E462E1" w:rsidRPr="00012ACD" w:rsidRDefault="00E462E1" w:rsidP="00F93041">
            <w:pPr>
              <w:jc w:val="right"/>
              <w:rPr>
                <w:b/>
              </w:rPr>
            </w:pPr>
            <w:r w:rsidRPr="00012ACD">
              <w:rPr>
                <w:b/>
              </w:rPr>
              <w:t>Gewichtung</w:t>
            </w:r>
          </w:p>
        </w:tc>
        <w:tc>
          <w:tcPr>
            <w:tcW w:w="0" w:type="auto"/>
            <w:tcBorders>
              <w:left w:val="single" w:sz="6" w:space="0" w:color="848491"/>
            </w:tcBorders>
          </w:tcPr>
          <w:p w:rsidR="00E462E1" w:rsidRPr="00912A79" w:rsidRDefault="00E462E1" w:rsidP="00F93041">
            <w:pPr>
              <w:jc w:val="right"/>
              <w:rPr>
                <w:b/>
                <w:bCs/>
              </w:rPr>
            </w:pPr>
            <w:r>
              <w:rPr>
                <w:b/>
                <w:bCs/>
              </w:rPr>
              <w:t>Bewertung</w:t>
            </w:r>
          </w:p>
        </w:tc>
        <w:tc>
          <w:tcPr>
            <w:tcW w:w="0" w:type="auto"/>
            <w:tcBorders>
              <w:right w:val="single" w:sz="6" w:space="0" w:color="848491"/>
            </w:tcBorders>
          </w:tcPr>
          <w:p w:rsidR="00E462E1" w:rsidRPr="00912A79" w:rsidRDefault="00E462E1" w:rsidP="00F93041">
            <w:pPr>
              <w:jc w:val="right"/>
              <w:rPr>
                <w:b/>
                <w:bCs/>
              </w:rPr>
            </w:pPr>
            <w:r>
              <w:rPr>
                <w:b/>
                <w:bCs/>
              </w:rPr>
              <w:t>Total</w:t>
            </w:r>
          </w:p>
        </w:tc>
        <w:tc>
          <w:tcPr>
            <w:tcW w:w="0" w:type="auto"/>
            <w:tcBorders>
              <w:left w:val="single" w:sz="6" w:space="0" w:color="848491"/>
            </w:tcBorders>
          </w:tcPr>
          <w:p w:rsidR="00E462E1" w:rsidRPr="00912A79" w:rsidRDefault="00E462E1" w:rsidP="00F93041">
            <w:pPr>
              <w:jc w:val="right"/>
              <w:rPr>
                <w:b/>
                <w:bCs/>
              </w:rPr>
            </w:pPr>
            <w:r>
              <w:rPr>
                <w:b/>
                <w:bCs/>
              </w:rPr>
              <w:t>Bewertung</w:t>
            </w:r>
          </w:p>
        </w:tc>
        <w:tc>
          <w:tcPr>
            <w:tcW w:w="0" w:type="auto"/>
            <w:tcBorders>
              <w:right w:val="single" w:sz="6" w:space="0" w:color="848491"/>
            </w:tcBorders>
          </w:tcPr>
          <w:p w:rsidR="00E462E1" w:rsidRPr="00912A79" w:rsidRDefault="00E462E1" w:rsidP="00F93041">
            <w:pPr>
              <w:jc w:val="right"/>
              <w:rPr>
                <w:b/>
                <w:bCs/>
              </w:rPr>
            </w:pPr>
            <w:r>
              <w:rPr>
                <w:b/>
                <w:bCs/>
              </w:rPr>
              <w:t>Total</w:t>
            </w:r>
          </w:p>
        </w:tc>
        <w:tc>
          <w:tcPr>
            <w:tcW w:w="0" w:type="auto"/>
            <w:tcBorders>
              <w:left w:val="single" w:sz="6" w:space="0" w:color="848491"/>
            </w:tcBorders>
          </w:tcPr>
          <w:p w:rsidR="00E462E1" w:rsidRPr="00912A79" w:rsidRDefault="00E462E1" w:rsidP="00F93041">
            <w:pPr>
              <w:jc w:val="right"/>
              <w:rPr>
                <w:b/>
                <w:bCs/>
              </w:rPr>
            </w:pPr>
            <w:r>
              <w:rPr>
                <w:b/>
                <w:bCs/>
              </w:rPr>
              <w:t>Bewertung</w:t>
            </w:r>
          </w:p>
        </w:tc>
        <w:tc>
          <w:tcPr>
            <w:tcW w:w="0" w:type="auto"/>
          </w:tcPr>
          <w:p w:rsidR="00E462E1" w:rsidRPr="00912A79" w:rsidRDefault="00E462E1" w:rsidP="00F93041">
            <w:pPr>
              <w:jc w:val="right"/>
              <w:rPr>
                <w:b/>
                <w:bCs/>
              </w:rPr>
            </w:pPr>
            <w:r>
              <w:rPr>
                <w:b/>
                <w:bCs/>
              </w:rPr>
              <w:t>Total</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0" w:type="auto"/>
          </w:tcPr>
          <w:p w:rsidR="00E462E1" w:rsidRPr="000465E2" w:rsidRDefault="00E462E1" w:rsidP="00F93041">
            <w:pPr>
              <w:rPr>
                <w:b/>
              </w:rPr>
            </w:pPr>
            <w:r w:rsidRPr="004712C3">
              <w:rPr>
                <w:b/>
                <w:lang w:val="en-US"/>
              </w:rPr>
              <w:t>Cooperate</w:t>
            </w:r>
            <w:r w:rsidRPr="000465E2">
              <w:rPr>
                <w:b/>
              </w:rPr>
              <w:t xml:space="preserve"> Support, Weiterentwicklung, Community</w:t>
            </w:r>
          </w:p>
        </w:tc>
        <w:tc>
          <w:tcPr>
            <w:tcW w:w="0" w:type="auto"/>
            <w:tcBorders>
              <w:right w:val="single" w:sz="6" w:space="0" w:color="848491"/>
            </w:tcBorders>
          </w:tcPr>
          <w:p w:rsidR="00E462E1" w:rsidRPr="00716608" w:rsidRDefault="00E462E1" w:rsidP="00F93041">
            <w:pPr>
              <w:jc w:val="right"/>
            </w:pPr>
            <w:r w:rsidRPr="00716608">
              <w:t>5</w:t>
            </w:r>
          </w:p>
        </w:tc>
        <w:tc>
          <w:tcPr>
            <w:tcW w:w="0" w:type="auto"/>
            <w:tcBorders>
              <w:left w:val="single" w:sz="6" w:space="0" w:color="848491"/>
            </w:tcBorders>
          </w:tcPr>
          <w:p w:rsidR="00E462E1" w:rsidRPr="00716608" w:rsidRDefault="00E462E1" w:rsidP="00F93041">
            <w:pPr>
              <w:jc w:val="right"/>
            </w:pPr>
            <w:r w:rsidRPr="00716608">
              <w:t>5</w:t>
            </w:r>
          </w:p>
        </w:tc>
        <w:tc>
          <w:tcPr>
            <w:tcW w:w="0" w:type="auto"/>
            <w:tcBorders>
              <w:right w:val="single" w:sz="6" w:space="0" w:color="848491"/>
            </w:tcBorders>
          </w:tcPr>
          <w:p w:rsidR="00E462E1" w:rsidRPr="00716608" w:rsidRDefault="00E462E1" w:rsidP="00F93041">
            <w:pPr>
              <w:jc w:val="right"/>
            </w:pPr>
            <w:r w:rsidRPr="00716608">
              <w:t>25</w:t>
            </w:r>
          </w:p>
        </w:tc>
        <w:tc>
          <w:tcPr>
            <w:tcW w:w="0" w:type="auto"/>
            <w:tcBorders>
              <w:left w:val="single" w:sz="6" w:space="0" w:color="848491"/>
            </w:tcBorders>
          </w:tcPr>
          <w:p w:rsidR="00E462E1" w:rsidRPr="00716608" w:rsidRDefault="00E462E1" w:rsidP="00F93041">
            <w:pPr>
              <w:jc w:val="right"/>
            </w:pPr>
            <w:r w:rsidRPr="00716608">
              <w:t>3</w:t>
            </w:r>
          </w:p>
        </w:tc>
        <w:tc>
          <w:tcPr>
            <w:tcW w:w="0" w:type="auto"/>
            <w:tcBorders>
              <w:right w:val="single" w:sz="6" w:space="0" w:color="848491"/>
            </w:tcBorders>
          </w:tcPr>
          <w:p w:rsidR="00E462E1" w:rsidRPr="00716608" w:rsidRDefault="00E462E1" w:rsidP="00F93041">
            <w:pPr>
              <w:jc w:val="right"/>
            </w:pPr>
            <w:r w:rsidRPr="00716608">
              <w:t>15</w:t>
            </w:r>
          </w:p>
        </w:tc>
        <w:tc>
          <w:tcPr>
            <w:tcW w:w="0" w:type="auto"/>
            <w:tcBorders>
              <w:left w:val="single" w:sz="6" w:space="0" w:color="848491"/>
            </w:tcBorders>
          </w:tcPr>
          <w:p w:rsidR="00E462E1" w:rsidRPr="00716608" w:rsidRDefault="00E462E1" w:rsidP="00F93041">
            <w:pPr>
              <w:jc w:val="right"/>
            </w:pPr>
            <w:r w:rsidRPr="00716608">
              <w:t>3</w:t>
            </w:r>
          </w:p>
        </w:tc>
        <w:tc>
          <w:tcPr>
            <w:tcW w:w="0" w:type="auto"/>
          </w:tcPr>
          <w:p w:rsidR="00E462E1" w:rsidRPr="00716608" w:rsidRDefault="00E462E1" w:rsidP="00F93041">
            <w:pPr>
              <w:jc w:val="right"/>
            </w:pPr>
            <w:r w:rsidRPr="00716608">
              <w:t>15</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0" w:type="auto"/>
          </w:tcPr>
          <w:p w:rsidR="00E462E1" w:rsidRPr="000465E2" w:rsidRDefault="00E462E1" w:rsidP="00F93041">
            <w:pPr>
              <w:rPr>
                <w:b/>
              </w:rPr>
            </w:pPr>
            <w:r w:rsidRPr="000465E2">
              <w:rPr>
                <w:b/>
              </w:rPr>
              <w:t>Windows Integration und Installation</w:t>
            </w:r>
          </w:p>
        </w:tc>
        <w:tc>
          <w:tcPr>
            <w:tcW w:w="0" w:type="auto"/>
            <w:tcBorders>
              <w:right w:val="single" w:sz="6" w:space="0" w:color="848491"/>
            </w:tcBorders>
          </w:tcPr>
          <w:p w:rsidR="00E462E1" w:rsidRPr="00716608" w:rsidRDefault="00E462E1" w:rsidP="00F93041">
            <w:pPr>
              <w:jc w:val="right"/>
            </w:pPr>
            <w:r w:rsidRPr="00716608">
              <w:t>3</w:t>
            </w:r>
          </w:p>
        </w:tc>
        <w:tc>
          <w:tcPr>
            <w:tcW w:w="0" w:type="auto"/>
            <w:tcBorders>
              <w:left w:val="single" w:sz="6" w:space="0" w:color="848491"/>
            </w:tcBorders>
          </w:tcPr>
          <w:p w:rsidR="00E462E1" w:rsidRPr="00716608" w:rsidRDefault="00E462E1" w:rsidP="00F93041">
            <w:pPr>
              <w:jc w:val="right"/>
            </w:pPr>
            <w:r w:rsidRPr="00716608">
              <w:t>5</w:t>
            </w:r>
          </w:p>
        </w:tc>
        <w:tc>
          <w:tcPr>
            <w:tcW w:w="0" w:type="auto"/>
            <w:tcBorders>
              <w:right w:val="single" w:sz="6" w:space="0" w:color="848491"/>
            </w:tcBorders>
          </w:tcPr>
          <w:p w:rsidR="00E462E1" w:rsidRPr="00716608" w:rsidRDefault="00E462E1" w:rsidP="00F93041">
            <w:pPr>
              <w:jc w:val="right"/>
            </w:pPr>
            <w:r w:rsidRPr="00716608">
              <w:t>15</w:t>
            </w:r>
          </w:p>
        </w:tc>
        <w:tc>
          <w:tcPr>
            <w:tcW w:w="0" w:type="auto"/>
            <w:tcBorders>
              <w:left w:val="single" w:sz="6" w:space="0" w:color="848491"/>
            </w:tcBorders>
          </w:tcPr>
          <w:p w:rsidR="00E462E1" w:rsidRPr="00716608" w:rsidRDefault="00E462E1" w:rsidP="00F93041">
            <w:pPr>
              <w:jc w:val="right"/>
            </w:pPr>
            <w:r w:rsidRPr="00716608">
              <w:t>3</w:t>
            </w:r>
          </w:p>
        </w:tc>
        <w:tc>
          <w:tcPr>
            <w:tcW w:w="0" w:type="auto"/>
            <w:tcBorders>
              <w:right w:val="single" w:sz="6" w:space="0" w:color="848491"/>
            </w:tcBorders>
          </w:tcPr>
          <w:p w:rsidR="00E462E1" w:rsidRPr="00716608" w:rsidRDefault="00E462E1" w:rsidP="00F93041">
            <w:pPr>
              <w:jc w:val="right"/>
            </w:pPr>
            <w:r w:rsidRPr="00716608">
              <w:t>9</w:t>
            </w:r>
          </w:p>
        </w:tc>
        <w:tc>
          <w:tcPr>
            <w:tcW w:w="0" w:type="auto"/>
            <w:tcBorders>
              <w:left w:val="single" w:sz="6" w:space="0" w:color="848491"/>
            </w:tcBorders>
          </w:tcPr>
          <w:p w:rsidR="00E462E1" w:rsidRPr="00716608" w:rsidRDefault="00E462E1" w:rsidP="00F93041">
            <w:pPr>
              <w:jc w:val="right"/>
            </w:pPr>
            <w:r w:rsidRPr="00716608">
              <w:t>3</w:t>
            </w:r>
          </w:p>
        </w:tc>
        <w:tc>
          <w:tcPr>
            <w:tcW w:w="0" w:type="auto"/>
          </w:tcPr>
          <w:p w:rsidR="00E462E1" w:rsidRPr="00716608" w:rsidRDefault="00E462E1" w:rsidP="00F93041">
            <w:pPr>
              <w:jc w:val="right"/>
            </w:pPr>
            <w:r w:rsidRPr="00716608">
              <w:t>9</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0" w:type="auto"/>
          </w:tcPr>
          <w:p w:rsidR="00E462E1" w:rsidRPr="000465E2" w:rsidRDefault="00E462E1" w:rsidP="00F93041">
            <w:pPr>
              <w:rPr>
                <w:b/>
              </w:rPr>
            </w:pPr>
            <w:r w:rsidRPr="000465E2">
              <w:rPr>
                <w:b/>
              </w:rPr>
              <w:t>Linux / Mac Kompatibilität</w:t>
            </w:r>
          </w:p>
        </w:tc>
        <w:tc>
          <w:tcPr>
            <w:tcW w:w="0" w:type="auto"/>
            <w:tcBorders>
              <w:right w:val="single" w:sz="6" w:space="0" w:color="848491"/>
            </w:tcBorders>
          </w:tcPr>
          <w:p w:rsidR="00E462E1" w:rsidRPr="00716608" w:rsidRDefault="00E462E1" w:rsidP="00F93041">
            <w:pPr>
              <w:jc w:val="right"/>
            </w:pPr>
            <w:r w:rsidRPr="00716608">
              <w:t>1</w:t>
            </w:r>
          </w:p>
        </w:tc>
        <w:tc>
          <w:tcPr>
            <w:tcW w:w="0" w:type="auto"/>
            <w:tcBorders>
              <w:left w:val="single" w:sz="6" w:space="0" w:color="848491"/>
            </w:tcBorders>
          </w:tcPr>
          <w:p w:rsidR="00E462E1" w:rsidRPr="00716608" w:rsidRDefault="00E462E1" w:rsidP="00F93041">
            <w:pPr>
              <w:jc w:val="right"/>
            </w:pPr>
            <w:r w:rsidRPr="00716608">
              <w:t>1</w:t>
            </w:r>
          </w:p>
        </w:tc>
        <w:tc>
          <w:tcPr>
            <w:tcW w:w="0" w:type="auto"/>
            <w:tcBorders>
              <w:right w:val="single" w:sz="6" w:space="0" w:color="848491"/>
            </w:tcBorders>
          </w:tcPr>
          <w:p w:rsidR="00E462E1" w:rsidRPr="00716608" w:rsidRDefault="00E462E1" w:rsidP="00F93041">
            <w:pPr>
              <w:jc w:val="right"/>
            </w:pPr>
            <w:r w:rsidRPr="00716608">
              <w:t>1</w:t>
            </w:r>
          </w:p>
        </w:tc>
        <w:tc>
          <w:tcPr>
            <w:tcW w:w="0" w:type="auto"/>
            <w:tcBorders>
              <w:left w:val="single" w:sz="6" w:space="0" w:color="848491"/>
            </w:tcBorders>
          </w:tcPr>
          <w:p w:rsidR="00E462E1" w:rsidRPr="00716608" w:rsidRDefault="00E462E1" w:rsidP="00F93041">
            <w:pPr>
              <w:jc w:val="right"/>
            </w:pPr>
            <w:r w:rsidRPr="00716608">
              <w:t>5</w:t>
            </w:r>
          </w:p>
        </w:tc>
        <w:tc>
          <w:tcPr>
            <w:tcW w:w="0" w:type="auto"/>
            <w:tcBorders>
              <w:right w:val="single" w:sz="6" w:space="0" w:color="848491"/>
            </w:tcBorders>
          </w:tcPr>
          <w:p w:rsidR="00E462E1" w:rsidRPr="00716608" w:rsidRDefault="00E462E1" w:rsidP="00F93041">
            <w:pPr>
              <w:jc w:val="right"/>
            </w:pPr>
            <w:r w:rsidRPr="00716608">
              <w:t>5</w:t>
            </w:r>
          </w:p>
        </w:tc>
        <w:tc>
          <w:tcPr>
            <w:tcW w:w="0" w:type="auto"/>
            <w:tcBorders>
              <w:left w:val="single" w:sz="6" w:space="0" w:color="848491"/>
            </w:tcBorders>
          </w:tcPr>
          <w:p w:rsidR="00E462E1" w:rsidRPr="00716608" w:rsidRDefault="00E462E1" w:rsidP="00F93041">
            <w:pPr>
              <w:jc w:val="right"/>
            </w:pPr>
            <w:r w:rsidRPr="00716608">
              <w:t>5</w:t>
            </w:r>
          </w:p>
        </w:tc>
        <w:tc>
          <w:tcPr>
            <w:tcW w:w="0" w:type="auto"/>
          </w:tcPr>
          <w:p w:rsidR="00E462E1" w:rsidRPr="00716608" w:rsidRDefault="00E462E1" w:rsidP="00F93041">
            <w:pPr>
              <w:jc w:val="right"/>
            </w:pPr>
            <w:r w:rsidRPr="00716608">
              <w:t>5</w:t>
            </w:r>
          </w:p>
        </w:tc>
      </w:tr>
      <w:tr w:rsidR="00E462E1" w:rsidRPr="005257B8" w:rsidTr="00F93041">
        <w:trPr>
          <w:cnfStyle w:val="000000100000" w:firstRow="0" w:lastRow="0" w:firstColumn="0" w:lastColumn="0" w:oddVBand="0" w:evenVBand="0" w:oddHBand="1" w:evenHBand="0" w:firstRowFirstColumn="0" w:firstRowLastColumn="0" w:lastRowFirstColumn="0" w:lastRowLastColumn="0"/>
        </w:trPr>
        <w:tc>
          <w:tcPr>
            <w:tcW w:w="0" w:type="auto"/>
          </w:tcPr>
          <w:p w:rsidR="00E462E1" w:rsidRPr="000465E2" w:rsidRDefault="00E462E1" w:rsidP="00F93041">
            <w:pPr>
              <w:rPr>
                <w:b/>
                <w:lang w:val="en-US"/>
              </w:rPr>
            </w:pPr>
            <w:r w:rsidRPr="000465E2">
              <w:rPr>
                <w:b/>
                <w:lang w:val="en-US"/>
              </w:rPr>
              <w:t>C# / .NET Framework / Visual Studio Integration</w:t>
            </w:r>
          </w:p>
        </w:tc>
        <w:tc>
          <w:tcPr>
            <w:tcW w:w="0" w:type="auto"/>
            <w:tcBorders>
              <w:right w:val="single" w:sz="6" w:space="0" w:color="848491"/>
            </w:tcBorders>
          </w:tcPr>
          <w:p w:rsidR="00E462E1" w:rsidRPr="00716608" w:rsidRDefault="00E462E1" w:rsidP="00F93041">
            <w:pPr>
              <w:jc w:val="right"/>
            </w:pPr>
            <w:r w:rsidRPr="00716608">
              <w:t>5</w:t>
            </w:r>
          </w:p>
        </w:tc>
        <w:tc>
          <w:tcPr>
            <w:tcW w:w="0" w:type="auto"/>
            <w:tcBorders>
              <w:left w:val="single" w:sz="6" w:space="0" w:color="848491"/>
            </w:tcBorders>
          </w:tcPr>
          <w:p w:rsidR="00E462E1" w:rsidRPr="00716608" w:rsidRDefault="00E462E1" w:rsidP="00F93041">
            <w:pPr>
              <w:jc w:val="right"/>
            </w:pPr>
            <w:r w:rsidRPr="00716608">
              <w:t>5</w:t>
            </w:r>
          </w:p>
        </w:tc>
        <w:tc>
          <w:tcPr>
            <w:tcW w:w="0" w:type="auto"/>
            <w:tcBorders>
              <w:right w:val="single" w:sz="6" w:space="0" w:color="848491"/>
            </w:tcBorders>
          </w:tcPr>
          <w:p w:rsidR="00E462E1" w:rsidRPr="00716608" w:rsidRDefault="00E462E1" w:rsidP="00F93041">
            <w:pPr>
              <w:jc w:val="right"/>
            </w:pPr>
            <w:r w:rsidRPr="00716608">
              <w:t>25</w:t>
            </w:r>
          </w:p>
        </w:tc>
        <w:tc>
          <w:tcPr>
            <w:tcW w:w="0" w:type="auto"/>
            <w:tcBorders>
              <w:left w:val="single" w:sz="6" w:space="0" w:color="848491"/>
            </w:tcBorders>
          </w:tcPr>
          <w:p w:rsidR="00E462E1" w:rsidRPr="00716608" w:rsidRDefault="00E462E1" w:rsidP="00F93041">
            <w:pPr>
              <w:jc w:val="right"/>
            </w:pPr>
            <w:r w:rsidRPr="00716608">
              <w:t>3</w:t>
            </w:r>
          </w:p>
        </w:tc>
        <w:tc>
          <w:tcPr>
            <w:tcW w:w="0" w:type="auto"/>
            <w:tcBorders>
              <w:right w:val="single" w:sz="6" w:space="0" w:color="848491"/>
            </w:tcBorders>
          </w:tcPr>
          <w:p w:rsidR="00E462E1" w:rsidRPr="00716608" w:rsidRDefault="00E462E1" w:rsidP="00F93041">
            <w:pPr>
              <w:jc w:val="right"/>
            </w:pPr>
            <w:r w:rsidRPr="00716608">
              <w:t>15</w:t>
            </w:r>
          </w:p>
        </w:tc>
        <w:tc>
          <w:tcPr>
            <w:tcW w:w="0" w:type="auto"/>
            <w:tcBorders>
              <w:left w:val="single" w:sz="6" w:space="0" w:color="848491"/>
            </w:tcBorders>
          </w:tcPr>
          <w:p w:rsidR="00E462E1" w:rsidRPr="00716608" w:rsidRDefault="00E462E1" w:rsidP="00F93041">
            <w:pPr>
              <w:jc w:val="right"/>
            </w:pPr>
            <w:r w:rsidRPr="00716608">
              <w:t>1</w:t>
            </w:r>
          </w:p>
        </w:tc>
        <w:tc>
          <w:tcPr>
            <w:tcW w:w="0" w:type="auto"/>
          </w:tcPr>
          <w:p w:rsidR="00E462E1" w:rsidRPr="00716608" w:rsidRDefault="00E462E1" w:rsidP="00F93041">
            <w:pPr>
              <w:jc w:val="right"/>
            </w:pPr>
            <w:r w:rsidRPr="00716608">
              <w:t>5</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0" w:type="auto"/>
          </w:tcPr>
          <w:p w:rsidR="00E462E1" w:rsidRPr="000465E2" w:rsidRDefault="00E462E1" w:rsidP="00F93041">
            <w:pPr>
              <w:rPr>
                <w:b/>
              </w:rPr>
            </w:pPr>
            <w:r w:rsidRPr="005257B8">
              <w:rPr>
                <w:b/>
                <w:lang w:val="en-AU"/>
              </w:rPr>
              <w:t>Skeletal</w:t>
            </w:r>
            <w:r w:rsidRPr="000465E2">
              <w:rPr>
                <w:b/>
              </w:rPr>
              <w:t xml:space="preserve"> Tracking Qualität</w:t>
            </w:r>
          </w:p>
        </w:tc>
        <w:tc>
          <w:tcPr>
            <w:tcW w:w="0" w:type="auto"/>
            <w:tcBorders>
              <w:right w:val="single" w:sz="6" w:space="0" w:color="848491"/>
            </w:tcBorders>
          </w:tcPr>
          <w:p w:rsidR="00E462E1" w:rsidRPr="00716608" w:rsidRDefault="00E462E1" w:rsidP="00F93041">
            <w:pPr>
              <w:jc w:val="right"/>
            </w:pPr>
            <w:r w:rsidRPr="00716608">
              <w:t>5</w:t>
            </w:r>
          </w:p>
        </w:tc>
        <w:tc>
          <w:tcPr>
            <w:tcW w:w="0" w:type="auto"/>
            <w:tcBorders>
              <w:left w:val="single" w:sz="6" w:space="0" w:color="848491"/>
            </w:tcBorders>
          </w:tcPr>
          <w:p w:rsidR="00E462E1" w:rsidRPr="00716608" w:rsidRDefault="00E462E1" w:rsidP="00F93041">
            <w:pPr>
              <w:jc w:val="right"/>
            </w:pPr>
            <w:r w:rsidRPr="00716608">
              <w:t>5</w:t>
            </w:r>
          </w:p>
        </w:tc>
        <w:tc>
          <w:tcPr>
            <w:tcW w:w="0" w:type="auto"/>
            <w:tcBorders>
              <w:right w:val="single" w:sz="6" w:space="0" w:color="848491"/>
            </w:tcBorders>
          </w:tcPr>
          <w:p w:rsidR="00E462E1" w:rsidRPr="00716608" w:rsidRDefault="00E462E1" w:rsidP="00F93041">
            <w:pPr>
              <w:jc w:val="right"/>
            </w:pPr>
            <w:r w:rsidRPr="00716608">
              <w:t>25</w:t>
            </w:r>
          </w:p>
        </w:tc>
        <w:tc>
          <w:tcPr>
            <w:tcW w:w="0" w:type="auto"/>
            <w:tcBorders>
              <w:left w:val="single" w:sz="6" w:space="0" w:color="848491"/>
            </w:tcBorders>
          </w:tcPr>
          <w:p w:rsidR="00E462E1" w:rsidRPr="00716608" w:rsidRDefault="00E462E1" w:rsidP="00F93041">
            <w:pPr>
              <w:jc w:val="right"/>
            </w:pPr>
            <w:r w:rsidRPr="00716608">
              <w:t>3</w:t>
            </w:r>
          </w:p>
        </w:tc>
        <w:tc>
          <w:tcPr>
            <w:tcW w:w="0" w:type="auto"/>
            <w:tcBorders>
              <w:right w:val="single" w:sz="6" w:space="0" w:color="848491"/>
            </w:tcBorders>
          </w:tcPr>
          <w:p w:rsidR="00E462E1" w:rsidRPr="00716608" w:rsidRDefault="00E462E1" w:rsidP="00F93041">
            <w:pPr>
              <w:jc w:val="right"/>
            </w:pPr>
            <w:r w:rsidRPr="00716608">
              <w:t>15</w:t>
            </w:r>
          </w:p>
        </w:tc>
        <w:tc>
          <w:tcPr>
            <w:tcW w:w="0" w:type="auto"/>
            <w:tcBorders>
              <w:left w:val="single" w:sz="6" w:space="0" w:color="848491"/>
            </w:tcBorders>
          </w:tcPr>
          <w:p w:rsidR="00E462E1" w:rsidRPr="00716608" w:rsidRDefault="00E462E1" w:rsidP="00F93041">
            <w:pPr>
              <w:jc w:val="right"/>
            </w:pPr>
            <w:r w:rsidRPr="00716608">
              <w:t>1</w:t>
            </w:r>
          </w:p>
        </w:tc>
        <w:tc>
          <w:tcPr>
            <w:tcW w:w="0" w:type="auto"/>
          </w:tcPr>
          <w:p w:rsidR="00E462E1" w:rsidRPr="00716608" w:rsidRDefault="00E462E1" w:rsidP="00F93041">
            <w:pPr>
              <w:jc w:val="right"/>
            </w:pPr>
            <w:r w:rsidRPr="00716608">
              <w:t>5</w:t>
            </w:r>
          </w:p>
        </w:tc>
      </w:tr>
      <w:tr w:rsidR="00E462E1" w:rsidRPr="005257B8" w:rsidTr="00F93041">
        <w:trPr>
          <w:cnfStyle w:val="000000100000" w:firstRow="0" w:lastRow="0" w:firstColumn="0" w:lastColumn="0" w:oddVBand="0" w:evenVBand="0" w:oddHBand="1" w:evenHBand="0" w:firstRowFirstColumn="0" w:firstRowLastColumn="0" w:lastRowFirstColumn="0" w:lastRowLastColumn="0"/>
        </w:trPr>
        <w:tc>
          <w:tcPr>
            <w:tcW w:w="0" w:type="auto"/>
          </w:tcPr>
          <w:p w:rsidR="00E462E1" w:rsidRPr="000465E2" w:rsidRDefault="00E462E1" w:rsidP="00F93041">
            <w:pPr>
              <w:rPr>
                <w:b/>
              </w:rPr>
            </w:pPr>
            <w:r w:rsidRPr="000465E2">
              <w:rPr>
                <w:b/>
              </w:rPr>
              <w:t>Libraries für Gestenerkennung</w:t>
            </w:r>
          </w:p>
        </w:tc>
        <w:tc>
          <w:tcPr>
            <w:tcW w:w="0" w:type="auto"/>
            <w:tcBorders>
              <w:right w:val="single" w:sz="6" w:space="0" w:color="848491"/>
            </w:tcBorders>
          </w:tcPr>
          <w:p w:rsidR="00E462E1" w:rsidRPr="00716608" w:rsidRDefault="00E462E1" w:rsidP="00F93041">
            <w:pPr>
              <w:jc w:val="right"/>
            </w:pPr>
            <w:r w:rsidRPr="00716608">
              <w:t>3</w:t>
            </w:r>
          </w:p>
        </w:tc>
        <w:tc>
          <w:tcPr>
            <w:tcW w:w="0" w:type="auto"/>
            <w:tcBorders>
              <w:left w:val="single" w:sz="6" w:space="0" w:color="848491"/>
            </w:tcBorders>
          </w:tcPr>
          <w:p w:rsidR="00E462E1" w:rsidRPr="00716608" w:rsidRDefault="00E462E1" w:rsidP="00F93041">
            <w:pPr>
              <w:jc w:val="right"/>
            </w:pPr>
            <w:r w:rsidRPr="00716608">
              <w:t>3</w:t>
            </w:r>
          </w:p>
        </w:tc>
        <w:tc>
          <w:tcPr>
            <w:tcW w:w="0" w:type="auto"/>
            <w:tcBorders>
              <w:right w:val="single" w:sz="6" w:space="0" w:color="848491"/>
            </w:tcBorders>
          </w:tcPr>
          <w:p w:rsidR="00E462E1" w:rsidRPr="00716608" w:rsidRDefault="00E462E1" w:rsidP="00F93041">
            <w:pPr>
              <w:jc w:val="right"/>
            </w:pPr>
            <w:r w:rsidRPr="00716608">
              <w:t>9</w:t>
            </w:r>
          </w:p>
        </w:tc>
        <w:tc>
          <w:tcPr>
            <w:tcW w:w="0" w:type="auto"/>
            <w:tcBorders>
              <w:left w:val="single" w:sz="6" w:space="0" w:color="848491"/>
            </w:tcBorders>
          </w:tcPr>
          <w:p w:rsidR="00E462E1" w:rsidRPr="00716608" w:rsidRDefault="00E462E1" w:rsidP="00F93041">
            <w:pPr>
              <w:jc w:val="right"/>
            </w:pPr>
            <w:r w:rsidRPr="00716608">
              <w:t>5</w:t>
            </w:r>
          </w:p>
        </w:tc>
        <w:tc>
          <w:tcPr>
            <w:tcW w:w="0" w:type="auto"/>
            <w:tcBorders>
              <w:right w:val="single" w:sz="6" w:space="0" w:color="848491"/>
            </w:tcBorders>
          </w:tcPr>
          <w:p w:rsidR="00E462E1" w:rsidRPr="00716608" w:rsidRDefault="00E462E1" w:rsidP="00F93041">
            <w:pPr>
              <w:jc w:val="right"/>
            </w:pPr>
            <w:r w:rsidRPr="00716608">
              <w:t>15</w:t>
            </w:r>
          </w:p>
        </w:tc>
        <w:tc>
          <w:tcPr>
            <w:tcW w:w="0" w:type="auto"/>
            <w:tcBorders>
              <w:left w:val="single" w:sz="6" w:space="0" w:color="848491"/>
            </w:tcBorders>
          </w:tcPr>
          <w:p w:rsidR="00E462E1" w:rsidRPr="00716608" w:rsidRDefault="00E462E1" w:rsidP="00F93041">
            <w:pPr>
              <w:jc w:val="right"/>
            </w:pPr>
            <w:r w:rsidRPr="00716608">
              <w:t>1</w:t>
            </w:r>
          </w:p>
        </w:tc>
        <w:tc>
          <w:tcPr>
            <w:tcW w:w="0" w:type="auto"/>
          </w:tcPr>
          <w:p w:rsidR="00E462E1" w:rsidRPr="00716608" w:rsidRDefault="00E462E1" w:rsidP="00F93041">
            <w:pPr>
              <w:jc w:val="right"/>
            </w:pPr>
            <w:r w:rsidRPr="00716608">
              <w:t>3</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0" w:type="auto"/>
          </w:tcPr>
          <w:p w:rsidR="00E462E1" w:rsidRPr="000465E2" w:rsidRDefault="00E462E1" w:rsidP="00F93041">
            <w:pPr>
              <w:rPr>
                <w:b/>
              </w:rPr>
            </w:pPr>
            <w:r w:rsidRPr="005257B8">
              <w:rPr>
                <w:b/>
                <w:lang w:val="en-AU"/>
              </w:rPr>
              <w:t>Record</w:t>
            </w:r>
            <w:r w:rsidRPr="000465E2">
              <w:rPr>
                <w:b/>
              </w:rPr>
              <w:t xml:space="preserve"> / Replay Funktionalität</w:t>
            </w:r>
          </w:p>
        </w:tc>
        <w:tc>
          <w:tcPr>
            <w:tcW w:w="0" w:type="auto"/>
            <w:tcBorders>
              <w:right w:val="single" w:sz="6" w:space="0" w:color="848491"/>
            </w:tcBorders>
          </w:tcPr>
          <w:p w:rsidR="00E462E1" w:rsidRPr="00716608" w:rsidRDefault="00E462E1" w:rsidP="00F93041">
            <w:pPr>
              <w:jc w:val="right"/>
            </w:pPr>
            <w:r w:rsidRPr="00716608">
              <w:t>5</w:t>
            </w:r>
          </w:p>
        </w:tc>
        <w:tc>
          <w:tcPr>
            <w:tcW w:w="0" w:type="auto"/>
            <w:tcBorders>
              <w:left w:val="single" w:sz="6" w:space="0" w:color="848491"/>
            </w:tcBorders>
          </w:tcPr>
          <w:p w:rsidR="00E462E1" w:rsidRPr="00716608" w:rsidRDefault="00E462E1" w:rsidP="00F93041">
            <w:pPr>
              <w:jc w:val="right"/>
            </w:pPr>
            <w:r w:rsidRPr="00716608">
              <w:t>3</w:t>
            </w:r>
          </w:p>
        </w:tc>
        <w:tc>
          <w:tcPr>
            <w:tcW w:w="0" w:type="auto"/>
            <w:tcBorders>
              <w:right w:val="single" w:sz="6" w:space="0" w:color="848491"/>
            </w:tcBorders>
          </w:tcPr>
          <w:p w:rsidR="00E462E1" w:rsidRPr="00716608" w:rsidRDefault="00E462E1" w:rsidP="00F93041">
            <w:pPr>
              <w:jc w:val="right"/>
            </w:pPr>
            <w:r w:rsidRPr="00716608">
              <w:t>15</w:t>
            </w:r>
          </w:p>
        </w:tc>
        <w:tc>
          <w:tcPr>
            <w:tcW w:w="0" w:type="auto"/>
            <w:tcBorders>
              <w:left w:val="single" w:sz="6" w:space="0" w:color="848491"/>
            </w:tcBorders>
          </w:tcPr>
          <w:p w:rsidR="00E462E1" w:rsidRPr="00716608" w:rsidRDefault="00E462E1" w:rsidP="00F93041">
            <w:pPr>
              <w:jc w:val="right"/>
            </w:pPr>
            <w:r w:rsidRPr="00716608">
              <w:t>5</w:t>
            </w:r>
          </w:p>
        </w:tc>
        <w:tc>
          <w:tcPr>
            <w:tcW w:w="0" w:type="auto"/>
            <w:tcBorders>
              <w:right w:val="single" w:sz="6" w:space="0" w:color="848491"/>
            </w:tcBorders>
          </w:tcPr>
          <w:p w:rsidR="00E462E1" w:rsidRPr="00716608" w:rsidRDefault="00E462E1" w:rsidP="00F93041">
            <w:pPr>
              <w:jc w:val="right"/>
            </w:pPr>
            <w:r w:rsidRPr="00716608">
              <w:t>25</w:t>
            </w:r>
          </w:p>
        </w:tc>
        <w:tc>
          <w:tcPr>
            <w:tcW w:w="0" w:type="auto"/>
            <w:tcBorders>
              <w:left w:val="single" w:sz="6" w:space="0" w:color="848491"/>
            </w:tcBorders>
          </w:tcPr>
          <w:p w:rsidR="00E462E1" w:rsidRPr="00716608" w:rsidRDefault="00E462E1" w:rsidP="00F93041">
            <w:pPr>
              <w:jc w:val="right"/>
            </w:pPr>
            <w:r w:rsidRPr="00716608">
              <w:t>1</w:t>
            </w:r>
          </w:p>
        </w:tc>
        <w:tc>
          <w:tcPr>
            <w:tcW w:w="0" w:type="auto"/>
          </w:tcPr>
          <w:p w:rsidR="00E462E1" w:rsidRPr="00716608" w:rsidRDefault="00E462E1" w:rsidP="00F93041">
            <w:pPr>
              <w:jc w:val="right"/>
            </w:pPr>
            <w:r w:rsidRPr="00716608">
              <w:t>5</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0" w:type="auto"/>
          </w:tcPr>
          <w:p w:rsidR="00E462E1" w:rsidRPr="000465E2" w:rsidRDefault="00E462E1" w:rsidP="00F93041">
            <w:pPr>
              <w:rPr>
                <w:b/>
              </w:rPr>
            </w:pPr>
            <w:r w:rsidRPr="000465E2">
              <w:rPr>
                <w:b/>
              </w:rPr>
              <w:t>Dokumentation</w:t>
            </w:r>
          </w:p>
        </w:tc>
        <w:tc>
          <w:tcPr>
            <w:tcW w:w="0" w:type="auto"/>
            <w:tcBorders>
              <w:right w:val="single" w:sz="6" w:space="0" w:color="848491"/>
            </w:tcBorders>
          </w:tcPr>
          <w:p w:rsidR="00E462E1" w:rsidRPr="00716608" w:rsidRDefault="00E462E1" w:rsidP="00F93041">
            <w:pPr>
              <w:jc w:val="right"/>
            </w:pPr>
            <w:r w:rsidRPr="00716608">
              <w:t>5</w:t>
            </w:r>
          </w:p>
        </w:tc>
        <w:tc>
          <w:tcPr>
            <w:tcW w:w="0" w:type="auto"/>
            <w:tcBorders>
              <w:left w:val="single" w:sz="6" w:space="0" w:color="848491"/>
            </w:tcBorders>
          </w:tcPr>
          <w:p w:rsidR="00E462E1" w:rsidRPr="00716608" w:rsidRDefault="00E462E1" w:rsidP="00F93041">
            <w:pPr>
              <w:jc w:val="right"/>
            </w:pPr>
            <w:r w:rsidRPr="00716608">
              <w:t>5</w:t>
            </w:r>
          </w:p>
        </w:tc>
        <w:tc>
          <w:tcPr>
            <w:tcW w:w="0" w:type="auto"/>
            <w:tcBorders>
              <w:right w:val="single" w:sz="6" w:space="0" w:color="848491"/>
            </w:tcBorders>
          </w:tcPr>
          <w:p w:rsidR="00E462E1" w:rsidRPr="00716608" w:rsidRDefault="00E462E1" w:rsidP="00F93041">
            <w:pPr>
              <w:jc w:val="right"/>
            </w:pPr>
            <w:r w:rsidRPr="00716608">
              <w:t>25</w:t>
            </w:r>
          </w:p>
        </w:tc>
        <w:tc>
          <w:tcPr>
            <w:tcW w:w="0" w:type="auto"/>
            <w:tcBorders>
              <w:left w:val="single" w:sz="6" w:space="0" w:color="848491"/>
            </w:tcBorders>
          </w:tcPr>
          <w:p w:rsidR="00E462E1" w:rsidRPr="00716608" w:rsidRDefault="00E462E1" w:rsidP="00F93041">
            <w:pPr>
              <w:jc w:val="right"/>
            </w:pPr>
            <w:r w:rsidRPr="00716608">
              <w:t>3</w:t>
            </w:r>
          </w:p>
        </w:tc>
        <w:tc>
          <w:tcPr>
            <w:tcW w:w="0" w:type="auto"/>
            <w:tcBorders>
              <w:right w:val="single" w:sz="6" w:space="0" w:color="848491"/>
            </w:tcBorders>
          </w:tcPr>
          <w:p w:rsidR="00E462E1" w:rsidRPr="00716608" w:rsidRDefault="00E462E1" w:rsidP="00F93041">
            <w:pPr>
              <w:jc w:val="right"/>
            </w:pPr>
            <w:r w:rsidRPr="00716608">
              <w:t>15</w:t>
            </w:r>
          </w:p>
        </w:tc>
        <w:tc>
          <w:tcPr>
            <w:tcW w:w="0" w:type="auto"/>
            <w:tcBorders>
              <w:left w:val="single" w:sz="6" w:space="0" w:color="848491"/>
            </w:tcBorders>
          </w:tcPr>
          <w:p w:rsidR="00E462E1" w:rsidRPr="00716608" w:rsidRDefault="00E462E1" w:rsidP="00F93041">
            <w:pPr>
              <w:jc w:val="right"/>
            </w:pPr>
            <w:r w:rsidRPr="00716608">
              <w:t>1</w:t>
            </w:r>
          </w:p>
        </w:tc>
        <w:tc>
          <w:tcPr>
            <w:tcW w:w="0" w:type="auto"/>
          </w:tcPr>
          <w:p w:rsidR="00E462E1" w:rsidRPr="00716608" w:rsidRDefault="00E462E1" w:rsidP="00F93041">
            <w:pPr>
              <w:jc w:val="right"/>
            </w:pPr>
            <w:r w:rsidRPr="00716608">
              <w:t>5</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0" w:type="auto"/>
          </w:tcPr>
          <w:p w:rsidR="00E462E1" w:rsidRPr="000465E2" w:rsidRDefault="00E462E1" w:rsidP="00F93041">
            <w:pPr>
              <w:rPr>
                <w:b/>
              </w:rPr>
            </w:pPr>
            <w:r w:rsidRPr="000465E2">
              <w:rPr>
                <w:b/>
              </w:rPr>
              <w:t>Mit Framework realisierte Beispiele und Libraries (Quantität)</w:t>
            </w:r>
          </w:p>
        </w:tc>
        <w:tc>
          <w:tcPr>
            <w:tcW w:w="0" w:type="auto"/>
            <w:tcBorders>
              <w:right w:val="single" w:sz="6" w:space="0" w:color="848491"/>
            </w:tcBorders>
          </w:tcPr>
          <w:p w:rsidR="00E462E1" w:rsidRPr="00716608" w:rsidRDefault="00E462E1" w:rsidP="00F93041">
            <w:pPr>
              <w:jc w:val="right"/>
            </w:pPr>
            <w:r w:rsidRPr="00716608">
              <w:t>3</w:t>
            </w:r>
          </w:p>
        </w:tc>
        <w:tc>
          <w:tcPr>
            <w:tcW w:w="0" w:type="auto"/>
            <w:tcBorders>
              <w:left w:val="single" w:sz="6" w:space="0" w:color="848491"/>
            </w:tcBorders>
          </w:tcPr>
          <w:p w:rsidR="00E462E1" w:rsidRPr="00716608" w:rsidRDefault="00E462E1" w:rsidP="00F93041">
            <w:pPr>
              <w:jc w:val="right"/>
            </w:pPr>
            <w:r w:rsidRPr="00716608">
              <w:t>1</w:t>
            </w:r>
          </w:p>
        </w:tc>
        <w:tc>
          <w:tcPr>
            <w:tcW w:w="0" w:type="auto"/>
            <w:tcBorders>
              <w:right w:val="single" w:sz="6" w:space="0" w:color="848491"/>
            </w:tcBorders>
          </w:tcPr>
          <w:p w:rsidR="00E462E1" w:rsidRPr="00716608" w:rsidRDefault="00E462E1" w:rsidP="00F93041">
            <w:pPr>
              <w:jc w:val="right"/>
            </w:pPr>
            <w:r w:rsidRPr="00716608">
              <w:t>3</w:t>
            </w:r>
          </w:p>
        </w:tc>
        <w:tc>
          <w:tcPr>
            <w:tcW w:w="0" w:type="auto"/>
            <w:tcBorders>
              <w:left w:val="single" w:sz="6" w:space="0" w:color="848491"/>
            </w:tcBorders>
          </w:tcPr>
          <w:p w:rsidR="00E462E1" w:rsidRPr="00716608" w:rsidRDefault="00E462E1" w:rsidP="00F93041">
            <w:pPr>
              <w:jc w:val="right"/>
            </w:pPr>
            <w:r w:rsidRPr="00716608">
              <w:t>5</w:t>
            </w:r>
          </w:p>
        </w:tc>
        <w:tc>
          <w:tcPr>
            <w:tcW w:w="0" w:type="auto"/>
            <w:tcBorders>
              <w:right w:val="single" w:sz="6" w:space="0" w:color="848491"/>
            </w:tcBorders>
          </w:tcPr>
          <w:p w:rsidR="00E462E1" w:rsidRPr="00716608" w:rsidRDefault="00E462E1" w:rsidP="00F93041">
            <w:pPr>
              <w:jc w:val="right"/>
            </w:pPr>
            <w:r w:rsidRPr="00716608">
              <w:t>15</w:t>
            </w:r>
          </w:p>
        </w:tc>
        <w:tc>
          <w:tcPr>
            <w:tcW w:w="0" w:type="auto"/>
            <w:tcBorders>
              <w:left w:val="single" w:sz="6" w:space="0" w:color="848491"/>
            </w:tcBorders>
          </w:tcPr>
          <w:p w:rsidR="00E462E1" w:rsidRPr="00716608" w:rsidRDefault="00E462E1" w:rsidP="00F93041">
            <w:pPr>
              <w:jc w:val="right"/>
            </w:pPr>
            <w:r w:rsidRPr="00716608">
              <w:t>5</w:t>
            </w:r>
          </w:p>
        </w:tc>
        <w:tc>
          <w:tcPr>
            <w:tcW w:w="0" w:type="auto"/>
          </w:tcPr>
          <w:p w:rsidR="00E462E1" w:rsidRPr="00716608" w:rsidRDefault="00E462E1" w:rsidP="00F93041">
            <w:pPr>
              <w:jc w:val="right"/>
            </w:pPr>
            <w:r w:rsidRPr="00716608">
              <w:t>15</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0" w:type="auto"/>
          </w:tcPr>
          <w:p w:rsidR="00E462E1" w:rsidRPr="000465E2" w:rsidRDefault="00E462E1" w:rsidP="00F93041">
            <w:pPr>
              <w:rPr>
                <w:b/>
              </w:rPr>
            </w:pPr>
            <w:r w:rsidRPr="000465E2">
              <w:rPr>
                <w:b/>
              </w:rPr>
              <w:t>Mit Framework realisierte Beispiele und Libraries (Qualität)</w:t>
            </w:r>
          </w:p>
        </w:tc>
        <w:tc>
          <w:tcPr>
            <w:tcW w:w="0" w:type="auto"/>
            <w:tcBorders>
              <w:right w:val="single" w:sz="6" w:space="0" w:color="848491"/>
            </w:tcBorders>
          </w:tcPr>
          <w:p w:rsidR="00E462E1" w:rsidRPr="00716608" w:rsidRDefault="00E462E1" w:rsidP="00F93041">
            <w:pPr>
              <w:jc w:val="right"/>
            </w:pPr>
            <w:r w:rsidRPr="00716608">
              <w:t>3</w:t>
            </w:r>
          </w:p>
        </w:tc>
        <w:tc>
          <w:tcPr>
            <w:tcW w:w="0" w:type="auto"/>
            <w:tcBorders>
              <w:left w:val="single" w:sz="6" w:space="0" w:color="848491"/>
            </w:tcBorders>
          </w:tcPr>
          <w:p w:rsidR="00E462E1" w:rsidRPr="00716608" w:rsidRDefault="00E462E1" w:rsidP="00F93041">
            <w:pPr>
              <w:jc w:val="right"/>
            </w:pPr>
            <w:r w:rsidRPr="00716608">
              <w:t>5</w:t>
            </w:r>
          </w:p>
        </w:tc>
        <w:tc>
          <w:tcPr>
            <w:tcW w:w="0" w:type="auto"/>
            <w:tcBorders>
              <w:right w:val="single" w:sz="6" w:space="0" w:color="848491"/>
            </w:tcBorders>
          </w:tcPr>
          <w:p w:rsidR="00E462E1" w:rsidRPr="00716608" w:rsidRDefault="00E462E1" w:rsidP="00F93041">
            <w:pPr>
              <w:jc w:val="right"/>
            </w:pPr>
            <w:r w:rsidRPr="00716608">
              <w:t>15</w:t>
            </w:r>
          </w:p>
        </w:tc>
        <w:tc>
          <w:tcPr>
            <w:tcW w:w="0" w:type="auto"/>
            <w:tcBorders>
              <w:left w:val="single" w:sz="6" w:space="0" w:color="848491"/>
            </w:tcBorders>
          </w:tcPr>
          <w:p w:rsidR="00E462E1" w:rsidRPr="00716608" w:rsidRDefault="00E462E1" w:rsidP="00F93041">
            <w:pPr>
              <w:jc w:val="right"/>
            </w:pPr>
            <w:r w:rsidRPr="00716608">
              <w:t>1</w:t>
            </w:r>
          </w:p>
        </w:tc>
        <w:tc>
          <w:tcPr>
            <w:tcW w:w="0" w:type="auto"/>
            <w:tcBorders>
              <w:right w:val="single" w:sz="6" w:space="0" w:color="848491"/>
            </w:tcBorders>
          </w:tcPr>
          <w:p w:rsidR="00E462E1" w:rsidRPr="00716608" w:rsidRDefault="00E462E1" w:rsidP="00F93041">
            <w:pPr>
              <w:jc w:val="right"/>
            </w:pPr>
            <w:r w:rsidRPr="00716608">
              <w:t>3</w:t>
            </w:r>
          </w:p>
        </w:tc>
        <w:tc>
          <w:tcPr>
            <w:tcW w:w="0" w:type="auto"/>
            <w:tcBorders>
              <w:left w:val="single" w:sz="6" w:space="0" w:color="848491"/>
            </w:tcBorders>
          </w:tcPr>
          <w:p w:rsidR="00E462E1" w:rsidRPr="00716608" w:rsidRDefault="00E462E1" w:rsidP="00F93041">
            <w:pPr>
              <w:jc w:val="right"/>
            </w:pPr>
            <w:r w:rsidRPr="00716608">
              <w:t>1</w:t>
            </w:r>
          </w:p>
        </w:tc>
        <w:tc>
          <w:tcPr>
            <w:tcW w:w="0" w:type="auto"/>
          </w:tcPr>
          <w:p w:rsidR="00E462E1" w:rsidRPr="00716608" w:rsidRDefault="00E462E1" w:rsidP="00F93041">
            <w:pPr>
              <w:jc w:val="right"/>
            </w:pPr>
            <w:r w:rsidRPr="00716608">
              <w:t>3</w:t>
            </w:r>
          </w:p>
        </w:tc>
      </w:tr>
      <w:tr w:rsidR="00E462E1" w:rsidRPr="000465E2" w:rsidTr="00F93041">
        <w:trPr>
          <w:cnfStyle w:val="000000010000" w:firstRow="0" w:lastRow="0" w:firstColumn="0" w:lastColumn="0" w:oddVBand="0" w:evenVBand="0" w:oddHBand="0" w:evenHBand="1" w:firstRowFirstColumn="0" w:firstRowLastColumn="0" w:lastRowFirstColumn="0" w:lastRowLastColumn="0"/>
        </w:trPr>
        <w:tc>
          <w:tcPr>
            <w:tcW w:w="0" w:type="auto"/>
          </w:tcPr>
          <w:p w:rsidR="00E462E1" w:rsidRPr="000465E2" w:rsidRDefault="00E462E1" w:rsidP="00F93041">
            <w:pPr>
              <w:rPr>
                <w:b/>
              </w:rPr>
            </w:pPr>
            <w:r w:rsidRPr="000465E2">
              <w:rPr>
                <w:b/>
              </w:rPr>
              <w:t>Total Punkte</w:t>
            </w:r>
          </w:p>
        </w:tc>
        <w:tc>
          <w:tcPr>
            <w:tcW w:w="0" w:type="auto"/>
            <w:tcBorders>
              <w:right w:val="single" w:sz="6" w:space="0" w:color="848491"/>
            </w:tcBorders>
          </w:tcPr>
          <w:p w:rsidR="00E462E1" w:rsidRPr="000465E2" w:rsidRDefault="00E462E1" w:rsidP="00F93041">
            <w:pPr>
              <w:jc w:val="right"/>
              <w:rPr>
                <w:b/>
              </w:rPr>
            </w:pPr>
            <w:r w:rsidRPr="000465E2">
              <w:rPr>
                <w:b/>
              </w:rPr>
              <w:t xml:space="preserve"> </w:t>
            </w:r>
          </w:p>
        </w:tc>
        <w:tc>
          <w:tcPr>
            <w:tcW w:w="0" w:type="auto"/>
            <w:tcBorders>
              <w:left w:val="single" w:sz="6" w:space="0" w:color="848491"/>
            </w:tcBorders>
          </w:tcPr>
          <w:p w:rsidR="00E462E1" w:rsidRPr="000465E2" w:rsidRDefault="00E462E1" w:rsidP="00F93041">
            <w:pPr>
              <w:jc w:val="right"/>
              <w:rPr>
                <w:b/>
              </w:rPr>
            </w:pPr>
            <w:r w:rsidRPr="000465E2">
              <w:rPr>
                <w:b/>
              </w:rPr>
              <w:t xml:space="preserve"> </w:t>
            </w:r>
          </w:p>
        </w:tc>
        <w:tc>
          <w:tcPr>
            <w:tcW w:w="0" w:type="auto"/>
            <w:tcBorders>
              <w:right w:val="single" w:sz="6" w:space="0" w:color="848491"/>
            </w:tcBorders>
          </w:tcPr>
          <w:p w:rsidR="00E462E1" w:rsidRPr="000465E2" w:rsidRDefault="00E462E1" w:rsidP="00F93041">
            <w:pPr>
              <w:jc w:val="right"/>
              <w:rPr>
                <w:b/>
              </w:rPr>
            </w:pPr>
            <w:r w:rsidRPr="000465E2">
              <w:rPr>
                <w:b/>
              </w:rPr>
              <w:t>158</w:t>
            </w:r>
          </w:p>
        </w:tc>
        <w:tc>
          <w:tcPr>
            <w:tcW w:w="0" w:type="auto"/>
            <w:tcBorders>
              <w:left w:val="single" w:sz="6" w:space="0" w:color="848491"/>
            </w:tcBorders>
          </w:tcPr>
          <w:p w:rsidR="00E462E1" w:rsidRPr="000465E2" w:rsidRDefault="00E462E1" w:rsidP="00F93041">
            <w:pPr>
              <w:jc w:val="right"/>
              <w:rPr>
                <w:b/>
              </w:rPr>
            </w:pPr>
            <w:r w:rsidRPr="000465E2">
              <w:rPr>
                <w:b/>
              </w:rPr>
              <w:t xml:space="preserve"> </w:t>
            </w:r>
          </w:p>
        </w:tc>
        <w:tc>
          <w:tcPr>
            <w:tcW w:w="0" w:type="auto"/>
            <w:tcBorders>
              <w:right w:val="single" w:sz="6" w:space="0" w:color="848491"/>
            </w:tcBorders>
          </w:tcPr>
          <w:p w:rsidR="00E462E1" w:rsidRPr="000465E2" w:rsidRDefault="00E462E1" w:rsidP="00F93041">
            <w:pPr>
              <w:jc w:val="right"/>
              <w:rPr>
                <w:b/>
              </w:rPr>
            </w:pPr>
            <w:r w:rsidRPr="000465E2">
              <w:rPr>
                <w:b/>
              </w:rPr>
              <w:t>132</w:t>
            </w:r>
          </w:p>
        </w:tc>
        <w:tc>
          <w:tcPr>
            <w:tcW w:w="0" w:type="auto"/>
            <w:tcBorders>
              <w:left w:val="single" w:sz="6" w:space="0" w:color="848491"/>
            </w:tcBorders>
          </w:tcPr>
          <w:p w:rsidR="00E462E1" w:rsidRPr="000465E2" w:rsidRDefault="00E462E1" w:rsidP="00F93041">
            <w:pPr>
              <w:jc w:val="right"/>
              <w:rPr>
                <w:b/>
              </w:rPr>
            </w:pPr>
            <w:r w:rsidRPr="000465E2">
              <w:rPr>
                <w:b/>
              </w:rPr>
              <w:t xml:space="preserve"> </w:t>
            </w:r>
          </w:p>
        </w:tc>
        <w:tc>
          <w:tcPr>
            <w:tcW w:w="0" w:type="auto"/>
          </w:tcPr>
          <w:p w:rsidR="00E462E1" w:rsidRPr="000465E2" w:rsidRDefault="00E462E1" w:rsidP="00F93041">
            <w:pPr>
              <w:jc w:val="right"/>
              <w:rPr>
                <w:b/>
              </w:rPr>
            </w:pPr>
            <w:r w:rsidRPr="000465E2">
              <w:rPr>
                <w:b/>
              </w:rPr>
              <w:t>70</w:t>
            </w:r>
          </w:p>
        </w:tc>
      </w:tr>
      <w:tr w:rsidR="00E462E1" w:rsidRPr="000465E2" w:rsidTr="00F93041">
        <w:trPr>
          <w:cnfStyle w:val="000000100000" w:firstRow="0" w:lastRow="0" w:firstColumn="0" w:lastColumn="0" w:oddVBand="0" w:evenVBand="0" w:oddHBand="1" w:evenHBand="0" w:firstRowFirstColumn="0" w:firstRowLastColumn="0" w:lastRowFirstColumn="0" w:lastRowLastColumn="0"/>
        </w:trPr>
        <w:tc>
          <w:tcPr>
            <w:tcW w:w="0" w:type="auto"/>
          </w:tcPr>
          <w:p w:rsidR="00E462E1" w:rsidRPr="000465E2" w:rsidRDefault="00E462E1" w:rsidP="00F93041">
            <w:pPr>
              <w:rPr>
                <w:b/>
              </w:rPr>
            </w:pPr>
            <w:r w:rsidRPr="000465E2">
              <w:rPr>
                <w:b/>
              </w:rPr>
              <w:t>Rang</w:t>
            </w:r>
          </w:p>
        </w:tc>
        <w:tc>
          <w:tcPr>
            <w:tcW w:w="0" w:type="auto"/>
            <w:tcBorders>
              <w:right w:val="single" w:sz="6" w:space="0" w:color="848491"/>
            </w:tcBorders>
          </w:tcPr>
          <w:p w:rsidR="00E462E1" w:rsidRPr="000465E2" w:rsidRDefault="00E462E1" w:rsidP="00F93041">
            <w:pPr>
              <w:jc w:val="right"/>
              <w:rPr>
                <w:b/>
              </w:rPr>
            </w:pPr>
            <w:r w:rsidRPr="000465E2">
              <w:rPr>
                <w:b/>
              </w:rPr>
              <w:t xml:space="preserve"> </w:t>
            </w:r>
          </w:p>
        </w:tc>
        <w:tc>
          <w:tcPr>
            <w:tcW w:w="0" w:type="auto"/>
            <w:tcBorders>
              <w:left w:val="single" w:sz="6" w:space="0" w:color="848491"/>
            </w:tcBorders>
          </w:tcPr>
          <w:p w:rsidR="00E462E1" w:rsidRPr="000465E2" w:rsidRDefault="00E462E1" w:rsidP="00F93041">
            <w:pPr>
              <w:jc w:val="right"/>
              <w:rPr>
                <w:b/>
              </w:rPr>
            </w:pPr>
            <w:r w:rsidRPr="000465E2">
              <w:rPr>
                <w:b/>
              </w:rPr>
              <w:t xml:space="preserve"> </w:t>
            </w:r>
          </w:p>
        </w:tc>
        <w:tc>
          <w:tcPr>
            <w:tcW w:w="0" w:type="auto"/>
            <w:tcBorders>
              <w:right w:val="single" w:sz="6" w:space="0" w:color="848491"/>
            </w:tcBorders>
          </w:tcPr>
          <w:p w:rsidR="00E462E1" w:rsidRPr="000465E2" w:rsidRDefault="00E462E1" w:rsidP="00F93041">
            <w:pPr>
              <w:jc w:val="right"/>
              <w:rPr>
                <w:b/>
              </w:rPr>
            </w:pPr>
            <w:r w:rsidRPr="000465E2">
              <w:rPr>
                <w:b/>
              </w:rPr>
              <w:t>1</w:t>
            </w:r>
          </w:p>
        </w:tc>
        <w:tc>
          <w:tcPr>
            <w:tcW w:w="0" w:type="auto"/>
            <w:tcBorders>
              <w:left w:val="single" w:sz="6" w:space="0" w:color="848491"/>
            </w:tcBorders>
          </w:tcPr>
          <w:p w:rsidR="00E462E1" w:rsidRPr="000465E2" w:rsidRDefault="00E462E1" w:rsidP="00F93041">
            <w:pPr>
              <w:jc w:val="right"/>
              <w:rPr>
                <w:b/>
              </w:rPr>
            </w:pPr>
            <w:r w:rsidRPr="000465E2">
              <w:rPr>
                <w:b/>
              </w:rPr>
              <w:t xml:space="preserve"> </w:t>
            </w:r>
          </w:p>
        </w:tc>
        <w:tc>
          <w:tcPr>
            <w:tcW w:w="0" w:type="auto"/>
            <w:tcBorders>
              <w:right w:val="single" w:sz="6" w:space="0" w:color="848491"/>
            </w:tcBorders>
          </w:tcPr>
          <w:p w:rsidR="00E462E1" w:rsidRPr="000465E2" w:rsidRDefault="00E462E1" w:rsidP="00F93041">
            <w:pPr>
              <w:jc w:val="right"/>
              <w:rPr>
                <w:b/>
              </w:rPr>
            </w:pPr>
            <w:r w:rsidRPr="000465E2">
              <w:rPr>
                <w:b/>
              </w:rPr>
              <w:t>2</w:t>
            </w:r>
          </w:p>
        </w:tc>
        <w:tc>
          <w:tcPr>
            <w:tcW w:w="0" w:type="auto"/>
            <w:tcBorders>
              <w:left w:val="single" w:sz="6" w:space="0" w:color="848491"/>
            </w:tcBorders>
          </w:tcPr>
          <w:p w:rsidR="00E462E1" w:rsidRPr="000465E2" w:rsidRDefault="00E462E1" w:rsidP="00F93041">
            <w:pPr>
              <w:jc w:val="right"/>
              <w:rPr>
                <w:b/>
              </w:rPr>
            </w:pPr>
            <w:r w:rsidRPr="000465E2">
              <w:rPr>
                <w:b/>
              </w:rPr>
              <w:t xml:space="preserve"> </w:t>
            </w:r>
          </w:p>
        </w:tc>
        <w:tc>
          <w:tcPr>
            <w:tcW w:w="0" w:type="auto"/>
          </w:tcPr>
          <w:p w:rsidR="00E462E1" w:rsidRPr="000465E2" w:rsidRDefault="00E462E1" w:rsidP="00F93041">
            <w:pPr>
              <w:jc w:val="right"/>
              <w:rPr>
                <w:b/>
              </w:rPr>
            </w:pPr>
            <w:r w:rsidRPr="000465E2">
              <w:rPr>
                <w:b/>
              </w:rPr>
              <w:t>3</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0" w:type="auto"/>
          </w:tcPr>
          <w:p w:rsidR="00E462E1" w:rsidRDefault="00E462E1" w:rsidP="00F93041"/>
        </w:tc>
        <w:tc>
          <w:tcPr>
            <w:tcW w:w="0" w:type="auto"/>
          </w:tcPr>
          <w:p w:rsidR="00E462E1" w:rsidRDefault="00E462E1" w:rsidP="00F93041"/>
        </w:tc>
        <w:tc>
          <w:tcPr>
            <w:tcW w:w="0" w:type="auto"/>
          </w:tcPr>
          <w:p w:rsidR="00E462E1" w:rsidRPr="00912A79" w:rsidRDefault="00E462E1" w:rsidP="00F93041">
            <w:pPr>
              <w:rPr>
                <w:b/>
                <w:bCs/>
              </w:rPr>
            </w:pPr>
          </w:p>
        </w:tc>
        <w:tc>
          <w:tcPr>
            <w:tcW w:w="0" w:type="auto"/>
          </w:tcPr>
          <w:p w:rsidR="00E462E1" w:rsidRPr="00912A79" w:rsidRDefault="00E462E1" w:rsidP="00F93041">
            <w:pPr>
              <w:rPr>
                <w:b/>
                <w:bCs/>
              </w:rPr>
            </w:pPr>
          </w:p>
        </w:tc>
        <w:tc>
          <w:tcPr>
            <w:tcW w:w="0" w:type="auto"/>
          </w:tcPr>
          <w:p w:rsidR="00E462E1" w:rsidRPr="00912A79" w:rsidRDefault="00E462E1" w:rsidP="00F93041">
            <w:pPr>
              <w:rPr>
                <w:b/>
                <w:bCs/>
              </w:rPr>
            </w:pPr>
          </w:p>
        </w:tc>
        <w:tc>
          <w:tcPr>
            <w:tcW w:w="0" w:type="auto"/>
          </w:tcPr>
          <w:p w:rsidR="00E462E1" w:rsidRPr="00912A79" w:rsidRDefault="00E462E1" w:rsidP="00F93041">
            <w:pPr>
              <w:rPr>
                <w:b/>
                <w:bCs/>
              </w:rPr>
            </w:pPr>
          </w:p>
        </w:tc>
        <w:tc>
          <w:tcPr>
            <w:tcW w:w="0" w:type="auto"/>
          </w:tcPr>
          <w:p w:rsidR="00E462E1" w:rsidRPr="00912A79" w:rsidRDefault="00E462E1" w:rsidP="00F93041">
            <w:pPr>
              <w:rPr>
                <w:b/>
                <w:bCs/>
              </w:rPr>
            </w:pPr>
          </w:p>
        </w:tc>
        <w:tc>
          <w:tcPr>
            <w:tcW w:w="0" w:type="auto"/>
          </w:tcPr>
          <w:p w:rsidR="00E462E1" w:rsidRPr="00912A79" w:rsidRDefault="00E462E1" w:rsidP="00F93041">
            <w:pPr>
              <w:rPr>
                <w:b/>
                <w:bCs/>
              </w:rPr>
            </w:pP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0" w:type="auto"/>
            <w:gridSpan w:val="8"/>
          </w:tcPr>
          <w:p w:rsidR="00E462E1" w:rsidRDefault="00E462E1" w:rsidP="00F93041">
            <w:pPr>
              <w:keepNext/>
            </w:pPr>
            <w:r w:rsidRPr="00A147D6">
              <w:t>Bemerkung: Die</w:t>
            </w:r>
            <w:r>
              <w:t xml:space="preserve"> Gewichtungs- / Bewertungsskala geht von wenig (1), bedingt (3) bis zu sehr wichtig (5).</w:t>
            </w:r>
          </w:p>
        </w:tc>
      </w:tr>
    </w:tbl>
    <w:p w:rsidR="00E462E1" w:rsidRDefault="00E462E1" w:rsidP="00E462E1">
      <w:pPr>
        <w:pStyle w:val="Caption"/>
      </w:pPr>
      <w:bookmarkStart w:id="445" w:name="_Ref319067429"/>
      <w:bookmarkStart w:id="446" w:name="_Toc327468167"/>
      <w:r>
        <w:t xml:space="preserve">Tabelle </w:t>
      </w:r>
      <w:fldSimple w:instr=" SEQ Tabelle \* ARABIC ">
        <w:r w:rsidR="000E6CF3">
          <w:rPr>
            <w:noProof/>
          </w:rPr>
          <w:t>16</w:t>
        </w:r>
      </w:fldSimple>
      <w:r w:rsidRPr="008506A7">
        <w:rPr>
          <w:noProof/>
        </w:rPr>
        <w:t xml:space="preserve"> - Nutzwertanalyse: Auswahl Kinect Framework</w:t>
      </w:r>
      <w:bookmarkEnd w:id="445"/>
      <w:bookmarkEnd w:id="446"/>
    </w:p>
    <w:p w:rsidR="00E462E1" w:rsidRDefault="00E462E1" w:rsidP="00E462E1">
      <w:r>
        <w:t>Aus</w:t>
      </w:r>
      <w:r w:rsidRPr="00630616">
        <w:t xml:space="preserve"> der </w:t>
      </w:r>
      <w:r>
        <w:t xml:space="preserve">Analyse (siehe </w:t>
      </w:r>
      <w:r>
        <w:fldChar w:fldCharType="begin"/>
      </w:r>
      <w:r>
        <w:instrText xml:space="preserve"> REF _Ref319067429 \h </w:instrText>
      </w:r>
      <w:r>
        <w:fldChar w:fldCharType="separate"/>
      </w:r>
      <w:r w:rsidR="000E6CF3">
        <w:t xml:space="preserve">Tabelle </w:t>
      </w:r>
      <w:r w:rsidR="000E6CF3">
        <w:rPr>
          <w:noProof/>
        </w:rPr>
        <w:t>16</w:t>
      </w:r>
      <w:r w:rsidR="000E6CF3" w:rsidRPr="008506A7">
        <w:rPr>
          <w:noProof/>
        </w:rPr>
        <w:t xml:space="preserve"> - Nutzwertanalyse: Auswahl Kinect Framework</w:t>
      </w:r>
      <w:r>
        <w:fldChar w:fldCharType="end"/>
      </w:r>
      <w:r w:rsidRPr="00630616">
        <w:t xml:space="preserve">) geht </w:t>
      </w:r>
      <w:r>
        <w:t xml:space="preserve">das </w:t>
      </w:r>
      <w:r>
        <w:fldChar w:fldCharType="begin"/>
      </w:r>
      <w:r>
        <w:instrText xml:space="preserve"> REF _Ref318982263 \h </w:instrText>
      </w:r>
      <w:r>
        <w:fldChar w:fldCharType="separate"/>
      </w:r>
      <w:r w:rsidR="000E6CF3" w:rsidRPr="000E6CF3">
        <w:t xml:space="preserve">Framework 1: </w:t>
      </w:r>
      <w:r>
        <w:fldChar w:fldCharType="end"/>
      </w:r>
      <w:r>
        <w:t xml:space="preserve"> als Sieger vor dem </w:t>
      </w:r>
      <w:r>
        <w:fldChar w:fldCharType="begin"/>
      </w:r>
      <w:r>
        <w:instrText xml:space="preserve"> REF _Ref318986646 \h </w:instrText>
      </w:r>
      <w:r>
        <w:fldChar w:fldCharType="separate"/>
      </w:r>
      <w:r w:rsidR="000E6CF3">
        <w:t>Framework 2: OpenNI</w:t>
      </w:r>
      <w:r>
        <w:fldChar w:fldCharType="end"/>
      </w:r>
      <w:r>
        <w:t xml:space="preserve"> hervor</w:t>
      </w:r>
      <w:r w:rsidRPr="00630616">
        <w:t>.</w:t>
      </w:r>
    </w:p>
    <w:p w:rsidR="00E462E1" w:rsidRDefault="00E462E1" w:rsidP="00E462E1">
      <w:pPr>
        <w:pStyle w:val="Heading5"/>
      </w:pPr>
      <w:bookmarkStart w:id="447" w:name="_Toc325440857"/>
      <w:bookmarkStart w:id="448" w:name="_Toc327467735"/>
      <w:r w:rsidRPr="003A082C">
        <w:t>Sensitivitätsanalyse</w:t>
      </w:r>
      <w:bookmarkEnd w:id="447"/>
      <w:bookmarkEnd w:id="448"/>
    </w:p>
    <w:p w:rsidR="00E462E1" w:rsidRDefault="00E462E1" w:rsidP="00E462E1">
      <w:r>
        <w:t xml:space="preserve">In der Sensitivitätsanalyse wird untersucht, wie stark sich eine Änderung auf das Gesamtergebnis auswirken würde. </w:t>
      </w:r>
    </w:p>
    <w:p w:rsidR="00E462E1" w:rsidRDefault="00E462E1" w:rsidP="00E462E1">
      <w:r>
        <w:t>Das Framework 3</w:t>
      </w:r>
      <w:r w:rsidRPr="002B037C">
        <w:t xml:space="preserve"> </w:t>
      </w:r>
      <w:r>
        <w:t>wird auch bei Änderungen der Bewertung nicht als Sieger hervorgehen.</w:t>
      </w:r>
    </w:p>
    <w:p w:rsidR="00E462E1" w:rsidRDefault="00E462E1" w:rsidP="00E462E1">
      <w:r>
        <w:t>Zwischen dem Framework 1 und 2 ist der Bewertungsunterschied einiges kleiner. Da das Framework 1 von Microsoft aber über ein ausgeklügeltes, vorhersehendes</w:t>
      </w:r>
      <w:r w:rsidRPr="00FD7F29">
        <w:t xml:space="preserve"> Skeletal</w:t>
      </w:r>
      <w:r>
        <w:t xml:space="preserve"> Tracking System</w:t>
      </w:r>
      <w:r>
        <w:rPr>
          <w:rStyle w:val="FootnoteReference"/>
        </w:rPr>
        <w:footnoteReference w:id="35"/>
      </w:r>
      <w:r>
        <w:t xml:space="preserve"> verfügt, eine bessere Dokumentation besitzt und perfekte Windows, Visual Studio, C# und .NET Integration bietet, würde sich dieses </w:t>
      </w:r>
      <w:r>
        <w:lastRenderedPageBreak/>
        <w:t>Framework trotz Anpassungen an einzelnen Gewichtungen oder Bewertungen gegenüber dem Framework 2 durchsetzen. Demensprechend ist diese Nutzwertanalyse nicht sensitiv gegenüber Änderungen.</w:t>
      </w:r>
    </w:p>
    <w:p w:rsidR="00E462E1" w:rsidRDefault="00E462E1" w:rsidP="00E462E1">
      <w:pPr>
        <w:pStyle w:val="Heading5"/>
      </w:pPr>
      <w:bookmarkStart w:id="449" w:name="_Toc325440858"/>
      <w:bookmarkStart w:id="450" w:name="_Toc327467736"/>
      <w:r>
        <w:t>Weiteres</w:t>
      </w:r>
      <w:bookmarkEnd w:id="449"/>
      <w:bookmarkEnd w:id="450"/>
    </w:p>
    <w:p w:rsidR="00E462E1" w:rsidRDefault="00E462E1" w:rsidP="00E462E1">
      <w:r>
        <w:t xml:space="preserve">Bei der Nutzwertanalyse wurden zwar möglichst viele nummerisch bewertbare Kriterien untersucht, es fehlt aber noch der persönliche Eindruck. Für das Projekt Videowall fällt die Entscheidung gefühlsmässig auf das Microsoft Framework, da auch die übrigen für die Arbeit eingesetzten Technologien von Microsoft sind und damit gerechnet werden muss, dass andere Frameworks nicht ohne Probleme mit den für das Projekt </w:t>
      </w:r>
      <w:r w:rsidR="0019671E">
        <w:t>bereits festgesetzten Microsoft-</w:t>
      </w:r>
      <w:r>
        <w:t>Technologien zusammenarbeiten können.</w:t>
      </w:r>
    </w:p>
    <w:p w:rsidR="00E462E1" w:rsidRDefault="00E462E1" w:rsidP="00E462E1">
      <w:r>
        <w:t xml:space="preserve">Weiter ist in der Bachelorarbeit „Kinect Bodyscanner“ von Felix Egli und Michael Schnyder [egli11] im Kapitel </w:t>
      </w:r>
      <w:r w:rsidRPr="00510831">
        <w:t>3.3.1 Kinect Framework</w:t>
      </w:r>
      <w:r>
        <w:t xml:space="preserve"> auf Seite 30 beschrieben, dass OpenNI für die Arbeit nur eine temporäre Lösung ist. Sie geben an, dass es geplant ist, auf das offizielle Framework von Microsoft zu wechseln, sobald dieses verfügbar ist. Auch diese Aussage spricht klar für das „</w:t>
      </w:r>
      <w:r w:rsidRPr="00E00A65">
        <w:t>Kinect for Windows SDK</w:t>
      </w:r>
      <w:r>
        <w:t>“.</w:t>
      </w:r>
    </w:p>
    <w:p w:rsidR="00E462E1" w:rsidRDefault="00E462E1" w:rsidP="00E462E1">
      <w:pPr>
        <w:pStyle w:val="Heading4"/>
      </w:pPr>
      <w:bookmarkStart w:id="451" w:name="_Ref322350444"/>
      <w:bookmarkStart w:id="452" w:name="_Toc325440859"/>
      <w:bookmarkStart w:id="453" w:name="_Toc327467737"/>
      <w:r>
        <w:t>PDF-Darstellung</w:t>
      </w:r>
      <w:bookmarkEnd w:id="451"/>
      <w:bookmarkEnd w:id="452"/>
      <w:bookmarkEnd w:id="453"/>
    </w:p>
    <w:p w:rsidR="00E462E1" w:rsidRDefault="00E462E1" w:rsidP="00E462E1">
      <w:r>
        <w:t>Die Poster liegen alle im PDF-Format vor. Die unterschiedlichen Möglichkeiten, wie diese Dokumente in der Applikation dargestellt werden können, sind nachfolgend beschrieben. Anschliessend folgt eine Nutzwertanalyse zur Eruierung der am besten geeigneten Darstellungsvariante.</w:t>
      </w:r>
    </w:p>
    <w:p w:rsidR="00E462E1" w:rsidRDefault="00E462E1" w:rsidP="00E462E1">
      <w:pPr>
        <w:pStyle w:val="Heading5"/>
      </w:pPr>
      <w:bookmarkStart w:id="454" w:name="_Toc325440860"/>
      <w:bookmarkStart w:id="455" w:name="_Toc327467738"/>
      <w:r>
        <w:t>Varianten</w:t>
      </w:r>
      <w:bookmarkEnd w:id="454"/>
      <w:bookmarkEnd w:id="455"/>
    </w:p>
    <w:p w:rsidR="00E462E1" w:rsidRDefault="00E462E1" w:rsidP="00E462E1">
      <w:pPr>
        <w:pStyle w:val="Heading6"/>
      </w:pPr>
      <w:bookmarkStart w:id="456" w:name="_Ref322353524"/>
      <w:bookmarkStart w:id="457" w:name="_Toc325440861"/>
      <w:bookmarkStart w:id="458" w:name="_Toc327467739"/>
      <w:r>
        <w:t>Variante 1: PDF direkt darstellen</w:t>
      </w:r>
      <w:bookmarkEnd w:id="456"/>
      <w:bookmarkEnd w:id="457"/>
      <w:bookmarkEnd w:id="458"/>
    </w:p>
    <w:p w:rsidR="00E462E1" w:rsidRDefault="00E462E1" w:rsidP="00E462E1">
      <w:r>
        <w:t>Wird diese Variante gewählt, so können die PDF-Dokumente ohne zusätzlichen Umwandlungsaufwand verwendet werden. Jedoch bietet das WPF-Framework keine Komponente an, welche ein PDF-Dokument direkt darstellen kann. Es besteht aber die Möglichkeit, einen Browser einzubinden, welcher zur Darstellung der PDFs den auf dem System installierten</w:t>
      </w:r>
      <w:r w:rsidRPr="00171320">
        <w:t xml:space="preserve"> </w:t>
      </w:r>
      <w:r>
        <w:t>PDF-Reader nutzt. Dabei sollten aber die Steuerelemente (Drucken, Verschicken, Zoom, Suche etc.) sowie der Standardhintergrund des PDF-Readers nicht sichtbar sein. Dies kann jedoch nicht über WPF gesteuert werden. Des Weiteren sind die PDF-Dokumente von unterschiedlicher Qualität, was sich zeigt, wenn in der Applikation von einem zum nächsten Dokument navigiert wird. Einige Dokumente benötigen sehr viel Zeit, bis sie geladen sind, andere wiederum haben nur eine kurze Ladezeit.</w:t>
      </w:r>
    </w:p>
    <w:p w:rsidR="00E462E1" w:rsidRDefault="00E462E1" w:rsidP="00E462E1">
      <w:pPr>
        <w:pStyle w:val="Heading6"/>
      </w:pPr>
      <w:bookmarkStart w:id="459" w:name="_Ref322354306"/>
      <w:bookmarkStart w:id="460" w:name="_Toc325440862"/>
      <w:bookmarkStart w:id="461" w:name="_Toc327467740"/>
      <w:r>
        <w:t>Variante 2: Umwandlung zu XPS</w:t>
      </w:r>
      <w:bookmarkEnd w:id="459"/>
      <w:bookmarkEnd w:id="460"/>
      <w:bookmarkEnd w:id="461"/>
    </w:p>
    <w:p w:rsidR="00E462E1" w:rsidRDefault="00E462E1" w:rsidP="00E462E1">
      <w:r>
        <w:t>In WPF können XPS Dokumente mittels der DocumentViewer Klasse angezeigt werden. Das Layout des Viewers kann angepasst werden, so können beispielsweise die Steuerelemente ausblendet werden. Bei einem XPS Dokument handelt es sich, wie bei einem PDF-Dokument, um eine Vektorgrafik. Ein XPS Dokument benötigt spürbar Zeit, um geladen zu werden, wenn von einem zum nächsten Dokument navigiert wird. Es ist schlecht möglich, die XPS-Dokumente im Voraus zu laden, da das Laden immer über den GUI-Thread geschieht, dieser aber gleichzeitig auch für Animationen und Ähnliches verwendet wird.</w:t>
      </w:r>
    </w:p>
    <w:p w:rsidR="00E462E1" w:rsidRPr="00D15585" w:rsidRDefault="00E462E1" w:rsidP="00E462E1">
      <w:pPr>
        <w:pStyle w:val="Heading6"/>
      </w:pPr>
      <w:bookmarkStart w:id="462" w:name="_Ref322353717"/>
      <w:bookmarkStart w:id="463" w:name="_Toc325440863"/>
      <w:bookmarkStart w:id="464" w:name="_Toc327467741"/>
      <w:r>
        <w:t>Variante 3: Umwandlung zu Bild</w:t>
      </w:r>
      <w:bookmarkEnd w:id="462"/>
      <w:bookmarkEnd w:id="463"/>
      <w:bookmarkEnd w:id="464"/>
    </w:p>
    <w:p w:rsidR="00E462E1" w:rsidRDefault="00E462E1" w:rsidP="00E462E1">
      <w:r>
        <w:t>Die einfachste Möglichkeit der Darstellung der PDFs besteht darin, die Dokumente in Rastergrafiken umzuwandeln. Diese können mit minimalem Aufwand in eine WPF-Applikation eingebunden werden. Mit Hilfe verschiedenster Open Source Libraries ist die Umwandlung von einem PDF zu einem Bild problemlos möglich. Getestet wurde dies mit ImageMagick</w:t>
      </w:r>
      <w:r>
        <w:rPr>
          <w:rStyle w:val="FootnoteReference"/>
        </w:rPr>
        <w:footnoteReference w:id="36"/>
      </w:r>
      <w:r>
        <w:t>, einer frei verfügbaren Software. Sie bietet die Umwandlung von Dokumenten zu Bildern. Eine Rastergrafik benötigt auch deutlich weniger Ladezeit als die Dokumente bei den beiden anderen Varianten. Nachteilig an dieser Lösung ist jedoch, dass das Dokument durch die Umwandlung auf eine Maximalgrösse beschränkt wird und dementsprechend bei einer Änderung der Auflösung der Bildschirme die Bilder neu umgewandelt werden müssen.</w:t>
      </w:r>
    </w:p>
    <w:p w:rsidR="00E462E1" w:rsidRDefault="00E462E1" w:rsidP="00E462E1">
      <w:bookmarkStart w:id="465" w:name="_Toc325440864"/>
      <w:r>
        <w:br w:type="page"/>
      </w:r>
    </w:p>
    <w:p w:rsidR="00E462E1" w:rsidRDefault="00E462E1" w:rsidP="00E462E1">
      <w:pPr>
        <w:pStyle w:val="Heading5"/>
      </w:pPr>
      <w:bookmarkStart w:id="466" w:name="_Toc327467742"/>
      <w:r>
        <w:lastRenderedPageBreak/>
        <w:t>Nutzwertanalyse</w:t>
      </w:r>
      <w:bookmarkEnd w:id="465"/>
      <w:bookmarkEnd w:id="466"/>
    </w:p>
    <w:p w:rsidR="00E462E1" w:rsidRDefault="00E462E1" w:rsidP="00E462E1">
      <w:r>
        <w:t>Nachfolgende Nutzwertanalyse, welche am 13. April 2012 durchgeführt wurde, lässt die Variante 3: „Umwandlung zu Bild“ als Sieger hervorgehen.</w:t>
      </w:r>
    </w:p>
    <w:p w:rsidR="00E462E1" w:rsidRDefault="00E462E1" w:rsidP="00E462E1">
      <w:r>
        <w:t>Die Gewichtung der verschiedenen Kriterien lässt sich wie folgt begründen:</w:t>
      </w:r>
    </w:p>
    <w:p w:rsidR="00E462E1" w:rsidRDefault="00E462E1" w:rsidP="00FC1D38">
      <w:pPr>
        <w:pStyle w:val="ListParagraph"/>
        <w:numPr>
          <w:ilvl w:val="0"/>
          <w:numId w:val="31"/>
        </w:numPr>
      </w:pPr>
      <w:r>
        <w:t xml:space="preserve">Das Kriterium „Programmieraufwand“ ist nur bedingt wichtig, da der Aufwand für die Programmierung für eine der drei Varianten nur gering ist im Vergleich zum Aufwand, welcher für das Ausprogrammieren der gesamten Applikation betrieben wird. </w:t>
      </w:r>
    </w:p>
    <w:p w:rsidR="00E462E1" w:rsidRDefault="00E462E1" w:rsidP="00FC1D38">
      <w:pPr>
        <w:pStyle w:val="ListParagraph"/>
        <w:numPr>
          <w:ilvl w:val="0"/>
          <w:numId w:val="31"/>
        </w:numPr>
      </w:pPr>
      <w:r>
        <w:t>Die „</w:t>
      </w:r>
      <w:r w:rsidRPr="00263555">
        <w:t>Darstellungsqualität</w:t>
      </w:r>
      <w:r>
        <w:t xml:space="preserve">“ ist bedingt wichtig. Das Poster muss lesbar sein. Dazu bedarf es aber keiner überaus hohen Qualität. </w:t>
      </w:r>
    </w:p>
    <w:p w:rsidR="00E462E1" w:rsidRDefault="00E462E1" w:rsidP="00FC1D38">
      <w:pPr>
        <w:pStyle w:val="ListParagraph"/>
        <w:numPr>
          <w:ilvl w:val="0"/>
          <w:numId w:val="31"/>
        </w:numPr>
      </w:pPr>
      <w:r>
        <w:t>Die „</w:t>
      </w:r>
      <w:r w:rsidRPr="003460CE">
        <w:t>Ladezeit bei Navigation</w:t>
      </w:r>
      <w:r>
        <w:t xml:space="preserve">“ darf nicht zu lange dauern, ansonsten würde die User Experience wesentlich darunter leiden. Das könnte dazu führen, dass die Nutzer nicht mehr mit </w:t>
      </w:r>
      <w:proofErr w:type="gramStart"/>
      <w:r>
        <w:t>der Wall</w:t>
      </w:r>
      <w:proofErr w:type="gramEnd"/>
      <w:r>
        <w:t xml:space="preserve"> interagieren wollen. Darum ist dieses Kriterium wichtig.</w:t>
      </w:r>
    </w:p>
    <w:p w:rsidR="00E462E1" w:rsidRDefault="00E462E1" w:rsidP="00FC1D38">
      <w:pPr>
        <w:pStyle w:val="ListParagraph"/>
        <w:numPr>
          <w:ilvl w:val="0"/>
          <w:numId w:val="31"/>
        </w:numPr>
      </w:pPr>
      <w:r>
        <w:t>Das Kriterium „</w:t>
      </w:r>
      <w:r w:rsidRPr="003B19A7">
        <w:t>Abhängigkeit von externen Komponenten</w:t>
      </w:r>
      <w:r>
        <w:t>“ ist ebenfalls wichtig. Sind Komponenten über eine Zeit lang nicht verfügbar, übt sich dies negativ auf den Betrieb aus.</w:t>
      </w:r>
    </w:p>
    <w:p w:rsidR="00E462E1" w:rsidRPr="00350BAB" w:rsidRDefault="00E462E1" w:rsidP="00E462E1">
      <w:r>
        <w:t>Die Evaluation wurde manuell durchgeführt. Die Bewertung der einzelnen Kriterien mittels wenig wichtig (1), bedingt wichtig (3) und sehr wichtig (5) ist selbstsprechend und wird daher nicht begründet.</w:t>
      </w:r>
    </w:p>
    <w:tbl>
      <w:tblPr>
        <w:tblStyle w:val="MediumShading1-Accent1"/>
        <w:tblW w:w="0" w:type="auto"/>
        <w:tblInd w:w="108" w:type="dxa"/>
        <w:tblLook w:val="0420" w:firstRow="1" w:lastRow="0" w:firstColumn="0" w:lastColumn="0" w:noHBand="0" w:noVBand="1"/>
      </w:tblPr>
      <w:tblGrid>
        <w:gridCol w:w="2259"/>
        <w:gridCol w:w="1213"/>
        <w:gridCol w:w="1129"/>
        <w:gridCol w:w="644"/>
        <w:gridCol w:w="1203"/>
        <w:gridCol w:w="782"/>
        <w:gridCol w:w="1260"/>
        <w:gridCol w:w="690"/>
      </w:tblGrid>
      <w:tr w:rsidR="00E462E1" w:rsidTr="00F93041">
        <w:trPr>
          <w:cnfStyle w:val="100000000000" w:firstRow="1" w:lastRow="0" w:firstColumn="0" w:lastColumn="0" w:oddVBand="0" w:evenVBand="0" w:oddHBand="0" w:evenHBand="0" w:firstRowFirstColumn="0" w:firstRowLastColumn="0" w:lastRowFirstColumn="0" w:lastRowLastColumn="0"/>
          <w:trHeight w:val="59"/>
        </w:trPr>
        <w:tc>
          <w:tcPr>
            <w:tcW w:w="0" w:type="auto"/>
            <w:gridSpan w:val="7"/>
          </w:tcPr>
          <w:p w:rsidR="00E462E1" w:rsidRPr="003532A0" w:rsidRDefault="00E462E1" w:rsidP="00F93041">
            <w:pPr>
              <w:rPr>
                <w:b w:val="0"/>
                <w:bCs w:val="0"/>
              </w:rPr>
            </w:pPr>
            <w:r w:rsidRPr="00912A79">
              <w:t>Nutzwerta</w:t>
            </w:r>
            <w:r>
              <w:t>nalyse: PDF-Darstellung</w:t>
            </w:r>
          </w:p>
        </w:tc>
        <w:tc>
          <w:tcPr>
            <w:tcW w:w="0" w:type="auto"/>
          </w:tcPr>
          <w:p w:rsidR="00E462E1" w:rsidRPr="00912A79" w:rsidRDefault="00E462E1" w:rsidP="00F93041"/>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0" w:type="auto"/>
          </w:tcPr>
          <w:p w:rsidR="00E462E1" w:rsidRDefault="00E462E1" w:rsidP="00F93041"/>
        </w:tc>
        <w:tc>
          <w:tcPr>
            <w:tcW w:w="0" w:type="auto"/>
            <w:tcBorders>
              <w:right w:val="single" w:sz="6" w:space="0" w:color="848491"/>
            </w:tcBorders>
          </w:tcPr>
          <w:p w:rsidR="00E462E1" w:rsidRPr="00F9181E" w:rsidRDefault="00E462E1" w:rsidP="00F93041">
            <w:pPr>
              <w:rPr>
                <w:b/>
              </w:rPr>
            </w:pPr>
          </w:p>
        </w:tc>
        <w:tc>
          <w:tcPr>
            <w:tcW w:w="1773" w:type="dxa"/>
            <w:gridSpan w:val="2"/>
            <w:tcBorders>
              <w:left w:val="single" w:sz="6" w:space="0" w:color="848491"/>
              <w:right w:val="single" w:sz="6" w:space="0" w:color="848491"/>
            </w:tcBorders>
          </w:tcPr>
          <w:p w:rsidR="00E462E1" w:rsidRPr="00F9181E" w:rsidRDefault="00E462E1" w:rsidP="00F93041">
            <w:r>
              <w:rPr>
                <w:b/>
                <w:bCs/>
              </w:rPr>
              <w:t xml:space="preserve">Variante 1: </w:t>
            </w:r>
            <w:r w:rsidRPr="00234C20">
              <w:rPr>
                <w:b/>
                <w:bCs/>
              </w:rPr>
              <w:t xml:space="preserve">PDF direkt </w:t>
            </w:r>
            <w:r>
              <w:rPr>
                <w:b/>
                <w:bCs/>
              </w:rPr>
              <w:t>d</w:t>
            </w:r>
            <w:r w:rsidRPr="00234C20">
              <w:rPr>
                <w:b/>
                <w:bCs/>
              </w:rPr>
              <w:t>arstellen</w:t>
            </w:r>
          </w:p>
        </w:tc>
        <w:tc>
          <w:tcPr>
            <w:tcW w:w="1985" w:type="dxa"/>
            <w:gridSpan w:val="2"/>
            <w:tcBorders>
              <w:left w:val="single" w:sz="6" w:space="0" w:color="848491"/>
              <w:right w:val="single" w:sz="6" w:space="0" w:color="848491"/>
            </w:tcBorders>
          </w:tcPr>
          <w:p w:rsidR="00E462E1" w:rsidRPr="00912A79" w:rsidRDefault="00E462E1" w:rsidP="00F93041">
            <w:pPr>
              <w:rPr>
                <w:b/>
                <w:bCs/>
              </w:rPr>
            </w:pPr>
            <w:r>
              <w:rPr>
                <w:b/>
                <w:bCs/>
              </w:rPr>
              <w:t xml:space="preserve">Variante 2: </w:t>
            </w:r>
            <w:r w:rsidRPr="003E591E">
              <w:rPr>
                <w:b/>
                <w:bCs/>
              </w:rPr>
              <w:t>Umwandlung zu XPS</w:t>
            </w:r>
          </w:p>
        </w:tc>
        <w:tc>
          <w:tcPr>
            <w:tcW w:w="1950" w:type="dxa"/>
            <w:gridSpan w:val="2"/>
            <w:tcBorders>
              <w:left w:val="single" w:sz="6" w:space="0" w:color="848491"/>
            </w:tcBorders>
          </w:tcPr>
          <w:p w:rsidR="00E462E1" w:rsidRPr="00912A79" w:rsidRDefault="00E462E1" w:rsidP="00F93041">
            <w:pPr>
              <w:rPr>
                <w:b/>
                <w:bCs/>
              </w:rPr>
            </w:pPr>
            <w:r>
              <w:rPr>
                <w:b/>
                <w:bCs/>
              </w:rPr>
              <w:t xml:space="preserve">Variante 3: </w:t>
            </w:r>
            <w:r w:rsidRPr="003E591E">
              <w:rPr>
                <w:b/>
                <w:bCs/>
              </w:rPr>
              <w:t>Umwandlung zu Bild</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0" w:type="auto"/>
          </w:tcPr>
          <w:p w:rsidR="00E462E1" w:rsidRPr="00012ACD" w:rsidRDefault="00E462E1" w:rsidP="00F93041">
            <w:pPr>
              <w:rPr>
                <w:b/>
              </w:rPr>
            </w:pPr>
            <w:r w:rsidRPr="00012ACD">
              <w:rPr>
                <w:b/>
              </w:rPr>
              <w:t>Kriterium</w:t>
            </w:r>
          </w:p>
        </w:tc>
        <w:tc>
          <w:tcPr>
            <w:tcW w:w="0" w:type="auto"/>
            <w:tcBorders>
              <w:right w:val="single" w:sz="6" w:space="0" w:color="848491"/>
            </w:tcBorders>
          </w:tcPr>
          <w:p w:rsidR="00E462E1" w:rsidRPr="00012ACD" w:rsidRDefault="00E462E1" w:rsidP="00F93041">
            <w:pPr>
              <w:jc w:val="right"/>
              <w:rPr>
                <w:b/>
              </w:rPr>
            </w:pPr>
            <w:r w:rsidRPr="00012ACD">
              <w:rPr>
                <w:b/>
              </w:rPr>
              <w:t>Gewichtung</w:t>
            </w:r>
          </w:p>
        </w:tc>
        <w:tc>
          <w:tcPr>
            <w:tcW w:w="0" w:type="auto"/>
            <w:tcBorders>
              <w:left w:val="single" w:sz="6" w:space="0" w:color="848491"/>
            </w:tcBorders>
          </w:tcPr>
          <w:p w:rsidR="00E462E1" w:rsidRPr="00912A79" w:rsidRDefault="00E462E1" w:rsidP="00F93041">
            <w:pPr>
              <w:jc w:val="right"/>
              <w:rPr>
                <w:b/>
                <w:bCs/>
              </w:rPr>
            </w:pPr>
            <w:r>
              <w:rPr>
                <w:b/>
                <w:bCs/>
              </w:rPr>
              <w:t>Bewertung</w:t>
            </w:r>
          </w:p>
        </w:tc>
        <w:tc>
          <w:tcPr>
            <w:tcW w:w="644" w:type="dxa"/>
            <w:tcBorders>
              <w:right w:val="single" w:sz="6" w:space="0" w:color="848491"/>
            </w:tcBorders>
          </w:tcPr>
          <w:p w:rsidR="00E462E1" w:rsidRPr="00912A79" w:rsidRDefault="00E462E1" w:rsidP="00F93041">
            <w:pPr>
              <w:jc w:val="right"/>
              <w:rPr>
                <w:b/>
                <w:bCs/>
              </w:rPr>
            </w:pPr>
            <w:r>
              <w:rPr>
                <w:b/>
                <w:bCs/>
              </w:rPr>
              <w:t>Total</w:t>
            </w:r>
          </w:p>
        </w:tc>
        <w:tc>
          <w:tcPr>
            <w:tcW w:w="1203" w:type="dxa"/>
            <w:tcBorders>
              <w:left w:val="single" w:sz="6" w:space="0" w:color="848491"/>
            </w:tcBorders>
          </w:tcPr>
          <w:p w:rsidR="00E462E1" w:rsidRPr="00912A79" w:rsidRDefault="00E462E1" w:rsidP="00F93041">
            <w:pPr>
              <w:jc w:val="right"/>
              <w:rPr>
                <w:b/>
                <w:bCs/>
              </w:rPr>
            </w:pPr>
            <w:r>
              <w:rPr>
                <w:b/>
                <w:bCs/>
              </w:rPr>
              <w:t>Bewertung</w:t>
            </w:r>
          </w:p>
        </w:tc>
        <w:tc>
          <w:tcPr>
            <w:tcW w:w="782" w:type="dxa"/>
            <w:tcBorders>
              <w:right w:val="single" w:sz="6" w:space="0" w:color="848491"/>
            </w:tcBorders>
          </w:tcPr>
          <w:p w:rsidR="00E462E1" w:rsidRPr="00912A79" w:rsidRDefault="00E462E1" w:rsidP="00F93041">
            <w:pPr>
              <w:jc w:val="right"/>
              <w:rPr>
                <w:b/>
                <w:bCs/>
              </w:rPr>
            </w:pPr>
            <w:r>
              <w:rPr>
                <w:b/>
                <w:bCs/>
              </w:rPr>
              <w:t>Total</w:t>
            </w:r>
          </w:p>
        </w:tc>
        <w:tc>
          <w:tcPr>
            <w:tcW w:w="1260" w:type="dxa"/>
            <w:tcBorders>
              <w:left w:val="single" w:sz="6" w:space="0" w:color="848491"/>
            </w:tcBorders>
          </w:tcPr>
          <w:p w:rsidR="00E462E1" w:rsidRPr="00912A79" w:rsidRDefault="00E462E1" w:rsidP="00F93041">
            <w:pPr>
              <w:jc w:val="right"/>
              <w:rPr>
                <w:b/>
                <w:bCs/>
              </w:rPr>
            </w:pPr>
            <w:r>
              <w:rPr>
                <w:b/>
                <w:bCs/>
              </w:rPr>
              <w:t>Bewertung</w:t>
            </w:r>
          </w:p>
        </w:tc>
        <w:tc>
          <w:tcPr>
            <w:tcW w:w="0" w:type="auto"/>
          </w:tcPr>
          <w:p w:rsidR="00E462E1" w:rsidRPr="00912A79" w:rsidRDefault="00E462E1" w:rsidP="00F93041">
            <w:pPr>
              <w:jc w:val="right"/>
              <w:rPr>
                <w:b/>
                <w:bCs/>
              </w:rPr>
            </w:pPr>
            <w:r>
              <w:rPr>
                <w:b/>
                <w:bCs/>
              </w:rPr>
              <w:t>Total</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0" w:type="auto"/>
          </w:tcPr>
          <w:p w:rsidR="00E462E1" w:rsidRPr="000465E2" w:rsidRDefault="00E462E1" w:rsidP="00F93041">
            <w:pPr>
              <w:rPr>
                <w:b/>
              </w:rPr>
            </w:pPr>
            <w:r>
              <w:rPr>
                <w:b/>
              </w:rPr>
              <w:t>Programmieraufwand</w:t>
            </w:r>
          </w:p>
        </w:tc>
        <w:tc>
          <w:tcPr>
            <w:tcW w:w="0" w:type="auto"/>
            <w:tcBorders>
              <w:right w:val="single" w:sz="6" w:space="0" w:color="848491"/>
            </w:tcBorders>
          </w:tcPr>
          <w:p w:rsidR="00E462E1" w:rsidRPr="001D4A52" w:rsidRDefault="00E462E1" w:rsidP="00F93041">
            <w:pPr>
              <w:jc w:val="right"/>
            </w:pPr>
            <w:r w:rsidRPr="001D4A52">
              <w:t>3</w:t>
            </w:r>
          </w:p>
        </w:tc>
        <w:tc>
          <w:tcPr>
            <w:tcW w:w="0" w:type="auto"/>
            <w:tcBorders>
              <w:left w:val="single" w:sz="6" w:space="0" w:color="848491"/>
            </w:tcBorders>
          </w:tcPr>
          <w:p w:rsidR="00E462E1" w:rsidRPr="001D4A52" w:rsidRDefault="00E462E1" w:rsidP="00F93041">
            <w:pPr>
              <w:jc w:val="right"/>
            </w:pPr>
            <w:r w:rsidRPr="001D4A52">
              <w:t>1</w:t>
            </w:r>
          </w:p>
        </w:tc>
        <w:tc>
          <w:tcPr>
            <w:tcW w:w="644" w:type="dxa"/>
            <w:tcBorders>
              <w:right w:val="single" w:sz="6" w:space="0" w:color="848491"/>
            </w:tcBorders>
          </w:tcPr>
          <w:p w:rsidR="00E462E1" w:rsidRPr="001D4A52" w:rsidRDefault="00E462E1" w:rsidP="00F93041">
            <w:pPr>
              <w:jc w:val="right"/>
            </w:pPr>
            <w:r w:rsidRPr="001D4A52">
              <w:t>3</w:t>
            </w:r>
          </w:p>
        </w:tc>
        <w:tc>
          <w:tcPr>
            <w:tcW w:w="1203" w:type="dxa"/>
            <w:tcBorders>
              <w:left w:val="single" w:sz="6" w:space="0" w:color="848491"/>
            </w:tcBorders>
          </w:tcPr>
          <w:p w:rsidR="00E462E1" w:rsidRPr="001D4A52" w:rsidRDefault="00E462E1" w:rsidP="00F93041">
            <w:pPr>
              <w:jc w:val="right"/>
            </w:pPr>
            <w:r w:rsidRPr="001D4A52">
              <w:t>3</w:t>
            </w:r>
          </w:p>
        </w:tc>
        <w:tc>
          <w:tcPr>
            <w:tcW w:w="782" w:type="dxa"/>
            <w:tcBorders>
              <w:right w:val="single" w:sz="6" w:space="0" w:color="848491"/>
            </w:tcBorders>
          </w:tcPr>
          <w:p w:rsidR="00E462E1" w:rsidRPr="001D4A52" w:rsidRDefault="00E462E1" w:rsidP="00F93041">
            <w:pPr>
              <w:jc w:val="right"/>
            </w:pPr>
            <w:r w:rsidRPr="001D4A52">
              <w:t>9</w:t>
            </w:r>
          </w:p>
        </w:tc>
        <w:tc>
          <w:tcPr>
            <w:tcW w:w="1260" w:type="dxa"/>
            <w:tcBorders>
              <w:left w:val="single" w:sz="6" w:space="0" w:color="848491"/>
            </w:tcBorders>
          </w:tcPr>
          <w:p w:rsidR="00E462E1" w:rsidRPr="001D4A52" w:rsidRDefault="00E462E1" w:rsidP="00F93041">
            <w:pPr>
              <w:jc w:val="right"/>
            </w:pPr>
            <w:r w:rsidRPr="001D4A52">
              <w:t>5</w:t>
            </w:r>
          </w:p>
        </w:tc>
        <w:tc>
          <w:tcPr>
            <w:tcW w:w="0" w:type="auto"/>
          </w:tcPr>
          <w:p w:rsidR="00E462E1" w:rsidRPr="001D4A52" w:rsidRDefault="00E462E1" w:rsidP="00F93041">
            <w:pPr>
              <w:jc w:val="right"/>
            </w:pPr>
            <w:r w:rsidRPr="001D4A52">
              <w:t>15</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0" w:type="auto"/>
          </w:tcPr>
          <w:p w:rsidR="00E462E1" w:rsidRPr="000465E2" w:rsidRDefault="00E462E1" w:rsidP="00F93041">
            <w:pPr>
              <w:rPr>
                <w:b/>
              </w:rPr>
            </w:pPr>
            <w:r>
              <w:rPr>
                <w:b/>
              </w:rPr>
              <w:t>Darstellungsqualität</w:t>
            </w:r>
          </w:p>
        </w:tc>
        <w:tc>
          <w:tcPr>
            <w:tcW w:w="0" w:type="auto"/>
            <w:tcBorders>
              <w:right w:val="single" w:sz="6" w:space="0" w:color="848491"/>
            </w:tcBorders>
          </w:tcPr>
          <w:p w:rsidR="00E462E1" w:rsidRPr="001D4A52" w:rsidRDefault="00E462E1" w:rsidP="00F93041">
            <w:pPr>
              <w:jc w:val="right"/>
            </w:pPr>
            <w:r w:rsidRPr="001D4A52">
              <w:t>3</w:t>
            </w:r>
          </w:p>
        </w:tc>
        <w:tc>
          <w:tcPr>
            <w:tcW w:w="0" w:type="auto"/>
            <w:tcBorders>
              <w:left w:val="single" w:sz="6" w:space="0" w:color="848491"/>
            </w:tcBorders>
          </w:tcPr>
          <w:p w:rsidR="00E462E1" w:rsidRPr="001D4A52" w:rsidRDefault="00E462E1" w:rsidP="00F93041">
            <w:pPr>
              <w:jc w:val="right"/>
            </w:pPr>
            <w:r w:rsidRPr="001D4A52">
              <w:t>5</w:t>
            </w:r>
          </w:p>
        </w:tc>
        <w:tc>
          <w:tcPr>
            <w:tcW w:w="644" w:type="dxa"/>
            <w:tcBorders>
              <w:right w:val="single" w:sz="6" w:space="0" w:color="848491"/>
            </w:tcBorders>
          </w:tcPr>
          <w:p w:rsidR="00E462E1" w:rsidRPr="001D4A52" w:rsidRDefault="00E462E1" w:rsidP="00F93041">
            <w:pPr>
              <w:jc w:val="right"/>
            </w:pPr>
            <w:r w:rsidRPr="001D4A52">
              <w:t>15</w:t>
            </w:r>
          </w:p>
        </w:tc>
        <w:tc>
          <w:tcPr>
            <w:tcW w:w="1203" w:type="dxa"/>
            <w:tcBorders>
              <w:left w:val="single" w:sz="6" w:space="0" w:color="848491"/>
            </w:tcBorders>
          </w:tcPr>
          <w:p w:rsidR="00E462E1" w:rsidRPr="001D4A52" w:rsidRDefault="00E462E1" w:rsidP="00F93041">
            <w:pPr>
              <w:jc w:val="right"/>
            </w:pPr>
            <w:r w:rsidRPr="001D4A52">
              <w:t>5</w:t>
            </w:r>
          </w:p>
        </w:tc>
        <w:tc>
          <w:tcPr>
            <w:tcW w:w="782" w:type="dxa"/>
            <w:tcBorders>
              <w:right w:val="single" w:sz="6" w:space="0" w:color="848491"/>
            </w:tcBorders>
          </w:tcPr>
          <w:p w:rsidR="00E462E1" w:rsidRPr="001D4A52" w:rsidRDefault="00E462E1" w:rsidP="00F93041">
            <w:pPr>
              <w:jc w:val="right"/>
            </w:pPr>
            <w:r w:rsidRPr="001D4A52">
              <w:t>15</w:t>
            </w:r>
          </w:p>
        </w:tc>
        <w:tc>
          <w:tcPr>
            <w:tcW w:w="1260" w:type="dxa"/>
            <w:tcBorders>
              <w:left w:val="single" w:sz="6" w:space="0" w:color="848491"/>
            </w:tcBorders>
          </w:tcPr>
          <w:p w:rsidR="00E462E1" w:rsidRPr="001D4A52" w:rsidRDefault="00E462E1" w:rsidP="00F93041">
            <w:pPr>
              <w:jc w:val="right"/>
            </w:pPr>
            <w:r w:rsidRPr="001D4A52">
              <w:t>3</w:t>
            </w:r>
          </w:p>
        </w:tc>
        <w:tc>
          <w:tcPr>
            <w:tcW w:w="0" w:type="auto"/>
          </w:tcPr>
          <w:p w:rsidR="00E462E1" w:rsidRPr="001D4A52" w:rsidRDefault="00E462E1" w:rsidP="00F93041">
            <w:pPr>
              <w:jc w:val="right"/>
            </w:pPr>
            <w:r w:rsidRPr="001D4A52">
              <w:t>9</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0" w:type="auto"/>
          </w:tcPr>
          <w:p w:rsidR="00E462E1" w:rsidRPr="002564A9" w:rsidRDefault="00E462E1" w:rsidP="00F93041">
            <w:pPr>
              <w:rPr>
                <w:b/>
              </w:rPr>
            </w:pPr>
            <w:r>
              <w:rPr>
                <w:b/>
              </w:rPr>
              <w:t>Ladezeit bei Navigation</w:t>
            </w:r>
          </w:p>
        </w:tc>
        <w:tc>
          <w:tcPr>
            <w:tcW w:w="0" w:type="auto"/>
            <w:tcBorders>
              <w:right w:val="single" w:sz="6" w:space="0" w:color="848491"/>
            </w:tcBorders>
          </w:tcPr>
          <w:p w:rsidR="00E462E1" w:rsidRPr="001D4A52" w:rsidRDefault="00E462E1" w:rsidP="00F93041">
            <w:pPr>
              <w:jc w:val="right"/>
            </w:pPr>
            <w:r w:rsidRPr="001D4A52">
              <w:t>5</w:t>
            </w:r>
          </w:p>
        </w:tc>
        <w:tc>
          <w:tcPr>
            <w:tcW w:w="0" w:type="auto"/>
            <w:tcBorders>
              <w:left w:val="single" w:sz="6" w:space="0" w:color="848491"/>
            </w:tcBorders>
          </w:tcPr>
          <w:p w:rsidR="00E462E1" w:rsidRPr="001D4A52" w:rsidRDefault="00E462E1" w:rsidP="00F93041">
            <w:pPr>
              <w:jc w:val="right"/>
            </w:pPr>
            <w:r w:rsidRPr="001D4A52">
              <w:t>3</w:t>
            </w:r>
          </w:p>
        </w:tc>
        <w:tc>
          <w:tcPr>
            <w:tcW w:w="644" w:type="dxa"/>
            <w:tcBorders>
              <w:right w:val="single" w:sz="6" w:space="0" w:color="848491"/>
            </w:tcBorders>
          </w:tcPr>
          <w:p w:rsidR="00E462E1" w:rsidRPr="001D4A52" w:rsidRDefault="00E462E1" w:rsidP="00F93041">
            <w:pPr>
              <w:jc w:val="right"/>
            </w:pPr>
            <w:r w:rsidRPr="001D4A52">
              <w:t>15</w:t>
            </w:r>
          </w:p>
        </w:tc>
        <w:tc>
          <w:tcPr>
            <w:tcW w:w="1203" w:type="dxa"/>
            <w:tcBorders>
              <w:left w:val="single" w:sz="6" w:space="0" w:color="848491"/>
            </w:tcBorders>
          </w:tcPr>
          <w:p w:rsidR="00E462E1" w:rsidRPr="001D4A52" w:rsidRDefault="00E462E1" w:rsidP="00F93041">
            <w:pPr>
              <w:jc w:val="right"/>
            </w:pPr>
            <w:r w:rsidRPr="001D4A52">
              <w:t>1</w:t>
            </w:r>
          </w:p>
        </w:tc>
        <w:tc>
          <w:tcPr>
            <w:tcW w:w="782" w:type="dxa"/>
            <w:tcBorders>
              <w:right w:val="single" w:sz="6" w:space="0" w:color="848491"/>
            </w:tcBorders>
          </w:tcPr>
          <w:p w:rsidR="00E462E1" w:rsidRPr="001D4A52" w:rsidRDefault="00E462E1" w:rsidP="00F93041">
            <w:pPr>
              <w:jc w:val="right"/>
            </w:pPr>
            <w:r w:rsidRPr="001D4A52">
              <w:t>5</w:t>
            </w:r>
          </w:p>
        </w:tc>
        <w:tc>
          <w:tcPr>
            <w:tcW w:w="1260" w:type="dxa"/>
            <w:tcBorders>
              <w:left w:val="single" w:sz="6" w:space="0" w:color="848491"/>
            </w:tcBorders>
          </w:tcPr>
          <w:p w:rsidR="00E462E1" w:rsidRPr="001D4A52" w:rsidRDefault="00E462E1" w:rsidP="00F93041">
            <w:pPr>
              <w:jc w:val="right"/>
            </w:pPr>
            <w:r w:rsidRPr="001D4A52">
              <w:t>5</w:t>
            </w:r>
          </w:p>
        </w:tc>
        <w:tc>
          <w:tcPr>
            <w:tcW w:w="0" w:type="auto"/>
          </w:tcPr>
          <w:p w:rsidR="00E462E1" w:rsidRPr="001D4A52" w:rsidRDefault="00E462E1" w:rsidP="00F93041">
            <w:pPr>
              <w:jc w:val="right"/>
            </w:pPr>
            <w:r w:rsidRPr="001D4A52">
              <w:t>25</w:t>
            </w:r>
          </w:p>
        </w:tc>
      </w:tr>
      <w:tr w:rsidR="00E462E1" w:rsidRPr="000465E2" w:rsidTr="00F93041">
        <w:trPr>
          <w:cnfStyle w:val="000000010000" w:firstRow="0" w:lastRow="0" w:firstColumn="0" w:lastColumn="0" w:oddVBand="0" w:evenVBand="0" w:oddHBand="0" w:evenHBand="1" w:firstRowFirstColumn="0" w:firstRowLastColumn="0" w:lastRowFirstColumn="0" w:lastRowLastColumn="0"/>
        </w:trPr>
        <w:tc>
          <w:tcPr>
            <w:tcW w:w="0" w:type="auto"/>
          </w:tcPr>
          <w:p w:rsidR="00E462E1" w:rsidRPr="000465E2" w:rsidRDefault="00E462E1" w:rsidP="00F93041">
            <w:pPr>
              <w:rPr>
                <w:b/>
              </w:rPr>
            </w:pPr>
            <w:r>
              <w:rPr>
                <w:b/>
              </w:rPr>
              <w:t>Abhängigkeit von externen Komponenten</w:t>
            </w:r>
          </w:p>
        </w:tc>
        <w:tc>
          <w:tcPr>
            <w:tcW w:w="0" w:type="auto"/>
            <w:tcBorders>
              <w:right w:val="single" w:sz="6" w:space="0" w:color="848491"/>
            </w:tcBorders>
          </w:tcPr>
          <w:p w:rsidR="00E462E1" w:rsidRPr="001D4A52" w:rsidRDefault="00E462E1" w:rsidP="00F93041">
            <w:pPr>
              <w:jc w:val="right"/>
            </w:pPr>
            <w:r w:rsidRPr="001D4A52">
              <w:t>5</w:t>
            </w:r>
          </w:p>
        </w:tc>
        <w:tc>
          <w:tcPr>
            <w:tcW w:w="0" w:type="auto"/>
            <w:tcBorders>
              <w:left w:val="single" w:sz="6" w:space="0" w:color="848491"/>
            </w:tcBorders>
          </w:tcPr>
          <w:p w:rsidR="00E462E1" w:rsidRPr="001D4A52" w:rsidRDefault="00E462E1" w:rsidP="00F93041">
            <w:pPr>
              <w:jc w:val="right"/>
            </w:pPr>
            <w:r w:rsidRPr="001D4A52">
              <w:t>1</w:t>
            </w:r>
          </w:p>
        </w:tc>
        <w:tc>
          <w:tcPr>
            <w:tcW w:w="644" w:type="dxa"/>
            <w:tcBorders>
              <w:right w:val="single" w:sz="6" w:space="0" w:color="848491"/>
            </w:tcBorders>
          </w:tcPr>
          <w:p w:rsidR="00E462E1" w:rsidRPr="001D4A52" w:rsidRDefault="00E462E1" w:rsidP="00F93041">
            <w:pPr>
              <w:jc w:val="right"/>
            </w:pPr>
            <w:r>
              <w:t>5</w:t>
            </w:r>
          </w:p>
        </w:tc>
        <w:tc>
          <w:tcPr>
            <w:tcW w:w="1203" w:type="dxa"/>
            <w:tcBorders>
              <w:left w:val="single" w:sz="6" w:space="0" w:color="848491"/>
            </w:tcBorders>
          </w:tcPr>
          <w:p w:rsidR="00E462E1" w:rsidRPr="001D4A52" w:rsidRDefault="00E462E1" w:rsidP="00F93041">
            <w:pPr>
              <w:jc w:val="right"/>
            </w:pPr>
            <w:r w:rsidRPr="001D4A52">
              <w:t>3</w:t>
            </w:r>
          </w:p>
        </w:tc>
        <w:tc>
          <w:tcPr>
            <w:tcW w:w="782" w:type="dxa"/>
            <w:tcBorders>
              <w:right w:val="single" w:sz="6" w:space="0" w:color="848491"/>
            </w:tcBorders>
          </w:tcPr>
          <w:p w:rsidR="00E462E1" w:rsidRPr="001D4A52" w:rsidRDefault="00E462E1" w:rsidP="00F93041">
            <w:pPr>
              <w:jc w:val="right"/>
            </w:pPr>
            <w:r w:rsidRPr="001D4A52">
              <w:t>15</w:t>
            </w:r>
          </w:p>
        </w:tc>
        <w:tc>
          <w:tcPr>
            <w:tcW w:w="1260" w:type="dxa"/>
            <w:tcBorders>
              <w:left w:val="single" w:sz="6" w:space="0" w:color="848491"/>
            </w:tcBorders>
          </w:tcPr>
          <w:p w:rsidR="00E462E1" w:rsidRPr="001D4A52" w:rsidRDefault="00E462E1" w:rsidP="00F93041">
            <w:pPr>
              <w:jc w:val="right"/>
            </w:pPr>
            <w:r w:rsidRPr="001D4A52">
              <w:t>5</w:t>
            </w:r>
          </w:p>
        </w:tc>
        <w:tc>
          <w:tcPr>
            <w:tcW w:w="0" w:type="auto"/>
          </w:tcPr>
          <w:p w:rsidR="00E462E1" w:rsidRPr="001D4A52" w:rsidRDefault="00E462E1" w:rsidP="00F93041">
            <w:pPr>
              <w:jc w:val="right"/>
            </w:pPr>
            <w:r w:rsidRPr="001D4A52">
              <w:t>2</w:t>
            </w:r>
            <w:r>
              <w:t>5</w:t>
            </w:r>
          </w:p>
        </w:tc>
      </w:tr>
      <w:tr w:rsidR="00E462E1" w:rsidRPr="000465E2" w:rsidTr="00F93041">
        <w:trPr>
          <w:cnfStyle w:val="000000100000" w:firstRow="0" w:lastRow="0" w:firstColumn="0" w:lastColumn="0" w:oddVBand="0" w:evenVBand="0" w:oddHBand="1" w:evenHBand="0" w:firstRowFirstColumn="0" w:firstRowLastColumn="0" w:lastRowFirstColumn="0" w:lastRowLastColumn="0"/>
        </w:trPr>
        <w:tc>
          <w:tcPr>
            <w:tcW w:w="0" w:type="auto"/>
          </w:tcPr>
          <w:p w:rsidR="00E462E1" w:rsidRPr="000465E2" w:rsidRDefault="00E462E1" w:rsidP="00F93041">
            <w:pPr>
              <w:rPr>
                <w:b/>
              </w:rPr>
            </w:pPr>
            <w:r w:rsidRPr="000465E2">
              <w:rPr>
                <w:b/>
              </w:rPr>
              <w:t>Total Punkte</w:t>
            </w:r>
          </w:p>
        </w:tc>
        <w:tc>
          <w:tcPr>
            <w:tcW w:w="0" w:type="auto"/>
            <w:tcBorders>
              <w:right w:val="single" w:sz="6" w:space="0" w:color="848491"/>
            </w:tcBorders>
          </w:tcPr>
          <w:p w:rsidR="00E462E1" w:rsidRPr="001D4A52" w:rsidRDefault="00E462E1" w:rsidP="00F93041">
            <w:pPr>
              <w:jc w:val="right"/>
            </w:pPr>
          </w:p>
        </w:tc>
        <w:tc>
          <w:tcPr>
            <w:tcW w:w="0" w:type="auto"/>
            <w:tcBorders>
              <w:left w:val="single" w:sz="6" w:space="0" w:color="848491"/>
            </w:tcBorders>
          </w:tcPr>
          <w:p w:rsidR="00E462E1" w:rsidRPr="00B5770A" w:rsidRDefault="00E462E1" w:rsidP="00F93041">
            <w:pPr>
              <w:jc w:val="right"/>
              <w:rPr>
                <w:b/>
              </w:rPr>
            </w:pPr>
          </w:p>
        </w:tc>
        <w:tc>
          <w:tcPr>
            <w:tcW w:w="644" w:type="dxa"/>
            <w:tcBorders>
              <w:right w:val="single" w:sz="6" w:space="0" w:color="848491"/>
            </w:tcBorders>
          </w:tcPr>
          <w:p w:rsidR="00E462E1" w:rsidRPr="00B5770A" w:rsidRDefault="00E462E1" w:rsidP="00F93041">
            <w:pPr>
              <w:jc w:val="right"/>
              <w:rPr>
                <w:b/>
              </w:rPr>
            </w:pPr>
            <w:r w:rsidRPr="00B5770A">
              <w:rPr>
                <w:b/>
              </w:rPr>
              <w:t>33</w:t>
            </w:r>
          </w:p>
        </w:tc>
        <w:tc>
          <w:tcPr>
            <w:tcW w:w="1203" w:type="dxa"/>
            <w:tcBorders>
              <w:left w:val="single" w:sz="6" w:space="0" w:color="848491"/>
            </w:tcBorders>
          </w:tcPr>
          <w:p w:rsidR="00E462E1" w:rsidRPr="00B5770A" w:rsidRDefault="00E462E1" w:rsidP="00F93041">
            <w:pPr>
              <w:jc w:val="right"/>
              <w:rPr>
                <w:b/>
              </w:rPr>
            </w:pPr>
          </w:p>
        </w:tc>
        <w:tc>
          <w:tcPr>
            <w:tcW w:w="782" w:type="dxa"/>
            <w:tcBorders>
              <w:right w:val="single" w:sz="6" w:space="0" w:color="848491"/>
            </w:tcBorders>
          </w:tcPr>
          <w:p w:rsidR="00E462E1" w:rsidRPr="00B5770A" w:rsidRDefault="00E462E1" w:rsidP="00F93041">
            <w:pPr>
              <w:jc w:val="right"/>
              <w:rPr>
                <w:b/>
              </w:rPr>
            </w:pPr>
            <w:r w:rsidRPr="00B5770A">
              <w:rPr>
                <w:b/>
              </w:rPr>
              <w:t>44</w:t>
            </w:r>
          </w:p>
        </w:tc>
        <w:tc>
          <w:tcPr>
            <w:tcW w:w="1260" w:type="dxa"/>
            <w:tcBorders>
              <w:left w:val="single" w:sz="6" w:space="0" w:color="848491"/>
            </w:tcBorders>
          </w:tcPr>
          <w:p w:rsidR="00E462E1" w:rsidRPr="00B5770A" w:rsidRDefault="00E462E1" w:rsidP="00F93041">
            <w:pPr>
              <w:jc w:val="right"/>
              <w:rPr>
                <w:b/>
              </w:rPr>
            </w:pPr>
          </w:p>
        </w:tc>
        <w:tc>
          <w:tcPr>
            <w:tcW w:w="0" w:type="auto"/>
          </w:tcPr>
          <w:p w:rsidR="00E462E1" w:rsidRPr="00B5770A" w:rsidRDefault="00E462E1" w:rsidP="00F93041">
            <w:pPr>
              <w:jc w:val="right"/>
              <w:rPr>
                <w:b/>
              </w:rPr>
            </w:pPr>
            <w:r w:rsidRPr="00B5770A">
              <w:rPr>
                <w:b/>
              </w:rPr>
              <w:t>74</w:t>
            </w:r>
          </w:p>
        </w:tc>
      </w:tr>
      <w:tr w:rsidR="00E462E1" w:rsidRPr="000465E2" w:rsidTr="00F93041">
        <w:trPr>
          <w:cnfStyle w:val="000000010000" w:firstRow="0" w:lastRow="0" w:firstColumn="0" w:lastColumn="0" w:oddVBand="0" w:evenVBand="0" w:oddHBand="0" w:evenHBand="1" w:firstRowFirstColumn="0" w:firstRowLastColumn="0" w:lastRowFirstColumn="0" w:lastRowLastColumn="0"/>
        </w:trPr>
        <w:tc>
          <w:tcPr>
            <w:tcW w:w="0" w:type="auto"/>
          </w:tcPr>
          <w:p w:rsidR="00E462E1" w:rsidRPr="000465E2" w:rsidRDefault="00E462E1" w:rsidP="00F93041">
            <w:pPr>
              <w:rPr>
                <w:b/>
              </w:rPr>
            </w:pPr>
            <w:r w:rsidRPr="000465E2">
              <w:rPr>
                <w:b/>
              </w:rPr>
              <w:t>Rang</w:t>
            </w:r>
          </w:p>
        </w:tc>
        <w:tc>
          <w:tcPr>
            <w:tcW w:w="0" w:type="auto"/>
            <w:tcBorders>
              <w:right w:val="single" w:sz="6" w:space="0" w:color="848491"/>
            </w:tcBorders>
          </w:tcPr>
          <w:p w:rsidR="00E462E1" w:rsidRPr="001D4A52" w:rsidRDefault="00E462E1" w:rsidP="00F93041">
            <w:pPr>
              <w:jc w:val="right"/>
            </w:pPr>
          </w:p>
        </w:tc>
        <w:tc>
          <w:tcPr>
            <w:tcW w:w="0" w:type="auto"/>
            <w:tcBorders>
              <w:left w:val="single" w:sz="6" w:space="0" w:color="848491"/>
            </w:tcBorders>
          </w:tcPr>
          <w:p w:rsidR="00E462E1" w:rsidRPr="00B5770A" w:rsidRDefault="00E462E1" w:rsidP="00F93041">
            <w:pPr>
              <w:jc w:val="right"/>
              <w:rPr>
                <w:b/>
              </w:rPr>
            </w:pPr>
          </w:p>
        </w:tc>
        <w:tc>
          <w:tcPr>
            <w:tcW w:w="644" w:type="dxa"/>
            <w:tcBorders>
              <w:right w:val="single" w:sz="6" w:space="0" w:color="848491"/>
            </w:tcBorders>
          </w:tcPr>
          <w:p w:rsidR="00E462E1" w:rsidRPr="00B5770A" w:rsidRDefault="00E462E1" w:rsidP="00F93041">
            <w:pPr>
              <w:jc w:val="right"/>
              <w:rPr>
                <w:b/>
              </w:rPr>
            </w:pPr>
            <w:r w:rsidRPr="00B5770A">
              <w:rPr>
                <w:b/>
              </w:rPr>
              <w:t>3</w:t>
            </w:r>
          </w:p>
        </w:tc>
        <w:tc>
          <w:tcPr>
            <w:tcW w:w="1203" w:type="dxa"/>
            <w:tcBorders>
              <w:left w:val="single" w:sz="6" w:space="0" w:color="848491"/>
            </w:tcBorders>
          </w:tcPr>
          <w:p w:rsidR="00E462E1" w:rsidRPr="00B5770A" w:rsidRDefault="00E462E1" w:rsidP="00F93041">
            <w:pPr>
              <w:jc w:val="right"/>
              <w:rPr>
                <w:b/>
              </w:rPr>
            </w:pPr>
          </w:p>
        </w:tc>
        <w:tc>
          <w:tcPr>
            <w:tcW w:w="782" w:type="dxa"/>
            <w:tcBorders>
              <w:right w:val="single" w:sz="6" w:space="0" w:color="848491"/>
            </w:tcBorders>
          </w:tcPr>
          <w:p w:rsidR="00E462E1" w:rsidRPr="00B5770A" w:rsidRDefault="00E462E1" w:rsidP="00F93041">
            <w:pPr>
              <w:jc w:val="right"/>
              <w:rPr>
                <w:b/>
              </w:rPr>
            </w:pPr>
            <w:r w:rsidRPr="00B5770A">
              <w:rPr>
                <w:b/>
              </w:rPr>
              <w:t>2</w:t>
            </w:r>
          </w:p>
        </w:tc>
        <w:tc>
          <w:tcPr>
            <w:tcW w:w="1260" w:type="dxa"/>
            <w:tcBorders>
              <w:left w:val="single" w:sz="6" w:space="0" w:color="848491"/>
            </w:tcBorders>
          </w:tcPr>
          <w:p w:rsidR="00E462E1" w:rsidRPr="00B5770A" w:rsidRDefault="00E462E1" w:rsidP="00F93041">
            <w:pPr>
              <w:jc w:val="right"/>
              <w:rPr>
                <w:b/>
              </w:rPr>
            </w:pPr>
          </w:p>
        </w:tc>
        <w:tc>
          <w:tcPr>
            <w:tcW w:w="0" w:type="auto"/>
          </w:tcPr>
          <w:p w:rsidR="00E462E1" w:rsidRPr="00B5770A" w:rsidRDefault="00E462E1" w:rsidP="00F93041">
            <w:pPr>
              <w:jc w:val="right"/>
              <w:rPr>
                <w:b/>
              </w:rPr>
            </w:pPr>
            <w:r w:rsidRPr="00B5770A">
              <w:rPr>
                <w:b/>
              </w:rPr>
              <w:t>1</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0" w:type="auto"/>
            <w:gridSpan w:val="8"/>
          </w:tcPr>
          <w:p w:rsidR="00E462E1" w:rsidRDefault="00E462E1" w:rsidP="00F93041">
            <w:pPr>
              <w:keepNext/>
            </w:pPr>
            <w:r w:rsidRPr="00A147D6">
              <w:t>Bemerkung: Die</w:t>
            </w:r>
            <w:r>
              <w:t xml:space="preserve"> Gewichtungs- / Bewertungsskala geht von wenig (1), bedingt (3) bis zu sehr wichtig (5).</w:t>
            </w:r>
          </w:p>
        </w:tc>
      </w:tr>
    </w:tbl>
    <w:p w:rsidR="00E462E1" w:rsidRDefault="00E462E1" w:rsidP="00E462E1">
      <w:pPr>
        <w:pStyle w:val="Caption"/>
      </w:pPr>
      <w:bookmarkStart w:id="467" w:name="_Ref322071085"/>
      <w:bookmarkStart w:id="468" w:name="_Toc327468168"/>
      <w:r>
        <w:t xml:space="preserve">Tabelle </w:t>
      </w:r>
      <w:fldSimple w:instr=" SEQ Tabelle \* ARABIC ">
        <w:r w:rsidR="000E6CF3">
          <w:rPr>
            <w:noProof/>
          </w:rPr>
          <w:t>17</w:t>
        </w:r>
      </w:fldSimple>
      <w:r>
        <w:rPr>
          <w:noProof/>
        </w:rPr>
        <w:t xml:space="preserve"> </w:t>
      </w:r>
      <w:r>
        <w:t>- Nutzwertanalyse: PDF-Darstellung</w:t>
      </w:r>
      <w:bookmarkEnd w:id="467"/>
      <w:bookmarkEnd w:id="468"/>
    </w:p>
    <w:p w:rsidR="00E462E1" w:rsidRDefault="00E462E1" w:rsidP="00E462E1">
      <w:pPr>
        <w:pStyle w:val="Heading3"/>
      </w:pPr>
      <w:bookmarkStart w:id="469" w:name="_Ref326946355"/>
      <w:bookmarkStart w:id="470" w:name="_Toc327467743"/>
      <w:bookmarkStart w:id="471" w:name="_Toc327468978"/>
      <w:r>
        <w:t>Betriebskonzept der Applikation</w:t>
      </w:r>
      <w:bookmarkEnd w:id="469"/>
      <w:bookmarkEnd w:id="470"/>
      <w:bookmarkEnd w:id="471"/>
    </w:p>
    <w:p w:rsidR="00E462E1" w:rsidRDefault="00E462E1" w:rsidP="00E462E1">
      <w:r>
        <w:t xml:space="preserve">Die Ausführungen zum Betriebskonzept der HSR Videowall sind im Kapitel </w:t>
      </w:r>
      <w:r>
        <w:fldChar w:fldCharType="begin"/>
      </w:r>
      <w:r>
        <w:instrText xml:space="preserve"> REF _Ref327458492 \r \h </w:instrText>
      </w:r>
      <w:r>
        <w:fldChar w:fldCharType="separate"/>
      </w:r>
      <w:r w:rsidR="000E6CF3">
        <w:t>V.9</w:t>
      </w:r>
      <w:r>
        <w:fldChar w:fldCharType="end"/>
      </w:r>
      <w:r>
        <w:t xml:space="preserve"> </w:t>
      </w:r>
      <w:r>
        <w:fldChar w:fldCharType="begin"/>
      </w:r>
      <w:r>
        <w:instrText xml:space="preserve"> REF _Ref327458494 \h </w:instrText>
      </w:r>
      <w:r>
        <w:fldChar w:fldCharType="separate"/>
      </w:r>
      <w:r w:rsidR="000E6CF3" w:rsidRPr="00286F61">
        <w:t>Betriebskonzept</w:t>
      </w:r>
      <w:r>
        <w:fldChar w:fldCharType="end"/>
      </w:r>
      <w:r>
        <w:t xml:space="preserve"> zu finden.</w:t>
      </w:r>
    </w:p>
    <w:p w:rsidR="00E462E1" w:rsidRDefault="00E462E1" w:rsidP="00E462E1">
      <w:r>
        <w:br w:type="page"/>
      </w:r>
    </w:p>
    <w:p w:rsidR="00E462E1" w:rsidRDefault="00E462E1" w:rsidP="00E462E1">
      <w:pPr>
        <w:pStyle w:val="Heading3"/>
      </w:pPr>
      <w:bookmarkStart w:id="472" w:name="_Toc327467744"/>
      <w:bookmarkStart w:id="473" w:name="_Toc327468979"/>
      <w:r>
        <w:lastRenderedPageBreak/>
        <w:t>Lebenszyklus der Applikation</w:t>
      </w:r>
      <w:bookmarkEnd w:id="472"/>
      <w:bookmarkEnd w:id="473"/>
    </w:p>
    <w:p w:rsidR="00E462E1" w:rsidRPr="00764648" w:rsidRDefault="00E462E1" w:rsidP="00E462E1">
      <w:r>
        <w:t>In diesem Abschnitt wird der Lebenszyklus der Applikation dargestellt. Zu Beginn wird eine Übersicht gezeigt, daraufhin werden die einzelnen Schritte noch genauer beschrieben.</w:t>
      </w:r>
    </w:p>
    <w:p w:rsidR="00E462E1" w:rsidRDefault="00E462E1" w:rsidP="00E462E1">
      <w:pPr>
        <w:pStyle w:val="Heading4"/>
      </w:pPr>
      <w:bookmarkStart w:id="474" w:name="_Toc327467745"/>
      <w:r>
        <w:t>Übersicht</w:t>
      </w:r>
      <w:bookmarkEnd w:id="474"/>
    </w:p>
    <w:p w:rsidR="00E462E1" w:rsidRDefault="00E462E1" w:rsidP="00E462E1">
      <w:pPr>
        <w:keepNext/>
      </w:pPr>
      <w:r>
        <w:rPr>
          <w:noProof/>
          <w:lang w:eastAsia="de-CH"/>
        </w:rPr>
        <w:drawing>
          <wp:inline distT="0" distB="0" distL="0" distR="0" wp14:anchorId="00BC1056" wp14:editId="49CB72DB">
            <wp:extent cx="5486400" cy="2670048"/>
            <wp:effectExtent l="0" t="0" r="19050" b="0"/>
            <wp:docPr id="80" name="Diagram 8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0" r:lo="rId91" r:qs="rId92" r:cs="rId93"/>
              </a:graphicData>
            </a:graphic>
          </wp:inline>
        </w:drawing>
      </w:r>
    </w:p>
    <w:p w:rsidR="00E462E1" w:rsidRDefault="00E462E1" w:rsidP="00E462E1">
      <w:pPr>
        <w:pStyle w:val="Caption"/>
      </w:pPr>
      <w:bookmarkStart w:id="475" w:name="_Toc327468054"/>
      <w:r>
        <w:t xml:space="preserve">Abbildung </w:t>
      </w:r>
      <w:fldSimple w:instr=" SEQ Abbildung \* ARABIC ">
        <w:r w:rsidR="000E6CF3">
          <w:rPr>
            <w:noProof/>
          </w:rPr>
          <w:t>52</w:t>
        </w:r>
      </w:fldSimple>
      <w:r>
        <w:t xml:space="preserve"> - Übersicht des Lebenszyklus</w:t>
      </w:r>
      <w:bookmarkEnd w:id="475"/>
    </w:p>
    <w:p w:rsidR="00E462E1" w:rsidRDefault="00E462E1" w:rsidP="00E462E1">
      <w:r>
        <w:br w:type="page"/>
      </w:r>
    </w:p>
    <w:p w:rsidR="00E462E1" w:rsidRDefault="00E462E1" w:rsidP="00E462E1">
      <w:pPr>
        <w:pStyle w:val="Heading4"/>
      </w:pPr>
      <w:bookmarkStart w:id="476" w:name="_Toc327467746"/>
      <w:r>
        <w:lastRenderedPageBreak/>
        <w:t>Startup</w:t>
      </w:r>
      <w:bookmarkEnd w:id="476"/>
    </w:p>
    <w:p w:rsidR="00E462E1" w:rsidRDefault="00E462E1" w:rsidP="00E462E1">
      <w:pPr>
        <w:keepNext/>
      </w:pPr>
      <w:r>
        <w:rPr>
          <w:noProof/>
          <w:lang w:eastAsia="de-CH"/>
        </w:rPr>
        <w:drawing>
          <wp:inline distT="0" distB="0" distL="0" distR="0" wp14:anchorId="1D021D92" wp14:editId="75351917">
            <wp:extent cx="5505450" cy="6343650"/>
            <wp:effectExtent l="38100" t="19050" r="76200" b="38100"/>
            <wp:docPr id="81" name="Diagram 8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5" r:lo="rId96" r:qs="rId97" r:cs="rId98"/>
              </a:graphicData>
            </a:graphic>
          </wp:inline>
        </w:drawing>
      </w:r>
    </w:p>
    <w:p w:rsidR="00E462E1" w:rsidRDefault="00E462E1" w:rsidP="00E462E1">
      <w:pPr>
        <w:pStyle w:val="Caption"/>
      </w:pPr>
      <w:bookmarkStart w:id="477" w:name="_Toc327468055"/>
      <w:r>
        <w:t xml:space="preserve">Abbildung </w:t>
      </w:r>
      <w:fldSimple w:instr=" SEQ Abbildung \* ARABIC ">
        <w:r w:rsidR="000E6CF3">
          <w:rPr>
            <w:noProof/>
          </w:rPr>
          <w:t>53</w:t>
        </w:r>
      </w:fldSimple>
      <w:r>
        <w:t xml:space="preserve"> - Der Startup Prozess</w:t>
      </w:r>
      <w:bookmarkEnd w:id="477"/>
    </w:p>
    <w:p w:rsidR="00E462E1" w:rsidRDefault="00E462E1" w:rsidP="00E462E1">
      <w:r>
        <w:br w:type="page"/>
      </w:r>
    </w:p>
    <w:p w:rsidR="00E462E1" w:rsidRDefault="00E462E1" w:rsidP="00E462E1">
      <w:pPr>
        <w:pStyle w:val="Heading4"/>
      </w:pPr>
      <w:bookmarkStart w:id="478" w:name="_Toc327467747"/>
      <w:r>
        <w:lastRenderedPageBreak/>
        <w:t>Laufen</w:t>
      </w:r>
      <w:bookmarkEnd w:id="478"/>
    </w:p>
    <w:p w:rsidR="00E462E1" w:rsidRPr="001C4F30" w:rsidRDefault="00E462E1" w:rsidP="00E462E1">
      <w:r>
        <w:t xml:space="preserve">Der Demomodus ist unter </w:t>
      </w:r>
      <w:r>
        <w:fldChar w:fldCharType="begin"/>
      </w:r>
      <w:r>
        <w:instrText xml:space="preserve"> REF _Ref327354264 \r \h </w:instrText>
      </w:r>
      <w:r>
        <w:fldChar w:fldCharType="separate"/>
      </w:r>
      <w:r w:rsidR="000E6CF3">
        <w:t>V.6.7.2</w:t>
      </w:r>
      <w:r>
        <w:fldChar w:fldCharType="end"/>
      </w:r>
      <w:r>
        <w:t xml:space="preserve"> </w:t>
      </w:r>
      <w:r>
        <w:fldChar w:fldCharType="begin"/>
      </w:r>
      <w:r>
        <w:instrText xml:space="preserve"> REF _Ref327354264 \h </w:instrText>
      </w:r>
      <w:r>
        <w:fldChar w:fldCharType="separate"/>
      </w:r>
      <w:r w:rsidR="000E6CF3">
        <w:t>Design des Demomodus „Teaser“</w:t>
      </w:r>
      <w:r>
        <w:fldChar w:fldCharType="end"/>
      </w:r>
      <w:r>
        <w:t xml:space="preserve"> genau beschrieben. Dieser funktioniert folgendermassen:</w:t>
      </w:r>
    </w:p>
    <w:p w:rsidR="00E462E1" w:rsidRDefault="00E462E1" w:rsidP="00E462E1">
      <w:pPr>
        <w:keepNext/>
      </w:pPr>
      <w:r>
        <w:rPr>
          <w:noProof/>
          <w:lang w:eastAsia="de-CH"/>
        </w:rPr>
        <w:drawing>
          <wp:inline distT="0" distB="0" distL="0" distR="0" wp14:anchorId="11108A42" wp14:editId="4294C60A">
            <wp:extent cx="5486400" cy="3204058"/>
            <wp:effectExtent l="0" t="0" r="0" b="15875"/>
            <wp:docPr id="82" name="Diagram 8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0" r:lo="rId101" r:qs="rId102" r:cs="rId103"/>
              </a:graphicData>
            </a:graphic>
          </wp:inline>
        </w:drawing>
      </w:r>
    </w:p>
    <w:p w:rsidR="00E462E1" w:rsidRDefault="00E462E1" w:rsidP="00E462E1">
      <w:pPr>
        <w:pStyle w:val="Caption"/>
      </w:pPr>
      <w:bookmarkStart w:id="479" w:name="_Toc327468056"/>
      <w:r>
        <w:t xml:space="preserve">Abbildung </w:t>
      </w:r>
      <w:fldSimple w:instr=" SEQ Abbildung \* ARABIC ">
        <w:r w:rsidR="000E6CF3">
          <w:rPr>
            <w:noProof/>
          </w:rPr>
          <w:t>54</w:t>
        </w:r>
      </w:fldSimple>
      <w:r>
        <w:t xml:space="preserve"> - Demomodus Ablauf</w:t>
      </w:r>
      <w:bookmarkEnd w:id="479"/>
    </w:p>
    <w:p w:rsidR="00E462E1" w:rsidRPr="001C4F30" w:rsidRDefault="00E462E1" w:rsidP="00E462E1">
      <w:r>
        <w:t xml:space="preserve">Die Plug-ins sind unter </w:t>
      </w:r>
      <w:r>
        <w:fldChar w:fldCharType="begin"/>
      </w:r>
      <w:r>
        <w:instrText xml:space="preserve"> REF _Ref327458601 \r \h </w:instrText>
      </w:r>
      <w:r>
        <w:fldChar w:fldCharType="separate"/>
      </w:r>
      <w:r w:rsidR="000E6CF3">
        <w:t>V.8.7.2</w:t>
      </w:r>
      <w:r>
        <w:fldChar w:fldCharType="end"/>
      </w:r>
      <w:r>
        <w:t xml:space="preserve"> </w:t>
      </w:r>
      <w:r>
        <w:fldChar w:fldCharType="begin"/>
      </w:r>
      <w:r>
        <w:instrText xml:space="preserve"> REF _Ref327458602 \h </w:instrText>
      </w:r>
      <w:r>
        <w:fldChar w:fldCharType="separate"/>
      </w:r>
      <w:r w:rsidR="000E6CF3">
        <w:t>Plug-ins</w:t>
      </w:r>
      <w:r>
        <w:fldChar w:fldCharType="end"/>
      </w:r>
      <w:r>
        <w:t xml:space="preserve"> beschrieben. Die nachfolgende Abbildung zeigt, wie dass die Navigation zwischen den einzelnen Plug-ins möglich ist. Dieser Wechsel ist im Interaktionsmodus durch den Benutzer möglich und wird im Demomodus während der Teaser-Text angezeigt wird automatisch gemacht.</w:t>
      </w:r>
    </w:p>
    <w:p w:rsidR="00E462E1" w:rsidRDefault="00E462E1" w:rsidP="00E462E1">
      <w:pPr>
        <w:keepNext/>
      </w:pPr>
      <w:r>
        <w:rPr>
          <w:noProof/>
          <w:lang w:eastAsia="de-CH"/>
        </w:rPr>
        <w:drawing>
          <wp:inline distT="0" distB="0" distL="0" distR="0" wp14:anchorId="607E5316" wp14:editId="69464A95">
            <wp:extent cx="5471770" cy="1609344"/>
            <wp:effectExtent l="0" t="0" r="15240" b="10160"/>
            <wp:docPr id="90" name="Diagram 9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5" r:lo="rId106" r:qs="rId107" r:cs="rId108"/>
              </a:graphicData>
            </a:graphic>
          </wp:inline>
        </w:drawing>
      </w:r>
    </w:p>
    <w:p w:rsidR="00E462E1" w:rsidRDefault="00E462E1" w:rsidP="00E462E1">
      <w:pPr>
        <w:pStyle w:val="Caption"/>
      </w:pPr>
      <w:bookmarkStart w:id="480" w:name="_Toc327468057"/>
      <w:r>
        <w:t xml:space="preserve">Abbildung </w:t>
      </w:r>
      <w:fldSimple w:instr=" SEQ Abbildung \* ARABIC ">
        <w:r w:rsidR="000E6CF3">
          <w:rPr>
            <w:noProof/>
          </w:rPr>
          <w:t>55</w:t>
        </w:r>
      </w:fldSimple>
      <w:r>
        <w:t xml:space="preserve"> - Navigation zwischen einzelnen Plug-in Applikationen</w:t>
      </w:r>
      <w:bookmarkEnd w:id="480"/>
    </w:p>
    <w:p w:rsidR="00E462E1" w:rsidRDefault="00E462E1" w:rsidP="00E462E1">
      <w:pPr>
        <w:pStyle w:val="Heading4"/>
      </w:pPr>
      <w:bookmarkStart w:id="481" w:name="_Toc327467748"/>
      <w:r>
        <w:t>Beenden</w:t>
      </w:r>
      <w:bookmarkEnd w:id="481"/>
    </w:p>
    <w:p w:rsidR="00E462E1" w:rsidRDefault="00E462E1" w:rsidP="00E462E1">
      <w:r>
        <w:t>Das Beenden der Applikation wird, wie im letzten Code Review mit Michael Gfeller und Silvan Gehrig (</w:t>
      </w:r>
      <w:r w:rsidR="00C8382C">
        <w:fldChar w:fldCharType="begin"/>
      </w:r>
      <w:r w:rsidR="00C8382C">
        <w:instrText xml:space="preserve"> REF _Ref327461240 \r \h </w:instrText>
      </w:r>
      <w:r w:rsidR="00C8382C">
        <w:fldChar w:fldCharType="separate"/>
      </w:r>
      <w:r w:rsidR="000E6CF3">
        <w:t>VIII</w:t>
      </w:r>
      <w:r w:rsidR="00C8382C">
        <w:fldChar w:fldCharType="end"/>
      </w:r>
      <w:r w:rsidR="00C8382C">
        <w:t xml:space="preserve"> </w:t>
      </w:r>
      <w:r w:rsidR="00C8382C">
        <w:fldChar w:fldCharType="begin"/>
      </w:r>
      <w:r w:rsidR="00C8382C">
        <w:instrText xml:space="preserve"> REF _Ref327461240 \h </w:instrText>
      </w:r>
      <w:r w:rsidR="00C8382C">
        <w:fldChar w:fldCharType="separate"/>
      </w:r>
      <w:r w:rsidR="000E6CF3">
        <w:t>Anhang</w:t>
      </w:r>
      <w:r w:rsidR="00C8382C">
        <w:fldChar w:fldCharType="end"/>
      </w:r>
      <w:r>
        <w:t>) besprochen, über den Kill-Command für den aktuell laufenden Prozess realisiert. Somit ist garantiert, dass alle Threads beendet werden.</w:t>
      </w:r>
    </w:p>
    <w:p w:rsidR="00E462E1" w:rsidRPr="00B770D1" w:rsidRDefault="00E462E1" w:rsidP="00E462E1">
      <w:r>
        <w:t>In Zukunft wäre es schön, wenn diese Prozedur statt mit dem Kill-Command über die Methode Dispose() des Interfaces IDisposable gelöst werden könnte. Dann wäre es möglich, auf dem MainViewModel eine Shutdown-Methode einzurichten, die dann alle Ressourcen freigibt. Dies ist in der aktuellen Version allerdings nicht nötig, da es keine parallel laufenden Threads gibt, die nebenläufig Daten verarbeiten müssen.</w:t>
      </w:r>
    </w:p>
    <w:p w:rsidR="00E462E1" w:rsidRDefault="00E462E1" w:rsidP="00E462E1">
      <w:bookmarkStart w:id="482" w:name="_Toc325440865"/>
      <w:r>
        <w:br w:type="page"/>
      </w:r>
    </w:p>
    <w:p w:rsidR="00E462E1" w:rsidRDefault="00E462E1" w:rsidP="00E462E1">
      <w:pPr>
        <w:pStyle w:val="Heading3"/>
      </w:pPr>
      <w:bookmarkStart w:id="483" w:name="_Ref327459266"/>
      <w:bookmarkStart w:id="484" w:name="_Ref327459268"/>
      <w:bookmarkStart w:id="485" w:name="_Toc327467749"/>
      <w:bookmarkStart w:id="486" w:name="_Toc327468980"/>
      <w:r>
        <w:lastRenderedPageBreak/>
        <w:t>Architektur</w:t>
      </w:r>
      <w:bookmarkEnd w:id="482"/>
      <w:bookmarkEnd w:id="483"/>
      <w:bookmarkEnd w:id="484"/>
      <w:bookmarkEnd w:id="485"/>
      <w:bookmarkEnd w:id="486"/>
    </w:p>
    <w:p w:rsidR="00E462E1" w:rsidRDefault="00E462E1" w:rsidP="00E462E1">
      <w:pPr>
        <w:pStyle w:val="Heading4"/>
      </w:pPr>
      <w:bookmarkStart w:id="487" w:name="_Ref327457120"/>
      <w:bookmarkStart w:id="488" w:name="_Ref327457123"/>
      <w:bookmarkStart w:id="489" w:name="_Ref327458768"/>
      <w:bookmarkStart w:id="490" w:name="_Ref327458770"/>
      <w:bookmarkStart w:id="491" w:name="_Toc327467750"/>
      <w:r>
        <w:t>P</w:t>
      </w:r>
      <w:r w:rsidRPr="009F4636">
        <w:t>hysische Sicht</w:t>
      </w:r>
      <w:bookmarkEnd w:id="487"/>
      <w:bookmarkEnd w:id="488"/>
      <w:bookmarkEnd w:id="489"/>
      <w:bookmarkEnd w:id="490"/>
      <w:bookmarkEnd w:id="491"/>
    </w:p>
    <w:p w:rsidR="00E462E1" w:rsidRPr="00A76699" w:rsidRDefault="00E462E1" w:rsidP="00E462E1">
      <w:r>
        <w:t xml:space="preserve">In der Domain Analyse sind die Tiers der gewünschten Architektur grob beschrieben (siehe </w:t>
      </w:r>
      <w:r>
        <w:fldChar w:fldCharType="begin"/>
      </w:r>
      <w:r>
        <w:instrText xml:space="preserve"> REF _Ref327457165 \r \h </w:instrText>
      </w:r>
      <w:r>
        <w:fldChar w:fldCharType="separate"/>
      </w:r>
      <w:r w:rsidR="000E6CF3">
        <w:t>V.5.2</w:t>
      </w:r>
      <w:r>
        <w:fldChar w:fldCharType="end"/>
      </w:r>
      <w:r>
        <w:t xml:space="preserve"> </w:t>
      </w:r>
      <w:r>
        <w:fldChar w:fldCharType="begin"/>
      </w:r>
      <w:r>
        <w:instrText xml:space="preserve"> REF _Ref327457167 \h </w:instrText>
      </w:r>
      <w:r>
        <w:fldChar w:fldCharType="separate"/>
      </w:r>
      <w:r w:rsidR="000E6CF3">
        <w:t>Systemübersicht</w:t>
      </w:r>
      <w:r>
        <w:fldChar w:fldCharType="end"/>
      </w:r>
      <w:r>
        <w:t xml:space="preserve">). Da für die Bachelorarbeit ein begrenzter Zeitrahmen zur Verfügung stand, wurde das Hauptaugenmerk auf die „HSR Videowall mit Kinect“ gelegt. Die weiteren Tiers konnten aus zeitlichen Gründen nicht implementiert werden. </w:t>
      </w:r>
      <w:r>
        <w:fldChar w:fldCharType="begin"/>
      </w:r>
      <w:r>
        <w:instrText xml:space="preserve"> REF _Ref327185437 \h </w:instrText>
      </w:r>
      <w:r>
        <w:fldChar w:fldCharType="separate"/>
      </w:r>
      <w:r w:rsidR="000E6CF3">
        <w:t xml:space="preserve">Abbildung </w:t>
      </w:r>
      <w:r w:rsidR="000E6CF3">
        <w:rPr>
          <w:noProof/>
        </w:rPr>
        <w:t>56</w:t>
      </w:r>
      <w:r w:rsidR="000E6CF3">
        <w:t xml:space="preserve"> - Systemübersicht</w:t>
      </w:r>
      <w:r>
        <w:fldChar w:fldCharType="end"/>
      </w:r>
      <w:r>
        <w:t xml:space="preserve"> zeigt das in</w:t>
      </w:r>
      <w:r w:rsidR="0004060D">
        <w:t xml:space="preserve"> der Arbeit entwickelte System.</w:t>
      </w:r>
    </w:p>
    <w:p w:rsidR="00E462E1" w:rsidRDefault="00E462E1" w:rsidP="0004060D">
      <w:pPr>
        <w:pStyle w:val="Bild"/>
      </w:pPr>
      <w:r>
        <w:rPr>
          <w:noProof/>
          <w:lang w:eastAsia="de-CH"/>
        </w:rPr>
        <w:drawing>
          <wp:inline distT="0" distB="0" distL="0" distR="0" wp14:anchorId="48A81CEE" wp14:editId="746AB864">
            <wp:extent cx="2165299" cy="1470355"/>
            <wp:effectExtent l="0" t="0" r="698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ers.png"/>
                    <pic:cNvPicPr/>
                  </pic:nvPicPr>
                  <pic:blipFill rotWithShape="1">
                    <a:blip r:embed="rId59">
                      <a:extLst>
                        <a:ext uri="{28A0092B-C50C-407E-A947-70E740481C1C}">
                          <a14:useLocalDpi xmlns:a14="http://schemas.microsoft.com/office/drawing/2010/main" val="0"/>
                        </a:ext>
                      </a:extLst>
                    </a:blip>
                    <a:srcRect t="1" r="62389" b="58610"/>
                    <a:stretch/>
                  </pic:blipFill>
                  <pic:spPr bwMode="auto">
                    <a:xfrm>
                      <a:off x="0" y="0"/>
                      <a:ext cx="2166675" cy="1471289"/>
                    </a:xfrm>
                    <a:prstGeom prst="rect">
                      <a:avLst/>
                    </a:prstGeom>
                    <a:ln>
                      <a:noFill/>
                    </a:ln>
                    <a:extLst>
                      <a:ext uri="{53640926-AAD7-44D8-BBD7-CCE9431645EC}">
                        <a14:shadowObscured xmlns:a14="http://schemas.microsoft.com/office/drawing/2010/main"/>
                      </a:ext>
                    </a:extLst>
                  </pic:spPr>
                </pic:pic>
              </a:graphicData>
            </a:graphic>
          </wp:inline>
        </w:drawing>
      </w:r>
    </w:p>
    <w:p w:rsidR="00E462E1" w:rsidRDefault="00E462E1" w:rsidP="00E462E1">
      <w:pPr>
        <w:pStyle w:val="Caption"/>
      </w:pPr>
      <w:bookmarkStart w:id="492" w:name="_Ref327185437"/>
      <w:bookmarkStart w:id="493" w:name="_Toc327468058"/>
      <w:r>
        <w:t xml:space="preserve">Abbildung </w:t>
      </w:r>
      <w:fldSimple w:instr=" SEQ Abbildung \* ARABIC ">
        <w:r w:rsidR="000E6CF3">
          <w:rPr>
            <w:noProof/>
          </w:rPr>
          <w:t>56</w:t>
        </w:r>
      </w:fldSimple>
      <w:r>
        <w:t xml:space="preserve"> </w:t>
      </w:r>
      <w:r w:rsidR="00A00609">
        <w:t>-</w:t>
      </w:r>
      <w:r>
        <w:t xml:space="preserve"> Systemübersicht</w:t>
      </w:r>
      <w:bookmarkEnd w:id="492"/>
      <w:bookmarkEnd w:id="493"/>
    </w:p>
    <w:p w:rsidR="00E462E1" w:rsidRDefault="00E462E1" w:rsidP="00E462E1">
      <w:r>
        <w:t>Der Prototyp der Machbarkeitsstudie bietet folgende Funktionen:</w:t>
      </w:r>
    </w:p>
    <w:p w:rsidR="00E462E1" w:rsidRDefault="00E462E1" w:rsidP="00FC1D38">
      <w:pPr>
        <w:pStyle w:val="ListParagraph"/>
        <w:numPr>
          <w:ilvl w:val="0"/>
          <w:numId w:val="40"/>
        </w:numPr>
      </w:pPr>
      <w:r>
        <w:t xml:space="preserve">Die wichtigste Funktion des Prototyps ist die dynamische Erweiterbarkeit, welche in Form eines Plug-in Frameworks (siehe </w:t>
      </w:r>
      <w:r>
        <w:fldChar w:fldCharType="begin"/>
      </w:r>
      <w:r>
        <w:instrText xml:space="preserve"> REF _Ref326237304 \r \h </w:instrText>
      </w:r>
      <w:r>
        <w:fldChar w:fldCharType="separate"/>
      </w:r>
      <w:r w:rsidR="000E6CF3">
        <w:t>V.6.6</w:t>
      </w:r>
      <w:r>
        <w:fldChar w:fldCharType="end"/>
      </w:r>
      <w:r>
        <w:t xml:space="preserve"> </w:t>
      </w:r>
      <w:r>
        <w:fldChar w:fldCharType="begin"/>
      </w:r>
      <w:r>
        <w:instrText xml:space="preserve"> REF _Ref326237304 \h </w:instrText>
      </w:r>
      <w:r>
        <w:fldChar w:fldCharType="separate"/>
      </w:r>
      <w:r w:rsidR="000E6CF3">
        <w:t>Plug-in Framework</w:t>
      </w:r>
      <w:r>
        <w:fldChar w:fldCharType="end"/>
      </w:r>
      <w:r>
        <w:t xml:space="preserve">) umgesetzt wurde. </w:t>
      </w:r>
    </w:p>
    <w:p w:rsidR="00E462E1" w:rsidRPr="009F4636" w:rsidRDefault="00E462E1" w:rsidP="00FC1D38">
      <w:pPr>
        <w:pStyle w:val="ListParagraph"/>
        <w:numPr>
          <w:ilvl w:val="0"/>
          <w:numId w:val="40"/>
        </w:numPr>
      </w:pPr>
      <w:r>
        <w:t>Für das Framework wurden zwei Plug-in Applikationen erstellt. Mit der einen Applikation können die Bachelorposter angeschaut werden, in der anderen Applikation kann man sich über Mittagsmenu der Mensa informieren.</w:t>
      </w:r>
    </w:p>
    <w:p w:rsidR="00E462E1" w:rsidRPr="00B05036" w:rsidRDefault="00E462E1" w:rsidP="00E462E1">
      <w:pPr>
        <w:pStyle w:val="Heading4"/>
      </w:pPr>
      <w:bookmarkStart w:id="494" w:name="_Toc325440872"/>
      <w:bookmarkStart w:id="495" w:name="_Ref326391821"/>
      <w:bookmarkStart w:id="496" w:name="_Ref326391827"/>
      <w:bookmarkStart w:id="497" w:name="_Ref327459550"/>
      <w:bookmarkStart w:id="498" w:name="_Ref327459552"/>
      <w:bookmarkStart w:id="499" w:name="_Toc327467751"/>
      <w:r>
        <w:t>Logische Sicht</w:t>
      </w:r>
      <w:bookmarkEnd w:id="494"/>
      <w:bookmarkEnd w:id="495"/>
      <w:bookmarkEnd w:id="496"/>
      <w:bookmarkEnd w:id="497"/>
      <w:bookmarkEnd w:id="498"/>
      <w:bookmarkEnd w:id="499"/>
    </w:p>
    <w:p w:rsidR="00E462E1" w:rsidRDefault="00E462E1" w:rsidP="00E462E1">
      <w:r>
        <w:t>Die grundlegende Architektur wurde im Team erarbeitet und durch Silvan Gehrig am 02.04.2012 validiert. Die verschiedenen Schichten sind in den nachfolgenden Unterkapiteln beschrieben.</w:t>
      </w:r>
    </w:p>
    <w:p w:rsidR="00E462E1" w:rsidRDefault="00E462E1" w:rsidP="0004060D">
      <w:pPr>
        <w:pStyle w:val="Bild"/>
      </w:pPr>
      <w:r>
        <w:rPr>
          <w:noProof/>
          <w:lang w:eastAsia="de-CH"/>
        </w:rPr>
        <w:drawing>
          <wp:inline distT="0" distB="0" distL="0" distR="0" wp14:anchorId="3D30BDAE" wp14:editId="11E97E87">
            <wp:extent cx="5576292" cy="3028950"/>
            <wp:effectExtent l="0" t="0" r="571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0"/>
                    <a:srcRect l="39850" t="37037" r="2608" b="12955"/>
                    <a:stretch/>
                  </pic:blipFill>
                  <pic:spPr bwMode="auto">
                    <a:xfrm>
                      <a:off x="0" y="0"/>
                      <a:ext cx="5581889" cy="3031990"/>
                    </a:xfrm>
                    <a:prstGeom prst="rect">
                      <a:avLst/>
                    </a:prstGeom>
                    <a:ln>
                      <a:noFill/>
                    </a:ln>
                    <a:extLst>
                      <a:ext uri="{53640926-AAD7-44D8-BBD7-CCE9431645EC}">
                        <a14:shadowObscured xmlns:a14="http://schemas.microsoft.com/office/drawing/2010/main"/>
                      </a:ext>
                    </a:extLst>
                  </pic:spPr>
                </pic:pic>
              </a:graphicData>
            </a:graphic>
          </wp:inline>
        </w:drawing>
      </w:r>
    </w:p>
    <w:p w:rsidR="00E462E1" w:rsidRDefault="00E462E1" w:rsidP="00E462E1">
      <w:pPr>
        <w:pStyle w:val="Caption"/>
      </w:pPr>
      <w:bookmarkStart w:id="500" w:name="_Ref322103519"/>
      <w:bookmarkStart w:id="501" w:name="_Toc327468059"/>
      <w:r>
        <w:t xml:space="preserve">Abbildung </w:t>
      </w:r>
      <w:fldSimple w:instr=" SEQ Abbildung \* ARABIC ">
        <w:r w:rsidR="000E6CF3">
          <w:rPr>
            <w:noProof/>
          </w:rPr>
          <w:t>57</w:t>
        </w:r>
      </w:fldSimple>
      <w:r>
        <w:t xml:space="preserve"> - Architektur Diagramm</w:t>
      </w:r>
      <w:bookmarkEnd w:id="500"/>
      <w:bookmarkEnd w:id="501"/>
    </w:p>
    <w:p w:rsidR="00E462E1" w:rsidRDefault="00E462E1" w:rsidP="00E462E1">
      <w:r>
        <w:lastRenderedPageBreak/>
        <w:t>Es wurde diskutiert, ob zwischen den Schichten ViewModels und Services (nicht im Diagramm ersichtlich) zusätzlich ein Business Layer eingefügt werden sollte. Da die bereitgestellten Daten jedoch nicht manipuliert sondern lediglich angezeigt werden, ist ein Business Layer überflüssig. Dieser würde nur das Service Interface kopieren und dadurch zu einem Durchlauferhitzer werden. Deshalb wurde der Business und Services Layer zu einem gemeinsamen ServiceModels Layer zusammengefasst.</w:t>
      </w:r>
    </w:p>
    <w:p w:rsidR="00E462E1" w:rsidRDefault="00E462E1" w:rsidP="00E462E1">
      <w:pPr>
        <w:pStyle w:val="Heading5"/>
      </w:pPr>
      <w:bookmarkStart w:id="502" w:name="_Toc325440873"/>
      <w:bookmarkStart w:id="503" w:name="_Toc327467752"/>
      <w:r w:rsidRPr="005E7C77">
        <w:t>Common</w:t>
      </w:r>
      <w:bookmarkEnd w:id="502"/>
      <w:bookmarkEnd w:id="503"/>
    </w:p>
    <w:p w:rsidR="00E462E1" w:rsidRDefault="00E462E1" w:rsidP="00E462E1">
      <w:r>
        <w:t xml:space="preserve">Im Common Layer befinden sich Klassen, welche von Klassen aus den meisten anderen Schichten verwendet werden. </w:t>
      </w:r>
    </w:p>
    <w:p w:rsidR="00E462E1" w:rsidRDefault="00E462E1" w:rsidP="00E462E1">
      <w:pPr>
        <w:pStyle w:val="Heading5"/>
      </w:pPr>
      <w:bookmarkStart w:id="504" w:name="_Toc327467753"/>
      <w:r>
        <w:t>ResourceLoader</w:t>
      </w:r>
      <w:bookmarkEnd w:id="504"/>
    </w:p>
    <w:p w:rsidR="00E462E1" w:rsidRDefault="00E462E1" w:rsidP="00E462E1">
      <w:r>
        <w:t>In der Schicht ResourceLoader werden Resourcen, welche für die Videowall benötigt werden, geladen.</w:t>
      </w:r>
    </w:p>
    <w:p w:rsidR="00E462E1" w:rsidRDefault="00E462E1" w:rsidP="00E462E1">
      <w:pPr>
        <w:pStyle w:val="Heading5"/>
      </w:pPr>
      <w:bookmarkStart w:id="505" w:name="_Toc327467754"/>
      <w:r>
        <w:t>Interfaces</w:t>
      </w:r>
      <w:bookmarkEnd w:id="505"/>
    </w:p>
    <w:p w:rsidR="00E462E1" w:rsidRPr="00B5316A" w:rsidRDefault="00E462E1" w:rsidP="00E462E1">
      <w:r>
        <w:t>Die Interfaces werden von Klassen eines Plug-ins implementiert. Die Interfaces definieren Elemente, welche jedes Plug-in zu Verfügung stellen muss und noch weitere Interfaces, welche das Plug-in für die Nutzung weiterer Funktionalitäten (z.B. Zugriff auf Skelett-Daten des Kinect Sensors) nutzten kann.</w:t>
      </w:r>
    </w:p>
    <w:p w:rsidR="00E462E1" w:rsidRDefault="00E462E1" w:rsidP="00E462E1">
      <w:pPr>
        <w:pStyle w:val="Heading5"/>
      </w:pPr>
      <w:bookmarkStart w:id="506" w:name="_Toc325440874"/>
      <w:bookmarkStart w:id="507" w:name="_Toc327467755"/>
      <w:r>
        <w:t>Data</w:t>
      </w:r>
      <w:bookmarkEnd w:id="506"/>
      <w:bookmarkEnd w:id="507"/>
    </w:p>
    <w:p w:rsidR="00E462E1" w:rsidRPr="004E0421" w:rsidRDefault="00E462E1" w:rsidP="00E462E1">
      <w:r>
        <w:t>Der Data Layer regelt die Datenbankanbindung, lädt die benötigten Ressourcen und greift auf die Daten von Kinect zu (beispielsweise Skelett- oder Tiefendaten).</w:t>
      </w:r>
    </w:p>
    <w:p w:rsidR="00E462E1" w:rsidRDefault="00E462E1" w:rsidP="00E462E1">
      <w:pPr>
        <w:pStyle w:val="Heading5"/>
      </w:pPr>
      <w:bookmarkStart w:id="508" w:name="_Toc325440875"/>
      <w:bookmarkStart w:id="509" w:name="_Toc327467756"/>
      <w:r>
        <w:t>Service</w:t>
      </w:r>
      <w:bookmarkEnd w:id="508"/>
      <w:r>
        <w:t>Models</w:t>
      </w:r>
      <w:bookmarkEnd w:id="509"/>
    </w:p>
    <w:p w:rsidR="00E462E1" w:rsidRPr="004E0421" w:rsidRDefault="00E462E1" w:rsidP="00E462E1">
      <w:r>
        <w:t xml:space="preserve">Im ServiceModels Layer werden die vom Data Layer erhaltenen Daten in Models gespeichert. Diese werden dann über verschiedene Services den ViewModels zur Verfügung gestellt. </w:t>
      </w:r>
    </w:p>
    <w:p w:rsidR="00E462E1" w:rsidRDefault="00E462E1" w:rsidP="00E462E1">
      <w:pPr>
        <w:pStyle w:val="Heading5"/>
      </w:pPr>
      <w:bookmarkStart w:id="510" w:name="_Toc325440876"/>
      <w:bookmarkStart w:id="511" w:name="_Toc327467757"/>
      <w:r>
        <w:t>ViewModels</w:t>
      </w:r>
      <w:bookmarkEnd w:id="510"/>
      <w:bookmarkEnd w:id="511"/>
    </w:p>
    <w:p w:rsidR="00E462E1" w:rsidRPr="004E0421" w:rsidRDefault="00E462E1" w:rsidP="00E462E1">
      <w:r>
        <w:t>Die ViewModels stellen die von den Services erhaltenen Daten der View zur Verfügung. Auf diesem Layer befindet sich auch die Implementation des ICommand Interfaces. Diese Funktionen können somit von ViewModels und Views verwendet werden.</w:t>
      </w:r>
    </w:p>
    <w:p w:rsidR="00E462E1" w:rsidRPr="00861EB4" w:rsidRDefault="00E462E1" w:rsidP="00E462E1">
      <w:pPr>
        <w:pStyle w:val="Heading5"/>
      </w:pPr>
      <w:bookmarkStart w:id="512" w:name="_Toc325440877"/>
      <w:bookmarkStart w:id="513" w:name="_Toc327467758"/>
      <w:r>
        <w:t>Views</w:t>
      </w:r>
      <w:bookmarkEnd w:id="512"/>
      <w:bookmarkEnd w:id="513"/>
    </w:p>
    <w:p w:rsidR="00E462E1" w:rsidRPr="00053B5A" w:rsidRDefault="00E462E1" w:rsidP="00E462E1">
      <w:r>
        <w:t>Die Views stellen die Elemente aus den ViewModels grafisch dar.</w:t>
      </w:r>
      <w:r w:rsidRPr="00EB6BF1">
        <w:br w:type="page"/>
      </w:r>
    </w:p>
    <w:p w:rsidR="00E462E1" w:rsidRDefault="00E462E1" w:rsidP="00E462E1">
      <w:pPr>
        <w:pStyle w:val="Heading4"/>
      </w:pPr>
      <w:bookmarkStart w:id="514" w:name="_Toc327467759"/>
      <w:r>
        <w:lastRenderedPageBreak/>
        <w:t>Patterns</w:t>
      </w:r>
      <w:bookmarkEnd w:id="514"/>
    </w:p>
    <w:p w:rsidR="00E462E1" w:rsidRPr="00FA3413" w:rsidRDefault="00E462E1" w:rsidP="00E462E1">
      <w:r>
        <w:t>Nachfolgend sind die verwendeten Patterns beschrieben.</w:t>
      </w:r>
    </w:p>
    <w:p w:rsidR="00E462E1" w:rsidRDefault="00E462E1" w:rsidP="00E462E1">
      <w:pPr>
        <w:pStyle w:val="Heading5"/>
      </w:pPr>
      <w:bookmarkStart w:id="515" w:name="_Toc327467760"/>
      <w:r>
        <w:t>MVVM</w:t>
      </w:r>
      <w:bookmarkEnd w:id="515"/>
    </w:p>
    <w:p w:rsidR="00E462E1" w:rsidRDefault="00E462E1" w:rsidP="00E462E1">
      <w:r>
        <w:t>Das MVVM („Model“, „View“, „ViewModel“) Pattern [microsoft09] wird benötigt, um die View vom Model zu entkoppeln. Deshalb wird als Zwischenglied ein ViewModel erzeugt, das die Commands des GUIs abarbeitet und die verfügbaren Elemente dem GUI zur Verfügung stellt.</w:t>
      </w:r>
    </w:p>
    <w:p w:rsidR="00E462E1" w:rsidRDefault="00E462E1" w:rsidP="00E462E1">
      <w:r>
        <w:t>Die grundlegende Idee dahinter ist, dass sich das GUI schneller ändert als die Businesslogik und deshalb die zwei Komponenten möglichst stark abzutrennen sind. Zusätzlich kann das ViewModel mit Unit Tests geprüft werden.</w:t>
      </w:r>
    </w:p>
    <w:p w:rsidR="00E462E1" w:rsidRPr="00E27311" w:rsidRDefault="00E462E1" w:rsidP="00E462E1">
      <w:pPr>
        <w:pStyle w:val="Heading5"/>
        <w:rPr>
          <w:lang w:val="en-US"/>
        </w:rPr>
      </w:pPr>
      <w:bookmarkStart w:id="516" w:name="_Toc327467761"/>
      <w:r w:rsidRPr="00E27311">
        <w:rPr>
          <w:lang w:val="en-US"/>
        </w:rPr>
        <w:t xml:space="preserve">Inversion </w:t>
      </w:r>
      <w:r>
        <w:rPr>
          <w:lang w:val="en-US"/>
        </w:rPr>
        <w:t>o</w:t>
      </w:r>
      <w:r w:rsidRPr="00E27311">
        <w:rPr>
          <w:lang w:val="en-US"/>
        </w:rPr>
        <w:t xml:space="preserve">f </w:t>
      </w:r>
      <w:r>
        <w:rPr>
          <w:lang w:val="en-US"/>
        </w:rPr>
        <w:t>C</w:t>
      </w:r>
      <w:r w:rsidRPr="00E27311">
        <w:rPr>
          <w:lang w:val="en-US"/>
        </w:rPr>
        <w:t xml:space="preserve">ontrol / </w:t>
      </w:r>
      <w:r>
        <w:rPr>
          <w:lang w:val="en-US"/>
        </w:rPr>
        <w:t>D</w:t>
      </w:r>
      <w:r w:rsidRPr="00E27311">
        <w:rPr>
          <w:lang w:val="en-US"/>
        </w:rPr>
        <w:t>ependency Injection mit Unity</w:t>
      </w:r>
      <w:bookmarkEnd w:id="516"/>
    </w:p>
    <w:p w:rsidR="00E462E1" w:rsidRDefault="00E462E1" w:rsidP="00E462E1">
      <w:r>
        <w:t>Damit die Komponenten jederzeit und einfach ausgetauscht werden können, wurde mit Unity Containern</w:t>
      </w:r>
      <w:bookmarkStart w:id="517" w:name="_Ref327097242"/>
      <w:r>
        <w:rPr>
          <w:rStyle w:val="FootnoteReference"/>
        </w:rPr>
        <w:footnoteReference w:id="37"/>
      </w:r>
      <w:bookmarkEnd w:id="517"/>
      <w:r>
        <w:t xml:space="preserve"> gearbeitet, um Inversion of Control durch Dependency Injection zu ermöglichen. So können beispielsweise auf eine einfache Art und Weise Komponenten einer Software ausgetauscht werden, indem die Container ausgetauscht werden. Bei </w:t>
      </w:r>
      <w:proofErr w:type="gramStart"/>
      <w:r>
        <w:t>der Videowall</w:t>
      </w:r>
      <w:proofErr w:type="gramEnd"/>
      <w:r>
        <w:t xml:space="preserve"> wird dies benutzt, um bei der Entwicklung zwischen dem echten Kinect Sensor und einem simulierten Kinect Sensor zu wechseln. Dependency Injection kann auch beim Testen helfen, indem die Mock Objekte beim Unity Container registriert werden.</w:t>
      </w:r>
    </w:p>
    <w:p w:rsidR="00E462E1" w:rsidRDefault="00E462E1" w:rsidP="00E462E1">
      <w:pPr>
        <w:pStyle w:val="Heading5"/>
      </w:pPr>
      <w:bookmarkStart w:id="518" w:name="_Toc327467762"/>
      <w:r>
        <w:t>Extension Interface</w:t>
      </w:r>
      <w:bookmarkEnd w:id="518"/>
    </w:p>
    <w:p w:rsidR="00E462E1" w:rsidRDefault="00E462E1" w:rsidP="00E462E1">
      <w:r>
        <w:t>Das Extension Interface zeigt auf, wie eine Architektur aufgebaut werden kann, damit Erweiterungen an der Applikation einfach vorzunehmen sind.</w:t>
      </w:r>
    </w:p>
    <w:p w:rsidR="00E462E1" w:rsidRDefault="00E462E1" w:rsidP="00E462E1">
      <w:r>
        <w:t>Wie das Pattern für die Videowall verwendet wird, kann im nachfolgenden Unterkapitel (</w:t>
      </w:r>
      <w:r>
        <w:fldChar w:fldCharType="begin"/>
      </w:r>
      <w:r>
        <w:instrText xml:space="preserve"> REF _Ref326237304 \r \h </w:instrText>
      </w:r>
      <w:r>
        <w:fldChar w:fldCharType="separate"/>
      </w:r>
      <w:r w:rsidR="000E6CF3">
        <w:t>V.6.6</w:t>
      </w:r>
      <w:r>
        <w:fldChar w:fldCharType="end"/>
      </w:r>
      <w:r>
        <w:t xml:space="preserve"> </w:t>
      </w:r>
      <w:r>
        <w:fldChar w:fldCharType="begin"/>
      </w:r>
      <w:r>
        <w:instrText xml:space="preserve"> REF _Ref326237304 \h </w:instrText>
      </w:r>
      <w:r>
        <w:fldChar w:fldCharType="separate"/>
      </w:r>
      <w:r w:rsidR="000E6CF3">
        <w:t>Plug-in Framework</w:t>
      </w:r>
      <w:r>
        <w:fldChar w:fldCharType="end"/>
      </w:r>
      <w:r>
        <w:t>) nachgelesen werden.</w:t>
      </w:r>
    </w:p>
    <w:p w:rsidR="00E462E1" w:rsidRDefault="00E462E1" w:rsidP="00E462E1">
      <w:pPr>
        <w:pStyle w:val="Heading4"/>
      </w:pPr>
      <w:bookmarkStart w:id="519" w:name="_Toc327467763"/>
      <w:r>
        <w:t>Prozesse und Threads</w:t>
      </w:r>
      <w:bookmarkEnd w:id="519"/>
    </w:p>
    <w:p w:rsidR="00E462E1" w:rsidRDefault="00E462E1" w:rsidP="00E462E1">
      <w:pPr>
        <w:pStyle w:val="Heading5"/>
      </w:pPr>
      <w:bookmarkStart w:id="520" w:name="_Toc327467764"/>
      <w:r>
        <w:t>Allgemein</w:t>
      </w:r>
      <w:bookmarkEnd w:id="520"/>
    </w:p>
    <w:p w:rsidR="00E462E1" w:rsidRDefault="00E462E1" w:rsidP="00E462E1">
      <w:r>
        <w:t>Grundsätzlich machen Multithreading und Multiprocessing dann Sinn, wenn die Performance einer Applikation erhöht werden soll. Da dies in der jetzigen Version noch nicht elementar ist, laufen alle Verarbeitungen in genau einem Prozess in genau einem Thread, dem GUI-Thread. Quasiparallele Verarbeitungen laufen über die Dispatcher Queue [microsoft12.3]:</w:t>
      </w:r>
    </w:p>
    <w:p w:rsidR="00E462E1" w:rsidRDefault="00E462E1" w:rsidP="00E462E1">
      <w:pPr>
        <w:keepNext/>
      </w:pPr>
      <w:r>
        <w:rPr>
          <w:noProof/>
          <w:lang w:eastAsia="de-CH"/>
        </w:rPr>
        <mc:AlternateContent>
          <mc:Choice Requires="wpc">
            <w:drawing>
              <wp:inline distT="0" distB="0" distL="0" distR="0" wp14:anchorId="45A7AB01" wp14:editId="4C58146A">
                <wp:extent cx="5486400" cy="1916583"/>
                <wp:effectExtent l="0" t="0" r="0" b="0"/>
                <wp:docPr id="31" name="Zeichenbereich 6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31" name="Textfeld 65"/>
                        <wps:cNvSpPr txBox="1"/>
                        <wps:spPr>
                          <a:xfrm>
                            <a:off x="138988" y="369585"/>
                            <a:ext cx="1829166" cy="241401"/>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1A7038" w:rsidRPr="002347A4" w:rsidRDefault="001A7038" w:rsidP="00E462E1">
                              <w:pPr>
                                <w:pStyle w:val="NormalWeb"/>
                                <w:spacing w:before="0" w:beforeAutospacing="0" w:after="80" w:afterAutospacing="0"/>
                                <w:rPr>
                                  <w:rFonts w:asciiTheme="minorHAnsi" w:hAnsiTheme="minorHAnsi" w:cstheme="minorHAnsi"/>
                                  <w:b/>
                                </w:rPr>
                              </w:pPr>
                              <w:r w:rsidRPr="002347A4">
                                <w:rPr>
                                  <w:rFonts w:asciiTheme="minorHAnsi" w:eastAsia="Times New Roman" w:hAnsiTheme="minorHAnsi" w:cstheme="minorHAnsi"/>
                                  <w:sz w:val="20"/>
                                  <w:szCs w:val="20"/>
                                </w:rPr>
                                <w:t>Fenster neu zeichnen</w:t>
                              </w:r>
                            </w:p>
                            <w:p w:rsidR="001A7038" w:rsidRPr="002347A4" w:rsidRDefault="001A7038" w:rsidP="00E462E1">
                              <w:pPr>
                                <w:rPr>
                                  <w:rFonts w:cstheme="minorHAnsi"/>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2" name="Textfeld 65"/>
                        <wps:cNvSpPr txBox="1"/>
                        <wps:spPr>
                          <a:xfrm>
                            <a:off x="139319" y="610986"/>
                            <a:ext cx="1828800" cy="24130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1A7038" w:rsidRPr="002347A4" w:rsidRDefault="001A7038" w:rsidP="00E462E1">
                              <w:pPr>
                                <w:pStyle w:val="NormalWeb"/>
                                <w:spacing w:before="0" w:beforeAutospacing="0" w:after="80" w:afterAutospacing="0"/>
                                <w:rPr>
                                  <w:rFonts w:asciiTheme="minorHAnsi" w:hAnsiTheme="minorHAnsi" w:cstheme="minorHAnsi"/>
                                </w:rPr>
                              </w:pPr>
                              <w:r>
                                <w:rPr>
                                  <w:rFonts w:asciiTheme="minorHAnsi" w:eastAsia="Times New Roman" w:hAnsiTheme="minorHAnsi" w:cstheme="minorHAnsi"/>
                                  <w:sz w:val="20"/>
                                  <w:szCs w:val="20"/>
                                </w:rPr>
                                <w:t>Maus-</w:t>
                              </w:r>
                              <w:r w:rsidRPr="002347A4">
                                <w:rPr>
                                  <w:rFonts w:asciiTheme="minorHAnsi" w:eastAsia="Times New Roman" w:hAnsiTheme="minorHAnsi" w:cstheme="minorHAnsi"/>
                                  <w:sz w:val="20"/>
                                  <w:szCs w:val="20"/>
                                </w:rPr>
                                <w:t>Event verarbeiten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3" name="Textfeld 65"/>
                        <wps:cNvSpPr txBox="1"/>
                        <wps:spPr>
                          <a:xfrm>
                            <a:off x="138988" y="852286"/>
                            <a:ext cx="1828800" cy="24130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1A7038" w:rsidRPr="002347A4" w:rsidRDefault="001A7038" w:rsidP="00E462E1">
                              <w:pPr>
                                <w:pStyle w:val="NormalWeb"/>
                                <w:spacing w:before="0" w:beforeAutospacing="0" w:after="80" w:afterAutospacing="0"/>
                                <w:rPr>
                                  <w:rFonts w:asciiTheme="minorHAnsi" w:hAnsiTheme="minorHAnsi" w:cstheme="minorHAnsi"/>
                                </w:rPr>
                              </w:pPr>
                              <w:r>
                                <w:rPr>
                                  <w:rFonts w:asciiTheme="minorHAnsi" w:eastAsia="Times New Roman" w:hAnsiTheme="minorHAnsi" w:cstheme="minorHAnsi"/>
                                  <w:sz w:val="20"/>
                                  <w:szCs w:val="20"/>
                                </w:rPr>
                                <w:t>Tastature</w:t>
                              </w:r>
                              <w:r w:rsidRPr="002347A4">
                                <w:rPr>
                                  <w:rFonts w:asciiTheme="minorHAnsi" w:eastAsia="Times New Roman" w:hAnsiTheme="minorHAnsi" w:cstheme="minorHAnsi"/>
                                  <w:sz w:val="20"/>
                                  <w:szCs w:val="20"/>
                                </w:rPr>
                                <w:t>ingabe verarbeiten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5" name="Textfeld 65"/>
                        <wps:cNvSpPr txBox="1"/>
                        <wps:spPr>
                          <a:xfrm>
                            <a:off x="138988" y="1090604"/>
                            <a:ext cx="1828800" cy="24130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1A7038" w:rsidRPr="002347A4" w:rsidRDefault="001A7038" w:rsidP="00E462E1">
                              <w:pPr>
                                <w:pStyle w:val="NormalWeb"/>
                                <w:spacing w:before="0" w:beforeAutospacing="0" w:after="80" w:afterAutospacing="0"/>
                                <w:rPr>
                                  <w:rFonts w:asciiTheme="minorHAnsi" w:hAnsiTheme="minorHAnsi" w:cstheme="minorHAnsi"/>
                                </w:rPr>
                              </w:pPr>
                              <w:r w:rsidRPr="002347A4">
                                <w:rPr>
                                  <w:rFonts w:asciiTheme="minorHAnsi" w:eastAsia="Times New Roman" w:hAnsiTheme="minorHAnsi" w:cstheme="minorHAnsi"/>
                                  <w:sz w:val="20"/>
                                  <w:szCs w:val="20"/>
                                </w:rPr>
                                <w:t>Skelett neu zeichnen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6" name="Textfeld 65"/>
                        <wps:cNvSpPr txBox="1"/>
                        <wps:spPr>
                          <a:xfrm>
                            <a:off x="139354" y="128285"/>
                            <a:ext cx="1828800" cy="24130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1A7038" w:rsidRPr="002347A4" w:rsidRDefault="001A7038" w:rsidP="00E462E1">
                              <w:pPr>
                                <w:pStyle w:val="NormalWeb"/>
                                <w:spacing w:before="0" w:beforeAutospacing="0" w:after="80" w:afterAutospacing="0"/>
                                <w:rPr>
                                  <w:rFonts w:asciiTheme="minorHAnsi" w:hAnsiTheme="minorHAnsi" w:cstheme="minorHAnsi"/>
                                </w:rPr>
                              </w:pPr>
                              <w:r w:rsidRPr="002347A4">
                                <w:rPr>
                                  <w:rFonts w:asciiTheme="minorHAnsi" w:eastAsia="Times New Roman" w:hAnsiTheme="minorHAnsi" w:cstheme="minorHAnsi"/>
                                  <w:sz w:val="20"/>
                                  <w:szCs w:val="20"/>
                                </w:rPr>
                                <w:t>Click auf Button verarbeiten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7" name="Textfeld 65"/>
                        <wps:cNvSpPr txBox="1"/>
                        <wps:spPr>
                          <a:xfrm>
                            <a:off x="139354" y="1331904"/>
                            <a:ext cx="1828800" cy="24130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1A7038" w:rsidRPr="002347A4" w:rsidRDefault="001A7038" w:rsidP="00E462E1">
                              <w:pPr>
                                <w:pStyle w:val="NormalWeb"/>
                                <w:spacing w:before="0" w:beforeAutospacing="0" w:after="80" w:afterAutospacing="0"/>
                                <w:rPr>
                                  <w:rFonts w:asciiTheme="minorHAnsi" w:hAnsiTheme="minorHAnsi" w:cstheme="minorHAnsi"/>
                                </w:rPr>
                              </w:pPr>
                              <w:r>
                                <w:rPr>
                                  <w:rFonts w:asciiTheme="minorHAnsi" w:eastAsia="Times New Roman" w:hAnsiTheme="minorHAnsi" w:cstheme="minorHAnsi"/>
                                  <w:sz w:val="20"/>
                                  <w:szCs w:val="20"/>
                                </w:rPr>
                                <w:t>Handcursor-</w:t>
                              </w:r>
                              <w:r w:rsidRPr="002347A4">
                                <w:rPr>
                                  <w:rFonts w:asciiTheme="minorHAnsi" w:eastAsia="Times New Roman" w:hAnsiTheme="minorHAnsi" w:cstheme="minorHAnsi"/>
                                  <w:sz w:val="20"/>
                                  <w:szCs w:val="20"/>
                                </w:rPr>
                                <w:t>Animation starten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8" name="Gerade Verbindung mit Pfeil 72"/>
                        <wps:cNvCnPr/>
                        <wps:spPr>
                          <a:xfrm flipH="1">
                            <a:off x="2026310" y="256031"/>
                            <a:ext cx="128016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9" name="Textfeld 65"/>
                        <wps:cNvSpPr txBox="1"/>
                        <wps:spPr>
                          <a:xfrm>
                            <a:off x="3398688" y="128263"/>
                            <a:ext cx="1828800" cy="1686095"/>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rsidR="001A7038" w:rsidRPr="002347A4" w:rsidRDefault="001A7038" w:rsidP="00E462E1">
                              <w:pPr>
                                <w:pStyle w:val="NormalWeb"/>
                                <w:spacing w:before="0" w:beforeAutospacing="0" w:after="80" w:afterAutospacing="0"/>
                                <w:rPr>
                                  <w:rFonts w:asciiTheme="minorHAnsi" w:hAnsiTheme="minorHAnsi" w:cstheme="minorHAnsi"/>
                                </w:rPr>
                              </w:pPr>
                              <w:r>
                                <w:rPr>
                                  <w:rFonts w:asciiTheme="minorHAnsi" w:eastAsia="Times New Roman" w:hAnsiTheme="minorHAnsi" w:cstheme="minorHAnsi"/>
                                  <w:sz w:val="20"/>
                                  <w:szCs w:val="20"/>
                                </w:rPr>
                                <w:t>Der GUI-</w:t>
                              </w:r>
                              <w:r w:rsidRPr="002347A4">
                                <w:rPr>
                                  <w:rFonts w:asciiTheme="minorHAnsi" w:eastAsia="Times New Roman" w:hAnsiTheme="minorHAnsi" w:cstheme="minorHAnsi"/>
                                  <w:sz w:val="20"/>
                                  <w:szCs w:val="20"/>
                                </w:rPr>
                                <w:t xml:space="preserve">Thread führt </w:t>
                              </w:r>
                              <w:r>
                                <w:rPr>
                                  <w:rFonts w:asciiTheme="minorHAnsi" w:eastAsia="Times New Roman" w:hAnsiTheme="minorHAnsi" w:cstheme="minorHAnsi"/>
                                  <w:sz w:val="20"/>
                                  <w:szCs w:val="20"/>
                                </w:rPr>
                                <w:t xml:space="preserve">die </w:t>
                              </w:r>
                              <w:r w:rsidRPr="002347A4">
                                <w:rPr>
                                  <w:rFonts w:asciiTheme="minorHAnsi" w:eastAsia="Times New Roman" w:hAnsiTheme="minorHAnsi" w:cstheme="minorHAnsi"/>
                                  <w:sz w:val="20"/>
                                  <w:szCs w:val="20"/>
                                </w:rPr>
                                <w:t xml:space="preserve">Aktion aus, die </w:t>
                              </w:r>
                              <w:r>
                                <w:rPr>
                                  <w:rFonts w:asciiTheme="minorHAnsi" w:eastAsia="Times New Roman" w:hAnsiTheme="minorHAnsi" w:cstheme="minorHAnsi"/>
                                  <w:sz w:val="20"/>
                                  <w:szCs w:val="20"/>
                                </w:rPr>
                                <w:t>zuvorderst</w:t>
                              </w:r>
                              <w:r w:rsidRPr="002347A4">
                                <w:rPr>
                                  <w:rFonts w:asciiTheme="minorHAnsi" w:eastAsia="Times New Roman" w:hAnsiTheme="minorHAnsi" w:cstheme="minorHAnsi"/>
                                  <w:sz w:val="20"/>
                                  <w:szCs w:val="20"/>
                                </w:rPr>
                                <w:t xml:space="preserve"> </w:t>
                              </w:r>
                              <w:r>
                                <w:rPr>
                                  <w:rFonts w:asciiTheme="minorHAnsi" w:eastAsia="Times New Roman" w:hAnsiTheme="minorHAnsi" w:cstheme="minorHAnsi"/>
                                  <w:sz w:val="20"/>
                                  <w:szCs w:val="20"/>
                                </w:rPr>
                                <w:t>in der Queue</w:t>
                              </w:r>
                              <w:r w:rsidRPr="002347A4">
                                <w:rPr>
                                  <w:rFonts w:asciiTheme="minorHAnsi" w:eastAsia="Times New Roman" w:hAnsiTheme="minorHAnsi" w:cstheme="minorHAnsi"/>
                                  <w:sz w:val="20"/>
                                  <w:szCs w:val="20"/>
                                </w:rPr>
                                <w:t xml:space="preserve"> </w:t>
                              </w:r>
                              <w:r>
                                <w:rPr>
                                  <w:rFonts w:asciiTheme="minorHAnsi" w:eastAsia="Times New Roman" w:hAnsiTheme="minorHAnsi" w:cstheme="minorHAnsi"/>
                                  <w:sz w:val="20"/>
                                  <w:szCs w:val="20"/>
                                </w:rPr>
                                <w:t>liegt</w:t>
                              </w:r>
                              <w:r w:rsidRPr="002347A4">
                                <w:rPr>
                                  <w:rFonts w:asciiTheme="minorHAnsi" w:eastAsia="Times New Roman" w:hAnsiTheme="minorHAnsi" w:cstheme="minorHAnsi"/>
                                  <w:sz w:val="20"/>
                                  <w:szCs w:val="20"/>
                                </w:rPr>
                                <w:t xml:space="preserve"> und löscht die</w:t>
                              </w:r>
                              <w:r>
                                <w:rPr>
                                  <w:rFonts w:asciiTheme="minorHAnsi" w:eastAsia="Times New Roman" w:hAnsiTheme="minorHAnsi" w:cstheme="minorHAnsi"/>
                                  <w:sz w:val="20"/>
                                  <w:szCs w:val="20"/>
                                </w:rPr>
                                <w:t>se Aktion dann aus der Queue. Alles läuft seriell. Da die einzelnen Frames aber nur sehr wenig Zeit für die Verarbeitung benötigen, scheinen sie parallel abzulaufen.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0" name="Textfeld 65"/>
                        <wps:cNvSpPr txBox="1"/>
                        <wps:spPr>
                          <a:xfrm>
                            <a:off x="138988" y="1573204"/>
                            <a:ext cx="1828800" cy="24130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1A7038" w:rsidRPr="002347A4" w:rsidRDefault="001A7038" w:rsidP="00E462E1">
                              <w:pPr>
                                <w:pStyle w:val="NormalWeb"/>
                                <w:spacing w:before="0" w:beforeAutospacing="0" w:after="80" w:afterAutospacing="0"/>
                                <w:rPr>
                                  <w:rFonts w:asciiTheme="minorHAnsi" w:hAnsiTheme="minorHAnsi" w:cstheme="minorHAnsi"/>
                                </w:rPr>
                              </w:pPr>
                              <w:r w:rsidRPr="002347A4">
                                <w:rPr>
                                  <w:rFonts w:asciiTheme="minorHAnsi" w:eastAsia="Times New Roman" w:hAnsiTheme="minorHAnsi" w:cstheme="minorHAnsi"/>
                                  <w:sz w:val="20"/>
                                  <w:szCs w:val="20"/>
                                </w:rPr>
                                <w:t>…</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Zeichenbereich 63" o:spid="_x0000_s1037" editas="canvas" style="width:6in;height:150.9pt;mso-position-horizontal-relative:char;mso-position-vertical-relative:line" coordsize="54864,191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8" type="#_x0000_t75" style="position:absolute;width:54864;height:19164;visibility:visible;mso-wrap-style:square">
                  <v:fill o:detectmouseclick="t"/>
                  <v:path o:connecttype="none"/>
                </v:shape>
                <v:shape id="Textfeld 65" o:spid="_x0000_s1039" type="#_x0000_t202" style="position:absolute;left:1389;top:3695;width:18292;height:24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SnQVsIA&#10;AADbAAAADwAAAGRycy9kb3ducmV2LnhtbESPQWuDQBSE74X8h+UFemtWW5BgspEgEXsq1IacX9wX&#10;Fd234m6N+ffdQqHHYWa+YfbZYgYx0+Q6ywriTQSCuLa640bB+at42YJwHlnjYJkUPMhBdlg97THV&#10;9s6fNFe+EQHCLkUFrfdjKqWrWzLoNnYkDt7NTgZ9kFMj9YT3ADeDfI2iRBrsOCy0OFLeUt1X30ZB&#10;HuWFm8v4mjxs11+2J/4Y61Kp5/Vy3IHwtPj/8F/7XSt4i+H3S/gB8vA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hKdBWwgAAANsAAAAPAAAAAAAAAAAAAAAAAJgCAABkcnMvZG93&#10;bnJldi54bWxQSwUGAAAAAAQABAD1AAAAhwMAAAAA&#10;" fillcolor="white [3201]" strokecolor="#4f81bd [3204]" strokeweight="2pt">
                  <v:textbox>
                    <w:txbxContent>
                      <w:p w:rsidR="001A7038" w:rsidRPr="002347A4" w:rsidRDefault="001A7038" w:rsidP="00E462E1">
                        <w:pPr>
                          <w:pStyle w:val="NormalWeb"/>
                          <w:spacing w:before="0" w:beforeAutospacing="0" w:after="80" w:afterAutospacing="0"/>
                          <w:rPr>
                            <w:rFonts w:asciiTheme="minorHAnsi" w:hAnsiTheme="minorHAnsi" w:cstheme="minorHAnsi"/>
                            <w:b/>
                          </w:rPr>
                        </w:pPr>
                        <w:r w:rsidRPr="002347A4">
                          <w:rPr>
                            <w:rFonts w:asciiTheme="minorHAnsi" w:eastAsia="Times New Roman" w:hAnsiTheme="minorHAnsi" w:cstheme="minorHAnsi"/>
                            <w:sz w:val="20"/>
                            <w:szCs w:val="20"/>
                          </w:rPr>
                          <w:t>Fenster neu zeichnen</w:t>
                        </w:r>
                      </w:p>
                      <w:p w:rsidR="001A7038" w:rsidRPr="002347A4" w:rsidRDefault="001A7038" w:rsidP="00E462E1">
                        <w:pPr>
                          <w:rPr>
                            <w:rFonts w:cstheme="minorHAnsi"/>
                          </w:rPr>
                        </w:pPr>
                      </w:p>
                    </w:txbxContent>
                  </v:textbox>
                </v:shape>
                <v:shape id="Textfeld 65" o:spid="_x0000_s1040" type="#_x0000_t202" style="position:absolute;left:1393;top:6109;width:18288;height:24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tOIb8A&#10;AADbAAAADwAAAGRycy9kb3ducmV2LnhtbESPzQrCMBCE74LvEFbwpqkKItUoUhQ9Cf7geW3Wtths&#10;ShNrfXsjCB6HmfmGWaxaU4qGaldYVjAaRiCIU6sLzhRcztvBDITzyBpLy6TgTQ5Wy25ngbG2Lz5S&#10;c/KZCBB2MSrIva9iKV2ak0E3tBVx8O62NuiDrDOpa3wFuCnlOIqm0mDBYSHHipKc0sfpaRQkUbJ1&#10;zW50m75t8bjONnyo0p1S/V67noPw1Pp/+NfeawWTMXy/hB8glx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R+04hvwAAANsAAAAPAAAAAAAAAAAAAAAAAJgCAABkcnMvZG93bnJl&#10;di54bWxQSwUGAAAAAAQABAD1AAAAhAMAAAAA&#10;" fillcolor="white [3201]" strokecolor="#4f81bd [3204]" strokeweight="2pt">
                  <v:textbox>
                    <w:txbxContent>
                      <w:p w:rsidR="001A7038" w:rsidRPr="002347A4" w:rsidRDefault="001A7038" w:rsidP="00E462E1">
                        <w:pPr>
                          <w:pStyle w:val="NormalWeb"/>
                          <w:spacing w:before="0" w:beforeAutospacing="0" w:after="80" w:afterAutospacing="0"/>
                          <w:rPr>
                            <w:rFonts w:asciiTheme="minorHAnsi" w:hAnsiTheme="minorHAnsi" w:cstheme="minorHAnsi"/>
                          </w:rPr>
                        </w:pPr>
                        <w:r>
                          <w:rPr>
                            <w:rFonts w:asciiTheme="minorHAnsi" w:eastAsia="Times New Roman" w:hAnsiTheme="minorHAnsi" w:cstheme="minorHAnsi"/>
                            <w:sz w:val="20"/>
                            <w:szCs w:val="20"/>
                          </w:rPr>
                          <w:t>Maus-</w:t>
                        </w:r>
                        <w:r w:rsidRPr="002347A4">
                          <w:rPr>
                            <w:rFonts w:asciiTheme="minorHAnsi" w:eastAsia="Times New Roman" w:hAnsiTheme="minorHAnsi" w:cstheme="minorHAnsi"/>
                            <w:sz w:val="20"/>
                            <w:szCs w:val="20"/>
                          </w:rPr>
                          <w:t>Event verarbeiten</w:t>
                        </w:r>
                      </w:p>
                    </w:txbxContent>
                  </v:textbox>
                </v:shape>
                <v:shape id="Textfeld 65" o:spid="_x0000_s1041" type="#_x0000_t202" style="position:absolute;left:1389;top:8522;width:18288;height:24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rfrur8A&#10;AADbAAAADwAAAGRycy9kb3ducmV2LnhtbESPzQrCMBCE74LvEFbwpqkKItUoUhQ9Cf7geW3Wtths&#10;ShNrfXsjCB6HmfmGWaxaU4qGaldYVjAaRiCIU6sLzhRcztvBDITzyBpLy6TgTQ5Wy25ngbG2Lz5S&#10;c/KZCBB2MSrIva9iKV2ak0E3tBVx8O62NuiDrDOpa3wFuCnlOIqm0mDBYSHHipKc0sfpaRQkUbJ1&#10;zW50m75t8bjONnyo0p1S/V67noPw1Pp/+NfeawWTCXy/hB8glx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t+u6vwAAANsAAAAPAAAAAAAAAAAAAAAAAJgCAABkcnMvZG93bnJl&#10;di54bWxQSwUGAAAAAAQABAD1AAAAhAMAAAAA&#10;" fillcolor="white [3201]" strokecolor="#4f81bd [3204]" strokeweight="2pt">
                  <v:textbox>
                    <w:txbxContent>
                      <w:p w:rsidR="001A7038" w:rsidRPr="002347A4" w:rsidRDefault="001A7038" w:rsidP="00E462E1">
                        <w:pPr>
                          <w:pStyle w:val="NormalWeb"/>
                          <w:spacing w:before="0" w:beforeAutospacing="0" w:after="80" w:afterAutospacing="0"/>
                          <w:rPr>
                            <w:rFonts w:asciiTheme="minorHAnsi" w:hAnsiTheme="minorHAnsi" w:cstheme="minorHAnsi"/>
                          </w:rPr>
                        </w:pPr>
                        <w:r>
                          <w:rPr>
                            <w:rFonts w:asciiTheme="minorHAnsi" w:eastAsia="Times New Roman" w:hAnsiTheme="minorHAnsi" w:cstheme="minorHAnsi"/>
                            <w:sz w:val="20"/>
                            <w:szCs w:val="20"/>
                          </w:rPr>
                          <w:t>Tastature</w:t>
                        </w:r>
                        <w:r w:rsidRPr="002347A4">
                          <w:rPr>
                            <w:rFonts w:asciiTheme="minorHAnsi" w:eastAsia="Times New Roman" w:hAnsiTheme="minorHAnsi" w:cstheme="minorHAnsi"/>
                            <w:sz w:val="20"/>
                            <w:szCs w:val="20"/>
                          </w:rPr>
                          <w:t>ingabe verarbeiten</w:t>
                        </w:r>
                      </w:p>
                    </w:txbxContent>
                  </v:textbox>
                </v:shape>
                <v:shape id="Textfeld 65" o:spid="_x0000_s1042" type="#_x0000_t202" style="position:absolute;left:1389;top:10906;width:18288;height:24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LWVcIA&#10;AADbAAAADwAAAGRycy9kb3ducmV2LnhtbESPQWvCQBSE7wX/w/IEb83GSkViVpGg6KmgLZ6fu88k&#10;mH0bstsY/71bKHgcZuYbJl8PthE9db52rGCapCCItTM1lwp+vnfvCxA+IBtsHJOCB3lYr0ZvOWbG&#10;3flI/SmUIkLYZ6igCqHNpPS6Ios+cS1x9K6usxii7EppOrxHuG3kR5rOpcWa40KFLRUV6dvp1yoo&#10;0mLn+/30Mn+4+nZebPmr1XulJuNhswQRaAiv8H/7YBTMPuHvS/wBcvU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eEtZVwgAAANsAAAAPAAAAAAAAAAAAAAAAAJgCAABkcnMvZG93&#10;bnJldi54bWxQSwUGAAAAAAQABAD1AAAAhwMAAAAA&#10;" fillcolor="white [3201]" strokecolor="#4f81bd [3204]" strokeweight="2pt">
                  <v:textbox>
                    <w:txbxContent>
                      <w:p w:rsidR="001A7038" w:rsidRPr="002347A4" w:rsidRDefault="001A7038" w:rsidP="00E462E1">
                        <w:pPr>
                          <w:pStyle w:val="NormalWeb"/>
                          <w:spacing w:before="0" w:beforeAutospacing="0" w:after="80" w:afterAutospacing="0"/>
                          <w:rPr>
                            <w:rFonts w:asciiTheme="minorHAnsi" w:hAnsiTheme="minorHAnsi" w:cstheme="minorHAnsi"/>
                          </w:rPr>
                        </w:pPr>
                        <w:r w:rsidRPr="002347A4">
                          <w:rPr>
                            <w:rFonts w:asciiTheme="minorHAnsi" w:eastAsia="Times New Roman" w:hAnsiTheme="minorHAnsi" w:cstheme="minorHAnsi"/>
                            <w:sz w:val="20"/>
                            <w:szCs w:val="20"/>
                          </w:rPr>
                          <w:t>Skelett neu zeichnen</w:t>
                        </w:r>
                      </w:p>
                    </w:txbxContent>
                  </v:textbox>
                </v:shape>
                <v:shape id="Textfeld 65" o:spid="_x0000_s1043" type="#_x0000_t202" style="position:absolute;left:1393;top:1282;width:18288;height:24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sBIIsIA&#10;AADbAAAADwAAAGRycy9kb3ducmV2LnhtbESPQWuDQBSE74X+h+UFemtWW5BgspEgFXsKNA05v7gv&#10;Krpvxd2q+ffdQKHHYWa+YXbZYnox0ehaywridQSCuLK65VrB+bt43YBwHlljb5kU3MlBtn9+2mGq&#10;7cxfNJ18LQKEXYoKGu+HVEpXNWTQre1AHLybHQ36IMda6hHnADe9fIuiRBpsOSw0OFDeUNWdfoyC&#10;PMoLN5XxNbnbtrtsPvg4VKVSL6vlsAXhafH/4b/2p1bwnsDjS/gBcv8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uwEgiwgAAANsAAAAPAAAAAAAAAAAAAAAAAJgCAABkcnMvZG93&#10;bnJldi54bWxQSwUGAAAAAAQABAD1AAAAhwMAAAAA&#10;" fillcolor="white [3201]" strokecolor="#4f81bd [3204]" strokeweight="2pt">
                  <v:textbox>
                    <w:txbxContent>
                      <w:p w:rsidR="001A7038" w:rsidRPr="002347A4" w:rsidRDefault="001A7038" w:rsidP="00E462E1">
                        <w:pPr>
                          <w:pStyle w:val="NormalWeb"/>
                          <w:spacing w:before="0" w:beforeAutospacing="0" w:after="80" w:afterAutospacing="0"/>
                          <w:rPr>
                            <w:rFonts w:asciiTheme="minorHAnsi" w:hAnsiTheme="minorHAnsi" w:cstheme="minorHAnsi"/>
                          </w:rPr>
                        </w:pPr>
                        <w:r w:rsidRPr="002347A4">
                          <w:rPr>
                            <w:rFonts w:asciiTheme="minorHAnsi" w:eastAsia="Times New Roman" w:hAnsiTheme="minorHAnsi" w:cstheme="minorHAnsi"/>
                            <w:sz w:val="20"/>
                            <w:szCs w:val="20"/>
                          </w:rPr>
                          <w:t>Click auf Button verarbeiten</w:t>
                        </w:r>
                      </w:p>
                    </w:txbxContent>
                  </v:textbox>
                </v:shape>
                <v:shape id="Textfeld 65" o:spid="_x0000_s1044" type="#_x0000_t202" style="position:absolute;left:1393;top:13319;width:18288;height:24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ztucMA&#10;AADbAAAADwAAAGRycy9kb3ducmV2LnhtbESPQWvCQBSE7wX/w/IK3pqNFWyIWaUERU+CtvT8uvtM&#10;gtm3IbuN8d+7gtDjMDPfMMV6tK0YqPeNYwWzJAVBrJ1puFLw/bV9y0D4gGywdUwKbuRhvZq8FJgb&#10;d+UjDadQiQhhn6OCOoQul9Lrmiz6xHXE0Tu73mKIsq+k6fEa4baV72m6kBYbjgs1dlTWpC+nP6ug&#10;TMutH3az38XNNZefbMOHTu+Umr6On0sQgcbwH36290bB/AMeX+IPkK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YztucMAAADbAAAADwAAAAAAAAAAAAAAAACYAgAAZHJzL2Rv&#10;d25yZXYueG1sUEsFBgAAAAAEAAQA9QAAAIgDAAAAAA==&#10;" fillcolor="white [3201]" strokecolor="#4f81bd [3204]" strokeweight="2pt">
                  <v:textbox>
                    <w:txbxContent>
                      <w:p w:rsidR="001A7038" w:rsidRPr="002347A4" w:rsidRDefault="001A7038" w:rsidP="00E462E1">
                        <w:pPr>
                          <w:pStyle w:val="NormalWeb"/>
                          <w:spacing w:before="0" w:beforeAutospacing="0" w:after="80" w:afterAutospacing="0"/>
                          <w:rPr>
                            <w:rFonts w:asciiTheme="minorHAnsi" w:hAnsiTheme="minorHAnsi" w:cstheme="minorHAnsi"/>
                          </w:rPr>
                        </w:pPr>
                        <w:r>
                          <w:rPr>
                            <w:rFonts w:asciiTheme="minorHAnsi" w:eastAsia="Times New Roman" w:hAnsiTheme="minorHAnsi" w:cstheme="minorHAnsi"/>
                            <w:sz w:val="20"/>
                            <w:szCs w:val="20"/>
                          </w:rPr>
                          <w:t>Handcursor-</w:t>
                        </w:r>
                        <w:r w:rsidRPr="002347A4">
                          <w:rPr>
                            <w:rFonts w:asciiTheme="minorHAnsi" w:eastAsia="Times New Roman" w:hAnsiTheme="minorHAnsi" w:cstheme="minorHAnsi"/>
                            <w:sz w:val="20"/>
                            <w:szCs w:val="20"/>
                          </w:rPr>
                          <w:t>Animation starten</w:t>
                        </w:r>
                      </w:p>
                    </w:txbxContent>
                  </v:textbox>
                </v:shape>
                <v:shapetype id="_x0000_t32" coordsize="21600,21600" o:spt="32" o:oned="t" path="m,l21600,21600e" filled="f">
                  <v:path arrowok="t" fillok="f" o:connecttype="none"/>
                  <o:lock v:ext="edit" shapetype="t"/>
                </v:shapetype>
                <v:shape id="Gerade Verbindung mit Pfeil 72" o:spid="_x0000_s1045" type="#_x0000_t32" style="position:absolute;left:20263;top:2560;width:12801;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qUlvsMAAADbAAAADwAAAGRycy9kb3ducmV2LnhtbERPTWvCQBC9F/oflin0Vjettkh0FWkR&#10;WoRKrCDexuw0Cc3Oht2tif/eORR6fLzv+XJwrTpTiI1nA4+jDBRx6W3DlYH91/phCiomZIutZzJw&#10;oQjLxe3NHHPrey7ovEuVkhCOORqoU+pyrWNZk8M48h2xcN8+OEwCQ6VtwF7CXaufsuxFO2xYGmrs&#10;6LWm8mf366TkbVI8bw6b04SK1bY/fRw/Uzgac383rGagEg3pX/znfrcGxjJWvsgP0Isr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qlJb7DAAAA2wAAAA8AAAAAAAAAAAAA&#10;AAAAoQIAAGRycy9kb3ducmV2LnhtbFBLBQYAAAAABAAEAPkAAACRAwAAAAA=&#10;" strokecolor="#4579b8 [3044]">
                  <v:stroke endarrow="open"/>
                </v:shape>
                <v:shape id="Textfeld 65" o:spid="_x0000_s1046" type="#_x0000_t202" style="position:absolute;left:33986;top:1282;width:18288;height:168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Y6lsIA&#10;AADbAAAADwAAAGRycy9kb3ducmV2LnhtbESPQYvCMBSE78L+h/AW9mZTd8VqNcoqCJ4Eq0iPj+bZ&#10;FpuX0kSt/94IC3scZr4ZZrHqTSPu1LnasoJRFIMgLqyuuVRwOm6HUxDOI2tsLJOCJzlYLT8GC0y1&#10;ffCB7pkvRShhl6KCyvs2ldIVFRl0kW2Jg3exnUEfZFdK3eEjlJtGfsfxRBqsOSxU2NKmouKa3YwC&#10;TMabgK2vDZ/7fb49JbmcJkp9ffa/cxCeev8f/qN3WsHPDN5fwg+Qy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hhjqWwgAAANsAAAAPAAAAAAAAAAAAAAAAAJgCAABkcnMvZG93&#10;bnJldi54bWxQSwUGAAAAAAQABAD1AAAAhwMAAAAA&#10;" fillcolor="#4f81bd [3204]" strokecolor="#243f60 [1604]" strokeweight="2pt">
                  <v:textbox>
                    <w:txbxContent>
                      <w:p w:rsidR="001A7038" w:rsidRPr="002347A4" w:rsidRDefault="001A7038" w:rsidP="00E462E1">
                        <w:pPr>
                          <w:pStyle w:val="NormalWeb"/>
                          <w:spacing w:before="0" w:beforeAutospacing="0" w:after="80" w:afterAutospacing="0"/>
                          <w:rPr>
                            <w:rFonts w:asciiTheme="minorHAnsi" w:hAnsiTheme="minorHAnsi" w:cstheme="minorHAnsi"/>
                          </w:rPr>
                        </w:pPr>
                        <w:r>
                          <w:rPr>
                            <w:rFonts w:asciiTheme="minorHAnsi" w:eastAsia="Times New Roman" w:hAnsiTheme="minorHAnsi" w:cstheme="minorHAnsi"/>
                            <w:sz w:val="20"/>
                            <w:szCs w:val="20"/>
                          </w:rPr>
                          <w:t>Der GUI-</w:t>
                        </w:r>
                        <w:r w:rsidRPr="002347A4">
                          <w:rPr>
                            <w:rFonts w:asciiTheme="minorHAnsi" w:eastAsia="Times New Roman" w:hAnsiTheme="minorHAnsi" w:cstheme="minorHAnsi"/>
                            <w:sz w:val="20"/>
                            <w:szCs w:val="20"/>
                          </w:rPr>
                          <w:t xml:space="preserve">Thread führt </w:t>
                        </w:r>
                        <w:r>
                          <w:rPr>
                            <w:rFonts w:asciiTheme="minorHAnsi" w:eastAsia="Times New Roman" w:hAnsiTheme="minorHAnsi" w:cstheme="minorHAnsi"/>
                            <w:sz w:val="20"/>
                            <w:szCs w:val="20"/>
                          </w:rPr>
                          <w:t xml:space="preserve">die </w:t>
                        </w:r>
                        <w:r w:rsidRPr="002347A4">
                          <w:rPr>
                            <w:rFonts w:asciiTheme="minorHAnsi" w:eastAsia="Times New Roman" w:hAnsiTheme="minorHAnsi" w:cstheme="minorHAnsi"/>
                            <w:sz w:val="20"/>
                            <w:szCs w:val="20"/>
                          </w:rPr>
                          <w:t xml:space="preserve">Aktion aus, die </w:t>
                        </w:r>
                        <w:r>
                          <w:rPr>
                            <w:rFonts w:asciiTheme="minorHAnsi" w:eastAsia="Times New Roman" w:hAnsiTheme="minorHAnsi" w:cstheme="minorHAnsi"/>
                            <w:sz w:val="20"/>
                            <w:szCs w:val="20"/>
                          </w:rPr>
                          <w:t>zuvorderst</w:t>
                        </w:r>
                        <w:r w:rsidRPr="002347A4">
                          <w:rPr>
                            <w:rFonts w:asciiTheme="minorHAnsi" w:eastAsia="Times New Roman" w:hAnsiTheme="minorHAnsi" w:cstheme="minorHAnsi"/>
                            <w:sz w:val="20"/>
                            <w:szCs w:val="20"/>
                          </w:rPr>
                          <w:t xml:space="preserve"> </w:t>
                        </w:r>
                        <w:r>
                          <w:rPr>
                            <w:rFonts w:asciiTheme="minorHAnsi" w:eastAsia="Times New Roman" w:hAnsiTheme="minorHAnsi" w:cstheme="minorHAnsi"/>
                            <w:sz w:val="20"/>
                            <w:szCs w:val="20"/>
                          </w:rPr>
                          <w:t>in der Queue</w:t>
                        </w:r>
                        <w:r w:rsidRPr="002347A4">
                          <w:rPr>
                            <w:rFonts w:asciiTheme="minorHAnsi" w:eastAsia="Times New Roman" w:hAnsiTheme="minorHAnsi" w:cstheme="minorHAnsi"/>
                            <w:sz w:val="20"/>
                            <w:szCs w:val="20"/>
                          </w:rPr>
                          <w:t xml:space="preserve"> </w:t>
                        </w:r>
                        <w:r>
                          <w:rPr>
                            <w:rFonts w:asciiTheme="minorHAnsi" w:eastAsia="Times New Roman" w:hAnsiTheme="minorHAnsi" w:cstheme="minorHAnsi"/>
                            <w:sz w:val="20"/>
                            <w:szCs w:val="20"/>
                          </w:rPr>
                          <w:t>liegt</w:t>
                        </w:r>
                        <w:r w:rsidRPr="002347A4">
                          <w:rPr>
                            <w:rFonts w:asciiTheme="minorHAnsi" w:eastAsia="Times New Roman" w:hAnsiTheme="minorHAnsi" w:cstheme="minorHAnsi"/>
                            <w:sz w:val="20"/>
                            <w:szCs w:val="20"/>
                          </w:rPr>
                          <w:t xml:space="preserve"> und löscht die</w:t>
                        </w:r>
                        <w:r>
                          <w:rPr>
                            <w:rFonts w:asciiTheme="minorHAnsi" w:eastAsia="Times New Roman" w:hAnsiTheme="minorHAnsi" w:cstheme="minorHAnsi"/>
                            <w:sz w:val="20"/>
                            <w:szCs w:val="20"/>
                          </w:rPr>
                          <w:t>se Aktion dann aus der Queue. Alles läuft seriell. Da die einzelnen Frames aber nur sehr wenig Zeit für die Verarbeitung benötigen, scheinen sie parallel abzulaufen.</w:t>
                        </w:r>
                      </w:p>
                    </w:txbxContent>
                  </v:textbox>
                </v:shape>
                <v:shape id="Textfeld 65" o:spid="_x0000_s1047" type="#_x0000_t202" style="position:absolute;left:1389;top:15732;width:18288;height:24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mMGsLwA&#10;AADbAAAADwAAAGRycy9kb3ducmV2LnhtbERPSwrCMBDdC94hjODOpoqIVKNIUXQl+MH12IxtsZmU&#10;JtZ6e7MQXD7ef7nuTCVaalxpWcE4ikEQZ1aXnCu4XnajOQjnkTVWlknBhxysV/3eEhNt33yi9uxz&#10;EULYJaig8L5OpHRZQQZdZGviwD1sY9AH2ORSN/gO4aaSkzieSYMlh4YCa0oLyp7nl1GQxunOtfvx&#10;ffax5fM23/KxzvZKDQfdZgHCU+f/4p/7oBVMw/rwJfwAufoC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DWYwawvAAAANsAAAAPAAAAAAAAAAAAAAAAAJgCAABkcnMvZG93bnJldi54&#10;bWxQSwUGAAAAAAQABAD1AAAAgQMAAAAA&#10;" fillcolor="white [3201]" strokecolor="#4f81bd [3204]" strokeweight="2pt">
                  <v:textbox>
                    <w:txbxContent>
                      <w:p w:rsidR="001A7038" w:rsidRPr="002347A4" w:rsidRDefault="001A7038" w:rsidP="00E462E1">
                        <w:pPr>
                          <w:pStyle w:val="NormalWeb"/>
                          <w:spacing w:before="0" w:beforeAutospacing="0" w:after="80" w:afterAutospacing="0"/>
                          <w:rPr>
                            <w:rFonts w:asciiTheme="minorHAnsi" w:hAnsiTheme="minorHAnsi" w:cstheme="minorHAnsi"/>
                          </w:rPr>
                        </w:pPr>
                        <w:r w:rsidRPr="002347A4">
                          <w:rPr>
                            <w:rFonts w:asciiTheme="minorHAnsi" w:eastAsia="Times New Roman" w:hAnsiTheme="minorHAnsi" w:cstheme="minorHAnsi"/>
                            <w:sz w:val="20"/>
                            <w:szCs w:val="20"/>
                          </w:rPr>
                          <w:t>…</w:t>
                        </w:r>
                      </w:p>
                    </w:txbxContent>
                  </v:textbox>
                </v:shape>
                <w10:anchorlock/>
              </v:group>
            </w:pict>
          </mc:Fallback>
        </mc:AlternateContent>
      </w:r>
    </w:p>
    <w:p w:rsidR="00E462E1" w:rsidRDefault="00E462E1" w:rsidP="00E462E1">
      <w:pPr>
        <w:pStyle w:val="Caption"/>
      </w:pPr>
      <w:bookmarkStart w:id="521" w:name="_Toc327468060"/>
      <w:r>
        <w:t xml:space="preserve">Abbildung </w:t>
      </w:r>
      <w:fldSimple w:instr=" SEQ Abbildung \* ARABIC ">
        <w:r w:rsidR="000E6CF3">
          <w:rPr>
            <w:noProof/>
          </w:rPr>
          <w:t>58</w:t>
        </w:r>
      </w:fldSimple>
      <w:r>
        <w:t xml:space="preserve"> - Dispatcher Queue</w:t>
      </w:r>
      <w:bookmarkEnd w:id="521"/>
    </w:p>
    <w:p w:rsidR="00E462E1" w:rsidRDefault="00E462E1" w:rsidP="00E462E1">
      <w:r>
        <w:t xml:space="preserve">Eine Ausnahme stellt die Klasse </w:t>
      </w:r>
      <w:r w:rsidRPr="001D7BB0">
        <w:rPr>
          <w:i/>
        </w:rPr>
        <w:t>Kinect.Toolbox.Record.SkeletonReplay</w:t>
      </w:r>
      <w:r>
        <w:t xml:space="preserve"> dar, die sich in einer Library befindet und in der Klasse </w:t>
      </w:r>
      <w:r w:rsidRPr="001D7BB0">
        <w:rPr>
          <w:i/>
        </w:rPr>
        <w:t>VideoWall.Data.Kinect.Implementation.AutoPlayFileSkeletonReader</w:t>
      </w:r>
      <w:r>
        <w:t xml:space="preserve"> benutzt wird. Da dieses </w:t>
      </w:r>
      <w:r>
        <w:lastRenderedPageBreak/>
        <w:t>SkeletonReplay in einem anderen Thread läuft, wird beim Feuern des Events die Verarbeitung sofort in die Dispatcher Queue des GUI-Threads verschoben, damit die Verarbeitung weiter seriell ablaufen kann.</w:t>
      </w:r>
    </w:p>
    <w:p w:rsidR="00E462E1" w:rsidRDefault="00E462E1" w:rsidP="00E462E1">
      <w:r>
        <w:t>Weiter ist es möglich, dass das .NET Framework oder das Kinect Framework von Microsoft im Hintergrund weitere Threads laufen lässt, diese Events aber durch die Frameworks in die Dispatcher Queue des GUI-Threads verschoben werden.</w:t>
      </w:r>
    </w:p>
    <w:p w:rsidR="00E462E1" w:rsidRDefault="00E462E1" w:rsidP="00E462E1">
      <w:pPr>
        <w:pStyle w:val="Heading5"/>
      </w:pPr>
      <w:bookmarkStart w:id="522" w:name="_Toc327467765"/>
      <w:r>
        <w:t>Kinect</w:t>
      </w:r>
      <w:bookmarkEnd w:id="522"/>
    </w:p>
    <w:p w:rsidR="00E462E1" w:rsidRDefault="00E462E1" w:rsidP="00E462E1">
      <w:r>
        <w:t xml:space="preserve">Das Kinect SDK von Microsoft bietet auf der Klasse </w:t>
      </w:r>
      <w:r w:rsidRPr="001D7BB0">
        <w:rPr>
          <w:i/>
        </w:rPr>
        <w:t>KinectSensor</w:t>
      </w:r>
      <w:r>
        <w:t xml:space="preserve"> einen Event </w:t>
      </w:r>
      <w:r w:rsidRPr="001D7BB0">
        <w:rPr>
          <w:i/>
        </w:rPr>
        <w:t>SkeletonFrameReady</w:t>
      </w:r>
      <w:r>
        <w:t>. Dieser wird ausgelöst sobald neue Skelett-Daten bereit sind. Dieser Event tritt bereits im GUI-Thread auf und muss dementsprechend nicht in die Dispatcher Queue verschoben werden.</w:t>
      </w:r>
    </w:p>
    <w:p w:rsidR="00E462E1" w:rsidRDefault="00E462E1" w:rsidP="00E462E1">
      <w:pPr>
        <w:pStyle w:val="Heading5"/>
      </w:pPr>
      <w:bookmarkStart w:id="523" w:name="_Toc327467766"/>
      <w:r>
        <w:t>Plug-ins</w:t>
      </w:r>
      <w:bookmarkEnd w:id="523"/>
    </w:p>
    <w:p w:rsidR="00E462E1" w:rsidRDefault="00E462E1" w:rsidP="00E462E1">
      <w:r>
        <w:t>Da</w:t>
      </w:r>
      <w:r w:rsidRPr="005327CA">
        <w:t xml:space="preserve"> </w:t>
      </w:r>
      <w:r>
        <w:t>zurzeit auch die Plug-ins im GUI-Thread ablaufen ist es wichtig, dass die Plug-ins vor dem produktiven Einsatz einem Code Review unterzogen werden. So kann sichergestellt werden, dass die Plug-ins das GUI nicht blockieren und dass die Plug-ins keine eigenen Threads oder Prozesse starten.</w:t>
      </w:r>
    </w:p>
    <w:p w:rsidR="00E462E1" w:rsidRDefault="00E462E1" w:rsidP="00E462E1">
      <w:r>
        <w:t>Die Events, die an die Plug-ins gesendet werden, laufen auch im GUI-Thread ab.</w:t>
      </w:r>
    </w:p>
    <w:p w:rsidR="00E462E1" w:rsidRDefault="00E462E1" w:rsidP="00E462E1">
      <w:pPr>
        <w:pStyle w:val="Heading5"/>
      </w:pPr>
      <w:bookmarkStart w:id="524" w:name="_Toc327467767"/>
      <w:r>
        <w:t>Echte Parallele Verarbeitung</w:t>
      </w:r>
      <w:bookmarkEnd w:id="524"/>
    </w:p>
    <w:p w:rsidR="00E462E1" w:rsidRDefault="00E462E1" w:rsidP="00E462E1">
      <w:r>
        <w:t>Sollte es in Zukunft nötig sein, mehrere Threads oder Prozesse einzusetzen, wird empfohlen, die Events nach der parallelen Verarbeitung sofort wieder in die Dispatcher Queue des GUI-Threads zu verschieben. Mit dieser Massnahme ist Programmieren ohne (Dead)Locks weiterhin möglich.</w:t>
      </w:r>
    </w:p>
    <w:p w:rsidR="00E462E1" w:rsidRDefault="00E462E1" w:rsidP="00E462E1"/>
    <w:p w:rsidR="00E462E1" w:rsidRDefault="00E462E1" w:rsidP="00E462E1">
      <w:r>
        <w:br w:type="page"/>
      </w:r>
    </w:p>
    <w:p w:rsidR="00E462E1" w:rsidRDefault="00E462E1" w:rsidP="00E462E1">
      <w:pPr>
        <w:pStyle w:val="Heading3"/>
      </w:pPr>
      <w:bookmarkStart w:id="525" w:name="_Ref326237304"/>
      <w:bookmarkStart w:id="526" w:name="_Toc327467768"/>
      <w:bookmarkStart w:id="527" w:name="_Toc327468981"/>
      <w:bookmarkStart w:id="528" w:name="_Ref324343900"/>
      <w:bookmarkStart w:id="529" w:name="_Toc324860370"/>
      <w:bookmarkStart w:id="530" w:name="_Toc325440878"/>
      <w:bookmarkStart w:id="531" w:name="_Ref326482694"/>
      <w:bookmarkStart w:id="532" w:name="_Ref326482698"/>
      <w:bookmarkStart w:id="533" w:name="_Ref327171123"/>
      <w:bookmarkStart w:id="534" w:name="_Ref327171125"/>
      <w:r>
        <w:lastRenderedPageBreak/>
        <w:t>Plug-in Framework</w:t>
      </w:r>
      <w:bookmarkEnd w:id="525"/>
      <w:bookmarkEnd w:id="526"/>
      <w:bookmarkEnd w:id="527"/>
    </w:p>
    <w:p w:rsidR="00E462E1" w:rsidRDefault="00E462E1" w:rsidP="00E462E1">
      <w:pPr>
        <w:pStyle w:val="Heading4"/>
      </w:pPr>
      <w:bookmarkStart w:id="535" w:name="_Ref325447589"/>
      <w:bookmarkStart w:id="536" w:name="_Toc327467769"/>
      <w:r>
        <w:t>Grundlagen</w:t>
      </w:r>
      <w:bookmarkEnd w:id="535"/>
      <w:bookmarkEnd w:id="536"/>
    </w:p>
    <w:p w:rsidR="00E462E1" w:rsidRDefault="00E462E1" w:rsidP="00E462E1">
      <w:r w:rsidRPr="006110A5">
        <w:t>Die erste Frage, die sich bei einem</w:t>
      </w:r>
      <w:r>
        <w:t xml:space="preserve"> Framework stellt, ist, wie ein</w:t>
      </w:r>
      <w:r w:rsidRPr="006110A5">
        <w:t xml:space="preserve"> </w:t>
      </w:r>
      <w:r>
        <w:t>Plug-in</w:t>
      </w:r>
      <w:r w:rsidRPr="006110A5">
        <w:t xml:space="preserve"> in das Framework geladen wird</w:t>
      </w:r>
      <w:r>
        <w:t xml:space="preserve"> (der Extension Point)</w:t>
      </w:r>
      <w:r w:rsidRPr="006110A5">
        <w:t>. Microsoft bietet für diesen Zweck das Managed Extensibility Framework</w:t>
      </w:r>
      <w:r>
        <w:t xml:space="preserve"> </w:t>
      </w:r>
      <w:r w:rsidRPr="006110A5">
        <w:t>(MEF)</w:t>
      </w:r>
      <w:r>
        <w:rPr>
          <w:rStyle w:val="FootnoteReference"/>
        </w:rPr>
        <w:footnoteReference w:id="38"/>
      </w:r>
      <w:r w:rsidRPr="006110A5">
        <w:t xml:space="preserve"> an. Technische Details dazu können</w:t>
      </w:r>
      <w:r>
        <w:t xml:space="preserve"> in der MEF-Dokumentation</w:t>
      </w:r>
      <w:bookmarkStart w:id="537" w:name="_Ref327097190"/>
      <w:r>
        <w:rPr>
          <w:rStyle w:val="FootnoteReference"/>
        </w:rPr>
        <w:footnoteReference w:id="39"/>
      </w:r>
      <w:bookmarkEnd w:id="537"/>
      <w:r>
        <w:t xml:space="preserve"> nachgelesen werden.</w:t>
      </w:r>
    </w:p>
    <w:p w:rsidR="00E462E1" w:rsidRDefault="00E462E1" w:rsidP="00E462E1">
      <w:r>
        <w:t>Die wichtigste Funktionalität von MEF, die für die HSR Videowall gebraucht wird, ist die folgende:</w:t>
      </w:r>
    </w:p>
    <w:p w:rsidR="00E462E1" w:rsidRPr="006110A5" w:rsidRDefault="00E462E1" w:rsidP="00FC1D38">
      <w:pPr>
        <w:pStyle w:val="ListParagraph"/>
        <w:numPr>
          <w:ilvl w:val="0"/>
          <w:numId w:val="32"/>
        </w:numPr>
      </w:pPr>
      <w:r w:rsidRPr="006110A5">
        <w:t xml:space="preserve">Das Schlüsselwort Export zeichnet eine Klasse (Einstiegspunkt), die </w:t>
      </w:r>
      <w:r>
        <w:t>ein von einem Framework (Videowall-</w:t>
      </w:r>
      <w:r w:rsidRPr="006110A5">
        <w:t xml:space="preserve">Applikation) definierten Interface (IApp) </w:t>
      </w:r>
      <w:r>
        <w:t>implementiert</w:t>
      </w:r>
      <w:r w:rsidRPr="006110A5">
        <w:t>, für den Export</w:t>
      </w:r>
      <w:r>
        <w:t xml:space="preserve"> aus</w:t>
      </w:r>
      <w:r w:rsidRPr="006110A5">
        <w:t>.</w:t>
      </w:r>
    </w:p>
    <w:p w:rsidR="00E462E1" w:rsidRDefault="00E462E1" w:rsidP="00FC1D38">
      <w:pPr>
        <w:pStyle w:val="ListParagraph"/>
        <w:numPr>
          <w:ilvl w:val="0"/>
          <w:numId w:val="32"/>
        </w:numPr>
      </w:pPr>
      <w:r>
        <w:t>Das Framework (Videowall-</w:t>
      </w:r>
      <w:r w:rsidRPr="006110A5">
        <w:t>Applikation</w:t>
      </w:r>
      <w:r>
        <w:t>) importiert alle Klassen, die eine</w:t>
      </w:r>
      <w:r w:rsidRPr="006110A5">
        <w:t xml:space="preserve">n bestimmten Pfad </w:t>
      </w:r>
      <w:r>
        <w:t>haben</w:t>
      </w:r>
      <w:r w:rsidRPr="006110A5">
        <w:t xml:space="preserve"> (Ordner</w:t>
      </w:r>
      <w:r>
        <w:t xml:space="preserve"> </w:t>
      </w:r>
      <w:r w:rsidRPr="006110A5">
        <w:t>Extensions) und das Interface IApp implementieren.</w:t>
      </w:r>
    </w:p>
    <w:p w:rsidR="00E462E1" w:rsidRDefault="00E462E1" w:rsidP="0004060D">
      <w:pPr>
        <w:pStyle w:val="Bild"/>
      </w:pPr>
      <w:r>
        <w:rPr>
          <w:noProof/>
          <w:lang w:eastAsia="de-CH"/>
        </w:rPr>
        <w:drawing>
          <wp:inline distT="0" distB="0" distL="0" distR="0" wp14:anchorId="6A13F22F" wp14:editId="1A3EE073">
            <wp:extent cx="4213555" cy="3080084"/>
            <wp:effectExtent l="0" t="0" r="0" b="635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213358" cy="3079940"/>
                    </a:xfrm>
                    <a:prstGeom prst="rect">
                      <a:avLst/>
                    </a:prstGeom>
                    <a:noFill/>
                    <a:ln>
                      <a:noFill/>
                    </a:ln>
                  </pic:spPr>
                </pic:pic>
              </a:graphicData>
            </a:graphic>
          </wp:inline>
        </w:drawing>
      </w:r>
    </w:p>
    <w:p w:rsidR="00E462E1" w:rsidRDefault="00E462E1" w:rsidP="00E462E1">
      <w:pPr>
        <w:pStyle w:val="Caption"/>
      </w:pPr>
      <w:bookmarkStart w:id="538" w:name="_Toc327468061"/>
      <w:r>
        <w:t xml:space="preserve">Abbildung </w:t>
      </w:r>
      <w:fldSimple w:instr=" SEQ Abbildung \* ARABIC ">
        <w:r w:rsidR="000E6CF3">
          <w:rPr>
            <w:noProof/>
          </w:rPr>
          <w:t>59</w:t>
        </w:r>
      </w:fldSimple>
      <w:r>
        <w:t xml:space="preserve"> - </w:t>
      </w:r>
      <w:r w:rsidRPr="00F130C6">
        <w:t>Poster</w:t>
      </w:r>
      <w:r>
        <w:t>-</w:t>
      </w:r>
      <w:r w:rsidRPr="00F130C6">
        <w:t>Applikation (Extension) wird über [Export(typeof(IApp))] als IApp exportiert</w:t>
      </w:r>
      <w:bookmarkEnd w:id="538"/>
    </w:p>
    <w:p w:rsidR="00E462E1" w:rsidRDefault="00E462E1" w:rsidP="00E462E1">
      <w:r>
        <w:t>Die obenstehende Abbildung zeigt die Klasse PosterApp, welche das Interface IApp implementiert. Der Ausdruck [Export(typeof(IApp))] markiert die Klasse für den Export.</w:t>
      </w:r>
    </w:p>
    <w:p w:rsidR="00E462E1" w:rsidRDefault="00E462E1" w:rsidP="0004060D">
      <w:pPr>
        <w:pStyle w:val="Bild"/>
      </w:pPr>
      <w:r>
        <w:rPr>
          <w:noProof/>
          <w:lang w:eastAsia="de-CH"/>
        </w:rPr>
        <w:lastRenderedPageBreak/>
        <w:drawing>
          <wp:inline distT="0" distB="0" distL="0" distR="0" wp14:anchorId="79355A6A" wp14:editId="0EDA8F05">
            <wp:extent cx="5052022" cy="5925312"/>
            <wp:effectExtent l="0" t="0" r="0" b="0"/>
            <wp:docPr id="94"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055454" cy="5929337"/>
                    </a:xfrm>
                    <a:prstGeom prst="rect">
                      <a:avLst/>
                    </a:prstGeom>
                  </pic:spPr>
                </pic:pic>
              </a:graphicData>
            </a:graphic>
          </wp:inline>
        </w:drawing>
      </w:r>
    </w:p>
    <w:p w:rsidR="00E462E1" w:rsidRDefault="00E462E1" w:rsidP="00E462E1">
      <w:pPr>
        <w:pStyle w:val="Caption"/>
      </w:pPr>
      <w:bookmarkStart w:id="539" w:name="_Toc327468062"/>
      <w:r>
        <w:t xml:space="preserve">Abbildung </w:t>
      </w:r>
      <w:fldSimple w:instr=" SEQ Abbildung \* ARABIC ">
        <w:r w:rsidR="000E6CF3">
          <w:rPr>
            <w:noProof/>
          </w:rPr>
          <w:t>60</w:t>
        </w:r>
      </w:fldSimple>
      <w:r>
        <w:t xml:space="preserve"> - AppController koordiniert den Import der Apps</w:t>
      </w:r>
      <w:bookmarkEnd w:id="539"/>
    </w:p>
    <w:p w:rsidR="00E462E1" w:rsidRDefault="00E462E1" w:rsidP="00E462E1">
      <w:r>
        <w:t>Der Import der Apps wird vom AppController koordiniert.</w:t>
      </w:r>
    </w:p>
    <w:p w:rsidR="00E462E1" w:rsidRPr="006A33CD" w:rsidRDefault="00E462E1" w:rsidP="00E462E1"/>
    <w:p w:rsidR="00E462E1" w:rsidRDefault="00E462E1" w:rsidP="0004060D">
      <w:pPr>
        <w:pStyle w:val="Bild"/>
      </w:pPr>
      <w:r>
        <w:rPr>
          <w:noProof/>
          <w:lang w:eastAsia="de-CH"/>
        </w:rPr>
        <w:lastRenderedPageBreak/>
        <w:drawing>
          <wp:inline distT="0" distB="0" distL="0" distR="0" wp14:anchorId="71AD65B1" wp14:editId="24231DF4">
            <wp:extent cx="5257780" cy="5318150"/>
            <wp:effectExtent l="0" t="0" r="635" b="0"/>
            <wp:docPr id="95"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5261121" cy="5321529"/>
                    </a:xfrm>
                    <a:prstGeom prst="rect">
                      <a:avLst/>
                    </a:prstGeom>
                  </pic:spPr>
                </pic:pic>
              </a:graphicData>
            </a:graphic>
          </wp:inline>
        </w:drawing>
      </w:r>
    </w:p>
    <w:p w:rsidR="00E462E1" w:rsidRDefault="00E462E1" w:rsidP="00E462E1">
      <w:pPr>
        <w:pStyle w:val="Caption"/>
      </w:pPr>
      <w:bookmarkStart w:id="540" w:name="_Toc327468063"/>
      <w:r>
        <w:t xml:space="preserve">Abbildung </w:t>
      </w:r>
      <w:fldSimple w:instr=" SEQ Abbildung \* ARABIC ">
        <w:r w:rsidR="000E6CF3">
          <w:rPr>
            <w:noProof/>
          </w:rPr>
          <w:t>61</w:t>
        </w:r>
      </w:fldSimple>
      <w:r>
        <w:t xml:space="preserve"> </w:t>
      </w:r>
      <w:r w:rsidR="007E7603">
        <w:t>-</w:t>
      </w:r>
      <w:r w:rsidR="00DD26AC">
        <w:t xml:space="preserve"> Der ExtensionFolder (Videowall-Applikation)</w:t>
      </w:r>
      <w:r w:rsidRPr="00305EF8">
        <w:t xml:space="preserve"> importiert über </w:t>
      </w:r>
      <w:r>
        <w:t xml:space="preserve">das Attribut </w:t>
      </w:r>
      <w:r w:rsidRPr="00305EF8">
        <w:t>[</w:t>
      </w:r>
      <w:r>
        <w:t>Import</w:t>
      </w:r>
      <w:r w:rsidRPr="00305EF8">
        <w:t xml:space="preserve">] </w:t>
      </w:r>
      <w:r>
        <w:t>die Klassen</w:t>
      </w:r>
      <w:r w:rsidRPr="00305EF8">
        <w:t>, die das Interface IApp implementieren</w:t>
      </w:r>
      <w:r>
        <w:t xml:space="preserve"> und sich in einem bestimmten Ordner (Directory) befinden.</w:t>
      </w:r>
      <w:bookmarkEnd w:id="540"/>
    </w:p>
    <w:p w:rsidR="00E462E1" w:rsidRDefault="00E462E1" w:rsidP="00E462E1">
      <w:r>
        <w:t>Der Ausdruck [Import] im Framework (Videowall-Applikation) importiert die Klasse, welche das Interface IApp implementieren und sich in einem bestimmten Ordner befindet.</w:t>
      </w:r>
    </w:p>
    <w:p w:rsidR="00E462E1" w:rsidRDefault="00E462E1" w:rsidP="0004060D">
      <w:pPr>
        <w:pStyle w:val="Bild"/>
      </w:pPr>
      <w:r>
        <w:rPr>
          <w:noProof/>
          <w:lang w:eastAsia="de-CH"/>
        </w:rPr>
        <w:lastRenderedPageBreak/>
        <w:drawing>
          <wp:inline distT="0" distB="0" distL="0" distR="0" wp14:anchorId="7240EDA2" wp14:editId="3FE95171">
            <wp:extent cx="4820716" cy="3256521"/>
            <wp:effectExtent l="0" t="0" r="0" b="1270"/>
            <wp:docPr id="288"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4823779" cy="3258590"/>
                    </a:xfrm>
                    <a:prstGeom prst="rect">
                      <a:avLst/>
                    </a:prstGeom>
                  </pic:spPr>
                </pic:pic>
              </a:graphicData>
            </a:graphic>
          </wp:inline>
        </w:drawing>
      </w:r>
    </w:p>
    <w:p w:rsidR="00E462E1" w:rsidRDefault="00E462E1" w:rsidP="00E462E1">
      <w:pPr>
        <w:pStyle w:val="Caption"/>
        <w:rPr>
          <w:noProof/>
        </w:rPr>
      </w:pPr>
      <w:bookmarkStart w:id="541" w:name="_Toc327468064"/>
      <w:r>
        <w:t xml:space="preserve">Abbildung </w:t>
      </w:r>
      <w:fldSimple w:instr=" SEQ Abbildung \* ARABIC ">
        <w:r w:rsidR="000E6CF3">
          <w:rPr>
            <w:noProof/>
          </w:rPr>
          <w:t>62</w:t>
        </w:r>
      </w:fldSimple>
      <w:r>
        <w:t xml:space="preserve"> - Der ExtensionManager</w:t>
      </w:r>
      <w:r>
        <w:rPr>
          <w:noProof/>
        </w:rPr>
        <w:t xml:space="preserve"> führt den Import schliesslich mithilfe von MEF aus</w:t>
      </w:r>
      <w:bookmarkEnd w:id="541"/>
    </w:p>
    <w:p w:rsidR="00E462E1" w:rsidRPr="008A35E4" w:rsidRDefault="00E462E1" w:rsidP="00E462E1">
      <w:r>
        <w:t>Der ExtensionMagager führt den Import des Plug-ins schliesslich mithilfe von MEF</w:t>
      </w:r>
      <w:r>
        <w:fldChar w:fldCharType="begin"/>
      </w:r>
      <w:r>
        <w:instrText xml:space="preserve"> NOTEREF _Ref327097190 \f \h </w:instrText>
      </w:r>
      <w:r>
        <w:fldChar w:fldCharType="separate"/>
      </w:r>
      <w:r w:rsidR="000E6CF3" w:rsidRPr="000E6CF3">
        <w:rPr>
          <w:rStyle w:val="FootnoteReference"/>
        </w:rPr>
        <w:t>39</w:t>
      </w:r>
      <w:r>
        <w:fldChar w:fldCharType="end"/>
      </w:r>
      <w:r>
        <w:t xml:space="preserve"> aus.</w:t>
      </w:r>
    </w:p>
    <w:p w:rsidR="00E462E1" w:rsidRPr="006A33CD" w:rsidRDefault="00E462E1" w:rsidP="00E462E1">
      <w:pPr>
        <w:pStyle w:val="Heading4"/>
      </w:pPr>
      <w:bookmarkStart w:id="542" w:name="_Toc327467770"/>
      <w:r w:rsidRPr="006A33CD">
        <w:t>Problem</w:t>
      </w:r>
      <w:r>
        <w:t>e</w:t>
      </w:r>
      <w:bookmarkEnd w:id="542"/>
    </w:p>
    <w:p w:rsidR="00E462E1" w:rsidRPr="006A33CD" w:rsidRDefault="00E462E1" w:rsidP="00E462E1">
      <w:r w:rsidRPr="006A33CD">
        <w:t>Beim Ent</w:t>
      </w:r>
      <w:r>
        <w:t xml:space="preserve">wickeln eines Frameworks ist </w:t>
      </w:r>
      <w:r w:rsidRPr="006A33CD">
        <w:t xml:space="preserve">oftmals nicht vorhersehbar, wie dieses in der Zukunft aussehen wird, da sich die Anforderungen an das Framework stetig ändern. Würde </w:t>
      </w:r>
      <w:r>
        <w:t>nur</w:t>
      </w:r>
      <w:r w:rsidRPr="006A33CD">
        <w:t xml:space="preserve"> ein einziges Interface (IApp)</w:t>
      </w:r>
      <w:r>
        <w:t xml:space="preserve">, </w:t>
      </w:r>
      <w:r w:rsidRPr="006A33CD">
        <w:t>über das die Services des Frameworks angesprochen werden können</w:t>
      </w:r>
      <w:r>
        <w:t>,</w:t>
      </w:r>
      <w:r w:rsidRPr="006A33CD">
        <w:t xml:space="preserve"> zur Verfügung </w:t>
      </w:r>
      <w:r>
        <w:t>ge</w:t>
      </w:r>
      <w:r w:rsidRPr="006A33CD">
        <w:t>stell</w:t>
      </w:r>
      <w:r>
        <w:t>t,</w:t>
      </w:r>
      <w:r w:rsidRPr="006A33CD">
        <w:t xml:space="preserve"> so müsste sich dieses ständig ändern</w:t>
      </w:r>
      <w:r>
        <w:t xml:space="preserve">. Folglich müssten </w:t>
      </w:r>
      <w:r w:rsidRPr="006A33CD">
        <w:t xml:space="preserve">die </w:t>
      </w:r>
      <w:r>
        <w:t xml:space="preserve">Plug-ins, zum Beispiel die PosterApp (siehe Unterkapitel </w:t>
      </w:r>
      <w:r>
        <w:fldChar w:fldCharType="begin"/>
      </w:r>
      <w:r>
        <w:instrText xml:space="preserve"> REF _Ref325447589 \r \h </w:instrText>
      </w:r>
      <w:r>
        <w:fldChar w:fldCharType="separate"/>
      </w:r>
      <w:r w:rsidR="000E6CF3">
        <w:t>V.6.6.1</w:t>
      </w:r>
      <w:r>
        <w:fldChar w:fldCharType="end"/>
      </w:r>
      <w:r>
        <w:t xml:space="preserve"> </w:t>
      </w:r>
      <w:r>
        <w:fldChar w:fldCharType="begin"/>
      </w:r>
      <w:r>
        <w:instrText xml:space="preserve"> REF _Ref325447589 \h </w:instrText>
      </w:r>
      <w:r>
        <w:fldChar w:fldCharType="separate"/>
      </w:r>
      <w:r w:rsidR="000E6CF3">
        <w:t>Grundlagen</w:t>
      </w:r>
      <w:r>
        <w:fldChar w:fldCharType="end"/>
      </w:r>
      <w:r>
        <w:t>),</w:t>
      </w:r>
      <w:r w:rsidRPr="006A33CD">
        <w:t xml:space="preserve"> nach jeder Änderung am Interface (IApp) neu kompiliert werden. </w:t>
      </w:r>
      <w:r>
        <w:t>Mit nur einem Interface ist</w:t>
      </w:r>
      <w:r w:rsidRPr="006A33CD">
        <w:t xml:space="preserve"> es </w:t>
      </w:r>
      <w:r>
        <w:t>also schwierig, den</w:t>
      </w:r>
      <w:r w:rsidRPr="006A33CD">
        <w:t xml:space="preserve"> </w:t>
      </w:r>
      <w:r>
        <w:t>Plug-ins</w:t>
      </w:r>
      <w:r w:rsidRPr="006A33CD">
        <w:t xml:space="preserve"> neue Funktionalität zur Verfügung zu stellen. </w:t>
      </w:r>
      <w:r>
        <w:br/>
      </w:r>
      <w:r w:rsidRPr="006A33CD">
        <w:t>Ein weiteres Problem</w:t>
      </w:r>
      <w:r>
        <w:t xml:space="preserve"> eines einzigen Interfaces</w:t>
      </w:r>
      <w:r w:rsidRPr="006A33CD">
        <w:t xml:space="preserve"> ist, dass dieses beliebig gross werden kann und dadurch die Kopplung steigt und die Kohäsion sinkt, was sehr unschön ist.</w:t>
      </w:r>
    </w:p>
    <w:p w:rsidR="00E462E1" w:rsidRPr="006A33CD" w:rsidRDefault="00E462E1" w:rsidP="00E462E1">
      <w:r w:rsidRPr="006A33CD">
        <w:t xml:space="preserve">Das </w:t>
      </w:r>
      <w:r>
        <w:t>anfängliche</w:t>
      </w:r>
      <w:r w:rsidRPr="006A33CD">
        <w:t xml:space="preserve"> IApp Interface </w:t>
      </w:r>
      <w:r>
        <w:t>wurde</w:t>
      </w:r>
      <w:r w:rsidRPr="006A33CD">
        <w:t xml:space="preserve"> folgendermassen </w:t>
      </w:r>
      <w:r>
        <w:t>implementiert</w:t>
      </w:r>
      <w:r w:rsidRPr="006A33CD">
        <w:t>:</w:t>
      </w:r>
    </w:p>
    <w:p w:rsidR="00E462E1" w:rsidRDefault="00E462E1" w:rsidP="0004060D">
      <w:pPr>
        <w:pStyle w:val="Bild"/>
      </w:pPr>
      <w:r>
        <w:rPr>
          <w:noProof/>
          <w:lang w:eastAsia="de-CH"/>
        </w:rPr>
        <w:lastRenderedPageBreak/>
        <w:drawing>
          <wp:inline distT="0" distB="0" distL="0" distR="0" wp14:anchorId="74E643F9" wp14:editId="40CAA530">
            <wp:extent cx="3674064" cy="3474720"/>
            <wp:effectExtent l="0" t="0" r="317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3677601" cy="3478065"/>
                    </a:xfrm>
                    <a:prstGeom prst="rect">
                      <a:avLst/>
                    </a:prstGeom>
                  </pic:spPr>
                </pic:pic>
              </a:graphicData>
            </a:graphic>
          </wp:inline>
        </w:drawing>
      </w:r>
    </w:p>
    <w:p w:rsidR="00E462E1" w:rsidRPr="006A33CD" w:rsidRDefault="00E462E1" w:rsidP="00E462E1">
      <w:pPr>
        <w:pStyle w:val="Caption"/>
      </w:pPr>
      <w:bookmarkStart w:id="543" w:name="_Ref325447852"/>
      <w:bookmarkStart w:id="544" w:name="_Toc327468065"/>
      <w:r>
        <w:t xml:space="preserve">Abbildung </w:t>
      </w:r>
      <w:fldSimple w:instr=" SEQ Abbildung \* ARABIC ">
        <w:r w:rsidR="000E6CF3">
          <w:rPr>
            <w:noProof/>
          </w:rPr>
          <w:t>63</w:t>
        </w:r>
      </w:fldSimple>
      <w:r>
        <w:t xml:space="preserve"> - Anfängliche Implementation des Interfaces IApp</w:t>
      </w:r>
      <w:bookmarkEnd w:id="543"/>
      <w:bookmarkEnd w:id="544"/>
    </w:p>
    <w:p w:rsidR="00E462E1" w:rsidRPr="006A33CD" w:rsidRDefault="00E462E1" w:rsidP="00E462E1">
      <w:r w:rsidRPr="006A33CD">
        <w:t xml:space="preserve">Wie </w:t>
      </w:r>
      <w:r>
        <w:t xml:space="preserve">in </w:t>
      </w:r>
      <w:r>
        <w:fldChar w:fldCharType="begin"/>
      </w:r>
      <w:r>
        <w:instrText xml:space="preserve"> REF _Ref325447852 \h </w:instrText>
      </w:r>
      <w:r>
        <w:fldChar w:fldCharType="separate"/>
      </w:r>
      <w:r w:rsidR="000E6CF3">
        <w:t xml:space="preserve">Abbildung </w:t>
      </w:r>
      <w:r w:rsidR="000E6CF3">
        <w:rPr>
          <w:noProof/>
        </w:rPr>
        <w:t>63</w:t>
      </w:r>
      <w:r w:rsidR="000E6CF3">
        <w:t xml:space="preserve"> - Anfängliche Implementation des Interfaces IApp</w:t>
      </w:r>
      <w:r>
        <w:fldChar w:fldCharType="end"/>
      </w:r>
      <w:r w:rsidRPr="006A33CD">
        <w:t xml:space="preserve"> erkennbar ist, ist </w:t>
      </w:r>
      <w:r>
        <w:t xml:space="preserve">das Interface </w:t>
      </w:r>
      <w:r w:rsidRPr="006A33CD">
        <w:t>relativ gross und stellt verschieden</w:t>
      </w:r>
      <w:r>
        <w:t>st</w:t>
      </w:r>
      <w:r w:rsidRPr="006A33CD">
        <w:t>e Services zur Verfügung, die nichts miteinander zu tun haben</w:t>
      </w:r>
      <w:r>
        <w:t xml:space="preserve">. Beispielsweise das </w:t>
      </w:r>
      <w:r w:rsidRPr="006A33CD">
        <w:t>ResourceDirectory</w:t>
      </w:r>
      <w:r>
        <w:t xml:space="preserve"> Property, welches die Plug-in-</w:t>
      </w:r>
      <w:r w:rsidRPr="006A33CD">
        <w:t>Dateien zur Verfügung stell</w:t>
      </w:r>
      <w:r>
        <w:t>t</w:t>
      </w:r>
      <w:r w:rsidRPr="006A33CD">
        <w:t xml:space="preserve"> oder der SkeletonChangedEvent, der vom Framework aufgerufen werden soll, so</w:t>
      </w:r>
      <w:r>
        <w:t>bald sich das Skelett verändert hat</w:t>
      </w:r>
      <w:r w:rsidRPr="006A33CD">
        <w:t>.</w:t>
      </w:r>
    </w:p>
    <w:p w:rsidR="00E462E1" w:rsidRDefault="00E462E1" w:rsidP="00E462E1">
      <w:r>
        <w:t>Ändert sich</w:t>
      </w:r>
      <w:r w:rsidRPr="006A33CD">
        <w:t xml:space="preserve"> diese</w:t>
      </w:r>
      <w:r>
        <w:t>s</w:t>
      </w:r>
      <w:r w:rsidRPr="006A33CD">
        <w:t xml:space="preserve"> Interface</w:t>
      </w:r>
      <w:r>
        <w:t>, beispielsweise</w:t>
      </w:r>
      <w:r w:rsidRPr="006A33CD">
        <w:t xml:space="preserve"> durch Hinzufügen neuer Funktionalität</w:t>
      </w:r>
      <w:r>
        <w:t>,</w:t>
      </w:r>
      <w:r w:rsidRPr="006A33CD">
        <w:t xml:space="preserve"> müssen auch immer alle </w:t>
      </w:r>
      <w:r>
        <w:t>Plug-ins</w:t>
      </w:r>
      <w:r w:rsidRPr="006A33CD">
        <w:t xml:space="preserve"> neu kompiliert werden. Dies ist subo</w:t>
      </w:r>
      <w:r>
        <w:t xml:space="preserve">ptimal, speziell dann, wenn die Plug-ins </w:t>
      </w:r>
      <w:r w:rsidRPr="006A33CD">
        <w:t>von verschiedenen Personen gewartet werden.</w:t>
      </w:r>
    </w:p>
    <w:p w:rsidR="00E462E1" w:rsidRDefault="00E462E1" w:rsidP="00E462E1">
      <w:pPr>
        <w:pStyle w:val="Heading4"/>
      </w:pPr>
      <w:bookmarkStart w:id="545" w:name="_Toc327467771"/>
      <w:r>
        <w:t>Lösung</w:t>
      </w:r>
      <w:bookmarkEnd w:id="545"/>
    </w:p>
    <w:p w:rsidR="00E462E1" w:rsidRDefault="00E462E1" w:rsidP="00E462E1">
      <w:r>
        <w:t xml:space="preserve">Die </w:t>
      </w:r>
      <w:r w:rsidRPr="006A33CD">
        <w:t>Lösung</w:t>
      </w:r>
      <w:r>
        <w:t xml:space="preserve"> ist an</w:t>
      </w:r>
      <w:r w:rsidRPr="006A33CD">
        <w:t xml:space="preserve"> das Extension Interface</w:t>
      </w:r>
      <w:r>
        <w:t xml:space="preserve"> [</w:t>
      </w:r>
      <w:r w:rsidRPr="00AD1F06">
        <w:t>schmidt00</w:t>
      </w:r>
      <w:r>
        <w:t>] angelehnt. Es</w:t>
      </w:r>
      <w:r w:rsidRPr="006A33CD">
        <w:t xml:space="preserve"> bietet einen Ansatz, das Problem des ständig ändern</w:t>
      </w:r>
      <w:r>
        <w:t xml:space="preserve">den Interfaces zu lösen. In der </w:t>
      </w:r>
      <w:r w:rsidRPr="006A33CD">
        <w:t>V</w:t>
      </w:r>
      <w:r>
        <w:t>ideowall-Applikation wurde das Extension Interface in</w:t>
      </w:r>
      <w:r w:rsidRPr="006A33CD">
        <w:t xml:space="preserve"> abgeändert</w:t>
      </w:r>
      <w:r>
        <w:t>er Form angewendet,</w:t>
      </w:r>
      <w:r w:rsidRPr="006A33CD">
        <w:t xml:space="preserve"> ohne die Vererbung des Root Interfaces. Zusätzlich wurde Unity</w:t>
      </w:r>
      <w:r>
        <w:fldChar w:fldCharType="begin"/>
      </w:r>
      <w:r>
        <w:instrText xml:space="preserve"> NOTEREF _Ref327097242 \f \h </w:instrText>
      </w:r>
      <w:r>
        <w:fldChar w:fldCharType="separate"/>
      </w:r>
      <w:r w:rsidR="000E6CF3" w:rsidRPr="000E6CF3">
        <w:rPr>
          <w:rStyle w:val="FootnoteReference"/>
        </w:rPr>
        <w:t>37</w:t>
      </w:r>
      <w:r>
        <w:fldChar w:fldCharType="end"/>
      </w:r>
      <w:r>
        <w:t xml:space="preserve"> verwendet</w:t>
      </w:r>
      <w:r w:rsidRPr="006A33CD">
        <w:t xml:space="preserve"> um die Factory aus dem Extension Interface zu ersetzen. Die </w:t>
      </w:r>
      <w:r>
        <w:t xml:space="preserve">gegenwärtige </w:t>
      </w:r>
      <w:r w:rsidRPr="006A33CD">
        <w:t xml:space="preserve">Implementation </w:t>
      </w:r>
      <w:r>
        <w:t xml:space="preserve">des Interfaces </w:t>
      </w:r>
      <w:r w:rsidRPr="006A33CD">
        <w:t>sieht folgendermassen aus:</w:t>
      </w:r>
    </w:p>
    <w:p w:rsidR="00E462E1" w:rsidRDefault="00E462E1" w:rsidP="0004060D">
      <w:pPr>
        <w:pStyle w:val="Bild"/>
      </w:pPr>
      <w:r>
        <w:rPr>
          <w:noProof/>
          <w:lang w:eastAsia="de-CH"/>
        </w:rPr>
        <w:lastRenderedPageBreak/>
        <w:drawing>
          <wp:inline distT="0" distB="0" distL="0" distR="0" wp14:anchorId="392FF456" wp14:editId="7FBD4F2B">
            <wp:extent cx="4777681" cy="3833164"/>
            <wp:effectExtent l="0" t="0" r="4445"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778545" cy="3833857"/>
                    </a:xfrm>
                    <a:prstGeom prst="rect">
                      <a:avLst/>
                    </a:prstGeom>
                    <a:noFill/>
                    <a:ln>
                      <a:noFill/>
                    </a:ln>
                  </pic:spPr>
                </pic:pic>
              </a:graphicData>
            </a:graphic>
          </wp:inline>
        </w:drawing>
      </w:r>
    </w:p>
    <w:p w:rsidR="00E462E1" w:rsidRPr="006A33CD" w:rsidRDefault="00E462E1" w:rsidP="00E462E1">
      <w:pPr>
        <w:pStyle w:val="Caption"/>
      </w:pPr>
      <w:bookmarkStart w:id="546" w:name="_Ref325448935"/>
      <w:bookmarkStart w:id="547" w:name="_Toc327468066"/>
      <w:r>
        <w:t xml:space="preserve">Abbildung </w:t>
      </w:r>
      <w:fldSimple w:instr=" SEQ Abbildung \* ARABIC ">
        <w:r w:rsidR="000E6CF3">
          <w:rPr>
            <w:noProof/>
          </w:rPr>
          <w:t>64</w:t>
        </w:r>
      </w:fldSimple>
      <w:r>
        <w:t xml:space="preserve"> - </w:t>
      </w:r>
      <w:r w:rsidRPr="003B0930">
        <w:t>Das IApp Interface</w:t>
      </w:r>
      <w:bookmarkEnd w:id="546"/>
      <w:bookmarkEnd w:id="547"/>
    </w:p>
    <w:p w:rsidR="00E462E1" w:rsidRPr="00722C60" w:rsidRDefault="00E462E1" w:rsidP="00E462E1">
      <w:r>
        <w:t xml:space="preserve">Das IApp Interface (siehe </w:t>
      </w:r>
      <w:r>
        <w:fldChar w:fldCharType="begin"/>
      </w:r>
      <w:r>
        <w:instrText xml:space="preserve"> REF _Ref325448935 \h </w:instrText>
      </w:r>
      <w:r>
        <w:fldChar w:fldCharType="separate"/>
      </w:r>
      <w:r w:rsidR="000E6CF3">
        <w:t xml:space="preserve">Abbildung </w:t>
      </w:r>
      <w:r w:rsidR="000E6CF3">
        <w:rPr>
          <w:noProof/>
        </w:rPr>
        <w:t>64</w:t>
      </w:r>
      <w:r w:rsidR="000E6CF3">
        <w:t xml:space="preserve"> - </w:t>
      </w:r>
      <w:r w:rsidR="000E6CF3" w:rsidRPr="003B0930">
        <w:t>Das IApp Interface</w:t>
      </w:r>
      <w:r>
        <w:fldChar w:fldCharType="end"/>
      </w:r>
      <w:r>
        <w:t xml:space="preserve">) bietet einen Einstiegspunkt. Da jede Applikation dieses Interface implementiert, sind hier nur die Anforderungen beschrieben, die jede Applikation anbieten muss. Speziell ist die Methode Activate, die auf jeder vom Framework zu ladenden Extension genau einmal aufgerufen wird (siehe auch Dependency Injection, </w:t>
      </w:r>
      <w:r w:rsidRPr="00026D40">
        <w:t>[eilbrecht07]</w:t>
      </w:r>
      <w:r>
        <w:t>). In dieser Methode kann das Plug-in über das IVideoWallServiceProvider-Objekt weitere Services anfordern:</w:t>
      </w:r>
    </w:p>
    <w:p w:rsidR="00E462E1" w:rsidRDefault="00E462E1" w:rsidP="0004060D">
      <w:pPr>
        <w:pStyle w:val="Bild"/>
      </w:pPr>
      <w:r>
        <w:rPr>
          <w:noProof/>
          <w:lang w:eastAsia="de-CH"/>
        </w:rPr>
        <w:drawing>
          <wp:inline distT="0" distB="0" distL="0" distR="0" wp14:anchorId="1C933336" wp14:editId="56206B91">
            <wp:extent cx="3942892" cy="2398254"/>
            <wp:effectExtent l="0" t="0" r="635" b="254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944068" cy="2398969"/>
                    </a:xfrm>
                    <a:prstGeom prst="rect">
                      <a:avLst/>
                    </a:prstGeom>
                    <a:noFill/>
                    <a:ln>
                      <a:noFill/>
                    </a:ln>
                  </pic:spPr>
                </pic:pic>
              </a:graphicData>
            </a:graphic>
          </wp:inline>
        </w:drawing>
      </w:r>
    </w:p>
    <w:p w:rsidR="00E462E1" w:rsidRDefault="00E462E1" w:rsidP="00E462E1">
      <w:pPr>
        <w:pStyle w:val="Caption"/>
      </w:pPr>
      <w:bookmarkStart w:id="548" w:name="_Toc327468067"/>
      <w:r>
        <w:t xml:space="preserve">Abbildung </w:t>
      </w:r>
      <w:fldSimple w:instr=" SEQ Abbildung \* ARABIC ">
        <w:r w:rsidR="000E6CF3">
          <w:rPr>
            <w:noProof/>
          </w:rPr>
          <w:t>65</w:t>
        </w:r>
      </w:fldSimple>
      <w:r>
        <w:t xml:space="preserve"> - </w:t>
      </w:r>
      <w:r w:rsidRPr="00C34E3E">
        <w:t>Durch den IVideoWallServiceProvider können weitere Extensions geladen werden</w:t>
      </w:r>
      <w:bookmarkEnd w:id="548"/>
    </w:p>
    <w:p w:rsidR="00E462E1" w:rsidRDefault="00E462E1" w:rsidP="00E462E1">
      <w:r>
        <w:t xml:space="preserve">Über die Methode GetExtension des IVideoWallServiceProviders aus obiger Abbildung kann das Plug-in weitere Services (IVideoWallService) anfordern. </w:t>
      </w:r>
    </w:p>
    <w:p w:rsidR="00E462E1" w:rsidRDefault="00E462E1" w:rsidP="00E462E1">
      <w:r>
        <w:t>Das IVideoWallService Interface ist ein Marker-Interface. Es ist nicht vorgesehen, dass Applikationen weitere Plug-ins registrieren können. Dies stellt den Hauptunterschied zum Extension Interface Pattern dar.</w:t>
      </w:r>
    </w:p>
    <w:p w:rsidR="00E462E1" w:rsidRDefault="00E462E1" w:rsidP="00E462E1">
      <w:r>
        <w:br w:type="page"/>
      </w:r>
    </w:p>
    <w:p w:rsidR="00E462E1" w:rsidRDefault="00E462E1" w:rsidP="00E462E1">
      <w:pPr>
        <w:pStyle w:val="Heading5"/>
      </w:pPr>
      <w:bookmarkStart w:id="549" w:name="_Toc327467772"/>
      <w:r>
        <w:lastRenderedPageBreak/>
        <w:t>Dynamische Sicht</w:t>
      </w:r>
      <w:bookmarkEnd w:id="549"/>
    </w:p>
    <w:p w:rsidR="00E462E1" w:rsidRDefault="00E462E1" w:rsidP="00E462E1">
      <w:r>
        <w:t>Nachfolgend ein Sequenzdiagramm, welches den Ablauf des Ladens und Aktivierens der Applikationen durch das Framework (Videowall-Applikation) veranschaulicht.</w:t>
      </w:r>
    </w:p>
    <w:p w:rsidR="00E462E1" w:rsidRDefault="00E462E1" w:rsidP="0004060D">
      <w:pPr>
        <w:pStyle w:val="Bild"/>
      </w:pPr>
      <w:r>
        <w:rPr>
          <w:noProof/>
          <w:lang w:eastAsia="de-CH"/>
        </w:rPr>
        <w:drawing>
          <wp:inline distT="0" distB="0" distL="0" distR="0" wp14:anchorId="34CB886C" wp14:editId="7F3D5C8A">
            <wp:extent cx="5760720" cy="4333240"/>
            <wp:effectExtent l="0" t="0" r="0" b="0"/>
            <wp:docPr id="318"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uginSequenceDiagram.png"/>
                    <pic:cNvPicPr/>
                  </pic:nvPicPr>
                  <pic:blipFill>
                    <a:blip r:embed="rId118">
                      <a:extLst>
                        <a:ext uri="{28A0092B-C50C-407E-A947-70E740481C1C}">
                          <a14:useLocalDpi xmlns:a14="http://schemas.microsoft.com/office/drawing/2010/main" val="0"/>
                        </a:ext>
                      </a:extLst>
                    </a:blip>
                    <a:stretch>
                      <a:fillRect/>
                    </a:stretch>
                  </pic:blipFill>
                  <pic:spPr>
                    <a:xfrm>
                      <a:off x="0" y="0"/>
                      <a:ext cx="5760720" cy="4333240"/>
                    </a:xfrm>
                    <a:prstGeom prst="rect">
                      <a:avLst/>
                    </a:prstGeom>
                  </pic:spPr>
                </pic:pic>
              </a:graphicData>
            </a:graphic>
          </wp:inline>
        </w:drawing>
      </w:r>
    </w:p>
    <w:p w:rsidR="00E462E1" w:rsidRDefault="00E462E1" w:rsidP="00E462E1">
      <w:pPr>
        <w:pStyle w:val="Caption"/>
      </w:pPr>
      <w:bookmarkStart w:id="550" w:name="_Toc327468068"/>
      <w:r>
        <w:t xml:space="preserve">Abbildung </w:t>
      </w:r>
      <w:fldSimple w:instr=" SEQ Abbildung \* ARABIC ">
        <w:r w:rsidR="000E6CF3">
          <w:rPr>
            <w:noProof/>
          </w:rPr>
          <w:t>66</w:t>
        </w:r>
      </w:fldSimple>
      <w:r>
        <w:t xml:space="preserve"> - </w:t>
      </w:r>
      <w:r w:rsidRPr="009D56F4">
        <w:t>Sequenzdiagramm, Ablauf des Ladens und Aktivierens von Applikationen durch das Framework</w:t>
      </w:r>
      <w:bookmarkEnd w:id="550"/>
    </w:p>
    <w:p w:rsidR="00E462E1" w:rsidRPr="001810A9" w:rsidRDefault="00E462E1" w:rsidP="00E462E1"/>
    <w:p w:rsidR="00E462E1" w:rsidRDefault="00E462E1" w:rsidP="00E462E1">
      <w:r>
        <w:br w:type="page"/>
      </w:r>
    </w:p>
    <w:p w:rsidR="00E462E1" w:rsidRDefault="00E462E1" w:rsidP="00E462E1">
      <w:pPr>
        <w:pStyle w:val="Heading3"/>
      </w:pPr>
      <w:bookmarkStart w:id="551" w:name="_Ref327457956"/>
      <w:bookmarkStart w:id="552" w:name="_Ref327457958"/>
      <w:bookmarkStart w:id="553" w:name="_Ref327458181"/>
      <w:bookmarkStart w:id="554" w:name="_Ref327458183"/>
      <w:bookmarkStart w:id="555" w:name="_Ref327458365"/>
      <w:bookmarkStart w:id="556" w:name="_Ref327458366"/>
      <w:bookmarkStart w:id="557" w:name="_Toc327467773"/>
      <w:bookmarkStart w:id="558" w:name="_Toc327468982"/>
      <w:r>
        <w:lastRenderedPageBreak/>
        <w:t>Design</w:t>
      </w:r>
      <w:r w:rsidRPr="00307B11">
        <w:t xml:space="preserve"> des Demomodus</w:t>
      </w:r>
      <w:bookmarkEnd w:id="528"/>
      <w:bookmarkEnd w:id="529"/>
      <w:bookmarkEnd w:id="551"/>
      <w:bookmarkEnd w:id="552"/>
      <w:bookmarkEnd w:id="553"/>
      <w:bookmarkEnd w:id="554"/>
      <w:bookmarkEnd w:id="555"/>
      <w:bookmarkEnd w:id="556"/>
      <w:bookmarkEnd w:id="557"/>
      <w:bookmarkEnd w:id="558"/>
    </w:p>
    <w:p w:rsidR="00E462E1" w:rsidRPr="00BF20D4" w:rsidRDefault="00E462E1" w:rsidP="00E462E1">
      <w:r>
        <w:t xml:space="preserve">Die für den Demomodus gesammelten Ideen sind im Kapitel (siehe </w:t>
      </w:r>
      <w:r>
        <w:fldChar w:fldCharType="begin"/>
      </w:r>
      <w:r>
        <w:instrText xml:space="preserve"> REF _Ref327457211 \r \h </w:instrText>
      </w:r>
      <w:r>
        <w:fldChar w:fldCharType="separate"/>
      </w:r>
      <w:r w:rsidR="000E6CF3">
        <w:t>V.5.4.2</w:t>
      </w:r>
      <w:r>
        <w:fldChar w:fldCharType="end"/>
      </w:r>
      <w:r>
        <w:t xml:space="preserve"> </w:t>
      </w:r>
      <w:r>
        <w:fldChar w:fldCharType="begin"/>
      </w:r>
      <w:r>
        <w:instrText xml:space="preserve"> REF _Ref327457216 \h </w:instrText>
      </w:r>
      <w:r>
        <w:fldChar w:fldCharType="separate"/>
      </w:r>
      <w:r w:rsidR="000E6CF3">
        <w:t>Demomodus</w:t>
      </w:r>
      <w:r>
        <w:fldChar w:fldCharType="end"/>
      </w:r>
      <w:r>
        <w:t xml:space="preserve"> Link  Domain Analyse Demomodus) zu finden.</w:t>
      </w:r>
    </w:p>
    <w:p w:rsidR="00E462E1" w:rsidRDefault="00E462E1" w:rsidP="00E462E1">
      <w:pPr>
        <w:pStyle w:val="Heading4"/>
      </w:pPr>
      <w:bookmarkStart w:id="559" w:name="_Ref324520798"/>
      <w:bookmarkStart w:id="560" w:name="_Toc324860368"/>
      <w:bookmarkStart w:id="561" w:name="_Toc327467774"/>
      <w:r>
        <w:t>Besprechung des Demomodus „Kraftfeld“</w:t>
      </w:r>
      <w:bookmarkEnd w:id="559"/>
      <w:bookmarkEnd w:id="560"/>
      <w:bookmarkEnd w:id="561"/>
    </w:p>
    <w:p w:rsidR="00E462E1" w:rsidRDefault="00E462E1" w:rsidP="00E462E1">
      <w:r>
        <w:t>Am 07.05.2012 besprach das Team, wie bei der Umsetzung des ausgewählten Demomodus „Kraftfeld“ vorgegangen werden soll. Es handelt sich hierbei um den Demomodus, bei dem durch Vorbeilaufen die über alle Monitore verteilten Objekte (z.B. kleine Stücke eines Posters) bewegt werden können (siehe Domain Analyse, Demomodus, Sammlung der Ideen, Beschreibung zu Idee Nummer 4).</w:t>
      </w:r>
    </w:p>
    <w:p w:rsidR="00E462E1" w:rsidRDefault="00E462E1" w:rsidP="00E462E1">
      <w:r>
        <w:t xml:space="preserve">Die </w:t>
      </w:r>
      <w:r>
        <w:fldChar w:fldCharType="begin"/>
      </w:r>
      <w:r>
        <w:instrText xml:space="preserve"> REF _Ref327314817 \h </w:instrText>
      </w:r>
      <w:r>
        <w:fldChar w:fldCharType="separate"/>
      </w:r>
      <w:r w:rsidR="000E6CF3">
        <w:t xml:space="preserve">Abbildung </w:t>
      </w:r>
      <w:r w:rsidR="000E6CF3">
        <w:rPr>
          <w:noProof/>
        </w:rPr>
        <w:t xml:space="preserve">67 - </w:t>
      </w:r>
      <w:r w:rsidR="000E6CF3" w:rsidRPr="00740FB5">
        <w:rPr>
          <w:noProof/>
        </w:rPr>
        <w:t>Teilaufgaben des Demomodus "Kraftfeld"</w:t>
      </w:r>
      <w:r>
        <w:fldChar w:fldCharType="end"/>
      </w:r>
      <w:r>
        <w:t xml:space="preserve"> zeigt, dass die Applikation aus sechs Teilaufgaben bestehen müsste. Der erste Punkt ist das Generieren von Screenshots (1), welche dann in Teilchen zerschnitten werden. Weiter müssen diese Teilchen über den ganzen Bildschirm verteilt angezeigt werden(2). Damit bereits hier Dynamik im Spiel ist, benötigt jedes einzelne Teilchen eine Grundanimation (z.B. eine leichte Hin- und Herbewegung). Der dritte Punkt ist das Zusammenfügen der Teilchen (3) zu einem Ganzen, dem Ursprungsbild. Als Nächstes müssen die Bewegungen der Teilchen (4), die durch das Passieren der Videowall ausgelöst wird, festgelegt und implementiert werden. Dazu mehr im nachfolgenden Abschnitt, der die </w:t>
      </w:r>
      <w:r>
        <w:fldChar w:fldCharType="begin"/>
      </w:r>
      <w:r>
        <w:instrText xml:space="preserve"> REF _Ref324342625 \h </w:instrText>
      </w:r>
      <w:r>
        <w:fldChar w:fldCharType="separate"/>
      </w:r>
      <w:r w:rsidR="000E6CF3">
        <w:t xml:space="preserve">Abbildung </w:t>
      </w:r>
      <w:r w:rsidR="000E6CF3">
        <w:rPr>
          <w:noProof/>
        </w:rPr>
        <w:t>68</w:t>
      </w:r>
      <w:r w:rsidR="000E6CF3">
        <w:t xml:space="preserve"> - Ideen zur Bewegungsart der Teilchen</w:t>
      </w:r>
      <w:r>
        <w:fldChar w:fldCharType="end"/>
      </w:r>
      <w:r>
        <w:t xml:space="preserve"> beschreibt. Abschliessend folgt das Wechseln vom Demomodus in den Interaktionsmodus (5) und umgekehrt (6).</w:t>
      </w:r>
      <w:r>
        <w:br/>
        <w:t>Ein Usability Test und das Umsetzen der allfällig dadurch entstandenen Verbesserungsansätze runden die Implementation ab.</w:t>
      </w:r>
    </w:p>
    <w:p w:rsidR="00E462E1" w:rsidRDefault="00E462E1" w:rsidP="0004060D">
      <w:pPr>
        <w:pStyle w:val="Bild"/>
      </w:pPr>
      <w:r>
        <w:rPr>
          <w:noProof/>
          <w:lang w:eastAsia="de-CH"/>
        </w:rPr>
        <w:drawing>
          <wp:inline distT="0" distB="0" distL="0" distR="0" wp14:anchorId="70141B02" wp14:editId="4E5D05C0">
            <wp:extent cx="5760720" cy="4187190"/>
            <wp:effectExtent l="0" t="0" r="0" b="381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fbau Demomodus.jpg"/>
                    <pic:cNvPicPr/>
                  </pic:nvPicPr>
                  <pic:blipFill>
                    <a:blip r:embed="rId119">
                      <a:extLst>
                        <a:ext uri="{28A0092B-C50C-407E-A947-70E740481C1C}">
                          <a14:useLocalDpi xmlns:a14="http://schemas.microsoft.com/office/drawing/2010/main" val="0"/>
                        </a:ext>
                      </a:extLst>
                    </a:blip>
                    <a:stretch>
                      <a:fillRect/>
                    </a:stretch>
                  </pic:blipFill>
                  <pic:spPr>
                    <a:xfrm>
                      <a:off x="0" y="0"/>
                      <a:ext cx="5760720" cy="4187190"/>
                    </a:xfrm>
                    <a:prstGeom prst="rect">
                      <a:avLst/>
                    </a:prstGeom>
                  </pic:spPr>
                </pic:pic>
              </a:graphicData>
            </a:graphic>
          </wp:inline>
        </w:drawing>
      </w:r>
    </w:p>
    <w:p w:rsidR="00E462E1" w:rsidRDefault="00E462E1" w:rsidP="00E462E1">
      <w:pPr>
        <w:pStyle w:val="Caption"/>
      </w:pPr>
      <w:bookmarkStart w:id="562" w:name="_Ref327314817"/>
      <w:bookmarkStart w:id="563" w:name="_Toc327468069"/>
      <w:r>
        <w:t xml:space="preserve">Abbildung </w:t>
      </w:r>
      <w:fldSimple w:instr=" SEQ Abbildung \* ARABIC ">
        <w:r w:rsidR="000E6CF3">
          <w:rPr>
            <w:noProof/>
          </w:rPr>
          <w:t>67</w:t>
        </w:r>
      </w:fldSimple>
      <w:r>
        <w:rPr>
          <w:noProof/>
        </w:rPr>
        <w:t xml:space="preserve"> - </w:t>
      </w:r>
      <w:r w:rsidRPr="00740FB5">
        <w:rPr>
          <w:noProof/>
        </w:rPr>
        <w:t>Teilaufgaben des Demomodus "Kraftfeld"</w:t>
      </w:r>
      <w:bookmarkEnd w:id="562"/>
      <w:bookmarkEnd w:id="563"/>
    </w:p>
    <w:p w:rsidR="00E462E1" w:rsidRDefault="00E462E1" w:rsidP="00E462E1">
      <w:r>
        <w:t xml:space="preserve">Die Umsetzung des im obigen Abschnitt aufgelisteten Punktes Nummer 4 benötigt mathematische Vorarbeit. Die </w:t>
      </w:r>
      <w:r>
        <w:fldChar w:fldCharType="begin"/>
      </w:r>
      <w:r>
        <w:instrText xml:space="preserve"> REF _Ref324342625 \h </w:instrText>
      </w:r>
      <w:r>
        <w:fldChar w:fldCharType="separate"/>
      </w:r>
      <w:r w:rsidR="000E6CF3">
        <w:t xml:space="preserve">Abbildung </w:t>
      </w:r>
      <w:r w:rsidR="000E6CF3">
        <w:rPr>
          <w:noProof/>
        </w:rPr>
        <w:t>68</w:t>
      </w:r>
      <w:r w:rsidR="000E6CF3">
        <w:t xml:space="preserve"> - Ideen zur Bewegungsart der Teilchen</w:t>
      </w:r>
      <w:r>
        <w:fldChar w:fldCharType="end"/>
      </w:r>
      <w:r>
        <w:t xml:space="preserve"> zeigt Ansätze, wie die Bewegungen der Teilchen berechnet werden könnte.</w:t>
      </w:r>
    </w:p>
    <w:p w:rsidR="00E462E1" w:rsidRDefault="00E462E1" w:rsidP="0004060D">
      <w:pPr>
        <w:pStyle w:val="Bild"/>
      </w:pPr>
      <w:r>
        <w:rPr>
          <w:noProof/>
          <w:lang w:eastAsia="de-CH"/>
        </w:rPr>
        <w:lastRenderedPageBreak/>
        <w:drawing>
          <wp:inline distT="0" distB="0" distL="0" distR="0" wp14:anchorId="61B2717D" wp14:editId="15B8A0FA">
            <wp:extent cx="5760720" cy="3274695"/>
            <wp:effectExtent l="0" t="0" r="0" b="1905"/>
            <wp:docPr id="320"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wegungsartTeilchen_bearbeitet.jpg"/>
                    <pic:cNvPicPr/>
                  </pic:nvPicPr>
                  <pic:blipFill>
                    <a:blip r:embed="rId120">
                      <a:extLst>
                        <a:ext uri="{28A0092B-C50C-407E-A947-70E740481C1C}">
                          <a14:useLocalDpi xmlns:a14="http://schemas.microsoft.com/office/drawing/2010/main" val="0"/>
                        </a:ext>
                      </a:extLst>
                    </a:blip>
                    <a:stretch>
                      <a:fillRect/>
                    </a:stretch>
                  </pic:blipFill>
                  <pic:spPr>
                    <a:xfrm>
                      <a:off x="0" y="0"/>
                      <a:ext cx="5760720" cy="3274695"/>
                    </a:xfrm>
                    <a:prstGeom prst="rect">
                      <a:avLst/>
                    </a:prstGeom>
                  </pic:spPr>
                </pic:pic>
              </a:graphicData>
            </a:graphic>
          </wp:inline>
        </w:drawing>
      </w:r>
    </w:p>
    <w:p w:rsidR="00E462E1" w:rsidRDefault="00E462E1" w:rsidP="00E462E1">
      <w:pPr>
        <w:pStyle w:val="Caption"/>
      </w:pPr>
      <w:bookmarkStart w:id="564" w:name="_Ref324342625"/>
      <w:bookmarkStart w:id="565" w:name="_Toc327468070"/>
      <w:r>
        <w:t xml:space="preserve">Abbildung </w:t>
      </w:r>
      <w:fldSimple w:instr=" SEQ Abbildung \* ARABIC ">
        <w:r w:rsidR="000E6CF3">
          <w:rPr>
            <w:noProof/>
          </w:rPr>
          <w:t>68</w:t>
        </w:r>
      </w:fldSimple>
      <w:r>
        <w:t xml:space="preserve"> - Ideen zur Bewegungsart der Teilchen</w:t>
      </w:r>
      <w:bookmarkEnd w:id="564"/>
      <w:bookmarkEnd w:id="565"/>
    </w:p>
    <w:p w:rsidR="00E462E1" w:rsidRDefault="00E462E1" w:rsidP="00E462E1">
      <w:r>
        <w:t>Im oberen Teil der Abbildung soll mit den Abstandsangaben, die vom Tiefensensor der Kinect erfasst werden, gearbeitet werden. Der Tiefensensor misst für jedes Pixel, wie weit der darauf zu sehende Mensch oder Gegenstand vom Sensor entfernt ist. Mit Hilfe der daraus gewonnenen Zahlwerte könnten nun Geradensteigungen und Vektorrichtungen für die Bewegung der Teilchen, welche auf den Wall verteilt dargestellt werden, ausgerechnet werden.</w:t>
      </w:r>
    </w:p>
    <w:p w:rsidR="00E462E1" w:rsidRPr="00555DC3" w:rsidRDefault="00E462E1" w:rsidP="00E462E1">
      <w:r>
        <w:t>Im unteren Teil der Abbildung wird im Hintergrund ein feines Raster über die Monitore gelegt. Ein Quadrat dieses Rasters beinhaltet mehrere Pixel. Wird nun das Skelett des Benutzers erkannt, so werden die Rasterquadrate, von denen ein oder mehrere Pixel im Bereich des Skeletts sind, als besetzt markiert (grün schraffierte Fläche). Teilchen, die sich auf diesen besetzen Rasterquadraten befinden, suchen sich nun den kürzesten Weg auf ein freies Quadrat. Teilchen, welche bereits auf einem freien Quadrat dargestellt werden, bewegen sich nicht.</w:t>
      </w:r>
    </w:p>
    <w:p w:rsidR="00E462E1" w:rsidRDefault="00E462E1" w:rsidP="00E462E1">
      <w:pPr>
        <w:pStyle w:val="Heading5"/>
      </w:pPr>
      <w:bookmarkStart w:id="566" w:name="_Toc324860369"/>
      <w:bookmarkStart w:id="567" w:name="_Toc327467775"/>
      <w:r>
        <w:t>Fazit</w:t>
      </w:r>
      <w:bookmarkEnd w:id="566"/>
      <w:bookmarkEnd w:id="567"/>
    </w:p>
    <w:p w:rsidR="00E462E1" w:rsidRDefault="00E462E1" w:rsidP="00E462E1">
      <w:r>
        <w:t xml:space="preserve">Beim Notieren der Teilaufgaben, welche alle erledigt werden müssen, um den Demomodus umsetzen zu können, wurde dem Team bewusst, dass die verfügbare Zeit nur für die Implementation des einfacheren Demomodus (Idee 2, siehe Domain Analyse Auswahl der besten Idee für den Demomodus) reicht. </w:t>
      </w:r>
      <w:r>
        <w:br/>
        <w:t>Das Team kam daher zum Schluss, den Demomodus „Kraftfeld“ aus zeitlichen Gründen nicht umzusetzen. Erklärungen zum alternativ umgesetzten Demomodus „Teaser“ sind im nachfolgenden Kapitel (</w:t>
      </w:r>
      <w:r>
        <w:fldChar w:fldCharType="begin"/>
      </w:r>
      <w:r>
        <w:instrText xml:space="preserve"> REF _Ref327354264 \r \h </w:instrText>
      </w:r>
      <w:r>
        <w:fldChar w:fldCharType="separate"/>
      </w:r>
      <w:r w:rsidR="000E6CF3">
        <w:t>V.6.7.2</w:t>
      </w:r>
      <w:r>
        <w:fldChar w:fldCharType="end"/>
      </w:r>
      <w:r>
        <w:t xml:space="preserve"> </w:t>
      </w:r>
      <w:r>
        <w:fldChar w:fldCharType="begin"/>
      </w:r>
      <w:r>
        <w:instrText xml:space="preserve"> REF _Ref327354266 \h </w:instrText>
      </w:r>
      <w:r>
        <w:fldChar w:fldCharType="separate"/>
      </w:r>
      <w:r w:rsidR="000E6CF3">
        <w:t>Design des Demomodus „Teaser“</w:t>
      </w:r>
      <w:r>
        <w:fldChar w:fldCharType="end"/>
      </w:r>
      <w:r>
        <w:t>) zu finden.</w:t>
      </w:r>
    </w:p>
    <w:p w:rsidR="00E462E1" w:rsidRDefault="00E462E1" w:rsidP="00E462E1">
      <w:pPr>
        <w:pStyle w:val="Heading4"/>
      </w:pPr>
      <w:bookmarkStart w:id="568" w:name="_Ref327354264"/>
      <w:bookmarkStart w:id="569" w:name="_Ref327354266"/>
      <w:bookmarkStart w:id="570" w:name="_Toc327467776"/>
      <w:r>
        <w:t>Design des Demomodus „Teaser“</w:t>
      </w:r>
      <w:bookmarkEnd w:id="568"/>
      <w:bookmarkEnd w:id="569"/>
      <w:bookmarkEnd w:id="570"/>
    </w:p>
    <w:p w:rsidR="00E462E1" w:rsidRDefault="00E462E1" w:rsidP="00E462E1">
      <w:r>
        <w:t xml:space="preserve">Auch dieser Demomodus wurde in einzelne Teilaufgaben unterteilt. Wie bereits im Unterkapitel </w:t>
      </w:r>
      <w:r>
        <w:fldChar w:fldCharType="begin"/>
      </w:r>
      <w:r>
        <w:instrText xml:space="preserve"> REF _Ref324520798 \r \h </w:instrText>
      </w:r>
      <w:r>
        <w:fldChar w:fldCharType="separate"/>
      </w:r>
      <w:r w:rsidR="000E6CF3">
        <w:t>V.6.7.1</w:t>
      </w:r>
      <w:r>
        <w:fldChar w:fldCharType="end"/>
      </w:r>
      <w:r>
        <w:t xml:space="preserve"> </w:t>
      </w:r>
      <w:r>
        <w:fldChar w:fldCharType="begin"/>
      </w:r>
      <w:r>
        <w:instrText xml:space="preserve"> REF _Ref324520798 \h </w:instrText>
      </w:r>
      <w:r>
        <w:fldChar w:fldCharType="separate"/>
      </w:r>
      <w:r w:rsidR="000E6CF3">
        <w:t>Besprechung des Demomodus „Kraftfeld“</w:t>
      </w:r>
      <w:r>
        <w:fldChar w:fldCharType="end"/>
      </w:r>
      <w:r>
        <w:t xml:space="preserve"> erwähnt ist, muss es möglich sein, zwischen dem Interaktions- und Demomodus zu wechseln. Sobald der Demomodus angezeigt wird, soll der Hintergrund auf eine zufällig ausgewählte Farbe gesetzt werden. Zudem soll auch ein Teaser-Text zur jeweilig im Hintergrund aktiven App angezeigt werden. Dabei könnte es sich, wie in der ersichtlich, um einen Text wie „Hunger? – Dann stell dich hier hin“ handeln.</w:t>
      </w:r>
    </w:p>
    <w:p w:rsidR="00E462E1" w:rsidRDefault="00E462E1" w:rsidP="00E462E1">
      <w:r>
        <w:t xml:space="preserve">Die nachfolgende </w:t>
      </w:r>
      <w:r>
        <w:fldChar w:fldCharType="begin"/>
      </w:r>
      <w:r>
        <w:instrText xml:space="preserve"> REF _Ref324932651 \h </w:instrText>
      </w:r>
      <w:r>
        <w:fldChar w:fldCharType="separate"/>
      </w:r>
      <w:r w:rsidR="000E6CF3">
        <w:t xml:space="preserve">Abbildung </w:t>
      </w:r>
      <w:r w:rsidR="000E6CF3">
        <w:rPr>
          <w:noProof/>
        </w:rPr>
        <w:t>69</w:t>
      </w:r>
      <w:r w:rsidR="000E6CF3">
        <w:t xml:space="preserve"> - Zustandsdiagramm Interaktions- und Demomodus</w:t>
      </w:r>
      <w:r>
        <w:fldChar w:fldCharType="end"/>
      </w:r>
      <w:r>
        <w:t xml:space="preserve"> zeigt das Zustandsdiagramm, welches den Wechsel vom Interaktionsmodus (Active) in den Demomodus (Teaser) und zurück aufzeigt.</w:t>
      </w:r>
    </w:p>
    <w:p w:rsidR="00E462E1" w:rsidRDefault="00E462E1" w:rsidP="00E462E1">
      <w:r>
        <w:lastRenderedPageBreak/>
        <w:t>Zu Beginn befindet sich die Applikation im Interaktionsmodus (Active). Solange ein Skelett erkannt wird, bleibt die Applikation in diesem Status. Wird über eine bestimmte Zeit (beispielsweise 10 Sekunden) kein Skelett mehr erkannt, wird in den Demomodus (Teaser) gewechselt. Die Applikation bleibt so lange im Demomodus, bis wieder ein Skelett erkannt wurde. Darauf folgt der Wechsel in den Countdown. Wird hier immer ein Skelett erkannt, so läuft Zähler von 5 Sekunden rückwärts bis auf 0 Sekunden und die Applikation wechselt in den Interaktionsmodus (Active). Falls im Countdown kein Skelett mehr erkannt werden sollte, so wird zurück in den Demomodus (Teaser) gewechselt.</w:t>
      </w:r>
    </w:p>
    <w:p w:rsidR="00E462E1" w:rsidRDefault="00E462E1" w:rsidP="00E462E1">
      <w:r>
        <w:t>Während</w:t>
      </w:r>
      <w:r w:rsidRPr="00B13D01">
        <w:t>dem</w:t>
      </w:r>
      <w:r>
        <w:t xml:space="preserve"> sich die Applikation im Demomodus befindet, werden im Hintergrund nach Ablauf einer bestimmten Zeit (zum Beispiel 20 Sekunden) die aktuelle Applikation und die Farbe des Demomodus-Hintergrunds gewechselt.</w:t>
      </w:r>
    </w:p>
    <w:p w:rsidR="00E462E1" w:rsidRDefault="00E462E1" w:rsidP="00E462E1">
      <w:r>
        <w:t>Während dem ganzen Ablauf speichert die Applikation jeweils die Zeit ab, bei der zuletzt ein Skelett erkannt wurde. Somit ist es möglich, die Zeitspanne, während der kein Skelett erkannt wurde, zu messen.</w:t>
      </w:r>
    </w:p>
    <w:p w:rsidR="00E462E1" w:rsidRDefault="00E462E1" w:rsidP="0004060D">
      <w:pPr>
        <w:pStyle w:val="Bild"/>
      </w:pPr>
      <w:r>
        <w:rPr>
          <w:noProof/>
          <w:lang w:eastAsia="de-CH"/>
        </w:rPr>
        <w:drawing>
          <wp:inline distT="0" distB="0" distL="0" distR="0" wp14:anchorId="6704651E" wp14:editId="2EA828FC">
            <wp:extent cx="4572000" cy="5212800"/>
            <wp:effectExtent l="0" t="0" r="0" b="6985"/>
            <wp:docPr id="321"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eDiagram.png"/>
                    <pic:cNvPicPr/>
                  </pic:nvPicPr>
                  <pic:blipFill>
                    <a:blip r:embed="rId121">
                      <a:extLst>
                        <a:ext uri="{28A0092B-C50C-407E-A947-70E740481C1C}">
                          <a14:useLocalDpi xmlns:a14="http://schemas.microsoft.com/office/drawing/2010/main" val="0"/>
                        </a:ext>
                      </a:extLst>
                    </a:blip>
                    <a:stretch>
                      <a:fillRect/>
                    </a:stretch>
                  </pic:blipFill>
                  <pic:spPr>
                    <a:xfrm>
                      <a:off x="0" y="0"/>
                      <a:ext cx="4572000" cy="5212800"/>
                    </a:xfrm>
                    <a:prstGeom prst="rect">
                      <a:avLst/>
                    </a:prstGeom>
                  </pic:spPr>
                </pic:pic>
              </a:graphicData>
            </a:graphic>
          </wp:inline>
        </w:drawing>
      </w:r>
    </w:p>
    <w:p w:rsidR="00E462E1" w:rsidRPr="00BF20D4" w:rsidRDefault="00E462E1" w:rsidP="00E462E1">
      <w:pPr>
        <w:pStyle w:val="Caption"/>
      </w:pPr>
      <w:bookmarkStart w:id="571" w:name="_Ref324932651"/>
      <w:bookmarkStart w:id="572" w:name="_Toc327468071"/>
      <w:r>
        <w:t xml:space="preserve">Abbildung </w:t>
      </w:r>
      <w:fldSimple w:instr=" SEQ Abbildung \* ARABIC ">
        <w:r w:rsidR="000E6CF3">
          <w:rPr>
            <w:noProof/>
          </w:rPr>
          <w:t>69</w:t>
        </w:r>
      </w:fldSimple>
      <w:r>
        <w:t xml:space="preserve"> - Zustandsdiagramm Interaktions- und Demomodus</w:t>
      </w:r>
      <w:bookmarkEnd w:id="571"/>
      <w:bookmarkEnd w:id="572"/>
    </w:p>
    <w:p w:rsidR="00E462E1" w:rsidRDefault="00E462E1" w:rsidP="00E462E1">
      <w:bookmarkStart w:id="573" w:name="_Ref327315026"/>
      <w:r>
        <w:br w:type="page"/>
      </w:r>
    </w:p>
    <w:p w:rsidR="00E462E1" w:rsidRDefault="00E462E1" w:rsidP="00E462E1">
      <w:pPr>
        <w:pStyle w:val="Heading3"/>
      </w:pPr>
      <w:bookmarkStart w:id="574" w:name="_Ref327458449"/>
      <w:bookmarkStart w:id="575" w:name="_Ref327458452"/>
      <w:bookmarkStart w:id="576" w:name="_Ref327459450"/>
      <w:bookmarkStart w:id="577" w:name="_Ref327459452"/>
      <w:bookmarkStart w:id="578" w:name="_Ref327459606"/>
      <w:bookmarkStart w:id="579" w:name="_Ref327459609"/>
      <w:bookmarkStart w:id="580" w:name="_Toc327467777"/>
      <w:bookmarkStart w:id="581" w:name="_Toc327468983"/>
      <w:r>
        <w:lastRenderedPageBreak/>
        <w:t>Interaktion durch Handtracking</w:t>
      </w:r>
      <w:bookmarkEnd w:id="530"/>
      <w:bookmarkEnd w:id="531"/>
      <w:bookmarkEnd w:id="532"/>
      <w:bookmarkEnd w:id="533"/>
      <w:bookmarkEnd w:id="534"/>
      <w:bookmarkEnd w:id="573"/>
      <w:bookmarkEnd w:id="574"/>
      <w:bookmarkEnd w:id="575"/>
      <w:bookmarkEnd w:id="576"/>
      <w:bookmarkEnd w:id="577"/>
      <w:bookmarkEnd w:id="578"/>
      <w:bookmarkEnd w:id="579"/>
      <w:bookmarkEnd w:id="580"/>
      <w:bookmarkEnd w:id="581"/>
    </w:p>
    <w:p w:rsidR="00E462E1" w:rsidRDefault="00E462E1" w:rsidP="00E462E1">
      <w:r>
        <w:t>Mittels eines Usabilty Tests wurde evaluiert, dass der Benutzer mithilfe der Hand die Applikation bedienen kann („Meine Hand ist die Maus“) (</w:t>
      </w:r>
      <w:proofErr w:type="gramStart"/>
      <w:r>
        <w:t>siehe )</w:t>
      </w:r>
      <w:proofErr w:type="gramEnd"/>
      <w:r>
        <w:t>. Wie das genau funktioniert, wird in diesem Kapitel erläutert.</w:t>
      </w:r>
    </w:p>
    <w:p w:rsidR="00E462E1" w:rsidRDefault="00E462E1" w:rsidP="00E462E1">
      <w:pPr>
        <w:pStyle w:val="Heading4"/>
      </w:pPr>
      <w:bookmarkStart w:id="582" w:name="_Toc325440879"/>
      <w:bookmarkStart w:id="583" w:name="_Toc327467778"/>
      <w:r>
        <w:t>Kinect Daten</w:t>
      </w:r>
      <w:bookmarkEnd w:id="582"/>
      <w:bookmarkEnd w:id="583"/>
    </w:p>
    <w:p w:rsidR="00E462E1" w:rsidRDefault="00E462E1" w:rsidP="00E462E1">
      <w:r>
        <w:t xml:space="preserve">Eines der wichtigsten Features des Kinect SDK ist das sogenannte Skeletal Tracking. Hierbei wird mit Hilfe der Sensoren (Tiefensensor, Bildsensor, Infrarotsensor) versucht, ein menschliches Skelett zu erkennen, und zwar in Echtzeit. Es ist möglich, gleichzeitig von zwei Personen das Skelett anzuzeigen. Für das Handtracking auf </w:t>
      </w:r>
      <w:proofErr w:type="gramStart"/>
      <w:r>
        <w:t>der Videowall</w:t>
      </w:r>
      <w:proofErr w:type="gramEnd"/>
      <w:r>
        <w:t xml:space="preserve"> ist aber nur das Tra</w:t>
      </w:r>
      <w:r w:rsidR="0004060D">
        <w:t>cken eines Skeletts vorgesehen.</w:t>
      </w:r>
    </w:p>
    <w:p w:rsidR="00E462E1" w:rsidRDefault="00E462E1" w:rsidP="0004060D">
      <w:pPr>
        <w:pStyle w:val="Bild"/>
      </w:pPr>
      <w:r>
        <w:rPr>
          <w:noProof/>
          <w:lang w:eastAsia="de-CH"/>
        </w:rPr>
        <w:drawing>
          <wp:inline distT="0" distB="0" distL="0" distR="0" wp14:anchorId="04391368" wp14:editId="1CAA37AD">
            <wp:extent cx="884405" cy="1375258"/>
            <wp:effectExtent l="0" t="0" r="0" b="0"/>
            <wp:docPr id="322" name="Picture 322" descr="\\c101.hsr.ch\lelmer\Documents\green_skele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101.hsr.ch\lelmer\Documents\green_skeleton.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884469" cy="1375357"/>
                    </a:xfrm>
                    <a:prstGeom prst="rect">
                      <a:avLst/>
                    </a:prstGeom>
                    <a:noFill/>
                    <a:ln>
                      <a:noFill/>
                    </a:ln>
                  </pic:spPr>
                </pic:pic>
              </a:graphicData>
            </a:graphic>
          </wp:inline>
        </w:drawing>
      </w:r>
    </w:p>
    <w:p w:rsidR="00E462E1" w:rsidRDefault="00E462E1" w:rsidP="00E462E1">
      <w:pPr>
        <w:pStyle w:val="Caption"/>
      </w:pPr>
      <w:bookmarkStart w:id="584" w:name="_Ref322358724"/>
      <w:bookmarkStart w:id="585" w:name="_Toc327468072"/>
      <w:r>
        <w:t xml:space="preserve">Abbildung </w:t>
      </w:r>
      <w:fldSimple w:instr=" SEQ Abbildung \* ARABIC ">
        <w:r w:rsidR="000E6CF3">
          <w:rPr>
            <w:noProof/>
          </w:rPr>
          <w:t>70</w:t>
        </w:r>
      </w:fldSimple>
      <w:r>
        <w:t xml:space="preserve"> - Beispiel eines Skeletts</w:t>
      </w:r>
      <w:bookmarkEnd w:id="584"/>
      <w:bookmarkEnd w:id="585"/>
    </w:p>
    <w:p w:rsidR="00E462E1" w:rsidRDefault="00E462E1" w:rsidP="00E462E1">
      <w:pPr>
        <w:pStyle w:val="Heading4"/>
      </w:pPr>
      <w:bookmarkStart w:id="586" w:name="_Toc325440880"/>
      <w:bookmarkStart w:id="587" w:name="_Toc327467779"/>
      <w:r>
        <w:t>Handtracking</w:t>
      </w:r>
      <w:bookmarkEnd w:id="586"/>
      <w:bookmarkEnd w:id="587"/>
    </w:p>
    <w:p w:rsidR="00E462E1" w:rsidRDefault="00E462E1" w:rsidP="00E462E1">
      <w:r>
        <w:t>Wie aus der obigen Abbildung (</w:t>
      </w:r>
      <w:r>
        <w:fldChar w:fldCharType="begin"/>
      </w:r>
      <w:r>
        <w:instrText xml:space="preserve"> REF _Ref322358724 \h </w:instrText>
      </w:r>
      <w:r>
        <w:fldChar w:fldCharType="separate"/>
      </w:r>
      <w:r w:rsidR="000E6CF3">
        <w:t xml:space="preserve">Abbildung </w:t>
      </w:r>
      <w:r w:rsidR="000E6CF3">
        <w:rPr>
          <w:noProof/>
        </w:rPr>
        <w:t>70</w:t>
      </w:r>
      <w:r w:rsidR="000E6CF3">
        <w:t xml:space="preserve"> - Beispiel eines Skeletts</w:t>
      </w:r>
      <w:r>
        <w:fldChar w:fldCharType="end"/>
      </w:r>
      <w:r>
        <w:t>) ersichtlich ist, besteht das Skelett aus einzelnen Punkten, welche die Gelenke wie Schultern oder Knie der verfolgten Person darstellen. Es kann daher die rechte Hand eruiert und dargestellt werden.</w:t>
      </w:r>
      <w:r>
        <w:br/>
        <w:t>Die Position der Hand des Benutzers muss auf dem Bildschirm zeitgleich nachgestellt werden. Damit sich der Benutzer der Applikation nicht zu viel und weit bewegen muss, wird eine Grenze für das Tracken der Hand festgelegt. Das sieht schematisch folgendermassen aus:</w:t>
      </w:r>
    </w:p>
    <w:p w:rsidR="00E462E1" w:rsidRDefault="00E462E1" w:rsidP="0004060D">
      <w:pPr>
        <w:pStyle w:val="Bild"/>
      </w:pPr>
      <w:r>
        <w:rPr>
          <w:noProof/>
          <w:lang w:eastAsia="de-CH"/>
        </w:rPr>
        <w:drawing>
          <wp:inline distT="0" distB="0" distL="0" distR="0" wp14:anchorId="4926B8D8" wp14:editId="6D8E1DDE">
            <wp:extent cx="985411" cy="1532323"/>
            <wp:effectExtent l="0" t="0" r="5715" b="0"/>
            <wp:docPr id="323" name="Picture 323" descr="\\c101.hsr.ch\lelmer\Documents\skele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101.hsr.ch\lelmer\Documents\skelett.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987580" cy="1535696"/>
                    </a:xfrm>
                    <a:prstGeom prst="rect">
                      <a:avLst/>
                    </a:prstGeom>
                    <a:noFill/>
                    <a:ln>
                      <a:noFill/>
                    </a:ln>
                  </pic:spPr>
                </pic:pic>
              </a:graphicData>
            </a:graphic>
          </wp:inline>
        </w:drawing>
      </w:r>
    </w:p>
    <w:p w:rsidR="00E462E1" w:rsidRDefault="00E462E1" w:rsidP="00E462E1">
      <w:pPr>
        <w:pStyle w:val="Caption"/>
      </w:pPr>
      <w:bookmarkStart w:id="588" w:name="_Toc327468073"/>
      <w:r>
        <w:t xml:space="preserve">Abbildung </w:t>
      </w:r>
      <w:fldSimple w:instr=" SEQ Abbildung \* ARABIC ">
        <w:r w:rsidR="000E6CF3">
          <w:rPr>
            <w:noProof/>
          </w:rPr>
          <w:t>71</w:t>
        </w:r>
      </w:fldSimple>
      <w:r>
        <w:t xml:space="preserve"> - Skelett mit Zone (rot) für das Handtracking</w:t>
      </w:r>
      <w:bookmarkEnd w:id="588"/>
    </w:p>
    <w:p w:rsidR="00E462E1" w:rsidRDefault="00E462E1" w:rsidP="00E462E1">
      <w:r>
        <w:t xml:space="preserve">Der rote Bereich stellt den Bildschirm dar. Wenn nun der Benutzer seine Hand in der oberen rechten Ecke der roten Zone bewegt, so wird diese oben rechts auf dem Bildschirm angezeigt, wie </w:t>
      </w:r>
      <w:r>
        <w:fldChar w:fldCharType="begin"/>
      </w:r>
      <w:r>
        <w:instrText xml:space="preserve"> REF _Ref322358687 \h </w:instrText>
      </w:r>
      <w:r>
        <w:fldChar w:fldCharType="separate"/>
      </w:r>
      <w:r w:rsidR="000E6CF3">
        <w:t xml:space="preserve">Abbildung </w:t>
      </w:r>
      <w:r w:rsidR="000E6CF3">
        <w:rPr>
          <w:noProof/>
        </w:rPr>
        <w:t>72</w:t>
      </w:r>
      <w:r w:rsidR="000E6CF3">
        <w:t xml:space="preserve"> - Beispiel Monitor mit Handtracking</w:t>
      </w:r>
      <w:r>
        <w:fldChar w:fldCharType="end"/>
      </w:r>
      <w:r>
        <w:t xml:space="preserve"> zeigt. Dort, wo sich die Hand im roten Bereich befindet, wird sie folglich auf dem Bildschirms angezeigt. Befindet sich die Hand ausserhalb des roten Bereichs, so wird sie (analog zur Maus auf dem Bildschirm) am Rand des Bildschirms oder gar nicht angezeigt.</w:t>
      </w:r>
    </w:p>
    <w:p w:rsidR="00E462E1" w:rsidRDefault="00E462E1" w:rsidP="0004060D">
      <w:pPr>
        <w:pStyle w:val="Bild"/>
      </w:pPr>
      <w:r>
        <w:rPr>
          <w:noProof/>
          <w:lang w:eastAsia="de-CH"/>
        </w:rPr>
        <w:lastRenderedPageBreak/>
        <w:drawing>
          <wp:inline distT="0" distB="0" distL="0" distR="0" wp14:anchorId="001CC0F8" wp14:editId="6A238C2F">
            <wp:extent cx="2055571" cy="1600878"/>
            <wp:effectExtent l="0" t="0" r="1905" b="0"/>
            <wp:docPr id="324" name="Picture 324" descr="\\c101.hsr.ch\lelmer\Documents\hand_moni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101.hsr.ch\lelmer\Documents\hand_monitor.pn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2055703" cy="1600981"/>
                    </a:xfrm>
                    <a:prstGeom prst="rect">
                      <a:avLst/>
                    </a:prstGeom>
                    <a:noFill/>
                    <a:ln>
                      <a:noFill/>
                    </a:ln>
                  </pic:spPr>
                </pic:pic>
              </a:graphicData>
            </a:graphic>
          </wp:inline>
        </w:drawing>
      </w:r>
    </w:p>
    <w:p w:rsidR="00E462E1" w:rsidRDefault="00E462E1" w:rsidP="00E462E1">
      <w:pPr>
        <w:pStyle w:val="Caption"/>
      </w:pPr>
      <w:bookmarkStart w:id="589" w:name="_Ref322358687"/>
      <w:bookmarkStart w:id="590" w:name="_Toc327468074"/>
      <w:r>
        <w:t xml:space="preserve">Abbildung </w:t>
      </w:r>
      <w:fldSimple w:instr=" SEQ Abbildung \* ARABIC ">
        <w:r w:rsidR="000E6CF3">
          <w:rPr>
            <w:noProof/>
          </w:rPr>
          <w:t>72</w:t>
        </w:r>
      </w:fldSimple>
      <w:r>
        <w:t xml:space="preserve"> - Beispiel Monitor mit Handtracking</w:t>
      </w:r>
      <w:bookmarkEnd w:id="589"/>
      <w:bookmarkEnd w:id="590"/>
    </w:p>
    <w:p w:rsidR="00E462E1" w:rsidRDefault="00E462E1" w:rsidP="00E462E1">
      <w:r>
        <w:t>Wie die konkreten Masse des Bereichs für das Handtracking lauten und wo sich der Bereich genau befindet, ist in der Entwicklungsphase noch detailliert zu definieren und kann direkt dem Quellcode entnommen werden. Grundsätzlich ist klar, dass sich der Bereich über der Hüfte des Skelettes befinden und etwa bis zur Körpermitte gehen wird. Ebenfalls wird der Bereich nicht weit über die Position des Kopfes hinausragen.</w:t>
      </w:r>
    </w:p>
    <w:p w:rsidR="00E462E1" w:rsidRDefault="00E462E1" w:rsidP="00E462E1">
      <w:pPr>
        <w:pStyle w:val="Heading4"/>
      </w:pPr>
      <w:bookmarkStart w:id="591" w:name="_Toc327467780"/>
      <w:r>
        <w:t>Anklickbare Elemente</w:t>
      </w:r>
      <w:bookmarkEnd w:id="591"/>
    </w:p>
    <w:p w:rsidR="00E462E1" w:rsidRDefault="00E462E1" w:rsidP="00E462E1">
      <w:r>
        <w:t>Für eine erste Version der Videowall, welche noch nicht mit Gesten gesteuert werden kann, ist es notwendig, dass gewisse Elemente angeklickt werden können, wie zum Beispiel das Menu zum Navigieren oder die Pfeile zum Browsen der Poster. Da diese Elemente alle mit Buttons realisiert wurden, müssen diese somit anklickbar sein. Falls neue Buttons hinzugefügt werden, sollen diese Buttons ebenfalls anklickbar sein.</w:t>
      </w:r>
    </w:p>
    <w:p w:rsidR="00E462E1" w:rsidRDefault="00E462E1" w:rsidP="00E462E1">
      <w:r>
        <w:t>Um also diese anklickbaren Elemente zu suchen, wird nach dem Starten der Applikation und den Plug-ins der gesamte Visual Tree</w:t>
      </w:r>
      <w:r>
        <w:rPr>
          <w:rStyle w:val="FootnoteReference"/>
        </w:rPr>
        <w:footnoteReference w:id="40"/>
      </w:r>
      <w:r>
        <w:t xml:space="preserve"> nach Buttons durchsucht und in einer Liste gespeichert. Sobald sich dann der Handcursor bewegt wird, wird durch die Liste der Buttons iteriert und untersucht, ob sich der Handcursor über einem Button befindet. Falls ja, wird ein Timer gestartet, der auf diesen Button klickt, sobald eine bestimmte Dauer (ca. 1.5 Sekunden) abgelaufen ist.</w:t>
      </w:r>
    </w:p>
    <w:p w:rsidR="00E462E1" w:rsidRDefault="00E462E1" w:rsidP="0004060D">
      <w:pPr>
        <w:pStyle w:val="Bild"/>
      </w:pPr>
      <w:r>
        <w:rPr>
          <w:noProof/>
          <w:lang w:eastAsia="de-CH"/>
        </w:rPr>
        <w:drawing>
          <wp:inline distT="0" distB="0" distL="0" distR="0" wp14:anchorId="70C5D9B7" wp14:editId="713E2642">
            <wp:extent cx="678815" cy="639445"/>
            <wp:effectExtent l="0" t="0" r="6985" b="8255"/>
            <wp:docPr id="325"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78815" cy="639445"/>
                    </a:xfrm>
                    <a:prstGeom prst="rect">
                      <a:avLst/>
                    </a:prstGeom>
                    <a:noFill/>
                    <a:ln>
                      <a:noFill/>
                    </a:ln>
                  </pic:spPr>
                </pic:pic>
              </a:graphicData>
            </a:graphic>
          </wp:inline>
        </w:drawing>
      </w:r>
    </w:p>
    <w:p w:rsidR="00E462E1" w:rsidRDefault="00E462E1" w:rsidP="00E462E1">
      <w:pPr>
        <w:pStyle w:val="Caption"/>
      </w:pPr>
      <w:bookmarkStart w:id="592" w:name="_Toc327468075"/>
      <w:r>
        <w:t xml:space="preserve">Abbildung </w:t>
      </w:r>
      <w:fldSimple w:instr=" SEQ Abbildung \* ARABIC ">
        <w:r w:rsidR="000E6CF3">
          <w:rPr>
            <w:noProof/>
          </w:rPr>
          <w:t>73</w:t>
        </w:r>
      </w:fldSimple>
      <w:r>
        <w:t xml:space="preserve"> - Handcursor auf nicht anklickbarem Element</w:t>
      </w:r>
      <w:bookmarkEnd w:id="592"/>
    </w:p>
    <w:p w:rsidR="00E462E1" w:rsidRDefault="00E462E1" w:rsidP="00E462E1">
      <w:pPr>
        <w:keepNext/>
      </w:pPr>
      <w:r>
        <w:rPr>
          <w:noProof/>
          <w:lang w:eastAsia="de-CH"/>
        </w:rPr>
        <w:drawing>
          <wp:inline distT="0" distB="0" distL="0" distR="0" wp14:anchorId="784E97A7" wp14:editId="7A1CCE3C">
            <wp:extent cx="5486400" cy="2062886"/>
            <wp:effectExtent l="0" t="0" r="19050" b="0"/>
            <wp:docPr id="326" name="Diagramm 6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6" r:lo="rId127" r:qs="rId128" r:cs="rId129"/>
              </a:graphicData>
            </a:graphic>
          </wp:inline>
        </w:drawing>
      </w:r>
    </w:p>
    <w:p w:rsidR="00E462E1" w:rsidRDefault="00E462E1" w:rsidP="00E462E1">
      <w:pPr>
        <w:pStyle w:val="Caption"/>
      </w:pPr>
      <w:bookmarkStart w:id="593" w:name="_Toc327468076"/>
      <w:r>
        <w:t xml:space="preserve">Abbildung </w:t>
      </w:r>
      <w:fldSimple w:instr=" SEQ Abbildung \* ARABIC ">
        <w:r w:rsidR="000E6CF3">
          <w:rPr>
            <w:noProof/>
          </w:rPr>
          <w:t>74</w:t>
        </w:r>
      </w:fldSimple>
      <w:r>
        <w:t xml:space="preserve"> - Ablauf eines Klicks auf einen Button</w:t>
      </w:r>
      <w:bookmarkEnd w:id="425"/>
      <w:bookmarkEnd w:id="593"/>
    </w:p>
    <w:p w:rsidR="00E462E1" w:rsidRDefault="00E462E1" w:rsidP="00E462E1">
      <w:r>
        <w:br w:type="page"/>
      </w:r>
    </w:p>
    <w:p w:rsidR="00E462E1" w:rsidRDefault="00E462E1" w:rsidP="00E462E1">
      <w:pPr>
        <w:pStyle w:val="Heading2"/>
      </w:pPr>
      <w:bookmarkStart w:id="594" w:name="_Ref327456566"/>
      <w:bookmarkStart w:id="595" w:name="_Ref327456568"/>
      <w:bookmarkStart w:id="596" w:name="_Toc327468984"/>
      <w:bookmarkStart w:id="597" w:name="HSRVideowallEvaluation"/>
      <w:r>
        <w:lastRenderedPageBreak/>
        <w:t>HSR Videowall Evaluation</w:t>
      </w:r>
      <w:bookmarkEnd w:id="594"/>
      <w:bookmarkEnd w:id="595"/>
      <w:bookmarkEnd w:id="596"/>
    </w:p>
    <w:p w:rsidR="007E1B3E" w:rsidRDefault="00E462E1">
      <w:pPr>
        <w:pStyle w:val="TOC1"/>
        <w:tabs>
          <w:tab w:val="left" w:pos="800"/>
          <w:tab w:val="right" w:leader="dot" w:pos="9062"/>
        </w:tabs>
        <w:rPr>
          <w:b w:val="0"/>
          <w:noProof/>
          <w:sz w:val="22"/>
          <w:szCs w:val="22"/>
          <w:lang w:eastAsia="de-CH"/>
        </w:rPr>
      </w:pPr>
      <w:r>
        <w:fldChar w:fldCharType="begin"/>
      </w:r>
      <w:r>
        <w:instrText xml:space="preserve"> TOC \b HSRVideowallEvaluation \h \z \u \t "Heading 3;1;Heading 4;2;Heading 5;3;Heading 6;4" </w:instrText>
      </w:r>
      <w:r>
        <w:fldChar w:fldCharType="separate"/>
      </w:r>
      <w:hyperlink w:anchor="_Toc327467781" w:history="1">
        <w:r w:rsidR="007E1B3E" w:rsidRPr="00817552">
          <w:rPr>
            <w:rStyle w:val="Hyperlink"/>
            <w:noProof/>
          </w:rPr>
          <w:t>V.7.1</w:t>
        </w:r>
        <w:r w:rsidR="007E1B3E">
          <w:rPr>
            <w:b w:val="0"/>
            <w:noProof/>
            <w:sz w:val="22"/>
            <w:szCs w:val="22"/>
            <w:lang w:eastAsia="de-CH"/>
          </w:rPr>
          <w:tab/>
        </w:r>
        <w:r w:rsidR="007E1B3E" w:rsidRPr="00817552">
          <w:rPr>
            <w:rStyle w:val="Hyperlink"/>
            <w:noProof/>
          </w:rPr>
          <w:t>Änderungsgeschichte</w:t>
        </w:r>
        <w:r w:rsidR="007E1B3E">
          <w:rPr>
            <w:noProof/>
            <w:webHidden/>
          </w:rPr>
          <w:tab/>
        </w:r>
        <w:r w:rsidR="007E1B3E">
          <w:rPr>
            <w:noProof/>
            <w:webHidden/>
          </w:rPr>
          <w:fldChar w:fldCharType="begin"/>
        </w:r>
        <w:r w:rsidR="007E1B3E">
          <w:rPr>
            <w:noProof/>
            <w:webHidden/>
          </w:rPr>
          <w:instrText xml:space="preserve"> PAGEREF _Toc327467781 \h </w:instrText>
        </w:r>
        <w:r w:rsidR="007E1B3E">
          <w:rPr>
            <w:noProof/>
            <w:webHidden/>
          </w:rPr>
        </w:r>
        <w:r w:rsidR="007E1B3E">
          <w:rPr>
            <w:noProof/>
            <w:webHidden/>
          </w:rPr>
          <w:fldChar w:fldCharType="separate"/>
        </w:r>
        <w:r w:rsidR="000E6CF3">
          <w:rPr>
            <w:noProof/>
            <w:webHidden/>
          </w:rPr>
          <w:t>114</w:t>
        </w:r>
        <w:r w:rsidR="007E1B3E">
          <w:rPr>
            <w:noProof/>
            <w:webHidden/>
          </w:rPr>
          <w:fldChar w:fldCharType="end"/>
        </w:r>
      </w:hyperlink>
    </w:p>
    <w:p w:rsidR="007E1B3E" w:rsidRDefault="00B95EE1">
      <w:pPr>
        <w:pStyle w:val="TOC1"/>
        <w:tabs>
          <w:tab w:val="left" w:pos="800"/>
          <w:tab w:val="right" w:leader="dot" w:pos="9062"/>
        </w:tabs>
        <w:rPr>
          <w:b w:val="0"/>
          <w:noProof/>
          <w:sz w:val="22"/>
          <w:szCs w:val="22"/>
          <w:lang w:eastAsia="de-CH"/>
        </w:rPr>
      </w:pPr>
      <w:hyperlink w:anchor="_Toc327467782" w:history="1">
        <w:r w:rsidR="007E1B3E" w:rsidRPr="00817552">
          <w:rPr>
            <w:rStyle w:val="Hyperlink"/>
            <w:noProof/>
          </w:rPr>
          <w:t>V.7.2</w:t>
        </w:r>
        <w:r w:rsidR="007E1B3E">
          <w:rPr>
            <w:b w:val="0"/>
            <w:noProof/>
            <w:sz w:val="22"/>
            <w:szCs w:val="22"/>
            <w:lang w:eastAsia="de-CH"/>
          </w:rPr>
          <w:tab/>
        </w:r>
        <w:r w:rsidR="007E1B3E" w:rsidRPr="00817552">
          <w:rPr>
            <w:rStyle w:val="Hyperlink"/>
            <w:noProof/>
          </w:rPr>
          <w:t>Software Evaluation</w:t>
        </w:r>
        <w:r w:rsidR="007E1B3E">
          <w:rPr>
            <w:noProof/>
            <w:webHidden/>
          </w:rPr>
          <w:tab/>
        </w:r>
        <w:r w:rsidR="007E1B3E">
          <w:rPr>
            <w:noProof/>
            <w:webHidden/>
          </w:rPr>
          <w:fldChar w:fldCharType="begin"/>
        </w:r>
        <w:r w:rsidR="007E1B3E">
          <w:rPr>
            <w:noProof/>
            <w:webHidden/>
          </w:rPr>
          <w:instrText xml:space="preserve"> PAGEREF _Toc327467782 \h </w:instrText>
        </w:r>
        <w:r w:rsidR="007E1B3E">
          <w:rPr>
            <w:noProof/>
            <w:webHidden/>
          </w:rPr>
        </w:r>
        <w:r w:rsidR="007E1B3E">
          <w:rPr>
            <w:noProof/>
            <w:webHidden/>
          </w:rPr>
          <w:fldChar w:fldCharType="separate"/>
        </w:r>
        <w:r w:rsidR="000E6CF3">
          <w:rPr>
            <w:noProof/>
            <w:webHidden/>
          </w:rPr>
          <w:t>115</w:t>
        </w:r>
        <w:r w:rsidR="007E1B3E">
          <w:rPr>
            <w:noProof/>
            <w:webHidden/>
          </w:rPr>
          <w:fldChar w:fldCharType="end"/>
        </w:r>
      </w:hyperlink>
    </w:p>
    <w:p w:rsidR="007E1B3E" w:rsidRDefault="00B95EE1">
      <w:pPr>
        <w:pStyle w:val="TOC1"/>
        <w:tabs>
          <w:tab w:val="left" w:pos="800"/>
          <w:tab w:val="right" w:leader="dot" w:pos="9062"/>
        </w:tabs>
        <w:rPr>
          <w:b w:val="0"/>
          <w:noProof/>
          <w:sz w:val="22"/>
          <w:szCs w:val="22"/>
          <w:lang w:eastAsia="de-CH"/>
        </w:rPr>
      </w:pPr>
      <w:hyperlink w:anchor="_Toc327467783" w:history="1">
        <w:r w:rsidR="007E1B3E" w:rsidRPr="00817552">
          <w:rPr>
            <w:rStyle w:val="Hyperlink"/>
            <w:noProof/>
          </w:rPr>
          <w:t>V.7.3</w:t>
        </w:r>
        <w:r w:rsidR="007E1B3E">
          <w:rPr>
            <w:b w:val="0"/>
            <w:noProof/>
            <w:sz w:val="22"/>
            <w:szCs w:val="22"/>
            <w:lang w:eastAsia="de-CH"/>
          </w:rPr>
          <w:tab/>
        </w:r>
        <w:r w:rsidR="007E1B3E" w:rsidRPr="00817552">
          <w:rPr>
            <w:rStyle w:val="Hyperlink"/>
            <w:noProof/>
          </w:rPr>
          <w:t>Hardware Evaluation</w:t>
        </w:r>
        <w:r w:rsidR="007E1B3E">
          <w:rPr>
            <w:noProof/>
            <w:webHidden/>
          </w:rPr>
          <w:tab/>
        </w:r>
        <w:r w:rsidR="007E1B3E">
          <w:rPr>
            <w:noProof/>
            <w:webHidden/>
          </w:rPr>
          <w:fldChar w:fldCharType="begin"/>
        </w:r>
        <w:r w:rsidR="007E1B3E">
          <w:rPr>
            <w:noProof/>
            <w:webHidden/>
          </w:rPr>
          <w:instrText xml:space="preserve"> PAGEREF _Toc327467783 \h </w:instrText>
        </w:r>
        <w:r w:rsidR="007E1B3E">
          <w:rPr>
            <w:noProof/>
            <w:webHidden/>
          </w:rPr>
        </w:r>
        <w:r w:rsidR="007E1B3E">
          <w:rPr>
            <w:noProof/>
            <w:webHidden/>
          </w:rPr>
          <w:fldChar w:fldCharType="separate"/>
        </w:r>
        <w:r w:rsidR="000E6CF3">
          <w:rPr>
            <w:noProof/>
            <w:webHidden/>
          </w:rPr>
          <w:t>115</w:t>
        </w:r>
        <w:r w:rsidR="007E1B3E">
          <w:rPr>
            <w:noProof/>
            <w:webHidden/>
          </w:rPr>
          <w:fldChar w:fldCharType="end"/>
        </w:r>
      </w:hyperlink>
    </w:p>
    <w:p w:rsidR="007E1B3E" w:rsidRDefault="00B95EE1">
      <w:pPr>
        <w:pStyle w:val="TOC2"/>
        <w:tabs>
          <w:tab w:val="left" w:pos="1000"/>
          <w:tab w:val="right" w:leader="dot" w:pos="9062"/>
        </w:tabs>
        <w:rPr>
          <w:noProof/>
          <w:sz w:val="22"/>
          <w:szCs w:val="22"/>
          <w:lang w:eastAsia="de-CH"/>
        </w:rPr>
      </w:pPr>
      <w:hyperlink w:anchor="_Toc327467784" w:history="1">
        <w:r w:rsidR="007E1B3E" w:rsidRPr="00817552">
          <w:rPr>
            <w:rStyle w:val="Hyperlink"/>
            <w:noProof/>
          </w:rPr>
          <w:t>V.7.3.1</w:t>
        </w:r>
        <w:r w:rsidR="007E1B3E">
          <w:rPr>
            <w:noProof/>
            <w:sz w:val="22"/>
            <w:szCs w:val="22"/>
            <w:lang w:eastAsia="de-CH"/>
          </w:rPr>
          <w:tab/>
        </w:r>
        <w:r w:rsidR="007E1B3E" w:rsidRPr="00817552">
          <w:rPr>
            <w:rStyle w:val="Hyperlink"/>
            <w:noProof/>
          </w:rPr>
          <w:t>Monitoranzahl und -anordnung</w:t>
        </w:r>
        <w:r w:rsidR="007E1B3E">
          <w:rPr>
            <w:noProof/>
            <w:webHidden/>
          </w:rPr>
          <w:tab/>
        </w:r>
        <w:r w:rsidR="007E1B3E">
          <w:rPr>
            <w:noProof/>
            <w:webHidden/>
          </w:rPr>
          <w:fldChar w:fldCharType="begin"/>
        </w:r>
        <w:r w:rsidR="007E1B3E">
          <w:rPr>
            <w:noProof/>
            <w:webHidden/>
          </w:rPr>
          <w:instrText xml:space="preserve"> PAGEREF _Toc327467784 \h </w:instrText>
        </w:r>
        <w:r w:rsidR="007E1B3E">
          <w:rPr>
            <w:noProof/>
            <w:webHidden/>
          </w:rPr>
        </w:r>
        <w:r w:rsidR="007E1B3E">
          <w:rPr>
            <w:noProof/>
            <w:webHidden/>
          </w:rPr>
          <w:fldChar w:fldCharType="separate"/>
        </w:r>
        <w:r w:rsidR="000E6CF3">
          <w:rPr>
            <w:noProof/>
            <w:webHidden/>
          </w:rPr>
          <w:t>115</w:t>
        </w:r>
        <w:r w:rsidR="007E1B3E">
          <w:rPr>
            <w:noProof/>
            <w:webHidden/>
          </w:rPr>
          <w:fldChar w:fldCharType="end"/>
        </w:r>
      </w:hyperlink>
    </w:p>
    <w:p w:rsidR="007E1B3E" w:rsidRDefault="00B95EE1">
      <w:pPr>
        <w:pStyle w:val="TOC3"/>
        <w:tabs>
          <w:tab w:val="left" w:pos="1540"/>
          <w:tab w:val="right" w:leader="dot" w:pos="9062"/>
        </w:tabs>
        <w:rPr>
          <w:noProof/>
          <w:sz w:val="22"/>
        </w:rPr>
      </w:pPr>
      <w:hyperlink w:anchor="_Toc327467785" w:history="1">
        <w:r w:rsidR="007E1B3E" w:rsidRPr="00817552">
          <w:rPr>
            <w:rStyle w:val="Hyperlink"/>
            <w:noProof/>
          </w:rPr>
          <w:t>V.7.3.1.1</w:t>
        </w:r>
        <w:r w:rsidR="007E1B3E">
          <w:rPr>
            <w:noProof/>
            <w:sz w:val="22"/>
          </w:rPr>
          <w:tab/>
        </w:r>
        <w:r w:rsidR="007E1B3E" w:rsidRPr="00817552">
          <w:rPr>
            <w:rStyle w:val="Hyperlink"/>
            <w:noProof/>
          </w:rPr>
          <w:t>Variante A: 3 x 3 55“ Monitore</w:t>
        </w:r>
        <w:r w:rsidR="007E1B3E">
          <w:rPr>
            <w:noProof/>
            <w:webHidden/>
          </w:rPr>
          <w:tab/>
        </w:r>
        <w:r w:rsidR="007E1B3E">
          <w:rPr>
            <w:noProof/>
            <w:webHidden/>
          </w:rPr>
          <w:fldChar w:fldCharType="begin"/>
        </w:r>
        <w:r w:rsidR="007E1B3E">
          <w:rPr>
            <w:noProof/>
            <w:webHidden/>
          </w:rPr>
          <w:instrText xml:space="preserve"> PAGEREF _Toc327467785 \h </w:instrText>
        </w:r>
        <w:r w:rsidR="007E1B3E">
          <w:rPr>
            <w:noProof/>
            <w:webHidden/>
          </w:rPr>
        </w:r>
        <w:r w:rsidR="007E1B3E">
          <w:rPr>
            <w:noProof/>
            <w:webHidden/>
          </w:rPr>
          <w:fldChar w:fldCharType="separate"/>
        </w:r>
        <w:r w:rsidR="000E6CF3">
          <w:rPr>
            <w:noProof/>
            <w:webHidden/>
          </w:rPr>
          <w:t>116</w:t>
        </w:r>
        <w:r w:rsidR="007E1B3E">
          <w:rPr>
            <w:noProof/>
            <w:webHidden/>
          </w:rPr>
          <w:fldChar w:fldCharType="end"/>
        </w:r>
      </w:hyperlink>
    </w:p>
    <w:p w:rsidR="007E1B3E" w:rsidRDefault="00B95EE1">
      <w:pPr>
        <w:pStyle w:val="TOC3"/>
        <w:tabs>
          <w:tab w:val="left" w:pos="1540"/>
          <w:tab w:val="right" w:leader="dot" w:pos="9062"/>
        </w:tabs>
        <w:rPr>
          <w:noProof/>
          <w:sz w:val="22"/>
        </w:rPr>
      </w:pPr>
      <w:hyperlink w:anchor="_Toc327467786" w:history="1">
        <w:r w:rsidR="007E1B3E" w:rsidRPr="00817552">
          <w:rPr>
            <w:rStyle w:val="Hyperlink"/>
            <w:noProof/>
          </w:rPr>
          <w:t>V.7.3.1.2</w:t>
        </w:r>
        <w:r w:rsidR="007E1B3E">
          <w:rPr>
            <w:noProof/>
            <w:sz w:val="22"/>
          </w:rPr>
          <w:tab/>
        </w:r>
        <w:r w:rsidR="007E1B3E" w:rsidRPr="00817552">
          <w:rPr>
            <w:rStyle w:val="Hyperlink"/>
            <w:noProof/>
          </w:rPr>
          <w:t>Variante B: 2 x 2 55“ Monitore</w:t>
        </w:r>
        <w:r w:rsidR="007E1B3E">
          <w:rPr>
            <w:noProof/>
            <w:webHidden/>
          </w:rPr>
          <w:tab/>
        </w:r>
        <w:r w:rsidR="007E1B3E">
          <w:rPr>
            <w:noProof/>
            <w:webHidden/>
          </w:rPr>
          <w:fldChar w:fldCharType="begin"/>
        </w:r>
        <w:r w:rsidR="007E1B3E">
          <w:rPr>
            <w:noProof/>
            <w:webHidden/>
          </w:rPr>
          <w:instrText xml:space="preserve"> PAGEREF _Toc327467786 \h </w:instrText>
        </w:r>
        <w:r w:rsidR="007E1B3E">
          <w:rPr>
            <w:noProof/>
            <w:webHidden/>
          </w:rPr>
        </w:r>
        <w:r w:rsidR="007E1B3E">
          <w:rPr>
            <w:noProof/>
            <w:webHidden/>
          </w:rPr>
          <w:fldChar w:fldCharType="separate"/>
        </w:r>
        <w:r w:rsidR="000E6CF3">
          <w:rPr>
            <w:noProof/>
            <w:webHidden/>
          </w:rPr>
          <w:t>117</w:t>
        </w:r>
        <w:r w:rsidR="007E1B3E">
          <w:rPr>
            <w:noProof/>
            <w:webHidden/>
          </w:rPr>
          <w:fldChar w:fldCharType="end"/>
        </w:r>
      </w:hyperlink>
    </w:p>
    <w:p w:rsidR="007E1B3E" w:rsidRDefault="00B95EE1">
      <w:pPr>
        <w:pStyle w:val="TOC3"/>
        <w:tabs>
          <w:tab w:val="left" w:pos="1540"/>
          <w:tab w:val="right" w:leader="dot" w:pos="9062"/>
        </w:tabs>
        <w:rPr>
          <w:noProof/>
          <w:sz w:val="22"/>
        </w:rPr>
      </w:pPr>
      <w:hyperlink w:anchor="_Toc327467787" w:history="1">
        <w:r w:rsidR="007E1B3E" w:rsidRPr="00817552">
          <w:rPr>
            <w:rStyle w:val="Hyperlink"/>
            <w:noProof/>
          </w:rPr>
          <w:t>V.7.3.1.3</w:t>
        </w:r>
        <w:r w:rsidR="007E1B3E">
          <w:rPr>
            <w:noProof/>
            <w:sz w:val="22"/>
          </w:rPr>
          <w:tab/>
        </w:r>
        <w:r w:rsidR="007E1B3E" w:rsidRPr="00817552">
          <w:rPr>
            <w:rStyle w:val="Hyperlink"/>
            <w:noProof/>
          </w:rPr>
          <w:t>Variante C: 1 x 6 55“ Monitore</w:t>
        </w:r>
        <w:r w:rsidR="007E1B3E">
          <w:rPr>
            <w:noProof/>
            <w:webHidden/>
          </w:rPr>
          <w:tab/>
        </w:r>
        <w:r w:rsidR="007E1B3E">
          <w:rPr>
            <w:noProof/>
            <w:webHidden/>
          </w:rPr>
          <w:fldChar w:fldCharType="begin"/>
        </w:r>
        <w:r w:rsidR="007E1B3E">
          <w:rPr>
            <w:noProof/>
            <w:webHidden/>
          </w:rPr>
          <w:instrText xml:space="preserve"> PAGEREF _Toc327467787 \h </w:instrText>
        </w:r>
        <w:r w:rsidR="007E1B3E">
          <w:rPr>
            <w:noProof/>
            <w:webHidden/>
          </w:rPr>
        </w:r>
        <w:r w:rsidR="007E1B3E">
          <w:rPr>
            <w:noProof/>
            <w:webHidden/>
          </w:rPr>
          <w:fldChar w:fldCharType="separate"/>
        </w:r>
        <w:r w:rsidR="000E6CF3">
          <w:rPr>
            <w:noProof/>
            <w:webHidden/>
          </w:rPr>
          <w:t>118</w:t>
        </w:r>
        <w:r w:rsidR="007E1B3E">
          <w:rPr>
            <w:noProof/>
            <w:webHidden/>
          </w:rPr>
          <w:fldChar w:fldCharType="end"/>
        </w:r>
      </w:hyperlink>
    </w:p>
    <w:p w:rsidR="007E1B3E" w:rsidRDefault="00B95EE1">
      <w:pPr>
        <w:pStyle w:val="TOC3"/>
        <w:tabs>
          <w:tab w:val="left" w:pos="1540"/>
          <w:tab w:val="right" w:leader="dot" w:pos="9062"/>
        </w:tabs>
        <w:rPr>
          <w:noProof/>
          <w:sz w:val="22"/>
        </w:rPr>
      </w:pPr>
      <w:hyperlink w:anchor="_Toc327467788" w:history="1">
        <w:r w:rsidR="007E1B3E" w:rsidRPr="00817552">
          <w:rPr>
            <w:rStyle w:val="Hyperlink"/>
            <w:noProof/>
          </w:rPr>
          <w:t>V.7.3.1.4</w:t>
        </w:r>
        <w:r w:rsidR="007E1B3E">
          <w:rPr>
            <w:noProof/>
            <w:sz w:val="22"/>
          </w:rPr>
          <w:tab/>
        </w:r>
        <w:r w:rsidR="007E1B3E" w:rsidRPr="00817552">
          <w:rPr>
            <w:rStyle w:val="Hyperlink"/>
            <w:noProof/>
          </w:rPr>
          <w:t>Variante D: 2 x 4 55“ Monitore</w:t>
        </w:r>
        <w:r w:rsidR="007E1B3E">
          <w:rPr>
            <w:noProof/>
            <w:webHidden/>
          </w:rPr>
          <w:tab/>
        </w:r>
        <w:r w:rsidR="007E1B3E">
          <w:rPr>
            <w:noProof/>
            <w:webHidden/>
          </w:rPr>
          <w:fldChar w:fldCharType="begin"/>
        </w:r>
        <w:r w:rsidR="007E1B3E">
          <w:rPr>
            <w:noProof/>
            <w:webHidden/>
          </w:rPr>
          <w:instrText xml:space="preserve"> PAGEREF _Toc327467788 \h </w:instrText>
        </w:r>
        <w:r w:rsidR="007E1B3E">
          <w:rPr>
            <w:noProof/>
            <w:webHidden/>
          </w:rPr>
        </w:r>
        <w:r w:rsidR="007E1B3E">
          <w:rPr>
            <w:noProof/>
            <w:webHidden/>
          </w:rPr>
          <w:fldChar w:fldCharType="separate"/>
        </w:r>
        <w:r w:rsidR="000E6CF3">
          <w:rPr>
            <w:noProof/>
            <w:webHidden/>
          </w:rPr>
          <w:t>119</w:t>
        </w:r>
        <w:r w:rsidR="007E1B3E">
          <w:rPr>
            <w:noProof/>
            <w:webHidden/>
          </w:rPr>
          <w:fldChar w:fldCharType="end"/>
        </w:r>
      </w:hyperlink>
    </w:p>
    <w:p w:rsidR="007E1B3E" w:rsidRDefault="00B95EE1">
      <w:pPr>
        <w:pStyle w:val="TOC3"/>
        <w:tabs>
          <w:tab w:val="left" w:pos="1540"/>
          <w:tab w:val="right" w:leader="dot" w:pos="9062"/>
        </w:tabs>
        <w:rPr>
          <w:noProof/>
          <w:sz w:val="22"/>
        </w:rPr>
      </w:pPr>
      <w:hyperlink w:anchor="_Toc327467789" w:history="1">
        <w:r w:rsidR="007E1B3E" w:rsidRPr="00817552">
          <w:rPr>
            <w:rStyle w:val="Hyperlink"/>
            <w:noProof/>
          </w:rPr>
          <w:t>V.7.3.1.5</w:t>
        </w:r>
        <w:r w:rsidR="007E1B3E">
          <w:rPr>
            <w:noProof/>
            <w:sz w:val="22"/>
          </w:rPr>
          <w:tab/>
        </w:r>
        <w:r w:rsidR="007E1B3E" w:rsidRPr="00817552">
          <w:rPr>
            <w:rStyle w:val="Hyperlink"/>
            <w:noProof/>
          </w:rPr>
          <w:t>Fazit Monitorkonstellationen</w:t>
        </w:r>
        <w:r w:rsidR="007E1B3E">
          <w:rPr>
            <w:noProof/>
            <w:webHidden/>
          </w:rPr>
          <w:tab/>
        </w:r>
        <w:r w:rsidR="007E1B3E">
          <w:rPr>
            <w:noProof/>
            <w:webHidden/>
          </w:rPr>
          <w:fldChar w:fldCharType="begin"/>
        </w:r>
        <w:r w:rsidR="007E1B3E">
          <w:rPr>
            <w:noProof/>
            <w:webHidden/>
          </w:rPr>
          <w:instrText xml:space="preserve"> PAGEREF _Toc327467789 \h </w:instrText>
        </w:r>
        <w:r w:rsidR="007E1B3E">
          <w:rPr>
            <w:noProof/>
            <w:webHidden/>
          </w:rPr>
        </w:r>
        <w:r w:rsidR="007E1B3E">
          <w:rPr>
            <w:noProof/>
            <w:webHidden/>
          </w:rPr>
          <w:fldChar w:fldCharType="separate"/>
        </w:r>
        <w:r w:rsidR="000E6CF3">
          <w:rPr>
            <w:noProof/>
            <w:webHidden/>
          </w:rPr>
          <w:t>120</w:t>
        </w:r>
        <w:r w:rsidR="007E1B3E">
          <w:rPr>
            <w:noProof/>
            <w:webHidden/>
          </w:rPr>
          <w:fldChar w:fldCharType="end"/>
        </w:r>
      </w:hyperlink>
    </w:p>
    <w:p w:rsidR="007E1B3E" w:rsidRDefault="00B95EE1">
      <w:pPr>
        <w:pStyle w:val="TOC2"/>
        <w:tabs>
          <w:tab w:val="left" w:pos="1000"/>
          <w:tab w:val="right" w:leader="dot" w:pos="9062"/>
        </w:tabs>
        <w:rPr>
          <w:noProof/>
          <w:sz w:val="22"/>
          <w:szCs w:val="22"/>
          <w:lang w:eastAsia="de-CH"/>
        </w:rPr>
      </w:pPr>
      <w:hyperlink w:anchor="_Toc327467790" w:history="1">
        <w:r w:rsidR="007E1B3E" w:rsidRPr="00817552">
          <w:rPr>
            <w:rStyle w:val="Hyperlink"/>
            <w:noProof/>
          </w:rPr>
          <w:t>V.7.3.2</w:t>
        </w:r>
        <w:r w:rsidR="007E1B3E">
          <w:rPr>
            <w:noProof/>
            <w:sz w:val="22"/>
            <w:szCs w:val="22"/>
            <w:lang w:eastAsia="de-CH"/>
          </w:rPr>
          <w:tab/>
        </w:r>
        <w:r w:rsidR="007E1B3E" w:rsidRPr="00817552">
          <w:rPr>
            <w:rStyle w:val="Hyperlink"/>
            <w:noProof/>
          </w:rPr>
          <w:t>Grafikkarten</w:t>
        </w:r>
        <w:r w:rsidR="007E1B3E">
          <w:rPr>
            <w:noProof/>
            <w:webHidden/>
          </w:rPr>
          <w:tab/>
        </w:r>
        <w:r w:rsidR="007E1B3E">
          <w:rPr>
            <w:noProof/>
            <w:webHidden/>
          </w:rPr>
          <w:fldChar w:fldCharType="begin"/>
        </w:r>
        <w:r w:rsidR="007E1B3E">
          <w:rPr>
            <w:noProof/>
            <w:webHidden/>
          </w:rPr>
          <w:instrText xml:space="preserve"> PAGEREF _Toc327467790 \h </w:instrText>
        </w:r>
        <w:r w:rsidR="007E1B3E">
          <w:rPr>
            <w:noProof/>
            <w:webHidden/>
          </w:rPr>
        </w:r>
        <w:r w:rsidR="007E1B3E">
          <w:rPr>
            <w:noProof/>
            <w:webHidden/>
          </w:rPr>
          <w:fldChar w:fldCharType="separate"/>
        </w:r>
        <w:r w:rsidR="000E6CF3">
          <w:rPr>
            <w:noProof/>
            <w:webHidden/>
          </w:rPr>
          <w:t>121</w:t>
        </w:r>
        <w:r w:rsidR="007E1B3E">
          <w:rPr>
            <w:noProof/>
            <w:webHidden/>
          </w:rPr>
          <w:fldChar w:fldCharType="end"/>
        </w:r>
      </w:hyperlink>
    </w:p>
    <w:p w:rsidR="007E1B3E" w:rsidRDefault="00B95EE1">
      <w:pPr>
        <w:pStyle w:val="TOC2"/>
        <w:tabs>
          <w:tab w:val="left" w:pos="1000"/>
          <w:tab w:val="right" w:leader="dot" w:pos="9062"/>
        </w:tabs>
        <w:rPr>
          <w:noProof/>
          <w:sz w:val="22"/>
          <w:szCs w:val="22"/>
          <w:lang w:eastAsia="de-CH"/>
        </w:rPr>
      </w:pPr>
      <w:hyperlink w:anchor="_Toc327467791" w:history="1">
        <w:r w:rsidR="007E1B3E" w:rsidRPr="00817552">
          <w:rPr>
            <w:rStyle w:val="Hyperlink"/>
            <w:noProof/>
          </w:rPr>
          <w:t>V.7.3.3</w:t>
        </w:r>
        <w:r w:rsidR="007E1B3E">
          <w:rPr>
            <w:noProof/>
            <w:sz w:val="22"/>
            <w:szCs w:val="22"/>
            <w:lang w:eastAsia="de-CH"/>
          </w:rPr>
          <w:tab/>
        </w:r>
        <w:r w:rsidR="007E1B3E" w:rsidRPr="00817552">
          <w:rPr>
            <w:rStyle w:val="Hyperlink"/>
            <w:noProof/>
          </w:rPr>
          <w:t>Testhardware</w:t>
        </w:r>
        <w:r w:rsidR="007E1B3E">
          <w:rPr>
            <w:noProof/>
            <w:webHidden/>
          </w:rPr>
          <w:tab/>
        </w:r>
        <w:r w:rsidR="007E1B3E">
          <w:rPr>
            <w:noProof/>
            <w:webHidden/>
          </w:rPr>
          <w:fldChar w:fldCharType="begin"/>
        </w:r>
        <w:r w:rsidR="007E1B3E">
          <w:rPr>
            <w:noProof/>
            <w:webHidden/>
          </w:rPr>
          <w:instrText xml:space="preserve"> PAGEREF _Toc327467791 \h </w:instrText>
        </w:r>
        <w:r w:rsidR="007E1B3E">
          <w:rPr>
            <w:noProof/>
            <w:webHidden/>
          </w:rPr>
        </w:r>
        <w:r w:rsidR="007E1B3E">
          <w:rPr>
            <w:noProof/>
            <w:webHidden/>
          </w:rPr>
          <w:fldChar w:fldCharType="separate"/>
        </w:r>
        <w:r w:rsidR="000E6CF3">
          <w:rPr>
            <w:noProof/>
            <w:webHidden/>
          </w:rPr>
          <w:t>121</w:t>
        </w:r>
        <w:r w:rsidR="007E1B3E">
          <w:rPr>
            <w:noProof/>
            <w:webHidden/>
          </w:rPr>
          <w:fldChar w:fldCharType="end"/>
        </w:r>
      </w:hyperlink>
    </w:p>
    <w:p w:rsidR="007E1B3E" w:rsidRDefault="00B95EE1">
      <w:pPr>
        <w:pStyle w:val="TOC3"/>
        <w:tabs>
          <w:tab w:val="left" w:pos="1540"/>
          <w:tab w:val="right" w:leader="dot" w:pos="9062"/>
        </w:tabs>
        <w:rPr>
          <w:noProof/>
          <w:sz w:val="22"/>
        </w:rPr>
      </w:pPr>
      <w:hyperlink w:anchor="_Toc327467792" w:history="1">
        <w:r w:rsidR="007E1B3E" w:rsidRPr="00817552">
          <w:rPr>
            <w:rStyle w:val="Hyperlink"/>
            <w:noProof/>
          </w:rPr>
          <w:t>V.7.3.3.1</w:t>
        </w:r>
        <w:r w:rsidR="007E1B3E">
          <w:rPr>
            <w:noProof/>
            <w:sz w:val="22"/>
          </w:rPr>
          <w:tab/>
        </w:r>
        <w:r w:rsidR="007E1B3E" w:rsidRPr="00817552">
          <w:rPr>
            <w:rStyle w:val="Hyperlink"/>
            <w:noProof/>
          </w:rPr>
          <w:t>Performance Tests mit WPF-Applikationen</w:t>
        </w:r>
        <w:r w:rsidR="007E1B3E">
          <w:rPr>
            <w:noProof/>
            <w:webHidden/>
          </w:rPr>
          <w:tab/>
        </w:r>
        <w:r w:rsidR="007E1B3E">
          <w:rPr>
            <w:noProof/>
            <w:webHidden/>
          </w:rPr>
          <w:fldChar w:fldCharType="begin"/>
        </w:r>
        <w:r w:rsidR="007E1B3E">
          <w:rPr>
            <w:noProof/>
            <w:webHidden/>
          </w:rPr>
          <w:instrText xml:space="preserve"> PAGEREF _Toc327467792 \h </w:instrText>
        </w:r>
        <w:r w:rsidR="007E1B3E">
          <w:rPr>
            <w:noProof/>
            <w:webHidden/>
          </w:rPr>
        </w:r>
        <w:r w:rsidR="007E1B3E">
          <w:rPr>
            <w:noProof/>
            <w:webHidden/>
          </w:rPr>
          <w:fldChar w:fldCharType="separate"/>
        </w:r>
        <w:r w:rsidR="000E6CF3">
          <w:rPr>
            <w:noProof/>
            <w:webHidden/>
          </w:rPr>
          <w:t>122</w:t>
        </w:r>
        <w:r w:rsidR="007E1B3E">
          <w:rPr>
            <w:noProof/>
            <w:webHidden/>
          </w:rPr>
          <w:fldChar w:fldCharType="end"/>
        </w:r>
      </w:hyperlink>
    </w:p>
    <w:p w:rsidR="007E1B3E" w:rsidRDefault="00B95EE1">
      <w:pPr>
        <w:pStyle w:val="TOC4"/>
        <w:tabs>
          <w:tab w:val="left" w:pos="1760"/>
          <w:tab w:val="right" w:leader="dot" w:pos="9062"/>
        </w:tabs>
        <w:rPr>
          <w:noProof/>
          <w:sz w:val="22"/>
          <w:szCs w:val="22"/>
          <w:lang w:eastAsia="de-CH"/>
        </w:rPr>
      </w:pPr>
      <w:hyperlink w:anchor="_Toc327467793" w:history="1">
        <w:r w:rsidR="007E1B3E" w:rsidRPr="00817552">
          <w:rPr>
            <w:rStyle w:val="Hyperlink"/>
            <w:noProof/>
          </w:rPr>
          <w:t>V.7.3.3.1.1</w:t>
        </w:r>
        <w:r w:rsidR="007E1B3E">
          <w:rPr>
            <w:noProof/>
            <w:sz w:val="22"/>
            <w:szCs w:val="22"/>
            <w:lang w:eastAsia="de-CH"/>
          </w:rPr>
          <w:tab/>
        </w:r>
        <w:r w:rsidR="007E1B3E" w:rsidRPr="00817552">
          <w:rPr>
            <w:rStyle w:val="Hyperlink"/>
            <w:noProof/>
          </w:rPr>
          <w:t>Übersicht</w:t>
        </w:r>
        <w:r w:rsidR="007E1B3E">
          <w:rPr>
            <w:noProof/>
            <w:webHidden/>
          </w:rPr>
          <w:tab/>
        </w:r>
        <w:r w:rsidR="007E1B3E">
          <w:rPr>
            <w:noProof/>
            <w:webHidden/>
          </w:rPr>
          <w:fldChar w:fldCharType="begin"/>
        </w:r>
        <w:r w:rsidR="007E1B3E">
          <w:rPr>
            <w:noProof/>
            <w:webHidden/>
          </w:rPr>
          <w:instrText xml:space="preserve"> PAGEREF _Toc327467793 \h </w:instrText>
        </w:r>
        <w:r w:rsidR="007E1B3E">
          <w:rPr>
            <w:noProof/>
            <w:webHidden/>
          </w:rPr>
        </w:r>
        <w:r w:rsidR="007E1B3E">
          <w:rPr>
            <w:noProof/>
            <w:webHidden/>
          </w:rPr>
          <w:fldChar w:fldCharType="separate"/>
        </w:r>
        <w:r w:rsidR="000E6CF3">
          <w:rPr>
            <w:noProof/>
            <w:webHidden/>
          </w:rPr>
          <w:t>122</w:t>
        </w:r>
        <w:r w:rsidR="007E1B3E">
          <w:rPr>
            <w:noProof/>
            <w:webHidden/>
          </w:rPr>
          <w:fldChar w:fldCharType="end"/>
        </w:r>
      </w:hyperlink>
    </w:p>
    <w:p w:rsidR="007E1B3E" w:rsidRDefault="00B95EE1">
      <w:pPr>
        <w:pStyle w:val="TOC4"/>
        <w:tabs>
          <w:tab w:val="left" w:pos="1760"/>
          <w:tab w:val="right" w:leader="dot" w:pos="9062"/>
        </w:tabs>
        <w:rPr>
          <w:noProof/>
          <w:sz w:val="22"/>
          <w:szCs w:val="22"/>
          <w:lang w:eastAsia="de-CH"/>
        </w:rPr>
      </w:pPr>
      <w:hyperlink w:anchor="_Toc327467794" w:history="1">
        <w:r w:rsidR="007E1B3E" w:rsidRPr="00817552">
          <w:rPr>
            <w:rStyle w:val="Hyperlink"/>
            <w:noProof/>
          </w:rPr>
          <w:t>V.7.3.3.1.2</w:t>
        </w:r>
        <w:r w:rsidR="007E1B3E">
          <w:rPr>
            <w:noProof/>
            <w:sz w:val="22"/>
            <w:szCs w:val="22"/>
            <w:lang w:eastAsia="de-CH"/>
          </w:rPr>
          <w:tab/>
        </w:r>
        <w:r w:rsidR="007E1B3E" w:rsidRPr="00817552">
          <w:rPr>
            <w:rStyle w:val="Hyperlink"/>
            <w:noProof/>
          </w:rPr>
          <w:t>WDDM</w:t>
        </w:r>
        <w:r w:rsidR="007E1B3E">
          <w:rPr>
            <w:noProof/>
            <w:webHidden/>
          </w:rPr>
          <w:tab/>
        </w:r>
        <w:r w:rsidR="007E1B3E">
          <w:rPr>
            <w:noProof/>
            <w:webHidden/>
          </w:rPr>
          <w:fldChar w:fldCharType="begin"/>
        </w:r>
        <w:r w:rsidR="007E1B3E">
          <w:rPr>
            <w:noProof/>
            <w:webHidden/>
          </w:rPr>
          <w:instrText xml:space="preserve"> PAGEREF _Toc327467794 \h </w:instrText>
        </w:r>
        <w:r w:rsidR="007E1B3E">
          <w:rPr>
            <w:noProof/>
            <w:webHidden/>
          </w:rPr>
        </w:r>
        <w:r w:rsidR="007E1B3E">
          <w:rPr>
            <w:noProof/>
            <w:webHidden/>
          </w:rPr>
          <w:fldChar w:fldCharType="separate"/>
        </w:r>
        <w:r w:rsidR="000E6CF3">
          <w:rPr>
            <w:noProof/>
            <w:webHidden/>
          </w:rPr>
          <w:t>122</w:t>
        </w:r>
        <w:r w:rsidR="007E1B3E">
          <w:rPr>
            <w:noProof/>
            <w:webHidden/>
          </w:rPr>
          <w:fldChar w:fldCharType="end"/>
        </w:r>
      </w:hyperlink>
    </w:p>
    <w:p w:rsidR="007E1B3E" w:rsidRDefault="00B95EE1">
      <w:pPr>
        <w:pStyle w:val="TOC4"/>
        <w:tabs>
          <w:tab w:val="left" w:pos="1760"/>
          <w:tab w:val="right" w:leader="dot" w:pos="9062"/>
        </w:tabs>
        <w:rPr>
          <w:noProof/>
          <w:sz w:val="22"/>
          <w:szCs w:val="22"/>
          <w:lang w:eastAsia="de-CH"/>
        </w:rPr>
      </w:pPr>
      <w:hyperlink w:anchor="_Toc327467795" w:history="1">
        <w:r w:rsidR="007E1B3E" w:rsidRPr="00817552">
          <w:rPr>
            <w:rStyle w:val="Hyperlink"/>
            <w:noProof/>
          </w:rPr>
          <w:t>V.7.3.3.1.3</w:t>
        </w:r>
        <w:r w:rsidR="007E1B3E">
          <w:rPr>
            <w:noProof/>
            <w:sz w:val="22"/>
            <w:szCs w:val="22"/>
            <w:lang w:eastAsia="de-CH"/>
          </w:rPr>
          <w:tab/>
        </w:r>
        <w:r w:rsidR="007E1B3E" w:rsidRPr="00817552">
          <w:rPr>
            <w:rStyle w:val="Hyperlink"/>
            <w:noProof/>
          </w:rPr>
          <w:t>XDDM</w:t>
        </w:r>
        <w:r w:rsidR="007E1B3E">
          <w:rPr>
            <w:noProof/>
            <w:webHidden/>
          </w:rPr>
          <w:tab/>
        </w:r>
        <w:r w:rsidR="007E1B3E">
          <w:rPr>
            <w:noProof/>
            <w:webHidden/>
          </w:rPr>
          <w:fldChar w:fldCharType="begin"/>
        </w:r>
        <w:r w:rsidR="007E1B3E">
          <w:rPr>
            <w:noProof/>
            <w:webHidden/>
          </w:rPr>
          <w:instrText xml:space="preserve"> PAGEREF _Toc327467795 \h </w:instrText>
        </w:r>
        <w:r w:rsidR="007E1B3E">
          <w:rPr>
            <w:noProof/>
            <w:webHidden/>
          </w:rPr>
        </w:r>
        <w:r w:rsidR="007E1B3E">
          <w:rPr>
            <w:noProof/>
            <w:webHidden/>
          </w:rPr>
          <w:fldChar w:fldCharType="separate"/>
        </w:r>
        <w:r w:rsidR="000E6CF3">
          <w:rPr>
            <w:noProof/>
            <w:webHidden/>
          </w:rPr>
          <w:t>123</w:t>
        </w:r>
        <w:r w:rsidR="007E1B3E">
          <w:rPr>
            <w:noProof/>
            <w:webHidden/>
          </w:rPr>
          <w:fldChar w:fldCharType="end"/>
        </w:r>
      </w:hyperlink>
    </w:p>
    <w:p w:rsidR="007E1B3E" w:rsidRDefault="00B95EE1">
      <w:pPr>
        <w:pStyle w:val="TOC4"/>
        <w:tabs>
          <w:tab w:val="left" w:pos="1760"/>
          <w:tab w:val="right" w:leader="dot" w:pos="9062"/>
        </w:tabs>
        <w:rPr>
          <w:noProof/>
          <w:sz w:val="22"/>
          <w:szCs w:val="22"/>
          <w:lang w:eastAsia="de-CH"/>
        </w:rPr>
      </w:pPr>
      <w:hyperlink w:anchor="_Toc327467796" w:history="1">
        <w:r w:rsidR="007E1B3E" w:rsidRPr="00817552">
          <w:rPr>
            <w:rStyle w:val="Hyperlink"/>
            <w:noProof/>
          </w:rPr>
          <w:t>V.7.3.3.1.4</w:t>
        </w:r>
        <w:r w:rsidR="007E1B3E">
          <w:rPr>
            <w:noProof/>
            <w:sz w:val="22"/>
            <w:szCs w:val="22"/>
            <w:lang w:eastAsia="de-CH"/>
          </w:rPr>
          <w:tab/>
        </w:r>
        <w:r w:rsidR="007E1B3E" w:rsidRPr="00817552">
          <w:rPr>
            <w:rStyle w:val="Hyperlink"/>
            <w:noProof/>
          </w:rPr>
          <w:t>Darstellungsoptionen Poster / PDF</w:t>
        </w:r>
        <w:r w:rsidR="007E1B3E">
          <w:rPr>
            <w:noProof/>
            <w:webHidden/>
          </w:rPr>
          <w:tab/>
        </w:r>
        <w:r w:rsidR="007E1B3E">
          <w:rPr>
            <w:noProof/>
            <w:webHidden/>
          </w:rPr>
          <w:fldChar w:fldCharType="begin"/>
        </w:r>
        <w:r w:rsidR="007E1B3E">
          <w:rPr>
            <w:noProof/>
            <w:webHidden/>
          </w:rPr>
          <w:instrText xml:space="preserve"> PAGEREF _Toc327467796 \h </w:instrText>
        </w:r>
        <w:r w:rsidR="007E1B3E">
          <w:rPr>
            <w:noProof/>
            <w:webHidden/>
          </w:rPr>
        </w:r>
        <w:r w:rsidR="007E1B3E">
          <w:rPr>
            <w:noProof/>
            <w:webHidden/>
          </w:rPr>
          <w:fldChar w:fldCharType="separate"/>
        </w:r>
        <w:r w:rsidR="000E6CF3">
          <w:rPr>
            <w:noProof/>
            <w:webHidden/>
          </w:rPr>
          <w:t>123</w:t>
        </w:r>
        <w:r w:rsidR="007E1B3E">
          <w:rPr>
            <w:noProof/>
            <w:webHidden/>
          </w:rPr>
          <w:fldChar w:fldCharType="end"/>
        </w:r>
      </w:hyperlink>
    </w:p>
    <w:p w:rsidR="007E1B3E" w:rsidRDefault="00B95EE1">
      <w:pPr>
        <w:pStyle w:val="TOC3"/>
        <w:tabs>
          <w:tab w:val="left" w:pos="1540"/>
          <w:tab w:val="right" w:leader="dot" w:pos="9062"/>
        </w:tabs>
        <w:rPr>
          <w:noProof/>
          <w:sz w:val="22"/>
        </w:rPr>
      </w:pPr>
      <w:hyperlink w:anchor="_Toc327467797" w:history="1">
        <w:r w:rsidR="007E1B3E" w:rsidRPr="00817552">
          <w:rPr>
            <w:rStyle w:val="Hyperlink"/>
            <w:noProof/>
          </w:rPr>
          <w:t>V.7.3.3.2</w:t>
        </w:r>
        <w:r w:rsidR="007E1B3E">
          <w:rPr>
            <w:noProof/>
            <w:sz w:val="22"/>
          </w:rPr>
          <w:tab/>
        </w:r>
        <w:r w:rsidR="007E1B3E" w:rsidRPr="00817552">
          <w:rPr>
            <w:rStyle w:val="Hyperlink"/>
            <w:noProof/>
          </w:rPr>
          <w:t>Test mit Direct-Applikationen</w:t>
        </w:r>
        <w:r w:rsidR="007E1B3E">
          <w:rPr>
            <w:noProof/>
            <w:webHidden/>
          </w:rPr>
          <w:tab/>
        </w:r>
        <w:r w:rsidR="007E1B3E">
          <w:rPr>
            <w:noProof/>
            <w:webHidden/>
          </w:rPr>
          <w:fldChar w:fldCharType="begin"/>
        </w:r>
        <w:r w:rsidR="007E1B3E">
          <w:rPr>
            <w:noProof/>
            <w:webHidden/>
          </w:rPr>
          <w:instrText xml:space="preserve"> PAGEREF _Toc327467797 \h </w:instrText>
        </w:r>
        <w:r w:rsidR="007E1B3E">
          <w:rPr>
            <w:noProof/>
            <w:webHidden/>
          </w:rPr>
        </w:r>
        <w:r w:rsidR="007E1B3E">
          <w:rPr>
            <w:noProof/>
            <w:webHidden/>
          </w:rPr>
          <w:fldChar w:fldCharType="separate"/>
        </w:r>
        <w:r w:rsidR="000E6CF3">
          <w:rPr>
            <w:noProof/>
            <w:webHidden/>
          </w:rPr>
          <w:t>123</w:t>
        </w:r>
        <w:r w:rsidR="007E1B3E">
          <w:rPr>
            <w:noProof/>
            <w:webHidden/>
          </w:rPr>
          <w:fldChar w:fldCharType="end"/>
        </w:r>
      </w:hyperlink>
    </w:p>
    <w:p w:rsidR="007E1B3E" w:rsidRDefault="00B95EE1">
      <w:pPr>
        <w:pStyle w:val="TOC4"/>
        <w:tabs>
          <w:tab w:val="left" w:pos="1760"/>
          <w:tab w:val="right" w:leader="dot" w:pos="9062"/>
        </w:tabs>
        <w:rPr>
          <w:noProof/>
          <w:sz w:val="22"/>
          <w:szCs w:val="22"/>
          <w:lang w:eastAsia="de-CH"/>
        </w:rPr>
      </w:pPr>
      <w:hyperlink w:anchor="_Toc327467798" w:history="1">
        <w:r w:rsidR="007E1B3E" w:rsidRPr="00817552">
          <w:rPr>
            <w:rStyle w:val="Hyperlink"/>
            <w:noProof/>
          </w:rPr>
          <w:t>V.7.3.3.2.1</w:t>
        </w:r>
        <w:r w:rsidR="007E1B3E">
          <w:rPr>
            <w:noProof/>
            <w:sz w:val="22"/>
            <w:szCs w:val="22"/>
            <w:lang w:eastAsia="de-CH"/>
          </w:rPr>
          <w:tab/>
        </w:r>
        <w:r w:rsidR="007E1B3E" w:rsidRPr="00817552">
          <w:rPr>
            <w:rStyle w:val="Hyperlink"/>
            <w:noProof/>
          </w:rPr>
          <w:t>Fazit</w:t>
        </w:r>
        <w:r w:rsidR="007E1B3E">
          <w:rPr>
            <w:noProof/>
            <w:webHidden/>
          </w:rPr>
          <w:tab/>
        </w:r>
        <w:r w:rsidR="007E1B3E">
          <w:rPr>
            <w:noProof/>
            <w:webHidden/>
          </w:rPr>
          <w:fldChar w:fldCharType="begin"/>
        </w:r>
        <w:r w:rsidR="007E1B3E">
          <w:rPr>
            <w:noProof/>
            <w:webHidden/>
          </w:rPr>
          <w:instrText xml:space="preserve"> PAGEREF _Toc327467798 \h </w:instrText>
        </w:r>
        <w:r w:rsidR="007E1B3E">
          <w:rPr>
            <w:noProof/>
            <w:webHidden/>
          </w:rPr>
        </w:r>
        <w:r w:rsidR="007E1B3E">
          <w:rPr>
            <w:noProof/>
            <w:webHidden/>
          </w:rPr>
          <w:fldChar w:fldCharType="separate"/>
        </w:r>
        <w:r w:rsidR="000E6CF3">
          <w:rPr>
            <w:noProof/>
            <w:webHidden/>
          </w:rPr>
          <w:t>124</w:t>
        </w:r>
        <w:r w:rsidR="007E1B3E">
          <w:rPr>
            <w:noProof/>
            <w:webHidden/>
          </w:rPr>
          <w:fldChar w:fldCharType="end"/>
        </w:r>
      </w:hyperlink>
    </w:p>
    <w:p w:rsidR="007E1B3E" w:rsidRDefault="00B95EE1">
      <w:pPr>
        <w:pStyle w:val="TOC3"/>
        <w:tabs>
          <w:tab w:val="left" w:pos="1540"/>
          <w:tab w:val="right" w:leader="dot" w:pos="9062"/>
        </w:tabs>
        <w:rPr>
          <w:noProof/>
          <w:sz w:val="22"/>
        </w:rPr>
      </w:pPr>
      <w:hyperlink w:anchor="_Toc327467799" w:history="1">
        <w:r w:rsidR="007E1B3E" w:rsidRPr="00817552">
          <w:rPr>
            <w:rStyle w:val="Hyperlink"/>
            <w:noProof/>
          </w:rPr>
          <w:t>V.7.3.3.3</w:t>
        </w:r>
        <w:r w:rsidR="007E1B3E">
          <w:rPr>
            <w:noProof/>
            <w:sz w:val="22"/>
          </w:rPr>
          <w:tab/>
        </w:r>
        <w:r w:rsidR="007E1B3E" w:rsidRPr="00817552">
          <w:rPr>
            <w:rStyle w:val="Hyperlink"/>
            <w:noProof/>
          </w:rPr>
          <w:t>Tests auf abgeänderter Testhardware mit einer Grafikkarte und acht Monitoren</w:t>
        </w:r>
        <w:r w:rsidR="007E1B3E">
          <w:rPr>
            <w:noProof/>
            <w:webHidden/>
          </w:rPr>
          <w:tab/>
        </w:r>
        <w:r w:rsidR="007E1B3E">
          <w:rPr>
            <w:noProof/>
            <w:webHidden/>
          </w:rPr>
          <w:fldChar w:fldCharType="begin"/>
        </w:r>
        <w:r w:rsidR="007E1B3E">
          <w:rPr>
            <w:noProof/>
            <w:webHidden/>
          </w:rPr>
          <w:instrText xml:space="preserve"> PAGEREF _Toc327467799 \h </w:instrText>
        </w:r>
        <w:r w:rsidR="007E1B3E">
          <w:rPr>
            <w:noProof/>
            <w:webHidden/>
          </w:rPr>
        </w:r>
        <w:r w:rsidR="007E1B3E">
          <w:rPr>
            <w:noProof/>
            <w:webHidden/>
          </w:rPr>
          <w:fldChar w:fldCharType="separate"/>
        </w:r>
        <w:r w:rsidR="000E6CF3">
          <w:rPr>
            <w:noProof/>
            <w:webHidden/>
          </w:rPr>
          <w:t>125</w:t>
        </w:r>
        <w:r w:rsidR="007E1B3E">
          <w:rPr>
            <w:noProof/>
            <w:webHidden/>
          </w:rPr>
          <w:fldChar w:fldCharType="end"/>
        </w:r>
      </w:hyperlink>
    </w:p>
    <w:p w:rsidR="007E1B3E" w:rsidRDefault="00B95EE1">
      <w:pPr>
        <w:pStyle w:val="TOC3"/>
        <w:tabs>
          <w:tab w:val="left" w:pos="1540"/>
          <w:tab w:val="right" w:leader="dot" w:pos="9062"/>
        </w:tabs>
        <w:rPr>
          <w:noProof/>
          <w:sz w:val="22"/>
        </w:rPr>
      </w:pPr>
      <w:hyperlink w:anchor="_Toc327467800" w:history="1">
        <w:r w:rsidR="007E1B3E" w:rsidRPr="00817552">
          <w:rPr>
            <w:rStyle w:val="Hyperlink"/>
            <w:noProof/>
          </w:rPr>
          <w:t>V.7.3.3.4</w:t>
        </w:r>
        <w:r w:rsidR="007E1B3E">
          <w:rPr>
            <w:noProof/>
            <w:sz w:val="22"/>
          </w:rPr>
          <w:tab/>
        </w:r>
        <w:r w:rsidR="007E1B3E" w:rsidRPr="00817552">
          <w:rPr>
            <w:rStyle w:val="Hyperlink"/>
            <w:noProof/>
          </w:rPr>
          <w:t>Tests mit verkleinertem Video</w:t>
        </w:r>
        <w:r w:rsidR="007E1B3E">
          <w:rPr>
            <w:noProof/>
            <w:webHidden/>
          </w:rPr>
          <w:tab/>
        </w:r>
        <w:r w:rsidR="007E1B3E">
          <w:rPr>
            <w:noProof/>
            <w:webHidden/>
          </w:rPr>
          <w:fldChar w:fldCharType="begin"/>
        </w:r>
        <w:r w:rsidR="007E1B3E">
          <w:rPr>
            <w:noProof/>
            <w:webHidden/>
          </w:rPr>
          <w:instrText xml:space="preserve"> PAGEREF _Toc327467800 \h </w:instrText>
        </w:r>
        <w:r w:rsidR="007E1B3E">
          <w:rPr>
            <w:noProof/>
            <w:webHidden/>
          </w:rPr>
        </w:r>
        <w:r w:rsidR="007E1B3E">
          <w:rPr>
            <w:noProof/>
            <w:webHidden/>
          </w:rPr>
          <w:fldChar w:fldCharType="separate"/>
        </w:r>
        <w:r w:rsidR="000E6CF3">
          <w:rPr>
            <w:noProof/>
            <w:webHidden/>
          </w:rPr>
          <w:t>125</w:t>
        </w:r>
        <w:r w:rsidR="007E1B3E">
          <w:rPr>
            <w:noProof/>
            <w:webHidden/>
          </w:rPr>
          <w:fldChar w:fldCharType="end"/>
        </w:r>
      </w:hyperlink>
    </w:p>
    <w:p w:rsidR="007E1B3E" w:rsidRDefault="00B95EE1">
      <w:pPr>
        <w:pStyle w:val="TOC3"/>
        <w:tabs>
          <w:tab w:val="left" w:pos="1540"/>
          <w:tab w:val="right" w:leader="dot" w:pos="9062"/>
        </w:tabs>
        <w:rPr>
          <w:noProof/>
          <w:sz w:val="22"/>
        </w:rPr>
      </w:pPr>
      <w:hyperlink w:anchor="_Toc327467801" w:history="1">
        <w:r w:rsidR="007E1B3E" w:rsidRPr="00817552">
          <w:rPr>
            <w:rStyle w:val="Hyperlink"/>
            <w:noProof/>
          </w:rPr>
          <w:t>V.7.3.3.5</w:t>
        </w:r>
        <w:r w:rsidR="007E1B3E">
          <w:rPr>
            <w:noProof/>
            <w:sz w:val="22"/>
          </w:rPr>
          <w:tab/>
        </w:r>
        <w:r w:rsidR="007E1B3E" w:rsidRPr="00817552">
          <w:rPr>
            <w:rStyle w:val="Hyperlink"/>
            <w:noProof/>
          </w:rPr>
          <w:t>Fazit der durchgeführten Tests mit unterschiedlicher Hardwarekonstellation</w:t>
        </w:r>
        <w:r w:rsidR="007E1B3E">
          <w:rPr>
            <w:noProof/>
            <w:webHidden/>
          </w:rPr>
          <w:tab/>
        </w:r>
        <w:r w:rsidR="007E1B3E">
          <w:rPr>
            <w:noProof/>
            <w:webHidden/>
          </w:rPr>
          <w:fldChar w:fldCharType="begin"/>
        </w:r>
        <w:r w:rsidR="007E1B3E">
          <w:rPr>
            <w:noProof/>
            <w:webHidden/>
          </w:rPr>
          <w:instrText xml:space="preserve"> PAGEREF _Toc327467801 \h </w:instrText>
        </w:r>
        <w:r w:rsidR="007E1B3E">
          <w:rPr>
            <w:noProof/>
            <w:webHidden/>
          </w:rPr>
        </w:r>
        <w:r w:rsidR="007E1B3E">
          <w:rPr>
            <w:noProof/>
            <w:webHidden/>
          </w:rPr>
          <w:fldChar w:fldCharType="separate"/>
        </w:r>
        <w:r w:rsidR="000E6CF3">
          <w:rPr>
            <w:noProof/>
            <w:webHidden/>
          </w:rPr>
          <w:t>131</w:t>
        </w:r>
        <w:r w:rsidR="007E1B3E">
          <w:rPr>
            <w:noProof/>
            <w:webHidden/>
          </w:rPr>
          <w:fldChar w:fldCharType="end"/>
        </w:r>
      </w:hyperlink>
    </w:p>
    <w:p w:rsidR="007E1B3E" w:rsidRDefault="00B95EE1">
      <w:pPr>
        <w:pStyle w:val="TOC1"/>
        <w:tabs>
          <w:tab w:val="left" w:pos="800"/>
          <w:tab w:val="right" w:leader="dot" w:pos="9062"/>
        </w:tabs>
        <w:rPr>
          <w:b w:val="0"/>
          <w:noProof/>
          <w:sz w:val="22"/>
          <w:szCs w:val="22"/>
          <w:lang w:eastAsia="de-CH"/>
        </w:rPr>
      </w:pPr>
      <w:hyperlink w:anchor="_Toc327467802" w:history="1">
        <w:r w:rsidR="007E1B3E" w:rsidRPr="00817552">
          <w:rPr>
            <w:rStyle w:val="Hyperlink"/>
            <w:noProof/>
          </w:rPr>
          <w:t>V.7.4</w:t>
        </w:r>
        <w:r w:rsidR="007E1B3E">
          <w:rPr>
            <w:b w:val="0"/>
            <w:noProof/>
            <w:sz w:val="22"/>
            <w:szCs w:val="22"/>
            <w:lang w:eastAsia="de-CH"/>
          </w:rPr>
          <w:tab/>
        </w:r>
        <w:r w:rsidR="007E1B3E" w:rsidRPr="00817552">
          <w:rPr>
            <w:rStyle w:val="Hyperlink"/>
            <w:noProof/>
          </w:rPr>
          <w:t>Evaluation Mitsubishi Display Wall</w:t>
        </w:r>
        <w:r w:rsidR="007E1B3E">
          <w:rPr>
            <w:noProof/>
            <w:webHidden/>
          </w:rPr>
          <w:tab/>
        </w:r>
        <w:r w:rsidR="007E1B3E">
          <w:rPr>
            <w:noProof/>
            <w:webHidden/>
          </w:rPr>
          <w:fldChar w:fldCharType="begin"/>
        </w:r>
        <w:r w:rsidR="007E1B3E">
          <w:rPr>
            <w:noProof/>
            <w:webHidden/>
          </w:rPr>
          <w:instrText xml:space="preserve"> PAGEREF _Toc327467802 \h </w:instrText>
        </w:r>
        <w:r w:rsidR="007E1B3E">
          <w:rPr>
            <w:noProof/>
            <w:webHidden/>
          </w:rPr>
        </w:r>
        <w:r w:rsidR="007E1B3E">
          <w:rPr>
            <w:noProof/>
            <w:webHidden/>
          </w:rPr>
          <w:fldChar w:fldCharType="separate"/>
        </w:r>
        <w:r w:rsidR="000E6CF3">
          <w:rPr>
            <w:noProof/>
            <w:webHidden/>
          </w:rPr>
          <w:t>131</w:t>
        </w:r>
        <w:r w:rsidR="007E1B3E">
          <w:rPr>
            <w:noProof/>
            <w:webHidden/>
          </w:rPr>
          <w:fldChar w:fldCharType="end"/>
        </w:r>
      </w:hyperlink>
    </w:p>
    <w:p w:rsidR="007E1B3E" w:rsidRDefault="00B95EE1">
      <w:pPr>
        <w:pStyle w:val="TOC1"/>
        <w:tabs>
          <w:tab w:val="left" w:pos="800"/>
          <w:tab w:val="right" w:leader="dot" w:pos="9062"/>
        </w:tabs>
        <w:rPr>
          <w:b w:val="0"/>
          <w:noProof/>
          <w:sz w:val="22"/>
          <w:szCs w:val="22"/>
          <w:lang w:eastAsia="de-CH"/>
        </w:rPr>
      </w:pPr>
      <w:hyperlink w:anchor="_Toc327467803" w:history="1">
        <w:r w:rsidR="007E1B3E" w:rsidRPr="00817552">
          <w:rPr>
            <w:rStyle w:val="Hyperlink"/>
            <w:noProof/>
          </w:rPr>
          <w:t>V.7.5</w:t>
        </w:r>
        <w:r w:rsidR="007E1B3E">
          <w:rPr>
            <w:b w:val="0"/>
            <w:noProof/>
            <w:sz w:val="22"/>
            <w:szCs w:val="22"/>
            <w:lang w:eastAsia="de-CH"/>
          </w:rPr>
          <w:tab/>
        </w:r>
        <w:r w:rsidR="007E1B3E" w:rsidRPr="00817552">
          <w:rPr>
            <w:rStyle w:val="Hyperlink"/>
            <w:noProof/>
          </w:rPr>
          <w:t>Beschaffungsanalyse</w:t>
        </w:r>
        <w:r w:rsidR="007E1B3E">
          <w:rPr>
            <w:noProof/>
            <w:webHidden/>
          </w:rPr>
          <w:tab/>
        </w:r>
        <w:r w:rsidR="007E1B3E">
          <w:rPr>
            <w:noProof/>
            <w:webHidden/>
          </w:rPr>
          <w:fldChar w:fldCharType="begin"/>
        </w:r>
        <w:r w:rsidR="007E1B3E">
          <w:rPr>
            <w:noProof/>
            <w:webHidden/>
          </w:rPr>
          <w:instrText xml:space="preserve"> PAGEREF _Toc327467803 \h </w:instrText>
        </w:r>
        <w:r w:rsidR="007E1B3E">
          <w:rPr>
            <w:noProof/>
            <w:webHidden/>
          </w:rPr>
        </w:r>
        <w:r w:rsidR="007E1B3E">
          <w:rPr>
            <w:noProof/>
            <w:webHidden/>
          </w:rPr>
          <w:fldChar w:fldCharType="separate"/>
        </w:r>
        <w:r w:rsidR="000E6CF3">
          <w:rPr>
            <w:noProof/>
            <w:webHidden/>
          </w:rPr>
          <w:t>132</w:t>
        </w:r>
        <w:r w:rsidR="007E1B3E">
          <w:rPr>
            <w:noProof/>
            <w:webHidden/>
          </w:rPr>
          <w:fldChar w:fldCharType="end"/>
        </w:r>
      </w:hyperlink>
    </w:p>
    <w:p w:rsidR="007E1B3E" w:rsidRDefault="00B95EE1">
      <w:pPr>
        <w:pStyle w:val="TOC2"/>
        <w:tabs>
          <w:tab w:val="left" w:pos="1000"/>
          <w:tab w:val="right" w:leader="dot" w:pos="9062"/>
        </w:tabs>
        <w:rPr>
          <w:noProof/>
          <w:sz w:val="22"/>
          <w:szCs w:val="22"/>
          <w:lang w:eastAsia="de-CH"/>
        </w:rPr>
      </w:pPr>
      <w:hyperlink w:anchor="_Toc327467804" w:history="1">
        <w:r w:rsidR="007E1B3E" w:rsidRPr="00817552">
          <w:rPr>
            <w:rStyle w:val="Hyperlink"/>
            <w:noProof/>
          </w:rPr>
          <w:t>V.7.5.1</w:t>
        </w:r>
        <w:r w:rsidR="007E1B3E">
          <w:rPr>
            <w:noProof/>
            <w:sz w:val="22"/>
            <w:szCs w:val="22"/>
            <w:lang w:eastAsia="de-CH"/>
          </w:rPr>
          <w:tab/>
        </w:r>
        <w:r w:rsidR="007E1B3E" w:rsidRPr="00817552">
          <w:rPr>
            <w:rStyle w:val="Hyperlink"/>
            <w:noProof/>
          </w:rPr>
          <w:t>Videowall mit 3 x 3 55“ Monitoren</w:t>
        </w:r>
        <w:r w:rsidR="007E1B3E">
          <w:rPr>
            <w:noProof/>
            <w:webHidden/>
          </w:rPr>
          <w:tab/>
        </w:r>
        <w:r w:rsidR="007E1B3E">
          <w:rPr>
            <w:noProof/>
            <w:webHidden/>
          </w:rPr>
          <w:fldChar w:fldCharType="begin"/>
        </w:r>
        <w:r w:rsidR="007E1B3E">
          <w:rPr>
            <w:noProof/>
            <w:webHidden/>
          </w:rPr>
          <w:instrText xml:space="preserve"> PAGEREF _Toc327467804 \h </w:instrText>
        </w:r>
        <w:r w:rsidR="007E1B3E">
          <w:rPr>
            <w:noProof/>
            <w:webHidden/>
          </w:rPr>
        </w:r>
        <w:r w:rsidR="007E1B3E">
          <w:rPr>
            <w:noProof/>
            <w:webHidden/>
          </w:rPr>
          <w:fldChar w:fldCharType="separate"/>
        </w:r>
        <w:r w:rsidR="000E6CF3">
          <w:rPr>
            <w:noProof/>
            <w:webHidden/>
          </w:rPr>
          <w:t>132</w:t>
        </w:r>
        <w:r w:rsidR="007E1B3E">
          <w:rPr>
            <w:noProof/>
            <w:webHidden/>
          </w:rPr>
          <w:fldChar w:fldCharType="end"/>
        </w:r>
      </w:hyperlink>
    </w:p>
    <w:p w:rsidR="007E1B3E" w:rsidRDefault="00B95EE1">
      <w:pPr>
        <w:pStyle w:val="TOC3"/>
        <w:tabs>
          <w:tab w:val="left" w:pos="1540"/>
          <w:tab w:val="right" w:leader="dot" w:pos="9062"/>
        </w:tabs>
        <w:rPr>
          <w:noProof/>
          <w:sz w:val="22"/>
        </w:rPr>
      </w:pPr>
      <w:hyperlink w:anchor="_Toc327467805" w:history="1">
        <w:r w:rsidR="007E1B3E" w:rsidRPr="00817552">
          <w:rPr>
            <w:rStyle w:val="Hyperlink"/>
            <w:noProof/>
          </w:rPr>
          <w:t>V.7.5.1.1</w:t>
        </w:r>
        <w:r w:rsidR="007E1B3E">
          <w:rPr>
            <w:noProof/>
            <w:sz w:val="22"/>
          </w:rPr>
          <w:tab/>
        </w:r>
        <w:r w:rsidR="007E1B3E" w:rsidRPr="00817552">
          <w:rPr>
            <w:rStyle w:val="Hyperlink"/>
            <w:noProof/>
          </w:rPr>
          <w:t>Verwendung von Daisy Chain Board</w:t>
        </w:r>
        <w:r w:rsidR="007E1B3E">
          <w:rPr>
            <w:noProof/>
            <w:webHidden/>
          </w:rPr>
          <w:tab/>
        </w:r>
        <w:r w:rsidR="007E1B3E">
          <w:rPr>
            <w:noProof/>
            <w:webHidden/>
          </w:rPr>
          <w:fldChar w:fldCharType="begin"/>
        </w:r>
        <w:r w:rsidR="007E1B3E">
          <w:rPr>
            <w:noProof/>
            <w:webHidden/>
          </w:rPr>
          <w:instrText xml:space="preserve"> PAGEREF _Toc327467805 \h </w:instrText>
        </w:r>
        <w:r w:rsidR="007E1B3E">
          <w:rPr>
            <w:noProof/>
            <w:webHidden/>
          </w:rPr>
        </w:r>
        <w:r w:rsidR="007E1B3E">
          <w:rPr>
            <w:noProof/>
            <w:webHidden/>
          </w:rPr>
          <w:fldChar w:fldCharType="separate"/>
        </w:r>
        <w:r w:rsidR="000E6CF3">
          <w:rPr>
            <w:noProof/>
            <w:webHidden/>
          </w:rPr>
          <w:t>132</w:t>
        </w:r>
        <w:r w:rsidR="007E1B3E">
          <w:rPr>
            <w:noProof/>
            <w:webHidden/>
          </w:rPr>
          <w:fldChar w:fldCharType="end"/>
        </w:r>
      </w:hyperlink>
    </w:p>
    <w:p w:rsidR="007E1B3E" w:rsidRDefault="00B95EE1">
      <w:pPr>
        <w:pStyle w:val="TOC2"/>
        <w:tabs>
          <w:tab w:val="left" w:pos="1000"/>
          <w:tab w:val="right" w:leader="dot" w:pos="9062"/>
        </w:tabs>
        <w:rPr>
          <w:noProof/>
          <w:sz w:val="22"/>
          <w:szCs w:val="22"/>
          <w:lang w:eastAsia="de-CH"/>
        </w:rPr>
      </w:pPr>
      <w:hyperlink w:anchor="_Toc327467806" w:history="1">
        <w:r w:rsidR="007E1B3E" w:rsidRPr="00817552">
          <w:rPr>
            <w:rStyle w:val="Hyperlink"/>
            <w:noProof/>
          </w:rPr>
          <w:t>V.7.5.2</w:t>
        </w:r>
        <w:r w:rsidR="007E1B3E">
          <w:rPr>
            <w:noProof/>
            <w:sz w:val="22"/>
            <w:szCs w:val="22"/>
            <w:lang w:eastAsia="de-CH"/>
          </w:rPr>
          <w:tab/>
        </w:r>
        <w:r w:rsidR="007E1B3E" w:rsidRPr="00817552">
          <w:rPr>
            <w:rStyle w:val="Hyperlink"/>
            <w:noProof/>
          </w:rPr>
          <w:t>Videowall mit 3 x 3 46“ Monitoren</w:t>
        </w:r>
        <w:r w:rsidR="007E1B3E">
          <w:rPr>
            <w:noProof/>
            <w:webHidden/>
          </w:rPr>
          <w:tab/>
        </w:r>
        <w:r w:rsidR="007E1B3E">
          <w:rPr>
            <w:noProof/>
            <w:webHidden/>
          </w:rPr>
          <w:fldChar w:fldCharType="begin"/>
        </w:r>
        <w:r w:rsidR="007E1B3E">
          <w:rPr>
            <w:noProof/>
            <w:webHidden/>
          </w:rPr>
          <w:instrText xml:space="preserve"> PAGEREF _Toc327467806 \h </w:instrText>
        </w:r>
        <w:r w:rsidR="007E1B3E">
          <w:rPr>
            <w:noProof/>
            <w:webHidden/>
          </w:rPr>
        </w:r>
        <w:r w:rsidR="007E1B3E">
          <w:rPr>
            <w:noProof/>
            <w:webHidden/>
          </w:rPr>
          <w:fldChar w:fldCharType="separate"/>
        </w:r>
        <w:r w:rsidR="000E6CF3">
          <w:rPr>
            <w:noProof/>
            <w:webHidden/>
          </w:rPr>
          <w:t>132</w:t>
        </w:r>
        <w:r w:rsidR="007E1B3E">
          <w:rPr>
            <w:noProof/>
            <w:webHidden/>
          </w:rPr>
          <w:fldChar w:fldCharType="end"/>
        </w:r>
      </w:hyperlink>
    </w:p>
    <w:p w:rsidR="007E1B3E" w:rsidRDefault="00B95EE1">
      <w:pPr>
        <w:pStyle w:val="TOC1"/>
        <w:tabs>
          <w:tab w:val="left" w:pos="800"/>
          <w:tab w:val="right" w:leader="dot" w:pos="9062"/>
        </w:tabs>
        <w:rPr>
          <w:b w:val="0"/>
          <w:noProof/>
          <w:sz w:val="22"/>
          <w:szCs w:val="22"/>
          <w:lang w:eastAsia="de-CH"/>
        </w:rPr>
      </w:pPr>
      <w:hyperlink w:anchor="_Toc327467807" w:history="1">
        <w:r w:rsidR="007E1B3E" w:rsidRPr="00817552">
          <w:rPr>
            <w:rStyle w:val="Hyperlink"/>
            <w:noProof/>
          </w:rPr>
          <w:t>V.7.6</w:t>
        </w:r>
        <w:r w:rsidR="007E1B3E">
          <w:rPr>
            <w:b w:val="0"/>
            <w:noProof/>
            <w:sz w:val="22"/>
            <w:szCs w:val="22"/>
            <w:lang w:eastAsia="de-CH"/>
          </w:rPr>
          <w:tab/>
        </w:r>
        <w:r w:rsidR="007E1B3E" w:rsidRPr="00817552">
          <w:rPr>
            <w:rStyle w:val="Hyperlink"/>
            <w:noProof/>
          </w:rPr>
          <w:t>Lesbarkeit der Poster</w:t>
        </w:r>
        <w:r w:rsidR="007E1B3E">
          <w:rPr>
            <w:noProof/>
            <w:webHidden/>
          </w:rPr>
          <w:tab/>
        </w:r>
        <w:r w:rsidR="007E1B3E">
          <w:rPr>
            <w:noProof/>
            <w:webHidden/>
          </w:rPr>
          <w:fldChar w:fldCharType="begin"/>
        </w:r>
        <w:r w:rsidR="007E1B3E">
          <w:rPr>
            <w:noProof/>
            <w:webHidden/>
          </w:rPr>
          <w:instrText xml:space="preserve"> PAGEREF _Toc327467807 \h </w:instrText>
        </w:r>
        <w:r w:rsidR="007E1B3E">
          <w:rPr>
            <w:noProof/>
            <w:webHidden/>
          </w:rPr>
        </w:r>
        <w:r w:rsidR="007E1B3E">
          <w:rPr>
            <w:noProof/>
            <w:webHidden/>
          </w:rPr>
          <w:fldChar w:fldCharType="separate"/>
        </w:r>
        <w:r w:rsidR="000E6CF3">
          <w:rPr>
            <w:noProof/>
            <w:webHidden/>
          </w:rPr>
          <w:t>133</w:t>
        </w:r>
        <w:r w:rsidR="007E1B3E">
          <w:rPr>
            <w:noProof/>
            <w:webHidden/>
          </w:rPr>
          <w:fldChar w:fldCharType="end"/>
        </w:r>
      </w:hyperlink>
    </w:p>
    <w:p w:rsidR="007E1B3E" w:rsidRDefault="00B95EE1">
      <w:pPr>
        <w:pStyle w:val="TOC2"/>
        <w:tabs>
          <w:tab w:val="left" w:pos="1000"/>
          <w:tab w:val="right" w:leader="dot" w:pos="9062"/>
        </w:tabs>
        <w:rPr>
          <w:noProof/>
          <w:sz w:val="22"/>
          <w:szCs w:val="22"/>
          <w:lang w:eastAsia="de-CH"/>
        </w:rPr>
      </w:pPr>
      <w:hyperlink w:anchor="_Toc327467808" w:history="1">
        <w:r w:rsidR="007E1B3E" w:rsidRPr="00817552">
          <w:rPr>
            <w:rStyle w:val="Hyperlink"/>
            <w:noProof/>
          </w:rPr>
          <w:t>V.7.6.1</w:t>
        </w:r>
        <w:r w:rsidR="007E1B3E">
          <w:rPr>
            <w:noProof/>
            <w:sz w:val="22"/>
            <w:szCs w:val="22"/>
            <w:lang w:eastAsia="de-CH"/>
          </w:rPr>
          <w:tab/>
        </w:r>
        <w:r w:rsidR="007E1B3E" w:rsidRPr="00817552">
          <w:rPr>
            <w:rStyle w:val="Hyperlink"/>
            <w:noProof/>
          </w:rPr>
          <w:t>Prozentuale Lesbarkeit</w:t>
        </w:r>
        <w:r w:rsidR="007E1B3E">
          <w:rPr>
            <w:noProof/>
            <w:webHidden/>
          </w:rPr>
          <w:tab/>
        </w:r>
        <w:r w:rsidR="007E1B3E">
          <w:rPr>
            <w:noProof/>
            <w:webHidden/>
          </w:rPr>
          <w:fldChar w:fldCharType="begin"/>
        </w:r>
        <w:r w:rsidR="007E1B3E">
          <w:rPr>
            <w:noProof/>
            <w:webHidden/>
          </w:rPr>
          <w:instrText xml:space="preserve"> PAGEREF _Toc327467808 \h </w:instrText>
        </w:r>
        <w:r w:rsidR="007E1B3E">
          <w:rPr>
            <w:noProof/>
            <w:webHidden/>
          </w:rPr>
        </w:r>
        <w:r w:rsidR="007E1B3E">
          <w:rPr>
            <w:noProof/>
            <w:webHidden/>
          </w:rPr>
          <w:fldChar w:fldCharType="separate"/>
        </w:r>
        <w:r w:rsidR="000E6CF3">
          <w:rPr>
            <w:noProof/>
            <w:webHidden/>
          </w:rPr>
          <w:t>133</w:t>
        </w:r>
        <w:r w:rsidR="007E1B3E">
          <w:rPr>
            <w:noProof/>
            <w:webHidden/>
          </w:rPr>
          <w:fldChar w:fldCharType="end"/>
        </w:r>
      </w:hyperlink>
    </w:p>
    <w:p w:rsidR="00E462E1" w:rsidRDefault="00E462E1" w:rsidP="00E462E1">
      <w:r>
        <w:fldChar w:fldCharType="end"/>
      </w:r>
    </w:p>
    <w:p w:rsidR="00E462E1" w:rsidRDefault="00E462E1" w:rsidP="00E462E1">
      <w:r>
        <w:br w:type="page"/>
      </w:r>
    </w:p>
    <w:p w:rsidR="00E462E1" w:rsidRPr="003B436F" w:rsidRDefault="00E462E1" w:rsidP="00E462E1">
      <w:pPr>
        <w:pStyle w:val="Heading3"/>
      </w:pPr>
      <w:bookmarkStart w:id="598" w:name="_Toc327467781"/>
      <w:bookmarkStart w:id="599" w:name="_Toc327468985"/>
      <w:r>
        <w:lastRenderedPageBreak/>
        <w:t>Änderungsgeschichte</w:t>
      </w:r>
      <w:bookmarkEnd w:id="598"/>
      <w:bookmarkEnd w:id="599"/>
    </w:p>
    <w:tbl>
      <w:tblPr>
        <w:tblStyle w:val="MediumShading1-Accent1"/>
        <w:tblW w:w="0" w:type="auto"/>
        <w:tblInd w:w="-34" w:type="dxa"/>
        <w:tblLook w:val="0420" w:firstRow="1" w:lastRow="0" w:firstColumn="0" w:lastColumn="0" w:noHBand="0" w:noVBand="1"/>
      </w:tblPr>
      <w:tblGrid>
        <w:gridCol w:w="1280"/>
        <w:gridCol w:w="993"/>
        <w:gridCol w:w="4674"/>
        <w:gridCol w:w="2303"/>
      </w:tblGrid>
      <w:tr w:rsidR="00E462E1" w:rsidTr="00F93041">
        <w:trPr>
          <w:cnfStyle w:val="100000000000" w:firstRow="1" w:lastRow="0" w:firstColumn="0" w:lastColumn="0" w:oddVBand="0" w:evenVBand="0" w:oddHBand="0" w:evenHBand="0" w:firstRowFirstColumn="0" w:firstRowLastColumn="0" w:lastRowFirstColumn="0" w:lastRowLastColumn="0"/>
          <w:trHeight w:val="59"/>
        </w:trPr>
        <w:tc>
          <w:tcPr>
            <w:tcW w:w="1280" w:type="dxa"/>
          </w:tcPr>
          <w:p w:rsidR="00E462E1" w:rsidRDefault="00E462E1" w:rsidP="00F93041">
            <w:r>
              <w:t>Datum</w:t>
            </w:r>
          </w:p>
        </w:tc>
        <w:tc>
          <w:tcPr>
            <w:tcW w:w="993" w:type="dxa"/>
          </w:tcPr>
          <w:p w:rsidR="00E462E1" w:rsidRDefault="00E462E1" w:rsidP="00F93041">
            <w:r>
              <w:t>Version</w:t>
            </w:r>
          </w:p>
        </w:tc>
        <w:tc>
          <w:tcPr>
            <w:tcW w:w="4674" w:type="dxa"/>
          </w:tcPr>
          <w:p w:rsidR="00E462E1" w:rsidRDefault="00E462E1" w:rsidP="00F93041">
            <w:r>
              <w:t>Änderung</w:t>
            </w:r>
          </w:p>
        </w:tc>
        <w:tc>
          <w:tcPr>
            <w:tcW w:w="2303" w:type="dxa"/>
          </w:tcPr>
          <w:p w:rsidR="00E462E1" w:rsidRDefault="00E462E1" w:rsidP="00F93041">
            <w:r>
              <w:t>Autor</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Pr="00F9181E" w:rsidRDefault="00E462E1" w:rsidP="00F93041">
            <w:pPr>
              <w:rPr>
                <w:b/>
              </w:rPr>
            </w:pPr>
            <w:r>
              <w:t>04.05.2012</w:t>
            </w:r>
          </w:p>
        </w:tc>
        <w:tc>
          <w:tcPr>
            <w:tcW w:w="993" w:type="dxa"/>
          </w:tcPr>
          <w:p w:rsidR="00E462E1" w:rsidRPr="00F9181E" w:rsidRDefault="00E462E1" w:rsidP="00F93041">
            <w:r w:rsidRPr="00F9181E">
              <w:t>1.0</w:t>
            </w:r>
          </w:p>
        </w:tc>
        <w:tc>
          <w:tcPr>
            <w:tcW w:w="4674" w:type="dxa"/>
          </w:tcPr>
          <w:p w:rsidR="00E462E1" w:rsidRPr="00F9181E" w:rsidRDefault="00E462E1" w:rsidP="00F93041">
            <w:r w:rsidRPr="00F9181E">
              <w:t>Erste Version des Dokuments</w:t>
            </w:r>
            <w:r>
              <w:t>, kopieren der Hardware Texte in dieses Dokument</w:t>
            </w:r>
          </w:p>
        </w:tc>
        <w:tc>
          <w:tcPr>
            <w:tcW w:w="2303" w:type="dxa"/>
          </w:tcPr>
          <w:p w:rsidR="00E462E1" w:rsidRPr="00F9181E" w:rsidRDefault="00E462E1" w:rsidP="00F93041">
            <w:r>
              <w:t>CH</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06.05.2012</w:t>
            </w:r>
          </w:p>
        </w:tc>
        <w:tc>
          <w:tcPr>
            <w:tcW w:w="993" w:type="dxa"/>
          </w:tcPr>
          <w:p w:rsidR="00E462E1" w:rsidRPr="00F9181E" w:rsidRDefault="00E462E1" w:rsidP="00F93041">
            <w:r>
              <w:t>1.1</w:t>
            </w:r>
          </w:p>
        </w:tc>
        <w:tc>
          <w:tcPr>
            <w:tcW w:w="4674" w:type="dxa"/>
          </w:tcPr>
          <w:p w:rsidR="00E462E1" w:rsidRPr="00297D7A" w:rsidRDefault="00E462E1" w:rsidP="00F93041">
            <w:pPr>
              <w:rPr>
                <w:lang w:val="en-US"/>
              </w:rPr>
            </w:pPr>
            <w:r w:rsidRPr="00297D7A">
              <w:rPr>
                <w:lang w:val="en-US"/>
              </w:rPr>
              <w:t xml:space="preserve">Mitsubishi </w:t>
            </w:r>
            <w:r>
              <w:rPr>
                <w:lang w:val="en-US"/>
              </w:rPr>
              <w:t>Display</w:t>
            </w:r>
            <w:r w:rsidRPr="00297D7A">
              <w:rPr>
                <w:lang w:val="en-US"/>
              </w:rPr>
              <w:t xml:space="preserve"> Wall, Review DirectX</w:t>
            </w:r>
          </w:p>
        </w:tc>
        <w:tc>
          <w:tcPr>
            <w:tcW w:w="2303" w:type="dxa"/>
          </w:tcPr>
          <w:p w:rsidR="00E462E1" w:rsidRDefault="00E462E1" w:rsidP="00F93041">
            <w:r>
              <w:t>CH</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06.05.2012</w:t>
            </w:r>
          </w:p>
        </w:tc>
        <w:tc>
          <w:tcPr>
            <w:tcW w:w="993" w:type="dxa"/>
          </w:tcPr>
          <w:p w:rsidR="00E462E1" w:rsidRDefault="00E462E1" w:rsidP="00F93041">
            <w:r>
              <w:t>1.2</w:t>
            </w:r>
          </w:p>
        </w:tc>
        <w:tc>
          <w:tcPr>
            <w:tcW w:w="4674" w:type="dxa"/>
          </w:tcPr>
          <w:p w:rsidR="00E462E1" w:rsidRPr="00297D7A" w:rsidRDefault="00E462E1" w:rsidP="00F93041">
            <w:pPr>
              <w:rPr>
                <w:lang w:val="en-US"/>
              </w:rPr>
            </w:pPr>
            <w:r w:rsidRPr="00297D7A">
              <w:rPr>
                <w:lang w:val="en-US"/>
              </w:rPr>
              <w:t xml:space="preserve">Review DirectX, Review Mitsubishi </w:t>
            </w:r>
            <w:r>
              <w:rPr>
                <w:lang w:val="en-US"/>
              </w:rPr>
              <w:t>Display</w:t>
            </w:r>
            <w:r w:rsidRPr="00297D7A">
              <w:rPr>
                <w:lang w:val="en-US"/>
              </w:rPr>
              <w:t xml:space="preserve"> Wall</w:t>
            </w:r>
          </w:p>
        </w:tc>
        <w:tc>
          <w:tcPr>
            <w:tcW w:w="2303" w:type="dxa"/>
          </w:tcPr>
          <w:p w:rsidR="00E462E1" w:rsidRDefault="00E462E1" w:rsidP="00F93041">
            <w:r>
              <w:t>DT</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18.05.2012</w:t>
            </w:r>
          </w:p>
        </w:tc>
        <w:tc>
          <w:tcPr>
            <w:tcW w:w="993" w:type="dxa"/>
          </w:tcPr>
          <w:p w:rsidR="00E462E1" w:rsidRDefault="00E462E1" w:rsidP="00F93041">
            <w:r>
              <w:t>1.3</w:t>
            </w:r>
          </w:p>
        </w:tc>
        <w:tc>
          <w:tcPr>
            <w:tcW w:w="4674" w:type="dxa"/>
          </w:tcPr>
          <w:p w:rsidR="00E462E1" w:rsidRPr="00297D7A" w:rsidRDefault="00E462E1" w:rsidP="00F93041">
            <w:pPr>
              <w:rPr>
                <w:lang w:val="en-US"/>
              </w:rPr>
            </w:pPr>
            <w:r>
              <w:rPr>
                <w:lang w:val="en-US"/>
              </w:rPr>
              <w:t>Review Variante 4, 2 x 4 55” Monitore</w:t>
            </w:r>
          </w:p>
        </w:tc>
        <w:tc>
          <w:tcPr>
            <w:tcW w:w="2303" w:type="dxa"/>
          </w:tcPr>
          <w:p w:rsidR="00E462E1" w:rsidRDefault="00E462E1" w:rsidP="00F93041">
            <w:r>
              <w:t>DT</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18.05.2012</w:t>
            </w:r>
          </w:p>
        </w:tc>
        <w:tc>
          <w:tcPr>
            <w:tcW w:w="993" w:type="dxa"/>
          </w:tcPr>
          <w:p w:rsidR="00E462E1" w:rsidRDefault="00E462E1" w:rsidP="00F93041">
            <w:r>
              <w:t>1.4</w:t>
            </w:r>
          </w:p>
        </w:tc>
        <w:tc>
          <w:tcPr>
            <w:tcW w:w="4674" w:type="dxa"/>
          </w:tcPr>
          <w:p w:rsidR="00E462E1" w:rsidRDefault="00E462E1" w:rsidP="00F93041">
            <w:pPr>
              <w:rPr>
                <w:lang w:val="en-US"/>
              </w:rPr>
            </w:pPr>
            <w:r>
              <w:rPr>
                <w:lang w:val="en-US"/>
              </w:rPr>
              <w:t>Dokumentation 2 x 4 Monitore Performance Test</w:t>
            </w:r>
          </w:p>
        </w:tc>
        <w:tc>
          <w:tcPr>
            <w:tcW w:w="2303" w:type="dxa"/>
          </w:tcPr>
          <w:p w:rsidR="00E462E1" w:rsidRDefault="00E462E1" w:rsidP="00F93041">
            <w:r>
              <w:t>DT</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19.05.2012</w:t>
            </w:r>
          </w:p>
        </w:tc>
        <w:tc>
          <w:tcPr>
            <w:tcW w:w="993" w:type="dxa"/>
          </w:tcPr>
          <w:p w:rsidR="00E462E1" w:rsidRDefault="00E462E1" w:rsidP="00F93041">
            <w:r>
              <w:t>1.5</w:t>
            </w:r>
          </w:p>
        </w:tc>
        <w:tc>
          <w:tcPr>
            <w:tcW w:w="4674" w:type="dxa"/>
          </w:tcPr>
          <w:p w:rsidR="00E462E1" w:rsidRDefault="00E462E1" w:rsidP="00F93041">
            <w:pPr>
              <w:rPr>
                <w:lang w:val="en-US"/>
              </w:rPr>
            </w:pPr>
            <w:r>
              <w:rPr>
                <w:lang w:val="en-US"/>
              </w:rPr>
              <w:t>Begründung Gewichtung Nutzwertanalyse</w:t>
            </w:r>
          </w:p>
        </w:tc>
        <w:tc>
          <w:tcPr>
            <w:tcW w:w="2303" w:type="dxa"/>
          </w:tcPr>
          <w:p w:rsidR="00E462E1" w:rsidRDefault="00E462E1" w:rsidP="00F93041">
            <w:r>
              <w:t>DT</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21.05.2012</w:t>
            </w:r>
          </w:p>
        </w:tc>
        <w:tc>
          <w:tcPr>
            <w:tcW w:w="993" w:type="dxa"/>
          </w:tcPr>
          <w:p w:rsidR="00E462E1" w:rsidRDefault="00E462E1" w:rsidP="00F93041">
            <w:r>
              <w:t>1.6</w:t>
            </w:r>
          </w:p>
        </w:tc>
        <w:tc>
          <w:tcPr>
            <w:tcW w:w="4674" w:type="dxa"/>
          </w:tcPr>
          <w:p w:rsidR="00E462E1" w:rsidRDefault="00E462E1" w:rsidP="00F93041">
            <w:pPr>
              <w:rPr>
                <w:lang w:val="en-US"/>
              </w:rPr>
            </w:pPr>
            <w:r>
              <w:rPr>
                <w:lang w:val="en-US"/>
              </w:rPr>
              <w:t>Review Monitore Performance Test, Begründung Nutzwertanalyse</w:t>
            </w:r>
          </w:p>
        </w:tc>
        <w:tc>
          <w:tcPr>
            <w:tcW w:w="2303" w:type="dxa"/>
          </w:tcPr>
          <w:p w:rsidR="00E462E1" w:rsidRDefault="00E462E1" w:rsidP="00F93041">
            <w:r>
              <w:t>CH</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24.05.2012</w:t>
            </w:r>
          </w:p>
        </w:tc>
        <w:tc>
          <w:tcPr>
            <w:tcW w:w="993" w:type="dxa"/>
          </w:tcPr>
          <w:p w:rsidR="00E462E1" w:rsidRDefault="00E462E1" w:rsidP="00F93041">
            <w:r>
              <w:t>1.7</w:t>
            </w:r>
          </w:p>
        </w:tc>
        <w:tc>
          <w:tcPr>
            <w:tcW w:w="4674" w:type="dxa"/>
          </w:tcPr>
          <w:p w:rsidR="00E462E1" w:rsidRDefault="00E462E1" w:rsidP="00F93041">
            <w:pPr>
              <w:rPr>
                <w:lang w:val="en-US"/>
              </w:rPr>
            </w:pPr>
            <w:r>
              <w:rPr>
                <w:lang w:val="en-US"/>
              </w:rPr>
              <w:t>WPF Video Performance Tests hinzugefügt</w:t>
            </w:r>
          </w:p>
        </w:tc>
        <w:tc>
          <w:tcPr>
            <w:tcW w:w="2303" w:type="dxa"/>
          </w:tcPr>
          <w:p w:rsidR="00E462E1" w:rsidRDefault="00E462E1" w:rsidP="00F93041">
            <w:r>
              <w:t>LE</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24.05.2012</w:t>
            </w:r>
          </w:p>
        </w:tc>
        <w:tc>
          <w:tcPr>
            <w:tcW w:w="993" w:type="dxa"/>
          </w:tcPr>
          <w:p w:rsidR="00E462E1" w:rsidRDefault="00E462E1" w:rsidP="00F93041">
            <w:r>
              <w:t>1.8</w:t>
            </w:r>
          </w:p>
        </w:tc>
        <w:tc>
          <w:tcPr>
            <w:tcW w:w="4674" w:type="dxa"/>
          </w:tcPr>
          <w:p w:rsidR="00E462E1" w:rsidRDefault="00E462E1" w:rsidP="00F93041">
            <w:pPr>
              <w:rPr>
                <w:lang w:val="en-US"/>
              </w:rPr>
            </w:pPr>
            <w:r>
              <w:rPr>
                <w:lang w:val="en-US"/>
              </w:rPr>
              <w:t>Review Korrekturen Markus Stolze</w:t>
            </w:r>
          </w:p>
        </w:tc>
        <w:tc>
          <w:tcPr>
            <w:tcW w:w="2303" w:type="dxa"/>
          </w:tcPr>
          <w:p w:rsidR="00E462E1" w:rsidRDefault="00E462E1" w:rsidP="00F93041">
            <w:r>
              <w:t>DT</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24.05.2012</w:t>
            </w:r>
          </w:p>
        </w:tc>
        <w:tc>
          <w:tcPr>
            <w:tcW w:w="993" w:type="dxa"/>
          </w:tcPr>
          <w:p w:rsidR="00E462E1" w:rsidRDefault="00E462E1" w:rsidP="00F93041">
            <w:r>
              <w:t>1.9</w:t>
            </w:r>
          </w:p>
        </w:tc>
        <w:tc>
          <w:tcPr>
            <w:tcW w:w="4674" w:type="dxa"/>
          </w:tcPr>
          <w:p w:rsidR="00E462E1" w:rsidRPr="0076745C" w:rsidRDefault="00E462E1" w:rsidP="00F93041">
            <w:r w:rsidRPr="0076745C">
              <w:t>WPF Video Performance Tests ausgearbeitet</w:t>
            </w:r>
          </w:p>
        </w:tc>
        <w:tc>
          <w:tcPr>
            <w:tcW w:w="2303" w:type="dxa"/>
          </w:tcPr>
          <w:p w:rsidR="00E462E1" w:rsidRDefault="00E462E1" w:rsidP="00F93041">
            <w:r>
              <w:t>LE</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25.05.2012</w:t>
            </w:r>
          </w:p>
        </w:tc>
        <w:tc>
          <w:tcPr>
            <w:tcW w:w="993" w:type="dxa"/>
          </w:tcPr>
          <w:p w:rsidR="00E462E1" w:rsidRDefault="00E462E1" w:rsidP="00F93041">
            <w:r>
              <w:t>1.10</w:t>
            </w:r>
          </w:p>
        </w:tc>
        <w:tc>
          <w:tcPr>
            <w:tcW w:w="4674" w:type="dxa"/>
          </w:tcPr>
          <w:p w:rsidR="00E462E1" w:rsidRPr="0076745C" w:rsidRDefault="00E462E1" w:rsidP="00F93041">
            <w:r>
              <w:t>Software Kapitel hinzugefügt</w:t>
            </w:r>
          </w:p>
        </w:tc>
        <w:tc>
          <w:tcPr>
            <w:tcW w:w="2303" w:type="dxa"/>
          </w:tcPr>
          <w:p w:rsidR="00E462E1" w:rsidRDefault="00E462E1" w:rsidP="00F93041">
            <w:r>
              <w:t>LE</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27.05.2012</w:t>
            </w:r>
          </w:p>
        </w:tc>
        <w:tc>
          <w:tcPr>
            <w:tcW w:w="993" w:type="dxa"/>
          </w:tcPr>
          <w:p w:rsidR="00E462E1" w:rsidRDefault="00E462E1" w:rsidP="00F93041">
            <w:r>
              <w:t>1.11</w:t>
            </w:r>
          </w:p>
        </w:tc>
        <w:tc>
          <w:tcPr>
            <w:tcW w:w="4674" w:type="dxa"/>
          </w:tcPr>
          <w:p w:rsidR="00E462E1" w:rsidRDefault="00E462E1" w:rsidP="00F93041">
            <w:r>
              <w:t>Lesbarkeit L-Poster</w:t>
            </w:r>
          </w:p>
        </w:tc>
        <w:tc>
          <w:tcPr>
            <w:tcW w:w="2303" w:type="dxa"/>
          </w:tcPr>
          <w:p w:rsidR="00E462E1" w:rsidRDefault="00E462E1" w:rsidP="00F93041">
            <w:r>
              <w:t>CH</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27.05.2012</w:t>
            </w:r>
          </w:p>
        </w:tc>
        <w:tc>
          <w:tcPr>
            <w:tcW w:w="993" w:type="dxa"/>
          </w:tcPr>
          <w:p w:rsidR="00E462E1" w:rsidRDefault="00E462E1" w:rsidP="00F93041">
            <w:r>
              <w:t>1.12</w:t>
            </w:r>
          </w:p>
        </w:tc>
        <w:tc>
          <w:tcPr>
            <w:tcW w:w="4674" w:type="dxa"/>
          </w:tcPr>
          <w:p w:rsidR="00E462E1" w:rsidRDefault="00E462E1" w:rsidP="00F93041">
            <w:r>
              <w:t>Review Verkleinertes Video abspielbar</w:t>
            </w:r>
          </w:p>
        </w:tc>
        <w:tc>
          <w:tcPr>
            <w:tcW w:w="2303" w:type="dxa"/>
          </w:tcPr>
          <w:p w:rsidR="00E462E1" w:rsidRDefault="00E462E1" w:rsidP="00F93041">
            <w:r>
              <w:t>DT</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28.05.2012</w:t>
            </w:r>
          </w:p>
        </w:tc>
        <w:tc>
          <w:tcPr>
            <w:tcW w:w="993" w:type="dxa"/>
          </w:tcPr>
          <w:p w:rsidR="00E462E1" w:rsidRDefault="00E462E1" w:rsidP="00F93041">
            <w:r>
              <w:t>1.13</w:t>
            </w:r>
          </w:p>
        </w:tc>
        <w:tc>
          <w:tcPr>
            <w:tcW w:w="4674" w:type="dxa"/>
          </w:tcPr>
          <w:p w:rsidR="00E462E1" w:rsidRDefault="00E462E1" w:rsidP="00F93041">
            <w:r>
              <w:t>Review Lesbarkeit L-Poster</w:t>
            </w:r>
          </w:p>
        </w:tc>
        <w:tc>
          <w:tcPr>
            <w:tcW w:w="2303" w:type="dxa"/>
          </w:tcPr>
          <w:p w:rsidR="00E462E1" w:rsidRDefault="00E462E1" w:rsidP="00F93041">
            <w:r>
              <w:t>DT</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04.06.2012</w:t>
            </w:r>
          </w:p>
        </w:tc>
        <w:tc>
          <w:tcPr>
            <w:tcW w:w="993" w:type="dxa"/>
          </w:tcPr>
          <w:p w:rsidR="00E462E1" w:rsidRDefault="00E462E1" w:rsidP="00F93041">
            <w:r>
              <w:t>1.14</w:t>
            </w:r>
          </w:p>
        </w:tc>
        <w:tc>
          <w:tcPr>
            <w:tcW w:w="4674" w:type="dxa"/>
          </w:tcPr>
          <w:p w:rsidR="00E462E1" w:rsidRDefault="00E462E1" w:rsidP="00F93041">
            <w:r>
              <w:t>Ergänzung Lesbarkeit</w:t>
            </w:r>
          </w:p>
        </w:tc>
        <w:tc>
          <w:tcPr>
            <w:tcW w:w="2303" w:type="dxa"/>
          </w:tcPr>
          <w:p w:rsidR="00E462E1" w:rsidRDefault="00E462E1" w:rsidP="00F93041">
            <w:r>
              <w:t>DT</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05.06.2012</w:t>
            </w:r>
          </w:p>
        </w:tc>
        <w:tc>
          <w:tcPr>
            <w:tcW w:w="993" w:type="dxa"/>
          </w:tcPr>
          <w:p w:rsidR="00E462E1" w:rsidRDefault="00E462E1" w:rsidP="00F93041">
            <w:r>
              <w:t>1.15</w:t>
            </w:r>
          </w:p>
        </w:tc>
        <w:tc>
          <w:tcPr>
            <w:tcW w:w="4674" w:type="dxa"/>
          </w:tcPr>
          <w:p w:rsidR="00E462E1" w:rsidRDefault="00E462E1" w:rsidP="00F93041">
            <w:r>
              <w:t>Beschaffungsanalyse</w:t>
            </w:r>
          </w:p>
        </w:tc>
        <w:tc>
          <w:tcPr>
            <w:tcW w:w="2303" w:type="dxa"/>
          </w:tcPr>
          <w:p w:rsidR="00E462E1" w:rsidRDefault="00E462E1" w:rsidP="00F93041">
            <w:r>
              <w:t>CH</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10.06.2012</w:t>
            </w:r>
          </w:p>
        </w:tc>
        <w:tc>
          <w:tcPr>
            <w:tcW w:w="993" w:type="dxa"/>
          </w:tcPr>
          <w:p w:rsidR="00E462E1" w:rsidRDefault="00E462E1" w:rsidP="00F93041">
            <w:r>
              <w:t>1.16</w:t>
            </w:r>
          </w:p>
        </w:tc>
        <w:tc>
          <w:tcPr>
            <w:tcW w:w="4674" w:type="dxa"/>
          </w:tcPr>
          <w:p w:rsidR="00E462E1" w:rsidRDefault="00E462E1" w:rsidP="00F93041">
            <w:r>
              <w:t>Review und Korrekturen</w:t>
            </w:r>
          </w:p>
        </w:tc>
        <w:tc>
          <w:tcPr>
            <w:tcW w:w="2303" w:type="dxa"/>
          </w:tcPr>
          <w:p w:rsidR="00E462E1" w:rsidRDefault="00E462E1" w:rsidP="00F93041">
            <w:r>
              <w:t>LE</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10.06.2012</w:t>
            </w:r>
          </w:p>
        </w:tc>
        <w:tc>
          <w:tcPr>
            <w:tcW w:w="993" w:type="dxa"/>
          </w:tcPr>
          <w:p w:rsidR="00E462E1" w:rsidRDefault="00E462E1" w:rsidP="00F93041">
            <w:r>
              <w:t>1.17</w:t>
            </w:r>
          </w:p>
        </w:tc>
        <w:tc>
          <w:tcPr>
            <w:tcW w:w="4674" w:type="dxa"/>
          </w:tcPr>
          <w:p w:rsidR="00E462E1" w:rsidRDefault="00E462E1" w:rsidP="00F93041">
            <w:r>
              <w:t>Todos abgearbeitet</w:t>
            </w:r>
          </w:p>
        </w:tc>
        <w:tc>
          <w:tcPr>
            <w:tcW w:w="2303" w:type="dxa"/>
          </w:tcPr>
          <w:p w:rsidR="00E462E1" w:rsidRDefault="00E462E1" w:rsidP="00F93041">
            <w:r>
              <w:t>LE</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12.06.2012</w:t>
            </w:r>
          </w:p>
        </w:tc>
        <w:tc>
          <w:tcPr>
            <w:tcW w:w="993" w:type="dxa"/>
          </w:tcPr>
          <w:p w:rsidR="00E462E1" w:rsidRDefault="00E462E1" w:rsidP="00F93041">
            <w:r>
              <w:t>1.18</w:t>
            </w:r>
          </w:p>
        </w:tc>
        <w:tc>
          <w:tcPr>
            <w:tcW w:w="4674" w:type="dxa"/>
          </w:tcPr>
          <w:p w:rsidR="00E462E1" w:rsidRDefault="00E462E1" w:rsidP="00F93041">
            <w:r>
              <w:t>Review</w:t>
            </w:r>
          </w:p>
        </w:tc>
        <w:tc>
          <w:tcPr>
            <w:tcW w:w="2303" w:type="dxa"/>
          </w:tcPr>
          <w:p w:rsidR="00E462E1" w:rsidRDefault="00E462E1" w:rsidP="00F93041">
            <w:r>
              <w:t>DT</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14.06.2012</w:t>
            </w:r>
          </w:p>
        </w:tc>
        <w:tc>
          <w:tcPr>
            <w:tcW w:w="993" w:type="dxa"/>
          </w:tcPr>
          <w:p w:rsidR="00E462E1" w:rsidRDefault="00E462E1" w:rsidP="00F93041">
            <w:r>
              <w:t>1.19</w:t>
            </w:r>
          </w:p>
        </w:tc>
        <w:tc>
          <w:tcPr>
            <w:tcW w:w="4674" w:type="dxa"/>
          </w:tcPr>
          <w:p w:rsidR="00E462E1" w:rsidRDefault="00E462E1" w:rsidP="00F93041">
            <w:r>
              <w:t>Fazit</w:t>
            </w:r>
          </w:p>
        </w:tc>
        <w:tc>
          <w:tcPr>
            <w:tcW w:w="2303" w:type="dxa"/>
          </w:tcPr>
          <w:p w:rsidR="00E462E1" w:rsidRDefault="00E462E1" w:rsidP="00F93041">
            <w:r>
              <w:t>CH</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14.06.2012</w:t>
            </w:r>
          </w:p>
        </w:tc>
        <w:tc>
          <w:tcPr>
            <w:tcW w:w="993" w:type="dxa"/>
          </w:tcPr>
          <w:p w:rsidR="00E462E1" w:rsidRDefault="00E462E1" w:rsidP="00F93041">
            <w:r>
              <w:t>1.20</w:t>
            </w:r>
          </w:p>
        </w:tc>
        <w:tc>
          <w:tcPr>
            <w:tcW w:w="4674" w:type="dxa"/>
          </w:tcPr>
          <w:p w:rsidR="00E462E1" w:rsidRDefault="00E462E1" w:rsidP="00F93041">
            <w:r>
              <w:t>Review</w:t>
            </w:r>
          </w:p>
        </w:tc>
        <w:tc>
          <w:tcPr>
            <w:tcW w:w="2303" w:type="dxa"/>
          </w:tcPr>
          <w:p w:rsidR="00E462E1" w:rsidRDefault="00E462E1" w:rsidP="00F93041">
            <w:r>
              <w:t>DT</w:t>
            </w:r>
          </w:p>
        </w:tc>
      </w:tr>
    </w:tbl>
    <w:p w:rsidR="00E462E1" w:rsidRDefault="00E462E1" w:rsidP="00E462E1">
      <w:pPr>
        <w:rPr>
          <w:rFonts w:asciiTheme="majorHAnsi" w:hAnsiTheme="majorHAnsi"/>
          <w:color w:val="FFFFFF" w:themeColor="background1"/>
          <w:spacing w:val="15"/>
          <w:sz w:val="24"/>
          <w:szCs w:val="22"/>
        </w:rPr>
      </w:pPr>
      <w:bookmarkStart w:id="600" w:name="_Toc320601257"/>
      <w:r>
        <w:br w:type="page"/>
      </w:r>
    </w:p>
    <w:p w:rsidR="00E462E1" w:rsidRDefault="00E462E1" w:rsidP="00E462E1">
      <w:pPr>
        <w:pStyle w:val="Heading3"/>
      </w:pPr>
      <w:bookmarkStart w:id="601" w:name="_Toc327467782"/>
      <w:bookmarkStart w:id="602" w:name="_Toc327468986"/>
      <w:r>
        <w:lastRenderedPageBreak/>
        <w:t>Software Evaluation</w:t>
      </w:r>
      <w:bookmarkEnd w:id="601"/>
      <w:bookmarkEnd w:id="602"/>
    </w:p>
    <w:p w:rsidR="00E462E1" w:rsidRDefault="00E462E1" w:rsidP="00E462E1">
      <w:r>
        <w:t>Um die Hardware zu evaluieren wurde folgende Software verwendet:</w:t>
      </w:r>
    </w:p>
    <w:p w:rsidR="00E462E1" w:rsidRDefault="00E462E1" w:rsidP="00FC1D38">
      <w:pPr>
        <w:pStyle w:val="ListParagraph"/>
        <w:numPr>
          <w:ilvl w:val="0"/>
          <w:numId w:val="33"/>
        </w:numPr>
      </w:pPr>
      <w:r>
        <w:t>Windows 7 64 Bit</w:t>
      </w:r>
    </w:p>
    <w:p w:rsidR="00E462E1" w:rsidRDefault="00E462E1" w:rsidP="00FC1D38">
      <w:pPr>
        <w:pStyle w:val="ListParagraph"/>
        <w:numPr>
          <w:ilvl w:val="0"/>
          <w:numId w:val="33"/>
        </w:numPr>
      </w:pPr>
      <w:r>
        <w:t>Microsoft .NET 4.0</w:t>
      </w:r>
    </w:p>
    <w:p w:rsidR="00E462E1" w:rsidRDefault="00E462E1" w:rsidP="00FC1D38">
      <w:pPr>
        <w:pStyle w:val="ListParagraph"/>
        <w:numPr>
          <w:ilvl w:val="0"/>
          <w:numId w:val="33"/>
        </w:numPr>
      </w:pPr>
      <w:r>
        <w:t>Matrox PowerDesk (Display Manager)</w:t>
      </w:r>
    </w:p>
    <w:p w:rsidR="00E462E1" w:rsidRDefault="00E462E1" w:rsidP="00E462E1">
      <w:r>
        <w:t>Eine genaue Beschreibung des Testsystems ist im Anhang zu finden (</w:t>
      </w:r>
      <w:r w:rsidR="00C8382C">
        <w:fldChar w:fldCharType="begin"/>
      </w:r>
      <w:r w:rsidR="00C8382C">
        <w:instrText xml:space="preserve"> REF _Ref327461240 \r \h </w:instrText>
      </w:r>
      <w:r w:rsidR="00C8382C">
        <w:fldChar w:fldCharType="separate"/>
      </w:r>
      <w:r w:rsidR="000E6CF3">
        <w:t>VIII</w:t>
      </w:r>
      <w:r w:rsidR="00C8382C">
        <w:fldChar w:fldCharType="end"/>
      </w:r>
      <w:r w:rsidR="00C8382C">
        <w:t xml:space="preserve"> </w:t>
      </w:r>
      <w:r w:rsidR="00C8382C">
        <w:fldChar w:fldCharType="begin"/>
      </w:r>
      <w:r w:rsidR="00C8382C">
        <w:instrText xml:space="preserve"> REF _Ref327461240 \h </w:instrText>
      </w:r>
      <w:r w:rsidR="00C8382C">
        <w:fldChar w:fldCharType="separate"/>
      </w:r>
      <w:r w:rsidR="000E6CF3">
        <w:t>Anhang</w:t>
      </w:r>
      <w:r w:rsidR="00C8382C">
        <w:fldChar w:fldCharType="end"/>
      </w:r>
      <w:r>
        <w:t>)</w:t>
      </w:r>
      <w:r w:rsidR="00C8382C">
        <w:t>.</w:t>
      </w:r>
      <w:r>
        <w:t xml:space="preserve"> Weitere Informationen zu den Tools sind im Kapitel </w:t>
      </w:r>
      <w:r>
        <w:fldChar w:fldCharType="begin"/>
      </w:r>
      <w:r>
        <w:instrText xml:space="preserve"> REF _Ref327458652 \r \h </w:instrText>
      </w:r>
      <w:r>
        <w:fldChar w:fldCharType="separate"/>
      </w:r>
      <w:r w:rsidR="000E6CF3">
        <w:t>V.4.2</w:t>
      </w:r>
      <w:r>
        <w:fldChar w:fldCharType="end"/>
      </w:r>
      <w:r>
        <w:t xml:space="preserve"> </w:t>
      </w:r>
      <w:r>
        <w:fldChar w:fldCharType="begin"/>
      </w:r>
      <w:r>
        <w:instrText xml:space="preserve"> REF _Ref327458653 \h </w:instrText>
      </w:r>
      <w:r>
        <w:fldChar w:fldCharType="separate"/>
      </w:r>
      <w:r w:rsidR="000E6CF3">
        <w:t>Tools</w:t>
      </w:r>
      <w:r>
        <w:fldChar w:fldCharType="end"/>
      </w:r>
      <w:r>
        <w:t xml:space="preserve"> zu finden.</w:t>
      </w:r>
    </w:p>
    <w:p w:rsidR="00E462E1" w:rsidRDefault="00E462E1" w:rsidP="00E462E1">
      <w:pPr>
        <w:pStyle w:val="Heading3"/>
      </w:pPr>
      <w:bookmarkStart w:id="603" w:name="_Toc327467783"/>
      <w:bookmarkStart w:id="604" w:name="_Toc327468987"/>
      <w:r>
        <w:t xml:space="preserve">Hardware </w:t>
      </w:r>
      <w:bookmarkEnd w:id="600"/>
      <w:r>
        <w:t>Evaluation</w:t>
      </w:r>
      <w:bookmarkEnd w:id="603"/>
      <w:bookmarkEnd w:id="604"/>
    </w:p>
    <w:p w:rsidR="00E462E1" w:rsidRPr="00504C57" w:rsidRDefault="00E462E1" w:rsidP="00E462E1">
      <w:bookmarkStart w:id="605" w:name="_Ref319065031"/>
      <w:bookmarkStart w:id="606" w:name="_Toc320601258"/>
      <w:r>
        <w:t>Ein wichtiger Teil dieser Arbeit war die Evaluierung der Zielhardware. Zu Beginn war unklar, ob die Wall aus 3 x 3 55“ Monitoren bestehen soll oder ob sich andere Formate besser eignen würden. Für ein angenehmes Lesen der Poster ist eine möglichst hohe Auflösung wünschenswert. Diese könnte jedoch zu Performance-Problemen führen. Diese wiederum würden sich negativ auf das Nutzererlebnis auswirken. Aus diesem Grund galt es auch abzuklären, welche technischen Möglichkeiten es gibt, um mehrere Monitore zusammenzuschliessen und was für eine Auflösung und Performance damit erreicht werden kann.</w:t>
      </w:r>
    </w:p>
    <w:p w:rsidR="00E462E1" w:rsidRPr="001B6B7C" w:rsidRDefault="00E462E1" w:rsidP="00E462E1">
      <w:pPr>
        <w:pStyle w:val="Heading4"/>
      </w:pPr>
      <w:bookmarkStart w:id="607" w:name="_Ref327286304"/>
      <w:bookmarkStart w:id="608" w:name="_Toc327467784"/>
      <w:r>
        <w:t>Monitor</w:t>
      </w:r>
      <w:bookmarkEnd w:id="605"/>
      <w:bookmarkEnd w:id="606"/>
      <w:r>
        <w:t>anzahl und -anordnung</w:t>
      </w:r>
      <w:bookmarkEnd w:id="607"/>
      <w:bookmarkEnd w:id="608"/>
    </w:p>
    <w:p w:rsidR="00E462E1" w:rsidRDefault="00E462E1" w:rsidP="00E462E1">
      <w:r>
        <w:t>Es ist geplant, die Videowall im Verwaltungsgebäude an der Wand zwischen dem Rektorat und dem Eingang für die Post zu montieren. Die Raumhöhe dieses Gebäudes ist im Vergleich zu anderen Räumen an der HSR eher tief, sie beträgt 2.81 Meter. Daher war es fraglich, ob sich eine grosse Videowall gut in diesen Raum einbringen kann.</w:t>
      </w:r>
    </w:p>
    <w:p w:rsidR="00E462E1" w:rsidRDefault="00E462E1" w:rsidP="00E462E1">
      <w:r>
        <w:t>Neben dem Finden der passenden Räumlichkeiten ist auch die optimale Anzahl der Bildschirme und deren Anordnung ein wichtiges Thema. Folgende drei Varianten standen zur Diskussion:</w:t>
      </w:r>
    </w:p>
    <w:p w:rsidR="00E462E1" w:rsidRDefault="00E462E1" w:rsidP="00FC1D38">
      <w:pPr>
        <w:pStyle w:val="ListParagraph"/>
        <w:numPr>
          <w:ilvl w:val="0"/>
          <w:numId w:val="6"/>
        </w:numPr>
      </w:pPr>
      <w:r>
        <w:t>3 x 3 55“ Monitore</w:t>
      </w:r>
    </w:p>
    <w:p w:rsidR="00E462E1" w:rsidRDefault="00E462E1" w:rsidP="00FC1D38">
      <w:pPr>
        <w:pStyle w:val="ListParagraph"/>
        <w:numPr>
          <w:ilvl w:val="0"/>
          <w:numId w:val="6"/>
        </w:numPr>
      </w:pPr>
      <w:r>
        <w:t>2 x 2 55“ Monitore</w:t>
      </w:r>
    </w:p>
    <w:p w:rsidR="00E462E1" w:rsidRDefault="00E462E1" w:rsidP="00FC1D38">
      <w:pPr>
        <w:pStyle w:val="ListParagraph"/>
        <w:numPr>
          <w:ilvl w:val="0"/>
          <w:numId w:val="6"/>
        </w:numPr>
      </w:pPr>
      <w:r>
        <w:t>1 x 6 55“ Monitore</w:t>
      </w:r>
    </w:p>
    <w:p w:rsidR="00E462E1" w:rsidRDefault="00E462E1" w:rsidP="00E462E1">
      <w:r>
        <w:t>An der wöchentlichen Sitzung</w:t>
      </w:r>
      <w:r w:rsidRPr="007B2010">
        <w:t xml:space="preserve"> </w:t>
      </w:r>
      <w:r>
        <w:t xml:space="preserve">mit Markus Stolze vom 14.05.2012 wurde diskutiert, ob sich die Performance-Probleme, welche im Kapitel </w:t>
      </w:r>
      <w:r>
        <w:fldChar w:fldCharType="begin"/>
      </w:r>
      <w:r>
        <w:instrText xml:space="preserve"> REF _Ref325113776 \r \h </w:instrText>
      </w:r>
      <w:r>
        <w:fldChar w:fldCharType="separate"/>
      </w:r>
      <w:r w:rsidR="000E6CF3">
        <w:t>V.7.3.3</w:t>
      </w:r>
      <w:r>
        <w:fldChar w:fldCharType="end"/>
      </w:r>
      <w:r>
        <w:t xml:space="preserve"> </w:t>
      </w:r>
      <w:r>
        <w:fldChar w:fldCharType="begin"/>
      </w:r>
      <w:r>
        <w:instrText xml:space="preserve"> REF _Ref325113776 \h </w:instrText>
      </w:r>
      <w:r>
        <w:fldChar w:fldCharType="separate"/>
      </w:r>
      <w:r w:rsidR="000E6CF3">
        <w:t>Testhardware</w:t>
      </w:r>
      <w:r>
        <w:fldChar w:fldCharType="end"/>
      </w:r>
      <w:r>
        <w:t xml:space="preserve"> festgehalten sind, durch die Eliminierung eines Bildschirmes lösen liessen. Werden nur acht Monitore genutzt, so wird nur eine Grafikkarte (die Matrox M9188 mit 8 Anschlüssen, siehe Kapitel</w:t>
      </w:r>
      <w:r w:rsidR="00EA07FD">
        <w:t xml:space="preserve"> </w:t>
      </w:r>
      <w:r w:rsidR="00EA07FD">
        <w:fldChar w:fldCharType="begin"/>
      </w:r>
      <w:r w:rsidR="00EA07FD">
        <w:instrText xml:space="preserve"> REF _Ref327465863 \r \h </w:instrText>
      </w:r>
      <w:r w:rsidR="00EA07FD">
        <w:fldChar w:fldCharType="separate"/>
      </w:r>
      <w:r w:rsidR="000E6CF3">
        <w:t>V.7.3.2</w:t>
      </w:r>
      <w:r w:rsidR="00EA07FD">
        <w:fldChar w:fldCharType="end"/>
      </w:r>
      <w:r w:rsidR="00EA07FD">
        <w:t xml:space="preserve"> </w:t>
      </w:r>
      <w:r w:rsidR="00EA07FD">
        <w:fldChar w:fldCharType="begin"/>
      </w:r>
      <w:r w:rsidR="00EA07FD">
        <w:instrText xml:space="preserve"> REF _Ref327465863 \h </w:instrText>
      </w:r>
      <w:r w:rsidR="00EA07FD">
        <w:fldChar w:fldCharType="separate"/>
      </w:r>
      <w:r w:rsidR="000E6CF3">
        <w:t>Grafikkarten</w:t>
      </w:r>
      <w:r w:rsidR="00EA07FD">
        <w:fldChar w:fldCharType="end"/>
      </w:r>
      <w:r>
        <w:t>) benötigt. Das Ergebnis des Tests ist im Unterkapitel</w:t>
      </w:r>
      <w:r w:rsidR="00EA07FD">
        <w:t xml:space="preserve"> </w:t>
      </w:r>
      <w:r w:rsidR="00EA07FD">
        <w:fldChar w:fldCharType="begin"/>
      </w:r>
      <w:r w:rsidR="00EA07FD">
        <w:instrText xml:space="preserve"> REF _Ref327466560 \r \h </w:instrText>
      </w:r>
      <w:r w:rsidR="00EA07FD">
        <w:fldChar w:fldCharType="separate"/>
      </w:r>
      <w:r w:rsidR="000E6CF3">
        <w:t>V.7.3.3.3</w:t>
      </w:r>
      <w:r w:rsidR="00EA07FD">
        <w:fldChar w:fldCharType="end"/>
      </w:r>
      <w:r w:rsidR="00EA07FD">
        <w:t xml:space="preserve"> </w:t>
      </w:r>
      <w:r w:rsidR="00EA07FD">
        <w:fldChar w:fldCharType="begin"/>
      </w:r>
      <w:r w:rsidR="00EA07FD">
        <w:instrText xml:space="preserve"> REF _Ref327466561 \h </w:instrText>
      </w:r>
      <w:r w:rsidR="00EA07FD">
        <w:fldChar w:fldCharType="separate"/>
      </w:r>
      <w:r w:rsidR="000E6CF3">
        <w:t>Tests auf abgeänderter Testhardware mit einer Grafikkarte und acht Monitoren</w:t>
      </w:r>
      <w:r w:rsidR="00EA07FD">
        <w:fldChar w:fldCharType="end"/>
      </w:r>
      <w:r>
        <w:t xml:space="preserve"> nachzulesen. Daher stand noch eine vierte Variante zur Diskussion:</w:t>
      </w:r>
    </w:p>
    <w:p w:rsidR="00E462E1" w:rsidRDefault="00E462E1" w:rsidP="00FC1D38">
      <w:pPr>
        <w:pStyle w:val="ListParagraph"/>
        <w:numPr>
          <w:ilvl w:val="0"/>
          <w:numId w:val="6"/>
        </w:numPr>
      </w:pPr>
      <w:r>
        <w:t>2 x 4 55“ Monitore</w:t>
      </w:r>
    </w:p>
    <w:p w:rsidR="00E462E1" w:rsidRDefault="00E462E1" w:rsidP="00E462E1">
      <w:bookmarkStart w:id="609" w:name="_Ref319068091"/>
      <w:r>
        <w:t>Um eine realistische Einschätzung machen zu können, wie die unterschiedlichen Monitorkonstellationen im für die Videowall vorgesehenen Raum wirken, wurde eine Visualisierung mithilfe eines Hellraumprojektors durchgeführt. Dazu wurden die Seitenverhältnisse der verschiedenen Konstellationen aufgezeichnet und auf eine A4 Folie gedruckt. Zusätzlich wurde ein gewünschtes Anzeigemedium, in diesem Fall ein Poster, ebenfalls auf der Folie platziert. Da sich an der Wand, an welcher die Videowall installiert werden soll, zurzeit noch ein Infostand (Möbel-Elemente mit Broschüren, eine Pinnwand mit Plakaten und ein öffentlich zugänglicher PC) befindet, wurden die Montagevarianten an die dem Infostand gegenüberliegenden Wand projiziert. Der Hellraumprojektor wurde so im Raum platziert, dass die Projektion jeweils soweit vergrössert wurde, dass sie den echten Massen der Monitore entsprach.</w:t>
      </w:r>
    </w:p>
    <w:p w:rsidR="00E462E1" w:rsidRDefault="00E462E1" w:rsidP="00E462E1">
      <w:bookmarkStart w:id="610" w:name="_Ref327286121"/>
      <w:r>
        <w:br w:type="page"/>
      </w:r>
    </w:p>
    <w:p w:rsidR="00E462E1" w:rsidRDefault="00E462E1" w:rsidP="00E462E1">
      <w:pPr>
        <w:pStyle w:val="Heading5"/>
      </w:pPr>
      <w:bookmarkStart w:id="611" w:name="_Ref327462263"/>
      <w:bookmarkStart w:id="612" w:name="_Ref327462266"/>
      <w:bookmarkStart w:id="613" w:name="_Ref327462586"/>
      <w:bookmarkStart w:id="614" w:name="_Ref327462588"/>
      <w:bookmarkStart w:id="615" w:name="_Toc327467785"/>
      <w:r>
        <w:lastRenderedPageBreak/>
        <w:t>Variante A: 3 x 3 55“ Monitore</w:t>
      </w:r>
      <w:bookmarkEnd w:id="609"/>
      <w:bookmarkEnd w:id="610"/>
      <w:bookmarkEnd w:id="611"/>
      <w:bookmarkEnd w:id="612"/>
      <w:bookmarkEnd w:id="613"/>
      <w:bookmarkEnd w:id="614"/>
      <w:bookmarkEnd w:id="615"/>
    </w:p>
    <w:p w:rsidR="00E462E1" w:rsidRDefault="00E462E1" w:rsidP="0004060D">
      <w:pPr>
        <w:pStyle w:val="Bild"/>
      </w:pPr>
      <w:r>
        <w:rPr>
          <w:noProof/>
          <w:lang w:eastAsia="de-CH"/>
        </w:rPr>
        <w:drawing>
          <wp:inline distT="0" distB="0" distL="0" distR="0" wp14:anchorId="3E20DBA4" wp14:editId="0D97088F">
            <wp:extent cx="5141343" cy="1932317"/>
            <wp:effectExtent l="0" t="0" r="254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sichten.png"/>
                    <pic:cNvPicPr/>
                  </pic:nvPicPr>
                  <pic:blipFill rotWithShape="1">
                    <a:blip r:embed="rId131" cstate="print">
                      <a:extLst>
                        <a:ext uri="{28A0092B-C50C-407E-A947-70E740481C1C}">
                          <a14:useLocalDpi xmlns:a14="http://schemas.microsoft.com/office/drawing/2010/main" val="0"/>
                        </a:ext>
                      </a:extLst>
                    </a:blip>
                    <a:srcRect l="5242" t="66208" r="5483" b="10064"/>
                    <a:stretch/>
                  </pic:blipFill>
                  <pic:spPr bwMode="auto">
                    <a:xfrm>
                      <a:off x="0" y="0"/>
                      <a:ext cx="5142887" cy="1932897"/>
                    </a:xfrm>
                    <a:prstGeom prst="rect">
                      <a:avLst/>
                    </a:prstGeom>
                    <a:ln>
                      <a:noFill/>
                    </a:ln>
                    <a:extLst>
                      <a:ext uri="{53640926-AAD7-44D8-BBD7-CCE9431645EC}">
                        <a14:shadowObscured xmlns:a14="http://schemas.microsoft.com/office/drawing/2010/main"/>
                      </a:ext>
                    </a:extLst>
                  </pic:spPr>
                </pic:pic>
              </a:graphicData>
            </a:graphic>
          </wp:inline>
        </w:drawing>
      </w:r>
    </w:p>
    <w:p w:rsidR="00E462E1" w:rsidRPr="00DD1216" w:rsidRDefault="00E462E1" w:rsidP="00E462E1">
      <w:pPr>
        <w:pStyle w:val="Caption"/>
      </w:pPr>
      <w:bookmarkStart w:id="616" w:name="_Toc327468077"/>
      <w:r>
        <w:t xml:space="preserve">Abbildung </w:t>
      </w:r>
      <w:fldSimple w:instr=" SEQ Abbildung \* ARABIC ">
        <w:r w:rsidR="000E6CF3">
          <w:rPr>
            <w:noProof/>
          </w:rPr>
          <w:t>75</w:t>
        </w:r>
      </w:fldSimple>
      <w:r>
        <w:t xml:space="preserve"> - </w:t>
      </w:r>
      <w:r w:rsidRPr="009F6B52">
        <w:t xml:space="preserve">Variante A: </w:t>
      </w:r>
      <w:r>
        <w:t>3</w:t>
      </w:r>
      <w:r w:rsidRPr="009F6B52">
        <w:t xml:space="preserve"> x </w:t>
      </w:r>
      <w:r>
        <w:t>3</w:t>
      </w:r>
      <w:r w:rsidRPr="009F6B52">
        <w:t xml:space="preserve"> 55" Monitore, Ansicht</w:t>
      </w:r>
      <w:bookmarkEnd w:id="616"/>
    </w:p>
    <w:p w:rsidR="00E462E1" w:rsidRDefault="00E462E1" w:rsidP="00E462E1">
      <w:r>
        <w:t>Wie aus der Aufgabenstellung ersichtlich ist (</w:t>
      </w:r>
      <w:r w:rsidR="00C8382C">
        <w:fldChar w:fldCharType="begin"/>
      </w:r>
      <w:r w:rsidR="00C8382C">
        <w:instrText xml:space="preserve"> REF _Ref327461240 \r \h </w:instrText>
      </w:r>
      <w:r w:rsidR="00C8382C">
        <w:fldChar w:fldCharType="separate"/>
      </w:r>
      <w:r w:rsidR="000E6CF3">
        <w:t>VIII</w:t>
      </w:r>
      <w:r w:rsidR="00C8382C">
        <w:fldChar w:fldCharType="end"/>
      </w:r>
      <w:r w:rsidR="00C8382C">
        <w:t xml:space="preserve"> </w:t>
      </w:r>
      <w:r w:rsidR="00C8382C">
        <w:fldChar w:fldCharType="begin"/>
      </w:r>
      <w:r w:rsidR="00C8382C">
        <w:instrText xml:space="preserve"> REF _Ref327461240 \h </w:instrText>
      </w:r>
      <w:r w:rsidR="00C8382C">
        <w:fldChar w:fldCharType="separate"/>
      </w:r>
      <w:r w:rsidR="000E6CF3">
        <w:t>Anhang</w:t>
      </w:r>
      <w:r w:rsidR="00C8382C">
        <w:fldChar w:fldCharType="end"/>
      </w:r>
      <w:r>
        <w:t xml:space="preserve">), wurde eine Monitorwand mit 3 x 3 55“ Monitoren vorgeschlagen. Zu Beginn wurde befürchtet, dass diese durch ihre Abmessungen übermässig gross in dem Raum erscheinen würde. Auch wurde davon ausgegangen, dass die auf </w:t>
      </w:r>
      <w:proofErr w:type="gramStart"/>
      <w:r>
        <w:t>der Videowall</w:t>
      </w:r>
      <w:proofErr w:type="gramEnd"/>
      <w:r>
        <w:t xml:space="preserve"> dargestellten Elemente nicht auf einen Blick erfasst werden können.</w:t>
      </w:r>
    </w:p>
    <w:p w:rsidR="00E462E1" w:rsidRDefault="00E462E1" w:rsidP="0004060D">
      <w:pPr>
        <w:pStyle w:val="Bild"/>
      </w:pPr>
      <w:r>
        <w:rPr>
          <w:noProof/>
          <w:lang w:eastAsia="de-CH"/>
        </w:rPr>
        <w:drawing>
          <wp:inline distT="0" distB="0" distL="0" distR="0" wp14:anchorId="76301197" wp14:editId="2D1FBE2D">
            <wp:extent cx="5760720" cy="4320540"/>
            <wp:effectExtent l="0" t="0" r="0" b="381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x3 mit person.jp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5760720" cy="4320540"/>
                    </a:xfrm>
                    <a:prstGeom prst="rect">
                      <a:avLst/>
                    </a:prstGeom>
                  </pic:spPr>
                </pic:pic>
              </a:graphicData>
            </a:graphic>
          </wp:inline>
        </w:drawing>
      </w:r>
    </w:p>
    <w:p w:rsidR="00E462E1" w:rsidRPr="00ED1754" w:rsidRDefault="00E462E1" w:rsidP="00E462E1">
      <w:pPr>
        <w:pStyle w:val="Caption"/>
      </w:pPr>
      <w:bookmarkStart w:id="617" w:name="_Toc327468078"/>
      <w:r w:rsidRPr="00ED1754">
        <w:t xml:space="preserve">Abbildung </w:t>
      </w:r>
      <w:r>
        <w:fldChar w:fldCharType="begin"/>
      </w:r>
      <w:r w:rsidRPr="00ED1754">
        <w:instrText xml:space="preserve"> SEQ Abbildung \* ARABIC </w:instrText>
      </w:r>
      <w:r>
        <w:fldChar w:fldCharType="separate"/>
      </w:r>
      <w:r w:rsidR="000E6CF3">
        <w:rPr>
          <w:noProof/>
        </w:rPr>
        <w:t>76</w:t>
      </w:r>
      <w:r>
        <w:rPr>
          <w:noProof/>
        </w:rPr>
        <w:fldChar w:fldCharType="end"/>
      </w:r>
      <w:r w:rsidRPr="00ED1754">
        <w:t xml:space="preserve"> - Variante A: 3 x 3 55" Monitore, Hellraumprojektor Test</w:t>
      </w:r>
      <w:bookmarkEnd w:id="617"/>
    </w:p>
    <w:p w:rsidR="00E462E1" w:rsidRDefault="00E462E1" w:rsidP="00E462E1">
      <w:r>
        <w:t xml:space="preserve">Durch die anschauliche Projektion konnte sich das Team jedoch vom Gegenteil überzeugen. Das auf </w:t>
      </w:r>
      <w:proofErr w:type="gramStart"/>
      <w:r>
        <w:t>der Videowall</w:t>
      </w:r>
      <w:proofErr w:type="gramEnd"/>
      <w:r>
        <w:t xml:space="preserve"> dargestellte Poster besitzt in dieser Variante eine angenehme Grösse, um die darauf platzierten Texte zu lesen und die Bilder zu betrachten. Auch die Wall </w:t>
      </w:r>
      <w:proofErr w:type="gramStart"/>
      <w:r>
        <w:t>wirkt</w:t>
      </w:r>
      <w:proofErr w:type="gramEnd"/>
      <w:r>
        <w:t xml:space="preserve"> nicht zu massiv, dafür sehr eindrücklich. Das klassische Format mit dem Seitenverhältnis </w:t>
      </w:r>
      <w:r w:rsidRPr="00802A18">
        <w:t>16:9</w:t>
      </w:r>
      <w:r>
        <w:t xml:space="preserve"> eignet sich auch gut für Spiele und die Darstellung von Videos.</w:t>
      </w:r>
    </w:p>
    <w:p w:rsidR="00E462E1" w:rsidRDefault="00E462E1" w:rsidP="00E462E1">
      <w:bookmarkStart w:id="618" w:name="_Ref319068033"/>
      <w:r>
        <w:br w:type="page"/>
      </w:r>
    </w:p>
    <w:p w:rsidR="00E462E1" w:rsidRDefault="00E462E1" w:rsidP="00E462E1">
      <w:pPr>
        <w:pStyle w:val="Heading5"/>
      </w:pPr>
      <w:bookmarkStart w:id="619" w:name="_Toc327467786"/>
      <w:r>
        <w:lastRenderedPageBreak/>
        <w:t>Variante B: 2 x 2 55“ Monitore</w:t>
      </w:r>
      <w:bookmarkEnd w:id="618"/>
      <w:bookmarkEnd w:id="619"/>
    </w:p>
    <w:p w:rsidR="00E462E1" w:rsidRDefault="00E462E1" w:rsidP="0004060D">
      <w:pPr>
        <w:pStyle w:val="Bild"/>
      </w:pPr>
      <w:r>
        <w:rPr>
          <w:noProof/>
          <w:lang w:eastAsia="de-CH"/>
        </w:rPr>
        <w:drawing>
          <wp:inline distT="0" distB="0" distL="0" distR="0" wp14:anchorId="35CF829D" wp14:editId="74D298B3">
            <wp:extent cx="5141344" cy="1949570"/>
            <wp:effectExtent l="0" t="0" r="254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sichten.png"/>
                    <pic:cNvPicPr/>
                  </pic:nvPicPr>
                  <pic:blipFill rotWithShape="1">
                    <a:blip r:embed="rId131" cstate="print">
                      <a:extLst>
                        <a:ext uri="{28A0092B-C50C-407E-A947-70E740481C1C}">
                          <a14:useLocalDpi xmlns:a14="http://schemas.microsoft.com/office/drawing/2010/main" val="0"/>
                        </a:ext>
                      </a:extLst>
                    </a:blip>
                    <a:srcRect l="5242" t="35911" r="5483" b="40148"/>
                    <a:stretch/>
                  </pic:blipFill>
                  <pic:spPr bwMode="auto">
                    <a:xfrm>
                      <a:off x="0" y="0"/>
                      <a:ext cx="5142887" cy="1950155"/>
                    </a:xfrm>
                    <a:prstGeom prst="rect">
                      <a:avLst/>
                    </a:prstGeom>
                    <a:ln>
                      <a:noFill/>
                    </a:ln>
                    <a:extLst>
                      <a:ext uri="{53640926-AAD7-44D8-BBD7-CCE9431645EC}">
                        <a14:shadowObscured xmlns:a14="http://schemas.microsoft.com/office/drawing/2010/main"/>
                      </a:ext>
                    </a:extLst>
                  </pic:spPr>
                </pic:pic>
              </a:graphicData>
            </a:graphic>
          </wp:inline>
        </w:drawing>
      </w:r>
    </w:p>
    <w:p w:rsidR="00E462E1" w:rsidRDefault="00E462E1" w:rsidP="00E462E1">
      <w:pPr>
        <w:pStyle w:val="Caption"/>
      </w:pPr>
      <w:bookmarkStart w:id="620" w:name="_Toc327468079"/>
      <w:r>
        <w:t xml:space="preserve">Abbildung </w:t>
      </w:r>
      <w:fldSimple w:instr=" SEQ Abbildung \* ARABIC ">
        <w:r w:rsidR="000E6CF3">
          <w:rPr>
            <w:noProof/>
          </w:rPr>
          <w:t>77</w:t>
        </w:r>
      </w:fldSimple>
      <w:r>
        <w:t xml:space="preserve"> - Variante B: 2 x 2 55" Monitore, Ansicht</w:t>
      </w:r>
      <w:bookmarkEnd w:id="620"/>
    </w:p>
    <w:p w:rsidR="00E462E1" w:rsidRPr="00211610" w:rsidRDefault="00E462E1" w:rsidP="00E462E1">
      <w:r>
        <w:t>Wie im Unterkapitel</w:t>
      </w:r>
      <w:r w:rsidR="0004060D">
        <w:t xml:space="preserve"> </w:t>
      </w:r>
      <w:r w:rsidR="0004060D">
        <w:fldChar w:fldCharType="begin"/>
      </w:r>
      <w:r w:rsidR="0004060D">
        <w:instrText xml:space="preserve"> REF _Ref327462263 \r \h </w:instrText>
      </w:r>
      <w:r w:rsidR="0004060D">
        <w:fldChar w:fldCharType="separate"/>
      </w:r>
      <w:r w:rsidR="000E6CF3">
        <w:t>V.7.3.1.1</w:t>
      </w:r>
      <w:r w:rsidR="0004060D">
        <w:fldChar w:fldCharType="end"/>
      </w:r>
      <w:r w:rsidR="0004060D">
        <w:t xml:space="preserve"> </w:t>
      </w:r>
      <w:r w:rsidR="0004060D">
        <w:fldChar w:fldCharType="begin"/>
      </w:r>
      <w:r w:rsidR="0004060D">
        <w:instrText xml:space="preserve"> REF _Ref327462266 \h </w:instrText>
      </w:r>
      <w:r w:rsidR="0004060D">
        <w:fldChar w:fldCharType="separate"/>
      </w:r>
      <w:r w:rsidR="000E6CF3">
        <w:t>Variante A: 3 x 3 55“ Monitore</w:t>
      </w:r>
      <w:r w:rsidR="0004060D">
        <w:fldChar w:fldCharType="end"/>
      </w:r>
      <w:r>
        <w:t xml:space="preserve"> </w:t>
      </w:r>
      <w:r w:rsidR="002211EA">
        <w:t xml:space="preserve"> </w:t>
      </w:r>
      <w:r>
        <w:t>erwähnt, wurde bei der Variante A davon ausgegangen, dass die Monitorwand im Gebäude 4 an der vorgesehenen Wand zu gross wirken würde. Daher wurde eine kleinere Variante mit 2 x 2 55“ Monitoren ebenfalls getestet.</w:t>
      </w:r>
    </w:p>
    <w:p w:rsidR="00E462E1" w:rsidRDefault="00E462E1" w:rsidP="002211EA">
      <w:pPr>
        <w:pStyle w:val="Bild"/>
      </w:pPr>
      <w:r>
        <w:rPr>
          <w:noProof/>
          <w:lang w:eastAsia="de-CH"/>
        </w:rPr>
        <w:drawing>
          <wp:inline distT="0" distB="0" distL="0" distR="0" wp14:anchorId="4E38F8CC" wp14:editId="7AAD87FE">
            <wp:extent cx="5760720" cy="4320540"/>
            <wp:effectExtent l="0" t="0" r="0" b="381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x2 mit person.jpg"/>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5760720" cy="4320540"/>
                    </a:xfrm>
                    <a:prstGeom prst="rect">
                      <a:avLst/>
                    </a:prstGeom>
                  </pic:spPr>
                </pic:pic>
              </a:graphicData>
            </a:graphic>
          </wp:inline>
        </w:drawing>
      </w:r>
    </w:p>
    <w:p w:rsidR="00E462E1" w:rsidRDefault="00E462E1" w:rsidP="00E462E1">
      <w:pPr>
        <w:pStyle w:val="Caption"/>
      </w:pPr>
      <w:bookmarkStart w:id="621" w:name="_Ref319068177"/>
      <w:bookmarkStart w:id="622" w:name="_Toc327468080"/>
      <w:r>
        <w:t xml:space="preserve">Abbildung </w:t>
      </w:r>
      <w:fldSimple w:instr=" SEQ Abbildung \* ARABIC ">
        <w:r w:rsidR="000E6CF3">
          <w:rPr>
            <w:noProof/>
          </w:rPr>
          <w:t>78</w:t>
        </w:r>
      </w:fldSimple>
      <w:r>
        <w:t xml:space="preserve"> - </w:t>
      </w:r>
      <w:r w:rsidRPr="000F51A5">
        <w:t xml:space="preserve">Variante </w:t>
      </w:r>
      <w:r>
        <w:t>B:</w:t>
      </w:r>
      <w:r w:rsidRPr="000F51A5">
        <w:t xml:space="preserve"> </w:t>
      </w:r>
      <w:r>
        <w:t>2</w:t>
      </w:r>
      <w:r w:rsidRPr="000F51A5">
        <w:t xml:space="preserve"> x </w:t>
      </w:r>
      <w:r>
        <w:t>2</w:t>
      </w:r>
      <w:r w:rsidRPr="000F51A5">
        <w:t xml:space="preserve"> 55" Monitore, Hellraumprojektor Test</w:t>
      </w:r>
      <w:bookmarkEnd w:id="621"/>
      <w:bookmarkEnd w:id="622"/>
    </w:p>
    <w:p w:rsidR="00E462E1" w:rsidRPr="00232E89" w:rsidRDefault="00E462E1" w:rsidP="00E462E1">
      <w:r>
        <w:t xml:space="preserve">Aus </w:t>
      </w:r>
      <w:r>
        <w:fldChar w:fldCharType="begin"/>
      </w:r>
      <w:r>
        <w:instrText xml:space="preserve"> REF _Ref319068177 \h </w:instrText>
      </w:r>
      <w:r>
        <w:fldChar w:fldCharType="separate"/>
      </w:r>
      <w:r w:rsidR="000E6CF3">
        <w:t xml:space="preserve">Abbildung </w:t>
      </w:r>
      <w:r w:rsidR="000E6CF3">
        <w:rPr>
          <w:noProof/>
        </w:rPr>
        <w:t>78</w:t>
      </w:r>
      <w:r w:rsidR="000E6CF3">
        <w:t xml:space="preserve"> - </w:t>
      </w:r>
      <w:r w:rsidR="000E6CF3" w:rsidRPr="000F51A5">
        <w:t xml:space="preserve">Variante </w:t>
      </w:r>
      <w:r w:rsidR="000E6CF3">
        <w:t>B:</w:t>
      </w:r>
      <w:r w:rsidR="000E6CF3" w:rsidRPr="000F51A5">
        <w:t xml:space="preserve"> </w:t>
      </w:r>
      <w:r w:rsidR="000E6CF3">
        <w:t>2</w:t>
      </w:r>
      <w:r w:rsidR="000E6CF3" w:rsidRPr="000F51A5">
        <w:t xml:space="preserve"> x </w:t>
      </w:r>
      <w:r w:rsidR="000E6CF3">
        <w:t>2</w:t>
      </w:r>
      <w:r w:rsidR="000E6CF3" w:rsidRPr="000F51A5">
        <w:t xml:space="preserve"> 55" Monitore, Hellraumprojektor Test</w:t>
      </w:r>
      <w:r>
        <w:fldChar w:fldCharType="end"/>
      </w:r>
      <w:r>
        <w:t xml:space="preserve"> (auf dem Hellraumprojektor sind immer noch 3 x 3 Monitore sichtbar, da diese auf der Folie fest eingezeichnet wurden) ist jedoch schnell ersichtlich, dass diese Konstellation klein und verloren wirkt im Raum. Die Eindrücklichkeit, welche Variante A (siehe</w:t>
      </w:r>
      <w:r w:rsidR="00FA1389">
        <w:t xml:space="preserve"> </w:t>
      </w:r>
      <w:r w:rsidR="00FA1389">
        <w:fldChar w:fldCharType="begin"/>
      </w:r>
      <w:r w:rsidR="00FA1389">
        <w:instrText xml:space="preserve"> REF _Ref327462263 \r \h </w:instrText>
      </w:r>
      <w:r w:rsidR="00FA1389">
        <w:fldChar w:fldCharType="separate"/>
      </w:r>
      <w:r w:rsidR="000E6CF3">
        <w:t>V.7.3.1.1</w:t>
      </w:r>
      <w:r w:rsidR="00FA1389">
        <w:fldChar w:fldCharType="end"/>
      </w:r>
      <w:r w:rsidR="00FA1389">
        <w:t xml:space="preserve"> </w:t>
      </w:r>
      <w:r w:rsidR="00FA1389">
        <w:fldChar w:fldCharType="begin"/>
      </w:r>
      <w:r w:rsidR="00FA1389">
        <w:instrText xml:space="preserve"> REF _Ref327462266 \h </w:instrText>
      </w:r>
      <w:r w:rsidR="00FA1389">
        <w:fldChar w:fldCharType="separate"/>
      </w:r>
      <w:r w:rsidR="000E6CF3">
        <w:t>Variante A: 3 x 3 55“ Monitore</w:t>
      </w:r>
      <w:r w:rsidR="00FA1389">
        <w:fldChar w:fldCharType="end"/>
      </w:r>
      <w:r>
        <w:t>) vermittelt, entfällt hier.</w:t>
      </w:r>
    </w:p>
    <w:p w:rsidR="00E462E1" w:rsidRDefault="00E462E1" w:rsidP="00E462E1">
      <w:r>
        <w:br w:type="page"/>
      </w:r>
    </w:p>
    <w:p w:rsidR="00E462E1" w:rsidRDefault="00E462E1" w:rsidP="00E462E1">
      <w:pPr>
        <w:pStyle w:val="Heading5"/>
      </w:pPr>
      <w:bookmarkStart w:id="623" w:name="_Toc327467787"/>
      <w:r>
        <w:lastRenderedPageBreak/>
        <w:t>Variante C: 1 x 6 55“ Monitore</w:t>
      </w:r>
      <w:bookmarkEnd w:id="623"/>
    </w:p>
    <w:p w:rsidR="00E462E1" w:rsidRDefault="00E462E1" w:rsidP="00FA1389">
      <w:pPr>
        <w:pStyle w:val="Bild"/>
      </w:pPr>
      <w:r>
        <w:rPr>
          <w:noProof/>
          <w:lang w:eastAsia="de-CH"/>
        </w:rPr>
        <w:drawing>
          <wp:inline distT="0" distB="0" distL="0" distR="0" wp14:anchorId="6E470BF7" wp14:editId="36A2E3C3">
            <wp:extent cx="5141344" cy="1932317"/>
            <wp:effectExtent l="0" t="0" r="2540"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sichten.png"/>
                    <pic:cNvPicPr/>
                  </pic:nvPicPr>
                  <pic:blipFill rotWithShape="1">
                    <a:blip r:embed="rId131" cstate="print">
                      <a:extLst>
                        <a:ext uri="{28A0092B-C50C-407E-A947-70E740481C1C}">
                          <a14:useLocalDpi xmlns:a14="http://schemas.microsoft.com/office/drawing/2010/main" val="0"/>
                        </a:ext>
                      </a:extLst>
                    </a:blip>
                    <a:srcRect l="5242" t="5826" r="5483" b="70445"/>
                    <a:stretch/>
                  </pic:blipFill>
                  <pic:spPr bwMode="auto">
                    <a:xfrm>
                      <a:off x="0" y="0"/>
                      <a:ext cx="5142887" cy="1932897"/>
                    </a:xfrm>
                    <a:prstGeom prst="rect">
                      <a:avLst/>
                    </a:prstGeom>
                    <a:ln>
                      <a:noFill/>
                    </a:ln>
                    <a:extLst>
                      <a:ext uri="{53640926-AAD7-44D8-BBD7-CCE9431645EC}">
                        <a14:shadowObscured xmlns:a14="http://schemas.microsoft.com/office/drawing/2010/main"/>
                      </a:ext>
                    </a:extLst>
                  </pic:spPr>
                </pic:pic>
              </a:graphicData>
            </a:graphic>
          </wp:inline>
        </w:drawing>
      </w:r>
    </w:p>
    <w:p w:rsidR="00E462E1" w:rsidRDefault="00E462E1" w:rsidP="00E462E1">
      <w:pPr>
        <w:pStyle w:val="Caption"/>
      </w:pPr>
      <w:bookmarkStart w:id="624" w:name="_Toc327468081"/>
      <w:r>
        <w:t xml:space="preserve">Abbildung </w:t>
      </w:r>
      <w:fldSimple w:instr=" SEQ Abbildung \* ARABIC ">
        <w:r w:rsidR="000E6CF3">
          <w:rPr>
            <w:noProof/>
          </w:rPr>
          <w:t>79</w:t>
        </w:r>
      </w:fldSimple>
      <w:r>
        <w:t xml:space="preserve"> - Variante C: 1 x 6 55" Monitore, Ansicht</w:t>
      </w:r>
      <w:bookmarkEnd w:id="624"/>
    </w:p>
    <w:p w:rsidR="00FA1389" w:rsidRDefault="00E462E1" w:rsidP="00FA1389">
      <w:r>
        <w:t xml:space="preserve">Diese Variante fügt sich von den Abmessungen her perfekt in den Gang des Verwaltungsgebäudes ein. Die Personen, die an </w:t>
      </w:r>
      <w:proofErr w:type="gramStart"/>
      <w:r>
        <w:t>der Videowall</w:t>
      </w:r>
      <w:proofErr w:type="gramEnd"/>
      <w:r>
        <w:t xml:space="preserve"> vorbei gehen, müssen bei dieser Variante eine längere Strecke bewältigen, bis sie das andere Ende der Wall erreichen. Daher ist die Zeit, in der sich die Passanten vor </w:t>
      </w:r>
      <w:proofErr w:type="gramStart"/>
      <w:r>
        <w:t>der Videowall</w:t>
      </w:r>
      <w:proofErr w:type="gramEnd"/>
      <w:r>
        <w:t xml:space="preserve"> bewegen, bei dieser Monitorkonstellation grösser. Die längere Zeitspanne bietet noch bessere Gelegenheit, die vorbeilaufende Person zu animieren, die Videowall zu benutzen. Denkbar ist bei dieser Lösung, dass die Möbel-Elemente des Infostandes (siehe Kapitel </w:t>
      </w:r>
      <w:r>
        <w:fldChar w:fldCharType="begin"/>
      </w:r>
      <w:r>
        <w:instrText xml:space="preserve"> REF _Ref327286304 \r \h </w:instrText>
      </w:r>
      <w:r>
        <w:fldChar w:fldCharType="separate"/>
      </w:r>
      <w:r w:rsidR="000E6CF3">
        <w:t>V.7.3.1</w:t>
      </w:r>
      <w:r>
        <w:fldChar w:fldCharType="end"/>
      </w:r>
      <w:r>
        <w:t xml:space="preserve"> </w:t>
      </w:r>
      <w:r>
        <w:fldChar w:fldCharType="begin"/>
      </w:r>
      <w:r>
        <w:instrText xml:space="preserve"> REF _Ref327286304 \h </w:instrText>
      </w:r>
      <w:r>
        <w:fldChar w:fldCharType="separate"/>
      </w:r>
      <w:r w:rsidR="000E6CF3">
        <w:t>Monitoranzahl und -anordnung</w:t>
      </w:r>
      <w:r>
        <w:fldChar w:fldCharType="end"/>
      </w:r>
      <w:r>
        <w:t>) ihren Platz behalten und die sechs Bildschirme darüber montiert werden. Das 1 x 6 Format ist jedoch für klassische Anwendungen wie Videos oder Spiele unvorteilhaft. Auf den Seiten der Bildschirmfläche würde z</w:t>
      </w:r>
      <w:r w:rsidR="00FA1389">
        <w:t>u viel Platz ungenutzt bleiben.</w:t>
      </w:r>
    </w:p>
    <w:p w:rsidR="00E462E1" w:rsidRDefault="00E462E1" w:rsidP="00FA1389">
      <w:pPr>
        <w:pStyle w:val="Bild"/>
      </w:pPr>
      <w:r>
        <w:rPr>
          <w:noProof/>
          <w:lang w:eastAsia="de-CH"/>
        </w:rPr>
        <w:drawing>
          <wp:inline distT="0" distB="0" distL="0" distR="0" wp14:anchorId="2208925F" wp14:editId="3DE41AE2">
            <wp:extent cx="5762625" cy="4133850"/>
            <wp:effectExtent l="0" t="0" r="9525"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x6.jpg"/>
                    <pic:cNvPicPr/>
                  </pic:nvPicPr>
                  <pic:blipFill rotWithShape="1">
                    <a:blip r:embed="rId134" cstate="print">
                      <a:extLst>
                        <a:ext uri="{28A0092B-C50C-407E-A947-70E740481C1C}">
                          <a14:useLocalDpi xmlns:a14="http://schemas.microsoft.com/office/drawing/2010/main" val="0"/>
                        </a:ext>
                      </a:extLst>
                    </a:blip>
                    <a:srcRect b="4352"/>
                    <a:stretch/>
                  </pic:blipFill>
                  <pic:spPr bwMode="auto">
                    <a:xfrm>
                      <a:off x="0" y="0"/>
                      <a:ext cx="5760720" cy="4132483"/>
                    </a:xfrm>
                    <a:prstGeom prst="rect">
                      <a:avLst/>
                    </a:prstGeom>
                    <a:ln>
                      <a:noFill/>
                    </a:ln>
                    <a:extLst>
                      <a:ext uri="{53640926-AAD7-44D8-BBD7-CCE9431645EC}">
                        <a14:shadowObscured xmlns:a14="http://schemas.microsoft.com/office/drawing/2010/main"/>
                      </a:ext>
                    </a:extLst>
                  </pic:spPr>
                </pic:pic>
              </a:graphicData>
            </a:graphic>
          </wp:inline>
        </w:drawing>
      </w:r>
    </w:p>
    <w:p w:rsidR="00E462E1" w:rsidRDefault="00E462E1" w:rsidP="00E462E1">
      <w:pPr>
        <w:pStyle w:val="Caption"/>
      </w:pPr>
      <w:bookmarkStart w:id="625" w:name="_Ref318900849"/>
      <w:bookmarkStart w:id="626" w:name="_Toc327468082"/>
      <w:r>
        <w:t xml:space="preserve">Abbildung </w:t>
      </w:r>
      <w:fldSimple w:instr=" SEQ Abbildung \* ARABIC ">
        <w:r w:rsidR="000E6CF3">
          <w:rPr>
            <w:noProof/>
          </w:rPr>
          <w:t>80</w:t>
        </w:r>
      </w:fldSimple>
      <w:r>
        <w:t xml:space="preserve"> - Variante C: 1 x 6 55" Monitore, Hellraumprojektor Test</w:t>
      </w:r>
      <w:bookmarkEnd w:id="625"/>
      <w:bookmarkEnd w:id="626"/>
    </w:p>
    <w:p w:rsidR="00E462E1" w:rsidRDefault="00E462E1" w:rsidP="00E462E1">
      <w:r>
        <w:t xml:space="preserve">In der </w:t>
      </w:r>
      <w:r>
        <w:fldChar w:fldCharType="begin"/>
      </w:r>
      <w:r>
        <w:instrText xml:space="preserve"> REF _Ref318900849 \h </w:instrText>
      </w:r>
      <w:r>
        <w:fldChar w:fldCharType="separate"/>
      </w:r>
      <w:r w:rsidR="000E6CF3">
        <w:t xml:space="preserve">Abbildung </w:t>
      </w:r>
      <w:r w:rsidR="000E6CF3">
        <w:rPr>
          <w:noProof/>
        </w:rPr>
        <w:t>80</w:t>
      </w:r>
      <w:r w:rsidR="000E6CF3">
        <w:t xml:space="preserve"> - Variante C: 1 x 6 55" Monitore, Hellraumprojektor Test</w:t>
      </w:r>
      <w:r>
        <w:fldChar w:fldCharType="end"/>
      </w:r>
      <w:r>
        <w:t xml:space="preserve"> ist ersichtlich, dass sich das auf der Videowall angezeigte Poster nur über die mittleren beiden Bildschirme erstreckt. Ein weiterer negativer Punkt ist, dass die Konstellation</w:t>
      </w:r>
      <w:r w:rsidRPr="00D737E2">
        <w:t xml:space="preserve"> </w:t>
      </w:r>
      <w:r>
        <w:t xml:space="preserve">mit ihrer geringen Höhe im Raum verloren wirkt, obwohl dieser selbst auch </w:t>
      </w:r>
      <w:r>
        <w:lastRenderedPageBreak/>
        <w:t>über keine grosse Höhe verfügt. Der Hauptnachteil ist jedoch, dass für diese Länge der Monitorkonstellation mehrere Kinects benötigt werden würden, um den gesamten Bereich mit Sensoren abdecken zu können. Dies würde die Entwicklung verkomplizieren.</w:t>
      </w:r>
    </w:p>
    <w:p w:rsidR="00E462E1" w:rsidRDefault="00E462E1" w:rsidP="00E462E1">
      <w:pPr>
        <w:pStyle w:val="Heading5"/>
      </w:pPr>
      <w:bookmarkStart w:id="627" w:name="_Ref325119142"/>
      <w:bookmarkStart w:id="628" w:name="_Toc327467788"/>
      <w:r>
        <w:t>Variante D: 2 x 4 55“ Monitore</w:t>
      </w:r>
      <w:bookmarkEnd w:id="627"/>
      <w:bookmarkEnd w:id="628"/>
    </w:p>
    <w:p w:rsidR="00E462E1" w:rsidRDefault="00E462E1" w:rsidP="00FA1389">
      <w:pPr>
        <w:pStyle w:val="Bild"/>
      </w:pPr>
      <w:r>
        <w:rPr>
          <w:noProof/>
          <w:lang w:eastAsia="de-CH"/>
        </w:rPr>
        <w:drawing>
          <wp:inline distT="0" distB="0" distL="0" distR="0" wp14:anchorId="72E817CE" wp14:editId="4CE63385">
            <wp:extent cx="5116409" cy="1901952"/>
            <wp:effectExtent l="0" t="0" r="8255" b="3175"/>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sichten.png"/>
                    <pic:cNvPicPr/>
                  </pic:nvPicPr>
                  <pic:blipFill rotWithShape="1">
                    <a:blip r:embed="rId135" cstate="print">
                      <a:extLst>
                        <a:ext uri="{28A0092B-C50C-407E-A947-70E740481C1C}">
                          <a14:useLocalDpi xmlns:a14="http://schemas.microsoft.com/office/drawing/2010/main" val="0"/>
                        </a:ext>
                      </a:extLst>
                    </a:blip>
                    <a:srcRect l="4720" t="16866" r="4861" b="13957"/>
                    <a:stretch/>
                  </pic:blipFill>
                  <pic:spPr bwMode="auto">
                    <a:xfrm>
                      <a:off x="0" y="0"/>
                      <a:ext cx="5128100" cy="1906298"/>
                    </a:xfrm>
                    <a:prstGeom prst="rect">
                      <a:avLst/>
                    </a:prstGeom>
                    <a:ln>
                      <a:noFill/>
                    </a:ln>
                    <a:extLst>
                      <a:ext uri="{53640926-AAD7-44D8-BBD7-CCE9431645EC}">
                        <a14:shadowObscured xmlns:a14="http://schemas.microsoft.com/office/drawing/2010/main"/>
                      </a:ext>
                    </a:extLst>
                  </pic:spPr>
                </pic:pic>
              </a:graphicData>
            </a:graphic>
          </wp:inline>
        </w:drawing>
      </w:r>
    </w:p>
    <w:p w:rsidR="00E462E1" w:rsidRDefault="00E462E1" w:rsidP="00E462E1">
      <w:pPr>
        <w:pStyle w:val="Caption"/>
      </w:pPr>
      <w:bookmarkStart w:id="629" w:name="_Toc327468083"/>
      <w:r>
        <w:t xml:space="preserve">Abbildung </w:t>
      </w:r>
      <w:fldSimple w:instr=" SEQ Abbildung \* ARABIC ">
        <w:r w:rsidR="000E6CF3">
          <w:rPr>
            <w:noProof/>
          </w:rPr>
          <w:t>81</w:t>
        </w:r>
      </w:fldSimple>
      <w:r>
        <w:t xml:space="preserve"> - Variante D: 2 x 4 55“ Monitore, Ansicht</w:t>
      </w:r>
      <w:bookmarkEnd w:id="629"/>
    </w:p>
    <w:p w:rsidR="00E462E1" w:rsidRDefault="00E462E1" w:rsidP="00E462E1">
      <w:r>
        <w:t>Im Unterkapitel</w:t>
      </w:r>
      <w:r w:rsidR="008B3DFB">
        <w:t xml:space="preserve"> </w:t>
      </w:r>
      <w:r w:rsidR="008B3DFB">
        <w:fldChar w:fldCharType="begin"/>
      </w:r>
      <w:r w:rsidR="008B3DFB">
        <w:instrText xml:space="preserve"> REF _Ref327466558 \r \h </w:instrText>
      </w:r>
      <w:r w:rsidR="008B3DFB">
        <w:fldChar w:fldCharType="separate"/>
      </w:r>
      <w:r w:rsidR="000E6CF3">
        <w:t>V.7.3.3.3</w:t>
      </w:r>
      <w:r w:rsidR="008B3DFB">
        <w:fldChar w:fldCharType="end"/>
      </w:r>
      <w:r w:rsidR="008B3DFB">
        <w:t xml:space="preserve"> </w:t>
      </w:r>
      <w:r w:rsidR="008B3DFB">
        <w:fldChar w:fldCharType="begin"/>
      </w:r>
      <w:r w:rsidR="008B3DFB">
        <w:instrText xml:space="preserve"> REF _Ref327466559 \h </w:instrText>
      </w:r>
      <w:r w:rsidR="008B3DFB">
        <w:fldChar w:fldCharType="separate"/>
      </w:r>
      <w:r w:rsidR="000E6CF3">
        <w:t>Tests auf abgeänderter Testhardware mit einer Grafikkarte und acht Monitoren</w:t>
      </w:r>
      <w:r w:rsidR="008B3DFB">
        <w:fldChar w:fldCharType="end"/>
      </w:r>
      <w:r>
        <w:t xml:space="preserve"> wurde getestet, ob die Performance-Probleme durch die zweite Grafikkarte (Matrox M9128 mit 2 Anschlüssen, siehe Kapitel</w:t>
      </w:r>
      <w:r w:rsidR="00536FEB">
        <w:t xml:space="preserve"> </w:t>
      </w:r>
      <w:r w:rsidR="00536FEB">
        <w:fldChar w:fldCharType="begin"/>
      </w:r>
      <w:r w:rsidR="00536FEB">
        <w:instrText xml:space="preserve"> REF _Ref327465863 \r \h </w:instrText>
      </w:r>
      <w:r w:rsidR="00536FEB">
        <w:fldChar w:fldCharType="separate"/>
      </w:r>
      <w:r w:rsidR="000E6CF3">
        <w:t>V.7.3.2</w:t>
      </w:r>
      <w:r w:rsidR="00536FEB">
        <w:fldChar w:fldCharType="end"/>
      </w:r>
      <w:r w:rsidR="00536FEB">
        <w:t xml:space="preserve"> </w:t>
      </w:r>
      <w:r w:rsidR="00536FEB">
        <w:fldChar w:fldCharType="begin"/>
      </w:r>
      <w:r w:rsidR="00536FEB">
        <w:instrText xml:space="preserve"> REF _Ref327465863 \h </w:instrText>
      </w:r>
      <w:r w:rsidR="00536FEB">
        <w:fldChar w:fldCharType="separate"/>
      </w:r>
      <w:r w:rsidR="000E6CF3">
        <w:t>Grafikkarten</w:t>
      </w:r>
      <w:r w:rsidR="00536FEB">
        <w:fldChar w:fldCharType="end"/>
      </w:r>
      <w:r w:rsidR="00536FEB">
        <w:t>)</w:t>
      </w:r>
      <w:r>
        <w:t xml:space="preserve"> hervorgerufen wurde. Aber würde sich eine geeignete Konstellation mit 8 Monitoren finden lassen? Um diese Frage zu beantworten, entschied sich das Team am 14.05.2012 dazu, eine 2 x 4 55“ Monitor Variante zu prüfen.</w:t>
      </w:r>
    </w:p>
    <w:p w:rsidR="00E462E1" w:rsidRDefault="00E462E1" w:rsidP="00FA1389">
      <w:pPr>
        <w:pStyle w:val="Bild"/>
      </w:pPr>
      <w:r>
        <w:rPr>
          <w:noProof/>
          <w:lang w:eastAsia="de-CH"/>
        </w:rPr>
        <w:drawing>
          <wp:inline distT="0" distB="0" distL="0" distR="0" wp14:anchorId="36534E8F" wp14:editId="34F9843D">
            <wp:extent cx="5762625" cy="4000500"/>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x4 monitor test.jpg"/>
                    <pic:cNvPicPr/>
                  </pic:nvPicPr>
                  <pic:blipFill rotWithShape="1">
                    <a:blip r:embed="rId136" cstate="print">
                      <a:extLst>
                        <a:ext uri="{28A0092B-C50C-407E-A947-70E740481C1C}">
                          <a14:useLocalDpi xmlns:a14="http://schemas.microsoft.com/office/drawing/2010/main" val="0"/>
                        </a:ext>
                      </a:extLst>
                    </a:blip>
                    <a:srcRect b="7438"/>
                    <a:stretch/>
                  </pic:blipFill>
                  <pic:spPr bwMode="auto">
                    <a:xfrm>
                      <a:off x="0" y="0"/>
                      <a:ext cx="5760720" cy="3999178"/>
                    </a:xfrm>
                    <a:prstGeom prst="rect">
                      <a:avLst/>
                    </a:prstGeom>
                    <a:ln>
                      <a:noFill/>
                    </a:ln>
                    <a:extLst>
                      <a:ext uri="{53640926-AAD7-44D8-BBD7-CCE9431645EC}">
                        <a14:shadowObscured xmlns:a14="http://schemas.microsoft.com/office/drawing/2010/main"/>
                      </a:ext>
                    </a:extLst>
                  </pic:spPr>
                </pic:pic>
              </a:graphicData>
            </a:graphic>
          </wp:inline>
        </w:drawing>
      </w:r>
    </w:p>
    <w:p w:rsidR="00E462E1" w:rsidRDefault="00E462E1" w:rsidP="00E462E1">
      <w:pPr>
        <w:pStyle w:val="Caption"/>
      </w:pPr>
      <w:bookmarkStart w:id="630" w:name="_Ref324861946"/>
      <w:bookmarkStart w:id="631" w:name="_Toc327468084"/>
      <w:r>
        <w:t xml:space="preserve">Abbildung </w:t>
      </w:r>
      <w:fldSimple w:instr=" SEQ Abbildung \* ARABIC ">
        <w:r w:rsidR="000E6CF3">
          <w:rPr>
            <w:noProof/>
          </w:rPr>
          <w:t>82</w:t>
        </w:r>
      </w:fldSimple>
      <w:r>
        <w:t xml:space="preserve"> - Variante D: 2 x 4 55" Monitore, Hellraumprojektor Test</w:t>
      </w:r>
      <w:bookmarkEnd w:id="630"/>
      <w:bookmarkEnd w:id="631"/>
    </w:p>
    <w:p w:rsidR="00E462E1" w:rsidRDefault="00E462E1" w:rsidP="00E462E1">
      <w:r>
        <w:t xml:space="preserve">Wie durch </w:t>
      </w:r>
      <w:r>
        <w:fldChar w:fldCharType="begin"/>
      </w:r>
      <w:r>
        <w:instrText xml:space="preserve"> REF _Ref324861946 \h </w:instrText>
      </w:r>
      <w:r>
        <w:fldChar w:fldCharType="separate"/>
      </w:r>
      <w:r w:rsidR="000E6CF3">
        <w:t xml:space="preserve">Abbildung </w:t>
      </w:r>
      <w:r w:rsidR="000E6CF3">
        <w:rPr>
          <w:noProof/>
        </w:rPr>
        <w:t>82</w:t>
      </w:r>
      <w:r w:rsidR="000E6CF3">
        <w:t xml:space="preserve"> - Variante D: 2 x 4 55" Monitore, Hellraumprojektor Test</w:t>
      </w:r>
      <w:r>
        <w:fldChar w:fldCharType="end"/>
      </w:r>
      <w:r>
        <w:t xml:space="preserve"> ersichtlich ist, findet auch diese Monitorkonstellation gut im Raum Platz, obwohl der Abstand vom Boden und der Decke zur Videowall wesentlich knapper ist als bei</w:t>
      </w:r>
      <w:r w:rsidR="00FA1389">
        <w:t xml:space="preserve"> </w:t>
      </w:r>
      <w:r w:rsidR="00FA1389">
        <w:fldChar w:fldCharType="begin"/>
      </w:r>
      <w:r w:rsidR="00FA1389">
        <w:instrText xml:space="preserve"> REF _Ref327462586 \r \h </w:instrText>
      </w:r>
      <w:r w:rsidR="00FA1389">
        <w:fldChar w:fldCharType="separate"/>
      </w:r>
      <w:r w:rsidR="000E6CF3">
        <w:t>V.7.3.1.1</w:t>
      </w:r>
      <w:r w:rsidR="00FA1389">
        <w:fldChar w:fldCharType="end"/>
      </w:r>
      <w:r w:rsidR="00FA1389">
        <w:t xml:space="preserve"> </w:t>
      </w:r>
      <w:r w:rsidR="00FA1389">
        <w:fldChar w:fldCharType="begin"/>
      </w:r>
      <w:r w:rsidR="00FA1389">
        <w:instrText xml:space="preserve"> REF _Ref327462588 \h </w:instrText>
      </w:r>
      <w:r w:rsidR="00FA1389">
        <w:fldChar w:fldCharType="separate"/>
      </w:r>
      <w:r w:rsidR="000E6CF3">
        <w:t>Variante A: 3 x 3 55“ Monitore</w:t>
      </w:r>
      <w:r w:rsidR="00FA1389">
        <w:fldChar w:fldCharType="end"/>
      </w:r>
      <w:r>
        <w:t xml:space="preserve">. Bei der Variante mit den 2 x 4 </w:t>
      </w:r>
      <w:r>
        <w:lastRenderedPageBreak/>
        <w:t>Monitoren kann das Poster optimal platziert werden. Ein Vorteil ist, dass in der Applikation nun mehr Platz für die Anzeige des Skeletts am unteren Rand und des Menus am oberen Rand bleibt.</w:t>
      </w:r>
    </w:p>
    <w:p w:rsidR="00E462E1" w:rsidRPr="00882686" w:rsidRDefault="00E462E1" w:rsidP="00E462E1">
      <w:pPr>
        <w:pStyle w:val="Heading5"/>
      </w:pPr>
      <w:bookmarkStart w:id="632" w:name="_Ref325659442"/>
      <w:bookmarkStart w:id="633" w:name="_Toc327467789"/>
      <w:r>
        <w:t>Fazit Monitorkonstellationen</w:t>
      </w:r>
      <w:bookmarkEnd w:id="632"/>
      <w:bookmarkEnd w:id="633"/>
    </w:p>
    <w:p w:rsidR="00E462E1" w:rsidRDefault="00E462E1" w:rsidP="00E462E1">
      <w:r>
        <w:t>Die Nutzwertanalyse bietet eine Auswertung der Kriterien, die in diesem Kapitel für die einzelnen Monitorkonstellationen diskutiert wurden.</w:t>
      </w:r>
      <w:r w:rsidRPr="00DB2612">
        <w:t xml:space="preserve"> </w:t>
      </w:r>
      <w:r>
        <w:t>Die Nutzwertanalyse beinhaltet nur die Varianten 1 bis 3, da die Variante 4 erst gegen Ende des Projektes (Mai 2012) zur Sprache kam und zum Zeitpunkt der Analyse am 26. März 2012 noch nicht bekannt war.</w:t>
      </w:r>
    </w:p>
    <w:p w:rsidR="00E462E1" w:rsidRDefault="00E462E1" w:rsidP="00E462E1">
      <w:r>
        <w:t>Die Gewichtung der verschiedenen Kriterien lässt sich wie folgt begründen:</w:t>
      </w:r>
    </w:p>
    <w:p w:rsidR="00E462E1" w:rsidRDefault="00E462E1" w:rsidP="00FC1D38">
      <w:pPr>
        <w:pStyle w:val="ListParagraph"/>
        <w:numPr>
          <w:ilvl w:val="0"/>
          <w:numId w:val="13"/>
        </w:numPr>
      </w:pPr>
      <w:r>
        <w:t>Das Kriterium „</w:t>
      </w:r>
      <w:r w:rsidRPr="005732B8">
        <w:t>Eignung für Raumhöhe (Raumgefühl)</w:t>
      </w:r>
      <w:r>
        <w:t xml:space="preserve">“ ist wichtig. Die Videowall </w:t>
      </w:r>
      <w:proofErr w:type="gramStart"/>
      <w:r>
        <w:t>soll</w:t>
      </w:r>
      <w:proofErr w:type="gramEnd"/>
      <w:r>
        <w:t xml:space="preserve"> in den bestehenden Raum passen, damit man sich gerne darin aufhält.</w:t>
      </w:r>
    </w:p>
    <w:p w:rsidR="00E462E1" w:rsidRDefault="00E462E1" w:rsidP="00FC1D38">
      <w:pPr>
        <w:pStyle w:val="ListParagraph"/>
        <w:numPr>
          <w:ilvl w:val="0"/>
          <w:numId w:val="13"/>
        </w:numPr>
      </w:pPr>
      <w:r>
        <w:t>Der Punkt „</w:t>
      </w:r>
      <w:r w:rsidRPr="003929FC">
        <w:t>Bildschirmfläche überblickbar</w:t>
      </w:r>
      <w:r>
        <w:t>“ ist bedingt wichtig, da man als Nutzer nicht an einem Punkt stillstehen muss sondern sich vor der Wall bewegen kann.</w:t>
      </w:r>
    </w:p>
    <w:p w:rsidR="00E462E1" w:rsidRDefault="00E462E1" w:rsidP="00FC1D38">
      <w:pPr>
        <w:pStyle w:val="ListParagraph"/>
        <w:numPr>
          <w:ilvl w:val="0"/>
          <w:numId w:val="13"/>
        </w:numPr>
      </w:pPr>
      <w:r>
        <w:t>Die „</w:t>
      </w:r>
      <w:r w:rsidRPr="004D2CDF">
        <w:t>Eignung des Formats (Seitenverhältnis)</w:t>
      </w:r>
      <w:r>
        <w:t>“ ist weniger wichtig. Die Benutzeroberfläche kann auf das Format angepasst werden.</w:t>
      </w:r>
    </w:p>
    <w:p w:rsidR="00E462E1" w:rsidRDefault="00E462E1" w:rsidP="00FC1D38">
      <w:pPr>
        <w:pStyle w:val="ListParagraph"/>
        <w:numPr>
          <w:ilvl w:val="0"/>
          <w:numId w:val="13"/>
        </w:numPr>
      </w:pPr>
      <w:r>
        <w:t>Das Kriterium „</w:t>
      </w:r>
      <w:r w:rsidRPr="004D2CDF">
        <w:t>Darstellungsqualität/-grösse zum Lesen</w:t>
      </w:r>
      <w:r>
        <w:t xml:space="preserve">“ wird als wichtig angeschaut, da die Videowall mit ihren Grundapplikationen Poster und Mittagsmenu (siehe </w:t>
      </w:r>
      <w:r>
        <w:fldChar w:fldCharType="begin"/>
      </w:r>
      <w:r>
        <w:instrText xml:space="preserve"> REF _Ref327458768 \r \h </w:instrText>
      </w:r>
      <w:r>
        <w:fldChar w:fldCharType="separate"/>
      </w:r>
      <w:r w:rsidR="000E6CF3">
        <w:t>V.6.5.1</w:t>
      </w:r>
      <w:r>
        <w:fldChar w:fldCharType="end"/>
      </w:r>
      <w:r>
        <w:t xml:space="preserve"> </w:t>
      </w:r>
      <w:r>
        <w:fldChar w:fldCharType="begin"/>
      </w:r>
      <w:r>
        <w:instrText xml:space="preserve"> REF _Ref327458770 \h </w:instrText>
      </w:r>
      <w:r>
        <w:fldChar w:fldCharType="separate"/>
      </w:r>
      <w:r w:rsidR="000E6CF3">
        <w:t>P</w:t>
      </w:r>
      <w:r w:rsidR="000E6CF3" w:rsidRPr="009F4636">
        <w:t>hysische Sicht</w:t>
      </w:r>
      <w:r>
        <w:fldChar w:fldCharType="end"/>
      </w:r>
      <w:r>
        <w:t>) viel Text enthält, der angenehm zu lesen sein soll.</w:t>
      </w:r>
    </w:p>
    <w:p w:rsidR="00E462E1" w:rsidRDefault="00E462E1" w:rsidP="00FC1D38">
      <w:pPr>
        <w:pStyle w:val="ListParagraph"/>
        <w:numPr>
          <w:ilvl w:val="0"/>
          <w:numId w:val="13"/>
        </w:numPr>
      </w:pPr>
      <w:r>
        <w:t>Die „Kosten“ sollen der optimalen Videowall-Monitorkonstellation nicht im Wege stehen und wurden daher als wenig wichtig eingestuft.</w:t>
      </w:r>
    </w:p>
    <w:p w:rsidR="00E462E1" w:rsidRDefault="00E462E1" w:rsidP="00E462E1">
      <w:r>
        <w:t>Die Evaluation wurde manuell durchgeführt. Die Bewertung der einzelnen Kriterien mit wenig wichtig (1), bedingt wichtig (3) und sehr wichtig (5) ist selbsterklärend und wird daher nicht begründet.</w:t>
      </w:r>
    </w:p>
    <w:tbl>
      <w:tblPr>
        <w:tblStyle w:val="MediumShading1-Accent1"/>
        <w:tblW w:w="0" w:type="auto"/>
        <w:tblInd w:w="108" w:type="dxa"/>
        <w:tblLayout w:type="fixed"/>
        <w:tblLook w:val="0420" w:firstRow="1" w:lastRow="0" w:firstColumn="0" w:lastColumn="0" w:noHBand="0" w:noVBand="1"/>
      </w:tblPr>
      <w:tblGrid>
        <w:gridCol w:w="2410"/>
        <w:gridCol w:w="1276"/>
        <w:gridCol w:w="1134"/>
        <w:gridCol w:w="709"/>
        <w:gridCol w:w="1134"/>
        <w:gridCol w:w="708"/>
        <w:gridCol w:w="1169"/>
        <w:gridCol w:w="640"/>
      </w:tblGrid>
      <w:tr w:rsidR="00E462E1" w:rsidTr="00F93041">
        <w:trPr>
          <w:cnfStyle w:val="100000000000" w:firstRow="1" w:lastRow="0" w:firstColumn="0" w:lastColumn="0" w:oddVBand="0" w:evenVBand="0" w:oddHBand="0" w:evenHBand="0" w:firstRowFirstColumn="0" w:firstRowLastColumn="0" w:lastRowFirstColumn="0" w:lastRowLastColumn="0"/>
          <w:trHeight w:val="59"/>
        </w:trPr>
        <w:tc>
          <w:tcPr>
            <w:tcW w:w="8540" w:type="dxa"/>
            <w:gridSpan w:val="7"/>
          </w:tcPr>
          <w:p w:rsidR="00E462E1" w:rsidRPr="003532A0" w:rsidRDefault="00E462E1" w:rsidP="00F93041">
            <w:pPr>
              <w:rPr>
                <w:b w:val="0"/>
                <w:bCs w:val="0"/>
              </w:rPr>
            </w:pPr>
            <w:r w:rsidRPr="00707DFB">
              <w:t xml:space="preserve">Nutzwertanalyse: </w:t>
            </w:r>
            <w:r>
              <w:t xml:space="preserve">Auswahl </w:t>
            </w:r>
            <w:r w:rsidRPr="00707DFB">
              <w:t>Monitorkonstellation für Video</w:t>
            </w:r>
            <w:r>
              <w:t>w</w:t>
            </w:r>
            <w:r w:rsidRPr="00707DFB">
              <w:t>all</w:t>
            </w:r>
          </w:p>
        </w:tc>
        <w:tc>
          <w:tcPr>
            <w:tcW w:w="640" w:type="dxa"/>
          </w:tcPr>
          <w:p w:rsidR="00E462E1" w:rsidRPr="00912A79" w:rsidRDefault="00E462E1" w:rsidP="00F93041"/>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2410" w:type="dxa"/>
          </w:tcPr>
          <w:p w:rsidR="00E462E1" w:rsidRDefault="00E462E1" w:rsidP="00F93041"/>
        </w:tc>
        <w:tc>
          <w:tcPr>
            <w:tcW w:w="1276" w:type="dxa"/>
            <w:tcBorders>
              <w:right w:val="single" w:sz="6" w:space="0" w:color="848491"/>
            </w:tcBorders>
          </w:tcPr>
          <w:p w:rsidR="00E462E1" w:rsidRPr="00F9181E" w:rsidRDefault="00E462E1" w:rsidP="00F93041">
            <w:pPr>
              <w:rPr>
                <w:b/>
              </w:rPr>
            </w:pPr>
          </w:p>
        </w:tc>
        <w:tc>
          <w:tcPr>
            <w:tcW w:w="1843" w:type="dxa"/>
            <w:gridSpan w:val="2"/>
            <w:tcBorders>
              <w:left w:val="single" w:sz="6" w:space="0" w:color="848491"/>
              <w:right w:val="single" w:sz="6" w:space="0" w:color="848491"/>
            </w:tcBorders>
          </w:tcPr>
          <w:p w:rsidR="00E462E1" w:rsidRPr="00F9181E" w:rsidRDefault="00E462E1" w:rsidP="00F93041">
            <w:r>
              <w:rPr>
                <w:b/>
                <w:bCs/>
              </w:rPr>
              <w:t>Variante</w:t>
            </w:r>
            <w:r w:rsidRPr="00912A79">
              <w:rPr>
                <w:b/>
                <w:bCs/>
              </w:rPr>
              <w:t xml:space="preserve"> 1</w:t>
            </w:r>
          </w:p>
        </w:tc>
        <w:tc>
          <w:tcPr>
            <w:tcW w:w="1842" w:type="dxa"/>
            <w:gridSpan w:val="2"/>
            <w:tcBorders>
              <w:left w:val="single" w:sz="6" w:space="0" w:color="848491"/>
              <w:right w:val="single" w:sz="6" w:space="0" w:color="848491"/>
            </w:tcBorders>
          </w:tcPr>
          <w:p w:rsidR="00E462E1" w:rsidRPr="00912A79" w:rsidRDefault="00E462E1" w:rsidP="00F93041">
            <w:pPr>
              <w:rPr>
                <w:b/>
                <w:bCs/>
              </w:rPr>
            </w:pPr>
            <w:r>
              <w:rPr>
                <w:b/>
                <w:bCs/>
              </w:rPr>
              <w:t>Variante</w:t>
            </w:r>
            <w:r w:rsidRPr="00912A79">
              <w:rPr>
                <w:b/>
                <w:bCs/>
              </w:rPr>
              <w:t xml:space="preserve"> </w:t>
            </w:r>
            <w:r>
              <w:rPr>
                <w:b/>
                <w:bCs/>
              </w:rPr>
              <w:t>2</w:t>
            </w:r>
          </w:p>
        </w:tc>
        <w:tc>
          <w:tcPr>
            <w:tcW w:w="1809" w:type="dxa"/>
            <w:gridSpan w:val="2"/>
            <w:tcBorders>
              <w:left w:val="single" w:sz="6" w:space="0" w:color="848491"/>
            </w:tcBorders>
          </w:tcPr>
          <w:p w:rsidR="00E462E1" w:rsidRPr="00912A79" w:rsidRDefault="00E462E1" w:rsidP="00F93041">
            <w:pPr>
              <w:rPr>
                <w:b/>
                <w:bCs/>
              </w:rPr>
            </w:pPr>
            <w:r>
              <w:rPr>
                <w:b/>
                <w:bCs/>
              </w:rPr>
              <w:t>Variante</w:t>
            </w:r>
            <w:r w:rsidRPr="00912A79">
              <w:rPr>
                <w:b/>
                <w:bCs/>
              </w:rPr>
              <w:t xml:space="preserve"> 3</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2410" w:type="dxa"/>
          </w:tcPr>
          <w:p w:rsidR="00E462E1" w:rsidRDefault="00E462E1" w:rsidP="00F93041"/>
        </w:tc>
        <w:tc>
          <w:tcPr>
            <w:tcW w:w="1276" w:type="dxa"/>
            <w:tcBorders>
              <w:right w:val="single" w:sz="6" w:space="0" w:color="848491"/>
            </w:tcBorders>
          </w:tcPr>
          <w:p w:rsidR="00E462E1" w:rsidRPr="00F9181E" w:rsidRDefault="00E462E1" w:rsidP="00F93041">
            <w:pPr>
              <w:rPr>
                <w:b/>
              </w:rPr>
            </w:pPr>
          </w:p>
        </w:tc>
        <w:tc>
          <w:tcPr>
            <w:tcW w:w="1843" w:type="dxa"/>
            <w:gridSpan w:val="2"/>
            <w:tcBorders>
              <w:left w:val="single" w:sz="6" w:space="0" w:color="848491"/>
              <w:right w:val="single" w:sz="6" w:space="0" w:color="848491"/>
            </w:tcBorders>
          </w:tcPr>
          <w:p w:rsidR="00E462E1" w:rsidRPr="00F9181E" w:rsidRDefault="00E462E1" w:rsidP="00F93041">
            <w:r w:rsidRPr="00707DFB">
              <w:rPr>
                <w:b/>
                <w:bCs/>
              </w:rPr>
              <w:t>3 x 3 55" Monitore</w:t>
            </w:r>
          </w:p>
        </w:tc>
        <w:tc>
          <w:tcPr>
            <w:tcW w:w="1842" w:type="dxa"/>
            <w:gridSpan w:val="2"/>
            <w:tcBorders>
              <w:left w:val="single" w:sz="6" w:space="0" w:color="848491"/>
              <w:right w:val="single" w:sz="6" w:space="0" w:color="848491"/>
            </w:tcBorders>
          </w:tcPr>
          <w:p w:rsidR="00E462E1" w:rsidRPr="00912A79" w:rsidRDefault="00E462E1" w:rsidP="00F93041">
            <w:pPr>
              <w:rPr>
                <w:b/>
                <w:bCs/>
              </w:rPr>
            </w:pPr>
            <w:r>
              <w:rPr>
                <w:b/>
                <w:bCs/>
              </w:rPr>
              <w:t>2</w:t>
            </w:r>
            <w:r w:rsidRPr="00707DFB">
              <w:rPr>
                <w:b/>
                <w:bCs/>
              </w:rPr>
              <w:t xml:space="preserve"> x </w:t>
            </w:r>
            <w:r>
              <w:rPr>
                <w:b/>
                <w:bCs/>
              </w:rPr>
              <w:t>2</w:t>
            </w:r>
            <w:r w:rsidRPr="00707DFB">
              <w:rPr>
                <w:b/>
                <w:bCs/>
              </w:rPr>
              <w:t xml:space="preserve"> 55" Monitore</w:t>
            </w:r>
          </w:p>
        </w:tc>
        <w:tc>
          <w:tcPr>
            <w:tcW w:w="1809" w:type="dxa"/>
            <w:gridSpan w:val="2"/>
            <w:tcBorders>
              <w:left w:val="single" w:sz="6" w:space="0" w:color="848491"/>
            </w:tcBorders>
          </w:tcPr>
          <w:p w:rsidR="00E462E1" w:rsidRPr="00912A79" w:rsidRDefault="00E462E1" w:rsidP="00F93041">
            <w:pPr>
              <w:rPr>
                <w:b/>
                <w:bCs/>
              </w:rPr>
            </w:pPr>
            <w:r>
              <w:rPr>
                <w:b/>
                <w:bCs/>
              </w:rPr>
              <w:t>1</w:t>
            </w:r>
            <w:r w:rsidRPr="00707DFB">
              <w:rPr>
                <w:b/>
                <w:bCs/>
              </w:rPr>
              <w:t xml:space="preserve"> x </w:t>
            </w:r>
            <w:r>
              <w:rPr>
                <w:b/>
                <w:bCs/>
              </w:rPr>
              <w:t>6</w:t>
            </w:r>
            <w:r w:rsidRPr="00707DFB">
              <w:rPr>
                <w:b/>
                <w:bCs/>
              </w:rPr>
              <w:t xml:space="preserve"> 55" </w:t>
            </w:r>
            <w:r>
              <w:rPr>
                <w:b/>
                <w:bCs/>
              </w:rPr>
              <w:t>M</w:t>
            </w:r>
            <w:r w:rsidRPr="00707DFB">
              <w:rPr>
                <w:b/>
                <w:bCs/>
              </w:rPr>
              <w:t>onitore</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2410" w:type="dxa"/>
          </w:tcPr>
          <w:p w:rsidR="00E462E1" w:rsidRPr="00012ACD" w:rsidRDefault="00E462E1" w:rsidP="00F93041">
            <w:pPr>
              <w:rPr>
                <w:b/>
              </w:rPr>
            </w:pPr>
            <w:r w:rsidRPr="00012ACD">
              <w:rPr>
                <w:b/>
              </w:rPr>
              <w:t>Kriterium</w:t>
            </w:r>
          </w:p>
        </w:tc>
        <w:tc>
          <w:tcPr>
            <w:tcW w:w="1276" w:type="dxa"/>
            <w:tcBorders>
              <w:right w:val="single" w:sz="6" w:space="0" w:color="848491"/>
            </w:tcBorders>
          </w:tcPr>
          <w:p w:rsidR="00E462E1" w:rsidRPr="00012ACD" w:rsidRDefault="00E462E1" w:rsidP="00F93041">
            <w:pPr>
              <w:jc w:val="right"/>
              <w:rPr>
                <w:b/>
              </w:rPr>
            </w:pPr>
            <w:r w:rsidRPr="00012ACD">
              <w:rPr>
                <w:b/>
              </w:rPr>
              <w:t>Gewichtung</w:t>
            </w:r>
          </w:p>
        </w:tc>
        <w:tc>
          <w:tcPr>
            <w:tcW w:w="1134" w:type="dxa"/>
            <w:tcBorders>
              <w:left w:val="single" w:sz="6" w:space="0" w:color="848491"/>
            </w:tcBorders>
          </w:tcPr>
          <w:p w:rsidR="00E462E1" w:rsidRPr="00912A79" w:rsidRDefault="00E462E1" w:rsidP="00F93041">
            <w:pPr>
              <w:jc w:val="right"/>
              <w:rPr>
                <w:b/>
                <w:bCs/>
              </w:rPr>
            </w:pPr>
            <w:r>
              <w:rPr>
                <w:b/>
                <w:bCs/>
              </w:rPr>
              <w:t>Bewertung</w:t>
            </w:r>
          </w:p>
        </w:tc>
        <w:tc>
          <w:tcPr>
            <w:tcW w:w="709" w:type="dxa"/>
            <w:tcBorders>
              <w:right w:val="single" w:sz="6" w:space="0" w:color="848491"/>
            </w:tcBorders>
          </w:tcPr>
          <w:p w:rsidR="00E462E1" w:rsidRPr="00912A79" w:rsidRDefault="00E462E1" w:rsidP="00F93041">
            <w:pPr>
              <w:jc w:val="right"/>
              <w:rPr>
                <w:b/>
                <w:bCs/>
              </w:rPr>
            </w:pPr>
            <w:r>
              <w:rPr>
                <w:b/>
                <w:bCs/>
              </w:rPr>
              <w:t>Total</w:t>
            </w:r>
          </w:p>
        </w:tc>
        <w:tc>
          <w:tcPr>
            <w:tcW w:w="1134" w:type="dxa"/>
            <w:tcBorders>
              <w:left w:val="single" w:sz="6" w:space="0" w:color="848491"/>
            </w:tcBorders>
          </w:tcPr>
          <w:p w:rsidR="00E462E1" w:rsidRPr="00912A79" w:rsidRDefault="00E462E1" w:rsidP="00F93041">
            <w:pPr>
              <w:jc w:val="right"/>
              <w:rPr>
                <w:b/>
                <w:bCs/>
              </w:rPr>
            </w:pPr>
            <w:r>
              <w:rPr>
                <w:b/>
                <w:bCs/>
              </w:rPr>
              <w:t>Bewertung</w:t>
            </w:r>
          </w:p>
        </w:tc>
        <w:tc>
          <w:tcPr>
            <w:tcW w:w="708" w:type="dxa"/>
            <w:tcBorders>
              <w:right w:val="single" w:sz="6" w:space="0" w:color="848491"/>
            </w:tcBorders>
          </w:tcPr>
          <w:p w:rsidR="00E462E1" w:rsidRPr="00912A79" w:rsidRDefault="00E462E1" w:rsidP="00F93041">
            <w:pPr>
              <w:jc w:val="right"/>
              <w:rPr>
                <w:b/>
                <w:bCs/>
              </w:rPr>
            </w:pPr>
            <w:r>
              <w:rPr>
                <w:b/>
                <w:bCs/>
              </w:rPr>
              <w:t>Total</w:t>
            </w:r>
          </w:p>
        </w:tc>
        <w:tc>
          <w:tcPr>
            <w:tcW w:w="1169" w:type="dxa"/>
            <w:tcBorders>
              <w:left w:val="single" w:sz="6" w:space="0" w:color="848491"/>
            </w:tcBorders>
          </w:tcPr>
          <w:p w:rsidR="00E462E1" w:rsidRPr="00912A79" w:rsidRDefault="00E462E1" w:rsidP="00F93041">
            <w:pPr>
              <w:jc w:val="right"/>
              <w:rPr>
                <w:b/>
                <w:bCs/>
              </w:rPr>
            </w:pPr>
            <w:r>
              <w:rPr>
                <w:b/>
                <w:bCs/>
              </w:rPr>
              <w:t>Bewertung</w:t>
            </w:r>
          </w:p>
        </w:tc>
        <w:tc>
          <w:tcPr>
            <w:tcW w:w="640" w:type="dxa"/>
          </w:tcPr>
          <w:p w:rsidR="00E462E1" w:rsidRPr="00912A79" w:rsidRDefault="00E462E1" w:rsidP="00F93041">
            <w:pPr>
              <w:jc w:val="right"/>
              <w:rPr>
                <w:b/>
                <w:bCs/>
              </w:rPr>
            </w:pPr>
            <w:r>
              <w:rPr>
                <w:b/>
                <w:bCs/>
              </w:rPr>
              <w:t>Total</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2410" w:type="dxa"/>
          </w:tcPr>
          <w:p w:rsidR="00E462E1" w:rsidRPr="00AA7393" w:rsidRDefault="00E462E1" w:rsidP="00F93041">
            <w:pPr>
              <w:rPr>
                <w:b/>
              </w:rPr>
            </w:pPr>
            <w:r w:rsidRPr="00AA7393">
              <w:rPr>
                <w:b/>
              </w:rPr>
              <w:t>Eignung für Raumhöhe (Raumgefühl)</w:t>
            </w:r>
          </w:p>
        </w:tc>
        <w:tc>
          <w:tcPr>
            <w:tcW w:w="1276" w:type="dxa"/>
            <w:tcBorders>
              <w:right w:val="single" w:sz="6" w:space="0" w:color="848491"/>
            </w:tcBorders>
          </w:tcPr>
          <w:p w:rsidR="00E462E1" w:rsidRPr="00716608" w:rsidRDefault="00E462E1" w:rsidP="00F93041">
            <w:pPr>
              <w:jc w:val="right"/>
            </w:pPr>
            <w:r w:rsidRPr="00716608">
              <w:t>5</w:t>
            </w:r>
          </w:p>
        </w:tc>
        <w:tc>
          <w:tcPr>
            <w:tcW w:w="1134" w:type="dxa"/>
            <w:tcBorders>
              <w:left w:val="single" w:sz="6" w:space="0" w:color="848491"/>
            </w:tcBorders>
          </w:tcPr>
          <w:p w:rsidR="00E462E1" w:rsidRPr="00716608" w:rsidRDefault="00E462E1" w:rsidP="00F93041">
            <w:pPr>
              <w:jc w:val="right"/>
            </w:pPr>
            <w:r>
              <w:t>3</w:t>
            </w:r>
          </w:p>
        </w:tc>
        <w:tc>
          <w:tcPr>
            <w:tcW w:w="709" w:type="dxa"/>
            <w:tcBorders>
              <w:right w:val="single" w:sz="6" w:space="0" w:color="848491"/>
            </w:tcBorders>
          </w:tcPr>
          <w:p w:rsidR="00E462E1" w:rsidRPr="00716608" w:rsidRDefault="00E462E1" w:rsidP="00F93041">
            <w:pPr>
              <w:jc w:val="right"/>
            </w:pPr>
            <w:r>
              <w:t>15</w:t>
            </w:r>
          </w:p>
        </w:tc>
        <w:tc>
          <w:tcPr>
            <w:tcW w:w="1134" w:type="dxa"/>
            <w:tcBorders>
              <w:left w:val="single" w:sz="6" w:space="0" w:color="848491"/>
            </w:tcBorders>
          </w:tcPr>
          <w:p w:rsidR="00E462E1" w:rsidRPr="00716608" w:rsidRDefault="00E462E1" w:rsidP="00F93041">
            <w:pPr>
              <w:jc w:val="right"/>
            </w:pPr>
            <w:r>
              <w:t>1</w:t>
            </w:r>
          </w:p>
        </w:tc>
        <w:tc>
          <w:tcPr>
            <w:tcW w:w="708" w:type="dxa"/>
            <w:tcBorders>
              <w:right w:val="single" w:sz="6" w:space="0" w:color="848491"/>
            </w:tcBorders>
          </w:tcPr>
          <w:p w:rsidR="00E462E1" w:rsidRPr="00716608" w:rsidRDefault="00E462E1" w:rsidP="00F93041">
            <w:pPr>
              <w:jc w:val="right"/>
            </w:pPr>
            <w:r>
              <w:t>5</w:t>
            </w:r>
          </w:p>
        </w:tc>
        <w:tc>
          <w:tcPr>
            <w:tcW w:w="1169" w:type="dxa"/>
            <w:tcBorders>
              <w:left w:val="single" w:sz="6" w:space="0" w:color="848491"/>
            </w:tcBorders>
          </w:tcPr>
          <w:p w:rsidR="00E462E1" w:rsidRPr="00716608" w:rsidRDefault="00E462E1" w:rsidP="00F93041">
            <w:pPr>
              <w:jc w:val="right"/>
            </w:pPr>
            <w:r>
              <w:t>5</w:t>
            </w:r>
          </w:p>
        </w:tc>
        <w:tc>
          <w:tcPr>
            <w:tcW w:w="640" w:type="dxa"/>
          </w:tcPr>
          <w:p w:rsidR="00E462E1" w:rsidRPr="00716608" w:rsidRDefault="00E462E1" w:rsidP="00F93041">
            <w:pPr>
              <w:jc w:val="right"/>
            </w:pPr>
            <w:r>
              <w:t>25</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2410" w:type="dxa"/>
          </w:tcPr>
          <w:p w:rsidR="00E462E1" w:rsidRPr="00AA7393" w:rsidRDefault="00E462E1" w:rsidP="00F93041">
            <w:pPr>
              <w:rPr>
                <w:b/>
              </w:rPr>
            </w:pPr>
            <w:r w:rsidRPr="00AA7393">
              <w:rPr>
                <w:b/>
              </w:rPr>
              <w:t>Bildschirmfläche überblickbar</w:t>
            </w:r>
          </w:p>
        </w:tc>
        <w:tc>
          <w:tcPr>
            <w:tcW w:w="1276" w:type="dxa"/>
            <w:tcBorders>
              <w:right w:val="single" w:sz="6" w:space="0" w:color="848491"/>
            </w:tcBorders>
          </w:tcPr>
          <w:p w:rsidR="00E462E1" w:rsidRPr="00716608" w:rsidRDefault="00E462E1" w:rsidP="00F93041">
            <w:pPr>
              <w:jc w:val="right"/>
            </w:pPr>
            <w:r>
              <w:t>3</w:t>
            </w:r>
          </w:p>
        </w:tc>
        <w:tc>
          <w:tcPr>
            <w:tcW w:w="1134" w:type="dxa"/>
            <w:tcBorders>
              <w:left w:val="single" w:sz="6" w:space="0" w:color="848491"/>
            </w:tcBorders>
          </w:tcPr>
          <w:p w:rsidR="00E462E1" w:rsidRPr="00716608" w:rsidRDefault="00E462E1" w:rsidP="00F93041">
            <w:pPr>
              <w:jc w:val="right"/>
            </w:pPr>
            <w:r>
              <w:t>5</w:t>
            </w:r>
          </w:p>
        </w:tc>
        <w:tc>
          <w:tcPr>
            <w:tcW w:w="709" w:type="dxa"/>
            <w:tcBorders>
              <w:right w:val="single" w:sz="6" w:space="0" w:color="848491"/>
            </w:tcBorders>
          </w:tcPr>
          <w:p w:rsidR="00E462E1" w:rsidRPr="00716608" w:rsidRDefault="00E462E1" w:rsidP="00F93041">
            <w:pPr>
              <w:jc w:val="right"/>
            </w:pPr>
            <w:r>
              <w:t>15</w:t>
            </w:r>
          </w:p>
        </w:tc>
        <w:tc>
          <w:tcPr>
            <w:tcW w:w="1134" w:type="dxa"/>
            <w:tcBorders>
              <w:left w:val="single" w:sz="6" w:space="0" w:color="848491"/>
            </w:tcBorders>
          </w:tcPr>
          <w:p w:rsidR="00E462E1" w:rsidRPr="00716608" w:rsidRDefault="00E462E1" w:rsidP="00F93041">
            <w:pPr>
              <w:jc w:val="right"/>
            </w:pPr>
            <w:r>
              <w:t>5</w:t>
            </w:r>
          </w:p>
        </w:tc>
        <w:tc>
          <w:tcPr>
            <w:tcW w:w="708" w:type="dxa"/>
            <w:tcBorders>
              <w:right w:val="single" w:sz="6" w:space="0" w:color="848491"/>
            </w:tcBorders>
          </w:tcPr>
          <w:p w:rsidR="00E462E1" w:rsidRPr="00716608" w:rsidRDefault="00E462E1" w:rsidP="00F93041">
            <w:pPr>
              <w:jc w:val="right"/>
            </w:pPr>
            <w:r>
              <w:t>15</w:t>
            </w:r>
          </w:p>
        </w:tc>
        <w:tc>
          <w:tcPr>
            <w:tcW w:w="1169" w:type="dxa"/>
            <w:tcBorders>
              <w:left w:val="single" w:sz="6" w:space="0" w:color="848491"/>
            </w:tcBorders>
          </w:tcPr>
          <w:p w:rsidR="00E462E1" w:rsidRPr="00716608" w:rsidRDefault="00E462E1" w:rsidP="00F93041">
            <w:pPr>
              <w:jc w:val="right"/>
            </w:pPr>
            <w:r>
              <w:t>3</w:t>
            </w:r>
          </w:p>
        </w:tc>
        <w:tc>
          <w:tcPr>
            <w:tcW w:w="640" w:type="dxa"/>
          </w:tcPr>
          <w:p w:rsidR="00E462E1" w:rsidRPr="00716608" w:rsidRDefault="00E462E1" w:rsidP="00F93041">
            <w:pPr>
              <w:jc w:val="right"/>
            </w:pPr>
            <w:r>
              <w:t>9</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2410" w:type="dxa"/>
          </w:tcPr>
          <w:p w:rsidR="00E462E1" w:rsidRPr="00AA7393" w:rsidRDefault="00E462E1" w:rsidP="00F93041">
            <w:pPr>
              <w:rPr>
                <w:b/>
              </w:rPr>
            </w:pPr>
            <w:r w:rsidRPr="00AA7393">
              <w:rPr>
                <w:b/>
              </w:rPr>
              <w:t>Eignung des Formats (Seitenverhältnis)</w:t>
            </w:r>
          </w:p>
        </w:tc>
        <w:tc>
          <w:tcPr>
            <w:tcW w:w="1276" w:type="dxa"/>
            <w:tcBorders>
              <w:right w:val="single" w:sz="6" w:space="0" w:color="848491"/>
            </w:tcBorders>
          </w:tcPr>
          <w:p w:rsidR="00E462E1" w:rsidRPr="00716608" w:rsidRDefault="00E462E1" w:rsidP="00F93041">
            <w:pPr>
              <w:jc w:val="right"/>
            </w:pPr>
            <w:r>
              <w:t>1</w:t>
            </w:r>
          </w:p>
        </w:tc>
        <w:tc>
          <w:tcPr>
            <w:tcW w:w="1134" w:type="dxa"/>
            <w:tcBorders>
              <w:left w:val="single" w:sz="6" w:space="0" w:color="848491"/>
            </w:tcBorders>
          </w:tcPr>
          <w:p w:rsidR="00E462E1" w:rsidRPr="00716608" w:rsidRDefault="00E462E1" w:rsidP="00F93041">
            <w:pPr>
              <w:jc w:val="right"/>
            </w:pPr>
            <w:r>
              <w:t>5</w:t>
            </w:r>
          </w:p>
        </w:tc>
        <w:tc>
          <w:tcPr>
            <w:tcW w:w="709" w:type="dxa"/>
            <w:tcBorders>
              <w:right w:val="single" w:sz="6" w:space="0" w:color="848491"/>
            </w:tcBorders>
          </w:tcPr>
          <w:p w:rsidR="00E462E1" w:rsidRPr="00716608" w:rsidRDefault="00E462E1" w:rsidP="00F93041">
            <w:pPr>
              <w:jc w:val="right"/>
            </w:pPr>
            <w:r>
              <w:t>5</w:t>
            </w:r>
          </w:p>
        </w:tc>
        <w:tc>
          <w:tcPr>
            <w:tcW w:w="1134" w:type="dxa"/>
            <w:tcBorders>
              <w:left w:val="single" w:sz="6" w:space="0" w:color="848491"/>
            </w:tcBorders>
          </w:tcPr>
          <w:p w:rsidR="00E462E1" w:rsidRPr="00716608" w:rsidRDefault="00E462E1" w:rsidP="00F93041">
            <w:pPr>
              <w:jc w:val="right"/>
            </w:pPr>
            <w:r>
              <w:t>5</w:t>
            </w:r>
          </w:p>
        </w:tc>
        <w:tc>
          <w:tcPr>
            <w:tcW w:w="708" w:type="dxa"/>
            <w:tcBorders>
              <w:right w:val="single" w:sz="6" w:space="0" w:color="848491"/>
            </w:tcBorders>
          </w:tcPr>
          <w:p w:rsidR="00E462E1" w:rsidRPr="00716608" w:rsidRDefault="00E462E1" w:rsidP="00F93041">
            <w:pPr>
              <w:jc w:val="right"/>
            </w:pPr>
            <w:r>
              <w:t>5</w:t>
            </w:r>
          </w:p>
        </w:tc>
        <w:tc>
          <w:tcPr>
            <w:tcW w:w="1169" w:type="dxa"/>
            <w:tcBorders>
              <w:left w:val="single" w:sz="6" w:space="0" w:color="848491"/>
            </w:tcBorders>
          </w:tcPr>
          <w:p w:rsidR="00E462E1" w:rsidRPr="00716608" w:rsidRDefault="00E462E1" w:rsidP="00F93041">
            <w:pPr>
              <w:jc w:val="right"/>
            </w:pPr>
            <w:r>
              <w:t>3</w:t>
            </w:r>
          </w:p>
        </w:tc>
        <w:tc>
          <w:tcPr>
            <w:tcW w:w="640" w:type="dxa"/>
          </w:tcPr>
          <w:p w:rsidR="00E462E1" w:rsidRPr="00716608" w:rsidRDefault="00E462E1" w:rsidP="00F93041">
            <w:pPr>
              <w:jc w:val="right"/>
            </w:pPr>
            <w:r>
              <w:t>3</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2410" w:type="dxa"/>
          </w:tcPr>
          <w:p w:rsidR="00E462E1" w:rsidRPr="00AA7393" w:rsidRDefault="00E462E1" w:rsidP="00F93041">
            <w:pPr>
              <w:rPr>
                <w:b/>
              </w:rPr>
            </w:pPr>
            <w:r w:rsidRPr="00AA7393">
              <w:rPr>
                <w:b/>
              </w:rPr>
              <w:t>Darstellungsqualität/-grösse zum Lesen</w:t>
            </w:r>
          </w:p>
        </w:tc>
        <w:tc>
          <w:tcPr>
            <w:tcW w:w="1276" w:type="dxa"/>
            <w:tcBorders>
              <w:right w:val="single" w:sz="6" w:space="0" w:color="848491"/>
            </w:tcBorders>
          </w:tcPr>
          <w:p w:rsidR="00E462E1" w:rsidRPr="00716608" w:rsidRDefault="00E462E1" w:rsidP="00F93041">
            <w:pPr>
              <w:jc w:val="right"/>
            </w:pPr>
            <w:r>
              <w:t>5</w:t>
            </w:r>
          </w:p>
        </w:tc>
        <w:tc>
          <w:tcPr>
            <w:tcW w:w="1134" w:type="dxa"/>
            <w:tcBorders>
              <w:left w:val="single" w:sz="6" w:space="0" w:color="848491"/>
            </w:tcBorders>
          </w:tcPr>
          <w:p w:rsidR="00E462E1" w:rsidRPr="00716608" w:rsidRDefault="00E462E1" w:rsidP="00F93041">
            <w:pPr>
              <w:jc w:val="right"/>
            </w:pPr>
            <w:r w:rsidRPr="00716608">
              <w:t>5</w:t>
            </w:r>
          </w:p>
        </w:tc>
        <w:tc>
          <w:tcPr>
            <w:tcW w:w="709" w:type="dxa"/>
            <w:tcBorders>
              <w:right w:val="single" w:sz="6" w:space="0" w:color="848491"/>
            </w:tcBorders>
          </w:tcPr>
          <w:p w:rsidR="00E462E1" w:rsidRPr="00716608" w:rsidRDefault="00E462E1" w:rsidP="00F93041">
            <w:pPr>
              <w:jc w:val="right"/>
            </w:pPr>
            <w:r>
              <w:t>25</w:t>
            </w:r>
          </w:p>
        </w:tc>
        <w:tc>
          <w:tcPr>
            <w:tcW w:w="1134" w:type="dxa"/>
            <w:tcBorders>
              <w:left w:val="single" w:sz="6" w:space="0" w:color="848491"/>
            </w:tcBorders>
          </w:tcPr>
          <w:p w:rsidR="00E462E1" w:rsidRPr="00716608" w:rsidRDefault="00E462E1" w:rsidP="00F93041">
            <w:pPr>
              <w:jc w:val="right"/>
            </w:pPr>
            <w:r>
              <w:t>3</w:t>
            </w:r>
          </w:p>
        </w:tc>
        <w:tc>
          <w:tcPr>
            <w:tcW w:w="708" w:type="dxa"/>
            <w:tcBorders>
              <w:right w:val="single" w:sz="6" w:space="0" w:color="848491"/>
            </w:tcBorders>
          </w:tcPr>
          <w:p w:rsidR="00E462E1" w:rsidRPr="00716608" w:rsidRDefault="00E462E1" w:rsidP="00F93041">
            <w:pPr>
              <w:jc w:val="right"/>
            </w:pPr>
            <w:r>
              <w:t>15</w:t>
            </w:r>
          </w:p>
        </w:tc>
        <w:tc>
          <w:tcPr>
            <w:tcW w:w="1169" w:type="dxa"/>
            <w:tcBorders>
              <w:left w:val="single" w:sz="6" w:space="0" w:color="848491"/>
            </w:tcBorders>
          </w:tcPr>
          <w:p w:rsidR="00E462E1" w:rsidRPr="00716608" w:rsidRDefault="00E462E1" w:rsidP="00F93041">
            <w:pPr>
              <w:jc w:val="right"/>
            </w:pPr>
            <w:r>
              <w:t>1</w:t>
            </w:r>
          </w:p>
        </w:tc>
        <w:tc>
          <w:tcPr>
            <w:tcW w:w="640" w:type="dxa"/>
          </w:tcPr>
          <w:p w:rsidR="00E462E1" w:rsidRPr="00716608" w:rsidRDefault="00E462E1" w:rsidP="00F93041">
            <w:pPr>
              <w:jc w:val="right"/>
            </w:pPr>
            <w:r>
              <w:t>5</w:t>
            </w:r>
          </w:p>
        </w:tc>
      </w:tr>
      <w:tr w:rsidR="00E462E1" w:rsidRPr="000465E2" w:rsidTr="00F93041">
        <w:trPr>
          <w:cnfStyle w:val="000000010000" w:firstRow="0" w:lastRow="0" w:firstColumn="0" w:lastColumn="0" w:oddVBand="0" w:evenVBand="0" w:oddHBand="0" w:evenHBand="1" w:firstRowFirstColumn="0" w:firstRowLastColumn="0" w:lastRowFirstColumn="0" w:lastRowLastColumn="0"/>
        </w:trPr>
        <w:tc>
          <w:tcPr>
            <w:tcW w:w="2410" w:type="dxa"/>
          </w:tcPr>
          <w:p w:rsidR="00E462E1" w:rsidRPr="00AA7393" w:rsidRDefault="00E462E1" w:rsidP="00F93041">
            <w:pPr>
              <w:rPr>
                <w:b/>
              </w:rPr>
            </w:pPr>
            <w:r w:rsidRPr="00AA7393">
              <w:rPr>
                <w:b/>
              </w:rPr>
              <w:t>Kosten</w:t>
            </w:r>
          </w:p>
        </w:tc>
        <w:tc>
          <w:tcPr>
            <w:tcW w:w="1276" w:type="dxa"/>
            <w:tcBorders>
              <w:right w:val="single" w:sz="6" w:space="0" w:color="848491"/>
            </w:tcBorders>
          </w:tcPr>
          <w:p w:rsidR="00E462E1" w:rsidRPr="00A30412" w:rsidRDefault="00E462E1" w:rsidP="00F93041">
            <w:pPr>
              <w:jc w:val="right"/>
            </w:pPr>
            <w:r w:rsidRPr="00A30412">
              <w:t>1</w:t>
            </w:r>
          </w:p>
        </w:tc>
        <w:tc>
          <w:tcPr>
            <w:tcW w:w="1134" w:type="dxa"/>
            <w:tcBorders>
              <w:left w:val="single" w:sz="6" w:space="0" w:color="848491"/>
            </w:tcBorders>
          </w:tcPr>
          <w:p w:rsidR="00E462E1" w:rsidRPr="00A30412" w:rsidRDefault="00E462E1" w:rsidP="00F93041">
            <w:pPr>
              <w:jc w:val="right"/>
            </w:pPr>
            <w:r>
              <w:t>1</w:t>
            </w:r>
          </w:p>
        </w:tc>
        <w:tc>
          <w:tcPr>
            <w:tcW w:w="709" w:type="dxa"/>
            <w:tcBorders>
              <w:right w:val="single" w:sz="6" w:space="0" w:color="848491"/>
            </w:tcBorders>
          </w:tcPr>
          <w:p w:rsidR="00E462E1" w:rsidRPr="00A30412" w:rsidRDefault="00E462E1" w:rsidP="00F93041">
            <w:pPr>
              <w:jc w:val="right"/>
            </w:pPr>
            <w:r>
              <w:t>1</w:t>
            </w:r>
          </w:p>
        </w:tc>
        <w:tc>
          <w:tcPr>
            <w:tcW w:w="1134" w:type="dxa"/>
            <w:tcBorders>
              <w:left w:val="single" w:sz="6" w:space="0" w:color="848491"/>
            </w:tcBorders>
          </w:tcPr>
          <w:p w:rsidR="00E462E1" w:rsidRPr="00A30412" w:rsidRDefault="00E462E1" w:rsidP="00F93041">
            <w:pPr>
              <w:jc w:val="right"/>
            </w:pPr>
            <w:r>
              <w:t>5</w:t>
            </w:r>
          </w:p>
        </w:tc>
        <w:tc>
          <w:tcPr>
            <w:tcW w:w="708" w:type="dxa"/>
            <w:tcBorders>
              <w:right w:val="single" w:sz="6" w:space="0" w:color="848491"/>
            </w:tcBorders>
          </w:tcPr>
          <w:p w:rsidR="00E462E1" w:rsidRPr="00A30412" w:rsidRDefault="00E462E1" w:rsidP="00F93041">
            <w:pPr>
              <w:jc w:val="right"/>
            </w:pPr>
            <w:r>
              <w:t>5</w:t>
            </w:r>
          </w:p>
        </w:tc>
        <w:tc>
          <w:tcPr>
            <w:tcW w:w="1169" w:type="dxa"/>
            <w:tcBorders>
              <w:left w:val="single" w:sz="6" w:space="0" w:color="848491"/>
            </w:tcBorders>
          </w:tcPr>
          <w:p w:rsidR="00E462E1" w:rsidRPr="00A30412" w:rsidRDefault="00E462E1" w:rsidP="00F93041">
            <w:pPr>
              <w:jc w:val="right"/>
            </w:pPr>
            <w:r>
              <w:t>3</w:t>
            </w:r>
          </w:p>
        </w:tc>
        <w:tc>
          <w:tcPr>
            <w:tcW w:w="640" w:type="dxa"/>
          </w:tcPr>
          <w:p w:rsidR="00E462E1" w:rsidRPr="00A30412" w:rsidRDefault="00E462E1" w:rsidP="00F93041">
            <w:pPr>
              <w:jc w:val="right"/>
            </w:pPr>
            <w:r>
              <w:t>3</w:t>
            </w:r>
          </w:p>
        </w:tc>
      </w:tr>
      <w:tr w:rsidR="00E462E1" w:rsidRPr="000465E2" w:rsidTr="00F93041">
        <w:trPr>
          <w:cnfStyle w:val="000000100000" w:firstRow="0" w:lastRow="0" w:firstColumn="0" w:lastColumn="0" w:oddVBand="0" w:evenVBand="0" w:oddHBand="1" w:evenHBand="0" w:firstRowFirstColumn="0" w:firstRowLastColumn="0" w:lastRowFirstColumn="0" w:lastRowLastColumn="0"/>
        </w:trPr>
        <w:tc>
          <w:tcPr>
            <w:tcW w:w="2410" w:type="dxa"/>
          </w:tcPr>
          <w:p w:rsidR="00E462E1" w:rsidRPr="000465E2" w:rsidRDefault="00E462E1" w:rsidP="00F93041">
            <w:pPr>
              <w:rPr>
                <w:b/>
              </w:rPr>
            </w:pPr>
            <w:r w:rsidRPr="000465E2">
              <w:rPr>
                <w:b/>
              </w:rPr>
              <w:t>Total Punkte</w:t>
            </w:r>
          </w:p>
        </w:tc>
        <w:tc>
          <w:tcPr>
            <w:tcW w:w="1276" w:type="dxa"/>
            <w:tcBorders>
              <w:right w:val="single" w:sz="6" w:space="0" w:color="848491"/>
            </w:tcBorders>
          </w:tcPr>
          <w:p w:rsidR="00E462E1" w:rsidRPr="000465E2" w:rsidRDefault="00E462E1" w:rsidP="00F93041">
            <w:pPr>
              <w:jc w:val="right"/>
              <w:rPr>
                <w:b/>
              </w:rPr>
            </w:pPr>
            <w:r w:rsidRPr="000465E2">
              <w:rPr>
                <w:b/>
              </w:rPr>
              <w:t xml:space="preserve"> </w:t>
            </w:r>
          </w:p>
        </w:tc>
        <w:tc>
          <w:tcPr>
            <w:tcW w:w="1134" w:type="dxa"/>
            <w:tcBorders>
              <w:left w:val="single" w:sz="6" w:space="0" w:color="848491"/>
            </w:tcBorders>
          </w:tcPr>
          <w:p w:rsidR="00E462E1" w:rsidRPr="000465E2" w:rsidRDefault="00E462E1" w:rsidP="00F93041">
            <w:pPr>
              <w:jc w:val="right"/>
              <w:rPr>
                <w:b/>
              </w:rPr>
            </w:pPr>
            <w:r w:rsidRPr="000465E2">
              <w:rPr>
                <w:b/>
              </w:rPr>
              <w:t xml:space="preserve"> </w:t>
            </w:r>
          </w:p>
        </w:tc>
        <w:tc>
          <w:tcPr>
            <w:tcW w:w="709" w:type="dxa"/>
            <w:tcBorders>
              <w:right w:val="single" w:sz="6" w:space="0" w:color="848491"/>
            </w:tcBorders>
          </w:tcPr>
          <w:p w:rsidR="00E462E1" w:rsidRPr="000465E2" w:rsidRDefault="00E462E1" w:rsidP="00F93041">
            <w:pPr>
              <w:jc w:val="right"/>
              <w:rPr>
                <w:b/>
              </w:rPr>
            </w:pPr>
            <w:r>
              <w:rPr>
                <w:b/>
              </w:rPr>
              <w:t>61</w:t>
            </w:r>
          </w:p>
        </w:tc>
        <w:tc>
          <w:tcPr>
            <w:tcW w:w="1134" w:type="dxa"/>
            <w:tcBorders>
              <w:left w:val="single" w:sz="6" w:space="0" w:color="848491"/>
            </w:tcBorders>
          </w:tcPr>
          <w:p w:rsidR="00E462E1" w:rsidRPr="000465E2" w:rsidRDefault="00E462E1" w:rsidP="00F93041">
            <w:pPr>
              <w:jc w:val="right"/>
              <w:rPr>
                <w:b/>
              </w:rPr>
            </w:pPr>
            <w:r w:rsidRPr="000465E2">
              <w:rPr>
                <w:b/>
              </w:rPr>
              <w:t xml:space="preserve"> </w:t>
            </w:r>
          </w:p>
        </w:tc>
        <w:tc>
          <w:tcPr>
            <w:tcW w:w="708" w:type="dxa"/>
            <w:tcBorders>
              <w:right w:val="single" w:sz="6" w:space="0" w:color="848491"/>
            </w:tcBorders>
          </w:tcPr>
          <w:p w:rsidR="00E462E1" w:rsidRPr="000465E2" w:rsidRDefault="00E462E1" w:rsidP="00F93041">
            <w:pPr>
              <w:jc w:val="right"/>
              <w:rPr>
                <w:b/>
              </w:rPr>
            </w:pPr>
            <w:r>
              <w:rPr>
                <w:b/>
              </w:rPr>
              <w:t>49</w:t>
            </w:r>
          </w:p>
        </w:tc>
        <w:tc>
          <w:tcPr>
            <w:tcW w:w="1169" w:type="dxa"/>
            <w:tcBorders>
              <w:left w:val="single" w:sz="6" w:space="0" w:color="848491"/>
            </w:tcBorders>
          </w:tcPr>
          <w:p w:rsidR="00E462E1" w:rsidRPr="000465E2" w:rsidRDefault="00E462E1" w:rsidP="00F93041">
            <w:pPr>
              <w:jc w:val="right"/>
              <w:rPr>
                <w:b/>
              </w:rPr>
            </w:pPr>
            <w:r w:rsidRPr="000465E2">
              <w:rPr>
                <w:b/>
              </w:rPr>
              <w:t xml:space="preserve"> </w:t>
            </w:r>
          </w:p>
        </w:tc>
        <w:tc>
          <w:tcPr>
            <w:tcW w:w="640" w:type="dxa"/>
          </w:tcPr>
          <w:p w:rsidR="00E462E1" w:rsidRPr="000465E2" w:rsidRDefault="00E462E1" w:rsidP="00F93041">
            <w:pPr>
              <w:jc w:val="right"/>
              <w:rPr>
                <w:b/>
              </w:rPr>
            </w:pPr>
            <w:r>
              <w:rPr>
                <w:b/>
              </w:rPr>
              <w:t>45</w:t>
            </w:r>
          </w:p>
        </w:tc>
      </w:tr>
      <w:tr w:rsidR="00E462E1" w:rsidRPr="000465E2" w:rsidTr="00F93041">
        <w:trPr>
          <w:cnfStyle w:val="000000010000" w:firstRow="0" w:lastRow="0" w:firstColumn="0" w:lastColumn="0" w:oddVBand="0" w:evenVBand="0" w:oddHBand="0" w:evenHBand="1" w:firstRowFirstColumn="0" w:firstRowLastColumn="0" w:lastRowFirstColumn="0" w:lastRowLastColumn="0"/>
        </w:trPr>
        <w:tc>
          <w:tcPr>
            <w:tcW w:w="2410" w:type="dxa"/>
          </w:tcPr>
          <w:p w:rsidR="00E462E1" w:rsidRPr="000465E2" w:rsidRDefault="00E462E1" w:rsidP="00F93041">
            <w:pPr>
              <w:rPr>
                <w:b/>
              </w:rPr>
            </w:pPr>
            <w:r w:rsidRPr="000465E2">
              <w:rPr>
                <w:b/>
              </w:rPr>
              <w:t>Rang</w:t>
            </w:r>
          </w:p>
        </w:tc>
        <w:tc>
          <w:tcPr>
            <w:tcW w:w="1276" w:type="dxa"/>
            <w:tcBorders>
              <w:right w:val="single" w:sz="6" w:space="0" w:color="848491"/>
            </w:tcBorders>
          </w:tcPr>
          <w:p w:rsidR="00E462E1" w:rsidRPr="000465E2" w:rsidRDefault="00E462E1" w:rsidP="00F93041">
            <w:pPr>
              <w:jc w:val="right"/>
              <w:rPr>
                <w:b/>
              </w:rPr>
            </w:pPr>
            <w:r w:rsidRPr="000465E2">
              <w:rPr>
                <w:b/>
              </w:rPr>
              <w:t xml:space="preserve"> </w:t>
            </w:r>
          </w:p>
        </w:tc>
        <w:tc>
          <w:tcPr>
            <w:tcW w:w="1134" w:type="dxa"/>
            <w:tcBorders>
              <w:left w:val="single" w:sz="6" w:space="0" w:color="848491"/>
            </w:tcBorders>
          </w:tcPr>
          <w:p w:rsidR="00E462E1" w:rsidRPr="000465E2" w:rsidRDefault="00E462E1" w:rsidP="00F93041">
            <w:pPr>
              <w:jc w:val="right"/>
              <w:rPr>
                <w:b/>
              </w:rPr>
            </w:pPr>
            <w:r w:rsidRPr="000465E2">
              <w:rPr>
                <w:b/>
              </w:rPr>
              <w:t xml:space="preserve"> </w:t>
            </w:r>
          </w:p>
        </w:tc>
        <w:tc>
          <w:tcPr>
            <w:tcW w:w="709" w:type="dxa"/>
            <w:tcBorders>
              <w:right w:val="single" w:sz="6" w:space="0" w:color="848491"/>
            </w:tcBorders>
          </w:tcPr>
          <w:p w:rsidR="00E462E1" w:rsidRPr="000465E2" w:rsidRDefault="00E462E1" w:rsidP="00F93041">
            <w:pPr>
              <w:jc w:val="right"/>
              <w:rPr>
                <w:b/>
              </w:rPr>
            </w:pPr>
            <w:r w:rsidRPr="000465E2">
              <w:rPr>
                <w:b/>
              </w:rPr>
              <w:t>1</w:t>
            </w:r>
          </w:p>
        </w:tc>
        <w:tc>
          <w:tcPr>
            <w:tcW w:w="1134" w:type="dxa"/>
            <w:tcBorders>
              <w:left w:val="single" w:sz="6" w:space="0" w:color="848491"/>
            </w:tcBorders>
          </w:tcPr>
          <w:p w:rsidR="00E462E1" w:rsidRPr="000465E2" w:rsidRDefault="00E462E1" w:rsidP="00F93041">
            <w:pPr>
              <w:jc w:val="right"/>
              <w:rPr>
                <w:b/>
              </w:rPr>
            </w:pPr>
            <w:r w:rsidRPr="000465E2">
              <w:rPr>
                <w:b/>
              </w:rPr>
              <w:t xml:space="preserve"> </w:t>
            </w:r>
          </w:p>
        </w:tc>
        <w:tc>
          <w:tcPr>
            <w:tcW w:w="708" w:type="dxa"/>
            <w:tcBorders>
              <w:right w:val="single" w:sz="6" w:space="0" w:color="848491"/>
            </w:tcBorders>
          </w:tcPr>
          <w:p w:rsidR="00E462E1" w:rsidRPr="000465E2" w:rsidRDefault="00E462E1" w:rsidP="00F93041">
            <w:pPr>
              <w:jc w:val="right"/>
              <w:rPr>
                <w:b/>
              </w:rPr>
            </w:pPr>
            <w:r w:rsidRPr="000465E2">
              <w:rPr>
                <w:b/>
              </w:rPr>
              <w:t>2</w:t>
            </w:r>
          </w:p>
        </w:tc>
        <w:tc>
          <w:tcPr>
            <w:tcW w:w="1169" w:type="dxa"/>
            <w:tcBorders>
              <w:left w:val="single" w:sz="6" w:space="0" w:color="848491"/>
            </w:tcBorders>
          </w:tcPr>
          <w:p w:rsidR="00E462E1" w:rsidRPr="000465E2" w:rsidRDefault="00E462E1" w:rsidP="00F93041">
            <w:pPr>
              <w:jc w:val="right"/>
              <w:rPr>
                <w:b/>
              </w:rPr>
            </w:pPr>
            <w:r w:rsidRPr="000465E2">
              <w:rPr>
                <w:b/>
              </w:rPr>
              <w:t xml:space="preserve"> </w:t>
            </w:r>
          </w:p>
        </w:tc>
        <w:tc>
          <w:tcPr>
            <w:tcW w:w="640" w:type="dxa"/>
          </w:tcPr>
          <w:p w:rsidR="00E462E1" w:rsidRPr="000465E2" w:rsidRDefault="00E462E1" w:rsidP="00F93041">
            <w:pPr>
              <w:jc w:val="right"/>
              <w:rPr>
                <w:b/>
              </w:rPr>
            </w:pPr>
            <w:r>
              <w:rPr>
                <w:b/>
              </w:rPr>
              <w:t>2</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2410" w:type="dxa"/>
          </w:tcPr>
          <w:p w:rsidR="00E462E1" w:rsidRDefault="00E462E1" w:rsidP="00F93041"/>
        </w:tc>
        <w:tc>
          <w:tcPr>
            <w:tcW w:w="1276" w:type="dxa"/>
          </w:tcPr>
          <w:p w:rsidR="00E462E1" w:rsidRDefault="00E462E1" w:rsidP="00F93041"/>
        </w:tc>
        <w:tc>
          <w:tcPr>
            <w:tcW w:w="1134" w:type="dxa"/>
          </w:tcPr>
          <w:p w:rsidR="00E462E1" w:rsidRPr="00912A79" w:rsidRDefault="00E462E1" w:rsidP="00F93041">
            <w:pPr>
              <w:rPr>
                <w:b/>
                <w:bCs/>
              </w:rPr>
            </w:pPr>
          </w:p>
        </w:tc>
        <w:tc>
          <w:tcPr>
            <w:tcW w:w="709" w:type="dxa"/>
          </w:tcPr>
          <w:p w:rsidR="00E462E1" w:rsidRPr="00912A79" w:rsidRDefault="00E462E1" w:rsidP="00F93041">
            <w:pPr>
              <w:rPr>
                <w:b/>
                <w:bCs/>
              </w:rPr>
            </w:pPr>
          </w:p>
        </w:tc>
        <w:tc>
          <w:tcPr>
            <w:tcW w:w="1134" w:type="dxa"/>
          </w:tcPr>
          <w:p w:rsidR="00E462E1" w:rsidRPr="00912A79" w:rsidRDefault="00E462E1" w:rsidP="00F93041">
            <w:pPr>
              <w:rPr>
                <w:b/>
                <w:bCs/>
              </w:rPr>
            </w:pPr>
          </w:p>
        </w:tc>
        <w:tc>
          <w:tcPr>
            <w:tcW w:w="708" w:type="dxa"/>
          </w:tcPr>
          <w:p w:rsidR="00E462E1" w:rsidRPr="00912A79" w:rsidRDefault="00E462E1" w:rsidP="00F93041">
            <w:pPr>
              <w:rPr>
                <w:b/>
                <w:bCs/>
              </w:rPr>
            </w:pPr>
          </w:p>
        </w:tc>
        <w:tc>
          <w:tcPr>
            <w:tcW w:w="1169" w:type="dxa"/>
          </w:tcPr>
          <w:p w:rsidR="00E462E1" w:rsidRPr="00912A79" w:rsidRDefault="00E462E1" w:rsidP="00F93041">
            <w:pPr>
              <w:rPr>
                <w:b/>
                <w:bCs/>
              </w:rPr>
            </w:pPr>
          </w:p>
        </w:tc>
        <w:tc>
          <w:tcPr>
            <w:tcW w:w="640" w:type="dxa"/>
          </w:tcPr>
          <w:p w:rsidR="00E462E1" w:rsidRPr="00912A79" w:rsidRDefault="00E462E1" w:rsidP="00F93041">
            <w:pPr>
              <w:rPr>
                <w:b/>
                <w:bCs/>
              </w:rPr>
            </w:pPr>
          </w:p>
        </w:tc>
      </w:tr>
      <w:tr w:rsidR="00E462E1" w:rsidRPr="00F9181E" w:rsidTr="00F93041">
        <w:tc>
          <w:tcPr>
            <w:tcW w:w="9180" w:type="dxa"/>
            <w:gridSpan w:val="8"/>
          </w:tcPr>
          <w:p w:rsidR="00E462E1" w:rsidRDefault="00E462E1" w:rsidP="00F93041">
            <w:pPr>
              <w:keepNext/>
              <w:cnfStyle w:val="000000010000" w:firstRow="0" w:lastRow="0" w:firstColumn="0" w:lastColumn="0" w:oddVBand="0" w:evenVBand="0" w:oddHBand="0" w:evenHBand="1" w:firstRowFirstColumn="0" w:firstRowLastColumn="0" w:lastRowFirstColumn="0" w:lastRowLastColumn="0"/>
            </w:pPr>
            <w:r w:rsidRPr="00A147D6">
              <w:t>Bemerkung: Die</w:t>
            </w:r>
            <w:r>
              <w:t xml:space="preserve"> Gewichtungs- / Bewertungsskala geht von wenig (1), bedingt (3) bis zu sehr wichtig (5).</w:t>
            </w:r>
          </w:p>
        </w:tc>
      </w:tr>
    </w:tbl>
    <w:p w:rsidR="00E462E1" w:rsidRDefault="00E462E1" w:rsidP="00E462E1">
      <w:pPr>
        <w:pStyle w:val="Caption"/>
      </w:pPr>
      <w:bookmarkStart w:id="634" w:name="_Ref327298996"/>
      <w:bookmarkStart w:id="635" w:name="_Toc327468169"/>
      <w:r>
        <w:t xml:space="preserve">Tabelle </w:t>
      </w:r>
      <w:fldSimple w:instr=" SEQ Tabelle \* ARABIC ">
        <w:r w:rsidR="000E6CF3">
          <w:rPr>
            <w:noProof/>
          </w:rPr>
          <w:t>18</w:t>
        </w:r>
      </w:fldSimple>
      <w:r>
        <w:t xml:space="preserve"> </w:t>
      </w:r>
      <w:r w:rsidRPr="001F7726">
        <w:t>- Nutzwertanalyse:</w:t>
      </w:r>
      <w:r>
        <w:t xml:space="preserve"> Auswahl</w:t>
      </w:r>
      <w:r w:rsidRPr="001F7726">
        <w:t xml:space="preserve"> Monitorkonstellation für Video</w:t>
      </w:r>
      <w:r>
        <w:t>w</w:t>
      </w:r>
      <w:r w:rsidRPr="001F7726">
        <w:t>all</w:t>
      </w:r>
      <w:bookmarkEnd w:id="634"/>
      <w:bookmarkEnd w:id="635"/>
    </w:p>
    <w:p w:rsidR="00E462E1" w:rsidRDefault="00E462E1" w:rsidP="00066356">
      <w:r>
        <w:t>Aus</w:t>
      </w:r>
      <w:r w:rsidRPr="00630616">
        <w:t xml:space="preserve"> der </w:t>
      </w:r>
      <w:r>
        <w:t xml:space="preserve">Analyse (siehe </w:t>
      </w:r>
      <w:r>
        <w:fldChar w:fldCharType="begin"/>
      </w:r>
      <w:r>
        <w:instrText xml:space="preserve"> REF _Ref327298996 \h </w:instrText>
      </w:r>
      <w:r>
        <w:fldChar w:fldCharType="separate"/>
      </w:r>
      <w:r w:rsidR="000E6CF3">
        <w:t xml:space="preserve">Tabelle </w:t>
      </w:r>
      <w:r w:rsidR="000E6CF3">
        <w:rPr>
          <w:noProof/>
        </w:rPr>
        <w:t>18</w:t>
      </w:r>
      <w:r w:rsidR="000E6CF3">
        <w:t xml:space="preserve"> </w:t>
      </w:r>
      <w:r w:rsidR="000E6CF3" w:rsidRPr="001F7726">
        <w:t>- Nutzwertanalyse:</w:t>
      </w:r>
      <w:r w:rsidR="000E6CF3">
        <w:t xml:space="preserve"> Auswahl</w:t>
      </w:r>
      <w:r w:rsidR="000E6CF3" w:rsidRPr="001F7726">
        <w:t xml:space="preserve"> Monitorkonstellation für Video</w:t>
      </w:r>
      <w:r w:rsidR="000E6CF3">
        <w:t>w</w:t>
      </w:r>
      <w:r w:rsidR="000E6CF3" w:rsidRPr="001F7726">
        <w:t>all</w:t>
      </w:r>
      <w:r>
        <w:fldChar w:fldCharType="end"/>
      </w:r>
      <w:r w:rsidRPr="00630616">
        <w:t xml:space="preserve">) geht </w:t>
      </w:r>
      <w:r>
        <w:t>hervor, dass  sich die ursprünglich vorgeschlagene Variante</w:t>
      </w:r>
      <w:r w:rsidR="00066356">
        <w:t xml:space="preserve"> </w:t>
      </w:r>
      <w:r>
        <w:t>(siehe Unterkapitel</w:t>
      </w:r>
      <w:r w:rsidR="00066356">
        <w:t xml:space="preserve"> </w:t>
      </w:r>
      <w:r w:rsidR="00066356">
        <w:fldChar w:fldCharType="begin"/>
      </w:r>
      <w:r w:rsidR="00066356">
        <w:instrText xml:space="preserve"> REF _Ref327462586 \r \h </w:instrText>
      </w:r>
      <w:r w:rsidR="00066356">
        <w:fldChar w:fldCharType="separate"/>
      </w:r>
      <w:r w:rsidR="000E6CF3">
        <w:t>V.7.3.1.1</w:t>
      </w:r>
      <w:r w:rsidR="00066356">
        <w:fldChar w:fldCharType="end"/>
      </w:r>
      <w:r w:rsidR="00066356">
        <w:t xml:space="preserve"> </w:t>
      </w:r>
      <w:r w:rsidR="00066356">
        <w:fldChar w:fldCharType="begin"/>
      </w:r>
      <w:r w:rsidR="00066356">
        <w:instrText xml:space="preserve"> REF _Ref327462588 \h </w:instrText>
      </w:r>
      <w:r w:rsidR="00066356">
        <w:fldChar w:fldCharType="separate"/>
      </w:r>
      <w:r w:rsidR="000E6CF3">
        <w:t>Variante A: 3 x 3 55“ Monitore</w:t>
      </w:r>
      <w:r w:rsidR="00066356">
        <w:fldChar w:fldCharType="end"/>
      </w:r>
      <w:r>
        <w:t>), so wie sie auch i</w:t>
      </w:r>
      <w:r w:rsidR="00C8382C">
        <w:t>n der Aufgabenstellung (</w:t>
      </w:r>
      <w:r w:rsidR="00C8382C">
        <w:fldChar w:fldCharType="begin"/>
      </w:r>
      <w:r w:rsidR="00C8382C">
        <w:instrText xml:space="preserve"> REF _Ref327461240 \r \h </w:instrText>
      </w:r>
      <w:r w:rsidR="00C8382C">
        <w:fldChar w:fldCharType="separate"/>
      </w:r>
      <w:r w:rsidR="000E6CF3">
        <w:t>VIII</w:t>
      </w:r>
      <w:r w:rsidR="00C8382C">
        <w:fldChar w:fldCharType="end"/>
      </w:r>
      <w:r w:rsidR="00C8382C">
        <w:t xml:space="preserve"> </w:t>
      </w:r>
      <w:r w:rsidR="00C8382C">
        <w:fldChar w:fldCharType="begin"/>
      </w:r>
      <w:r w:rsidR="00C8382C">
        <w:instrText xml:space="preserve"> REF _Ref327461240 \h </w:instrText>
      </w:r>
      <w:r w:rsidR="00C8382C">
        <w:fldChar w:fldCharType="separate"/>
      </w:r>
      <w:r w:rsidR="000E6CF3">
        <w:t>Anhang</w:t>
      </w:r>
      <w:r w:rsidR="00C8382C">
        <w:fldChar w:fldCharType="end"/>
      </w:r>
      <w:r>
        <w:t>) festgehalten ist, am besten für den vorgesehenen Raum eignet.</w:t>
      </w:r>
    </w:p>
    <w:p w:rsidR="00E462E1" w:rsidRDefault="00E462E1" w:rsidP="00E462E1">
      <w:r>
        <w:t xml:space="preserve">Die nachträglich dokumentierte Variante 4 mit den 8 Monitoren (siehe </w:t>
      </w:r>
      <w:r>
        <w:fldChar w:fldCharType="begin"/>
      </w:r>
      <w:r>
        <w:instrText xml:space="preserve"> REF _Ref325119142 \r \h </w:instrText>
      </w:r>
      <w:r>
        <w:fldChar w:fldCharType="separate"/>
      </w:r>
      <w:r w:rsidR="000E6CF3">
        <w:t>V.7.3.1.4</w:t>
      </w:r>
      <w:r>
        <w:fldChar w:fldCharType="end"/>
      </w:r>
      <w:r>
        <w:t xml:space="preserve"> </w:t>
      </w:r>
      <w:r>
        <w:fldChar w:fldCharType="begin"/>
      </w:r>
      <w:r>
        <w:instrText xml:space="preserve"> REF _Ref325119142 \h </w:instrText>
      </w:r>
      <w:r>
        <w:fldChar w:fldCharType="separate"/>
      </w:r>
      <w:r w:rsidR="000E6CF3">
        <w:t>Variante D: 2 x 4 55“ Monitore</w:t>
      </w:r>
      <w:r>
        <w:fldChar w:fldCharType="end"/>
      </w:r>
      <w:r>
        <w:t>) ist der Variante 1: 3 x 3 55“ Monitore sehr ähnlich. Sie benötigt in der Vertikale noch mehr Platz, ist aber etwas schmaler. Würde die Nutzung von lediglich einer Grafikkarte grosse Vorteile mit sich bringen (siehe hierzu</w:t>
      </w:r>
      <w:r w:rsidR="003F46DF">
        <w:t xml:space="preserve"> </w:t>
      </w:r>
      <w:r w:rsidR="003F46DF">
        <w:fldChar w:fldCharType="begin"/>
      </w:r>
      <w:r w:rsidR="003F46DF">
        <w:instrText xml:space="preserve"> REF _Ref327466556 \r \h </w:instrText>
      </w:r>
      <w:r w:rsidR="003F46DF">
        <w:fldChar w:fldCharType="separate"/>
      </w:r>
      <w:r w:rsidR="000E6CF3">
        <w:t>V.7.3.3.3</w:t>
      </w:r>
      <w:r w:rsidR="003F46DF">
        <w:fldChar w:fldCharType="end"/>
      </w:r>
      <w:r w:rsidR="003F46DF">
        <w:t xml:space="preserve"> </w:t>
      </w:r>
      <w:r w:rsidR="003F46DF">
        <w:fldChar w:fldCharType="begin"/>
      </w:r>
      <w:r w:rsidR="003F46DF">
        <w:instrText xml:space="preserve"> REF _Ref327466557 \h </w:instrText>
      </w:r>
      <w:r w:rsidR="003F46DF">
        <w:fldChar w:fldCharType="separate"/>
      </w:r>
      <w:r w:rsidR="000E6CF3">
        <w:t>Tests auf abgeänderter Testhardware mit einer Grafikkarte und acht Monitoren</w:t>
      </w:r>
      <w:r w:rsidR="003F46DF">
        <w:fldChar w:fldCharType="end"/>
      </w:r>
      <w:r>
        <w:t xml:space="preserve">), so würde diese Variante derjenigen mit 3 x 3 Monitoren vorgezogen werden. </w:t>
      </w:r>
    </w:p>
    <w:p w:rsidR="00066356" w:rsidRDefault="00066356" w:rsidP="0022143A">
      <w:bookmarkStart w:id="636" w:name="_Toc320601259"/>
      <w:bookmarkStart w:id="637" w:name="_Ref324081784"/>
      <w:bookmarkStart w:id="638" w:name="_Ref324081792"/>
      <w:bookmarkStart w:id="639" w:name="_Ref324938005"/>
      <w:bookmarkStart w:id="640" w:name="_Ref324938012"/>
      <w:bookmarkStart w:id="641" w:name="_Ref325113792"/>
      <w:bookmarkStart w:id="642" w:name="_Ref325113794"/>
      <w:bookmarkStart w:id="643" w:name="_Ref325118460"/>
      <w:bookmarkStart w:id="644" w:name="_Ref325118463"/>
      <w:bookmarkStart w:id="645" w:name="_Ref325193636"/>
      <w:bookmarkStart w:id="646" w:name="_Ref325193642"/>
      <w:bookmarkStart w:id="647" w:name="_Ref325909773"/>
      <w:bookmarkStart w:id="648" w:name="_Ref325909779"/>
      <w:bookmarkStart w:id="649" w:name="_Ref326677260"/>
      <w:bookmarkStart w:id="650" w:name="_Ref326677262"/>
      <w:bookmarkStart w:id="651" w:name="_Ref327286504"/>
      <w:bookmarkStart w:id="652" w:name="_Ref327286506"/>
      <w:bookmarkStart w:id="653" w:name="_Ref327456790"/>
      <w:bookmarkStart w:id="654" w:name="_Ref327456792"/>
      <w:r>
        <w:br w:type="page"/>
      </w:r>
    </w:p>
    <w:p w:rsidR="00E462E1" w:rsidRDefault="00E462E1" w:rsidP="00E462E1">
      <w:pPr>
        <w:pStyle w:val="Heading4"/>
      </w:pPr>
      <w:bookmarkStart w:id="655" w:name="_Ref327465863"/>
      <w:bookmarkStart w:id="656" w:name="_Ref327465864"/>
      <w:bookmarkStart w:id="657" w:name="_Toc327467790"/>
      <w:r>
        <w:lastRenderedPageBreak/>
        <w:t>Grafikkarten</w:t>
      </w:r>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p>
    <w:p w:rsidR="00E462E1" w:rsidRDefault="00E462E1" w:rsidP="00E462E1">
      <w:r>
        <w:t xml:space="preserve">Zu Beginn lag der HSR eine Offerte für </w:t>
      </w:r>
      <w:proofErr w:type="gramStart"/>
      <w:r>
        <w:t>eine Videowall</w:t>
      </w:r>
      <w:proofErr w:type="gramEnd"/>
      <w:r>
        <w:t xml:space="preserve"> vor, bei welcher die Bildschirme mithilfe eines Daisy Chain Boards zusammengeschlossen werden (für detaillierte Informationen siehe Anhang). Die Auflösung der Wall ist durch dieses Board aber auf ein Maximum von 1920 x 1200 beschränkt. Bei einer solch niedrigen Auflösung sind aber nicht alle Poster aller Abteilungen, namentlich die der Landschaftsarchitektur, lesbar. Daher wurde nach einer Möglichkeit gesucht, eine höhere Auflösung, idealerweise 3 x Full HD (5760 x 3240), zu erzielen. Poster mit kleinen Texten können bei einer solchen Auflösung gut gelesen werden. Es war aber abzuklären, ob eine 3 x Full HD-Auflösung  überhaupt erreicht werden kann. Das Team beschloss daher, eine Grafikkartenlösung zu finden, mit welcher die neun Bildschirme der gewünschten Monitorkonstellation (siehe Unterkapitel </w:t>
      </w:r>
      <w:r>
        <w:fldChar w:fldCharType="begin"/>
      </w:r>
      <w:r>
        <w:instrText xml:space="preserve"> REF _Ref325659442 \r \h </w:instrText>
      </w:r>
      <w:r>
        <w:fldChar w:fldCharType="separate"/>
      </w:r>
      <w:r w:rsidR="000E6CF3">
        <w:t>V.7.3.1.5</w:t>
      </w:r>
      <w:r>
        <w:fldChar w:fldCharType="end"/>
      </w:r>
      <w:r>
        <w:t xml:space="preserve"> </w:t>
      </w:r>
      <w:r>
        <w:fldChar w:fldCharType="begin"/>
      </w:r>
      <w:r>
        <w:instrText xml:space="preserve"> REF _Ref325659442 \h </w:instrText>
      </w:r>
      <w:r>
        <w:fldChar w:fldCharType="separate"/>
      </w:r>
      <w:r w:rsidR="000E6CF3">
        <w:t>Fazit Monitorkonstellationen</w:t>
      </w:r>
      <w:r>
        <w:fldChar w:fldCharType="end"/>
      </w:r>
      <w:r>
        <w:t>) angesteuert werden können. Für die Lösung  wurden Kartenhersteller oder Drittanbieter bezüglich einer Offerte angefragt. Die erhaltenen</w:t>
      </w:r>
      <w:r w:rsidR="00C8382C">
        <w:t xml:space="preserve"> Offerten können im Anhang (</w:t>
      </w:r>
      <w:r w:rsidR="00C8382C">
        <w:fldChar w:fldCharType="begin"/>
      </w:r>
      <w:r w:rsidR="00C8382C">
        <w:instrText xml:space="preserve"> REF _Ref327461240 \r \h </w:instrText>
      </w:r>
      <w:r w:rsidR="00C8382C">
        <w:fldChar w:fldCharType="separate"/>
      </w:r>
      <w:r w:rsidR="000E6CF3">
        <w:t>VIII</w:t>
      </w:r>
      <w:r w:rsidR="00C8382C">
        <w:fldChar w:fldCharType="end"/>
      </w:r>
      <w:r w:rsidR="00C8382C">
        <w:t xml:space="preserve"> </w:t>
      </w:r>
      <w:r w:rsidR="00C8382C">
        <w:fldChar w:fldCharType="begin"/>
      </w:r>
      <w:r w:rsidR="00C8382C">
        <w:instrText xml:space="preserve"> REF _Ref327461240 \h </w:instrText>
      </w:r>
      <w:r w:rsidR="00C8382C">
        <w:fldChar w:fldCharType="separate"/>
      </w:r>
      <w:r w:rsidR="000E6CF3">
        <w:t>Anhang</w:t>
      </w:r>
      <w:r w:rsidR="00C8382C">
        <w:fldChar w:fldCharType="end"/>
      </w:r>
      <w:r>
        <w:t>) eingesehen werden. Die Offerte der Firma Matrox konnte eine zufriedenstellende Lösung anbieten. Folgende zwei Karten wurden angeschafft:</w:t>
      </w:r>
    </w:p>
    <w:p w:rsidR="00E462E1" w:rsidRDefault="00E462E1" w:rsidP="00FC1D38">
      <w:pPr>
        <w:pStyle w:val="ListParagraph"/>
        <w:numPr>
          <w:ilvl w:val="0"/>
          <w:numId w:val="8"/>
        </w:numPr>
        <w:ind w:hanging="720"/>
      </w:pPr>
      <w:r>
        <w:t>Matrox M9188 mit 8 Anschlüssen</w:t>
      </w:r>
    </w:p>
    <w:p w:rsidR="00E462E1" w:rsidRDefault="00E462E1" w:rsidP="00655BB6">
      <w:pPr>
        <w:pStyle w:val="Bild"/>
      </w:pPr>
      <w:r>
        <w:rPr>
          <w:noProof/>
          <w:lang w:eastAsia="de-CH"/>
        </w:rPr>
        <w:drawing>
          <wp:inline distT="0" distB="0" distL="0" distR="0" wp14:anchorId="6352EC27" wp14:editId="7F3A85C1">
            <wp:extent cx="2352675" cy="2054671"/>
            <wp:effectExtent l="0" t="0" r="0" b="3175"/>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7"/>
                    <a:srcRect l="11098" r="5725" b="1598"/>
                    <a:stretch/>
                  </pic:blipFill>
                  <pic:spPr bwMode="auto">
                    <a:xfrm>
                      <a:off x="0" y="0"/>
                      <a:ext cx="2360945" cy="2061893"/>
                    </a:xfrm>
                    <a:prstGeom prst="rect">
                      <a:avLst/>
                    </a:prstGeom>
                    <a:ln>
                      <a:noFill/>
                    </a:ln>
                    <a:extLst>
                      <a:ext uri="{53640926-AAD7-44D8-BBD7-CCE9431645EC}">
                        <a14:shadowObscured xmlns:a14="http://schemas.microsoft.com/office/drawing/2010/main"/>
                      </a:ext>
                    </a:extLst>
                  </pic:spPr>
                </pic:pic>
              </a:graphicData>
            </a:graphic>
          </wp:inline>
        </w:drawing>
      </w:r>
    </w:p>
    <w:p w:rsidR="00E462E1" w:rsidRDefault="00E462E1" w:rsidP="00E462E1">
      <w:pPr>
        <w:pStyle w:val="Caption"/>
      </w:pPr>
      <w:bookmarkStart w:id="658" w:name="_Toc327468085"/>
      <w:r>
        <w:t xml:space="preserve">Abbildung </w:t>
      </w:r>
      <w:fldSimple w:instr=" SEQ Abbildung \* ARABIC ">
        <w:r w:rsidR="000E6CF3">
          <w:rPr>
            <w:noProof/>
          </w:rPr>
          <w:t>83</w:t>
        </w:r>
      </w:fldSimple>
      <w:r>
        <w:t xml:space="preserve"> - Matrox M9188</w:t>
      </w:r>
      <w:bookmarkEnd w:id="658"/>
    </w:p>
    <w:p w:rsidR="00E462E1" w:rsidRDefault="00E462E1" w:rsidP="00FC1D38">
      <w:pPr>
        <w:pStyle w:val="ListParagraph"/>
        <w:numPr>
          <w:ilvl w:val="0"/>
          <w:numId w:val="8"/>
        </w:numPr>
        <w:ind w:hanging="720"/>
      </w:pPr>
      <w:r>
        <w:t>Matrox M9128 mit 2 Anschlüssen</w:t>
      </w:r>
    </w:p>
    <w:p w:rsidR="00E462E1" w:rsidRDefault="00E462E1" w:rsidP="00655BB6">
      <w:pPr>
        <w:pStyle w:val="Bild"/>
      </w:pPr>
      <w:r>
        <w:rPr>
          <w:noProof/>
          <w:lang w:eastAsia="de-CH"/>
        </w:rPr>
        <w:drawing>
          <wp:inline distT="0" distB="0" distL="0" distR="0" wp14:anchorId="032A4B68" wp14:editId="089B85DD">
            <wp:extent cx="2495550" cy="1838388"/>
            <wp:effectExtent l="0" t="0" r="0" b="9525"/>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2499564" cy="1841345"/>
                    </a:xfrm>
                    <a:prstGeom prst="rect">
                      <a:avLst/>
                    </a:prstGeom>
                  </pic:spPr>
                </pic:pic>
              </a:graphicData>
            </a:graphic>
          </wp:inline>
        </w:drawing>
      </w:r>
    </w:p>
    <w:p w:rsidR="00E462E1" w:rsidRDefault="00E462E1" w:rsidP="00E462E1">
      <w:pPr>
        <w:pStyle w:val="Caption"/>
      </w:pPr>
      <w:bookmarkStart w:id="659" w:name="_Toc327468086"/>
      <w:r>
        <w:t xml:space="preserve">Abbildung </w:t>
      </w:r>
      <w:fldSimple w:instr=" SEQ Abbildung \* ARABIC ">
        <w:r w:rsidR="000E6CF3">
          <w:rPr>
            <w:noProof/>
          </w:rPr>
          <w:t>84</w:t>
        </w:r>
      </w:fldSimple>
      <w:r>
        <w:t xml:space="preserve"> - Matrox </w:t>
      </w:r>
      <w:r w:rsidRPr="008D539C">
        <w:t>M9128</w:t>
      </w:r>
      <w:bookmarkEnd w:id="659"/>
    </w:p>
    <w:p w:rsidR="00E462E1" w:rsidRPr="0089097C" w:rsidRDefault="00E462E1" w:rsidP="00E462E1">
      <w:pPr>
        <w:pStyle w:val="Heading4"/>
      </w:pPr>
      <w:bookmarkStart w:id="660" w:name="_Ref325113776"/>
      <w:bookmarkStart w:id="661" w:name="_Toc327467791"/>
      <w:r>
        <w:t>Testhardware</w:t>
      </w:r>
      <w:bookmarkEnd w:id="660"/>
      <w:bookmarkEnd w:id="661"/>
    </w:p>
    <w:p w:rsidR="00E462E1" w:rsidRDefault="00E462E1" w:rsidP="00E462E1">
      <w:r>
        <w:t xml:space="preserve">Am 15.03.2012 wurde die Testhardware aufgebaut. Diese Massnahme wurde ergriffen, um herauszufinden, ob die gewünschte Auflösung von 3 x Full HD möglich ist. </w:t>
      </w:r>
      <w:r>
        <w:br/>
        <w:t xml:space="preserve">Für die Testhardware wurden die im Kapitel </w:t>
      </w:r>
      <w:r w:rsidR="00C10E4E">
        <w:fldChar w:fldCharType="begin"/>
      </w:r>
      <w:r w:rsidR="00C10E4E">
        <w:instrText xml:space="preserve"> REF _Ref327465863 \r \h </w:instrText>
      </w:r>
      <w:r w:rsidR="00C10E4E">
        <w:fldChar w:fldCharType="separate"/>
      </w:r>
      <w:r w:rsidR="000E6CF3">
        <w:t>V.7.3.2</w:t>
      </w:r>
      <w:r w:rsidR="00C10E4E">
        <w:fldChar w:fldCharType="end"/>
      </w:r>
      <w:r w:rsidR="00C10E4E">
        <w:t xml:space="preserve"> </w:t>
      </w:r>
      <w:r w:rsidR="00C10E4E">
        <w:fldChar w:fldCharType="begin"/>
      </w:r>
      <w:r w:rsidR="00C10E4E">
        <w:instrText xml:space="preserve"> REF _Ref327465863 \h </w:instrText>
      </w:r>
      <w:r w:rsidR="00C10E4E">
        <w:fldChar w:fldCharType="separate"/>
      </w:r>
      <w:r w:rsidR="000E6CF3">
        <w:t>Grafikkarten</w:t>
      </w:r>
      <w:r w:rsidR="00C10E4E">
        <w:fldChar w:fldCharType="end"/>
      </w:r>
      <w:r>
        <w:t xml:space="preserve"> beschriebenen Karten in einen Schulcomputer eingebaut. An diesen wurden neun Monitore (</w:t>
      </w:r>
      <w:r w:rsidRPr="00BE6238">
        <w:t>Fujitsu P22W-5 ECO IPS</w:t>
      </w:r>
      <w:r>
        <w:t>, 22 Zoll) mit je einer maximalen Auflösung von 1680 x 1050</w:t>
      </w:r>
      <w:r w:rsidRPr="00157712">
        <w:t xml:space="preserve"> </w:t>
      </w:r>
      <w:r>
        <w:t>angeschlossen. Die maximale Auflösung von 5040 x 3150 über alle neun Bildschirme entspricht  nicht ganz dem vorgesehenen Setup von 3 x 3 Monitoren mit 3 x Full HD (5760 x 3240) Auflösung, ist aber für ein Testsetup ausreichend.</w:t>
      </w:r>
    </w:p>
    <w:p w:rsidR="00E462E1" w:rsidRDefault="00E462E1" w:rsidP="00E46A52">
      <w:pPr>
        <w:pStyle w:val="Bild"/>
      </w:pPr>
      <w:r>
        <w:rPr>
          <w:noProof/>
          <w:lang w:eastAsia="de-CH"/>
        </w:rPr>
        <w:lastRenderedPageBreak/>
        <w:drawing>
          <wp:inline distT="0" distB="0" distL="0" distR="0" wp14:anchorId="516B21CA" wp14:editId="15FC1D30">
            <wp:extent cx="5760720" cy="4320540"/>
            <wp:effectExtent l="0" t="0" r="0" b="381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to testhardware.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60720" cy="4320540"/>
                    </a:xfrm>
                    <a:prstGeom prst="rect">
                      <a:avLst/>
                    </a:prstGeom>
                  </pic:spPr>
                </pic:pic>
              </a:graphicData>
            </a:graphic>
          </wp:inline>
        </w:drawing>
      </w:r>
    </w:p>
    <w:p w:rsidR="00E462E1" w:rsidRDefault="00E462E1" w:rsidP="00E462E1">
      <w:pPr>
        <w:pStyle w:val="Caption"/>
      </w:pPr>
      <w:bookmarkStart w:id="662" w:name="_Toc327468087"/>
      <w:r>
        <w:t xml:space="preserve">Abbildung </w:t>
      </w:r>
      <w:fldSimple w:instr=" SEQ Abbildung \* ARABIC ">
        <w:r w:rsidR="000E6CF3">
          <w:rPr>
            <w:noProof/>
          </w:rPr>
          <w:t>85</w:t>
        </w:r>
      </w:fldSimple>
      <w:r>
        <w:t xml:space="preserve"> - Testhardware</w:t>
      </w:r>
      <w:bookmarkEnd w:id="662"/>
    </w:p>
    <w:p w:rsidR="00E462E1" w:rsidRDefault="00E462E1" w:rsidP="00E462E1">
      <w:pPr>
        <w:pStyle w:val="Heading5"/>
      </w:pPr>
      <w:bookmarkStart w:id="663" w:name="_Toc327467792"/>
      <w:r>
        <w:t>Performance Tests mit WPF-Applikationen</w:t>
      </w:r>
      <w:bookmarkEnd w:id="663"/>
    </w:p>
    <w:p w:rsidR="00E462E1" w:rsidRDefault="00E462E1" w:rsidP="00E462E1">
      <w:pPr>
        <w:pStyle w:val="Heading6"/>
      </w:pPr>
      <w:bookmarkStart w:id="664" w:name="_Toc327467793"/>
      <w:r>
        <w:t>Übersicht</w:t>
      </w:r>
      <w:bookmarkEnd w:id="664"/>
    </w:p>
    <w:p w:rsidR="00E462E1" w:rsidRDefault="00E462E1" w:rsidP="00E462E1">
      <w:r>
        <w:t>Um zu testen, wie flüssig verschiedene WPF-Applikationen auf der Test-Wall laufen, wurde einerseits die Studienarbeit Project Flip 2.0</w:t>
      </w:r>
      <w:bookmarkStart w:id="665" w:name="_Ref322085866"/>
      <w:r>
        <w:rPr>
          <w:rStyle w:val="FootnoteReference"/>
        </w:rPr>
        <w:footnoteReference w:id="41"/>
      </w:r>
      <w:bookmarkEnd w:id="665"/>
      <w:r>
        <w:t xml:space="preserve">, welche das Team im Herbstsemester 2011 erarbeitet hatte (Applikation, mit welcher Projekte durchstöbert, gefiltert und gelesen werden können), und zum anderen die Testapplikation für den empirisch formativen Test (siehe </w:t>
      </w:r>
      <w:r>
        <w:fldChar w:fldCharType="begin"/>
      </w:r>
      <w:r>
        <w:instrText xml:space="preserve"> REF _Ref327211537 \r \h </w:instrText>
      </w:r>
      <w:r>
        <w:fldChar w:fldCharType="separate"/>
      </w:r>
      <w:r w:rsidR="000E6CF3">
        <w:t>V.5.4.1</w:t>
      </w:r>
      <w:r>
        <w:fldChar w:fldCharType="end"/>
      </w:r>
      <w:r>
        <w:t xml:space="preserve"> </w:t>
      </w:r>
      <w:r>
        <w:fldChar w:fldCharType="begin"/>
      </w:r>
      <w:r>
        <w:instrText xml:space="preserve"> REF _Ref327211537 \h </w:instrText>
      </w:r>
      <w:r>
        <w:fldChar w:fldCharType="separate"/>
      </w:r>
      <w:r w:rsidR="000E6CF3">
        <w:t>Empirischer formativer Test zur Eruierung der Navigationsart</w:t>
      </w:r>
      <w:r>
        <w:fldChar w:fldCharType="end"/>
      </w:r>
      <w:r>
        <w:t>) verwendet.</w:t>
      </w:r>
    </w:p>
    <w:p w:rsidR="00E462E1" w:rsidRDefault="00E462E1" w:rsidP="00E462E1">
      <w:r>
        <w:t>Für die Steuerung der neu eingebauten Hardware standen zwei Treiber zu Verfügung, einer basiert auf dem Windows Display Driver Model [microsoft06] (WDDM</w:t>
      </w:r>
      <w:proofErr w:type="gramStart"/>
      <w:r>
        <w:t>,</w:t>
      </w:r>
      <w:proofErr w:type="gramEnd"/>
      <w:r>
        <w:rPr>
          <w:rStyle w:val="FootnoteReference"/>
        </w:rPr>
        <w:t xml:space="preserve"> </w:t>
      </w:r>
      <w:r>
        <w:t>neu seit Windows Vista) und der andere auf dem Windows 2000 Display Driver Model [microsoft12] (XDDM).</w:t>
      </w:r>
    </w:p>
    <w:p w:rsidR="00E462E1" w:rsidRDefault="00E462E1" w:rsidP="00E462E1">
      <w:pPr>
        <w:pStyle w:val="Heading6"/>
      </w:pPr>
      <w:bookmarkStart w:id="666" w:name="_Ref325646573"/>
      <w:bookmarkStart w:id="667" w:name="_Toc327467794"/>
      <w:r>
        <w:t>WDDM</w:t>
      </w:r>
      <w:bookmarkEnd w:id="666"/>
      <w:bookmarkEnd w:id="667"/>
    </w:p>
    <w:p w:rsidR="00E462E1" w:rsidRDefault="00E462E1" w:rsidP="00E462E1">
      <w:r>
        <w:t xml:space="preserve">Zu Beginn wurde der WDDM-Treiber verwendet.  Mit diesem lief jedoch keine der Applikationen flüssig, schon nur das Maximieren einer Applikation über alle neun Bildschirme dauerte ein paar Sekunden. </w:t>
      </w:r>
      <w:r>
        <w:br/>
        <w:t>Applikationen mit einem aufwändigen GUI und Animationen, wie bei Project Flip 2.0</w:t>
      </w:r>
      <w:r>
        <w:fldChar w:fldCharType="begin"/>
      </w:r>
      <w:r>
        <w:instrText xml:space="preserve"> NOTEREF _Ref322085866 \f \h </w:instrText>
      </w:r>
      <w:r>
        <w:fldChar w:fldCharType="separate"/>
      </w:r>
      <w:r w:rsidR="000E6CF3" w:rsidRPr="000E6CF3">
        <w:rPr>
          <w:rStyle w:val="FootnoteReference"/>
        </w:rPr>
        <w:t>41</w:t>
      </w:r>
      <w:r>
        <w:fldChar w:fldCharType="end"/>
      </w:r>
      <w:r>
        <w:t xml:space="preserve">, verursachten grosse Performance-Probleme. Die Applikation lief sehr langsam und stockend, die verschiedenen Bildschirme liefen nicht immer synchron. Bei einer herabgesetzten Auflösung (1280 x 800 - 640 x 480 pro Bildschirm) liefen die Monitore wieder ohne Probleme synchron, aber auch mit diesen Einstellungen war die Applikation nicht flüssig und reagierte nur langsam. </w:t>
      </w:r>
      <w:r>
        <w:br/>
        <w:t xml:space="preserve">Die Testapplikation lief ebenfalls langsam. Die Poster werden der Testapplikation für den empirisch formativen </w:t>
      </w:r>
      <w:r>
        <w:lastRenderedPageBreak/>
        <w:t>Test als XPS-Dokumente zur Verfügung gestellt. Der Wechsel vom einen zum nächsten Poster brauchte spürbar Zeit.</w:t>
      </w:r>
    </w:p>
    <w:p w:rsidR="00E462E1" w:rsidRDefault="00E462E1" w:rsidP="00E462E1">
      <w:pPr>
        <w:pStyle w:val="Heading6"/>
      </w:pPr>
      <w:bookmarkStart w:id="668" w:name="_Ref325646585"/>
      <w:bookmarkStart w:id="669" w:name="_Toc327467795"/>
      <w:r>
        <w:t>XDDM</w:t>
      </w:r>
      <w:bookmarkEnd w:id="668"/>
      <w:bookmarkEnd w:id="669"/>
    </w:p>
    <w:p w:rsidR="00E462E1" w:rsidRDefault="00E462E1" w:rsidP="00E462E1">
      <w:r>
        <w:t>Da die Tests mit dem WDDM-Treiber kein zufriedenstellendes Resultat lieferte, wurde der XDDM Treiber installiert um herauszufinden, ob mit der Verwendung dieses Treibers eine Verbesserung der Performance festgestellt werden kann. Zusätzlich wurden bei der Project Flip 2.0</w:t>
      </w:r>
      <w:r>
        <w:fldChar w:fldCharType="begin"/>
      </w:r>
      <w:r>
        <w:instrText xml:space="preserve"> NOTEREF _Ref322085866 \f \h </w:instrText>
      </w:r>
      <w:r>
        <w:fldChar w:fldCharType="separate"/>
      </w:r>
      <w:r w:rsidR="000E6CF3" w:rsidRPr="000E6CF3">
        <w:rPr>
          <w:rStyle w:val="FootnoteReference"/>
        </w:rPr>
        <w:t>41</w:t>
      </w:r>
      <w:r>
        <w:fldChar w:fldCharType="end"/>
      </w:r>
      <w:r>
        <w:t xml:space="preserve"> Applikation alle Effekte (Schlagschatten- oder Unschärfeeffekte) des GUIs entfernt. Nach diesen Anpassungen konnte zumindest einigermassen flüssig durch die Projekteübersicht der Applikation gescrollt werden. </w:t>
      </w:r>
      <w:r>
        <w:br/>
        <w:t>Trotz allem waren aufwändigere Animationen bei einer hohen Auflösung nicht flüssig. Die dargestellten XPS-Dokumente der Testapplikation brauchten bei einer hohen Auflösung immer noch einige Zeit, um angezeigt zu werden. Diese Zeit war auch immer noch spürbar, als die Auflösung weit heruntergesetzt wurde (640 x 480 pro Bildschirm).</w:t>
      </w:r>
    </w:p>
    <w:p w:rsidR="00E462E1" w:rsidRDefault="00E462E1" w:rsidP="00E462E1">
      <w:pPr>
        <w:pStyle w:val="Heading6"/>
      </w:pPr>
      <w:bookmarkStart w:id="670" w:name="_Ref327303832"/>
      <w:bookmarkStart w:id="671" w:name="_Toc327467796"/>
      <w:r>
        <w:t>Darstellungsoptionen Poster / PDF</w:t>
      </w:r>
      <w:bookmarkEnd w:id="670"/>
      <w:bookmarkEnd w:id="671"/>
    </w:p>
    <w:p w:rsidR="00E462E1" w:rsidRDefault="00E462E1" w:rsidP="00E462E1">
      <w:r>
        <w:t xml:space="preserve">Im Zuge der Evaluation der Darstellungsoptionen der Poster im PDF-Format (siehe </w:t>
      </w:r>
      <w:r>
        <w:fldChar w:fldCharType="begin"/>
      </w:r>
      <w:r>
        <w:instrText xml:space="preserve"> REF _Ref322350444 \r \h </w:instrText>
      </w:r>
      <w:r>
        <w:fldChar w:fldCharType="separate"/>
      </w:r>
      <w:r w:rsidR="000E6CF3">
        <w:t>V.6.2.2</w:t>
      </w:r>
      <w:r>
        <w:fldChar w:fldCharType="end"/>
      </w:r>
      <w:r>
        <w:t xml:space="preserve"> </w:t>
      </w:r>
      <w:r>
        <w:fldChar w:fldCharType="begin"/>
      </w:r>
      <w:r>
        <w:instrText xml:space="preserve"> REF _Ref322350444 \h </w:instrText>
      </w:r>
      <w:r>
        <w:fldChar w:fldCharType="separate"/>
      </w:r>
      <w:r w:rsidR="000E6CF3">
        <w:t>PDF-Darstellung</w:t>
      </w:r>
      <w:r>
        <w:fldChar w:fldCharType="end"/>
      </w:r>
      <w:r>
        <w:t xml:space="preserve">) wurde die Testapplikation für den empirisch formativen Test leicht abgeändert um weitere PDF-Darstellungsoptionen zu prüfen. Die Variante 1 (siehe </w:t>
      </w:r>
      <w:r>
        <w:fldChar w:fldCharType="begin"/>
      </w:r>
      <w:r>
        <w:instrText xml:space="preserve"> REF _Ref322353524 \r \h </w:instrText>
      </w:r>
      <w:r>
        <w:fldChar w:fldCharType="separate"/>
      </w:r>
      <w:r w:rsidR="000E6CF3">
        <w:t>V.6.2.2.1.1</w:t>
      </w:r>
      <w:r>
        <w:fldChar w:fldCharType="end"/>
      </w:r>
      <w:r>
        <w:t xml:space="preserve"> </w:t>
      </w:r>
      <w:r>
        <w:fldChar w:fldCharType="begin"/>
      </w:r>
      <w:r>
        <w:instrText xml:space="preserve"> REF _Ref322353524 \h </w:instrText>
      </w:r>
      <w:r>
        <w:fldChar w:fldCharType="separate"/>
      </w:r>
      <w:r w:rsidR="000E6CF3">
        <w:t>Variante 1: PDF direkt darstellen</w:t>
      </w:r>
      <w:r>
        <w:fldChar w:fldCharType="end"/>
      </w:r>
      <w:r>
        <w:t xml:space="preserve">) konnte nach kurzer Testphase und Auswertung ausgeschlossen werden und wurde daher nicht mit verschiedenen Auflösungen getestet. Die Variante 3 (siehe </w:t>
      </w:r>
      <w:r>
        <w:fldChar w:fldCharType="begin"/>
      </w:r>
      <w:r>
        <w:instrText xml:space="preserve"> REF _Ref322353717 \r \h </w:instrText>
      </w:r>
      <w:r>
        <w:fldChar w:fldCharType="separate"/>
      </w:r>
      <w:r w:rsidR="000E6CF3">
        <w:t>V.6.2.2.1.3</w:t>
      </w:r>
      <w:r>
        <w:fldChar w:fldCharType="end"/>
      </w:r>
      <w:r>
        <w:t xml:space="preserve"> </w:t>
      </w:r>
      <w:r>
        <w:fldChar w:fldCharType="begin"/>
      </w:r>
      <w:r>
        <w:instrText xml:space="preserve"> REF _Ref322353717 \h </w:instrText>
      </w:r>
      <w:r>
        <w:fldChar w:fldCharType="separate"/>
      </w:r>
      <w:r w:rsidR="000E6CF3">
        <w:t>Variante 3: Umwandlung zu Bild</w:t>
      </w:r>
      <w:r>
        <w:fldChar w:fldCharType="end"/>
      </w:r>
      <w:r>
        <w:t xml:space="preserve">) hingegen wurde auf der Wall ausführlicher untersucht. Das Anzeigen der Bilder benötigte bei den verschiedenen Auflösungen erwartungsgemäss immer etwa gleich lange. Mit dieser Variante könnte auf </w:t>
      </w:r>
      <w:proofErr w:type="gramStart"/>
      <w:r>
        <w:t>der Videowall</w:t>
      </w:r>
      <w:proofErr w:type="gramEnd"/>
      <w:r>
        <w:t xml:space="preserve"> die volle Auflösung (3 x Full HD) genutzt werden.</w:t>
      </w:r>
    </w:p>
    <w:p w:rsidR="00E462E1" w:rsidRDefault="00E462E1" w:rsidP="00E462E1">
      <w:pPr>
        <w:pStyle w:val="Heading5"/>
      </w:pPr>
      <w:bookmarkStart w:id="672" w:name="_Ref325119794"/>
      <w:bookmarkStart w:id="673" w:name="_Toc327467797"/>
      <w:r>
        <w:t>Test mit Direct-Applikationen</w:t>
      </w:r>
      <w:bookmarkEnd w:id="672"/>
      <w:bookmarkEnd w:id="673"/>
    </w:p>
    <w:p w:rsidR="00E462E1" w:rsidRDefault="00E462E1" w:rsidP="00E462E1">
      <w:r>
        <w:t>Das Hardware-Setup mit den zwei Matrox Grafikkarten</w:t>
      </w:r>
      <w:r w:rsidR="007E1B3E">
        <w:t xml:space="preserve"> </w:t>
      </w:r>
      <w:r>
        <w:t>(siehe Unterkapitel</w:t>
      </w:r>
      <w:r w:rsidR="002F546E">
        <w:t xml:space="preserve"> </w:t>
      </w:r>
      <w:r w:rsidR="002F546E">
        <w:fldChar w:fldCharType="begin"/>
      </w:r>
      <w:r w:rsidR="002F546E">
        <w:instrText xml:space="preserve"> REF _Ref327465863 \r \h </w:instrText>
      </w:r>
      <w:r w:rsidR="002F546E">
        <w:fldChar w:fldCharType="separate"/>
      </w:r>
      <w:r w:rsidR="000E6CF3">
        <w:t>V.7.3.2</w:t>
      </w:r>
      <w:r w:rsidR="002F546E">
        <w:fldChar w:fldCharType="end"/>
      </w:r>
      <w:r w:rsidR="002F546E">
        <w:t xml:space="preserve"> </w:t>
      </w:r>
      <w:r w:rsidR="002F546E">
        <w:fldChar w:fldCharType="begin"/>
      </w:r>
      <w:r w:rsidR="002F546E">
        <w:instrText xml:space="preserve"> REF _Ref327465863 \h </w:instrText>
      </w:r>
      <w:r w:rsidR="002F546E">
        <w:fldChar w:fldCharType="separate"/>
      </w:r>
      <w:r w:rsidR="000E6CF3">
        <w:t>Grafikkarten</w:t>
      </w:r>
      <w:r w:rsidR="002F546E">
        <w:fldChar w:fldCharType="end"/>
      </w:r>
      <w:r>
        <w:t>) ist bezüglich Performance nicht zufriedenstellend. So kann zum Beispiel beim Abspielen eines Videos oder einer einfachen Animation ein leichtes "Ruckeln" festgestellt werden. Da in der Videowall-Applikation Animationen und später auch Videos eingesetzt werden sollen, stellt dieser Fakt ein erhebliches Problem dar. Die Videowall-Applikation soll eine neue Technologie demonstrieren und sofort einen positiven Eindruck beim Benutzer hinterlassen. Dies kann jedoch nicht gewährleistet werden, wenn die Applikation bei Animationen ruckelt.</w:t>
      </w:r>
    </w:p>
    <w:p w:rsidR="00E462E1" w:rsidRDefault="00E462E1" w:rsidP="00E462E1">
      <w:r>
        <w:t xml:space="preserve">Die Performance-Problematik bezüglich Grafikkarten allgemein wurde auch am Meeting vom 12.04.2012 mit Markus Flückiger von der Zühlke Engineering AG besprochen. Seine erste Vermutung war, dass das Problem mit WPF zusammenhängt, da diese Technologie sich nicht für grafisch aufwändige Applikationen eignet. Nach Absprache mit Spezialisten der Zühlke Engineering AG schickte Markus Flückiger am </w:t>
      </w:r>
      <w:r w:rsidR="00C8382C">
        <w:t>16.04.2012 eine E-Mail (</w:t>
      </w:r>
      <w:r w:rsidR="00C8382C">
        <w:fldChar w:fldCharType="begin"/>
      </w:r>
      <w:r w:rsidR="00C8382C">
        <w:instrText xml:space="preserve"> REF _Ref327461240 \r \h </w:instrText>
      </w:r>
      <w:r w:rsidR="00C8382C">
        <w:fldChar w:fldCharType="separate"/>
      </w:r>
      <w:r w:rsidR="000E6CF3">
        <w:t>VIII</w:t>
      </w:r>
      <w:r w:rsidR="00C8382C">
        <w:fldChar w:fldCharType="end"/>
      </w:r>
      <w:r w:rsidR="00C8382C">
        <w:t xml:space="preserve"> </w:t>
      </w:r>
      <w:r w:rsidR="00C8382C">
        <w:fldChar w:fldCharType="begin"/>
      </w:r>
      <w:r w:rsidR="00C8382C">
        <w:instrText xml:space="preserve"> REF _Ref327461240 \h </w:instrText>
      </w:r>
      <w:r w:rsidR="00C8382C">
        <w:fldChar w:fldCharType="separate"/>
      </w:r>
      <w:r w:rsidR="000E6CF3">
        <w:t>Anhang</w:t>
      </w:r>
      <w:r w:rsidR="00C8382C">
        <w:fldChar w:fldCharType="end"/>
      </w:r>
      <w:r>
        <w:t>) mit dem Vorschlag, den GUI-Layer der Applikation mit DirectX zu entwickeln, um eine bessere Performance erzielen zu können.</w:t>
      </w:r>
    </w:p>
    <w:p w:rsidR="00E462E1" w:rsidRDefault="00E462E1" w:rsidP="00E462E1">
      <w:r>
        <w:t>Da eine Ersetzung von WPF durch DirectX einen grossen Aufwand mit sich bringen würde, wurde zuerst abgeklärt, ob mit DirectX entwickelte Applikationen denn tatsächlich schneller und vor allem flüssiger laufen würden. Es wurden Tests mit verschiedenen Programmen (Hardware Acceleration Stress Test</w:t>
      </w:r>
      <w:r>
        <w:rPr>
          <w:rStyle w:val="FootnoteReference"/>
        </w:rPr>
        <w:footnoteReference w:id="42"/>
      </w:r>
      <w:r>
        <w:t>), speziell mit 3D Computer Games (</w:t>
      </w:r>
      <w:r w:rsidRPr="0081290D">
        <w:t>Sanctuary Demo</w:t>
      </w:r>
      <w:r>
        <w:t xml:space="preserve"> 2.3</w:t>
      </w:r>
      <w:r>
        <w:rPr>
          <w:rStyle w:val="FootnoteReference"/>
        </w:rPr>
        <w:footnoteReference w:id="43"/>
      </w:r>
      <w:r>
        <w:t xml:space="preserve">, </w:t>
      </w:r>
      <w:r w:rsidRPr="0081290D">
        <w:t>Unreal Tournament 2004</w:t>
      </w:r>
      <w:r>
        <w:rPr>
          <w:rStyle w:val="FootnoteReference"/>
        </w:rPr>
        <w:footnoteReference w:id="44"/>
      </w:r>
      <w:r>
        <w:t>), durchgeführt. Bei diesen Tests wurde sehr schnell festgestellt, dass die Matrox Grafikkarten nicht den kompletten Befehlssatz von DirectX implementieren (entsprechende Fehlermeldungen wurden bei den Tests angezeigt). Nachdem die Prüfung mit den Videospielen fehlschlug, wurden weitere Tests mit zwei Video Playern (VLC</w:t>
      </w:r>
      <w:r w:rsidRPr="00F85175">
        <w:rPr>
          <w:rStyle w:val="FootnoteReference"/>
        </w:rPr>
        <w:fldChar w:fldCharType="begin"/>
      </w:r>
      <w:r w:rsidRPr="00F85175">
        <w:rPr>
          <w:rStyle w:val="FootnoteReference"/>
        </w:rPr>
        <w:instrText xml:space="preserve"> NOTEREF _Ref327304578 \h </w:instrText>
      </w:r>
      <w:r>
        <w:rPr>
          <w:rStyle w:val="FootnoteReference"/>
        </w:rPr>
        <w:instrText xml:space="preserve"> \* MERGEFORMAT </w:instrText>
      </w:r>
      <w:r w:rsidRPr="00F85175">
        <w:rPr>
          <w:rStyle w:val="FootnoteReference"/>
        </w:rPr>
      </w:r>
      <w:r w:rsidRPr="00F85175">
        <w:rPr>
          <w:rStyle w:val="FootnoteReference"/>
        </w:rPr>
        <w:fldChar w:fldCharType="separate"/>
      </w:r>
      <w:r w:rsidR="000E6CF3">
        <w:rPr>
          <w:rStyle w:val="FootnoteReference"/>
        </w:rPr>
        <w:t>45</w:t>
      </w:r>
      <w:r w:rsidRPr="00F85175">
        <w:rPr>
          <w:rStyle w:val="FootnoteReference"/>
        </w:rPr>
        <w:fldChar w:fldCharType="end"/>
      </w:r>
      <w:r>
        <w:t xml:space="preserve"> und Windows Media Player) und einer selbst programmierten WPF-Applikation durchgeführt. Für alle Prüfungen wurde das Windows 7-Beispielvideo (C:\Users\Public\Videos\Sample Videos\Wildlife.wmv) verwendet. Dabei wurde folgendes festgestellt:</w:t>
      </w:r>
    </w:p>
    <w:p w:rsidR="00E462E1" w:rsidRDefault="00E462E1" w:rsidP="00FC1D38">
      <w:pPr>
        <w:pStyle w:val="ListParagraph"/>
        <w:numPr>
          <w:ilvl w:val="0"/>
          <w:numId w:val="30"/>
        </w:numPr>
      </w:pPr>
      <w:r>
        <w:t>VLC</w:t>
      </w:r>
      <w:bookmarkStart w:id="674" w:name="_Ref327304578"/>
      <w:r>
        <w:rPr>
          <w:rStyle w:val="FootnoteReference"/>
        </w:rPr>
        <w:footnoteReference w:id="45"/>
      </w:r>
      <w:bookmarkEnd w:id="674"/>
      <w:r>
        <w:t xml:space="preserve"> (Version 2.0.1): Die Videos laufen flüssig mit den Einstellungen DirectX oder Direct2D, eventuell werden einzelne Frames übersprungen. Mit allen anderen Einstellungen (z.B. OpenGL, für komplette </w:t>
      </w:r>
      <w:r>
        <w:lastRenderedPageBreak/>
        <w:t xml:space="preserve">Liste siehe </w:t>
      </w:r>
      <w:r>
        <w:fldChar w:fldCharType="begin"/>
      </w:r>
      <w:r>
        <w:instrText xml:space="preserve"> REF _Ref327271928 \h </w:instrText>
      </w:r>
      <w:r>
        <w:fldChar w:fldCharType="separate"/>
      </w:r>
      <w:r w:rsidR="000E6CF3">
        <w:t xml:space="preserve">Abbildung </w:t>
      </w:r>
      <w:r w:rsidR="000E6CF3">
        <w:rPr>
          <w:noProof/>
        </w:rPr>
        <w:t>86</w:t>
      </w:r>
      <w:r w:rsidR="000E6CF3">
        <w:t xml:space="preserve"> - Videoeinstellungen VLC Media Player</w:t>
      </w:r>
      <w:r>
        <w:fldChar w:fldCharType="end"/>
      </w:r>
      <w:r>
        <w:t>) funktioniert die Ausgabe nicht. Speziell hervorzuheben ist, dass Direct3D nicht unterstützt wird.</w:t>
      </w:r>
    </w:p>
    <w:p w:rsidR="00E462E1" w:rsidRDefault="00E462E1" w:rsidP="00FC1D38">
      <w:pPr>
        <w:pStyle w:val="ListParagraph"/>
        <w:numPr>
          <w:ilvl w:val="0"/>
          <w:numId w:val="30"/>
        </w:numPr>
      </w:pPr>
      <w:r>
        <w:t>Windows Media Player: Die Videos laufen verlangsamt (ca. 0.6 Mal so schnell wie normal) bis etwa 20 Sekunden des Videos abgespielt sind, danach wird an das Ende des Videos gesprungen.</w:t>
      </w:r>
    </w:p>
    <w:p w:rsidR="00E462E1" w:rsidRDefault="00E462E1" w:rsidP="00FC1D38">
      <w:pPr>
        <w:pStyle w:val="ListParagraph"/>
        <w:numPr>
          <w:ilvl w:val="0"/>
          <w:numId w:val="30"/>
        </w:numPr>
      </w:pPr>
      <w:r>
        <w:t>WPF-Applikation: Die Videos ruckeln spürbar, können aber trotzdem angesehen werden und es treten keine Fehler auf.</w:t>
      </w:r>
    </w:p>
    <w:p w:rsidR="00E462E1" w:rsidRDefault="00E462E1" w:rsidP="000E59F6">
      <w:pPr>
        <w:pStyle w:val="Bild"/>
      </w:pPr>
      <w:r>
        <w:rPr>
          <w:noProof/>
          <w:lang w:eastAsia="de-CH"/>
        </w:rPr>
        <w:drawing>
          <wp:inline distT="0" distB="0" distL="0" distR="0" wp14:anchorId="03F88AB1" wp14:editId="70ED4A04">
            <wp:extent cx="5760720" cy="4492333"/>
            <wp:effectExtent l="0" t="0" r="0" b="381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5760720" cy="4492333"/>
                    </a:xfrm>
                    <a:prstGeom prst="rect">
                      <a:avLst/>
                    </a:prstGeom>
                  </pic:spPr>
                </pic:pic>
              </a:graphicData>
            </a:graphic>
          </wp:inline>
        </w:drawing>
      </w:r>
    </w:p>
    <w:p w:rsidR="00E462E1" w:rsidRDefault="00E462E1" w:rsidP="00E462E1">
      <w:pPr>
        <w:pStyle w:val="Caption"/>
      </w:pPr>
      <w:bookmarkStart w:id="675" w:name="_Ref327271928"/>
      <w:bookmarkStart w:id="676" w:name="_Toc327468088"/>
      <w:r>
        <w:t xml:space="preserve">Abbildung </w:t>
      </w:r>
      <w:fldSimple w:instr=" SEQ Abbildung \* ARABIC ">
        <w:r w:rsidR="000E6CF3">
          <w:rPr>
            <w:noProof/>
          </w:rPr>
          <w:t>86</w:t>
        </w:r>
      </w:fldSimple>
      <w:r>
        <w:t xml:space="preserve"> - Videoeinstellungen VLC Media Player</w:t>
      </w:r>
      <w:bookmarkEnd w:id="675"/>
      <w:bookmarkEnd w:id="676"/>
    </w:p>
    <w:p w:rsidR="00E462E1" w:rsidRDefault="00E462E1" w:rsidP="00E462E1">
      <w:r>
        <w:t xml:space="preserve">Es wurde die Tendenz, dass die Videos sowie die Spiele bei tieferer Auflösung flüssiger laufen als bei höherer Auflösung, festgestellt. </w:t>
      </w:r>
    </w:p>
    <w:p w:rsidR="00E462E1" w:rsidRDefault="00E462E1" w:rsidP="00E462E1">
      <w:pPr>
        <w:pStyle w:val="Heading6"/>
      </w:pPr>
      <w:bookmarkStart w:id="677" w:name="_Toc327467798"/>
      <w:r>
        <w:t>Fazit</w:t>
      </w:r>
      <w:bookmarkEnd w:id="677"/>
    </w:p>
    <w:p w:rsidR="00E462E1" w:rsidRDefault="00E462E1" w:rsidP="00E462E1">
      <w:r>
        <w:t xml:space="preserve">Für diese Abklärungen über DirectX  konnte nur ein Mitglied des Bachelorteams eingesetzt werden, Experten für ein Setup mit neun Monitoren und zwei Matrox Grafikkarten (beispielsweise Personen von der Firma Matrox) fehlten. Soll tatsächlich mit DirectX gearbeitet werden, so muss das konkrete Setup sowie die Performance mit DirectX nochmals genauer abgeklärt werden. </w:t>
      </w:r>
    </w:p>
    <w:p w:rsidR="00E462E1" w:rsidRDefault="00E462E1" w:rsidP="00E462E1">
      <w:r>
        <w:t>Die Videowall-Applikation wird daher, wie ursprünglich geplant, weiter mit WPF entwickelt.</w:t>
      </w:r>
    </w:p>
    <w:p w:rsidR="000E59F6" w:rsidRDefault="000E59F6">
      <w:bookmarkStart w:id="678" w:name="_Ref327017208"/>
      <w:r>
        <w:br w:type="page"/>
      </w:r>
    </w:p>
    <w:p w:rsidR="00E462E1" w:rsidRDefault="00E462E1" w:rsidP="00E462E1">
      <w:pPr>
        <w:pStyle w:val="Heading5"/>
      </w:pPr>
      <w:bookmarkStart w:id="679" w:name="_Ref327466556"/>
      <w:bookmarkStart w:id="680" w:name="_Ref327466557"/>
      <w:bookmarkStart w:id="681" w:name="_Ref327466558"/>
      <w:bookmarkStart w:id="682" w:name="_Ref327466559"/>
      <w:bookmarkStart w:id="683" w:name="_Ref327466560"/>
      <w:bookmarkStart w:id="684" w:name="_Ref327466561"/>
      <w:bookmarkStart w:id="685" w:name="_Toc327467799"/>
      <w:r>
        <w:lastRenderedPageBreak/>
        <w:t>Tests auf abgeänderter Testhardware mit einer Grafikkarte und acht Monitoren</w:t>
      </w:r>
      <w:bookmarkEnd w:id="678"/>
      <w:bookmarkEnd w:id="679"/>
      <w:bookmarkEnd w:id="680"/>
      <w:bookmarkEnd w:id="681"/>
      <w:bookmarkEnd w:id="682"/>
      <w:bookmarkEnd w:id="683"/>
      <w:bookmarkEnd w:id="684"/>
      <w:bookmarkEnd w:id="685"/>
    </w:p>
    <w:p w:rsidR="00E462E1" w:rsidRDefault="00E462E1" w:rsidP="00E462E1">
      <w:r>
        <w:t>Am 18.05.2012 testete das Team, ob die Performance von WPF- oder DirectX-Applikationen gesteigert werden kann, wenn die Videowall aus nur acht Monitoren bestehen würde. Dazu wurde die  Grafikkarte mit den zwei Anschlüssen</w:t>
      </w:r>
      <w:r w:rsidR="00CE14EA">
        <w:t xml:space="preserve"> </w:t>
      </w:r>
      <w:r>
        <w:t>(Matrox M9128, siehe Kapitel</w:t>
      </w:r>
      <w:r w:rsidR="00CE14EA">
        <w:t xml:space="preserve"> </w:t>
      </w:r>
      <w:r w:rsidR="00CE14EA">
        <w:fldChar w:fldCharType="begin"/>
      </w:r>
      <w:r w:rsidR="00CE14EA">
        <w:instrText xml:space="preserve"> REF _Ref327465863 \r \h </w:instrText>
      </w:r>
      <w:r w:rsidR="00CE14EA">
        <w:fldChar w:fldCharType="separate"/>
      </w:r>
      <w:r w:rsidR="000E6CF3">
        <w:t>V.7.3.2</w:t>
      </w:r>
      <w:r w:rsidR="00CE14EA">
        <w:fldChar w:fldCharType="end"/>
      </w:r>
      <w:r w:rsidR="00CE14EA">
        <w:t xml:space="preserve"> </w:t>
      </w:r>
      <w:r w:rsidR="00CE14EA">
        <w:fldChar w:fldCharType="begin"/>
      </w:r>
      <w:r w:rsidR="00CE14EA">
        <w:instrText xml:space="preserve"> REF _Ref327465863 \h </w:instrText>
      </w:r>
      <w:r w:rsidR="00CE14EA">
        <w:fldChar w:fldCharType="separate"/>
      </w:r>
      <w:r w:rsidR="000E6CF3">
        <w:t>Grafikkarten</w:t>
      </w:r>
      <w:r w:rsidR="00CE14EA">
        <w:fldChar w:fldCharType="end"/>
      </w:r>
      <w:r>
        <w:t xml:space="preserve">) aus dem Schulcomputer ausgebaut und nur die andere Grafikkarte mit den acht Anschlüssen verwendet. Die Eignung der 2 x 4 Monitorkonstellation dieses Setups ist im Unterkapitel </w:t>
      </w:r>
      <w:r>
        <w:fldChar w:fldCharType="begin"/>
      </w:r>
      <w:r>
        <w:instrText xml:space="preserve"> REF _Ref325119142 \r \h </w:instrText>
      </w:r>
      <w:r>
        <w:fldChar w:fldCharType="separate"/>
      </w:r>
      <w:r w:rsidR="000E6CF3">
        <w:t>V.7.3.1.4</w:t>
      </w:r>
      <w:r>
        <w:fldChar w:fldCharType="end"/>
      </w:r>
      <w:r>
        <w:t xml:space="preserve"> </w:t>
      </w:r>
      <w:r>
        <w:fldChar w:fldCharType="begin"/>
      </w:r>
      <w:r>
        <w:instrText xml:space="preserve"> REF _Ref325119142 \h </w:instrText>
      </w:r>
      <w:r>
        <w:fldChar w:fldCharType="separate"/>
      </w:r>
      <w:r w:rsidR="000E6CF3">
        <w:t>Variante D: 2 x 4 55“ Monitore</w:t>
      </w:r>
      <w:r>
        <w:fldChar w:fldCharType="end"/>
      </w:r>
      <w:r>
        <w:t xml:space="preserve"> beschrieben.</w:t>
      </w:r>
    </w:p>
    <w:p w:rsidR="00E462E1" w:rsidRDefault="00E462E1" w:rsidP="00E462E1">
      <w:r>
        <w:t xml:space="preserve">Zur Durchführung der Tests wurde zuerst der WDDM Treiber installiert, danach der XDDM Treiber. Beide erlauben das Zusammenführen der zwei auf der Karte befindlichen GPUs zu einer logischen Grafikkarte. Die Erwartung, dass Applikationen flüssiger laufen, da in diesem Setup keine Kommunikation mit einer weiteren Grafikkarte besteht, wurde nicht erfüllt. Das Team stellte zwar fest, dass die DirectX-Applikation ein bisschen </w:t>
      </w:r>
      <w:proofErr w:type="gramStart"/>
      <w:r>
        <w:t>flüssiger</w:t>
      </w:r>
      <w:proofErr w:type="gramEnd"/>
      <w:r>
        <w:t xml:space="preserve"> (ca. 12 FPS) liefen als bei den Tests im Unterkapitel </w:t>
      </w:r>
      <w:r>
        <w:fldChar w:fldCharType="begin"/>
      </w:r>
      <w:r>
        <w:instrText xml:space="preserve"> REF _Ref325119794 \r \h </w:instrText>
      </w:r>
      <w:r>
        <w:fldChar w:fldCharType="separate"/>
      </w:r>
      <w:r w:rsidR="000E6CF3">
        <w:t>V.7.3.3.2</w:t>
      </w:r>
      <w:r>
        <w:fldChar w:fldCharType="end"/>
      </w:r>
      <w:r>
        <w:t xml:space="preserve"> </w:t>
      </w:r>
      <w:r>
        <w:fldChar w:fldCharType="begin"/>
      </w:r>
      <w:r>
        <w:instrText xml:space="preserve"> REF _Ref325119794 \h </w:instrText>
      </w:r>
      <w:r>
        <w:fldChar w:fldCharType="separate"/>
      </w:r>
      <w:r w:rsidR="000E6CF3">
        <w:t>Test mit Direct-Applikationen</w:t>
      </w:r>
      <w:r>
        <w:fldChar w:fldCharType="end"/>
      </w:r>
      <w:r>
        <w:t xml:space="preserve">. Der Unterschied ist aber minim. </w:t>
      </w:r>
    </w:p>
    <w:p w:rsidR="00E462E1" w:rsidRDefault="00E462E1" w:rsidP="00E462E1">
      <w:r>
        <w:t>Die Nutzung von nur einer Grafikkarte bringt dem Test zufolge keine Vorteile.</w:t>
      </w:r>
    </w:p>
    <w:p w:rsidR="00E462E1" w:rsidRDefault="00E462E1" w:rsidP="00E462E1">
      <w:pPr>
        <w:pStyle w:val="Heading5"/>
      </w:pPr>
      <w:bookmarkStart w:id="686" w:name="_Ref325920025"/>
      <w:bookmarkStart w:id="687" w:name="_Toc327467800"/>
      <w:r>
        <w:t>Tests mit verkleinertem Video</w:t>
      </w:r>
      <w:bookmarkEnd w:id="686"/>
      <w:bookmarkEnd w:id="687"/>
    </w:p>
    <w:p w:rsidR="00E462E1" w:rsidRDefault="00E462E1" w:rsidP="00E462E1">
      <w:r>
        <w:t>Nachdem alle bisher durchgeführten Tests zu keiner zufriedenstellenden Lösung geführt hatten, wurde am 24.05.2012 getestet, ob bei voller Auflösung (3 x Full HD) ein Video in einer WPF-Applikation dargestellt werden kann.</w:t>
      </w:r>
    </w:p>
    <w:p w:rsidR="00E462E1" w:rsidRDefault="00E462E1" w:rsidP="000E59F6">
      <w:pPr>
        <w:pStyle w:val="Bild"/>
      </w:pPr>
      <w:r>
        <w:rPr>
          <w:noProof/>
          <w:lang w:eastAsia="de-CH"/>
        </w:rPr>
        <w:drawing>
          <wp:inline distT="0" distB="0" distL="0" distR="0" wp14:anchorId="5A3D719D" wp14:editId="023C7F1D">
            <wp:extent cx="5759450" cy="2063750"/>
            <wp:effectExtent l="0" t="0" r="0" b="0"/>
            <wp:docPr id="364" name="Picture 364" descr="C:\_svn\videowall_svn.elmermx.ch\doc\media\plan\VideoGroess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_svn\videowall_svn.elmermx.ch\doc\media\plan\VideoGroessen.png"/>
                    <pic:cNvPicPr>
                      <a:picLocks noChangeAspect="1" noChangeArrowheads="1"/>
                    </pic:cNvPicPr>
                  </pic:nvPicPr>
                  <pic:blipFill rotWithShape="1">
                    <a:blip r:embed="rId140" cstate="print">
                      <a:extLst>
                        <a:ext uri="{28A0092B-C50C-407E-A947-70E740481C1C}">
                          <a14:useLocalDpi xmlns:a14="http://schemas.microsoft.com/office/drawing/2010/main" val="0"/>
                        </a:ext>
                      </a:extLst>
                    </a:blip>
                    <a:srcRect t="1374" b="9317"/>
                    <a:stretch/>
                  </pic:blipFill>
                  <pic:spPr bwMode="auto">
                    <a:xfrm>
                      <a:off x="0" y="0"/>
                      <a:ext cx="5762625" cy="2064888"/>
                    </a:xfrm>
                    <a:prstGeom prst="rect">
                      <a:avLst/>
                    </a:prstGeom>
                    <a:noFill/>
                    <a:ln>
                      <a:noFill/>
                    </a:ln>
                    <a:extLst>
                      <a:ext uri="{53640926-AAD7-44D8-BBD7-CCE9431645EC}">
                        <a14:shadowObscured xmlns:a14="http://schemas.microsoft.com/office/drawing/2010/main"/>
                      </a:ext>
                    </a:extLst>
                  </pic:spPr>
                </pic:pic>
              </a:graphicData>
            </a:graphic>
          </wp:inline>
        </w:drawing>
      </w:r>
    </w:p>
    <w:p w:rsidR="00E462E1" w:rsidRDefault="00E462E1" w:rsidP="00E462E1">
      <w:pPr>
        <w:pStyle w:val="Caption"/>
      </w:pPr>
      <w:bookmarkStart w:id="688" w:name="_Ref325908781"/>
      <w:bookmarkStart w:id="689" w:name="_Toc327468089"/>
      <w:r>
        <w:t xml:space="preserve">Abbildung </w:t>
      </w:r>
      <w:fldSimple w:instr=" SEQ Abbildung \* ARABIC ">
        <w:r w:rsidR="000E6CF3">
          <w:rPr>
            <w:noProof/>
          </w:rPr>
          <w:t>87</w:t>
        </w:r>
      </w:fldSimple>
      <w:r>
        <w:t xml:space="preserve"> - Variante C 3 x 3 55" </w:t>
      </w:r>
      <w:r w:rsidR="00AC0485">
        <w:t>Monitore</w:t>
      </w:r>
      <w:r>
        <w:t xml:space="preserve"> mit einem 1.5-fach (blau) und 2-fach (gelb) vergrösserten Video</w:t>
      </w:r>
      <w:bookmarkEnd w:id="688"/>
      <w:bookmarkEnd w:id="689"/>
    </w:p>
    <w:p w:rsidR="00E462E1" w:rsidRDefault="00E462E1" w:rsidP="00E462E1">
      <w:r>
        <w:t xml:space="preserve">Ein einzelner Monitor besitzt eine Auflösung von Full HD (1920 x 1080) (siehe </w:t>
      </w:r>
      <w:r>
        <w:fldChar w:fldCharType="begin"/>
      </w:r>
      <w:r>
        <w:instrText xml:space="preserve"> REF _Ref325908781 \h </w:instrText>
      </w:r>
      <w:r>
        <w:fldChar w:fldCharType="separate"/>
      </w:r>
      <w:r w:rsidR="000E6CF3">
        <w:t xml:space="preserve">Abbildung </w:t>
      </w:r>
      <w:r w:rsidR="000E6CF3">
        <w:rPr>
          <w:noProof/>
        </w:rPr>
        <w:t>87</w:t>
      </w:r>
      <w:r w:rsidR="000E6CF3">
        <w:t xml:space="preserve"> - Variante C 3 x 3 55" Monitore mit einem 1.5-fach (blau) und 2-fach (gelb) vergrösserten Video</w:t>
      </w:r>
      <w:r>
        <w:fldChar w:fldCharType="end"/>
      </w:r>
      <w:r>
        <w:t>). Die blaue resp. gelbe Fläche zeigt die Grösse, die ein WPF-Video mit 1.5-facher resp. 2-facher Vergrösserung  hätte.</w:t>
      </w:r>
    </w:p>
    <w:p w:rsidR="00E462E1" w:rsidRDefault="00E462E1" w:rsidP="00E462E1">
      <w:r>
        <w:t>Um die optimale Konfiguration für ein Video in Full HD oder mit 1.5-facher resp. 2-facher Vergrösserung zu finden, mussten verschiedene Treibermodelle und Monitormodi der Grafikkarten getestet werden. Optimal heisst, dass beim Abspielen des Videos das Bild nicht ruckelt. Nachfolgend eine Zusammenfassung der Resultate:</w:t>
      </w:r>
    </w:p>
    <w:tbl>
      <w:tblPr>
        <w:tblStyle w:val="MediumShading1-Accent1"/>
        <w:tblW w:w="0" w:type="auto"/>
        <w:tblLook w:val="04A0" w:firstRow="1" w:lastRow="0" w:firstColumn="1" w:lastColumn="0" w:noHBand="0" w:noVBand="1"/>
      </w:tblPr>
      <w:tblGrid>
        <w:gridCol w:w="612"/>
        <w:gridCol w:w="1004"/>
        <w:gridCol w:w="1469"/>
        <w:gridCol w:w="1843"/>
        <w:gridCol w:w="1417"/>
        <w:gridCol w:w="993"/>
        <w:gridCol w:w="802"/>
        <w:gridCol w:w="190"/>
        <w:gridCol w:w="958"/>
      </w:tblGrid>
      <w:tr w:rsidR="00E462E1" w:rsidRPr="00FB5870" w:rsidTr="00F93041">
        <w:trPr>
          <w:cnfStyle w:val="100000000000" w:firstRow="1" w:lastRow="0" w:firstColumn="0" w:lastColumn="0" w:oddVBand="0" w:evenVBand="0" w:oddHBand="0"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612" w:type="dxa"/>
          </w:tcPr>
          <w:p w:rsidR="00E462E1" w:rsidRPr="00FB5870" w:rsidRDefault="00E462E1" w:rsidP="00F93041">
            <w:r>
              <w:t>#</w:t>
            </w:r>
          </w:p>
        </w:tc>
        <w:tc>
          <w:tcPr>
            <w:tcW w:w="1004" w:type="dxa"/>
            <w:noWrap/>
            <w:hideMark/>
          </w:tcPr>
          <w:p w:rsidR="00E462E1" w:rsidRPr="00FB5870" w:rsidRDefault="00E462E1" w:rsidP="00F93041">
            <w:pPr>
              <w:cnfStyle w:val="100000000000" w:firstRow="1" w:lastRow="0" w:firstColumn="0" w:lastColumn="0" w:oddVBand="0" w:evenVBand="0" w:oddHBand="0" w:evenHBand="0" w:firstRowFirstColumn="0" w:firstRowLastColumn="0" w:lastRowFirstColumn="0" w:lastRowLastColumn="0"/>
            </w:pPr>
            <w:r>
              <w:t xml:space="preserve">Anzahl </w:t>
            </w:r>
            <w:r w:rsidRPr="00FB5870">
              <w:t>Monitore</w:t>
            </w:r>
          </w:p>
        </w:tc>
        <w:tc>
          <w:tcPr>
            <w:tcW w:w="1469" w:type="dxa"/>
            <w:noWrap/>
            <w:hideMark/>
          </w:tcPr>
          <w:p w:rsidR="00E462E1" w:rsidRPr="00FB5870" w:rsidRDefault="00E462E1" w:rsidP="00F93041">
            <w:pPr>
              <w:cnfStyle w:val="100000000000" w:firstRow="1" w:lastRow="0" w:firstColumn="0" w:lastColumn="0" w:oddVBand="0" w:evenVBand="0" w:oddHBand="0" w:evenHBand="0" w:firstRowFirstColumn="0" w:firstRowLastColumn="0" w:lastRowFirstColumn="0" w:lastRowLastColumn="0"/>
            </w:pPr>
            <w:r>
              <w:t>Treiberm</w:t>
            </w:r>
            <w:r w:rsidRPr="00FB5870">
              <w:t>odell</w:t>
            </w:r>
          </w:p>
        </w:tc>
        <w:tc>
          <w:tcPr>
            <w:tcW w:w="1843" w:type="dxa"/>
            <w:noWrap/>
            <w:hideMark/>
          </w:tcPr>
          <w:p w:rsidR="00E462E1" w:rsidRPr="00FB5870" w:rsidRDefault="00E462E1" w:rsidP="00F93041">
            <w:pPr>
              <w:cnfStyle w:val="100000000000" w:firstRow="1" w:lastRow="0" w:firstColumn="0" w:lastColumn="0" w:oddVBand="0" w:evenVBand="0" w:oddHBand="0" w:evenHBand="0" w:firstRowFirstColumn="0" w:firstRowLastColumn="0" w:lastRowFirstColumn="0" w:lastRowLastColumn="0"/>
            </w:pPr>
            <w:r>
              <w:t>Monitorm</w:t>
            </w:r>
            <w:r w:rsidRPr="00FB5870">
              <w:t>odus</w:t>
            </w:r>
          </w:p>
        </w:tc>
        <w:tc>
          <w:tcPr>
            <w:tcW w:w="1417" w:type="dxa"/>
            <w:hideMark/>
          </w:tcPr>
          <w:p w:rsidR="00E462E1" w:rsidRPr="00FB5870" w:rsidRDefault="00E462E1" w:rsidP="00F93041">
            <w:pPr>
              <w:jc w:val="right"/>
              <w:cnfStyle w:val="100000000000" w:firstRow="1" w:lastRow="0" w:firstColumn="0" w:lastColumn="0" w:oddVBand="0" w:evenVBand="0" w:oddHBand="0" w:evenHBand="0" w:firstRowFirstColumn="0" w:firstRowLastColumn="0" w:lastRowFirstColumn="0" w:lastRowLastColumn="0"/>
            </w:pPr>
            <w:r>
              <w:t>Videog</w:t>
            </w:r>
            <w:r w:rsidRPr="00FB5870">
              <w:t>rösse</w:t>
            </w:r>
            <w:r w:rsidRPr="00FB5870">
              <w:br/>
              <w:t>(x*Full</w:t>
            </w:r>
            <w:r>
              <w:t xml:space="preserve"> </w:t>
            </w:r>
            <w:r w:rsidRPr="00FB5870">
              <w:t>HD)</w:t>
            </w:r>
          </w:p>
        </w:tc>
        <w:tc>
          <w:tcPr>
            <w:tcW w:w="993" w:type="dxa"/>
            <w:noWrap/>
            <w:hideMark/>
          </w:tcPr>
          <w:p w:rsidR="00E462E1" w:rsidRPr="00FB5870" w:rsidRDefault="00E462E1" w:rsidP="00F93041">
            <w:pPr>
              <w:jc w:val="center"/>
              <w:cnfStyle w:val="100000000000" w:firstRow="1" w:lastRow="0" w:firstColumn="0" w:lastColumn="0" w:oddVBand="0" w:evenVBand="0" w:oddHBand="0" w:evenHBand="0" w:firstRowFirstColumn="0" w:firstRowLastColumn="0" w:lastRowFirstColumn="0" w:lastRowLastColumn="0"/>
            </w:pPr>
            <w:r w:rsidRPr="00FB5870">
              <w:t>Gut</w:t>
            </w:r>
          </w:p>
        </w:tc>
        <w:tc>
          <w:tcPr>
            <w:tcW w:w="992" w:type="dxa"/>
            <w:gridSpan w:val="2"/>
            <w:noWrap/>
            <w:hideMark/>
          </w:tcPr>
          <w:p w:rsidR="00E462E1" w:rsidRPr="00FB5870" w:rsidRDefault="00E462E1" w:rsidP="00F93041">
            <w:pPr>
              <w:jc w:val="center"/>
              <w:cnfStyle w:val="100000000000" w:firstRow="1" w:lastRow="0" w:firstColumn="0" w:lastColumn="0" w:oddVBand="0" w:evenVBand="0" w:oddHBand="0" w:evenHBand="0" w:firstRowFirstColumn="0" w:firstRowLastColumn="0" w:lastRowFirstColumn="0" w:lastRowLastColumn="0"/>
            </w:pPr>
            <w:r w:rsidRPr="00FB5870">
              <w:t>Knapp</w:t>
            </w:r>
          </w:p>
        </w:tc>
        <w:tc>
          <w:tcPr>
            <w:tcW w:w="958" w:type="dxa"/>
            <w:noWrap/>
            <w:hideMark/>
          </w:tcPr>
          <w:p w:rsidR="00E462E1" w:rsidRPr="00FB5870" w:rsidRDefault="00E462E1" w:rsidP="00F93041">
            <w:pPr>
              <w:jc w:val="center"/>
              <w:cnfStyle w:val="100000000000" w:firstRow="1" w:lastRow="0" w:firstColumn="0" w:lastColumn="0" w:oddVBand="0" w:evenVBand="0" w:oddHBand="0" w:evenHBand="0" w:firstRowFirstColumn="0" w:firstRowLastColumn="0" w:lastRowFirstColumn="0" w:lastRowLastColumn="0"/>
            </w:pPr>
            <w:r>
              <w:t>Schlecht</w:t>
            </w:r>
          </w:p>
        </w:tc>
      </w:tr>
      <w:tr w:rsidR="00E462E1" w:rsidRPr="00FB5870"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2" w:type="dxa"/>
          </w:tcPr>
          <w:p w:rsidR="00E462E1" w:rsidRPr="00FB5870" w:rsidRDefault="00E462E1" w:rsidP="00F93041">
            <w:r>
              <w:t>1</w:t>
            </w:r>
          </w:p>
        </w:tc>
        <w:tc>
          <w:tcPr>
            <w:tcW w:w="1004" w:type="dxa"/>
            <w:noWrap/>
            <w:hideMark/>
          </w:tcPr>
          <w:p w:rsidR="00E462E1" w:rsidRPr="00FB5870" w:rsidRDefault="00E462E1" w:rsidP="00F93041">
            <w:pPr>
              <w:cnfStyle w:val="000000100000" w:firstRow="0" w:lastRow="0" w:firstColumn="0" w:lastColumn="0" w:oddVBand="0" w:evenVBand="0" w:oddHBand="1" w:evenHBand="0" w:firstRowFirstColumn="0" w:firstRowLastColumn="0" w:lastRowFirstColumn="0" w:lastRowLastColumn="0"/>
            </w:pPr>
            <w:r w:rsidRPr="00FB5870">
              <w:t>8</w:t>
            </w:r>
          </w:p>
        </w:tc>
        <w:tc>
          <w:tcPr>
            <w:tcW w:w="1469" w:type="dxa"/>
            <w:noWrap/>
            <w:hideMark/>
          </w:tcPr>
          <w:p w:rsidR="00E462E1" w:rsidRPr="00FB5870" w:rsidRDefault="00E462E1" w:rsidP="00F93041">
            <w:pPr>
              <w:cnfStyle w:val="000000100000" w:firstRow="0" w:lastRow="0" w:firstColumn="0" w:lastColumn="0" w:oddVBand="0" w:evenVBand="0" w:oddHBand="1" w:evenHBand="0" w:firstRowFirstColumn="0" w:firstRowLastColumn="0" w:lastRowFirstColumn="0" w:lastRowLastColumn="0"/>
            </w:pPr>
            <w:r w:rsidRPr="00FB5870">
              <w:t>WDDM</w:t>
            </w:r>
          </w:p>
        </w:tc>
        <w:tc>
          <w:tcPr>
            <w:tcW w:w="1843" w:type="dxa"/>
            <w:noWrap/>
            <w:hideMark/>
          </w:tcPr>
          <w:p w:rsidR="00E462E1" w:rsidRPr="00FB5870" w:rsidRDefault="00E462E1" w:rsidP="00F93041">
            <w:pPr>
              <w:cnfStyle w:val="000000100000" w:firstRow="0" w:lastRow="0" w:firstColumn="0" w:lastColumn="0" w:oddVBand="0" w:evenVBand="0" w:oddHBand="1" w:evenHBand="0" w:firstRowFirstColumn="0" w:firstRowLastColumn="0" w:lastRowFirstColumn="0" w:lastRowLastColumn="0"/>
            </w:pPr>
            <w:r w:rsidRPr="00FB5870">
              <w:t>Independent</w:t>
            </w:r>
          </w:p>
        </w:tc>
        <w:tc>
          <w:tcPr>
            <w:tcW w:w="1417" w:type="dxa"/>
            <w:noWrap/>
            <w:hideMark/>
          </w:tcPr>
          <w:p w:rsidR="00E462E1" w:rsidRPr="00FB5870" w:rsidRDefault="00E462E1" w:rsidP="00F93041">
            <w:pPr>
              <w:jc w:val="right"/>
              <w:cnfStyle w:val="000000100000" w:firstRow="0" w:lastRow="0" w:firstColumn="0" w:lastColumn="0" w:oddVBand="0" w:evenVBand="0" w:oddHBand="1" w:evenHBand="0" w:firstRowFirstColumn="0" w:firstRowLastColumn="0" w:lastRowFirstColumn="0" w:lastRowLastColumn="0"/>
            </w:pPr>
            <w:r w:rsidRPr="00FB5870">
              <w:t>1.5</w:t>
            </w:r>
          </w:p>
        </w:tc>
        <w:tc>
          <w:tcPr>
            <w:tcW w:w="993" w:type="dxa"/>
            <w:noWrap/>
            <w:hideMark/>
          </w:tcPr>
          <w:p w:rsidR="00E462E1" w:rsidRPr="00FB5870" w:rsidRDefault="00E462E1" w:rsidP="00F93041">
            <w:pPr>
              <w:jc w:val="center"/>
              <w:cnfStyle w:val="000000100000" w:firstRow="0" w:lastRow="0" w:firstColumn="0" w:lastColumn="0" w:oddVBand="0" w:evenVBand="0" w:oddHBand="1" w:evenHBand="0" w:firstRowFirstColumn="0" w:firstRowLastColumn="0" w:lastRowFirstColumn="0" w:lastRowLastColumn="0"/>
            </w:pPr>
          </w:p>
        </w:tc>
        <w:tc>
          <w:tcPr>
            <w:tcW w:w="802" w:type="dxa"/>
            <w:noWrap/>
            <w:hideMark/>
          </w:tcPr>
          <w:p w:rsidR="00E462E1" w:rsidRPr="00FB5870" w:rsidRDefault="00E462E1" w:rsidP="00F93041">
            <w:pPr>
              <w:jc w:val="center"/>
              <w:cnfStyle w:val="000000100000" w:firstRow="0" w:lastRow="0" w:firstColumn="0" w:lastColumn="0" w:oddVBand="0" w:evenVBand="0" w:oddHBand="1" w:evenHBand="0" w:firstRowFirstColumn="0" w:firstRowLastColumn="0" w:lastRowFirstColumn="0" w:lastRowLastColumn="0"/>
            </w:pPr>
          </w:p>
        </w:tc>
        <w:tc>
          <w:tcPr>
            <w:tcW w:w="1148" w:type="dxa"/>
            <w:gridSpan w:val="2"/>
            <w:noWrap/>
            <w:hideMark/>
          </w:tcPr>
          <w:p w:rsidR="00E462E1" w:rsidRPr="00FB5870" w:rsidRDefault="00E462E1" w:rsidP="00F93041">
            <w:pPr>
              <w:jc w:val="center"/>
              <w:cnfStyle w:val="000000100000" w:firstRow="0" w:lastRow="0" w:firstColumn="0" w:lastColumn="0" w:oddVBand="0" w:evenVBand="0" w:oddHBand="1" w:evenHBand="0" w:firstRowFirstColumn="0" w:firstRowLastColumn="0" w:lastRowFirstColumn="0" w:lastRowLastColumn="0"/>
            </w:pPr>
            <w:r w:rsidRPr="00FB5870">
              <w:t>x</w:t>
            </w:r>
          </w:p>
        </w:tc>
      </w:tr>
      <w:tr w:rsidR="00E462E1" w:rsidRPr="00FB5870"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2" w:type="dxa"/>
          </w:tcPr>
          <w:p w:rsidR="00E462E1" w:rsidRPr="00FB5870" w:rsidRDefault="00E462E1" w:rsidP="00F93041">
            <w:r>
              <w:t>2</w:t>
            </w:r>
          </w:p>
        </w:tc>
        <w:tc>
          <w:tcPr>
            <w:tcW w:w="1004" w:type="dxa"/>
            <w:noWrap/>
            <w:hideMark/>
          </w:tcPr>
          <w:p w:rsidR="00E462E1" w:rsidRPr="00FB5870" w:rsidRDefault="00E462E1" w:rsidP="00F93041">
            <w:pPr>
              <w:cnfStyle w:val="000000010000" w:firstRow="0" w:lastRow="0" w:firstColumn="0" w:lastColumn="0" w:oddVBand="0" w:evenVBand="0" w:oddHBand="0" w:evenHBand="1" w:firstRowFirstColumn="0" w:firstRowLastColumn="0" w:lastRowFirstColumn="0" w:lastRowLastColumn="0"/>
            </w:pPr>
            <w:r w:rsidRPr="00FB5870">
              <w:t> </w:t>
            </w:r>
          </w:p>
        </w:tc>
        <w:tc>
          <w:tcPr>
            <w:tcW w:w="1469" w:type="dxa"/>
            <w:noWrap/>
            <w:hideMark/>
          </w:tcPr>
          <w:p w:rsidR="00E462E1" w:rsidRPr="00FB5870" w:rsidRDefault="00E462E1" w:rsidP="00F93041">
            <w:pPr>
              <w:cnfStyle w:val="000000010000" w:firstRow="0" w:lastRow="0" w:firstColumn="0" w:lastColumn="0" w:oddVBand="0" w:evenVBand="0" w:oddHBand="0" w:evenHBand="1" w:firstRowFirstColumn="0" w:firstRowLastColumn="0" w:lastRowFirstColumn="0" w:lastRowLastColumn="0"/>
            </w:pPr>
            <w:r w:rsidRPr="00FB5870">
              <w:t> </w:t>
            </w:r>
          </w:p>
        </w:tc>
        <w:tc>
          <w:tcPr>
            <w:tcW w:w="1843" w:type="dxa"/>
            <w:noWrap/>
            <w:hideMark/>
          </w:tcPr>
          <w:p w:rsidR="00E462E1" w:rsidRPr="00FB5870" w:rsidRDefault="00E462E1" w:rsidP="00F93041">
            <w:pPr>
              <w:cnfStyle w:val="000000010000" w:firstRow="0" w:lastRow="0" w:firstColumn="0" w:lastColumn="0" w:oddVBand="0" w:evenVBand="0" w:oddHBand="0" w:evenHBand="1" w:firstRowFirstColumn="0" w:firstRowLastColumn="0" w:lastRowFirstColumn="0" w:lastRowLastColumn="0"/>
            </w:pPr>
            <w:r w:rsidRPr="00FB5870">
              <w:t>Partial stretched</w:t>
            </w:r>
          </w:p>
        </w:tc>
        <w:tc>
          <w:tcPr>
            <w:tcW w:w="1417" w:type="dxa"/>
            <w:noWrap/>
            <w:hideMark/>
          </w:tcPr>
          <w:p w:rsidR="00E462E1" w:rsidRPr="00FB5870" w:rsidRDefault="00E462E1" w:rsidP="00F93041">
            <w:pPr>
              <w:jc w:val="right"/>
              <w:cnfStyle w:val="000000010000" w:firstRow="0" w:lastRow="0" w:firstColumn="0" w:lastColumn="0" w:oddVBand="0" w:evenVBand="0" w:oddHBand="0" w:evenHBand="1" w:firstRowFirstColumn="0" w:firstRowLastColumn="0" w:lastRowFirstColumn="0" w:lastRowLastColumn="0"/>
            </w:pPr>
            <w:r w:rsidRPr="00FB5870">
              <w:t>1.5</w:t>
            </w:r>
          </w:p>
        </w:tc>
        <w:tc>
          <w:tcPr>
            <w:tcW w:w="993" w:type="dxa"/>
            <w:noWrap/>
            <w:hideMark/>
          </w:tcPr>
          <w:p w:rsidR="00E462E1" w:rsidRPr="00FB5870" w:rsidRDefault="00E462E1" w:rsidP="00F93041">
            <w:pPr>
              <w:jc w:val="center"/>
              <w:cnfStyle w:val="000000010000" w:firstRow="0" w:lastRow="0" w:firstColumn="0" w:lastColumn="0" w:oddVBand="0" w:evenVBand="0" w:oddHBand="0" w:evenHBand="1" w:firstRowFirstColumn="0" w:firstRowLastColumn="0" w:lastRowFirstColumn="0" w:lastRowLastColumn="0"/>
            </w:pPr>
          </w:p>
        </w:tc>
        <w:tc>
          <w:tcPr>
            <w:tcW w:w="802" w:type="dxa"/>
            <w:noWrap/>
            <w:hideMark/>
          </w:tcPr>
          <w:p w:rsidR="00E462E1" w:rsidRPr="00FB5870" w:rsidRDefault="00E462E1" w:rsidP="00F93041">
            <w:pPr>
              <w:jc w:val="center"/>
              <w:cnfStyle w:val="000000010000" w:firstRow="0" w:lastRow="0" w:firstColumn="0" w:lastColumn="0" w:oddVBand="0" w:evenVBand="0" w:oddHBand="0" w:evenHBand="1" w:firstRowFirstColumn="0" w:firstRowLastColumn="0" w:lastRowFirstColumn="0" w:lastRowLastColumn="0"/>
            </w:pPr>
          </w:p>
        </w:tc>
        <w:tc>
          <w:tcPr>
            <w:tcW w:w="1148" w:type="dxa"/>
            <w:gridSpan w:val="2"/>
            <w:noWrap/>
            <w:hideMark/>
          </w:tcPr>
          <w:p w:rsidR="00E462E1" w:rsidRPr="00FB5870" w:rsidRDefault="00E462E1" w:rsidP="00F93041">
            <w:pPr>
              <w:jc w:val="center"/>
              <w:cnfStyle w:val="000000010000" w:firstRow="0" w:lastRow="0" w:firstColumn="0" w:lastColumn="0" w:oddVBand="0" w:evenVBand="0" w:oddHBand="0" w:evenHBand="1" w:firstRowFirstColumn="0" w:firstRowLastColumn="0" w:lastRowFirstColumn="0" w:lastRowLastColumn="0"/>
            </w:pPr>
            <w:r w:rsidRPr="00FB5870">
              <w:t>x</w:t>
            </w:r>
          </w:p>
        </w:tc>
      </w:tr>
      <w:tr w:rsidR="00E462E1" w:rsidRPr="00FB5870"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2" w:type="dxa"/>
          </w:tcPr>
          <w:p w:rsidR="00E462E1" w:rsidRPr="00FB5870" w:rsidRDefault="00E462E1" w:rsidP="00F93041">
            <w:r>
              <w:t>3</w:t>
            </w:r>
          </w:p>
        </w:tc>
        <w:tc>
          <w:tcPr>
            <w:tcW w:w="1004" w:type="dxa"/>
            <w:noWrap/>
            <w:hideMark/>
          </w:tcPr>
          <w:p w:rsidR="00E462E1" w:rsidRPr="00FB5870" w:rsidRDefault="00E462E1" w:rsidP="00F93041">
            <w:pPr>
              <w:cnfStyle w:val="000000100000" w:firstRow="0" w:lastRow="0" w:firstColumn="0" w:lastColumn="0" w:oddVBand="0" w:evenVBand="0" w:oddHBand="1" w:evenHBand="0" w:firstRowFirstColumn="0" w:firstRowLastColumn="0" w:lastRowFirstColumn="0" w:lastRowLastColumn="0"/>
            </w:pPr>
            <w:r w:rsidRPr="00FB5870">
              <w:t> </w:t>
            </w:r>
          </w:p>
        </w:tc>
        <w:tc>
          <w:tcPr>
            <w:tcW w:w="1469" w:type="dxa"/>
            <w:noWrap/>
            <w:hideMark/>
          </w:tcPr>
          <w:p w:rsidR="00E462E1" w:rsidRPr="00FB5870" w:rsidRDefault="00E462E1" w:rsidP="00F93041">
            <w:pPr>
              <w:cnfStyle w:val="000000100000" w:firstRow="0" w:lastRow="0" w:firstColumn="0" w:lastColumn="0" w:oddVBand="0" w:evenVBand="0" w:oddHBand="1" w:evenHBand="0" w:firstRowFirstColumn="0" w:firstRowLastColumn="0" w:lastRowFirstColumn="0" w:lastRowLastColumn="0"/>
            </w:pPr>
            <w:r w:rsidRPr="00FB5870">
              <w:t> </w:t>
            </w:r>
          </w:p>
        </w:tc>
        <w:tc>
          <w:tcPr>
            <w:tcW w:w="1843" w:type="dxa"/>
            <w:noWrap/>
            <w:hideMark/>
          </w:tcPr>
          <w:p w:rsidR="00E462E1" w:rsidRPr="00FB5870" w:rsidRDefault="00E462E1" w:rsidP="00F93041">
            <w:pPr>
              <w:cnfStyle w:val="000000100000" w:firstRow="0" w:lastRow="0" w:firstColumn="0" w:lastColumn="0" w:oddVBand="0" w:evenVBand="0" w:oddHBand="1" w:evenHBand="0" w:firstRowFirstColumn="0" w:firstRowLastColumn="0" w:lastRowFirstColumn="0" w:lastRowLastColumn="0"/>
            </w:pPr>
            <w:r w:rsidRPr="00FB5870">
              <w:t>Join</w:t>
            </w:r>
            <w:r>
              <w:t>e</w:t>
            </w:r>
            <w:r w:rsidRPr="00FB5870">
              <w:t>d &amp; stretched</w:t>
            </w:r>
          </w:p>
        </w:tc>
        <w:tc>
          <w:tcPr>
            <w:tcW w:w="1417" w:type="dxa"/>
            <w:noWrap/>
            <w:hideMark/>
          </w:tcPr>
          <w:p w:rsidR="00E462E1" w:rsidRPr="00FB5870" w:rsidRDefault="00E462E1" w:rsidP="00F93041">
            <w:pPr>
              <w:jc w:val="right"/>
              <w:cnfStyle w:val="000000100000" w:firstRow="0" w:lastRow="0" w:firstColumn="0" w:lastColumn="0" w:oddVBand="0" w:evenVBand="0" w:oddHBand="1" w:evenHBand="0" w:firstRowFirstColumn="0" w:firstRowLastColumn="0" w:lastRowFirstColumn="0" w:lastRowLastColumn="0"/>
            </w:pPr>
            <w:r w:rsidRPr="00FB5870">
              <w:t>1.5</w:t>
            </w:r>
          </w:p>
        </w:tc>
        <w:tc>
          <w:tcPr>
            <w:tcW w:w="993" w:type="dxa"/>
            <w:noWrap/>
            <w:hideMark/>
          </w:tcPr>
          <w:p w:rsidR="00E462E1" w:rsidRPr="00FB5870" w:rsidRDefault="00E462E1" w:rsidP="00F93041">
            <w:pPr>
              <w:jc w:val="center"/>
              <w:cnfStyle w:val="000000100000" w:firstRow="0" w:lastRow="0" w:firstColumn="0" w:lastColumn="0" w:oddVBand="0" w:evenVBand="0" w:oddHBand="1" w:evenHBand="0" w:firstRowFirstColumn="0" w:firstRowLastColumn="0" w:lastRowFirstColumn="0" w:lastRowLastColumn="0"/>
            </w:pPr>
            <w:r w:rsidRPr="00FB5870">
              <w:t>x</w:t>
            </w:r>
          </w:p>
        </w:tc>
        <w:tc>
          <w:tcPr>
            <w:tcW w:w="802" w:type="dxa"/>
            <w:noWrap/>
            <w:hideMark/>
          </w:tcPr>
          <w:p w:rsidR="00E462E1" w:rsidRPr="00FB5870" w:rsidRDefault="00E462E1" w:rsidP="00F93041">
            <w:pPr>
              <w:jc w:val="center"/>
              <w:cnfStyle w:val="000000100000" w:firstRow="0" w:lastRow="0" w:firstColumn="0" w:lastColumn="0" w:oddVBand="0" w:evenVBand="0" w:oddHBand="1" w:evenHBand="0" w:firstRowFirstColumn="0" w:firstRowLastColumn="0" w:lastRowFirstColumn="0" w:lastRowLastColumn="0"/>
            </w:pPr>
          </w:p>
        </w:tc>
        <w:tc>
          <w:tcPr>
            <w:tcW w:w="1148" w:type="dxa"/>
            <w:gridSpan w:val="2"/>
            <w:noWrap/>
            <w:hideMark/>
          </w:tcPr>
          <w:p w:rsidR="00E462E1" w:rsidRPr="00FB5870" w:rsidRDefault="00E462E1" w:rsidP="00F93041">
            <w:pPr>
              <w:jc w:val="center"/>
              <w:cnfStyle w:val="000000100000" w:firstRow="0" w:lastRow="0" w:firstColumn="0" w:lastColumn="0" w:oddVBand="0" w:evenVBand="0" w:oddHBand="1" w:evenHBand="0" w:firstRowFirstColumn="0" w:firstRowLastColumn="0" w:lastRowFirstColumn="0" w:lastRowLastColumn="0"/>
            </w:pPr>
          </w:p>
        </w:tc>
      </w:tr>
      <w:tr w:rsidR="00E462E1" w:rsidRPr="00FB5870"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2" w:type="dxa"/>
          </w:tcPr>
          <w:p w:rsidR="00E462E1" w:rsidRPr="00FB5870" w:rsidRDefault="00E462E1" w:rsidP="00F93041">
            <w:r>
              <w:t>4</w:t>
            </w:r>
          </w:p>
        </w:tc>
        <w:tc>
          <w:tcPr>
            <w:tcW w:w="1004" w:type="dxa"/>
            <w:noWrap/>
            <w:hideMark/>
          </w:tcPr>
          <w:p w:rsidR="00E462E1" w:rsidRPr="00FB5870" w:rsidRDefault="00E462E1" w:rsidP="00F93041">
            <w:pPr>
              <w:cnfStyle w:val="000000010000" w:firstRow="0" w:lastRow="0" w:firstColumn="0" w:lastColumn="0" w:oddVBand="0" w:evenVBand="0" w:oddHBand="0" w:evenHBand="1" w:firstRowFirstColumn="0" w:firstRowLastColumn="0" w:lastRowFirstColumn="0" w:lastRowLastColumn="0"/>
            </w:pPr>
            <w:r w:rsidRPr="00FB5870">
              <w:t> </w:t>
            </w:r>
          </w:p>
        </w:tc>
        <w:tc>
          <w:tcPr>
            <w:tcW w:w="1469" w:type="dxa"/>
            <w:noWrap/>
            <w:hideMark/>
          </w:tcPr>
          <w:p w:rsidR="00E462E1" w:rsidRPr="00FB5870" w:rsidRDefault="00E462E1" w:rsidP="00F93041">
            <w:pPr>
              <w:cnfStyle w:val="000000010000" w:firstRow="0" w:lastRow="0" w:firstColumn="0" w:lastColumn="0" w:oddVBand="0" w:evenVBand="0" w:oddHBand="0" w:evenHBand="1" w:firstRowFirstColumn="0" w:firstRowLastColumn="0" w:lastRowFirstColumn="0" w:lastRowLastColumn="0"/>
            </w:pPr>
            <w:r w:rsidRPr="00FB5870">
              <w:t> </w:t>
            </w:r>
          </w:p>
        </w:tc>
        <w:tc>
          <w:tcPr>
            <w:tcW w:w="1843" w:type="dxa"/>
            <w:noWrap/>
            <w:hideMark/>
          </w:tcPr>
          <w:p w:rsidR="00E462E1" w:rsidRPr="00FB5870" w:rsidRDefault="00E462E1" w:rsidP="00F93041">
            <w:pPr>
              <w:cnfStyle w:val="000000010000" w:firstRow="0" w:lastRow="0" w:firstColumn="0" w:lastColumn="0" w:oddVBand="0" w:evenVBand="0" w:oddHBand="0" w:evenHBand="1" w:firstRowFirstColumn="0" w:firstRowLastColumn="0" w:lastRowFirstColumn="0" w:lastRowLastColumn="0"/>
            </w:pPr>
            <w:r w:rsidRPr="00FB5870">
              <w:t>Join</w:t>
            </w:r>
            <w:r>
              <w:t>e</w:t>
            </w:r>
            <w:r w:rsidRPr="00FB5870">
              <w:t>d &amp; stretched</w:t>
            </w:r>
          </w:p>
        </w:tc>
        <w:tc>
          <w:tcPr>
            <w:tcW w:w="1417" w:type="dxa"/>
            <w:noWrap/>
            <w:hideMark/>
          </w:tcPr>
          <w:p w:rsidR="00E462E1" w:rsidRPr="00FB5870" w:rsidRDefault="00E462E1" w:rsidP="00F93041">
            <w:pPr>
              <w:jc w:val="right"/>
              <w:cnfStyle w:val="000000010000" w:firstRow="0" w:lastRow="0" w:firstColumn="0" w:lastColumn="0" w:oddVBand="0" w:evenVBand="0" w:oddHBand="0" w:evenHBand="1" w:firstRowFirstColumn="0" w:firstRowLastColumn="0" w:lastRowFirstColumn="0" w:lastRowLastColumn="0"/>
            </w:pPr>
            <w:r w:rsidRPr="00FB5870">
              <w:t>2</w:t>
            </w:r>
          </w:p>
        </w:tc>
        <w:tc>
          <w:tcPr>
            <w:tcW w:w="993" w:type="dxa"/>
            <w:noWrap/>
            <w:hideMark/>
          </w:tcPr>
          <w:p w:rsidR="00E462E1" w:rsidRPr="00FB5870" w:rsidRDefault="00E462E1" w:rsidP="00F93041">
            <w:pPr>
              <w:jc w:val="center"/>
              <w:cnfStyle w:val="000000010000" w:firstRow="0" w:lastRow="0" w:firstColumn="0" w:lastColumn="0" w:oddVBand="0" w:evenVBand="0" w:oddHBand="0" w:evenHBand="1" w:firstRowFirstColumn="0" w:firstRowLastColumn="0" w:lastRowFirstColumn="0" w:lastRowLastColumn="0"/>
            </w:pPr>
          </w:p>
        </w:tc>
        <w:tc>
          <w:tcPr>
            <w:tcW w:w="802" w:type="dxa"/>
            <w:noWrap/>
            <w:hideMark/>
          </w:tcPr>
          <w:p w:rsidR="00E462E1" w:rsidRPr="00FB5870" w:rsidRDefault="00E462E1" w:rsidP="00F93041">
            <w:pPr>
              <w:jc w:val="center"/>
              <w:cnfStyle w:val="000000010000" w:firstRow="0" w:lastRow="0" w:firstColumn="0" w:lastColumn="0" w:oddVBand="0" w:evenVBand="0" w:oddHBand="0" w:evenHBand="1" w:firstRowFirstColumn="0" w:firstRowLastColumn="0" w:lastRowFirstColumn="0" w:lastRowLastColumn="0"/>
            </w:pPr>
            <w:r w:rsidRPr="00FB5870">
              <w:t>x</w:t>
            </w:r>
          </w:p>
        </w:tc>
        <w:tc>
          <w:tcPr>
            <w:tcW w:w="1148" w:type="dxa"/>
            <w:gridSpan w:val="2"/>
            <w:noWrap/>
            <w:hideMark/>
          </w:tcPr>
          <w:p w:rsidR="00E462E1" w:rsidRPr="00FB5870" w:rsidRDefault="00E462E1" w:rsidP="00F93041">
            <w:pPr>
              <w:jc w:val="center"/>
              <w:cnfStyle w:val="000000010000" w:firstRow="0" w:lastRow="0" w:firstColumn="0" w:lastColumn="0" w:oddVBand="0" w:evenVBand="0" w:oddHBand="0" w:evenHBand="1" w:firstRowFirstColumn="0" w:firstRowLastColumn="0" w:lastRowFirstColumn="0" w:lastRowLastColumn="0"/>
            </w:pPr>
          </w:p>
        </w:tc>
      </w:tr>
      <w:tr w:rsidR="00E462E1" w:rsidRPr="00FB5870"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2" w:type="dxa"/>
          </w:tcPr>
          <w:p w:rsidR="00E462E1" w:rsidRPr="00FB5870" w:rsidRDefault="00E462E1" w:rsidP="00F93041">
            <w:r>
              <w:t>5</w:t>
            </w:r>
          </w:p>
        </w:tc>
        <w:tc>
          <w:tcPr>
            <w:tcW w:w="1004" w:type="dxa"/>
            <w:noWrap/>
            <w:hideMark/>
          </w:tcPr>
          <w:p w:rsidR="00E462E1" w:rsidRPr="00FB5870" w:rsidRDefault="00E462E1" w:rsidP="00F93041">
            <w:pPr>
              <w:cnfStyle w:val="000000100000" w:firstRow="0" w:lastRow="0" w:firstColumn="0" w:lastColumn="0" w:oddVBand="0" w:evenVBand="0" w:oddHBand="1" w:evenHBand="0" w:firstRowFirstColumn="0" w:firstRowLastColumn="0" w:lastRowFirstColumn="0" w:lastRowLastColumn="0"/>
            </w:pPr>
            <w:r w:rsidRPr="00FB5870">
              <w:t> </w:t>
            </w:r>
          </w:p>
        </w:tc>
        <w:tc>
          <w:tcPr>
            <w:tcW w:w="1469" w:type="dxa"/>
            <w:noWrap/>
            <w:hideMark/>
          </w:tcPr>
          <w:p w:rsidR="00E462E1" w:rsidRPr="00FB5870" w:rsidRDefault="00E462E1" w:rsidP="00F93041">
            <w:pPr>
              <w:cnfStyle w:val="000000100000" w:firstRow="0" w:lastRow="0" w:firstColumn="0" w:lastColumn="0" w:oddVBand="0" w:evenVBand="0" w:oddHBand="1" w:evenHBand="0" w:firstRowFirstColumn="0" w:firstRowLastColumn="0" w:lastRowFirstColumn="0" w:lastRowLastColumn="0"/>
            </w:pPr>
            <w:r w:rsidRPr="00FB5870">
              <w:t>XDDM</w:t>
            </w:r>
          </w:p>
        </w:tc>
        <w:tc>
          <w:tcPr>
            <w:tcW w:w="1843" w:type="dxa"/>
            <w:noWrap/>
            <w:hideMark/>
          </w:tcPr>
          <w:p w:rsidR="00E462E1" w:rsidRPr="00FB5870" w:rsidRDefault="00E462E1" w:rsidP="00F93041">
            <w:pPr>
              <w:cnfStyle w:val="000000100000" w:firstRow="0" w:lastRow="0" w:firstColumn="0" w:lastColumn="0" w:oddVBand="0" w:evenVBand="0" w:oddHBand="1" w:evenHBand="0" w:firstRowFirstColumn="0" w:firstRowLastColumn="0" w:lastRowFirstColumn="0" w:lastRowLastColumn="0"/>
            </w:pPr>
            <w:r w:rsidRPr="00FB5870">
              <w:t>Independent</w:t>
            </w:r>
          </w:p>
        </w:tc>
        <w:tc>
          <w:tcPr>
            <w:tcW w:w="1417" w:type="dxa"/>
            <w:noWrap/>
            <w:hideMark/>
          </w:tcPr>
          <w:p w:rsidR="00E462E1" w:rsidRPr="00FB5870" w:rsidRDefault="00E462E1" w:rsidP="00F93041">
            <w:pPr>
              <w:jc w:val="right"/>
              <w:cnfStyle w:val="000000100000" w:firstRow="0" w:lastRow="0" w:firstColumn="0" w:lastColumn="0" w:oddVBand="0" w:evenVBand="0" w:oddHBand="1" w:evenHBand="0" w:firstRowFirstColumn="0" w:firstRowLastColumn="0" w:lastRowFirstColumn="0" w:lastRowLastColumn="0"/>
            </w:pPr>
            <w:r w:rsidRPr="00FB5870">
              <w:t>1</w:t>
            </w:r>
          </w:p>
        </w:tc>
        <w:tc>
          <w:tcPr>
            <w:tcW w:w="993" w:type="dxa"/>
            <w:noWrap/>
            <w:hideMark/>
          </w:tcPr>
          <w:p w:rsidR="00E462E1" w:rsidRPr="00FB5870" w:rsidRDefault="00E462E1" w:rsidP="00F93041">
            <w:pPr>
              <w:jc w:val="center"/>
              <w:cnfStyle w:val="000000100000" w:firstRow="0" w:lastRow="0" w:firstColumn="0" w:lastColumn="0" w:oddVBand="0" w:evenVBand="0" w:oddHBand="1" w:evenHBand="0" w:firstRowFirstColumn="0" w:firstRowLastColumn="0" w:lastRowFirstColumn="0" w:lastRowLastColumn="0"/>
            </w:pPr>
          </w:p>
        </w:tc>
        <w:tc>
          <w:tcPr>
            <w:tcW w:w="802" w:type="dxa"/>
            <w:noWrap/>
            <w:hideMark/>
          </w:tcPr>
          <w:p w:rsidR="00E462E1" w:rsidRPr="00FB5870" w:rsidRDefault="00E462E1" w:rsidP="00F93041">
            <w:pPr>
              <w:jc w:val="center"/>
              <w:cnfStyle w:val="000000100000" w:firstRow="0" w:lastRow="0" w:firstColumn="0" w:lastColumn="0" w:oddVBand="0" w:evenVBand="0" w:oddHBand="1" w:evenHBand="0" w:firstRowFirstColumn="0" w:firstRowLastColumn="0" w:lastRowFirstColumn="0" w:lastRowLastColumn="0"/>
            </w:pPr>
            <w:r w:rsidRPr="00FB5870">
              <w:t>x</w:t>
            </w:r>
          </w:p>
        </w:tc>
        <w:tc>
          <w:tcPr>
            <w:tcW w:w="1148" w:type="dxa"/>
            <w:gridSpan w:val="2"/>
            <w:noWrap/>
            <w:hideMark/>
          </w:tcPr>
          <w:p w:rsidR="00E462E1" w:rsidRPr="00FB5870" w:rsidRDefault="00E462E1" w:rsidP="00F93041">
            <w:pPr>
              <w:jc w:val="center"/>
              <w:cnfStyle w:val="000000100000" w:firstRow="0" w:lastRow="0" w:firstColumn="0" w:lastColumn="0" w:oddVBand="0" w:evenVBand="0" w:oddHBand="1" w:evenHBand="0" w:firstRowFirstColumn="0" w:firstRowLastColumn="0" w:lastRowFirstColumn="0" w:lastRowLastColumn="0"/>
            </w:pPr>
          </w:p>
        </w:tc>
      </w:tr>
      <w:tr w:rsidR="00E462E1" w:rsidRPr="00FB5870"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2" w:type="dxa"/>
          </w:tcPr>
          <w:p w:rsidR="00E462E1" w:rsidRPr="00FB5870" w:rsidRDefault="00E462E1" w:rsidP="00F93041">
            <w:r>
              <w:t>6</w:t>
            </w:r>
          </w:p>
        </w:tc>
        <w:tc>
          <w:tcPr>
            <w:tcW w:w="1004" w:type="dxa"/>
            <w:noWrap/>
            <w:hideMark/>
          </w:tcPr>
          <w:p w:rsidR="00E462E1" w:rsidRPr="00FB5870" w:rsidRDefault="00E462E1" w:rsidP="00F93041">
            <w:pPr>
              <w:cnfStyle w:val="000000010000" w:firstRow="0" w:lastRow="0" w:firstColumn="0" w:lastColumn="0" w:oddVBand="0" w:evenVBand="0" w:oddHBand="0" w:evenHBand="1" w:firstRowFirstColumn="0" w:firstRowLastColumn="0" w:lastRowFirstColumn="0" w:lastRowLastColumn="0"/>
            </w:pPr>
            <w:r w:rsidRPr="00FB5870">
              <w:t> </w:t>
            </w:r>
          </w:p>
        </w:tc>
        <w:tc>
          <w:tcPr>
            <w:tcW w:w="1469" w:type="dxa"/>
            <w:noWrap/>
            <w:hideMark/>
          </w:tcPr>
          <w:p w:rsidR="00E462E1" w:rsidRPr="00FB5870" w:rsidRDefault="00E462E1" w:rsidP="00F93041">
            <w:pPr>
              <w:cnfStyle w:val="000000010000" w:firstRow="0" w:lastRow="0" w:firstColumn="0" w:lastColumn="0" w:oddVBand="0" w:evenVBand="0" w:oddHBand="0" w:evenHBand="1" w:firstRowFirstColumn="0" w:firstRowLastColumn="0" w:lastRowFirstColumn="0" w:lastRowLastColumn="0"/>
            </w:pPr>
            <w:r w:rsidRPr="00FB5870">
              <w:t> </w:t>
            </w:r>
          </w:p>
        </w:tc>
        <w:tc>
          <w:tcPr>
            <w:tcW w:w="1843" w:type="dxa"/>
            <w:noWrap/>
            <w:hideMark/>
          </w:tcPr>
          <w:p w:rsidR="00E462E1" w:rsidRPr="00FB5870" w:rsidRDefault="00E462E1" w:rsidP="00F93041">
            <w:pPr>
              <w:cnfStyle w:val="000000010000" w:firstRow="0" w:lastRow="0" w:firstColumn="0" w:lastColumn="0" w:oddVBand="0" w:evenVBand="0" w:oddHBand="0" w:evenHBand="1" w:firstRowFirstColumn="0" w:firstRowLastColumn="0" w:lastRowFirstColumn="0" w:lastRowLastColumn="0"/>
            </w:pPr>
            <w:r w:rsidRPr="00FB5870">
              <w:t>Stretched</w:t>
            </w:r>
          </w:p>
        </w:tc>
        <w:tc>
          <w:tcPr>
            <w:tcW w:w="1417" w:type="dxa"/>
            <w:noWrap/>
            <w:hideMark/>
          </w:tcPr>
          <w:p w:rsidR="00E462E1" w:rsidRPr="00FB5870" w:rsidRDefault="00E462E1" w:rsidP="00F93041">
            <w:pPr>
              <w:jc w:val="right"/>
              <w:cnfStyle w:val="000000010000" w:firstRow="0" w:lastRow="0" w:firstColumn="0" w:lastColumn="0" w:oddVBand="0" w:evenVBand="0" w:oddHBand="0" w:evenHBand="1" w:firstRowFirstColumn="0" w:firstRowLastColumn="0" w:lastRowFirstColumn="0" w:lastRowLastColumn="0"/>
            </w:pPr>
            <w:r w:rsidRPr="00FB5870">
              <w:t>1</w:t>
            </w:r>
          </w:p>
        </w:tc>
        <w:tc>
          <w:tcPr>
            <w:tcW w:w="993" w:type="dxa"/>
            <w:noWrap/>
            <w:hideMark/>
          </w:tcPr>
          <w:p w:rsidR="00E462E1" w:rsidRPr="00FB5870" w:rsidRDefault="00E462E1" w:rsidP="00F93041">
            <w:pPr>
              <w:jc w:val="center"/>
              <w:cnfStyle w:val="000000010000" w:firstRow="0" w:lastRow="0" w:firstColumn="0" w:lastColumn="0" w:oddVBand="0" w:evenVBand="0" w:oddHBand="0" w:evenHBand="1" w:firstRowFirstColumn="0" w:firstRowLastColumn="0" w:lastRowFirstColumn="0" w:lastRowLastColumn="0"/>
            </w:pPr>
            <w:r w:rsidRPr="00FB5870">
              <w:t>x</w:t>
            </w:r>
          </w:p>
        </w:tc>
        <w:tc>
          <w:tcPr>
            <w:tcW w:w="802" w:type="dxa"/>
            <w:noWrap/>
            <w:hideMark/>
          </w:tcPr>
          <w:p w:rsidR="00E462E1" w:rsidRPr="00FB5870" w:rsidRDefault="00E462E1" w:rsidP="00F93041">
            <w:pPr>
              <w:jc w:val="center"/>
              <w:cnfStyle w:val="000000010000" w:firstRow="0" w:lastRow="0" w:firstColumn="0" w:lastColumn="0" w:oddVBand="0" w:evenVBand="0" w:oddHBand="0" w:evenHBand="1" w:firstRowFirstColumn="0" w:firstRowLastColumn="0" w:lastRowFirstColumn="0" w:lastRowLastColumn="0"/>
            </w:pPr>
          </w:p>
        </w:tc>
        <w:tc>
          <w:tcPr>
            <w:tcW w:w="1148" w:type="dxa"/>
            <w:gridSpan w:val="2"/>
            <w:noWrap/>
            <w:hideMark/>
          </w:tcPr>
          <w:p w:rsidR="00E462E1" w:rsidRPr="00FB5870" w:rsidRDefault="00E462E1" w:rsidP="00F93041">
            <w:pPr>
              <w:jc w:val="center"/>
              <w:cnfStyle w:val="000000010000" w:firstRow="0" w:lastRow="0" w:firstColumn="0" w:lastColumn="0" w:oddVBand="0" w:evenVBand="0" w:oddHBand="0" w:evenHBand="1" w:firstRowFirstColumn="0" w:firstRowLastColumn="0" w:lastRowFirstColumn="0" w:lastRowLastColumn="0"/>
            </w:pPr>
          </w:p>
        </w:tc>
      </w:tr>
      <w:tr w:rsidR="00E462E1" w:rsidRPr="00FB5870"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2" w:type="dxa"/>
          </w:tcPr>
          <w:p w:rsidR="00E462E1" w:rsidRPr="00FB5870" w:rsidRDefault="00E462E1" w:rsidP="00F93041">
            <w:r>
              <w:t>7</w:t>
            </w:r>
          </w:p>
        </w:tc>
        <w:tc>
          <w:tcPr>
            <w:tcW w:w="1004" w:type="dxa"/>
            <w:noWrap/>
            <w:hideMark/>
          </w:tcPr>
          <w:p w:rsidR="00E462E1" w:rsidRPr="00FB5870" w:rsidRDefault="00E462E1" w:rsidP="00F93041">
            <w:pPr>
              <w:cnfStyle w:val="000000100000" w:firstRow="0" w:lastRow="0" w:firstColumn="0" w:lastColumn="0" w:oddVBand="0" w:evenVBand="0" w:oddHBand="1" w:evenHBand="0" w:firstRowFirstColumn="0" w:firstRowLastColumn="0" w:lastRowFirstColumn="0" w:lastRowLastColumn="0"/>
            </w:pPr>
            <w:r w:rsidRPr="00FB5870">
              <w:t> </w:t>
            </w:r>
          </w:p>
        </w:tc>
        <w:tc>
          <w:tcPr>
            <w:tcW w:w="1469" w:type="dxa"/>
            <w:noWrap/>
            <w:hideMark/>
          </w:tcPr>
          <w:p w:rsidR="00E462E1" w:rsidRPr="00FB5870" w:rsidRDefault="00E462E1" w:rsidP="00F93041">
            <w:pPr>
              <w:cnfStyle w:val="000000100000" w:firstRow="0" w:lastRow="0" w:firstColumn="0" w:lastColumn="0" w:oddVBand="0" w:evenVBand="0" w:oddHBand="1" w:evenHBand="0" w:firstRowFirstColumn="0" w:firstRowLastColumn="0" w:lastRowFirstColumn="0" w:lastRowLastColumn="0"/>
            </w:pPr>
            <w:r w:rsidRPr="00FB5870">
              <w:t> </w:t>
            </w:r>
          </w:p>
        </w:tc>
        <w:tc>
          <w:tcPr>
            <w:tcW w:w="1843" w:type="dxa"/>
            <w:noWrap/>
            <w:hideMark/>
          </w:tcPr>
          <w:p w:rsidR="00E462E1" w:rsidRPr="00FB5870" w:rsidRDefault="00E462E1" w:rsidP="00F93041">
            <w:pPr>
              <w:cnfStyle w:val="000000100000" w:firstRow="0" w:lastRow="0" w:firstColumn="0" w:lastColumn="0" w:oddVBand="0" w:evenVBand="0" w:oddHBand="1" w:evenHBand="0" w:firstRowFirstColumn="0" w:firstRowLastColumn="0" w:lastRowFirstColumn="0" w:lastRowLastColumn="0"/>
            </w:pPr>
            <w:r w:rsidRPr="00FB5870">
              <w:t>Stretched</w:t>
            </w:r>
          </w:p>
        </w:tc>
        <w:tc>
          <w:tcPr>
            <w:tcW w:w="1417" w:type="dxa"/>
            <w:noWrap/>
            <w:hideMark/>
          </w:tcPr>
          <w:p w:rsidR="00E462E1" w:rsidRPr="00FB5870" w:rsidRDefault="00E462E1" w:rsidP="00F93041">
            <w:pPr>
              <w:jc w:val="right"/>
              <w:cnfStyle w:val="000000100000" w:firstRow="0" w:lastRow="0" w:firstColumn="0" w:lastColumn="0" w:oddVBand="0" w:evenVBand="0" w:oddHBand="1" w:evenHBand="0" w:firstRowFirstColumn="0" w:firstRowLastColumn="0" w:lastRowFirstColumn="0" w:lastRowLastColumn="0"/>
            </w:pPr>
            <w:r w:rsidRPr="00FB5870">
              <w:t>1.5</w:t>
            </w:r>
          </w:p>
        </w:tc>
        <w:tc>
          <w:tcPr>
            <w:tcW w:w="993" w:type="dxa"/>
            <w:noWrap/>
            <w:hideMark/>
          </w:tcPr>
          <w:p w:rsidR="00E462E1" w:rsidRPr="00FB5870" w:rsidRDefault="00E462E1" w:rsidP="00F93041">
            <w:pPr>
              <w:jc w:val="center"/>
              <w:cnfStyle w:val="000000100000" w:firstRow="0" w:lastRow="0" w:firstColumn="0" w:lastColumn="0" w:oddVBand="0" w:evenVBand="0" w:oddHBand="1" w:evenHBand="0" w:firstRowFirstColumn="0" w:firstRowLastColumn="0" w:lastRowFirstColumn="0" w:lastRowLastColumn="0"/>
            </w:pPr>
          </w:p>
        </w:tc>
        <w:tc>
          <w:tcPr>
            <w:tcW w:w="802" w:type="dxa"/>
            <w:noWrap/>
            <w:hideMark/>
          </w:tcPr>
          <w:p w:rsidR="00E462E1" w:rsidRPr="00FB5870" w:rsidRDefault="00E462E1" w:rsidP="00F93041">
            <w:pPr>
              <w:jc w:val="center"/>
              <w:cnfStyle w:val="000000100000" w:firstRow="0" w:lastRow="0" w:firstColumn="0" w:lastColumn="0" w:oddVBand="0" w:evenVBand="0" w:oddHBand="1" w:evenHBand="0" w:firstRowFirstColumn="0" w:firstRowLastColumn="0" w:lastRowFirstColumn="0" w:lastRowLastColumn="0"/>
            </w:pPr>
            <w:r w:rsidRPr="00FB5870">
              <w:t>x</w:t>
            </w:r>
          </w:p>
        </w:tc>
        <w:tc>
          <w:tcPr>
            <w:tcW w:w="1148" w:type="dxa"/>
            <w:gridSpan w:val="2"/>
            <w:noWrap/>
            <w:hideMark/>
          </w:tcPr>
          <w:p w:rsidR="00E462E1" w:rsidRPr="00FB5870" w:rsidRDefault="00E462E1" w:rsidP="00F93041">
            <w:pPr>
              <w:jc w:val="center"/>
              <w:cnfStyle w:val="000000100000" w:firstRow="0" w:lastRow="0" w:firstColumn="0" w:lastColumn="0" w:oddVBand="0" w:evenVBand="0" w:oddHBand="1" w:evenHBand="0" w:firstRowFirstColumn="0" w:firstRowLastColumn="0" w:lastRowFirstColumn="0" w:lastRowLastColumn="0"/>
            </w:pPr>
          </w:p>
        </w:tc>
      </w:tr>
      <w:tr w:rsidR="00E462E1" w:rsidRPr="00FB5870"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2" w:type="dxa"/>
          </w:tcPr>
          <w:p w:rsidR="00E462E1" w:rsidRPr="00FB5870" w:rsidRDefault="00E462E1" w:rsidP="00F93041">
            <w:r>
              <w:t>8</w:t>
            </w:r>
          </w:p>
        </w:tc>
        <w:tc>
          <w:tcPr>
            <w:tcW w:w="1004" w:type="dxa"/>
            <w:noWrap/>
            <w:hideMark/>
          </w:tcPr>
          <w:p w:rsidR="00E462E1" w:rsidRPr="00FB5870" w:rsidRDefault="00E462E1" w:rsidP="00F93041">
            <w:pPr>
              <w:cnfStyle w:val="000000010000" w:firstRow="0" w:lastRow="0" w:firstColumn="0" w:lastColumn="0" w:oddVBand="0" w:evenVBand="0" w:oddHBand="0" w:evenHBand="1" w:firstRowFirstColumn="0" w:firstRowLastColumn="0" w:lastRowFirstColumn="0" w:lastRowLastColumn="0"/>
            </w:pPr>
            <w:r w:rsidRPr="00FB5870">
              <w:t>9</w:t>
            </w:r>
          </w:p>
        </w:tc>
        <w:tc>
          <w:tcPr>
            <w:tcW w:w="1469" w:type="dxa"/>
            <w:noWrap/>
            <w:hideMark/>
          </w:tcPr>
          <w:p w:rsidR="00E462E1" w:rsidRPr="00FB5870" w:rsidRDefault="00E462E1" w:rsidP="00F93041">
            <w:pPr>
              <w:cnfStyle w:val="000000010000" w:firstRow="0" w:lastRow="0" w:firstColumn="0" w:lastColumn="0" w:oddVBand="0" w:evenVBand="0" w:oddHBand="0" w:evenHBand="1" w:firstRowFirstColumn="0" w:firstRowLastColumn="0" w:lastRowFirstColumn="0" w:lastRowLastColumn="0"/>
            </w:pPr>
            <w:r w:rsidRPr="00FB5870">
              <w:t>WDDM</w:t>
            </w:r>
          </w:p>
        </w:tc>
        <w:tc>
          <w:tcPr>
            <w:tcW w:w="1843" w:type="dxa"/>
            <w:noWrap/>
            <w:hideMark/>
          </w:tcPr>
          <w:p w:rsidR="00E462E1" w:rsidRPr="00FB5870" w:rsidRDefault="00E462E1" w:rsidP="00F93041">
            <w:pPr>
              <w:cnfStyle w:val="000000010000" w:firstRow="0" w:lastRow="0" w:firstColumn="0" w:lastColumn="0" w:oddVBand="0" w:evenVBand="0" w:oddHBand="0" w:evenHBand="1" w:firstRowFirstColumn="0" w:firstRowLastColumn="0" w:lastRowFirstColumn="0" w:lastRowLastColumn="0"/>
            </w:pPr>
            <w:r w:rsidRPr="00FB5870">
              <w:t>Independent</w:t>
            </w:r>
          </w:p>
        </w:tc>
        <w:tc>
          <w:tcPr>
            <w:tcW w:w="1417" w:type="dxa"/>
            <w:noWrap/>
            <w:hideMark/>
          </w:tcPr>
          <w:p w:rsidR="00E462E1" w:rsidRPr="00FB5870" w:rsidRDefault="00E462E1" w:rsidP="00F93041">
            <w:pPr>
              <w:jc w:val="right"/>
              <w:cnfStyle w:val="000000010000" w:firstRow="0" w:lastRow="0" w:firstColumn="0" w:lastColumn="0" w:oddVBand="0" w:evenVBand="0" w:oddHBand="0" w:evenHBand="1" w:firstRowFirstColumn="0" w:firstRowLastColumn="0" w:lastRowFirstColumn="0" w:lastRowLastColumn="0"/>
            </w:pPr>
            <w:r w:rsidRPr="00FB5870">
              <w:t>1</w:t>
            </w:r>
          </w:p>
        </w:tc>
        <w:tc>
          <w:tcPr>
            <w:tcW w:w="993" w:type="dxa"/>
            <w:noWrap/>
            <w:hideMark/>
          </w:tcPr>
          <w:p w:rsidR="00E462E1" w:rsidRPr="00FB5870" w:rsidRDefault="00E462E1" w:rsidP="00F93041">
            <w:pPr>
              <w:jc w:val="center"/>
              <w:cnfStyle w:val="000000010000" w:firstRow="0" w:lastRow="0" w:firstColumn="0" w:lastColumn="0" w:oddVBand="0" w:evenVBand="0" w:oddHBand="0" w:evenHBand="1" w:firstRowFirstColumn="0" w:firstRowLastColumn="0" w:lastRowFirstColumn="0" w:lastRowLastColumn="0"/>
            </w:pPr>
          </w:p>
        </w:tc>
        <w:tc>
          <w:tcPr>
            <w:tcW w:w="802" w:type="dxa"/>
            <w:noWrap/>
            <w:hideMark/>
          </w:tcPr>
          <w:p w:rsidR="00E462E1" w:rsidRPr="00FB5870" w:rsidRDefault="00E462E1" w:rsidP="00F93041">
            <w:pPr>
              <w:jc w:val="center"/>
              <w:cnfStyle w:val="000000010000" w:firstRow="0" w:lastRow="0" w:firstColumn="0" w:lastColumn="0" w:oddVBand="0" w:evenVBand="0" w:oddHBand="0" w:evenHBand="1" w:firstRowFirstColumn="0" w:firstRowLastColumn="0" w:lastRowFirstColumn="0" w:lastRowLastColumn="0"/>
            </w:pPr>
          </w:p>
        </w:tc>
        <w:tc>
          <w:tcPr>
            <w:tcW w:w="1148" w:type="dxa"/>
            <w:gridSpan w:val="2"/>
            <w:noWrap/>
            <w:hideMark/>
          </w:tcPr>
          <w:p w:rsidR="00E462E1" w:rsidRPr="00FB5870" w:rsidRDefault="00E462E1" w:rsidP="00F93041">
            <w:pPr>
              <w:jc w:val="center"/>
              <w:cnfStyle w:val="000000010000" w:firstRow="0" w:lastRow="0" w:firstColumn="0" w:lastColumn="0" w:oddVBand="0" w:evenVBand="0" w:oddHBand="0" w:evenHBand="1" w:firstRowFirstColumn="0" w:firstRowLastColumn="0" w:lastRowFirstColumn="0" w:lastRowLastColumn="0"/>
            </w:pPr>
            <w:r w:rsidRPr="00FB5870">
              <w:t>x</w:t>
            </w:r>
          </w:p>
        </w:tc>
      </w:tr>
      <w:tr w:rsidR="00E462E1" w:rsidRPr="00FB5870"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2" w:type="dxa"/>
          </w:tcPr>
          <w:p w:rsidR="00E462E1" w:rsidRPr="00FB5870" w:rsidRDefault="00E462E1" w:rsidP="00F93041">
            <w:r>
              <w:lastRenderedPageBreak/>
              <w:t>9</w:t>
            </w:r>
          </w:p>
        </w:tc>
        <w:tc>
          <w:tcPr>
            <w:tcW w:w="1004" w:type="dxa"/>
            <w:noWrap/>
            <w:hideMark/>
          </w:tcPr>
          <w:p w:rsidR="00E462E1" w:rsidRPr="00FB5870" w:rsidRDefault="00E462E1" w:rsidP="00F93041">
            <w:pPr>
              <w:cnfStyle w:val="000000100000" w:firstRow="0" w:lastRow="0" w:firstColumn="0" w:lastColumn="0" w:oddVBand="0" w:evenVBand="0" w:oddHBand="1" w:evenHBand="0" w:firstRowFirstColumn="0" w:firstRowLastColumn="0" w:lastRowFirstColumn="0" w:lastRowLastColumn="0"/>
            </w:pPr>
            <w:r w:rsidRPr="00FB5870">
              <w:t> </w:t>
            </w:r>
          </w:p>
        </w:tc>
        <w:tc>
          <w:tcPr>
            <w:tcW w:w="1469" w:type="dxa"/>
            <w:noWrap/>
            <w:hideMark/>
          </w:tcPr>
          <w:p w:rsidR="00E462E1" w:rsidRPr="00FB5870" w:rsidRDefault="00E462E1" w:rsidP="00F93041">
            <w:pPr>
              <w:cnfStyle w:val="000000100000" w:firstRow="0" w:lastRow="0" w:firstColumn="0" w:lastColumn="0" w:oddVBand="0" w:evenVBand="0" w:oddHBand="1" w:evenHBand="0" w:firstRowFirstColumn="0" w:firstRowLastColumn="0" w:lastRowFirstColumn="0" w:lastRowLastColumn="0"/>
            </w:pPr>
            <w:r w:rsidRPr="00FB5870">
              <w:t> </w:t>
            </w:r>
          </w:p>
        </w:tc>
        <w:tc>
          <w:tcPr>
            <w:tcW w:w="1843" w:type="dxa"/>
            <w:noWrap/>
            <w:hideMark/>
          </w:tcPr>
          <w:p w:rsidR="00E462E1" w:rsidRPr="00FB5870" w:rsidRDefault="00E462E1" w:rsidP="00F93041">
            <w:pPr>
              <w:cnfStyle w:val="000000100000" w:firstRow="0" w:lastRow="0" w:firstColumn="0" w:lastColumn="0" w:oddVBand="0" w:evenVBand="0" w:oddHBand="1" w:evenHBand="0" w:firstRowFirstColumn="0" w:firstRowLastColumn="0" w:lastRowFirstColumn="0" w:lastRowLastColumn="0"/>
            </w:pPr>
            <w:r w:rsidRPr="00FB5870">
              <w:t>Partial stretched</w:t>
            </w:r>
          </w:p>
        </w:tc>
        <w:tc>
          <w:tcPr>
            <w:tcW w:w="1417" w:type="dxa"/>
            <w:noWrap/>
            <w:hideMark/>
          </w:tcPr>
          <w:p w:rsidR="00E462E1" w:rsidRPr="00FB5870" w:rsidRDefault="00E462E1" w:rsidP="00F93041">
            <w:pPr>
              <w:jc w:val="right"/>
              <w:cnfStyle w:val="000000100000" w:firstRow="0" w:lastRow="0" w:firstColumn="0" w:lastColumn="0" w:oddVBand="0" w:evenVBand="0" w:oddHBand="1" w:evenHBand="0" w:firstRowFirstColumn="0" w:firstRowLastColumn="0" w:lastRowFirstColumn="0" w:lastRowLastColumn="0"/>
            </w:pPr>
            <w:r w:rsidRPr="00FB5870">
              <w:t>1</w:t>
            </w:r>
          </w:p>
        </w:tc>
        <w:tc>
          <w:tcPr>
            <w:tcW w:w="993" w:type="dxa"/>
            <w:noWrap/>
            <w:hideMark/>
          </w:tcPr>
          <w:p w:rsidR="00E462E1" w:rsidRPr="00FB5870" w:rsidRDefault="00E462E1" w:rsidP="00F93041">
            <w:pPr>
              <w:jc w:val="center"/>
              <w:cnfStyle w:val="000000100000" w:firstRow="0" w:lastRow="0" w:firstColumn="0" w:lastColumn="0" w:oddVBand="0" w:evenVBand="0" w:oddHBand="1" w:evenHBand="0" w:firstRowFirstColumn="0" w:firstRowLastColumn="0" w:lastRowFirstColumn="0" w:lastRowLastColumn="0"/>
            </w:pPr>
          </w:p>
        </w:tc>
        <w:tc>
          <w:tcPr>
            <w:tcW w:w="802" w:type="dxa"/>
            <w:noWrap/>
            <w:hideMark/>
          </w:tcPr>
          <w:p w:rsidR="00E462E1" w:rsidRPr="00FB5870" w:rsidRDefault="00E462E1" w:rsidP="00F93041">
            <w:pPr>
              <w:jc w:val="center"/>
              <w:cnfStyle w:val="000000100000" w:firstRow="0" w:lastRow="0" w:firstColumn="0" w:lastColumn="0" w:oddVBand="0" w:evenVBand="0" w:oddHBand="1" w:evenHBand="0" w:firstRowFirstColumn="0" w:firstRowLastColumn="0" w:lastRowFirstColumn="0" w:lastRowLastColumn="0"/>
            </w:pPr>
          </w:p>
        </w:tc>
        <w:tc>
          <w:tcPr>
            <w:tcW w:w="1148" w:type="dxa"/>
            <w:gridSpan w:val="2"/>
            <w:noWrap/>
            <w:hideMark/>
          </w:tcPr>
          <w:p w:rsidR="00E462E1" w:rsidRPr="00FB5870" w:rsidRDefault="00E462E1" w:rsidP="00F93041">
            <w:pPr>
              <w:jc w:val="center"/>
              <w:cnfStyle w:val="000000100000" w:firstRow="0" w:lastRow="0" w:firstColumn="0" w:lastColumn="0" w:oddVBand="0" w:evenVBand="0" w:oddHBand="1" w:evenHBand="0" w:firstRowFirstColumn="0" w:firstRowLastColumn="0" w:lastRowFirstColumn="0" w:lastRowLastColumn="0"/>
            </w:pPr>
            <w:r w:rsidRPr="00FB5870">
              <w:t>x</w:t>
            </w:r>
          </w:p>
        </w:tc>
      </w:tr>
      <w:tr w:rsidR="00E462E1" w:rsidRPr="00FB5870"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2" w:type="dxa"/>
          </w:tcPr>
          <w:p w:rsidR="00E462E1" w:rsidRPr="00FB5870" w:rsidRDefault="00E462E1" w:rsidP="00F93041">
            <w:r>
              <w:t>10</w:t>
            </w:r>
          </w:p>
        </w:tc>
        <w:tc>
          <w:tcPr>
            <w:tcW w:w="1004" w:type="dxa"/>
            <w:noWrap/>
            <w:hideMark/>
          </w:tcPr>
          <w:p w:rsidR="00E462E1" w:rsidRPr="00FB5870" w:rsidRDefault="00E462E1" w:rsidP="00F93041">
            <w:pPr>
              <w:cnfStyle w:val="000000010000" w:firstRow="0" w:lastRow="0" w:firstColumn="0" w:lastColumn="0" w:oddVBand="0" w:evenVBand="0" w:oddHBand="0" w:evenHBand="1" w:firstRowFirstColumn="0" w:firstRowLastColumn="0" w:lastRowFirstColumn="0" w:lastRowLastColumn="0"/>
            </w:pPr>
            <w:r w:rsidRPr="00FB5870">
              <w:t> </w:t>
            </w:r>
          </w:p>
        </w:tc>
        <w:tc>
          <w:tcPr>
            <w:tcW w:w="1469" w:type="dxa"/>
            <w:noWrap/>
            <w:hideMark/>
          </w:tcPr>
          <w:p w:rsidR="00E462E1" w:rsidRPr="00FB5870" w:rsidRDefault="00E462E1" w:rsidP="00F93041">
            <w:pPr>
              <w:cnfStyle w:val="000000010000" w:firstRow="0" w:lastRow="0" w:firstColumn="0" w:lastColumn="0" w:oddVBand="0" w:evenVBand="0" w:oddHBand="0" w:evenHBand="1" w:firstRowFirstColumn="0" w:firstRowLastColumn="0" w:lastRowFirstColumn="0" w:lastRowLastColumn="0"/>
            </w:pPr>
            <w:r w:rsidRPr="00FB5870">
              <w:t> </w:t>
            </w:r>
          </w:p>
        </w:tc>
        <w:tc>
          <w:tcPr>
            <w:tcW w:w="1843" w:type="dxa"/>
            <w:noWrap/>
            <w:hideMark/>
          </w:tcPr>
          <w:p w:rsidR="00E462E1" w:rsidRPr="00FB5870" w:rsidRDefault="00E462E1" w:rsidP="00F93041">
            <w:pPr>
              <w:cnfStyle w:val="000000010000" w:firstRow="0" w:lastRow="0" w:firstColumn="0" w:lastColumn="0" w:oddVBand="0" w:evenVBand="0" w:oddHBand="0" w:evenHBand="1" w:firstRowFirstColumn="0" w:firstRowLastColumn="0" w:lastRowFirstColumn="0" w:lastRowLastColumn="0"/>
            </w:pPr>
            <w:r w:rsidRPr="00FB5870">
              <w:t>Join</w:t>
            </w:r>
            <w:r>
              <w:t>e</w:t>
            </w:r>
            <w:r w:rsidRPr="00FB5870">
              <w:t>d &amp; partial stretched</w:t>
            </w:r>
          </w:p>
        </w:tc>
        <w:tc>
          <w:tcPr>
            <w:tcW w:w="1417" w:type="dxa"/>
            <w:noWrap/>
            <w:hideMark/>
          </w:tcPr>
          <w:p w:rsidR="00E462E1" w:rsidRPr="00FB5870" w:rsidRDefault="00E462E1" w:rsidP="00F93041">
            <w:pPr>
              <w:jc w:val="right"/>
              <w:cnfStyle w:val="000000010000" w:firstRow="0" w:lastRow="0" w:firstColumn="0" w:lastColumn="0" w:oddVBand="0" w:evenVBand="0" w:oddHBand="0" w:evenHBand="1" w:firstRowFirstColumn="0" w:firstRowLastColumn="0" w:lastRowFirstColumn="0" w:lastRowLastColumn="0"/>
            </w:pPr>
            <w:r w:rsidRPr="00FB5870">
              <w:t>1</w:t>
            </w:r>
          </w:p>
        </w:tc>
        <w:tc>
          <w:tcPr>
            <w:tcW w:w="993" w:type="dxa"/>
            <w:noWrap/>
            <w:hideMark/>
          </w:tcPr>
          <w:p w:rsidR="00E462E1" w:rsidRPr="00FB5870" w:rsidRDefault="00E462E1" w:rsidP="00F93041">
            <w:pPr>
              <w:jc w:val="center"/>
              <w:cnfStyle w:val="000000010000" w:firstRow="0" w:lastRow="0" w:firstColumn="0" w:lastColumn="0" w:oddVBand="0" w:evenVBand="0" w:oddHBand="0" w:evenHBand="1" w:firstRowFirstColumn="0" w:firstRowLastColumn="0" w:lastRowFirstColumn="0" w:lastRowLastColumn="0"/>
            </w:pPr>
          </w:p>
        </w:tc>
        <w:tc>
          <w:tcPr>
            <w:tcW w:w="802" w:type="dxa"/>
            <w:noWrap/>
            <w:hideMark/>
          </w:tcPr>
          <w:p w:rsidR="00E462E1" w:rsidRPr="00FB5870" w:rsidRDefault="00E462E1" w:rsidP="00F93041">
            <w:pPr>
              <w:jc w:val="center"/>
              <w:cnfStyle w:val="000000010000" w:firstRow="0" w:lastRow="0" w:firstColumn="0" w:lastColumn="0" w:oddVBand="0" w:evenVBand="0" w:oddHBand="0" w:evenHBand="1" w:firstRowFirstColumn="0" w:firstRowLastColumn="0" w:lastRowFirstColumn="0" w:lastRowLastColumn="0"/>
            </w:pPr>
          </w:p>
        </w:tc>
        <w:tc>
          <w:tcPr>
            <w:tcW w:w="1148" w:type="dxa"/>
            <w:gridSpan w:val="2"/>
            <w:noWrap/>
            <w:hideMark/>
          </w:tcPr>
          <w:p w:rsidR="00E462E1" w:rsidRPr="00FB5870" w:rsidRDefault="00E462E1" w:rsidP="00F93041">
            <w:pPr>
              <w:jc w:val="center"/>
              <w:cnfStyle w:val="000000010000" w:firstRow="0" w:lastRow="0" w:firstColumn="0" w:lastColumn="0" w:oddVBand="0" w:evenVBand="0" w:oddHBand="0" w:evenHBand="1" w:firstRowFirstColumn="0" w:firstRowLastColumn="0" w:lastRowFirstColumn="0" w:lastRowLastColumn="0"/>
            </w:pPr>
            <w:r w:rsidRPr="00FB5870">
              <w:t>x</w:t>
            </w:r>
          </w:p>
        </w:tc>
      </w:tr>
      <w:tr w:rsidR="00E462E1" w:rsidRPr="00FB5870"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2" w:type="dxa"/>
          </w:tcPr>
          <w:p w:rsidR="00E462E1" w:rsidRPr="00FB5870" w:rsidRDefault="00E462E1" w:rsidP="00F93041">
            <w:r>
              <w:t>11</w:t>
            </w:r>
          </w:p>
        </w:tc>
        <w:tc>
          <w:tcPr>
            <w:tcW w:w="1004" w:type="dxa"/>
            <w:noWrap/>
            <w:hideMark/>
          </w:tcPr>
          <w:p w:rsidR="00E462E1" w:rsidRPr="00FB5870" w:rsidRDefault="00E462E1" w:rsidP="00F93041">
            <w:pPr>
              <w:cnfStyle w:val="000000100000" w:firstRow="0" w:lastRow="0" w:firstColumn="0" w:lastColumn="0" w:oddVBand="0" w:evenVBand="0" w:oddHBand="1" w:evenHBand="0" w:firstRowFirstColumn="0" w:firstRowLastColumn="0" w:lastRowFirstColumn="0" w:lastRowLastColumn="0"/>
            </w:pPr>
            <w:r w:rsidRPr="00FB5870">
              <w:t> </w:t>
            </w:r>
          </w:p>
        </w:tc>
        <w:tc>
          <w:tcPr>
            <w:tcW w:w="1469" w:type="dxa"/>
            <w:noWrap/>
            <w:hideMark/>
          </w:tcPr>
          <w:p w:rsidR="00E462E1" w:rsidRPr="00FB5870" w:rsidRDefault="00E462E1" w:rsidP="00F93041">
            <w:pPr>
              <w:cnfStyle w:val="000000100000" w:firstRow="0" w:lastRow="0" w:firstColumn="0" w:lastColumn="0" w:oddVBand="0" w:evenVBand="0" w:oddHBand="1" w:evenHBand="0" w:firstRowFirstColumn="0" w:firstRowLastColumn="0" w:lastRowFirstColumn="0" w:lastRowLastColumn="0"/>
            </w:pPr>
            <w:r w:rsidRPr="00FB5870">
              <w:t>XDDM</w:t>
            </w:r>
          </w:p>
        </w:tc>
        <w:tc>
          <w:tcPr>
            <w:tcW w:w="1843" w:type="dxa"/>
            <w:noWrap/>
            <w:hideMark/>
          </w:tcPr>
          <w:p w:rsidR="00E462E1" w:rsidRPr="00FB5870" w:rsidRDefault="00E462E1" w:rsidP="00F93041">
            <w:pPr>
              <w:cnfStyle w:val="000000100000" w:firstRow="0" w:lastRow="0" w:firstColumn="0" w:lastColumn="0" w:oddVBand="0" w:evenVBand="0" w:oddHBand="1" w:evenHBand="0" w:firstRowFirstColumn="0" w:firstRowLastColumn="0" w:lastRowFirstColumn="0" w:lastRowLastColumn="0"/>
            </w:pPr>
            <w:r w:rsidRPr="00FB5870">
              <w:t>Independent</w:t>
            </w:r>
          </w:p>
        </w:tc>
        <w:tc>
          <w:tcPr>
            <w:tcW w:w="1417" w:type="dxa"/>
            <w:noWrap/>
            <w:hideMark/>
          </w:tcPr>
          <w:p w:rsidR="00E462E1" w:rsidRPr="00FB5870" w:rsidRDefault="00E462E1" w:rsidP="00F93041">
            <w:pPr>
              <w:jc w:val="right"/>
              <w:cnfStyle w:val="000000100000" w:firstRow="0" w:lastRow="0" w:firstColumn="0" w:lastColumn="0" w:oddVBand="0" w:evenVBand="0" w:oddHBand="1" w:evenHBand="0" w:firstRowFirstColumn="0" w:firstRowLastColumn="0" w:lastRowFirstColumn="0" w:lastRowLastColumn="0"/>
            </w:pPr>
            <w:r w:rsidRPr="00FB5870">
              <w:t>1</w:t>
            </w:r>
          </w:p>
        </w:tc>
        <w:tc>
          <w:tcPr>
            <w:tcW w:w="993" w:type="dxa"/>
            <w:noWrap/>
            <w:hideMark/>
          </w:tcPr>
          <w:p w:rsidR="00E462E1" w:rsidRPr="00FB5870" w:rsidRDefault="00E462E1" w:rsidP="00F93041">
            <w:pPr>
              <w:jc w:val="center"/>
              <w:cnfStyle w:val="000000100000" w:firstRow="0" w:lastRow="0" w:firstColumn="0" w:lastColumn="0" w:oddVBand="0" w:evenVBand="0" w:oddHBand="1" w:evenHBand="0" w:firstRowFirstColumn="0" w:firstRowLastColumn="0" w:lastRowFirstColumn="0" w:lastRowLastColumn="0"/>
            </w:pPr>
          </w:p>
        </w:tc>
        <w:tc>
          <w:tcPr>
            <w:tcW w:w="802" w:type="dxa"/>
            <w:noWrap/>
            <w:hideMark/>
          </w:tcPr>
          <w:p w:rsidR="00E462E1" w:rsidRPr="00FB5870" w:rsidRDefault="00E462E1" w:rsidP="00F93041">
            <w:pPr>
              <w:jc w:val="center"/>
              <w:cnfStyle w:val="000000100000" w:firstRow="0" w:lastRow="0" w:firstColumn="0" w:lastColumn="0" w:oddVBand="0" w:evenVBand="0" w:oddHBand="1" w:evenHBand="0" w:firstRowFirstColumn="0" w:firstRowLastColumn="0" w:lastRowFirstColumn="0" w:lastRowLastColumn="0"/>
            </w:pPr>
          </w:p>
        </w:tc>
        <w:tc>
          <w:tcPr>
            <w:tcW w:w="1148" w:type="dxa"/>
            <w:gridSpan w:val="2"/>
            <w:noWrap/>
            <w:hideMark/>
          </w:tcPr>
          <w:p w:rsidR="00E462E1" w:rsidRPr="00FB5870" w:rsidRDefault="00E462E1" w:rsidP="00F93041">
            <w:pPr>
              <w:jc w:val="center"/>
              <w:cnfStyle w:val="000000100000" w:firstRow="0" w:lastRow="0" w:firstColumn="0" w:lastColumn="0" w:oddVBand="0" w:evenVBand="0" w:oddHBand="1" w:evenHBand="0" w:firstRowFirstColumn="0" w:firstRowLastColumn="0" w:lastRowFirstColumn="0" w:lastRowLastColumn="0"/>
            </w:pPr>
            <w:r w:rsidRPr="00FB5870">
              <w:t>x</w:t>
            </w:r>
          </w:p>
        </w:tc>
      </w:tr>
      <w:tr w:rsidR="00E462E1" w:rsidRPr="00FB5870"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2" w:type="dxa"/>
          </w:tcPr>
          <w:p w:rsidR="00E462E1" w:rsidRPr="00FB5870" w:rsidRDefault="00E462E1" w:rsidP="00F93041">
            <w:r>
              <w:t>12</w:t>
            </w:r>
          </w:p>
        </w:tc>
        <w:tc>
          <w:tcPr>
            <w:tcW w:w="1004" w:type="dxa"/>
            <w:noWrap/>
            <w:hideMark/>
          </w:tcPr>
          <w:p w:rsidR="00E462E1" w:rsidRPr="00FB5870" w:rsidRDefault="00E462E1" w:rsidP="00F93041">
            <w:pPr>
              <w:cnfStyle w:val="000000010000" w:firstRow="0" w:lastRow="0" w:firstColumn="0" w:lastColumn="0" w:oddVBand="0" w:evenVBand="0" w:oddHBand="0" w:evenHBand="1" w:firstRowFirstColumn="0" w:firstRowLastColumn="0" w:lastRowFirstColumn="0" w:lastRowLastColumn="0"/>
            </w:pPr>
            <w:r w:rsidRPr="00FB5870">
              <w:t> </w:t>
            </w:r>
          </w:p>
        </w:tc>
        <w:tc>
          <w:tcPr>
            <w:tcW w:w="1469" w:type="dxa"/>
            <w:noWrap/>
            <w:hideMark/>
          </w:tcPr>
          <w:p w:rsidR="00E462E1" w:rsidRPr="00FB5870" w:rsidRDefault="00E462E1" w:rsidP="00F93041">
            <w:pPr>
              <w:cnfStyle w:val="000000010000" w:firstRow="0" w:lastRow="0" w:firstColumn="0" w:lastColumn="0" w:oddVBand="0" w:evenVBand="0" w:oddHBand="0" w:evenHBand="1" w:firstRowFirstColumn="0" w:firstRowLastColumn="0" w:lastRowFirstColumn="0" w:lastRowLastColumn="0"/>
            </w:pPr>
            <w:r w:rsidRPr="00FB5870">
              <w:t> </w:t>
            </w:r>
          </w:p>
        </w:tc>
        <w:tc>
          <w:tcPr>
            <w:tcW w:w="1843" w:type="dxa"/>
            <w:noWrap/>
            <w:hideMark/>
          </w:tcPr>
          <w:p w:rsidR="00E462E1" w:rsidRPr="00FB5870" w:rsidRDefault="00E462E1" w:rsidP="00F93041">
            <w:pPr>
              <w:cnfStyle w:val="000000010000" w:firstRow="0" w:lastRow="0" w:firstColumn="0" w:lastColumn="0" w:oddVBand="0" w:evenVBand="0" w:oddHBand="0" w:evenHBand="1" w:firstRowFirstColumn="0" w:firstRowLastColumn="0" w:lastRowFirstColumn="0" w:lastRowLastColumn="0"/>
            </w:pPr>
            <w:r w:rsidRPr="00FB5870">
              <w:t>Stretched</w:t>
            </w:r>
          </w:p>
        </w:tc>
        <w:tc>
          <w:tcPr>
            <w:tcW w:w="1417" w:type="dxa"/>
            <w:noWrap/>
            <w:hideMark/>
          </w:tcPr>
          <w:p w:rsidR="00E462E1" w:rsidRPr="00FB5870" w:rsidRDefault="00E462E1" w:rsidP="00F93041">
            <w:pPr>
              <w:jc w:val="right"/>
              <w:cnfStyle w:val="000000010000" w:firstRow="0" w:lastRow="0" w:firstColumn="0" w:lastColumn="0" w:oddVBand="0" w:evenVBand="0" w:oddHBand="0" w:evenHBand="1" w:firstRowFirstColumn="0" w:firstRowLastColumn="0" w:lastRowFirstColumn="0" w:lastRowLastColumn="0"/>
            </w:pPr>
            <w:r w:rsidRPr="00FB5870">
              <w:t>1.5</w:t>
            </w:r>
          </w:p>
        </w:tc>
        <w:tc>
          <w:tcPr>
            <w:tcW w:w="993" w:type="dxa"/>
            <w:noWrap/>
            <w:hideMark/>
          </w:tcPr>
          <w:p w:rsidR="00E462E1" w:rsidRPr="00FB5870" w:rsidRDefault="00E462E1" w:rsidP="00F93041">
            <w:pPr>
              <w:jc w:val="center"/>
              <w:cnfStyle w:val="000000010000" w:firstRow="0" w:lastRow="0" w:firstColumn="0" w:lastColumn="0" w:oddVBand="0" w:evenVBand="0" w:oddHBand="0" w:evenHBand="1" w:firstRowFirstColumn="0" w:firstRowLastColumn="0" w:lastRowFirstColumn="0" w:lastRowLastColumn="0"/>
            </w:pPr>
            <w:r w:rsidRPr="00FB5870">
              <w:t>x</w:t>
            </w:r>
          </w:p>
        </w:tc>
        <w:tc>
          <w:tcPr>
            <w:tcW w:w="802" w:type="dxa"/>
            <w:noWrap/>
            <w:hideMark/>
          </w:tcPr>
          <w:p w:rsidR="00E462E1" w:rsidRPr="00FB5870" w:rsidRDefault="00E462E1" w:rsidP="00F93041">
            <w:pPr>
              <w:jc w:val="center"/>
              <w:cnfStyle w:val="000000010000" w:firstRow="0" w:lastRow="0" w:firstColumn="0" w:lastColumn="0" w:oddVBand="0" w:evenVBand="0" w:oddHBand="0" w:evenHBand="1" w:firstRowFirstColumn="0" w:firstRowLastColumn="0" w:lastRowFirstColumn="0" w:lastRowLastColumn="0"/>
            </w:pPr>
          </w:p>
        </w:tc>
        <w:tc>
          <w:tcPr>
            <w:tcW w:w="1148" w:type="dxa"/>
            <w:gridSpan w:val="2"/>
            <w:noWrap/>
            <w:hideMark/>
          </w:tcPr>
          <w:p w:rsidR="00E462E1" w:rsidRPr="00FB5870" w:rsidRDefault="00E462E1" w:rsidP="00F93041">
            <w:pPr>
              <w:jc w:val="center"/>
              <w:cnfStyle w:val="000000010000" w:firstRow="0" w:lastRow="0" w:firstColumn="0" w:lastColumn="0" w:oddVBand="0" w:evenVBand="0" w:oddHBand="0" w:evenHBand="1" w:firstRowFirstColumn="0" w:firstRowLastColumn="0" w:lastRowFirstColumn="0" w:lastRowLastColumn="0"/>
            </w:pPr>
          </w:p>
        </w:tc>
      </w:tr>
      <w:tr w:rsidR="00E462E1" w:rsidRPr="00FB5870"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2" w:type="dxa"/>
          </w:tcPr>
          <w:p w:rsidR="00E462E1" w:rsidRPr="00FB5870" w:rsidRDefault="00E462E1" w:rsidP="00F93041">
            <w:r>
              <w:t>13</w:t>
            </w:r>
          </w:p>
        </w:tc>
        <w:tc>
          <w:tcPr>
            <w:tcW w:w="1004" w:type="dxa"/>
            <w:noWrap/>
            <w:hideMark/>
          </w:tcPr>
          <w:p w:rsidR="00E462E1" w:rsidRPr="00FB5870" w:rsidRDefault="00E462E1" w:rsidP="00F93041">
            <w:pPr>
              <w:cnfStyle w:val="000000100000" w:firstRow="0" w:lastRow="0" w:firstColumn="0" w:lastColumn="0" w:oddVBand="0" w:evenVBand="0" w:oddHBand="1" w:evenHBand="0" w:firstRowFirstColumn="0" w:firstRowLastColumn="0" w:lastRowFirstColumn="0" w:lastRowLastColumn="0"/>
            </w:pPr>
            <w:r w:rsidRPr="00FB5870">
              <w:t> </w:t>
            </w:r>
          </w:p>
        </w:tc>
        <w:tc>
          <w:tcPr>
            <w:tcW w:w="1469" w:type="dxa"/>
            <w:noWrap/>
            <w:hideMark/>
          </w:tcPr>
          <w:p w:rsidR="00E462E1" w:rsidRPr="00FB5870" w:rsidRDefault="00E462E1" w:rsidP="00F93041">
            <w:pPr>
              <w:cnfStyle w:val="000000100000" w:firstRow="0" w:lastRow="0" w:firstColumn="0" w:lastColumn="0" w:oddVBand="0" w:evenVBand="0" w:oddHBand="1" w:evenHBand="0" w:firstRowFirstColumn="0" w:firstRowLastColumn="0" w:lastRowFirstColumn="0" w:lastRowLastColumn="0"/>
            </w:pPr>
            <w:r w:rsidRPr="00FB5870">
              <w:t> </w:t>
            </w:r>
          </w:p>
        </w:tc>
        <w:tc>
          <w:tcPr>
            <w:tcW w:w="1843" w:type="dxa"/>
            <w:noWrap/>
            <w:hideMark/>
          </w:tcPr>
          <w:p w:rsidR="00E462E1" w:rsidRPr="00FB5870" w:rsidRDefault="00E462E1" w:rsidP="00F93041">
            <w:pPr>
              <w:cnfStyle w:val="000000100000" w:firstRow="0" w:lastRow="0" w:firstColumn="0" w:lastColumn="0" w:oddVBand="0" w:evenVBand="0" w:oddHBand="1" w:evenHBand="0" w:firstRowFirstColumn="0" w:firstRowLastColumn="0" w:lastRowFirstColumn="0" w:lastRowLastColumn="0"/>
            </w:pPr>
            <w:r w:rsidRPr="00FB5870">
              <w:t>Stretched</w:t>
            </w:r>
          </w:p>
        </w:tc>
        <w:tc>
          <w:tcPr>
            <w:tcW w:w="1417" w:type="dxa"/>
            <w:noWrap/>
            <w:hideMark/>
          </w:tcPr>
          <w:p w:rsidR="00E462E1" w:rsidRPr="00FB5870" w:rsidRDefault="00E462E1" w:rsidP="00F93041">
            <w:pPr>
              <w:jc w:val="right"/>
              <w:cnfStyle w:val="000000100000" w:firstRow="0" w:lastRow="0" w:firstColumn="0" w:lastColumn="0" w:oddVBand="0" w:evenVBand="0" w:oddHBand="1" w:evenHBand="0" w:firstRowFirstColumn="0" w:firstRowLastColumn="0" w:lastRowFirstColumn="0" w:lastRowLastColumn="0"/>
            </w:pPr>
            <w:r w:rsidRPr="00FB5870">
              <w:t>2</w:t>
            </w:r>
          </w:p>
        </w:tc>
        <w:tc>
          <w:tcPr>
            <w:tcW w:w="993" w:type="dxa"/>
            <w:noWrap/>
            <w:hideMark/>
          </w:tcPr>
          <w:p w:rsidR="00E462E1" w:rsidRPr="00FB5870" w:rsidRDefault="00E462E1" w:rsidP="00F93041">
            <w:pPr>
              <w:jc w:val="center"/>
              <w:cnfStyle w:val="000000100000" w:firstRow="0" w:lastRow="0" w:firstColumn="0" w:lastColumn="0" w:oddVBand="0" w:evenVBand="0" w:oddHBand="1" w:evenHBand="0" w:firstRowFirstColumn="0" w:firstRowLastColumn="0" w:lastRowFirstColumn="0" w:lastRowLastColumn="0"/>
            </w:pPr>
          </w:p>
        </w:tc>
        <w:tc>
          <w:tcPr>
            <w:tcW w:w="802" w:type="dxa"/>
            <w:noWrap/>
            <w:hideMark/>
          </w:tcPr>
          <w:p w:rsidR="00E462E1" w:rsidRPr="00FB5870" w:rsidRDefault="00E462E1" w:rsidP="00F93041">
            <w:pPr>
              <w:jc w:val="center"/>
              <w:cnfStyle w:val="000000100000" w:firstRow="0" w:lastRow="0" w:firstColumn="0" w:lastColumn="0" w:oddVBand="0" w:evenVBand="0" w:oddHBand="1" w:evenHBand="0" w:firstRowFirstColumn="0" w:firstRowLastColumn="0" w:lastRowFirstColumn="0" w:lastRowLastColumn="0"/>
            </w:pPr>
            <w:r w:rsidRPr="00FB5870">
              <w:t>x</w:t>
            </w:r>
          </w:p>
        </w:tc>
        <w:tc>
          <w:tcPr>
            <w:tcW w:w="1148" w:type="dxa"/>
            <w:gridSpan w:val="2"/>
            <w:noWrap/>
            <w:hideMark/>
          </w:tcPr>
          <w:p w:rsidR="00E462E1" w:rsidRPr="00FB5870" w:rsidRDefault="00E462E1" w:rsidP="00F93041">
            <w:pPr>
              <w:keepNext/>
              <w:jc w:val="center"/>
              <w:cnfStyle w:val="000000100000" w:firstRow="0" w:lastRow="0" w:firstColumn="0" w:lastColumn="0" w:oddVBand="0" w:evenVBand="0" w:oddHBand="1" w:evenHBand="0" w:firstRowFirstColumn="0" w:firstRowLastColumn="0" w:lastRowFirstColumn="0" w:lastRowLastColumn="0"/>
            </w:pPr>
          </w:p>
        </w:tc>
      </w:tr>
    </w:tbl>
    <w:p w:rsidR="00E462E1" w:rsidRPr="005F21E1" w:rsidRDefault="00E462E1" w:rsidP="00E462E1">
      <w:pPr>
        <w:pStyle w:val="Caption"/>
        <w:rPr>
          <w:lang w:val="en-US"/>
        </w:rPr>
      </w:pPr>
      <w:bookmarkStart w:id="690" w:name="_Ref325707189"/>
      <w:bookmarkStart w:id="691" w:name="_Toc327468170"/>
      <w:r w:rsidRPr="005F21E1">
        <w:rPr>
          <w:lang w:val="en-US"/>
        </w:rPr>
        <w:t xml:space="preserve">Tabelle </w:t>
      </w:r>
      <w:r>
        <w:fldChar w:fldCharType="begin"/>
      </w:r>
      <w:r w:rsidRPr="005F21E1">
        <w:rPr>
          <w:lang w:val="en-US"/>
        </w:rPr>
        <w:instrText xml:space="preserve"> SEQ Tabelle \* ARABIC </w:instrText>
      </w:r>
      <w:r>
        <w:fldChar w:fldCharType="separate"/>
      </w:r>
      <w:r w:rsidR="000E6CF3">
        <w:rPr>
          <w:noProof/>
          <w:lang w:val="en-US"/>
        </w:rPr>
        <w:t>19</w:t>
      </w:r>
      <w:r>
        <w:rPr>
          <w:noProof/>
        </w:rPr>
        <w:fldChar w:fldCharType="end"/>
      </w:r>
      <w:r w:rsidRPr="005F21E1">
        <w:rPr>
          <w:lang w:val="en-US"/>
        </w:rPr>
        <w:t xml:space="preserve"> - Video Performance Test Resultate</w:t>
      </w:r>
      <w:bookmarkEnd w:id="690"/>
      <w:bookmarkEnd w:id="691"/>
    </w:p>
    <w:p w:rsidR="00E462E1" w:rsidRDefault="00E462E1" w:rsidP="00E462E1">
      <w:r>
        <w:t>Empfehlungen aus den Testresultaten:</w:t>
      </w:r>
    </w:p>
    <w:p w:rsidR="00E462E1" w:rsidRDefault="00E462E1" w:rsidP="00FC1D38">
      <w:pPr>
        <w:pStyle w:val="ListParagraph"/>
        <w:numPr>
          <w:ilvl w:val="0"/>
          <w:numId w:val="39"/>
        </w:numPr>
      </w:pPr>
      <w:r>
        <w:t xml:space="preserve">Der Test #12 (siehe </w:t>
      </w:r>
      <w:r>
        <w:fldChar w:fldCharType="begin"/>
      </w:r>
      <w:r>
        <w:instrText xml:space="preserve"> REF _Ref325707189 \h </w:instrText>
      </w:r>
      <w:r>
        <w:fldChar w:fldCharType="separate"/>
      </w:r>
      <w:r w:rsidR="000E6CF3" w:rsidRPr="000E6CF3">
        <w:t xml:space="preserve">Tabelle </w:t>
      </w:r>
      <w:r w:rsidR="000E6CF3" w:rsidRPr="000E6CF3">
        <w:rPr>
          <w:noProof/>
        </w:rPr>
        <w:t>19</w:t>
      </w:r>
      <w:r w:rsidR="000E6CF3" w:rsidRPr="000E6CF3">
        <w:t xml:space="preserve"> - Video Performance Test Resultate</w:t>
      </w:r>
      <w:r>
        <w:fldChar w:fldCharType="end"/>
      </w:r>
      <w:r>
        <w:t xml:space="preserve">) liefert die beste Performance: 1.5-fache Full HD-Videogrösse, 9 Bildschirme, Treibermodell: XDDM, Modus: stretched. </w:t>
      </w:r>
    </w:p>
    <w:p w:rsidR="00E462E1" w:rsidRDefault="00E462E1" w:rsidP="00FC1D38">
      <w:pPr>
        <w:pStyle w:val="ListParagraph"/>
        <w:numPr>
          <w:ilvl w:val="0"/>
          <w:numId w:val="39"/>
        </w:numPr>
      </w:pPr>
      <w:r>
        <w:t xml:space="preserve">Sollte die Videowall mit dem WDDM Treiber betrieben werden, so wird empfohlen nur 8 Monitore anzuschliessen. Für die Testergebnisse für diese Konfiguration siehe Test #3 in obenstehender Tabelle. </w:t>
      </w:r>
    </w:p>
    <w:p w:rsidR="00E462E1" w:rsidRDefault="00E462E1" w:rsidP="00FC1D38">
      <w:pPr>
        <w:pStyle w:val="ListParagraph"/>
        <w:numPr>
          <w:ilvl w:val="0"/>
          <w:numId w:val="39"/>
        </w:numPr>
      </w:pPr>
      <w:r>
        <w:t>Soll das Video mit 2-facher Vergrösserung abgespielt werden, ist die Konfiguration von Test #13 anzuwenden.</w:t>
      </w:r>
    </w:p>
    <w:p w:rsidR="00E462E1" w:rsidRPr="0097170B" w:rsidRDefault="00E462E1" w:rsidP="00E462E1">
      <w:r w:rsidRPr="0097170B">
        <w:t>Nachfolgend werden die Kategorien der obenstehenden Tabelle</w:t>
      </w:r>
      <w:r>
        <w:t xml:space="preserve"> (siehe </w:t>
      </w:r>
      <w:r>
        <w:fldChar w:fldCharType="begin"/>
      </w:r>
      <w:r>
        <w:instrText xml:space="preserve"> REF _Ref325707189 \h </w:instrText>
      </w:r>
      <w:r>
        <w:fldChar w:fldCharType="separate"/>
      </w:r>
      <w:r w:rsidR="000E6CF3" w:rsidRPr="000E6CF3">
        <w:t xml:space="preserve">Tabelle </w:t>
      </w:r>
      <w:r w:rsidR="000E6CF3" w:rsidRPr="000E6CF3">
        <w:rPr>
          <w:noProof/>
        </w:rPr>
        <w:t>19</w:t>
      </w:r>
      <w:r w:rsidR="000E6CF3" w:rsidRPr="000E6CF3">
        <w:t xml:space="preserve"> - Video Performance Test Resultate</w:t>
      </w:r>
      <w:r>
        <w:fldChar w:fldCharType="end"/>
      </w:r>
      <w:r>
        <w:t>)</w:t>
      </w:r>
      <w:r w:rsidRPr="0097170B">
        <w:t xml:space="preserve"> erläutert.</w:t>
      </w:r>
    </w:p>
    <w:p w:rsidR="00E462E1" w:rsidRDefault="00E462E1" w:rsidP="00E462E1">
      <w:pPr>
        <w:rPr>
          <w:b/>
        </w:rPr>
      </w:pPr>
      <w:r>
        <w:rPr>
          <w:b/>
        </w:rPr>
        <w:t>Allgemein</w:t>
      </w:r>
    </w:p>
    <w:p w:rsidR="00E462E1" w:rsidRPr="00E87F0B" w:rsidRDefault="00E462E1" w:rsidP="00E462E1">
      <w:r>
        <w:t>Alle getesteten Kriterien beeinflussen die Performance. Leider ist die Optimierung der Performance über diese Kriterien kein lineares Problem, weshalb alle Kombinationen ausprobiert werden mussten.</w:t>
      </w:r>
    </w:p>
    <w:p w:rsidR="00E462E1" w:rsidRDefault="00E462E1" w:rsidP="00E462E1">
      <w:pPr>
        <w:rPr>
          <w:b/>
        </w:rPr>
      </w:pPr>
      <w:r>
        <w:rPr>
          <w:b/>
        </w:rPr>
        <w:t>Anzahl Monitore</w:t>
      </w:r>
    </w:p>
    <w:p w:rsidR="00E462E1" w:rsidRPr="008964CB" w:rsidRDefault="00E462E1" w:rsidP="00E462E1">
      <w:r>
        <w:t>Da eine 2 x 4 Konfiguration der Monitore auch möglich ist und diese 8 Bildschirme mit einer einzigen Grafikkarte (siehe Kapitel</w:t>
      </w:r>
      <w:r w:rsidR="001B1942">
        <w:t xml:space="preserve"> </w:t>
      </w:r>
      <w:r w:rsidR="001B1942">
        <w:fldChar w:fldCharType="begin"/>
      </w:r>
      <w:r w:rsidR="001B1942">
        <w:instrText xml:space="preserve"> REF _Ref327465863 \r \h </w:instrText>
      </w:r>
      <w:r w:rsidR="001B1942">
        <w:fldChar w:fldCharType="separate"/>
      </w:r>
      <w:r w:rsidR="000E6CF3">
        <w:t>V.7.3.2</w:t>
      </w:r>
      <w:r w:rsidR="001B1942">
        <w:fldChar w:fldCharType="end"/>
      </w:r>
      <w:r w:rsidR="001B1942">
        <w:t xml:space="preserve"> </w:t>
      </w:r>
      <w:r w:rsidR="001B1942">
        <w:fldChar w:fldCharType="begin"/>
      </w:r>
      <w:r w:rsidR="001B1942">
        <w:instrText xml:space="preserve"> REF _Ref327465863 \h </w:instrText>
      </w:r>
      <w:r w:rsidR="001B1942">
        <w:fldChar w:fldCharType="separate"/>
      </w:r>
      <w:r w:rsidR="000E6CF3">
        <w:t>Grafikkarten</w:t>
      </w:r>
      <w:r w:rsidR="001B1942">
        <w:fldChar w:fldCharType="end"/>
      </w:r>
      <w:r>
        <w:t>) betrieben werden können, wurde diese Konfiguration zusätzlich zur 3 x 3 Monitorkonstellation getestet.</w:t>
      </w:r>
    </w:p>
    <w:p w:rsidR="00E462E1" w:rsidRDefault="00E462E1" w:rsidP="00E462E1">
      <w:pPr>
        <w:rPr>
          <w:b/>
        </w:rPr>
      </w:pPr>
      <w:r>
        <w:rPr>
          <w:b/>
        </w:rPr>
        <w:t>Treibermodell</w:t>
      </w:r>
    </w:p>
    <w:p w:rsidR="00E462E1" w:rsidRDefault="00E462E1" w:rsidP="00E462E1">
      <w:r>
        <w:t xml:space="preserve">Weitere Details zu den Treibermodellen sind in den Unterkapiteln </w:t>
      </w:r>
      <w:r>
        <w:fldChar w:fldCharType="begin"/>
      </w:r>
      <w:r>
        <w:instrText xml:space="preserve"> REF _Ref325646573 \r \h </w:instrText>
      </w:r>
      <w:r>
        <w:fldChar w:fldCharType="separate"/>
      </w:r>
      <w:r w:rsidR="000E6CF3">
        <w:t>V.7.3.3.1.2</w:t>
      </w:r>
      <w:r>
        <w:fldChar w:fldCharType="end"/>
      </w:r>
      <w:r>
        <w:t xml:space="preserve"> </w:t>
      </w:r>
      <w:r>
        <w:fldChar w:fldCharType="begin"/>
      </w:r>
      <w:r>
        <w:instrText xml:space="preserve"> REF _Ref325646573 \h </w:instrText>
      </w:r>
      <w:r>
        <w:fldChar w:fldCharType="separate"/>
      </w:r>
      <w:r w:rsidR="000E6CF3">
        <w:t>WDDM</w:t>
      </w:r>
      <w:r>
        <w:fldChar w:fldCharType="end"/>
      </w:r>
      <w:r>
        <w:t xml:space="preserve"> und </w:t>
      </w:r>
      <w:r>
        <w:fldChar w:fldCharType="begin"/>
      </w:r>
      <w:r>
        <w:instrText xml:space="preserve"> REF _Ref325646585 \r \h </w:instrText>
      </w:r>
      <w:r>
        <w:fldChar w:fldCharType="separate"/>
      </w:r>
      <w:r w:rsidR="000E6CF3">
        <w:t>V.7.3.3.1.3</w:t>
      </w:r>
      <w:r>
        <w:fldChar w:fldCharType="end"/>
      </w:r>
      <w:r>
        <w:t xml:space="preserve"> </w:t>
      </w:r>
      <w:r>
        <w:fldChar w:fldCharType="begin"/>
      </w:r>
      <w:r>
        <w:instrText xml:space="preserve"> REF _Ref325646585 \h </w:instrText>
      </w:r>
      <w:r>
        <w:fldChar w:fldCharType="separate"/>
      </w:r>
      <w:r w:rsidR="000E6CF3">
        <w:t>XDDM</w:t>
      </w:r>
      <w:r>
        <w:fldChar w:fldCharType="end"/>
      </w:r>
      <w:r>
        <w:t xml:space="preserve"> zu finden.</w:t>
      </w:r>
    </w:p>
    <w:p w:rsidR="00E462E1" w:rsidRPr="00C0649B" w:rsidRDefault="00E462E1" w:rsidP="00E462E1">
      <w:pPr>
        <w:rPr>
          <w:b/>
        </w:rPr>
      </w:pPr>
      <w:r>
        <w:rPr>
          <w:b/>
        </w:rPr>
        <w:t>Monitorm</w:t>
      </w:r>
      <w:r w:rsidRPr="00C0649B">
        <w:rPr>
          <w:b/>
        </w:rPr>
        <w:t>odus</w:t>
      </w:r>
    </w:p>
    <w:p w:rsidR="00E462E1" w:rsidRDefault="00E462E1" w:rsidP="00E462E1">
      <w:r>
        <w:t>Es gibt verschiedene Modi um die Monitore zu betreiben. Nicht alle Modi existieren bei beiden Treibern, folgende Varianten sind verfügbar:</w:t>
      </w:r>
    </w:p>
    <w:tbl>
      <w:tblPr>
        <w:tblStyle w:val="TableGrid"/>
        <w:tblW w:w="9212" w:type="dxa"/>
        <w:tblBorders>
          <w:top w:val="none" w:sz="0" w:space="0" w:color="auto"/>
          <w:left w:val="none" w:sz="0" w:space="0" w:color="auto"/>
          <w:bottom w:val="none" w:sz="0" w:space="0" w:color="auto"/>
          <w:right w:val="none" w:sz="0" w:space="0" w:color="auto"/>
          <w:insideV w:val="none" w:sz="0" w:space="0" w:color="auto"/>
        </w:tblBorders>
        <w:tblCellMar>
          <w:bottom w:w="108" w:type="dxa"/>
        </w:tblCellMar>
        <w:tblLook w:val="04A0" w:firstRow="1" w:lastRow="0" w:firstColumn="1" w:lastColumn="0" w:noHBand="0" w:noVBand="1"/>
      </w:tblPr>
      <w:tblGrid>
        <w:gridCol w:w="4606"/>
        <w:gridCol w:w="4606"/>
      </w:tblGrid>
      <w:tr w:rsidR="00E462E1" w:rsidTr="00F93041">
        <w:tc>
          <w:tcPr>
            <w:tcW w:w="4606" w:type="dxa"/>
          </w:tcPr>
          <w:p w:rsidR="00E462E1" w:rsidRDefault="00E462E1" w:rsidP="00F93041">
            <w:r>
              <w:t xml:space="preserve">Treiber WDDM </w:t>
            </w:r>
          </w:p>
          <w:p w:rsidR="00E462E1" w:rsidRDefault="00E462E1" w:rsidP="00FC1D38">
            <w:pPr>
              <w:pStyle w:val="ListParagraph"/>
              <w:numPr>
                <w:ilvl w:val="0"/>
                <w:numId w:val="34"/>
              </w:numPr>
            </w:pPr>
            <w:r>
              <w:t>Independent</w:t>
            </w:r>
          </w:p>
          <w:p w:rsidR="00E462E1" w:rsidRDefault="00E462E1" w:rsidP="00FC1D38">
            <w:pPr>
              <w:pStyle w:val="ListParagraph"/>
              <w:numPr>
                <w:ilvl w:val="0"/>
                <w:numId w:val="34"/>
              </w:numPr>
            </w:pPr>
            <w:r>
              <w:t>Partial stretched</w:t>
            </w:r>
          </w:p>
          <w:p w:rsidR="00E462E1" w:rsidRDefault="00E462E1" w:rsidP="00FC1D38">
            <w:pPr>
              <w:pStyle w:val="ListParagraph"/>
              <w:numPr>
                <w:ilvl w:val="0"/>
                <w:numId w:val="34"/>
              </w:numPr>
            </w:pPr>
            <w:r>
              <w:t>Joined &amp; stretched (für 8 Monitore)</w:t>
            </w:r>
          </w:p>
          <w:p w:rsidR="00E462E1" w:rsidRPr="00252FEF" w:rsidRDefault="00E462E1" w:rsidP="00FC1D38">
            <w:pPr>
              <w:pStyle w:val="ListParagraph"/>
              <w:numPr>
                <w:ilvl w:val="0"/>
                <w:numId w:val="34"/>
              </w:numPr>
              <w:rPr>
                <w:lang w:val="en-US"/>
              </w:rPr>
            </w:pPr>
            <w:r w:rsidRPr="00252FEF">
              <w:rPr>
                <w:lang w:val="en-US"/>
              </w:rPr>
              <w:t>Joined &amp; partial stretched (für 9 Monitore)</w:t>
            </w:r>
          </w:p>
        </w:tc>
        <w:tc>
          <w:tcPr>
            <w:tcW w:w="4606" w:type="dxa"/>
          </w:tcPr>
          <w:p w:rsidR="00E462E1" w:rsidRDefault="00E462E1" w:rsidP="00F93041">
            <w:r>
              <w:t xml:space="preserve">Treiber XDDM </w:t>
            </w:r>
          </w:p>
          <w:p w:rsidR="00E462E1" w:rsidRDefault="00E462E1" w:rsidP="00FC1D38">
            <w:pPr>
              <w:pStyle w:val="ListParagraph"/>
              <w:numPr>
                <w:ilvl w:val="0"/>
                <w:numId w:val="34"/>
              </w:numPr>
            </w:pPr>
            <w:r>
              <w:t>Independent</w:t>
            </w:r>
          </w:p>
          <w:p w:rsidR="00E462E1" w:rsidRDefault="00E462E1" w:rsidP="00FC1D38">
            <w:pPr>
              <w:pStyle w:val="ListParagraph"/>
              <w:numPr>
                <w:ilvl w:val="0"/>
                <w:numId w:val="34"/>
              </w:numPr>
            </w:pPr>
            <w:r>
              <w:t>Stretched</w:t>
            </w:r>
          </w:p>
        </w:tc>
      </w:tr>
    </w:tbl>
    <w:p w:rsidR="00E462E1" w:rsidRDefault="00E462E1" w:rsidP="00E462E1">
      <w:r>
        <w:t>Zur besseren  Veranschaulichung sind die verwendeten Konfigurationen nachfolgend aufgeführt:</w:t>
      </w:r>
    </w:p>
    <w:p w:rsidR="000E59F6" w:rsidRDefault="000E59F6">
      <w:pPr>
        <w:rPr>
          <w:i/>
        </w:rPr>
      </w:pPr>
      <w:r>
        <w:rPr>
          <w:i/>
        </w:rPr>
        <w:br w:type="page"/>
      </w:r>
    </w:p>
    <w:p w:rsidR="00E462E1" w:rsidRPr="009312AE" w:rsidRDefault="00E462E1" w:rsidP="00E462E1">
      <w:pPr>
        <w:rPr>
          <w:i/>
        </w:rPr>
      </w:pPr>
      <w:r w:rsidRPr="009312AE">
        <w:rPr>
          <w:i/>
        </w:rPr>
        <w:lastRenderedPageBreak/>
        <w:t>Independent</w:t>
      </w:r>
    </w:p>
    <w:p w:rsidR="00E462E1" w:rsidRDefault="00E462E1" w:rsidP="00E462E1">
      <w:r>
        <w:t>Alle Monitore sind unabhängig voneinander und werden von Windows als einzelne Monitore erkannt.</w:t>
      </w:r>
    </w:p>
    <w:p w:rsidR="00E462E1" w:rsidRDefault="00E462E1" w:rsidP="000E59F6">
      <w:pPr>
        <w:pStyle w:val="Bild"/>
      </w:pPr>
      <w:r>
        <w:rPr>
          <w:noProof/>
          <w:lang w:eastAsia="de-CH"/>
        </w:rPr>
        <w:drawing>
          <wp:inline distT="0" distB="0" distL="0" distR="0" wp14:anchorId="65E51E4D" wp14:editId="21C8549B">
            <wp:extent cx="5759450" cy="3543300"/>
            <wp:effectExtent l="0" t="0" r="0" b="0"/>
            <wp:docPr id="365" name="Picture 365" descr="C:\_svn\videowall_svn.elmermx.ch\code\miniapps\trunk\VideoWithWPF\independ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_svn\videowall_svn.elmermx.ch\code\miniapps\trunk\VideoWithWPF\independent.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759450" cy="3543300"/>
                    </a:xfrm>
                    <a:prstGeom prst="rect">
                      <a:avLst/>
                    </a:prstGeom>
                    <a:noFill/>
                    <a:ln>
                      <a:noFill/>
                    </a:ln>
                  </pic:spPr>
                </pic:pic>
              </a:graphicData>
            </a:graphic>
          </wp:inline>
        </w:drawing>
      </w:r>
    </w:p>
    <w:p w:rsidR="00E462E1" w:rsidRDefault="00E462E1" w:rsidP="00E462E1">
      <w:pPr>
        <w:pStyle w:val="Caption"/>
      </w:pPr>
      <w:bookmarkStart w:id="692" w:name="_Toc327468090"/>
      <w:r>
        <w:t xml:space="preserve">Abbildung </w:t>
      </w:r>
      <w:fldSimple w:instr=" SEQ Abbildung \* ARABIC ">
        <w:r w:rsidR="000E6CF3">
          <w:rPr>
            <w:noProof/>
          </w:rPr>
          <w:t>88</w:t>
        </w:r>
      </w:fldSimple>
      <w:r>
        <w:t xml:space="preserve"> - Konfiguration "Independent" (XDDM, WDDM)</w:t>
      </w:r>
      <w:bookmarkEnd w:id="692"/>
    </w:p>
    <w:p w:rsidR="00E462E1" w:rsidRPr="009312AE" w:rsidRDefault="00E462E1" w:rsidP="00E462E1">
      <w:pPr>
        <w:rPr>
          <w:i/>
        </w:rPr>
      </w:pPr>
      <w:r w:rsidRPr="009312AE">
        <w:rPr>
          <w:i/>
        </w:rPr>
        <w:t>Stretched</w:t>
      </w:r>
    </w:p>
    <w:p w:rsidR="00E462E1" w:rsidRDefault="00E462E1" w:rsidP="000E59F6">
      <w:r>
        <w:t xml:space="preserve">Verschiedene einzelne Bildschirme werden zu einem grossen virtuellen </w:t>
      </w:r>
      <w:r w:rsidR="000E59F6">
        <w:t>Bildschirm zusammengeschlossen.</w:t>
      </w:r>
    </w:p>
    <w:p w:rsidR="00E462E1" w:rsidRDefault="00E462E1" w:rsidP="000E59F6">
      <w:pPr>
        <w:pStyle w:val="Bild"/>
      </w:pPr>
      <w:r>
        <w:rPr>
          <w:noProof/>
          <w:lang w:eastAsia="de-CH"/>
        </w:rPr>
        <w:drawing>
          <wp:inline distT="0" distB="0" distL="0" distR="0" wp14:anchorId="1D62869E" wp14:editId="67D319BD">
            <wp:extent cx="5759450" cy="3543300"/>
            <wp:effectExtent l="0" t="0" r="0" b="0"/>
            <wp:docPr id="366" name="Picture 366" descr="C:\_svn\videowall_svn.elmermx.ch\code\miniapps\trunk\VideoWithWPF\stretch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_svn\videowall_svn.elmermx.ch\code\miniapps\trunk\VideoWithWPF\stretched.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759450" cy="3543300"/>
                    </a:xfrm>
                    <a:prstGeom prst="rect">
                      <a:avLst/>
                    </a:prstGeom>
                    <a:noFill/>
                    <a:ln>
                      <a:noFill/>
                    </a:ln>
                  </pic:spPr>
                </pic:pic>
              </a:graphicData>
            </a:graphic>
          </wp:inline>
        </w:drawing>
      </w:r>
    </w:p>
    <w:p w:rsidR="00E462E1" w:rsidRPr="00252FEF" w:rsidRDefault="00E462E1" w:rsidP="00E462E1">
      <w:pPr>
        <w:pStyle w:val="Caption"/>
      </w:pPr>
      <w:bookmarkStart w:id="693" w:name="_Toc327468091"/>
      <w:r w:rsidRPr="00252FEF">
        <w:t xml:space="preserve">Abbildung </w:t>
      </w:r>
      <w:r>
        <w:fldChar w:fldCharType="begin"/>
      </w:r>
      <w:r w:rsidRPr="00252FEF">
        <w:instrText xml:space="preserve"> SEQ Abbildung \* ARABIC </w:instrText>
      </w:r>
      <w:r>
        <w:fldChar w:fldCharType="separate"/>
      </w:r>
      <w:r w:rsidR="000E6CF3">
        <w:rPr>
          <w:noProof/>
        </w:rPr>
        <w:t>89</w:t>
      </w:r>
      <w:r>
        <w:fldChar w:fldCharType="end"/>
      </w:r>
      <w:r w:rsidRPr="00252FEF">
        <w:t xml:space="preserve"> - Konfiguration "Stretched" (XDDM)</w:t>
      </w:r>
      <w:bookmarkEnd w:id="693"/>
    </w:p>
    <w:p w:rsidR="000E59F6" w:rsidRDefault="000E59F6">
      <w:pPr>
        <w:rPr>
          <w:i/>
        </w:rPr>
      </w:pPr>
      <w:r>
        <w:rPr>
          <w:i/>
        </w:rPr>
        <w:br w:type="page"/>
      </w:r>
    </w:p>
    <w:p w:rsidR="00E462E1" w:rsidRPr="00AA2135" w:rsidRDefault="00E462E1" w:rsidP="00E462E1">
      <w:pPr>
        <w:rPr>
          <w:i/>
        </w:rPr>
      </w:pPr>
      <w:r w:rsidRPr="00AA2135">
        <w:rPr>
          <w:i/>
        </w:rPr>
        <w:lastRenderedPageBreak/>
        <w:t>Partial stretched</w:t>
      </w:r>
    </w:p>
    <w:p w:rsidR="00E462E1" w:rsidRDefault="00E462E1" w:rsidP="00E462E1">
      <w:r>
        <w:t xml:space="preserve">Da die beiden Grafikkarten </w:t>
      </w:r>
      <w:r w:rsidRPr="00543E51">
        <w:t>M9128</w:t>
      </w:r>
      <w:r>
        <w:t xml:space="preserve"> und M918</w:t>
      </w:r>
      <w:r w:rsidRPr="00543E51">
        <w:t>8</w:t>
      </w:r>
      <w:r w:rsidR="007E1B3E">
        <w:t xml:space="preserve"> </w:t>
      </w:r>
      <w:r>
        <w:t>(siehe Unterkapitel</w:t>
      </w:r>
      <w:r w:rsidR="001B1942">
        <w:t xml:space="preserve"> </w:t>
      </w:r>
      <w:r w:rsidR="001B1942">
        <w:fldChar w:fldCharType="begin"/>
      </w:r>
      <w:r w:rsidR="001B1942">
        <w:instrText xml:space="preserve"> REF _Ref327465863 \r \h </w:instrText>
      </w:r>
      <w:r w:rsidR="001B1942">
        <w:fldChar w:fldCharType="separate"/>
      </w:r>
      <w:r w:rsidR="000E6CF3">
        <w:t>V.7.3.2</w:t>
      </w:r>
      <w:r w:rsidR="001B1942">
        <w:fldChar w:fldCharType="end"/>
      </w:r>
      <w:r w:rsidR="001B1942">
        <w:t xml:space="preserve"> </w:t>
      </w:r>
      <w:r w:rsidR="001B1942">
        <w:fldChar w:fldCharType="begin"/>
      </w:r>
      <w:r w:rsidR="001B1942">
        <w:instrText xml:space="preserve"> REF _Ref327465863 \h </w:instrText>
      </w:r>
      <w:r w:rsidR="001B1942">
        <w:fldChar w:fldCharType="separate"/>
      </w:r>
      <w:r w:rsidR="000E6CF3">
        <w:t>Grafikkarten</w:t>
      </w:r>
      <w:r w:rsidR="001B1942">
        <w:fldChar w:fldCharType="end"/>
      </w:r>
      <w:r>
        <w:t>) unter Verwendung des WDDM-Treibermodells nicht zusammengeschlossen („Joined“) werden können, beschreibt dieser Modus, dass nur die Bildschirme, welche an der gleichen Grafikkarte angeschlossen sind, zu einem grossen virtuellem Bildschirm zusammengeschlossen werden.</w:t>
      </w:r>
    </w:p>
    <w:p w:rsidR="00E462E1" w:rsidRDefault="00E462E1" w:rsidP="000E59F6">
      <w:pPr>
        <w:pStyle w:val="Bild"/>
      </w:pPr>
      <w:r>
        <w:rPr>
          <w:noProof/>
          <w:lang w:eastAsia="de-CH"/>
        </w:rPr>
        <w:drawing>
          <wp:inline distT="0" distB="0" distL="0" distR="0" wp14:anchorId="288F464C" wp14:editId="1B8894E6">
            <wp:extent cx="5759450" cy="3543300"/>
            <wp:effectExtent l="0" t="0" r="0" b="0"/>
            <wp:docPr id="367" name="Picture 367" descr="C:\_svn\videowall_svn.elmermx.ch\code\miniapps\trunk\VideoWithWPF\partial_stretch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_svn\videowall_svn.elmermx.ch\code\miniapps\trunk\VideoWithWPF\partial_stretched.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759450" cy="3543300"/>
                    </a:xfrm>
                    <a:prstGeom prst="rect">
                      <a:avLst/>
                    </a:prstGeom>
                    <a:noFill/>
                    <a:ln>
                      <a:noFill/>
                    </a:ln>
                  </pic:spPr>
                </pic:pic>
              </a:graphicData>
            </a:graphic>
          </wp:inline>
        </w:drawing>
      </w:r>
    </w:p>
    <w:p w:rsidR="00E462E1" w:rsidRPr="00252FEF" w:rsidRDefault="00E462E1" w:rsidP="00E462E1">
      <w:pPr>
        <w:pStyle w:val="Caption"/>
        <w:rPr>
          <w:lang w:val="en-US"/>
        </w:rPr>
      </w:pPr>
      <w:bookmarkStart w:id="694" w:name="_Toc327468092"/>
      <w:r w:rsidRPr="00252FEF">
        <w:rPr>
          <w:lang w:val="en-US"/>
        </w:rPr>
        <w:t xml:space="preserve">Abbildung </w:t>
      </w:r>
      <w:r>
        <w:fldChar w:fldCharType="begin"/>
      </w:r>
      <w:r w:rsidRPr="00252FEF">
        <w:rPr>
          <w:lang w:val="en-US"/>
        </w:rPr>
        <w:instrText xml:space="preserve"> SEQ Abbildung \* ARABIC </w:instrText>
      </w:r>
      <w:r>
        <w:fldChar w:fldCharType="separate"/>
      </w:r>
      <w:r w:rsidR="000E6CF3">
        <w:rPr>
          <w:noProof/>
          <w:lang w:val="en-US"/>
        </w:rPr>
        <w:t>90</w:t>
      </w:r>
      <w:r>
        <w:rPr>
          <w:noProof/>
        </w:rPr>
        <w:fldChar w:fldCharType="end"/>
      </w:r>
      <w:r w:rsidRPr="00252FEF">
        <w:rPr>
          <w:lang w:val="en-US"/>
        </w:rPr>
        <w:t xml:space="preserve"> - Konfiguration "Partial stretched" (WDDM)</w:t>
      </w:r>
      <w:bookmarkEnd w:id="694"/>
    </w:p>
    <w:p w:rsidR="000E59F6" w:rsidRDefault="000E59F6">
      <w:pPr>
        <w:rPr>
          <w:i/>
          <w:lang w:val="en-US"/>
        </w:rPr>
      </w:pPr>
      <w:r>
        <w:rPr>
          <w:i/>
          <w:lang w:val="en-US"/>
        </w:rPr>
        <w:br w:type="page"/>
      </w:r>
    </w:p>
    <w:p w:rsidR="00E462E1" w:rsidRPr="00252FEF" w:rsidRDefault="00E462E1" w:rsidP="00E462E1">
      <w:pPr>
        <w:rPr>
          <w:i/>
          <w:lang w:val="en-US"/>
        </w:rPr>
      </w:pPr>
      <w:r w:rsidRPr="00252FEF">
        <w:rPr>
          <w:i/>
          <w:lang w:val="en-US"/>
        </w:rPr>
        <w:lastRenderedPageBreak/>
        <w:t>Joined &amp; stretched</w:t>
      </w:r>
    </w:p>
    <w:p w:rsidR="00E462E1" w:rsidRDefault="00E462E1" w:rsidP="00E462E1">
      <w:r>
        <w:t>Um einen grossen virtuellen Bildschirm (stretched) mit dem Treibermodell WDDM zu erzeugen, ist es nötig, die GPUs der Grafikkarten zusammenzuschliessen. Dies kann über die Option „Joined“ angegeben werden.</w:t>
      </w:r>
    </w:p>
    <w:p w:rsidR="00E462E1" w:rsidRPr="00AA2135" w:rsidRDefault="00E462E1" w:rsidP="00E462E1">
      <w:r>
        <w:t>Werden nur 8 Monitore verwendet, so wird nur die Grafikkarte mit den 8 Anschlüssen (siehe Matrox M9188 mit 8 Anschlüssen im</w:t>
      </w:r>
      <w:r w:rsidR="00792A34">
        <w:t xml:space="preserve"> (</w:t>
      </w:r>
      <w:r>
        <w:t>Unterkapitel</w:t>
      </w:r>
      <w:r w:rsidR="00792A34">
        <w:t xml:space="preserve"> </w:t>
      </w:r>
      <w:r w:rsidR="00792A34">
        <w:fldChar w:fldCharType="begin"/>
      </w:r>
      <w:r w:rsidR="00792A34">
        <w:instrText xml:space="preserve"> REF _Ref327465863 \r \h </w:instrText>
      </w:r>
      <w:r w:rsidR="00792A34">
        <w:fldChar w:fldCharType="separate"/>
      </w:r>
      <w:r w:rsidR="000E6CF3">
        <w:t>V.7.3.2</w:t>
      </w:r>
      <w:r w:rsidR="00792A34">
        <w:fldChar w:fldCharType="end"/>
      </w:r>
      <w:r w:rsidR="00792A34">
        <w:t xml:space="preserve"> </w:t>
      </w:r>
      <w:r w:rsidR="00792A34">
        <w:fldChar w:fldCharType="begin"/>
      </w:r>
      <w:r w:rsidR="00792A34">
        <w:instrText xml:space="preserve"> REF _Ref327465863 \h </w:instrText>
      </w:r>
      <w:r w:rsidR="00792A34">
        <w:fldChar w:fldCharType="separate"/>
      </w:r>
      <w:r w:rsidR="000E6CF3">
        <w:t>Grafikkarten</w:t>
      </w:r>
      <w:r w:rsidR="00792A34">
        <w:fldChar w:fldCharType="end"/>
      </w:r>
      <w:r>
        <w:t>) benötigt. Daher ist nun ein Zusammenschliessen („Joined“) der zwei auf der gleichen Grafikkarte vorhandenen GPUs möglich.</w:t>
      </w:r>
    </w:p>
    <w:p w:rsidR="00E462E1" w:rsidRDefault="00E462E1" w:rsidP="000E59F6">
      <w:pPr>
        <w:pStyle w:val="Bild"/>
      </w:pPr>
      <w:r>
        <w:rPr>
          <w:noProof/>
          <w:lang w:eastAsia="de-CH"/>
        </w:rPr>
        <w:drawing>
          <wp:inline distT="0" distB="0" distL="0" distR="0" wp14:anchorId="61C4F360" wp14:editId="5BB99013">
            <wp:extent cx="5759450" cy="3543300"/>
            <wp:effectExtent l="0" t="0" r="0" b="0"/>
            <wp:docPr id="431" name="Picture 431" descr="C:\_svn\videowall_svn.elmermx.ch\code\miniapps\trunk\VideoWithWPF\joined_stretch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_svn\videowall_svn.elmermx.ch\code\miniapps\trunk\VideoWithWPF\joined_stretched.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759450" cy="3543300"/>
                    </a:xfrm>
                    <a:prstGeom prst="rect">
                      <a:avLst/>
                    </a:prstGeom>
                    <a:noFill/>
                    <a:ln>
                      <a:noFill/>
                    </a:ln>
                  </pic:spPr>
                </pic:pic>
              </a:graphicData>
            </a:graphic>
          </wp:inline>
        </w:drawing>
      </w:r>
    </w:p>
    <w:p w:rsidR="00E462E1" w:rsidRDefault="00E462E1" w:rsidP="00E462E1">
      <w:pPr>
        <w:pStyle w:val="Caption"/>
        <w:rPr>
          <w:lang w:val="en-US"/>
        </w:rPr>
      </w:pPr>
      <w:bookmarkStart w:id="695" w:name="_Toc327468093"/>
      <w:r w:rsidRPr="00252FEF">
        <w:rPr>
          <w:lang w:val="en-US"/>
        </w:rPr>
        <w:t xml:space="preserve">Abbildung </w:t>
      </w:r>
      <w:r>
        <w:fldChar w:fldCharType="begin"/>
      </w:r>
      <w:r w:rsidRPr="00252FEF">
        <w:rPr>
          <w:lang w:val="en-US"/>
        </w:rPr>
        <w:instrText xml:space="preserve"> SEQ Abbildung \* ARABIC </w:instrText>
      </w:r>
      <w:r>
        <w:fldChar w:fldCharType="separate"/>
      </w:r>
      <w:r w:rsidR="000E6CF3">
        <w:rPr>
          <w:noProof/>
          <w:lang w:val="en-US"/>
        </w:rPr>
        <w:t>91</w:t>
      </w:r>
      <w:r>
        <w:rPr>
          <w:noProof/>
        </w:rPr>
        <w:fldChar w:fldCharType="end"/>
      </w:r>
      <w:r w:rsidRPr="00252FEF">
        <w:rPr>
          <w:lang w:val="en-US"/>
        </w:rPr>
        <w:t xml:space="preserve"> - Konfiguration "Joined &amp; stretched" (WDDM)</w:t>
      </w:r>
      <w:bookmarkEnd w:id="695"/>
    </w:p>
    <w:p w:rsidR="000E59F6" w:rsidRDefault="000E59F6">
      <w:pPr>
        <w:rPr>
          <w:i/>
          <w:lang w:val="en-US"/>
        </w:rPr>
      </w:pPr>
      <w:r>
        <w:rPr>
          <w:i/>
          <w:lang w:val="en-US"/>
        </w:rPr>
        <w:br w:type="page"/>
      </w:r>
    </w:p>
    <w:p w:rsidR="00E462E1" w:rsidRPr="0050405E" w:rsidRDefault="00E462E1" w:rsidP="00E462E1">
      <w:pPr>
        <w:rPr>
          <w:i/>
          <w:lang w:val="en-US"/>
        </w:rPr>
      </w:pPr>
      <w:r w:rsidRPr="0050405E">
        <w:rPr>
          <w:i/>
          <w:lang w:val="en-US"/>
        </w:rPr>
        <w:lastRenderedPageBreak/>
        <w:t>Partial Joined &amp; partial stretched</w:t>
      </w:r>
    </w:p>
    <w:p w:rsidR="00E462E1" w:rsidRPr="002F365E" w:rsidRDefault="00E462E1" w:rsidP="00E462E1">
      <w:r w:rsidRPr="000F796F">
        <w:t xml:space="preserve">Da die GPU der zweiten Grafikkarte </w:t>
      </w:r>
      <w:r>
        <w:t xml:space="preserve">mit 2 Anschlüssen </w:t>
      </w:r>
      <w:r w:rsidRPr="000F796F">
        <w:t>nicht mit den zwei GPUs der ersten Grafikkarte</w:t>
      </w:r>
      <w:r>
        <w:t xml:space="preserve"> mit 8 Anschlüssen</w:t>
      </w:r>
      <w:r w:rsidRPr="000F796F">
        <w:t xml:space="preserve"> zusammengeschlossen (</w:t>
      </w:r>
      <w:r>
        <w:t>„J</w:t>
      </w:r>
      <w:r w:rsidRPr="000F796F">
        <w:t>oined</w:t>
      </w:r>
      <w:r>
        <w:t>“</w:t>
      </w:r>
      <w:r w:rsidRPr="000F796F">
        <w:t xml:space="preserve">) werden </w:t>
      </w:r>
      <w:r>
        <w:t>können, wurde versucht, nur die zwei GPUs der grossen Grafikkarte zusammenzuschliessen (B1, B2, B3, B4, C2, C3) und die zweite Grafikkarte einzeln laufen zu lassen (Monitore A1 und A2). Leider kann der „Joined“-Modus nur dann verwendet werden, wenn der zusammengeschlossene, rosse Screen rechteckig ist. Deshalb konnte der Monitor C1 nicht mit den anderen GPUs der ersten Grafikkarte mit 8 Anschlüssen zusammengeschlossen werden.</w:t>
      </w:r>
    </w:p>
    <w:p w:rsidR="00E462E1" w:rsidRDefault="00E462E1" w:rsidP="000E59F6">
      <w:pPr>
        <w:pStyle w:val="Bild"/>
      </w:pPr>
      <w:r>
        <w:rPr>
          <w:noProof/>
          <w:lang w:eastAsia="de-CH"/>
        </w:rPr>
        <w:drawing>
          <wp:inline distT="0" distB="0" distL="0" distR="0" wp14:anchorId="78D91FCF" wp14:editId="3CA65284">
            <wp:extent cx="5759450" cy="3543300"/>
            <wp:effectExtent l="0" t="0" r="0" b="0"/>
            <wp:docPr id="432" name="Picture 432" descr="C:\_svn\videowall_svn.elmermx.ch\code\miniapps\trunk\VideoWithWPF\partial_joined_stretch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_svn\videowall_svn.elmermx.ch\code\miniapps\trunk\VideoWithWPF\partial_joined_stretched.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759450" cy="3543300"/>
                    </a:xfrm>
                    <a:prstGeom prst="rect">
                      <a:avLst/>
                    </a:prstGeom>
                    <a:noFill/>
                    <a:ln>
                      <a:noFill/>
                    </a:ln>
                  </pic:spPr>
                </pic:pic>
              </a:graphicData>
            </a:graphic>
          </wp:inline>
        </w:drawing>
      </w:r>
    </w:p>
    <w:p w:rsidR="00E462E1" w:rsidRPr="00031B14" w:rsidRDefault="00E462E1" w:rsidP="00E462E1">
      <w:pPr>
        <w:pStyle w:val="Caption"/>
        <w:rPr>
          <w:lang w:val="en-US"/>
        </w:rPr>
      </w:pPr>
      <w:bookmarkStart w:id="696" w:name="_Toc327468094"/>
      <w:r w:rsidRPr="00031B14">
        <w:rPr>
          <w:lang w:val="en-US"/>
        </w:rPr>
        <w:t xml:space="preserve">Abbildung </w:t>
      </w:r>
      <w:r>
        <w:fldChar w:fldCharType="begin"/>
      </w:r>
      <w:r w:rsidRPr="00031B14">
        <w:rPr>
          <w:lang w:val="en-US"/>
        </w:rPr>
        <w:instrText xml:space="preserve"> SEQ Abbildung \* ARABIC </w:instrText>
      </w:r>
      <w:r>
        <w:fldChar w:fldCharType="separate"/>
      </w:r>
      <w:r w:rsidR="000E6CF3">
        <w:rPr>
          <w:noProof/>
          <w:lang w:val="en-US"/>
        </w:rPr>
        <w:t>92</w:t>
      </w:r>
      <w:r>
        <w:rPr>
          <w:noProof/>
        </w:rPr>
        <w:fldChar w:fldCharType="end"/>
      </w:r>
      <w:r w:rsidRPr="00031B14">
        <w:rPr>
          <w:lang w:val="en-US"/>
        </w:rPr>
        <w:t xml:space="preserve"> - Konfiguration "Joined &amp; partial stretched"</w:t>
      </w:r>
      <w:bookmarkEnd w:id="696"/>
    </w:p>
    <w:p w:rsidR="00E462E1" w:rsidRPr="00031B14" w:rsidRDefault="00E462E1" w:rsidP="00E462E1">
      <w:pPr>
        <w:rPr>
          <w:b/>
          <w:lang w:val="en-US"/>
        </w:rPr>
      </w:pPr>
      <w:r w:rsidRPr="00031B14">
        <w:rPr>
          <w:b/>
          <w:lang w:val="en-US"/>
        </w:rPr>
        <w:t>Videogrösse (x * Full HD)</w:t>
      </w:r>
    </w:p>
    <w:p w:rsidR="00E462E1" w:rsidRDefault="00E462E1" w:rsidP="00E462E1">
      <w:r>
        <w:t>Die Videog</w:t>
      </w:r>
      <w:r w:rsidRPr="00094847">
        <w:t>rösse be</w:t>
      </w:r>
      <w:r>
        <w:t>schreibt die Grösse (nicht Auflösung) des Videos, das in einer maximierten WPF-Applikation (über alle Bildschirme gestreckt) abgespielt wird. Es wurden verschiedene Videogrössen getestet um festzustellen, ab welcher Auflösung das Video nicht mehr ohne Ruckeln abgespielt werden kann.</w:t>
      </w:r>
    </w:p>
    <w:p w:rsidR="00E462E1" w:rsidRDefault="00E462E1" w:rsidP="00E462E1">
      <w:pPr>
        <w:rPr>
          <w:b/>
        </w:rPr>
      </w:pPr>
      <w:r w:rsidRPr="00A26EB6">
        <w:rPr>
          <w:b/>
        </w:rPr>
        <w:t>Bewertungen</w:t>
      </w:r>
      <w:r>
        <w:rPr>
          <w:b/>
        </w:rPr>
        <w:t xml:space="preserve"> (Gut, Knapp, Schlecht)</w:t>
      </w:r>
    </w:p>
    <w:p w:rsidR="00E462E1" w:rsidRDefault="00E462E1" w:rsidP="00E462E1">
      <w:r>
        <w:t>Die Bewertungen beziehen sich auf die Flüssigkeit / Performance des Videos, das in einer WPF-Applikation abgespielt wird.</w:t>
      </w:r>
    </w:p>
    <w:p w:rsidR="00E462E1" w:rsidRDefault="00E462E1" w:rsidP="00FC1D38">
      <w:pPr>
        <w:pStyle w:val="ListParagraph"/>
        <w:numPr>
          <w:ilvl w:val="0"/>
          <w:numId w:val="30"/>
        </w:numPr>
      </w:pPr>
      <w:r>
        <w:t>Gut bedeutet, dass das Video angenehm anzuschauen ist, d.h. von Auge kein Ruckeln festgestellt werden kann.</w:t>
      </w:r>
    </w:p>
    <w:p w:rsidR="00E462E1" w:rsidRDefault="00E462E1" w:rsidP="00FC1D38">
      <w:pPr>
        <w:pStyle w:val="ListParagraph"/>
        <w:numPr>
          <w:ilvl w:val="0"/>
          <w:numId w:val="30"/>
        </w:numPr>
      </w:pPr>
      <w:r>
        <w:t>Knapp heisst, dass ein Ruckeln zwar klar erkenntlich ist, das Video aber noch immer angesehen werden kann. Im Notfall könnten Videos mit dieser Bewertung für die Videowall benutzt werden.</w:t>
      </w:r>
    </w:p>
    <w:p w:rsidR="00E462E1" w:rsidRDefault="00E462E1" w:rsidP="00FC1D38">
      <w:pPr>
        <w:pStyle w:val="ListParagraph"/>
        <w:numPr>
          <w:ilvl w:val="0"/>
          <w:numId w:val="30"/>
        </w:numPr>
      </w:pPr>
      <w:r>
        <w:t>Schlecht bedeutet, dass das Video gar nicht oder mit so viel Verzögerung abgespielt wird, dass es nicht mehr als Video angesehen werden kann (weniger als 2 Bilder pro Sekunde).</w:t>
      </w:r>
    </w:p>
    <w:p w:rsidR="000E59F6" w:rsidRDefault="000E59F6">
      <w:r>
        <w:br w:type="page"/>
      </w:r>
    </w:p>
    <w:p w:rsidR="00E462E1" w:rsidRDefault="00E462E1" w:rsidP="00E462E1">
      <w:pPr>
        <w:pStyle w:val="Heading5"/>
      </w:pPr>
      <w:bookmarkStart w:id="697" w:name="_Toc327467801"/>
      <w:r>
        <w:lastRenderedPageBreak/>
        <w:t>Fazit der durchgeführten Tests mit unterschiedlicher Hardwarekonstellation</w:t>
      </w:r>
      <w:bookmarkEnd w:id="697"/>
    </w:p>
    <w:p w:rsidR="00E462E1" w:rsidRDefault="00E462E1" w:rsidP="00E462E1">
      <w:r>
        <w:t xml:space="preserve">Die verschiedenen Performance-Tests, welche bis zum 24.05.2012 durchgeführt wurden, führten zu keiner zufriedenstellenden Lösung. Auf der Suche nach weiteren Lösungen wurde beschlossen, dass ein Video auch verkleinert, also nicht über den ganzen Bildschirm gestreckt, abgespielt werden könnte. Dieser Test (siehe Unterkapitel </w:t>
      </w:r>
      <w:r>
        <w:fldChar w:fldCharType="begin"/>
      </w:r>
      <w:r>
        <w:instrText xml:space="preserve"> REF _Ref325920025 \r \h </w:instrText>
      </w:r>
      <w:r>
        <w:fldChar w:fldCharType="separate"/>
      </w:r>
      <w:r w:rsidR="000E6CF3">
        <w:t>V.7.3.3.4</w:t>
      </w:r>
      <w:r>
        <w:fldChar w:fldCharType="end"/>
      </w:r>
      <w:r>
        <w:t xml:space="preserve"> </w:t>
      </w:r>
      <w:r>
        <w:fldChar w:fldCharType="begin"/>
      </w:r>
      <w:r>
        <w:instrText xml:space="preserve"> REF _Ref325920025 \h </w:instrText>
      </w:r>
      <w:r>
        <w:fldChar w:fldCharType="separate"/>
      </w:r>
      <w:r w:rsidR="000E6CF3">
        <w:t>Tests mit verkleinertem Video</w:t>
      </w:r>
      <w:r>
        <w:fldChar w:fldCharType="end"/>
      </w:r>
      <w:r>
        <w:t>) ergab, dass ein Video mit 1.5-facher Full HD-Grösse und mit Full HD-Auflösung gut abgespielt werden kann, das Video ist angenehm anzusehen.</w:t>
      </w:r>
    </w:p>
    <w:p w:rsidR="00E462E1" w:rsidRDefault="00E462E1" w:rsidP="00E462E1">
      <w:r>
        <w:t xml:space="preserve">Trotzdem wird eine maximale Auflösung von 1 x Full HD empfohlen, da hiermit sichergestellt wird, dass die Applikation auch mit vielen Animationen flüssig läuft. </w:t>
      </w:r>
      <w:r w:rsidRPr="001F5FD7">
        <w:t xml:space="preserve">Die Poster der </w:t>
      </w:r>
      <w:r>
        <w:t>verschiedenen</w:t>
      </w:r>
      <w:r w:rsidRPr="001F5FD7">
        <w:t xml:space="preserve"> Abteilungen der HSR können bis zu einer minimalen Auflösung von 1280 x 800 knapp gelesen werden.</w:t>
      </w:r>
      <w:r>
        <w:t xml:space="preserve"> Dies gilt jedoch nicht für die Poster der Landschaftsarchitektur. Wie jedoch im Kapitel </w:t>
      </w:r>
      <w:r>
        <w:fldChar w:fldCharType="begin"/>
      </w:r>
      <w:r>
        <w:instrText xml:space="preserve"> REF _Ref325921078 \r \h </w:instrText>
      </w:r>
      <w:r>
        <w:fldChar w:fldCharType="separate"/>
      </w:r>
      <w:r w:rsidR="000E6CF3">
        <w:t>V.7.6</w:t>
      </w:r>
      <w:r>
        <w:fldChar w:fldCharType="end"/>
      </w:r>
      <w:r>
        <w:t xml:space="preserve"> </w:t>
      </w:r>
      <w:r>
        <w:fldChar w:fldCharType="begin"/>
      </w:r>
      <w:r>
        <w:instrText xml:space="preserve"> REF _Ref325921078 \h </w:instrText>
      </w:r>
      <w:r>
        <w:fldChar w:fldCharType="separate"/>
      </w:r>
      <w:r w:rsidR="000E6CF3">
        <w:t>Lesbarkeit der Poster</w:t>
      </w:r>
      <w:r>
        <w:fldChar w:fldCharType="end"/>
      </w:r>
      <w:r>
        <w:t xml:space="preserve"> ersichtlich ist, können diese auch mit einer Auflösung von 3 x Full HD nicht gelesen werden.</w:t>
      </w:r>
    </w:p>
    <w:p w:rsidR="00E462E1" w:rsidRPr="00075173" w:rsidRDefault="00E462E1" w:rsidP="00E462E1">
      <w:r>
        <w:t xml:space="preserve">Es ist jedoch auch möglich eine Auflösung von 3 x Full HD zu verwenden, hierbei darf die Applikation aber nur über wenige Animationen verfügen. Um mit dieser Auflösung Videos abspielen zu können, wird die Konfiguration von Test #12 (siehe </w:t>
      </w:r>
      <w:r>
        <w:fldChar w:fldCharType="begin"/>
      </w:r>
      <w:r>
        <w:instrText xml:space="preserve"> REF _Ref325707189 \h </w:instrText>
      </w:r>
      <w:r>
        <w:fldChar w:fldCharType="separate"/>
      </w:r>
      <w:r w:rsidR="000E6CF3" w:rsidRPr="000E6CF3">
        <w:t xml:space="preserve">Tabelle </w:t>
      </w:r>
      <w:r w:rsidR="000E6CF3" w:rsidRPr="000E6CF3">
        <w:rPr>
          <w:noProof/>
        </w:rPr>
        <w:t>19</w:t>
      </w:r>
      <w:r w:rsidR="000E6CF3" w:rsidRPr="000E6CF3">
        <w:t xml:space="preserve"> - Video Performance Test Resultate</w:t>
      </w:r>
      <w:r>
        <w:fldChar w:fldCharType="end"/>
      </w:r>
      <w:r>
        <w:t>) empfohlen. Dieses Setup hat den Vorteil, dass das Bild auf diese Weise sehr scharf ist und die Poster sehr angenehm gelesen werden können. Die Lesbarkeit  wird wichtiger bewertet als gute Performance bei Programmen mit vielen Animationen oder Spielen.</w:t>
      </w:r>
      <w:bookmarkStart w:id="698" w:name="_Ref324064816"/>
      <w:bookmarkStart w:id="699" w:name="_Ref325193612"/>
      <w:bookmarkStart w:id="700" w:name="_Ref325441553"/>
    </w:p>
    <w:p w:rsidR="00E462E1" w:rsidRDefault="00E462E1" w:rsidP="00E462E1">
      <w:pPr>
        <w:pStyle w:val="Heading3"/>
      </w:pPr>
      <w:bookmarkStart w:id="701" w:name="_Ref327307265"/>
      <w:bookmarkStart w:id="702" w:name="_Toc327467802"/>
      <w:bookmarkStart w:id="703" w:name="_Toc327468988"/>
      <w:r>
        <w:t>Evaluation Mitsubishi Display Wall</w:t>
      </w:r>
      <w:bookmarkEnd w:id="698"/>
      <w:bookmarkEnd w:id="699"/>
      <w:bookmarkEnd w:id="700"/>
      <w:bookmarkEnd w:id="701"/>
      <w:bookmarkEnd w:id="702"/>
      <w:bookmarkEnd w:id="703"/>
    </w:p>
    <w:p w:rsidR="00E462E1" w:rsidRDefault="00E462E1" w:rsidP="00E462E1">
      <w:r>
        <w:t>Zu Beginn des Projektes holte die HSR eine Offerte (</w:t>
      </w:r>
      <w:r w:rsidR="00C8382C">
        <w:fldChar w:fldCharType="begin"/>
      </w:r>
      <w:r w:rsidR="00C8382C">
        <w:instrText xml:space="preserve"> REF _Ref327461240 \r \h </w:instrText>
      </w:r>
      <w:r w:rsidR="00C8382C">
        <w:fldChar w:fldCharType="separate"/>
      </w:r>
      <w:r w:rsidR="000E6CF3">
        <w:t>VIII</w:t>
      </w:r>
      <w:r w:rsidR="00C8382C">
        <w:fldChar w:fldCharType="end"/>
      </w:r>
      <w:r w:rsidR="00C8382C">
        <w:t xml:space="preserve"> </w:t>
      </w:r>
      <w:r w:rsidR="00C8382C">
        <w:fldChar w:fldCharType="begin"/>
      </w:r>
      <w:r w:rsidR="00C8382C">
        <w:instrText xml:space="preserve"> REF _Ref327461240 \h </w:instrText>
      </w:r>
      <w:r w:rsidR="00C8382C">
        <w:fldChar w:fldCharType="separate"/>
      </w:r>
      <w:r w:rsidR="000E6CF3">
        <w:t>Anhang</w:t>
      </w:r>
      <w:r w:rsidR="00C8382C">
        <w:fldChar w:fldCharType="end"/>
      </w:r>
      <w:r>
        <w:t xml:space="preserve">) für die geplante Videowall ein. Die darin aufgelistete Hardware verfügt über ein Daisy Chain Board, welches die Verteilung eines Signals auf neun Monitore über einen Anschluss ermöglicht. Diese Lösung bietet eine maximale Auflösung von 1920 x 1200 (1 x Full HD). </w:t>
      </w:r>
      <w:r>
        <w:br/>
        <w:t xml:space="preserve">Markus Stolze und das Bachelorteam konnten am 2. Mai 2012 </w:t>
      </w:r>
      <w:proofErr w:type="gramStart"/>
      <w:r>
        <w:t>eine</w:t>
      </w:r>
      <w:proofErr w:type="gramEnd"/>
      <w:r>
        <w:t xml:space="preserve"> Mitsubishi Display Wall bei der Firma CPP AG in </w:t>
      </w:r>
      <w:r w:rsidRPr="008C2F1A">
        <w:t xml:space="preserve">Geroldswil </w:t>
      </w:r>
      <w:r>
        <w:t>besichtigen.</w:t>
      </w:r>
    </w:p>
    <w:p w:rsidR="00E462E1" w:rsidRDefault="00E462E1" w:rsidP="00E462E1">
      <w:r>
        <w:t xml:space="preserve">Diese Mitsubishi Display Wall verfügte über 2 x 2 49“ LCD Displays. Die Monitore hatten mit insgesamt 5.7 mm eine extrem schmale Rahmenbreite. Das Team testete, ob, und wenn ja wie stark, die Rahmen das Erscheinungsbild eines Posters beinträchtigen. Der schmale Rahmen wurde aber schon nach kurzer Zeit kaum mehr wahrgenommen. Die Wall </w:t>
      </w:r>
      <w:proofErr w:type="gramStart"/>
      <w:r>
        <w:t>wirkte</w:t>
      </w:r>
      <w:proofErr w:type="gramEnd"/>
      <w:r>
        <w:t xml:space="preserve"> zudem vor allem bei der Visualisierung von Bildern extrem eindrücklich.</w:t>
      </w:r>
      <w:r>
        <w:br/>
        <w:t xml:space="preserve">Bei einer Konstellation aus mehreren Monitoren ergibt sich das Problem, dass die Bildfläche in den Ecken der einzelnen Bildschirme dunkler erscheint. Diese Problematik wurde bei </w:t>
      </w:r>
      <w:proofErr w:type="gramStart"/>
      <w:r>
        <w:t>der</w:t>
      </w:r>
      <w:proofErr w:type="gramEnd"/>
      <w:r>
        <w:t xml:space="preserve"> Mitsubishi Display Wall mit speziellen Monitoren mit LED Backlights und einer digitalen Gradationskontrolle gelöst. Diese Lösung bietet eine gleichmässige Beleuchtung. Auch verfügt die Wall über eine Farbraum- und eine dynamische Helligkeits-Anpassung. Mehr Informationen können dem Datenblatt zur Mitsubishi Display Wall im Anhang entnommen werden (</w:t>
      </w:r>
      <w:r w:rsidR="00C8382C">
        <w:fldChar w:fldCharType="begin"/>
      </w:r>
      <w:r w:rsidR="00C8382C">
        <w:instrText xml:space="preserve"> REF _Ref327461240 \r \h </w:instrText>
      </w:r>
      <w:r w:rsidR="00C8382C">
        <w:fldChar w:fldCharType="separate"/>
      </w:r>
      <w:r w:rsidR="000E6CF3">
        <w:t>VIII</w:t>
      </w:r>
      <w:r w:rsidR="00C8382C">
        <w:fldChar w:fldCharType="end"/>
      </w:r>
      <w:r w:rsidR="00C8382C">
        <w:t xml:space="preserve"> </w:t>
      </w:r>
      <w:r w:rsidR="00C8382C">
        <w:fldChar w:fldCharType="begin"/>
      </w:r>
      <w:r w:rsidR="00C8382C">
        <w:instrText xml:space="preserve"> REF _Ref327461240 \h </w:instrText>
      </w:r>
      <w:r w:rsidR="00C8382C">
        <w:fldChar w:fldCharType="separate"/>
      </w:r>
      <w:r w:rsidR="000E6CF3">
        <w:t>Anhang</w:t>
      </w:r>
      <w:r w:rsidR="00C8382C">
        <w:fldChar w:fldCharType="end"/>
      </w:r>
      <w:r>
        <w:t>).</w:t>
      </w:r>
    </w:p>
    <w:p w:rsidR="00E462E1" w:rsidRDefault="00E462E1" w:rsidP="00E462E1">
      <w:r>
        <w:t xml:space="preserve">Das Team wollte mit dem Anschauen und Testen einer Mitsubishi Display Wall sicherstellen, dass Poster auf </w:t>
      </w:r>
      <w:proofErr w:type="gramStart"/>
      <w:r>
        <w:t>der Wall</w:t>
      </w:r>
      <w:proofErr w:type="gramEnd"/>
      <w:r>
        <w:t xml:space="preserve"> gelesen werden können. Hierfür verwendeten sie verschiedene Poster der Abteilungen Informatik, Elektrotechnik und Landschaftsarchitektur. Die Poster der Informatik und Elektrotechnik konnten ohne Probleme gelesen werden. Bei jenen der Landschaftsarchitektur konnten hingegen nur die grösseren Übertitel gelesen und die Bilder betrachtet werden. Ist bei </w:t>
      </w:r>
      <w:proofErr w:type="gramStart"/>
      <w:r>
        <w:t>der Videowall</w:t>
      </w:r>
      <w:proofErr w:type="gramEnd"/>
      <w:r>
        <w:t xml:space="preserve"> für die HSR keine höhere Auflösung als 1920 x 1200 (1 x Full HD) möglich, muss eine andere Möglichkeit gesucht werden, um die sehr detaillierten Poster trotzdem lesbar machen zu können. Es besteht die Option, die Poster bis zu einem bestimmten Grad zu vergrössern und von einem bestimmten Bereich aus eine moderierte Navigation innerhalb des Posters anzubieten.</w:t>
      </w:r>
    </w:p>
    <w:p w:rsidR="00E462E1" w:rsidRDefault="00E462E1" w:rsidP="00E462E1">
      <w:r>
        <w:br w:type="page"/>
      </w:r>
    </w:p>
    <w:p w:rsidR="00E462E1" w:rsidRDefault="00E462E1" w:rsidP="00E462E1">
      <w:pPr>
        <w:pStyle w:val="Heading3"/>
      </w:pPr>
      <w:bookmarkStart w:id="704" w:name="_Toc327467803"/>
      <w:bookmarkStart w:id="705" w:name="_Toc327468989"/>
      <w:r>
        <w:lastRenderedPageBreak/>
        <w:t>Beschaffungsanalyse</w:t>
      </w:r>
      <w:bookmarkEnd w:id="704"/>
      <w:bookmarkEnd w:id="705"/>
    </w:p>
    <w:p w:rsidR="00E462E1" w:rsidRDefault="00E462E1" w:rsidP="00E462E1">
      <w:r>
        <w:t>Um eine Empfehlung für das endgültige System machen zu können, wurden mehrere Offerten für Monitore eingeholt. Diese können im Anhang eingesehen werden (</w:t>
      </w:r>
      <w:r w:rsidR="00C8382C">
        <w:fldChar w:fldCharType="begin"/>
      </w:r>
      <w:r w:rsidR="00C8382C">
        <w:instrText xml:space="preserve"> REF _Ref327461240 \r \h </w:instrText>
      </w:r>
      <w:r w:rsidR="00C8382C">
        <w:fldChar w:fldCharType="separate"/>
      </w:r>
      <w:r w:rsidR="000E6CF3">
        <w:t>VIII</w:t>
      </w:r>
      <w:r w:rsidR="00C8382C">
        <w:fldChar w:fldCharType="end"/>
      </w:r>
      <w:r w:rsidR="00C8382C">
        <w:t xml:space="preserve"> </w:t>
      </w:r>
      <w:r w:rsidR="00C8382C">
        <w:fldChar w:fldCharType="begin"/>
      </w:r>
      <w:r w:rsidR="00C8382C">
        <w:instrText xml:space="preserve"> REF _Ref327461240 \h </w:instrText>
      </w:r>
      <w:r w:rsidR="00C8382C">
        <w:fldChar w:fldCharType="separate"/>
      </w:r>
      <w:r w:rsidR="000E6CF3">
        <w:t>Anhang</w:t>
      </w:r>
      <w:r w:rsidR="00C8382C">
        <w:fldChar w:fldCharType="end"/>
      </w:r>
      <w:r>
        <w:t xml:space="preserve">). </w:t>
      </w:r>
    </w:p>
    <w:p w:rsidR="00E462E1" w:rsidRDefault="00E462E1" w:rsidP="00E462E1">
      <w:r>
        <w:t>Für die Videowall sollen die im Kapitel</w:t>
      </w:r>
      <w:r w:rsidR="00C8382C">
        <w:t xml:space="preserve"> </w:t>
      </w:r>
      <w:r w:rsidR="007F362F">
        <w:fldChar w:fldCharType="begin"/>
      </w:r>
      <w:r w:rsidR="007F362F">
        <w:instrText xml:space="preserve"> REF _Ref327465863 \r \h </w:instrText>
      </w:r>
      <w:r w:rsidR="007F362F">
        <w:fldChar w:fldCharType="separate"/>
      </w:r>
      <w:r w:rsidR="000E6CF3">
        <w:t>V.7.3.2</w:t>
      </w:r>
      <w:r w:rsidR="007F362F">
        <w:fldChar w:fldCharType="end"/>
      </w:r>
      <w:r w:rsidR="007F362F">
        <w:t xml:space="preserve"> </w:t>
      </w:r>
      <w:r w:rsidR="007F362F">
        <w:fldChar w:fldCharType="begin"/>
      </w:r>
      <w:r w:rsidR="007F362F">
        <w:instrText xml:space="preserve"> REF _Ref327465864 \h </w:instrText>
      </w:r>
      <w:r w:rsidR="007F362F">
        <w:fldChar w:fldCharType="separate"/>
      </w:r>
      <w:r w:rsidR="000E6CF3">
        <w:t>Grafikkarten</w:t>
      </w:r>
      <w:r w:rsidR="007F362F">
        <w:fldChar w:fldCharType="end"/>
      </w:r>
      <w:r>
        <w:t xml:space="preserve"> beschriebenen Grafikkarten favorisiert werde, da diese im Zuge der Hardware-Evaluation bereits gekauft wurden.</w:t>
      </w:r>
    </w:p>
    <w:p w:rsidR="00E462E1" w:rsidRDefault="00E462E1" w:rsidP="00E462E1">
      <w:pPr>
        <w:pStyle w:val="Heading4"/>
      </w:pPr>
      <w:bookmarkStart w:id="706" w:name="_Toc327467804"/>
      <w:r>
        <w:t>Videowall mit 3 x 3 55“ Monitoren</w:t>
      </w:r>
      <w:bookmarkEnd w:id="706"/>
    </w:p>
    <w:p w:rsidR="00E462E1" w:rsidRDefault="00E462E1" w:rsidP="00E462E1">
      <w:r>
        <w:t xml:space="preserve">Eine Konstellation mit 3 x 3 55“ Monitoren stellt die Wunschkonstellation für die HSR Videowall dar. Diese kann von verschiedenen Anbietern geliefert werden. Konkret wurden zwei Offerten eingeholt, eine zur Mitsubishi Display Wall ohne Daisy Chain Board (siehe </w:t>
      </w:r>
      <w:r>
        <w:fldChar w:fldCharType="begin"/>
      </w:r>
      <w:r>
        <w:instrText xml:space="preserve"> REF _Ref327307265 \r \h </w:instrText>
      </w:r>
      <w:r>
        <w:fldChar w:fldCharType="separate"/>
      </w:r>
      <w:r w:rsidR="000E6CF3">
        <w:t>V.7.4</w:t>
      </w:r>
      <w:r>
        <w:fldChar w:fldCharType="end"/>
      </w:r>
      <w:r>
        <w:t xml:space="preserve"> </w:t>
      </w:r>
      <w:r>
        <w:fldChar w:fldCharType="begin"/>
      </w:r>
      <w:r>
        <w:instrText xml:space="preserve"> REF _Ref327307265 \h </w:instrText>
      </w:r>
      <w:r>
        <w:fldChar w:fldCharType="separate"/>
      </w:r>
      <w:r w:rsidR="000E6CF3">
        <w:t>Evaluation Mitsubishi Display Wall</w:t>
      </w:r>
      <w:r>
        <w:fldChar w:fldCharType="end"/>
      </w:r>
      <w:r>
        <w:t>) und die andere zu den Hyundai Indoor Public Displays. Im Vergleich zur Mitsubishi Display Wall konnten die Hyundai Indoor Public Displays nicht vor Ort besichtigt werden. Bevor der Entscheid auf diese Offerte fällt, müssten daher genauere Untersuchungen gemacht werden. Die Offerten sind im Anhang zu finden (</w:t>
      </w:r>
      <w:r w:rsidR="007F362F">
        <w:fldChar w:fldCharType="begin"/>
      </w:r>
      <w:r w:rsidR="007F362F">
        <w:instrText xml:space="preserve"> REF _Ref327461240 \r \h </w:instrText>
      </w:r>
      <w:r w:rsidR="007F362F">
        <w:fldChar w:fldCharType="separate"/>
      </w:r>
      <w:r w:rsidR="000E6CF3">
        <w:t>VIII</w:t>
      </w:r>
      <w:r w:rsidR="007F362F">
        <w:fldChar w:fldCharType="end"/>
      </w:r>
      <w:r w:rsidR="007F362F">
        <w:t xml:space="preserve"> </w:t>
      </w:r>
      <w:r w:rsidR="007F362F">
        <w:fldChar w:fldCharType="begin"/>
      </w:r>
      <w:r w:rsidR="007F362F">
        <w:instrText xml:space="preserve"> REF _Ref327461240 \h </w:instrText>
      </w:r>
      <w:r w:rsidR="007F362F">
        <w:fldChar w:fldCharType="separate"/>
      </w:r>
      <w:r w:rsidR="000E6CF3">
        <w:t>Anhang</w:t>
      </w:r>
      <w:r w:rsidR="007F362F">
        <w:fldChar w:fldCharType="end"/>
      </w:r>
      <w:r>
        <w:t>).</w:t>
      </w:r>
    </w:p>
    <w:p w:rsidR="00E462E1" w:rsidRDefault="00E462E1" w:rsidP="00FC1D38">
      <w:pPr>
        <w:pStyle w:val="ListParagraph"/>
        <w:numPr>
          <w:ilvl w:val="0"/>
          <w:numId w:val="36"/>
        </w:numPr>
      </w:pPr>
      <w:r>
        <w:t>Vorteile</w:t>
      </w:r>
    </w:p>
    <w:p w:rsidR="00E462E1" w:rsidRDefault="00E462E1" w:rsidP="00FC1D38">
      <w:pPr>
        <w:pStyle w:val="ListParagraph"/>
        <w:numPr>
          <w:ilvl w:val="1"/>
          <w:numId w:val="36"/>
        </w:numPr>
      </w:pPr>
      <w:r>
        <w:t>Hohe Auflösung von 1920 x 1080 (1 x Full HD) pro Monitor</w:t>
      </w:r>
    </w:p>
    <w:p w:rsidR="00E462E1" w:rsidRDefault="00E462E1" w:rsidP="00FC1D38">
      <w:pPr>
        <w:pStyle w:val="ListParagraph"/>
        <w:numPr>
          <w:ilvl w:val="1"/>
          <w:numId w:val="36"/>
        </w:numPr>
      </w:pPr>
      <w:r>
        <w:t>Sehr schmaler Gehäuserahmen</w:t>
      </w:r>
    </w:p>
    <w:p w:rsidR="00E462E1" w:rsidRDefault="00E462E1" w:rsidP="00FC1D38">
      <w:pPr>
        <w:pStyle w:val="ListParagraph"/>
        <w:numPr>
          <w:ilvl w:val="0"/>
          <w:numId w:val="36"/>
        </w:numPr>
      </w:pPr>
      <w:r>
        <w:t>Nachteile</w:t>
      </w:r>
    </w:p>
    <w:p w:rsidR="00E462E1" w:rsidRDefault="00E462E1" w:rsidP="00FC1D38">
      <w:pPr>
        <w:pStyle w:val="ListParagraph"/>
        <w:numPr>
          <w:ilvl w:val="1"/>
          <w:numId w:val="36"/>
        </w:numPr>
      </w:pPr>
      <w:r>
        <w:t>Sehr kostspielig</w:t>
      </w:r>
    </w:p>
    <w:p w:rsidR="00E462E1" w:rsidRDefault="00E462E1" w:rsidP="00E462E1">
      <w:pPr>
        <w:pStyle w:val="Heading5"/>
      </w:pPr>
      <w:bookmarkStart w:id="707" w:name="_Ref326680092"/>
      <w:bookmarkStart w:id="708" w:name="_Toc327467805"/>
      <w:r>
        <w:t>Verwendung von Daisy Chain Board</w:t>
      </w:r>
      <w:bookmarkEnd w:id="707"/>
      <w:bookmarkEnd w:id="708"/>
    </w:p>
    <w:p w:rsidR="00E462E1" w:rsidRDefault="00E462E1" w:rsidP="00E462E1">
      <w:r>
        <w:t>Die Mitsubishi Display Wall (siehe</w:t>
      </w:r>
      <w:r>
        <w:fldChar w:fldCharType="begin"/>
      </w:r>
      <w:r>
        <w:instrText xml:space="preserve"> REF _Ref327307265 \r \h </w:instrText>
      </w:r>
      <w:r>
        <w:fldChar w:fldCharType="separate"/>
      </w:r>
      <w:r w:rsidR="000E6CF3">
        <w:t>V.7.4</w:t>
      </w:r>
      <w:r>
        <w:fldChar w:fldCharType="end"/>
      </w:r>
      <w:r>
        <w:t xml:space="preserve"> </w:t>
      </w:r>
      <w:r>
        <w:fldChar w:fldCharType="begin"/>
      </w:r>
      <w:r>
        <w:instrText xml:space="preserve"> REF _Ref327307265 \h </w:instrText>
      </w:r>
      <w:r>
        <w:fldChar w:fldCharType="separate"/>
      </w:r>
      <w:r w:rsidR="000E6CF3">
        <w:t>Evaluation Mitsubishi Display Wall</w:t>
      </w:r>
      <w:r>
        <w:fldChar w:fldCharType="end"/>
      </w:r>
      <w:r>
        <w:t>) kann auch mit einem Daisy Chain Board geliefert werden. D</w:t>
      </w:r>
      <w:r w:rsidRPr="00D75754">
        <w:t>ie</w:t>
      </w:r>
      <w:r>
        <w:t>ses</w:t>
      </w:r>
      <w:r w:rsidRPr="00D75754">
        <w:t xml:space="preserve"> </w:t>
      </w:r>
      <w:r>
        <w:t>verteilt das Bildsi</w:t>
      </w:r>
      <w:r w:rsidRPr="00D75754">
        <w:t>gnal</w:t>
      </w:r>
      <w:r>
        <w:t xml:space="preserve"> </w:t>
      </w:r>
      <w:r w:rsidRPr="00D75754">
        <w:t>über einen Anschluss</w:t>
      </w:r>
      <w:r>
        <w:t xml:space="preserve">  auf alle neun Monitore.</w:t>
      </w:r>
    </w:p>
    <w:p w:rsidR="00E462E1" w:rsidRDefault="00E462E1" w:rsidP="00FC1D38">
      <w:pPr>
        <w:pStyle w:val="ListParagraph"/>
        <w:numPr>
          <w:ilvl w:val="0"/>
          <w:numId w:val="37"/>
        </w:numPr>
      </w:pPr>
      <w:r>
        <w:t>Vorteile</w:t>
      </w:r>
    </w:p>
    <w:p w:rsidR="00E462E1" w:rsidRDefault="00E462E1" w:rsidP="00FC1D38">
      <w:pPr>
        <w:pStyle w:val="ListParagraph"/>
        <w:numPr>
          <w:ilvl w:val="1"/>
          <w:numId w:val="37"/>
        </w:numPr>
      </w:pPr>
      <w:r>
        <w:t>Die Grafikkarte muss nur über einen Anschluss verfügen</w:t>
      </w:r>
    </w:p>
    <w:p w:rsidR="00E462E1" w:rsidRDefault="00E462E1" w:rsidP="00FC1D38">
      <w:pPr>
        <w:pStyle w:val="ListParagraph"/>
        <w:numPr>
          <w:ilvl w:val="1"/>
          <w:numId w:val="37"/>
        </w:numPr>
      </w:pPr>
      <w:r>
        <w:t>Sehr schmaler Gehäuserahmen</w:t>
      </w:r>
    </w:p>
    <w:p w:rsidR="00E462E1" w:rsidRDefault="00E462E1" w:rsidP="00FC1D38">
      <w:pPr>
        <w:pStyle w:val="ListParagraph"/>
        <w:numPr>
          <w:ilvl w:val="0"/>
          <w:numId w:val="37"/>
        </w:numPr>
      </w:pPr>
      <w:r>
        <w:t>Nachteile</w:t>
      </w:r>
    </w:p>
    <w:p w:rsidR="00E462E1" w:rsidRDefault="00E462E1" w:rsidP="00FC1D38">
      <w:pPr>
        <w:pStyle w:val="ListParagraph"/>
        <w:numPr>
          <w:ilvl w:val="1"/>
          <w:numId w:val="37"/>
        </w:numPr>
      </w:pPr>
      <w:r>
        <w:t>Die Auflösung ist auf 1920 x 1200 (1 x Full HD) über alle Monitore begrenzt</w:t>
      </w:r>
    </w:p>
    <w:p w:rsidR="00E462E1" w:rsidRPr="000B646B" w:rsidRDefault="00E462E1" w:rsidP="00FC1D38">
      <w:pPr>
        <w:pStyle w:val="ListParagraph"/>
        <w:numPr>
          <w:ilvl w:val="1"/>
          <w:numId w:val="37"/>
        </w:numPr>
      </w:pPr>
      <w:r>
        <w:t>Sehr kostspielig</w:t>
      </w:r>
    </w:p>
    <w:p w:rsidR="00E462E1" w:rsidRDefault="00E462E1" w:rsidP="00E462E1">
      <w:pPr>
        <w:pStyle w:val="Heading4"/>
      </w:pPr>
      <w:bookmarkStart w:id="709" w:name="_Toc327467806"/>
      <w:r>
        <w:t>Videowall mit 3 x 3 46“ Monitoren</w:t>
      </w:r>
      <w:bookmarkEnd w:id="709"/>
    </w:p>
    <w:p w:rsidR="00E462E1" w:rsidRDefault="00E462E1" w:rsidP="00E462E1">
      <w:r>
        <w:t>Die Konstellation mit 3 x 3 46“ Monitoren entspricht nicht der Wunschkonstellation. Jedoch wurde bei Recherchen festgestellt, dass Monitorwände mit diesen etwas kleineren Monitoren zu wesentlich günstigeren Preisen angeboten werden. Daher wurde auch für diese Konstellation eine Offerte eingeholt (</w:t>
      </w:r>
      <w:r w:rsidR="007F362F">
        <w:fldChar w:fldCharType="begin"/>
      </w:r>
      <w:r w:rsidR="007F362F">
        <w:instrText xml:space="preserve"> REF _Ref327461240 \r \h </w:instrText>
      </w:r>
      <w:r w:rsidR="007F362F">
        <w:fldChar w:fldCharType="separate"/>
      </w:r>
      <w:r w:rsidR="000E6CF3">
        <w:t>VIII</w:t>
      </w:r>
      <w:r w:rsidR="007F362F">
        <w:fldChar w:fldCharType="end"/>
      </w:r>
      <w:r w:rsidR="007F362F">
        <w:t xml:space="preserve"> </w:t>
      </w:r>
      <w:r w:rsidR="007F362F">
        <w:fldChar w:fldCharType="begin"/>
      </w:r>
      <w:r w:rsidR="007F362F">
        <w:instrText xml:space="preserve"> REF _Ref327461240 \h </w:instrText>
      </w:r>
      <w:r w:rsidR="007F362F">
        <w:fldChar w:fldCharType="separate"/>
      </w:r>
      <w:r w:rsidR="000E6CF3">
        <w:t>Anhang</w:t>
      </w:r>
      <w:r w:rsidR="007F362F">
        <w:fldChar w:fldCharType="end"/>
      </w:r>
      <w:r>
        <w:t>).</w:t>
      </w:r>
    </w:p>
    <w:p w:rsidR="00E462E1" w:rsidRDefault="00E462E1" w:rsidP="00FC1D38">
      <w:pPr>
        <w:pStyle w:val="ListParagraph"/>
        <w:numPr>
          <w:ilvl w:val="0"/>
          <w:numId w:val="38"/>
        </w:numPr>
      </w:pPr>
      <w:r>
        <w:t>Vorteile</w:t>
      </w:r>
    </w:p>
    <w:p w:rsidR="00E462E1" w:rsidRDefault="00E462E1" w:rsidP="00FC1D38">
      <w:pPr>
        <w:pStyle w:val="ListParagraph"/>
        <w:numPr>
          <w:ilvl w:val="1"/>
          <w:numId w:val="38"/>
        </w:numPr>
      </w:pPr>
      <w:r>
        <w:t>Der Kostenfaktor der Monitore wird um ca. 2/3 reduziert</w:t>
      </w:r>
    </w:p>
    <w:p w:rsidR="00E462E1" w:rsidRDefault="00E462E1" w:rsidP="00FC1D38">
      <w:pPr>
        <w:pStyle w:val="ListParagraph"/>
        <w:numPr>
          <w:ilvl w:val="1"/>
          <w:numId w:val="38"/>
        </w:numPr>
      </w:pPr>
      <w:r>
        <w:t>Sehr schmaler Gehäuserahmen</w:t>
      </w:r>
    </w:p>
    <w:p w:rsidR="00E462E1" w:rsidRDefault="00E462E1" w:rsidP="00FC1D38">
      <w:pPr>
        <w:pStyle w:val="ListParagraph"/>
        <w:numPr>
          <w:ilvl w:val="0"/>
          <w:numId w:val="38"/>
        </w:numPr>
      </w:pPr>
      <w:r>
        <w:t>Nachteile</w:t>
      </w:r>
    </w:p>
    <w:p w:rsidR="00E462E1" w:rsidRDefault="00E462E1" w:rsidP="00FC1D38">
      <w:pPr>
        <w:pStyle w:val="ListParagraph"/>
        <w:numPr>
          <w:ilvl w:val="1"/>
          <w:numId w:val="38"/>
        </w:numPr>
      </w:pPr>
      <w:r>
        <w:t>Die Auflösung ist auf 1366 x 768 pro Monitor begrenzt, ergibt über alle Monitore eine Auflösung von ungefähr 2 x Full HD</w:t>
      </w:r>
    </w:p>
    <w:p w:rsidR="00E462E1" w:rsidRDefault="00E462E1" w:rsidP="00FC1D38">
      <w:pPr>
        <w:pStyle w:val="ListParagraph"/>
        <w:numPr>
          <w:ilvl w:val="1"/>
          <w:numId w:val="38"/>
        </w:numPr>
      </w:pPr>
      <w:r>
        <w:t xml:space="preserve">Entspricht nicht der Wunschgrösse </w:t>
      </w:r>
      <w:r>
        <w:br w:type="page"/>
      </w:r>
    </w:p>
    <w:p w:rsidR="00E462E1" w:rsidRDefault="00E462E1" w:rsidP="00E462E1">
      <w:pPr>
        <w:pStyle w:val="Heading3"/>
      </w:pPr>
      <w:bookmarkStart w:id="710" w:name="_Ref325921078"/>
      <w:bookmarkStart w:id="711" w:name="_Toc327467807"/>
      <w:bookmarkStart w:id="712" w:name="_Toc327468990"/>
      <w:r>
        <w:lastRenderedPageBreak/>
        <w:t>Lesbarkeit der Poster</w:t>
      </w:r>
      <w:bookmarkEnd w:id="710"/>
      <w:bookmarkEnd w:id="711"/>
      <w:bookmarkEnd w:id="712"/>
    </w:p>
    <w:p w:rsidR="00E462E1" w:rsidRDefault="00E462E1" w:rsidP="00E462E1">
      <w:r>
        <w:t xml:space="preserve">Dem Team standen 21 Testposter zur Verfügung. Davon waren zehn von der Informatik-, vier von der Elektrotechnik- und sieben von der Landschaftsarchitektur-Abteilung. Bei einer Auflösung von 1 x Full HD sind die Texte der Poster der Abteilungen Informatik und Elektrotechnik problemlos lesbar, die der Landschaftsarchitektur jedoch nicht. Daher wurde geprüft, ob eine Auflösung von 3 x Full HD die Lesbarkeit der Landschaftsarchitektur-Poster verbessern könnte. </w:t>
      </w:r>
    </w:p>
    <w:p w:rsidR="00E462E1" w:rsidRDefault="00E462E1" w:rsidP="00E462E1">
      <w:r>
        <w:t>Für den Test wurden zwei Bilder vorbereitet. Das eine soll eine Auflösung von 3 x Full HD simulieren. Dazu wurde ein Neuntel eines Landschaftsarchitektur-Posters auf einem weissen Hintergrund mit dem Format 16:9 platziert. Der Ausschnitt des Posters wurde so angepasst und positioniert, dass er 11/12 der Vertikale einnahm. Für das zweite Bild, um eine Auflösung von 1 x Full HD zu simulieren, wurde wiederum ein weisser Hintergrund mit dem Format 16:9 verwendet. Dieses Mal wurde das ganze Landschaftsarchitektur-Poster so angepasst und positioniert, dass es 3/4 der Höhe des Hintergrundes einnahm. Bei beiden Bildern dürfen die Poster nicht den ganzen Platz einnehmen, da der freie Bereich in der Videowall-Applikation für die Darstellung des Menus und das Anzeigen des Skeletts verwendet wird.</w:t>
      </w:r>
      <w:r>
        <w:br/>
        <w:t>Am 25.05.2012 prüfte das Team auf dem HP LD4200tm des Instituts für Software (IFS), ob beide erstellten Abbildungen lesbar sind. Die Abbildungen wurden auf dem 42“ Monitor aus einer Entfernung von drei bis vier Metern betrachtet. Es wurde festgestellt, dass der Text auf dem 1/9-Ausschnitt des Posters (Simulierung einer 3 x Full HD-Auflösung) zwar lesbar ist, das Lesen aber anstrengend für die Augen ist. Es ist davon auszugehen, dass Benutzer der Videowall solche Poster nur bei grossem Interesse lesen werden. Die Poster der Landschaftsarchitektur werden bei einer 3 x Full HD-Auflösung  daher als bedingt lesbar eingestuft. In der 1 x Full HD-Variante, in welcher das gesamte Poster auf dem Bild sichtbar ist, können lediglich der Titel und die Hauptüberschriften des Posters gelesen werden. Die Poster der Landschaftsarchitektur werden bei einer Auflösung von 1 x Full HD als nicht lesbar eingestuft.</w:t>
      </w:r>
    </w:p>
    <w:p w:rsidR="00E462E1" w:rsidRDefault="00E462E1" w:rsidP="00E462E1">
      <w:r w:rsidRPr="00530E6D">
        <w:t xml:space="preserve">Um die Problematik mit den schlecht lesbaren </w:t>
      </w:r>
      <w:r>
        <w:t>Landschaftsarchitektur</w:t>
      </w:r>
      <w:r w:rsidRPr="00530E6D">
        <w:t xml:space="preserve"> </w:t>
      </w:r>
      <w:r>
        <w:t>-</w:t>
      </w:r>
      <w:r w:rsidRPr="00530E6D">
        <w:t>Postern zu lösen, wurde im Backlog eine User Story</w:t>
      </w:r>
      <w:r>
        <w:t xml:space="preserve"> (siehe </w:t>
      </w:r>
      <w:r>
        <w:fldChar w:fldCharType="begin"/>
      </w:r>
      <w:r>
        <w:instrText xml:space="preserve"> REF _Ref327459065 \r \h </w:instrText>
      </w:r>
      <w:r>
        <w:fldChar w:fldCharType="separate"/>
      </w:r>
      <w:r w:rsidR="000E6CF3">
        <w:t>V.4.3</w:t>
      </w:r>
      <w:r>
        <w:fldChar w:fldCharType="end"/>
      </w:r>
      <w:r>
        <w:t xml:space="preserve"> </w:t>
      </w:r>
      <w:r>
        <w:fldChar w:fldCharType="begin"/>
      </w:r>
      <w:r>
        <w:instrText xml:space="preserve"> REF _Ref327459067 \h </w:instrText>
      </w:r>
      <w:r>
        <w:fldChar w:fldCharType="separate"/>
      </w:r>
      <w:r w:rsidR="000E6CF3">
        <w:t>Funktionale Anforderungen</w:t>
      </w:r>
      <w:r>
        <w:fldChar w:fldCharType="end"/>
      </w:r>
      <w:r>
        <w:t xml:space="preserve">) </w:t>
      </w:r>
      <w:r w:rsidRPr="00530E6D">
        <w:t xml:space="preserve">erstellt. Eine denkbare Lösung wäre eine Zoom-Möglichkeit </w:t>
      </w:r>
      <w:r>
        <w:t xml:space="preserve">in der Applikation </w:t>
      </w:r>
      <w:r w:rsidRPr="00530E6D">
        <w:t>oder ei</w:t>
      </w:r>
      <w:r>
        <w:t>n vordefinierter Pfad, über den die verschiedenen Ausschnitte des Posters dem der Benutzer präsentiert werden</w:t>
      </w:r>
      <w:r w:rsidRPr="00530E6D">
        <w:t>.</w:t>
      </w:r>
    </w:p>
    <w:p w:rsidR="00E462E1" w:rsidRDefault="00E462E1" w:rsidP="00E462E1">
      <w:pPr>
        <w:pStyle w:val="Heading4"/>
      </w:pPr>
      <w:bookmarkStart w:id="713" w:name="_Toc327467808"/>
      <w:r>
        <w:t>Prozentuale Lesbarkeit</w:t>
      </w:r>
      <w:bookmarkEnd w:id="713"/>
    </w:p>
    <w:p w:rsidR="00E462E1" w:rsidRDefault="00E462E1" w:rsidP="00E462E1">
      <w:r>
        <w:t xml:space="preserve">Da die Bachelorposter der Landschaftsarchitektur auch bei einer hohen Auflösung von 3 x Full HD nur mit Mühe lesbar sind, wurde eruiert, wie gross der Anteil von Postern, die nicht oder nur erschwert lesbar sind, auf der Videowall sein wird. </w:t>
      </w:r>
      <w:r>
        <w:br/>
        <w:t xml:space="preserve">Für die Erstellung der Auswertung wurden die folgenden zwei Annahmen getroffen: </w:t>
      </w:r>
    </w:p>
    <w:p w:rsidR="00E462E1" w:rsidRDefault="00E462E1" w:rsidP="00FC1D38">
      <w:pPr>
        <w:pStyle w:val="ListParagraph"/>
        <w:numPr>
          <w:ilvl w:val="0"/>
          <w:numId w:val="35"/>
        </w:numPr>
      </w:pPr>
      <w:r>
        <w:t xml:space="preserve">Die Bachelorarbeiten der Studiengänge Informatik und Elektrotechnik werden in Zweiergruppen durchgeführt. </w:t>
      </w:r>
    </w:p>
    <w:p w:rsidR="00E462E1" w:rsidRDefault="00E462E1" w:rsidP="00FC1D38">
      <w:pPr>
        <w:pStyle w:val="ListParagraph"/>
        <w:numPr>
          <w:ilvl w:val="0"/>
          <w:numId w:val="35"/>
        </w:numPr>
      </w:pPr>
      <w:r>
        <w:t xml:space="preserve">Die Arbeiten der übrigen Studiengänge entstehen in Einzelarbeit. </w:t>
      </w:r>
    </w:p>
    <w:p w:rsidR="00E462E1" w:rsidRPr="00730683" w:rsidRDefault="00E462E1" w:rsidP="00E462E1">
      <w:r>
        <w:t>Zum Zeitpunkt der Auswertung am 25.05.2012 stehen noch keine Bachelorarbeiten der Abteilung Erneuerbare Energien und Umwelttechnik zur Verfügung. Für die Auswertung wurden auf der Unterrichtswebsite der HSR die Studenten gezählt, welche sich zwischen dem Frühlingssemester 2008 und dem Frühlingssemester 2012 für die Bachelorarbeit in ihrem Studiengang angemeldet hatten. Die detaillierte Auswertung kann dem Anhang entnommen werden (</w:t>
      </w:r>
      <w:r w:rsidR="007F362F">
        <w:fldChar w:fldCharType="begin"/>
      </w:r>
      <w:r w:rsidR="007F362F">
        <w:instrText xml:space="preserve"> REF _Ref327461240 \r \h </w:instrText>
      </w:r>
      <w:r w:rsidR="007F362F">
        <w:fldChar w:fldCharType="separate"/>
      </w:r>
      <w:r w:rsidR="000E6CF3">
        <w:t>VIII</w:t>
      </w:r>
      <w:r w:rsidR="007F362F">
        <w:fldChar w:fldCharType="end"/>
      </w:r>
      <w:r w:rsidR="007F362F">
        <w:t xml:space="preserve"> </w:t>
      </w:r>
      <w:r w:rsidR="007F362F">
        <w:fldChar w:fldCharType="begin"/>
      </w:r>
      <w:r w:rsidR="007F362F">
        <w:instrText xml:space="preserve"> REF _Ref327461240 \h </w:instrText>
      </w:r>
      <w:r w:rsidR="007F362F">
        <w:fldChar w:fldCharType="separate"/>
      </w:r>
      <w:r w:rsidR="000E6CF3">
        <w:t>Anhang</w:t>
      </w:r>
      <w:r w:rsidR="007F362F">
        <w:fldChar w:fldCharType="end"/>
      </w:r>
      <w:r>
        <w:t>). Über die letzten viereinhalb Jahre ergibt sich nachfolgende Verteilung.</w:t>
      </w:r>
    </w:p>
    <w:p w:rsidR="00E462E1" w:rsidRDefault="00E462E1" w:rsidP="00E462E1">
      <w:r>
        <w:rPr>
          <w:noProof/>
          <w:lang w:eastAsia="de-CH"/>
        </w:rPr>
        <w:lastRenderedPageBreak/>
        <w:drawing>
          <wp:inline distT="0" distB="0" distL="0" distR="0" wp14:anchorId="53B877A1" wp14:editId="66D247FB">
            <wp:extent cx="5486400" cy="3045125"/>
            <wp:effectExtent l="0" t="0" r="19050" b="22225"/>
            <wp:docPr id="433" name="Chart 433"/>
            <wp:cNvGraphicFramePr/>
            <a:graphic xmlns:a="http://schemas.openxmlformats.org/drawingml/2006/main">
              <a:graphicData uri="http://schemas.openxmlformats.org/drawingml/2006/chart">
                <c:chart xmlns:c="http://schemas.openxmlformats.org/drawingml/2006/chart" xmlns:r="http://schemas.openxmlformats.org/officeDocument/2006/relationships" r:id="rId146"/>
              </a:graphicData>
            </a:graphic>
          </wp:inline>
        </w:drawing>
      </w:r>
    </w:p>
    <w:p w:rsidR="00E462E1" w:rsidRDefault="00E462E1" w:rsidP="00E462E1">
      <w:pPr>
        <w:pStyle w:val="Caption"/>
      </w:pPr>
      <w:bookmarkStart w:id="714" w:name="_Ref325984078"/>
      <w:bookmarkStart w:id="715" w:name="_Toc327468095"/>
      <w:r>
        <w:t xml:space="preserve">Abbildung </w:t>
      </w:r>
      <w:fldSimple w:instr=" SEQ Abbildung \* ARABIC ">
        <w:r w:rsidR="000E6CF3">
          <w:rPr>
            <w:noProof/>
          </w:rPr>
          <w:t>93</w:t>
        </w:r>
      </w:fldSimple>
      <w:r>
        <w:t xml:space="preserve"> - Anzahl der Arbeiten pro Abteilung, Angaben in Prozent</w:t>
      </w:r>
      <w:bookmarkEnd w:id="714"/>
      <w:bookmarkEnd w:id="715"/>
    </w:p>
    <w:p w:rsidR="00E462E1" w:rsidRDefault="00E462E1" w:rsidP="00E462E1">
      <w:r>
        <w:t xml:space="preserve">Wie in </w:t>
      </w:r>
      <w:r>
        <w:fldChar w:fldCharType="begin"/>
      </w:r>
      <w:r>
        <w:instrText xml:space="preserve"> REF _Ref325984078 \h </w:instrText>
      </w:r>
      <w:r>
        <w:fldChar w:fldCharType="separate"/>
      </w:r>
      <w:r w:rsidR="000E6CF3">
        <w:t xml:space="preserve">Abbildung </w:t>
      </w:r>
      <w:r w:rsidR="000E6CF3">
        <w:rPr>
          <w:noProof/>
        </w:rPr>
        <w:t>93</w:t>
      </w:r>
      <w:r w:rsidR="000E6CF3">
        <w:t xml:space="preserve"> - Anzahl der Arbeiten pro Abteilung, Angaben in Prozent</w:t>
      </w:r>
      <w:r>
        <w:fldChar w:fldCharType="end"/>
      </w:r>
      <w:r>
        <w:t xml:space="preserve"> ersichtlich ist, machen die Arbeiten der Landschaftsarchitektur 19% aller Bachelorarbeiten aus. Es wird daher angenommen, dass die restlichen Poster, welche 81% ausmachen, mit beiden Auflösungen von 1 x Full HD und 3 x Full HD lesbar sind.</w:t>
      </w:r>
    </w:p>
    <w:p w:rsidR="00E462E1" w:rsidRPr="00177C1A" w:rsidRDefault="00E462E1" w:rsidP="00E462E1">
      <w:r w:rsidRPr="005932E0">
        <w:t>Aus de</w:t>
      </w:r>
      <w:r>
        <w:t>n</w:t>
      </w:r>
      <w:r w:rsidRPr="005932E0">
        <w:t xml:space="preserve"> Test</w:t>
      </w:r>
      <w:r>
        <w:t>s</w:t>
      </w:r>
      <w:r w:rsidRPr="005932E0">
        <w:t xml:space="preserve"> mit </w:t>
      </w:r>
      <w:r>
        <w:t xml:space="preserve">dem </w:t>
      </w:r>
      <w:r w:rsidRPr="005932E0">
        <w:t>verkleinert</w:t>
      </w:r>
      <w:r>
        <w:t xml:space="preserve"> dargestellten</w:t>
      </w:r>
      <w:r w:rsidRPr="005932E0">
        <w:t xml:space="preserve"> Video</w:t>
      </w:r>
      <w:r>
        <w:t xml:space="preserve"> (siehe Unterkapitel </w:t>
      </w:r>
      <w:r>
        <w:fldChar w:fldCharType="begin"/>
      </w:r>
      <w:r>
        <w:instrText xml:space="preserve"> REF _Ref325920025 \r \h </w:instrText>
      </w:r>
      <w:r>
        <w:fldChar w:fldCharType="separate"/>
      </w:r>
      <w:r w:rsidR="000E6CF3">
        <w:t>V.7.3.3.4</w:t>
      </w:r>
      <w:r>
        <w:fldChar w:fldCharType="end"/>
      </w:r>
      <w:r>
        <w:t xml:space="preserve"> </w:t>
      </w:r>
      <w:r>
        <w:fldChar w:fldCharType="begin"/>
      </w:r>
      <w:r>
        <w:instrText xml:space="preserve"> REF _Ref325920025 \h </w:instrText>
      </w:r>
      <w:r>
        <w:fldChar w:fldCharType="separate"/>
      </w:r>
      <w:r w:rsidR="000E6CF3">
        <w:t>Tests mit verkleinertem Video</w:t>
      </w:r>
      <w:r>
        <w:fldChar w:fldCharType="end"/>
      </w:r>
      <w:r>
        <w:t>)</w:t>
      </w:r>
      <w:r w:rsidRPr="005932E0">
        <w:t xml:space="preserve"> ergibt sich, dass Videos mit 1.5</w:t>
      </w:r>
      <w:r>
        <w:t>- oder 2-facher Full HD-A</w:t>
      </w:r>
      <w:r w:rsidRPr="005932E0">
        <w:t xml:space="preserve">uflösung </w:t>
      </w:r>
      <w:r>
        <w:t>p</w:t>
      </w:r>
      <w:r w:rsidRPr="005932E0">
        <w:t>erfo</w:t>
      </w:r>
      <w:r>
        <w:t>rmant</w:t>
      </w:r>
      <w:r w:rsidRPr="005932E0">
        <w:t xml:space="preserve"> laufen.</w:t>
      </w:r>
      <w:r>
        <w:t xml:space="preserve"> Als Folge sind</w:t>
      </w:r>
      <w:r w:rsidRPr="005932E0">
        <w:t xml:space="preserve"> ca. 81% der Bachelorposter gut auf </w:t>
      </w:r>
      <w:proofErr w:type="gramStart"/>
      <w:r w:rsidRPr="005932E0">
        <w:t>der Videowall</w:t>
      </w:r>
      <w:proofErr w:type="gramEnd"/>
      <w:r w:rsidRPr="005932E0">
        <w:t xml:space="preserve"> </w:t>
      </w:r>
      <w:r>
        <w:t>lesbar</w:t>
      </w:r>
      <w:r w:rsidRPr="005932E0">
        <w:t>.</w:t>
      </w:r>
      <w:bookmarkEnd w:id="597"/>
    </w:p>
    <w:p w:rsidR="00E462E1" w:rsidRDefault="00E462E1" w:rsidP="00E462E1">
      <w:r>
        <w:br w:type="page"/>
      </w:r>
    </w:p>
    <w:p w:rsidR="00E462E1" w:rsidRDefault="00E462E1" w:rsidP="00E462E1">
      <w:pPr>
        <w:pStyle w:val="Heading2"/>
      </w:pPr>
      <w:bookmarkStart w:id="716" w:name="_Ref326237672"/>
      <w:bookmarkStart w:id="717" w:name="_Toc327468991"/>
      <w:bookmarkStart w:id="718" w:name="RealisierungundTest"/>
      <w:r>
        <w:lastRenderedPageBreak/>
        <w:t>Realisierung &amp; Test</w:t>
      </w:r>
      <w:bookmarkEnd w:id="716"/>
      <w:bookmarkEnd w:id="717"/>
    </w:p>
    <w:p w:rsidR="00F118FC" w:rsidRDefault="00E462E1">
      <w:pPr>
        <w:pStyle w:val="TOC1"/>
        <w:tabs>
          <w:tab w:val="left" w:pos="800"/>
          <w:tab w:val="right" w:leader="dot" w:pos="9062"/>
        </w:tabs>
        <w:rPr>
          <w:b w:val="0"/>
          <w:noProof/>
          <w:sz w:val="22"/>
          <w:szCs w:val="22"/>
          <w:lang w:eastAsia="de-CH"/>
        </w:rPr>
      </w:pPr>
      <w:r>
        <w:fldChar w:fldCharType="begin"/>
      </w:r>
      <w:r>
        <w:instrText xml:space="preserve"> TOC \b </w:instrText>
      </w:r>
      <w:r w:rsidRPr="00B733CB">
        <w:instrText>Realisierung</w:instrText>
      </w:r>
      <w:r>
        <w:instrText xml:space="preserve">undTest \h \z \u \t "Heading 3;1;Heading 4;2;Heading 5;3;Heading 6;4" </w:instrText>
      </w:r>
      <w:r>
        <w:fldChar w:fldCharType="separate"/>
      </w:r>
      <w:hyperlink w:anchor="_Toc327469009" w:history="1">
        <w:r w:rsidR="00F118FC" w:rsidRPr="001E2DC9">
          <w:rPr>
            <w:rStyle w:val="Hyperlink"/>
            <w:noProof/>
          </w:rPr>
          <w:t>V.8.1</w:t>
        </w:r>
        <w:r w:rsidR="00F118FC">
          <w:rPr>
            <w:b w:val="0"/>
            <w:noProof/>
            <w:sz w:val="22"/>
            <w:szCs w:val="22"/>
            <w:lang w:eastAsia="de-CH"/>
          </w:rPr>
          <w:tab/>
        </w:r>
        <w:r w:rsidR="00F118FC" w:rsidRPr="001E2DC9">
          <w:rPr>
            <w:rStyle w:val="Hyperlink"/>
            <w:noProof/>
          </w:rPr>
          <w:t>Änderungsgeschichte</w:t>
        </w:r>
        <w:r w:rsidR="00F118FC">
          <w:rPr>
            <w:noProof/>
            <w:webHidden/>
          </w:rPr>
          <w:tab/>
        </w:r>
        <w:r w:rsidR="00F118FC">
          <w:rPr>
            <w:noProof/>
            <w:webHidden/>
          </w:rPr>
          <w:fldChar w:fldCharType="begin"/>
        </w:r>
        <w:r w:rsidR="00F118FC">
          <w:rPr>
            <w:noProof/>
            <w:webHidden/>
          </w:rPr>
          <w:instrText xml:space="preserve"> PAGEREF _Toc327469009 \h </w:instrText>
        </w:r>
        <w:r w:rsidR="00F118FC">
          <w:rPr>
            <w:noProof/>
            <w:webHidden/>
          </w:rPr>
        </w:r>
        <w:r w:rsidR="00F118FC">
          <w:rPr>
            <w:noProof/>
            <w:webHidden/>
          </w:rPr>
          <w:fldChar w:fldCharType="separate"/>
        </w:r>
        <w:r w:rsidR="000E6CF3">
          <w:rPr>
            <w:noProof/>
            <w:webHidden/>
          </w:rPr>
          <w:t>138</w:t>
        </w:r>
        <w:r w:rsidR="00F118FC">
          <w:rPr>
            <w:noProof/>
            <w:webHidden/>
          </w:rPr>
          <w:fldChar w:fldCharType="end"/>
        </w:r>
      </w:hyperlink>
    </w:p>
    <w:p w:rsidR="00F118FC" w:rsidRDefault="00B95EE1">
      <w:pPr>
        <w:pStyle w:val="TOC1"/>
        <w:tabs>
          <w:tab w:val="left" w:pos="800"/>
          <w:tab w:val="right" w:leader="dot" w:pos="9062"/>
        </w:tabs>
        <w:rPr>
          <w:b w:val="0"/>
          <w:noProof/>
          <w:sz w:val="22"/>
          <w:szCs w:val="22"/>
          <w:lang w:eastAsia="de-CH"/>
        </w:rPr>
      </w:pPr>
      <w:hyperlink w:anchor="_Toc327469010" w:history="1">
        <w:r w:rsidR="00F118FC" w:rsidRPr="001E2DC9">
          <w:rPr>
            <w:rStyle w:val="Hyperlink"/>
            <w:noProof/>
          </w:rPr>
          <w:t>V.8.2</w:t>
        </w:r>
        <w:r w:rsidR="00F118FC">
          <w:rPr>
            <w:b w:val="0"/>
            <w:noProof/>
            <w:sz w:val="22"/>
            <w:szCs w:val="22"/>
            <w:lang w:eastAsia="de-CH"/>
          </w:rPr>
          <w:tab/>
        </w:r>
        <w:r w:rsidR="00F118FC" w:rsidRPr="001E2DC9">
          <w:rPr>
            <w:rStyle w:val="Hyperlink"/>
            <w:noProof/>
          </w:rPr>
          <w:t>Usability Tests</w:t>
        </w:r>
        <w:r w:rsidR="00F118FC">
          <w:rPr>
            <w:noProof/>
            <w:webHidden/>
          </w:rPr>
          <w:tab/>
        </w:r>
        <w:r w:rsidR="00F118FC">
          <w:rPr>
            <w:noProof/>
            <w:webHidden/>
          </w:rPr>
          <w:fldChar w:fldCharType="begin"/>
        </w:r>
        <w:r w:rsidR="00F118FC">
          <w:rPr>
            <w:noProof/>
            <w:webHidden/>
          </w:rPr>
          <w:instrText xml:space="preserve"> PAGEREF _Toc327469010 \h </w:instrText>
        </w:r>
        <w:r w:rsidR="00F118FC">
          <w:rPr>
            <w:noProof/>
            <w:webHidden/>
          </w:rPr>
        </w:r>
        <w:r w:rsidR="00F118FC">
          <w:rPr>
            <w:noProof/>
            <w:webHidden/>
          </w:rPr>
          <w:fldChar w:fldCharType="separate"/>
        </w:r>
        <w:r w:rsidR="000E6CF3">
          <w:rPr>
            <w:noProof/>
            <w:webHidden/>
          </w:rPr>
          <w:t>139</w:t>
        </w:r>
        <w:r w:rsidR="00F118FC">
          <w:rPr>
            <w:noProof/>
            <w:webHidden/>
          </w:rPr>
          <w:fldChar w:fldCharType="end"/>
        </w:r>
      </w:hyperlink>
    </w:p>
    <w:p w:rsidR="00F118FC" w:rsidRDefault="00B95EE1">
      <w:pPr>
        <w:pStyle w:val="TOC2"/>
        <w:tabs>
          <w:tab w:val="left" w:pos="1000"/>
          <w:tab w:val="right" w:leader="dot" w:pos="9062"/>
        </w:tabs>
        <w:rPr>
          <w:noProof/>
          <w:sz w:val="22"/>
          <w:szCs w:val="22"/>
          <w:lang w:eastAsia="de-CH"/>
        </w:rPr>
      </w:pPr>
      <w:hyperlink w:anchor="_Toc327469011" w:history="1">
        <w:r w:rsidR="00F118FC" w:rsidRPr="001E2DC9">
          <w:rPr>
            <w:rStyle w:val="Hyperlink"/>
            <w:noProof/>
          </w:rPr>
          <w:t>V.8.2.1</w:t>
        </w:r>
        <w:r w:rsidR="00F118FC">
          <w:rPr>
            <w:noProof/>
            <w:sz w:val="22"/>
            <w:szCs w:val="22"/>
            <w:lang w:eastAsia="de-CH"/>
          </w:rPr>
          <w:tab/>
        </w:r>
        <w:r w:rsidR="00F118FC" w:rsidRPr="001E2DC9">
          <w:rPr>
            <w:rStyle w:val="Hyperlink"/>
            <w:noProof/>
          </w:rPr>
          <w:t>Test 1: Wizard of Oz</w:t>
        </w:r>
        <w:r w:rsidR="00F118FC">
          <w:rPr>
            <w:noProof/>
            <w:webHidden/>
          </w:rPr>
          <w:tab/>
        </w:r>
        <w:r w:rsidR="00F118FC">
          <w:rPr>
            <w:noProof/>
            <w:webHidden/>
          </w:rPr>
          <w:fldChar w:fldCharType="begin"/>
        </w:r>
        <w:r w:rsidR="00F118FC">
          <w:rPr>
            <w:noProof/>
            <w:webHidden/>
          </w:rPr>
          <w:instrText xml:space="preserve"> PAGEREF _Toc327469011 \h </w:instrText>
        </w:r>
        <w:r w:rsidR="00F118FC">
          <w:rPr>
            <w:noProof/>
            <w:webHidden/>
          </w:rPr>
        </w:r>
        <w:r w:rsidR="00F118FC">
          <w:rPr>
            <w:noProof/>
            <w:webHidden/>
          </w:rPr>
          <w:fldChar w:fldCharType="separate"/>
        </w:r>
        <w:r w:rsidR="000E6CF3">
          <w:rPr>
            <w:noProof/>
            <w:webHidden/>
          </w:rPr>
          <w:t>139</w:t>
        </w:r>
        <w:r w:rsidR="00F118FC">
          <w:rPr>
            <w:noProof/>
            <w:webHidden/>
          </w:rPr>
          <w:fldChar w:fldCharType="end"/>
        </w:r>
      </w:hyperlink>
    </w:p>
    <w:p w:rsidR="00F118FC" w:rsidRDefault="00B95EE1">
      <w:pPr>
        <w:pStyle w:val="TOC3"/>
        <w:tabs>
          <w:tab w:val="left" w:pos="1540"/>
          <w:tab w:val="right" w:leader="dot" w:pos="9062"/>
        </w:tabs>
        <w:rPr>
          <w:noProof/>
          <w:sz w:val="22"/>
        </w:rPr>
      </w:pPr>
      <w:hyperlink w:anchor="_Toc327469012" w:history="1">
        <w:r w:rsidR="00F118FC" w:rsidRPr="001E2DC9">
          <w:rPr>
            <w:rStyle w:val="Hyperlink"/>
            <w:noProof/>
          </w:rPr>
          <w:t>V.8.2.1.1</w:t>
        </w:r>
        <w:r w:rsidR="00F118FC">
          <w:rPr>
            <w:noProof/>
            <w:sz w:val="22"/>
          </w:rPr>
          <w:tab/>
        </w:r>
        <w:r w:rsidR="00F118FC" w:rsidRPr="001E2DC9">
          <w:rPr>
            <w:rStyle w:val="Hyperlink"/>
            <w:noProof/>
          </w:rPr>
          <w:t>Testszenario</w:t>
        </w:r>
        <w:r w:rsidR="00F118FC">
          <w:rPr>
            <w:noProof/>
            <w:webHidden/>
          </w:rPr>
          <w:tab/>
        </w:r>
        <w:r w:rsidR="00F118FC">
          <w:rPr>
            <w:noProof/>
            <w:webHidden/>
          </w:rPr>
          <w:fldChar w:fldCharType="begin"/>
        </w:r>
        <w:r w:rsidR="00F118FC">
          <w:rPr>
            <w:noProof/>
            <w:webHidden/>
          </w:rPr>
          <w:instrText xml:space="preserve"> PAGEREF _Toc327469012 \h </w:instrText>
        </w:r>
        <w:r w:rsidR="00F118FC">
          <w:rPr>
            <w:noProof/>
            <w:webHidden/>
          </w:rPr>
        </w:r>
        <w:r w:rsidR="00F118FC">
          <w:rPr>
            <w:noProof/>
            <w:webHidden/>
          </w:rPr>
          <w:fldChar w:fldCharType="separate"/>
        </w:r>
        <w:r w:rsidR="000E6CF3">
          <w:rPr>
            <w:noProof/>
            <w:webHidden/>
          </w:rPr>
          <w:t>139</w:t>
        </w:r>
        <w:r w:rsidR="00F118FC">
          <w:rPr>
            <w:noProof/>
            <w:webHidden/>
          </w:rPr>
          <w:fldChar w:fldCharType="end"/>
        </w:r>
      </w:hyperlink>
    </w:p>
    <w:p w:rsidR="00F118FC" w:rsidRDefault="00B95EE1">
      <w:pPr>
        <w:pStyle w:val="TOC4"/>
        <w:tabs>
          <w:tab w:val="left" w:pos="1760"/>
          <w:tab w:val="right" w:leader="dot" w:pos="9062"/>
        </w:tabs>
        <w:rPr>
          <w:noProof/>
          <w:sz w:val="22"/>
          <w:szCs w:val="22"/>
          <w:lang w:eastAsia="de-CH"/>
        </w:rPr>
      </w:pPr>
      <w:hyperlink w:anchor="_Toc327469013" w:history="1">
        <w:r w:rsidR="00F118FC" w:rsidRPr="001E2DC9">
          <w:rPr>
            <w:rStyle w:val="Hyperlink"/>
            <w:noProof/>
          </w:rPr>
          <w:t>V.8.2.1.1.1</w:t>
        </w:r>
        <w:r w:rsidR="00F118FC">
          <w:rPr>
            <w:noProof/>
            <w:sz w:val="22"/>
            <w:szCs w:val="22"/>
            <w:lang w:eastAsia="de-CH"/>
          </w:rPr>
          <w:tab/>
        </w:r>
        <w:r w:rsidR="00F118FC" w:rsidRPr="001E2DC9">
          <w:rPr>
            <w:rStyle w:val="Hyperlink"/>
            <w:noProof/>
          </w:rPr>
          <w:t>Aufgabe</w:t>
        </w:r>
        <w:r w:rsidR="00F118FC">
          <w:rPr>
            <w:noProof/>
            <w:webHidden/>
          </w:rPr>
          <w:tab/>
        </w:r>
        <w:r w:rsidR="00F118FC">
          <w:rPr>
            <w:noProof/>
            <w:webHidden/>
          </w:rPr>
          <w:fldChar w:fldCharType="begin"/>
        </w:r>
        <w:r w:rsidR="00F118FC">
          <w:rPr>
            <w:noProof/>
            <w:webHidden/>
          </w:rPr>
          <w:instrText xml:space="preserve"> PAGEREF _Toc327469013 \h </w:instrText>
        </w:r>
        <w:r w:rsidR="00F118FC">
          <w:rPr>
            <w:noProof/>
            <w:webHidden/>
          </w:rPr>
        </w:r>
        <w:r w:rsidR="00F118FC">
          <w:rPr>
            <w:noProof/>
            <w:webHidden/>
          </w:rPr>
          <w:fldChar w:fldCharType="separate"/>
        </w:r>
        <w:r w:rsidR="000E6CF3">
          <w:rPr>
            <w:noProof/>
            <w:webHidden/>
          </w:rPr>
          <w:t>139</w:t>
        </w:r>
        <w:r w:rsidR="00F118FC">
          <w:rPr>
            <w:noProof/>
            <w:webHidden/>
          </w:rPr>
          <w:fldChar w:fldCharType="end"/>
        </w:r>
      </w:hyperlink>
    </w:p>
    <w:p w:rsidR="00F118FC" w:rsidRDefault="00B95EE1">
      <w:pPr>
        <w:pStyle w:val="TOC3"/>
        <w:tabs>
          <w:tab w:val="left" w:pos="1540"/>
          <w:tab w:val="right" w:leader="dot" w:pos="9062"/>
        </w:tabs>
        <w:rPr>
          <w:noProof/>
          <w:sz w:val="22"/>
        </w:rPr>
      </w:pPr>
      <w:hyperlink w:anchor="_Toc327469014" w:history="1">
        <w:r w:rsidR="00F118FC" w:rsidRPr="001E2DC9">
          <w:rPr>
            <w:rStyle w:val="Hyperlink"/>
            <w:noProof/>
          </w:rPr>
          <w:t>V.8.2.1.2</w:t>
        </w:r>
        <w:r w:rsidR="00F118FC">
          <w:rPr>
            <w:noProof/>
            <w:sz w:val="22"/>
          </w:rPr>
          <w:tab/>
        </w:r>
        <w:r w:rsidR="00F118FC" w:rsidRPr="001E2DC9">
          <w:rPr>
            <w:rStyle w:val="Hyperlink"/>
            <w:noProof/>
          </w:rPr>
          <w:t>Resultat &amp; Fazit</w:t>
        </w:r>
        <w:r w:rsidR="00F118FC">
          <w:rPr>
            <w:noProof/>
            <w:webHidden/>
          </w:rPr>
          <w:tab/>
        </w:r>
        <w:r w:rsidR="00F118FC">
          <w:rPr>
            <w:noProof/>
            <w:webHidden/>
          </w:rPr>
          <w:fldChar w:fldCharType="begin"/>
        </w:r>
        <w:r w:rsidR="00F118FC">
          <w:rPr>
            <w:noProof/>
            <w:webHidden/>
          </w:rPr>
          <w:instrText xml:space="preserve"> PAGEREF _Toc327469014 \h </w:instrText>
        </w:r>
        <w:r w:rsidR="00F118FC">
          <w:rPr>
            <w:noProof/>
            <w:webHidden/>
          </w:rPr>
        </w:r>
        <w:r w:rsidR="00F118FC">
          <w:rPr>
            <w:noProof/>
            <w:webHidden/>
          </w:rPr>
          <w:fldChar w:fldCharType="separate"/>
        </w:r>
        <w:r w:rsidR="000E6CF3">
          <w:rPr>
            <w:noProof/>
            <w:webHidden/>
          </w:rPr>
          <w:t>140</w:t>
        </w:r>
        <w:r w:rsidR="00F118FC">
          <w:rPr>
            <w:noProof/>
            <w:webHidden/>
          </w:rPr>
          <w:fldChar w:fldCharType="end"/>
        </w:r>
      </w:hyperlink>
    </w:p>
    <w:p w:rsidR="00F118FC" w:rsidRDefault="00B95EE1">
      <w:pPr>
        <w:pStyle w:val="TOC2"/>
        <w:tabs>
          <w:tab w:val="left" w:pos="1000"/>
          <w:tab w:val="right" w:leader="dot" w:pos="9062"/>
        </w:tabs>
        <w:rPr>
          <w:noProof/>
          <w:sz w:val="22"/>
          <w:szCs w:val="22"/>
          <w:lang w:eastAsia="de-CH"/>
        </w:rPr>
      </w:pPr>
      <w:hyperlink w:anchor="_Toc327469015" w:history="1">
        <w:r w:rsidR="00F118FC" w:rsidRPr="001E2DC9">
          <w:rPr>
            <w:rStyle w:val="Hyperlink"/>
            <w:noProof/>
          </w:rPr>
          <w:t>V.8.2.2</w:t>
        </w:r>
        <w:r w:rsidR="00F118FC">
          <w:rPr>
            <w:noProof/>
            <w:sz w:val="22"/>
            <w:szCs w:val="22"/>
            <w:lang w:eastAsia="de-CH"/>
          </w:rPr>
          <w:tab/>
        </w:r>
        <w:r w:rsidR="00F118FC" w:rsidRPr="001E2DC9">
          <w:rPr>
            <w:rStyle w:val="Hyperlink"/>
            <w:noProof/>
          </w:rPr>
          <w:t>Test 2: Reaktion der Nutzer</w:t>
        </w:r>
        <w:r w:rsidR="00F118FC">
          <w:rPr>
            <w:noProof/>
            <w:webHidden/>
          </w:rPr>
          <w:tab/>
        </w:r>
        <w:r w:rsidR="00F118FC">
          <w:rPr>
            <w:noProof/>
            <w:webHidden/>
          </w:rPr>
          <w:fldChar w:fldCharType="begin"/>
        </w:r>
        <w:r w:rsidR="00F118FC">
          <w:rPr>
            <w:noProof/>
            <w:webHidden/>
          </w:rPr>
          <w:instrText xml:space="preserve"> PAGEREF _Toc327469015 \h </w:instrText>
        </w:r>
        <w:r w:rsidR="00F118FC">
          <w:rPr>
            <w:noProof/>
            <w:webHidden/>
          </w:rPr>
        </w:r>
        <w:r w:rsidR="00F118FC">
          <w:rPr>
            <w:noProof/>
            <w:webHidden/>
          </w:rPr>
          <w:fldChar w:fldCharType="separate"/>
        </w:r>
        <w:r w:rsidR="000E6CF3">
          <w:rPr>
            <w:noProof/>
            <w:webHidden/>
          </w:rPr>
          <w:t>140</w:t>
        </w:r>
        <w:r w:rsidR="00F118FC">
          <w:rPr>
            <w:noProof/>
            <w:webHidden/>
          </w:rPr>
          <w:fldChar w:fldCharType="end"/>
        </w:r>
      </w:hyperlink>
    </w:p>
    <w:p w:rsidR="00F118FC" w:rsidRDefault="00B95EE1">
      <w:pPr>
        <w:pStyle w:val="TOC2"/>
        <w:tabs>
          <w:tab w:val="left" w:pos="1000"/>
          <w:tab w:val="right" w:leader="dot" w:pos="9062"/>
        </w:tabs>
        <w:rPr>
          <w:noProof/>
          <w:sz w:val="22"/>
          <w:szCs w:val="22"/>
          <w:lang w:eastAsia="de-CH"/>
        </w:rPr>
      </w:pPr>
      <w:hyperlink w:anchor="_Toc327469016" w:history="1">
        <w:r w:rsidR="00F118FC" w:rsidRPr="001E2DC9">
          <w:rPr>
            <w:rStyle w:val="Hyperlink"/>
            <w:noProof/>
          </w:rPr>
          <w:t>V.8.2.3</w:t>
        </w:r>
        <w:r w:rsidR="00F118FC">
          <w:rPr>
            <w:noProof/>
            <w:sz w:val="22"/>
            <w:szCs w:val="22"/>
            <w:lang w:eastAsia="de-CH"/>
          </w:rPr>
          <w:tab/>
        </w:r>
        <w:r w:rsidR="00F118FC" w:rsidRPr="001E2DC9">
          <w:rPr>
            <w:rStyle w:val="Hyperlink"/>
            <w:noProof/>
          </w:rPr>
          <w:t>Test 3: Reaktion auf Demomodus</w:t>
        </w:r>
        <w:r w:rsidR="00F118FC">
          <w:rPr>
            <w:noProof/>
            <w:webHidden/>
          </w:rPr>
          <w:tab/>
        </w:r>
        <w:r w:rsidR="00F118FC">
          <w:rPr>
            <w:noProof/>
            <w:webHidden/>
          </w:rPr>
          <w:fldChar w:fldCharType="begin"/>
        </w:r>
        <w:r w:rsidR="00F118FC">
          <w:rPr>
            <w:noProof/>
            <w:webHidden/>
          </w:rPr>
          <w:instrText xml:space="preserve"> PAGEREF _Toc327469016 \h </w:instrText>
        </w:r>
        <w:r w:rsidR="00F118FC">
          <w:rPr>
            <w:noProof/>
            <w:webHidden/>
          </w:rPr>
        </w:r>
        <w:r w:rsidR="00F118FC">
          <w:rPr>
            <w:noProof/>
            <w:webHidden/>
          </w:rPr>
          <w:fldChar w:fldCharType="separate"/>
        </w:r>
        <w:r w:rsidR="000E6CF3">
          <w:rPr>
            <w:noProof/>
            <w:webHidden/>
          </w:rPr>
          <w:t>141</w:t>
        </w:r>
        <w:r w:rsidR="00F118FC">
          <w:rPr>
            <w:noProof/>
            <w:webHidden/>
          </w:rPr>
          <w:fldChar w:fldCharType="end"/>
        </w:r>
      </w:hyperlink>
    </w:p>
    <w:p w:rsidR="00F118FC" w:rsidRDefault="00B95EE1">
      <w:pPr>
        <w:pStyle w:val="TOC2"/>
        <w:tabs>
          <w:tab w:val="left" w:pos="1000"/>
          <w:tab w:val="right" w:leader="dot" w:pos="9062"/>
        </w:tabs>
        <w:rPr>
          <w:noProof/>
          <w:sz w:val="22"/>
          <w:szCs w:val="22"/>
          <w:lang w:eastAsia="de-CH"/>
        </w:rPr>
      </w:pPr>
      <w:hyperlink w:anchor="_Toc327469017" w:history="1">
        <w:r w:rsidR="00F118FC" w:rsidRPr="001E2DC9">
          <w:rPr>
            <w:rStyle w:val="Hyperlink"/>
            <w:noProof/>
          </w:rPr>
          <w:t>V.8.2.4</w:t>
        </w:r>
        <w:r w:rsidR="00F118FC">
          <w:rPr>
            <w:noProof/>
            <w:sz w:val="22"/>
            <w:szCs w:val="22"/>
            <w:lang w:eastAsia="de-CH"/>
          </w:rPr>
          <w:tab/>
        </w:r>
        <w:r w:rsidR="00F118FC" w:rsidRPr="001E2DC9">
          <w:rPr>
            <w:rStyle w:val="Hyperlink"/>
            <w:noProof/>
          </w:rPr>
          <w:t>Test 4: Grafisches Design</w:t>
        </w:r>
        <w:r w:rsidR="00F118FC">
          <w:rPr>
            <w:noProof/>
            <w:webHidden/>
          </w:rPr>
          <w:tab/>
        </w:r>
        <w:r w:rsidR="00F118FC">
          <w:rPr>
            <w:noProof/>
            <w:webHidden/>
          </w:rPr>
          <w:fldChar w:fldCharType="begin"/>
        </w:r>
        <w:r w:rsidR="00F118FC">
          <w:rPr>
            <w:noProof/>
            <w:webHidden/>
          </w:rPr>
          <w:instrText xml:space="preserve"> PAGEREF _Toc327469017 \h </w:instrText>
        </w:r>
        <w:r w:rsidR="00F118FC">
          <w:rPr>
            <w:noProof/>
            <w:webHidden/>
          </w:rPr>
        </w:r>
        <w:r w:rsidR="00F118FC">
          <w:rPr>
            <w:noProof/>
            <w:webHidden/>
          </w:rPr>
          <w:fldChar w:fldCharType="separate"/>
        </w:r>
        <w:r w:rsidR="000E6CF3">
          <w:rPr>
            <w:noProof/>
            <w:webHidden/>
          </w:rPr>
          <w:t>142</w:t>
        </w:r>
        <w:r w:rsidR="00F118FC">
          <w:rPr>
            <w:noProof/>
            <w:webHidden/>
          </w:rPr>
          <w:fldChar w:fldCharType="end"/>
        </w:r>
      </w:hyperlink>
    </w:p>
    <w:p w:rsidR="00F118FC" w:rsidRDefault="00B95EE1">
      <w:pPr>
        <w:pStyle w:val="TOC1"/>
        <w:tabs>
          <w:tab w:val="left" w:pos="800"/>
          <w:tab w:val="right" w:leader="dot" w:pos="9062"/>
        </w:tabs>
        <w:rPr>
          <w:b w:val="0"/>
          <w:noProof/>
          <w:sz w:val="22"/>
          <w:szCs w:val="22"/>
          <w:lang w:eastAsia="de-CH"/>
        </w:rPr>
      </w:pPr>
      <w:hyperlink w:anchor="_Toc327469018" w:history="1">
        <w:r w:rsidR="00F118FC" w:rsidRPr="001E2DC9">
          <w:rPr>
            <w:rStyle w:val="Hyperlink"/>
            <w:noProof/>
          </w:rPr>
          <w:t>V.8.3</w:t>
        </w:r>
        <w:r w:rsidR="00F118FC">
          <w:rPr>
            <w:b w:val="0"/>
            <w:noProof/>
            <w:sz w:val="22"/>
            <w:szCs w:val="22"/>
            <w:lang w:eastAsia="de-CH"/>
          </w:rPr>
          <w:tab/>
        </w:r>
        <w:r w:rsidR="00F118FC" w:rsidRPr="001E2DC9">
          <w:rPr>
            <w:rStyle w:val="Hyperlink"/>
            <w:noProof/>
          </w:rPr>
          <w:t>Unit Tests</w:t>
        </w:r>
        <w:r w:rsidR="00F118FC">
          <w:rPr>
            <w:noProof/>
            <w:webHidden/>
          </w:rPr>
          <w:tab/>
        </w:r>
        <w:r w:rsidR="00F118FC">
          <w:rPr>
            <w:noProof/>
            <w:webHidden/>
          </w:rPr>
          <w:fldChar w:fldCharType="begin"/>
        </w:r>
        <w:r w:rsidR="00F118FC">
          <w:rPr>
            <w:noProof/>
            <w:webHidden/>
          </w:rPr>
          <w:instrText xml:space="preserve"> PAGEREF _Toc327469018 \h </w:instrText>
        </w:r>
        <w:r w:rsidR="00F118FC">
          <w:rPr>
            <w:noProof/>
            <w:webHidden/>
          </w:rPr>
        </w:r>
        <w:r w:rsidR="00F118FC">
          <w:rPr>
            <w:noProof/>
            <w:webHidden/>
          </w:rPr>
          <w:fldChar w:fldCharType="separate"/>
        </w:r>
        <w:r w:rsidR="000E6CF3">
          <w:rPr>
            <w:noProof/>
            <w:webHidden/>
          </w:rPr>
          <w:t>143</w:t>
        </w:r>
        <w:r w:rsidR="00F118FC">
          <w:rPr>
            <w:noProof/>
            <w:webHidden/>
          </w:rPr>
          <w:fldChar w:fldCharType="end"/>
        </w:r>
      </w:hyperlink>
    </w:p>
    <w:p w:rsidR="00F118FC" w:rsidRDefault="00B95EE1">
      <w:pPr>
        <w:pStyle w:val="TOC2"/>
        <w:tabs>
          <w:tab w:val="left" w:pos="1000"/>
          <w:tab w:val="right" w:leader="dot" w:pos="9062"/>
        </w:tabs>
        <w:rPr>
          <w:noProof/>
          <w:sz w:val="22"/>
          <w:szCs w:val="22"/>
          <w:lang w:eastAsia="de-CH"/>
        </w:rPr>
      </w:pPr>
      <w:hyperlink w:anchor="_Toc327469019" w:history="1">
        <w:r w:rsidR="00F118FC" w:rsidRPr="001E2DC9">
          <w:rPr>
            <w:rStyle w:val="Hyperlink"/>
            <w:noProof/>
            <w:lang w:val="en-US"/>
          </w:rPr>
          <w:t>V.8.3.1</w:t>
        </w:r>
        <w:r w:rsidR="00F118FC">
          <w:rPr>
            <w:noProof/>
            <w:sz w:val="22"/>
            <w:szCs w:val="22"/>
            <w:lang w:eastAsia="de-CH"/>
          </w:rPr>
          <w:tab/>
        </w:r>
        <w:r w:rsidR="00F118FC" w:rsidRPr="001E2DC9">
          <w:rPr>
            <w:rStyle w:val="Hyperlink"/>
            <w:noProof/>
            <w:lang w:val="en-US"/>
          </w:rPr>
          <w:t>Videowall-Applikation</w:t>
        </w:r>
        <w:r w:rsidR="00F118FC">
          <w:rPr>
            <w:noProof/>
            <w:webHidden/>
          </w:rPr>
          <w:tab/>
        </w:r>
        <w:r w:rsidR="00F118FC">
          <w:rPr>
            <w:noProof/>
            <w:webHidden/>
          </w:rPr>
          <w:fldChar w:fldCharType="begin"/>
        </w:r>
        <w:r w:rsidR="00F118FC">
          <w:rPr>
            <w:noProof/>
            <w:webHidden/>
          </w:rPr>
          <w:instrText xml:space="preserve"> PAGEREF _Toc327469019 \h </w:instrText>
        </w:r>
        <w:r w:rsidR="00F118FC">
          <w:rPr>
            <w:noProof/>
            <w:webHidden/>
          </w:rPr>
        </w:r>
        <w:r w:rsidR="00F118FC">
          <w:rPr>
            <w:noProof/>
            <w:webHidden/>
          </w:rPr>
          <w:fldChar w:fldCharType="separate"/>
        </w:r>
        <w:r w:rsidR="000E6CF3">
          <w:rPr>
            <w:noProof/>
            <w:webHidden/>
          </w:rPr>
          <w:t>143</w:t>
        </w:r>
        <w:r w:rsidR="00F118FC">
          <w:rPr>
            <w:noProof/>
            <w:webHidden/>
          </w:rPr>
          <w:fldChar w:fldCharType="end"/>
        </w:r>
      </w:hyperlink>
    </w:p>
    <w:p w:rsidR="00F118FC" w:rsidRDefault="00B95EE1">
      <w:pPr>
        <w:pStyle w:val="TOC2"/>
        <w:tabs>
          <w:tab w:val="left" w:pos="1000"/>
          <w:tab w:val="right" w:leader="dot" w:pos="9062"/>
        </w:tabs>
        <w:rPr>
          <w:noProof/>
          <w:sz w:val="22"/>
          <w:szCs w:val="22"/>
          <w:lang w:eastAsia="de-CH"/>
        </w:rPr>
      </w:pPr>
      <w:hyperlink w:anchor="_Toc327469020" w:history="1">
        <w:r w:rsidR="00F118FC" w:rsidRPr="001E2DC9">
          <w:rPr>
            <w:rStyle w:val="Hyperlink"/>
            <w:noProof/>
          </w:rPr>
          <w:t>V.8.3.2</w:t>
        </w:r>
        <w:r w:rsidR="00F118FC">
          <w:rPr>
            <w:noProof/>
            <w:sz w:val="22"/>
            <w:szCs w:val="22"/>
            <w:lang w:eastAsia="de-CH"/>
          </w:rPr>
          <w:tab/>
        </w:r>
        <w:r w:rsidR="00F118FC" w:rsidRPr="001E2DC9">
          <w:rPr>
            <w:rStyle w:val="Hyperlink"/>
            <w:noProof/>
          </w:rPr>
          <w:t>Poster-Applikation</w:t>
        </w:r>
        <w:r w:rsidR="00F118FC">
          <w:rPr>
            <w:noProof/>
            <w:webHidden/>
          </w:rPr>
          <w:tab/>
        </w:r>
        <w:r w:rsidR="00F118FC">
          <w:rPr>
            <w:noProof/>
            <w:webHidden/>
          </w:rPr>
          <w:fldChar w:fldCharType="begin"/>
        </w:r>
        <w:r w:rsidR="00F118FC">
          <w:rPr>
            <w:noProof/>
            <w:webHidden/>
          </w:rPr>
          <w:instrText xml:space="preserve"> PAGEREF _Toc327469020 \h </w:instrText>
        </w:r>
        <w:r w:rsidR="00F118FC">
          <w:rPr>
            <w:noProof/>
            <w:webHidden/>
          </w:rPr>
        </w:r>
        <w:r w:rsidR="00F118FC">
          <w:rPr>
            <w:noProof/>
            <w:webHidden/>
          </w:rPr>
          <w:fldChar w:fldCharType="separate"/>
        </w:r>
        <w:r w:rsidR="000E6CF3">
          <w:rPr>
            <w:noProof/>
            <w:webHidden/>
          </w:rPr>
          <w:t>143</w:t>
        </w:r>
        <w:r w:rsidR="00F118FC">
          <w:rPr>
            <w:noProof/>
            <w:webHidden/>
          </w:rPr>
          <w:fldChar w:fldCharType="end"/>
        </w:r>
      </w:hyperlink>
    </w:p>
    <w:p w:rsidR="00F118FC" w:rsidRDefault="00B95EE1">
      <w:pPr>
        <w:pStyle w:val="TOC2"/>
        <w:tabs>
          <w:tab w:val="left" w:pos="1000"/>
          <w:tab w:val="right" w:leader="dot" w:pos="9062"/>
        </w:tabs>
        <w:rPr>
          <w:noProof/>
          <w:sz w:val="22"/>
          <w:szCs w:val="22"/>
          <w:lang w:eastAsia="de-CH"/>
        </w:rPr>
      </w:pPr>
      <w:hyperlink w:anchor="_Toc327469021" w:history="1">
        <w:r w:rsidR="00F118FC" w:rsidRPr="001E2DC9">
          <w:rPr>
            <w:rStyle w:val="Hyperlink"/>
            <w:noProof/>
            <w:lang w:val="en-US"/>
          </w:rPr>
          <w:t>V.8.3.3</w:t>
        </w:r>
        <w:r w:rsidR="00F118FC">
          <w:rPr>
            <w:noProof/>
            <w:sz w:val="22"/>
            <w:szCs w:val="22"/>
            <w:lang w:eastAsia="de-CH"/>
          </w:rPr>
          <w:tab/>
        </w:r>
        <w:r w:rsidR="00F118FC" w:rsidRPr="001E2DC9">
          <w:rPr>
            <w:rStyle w:val="Hyperlink"/>
            <w:noProof/>
            <w:lang w:val="en-US"/>
          </w:rPr>
          <w:t>Mittagsmenu-Applikation</w:t>
        </w:r>
        <w:r w:rsidR="00F118FC">
          <w:rPr>
            <w:noProof/>
            <w:webHidden/>
          </w:rPr>
          <w:tab/>
        </w:r>
        <w:r w:rsidR="00F118FC">
          <w:rPr>
            <w:noProof/>
            <w:webHidden/>
          </w:rPr>
          <w:fldChar w:fldCharType="begin"/>
        </w:r>
        <w:r w:rsidR="00F118FC">
          <w:rPr>
            <w:noProof/>
            <w:webHidden/>
          </w:rPr>
          <w:instrText xml:space="preserve"> PAGEREF _Toc327469021 \h </w:instrText>
        </w:r>
        <w:r w:rsidR="00F118FC">
          <w:rPr>
            <w:noProof/>
            <w:webHidden/>
          </w:rPr>
        </w:r>
        <w:r w:rsidR="00F118FC">
          <w:rPr>
            <w:noProof/>
            <w:webHidden/>
          </w:rPr>
          <w:fldChar w:fldCharType="separate"/>
        </w:r>
        <w:r w:rsidR="000E6CF3">
          <w:rPr>
            <w:noProof/>
            <w:webHidden/>
          </w:rPr>
          <w:t>144</w:t>
        </w:r>
        <w:r w:rsidR="00F118FC">
          <w:rPr>
            <w:noProof/>
            <w:webHidden/>
          </w:rPr>
          <w:fldChar w:fldCharType="end"/>
        </w:r>
      </w:hyperlink>
    </w:p>
    <w:p w:rsidR="00F118FC" w:rsidRDefault="00B95EE1">
      <w:pPr>
        <w:pStyle w:val="TOC1"/>
        <w:tabs>
          <w:tab w:val="left" w:pos="800"/>
          <w:tab w:val="right" w:leader="dot" w:pos="9062"/>
        </w:tabs>
        <w:rPr>
          <w:b w:val="0"/>
          <w:noProof/>
          <w:sz w:val="22"/>
          <w:szCs w:val="22"/>
          <w:lang w:eastAsia="de-CH"/>
        </w:rPr>
      </w:pPr>
      <w:hyperlink w:anchor="_Toc327469022" w:history="1">
        <w:r w:rsidR="00F118FC" w:rsidRPr="001E2DC9">
          <w:rPr>
            <w:rStyle w:val="Hyperlink"/>
            <w:noProof/>
          </w:rPr>
          <w:t>V.8.4</w:t>
        </w:r>
        <w:r w:rsidR="00F118FC">
          <w:rPr>
            <w:b w:val="0"/>
            <w:noProof/>
            <w:sz w:val="22"/>
            <w:szCs w:val="22"/>
            <w:lang w:eastAsia="de-CH"/>
          </w:rPr>
          <w:tab/>
        </w:r>
        <w:r w:rsidR="00F118FC" w:rsidRPr="001E2DC9">
          <w:rPr>
            <w:rStyle w:val="Hyperlink"/>
            <w:noProof/>
          </w:rPr>
          <w:t>Systemtests</w:t>
        </w:r>
        <w:r w:rsidR="00F118FC">
          <w:rPr>
            <w:noProof/>
            <w:webHidden/>
          </w:rPr>
          <w:tab/>
        </w:r>
        <w:r w:rsidR="00F118FC">
          <w:rPr>
            <w:noProof/>
            <w:webHidden/>
          </w:rPr>
          <w:fldChar w:fldCharType="begin"/>
        </w:r>
        <w:r w:rsidR="00F118FC">
          <w:rPr>
            <w:noProof/>
            <w:webHidden/>
          </w:rPr>
          <w:instrText xml:space="preserve"> PAGEREF _Toc327469022 \h </w:instrText>
        </w:r>
        <w:r w:rsidR="00F118FC">
          <w:rPr>
            <w:noProof/>
            <w:webHidden/>
          </w:rPr>
        </w:r>
        <w:r w:rsidR="00F118FC">
          <w:rPr>
            <w:noProof/>
            <w:webHidden/>
          </w:rPr>
          <w:fldChar w:fldCharType="separate"/>
        </w:r>
        <w:r w:rsidR="000E6CF3">
          <w:rPr>
            <w:noProof/>
            <w:webHidden/>
          </w:rPr>
          <w:t>145</w:t>
        </w:r>
        <w:r w:rsidR="00F118FC">
          <w:rPr>
            <w:noProof/>
            <w:webHidden/>
          </w:rPr>
          <w:fldChar w:fldCharType="end"/>
        </w:r>
      </w:hyperlink>
    </w:p>
    <w:p w:rsidR="00F118FC" w:rsidRDefault="00B95EE1">
      <w:pPr>
        <w:pStyle w:val="TOC2"/>
        <w:tabs>
          <w:tab w:val="left" w:pos="1000"/>
          <w:tab w:val="right" w:leader="dot" w:pos="9062"/>
        </w:tabs>
        <w:rPr>
          <w:noProof/>
          <w:sz w:val="22"/>
          <w:szCs w:val="22"/>
          <w:lang w:eastAsia="de-CH"/>
        </w:rPr>
      </w:pPr>
      <w:hyperlink w:anchor="_Toc327469023" w:history="1">
        <w:r w:rsidR="00F118FC" w:rsidRPr="001E2DC9">
          <w:rPr>
            <w:rStyle w:val="Hyperlink"/>
            <w:noProof/>
          </w:rPr>
          <w:t>V.8.4.1</w:t>
        </w:r>
        <w:r w:rsidR="00F118FC">
          <w:rPr>
            <w:noProof/>
            <w:sz w:val="22"/>
            <w:szCs w:val="22"/>
            <w:lang w:eastAsia="de-CH"/>
          </w:rPr>
          <w:tab/>
        </w:r>
        <w:r w:rsidR="00F118FC" w:rsidRPr="001E2DC9">
          <w:rPr>
            <w:rStyle w:val="Hyperlink"/>
            <w:noProof/>
          </w:rPr>
          <w:t>Sprint 7</w:t>
        </w:r>
        <w:r w:rsidR="00F118FC">
          <w:rPr>
            <w:noProof/>
            <w:webHidden/>
          </w:rPr>
          <w:tab/>
        </w:r>
        <w:r w:rsidR="00F118FC">
          <w:rPr>
            <w:noProof/>
            <w:webHidden/>
          </w:rPr>
          <w:fldChar w:fldCharType="begin"/>
        </w:r>
        <w:r w:rsidR="00F118FC">
          <w:rPr>
            <w:noProof/>
            <w:webHidden/>
          </w:rPr>
          <w:instrText xml:space="preserve"> PAGEREF _Toc327469023 \h </w:instrText>
        </w:r>
        <w:r w:rsidR="00F118FC">
          <w:rPr>
            <w:noProof/>
            <w:webHidden/>
          </w:rPr>
        </w:r>
        <w:r w:rsidR="00F118FC">
          <w:rPr>
            <w:noProof/>
            <w:webHidden/>
          </w:rPr>
          <w:fldChar w:fldCharType="separate"/>
        </w:r>
        <w:r w:rsidR="000E6CF3">
          <w:rPr>
            <w:noProof/>
            <w:webHidden/>
          </w:rPr>
          <w:t>145</w:t>
        </w:r>
        <w:r w:rsidR="00F118FC">
          <w:rPr>
            <w:noProof/>
            <w:webHidden/>
          </w:rPr>
          <w:fldChar w:fldCharType="end"/>
        </w:r>
      </w:hyperlink>
    </w:p>
    <w:p w:rsidR="00F118FC" w:rsidRDefault="00B95EE1">
      <w:pPr>
        <w:pStyle w:val="TOC2"/>
        <w:tabs>
          <w:tab w:val="left" w:pos="1000"/>
          <w:tab w:val="right" w:leader="dot" w:pos="9062"/>
        </w:tabs>
        <w:rPr>
          <w:noProof/>
          <w:sz w:val="22"/>
          <w:szCs w:val="22"/>
          <w:lang w:eastAsia="de-CH"/>
        </w:rPr>
      </w:pPr>
      <w:hyperlink w:anchor="_Toc327469024" w:history="1">
        <w:r w:rsidR="00F118FC" w:rsidRPr="001E2DC9">
          <w:rPr>
            <w:rStyle w:val="Hyperlink"/>
            <w:noProof/>
          </w:rPr>
          <w:t>V.8.4.2</w:t>
        </w:r>
        <w:r w:rsidR="00F118FC">
          <w:rPr>
            <w:noProof/>
            <w:sz w:val="22"/>
            <w:szCs w:val="22"/>
            <w:lang w:eastAsia="de-CH"/>
          </w:rPr>
          <w:tab/>
        </w:r>
        <w:r w:rsidR="00F118FC" w:rsidRPr="001E2DC9">
          <w:rPr>
            <w:rStyle w:val="Hyperlink"/>
            <w:noProof/>
          </w:rPr>
          <w:t>Sprint 8</w:t>
        </w:r>
        <w:r w:rsidR="00F118FC">
          <w:rPr>
            <w:noProof/>
            <w:webHidden/>
          </w:rPr>
          <w:tab/>
        </w:r>
        <w:r w:rsidR="00F118FC">
          <w:rPr>
            <w:noProof/>
            <w:webHidden/>
          </w:rPr>
          <w:fldChar w:fldCharType="begin"/>
        </w:r>
        <w:r w:rsidR="00F118FC">
          <w:rPr>
            <w:noProof/>
            <w:webHidden/>
          </w:rPr>
          <w:instrText xml:space="preserve"> PAGEREF _Toc327469024 \h </w:instrText>
        </w:r>
        <w:r w:rsidR="00F118FC">
          <w:rPr>
            <w:noProof/>
            <w:webHidden/>
          </w:rPr>
        </w:r>
        <w:r w:rsidR="00F118FC">
          <w:rPr>
            <w:noProof/>
            <w:webHidden/>
          </w:rPr>
          <w:fldChar w:fldCharType="separate"/>
        </w:r>
        <w:r w:rsidR="000E6CF3">
          <w:rPr>
            <w:noProof/>
            <w:webHidden/>
          </w:rPr>
          <w:t>145</w:t>
        </w:r>
        <w:r w:rsidR="00F118FC">
          <w:rPr>
            <w:noProof/>
            <w:webHidden/>
          </w:rPr>
          <w:fldChar w:fldCharType="end"/>
        </w:r>
      </w:hyperlink>
    </w:p>
    <w:p w:rsidR="00F118FC" w:rsidRDefault="00B95EE1">
      <w:pPr>
        <w:pStyle w:val="TOC2"/>
        <w:tabs>
          <w:tab w:val="left" w:pos="1000"/>
          <w:tab w:val="right" w:leader="dot" w:pos="9062"/>
        </w:tabs>
        <w:rPr>
          <w:noProof/>
          <w:sz w:val="22"/>
          <w:szCs w:val="22"/>
          <w:lang w:eastAsia="de-CH"/>
        </w:rPr>
      </w:pPr>
      <w:hyperlink w:anchor="_Toc327469025" w:history="1">
        <w:r w:rsidR="00F118FC" w:rsidRPr="001E2DC9">
          <w:rPr>
            <w:rStyle w:val="Hyperlink"/>
            <w:noProof/>
          </w:rPr>
          <w:t>V.8.4.3</w:t>
        </w:r>
        <w:r w:rsidR="00F118FC">
          <w:rPr>
            <w:noProof/>
            <w:sz w:val="22"/>
            <w:szCs w:val="22"/>
            <w:lang w:eastAsia="de-CH"/>
          </w:rPr>
          <w:tab/>
        </w:r>
        <w:r w:rsidR="00F118FC" w:rsidRPr="001E2DC9">
          <w:rPr>
            <w:rStyle w:val="Hyperlink"/>
            <w:noProof/>
          </w:rPr>
          <w:t>Sprint 9</w:t>
        </w:r>
        <w:r w:rsidR="00F118FC">
          <w:rPr>
            <w:noProof/>
            <w:webHidden/>
          </w:rPr>
          <w:tab/>
        </w:r>
        <w:r w:rsidR="00F118FC">
          <w:rPr>
            <w:noProof/>
            <w:webHidden/>
          </w:rPr>
          <w:fldChar w:fldCharType="begin"/>
        </w:r>
        <w:r w:rsidR="00F118FC">
          <w:rPr>
            <w:noProof/>
            <w:webHidden/>
          </w:rPr>
          <w:instrText xml:space="preserve"> PAGEREF _Toc327469025 \h </w:instrText>
        </w:r>
        <w:r w:rsidR="00F118FC">
          <w:rPr>
            <w:noProof/>
            <w:webHidden/>
          </w:rPr>
        </w:r>
        <w:r w:rsidR="00F118FC">
          <w:rPr>
            <w:noProof/>
            <w:webHidden/>
          </w:rPr>
          <w:fldChar w:fldCharType="separate"/>
        </w:r>
        <w:r w:rsidR="000E6CF3">
          <w:rPr>
            <w:noProof/>
            <w:webHidden/>
          </w:rPr>
          <w:t>146</w:t>
        </w:r>
        <w:r w:rsidR="00F118FC">
          <w:rPr>
            <w:noProof/>
            <w:webHidden/>
          </w:rPr>
          <w:fldChar w:fldCharType="end"/>
        </w:r>
      </w:hyperlink>
    </w:p>
    <w:p w:rsidR="00F118FC" w:rsidRDefault="00B95EE1">
      <w:pPr>
        <w:pStyle w:val="TOC2"/>
        <w:tabs>
          <w:tab w:val="left" w:pos="1000"/>
          <w:tab w:val="right" w:leader="dot" w:pos="9062"/>
        </w:tabs>
        <w:rPr>
          <w:noProof/>
          <w:sz w:val="22"/>
          <w:szCs w:val="22"/>
          <w:lang w:eastAsia="de-CH"/>
        </w:rPr>
      </w:pPr>
      <w:hyperlink w:anchor="_Toc327469026" w:history="1">
        <w:r w:rsidR="00F118FC" w:rsidRPr="001E2DC9">
          <w:rPr>
            <w:rStyle w:val="Hyperlink"/>
            <w:noProof/>
          </w:rPr>
          <w:t>V.8.4.4</w:t>
        </w:r>
        <w:r w:rsidR="00F118FC">
          <w:rPr>
            <w:noProof/>
            <w:sz w:val="22"/>
            <w:szCs w:val="22"/>
            <w:lang w:eastAsia="de-CH"/>
          </w:rPr>
          <w:tab/>
        </w:r>
        <w:r w:rsidR="00F118FC" w:rsidRPr="001E2DC9">
          <w:rPr>
            <w:rStyle w:val="Hyperlink"/>
            <w:noProof/>
          </w:rPr>
          <w:t>Sprint 10</w:t>
        </w:r>
        <w:r w:rsidR="00F118FC">
          <w:rPr>
            <w:noProof/>
            <w:webHidden/>
          </w:rPr>
          <w:tab/>
        </w:r>
        <w:r w:rsidR="00F118FC">
          <w:rPr>
            <w:noProof/>
            <w:webHidden/>
          </w:rPr>
          <w:fldChar w:fldCharType="begin"/>
        </w:r>
        <w:r w:rsidR="00F118FC">
          <w:rPr>
            <w:noProof/>
            <w:webHidden/>
          </w:rPr>
          <w:instrText xml:space="preserve"> PAGEREF _Toc327469026 \h </w:instrText>
        </w:r>
        <w:r w:rsidR="00F118FC">
          <w:rPr>
            <w:noProof/>
            <w:webHidden/>
          </w:rPr>
        </w:r>
        <w:r w:rsidR="00F118FC">
          <w:rPr>
            <w:noProof/>
            <w:webHidden/>
          </w:rPr>
          <w:fldChar w:fldCharType="separate"/>
        </w:r>
        <w:r w:rsidR="000E6CF3">
          <w:rPr>
            <w:noProof/>
            <w:webHidden/>
          </w:rPr>
          <w:t>146</w:t>
        </w:r>
        <w:r w:rsidR="00F118FC">
          <w:rPr>
            <w:noProof/>
            <w:webHidden/>
          </w:rPr>
          <w:fldChar w:fldCharType="end"/>
        </w:r>
      </w:hyperlink>
    </w:p>
    <w:p w:rsidR="00F118FC" w:rsidRDefault="00B95EE1">
      <w:pPr>
        <w:pStyle w:val="TOC2"/>
        <w:tabs>
          <w:tab w:val="left" w:pos="1000"/>
          <w:tab w:val="right" w:leader="dot" w:pos="9062"/>
        </w:tabs>
        <w:rPr>
          <w:noProof/>
          <w:sz w:val="22"/>
          <w:szCs w:val="22"/>
          <w:lang w:eastAsia="de-CH"/>
        </w:rPr>
      </w:pPr>
      <w:hyperlink w:anchor="_Toc327469027" w:history="1">
        <w:r w:rsidR="00F118FC" w:rsidRPr="001E2DC9">
          <w:rPr>
            <w:rStyle w:val="Hyperlink"/>
            <w:noProof/>
          </w:rPr>
          <w:t>V.8.4.5</w:t>
        </w:r>
        <w:r w:rsidR="00F118FC">
          <w:rPr>
            <w:noProof/>
            <w:sz w:val="22"/>
            <w:szCs w:val="22"/>
            <w:lang w:eastAsia="de-CH"/>
          </w:rPr>
          <w:tab/>
        </w:r>
        <w:r w:rsidR="00F118FC" w:rsidRPr="001E2DC9">
          <w:rPr>
            <w:rStyle w:val="Hyperlink"/>
            <w:noProof/>
          </w:rPr>
          <w:t>Sprint 11</w:t>
        </w:r>
        <w:r w:rsidR="00F118FC">
          <w:rPr>
            <w:noProof/>
            <w:webHidden/>
          </w:rPr>
          <w:tab/>
        </w:r>
        <w:r w:rsidR="00F118FC">
          <w:rPr>
            <w:noProof/>
            <w:webHidden/>
          </w:rPr>
          <w:fldChar w:fldCharType="begin"/>
        </w:r>
        <w:r w:rsidR="00F118FC">
          <w:rPr>
            <w:noProof/>
            <w:webHidden/>
          </w:rPr>
          <w:instrText xml:space="preserve"> PAGEREF _Toc327469027 \h </w:instrText>
        </w:r>
        <w:r w:rsidR="00F118FC">
          <w:rPr>
            <w:noProof/>
            <w:webHidden/>
          </w:rPr>
        </w:r>
        <w:r w:rsidR="00F118FC">
          <w:rPr>
            <w:noProof/>
            <w:webHidden/>
          </w:rPr>
          <w:fldChar w:fldCharType="separate"/>
        </w:r>
        <w:r w:rsidR="000E6CF3">
          <w:rPr>
            <w:noProof/>
            <w:webHidden/>
          </w:rPr>
          <w:t>147</w:t>
        </w:r>
        <w:r w:rsidR="00F118FC">
          <w:rPr>
            <w:noProof/>
            <w:webHidden/>
          </w:rPr>
          <w:fldChar w:fldCharType="end"/>
        </w:r>
      </w:hyperlink>
    </w:p>
    <w:p w:rsidR="00F118FC" w:rsidRDefault="00B95EE1">
      <w:pPr>
        <w:pStyle w:val="TOC2"/>
        <w:tabs>
          <w:tab w:val="left" w:pos="1000"/>
          <w:tab w:val="right" w:leader="dot" w:pos="9062"/>
        </w:tabs>
        <w:rPr>
          <w:noProof/>
          <w:sz w:val="22"/>
          <w:szCs w:val="22"/>
          <w:lang w:eastAsia="de-CH"/>
        </w:rPr>
      </w:pPr>
      <w:hyperlink w:anchor="_Toc327469028" w:history="1">
        <w:r w:rsidR="00F118FC" w:rsidRPr="001E2DC9">
          <w:rPr>
            <w:rStyle w:val="Hyperlink"/>
            <w:noProof/>
          </w:rPr>
          <w:t>V.8.4.6</w:t>
        </w:r>
        <w:r w:rsidR="00F118FC">
          <w:rPr>
            <w:noProof/>
            <w:sz w:val="22"/>
            <w:szCs w:val="22"/>
            <w:lang w:eastAsia="de-CH"/>
          </w:rPr>
          <w:tab/>
        </w:r>
        <w:r w:rsidR="00F118FC" w:rsidRPr="001E2DC9">
          <w:rPr>
            <w:rStyle w:val="Hyperlink"/>
            <w:noProof/>
          </w:rPr>
          <w:t>Sprint 12</w:t>
        </w:r>
        <w:r w:rsidR="00F118FC">
          <w:rPr>
            <w:noProof/>
            <w:webHidden/>
          </w:rPr>
          <w:tab/>
        </w:r>
        <w:r w:rsidR="00F118FC">
          <w:rPr>
            <w:noProof/>
            <w:webHidden/>
          </w:rPr>
          <w:fldChar w:fldCharType="begin"/>
        </w:r>
        <w:r w:rsidR="00F118FC">
          <w:rPr>
            <w:noProof/>
            <w:webHidden/>
          </w:rPr>
          <w:instrText xml:space="preserve"> PAGEREF _Toc327469028 \h </w:instrText>
        </w:r>
        <w:r w:rsidR="00F118FC">
          <w:rPr>
            <w:noProof/>
            <w:webHidden/>
          </w:rPr>
        </w:r>
        <w:r w:rsidR="00F118FC">
          <w:rPr>
            <w:noProof/>
            <w:webHidden/>
          </w:rPr>
          <w:fldChar w:fldCharType="separate"/>
        </w:r>
        <w:r w:rsidR="000E6CF3">
          <w:rPr>
            <w:noProof/>
            <w:webHidden/>
          </w:rPr>
          <w:t>148</w:t>
        </w:r>
        <w:r w:rsidR="00F118FC">
          <w:rPr>
            <w:noProof/>
            <w:webHidden/>
          </w:rPr>
          <w:fldChar w:fldCharType="end"/>
        </w:r>
      </w:hyperlink>
    </w:p>
    <w:p w:rsidR="00F118FC" w:rsidRDefault="00B95EE1">
      <w:pPr>
        <w:pStyle w:val="TOC2"/>
        <w:tabs>
          <w:tab w:val="left" w:pos="1000"/>
          <w:tab w:val="right" w:leader="dot" w:pos="9062"/>
        </w:tabs>
        <w:rPr>
          <w:noProof/>
          <w:sz w:val="22"/>
          <w:szCs w:val="22"/>
          <w:lang w:eastAsia="de-CH"/>
        </w:rPr>
      </w:pPr>
      <w:hyperlink w:anchor="_Toc327469029" w:history="1">
        <w:r w:rsidR="00F118FC" w:rsidRPr="001E2DC9">
          <w:rPr>
            <w:rStyle w:val="Hyperlink"/>
            <w:noProof/>
          </w:rPr>
          <w:t>V.8.4.7</w:t>
        </w:r>
        <w:r w:rsidR="00F118FC">
          <w:rPr>
            <w:noProof/>
            <w:sz w:val="22"/>
            <w:szCs w:val="22"/>
            <w:lang w:eastAsia="de-CH"/>
          </w:rPr>
          <w:tab/>
        </w:r>
        <w:r w:rsidR="00F118FC" w:rsidRPr="001E2DC9">
          <w:rPr>
            <w:rStyle w:val="Hyperlink"/>
            <w:noProof/>
          </w:rPr>
          <w:t>Sprint 13</w:t>
        </w:r>
        <w:r w:rsidR="00F118FC">
          <w:rPr>
            <w:noProof/>
            <w:webHidden/>
          </w:rPr>
          <w:tab/>
        </w:r>
        <w:r w:rsidR="00F118FC">
          <w:rPr>
            <w:noProof/>
            <w:webHidden/>
          </w:rPr>
          <w:fldChar w:fldCharType="begin"/>
        </w:r>
        <w:r w:rsidR="00F118FC">
          <w:rPr>
            <w:noProof/>
            <w:webHidden/>
          </w:rPr>
          <w:instrText xml:space="preserve"> PAGEREF _Toc327469029 \h </w:instrText>
        </w:r>
        <w:r w:rsidR="00F118FC">
          <w:rPr>
            <w:noProof/>
            <w:webHidden/>
          </w:rPr>
        </w:r>
        <w:r w:rsidR="00F118FC">
          <w:rPr>
            <w:noProof/>
            <w:webHidden/>
          </w:rPr>
          <w:fldChar w:fldCharType="separate"/>
        </w:r>
        <w:r w:rsidR="000E6CF3">
          <w:rPr>
            <w:noProof/>
            <w:webHidden/>
          </w:rPr>
          <w:t>149</w:t>
        </w:r>
        <w:r w:rsidR="00F118FC">
          <w:rPr>
            <w:noProof/>
            <w:webHidden/>
          </w:rPr>
          <w:fldChar w:fldCharType="end"/>
        </w:r>
      </w:hyperlink>
    </w:p>
    <w:p w:rsidR="00F118FC" w:rsidRDefault="00B95EE1">
      <w:pPr>
        <w:pStyle w:val="TOC2"/>
        <w:tabs>
          <w:tab w:val="left" w:pos="1000"/>
          <w:tab w:val="right" w:leader="dot" w:pos="9062"/>
        </w:tabs>
        <w:rPr>
          <w:noProof/>
          <w:sz w:val="22"/>
          <w:szCs w:val="22"/>
          <w:lang w:eastAsia="de-CH"/>
        </w:rPr>
      </w:pPr>
      <w:hyperlink w:anchor="_Toc327469030" w:history="1">
        <w:r w:rsidR="00F118FC" w:rsidRPr="001E2DC9">
          <w:rPr>
            <w:rStyle w:val="Hyperlink"/>
            <w:noProof/>
          </w:rPr>
          <w:t>V.8.4.8</w:t>
        </w:r>
        <w:r w:rsidR="00F118FC">
          <w:rPr>
            <w:noProof/>
            <w:sz w:val="22"/>
            <w:szCs w:val="22"/>
            <w:lang w:eastAsia="de-CH"/>
          </w:rPr>
          <w:tab/>
        </w:r>
        <w:r w:rsidR="00F118FC" w:rsidRPr="001E2DC9">
          <w:rPr>
            <w:rStyle w:val="Hyperlink"/>
            <w:noProof/>
          </w:rPr>
          <w:t>Sprint 14</w:t>
        </w:r>
        <w:r w:rsidR="00F118FC">
          <w:rPr>
            <w:noProof/>
            <w:webHidden/>
          </w:rPr>
          <w:tab/>
        </w:r>
        <w:r w:rsidR="00F118FC">
          <w:rPr>
            <w:noProof/>
            <w:webHidden/>
          </w:rPr>
          <w:fldChar w:fldCharType="begin"/>
        </w:r>
        <w:r w:rsidR="00F118FC">
          <w:rPr>
            <w:noProof/>
            <w:webHidden/>
          </w:rPr>
          <w:instrText xml:space="preserve"> PAGEREF _Toc327469030 \h </w:instrText>
        </w:r>
        <w:r w:rsidR="00F118FC">
          <w:rPr>
            <w:noProof/>
            <w:webHidden/>
          </w:rPr>
        </w:r>
        <w:r w:rsidR="00F118FC">
          <w:rPr>
            <w:noProof/>
            <w:webHidden/>
          </w:rPr>
          <w:fldChar w:fldCharType="separate"/>
        </w:r>
        <w:r w:rsidR="000E6CF3">
          <w:rPr>
            <w:noProof/>
            <w:webHidden/>
          </w:rPr>
          <w:t>150</w:t>
        </w:r>
        <w:r w:rsidR="00F118FC">
          <w:rPr>
            <w:noProof/>
            <w:webHidden/>
          </w:rPr>
          <w:fldChar w:fldCharType="end"/>
        </w:r>
      </w:hyperlink>
    </w:p>
    <w:p w:rsidR="00F118FC" w:rsidRDefault="00B95EE1">
      <w:pPr>
        <w:pStyle w:val="TOC2"/>
        <w:tabs>
          <w:tab w:val="left" w:pos="1000"/>
          <w:tab w:val="right" w:leader="dot" w:pos="9062"/>
        </w:tabs>
        <w:rPr>
          <w:noProof/>
          <w:sz w:val="22"/>
          <w:szCs w:val="22"/>
          <w:lang w:eastAsia="de-CH"/>
        </w:rPr>
      </w:pPr>
      <w:hyperlink w:anchor="_Toc327469031" w:history="1">
        <w:r w:rsidR="00F118FC" w:rsidRPr="001E2DC9">
          <w:rPr>
            <w:rStyle w:val="Hyperlink"/>
            <w:noProof/>
          </w:rPr>
          <w:t>V.8.4.9</w:t>
        </w:r>
        <w:r w:rsidR="00F118FC">
          <w:rPr>
            <w:noProof/>
            <w:sz w:val="22"/>
            <w:szCs w:val="22"/>
            <w:lang w:eastAsia="de-CH"/>
          </w:rPr>
          <w:tab/>
        </w:r>
        <w:r w:rsidR="00F118FC" w:rsidRPr="001E2DC9">
          <w:rPr>
            <w:rStyle w:val="Hyperlink"/>
            <w:noProof/>
          </w:rPr>
          <w:t>Sprint 15/16</w:t>
        </w:r>
        <w:r w:rsidR="00F118FC">
          <w:rPr>
            <w:noProof/>
            <w:webHidden/>
          </w:rPr>
          <w:tab/>
        </w:r>
        <w:r w:rsidR="00F118FC">
          <w:rPr>
            <w:noProof/>
            <w:webHidden/>
          </w:rPr>
          <w:fldChar w:fldCharType="begin"/>
        </w:r>
        <w:r w:rsidR="00F118FC">
          <w:rPr>
            <w:noProof/>
            <w:webHidden/>
          </w:rPr>
          <w:instrText xml:space="preserve"> PAGEREF _Toc327469031 \h </w:instrText>
        </w:r>
        <w:r w:rsidR="00F118FC">
          <w:rPr>
            <w:noProof/>
            <w:webHidden/>
          </w:rPr>
        </w:r>
        <w:r w:rsidR="00F118FC">
          <w:rPr>
            <w:noProof/>
            <w:webHidden/>
          </w:rPr>
          <w:fldChar w:fldCharType="separate"/>
        </w:r>
        <w:r w:rsidR="000E6CF3">
          <w:rPr>
            <w:noProof/>
            <w:webHidden/>
          </w:rPr>
          <w:t>152</w:t>
        </w:r>
        <w:r w:rsidR="00F118FC">
          <w:rPr>
            <w:noProof/>
            <w:webHidden/>
          </w:rPr>
          <w:fldChar w:fldCharType="end"/>
        </w:r>
      </w:hyperlink>
    </w:p>
    <w:p w:rsidR="00F118FC" w:rsidRDefault="00B95EE1">
      <w:pPr>
        <w:pStyle w:val="TOC1"/>
        <w:tabs>
          <w:tab w:val="left" w:pos="800"/>
          <w:tab w:val="right" w:leader="dot" w:pos="9062"/>
        </w:tabs>
        <w:rPr>
          <w:b w:val="0"/>
          <w:noProof/>
          <w:sz w:val="22"/>
          <w:szCs w:val="22"/>
          <w:lang w:eastAsia="de-CH"/>
        </w:rPr>
      </w:pPr>
      <w:hyperlink w:anchor="_Toc327469032" w:history="1">
        <w:r w:rsidR="00F118FC" w:rsidRPr="001E2DC9">
          <w:rPr>
            <w:rStyle w:val="Hyperlink"/>
            <w:noProof/>
          </w:rPr>
          <w:t>V.8.5</w:t>
        </w:r>
        <w:r w:rsidR="00F118FC">
          <w:rPr>
            <w:b w:val="0"/>
            <w:noProof/>
            <w:sz w:val="22"/>
            <w:szCs w:val="22"/>
            <w:lang w:eastAsia="de-CH"/>
          </w:rPr>
          <w:tab/>
        </w:r>
        <w:r w:rsidR="00F118FC" w:rsidRPr="001E2DC9">
          <w:rPr>
            <w:rStyle w:val="Hyperlink"/>
            <w:noProof/>
          </w:rPr>
          <w:t>Stabilitätstest</w:t>
        </w:r>
        <w:r w:rsidR="00F118FC">
          <w:rPr>
            <w:noProof/>
            <w:webHidden/>
          </w:rPr>
          <w:tab/>
        </w:r>
        <w:r w:rsidR="00F118FC">
          <w:rPr>
            <w:noProof/>
            <w:webHidden/>
          </w:rPr>
          <w:fldChar w:fldCharType="begin"/>
        </w:r>
        <w:r w:rsidR="00F118FC">
          <w:rPr>
            <w:noProof/>
            <w:webHidden/>
          </w:rPr>
          <w:instrText xml:space="preserve"> PAGEREF _Toc327469032 \h </w:instrText>
        </w:r>
        <w:r w:rsidR="00F118FC">
          <w:rPr>
            <w:noProof/>
            <w:webHidden/>
          </w:rPr>
        </w:r>
        <w:r w:rsidR="00F118FC">
          <w:rPr>
            <w:noProof/>
            <w:webHidden/>
          </w:rPr>
          <w:fldChar w:fldCharType="separate"/>
        </w:r>
        <w:r w:rsidR="000E6CF3">
          <w:rPr>
            <w:noProof/>
            <w:webHidden/>
          </w:rPr>
          <w:t>154</w:t>
        </w:r>
        <w:r w:rsidR="00F118FC">
          <w:rPr>
            <w:noProof/>
            <w:webHidden/>
          </w:rPr>
          <w:fldChar w:fldCharType="end"/>
        </w:r>
      </w:hyperlink>
    </w:p>
    <w:p w:rsidR="00F118FC" w:rsidRDefault="00B95EE1">
      <w:pPr>
        <w:pStyle w:val="TOC1"/>
        <w:tabs>
          <w:tab w:val="left" w:pos="800"/>
          <w:tab w:val="right" w:leader="dot" w:pos="9062"/>
        </w:tabs>
        <w:rPr>
          <w:b w:val="0"/>
          <w:noProof/>
          <w:sz w:val="22"/>
          <w:szCs w:val="22"/>
          <w:lang w:eastAsia="de-CH"/>
        </w:rPr>
      </w:pPr>
      <w:hyperlink w:anchor="_Toc327469033" w:history="1">
        <w:r w:rsidR="00F118FC" w:rsidRPr="001E2DC9">
          <w:rPr>
            <w:rStyle w:val="Hyperlink"/>
            <w:noProof/>
          </w:rPr>
          <w:t>V.8.6</w:t>
        </w:r>
        <w:r w:rsidR="00F118FC">
          <w:rPr>
            <w:b w:val="0"/>
            <w:noProof/>
            <w:sz w:val="22"/>
            <w:szCs w:val="22"/>
            <w:lang w:eastAsia="de-CH"/>
          </w:rPr>
          <w:tab/>
        </w:r>
        <w:r w:rsidR="00F118FC" w:rsidRPr="001E2DC9">
          <w:rPr>
            <w:rStyle w:val="Hyperlink"/>
            <w:noProof/>
          </w:rPr>
          <w:t>Dokumentation der Realisierung</w:t>
        </w:r>
        <w:r w:rsidR="00F118FC">
          <w:rPr>
            <w:noProof/>
            <w:webHidden/>
          </w:rPr>
          <w:tab/>
        </w:r>
        <w:r w:rsidR="00F118FC">
          <w:rPr>
            <w:noProof/>
            <w:webHidden/>
          </w:rPr>
          <w:fldChar w:fldCharType="begin"/>
        </w:r>
        <w:r w:rsidR="00F118FC">
          <w:rPr>
            <w:noProof/>
            <w:webHidden/>
          </w:rPr>
          <w:instrText xml:space="preserve"> PAGEREF _Toc327469033 \h </w:instrText>
        </w:r>
        <w:r w:rsidR="00F118FC">
          <w:rPr>
            <w:noProof/>
            <w:webHidden/>
          </w:rPr>
        </w:r>
        <w:r w:rsidR="00F118FC">
          <w:rPr>
            <w:noProof/>
            <w:webHidden/>
          </w:rPr>
          <w:fldChar w:fldCharType="separate"/>
        </w:r>
        <w:r w:rsidR="000E6CF3">
          <w:rPr>
            <w:noProof/>
            <w:webHidden/>
          </w:rPr>
          <w:t>156</w:t>
        </w:r>
        <w:r w:rsidR="00F118FC">
          <w:rPr>
            <w:noProof/>
            <w:webHidden/>
          </w:rPr>
          <w:fldChar w:fldCharType="end"/>
        </w:r>
      </w:hyperlink>
    </w:p>
    <w:p w:rsidR="00F118FC" w:rsidRDefault="00B95EE1">
      <w:pPr>
        <w:pStyle w:val="TOC2"/>
        <w:tabs>
          <w:tab w:val="left" w:pos="1000"/>
          <w:tab w:val="right" w:leader="dot" w:pos="9062"/>
        </w:tabs>
        <w:rPr>
          <w:noProof/>
          <w:sz w:val="22"/>
          <w:szCs w:val="22"/>
          <w:lang w:eastAsia="de-CH"/>
        </w:rPr>
      </w:pPr>
      <w:hyperlink w:anchor="_Toc327469034" w:history="1">
        <w:r w:rsidR="00F118FC" w:rsidRPr="001E2DC9">
          <w:rPr>
            <w:rStyle w:val="Hyperlink"/>
            <w:noProof/>
          </w:rPr>
          <w:t>V.8.6.1</w:t>
        </w:r>
        <w:r w:rsidR="00F118FC">
          <w:rPr>
            <w:noProof/>
            <w:sz w:val="22"/>
            <w:szCs w:val="22"/>
            <w:lang w:eastAsia="de-CH"/>
          </w:rPr>
          <w:tab/>
        </w:r>
        <w:r w:rsidR="00F118FC" w:rsidRPr="001E2DC9">
          <w:rPr>
            <w:rStyle w:val="Hyperlink"/>
            <w:noProof/>
          </w:rPr>
          <w:t>Übereinstimmung mit Architektur</w:t>
        </w:r>
        <w:r w:rsidR="00F118FC">
          <w:rPr>
            <w:noProof/>
            <w:webHidden/>
          </w:rPr>
          <w:tab/>
        </w:r>
        <w:r w:rsidR="00F118FC">
          <w:rPr>
            <w:noProof/>
            <w:webHidden/>
          </w:rPr>
          <w:fldChar w:fldCharType="begin"/>
        </w:r>
        <w:r w:rsidR="00F118FC">
          <w:rPr>
            <w:noProof/>
            <w:webHidden/>
          </w:rPr>
          <w:instrText xml:space="preserve"> PAGEREF _Toc327469034 \h </w:instrText>
        </w:r>
        <w:r w:rsidR="00F118FC">
          <w:rPr>
            <w:noProof/>
            <w:webHidden/>
          </w:rPr>
        </w:r>
        <w:r w:rsidR="00F118FC">
          <w:rPr>
            <w:noProof/>
            <w:webHidden/>
          </w:rPr>
          <w:fldChar w:fldCharType="separate"/>
        </w:r>
        <w:r w:rsidR="000E6CF3">
          <w:rPr>
            <w:noProof/>
            <w:webHidden/>
          </w:rPr>
          <w:t>156</w:t>
        </w:r>
        <w:r w:rsidR="00F118FC">
          <w:rPr>
            <w:noProof/>
            <w:webHidden/>
          </w:rPr>
          <w:fldChar w:fldCharType="end"/>
        </w:r>
      </w:hyperlink>
    </w:p>
    <w:p w:rsidR="00F118FC" w:rsidRDefault="00B95EE1">
      <w:pPr>
        <w:pStyle w:val="TOC3"/>
        <w:tabs>
          <w:tab w:val="left" w:pos="1540"/>
          <w:tab w:val="right" w:leader="dot" w:pos="9062"/>
        </w:tabs>
        <w:rPr>
          <w:noProof/>
          <w:sz w:val="22"/>
        </w:rPr>
      </w:pPr>
      <w:hyperlink w:anchor="_Toc327469035" w:history="1">
        <w:r w:rsidR="00F118FC" w:rsidRPr="001E2DC9">
          <w:rPr>
            <w:rStyle w:val="Hyperlink"/>
            <w:noProof/>
          </w:rPr>
          <w:t>V.8.6.1.1</w:t>
        </w:r>
        <w:r w:rsidR="00F118FC">
          <w:rPr>
            <w:noProof/>
            <w:sz w:val="22"/>
          </w:rPr>
          <w:tab/>
        </w:r>
        <w:r w:rsidR="00F118FC" w:rsidRPr="001E2DC9">
          <w:rPr>
            <w:rStyle w:val="Hyperlink"/>
            <w:noProof/>
          </w:rPr>
          <w:t>Videowall-Applikation</w:t>
        </w:r>
        <w:r w:rsidR="00F118FC">
          <w:rPr>
            <w:noProof/>
            <w:webHidden/>
          </w:rPr>
          <w:tab/>
        </w:r>
        <w:r w:rsidR="00F118FC">
          <w:rPr>
            <w:noProof/>
            <w:webHidden/>
          </w:rPr>
          <w:fldChar w:fldCharType="begin"/>
        </w:r>
        <w:r w:rsidR="00F118FC">
          <w:rPr>
            <w:noProof/>
            <w:webHidden/>
          </w:rPr>
          <w:instrText xml:space="preserve"> PAGEREF _Toc327469035 \h </w:instrText>
        </w:r>
        <w:r w:rsidR="00F118FC">
          <w:rPr>
            <w:noProof/>
            <w:webHidden/>
          </w:rPr>
        </w:r>
        <w:r w:rsidR="00F118FC">
          <w:rPr>
            <w:noProof/>
            <w:webHidden/>
          </w:rPr>
          <w:fldChar w:fldCharType="separate"/>
        </w:r>
        <w:r w:rsidR="000E6CF3">
          <w:rPr>
            <w:noProof/>
            <w:webHidden/>
          </w:rPr>
          <w:t>156</w:t>
        </w:r>
        <w:r w:rsidR="00F118FC">
          <w:rPr>
            <w:noProof/>
            <w:webHidden/>
          </w:rPr>
          <w:fldChar w:fldCharType="end"/>
        </w:r>
      </w:hyperlink>
    </w:p>
    <w:p w:rsidR="00F118FC" w:rsidRDefault="00B95EE1">
      <w:pPr>
        <w:pStyle w:val="TOC3"/>
        <w:tabs>
          <w:tab w:val="left" w:pos="1540"/>
          <w:tab w:val="right" w:leader="dot" w:pos="9062"/>
        </w:tabs>
        <w:rPr>
          <w:noProof/>
          <w:sz w:val="22"/>
        </w:rPr>
      </w:pPr>
      <w:hyperlink w:anchor="_Toc327469036" w:history="1">
        <w:r w:rsidR="00F118FC" w:rsidRPr="001E2DC9">
          <w:rPr>
            <w:rStyle w:val="Hyperlink"/>
            <w:noProof/>
          </w:rPr>
          <w:t>V.8.6.1.2</w:t>
        </w:r>
        <w:r w:rsidR="00F118FC">
          <w:rPr>
            <w:noProof/>
            <w:sz w:val="22"/>
          </w:rPr>
          <w:tab/>
        </w:r>
        <w:r w:rsidR="00F118FC" w:rsidRPr="001E2DC9">
          <w:rPr>
            <w:rStyle w:val="Hyperlink"/>
            <w:noProof/>
          </w:rPr>
          <w:t>Poster-Applikation</w:t>
        </w:r>
        <w:r w:rsidR="00F118FC">
          <w:rPr>
            <w:noProof/>
            <w:webHidden/>
          </w:rPr>
          <w:tab/>
        </w:r>
        <w:r w:rsidR="00F118FC">
          <w:rPr>
            <w:noProof/>
            <w:webHidden/>
          </w:rPr>
          <w:fldChar w:fldCharType="begin"/>
        </w:r>
        <w:r w:rsidR="00F118FC">
          <w:rPr>
            <w:noProof/>
            <w:webHidden/>
          </w:rPr>
          <w:instrText xml:space="preserve"> PAGEREF _Toc327469036 \h </w:instrText>
        </w:r>
        <w:r w:rsidR="00F118FC">
          <w:rPr>
            <w:noProof/>
            <w:webHidden/>
          </w:rPr>
        </w:r>
        <w:r w:rsidR="00F118FC">
          <w:rPr>
            <w:noProof/>
            <w:webHidden/>
          </w:rPr>
          <w:fldChar w:fldCharType="separate"/>
        </w:r>
        <w:r w:rsidR="000E6CF3">
          <w:rPr>
            <w:noProof/>
            <w:webHidden/>
          </w:rPr>
          <w:t>157</w:t>
        </w:r>
        <w:r w:rsidR="00F118FC">
          <w:rPr>
            <w:noProof/>
            <w:webHidden/>
          </w:rPr>
          <w:fldChar w:fldCharType="end"/>
        </w:r>
      </w:hyperlink>
    </w:p>
    <w:p w:rsidR="00F118FC" w:rsidRDefault="00B95EE1">
      <w:pPr>
        <w:pStyle w:val="TOC3"/>
        <w:tabs>
          <w:tab w:val="left" w:pos="1540"/>
          <w:tab w:val="right" w:leader="dot" w:pos="9062"/>
        </w:tabs>
        <w:rPr>
          <w:noProof/>
          <w:sz w:val="22"/>
        </w:rPr>
      </w:pPr>
      <w:hyperlink w:anchor="_Toc327469037" w:history="1">
        <w:r w:rsidR="00F118FC" w:rsidRPr="001E2DC9">
          <w:rPr>
            <w:rStyle w:val="Hyperlink"/>
            <w:noProof/>
          </w:rPr>
          <w:t>V.8.6.1.3</w:t>
        </w:r>
        <w:r w:rsidR="00F118FC">
          <w:rPr>
            <w:noProof/>
            <w:sz w:val="22"/>
          </w:rPr>
          <w:tab/>
        </w:r>
        <w:r w:rsidR="00F118FC" w:rsidRPr="001E2DC9">
          <w:rPr>
            <w:rStyle w:val="Hyperlink"/>
            <w:noProof/>
          </w:rPr>
          <w:t>Mittagsmenu-Applikation</w:t>
        </w:r>
        <w:r w:rsidR="00F118FC">
          <w:rPr>
            <w:noProof/>
            <w:webHidden/>
          </w:rPr>
          <w:tab/>
        </w:r>
        <w:r w:rsidR="00F118FC">
          <w:rPr>
            <w:noProof/>
            <w:webHidden/>
          </w:rPr>
          <w:fldChar w:fldCharType="begin"/>
        </w:r>
        <w:r w:rsidR="00F118FC">
          <w:rPr>
            <w:noProof/>
            <w:webHidden/>
          </w:rPr>
          <w:instrText xml:space="preserve"> PAGEREF _Toc327469037 \h </w:instrText>
        </w:r>
        <w:r w:rsidR="00F118FC">
          <w:rPr>
            <w:noProof/>
            <w:webHidden/>
          </w:rPr>
        </w:r>
        <w:r w:rsidR="00F118FC">
          <w:rPr>
            <w:noProof/>
            <w:webHidden/>
          </w:rPr>
          <w:fldChar w:fldCharType="separate"/>
        </w:r>
        <w:r w:rsidR="000E6CF3">
          <w:rPr>
            <w:noProof/>
            <w:webHidden/>
          </w:rPr>
          <w:t>158</w:t>
        </w:r>
        <w:r w:rsidR="00F118FC">
          <w:rPr>
            <w:noProof/>
            <w:webHidden/>
          </w:rPr>
          <w:fldChar w:fldCharType="end"/>
        </w:r>
      </w:hyperlink>
    </w:p>
    <w:p w:rsidR="00F118FC" w:rsidRDefault="00B95EE1">
      <w:pPr>
        <w:pStyle w:val="TOC2"/>
        <w:tabs>
          <w:tab w:val="left" w:pos="1000"/>
          <w:tab w:val="right" w:leader="dot" w:pos="9062"/>
        </w:tabs>
        <w:rPr>
          <w:noProof/>
          <w:sz w:val="22"/>
          <w:szCs w:val="22"/>
          <w:lang w:eastAsia="de-CH"/>
        </w:rPr>
      </w:pPr>
      <w:hyperlink w:anchor="_Toc327469038" w:history="1">
        <w:r w:rsidR="00F118FC" w:rsidRPr="001E2DC9">
          <w:rPr>
            <w:rStyle w:val="Hyperlink"/>
            <w:noProof/>
          </w:rPr>
          <w:t>V.8.6.2</w:t>
        </w:r>
        <w:r w:rsidR="00F118FC">
          <w:rPr>
            <w:noProof/>
            <w:sz w:val="22"/>
            <w:szCs w:val="22"/>
            <w:lang w:eastAsia="de-CH"/>
          </w:rPr>
          <w:tab/>
        </w:r>
        <w:r w:rsidR="00F118FC" w:rsidRPr="001E2DC9">
          <w:rPr>
            <w:rStyle w:val="Hyperlink"/>
            <w:noProof/>
          </w:rPr>
          <w:t>Code Statistik</w:t>
        </w:r>
        <w:r w:rsidR="00F118FC">
          <w:rPr>
            <w:noProof/>
            <w:webHidden/>
          </w:rPr>
          <w:tab/>
        </w:r>
        <w:r w:rsidR="00F118FC">
          <w:rPr>
            <w:noProof/>
            <w:webHidden/>
          </w:rPr>
          <w:fldChar w:fldCharType="begin"/>
        </w:r>
        <w:r w:rsidR="00F118FC">
          <w:rPr>
            <w:noProof/>
            <w:webHidden/>
          </w:rPr>
          <w:instrText xml:space="preserve"> PAGEREF _Toc327469038 \h </w:instrText>
        </w:r>
        <w:r w:rsidR="00F118FC">
          <w:rPr>
            <w:noProof/>
            <w:webHidden/>
          </w:rPr>
        </w:r>
        <w:r w:rsidR="00F118FC">
          <w:rPr>
            <w:noProof/>
            <w:webHidden/>
          </w:rPr>
          <w:fldChar w:fldCharType="separate"/>
        </w:r>
        <w:r w:rsidR="000E6CF3">
          <w:rPr>
            <w:noProof/>
            <w:webHidden/>
          </w:rPr>
          <w:t>159</w:t>
        </w:r>
        <w:r w:rsidR="00F118FC">
          <w:rPr>
            <w:noProof/>
            <w:webHidden/>
          </w:rPr>
          <w:fldChar w:fldCharType="end"/>
        </w:r>
      </w:hyperlink>
    </w:p>
    <w:p w:rsidR="00F118FC" w:rsidRDefault="00B95EE1">
      <w:pPr>
        <w:pStyle w:val="TOC3"/>
        <w:tabs>
          <w:tab w:val="left" w:pos="1540"/>
          <w:tab w:val="right" w:leader="dot" w:pos="9062"/>
        </w:tabs>
        <w:rPr>
          <w:noProof/>
          <w:sz w:val="22"/>
        </w:rPr>
      </w:pPr>
      <w:hyperlink w:anchor="_Toc327469039" w:history="1">
        <w:r w:rsidR="00F118FC" w:rsidRPr="001E2DC9">
          <w:rPr>
            <w:rStyle w:val="Hyperlink"/>
            <w:noProof/>
          </w:rPr>
          <w:t>V.8.6.2.1</w:t>
        </w:r>
        <w:r w:rsidR="00F118FC">
          <w:rPr>
            <w:noProof/>
            <w:sz w:val="22"/>
          </w:rPr>
          <w:tab/>
        </w:r>
        <w:r w:rsidR="00F118FC" w:rsidRPr="001E2DC9">
          <w:rPr>
            <w:rStyle w:val="Hyperlink"/>
            <w:noProof/>
          </w:rPr>
          <w:t>Testabdeckung</w:t>
        </w:r>
        <w:r w:rsidR="00F118FC">
          <w:rPr>
            <w:noProof/>
            <w:webHidden/>
          </w:rPr>
          <w:tab/>
        </w:r>
        <w:r w:rsidR="00F118FC">
          <w:rPr>
            <w:noProof/>
            <w:webHidden/>
          </w:rPr>
          <w:fldChar w:fldCharType="begin"/>
        </w:r>
        <w:r w:rsidR="00F118FC">
          <w:rPr>
            <w:noProof/>
            <w:webHidden/>
          </w:rPr>
          <w:instrText xml:space="preserve"> PAGEREF _Toc327469039 \h </w:instrText>
        </w:r>
        <w:r w:rsidR="00F118FC">
          <w:rPr>
            <w:noProof/>
            <w:webHidden/>
          </w:rPr>
        </w:r>
        <w:r w:rsidR="00F118FC">
          <w:rPr>
            <w:noProof/>
            <w:webHidden/>
          </w:rPr>
          <w:fldChar w:fldCharType="separate"/>
        </w:r>
        <w:r w:rsidR="000E6CF3">
          <w:rPr>
            <w:noProof/>
            <w:webHidden/>
          </w:rPr>
          <w:t>159</w:t>
        </w:r>
        <w:r w:rsidR="00F118FC">
          <w:rPr>
            <w:noProof/>
            <w:webHidden/>
          </w:rPr>
          <w:fldChar w:fldCharType="end"/>
        </w:r>
      </w:hyperlink>
    </w:p>
    <w:p w:rsidR="00F118FC" w:rsidRDefault="00B95EE1">
      <w:pPr>
        <w:pStyle w:val="TOC4"/>
        <w:tabs>
          <w:tab w:val="left" w:pos="1760"/>
          <w:tab w:val="right" w:leader="dot" w:pos="9062"/>
        </w:tabs>
        <w:rPr>
          <w:noProof/>
          <w:sz w:val="22"/>
          <w:szCs w:val="22"/>
          <w:lang w:eastAsia="de-CH"/>
        </w:rPr>
      </w:pPr>
      <w:hyperlink w:anchor="_Toc327469040" w:history="1">
        <w:r w:rsidR="00F118FC" w:rsidRPr="001E2DC9">
          <w:rPr>
            <w:rStyle w:val="Hyperlink"/>
            <w:noProof/>
          </w:rPr>
          <w:t>V.8.6.2.1.1</w:t>
        </w:r>
        <w:r w:rsidR="00F118FC">
          <w:rPr>
            <w:noProof/>
            <w:sz w:val="22"/>
            <w:szCs w:val="22"/>
            <w:lang w:eastAsia="de-CH"/>
          </w:rPr>
          <w:tab/>
        </w:r>
        <w:r w:rsidR="00F118FC" w:rsidRPr="001E2DC9">
          <w:rPr>
            <w:rStyle w:val="Hyperlink"/>
            <w:noProof/>
          </w:rPr>
          <w:t>Videowall-Applikation</w:t>
        </w:r>
        <w:r w:rsidR="00F118FC">
          <w:rPr>
            <w:noProof/>
            <w:webHidden/>
          </w:rPr>
          <w:tab/>
        </w:r>
        <w:r w:rsidR="00F118FC">
          <w:rPr>
            <w:noProof/>
            <w:webHidden/>
          </w:rPr>
          <w:fldChar w:fldCharType="begin"/>
        </w:r>
        <w:r w:rsidR="00F118FC">
          <w:rPr>
            <w:noProof/>
            <w:webHidden/>
          </w:rPr>
          <w:instrText xml:space="preserve"> PAGEREF _Toc327469040 \h </w:instrText>
        </w:r>
        <w:r w:rsidR="00F118FC">
          <w:rPr>
            <w:noProof/>
            <w:webHidden/>
          </w:rPr>
        </w:r>
        <w:r w:rsidR="00F118FC">
          <w:rPr>
            <w:noProof/>
            <w:webHidden/>
          </w:rPr>
          <w:fldChar w:fldCharType="separate"/>
        </w:r>
        <w:r w:rsidR="000E6CF3">
          <w:rPr>
            <w:noProof/>
            <w:webHidden/>
          </w:rPr>
          <w:t>159</w:t>
        </w:r>
        <w:r w:rsidR="00F118FC">
          <w:rPr>
            <w:noProof/>
            <w:webHidden/>
          </w:rPr>
          <w:fldChar w:fldCharType="end"/>
        </w:r>
      </w:hyperlink>
    </w:p>
    <w:p w:rsidR="00F118FC" w:rsidRDefault="00B95EE1">
      <w:pPr>
        <w:pStyle w:val="TOC4"/>
        <w:tabs>
          <w:tab w:val="left" w:pos="1760"/>
          <w:tab w:val="right" w:leader="dot" w:pos="9062"/>
        </w:tabs>
        <w:rPr>
          <w:noProof/>
          <w:sz w:val="22"/>
          <w:szCs w:val="22"/>
          <w:lang w:eastAsia="de-CH"/>
        </w:rPr>
      </w:pPr>
      <w:hyperlink w:anchor="_Toc327469041" w:history="1">
        <w:r w:rsidR="00F118FC" w:rsidRPr="001E2DC9">
          <w:rPr>
            <w:rStyle w:val="Hyperlink"/>
            <w:noProof/>
          </w:rPr>
          <w:t>V.8.6.2.1.2</w:t>
        </w:r>
        <w:r w:rsidR="00F118FC">
          <w:rPr>
            <w:noProof/>
            <w:sz w:val="22"/>
            <w:szCs w:val="22"/>
            <w:lang w:eastAsia="de-CH"/>
          </w:rPr>
          <w:tab/>
        </w:r>
        <w:r w:rsidR="00F118FC" w:rsidRPr="001E2DC9">
          <w:rPr>
            <w:rStyle w:val="Hyperlink"/>
            <w:noProof/>
          </w:rPr>
          <w:t>Poster-Applikation</w:t>
        </w:r>
        <w:r w:rsidR="00F118FC">
          <w:rPr>
            <w:noProof/>
            <w:webHidden/>
          </w:rPr>
          <w:tab/>
        </w:r>
        <w:r w:rsidR="00F118FC">
          <w:rPr>
            <w:noProof/>
            <w:webHidden/>
          </w:rPr>
          <w:fldChar w:fldCharType="begin"/>
        </w:r>
        <w:r w:rsidR="00F118FC">
          <w:rPr>
            <w:noProof/>
            <w:webHidden/>
          </w:rPr>
          <w:instrText xml:space="preserve"> PAGEREF _Toc327469041 \h </w:instrText>
        </w:r>
        <w:r w:rsidR="00F118FC">
          <w:rPr>
            <w:noProof/>
            <w:webHidden/>
          </w:rPr>
        </w:r>
        <w:r w:rsidR="00F118FC">
          <w:rPr>
            <w:noProof/>
            <w:webHidden/>
          </w:rPr>
          <w:fldChar w:fldCharType="separate"/>
        </w:r>
        <w:r w:rsidR="000E6CF3">
          <w:rPr>
            <w:noProof/>
            <w:webHidden/>
          </w:rPr>
          <w:t>160</w:t>
        </w:r>
        <w:r w:rsidR="00F118FC">
          <w:rPr>
            <w:noProof/>
            <w:webHidden/>
          </w:rPr>
          <w:fldChar w:fldCharType="end"/>
        </w:r>
      </w:hyperlink>
    </w:p>
    <w:p w:rsidR="00F118FC" w:rsidRDefault="00B95EE1">
      <w:pPr>
        <w:pStyle w:val="TOC4"/>
        <w:tabs>
          <w:tab w:val="left" w:pos="1760"/>
          <w:tab w:val="right" w:leader="dot" w:pos="9062"/>
        </w:tabs>
        <w:rPr>
          <w:noProof/>
          <w:sz w:val="22"/>
          <w:szCs w:val="22"/>
          <w:lang w:eastAsia="de-CH"/>
        </w:rPr>
      </w:pPr>
      <w:hyperlink w:anchor="_Toc327469042" w:history="1">
        <w:r w:rsidR="00F118FC" w:rsidRPr="001E2DC9">
          <w:rPr>
            <w:rStyle w:val="Hyperlink"/>
            <w:noProof/>
          </w:rPr>
          <w:t>V.8.6.2.1.3</w:t>
        </w:r>
        <w:r w:rsidR="00F118FC">
          <w:rPr>
            <w:noProof/>
            <w:sz w:val="22"/>
            <w:szCs w:val="22"/>
            <w:lang w:eastAsia="de-CH"/>
          </w:rPr>
          <w:tab/>
        </w:r>
        <w:r w:rsidR="00F118FC" w:rsidRPr="001E2DC9">
          <w:rPr>
            <w:rStyle w:val="Hyperlink"/>
            <w:noProof/>
          </w:rPr>
          <w:t>Mittagsmenu-Applikation</w:t>
        </w:r>
        <w:r w:rsidR="00F118FC">
          <w:rPr>
            <w:noProof/>
            <w:webHidden/>
          </w:rPr>
          <w:tab/>
        </w:r>
        <w:r w:rsidR="00F118FC">
          <w:rPr>
            <w:noProof/>
            <w:webHidden/>
          </w:rPr>
          <w:fldChar w:fldCharType="begin"/>
        </w:r>
        <w:r w:rsidR="00F118FC">
          <w:rPr>
            <w:noProof/>
            <w:webHidden/>
          </w:rPr>
          <w:instrText xml:space="preserve"> PAGEREF _Toc327469042 \h </w:instrText>
        </w:r>
        <w:r w:rsidR="00F118FC">
          <w:rPr>
            <w:noProof/>
            <w:webHidden/>
          </w:rPr>
        </w:r>
        <w:r w:rsidR="00F118FC">
          <w:rPr>
            <w:noProof/>
            <w:webHidden/>
          </w:rPr>
          <w:fldChar w:fldCharType="separate"/>
        </w:r>
        <w:r w:rsidR="000E6CF3">
          <w:rPr>
            <w:noProof/>
            <w:webHidden/>
          </w:rPr>
          <w:t>160</w:t>
        </w:r>
        <w:r w:rsidR="00F118FC">
          <w:rPr>
            <w:noProof/>
            <w:webHidden/>
          </w:rPr>
          <w:fldChar w:fldCharType="end"/>
        </w:r>
      </w:hyperlink>
    </w:p>
    <w:p w:rsidR="00F118FC" w:rsidRDefault="00B95EE1">
      <w:pPr>
        <w:pStyle w:val="TOC3"/>
        <w:tabs>
          <w:tab w:val="left" w:pos="1540"/>
          <w:tab w:val="right" w:leader="dot" w:pos="9062"/>
        </w:tabs>
        <w:rPr>
          <w:noProof/>
          <w:sz w:val="22"/>
        </w:rPr>
      </w:pPr>
      <w:hyperlink w:anchor="_Toc327469043" w:history="1">
        <w:r w:rsidR="00F118FC" w:rsidRPr="001E2DC9">
          <w:rPr>
            <w:rStyle w:val="Hyperlink"/>
            <w:noProof/>
          </w:rPr>
          <w:t>V.8.6.2.2</w:t>
        </w:r>
        <w:r w:rsidR="00F118FC">
          <w:rPr>
            <w:noProof/>
            <w:sz w:val="22"/>
          </w:rPr>
          <w:tab/>
        </w:r>
        <w:r w:rsidR="00F118FC" w:rsidRPr="001E2DC9">
          <w:rPr>
            <w:rStyle w:val="Hyperlink"/>
            <w:noProof/>
          </w:rPr>
          <w:t>Lines of Code (LOC)</w:t>
        </w:r>
        <w:r w:rsidR="00F118FC">
          <w:rPr>
            <w:noProof/>
            <w:webHidden/>
          </w:rPr>
          <w:tab/>
        </w:r>
        <w:r w:rsidR="00F118FC">
          <w:rPr>
            <w:noProof/>
            <w:webHidden/>
          </w:rPr>
          <w:fldChar w:fldCharType="begin"/>
        </w:r>
        <w:r w:rsidR="00F118FC">
          <w:rPr>
            <w:noProof/>
            <w:webHidden/>
          </w:rPr>
          <w:instrText xml:space="preserve"> PAGEREF _Toc327469043 \h </w:instrText>
        </w:r>
        <w:r w:rsidR="00F118FC">
          <w:rPr>
            <w:noProof/>
            <w:webHidden/>
          </w:rPr>
        </w:r>
        <w:r w:rsidR="00F118FC">
          <w:rPr>
            <w:noProof/>
            <w:webHidden/>
          </w:rPr>
          <w:fldChar w:fldCharType="separate"/>
        </w:r>
        <w:r w:rsidR="000E6CF3">
          <w:rPr>
            <w:noProof/>
            <w:webHidden/>
          </w:rPr>
          <w:t>161</w:t>
        </w:r>
        <w:r w:rsidR="00F118FC">
          <w:rPr>
            <w:noProof/>
            <w:webHidden/>
          </w:rPr>
          <w:fldChar w:fldCharType="end"/>
        </w:r>
      </w:hyperlink>
    </w:p>
    <w:p w:rsidR="00F118FC" w:rsidRDefault="00B95EE1">
      <w:pPr>
        <w:pStyle w:val="TOC2"/>
        <w:tabs>
          <w:tab w:val="left" w:pos="1000"/>
          <w:tab w:val="right" w:leader="dot" w:pos="9062"/>
        </w:tabs>
        <w:rPr>
          <w:noProof/>
          <w:sz w:val="22"/>
          <w:szCs w:val="22"/>
          <w:lang w:eastAsia="de-CH"/>
        </w:rPr>
      </w:pPr>
      <w:hyperlink w:anchor="_Toc327469044" w:history="1">
        <w:r w:rsidR="00F118FC" w:rsidRPr="001E2DC9">
          <w:rPr>
            <w:rStyle w:val="Hyperlink"/>
            <w:noProof/>
          </w:rPr>
          <w:t>V.8.6.3</w:t>
        </w:r>
        <w:r w:rsidR="00F118FC">
          <w:rPr>
            <w:noProof/>
            <w:sz w:val="22"/>
            <w:szCs w:val="22"/>
            <w:lang w:eastAsia="de-CH"/>
          </w:rPr>
          <w:tab/>
        </w:r>
        <w:r w:rsidR="00F118FC" w:rsidRPr="001E2DC9">
          <w:rPr>
            <w:rStyle w:val="Hyperlink"/>
            <w:noProof/>
          </w:rPr>
          <w:t>Code Qualität</w:t>
        </w:r>
        <w:r w:rsidR="00F118FC">
          <w:rPr>
            <w:noProof/>
            <w:webHidden/>
          </w:rPr>
          <w:tab/>
        </w:r>
        <w:r w:rsidR="00F118FC">
          <w:rPr>
            <w:noProof/>
            <w:webHidden/>
          </w:rPr>
          <w:fldChar w:fldCharType="begin"/>
        </w:r>
        <w:r w:rsidR="00F118FC">
          <w:rPr>
            <w:noProof/>
            <w:webHidden/>
          </w:rPr>
          <w:instrText xml:space="preserve"> PAGEREF _Toc327469044 \h </w:instrText>
        </w:r>
        <w:r w:rsidR="00F118FC">
          <w:rPr>
            <w:noProof/>
            <w:webHidden/>
          </w:rPr>
        </w:r>
        <w:r w:rsidR="00F118FC">
          <w:rPr>
            <w:noProof/>
            <w:webHidden/>
          </w:rPr>
          <w:fldChar w:fldCharType="separate"/>
        </w:r>
        <w:r w:rsidR="000E6CF3">
          <w:rPr>
            <w:noProof/>
            <w:webHidden/>
          </w:rPr>
          <w:t>162</w:t>
        </w:r>
        <w:r w:rsidR="00F118FC">
          <w:rPr>
            <w:noProof/>
            <w:webHidden/>
          </w:rPr>
          <w:fldChar w:fldCharType="end"/>
        </w:r>
      </w:hyperlink>
    </w:p>
    <w:p w:rsidR="00F118FC" w:rsidRDefault="00B95EE1">
      <w:pPr>
        <w:pStyle w:val="TOC3"/>
        <w:tabs>
          <w:tab w:val="left" w:pos="1540"/>
          <w:tab w:val="right" w:leader="dot" w:pos="9062"/>
        </w:tabs>
        <w:rPr>
          <w:noProof/>
          <w:sz w:val="22"/>
        </w:rPr>
      </w:pPr>
      <w:hyperlink w:anchor="_Toc327469045" w:history="1">
        <w:r w:rsidR="00F118FC" w:rsidRPr="001E2DC9">
          <w:rPr>
            <w:rStyle w:val="Hyperlink"/>
            <w:noProof/>
          </w:rPr>
          <w:t>V.8.6.3.1</w:t>
        </w:r>
        <w:r w:rsidR="00F118FC">
          <w:rPr>
            <w:noProof/>
            <w:sz w:val="22"/>
          </w:rPr>
          <w:tab/>
        </w:r>
        <w:r w:rsidR="00F118FC" w:rsidRPr="001E2DC9">
          <w:rPr>
            <w:rStyle w:val="Hyperlink"/>
            <w:noProof/>
          </w:rPr>
          <w:t>Visual Studio</w:t>
        </w:r>
        <w:r w:rsidR="00F118FC">
          <w:rPr>
            <w:noProof/>
            <w:webHidden/>
          </w:rPr>
          <w:tab/>
        </w:r>
        <w:r w:rsidR="00F118FC">
          <w:rPr>
            <w:noProof/>
            <w:webHidden/>
          </w:rPr>
          <w:fldChar w:fldCharType="begin"/>
        </w:r>
        <w:r w:rsidR="00F118FC">
          <w:rPr>
            <w:noProof/>
            <w:webHidden/>
          </w:rPr>
          <w:instrText xml:space="preserve"> PAGEREF _Toc327469045 \h </w:instrText>
        </w:r>
        <w:r w:rsidR="00F118FC">
          <w:rPr>
            <w:noProof/>
            <w:webHidden/>
          </w:rPr>
        </w:r>
        <w:r w:rsidR="00F118FC">
          <w:rPr>
            <w:noProof/>
            <w:webHidden/>
          </w:rPr>
          <w:fldChar w:fldCharType="separate"/>
        </w:r>
        <w:r w:rsidR="000E6CF3">
          <w:rPr>
            <w:noProof/>
            <w:webHidden/>
          </w:rPr>
          <w:t>162</w:t>
        </w:r>
        <w:r w:rsidR="00F118FC">
          <w:rPr>
            <w:noProof/>
            <w:webHidden/>
          </w:rPr>
          <w:fldChar w:fldCharType="end"/>
        </w:r>
      </w:hyperlink>
    </w:p>
    <w:p w:rsidR="00F118FC" w:rsidRDefault="00B95EE1">
      <w:pPr>
        <w:pStyle w:val="TOC4"/>
        <w:tabs>
          <w:tab w:val="left" w:pos="1760"/>
          <w:tab w:val="right" w:leader="dot" w:pos="9062"/>
        </w:tabs>
        <w:rPr>
          <w:noProof/>
          <w:sz w:val="22"/>
          <w:szCs w:val="22"/>
          <w:lang w:eastAsia="de-CH"/>
        </w:rPr>
      </w:pPr>
      <w:hyperlink w:anchor="_Toc327469046" w:history="1">
        <w:r w:rsidR="00F118FC" w:rsidRPr="001E2DC9">
          <w:rPr>
            <w:rStyle w:val="Hyperlink"/>
            <w:noProof/>
          </w:rPr>
          <w:t>V.8.6.3.1.1</w:t>
        </w:r>
        <w:r w:rsidR="00F118FC">
          <w:rPr>
            <w:noProof/>
            <w:sz w:val="22"/>
            <w:szCs w:val="22"/>
            <w:lang w:eastAsia="de-CH"/>
          </w:rPr>
          <w:tab/>
        </w:r>
        <w:r w:rsidR="00F118FC" w:rsidRPr="001E2DC9">
          <w:rPr>
            <w:rStyle w:val="Hyperlink"/>
            <w:noProof/>
          </w:rPr>
          <w:t>Videowall Applikation</w:t>
        </w:r>
        <w:r w:rsidR="00F118FC">
          <w:rPr>
            <w:noProof/>
            <w:webHidden/>
          </w:rPr>
          <w:tab/>
        </w:r>
        <w:r w:rsidR="00F118FC">
          <w:rPr>
            <w:noProof/>
            <w:webHidden/>
          </w:rPr>
          <w:fldChar w:fldCharType="begin"/>
        </w:r>
        <w:r w:rsidR="00F118FC">
          <w:rPr>
            <w:noProof/>
            <w:webHidden/>
          </w:rPr>
          <w:instrText xml:space="preserve"> PAGEREF _Toc327469046 \h </w:instrText>
        </w:r>
        <w:r w:rsidR="00F118FC">
          <w:rPr>
            <w:noProof/>
            <w:webHidden/>
          </w:rPr>
        </w:r>
        <w:r w:rsidR="00F118FC">
          <w:rPr>
            <w:noProof/>
            <w:webHidden/>
          </w:rPr>
          <w:fldChar w:fldCharType="separate"/>
        </w:r>
        <w:r w:rsidR="000E6CF3">
          <w:rPr>
            <w:noProof/>
            <w:webHidden/>
          </w:rPr>
          <w:t>162</w:t>
        </w:r>
        <w:r w:rsidR="00F118FC">
          <w:rPr>
            <w:noProof/>
            <w:webHidden/>
          </w:rPr>
          <w:fldChar w:fldCharType="end"/>
        </w:r>
      </w:hyperlink>
    </w:p>
    <w:p w:rsidR="00F118FC" w:rsidRDefault="00B95EE1">
      <w:pPr>
        <w:pStyle w:val="TOC4"/>
        <w:tabs>
          <w:tab w:val="left" w:pos="1760"/>
          <w:tab w:val="right" w:leader="dot" w:pos="9062"/>
        </w:tabs>
        <w:rPr>
          <w:noProof/>
          <w:sz w:val="22"/>
          <w:szCs w:val="22"/>
          <w:lang w:eastAsia="de-CH"/>
        </w:rPr>
      </w:pPr>
      <w:hyperlink w:anchor="_Toc327469047" w:history="1">
        <w:r w:rsidR="00F118FC" w:rsidRPr="001E2DC9">
          <w:rPr>
            <w:rStyle w:val="Hyperlink"/>
            <w:noProof/>
          </w:rPr>
          <w:t>V.8.6.3.1.2</w:t>
        </w:r>
        <w:r w:rsidR="00F118FC">
          <w:rPr>
            <w:noProof/>
            <w:sz w:val="22"/>
            <w:szCs w:val="22"/>
            <w:lang w:eastAsia="de-CH"/>
          </w:rPr>
          <w:tab/>
        </w:r>
        <w:r w:rsidR="00F118FC" w:rsidRPr="001E2DC9">
          <w:rPr>
            <w:rStyle w:val="Hyperlink"/>
            <w:noProof/>
          </w:rPr>
          <w:t>Poster-Applikation</w:t>
        </w:r>
        <w:r w:rsidR="00F118FC">
          <w:rPr>
            <w:noProof/>
            <w:webHidden/>
          </w:rPr>
          <w:tab/>
        </w:r>
        <w:r w:rsidR="00F118FC">
          <w:rPr>
            <w:noProof/>
            <w:webHidden/>
          </w:rPr>
          <w:fldChar w:fldCharType="begin"/>
        </w:r>
        <w:r w:rsidR="00F118FC">
          <w:rPr>
            <w:noProof/>
            <w:webHidden/>
          </w:rPr>
          <w:instrText xml:space="preserve"> PAGEREF _Toc327469047 \h </w:instrText>
        </w:r>
        <w:r w:rsidR="00F118FC">
          <w:rPr>
            <w:noProof/>
            <w:webHidden/>
          </w:rPr>
        </w:r>
        <w:r w:rsidR="00F118FC">
          <w:rPr>
            <w:noProof/>
            <w:webHidden/>
          </w:rPr>
          <w:fldChar w:fldCharType="separate"/>
        </w:r>
        <w:r w:rsidR="000E6CF3">
          <w:rPr>
            <w:noProof/>
            <w:webHidden/>
          </w:rPr>
          <w:t>163</w:t>
        </w:r>
        <w:r w:rsidR="00F118FC">
          <w:rPr>
            <w:noProof/>
            <w:webHidden/>
          </w:rPr>
          <w:fldChar w:fldCharType="end"/>
        </w:r>
      </w:hyperlink>
    </w:p>
    <w:p w:rsidR="00F118FC" w:rsidRDefault="00B95EE1">
      <w:pPr>
        <w:pStyle w:val="TOC4"/>
        <w:tabs>
          <w:tab w:val="left" w:pos="1760"/>
          <w:tab w:val="right" w:leader="dot" w:pos="9062"/>
        </w:tabs>
        <w:rPr>
          <w:noProof/>
          <w:sz w:val="22"/>
          <w:szCs w:val="22"/>
          <w:lang w:eastAsia="de-CH"/>
        </w:rPr>
      </w:pPr>
      <w:hyperlink w:anchor="_Toc327469048" w:history="1">
        <w:r w:rsidR="00F118FC" w:rsidRPr="001E2DC9">
          <w:rPr>
            <w:rStyle w:val="Hyperlink"/>
            <w:noProof/>
          </w:rPr>
          <w:t>V.8.6.3.1.3</w:t>
        </w:r>
        <w:r w:rsidR="00F118FC">
          <w:rPr>
            <w:noProof/>
            <w:sz w:val="22"/>
            <w:szCs w:val="22"/>
            <w:lang w:eastAsia="de-CH"/>
          </w:rPr>
          <w:tab/>
        </w:r>
        <w:r w:rsidR="00F118FC" w:rsidRPr="001E2DC9">
          <w:rPr>
            <w:rStyle w:val="Hyperlink"/>
            <w:noProof/>
          </w:rPr>
          <w:t>Mittagsmenu-Applikation</w:t>
        </w:r>
        <w:r w:rsidR="00F118FC">
          <w:rPr>
            <w:noProof/>
            <w:webHidden/>
          </w:rPr>
          <w:tab/>
        </w:r>
        <w:r w:rsidR="00F118FC">
          <w:rPr>
            <w:noProof/>
            <w:webHidden/>
          </w:rPr>
          <w:fldChar w:fldCharType="begin"/>
        </w:r>
        <w:r w:rsidR="00F118FC">
          <w:rPr>
            <w:noProof/>
            <w:webHidden/>
          </w:rPr>
          <w:instrText xml:space="preserve"> PAGEREF _Toc327469048 \h </w:instrText>
        </w:r>
        <w:r w:rsidR="00F118FC">
          <w:rPr>
            <w:noProof/>
            <w:webHidden/>
          </w:rPr>
        </w:r>
        <w:r w:rsidR="00F118FC">
          <w:rPr>
            <w:noProof/>
            <w:webHidden/>
          </w:rPr>
          <w:fldChar w:fldCharType="separate"/>
        </w:r>
        <w:r w:rsidR="000E6CF3">
          <w:rPr>
            <w:noProof/>
            <w:webHidden/>
          </w:rPr>
          <w:t>163</w:t>
        </w:r>
        <w:r w:rsidR="00F118FC">
          <w:rPr>
            <w:noProof/>
            <w:webHidden/>
          </w:rPr>
          <w:fldChar w:fldCharType="end"/>
        </w:r>
      </w:hyperlink>
    </w:p>
    <w:p w:rsidR="00F118FC" w:rsidRDefault="00B95EE1">
      <w:pPr>
        <w:pStyle w:val="TOC3"/>
        <w:tabs>
          <w:tab w:val="left" w:pos="1540"/>
          <w:tab w:val="right" w:leader="dot" w:pos="9062"/>
        </w:tabs>
        <w:rPr>
          <w:noProof/>
          <w:sz w:val="22"/>
        </w:rPr>
      </w:pPr>
      <w:hyperlink w:anchor="_Toc327469049" w:history="1">
        <w:r w:rsidR="00F118FC" w:rsidRPr="001E2DC9">
          <w:rPr>
            <w:rStyle w:val="Hyperlink"/>
            <w:noProof/>
          </w:rPr>
          <w:t>V.8.6.3.2</w:t>
        </w:r>
        <w:r w:rsidR="00F118FC">
          <w:rPr>
            <w:noProof/>
            <w:sz w:val="22"/>
          </w:rPr>
          <w:tab/>
        </w:r>
        <w:r w:rsidR="00F118FC" w:rsidRPr="001E2DC9">
          <w:rPr>
            <w:rStyle w:val="Hyperlink"/>
            <w:noProof/>
          </w:rPr>
          <w:t>NDepend</w:t>
        </w:r>
        <w:r w:rsidR="00F118FC">
          <w:rPr>
            <w:noProof/>
            <w:webHidden/>
          </w:rPr>
          <w:tab/>
        </w:r>
        <w:r w:rsidR="00F118FC">
          <w:rPr>
            <w:noProof/>
            <w:webHidden/>
          </w:rPr>
          <w:fldChar w:fldCharType="begin"/>
        </w:r>
        <w:r w:rsidR="00F118FC">
          <w:rPr>
            <w:noProof/>
            <w:webHidden/>
          </w:rPr>
          <w:instrText xml:space="preserve"> PAGEREF _Toc327469049 \h </w:instrText>
        </w:r>
        <w:r w:rsidR="00F118FC">
          <w:rPr>
            <w:noProof/>
            <w:webHidden/>
          </w:rPr>
        </w:r>
        <w:r w:rsidR="00F118FC">
          <w:rPr>
            <w:noProof/>
            <w:webHidden/>
          </w:rPr>
          <w:fldChar w:fldCharType="separate"/>
        </w:r>
        <w:r w:rsidR="000E6CF3">
          <w:rPr>
            <w:noProof/>
            <w:webHidden/>
          </w:rPr>
          <w:t>163</w:t>
        </w:r>
        <w:r w:rsidR="00F118FC">
          <w:rPr>
            <w:noProof/>
            <w:webHidden/>
          </w:rPr>
          <w:fldChar w:fldCharType="end"/>
        </w:r>
      </w:hyperlink>
    </w:p>
    <w:p w:rsidR="00F118FC" w:rsidRDefault="00B95EE1">
      <w:pPr>
        <w:pStyle w:val="TOC4"/>
        <w:tabs>
          <w:tab w:val="left" w:pos="1760"/>
          <w:tab w:val="right" w:leader="dot" w:pos="9062"/>
        </w:tabs>
        <w:rPr>
          <w:noProof/>
          <w:sz w:val="22"/>
          <w:szCs w:val="22"/>
          <w:lang w:eastAsia="de-CH"/>
        </w:rPr>
      </w:pPr>
      <w:hyperlink w:anchor="_Toc327469050" w:history="1">
        <w:r w:rsidR="00F118FC" w:rsidRPr="001E2DC9">
          <w:rPr>
            <w:rStyle w:val="Hyperlink"/>
            <w:noProof/>
          </w:rPr>
          <w:t>V.8.6.3.2.1</w:t>
        </w:r>
        <w:r w:rsidR="00F118FC">
          <w:rPr>
            <w:noProof/>
            <w:sz w:val="22"/>
            <w:szCs w:val="22"/>
            <w:lang w:eastAsia="de-CH"/>
          </w:rPr>
          <w:tab/>
        </w:r>
        <w:r w:rsidR="00F118FC" w:rsidRPr="001E2DC9">
          <w:rPr>
            <w:rStyle w:val="Hyperlink"/>
            <w:noProof/>
          </w:rPr>
          <w:t>Videowall-Applikation</w:t>
        </w:r>
        <w:r w:rsidR="00F118FC">
          <w:rPr>
            <w:noProof/>
            <w:webHidden/>
          </w:rPr>
          <w:tab/>
        </w:r>
        <w:r w:rsidR="00F118FC">
          <w:rPr>
            <w:noProof/>
            <w:webHidden/>
          </w:rPr>
          <w:fldChar w:fldCharType="begin"/>
        </w:r>
        <w:r w:rsidR="00F118FC">
          <w:rPr>
            <w:noProof/>
            <w:webHidden/>
          </w:rPr>
          <w:instrText xml:space="preserve"> PAGEREF _Toc327469050 \h </w:instrText>
        </w:r>
        <w:r w:rsidR="00F118FC">
          <w:rPr>
            <w:noProof/>
            <w:webHidden/>
          </w:rPr>
        </w:r>
        <w:r w:rsidR="00F118FC">
          <w:rPr>
            <w:noProof/>
            <w:webHidden/>
          </w:rPr>
          <w:fldChar w:fldCharType="separate"/>
        </w:r>
        <w:r w:rsidR="000E6CF3">
          <w:rPr>
            <w:noProof/>
            <w:webHidden/>
          </w:rPr>
          <w:t>163</w:t>
        </w:r>
        <w:r w:rsidR="00F118FC">
          <w:rPr>
            <w:noProof/>
            <w:webHidden/>
          </w:rPr>
          <w:fldChar w:fldCharType="end"/>
        </w:r>
      </w:hyperlink>
    </w:p>
    <w:p w:rsidR="00F118FC" w:rsidRDefault="00B95EE1">
      <w:pPr>
        <w:pStyle w:val="TOC4"/>
        <w:tabs>
          <w:tab w:val="left" w:pos="1760"/>
          <w:tab w:val="right" w:leader="dot" w:pos="9062"/>
        </w:tabs>
        <w:rPr>
          <w:noProof/>
          <w:sz w:val="22"/>
          <w:szCs w:val="22"/>
          <w:lang w:eastAsia="de-CH"/>
        </w:rPr>
      </w:pPr>
      <w:hyperlink w:anchor="_Toc327469051" w:history="1">
        <w:r w:rsidR="00F118FC" w:rsidRPr="001E2DC9">
          <w:rPr>
            <w:rStyle w:val="Hyperlink"/>
            <w:noProof/>
          </w:rPr>
          <w:t>V.8.6.3.2.2</w:t>
        </w:r>
        <w:r w:rsidR="00F118FC">
          <w:rPr>
            <w:noProof/>
            <w:sz w:val="22"/>
            <w:szCs w:val="22"/>
            <w:lang w:eastAsia="de-CH"/>
          </w:rPr>
          <w:tab/>
        </w:r>
        <w:r w:rsidR="00F118FC" w:rsidRPr="001E2DC9">
          <w:rPr>
            <w:rStyle w:val="Hyperlink"/>
            <w:noProof/>
          </w:rPr>
          <w:t>Poster-Applikation</w:t>
        </w:r>
        <w:r w:rsidR="00F118FC">
          <w:rPr>
            <w:noProof/>
            <w:webHidden/>
          </w:rPr>
          <w:tab/>
        </w:r>
        <w:r w:rsidR="00F118FC">
          <w:rPr>
            <w:noProof/>
            <w:webHidden/>
          </w:rPr>
          <w:fldChar w:fldCharType="begin"/>
        </w:r>
        <w:r w:rsidR="00F118FC">
          <w:rPr>
            <w:noProof/>
            <w:webHidden/>
          </w:rPr>
          <w:instrText xml:space="preserve"> PAGEREF _Toc327469051 \h </w:instrText>
        </w:r>
        <w:r w:rsidR="00F118FC">
          <w:rPr>
            <w:noProof/>
            <w:webHidden/>
          </w:rPr>
        </w:r>
        <w:r w:rsidR="00F118FC">
          <w:rPr>
            <w:noProof/>
            <w:webHidden/>
          </w:rPr>
          <w:fldChar w:fldCharType="separate"/>
        </w:r>
        <w:r w:rsidR="000E6CF3">
          <w:rPr>
            <w:noProof/>
            <w:webHidden/>
          </w:rPr>
          <w:t>164</w:t>
        </w:r>
        <w:r w:rsidR="00F118FC">
          <w:rPr>
            <w:noProof/>
            <w:webHidden/>
          </w:rPr>
          <w:fldChar w:fldCharType="end"/>
        </w:r>
      </w:hyperlink>
    </w:p>
    <w:p w:rsidR="00F118FC" w:rsidRDefault="00B95EE1">
      <w:pPr>
        <w:pStyle w:val="TOC4"/>
        <w:tabs>
          <w:tab w:val="left" w:pos="1760"/>
          <w:tab w:val="right" w:leader="dot" w:pos="9062"/>
        </w:tabs>
        <w:rPr>
          <w:noProof/>
          <w:sz w:val="22"/>
          <w:szCs w:val="22"/>
          <w:lang w:eastAsia="de-CH"/>
        </w:rPr>
      </w:pPr>
      <w:hyperlink w:anchor="_Toc327469052" w:history="1">
        <w:r w:rsidR="00F118FC" w:rsidRPr="001E2DC9">
          <w:rPr>
            <w:rStyle w:val="Hyperlink"/>
            <w:noProof/>
          </w:rPr>
          <w:t>V.8.6.3.2.3</w:t>
        </w:r>
        <w:r w:rsidR="00F118FC">
          <w:rPr>
            <w:noProof/>
            <w:sz w:val="22"/>
            <w:szCs w:val="22"/>
            <w:lang w:eastAsia="de-CH"/>
          </w:rPr>
          <w:tab/>
        </w:r>
        <w:r w:rsidR="00F118FC" w:rsidRPr="001E2DC9">
          <w:rPr>
            <w:rStyle w:val="Hyperlink"/>
            <w:noProof/>
          </w:rPr>
          <w:t>Mittagsmenu-Applikation</w:t>
        </w:r>
        <w:r w:rsidR="00F118FC">
          <w:rPr>
            <w:noProof/>
            <w:webHidden/>
          </w:rPr>
          <w:tab/>
        </w:r>
        <w:r w:rsidR="00F118FC">
          <w:rPr>
            <w:noProof/>
            <w:webHidden/>
          </w:rPr>
          <w:fldChar w:fldCharType="begin"/>
        </w:r>
        <w:r w:rsidR="00F118FC">
          <w:rPr>
            <w:noProof/>
            <w:webHidden/>
          </w:rPr>
          <w:instrText xml:space="preserve"> PAGEREF _Toc327469052 \h </w:instrText>
        </w:r>
        <w:r w:rsidR="00F118FC">
          <w:rPr>
            <w:noProof/>
            <w:webHidden/>
          </w:rPr>
        </w:r>
        <w:r w:rsidR="00F118FC">
          <w:rPr>
            <w:noProof/>
            <w:webHidden/>
          </w:rPr>
          <w:fldChar w:fldCharType="separate"/>
        </w:r>
        <w:r w:rsidR="000E6CF3">
          <w:rPr>
            <w:noProof/>
            <w:webHidden/>
          </w:rPr>
          <w:t>165</w:t>
        </w:r>
        <w:r w:rsidR="00F118FC">
          <w:rPr>
            <w:noProof/>
            <w:webHidden/>
          </w:rPr>
          <w:fldChar w:fldCharType="end"/>
        </w:r>
      </w:hyperlink>
    </w:p>
    <w:p w:rsidR="00F118FC" w:rsidRDefault="00B95EE1">
      <w:pPr>
        <w:pStyle w:val="TOC3"/>
        <w:tabs>
          <w:tab w:val="left" w:pos="1540"/>
          <w:tab w:val="right" w:leader="dot" w:pos="9062"/>
        </w:tabs>
        <w:rPr>
          <w:noProof/>
          <w:sz w:val="22"/>
        </w:rPr>
      </w:pPr>
      <w:hyperlink w:anchor="_Toc327469053" w:history="1">
        <w:r w:rsidR="00F118FC" w:rsidRPr="001E2DC9">
          <w:rPr>
            <w:rStyle w:val="Hyperlink"/>
            <w:noProof/>
          </w:rPr>
          <w:t>V.8.6.3.3</w:t>
        </w:r>
        <w:r w:rsidR="00F118FC">
          <w:rPr>
            <w:noProof/>
            <w:sz w:val="22"/>
          </w:rPr>
          <w:tab/>
        </w:r>
        <w:r w:rsidR="00F118FC" w:rsidRPr="001E2DC9">
          <w:rPr>
            <w:rStyle w:val="Hyperlink"/>
            <w:noProof/>
          </w:rPr>
          <w:t>Code Warnungen</w:t>
        </w:r>
        <w:r w:rsidR="00F118FC">
          <w:rPr>
            <w:noProof/>
            <w:webHidden/>
          </w:rPr>
          <w:tab/>
        </w:r>
        <w:r w:rsidR="00F118FC">
          <w:rPr>
            <w:noProof/>
            <w:webHidden/>
          </w:rPr>
          <w:fldChar w:fldCharType="begin"/>
        </w:r>
        <w:r w:rsidR="00F118FC">
          <w:rPr>
            <w:noProof/>
            <w:webHidden/>
          </w:rPr>
          <w:instrText xml:space="preserve"> PAGEREF _Toc327469053 \h </w:instrText>
        </w:r>
        <w:r w:rsidR="00F118FC">
          <w:rPr>
            <w:noProof/>
            <w:webHidden/>
          </w:rPr>
        </w:r>
        <w:r w:rsidR="00F118FC">
          <w:rPr>
            <w:noProof/>
            <w:webHidden/>
          </w:rPr>
          <w:fldChar w:fldCharType="separate"/>
        </w:r>
        <w:r w:rsidR="000E6CF3">
          <w:rPr>
            <w:noProof/>
            <w:webHidden/>
          </w:rPr>
          <w:t>165</w:t>
        </w:r>
        <w:r w:rsidR="00F118FC">
          <w:rPr>
            <w:noProof/>
            <w:webHidden/>
          </w:rPr>
          <w:fldChar w:fldCharType="end"/>
        </w:r>
      </w:hyperlink>
    </w:p>
    <w:p w:rsidR="00F118FC" w:rsidRDefault="00B95EE1">
      <w:pPr>
        <w:pStyle w:val="TOC2"/>
        <w:tabs>
          <w:tab w:val="left" w:pos="1000"/>
          <w:tab w:val="right" w:leader="dot" w:pos="9062"/>
        </w:tabs>
        <w:rPr>
          <w:noProof/>
          <w:sz w:val="22"/>
          <w:szCs w:val="22"/>
          <w:lang w:eastAsia="de-CH"/>
        </w:rPr>
      </w:pPr>
      <w:hyperlink w:anchor="_Toc327469054" w:history="1">
        <w:r w:rsidR="00F118FC" w:rsidRPr="001E2DC9">
          <w:rPr>
            <w:rStyle w:val="Hyperlink"/>
            <w:noProof/>
          </w:rPr>
          <w:t>V.8.6.4</w:t>
        </w:r>
        <w:r w:rsidR="00F118FC">
          <w:rPr>
            <w:noProof/>
            <w:sz w:val="22"/>
            <w:szCs w:val="22"/>
            <w:lang w:eastAsia="de-CH"/>
          </w:rPr>
          <w:tab/>
        </w:r>
        <w:r w:rsidR="00F118FC" w:rsidRPr="001E2DC9">
          <w:rPr>
            <w:rStyle w:val="Hyperlink"/>
            <w:noProof/>
            <w:lang w:val="en-AU"/>
          </w:rPr>
          <w:t>Coding</w:t>
        </w:r>
        <w:r w:rsidR="00F118FC" w:rsidRPr="001E2DC9">
          <w:rPr>
            <w:rStyle w:val="Hyperlink"/>
            <w:noProof/>
          </w:rPr>
          <w:t xml:space="preserve"> Standards</w:t>
        </w:r>
        <w:r w:rsidR="00F118FC">
          <w:rPr>
            <w:noProof/>
            <w:webHidden/>
          </w:rPr>
          <w:tab/>
        </w:r>
        <w:r w:rsidR="00F118FC">
          <w:rPr>
            <w:noProof/>
            <w:webHidden/>
          </w:rPr>
          <w:fldChar w:fldCharType="begin"/>
        </w:r>
        <w:r w:rsidR="00F118FC">
          <w:rPr>
            <w:noProof/>
            <w:webHidden/>
          </w:rPr>
          <w:instrText xml:space="preserve"> PAGEREF _Toc327469054 \h </w:instrText>
        </w:r>
        <w:r w:rsidR="00F118FC">
          <w:rPr>
            <w:noProof/>
            <w:webHidden/>
          </w:rPr>
        </w:r>
        <w:r w:rsidR="00F118FC">
          <w:rPr>
            <w:noProof/>
            <w:webHidden/>
          </w:rPr>
          <w:fldChar w:fldCharType="separate"/>
        </w:r>
        <w:r w:rsidR="000E6CF3">
          <w:rPr>
            <w:noProof/>
            <w:webHidden/>
          </w:rPr>
          <w:t>167</w:t>
        </w:r>
        <w:r w:rsidR="00F118FC">
          <w:rPr>
            <w:noProof/>
            <w:webHidden/>
          </w:rPr>
          <w:fldChar w:fldCharType="end"/>
        </w:r>
      </w:hyperlink>
    </w:p>
    <w:p w:rsidR="00F118FC" w:rsidRDefault="00B95EE1">
      <w:pPr>
        <w:pStyle w:val="TOC3"/>
        <w:tabs>
          <w:tab w:val="left" w:pos="1540"/>
          <w:tab w:val="right" w:leader="dot" w:pos="9062"/>
        </w:tabs>
        <w:rPr>
          <w:noProof/>
          <w:sz w:val="22"/>
        </w:rPr>
      </w:pPr>
      <w:hyperlink w:anchor="_Toc327469055" w:history="1">
        <w:r w:rsidR="00F118FC" w:rsidRPr="001E2DC9">
          <w:rPr>
            <w:rStyle w:val="Hyperlink"/>
            <w:noProof/>
          </w:rPr>
          <w:t>V.8.6.4.1</w:t>
        </w:r>
        <w:r w:rsidR="00F118FC">
          <w:rPr>
            <w:noProof/>
            <w:sz w:val="22"/>
          </w:rPr>
          <w:tab/>
        </w:r>
        <w:r w:rsidR="00F118FC" w:rsidRPr="001E2DC9">
          <w:rPr>
            <w:rStyle w:val="Hyperlink"/>
            <w:noProof/>
          </w:rPr>
          <w:t>C# Namenskonventionen</w:t>
        </w:r>
        <w:r w:rsidR="00F118FC">
          <w:rPr>
            <w:noProof/>
            <w:webHidden/>
          </w:rPr>
          <w:tab/>
        </w:r>
        <w:r w:rsidR="00F118FC">
          <w:rPr>
            <w:noProof/>
            <w:webHidden/>
          </w:rPr>
          <w:fldChar w:fldCharType="begin"/>
        </w:r>
        <w:r w:rsidR="00F118FC">
          <w:rPr>
            <w:noProof/>
            <w:webHidden/>
          </w:rPr>
          <w:instrText xml:space="preserve"> PAGEREF _Toc327469055 \h </w:instrText>
        </w:r>
        <w:r w:rsidR="00F118FC">
          <w:rPr>
            <w:noProof/>
            <w:webHidden/>
          </w:rPr>
        </w:r>
        <w:r w:rsidR="00F118FC">
          <w:rPr>
            <w:noProof/>
            <w:webHidden/>
          </w:rPr>
          <w:fldChar w:fldCharType="separate"/>
        </w:r>
        <w:r w:rsidR="000E6CF3">
          <w:rPr>
            <w:noProof/>
            <w:webHidden/>
          </w:rPr>
          <w:t>167</w:t>
        </w:r>
        <w:r w:rsidR="00F118FC">
          <w:rPr>
            <w:noProof/>
            <w:webHidden/>
          </w:rPr>
          <w:fldChar w:fldCharType="end"/>
        </w:r>
      </w:hyperlink>
    </w:p>
    <w:p w:rsidR="00F118FC" w:rsidRDefault="00B95EE1">
      <w:pPr>
        <w:pStyle w:val="TOC3"/>
        <w:tabs>
          <w:tab w:val="left" w:pos="1540"/>
          <w:tab w:val="right" w:leader="dot" w:pos="9062"/>
        </w:tabs>
        <w:rPr>
          <w:noProof/>
          <w:sz w:val="22"/>
        </w:rPr>
      </w:pPr>
      <w:hyperlink w:anchor="_Toc327469056" w:history="1">
        <w:r w:rsidR="00F118FC" w:rsidRPr="001E2DC9">
          <w:rPr>
            <w:rStyle w:val="Hyperlink"/>
            <w:noProof/>
            <w:lang w:val="en-AU"/>
          </w:rPr>
          <w:t>V.8.6.4.2</w:t>
        </w:r>
        <w:r w:rsidR="00F118FC">
          <w:rPr>
            <w:noProof/>
            <w:sz w:val="22"/>
          </w:rPr>
          <w:tab/>
        </w:r>
        <w:r w:rsidR="00F118FC" w:rsidRPr="001E2DC9">
          <w:rPr>
            <w:rStyle w:val="Hyperlink"/>
            <w:noProof/>
          </w:rPr>
          <w:t>Formatierungsstil</w:t>
        </w:r>
        <w:r w:rsidR="00F118FC">
          <w:rPr>
            <w:noProof/>
            <w:webHidden/>
          </w:rPr>
          <w:tab/>
        </w:r>
        <w:r w:rsidR="00F118FC">
          <w:rPr>
            <w:noProof/>
            <w:webHidden/>
          </w:rPr>
          <w:fldChar w:fldCharType="begin"/>
        </w:r>
        <w:r w:rsidR="00F118FC">
          <w:rPr>
            <w:noProof/>
            <w:webHidden/>
          </w:rPr>
          <w:instrText xml:space="preserve"> PAGEREF _Toc327469056 \h </w:instrText>
        </w:r>
        <w:r w:rsidR="00F118FC">
          <w:rPr>
            <w:noProof/>
            <w:webHidden/>
          </w:rPr>
        </w:r>
        <w:r w:rsidR="00F118FC">
          <w:rPr>
            <w:noProof/>
            <w:webHidden/>
          </w:rPr>
          <w:fldChar w:fldCharType="separate"/>
        </w:r>
        <w:r w:rsidR="000E6CF3">
          <w:rPr>
            <w:noProof/>
            <w:webHidden/>
          </w:rPr>
          <w:t>167</w:t>
        </w:r>
        <w:r w:rsidR="00F118FC">
          <w:rPr>
            <w:noProof/>
            <w:webHidden/>
          </w:rPr>
          <w:fldChar w:fldCharType="end"/>
        </w:r>
      </w:hyperlink>
    </w:p>
    <w:p w:rsidR="00F118FC" w:rsidRDefault="00B95EE1">
      <w:pPr>
        <w:pStyle w:val="TOC3"/>
        <w:tabs>
          <w:tab w:val="left" w:pos="1540"/>
          <w:tab w:val="right" w:leader="dot" w:pos="9062"/>
        </w:tabs>
        <w:rPr>
          <w:noProof/>
          <w:sz w:val="22"/>
        </w:rPr>
      </w:pPr>
      <w:hyperlink w:anchor="_Toc327469057" w:history="1">
        <w:r w:rsidR="00F118FC" w:rsidRPr="001E2DC9">
          <w:rPr>
            <w:rStyle w:val="Hyperlink"/>
            <w:noProof/>
          </w:rPr>
          <w:t>V.8.6.4.3</w:t>
        </w:r>
        <w:r w:rsidR="00F118FC">
          <w:rPr>
            <w:noProof/>
            <w:sz w:val="22"/>
          </w:rPr>
          <w:tab/>
        </w:r>
        <w:r w:rsidR="00F118FC" w:rsidRPr="001E2DC9">
          <w:rPr>
            <w:rStyle w:val="Hyperlink"/>
            <w:noProof/>
          </w:rPr>
          <w:t>Auswertung durch ReSharper</w:t>
        </w:r>
        <w:r w:rsidR="00F118FC">
          <w:rPr>
            <w:noProof/>
            <w:webHidden/>
          </w:rPr>
          <w:tab/>
        </w:r>
        <w:r w:rsidR="00F118FC">
          <w:rPr>
            <w:noProof/>
            <w:webHidden/>
          </w:rPr>
          <w:fldChar w:fldCharType="begin"/>
        </w:r>
        <w:r w:rsidR="00F118FC">
          <w:rPr>
            <w:noProof/>
            <w:webHidden/>
          </w:rPr>
          <w:instrText xml:space="preserve"> PAGEREF _Toc327469057 \h </w:instrText>
        </w:r>
        <w:r w:rsidR="00F118FC">
          <w:rPr>
            <w:noProof/>
            <w:webHidden/>
          </w:rPr>
        </w:r>
        <w:r w:rsidR="00F118FC">
          <w:rPr>
            <w:noProof/>
            <w:webHidden/>
          </w:rPr>
          <w:fldChar w:fldCharType="separate"/>
        </w:r>
        <w:r w:rsidR="000E6CF3">
          <w:rPr>
            <w:noProof/>
            <w:webHidden/>
          </w:rPr>
          <w:t>168</w:t>
        </w:r>
        <w:r w:rsidR="00F118FC">
          <w:rPr>
            <w:noProof/>
            <w:webHidden/>
          </w:rPr>
          <w:fldChar w:fldCharType="end"/>
        </w:r>
      </w:hyperlink>
    </w:p>
    <w:p w:rsidR="00F118FC" w:rsidRDefault="00B95EE1">
      <w:pPr>
        <w:pStyle w:val="TOC3"/>
        <w:tabs>
          <w:tab w:val="left" w:pos="1540"/>
          <w:tab w:val="right" w:leader="dot" w:pos="9062"/>
        </w:tabs>
        <w:rPr>
          <w:noProof/>
          <w:sz w:val="22"/>
        </w:rPr>
      </w:pPr>
      <w:hyperlink w:anchor="_Toc327469058" w:history="1">
        <w:r w:rsidR="00F118FC" w:rsidRPr="001E2DC9">
          <w:rPr>
            <w:rStyle w:val="Hyperlink"/>
            <w:noProof/>
          </w:rPr>
          <w:t>V.8.6.4.4</w:t>
        </w:r>
        <w:r w:rsidR="00F118FC">
          <w:rPr>
            <w:noProof/>
            <w:sz w:val="22"/>
          </w:rPr>
          <w:tab/>
        </w:r>
        <w:r w:rsidR="00F118FC" w:rsidRPr="001E2DC9">
          <w:rPr>
            <w:rStyle w:val="Hyperlink"/>
            <w:noProof/>
          </w:rPr>
          <w:t>Cleanup</w:t>
        </w:r>
        <w:r w:rsidR="00F118FC">
          <w:rPr>
            <w:noProof/>
            <w:webHidden/>
          </w:rPr>
          <w:tab/>
        </w:r>
        <w:r w:rsidR="00F118FC">
          <w:rPr>
            <w:noProof/>
            <w:webHidden/>
          </w:rPr>
          <w:fldChar w:fldCharType="begin"/>
        </w:r>
        <w:r w:rsidR="00F118FC">
          <w:rPr>
            <w:noProof/>
            <w:webHidden/>
          </w:rPr>
          <w:instrText xml:space="preserve"> PAGEREF _Toc327469058 \h </w:instrText>
        </w:r>
        <w:r w:rsidR="00F118FC">
          <w:rPr>
            <w:noProof/>
            <w:webHidden/>
          </w:rPr>
        </w:r>
        <w:r w:rsidR="00F118FC">
          <w:rPr>
            <w:noProof/>
            <w:webHidden/>
          </w:rPr>
          <w:fldChar w:fldCharType="separate"/>
        </w:r>
        <w:r w:rsidR="000E6CF3">
          <w:rPr>
            <w:noProof/>
            <w:webHidden/>
          </w:rPr>
          <w:t>171</w:t>
        </w:r>
        <w:r w:rsidR="00F118FC">
          <w:rPr>
            <w:noProof/>
            <w:webHidden/>
          </w:rPr>
          <w:fldChar w:fldCharType="end"/>
        </w:r>
      </w:hyperlink>
    </w:p>
    <w:p w:rsidR="00F118FC" w:rsidRDefault="00B95EE1">
      <w:pPr>
        <w:pStyle w:val="TOC2"/>
        <w:tabs>
          <w:tab w:val="left" w:pos="1000"/>
          <w:tab w:val="right" w:leader="dot" w:pos="9062"/>
        </w:tabs>
        <w:rPr>
          <w:noProof/>
          <w:sz w:val="22"/>
          <w:szCs w:val="22"/>
          <w:lang w:eastAsia="de-CH"/>
        </w:rPr>
      </w:pPr>
      <w:hyperlink w:anchor="_Toc327469059" w:history="1">
        <w:r w:rsidR="00F118FC" w:rsidRPr="001E2DC9">
          <w:rPr>
            <w:rStyle w:val="Hyperlink"/>
            <w:noProof/>
          </w:rPr>
          <w:t>V.8.6.5</w:t>
        </w:r>
        <w:r w:rsidR="00F118FC">
          <w:rPr>
            <w:noProof/>
            <w:sz w:val="22"/>
            <w:szCs w:val="22"/>
            <w:lang w:eastAsia="de-CH"/>
          </w:rPr>
          <w:tab/>
        </w:r>
        <w:r w:rsidR="00F118FC" w:rsidRPr="001E2DC9">
          <w:rPr>
            <w:rStyle w:val="Hyperlink"/>
            <w:noProof/>
          </w:rPr>
          <w:t>Dokumentation Quellcode</w:t>
        </w:r>
        <w:r w:rsidR="00F118FC">
          <w:rPr>
            <w:noProof/>
            <w:webHidden/>
          </w:rPr>
          <w:tab/>
        </w:r>
        <w:r w:rsidR="00F118FC">
          <w:rPr>
            <w:noProof/>
            <w:webHidden/>
          </w:rPr>
          <w:fldChar w:fldCharType="begin"/>
        </w:r>
        <w:r w:rsidR="00F118FC">
          <w:rPr>
            <w:noProof/>
            <w:webHidden/>
          </w:rPr>
          <w:instrText xml:space="preserve"> PAGEREF _Toc327469059 \h </w:instrText>
        </w:r>
        <w:r w:rsidR="00F118FC">
          <w:rPr>
            <w:noProof/>
            <w:webHidden/>
          </w:rPr>
        </w:r>
        <w:r w:rsidR="00F118FC">
          <w:rPr>
            <w:noProof/>
            <w:webHidden/>
          </w:rPr>
          <w:fldChar w:fldCharType="separate"/>
        </w:r>
        <w:r w:rsidR="000E6CF3">
          <w:rPr>
            <w:noProof/>
            <w:webHidden/>
          </w:rPr>
          <w:t>171</w:t>
        </w:r>
        <w:r w:rsidR="00F118FC">
          <w:rPr>
            <w:noProof/>
            <w:webHidden/>
          </w:rPr>
          <w:fldChar w:fldCharType="end"/>
        </w:r>
      </w:hyperlink>
    </w:p>
    <w:p w:rsidR="00F118FC" w:rsidRDefault="00B95EE1">
      <w:pPr>
        <w:pStyle w:val="TOC3"/>
        <w:tabs>
          <w:tab w:val="left" w:pos="1540"/>
          <w:tab w:val="right" w:leader="dot" w:pos="9062"/>
        </w:tabs>
        <w:rPr>
          <w:noProof/>
          <w:sz w:val="22"/>
        </w:rPr>
      </w:pPr>
      <w:hyperlink w:anchor="_Toc327469060" w:history="1">
        <w:r w:rsidR="00F118FC" w:rsidRPr="001E2DC9">
          <w:rPr>
            <w:rStyle w:val="Hyperlink"/>
            <w:noProof/>
          </w:rPr>
          <w:t>V.8.6.5.1</w:t>
        </w:r>
        <w:r w:rsidR="00F118FC">
          <w:rPr>
            <w:noProof/>
            <w:sz w:val="22"/>
          </w:rPr>
          <w:tab/>
        </w:r>
        <w:r w:rsidR="00F118FC" w:rsidRPr="001E2DC9">
          <w:rPr>
            <w:rStyle w:val="Hyperlink"/>
            <w:noProof/>
          </w:rPr>
          <w:t>Generierung der Dokumentation</w:t>
        </w:r>
        <w:r w:rsidR="00F118FC">
          <w:rPr>
            <w:noProof/>
            <w:webHidden/>
          </w:rPr>
          <w:tab/>
        </w:r>
        <w:r w:rsidR="00F118FC">
          <w:rPr>
            <w:noProof/>
            <w:webHidden/>
          </w:rPr>
          <w:fldChar w:fldCharType="begin"/>
        </w:r>
        <w:r w:rsidR="00F118FC">
          <w:rPr>
            <w:noProof/>
            <w:webHidden/>
          </w:rPr>
          <w:instrText xml:space="preserve"> PAGEREF _Toc327469060 \h </w:instrText>
        </w:r>
        <w:r w:rsidR="00F118FC">
          <w:rPr>
            <w:noProof/>
            <w:webHidden/>
          </w:rPr>
        </w:r>
        <w:r w:rsidR="00F118FC">
          <w:rPr>
            <w:noProof/>
            <w:webHidden/>
          </w:rPr>
          <w:fldChar w:fldCharType="separate"/>
        </w:r>
        <w:r w:rsidR="000E6CF3">
          <w:rPr>
            <w:noProof/>
            <w:webHidden/>
          </w:rPr>
          <w:t>171</w:t>
        </w:r>
        <w:r w:rsidR="00F118FC">
          <w:rPr>
            <w:noProof/>
            <w:webHidden/>
          </w:rPr>
          <w:fldChar w:fldCharType="end"/>
        </w:r>
      </w:hyperlink>
    </w:p>
    <w:p w:rsidR="00F118FC" w:rsidRDefault="00B95EE1">
      <w:pPr>
        <w:pStyle w:val="TOC1"/>
        <w:tabs>
          <w:tab w:val="left" w:pos="800"/>
          <w:tab w:val="right" w:leader="dot" w:pos="9062"/>
        </w:tabs>
        <w:rPr>
          <w:b w:val="0"/>
          <w:noProof/>
          <w:sz w:val="22"/>
          <w:szCs w:val="22"/>
          <w:lang w:eastAsia="de-CH"/>
        </w:rPr>
      </w:pPr>
      <w:hyperlink w:anchor="_Toc327469061" w:history="1">
        <w:r w:rsidR="00F118FC" w:rsidRPr="001E2DC9">
          <w:rPr>
            <w:rStyle w:val="Hyperlink"/>
            <w:noProof/>
          </w:rPr>
          <w:t>V.8.7</w:t>
        </w:r>
        <w:r w:rsidR="00F118FC">
          <w:rPr>
            <w:b w:val="0"/>
            <w:noProof/>
            <w:sz w:val="22"/>
            <w:szCs w:val="22"/>
            <w:lang w:eastAsia="de-CH"/>
          </w:rPr>
          <w:tab/>
        </w:r>
        <w:r w:rsidR="00F118FC" w:rsidRPr="001E2DC9">
          <w:rPr>
            <w:rStyle w:val="Hyperlink"/>
            <w:noProof/>
          </w:rPr>
          <w:t>Beschreibung der Applikationen</w:t>
        </w:r>
        <w:r w:rsidR="00F118FC">
          <w:rPr>
            <w:noProof/>
            <w:webHidden/>
          </w:rPr>
          <w:tab/>
        </w:r>
        <w:r w:rsidR="00F118FC">
          <w:rPr>
            <w:noProof/>
            <w:webHidden/>
          </w:rPr>
          <w:fldChar w:fldCharType="begin"/>
        </w:r>
        <w:r w:rsidR="00F118FC">
          <w:rPr>
            <w:noProof/>
            <w:webHidden/>
          </w:rPr>
          <w:instrText xml:space="preserve"> PAGEREF _Toc327469061 \h </w:instrText>
        </w:r>
        <w:r w:rsidR="00F118FC">
          <w:rPr>
            <w:noProof/>
            <w:webHidden/>
          </w:rPr>
        </w:r>
        <w:r w:rsidR="00F118FC">
          <w:rPr>
            <w:noProof/>
            <w:webHidden/>
          </w:rPr>
          <w:fldChar w:fldCharType="separate"/>
        </w:r>
        <w:r w:rsidR="000E6CF3">
          <w:rPr>
            <w:noProof/>
            <w:webHidden/>
          </w:rPr>
          <w:t>172</w:t>
        </w:r>
        <w:r w:rsidR="00F118FC">
          <w:rPr>
            <w:noProof/>
            <w:webHidden/>
          </w:rPr>
          <w:fldChar w:fldCharType="end"/>
        </w:r>
      </w:hyperlink>
    </w:p>
    <w:p w:rsidR="00F118FC" w:rsidRDefault="00B95EE1">
      <w:pPr>
        <w:pStyle w:val="TOC2"/>
        <w:tabs>
          <w:tab w:val="left" w:pos="1000"/>
          <w:tab w:val="right" w:leader="dot" w:pos="9062"/>
        </w:tabs>
        <w:rPr>
          <w:noProof/>
          <w:sz w:val="22"/>
          <w:szCs w:val="22"/>
          <w:lang w:eastAsia="de-CH"/>
        </w:rPr>
      </w:pPr>
      <w:hyperlink w:anchor="_Toc327469062" w:history="1">
        <w:r w:rsidR="00F118FC" w:rsidRPr="001E2DC9">
          <w:rPr>
            <w:rStyle w:val="Hyperlink"/>
            <w:noProof/>
          </w:rPr>
          <w:t>V.8.7.1</w:t>
        </w:r>
        <w:r w:rsidR="00F118FC">
          <w:rPr>
            <w:noProof/>
            <w:sz w:val="22"/>
            <w:szCs w:val="22"/>
            <w:lang w:eastAsia="de-CH"/>
          </w:rPr>
          <w:tab/>
        </w:r>
        <w:r w:rsidR="00F118FC" w:rsidRPr="001E2DC9">
          <w:rPr>
            <w:rStyle w:val="Hyperlink"/>
            <w:noProof/>
          </w:rPr>
          <w:t>Hauptapplikation</w:t>
        </w:r>
        <w:r w:rsidR="00F118FC">
          <w:rPr>
            <w:noProof/>
            <w:webHidden/>
          </w:rPr>
          <w:tab/>
        </w:r>
        <w:r w:rsidR="00F118FC">
          <w:rPr>
            <w:noProof/>
            <w:webHidden/>
          </w:rPr>
          <w:fldChar w:fldCharType="begin"/>
        </w:r>
        <w:r w:rsidR="00F118FC">
          <w:rPr>
            <w:noProof/>
            <w:webHidden/>
          </w:rPr>
          <w:instrText xml:space="preserve"> PAGEREF _Toc327469062 \h </w:instrText>
        </w:r>
        <w:r w:rsidR="00F118FC">
          <w:rPr>
            <w:noProof/>
            <w:webHidden/>
          </w:rPr>
        </w:r>
        <w:r w:rsidR="00F118FC">
          <w:rPr>
            <w:noProof/>
            <w:webHidden/>
          </w:rPr>
          <w:fldChar w:fldCharType="separate"/>
        </w:r>
        <w:r w:rsidR="000E6CF3">
          <w:rPr>
            <w:noProof/>
            <w:webHidden/>
          </w:rPr>
          <w:t>172</w:t>
        </w:r>
        <w:r w:rsidR="00F118FC">
          <w:rPr>
            <w:noProof/>
            <w:webHidden/>
          </w:rPr>
          <w:fldChar w:fldCharType="end"/>
        </w:r>
      </w:hyperlink>
    </w:p>
    <w:p w:rsidR="00F118FC" w:rsidRDefault="00B95EE1">
      <w:pPr>
        <w:pStyle w:val="TOC2"/>
        <w:tabs>
          <w:tab w:val="left" w:pos="1000"/>
          <w:tab w:val="right" w:leader="dot" w:pos="9062"/>
        </w:tabs>
        <w:rPr>
          <w:noProof/>
          <w:sz w:val="22"/>
          <w:szCs w:val="22"/>
          <w:lang w:eastAsia="de-CH"/>
        </w:rPr>
      </w:pPr>
      <w:hyperlink w:anchor="_Toc327469063" w:history="1">
        <w:r w:rsidR="00F118FC" w:rsidRPr="001E2DC9">
          <w:rPr>
            <w:rStyle w:val="Hyperlink"/>
            <w:noProof/>
          </w:rPr>
          <w:t>V.8.7.2</w:t>
        </w:r>
        <w:r w:rsidR="00F118FC">
          <w:rPr>
            <w:noProof/>
            <w:sz w:val="22"/>
            <w:szCs w:val="22"/>
            <w:lang w:eastAsia="de-CH"/>
          </w:rPr>
          <w:tab/>
        </w:r>
        <w:r w:rsidR="00F118FC" w:rsidRPr="001E2DC9">
          <w:rPr>
            <w:rStyle w:val="Hyperlink"/>
            <w:noProof/>
          </w:rPr>
          <w:t>Plug-ins</w:t>
        </w:r>
        <w:r w:rsidR="00F118FC">
          <w:rPr>
            <w:noProof/>
            <w:webHidden/>
          </w:rPr>
          <w:tab/>
        </w:r>
        <w:r w:rsidR="00F118FC">
          <w:rPr>
            <w:noProof/>
            <w:webHidden/>
          </w:rPr>
          <w:fldChar w:fldCharType="begin"/>
        </w:r>
        <w:r w:rsidR="00F118FC">
          <w:rPr>
            <w:noProof/>
            <w:webHidden/>
          </w:rPr>
          <w:instrText xml:space="preserve"> PAGEREF _Toc327469063 \h </w:instrText>
        </w:r>
        <w:r w:rsidR="00F118FC">
          <w:rPr>
            <w:noProof/>
            <w:webHidden/>
          </w:rPr>
        </w:r>
        <w:r w:rsidR="00F118FC">
          <w:rPr>
            <w:noProof/>
            <w:webHidden/>
          </w:rPr>
          <w:fldChar w:fldCharType="separate"/>
        </w:r>
        <w:r w:rsidR="000E6CF3">
          <w:rPr>
            <w:noProof/>
            <w:webHidden/>
          </w:rPr>
          <w:t>172</w:t>
        </w:r>
        <w:r w:rsidR="00F118FC">
          <w:rPr>
            <w:noProof/>
            <w:webHidden/>
          </w:rPr>
          <w:fldChar w:fldCharType="end"/>
        </w:r>
      </w:hyperlink>
    </w:p>
    <w:p w:rsidR="00F118FC" w:rsidRDefault="00B95EE1">
      <w:pPr>
        <w:pStyle w:val="TOC3"/>
        <w:tabs>
          <w:tab w:val="left" w:pos="1540"/>
          <w:tab w:val="right" w:leader="dot" w:pos="9062"/>
        </w:tabs>
        <w:rPr>
          <w:noProof/>
          <w:sz w:val="22"/>
        </w:rPr>
      </w:pPr>
      <w:hyperlink w:anchor="_Toc327469064" w:history="1">
        <w:r w:rsidR="00F118FC" w:rsidRPr="001E2DC9">
          <w:rPr>
            <w:rStyle w:val="Hyperlink"/>
            <w:noProof/>
          </w:rPr>
          <w:t>V.8.7.2.1</w:t>
        </w:r>
        <w:r w:rsidR="00F118FC">
          <w:rPr>
            <w:noProof/>
            <w:sz w:val="22"/>
          </w:rPr>
          <w:tab/>
        </w:r>
        <w:r w:rsidR="00F118FC" w:rsidRPr="001E2DC9">
          <w:rPr>
            <w:rStyle w:val="Hyperlink"/>
            <w:noProof/>
          </w:rPr>
          <w:t>Poster Plug-in</w:t>
        </w:r>
        <w:r w:rsidR="00F118FC">
          <w:rPr>
            <w:noProof/>
            <w:webHidden/>
          </w:rPr>
          <w:tab/>
        </w:r>
        <w:r w:rsidR="00F118FC">
          <w:rPr>
            <w:noProof/>
            <w:webHidden/>
          </w:rPr>
          <w:fldChar w:fldCharType="begin"/>
        </w:r>
        <w:r w:rsidR="00F118FC">
          <w:rPr>
            <w:noProof/>
            <w:webHidden/>
          </w:rPr>
          <w:instrText xml:space="preserve"> PAGEREF _Toc327469064 \h </w:instrText>
        </w:r>
        <w:r w:rsidR="00F118FC">
          <w:rPr>
            <w:noProof/>
            <w:webHidden/>
          </w:rPr>
        </w:r>
        <w:r w:rsidR="00F118FC">
          <w:rPr>
            <w:noProof/>
            <w:webHidden/>
          </w:rPr>
          <w:fldChar w:fldCharType="separate"/>
        </w:r>
        <w:r w:rsidR="000E6CF3">
          <w:rPr>
            <w:noProof/>
            <w:webHidden/>
          </w:rPr>
          <w:t>172</w:t>
        </w:r>
        <w:r w:rsidR="00F118FC">
          <w:rPr>
            <w:noProof/>
            <w:webHidden/>
          </w:rPr>
          <w:fldChar w:fldCharType="end"/>
        </w:r>
      </w:hyperlink>
    </w:p>
    <w:p w:rsidR="00F118FC" w:rsidRDefault="00B95EE1">
      <w:pPr>
        <w:pStyle w:val="TOC3"/>
        <w:tabs>
          <w:tab w:val="left" w:pos="1540"/>
          <w:tab w:val="right" w:leader="dot" w:pos="9062"/>
        </w:tabs>
        <w:rPr>
          <w:noProof/>
          <w:sz w:val="22"/>
        </w:rPr>
      </w:pPr>
      <w:hyperlink w:anchor="_Toc327469065" w:history="1">
        <w:r w:rsidR="00F118FC" w:rsidRPr="001E2DC9">
          <w:rPr>
            <w:rStyle w:val="Hyperlink"/>
            <w:noProof/>
          </w:rPr>
          <w:t>V.8.7.2.2</w:t>
        </w:r>
        <w:r w:rsidR="00F118FC">
          <w:rPr>
            <w:noProof/>
            <w:sz w:val="22"/>
          </w:rPr>
          <w:tab/>
        </w:r>
        <w:r w:rsidR="00F118FC" w:rsidRPr="001E2DC9">
          <w:rPr>
            <w:rStyle w:val="Hyperlink"/>
            <w:noProof/>
          </w:rPr>
          <w:t>Mittagsmenu Plug-in</w:t>
        </w:r>
        <w:r w:rsidR="00F118FC">
          <w:rPr>
            <w:noProof/>
            <w:webHidden/>
          </w:rPr>
          <w:tab/>
        </w:r>
        <w:r w:rsidR="00F118FC">
          <w:rPr>
            <w:noProof/>
            <w:webHidden/>
          </w:rPr>
          <w:fldChar w:fldCharType="begin"/>
        </w:r>
        <w:r w:rsidR="00F118FC">
          <w:rPr>
            <w:noProof/>
            <w:webHidden/>
          </w:rPr>
          <w:instrText xml:space="preserve"> PAGEREF _Toc327469065 \h </w:instrText>
        </w:r>
        <w:r w:rsidR="00F118FC">
          <w:rPr>
            <w:noProof/>
            <w:webHidden/>
          </w:rPr>
        </w:r>
        <w:r w:rsidR="00F118FC">
          <w:rPr>
            <w:noProof/>
            <w:webHidden/>
          </w:rPr>
          <w:fldChar w:fldCharType="separate"/>
        </w:r>
        <w:r w:rsidR="000E6CF3">
          <w:rPr>
            <w:noProof/>
            <w:webHidden/>
          </w:rPr>
          <w:t>172</w:t>
        </w:r>
        <w:r w:rsidR="00F118FC">
          <w:rPr>
            <w:noProof/>
            <w:webHidden/>
          </w:rPr>
          <w:fldChar w:fldCharType="end"/>
        </w:r>
      </w:hyperlink>
    </w:p>
    <w:p w:rsidR="00F118FC" w:rsidRDefault="00B95EE1">
      <w:pPr>
        <w:pStyle w:val="TOC3"/>
        <w:tabs>
          <w:tab w:val="left" w:pos="1540"/>
          <w:tab w:val="right" w:leader="dot" w:pos="9062"/>
        </w:tabs>
        <w:rPr>
          <w:noProof/>
          <w:sz w:val="22"/>
        </w:rPr>
      </w:pPr>
      <w:hyperlink w:anchor="_Toc327469066" w:history="1">
        <w:r w:rsidR="00F118FC" w:rsidRPr="001E2DC9">
          <w:rPr>
            <w:rStyle w:val="Hyperlink"/>
            <w:noProof/>
          </w:rPr>
          <w:t>V.8.7.2.3</w:t>
        </w:r>
        <w:r w:rsidR="00F118FC">
          <w:rPr>
            <w:noProof/>
            <w:sz w:val="22"/>
          </w:rPr>
          <w:tab/>
        </w:r>
        <w:r w:rsidR="00F118FC" w:rsidRPr="001E2DC9">
          <w:rPr>
            <w:rStyle w:val="Hyperlink"/>
            <w:noProof/>
          </w:rPr>
          <w:t>Experiment Browser Plug-in</w:t>
        </w:r>
        <w:r w:rsidR="00F118FC">
          <w:rPr>
            <w:noProof/>
            <w:webHidden/>
          </w:rPr>
          <w:tab/>
        </w:r>
        <w:r w:rsidR="00F118FC">
          <w:rPr>
            <w:noProof/>
            <w:webHidden/>
          </w:rPr>
          <w:fldChar w:fldCharType="begin"/>
        </w:r>
        <w:r w:rsidR="00F118FC">
          <w:rPr>
            <w:noProof/>
            <w:webHidden/>
          </w:rPr>
          <w:instrText xml:space="preserve"> PAGEREF _Toc327469066 \h </w:instrText>
        </w:r>
        <w:r w:rsidR="00F118FC">
          <w:rPr>
            <w:noProof/>
            <w:webHidden/>
          </w:rPr>
        </w:r>
        <w:r w:rsidR="00F118FC">
          <w:rPr>
            <w:noProof/>
            <w:webHidden/>
          </w:rPr>
          <w:fldChar w:fldCharType="separate"/>
        </w:r>
        <w:r w:rsidR="000E6CF3">
          <w:rPr>
            <w:noProof/>
            <w:webHidden/>
          </w:rPr>
          <w:t>172</w:t>
        </w:r>
        <w:r w:rsidR="00F118FC">
          <w:rPr>
            <w:noProof/>
            <w:webHidden/>
          </w:rPr>
          <w:fldChar w:fldCharType="end"/>
        </w:r>
      </w:hyperlink>
    </w:p>
    <w:p w:rsidR="00F118FC" w:rsidRDefault="00B95EE1">
      <w:pPr>
        <w:pStyle w:val="TOC3"/>
        <w:tabs>
          <w:tab w:val="left" w:pos="1540"/>
          <w:tab w:val="right" w:leader="dot" w:pos="9062"/>
        </w:tabs>
        <w:rPr>
          <w:noProof/>
          <w:sz w:val="22"/>
        </w:rPr>
      </w:pPr>
      <w:hyperlink w:anchor="_Toc327469067" w:history="1">
        <w:r w:rsidR="00F118FC" w:rsidRPr="001E2DC9">
          <w:rPr>
            <w:rStyle w:val="Hyperlink"/>
            <w:noProof/>
          </w:rPr>
          <w:t>V.8.7.2.4</w:t>
        </w:r>
        <w:r w:rsidR="00F118FC">
          <w:rPr>
            <w:noProof/>
            <w:sz w:val="22"/>
          </w:rPr>
          <w:tab/>
        </w:r>
        <w:r w:rsidR="00F118FC" w:rsidRPr="001E2DC9">
          <w:rPr>
            <w:rStyle w:val="Hyperlink"/>
            <w:noProof/>
          </w:rPr>
          <w:t>Experiment Diagnostic Plug-in</w:t>
        </w:r>
        <w:r w:rsidR="00F118FC">
          <w:rPr>
            <w:noProof/>
            <w:webHidden/>
          </w:rPr>
          <w:tab/>
        </w:r>
        <w:r w:rsidR="00F118FC">
          <w:rPr>
            <w:noProof/>
            <w:webHidden/>
          </w:rPr>
          <w:fldChar w:fldCharType="begin"/>
        </w:r>
        <w:r w:rsidR="00F118FC">
          <w:rPr>
            <w:noProof/>
            <w:webHidden/>
          </w:rPr>
          <w:instrText xml:space="preserve"> PAGEREF _Toc327469067 \h </w:instrText>
        </w:r>
        <w:r w:rsidR="00F118FC">
          <w:rPr>
            <w:noProof/>
            <w:webHidden/>
          </w:rPr>
        </w:r>
        <w:r w:rsidR="00F118FC">
          <w:rPr>
            <w:noProof/>
            <w:webHidden/>
          </w:rPr>
          <w:fldChar w:fldCharType="separate"/>
        </w:r>
        <w:r w:rsidR="000E6CF3">
          <w:rPr>
            <w:noProof/>
            <w:webHidden/>
          </w:rPr>
          <w:t>172</w:t>
        </w:r>
        <w:r w:rsidR="00F118FC">
          <w:rPr>
            <w:noProof/>
            <w:webHidden/>
          </w:rPr>
          <w:fldChar w:fldCharType="end"/>
        </w:r>
      </w:hyperlink>
    </w:p>
    <w:p w:rsidR="00F118FC" w:rsidRDefault="00B95EE1">
      <w:pPr>
        <w:pStyle w:val="TOC3"/>
        <w:tabs>
          <w:tab w:val="left" w:pos="1540"/>
          <w:tab w:val="right" w:leader="dot" w:pos="9062"/>
        </w:tabs>
        <w:rPr>
          <w:noProof/>
          <w:sz w:val="22"/>
        </w:rPr>
      </w:pPr>
      <w:hyperlink w:anchor="_Toc327469068" w:history="1">
        <w:r w:rsidR="00F118FC" w:rsidRPr="001E2DC9">
          <w:rPr>
            <w:rStyle w:val="Hyperlink"/>
            <w:noProof/>
          </w:rPr>
          <w:t>V.8.7.2.5</w:t>
        </w:r>
        <w:r w:rsidR="00F118FC">
          <w:rPr>
            <w:noProof/>
            <w:sz w:val="22"/>
          </w:rPr>
          <w:tab/>
        </w:r>
        <w:r w:rsidR="00F118FC" w:rsidRPr="001E2DC9">
          <w:rPr>
            <w:rStyle w:val="Hyperlink"/>
            <w:noProof/>
          </w:rPr>
          <w:t>Experiment Prezi Plug-in</w:t>
        </w:r>
        <w:r w:rsidR="00F118FC">
          <w:rPr>
            <w:noProof/>
            <w:webHidden/>
          </w:rPr>
          <w:tab/>
        </w:r>
        <w:r w:rsidR="00F118FC">
          <w:rPr>
            <w:noProof/>
            <w:webHidden/>
          </w:rPr>
          <w:fldChar w:fldCharType="begin"/>
        </w:r>
        <w:r w:rsidR="00F118FC">
          <w:rPr>
            <w:noProof/>
            <w:webHidden/>
          </w:rPr>
          <w:instrText xml:space="preserve"> PAGEREF _Toc327469068 \h </w:instrText>
        </w:r>
        <w:r w:rsidR="00F118FC">
          <w:rPr>
            <w:noProof/>
            <w:webHidden/>
          </w:rPr>
        </w:r>
        <w:r w:rsidR="00F118FC">
          <w:rPr>
            <w:noProof/>
            <w:webHidden/>
          </w:rPr>
          <w:fldChar w:fldCharType="separate"/>
        </w:r>
        <w:r w:rsidR="000E6CF3">
          <w:rPr>
            <w:noProof/>
            <w:webHidden/>
          </w:rPr>
          <w:t>172</w:t>
        </w:r>
        <w:r w:rsidR="00F118FC">
          <w:rPr>
            <w:noProof/>
            <w:webHidden/>
          </w:rPr>
          <w:fldChar w:fldCharType="end"/>
        </w:r>
      </w:hyperlink>
    </w:p>
    <w:p w:rsidR="00F118FC" w:rsidRDefault="00B95EE1">
      <w:pPr>
        <w:pStyle w:val="TOC3"/>
        <w:tabs>
          <w:tab w:val="left" w:pos="1540"/>
          <w:tab w:val="right" w:leader="dot" w:pos="9062"/>
        </w:tabs>
        <w:rPr>
          <w:noProof/>
          <w:sz w:val="22"/>
        </w:rPr>
      </w:pPr>
      <w:hyperlink w:anchor="_Toc327469069" w:history="1">
        <w:r w:rsidR="00F118FC" w:rsidRPr="001E2DC9">
          <w:rPr>
            <w:rStyle w:val="Hyperlink"/>
            <w:noProof/>
          </w:rPr>
          <w:t>V.8.7.2.6</w:t>
        </w:r>
        <w:r w:rsidR="00F118FC">
          <w:rPr>
            <w:noProof/>
            <w:sz w:val="22"/>
          </w:rPr>
          <w:tab/>
        </w:r>
        <w:r w:rsidR="00F118FC" w:rsidRPr="001E2DC9">
          <w:rPr>
            <w:rStyle w:val="Hyperlink"/>
            <w:noProof/>
          </w:rPr>
          <w:t>Experiment ShapeGame Plug-in</w:t>
        </w:r>
        <w:r w:rsidR="00F118FC">
          <w:rPr>
            <w:noProof/>
            <w:webHidden/>
          </w:rPr>
          <w:tab/>
        </w:r>
        <w:r w:rsidR="00F118FC">
          <w:rPr>
            <w:noProof/>
            <w:webHidden/>
          </w:rPr>
          <w:fldChar w:fldCharType="begin"/>
        </w:r>
        <w:r w:rsidR="00F118FC">
          <w:rPr>
            <w:noProof/>
            <w:webHidden/>
          </w:rPr>
          <w:instrText xml:space="preserve"> PAGEREF _Toc327469069 \h </w:instrText>
        </w:r>
        <w:r w:rsidR="00F118FC">
          <w:rPr>
            <w:noProof/>
            <w:webHidden/>
          </w:rPr>
        </w:r>
        <w:r w:rsidR="00F118FC">
          <w:rPr>
            <w:noProof/>
            <w:webHidden/>
          </w:rPr>
          <w:fldChar w:fldCharType="separate"/>
        </w:r>
        <w:r w:rsidR="000E6CF3">
          <w:rPr>
            <w:noProof/>
            <w:webHidden/>
          </w:rPr>
          <w:t>172</w:t>
        </w:r>
        <w:r w:rsidR="00F118FC">
          <w:rPr>
            <w:noProof/>
            <w:webHidden/>
          </w:rPr>
          <w:fldChar w:fldCharType="end"/>
        </w:r>
      </w:hyperlink>
    </w:p>
    <w:p w:rsidR="00F118FC" w:rsidRDefault="00B95EE1">
      <w:pPr>
        <w:pStyle w:val="TOC2"/>
        <w:tabs>
          <w:tab w:val="left" w:pos="1000"/>
          <w:tab w:val="right" w:leader="dot" w:pos="9062"/>
        </w:tabs>
        <w:rPr>
          <w:noProof/>
          <w:sz w:val="22"/>
          <w:szCs w:val="22"/>
          <w:lang w:eastAsia="de-CH"/>
        </w:rPr>
      </w:pPr>
      <w:hyperlink w:anchor="_Toc327469070" w:history="1">
        <w:r w:rsidR="00F118FC" w:rsidRPr="001E2DC9">
          <w:rPr>
            <w:rStyle w:val="Hyperlink"/>
            <w:noProof/>
          </w:rPr>
          <w:t>V.8.7.3</w:t>
        </w:r>
        <w:r w:rsidR="00F118FC">
          <w:rPr>
            <w:noProof/>
            <w:sz w:val="22"/>
            <w:szCs w:val="22"/>
            <w:lang w:eastAsia="de-CH"/>
          </w:rPr>
          <w:tab/>
        </w:r>
        <w:r w:rsidR="00F118FC" w:rsidRPr="001E2DC9">
          <w:rPr>
            <w:rStyle w:val="Hyperlink"/>
            <w:noProof/>
          </w:rPr>
          <w:t>Mini-Applikationen</w:t>
        </w:r>
        <w:r w:rsidR="00F118FC">
          <w:rPr>
            <w:noProof/>
            <w:webHidden/>
          </w:rPr>
          <w:tab/>
        </w:r>
        <w:r w:rsidR="00F118FC">
          <w:rPr>
            <w:noProof/>
            <w:webHidden/>
          </w:rPr>
          <w:fldChar w:fldCharType="begin"/>
        </w:r>
        <w:r w:rsidR="00F118FC">
          <w:rPr>
            <w:noProof/>
            <w:webHidden/>
          </w:rPr>
          <w:instrText xml:space="preserve"> PAGEREF _Toc327469070 \h </w:instrText>
        </w:r>
        <w:r w:rsidR="00F118FC">
          <w:rPr>
            <w:noProof/>
            <w:webHidden/>
          </w:rPr>
        </w:r>
        <w:r w:rsidR="00F118FC">
          <w:rPr>
            <w:noProof/>
            <w:webHidden/>
          </w:rPr>
          <w:fldChar w:fldCharType="separate"/>
        </w:r>
        <w:r w:rsidR="000E6CF3">
          <w:rPr>
            <w:noProof/>
            <w:webHidden/>
          </w:rPr>
          <w:t>172</w:t>
        </w:r>
        <w:r w:rsidR="00F118FC">
          <w:rPr>
            <w:noProof/>
            <w:webHidden/>
          </w:rPr>
          <w:fldChar w:fldCharType="end"/>
        </w:r>
      </w:hyperlink>
    </w:p>
    <w:p w:rsidR="00F118FC" w:rsidRDefault="00B95EE1">
      <w:pPr>
        <w:pStyle w:val="TOC3"/>
        <w:tabs>
          <w:tab w:val="left" w:pos="1540"/>
          <w:tab w:val="right" w:leader="dot" w:pos="9062"/>
        </w:tabs>
        <w:rPr>
          <w:noProof/>
          <w:sz w:val="22"/>
        </w:rPr>
      </w:pPr>
      <w:hyperlink w:anchor="_Toc327469071" w:history="1">
        <w:r w:rsidR="00F118FC" w:rsidRPr="001E2DC9">
          <w:rPr>
            <w:rStyle w:val="Hyperlink"/>
            <w:noProof/>
          </w:rPr>
          <w:t>V.8.7.3.1</w:t>
        </w:r>
        <w:r w:rsidR="00F118FC">
          <w:rPr>
            <w:noProof/>
            <w:sz w:val="22"/>
          </w:rPr>
          <w:tab/>
        </w:r>
        <w:r w:rsidR="00F118FC" w:rsidRPr="001E2DC9">
          <w:rPr>
            <w:rStyle w:val="Hyperlink"/>
            <w:noProof/>
          </w:rPr>
          <w:t>DemoMode</w:t>
        </w:r>
        <w:r w:rsidR="00F118FC">
          <w:rPr>
            <w:noProof/>
            <w:webHidden/>
          </w:rPr>
          <w:tab/>
        </w:r>
        <w:r w:rsidR="00F118FC">
          <w:rPr>
            <w:noProof/>
            <w:webHidden/>
          </w:rPr>
          <w:fldChar w:fldCharType="begin"/>
        </w:r>
        <w:r w:rsidR="00F118FC">
          <w:rPr>
            <w:noProof/>
            <w:webHidden/>
          </w:rPr>
          <w:instrText xml:space="preserve"> PAGEREF _Toc327469071 \h </w:instrText>
        </w:r>
        <w:r w:rsidR="00F118FC">
          <w:rPr>
            <w:noProof/>
            <w:webHidden/>
          </w:rPr>
        </w:r>
        <w:r w:rsidR="00F118FC">
          <w:rPr>
            <w:noProof/>
            <w:webHidden/>
          </w:rPr>
          <w:fldChar w:fldCharType="separate"/>
        </w:r>
        <w:r w:rsidR="000E6CF3">
          <w:rPr>
            <w:noProof/>
            <w:webHidden/>
          </w:rPr>
          <w:t>173</w:t>
        </w:r>
        <w:r w:rsidR="00F118FC">
          <w:rPr>
            <w:noProof/>
            <w:webHidden/>
          </w:rPr>
          <w:fldChar w:fldCharType="end"/>
        </w:r>
      </w:hyperlink>
    </w:p>
    <w:p w:rsidR="00F118FC" w:rsidRDefault="00B95EE1">
      <w:pPr>
        <w:pStyle w:val="TOC3"/>
        <w:tabs>
          <w:tab w:val="left" w:pos="1540"/>
          <w:tab w:val="right" w:leader="dot" w:pos="9062"/>
        </w:tabs>
        <w:rPr>
          <w:noProof/>
          <w:sz w:val="22"/>
        </w:rPr>
      </w:pPr>
      <w:hyperlink w:anchor="_Toc327469072" w:history="1">
        <w:r w:rsidR="00F118FC" w:rsidRPr="001E2DC9">
          <w:rPr>
            <w:rStyle w:val="Hyperlink"/>
            <w:noProof/>
          </w:rPr>
          <w:t>V.8.7.3.2</w:t>
        </w:r>
        <w:r w:rsidR="00F118FC">
          <w:rPr>
            <w:noProof/>
            <w:sz w:val="22"/>
          </w:rPr>
          <w:tab/>
        </w:r>
        <w:r w:rsidR="00F118FC" w:rsidRPr="001E2DC9">
          <w:rPr>
            <w:rStyle w:val="Hyperlink"/>
            <w:noProof/>
          </w:rPr>
          <w:t>DesignMenu</w:t>
        </w:r>
        <w:r w:rsidR="00F118FC">
          <w:rPr>
            <w:noProof/>
            <w:webHidden/>
          </w:rPr>
          <w:tab/>
        </w:r>
        <w:r w:rsidR="00F118FC">
          <w:rPr>
            <w:noProof/>
            <w:webHidden/>
          </w:rPr>
          <w:fldChar w:fldCharType="begin"/>
        </w:r>
        <w:r w:rsidR="00F118FC">
          <w:rPr>
            <w:noProof/>
            <w:webHidden/>
          </w:rPr>
          <w:instrText xml:space="preserve"> PAGEREF _Toc327469072 \h </w:instrText>
        </w:r>
        <w:r w:rsidR="00F118FC">
          <w:rPr>
            <w:noProof/>
            <w:webHidden/>
          </w:rPr>
        </w:r>
        <w:r w:rsidR="00F118FC">
          <w:rPr>
            <w:noProof/>
            <w:webHidden/>
          </w:rPr>
          <w:fldChar w:fldCharType="separate"/>
        </w:r>
        <w:r w:rsidR="000E6CF3">
          <w:rPr>
            <w:noProof/>
            <w:webHidden/>
          </w:rPr>
          <w:t>173</w:t>
        </w:r>
        <w:r w:rsidR="00F118FC">
          <w:rPr>
            <w:noProof/>
            <w:webHidden/>
          </w:rPr>
          <w:fldChar w:fldCharType="end"/>
        </w:r>
      </w:hyperlink>
    </w:p>
    <w:p w:rsidR="00F118FC" w:rsidRDefault="00B95EE1">
      <w:pPr>
        <w:pStyle w:val="TOC3"/>
        <w:tabs>
          <w:tab w:val="left" w:pos="1540"/>
          <w:tab w:val="right" w:leader="dot" w:pos="9062"/>
        </w:tabs>
        <w:rPr>
          <w:noProof/>
          <w:sz w:val="22"/>
        </w:rPr>
      </w:pPr>
      <w:hyperlink w:anchor="_Toc327469073" w:history="1">
        <w:r w:rsidR="00F118FC" w:rsidRPr="001E2DC9">
          <w:rPr>
            <w:rStyle w:val="Hyperlink"/>
            <w:noProof/>
          </w:rPr>
          <w:t>V.8.7.3.3</w:t>
        </w:r>
        <w:r w:rsidR="00F118FC">
          <w:rPr>
            <w:noProof/>
            <w:sz w:val="22"/>
          </w:rPr>
          <w:tab/>
        </w:r>
        <w:r w:rsidR="00F118FC" w:rsidRPr="001E2DC9">
          <w:rPr>
            <w:rStyle w:val="Hyperlink"/>
            <w:noProof/>
          </w:rPr>
          <w:t>DesignPosterNavigationButtons</w:t>
        </w:r>
        <w:r w:rsidR="00F118FC">
          <w:rPr>
            <w:noProof/>
            <w:webHidden/>
          </w:rPr>
          <w:tab/>
        </w:r>
        <w:r w:rsidR="00F118FC">
          <w:rPr>
            <w:noProof/>
            <w:webHidden/>
          </w:rPr>
          <w:fldChar w:fldCharType="begin"/>
        </w:r>
        <w:r w:rsidR="00F118FC">
          <w:rPr>
            <w:noProof/>
            <w:webHidden/>
          </w:rPr>
          <w:instrText xml:space="preserve"> PAGEREF _Toc327469073 \h </w:instrText>
        </w:r>
        <w:r w:rsidR="00F118FC">
          <w:rPr>
            <w:noProof/>
            <w:webHidden/>
          </w:rPr>
        </w:r>
        <w:r w:rsidR="00F118FC">
          <w:rPr>
            <w:noProof/>
            <w:webHidden/>
          </w:rPr>
          <w:fldChar w:fldCharType="separate"/>
        </w:r>
        <w:r w:rsidR="000E6CF3">
          <w:rPr>
            <w:noProof/>
            <w:webHidden/>
          </w:rPr>
          <w:t>173</w:t>
        </w:r>
        <w:r w:rsidR="00F118FC">
          <w:rPr>
            <w:noProof/>
            <w:webHidden/>
          </w:rPr>
          <w:fldChar w:fldCharType="end"/>
        </w:r>
      </w:hyperlink>
    </w:p>
    <w:p w:rsidR="00F118FC" w:rsidRDefault="00B95EE1">
      <w:pPr>
        <w:pStyle w:val="TOC3"/>
        <w:tabs>
          <w:tab w:val="left" w:pos="1540"/>
          <w:tab w:val="right" w:leader="dot" w:pos="9062"/>
        </w:tabs>
        <w:rPr>
          <w:noProof/>
          <w:sz w:val="22"/>
        </w:rPr>
      </w:pPr>
      <w:hyperlink w:anchor="_Toc327469074" w:history="1">
        <w:r w:rsidR="00F118FC" w:rsidRPr="001E2DC9">
          <w:rPr>
            <w:rStyle w:val="Hyperlink"/>
            <w:noProof/>
          </w:rPr>
          <w:t>V.8.7.3.4</w:t>
        </w:r>
        <w:r w:rsidR="00F118FC">
          <w:rPr>
            <w:noProof/>
            <w:sz w:val="22"/>
          </w:rPr>
          <w:tab/>
        </w:r>
        <w:r w:rsidR="00F118FC" w:rsidRPr="001E2DC9">
          <w:rPr>
            <w:rStyle w:val="Hyperlink"/>
            <w:noProof/>
          </w:rPr>
          <w:t>HandCursorDemoApp</w:t>
        </w:r>
        <w:r w:rsidR="00F118FC">
          <w:rPr>
            <w:noProof/>
            <w:webHidden/>
          </w:rPr>
          <w:tab/>
        </w:r>
        <w:r w:rsidR="00F118FC">
          <w:rPr>
            <w:noProof/>
            <w:webHidden/>
          </w:rPr>
          <w:fldChar w:fldCharType="begin"/>
        </w:r>
        <w:r w:rsidR="00F118FC">
          <w:rPr>
            <w:noProof/>
            <w:webHidden/>
          </w:rPr>
          <w:instrText xml:space="preserve"> PAGEREF _Toc327469074 \h </w:instrText>
        </w:r>
        <w:r w:rsidR="00F118FC">
          <w:rPr>
            <w:noProof/>
            <w:webHidden/>
          </w:rPr>
        </w:r>
        <w:r w:rsidR="00F118FC">
          <w:rPr>
            <w:noProof/>
            <w:webHidden/>
          </w:rPr>
          <w:fldChar w:fldCharType="separate"/>
        </w:r>
        <w:r w:rsidR="000E6CF3">
          <w:rPr>
            <w:noProof/>
            <w:webHidden/>
          </w:rPr>
          <w:t>173</w:t>
        </w:r>
        <w:r w:rsidR="00F118FC">
          <w:rPr>
            <w:noProof/>
            <w:webHidden/>
          </w:rPr>
          <w:fldChar w:fldCharType="end"/>
        </w:r>
      </w:hyperlink>
    </w:p>
    <w:p w:rsidR="00F118FC" w:rsidRDefault="00B95EE1">
      <w:pPr>
        <w:pStyle w:val="TOC3"/>
        <w:tabs>
          <w:tab w:val="left" w:pos="1540"/>
          <w:tab w:val="right" w:leader="dot" w:pos="9062"/>
        </w:tabs>
        <w:rPr>
          <w:noProof/>
          <w:sz w:val="22"/>
        </w:rPr>
      </w:pPr>
      <w:hyperlink w:anchor="_Toc327469075" w:history="1">
        <w:r w:rsidR="00F118FC" w:rsidRPr="001E2DC9">
          <w:rPr>
            <w:rStyle w:val="Hyperlink"/>
            <w:noProof/>
          </w:rPr>
          <w:t>V.8.7.3.5</w:t>
        </w:r>
        <w:r w:rsidR="00F118FC">
          <w:rPr>
            <w:noProof/>
            <w:sz w:val="22"/>
          </w:rPr>
          <w:tab/>
        </w:r>
        <w:r w:rsidR="00F118FC" w:rsidRPr="001E2DC9">
          <w:rPr>
            <w:rStyle w:val="Hyperlink"/>
            <w:noProof/>
          </w:rPr>
          <w:t>KinectHandTracker</w:t>
        </w:r>
        <w:r w:rsidR="00F118FC">
          <w:rPr>
            <w:noProof/>
            <w:webHidden/>
          </w:rPr>
          <w:tab/>
        </w:r>
        <w:r w:rsidR="00F118FC">
          <w:rPr>
            <w:noProof/>
            <w:webHidden/>
          </w:rPr>
          <w:fldChar w:fldCharType="begin"/>
        </w:r>
        <w:r w:rsidR="00F118FC">
          <w:rPr>
            <w:noProof/>
            <w:webHidden/>
          </w:rPr>
          <w:instrText xml:space="preserve"> PAGEREF _Toc327469075 \h </w:instrText>
        </w:r>
        <w:r w:rsidR="00F118FC">
          <w:rPr>
            <w:noProof/>
            <w:webHidden/>
          </w:rPr>
        </w:r>
        <w:r w:rsidR="00F118FC">
          <w:rPr>
            <w:noProof/>
            <w:webHidden/>
          </w:rPr>
          <w:fldChar w:fldCharType="separate"/>
        </w:r>
        <w:r w:rsidR="000E6CF3">
          <w:rPr>
            <w:noProof/>
            <w:webHidden/>
          </w:rPr>
          <w:t>173</w:t>
        </w:r>
        <w:r w:rsidR="00F118FC">
          <w:rPr>
            <w:noProof/>
            <w:webHidden/>
          </w:rPr>
          <w:fldChar w:fldCharType="end"/>
        </w:r>
      </w:hyperlink>
    </w:p>
    <w:p w:rsidR="00F118FC" w:rsidRDefault="00B95EE1">
      <w:pPr>
        <w:pStyle w:val="TOC3"/>
        <w:tabs>
          <w:tab w:val="left" w:pos="1540"/>
          <w:tab w:val="right" w:leader="dot" w:pos="9062"/>
        </w:tabs>
        <w:rPr>
          <w:noProof/>
          <w:sz w:val="22"/>
        </w:rPr>
      </w:pPr>
      <w:hyperlink w:anchor="_Toc327469076" w:history="1">
        <w:r w:rsidR="00F118FC" w:rsidRPr="001E2DC9">
          <w:rPr>
            <w:rStyle w:val="Hyperlink"/>
            <w:noProof/>
          </w:rPr>
          <w:t>V.8.7.3.6</w:t>
        </w:r>
        <w:r w:rsidR="00F118FC">
          <w:rPr>
            <w:noProof/>
            <w:sz w:val="22"/>
          </w:rPr>
          <w:tab/>
        </w:r>
        <w:r w:rsidR="00F118FC" w:rsidRPr="001E2DC9">
          <w:rPr>
            <w:rStyle w:val="Hyperlink"/>
            <w:noProof/>
          </w:rPr>
          <w:t>KinectRecorder</w:t>
        </w:r>
        <w:r w:rsidR="00F118FC">
          <w:rPr>
            <w:noProof/>
            <w:webHidden/>
          </w:rPr>
          <w:tab/>
        </w:r>
        <w:r w:rsidR="00F118FC">
          <w:rPr>
            <w:noProof/>
            <w:webHidden/>
          </w:rPr>
          <w:fldChar w:fldCharType="begin"/>
        </w:r>
        <w:r w:rsidR="00F118FC">
          <w:rPr>
            <w:noProof/>
            <w:webHidden/>
          </w:rPr>
          <w:instrText xml:space="preserve"> PAGEREF _Toc327469076 \h </w:instrText>
        </w:r>
        <w:r w:rsidR="00F118FC">
          <w:rPr>
            <w:noProof/>
            <w:webHidden/>
          </w:rPr>
        </w:r>
        <w:r w:rsidR="00F118FC">
          <w:rPr>
            <w:noProof/>
            <w:webHidden/>
          </w:rPr>
          <w:fldChar w:fldCharType="separate"/>
        </w:r>
        <w:r w:rsidR="000E6CF3">
          <w:rPr>
            <w:noProof/>
            <w:webHidden/>
          </w:rPr>
          <w:t>173</w:t>
        </w:r>
        <w:r w:rsidR="00F118FC">
          <w:rPr>
            <w:noProof/>
            <w:webHidden/>
          </w:rPr>
          <w:fldChar w:fldCharType="end"/>
        </w:r>
      </w:hyperlink>
    </w:p>
    <w:p w:rsidR="00F118FC" w:rsidRDefault="00B95EE1">
      <w:pPr>
        <w:pStyle w:val="TOC3"/>
        <w:tabs>
          <w:tab w:val="left" w:pos="1540"/>
          <w:tab w:val="right" w:leader="dot" w:pos="9062"/>
        </w:tabs>
        <w:rPr>
          <w:noProof/>
          <w:sz w:val="22"/>
        </w:rPr>
      </w:pPr>
      <w:hyperlink w:anchor="_Toc327469077" w:history="1">
        <w:r w:rsidR="00F118FC" w:rsidRPr="001E2DC9">
          <w:rPr>
            <w:rStyle w:val="Hyperlink"/>
            <w:noProof/>
          </w:rPr>
          <w:t>V.8.7.3.7</w:t>
        </w:r>
        <w:r w:rsidR="00F118FC">
          <w:rPr>
            <w:noProof/>
            <w:sz w:val="22"/>
          </w:rPr>
          <w:tab/>
        </w:r>
        <w:r w:rsidR="00F118FC" w:rsidRPr="001E2DC9">
          <w:rPr>
            <w:rStyle w:val="Hyperlink"/>
            <w:noProof/>
          </w:rPr>
          <w:t>KinectWpfViewers</w:t>
        </w:r>
        <w:r w:rsidR="00F118FC">
          <w:rPr>
            <w:noProof/>
            <w:webHidden/>
          </w:rPr>
          <w:tab/>
        </w:r>
        <w:r w:rsidR="00F118FC">
          <w:rPr>
            <w:noProof/>
            <w:webHidden/>
          </w:rPr>
          <w:fldChar w:fldCharType="begin"/>
        </w:r>
        <w:r w:rsidR="00F118FC">
          <w:rPr>
            <w:noProof/>
            <w:webHidden/>
          </w:rPr>
          <w:instrText xml:space="preserve"> PAGEREF _Toc327469077 \h </w:instrText>
        </w:r>
        <w:r w:rsidR="00F118FC">
          <w:rPr>
            <w:noProof/>
            <w:webHidden/>
          </w:rPr>
        </w:r>
        <w:r w:rsidR="00F118FC">
          <w:rPr>
            <w:noProof/>
            <w:webHidden/>
          </w:rPr>
          <w:fldChar w:fldCharType="separate"/>
        </w:r>
        <w:r w:rsidR="000E6CF3">
          <w:rPr>
            <w:noProof/>
            <w:webHidden/>
          </w:rPr>
          <w:t>173</w:t>
        </w:r>
        <w:r w:rsidR="00F118FC">
          <w:rPr>
            <w:noProof/>
            <w:webHidden/>
          </w:rPr>
          <w:fldChar w:fldCharType="end"/>
        </w:r>
      </w:hyperlink>
    </w:p>
    <w:p w:rsidR="00F118FC" w:rsidRDefault="00B95EE1">
      <w:pPr>
        <w:pStyle w:val="TOC3"/>
        <w:tabs>
          <w:tab w:val="left" w:pos="1540"/>
          <w:tab w:val="right" w:leader="dot" w:pos="9062"/>
        </w:tabs>
        <w:rPr>
          <w:noProof/>
          <w:sz w:val="22"/>
        </w:rPr>
      </w:pPr>
      <w:hyperlink w:anchor="_Toc327469078" w:history="1">
        <w:r w:rsidR="00F118FC" w:rsidRPr="001E2DC9">
          <w:rPr>
            <w:rStyle w:val="Hyperlink"/>
            <w:noProof/>
          </w:rPr>
          <w:t>V.8.7.3.8</w:t>
        </w:r>
        <w:r w:rsidR="00F118FC">
          <w:rPr>
            <w:noProof/>
            <w:sz w:val="22"/>
          </w:rPr>
          <w:tab/>
        </w:r>
        <w:r w:rsidR="00F118FC" w:rsidRPr="001E2DC9">
          <w:rPr>
            <w:rStyle w:val="Hyperlink"/>
            <w:noProof/>
          </w:rPr>
          <w:t>ObjectTrackingVisualizer</w:t>
        </w:r>
        <w:r w:rsidR="00F118FC">
          <w:rPr>
            <w:noProof/>
            <w:webHidden/>
          </w:rPr>
          <w:tab/>
        </w:r>
        <w:r w:rsidR="00F118FC">
          <w:rPr>
            <w:noProof/>
            <w:webHidden/>
          </w:rPr>
          <w:fldChar w:fldCharType="begin"/>
        </w:r>
        <w:r w:rsidR="00F118FC">
          <w:rPr>
            <w:noProof/>
            <w:webHidden/>
          </w:rPr>
          <w:instrText xml:space="preserve"> PAGEREF _Toc327469078 \h </w:instrText>
        </w:r>
        <w:r w:rsidR="00F118FC">
          <w:rPr>
            <w:noProof/>
            <w:webHidden/>
          </w:rPr>
        </w:r>
        <w:r w:rsidR="00F118FC">
          <w:rPr>
            <w:noProof/>
            <w:webHidden/>
          </w:rPr>
          <w:fldChar w:fldCharType="separate"/>
        </w:r>
        <w:r w:rsidR="000E6CF3">
          <w:rPr>
            <w:noProof/>
            <w:webHidden/>
          </w:rPr>
          <w:t>173</w:t>
        </w:r>
        <w:r w:rsidR="00F118FC">
          <w:rPr>
            <w:noProof/>
            <w:webHidden/>
          </w:rPr>
          <w:fldChar w:fldCharType="end"/>
        </w:r>
      </w:hyperlink>
    </w:p>
    <w:p w:rsidR="00F118FC" w:rsidRDefault="00B95EE1">
      <w:pPr>
        <w:pStyle w:val="TOC3"/>
        <w:tabs>
          <w:tab w:val="left" w:pos="1540"/>
          <w:tab w:val="right" w:leader="dot" w:pos="9062"/>
        </w:tabs>
        <w:rPr>
          <w:noProof/>
          <w:sz w:val="22"/>
        </w:rPr>
      </w:pPr>
      <w:hyperlink w:anchor="_Toc327469079" w:history="1">
        <w:r w:rsidR="00F118FC" w:rsidRPr="001E2DC9">
          <w:rPr>
            <w:rStyle w:val="Hyperlink"/>
            <w:noProof/>
          </w:rPr>
          <w:t>V.8.7.3.9</w:t>
        </w:r>
        <w:r w:rsidR="00F118FC">
          <w:rPr>
            <w:noProof/>
            <w:sz w:val="22"/>
          </w:rPr>
          <w:tab/>
        </w:r>
        <w:r w:rsidR="00F118FC" w:rsidRPr="001E2DC9">
          <w:rPr>
            <w:rStyle w:val="Hyperlink"/>
            <w:noProof/>
          </w:rPr>
          <w:t>PdfConverter</w:t>
        </w:r>
        <w:r w:rsidR="00F118FC">
          <w:rPr>
            <w:noProof/>
            <w:webHidden/>
          </w:rPr>
          <w:tab/>
        </w:r>
        <w:r w:rsidR="00F118FC">
          <w:rPr>
            <w:noProof/>
            <w:webHidden/>
          </w:rPr>
          <w:fldChar w:fldCharType="begin"/>
        </w:r>
        <w:r w:rsidR="00F118FC">
          <w:rPr>
            <w:noProof/>
            <w:webHidden/>
          </w:rPr>
          <w:instrText xml:space="preserve"> PAGEREF _Toc327469079 \h </w:instrText>
        </w:r>
        <w:r w:rsidR="00F118FC">
          <w:rPr>
            <w:noProof/>
            <w:webHidden/>
          </w:rPr>
        </w:r>
        <w:r w:rsidR="00F118FC">
          <w:rPr>
            <w:noProof/>
            <w:webHidden/>
          </w:rPr>
          <w:fldChar w:fldCharType="separate"/>
        </w:r>
        <w:r w:rsidR="000E6CF3">
          <w:rPr>
            <w:noProof/>
            <w:webHidden/>
          </w:rPr>
          <w:t>173</w:t>
        </w:r>
        <w:r w:rsidR="00F118FC">
          <w:rPr>
            <w:noProof/>
            <w:webHidden/>
          </w:rPr>
          <w:fldChar w:fldCharType="end"/>
        </w:r>
      </w:hyperlink>
    </w:p>
    <w:p w:rsidR="00F118FC" w:rsidRDefault="00B95EE1">
      <w:pPr>
        <w:pStyle w:val="TOC3"/>
        <w:tabs>
          <w:tab w:val="left" w:pos="1540"/>
          <w:tab w:val="right" w:leader="dot" w:pos="9062"/>
        </w:tabs>
        <w:rPr>
          <w:noProof/>
          <w:sz w:val="22"/>
        </w:rPr>
      </w:pPr>
      <w:hyperlink w:anchor="_Toc327469080" w:history="1">
        <w:r w:rsidR="00F118FC" w:rsidRPr="001E2DC9">
          <w:rPr>
            <w:rStyle w:val="Hyperlink"/>
            <w:noProof/>
          </w:rPr>
          <w:t>V.8.7.3.10</w:t>
        </w:r>
        <w:r w:rsidR="00F118FC">
          <w:rPr>
            <w:noProof/>
            <w:sz w:val="22"/>
          </w:rPr>
          <w:tab/>
        </w:r>
        <w:r w:rsidR="00F118FC" w:rsidRPr="001E2DC9">
          <w:rPr>
            <w:rStyle w:val="Hyperlink"/>
            <w:noProof/>
          </w:rPr>
          <w:t>PluginDemo</w:t>
        </w:r>
        <w:r w:rsidR="00F118FC">
          <w:rPr>
            <w:noProof/>
            <w:webHidden/>
          </w:rPr>
          <w:tab/>
        </w:r>
        <w:r w:rsidR="00F118FC">
          <w:rPr>
            <w:noProof/>
            <w:webHidden/>
          </w:rPr>
          <w:fldChar w:fldCharType="begin"/>
        </w:r>
        <w:r w:rsidR="00F118FC">
          <w:rPr>
            <w:noProof/>
            <w:webHidden/>
          </w:rPr>
          <w:instrText xml:space="preserve"> PAGEREF _Toc327469080 \h </w:instrText>
        </w:r>
        <w:r w:rsidR="00F118FC">
          <w:rPr>
            <w:noProof/>
            <w:webHidden/>
          </w:rPr>
        </w:r>
        <w:r w:rsidR="00F118FC">
          <w:rPr>
            <w:noProof/>
            <w:webHidden/>
          </w:rPr>
          <w:fldChar w:fldCharType="separate"/>
        </w:r>
        <w:r w:rsidR="000E6CF3">
          <w:rPr>
            <w:noProof/>
            <w:webHidden/>
          </w:rPr>
          <w:t>173</w:t>
        </w:r>
        <w:r w:rsidR="00F118FC">
          <w:rPr>
            <w:noProof/>
            <w:webHidden/>
          </w:rPr>
          <w:fldChar w:fldCharType="end"/>
        </w:r>
      </w:hyperlink>
    </w:p>
    <w:p w:rsidR="00F118FC" w:rsidRDefault="00B95EE1">
      <w:pPr>
        <w:pStyle w:val="TOC3"/>
        <w:tabs>
          <w:tab w:val="left" w:pos="1540"/>
          <w:tab w:val="right" w:leader="dot" w:pos="9062"/>
        </w:tabs>
        <w:rPr>
          <w:noProof/>
          <w:sz w:val="22"/>
        </w:rPr>
      </w:pPr>
      <w:hyperlink w:anchor="_Toc327469081" w:history="1">
        <w:r w:rsidR="00F118FC" w:rsidRPr="001E2DC9">
          <w:rPr>
            <w:rStyle w:val="Hyperlink"/>
            <w:noProof/>
          </w:rPr>
          <w:t>V.8.7.3.11</w:t>
        </w:r>
        <w:r w:rsidR="00F118FC">
          <w:rPr>
            <w:noProof/>
            <w:sz w:val="22"/>
          </w:rPr>
          <w:tab/>
        </w:r>
        <w:r w:rsidR="00F118FC" w:rsidRPr="001E2DC9">
          <w:rPr>
            <w:rStyle w:val="Hyperlink"/>
            <w:noProof/>
          </w:rPr>
          <w:t>TestXna</w:t>
        </w:r>
        <w:r w:rsidR="00F118FC">
          <w:rPr>
            <w:noProof/>
            <w:webHidden/>
          </w:rPr>
          <w:tab/>
        </w:r>
        <w:r w:rsidR="00F118FC">
          <w:rPr>
            <w:noProof/>
            <w:webHidden/>
          </w:rPr>
          <w:fldChar w:fldCharType="begin"/>
        </w:r>
        <w:r w:rsidR="00F118FC">
          <w:rPr>
            <w:noProof/>
            <w:webHidden/>
          </w:rPr>
          <w:instrText xml:space="preserve"> PAGEREF _Toc327469081 \h </w:instrText>
        </w:r>
        <w:r w:rsidR="00F118FC">
          <w:rPr>
            <w:noProof/>
            <w:webHidden/>
          </w:rPr>
        </w:r>
        <w:r w:rsidR="00F118FC">
          <w:rPr>
            <w:noProof/>
            <w:webHidden/>
          </w:rPr>
          <w:fldChar w:fldCharType="separate"/>
        </w:r>
        <w:r w:rsidR="000E6CF3">
          <w:rPr>
            <w:noProof/>
            <w:webHidden/>
          </w:rPr>
          <w:t>173</w:t>
        </w:r>
        <w:r w:rsidR="00F118FC">
          <w:rPr>
            <w:noProof/>
            <w:webHidden/>
          </w:rPr>
          <w:fldChar w:fldCharType="end"/>
        </w:r>
      </w:hyperlink>
    </w:p>
    <w:p w:rsidR="00F118FC" w:rsidRDefault="00B95EE1">
      <w:pPr>
        <w:pStyle w:val="TOC3"/>
        <w:tabs>
          <w:tab w:val="left" w:pos="1540"/>
          <w:tab w:val="right" w:leader="dot" w:pos="9062"/>
        </w:tabs>
        <w:rPr>
          <w:noProof/>
          <w:sz w:val="22"/>
        </w:rPr>
      </w:pPr>
      <w:hyperlink w:anchor="_Toc327469082" w:history="1">
        <w:r w:rsidR="00F118FC" w:rsidRPr="001E2DC9">
          <w:rPr>
            <w:rStyle w:val="Hyperlink"/>
            <w:noProof/>
          </w:rPr>
          <w:t>V.8.7.3.12</w:t>
        </w:r>
        <w:r w:rsidR="00F118FC">
          <w:rPr>
            <w:noProof/>
            <w:sz w:val="22"/>
          </w:rPr>
          <w:tab/>
        </w:r>
        <w:r w:rsidR="00F118FC" w:rsidRPr="001E2DC9">
          <w:rPr>
            <w:rStyle w:val="Hyperlink"/>
            <w:noProof/>
          </w:rPr>
          <w:t>VideoWithWPF</w:t>
        </w:r>
        <w:r w:rsidR="00F118FC">
          <w:rPr>
            <w:noProof/>
            <w:webHidden/>
          </w:rPr>
          <w:tab/>
        </w:r>
        <w:r w:rsidR="00F118FC">
          <w:rPr>
            <w:noProof/>
            <w:webHidden/>
          </w:rPr>
          <w:fldChar w:fldCharType="begin"/>
        </w:r>
        <w:r w:rsidR="00F118FC">
          <w:rPr>
            <w:noProof/>
            <w:webHidden/>
          </w:rPr>
          <w:instrText xml:space="preserve"> PAGEREF _Toc327469082 \h </w:instrText>
        </w:r>
        <w:r w:rsidR="00F118FC">
          <w:rPr>
            <w:noProof/>
            <w:webHidden/>
          </w:rPr>
        </w:r>
        <w:r w:rsidR="00F118FC">
          <w:rPr>
            <w:noProof/>
            <w:webHidden/>
          </w:rPr>
          <w:fldChar w:fldCharType="separate"/>
        </w:r>
        <w:r w:rsidR="000E6CF3">
          <w:rPr>
            <w:noProof/>
            <w:webHidden/>
          </w:rPr>
          <w:t>174</w:t>
        </w:r>
        <w:r w:rsidR="00F118FC">
          <w:rPr>
            <w:noProof/>
            <w:webHidden/>
          </w:rPr>
          <w:fldChar w:fldCharType="end"/>
        </w:r>
      </w:hyperlink>
    </w:p>
    <w:p w:rsidR="00F118FC" w:rsidRDefault="00B95EE1">
      <w:pPr>
        <w:pStyle w:val="TOC3"/>
        <w:tabs>
          <w:tab w:val="left" w:pos="1540"/>
          <w:tab w:val="right" w:leader="dot" w:pos="9062"/>
        </w:tabs>
        <w:rPr>
          <w:noProof/>
          <w:sz w:val="22"/>
        </w:rPr>
      </w:pPr>
      <w:hyperlink w:anchor="_Toc327469083" w:history="1">
        <w:r w:rsidR="00F118FC" w:rsidRPr="001E2DC9">
          <w:rPr>
            <w:rStyle w:val="Hyperlink"/>
            <w:noProof/>
          </w:rPr>
          <w:t>V.8.7.3.13</w:t>
        </w:r>
        <w:r w:rsidR="00F118FC">
          <w:rPr>
            <w:noProof/>
            <w:sz w:val="22"/>
          </w:rPr>
          <w:tab/>
        </w:r>
        <w:r w:rsidR="00F118FC" w:rsidRPr="001E2DC9">
          <w:rPr>
            <w:rStyle w:val="Hyperlink"/>
            <w:noProof/>
          </w:rPr>
          <w:t>WizardOfOzTest</w:t>
        </w:r>
        <w:r w:rsidR="00F118FC">
          <w:rPr>
            <w:noProof/>
            <w:webHidden/>
          </w:rPr>
          <w:tab/>
        </w:r>
        <w:r w:rsidR="00F118FC">
          <w:rPr>
            <w:noProof/>
            <w:webHidden/>
          </w:rPr>
          <w:fldChar w:fldCharType="begin"/>
        </w:r>
        <w:r w:rsidR="00F118FC">
          <w:rPr>
            <w:noProof/>
            <w:webHidden/>
          </w:rPr>
          <w:instrText xml:space="preserve"> PAGEREF _Toc327469083 \h </w:instrText>
        </w:r>
        <w:r w:rsidR="00F118FC">
          <w:rPr>
            <w:noProof/>
            <w:webHidden/>
          </w:rPr>
        </w:r>
        <w:r w:rsidR="00F118FC">
          <w:rPr>
            <w:noProof/>
            <w:webHidden/>
          </w:rPr>
          <w:fldChar w:fldCharType="separate"/>
        </w:r>
        <w:r w:rsidR="000E6CF3">
          <w:rPr>
            <w:noProof/>
            <w:webHidden/>
          </w:rPr>
          <w:t>174</w:t>
        </w:r>
        <w:r w:rsidR="00F118FC">
          <w:rPr>
            <w:noProof/>
            <w:webHidden/>
          </w:rPr>
          <w:fldChar w:fldCharType="end"/>
        </w:r>
      </w:hyperlink>
    </w:p>
    <w:p w:rsidR="00F118FC" w:rsidRDefault="00B95EE1">
      <w:pPr>
        <w:pStyle w:val="TOC3"/>
        <w:tabs>
          <w:tab w:val="left" w:pos="1540"/>
          <w:tab w:val="right" w:leader="dot" w:pos="9062"/>
        </w:tabs>
        <w:rPr>
          <w:noProof/>
          <w:sz w:val="22"/>
        </w:rPr>
      </w:pPr>
      <w:hyperlink w:anchor="_Toc327469084" w:history="1">
        <w:r w:rsidR="00F118FC" w:rsidRPr="001E2DC9">
          <w:rPr>
            <w:rStyle w:val="Hyperlink"/>
            <w:noProof/>
          </w:rPr>
          <w:t>V.8.7.3.14</w:t>
        </w:r>
        <w:r w:rsidR="00F118FC">
          <w:rPr>
            <w:noProof/>
            <w:sz w:val="22"/>
          </w:rPr>
          <w:tab/>
        </w:r>
        <w:r w:rsidR="00F118FC" w:rsidRPr="001E2DC9">
          <w:rPr>
            <w:rStyle w:val="Hyperlink"/>
            <w:noProof/>
          </w:rPr>
          <w:t>KinectCursorSmoothing</w:t>
        </w:r>
        <w:r w:rsidR="00F118FC">
          <w:rPr>
            <w:noProof/>
            <w:webHidden/>
          </w:rPr>
          <w:tab/>
        </w:r>
        <w:r w:rsidR="00F118FC">
          <w:rPr>
            <w:noProof/>
            <w:webHidden/>
          </w:rPr>
          <w:fldChar w:fldCharType="begin"/>
        </w:r>
        <w:r w:rsidR="00F118FC">
          <w:rPr>
            <w:noProof/>
            <w:webHidden/>
          </w:rPr>
          <w:instrText xml:space="preserve"> PAGEREF _Toc327469084 \h </w:instrText>
        </w:r>
        <w:r w:rsidR="00F118FC">
          <w:rPr>
            <w:noProof/>
            <w:webHidden/>
          </w:rPr>
        </w:r>
        <w:r w:rsidR="00F118FC">
          <w:rPr>
            <w:noProof/>
            <w:webHidden/>
          </w:rPr>
          <w:fldChar w:fldCharType="separate"/>
        </w:r>
        <w:r w:rsidR="000E6CF3">
          <w:rPr>
            <w:noProof/>
            <w:webHidden/>
          </w:rPr>
          <w:t>174</w:t>
        </w:r>
        <w:r w:rsidR="00F118FC">
          <w:rPr>
            <w:noProof/>
            <w:webHidden/>
          </w:rPr>
          <w:fldChar w:fldCharType="end"/>
        </w:r>
      </w:hyperlink>
    </w:p>
    <w:p w:rsidR="00F118FC" w:rsidRDefault="00B95EE1">
      <w:pPr>
        <w:pStyle w:val="TOC1"/>
        <w:tabs>
          <w:tab w:val="left" w:pos="800"/>
          <w:tab w:val="right" w:leader="dot" w:pos="9062"/>
        </w:tabs>
        <w:rPr>
          <w:b w:val="0"/>
          <w:noProof/>
          <w:sz w:val="22"/>
          <w:szCs w:val="22"/>
          <w:lang w:eastAsia="de-CH"/>
        </w:rPr>
      </w:pPr>
      <w:hyperlink w:anchor="_Toc327469085" w:history="1">
        <w:r w:rsidR="00F118FC" w:rsidRPr="001E2DC9">
          <w:rPr>
            <w:rStyle w:val="Hyperlink"/>
            <w:noProof/>
          </w:rPr>
          <w:t>V.8.8</w:t>
        </w:r>
        <w:r w:rsidR="00F118FC">
          <w:rPr>
            <w:b w:val="0"/>
            <w:noProof/>
            <w:sz w:val="22"/>
            <w:szCs w:val="22"/>
            <w:lang w:eastAsia="de-CH"/>
          </w:rPr>
          <w:tab/>
        </w:r>
        <w:r w:rsidR="00F118FC" w:rsidRPr="001E2DC9">
          <w:rPr>
            <w:rStyle w:val="Hyperlink"/>
            <w:noProof/>
          </w:rPr>
          <w:t>Code Reviews</w:t>
        </w:r>
        <w:r w:rsidR="00F118FC">
          <w:rPr>
            <w:noProof/>
            <w:webHidden/>
          </w:rPr>
          <w:tab/>
        </w:r>
        <w:r w:rsidR="00F118FC">
          <w:rPr>
            <w:noProof/>
            <w:webHidden/>
          </w:rPr>
          <w:fldChar w:fldCharType="begin"/>
        </w:r>
        <w:r w:rsidR="00F118FC">
          <w:rPr>
            <w:noProof/>
            <w:webHidden/>
          </w:rPr>
          <w:instrText xml:space="preserve"> PAGEREF _Toc327469085 \h </w:instrText>
        </w:r>
        <w:r w:rsidR="00F118FC">
          <w:rPr>
            <w:noProof/>
            <w:webHidden/>
          </w:rPr>
        </w:r>
        <w:r w:rsidR="00F118FC">
          <w:rPr>
            <w:noProof/>
            <w:webHidden/>
          </w:rPr>
          <w:fldChar w:fldCharType="separate"/>
        </w:r>
        <w:r w:rsidR="000E6CF3">
          <w:rPr>
            <w:noProof/>
            <w:webHidden/>
          </w:rPr>
          <w:t>175</w:t>
        </w:r>
        <w:r w:rsidR="00F118FC">
          <w:rPr>
            <w:noProof/>
            <w:webHidden/>
          </w:rPr>
          <w:fldChar w:fldCharType="end"/>
        </w:r>
      </w:hyperlink>
    </w:p>
    <w:p w:rsidR="00F118FC" w:rsidRDefault="00B95EE1">
      <w:pPr>
        <w:pStyle w:val="TOC2"/>
        <w:tabs>
          <w:tab w:val="left" w:pos="1000"/>
          <w:tab w:val="right" w:leader="dot" w:pos="9062"/>
        </w:tabs>
        <w:rPr>
          <w:noProof/>
          <w:sz w:val="22"/>
          <w:szCs w:val="22"/>
          <w:lang w:eastAsia="de-CH"/>
        </w:rPr>
      </w:pPr>
      <w:hyperlink w:anchor="_Toc327469086" w:history="1">
        <w:r w:rsidR="00F118FC" w:rsidRPr="001E2DC9">
          <w:rPr>
            <w:rStyle w:val="Hyperlink"/>
            <w:noProof/>
          </w:rPr>
          <w:t>V.8.8.1</w:t>
        </w:r>
        <w:r w:rsidR="00F118FC">
          <w:rPr>
            <w:noProof/>
            <w:sz w:val="22"/>
            <w:szCs w:val="22"/>
            <w:lang w:eastAsia="de-CH"/>
          </w:rPr>
          <w:tab/>
        </w:r>
        <w:r w:rsidR="00F118FC" w:rsidRPr="001E2DC9">
          <w:rPr>
            <w:rStyle w:val="Hyperlink"/>
            <w:noProof/>
          </w:rPr>
          <w:t>Übersicht</w:t>
        </w:r>
        <w:r w:rsidR="00F118FC">
          <w:rPr>
            <w:noProof/>
            <w:webHidden/>
          </w:rPr>
          <w:tab/>
        </w:r>
        <w:r w:rsidR="00F118FC">
          <w:rPr>
            <w:noProof/>
            <w:webHidden/>
          </w:rPr>
          <w:fldChar w:fldCharType="begin"/>
        </w:r>
        <w:r w:rsidR="00F118FC">
          <w:rPr>
            <w:noProof/>
            <w:webHidden/>
          </w:rPr>
          <w:instrText xml:space="preserve"> PAGEREF _Toc327469086 \h </w:instrText>
        </w:r>
        <w:r w:rsidR="00F118FC">
          <w:rPr>
            <w:noProof/>
            <w:webHidden/>
          </w:rPr>
        </w:r>
        <w:r w:rsidR="00F118FC">
          <w:rPr>
            <w:noProof/>
            <w:webHidden/>
          </w:rPr>
          <w:fldChar w:fldCharType="separate"/>
        </w:r>
        <w:r w:rsidR="000E6CF3">
          <w:rPr>
            <w:noProof/>
            <w:webHidden/>
          </w:rPr>
          <w:t>175</w:t>
        </w:r>
        <w:r w:rsidR="00F118FC">
          <w:rPr>
            <w:noProof/>
            <w:webHidden/>
          </w:rPr>
          <w:fldChar w:fldCharType="end"/>
        </w:r>
      </w:hyperlink>
    </w:p>
    <w:p w:rsidR="00F118FC" w:rsidRDefault="00B95EE1">
      <w:pPr>
        <w:pStyle w:val="TOC2"/>
        <w:tabs>
          <w:tab w:val="left" w:pos="1000"/>
          <w:tab w:val="right" w:leader="dot" w:pos="9062"/>
        </w:tabs>
        <w:rPr>
          <w:noProof/>
          <w:sz w:val="22"/>
          <w:szCs w:val="22"/>
          <w:lang w:eastAsia="de-CH"/>
        </w:rPr>
      </w:pPr>
      <w:hyperlink w:anchor="_Toc327469087" w:history="1">
        <w:r w:rsidR="00F118FC" w:rsidRPr="001E2DC9">
          <w:rPr>
            <w:rStyle w:val="Hyperlink"/>
            <w:noProof/>
          </w:rPr>
          <w:t>V.8.8.2</w:t>
        </w:r>
        <w:r w:rsidR="00F118FC">
          <w:rPr>
            <w:noProof/>
            <w:sz w:val="22"/>
            <w:szCs w:val="22"/>
            <w:lang w:eastAsia="de-CH"/>
          </w:rPr>
          <w:tab/>
        </w:r>
        <w:r w:rsidR="00F118FC" w:rsidRPr="001E2DC9">
          <w:rPr>
            <w:rStyle w:val="Hyperlink"/>
            <w:noProof/>
          </w:rPr>
          <w:t>Kriterien</w:t>
        </w:r>
        <w:r w:rsidR="00F118FC">
          <w:rPr>
            <w:noProof/>
            <w:webHidden/>
          </w:rPr>
          <w:tab/>
        </w:r>
        <w:r w:rsidR="00F118FC">
          <w:rPr>
            <w:noProof/>
            <w:webHidden/>
          </w:rPr>
          <w:fldChar w:fldCharType="begin"/>
        </w:r>
        <w:r w:rsidR="00F118FC">
          <w:rPr>
            <w:noProof/>
            <w:webHidden/>
          </w:rPr>
          <w:instrText xml:space="preserve"> PAGEREF _Toc327469087 \h </w:instrText>
        </w:r>
        <w:r w:rsidR="00F118FC">
          <w:rPr>
            <w:noProof/>
            <w:webHidden/>
          </w:rPr>
        </w:r>
        <w:r w:rsidR="00F118FC">
          <w:rPr>
            <w:noProof/>
            <w:webHidden/>
          </w:rPr>
          <w:fldChar w:fldCharType="separate"/>
        </w:r>
        <w:r w:rsidR="000E6CF3">
          <w:rPr>
            <w:noProof/>
            <w:webHidden/>
          </w:rPr>
          <w:t>175</w:t>
        </w:r>
        <w:r w:rsidR="00F118FC">
          <w:rPr>
            <w:noProof/>
            <w:webHidden/>
          </w:rPr>
          <w:fldChar w:fldCharType="end"/>
        </w:r>
      </w:hyperlink>
    </w:p>
    <w:p w:rsidR="00F118FC" w:rsidRDefault="00B95EE1">
      <w:pPr>
        <w:pStyle w:val="TOC3"/>
        <w:tabs>
          <w:tab w:val="left" w:pos="1540"/>
          <w:tab w:val="right" w:leader="dot" w:pos="9062"/>
        </w:tabs>
        <w:rPr>
          <w:noProof/>
          <w:sz w:val="22"/>
        </w:rPr>
      </w:pPr>
      <w:hyperlink w:anchor="_Toc327469088" w:history="1">
        <w:r w:rsidR="00F118FC" w:rsidRPr="001E2DC9">
          <w:rPr>
            <w:rStyle w:val="Hyperlink"/>
            <w:noProof/>
          </w:rPr>
          <w:t>V.8.8.2.1</w:t>
        </w:r>
        <w:r w:rsidR="00F118FC">
          <w:rPr>
            <w:noProof/>
            <w:sz w:val="22"/>
          </w:rPr>
          <w:tab/>
        </w:r>
        <w:r w:rsidR="00F118FC" w:rsidRPr="001E2DC9">
          <w:rPr>
            <w:rStyle w:val="Hyperlink"/>
            <w:noProof/>
          </w:rPr>
          <w:t>Code Style Analyse</w:t>
        </w:r>
        <w:r w:rsidR="00F118FC">
          <w:rPr>
            <w:noProof/>
            <w:webHidden/>
          </w:rPr>
          <w:tab/>
        </w:r>
        <w:r w:rsidR="00F118FC">
          <w:rPr>
            <w:noProof/>
            <w:webHidden/>
          </w:rPr>
          <w:fldChar w:fldCharType="begin"/>
        </w:r>
        <w:r w:rsidR="00F118FC">
          <w:rPr>
            <w:noProof/>
            <w:webHidden/>
          </w:rPr>
          <w:instrText xml:space="preserve"> PAGEREF _Toc327469088 \h </w:instrText>
        </w:r>
        <w:r w:rsidR="00F118FC">
          <w:rPr>
            <w:noProof/>
            <w:webHidden/>
          </w:rPr>
        </w:r>
        <w:r w:rsidR="00F118FC">
          <w:rPr>
            <w:noProof/>
            <w:webHidden/>
          </w:rPr>
          <w:fldChar w:fldCharType="separate"/>
        </w:r>
        <w:r w:rsidR="000E6CF3">
          <w:rPr>
            <w:noProof/>
            <w:webHidden/>
          </w:rPr>
          <w:t>175</w:t>
        </w:r>
        <w:r w:rsidR="00F118FC">
          <w:rPr>
            <w:noProof/>
            <w:webHidden/>
          </w:rPr>
          <w:fldChar w:fldCharType="end"/>
        </w:r>
      </w:hyperlink>
    </w:p>
    <w:p w:rsidR="00F118FC" w:rsidRDefault="00B95EE1">
      <w:pPr>
        <w:pStyle w:val="TOC3"/>
        <w:tabs>
          <w:tab w:val="left" w:pos="1540"/>
          <w:tab w:val="right" w:leader="dot" w:pos="9062"/>
        </w:tabs>
        <w:rPr>
          <w:noProof/>
          <w:sz w:val="22"/>
        </w:rPr>
      </w:pPr>
      <w:hyperlink w:anchor="_Toc327469089" w:history="1">
        <w:r w:rsidR="00F118FC" w:rsidRPr="001E2DC9">
          <w:rPr>
            <w:rStyle w:val="Hyperlink"/>
            <w:noProof/>
          </w:rPr>
          <w:t>V.8.8.2.2</w:t>
        </w:r>
        <w:r w:rsidR="00F118FC">
          <w:rPr>
            <w:noProof/>
            <w:sz w:val="22"/>
          </w:rPr>
          <w:tab/>
        </w:r>
        <w:r w:rsidR="00F118FC" w:rsidRPr="001E2DC9">
          <w:rPr>
            <w:rStyle w:val="Hyperlink"/>
            <w:noProof/>
          </w:rPr>
          <w:t>Exception Handling</w:t>
        </w:r>
        <w:r w:rsidR="00F118FC">
          <w:rPr>
            <w:noProof/>
            <w:webHidden/>
          </w:rPr>
          <w:tab/>
        </w:r>
        <w:r w:rsidR="00F118FC">
          <w:rPr>
            <w:noProof/>
            <w:webHidden/>
          </w:rPr>
          <w:fldChar w:fldCharType="begin"/>
        </w:r>
        <w:r w:rsidR="00F118FC">
          <w:rPr>
            <w:noProof/>
            <w:webHidden/>
          </w:rPr>
          <w:instrText xml:space="preserve"> PAGEREF _Toc327469089 \h </w:instrText>
        </w:r>
        <w:r w:rsidR="00F118FC">
          <w:rPr>
            <w:noProof/>
            <w:webHidden/>
          </w:rPr>
        </w:r>
        <w:r w:rsidR="00F118FC">
          <w:rPr>
            <w:noProof/>
            <w:webHidden/>
          </w:rPr>
          <w:fldChar w:fldCharType="separate"/>
        </w:r>
        <w:r w:rsidR="000E6CF3">
          <w:rPr>
            <w:noProof/>
            <w:webHidden/>
          </w:rPr>
          <w:t>175</w:t>
        </w:r>
        <w:r w:rsidR="00F118FC">
          <w:rPr>
            <w:noProof/>
            <w:webHidden/>
          </w:rPr>
          <w:fldChar w:fldCharType="end"/>
        </w:r>
      </w:hyperlink>
    </w:p>
    <w:p w:rsidR="00F118FC" w:rsidRDefault="00B95EE1">
      <w:pPr>
        <w:pStyle w:val="TOC3"/>
        <w:tabs>
          <w:tab w:val="left" w:pos="1540"/>
          <w:tab w:val="right" w:leader="dot" w:pos="9062"/>
        </w:tabs>
        <w:rPr>
          <w:noProof/>
          <w:sz w:val="22"/>
        </w:rPr>
      </w:pPr>
      <w:hyperlink w:anchor="_Toc327469090" w:history="1">
        <w:r w:rsidR="00F118FC" w:rsidRPr="001E2DC9">
          <w:rPr>
            <w:rStyle w:val="Hyperlink"/>
            <w:noProof/>
          </w:rPr>
          <w:t>V.8.8.2.3</w:t>
        </w:r>
        <w:r w:rsidR="00F118FC">
          <w:rPr>
            <w:noProof/>
            <w:sz w:val="22"/>
          </w:rPr>
          <w:tab/>
        </w:r>
        <w:r w:rsidR="00F118FC" w:rsidRPr="001E2DC9">
          <w:rPr>
            <w:rStyle w:val="Hyperlink"/>
            <w:noProof/>
          </w:rPr>
          <w:t>Flow Control</w:t>
        </w:r>
        <w:r w:rsidR="00F118FC">
          <w:rPr>
            <w:noProof/>
            <w:webHidden/>
          </w:rPr>
          <w:tab/>
        </w:r>
        <w:r w:rsidR="00F118FC">
          <w:rPr>
            <w:noProof/>
            <w:webHidden/>
          </w:rPr>
          <w:fldChar w:fldCharType="begin"/>
        </w:r>
        <w:r w:rsidR="00F118FC">
          <w:rPr>
            <w:noProof/>
            <w:webHidden/>
          </w:rPr>
          <w:instrText xml:space="preserve"> PAGEREF _Toc327469090 \h </w:instrText>
        </w:r>
        <w:r w:rsidR="00F118FC">
          <w:rPr>
            <w:noProof/>
            <w:webHidden/>
          </w:rPr>
        </w:r>
        <w:r w:rsidR="00F118FC">
          <w:rPr>
            <w:noProof/>
            <w:webHidden/>
          </w:rPr>
          <w:fldChar w:fldCharType="separate"/>
        </w:r>
        <w:r w:rsidR="000E6CF3">
          <w:rPr>
            <w:noProof/>
            <w:webHidden/>
          </w:rPr>
          <w:t>175</w:t>
        </w:r>
        <w:r w:rsidR="00F118FC">
          <w:rPr>
            <w:noProof/>
            <w:webHidden/>
          </w:rPr>
          <w:fldChar w:fldCharType="end"/>
        </w:r>
      </w:hyperlink>
    </w:p>
    <w:p w:rsidR="00F118FC" w:rsidRDefault="00B95EE1">
      <w:pPr>
        <w:pStyle w:val="TOC3"/>
        <w:tabs>
          <w:tab w:val="left" w:pos="1540"/>
          <w:tab w:val="right" w:leader="dot" w:pos="9062"/>
        </w:tabs>
        <w:rPr>
          <w:noProof/>
          <w:sz w:val="22"/>
        </w:rPr>
      </w:pPr>
      <w:hyperlink w:anchor="_Toc327469091" w:history="1">
        <w:r w:rsidR="00F118FC" w:rsidRPr="001E2DC9">
          <w:rPr>
            <w:rStyle w:val="Hyperlink"/>
            <w:noProof/>
          </w:rPr>
          <w:t>V.8.8.2.4</w:t>
        </w:r>
        <w:r w:rsidR="00F118FC">
          <w:rPr>
            <w:noProof/>
            <w:sz w:val="22"/>
          </w:rPr>
          <w:tab/>
        </w:r>
        <w:r w:rsidR="00F118FC" w:rsidRPr="001E2DC9">
          <w:rPr>
            <w:rStyle w:val="Hyperlink"/>
            <w:noProof/>
          </w:rPr>
          <w:t>Naming</w:t>
        </w:r>
        <w:r w:rsidR="00F118FC">
          <w:rPr>
            <w:noProof/>
            <w:webHidden/>
          </w:rPr>
          <w:tab/>
        </w:r>
        <w:r w:rsidR="00F118FC">
          <w:rPr>
            <w:noProof/>
            <w:webHidden/>
          </w:rPr>
          <w:fldChar w:fldCharType="begin"/>
        </w:r>
        <w:r w:rsidR="00F118FC">
          <w:rPr>
            <w:noProof/>
            <w:webHidden/>
          </w:rPr>
          <w:instrText xml:space="preserve"> PAGEREF _Toc327469091 \h </w:instrText>
        </w:r>
        <w:r w:rsidR="00F118FC">
          <w:rPr>
            <w:noProof/>
            <w:webHidden/>
          </w:rPr>
        </w:r>
        <w:r w:rsidR="00F118FC">
          <w:rPr>
            <w:noProof/>
            <w:webHidden/>
          </w:rPr>
          <w:fldChar w:fldCharType="separate"/>
        </w:r>
        <w:r w:rsidR="000E6CF3">
          <w:rPr>
            <w:noProof/>
            <w:webHidden/>
          </w:rPr>
          <w:t>176</w:t>
        </w:r>
        <w:r w:rsidR="00F118FC">
          <w:rPr>
            <w:noProof/>
            <w:webHidden/>
          </w:rPr>
          <w:fldChar w:fldCharType="end"/>
        </w:r>
      </w:hyperlink>
    </w:p>
    <w:p w:rsidR="00F118FC" w:rsidRDefault="00B95EE1">
      <w:pPr>
        <w:pStyle w:val="TOC3"/>
        <w:tabs>
          <w:tab w:val="left" w:pos="1540"/>
          <w:tab w:val="right" w:leader="dot" w:pos="9062"/>
        </w:tabs>
        <w:rPr>
          <w:noProof/>
          <w:sz w:val="22"/>
        </w:rPr>
      </w:pPr>
      <w:hyperlink w:anchor="_Toc327469092" w:history="1">
        <w:r w:rsidR="00F118FC" w:rsidRPr="001E2DC9">
          <w:rPr>
            <w:rStyle w:val="Hyperlink"/>
            <w:noProof/>
          </w:rPr>
          <w:t>V.8.8.2.5</w:t>
        </w:r>
        <w:r w:rsidR="00F118FC">
          <w:rPr>
            <w:noProof/>
            <w:sz w:val="22"/>
          </w:rPr>
          <w:tab/>
        </w:r>
        <w:r w:rsidR="00F118FC" w:rsidRPr="001E2DC9">
          <w:rPr>
            <w:rStyle w:val="Hyperlink"/>
            <w:noProof/>
          </w:rPr>
          <w:t>Tools</w:t>
        </w:r>
        <w:r w:rsidR="00F118FC">
          <w:rPr>
            <w:noProof/>
            <w:webHidden/>
          </w:rPr>
          <w:tab/>
        </w:r>
        <w:r w:rsidR="00F118FC">
          <w:rPr>
            <w:noProof/>
            <w:webHidden/>
          </w:rPr>
          <w:fldChar w:fldCharType="begin"/>
        </w:r>
        <w:r w:rsidR="00F118FC">
          <w:rPr>
            <w:noProof/>
            <w:webHidden/>
          </w:rPr>
          <w:instrText xml:space="preserve"> PAGEREF _Toc327469092 \h </w:instrText>
        </w:r>
        <w:r w:rsidR="00F118FC">
          <w:rPr>
            <w:noProof/>
            <w:webHidden/>
          </w:rPr>
        </w:r>
        <w:r w:rsidR="00F118FC">
          <w:rPr>
            <w:noProof/>
            <w:webHidden/>
          </w:rPr>
          <w:fldChar w:fldCharType="separate"/>
        </w:r>
        <w:r w:rsidR="000E6CF3">
          <w:rPr>
            <w:noProof/>
            <w:webHidden/>
          </w:rPr>
          <w:t>176</w:t>
        </w:r>
        <w:r w:rsidR="00F118FC">
          <w:rPr>
            <w:noProof/>
            <w:webHidden/>
          </w:rPr>
          <w:fldChar w:fldCharType="end"/>
        </w:r>
      </w:hyperlink>
    </w:p>
    <w:p w:rsidR="00F118FC" w:rsidRDefault="00B95EE1">
      <w:pPr>
        <w:pStyle w:val="TOC2"/>
        <w:tabs>
          <w:tab w:val="left" w:pos="1000"/>
          <w:tab w:val="right" w:leader="dot" w:pos="9062"/>
        </w:tabs>
        <w:rPr>
          <w:noProof/>
          <w:sz w:val="22"/>
          <w:szCs w:val="22"/>
          <w:lang w:eastAsia="de-CH"/>
        </w:rPr>
      </w:pPr>
      <w:hyperlink w:anchor="_Toc327469093" w:history="1">
        <w:r w:rsidR="00F118FC" w:rsidRPr="001E2DC9">
          <w:rPr>
            <w:rStyle w:val="Hyperlink"/>
            <w:noProof/>
          </w:rPr>
          <w:t>V.8.8.3</w:t>
        </w:r>
        <w:r w:rsidR="00F118FC">
          <w:rPr>
            <w:noProof/>
            <w:sz w:val="22"/>
            <w:szCs w:val="22"/>
            <w:lang w:eastAsia="de-CH"/>
          </w:rPr>
          <w:tab/>
        </w:r>
        <w:r w:rsidR="00F118FC" w:rsidRPr="001E2DC9">
          <w:rPr>
            <w:rStyle w:val="Hyperlink"/>
            <w:noProof/>
          </w:rPr>
          <w:t>Code Review vom 19.04.2012</w:t>
        </w:r>
        <w:r w:rsidR="00F118FC">
          <w:rPr>
            <w:noProof/>
            <w:webHidden/>
          </w:rPr>
          <w:tab/>
        </w:r>
        <w:r w:rsidR="00F118FC">
          <w:rPr>
            <w:noProof/>
            <w:webHidden/>
          </w:rPr>
          <w:fldChar w:fldCharType="begin"/>
        </w:r>
        <w:r w:rsidR="00F118FC">
          <w:rPr>
            <w:noProof/>
            <w:webHidden/>
          </w:rPr>
          <w:instrText xml:space="preserve"> PAGEREF _Toc327469093 \h </w:instrText>
        </w:r>
        <w:r w:rsidR="00F118FC">
          <w:rPr>
            <w:noProof/>
            <w:webHidden/>
          </w:rPr>
        </w:r>
        <w:r w:rsidR="00F118FC">
          <w:rPr>
            <w:noProof/>
            <w:webHidden/>
          </w:rPr>
          <w:fldChar w:fldCharType="separate"/>
        </w:r>
        <w:r w:rsidR="000E6CF3">
          <w:rPr>
            <w:noProof/>
            <w:webHidden/>
          </w:rPr>
          <w:t>176</w:t>
        </w:r>
        <w:r w:rsidR="00F118FC">
          <w:rPr>
            <w:noProof/>
            <w:webHidden/>
          </w:rPr>
          <w:fldChar w:fldCharType="end"/>
        </w:r>
      </w:hyperlink>
    </w:p>
    <w:p w:rsidR="00F118FC" w:rsidRDefault="00B95EE1">
      <w:pPr>
        <w:pStyle w:val="TOC3"/>
        <w:tabs>
          <w:tab w:val="left" w:pos="1540"/>
          <w:tab w:val="right" w:leader="dot" w:pos="9062"/>
        </w:tabs>
        <w:rPr>
          <w:noProof/>
          <w:sz w:val="22"/>
        </w:rPr>
      </w:pPr>
      <w:hyperlink w:anchor="_Toc327469094" w:history="1">
        <w:r w:rsidR="00F118FC" w:rsidRPr="001E2DC9">
          <w:rPr>
            <w:rStyle w:val="Hyperlink"/>
            <w:noProof/>
          </w:rPr>
          <w:t>V.8.8.3.1</w:t>
        </w:r>
        <w:r w:rsidR="00F118FC">
          <w:rPr>
            <w:noProof/>
            <w:sz w:val="22"/>
          </w:rPr>
          <w:tab/>
        </w:r>
        <w:r w:rsidR="00F118FC" w:rsidRPr="001E2DC9">
          <w:rPr>
            <w:rStyle w:val="Hyperlink"/>
            <w:noProof/>
          </w:rPr>
          <w:t>Bewertung der Kriterien</w:t>
        </w:r>
        <w:r w:rsidR="00F118FC">
          <w:rPr>
            <w:noProof/>
            <w:webHidden/>
          </w:rPr>
          <w:tab/>
        </w:r>
        <w:r w:rsidR="00F118FC">
          <w:rPr>
            <w:noProof/>
            <w:webHidden/>
          </w:rPr>
          <w:fldChar w:fldCharType="begin"/>
        </w:r>
        <w:r w:rsidR="00F118FC">
          <w:rPr>
            <w:noProof/>
            <w:webHidden/>
          </w:rPr>
          <w:instrText xml:space="preserve"> PAGEREF _Toc327469094 \h </w:instrText>
        </w:r>
        <w:r w:rsidR="00F118FC">
          <w:rPr>
            <w:noProof/>
            <w:webHidden/>
          </w:rPr>
        </w:r>
        <w:r w:rsidR="00F118FC">
          <w:rPr>
            <w:noProof/>
            <w:webHidden/>
          </w:rPr>
          <w:fldChar w:fldCharType="separate"/>
        </w:r>
        <w:r w:rsidR="000E6CF3">
          <w:rPr>
            <w:noProof/>
            <w:webHidden/>
          </w:rPr>
          <w:t>176</w:t>
        </w:r>
        <w:r w:rsidR="00F118FC">
          <w:rPr>
            <w:noProof/>
            <w:webHidden/>
          </w:rPr>
          <w:fldChar w:fldCharType="end"/>
        </w:r>
      </w:hyperlink>
    </w:p>
    <w:p w:rsidR="00F118FC" w:rsidRDefault="00B95EE1">
      <w:pPr>
        <w:pStyle w:val="TOC4"/>
        <w:tabs>
          <w:tab w:val="left" w:pos="1760"/>
          <w:tab w:val="right" w:leader="dot" w:pos="9062"/>
        </w:tabs>
        <w:rPr>
          <w:noProof/>
          <w:sz w:val="22"/>
          <w:szCs w:val="22"/>
          <w:lang w:eastAsia="de-CH"/>
        </w:rPr>
      </w:pPr>
      <w:hyperlink w:anchor="_Toc327469095" w:history="1">
        <w:r w:rsidR="00F118FC" w:rsidRPr="001E2DC9">
          <w:rPr>
            <w:rStyle w:val="Hyperlink"/>
            <w:noProof/>
          </w:rPr>
          <w:t>V.8.8.3.1.1</w:t>
        </w:r>
        <w:r w:rsidR="00F118FC">
          <w:rPr>
            <w:noProof/>
            <w:sz w:val="22"/>
            <w:szCs w:val="22"/>
            <w:lang w:eastAsia="de-CH"/>
          </w:rPr>
          <w:tab/>
        </w:r>
        <w:r w:rsidR="00F118FC" w:rsidRPr="001E2DC9">
          <w:rPr>
            <w:rStyle w:val="Hyperlink"/>
            <w:noProof/>
          </w:rPr>
          <w:t>Code Style Analyse</w:t>
        </w:r>
        <w:r w:rsidR="00F118FC">
          <w:rPr>
            <w:noProof/>
            <w:webHidden/>
          </w:rPr>
          <w:tab/>
        </w:r>
        <w:r w:rsidR="00F118FC">
          <w:rPr>
            <w:noProof/>
            <w:webHidden/>
          </w:rPr>
          <w:fldChar w:fldCharType="begin"/>
        </w:r>
        <w:r w:rsidR="00F118FC">
          <w:rPr>
            <w:noProof/>
            <w:webHidden/>
          </w:rPr>
          <w:instrText xml:space="preserve"> PAGEREF _Toc327469095 \h </w:instrText>
        </w:r>
        <w:r w:rsidR="00F118FC">
          <w:rPr>
            <w:noProof/>
            <w:webHidden/>
          </w:rPr>
        </w:r>
        <w:r w:rsidR="00F118FC">
          <w:rPr>
            <w:noProof/>
            <w:webHidden/>
          </w:rPr>
          <w:fldChar w:fldCharType="separate"/>
        </w:r>
        <w:r w:rsidR="000E6CF3">
          <w:rPr>
            <w:noProof/>
            <w:webHidden/>
          </w:rPr>
          <w:t>176</w:t>
        </w:r>
        <w:r w:rsidR="00F118FC">
          <w:rPr>
            <w:noProof/>
            <w:webHidden/>
          </w:rPr>
          <w:fldChar w:fldCharType="end"/>
        </w:r>
      </w:hyperlink>
    </w:p>
    <w:p w:rsidR="00F118FC" w:rsidRDefault="00B95EE1">
      <w:pPr>
        <w:pStyle w:val="TOC4"/>
        <w:tabs>
          <w:tab w:val="left" w:pos="1760"/>
          <w:tab w:val="right" w:leader="dot" w:pos="9062"/>
        </w:tabs>
        <w:rPr>
          <w:noProof/>
          <w:sz w:val="22"/>
          <w:szCs w:val="22"/>
          <w:lang w:eastAsia="de-CH"/>
        </w:rPr>
      </w:pPr>
      <w:hyperlink w:anchor="_Toc327469096" w:history="1">
        <w:r w:rsidR="00F118FC" w:rsidRPr="001E2DC9">
          <w:rPr>
            <w:rStyle w:val="Hyperlink"/>
            <w:noProof/>
          </w:rPr>
          <w:t>V.8.8.3.1.2</w:t>
        </w:r>
        <w:r w:rsidR="00F118FC">
          <w:rPr>
            <w:noProof/>
            <w:sz w:val="22"/>
            <w:szCs w:val="22"/>
            <w:lang w:eastAsia="de-CH"/>
          </w:rPr>
          <w:tab/>
        </w:r>
        <w:r w:rsidR="00F118FC" w:rsidRPr="001E2DC9">
          <w:rPr>
            <w:rStyle w:val="Hyperlink"/>
            <w:noProof/>
          </w:rPr>
          <w:t>Exception Handling</w:t>
        </w:r>
        <w:r w:rsidR="00F118FC">
          <w:rPr>
            <w:noProof/>
            <w:webHidden/>
          </w:rPr>
          <w:tab/>
        </w:r>
        <w:r w:rsidR="00F118FC">
          <w:rPr>
            <w:noProof/>
            <w:webHidden/>
          </w:rPr>
          <w:fldChar w:fldCharType="begin"/>
        </w:r>
        <w:r w:rsidR="00F118FC">
          <w:rPr>
            <w:noProof/>
            <w:webHidden/>
          </w:rPr>
          <w:instrText xml:space="preserve"> PAGEREF _Toc327469096 \h </w:instrText>
        </w:r>
        <w:r w:rsidR="00F118FC">
          <w:rPr>
            <w:noProof/>
            <w:webHidden/>
          </w:rPr>
        </w:r>
        <w:r w:rsidR="00F118FC">
          <w:rPr>
            <w:noProof/>
            <w:webHidden/>
          </w:rPr>
          <w:fldChar w:fldCharType="separate"/>
        </w:r>
        <w:r w:rsidR="000E6CF3">
          <w:rPr>
            <w:noProof/>
            <w:webHidden/>
          </w:rPr>
          <w:t>177</w:t>
        </w:r>
        <w:r w:rsidR="00F118FC">
          <w:rPr>
            <w:noProof/>
            <w:webHidden/>
          </w:rPr>
          <w:fldChar w:fldCharType="end"/>
        </w:r>
      </w:hyperlink>
    </w:p>
    <w:p w:rsidR="00F118FC" w:rsidRDefault="00B95EE1">
      <w:pPr>
        <w:pStyle w:val="TOC4"/>
        <w:tabs>
          <w:tab w:val="left" w:pos="1760"/>
          <w:tab w:val="right" w:leader="dot" w:pos="9062"/>
        </w:tabs>
        <w:rPr>
          <w:noProof/>
          <w:sz w:val="22"/>
          <w:szCs w:val="22"/>
          <w:lang w:eastAsia="de-CH"/>
        </w:rPr>
      </w:pPr>
      <w:hyperlink w:anchor="_Toc327469097" w:history="1">
        <w:r w:rsidR="00F118FC" w:rsidRPr="001E2DC9">
          <w:rPr>
            <w:rStyle w:val="Hyperlink"/>
            <w:noProof/>
          </w:rPr>
          <w:t>V.8.8.3.1.3</w:t>
        </w:r>
        <w:r w:rsidR="00F118FC">
          <w:rPr>
            <w:noProof/>
            <w:sz w:val="22"/>
            <w:szCs w:val="22"/>
            <w:lang w:eastAsia="de-CH"/>
          </w:rPr>
          <w:tab/>
        </w:r>
        <w:r w:rsidR="00F118FC" w:rsidRPr="001E2DC9">
          <w:rPr>
            <w:rStyle w:val="Hyperlink"/>
            <w:noProof/>
          </w:rPr>
          <w:t>Flow Control</w:t>
        </w:r>
        <w:r w:rsidR="00F118FC">
          <w:rPr>
            <w:noProof/>
            <w:webHidden/>
          </w:rPr>
          <w:tab/>
        </w:r>
        <w:r w:rsidR="00F118FC">
          <w:rPr>
            <w:noProof/>
            <w:webHidden/>
          </w:rPr>
          <w:fldChar w:fldCharType="begin"/>
        </w:r>
        <w:r w:rsidR="00F118FC">
          <w:rPr>
            <w:noProof/>
            <w:webHidden/>
          </w:rPr>
          <w:instrText xml:space="preserve"> PAGEREF _Toc327469097 \h </w:instrText>
        </w:r>
        <w:r w:rsidR="00F118FC">
          <w:rPr>
            <w:noProof/>
            <w:webHidden/>
          </w:rPr>
        </w:r>
        <w:r w:rsidR="00F118FC">
          <w:rPr>
            <w:noProof/>
            <w:webHidden/>
          </w:rPr>
          <w:fldChar w:fldCharType="separate"/>
        </w:r>
        <w:r w:rsidR="000E6CF3">
          <w:rPr>
            <w:noProof/>
            <w:webHidden/>
          </w:rPr>
          <w:t>177</w:t>
        </w:r>
        <w:r w:rsidR="00F118FC">
          <w:rPr>
            <w:noProof/>
            <w:webHidden/>
          </w:rPr>
          <w:fldChar w:fldCharType="end"/>
        </w:r>
      </w:hyperlink>
    </w:p>
    <w:p w:rsidR="00F118FC" w:rsidRDefault="00B95EE1">
      <w:pPr>
        <w:pStyle w:val="TOC4"/>
        <w:tabs>
          <w:tab w:val="left" w:pos="1760"/>
          <w:tab w:val="right" w:leader="dot" w:pos="9062"/>
        </w:tabs>
        <w:rPr>
          <w:noProof/>
          <w:sz w:val="22"/>
          <w:szCs w:val="22"/>
          <w:lang w:eastAsia="de-CH"/>
        </w:rPr>
      </w:pPr>
      <w:hyperlink w:anchor="_Toc327469098" w:history="1">
        <w:r w:rsidR="00F118FC" w:rsidRPr="001E2DC9">
          <w:rPr>
            <w:rStyle w:val="Hyperlink"/>
            <w:noProof/>
          </w:rPr>
          <w:t>V.8.8.3.1.4</w:t>
        </w:r>
        <w:r w:rsidR="00F118FC">
          <w:rPr>
            <w:noProof/>
            <w:sz w:val="22"/>
            <w:szCs w:val="22"/>
            <w:lang w:eastAsia="de-CH"/>
          </w:rPr>
          <w:tab/>
        </w:r>
        <w:r w:rsidR="00F118FC" w:rsidRPr="001E2DC9">
          <w:rPr>
            <w:rStyle w:val="Hyperlink"/>
            <w:noProof/>
          </w:rPr>
          <w:t>Naming</w:t>
        </w:r>
        <w:r w:rsidR="00F118FC">
          <w:rPr>
            <w:noProof/>
            <w:webHidden/>
          </w:rPr>
          <w:tab/>
        </w:r>
        <w:r w:rsidR="00F118FC">
          <w:rPr>
            <w:noProof/>
            <w:webHidden/>
          </w:rPr>
          <w:fldChar w:fldCharType="begin"/>
        </w:r>
        <w:r w:rsidR="00F118FC">
          <w:rPr>
            <w:noProof/>
            <w:webHidden/>
          </w:rPr>
          <w:instrText xml:space="preserve"> PAGEREF _Toc327469098 \h </w:instrText>
        </w:r>
        <w:r w:rsidR="00F118FC">
          <w:rPr>
            <w:noProof/>
            <w:webHidden/>
          </w:rPr>
        </w:r>
        <w:r w:rsidR="00F118FC">
          <w:rPr>
            <w:noProof/>
            <w:webHidden/>
          </w:rPr>
          <w:fldChar w:fldCharType="separate"/>
        </w:r>
        <w:r w:rsidR="000E6CF3">
          <w:rPr>
            <w:noProof/>
            <w:webHidden/>
          </w:rPr>
          <w:t>177</w:t>
        </w:r>
        <w:r w:rsidR="00F118FC">
          <w:rPr>
            <w:noProof/>
            <w:webHidden/>
          </w:rPr>
          <w:fldChar w:fldCharType="end"/>
        </w:r>
      </w:hyperlink>
    </w:p>
    <w:p w:rsidR="00F118FC" w:rsidRDefault="00B95EE1">
      <w:pPr>
        <w:pStyle w:val="TOC4"/>
        <w:tabs>
          <w:tab w:val="left" w:pos="1760"/>
          <w:tab w:val="right" w:leader="dot" w:pos="9062"/>
        </w:tabs>
        <w:rPr>
          <w:noProof/>
          <w:sz w:val="22"/>
          <w:szCs w:val="22"/>
          <w:lang w:eastAsia="de-CH"/>
        </w:rPr>
      </w:pPr>
      <w:hyperlink w:anchor="_Toc327469099" w:history="1">
        <w:r w:rsidR="00F118FC" w:rsidRPr="001E2DC9">
          <w:rPr>
            <w:rStyle w:val="Hyperlink"/>
            <w:noProof/>
          </w:rPr>
          <w:t>V.8.8.3.1.5</w:t>
        </w:r>
        <w:r w:rsidR="00F118FC">
          <w:rPr>
            <w:noProof/>
            <w:sz w:val="22"/>
            <w:szCs w:val="22"/>
            <w:lang w:eastAsia="de-CH"/>
          </w:rPr>
          <w:tab/>
        </w:r>
        <w:r w:rsidR="00F118FC" w:rsidRPr="001E2DC9">
          <w:rPr>
            <w:rStyle w:val="Hyperlink"/>
            <w:noProof/>
          </w:rPr>
          <w:t>Tools</w:t>
        </w:r>
        <w:r w:rsidR="00F118FC">
          <w:rPr>
            <w:noProof/>
            <w:webHidden/>
          </w:rPr>
          <w:tab/>
        </w:r>
        <w:r w:rsidR="00F118FC">
          <w:rPr>
            <w:noProof/>
            <w:webHidden/>
          </w:rPr>
          <w:fldChar w:fldCharType="begin"/>
        </w:r>
        <w:r w:rsidR="00F118FC">
          <w:rPr>
            <w:noProof/>
            <w:webHidden/>
          </w:rPr>
          <w:instrText xml:space="preserve"> PAGEREF _Toc327469099 \h </w:instrText>
        </w:r>
        <w:r w:rsidR="00F118FC">
          <w:rPr>
            <w:noProof/>
            <w:webHidden/>
          </w:rPr>
        </w:r>
        <w:r w:rsidR="00F118FC">
          <w:rPr>
            <w:noProof/>
            <w:webHidden/>
          </w:rPr>
          <w:fldChar w:fldCharType="separate"/>
        </w:r>
        <w:r w:rsidR="000E6CF3">
          <w:rPr>
            <w:noProof/>
            <w:webHidden/>
          </w:rPr>
          <w:t>177</w:t>
        </w:r>
        <w:r w:rsidR="00F118FC">
          <w:rPr>
            <w:noProof/>
            <w:webHidden/>
          </w:rPr>
          <w:fldChar w:fldCharType="end"/>
        </w:r>
      </w:hyperlink>
    </w:p>
    <w:p w:rsidR="00F118FC" w:rsidRDefault="00B95EE1">
      <w:pPr>
        <w:pStyle w:val="TOC2"/>
        <w:tabs>
          <w:tab w:val="left" w:pos="1000"/>
          <w:tab w:val="right" w:leader="dot" w:pos="9062"/>
        </w:tabs>
        <w:rPr>
          <w:noProof/>
          <w:sz w:val="22"/>
          <w:szCs w:val="22"/>
          <w:lang w:eastAsia="de-CH"/>
        </w:rPr>
      </w:pPr>
      <w:hyperlink w:anchor="_Toc327469100" w:history="1">
        <w:r w:rsidR="00F118FC" w:rsidRPr="001E2DC9">
          <w:rPr>
            <w:rStyle w:val="Hyperlink"/>
            <w:noProof/>
          </w:rPr>
          <w:t>V.8.8.4</w:t>
        </w:r>
        <w:r w:rsidR="00F118FC">
          <w:rPr>
            <w:noProof/>
            <w:sz w:val="22"/>
            <w:szCs w:val="22"/>
            <w:lang w:eastAsia="de-CH"/>
          </w:rPr>
          <w:tab/>
        </w:r>
        <w:r w:rsidR="00F118FC" w:rsidRPr="001E2DC9">
          <w:rPr>
            <w:rStyle w:val="Hyperlink"/>
            <w:noProof/>
          </w:rPr>
          <w:t>Code Review vom 03.05.2012</w:t>
        </w:r>
        <w:r w:rsidR="00F118FC">
          <w:rPr>
            <w:noProof/>
            <w:webHidden/>
          </w:rPr>
          <w:tab/>
        </w:r>
        <w:r w:rsidR="00F118FC">
          <w:rPr>
            <w:noProof/>
            <w:webHidden/>
          </w:rPr>
          <w:fldChar w:fldCharType="begin"/>
        </w:r>
        <w:r w:rsidR="00F118FC">
          <w:rPr>
            <w:noProof/>
            <w:webHidden/>
          </w:rPr>
          <w:instrText xml:space="preserve"> PAGEREF _Toc327469100 \h </w:instrText>
        </w:r>
        <w:r w:rsidR="00F118FC">
          <w:rPr>
            <w:noProof/>
            <w:webHidden/>
          </w:rPr>
        </w:r>
        <w:r w:rsidR="00F118FC">
          <w:rPr>
            <w:noProof/>
            <w:webHidden/>
          </w:rPr>
          <w:fldChar w:fldCharType="separate"/>
        </w:r>
        <w:r w:rsidR="000E6CF3">
          <w:rPr>
            <w:noProof/>
            <w:webHidden/>
          </w:rPr>
          <w:t>177</w:t>
        </w:r>
        <w:r w:rsidR="00F118FC">
          <w:rPr>
            <w:noProof/>
            <w:webHidden/>
          </w:rPr>
          <w:fldChar w:fldCharType="end"/>
        </w:r>
      </w:hyperlink>
    </w:p>
    <w:p w:rsidR="00F118FC" w:rsidRDefault="00B95EE1">
      <w:pPr>
        <w:pStyle w:val="TOC3"/>
        <w:tabs>
          <w:tab w:val="left" w:pos="1540"/>
          <w:tab w:val="right" w:leader="dot" w:pos="9062"/>
        </w:tabs>
        <w:rPr>
          <w:noProof/>
          <w:sz w:val="22"/>
        </w:rPr>
      </w:pPr>
      <w:hyperlink w:anchor="_Toc327469101" w:history="1">
        <w:r w:rsidR="00F118FC" w:rsidRPr="001E2DC9">
          <w:rPr>
            <w:rStyle w:val="Hyperlink"/>
            <w:noProof/>
          </w:rPr>
          <w:t>V.8.8.4.1</w:t>
        </w:r>
        <w:r w:rsidR="00F118FC">
          <w:rPr>
            <w:noProof/>
            <w:sz w:val="22"/>
          </w:rPr>
          <w:tab/>
        </w:r>
        <w:r w:rsidR="00F118FC" w:rsidRPr="001E2DC9">
          <w:rPr>
            <w:rStyle w:val="Hyperlink"/>
            <w:noProof/>
          </w:rPr>
          <w:t>Bewertung der Kriterien</w:t>
        </w:r>
        <w:r w:rsidR="00F118FC">
          <w:rPr>
            <w:noProof/>
            <w:webHidden/>
          </w:rPr>
          <w:tab/>
        </w:r>
        <w:r w:rsidR="00F118FC">
          <w:rPr>
            <w:noProof/>
            <w:webHidden/>
          </w:rPr>
          <w:fldChar w:fldCharType="begin"/>
        </w:r>
        <w:r w:rsidR="00F118FC">
          <w:rPr>
            <w:noProof/>
            <w:webHidden/>
          </w:rPr>
          <w:instrText xml:space="preserve"> PAGEREF _Toc327469101 \h </w:instrText>
        </w:r>
        <w:r w:rsidR="00F118FC">
          <w:rPr>
            <w:noProof/>
            <w:webHidden/>
          </w:rPr>
        </w:r>
        <w:r w:rsidR="00F118FC">
          <w:rPr>
            <w:noProof/>
            <w:webHidden/>
          </w:rPr>
          <w:fldChar w:fldCharType="separate"/>
        </w:r>
        <w:r w:rsidR="000E6CF3">
          <w:rPr>
            <w:noProof/>
            <w:webHidden/>
          </w:rPr>
          <w:t>178</w:t>
        </w:r>
        <w:r w:rsidR="00F118FC">
          <w:rPr>
            <w:noProof/>
            <w:webHidden/>
          </w:rPr>
          <w:fldChar w:fldCharType="end"/>
        </w:r>
      </w:hyperlink>
    </w:p>
    <w:p w:rsidR="00F118FC" w:rsidRDefault="00B95EE1">
      <w:pPr>
        <w:pStyle w:val="TOC4"/>
        <w:tabs>
          <w:tab w:val="left" w:pos="1760"/>
          <w:tab w:val="right" w:leader="dot" w:pos="9062"/>
        </w:tabs>
        <w:rPr>
          <w:noProof/>
          <w:sz w:val="22"/>
          <w:szCs w:val="22"/>
          <w:lang w:eastAsia="de-CH"/>
        </w:rPr>
      </w:pPr>
      <w:hyperlink w:anchor="_Toc327469102" w:history="1">
        <w:r w:rsidR="00F118FC" w:rsidRPr="001E2DC9">
          <w:rPr>
            <w:rStyle w:val="Hyperlink"/>
            <w:noProof/>
          </w:rPr>
          <w:t>V.8.8.4.1.1</w:t>
        </w:r>
        <w:r w:rsidR="00F118FC">
          <w:rPr>
            <w:noProof/>
            <w:sz w:val="22"/>
            <w:szCs w:val="22"/>
            <w:lang w:eastAsia="de-CH"/>
          </w:rPr>
          <w:tab/>
        </w:r>
        <w:r w:rsidR="00F118FC" w:rsidRPr="001E2DC9">
          <w:rPr>
            <w:rStyle w:val="Hyperlink"/>
            <w:noProof/>
          </w:rPr>
          <w:t>Code Style Analyse</w:t>
        </w:r>
        <w:r w:rsidR="00F118FC">
          <w:rPr>
            <w:noProof/>
            <w:webHidden/>
          </w:rPr>
          <w:tab/>
        </w:r>
        <w:r w:rsidR="00F118FC">
          <w:rPr>
            <w:noProof/>
            <w:webHidden/>
          </w:rPr>
          <w:fldChar w:fldCharType="begin"/>
        </w:r>
        <w:r w:rsidR="00F118FC">
          <w:rPr>
            <w:noProof/>
            <w:webHidden/>
          </w:rPr>
          <w:instrText xml:space="preserve"> PAGEREF _Toc327469102 \h </w:instrText>
        </w:r>
        <w:r w:rsidR="00F118FC">
          <w:rPr>
            <w:noProof/>
            <w:webHidden/>
          </w:rPr>
        </w:r>
        <w:r w:rsidR="00F118FC">
          <w:rPr>
            <w:noProof/>
            <w:webHidden/>
          </w:rPr>
          <w:fldChar w:fldCharType="separate"/>
        </w:r>
        <w:r w:rsidR="000E6CF3">
          <w:rPr>
            <w:noProof/>
            <w:webHidden/>
          </w:rPr>
          <w:t>178</w:t>
        </w:r>
        <w:r w:rsidR="00F118FC">
          <w:rPr>
            <w:noProof/>
            <w:webHidden/>
          </w:rPr>
          <w:fldChar w:fldCharType="end"/>
        </w:r>
      </w:hyperlink>
    </w:p>
    <w:p w:rsidR="00F118FC" w:rsidRDefault="00B95EE1">
      <w:pPr>
        <w:pStyle w:val="TOC4"/>
        <w:tabs>
          <w:tab w:val="left" w:pos="1760"/>
          <w:tab w:val="right" w:leader="dot" w:pos="9062"/>
        </w:tabs>
        <w:rPr>
          <w:noProof/>
          <w:sz w:val="22"/>
          <w:szCs w:val="22"/>
          <w:lang w:eastAsia="de-CH"/>
        </w:rPr>
      </w:pPr>
      <w:hyperlink w:anchor="_Toc327469103" w:history="1">
        <w:r w:rsidR="00F118FC" w:rsidRPr="001E2DC9">
          <w:rPr>
            <w:rStyle w:val="Hyperlink"/>
            <w:noProof/>
          </w:rPr>
          <w:t>V.8.8.4.1.2</w:t>
        </w:r>
        <w:r w:rsidR="00F118FC">
          <w:rPr>
            <w:noProof/>
            <w:sz w:val="22"/>
            <w:szCs w:val="22"/>
            <w:lang w:eastAsia="de-CH"/>
          </w:rPr>
          <w:tab/>
        </w:r>
        <w:r w:rsidR="00F118FC" w:rsidRPr="001E2DC9">
          <w:rPr>
            <w:rStyle w:val="Hyperlink"/>
            <w:noProof/>
          </w:rPr>
          <w:t>Exception Handling</w:t>
        </w:r>
        <w:r w:rsidR="00F118FC">
          <w:rPr>
            <w:noProof/>
            <w:webHidden/>
          </w:rPr>
          <w:tab/>
        </w:r>
        <w:r w:rsidR="00F118FC">
          <w:rPr>
            <w:noProof/>
            <w:webHidden/>
          </w:rPr>
          <w:fldChar w:fldCharType="begin"/>
        </w:r>
        <w:r w:rsidR="00F118FC">
          <w:rPr>
            <w:noProof/>
            <w:webHidden/>
          </w:rPr>
          <w:instrText xml:space="preserve"> PAGEREF _Toc327469103 \h </w:instrText>
        </w:r>
        <w:r w:rsidR="00F118FC">
          <w:rPr>
            <w:noProof/>
            <w:webHidden/>
          </w:rPr>
        </w:r>
        <w:r w:rsidR="00F118FC">
          <w:rPr>
            <w:noProof/>
            <w:webHidden/>
          </w:rPr>
          <w:fldChar w:fldCharType="separate"/>
        </w:r>
        <w:r w:rsidR="000E6CF3">
          <w:rPr>
            <w:noProof/>
            <w:webHidden/>
          </w:rPr>
          <w:t>179</w:t>
        </w:r>
        <w:r w:rsidR="00F118FC">
          <w:rPr>
            <w:noProof/>
            <w:webHidden/>
          </w:rPr>
          <w:fldChar w:fldCharType="end"/>
        </w:r>
      </w:hyperlink>
    </w:p>
    <w:p w:rsidR="00F118FC" w:rsidRDefault="00B95EE1">
      <w:pPr>
        <w:pStyle w:val="TOC4"/>
        <w:tabs>
          <w:tab w:val="left" w:pos="1760"/>
          <w:tab w:val="right" w:leader="dot" w:pos="9062"/>
        </w:tabs>
        <w:rPr>
          <w:noProof/>
          <w:sz w:val="22"/>
          <w:szCs w:val="22"/>
          <w:lang w:eastAsia="de-CH"/>
        </w:rPr>
      </w:pPr>
      <w:hyperlink w:anchor="_Toc327469104" w:history="1">
        <w:r w:rsidR="00F118FC" w:rsidRPr="001E2DC9">
          <w:rPr>
            <w:rStyle w:val="Hyperlink"/>
            <w:noProof/>
          </w:rPr>
          <w:t>V.8.8.4.1.3</w:t>
        </w:r>
        <w:r w:rsidR="00F118FC">
          <w:rPr>
            <w:noProof/>
            <w:sz w:val="22"/>
            <w:szCs w:val="22"/>
            <w:lang w:eastAsia="de-CH"/>
          </w:rPr>
          <w:tab/>
        </w:r>
        <w:r w:rsidR="00F118FC" w:rsidRPr="001E2DC9">
          <w:rPr>
            <w:rStyle w:val="Hyperlink"/>
            <w:noProof/>
          </w:rPr>
          <w:t>Flow Control</w:t>
        </w:r>
        <w:r w:rsidR="00F118FC">
          <w:rPr>
            <w:noProof/>
            <w:webHidden/>
          </w:rPr>
          <w:tab/>
        </w:r>
        <w:r w:rsidR="00F118FC">
          <w:rPr>
            <w:noProof/>
            <w:webHidden/>
          </w:rPr>
          <w:fldChar w:fldCharType="begin"/>
        </w:r>
        <w:r w:rsidR="00F118FC">
          <w:rPr>
            <w:noProof/>
            <w:webHidden/>
          </w:rPr>
          <w:instrText xml:space="preserve"> PAGEREF _Toc327469104 \h </w:instrText>
        </w:r>
        <w:r w:rsidR="00F118FC">
          <w:rPr>
            <w:noProof/>
            <w:webHidden/>
          </w:rPr>
        </w:r>
        <w:r w:rsidR="00F118FC">
          <w:rPr>
            <w:noProof/>
            <w:webHidden/>
          </w:rPr>
          <w:fldChar w:fldCharType="separate"/>
        </w:r>
        <w:r w:rsidR="000E6CF3">
          <w:rPr>
            <w:noProof/>
            <w:webHidden/>
          </w:rPr>
          <w:t>179</w:t>
        </w:r>
        <w:r w:rsidR="00F118FC">
          <w:rPr>
            <w:noProof/>
            <w:webHidden/>
          </w:rPr>
          <w:fldChar w:fldCharType="end"/>
        </w:r>
      </w:hyperlink>
    </w:p>
    <w:p w:rsidR="00F118FC" w:rsidRDefault="00B95EE1">
      <w:pPr>
        <w:pStyle w:val="TOC4"/>
        <w:tabs>
          <w:tab w:val="left" w:pos="1760"/>
          <w:tab w:val="right" w:leader="dot" w:pos="9062"/>
        </w:tabs>
        <w:rPr>
          <w:noProof/>
          <w:sz w:val="22"/>
          <w:szCs w:val="22"/>
          <w:lang w:eastAsia="de-CH"/>
        </w:rPr>
      </w:pPr>
      <w:hyperlink w:anchor="_Toc327469105" w:history="1">
        <w:r w:rsidR="00F118FC" w:rsidRPr="001E2DC9">
          <w:rPr>
            <w:rStyle w:val="Hyperlink"/>
            <w:noProof/>
          </w:rPr>
          <w:t>V.8.8.4.1.4</w:t>
        </w:r>
        <w:r w:rsidR="00F118FC">
          <w:rPr>
            <w:noProof/>
            <w:sz w:val="22"/>
            <w:szCs w:val="22"/>
            <w:lang w:eastAsia="de-CH"/>
          </w:rPr>
          <w:tab/>
        </w:r>
        <w:r w:rsidR="00F118FC" w:rsidRPr="001E2DC9">
          <w:rPr>
            <w:rStyle w:val="Hyperlink"/>
            <w:noProof/>
          </w:rPr>
          <w:t>Naming</w:t>
        </w:r>
        <w:r w:rsidR="00F118FC">
          <w:rPr>
            <w:noProof/>
            <w:webHidden/>
          </w:rPr>
          <w:tab/>
        </w:r>
        <w:r w:rsidR="00F118FC">
          <w:rPr>
            <w:noProof/>
            <w:webHidden/>
          </w:rPr>
          <w:fldChar w:fldCharType="begin"/>
        </w:r>
        <w:r w:rsidR="00F118FC">
          <w:rPr>
            <w:noProof/>
            <w:webHidden/>
          </w:rPr>
          <w:instrText xml:space="preserve"> PAGEREF _Toc327469105 \h </w:instrText>
        </w:r>
        <w:r w:rsidR="00F118FC">
          <w:rPr>
            <w:noProof/>
            <w:webHidden/>
          </w:rPr>
        </w:r>
        <w:r w:rsidR="00F118FC">
          <w:rPr>
            <w:noProof/>
            <w:webHidden/>
          </w:rPr>
          <w:fldChar w:fldCharType="separate"/>
        </w:r>
        <w:r w:rsidR="000E6CF3">
          <w:rPr>
            <w:noProof/>
            <w:webHidden/>
          </w:rPr>
          <w:t>179</w:t>
        </w:r>
        <w:r w:rsidR="00F118FC">
          <w:rPr>
            <w:noProof/>
            <w:webHidden/>
          </w:rPr>
          <w:fldChar w:fldCharType="end"/>
        </w:r>
      </w:hyperlink>
    </w:p>
    <w:p w:rsidR="00F118FC" w:rsidRDefault="00B95EE1">
      <w:pPr>
        <w:pStyle w:val="TOC4"/>
        <w:tabs>
          <w:tab w:val="left" w:pos="1760"/>
          <w:tab w:val="right" w:leader="dot" w:pos="9062"/>
        </w:tabs>
        <w:rPr>
          <w:noProof/>
          <w:sz w:val="22"/>
          <w:szCs w:val="22"/>
          <w:lang w:eastAsia="de-CH"/>
        </w:rPr>
      </w:pPr>
      <w:hyperlink w:anchor="_Toc327469106" w:history="1">
        <w:r w:rsidR="00F118FC" w:rsidRPr="001E2DC9">
          <w:rPr>
            <w:rStyle w:val="Hyperlink"/>
            <w:noProof/>
          </w:rPr>
          <w:t>V.8.8.4.1.5</w:t>
        </w:r>
        <w:r w:rsidR="00F118FC">
          <w:rPr>
            <w:noProof/>
            <w:sz w:val="22"/>
            <w:szCs w:val="22"/>
            <w:lang w:eastAsia="de-CH"/>
          </w:rPr>
          <w:tab/>
        </w:r>
        <w:r w:rsidR="00F118FC" w:rsidRPr="001E2DC9">
          <w:rPr>
            <w:rStyle w:val="Hyperlink"/>
            <w:noProof/>
          </w:rPr>
          <w:t>Tools</w:t>
        </w:r>
        <w:r w:rsidR="00F118FC">
          <w:rPr>
            <w:noProof/>
            <w:webHidden/>
          </w:rPr>
          <w:tab/>
        </w:r>
        <w:r w:rsidR="00F118FC">
          <w:rPr>
            <w:noProof/>
            <w:webHidden/>
          </w:rPr>
          <w:fldChar w:fldCharType="begin"/>
        </w:r>
        <w:r w:rsidR="00F118FC">
          <w:rPr>
            <w:noProof/>
            <w:webHidden/>
          </w:rPr>
          <w:instrText xml:space="preserve"> PAGEREF _Toc327469106 \h </w:instrText>
        </w:r>
        <w:r w:rsidR="00F118FC">
          <w:rPr>
            <w:noProof/>
            <w:webHidden/>
          </w:rPr>
        </w:r>
        <w:r w:rsidR="00F118FC">
          <w:rPr>
            <w:noProof/>
            <w:webHidden/>
          </w:rPr>
          <w:fldChar w:fldCharType="separate"/>
        </w:r>
        <w:r w:rsidR="000E6CF3">
          <w:rPr>
            <w:noProof/>
            <w:webHidden/>
          </w:rPr>
          <w:t>179</w:t>
        </w:r>
        <w:r w:rsidR="00F118FC">
          <w:rPr>
            <w:noProof/>
            <w:webHidden/>
          </w:rPr>
          <w:fldChar w:fldCharType="end"/>
        </w:r>
      </w:hyperlink>
    </w:p>
    <w:p w:rsidR="00F118FC" w:rsidRDefault="00B95EE1">
      <w:pPr>
        <w:pStyle w:val="TOC2"/>
        <w:tabs>
          <w:tab w:val="left" w:pos="1000"/>
          <w:tab w:val="right" w:leader="dot" w:pos="9062"/>
        </w:tabs>
        <w:rPr>
          <w:noProof/>
          <w:sz w:val="22"/>
          <w:szCs w:val="22"/>
          <w:lang w:eastAsia="de-CH"/>
        </w:rPr>
      </w:pPr>
      <w:hyperlink w:anchor="_Toc327469107" w:history="1">
        <w:r w:rsidR="00F118FC" w:rsidRPr="001E2DC9">
          <w:rPr>
            <w:rStyle w:val="Hyperlink"/>
            <w:noProof/>
          </w:rPr>
          <w:t>V.8.8.5</w:t>
        </w:r>
        <w:r w:rsidR="00F118FC">
          <w:rPr>
            <w:noProof/>
            <w:sz w:val="22"/>
            <w:szCs w:val="22"/>
            <w:lang w:eastAsia="de-CH"/>
          </w:rPr>
          <w:tab/>
        </w:r>
        <w:r w:rsidR="00F118FC" w:rsidRPr="001E2DC9">
          <w:rPr>
            <w:rStyle w:val="Hyperlink"/>
            <w:noProof/>
          </w:rPr>
          <w:t>Code Review vom 05.06.2012</w:t>
        </w:r>
        <w:r w:rsidR="00F118FC">
          <w:rPr>
            <w:noProof/>
            <w:webHidden/>
          </w:rPr>
          <w:tab/>
        </w:r>
        <w:r w:rsidR="00F118FC">
          <w:rPr>
            <w:noProof/>
            <w:webHidden/>
          </w:rPr>
          <w:fldChar w:fldCharType="begin"/>
        </w:r>
        <w:r w:rsidR="00F118FC">
          <w:rPr>
            <w:noProof/>
            <w:webHidden/>
          </w:rPr>
          <w:instrText xml:space="preserve"> PAGEREF _Toc327469107 \h </w:instrText>
        </w:r>
        <w:r w:rsidR="00F118FC">
          <w:rPr>
            <w:noProof/>
            <w:webHidden/>
          </w:rPr>
        </w:r>
        <w:r w:rsidR="00F118FC">
          <w:rPr>
            <w:noProof/>
            <w:webHidden/>
          </w:rPr>
          <w:fldChar w:fldCharType="separate"/>
        </w:r>
        <w:r w:rsidR="000E6CF3">
          <w:rPr>
            <w:noProof/>
            <w:webHidden/>
          </w:rPr>
          <w:t>179</w:t>
        </w:r>
        <w:r w:rsidR="00F118FC">
          <w:rPr>
            <w:noProof/>
            <w:webHidden/>
          </w:rPr>
          <w:fldChar w:fldCharType="end"/>
        </w:r>
      </w:hyperlink>
    </w:p>
    <w:p w:rsidR="00F118FC" w:rsidRDefault="00B95EE1">
      <w:pPr>
        <w:pStyle w:val="TOC3"/>
        <w:tabs>
          <w:tab w:val="left" w:pos="1540"/>
          <w:tab w:val="right" w:leader="dot" w:pos="9062"/>
        </w:tabs>
        <w:rPr>
          <w:noProof/>
          <w:sz w:val="22"/>
        </w:rPr>
      </w:pPr>
      <w:hyperlink w:anchor="_Toc327469108" w:history="1">
        <w:r w:rsidR="00F118FC" w:rsidRPr="001E2DC9">
          <w:rPr>
            <w:rStyle w:val="Hyperlink"/>
            <w:noProof/>
          </w:rPr>
          <w:t>V.8.8.5.1</w:t>
        </w:r>
        <w:r w:rsidR="00F118FC">
          <w:rPr>
            <w:noProof/>
            <w:sz w:val="22"/>
          </w:rPr>
          <w:tab/>
        </w:r>
        <w:r w:rsidR="00F118FC" w:rsidRPr="001E2DC9">
          <w:rPr>
            <w:rStyle w:val="Hyperlink"/>
            <w:noProof/>
          </w:rPr>
          <w:t>Bewertung der Kriterien</w:t>
        </w:r>
        <w:r w:rsidR="00F118FC">
          <w:rPr>
            <w:noProof/>
            <w:webHidden/>
          </w:rPr>
          <w:tab/>
        </w:r>
        <w:r w:rsidR="00F118FC">
          <w:rPr>
            <w:noProof/>
            <w:webHidden/>
          </w:rPr>
          <w:fldChar w:fldCharType="begin"/>
        </w:r>
        <w:r w:rsidR="00F118FC">
          <w:rPr>
            <w:noProof/>
            <w:webHidden/>
          </w:rPr>
          <w:instrText xml:space="preserve"> PAGEREF _Toc327469108 \h </w:instrText>
        </w:r>
        <w:r w:rsidR="00F118FC">
          <w:rPr>
            <w:noProof/>
            <w:webHidden/>
          </w:rPr>
        </w:r>
        <w:r w:rsidR="00F118FC">
          <w:rPr>
            <w:noProof/>
            <w:webHidden/>
          </w:rPr>
          <w:fldChar w:fldCharType="separate"/>
        </w:r>
        <w:r w:rsidR="000E6CF3">
          <w:rPr>
            <w:noProof/>
            <w:webHidden/>
          </w:rPr>
          <w:t>180</w:t>
        </w:r>
        <w:r w:rsidR="00F118FC">
          <w:rPr>
            <w:noProof/>
            <w:webHidden/>
          </w:rPr>
          <w:fldChar w:fldCharType="end"/>
        </w:r>
      </w:hyperlink>
    </w:p>
    <w:p w:rsidR="00F118FC" w:rsidRDefault="00B95EE1">
      <w:pPr>
        <w:pStyle w:val="TOC4"/>
        <w:tabs>
          <w:tab w:val="left" w:pos="1760"/>
          <w:tab w:val="right" w:leader="dot" w:pos="9062"/>
        </w:tabs>
        <w:rPr>
          <w:noProof/>
          <w:sz w:val="22"/>
          <w:szCs w:val="22"/>
          <w:lang w:eastAsia="de-CH"/>
        </w:rPr>
      </w:pPr>
      <w:hyperlink w:anchor="_Toc327469109" w:history="1">
        <w:r w:rsidR="00F118FC" w:rsidRPr="001E2DC9">
          <w:rPr>
            <w:rStyle w:val="Hyperlink"/>
            <w:noProof/>
          </w:rPr>
          <w:t>V.8.8.5.1.1</w:t>
        </w:r>
        <w:r w:rsidR="00F118FC">
          <w:rPr>
            <w:noProof/>
            <w:sz w:val="22"/>
            <w:szCs w:val="22"/>
            <w:lang w:eastAsia="de-CH"/>
          </w:rPr>
          <w:tab/>
        </w:r>
        <w:r w:rsidR="00F118FC" w:rsidRPr="001E2DC9">
          <w:rPr>
            <w:rStyle w:val="Hyperlink"/>
            <w:noProof/>
          </w:rPr>
          <w:t>Code Style Analyse</w:t>
        </w:r>
        <w:r w:rsidR="00F118FC">
          <w:rPr>
            <w:noProof/>
            <w:webHidden/>
          </w:rPr>
          <w:tab/>
        </w:r>
        <w:r w:rsidR="00F118FC">
          <w:rPr>
            <w:noProof/>
            <w:webHidden/>
          </w:rPr>
          <w:fldChar w:fldCharType="begin"/>
        </w:r>
        <w:r w:rsidR="00F118FC">
          <w:rPr>
            <w:noProof/>
            <w:webHidden/>
          </w:rPr>
          <w:instrText xml:space="preserve"> PAGEREF _Toc327469109 \h </w:instrText>
        </w:r>
        <w:r w:rsidR="00F118FC">
          <w:rPr>
            <w:noProof/>
            <w:webHidden/>
          </w:rPr>
        </w:r>
        <w:r w:rsidR="00F118FC">
          <w:rPr>
            <w:noProof/>
            <w:webHidden/>
          </w:rPr>
          <w:fldChar w:fldCharType="separate"/>
        </w:r>
        <w:r w:rsidR="000E6CF3">
          <w:rPr>
            <w:noProof/>
            <w:webHidden/>
          </w:rPr>
          <w:t>180</w:t>
        </w:r>
        <w:r w:rsidR="00F118FC">
          <w:rPr>
            <w:noProof/>
            <w:webHidden/>
          </w:rPr>
          <w:fldChar w:fldCharType="end"/>
        </w:r>
      </w:hyperlink>
    </w:p>
    <w:p w:rsidR="00F118FC" w:rsidRDefault="00B95EE1">
      <w:pPr>
        <w:pStyle w:val="TOC4"/>
        <w:tabs>
          <w:tab w:val="left" w:pos="1760"/>
          <w:tab w:val="right" w:leader="dot" w:pos="9062"/>
        </w:tabs>
        <w:rPr>
          <w:noProof/>
          <w:sz w:val="22"/>
          <w:szCs w:val="22"/>
          <w:lang w:eastAsia="de-CH"/>
        </w:rPr>
      </w:pPr>
      <w:hyperlink w:anchor="_Toc327469110" w:history="1">
        <w:r w:rsidR="00F118FC" w:rsidRPr="001E2DC9">
          <w:rPr>
            <w:rStyle w:val="Hyperlink"/>
            <w:rFonts w:cs="Times New Roman"/>
            <w:noProof/>
          </w:rPr>
          <w:t>V.8.8.5.1.2</w:t>
        </w:r>
        <w:r w:rsidR="00F118FC">
          <w:rPr>
            <w:noProof/>
            <w:sz w:val="22"/>
            <w:szCs w:val="22"/>
            <w:lang w:eastAsia="de-CH"/>
          </w:rPr>
          <w:tab/>
        </w:r>
        <w:r w:rsidR="00F118FC" w:rsidRPr="001E2DC9">
          <w:rPr>
            <w:rStyle w:val="Hyperlink"/>
            <w:noProof/>
          </w:rPr>
          <w:t>Exception Handling</w:t>
        </w:r>
        <w:r w:rsidR="00F118FC">
          <w:rPr>
            <w:noProof/>
            <w:webHidden/>
          </w:rPr>
          <w:tab/>
        </w:r>
        <w:r w:rsidR="00F118FC">
          <w:rPr>
            <w:noProof/>
            <w:webHidden/>
          </w:rPr>
          <w:fldChar w:fldCharType="begin"/>
        </w:r>
        <w:r w:rsidR="00F118FC">
          <w:rPr>
            <w:noProof/>
            <w:webHidden/>
          </w:rPr>
          <w:instrText xml:space="preserve"> PAGEREF _Toc327469110 \h </w:instrText>
        </w:r>
        <w:r w:rsidR="00F118FC">
          <w:rPr>
            <w:noProof/>
            <w:webHidden/>
          </w:rPr>
        </w:r>
        <w:r w:rsidR="00F118FC">
          <w:rPr>
            <w:noProof/>
            <w:webHidden/>
          </w:rPr>
          <w:fldChar w:fldCharType="separate"/>
        </w:r>
        <w:r w:rsidR="000E6CF3">
          <w:rPr>
            <w:noProof/>
            <w:webHidden/>
          </w:rPr>
          <w:t>181</w:t>
        </w:r>
        <w:r w:rsidR="00F118FC">
          <w:rPr>
            <w:noProof/>
            <w:webHidden/>
          </w:rPr>
          <w:fldChar w:fldCharType="end"/>
        </w:r>
      </w:hyperlink>
    </w:p>
    <w:p w:rsidR="00F118FC" w:rsidRDefault="00B95EE1">
      <w:pPr>
        <w:pStyle w:val="TOC4"/>
        <w:tabs>
          <w:tab w:val="left" w:pos="1760"/>
          <w:tab w:val="right" w:leader="dot" w:pos="9062"/>
        </w:tabs>
        <w:rPr>
          <w:noProof/>
          <w:sz w:val="22"/>
          <w:szCs w:val="22"/>
          <w:lang w:eastAsia="de-CH"/>
        </w:rPr>
      </w:pPr>
      <w:hyperlink w:anchor="_Toc327469111" w:history="1">
        <w:r w:rsidR="00F118FC" w:rsidRPr="001E2DC9">
          <w:rPr>
            <w:rStyle w:val="Hyperlink"/>
            <w:rFonts w:cs="Times New Roman"/>
            <w:noProof/>
          </w:rPr>
          <w:t>V.8.8.5.1.3</w:t>
        </w:r>
        <w:r w:rsidR="00F118FC">
          <w:rPr>
            <w:noProof/>
            <w:sz w:val="22"/>
            <w:szCs w:val="22"/>
            <w:lang w:eastAsia="de-CH"/>
          </w:rPr>
          <w:tab/>
        </w:r>
        <w:r w:rsidR="00F118FC" w:rsidRPr="001E2DC9">
          <w:rPr>
            <w:rStyle w:val="Hyperlink"/>
            <w:noProof/>
          </w:rPr>
          <w:t>Flow Control</w:t>
        </w:r>
        <w:r w:rsidR="00F118FC">
          <w:rPr>
            <w:noProof/>
            <w:webHidden/>
          </w:rPr>
          <w:tab/>
        </w:r>
        <w:r w:rsidR="00F118FC">
          <w:rPr>
            <w:noProof/>
            <w:webHidden/>
          </w:rPr>
          <w:fldChar w:fldCharType="begin"/>
        </w:r>
        <w:r w:rsidR="00F118FC">
          <w:rPr>
            <w:noProof/>
            <w:webHidden/>
          </w:rPr>
          <w:instrText xml:space="preserve"> PAGEREF _Toc327469111 \h </w:instrText>
        </w:r>
        <w:r w:rsidR="00F118FC">
          <w:rPr>
            <w:noProof/>
            <w:webHidden/>
          </w:rPr>
        </w:r>
        <w:r w:rsidR="00F118FC">
          <w:rPr>
            <w:noProof/>
            <w:webHidden/>
          </w:rPr>
          <w:fldChar w:fldCharType="separate"/>
        </w:r>
        <w:r w:rsidR="000E6CF3">
          <w:rPr>
            <w:noProof/>
            <w:webHidden/>
          </w:rPr>
          <w:t>181</w:t>
        </w:r>
        <w:r w:rsidR="00F118FC">
          <w:rPr>
            <w:noProof/>
            <w:webHidden/>
          </w:rPr>
          <w:fldChar w:fldCharType="end"/>
        </w:r>
      </w:hyperlink>
    </w:p>
    <w:p w:rsidR="00F118FC" w:rsidRDefault="00B95EE1">
      <w:pPr>
        <w:pStyle w:val="TOC4"/>
        <w:tabs>
          <w:tab w:val="left" w:pos="1760"/>
          <w:tab w:val="right" w:leader="dot" w:pos="9062"/>
        </w:tabs>
        <w:rPr>
          <w:noProof/>
          <w:sz w:val="22"/>
          <w:szCs w:val="22"/>
          <w:lang w:eastAsia="de-CH"/>
        </w:rPr>
      </w:pPr>
      <w:hyperlink w:anchor="_Toc327469112" w:history="1">
        <w:r w:rsidR="00F118FC" w:rsidRPr="001E2DC9">
          <w:rPr>
            <w:rStyle w:val="Hyperlink"/>
            <w:rFonts w:cs="Times New Roman"/>
            <w:noProof/>
          </w:rPr>
          <w:t>V.8.8.5.1.4</w:t>
        </w:r>
        <w:r w:rsidR="00F118FC">
          <w:rPr>
            <w:noProof/>
            <w:sz w:val="22"/>
            <w:szCs w:val="22"/>
            <w:lang w:eastAsia="de-CH"/>
          </w:rPr>
          <w:tab/>
        </w:r>
        <w:r w:rsidR="00F118FC" w:rsidRPr="001E2DC9">
          <w:rPr>
            <w:rStyle w:val="Hyperlink"/>
            <w:noProof/>
          </w:rPr>
          <w:t>Naming</w:t>
        </w:r>
        <w:r w:rsidR="00F118FC">
          <w:rPr>
            <w:noProof/>
            <w:webHidden/>
          </w:rPr>
          <w:tab/>
        </w:r>
        <w:r w:rsidR="00F118FC">
          <w:rPr>
            <w:noProof/>
            <w:webHidden/>
          </w:rPr>
          <w:fldChar w:fldCharType="begin"/>
        </w:r>
        <w:r w:rsidR="00F118FC">
          <w:rPr>
            <w:noProof/>
            <w:webHidden/>
          </w:rPr>
          <w:instrText xml:space="preserve"> PAGEREF _Toc327469112 \h </w:instrText>
        </w:r>
        <w:r w:rsidR="00F118FC">
          <w:rPr>
            <w:noProof/>
            <w:webHidden/>
          </w:rPr>
        </w:r>
        <w:r w:rsidR="00F118FC">
          <w:rPr>
            <w:noProof/>
            <w:webHidden/>
          </w:rPr>
          <w:fldChar w:fldCharType="separate"/>
        </w:r>
        <w:r w:rsidR="000E6CF3">
          <w:rPr>
            <w:noProof/>
            <w:webHidden/>
          </w:rPr>
          <w:t>181</w:t>
        </w:r>
        <w:r w:rsidR="00F118FC">
          <w:rPr>
            <w:noProof/>
            <w:webHidden/>
          </w:rPr>
          <w:fldChar w:fldCharType="end"/>
        </w:r>
      </w:hyperlink>
    </w:p>
    <w:p w:rsidR="00F118FC" w:rsidRDefault="00B95EE1">
      <w:pPr>
        <w:pStyle w:val="TOC4"/>
        <w:tabs>
          <w:tab w:val="left" w:pos="1760"/>
          <w:tab w:val="right" w:leader="dot" w:pos="9062"/>
        </w:tabs>
        <w:rPr>
          <w:noProof/>
          <w:sz w:val="22"/>
          <w:szCs w:val="22"/>
          <w:lang w:eastAsia="de-CH"/>
        </w:rPr>
      </w:pPr>
      <w:hyperlink w:anchor="_Toc327469113" w:history="1">
        <w:r w:rsidR="00F118FC" w:rsidRPr="001E2DC9">
          <w:rPr>
            <w:rStyle w:val="Hyperlink"/>
            <w:noProof/>
          </w:rPr>
          <w:t>V.8.8.5.1.5</w:t>
        </w:r>
        <w:r w:rsidR="00F118FC">
          <w:rPr>
            <w:noProof/>
            <w:sz w:val="22"/>
            <w:szCs w:val="22"/>
            <w:lang w:eastAsia="de-CH"/>
          </w:rPr>
          <w:tab/>
        </w:r>
        <w:r w:rsidR="00F118FC" w:rsidRPr="001E2DC9">
          <w:rPr>
            <w:rStyle w:val="Hyperlink"/>
            <w:noProof/>
          </w:rPr>
          <w:t>Tools</w:t>
        </w:r>
        <w:r w:rsidR="00F118FC">
          <w:rPr>
            <w:noProof/>
            <w:webHidden/>
          </w:rPr>
          <w:tab/>
        </w:r>
        <w:r w:rsidR="00F118FC">
          <w:rPr>
            <w:noProof/>
            <w:webHidden/>
          </w:rPr>
          <w:fldChar w:fldCharType="begin"/>
        </w:r>
        <w:r w:rsidR="00F118FC">
          <w:rPr>
            <w:noProof/>
            <w:webHidden/>
          </w:rPr>
          <w:instrText xml:space="preserve"> PAGEREF _Toc327469113 \h </w:instrText>
        </w:r>
        <w:r w:rsidR="00F118FC">
          <w:rPr>
            <w:noProof/>
            <w:webHidden/>
          </w:rPr>
        </w:r>
        <w:r w:rsidR="00F118FC">
          <w:rPr>
            <w:noProof/>
            <w:webHidden/>
          </w:rPr>
          <w:fldChar w:fldCharType="separate"/>
        </w:r>
        <w:r w:rsidR="000E6CF3">
          <w:rPr>
            <w:noProof/>
            <w:webHidden/>
          </w:rPr>
          <w:t>181</w:t>
        </w:r>
        <w:r w:rsidR="00F118FC">
          <w:rPr>
            <w:noProof/>
            <w:webHidden/>
          </w:rPr>
          <w:fldChar w:fldCharType="end"/>
        </w:r>
      </w:hyperlink>
    </w:p>
    <w:p w:rsidR="00E462E1" w:rsidRDefault="00E462E1" w:rsidP="00E462E1">
      <w:r>
        <w:fldChar w:fldCharType="end"/>
      </w:r>
    </w:p>
    <w:p w:rsidR="00E462E1" w:rsidRDefault="00E462E1" w:rsidP="00E462E1">
      <w:r>
        <w:br w:type="page"/>
      </w:r>
    </w:p>
    <w:p w:rsidR="00E462E1" w:rsidRPr="003B436F" w:rsidRDefault="00E462E1" w:rsidP="00E462E1">
      <w:pPr>
        <w:pStyle w:val="Heading3"/>
      </w:pPr>
      <w:bookmarkStart w:id="719" w:name="_Toc327468992"/>
      <w:bookmarkStart w:id="720" w:name="_Toc327469009"/>
      <w:r>
        <w:lastRenderedPageBreak/>
        <w:t>Änderungsgeschichte</w:t>
      </w:r>
      <w:bookmarkEnd w:id="719"/>
      <w:bookmarkEnd w:id="720"/>
    </w:p>
    <w:tbl>
      <w:tblPr>
        <w:tblStyle w:val="MediumShading1-Accent1"/>
        <w:tblW w:w="0" w:type="auto"/>
        <w:tblInd w:w="-34" w:type="dxa"/>
        <w:tblLook w:val="0420" w:firstRow="1" w:lastRow="0" w:firstColumn="0" w:lastColumn="0" w:noHBand="0" w:noVBand="1"/>
      </w:tblPr>
      <w:tblGrid>
        <w:gridCol w:w="1280"/>
        <w:gridCol w:w="993"/>
        <w:gridCol w:w="4674"/>
        <w:gridCol w:w="2303"/>
      </w:tblGrid>
      <w:tr w:rsidR="00E462E1" w:rsidTr="00F93041">
        <w:trPr>
          <w:cnfStyle w:val="100000000000" w:firstRow="1" w:lastRow="0" w:firstColumn="0" w:lastColumn="0" w:oddVBand="0" w:evenVBand="0" w:oddHBand="0" w:evenHBand="0" w:firstRowFirstColumn="0" w:firstRowLastColumn="0" w:lastRowFirstColumn="0" w:lastRowLastColumn="0"/>
          <w:trHeight w:val="59"/>
        </w:trPr>
        <w:tc>
          <w:tcPr>
            <w:tcW w:w="1280" w:type="dxa"/>
          </w:tcPr>
          <w:p w:rsidR="00E462E1" w:rsidRDefault="00E462E1" w:rsidP="00F93041">
            <w:r>
              <w:t>Datum</w:t>
            </w:r>
          </w:p>
        </w:tc>
        <w:tc>
          <w:tcPr>
            <w:tcW w:w="993" w:type="dxa"/>
          </w:tcPr>
          <w:p w:rsidR="00E462E1" w:rsidRDefault="00E462E1" w:rsidP="00F93041">
            <w:r>
              <w:t>Version</w:t>
            </w:r>
          </w:p>
        </w:tc>
        <w:tc>
          <w:tcPr>
            <w:tcW w:w="4674" w:type="dxa"/>
          </w:tcPr>
          <w:p w:rsidR="00E462E1" w:rsidRDefault="00E462E1" w:rsidP="00F93041">
            <w:r>
              <w:t>Änderung</w:t>
            </w:r>
          </w:p>
        </w:tc>
        <w:tc>
          <w:tcPr>
            <w:tcW w:w="2303" w:type="dxa"/>
          </w:tcPr>
          <w:p w:rsidR="00E462E1" w:rsidRDefault="00E462E1" w:rsidP="00F93041">
            <w:r>
              <w:t>Autor</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Pr="00F9181E" w:rsidRDefault="00E462E1" w:rsidP="00F93041">
            <w:pPr>
              <w:rPr>
                <w:b/>
              </w:rPr>
            </w:pPr>
            <w:r>
              <w:t>16.04.2012</w:t>
            </w:r>
          </w:p>
        </w:tc>
        <w:tc>
          <w:tcPr>
            <w:tcW w:w="993" w:type="dxa"/>
          </w:tcPr>
          <w:p w:rsidR="00E462E1" w:rsidRPr="00F9181E" w:rsidRDefault="00E462E1" w:rsidP="00F93041">
            <w:r w:rsidRPr="00F9181E">
              <w:t>1.0</w:t>
            </w:r>
          </w:p>
        </w:tc>
        <w:tc>
          <w:tcPr>
            <w:tcW w:w="4674" w:type="dxa"/>
          </w:tcPr>
          <w:p w:rsidR="00E462E1" w:rsidRPr="00F9181E" w:rsidRDefault="00E462E1" w:rsidP="00F93041">
            <w:r w:rsidRPr="00F9181E">
              <w:t>Erste Version des Dokuments</w:t>
            </w:r>
          </w:p>
        </w:tc>
        <w:tc>
          <w:tcPr>
            <w:tcW w:w="2303" w:type="dxa"/>
          </w:tcPr>
          <w:p w:rsidR="00E462E1" w:rsidRPr="00F9181E" w:rsidRDefault="00E462E1" w:rsidP="00F93041">
            <w:r>
              <w:t>DT</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Pr="00F9181E" w:rsidRDefault="00E462E1" w:rsidP="00F93041">
            <w:pPr>
              <w:rPr>
                <w:b/>
              </w:rPr>
            </w:pPr>
            <w:r>
              <w:t>19.04.2012</w:t>
            </w:r>
          </w:p>
        </w:tc>
        <w:tc>
          <w:tcPr>
            <w:tcW w:w="993" w:type="dxa"/>
          </w:tcPr>
          <w:p w:rsidR="00E462E1" w:rsidRPr="00F9181E" w:rsidRDefault="00E462E1" w:rsidP="00F93041">
            <w:r w:rsidRPr="00F9181E">
              <w:t>1.</w:t>
            </w:r>
            <w:r>
              <w:t>1</w:t>
            </w:r>
          </w:p>
        </w:tc>
        <w:tc>
          <w:tcPr>
            <w:tcW w:w="4674" w:type="dxa"/>
          </w:tcPr>
          <w:p w:rsidR="00E462E1" w:rsidRPr="00F9181E" w:rsidRDefault="00E462E1" w:rsidP="00F93041">
            <w:r>
              <w:t>Dokumentation Code Review 19.04.12</w:t>
            </w:r>
          </w:p>
        </w:tc>
        <w:tc>
          <w:tcPr>
            <w:tcW w:w="2303" w:type="dxa"/>
          </w:tcPr>
          <w:p w:rsidR="00E462E1" w:rsidRPr="00F9181E" w:rsidRDefault="00E462E1" w:rsidP="00F93041">
            <w:r>
              <w:t>LE</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Pr="00F9181E" w:rsidRDefault="00E462E1" w:rsidP="00F93041">
            <w:pPr>
              <w:rPr>
                <w:b/>
              </w:rPr>
            </w:pPr>
            <w:r>
              <w:t>22.04.2012</w:t>
            </w:r>
          </w:p>
        </w:tc>
        <w:tc>
          <w:tcPr>
            <w:tcW w:w="993" w:type="dxa"/>
          </w:tcPr>
          <w:p w:rsidR="00E462E1" w:rsidRPr="00F9181E" w:rsidRDefault="00E462E1" w:rsidP="00F93041">
            <w:r w:rsidRPr="00F9181E">
              <w:t>1.</w:t>
            </w:r>
            <w:r>
              <w:t>2</w:t>
            </w:r>
          </w:p>
        </w:tc>
        <w:tc>
          <w:tcPr>
            <w:tcW w:w="4674" w:type="dxa"/>
          </w:tcPr>
          <w:p w:rsidR="00E462E1" w:rsidRPr="00F9181E" w:rsidRDefault="00E462E1" w:rsidP="00F93041">
            <w:r>
              <w:t>Usability Tests</w:t>
            </w:r>
          </w:p>
        </w:tc>
        <w:tc>
          <w:tcPr>
            <w:tcW w:w="2303" w:type="dxa"/>
          </w:tcPr>
          <w:p w:rsidR="00E462E1" w:rsidRPr="00F9181E" w:rsidRDefault="00E462E1" w:rsidP="00F93041">
            <w:r>
              <w:t>CH</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23.04.2012</w:t>
            </w:r>
          </w:p>
        </w:tc>
        <w:tc>
          <w:tcPr>
            <w:tcW w:w="993" w:type="dxa"/>
          </w:tcPr>
          <w:p w:rsidR="00E462E1" w:rsidRDefault="00E462E1" w:rsidP="00F93041">
            <w:r>
              <w:t>1.3</w:t>
            </w:r>
          </w:p>
        </w:tc>
        <w:tc>
          <w:tcPr>
            <w:tcW w:w="4674" w:type="dxa"/>
          </w:tcPr>
          <w:p w:rsidR="00E462E1" w:rsidRDefault="00E462E1" w:rsidP="00F93041">
            <w:r>
              <w:t>Systemtests</w:t>
            </w:r>
          </w:p>
        </w:tc>
        <w:tc>
          <w:tcPr>
            <w:tcW w:w="2303" w:type="dxa"/>
          </w:tcPr>
          <w:p w:rsidR="00E462E1" w:rsidRDefault="00E462E1" w:rsidP="00F93041">
            <w:r>
              <w:t>DT</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24.04.2012</w:t>
            </w:r>
          </w:p>
        </w:tc>
        <w:tc>
          <w:tcPr>
            <w:tcW w:w="993" w:type="dxa"/>
          </w:tcPr>
          <w:p w:rsidR="00E462E1" w:rsidRPr="00F9181E" w:rsidRDefault="00E462E1" w:rsidP="00F93041">
            <w:r>
              <w:t>1.4</w:t>
            </w:r>
          </w:p>
        </w:tc>
        <w:tc>
          <w:tcPr>
            <w:tcW w:w="4674" w:type="dxa"/>
          </w:tcPr>
          <w:p w:rsidR="00E462E1" w:rsidRPr="00F9181E" w:rsidRDefault="00E462E1" w:rsidP="00F93041">
            <w:r>
              <w:t>Review</w:t>
            </w:r>
          </w:p>
        </w:tc>
        <w:tc>
          <w:tcPr>
            <w:tcW w:w="2303" w:type="dxa"/>
          </w:tcPr>
          <w:p w:rsidR="00E462E1" w:rsidRDefault="00E462E1" w:rsidP="00F93041">
            <w:r>
              <w:t>DT</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27.04.2012</w:t>
            </w:r>
          </w:p>
        </w:tc>
        <w:tc>
          <w:tcPr>
            <w:tcW w:w="993" w:type="dxa"/>
          </w:tcPr>
          <w:p w:rsidR="00E462E1" w:rsidRDefault="00E462E1" w:rsidP="00F93041">
            <w:r>
              <w:t>1.5</w:t>
            </w:r>
          </w:p>
        </w:tc>
        <w:tc>
          <w:tcPr>
            <w:tcW w:w="4674" w:type="dxa"/>
          </w:tcPr>
          <w:p w:rsidR="00E462E1" w:rsidRDefault="00E462E1" w:rsidP="00F93041">
            <w:r>
              <w:t>Systemtests</w:t>
            </w:r>
          </w:p>
        </w:tc>
        <w:tc>
          <w:tcPr>
            <w:tcW w:w="2303" w:type="dxa"/>
          </w:tcPr>
          <w:p w:rsidR="00E462E1" w:rsidRDefault="00E462E1" w:rsidP="00F93041">
            <w:r>
              <w:t>DT</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07.05.2012</w:t>
            </w:r>
          </w:p>
        </w:tc>
        <w:tc>
          <w:tcPr>
            <w:tcW w:w="993" w:type="dxa"/>
          </w:tcPr>
          <w:p w:rsidR="00E462E1" w:rsidRDefault="00E462E1" w:rsidP="00F93041">
            <w:r>
              <w:t>1.6</w:t>
            </w:r>
          </w:p>
        </w:tc>
        <w:tc>
          <w:tcPr>
            <w:tcW w:w="4674" w:type="dxa"/>
          </w:tcPr>
          <w:p w:rsidR="00E462E1" w:rsidRDefault="00E462E1" w:rsidP="00F93041">
            <w:r>
              <w:t>Systemtests</w:t>
            </w:r>
          </w:p>
        </w:tc>
        <w:tc>
          <w:tcPr>
            <w:tcW w:w="2303" w:type="dxa"/>
          </w:tcPr>
          <w:p w:rsidR="00E462E1" w:rsidRDefault="00E462E1" w:rsidP="00F93041">
            <w:r>
              <w:t>DT</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07.05.2012</w:t>
            </w:r>
          </w:p>
        </w:tc>
        <w:tc>
          <w:tcPr>
            <w:tcW w:w="993" w:type="dxa"/>
          </w:tcPr>
          <w:p w:rsidR="00E462E1" w:rsidRDefault="00E462E1" w:rsidP="00F93041">
            <w:r>
              <w:t>1.7</w:t>
            </w:r>
          </w:p>
        </w:tc>
        <w:tc>
          <w:tcPr>
            <w:tcW w:w="4674" w:type="dxa"/>
          </w:tcPr>
          <w:p w:rsidR="00E462E1" w:rsidRDefault="00E462E1" w:rsidP="00F93041">
            <w:r>
              <w:t>Dokumentation Code Review 03.05.2012</w:t>
            </w:r>
          </w:p>
        </w:tc>
        <w:tc>
          <w:tcPr>
            <w:tcW w:w="2303" w:type="dxa"/>
          </w:tcPr>
          <w:p w:rsidR="00E462E1" w:rsidRDefault="00E462E1" w:rsidP="00F93041">
            <w:r>
              <w:t>DT</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11.05.2012</w:t>
            </w:r>
          </w:p>
        </w:tc>
        <w:tc>
          <w:tcPr>
            <w:tcW w:w="993" w:type="dxa"/>
          </w:tcPr>
          <w:p w:rsidR="00E462E1" w:rsidRDefault="00E462E1" w:rsidP="00F93041">
            <w:r>
              <w:t>1.8</w:t>
            </w:r>
          </w:p>
        </w:tc>
        <w:tc>
          <w:tcPr>
            <w:tcW w:w="4674" w:type="dxa"/>
          </w:tcPr>
          <w:p w:rsidR="00E462E1" w:rsidRDefault="00E462E1" w:rsidP="00F93041">
            <w:r>
              <w:t>Systemtests</w:t>
            </w:r>
          </w:p>
        </w:tc>
        <w:tc>
          <w:tcPr>
            <w:tcW w:w="2303" w:type="dxa"/>
          </w:tcPr>
          <w:p w:rsidR="00E462E1" w:rsidRDefault="00E462E1" w:rsidP="00F93041">
            <w:r>
              <w:t>DT</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12.05.2012</w:t>
            </w:r>
          </w:p>
        </w:tc>
        <w:tc>
          <w:tcPr>
            <w:tcW w:w="993" w:type="dxa"/>
          </w:tcPr>
          <w:p w:rsidR="00E462E1" w:rsidRDefault="00E462E1" w:rsidP="00F93041">
            <w:r>
              <w:t>1.9</w:t>
            </w:r>
          </w:p>
        </w:tc>
        <w:tc>
          <w:tcPr>
            <w:tcW w:w="4674" w:type="dxa"/>
          </w:tcPr>
          <w:p w:rsidR="00E462E1" w:rsidRDefault="00E462E1" w:rsidP="00F93041">
            <w:r>
              <w:t>Einfügen Testdokumentation aus Domain Analyse</w:t>
            </w:r>
          </w:p>
        </w:tc>
        <w:tc>
          <w:tcPr>
            <w:tcW w:w="2303" w:type="dxa"/>
          </w:tcPr>
          <w:p w:rsidR="00E462E1" w:rsidRDefault="00E462E1" w:rsidP="00F93041">
            <w:r>
              <w:t>DT</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14.05.2012</w:t>
            </w:r>
          </w:p>
        </w:tc>
        <w:tc>
          <w:tcPr>
            <w:tcW w:w="993" w:type="dxa"/>
          </w:tcPr>
          <w:p w:rsidR="00E462E1" w:rsidRDefault="00E462E1" w:rsidP="00F93041">
            <w:r>
              <w:t>1.10</w:t>
            </w:r>
          </w:p>
        </w:tc>
        <w:tc>
          <w:tcPr>
            <w:tcW w:w="4674" w:type="dxa"/>
          </w:tcPr>
          <w:p w:rsidR="00E462E1" w:rsidRDefault="00E462E1" w:rsidP="00F93041">
            <w:r>
              <w:t>Systemtests</w:t>
            </w:r>
          </w:p>
        </w:tc>
        <w:tc>
          <w:tcPr>
            <w:tcW w:w="2303" w:type="dxa"/>
          </w:tcPr>
          <w:p w:rsidR="00E462E1" w:rsidRDefault="00E462E1" w:rsidP="00F93041">
            <w:r>
              <w:t>DT</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18.05.2012</w:t>
            </w:r>
          </w:p>
        </w:tc>
        <w:tc>
          <w:tcPr>
            <w:tcW w:w="993" w:type="dxa"/>
          </w:tcPr>
          <w:p w:rsidR="00E462E1" w:rsidRDefault="00E462E1" w:rsidP="00F93041">
            <w:r>
              <w:t>1.11</w:t>
            </w:r>
          </w:p>
        </w:tc>
        <w:tc>
          <w:tcPr>
            <w:tcW w:w="4674" w:type="dxa"/>
          </w:tcPr>
          <w:p w:rsidR="00E462E1" w:rsidRDefault="00E462E1" w:rsidP="00F93041">
            <w:r>
              <w:t xml:space="preserve">Usability Test: </w:t>
            </w:r>
            <w:r w:rsidRPr="0061445E">
              <w:t>Reaktion auf Demomodus</w:t>
            </w:r>
          </w:p>
        </w:tc>
        <w:tc>
          <w:tcPr>
            <w:tcW w:w="2303" w:type="dxa"/>
          </w:tcPr>
          <w:p w:rsidR="00E462E1" w:rsidRDefault="00E462E1" w:rsidP="00F93041">
            <w:r>
              <w:t>CH</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18.05.2012</w:t>
            </w:r>
          </w:p>
        </w:tc>
        <w:tc>
          <w:tcPr>
            <w:tcW w:w="993" w:type="dxa"/>
          </w:tcPr>
          <w:p w:rsidR="00E462E1" w:rsidRDefault="00E462E1" w:rsidP="00F93041">
            <w:r>
              <w:t>1.12</w:t>
            </w:r>
          </w:p>
        </w:tc>
        <w:tc>
          <w:tcPr>
            <w:tcW w:w="4674" w:type="dxa"/>
          </w:tcPr>
          <w:p w:rsidR="00E462E1" w:rsidRDefault="00E462E1" w:rsidP="00F93041">
            <w:r>
              <w:t>Review</w:t>
            </w:r>
          </w:p>
        </w:tc>
        <w:tc>
          <w:tcPr>
            <w:tcW w:w="2303" w:type="dxa"/>
          </w:tcPr>
          <w:p w:rsidR="00E462E1" w:rsidRDefault="00E462E1" w:rsidP="00F93041">
            <w:r>
              <w:t>DT</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18.05.2012</w:t>
            </w:r>
          </w:p>
        </w:tc>
        <w:tc>
          <w:tcPr>
            <w:tcW w:w="993" w:type="dxa"/>
          </w:tcPr>
          <w:p w:rsidR="00E462E1" w:rsidRDefault="00E462E1" w:rsidP="00F93041">
            <w:r>
              <w:t>1.13</w:t>
            </w:r>
          </w:p>
        </w:tc>
        <w:tc>
          <w:tcPr>
            <w:tcW w:w="4674" w:type="dxa"/>
          </w:tcPr>
          <w:p w:rsidR="00E462E1" w:rsidRDefault="00E462E1" w:rsidP="00F93041">
            <w:r>
              <w:t>Extension Framework</w:t>
            </w:r>
          </w:p>
        </w:tc>
        <w:tc>
          <w:tcPr>
            <w:tcW w:w="2303" w:type="dxa"/>
          </w:tcPr>
          <w:p w:rsidR="00E462E1" w:rsidRDefault="00E462E1" w:rsidP="00F93041">
            <w:r>
              <w:t>LE</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19.05.2012</w:t>
            </w:r>
          </w:p>
        </w:tc>
        <w:tc>
          <w:tcPr>
            <w:tcW w:w="993" w:type="dxa"/>
          </w:tcPr>
          <w:p w:rsidR="00E462E1" w:rsidRDefault="00E462E1" w:rsidP="00F93041">
            <w:r>
              <w:t>1.14</w:t>
            </w:r>
          </w:p>
        </w:tc>
        <w:tc>
          <w:tcPr>
            <w:tcW w:w="4674" w:type="dxa"/>
          </w:tcPr>
          <w:p w:rsidR="00E462E1" w:rsidRDefault="00E462E1" w:rsidP="00F93041">
            <w:r>
              <w:t>Ergänzung Wizard of Oz - Test mit Bild</w:t>
            </w:r>
          </w:p>
        </w:tc>
        <w:tc>
          <w:tcPr>
            <w:tcW w:w="2303" w:type="dxa"/>
          </w:tcPr>
          <w:p w:rsidR="00E462E1" w:rsidRDefault="00E462E1" w:rsidP="00F93041">
            <w:r>
              <w:t>DT</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22.05.2012</w:t>
            </w:r>
          </w:p>
        </w:tc>
        <w:tc>
          <w:tcPr>
            <w:tcW w:w="993" w:type="dxa"/>
          </w:tcPr>
          <w:p w:rsidR="00E462E1" w:rsidRDefault="00E462E1" w:rsidP="00F93041">
            <w:r>
              <w:t>1.15</w:t>
            </w:r>
          </w:p>
        </w:tc>
        <w:tc>
          <w:tcPr>
            <w:tcW w:w="4674" w:type="dxa"/>
          </w:tcPr>
          <w:p w:rsidR="00E462E1" w:rsidRDefault="00E462E1" w:rsidP="00F93041">
            <w:r>
              <w:t>Review Extension Framework</w:t>
            </w:r>
          </w:p>
        </w:tc>
        <w:tc>
          <w:tcPr>
            <w:tcW w:w="2303" w:type="dxa"/>
          </w:tcPr>
          <w:p w:rsidR="00E462E1" w:rsidRDefault="00E462E1" w:rsidP="00F93041">
            <w:r>
              <w:t>DT</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22.05.2012</w:t>
            </w:r>
          </w:p>
        </w:tc>
        <w:tc>
          <w:tcPr>
            <w:tcW w:w="993" w:type="dxa"/>
          </w:tcPr>
          <w:p w:rsidR="00E462E1" w:rsidRDefault="00E462E1" w:rsidP="00F93041">
            <w:r>
              <w:t>1.16</w:t>
            </w:r>
          </w:p>
        </w:tc>
        <w:tc>
          <w:tcPr>
            <w:tcW w:w="4674" w:type="dxa"/>
          </w:tcPr>
          <w:p w:rsidR="00E462E1" w:rsidRDefault="00E462E1" w:rsidP="00F93041">
            <w:r>
              <w:t>Systemtests</w:t>
            </w:r>
          </w:p>
        </w:tc>
        <w:tc>
          <w:tcPr>
            <w:tcW w:w="2303" w:type="dxa"/>
          </w:tcPr>
          <w:p w:rsidR="00E462E1" w:rsidRDefault="00E462E1" w:rsidP="00F93041">
            <w:r>
              <w:t>DT</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22.05.2012</w:t>
            </w:r>
          </w:p>
        </w:tc>
        <w:tc>
          <w:tcPr>
            <w:tcW w:w="993" w:type="dxa"/>
          </w:tcPr>
          <w:p w:rsidR="00E462E1" w:rsidRDefault="00E462E1" w:rsidP="00F93041">
            <w:r>
              <w:t>1.17</w:t>
            </w:r>
          </w:p>
        </w:tc>
        <w:tc>
          <w:tcPr>
            <w:tcW w:w="4674" w:type="dxa"/>
          </w:tcPr>
          <w:p w:rsidR="00E462E1" w:rsidRDefault="00E462E1" w:rsidP="00F93041">
            <w:r>
              <w:t>Usability Test: Grafisches Design</w:t>
            </w:r>
          </w:p>
        </w:tc>
        <w:tc>
          <w:tcPr>
            <w:tcW w:w="2303" w:type="dxa"/>
          </w:tcPr>
          <w:p w:rsidR="00E462E1" w:rsidRDefault="00E462E1" w:rsidP="00F93041">
            <w:r>
              <w:t>DT</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23.05.2012</w:t>
            </w:r>
          </w:p>
        </w:tc>
        <w:tc>
          <w:tcPr>
            <w:tcW w:w="993" w:type="dxa"/>
          </w:tcPr>
          <w:p w:rsidR="00E462E1" w:rsidRDefault="00E462E1" w:rsidP="00F93041">
            <w:r>
              <w:t>1.18</w:t>
            </w:r>
          </w:p>
        </w:tc>
        <w:tc>
          <w:tcPr>
            <w:tcW w:w="4674" w:type="dxa"/>
          </w:tcPr>
          <w:p w:rsidR="00E462E1" w:rsidRDefault="00E462E1" w:rsidP="00F93041">
            <w:r>
              <w:t>Coding Standards &amp; Dokumentation Quellcode</w:t>
            </w:r>
          </w:p>
        </w:tc>
        <w:tc>
          <w:tcPr>
            <w:tcW w:w="2303" w:type="dxa"/>
          </w:tcPr>
          <w:p w:rsidR="00E462E1" w:rsidRDefault="00E462E1" w:rsidP="00F93041">
            <w:r>
              <w:t>CH</w:t>
            </w:r>
          </w:p>
        </w:tc>
      </w:tr>
      <w:tr w:rsidR="00E462E1" w:rsidRPr="00190B59"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23.05.2012</w:t>
            </w:r>
          </w:p>
        </w:tc>
        <w:tc>
          <w:tcPr>
            <w:tcW w:w="993" w:type="dxa"/>
          </w:tcPr>
          <w:p w:rsidR="00E462E1" w:rsidRDefault="00E462E1" w:rsidP="00F93041">
            <w:r>
              <w:t>1.19</w:t>
            </w:r>
          </w:p>
        </w:tc>
        <w:tc>
          <w:tcPr>
            <w:tcW w:w="4674" w:type="dxa"/>
          </w:tcPr>
          <w:p w:rsidR="00E462E1" w:rsidRPr="00190B59" w:rsidRDefault="00E462E1" w:rsidP="00F93041">
            <w:pPr>
              <w:rPr>
                <w:lang w:val="en-US"/>
              </w:rPr>
            </w:pPr>
            <w:r w:rsidRPr="00190B59">
              <w:rPr>
                <w:lang w:val="en-US"/>
              </w:rPr>
              <w:t>Review Usability Test: Grafisches Design</w:t>
            </w:r>
          </w:p>
        </w:tc>
        <w:tc>
          <w:tcPr>
            <w:tcW w:w="2303" w:type="dxa"/>
          </w:tcPr>
          <w:p w:rsidR="00E462E1" w:rsidRPr="00190B59" w:rsidRDefault="00E462E1" w:rsidP="00F93041">
            <w:pPr>
              <w:rPr>
                <w:lang w:val="en-US"/>
              </w:rPr>
            </w:pPr>
            <w:r>
              <w:rPr>
                <w:lang w:val="en-US"/>
              </w:rPr>
              <w:t>CH</w:t>
            </w:r>
          </w:p>
        </w:tc>
      </w:tr>
      <w:tr w:rsidR="00E462E1" w:rsidRPr="00190B59"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29.05.2012</w:t>
            </w:r>
          </w:p>
        </w:tc>
        <w:tc>
          <w:tcPr>
            <w:tcW w:w="993" w:type="dxa"/>
          </w:tcPr>
          <w:p w:rsidR="00E462E1" w:rsidRDefault="00E462E1" w:rsidP="00F93041">
            <w:r>
              <w:t>1.20</w:t>
            </w:r>
          </w:p>
        </w:tc>
        <w:tc>
          <w:tcPr>
            <w:tcW w:w="4674" w:type="dxa"/>
          </w:tcPr>
          <w:p w:rsidR="00E462E1" w:rsidRPr="00190B59" w:rsidRDefault="00E462E1" w:rsidP="00F93041">
            <w:pPr>
              <w:rPr>
                <w:lang w:val="en-US"/>
              </w:rPr>
            </w:pPr>
            <w:r>
              <w:t>Systemtests</w:t>
            </w:r>
          </w:p>
        </w:tc>
        <w:tc>
          <w:tcPr>
            <w:tcW w:w="2303" w:type="dxa"/>
          </w:tcPr>
          <w:p w:rsidR="00E462E1" w:rsidRDefault="00E462E1" w:rsidP="00F93041">
            <w:pPr>
              <w:rPr>
                <w:lang w:val="en-US"/>
              </w:rPr>
            </w:pPr>
            <w:r>
              <w:rPr>
                <w:lang w:val="en-US"/>
              </w:rPr>
              <w:t>CH</w:t>
            </w:r>
          </w:p>
        </w:tc>
      </w:tr>
      <w:tr w:rsidR="00E462E1" w:rsidRPr="00190B59"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31.05.2012</w:t>
            </w:r>
          </w:p>
        </w:tc>
        <w:tc>
          <w:tcPr>
            <w:tcW w:w="993" w:type="dxa"/>
          </w:tcPr>
          <w:p w:rsidR="00E462E1" w:rsidRDefault="00E462E1" w:rsidP="00F93041">
            <w:r>
              <w:t>1.21</w:t>
            </w:r>
          </w:p>
        </w:tc>
        <w:tc>
          <w:tcPr>
            <w:tcW w:w="4674" w:type="dxa"/>
          </w:tcPr>
          <w:p w:rsidR="00E462E1" w:rsidRDefault="00E462E1" w:rsidP="00F93041">
            <w:r>
              <w:t>Sandcastle Help File Builder</w:t>
            </w:r>
          </w:p>
        </w:tc>
        <w:tc>
          <w:tcPr>
            <w:tcW w:w="2303" w:type="dxa"/>
          </w:tcPr>
          <w:p w:rsidR="00E462E1" w:rsidRDefault="00E462E1" w:rsidP="00F93041">
            <w:pPr>
              <w:rPr>
                <w:lang w:val="en-US"/>
              </w:rPr>
            </w:pPr>
            <w:r>
              <w:rPr>
                <w:lang w:val="en-US"/>
              </w:rPr>
              <w:t>DT</w:t>
            </w:r>
          </w:p>
        </w:tc>
      </w:tr>
      <w:tr w:rsidR="00E462E1" w:rsidRPr="00190B59"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02.06.2012</w:t>
            </w:r>
          </w:p>
        </w:tc>
        <w:tc>
          <w:tcPr>
            <w:tcW w:w="993" w:type="dxa"/>
          </w:tcPr>
          <w:p w:rsidR="00E462E1" w:rsidRDefault="00E462E1" w:rsidP="00F93041">
            <w:r>
              <w:t>1.20</w:t>
            </w:r>
          </w:p>
        </w:tc>
        <w:tc>
          <w:tcPr>
            <w:tcW w:w="4674" w:type="dxa"/>
          </w:tcPr>
          <w:p w:rsidR="00E462E1" w:rsidRDefault="00E462E1" w:rsidP="00F93041">
            <w:r>
              <w:t>Systemtests</w:t>
            </w:r>
          </w:p>
        </w:tc>
        <w:tc>
          <w:tcPr>
            <w:tcW w:w="2303" w:type="dxa"/>
          </w:tcPr>
          <w:p w:rsidR="00E462E1" w:rsidRDefault="00E462E1" w:rsidP="00F93041">
            <w:pPr>
              <w:rPr>
                <w:lang w:val="en-US"/>
              </w:rPr>
            </w:pPr>
            <w:r>
              <w:rPr>
                <w:lang w:val="en-US"/>
              </w:rPr>
              <w:t>DT</w:t>
            </w:r>
          </w:p>
        </w:tc>
      </w:tr>
      <w:tr w:rsidR="00E462E1" w:rsidRPr="00190B59"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07.06.2012</w:t>
            </w:r>
          </w:p>
        </w:tc>
        <w:tc>
          <w:tcPr>
            <w:tcW w:w="993" w:type="dxa"/>
          </w:tcPr>
          <w:p w:rsidR="00E462E1" w:rsidRDefault="00E462E1" w:rsidP="00F93041">
            <w:r>
              <w:t>1.21</w:t>
            </w:r>
          </w:p>
        </w:tc>
        <w:tc>
          <w:tcPr>
            <w:tcW w:w="4674" w:type="dxa"/>
          </w:tcPr>
          <w:p w:rsidR="00E462E1" w:rsidRDefault="00E462E1" w:rsidP="00F93041">
            <w:r>
              <w:t>Installationsdokumentation</w:t>
            </w:r>
          </w:p>
        </w:tc>
        <w:tc>
          <w:tcPr>
            <w:tcW w:w="2303" w:type="dxa"/>
          </w:tcPr>
          <w:p w:rsidR="00E462E1" w:rsidRDefault="00E462E1" w:rsidP="00F93041">
            <w:pPr>
              <w:rPr>
                <w:lang w:val="en-US"/>
              </w:rPr>
            </w:pPr>
            <w:r>
              <w:rPr>
                <w:lang w:val="en-US"/>
              </w:rPr>
              <w:t>CH</w:t>
            </w:r>
          </w:p>
        </w:tc>
      </w:tr>
      <w:tr w:rsidR="00E462E1" w:rsidRPr="00190B59"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07.06.2012</w:t>
            </w:r>
          </w:p>
        </w:tc>
        <w:tc>
          <w:tcPr>
            <w:tcW w:w="993" w:type="dxa"/>
          </w:tcPr>
          <w:p w:rsidR="00E462E1" w:rsidRDefault="00E462E1" w:rsidP="00F93041">
            <w:r>
              <w:t>1.22</w:t>
            </w:r>
          </w:p>
        </w:tc>
        <w:tc>
          <w:tcPr>
            <w:tcW w:w="4674" w:type="dxa"/>
          </w:tcPr>
          <w:p w:rsidR="00E462E1" w:rsidRDefault="00E462E1" w:rsidP="00F93041">
            <w:r>
              <w:t>Unit Tests</w:t>
            </w:r>
          </w:p>
        </w:tc>
        <w:tc>
          <w:tcPr>
            <w:tcW w:w="2303" w:type="dxa"/>
          </w:tcPr>
          <w:p w:rsidR="00E462E1" w:rsidRDefault="00E462E1" w:rsidP="00F93041">
            <w:pPr>
              <w:rPr>
                <w:lang w:val="en-US"/>
              </w:rPr>
            </w:pPr>
            <w:r>
              <w:rPr>
                <w:lang w:val="en-US"/>
              </w:rPr>
              <w:t>DT</w:t>
            </w:r>
          </w:p>
        </w:tc>
      </w:tr>
      <w:tr w:rsidR="00E462E1" w:rsidRPr="00190B59"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07.06.2012</w:t>
            </w:r>
          </w:p>
        </w:tc>
        <w:tc>
          <w:tcPr>
            <w:tcW w:w="993" w:type="dxa"/>
          </w:tcPr>
          <w:p w:rsidR="00E462E1" w:rsidRDefault="00E462E1" w:rsidP="00F93041">
            <w:r>
              <w:t>1.22</w:t>
            </w:r>
          </w:p>
        </w:tc>
        <w:tc>
          <w:tcPr>
            <w:tcW w:w="4674" w:type="dxa"/>
          </w:tcPr>
          <w:p w:rsidR="00E462E1" w:rsidRDefault="00E462E1" w:rsidP="00F93041">
            <w:r>
              <w:t>Dokumentation Code Review 05.06.2012</w:t>
            </w:r>
          </w:p>
        </w:tc>
        <w:tc>
          <w:tcPr>
            <w:tcW w:w="2303" w:type="dxa"/>
          </w:tcPr>
          <w:p w:rsidR="00E462E1" w:rsidRDefault="00E462E1" w:rsidP="00F93041">
            <w:pPr>
              <w:rPr>
                <w:lang w:val="en-US"/>
              </w:rPr>
            </w:pPr>
            <w:r>
              <w:rPr>
                <w:lang w:val="en-US"/>
              </w:rPr>
              <w:t>LE</w:t>
            </w:r>
          </w:p>
        </w:tc>
      </w:tr>
      <w:tr w:rsidR="00E462E1" w:rsidRPr="00190B59"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08.06.2012</w:t>
            </w:r>
          </w:p>
        </w:tc>
        <w:tc>
          <w:tcPr>
            <w:tcW w:w="993" w:type="dxa"/>
          </w:tcPr>
          <w:p w:rsidR="00E462E1" w:rsidRDefault="00E462E1" w:rsidP="00F93041">
            <w:r>
              <w:t>1.23</w:t>
            </w:r>
          </w:p>
        </w:tc>
        <w:tc>
          <w:tcPr>
            <w:tcW w:w="4674" w:type="dxa"/>
          </w:tcPr>
          <w:p w:rsidR="00E462E1" w:rsidRDefault="00E462E1" w:rsidP="00F93041">
            <w:r>
              <w:t>Code Metriken</w:t>
            </w:r>
          </w:p>
        </w:tc>
        <w:tc>
          <w:tcPr>
            <w:tcW w:w="2303" w:type="dxa"/>
          </w:tcPr>
          <w:p w:rsidR="00E462E1" w:rsidRDefault="00E462E1" w:rsidP="00F93041">
            <w:pPr>
              <w:rPr>
                <w:lang w:val="en-US"/>
              </w:rPr>
            </w:pPr>
            <w:r>
              <w:rPr>
                <w:lang w:val="en-US"/>
              </w:rPr>
              <w:t>CH</w:t>
            </w:r>
          </w:p>
        </w:tc>
      </w:tr>
      <w:tr w:rsidR="00E462E1" w:rsidRPr="00190B59"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09.06.2012</w:t>
            </w:r>
          </w:p>
        </w:tc>
        <w:tc>
          <w:tcPr>
            <w:tcW w:w="993" w:type="dxa"/>
          </w:tcPr>
          <w:p w:rsidR="00E462E1" w:rsidRDefault="00E462E1" w:rsidP="00F93041">
            <w:r>
              <w:t>1.23</w:t>
            </w:r>
          </w:p>
        </w:tc>
        <w:tc>
          <w:tcPr>
            <w:tcW w:w="4674" w:type="dxa"/>
          </w:tcPr>
          <w:p w:rsidR="00E462E1" w:rsidRDefault="00E462E1" w:rsidP="00F93041">
            <w:r>
              <w:t>Review Code Reviews</w:t>
            </w:r>
          </w:p>
        </w:tc>
        <w:tc>
          <w:tcPr>
            <w:tcW w:w="2303" w:type="dxa"/>
          </w:tcPr>
          <w:p w:rsidR="00E462E1" w:rsidRDefault="00E462E1" w:rsidP="00F93041">
            <w:pPr>
              <w:rPr>
                <w:lang w:val="en-US"/>
              </w:rPr>
            </w:pPr>
            <w:r>
              <w:rPr>
                <w:lang w:val="en-US"/>
              </w:rPr>
              <w:t>CH</w:t>
            </w:r>
          </w:p>
        </w:tc>
      </w:tr>
      <w:tr w:rsidR="00E462E1" w:rsidRPr="00190B59"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10.06.2012</w:t>
            </w:r>
          </w:p>
        </w:tc>
        <w:tc>
          <w:tcPr>
            <w:tcW w:w="993" w:type="dxa"/>
          </w:tcPr>
          <w:p w:rsidR="00E462E1" w:rsidRDefault="00E462E1" w:rsidP="00F93041">
            <w:r>
              <w:t>1.24</w:t>
            </w:r>
          </w:p>
        </w:tc>
        <w:tc>
          <w:tcPr>
            <w:tcW w:w="4674" w:type="dxa"/>
          </w:tcPr>
          <w:p w:rsidR="00E462E1" w:rsidRDefault="00E462E1" w:rsidP="00F93041">
            <w:r>
              <w:t>Review und Korrekturen</w:t>
            </w:r>
          </w:p>
        </w:tc>
        <w:tc>
          <w:tcPr>
            <w:tcW w:w="2303" w:type="dxa"/>
          </w:tcPr>
          <w:p w:rsidR="00E462E1" w:rsidRDefault="00E462E1" w:rsidP="00F93041">
            <w:pPr>
              <w:rPr>
                <w:lang w:val="en-US"/>
              </w:rPr>
            </w:pPr>
            <w:r>
              <w:rPr>
                <w:lang w:val="en-US"/>
              </w:rPr>
              <w:t>LE</w:t>
            </w:r>
          </w:p>
        </w:tc>
      </w:tr>
      <w:tr w:rsidR="00E462E1" w:rsidRPr="00190B59"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11.06.2012</w:t>
            </w:r>
          </w:p>
        </w:tc>
        <w:tc>
          <w:tcPr>
            <w:tcW w:w="993" w:type="dxa"/>
          </w:tcPr>
          <w:p w:rsidR="00E462E1" w:rsidRDefault="00E462E1" w:rsidP="00F93041">
            <w:r>
              <w:t>1.25</w:t>
            </w:r>
          </w:p>
        </w:tc>
        <w:tc>
          <w:tcPr>
            <w:tcW w:w="4674" w:type="dxa"/>
          </w:tcPr>
          <w:p w:rsidR="00E462E1" w:rsidRDefault="00E462E1" w:rsidP="00F93041">
            <w:r>
              <w:t>Review Installationsanleitung</w:t>
            </w:r>
          </w:p>
        </w:tc>
        <w:tc>
          <w:tcPr>
            <w:tcW w:w="2303" w:type="dxa"/>
          </w:tcPr>
          <w:p w:rsidR="00E462E1" w:rsidRDefault="00E462E1" w:rsidP="00F93041">
            <w:pPr>
              <w:rPr>
                <w:lang w:val="en-US"/>
              </w:rPr>
            </w:pPr>
            <w:r>
              <w:rPr>
                <w:lang w:val="en-US"/>
              </w:rPr>
              <w:t>DT</w:t>
            </w:r>
          </w:p>
        </w:tc>
      </w:tr>
      <w:tr w:rsidR="00E462E1" w:rsidRPr="00190B59"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11.06.2012</w:t>
            </w:r>
          </w:p>
        </w:tc>
        <w:tc>
          <w:tcPr>
            <w:tcW w:w="993" w:type="dxa"/>
          </w:tcPr>
          <w:p w:rsidR="00E462E1" w:rsidRDefault="00E462E1" w:rsidP="00F93041">
            <w:r>
              <w:t>1.26</w:t>
            </w:r>
          </w:p>
        </w:tc>
        <w:tc>
          <w:tcPr>
            <w:tcW w:w="4674" w:type="dxa"/>
          </w:tcPr>
          <w:p w:rsidR="00E462E1" w:rsidRDefault="00E462E1" w:rsidP="00F93041">
            <w:r>
              <w:t>Code Statistik</w:t>
            </w:r>
          </w:p>
        </w:tc>
        <w:tc>
          <w:tcPr>
            <w:tcW w:w="2303" w:type="dxa"/>
          </w:tcPr>
          <w:p w:rsidR="00E462E1" w:rsidRDefault="00E462E1" w:rsidP="00F93041">
            <w:pPr>
              <w:rPr>
                <w:lang w:val="en-US"/>
              </w:rPr>
            </w:pPr>
            <w:r>
              <w:rPr>
                <w:lang w:val="en-US"/>
              </w:rPr>
              <w:t>CH</w:t>
            </w:r>
          </w:p>
        </w:tc>
      </w:tr>
      <w:tr w:rsidR="00E462E1" w:rsidRPr="00190B59"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12.06.2012</w:t>
            </w:r>
          </w:p>
        </w:tc>
        <w:tc>
          <w:tcPr>
            <w:tcW w:w="993" w:type="dxa"/>
          </w:tcPr>
          <w:p w:rsidR="00E462E1" w:rsidRDefault="00E462E1" w:rsidP="00F93041">
            <w:r>
              <w:t>1.27</w:t>
            </w:r>
          </w:p>
        </w:tc>
        <w:tc>
          <w:tcPr>
            <w:tcW w:w="4674" w:type="dxa"/>
          </w:tcPr>
          <w:p w:rsidR="00E462E1" w:rsidRDefault="00E462E1" w:rsidP="00F93041">
            <w:r>
              <w:t>Systemtests</w:t>
            </w:r>
          </w:p>
        </w:tc>
        <w:tc>
          <w:tcPr>
            <w:tcW w:w="2303" w:type="dxa"/>
          </w:tcPr>
          <w:p w:rsidR="00E462E1" w:rsidRDefault="00E462E1" w:rsidP="00F93041">
            <w:pPr>
              <w:rPr>
                <w:lang w:val="en-US"/>
              </w:rPr>
            </w:pPr>
            <w:r>
              <w:rPr>
                <w:lang w:val="en-US"/>
              </w:rPr>
              <w:t>CH</w:t>
            </w:r>
          </w:p>
        </w:tc>
      </w:tr>
      <w:tr w:rsidR="00E462E1" w:rsidRPr="00190B59"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12.06.2012</w:t>
            </w:r>
          </w:p>
        </w:tc>
        <w:tc>
          <w:tcPr>
            <w:tcW w:w="993" w:type="dxa"/>
          </w:tcPr>
          <w:p w:rsidR="00E462E1" w:rsidRDefault="00E462E1" w:rsidP="00F93041">
            <w:r>
              <w:t>1.28</w:t>
            </w:r>
          </w:p>
        </w:tc>
        <w:tc>
          <w:tcPr>
            <w:tcW w:w="4674" w:type="dxa"/>
          </w:tcPr>
          <w:p w:rsidR="00E462E1" w:rsidRDefault="00E462E1" w:rsidP="00F93041">
            <w:r>
              <w:t>Stabilitätstests</w:t>
            </w:r>
          </w:p>
        </w:tc>
        <w:tc>
          <w:tcPr>
            <w:tcW w:w="2303" w:type="dxa"/>
          </w:tcPr>
          <w:p w:rsidR="00E462E1" w:rsidRDefault="00E462E1" w:rsidP="00F93041">
            <w:pPr>
              <w:rPr>
                <w:lang w:val="en-US"/>
              </w:rPr>
            </w:pPr>
            <w:r>
              <w:rPr>
                <w:lang w:val="en-US"/>
              </w:rPr>
              <w:t>LE</w:t>
            </w:r>
          </w:p>
        </w:tc>
      </w:tr>
      <w:tr w:rsidR="00E462E1" w:rsidRPr="00190B59"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12.06.2012</w:t>
            </w:r>
          </w:p>
        </w:tc>
        <w:tc>
          <w:tcPr>
            <w:tcW w:w="993" w:type="dxa"/>
          </w:tcPr>
          <w:p w:rsidR="00E462E1" w:rsidRDefault="00E462E1" w:rsidP="00F93041">
            <w:r>
              <w:t>1.29</w:t>
            </w:r>
          </w:p>
        </w:tc>
        <w:tc>
          <w:tcPr>
            <w:tcW w:w="4674" w:type="dxa"/>
          </w:tcPr>
          <w:p w:rsidR="00E462E1" w:rsidRDefault="00E462E1" w:rsidP="00F93041">
            <w:r>
              <w:t>Review</w:t>
            </w:r>
          </w:p>
        </w:tc>
        <w:tc>
          <w:tcPr>
            <w:tcW w:w="2303" w:type="dxa"/>
          </w:tcPr>
          <w:p w:rsidR="00E462E1" w:rsidRDefault="00E462E1" w:rsidP="00F93041">
            <w:pPr>
              <w:rPr>
                <w:lang w:val="en-US"/>
              </w:rPr>
            </w:pPr>
            <w:r>
              <w:rPr>
                <w:lang w:val="en-US"/>
              </w:rPr>
              <w:t>DT</w:t>
            </w:r>
          </w:p>
        </w:tc>
      </w:tr>
      <w:tr w:rsidR="00E462E1" w:rsidRPr="00190B59"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14.06.2012</w:t>
            </w:r>
          </w:p>
        </w:tc>
        <w:tc>
          <w:tcPr>
            <w:tcW w:w="993" w:type="dxa"/>
          </w:tcPr>
          <w:p w:rsidR="00E462E1" w:rsidRDefault="00E462E1" w:rsidP="00F93041">
            <w:r>
              <w:t>1.30</w:t>
            </w:r>
          </w:p>
        </w:tc>
        <w:tc>
          <w:tcPr>
            <w:tcW w:w="4674" w:type="dxa"/>
          </w:tcPr>
          <w:p w:rsidR="00E462E1" w:rsidRDefault="00E462E1" w:rsidP="00F93041">
            <w:r>
              <w:t>Korrekturen</w:t>
            </w:r>
          </w:p>
        </w:tc>
        <w:tc>
          <w:tcPr>
            <w:tcW w:w="2303" w:type="dxa"/>
          </w:tcPr>
          <w:p w:rsidR="00E462E1" w:rsidRDefault="00E462E1" w:rsidP="00F93041">
            <w:pPr>
              <w:rPr>
                <w:lang w:val="en-US"/>
              </w:rPr>
            </w:pPr>
            <w:r>
              <w:rPr>
                <w:lang w:val="en-US"/>
              </w:rPr>
              <w:t>DT</w:t>
            </w:r>
          </w:p>
        </w:tc>
      </w:tr>
      <w:tr w:rsidR="00E462E1" w:rsidRPr="00190B59"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14.06.2012</w:t>
            </w:r>
          </w:p>
        </w:tc>
        <w:tc>
          <w:tcPr>
            <w:tcW w:w="993" w:type="dxa"/>
          </w:tcPr>
          <w:p w:rsidR="00E462E1" w:rsidRDefault="00E462E1" w:rsidP="00F93041">
            <w:r>
              <w:t>1.31</w:t>
            </w:r>
          </w:p>
        </w:tc>
        <w:tc>
          <w:tcPr>
            <w:tcW w:w="4674" w:type="dxa"/>
          </w:tcPr>
          <w:p w:rsidR="00E462E1" w:rsidRDefault="00E462E1" w:rsidP="00F93041">
            <w:r>
              <w:t>Korrekturen</w:t>
            </w:r>
          </w:p>
        </w:tc>
        <w:tc>
          <w:tcPr>
            <w:tcW w:w="2303" w:type="dxa"/>
          </w:tcPr>
          <w:p w:rsidR="00E462E1" w:rsidRDefault="00E462E1" w:rsidP="00F93041">
            <w:pPr>
              <w:rPr>
                <w:lang w:val="en-US"/>
              </w:rPr>
            </w:pPr>
            <w:r>
              <w:rPr>
                <w:lang w:val="en-US"/>
              </w:rPr>
              <w:t>CH</w:t>
            </w:r>
          </w:p>
        </w:tc>
      </w:tr>
    </w:tbl>
    <w:p w:rsidR="00E462E1" w:rsidRDefault="00E462E1" w:rsidP="00E462E1">
      <w:pPr>
        <w:rPr>
          <w:lang w:val="en-US"/>
        </w:rPr>
      </w:pPr>
    </w:p>
    <w:p w:rsidR="00E462E1" w:rsidRPr="00190B59" w:rsidRDefault="00E462E1" w:rsidP="00E462E1">
      <w:pPr>
        <w:rPr>
          <w:lang w:val="en-US"/>
        </w:rPr>
      </w:pPr>
      <w:r w:rsidRPr="00190B59">
        <w:rPr>
          <w:lang w:val="en-US"/>
        </w:rPr>
        <w:br w:type="page"/>
      </w:r>
    </w:p>
    <w:p w:rsidR="00E462E1" w:rsidRDefault="00E462E1" w:rsidP="00E462E1">
      <w:pPr>
        <w:pStyle w:val="Heading3"/>
      </w:pPr>
      <w:bookmarkStart w:id="721" w:name="_Ref327457868"/>
      <w:bookmarkStart w:id="722" w:name="_Ref327457870"/>
      <w:bookmarkStart w:id="723" w:name="_Ref327458295"/>
      <w:bookmarkStart w:id="724" w:name="_Ref327458297"/>
      <w:bookmarkStart w:id="725" w:name="_Toc327468993"/>
      <w:bookmarkStart w:id="726" w:name="_Toc327469010"/>
      <w:r>
        <w:lastRenderedPageBreak/>
        <w:t>Usability Tests</w:t>
      </w:r>
      <w:bookmarkEnd w:id="721"/>
      <w:bookmarkEnd w:id="722"/>
      <w:bookmarkEnd w:id="723"/>
      <w:bookmarkEnd w:id="724"/>
      <w:bookmarkEnd w:id="725"/>
      <w:bookmarkEnd w:id="726"/>
    </w:p>
    <w:p w:rsidR="00E462E1" w:rsidRDefault="00E462E1" w:rsidP="00E462E1">
      <w:pPr>
        <w:pStyle w:val="Heading4"/>
      </w:pPr>
      <w:bookmarkStart w:id="727" w:name="_Ref327379668"/>
      <w:bookmarkStart w:id="728" w:name="_Ref327379671"/>
      <w:bookmarkStart w:id="729" w:name="_Toc327469011"/>
      <w:r>
        <w:t>Test 1: Wizard of Oz</w:t>
      </w:r>
      <w:bookmarkEnd w:id="727"/>
      <w:bookmarkEnd w:id="728"/>
      <w:bookmarkEnd w:id="729"/>
    </w:p>
    <w:p w:rsidR="00E462E1" w:rsidRDefault="00E462E1" w:rsidP="00E462E1">
      <w:r>
        <w:t>Am 27. März 2012 wurde der Test (für die Erarbeitung siehe</w:t>
      </w:r>
      <w:r>
        <w:fldChar w:fldCharType="begin"/>
      </w:r>
      <w:r>
        <w:instrText xml:space="preserve"> REF _Ref327211537 \r \h </w:instrText>
      </w:r>
      <w:r>
        <w:fldChar w:fldCharType="separate"/>
      </w:r>
      <w:r w:rsidR="000E6CF3">
        <w:t>V.5.4.1</w:t>
      </w:r>
      <w:r>
        <w:fldChar w:fldCharType="end"/>
      </w:r>
      <w:r>
        <w:t xml:space="preserve"> </w:t>
      </w:r>
      <w:r>
        <w:fldChar w:fldCharType="begin"/>
      </w:r>
      <w:r>
        <w:instrText xml:space="preserve"> REF _Ref327211537 \h </w:instrText>
      </w:r>
      <w:r>
        <w:fldChar w:fldCharType="separate"/>
      </w:r>
      <w:r w:rsidR="000E6CF3">
        <w:t>Empirischer formativer Test zur Eruierung der Navigationsart</w:t>
      </w:r>
      <w:r>
        <w:fldChar w:fldCharType="end"/>
      </w:r>
      <w:r>
        <w:t>) durchgeführt. Bei diesem galt es das Konzept „Meine Hand ist die Maus“ zu bestätigen. Weiter sollte der Test sicherstellen, dass die Nutzer durch die Poster browsen und im Menu navigieren können.</w:t>
      </w:r>
      <w:r>
        <w:br/>
        <w:t xml:space="preserve">Um dies zu prüfen, wurde mithilfe einer WPF-Applikation ein Wizard of Oz - Experiment durchgeführt. </w:t>
      </w:r>
    </w:p>
    <w:p w:rsidR="00E462E1" w:rsidRDefault="00E462E1" w:rsidP="000E59F6">
      <w:pPr>
        <w:pStyle w:val="Bild"/>
      </w:pPr>
      <w:r>
        <w:rPr>
          <w:noProof/>
          <w:lang w:eastAsia="de-CH"/>
        </w:rPr>
        <w:drawing>
          <wp:inline distT="0" distB="0" distL="0" distR="0" wp14:anchorId="2C2068FD" wp14:editId="72686E99">
            <wp:extent cx="5760720" cy="4295140"/>
            <wp:effectExtent l="0" t="0" r="0"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7.03.12 - 4.jpg"/>
                    <pic:cNvPicPr/>
                  </pic:nvPicPr>
                  <pic:blipFill>
                    <a:blip r:embed="rId147">
                      <a:extLst>
                        <a:ext uri="{28A0092B-C50C-407E-A947-70E740481C1C}">
                          <a14:useLocalDpi xmlns:a14="http://schemas.microsoft.com/office/drawing/2010/main" val="0"/>
                        </a:ext>
                      </a:extLst>
                    </a:blip>
                    <a:stretch>
                      <a:fillRect/>
                    </a:stretch>
                  </pic:blipFill>
                  <pic:spPr>
                    <a:xfrm>
                      <a:off x="0" y="0"/>
                      <a:ext cx="5760720" cy="4295140"/>
                    </a:xfrm>
                    <a:prstGeom prst="rect">
                      <a:avLst/>
                    </a:prstGeom>
                  </pic:spPr>
                </pic:pic>
              </a:graphicData>
            </a:graphic>
          </wp:inline>
        </w:drawing>
      </w:r>
    </w:p>
    <w:p w:rsidR="00E462E1" w:rsidRDefault="00E462E1" w:rsidP="00E462E1">
      <w:pPr>
        <w:pStyle w:val="Caption"/>
      </w:pPr>
      <w:bookmarkStart w:id="730" w:name="_Toc327468096"/>
      <w:r>
        <w:t xml:space="preserve">Abbildung </w:t>
      </w:r>
      <w:fldSimple w:instr=" SEQ Abbildung \* ARABIC ">
        <w:r w:rsidR="000E6CF3">
          <w:rPr>
            <w:noProof/>
          </w:rPr>
          <w:t>94</w:t>
        </w:r>
      </w:fldSimple>
      <w:r>
        <w:t xml:space="preserve"> - Testdurchführung Wizard of Oz mit einem Proband</w:t>
      </w:r>
      <w:r>
        <w:rPr>
          <w:noProof/>
        </w:rPr>
        <w:t>en</w:t>
      </w:r>
      <w:bookmarkEnd w:id="730"/>
    </w:p>
    <w:p w:rsidR="00E462E1" w:rsidRDefault="00E462E1" w:rsidP="00E462E1">
      <w:r>
        <w:t xml:space="preserve">Der Test wurde mit sieben Personen durchgeführt, welche das nachfolgende Testszenario (siehe </w:t>
      </w:r>
      <w:r>
        <w:fldChar w:fldCharType="begin"/>
      </w:r>
      <w:r>
        <w:instrText xml:space="preserve"> REF _Ref320611798 \r \h </w:instrText>
      </w:r>
      <w:r>
        <w:fldChar w:fldCharType="separate"/>
      </w:r>
      <w:r w:rsidR="000E6CF3">
        <w:t>V.8.2.1.1</w:t>
      </w:r>
      <w:r>
        <w:fldChar w:fldCharType="end"/>
      </w:r>
      <w:r>
        <w:t xml:space="preserve"> </w:t>
      </w:r>
      <w:r>
        <w:fldChar w:fldCharType="begin"/>
      </w:r>
      <w:r>
        <w:instrText xml:space="preserve"> REF _Ref320611798 \h </w:instrText>
      </w:r>
      <w:r>
        <w:fldChar w:fldCharType="separate"/>
      </w:r>
      <w:r w:rsidR="000E6CF3">
        <w:t>Testszenario</w:t>
      </w:r>
      <w:r>
        <w:fldChar w:fldCharType="end"/>
      </w:r>
      <w:r>
        <w:t>) durchspielten. Die Testpersonen wurden gebeten, laut mitzudenken.</w:t>
      </w:r>
    </w:p>
    <w:p w:rsidR="00E462E1" w:rsidRDefault="00E462E1" w:rsidP="00E462E1">
      <w:r>
        <w:t xml:space="preserve">Eine genaue Beschreibung der Testapplikation findet sich im Unterkapitel </w:t>
      </w:r>
      <w:r>
        <w:fldChar w:fldCharType="begin"/>
      </w:r>
      <w:r>
        <w:instrText xml:space="preserve"> REF _Ref327459154 \r \h </w:instrText>
      </w:r>
      <w:r>
        <w:fldChar w:fldCharType="separate"/>
      </w:r>
      <w:r w:rsidR="000E6CF3">
        <w:t>V.5.4.1.3</w:t>
      </w:r>
      <w:r>
        <w:fldChar w:fldCharType="end"/>
      </w:r>
      <w:r>
        <w:t xml:space="preserve"> </w:t>
      </w:r>
      <w:r>
        <w:fldChar w:fldCharType="begin"/>
      </w:r>
      <w:r>
        <w:instrText xml:space="preserve"> REF _Ref327459156 \h </w:instrText>
      </w:r>
      <w:r>
        <w:fldChar w:fldCharType="separate"/>
      </w:r>
      <w:r w:rsidR="000E6CF3">
        <w:t>Umsetzung</w:t>
      </w:r>
      <w:r>
        <w:fldChar w:fldCharType="end"/>
      </w:r>
      <w:r>
        <w:t>.</w:t>
      </w:r>
    </w:p>
    <w:p w:rsidR="00E462E1" w:rsidRDefault="00E462E1" w:rsidP="00E462E1">
      <w:pPr>
        <w:pStyle w:val="Heading5"/>
      </w:pPr>
      <w:bookmarkStart w:id="731" w:name="_Ref320611798"/>
      <w:bookmarkStart w:id="732" w:name="_Toc320620802"/>
      <w:bookmarkStart w:id="733" w:name="_Toc327469012"/>
      <w:r>
        <w:t>Testszenario</w:t>
      </w:r>
      <w:bookmarkEnd w:id="731"/>
      <w:bookmarkEnd w:id="732"/>
      <w:bookmarkEnd w:id="733"/>
    </w:p>
    <w:p w:rsidR="00E462E1" w:rsidRDefault="00E462E1" w:rsidP="00E462E1">
      <w:r w:rsidRPr="00CC35CC">
        <w:t xml:space="preserve">Du </w:t>
      </w:r>
      <w:r>
        <w:t xml:space="preserve">bist Student/in an der HSR und </w:t>
      </w:r>
      <w:r w:rsidRPr="00CC35CC">
        <w:t>warst heute Morgen von 8 bis 10 Uhr in einer Vorlesung</w:t>
      </w:r>
      <w:r>
        <w:t>. Es ist nun Pause und du</w:t>
      </w:r>
      <w:r w:rsidRPr="00CC35CC">
        <w:t xml:space="preserve"> gehst gerade in die Mensa, um ein Brötchen zu kaufen. Dabei fällt </w:t>
      </w:r>
      <w:r>
        <w:t>dir die grosse Monitorwand im Eingangsbereich des Gebäudes 4</w:t>
      </w:r>
      <w:r w:rsidRPr="00CC35CC">
        <w:t xml:space="preserve"> auf. </w:t>
      </w:r>
      <w:r>
        <w:t>Du gehst auf die Wall</w:t>
      </w:r>
      <w:r w:rsidRPr="00CC35CC">
        <w:t xml:space="preserve"> zu</w:t>
      </w:r>
      <w:r>
        <w:t>.</w:t>
      </w:r>
      <w:bookmarkStart w:id="734" w:name="_Toc320620803"/>
    </w:p>
    <w:p w:rsidR="00E462E1" w:rsidRPr="00CC35CC" w:rsidRDefault="00E462E1" w:rsidP="00E462E1">
      <w:pPr>
        <w:pStyle w:val="Heading6"/>
      </w:pPr>
      <w:bookmarkStart w:id="735" w:name="_Toc327469013"/>
      <w:r>
        <w:t>Aufgabe</w:t>
      </w:r>
      <w:bookmarkEnd w:id="734"/>
      <w:bookmarkEnd w:id="735"/>
    </w:p>
    <w:p w:rsidR="00E462E1" w:rsidRPr="005F3CAC" w:rsidRDefault="00E462E1" w:rsidP="00E462E1">
      <w:r w:rsidRPr="00CC35CC">
        <w:t>Du stehst nun also vor der grossen Monitorwand (hier im Test ist das die Projektion des Beamers).</w:t>
      </w:r>
      <w:r>
        <w:t xml:space="preserve"> Du bist neugierig und möchtest herausfinden, was die Videowall alles für Funktionen bietet.</w:t>
      </w:r>
    </w:p>
    <w:p w:rsidR="00E462E1" w:rsidRDefault="00E462E1" w:rsidP="00E462E1">
      <w:bookmarkStart w:id="736" w:name="_Toc320620804"/>
      <w:r>
        <w:br w:type="page"/>
      </w:r>
    </w:p>
    <w:p w:rsidR="00E462E1" w:rsidRDefault="00E462E1" w:rsidP="00E462E1">
      <w:pPr>
        <w:pStyle w:val="Heading5"/>
      </w:pPr>
      <w:bookmarkStart w:id="737" w:name="_Toc327469014"/>
      <w:r>
        <w:lastRenderedPageBreak/>
        <w:t>Resultat</w:t>
      </w:r>
      <w:bookmarkEnd w:id="736"/>
      <w:r>
        <w:t xml:space="preserve"> &amp; Fazit</w:t>
      </w:r>
      <w:bookmarkEnd w:id="737"/>
    </w:p>
    <w:p w:rsidR="00E462E1" w:rsidRDefault="00E462E1" w:rsidP="00E462E1">
      <w:r>
        <w:t>Alle Testpersonen konnten die im Testszenario gestellte Aufgabe ohne grosse Probleme lösen. Die Beobachtungen und Notizen, welche während der Durchführung des Tests gemacht wurden, sind in der nachfolgenden Tabelle zusammengefasst, die während des Tests gemachten Notiz</w:t>
      </w:r>
      <w:r w:rsidR="007F362F">
        <w:t>en befinden sich im Anhang (</w:t>
      </w:r>
      <w:r w:rsidR="007F362F">
        <w:fldChar w:fldCharType="begin"/>
      </w:r>
      <w:r w:rsidR="007F362F">
        <w:instrText xml:space="preserve"> REF _Ref327461240 \r \h </w:instrText>
      </w:r>
      <w:r w:rsidR="007F362F">
        <w:fldChar w:fldCharType="separate"/>
      </w:r>
      <w:r w:rsidR="000E6CF3">
        <w:t>VIII</w:t>
      </w:r>
      <w:r w:rsidR="007F362F">
        <w:fldChar w:fldCharType="end"/>
      </w:r>
      <w:r w:rsidR="007F362F">
        <w:t xml:space="preserve"> </w:t>
      </w:r>
      <w:r w:rsidR="007F362F">
        <w:fldChar w:fldCharType="begin"/>
      </w:r>
      <w:r w:rsidR="007F362F">
        <w:instrText xml:space="preserve"> REF _Ref327461240 \h </w:instrText>
      </w:r>
      <w:r w:rsidR="007F362F">
        <w:fldChar w:fldCharType="separate"/>
      </w:r>
      <w:r w:rsidR="000E6CF3">
        <w:t>Anhang</w:t>
      </w:r>
      <w:r w:rsidR="007F362F">
        <w:fldChar w:fldCharType="end"/>
      </w:r>
      <w:r>
        <w:t>).</w:t>
      </w:r>
    </w:p>
    <w:tbl>
      <w:tblPr>
        <w:tblStyle w:val="MediumShading1-Accent1"/>
        <w:tblW w:w="0" w:type="auto"/>
        <w:tblLook w:val="0480" w:firstRow="0" w:lastRow="0" w:firstColumn="1" w:lastColumn="0" w:noHBand="0" w:noVBand="1"/>
      </w:tblPr>
      <w:tblGrid>
        <w:gridCol w:w="3369"/>
        <w:gridCol w:w="1984"/>
        <w:gridCol w:w="1985"/>
        <w:gridCol w:w="1874"/>
      </w:tblGrid>
      <w:tr w:rsidR="00E462E1" w:rsidRPr="006B487E" w:rsidTr="00F93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rsidR="00E462E1" w:rsidRPr="006B487E" w:rsidRDefault="00E462E1" w:rsidP="00F93041">
            <w:r w:rsidRPr="006B487E">
              <w:t>Testperson kam insgesamt ... zurecht.</w:t>
            </w:r>
          </w:p>
        </w:tc>
        <w:tc>
          <w:tcPr>
            <w:tcW w:w="1984" w:type="dxa"/>
          </w:tcPr>
          <w:p w:rsidR="00E462E1" w:rsidRPr="006B487E" w:rsidRDefault="00E462E1" w:rsidP="00F93041">
            <w:pPr>
              <w:cnfStyle w:val="000000100000" w:firstRow="0" w:lastRow="0" w:firstColumn="0" w:lastColumn="0" w:oddVBand="0" w:evenVBand="0" w:oddHBand="1" w:evenHBand="0" w:firstRowFirstColumn="0" w:firstRowLastColumn="0" w:lastRowFirstColumn="0" w:lastRowLastColumn="0"/>
            </w:pPr>
            <w:r w:rsidRPr="006B487E">
              <w:t>3 x sehr gut</w:t>
            </w:r>
          </w:p>
        </w:tc>
        <w:tc>
          <w:tcPr>
            <w:tcW w:w="1985" w:type="dxa"/>
          </w:tcPr>
          <w:p w:rsidR="00E462E1" w:rsidRPr="006B487E" w:rsidRDefault="00E462E1" w:rsidP="00F93041">
            <w:pPr>
              <w:cnfStyle w:val="000000100000" w:firstRow="0" w:lastRow="0" w:firstColumn="0" w:lastColumn="0" w:oddVBand="0" w:evenVBand="0" w:oddHBand="1" w:evenHBand="0" w:firstRowFirstColumn="0" w:firstRowLastColumn="0" w:lastRowFirstColumn="0" w:lastRowLastColumn="0"/>
            </w:pPr>
            <w:r w:rsidRPr="006B487E">
              <w:t>4 x gut</w:t>
            </w:r>
          </w:p>
        </w:tc>
        <w:tc>
          <w:tcPr>
            <w:tcW w:w="1874" w:type="dxa"/>
          </w:tcPr>
          <w:p w:rsidR="00E462E1" w:rsidRPr="006B487E" w:rsidRDefault="00E462E1" w:rsidP="00F93041">
            <w:pPr>
              <w:cnfStyle w:val="000000100000" w:firstRow="0" w:lastRow="0" w:firstColumn="0" w:lastColumn="0" w:oddVBand="0" w:evenVBand="0" w:oddHBand="1" w:evenHBand="0" w:firstRowFirstColumn="0" w:firstRowLastColumn="0" w:lastRowFirstColumn="0" w:lastRowLastColumn="0"/>
            </w:pPr>
          </w:p>
        </w:tc>
      </w:tr>
      <w:tr w:rsidR="00E462E1" w:rsidRPr="006B487E" w:rsidTr="00F9304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rsidR="00E462E1" w:rsidRPr="006B487E" w:rsidRDefault="00E462E1" w:rsidP="00F93041">
            <w:r w:rsidRPr="006B487E">
              <w:t>Testperson hatte Schwierigkeiten bei der Bearbeitung der Aufgabe.</w:t>
            </w:r>
          </w:p>
        </w:tc>
        <w:tc>
          <w:tcPr>
            <w:tcW w:w="1984" w:type="dxa"/>
          </w:tcPr>
          <w:p w:rsidR="00E462E1" w:rsidRPr="006B487E" w:rsidRDefault="00E462E1" w:rsidP="00F93041">
            <w:pPr>
              <w:cnfStyle w:val="000000010000" w:firstRow="0" w:lastRow="0" w:firstColumn="0" w:lastColumn="0" w:oddVBand="0" w:evenVBand="0" w:oddHBand="0" w:evenHBand="1" w:firstRowFirstColumn="0" w:firstRowLastColumn="0" w:lastRowFirstColumn="0" w:lastRowLastColumn="0"/>
            </w:pPr>
            <w:r w:rsidRPr="006B487E">
              <w:t>7 x gar nicht</w:t>
            </w:r>
          </w:p>
        </w:tc>
        <w:tc>
          <w:tcPr>
            <w:tcW w:w="1985" w:type="dxa"/>
          </w:tcPr>
          <w:p w:rsidR="00E462E1" w:rsidRPr="006B487E" w:rsidRDefault="00E462E1" w:rsidP="00F93041">
            <w:pPr>
              <w:cnfStyle w:val="000000010000" w:firstRow="0" w:lastRow="0" w:firstColumn="0" w:lastColumn="0" w:oddVBand="0" w:evenVBand="0" w:oddHBand="0" w:evenHBand="1" w:firstRowFirstColumn="0" w:firstRowLastColumn="0" w:lastRowFirstColumn="0" w:lastRowLastColumn="0"/>
            </w:pPr>
          </w:p>
        </w:tc>
        <w:tc>
          <w:tcPr>
            <w:tcW w:w="1874" w:type="dxa"/>
          </w:tcPr>
          <w:p w:rsidR="00E462E1" w:rsidRPr="006B487E" w:rsidRDefault="00E462E1" w:rsidP="00F93041">
            <w:pPr>
              <w:cnfStyle w:val="000000010000" w:firstRow="0" w:lastRow="0" w:firstColumn="0" w:lastColumn="0" w:oddVBand="0" w:evenVBand="0" w:oddHBand="0" w:evenHBand="1" w:firstRowFirstColumn="0" w:firstRowLastColumn="0" w:lastRowFirstColumn="0" w:lastRowLastColumn="0"/>
            </w:pPr>
          </w:p>
        </w:tc>
      </w:tr>
      <w:tr w:rsidR="00E462E1" w:rsidRPr="006B487E" w:rsidTr="00F93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rsidR="00E462E1" w:rsidRPr="006B487E" w:rsidRDefault="00E462E1" w:rsidP="00F93041">
            <w:pPr>
              <w:rPr>
                <w:rFonts w:ascii="Calibri" w:hAnsi="Calibri" w:cs="Calibri"/>
                <w:color w:val="000000"/>
              </w:rPr>
            </w:pPr>
            <w:r w:rsidRPr="006B487E">
              <w:rPr>
                <w:rFonts w:ascii="Calibri" w:hAnsi="Calibri" w:cs="Calibri"/>
                <w:color w:val="000000"/>
              </w:rPr>
              <w:t>Testperson zögerte bei der Bearbeitung der Aufgabe</w:t>
            </w:r>
            <w:r>
              <w:rPr>
                <w:rFonts w:ascii="Calibri" w:hAnsi="Calibri" w:cs="Calibri"/>
                <w:color w:val="000000"/>
              </w:rPr>
              <w:t>.</w:t>
            </w:r>
          </w:p>
        </w:tc>
        <w:tc>
          <w:tcPr>
            <w:tcW w:w="1984" w:type="dxa"/>
          </w:tcPr>
          <w:p w:rsidR="00E462E1" w:rsidRPr="006B487E" w:rsidRDefault="00E462E1" w:rsidP="00F93041">
            <w:pPr>
              <w:cnfStyle w:val="000000100000" w:firstRow="0" w:lastRow="0" w:firstColumn="0" w:lastColumn="0" w:oddVBand="0" w:evenVBand="0" w:oddHBand="1" w:evenHBand="0" w:firstRowFirstColumn="0" w:firstRowLastColumn="0" w:lastRowFirstColumn="0" w:lastRowLastColumn="0"/>
            </w:pPr>
            <w:r>
              <w:t xml:space="preserve">5 x gar nicht </w:t>
            </w:r>
          </w:p>
        </w:tc>
        <w:tc>
          <w:tcPr>
            <w:tcW w:w="1985" w:type="dxa"/>
          </w:tcPr>
          <w:p w:rsidR="00E462E1" w:rsidRPr="006B487E" w:rsidRDefault="00E462E1" w:rsidP="00F93041">
            <w:pPr>
              <w:cnfStyle w:val="000000100000" w:firstRow="0" w:lastRow="0" w:firstColumn="0" w:lastColumn="0" w:oddVBand="0" w:evenVBand="0" w:oddHBand="1" w:evenHBand="0" w:firstRowFirstColumn="0" w:firstRowLastColumn="0" w:lastRowFirstColumn="0" w:lastRowLastColumn="0"/>
            </w:pPr>
            <w:r>
              <w:t>1 x mittelmässig</w:t>
            </w:r>
          </w:p>
        </w:tc>
        <w:tc>
          <w:tcPr>
            <w:tcW w:w="1874" w:type="dxa"/>
          </w:tcPr>
          <w:p w:rsidR="00E462E1" w:rsidRPr="006B487E" w:rsidRDefault="00E462E1" w:rsidP="00F93041">
            <w:pPr>
              <w:cnfStyle w:val="000000100000" w:firstRow="0" w:lastRow="0" w:firstColumn="0" w:lastColumn="0" w:oddVBand="0" w:evenVBand="0" w:oddHBand="1" w:evenHBand="0" w:firstRowFirstColumn="0" w:firstRowLastColumn="0" w:lastRowFirstColumn="0" w:lastRowLastColumn="0"/>
            </w:pPr>
            <w:r>
              <w:t>1 x ziemlich</w:t>
            </w:r>
          </w:p>
        </w:tc>
      </w:tr>
      <w:tr w:rsidR="00E462E1" w:rsidRPr="006B487E" w:rsidTr="00F9304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rsidR="00E462E1" w:rsidRPr="006B487E" w:rsidRDefault="00E462E1" w:rsidP="00F93041">
            <w:pPr>
              <w:rPr>
                <w:rFonts w:ascii="Calibri" w:hAnsi="Calibri" w:cs="Calibri"/>
                <w:b w:val="0"/>
                <w:bCs w:val="0"/>
                <w:color w:val="000000"/>
              </w:rPr>
            </w:pPr>
            <w:r w:rsidRPr="006B487E">
              <w:rPr>
                <w:rFonts w:ascii="Calibri" w:hAnsi="Calibri" w:cs="Calibri"/>
                <w:color w:val="000000"/>
              </w:rPr>
              <w:t>Testperson war langsam bei der Bearbeitung der Aufgabe</w:t>
            </w:r>
            <w:r>
              <w:rPr>
                <w:rFonts w:ascii="Calibri" w:hAnsi="Calibri" w:cs="Calibri"/>
                <w:color w:val="000000"/>
              </w:rPr>
              <w:t>.</w:t>
            </w:r>
          </w:p>
        </w:tc>
        <w:tc>
          <w:tcPr>
            <w:tcW w:w="1984" w:type="dxa"/>
          </w:tcPr>
          <w:p w:rsidR="00E462E1" w:rsidRPr="006B487E" w:rsidRDefault="00E462E1" w:rsidP="00F93041">
            <w:pPr>
              <w:cnfStyle w:val="000000010000" w:firstRow="0" w:lastRow="0" w:firstColumn="0" w:lastColumn="0" w:oddVBand="0" w:evenVBand="0" w:oddHBand="0" w:evenHBand="1" w:firstRowFirstColumn="0" w:firstRowLastColumn="0" w:lastRowFirstColumn="0" w:lastRowLastColumn="0"/>
            </w:pPr>
            <w:r>
              <w:t xml:space="preserve">6 x gar nicht </w:t>
            </w:r>
          </w:p>
        </w:tc>
        <w:tc>
          <w:tcPr>
            <w:tcW w:w="1985" w:type="dxa"/>
          </w:tcPr>
          <w:p w:rsidR="00E462E1" w:rsidRPr="006B487E" w:rsidRDefault="00E462E1" w:rsidP="00F93041">
            <w:pPr>
              <w:cnfStyle w:val="000000010000" w:firstRow="0" w:lastRow="0" w:firstColumn="0" w:lastColumn="0" w:oddVBand="0" w:evenVBand="0" w:oddHBand="0" w:evenHBand="1" w:firstRowFirstColumn="0" w:firstRowLastColumn="0" w:lastRowFirstColumn="0" w:lastRowLastColumn="0"/>
            </w:pPr>
            <w:r>
              <w:t>1 x kaum</w:t>
            </w:r>
          </w:p>
        </w:tc>
        <w:tc>
          <w:tcPr>
            <w:tcW w:w="1874" w:type="dxa"/>
          </w:tcPr>
          <w:p w:rsidR="00E462E1" w:rsidRPr="006B487E" w:rsidRDefault="00E462E1" w:rsidP="00F93041">
            <w:pPr>
              <w:cnfStyle w:val="000000010000" w:firstRow="0" w:lastRow="0" w:firstColumn="0" w:lastColumn="0" w:oddVBand="0" w:evenVBand="0" w:oddHBand="0" w:evenHBand="1" w:firstRowFirstColumn="0" w:firstRowLastColumn="0" w:lastRowFirstColumn="0" w:lastRowLastColumn="0"/>
            </w:pPr>
          </w:p>
        </w:tc>
      </w:tr>
      <w:tr w:rsidR="00E462E1" w:rsidRPr="006B487E" w:rsidTr="00F93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rsidR="00E462E1" w:rsidRPr="006B487E" w:rsidRDefault="00E462E1" w:rsidP="00F93041">
            <w:pPr>
              <w:rPr>
                <w:rFonts w:ascii="Calibri" w:hAnsi="Calibri" w:cs="Calibri"/>
                <w:color w:val="000000"/>
              </w:rPr>
            </w:pPr>
            <w:r>
              <w:rPr>
                <w:rFonts w:ascii="Calibri" w:hAnsi="Calibri" w:cs="Calibri"/>
                <w:color w:val="000000"/>
              </w:rPr>
              <w:t>Testperson p</w:t>
            </w:r>
            <w:r w:rsidRPr="006B487E">
              <w:rPr>
                <w:rFonts w:ascii="Calibri" w:hAnsi="Calibri" w:cs="Calibri"/>
                <w:color w:val="000000"/>
              </w:rPr>
              <w:t>ositionierte sich von Anfang an korrekt</w:t>
            </w:r>
            <w:r>
              <w:rPr>
                <w:rFonts w:ascii="Calibri" w:hAnsi="Calibri" w:cs="Calibri"/>
                <w:color w:val="000000"/>
              </w:rPr>
              <w:t>.</w:t>
            </w:r>
          </w:p>
        </w:tc>
        <w:tc>
          <w:tcPr>
            <w:tcW w:w="5843" w:type="dxa"/>
            <w:gridSpan w:val="3"/>
          </w:tcPr>
          <w:p w:rsidR="00E462E1" w:rsidRPr="006B487E" w:rsidRDefault="00E462E1" w:rsidP="00F93041">
            <w:pPr>
              <w:cnfStyle w:val="000000100000" w:firstRow="0" w:lastRow="0" w:firstColumn="0" w:lastColumn="0" w:oddVBand="0" w:evenVBand="0" w:oddHBand="1" w:evenHBand="0" w:firstRowFirstColumn="0" w:firstRowLastColumn="0" w:lastRowFirstColumn="0" w:lastRowLastColumn="0"/>
            </w:pPr>
            <w:r>
              <w:t>Sechs von sieben Testpersonen positionierten sich von Anfang an mit dem richtigen Abstand zur Wand und dem Kinect.</w:t>
            </w:r>
          </w:p>
        </w:tc>
      </w:tr>
      <w:tr w:rsidR="00E462E1" w:rsidRPr="006B487E" w:rsidTr="00F9304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rsidR="00E462E1" w:rsidRPr="006B487E" w:rsidRDefault="00E462E1" w:rsidP="00F93041">
            <w:pPr>
              <w:rPr>
                <w:rFonts w:ascii="Calibri" w:hAnsi="Calibri" w:cs="Calibri"/>
                <w:color w:val="000000"/>
              </w:rPr>
            </w:pPr>
            <w:r>
              <w:rPr>
                <w:rFonts w:ascii="Calibri" w:hAnsi="Calibri" w:cs="Calibri"/>
                <w:color w:val="000000"/>
              </w:rPr>
              <w:t>Testperson m</w:t>
            </w:r>
            <w:r w:rsidRPr="006B487E">
              <w:rPr>
                <w:rFonts w:ascii="Calibri" w:hAnsi="Calibri" w:cs="Calibri"/>
                <w:color w:val="000000"/>
              </w:rPr>
              <w:t xml:space="preserve">erkte </w:t>
            </w:r>
            <w:r>
              <w:rPr>
                <w:rFonts w:ascii="Calibri" w:hAnsi="Calibri" w:cs="Calibri"/>
                <w:color w:val="000000"/>
              </w:rPr>
              <w:t>...</w:t>
            </w:r>
            <w:r w:rsidRPr="006B487E">
              <w:rPr>
                <w:rFonts w:ascii="Calibri" w:hAnsi="Calibri" w:cs="Calibri"/>
                <w:color w:val="000000"/>
              </w:rPr>
              <w:t xml:space="preserve">, dass das Skelett </w:t>
            </w:r>
            <w:r>
              <w:rPr>
                <w:rFonts w:ascii="Calibri" w:hAnsi="Calibri" w:cs="Calibri"/>
                <w:color w:val="000000"/>
              </w:rPr>
              <w:t>ihre</w:t>
            </w:r>
            <w:r w:rsidRPr="006B487E">
              <w:rPr>
                <w:rFonts w:ascii="Calibri" w:hAnsi="Calibri" w:cs="Calibri"/>
                <w:color w:val="000000"/>
              </w:rPr>
              <w:t xml:space="preserve"> Bewegungen imitiert</w:t>
            </w:r>
            <w:r>
              <w:rPr>
                <w:rFonts w:ascii="Calibri" w:hAnsi="Calibri" w:cs="Calibri"/>
                <w:color w:val="000000"/>
              </w:rPr>
              <w:t>.</w:t>
            </w:r>
          </w:p>
        </w:tc>
        <w:tc>
          <w:tcPr>
            <w:tcW w:w="1984" w:type="dxa"/>
          </w:tcPr>
          <w:p w:rsidR="00E462E1" w:rsidRPr="006B487E" w:rsidRDefault="00E462E1" w:rsidP="00F93041">
            <w:pPr>
              <w:cnfStyle w:val="000000010000" w:firstRow="0" w:lastRow="0" w:firstColumn="0" w:lastColumn="0" w:oddVBand="0" w:evenVBand="0" w:oddHBand="0" w:evenHBand="1" w:firstRowFirstColumn="0" w:firstRowLastColumn="0" w:lastRowFirstColumn="0" w:lastRowLastColumn="0"/>
            </w:pPr>
            <w:r>
              <w:t>5 x ausserordentlich schnell</w:t>
            </w:r>
          </w:p>
        </w:tc>
        <w:tc>
          <w:tcPr>
            <w:tcW w:w="1985" w:type="dxa"/>
          </w:tcPr>
          <w:p w:rsidR="00E462E1" w:rsidRPr="006B487E" w:rsidRDefault="00E462E1" w:rsidP="00F93041">
            <w:pPr>
              <w:cnfStyle w:val="000000010000" w:firstRow="0" w:lastRow="0" w:firstColumn="0" w:lastColumn="0" w:oddVBand="0" w:evenVBand="0" w:oddHBand="0" w:evenHBand="1" w:firstRowFirstColumn="0" w:firstRowLastColumn="0" w:lastRowFirstColumn="0" w:lastRowLastColumn="0"/>
            </w:pPr>
            <w:r>
              <w:t>1 x ziemlich schnell</w:t>
            </w:r>
          </w:p>
        </w:tc>
        <w:tc>
          <w:tcPr>
            <w:tcW w:w="1874" w:type="dxa"/>
          </w:tcPr>
          <w:p w:rsidR="00E462E1" w:rsidRPr="006B487E" w:rsidRDefault="00E462E1" w:rsidP="00F93041">
            <w:pPr>
              <w:keepNext/>
              <w:cnfStyle w:val="000000010000" w:firstRow="0" w:lastRow="0" w:firstColumn="0" w:lastColumn="0" w:oddVBand="0" w:evenVBand="0" w:oddHBand="0" w:evenHBand="1" w:firstRowFirstColumn="0" w:firstRowLastColumn="0" w:lastRowFirstColumn="0" w:lastRowLastColumn="0"/>
            </w:pPr>
            <w:r>
              <w:t>1 x fast bis zum Schluss nicht</w:t>
            </w:r>
          </w:p>
        </w:tc>
      </w:tr>
    </w:tbl>
    <w:p w:rsidR="00E462E1" w:rsidRDefault="00E462E1" w:rsidP="00E462E1">
      <w:pPr>
        <w:pStyle w:val="Caption"/>
      </w:pPr>
      <w:bookmarkStart w:id="738" w:name="_Toc327468171"/>
      <w:r>
        <w:t xml:space="preserve">Tabelle </w:t>
      </w:r>
      <w:fldSimple w:instr=" SEQ Tabelle \* ARABIC ">
        <w:r w:rsidR="000E6CF3">
          <w:rPr>
            <w:noProof/>
          </w:rPr>
          <w:t>20</w:t>
        </w:r>
      </w:fldSimple>
      <w:r>
        <w:t xml:space="preserve"> - Zusammenfassung Resultat empirischer formativer Test</w:t>
      </w:r>
      <w:bookmarkEnd w:id="738"/>
    </w:p>
    <w:p w:rsidR="00E462E1" w:rsidRDefault="00E462E1" w:rsidP="00E462E1">
      <w:r>
        <w:t xml:space="preserve">Weitere Beobachtungen: </w:t>
      </w:r>
    </w:p>
    <w:p w:rsidR="00E462E1" w:rsidRDefault="00E462E1" w:rsidP="00FC1D38">
      <w:pPr>
        <w:pStyle w:val="ListParagraph"/>
        <w:numPr>
          <w:ilvl w:val="0"/>
          <w:numId w:val="20"/>
        </w:numPr>
      </w:pPr>
      <w:r>
        <w:t>Vier Testpersonen wollten die Schaltfläche (Pfeil oder Menu-Button) mit einer Vorwärtsbewegung der Hand oder durch das Machen einer Faust betätigen.</w:t>
      </w:r>
    </w:p>
    <w:p w:rsidR="00E462E1" w:rsidRDefault="00E462E1" w:rsidP="00FC1D38">
      <w:pPr>
        <w:pStyle w:val="ListParagraph"/>
        <w:numPr>
          <w:ilvl w:val="0"/>
          <w:numId w:val="20"/>
        </w:numPr>
      </w:pPr>
      <w:r>
        <w:t>Vier Testpersonen hätten gerne das Poster mit einer Zoom-Geste vergrössert.</w:t>
      </w:r>
    </w:p>
    <w:p w:rsidR="00E462E1" w:rsidRDefault="00E462E1" w:rsidP="00FC1D38">
      <w:pPr>
        <w:pStyle w:val="ListParagraph"/>
        <w:numPr>
          <w:ilvl w:val="0"/>
          <w:numId w:val="20"/>
        </w:numPr>
      </w:pPr>
      <w:r>
        <w:t>Vier Testpersonen wollten die Bilder auf den Postern oder das Poster insgesamt anklicken.</w:t>
      </w:r>
    </w:p>
    <w:p w:rsidR="00E462E1" w:rsidRDefault="00E462E1" w:rsidP="00FC1D38">
      <w:pPr>
        <w:pStyle w:val="ListParagraph"/>
        <w:numPr>
          <w:ilvl w:val="0"/>
          <w:numId w:val="20"/>
        </w:numPr>
      </w:pPr>
      <w:r>
        <w:t>Zwei Testpersonen wollten auch mit der linken Hand steuern.</w:t>
      </w:r>
    </w:p>
    <w:p w:rsidR="00E462E1" w:rsidRDefault="00E462E1" w:rsidP="00FC1D38">
      <w:pPr>
        <w:pStyle w:val="ListParagraph"/>
        <w:numPr>
          <w:ilvl w:val="0"/>
          <w:numId w:val="20"/>
        </w:numPr>
      </w:pPr>
      <w:r>
        <w:t>Zwei Testpersonen wollten mit einer Wisch-Geste zum nächsten Poster übergehen.</w:t>
      </w:r>
    </w:p>
    <w:p w:rsidR="00E462E1" w:rsidRDefault="00E462E1" w:rsidP="00E462E1">
      <w:r>
        <w:t>Weiter merkten die Testpersonen an, dass:</w:t>
      </w:r>
    </w:p>
    <w:p w:rsidR="00E462E1" w:rsidRDefault="00E462E1" w:rsidP="00FC1D38">
      <w:pPr>
        <w:pStyle w:val="ListParagraph"/>
        <w:numPr>
          <w:ilvl w:val="0"/>
          <w:numId w:val="21"/>
        </w:numPr>
      </w:pPr>
      <w:r>
        <w:t xml:space="preserve">Sie </w:t>
      </w:r>
      <w:r w:rsidRPr="008A3A61">
        <w:t>sich auch vorstellen</w:t>
      </w:r>
      <w:r>
        <w:t xml:space="preserve"> kann</w:t>
      </w:r>
      <w:r w:rsidRPr="008A3A61">
        <w:t>, dass das Poster grös</w:t>
      </w:r>
      <w:r>
        <w:t>ser wird, wenn er näher zur Wall</w:t>
      </w:r>
      <w:r w:rsidRPr="008A3A61">
        <w:t xml:space="preserve"> geht.</w:t>
      </w:r>
      <w:r w:rsidRPr="008A3A61">
        <w:tab/>
      </w:r>
    </w:p>
    <w:p w:rsidR="00E462E1" w:rsidRDefault="00E462E1" w:rsidP="00FC1D38">
      <w:pPr>
        <w:pStyle w:val="ListParagraph"/>
        <w:numPr>
          <w:ilvl w:val="0"/>
          <w:numId w:val="21"/>
        </w:numPr>
      </w:pPr>
      <w:r>
        <w:t xml:space="preserve">Sie </w:t>
      </w:r>
      <w:r w:rsidRPr="008A3A61">
        <w:t>sich vorstellen</w:t>
      </w:r>
      <w:r>
        <w:t xml:space="preserve"> kann</w:t>
      </w:r>
      <w:r w:rsidRPr="008A3A61">
        <w:t xml:space="preserve"> auch mit </w:t>
      </w:r>
      <w:r>
        <w:t xml:space="preserve">einem </w:t>
      </w:r>
      <w:r w:rsidRPr="008A3A61">
        <w:t xml:space="preserve">Doppelklick oder über </w:t>
      </w:r>
      <w:r>
        <w:t xml:space="preserve">eine </w:t>
      </w:r>
      <w:r w:rsidRPr="008A3A61">
        <w:t xml:space="preserve">Zoomleiste (Slider) zu zoomen. </w:t>
      </w:r>
    </w:p>
    <w:p w:rsidR="00E462E1" w:rsidRDefault="00E462E1" w:rsidP="00E462E1">
      <w:r>
        <w:t>Bei diesem Test wurde die Applikation nicht mit mehr als sieben Personen geprüft, weil die Resultate so deutlich waren, dass eine statistische Analyse nicht für nötig befunden wurde.</w:t>
      </w:r>
    </w:p>
    <w:p w:rsidR="00E462E1" w:rsidRDefault="00E462E1" w:rsidP="00E462E1">
      <w:r>
        <w:t>Das Fazit des Tests ist, dass das Konzept „Meine Hand ist die Maus“ bestätigt werden konnte. Es zeigte sich, dass die Steuerung intuitiv und eine Hilfestellung daher überflüssig ist. Der Test zeigte auch, dass sich ein Grossteil der Testpersonen auch ohne Markierungen am Boden mit dem optimalen Abstand zum Sensor vor der Projektion positionierte. Zusätzlich konnte auch das GUI verifiziert werden. Für die Testpersonen war sehr schnell klar, für was die Pfeile und das Menu verwendet werden können.</w:t>
      </w:r>
    </w:p>
    <w:p w:rsidR="00E462E1" w:rsidRPr="00624108" w:rsidRDefault="00E462E1" w:rsidP="00E462E1">
      <w:r>
        <w:t xml:space="preserve">Aufgrund dieses Resultats wird die Applikation so weiterentwickelt, dass die Videowall nicht mit Gesten sondern nur mit der Hand gesteuert </w:t>
      </w:r>
      <w:proofErr w:type="gramStart"/>
      <w:r>
        <w:t>wird</w:t>
      </w:r>
      <w:proofErr w:type="gramEnd"/>
      <w:r>
        <w:t>. Weiter wurde bestimmt, dass nur eine Person gleichzeitig die Videowall steuern kann. Die Person, welche näher am Sensor steht, übernimmt die Steuerung. Das Skelett, welches angezeigt wird, ist immer das des aktiven Benutzers.</w:t>
      </w:r>
    </w:p>
    <w:p w:rsidR="00E462E1" w:rsidRDefault="00E462E1" w:rsidP="00E462E1">
      <w:pPr>
        <w:pStyle w:val="Heading4"/>
      </w:pPr>
      <w:bookmarkStart w:id="739" w:name="_Ref325109769"/>
      <w:bookmarkStart w:id="740" w:name="_Toc327469015"/>
      <w:r>
        <w:t>Test 2: Reaktion der Nutzer</w:t>
      </w:r>
      <w:bookmarkEnd w:id="739"/>
      <w:bookmarkEnd w:id="740"/>
    </w:p>
    <w:p w:rsidR="00E462E1" w:rsidRDefault="00E462E1" w:rsidP="00E462E1">
      <w:r>
        <w:t>Nachdem die gewünschte Steuerung der Wall über die Hand implementiert wurde, entschied sich das Team dazu, deren Eignung am 20.04.2012 nochmals zu testen. Zudem sollte beobachtet werden, wie Passanten im Verwaltungsgebäude auf die Videowall reagieren.</w:t>
      </w:r>
    </w:p>
    <w:p w:rsidR="00E462E1" w:rsidRDefault="00E462E1" w:rsidP="00E462E1">
      <w:r>
        <w:t xml:space="preserve">Der Test wurde im Eingangsbereich des Gebäudes 4 aufgestellt. Da sich an der Wand, an welcher die Videowall installiert werden soll, zurzeit noch ein Infostand befindet, wurde die gegenüberliegende Wand genutzt. Um die Videowall mit einfachen Mitteln nachstellen zu können, wurde ein Kurzdistanzbeamer verwendet, welcher die Applikation, welche von einem Laptop aus gestartet wurde, an die Wand projizierte. Kinect konnte nicht direkt unterhalb der Projektion platziert werden, da sonst der Kurzdistanzbeamer genau im Interaktionsbereich der Applikation gelegen und eine Bedienung durch den Nutzer verunmöglicht hätte. Es wurde daher entschieden, den Sensor in den Bereich zwischen der Wand und dem Beamer, leicht hinter den Beamer </w:t>
      </w:r>
      <w:r>
        <w:lastRenderedPageBreak/>
        <w:t>versetzt, zu stellen. Somit ergab sich zwischen dem Sensor und der Zone, welche die meisten Passanten auf dem Weg in die Mensa durchlaufen, ein optimaler Erkennungsabstand von drei bis vier Metern.</w:t>
      </w:r>
    </w:p>
    <w:p w:rsidR="00E462E1" w:rsidRDefault="00E462E1" w:rsidP="000E59F6">
      <w:pPr>
        <w:pStyle w:val="Bild"/>
      </w:pPr>
      <w:r>
        <w:rPr>
          <w:noProof/>
          <w:lang w:eastAsia="de-CH"/>
        </w:rPr>
        <w:drawing>
          <wp:inline distT="0" distB="0" distL="0" distR="0" wp14:anchorId="2B67E8BB" wp14:editId="4C581F3B">
            <wp:extent cx="5762625" cy="2105025"/>
            <wp:effectExtent l="0" t="0" r="9525" b="9525"/>
            <wp:docPr id="43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04.12 - 2.jpg"/>
                    <pic:cNvPicPr/>
                  </pic:nvPicPr>
                  <pic:blipFill rotWithShape="1">
                    <a:blip r:embed="rId148" cstate="print">
                      <a:extLst>
                        <a:ext uri="{28A0092B-C50C-407E-A947-70E740481C1C}">
                          <a14:useLocalDpi xmlns:a14="http://schemas.microsoft.com/office/drawing/2010/main" val="0"/>
                        </a:ext>
                      </a:extLst>
                    </a:blip>
                    <a:srcRect t="19835" b="31460"/>
                    <a:stretch/>
                  </pic:blipFill>
                  <pic:spPr bwMode="auto">
                    <a:xfrm>
                      <a:off x="0" y="0"/>
                      <a:ext cx="5760720" cy="2104329"/>
                    </a:xfrm>
                    <a:prstGeom prst="rect">
                      <a:avLst/>
                    </a:prstGeom>
                    <a:ln>
                      <a:noFill/>
                    </a:ln>
                    <a:extLst>
                      <a:ext uri="{53640926-AAD7-44D8-BBD7-CCE9431645EC}">
                        <a14:shadowObscured xmlns:a14="http://schemas.microsoft.com/office/drawing/2010/main"/>
                      </a:ext>
                    </a:extLst>
                  </pic:spPr>
                </pic:pic>
              </a:graphicData>
            </a:graphic>
          </wp:inline>
        </w:drawing>
      </w:r>
    </w:p>
    <w:p w:rsidR="00E462E1" w:rsidRDefault="00E462E1" w:rsidP="00E462E1">
      <w:pPr>
        <w:pStyle w:val="Caption"/>
      </w:pPr>
      <w:bookmarkStart w:id="741" w:name="_Toc327468097"/>
      <w:r>
        <w:t xml:space="preserve">Abbildung </w:t>
      </w:r>
      <w:fldSimple w:instr=" SEQ Abbildung \* ARABIC ">
        <w:r w:rsidR="000E6CF3">
          <w:rPr>
            <w:noProof/>
          </w:rPr>
          <w:t>95</w:t>
        </w:r>
      </w:fldSimple>
      <w:r>
        <w:t xml:space="preserve"> - </w:t>
      </w:r>
      <w:r w:rsidRPr="00826D52">
        <w:t>Test</w:t>
      </w:r>
      <w:r>
        <w:t xml:space="preserve"> 2</w:t>
      </w:r>
      <w:r w:rsidRPr="00826D52">
        <w:t>: Reaktion der Nutzer</w:t>
      </w:r>
      <w:bookmarkEnd w:id="741"/>
    </w:p>
    <w:p w:rsidR="00E462E1" w:rsidRDefault="00E462E1" w:rsidP="00E462E1">
      <w:r>
        <w:t xml:space="preserve">Schon das Aufstellen der Geräte im Verwaltungsgebäude zog grosse Aufmerksamkeit auf sich. Als die Applikation schliesslich gestartet war, wurde sie von praktisch allen Passanten registriert. Es </w:t>
      </w:r>
      <w:proofErr w:type="gramStart"/>
      <w:r>
        <w:t>liessen</w:t>
      </w:r>
      <w:proofErr w:type="gramEnd"/>
      <w:r>
        <w:t xml:space="preserve"> sich jedoch nicht alle dazu animieren, anzuhalten und die Applikation genauer zu betrachten. </w:t>
      </w:r>
      <w:r w:rsidRPr="0018590C">
        <w:t>Dies könnte durch einen Teaser wesentlich verbessert werden. Die meisten Passanten wurden erst neugier</w:t>
      </w:r>
      <w:r>
        <w:t xml:space="preserve">ig auf die Applikation, als ihr Skelett im Vorbeigehen im unteren Bildschirmbereich auftauchte. </w:t>
      </w:r>
    </w:p>
    <w:p w:rsidR="00E462E1" w:rsidRDefault="00E462E1" w:rsidP="00E462E1">
      <w:r>
        <w:t>Die Steuerung mit der Hand wurde von den meisten schnell verstanden, einige wenige begnügten sich einfach damit, einige Verrenkungen zu machen und zuzuschauen, wie das Skelett diese nachmacht.</w:t>
      </w:r>
      <w:r>
        <w:br/>
        <w:t>Obwohl die Handsteuerung bei kleinen Tests in der Testumgebung des Bachelorzimmers ohne grosse Probleme funktionierte, zuckte der Handcursor bei diesem Usability Test merklich. Dies führte dazu, dass einige Benutzer schnell das Interesse an der Applikation verloren, da diese so schwierig zu bedienen war. Die Verbesserung der Steuerung wurde daher als wichtiger nächster Punkt in den bevorstehenden Tätigkeiten des Teams aufgeführt und als User Story erfasst.</w:t>
      </w:r>
    </w:p>
    <w:p w:rsidR="00E462E1" w:rsidRDefault="00E462E1" w:rsidP="00E462E1">
      <w:pPr>
        <w:pStyle w:val="Heading4"/>
      </w:pPr>
      <w:bookmarkStart w:id="742" w:name="_Ref325468794"/>
      <w:bookmarkStart w:id="743" w:name="_Toc327469016"/>
      <w:r>
        <w:t>Test 3: Reaktion auf Demomodus</w:t>
      </w:r>
      <w:bookmarkEnd w:id="742"/>
      <w:bookmarkEnd w:id="743"/>
    </w:p>
    <w:p w:rsidR="00E462E1" w:rsidRDefault="00E462E1" w:rsidP="000E59F6">
      <w:pPr>
        <w:pStyle w:val="Bild"/>
      </w:pPr>
      <w:r>
        <w:rPr>
          <w:noProof/>
          <w:lang w:eastAsia="de-CH"/>
        </w:rPr>
        <w:drawing>
          <wp:inline distT="0" distB="0" distL="0" distR="0" wp14:anchorId="6BB2F758" wp14:editId="4BC7CDCC">
            <wp:extent cx="5762625" cy="1590675"/>
            <wp:effectExtent l="0" t="0" r="9525" b="9525"/>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ability test 3.jpg"/>
                    <pic:cNvPicPr/>
                  </pic:nvPicPr>
                  <pic:blipFill rotWithShape="1">
                    <a:blip r:embed="rId15" cstate="print">
                      <a:extLst>
                        <a:ext uri="{28A0092B-C50C-407E-A947-70E740481C1C}">
                          <a14:useLocalDpi xmlns:a14="http://schemas.microsoft.com/office/drawing/2010/main" val="0"/>
                        </a:ext>
                      </a:extLst>
                    </a:blip>
                    <a:srcRect t="26887" b="36308"/>
                    <a:stretch/>
                  </pic:blipFill>
                  <pic:spPr bwMode="auto">
                    <a:xfrm>
                      <a:off x="0" y="0"/>
                      <a:ext cx="5760720" cy="1590149"/>
                    </a:xfrm>
                    <a:prstGeom prst="rect">
                      <a:avLst/>
                    </a:prstGeom>
                    <a:ln>
                      <a:noFill/>
                    </a:ln>
                    <a:extLst>
                      <a:ext uri="{53640926-AAD7-44D8-BBD7-CCE9431645EC}">
                        <a14:shadowObscured xmlns:a14="http://schemas.microsoft.com/office/drawing/2010/main"/>
                      </a:ext>
                    </a:extLst>
                  </pic:spPr>
                </pic:pic>
              </a:graphicData>
            </a:graphic>
          </wp:inline>
        </w:drawing>
      </w:r>
    </w:p>
    <w:p w:rsidR="00E462E1" w:rsidRDefault="00E462E1" w:rsidP="00E462E1">
      <w:pPr>
        <w:pStyle w:val="Caption"/>
      </w:pPr>
      <w:bookmarkStart w:id="744" w:name="_Toc327468098"/>
      <w:r>
        <w:t xml:space="preserve">Abbildung </w:t>
      </w:r>
      <w:fldSimple w:instr=" SEQ Abbildung \* ARABIC ">
        <w:r w:rsidR="000E6CF3">
          <w:rPr>
            <w:noProof/>
          </w:rPr>
          <w:t>96</w:t>
        </w:r>
      </w:fldSimple>
      <w:r>
        <w:t xml:space="preserve"> - Test 3: Reaktion auf Demomodus</w:t>
      </w:r>
      <w:bookmarkEnd w:id="744"/>
    </w:p>
    <w:p w:rsidR="00E462E1" w:rsidRDefault="00E462E1" w:rsidP="00E462E1">
      <w:r>
        <w:t xml:space="preserve">Nachdem der Demomodus implementiert war, sollte auch dieser wieder von potenziellen Nutzern geprüft werden. Daher testete das Team den Demomodus am 18.05.2012. Der Aufbau verlief wieder gleich wie schon beim Usability Test </w:t>
      </w:r>
      <w:r>
        <w:fldChar w:fldCharType="begin"/>
      </w:r>
      <w:r>
        <w:instrText xml:space="preserve"> REF _Ref325109769 \r \h </w:instrText>
      </w:r>
      <w:r>
        <w:fldChar w:fldCharType="separate"/>
      </w:r>
      <w:r w:rsidR="000E6CF3">
        <w:t>V.8.2.2</w:t>
      </w:r>
      <w:r>
        <w:fldChar w:fldCharType="end"/>
      </w:r>
      <w:r>
        <w:t xml:space="preserve"> </w:t>
      </w:r>
      <w:r>
        <w:fldChar w:fldCharType="begin"/>
      </w:r>
      <w:r>
        <w:instrText xml:space="preserve"> REF _Ref325109769 \h </w:instrText>
      </w:r>
      <w:r>
        <w:fldChar w:fldCharType="separate"/>
      </w:r>
      <w:r w:rsidR="000E6CF3">
        <w:t>Test 2: Reaktion der Nutzer</w:t>
      </w:r>
      <w:r>
        <w:fldChar w:fldCharType="end"/>
      </w:r>
      <w:r>
        <w:t xml:space="preserve">. </w:t>
      </w:r>
    </w:p>
    <w:p w:rsidR="00E462E1" w:rsidRDefault="00E462E1" w:rsidP="00E462E1">
      <w:r>
        <w:t xml:space="preserve">Auch dieses Mal liessen sich nicht alle Personen dazu animieren, vor der Wall stehen zu bleiben. Vor allem Einzelpersonen widmeten der Installation höchstens einen kurzen Blick, gingen aber zielgerichtet daran vorbei. Gruppen blieben hingegen eher stehen. Ein Gruppenmitglied interagierte mit </w:t>
      </w:r>
      <w:proofErr w:type="gramStart"/>
      <w:r>
        <w:t>der Wall</w:t>
      </w:r>
      <w:proofErr w:type="gramEnd"/>
      <w:r>
        <w:t xml:space="preserve"> und die anderen schauten zu. Auch nachdem der Demomodus die Applikation komplettiert, ist das Skelett die Attraktion. Die Benutzer verrenkten sich vor der Wall, um zu sehen, wie das Skelett diese Bewegungen nachahmt.</w:t>
      </w:r>
    </w:p>
    <w:p w:rsidR="00E462E1" w:rsidRDefault="00E462E1" w:rsidP="00E462E1">
      <w:r>
        <w:t>Folgende Nachteile der aktuellen Implementation des Demomodus wurden durch diesen Test ersichtlich:</w:t>
      </w:r>
    </w:p>
    <w:p w:rsidR="00E462E1" w:rsidRDefault="00E462E1" w:rsidP="00FC1D38">
      <w:pPr>
        <w:pStyle w:val="ListParagraph"/>
        <w:numPr>
          <w:ilvl w:val="0"/>
          <w:numId w:val="41"/>
        </w:numPr>
      </w:pPr>
      <w:r>
        <w:lastRenderedPageBreak/>
        <w:t>Sobald eine Person im Demomodus erkannt wird, verschwindet der Teaser-Text und ein Timer wird gestartet, der Countdown wird angezeigt. Es dauert zu lange, bis der Timer aktiviert wird, da der Abfragerhythmus zur Erkennung von Passanten noch nicht optimal ist. Daher muss das Intervall zwischen zwei Skelettabfragen verkürzt werden. Ansonsten haben die Personen die Wall schon passiert, bevor eine Reaktion der Wall auf die Erkennung ihres Skelettes ersichtlich ist.</w:t>
      </w:r>
    </w:p>
    <w:p w:rsidR="00E462E1" w:rsidRDefault="00E462E1" w:rsidP="00FC1D38">
      <w:pPr>
        <w:pStyle w:val="ListParagraph"/>
        <w:numPr>
          <w:ilvl w:val="0"/>
          <w:numId w:val="41"/>
        </w:numPr>
      </w:pPr>
      <w:r>
        <w:t>Das Skelett sollte am besten schon beim Herunterzählen des Countdowns (also noch im Demomodus) angezeigt werden, damit dem Nutzer klar ist, dass er erkannt wurde.</w:t>
      </w:r>
    </w:p>
    <w:p w:rsidR="00E462E1" w:rsidRDefault="00E462E1" w:rsidP="00FC1D38">
      <w:pPr>
        <w:pStyle w:val="ListParagraph"/>
        <w:numPr>
          <w:ilvl w:val="0"/>
          <w:numId w:val="41"/>
        </w:numPr>
      </w:pPr>
      <w:r>
        <w:t>Der Teaser-Text der Poster-Applikation muss überdacht werden. Dieser lautete „Willst du etwas lernen?“ – was von einigen Passanten im Vorbeilaufen lautstark mit „Nein!“ beantwortet wurde.</w:t>
      </w:r>
    </w:p>
    <w:p w:rsidR="00E462E1" w:rsidRDefault="00E462E1" w:rsidP="00E462E1">
      <w:r>
        <w:t>Nach der Behebung dieser Nachteile wird die Applikation erneut einem Usability Test unterzogen.</w:t>
      </w:r>
    </w:p>
    <w:p w:rsidR="00E462E1" w:rsidRDefault="00E462E1" w:rsidP="00E462E1">
      <w:pPr>
        <w:pStyle w:val="Heading4"/>
      </w:pPr>
      <w:bookmarkStart w:id="745" w:name="_Ref327458087"/>
      <w:bookmarkStart w:id="746" w:name="_Ref327458089"/>
      <w:bookmarkStart w:id="747" w:name="_Toc327469017"/>
      <w:r>
        <w:t>Test 4: Grafisches Design</w:t>
      </w:r>
      <w:bookmarkEnd w:id="745"/>
      <w:bookmarkEnd w:id="746"/>
      <w:bookmarkEnd w:id="747"/>
    </w:p>
    <w:p w:rsidR="00E462E1" w:rsidRDefault="00E462E1" w:rsidP="00E462E1">
      <w:r>
        <w:t xml:space="preserve">Mit diesem Usability Test sollte am 22.05.2012 getestet werden, ob das grafische Design verständlich ist. Weiter wurde sichergestellt, dass sich die Verbesserungen am Demomodus, welche nach dem vorhergehenden Demomodus - Usability Test (siehe Unterkapitel </w:t>
      </w:r>
      <w:r>
        <w:fldChar w:fldCharType="begin"/>
      </w:r>
      <w:r>
        <w:instrText xml:space="preserve"> REF _Ref325468794 \r \h </w:instrText>
      </w:r>
      <w:r>
        <w:fldChar w:fldCharType="separate"/>
      </w:r>
      <w:r w:rsidR="000E6CF3">
        <w:t>V.8.2.3</w:t>
      </w:r>
      <w:r>
        <w:fldChar w:fldCharType="end"/>
      </w:r>
      <w:r>
        <w:t xml:space="preserve"> </w:t>
      </w:r>
      <w:r>
        <w:fldChar w:fldCharType="begin"/>
      </w:r>
      <w:r>
        <w:instrText xml:space="preserve"> REF _Ref325468794 \h </w:instrText>
      </w:r>
      <w:r>
        <w:fldChar w:fldCharType="separate"/>
      </w:r>
      <w:r w:rsidR="000E6CF3">
        <w:t>Test 3: Reaktion auf Demomodus</w:t>
      </w:r>
      <w:r>
        <w:fldChar w:fldCharType="end"/>
      </w:r>
      <w:r>
        <w:t xml:space="preserve">) vorgenommen wurden, bewähren. Der Aufbau verlief wieder gleich wie schon beim Test </w:t>
      </w:r>
      <w:r>
        <w:fldChar w:fldCharType="begin"/>
      </w:r>
      <w:r>
        <w:instrText xml:space="preserve"> REF _Ref325109769 \r \h </w:instrText>
      </w:r>
      <w:r>
        <w:fldChar w:fldCharType="separate"/>
      </w:r>
      <w:r w:rsidR="000E6CF3">
        <w:t>V.8.2.2</w:t>
      </w:r>
      <w:r>
        <w:fldChar w:fldCharType="end"/>
      </w:r>
      <w:r>
        <w:t xml:space="preserve"> </w:t>
      </w:r>
      <w:r>
        <w:fldChar w:fldCharType="begin"/>
      </w:r>
      <w:r>
        <w:instrText xml:space="preserve"> REF _Ref325109769 \h </w:instrText>
      </w:r>
      <w:r>
        <w:fldChar w:fldCharType="separate"/>
      </w:r>
      <w:r w:rsidR="000E6CF3">
        <w:t>Test 2: Reaktion der Nutzer</w:t>
      </w:r>
      <w:r>
        <w:fldChar w:fldCharType="end"/>
      </w:r>
      <w:r>
        <w:t xml:space="preserve">. </w:t>
      </w:r>
    </w:p>
    <w:p w:rsidR="00E462E1" w:rsidRDefault="00E462E1" w:rsidP="000E59F6">
      <w:pPr>
        <w:pStyle w:val="Bild"/>
      </w:pPr>
      <w:r>
        <w:rPr>
          <w:noProof/>
          <w:lang w:eastAsia="de-CH"/>
        </w:rPr>
        <w:drawing>
          <wp:inline distT="0" distB="0" distL="0" distR="0" wp14:anchorId="4B2EFB6D" wp14:editId="64706926">
            <wp:extent cx="5762625" cy="2543175"/>
            <wp:effectExtent l="0" t="0" r="9525" b="9525"/>
            <wp:docPr id="437"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05.12 - 1.jpg"/>
                    <pic:cNvPicPr/>
                  </pic:nvPicPr>
                  <pic:blipFill rotWithShape="1">
                    <a:blip r:embed="rId149" cstate="print">
                      <a:extLst>
                        <a:ext uri="{28A0092B-C50C-407E-A947-70E740481C1C}">
                          <a14:useLocalDpi xmlns:a14="http://schemas.microsoft.com/office/drawing/2010/main" val="0"/>
                        </a:ext>
                      </a:extLst>
                    </a:blip>
                    <a:srcRect t="16308" b="24849"/>
                    <a:stretch/>
                  </pic:blipFill>
                  <pic:spPr bwMode="auto">
                    <a:xfrm>
                      <a:off x="0" y="0"/>
                      <a:ext cx="5760720" cy="2542334"/>
                    </a:xfrm>
                    <a:prstGeom prst="rect">
                      <a:avLst/>
                    </a:prstGeom>
                    <a:ln>
                      <a:noFill/>
                    </a:ln>
                    <a:extLst>
                      <a:ext uri="{53640926-AAD7-44D8-BBD7-CCE9431645EC}">
                        <a14:shadowObscured xmlns:a14="http://schemas.microsoft.com/office/drawing/2010/main"/>
                      </a:ext>
                    </a:extLst>
                  </pic:spPr>
                </pic:pic>
              </a:graphicData>
            </a:graphic>
          </wp:inline>
        </w:drawing>
      </w:r>
    </w:p>
    <w:p w:rsidR="00E462E1" w:rsidRDefault="00E462E1" w:rsidP="00E462E1">
      <w:pPr>
        <w:pStyle w:val="Caption"/>
      </w:pPr>
      <w:bookmarkStart w:id="748" w:name="_Toc327468099"/>
      <w:r>
        <w:t xml:space="preserve">Abbildung </w:t>
      </w:r>
      <w:fldSimple w:instr=" SEQ Abbildung \* ARABIC ">
        <w:r w:rsidR="000E6CF3">
          <w:rPr>
            <w:noProof/>
          </w:rPr>
          <w:t>97</w:t>
        </w:r>
      </w:fldSimple>
      <w:r>
        <w:t xml:space="preserve"> - Test 4: Grafisches Design</w:t>
      </w:r>
      <w:bookmarkEnd w:id="748"/>
    </w:p>
    <w:p w:rsidR="00E462E1" w:rsidRDefault="00E462E1" w:rsidP="00E462E1">
      <w:r>
        <w:t>Folgende Beobachtungen konnten während der Durchführung des Tests gemacht werden:</w:t>
      </w:r>
    </w:p>
    <w:p w:rsidR="00E462E1" w:rsidRDefault="00E462E1" w:rsidP="00FC1D38">
      <w:pPr>
        <w:pStyle w:val="ListParagraph"/>
        <w:numPr>
          <w:ilvl w:val="0"/>
          <w:numId w:val="42"/>
        </w:numPr>
      </w:pPr>
      <w:r>
        <w:t>Die Tabs im Menu sind noch nicht deutlich als Tabs ersichtlich, weshalb einige Nutzer nicht wussten, wo sie klicken können.</w:t>
      </w:r>
    </w:p>
    <w:p w:rsidR="00E462E1" w:rsidRDefault="00E462E1" w:rsidP="00FC1D38">
      <w:pPr>
        <w:pStyle w:val="ListParagraph"/>
        <w:numPr>
          <w:ilvl w:val="0"/>
          <w:numId w:val="42"/>
        </w:numPr>
      </w:pPr>
      <w:r>
        <w:t>Der Handcursor soll sich nicht drehen, wenn er sich im Menu auf dem Tab befindet, welches bereits aktiv ist. Einige Benutzer versuchten im Menu zu den Postern zu wechseln, obwohl diese Applikation bereits aktiv war.</w:t>
      </w:r>
    </w:p>
    <w:p w:rsidR="00E462E1" w:rsidRDefault="00E462E1" w:rsidP="00FC1D38">
      <w:pPr>
        <w:pStyle w:val="ListParagraph"/>
        <w:numPr>
          <w:ilvl w:val="0"/>
          <w:numId w:val="42"/>
        </w:numPr>
      </w:pPr>
      <w:r>
        <w:t>Einige Nutzer versuchten, das Mittagsmenu oder Elemente auf den Postern anzuklicken. Der Handcursor soll, je nachdem, ob er sich über einem interaktiven Objekt (z.B. ein Button) befindet oder nicht, anders gekennzeichnet sein. Beispielsweise soll die Hand durchgestrichen sein oder das Bild soll mehr Transparenz haben.</w:t>
      </w:r>
    </w:p>
    <w:p w:rsidR="00E462E1" w:rsidRPr="00AF7548" w:rsidRDefault="00E462E1" w:rsidP="00E462E1">
      <w:r>
        <w:t xml:space="preserve">Der erste Beobachtungspunkt wird noch im Rahmen dieser Arbeit umgesetzt. Die anderen zwei Beobachtungen wurden als User Stories in den Backlog aufgenommen (siehe </w:t>
      </w:r>
      <w:r>
        <w:fldChar w:fldCharType="begin"/>
      </w:r>
      <w:r>
        <w:instrText xml:space="preserve"> REF _Ref327459190 \r \h </w:instrText>
      </w:r>
      <w:r>
        <w:fldChar w:fldCharType="separate"/>
      </w:r>
      <w:r w:rsidR="000E6CF3">
        <w:t>V.4.3</w:t>
      </w:r>
      <w:r>
        <w:fldChar w:fldCharType="end"/>
      </w:r>
      <w:r>
        <w:t xml:space="preserve"> </w:t>
      </w:r>
      <w:r>
        <w:fldChar w:fldCharType="begin"/>
      </w:r>
      <w:r>
        <w:instrText xml:space="preserve"> REF _Ref327459193 \h </w:instrText>
      </w:r>
      <w:r>
        <w:fldChar w:fldCharType="separate"/>
      </w:r>
      <w:r w:rsidR="000E6CF3">
        <w:t>Funktionale Anforderungen</w:t>
      </w:r>
      <w:r>
        <w:fldChar w:fldCharType="end"/>
      </w:r>
      <w:r>
        <w:t>).</w:t>
      </w:r>
    </w:p>
    <w:p w:rsidR="00E462E1" w:rsidRPr="004E226B" w:rsidRDefault="00E462E1" w:rsidP="00FC1D38">
      <w:pPr>
        <w:pStyle w:val="ListParagraph"/>
        <w:numPr>
          <w:ilvl w:val="0"/>
          <w:numId w:val="41"/>
        </w:numPr>
        <w:ind w:left="0" w:firstLine="0"/>
      </w:pPr>
      <w:r>
        <w:br w:type="page"/>
      </w:r>
    </w:p>
    <w:p w:rsidR="00E462E1" w:rsidRDefault="00E462E1" w:rsidP="00E462E1">
      <w:pPr>
        <w:pStyle w:val="Heading3"/>
      </w:pPr>
      <w:bookmarkStart w:id="749" w:name="_Toc327468994"/>
      <w:bookmarkStart w:id="750" w:name="_Toc327469018"/>
      <w:r>
        <w:lastRenderedPageBreak/>
        <w:t>Unit Tests</w:t>
      </w:r>
      <w:bookmarkEnd w:id="749"/>
      <w:bookmarkEnd w:id="750"/>
    </w:p>
    <w:p w:rsidR="00E462E1" w:rsidRDefault="00E462E1" w:rsidP="00E462E1">
      <w:pPr>
        <w:pStyle w:val="Heading4"/>
        <w:rPr>
          <w:lang w:val="en-US"/>
        </w:rPr>
      </w:pPr>
      <w:bookmarkStart w:id="751" w:name="_Toc327469019"/>
      <w:r>
        <w:rPr>
          <w:lang w:val="en-US"/>
        </w:rPr>
        <w:t>Videowall-Applikation</w:t>
      </w:r>
      <w:bookmarkEnd w:id="751"/>
    </w:p>
    <w:p w:rsidR="000E59F6" w:rsidRDefault="00E462E1" w:rsidP="000E59F6">
      <w:pPr>
        <w:pStyle w:val="Bild"/>
      </w:pPr>
      <w:r w:rsidRPr="002711E0">
        <w:t>Für die Solution VideoWall wurden 21 Unit Tests geschrieben und erfolgreich ausgeführt.</w:t>
      </w:r>
    </w:p>
    <w:p w:rsidR="00E462E1" w:rsidRDefault="00E462E1" w:rsidP="000E59F6">
      <w:pPr>
        <w:pStyle w:val="Bild"/>
      </w:pPr>
      <w:r>
        <w:rPr>
          <w:noProof/>
          <w:lang w:eastAsia="de-CH"/>
        </w:rPr>
        <w:drawing>
          <wp:inline distT="0" distB="0" distL="0" distR="0" wp14:anchorId="477ECDDE" wp14:editId="66AC892D">
            <wp:extent cx="4467225" cy="4591050"/>
            <wp:effectExtent l="0" t="0" r="9525" b="0"/>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467225" cy="4591050"/>
                    </a:xfrm>
                    <a:prstGeom prst="rect">
                      <a:avLst/>
                    </a:prstGeom>
                    <a:noFill/>
                    <a:ln>
                      <a:noFill/>
                    </a:ln>
                  </pic:spPr>
                </pic:pic>
              </a:graphicData>
            </a:graphic>
          </wp:inline>
        </w:drawing>
      </w:r>
    </w:p>
    <w:p w:rsidR="00E462E1" w:rsidRDefault="00E462E1" w:rsidP="00E462E1">
      <w:pPr>
        <w:pStyle w:val="Caption"/>
      </w:pPr>
      <w:bookmarkStart w:id="752" w:name="_Toc327468100"/>
      <w:r>
        <w:t xml:space="preserve">Abbildung </w:t>
      </w:r>
      <w:fldSimple w:instr=" SEQ Abbildung \* ARABIC ">
        <w:r w:rsidR="000E6CF3">
          <w:rPr>
            <w:noProof/>
          </w:rPr>
          <w:t>98</w:t>
        </w:r>
      </w:fldSimple>
      <w:r>
        <w:t xml:space="preserve"> - Unit Tests VideoWall</w:t>
      </w:r>
      <w:bookmarkEnd w:id="752"/>
    </w:p>
    <w:p w:rsidR="00E462E1" w:rsidRDefault="00E462E1" w:rsidP="00E462E1">
      <w:pPr>
        <w:pStyle w:val="Heading4"/>
      </w:pPr>
      <w:bookmarkStart w:id="753" w:name="_Toc327469020"/>
      <w:r>
        <w:t>Poster-Applikation</w:t>
      </w:r>
      <w:bookmarkEnd w:id="753"/>
    </w:p>
    <w:p w:rsidR="00E462E1" w:rsidRPr="00025B7A" w:rsidRDefault="00E462E1" w:rsidP="00E462E1">
      <w:r>
        <w:t>Für die Solution PosterApp wurden 6 Unit Tests geschrieben und erfolgreich ausgeführt.</w:t>
      </w:r>
    </w:p>
    <w:p w:rsidR="00E462E1" w:rsidRDefault="00E462E1" w:rsidP="000E59F6">
      <w:pPr>
        <w:pStyle w:val="Bild"/>
      </w:pPr>
      <w:r>
        <w:rPr>
          <w:noProof/>
          <w:lang w:eastAsia="de-CH"/>
        </w:rPr>
        <w:drawing>
          <wp:inline distT="0" distB="0" distL="0" distR="0" wp14:anchorId="041760CA" wp14:editId="0FE8C5E8">
            <wp:extent cx="4010025" cy="1866900"/>
            <wp:effectExtent l="0" t="0" r="9525" b="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010025" cy="1866900"/>
                    </a:xfrm>
                    <a:prstGeom prst="rect">
                      <a:avLst/>
                    </a:prstGeom>
                    <a:noFill/>
                    <a:ln>
                      <a:noFill/>
                    </a:ln>
                  </pic:spPr>
                </pic:pic>
              </a:graphicData>
            </a:graphic>
          </wp:inline>
        </w:drawing>
      </w:r>
    </w:p>
    <w:p w:rsidR="00E462E1" w:rsidRPr="00A2101F" w:rsidRDefault="00E462E1" w:rsidP="00E462E1">
      <w:pPr>
        <w:pStyle w:val="Caption"/>
      </w:pPr>
      <w:bookmarkStart w:id="754" w:name="_Toc327468101"/>
      <w:r>
        <w:t xml:space="preserve">Abbildung </w:t>
      </w:r>
      <w:fldSimple w:instr=" SEQ Abbildung \* ARABIC ">
        <w:r w:rsidR="000E6CF3">
          <w:rPr>
            <w:noProof/>
          </w:rPr>
          <w:t>99</w:t>
        </w:r>
      </w:fldSimple>
      <w:r>
        <w:t xml:space="preserve"> - Unit Tests PosterApp</w:t>
      </w:r>
      <w:bookmarkEnd w:id="754"/>
    </w:p>
    <w:p w:rsidR="00E462E1" w:rsidRDefault="00E462E1" w:rsidP="00E462E1">
      <w:pPr>
        <w:pStyle w:val="Heading4"/>
        <w:rPr>
          <w:lang w:val="en-US"/>
        </w:rPr>
      </w:pPr>
      <w:bookmarkStart w:id="755" w:name="_Toc327469021"/>
      <w:r>
        <w:rPr>
          <w:lang w:val="en-US"/>
        </w:rPr>
        <w:lastRenderedPageBreak/>
        <w:t>Mittagsmenu-Applikation</w:t>
      </w:r>
      <w:bookmarkEnd w:id="755"/>
    </w:p>
    <w:p w:rsidR="00E462E1" w:rsidRDefault="00E462E1" w:rsidP="00E462E1">
      <w:r>
        <w:t>Für die Solution LunchMenuApp wurden 16 Tests geschrieben und erfolgreich ausgeführt.</w:t>
      </w:r>
    </w:p>
    <w:p w:rsidR="00E462E1" w:rsidRDefault="00E462E1" w:rsidP="000E59F6">
      <w:pPr>
        <w:pStyle w:val="Bild"/>
      </w:pPr>
      <w:r>
        <w:rPr>
          <w:noProof/>
          <w:lang w:eastAsia="de-CH"/>
        </w:rPr>
        <w:drawing>
          <wp:inline distT="0" distB="0" distL="0" distR="0" wp14:anchorId="6FFD0250" wp14:editId="584E9745">
            <wp:extent cx="5600700" cy="3667125"/>
            <wp:effectExtent l="0" t="0" r="0" b="9525"/>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600700" cy="3667125"/>
                    </a:xfrm>
                    <a:prstGeom prst="rect">
                      <a:avLst/>
                    </a:prstGeom>
                    <a:noFill/>
                    <a:ln>
                      <a:noFill/>
                    </a:ln>
                  </pic:spPr>
                </pic:pic>
              </a:graphicData>
            </a:graphic>
          </wp:inline>
        </w:drawing>
      </w:r>
    </w:p>
    <w:p w:rsidR="00E462E1" w:rsidRPr="004B5BC7" w:rsidRDefault="00E462E1" w:rsidP="00E462E1">
      <w:pPr>
        <w:pStyle w:val="Caption"/>
      </w:pPr>
      <w:bookmarkStart w:id="756" w:name="_Toc327468102"/>
      <w:r>
        <w:t xml:space="preserve">Abbildung </w:t>
      </w:r>
      <w:fldSimple w:instr=" SEQ Abbildung \* ARABIC ">
        <w:r w:rsidR="000E6CF3">
          <w:rPr>
            <w:noProof/>
          </w:rPr>
          <w:t>100</w:t>
        </w:r>
      </w:fldSimple>
      <w:r>
        <w:t xml:space="preserve"> - Unit Tests LunchMenuApp</w:t>
      </w:r>
      <w:bookmarkEnd w:id="756"/>
    </w:p>
    <w:p w:rsidR="00E462E1" w:rsidRDefault="00E462E1" w:rsidP="00E462E1">
      <w:bookmarkStart w:id="757" w:name="_Ref326843969"/>
      <w:r>
        <w:br w:type="page"/>
      </w:r>
    </w:p>
    <w:p w:rsidR="00E462E1" w:rsidRDefault="00E462E1" w:rsidP="00E462E1">
      <w:pPr>
        <w:pStyle w:val="Heading3"/>
      </w:pPr>
      <w:bookmarkStart w:id="758" w:name="_Ref327459357"/>
      <w:bookmarkStart w:id="759" w:name="_Ref327459359"/>
      <w:bookmarkStart w:id="760" w:name="_Ref327459375"/>
      <w:bookmarkStart w:id="761" w:name="_Ref327459378"/>
      <w:bookmarkStart w:id="762" w:name="_Toc327468995"/>
      <w:bookmarkStart w:id="763" w:name="_Toc327469022"/>
      <w:r>
        <w:lastRenderedPageBreak/>
        <w:t>Systemtests</w:t>
      </w:r>
      <w:bookmarkEnd w:id="757"/>
      <w:bookmarkEnd w:id="758"/>
      <w:bookmarkEnd w:id="759"/>
      <w:bookmarkEnd w:id="760"/>
      <w:bookmarkEnd w:id="761"/>
      <w:bookmarkEnd w:id="762"/>
      <w:bookmarkEnd w:id="763"/>
    </w:p>
    <w:p w:rsidR="00E462E1" w:rsidRDefault="00E462E1" w:rsidP="00E462E1">
      <w:r>
        <w:t>Die Systemtests orientieren sich an den definierten User Stories, die dann im entsprechenden Sprint umgesetzt wurden.</w:t>
      </w:r>
    </w:p>
    <w:p w:rsidR="00E462E1" w:rsidRDefault="00E462E1" w:rsidP="00E462E1">
      <w:pPr>
        <w:pStyle w:val="Heading4"/>
      </w:pPr>
      <w:bookmarkStart w:id="764" w:name="_Toc327469023"/>
      <w:r>
        <w:t>Sprint 7</w:t>
      </w:r>
      <w:bookmarkEnd w:id="764"/>
    </w:p>
    <w:p w:rsidR="00E462E1" w:rsidRDefault="00E462E1" w:rsidP="00E462E1">
      <w:r>
        <w:t>Testperson: Delia Treichler</w:t>
      </w:r>
      <w:r>
        <w:tab/>
        <w:t>A = im Architekturprototypen enthalten</w:t>
      </w:r>
    </w:p>
    <w:tbl>
      <w:tblPr>
        <w:tblStyle w:val="MediumShading1-Accent1"/>
        <w:tblW w:w="0" w:type="auto"/>
        <w:tblLook w:val="0420" w:firstRow="1" w:lastRow="0" w:firstColumn="0" w:lastColumn="0" w:noHBand="0" w:noVBand="1"/>
      </w:tblPr>
      <w:tblGrid>
        <w:gridCol w:w="814"/>
        <w:gridCol w:w="1942"/>
        <w:gridCol w:w="4440"/>
        <w:gridCol w:w="903"/>
        <w:gridCol w:w="1189"/>
      </w:tblGrid>
      <w:tr w:rsidR="00E462E1" w:rsidTr="00F93041">
        <w:trPr>
          <w:cnfStyle w:val="100000000000" w:firstRow="1" w:lastRow="0" w:firstColumn="0" w:lastColumn="0" w:oddVBand="0" w:evenVBand="0" w:oddHBand="0" w:evenHBand="0" w:firstRowFirstColumn="0" w:firstRowLastColumn="0" w:lastRowFirstColumn="0" w:lastRowLastColumn="0"/>
          <w:cantSplit/>
          <w:tblHeader/>
        </w:trPr>
        <w:tc>
          <w:tcPr>
            <w:tcW w:w="419" w:type="dxa"/>
          </w:tcPr>
          <w:p w:rsidR="00E462E1" w:rsidRDefault="00E462E1" w:rsidP="00F93041">
            <w:pPr>
              <w:jc w:val="right"/>
            </w:pPr>
            <w:r>
              <w:t>Ticket#</w:t>
            </w:r>
          </w:p>
        </w:tc>
        <w:tc>
          <w:tcPr>
            <w:tcW w:w="1986" w:type="dxa"/>
          </w:tcPr>
          <w:p w:rsidR="00E462E1" w:rsidRDefault="00E462E1" w:rsidP="00F93041">
            <w:r>
              <w:t>Titel</w:t>
            </w:r>
          </w:p>
        </w:tc>
        <w:tc>
          <w:tcPr>
            <w:tcW w:w="4678" w:type="dxa"/>
          </w:tcPr>
          <w:p w:rsidR="00E462E1" w:rsidRDefault="00E462E1" w:rsidP="00F93041">
            <w:r>
              <w:t>Beschreibung</w:t>
            </w:r>
          </w:p>
        </w:tc>
        <w:tc>
          <w:tcPr>
            <w:tcW w:w="903" w:type="dxa"/>
          </w:tcPr>
          <w:p w:rsidR="00E462E1" w:rsidRDefault="00E462E1" w:rsidP="00F93041">
            <w:r>
              <w:t>Resultat</w:t>
            </w:r>
          </w:p>
        </w:tc>
        <w:tc>
          <w:tcPr>
            <w:tcW w:w="1194" w:type="dxa"/>
          </w:tcPr>
          <w:p w:rsidR="00E462E1" w:rsidRDefault="00E462E1" w:rsidP="00F93041">
            <w:r>
              <w:t>Datum</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419" w:type="dxa"/>
          </w:tcPr>
          <w:p w:rsidR="00E462E1" w:rsidRDefault="00E462E1" w:rsidP="00F93041">
            <w:pPr>
              <w:jc w:val="right"/>
            </w:pPr>
            <w:r>
              <w:t>A</w:t>
            </w:r>
          </w:p>
        </w:tc>
        <w:tc>
          <w:tcPr>
            <w:tcW w:w="1986" w:type="dxa"/>
          </w:tcPr>
          <w:p w:rsidR="00E462E1" w:rsidRDefault="00E462E1" w:rsidP="00F93041">
            <w:r w:rsidRPr="0055521E">
              <w:t>Poster werden angezeigt</w:t>
            </w:r>
          </w:p>
        </w:tc>
        <w:tc>
          <w:tcPr>
            <w:tcW w:w="4678" w:type="dxa"/>
          </w:tcPr>
          <w:p w:rsidR="00E462E1" w:rsidRDefault="00E462E1" w:rsidP="00F93041">
            <w:r>
              <w:t>Es wird das aktuelle Poster angezeigt.</w:t>
            </w:r>
          </w:p>
        </w:tc>
        <w:tc>
          <w:tcPr>
            <w:tcW w:w="903" w:type="dxa"/>
          </w:tcPr>
          <w:p w:rsidR="00E462E1" w:rsidRDefault="00E462E1" w:rsidP="00F93041">
            <w:r>
              <w:t>Ok</w:t>
            </w:r>
          </w:p>
        </w:tc>
        <w:tc>
          <w:tcPr>
            <w:tcW w:w="1194" w:type="dxa"/>
          </w:tcPr>
          <w:p w:rsidR="00E462E1" w:rsidRDefault="00E462E1" w:rsidP="00F93041">
            <w:r>
              <w:t>16.04.2012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419" w:type="dxa"/>
          </w:tcPr>
          <w:p w:rsidR="00E462E1" w:rsidRDefault="00E462E1" w:rsidP="00F93041">
            <w:pPr>
              <w:jc w:val="right"/>
            </w:pPr>
            <w:r>
              <w:t>A</w:t>
            </w:r>
          </w:p>
        </w:tc>
        <w:tc>
          <w:tcPr>
            <w:tcW w:w="1986" w:type="dxa"/>
          </w:tcPr>
          <w:p w:rsidR="00E462E1" w:rsidRDefault="00E462E1" w:rsidP="00F93041">
            <w:r w:rsidRPr="0055521E">
              <w:t>Poster browsen</w:t>
            </w:r>
          </w:p>
        </w:tc>
        <w:tc>
          <w:tcPr>
            <w:tcW w:w="4678" w:type="dxa"/>
          </w:tcPr>
          <w:p w:rsidR="00E462E1" w:rsidRDefault="00E462E1" w:rsidP="00F93041">
            <w:r>
              <w:t>Es kann zum nächsten und zum vorhergehenden Poster gewechselt werden.</w:t>
            </w:r>
          </w:p>
        </w:tc>
        <w:tc>
          <w:tcPr>
            <w:tcW w:w="903" w:type="dxa"/>
          </w:tcPr>
          <w:p w:rsidR="00E462E1" w:rsidRDefault="00E462E1" w:rsidP="00F93041">
            <w:r>
              <w:t>Ok</w:t>
            </w:r>
          </w:p>
        </w:tc>
        <w:tc>
          <w:tcPr>
            <w:tcW w:w="1194" w:type="dxa"/>
          </w:tcPr>
          <w:p w:rsidR="00E462E1" w:rsidRDefault="00E462E1" w:rsidP="00F93041">
            <w:r>
              <w:t>16.04.2012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419" w:type="dxa"/>
          </w:tcPr>
          <w:p w:rsidR="00E462E1" w:rsidRDefault="00E462E1" w:rsidP="00F93041">
            <w:pPr>
              <w:jc w:val="right"/>
            </w:pPr>
            <w:r>
              <w:t>A</w:t>
            </w:r>
          </w:p>
        </w:tc>
        <w:tc>
          <w:tcPr>
            <w:tcW w:w="1986" w:type="dxa"/>
          </w:tcPr>
          <w:p w:rsidR="00E462E1" w:rsidRPr="0055521E" w:rsidRDefault="00E462E1" w:rsidP="00F93041">
            <w:r>
              <w:t>Handcursor</w:t>
            </w:r>
            <w:r w:rsidRPr="0055521E">
              <w:t xml:space="preserve"> wird dargestellt</w:t>
            </w:r>
          </w:p>
        </w:tc>
        <w:tc>
          <w:tcPr>
            <w:tcW w:w="4678" w:type="dxa"/>
          </w:tcPr>
          <w:p w:rsidR="00E462E1" w:rsidRDefault="00E462E1" w:rsidP="00F93041">
            <w:r>
              <w:t>Der Handcursor wird als blauer Punkt dargestellt.</w:t>
            </w:r>
          </w:p>
        </w:tc>
        <w:tc>
          <w:tcPr>
            <w:tcW w:w="903" w:type="dxa"/>
          </w:tcPr>
          <w:p w:rsidR="00E462E1" w:rsidRDefault="00E462E1" w:rsidP="00F93041">
            <w:r>
              <w:t>Ok</w:t>
            </w:r>
          </w:p>
        </w:tc>
        <w:tc>
          <w:tcPr>
            <w:tcW w:w="1194" w:type="dxa"/>
          </w:tcPr>
          <w:p w:rsidR="00E462E1" w:rsidRDefault="00E462E1" w:rsidP="00F93041">
            <w:r>
              <w:t>16.04.2012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419" w:type="dxa"/>
          </w:tcPr>
          <w:p w:rsidR="00E462E1" w:rsidRDefault="00E462E1" w:rsidP="00F93041">
            <w:pPr>
              <w:jc w:val="right"/>
            </w:pPr>
            <w:r>
              <w:t>A</w:t>
            </w:r>
          </w:p>
        </w:tc>
        <w:tc>
          <w:tcPr>
            <w:tcW w:w="1986" w:type="dxa"/>
          </w:tcPr>
          <w:p w:rsidR="00E462E1" w:rsidRPr="0055521E" w:rsidRDefault="00E462E1" w:rsidP="00F93041">
            <w:r w:rsidRPr="0055521E">
              <w:t>Eigenes Skelett wird dargestellt</w:t>
            </w:r>
          </w:p>
        </w:tc>
        <w:tc>
          <w:tcPr>
            <w:tcW w:w="4678" w:type="dxa"/>
          </w:tcPr>
          <w:p w:rsidR="00E462E1" w:rsidRDefault="00E462E1" w:rsidP="00F93041">
            <w:r>
              <w:t>Die verschiedenen Skelettjoints des Benutzers werden angezeigt.</w:t>
            </w:r>
          </w:p>
        </w:tc>
        <w:tc>
          <w:tcPr>
            <w:tcW w:w="903" w:type="dxa"/>
          </w:tcPr>
          <w:p w:rsidR="00E462E1" w:rsidRDefault="00E462E1" w:rsidP="00F93041">
            <w:r>
              <w:t>Ok</w:t>
            </w:r>
          </w:p>
        </w:tc>
        <w:tc>
          <w:tcPr>
            <w:tcW w:w="1194" w:type="dxa"/>
          </w:tcPr>
          <w:p w:rsidR="00E462E1" w:rsidRDefault="00E462E1" w:rsidP="00F93041">
            <w:r>
              <w:t>16.04.2012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419" w:type="dxa"/>
          </w:tcPr>
          <w:p w:rsidR="00E462E1" w:rsidRDefault="00E462E1" w:rsidP="00F93041">
            <w:pPr>
              <w:jc w:val="right"/>
            </w:pPr>
            <w:r>
              <w:t>A</w:t>
            </w:r>
          </w:p>
        </w:tc>
        <w:tc>
          <w:tcPr>
            <w:tcW w:w="1986" w:type="dxa"/>
          </w:tcPr>
          <w:p w:rsidR="00E462E1" w:rsidRPr="0055521E" w:rsidRDefault="00E462E1" w:rsidP="00F93041">
            <w:r w:rsidRPr="0094087F">
              <w:t>Sofortiges Erfolgserlebnis für Einstieg sichergestellt</w:t>
            </w:r>
          </w:p>
        </w:tc>
        <w:tc>
          <w:tcPr>
            <w:tcW w:w="4678" w:type="dxa"/>
          </w:tcPr>
          <w:p w:rsidR="00E462E1" w:rsidRDefault="00E462E1" w:rsidP="00F93041">
            <w:r>
              <w:t>Das sofortige Erfolgserlebnis ist durch das Skelett sichergestellt.</w:t>
            </w:r>
          </w:p>
        </w:tc>
        <w:tc>
          <w:tcPr>
            <w:tcW w:w="903" w:type="dxa"/>
          </w:tcPr>
          <w:p w:rsidR="00E462E1" w:rsidRDefault="00E462E1" w:rsidP="00F93041">
            <w:r>
              <w:t>Ok</w:t>
            </w:r>
          </w:p>
        </w:tc>
        <w:tc>
          <w:tcPr>
            <w:tcW w:w="1194" w:type="dxa"/>
          </w:tcPr>
          <w:p w:rsidR="00E462E1" w:rsidRDefault="00E462E1" w:rsidP="00F93041">
            <w:pPr>
              <w:keepNext/>
            </w:pPr>
            <w:r>
              <w:t>16.04.2012</w:t>
            </w:r>
          </w:p>
        </w:tc>
      </w:tr>
    </w:tbl>
    <w:p w:rsidR="00E462E1" w:rsidRDefault="00E462E1" w:rsidP="00E462E1">
      <w:pPr>
        <w:pStyle w:val="Caption"/>
      </w:pPr>
      <w:bookmarkStart w:id="765" w:name="_Toc327468172"/>
      <w:r>
        <w:t xml:space="preserve">Tabelle </w:t>
      </w:r>
      <w:fldSimple w:instr=" SEQ Tabelle \* ARABIC ">
        <w:r w:rsidR="000E6CF3">
          <w:rPr>
            <w:noProof/>
          </w:rPr>
          <w:t>21</w:t>
        </w:r>
      </w:fldSimple>
      <w:r>
        <w:t xml:space="preserve"> - Systemtests Sprint 7</w:t>
      </w:r>
      <w:bookmarkEnd w:id="765"/>
    </w:p>
    <w:p w:rsidR="00E462E1" w:rsidRDefault="00E462E1" w:rsidP="00E462E1">
      <w:pPr>
        <w:pStyle w:val="Heading4"/>
      </w:pPr>
      <w:bookmarkStart w:id="766" w:name="_Toc327469024"/>
      <w:r>
        <w:t>Sprint 8</w:t>
      </w:r>
      <w:bookmarkEnd w:id="766"/>
    </w:p>
    <w:p w:rsidR="00E462E1" w:rsidRDefault="00E462E1" w:rsidP="00E462E1">
      <w:r>
        <w:t>Testperson: Delia Treichler</w:t>
      </w:r>
      <w:r w:rsidRPr="00EE1A43">
        <w:t xml:space="preserve"> </w:t>
      </w:r>
      <w:r>
        <w:tab/>
        <w:t>A = im Architekturprototypen enthalten</w:t>
      </w:r>
    </w:p>
    <w:tbl>
      <w:tblPr>
        <w:tblStyle w:val="MediumShading1-Accent1"/>
        <w:tblW w:w="0" w:type="auto"/>
        <w:tblLook w:val="0420" w:firstRow="1" w:lastRow="0" w:firstColumn="0" w:lastColumn="0" w:noHBand="0" w:noVBand="1"/>
      </w:tblPr>
      <w:tblGrid>
        <w:gridCol w:w="814"/>
        <w:gridCol w:w="1942"/>
        <w:gridCol w:w="4440"/>
        <w:gridCol w:w="903"/>
        <w:gridCol w:w="1189"/>
      </w:tblGrid>
      <w:tr w:rsidR="00E462E1" w:rsidTr="00F93041">
        <w:trPr>
          <w:cnfStyle w:val="100000000000" w:firstRow="1" w:lastRow="0" w:firstColumn="0" w:lastColumn="0" w:oddVBand="0" w:evenVBand="0" w:oddHBand="0" w:evenHBand="0" w:firstRowFirstColumn="0" w:firstRowLastColumn="0" w:lastRowFirstColumn="0" w:lastRowLastColumn="0"/>
          <w:cantSplit/>
          <w:tblHeader/>
        </w:trPr>
        <w:tc>
          <w:tcPr>
            <w:tcW w:w="814" w:type="dxa"/>
          </w:tcPr>
          <w:p w:rsidR="00E462E1" w:rsidRDefault="00E462E1" w:rsidP="00F93041">
            <w:pPr>
              <w:jc w:val="right"/>
            </w:pPr>
            <w:r>
              <w:t>Ticket#</w:t>
            </w:r>
          </w:p>
        </w:tc>
        <w:tc>
          <w:tcPr>
            <w:tcW w:w="1942" w:type="dxa"/>
          </w:tcPr>
          <w:p w:rsidR="00E462E1" w:rsidRDefault="00E462E1" w:rsidP="00F93041">
            <w:r>
              <w:t>Titel</w:t>
            </w:r>
          </w:p>
        </w:tc>
        <w:tc>
          <w:tcPr>
            <w:tcW w:w="4440" w:type="dxa"/>
          </w:tcPr>
          <w:p w:rsidR="00E462E1" w:rsidRDefault="00E462E1" w:rsidP="00F93041">
            <w:r>
              <w:t>Beschreibung</w:t>
            </w:r>
          </w:p>
        </w:tc>
        <w:tc>
          <w:tcPr>
            <w:tcW w:w="903" w:type="dxa"/>
          </w:tcPr>
          <w:p w:rsidR="00E462E1" w:rsidRDefault="00E462E1" w:rsidP="00F93041">
            <w:r>
              <w:t>Resultat</w:t>
            </w:r>
          </w:p>
        </w:tc>
        <w:tc>
          <w:tcPr>
            <w:tcW w:w="1189" w:type="dxa"/>
          </w:tcPr>
          <w:p w:rsidR="00E462E1" w:rsidRDefault="00E462E1" w:rsidP="00F93041">
            <w:r>
              <w:t>Datum</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jc w:val="right"/>
            </w:pPr>
            <w:r>
              <w:t>A</w:t>
            </w:r>
          </w:p>
        </w:tc>
        <w:tc>
          <w:tcPr>
            <w:tcW w:w="1942" w:type="dxa"/>
          </w:tcPr>
          <w:p w:rsidR="00E462E1" w:rsidRDefault="00E462E1" w:rsidP="00F93041">
            <w:r w:rsidRPr="0055521E">
              <w:t>Poster werden angezeigt</w:t>
            </w:r>
          </w:p>
        </w:tc>
        <w:tc>
          <w:tcPr>
            <w:tcW w:w="4440" w:type="dxa"/>
          </w:tcPr>
          <w:p w:rsidR="00E462E1" w:rsidRDefault="00E462E1" w:rsidP="00F93041">
            <w:r>
              <w:t>Es wird das aktuelle Poster angezeigt.</w:t>
            </w:r>
          </w:p>
        </w:tc>
        <w:tc>
          <w:tcPr>
            <w:tcW w:w="903" w:type="dxa"/>
          </w:tcPr>
          <w:p w:rsidR="00E462E1" w:rsidRDefault="00E462E1" w:rsidP="00F93041">
            <w:r>
              <w:t>Ok</w:t>
            </w:r>
          </w:p>
        </w:tc>
        <w:tc>
          <w:tcPr>
            <w:tcW w:w="1189" w:type="dxa"/>
          </w:tcPr>
          <w:p w:rsidR="00E462E1" w:rsidRDefault="00E462E1" w:rsidP="00F93041">
            <w:r>
              <w:t>23.04.2012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jc w:val="right"/>
            </w:pPr>
            <w:r>
              <w:t>A</w:t>
            </w:r>
          </w:p>
        </w:tc>
        <w:tc>
          <w:tcPr>
            <w:tcW w:w="1942" w:type="dxa"/>
          </w:tcPr>
          <w:p w:rsidR="00E462E1" w:rsidRDefault="00E462E1" w:rsidP="00F93041">
            <w:r w:rsidRPr="0055521E">
              <w:t>Poster browsen</w:t>
            </w:r>
          </w:p>
        </w:tc>
        <w:tc>
          <w:tcPr>
            <w:tcW w:w="4440" w:type="dxa"/>
          </w:tcPr>
          <w:p w:rsidR="00E462E1" w:rsidRDefault="00E462E1" w:rsidP="00F93041">
            <w:r>
              <w:t>Es kann zum nächsten und zum vorhergehenden Poster gewechselt werden.</w:t>
            </w:r>
          </w:p>
        </w:tc>
        <w:tc>
          <w:tcPr>
            <w:tcW w:w="903" w:type="dxa"/>
          </w:tcPr>
          <w:p w:rsidR="00E462E1" w:rsidRDefault="00E462E1" w:rsidP="00F93041">
            <w:r>
              <w:t>Ok</w:t>
            </w:r>
          </w:p>
        </w:tc>
        <w:tc>
          <w:tcPr>
            <w:tcW w:w="1189" w:type="dxa"/>
          </w:tcPr>
          <w:p w:rsidR="00E462E1" w:rsidRDefault="00E462E1" w:rsidP="00F93041">
            <w:r>
              <w:t>23.04.2012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jc w:val="right"/>
            </w:pPr>
            <w:r>
              <w:t>A</w:t>
            </w:r>
          </w:p>
        </w:tc>
        <w:tc>
          <w:tcPr>
            <w:tcW w:w="1942" w:type="dxa"/>
          </w:tcPr>
          <w:p w:rsidR="00E462E1" w:rsidRPr="0055521E" w:rsidRDefault="00E462E1" w:rsidP="00F93041">
            <w:r>
              <w:t>Handcursor</w:t>
            </w:r>
            <w:r w:rsidRPr="0055521E">
              <w:t xml:space="preserve"> wird dargestellt</w:t>
            </w:r>
          </w:p>
        </w:tc>
        <w:tc>
          <w:tcPr>
            <w:tcW w:w="4440" w:type="dxa"/>
          </w:tcPr>
          <w:p w:rsidR="00E462E1" w:rsidRDefault="00E462E1" w:rsidP="00F93041">
            <w:r>
              <w:t>Der Handcursor wird als blauer Punkt dargestellt.</w:t>
            </w:r>
          </w:p>
        </w:tc>
        <w:tc>
          <w:tcPr>
            <w:tcW w:w="903" w:type="dxa"/>
          </w:tcPr>
          <w:p w:rsidR="00E462E1" w:rsidRDefault="00E462E1" w:rsidP="00F93041">
            <w:r>
              <w:t>Ok</w:t>
            </w:r>
          </w:p>
        </w:tc>
        <w:tc>
          <w:tcPr>
            <w:tcW w:w="1189" w:type="dxa"/>
          </w:tcPr>
          <w:p w:rsidR="00E462E1" w:rsidRDefault="00E462E1" w:rsidP="00F93041">
            <w:r>
              <w:t>16.04.2012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jc w:val="right"/>
            </w:pPr>
            <w:r>
              <w:t>A</w:t>
            </w:r>
          </w:p>
        </w:tc>
        <w:tc>
          <w:tcPr>
            <w:tcW w:w="1942" w:type="dxa"/>
          </w:tcPr>
          <w:p w:rsidR="00E462E1" w:rsidRPr="0055521E" w:rsidRDefault="00E462E1" w:rsidP="00F93041">
            <w:r w:rsidRPr="0055521E">
              <w:t>Eigenes Skelett wird dargestellt</w:t>
            </w:r>
          </w:p>
        </w:tc>
        <w:tc>
          <w:tcPr>
            <w:tcW w:w="4440" w:type="dxa"/>
          </w:tcPr>
          <w:p w:rsidR="00E462E1" w:rsidRDefault="00E462E1" w:rsidP="00F93041">
            <w:r>
              <w:t>Die verschiedenen Skelettjoints des Benutzers werden angezeigt.</w:t>
            </w:r>
          </w:p>
        </w:tc>
        <w:tc>
          <w:tcPr>
            <w:tcW w:w="903" w:type="dxa"/>
          </w:tcPr>
          <w:p w:rsidR="00E462E1" w:rsidRDefault="00E462E1" w:rsidP="00F93041">
            <w:r>
              <w:t>Ok</w:t>
            </w:r>
          </w:p>
        </w:tc>
        <w:tc>
          <w:tcPr>
            <w:tcW w:w="1189" w:type="dxa"/>
          </w:tcPr>
          <w:p w:rsidR="00E462E1" w:rsidRDefault="00E462E1" w:rsidP="00F93041">
            <w:r>
              <w:t>16.04.2012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jc w:val="right"/>
            </w:pPr>
            <w:r>
              <w:t>A</w:t>
            </w:r>
          </w:p>
        </w:tc>
        <w:tc>
          <w:tcPr>
            <w:tcW w:w="1942" w:type="dxa"/>
          </w:tcPr>
          <w:p w:rsidR="00E462E1" w:rsidRPr="0055521E" w:rsidRDefault="00E462E1" w:rsidP="00F93041">
            <w:r w:rsidRPr="0094087F">
              <w:t>Sofortiges Erfolgserlebnis für Einstieg sichergestellt</w:t>
            </w:r>
          </w:p>
        </w:tc>
        <w:tc>
          <w:tcPr>
            <w:tcW w:w="4440" w:type="dxa"/>
          </w:tcPr>
          <w:p w:rsidR="00E462E1" w:rsidRDefault="00E462E1" w:rsidP="00F93041">
            <w:r>
              <w:t>Das sofortige Erfolgserlebnis ist durch das Skelett sichergestellt.</w:t>
            </w:r>
          </w:p>
        </w:tc>
        <w:tc>
          <w:tcPr>
            <w:tcW w:w="903" w:type="dxa"/>
          </w:tcPr>
          <w:p w:rsidR="00E462E1" w:rsidRDefault="00E462E1" w:rsidP="00F93041">
            <w:r>
              <w:t>Ok</w:t>
            </w:r>
          </w:p>
        </w:tc>
        <w:tc>
          <w:tcPr>
            <w:tcW w:w="1189" w:type="dxa"/>
          </w:tcPr>
          <w:p w:rsidR="00E462E1" w:rsidRDefault="00E462E1" w:rsidP="00F93041">
            <w:r>
              <w:t>23.04.2012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jc w:val="right"/>
            </w:pPr>
            <w:r>
              <w:t>769</w:t>
            </w:r>
          </w:p>
        </w:tc>
        <w:tc>
          <w:tcPr>
            <w:tcW w:w="1942" w:type="dxa"/>
          </w:tcPr>
          <w:p w:rsidR="00E462E1" w:rsidRPr="0055521E" w:rsidRDefault="00E462E1" w:rsidP="00F93041">
            <w:r w:rsidRPr="0091174E">
              <w:t>Pointer für die Hand schön dargestellt</w:t>
            </w:r>
          </w:p>
        </w:tc>
        <w:tc>
          <w:tcPr>
            <w:tcW w:w="4440" w:type="dxa"/>
          </w:tcPr>
          <w:p w:rsidR="00E462E1" w:rsidRDefault="00E462E1" w:rsidP="00F93041">
            <w:r>
              <w:t>Der Handcursor wird als rechte Hand dargestellt.</w:t>
            </w:r>
          </w:p>
        </w:tc>
        <w:tc>
          <w:tcPr>
            <w:tcW w:w="903" w:type="dxa"/>
          </w:tcPr>
          <w:p w:rsidR="00E462E1" w:rsidRDefault="00E462E1" w:rsidP="00F93041">
            <w:r>
              <w:t>Ok</w:t>
            </w:r>
          </w:p>
        </w:tc>
        <w:tc>
          <w:tcPr>
            <w:tcW w:w="1189" w:type="dxa"/>
          </w:tcPr>
          <w:p w:rsidR="00E462E1" w:rsidRDefault="00E462E1" w:rsidP="00F93041">
            <w:r>
              <w:t>23.04.2012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jc w:val="right"/>
            </w:pPr>
            <w:r>
              <w:t>779</w:t>
            </w:r>
          </w:p>
        </w:tc>
        <w:tc>
          <w:tcPr>
            <w:tcW w:w="1942" w:type="dxa"/>
          </w:tcPr>
          <w:p w:rsidR="00E462E1" w:rsidRPr="0055521E" w:rsidRDefault="00E462E1" w:rsidP="00F93041">
            <w:r w:rsidRPr="0091174E">
              <w:t>Skelett schön dargestellt</w:t>
            </w:r>
          </w:p>
        </w:tc>
        <w:tc>
          <w:tcPr>
            <w:tcW w:w="4440" w:type="dxa"/>
          </w:tcPr>
          <w:p w:rsidR="00E462E1" w:rsidRDefault="00E462E1" w:rsidP="00F93041">
            <w:r>
              <w:t>Das Skelett wird als Strichmännlein dargestellt.</w:t>
            </w:r>
          </w:p>
        </w:tc>
        <w:tc>
          <w:tcPr>
            <w:tcW w:w="903" w:type="dxa"/>
          </w:tcPr>
          <w:p w:rsidR="00E462E1" w:rsidRDefault="00E462E1" w:rsidP="00F93041">
            <w:r>
              <w:t>Ok</w:t>
            </w:r>
          </w:p>
        </w:tc>
        <w:tc>
          <w:tcPr>
            <w:tcW w:w="1189" w:type="dxa"/>
          </w:tcPr>
          <w:p w:rsidR="00E462E1" w:rsidRDefault="00E462E1" w:rsidP="00F93041">
            <w:r>
              <w:t>23.04.2012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jc w:val="right"/>
            </w:pPr>
            <w:r>
              <w:t>870</w:t>
            </w:r>
          </w:p>
        </w:tc>
        <w:tc>
          <w:tcPr>
            <w:tcW w:w="1942" w:type="dxa"/>
          </w:tcPr>
          <w:p w:rsidR="00E462E1" w:rsidRPr="0055521E" w:rsidRDefault="00E462E1" w:rsidP="00F93041">
            <w:r>
              <w:t>Handcursor</w:t>
            </w:r>
            <w:r w:rsidRPr="0091174E">
              <w:t xml:space="preserve"> ruckelt weniger 1</w:t>
            </w:r>
          </w:p>
        </w:tc>
        <w:tc>
          <w:tcPr>
            <w:tcW w:w="4440" w:type="dxa"/>
          </w:tcPr>
          <w:p w:rsidR="00E462E1" w:rsidRDefault="00E462E1" w:rsidP="00F93041">
            <w:r>
              <w:t>Der Handcursor zittert nicht mehr so fest.</w:t>
            </w:r>
          </w:p>
        </w:tc>
        <w:tc>
          <w:tcPr>
            <w:tcW w:w="903" w:type="dxa"/>
          </w:tcPr>
          <w:p w:rsidR="00E462E1" w:rsidRDefault="00E462E1" w:rsidP="00F93041">
            <w:r>
              <w:t>Ok</w:t>
            </w:r>
          </w:p>
        </w:tc>
        <w:tc>
          <w:tcPr>
            <w:tcW w:w="1189" w:type="dxa"/>
          </w:tcPr>
          <w:p w:rsidR="00E462E1" w:rsidRDefault="00E462E1" w:rsidP="00F93041">
            <w:pPr>
              <w:keepNext/>
            </w:pPr>
            <w:r>
              <w:t>23.04.2012</w:t>
            </w:r>
          </w:p>
        </w:tc>
      </w:tr>
    </w:tbl>
    <w:p w:rsidR="00E462E1" w:rsidRDefault="00E462E1" w:rsidP="00E462E1">
      <w:pPr>
        <w:pStyle w:val="Caption"/>
      </w:pPr>
      <w:bookmarkStart w:id="767" w:name="_Toc327468173"/>
      <w:r>
        <w:t xml:space="preserve">Tabelle </w:t>
      </w:r>
      <w:fldSimple w:instr=" SEQ Tabelle \* ARABIC ">
        <w:r w:rsidR="000E6CF3">
          <w:rPr>
            <w:noProof/>
          </w:rPr>
          <w:t>22</w:t>
        </w:r>
      </w:fldSimple>
      <w:r w:rsidRPr="0012035F">
        <w:t xml:space="preserve"> - Systemtests Sprint</w:t>
      </w:r>
      <w:r>
        <w:t xml:space="preserve"> 8</w:t>
      </w:r>
      <w:bookmarkEnd w:id="767"/>
    </w:p>
    <w:p w:rsidR="000E59F6" w:rsidRDefault="000E59F6">
      <w:r>
        <w:br w:type="page"/>
      </w:r>
    </w:p>
    <w:p w:rsidR="00E462E1" w:rsidRDefault="00E462E1" w:rsidP="00E462E1">
      <w:pPr>
        <w:pStyle w:val="Heading4"/>
      </w:pPr>
      <w:bookmarkStart w:id="768" w:name="_Toc327469025"/>
      <w:r>
        <w:lastRenderedPageBreak/>
        <w:t>Sprint 9</w:t>
      </w:r>
      <w:bookmarkEnd w:id="768"/>
    </w:p>
    <w:p w:rsidR="00E462E1" w:rsidRDefault="00E462E1" w:rsidP="00E462E1">
      <w:r>
        <w:t>Testperson: Delia Treichler</w:t>
      </w:r>
      <w:r w:rsidRPr="00EE1A43">
        <w:t xml:space="preserve"> </w:t>
      </w:r>
      <w:r>
        <w:tab/>
        <w:t>A = im Architekturprototypen enthalten</w:t>
      </w:r>
    </w:p>
    <w:tbl>
      <w:tblPr>
        <w:tblStyle w:val="MediumShading1-Accent1"/>
        <w:tblW w:w="0" w:type="auto"/>
        <w:tblLook w:val="0420" w:firstRow="1" w:lastRow="0" w:firstColumn="0" w:lastColumn="0" w:noHBand="0" w:noVBand="1"/>
      </w:tblPr>
      <w:tblGrid>
        <w:gridCol w:w="814"/>
        <w:gridCol w:w="1942"/>
        <w:gridCol w:w="4440"/>
        <w:gridCol w:w="903"/>
        <w:gridCol w:w="1189"/>
      </w:tblGrid>
      <w:tr w:rsidR="00E462E1" w:rsidTr="00F93041">
        <w:trPr>
          <w:cnfStyle w:val="100000000000" w:firstRow="1" w:lastRow="0" w:firstColumn="0" w:lastColumn="0" w:oddVBand="0" w:evenVBand="0" w:oddHBand="0" w:evenHBand="0" w:firstRowFirstColumn="0" w:firstRowLastColumn="0" w:lastRowFirstColumn="0" w:lastRowLastColumn="0"/>
          <w:cantSplit/>
          <w:tblHeader/>
        </w:trPr>
        <w:tc>
          <w:tcPr>
            <w:tcW w:w="814" w:type="dxa"/>
          </w:tcPr>
          <w:p w:rsidR="00E462E1" w:rsidRDefault="00E462E1" w:rsidP="00F93041">
            <w:pPr>
              <w:jc w:val="right"/>
            </w:pPr>
            <w:r>
              <w:t>Ticket#</w:t>
            </w:r>
          </w:p>
        </w:tc>
        <w:tc>
          <w:tcPr>
            <w:tcW w:w="1942" w:type="dxa"/>
          </w:tcPr>
          <w:p w:rsidR="00E462E1" w:rsidRDefault="00E462E1" w:rsidP="00F93041">
            <w:r>
              <w:t>Titel</w:t>
            </w:r>
          </w:p>
        </w:tc>
        <w:tc>
          <w:tcPr>
            <w:tcW w:w="4440" w:type="dxa"/>
          </w:tcPr>
          <w:p w:rsidR="00E462E1" w:rsidRDefault="00E462E1" w:rsidP="00F93041">
            <w:r>
              <w:t>Beschreibung</w:t>
            </w:r>
          </w:p>
        </w:tc>
        <w:tc>
          <w:tcPr>
            <w:tcW w:w="903" w:type="dxa"/>
          </w:tcPr>
          <w:p w:rsidR="00E462E1" w:rsidRDefault="00E462E1" w:rsidP="00F93041">
            <w:r>
              <w:t>Resultat</w:t>
            </w:r>
          </w:p>
        </w:tc>
        <w:tc>
          <w:tcPr>
            <w:tcW w:w="1189" w:type="dxa"/>
          </w:tcPr>
          <w:p w:rsidR="00E462E1" w:rsidRDefault="00E462E1" w:rsidP="00F93041">
            <w:r>
              <w:t>Datum</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jc w:val="right"/>
            </w:pPr>
            <w:r>
              <w:t>A</w:t>
            </w:r>
          </w:p>
        </w:tc>
        <w:tc>
          <w:tcPr>
            <w:tcW w:w="1942" w:type="dxa"/>
          </w:tcPr>
          <w:p w:rsidR="00E462E1" w:rsidRDefault="00E462E1" w:rsidP="00F93041">
            <w:r w:rsidRPr="0055521E">
              <w:t>Poster werden angezeigt</w:t>
            </w:r>
          </w:p>
        </w:tc>
        <w:tc>
          <w:tcPr>
            <w:tcW w:w="4440" w:type="dxa"/>
          </w:tcPr>
          <w:p w:rsidR="00E462E1" w:rsidRDefault="00E462E1" w:rsidP="00F93041">
            <w:r>
              <w:t>Es wird das aktuelle Poster angezeigt.</w:t>
            </w:r>
          </w:p>
        </w:tc>
        <w:tc>
          <w:tcPr>
            <w:tcW w:w="903" w:type="dxa"/>
          </w:tcPr>
          <w:p w:rsidR="00E462E1" w:rsidRDefault="00E462E1" w:rsidP="00F93041">
            <w:r>
              <w:t>Ok</w:t>
            </w:r>
          </w:p>
        </w:tc>
        <w:tc>
          <w:tcPr>
            <w:tcW w:w="1189" w:type="dxa"/>
          </w:tcPr>
          <w:p w:rsidR="00E462E1" w:rsidRDefault="00E462E1" w:rsidP="00F93041">
            <w:r>
              <w:t>27.04.2012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jc w:val="right"/>
            </w:pPr>
            <w:r>
              <w:t>A</w:t>
            </w:r>
          </w:p>
        </w:tc>
        <w:tc>
          <w:tcPr>
            <w:tcW w:w="1942" w:type="dxa"/>
          </w:tcPr>
          <w:p w:rsidR="00E462E1" w:rsidRDefault="00E462E1" w:rsidP="00F93041">
            <w:r w:rsidRPr="0055521E">
              <w:t>Poster browsen</w:t>
            </w:r>
          </w:p>
        </w:tc>
        <w:tc>
          <w:tcPr>
            <w:tcW w:w="4440" w:type="dxa"/>
          </w:tcPr>
          <w:p w:rsidR="00E462E1" w:rsidRDefault="00E462E1" w:rsidP="00F93041">
            <w:r>
              <w:t>Es kann zum nächsten und zum vorhergehenden Poster gewechselt werden.</w:t>
            </w:r>
          </w:p>
        </w:tc>
        <w:tc>
          <w:tcPr>
            <w:tcW w:w="903" w:type="dxa"/>
          </w:tcPr>
          <w:p w:rsidR="00E462E1" w:rsidRDefault="00E462E1" w:rsidP="00F93041">
            <w:r>
              <w:t>Ok</w:t>
            </w:r>
          </w:p>
        </w:tc>
        <w:tc>
          <w:tcPr>
            <w:tcW w:w="1189" w:type="dxa"/>
          </w:tcPr>
          <w:p w:rsidR="00E462E1" w:rsidRDefault="00E462E1" w:rsidP="00F93041">
            <w:r>
              <w:t>27.04.2012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jc w:val="right"/>
            </w:pPr>
            <w:r>
              <w:t>A</w:t>
            </w:r>
          </w:p>
        </w:tc>
        <w:tc>
          <w:tcPr>
            <w:tcW w:w="1942" w:type="dxa"/>
          </w:tcPr>
          <w:p w:rsidR="00E462E1" w:rsidRPr="0055521E" w:rsidRDefault="00E462E1" w:rsidP="00F93041">
            <w:r>
              <w:t>Handcursor</w:t>
            </w:r>
            <w:r w:rsidRPr="0055521E">
              <w:t xml:space="preserve"> wird dargestellt</w:t>
            </w:r>
          </w:p>
        </w:tc>
        <w:tc>
          <w:tcPr>
            <w:tcW w:w="4440" w:type="dxa"/>
          </w:tcPr>
          <w:p w:rsidR="00E462E1" w:rsidRDefault="00E462E1" w:rsidP="00F93041">
            <w:r>
              <w:t>Der Handcursor wird als blauer Punkt dargestellt.</w:t>
            </w:r>
          </w:p>
        </w:tc>
        <w:tc>
          <w:tcPr>
            <w:tcW w:w="903" w:type="dxa"/>
          </w:tcPr>
          <w:p w:rsidR="00E462E1" w:rsidRDefault="00E462E1" w:rsidP="00F93041">
            <w:r>
              <w:t>Ok</w:t>
            </w:r>
          </w:p>
        </w:tc>
        <w:tc>
          <w:tcPr>
            <w:tcW w:w="1189" w:type="dxa"/>
          </w:tcPr>
          <w:p w:rsidR="00E462E1" w:rsidRDefault="00E462E1" w:rsidP="00F93041">
            <w:r>
              <w:t>16.04.2012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jc w:val="right"/>
            </w:pPr>
            <w:r>
              <w:t>A</w:t>
            </w:r>
          </w:p>
        </w:tc>
        <w:tc>
          <w:tcPr>
            <w:tcW w:w="1942" w:type="dxa"/>
          </w:tcPr>
          <w:p w:rsidR="00E462E1" w:rsidRPr="0055521E" w:rsidRDefault="00E462E1" w:rsidP="00F93041">
            <w:r w:rsidRPr="0055521E">
              <w:t>Eigenes Skelett wird dargestellt</w:t>
            </w:r>
          </w:p>
        </w:tc>
        <w:tc>
          <w:tcPr>
            <w:tcW w:w="4440" w:type="dxa"/>
          </w:tcPr>
          <w:p w:rsidR="00E462E1" w:rsidRDefault="00E462E1" w:rsidP="00F93041">
            <w:r>
              <w:t>Die verschiedenen Skelettjoints des Benutzers werden angezeigt.</w:t>
            </w:r>
          </w:p>
        </w:tc>
        <w:tc>
          <w:tcPr>
            <w:tcW w:w="903" w:type="dxa"/>
          </w:tcPr>
          <w:p w:rsidR="00E462E1" w:rsidRDefault="00E462E1" w:rsidP="00F93041">
            <w:r>
              <w:t>Ok</w:t>
            </w:r>
          </w:p>
        </w:tc>
        <w:tc>
          <w:tcPr>
            <w:tcW w:w="1189" w:type="dxa"/>
          </w:tcPr>
          <w:p w:rsidR="00E462E1" w:rsidRDefault="00E462E1" w:rsidP="00F93041">
            <w:r>
              <w:t>16.04.2012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jc w:val="right"/>
            </w:pPr>
            <w:r>
              <w:t>A</w:t>
            </w:r>
          </w:p>
        </w:tc>
        <w:tc>
          <w:tcPr>
            <w:tcW w:w="1942" w:type="dxa"/>
          </w:tcPr>
          <w:p w:rsidR="00E462E1" w:rsidRPr="0055521E" w:rsidRDefault="00E462E1" w:rsidP="00F93041">
            <w:r w:rsidRPr="0094087F">
              <w:t>Sofortiges Erfolgserlebnis für Einstieg sichergestellt</w:t>
            </w:r>
          </w:p>
        </w:tc>
        <w:tc>
          <w:tcPr>
            <w:tcW w:w="4440" w:type="dxa"/>
          </w:tcPr>
          <w:p w:rsidR="00E462E1" w:rsidRDefault="00E462E1" w:rsidP="00F93041">
            <w:r>
              <w:t>Das sofortige Erfolgserlebnis ist durch das Skelett sichergestellt.</w:t>
            </w:r>
          </w:p>
        </w:tc>
        <w:tc>
          <w:tcPr>
            <w:tcW w:w="903" w:type="dxa"/>
          </w:tcPr>
          <w:p w:rsidR="00E462E1" w:rsidRDefault="00E462E1" w:rsidP="00F93041">
            <w:r>
              <w:t>Ok</w:t>
            </w:r>
          </w:p>
        </w:tc>
        <w:tc>
          <w:tcPr>
            <w:tcW w:w="1189" w:type="dxa"/>
          </w:tcPr>
          <w:p w:rsidR="00E462E1" w:rsidRDefault="00E462E1" w:rsidP="00F93041">
            <w:r>
              <w:t>27.04.2012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jc w:val="right"/>
            </w:pPr>
            <w:r>
              <w:t>769</w:t>
            </w:r>
          </w:p>
        </w:tc>
        <w:tc>
          <w:tcPr>
            <w:tcW w:w="1942" w:type="dxa"/>
          </w:tcPr>
          <w:p w:rsidR="00E462E1" w:rsidRPr="0055521E" w:rsidRDefault="00E462E1" w:rsidP="00F93041">
            <w:r w:rsidRPr="0091174E">
              <w:t>Pointer für die Hand schön dargestellt</w:t>
            </w:r>
          </w:p>
        </w:tc>
        <w:tc>
          <w:tcPr>
            <w:tcW w:w="4440" w:type="dxa"/>
          </w:tcPr>
          <w:p w:rsidR="00E462E1" w:rsidRDefault="00E462E1" w:rsidP="00F93041">
            <w:r>
              <w:t>Der Handcursor wird als rechte Hand dargestellt.</w:t>
            </w:r>
          </w:p>
        </w:tc>
        <w:tc>
          <w:tcPr>
            <w:tcW w:w="903" w:type="dxa"/>
          </w:tcPr>
          <w:p w:rsidR="00E462E1" w:rsidRDefault="00E462E1" w:rsidP="00F93041">
            <w:r>
              <w:t>Ok</w:t>
            </w:r>
          </w:p>
        </w:tc>
        <w:tc>
          <w:tcPr>
            <w:tcW w:w="1189" w:type="dxa"/>
          </w:tcPr>
          <w:p w:rsidR="00E462E1" w:rsidRDefault="00E462E1" w:rsidP="00F93041">
            <w:r>
              <w:t>27.04.2012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jc w:val="right"/>
            </w:pPr>
            <w:r>
              <w:t>779</w:t>
            </w:r>
          </w:p>
        </w:tc>
        <w:tc>
          <w:tcPr>
            <w:tcW w:w="1942" w:type="dxa"/>
          </w:tcPr>
          <w:p w:rsidR="00E462E1" w:rsidRPr="0055521E" w:rsidRDefault="00E462E1" w:rsidP="00F93041">
            <w:r w:rsidRPr="0091174E">
              <w:t>Skelett schön dargestellt</w:t>
            </w:r>
          </w:p>
        </w:tc>
        <w:tc>
          <w:tcPr>
            <w:tcW w:w="4440" w:type="dxa"/>
          </w:tcPr>
          <w:p w:rsidR="00E462E1" w:rsidRDefault="00E462E1" w:rsidP="00F93041">
            <w:r>
              <w:t>Das Skelett wird als Strichmännlein dargestellt.</w:t>
            </w:r>
          </w:p>
        </w:tc>
        <w:tc>
          <w:tcPr>
            <w:tcW w:w="903" w:type="dxa"/>
          </w:tcPr>
          <w:p w:rsidR="00E462E1" w:rsidRDefault="00E462E1" w:rsidP="00F93041">
            <w:r>
              <w:t>Ok</w:t>
            </w:r>
          </w:p>
        </w:tc>
        <w:tc>
          <w:tcPr>
            <w:tcW w:w="1189" w:type="dxa"/>
          </w:tcPr>
          <w:p w:rsidR="00E462E1" w:rsidRDefault="00E462E1" w:rsidP="00F93041">
            <w:r>
              <w:t>27.04.2012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jc w:val="right"/>
            </w:pPr>
            <w:r>
              <w:t>870</w:t>
            </w:r>
          </w:p>
        </w:tc>
        <w:tc>
          <w:tcPr>
            <w:tcW w:w="1942" w:type="dxa"/>
          </w:tcPr>
          <w:p w:rsidR="00E462E1" w:rsidRPr="0055521E" w:rsidRDefault="00E462E1" w:rsidP="00F93041">
            <w:r>
              <w:t>Handcursor</w:t>
            </w:r>
            <w:r w:rsidRPr="0091174E">
              <w:t xml:space="preserve"> ruckelt weniger 1</w:t>
            </w:r>
          </w:p>
        </w:tc>
        <w:tc>
          <w:tcPr>
            <w:tcW w:w="4440" w:type="dxa"/>
          </w:tcPr>
          <w:p w:rsidR="00E462E1" w:rsidRDefault="00E462E1" w:rsidP="00F93041">
            <w:r>
              <w:t>Der Handcursor zittert nicht mehr so fest.</w:t>
            </w:r>
          </w:p>
        </w:tc>
        <w:tc>
          <w:tcPr>
            <w:tcW w:w="903" w:type="dxa"/>
          </w:tcPr>
          <w:p w:rsidR="00E462E1" w:rsidRDefault="00E462E1" w:rsidP="00F93041">
            <w:r>
              <w:t>Ok</w:t>
            </w:r>
          </w:p>
        </w:tc>
        <w:tc>
          <w:tcPr>
            <w:tcW w:w="1189" w:type="dxa"/>
          </w:tcPr>
          <w:p w:rsidR="00E462E1" w:rsidRDefault="00E462E1" w:rsidP="00F93041">
            <w:r>
              <w:t>27.04.2012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jc w:val="right"/>
            </w:pPr>
            <w:r>
              <w:t>786</w:t>
            </w:r>
          </w:p>
        </w:tc>
        <w:tc>
          <w:tcPr>
            <w:tcW w:w="1942" w:type="dxa"/>
          </w:tcPr>
          <w:p w:rsidR="00E462E1" w:rsidRPr="0091174E" w:rsidRDefault="00E462E1" w:rsidP="00F93041">
            <w:r w:rsidRPr="007D1338">
              <w:t>Video wird dargestellt</w:t>
            </w:r>
          </w:p>
        </w:tc>
        <w:tc>
          <w:tcPr>
            <w:tcW w:w="4440" w:type="dxa"/>
          </w:tcPr>
          <w:p w:rsidR="00E462E1" w:rsidRDefault="00E462E1" w:rsidP="00F93041">
            <w:r>
              <w:t>Das Video wird in WPF dargestellt.</w:t>
            </w:r>
          </w:p>
        </w:tc>
        <w:tc>
          <w:tcPr>
            <w:tcW w:w="903" w:type="dxa"/>
          </w:tcPr>
          <w:p w:rsidR="00E462E1" w:rsidRDefault="00E462E1" w:rsidP="00F93041">
            <w:r>
              <w:t>Ok</w:t>
            </w:r>
          </w:p>
        </w:tc>
        <w:tc>
          <w:tcPr>
            <w:tcW w:w="1189" w:type="dxa"/>
          </w:tcPr>
          <w:p w:rsidR="00E462E1" w:rsidRDefault="00E462E1" w:rsidP="00F93041">
            <w:r>
              <w:t>27.04.2012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jc w:val="right"/>
            </w:pPr>
            <w:r>
              <w:t>785</w:t>
            </w:r>
          </w:p>
        </w:tc>
        <w:tc>
          <w:tcPr>
            <w:tcW w:w="1942" w:type="dxa"/>
          </w:tcPr>
          <w:p w:rsidR="00E462E1" w:rsidRPr="0091174E" w:rsidRDefault="00E462E1" w:rsidP="00F93041">
            <w:r w:rsidRPr="007D1338">
              <w:t>Applikation ist mit linker Hand bedienbar</w:t>
            </w:r>
          </w:p>
        </w:tc>
        <w:tc>
          <w:tcPr>
            <w:tcW w:w="4440" w:type="dxa"/>
          </w:tcPr>
          <w:p w:rsidR="00E462E1" w:rsidRDefault="00E462E1" w:rsidP="00F93041">
            <w:r>
              <w:t>Die Applikation kann sowohl mit der rechten als auch der linken Hand bedient werden.</w:t>
            </w:r>
          </w:p>
        </w:tc>
        <w:tc>
          <w:tcPr>
            <w:tcW w:w="903" w:type="dxa"/>
          </w:tcPr>
          <w:p w:rsidR="00E462E1" w:rsidRDefault="00E462E1" w:rsidP="00F93041">
            <w:r>
              <w:t>Ok</w:t>
            </w:r>
          </w:p>
        </w:tc>
        <w:tc>
          <w:tcPr>
            <w:tcW w:w="1189" w:type="dxa"/>
          </w:tcPr>
          <w:p w:rsidR="00E462E1" w:rsidRDefault="00E462E1" w:rsidP="00F93041">
            <w:pPr>
              <w:keepNext/>
            </w:pPr>
            <w:r>
              <w:t>27.04.2012</w:t>
            </w:r>
          </w:p>
        </w:tc>
      </w:tr>
    </w:tbl>
    <w:p w:rsidR="00E462E1" w:rsidRDefault="00E462E1" w:rsidP="00E462E1">
      <w:pPr>
        <w:pStyle w:val="Caption"/>
      </w:pPr>
      <w:bookmarkStart w:id="769" w:name="_Toc327468174"/>
      <w:r>
        <w:t xml:space="preserve">Tabelle </w:t>
      </w:r>
      <w:fldSimple w:instr=" SEQ Tabelle \* ARABIC ">
        <w:r w:rsidR="000E6CF3">
          <w:rPr>
            <w:noProof/>
          </w:rPr>
          <w:t>23</w:t>
        </w:r>
      </w:fldSimple>
      <w:r w:rsidRPr="00B76786">
        <w:t xml:space="preserve"> - Systemtests Sprint</w:t>
      </w:r>
      <w:r>
        <w:t xml:space="preserve"> 9</w:t>
      </w:r>
      <w:bookmarkEnd w:id="769"/>
    </w:p>
    <w:p w:rsidR="00E462E1" w:rsidRDefault="00E462E1" w:rsidP="00E462E1">
      <w:pPr>
        <w:pStyle w:val="Heading4"/>
      </w:pPr>
      <w:bookmarkStart w:id="770" w:name="_Toc327469026"/>
      <w:r>
        <w:t>Sprint 10</w:t>
      </w:r>
      <w:bookmarkEnd w:id="770"/>
    </w:p>
    <w:p w:rsidR="00E462E1" w:rsidRDefault="00E462E1" w:rsidP="00E462E1">
      <w:r>
        <w:t>Testperson: Delia Treichler</w:t>
      </w:r>
      <w:r w:rsidRPr="00EE1A43">
        <w:t xml:space="preserve"> </w:t>
      </w:r>
      <w:r>
        <w:tab/>
        <w:t>A = im Architekturprototypen enthalten</w:t>
      </w:r>
    </w:p>
    <w:tbl>
      <w:tblPr>
        <w:tblStyle w:val="MediumShading1-Accent1"/>
        <w:tblW w:w="0" w:type="auto"/>
        <w:tblLook w:val="0420" w:firstRow="1" w:lastRow="0" w:firstColumn="0" w:lastColumn="0" w:noHBand="0" w:noVBand="1"/>
      </w:tblPr>
      <w:tblGrid>
        <w:gridCol w:w="814"/>
        <w:gridCol w:w="1942"/>
        <w:gridCol w:w="4440"/>
        <w:gridCol w:w="903"/>
        <w:gridCol w:w="1189"/>
      </w:tblGrid>
      <w:tr w:rsidR="00E462E1" w:rsidTr="00F93041">
        <w:trPr>
          <w:cnfStyle w:val="100000000000" w:firstRow="1" w:lastRow="0" w:firstColumn="0" w:lastColumn="0" w:oddVBand="0" w:evenVBand="0" w:oddHBand="0" w:evenHBand="0" w:firstRowFirstColumn="0" w:firstRowLastColumn="0" w:lastRowFirstColumn="0" w:lastRowLastColumn="0"/>
          <w:cantSplit/>
          <w:tblHeader/>
        </w:trPr>
        <w:tc>
          <w:tcPr>
            <w:tcW w:w="814" w:type="dxa"/>
          </w:tcPr>
          <w:p w:rsidR="00E462E1" w:rsidRDefault="00E462E1" w:rsidP="00F93041">
            <w:pPr>
              <w:jc w:val="right"/>
            </w:pPr>
            <w:r>
              <w:t>Ticket#</w:t>
            </w:r>
          </w:p>
        </w:tc>
        <w:tc>
          <w:tcPr>
            <w:tcW w:w="1942" w:type="dxa"/>
          </w:tcPr>
          <w:p w:rsidR="00E462E1" w:rsidRDefault="00E462E1" w:rsidP="00F93041">
            <w:r>
              <w:t>Titel</w:t>
            </w:r>
          </w:p>
        </w:tc>
        <w:tc>
          <w:tcPr>
            <w:tcW w:w="4440" w:type="dxa"/>
          </w:tcPr>
          <w:p w:rsidR="00E462E1" w:rsidRDefault="00E462E1" w:rsidP="00F93041">
            <w:r>
              <w:t>Beschreibung</w:t>
            </w:r>
          </w:p>
        </w:tc>
        <w:tc>
          <w:tcPr>
            <w:tcW w:w="903" w:type="dxa"/>
          </w:tcPr>
          <w:p w:rsidR="00E462E1" w:rsidRDefault="00E462E1" w:rsidP="00F93041">
            <w:r>
              <w:t>Resultat</w:t>
            </w:r>
          </w:p>
        </w:tc>
        <w:tc>
          <w:tcPr>
            <w:tcW w:w="1189" w:type="dxa"/>
          </w:tcPr>
          <w:p w:rsidR="00E462E1" w:rsidRDefault="00E462E1" w:rsidP="00F93041">
            <w:r>
              <w:t>Datum</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jc w:val="right"/>
            </w:pPr>
            <w:r>
              <w:t>A</w:t>
            </w:r>
          </w:p>
        </w:tc>
        <w:tc>
          <w:tcPr>
            <w:tcW w:w="1942" w:type="dxa"/>
          </w:tcPr>
          <w:p w:rsidR="00E462E1" w:rsidRDefault="00E462E1" w:rsidP="00F93041">
            <w:r w:rsidRPr="0055521E">
              <w:t>Poster werden angezeigt</w:t>
            </w:r>
          </w:p>
        </w:tc>
        <w:tc>
          <w:tcPr>
            <w:tcW w:w="4440" w:type="dxa"/>
          </w:tcPr>
          <w:p w:rsidR="00E462E1" w:rsidRDefault="00E462E1" w:rsidP="00F93041">
            <w:r>
              <w:t>Es wird das aktuelle Poster angezeigt.</w:t>
            </w:r>
          </w:p>
        </w:tc>
        <w:tc>
          <w:tcPr>
            <w:tcW w:w="903" w:type="dxa"/>
          </w:tcPr>
          <w:p w:rsidR="00E462E1" w:rsidRDefault="00E462E1" w:rsidP="00F93041">
            <w:r>
              <w:t>Ok</w:t>
            </w:r>
          </w:p>
        </w:tc>
        <w:tc>
          <w:tcPr>
            <w:tcW w:w="1189" w:type="dxa"/>
          </w:tcPr>
          <w:p w:rsidR="00E462E1" w:rsidRDefault="00E462E1" w:rsidP="00F93041">
            <w:r>
              <w:t>07.05.2012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jc w:val="right"/>
            </w:pPr>
            <w:r>
              <w:t>A</w:t>
            </w:r>
          </w:p>
        </w:tc>
        <w:tc>
          <w:tcPr>
            <w:tcW w:w="1942" w:type="dxa"/>
          </w:tcPr>
          <w:p w:rsidR="00E462E1" w:rsidRDefault="00E462E1" w:rsidP="00F93041">
            <w:r w:rsidRPr="0055521E">
              <w:t>Poster browsen</w:t>
            </w:r>
          </w:p>
        </w:tc>
        <w:tc>
          <w:tcPr>
            <w:tcW w:w="4440" w:type="dxa"/>
          </w:tcPr>
          <w:p w:rsidR="00E462E1" w:rsidRDefault="00E462E1" w:rsidP="00F93041">
            <w:r>
              <w:t>Es kann zum nächsten und zum vorhergehenden Poster gewechselt werden.</w:t>
            </w:r>
          </w:p>
        </w:tc>
        <w:tc>
          <w:tcPr>
            <w:tcW w:w="903" w:type="dxa"/>
          </w:tcPr>
          <w:p w:rsidR="00E462E1" w:rsidRDefault="00E462E1" w:rsidP="00F93041">
            <w:r>
              <w:t>Ok</w:t>
            </w:r>
          </w:p>
        </w:tc>
        <w:tc>
          <w:tcPr>
            <w:tcW w:w="1189" w:type="dxa"/>
          </w:tcPr>
          <w:p w:rsidR="00E462E1" w:rsidRDefault="00E462E1" w:rsidP="00F93041">
            <w:r>
              <w:t>07.05.2012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jc w:val="right"/>
            </w:pPr>
            <w:r>
              <w:t>A</w:t>
            </w:r>
          </w:p>
        </w:tc>
        <w:tc>
          <w:tcPr>
            <w:tcW w:w="1942" w:type="dxa"/>
          </w:tcPr>
          <w:p w:rsidR="00E462E1" w:rsidRPr="0055521E" w:rsidRDefault="00E462E1" w:rsidP="00F93041">
            <w:r>
              <w:t>Handcursor</w:t>
            </w:r>
            <w:r w:rsidRPr="0055521E">
              <w:t xml:space="preserve"> wird dargestellt</w:t>
            </w:r>
          </w:p>
        </w:tc>
        <w:tc>
          <w:tcPr>
            <w:tcW w:w="4440" w:type="dxa"/>
          </w:tcPr>
          <w:p w:rsidR="00E462E1" w:rsidRDefault="00E462E1" w:rsidP="00F93041">
            <w:r>
              <w:t>Der Handcursor wird als blauer Punkt dargestellt.</w:t>
            </w:r>
          </w:p>
        </w:tc>
        <w:tc>
          <w:tcPr>
            <w:tcW w:w="903" w:type="dxa"/>
          </w:tcPr>
          <w:p w:rsidR="00E462E1" w:rsidRDefault="00E462E1" w:rsidP="00F93041">
            <w:r>
              <w:t>Ok</w:t>
            </w:r>
          </w:p>
        </w:tc>
        <w:tc>
          <w:tcPr>
            <w:tcW w:w="1189" w:type="dxa"/>
          </w:tcPr>
          <w:p w:rsidR="00E462E1" w:rsidRDefault="00E462E1" w:rsidP="00F93041">
            <w:r>
              <w:t>16.04.2012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jc w:val="right"/>
            </w:pPr>
            <w:r>
              <w:t>A</w:t>
            </w:r>
          </w:p>
        </w:tc>
        <w:tc>
          <w:tcPr>
            <w:tcW w:w="1942" w:type="dxa"/>
          </w:tcPr>
          <w:p w:rsidR="00E462E1" w:rsidRPr="0055521E" w:rsidRDefault="00E462E1" w:rsidP="00F93041">
            <w:r w:rsidRPr="0055521E">
              <w:t>Eigenes Skelett wird dargestellt</w:t>
            </w:r>
          </w:p>
        </w:tc>
        <w:tc>
          <w:tcPr>
            <w:tcW w:w="4440" w:type="dxa"/>
          </w:tcPr>
          <w:p w:rsidR="00E462E1" w:rsidRDefault="00E462E1" w:rsidP="00F93041">
            <w:r>
              <w:t>Die verschiedenen Skelettjoints des Benutzers werden angezeigt.</w:t>
            </w:r>
          </w:p>
        </w:tc>
        <w:tc>
          <w:tcPr>
            <w:tcW w:w="903" w:type="dxa"/>
          </w:tcPr>
          <w:p w:rsidR="00E462E1" w:rsidRDefault="00E462E1" w:rsidP="00F93041">
            <w:r>
              <w:t>Ok</w:t>
            </w:r>
          </w:p>
        </w:tc>
        <w:tc>
          <w:tcPr>
            <w:tcW w:w="1189" w:type="dxa"/>
          </w:tcPr>
          <w:p w:rsidR="00E462E1" w:rsidRDefault="00E462E1" w:rsidP="00F93041">
            <w:r>
              <w:t>16.04.2012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jc w:val="right"/>
            </w:pPr>
            <w:r>
              <w:t>A</w:t>
            </w:r>
          </w:p>
        </w:tc>
        <w:tc>
          <w:tcPr>
            <w:tcW w:w="1942" w:type="dxa"/>
          </w:tcPr>
          <w:p w:rsidR="00E462E1" w:rsidRPr="0055521E" w:rsidRDefault="00E462E1" w:rsidP="00F93041">
            <w:r w:rsidRPr="0094087F">
              <w:t>Sofortiges Erfolgserlebnis für Einstieg sichergestellt</w:t>
            </w:r>
          </w:p>
        </w:tc>
        <w:tc>
          <w:tcPr>
            <w:tcW w:w="4440" w:type="dxa"/>
          </w:tcPr>
          <w:p w:rsidR="00E462E1" w:rsidRDefault="00E462E1" w:rsidP="00F93041">
            <w:r>
              <w:t>Das sofortige Erfolgserlebnis ist durch das Skelett sichergestellt.</w:t>
            </w:r>
          </w:p>
        </w:tc>
        <w:tc>
          <w:tcPr>
            <w:tcW w:w="903" w:type="dxa"/>
          </w:tcPr>
          <w:p w:rsidR="00E462E1" w:rsidRDefault="00E462E1" w:rsidP="00F93041">
            <w:r>
              <w:t>Ok</w:t>
            </w:r>
          </w:p>
        </w:tc>
        <w:tc>
          <w:tcPr>
            <w:tcW w:w="1189" w:type="dxa"/>
          </w:tcPr>
          <w:p w:rsidR="00E462E1" w:rsidRDefault="00E462E1" w:rsidP="00F93041">
            <w:r>
              <w:t>07.05.2012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jc w:val="right"/>
            </w:pPr>
            <w:r>
              <w:t>769</w:t>
            </w:r>
          </w:p>
        </w:tc>
        <w:tc>
          <w:tcPr>
            <w:tcW w:w="1942" w:type="dxa"/>
          </w:tcPr>
          <w:p w:rsidR="00E462E1" w:rsidRPr="0055521E" w:rsidRDefault="00E462E1" w:rsidP="00F93041">
            <w:r w:rsidRPr="0091174E">
              <w:t>Pointer für die Hand schön dargestellt</w:t>
            </w:r>
          </w:p>
        </w:tc>
        <w:tc>
          <w:tcPr>
            <w:tcW w:w="4440" w:type="dxa"/>
          </w:tcPr>
          <w:p w:rsidR="00E462E1" w:rsidRDefault="00E462E1" w:rsidP="00F93041">
            <w:r>
              <w:t>Der Handcursor wird als rechte Hand dargestellt.</w:t>
            </w:r>
          </w:p>
        </w:tc>
        <w:tc>
          <w:tcPr>
            <w:tcW w:w="903" w:type="dxa"/>
          </w:tcPr>
          <w:p w:rsidR="00E462E1" w:rsidRDefault="00E462E1" w:rsidP="00F93041">
            <w:r>
              <w:t>Ok</w:t>
            </w:r>
          </w:p>
        </w:tc>
        <w:tc>
          <w:tcPr>
            <w:tcW w:w="1189" w:type="dxa"/>
          </w:tcPr>
          <w:p w:rsidR="00E462E1" w:rsidRDefault="00E462E1" w:rsidP="00F93041">
            <w:r>
              <w:t>07.05.2012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jc w:val="right"/>
            </w:pPr>
            <w:r>
              <w:t>779</w:t>
            </w:r>
          </w:p>
        </w:tc>
        <w:tc>
          <w:tcPr>
            <w:tcW w:w="1942" w:type="dxa"/>
          </w:tcPr>
          <w:p w:rsidR="00E462E1" w:rsidRPr="0055521E" w:rsidRDefault="00E462E1" w:rsidP="00F93041">
            <w:r w:rsidRPr="0091174E">
              <w:t>Skelett schön dargestellt</w:t>
            </w:r>
          </w:p>
        </w:tc>
        <w:tc>
          <w:tcPr>
            <w:tcW w:w="4440" w:type="dxa"/>
          </w:tcPr>
          <w:p w:rsidR="00E462E1" w:rsidRDefault="00E462E1" w:rsidP="00F93041">
            <w:r>
              <w:t>Das Skelett wird als Strichmännlein dargestellt.</w:t>
            </w:r>
          </w:p>
        </w:tc>
        <w:tc>
          <w:tcPr>
            <w:tcW w:w="903" w:type="dxa"/>
          </w:tcPr>
          <w:p w:rsidR="00E462E1" w:rsidRDefault="00E462E1" w:rsidP="00F93041">
            <w:r>
              <w:t>Ok</w:t>
            </w:r>
          </w:p>
        </w:tc>
        <w:tc>
          <w:tcPr>
            <w:tcW w:w="1189" w:type="dxa"/>
          </w:tcPr>
          <w:p w:rsidR="00E462E1" w:rsidRDefault="00E462E1" w:rsidP="00F93041">
            <w:r>
              <w:t>07.05.2012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jc w:val="right"/>
            </w:pPr>
            <w:r>
              <w:t>870</w:t>
            </w:r>
          </w:p>
        </w:tc>
        <w:tc>
          <w:tcPr>
            <w:tcW w:w="1942" w:type="dxa"/>
          </w:tcPr>
          <w:p w:rsidR="00E462E1" w:rsidRPr="0055521E" w:rsidRDefault="00E462E1" w:rsidP="00F93041">
            <w:r>
              <w:t>Handcursor</w:t>
            </w:r>
            <w:r w:rsidRPr="0091174E">
              <w:t xml:space="preserve"> ruckelt weniger 1</w:t>
            </w:r>
          </w:p>
        </w:tc>
        <w:tc>
          <w:tcPr>
            <w:tcW w:w="4440" w:type="dxa"/>
          </w:tcPr>
          <w:p w:rsidR="00E462E1" w:rsidRDefault="00E462E1" w:rsidP="00F93041">
            <w:r>
              <w:t>Der Handcursor zittert nicht mehr so fest.</w:t>
            </w:r>
          </w:p>
        </w:tc>
        <w:tc>
          <w:tcPr>
            <w:tcW w:w="903" w:type="dxa"/>
          </w:tcPr>
          <w:p w:rsidR="00E462E1" w:rsidRDefault="00E462E1" w:rsidP="00F93041">
            <w:r>
              <w:t>Ok</w:t>
            </w:r>
          </w:p>
        </w:tc>
        <w:tc>
          <w:tcPr>
            <w:tcW w:w="1189" w:type="dxa"/>
          </w:tcPr>
          <w:p w:rsidR="00E462E1" w:rsidRDefault="00E462E1" w:rsidP="00F93041">
            <w:r>
              <w:t>07.05.2012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jc w:val="right"/>
            </w:pPr>
            <w:r>
              <w:t>786</w:t>
            </w:r>
          </w:p>
        </w:tc>
        <w:tc>
          <w:tcPr>
            <w:tcW w:w="1942" w:type="dxa"/>
          </w:tcPr>
          <w:p w:rsidR="00E462E1" w:rsidRPr="0091174E" w:rsidRDefault="00E462E1" w:rsidP="00F93041">
            <w:r w:rsidRPr="007D1338">
              <w:t>Video wird dargestellt</w:t>
            </w:r>
          </w:p>
        </w:tc>
        <w:tc>
          <w:tcPr>
            <w:tcW w:w="4440" w:type="dxa"/>
          </w:tcPr>
          <w:p w:rsidR="00E462E1" w:rsidRDefault="00E462E1" w:rsidP="00F93041">
            <w:r>
              <w:t>Das Video wird in WPF dargestellt.</w:t>
            </w:r>
          </w:p>
        </w:tc>
        <w:tc>
          <w:tcPr>
            <w:tcW w:w="903" w:type="dxa"/>
          </w:tcPr>
          <w:p w:rsidR="00E462E1" w:rsidRDefault="00E462E1" w:rsidP="00F93041">
            <w:r>
              <w:t>Ok</w:t>
            </w:r>
          </w:p>
        </w:tc>
        <w:tc>
          <w:tcPr>
            <w:tcW w:w="1189" w:type="dxa"/>
          </w:tcPr>
          <w:p w:rsidR="00E462E1" w:rsidRDefault="00E462E1" w:rsidP="00F93041">
            <w:r>
              <w:t>07.05.2012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jc w:val="right"/>
            </w:pPr>
            <w:r>
              <w:lastRenderedPageBreak/>
              <w:t>785</w:t>
            </w:r>
          </w:p>
        </w:tc>
        <w:tc>
          <w:tcPr>
            <w:tcW w:w="1942" w:type="dxa"/>
          </w:tcPr>
          <w:p w:rsidR="00E462E1" w:rsidRPr="0091174E" w:rsidRDefault="00E462E1" w:rsidP="00F93041">
            <w:r w:rsidRPr="007D1338">
              <w:t>Applikation ist mit linker Hand bedienbar</w:t>
            </w:r>
          </w:p>
        </w:tc>
        <w:tc>
          <w:tcPr>
            <w:tcW w:w="4440" w:type="dxa"/>
          </w:tcPr>
          <w:p w:rsidR="00E462E1" w:rsidRDefault="00E462E1" w:rsidP="00F93041">
            <w:r>
              <w:t>Die Applikation kann sowohl mit der rechten als auch der linken Hand bedient werden.</w:t>
            </w:r>
          </w:p>
        </w:tc>
        <w:tc>
          <w:tcPr>
            <w:tcW w:w="903" w:type="dxa"/>
          </w:tcPr>
          <w:p w:rsidR="00E462E1" w:rsidRDefault="00E462E1" w:rsidP="00F93041">
            <w:r>
              <w:t>Ok</w:t>
            </w:r>
          </w:p>
        </w:tc>
        <w:tc>
          <w:tcPr>
            <w:tcW w:w="1189" w:type="dxa"/>
          </w:tcPr>
          <w:p w:rsidR="00E462E1" w:rsidRDefault="00E462E1" w:rsidP="00F93041">
            <w:r>
              <w:t>07.05.2012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jc w:val="right"/>
            </w:pPr>
            <w:r>
              <w:t>798</w:t>
            </w:r>
          </w:p>
        </w:tc>
        <w:tc>
          <w:tcPr>
            <w:tcW w:w="1942" w:type="dxa"/>
          </w:tcPr>
          <w:p w:rsidR="00E462E1" w:rsidRPr="007D1338" w:rsidRDefault="00E462E1" w:rsidP="00F93041">
            <w:r w:rsidRPr="008A098D">
              <w:t>Plug-in Möglichkeit</w:t>
            </w:r>
          </w:p>
        </w:tc>
        <w:tc>
          <w:tcPr>
            <w:tcW w:w="4440" w:type="dxa"/>
          </w:tcPr>
          <w:p w:rsidR="00E462E1" w:rsidRDefault="00E462E1" w:rsidP="00F93041">
            <w:r>
              <w:t>Ein Plug-in kann automatisch in die Main-Applikation geladen werden.</w:t>
            </w:r>
          </w:p>
        </w:tc>
        <w:tc>
          <w:tcPr>
            <w:tcW w:w="903" w:type="dxa"/>
          </w:tcPr>
          <w:p w:rsidR="00E462E1" w:rsidRDefault="00E462E1" w:rsidP="00F93041">
            <w:r>
              <w:t>Ok</w:t>
            </w:r>
          </w:p>
        </w:tc>
        <w:tc>
          <w:tcPr>
            <w:tcW w:w="1189" w:type="dxa"/>
          </w:tcPr>
          <w:p w:rsidR="00E462E1" w:rsidRDefault="00E462E1" w:rsidP="00F93041">
            <w:pPr>
              <w:keepNext/>
            </w:pPr>
            <w:r>
              <w:t>07.05.2012</w:t>
            </w:r>
          </w:p>
        </w:tc>
      </w:tr>
    </w:tbl>
    <w:p w:rsidR="00E462E1" w:rsidRDefault="00E462E1" w:rsidP="00E462E1">
      <w:pPr>
        <w:pStyle w:val="Caption"/>
      </w:pPr>
      <w:bookmarkStart w:id="771" w:name="_Toc327468175"/>
      <w:r>
        <w:t xml:space="preserve">Tabelle </w:t>
      </w:r>
      <w:fldSimple w:instr=" SEQ Tabelle \* ARABIC ">
        <w:r w:rsidR="000E6CF3">
          <w:rPr>
            <w:noProof/>
          </w:rPr>
          <w:t>24</w:t>
        </w:r>
      </w:fldSimple>
      <w:r w:rsidRPr="00FA7EC0">
        <w:t xml:space="preserve"> - Systemtests Sprint</w:t>
      </w:r>
      <w:r>
        <w:t xml:space="preserve"> 10</w:t>
      </w:r>
      <w:bookmarkEnd w:id="771"/>
    </w:p>
    <w:p w:rsidR="00E462E1" w:rsidRDefault="00E462E1" w:rsidP="00E462E1">
      <w:pPr>
        <w:pStyle w:val="Heading4"/>
      </w:pPr>
      <w:bookmarkStart w:id="772" w:name="_Toc327469027"/>
      <w:r>
        <w:t>Sprint 11</w:t>
      </w:r>
      <w:bookmarkEnd w:id="772"/>
    </w:p>
    <w:p w:rsidR="00E462E1" w:rsidRDefault="00E462E1" w:rsidP="00E462E1">
      <w:r>
        <w:t>Testperson: Delia Treichler</w:t>
      </w:r>
      <w:r w:rsidRPr="00EE1A43">
        <w:t xml:space="preserve"> </w:t>
      </w:r>
      <w:r>
        <w:tab/>
        <w:t>A = im Architekturprototypen enthalten</w:t>
      </w:r>
    </w:p>
    <w:tbl>
      <w:tblPr>
        <w:tblStyle w:val="MediumShading1-Accent1"/>
        <w:tblW w:w="0" w:type="auto"/>
        <w:tblLook w:val="0420" w:firstRow="1" w:lastRow="0" w:firstColumn="0" w:lastColumn="0" w:noHBand="0" w:noVBand="1"/>
      </w:tblPr>
      <w:tblGrid>
        <w:gridCol w:w="814"/>
        <w:gridCol w:w="1965"/>
        <w:gridCol w:w="4418"/>
        <w:gridCol w:w="903"/>
        <w:gridCol w:w="1188"/>
      </w:tblGrid>
      <w:tr w:rsidR="00E462E1" w:rsidTr="00F93041">
        <w:trPr>
          <w:cnfStyle w:val="100000000000" w:firstRow="1" w:lastRow="0" w:firstColumn="0" w:lastColumn="0" w:oddVBand="0" w:evenVBand="0" w:oddHBand="0" w:evenHBand="0" w:firstRowFirstColumn="0" w:firstRowLastColumn="0" w:lastRowFirstColumn="0" w:lastRowLastColumn="0"/>
          <w:cantSplit/>
          <w:tblHeader/>
        </w:trPr>
        <w:tc>
          <w:tcPr>
            <w:tcW w:w="814" w:type="dxa"/>
          </w:tcPr>
          <w:p w:rsidR="00E462E1" w:rsidRDefault="00E462E1" w:rsidP="00F93041">
            <w:pPr>
              <w:jc w:val="right"/>
            </w:pPr>
            <w:r>
              <w:t>Ticket#</w:t>
            </w:r>
          </w:p>
        </w:tc>
        <w:tc>
          <w:tcPr>
            <w:tcW w:w="1965" w:type="dxa"/>
          </w:tcPr>
          <w:p w:rsidR="00E462E1" w:rsidRDefault="00E462E1" w:rsidP="00F93041">
            <w:r>
              <w:t>Titel</w:t>
            </w:r>
          </w:p>
        </w:tc>
        <w:tc>
          <w:tcPr>
            <w:tcW w:w="4418" w:type="dxa"/>
          </w:tcPr>
          <w:p w:rsidR="00E462E1" w:rsidRDefault="00E462E1" w:rsidP="00F93041">
            <w:r>
              <w:t>Beschreibung</w:t>
            </w:r>
          </w:p>
        </w:tc>
        <w:tc>
          <w:tcPr>
            <w:tcW w:w="903" w:type="dxa"/>
          </w:tcPr>
          <w:p w:rsidR="00E462E1" w:rsidRDefault="00E462E1" w:rsidP="00F93041">
            <w:r>
              <w:t>Resultat</w:t>
            </w:r>
          </w:p>
        </w:tc>
        <w:tc>
          <w:tcPr>
            <w:tcW w:w="1188" w:type="dxa"/>
          </w:tcPr>
          <w:p w:rsidR="00E462E1" w:rsidRDefault="00E462E1" w:rsidP="00F93041">
            <w:r>
              <w:t>Datum</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jc w:val="right"/>
            </w:pPr>
            <w:r>
              <w:t>A</w:t>
            </w:r>
          </w:p>
        </w:tc>
        <w:tc>
          <w:tcPr>
            <w:tcW w:w="1965" w:type="dxa"/>
          </w:tcPr>
          <w:p w:rsidR="00E462E1" w:rsidRDefault="00E462E1" w:rsidP="00F93041">
            <w:r w:rsidRPr="0055521E">
              <w:t>Poster werden angezeigt</w:t>
            </w:r>
          </w:p>
        </w:tc>
        <w:tc>
          <w:tcPr>
            <w:tcW w:w="4418" w:type="dxa"/>
          </w:tcPr>
          <w:p w:rsidR="00E462E1" w:rsidRDefault="00E462E1" w:rsidP="00F93041">
            <w:r>
              <w:t>Es wird das aktuelle Poster angezeigt.</w:t>
            </w:r>
          </w:p>
        </w:tc>
        <w:tc>
          <w:tcPr>
            <w:tcW w:w="903" w:type="dxa"/>
          </w:tcPr>
          <w:p w:rsidR="00E462E1" w:rsidRDefault="00E462E1" w:rsidP="00F93041">
            <w:r>
              <w:t>Ok</w:t>
            </w:r>
          </w:p>
        </w:tc>
        <w:tc>
          <w:tcPr>
            <w:tcW w:w="1188" w:type="dxa"/>
          </w:tcPr>
          <w:p w:rsidR="00E462E1" w:rsidRDefault="00E462E1" w:rsidP="00F93041">
            <w:r>
              <w:t>14.05.2012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jc w:val="right"/>
            </w:pPr>
            <w:r>
              <w:t>A</w:t>
            </w:r>
          </w:p>
        </w:tc>
        <w:tc>
          <w:tcPr>
            <w:tcW w:w="1965" w:type="dxa"/>
          </w:tcPr>
          <w:p w:rsidR="00E462E1" w:rsidRDefault="00E462E1" w:rsidP="00F93041">
            <w:r w:rsidRPr="0055521E">
              <w:t>Poster browsen</w:t>
            </w:r>
          </w:p>
        </w:tc>
        <w:tc>
          <w:tcPr>
            <w:tcW w:w="4418" w:type="dxa"/>
          </w:tcPr>
          <w:p w:rsidR="00E462E1" w:rsidRDefault="00E462E1" w:rsidP="00F93041">
            <w:r>
              <w:t>Es kann zum nächsten und zum vorhergehenden Poster gewechselt werden.</w:t>
            </w:r>
          </w:p>
        </w:tc>
        <w:tc>
          <w:tcPr>
            <w:tcW w:w="903" w:type="dxa"/>
          </w:tcPr>
          <w:p w:rsidR="00E462E1" w:rsidRDefault="00E462E1" w:rsidP="00F93041">
            <w:r>
              <w:t>Ok</w:t>
            </w:r>
          </w:p>
        </w:tc>
        <w:tc>
          <w:tcPr>
            <w:tcW w:w="1188" w:type="dxa"/>
          </w:tcPr>
          <w:p w:rsidR="00E462E1" w:rsidRDefault="00E462E1" w:rsidP="00F93041">
            <w:r>
              <w:t>14.05.2012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jc w:val="right"/>
            </w:pPr>
            <w:r>
              <w:t>A</w:t>
            </w:r>
          </w:p>
        </w:tc>
        <w:tc>
          <w:tcPr>
            <w:tcW w:w="1965" w:type="dxa"/>
          </w:tcPr>
          <w:p w:rsidR="00E462E1" w:rsidRPr="0055521E" w:rsidRDefault="00E462E1" w:rsidP="00F93041">
            <w:r>
              <w:t>Handcursor</w:t>
            </w:r>
            <w:r w:rsidRPr="0055521E">
              <w:t xml:space="preserve"> wird dargestellt</w:t>
            </w:r>
          </w:p>
        </w:tc>
        <w:tc>
          <w:tcPr>
            <w:tcW w:w="4418" w:type="dxa"/>
          </w:tcPr>
          <w:p w:rsidR="00E462E1" w:rsidRDefault="00E462E1" w:rsidP="00F93041">
            <w:r>
              <w:t>Der Handcursor wird als blauer Punkt dargestellt.</w:t>
            </w:r>
          </w:p>
        </w:tc>
        <w:tc>
          <w:tcPr>
            <w:tcW w:w="903" w:type="dxa"/>
          </w:tcPr>
          <w:p w:rsidR="00E462E1" w:rsidRDefault="00E462E1" w:rsidP="00F93041">
            <w:r>
              <w:t>Ok</w:t>
            </w:r>
          </w:p>
        </w:tc>
        <w:tc>
          <w:tcPr>
            <w:tcW w:w="1188" w:type="dxa"/>
          </w:tcPr>
          <w:p w:rsidR="00E462E1" w:rsidRDefault="00E462E1" w:rsidP="00F93041">
            <w:r>
              <w:t>16.04.2012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jc w:val="right"/>
            </w:pPr>
            <w:r>
              <w:t>A</w:t>
            </w:r>
          </w:p>
        </w:tc>
        <w:tc>
          <w:tcPr>
            <w:tcW w:w="1965" w:type="dxa"/>
          </w:tcPr>
          <w:p w:rsidR="00E462E1" w:rsidRPr="0055521E" w:rsidRDefault="00E462E1" w:rsidP="00F93041">
            <w:r w:rsidRPr="0055521E">
              <w:t>Eigenes Skelett wird dargestellt</w:t>
            </w:r>
          </w:p>
        </w:tc>
        <w:tc>
          <w:tcPr>
            <w:tcW w:w="4418" w:type="dxa"/>
          </w:tcPr>
          <w:p w:rsidR="00E462E1" w:rsidRDefault="00E462E1" w:rsidP="00F93041">
            <w:r>
              <w:t>Die verschiedenen Skelettjoints des Benutzers werden angezeigt.</w:t>
            </w:r>
          </w:p>
        </w:tc>
        <w:tc>
          <w:tcPr>
            <w:tcW w:w="903" w:type="dxa"/>
          </w:tcPr>
          <w:p w:rsidR="00E462E1" w:rsidRDefault="00E462E1" w:rsidP="00F93041">
            <w:r>
              <w:t>Ok</w:t>
            </w:r>
          </w:p>
        </w:tc>
        <w:tc>
          <w:tcPr>
            <w:tcW w:w="1188" w:type="dxa"/>
          </w:tcPr>
          <w:p w:rsidR="00E462E1" w:rsidRDefault="00E462E1" w:rsidP="00F93041">
            <w:r>
              <w:t>16.04.2012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jc w:val="right"/>
            </w:pPr>
            <w:r>
              <w:t>A</w:t>
            </w:r>
          </w:p>
        </w:tc>
        <w:tc>
          <w:tcPr>
            <w:tcW w:w="1965" w:type="dxa"/>
          </w:tcPr>
          <w:p w:rsidR="00E462E1" w:rsidRPr="0055521E" w:rsidRDefault="00E462E1" w:rsidP="00F93041">
            <w:r w:rsidRPr="0094087F">
              <w:t>Sofortiges Erfolgserlebnis für Einstieg sichergestellt</w:t>
            </w:r>
          </w:p>
        </w:tc>
        <w:tc>
          <w:tcPr>
            <w:tcW w:w="4418" w:type="dxa"/>
          </w:tcPr>
          <w:p w:rsidR="00E462E1" w:rsidRDefault="00E462E1" w:rsidP="00F93041">
            <w:r>
              <w:t>Das sofortige Erfolgserlebnis ist durch das Skelett sichergestellt.</w:t>
            </w:r>
          </w:p>
        </w:tc>
        <w:tc>
          <w:tcPr>
            <w:tcW w:w="903" w:type="dxa"/>
          </w:tcPr>
          <w:p w:rsidR="00E462E1" w:rsidRDefault="00E462E1" w:rsidP="00F93041">
            <w:r>
              <w:t>Ok</w:t>
            </w:r>
          </w:p>
        </w:tc>
        <w:tc>
          <w:tcPr>
            <w:tcW w:w="1188" w:type="dxa"/>
          </w:tcPr>
          <w:p w:rsidR="00E462E1" w:rsidRDefault="00E462E1" w:rsidP="00F93041">
            <w:r>
              <w:t>14.05.2012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jc w:val="right"/>
            </w:pPr>
            <w:r>
              <w:t>769</w:t>
            </w:r>
          </w:p>
        </w:tc>
        <w:tc>
          <w:tcPr>
            <w:tcW w:w="1965" w:type="dxa"/>
          </w:tcPr>
          <w:p w:rsidR="00E462E1" w:rsidRPr="0055521E" w:rsidRDefault="00E462E1" w:rsidP="00F93041">
            <w:r w:rsidRPr="0091174E">
              <w:t>Pointer für die Hand schön dargestellt</w:t>
            </w:r>
          </w:p>
        </w:tc>
        <w:tc>
          <w:tcPr>
            <w:tcW w:w="4418" w:type="dxa"/>
          </w:tcPr>
          <w:p w:rsidR="00E462E1" w:rsidRDefault="00E462E1" w:rsidP="00F93041">
            <w:r>
              <w:t>Der Handcursor wird als rechte Hand dargestellt.</w:t>
            </w:r>
          </w:p>
        </w:tc>
        <w:tc>
          <w:tcPr>
            <w:tcW w:w="903" w:type="dxa"/>
          </w:tcPr>
          <w:p w:rsidR="00E462E1" w:rsidRDefault="00E462E1" w:rsidP="00F93041">
            <w:r>
              <w:t>Ok</w:t>
            </w:r>
          </w:p>
        </w:tc>
        <w:tc>
          <w:tcPr>
            <w:tcW w:w="1188" w:type="dxa"/>
          </w:tcPr>
          <w:p w:rsidR="00E462E1" w:rsidRDefault="00E462E1" w:rsidP="00F93041">
            <w:r>
              <w:t>14.05.2012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jc w:val="right"/>
            </w:pPr>
            <w:r>
              <w:t>779</w:t>
            </w:r>
          </w:p>
        </w:tc>
        <w:tc>
          <w:tcPr>
            <w:tcW w:w="1965" w:type="dxa"/>
          </w:tcPr>
          <w:p w:rsidR="00E462E1" w:rsidRPr="0055521E" w:rsidRDefault="00E462E1" w:rsidP="00F93041">
            <w:r w:rsidRPr="0091174E">
              <w:t>Skelett schön dargestellt</w:t>
            </w:r>
          </w:p>
        </w:tc>
        <w:tc>
          <w:tcPr>
            <w:tcW w:w="4418" w:type="dxa"/>
          </w:tcPr>
          <w:p w:rsidR="00E462E1" w:rsidRDefault="00E462E1" w:rsidP="00F93041">
            <w:r>
              <w:t>Das Skelett wird als Strichmännlein dargestellt.</w:t>
            </w:r>
          </w:p>
        </w:tc>
        <w:tc>
          <w:tcPr>
            <w:tcW w:w="903" w:type="dxa"/>
          </w:tcPr>
          <w:p w:rsidR="00E462E1" w:rsidRDefault="00E462E1" w:rsidP="00F93041">
            <w:r>
              <w:t>Ok</w:t>
            </w:r>
          </w:p>
        </w:tc>
        <w:tc>
          <w:tcPr>
            <w:tcW w:w="1188" w:type="dxa"/>
          </w:tcPr>
          <w:p w:rsidR="00E462E1" w:rsidRDefault="00E462E1" w:rsidP="00F93041">
            <w:r>
              <w:t>14.05.2012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jc w:val="right"/>
            </w:pPr>
            <w:r>
              <w:t>870</w:t>
            </w:r>
          </w:p>
        </w:tc>
        <w:tc>
          <w:tcPr>
            <w:tcW w:w="1965" w:type="dxa"/>
          </w:tcPr>
          <w:p w:rsidR="00E462E1" w:rsidRPr="0055521E" w:rsidRDefault="00E462E1" w:rsidP="00F93041">
            <w:r>
              <w:t>Handcursor</w:t>
            </w:r>
            <w:r w:rsidRPr="0091174E">
              <w:t xml:space="preserve"> ruckelt weniger 1</w:t>
            </w:r>
          </w:p>
        </w:tc>
        <w:tc>
          <w:tcPr>
            <w:tcW w:w="4418" w:type="dxa"/>
          </w:tcPr>
          <w:p w:rsidR="00E462E1" w:rsidRDefault="00E462E1" w:rsidP="00F93041">
            <w:r>
              <w:t>Der Handcursor zittert nicht mehr so fest.</w:t>
            </w:r>
          </w:p>
        </w:tc>
        <w:tc>
          <w:tcPr>
            <w:tcW w:w="903" w:type="dxa"/>
          </w:tcPr>
          <w:p w:rsidR="00E462E1" w:rsidRDefault="00E462E1" w:rsidP="00F93041">
            <w:r>
              <w:t>Ok</w:t>
            </w:r>
          </w:p>
        </w:tc>
        <w:tc>
          <w:tcPr>
            <w:tcW w:w="1188" w:type="dxa"/>
          </w:tcPr>
          <w:p w:rsidR="00E462E1" w:rsidRDefault="00E462E1" w:rsidP="00F93041">
            <w:r>
              <w:t>14.05.2012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jc w:val="right"/>
            </w:pPr>
            <w:r>
              <w:t>786</w:t>
            </w:r>
          </w:p>
        </w:tc>
        <w:tc>
          <w:tcPr>
            <w:tcW w:w="1965" w:type="dxa"/>
          </w:tcPr>
          <w:p w:rsidR="00E462E1" w:rsidRPr="0091174E" w:rsidRDefault="00E462E1" w:rsidP="00F93041">
            <w:r w:rsidRPr="007D1338">
              <w:t>Video wird dargestellt</w:t>
            </w:r>
          </w:p>
        </w:tc>
        <w:tc>
          <w:tcPr>
            <w:tcW w:w="4418" w:type="dxa"/>
          </w:tcPr>
          <w:p w:rsidR="00E462E1" w:rsidRDefault="00E462E1" w:rsidP="00F93041">
            <w:r>
              <w:t>Das Video wird in WPF dargestellt.</w:t>
            </w:r>
          </w:p>
        </w:tc>
        <w:tc>
          <w:tcPr>
            <w:tcW w:w="903" w:type="dxa"/>
          </w:tcPr>
          <w:p w:rsidR="00E462E1" w:rsidRDefault="00E462E1" w:rsidP="00F93041">
            <w:r>
              <w:t>Ok</w:t>
            </w:r>
          </w:p>
        </w:tc>
        <w:tc>
          <w:tcPr>
            <w:tcW w:w="1188" w:type="dxa"/>
          </w:tcPr>
          <w:p w:rsidR="00E462E1" w:rsidRDefault="00E462E1" w:rsidP="00F93041">
            <w:r>
              <w:t>14.05.2012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jc w:val="right"/>
            </w:pPr>
            <w:r>
              <w:t>785</w:t>
            </w:r>
          </w:p>
        </w:tc>
        <w:tc>
          <w:tcPr>
            <w:tcW w:w="1965" w:type="dxa"/>
          </w:tcPr>
          <w:p w:rsidR="00E462E1" w:rsidRPr="0091174E" w:rsidRDefault="00E462E1" w:rsidP="00F93041">
            <w:r w:rsidRPr="007D1338">
              <w:t>Applikation ist mit linker Hand bedienbar</w:t>
            </w:r>
          </w:p>
        </w:tc>
        <w:tc>
          <w:tcPr>
            <w:tcW w:w="4418" w:type="dxa"/>
          </w:tcPr>
          <w:p w:rsidR="00E462E1" w:rsidRDefault="00E462E1" w:rsidP="00F93041">
            <w:r>
              <w:t>Die Applikation kann sowohl mit der rechten als auch der linken Hand bedient werden.</w:t>
            </w:r>
          </w:p>
        </w:tc>
        <w:tc>
          <w:tcPr>
            <w:tcW w:w="903" w:type="dxa"/>
          </w:tcPr>
          <w:p w:rsidR="00E462E1" w:rsidRDefault="00E462E1" w:rsidP="00F93041">
            <w:r>
              <w:t>Ok</w:t>
            </w:r>
          </w:p>
        </w:tc>
        <w:tc>
          <w:tcPr>
            <w:tcW w:w="1188" w:type="dxa"/>
          </w:tcPr>
          <w:p w:rsidR="00E462E1" w:rsidRDefault="00E462E1" w:rsidP="00F93041">
            <w:r>
              <w:t>14.05.2012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jc w:val="right"/>
            </w:pPr>
            <w:r>
              <w:t>798</w:t>
            </w:r>
          </w:p>
        </w:tc>
        <w:tc>
          <w:tcPr>
            <w:tcW w:w="1965" w:type="dxa"/>
          </w:tcPr>
          <w:p w:rsidR="00E462E1" w:rsidRPr="007D1338" w:rsidRDefault="00E462E1" w:rsidP="00F93041">
            <w:r w:rsidRPr="008A098D">
              <w:t>Plug-in Möglichkeit</w:t>
            </w:r>
          </w:p>
        </w:tc>
        <w:tc>
          <w:tcPr>
            <w:tcW w:w="4418" w:type="dxa"/>
          </w:tcPr>
          <w:p w:rsidR="00E462E1" w:rsidRDefault="00E462E1" w:rsidP="00F93041">
            <w:r>
              <w:t>Ein Plug-in kann automatisch in die Main-Applikation geladen werden.</w:t>
            </w:r>
          </w:p>
        </w:tc>
        <w:tc>
          <w:tcPr>
            <w:tcW w:w="903" w:type="dxa"/>
          </w:tcPr>
          <w:p w:rsidR="00E462E1" w:rsidRDefault="00E462E1" w:rsidP="00F93041">
            <w:r>
              <w:t>Ok</w:t>
            </w:r>
          </w:p>
        </w:tc>
        <w:tc>
          <w:tcPr>
            <w:tcW w:w="1188" w:type="dxa"/>
          </w:tcPr>
          <w:p w:rsidR="00E462E1" w:rsidRDefault="00E462E1" w:rsidP="00F93041">
            <w:r>
              <w:t>14.05.2012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tabs>
                <w:tab w:val="left" w:pos="225"/>
              </w:tabs>
              <w:jc w:val="right"/>
            </w:pPr>
            <w:r>
              <w:t>833</w:t>
            </w:r>
          </w:p>
        </w:tc>
        <w:tc>
          <w:tcPr>
            <w:tcW w:w="1965" w:type="dxa"/>
          </w:tcPr>
          <w:p w:rsidR="00E462E1" w:rsidRPr="00501D54" w:rsidRDefault="00E462E1" w:rsidP="00F93041">
            <w:r w:rsidRPr="00501D54">
              <w:t>Demomodus: Vom Demomodus wird zum Interaktionsmodus gewechselt</w:t>
            </w:r>
          </w:p>
        </w:tc>
        <w:tc>
          <w:tcPr>
            <w:tcW w:w="4418" w:type="dxa"/>
          </w:tcPr>
          <w:p w:rsidR="00E462E1" w:rsidRDefault="00E462E1" w:rsidP="00F93041">
            <w:r>
              <w:t>Wenn die Applikation im Demomodus ist und ich sie bedienen möchte (Skeletterkennung), wechselt sie automatisch in den Interaktionsmodus.</w:t>
            </w:r>
          </w:p>
        </w:tc>
        <w:tc>
          <w:tcPr>
            <w:tcW w:w="903" w:type="dxa"/>
          </w:tcPr>
          <w:p w:rsidR="00E462E1" w:rsidRDefault="00E462E1" w:rsidP="00F93041">
            <w:r>
              <w:t>Ok</w:t>
            </w:r>
          </w:p>
        </w:tc>
        <w:tc>
          <w:tcPr>
            <w:tcW w:w="1188" w:type="dxa"/>
          </w:tcPr>
          <w:p w:rsidR="00E462E1" w:rsidRDefault="00E462E1" w:rsidP="00F93041">
            <w:r>
              <w:t>14.05.2012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tabs>
                <w:tab w:val="left" w:pos="225"/>
              </w:tabs>
              <w:jc w:val="right"/>
            </w:pPr>
            <w:r>
              <w:t>834</w:t>
            </w:r>
          </w:p>
        </w:tc>
        <w:tc>
          <w:tcPr>
            <w:tcW w:w="1965" w:type="dxa"/>
          </w:tcPr>
          <w:p w:rsidR="00E462E1" w:rsidRPr="00501D54" w:rsidRDefault="00E462E1" w:rsidP="00F93041">
            <w:r w:rsidRPr="00501D54">
              <w:t>Demomodus: Vom Interaktionsmodus wird zum Demomodus gewechselt</w:t>
            </w:r>
          </w:p>
        </w:tc>
        <w:tc>
          <w:tcPr>
            <w:tcW w:w="4418" w:type="dxa"/>
          </w:tcPr>
          <w:p w:rsidR="00E462E1" w:rsidRDefault="00E462E1" w:rsidP="00F93041">
            <w:r>
              <w:t>Wenn die Applikation im Interaktionsmodus ist und niemand die Applikation bedient (Skeletterkennung), so wechselt sie automatisch in den Demomodus.</w:t>
            </w:r>
          </w:p>
        </w:tc>
        <w:tc>
          <w:tcPr>
            <w:tcW w:w="903" w:type="dxa"/>
          </w:tcPr>
          <w:p w:rsidR="00E462E1" w:rsidRDefault="00E462E1" w:rsidP="00F93041">
            <w:r>
              <w:t>Ok</w:t>
            </w:r>
          </w:p>
        </w:tc>
        <w:tc>
          <w:tcPr>
            <w:tcW w:w="1188" w:type="dxa"/>
          </w:tcPr>
          <w:p w:rsidR="00E462E1" w:rsidRDefault="00E462E1" w:rsidP="00F93041">
            <w:r>
              <w:t>14.05.2012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tabs>
                <w:tab w:val="left" w:pos="225"/>
              </w:tabs>
              <w:jc w:val="right"/>
            </w:pPr>
            <w:r>
              <w:t>799</w:t>
            </w:r>
          </w:p>
        </w:tc>
        <w:tc>
          <w:tcPr>
            <w:tcW w:w="1965" w:type="dxa"/>
          </w:tcPr>
          <w:p w:rsidR="00E462E1" w:rsidRPr="00501D54" w:rsidRDefault="00E462E1" w:rsidP="00F93041">
            <w:r w:rsidRPr="00501D54">
              <w:t>Bild der Hand ist auf die rechte bzw. linke Hand abgestimmt</w:t>
            </w:r>
          </w:p>
        </w:tc>
        <w:tc>
          <w:tcPr>
            <w:tcW w:w="4418" w:type="dxa"/>
          </w:tcPr>
          <w:p w:rsidR="00E462E1" w:rsidRDefault="00E462E1" w:rsidP="00F93041">
            <w:r>
              <w:t>Bediene ich die Applikation mit der rechten Hand, so wird der Cursor als rechte Hand dargestellt. Bediene ich die Applikation mit der linken Hand, so ist das Bild des Cursors eine linke Hand.</w:t>
            </w:r>
          </w:p>
        </w:tc>
        <w:tc>
          <w:tcPr>
            <w:tcW w:w="903" w:type="dxa"/>
          </w:tcPr>
          <w:p w:rsidR="00E462E1" w:rsidRDefault="00E462E1" w:rsidP="00F93041">
            <w:r>
              <w:t>Ok</w:t>
            </w:r>
          </w:p>
        </w:tc>
        <w:tc>
          <w:tcPr>
            <w:tcW w:w="1188" w:type="dxa"/>
          </w:tcPr>
          <w:p w:rsidR="00E462E1" w:rsidRDefault="00E462E1" w:rsidP="00F93041">
            <w:pPr>
              <w:keepNext/>
            </w:pPr>
            <w:r>
              <w:t>14.05.2012</w:t>
            </w:r>
          </w:p>
        </w:tc>
      </w:tr>
    </w:tbl>
    <w:p w:rsidR="00E462E1" w:rsidRDefault="00E462E1" w:rsidP="00E462E1">
      <w:pPr>
        <w:pStyle w:val="Caption"/>
      </w:pPr>
      <w:bookmarkStart w:id="773" w:name="_Toc327468176"/>
      <w:r>
        <w:t xml:space="preserve">Tabelle </w:t>
      </w:r>
      <w:fldSimple w:instr=" SEQ Tabelle \* ARABIC ">
        <w:r w:rsidR="000E6CF3">
          <w:rPr>
            <w:noProof/>
          </w:rPr>
          <w:t>25</w:t>
        </w:r>
      </w:fldSimple>
      <w:r w:rsidRPr="00E91979">
        <w:t xml:space="preserve"> - Systemtests Sprint</w:t>
      </w:r>
      <w:r>
        <w:t xml:space="preserve"> 11</w:t>
      </w:r>
      <w:bookmarkEnd w:id="773"/>
    </w:p>
    <w:p w:rsidR="000E59F6" w:rsidRDefault="000E59F6">
      <w:r>
        <w:br w:type="page"/>
      </w:r>
    </w:p>
    <w:p w:rsidR="00E462E1" w:rsidRDefault="00E462E1" w:rsidP="00E462E1">
      <w:pPr>
        <w:pStyle w:val="Heading4"/>
      </w:pPr>
      <w:bookmarkStart w:id="774" w:name="_Toc327469028"/>
      <w:r>
        <w:lastRenderedPageBreak/>
        <w:t>Sprint 12</w:t>
      </w:r>
      <w:bookmarkEnd w:id="774"/>
    </w:p>
    <w:p w:rsidR="00E462E1" w:rsidRDefault="00E462E1" w:rsidP="00E462E1">
      <w:r>
        <w:t>Testperson: Delia Treichler</w:t>
      </w:r>
      <w:r w:rsidRPr="00EE1A43">
        <w:t xml:space="preserve"> </w:t>
      </w:r>
      <w:r>
        <w:tab/>
        <w:t>A = im Architekturprototypen enthalten</w:t>
      </w:r>
    </w:p>
    <w:tbl>
      <w:tblPr>
        <w:tblStyle w:val="MediumShading1-Accent1"/>
        <w:tblW w:w="0" w:type="auto"/>
        <w:tblLook w:val="0420" w:firstRow="1" w:lastRow="0" w:firstColumn="0" w:lastColumn="0" w:noHBand="0" w:noVBand="1"/>
      </w:tblPr>
      <w:tblGrid>
        <w:gridCol w:w="814"/>
        <w:gridCol w:w="1965"/>
        <w:gridCol w:w="4418"/>
        <w:gridCol w:w="903"/>
        <w:gridCol w:w="1188"/>
      </w:tblGrid>
      <w:tr w:rsidR="00E462E1" w:rsidTr="00F93041">
        <w:trPr>
          <w:cnfStyle w:val="100000000000" w:firstRow="1" w:lastRow="0" w:firstColumn="0" w:lastColumn="0" w:oddVBand="0" w:evenVBand="0" w:oddHBand="0" w:evenHBand="0" w:firstRowFirstColumn="0" w:firstRowLastColumn="0" w:lastRowFirstColumn="0" w:lastRowLastColumn="0"/>
          <w:cantSplit/>
          <w:tblHeader/>
        </w:trPr>
        <w:tc>
          <w:tcPr>
            <w:tcW w:w="814" w:type="dxa"/>
          </w:tcPr>
          <w:p w:rsidR="00E462E1" w:rsidRDefault="00E462E1" w:rsidP="00F93041">
            <w:pPr>
              <w:jc w:val="right"/>
            </w:pPr>
            <w:r>
              <w:t>Ticket#</w:t>
            </w:r>
          </w:p>
        </w:tc>
        <w:tc>
          <w:tcPr>
            <w:tcW w:w="1965" w:type="dxa"/>
          </w:tcPr>
          <w:p w:rsidR="00E462E1" w:rsidRDefault="00E462E1" w:rsidP="00F93041">
            <w:r>
              <w:t>Titel</w:t>
            </w:r>
          </w:p>
        </w:tc>
        <w:tc>
          <w:tcPr>
            <w:tcW w:w="4418" w:type="dxa"/>
          </w:tcPr>
          <w:p w:rsidR="00E462E1" w:rsidRDefault="00E462E1" w:rsidP="00F93041">
            <w:r>
              <w:t>Beschreibung</w:t>
            </w:r>
          </w:p>
        </w:tc>
        <w:tc>
          <w:tcPr>
            <w:tcW w:w="903" w:type="dxa"/>
          </w:tcPr>
          <w:p w:rsidR="00E462E1" w:rsidRDefault="00E462E1" w:rsidP="00F93041">
            <w:r>
              <w:t>Resultat</w:t>
            </w:r>
          </w:p>
        </w:tc>
        <w:tc>
          <w:tcPr>
            <w:tcW w:w="1188" w:type="dxa"/>
          </w:tcPr>
          <w:p w:rsidR="00E462E1" w:rsidRDefault="00E462E1" w:rsidP="00F93041">
            <w:r>
              <w:t>Datum</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jc w:val="right"/>
            </w:pPr>
            <w:r>
              <w:t>A</w:t>
            </w:r>
          </w:p>
        </w:tc>
        <w:tc>
          <w:tcPr>
            <w:tcW w:w="1965" w:type="dxa"/>
          </w:tcPr>
          <w:p w:rsidR="00E462E1" w:rsidRDefault="00E462E1" w:rsidP="00F93041">
            <w:r w:rsidRPr="0055521E">
              <w:t>Poster werden angezeigt</w:t>
            </w:r>
          </w:p>
        </w:tc>
        <w:tc>
          <w:tcPr>
            <w:tcW w:w="4418" w:type="dxa"/>
          </w:tcPr>
          <w:p w:rsidR="00E462E1" w:rsidRDefault="00E462E1" w:rsidP="00F93041">
            <w:r>
              <w:t>Es wird das aktuelle Poster angezeigt.</w:t>
            </w:r>
          </w:p>
        </w:tc>
        <w:tc>
          <w:tcPr>
            <w:tcW w:w="903" w:type="dxa"/>
          </w:tcPr>
          <w:p w:rsidR="00E462E1" w:rsidRDefault="00E462E1" w:rsidP="00F93041">
            <w:r>
              <w:t>Ok</w:t>
            </w:r>
          </w:p>
        </w:tc>
        <w:tc>
          <w:tcPr>
            <w:tcW w:w="1188" w:type="dxa"/>
          </w:tcPr>
          <w:p w:rsidR="00E462E1" w:rsidRDefault="00E462E1" w:rsidP="00F93041">
            <w:r>
              <w:t>22.05.2012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jc w:val="right"/>
            </w:pPr>
            <w:r>
              <w:t>A</w:t>
            </w:r>
          </w:p>
        </w:tc>
        <w:tc>
          <w:tcPr>
            <w:tcW w:w="1965" w:type="dxa"/>
          </w:tcPr>
          <w:p w:rsidR="00E462E1" w:rsidRDefault="00E462E1" w:rsidP="00F93041">
            <w:r w:rsidRPr="0055521E">
              <w:t>Poster browsen</w:t>
            </w:r>
          </w:p>
        </w:tc>
        <w:tc>
          <w:tcPr>
            <w:tcW w:w="4418" w:type="dxa"/>
          </w:tcPr>
          <w:p w:rsidR="00E462E1" w:rsidRDefault="00E462E1" w:rsidP="00F93041">
            <w:r>
              <w:t>Es kann zum nächsten und zum vorhergehenden Poster gewechselt werden.</w:t>
            </w:r>
          </w:p>
        </w:tc>
        <w:tc>
          <w:tcPr>
            <w:tcW w:w="903" w:type="dxa"/>
          </w:tcPr>
          <w:p w:rsidR="00E462E1" w:rsidRDefault="00E462E1" w:rsidP="00F93041">
            <w:r>
              <w:t>Ok</w:t>
            </w:r>
          </w:p>
        </w:tc>
        <w:tc>
          <w:tcPr>
            <w:tcW w:w="1188" w:type="dxa"/>
          </w:tcPr>
          <w:p w:rsidR="00E462E1" w:rsidRDefault="00E462E1" w:rsidP="00F93041">
            <w:r>
              <w:t>22.05.2012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jc w:val="right"/>
            </w:pPr>
            <w:r>
              <w:t>A</w:t>
            </w:r>
          </w:p>
        </w:tc>
        <w:tc>
          <w:tcPr>
            <w:tcW w:w="1965" w:type="dxa"/>
          </w:tcPr>
          <w:p w:rsidR="00E462E1" w:rsidRPr="0055521E" w:rsidRDefault="00E462E1" w:rsidP="00F93041">
            <w:r>
              <w:t>Handcursor</w:t>
            </w:r>
            <w:r w:rsidRPr="0055521E">
              <w:t xml:space="preserve"> wird dargestellt</w:t>
            </w:r>
          </w:p>
        </w:tc>
        <w:tc>
          <w:tcPr>
            <w:tcW w:w="4418" w:type="dxa"/>
          </w:tcPr>
          <w:p w:rsidR="00E462E1" w:rsidRDefault="00E462E1" w:rsidP="00F93041">
            <w:r>
              <w:t>Der Handcursor wird als blauer Punkt dargestellt.</w:t>
            </w:r>
          </w:p>
        </w:tc>
        <w:tc>
          <w:tcPr>
            <w:tcW w:w="903" w:type="dxa"/>
          </w:tcPr>
          <w:p w:rsidR="00E462E1" w:rsidRDefault="00E462E1" w:rsidP="00F93041">
            <w:r>
              <w:t>Ok</w:t>
            </w:r>
          </w:p>
        </w:tc>
        <w:tc>
          <w:tcPr>
            <w:tcW w:w="1188" w:type="dxa"/>
          </w:tcPr>
          <w:p w:rsidR="00E462E1" w:rsidRDefault="00E462E1" w:rsidP="00F93041">
            <w:r>
              <w:t>16.04.2012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jc w:val="right"/>
            </w:pPr>
            <w:r>
              <w:t>A</w:t>
            </w:r>
          </w:p>
        </w:tc>
        <w:tc>
          <w:tcPr>
            <w:tcW w:w="1965" w:type="dxa"/>
          </w:tcPr>
          <w:p w:rsidR="00E462E1" w:rsidRPr="0055521E" w:rsidRDefault="00E462E1" w:rsidP="00F93041">
            <w:r w:rsidRPr="0055521E">
              <w:t>Eigenes Skelett wird dargestellt</w:t>
            </w:r>
          </w:p>
        </w:tc>
        <w:tc>
          <w:tcPr>
            <w:tcW w:w="4418" w:type="dxa"/>
          </w:tcPr>
          <w:p w:rsidR="00E462E1" w:rsidRDefault="00E462E1" w:rsidP="00F93041">
            <w:r>
              <w:t>Die verschiedenen Skelettjoints des Benutzers werden angezeigt.</w:t>
            </w:r>
          </w:p>
        </w:tc>
        <w:tc>
          <w:tcPr>
            <w:tcW w:w="903" w:type="dxa"/>
          </w:tcPr>
          <w:p w:rsidR="00E462E1" w:rsidRDefault="00E462E1" w:rsidP="00F93041">
            <w:r>
              <w:t>Ok</w:t>
            </w:r>
          </w:p>
        </w:tc>
        <w:tc>
          <w:tcPr>
            <w:tcW w:w="1188" w:type="dxa"/>
          </w:tcPr>
          <w:p w:rsidR="00E462E1" w:rsidRDefault="00E462E1" w:rsidP="00F93041">
            <w:r>
              <w:t>16.04.2012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jc w:val="right"/>
            </w:pPr>
            <w:r>
              <w:t>A</w:t>
            </w:r>
          </w:p>
        </w:tc>
        <w:tc>
          <w:tcPr>
            <w:tcW w:w="1965" w:type="dxa"/>
          </w:tcPr>
          <w:p w:rsidR="00E462E1" w:rsidRPr="0055521E" w:rsidRDefault="00E462E1" w:rsidP="00F93041">
            <w:r w:rsidRPr="0094087F">
              <w:t>Sofortiges Erfolgserlebnis für Einstieg sichergestellt</w:t>
            </w:r>
          </w:p>
        </w:tc>
        <w:tc>
          <w:tcPr>
            <w:tcW w:w="4418" w:type="dxa"/>
          </w:tcPr>
          <w:p w:rsidR="00E462E1" w:rsidRDefault="00E462E1" w:rsidP="00F93041">
            <w:r>
              <w:t>Das sofortige Erfolgserlebnis ist durch das Skelett sichergestellt.</w:t>
            </w:r>
          </w:p>
        </w:tc>
        <w:tc>
          <w:tcPr>
            <w:tcW w:w="903" w:type="dxa"/>
          </w:tcPr>
          <w:p w:rsidR="00E462E1" w:rsidRDefault="00E462E1" w:rsidP="00F93041">
            <w:r>
              <w:t>Ok</w:t>
            </w:r>
          </w:p>
        </w:tc>
        <w:tc>
          <w:tcPr>
            <w:tcW w:w="1188" w:type="dxa"/>
          </w:tcPr>
          <w:p w:rsidR="00E462E1" w:rsidRDefault="00E462E1" w:rsidP="00F93041">
            <w:r>
              <w:t>22.05.2012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jc w:val="right"/>
            </w:pPr>
            <w:r>
              <w:t>769</w:t>
            </w:r>
          </w:p>
        </w:tc>
        <w:tc>
          <w:tcPr>
            <w:tcW w:w="1965" w:type="dxa"/>
          </w:tcPr>
          <w:p w:rsidR="00E462E1" w:rsidRPr="0055521E" w:rsidRDefault="00E462E1" w:rsidP="00F93041">
            <w:r w:rsidRPr="0091174E">
              <w:t>Pointer für die Hand schön dargestellt</w:t>
            </w:r>
          </w:p>
        </w:tc>
        <w:tc>
          <w:tcPr>
            <w:tcW w:w="4418" w:type="dxa"/>
          </w:tcPr>
          <w:p w:rsidR="00E462E1" w:rsidRDefault="00E462E1" w:rsidP="00F93041">
            <w:r>
              <w:t>Der Handcursor wird als rechte Hand dargestellt.</w:t>
            </w:r>
          </w:p>
        </w:tc>
        <w:tc>
          <w:tcPr>
            <w:tcW w:w="903" w:type="dxa"/>
          </w:tcPr>
          <w:p w:rsidR="00E462E1" w:rsidRDefault="00E462E1" w:rsidP="00F93041">
            <w:r>
              <w:t>Ok</w:t>
            </w:r>
          </w:p>
        </w:tc>
        <w:tc>
          <w:tcPr>
            <w:tcW w:w="1188" w:type="dxa"/>
          </w:tcPr>
          <w:p w:rsidR="00E462E1" w:rsidRDefault="00E462E1" w:rsidP="00F93041">
            <w:r>
              <w:t>22.05.2012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jc w:val="right"/>
            </w:pPr>
            <w:r>
              <w:t>779</w:t>
            </w:r>
          </w:p>
        </w:tc>
        <w:tc>
          <w:tcPr>
            <w:tcW w:w="1965" w:type="dxa"/>
          </w:tcPr>
          <w:p w:rsidR="00E462E1" w:rsidRPr="0055521E" w:rsidRDefault="00E462E1" w:rsidP="00F93041">
            <w:r w:rsidRPr="0091174E">
              <w:t>Skelett schön dargestellt</w:t>
            </w:r>
          </w:p>
        </w:tc>
        <w:tc>
          <w:tcPr>
            <w:tcW w:w="4418" w:type="dxa"/>
          </w:tcPr>
          <w:p w:rsidR="00E462E1" w:rsidRDefault="00E462E1" w:rsidP="00F93041">
            <w:r>
              <w:t>Das Skelett wird als Strichmännlein dargestellt.</w:t>
            </w:r>
          </w:p>
        </w:tc>
        <w:tc>
          <w:tcPr>
            <w:tcW w:w="903" w:type="dxa"/>
          </w:tcPr>
          <w:p w:rsidR="00E462E1" w:rsidRDefault="00E462E1" w:rsidP="00F93041">
            <w:r>
              <w:t>Ok</w:t>
            </w:r>
          </w:p>
        </w:tc>
        <w:tc>
          <w:tcPr>
            <w:tcW w:w="1188" w:type="dxa"/>
          </w:tcPr>
          <w:p w:rsidR="00E462E1" w:rsidRDefault="00E462E1" w:rsidP="00F93041">
            <w:r>
              <w:t>22.05.2012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jc w:val="right"/>
            </w:pPr>
            <w:r>
              <w:t>870</w:t>
            </w:r>
          </w:p>
        </w:tc>
        <w:tc>
          <w:tcPr>
            <w:tcW w:w="1965" w:type="dxa"/>
          </w:tcPr>
          <w:p w:rsidR="00E462E1" w:rsidRPr="0055521E" w:rsidRDefault="00E462E1" w:rsidP="00F93041">
            <w:r>
              <w:t>Handcursor</w:t>
            </w:r>
            <w:r w:rsidRPr="0091174E">
              <w:t xml:space="preserve"> ruckelt weniger 1</w:t>
            </w:r>
          </w:p>
        </w:tc>
        <w:tc>
          <w:tcPr>
            <w:tcW w:w="4418" w:type="dxa"/>
          </w:tcPr>
          <w:p w:rsidR="00E462E1" w:rsidRDefault="00E462E1" w:rsidP="00F93041">
            <w:r>
              <w:t>Der Handcursor zittert nicht mehr so fest.</w:t>
            </w:r>
          </w:p>
        </w:tc>
        <w:tc>
          <w:tcPr>
            <w:tcW w:w="903" w:type="dxa"/>
          </w:tcPr>
          <w:p w:rsidR="00E462E1" w:rsidRDefault="00E462E1" w:rsidP="00F93041">
            <w:r>
              <w:t>Ok</w:t>
            </w:r>
          </w:p>
        </w:tc>
        <w:tc>
          <w:tcPr>
            <w:tcW w:w="1188" w:type="dxa"/>
          </w:tcPr>
          <w:p w:rsidR="00E462E1" w:rsidRDefault="00E462E1" w:rsidP="00F93041">
            <w:r>
              <w:t>22.05.2012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jc w:val="right"/>
            </w:pPr>
            <w:r>
              <w:t>786</w:t>
            </w:r>
          </w:p>
        </w:tc>
        <w:tc>
          <w:tcPr>
            <w:tcW w:w="1965" w:type="dxa"/>
          </w:tcPr>
          <w:p w:rsidR="00E462E1" w:rsidRPr="0091174E" w:rsidRDefault="00E462E1" w:rsidP="00F93041">
            <w:r w:rsidRPr="007D1338">
              <w:t>Video wird dargestellt</w:t>
            </w:r>
          </w:p>
        </w:tc>
        <w:tc>
          <w:tcPr>
            <w:tcW w:w="4418" w:type="dxa"/>
          </w:tcPr>
          <w:p w:rsidR="00E462E1" w:rsidRDefault="00E462E1" w:rsidP="00F93041">
            <w:r>
              <w:t>Das Video wird in WPF dargestellt.</w:t>
            </w:r>
          </w:p>
        </w:tc>
        <w:tc>
          <w:tcPr>
            <w:tcW w:w="903" w:type="dxa"/>
          </w:tcPr>
          <w:p w:rsidR="00E462E1" w:rsidRDefault="00E462E1" w:rsidP="00F93041">
            <w:r>
              <w:t>Ok</w:t>
            </w:r>
          </w:p>
        </w:tc>
        <w:tc>
          <w:tcPr>
            <w:tcW w:w="1188" w:type="dxa"/>
          </w:tcPr>
          <w:p w:rsidR="00E462E1" w:rsidRDefault="00E462E1" w:rsidP="00F93041">
            <w:r>
              <w:t>22.05.2012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jc w:val="right"/>
            </w:pPr>
            <w:r>
              <w:t>785</w:t>
            </w:r>
          </w:p>
        </w:tc>
        <w:tc>
          <w:tcPr>
            <w:tcW w:w="1965" w:type="dxa"/>
          </w:tcPr>
          <w:p w:rsidR="00E462E1" w:rsidRPr="0091174E" w:rsidRDefault="00E462E1" w:rsidP="00F93041">
            <w:r w:rsidRPr="007D1338">
              <w:t>Applikation ist mit linker Hand bedienbar</w:t>
            </w:r>
          </w:p>
        </w:tc>
        <w:tc>
          <w:tcPr>
            <w:tcW w:w="4418" w:type="dxa"/>
          </w:tcPr>
          <w:p w:rsidR="00E462E1" w:rsidRDefault="00E462E1" w:rsidP="00F93041">
            <w:r>
              <w:t>Die Applikation kann sowohl mit der rechten als auch der linken Hand bedient werden.</w:t>
            </w:r>
          </w:p>
        </w:tc>
        <w:tc>
          <w:tcPr>
            <w:tcW w:w="903" w:type="dxa"/>
          </w:tcPr>
          <w:p w:rsidR="00E462E1" w:rsidRDefault="00E462E1" w:rsidP="00F93041">
            <w:r>
              <w:t>Ok</w:t>
            </w:r>
          </w:p>
        </w:tc>
        <w:tc>
          <w:tcPr>
            <w:tcW w:w="1188" w:type="dxa"/>
          </w:tcPr>
          <w:p w:rsidR="00E462E1" w:rsidRDefault="00E462E1" w:rsidP="00F93041">
            <w:r>
              <w:t>22.05.2012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jc w:val="right"/>
            </w:pPr>
            <w:r>
              <w:t>798</w:t>
            </w:r>
          </w:p>
        </w:tc>
        <w:tc>
          <w:tcPr>
            <w:tcW w:w="1965" w:type="dxa"/>
          </w:tcPr>
          <w:p w:rsidR="00E462E1" w:rsidRPr="007D1338" w:rsidRDefault="00E462E1" w:rsidP="00F93041">
            <w:r w:rsidRPr="008A098D">
              <w:t>Plug-in Möglichkeit</w:t>
            </w:r>
          </w:p>
        </w:tc>
        <w:tc>
          <w:tcPr>
            <w:tcW w:w="4418" w:type="dxa"/>
          </w:tcPr>
          <w:p w:rsidR="00E462E1" w:rsidRDefault="00E462E1" w:rsidP="00F93041">
            <w:r>
              <w:t>Ein Plug-in kann automatisch in die Main-Applikation geladen werden.</w:t>
            </w:r>
          </w:p>
        </w:tc>
        <w:tc>
          <w:tcPr>
            <w:tcW w:w="903" w:type="dxa"/>
          </w:tcPr>
          <w:p w:rsidR="00E462E1" w:rsidRDefault="00E462E1" w:rsidP="00F93041">
            <w:r>
              <w:t>Ok</w:t>
            </w:r>
          </w:p>
        </w:tc>
        <w:tc>
          <w:tcPr>
            <w:tcW w:w="1188" w:type="dxa"/>
          </w:tcPr>
          <w:p w:rsidR="00E462E1" w:rsidRDefault="00E462E1" w:rsidP="00F93041">
            <w:r>
              <w:t>22.05.2012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tabs>
                <w:tab w:val="left" w:pos="225"/>
              </w:tabs>
              <w:jc w:val="right"/>
            </w:pPr>
            <w:r>
              <w:t>800</w:t>
            </w:r>
          </w:p>
        </w:tc>
        <w:tc>
          <w:tcPr>
            <w:tcW w:w="1965" w:type="dxa"/>
          </w:tcPr>
          <w:p w:rsidR="00E462E1" w:rsidRPr="008A098D" w:rsidRDefault="00E462E1" w:rsidP="00F93041">
            <w:r>
              <w:t>Mittagsmenu</w:t>
            </w:r>
            <w:r w:rsidRPr="00501D54">
              <w:t xml:space="preserve"> App in </w:t>
            </w:r>
            <w:r>
              <w:t>Plug-in</w:t>
            </w:r>
            <w:r w:rsidRPr="00501D54">
              <w:t xml:space="preserve"> umgewandelt</w:t>
            </w:r>
          </w:p>
        </w:tc>
        <w:tc>
          <w:tcPr>
            <w:tcW w:w="4418" w:type="dxa"/>
          </w:tcPr>
          <w:p w:rsidR="00E462E1" w:rsidRDefault="00E462E1" w:rsidP="00F93041">
            <w:r>
              <w:t>Die Mittagsmenu-Applikation besteht als Plug-in und kann durch Nr. 798 in der Hauptapplikation angezeigt werden.</w:t>
            </w:r>
          </w:p>
        </w:tc>
        <w:tc>
          <w:tcPr>
            <w:tcW w:w="903" w:type="dxa"/>
          </w:tcPr>
          <w:p w:rsidR="00E462E1" w:rsidRDefault="00E462E1" w:rsidP="00F93041">
            <w:r>
              <w:t>Ok</w:t>
            </w:r>
          </w:p>
        </w:tc>
        <w:tc>
          <w:tcPr>
            <w:tcW w:w="1188" w:type="dxa"/>
          </w:tcPr>
          <w:p w:rsidR="00E462E1" w:rsidRDefault="00E462E1" w:rsidP="00F93041">
            <w:r>
              <w:t>22.05.2012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tabs>
                <w:tab w:val="left" w:pos="225"/>
              </w:tabs>
              <w:jc w:val="right"/>
            </w:pPr>
            <w:r>
              <w:t>856</w:t>
            </w:r>
          </w:p>
        </w:tc>
        <w:tc>
          <w:tcPr>
            <w:tcW w:w="1965" w:type="dxa"/>
          </w:tcPr>
          <w:p w:rsidR="00E462E1" w:rsidRPr="008A098D" w:rsidRDefault="00E462E1" w:rsidP="00F93041">
            <w:r>
              <w:t>Das Mittagsmenu wird angezeigt.</w:t>
            </w:r>
          </w:p>
        </w:tc>
        <w:tc>
          <w:tcPr>
            <w:tcW w:w="4418" w:type="dxa"/>
          </w:tcPr>
          <w:p w:rsidR="00E462E1" w:rsidRDefault="00E462E1" w:rsidP="00F93041">
            <w:r>
              <w:t>Das Mittagsmenu wird in der Wochenübersicht angezeigt.</w:t>
            </w:r>
          </w:p>
        </w:tc>
        <w:tc>
          <w:tcPr>
            <w:tcW w:w="903" w:type="dxa"/>
          </w:tcPr>
          <w:p w:rsidR="00E462E1" w:rsidRDefault="00E462E1" w:rsidP="00F93041">
            <w:r>
              <w:t>Ok</w:t>
            </w:r>
          </w:p>
        </w:tc>
        <w:tc>
          <w:tcPr>
            <w:tcW w:w="1188" w:type="dxa"/>
          </w:tcPr>
          <w:p w:rsidR="00E462E1" w:rsidRDefault="00E462E1" w:rsidP="00F93041">
            <w:r>
              <w:t>22.05.2012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tabs>
                <w:tab w:val="left" w:pos="225"/>
              </w:tabs>
              <w:jc w:val="right"/>
            </w:pPr>
            <w:r>
              <w:t>802</w:t>
            </w:r>
          </w:p>
        </w:tc>
        <w:tc>
          <w:tcPr>
            <w:tcW w:w="1965" w:type="dxa"/>
          </w:tcPr>
          <w:p w:rsidR="00E462E1" w:rsidRPr="00501D54" w:rsidRDefault="00E462E1" w:rsidP="00F93041">
            <w:r w:rsidRPr="00501D54">
              <w:t xml:space="preserve">Poster App in </w:t>
            </w:r>
            <w:r>
              <w:t>Plug-in</w:t>
            </w:r>
            <w:r w:rsidRPr="00501D54">
              <w:t xml:space="preserve"> App umgewandelt</w:t>
            </w:r>
          </w:p>
        </w:tc>
        <w:tc>
          <w:tcPr>
            <w:tcW w:w="4418" w:type="dxa"/>
          </w:tcPr>
          <w:p w:rsidR="00E462E1" w:rsidRDefault="00E462E1" w:rsidP="00F93041">
            <w:r>
              <w:t>Die Poster-Applikation besteht als Plug-in und kann durch Nr. 798 in der Hauptapplikation angezeigt werden.</w:t>
            </w:r>
          </w:p>
        </w:tc>
        <w:tc>
          <w:tcPr>
            <w:tcW w:w="903" w:type="dxa"/>
          </w:tcPr>
          <w:p w:rsidR="00E462E1" w:rsidRDefault="00E462E1" w:rsidP="00F93041">
            <w:r>
              <w:t>Ok</w:t>
            </w:r>
          </w:p>
        </w:tc>
        <w:tc>
          <w:tcPr>
            <w:tcW w:w="1188" w:type="dxa"/>
          </w:tcPr>
          <w:p w:rsidR="00E462E1" w:rsidRDefault="00E462E1" w:rsidP="00F93041">
            <w:r>
              <w:t>22.05.2012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tabs>
                <w:tab w:val="left" w:pos="225"/>
              </w:tabs>
              <w:jc w:val="right"/>
            </w:pPr>
            <w:r>
              <w:t>833</w:t>
            </w:r>
          </w:p>
        </w:tc>
        <w:tc>
          <w:tcPr>
            <w:tcW w:w="1965" w:type="dxa"/>
          </w:tcPr>
          <w:p w:rsidR="00E462E1" w:rsidRPr="00501D54" w:rsidRDefault="00E462E1" w:rsidP="00F93041">
            <w:r w:rsidRPr="00501D54">
              <w:t>Demomodus: Vom Demomodus wird zum Interaktionsmodus gewechselt</w:t>
            </w:r>
          </w:p>
        </w:tc>
        <w:tc>
          <w:tcPr>
            <w:tcW w:w="4418" w:type="dxa"/>
          </w:tcPr>
          <w:p w:rsidR="00E462E1" w:rsidRDefault="00E462E1" w:rsidP="00F93041">
            <w:r>
              <w:t>Wenn die Applikation im Demomodus ist und ich sie bedienen möchte (Skeletterkennung), wechselt sie automatisch in den Interaktionsmodus.</w:t>
            </w:r>
          </w:p>
        </w:tc>
        <w:tc>
          <w:tcPr>
            <w:tcW w:w="903" w:type="dxa"/>
          </w:tcPr>
          <w:p w:rsidR="00E462E1" w:rsidRDefault="00E462E1" w:rsidP="00F93041">
            <w:r>
              <w:t>Ok</w:t>
            </w:r>
          </w:p>
        </w:tc>
        <w:tc>
          <w:tcPr>
            <w:tcW w:w="1188" w:type="dxa"/>
          </w:tcPr>
          <w:p w:rsidR="00E462E1" w:rsidRDefault="00E462E1" w:rsidP="00F93041">
            <w:r>
              <w:t>22.05.2012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tabs>
                <w:tab w:val="left" w:pos="225"/>
              </w:tabs>
              <w:jc w:val="right"/>
            </w:pPr>
            <w:r>
              <w:t>834</w:t>
            </w:r>
          </w:p>
        </w:tc>
        <w:tc>
          <w:tcPr>
            <w:tcW w:w="1965" w:type="dxa"/>
          </w:tcPr>
          <w:p w:rsidR="00E462E1" w:rsidRPr="00501D54" w:rsidRDefault="00E462E1" w:rsidP="00F93041">
            <w:r w:rsidRPr="00501D54">
              <w:t>Demomodus: Vom Interaktionsmodus wird zum Demomodus gewechselt</w:t>
            </w:r>
          </w:p>
        </w:tc>
        <w:tc>
          <w:tcPr>
            <w:tcW w:w="4418" w:type="dxa"/>
          </w:tcPr>
          <w:p w:rsidR="00E462E1" w:rsidRDefault="00E462E1" w:rsidP="00F93041">
            <w:r>
              <w:t>Wenn die Applikation im Interaktionsmodus ist und niemand die Applikation bedient (Skeletterkennung), so wechselt sie automatisch in den Demomodus.</w:t>
            </w:r>
          </w:p>
        </w:tc>
        <w:tc>
          <w:tcPr>
            <w:tcW w:w="903" w:type="dxa"/>
          </w:tcPr>
          <w:p w:rsidR="00E462E1" w:rsidRDefault="00E462E1" w:rsidP="00F93041">
            <w:r>
              <w:t>Ok</w:t>
            </w:r>
          </w:p>
        </w:tc>
        <w:tc>
          <w:tcPr>
            <w:tcW w:w="1188" w:type="dxa"/>
          </w:tcPr>
          <w:p w:rsidR="00E462E1" w:rsidRDefault="00E462E1" w:rsidP="00F93041">
            <w:r>
              <w:t>22.05.2012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tabs>
                <w:tab w:val="left" w:pos="225"/>
              </w:tabs>
              <w:jc w:val="right"/>
            </w:pPr>
            <w:r>
              <w:t>836</w:t>
            </w:r>
          </w:p>
        </w:tc>
        <w:tc>
          <w:tcPr>
            <w:tcW w:w="1965" w:type="dxa"/>
          </w:tcPr>
          <w:p w:rsidR="00E462E1" w:rsidRPr="00501D54" w:rsidRDefault="00E462E1" w:rsidP="00F93041">
            <w:r w:rsidRPr="00097848">
              <w:t>Demomodus: Demotext zu aktiver App wird angezeigt</w:t>
            </w:r>
          </w:p>
        </w:tc>
        <w:tc>
          <w:tcPr>
            <w:tcW w:w="4418" w:type="dxa"/>
          </w:tcPr>
          <w:p w:rsidR="00E462E1" w:rsidRDefault="00E462E1" w:rsidP="00F93041">
            <w:r>
              <w:t>Wenn die Applikation im Demomodus ist, wird ein attraktiver Teaser-Text angezeigt.</w:t>
            </w:r>
          </w:p>
        </w:tc>
        <w:tc>
          <w:tcPr>
            <w:tcW w:w="903" w:type="dxa"/>
          </w:tcPr>
          <w:p w:rsidR="00E462E1" w:rsidRDefault="00E462E1" w:rsidP="00F93041">
            <w:r>
              <w:t>Ok</w:t>
            </w:r>
          </w:p>
        </w:tc>
        <w:tc>
          <w:tcPr>
            <w:tcW w:w="1188" w:type="dxa"/>
          </w:tcPr>
          <w:p w:rsidR="00E462E1" w:rsidRDefault="00E462E1" w:rsidP="00F93041">
            <w:r>
              <w:t>22.05.2012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tabs>
                <w:tab w:val="left" w:pos="225"/>
              </w:tabs>
              <w:jc w:val="right"/>
            </w:pPr>
            <w:r>
              <w:t>835</w:t>
            </w:r>
          </w:p>
        </w:tc>
        <w:tc>
          <w:tcPr>
            <w:tcW w:w="1965" w:type="dxa"/>
          </w:tcPr>
          <w:p w:rsidR="00E462E1" w:rsidRPr="00501D54" w:rsidRDefault="00E462E1" w:rsidP="00F93041">
            <w:r w:rsidRPr="00097848">
              <w:t>Demomodus: Apps werden automatisch gewechselt</w:t>
            </w:r>
          </w:p>
        </w:tc>
        <w:tc>
          <w:tcPr>
            <w:tcW w:w="4418" w:type="dxa"/>
          </w:tcPr>
          <w:p w:rsidR="00E462E1" w:rsidRDefault="00E462E1" w:rsidP="00F93041">
            <w:r>
              <w:t>Wenn die Applikation im Demomodus ist und sich niemand für die Applikation interessiert, so wechselt der Text nach einer definierten Zeit.</w:t>
            </w:r>
          </w:p>
        </w:tc>
        <w:tc>
          <w:tcPr>
            <w:tcW w:w="903" w:type="dxa"/>
          </w:tcPr>
          <w:p w:rsidR="00E462E1" w:rsidRDefault="00E462E1" w:rsidP="00F93041">
            <w:r>
              <w:t>Ok</w:t>
            </w:r>
          </w:p>
        </w:tc>
        <w:tc>
          <w:tcPr>
            <w:tcW w:w="1188" w:type="dxa"/>
          </w:tcPr>
          <w:p w:rsidR="00E462E1" w:rsidRDefault="00E462E1" w:rsidP="00F93041">
            <w:r>
              <w:t>22.05.2012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tabs>
                <w:tab w:val="left" w:pos="225"/>
              </w:tabs>
              <w:jc w:val="right"/>
            </w:pPr>
            <w:r>
              <w:lastRenderedPageBreak/>
              <w:t>799</w:t>
            </w:r>
          </w:p>
        </w:tc>
        <w:tc>
          <w:tcPr>
            <w:tcW w:w="1965" w:type="dxa"/>
          </w:tcPr>
          <w:p w:rsidR="00E462E1" w:rsidRPr="00501D54" w:rsidRDefault="00E462E1" w:rsidP="00F93041">
            <w:r w:rsidRPr="00501D54">
              <w:t>Bild der Hand ist auf die rechte bzw. linke Hand abgestimmt</w:t>
            </w:r>
          </w:p>
        </w:tc>
        <w:tc>
          <w:tcPr>
            <w:tcW w:w="4418" w:type="dxa"/>
          </w:tcPr>
          <w:p w:rsidR="00E462E1" w:rsidRDefault="00E462E1" w:rsidP="00F93041">
            <w:r>
              <w:t>Bediene ich die Applikation mit der rechten Hand, so wird der Cursor als rechte Hand dargestellt. Bediene ich die Applikation mit der linken Hand, so ist das Bild des Cursors eine linke Hand.</w:t>
            </w:r>
          </w:p>
        </w:tc>
        <w:tc>
          <w:tcPr>
            <w:tcW w:w="903" w:type="dxa"/>
          </w:tcPr>
          <w:p w:rsidR="00E462E1" w:rsidRDefault="00E462E1" w:rsidP="00F93041">
            <w:r>
              <w:t>Ok</w:t>
            </w:r>
          </w:p>
        </w:tc>
        <w:tc>
          <w:tcPr>
            <w:tcW w:w="1188" w:type="dxa"/>
          </w:tcPr>
          <w:p w:rsidR="00E462E1" w:rsidRDefault="00E462E1" w:rsidP="00F93041">
            <w:r>
              <w:t>22.05.2012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tabs>
                <w:tab w:val="left" w:pos="225"/>
              </w:tabs>
              <w:jc w:val="right"/>
            </w:pPr>
            <w:r>
              <w:t>856</w:t>
            </w:r>
          </w:p>
        </w:tc>
        <w:tc>
          <w:tcPr>
            <w:tcW w:w="1965" w:type="dxa"/>
          </w:tcPr>
          <w:p w:rsidR="00E462E1" w:rsidRPr="00501D54" w:rsidRDefault="00E462E1" w:rsidP="00F93041">
            <w:r>
              <w:t>Mittagsmenu</w:t>
            </w:r>
            <w:r w:rsidRPr="009800A5">
              <w:t xml:space="preserve"> App automatisch aktualisiert</w:t>
            </w:r>
          </w:p>
        </w:tc>
        <w:tc>
          <w:tcPr>
            <w:tcW w:w="4418" w:type="dxa"/>
          </w:tcPr>
          <w:p w:rsidR="00E462E1" w:rsidRDefault="00E462E1" w:rsidP="00F93041">
            <w:r>
              <w:t>Das Mittagsmenu für den aktuellen Tag wird angezeigt.</w:t>
            </w:r>
          </w:p>
        </w:tc>
        <w:tc>
          <w:tcPr>
            <w:tcW w:w="903" w:type="dxa"/>
          </w:tcPr>
          <w:p w:rsidR="00E462E1" w:rsidRDefault="00E462E1" w:rsidP="00F93041">
            <w:r>
              <w:t>Ok</w:t>
            </w:r>
          </w:p>
        </w:tc>
        <w:tc>
          <w:tcPr>
            <w:tcW w:w="1188" w:type="dxa"/>
          </w:tcPr>
          <w:p w:rsidR="00E462E1" w:rsidRDefault="00E462E1" w:rsidP="00F93041">
            <w:r>
              <w:t>22.05.2012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tabs>
                <w:tab w:val="left" w:pos="225"/>
              </w:tabs>
              <w:jc w:val="right"/>
            </w:pPr>
            <w:r>
              <w:t>872</w:t>
            </w:r>
          </w:p>
        </w:tc>
        <w:tc>
          <w:tcPr>
            <w:tcW w:w="1965" w:type="dxa"/>
          </w:tcPr>
          <w:p w:rsidR="00E462E1" w:rsidRPr="009800A5" w:rsidRDefault="00E462E1" w:rsidP="00F93041">
            <w:r w:rsidRPr="009800A5">
              <w:t>Navigation mit schönen "Tabs" ermöglichen</w:t>
            </w:r>
          </w:p>
        </w:tc>
        <w:tc>
          <w:tcPr>
            <w:tcW w:w="4418" w:type="dxa"/>
          </w:tcPr>
          <w:p w:rsidR="00E462E1" w:rsidRDefault="00E462E1" w:rsidP="00F93041">
            <w:r>
              <w:t>Die Navigation findet über die Tabs im Menu statt.</w:t>
            </w:r>
          </w:p>
        </w:tc>
        <w:tc>
          <w:tcPr>
            <w:tcW w:w="903" w:type="dxa"/>
          </w:tcPr>
          <w:p w:rsidR="00E462E1" w:rsidRDefault="00E462E1" w:rsidP="00F93041">
            <w:r>
              <w:t>Ok</w:t>
            </w:r>
          </w:p>
        </w:tc>
        <w:tc>
          <w:tcPr>
            <w:tcW w:w="1188" w:type="dxa"/>
          </w:tcPr>
          <w:p w:rsidR="00E462E1" w:rsidRDefault="00E462E1" w:rsidP="00F93041">
            <w:r>
              <w:t>22.05.2012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tabs>
                <w:tab w:val="left" w:pos="225"/>
              </w:tabs>
              <w:jc w:val="right"/>
            </w:pPr>
            <w:r>
              <w:t>855</w:t>
            </w:r>
          </w:p>
        </w:tc>
        <w:tc>
          <w:tcPr>
            <w:tcW w:w="1965" w:type="dxa"/>
          </w:tcPr>
          <w:p w:rsidR="00E462E1" w:rsidRPr="009800A5" w:rsidRDefault="00E462E1" w:rsidP="00F93041">
            <w:r w:rsidRPr="00AF5956">
              <w:t>Deployment Entwickler PC möglich</w:t>
            </w:r>
          </w:p>
        </w:tc>
        <w:tc>
          <w:tcPr>
            <w:tcW w:w="4418" w:type="dxa"/>
          </w:tcPr>
          <w:p w:rsidR="00E462E1" w:rsidRDefault="00E462E1" w:rsidP="00F93041">
            <w:r>
              <w:t>Die Solution kann nach dem SVN-Checkout geöffnet und es kann daran gearbeitet werden.</w:t>
            </w:r>
          </w:p>
        </w:tc>
        <w:tc>
          <w:tcPr>
            <w:tcW w:w="903" w:type="dxa"/>
          </w:tcPr>
          <w:p w:rsidR="00E462E1" w:rsidRDefault="00E462E1" w:rsidP="00F93041">
            <w:r>
              <w:t>Ok</w:t>
            </w:r>
          </w:p>
        </w:tc>
        <w:tc>
          <w:tcPr>
            <w:tcW w:w="1188" w:type="dxa"/>
          </w:tcPr>
          <w:p w:rsidR="00E462E1" w:rsidRDefault="00E462E1" w:rsidP="00F93041">
            <w:pPr>
              <w:keepNext/>
            </w:pPr>
            <w:r>
              <w:t>22.05.2012</w:t>
            </w:r>
          </w:p>
        </w:tc>
      </w:tr>
    </w:tbl>
    <w:p w:rsidR="00E462E1" w:rsidRDefault="00E462E1" w:rsidP="00E462E1">
      <w:pPr>
        <w:pStyle w:val="Caption"/>
      </w:pPr>
      <w:bookmarkStart w:id="775" w:name="_Toc327468177"/>
      <w:r>
        <w:t xml:space="preserve">Tabelle </w:t>
      </w:r>
      <w:fldSimple w:instr=" SEQ Tabelle \* ARABIC ">
        <w:r w:rsidR="000E6CF3">
          <w:rPr>
            <w:noProof/>
          </w:rPr>
          <w:t>26</w:t>
        </w:r>
      </w:fldSimple>
      <w:r w:rsidRPr="00B135D2">
        <w:t xml:space="preserve"> - Systemtests Sprint</w:t>
      </w:r>
      <w:r>
        <w:t xml:space="preserve"> 12</w:t>
      </w:r>
      <w:bookmarkEnd w:id="775"/>
    </w:p>
    <w:p w:rsidR="00E462E1" w:rsidRDefault="00E462E1" w:rsidP="00E462E1">
      <w:pPr>
        <w:pStyle w:val="Heading4"/>
      </w:pPr>
      <w:bookmarkStart w:id="776" w:name="_Toc327469029"/>
      <w:r>
        <w:t>Sprint 13</w:t>
      </w:r>
      <w:bookmarkEnd w:id="776"/>
    </w:p>
    <w:p w:rsidR="00E462E1" w:rsidRDefault="00E462E1" w:rsidP="00E462E1">
      <w:r>
        <w:t>Testperson: Christina Heidt</w:t>
      </w:r>
      <w:r w:rsidRPr="00EE1A43">
        <w:t xml:space="preserve"> </w:t>
      </w:r>
      <w:r>
        <w:tab/>
        <w:t>A = im Architekturprototypen enthalten</w:t>
      </w:r>
    </w:p>
    <w:tbl>
      <w:tblPr>
        <w:tblStyle w:val="MediumShading1-Accent1"/>
        <w:tblW w:w="0" w:type="auto"/>
        <w:tblLook w:val="0420" w:firstRow="1" w:lastRow="0" w:firstColumn="0" w:lastColumn="0" w:noHBand="0" w:noVBand="1"/>
      </w:tblPr>
      <w:tblGrid>
        <w:gridCol w:w="814"/>
        <w:gridCol w:w="1965"/>
        <w:gridCol w:w="4418"/>
        <w:gridCol w:w="903"/>
        <w:gridCol w:w="1188"/>
      </w:tblGrid>
      <w:tr w:rsidR="00E462E1" w:rsidTr="00F93041">
        <w:trPr>
          <w:cnfStyle w:val="100000000000" w:firstRow="1" w:lastRow="0" w:firstColumn="0" w:lastColumn="0" w:oddVBand="0" w:evenVBand="0" w:oddHBand="0" w:evenHBand="0" w:firstRowFirstColumn="0" w:firstRowLastColumn="0" w:lastRowFirstColumn="0" w:lastRowLastColumn="0"/>
          <w:cantSplit/>
          <w:tblHeader/>
        </w:trPr>
        <w:tc>
          <w:tcPr>
            <w:tcW w:w="814" w:type="dxa"/>
          </w:tcPr>
          <w:p w:rsidR="00E462E1" w:rsidRDefault="00E462E1" w:rsidP="00F93041">
            <w:pPr>
              <w:jc w:val="right"/>
            </w:pPr>
            <w:r>
              <w:t>Ticket#</w:t>
            </w:r>
          </w:p>
        </w:tc>
        <w:tc>
          <w:tcPr>
            <w:tcW w:w="1965" w:type="dxa"/>
          </w:tcPr>
          <w:p w:rsidR="00E462E1" w:rsidRDefault="00E462E1" w:rsidP="00F93041">
            <w:r>
              <w:t>Titel</w:t>
            </w:r>
          </w:p>
        </w:tc>
        <w:tc>
          <w:tcPr>
            <w:tcW w:w="4418" w:type="dxa"/>
          </w:tcPr>
          <w:p w:rsidR="00E462E1" w:rsidRDefault="00E462E1" w:rsidP="00F93041">
            <w:r>
              <w:t>Beschreibung</w:t>
            </w:r>
          </w:p>
        </w:tc>
        <w:tc>
          <w:tcPr>
            <w:tcW w:w="903" w:type="dxa"/>
          </w:tcPr>
          <w:p w:rsidR="00E462E1" w:rsidRDefault="00E462E1" w:rsidP="00F93041">
            <w:r>
              <w:t>Resultat</w:t>
            </w:r>
          </w:p>
        </w:tc>
        <w:tc>
          <w:tcPr>
            <w:tcW w:w="1188" w:type="dxa"/>
          </w:tcPr>
          <w:p w:rsidR="00E462E1" w:rsidRDefault="00E462E1" w:rsidP="00F93041">
            <w:r>
              <w:t>Datum</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jc w:val="right"/>
            </w:pPr>
            <w:r>
              <w:t>A</w:t>
            </w:r>
          </w:p>
        </w:tc>
        <w:tc>
          <w:tcPr>
            <w:tcW w:w="1965" w:type="dxa"/>
          </w:tcPr>
          <w:p w:rsidR="00E462E1" w:rsidRDefault="00E462E1" w:rsidP="00F93041">
            <w:r w:rsidRPr="0055521E">
              <w:t>Poster werden angezeigt</w:t>
            </w:r>
          </w:p>
        </w:tc>
        <w:tc>
          <w:tcPr>
            <w:tcW w:w="4418" w:type="dxa"/>
          </w:tcPr>
          <w:p w:rsidR="00E462E1" w:rsidRDefault="00E462E1" w:rsidP="00F93041">
            <w:r>
              <w:t>Es wird das aktuelle Poster angezeigt.</w:t>
            </w:r>
          </w:p>
        </w:tc>
        <w:tc>
          <w:tcPr>
            <w:tcW w:w="903" w:type="dxa"/>
          </w:tcPr>
          <w:p w:rsidR="00E462E1" w:rsidRDefault="00E462E1" w:rsidP="00F93041">
            <w:r>
              <w:t>Ok</w:t>
            </w:r>
          </w:p>
        </w:tc>
        <w:tc>
          <w:tcPr>
            <w:tcW w:w="1188" w:type="dxa"/>
          </w:tcPr>
          <w:p w:rsidR="00E462E1" w:rsidRDefault="00E462E1" w:rsidP="00F93041">
            <w:r>
              <w:t>29.05.2012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jc w:val="right"/>
            </w:pPr>
            <w:r>
              <w:t>A</w:t>
            </w:r>
          </w:p>
        </w:tc>
        <w:tc>
          <w:tcPr>
            <w:tcW w:w="1965" w:type="dxa"/>
          </w:tcPr>
          <w:p w:rsidR="00E462E1" w:rsidRDefault="00E462E1" w:rsidP="00F93041">
            <w:r w:rsidRPr="0055521E">
              <w:t>Poster browsen</w:t>
            </w:r>
          </w:p>
        </w:tc>
        <w:tc>
          <w:tcPr>
            <w:tcW w:w="4418" w:type="dxa"/>
          </w:tcPr>
          <w:p w:rsidR="00E462E1" w:rsidRDefault="00E462E1" w:rsidP="00F93041">
            <w:r>
              <w:t>Es kann zum nächsten und zum vorhergehenden Poster gewechselt werden.</w:t>
            </w:r>
          </w:p>
        </w:tc>
        <w:tc>
          <w:tcPr>
            <w:tcW w:w="903" w:type="dxa"/>
          </w:tcPr>
          <w:p w:rsidR="00E462E1" w:rsidRDefault="00E462E1" w:rsidP="00F93041">
            <w:r>
              <w:t>Ok</w:t>
            </w:r>
          </w:p>
        </w:tc>
        <w:tc>
          <w:tcPr>
            <w:tcW w:w="1188" w:type="dxa"/>
          </w:tcPr>
          <w:p w:rsidR="00E462E1" w:rsidRDefault="00E462E1" w:rsidP="00F93041">
            <w:r>
              <w:t>29.05.2012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jc w:val="right"/>
            </w:pPr>
            <w:r>
              <w:t>A</w:t>
            </w:r>
          </w:p>
        </w:tc>
        <w:tc>
          <w:tcPr>
            <w:tcW w:w="1965" w:type="dxa"/>
          </w:tcPr>
          <w:p w:rsidR="00E462E1" w:rsidRPr="0055521E" w:rsidRDefault="00E462E1" w:rsidP="00F93041">
            <w:r>
              <w:t>Handcursor</w:t>
            </w:r>
            <w:r w:rsidRPr="0055521E">
              <w:t xml:space="preserve"> wird dargestellt</w:t>
            </w:r>
          </w:p>
        </w:tc>
        <w:tc>
          <w:tcPr>
            <w:tcW w:w="4418" w:type="dxa"/>
          </w:tcPr>
          <w:p w:rsidR="00E462E1" w:rsidRDefault="00E462E1" w:rsidP="00F93041">
            <w:r>
              <w:t>Der Handcursor wird als blauer Punkt dargestellt.</w:t>
            </w:r>
          </w:p>
        </w:tc>
        <w:tc>
          <w:tcPr>
            <w:tcW w:w="903" w:type="dxa"/>
          </w:tcPr>
          <w:p w:rsidR="00E462E1" w:rsidRDefault="00E462E1" w:rsidP="00F93041">
            <w:r>
              <w:t>Ok</w:t>
            </w:r>
          </w:p>
        </w:tc>
        <w:tc>
          <w:tcPr>
            <w:tcW w:w="1188" w:type="dxa"/>
          </w:tcPr>
          <w:p w:rsidR="00E462E1" w:rsidRDefault="00E462E1" w:rsidP="00F93041">
            <w:r>
              <w:t>16.04.2012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jc w:val="right"/>
            </w:pPr>
            <w:r>
              <w:t>A</w:t>
            </w:r>
          </w:p>
        </w:tc>
        <w:tc>
          <w:tcPr>
            <w:tcW w:w="1965" w:type="dxa"/>
          </w:tcPr>
          <w:p w:rsidR="00E462E1" w:rsidRPr="0055521E" w:rsidRDefault="00E462E1" w:rsidP="00F93041">
            <w:r w:rsidRPr="0055521E">
              <w:t>Eigenes Skelett wird dargestellt</w:t>
            </w:r>
          </w:p>
        </w:tc>
        <w:tc>
          <w:tcPr>
            <w:tcW w:w="4418" w:type="dxa"/>
          </w:tcPr>
          <w:p w:rsidR="00E462E1" w:rsidRDefault="00E462E1" w:rsidP="00F93041">
            <w:r>
              <w:t>Die verschiedenen Skelettjoints des Benutzers werden angezeigt.</w:t>
            </w:r>
          </w:p>
        </w:tc>
        <w:tc>
          <w:tcPr>
            <w:tcW w:w="903" w:type="dxa"/>
          </w:tcPr>
          <w:p w:rsidR="00E462E1" w:rsidRDefault="00E462E1" w:rsidP="00F93041">
            <w:r>
              <w:t>Ok</w:t>
            </w:r>
          </w:p>
        </w:tc>
        <w:tc>
          <w:tcPr>
            <w:tcW w:w="1188" w:type="dxa"/>
          </w:tcPr>
          <w:p w:rsidR="00E462E1" w:rsidRDefault="00E462E1" w:rsidP="00F93041">
            <w:r>
              <w:t>16.04.2012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jc w:val="right"/>
            </w:pPr>
            <w:r>
              <w:t>A</w:t>
            </w:r>
          </w:p>
        </w:tc>
        <w:tc>
          <w:tcPr>
            <w:tcW w:w="1965" w:type="dxa"/>
          </w:tcPr>
          <w:p w:rsidR="00E462E1" w:rsidRPr="0055521E" w:rsidRDefault="00E462E1" w:rsidP="00F93041">
            <w:r w:rsidRPr="0094087F">
              <w:t>Sofortiges Erfolgserlebnis für Einstieg sichergestellt</w:t>
            </w:r>
          </w:p>
        </w:tc>
        <w:tc>
          <w:tcPr>
            <w:tcW w:w="4418" w:type="dxa"/>
          </w:tcPr>
          <w:p w:rsidR="00E462E1" w:rsidRDefault="00E462E1" w:rsidP="00F93041">
            <w:r>
              <w:t>Das sofortige Erfolgserlebnis ist durch das Skelett sichergestellt.</w:t>
            </w:r>
          </w:p>
        </w:tc>
        <w:tc>
          <w:tcPr>
            <w:tcW w:w="903" w:type="dxa"/>
          </w:tcPr>
          <w:p w:rsidR="00E462E1" w:rsidRDefault="00E462E1" w:rsidP="00F93041">
            <w:r>
              <w:t>Ok</w:t>
            </w:r>
          </w:p>
        </w:tc>
        <w:tc>
          <w:tcPr>
            <w:tcW w:w="1188" w:type="dxa"/>
          </w:tcPr>
          <w:p w:rsidR="00E462E1" w:rsidRDefault="00E462E1" w:rsidP="00F93041">
            <w:r>
              <w:t>29.05.2012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jc w:val="right"/>
            </w:pPr>
            <w:r>
              <w:t>769</w:t>
            </w:r>
          </w:p>
        </w:tc>
        <w:tc>
          <w:tcPr>
            <w:tcW w:w="1965" w:type="dxa"/>
          </w:tcPr>
          <w:p w:rsidR="00E462E1" w:rsidRPr="0055521E" w:rsidRDefault="00E462E1" w:rsidP="00F93041">
            <w:r w:rsidRPr="0091174E">
              <w:t>Pointer für die Hand schön dargestellt</w:t>
            </w:r>
          </w:p>
        </w:tc>
        <w:tc>
          <w:tcPr>
            <w:tcW w:w="4418" w:type="dxa"/>
          </w:tcPr>
          <w:p w:rsidR="00E462E1" w:rsidRDefault="00E462E1" w:rsidP="00F93041">
            <w:r>
              <w:t>Der Handcursor wird als rechte Hand dargestellt.</w:t>
            </w:r>
          </w:p>
        </w:tc>
        <w:tc>
          <w:tcPr>
            <w:tcW w:w="903" w:type="dxa"/>
          </w:tcPr>
          <w:p w:rsidR="00E462E1" w:rsidRDefault="00E462E1" w:rsidP="00F93041">
            <w:r>
              <w:t>Ok</w:t>
            </w:r>
          </w:p>
        </w:tc>
        <w:tc>
          <w:tcPr>
            <w:tcW w:w="1188" w:type="dxa"/>
          </w:tcPr>
          <w:p w:rsidR="00E462E1" w:rsidRDefault="00E462E1" w:rsidP="00F93041">
            <w:r>
              <w:t>29.05.2012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jc w:val="right"/>
            </w:pPr>
            <w:r>
              <w:t>779</w:t>
            </w:r>
          </w:p>
        </w:tc>
        <w:tc>
          <w:tcPr>
            <w:tcW w:w="1965" w:type="dxa"/>
          </w:tcPr>
          <w:p w:rsidR="00E462E1" w:rsidRPr="0055521E" w:rsidRDefault="00E462E1" w:rsidP="00F93041">
            <w:r w:rsidRPr="0091174E">
              <w:t>Skelett schön dargestellt</w:t>
            </w:r>
          </w:p>
        </w:tc>
        <w:tc>
          <w:tcPr>
            <w:tcW w:w="4418" w:type="dxa"/>
          </w:tcPr>
          <w:p w:rsidR="00E462E1" w:rsidRDefault="00E462E1" w:rsidP="00F93041">
            <w:r>
              <w:t>Das Skelett wird als Strichmännlein dargestellt.</w:t>
            </w:r>
          </w:p>
        </w:tc>
        <w:tc>
          <w:tcPr>
            <w:tcW w:w="903" w:type="dxa"/>
          </w:tcPr>
          <w:p w:rsidR="00E462E1" w:rsidRDefault="00E462E1" w:rsidP="00F93041">
            <w:r>
              <w:t>Ok</w:t>
            </w:r>
          </w:p>
        </w:tc>
        <w:tc>
          <w:tcPr>
            <w:tcW w:w="1188" w:type="dxa"/>
          </w:tcPr>
          <w:p w:rsidR="00E462E1" w:rsidRDefault="00E462E1" w:rsidP="00F93041">
            <w:r>
              <w:t>29.05.2012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jc w:val="right"/>
            </w:pPr>
            <w:r>
              <w:t>870</w:t>
            </w:r>
          </w:p>
        </w:tc>
        <w:tc>
          <w:tcPr>
            <w:tcW w:w="1965" w:type="dxa"/>
          </w:tcPr>
          <w:p w:rsidR="00E462E1" w:rsidRPr="0055521E" w:rsidRDefault="00E462E1" w:rsidP="00F93041">
            <w:r>
              <w:t>Handcursor</w:t>
            </w:r>
            <w:r w:rsidRPr="0091174E">
              <w:t xml:space="preserve"> ruckelt weniger 1</w:t>
            </w:r>
          </w:p>
        </w:tc>
        <w:tc>
          <w:tcPr>
            <w:tcW w:w="4418" w:type="dxa"/>
          </w:tcPr>
          <w:p w:rsidR="00E462E1" w:rsidRDefault="00E462E1" w:rsidP="00F93041">
            <w:r>
              <w:t>Der Handcursor zittert nicht mehr so fest.</w:t>
            </w:r>
          </w:p>
        </w:tc>
        <w:tc>
          <w:tcPr>
            <w:tcW w:w="903" w:type="dxa"/>
          </w:tcPr>
          <w:p w:rsidR="00E462E1" w:rsidRDefault="00E462E1" w:rsidP="00F93041">
            <w:r>
              <w:t>Ok</w:t>
            </w:r>
          </w:p>
        </w:tc>
        <w:tc>
          <w:tcPr>
            <w:tcW w:w="1188" w:type="dxa"/>
          </w:tcPr>
          <w:p w:rsidR="00E462E1" w:rsidRDefault="00E462E1" w:rsidP="00F93041">
            <w:r>
              <w:t>29.05.2012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jc w:val="right"/>
            </w:pPr>
            <w:r>
              <w:t>786</w:t>
            </w:r>
          </w:p>
        </w:tc>
        <w:tc>
          <w:tcPr>
            <w:tcW w:w="1965" w:type="dxa"/>
          </w:tcPr>
          <w:p w:rsidR="00E462E1" w:rsidRPr="0091174E" w:rsidRDefault="00E462E1" w:rsidP="00F93041">
            <w:r w:rsidRPr="007D1338">
              <w:t>Video wird dargestellt</w:t>
            </w:r>
          </w:p>
        </w:tc>
        <w:tc>
          <w:tcPr>
            <w:tcW w:w="4418" w:type="dxa"/>
          </w:tcPr>
          <w:p w:rsidR="00E462E1" w:rsidRDefault="00E462E1" w:rsidP="00F93041">
            <w:r>
              <w:t>Das Video wird in WPF dargestellt.</w:t>
            </w:r>
          </w:p>
        </w:tc>
        <w:tc>
          <w:tcPr>
            <w:tcW w:w="903" w:type="dxa"/>
          </w:tcPr>
          <w:p w:rsidR="00E462E1" w:rsidRDefault="00E462E1" w:rsidP="00F93041">
            <w:r>
              <w:t>Ok</w:t>
            </w:r>
          </w:p>
        </w:tc>
        <w:tc>
          <w:tcPr>
            <w:tcW w:w="1188" w:type="dxa"/>
          </w:tcPr>
          <w:p w:rsidR="00E462E1" w:rsidRDefault="00E462E1" w:rsidP="00F93041">
            <w:r>
              <w:t>29.05.2012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jc w:val="right"/>
            </w:pPr>
            <w:r>
              <w:t>785</w:t>
            </w:r>
          </w:p>
        </w:tc>
        <w:tc>
          <w:tcPr>
            <w:tcW w:w="1965" w:type="dxa"/>
          </w:tcPr>
          <w:p w:rsidR="00E462E1" w:rsidRPr="0091174E" w:rsidRDefault="00E462E1" w:rsidP="00F93041">
            <w:r w:rsidRPr="007D1338">
              <w:t>Applikation ist mit linker Hand bedienbar</w:t>
            </w:r>
          </w:p>
        </w:tc>
        <w:tc>
          <w:tcPr>
            <w:tcW w:w="4418" w:type="dxa"/>
          </w:tcPr>
          <w:p w:rsidR="00E462E1" w:rsidRDefault="00E462E1" w:rsidP="00F93041">
            <w:r>
              <w:t>Die Applikation kann sowohl mit der rechten als auch der linken Hand bedient werden.</w:t>
            </w:r>
          </w:p>
        </w:tc>
        <w:tc>
          <w:tcPr>
            <w:tcW w:w="903" w:type="dxa"/>
          </w:tcPr>
          <w:p w:rsidR="00E462E1" w:rsidRDefault="00E462E1" w:rsidP="00F93041">
            <w:r>
              <w:t>Ok</w:t>
            </w:r>
          </w:p>
        </w:tc>
        <w:tc>
          <w:tcPr>
            <w:tcW w:w="1188" w:type="dxa"/>
          </w:tcPr>
          <w:p w:rsidR="00E462E1" w:rsidRDefault="00E462E1" w:rsidP="00F93041">
            <w:r>
              <w:t>29.05.2012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jc w:val="right"/>
            </w:pPr>
            <w:r>
              <w:t>798</w:t>
            </w:r>
          </w:p>
        </w:tc>
        <w:tc>
          <w:tcPr>
            <w:tcW w:w="1965" w:type="dxa"/>
          </w:tcPr>
          <w:p w:rsidR="00E462E1" w:rsidRPr="007D1338" w:rsidRDefault="00E462E1" w:rsidP="00F93041">
            <w:r w:rsidRPr="008A098D">
              <w:t>Plug-in Möglichkeit</w:t>
            </w:r>
          </w:p>
        </w:tc>
        <w:tc>
          <w:tcPr>
            <w:tcW w:w="4418" w:type="dxa"/>
          </w:tcPr>
          <w:p w:rsidR="00E462E1" w:rsidRDefault="00E462E1" w:rsidP="00F93041">
            <w:r>
              <w:t>Ein Plug-in kann automatisch in die Main-Applikation geladen werden.</w:t>
            </w:r>
          </w:p>
        </w:tc>
        <w:tc>
          <w:tcPr>
            <w:tcW w:w="903" w:type="dxa"/>
          </w:tcPr>
          <w:p w:rsidR="00E462E1" w:rsidRDefault="00E462E1" w:rsidP="00F93041">
            <w:r>
              <w:t>Ok</w:t>
            </w:r>
          </w:p>
        </w:tc>
        <w:tc>
          <w:tcPr>
            <w:tcW w:w="1188" w:type="dxa"/>
          </w:tcPr>
          <w:p w:rsidR="00E462E1" w:rsidRDefault="00E462E1" w:rsidP="00F93041">
            <w:r>
              <w:t>29.05.2012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tabs>
                <w:tab w:val="left" w:pos="225"/>
              </w:tabs>
              <w:jc w:val="right"/>
            </w:pPr>
            <w:r>
              <w:t>800</w:t>
            </w:r>
          </w:p>
        </w:tc>
        <w:tc>
          <w:tcPr>
            <w:tcW w:w="1965" w:type="dxa"/>
          </w:tcPr>
          <w:p w:rsidR="00E462E1" w:rsidRPr="008A098D" w:rsidRDefault="00E462E1" w:rsidP="00F93041">
            <w:r>
              <w:t>Mittagsmenu</w:t>
            </w:r>
            <w:r w:rsidRPr="00501D54">
              <w:t xml:space="preserve"> App in </w:t>
            </w:r>
            <w:r>
              <w:t>Plug-in</w:t>
            </w:r>
            <w:r w:rsidRPr="00501D54">
              <w:t xml:space="preserve"> umgewandelt</w:t>
            </w:r>
          </w:p>
        </w:tc>
        <w:tc>
          <w:tcPr>
            <w:tcW w:w="4418" w:type="dxa"/>
          </w:tcPr>
          <w:p w:rsidR="00E462E1" w:rsidRDefault="00E462E1" w:rsidP="00F93041">
            <w:r>
              <w:t>Die Mittagsmenu-Applikation besteht als Plug-in und kann durch Nr. 798 in der Hauptapplikation angezeigt werden.</w:t>
            </w:r>
          </w:p>
        </w:tc>
        <w:tc>
          <w:tcPr>
            <w:tcW w:w="903" w:type="dxa"/>
          </w:tcPr>
          <w:p w:rsidR="00E462E1" w:rsidRDefault="00E462E1" w:rsidP="00F93041">
            <w:r>
              <w:t>Ok</w:t>
            </w:r>
          </w:p>
        </w:tc>
        <w:tc>
          <w:tcPr>
            <w:tcW w:w="1188" w:type="dxa"/>
          </w:tcPr>
          <w:p w:rsidR="00E462E1" w:rsidRDefault="00E462E1" w:rsidP="00F93041">
            <w:r>
              <w:t>29.05.2012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tabs>
                <w:tab w:val="left" w:pos="225"/>
              </w:tabs>
              <w:jc w:val="right"/>
            </w:pPr>
            <w:r>
              <w:t>856</w:t>
            </w:r>
          </w:p>
        </w:tc>
        <w:tc>
          <w:tcPr>
            <w:tcW w:w="1965" w:type="dxa"/>
          </w:tcPr>
          <w:p w:rsidR="00E462E1" w:rsidRPr="008A098D" w:rsidRDefault="00E462E1" w:rsidP="00F93041">
            <w:r>
              <w:t>Das Mittagsmenu wird angezeigt.</w:t>
            </w:r>
          </w:p>
        </w:tc>
        <w:tc>
          <w:tcPr>
            <w:tcW w:w="4418" w:type="dxa"/>
          </w:tcPr>
          <w:p w:rsidR="00E462E1" w:rsidRDefault="00E462E1" w:rsidP="00F93041">
            <w:r>
              <w:t>Das Mittagsmenu wird in der Wochenübersicht angezeigt.</w:t>
            </w:r>
          </w:p>
        </w:tc>
        <w:tc>
          <w:tcPr>
            <w:tcW w:w="903" w:type="dxa"/>
          </w:tcPr>
          <w:p w:rsidR="00E462E1" w:rsidRDefault="00E462E1" w:rsidP="00F93041">
            <w:r>
              <w:t>Ok</w:t>
            </w:r>
          </w:p>
        </w:tc>
        <w:tc>
          <w:tcPr>
            <w:tcW w:w="1188" w:type="dxa"/>
          </w:tcPr>
          <w:p w:rsidR="00E462E1" w:rsidRDefault="00E462E1" w:rsidP="00F93041">
            <w:r>
              <w:t>29.05.2012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tabs>
                <w:tab w:val="left" w:pos="225"/>
              </w:tabs>
              <w:jc w:val="right"/>
            </w:pPr>
            <w:r>
              <w:t>802</w:t>
            </w:r>
          </w:p>
        </w:tc>
        <w:tc>
          <w:tcPr>
            <w:tcW w:w="1965" w:type="dxa"/>
          </w:tcPr>
          <w:p w:rsidR="00E462E1" w:rsidRPr="00501D54" w:rsidRDefault="00E462E1" w:rsidP="00F93041">
            <w:r w:rsidRPr="00501D54">
              <w:t xml:space="preserve">Poster App in </w:t>
            </w:r>
            <w:r>
              <w:t>Plug-in</w:t>
            </w:r>
            <w:r w:rsidRPr="00501D54">
              <w:t xml:space="preserve"> App umgewandelt</w:t>
            </w:r>
          </w:p>
        </w:tc>
        <w:tc>
          <w:tcPr>
            <w:tcW w:w="4418" w:type="dxa"/>
          </w:tcPr>
          <w:p w:rsidR="00E462E1" w:rsidRDefault="00E462E1" w:rsidP="00F93041">
            <w:r>
              <w:t>Die Poster-Applikation besteht als Plug-in und kann durch Nr. 798 in der Hauptapplikation angezeigt werden.</w:t>
            </w:r>
          </w:p>
        </w:tc>
        <w:tc>
          <w:tcPr>
            <w:tcW w:w="903" w:type="dxa"/>
          </w:tcPr>
          <w:p w:rsidR="00E462E1" w:rsidRDefault="00E462E1" w:rsidP="00F93041">
            <w:r>
              <w:t>Ok</w:t>
            </w:r>
          </w:p>
        </w:tc>
        <w:tc>
          <w:tcPr>
            <w:tcW w:w="1188" w:type="dxa"/>
          </w:tcPr>
          <w:p w:rsidR="00E462E1" w:rsidRDefault="00E462E1" w:rsidP="00F93041">
            <w:r>
              <w:t>29.05.2012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tabs>
                <w:tab w:val="left" w:pos="225"/>
              </w:tabs>
              <w:jc w:val="right"/>
            </w:pPr>
            <w:r>
              <w:lastRenderedPageBreak/>
              <w:t>833</w:t>
            </w:r>
          </w:p>
        </w:tc>
        <w:tc>
          <w:tcPr>
            <w:tcW w:w="1965" w:type="dxa"/>
          </w:tcPr>
          <w:p w:rsidR="00E462E1" w:rsidRPr="00501D54" w:rsidRDefault="00E462E1" w:rsidP="00F93041">
            <w:r w:rsidRPr="00501D54">
              <w:t>Demomodus: Vom Demomodus wird zum Interaktionsmodus gewechselt</w:t>
            </w:r>
          </w:p>
        </w:tc>
        <w:tc>
          <w:tcPr>
            <w:tcW w:w="4418" w:type="dxa"/>
          </w:tcPr>
          <w:p w:rsidR="00E462E1" w:rsidRDefault="00E462E1" w:rsidP="00F93041">
            <w:r>
              <w:t>Wenn die Applikation im Demomodus ist und ich sie bedienen möchte (Skeletterkennung), wechselt sie automatisch in den Interaktionsmodus.</w:t>
            </w:r>
          </w:p>
        </w:tc>
        <w:tc>
          <w:tcPr>
            <w:tcW w:w="903" w:type="dxa"/>
          </w:tcPr>
          <w:p w:rsidR="00E462E1" w:rsidRDefault="00E462E1" w:rsidP="00F93041">
            <w:r>
              <w:t>Ok</w:t>
            </w:r>
          </w:p>
        </w:tc>
        <w:tc>
          <w:tcPr>
            <w:tcW w:w="1188" w:type="dxa"/>
          </w:tcPr>
          <w:p w:rsidR="00E462E1" w:rsidRDefault="00E462E1" w:rsidP="00F93041">
            <w:r>
              <w:t>29.05.2012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tabs>
                <w:tab w:val="left" w:pos="225"/>
              </w:tabs>
              <w:jc w:val="right"/>
            </w:pPr>
            <w:r>
              <w:t>834</w:t>
            </w:r>
          </w:p>
        </w:tc>
        <w:tc>
          <w:tcPr>
            <w:tcW w:w="1965" w:type="dxa"/>
          </w:tcPr>
          <w:p w:rsidR="00E462E1" w:rsidRPr="00501D54" w:rsidRDefault="00E462E1" w:rsidP="00F93041">
            <w:r w:rsidRPr="00501D54">
              <w:t>Demomodus: Vom Interaktionsmodus wird zum Demomodus gewechselt</w:t>
            </w:r>
          </w:p>
        </w:tc>
        <w:tc>
          <w:tcPr>
            <w:tcW w:w="4418" w:type="dxa"/>
          </w:tcPr>
          <w:p w:rsidR="00E462E1" w:rsidRDefault="00E462E1" w:rsidP="00F93041">
            <w:r>
              <w:t>Wenn die Applikation im Interaktionsmodus ist und niemand die Applikation bedient (Skeletterkennung), so wechselt sie automatisch in den Demomodus.</w:t>
            </w:r>
          </w:p>
        </w:tc>
        <w:tc>
          <w:tcPr>
            <w:tcW w:w="903" w:type="dxa"/>
          </w:tcPr>
          <w:p w:rsidR="00E462E1" w:rsidRDefault="00E462E1" w:rsidP="00F93041">
            <w:r>
              <w:t>Ok</w:t>
            </w:r>
          </w:p>
        </w:tc>
        <w:tc>
          <w:tcPr>
            <w:tcW w:w="1188" w:type="dxa"/>
          </w:tcPr>
          <w:p w:rsidR="00E462E1" w:rsidRDefault="00E462E1" w:rsidP="00F93041">
            <w:r>
              <w:t>29.05.2012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tabs>
                <w:tab w:val="left" w:pos="225"/>
              </w:tabs>
              <w:jc w:val="right"/>
            </w:pPr>
            <w:r>
              <w:t>836</w:t>
            </w:r>
          </w:p>
        </w:tc>
        <w:tc>
          <w:tcPr>
            <w:tcW w:w="1965" w:type="dxa"/>
          </w:tcPr>
          <w:p w:rsidR="00E462E1" w:rsidRPr="00501D54" w:rsidRDefault="00E462E1" w:rsidP="00F93041">
            <w:r w:rsidRPr="00097848">
              <w:t>Demomodus: Demotext zu aktiver App wird angezeigt</w:t>
            </w:r>
          </w:p>
        </w:tc>
        <w:tc>
          <w:tcPr>
            <w:tcW w:w="4418" w:type="dxa"/>
          </w:tcPr>
          <w:p w:rsidR="00E462E1" w:rsidRDefault="00E462E1" w:rsidP="00F93041">
            <w:r>
              <w:t>Wenn die Applikation im Demomodus ist, wird ein attraktiver Teaser-Text angezeigt.</w:t>
            </w:r>
          </w:p>
        </w:tc>
        <w:tc>
          <w:tcPr>
            <w:tcW w:w="903" w:type="dxa"/>
          </w:tcPr>
          <w:p w:rsidR="00E462E1" w:rsidRDefault="00E462E1" w:rsidP="00F93041">
            <w:r>
              <w:t>Ok</w:t>
            </w:r>
          </w:p>
        </w:tc>
        <w:tc>
          <w:tcPr>
            <w:tcW w:w="1188" w:type="dxa"/>
          </w:tcPr>
          <w:p w:rsidR="00E462E1" w:rsidRDefault="00E462E1" w:rsidP="00F93041">
            <w:r>
              <w:t>29.05.2012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tabs>
                <w:tab w:val="left" w:pos="225"/>
              </w:tabs>
              <w:jc w:val="right"/>
            </w:pPr>
            <w:r>
              <w:t>835</w:t>
            </w:r>
          </w:p>
        </w:tc>
        <w:tc>
          <w:tcPr>
            <w:tcW w:w="1965" w:type="dxa"/>
          </w:tcPr>
          <w:p w:rsidR="00E462E1" w:rsidRPr="00501D54" w:rsidRDefault="00E462E1" w:rsidP="00F93041">
            <w:r w:rsidRPr="00097848">
              <w:t>Demomodus: Apps werden automatisch gewechselt</w:t>
            </w:r>
          </w:p>
        </w:tc>
        <w:tc>
          <w:tcPr>
            <w:tcW w:w="4418" w:type="dxa"/>
          </w:tcPr>
          <w:p w:rsidR="00E462E1" w:rsidRDefault="00E462E1" w:rsidP="00F93041">
            <w:r>
              <w:t>Wenn die Applikation im Demomodus ist und sich niemand für die Applikation interessiert, so wechselt der Text nach einer definierten Zeit.</w:t>
            </w:r>
          </w:p>
        </w:tc>
        <w:tc>
          <w:tcPr>
            <w:tcW w:w="903" w:type="dxa"/>
          </w:tcPr>
          <w:p w:rsidR="00E462E1" w:rsidRDefault="00E462E1" w:rsidP="00F93041">
            <w:r>
              <w:t>Ok</w:t>
            </w:r>
          </w:p>
        </w:tc>
        <w:tc>
          <w:tcPr>
            <w:tcW w:w="1188" w:type="dxa"/>
          </w:tcPr>
          <w:p w:rsidR="00E462E1" w:rsidRDefault="00E462E1" w:rsidP="00F93041">
            <w:r>
              <w:t>29.05.2012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tabs>
                <w:tab w:val="left" w:pos="225"/>
              </w:tabs>
              <w:jc w:val="right"/>
            </w:pPr>
            <w:r>
              <w:t>799</w:t>
            </w:r>
          </w:p>
        </w:tc>
        <w:tc>
          <w:tcPr>
            <w:tcW w:w="1965" w:type="dxa"/>
          </w:tcPr>
          <w:p w:rsidR="00E462E1" w:rsidRPr="00501D54" w:rsidRDefault="00E462E1" w:rsidP="00F93041">
            <w:r w:rsidRPr="00501D54">
              <w:t>Bild der Hand ist auf die rechte bzw. linke Hand abgestimmt</w:t>
            </w:r>
          </w:p>
        </w:tc>
        <w:tc>
          <w:tcPr>
            <w:tcW w:w="4418" w:type="dxa"/>
          </w:tcPr>
          <w:p w:rsidR="00E462E1" w:rsidRDefault="00E462E1" w:rsidP="00F93041">
            <w:r>
              <w:t>Bediene ich die Applikation mit der rechten Hand, so wird der Cursor als rechte Hand dargestellt. Bediene ich die Applikation mit der linken Hand, so ist das Bild des Cursors eine linke Hand.</w:t>
            </w:r>
          </w:p>
        </w:tc>
        <w:tc>
          <w:tcPr>
            <w:tcW w:w="903" w:type="dxa"/>
          </w:tcPr>
          <w:p w:rsidR="00E462E1" w:rsidRDefault="00E462E1" w:rsidP="00F93041">
            <w:r>
              <w:t>Ok</w:t>
            </w:r>
          </w:p>
        </w:tc>
        <w:tc>
          <w:tcPr>
            <w:tcW w:w="1188" w:type="dxa"/>
          </w:tcPr>
          <w:p w:rsidR="00E462E1" w:rsidRDefault="00E462E1" w:rsidP="00F93041">
            <w:r>
              <w:t>29.05.2012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tabs>
                <w:tab w:val="left" w:pos="225"/>
              </w:tabs>
              <w:jc w:val="right"/>
            </w:pPr>
            <w:r>
              <w:t>856</w:t>
            </w:r>
          </w:p>
        </w:tc>
        <w:tc>
          <w:tcPr>
            <w:tcW w:w="1965" w:type="dxa"/>
          </w:tcPr>
          <w:p w:rsidR="00E462E1" w:rsidRPr="00501D54" w:rsidRDefault="00E462E1" w:rsidP="00F93041">
            <w:r>
              <w:t>Mittagsmenu</w:t>
            </w:r>
            <w:r w:rsidRPr="009800A5">
              <w:t xml:space="preserve"> App automatisch aktualisiert</w:t>
            </w:r>
          </w:p>
        </w:tc>
        <w:tc>
          <w:tcPr>
            <w:tcW w:w="4418" w:type="dxa"/>
          </w:tcPr>
          <w:p w:rsidR="00E462E1" w:rsidRDefault="00E462E1" w:rsidP="00F93041">
            <w:r>
              <w:t>Das Mittagsmenu für den aktuellen Tag wird angezeigt.</w:t>
            </w:r>
          </w:p>
        </w:tc>
        <w:tc>
          <w:tcPr>
            <w:tcW w:w="903" w:type="dxa"/>
          </w:tcPr>
          <w:p w:rsidR="00E462E1" w:rsidRDefault="00E462E1" w:rsidP="00F93041">
            <w:r>
              <w:t>Ok</w:t>
            </w:r>
          </w:p>
        </w:tc>
        <w:tc>
          <w:tcPr>
            <w:tcW w:w="1188" w:type="dxa"/>
          </w:tcPr>
          <w:p w:rsidR="00E462E1" w:rsidRDefault="00E462E1" w:rsidP="00F93041">
            <w:r>
              <w:t>29.05.2012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tabs>
                <w:tab w:val="left" w:pos="225"/>
              </w:tabs>
              <w:jc w:val="right"/>
            </w:pPr>
            <w:r>
              <w:t>872</w:t>
            </w:r>
          </w:p>
        </w:tc>
        <w:tc>
          <w:tcPr>
            <w:tcW w:w="1965" w:type="dxa"/>
          </w:tcPr>
          <w:p w:rsidR="00E462E1" w:rsidRPr="009800A5" w:rsidRDefault="00E462E1" w:rsidP="00F93041">
            <w:r w:rsidRPr="009800A5">
              <w:t>Navigation mit schönen "Tabs" ermöglichen</w:t>
            </w:r>
          </w:p>
        </w:tc>
        <w:tc>
          <w:tcPr>
            <w:tcW w:w="4418" w:type="dxa"/>
          </w:tcPr>
          <w:p w:rsidR="00E462E1" w:rsidRDefault="00E462E1" w:rsidP="00F93041">
            <w:r>
              <w:t>Die Navigation findet über die Tabs im Menu statt.</w:t>
            </w:r>
          </w:p>
        </w:tc>
        <w:tc>
          <w:tcPr>
            <w:tcW w:w="903" w:type="dxa"/>
          </w:tcPr>
          <w:p w:rsidR="00E462E1" w:rsidRDefault="00E462E1" w:rsidP="00F93041">
            <w:r>
              <w:t>Ok</w:t>
            </w:r>
          </w:p>
        </w:tc>
        <w:tc>
          <w:tcPr>
            <w:tcW w:w="1188" w:type="dxa"/>
          </w:tcPr>
          <w:p w:rsidR="00E462E1" w:rsidRDefault="00E462E1" w:rsidP="00F93041">
            <w:r>
              <w:t>29.05.2012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tabs>
                <w:tab w:val="left" w:pos="225"/>
              </w:tabs>
              <w:jc w:val="right"/>
            </w:pPr>
            <w:r>
              <w:t>855</w:t>
            </w:r>
          </w:p>
        </w:tc>
        <w:tc>
          <w:tcPr>
            <w:tcW w:w="1965" w:type="dxa"/>
          </w:tcPr>
          <w:p w:rsidR="00E462E1" w:rsidRPr="009800A5" w:rsidRDefault="00E462E1" w:rsidP="00F93041">
            <w:r w:rsidRPr="00AF5956">
              <w:t>Deployment Entwickler PC möglich</w:t>
            </w:r>
          </w:p>
        </w:tc>
        <w:tc>
          <w:tcPr>
            <w:tcW w:w="4418" w:type="dxa"/>
          </w:tcPr>
          <w:p w:rsidR="00E462E1" w:rsidRDefault="00E462E1" w:rsidP="00F93041">
            <w:r>
              <w:t>Die Solution kann nach dem SVN-Checkout geöffnet und es kann daran gearbeitet werden.</w:t>
            </w:r>
          </w:p>
        </w:tc>
        <w:tc>
          <w:tcPr>
            <w:tcW w:w="903" w:type="dxa"/>
          </w:tcPr>
          <w:p w:rsidR="00E462E1" w:rsidRDefault="00E462E1" w:rsidP="00F93041">
            <w:r>
              <w:t>Ok</w:t>
            </w:r>
          </w:p>
        </w:tc>
        <w:tc>
          <w:tcPr>
            <w:tcW w:w="1188" w:type="dxa"/>
          </w:tcPr>
          <w:p w:rsidR="00E462E1" w:rsidRDefault="00E462E1" w:rsidP="00F93041">
            <w:pPr>
              <w:keepNext/>
            </w:pPr>
            <w:r>
              <w:t>29.05.2012</w:t>
            </w:r>
          </w:p>
        </w:tc>
      </w:tr>
    </w:tbl>
    <w:p w:rsidR="00E462E1" w:rsidRDefault="00E462E1" w:rsidP="00E462E1">
      <w:pPr>
        <w:pStyle w:val="Caption"/>
      </w:pPr>
      <w:bookmarkStart w:id="777" w:name="_Toc327468178"/>
      <w:r>
        <w:t xml:space="preserve">Tabelle </w:t>
      </w:r>
      <w:fldSimple w:instr=" SEQ Tabelle \* ARABIC ">
        <w:r w:rsidR="000E6CF3">
          <w:rPr>
            <w:noProof/>
          </w:rPr>
          <w:t>27</w:t>
        </w:r>
      </w:fldSimple>
      <w:r w:rsidRPr="00DE2E7C">
        <w:t xml:space="preserve"> - Systemtests Sprint</w:t>
      </w:r>
      <w:r>
        <w:t xml:space="preserve"> 13</w:t>
      </w:r>
      <w:bookmarkEnd w:id="777"/>
    </w:p>
    <w:p w:rsidR="00E462E1" w:rsidRDefault="00E462E1" w:rsidP="00E462E1">
      <w:pPr>
        <w:pStyle w:val="Heading4"/>
      </w:pPr>
      <w:bookmarkStart w:id="778" w:name="_Toc327469030"/>
      <w:r>
        <w:t>Sprint 14</w:t>
      </w:r>
      <w:bookmarkEnd w:id="778"/>
    </w:p>
    <w:p w:rsidR="00E462E1" w:rsidRPr="00A86B6B" w:rsidRDefault="00E462E1" w:rsidP="00E462E1">
      <w:r>
        <w:t>Im Sprint 14 wurde die letzte User Story implementiert.</w:t>
      </w:r>
    </w:p>
    <w:p w:rsidR="00E462E1" w:rsidRDefault="00E462E1" w:rsidP="00E462E1">
      <w:r>
        <w:t>Testperson: Delia Treichler</w:t>
      </w:r>
      <w:r w:rsidRPr="00EE1A43">
        <w:t xml:space="preserve"> </w:t>
      </w:r>
      <w:r>
        <w:tab/>
        <w:t>A = im Architekturprototypen enthalten</w:t>
      </w:r>
    </w:p>
    <w:tbl>
      <w:tblPr>
        <w:tblStyle w:val="MediumShading1-Accent1"/>
        <w:tblW w:w="0" w:type="auto"/>
        <w:tblLook w:val="0420" w:firstRow="1" w:lastRow="0" w:firstColumn="0" w:lastColumn="0" w:noHBand="0" w:noVBand="1"/>
      </w:tblPr>
      <w:tblGrid>
        <w:gridCol w:w="814"/>
        <w:gridCol w:w="1965"/>
        <w:gridCol w:w="4418"/>
        <w:gridCol w:w="903"/>
        <w:gridCol w:w="1188"/>
      </w:tblGrid>
      <w:tr w:rsidR="00E462E1" w:rsidTr="00F93041">
        <w:trPr>
          <w:cnfStyle w:val="100000000000" w:firstRow="1" w:lastRow="0" w:firstColumn="0" w:lastColumn="0" w:oddVBand="0" w:evenVBand="0" w:oddHBand="0" w:evenHBand="0" w:firstRowFirstColumn="0" w:firstRowLastColumn="0" w:lastRowFirstColumn="0" w:lastRowLastColumn="0"/>
          <w:cantSplit/>
          <w:tblHeader/>
        </w:trPr>
        <w:tc>
          <w:tcPr>
            <w:tcW w:w="814" w:type="dxa"/>
          </w:tcPr>
          <w:p w:rsidR="00E462E1" w:rsidRDefault="00E462E1" w:rsidP="00F93041">
            <w:pPr>
              <w:jc w:val="right"/>
            </w:pPr>
            <w:r>
              <w:t>Ticket#</w:t>
            </w:r>
          </w:p>
        </w:tc>
        <w:tc>
          <w:tcPr>
            <w:tcW w:w="1965" w:type="dxa"/>
          </w:tcPr>
          <w:p w:rsidR="00E462E1" w:rsidRDefault="00E462E1" w:rsidP="00F93041">
            <w:r>
              <w:t>Titel</w:t>
            </w:r>
          </w:p>
        </w:tc>
        <w:tc>
          <w:tcPr>
            <w:tcW w:w="4418" w:type="dxa"/>
          </w:tcPr>
          <w:p w:rsidR="00E462E1" w:rsidRDefault="00E462E1" w:rsidP="00F93041">
            <w:r>
              <w:t>Beschreibung</w:t>
            </w:r>
          </w:p>
        </w:tc>
        <w:tc>
          <w:tcPr>
            <w:tcW w:w="903" w:type="dxa"/>
          </w:tcPr>
          <w:p w:rsidR="00E462E1" w:rsidRDefault="00E462E1" w:rsidP="00F93041">
            <w:r>
              <w:t>Resultat</w:t>
            </w:r>
          </w:p>
        </w:tc>
        <w:tc>
          <w:tcPr>
            <w:tcW w:w="1188" w:type="dxa"/>
          </w:tcPr>
          <w:p w:rsidR="00E462E1" w:rsidRDefault="00E462E1" w:rsidP="00F93041">
            <w:r>
              <w:t>Datum</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jc w:val="right"/>
            </w:pPr>
            <w:r>
              <w:t>A</w:t>
            </w:r>
          </w:p>
        </w:tc>
        <w:tc>
          <w:tcPr>
            <w:tcW w:w="1965" w:type="dxa"/>
          </w:tcPr>
          <w:p w:rsidR="00E462E1" w:rsidRDefault="00E462E1" w:rsidP="00F93041">
            <w:r w:rsidRPr="0055521E">
              <w:t>Poster werden angezeigt</w:t>
            </w:r>
          </w:p>
        </w:tc>
        <w:tc>
          <w:tcPr>
            <w:tcW w:w="4418" w:type="dxa"/>
          </w:tcPr>
          <w:p w:rsidR="00E462E1" w:rsidRDefault="00E462E1" w:rsidP="00F93041">
            <w:r>
              <w:t>Es wird das aktuelle Poster angezeigt.</w:t>
            </w:r>
          </w:p>
        </w:tc>
        <w:tc>
          <w:tcPr>
            <w:tcW w:w="903" w:type="dxa"/>
          </w:tcPr>
          <w:p w:rsidR="00E462E1" w:rsidRDefault="00E462E1" w:rsidP="00F93041">
            <w:r>
              <w:t>Ok</w:t>
            </w:r>
          </w:p>
        </w:tc>
        <w:tc>
          <w:tcPr>
            <w:tcW w:w="1188" w:type="dxa"/>
          </w:tcPr>
          <w:p w:rsidR="00E462E1" w:rsidRDefault="00E462E1" w:rsidP="00F93041">
            <w:r>
              <w:t>02.06.2012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jc w:val="right"/>
            </w:pPr>
            <w:r>
              <w:t>A</w:t>
            </w:r>
          </w:p>
        </w:tc>
        <w:tc>
          <w:tcPr>
            <w:tcW w:w="1965" w:type="dxa"/>
          </w:tcPr>
          <w:p w:rsidR="00E462E1" w:rsidRDefault="00E462E1" w:rsidP="00F93041">
            <w:r w:rsidRPr="0055521E">
              <w:t>Poster browsen</w:t>
            </w:r>
          </w:p>
        </w:tc>
        <w:tc>
          <w:tcPr>
            <w:tcW w:w="4418" w:type="dxa"/>
          </w:tcPr>
          <w:p w:rsidR="00E462E1" w:rsidRDefault="00E462E1" w:rsidP="00F93041">
            <w:r>
              <w:t>Es kann zum nächsten und zum vorhergehenden Poster gewechselt werden.</w:t>
            </w:r>
          </w:p>
        </w:tc>
        <w:tc>
          <w:tcPr>
            <w:tcW w:w="903" w:type="dxa"/>
          </w:tcPr>
          <w:p w:rsidR="00E462E1" w:rsidRDefault="00E462E1" w:rsidP="00F93041">
            <w:r>
              <w:t>Ok</w:t>
            </w:r>
          </w:p>
        </w:tc>
        <w:tc>
          <w:tcPr>
            <w:tcW w:w="1188" w:type="dxa"/>
          </w:tcPr>
          <w:p w:rsidR="00E462E1" w:rsidRDefault="00E462E1" w:rsidP="00F93041">
            <w:r>
              <w:t>02.06.2012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jc w:val="right"/>
            </w:pPr>
            <w:r>
              <w:t>A</w:t>
            </w:r>
          </w:p>
        </w:tc>
        <w:tc>
          <w:tcPr>
            <w:tcW w:w="1965" w:type="dxa"/>
          </w:tcPr>
          <w:p w:rsidR="00E462E1" w:rsidRPr="0055521E" w:rsidRDefault="00E462E1" w:rsidP="00F93041">
            <w:r>
              <w:t>Handcursor</w:t>
            </w:r>
            <w:r w:rsidRPr="0055521E">
              <w:t xml:space="preserve"> wird dargestellt</w:t>
            </w:r>
          </w:p>
        </w:tc>
        <w:tc>
          <w:tcPr>
            <w:tcW w:w="4418" w:type="dxa"/>
          </w:tcPr>
          <w:p w:rsidR="00E462E1" w:rsidRDefault="00E462E1" w:rsidP="00F93041">
            <w:r>
              <w:t>Der Handcursor wird als blauer Punkt dargestellt.</w:t>
            </w:r>
          </w:p>
        </w:tc>
        <w:tc>
          <w:tcPr>
            <w:tcW w:w="903" w:type="dxa"/>
          </w:tcPr>
          <w:p w:rsidR="00E462E1" w:rsidRDefault="00E462E1" w:rsidP="00F93041">
            <w:r>
              <w:t>Ok</w:t>
            </w:r>
          </w:p>
        </w:tc>
        <w:tc>
          <w:tcPr>
            <w:tcW w:w="1188" w:type="dxa"/>
          </w:tcPr>
          <w:p w:rsidR="00E462E1" w:rsidRDefault="00E462E1" w:rsidP="00F93041">
            <w:r>
              <w:t>16.04.2012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jc w:val="right"/>
            </w:pPr>
            <w:r>
              <w:t>A</w:t>
            </w:r>
          </w:p>
        </w:tc>
        <w:tc>
          <w:tcPr>
            <w:tcW w:w="1965" w:type="dxa"/>
          </w:tcPr>
          <w:p w:rsidR="00E462E1" w:rsidRPr="0055521E" w:rsidRDefault="00E462E1" w:rsidP="00F93041">
            <w:r w:rsidRPr="0055521E">
              <w:t>Eigenes Skelett wird dargestellt</w:t>
            </w:r>
          </w:p>
        </w:tc>
        <w:tc>
          <w:tcPr>
            <w:tcW w:w="4418" w:type="dxa"/>
          </w:tcPr>
          <w:p w:rsidR="00E462E1" w:rsidRDefault="00E462E1" w:rsidP="00F93041">
            <w:r>
              <w:t>Die verschiedenen Skelettjoints des Benutzers werden angezeigt.</w:t>
            </w:r>
          </w:p>
        </w:tc>
        <w:tc>
          <w:tcPr>
            <w:tcW w:w="903" w:type="dxa"/>
          </w:tcPr>
          <w:p w:rsidR="00E462E1" w:rsidRDefault="00E462E1" w:rsidP="00F93041">
            <w:r>
              <w:t>Ok</w:t>
            </w:r>
          </w:p>
        </w:tc>
        <w:tc>
          <w:tcPr>
            <w:tcW w:w="1188" w:type="dxa"/>
          </w:tcPr>
          <w:p w:rsidR="00E462E1" w:rsidRDefault="00E462E1" w:rsidP="00F93041">
            <w:r>
              <w:t>16.04.2012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jc w:val="right"/>
            </w:pPr>
            <w:r>
              <w:t>A</w:t>
            </w:r>
          </w:p>
        </w:tc>
        <w:tc>
          <w:tcPr>
            <w:tcW w:w="1965" w:type="dxa"/>
          </w:tcPr>
          <w:p w:rsidR="00E462E1" w:rsidRPr="0055521E" w:rsidRDefault="00E462E1" w:rsidP="00F93041">
            <w:r w:rsidRPr="0094087F">
              <w:t>Sofortiges Erfolgserlebnis für Einstieg sichergestellt</w:t>
            </w:r>
          </w:p>
        </w:tc>
        <w:tc>
          <w:tcPr>
            <w:tcW w:w="4418" w:type="dxa"/>
          </w:tcPr>
          <w:p w:rsidR="00E462E1" w:rsidRDefault="00E462E1" w:rsidP="00F93041">
            <w:r>
              <w:t>Das sofortige Erfolgserlebnis ist durch das Skelett sichergestellt.</w:t>
            </w:r>
          </w:p>
        </w:tc>
        <w:tc>
          <w:tcPr>
            <w:tcW w:w="903" w:type="dxa"/>
          </w:tcPr>
          <w:p w:rsidR="00E462E1" w:rsidRDefault="00E462E1" w:rsidP="00F93041">
            <w:r>
              <w:t>Ok</w:t>
            </w:r>
          </w:p>
        </w:tc>
        <w:tc>
          <w:tcPr>
            <w:tcW w:w="1188" w:type="dxa"/>
          </w:tcPr>
          <w:p w:rsidR="00E462E1" w:rsidRDefault="00E462E1" w:rsidP="00F93041">
            <w:r>
              <w:t>02.06.2012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jc w:val="right"/>
            </w:pPr>
            <w:r>
              <w:t>769</w:t>
            </w:r>
          </w:p>
        </w:tc>
        <w:tc>
          <w:tcPr>
            <w:tcW w:w="1965" w:type="dxa"/>
          </w:tcPr>
          <w:p w:rsidR="00E462E1" w:rsidRPr="0055521E" w:rsidRDefault="00E462E1" w:rsidP="00F93041">
            <w:r w:rsidRPr="0091174E">
              <w:t>Pointer für die Hand schön dargestellt</w:t>
            </w:r>
          </w:p>
        </w:tc>
        <w:tc>
          <w:tcPr>
            <w:tcW w:w="4418" w:type="dxa"/>
          </w:tcPr>
          <w:p w:rsidR="00E462E1" w:rsidRDefault="00E462E1" w:rsidP="00F93041">
            <w:r>
              <w:t>Der Handcursor wird als rechte Hand dargestellt.</w:t>
            </w:r>
          </w:p>
        </w:tc>
        <w:tc>
          <w:tcPr>
            <w:tcW w:w="903" w:type="dxa"/>
          </w:tcPr>
          <w:p w:rsidR="00E462E1" w:rsidRDefault="00E462E1" w:rsidP="00F93041">
            <w:r>
              <w:t>Ok</w:t>
            </w:r>
          </w:p>
        </w:tc>
        <w:tc>
          <w:tcPr>
            <w:tcW w:w="1188" w:type="dxa"/>
          </w:tcPr>
          <w:p w:rsidR="00E462E1" w:rsidRDefault="00E462E1" w:rsidP="00F93041">
            <w:r>
              <w:t>02.06.2012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jc w:val="right"/>
            </w:pPr>
            <w:r>
              <w:t>779</w:t>
            </w:r>
          </w:p>
        </w:tc>
        <w:tc>
          <w:tcPr>
            <w:tcW w:w="1965" w:type="dxa"/>
          </w:tcPr>
          <w:p w:rsidR="00E462E1" w:rsidRPr="0055521E" w:rsidRDefault="00E462E1" w:rsidP="00F93041">
            <w:r w:rsidRPr="0091174E">
              <w:t>Skelett schön dargestellt</w:t>
            </w:r>
          </w:p>
        </w:tc>
        <w:tc>
          <w:tcPr>
            <w:tcW w:w="4418" w:type="dxa"/>
          </w:tcPr>
          <w:p w:rsidR="00E462E1" w:rsidRDefault="00E462E1" w:rsidP="00F93041">
            <w:r>
              <w:t>Das Skelett wird als Strichmännlein dargestellt.</w:t>
            </w:r>
          </w:p>
        </w:tc>
        <w:tc>
          <w:tcPr>
            <w:tcW w:w="903" w:type="dxa"/>
          </w:tcPr>
          <w:p w:rsidR="00E462E1" w:rsidRDefault="00E462E1" w:rsidP="00F93041">
            <w:r>
              <w:t>Ok</w:t>
            </w:r>
          </w:p>
        </w:tc>
        <w:tc>
          <w:tcPr>
            <w:tcW w:w="1188" w:type="dxa"/>
          </w:tcPr>
          <w:p w:rsidR="00E462E1" w:rsidRDefault="00E462E1" w:rsidP="00F93041">
            <w:r>
              <w:t>02.06.2012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jc w:val="right"/>
            </w:pPr>
            <w:r>
              <w:t>870</w:t>
            </w:r>
          </w:p>
        </w:tc>
        <w:tc>
          <w:tcPr>
            <w:tcW w:w="1965" w:type="dxa"/>
          </w:tcPr>
          <w:p w:rsidR="00E462E1" w:rsidRPr="0055521E" w:rsidRDefault="00E462E1" w:rsidP="00F93041">
            <w:r>
              <w:t>Handcursor</w:t>
            </w:r>
            <w:r w:rsidRPr="0091174E">
              <w:t xml:space="preserve"> ruckelt weniger 1</w:t>
            </w:r>
          </w:p>
        </w:tc>
        <w:tc>
          <w:tcPr>
            <w:tcW w:w="4418" w:type="dxa"/>
          </w:tcPr>
          <w:p w:rsidR="00E462E1" w:rsidRDefault="00E462E1" w:rsidP="00F93041">
            <w:r>
              <w:t>Der Handcursor zittert nicht mehr so fest.</w:t>
            </w:r>
          </w:p>
        </w:tc>
        <w:tc>
          <w:tcPr>
            <w:tcW w:w="903" w:type="dxa"/>
          </w:tcPr>
          <w:p w:rsidR="00E462E1" w:rsidRDefault="00E462E1" w:rsidP="00F93041">
            <w:r>
              <w:t>Ok</w:t>
            </w:r>
          </w:p>
        </w:tc>
        <w:tc>
          <w:tcPr>
            <w:tcW w:w="1188" w:type="dxa"/>
          </w:tcPr>
          <w:p w:rsidR="00E462E1" w:rsidRDefault="00E462E1" w:rsidP="00F93041">
            <w:r>
              <w:t>02.06.2012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jc w:val="right"/>
            </w:pPr>
            <w:r>
              <w:lastRenderedPageBreak/>
              <w:t>786</w:t>
            </w:r>
          </w:p>
        </w:tc>
        <w:tc>
          <w:tcPr>
            <w:tcW w:w="1965" w:type="dxa"/>
          </w:tcPr>
          <w:p w:rsidR="00E462E1" w:rsidRPr="0091174E" w:rsidRDefault="00E462E1" w:rsidP="00F93041">
            <w:r w:rsidRPr="007D1338">
              <w:t>Video wird dargestellt</w:t>
            </w:r>
          </w:p>
        </w:tc>
        <w:tc>
          <w:tcPr>
            <w:tcW w:w="4418" w:type="dxa"/>
          </w:tcPr>
          <w:p w:rsidR="00E462E1" w:rsidRDefault="00E462E1" w:rsidP="00F93041">
            <w:r>
              <w:t>Das Video wird in WPF dargestellt.</w:t>
            </w:r>
          </w:p>
        </w:tc>
        <w:tc>
          <w:tcPr>
            <w:tcW w:w="903" w:type="dxa"/>
          </w:tcPr>
          <w:p w:rsidR="00E462E1" w:rsidRDefault="00E462E1" w:rsidP="00F93041">
            <w:r>
              <w:t>Ok</w:t>
            </w:r>
          </w:p>
        </w:tc>
        <w:tc>
          <w:tcPr>
            <w:tcW w:w="1188" w:type="dxa"/>
          </w:tcPr>
          <w:p w:rsidR="00E462E1" w:rsidRDefault="00E462E1" w:rsidP="00F93041">
            <w:r>
              <w:t>02.06.2012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jc w:val="right"/>
            </w:pPr>
            <w:r>
              <w:t>785</w:t>
            </w:r>
          </w:p>
        </w:tc>
        <w:tc>
          <w:tcPr>
            <w:tcW w:w="1965" w:type="dxa"/>
          </w:tcPr>
          <w:p w:rsidR="00E462E1" w:rsidRPr="0091174E" w:rsidRDefault="00E462E1" w:rsidP="00F93041">
            <w:r w:rsidRPr="007D1338">
              <w:t>Applikation ist mit linker Hand bedienbar</w:t>
            </w:r>
          </w:p>
        </w:tc>
        <w:tc>
          <w:tcPr>
            <w:tcW w:w="4418" w:type="dxa"/>
          </w:tcPr>
          <w:p w:rsidR="00E462E1" w:rsidRDefault="00E462E1" w:rsidP="00F93041">
            <w:r>
              <w:t>Die Applikation kann sowohl mit der rechten als auch der linken Hand bedient werden.</w:t>
            </w:r>
          </w:p>
        </w:tc>
        <w:tc>
          <w:tcPr>
            <w:tcW w:w="903" w:type="dxa"/>
          </w:tcPr>
          <w:p w:rsidR="00E462E1" w:rsidRDefault="00E462E1" w:rsidP="00F93041">
            <w:r>
              <w:t>Ok</w:t>
            </w:r>
          </w:p>
        </w:tc>
        <w:tc>
          <w:tcPr>
            <w:tcW w:w="1188" w:type="dxa"/>
          </w:tcPr>
          <w:p w:rsidR="00E462E1" w:rsidRDefault="00E462E1" w:rsidP="00F93041">
            <w:r>
              <w:t>02.06.2012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jc w:val="right"/>
            </w:pPr>
            <w:r>
              <w:t>798</w:t>
            </w:r>
          </w:p>
        </w:tc>
        <w:tc>
          <w:tcPr>
            <w:tcW w:w="1965" w:type="dxa"/>
          </w:tcPr>
          <w:p w:rsidR="00E462E1" w:rsidRPr="007D1338" w:rsidRDefault="00E462E1" w:rsidP="00F93041">
            <w:r w:rsidRPr="008A098D">
              <w:t>Plug-in Möglichkeit</w:t>
            </w:r>
          </w:p>
        </w:tc>
        <w:tc>
          <w:tcPr>
            <w:tcW w:w="4418" w:type="dxa"/>
          </w:tcPr>
          <w:p w:rsidR="00E462E1" w:rsidRDefault="00E462E1" w:rsidP="00F93041">
            <w:r>
              <w:t>Ein Plug-in kann automatisch in die Main-Applikation geladen werden.</w:t>
            </w:r>
          </w:p>
        </w:tc>
        <w:tc>
          <w:tcPr>
            <w:tcW w:w="903" w:type="dxa"/>
          </w:tcPr>
          <w:p w:rsidR="00E462E1" w:rsidRDefault="00E462E1" w:rsidP="00F93041">
            <w:r>
              <w:t>Ok</w:t>
            </w:r>
          </w:p>
        </w:tc>
        <w:tc>
          <w:tcPr>
            <w:tcW w:w="1188" w:type="dxa"/>
          </w:tcPr>
          <w:p w:rsidR="00E462E1" w:rsidRDefault="00E462E1" w:rsidP="00F93041">
            <w:r>
              <w:t>02.06.2012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tabs>
                <w:tab w:val="left" w:pos="225"/>
              </w:tabs>
              <w:jc w:val="right"/>
            </w:pPr>
            <w:r>
              <w:t>800</w:t>
            </w:r>
          </w:p>
        </w:tc>
        <w:tc>
          <w:tcPr>
            <w:tcW w:w="1965" w:type="dxa"/>
          </w:tcPr>
          <w:p w:rsidR="00E462E1" w:rsidRPr="008A098D" w:rsidRDefault="00E462E1" w:rsidP="00F93041">
            <w:r>
              <w:t>Mittagsmenu</w:t>
            </w:r>
            <w:r w:rsidRPr="00501D54">
              <w:t xml:space="preserve"> App in </w:t>
            </w:r>
            <w:r>
              <w:t>Plug-in</w:t>
            </w:r>
            <w:r w:rsidRPr="00501D54">
              <w:t xml:space="preserve"> umgewandelt</w:t>
            </w:r>
          </w:p>
        </w:tc>
        <w:tc>
          <w:tcPr>
            <w:tcW w:w="4418" w:type="dxa"/>
          </w:tcPr>
          <w:p w:rsidR="00E462E1" w:rsidRDefault="00E462E1" w:rsidP="00F93041">
            <w:r>
              <w:t>Die Mittagsmenu-Applikation besteht als Plug-in und kann durch Nr. 798 in der Hauptapplikation angezeigt werden.</w:t>
            </w:r>
          </w:p>
        </w:tc>
        <w:tc>
          <w:tcPr>
            <w:tcW w:w="903" w:type="dxa"/>
          </w:tcPr>
          <w:p w:rsidR="00E462E1" w:rsidRDefault="00E462E1" w:rsidP="00F93041">
            <w:r>
              <w:t>Ok</w:t>
            </w:r>
          </w:p>
        </w:tc>
        <w:tc>
          <w:tcPr>
            <w:tcW w:w="1188" w:type="dxa"/>
          </w:tcPr>
          <w:p w:rsidR="00E462E1" w:rsidRDefault="00E462E1" w:rsidP="00F93041">
            <w:r>
              <w:t>02.06.2012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tabs>
                <w:tab w:val="left" w:pos="225"/>
              </w:tabs>
              <w:jc w:val="right"/>
            </w:pPr>
            <w:r>
              <w:t>856</w:t>
            </w:r>
          </w:p>
        </w:tc>
        <w:tc>
          <w:tcPr>
            <w:tcW w:w="1965" w:type="dxa"/>
          </w:tcPr>
          <w:p w:rsidR="00E462E1" w:rsidRPr="008A098D" w:rsidRDefault="00E462E1" w:rsidP="00F93041">
            <w:r>
              <w:t>Das Mittagsmenu wird angezeigt.</w:t>
            </w:r>
          </w:p>
        </w:tc>
        <w:tc>
          <w:tcPr>
            <w:tcW w:w="4418" w:type="dxa"/>
          </w:tcPr>
          <w:p w:rsidR="00E462E1" w:rsidRDefault="00E462E1" w:rsidP="00F93041">
            <w:r>
              <w:t>Das Mittagsmenu wird in der Wochenübersicht angezeigt.</w:t>
            </w:r>
          </w:p>
        </w:tc>
        <w:tc>
          <w:tcPr>
            <w:tcW w:w="903" w:type="dxa"/>
          </w:tcPr>
          <w:p w:rsidR="00E462E1" w:rsidRDefault="00E462E1" w:rsidP="00F93041">
            <w:r>
              <w:t>Ok</w:t>
            </w:r>
          </w:p>
        </w:tc>
        <w:tc>
          <w:tcPr>
            <w:tcW w:w="1188" w:type="dxa"/>
          </w:tcPr>
          <w:p w:rsidR="00E462E1" w:rsidRDefault="00E462E1" w:rsidP="00F93041">
            <w:r>
              <w:t>02.06.2012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tabs>
                <w:tab w:val="left" w:pos="225"/>
              </w:tabs>
              <w:jc w:val="right"/>
            </w:pPr>
            <w:r>
              <w:t>802</w:t>
            </w:r>
          </w:p>
        </w:tc>
        <w:tc>
          <w:tcPr>
            <w:tcW w:w="1965" w:type="dxa"/>
          </w:tcPr>
          <w:p w:rsidR="00E462E1" w:rsidRPr="00501D54" w:rsidRDefault="00E462E1" w:rsidP="00F93041">
            <w:r w:rsidRPr="00501D54">
              <w:t xml:space="preserve">Poster App in </w:t>
            </w:r>
            <w:r>
              <w:t>Plug-in</w:t>
            </w:r>
            <w:r w:rsidRPr="00501D54">
              <w:t xml:space="preserve"> App umgewandelt</w:t>
            </w:r>
          </w:p>
        </w:tc>
        <w:tc>
          <w:tcPr>
            <w:tcW w:w="4418" w:type="dxa"/>
          </w:tcPr>
          <w:p w:rsidR="00E462E1" w:rsidRDefault="00E462E1" w:rsidP="00F93041">
            <w:r>
              <w:t>Die Poster-Applikation besteht als Plug-in und kann durch Nr. 798 in der Hauptapplikation angezeigt werden.</w:t>
            </w:r>
          </w:p>
        </w:tc>
        <w:tc>
          <w:tcPr>
            <w:tcW w:w="903" w:type="dxa"/>
          </w:tcPr>
          <w:p w:rsidR="00E462E1" w:rsidRDefault="00E462E1" w:rsidP="00F93041">
            <w:r>
              <w:t>Ok</w:t>
            </w:r>
          </w:p>
        </w:tc>
        <w:tc>
          <w:tcPr>
            <w:tcW w:w="1188" w:type="dxa"/>
          </w:tcPr>
          <w:p w:rsidR="00E462E1" w:rsidRDefault="00E462E1" w:rsidP="00F93041">
            <w:r>
              <w:t>02.06.2012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tabs>
                <w:tab w:val="left" w:pos="225"/>
              </w:tabs>
              <w:jc w:val="right"/>
            </w:pPr>
            <w:r>
              <w:t>833</w:t>
            </w:r>
          </w:p>
        </w:tc>
        <w:tc>
          <w:tcPr>
            <w:tcW w:w="1965" w:type="dxa"/>
          </w:tcPr>
          <w:p w:rsidR="00E462E1" w:rsidRPr="00501D54" w:rsidRDefault="00E462E1" w:rsidP="00F93041">
            <w:r w:rsidRPr="00501D54">
              <w:t>Demomodus: Vom Demomodus wird zum Interaktionsmodus gewechselt</w:t>
            </w:r>
          </w:p>
        </w:tc>
        <w:tc>
          <w:tcPr>
            <w:tcW w:w="4418" w:type="dxa"/>
          </w:tcPr>
          <w:p w:rsidR="00E462E1" w:rsidRDefault="00E462E1" w:rsidP="00F93041">
            <w:r>
              <w:t>Wenn die Applikation im Demomodus ist und ich sie bedienen möchte (Skeletterkennung), wechselt sie automatisch in den Interaktionsmodus.</w:t>
            </w:r>
          </w:p>
        </w:tc>
        <w:tc>
          <w:tcPr>
            <w:tcW w:w="903" w:type="dxa"/>
          </w:tcPr>
          <w:p w:rsidR="00E462E1" w:rsidRDefault="00E462E1" w:rsidP="00F93041">
            <w:r>
              <w:t>Ok</w:t>
            </w:r>
          </w:p>
        </w:tc>
        <w:tc>
          <w:tcPr>
            <w:tcW w:w="1188" w:type="dxa"/>
          </w:tcPr>
          <w:p w:rsidR="00E462E1" w:rsidRDefault="00E462E1" w:rsidP="00F93041">
            <w:r>
              <w:t>02.06.2012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tabs>
                <w:tab w:val="left" w:pos="225"/>
              </w:tabs>
              <w:jc w:val="right"/>
            </w:pPr>
            <w:r>
              <w:t>834</w:t>
            </w:r>
          </w:p>
        </w:tc>
        <w:tc>
          <w:tcPr>
            <w:tcW w:w="1965" w:type="dxa"/>
          </w:tcPr>
          <w:p w:rsidR="00E462E1" w:rsidRPr="00501D54" w:rsidRDefault="00E462E1" w:rsidP="00F93041">
            <w:r w:rsidRPr="00501D54">
              <w:t>Demomodus: Vom Interaktionsmodus wird zum Demomodus gewechselt</w:t>
            </w:r>
          </w:p>
        </w:tc>
        <w:tc>
          <w:tcPr>
            <w:tcW w:w="4418" w:type="dxa"/>
          </w:tcPr>
          <w:p w:rsidR="00E462E1" w:rsidRDefault="00E462E1" w:rsidP="00F93041">
            <w:r>
              <w:t>Wenn die Applikation im Interaktionsmodus ist und niemand die Applikation bedient (Skeletterkennung), so wechselt sie automatisch in den Demomodus.</w:t>
            </w:r>
          </w:p>
        </w:tc>
        <w:tc>
          <w:tcPr>
            <w:tcW w:w="903" w:type="dxa"/>
          </w:tcPr>
          <w:p w:rsidR="00E462E1" w:rsidRDefault="00E462E1" w:rsidP="00F93041">
            <w:r>
              <w:t>Ok</w:t>
            </w:r>
          </w:p>
        </w:tc>
        <w:tc>
          <w:tcPr>
            <w:tcW w:w="1188" w:type="dxa"/>
          </w:tcPr>
          <w:p w:rsidR="00E462E1" w:rsidRDefault="00E462E1" w:rsidP="00F93041">
            <w:r>
              <w:t>02.06.2012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tabs>
                <w:tab w:val="left" w:pos="225"/>
              </w:tabs>
              <w:jc w:val="right"/>
            </w:pPr>
            <w:r>
              <w:t>836</w:t>
            </w:r>
          </w:p>
        </w:tc>
        <w:tc>
          <w:tcPr>
            <w:tcW w:w="1965" w:type="dxa"/>
          </w:tcPr>
          <w:p w:rsidR="00E462E1" w:rsidRPr="00501D54" w:rsidRDefault="00E462E1" w:rsidP="00F93041">
            <w:r w:rsidRPr="00097848">
              <w:t>Demomodus: Demotext zu aktiver App wird angezeigt</w:t>
            </w:r>
          </w:p>
        </w:tc>
        <w:tc>
          <w:tcPr>
            <w:tcW w:w="4418" w:type="dxa"/>
          </w:tcPr>
          <w:p w:rsidR="00E462E1" w:rsidRDefault="00E462E1" w:rsidP="00F93041">
            <w:r>
              <w:t>Wenn die Applikation im Demomodus ist, wird ein attraktiver Teaser-Text angezeigt.</w:t>
            </w:r>
          </w:p>
        </w:tc>
        <w:tc>
          <w:tcPr>
            <w:tcW w:w="903" w:type="dxa"/>
          </w:tcPr>
          <w:p w:rsidR="00E462E1" w:rsidRDefault="00E462E1" w:rsidP="00F93041">
            <w:r>
              <w:t>Ok</w:t>
            </w:r>
          </w:p>
        </w:tc>
        <w:tc>
          <w:tcPr>
            <w:tcW w:w="1188" w:type="dxa"/>
          </w:tcPr>
          <w:p w:rsidR="00E462E1" w:rsidRDefault="00E462E1" w:rsidP="00F93041">
            <w:r>
              <w:t>02.06.2012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tabs>
                <w:tab w:val="left" w:pos="225"/>
              </w:tabs>
              <w:jc w:val="right"/>
            </w:pPr>
            <w:r>
              <w:t>835</w:t>
            </w:r>
          </w:p>
        </w:tc>
        <w:tc>
          <w:tcPr>
            <w:tcW w:w="1965" w:type="dxa"/>
          </w:tcPr>
          <w:p w:rsidR="00E462E1" w:rsidRPr="00501D54" w:rsidRDefault="00E462E1" w:rsidP="00F93041">
            <w:r w:rsidRPr="00097848">
              <w:t>Demomodus: Apps werden automatisch gewechselt</w:t>
            </w:r>
          </w:p>
        </w:tc>
        <w:tc>
          <w:tcPr>
            <w:tcW w:w="4418" w:type="dxa"/>
          </w:tcPr>
          <w:p w:rsidR="00E462E1" w:rsidRDefault="00E462E1" w:rsidP="00F93041">
            <w:r>
              <w:t>Wenn die Applikation im Demomodus ist und sich niemand für die Applikation interessiert, so wechselt der Text nach einer definierten Zeit.</w:t>
            </w:r>
          </w:p>
        </w:tc>
        <w:tc>
          <w:tcPr>
            <w:tcW w:w="903" w:type="dxa"/>
          </w:tcPr>
          <w:p w:rsidR="00E462E1" w:rsidRDefault="00E462E1" w:rsidP="00F93041">
            <w:r>
              <w:t>Ok</w:t>
            </w:r>
          </w:p>
        </w:tc>
        <w:tc>
          <w:tcPr>
            <w:tcW w:w="1188" w:type="dxa"/>
          </w:tcPr>
          <w:p w:rsidR="00E462E1" w:rsidRDefault="00E462E1" w:rsidP="00F93041">
            <w:r>
              <w:t>02.06.2012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tabs>
                <w:tab w:val="left" w:pos="225"/>
              </w:tabs>
              <w:jc w:val="right"/>
            </w:pPr>
            <w:r>
              <w:t>799</w:t>
            </w:r>
          </w:p>
        </w:tc>
        <w:tc>
          <w:tcPr>
            <w:tcW w:w="1965" w:type="dxa"/>
          </w:tcPr>
          <w:p w:rsidR="00E462E1" w:rsidRPr="00501D54" w:rsidRDefault="00E462E1" w:rsidP="00F93041">
            <w:r w:rsidRPr="00501D54">
              <w:t>Bild der Hand ist auf die rechte bzw. linke Hand abgestimmt</w:t>
            </w:r>
          </w:p>
        </w:tc>
        <w:tc>
          <w:tcPr>
            <w:tcW w:w="4418" w:type="dxa"/>
          </w:tcPr>
          <w:p w:rsidR="00E462E1" w:rsidRDefault="00E462E1" w:rsidP="00F93041">
            <w:r>
              <w:t>Bediene ich die Applikation mit der rechten Hand, so wird der Cursor als rechte Hand dargestellt. Bediene ich die Applikation mit der linken Hand, so ist das Bild des Cursors eine linke Hand.</w:t>
            </w:r>
          </w:p>
        </w:tc>
        <w:tc>
          <w:tcPr>
            <w:tcW w:w="903" w:type="dxa"/>
          </w:tcPr>
          <w:p w:rsidR="00E462E1" w:rsidRDefault="00E462E1" w:rsidP="00F93041">
            <w:r>
              <w:t>Ok</w:t>
            </w:r>
          </w:p>
        </w:tc>
        <w:tc>
          <w:tcPr>
            <w:tcW w:w="1188" w:type="dxa"/>
          </w:tcPr>
          <w:p w:rsidR="00E462E1" w:rsidRDefault="00E462E1" w:rsidP="00F93041">
            <w:r>
              <w:t>02.06.2012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tabs>
                <w:tab w:val="left" w:pos="225"/>
              </w:tabs>
              <w:jc w:val="right"/>
            </w:pPr>
            <w:r>
              <w:t>856</w:t>
            </w:r>
          </w:p>
        </w:tc>
        <w:tc>
          <w:tcPr>
            <w:tcW w:w="1965" w:type="dxa"/>
          </w:tcPr>
          <w:p w:rsidR="00E462E1" w:rsidRPr="00501D54" w:rsidRDefault="00E462E1" w:rsidP="00F93041">
            <w:r>
              <w:t>Mittagsmenu</w:t>
            </w:r>
            <w:r w:rsidRPr="009800A5">
              <w:t xml:space="preserve"> App automatisch aktualisiert</w:t>
            </w:r>
          </w:p>
        </w:tc>
        <w:tc>
          <w:tcPr>
            <w:tcW w:w="4418" w:type="dxa"/>
          </w:tcPr>
          <w:p w:rsidR="00E462E1" w:rsidRDefault="00E462E1" w:rsidP="00F93041">
            <w:r>
              <w:t>Das Mittagsmenu für den aktuellen Tag wird angezeigt.</w:t>
            </w:r>
          </w:p>
        </w:tc>
        <w:tc>
          <w:tcPr>
            <w:tcW w:w="903" w:type="dxa"/>
          </w:tcPr>
          <w:p w:rsidR="00E462E1" w:rsidRDefault="00E462E1" w:rsidP="00F93041">
            <w:r>
              <w:t>Ok</w:t>
            </w:r>
          </w:p>
        </w:tc>
        <w:tc>
          <w:tcPr>
            <w:tcW w:w="1188" w:type="dxa"/>
          </w:tcPr>
          <w:p w:rsidR="00E462E1" w:rsidRDefault="00E462E1" w:rsidP="00F93041">
            <w:r>
              <w:t>02.06.2012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tabs>
                <w:tab w:val="left" w:pos="225"/>
              </w:tabs>
              <w:jc w:val="right"/>
            </w:pPr>
            <w:r>
              <w:t>872</w:t>
            </w:r>
          </w:p>
        </w:tc>
        <w:tc>
          <w:tcPr>
            <w:tcW w:w="1965" w:type="dxa"/>
          </w:tcPr>
          <w:p w:rsidR="00E462E1" w:rsidRPr="009800A5" w:rsidRDefault="00E462E1" w:rsidP="00F93041">
            <w:r w:rsidRPr="009800A5">
              <w:t>Navigation mit schönen "Tabs" ermöglichen</w:t>
            </w:r>
          </w:p>
        </w:tc>
        <w:tc>
          <w:tcPr>
            <w:tcW w:w="4418" w:type="dxa"/>
          </w:tcPr>
          <w:p w:rsidR="00E462E1" w:rsidRDefault="00E462E1" w:rsidP="00F93041">
            <w:r>
              <w:t>Die Navigation findet über die Tabs im Menu statt.</w:t>
            </w:r>
          </w:p>
        </w:tc>
        <w:tc>
          <w:tcPr>
            <w:tcW w:w="903" w:type="dxa"/>
          </w:tcPr>
          <w:p w:rsidR="00E462E1" w:rsidRDefault="00E462E1" w:rsidP="00F93041">
            <w:r>
              <w:t>Ok</w:t>
            </w:r>
          </w:p>
        </w:tc>
        <w:tc>
          <w:tcPr>
            <w:tcW w:w="1188" w:type="dxa"/>
          </w:tcPr>
          <w:p w:rsidR="00E462E1" w:rsidRDefault="00E462E1" w:rsidP="00F93041">
            <w:r>
              <w:t>02.06.2012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tabs>
                <w:tab w:val="left" w:pos="225"/>
              </w:tabs>
              <w:jc w:val="right"/>
            </w:pPr>
            <w:r>
              <w:t>855</w:t>
            </w:r>
          </w:p>
        </w:tc>
        <w:tc>
          <w:tcPr>
            <w:tcW w:w="1965" w:type="dxa"/>
          </w:tcPr>
          <w:p w:rsidR="00E462E1" w:rsidRPr="009800A5" w:rsidRDefault="00E462E1" w:rsidP="00F93041">
            <w:r w:rsidRPr="00AF5956">
              <w:t>Deployment Entwickler PC möglich</w:t>
            </w:r>
          </w:p>
        </w:tc>
        <w:tc>
          <w:tcPr>
            <w:tcW w:w="4418" w:type="dxa"/>
          </w:tcPr>
          <w:p w:rsidR="00E462E1" w:rsidRDefault="00E462E1" w:rsidP="00F93041">
            <w:r>
              <w:t>Die Solution kann nach dem SVN-Checkout geöffnet und es kann daran gearbeitet werden.</w:t>
            </w:r>
          </w:p>
        </w:tc>
        <w:tc>
          <w:tcPr>
            <w:tcW w:w="903" w:type="dxa"/>
          </w:tcPr>
          <w:p w:rsidR="00E462E1" w:rsidRDefault="00E462E1" w:rsidP="00F93041">
            <w:r>
              <w:t>Ok</w:t>
            </w:r>
          </w:p>
        </w:tc>
        <w:tc>
          <w:tcPr>
            <w:tcW w:w="1188" w:type="dxa"/>
          </w:tcPr>
          <w:p w:rsidR="00E462E1" w:rsidRDefault="00E462E1" w:rsidP="00F93041">
            <w:r>
              <w:t>02.06.2012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tabs>
                <w:tab w:val="left" w:pos="225"/>
              </w:tabs>
              <w:jc w:val="right"/>
            </w:pPr>
            <w:r>
              <w:t>871</w:t>
            </w:r>
          </w:p>
        </w:tc>
        <w:tc>
          <w:tcPr>
            <w:tcW w:w="1965" w:type="dxa"/>
          </w:tcPr>
          <w:p w:rsidR="00E462E1" w:rsidRPr="00AF5956" w:rsidRDefault="00E462E1" w:rsidP="00F93041">
            <w:r w:rsidRPr="004D4E85">
              <w:t>Externes Design festgelegt und validiert</w:t>
            </w:r>
          </w:p>
        </w:tc>
        <w:tc>
          <w:tcPr>
            <w:tcW w:w="4418" w:type="dxa"/>
          </w:tcPr>
          <w:p w:rsidR="00E462E1" w:rsidRDefault="00E462E1" w:rsidP="00F93041">
            <w:r w:rsidRPr="004D4E85">
              <w:t>Als Entwickler möchte ich für die Design User Stories eine "Definition of Done" festlegen können, damit der Abschluss der User Stories validiert werden kann.</w:t>
            </w:r>
          </w:p>
        </w:tc>
        <w:tc>
          <w:tcPr>
            <w:tcW w:w="903" w:type="dxa"/>
          </w:tcPr>
          <w:p w:rsidR="00E462E1" w:rsidRDefault="00E462E1" w:rsidP="00F93041">
            <w:r>
              <w:t>Ok</w:t>
            </w:r>
          </w:p>
        </w:tc>
        <w:tc>
          <w:tcPr>
            <w:tcW w:w="1188" w:type="dxa"/>
          </w:tcPr>
          <w:p w:rsidR="00E462E1" w:rsidRDefault="00E462E1" w:rsidP="00F93041">
            <w:pPr>
              <w:keepNext/>
            </w:pPr>
            <w:r>
              <w:t>02.06.2012</w:t>
            </w:r>
          </w:p>
        </w:tc>
      </w:tr>
    </w:tbl>
    <w:p w:rsidR="00E462E1" w:rsidRDefault="00E462E1" w:rsidP="00E462E1">
      <w:pPr>
        <w:pStyle w:val="Caption"/>
      </w:pPr>
      <w:bookmarkStart w:id="779" w:name="_Toc327468179"/>
      <w:r>
        <w:t xml:space="preserve">Tabelle </w:t>
      </w:r>
      <w:fldSimple w:instr=" SEQ Tabelle \* ARABIC ">
        <w:r w:rsidR="000E6CF3">
          <w:rPr>
            <w:noProof/>
          </w:rPr>
          <w:t>28</w:t>
        </w:r>
      </w:fldSimple>
      <w:r w:rsidRPr="00E14EF6">
        <w:t xml:space="preserve"> - Systemtests Sprint</w:t>
      </w:r>
      <w:r>
        <w:t xml:space="preserve"> 14</w:t>
      </w:r>
      <w:bookmarkEnd w:id="779"/>
    </w:p>
    <w:p w:rsidR="000E59F6" w:rsidRDefault="000E59F6">
      <w:r>
        <w:br w:type="page"/>
      </w:r>
    </w:p>
    <w:p w:rsidR="00E462E1" w:rsidRDefault="00E462E1" w:rsidP="00E462E1">
      <w:pPr>
        <w:pStyle w:val="Heading4"/>
      </w:pPr>
      <w:bookmarkStart w:id="780" w:name="_Toc327469031"/>
      <w:r>
        <w:lastRenderedPageBreak/>
        <w:t>Sprint 15/16</w:t>
      </w:r>
      <w:bookmarkEnd w:id="780"/>
    </w:p>
    <w:p w:rsidR="00E462E1" w:rsidRPr="00A86B6B" w:rsidRDefault="00E462E1" w:rsidP="00E462E1">
      <w:r>
        <w:t>Im Sprint 15/16 wurde Refactoring betrieben.</w:t>
      </w:r>
    </w:p>
    <w:p w:rsidR="00E462E1" w:rsidRDefault="00E462E1" w:rsidP="00E462E1">
      <w:r>
        <w:t>Testperson: Christina Heidt</w:t>
      </w:r>
      <w:r w:rsidRPr="00EE1A43">
        <w:t xml:space="preserve"> </w:t>
      </w:r>
      <w:r>
        <w:tab/>
        <w:t>A = im Architekturprototypen enthalten</w:t>
      </w:r>
    </w:p>
    <w:tbl>
      <w:tblPr>
        <w:tblStyle w:val="MediumShading1-Accent1"/>
        <w:tblW w:w="0" w:type="auto"/>
        <w:tblLook w:val="0420" w:firstRow="1" w:lastRow="0" w:firstColumn="0" w:lastColumn="0" w:noHBand="0" w:noVBand="1"/>
      </w:tblPr>
      <w:tblGrid>
        <w:gridCol w:w="814"/>
        <w:gridCol w:w="1965"/>
        <w:gridCol w:w="4418"/>
        <w:gridCol w:w="903"/>
        <w:gridCol w:w="1188"/>
      </w:tblGrid>
      <w:tr w:rsidR="00E462E1" w:rsidTr="00F93041">
        <w:trPr>
          <w:cnfStyle w:val="100000000000" w:firstRow="1" w:lastRow="0" w:firstColumn="0" w:lastColumn="0" w:oddVBand="0" w:evenVBand="0" w:oddHBand="0" w:evenHBand="0" w:firstRowFirstColumn="0" w:firstRowLastColumn="0" w:lastRowFirstColumn="0" w:lastRowLastColumn="0"/>
          <w:cantSplit/>
          <w:tblHeader/>
        </w:trPr>
        <w:tc>
          <w:tcPr>
            <w:tcW w:w="814" w:type="dxa"/>
          </w:tcPr>
          <w:p w:rsidR="00E462E1" w:rsidRDefault="00E462E1" w:rsidP="00F93041">
            <w:pPr>
              <w:jc w:val="right"/>
            </w:pPr>
            <w:r>
              <w:t>Ticket#</w:t>
            </w:r>
          </w:p>
        </w:tc>
        <w:tc>
          <w:tcPr>
            <w:tcW w:w="1965" w:type="dxa"/>
          </w:tcPr>
          <w:p w:rsidR="00E462E1" w:rsidRDefault="00E462E1" w:rsidP="00F93041">
            <w:r>
              <w:t>Titel</w:t>
            </w:r>
          </w:p>
        </w:tc>
        <w:tc>
          <w:tcPr>
            <w:tcW w:w="4418" w:type="dxa"/>
          </w:tcPr>
          <w:p w:rsidR="00E462E1" w:rsidRDefault="00E462E1" w:rsidP="00F93041">
            <w:r>
              <w:t>Beschreibung</w:t>
            </w:r>
          </w:p>
        </w:tc>
        <w:tc>
          <w:tcPr>
            <w:tcW w:w="903" w:type="dxa"/>
          </w:tcPr>
          <w:p w:rsidR="00E462E1" w:rsidRDefault="00E462E1" w:rsidP="00F93041">
            <w:r>
              <w:t>Resultat</w:t>
            </w:r>
          </w:p>
        </w:tc>
        <w:tc>
          <w:tcPr>
            <w:tcW w:w="1188" w:type="dxa"/>
          </w:tcPr>
          <w:p w:rsidR="00E462E1" w:rsidRDefault="00E462E1" w:rsidP="00F93041">
            <w:r>
              <w:t>Datum</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jc w:val="right"/>
            </w:pPr>
            <w:r>
              <w:t>A</w:t>
            </w:r>
          </w:p>
        </w:tc>
        <w:tc>
          <w:tcPr>
            <w:tcW w:w="1965" w:type="dxa"/>
          </w:tcPr>
          <w:p w:rsidR="00E462E1" w:rsidRDefault="00E462E1" w:rsidP="00F93041">
            <w:r w:rsidRPr="0055521E">
              <w:t>Poster werden angezeigt</w:t>
            </w:r>
          </w:p>
        </w:tc>
        <w:tc>
          <w:tcPr>
            <w:tcW w:w="4418" w:type="dxa"/>
          </w:tcPr>
          <w:p w:rsidR="00E462E1" w:rsidRDefault="00E462E1" w:rsidP="00F93041">
            <w:r>
              <w:t>Es wird das aktuelle Poster angezeigt.</w:t>
            </w:r>
          </w:p>
        </w:tc>
        <w:tc>
          <w:tcPr>
            <w:tcW w:w="903" w:type="dxa"/>
          </w:tcPr>
          <w:p w:rsidR="00E462E1" w:rsidRDefault="00E462E1" w:rsidP="00F93041">
            <w:r>
              <w:t>Ok</w:t>
            </w:r>
          </w:p>
        </w:tc>
        <w:tc>
          <w:tcPr>
            <w:tcW w:w="1188" w:type="dxa"/>
          </w:tcPr>
          <w:p w:rsidR="00E462E1" w:rsidRDefault="00E462E1" w:rsidP="00F93041">
            <w:r>
              <w:t>12.06.2012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jc w:val="right"/>
            </w:pPr>
            <w:r>
              <w:t>A</w:t>
            </w:r>
          </w:p>
        </w:tc>
        <w:tc>
          <w:tcPr>
            <w:tcW w:w="1965" w:type="dxa"/>
          </w:tcPr>
          <w:p w:rsidR="00E462E1" w:rsidRDefault="00E462E1" w:rsidP="00F93041">
            <w:r w:rsidRPr="0055521E">
              <w:t>Poster browsen</w:t>
            </w:r>
          </w:p>
        </w:tc>
        <w:tc>
          <w:tcPr>
            <w:tcW w:w="4418" w:type="dxa"/>
          </w:tcPr>
          <w:p w:rsidR="00E462E1" w:rsidRDefault="00E462E1" w:rsidP="00F93041">
            <w:r>
              <w:t>Es kann zum nächsten und zum vorhergehenden Poster gewechselt werden.</w:t>
            </w:r>
          </w:p>
        </w:tc>
        <w:tc>
          <w:tcPr>
            <w:tcW w:w="903" w:type="dxa"/>
          </w:tcPr>
          <w:p w:rsidR="00E462E1" w:rsidRDefault="00E462E1" w:rsidP="00F93041">
            <w:r>
              <w:t>Ok</w:t>
            </w:r>
          </w:p>
        </w:tc>
        <w:tc>
          <w:tcPr>
            <w:tcW w:w="1188" w:type="dxa"/>
          </w:tcPr>
          <w:p w:rsidR="00E462E1" w:rsidRDefault="00E462E1" w:rsidP="00F93041">
            <w:r>
              <w:t>12.06.2012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jc w:val="right"/>
            </w:pPr>
            <w:r>
              <w:t>A</w:t>
            </w:r>
          </w:p>
        </w:tc>
        <w:tc>
          <w:tcPr>
            <w:tcW w:w="1965" w:type="dxa"/>
          </w:tcPr>
          <w:p w:rsidR="00E462E1" w:rsidRPr="0055521E" w:rsidRDefault="00E462E1" w:rsidP="00F93041">
            <w:r>
              <w:t>Handcursor</w:t>
            </w:r>
            <w:r w:rsidRPr="0055521E">
              <w:t xml:space="preserve"> wird dargestellt</w:t>
            </w:r>
          </w:p>
        </w:tc>
        <w:tc>
          <w:tcPr>
            <w:tcW w:w="4418" w:type="dxa"/>
          </w:tcPr>
          <w:p w:rsidR="00E462E1" w:rsidRDefault="00E462E1" w:rsidP="00F93041">
            <w:r>
              <w:t>Der Handcursor wird als blauer Punkt dargestellt.</w:t>
            </w:r>
          </w:p>
        </w:tc>
        <w:tc>
          <w:tcPr>
            <w:tcW w:w="903" w:type="dxa"/>
          </w:tcPr>
          <w:p w:rsidR="00E462E1" w:rsidRDefault="00E462E1" w:rsidP="00F93041">
            <w:r>
              <w:t>Ok</w:t>
            </w:r>
          </w:p>
        </w:tc>
        <w:tc>
          <w:tcPr>
            <w:tcW w:w="1188" w:type="dxa"/>
          </w:tcPr>
          <w:p w:rsidR="00E462E1" w:rsidRDefault="00E462E1" w:rsidP="00F93041">
            <w:r>
              <w:t>16.04.2012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jc w:val="right"/>
            </w:pPr>
            <w:r>
              <w:t>A</w:t>
            </w:r>
          </w:p>
        </w:tc>
        <w:tc>
          <w:tcPr>
            <w:tcW w:w="1965" w:type="dxa"/>
          </w:tcPr>
          <w:p w:rsidR="00E462E1" w:rsidRPr="0055521E" w:rsidRDefault="00E462E1" w:rsidP="00F93041">
            <w:r w:rsidRPr="0055521E">
              <w:t>Eigenes Skelett wird dargestellt</w:t>
            </w:r>
          </w:p>
        </w:tc>
        <w:tc>
          <w:tcPr>
            <w:tcW w:w="4418" w:type="dxa"/>
          </w:tcPr>
          <w:p w:rsidR="00E462E1" w:rsidRDefault="00E462E1" w:rsidP="00F93041">
            <w:r>
              <w:t>Die verschiedenen Skelettjoints des Benutzers werden angezeigt.</w:t>
            </w:r>
          </w:p>
        </w:tc>
        <w:tc>
          <w:tcPr>
            <w:tcW w:w="903" w:type="dxa"/>
          </w:tcPr>
          <w:p w:rsidR="00E462E1" w:rsidRDefault="00E462E1" w:rsidP="00F93041">
            <w:r>
              <w:t>Ok</w:t>
            </w:r>
          </w:p>
        </w:tc>
        <w:tc>
          <w:tcPr>
            <w:tcW w:w="1188" w:type="dxa"/>
          </w:tcPr>
          <w:p w:rsidR="00E462E1" w:rsidRDefault="00E462E1" w:rsidP="00F93041">
            <w:r>
              <w:t>16.04.2012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jc w:val="right"/>
            </w:pPr>
            <w:r>
              <w:t>A</w:t>
            </w:r>
          </w:p>
        </w:tc>
        <w:tc>
          <w:tcPr>
            <w:tcW w:w="1965" w:type="dxa"/>
          </w:tcPr>
          <w:p w:rsidR="00E462E1" w:rsidRPr="0055521E" w:rsidRDefault="00E462E1" w:rsidP="00F93041">
            <w:r w:rsidRPr="0094087F">
              <w:t>Sofortiges Erfolgserlebnis für Einstieg sichergestellt</w:t>
            </w:r>
          </w:p>
        </w:tc>
        <w:tc>
          <w:tcPr>
            <w:tcW w:w="4418" w:type="dxa"/>
          </w:tcPr>
          <w:p w:rsidR="00E462E1" w:rsidRDefault="00E462E1" w:rsidP="00F93041">
            <w:r>
              <w:t>Das sofortige Erfolgserlebnis ist durch das Skelett sichergestellt.</w:t>
            </w:r>
          </w:p>
        </w:tc>
        <w:tc>
          <w:tcPr>
            <w:tcW w:w="903" w:type="dxa"/>
          </w:tcPr>
          <w:p w:rsidR="00E462E1" w:rsidRDefault="00E462E1" w:rsidP="00F93041">
            <w:r>
              <w:t>Ok</w:t>
            </w:r>
          </w:p>
        </w:tc>
        <w:tc>
          <w:tcPr>
            <w:tcW w:w="1188" w:type="dxa"/>
          </w:tcPr>
          <w:p w:rsidR="00E462E1" w:rsidRDefault="00E462E1" w:rsidP="00F93041">
            <w:r>
              <w:t>12.06.2012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jc w:val="right"/>
            </w:pPr>
            <w:r>
              <w:t>769</w:t>
            </w:r>
          </w:p>
        </w:tc>
        <w:tc>
          <w:tcPr>
            <w:tcW w:w="1965" w:type="dxa"/>
          </w:tcPr>
          <w:p w:rsidR="00E462E1" w:rsidRPr="0055521E" w:rsidRDefault="00E462E1" w:rsidP="00F93041">
            <w:r w:rsidRPr="0091174E">
              <w:t>Pointer für die Hand schön dargestellt</w:t>
            </w:r>
          </w:p>
        </w:tc>
        <w:tc>
          <w:tcPr>
            <w:tcW w:w="4418" w:type="dxa"/>
          </w:tcPr>
          <w:p w:rsidR="00E462E1" w:rsidRDefault="00E462E1" w:rsidP="00F93041">
            <w:r>
              <w:t>Der Handcursor wird als rechte Hand dargestellt.</w:t>
            </w:r>
          </w:p>
        </w:tc>
        <w:tc>
          <w:tcPr>
            <w:tcW w:w="903" w:type="dxa"/>
          </w:tcPr>
          <w:p w:rsidR="00E462E1" w:rsidRDefault="00E462E1" w:rsidP="00F93041">
            <w:r>
              <w:t>Ok</w:t>
            </w:r>
          </w:p>
        </w:tc>
        <w:tc>
          <w:tcPr>
            <w:tcW w:w="1188" w:type="dxa"/>
          </w:tcPr>
          <w:p w:rsidR="00E462E1" w:rsidRDefault="00E462E1" w:rsidP="00F93041">
            <w:r>
              <w:t>12.06.2012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jc w:val="right"/>
            </w:pPr>
            <w:r>
              <w:t>779</w:t>
            </w:r>
          </w:p>
        </w:tc>
        <w:tc>
          <w:tcPr>
            <w:tcW w:w="1965" w:type="dxa"/>
          </w:tcPr>
          <w:p w:rsidR="00E462E1" w:rsidRPr="0055521E" w:rsidRDefault="00E462E1" w:rsidP="00F93041">
            <w:r w:rsidRPr="0091174E">
              <w:t>Skelett schön dargestellt</w:t>
            </w:r>
          </w:p>
        </w:tc>
        <w:tc>
          <w:tcPr>
            <w:tcW w:w="4418" w:type="dxa"/>
          </w:tcPr>
          <w:p w:rsidR="00E462E1" w:rsidRDefault="00E462E1" w:rsidP="00F93041">
            <w:r>
              <w:t>Das Skelett wird als Strichmännlein dargestellt.</w:t>
            </w:r>
          </w:p>
        </w:tc>
        <w:tc>
          <w:tcPr>
            <w:tcW w:w="903" w:type="dxa"/>
          </w:tcPr>
          <w:p w:rsidR="00E462E1" w:rsidRDefault="00E462E1" w:rsidP="00F93041">
            <w:r>
              <w:t>Ok</w:t>
            </w:r>
          </w:p>
        </w:tc>
        <w:tc>
          <w:tcPr>
            <w:tcW w:w="1188" w:type="dxa"/>
          </w:tcPr>
          <w:p w:rsidR="00E462E1" w:rsidRDefault="00E462E1" w:rsidP="00F93041">
            <w:r>
              <w:t>12.06.2012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jc w:val="right"/>
            </w:pPr>
            <w:r>
              <w:t>870</w:t>
            </w:r>
          </w:p>
        </w:tc>
        <w:tc>
          <w:tcPr>
            <w:tcW w:w="1965" w:type="dxa"/>
          </w:tcPr>
          <w:p w:rsidR="00E462E1" w:rsidRPr="0055521E" w:rsidRDefault="00E462E1" w:rsidP="00F93041">
            <w:r>
              <w:t>Handcursor</w:t>
            </w:r>
            <w:r w:rsidRPr="0091174E">
              <w:t xml:space="preserve"> ruckelt weniger 1</w:t>
            </w:r>
          </w:p>
        </w:tc>
        <w:tc>
          <w:tcPr>
            <w:tcW w:w="4418" w:type="dxa"/>
          </w:tcPr>
          <w:p w:rsidR="00E462E1" w:rsidRDefault="00E462E1" w:rsidP="00F93041">
            <w:r>
              <w:t>Der Handcursor zittert nicht mehr so fest.</w:t>
            </w:r>
          </w:p>
        </w:tc>
        <w:tc>
          <w:tcPr>
            <w:tcW w:w="903" w:type="dxa"/>
          </w:tcPr>
          <w:p w:rsidR="00E462E1" w:rsidRDefault="00E462E1" w:rsidP="00F93041">
            <w:r>
              <w:t>Ok</w:t>
            </w:r>
          </w:p>
        </w:tc>
        <w:tc>
          <w:tcPr>
            <w:tcW w:w="1188" w:type="dxa"/>
          </w:tcPr>
          <w:p w:rsidR="00E462E1" w:rsidRDefault="00E462E1" w:rsidP="00F93041">
            <w:r>
              <w:t>12.06.2012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jc w:val="right"/>
            </w:pPr>
            <w:r>
              <w:t>786</w:t>
            </w:r>
          </w:p>
        </w:tc>
        <w:tc>
          <w:tcPr>
            <w:tcW w:w="1965" w:type="dxa"/>
          </w:tcPr>
          <w:p w:rsidR="00E462E1" w:rsidRPr="0091174E" w:rsidRDefault="00E462E1" w:rsidP="00F93041">
            <w:r w:rsidRPr="007D1338">
              <w:t>Video wird dargestellt</w:t>
            </w:r>
          </w:p>
        </w:tc>
        <w:tc>
          <w:tcPr>
            <w:tcW w:w="4418" w:type="dxa"/>
          </w:tcPr>
          <w:p w:rsidR="00E462E1" w:rsidRDefault="00E462E1" w:rsidP="00F93041">
            <w:r>
              <w:t>Das Video wird in WPF dargestellt.</w:t>
            </w:r>
          </w:p>
        </w:tc>
        <w:tc>
          <w:tcPr>
            <w:tcW w:w="903" w:type="dxa"/>
          </w:tcPr>
          <w:p w:rsidR="00E462E1" w:rsidRDefault="00E462E1" w:rsidP="00F93041">
            <w:r>
              <w:t>Ok</w:t>
            </w:r>
          </w:p>
        </w:tc>
        <w:tc>
          <w:tcPr>
            <w:tcW w:w="1188" w:type="dxa"/>
          </w:tcPr>
          <w:p w:rsidR="00E462E1" w:rsidRDefault="00E462E1" w:rsidP="00F93041">
            <w:r>
              <w:t>12.06.2012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jc w:val="right"/>
            </w:pPr>
            <w:r>
              <w:t>785</w:t>
            </w:r>
          </w:p>
        </w:tc>
        <w:tc>
          <w:tcPr>
            <w:tcW w:w="1965" w:type="dxa"/>
          </w:tcPr>
          <w:p w:rsidR="00E462E1" w:rsidRPr="0091174E" w:rsidRDefault="00E462E1" w:rsidP="00F93041">
            <w:r w:rsidRPr="007D1338">
              <w:t>Applikation ist mit linker Hand bedienbar</w:t>
            </w:r>
          </w:p>
        </w:tc>
        <w:tc>
          <w:tcPr>
            <w:tcW w:w="4418" w:type="dxa"/>
          </w:tcPr>
          <w:p w:rsidR="00E462E1" w:rsidRDefault="00E462E1" w:rsidP="00F93041">
            <w:r>
              <w:t>Die Applikation kann sowohl mit der rechten als auch der linken Hand bedient werden.</w:t>
            </w:r>
          </w:p>
        </w:tc>
        <w:tc>
          <w:tcPr>
            <w:tcW w:w="903" w:type="dxa"/>
          </w:tcPr>
          <w:p w:rsidR="00E462E1" w:rsidRDefault="00E462E1" w:rsidP="00F93041">
            <w:r>
              <w:t>Ok</w:t>
            </w:r>
          </w:p>
        </w:tc>
        <w:tc>
          <w:tcPr>
            <w:tcW w:w="1188" w:type="dxa"/>
          </w:tcPr>
          <w:p w:rsidR="00E462E1" w:rsidRDefault="00E462E1" w:rsidP="00F93041">
            <w:r>
              <w:t>12.06.2012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jc w:val="right"/>
            </w:pPr>
            <w:r>
              <w:t>798</w:t>
            </w:r>
          </w:p>
        </w:tc>
        <w:tc>
          <w:tcPr>
            <w:tcW w:w="1965" w:type="dxa"/>
          </w:tcPr>
          <w:p w:rsidR="00E462E1" w:rsidRPr="007D1338" w:rsidRDefault="00E462E1" w:rsidP="00F93041">
            <w:r w:rsidRPr="008A098D">
              <w:t>Plug-in Möglichkeit</w:t>
            </w:r>
          </w:p>
        </w:tc>
        <w:tc>
          <w:tcPr>
            <w:tcW w:w="4418" w:type="dxa"/>
          </w:tcPr>
          <w:p w:rsidR="00E462E1" w:rsidRDefault="00E462E1" w:rsidP="00F93041">
            <w:r>
              <w:t>Ein Plug-in kann automatisch in die Main-Applikation geladen werden.</w:t>
            </w:r>
          </w:p>
        </w:tc>
        <w:tc>
          <w:tcPr>
            <w:tcW w:w="903" w:type="dxa"/>
          </w:tcPr>
          <w:p w:rsidR="00E462E1" w:rsidRDefault="00E462E1" w:rsidP="00F93041">
            <w:r>
              <w:t>Ok</w:t>
            </w:r>
          </w:p>
        </w:tc>
        <w:tc>
          <w:tcPr>
            <w:tcW w:w="1188" w:type="dxa"/>
          </w:tcPr>
          <w:p w:rsidR="00E462E1" w:rsidRDefault="00E462E1" w:rsidP="00F93041"/>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tabs>
                <w:tab w:val="left" w:pos="225"/>
              </w:tabs>
              <w:jc w:val="right"/>
            </w:pPr>
            <w:r>
              <w:t>800</w:t>
            </w:r>
          </w:p>
        </w:tc>
        <w:tc>
          <w:tcPr>
            <w:tcW w:w="1965" w:type="dxa"/>
          </w:tcPr>
          <w:p w:rsidR="00E462E1" w:rsidRPr="008A098D" w:rsidRDefault="00E462E1" w:rsidP="00F93041">
            <w:r>
              <w:t>Mittagsmenu</w:t>
            </w:r>
            <w:r w:rsidRPr="00501D54">
              <w:t xml:space="preserve"> App in </w:t>
            </w:r>
            <w:r>
              <w:t>Plug-in</w:t>
            </w:r>
            <w:r w:rsidRPr="00501D54">
              <w:t xml:space="preserve"> umgewandelt</w:t>
            </w:r>
          </w:p>
        </w:tc>
        <w:tc>
          <w:tcPr>
            <w:tcW w:w="4418" w:type="dxa"/>
          </w:tcPr>
          <w:p w:rsidR="00E462E1" w:rsidRDefault="00E462E1" w:rsidP="00F93041">
            <w:r>
              <w:t>Die Mittagsmenu-Applikation besteht als Plug-in und kann durch Nr. 798 in der Hauptapplikation angezeigt werden.</w:t>
            </w:r>
          </w:p>
        </w:tc>
        <w:tc>
          <w:tcPr>
            <w:tcW w:w="903" w:type="dxa"/>
          </w:tcPr>
          <w:p w:rsidR="00E462E1" w:rsidRDefault="00E462E1" w:rsidP="00F93041">
            <w:r>
              <w:t>Ok</w:t>
            </w:r>
          </w:p>
        </w:tc>
        <w:tc>
          <w:tcPr>
            <w:tcW w:w="1188" w:type="dxa"/>
          </w:tcPr>
          <w:p w:rsidR="00E462E1" w:rsidRDefault="00E462E1" w:rsidP="00F93041">
            <w:r>
              <w:t>12.06.2012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tabs>
                <w:tab w:val="left" w:pos="225"/>
              </w:tabs>
              <w:jc w:val="right"/>
            </w:pPr>
            <w:r>
              <w:t>856</w:t>
            </w:r>
          </w:p>
        </w:tc>
        <w:tc>
          <w:tcPr>
            <w:tcW w:w="1965" w:type="dxa"/>
          </w:tcPr>
          <w:p w:rsidR="00E462E1" w:rsidRPr="008A098D" w:rsidRDefault="00E462E1" w:rsidP="00F93041">
            <w:r>
              <w:t>Das Mittagsmenu wird angezeigt.</w:t>
            </w:r>
          </w:p>
        </w:tc>
        <w:tc>
          <w:tcPr>
            <w:tcW w:w="4418" w:type="dxa"/>
          </w:tcPr>
          <w:p w:rsidR="00E462E1" w:rsidRDefault="00E462E1" w:rsidP="00F93041">
            <w:r>
              <w:t>Das Mittagsmenu wird in der Wochenübersicht angezeigt.</w:t>
            </w:r>
          </w:p>
        </w:tc>
        <w:tc>
          <w:tcPr>
            <w:tcW w:w="903" w:type="dxa"/>
          </w:tcPr>
          <w:p w:rsidR="00E462E1" w:rsidRDefault="00E462E1" w:rsidP="00F93041">
            <w:r>
              <w:t>Ok</w:t>
            </w:r>
          </w:p>
        </w:tc>
        <w:tc>
          <w:tcPr>
            <w:tcW w:w="1188" w:type="dxa"/>
          </w:tcPr>
          <w:p w:rsidR="00E462E1" w:rsidRDefault="00E462E1" w:rsidP="00F93041">
            <w:r>
              <w:t>12.06.2012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tabs>
                <w:tab w:val="left" w:pos="225"/>
              </w:tabs>
              <w:jc w:val="right"/>
            </w:pPr>
            <w:r>
              <w:t>802</w:t>
            </w:r>
          </w:p>
        </w:tc>
        <w:tc>
          <w:tcPr>
            <w:tcW w:w="1965" w:type="dxa"/>
          </w:tcPr>
          <w:p w:rsidR="00E462E1" w:rsidRPr="00501D54" w:rsidRDefault="00E462E1" w:rsidP="00F93041">
            <w:r w:rsidRPr="00501D54">
              <w:t xml:space="preserve">Poster App in </w:t>
            </w:r>
            <w:r>
              <w:t>Plug-in</w:t>
            </w:r>
            <w:r w:rsidRPr="00501D54">
              <w:t xml:space="preserve"> App umgewandelt</w:t>
            </w:r>
          </w:p>
        </w:tc>
        <w:tc>
          <w:tcPr>
            <w:tcW w:w="4418" w:type="dxa"/>
          </w:tcPr>
          <w:p w:rsidR="00E462E1" w:rsidRDefault="00E462E1" w:rsidP="00F93041">
            <w:r>
              <w:t>Die Poster-Applikation besteht als Plug-in und kann durch Nr. 798 in der Hauptapplikation angezeigt werden.</w:t>
            </w:r>
          </w:p>
        </w:tc>
        <w:tc>
          <w:tcPr>
            <w:tcW w:w="903" w:type="dxa"/>
          </w:tcPr>
          <w:p w:rsidR="00E462E1" w:rsidRDefault="00E462E1" w:rsidP="00F93041">
            <w:r>
              <w:t>Ok</w:t>
            </w:r>
          </w:p>
        </w:tc>
        <w:tc>
          <w:tcPr>
            <w:tcW w:w="1188" w:type="dxa"/>
          </w:tcPr>
          <w:p w:rsidR="00E462E1" w:rsidRDefault="00E462E1" w:rsidP="00F93041">
            <w:r>
              <w:t>12.06.2012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tabs>
                <w:tab w:val="left" w:pos="225"/>
              </w:tabs>
              <w:jc w:val="right"/>
            </w:pPr>
            <w:r>
              <w:t>833</w:t>
            </w:r>
          </w:p>
        </w:tc>
        <w:tc>
          <w:tcPr>
            <w:tcW w:w="1965" w:type="dxa"/>
          </w:tcPr>
          <w:p w:rsidR="00E462E1" w:rsidRPr="00501D54" w:rsidRDefault="00E462E1" w:rsidP="00F93041">
            <w:r w:rsidRPr="00501D54">
              <w:t>Demomodus: Vom Demomodus wird zum Interaktionsmodus gewechselt</w:t>
            </w:r>
          </w:p>
        </w:tc>
        <w:tc>
          <w:tcPr>
            <w:tcW w:w="4418" w:type="dxa"/>
          </w:tcPr>
          <w:p w:rsidR="00E462E1" w:rsidRDefault="00E462E1" w:rsidP="00F93041">
            <w:r>
              <w:t>Wenn die Applikation im Demomodus ist und ich sie bedienen möchte (Skeletterkennung), wechselt sie automatisch in den Interaktionsmodus.</w:t>
            </w:r>
          </w:p>
        </w:tc>
        <w:tc>
          <w:tcPr>
            <w:tcW w:w="903" w:type="dxa"/>
          </w:tcPr>
          <w:p w:rsidR="00E462E1" w:rsidRDefault="00E462E1" w:rsidP="00F93041">
            <w:r>
              <w:t>Ok</w:t>
            </w:r>
          </w:p>
        </w:tc>
        <w:tc>
          <w:tcPr>
            <w:tcW w:w="1188" w:type="dxa"/>
          </w:tcPr>
          <w:p w:rsidR="00E462E1" w:rsidRDefault="00E462E1" w:rsidP="00F93041">
            <w:r>
              <w:t>12.06.2012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tabs>
                <w:tab w:val="left" w:pos="225"/>
              </w:tabs>
              <w:jc w:val="right"/>
            </w:pPr>
            <w:r>
              <w:t>834</w:t>
            </w:r>
          </w:p>
        </w:tc>
        <w:tc>
          <w:tcPr>
            <w:tcW w:w="1965" w:type="dxa"/>
          </w:tcPr>
          <w:p w:rsidR="00E462E1" w:rsidRPr="00501D54" w:rsidRDefault="00E462E1" w:rsidP="00F93041">
            <w:r w:rsidRPr="00501D54">
              <w:t>Demomodus: Vom Interaktionsmodus wird zum Demomodus gewechselt</w:t>
            </w:r>
          </w:p>
        </w:tc>
        <w:tc>
          <w:tcPr>
            <w:tcW w:w="4418" w:type="dxa"/>
          </w:tcPr>
          <w:p w:rsidR="00E462E1" w:rsidRDefault="00E462E1" w:rsidP="00F93041">
            <w:r>
              <w:t>Wenn die Applikation im Interaktionsmodus ist und niemand die Applikation bedient (Skeletterkennung), so wechselt sie automatisch in den Demomodus.</w:t>
            </w:r>
          </w:p>
        </w:tc>
        <w:tc>
          <w:tcPr>
            <w:tcW w:w="903" w:type="dxa"/>
          </w:tcPr>
          <w:p w:rsidR="00E462E1" w:rsidRDefault="00E462E1" w:rsidP="00F93041">
            <w:r>
              <w:t>Ok</w:t>
            </w:r>
          </w:p>
        </w:tc>
        <w:tc>
          <w:tcPr>
            <w:tcW w:w="1188" w:type="dxa"/>
          </w:tcPr>
          <w:p w:rsidR="00E462E1" w:rsidRDefault="00E462E1" w:rsidP="00F93041">
            <w:r>
              <w:t>12.06.2012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tabs>
                <w:tab w:val="left" w:pos="225"/>
              </w:tabs>
              <w:jc w:val="right"/>
            </w:pPr>
            <w:r>
              <w:t>836</w:t>
            </w:r>
          </w:p>
        </w:tc>
        <w:tc>
          <w:tcPr>
            <w:tcW w:w="1965" w:type="dxa"/>
          </w:tcPr>
          <w:p w:rsidR="00E462E1" w:rsidRPr="00501D54" w:rsidRDefault="00E462E1" w:rsidP="00F93041">
            <w:r w:rsidRPr="00097848">
              <w:t>Demomodus: Demotext zu aktiver App wird angezeigt</w:t>
            </w:r>
          </w:p>
        </w:tc>
        <w:tc>
          <w:tcPr>
            <w:tcW w:w="4418" w:type="dxa"/>
          </w:tcPr>
          <w:p w:rsidR="00E462E1" w:rsidRDefault="00E462E1" w:rsidP="00F93041">
            <w:r>
              <w:t>Wenn die Applikation im Demomodus ist, wird ein attraktiver Teaser-Text angezeigt.</w:t>
            </w:r>
          </w:p>
        </w:tc>
        <w:tc>
          <w:tcPr>
            <w:tcW w:w="903" w:type="dxa"/>
          </w:tcPr>
          <w:p w:rsidR="00E462E1" w:rsidRDefault="00E462E1" w:rsidP="00F93041">
            <w:r>
              <w:t>Ok</w:t>
            </w:r>
          </w:p>
        </w:tc>
        <w:tc>
          <w:tcPr>
            <w:tcW w:w="1188" w:type="dxa"/>
          </w:tcPr>
          <w:p w:rsidR="00E462E1" w:rsidRDefault="00E462E1" w:rsidP="00F93041">
            <w:r>
              <w:t>12.06.2012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tabs>
                <w:tab w:val="left" w:pos="225"/>
              </w:tabs>
              <w:jc w:val="right"/>
            </w:pPr>
            <w:r>
              <w:t>835</w:t>
            </w:r>
          </w:p>
        </w:tc>
        <w:tc>
          <w:tcPr>
            <w:tcW w:w="1965" w:type="dxa"/>
          </w:tcPr>
          <w:p w:rsidR="00E462E1" w:rsidRPr="00501D54" w:rsidRDefault="00E462E1" w:rsidP="00F93041">
            <w:r w:rsidRPr="00097848">
              <w:t>Demomodus: Apps werden automatisch gewechselt</w:t>
            </w:r>
          </w:p>
        </w:tc>
        <w:tc>
          <w:tcPr>
            <w:tcW w:w="4418" w:type="dxa"/>
          </w:tcPr>
          <w:p w:rsidR="00E462E1" w:rsidRDefault="00E462E1" w:rsidP="00F93041">
            <w:r>
              <w:t>Wenn die Applikation im Demomodus ist und sich niemand für die Applikation interessiert, so wechselt der Text nach einer definierten Zeit.</w:t>
            </w:r>
          </w:p>
        </w:tc>
        <w:tc>
          <w:tcPr>
            <w:tcW w:w="903" w:type="dxa"/>
          </w:tcPr>
          <w:p w:rsidR="00E462E1" w:rsidRDefault="00E462E1" w:rsidP="00F93041">
            <w:r>
              <w:t>Ok</w:t>
            </w:r>
          </w:p>
        </w:tc>
        <w:tc>
          <w:tcPr>
            <w:tcW w:w="1188" w:type="dxa"/>
          </w:tcPr>
          <w:p w:rsidR="00E462E1" w:rsidRDefault="00E462E1" w:rsidP="00F93041">
            <w:r>
              <w:t>12.06.2012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tabs>
                <w:tab w:val="left" w:pos="225"/>
              </w:tabs>
              <w:jc w:val="right"/>
            </w:pPr>
            <w:r>
              <w:lastRenderedPageBreak/>
              <w:t>799</w:t>
            </w:r>
          </w:p>
        </w:tc>
        <w:tc>
          <w:tcPr>
            <w:tcW w:w="1965" w:type="dxa"/>
          </w:tcPr>
          <w:p w:rsidR="00E462E1" w:rsidRPr="00501D54" w:rsidRDefault="00E462E1" w:rsidP="00F93041">
            <w:r w:rsidRPr="00501D54">
              <w:t>Bild der Hand ist auf die rechte bzw. linke Hand abgestimmt</w:t>
            </w:r>
          </w:p>
        </w:tc>
        <w:tc>
          <w:tcPr>
            <w:tcW w:w="4418" w:type="dxa"/>
          </w:tcPr>
          <w:p w:rsidR="00E462E1" w:rsidRDefault="00E462E1" w:rsidP="00F93041">
            <w:r>
              <w:t>Bediene ich die Applikation mit der rechten Hand, so wird der Cursor als rechte Hand dargestellt. Bediene ich die Applikation mit der linken Hand, so ist das Bild des Cursors eine linke Hand.</w:t>
            </w:r>
          </w:p>
        </w:tc>
        <w:tc>
          <w:tcPr>
            <w:tcW w:w="903" w:type="dxa"/>
          </w:tcPr>
          <w:p w:rsidR="00E462E1" w:rsidRDefault="00E462E1" w:rsidP="00F93041">
            <w:r>
              <w:t>Ok</w:t>
            </w:r>
          </w:p>
        </w:tc>
        <w:tc>
          <w:tcPr>
            <w:tcW w:w="1188" w:type="dxa"/>
          </w:tcPr>
          <w:p w:rsidR="00E462E1" w:rsidRDefault="00E462E1" w:rsidP="00F93041">
            <w:r>
              <w:t>12.06.2012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tabs>
                <w:tab w:val="left" w:pos="225"/>
              </w:tabs>
              <w:jc w:val="right"/>
            </w:pPr>
            <w:r>
              <w:t>856</w:t>
            </w:r>
          </w:p>
        </w:tc>
        <w:tc>
          <w:tcPr>
            <w:tcW w:w="1965" w:type="dxa"/>
          </w:tcPr>
          <w:p w:rsidR="00E462E1" w:rsidRPr="00501D54" w:rsidRDefault="00E462E1" w:rsidP="00F93041">
            <w:r>
              <w:t>Mittagsmenu</w:t>
            </w:r>
            <w:r w:rsidRPr="009800A5">
              <w:t xml:space="preserve"> App automatisch aktualisiert</w:t>
            </w:r>
          </w:p>
        </w:tc>
        <w:tc>
          <w:tcPr>
            <w:tcW w:w="4418" w:type="dxa"/>
          </w:tcPr>
          <w:p w:rsidR="00E462E1" w:rsidRDefault="00E462E1" w:rsidP="00F93041">
            <w:r>
              <w:t>Das Mittagsmenu für den aktuellen Tag wird angezeigt.</w:t>
            </w:r>
          </w:p>
        </w:tc>
        <w:tc>
          <w:tcPr>
            <w:tcW w:w="903" w:type="dxa"/>
          </w:tcPr>
          <w:p w:rsidR="00E462E1" w:rsidRDefault="00E462E1" w:rsidP="00F93041">
            <w:r>
              <w:t>Ok</w:t>
            </w:r>
          </w:p>
        </w:tc>
        <w:tc>
          <w:tcPr>
            <w:tcW w:w="1188" w:type="dxa"/>
          </w:tcPr>
          <w:p w:rsidR="00E462E1" w:rsidRDefault="00E462E1" w:rsidP="00F93041">
            <w:r>
              <w:t>12.06.2012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tabs>
                <w:tab w:val="left" w:pos="225"/>
              </w:tabs>
              <w:jc w:val="right"/>
            </w:pPr>
            <w:r>
              <w:t>872</w:t>
            </w:r>
          </w:p>
        </w:tc>
        <w:tc>
          <w:tcPr>
            <w:tcW w:w="1965" w:type="dxa"/>
          </w:tcPr>
          <w:p w:rsidR="00E462E1" w:rsidRPr="009800A5" w:rsidRDefault="00E462E1" w:rsidP="00F93041">
            <w:r w:rsidRPr="009800A5">
              <w:t>Navigation mit schönen "Tabs" ermöglichen</w:t>
            </w:r>
          </w:p>
        </w:tc>
        <w:tc>
          <w:tcPr>
            <w:tcW w:w="4418" w:type="dxa"/>
          </w:tcPr>
          <w:p w:rsidR="00E462E1" w:rsidRDefault="00E462E1" w:rsidP="00F93041">
            <w:r>
              <w:t>Die Navigation findet über die Tabs im Menu statt.</w:t>
            </w:r>
          </w:p>
        </w:tc>
        <w:tc>
          <w:tcPr>
            <w:tcW w:w="903" w:type="dxa"/>
          </w:tcPr>
          <w:p w:rsidR="00E462E1" w:rsidRDefault="00E462E1" w:rsidP="00F93041">
            <w:r>
              <w:t>Ok</w:t>
            </w:r>
          </w:p>
        </w:tc>
        <w:tc>
          <w:tcPr>
            <w:tcW w:w="1188" w:type="dxa"/>
          </w:tcPr>
          <w:p w:rsidR="00E462E1" w:rsidRDefault="00E462E1" w:rsidP="00F93041">
            <w:r>
              <w:t>12.06.2012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tabs>
                <w:tab w:val="left" w:pos="225"/>
              </w:tabs>
              <w:jc w:val="right"/>
            </w:pPr>
            <w:r>
              <w:t>855</w:t>
            </w:r>
          </w:p>
        </w:tc>
        <w:tc>
          <w:tcPr>
            <w:tcW w:w="1965" w:type="dxa"/>
          </w:tcPr>
          <w:p w:rsidR="00E462E1" w:rsidRPr="009800A5" w:rsidRDefault="00E462E1" w:rsidP="00F93041">
            <w:r w:rsidRPr="00AF5956">
              <w:t>Deployment Entwickler PC möglich</w:t>
            </w:r>
          </w:p>
        </w:tc>
        <w:tc>
          <w:tcPr>
            <w:tcW w:w="4418" w:type="dxa"/>
          </w:tcPr>
          <w:p w:rsidR="00E462E1" w:rsidRDefault="00E462E1" w:rsidP="00F93041">
            <w:r>
              <w:t>Die Solution kann nach dem SVN-Checkout geöffnet und es kann daran gearbeitet werden.</w:t>
            </w:r>
          </w:p>
        </w:tc>
        <w:tc>
          <w:tcPr>
            <w:tcW w:w="903" w:type="dxa"/>
          </w:tcPr>
          <w:p w:rsidR="00E462E1" w:rsidRDefault="00E462E1" w:rsidP="00F93041">
            <w:r>
              <w:t>Ok</w:t>
            </w:r>
          </w:p>
        </w:tc>
        <w:tc>
          <w:tcPr>
            <w:tcW w:w="1188" w:type="dxa"/>
          </w:tcPr>
          <w:p w:rsidR="00E462E1" w:rsidRDefault="00E462E1" w:rsidP="00F93041">
            <w:r>
              <w:t>12.06.2012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tabs>
                <w:tab w:val="left" w:pos="225"/>
              </w:tabs>
              <w:jc w:val="right"/>
            </w:pPr>
            <w:r>
              <w:t>871</w:t>
            </w:r>
          </w:p>
        </w:tc>
        <w:tc>
          <w:tcPr>
            <w:tcW w:w="1965" w:type="dxa"/>
          </w:tcPr>
          <w:p w:rsidR="00E462E1" w:rsidRPr="00AF5956" w:rsidRDefault="00E462E1" w:rsidP="00F93041">
            <w:r w:rsidRPr="004D4E85">
              <w:t>Externes Design festgelegt und validiert</w:t>
            </w:r>
          </w:p>
        </w:tc>
        <w:tc>
          <w:tcPr>
            <w:tcW w:w="4418" w:type="dxa"/>
          </w:tcPr>
          <w:p w:rsidR="00E462E1" w:rsidRDefault="00E462E1" w:rsidP="00F93041">
            <w:r w:rsidRPr="004D4E85">
              <w:t>Als Entwickler möchte ich für die Design User Stories eine "Definition of Done" festlegen können, damit der Abschluss der User Stories validiert werden kann.</w:t>
            </w:r>
          </w:p>
        </w:tc>
        <w:tc>
          <w:tcPr>
            <w:tcW w:w="903" w:type="dxa"/>
          </w:tcPr>
          <w:p w:rsidR="00E462E1" w:rsidRDefault="00E462E1" w:rsidP="00F93041">
            <w:r>
              <w:t>Ok</w:t>
            </w:r>
          </w:p>
        </w:tc>
        <w:tc>
          <w:tcPr>
            <w:tcW w:w="1188" w:type="dxa"/>
          </w:tcPr>
          <w:p w:rsidR="00E462E1" w:rsidRDefault="00E462E1" w:rsidP="00F93041">
            <w:pPr>
              <w:keepNext/>
            </w:pPr>
            <w:r>
              <w:t>12.06.2012</w:t>
            </w:r>
          </w:p>
        </w:tc>
      </w:tr>
    </w:tbl>
    <w:p w:rsidR="00E462E1" w:rsidRDefault="00E462E1" w:rsidP="00E462E1">
      <w:pPr>
        <w:pStyle w:val="Caption"/>
      </w:pPr>
      <w:bookmarkStart w:id="781" w:name="_Toc327468180"/>
      <w:r>
        <w:t xml:space="preserve">Tabelle </w:t>
      </w:r>
      <w:fldSimple w:instr=" SEQ Tabelle \* ARABIC ">
        <w:r w:rsidR="000E6CF3">
          <w:rPr>
            <w:noProof/>
          </w:rPr>
          <w:t>29</w:t>
        </w:r>
      </w:fldSimple>
      <w:r w:rsidRPr="000245E5">
        <w:t xml:space="preserve"> - Systemtests Sprint</w:t>
      </w:r>
      <w:r>
        <w:t xml:space="preserve"> 15/16</w:t>
      </w:r>
      <w:bookmarkEnd w:id="781"/>
    </w:p>
    <w:p w:rsidR="00E462E1" w:rsidRDefault="00E462E1" w:rsidP="00E462E1">
      <w:r>
        <w:br w:type="page"/>
      </w:r>
    </w:p>
    <w:p w:rsidR="00E462E1" w:rsidRDefault="00E462E1" w:rsidP="00E462E1">
      <w:pPr>
        <w:pStyle w:val="Heading3"/>
      </w:pPr>
      <w:bookmarkStart w:id="782" w:name="_Toc327468996"/>
      <w:bookmarkStart w:id="783" w:name="_Toc327469032"/>
      <w:r>
        <w:lastRenderedPageBreak/>
        <w:t>Stabilitätstest</w:t>
      </w:r>
      <w:bookmarkEnd w:id="782"/>
      <w:bookmarkEnd w:id="783"/>
    </w:p>
    <w:p w:rsidR="00E462E1" w:rsidRPr="00675DE9" w:rsidRDefault="00E462E1" w:rsidP="00E462E1">
      <w:r w:rsidRPr="00675DE9">
        <w:t>Um die Stabilität der ent</w:t>
      </w:r>
      <w:r>
        <w:t>wickelten Applikation mit Plug-i</w:t>
      </w:r>
      <w:r w:rsidRPr="00675DE9">
        <w:t xml:space="preserve">ns zu testen wurde diese über </w:t>
      </w:r>
      <w:r>
        <w:t xml:space="preserve">eine Zeitspanne von </w:t>
      </w:r>
      <w:r w:rsidRPr="00675DE9">
        <w:t xml:space="preserve">111 Stunden auf dem </w:t>
      </w:r>
      <w:r>
        <w:t>Videowall-Testsetup</w:t>
      </w:r>
      <w:r w:rsidRPr="00675DE9">
        <w:t xml:space="preserve"> (</w:t>
      </w:r>
      <w:r>
        <w:t xml:space="preserve">siehe </w:t>
      </w:r>
      <w:r>
        <w:fldChar w:fldCharType="begin"/>
      </w:r>
      <w:r>
        <w:instrText xml:space="preserve"> REF _Ref325113776 \r \h </w:instrText>
      </w:r>
      <w:r>
        <w:fldChar w:fldCharType="separate"/>
      </w:r>
      <w:r w:rsidR="000E6CF3">
        <w:t>V.7.3.3</w:t>
      </w:r>
      <w:r>
        <w:fldChar w:fldCharType="end"/>
      </w:r>
      <w:r>
        <w:t xml:space="preserve"> </w:t>
      </w:r>
      <w:r>
        <w:fldChar w:fldCharType="begin"/>
      </w:r>
      <w:r>
        <w:instrText xml:space="preserve"> REF _Ref325113776 \h </w:instrText>
      </w:r>
      <w:r>
        <w:fldChar w:fldCharType="separate"/>
      </w:r>
      <w:r w:rsidR="000E6CF3">
        <w:t>Testhardware</w:t>
      </w:r>
      <w:r>
        <w:fldChar w:fldCharType="end"/>
      </w:r>
      <w:r w:rsidRPr="00675DE9">
        <w:t xml:space="preserve">) </w:t>
      </w:r>
      <w:r>
        <w:t xml:space="preserve">mit </w:t>
      </w:r>
      <w:r w:rsidRPr="00675DE9">
        <w:t>einer hohen Auflösung laufen gelassen. Die Applikation befand sich zu</w:t>
      </w:r>
      <w:r>
        <w:t xml:space="preserve"> eine</w:t>
      </w:r>
      <w:r w:rsidRPr="00675DE9">
        <w:t xml:space="preserve">m grossen Teil im Demomodus, </w:t>
      </w:r>
      <w:r>
        <w:t>jedoch ab und zu wurde sie</w:t>
      </w:r>
      <w:r w:rsidRPr="00675DE9">
        <w:t xml:space="preserve"> bedient.</w:t>
      </w:r>
    </w:p>
    <w:p w:rsidR="00E462E1" w:rsidRPr="00675DE9" w:rsidRDefault="00E462E1" w:rsidP="00E462E1">
      <w:r w:rsidRPr="00675DE9">
        <w:t xml:space="preserve">Das Augenmerk </w:t>
      </w:r>
      <w:r>
        <w:t xml:space="preserve">wurde </w:t>
      </w:r>
      <w:r w:rsidRPr="00675DE9">
        <w:t xml:space="preserve">bei diesem Stabilitätstest auf die folgenden zwei </w:t>
      </w:r>
      <w:r>
        <w:t>Merkmale</w:t>
      </w:r>
      <w:r w:rsidRPr="00675DE9">
        <w:t xml:space="preserve"> gelegt:</w:t>
      </w:r>
    </w:p>
    <w:p w:rsidR="00E462E1" w:rsidRPr="00675DE9" w:rsidRDefault="00E462E1" w:rsidP="00FC1D38">
      <w:pPr>
        <w:pStyle w:val="ListParagraph"/>
        <w:numPr>
          <w:ilvl w:val="0"/>
          <w:numId w:val="41"/>
        </w:numPr>
      </w:pPr>
      <w:r w:rsidRPr="00675DE9">
        <w:t>Anzahl der offenen Handles: Diese Zahl beschreibt die Anzahl der geöffneten Dateien, Pipes usw. Befindet sich in der Applikation</w:t>
      </w:r>
      <w:r w:rsidRPr="007439E6">
        <w:t xml:space="preserve"> </w:t>
      </w:r>
      <w:r w:rsidRPr="00675DE9">
        <w:t>ein Memory Leak, z.B. weil die Dispos</w:t>
      </w:r>
      <w:r>
        <w:t>e-Methode auf einem IDisposable-</w:t>
      </w:r>
      <w:r w:rsidRPr="00675DE9">
        <w:t xml:space="preserve">Objekt nicht aufgerufen wurde, so kann in C# häufig beobachtet werden, wie die Anzahl der offenen Handles </w:t>
      </w:r>
      <w:r>
        <w:t xml:space="preserve">einer laufenden Applikation </w:t>
      </w:r>
      <w:r w:rsidRPr="00675DE9">
        <w:t>ansteigt.</w:t>
      </w:r>
      <w:r>
        <w:t xml:space="preserve"> </w:t>
      </w:r>
    </w:p>
    <w:p w:rsidR="00E462E1" w:rsidRPr="00675DE9" w:rsidRDefault="00E462E1" w:rsidP="00FC1D38">
      <w:pPr>
        <w:pStyle w:val="ListParagraph"/>
        <w:numPr>
          <w:ilvl w:val="0"/>
          <w:numId w:val="41"/>
        </w:numPr>
      </w:pPr>
      <w:r w:rsidRPr="00675DE9">
        <w:t>Speicherverbrauch in M</w:t>
      </w:r>
      <w:r>
        <w:t>i</w:t>
      </w:r>
      <w:r w:rsidRPr="00675DE9">
        <w:t xml:space="preserve">B: Diese Zahl beschreibt, wie viel Speicher </w:t>
      </w:r>
      <w:r>
        <w:t xml:space="preserve">für </w:t>
      </w:r>
      <w:r w:rsidRPr="00675DE9">
        <w:t xml:space="preserve">die Applikation beim Betriebssystem reserviert </w:t>
      </w:r>
      <w:r>
        <w:t>is</w:t>
      </w:r>
      <w:r w:rsidRPr="00675DE9">
        <w:t xml:space="preserve">t. Obwohl </w:t>
      </w:r>
      <w:r>
        <w:t xml:space="preserve">diese Aufgabe </w:t>
      </w:r>
      <w:r w:rsidRPr="00675DE9">
        <w:t xml:space="preserve">beim Entwickeln mit C# meistens von der .NET Runtime </w:t>
      </w:r>
      <w:r>
        <w:t>übernommen</w:t>
      </w:r>
      <w:r w:rsidRPr="00675DE9">
        <w:t xml:space="preserve"> wird, </w:t>
      </w:r>
      <w:r>
        <w:t>kann es sein, dass die Speicherzuteilung bei</w:t>
      </w:r>
      <w:r w:rsidRPr="00675DE9">
        <w:t xml:space="preserve"> einem Memory Leak</w:t>
      </w:r>
      <w:r>
        <w:t xml:space="preserve"> nicht mehr korrekt ist</w:t>
      </w:r>
      <w:r w:rsidRPr="00675DE9">
        <w:t>. Dies passier</w:t>
      </w:r>
      <w:r>
        <w:t>t beispielsweise</w:t>
      </w:r>
      <w:r w:rsidRPr="00675DE9">
        <w:t>, wenn ein Objekt</w:t>
      </w:r>
      <w:r>
        <w:t>, welches</w:t>
      </w:r>
      <w:r w:rsidRPr="00675DE9">
        <w:t xml:space="preserve"> nicht mehr gebraucht wird,  trotzdem noch in </w:t>
      </w:r>
      <w:r>
        <w:t>einer</w:t>
      </w:r>
      <w:r w:rsidRPr="00675DE9">
        <w:t xml:space="preserve"> aktiven Datenstruktur referenziert wird.</w:t>
      </w:r>
    </w:p>
    <w:p w:rsidR="00E462E1" w:rsidRPr="00675DE9" w:rsidRDefault="00E462E1" w:rsidP="00E462E1">
      <w:r w:rsidRPr="00675DE9">
        <w:t>In der folgenden Grafik ist ein Überblick über die Entwicklung der Systemressourcen</w:t>
      </w:r>
      <w:r>
        <w:t xml:space="preserve"> während dem</w:t>
      </w:r>
      <w:r w:rsidRPr="00675DE9">
        <w:t xml:space="preserve"> </w:t>
      </w:r>
      <w:r>
        <w:t xml:space="preserve">111-stündigen Stabilitätstest </w:t>
      </w:r>
      <w:r w:rsidRPr="00675DE9">
        <w:t xml:space="preserve">zu sehen. Dabei kann sehr gut erkannt werden, dass sich keine </w:t>
      </w:r>
      <w:r>
        <w:t>bis</w:t>
      </w:r>
      <w:r w:rsidRPr="00675DE9">
        <w:t xml:space="preserve"> höchstens marginale Memory Leaks in der Applikation befinden</w:t>
      </w:r>
      <w:r>
        <w:t>. E</w:t>
      </w:r>
      <w:r w:rsidRPr="00675DE9">
        <w:t xml:space="preserve">inerseits </w:t>
      </w:r>
      <w:r>
        <w:t xml:space="preserve">hat sich bis zum Testende </w:t>
      </w:r>
      <w:r w:rsidRPr="00675DE9">
        <w:t>die Anzahl der Handles zwischen 700 und 800 stabilisiert</w:t>
      </w:r>
      <w:r>
        <w:t xml:space="preserve">. Andererseits  hat </w:t>
      </w:r>
      <w:r w:rsidRPr="00675DE9">
        <w:t>der temporäre Speicher 275 M</w:t>
      </w:r>
      <w:r>
        <w:t>i</w:t>
      </w:r>
      <w:r w:rsidRPr="00675DE9">
        <w:t>B nie überschritt</w:t>
      </w:r>
      <w:r>
        <w:t>en</w:t>
      </w:r>
      <w:r w:rsidRPr="00675DE9">
        <w:t xml:space="preserve"> und sich </w:t>
      </w:r>
      <w:r>
        <w:t xml:space="preserve">bis zum Testende </w:t>
      </w:r>
      <w:r w:rsidRPr="00675DE9">
        <w:t>bei etwa 211 M</w:t>
      </w:r>
      <w:r>
        <w:t>i</w:t>
      </w:r>
      <w:r w:rsidRPr="00675DE9">
        <w:t>B eingependelt.</w:t>
      </w:r>
    </w:p>
    <w:p w:rsidR="00E462E1" w:rsidRDefault="00E462E1" w:rsidP="00E462E1">
      <w:pPr>
        <w:keepNext/>
      </w:pPr>
      <w:r w:rsidRPr="00C4364A">
        <w:rPr>
          <w:rFonts w:cstheme="minorHAnsi"/>
          <w:noProof/>
          <w:lang w:eastAsia="de-CH"/>
        </w:rPr>
        <w:drawing>
          <wp:inline distT="0" distB="0" distL="0" distR="0" wp14:anchorId="5A0E1499" wp14:editId="693905F3">
            <wp:extent cx="5762625" cy="5067300"/>
            <wp:effectExtent l="0" t="0" r="9525" b="19050"/>
            <wp:docPr id="441" name="Chart 441"/>
            <wp:cNvGraphicFramePr/>
            <a:graphic xmlns:a="http://schemas.openxmlformats.org/drawingml/2006/main">
              <a:graphicData uri="http://schemas.openxmlformats.org/drawingml/2006/chart">
                <c:chart xmlns:c="http://schemas.openxmlformats.org/drawingml/2006/chart" xmlns:r="http://schemas.openxmlformats.org/officeDocument/2006/relationships" r:id="rId153"/>
              </a:graphicData>
            </a:graphic>
          </wp:inline>
        </w:drawing>
      </w:r>
    </w:p>
    <w:p w:rsidR="00E462E1" w:rsidRPr="00C4364A" w:rsidRDefault="00E462E1" w:rsidP="00E462E1">
      <w:pPr>
        <w:pStyle w:val="Caption"/>
        <w:rPr>
          <w:rFonts w:cstheme="minorHAnsi"/>
        </w:rPr>
      </w:pPr>
      <w:bookmarkStart w:id="784" w:name="_Toc327468103"/>
      <w:r>
        <w:t xml:space="preserve">Abbildung </w:t>
      </w:r>
      <w:fldSimple w:instr=" SEQ Abbildung \* ARABIC ">
        <w:r w:rsidR="000E6CF3">
          <w:rPr>
            <w:noProof/>
          </w:rPr>
          <w:t>101</w:t>
        </w:r>
      </w:fldSimple>
      <w:r>
        <w:t xml:space="preserve"> - </w:t>
      </w:r>
      <w:r w:rsidRPr="00A413C6">
        <w:t>Entwicklung der Systemressourcen der laufenden Applikation über 111 Stunden</w:t>
      </w:r>
      <w:r>
        <w:t xml:space="preserve">, MB </w:t>
      </w:r>
      <w:r w:rsidR="00AC0485">
        <w:t>=</w:t>
      </w:r>
      <w:r>
        <w:t xml:space="preserve"> MiB</w:t>
      </w:r>
      <w:bookmarkEnd w:id="784"/>
    </w:p>
    <w:p w:rsidR="00E462E1" w:rsidRPr="00675DE9" w:rsidRDefault="00E462E1" w:rsidP="00E462E1">
      <w:r>
        <w:t>Zu gewissen Zeitpunkten ist</w:t>
      </w:r>
      <w:r w:rsidRPr="00675DE9">
        <w:t xml:space="preserve"> der Speicherverbrauch für eine kurze </w:t>
      </w:r>
      <w:r>
        <w:t>Dauer von</w:t>
      </w:r>
      <w:r w:rsidRPr="00675DE9">
        <w:t xml:space="preserve"> ein paar wenige</w:t>
      </w:r>
      <w:r>
        <w:t>n</w:t>
      </w:r>
      <w:r w:rsidRPr="00675DE9">
        <w:t xml:space="preserve"> Sekunden bis zu 275 M</w:t>
      </w:r>
      <w:r>
        <w:t>i</w:t>
      </w:r>
      <w:r w:rsidRPr="00675DE9">
        <w:t xml:space="preserve">B angewachsen. Dieser Zuwachs stellt aber nicht in Korrelation zur Bedienung der Applikation weshalb </w:t>
      </w:r>
      <w:r w:rsidRPr="00675DE9">
        <w:lastRenderedPageBreak/>
        <w:t>davon ausgegangen wird, dass diese lokalen Maxima durch das .NET Framework von Microsoft verursacht wurden.</w:t>
      </w:r>
    </w:p>
    <w:p w:rsidR="00E462E1" w:rsidRPr="00675DE9" w:rsidRDefault="00E462E1" w:rsidP="00E462E1">
      <w:r w:rsidRPr="00675DE9">
        <w:t xml:space="preserve">In der </w:t>
      </w:r>
      <w:r>
        <w:t>nach</w:t>
      </w:r>
      <w:r w:rsidRPr="00675DE9">
        <w:t>folgenden Tabelle sind Details zum Stabilitätstest</w:t>
      </w:r>
      <w:r>
        <w:t>,</w:t>
      </w:r>
      <w:r w:rsidRPr="00675DE9">
        <w:t xml:space="preserve"> die in der oberen Grafik nicht erkennbar sind</w:t>
      </w:r>
      <w:r>
        <w:t>, festgehalten</w:t>
      </w:r>
      <w:r w:rsidRPr="00675DE9">
        <w:t>.</w:t>
      </w:r>
    </w:p>
    <w:tbl>
      <w:tblPr>
        <w:tblStyle w:val="MediumShading1-Accent1"/>
        <w:tblW w:w="9180" w:type="dxa"/>
        <w:tblLayout w:type="fixed"/>
        <w:tblLook w:val="0420" w:firstRow="1" w:lastRow="0" w:firstColumn="0" w:lastColumn="0" w:noHBand="0" w:noVBand="1"/>
      </w:tblPr>
      <w:tblGrid>
        <w:gridCol w:w="3510"/>
        <w:gridCol w:w="2410"/>
        <w:gridCol w:w="3260"/>
      </w:tblGrid>
      <w:tr w:rsidR="00E462E1" w:rsidRPr="00C4364A" w:rsidTr="00F93041">
        <w:trPr>
          <w:cnfStyle w:val="100000000000" w:firstRow="1" w:lastRow="0" w:firstColumn="0" w:lastColumn="0" w:oddVBand="0" w:evenVBand="0" w:oddHBand="0" w:evenHBand="0" w:firstRowFirstColumn="0" w:firstRowLastColumn="0" w:lastRowFirstColumn="0" w:lastRowLastColumn="0"/>
          <w:trHeight w:val="285"/>
        </w:trPr>
        <w:tc>
          <w:tcPr>
            <w:tcW w:w="3510" w:type="dxa"/>
            <w:noWrap/>
          </w:tcPr>
          <w:p w:rsidR="00E462E1" w:rsidRPr="00C4364A" w:rsidRDefault="00E462E1" w:rsidP="00F93041">
            <w:pPr>
              <w:rPr>
                <w:rFonts w:cstheme="minorHAnsi"/>
              </w:rPr>
            </w:pPr>
            <w:r w:rsidRPr="00C4364A">
              <w:rPr>
                <w:rFonts w:cstheme="minorHAnsi"/>
              </w:rPr>
              <w:t>Bezeichnung</w:t>
            </w:r>
          </w:p>
        </w:tc>
        <w:tc>
          <w:tcPr>
            <w:tcW w:w="2410" w:type="dxa"/>
            <w:noWrap/>
          </w:tcPr>
          <w:p w:rsidR="00E462E1" w:rsidRPr="00C4364A" w:rsidRDefault="00E462E1" w:rsidP="00F93041">
            <w:pPr>
              <w:jc w:val="right"/>
              <w:rPr>
                <w:rFonts w:cstheme="minorHAnsi"/>
              </w:rPr>
            </w:pPr>
            <w:r w:rsidRPr="00C4364A">
              <w:rPr>
                <w:rFonts w:cstheme="minorHAnsi"/>
              </w:rPr>
              <w:t>Speicherverbrauch in M</w:t>
            </w:r>
            <w:r>
              <w:rPr>
                <w:rFonts w:cstheme="minorHAnsi"/>
              </w:rPr>
              <w:t>i</w:t>
            </w:r>
            <w:r w:rsidRPr="00C4364A">
              <w:rPr>
                <w:rFonts w:cstheme="minorHAnsi"/>
              </w:rPr>
              <w:t>B</w:t>
            </w:r>
          </w:p>
        </w:tc>
        <w:tc>
          <w:tcPr>
            <w:tcW w:w="3260" w:type="dxa"/>
          </w:tcPr>
          <w:p w:rsidR="00E462E1" w:rsidRPr="00C4364A" w:rsidRDefault="00E462E1" w:rsidP="00F93041">
            <w:pPr>
              <w:jc w:val="right"/>
              <w:rPr>
                <w:rFonts w:cstheme="minorHAnsi"/>
              </w:rPr>
            </w:pPr>
            <w:r w:rsidRPr="00C4364A">
              <w:rPr>
                <w:rFonts w:cstheme="minorHAnsi"/>
                <w:bCs w:val="0"/>
              </w:rPr>
              <w:t>Anzahl offene Handles</w:t>
            </w:r>
          </w:p>
        </w:tc>
      </w:tr>
      <w:tr w:rsidR="00E462E1" w:rsidRPr="00C4364A" w:rsidTr="00F93041">
        <w:trPr>
          <w:cnfStyle w:val="000000100000" w:firstRow="0" w:lastRow="0" w:firstColumn="0" w:lastColumn="0" w:oddVBand="0" w:evenVBand="0" w:oddHBand="1" w:evenHBand="0" w:firstRowFirstColumn="0" w:firstRowLastColumn="0" w:lastRowFirstColumn="0" w:lastRowLastColumn="0"/>
          <w:trHeight w:val="285"/>
        </w:trPr>
        <w:tc>
          <w:tcPr>
            <w:tcW w:w="3510" w:type="dxa"/>
            <w:noWrap/>
            <w:hideMark/>
          </w:tcPr>
          <w:p w:rsidR="00E462E1" w:rsidRPr="00C4364A" w:rsidRDefault="00E462E1" w:rsidP="00F93041">
            <w:pPr>
              <w:rPr>
                <w:rFonts w:cstheme="minorHAnsi"/>
              </w:rPr>
            </w:pPr>
            <w:r w:rsidRPr="00C4364A">
              <w:rPr>
                <w:rFonts w:cstheme="minorHAnsi"/>
              </w:rPr>
              <w:t>Maximum</w:t>
            </w:r>
          </w:p>
        </w:tc>
        <w:tc>
          <w:tcPr>
            <w:tcW w:w="2410" w:type="dxa"/>
            <w:noWrap/>
            <w:hideMark/>
          </w:tcPr>
          <w:p w:rsidR="00E462E1" w:rsidRPr="00C4364A" w:rsidRDefault="00E462E1" w:rsidP="00F93041">
            <w:pPr>
              <w:jc w:val="right"/>
              <w:rPr>
                <w:rFonts w:cstheme="minorHAnsi"/>
              </w:rPr>
            </w:pPr>
            <w:r w:rsidRPr="00C4364A">
              <w:rPr>
                <w:rFonts w:cstheme="minorHAnsi"/>
              </w:rPr>
              <w:t>274.11</w:t>
            </w:r>
          </w:p>
        </w:tc>
        <w:tc>
          <w:tcPr>
            <w:tcW w:w="3260" w:type="dxa"/>
          </w:tcPr>
          <w:p w:rsidR="00E462E1" w:rsidRPr="00C4364A" w:rsidRDefault="00E462E1" w:rsidP="00F93041">
            <w:pPr>
              <w:jc w:val="right"/>
              <w:rPr>
                <w:rFonts w:cstheme="minorHAnsi"/>
              </w:rPr>
            </w:pPr>
            <w:r w:rsidRPr="00C4364A">
              <w:rPr>
                <w:rFonts w:cstheme="minorHAnsi"/>
              </w:rPr>
              <w:t>758</w:t>
            </w:r>
          </w:p>
        </w:tc>
      </w:tr>
      <w:tr w:rsidR="00E462E1" w:rsidRPr="00C4364A" w:rsidTr="00F93041">
        <w:trPr>
          <w:cnfStyle w:val="000000010000" w:firstRow="0" w:lastRow="0" w:firstColumn="0" w:lastColumn="0" w:oddVBand="0" w:evenVBand="0" w:oddHBand="0" w:evenHBand="1" w:firstRowFirstColumn="0" w:firstRowLastColumn="0" w:lastRowFirstColumn="0" w:lastRowLastColumn="0"/>
          <w:trHeight w:val="285"/>
        </w:trPr>
        <w:tc>
          <w:tcPr>
            <w:tcW w:w="3510" w:type="dxa"/>
            <w:noWrap/>
            <w:hideMark/>
          </w:tcPr>
          <w:p w:rsidR="00E462E1" w:rsidRPr="00C4364A" w:rsidRDefault="00E462E1" w:rsidP="00F93041">
            <w:pPr>
              <w:rPr>
                <w:rFonts w:cstheme="minorHAnsi"/>
              </w:rPr>
            </w:pPr>
            <w:r w:rsidRPr="00C4364A">
              <w:rPr>
                <w:rFonts w:cstheme="minorHAnsi"/>
              </w:rPr>
              <w:t>Minimum</w:t>
            </w:r>
          </w:p>
        </w:tc>
        <w:tc>
          <w:tcPr>
            <w:tcW w:w="2410" w:type="dxa"/>
            <w:noWrap/>
            <w:hideMark/>
          </w:tcPr>
          <w:p w:rsidR="00E462E1" w:rsidRPr="00C4364A" w:rsidRDefault="00E462E1" w:rsidP="00F93041">
            <w:pPr>
              <w:jc w:val="right"/>
              <w:rPr>
                <w:rFonts w:cstheme="minorHAnsi"/>
              </w:rPr>
            </w:pPr>
            <w:r w:rsidRPr="00C4364A">
              <w:rPr>
                <w:rFonts w:cstheme="minorHAnsi"/>
              </w:rPr>
              <w:t>205.57</w:t>
            </w:r>
          </w:p>
        </w:tc>
        <w:tc>
          <w:tcPr>
            <w:tcW w:w="3260" w:type="dxa"/>
          </w:tcPr>
          <w:p w:rsidR="00E462E1" w:rsidRPr="00C4364A" w:rsidRDefault="00E462E1" w:rsidP="00F93041">
            <w:pPr>
              <w:jc w:val="right"/>
              <w:rPr>
                <w:rFonts w:cstheme="minorHAnsi"/>
              </w:rPr>
            </w:pPr>
            <w:r w:rsidRPr="00C4364A">
              <w:rPr>
                <w:rFonts w:cstheme="minorHAnsi"/>
              </w:rPr>
              <w:t>686</w:t>
            </w:r>
          </w:p>
        </w:tc>
      </w:tr>
      <w:tr w:rsidR="00E462E1" w:rsidRPr="00C4364A" w:rsidTr="00F93041">
        <w:trPr>
          <w:cnfStyle w:val="000000100000" w:firstRow="0" w:lastRow="0" w:firstColumn="0" w:lastColumn="0" w:oddVBand="0" w:evenVBand="0" w:oddHBand="1" w:evenHBand="0" w:firstRowFirstColumn="0" w:firstRowLastColumn="0" w:lastRowFirstColumn="0" w:lastRowLastColumn="0"/>
          <w:trHeight w:val="285"/>
        </w:trPr>
        <w:tc>
          <w:tcPr>
            <w:tcW w:w="3510" w:type="dxa"/>
            <w:noWrap/>
            <w:hideMark/>
          </w:tcPr>
          <w:p w:rsidR="00E462E1" w:rsidRPr="00C4364A" w:rsidRDefault="00E462E1" w:rsidP="00F93041">
            <w:pPr>
              <w:rPr>
                <w:rFonts w:cstheme="minorHAnsi"/>
              </w:rPr>
            </w:pPr>
            <w:r w:rsidRPr="00C4364A">
              <w:rPr>
                <w:rFonts w:cstheme="minorHAnsi"/>
              </w:rPr>
              <w:t>Mittelwert</w:t>
            </w:r>
          </w:p>
        </w:tc>
        <w:tc>
          <w:tcPr>
            <w:tcW w:w="2410" w:type="dxa"/>
            <w:noWrap/>
            <w:hideMark/>
          </w:tcPr>
          <w:p w:rsidR="00E462E1" w:rsidRPr="00C4364A" w:rsidRDefault="00E462E1" w:rsidP="00F93041">
            <w:pPr>
              <w:jc w:val="right"/>
              <w:rPr>
                <w:rFonts w:cstheme="minorHAnsi"/>
              </w:rPr>
            </w:pPr>
            <w:r w:rsidRPr="00C4364A">
              <w:rPr>
                <w:rFonts w:cstheme="minorHAnsi"/>
              </w:rPr>
              <w:t>211.92</w:t>
            </w:r>
          </w:p>
        </w:tc>
        <w:tc>
          <w:tcPr>
            <w:tcW w:w="3260" w:type="dxa"/>
          </w:tcPr>
          <w:p w:rsidR="00E462E1" w:rsidRPr="00C4364A" w:rsidRDefault="00E462E1" w:rsidP="00F93041">
            <w:pPr>
              <w:jc w:val="right"/>
              <w:rPr>
                <w:rFonts w:cstheme="minorHAnsi"/>
              </w:rPr>
            </w:pPr>
            <w:r w:rsidRPr="00C4364A">
              <w:rPr>
                <w:rFonts w:cstheme="minorHAnsi"/>
              </w:rPr>
              <w:t>722</w:t>
            </w:r>
          </w:p>
        </w:tc>
      </w:tr>
      <w:tr w:rsidR="00E462E1" w:rsidRPr="00C4364A" w:rsidTr="00F93041">
        <w:trPr>
          <w:cnfStyle w:val="000000010000" w:firstRow="0" w:lastRow="0" w:firstColumn="0" w:lastColumn="0" w:oddVBand="0" w:evenVBand="0" w:oddHBand="0" w:evenHBand="1" w:firstRowFirstColumn="0" w:firstRowLastColumn="0" w:lastRowFirstColumn="0" w:lastRowLastColumn="0"/>
          <w:trHeight w:val="285"/>
        </w:trPr>
        <w:tc>
          <w:tcPr>
            <w:tcW w:w="3510" w:type="dxa"/>
            <w:noWrap/>
          </w:tcPr>
          <w:p w:rsidR="00E462E1" w:rsidRPr="00C4364A" w:rsidRDefault="00E462E1" w:rsidP="00F93041">
            <w:pPr>
              <w:rPr>
                <w:rFonts w:cstheme="minorHAnsi"/>
              </w:rPr>
            </w:pPr>
            <w:r w:rsidRPr="00C4364A">
              <w:rPr>
                <w:rFonts w:cstheme="minorHAnsi"/>
              </w:rPr>
              <w:t>Median</w:t>
            </w:r>
          </w:p>
        </w:tc>
        <w:tc>
          <w:tcPr>
            <w:tcW w:w="2410" w:type="dxa"/>
            <w:noWrap/>
          </w:tcPr>
          <w:p w:rsidR="00E462E1" w:rsidRPr="00C4364A" w:rsidRDefault="00E462E1" w:rsidP="00F93041">
            <w:pPr>
              <w:jc w:val="right"/>
              <w:rPr>
                <w:rFonts w:cstheme="minorHAnsi"/>
              </w:rPr>
            </w:pPr>
            <w:r w:rsidRPr="00C4364A">
              <w:rPr>
                <w:rFonts w:cstheme="minorHAnsi"/>
              </w:rPr>
              <w:t>211.91</w:t>
            </w:r>
          </w:p>
        </w:tc>
        <w:tc>
          <w:tcPr>
            <w:tcW w:w="3260" w:type="dxa"/>
          </w:tcPr>
          <w:p w:rsidR="00E462E1" w:rsidRPr="00C4364A" w:rsidRDefault="00E462E1" w:rsidP="00F93041">
            <w:pPr>
              <w:jc w:val="right"/>
              <w:rPr>
                <w:rFonts w:cstheme="minorHAnsi"/>
              </w:rPr>
            </w:pPr>
            <w:r w:rsidRPr="00C4364A">
              <w:rPr>
                <w:rFonts w:cstheme="minorHAnsi"/>
              </w:rPr>
              <w:t>722</w:t>
            </w:r>
          </w:p>
        </w:tc>
      </w:tr>
      <w:tr w:rsidR="00E462E1" w:rsidRPr="00C4364A" w:rsidTr="00F93041">
        <w:trPr>
          <w:cnfStyle w:val="000000100000" w:firstRow="0" w:lastRow="0" w:firstColumn="0" w:lastColumn="0" w:oddVBand="0" w:evenVBand="0" w:oddHBand="1" w:evenHBand="0" w:firstRowFirstColumn="0" w:firstRowLastColumn="0" w:lastRowFirstColumn="0" w:lastRowLastColumn="0"/>
          <w:trHeight w:val="285"/>
        </w:trPr>
        <w:tc>
          <w:tcPr>
            <w:tcW w:w="3510" w:type="dxa"/>
            <w:noWrap/>
          </w:tcPr>
          <w:p w:rsidR="00E462E1" w:rsidRPr="00C4364A" w:rsidRDefault="00E462E1" w:rsidP="00F93041">
            <w:pPr>
              <w:rPr>
                <w:rFonts w:cstheme="minorHAnsi"/>
              </w:rPr>
            </w:pPr>
            <w:r>
              <w:rPr>
                <w:rFonts w:cstheme="minorHAnsi"/>
              </w:rPr>
              <w:t xml:space="preserve">Stichprobe </w:t>
            </w:r>
            <w:r w:rsidRPr="00C4364A">
              <w:rPr>
                <w:rFonts w:cstheme="minorHAnsi"/>
              </w:rPr>
              <w:t>07.06.2012 00:00</w:t>
            </w:r>
          </w:p>
        </w:tc>
        <w:tc>
          <w:tcPr>
            <w:tcW w:w="2410" w:type="dxa"/>
            <w:noWrap/>
          </w:tcPr>
          <w:p w:rsidR="00E462E1" w:rsidRPr="00C4364A" w:rsidRDefault="00E462E1" w:rsidP="00F93041">
            <w:pPr>
              <w:jc w:val="right"/>
              <w:rPr>
                <w:rFonts w:cstheme="minorHAnsi"/>
              </w:rPr>
            </w:pPr>
            <w:r w:rsidRPr="00C4364A">
              <w:rPr>
                <w:rFonts w:cstheme="minorHAnsi"/>
              </w:rPr>
              <w:t>210.13</w:t>
            </w:r>
          </w:p>
        </w:tc>
        <w:tc>
          <w:tcPr>
            <w:tcW w:w="3260" w:type="dxa"/>
          </w:tcPr>
          <w:p w:rsidR="00E462E1" w:rsidRPr="00C4364A" w:rsidRDefault="00E462E1" w:rsidP="00F93041">
            <w:pPr>
              <w:jc w:val="right"/>
              <w:rPr>
                <w:rFonts w:cstheme="minorHAnsi"/>
              </w:rPr>
            </w:pPr>
            <w:r w:rsidRPr="00C4364A">
              <w:rPr>
                <w:rFonts w:cstheme="minorHAnsi"/>
              </w:rPr>
              <w:t>713</w:t>
            </w:r>
          </w:p>
        </w:tc>
      </w:tr>
      <w:tr w:rsidR="00E462E1" w:rsidRPr="00C4364A" w:rsidTr="00F93041">
        <w:trPr>
          <w:cnfStyle w:val="000000010000" w:firstRow="0" w:lastRow="0" w:firstColumn="0" w:lastColumn="0" w:oddVBand="0" w:evenVBand="0" w:oddHBand="0" w:evenHBand="1" w:firstRowFirstColumn="0" w:firstRowLastColumn="0" w:lastRowFirstColumn="0" w:lastRowLastColumn="0"/>
          <w:trHeight w:val="285"/>
        </w:trPr>
        <w:tc>
          <w:tcPr>
            <w:tcW w:w="3510" w:type="dxa"/>
            <w:noWrap/>
          </w:tcPr>
          <w:p w:rsidR="00E462E1" w:rsidRPr="00C4364A" w:rsidRDefault="00E462E1" w:rsidP="00F93041">
            <w:pPr>
              <w:rPr>
                <w:rFonts w:cstheme="minorHAnsi"/>
              </w:rPr>
            </w:pPr>
            <w:r>
              <w:rPr>
                <w:rFonts w:cstheme="minorHAnsi"/>
              </w:rPr>
              <w:t xml:space="preserve">Stichprobe </w:t>
            </w:r>
            <w:r w:rsidRPr="00C4364A">
              <w:rPr>
                <w:rFonts w:cstheme="minorHAnsi"/>
              </w:rPr>
              <w:t>08.06.2012 00:00</w:t>
            </w:r>
          </w:p>
        </w:tc>
        <w:tc>
          <w:tcPr>
            <w:tcW w:w="2410" w:type="dxa"/>
            <w:noWrap/>
          </w:tcPr>
          <w:p w:rsidR="00E462E1" w:rsidRPr="00C4364A" w:rsidRDefault="00E462E1" w:rsidP="00F93041">
            <w:pPr>
              <w:jc w:val="right"/>
              <w:rPr>
                <w:rFonts w:cstheme="minorHAnsi"/>
              </w:rPr>
            </w:pPr>
            <w:r w:rsidRPr="00C4364A">
              <w:rPr>
                <w:rFonts w:cstheme="minorHAnsi"/>
              </w:rPr>
              <w:t>211.46</w:t>
            </w:r>
          </w:p>
        </w:tc>
        <w:tc>
          <w:tcPr>
            <w:tcW w:w="3260" w:type="dxa"/>
          </w:tcPr>
          <w:p w:rsidR="00E462E1" w:rsidRPr="00C4364A" w:rsidRDefault="00E462E1" w:rsidP="00F93041">
            <w:pPr>
              <w:jc w:val="right"/>
              <w:rPr>
                <w:rFonts w:cstheme="minorHAnsi"/>
              </w:rPr>
            </w:pPr>
            <w:r w:rsidRPr="00C4364A">
              <w:rPr>
                <w:rFonts w:cstheme="minorHAnsi"/>
              </w:rPr>
              <w:t>721</w:t>
            </w:r>
          </w:p>
        </w:tc>
      </w:tr>
      <w:tr w:rsidR="00E462E1" w:rsidRPr="00C4364A" w:rsidTr="00F93041">
        <w:trPr>
          <w:cnfStyle w:val="000000100000" w:firstRow="0" w:lastRow="0" w:firstColumn="0" w:lastColumn="0" w:oddVBand="0" w:evenVBand="0" w:oddHBand="1" w:evenHBand="0" w:firstRowFirstColumn="0" w:firstRowLastColumn="0" w:lastRowFirstColumn="0" w:lastRowLastColumn="0"/>
          <w:trHeight w:val="285"/>
        </w:trPr>
        <w:tc>
          <w:tcPr>
            <w:tcW w:w="3510" w:type="dxa"/>
            <w:noWrap/>
          </w:tcPr>
          <w:p w:rsidR="00E462E1" w:rsidRPr="00C4364A" w:rsidRDefault="00E462E1" w:rsidP="00F93041">
            <w:pPr>
              <w:rPr>
                <w:rFonts w:cstheme="minorHAnsi"/>
              </w:rPr>
            </w:pPr>
            <w:r>
              <w:rPr>
                <w:rFonts w:cstheme="minorHAnsi"/>
              </w:rPr>
              <w:t xml:space="preserve">Stichprobe </w:t>
            </w:r>
            <w:r w:rsidRPr="00C4364A">
              <w:rPr>
                <w:rFonts w:cstheme="minorHAnsi"/>
              </w:rPr>
              <w:t>09.06.2012 00:00</w:t>
            </w:r>
          </w:p>
        </w:tc>
        <w:tc>
          <w:tcPr>
            <w:tcW w:w="2410" w:type="dxa"/>
            <w:noWrap/>
          </w:tcPr>
          <w:p w:rsidR="00E462E1" w:rsidRPr="00C4364A" w:rsidRDefault="00E462E1" w:rsidP="00F93041">
            <w:pPr>
              <w:jc w:val="right"/>
              <w:rPr>
                <w:rFonts w:cstheme="minorHAnsi"/>
              </w:rPr>
            </w:pPr>
            <w:r w:rsidRPr="00C4364A">
              <w:rPr>
                <w:rFonts w:cstheme="minorHAnsi"/>
              </w:rPr>
              <w:t>211.89</w:t>
            </w:r>
          </w:p>
        </w:tc>
        <w:tc>
          <w:tcPr>
            <w:tcW w:w="3260" w:type="dxa"/>
          </w:tcPr>
          <w:p w:rsidR="00E462E1" w:rsidRPr="00C4364A" w:rsidRDefault="00E462E1" w:rsidP="00F93041">
            <w:pPr>
              <w:jc w:val="right"/>
              <w:rPr>
                <w:rFonts w:cstheme="minorHAnsi"/>
              </w:rPr>
            </w:pPr>
            <w:r w:rsidRPr="00C4364A">
              <w:rPr>
                <w:rFonts w:cstheme="minorHAnsi"/>
              </w:rPr>
              <w:t>715</w:t>
            </w:r>
          </w:p>
        </w:tc>
      </w:tr>
      <w:tr w:rsidR="00E462E1" w:rsidRPr="00C4364A" w:rsidTr="00F93041">
        <w:trPr>
          <w:cnfStyle w:val="000000010000" w:firstRow="0" w:lastRow="0" w:firstColumn="0" w:lastColumn="0" w:oddVBand="0" w:evenVBand="0" w:oddHBand="0" w:evenHBand="1" w:firstRowFirstColumn="0" w:firstRowLastColumn="0" w:lastRowFirstColumn="0" w:lastRowLastColumn="0"/>
          <w:trHeight w:val="285"/>
        </w:trPr>
        <w:tc>
          <w:tcPr>
            <w:tcW w:w="3510" w:type="dxa"/>
            <w:noWrap/>
          </w:tcPr>
          <w:p w:rsidR="00E462E1" w:rsidRPr="00C4364A" w:rsidRDefault="00E462E1" w:rsidP="00F93041">
            <w:pPr>
              <w:rPr>
                <w:rFonts w:cstheme="minorHAnsi"/>
              </w:rPr>
            </w:pPr>
            <w:r>
              <w:rPr>
                <w:rFonts w:cstheme="minorHAnsi"/>
              </w:rPr>
              <w:t xml:space="preserve">Stichprobe </w:t>
            </w:r>
            <w:r w:rsidRPr="00C4364A">
              <w:rPr>
                <w:rFonts w:cstheme="minorHAnsi"/>
              </w:rPr>
              <w:t>10.06.2012 00:00</w:t>
            </w:r>
          </w:p>
        </w:tc>
        <w:tc>
          <w:tcPr>
            <w:tcW w:w="2410" w:type="dxa"/>
            <w:noWrap/>
          </w:tcPr>
          <w:p w:rsidR="00E462E1" w:rsidRPr="00C4364A" w:rsidRDefault="00E462E1" w:rsidP="00F93041">
            <w:pPr>
              <w:jc w:val="right"/>
              <w:rPr>
                <w:rFonts w:cstheme="minorHAnsi"/>
              </w:rPr>
            </w:pPr>
            <w:r w:rsidRPr="00C4364A">
              <w:rPr>
                <w:rFonts w:cstheme="minorHAnsi"/>
              </w:rPr>
              <w:t>212.10</w:t>
            </w:r>
          </w:p>
        </w:tc>
        <w:tc>
          <w:tcPr>
            <w:tcW w:w="3260" w:type="dxa"/>
          </w:tcPr>
          <w:p w:rsidR="00E462E1" w:rsidRPr="00C4364A" w:rsidRDefault="00E462E1" w:rsidP="00F93041">
            <w:pPr>
              <w:jc w:val="right"/>
              <w:rPr>
                <w:rFonts w:cstheme="minorHAnsi"/>
              </w:rPr>
            </w:pPr>
            <w:r w:rsidRPr="00C4364A">
              <w:rPr>
                <w:rFonts w:cstheme="minorHAnsi"/>
              </w:rPr>
              <w:t>750</w:t>
            </w:r>
          </w:p>
        </w:tc>
      </w:tr>
      <w:tr w:rsidR="00E462E1" w:rsidRPr="00C4364A" w:rsidTr="00F93041">
        <w:trPr>
          <w:cnfStyle w:val="000000100000" w:firstRow="0" w:lastRow="0" w:firstColumn="0" w:lastColumn="0" w:oddVBand="0" w:evenVBand="0" w:oddHBand="1" w:evenHBand="0" w:firstRowFirstColumn="0" w:firstRowLastColumn="0" w:lastRowFirstColumn="0" w:lastRowLastColumn="0"/>
          <w:trHeight w:val="285"/>
        </w:trPr>
        <w:tc>
          <w:tcPr>
            <w:tcW w:w="3510" w:type="dxa"/>
            <w:noWrap/>
          </w:tcPr>
          <w:p w:rsidR="00E462E1" w:rsidRPr="00C4364A" w:rsidRDefault="00E462E1" w:rsidP="00F93041">
            <w:pPr>
              <w:rPr>
                <w:rFonts w:cstheme="minorHAnsi"/>
              </w:rPr>
            </w:pPr>
            <w:r>
              <w:rPr>
                <w:rFonts w:cstheme="minorHAnsi"/>
              </w:rPr>
              <w:t xml:space="preserve">Stichprobe </w:t>
            </w:r>
            <w:r w:rsidRPr="00C4364A">
              <w:rPr>
                <w:rFonts w:cstheme="minorHAnsi"/>
              </w:rPr>
              <w:t>11.06.2012 00:00</w:t>
            </w:r>
          </w:p>
        </w:tc>
        <w:tc>
          <w:tcPr>
            <w:tcW w:w="2410" w:type="dxa"/>
            <w:noWrap/>
          </w:tcPr>
          <w:p w:rsidR="00E462E1" w:rsidRPr="00C4364A" w:rsidRDefault="00E462E1" w:rsidP="00F93041">
            <w:pPr>
              <w:jc w:val="right"/>
              <w:rPr>
                <w:rFonts w:cstheme="minorHAnsi"/>
              </w:rPr>
            </w:pPr>
            <w:r w:rsidRPr="00C4364A">
              <w:rPr>
                <w:rFonts w:cstheme="minorHAnsi"/>
              </w:rPr>
              <w:t>211.96</w:t>
            </w:r>
          </w:p>
        </w:tc>
        <w:tc>
          <w:tcPr>
            <w:tcW w:w="3260" w:type="dxa"/>
          </w:tcPr>
          <w:p w:rsidR="00E462E1" w:rsidRPr="00C4364A" w:rsidRDefault="00E462E1" w:rsidP="00F93041">
            <w:pPr>
              <w:keepNext/>
              <w:jc w:val="right"/>
              <w:rPr>
                <w:rFonts w:cstheme="minorHAnsi"/>
              </w:rPr>
            </w:pPr>
            <w:r w:rsidRPr="00C4364A">
              <w:rPr>
                <w:rFonts w:cstheme="minorHAnsi"/>
              </w:rPr>
              <w:t>728</w:t>
            </w:r>
          </w:p>
        </w:tc>
      </w:tr>
    </w:tbl>
    <w:p w:rsidR="00E462E1" w:rsidRDefault="00E462E1" w:rsidP="00E462E1">
      <w:pPr>
        <w:pStyle w:val="Caption"/>
      </w:pPr>
      <w:bookmarkStart w:id="785" w:name="_Toc327468104"/>
      <w:r>
        <w:t xml:space="preserve">Abbildung </w:t>
      </w:r>
      <w:fldSimple w:instr=" SEQ Abbildung \* ARABIC ">
        <w:r w:rsidR="000E6CF3">
          <w:rPr>
            <w:noProof/>
          </w:rPr>
          <w:t>102</w:t>
        </w:r>
      </w:fldSimple>
      <w:r>
        <w:t xml:space="preserve"> - </w:t>
      </w:r>
      <w:r w:rsidRPr="000D34E1">
        <w:t>Minimum, Maximum, Mittelwert, Median, Stichproben des Stabilitätstests</w:t>
      </w:r>
      <w:bookmarkEnd w:id="785"/>
    </w:p>
    <w:p w:rsidR="00E462E1" w:rsidRPr="00675DE9" w:rsidRDefault="00E462E1" w:rsidP="00E462E1">
      <w:r w:rsidRPr="00675DE9">
        <w:t>Der Stabilität</w:t>
      </w:r>
      <w:r>
        <w:t>stest wurde am 06.06.2012 um 16:</w:t>
      </w:r>
      <w:r w:rsidRPr="00675DE9">
        <w:t>17 Uhr gestartet und am 11.06.2012 um 08</w:t>
      </w:r>
      <w:r>
        <w:t>:</w:t>
      </w:r>
      <w:r w:rsidRPr="00675DE9">
        <w:t>27</w:t>
      </w:r>
      <w:r>
        <w:t xml:space="preserve"> Uhr</w:t>
      </w:r>
      <w:r w:rsidRPr="00675DE9">
        <w:t xml:space="preserve"> beendet. Die genauen Daten befinden sich im Anhang (</w:t>
      </w:r>
      <w:r w:rsidR="007F362F">
        <w:fldChar w:fldCharType="begin"/>
      </w:r>
      <w:r w:rsidR="007F362F">
        <w:instrText xml:space="preserve"> REF _Ref327461240 \r \h </w:instrText>
      </w:r>
      <w:r w:rsidR="007F362F">
        <w:fldChar w:fldCharType="separate"/>
      </w:r>
      <w:r w:rsidR="000E6CF3">
        <w:t>VIII</w:t>
      </w:r>
      <w:r w:rsidR="007F362F">
        <w:fldChar w:fldCharType="end"/>
      </w:r>
      <w:r w:rsidR="007F362F">
        <w:t xml:space="preserve"> </w:t>
      </w:r>
      <w:r w:rsidR="007F362F">
        <w:fldChar w:fldCharType="begin"/>
      </w:r>
      <w:r w:rsidR="007F362F">
        <w:instrText xml:space="preserve"> REF _Ref327461240 \h </w:instrText>
      </w:r>
      <w:r w:rsidR="007F362F">
        <w:fldChar w:fldCharType="separate"/>
      </w:r>
      <w:r w:rsidR="000E6CF3">
        <w:t>Anhang</w:t>
      </w:r>
      <w:r w:rsidR="007F362F">
        <w:fldChar w:fldCharType="end"/>
      </w:r>
      <w:r w:rsidRPr="00675DE9">
        <w:t>).</w:t>
      </w:r>
    </w:p>
    <w:p w:rsidR="00E462E1" w:rsidRPr="00675DE9" w:rsidRDefault="00E462E1" w:rsidP="00E462E1">
      <w:r w:rsidRPr="00675DE9">
        <w:t xml:space="preserve">Aus </w:t>
      </w:r>
      <w:r>
        <w:t>den Daten des</w:t>
      </w:r>
      <w:r w:rsidRPr="00675DE9">
        <w:t xml:space="preserve"> Stabilitätstest</w:t>
      </w:r>
      <w:r>
        <w:t>s</w:t>
      </w:r>
      <w:r w:rsidRPr="00675DE9">
        <w:t xml:space="preserve"> über 111</w:t>
      </w:r>
      <w:r>
        <w:t xml:space="preserve"> Stunden</w:t>
      </w:r>
      <w:r w:rsidRPr="00675DE9">
        <w:t xml:space="preserve"> kann geschlossen werden, dass der Prototyp der Videowall </w:t>
      </w:r>
      <w:r>
        <w:t>problemlos</w:t>
      </w:r>
      <w:r w:rsidRPr="00675DE9">
        <w:t xml:space="preserve"> über eine Dauer von 20</w:t>
      </w:r>
      <w:r>
        <w:t xml:space="preserve"> </w:t>
      </w:r>
      <w:r w:rsidRPr="00675DE9">
        <w:t>oder 24</w:t>
      </w:r>
      <w:r>
        <w:t xml:space="preserve"> Stunden</w:t>
      </w:r>
      <w:r w:rsidRPr="00675DE9">
        <w:t xml:space="preserve"> betrieben werden kann, ohne dass mit Instabilitäten gerechnet werden muss.</w:t>
      </w:r>
    </w:p>
    <w:p w:rsidR="00E462E1" w:rsidRPr="00C4364A" w:rsidRDefault="00E462E1" w:rsidP="00E462E1"/>
    <w:p w:rsidR="00E462E1" w:rsidRDefault="00E462E1" w:rsidP="00E462E1">
      <w:r>
        <w:br w:type="page"/>
      </w:r>
    </w:p>
    <w:p w:rsidR="00E462E1" w:rsidRDefault="00E462E1" w:rsidP="00E462E1">
      <w:pPr>
        <w:pStyle w:val="Heading3"/>
      </w:pPr>
      <w:bookmarkStart w:id="786" w:name="_Toc327468997"/>
      <w:bookmarkStart w:id="787" w:name="_Toc327469033"/>
      <w:r>
        <w:lastRenderedPageBreak/>
        <w:t>Dokumentation der Realisierung</w:t>
      </w:r>
      <w:bookmarkEnd w:id="786"/>
      <w:bookmarkEnd w:id="787"/>
    </w:p>
    <w:p w:rsidR="00E462E1" w:rsidRDefault="00E462E1" w:rsidP="00E462E1">
      <w:pPr>
        <w:pStyle w:val="Heading4"/>
      </w:pPr>
      <w:bookmarkStart w:id="788" w:name="_Toc327469034"/>
      <w:r>
        <w:t>Übereinstimmung mit Architektur</w:t>
      </w:r>
      <w:bookmarkEnd w:id="788"/>
    </w:p>
    <w:p w:rsidR="00E462E1" w:rsidRDefault="00E462E1" w:rsidP="00E462E1">
      <w:r>
        <w:t xml:space="preserve">Im Kapitel </w:t>
      </w:r>
      <w:r>
        <w:fldChar w:fldCharType="begin"/>
      </w:r>
      <w:r>
        <w:instrText xml:space="preserve"> REF _Ref327459266 \r \h </w:instrText>
      </w:r>
      <w:r>
        <w:fldChar w:fldCharType="separate"/>
      </w:r>
      <w:r w:rsidR="000E6CF3">
        <w:t>V.6.5</w:t>
      </w:r>
      <w:r>
        <w:fldChar w:fldCharType="end"/>
      </w:r>
      <w:r>
        <w:t xml:space="preserve"> </w:t>
      </w:r>
      <w:r>
        <w:fldChar w:fldCharType="begin"/>
      </w:r>
      <w:r>
        <w:instrText xml:space="preserve"> REF _Ref327459268 \h </w:instrText>
      </w:r>
      <w:r>
        <w:fldChar w:fldCharType="separate"/>
      </w:r>
      <w:r w:rsidR="000E6CF3">
        <w:t>Architektur</w:t>
      </w:r>
      <w:r>
        <w:fldChar w:fldCharType="end"/>
      </w:r>
      <w:r>
        <w:t xml:space="preserve"> ist die Schichtenarchitektur aufgezeigt. Wie in den nachfolgenden Abbildungen </w:t>
      </w:r>
      <w:r>
        <w:fldChar w:fldCharType="begin"/>
      </w:r>
      <w:r>
        <w:instrText xml:space="preserve"> REF _Ref327280698 \h </w:instrText>
      </w:r>
      <w:r>
        <w:fldChar w:fldCharType="separate"/>
      </w:r>
      <w:r w:rsidR="000E6CF3" w:rsidRPr="007439E6">
        <w:t xml:space="preserve">Abbildung </w:t>
      </w:r>
      <w:r w:rsidR="000E6CF3">
        <w:rPr>
          <w:noProof/>
        </w:rPr>
        <w:t>103</w:t>
      </w:r>
      <w:r w:rsidR="000E6CF3" w:rsidRPr="007439E6">
        <w:t xml:space="preserve"> - Dependency Graph, Videowall-Applikation</w:t>
      </w:r>
      <w:r>
        <w:fldChar w:fldCharType="end"/>
      </w:r>
      <w:r>
        <w:t xml:space="preserve">, </w:t>
      </w:r>
      <w:r>
        <w:fldChar w:fldCharType="begin"/>
      </w:r>
      <w:r>
        <w:instrText xml:space="preserve"> REF _Ref327280703 \h </w:instrText>
      </w:r>
      <w:r>
        <w:fldChar w:fldCharType="separate"/>
      </w:r>
      <w:r w:rsidR="000E6CF3">
        <w:t xml:space="preserve">Abbildung </w:t>
      </w:r>
      <w:r w:rsidR="000E6CF3">
        <w:rPr>
          <w:noProof/>
        </w:rPr>
        <w:t>104</w:t>
      </w:r>
      <w:r w:rsidR="000E6CF3">
        <w:t xml:space="preserve"> - Dependency Graph, Poster-Applikation</w:t>
      </w:r>
      <w:r>
        <w:fldChar w:fldCharType="end"/>
      </w:r>
      <w:r>
        <w:t xml:space="preserve"> und </w:t>
      </w:r>
      <w:r>
        <w:fldChar w:fldCharType="begin"/>
      </w:r>
      <w:r>
        <w:instrText xml:space="preserve"> REF _Ref327280710 \h </w:instrText>
      </w:r>
      <w:r>
        <w:fldChar w:fldCharType="separate"/>
      </w:r>
      <w:r w:rsidR="000E6CF3">
        <w:t xml:space="preserve">Abbildung </w:t>
      </w:r>
      <w:r w:rsidR="000E6CF3">
        <w:rPr>
          <w:noProof/>
        </w:rPr>
        <w:t>105</w:t>
      </w:r>
      <w:r w:rsidR="000E6CF3">
        <w:t xml:space="preserve"> - Dependency Graph, Mittagsmenu-Applikation</w:t>
      </w:r>
      <w:r>
        <w:fldChar w:fldCharType="end"/>
      </w:r>
      <w:r>
        <w:t xml:space="preserve"> ersichtlich ist, stimmt die umgesetzte mit der geplanten Architektur überein. Die Assemblies wurden analog zu den Schichten aufgebaut.</w:t>
      </w:r>
    </w:p>
    <w:p w:rsidR="00E462E1" w:rsidRDefault="00E462E1" w:rsidP="00E462E1">
      <w:pPr>
        <w:pStyle w:val="Heading5"/>
      </w:pPr>
      <w:bookmarkStart w:id="789" w:name="_Toc327469035"/>
      <w:r>
        <w:t>Videowall-Applikation</w:t>
      </w:r>
      <w:bookmarkEnd w:id="789"/>
    </w:p>
    <w:p w:rsidR="00E462E1" w:rsidRDefault="00E462E1" w:rsidP="000E59F6">
      <w:pPr>
        <w:pStyle w:val="Bild"/>
      </w:pPr>
      <w:r>
        <w:rPr>
          <w:noProof/>
          <w:lang w:eastAsia="de-CH"/>
        </w:rPr>
        <w:drawing>
          <wp:inline distT="0" distB="0" distL="0" distR="0" wp14:anchorId="4BA62959" wp14:editId="408D0EA7">
            <wp:extent cx="5760720" cy="5126833"/>
            <wp:effectExtent l="0" t="0" r="0" b="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5760720" cy="5126833"/>
                    </a:xfrm>
                    <a:prstGeom prst="rect">
                      <a:avLst/>
                    </a:prstGeom>
                  </pic:spPr>
                </pic:pic>
              </a:graphicData>
            </a:graphic>
          </wp:inline>
        </w:drawing>
      </w:r>
    </w:p>
    <w:p w:rsidR="00E462E1" w:rsidRPr="007439E6" w:rsidRDefault="00E462E1" w:rsidP="00E462E1">
      <w:pPr>
        <w:pStyle w:val="Caption"/>
      </w:pPr>
      <w:bookmarkStart w:id="790" w:name="_Ref327280698"/>
      <w:bookmarkStart w:id="791" w:name="_Toc327468105"/>
      <w:r w:rsidRPr="007439E6">
        <w:t xml:space="preserve">Abbildung </w:t>
      </w:r>
      <w:r>
        <w:fldChar w:fldCharType="begin"/>
      </w:r>
      <w:r w:rsidRPr="007439E6">
        <w:instrText xml:space="preserve"> SEQ Abbildung \* ARABIC </w:instrText>
      </w:r>
      <w:r>
        <w:fldChar w:fldCharType="separate"/>
      </w:r>
      <w:r w:rsidR="000E6CF3">
        <w:rPr>
          <w:noProof/>
        </w:rPr>
        <w:t>103</w:t>
      </w:r>
      <w:r>
        <w:fldChar w:fldCharType="end"/>
      </w:r>
      <w:r w:rsidRPr="007439E6">
        <w:t xml:space="preserve"> - Dependency Graph, Videowall-Applikation</w:t>
      </w:r>
      <w:bookmarkEnd w:id="790"/>
      <w:bookmarkEnd w:id="791"/>
    </w:p>
    <w:p w:rsidR="00E462E1" w:rsidRPr="00E41ECC" w:rsidRDefault="00E462E1" w:rsidP="00E462E1">
      <w:r w:rsidRPr="00E41ECC">
        <w:t>Das Assembly VideoWall.Main wird zusätzlich benötigt, um die Applikation zu starten.</w:t>
      </w:r>
    </w:p>
    <w:p w:rsidR="00E462E1" w:rsidRDefault="00E462E1" w:rsidP="00E462E1">
      <w:r>
        <w:br w:type="page"/>
      </w:r>
    </w:p>
    <w:p w:rsidR="00E462E1" w:rsidRDefault="00E462E1" w:rsidP="00E462E1">
      <w:pPr>
        <w:pStyle w:val="Heading5"/>
      </w:pPr>
      <w:bookmarkStart w:id="792" w:name="_Toc327469036"/>
      <w:r>
        <w:lastRenderedPageBreak/>
        <w:t>Poster-Applikation</w:t>
      </w:r>
      <w:bookmarkEnd w:id="792"/>
    </w:p>
    <w:p w:rsidR="00E462E1" w:rsidRDefault="00E462E1" w:rsidP="000E59F6">
      <w:pPr>
        <w:pStyle w:val="Bild"/>
      </w:pPr>
      <w:r>
        <w:rPr>
          <w:noProof/>
          <w:lang w:eastAsia="de-CH"/>
        </w:rPr>
        <w:drawing>
          <wp:inline distT="0" distB="0" distL="0" distR="0" wp14:anchorId="7E77F5E7" wp14:editId="5B21ABEF">
            <wp:extent cx="5760720" cy="5897297"/>
            <wp:effectExtent l="0" t="0" r="0" b="8255"/>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5760720" cy="5897297"/>
                    </a:xfrm>
                    <a:prstGeom prst="rect">
                      <a:avLst/>
                    </a:prstGeom>
                  </pic:spPr>
                </pic:pic>
              </a:graphicData>
            </a:graphic>
          </wp:inline>
        </w:drawing>
      </w:r>
    </w:p>
    <w:p w:rsidR="00E462E1" w:rsidRDefault="00E462E1" w:rsidP="00E462E1">
      <w:pPr>
        <w:pStyle w:val="Caption"/>
      </w:pPr>
      <w:bookmarkStart w:id="793" w:name="_Ref327280703"/>
      <w:bookmarkStart w:id="794" w:name="_Toc327468106"/>
      <w:r>
        <w:t xml:space="preserve">Abbildung </w:t>
      </w:r>
      <w:fldSimple w:instr=" SEQ Abbildung \* ARABIC ">
        <w:r w:rsidR="000E6CF3">
          <w:rPr>
            <w:noProof/>
          </w:rPr>
          <w:t>104</w:t>
        </w:r>
      </w:fldSimple>
      <w:r>
        <w:t xml:space="preserve"> - Dependency Graph, Poster-Applikation</w:t>
      </w:r>
      <w:bookmarkEnd w:id="793"/>
      <w:bookmarkEnd w:id="794"/>
    </w:p>
    <w:p w:rsidR="00E462E1" w:rsidRPr="00D24931" w:rsidRDefault="00E462E1" w:rsidP="00E462E1">
      <w:r w:rsidRPr="00E41ECC">
        <w:t xml:space="preserve">Das Assembly </w:t>
      </w:r>
      <w:r>
        <w:t>PosterApp</w:t>
      </w:r>
      <w:r w:rsidRPr="00E41ECC">
        <w:t>.</w:t>
      </w:r>
      <w:r>
        <w:t>Startup</w:t>
      </w:r>
      <w:r w:rsidRPr="00E41ECC">
        <w:t xml:space="preserve"> </w:t>
      </w:r>
      <w:r>
        <w:t xml:space="preserve">wird verwendet um  </w:t>
      </w:r>
      <w:r w:rsidRPr="00E41ECC">
        <w:t>die Applikation zu starten.</w:t>
      </w:r>
      <w:r>
        <w:t xml:space="preserve"> Dank diesem Assembly kann die Poster-Applikation unabhängig von der Videowall-Applikation gestartet und getestet werden. Im Assembly PostApp.Main ist das eigentliche Plug-in für den Export definiert (siehe hierzu </w:t>
      </w:r>
      <w:r>
        <w:fldChar w:fldCharType="begin"/>
      </w:r>
      <w:r>
        <w:instrText xml:space="preserve"> REF _Ref326237304 \r \h </w:instrText>
      </w:r>
      <w:r>
        <w:fldChar w:fldCharType="separate"/>
      </w:r>
      <w:r w:rsidR="000E6CF3">
        <w:t>V.6.6</w:t>
      </w:r>
      <w:r>
        <w:fldChar w:fldCharType="end"/>
      </w:r>
      <w:r>
        <w:t xml:space="preserve"> </w:t>
      </w:r>
      <w:r>
        <w:fldChar w:fldCharType="begin"/>
      </w:r>
      <w:r>
        <w:instrText xml:space="preserve"> REF _Ref326237304 \h </w:instrText>
      </w:r>
      <w:r>
        <w:fldChar w:fldCharType="separate"/>
      </w:r>
      <w:r w:rsidR="000E6CF3">
        <w:t>Plug-in Framework</w:t>
      </w:r>
      <w:r>
        <w:fldChar w:fldCharType="end"/>
      </w:r>
      <w:r>
        <w:t>).</w:t>
      </w:r>
    </w:p>
    <w:p w:rsidR="00E462E1" w:rsidRDefault="00E462E1" w:rsidP="00E462E1">
      <w:r>
        <w:br w:type="page"/>
      </w:r>
    </w:p>
    <w:p w:rsidR="00E462E1" w:rsidRDefault="00E462E1" w:rsidP="00E462E1">
      <w:pPr>
        <w:pStyle w:val="Heading5"/>
      </w:pPr>
      <w:bookmarkStart w:id="795" w:name="_Toc327469037"/>
      <w:r>
        <w:lastRenderedPageBreak/>
        <w:t>Mittagsmenu-Applikation</w:t>
      </w:r>
      <w:bookmarkEnd w:id="795"/>
    </w:p>
    <w:p w:rsidR="00E462E1" w:rsidRDefault="00E462E1" w:rsidP="000E59F6">
      <w:pPr>
        <w:pStyle w:val="Bild"/>
      </w:pPr>
      <w:r>
        <w:rPr>
          <w:noProof/>
          <w:lang w:eastAsia="de-CH"/>
        </w:rPr>
        <w:drawing>
          <wp:inline distT="0" distB="0" distL="0" distR="0" wp14:anchorId="35CDC3D2" wp14:editId="31DE1A85">
            <wp:extent cx="5760720" cy="6542821"/>
            <wp:effectExtent l="0" t="0" r="0" b="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5760720" cy="6542821"/>
                    </a:xfrm>
                    <a:prstGeom prst="rect">
                      <a:avLst/>
                    </a:prstGeom>
                  </pic:spPr>
                </pic:pic>
              </a:graphicData>
            </a:graphic>
          </wp:inline>
        </w:drawing>
      </w:r>
    </w:p>
    <w:p w:rsidR="00E462E1" w:rsidRDefault="00E462E1" w:rsidP="00E462E1">
      <w:pPr>
        <w:pStyle w:val="Caption"/>
      </w:pPr>
      <w:bookmarkStart w:id="796" w:name="_Ref327280710"/>
      <w:bookmarkStart w:id="797" w:name="_Toc327468107"/>
      <w:r>
        <w:t xml:space="preserve">Abbildung </w:t>
      </w:r>
      <w:fldSimple w:instr=" SEQ Abbildung \* ARABIC ">
        <w:r w:rsidR="000E6CF3">
          <w:rPr>
            <w:noProof/>
          </w:rPr>
          <w:t>105</w:t>
        </w:r>
      </w:fldSimple>
      <w:r>
        <w:t xml:space="preserve"> - Dependency Graph, Mittagsmenu-Applikation</w:t>
      </w:r>
      <w:bookmarkEnd w:id="796"/>
      <w:bookmarkEnd w:id="797"/>
    </w:p>
    <w:p w:rsidR="00E462E1" w:rsidRPr="009B6EDD" w:rsidRDefault="00E462E1" w:rsidP="00E462E1">
      <w:r w:rsidRPr="00E41ECC">
        <w:t xml:space="preserve">Das Assembly </w:t>
      </w:r>
      <w:r>
        <w:t>LunchMenuApp</w:t>
      </w:r>
      <w:r w:rsidRPr="00E41ECC">
        <w:t>.</w:t>
      </w:r>
      <w:r>
        <w:t>Startup</w:t>
      </w:r>
      <w:r w:rsidRPr="00E41ECC">
        <w:t xml:space="preserve"> </w:t>
      </w:r>
      <w:r>
        <w:t xml:space="preserve">wird verwendet um </w:t>
      </w:r>
      <w:r w:rsidRPr="00E41ECC">
        <w:t>die Applikation zu starten.</w:t>
      </w:r>
      <w:r>
        <w:t xml:space="preserve"> Dank diesem Assembly kann die Mittagsmenu-Applikation unabhängig von der Videowall-Applikation gestartet und getestet werden. Im Assembly LunchMenuApp.Main ist das eigentliche Plug-in für den Export definiert (siehe hierzu </w:t>
      </w:r>
      <w:r>
        <w:fldChar w:fldCharType="begin"/>
      </w:r>
      <w:r>
        <w:instrText xml:space="preserve"> REF _Ref326237304 \r \h </w:instrText>
      </w:r>
      <w:r>
        <w:fldChar w:fldCharType="separate"/>
      </w:r>
      <w:r w:rsidR="000E6CF3">
        <w:t>V.6.6</w:t>
      </w:r>
      <w:r>
        <w:fldChar w:fldCharType="end"/>
      </w:r>
      <w:r>
        <w:t xml:space="preserve"> </w:t>
      </w:r>
      <w:r>
        <w:fldChar w:fldCharType="begin"/>
      </w:r>
      <w:r>
        <w:instrText xml:space="preserve"> REF _Ref326237304 \h </w:instrText>
      </w:r>
      <w:r>
        <w:fldChar w:fldCharType="separate"/>
      </w:r>
      <w:r w:rsidR="000E6CF3">
        <w:t>Plug-in Framework</w:t>
      </w:r>
      <w:r>
        <w:fldChar w:fldCharType="end"/>
      </w:r>
      <w:r>
        <w:t>).</w:t>
      </w:r>
    </w:p>
    <w:p w:rsidR="00E462E1" w:rsidRDefault="00E462E1" w:rsidP="00E462E1">
      <w:r>
        <w:br w:type="page"/>
      </w:r>
    </w:p>
    <w:p w:rsidR="00E462E1" w:rsidRDefault="00E462E1" w:rsidP="00E462E1">
      <w:pPr>
        <w:pStyle w:val="Heading4"/>
      </w:pPr>
      <w:bookmarkStart w:id="798" w:name="_Toc327469038"/>
      <w:r>
        <w:lastRenderedPageBreak/>
        <w:t>Code Statistik</w:t>
      </w:r>
      <w:bookmarkEnd w:id="798"/>
    </w:p>
    <w:p w:rsidR="00E462E1" w:rsidRDefault="00E462E1" w:rsidP="00E462E1">
      <w:pPr>
        <w:pStyle w:val="Heading5"/>
      </w:pPr>
      <w:bookmarkStart w:id="799" w:name="_Toc327469039"/>
      <w:r w:rsidRPr="003A3555">
        <w:t>Testabdeckung</w:t>
      </w:r>
      <w:bookmarkEnd w:id="799"/>
    </w:p>
    <w:p w:rsidR="00E462E1" w:rsidRDefault="00E462E1" w:rsidP="00E462E1">
      <w:pPr>
        <w:pStyle w:val="Heading6"/>
      </w:pPr>
      <w:bookmarkStart w:id="800" w:name="_Toc327469040"/>
      <w:r>
        <w:t>Videowall-Applikation</w:t>
      </w:r>
      <w:bookmarkEnd w:id="800"/>
    </w:p>
    <w:p w:rsidR="00E462E1" w:rsidRPr="005622A9" w:rsidRDefault="00E462E1" w:rsidP="00E462E1">
      <w:r>
        <w:t>In der Solution VideoWall</w:t>
      </w:r>
      <w:r w:rsidRPr="00D364B3">
        <w:t xml:space="preserve"> konnte </w:t>
      </w:r>
      <w:r>
        <w:t>eine Testabdeckung von 42</w:t>
      </w:r>
      <w:r w:rsidRPr="00D364B3">
        <w:t>% erreicht werden.</w:t>
      </w:r>
    </w:p>
    <w:p w:rsidR="00E462E1" w:rsidRDefault="00E462E1" w:rsidP="00E462E1">
      <w:r w:rsidRPr="00395034">
        <w:t>Von der Abdeckung ausgenommen sind die Nodes VideoWall.</w:t>
      </w:r>
      <w:r>
        <w:t>Interfaces und Vi</w:t>
      </w:r>
      <w:r w:rsidRPr="00395034">
        <w:t>deoWall.</w:t>
      </w:r>
      <w:r>
        <w:t>Tests</w:t>
      </w:r>
      <w:r w:rsidRPr="00395034">
        <w:t>.</w:t>
      </w:r>
    </w:p>
    <w:p w:rsidR="00E462E1" w:rsidRDefault="00E462E1" w:rsidP="00E462E1">
      <w:r w:rsidRPr="0018590C">
        <w:t xml:space="preserve">Wie in </w:t>
      </w:r>
      <w:r>
        <w:fldChar w:fldCharType="begin"/>
      </w:r>
      <w:r>
        <w:instrText xml:space="preserve"> REF _Ref327350563 \h </w:instrText>
      </w:r>
      <w:r>
        <w:fldChar w:fldCharType="separate"/>
      </w:r>
      <w:r w:rsidR="000E6CF3">
        <w:t xml:space="preserve">Abbildung </w:t>
      </w:r>
      <w:r w:rsidR="000E6CF3">
        <w:rPr>
          <w:noProof/>
        </w:rPr>
        <w:t>106</w:t>
      </w:r>
      <w:r w:rsidR="000E6CF3">
        <w:t xml:space="preserve"> - </w:t>
      </w:r>
      <w:r w:rsidR="000E6CF3" w:rsidRPr="0030158D">
        <w:t>Test Coverage VideoWall</w:t>
      </w:r>
      <w:r>
        <w:fldChar w:fldCharType="end"/>
      </w:r>
      <w:r>
        <w:t xml:space="preserve"> ersichtlich ist, bestehen grosse Unterschiede in der Testabdeckung in den verschiedenen Projekten.</w:t>
      </w:r>
    </w:p>
    <w:p w:rsidR="00E462E1" w:rsidRDefault="00E462E1" w:rsidP="000E59F6">
      <w:pPr>
        <w:pStyle w:val="Bild"/>
      </w:pPr>
      <w:r>
        <w:rPr>
          <w:noProof/>
          <w:lang w:eastAsia="de-CH"/>
        </w:rPr>
        <w:drawing>
          <wp:inline distT="0" distB="0" distL="0" distR="0" wp14:anchorId="30AC21E1" wp14:editId="569C8C1B">
            <wp:extent cx="5076825" cy="3733800"/>
            <wp:effectExtent l="0" t="0" r="9525" b="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076825" cy="3733800"/>
                    </a:xfrm>
                    <a:prstGeom prst="rect">
                      <a:avLst/>
                    </a:prstGeom>
                    <a:noFill/>
                    <a:ln>
                      <a:noFill/>
                    </a:ln>
                  </pic:spPr>
                </pic:pic>
              </a:graphicData>
            </a:graphic>
          </wp:inline>
        </w:drawing>
      </w:r>
    </w:p>
    <w:p w:rsidR="00E462E1" w:rsidRPr="009968B8" w:rsidRDefault="00E462E1" w:rsidP="00E462E1">
      <w:pPr>
        <w:pStyle w:val="Caption"/>
      </w:pPr>
      <w:bookmarkStart w:id="801" w:name="_Ref327350563"/>
      <w:bookmarkStart w:id="802" w:name="_Toc327468108"/>
      <w:r>
        <w:t xml:space="preserve">Abbildung </w:t>
      </w:r>
      <w:fldSimple w:instr=" SEQ Abbildung \* ARABIC ">
        <w:r w:rsidR="000E6CF3">
          <w:rPr>
            <w:noProof/>
          </w:rPr>
          <w:t>106</w:t>
        </w:r>
      </w:fldSimple>
      <w:r>
        <w:t xml:space="preserve"> - </w:t>
      </w:r>
      <w:r w:rsidRPr="0030158D">
        <w:t>Test Coverage VideoWall</w:t>
      </w:r>
      <w:bookmarkEnd w:id="801"/>
      <w:bookmarkEnd w:id="802"/>
    </w:p>
    <w:p w:rsidR="00E462E1" w:rsidRDefault="00E462E1" w:rsidP="00E462E1">
      <w:r>
        <w:t>Daher nachfolgend eine Erläuterung zur Testabdeckung:</w:t>
      </w:r>
    </w:p>
    <w:p w:rsidR="00E462E1" w:rsidRPr="00BD2AD2" w:rsidRDefault="00E462E1" w:rsidP="00E462E1">
      <w:pPr>
        <w:rPr>
          <w:b/>
        </w:rPr>
      </w:pPr>
      <w:r w:rsidRPr="00BD2AD2">
        <w:rPr>
          <w:b/>
        </w:rPr>
        <w:t>VideoWall.ViewModels</w:t>
      </w:r>
    </w:p>
    <w:p w:rsidR="00E462E1" w:rsidRDefault="00E462E1" w:rsidP="00E462E1">
      <w:r w:rsidRPr="00BD2AD2">
        <w:t xml:space="preserve">Die </w:t>
      </w:r>
      <w:r>
        <w:t>Menu-</w:t>
      </w:r>
      <w:r w:rsidRPr="00BD2AD2">
        <w:t>ViewModels</w:t>
      </w:r>
      <w:r>
        <w:t>, welche die Tabs und deren Inhalte darstellen, sind fast vollständig und der Demomodus ist zu gut 50% mit Tests abgedeckt.</w:t>
      </w:r>
    </w:p>
    <w:p w:rsidR="00E462E1" w:rsidRDefault="00E462E1" w:rsidP="00E462E1">
      <w:r>
        <w:t>Das MainWindowViewModel lässt sich schwer testen. In der Applikation wird es vom UnityContainer gemanaged.</w:t>
      </w:r>
    </w:p>
    <w:p w:rsidR="00E462E1" w:rsidRPr="00BD2AD2" w:rsidRDefault="00E462E1" w:rsidP="00E462E1">
      <w:r>
        <w:t xml:space="preserve">Einige Klassen wie die aus den Namespaces Skeletons, HitButton und Cursor sind eng mit dem Kinect Skeleton vernetzt und sind schwierig und aufwändig zu testen. Ein weiterer Punkt ist die begrenzte Zeit, die für das Erstellen der Test zur Verfügung stand. Die manuellen Systemtests (siehe </w:t>
      </w:r>
      <w:r>
        <w:fldChar w:fldCharType="begin"/>
      </w:r>
      <w:r>
        <w:instrText xml:space="preserve"> REF _Ref327459357 \r \h </w:instrText>
      </w:r>
      <w:r>
        <w:fldChar w:fldCharType="separate"/>
      </w:r>
      <w:r w:rsidR="000E6CF3">
        <w:t>V.8.4</w:t>
      </w:r>
      <w:r>
        <w:fldChar w:fldCharType="end"/>
      </w:r>
      <w:r>
        <w:t xml:space="preserve"> </w:t>
      </w:r>
      <w:r>
        <w:fldChar w:fldCharType="begin"/>
      </w:r>
      <w:r>
        <w:instrText xml:space="preserve"> REF _Ref327459359 \h </w:instrText>
      </w:r>
      <w:r>
        <w:fldChar w:fldCharType="separate"/>
      </w:r>
      <w:r w:rsidR="000E6CF3">
        <w:t>Systemtests</w:t>
      </w:r>
      <w:r>
        <w:fldChar w:fldCharType="end"/>
      </w:r>
      <w:r>
        <w:t>) dienen der Sicherstellung der Qualität dieser Klassen.</w:t>
      </w:r>
    </w:p>
    <w:p w:rsidR="00E462E1" w:rsidRPr="00A2328E" w:rsidRDefault="00E462E1" w:rsidP="00E462E1">
      <w:pPr>
        <w:rPr>
          <w:b/>
        </w:rPr>
      </w:pPr>
      <w:r w:rsidRPr="00A2328E">
        <w:rPr>
          <w:b/>
        </w:rPr>
        <w:t>VideoWall.ServiceModels</w:t>
      </w:r>
    </w:p>
    <w:p w:rsidR="00E462E1" w:rsidRDefault="00E462E1" w:rsidP="00E462E1">
      <w:r>
        <w:t xml:space="preserve">Es wurde Wert darauf gelegt, die Qualität der Klassen (Apps.Implementation), welche die unterschiedlichen Plug-ins managen, und des Demomodus mit einer hohen Abdeckung sicherzustellen. </w:t>
      </w:r>
    </w:p>
    <w:p w:rsidR="000E59F6" w:rsidRDefault="00E462E1">
      <w:pPr>
        <w:rPr>
          <w:b/>
        </w:rPr>
      </w:pPr>
      <w:r>
        <w:t>Die Klassen in den Namespaces Player.Implementation und HandCursor.Implementation arbeiten mit dem Skelett des Kinect Sensors zusammen, was das Testen schwierig und aufwändig macht. Ein weiterer Punkt ist die begrenzte Zeit, die für das Erstellen der Test zur Verfügung steht. Die manuellen Systemtests (siehe</w:t>
      </w:r>
      <w:r>
        <w:fldChar w:fldCharType="begin"/>
      </w:r>
      <w:r>
        <w:instrText xml:space="preserve"> REF _Ref327459375 \r \h </w:instrText>
      </w:r>
      <w:r>
        <w:fldChar w:fldCharType="separate"/>
      </w:r>
      <w:r w:rsidR="000E6CF3">
        <w:t>V.8.4</w:t>
      </w:r>
      <w:r>
        <w:fldChar w:fldCharType="end"/>
      </w:r>
      <w:r>
        <w:t xml:space="preserve"> </w:t>
      </w:r>
      <w:r>
        <w:fldChar w:fldCharType="begin"/>
      </w:r>
      <w:r>
        <w:instrText xml:space="preserve"> REF _Ref327459378 \h </w:instrText>
      </w:r>
      <w:r>
        <w:fldChar w:fldCharType="separate"/>
      </w:r>
      <w:r w:rsidR="000E6CF3">
        <w:t>Systemtests</w:t>
      </w:r>
      <w:r>
        <w:fldChar w:fldCharType="end"/>
      </w:r>
      <w:r>
        <w:t>) dienen der Sicherstellung der Qualität dieser Klassen.</w:t>
      </w:r>
      <w:r w:rsidR="000E59F6">
        <w:rPr>
          <w:b/>
        </w:rPr>
        <w:br w:type="page"/>
      </w:r>
    </w:p>
    <w:p w:rsidR="00E462E1" w:rsidRPr="00A72FE7" w:rsidRDefault="00E462E1" w:rsidP="00E462E1">
      <w:pPr>
        <w:rPr>
          <w:b/>
        </w:rPr>
      </w:pPr>
      <w:r w:rsidRPr="00A72FE7">
        <w:rPr>
          <w:b/>
        </w:rPr>
        <w:lastRenderedPageBreak/>
        <w:t>VideoWall.ResourceLoader</w:t>
      </w:r>
    </w:p>
    <w:p w:rsidR="00E462E1" w:rsidRPr="00A72FE7" w:rsidRDefault="00E462E1" w:rsidP="00E462E1">
      <w:r w:rsidRPr="00A72FE7">
        <w:t>Hier beträgt die Abdeckung 100%.</w:t>
      </w:r>
    </w:p>
    <w:p w:rsidR="00E462E1" w:rsidRDefault="00E462E1" w:rsidP="00E462E1">
      <w:pPr>
        <w:rPr>
          <w:b/>
        </w:rPr>
      </w:pPr>
      <w:r w:rsidRPr="00A2328E">
        <w:rPr>
          <w:b/>
        </w:rPr>
        <w:t>VideoWall.Common</w:t>
      </w:r>
    </w:p>
    <w:p w:rsidR="00E462E1" w:rsidRDefault="00E462E1" w:rsidP="00E462E1">
      <w:r>
        <w:t>Soweit es in der verbleibenden Zeit für sinnvoll erachtet wurde, wurden für die Klassen im Projekt Common Tests geschrieben.</w:t>
      </w:r>
    </w:p>
    <w:p w:rsidR="00E462E1" w:rsidRDefault="00E462E1" w:rsidP="00E462E1">
      <w:pPr>
        <w:pStyle w:val="Heading6"/>
      </w:pPr>
      <w:bookmarkStart w:id="803" w:name="_Toc327469041"/>
      <w:r>
        <w:t>Poster-Applikation</w:t>
      </w:r>
      <w:bookmarkEnd w:id="803"/>
    </w:p>
    <w:p w:rsidR="00E462E1" w:rsidRPr="006307DB" w:rsidRDefault="00E462E1" w:rsidP="00E462E1">
      <w:r>
        <w:t>In der Solution Poster</w:t>
      </w:r>
      <w:r w:rsidRPr="00D364B3">
        <w:t>App konnte eine Testabdeckung von 100% erreicht werden.</w:t>
      </w:r>
    </w:p>
    <w:p w:rsidR="00E462E1" w:rsidRPr="007B07F1" w:rsidRDefault="00E462E1" w:rsidP="00E462E1">
      <w:r w:rsidRPr="00395034">
        <w:t>Von der Abdeckung ausgenommen sind die Nodes VideoWall.</w:t>
      </w:r>
      <w:r>
        <w:t>Interfaces, Vi</w:t>
      </w:r>
      <w:r w:rsidRPr="00395034">
        <w:t xml:space="preserve">deoWall.Common </w:t>
      </w:r>
      <w:r>
        <w:t>und Poster</w:t>
      </w:r>
      <w:r w:rsidRPr="00395034">
        <w:t xml:space="preserve">App.Tests. </w:t>
      </w:r>
      <w:r>
        <w:br/>
        <w:t>Die Tests für die Klassen aus VideoWall.Common befinden sich, wie die Klassen selbst, im Framework Videowall.</w:t>
      </w:r>
      <w:r>
        <w:br/>
        <w:t xml:space="preserve">Die in </w:t>
      </w:r>
      <w:r>
        <w:fldChar w:fldCharType="begin"/>
      </w:r>
      <w:r>
        <w:instrText xml:space="preserve"> REF _Ref326841838 \h </w:instrText>
      </w:r>
      <w:r>
        <w:fldChar w:fldCharType="separate"/>
      </w:r>
      <w:r w:rsidR="000E6CF3">
        <w:t xml:space="preserve">Abbildung </w:t>
      </w:r>
      <w:r w:rsidR="000E6CF3">
        <w:rPr>
          <w:noProof/>
        </w:rPr>
        <w:t>107</w:t>
      </w:r>
      <w:r w:rsidR="000E6CF3">
        <w:t xml:space="preserve"> - Test Coverage PosterApp</w:t>
      </w:r>
      <w:r>
        <w:fldChar w:fldCharType="end"/>
      </w:r>
      <w:r>
        <w:t xml:space="preserve"> in hellgrauer Schrift dargestellten Properties (</w:t>
      </w:r>
      <w:r w:rsidRPr="00572098">
        <w:t xml:space="preserve">Path, Image, </w:t>
      </w:r>
      <w:r>
        <w:t>Posters, NavigateToRightCommand und</w:t>
      </w:r>
      <w:r w:rsidRPr="00572098">
        <w:t xml:space="preserve"> NavigateToLeftCommand</w:t>
      </w:r>
      <w:r>
        <w:t>) sind Auto-Properties und werden daher nicht getestet.</w:t>
      </w:r>
    </w:p>
    <w:p w:rsidR="00E462E1" w:rsidRDefault="00E462E1" w:rsidP="000E59F6">
      <w:pPr>
        <w:pStyle w:val="Bild"/>
      </w:pPr>
      <w:r>
        <w:rPr>
          <w:noProof/>
          <w:lang w:eastAsia="de-CH"/>
        </w:rPr>
        <w:drawing>
          <wp:inline distT="0" distB="0" distL="0" distR="0" wp14:anchorId="4EB7B9B4" wp14:editId="795C1CAF">
            <wp:extent cx="4886325" cy="4648200"/>
            <wp:effectExtent l="0" t="0" r="9525" b="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4886325" cy="4648200"/>
                    </a:xfrm>
                    <a:prstGeom prst="rect">
                      <a:avLst/>
                    </a:prstGeom>
                    <a:noFill/>
                    <a:ln>
                      <a:noFill/>
                    </a:ln>
                  </pic:spPr>
                </pic:pic>
              </a:graphicData>
            </a:graphic>
          </wp:inline>
        </w:drawing>
      </w:r>
    </w:p>
    <w:p w:rsidR="00E462E1" w:rsidRDefault="00E462E1" w:rsidP="00E462E1">
      <w:pPr>
        <w:pStyle w:val="Caption"/>
      </w:pPr>
      <w:bookmarkStart w:id="804" w:name="_Ref326841838"/>
      <w:bookmarkStart w:id="805" w:name="_Toc327468109"/>
      <w:r>
        <w:t xml:space="preserve">Abbildung </w:t>
      </w:r>
      <w:fldSimple w:instr=" SEQ Abbildung \* ARABIC ">
        <w:r w:rsidR="000E6CF3">
          <w:rPr>
            <w:noProof/>
          </w:rPr>
          <w:t>107</w:t>
        </w:r>
      </w:fldSimple>
      <w:r>
        <w:t xml:space="preserve"> - Test Coverage PosterApp</w:t>
      </w:r>
      <w:bookmarkEnd w:id="804"/>
      <w:bookmarkEnd w:id="805"/>
    </w:p>
    <w:p w:rsidR="00E462E1" w:rsidRDefault="00E462E1" w:rsidP="00E462E1">
      <w:pPr>
        <w:pStyle w:val="Heading6"/>
      </w:pPr>
      <w:bookmarkStart w:id="806" w:name="_Toc327469042"/>
      <w:r>
        <w:t>Mittagsmenu-Applikation</w:t>
      </w:r>
      <w:bookmarkEnd w:id="806"/>
    </w:p>
    <w:p w:rsidR="00E462E1" w:rsidRPr="007B7B8E" w:rsidRDefault="00E462E1" w:rsidP="00E462E1">
      <w:r>
        <w:t>In</w:t>
      </w:r>
      <w:r w:rsidRPr="00D364B3">
        <w:t xml:space="preserve"> d</w:t>
      </w:r>
      <w:r>
        <w:t>er Solution</w:t>
      </w:r>
      <w:r w:rsidRPr="00D364B3">
        <w:t xml:space="preserve"> LunchMenuApp konnte eine Testabde</w:t>
      </w:r>
      <w:r>
        <w:t>ckung von 100% erreicht werden.</w:t>
      </w:r>
    </w:p>
    <w:p w:rsidR="00E462E1" w:rsidRPr="00395034" w:rsidRDefault="00E462E1" w:rsidP="00E462E1">
      <w:r w:rsidRPr="00395034">
        <w:t xml:space="preserve">Von der Abdeckung ausgenommen sind die Nodes VideoWall.Common und LunchMenuApp.Tests. </w:t>
      </w:r>
      <w:r>
        <w:br/>
        <w:t xml:space="preserve">Die Tests für die Klassen aus VideoWall.Common befinden sich, wie die Klassen selbst, im Framework Videowall. </w:t>
      </w:r>
    </w:p>
    <w:p w:rsidR="00E462E1" w:rsidRDefault="00E462E1" w:rsidP="000E59F6">
      <w:pPr>
        <w:pStyle w:val="Bild"/>
      </w:pPr>
      <w:r>
        <w:rPr>
          <w:noProof/>
          <w:lang w:eastAsia="de-CH"/>
        </w:rPr>
        <w:lastRenderedPageBreak/>
        <w:drawing>
          <wp:inline distT="0" distB="0" distL="0" distR="0" wp14:anchorId="5DC54DCC" wp14:editId="75467E6C">
            <wp:extent cx="4867275" cy="3124200"/>
            <wp:effectExtent l="0" t="0" r="9525" b="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867275" cy="3124200"/>
                    </a:xfrm>
                    <a:prstGeom prst="rect">
                      <a:avLst/>
                    </a:prstGeom>
                    <a:noFill/>
                    <a:ln>
                      <a:noFill/>
                    </a:ln>
                  </pic:spPr>
                </pic:pic>
              </a:graphicData>
            </a:graphic>
          </wp:inline>
        </w:drawing>
      </w:r>
    </w:p>
    <w:p w:rsidR="00E462E1" w:rsidRDefault="00E462E1" w:rsidP="00E462E1">
      <w:pPr>
        <w:pStyle w:val="Caption"/>
      </w:pPr>
      <w:bookmarkStart w:id="807" w:name="_Toc327468110"/>
      <w:r>
        <w:t xml:space="preserve">Abbildung </w:t>
      </w:r>
      <w:fldSimple w:instr=" SEQ Abbildung \* ARABIC ">
        <w:r w:rsidR="000E6CF3">
          <w:rPr>
            <w:noProof/>
          </w:rPr>
          <w:t>108</w:t>
        </w:r>
      </w:fldSimple>
      <w:r>
        <w:t xml:space="preserve"> - Test Coverage LunchMenuApp</w:t>
      </w:r>
      <w:bookmarkEnd w:id="807"/>
    </w:p>
    <w:p w:rsidR="00E462E1" w:rsidRDefault="00E462E1" w:rsidP="00E462E1">
      <w:pPr>
        <w:pStyle w:val="Heading5"/>
      </w:pPr>
      <w:bookmarkStart w:id="808" w:name="_Toc327469043"/>
      <w:r>
        <w:t>Lines of Code (LOC)</w:t>
      </w:r>
      <w:bookmarkEnd w:id="808"/>
    </w:p>
    <w:p w:rsidR="00E462E1" w:rsidRDefault="00E462E1" w:rsidP="00E462E1">
      <w:r>
        <w:t xml:space="preserve">Für die Auswertung der Lines of Code (LOC) wurden die Angaben von Visual Studio (siehe </w:t>
      </w:r>
      <w:r>
        <w:fldChar w:fldCharType="begin"/>
      </w:r>
      <w:r>
        <w:instrText xml:space="preserve"> REF _Ref326917051 \r \h </w:instrText>
      </w:r>
      <w:r>
        <w:fldChar w:fldCharType="separate"/>
      </w:r>
      <w:r w:rsidR="000E6CF3">
        <w:t>V.8.6.3.1</w:t>
      </w:r>
      <w:r>
        <w:fldChar w:fldCharType="end"/>
      </w:r>
      <w:r>
        <w:t xml:space="preserve"> </w:t>
      </w:r>
      <w:r>
        <w:fldChar w:fldCharType="begin"/>
      </w:r>
      <w:r>
        <w:instrText xml:space="preserve"> REF _Ref326917051 \h </w:instrText>
      </w:r>
      <w:r>
        <w:fldChar w:fldCharType="separate"/>
      </w:r>
      <w:r w:rsidR="000E6CF3">
        <w:t>Visual Studio</w:t>
      </w:r>
      <w:r>
        <w:fldChar w:fldCharType="end"/>
      </w:r>
      <w:r>
        <w:t>) übernommen.</w:t>
      </w:r>
    </w:p>
    <w:tbl>
      <w:tblPr>
        <w:tblStyle w:val="MediumShading1-Accent1"/>
        <w:tblW w:w="0" w:type="auto"/>
        <w:tblLook w:val="0420" w:firstRow="1" w:lastRow="0" w:firstColumn="0" w:lastColumn="0" w:noHBand="0" w:noVBand="1"/>
      </w:tblPr>
      <w:tblGrid>
        <w:gridCol w:w="4606"/>
        <w:gridCol w:w="4606"/>
      </w:tblGrid>
      <w:tr w:rsidR="00E462E1" w:rsidTr="00F93041">
        <w:trPr>
          <w:cnfStyle w:val="100000000000" w:firstRow="1" w:lastRow="0" w:firstColumn="0" w:lastColumn="0" w:oddVBand="0" w:evenVBand="0" w:oddHBand="0" w:evenHBand="0" w:firstRowFirstColumn="0" w:firstRowLastColumn="0" w:lastRowFirstColumn="0" w:lastRowLastColumn="0"/>
          <w:tblHeader/>
        </w:trPr>
        <w:tc>
          <w:tcPr>
            <w:tcW w:w="4606" w:type="dxa"/>
          </w:tcPr>
          <w:p w:rsidR="00E462E1" w:rsidRDefault="00E462E1" w:rsidP="00F93041">
            <w:r>
              <w:t>Hierarchie</w:t>
            </w:r>
          </w:p>
        </w:tc>
        <w:tc>
          <w:tcPr>
            <w:tcW w:w="4606" w:type="dxa"/>
          </w:tcPr>
          <w:p w:rsidR="00E462E1" w:rsidRDefault="00E462E1" w:rsidP="00F93041">
            <w:r>
              <w:t>Lines of Code (LOC)</w:t>
            </w:r>
          </w:p>
        </w:tc>
      </w:tr>
      <w:tr w:rsidR="00E462E1" w:rsidRPr="00982166" w:rsidTr="00F93041">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E462E1" w:rsidRPr="00982166" w:rsidRDefault="00E462E1" w:rsidP="00F93041">
            <w:pPr>
              <w:rPr>
                <w:rFonts w:eastAsia="Times New Roman" w:cstheme="minorHAnsi"/>
                <w:b/>
                <w:i/>
                <w:color w:val="000000"/>
                <w:sz w:val="21"/>
                <w:szCs w:val="21"/>
                <w:lang w:eastAsia="de-CH"/>
              </w:rPr>
            </w:pPr>
            <w:r w:rsidRPr="00982166">
              <w:rPr>
                <w:rFonts w:eastAsia="Times New Roman" w:cstheme="minorHAnsi"/>
                <w:b/>
                <w:i/>
                <w:color w:val="000000"/>
                <w:sz w:val="21"/>
                <w:szCs w:val="21"/>
                <w:lang w:eastAsia="de-CH"/>
              </w:rPr>
              <w:t>VideoWall</w:t>
            </w:r>
          </w:p>
        </w:tc>
        <w:tc>
          <w:tcPr>
            <w:tcW w:w="4606" w:type="dxa"/>
            <w:noWrap/>
            <w:hideMark/>
          </w:tcPr>
          <w:p w:rsidR="00E462E1" w:rsidRPr="00982166" w:rsidRDefault="00E462E1" w:rsidP="00F93041">
            <w:pPr>
              <w:rPr>
                <w:rFonts w:eastAsia="Times New Roman" w:cstheme="minorHAnsi"/>
                <w:color w:val="000000"/>
                <w:lang w:eastAsia="de-CH"/>
              </w:rPr>
            </w:pPr>
          </w:p>
        </w:tc>
      </w:tr>
      <w:tr w:rsidR="00E462E1" w:rsidRPr="00982166" w:rsidTr="00F93041">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E462E1" w:rsidRPr="00982166" w:rsidRDefault="00E462E1" w:rsidP="00F93041">
            <w:pPr>
              <w:rPr>
                <w:rFonts w:eastAsia="Times New Roman" w:cstheme="minorHAnsi"/>
                <w:color w:val="000000"/>
                <w:lang w:eastAsia="de-CH"/>
              </w:rPr>
            </w:pPr>
            <w:r w:rsidRPr="00982166">
              <w:rPr>
                <w:rFonts w:eastAsia="Times New Roman" w:cstheme="minorHAnsi"/>
                <w:color w:val="000000"/>
                <w:lang w:eastAsia="de-CH"/>
              </w:rPr>
              <w:t>VideoWall.Common</w:t>
            </w:r>
          </w:p>
        </w:tc>
        <w:tc>
          <w:tcPr>
            <w:tcW w:w="4606" w:type="dxa"/>
            <w:noWrap/>
            <w:hideMark/>
          </w:tcPr>
          <w:p w:rsidR="00E462E1" w:rsidRPr="00982166" w:rsidRDefault="00E462E1" w:rsidP="00F93041">
            <w:pPr>
              <w:jc w:val="right"/>
              <w:rPr>
                <w:rFonts w:eastAsia="Times New Roman" w:cstheme="minorHAnsi"/>
                <w:color w:val="000000"/>
                <w:lang w:eastAsia="de-CH"/>
              </w:rPr>
            </w:pPr>
            <w:r w:rsidRPr="00982166">
              <w:rPr>
                <w:rFonts w:eastAsia="Times New Roman" w:cstheme="minorHAnsi"/>
                <w:color w:val="000000"/>
                <w:lang w:eastAsia="de-CH"/>
              </w:rPr>
              <w:t>85</w:t>
            </w:r>
          </w:p>
        </w:tc>
      </w:tr>
      <w:tr w:rsidR="00E462E1" w:rsidRPr="00982166" w:rsidTr="00F93041">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E462E1" w:rsidRPr="00982166" w:rsidRDefault="00E462E1" w:rsidP="00F93041">
            <w:pPr>
              <w:rPr>
                <w:rFonts w:eastAsia="Times New Roman" w:cstheme="minorHAnsi"/>
                <w:color w:val="000000"/>
                <w:lang w:eastAsia="de-CH"/>
              </w:rPr>
            </w:pPr>
            <w:r w:rsidRPr="00982166">
              <w:rPr>
                <w:rFonts w:eastAsia="Times New Roman" w:cstheme="minorHAnsi"/>
                <w:color w:val="000000"/>
                <w:lang w:eastAsia="de-CH"/>
              </w:rPr>
              <w:t>VideoWall.Data</w:t>
            </w:r>
          </w:p>
        </w:tc>
        <w:tc>
          <w:tcPr>
            <w:tcW w:w="4606" w:type="dxa"/>
            <w:noWrap/>
            <w:hideMark/>
          </w:tcPr>
          <w:p w:rsidR="00E462E1" w:rsidRPr="00982166" w:rsidRDefault="00E462E1" w:rsidP="00F93041">
            <w:pPr>
              <w:jc w:val="right"/>
              <w:rPr>
                <w:rFonts w:eastAsia="Times New Roman" w:cstheme="minorHAnsi"/>
                <w:color w:val="000000"/>
                <w:lang w:eastAsia="de-CH"/>
              </w:rPr>
            </w:pPr>
            <w:r w:rsidRPr="00982166">
              <w:rPr>
                <w:rFonts w:eastAsia="Times New Roman" w:cstheme="minorHAnsi"/>
                <w:color w:val="000000"/>
                <w:lang w:eastAsia="de-CH"/>
              </w:rPr>
              <w:t>92</w:t>
            </w:r>
          </w:p>
        </w:tc>
      </w:tr>
      <w:tr w:rsidR="00E462E1" w:rsidRPr="00982166" w:rsidTr="00F93041">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E462E1" w:rsidRPr="00982166" w:rsidRDefault="00E462E1" w:rsidP="00F93041">
            <w:pPr>
              <w:rPr>
                <w:rFonts w:eastAsia="Times New Roman" w:cstheme="minorHAnsi"/>
                <w:color w:val="000000"/>
                <w:lang w:eastAsia="de-CH"/>
              </w:rPr>
            </w:pPr>
            <w:r w:rsidRPr="00982166">
              <w:rPr>
                <w:rFonts w:eastAsia="Times New Roman" w:cstheme="minorHAnsi"/>
                <w:color w:val="000000"/>
                <w:lang w:eastAsia="de-CH"/>
              </w:rPr>
              <w:t>VideoWall.Interfaces</w:t>
            </w:r>
          </w:p>
        </w:tc>
        <w:tc>
          <w:tcPr>
            <w:tcW w:w="4606" w:type="dxa"/>
            <w:noWrap/>
            <w:hideMark/>
          </w:tcPr>
          <w:p w:rsidR="00E462E1" w:rsidRPr="00982166" w:rsidRDefault="00E462E1" w:rsidP="00F93041">
            <w:pPr>
              <w:jc w:val="right"/>
              <w:rPr>
                <w:rFonts w:eastAsia="Times New Roman" w:cstheme="minorHAnsi"/>
                <w:color w:val="000000"/>
                <w:lang w:eastAsia="de-CH"/>
              </w:rPr>
            </w:pPr>
            <w:r w:rsidRPr="00982166">
              <w:rPr>
                <w:rFonts w:eastAsia="Times New Roman" w:cstheme="minorHAnsi"/>
                <w:color w:val="000000"/>
                <w:lang w:eastAsia="de-CH"/>
              </w:rPr>
              <w:t>4</w:t>
            </w:r>
          </w:p>
        </w:tc>
      </w:tr>
      <w:tr w:rsidR="00E462E1" w:rsidRPr="00982166" w:rsidTr="00F93041">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E462E1" w:rsidRPr="00982166" w:rsidRDefault="00E462E1" w:rsidP="00F93041">
            <w:pPr>
              <w:rPr>
                <w:rFonts w:eastAsia="Times New Roman" w:cstheme="minorHAnsi"/>
                <w:color w:val="000000"/>
                <w:lang w:eastAsia="de-CH"/>
              </w:rPr>
            </w:pPr>
            <w:r w:rsidRPr="00982166">
              <w:rPr>
                <w:rFonts w:eastAsia="Times New Roman" w:cstheme="minorHAnsi"/>
                <w:color w:val="000000"/>
                <w:lang w:eastAsia="de-CH"/>
              </w:rPr>
              <w:t>VideoWall.Main</w:t>
            </w:r>
          </w:p>
        </w:tc>
        <w:tc>
          <w:tcPr>
            <w:tcW w:w="4606" w:type="dxa"/>
            <w:noWrap/>
            <w:hideMark/>
          </w:tcPr>
          <w:p w:rsidR="00E462E1" w:rsidRPr="00982166" w:rsidRDefault="00E462E1" w:rsidP="00F93041">
            <w:pPr>
              <w:jc w:val="right"/>
              <w:rPr>
                <w:rFonts w:eastAsia="Times New Roman" w:cstheme="minorHAnsi"/>
                <w:color w:val="000000"/>
                <w:lang w:eastAsia="de-CH"/>
              </w:rPr>
            </w:pPr>
            <w:r w:rsidRPr="00982166">
              <w:rPr>
                <w:rFonts w:eastAsia="Times New Roman" w:cstheme="minorHAnsi"/>
                <w:color w:val="000000"/>
                <w:lang w:eastAsia="de-CH"/>
              </w:rPr>
              <w:t>0</w:t>
            </w:r>
          </w:p>
        </w:tc>
      </w:tr>
      <w:tr w:rsidR="00E462E1" w:rsidRPr="00982166" w:rsidTr="00F93041">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E462E1" w:rsidRPr="00982166" w:rsidRDefault="00E462E1" w:rsidP="00F93041">
            <w:pPr>
              <w:rPr>
                <w:rFonts w:eastAsia="Times New Roman" w:cstheme="minorHAnsi"/>
                <w:color w:val="000000"/>
                <w:lang w:eastAsia="de-CH"/>
              </w:rPr>
            </w:pPr>
            <w:r w:rsidRPr="00982166">
              <w:rPr>
                <w:rFonts w:eastAsia="Times New Roman" w:cstheme="minorHAnsi"/>
                <w:color w:val="000000"/>
                <w:lang w:eastAsia="de-CH"/>
              </w:rPr>
              <w:t>VideoWall.ResourceLoader</w:t>
            </w:r>
          </w:p>
        </w:tc>
        <w:tc>
          <w:tcPr>
            <w:tcW w:w="4606" w:type="dxa"/>
            <w:noWrap/>
            <w:hideMark/>
          </w:tcPr>
          <w:p w:rsidR="00E462E1" w:rsidRPr="00982166" w:rsidRDefault="00E462E1" w:rsidP="00F93041">
            <w:pPr>
              <w:jc w:val="right"/>
              <w:rPr>
                <w:rFonts w:eastAsia="Times New Roman" w:cstheme="minorHAnsi"/>
                <w:color w:val="000000"/>
                <w:lang w:eastAsia="de-CH"/>
              </w:rPr>
            </w:pPr>
            <w:r w:rsidRPr="00982166">
              <w:rPr>
                <w:rFonts w:eastAsia="Times New Roman" w:cstheme="minorHAnsi"/>
                <w:color w:val="000000"/>
                <w:lang w:eastAsia="de-CH"/>
              </w:rPr>
              <w:t>9</w:t>
            </w:r>
          </w:p>
        </w:tc>
      </w:tr>
      <w:tr w:rsidR="00E462E1" w:rsidRPr="00982166" w:rsidTr="00F93041">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E462E1" w:rsidRPr="00982166" w:rsidRDefault="00E462E1" w:rsidP="00F93041">
            <w:pPr>
              <w:rPr>
                <w:rFonts w:eastAsia="Times New Roman" w:cstheme="minorHAnsi"/>
                <w:color w:val="000000"/>
                <w:lang w:eastAsia="de-CH"/>
              </w:rPr>
            </w:pPr>
            <w:r w:rsidRPr="00982166">
              <w:rPr>
                <w:rFonts w:eastAsia="Times New Roman" w:cstheme="minorHAnsi"/>
                <w:color w:val="000000"/>
                <w:lang w:eastAsia="de-CH"/>
              </w:rPr>
              <w:t>VideoWall.ServiceModels</w:t>
            </w:r>
          </w:p>
        </w:tc>
        <w:tc>
          <w:tcPr>
            <w:tcW w:w="4606" w:type="dxa"/>
            <w:noWrap/>
            <w:hideMark/>
          </w:tcPr>
          <w:p w:rsidR="00E462E1" w:rsidRPr="00982166" w:rsidRDefault="00E462E1" w:rsidP="00F93041">
            <w:pPr>
              <w:jc w:val="right"/>
              <w:rPr>
                <w:rFonts w:eastAsia="Times New Roman" w:cstheme="minorHAnsi"/>
                <w:color w:val="000000"/>
                <w:lang w:eastAsia="de-CH"/>
              </w:rPr>
            </w:pPr>
            <w:r w:rsidRPr="00982166">
              <w:rPr>
                <w:rFonts w:eastAsia="Times New Roman" w:cstheme="minorHAnsi"/>
                <w:color w:val="000000"/>
                <w:lang w:eastAsia="de-CH"/>
              </w:rPr>
              <w:t>381</w:t>
            </w:r>
          </w:p>
        </w:tc>
      </w:tr>
      <w:tr w:rsidR="00E462E1" w:rsidRPr="00982166" w:rsidTr="00F93041">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E462E1" w:rsidRPr="00982166" w:rsidRDefault="00E462E1" w:rsidP="00F93041">
            <w:pPr>
              <w:rPr>
                <w:rFonts w:eastAsia="Times New Roman" w:cstheme="minorHAnsi"/>
                <w:color w:val="000000"/>
                <w:lang w:eastAsia="de-CH"/>
              </w:rPr>
            </w:pPr>
            <w:r w:rsidRPr="00982166">
              <w:rPr>
                <w:rFonts w:eastAsia="Times New Roman" w:cstheme="minorHAnsi"/>
                <w:color w:val="000000"/>
                <w:lang w:eastAsia="de-CH"/>
              </w:rPr>
              <w:t>VideoWall.Tests</w:t>
            </w:r>
          </w:p>
        </w:tc>
        <w:tc>
          <w:tcPr>
            <w:tcW w:w="4606" w:type="dxa"/>
            <w:noWrap/>
            <w:hideMark/>
          </w:tcPr>
          <w:p w:rsidR="00E462E1" w:rsidRPr="00982166" w:rsidRDefault="00E462E1" w:rsidP="00F93041">
            <w:pPr>
              <w:jc w:val="right"/>
              <w:rPr>
                <w:rFonts w:eastAsia="Times New Roman" w:cstheme="minorHAnsi"/>
                <w:color w:val="000000"/>
                <w:lang w:eastAsia="de-CH"/>
              </w:rPr>
            </w:pPr>
            <w:r w:rsidRPr="00982166">
              <w:rPr>
                <w:rFonts w:eastAsia="Times New Roman" w:cstheme="minorHAnsi"/>
                <w:color w:val="000000"/>
                <w:lang w:eastAsia="de-CH"/>
              </w:rPr>
              <w:t>179</w:t>
            </w:r>
          </w:p>
        </w:tc>
      </w:tr>
      <w:tr w:rsidR="00E462E1" w:rsidRPr="00982166" w:rsidTr="00F93041">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E462E1" w:rsidRPr="00982166" w:rsidRDefault="00E462E1" w:rsidP="00F93041">
            <w:pPr>
              <w:rPr>
                <w:rFonts w:eastAsia="Times New Roman" w:cstheme="minorHAnsi"/>
                <w:color w:val="000000"/>
                <w:lang w:eastAsia="de-CH"/>
              </w:rPr>
            </w:pPr>
            <w:r w:rsidRPr="00982166">
              <w:rPr>
                <w:rFonts w:eastAsia="Times New Roman" w:cstheme="minorHAnsi"/>
                <w:color w:val="000000"/>
                <w:lang w:eastAsia="de-CH"/>
              </w:rPr>
              <w:t>VideoWall.ViewModels</w:t>
            </w:r>
          </w:p>
        </w:tc>
        <w:tc>
          <w:tcPr>
            <w:tcW w:w="4606" w:type="dxa"/>
            <w:noWrap/>
            <w:hideMark/>
          </w:tcPr>
          <w:p w:rsidR="00E462E1" w:rsidRPr="00982166" w:rsidRDefault="00E462E1" w:rsidP="00F93041">
            <w:pPr>
              <w:jc w:val="right"/>
              <w:rPr>
                <w:rFonts w:eastAsia="Times New Roman" w:cstheme="minorHAnsi"/>
                <w:color w:val="000000"/>
                <w:lang w:eastAsia="de-CH"/>
              </w:rPr>
            </w:pPr>
            <w:r w:rsidRPr="00982166">
              <w:rPr>
                <w:rFonts w:eastAsia="Times New Roman" w:cstheme="minorHAnsi"/>
                <w:color w:val="000000"/>
                <w:lang w:eastAsia="de-CH"/>
              </w:rPr>
              <w:t>232</w:t>
            </w:r>
          </w:p>
        </w:tc>
      </w:tr>
      <w:tr w:rsidR="00E462E1" w:rsidRPr="00982166" w:rsidTr="00F93041">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E462E1" w:rsidRPr="00982166" w:rsidRDefault="00E462E1" w:rsidP="00F93041">
            <w:pPr>
              <w:rPr>
                <w:rFonts w:eastAsia="Times New Roman" w:cstheme="minorHAnsi"/>
                <w:color w:val="000000"/>
                <w:lang w:eastAsia="de-CH"/>
              </w:rPr>
            </w:pPr>
            <w:r w:rsidRPr="00982166">
              <w:rPr>
                <w:rFonts w:eastAsia="Times New Roman" w:cstheme="minorHAnsi"/>
                <w:color w:val="000000"/>
                <w:lang w:eastAsia="de-CH"/>
              </w:rPr>
              <w:t>VieoWall.Views</w:t>
            </w:r>
          </w:p>
        </w:tc>
        <w:tc>
          <w:tcPr>
            <w:tcW w:w="4606" w:type="dxa"/>
            <w:noWrap/>
            <w:hideMark/>
          </w:tcPr>
          <w:p w:rsidR="00E462E1" w:rsidRPr="00982166" w:rsidRDefault="00E462E1" w:rsidP="00F93041">
            <w:pPr>
              <w:jc w:val="right"/>
              <w:rPr>
                <w:rFonts w:eastAsia="Times New Roman" w:cstheme="minorHAnsi"/>
                <w:color w:val="000000"/>
                <w:lang w:eastAsia="de-CH"/>
              </w:rPr>
            </w:pPr>
            <w:r w:rsidRPr="00982166">
              <w:rPr>
                <w:rFonts w:eastAsia="Times New Roman" w:cstheme="minorHAnsi"/>
                <w:color w:val="000000"/>
                <w:lang w:eastAsia="de-CH"/>
              </w:rPr>
              <w:t>5</w:t>
            </w:r>
          </w:p>
        </w:tc>
      </w:tr>
      <w:tr w:rsidR="00E462E1" w:rsidRPr="00982166" w:rsidTr="00F93041">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E462E1" w:rsidRPr="00982166" w:rsidRDefault="00E462E1" w:rsidP="00F93041">
            <w:pPr>
              <w:rPr>
                <w:rFonts w:eastAsia="Times New Roman" w:cstheme="minorHAnsi"/>
                <w:b/>
                <w:color w:val="000000"/>
                <w:lang w:eastAsia="de-CH"/>
              </w:rPr>
            </w:pPr>
            <w:r w:rsidRPr="00982166">
              <w:rPr>
                <w:rFonts w:eastAsia="Times New Roman" w:cstheme="minorHAnsi"/>
                <w:b/>
                <w:color w:val="000000"/>
                <w:lang w:eastAsia="de-CH"/>
              </w:rPr>
              <w:t>Total VideoWall</w:t>
            </w:r>
          </w:p>
        </w:tc>
        <w:tc>
          <w:tcPr>
            <w:tcW w:w="4606" w:type="dxa"/>
            <w:noWrap/>
            <w:hideMark/>
          </w:tcPr>
          <w:p w:rsidR="00E462E1" w:rsidRPr="00982166" w:rsidRDefault="00E462E1" w:rsidP="00F93041">
            <w:pPr>
              <w:jc w:val="right"/>
              <w:rPr>
                <w:rFonts w:eastAsia="Times New Roman" w:cstheme="minorHAnsi"/>
                <w:b/>
                <w:color w:val="000000"/>
                <w:lang w:eastAsia="de-CH"/>
              </w:rPr>
            </w:pPr>
            <w:r w:rsidRPr="00982166">
              <w:rPr>
                <w:rFonts w:eastAsia="Times New Roman" w:cstheme="minorHAnsi"/>
                <w:b/>
                <w:color w:val="000000"/>
                <w:lang w:eastAsia="de-CH"/>
              </w:rPr>
              <w:t>987</w:t>
            </w:r>
          </w:p>
        </w:tc>
      </w:tr>
      <w:tr w:rsidR="00E462E1" w:rsidRPr="00982166" w:rsidTr="00F93041">
        <w:trPr>
          <w:cnfStyle w:val="000000010000" w:firstRow="0" w:lastRow="0" w:firstColumn="0" w:lastColumn="0" w:oddVBand="0" w:evenVBand="0" w:oddHBand="0" w:evenHBand="1" w:firstRowFirstColumn="0" w:firstRowLastColumn="0" w:lastRowFirstColumn="0" w:lastRowLastColumn="0"/>
          <w:trHeight w:val="300"/>
        </w:trPr>
        <w:tc>
          <w:tcPr>
            <w:tcW w:w="4606" w:type="dxa"/>
            <w:noWrap/>
          </w:tcPr>
          <w:p w:rsidR="00E462E1" w:rsidRPr="00982166" w:rsidRDefault="00E462E1" w:rsidP="00F93041">
            <w:pPr>
              <w:rPr>
                <w:rFonts w:eastAsia="Times New Roman" w:cstheme="minorHAnsi"/>
                <w:b/>
                <w:color w:val="000000"/>
                <w:lang w:eastAsia="de-CH"/>
              </w:rPr>
            </w:pPr>
          </w:p>
        </w:tc>
        <w:tc>
          <w:tcPr>
            <w:tcW w:w="4606" w:type="dxa"/>
            <w:noWrap/>
          </w:tcPr>
          <w:p w:rsidR="00E462E1" w:rsidRPr="00982166" w:rsidRDefault="00E462E1" w:rsidP="00F93041">
            <w:pPr>
              <w:rPr>
                <w:rFonts w:eastAsia="Times New Roman" w:cstheme="minorHAnsi"/>
                <w:color w:val="000000"/>
                <w:lang w:eastAsia="de-CH"/>
              </w:rPr>
            </w:pPr>
          </w:p>
        </w:tc>
      </w:tr>
      <w:tr w:rsidR="00E462E1" w:rsidRPr="00982166" w:rsidTr="00F93041">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E462E1" w:rsidRPr="00982166" w:rsidRDefault="00E462E1" w:rsidP="00F93041">
            <w:pPr>
              <w:rPr>
                <w:rFonts w:eastAsia="Times New Roman" w:cstheme="minorHAnsi"/>
                <w:b/>
                <w:i/>
                <w:color w:val="000000"/>
                <w:sz w:val="21"/>
                <w:szCs w:val="21"/>
                <w:lang w:eastAsia="de-CH"/>
              </w:rPr>
            </w:pPr>
            <w:r w:rsidRPr="00982166">
              <w:rPr>
                <w:rFonts w:eastAsia="Times New Roman" w:cstheme="minorHAnsi"/>
                <w:b/>
                <w:i/>
                <w:color w:val="000000"/>
                <w:sz w:val="21"/>
                <w:szCs w:val="21"/>
                <w:lang w:eastAsia="de-CH"/>
              </w:rPr>
              <w:t>PosterApp</w:t>
            </w:r>
          </w:p>
        </w:tc>
        <w:tc>
          <w:tcPr>
            <w:tcW w:w="4606" w:type="dxa"/>
            <w:noWrap/>
            <w:hideMark/>
          </w:tcPr>
          <w:p w:rsidR="00E462E1" w:rsidRPr="00982166" w:rsidRDefault="00E462E1" w:rsidP="00F93041">
            <w:pPr>
              <w:rPr>
                <w:rFonts w:eastAsia="Times New Roman" w:cstheme="minorHAnsi"/>
                <w:color w:val="000000"/>
                <w:lang w:eastAsia="de-CH"/>
              </w:rPr>
            </w:pPr>
          </w:p>
        </w:tc>
      </w:tr>
      <w:tr w:rsidR="00E462E1" w:rsidRPr="00982166" w:rsidTr="00F93041">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E462E1" w:rsidRPr="00982166" w:rsidRDefault="00E462E1" w:rsidP="00F93041">
            <w:pPr>
              <w:rPr>
                <w:rFonts w:eastAsia="Times New Roman" w:cstheme="minorHAnsi"/>
                <w:color w:val="000000"/>
                <w:lang w:eastAsia="de-CH"/>
              </w:rPr>
            </w:pPr>
            <w:r w:rsidRPr="00982166">
              <w:rPr>
                <w:rFonts w:eastAsia="Times New Roman" w:cstheme="minorHAnsi"/>
                <w:color w:val="000000"/>
                <w:lang w:eastAsia="de-CH"/>
              </w:rPr>
              <w:t>PosterApp.Data</w:t>
            </w:r>
          </w:p>
        </w:tc>
        <w:tc>
          <w:tcPr>
            <w:tcW w:w="4606" w:type="dxa"/>
            <w:noWrap/>
            <w:hideMark/>
          </w:tcPr>
          <w:p w:rsidR="00E462E1" w:rsidRPr="00982166" w:rsidRDefault="00E462E1" w:rsidP="00F93041">
            <w:pPr>
              <w:jc w:val="right"/>
              <w:rPr>
                <w:rFonts w:eastAsia="Times New Roman" w:cstheme="minorHAnsi"/>
                <w:color w:val="000000"/>
                <w:lang w:eastAsia="de-CH"/>
              </w:rPr>
            </w:pPr>
            <w:r w:rsidRPr="00982166">
              <w:rPr>
                <w:rFonts w:eastAsia="Times New Roman" w:cstheme="minorHAnsi"/>
                <w:color w:val="000000"/>
                <w:lang w:eastAsia="de-CH"/>
              </w:rPr>
              <w:t>6</w:t>
            </w:r>
          </w:p>
        </w:tc>
      </w:tr>
      <w:tr w:rsidR="00E462E1" w:rsidRPr="00982166" w:rsidTr="00F93041">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E462E1" w:rsidRPr="00982166" w:rsidRDefault="00E462E1" w:rsidP="00F93041">
            <w:pPr>
              <w:rPr>
                <w:rFonts w:eastAsia="Times New Roman" w:cstheme="minorHAnsi"/>
                <w:color w:val="000000"/>
                <w:lang w:eastAsia="de-CH"/>
              </w:rPr>
            </w:pPr>
            <w:r w:rsidRPr="00982166">
              <w:rPr>
                <w:rFonts w:eastAsia="Times New Roman" w:cstheme="minorHAnsi"/>
                <w:color w:val="000000"/>
                <w:lang w:eastAsia="de-CH"/>
              </w:rPr>
              <w:t>PosterApp.Main</w:t>
            </w:r>
          </w:p>
        </w:tc>
        <w:tc>
          <w:tcPr>
            <w:tcW w:w="4606" w:type="dxa"/>
            <w:noWrap/>
            <w:hideMark/>
          </w:tcPr>
          <w:p w:rsidR="00E462E1" w:rsidRPr="00982166" w:rsidRDefault="00E462E1" w:rsidP="00F93041">
            <w:pPr>
              <w:jc w:val="right"/>
              <w:rPr>
                <w:rFonts w:eastAsia="Times New Roman" w:cstheme="minorHAnsi"/>
                <w:color w:val="000000"/>
                <w:lang w:eastAsia="de-CH"/>
              </w:rPr>
            </w:pPr>
            <w:r w:rsidRPr="00982166">
              <w:rPr>
                <w:rFonts w:eastAsia="Times New Roman" w:cstheme="minorHAnsi"/>
                <w:color w:val="000000"/>
                <w:lang w:eastAsia="de-CH"/>
              </w:rPr>
              <w:t>18</w:t>
            </w:r>
          </w:p>
        </w:tc>
      </w:tr>
      <w:tr w:rsidR="00E462E1" w:rsidRPr="00982166" w:rsidTr="00F93041">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E462E1" w:rsidRPr="00982166" w:rsidRDefault="00E462E1" w:rsidP="00F93041">
            <w:pPr>
              <w:rPr>
                <w:rFonts w:eastAsia="Times New Roman" w:cstheme="minorHAnsi"/>
                <w:color w:val="000000"/>
                <w:lang w:eastAsia="de-CH"/>
              </w:rPr>
            </w:pPr>
            <w:r w:rsidRPr="00982166">
              <w:rPr>
                <w:rFonts w:eastAsia="Times New Roman" w:cstheme="minorHAnsi"/>
                <w:color w:val="000000"/>
                <w:lang w:eastAsia="de-CH"/>
              </w:rPr>
              <w:t>PosterApp.ResourceLoader</w:t>
            </w:r>
          </w:p>
        </w:tc>
        <w:tc>
          <w:tcPr>
            <w:tcW w:w="4606" w:type="dxa"/>
            <w:noWrap/>
            <w:hideMark/>
          </w:tcPr>
          <w:p w:rsidR="00E462E1" w:rsidRPr="00982166" w:rsidRDefault="00E462E1" w:rsidP="00F93041">
            <w:pPr>
              <w:jc w:val="right"/>
              <w:rPr>
                <w:rFonts w:eastAsia="Times New Roman" w:cstheme="minorHAnsi"/>
                <w:color w:val="000000"/>
                <w:lang w:eastAsia="de-CH"/>
              </w:rPr>
            </w:pPr>
            <w:r w:rsidRPr="00982166">
              <w:rPr>
                <w:rFonts w:eastAsia="Times New Roman" w:cstheme="minorHAnsi"/>
                <w:color w:val="000000"/>
                <w:lang w:eastAsia="de-CH"/>
              </w:rPr>
              <w:t>0</w:t>
            </w:r>
          </w:p>
        </w:tc>
      </w:tr>
      <w:tr w:rsidR="00E462E1" w:rsidRPr="00982166" w:rsidTr="00F93041">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E462E1" w:rsidRPr="00982166" w:rsidRDefault="00E462E1" w:rsidP="00F93041">
            <w:pPr>
              <w:rPr>
                <w:rFonts w:eastAsia="Times New Roman" w:cstheme="minorHAnsi"/>
                <w:color w:val="000000"/>
                <w:lang w:eastAsia="de-CH"/>
              </w:rPr>
            </w:pPr>
            <w:r w:rsidRPr="00982166">
              <w:rPr>
                <w:rFonts w:eastAsia="Times New Roman" w:cstheme="minorHAnsi"/>
                <w:color w:val="000000"/>
                <w:lang w:eastAsia="de-CH"/>
              </w:rPr>
              <w:t>PosterApp.ServiceModels</w:t>
            </w:r>
          </w:p>
        </w:tc>
        <w:tc>
          <w:tcPr>
            <w:tcW w:w="4606" w:type="dxa"/>
            <w:noWrap/>
            <w:hideMark/>
          </w:tcPr>
          <w:p w:rsidR="00E462E1" w:rsidRPr="00982166" w:rsidRDefault="00E462E1" w:rsidP="00F93041">
            <w:pPr>
              <w:jc w:val="right"/>
              <w:rPr>
                <w:rFonts w:eastAsia="Times New Roman" w:cstheme="minorHAnsi"/>
                <w:color w:val="000000"/>
                <w:lang w:eastAsia="de-CH"/>
              </w:rPr>
            </w:pPr>
            <w:r w:rsidRPr="00982166">
              <w:rPr>
                <w:rFonts w:eastAsia="Times New Roman" w:cstheme="minorHAnsi"/>
                <w:color w:val="000000"/>
                <w:lang w:eastAsia="de-CH"/>
              </w:rPr>
              <w:t>12</w:t>
            </w:r>
          </w:p>
        </w:tc>
      </w:tr>
      <w:tr w:rsidR="00E462E1" w:rsidRPr="00982166" w:rsidTr="00F93041">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E462E1" w:rsidRPr="00982166" w:rsidRDefault="00E462E1" w:rsidP="00F93041">
            <w:pPr>
              <w:rPr>
                <w:rFonts w:eastAsia="Times New Roman" w:cstheme="minorHAnsi"/>
                <w:color w:val="000000"/>
                <w:lang w:eastAsia="de-CH"/>
              </w:rPr>
            </w:pPr>
            <w:r w:rsidRPr="00982166">
              <w:rPr>
                <w:rFonts w:eastAsia="Times New Roman" w:cstheme="minorHAnsi"/>
                <w:color w:val="000000"/>
                <w:lang w:eastAsia="de-CH"/>
              </w:rPr>
              <w:t>PosterApp.Startup</w:t>
            </w:r>
          </w:p>
        </w:tc>
        <w:tc>
          <w:tcPr>
            <w:tcW w:w="4606" w:type="dxa"/>
            <w:noWrap/>
            <w:hideMark/>
          </w:tcPr>
          <w:p w:rsidR="00E462E1" w:rsidRPr="00982166" w:rsidRDefault="00E462E1" w:rsidP="00F93041">
            <w:pPr>
              <w:jc w:val="right"/>
              <w:rPr>
                <w:rFonts w:eastAsia="Times New Roman" w:cstheme="minorHAnsi"/>
                <w:color w:val="000000"/>
                <w:lang w:eastAsia="de-CH"/>
              </w:rPr>
            </w:pPr>
            <w:r w:rsidRPr="00982166">
              <w:rPr>
                <w:rFonts w:eastAsia="Times New Roman" w:cstheme="minorHAnsi"/>
                <w:color w:val="000000"/>
                <w:lang w:eastAsia="de-CH"/>
              </w:rPr>
              <w:t>9</w:t>
            </w:r>
          </w:p>
        </w:tc>
      </w:tr>
      <w:tr w:rsidR="00E462E1" w:rsidRPr="00982166" w:rsidTr="00F93041">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E462E1" w:rsidRPr="00982166" w:rsidRDefault="00E462E1" w:rsidP="00F93041">
            <w:pPr>
              <w:rPr>
                <w:rFonts w:eastAsia="Times New Roman" w:cstheme="minorHAnsi"/>
                <w:color w:val="000000"/>
                <w:lang w:eastAsia="de-CH"/>
              </w:rPr>
            </w:pPr>
            <w:r w:rsidRPr="00982166">
              <w:rPr>
                <w:rFonts w:eastAsia="Times New Roman" w:cstheme="minorHAnsi"/>
                <w:color w:val="000000"/>
                <w:lang w:eastAsia="de-CH"/>
              </w:rPr>
              <w:t>PosterApp.Tests</w:t>
            </w:r>
          </w:p>
        </w:tc>
        <w:tc>
          <w:tcPr>
            <w:tcW w:w="4606" w:type="dxa"/>
            <w:noWrap/>
            <w:hideMark/>
          </w:tcPr>
          <w:p w:rsidR="00E462E1" w:rsidRPr="00982166" w:rsidRDefault="00E462E1" w:rsidP="00F93041">
            <w:pPr>
              <w:jc w:val="right"/>
              <w:rPr>
                <w:rFonts w:eastAsia="Times New Roman" w:cstheme="minorHAnsi"/>
                <w:color w:val="000000"/>
                <w:lang w:eastAsia="de-CH"/>
              </w:rPr>
            </w:pPr>
            <w:r w:rsidRPr="00982166">
              <w:rPr>
                <w:rFonts w:eastAsia="Times New Roman" w:cstheme="minorHAnsi"/>
                <w:color w:val="000000"/>
                <w:lang w:eastAsia="de-CH"/>
              </w:rPr>
              <w:t>63</w:t>
            </w:r>
          </w:p>
        </w:tc>
      </w:tr>
      <w:tr w:rsidR="00E462E1" w:rsidRPr="00982166" w:rsidTr="00F93041">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E462E1" w:rsidRPr="00982166" w:rsidRDefault="00E462E1" w:rsidP="00F93041">
            <w:pPr>
              <w:rPr>
                <w:rFonts w:eastAsia="Times New Roman" w:cstheme="minorHAnsi"/>
                <w:color w:val="000000"/>
                <w:lang w:eastAsia="de-CH"/>
              </w:rPr>
            </w:pPr>
            <w:r w:rsidRPr="00982166">
              <w:rPr>
                <w:rFonts w:eastAsia="Times New Roman" w:cstheme="minorHAnsi"/>
                <w:color w:val="000000"/>
                <w:lang w:eastAsia="de-CH"/>
              </w:rPr>
              <w:t>PosterApp.ViewModels</w:t>
            </w:r>
          </w:p>
        </w:tc>
        <w:tc>
          <w:tcPr>
            <w:tcW w:w="4606" w:type="dxa"/>
            <w:noWrap/>
            <w:hideMark/>
          </w:tcPr>
          <w:p w:rsidR="00E462E1" w:rsidRPr="00982166" w:rsidRDefault="00E462E1" w:rsidP="00F93041">
            <w:pPr>
              <w:jc w:val="right"/>
              <w:rPr>
                <w:rFonts w:eastAsia="Times New Roman" w:cstheme="minorHAnsi"/>
                <w:color w:val="000000"/>
                <w:lang w:eastAsia="de-CH"/>
              </w:rPr>
            </w:pPr>
            <w:r w:rsidRPr="00982166">
              <w:rPr>
                <w:rFonts w:eastAsia="Times New Roman" w:cstheme="minorHAnsi"/>
                <w:color w:val="000000"/>
                <w:lang w:eastAsia="de-CH"/>
              </w:rPr>
              <w:t>19</w:t>
            </w:r>
          </w:p>
        </w:tc>
      </w:tr>
      <w:tr w:rsidR="00E462E1" w:rsidRPr="00982166" w:rsidTr="00F93041">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E462E1" w:rsidRPr="00982166" w:rsidRDefault="00E462E1" w:rsidP="00F93041">
            <w:pPr>
              <w:rPr>
                <w:rFonts w:eastAsia="Times New Roman" w:cstheme="minorHAnsi"/>
                <w:color w:val="000000"/>
                <w:lang w:eastAsia="de-CH"/>
              </w:rPr>
            </w:pPr>
            <w:r w:rsidRPr="00982166">
              <w:rPr>
                <w:rFonts w:eastAsia="Times New Roman" w:cstheme="minorHAnsi"/>
                <w:color w:val="000000"/>
                <w:lang w:eastAsia="de-CH"/>
              </w:rPr>
              <w:t>PosterApp.Views</w:t>
            </w:r>
          </w:p>
        </w:tc>
        <w:tc>
          <w:tcPr>
            <w:tcW w:w="4606" w:type="dxa"/>
            <w:noWrap/>
            <w:hideMark/>
          </w:tcPr>
          <w:p w:rsidR="00E462E1" w:rsidRPr="00982166" w:rsidRDefault="00E462E1" w:rsidP="00F93041">
            <w:pPr>
              <w:jc w:val="right"/>
              <w:rPr>
                <w:rFonts w:eastAsia="Times New Roman" w:cstheme="minorHAnsi"/>
                <w:color w:val="000000"/>
                <w:lang w:eastAsia="de-CH"/>
              </w:rPr>
            </w:pPr>
            <w:r w:rsidRPr="00982166">
              <w:rPr>
                <w:rFonts w:eastAsia="Times New Roman" w:cstheme="minorHAnsi"/>
                <w:color w:val="000000"/>
                <w:lang w:eastAsia="de-CH"/>
              </w:rPr>
              <w:t>0</w:t>
            </w:r>
          </w:p>
        </w:tc>
      </w:tr>
      <w:tr w:rsidR="00E462E1" w:rsidRPr="00982166" w:rsidTr="00F93041">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E462E1" w:rsidRPr="00982166" w:rsidRDefault="00E462E1" w:rsidP="00F93041">
            <w:pPr>
              <w:rPr>
                <w:rFonts w:eastAsia="Times New Roman" w:cstheme="minorHAnsi"/>
                <w:b/>
                <w:color w:val="000000"/>
                <w:lang w:eastAsia="de-CH"/>
              </w:rPr>
            </w:pPr>
            <w:r w:rsidRPr="00982166">
              <w:rPr>
                <w:rFonts w:eastAsia="Times New Roman" w:cstheme="minorHAnsi"/>
                <w:b/>
                <w:color w:val="000000"/>
                <w:lang w:eastAsia="de-CH"/>
              </w:rPr>
              <w:t>Total PosterApp</w:t>
            </w:r>
          </w:p>
        </w:tc>
        <w:tc>
          <w:tcPr>
            <w:tcW w:w="4606" w:type="dxa"/>
            <w:noWrap/>
            <w:hideMark/>
          </w:tcPr>
          <w:p w:rsidR="00E462E1" w:rsidRPr="00982166" w:rsidRDefault="00E462E1" w:rsidP="00F93041">
            <w:pPr>
              <w:jc w:val="right"/>
              <w:rPr>
                <w:rFonts w:eastAsia="Times New Roman" w:cstheme="minorHAnsi"/>
                <w:b/>
                <w:color w:val="000000"/>
                <w:lang w:eastAsia="de-CH"/>
              </w:rPr>
            </w:pPr>
            <w:r w:rsidRPr="00982166">
              <w:rPr>
                <w:rFonts w:eastAsia="Times New Roman" w:cstheme="minorHAnsi"/>
                <w:b/>
                <w:color w:val="000000"/>
                <w:lang w:eastAsia="de-CH"/>
              </w:rPr>
              <w:t>127</w:t>
            </w:r>
          </w:p>
        </w:tc>
      </w:tr>
      <w:tr w:rsidR="00E462E1" w:rsidRPr="00982166" w:rsidTr="00F93041">
        <w:trPr>
          <w:cnfStyle w:val="000000100000" w:firstRow="0" w:lastRow="0" w:firstColumn="0" w:lastColumn="0" w:oddVBand="0" w:evenVBand="0" w:oddHBand="1" w:evenHBand="0" w:firstRowFirstColumn="0" w:firstRowLastColumn="0" w:lastRowFirstColumn="0" w:lastRowLastColumn="0"/>
          <w:trHeight w:val="300"/>
        </w:trPr>
        <w:tc>
          <w:tcPr>
            <w:tcW w:w="4606" w:type="dxa"/>
            <w:noWrap/>
          </w:tcPr>
          <w:p w:rsidR="00E462E1" w:rsidRPr="00982166" w:rsidRDefault="00E462E1" w:rsidP="00F93041">
            <w:pPr>
              <w:rPr>
                <w:rFonts w:eastAsia="Times New Roman" w:cstheme="minorHAnsi"/>
                <w:color w:val="000000"/>
                <w:lang w:eastAsia="de-CH"/>
              </w:rPr>
            </w:pPr>
          </w:p>
        </w:tc>
        <w:tc>
          <w:tcPr>
            <w:tcW w:w="4606" w:type="dxa"/>
            <w:noWrap/>
          </w:tcPr>
          <w:p w:rsidR="00E462E1" w:rsidRPr="00982166" w:rsidRDefault="00E462E1" w:rsidP="00F93041">
            <w:pPr>
              <w:rPr>
                <w:rFonts w:eastAsia="Times New Roman" w:cstheme="minorHAnsi"/>
                <w:color w:val="000000"/>
                <w:lang w:eastAsia="de-CH"/>
              </w:rPr>
            </w:pPr>
          </w:p>
        </w:tc>
      </w:tr>
      <w:tr w:rsidR="00E462E1" w:rsidRPr="00982166" w:rsidTr="00F93041">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E462E1" w:rsidRPr="00982166" w:rsidRDefault="00E462E1" w:rsidP="00F93041">
            <w:pPr>
              <w:rPr>
                <w:rFonts w:eastAsia="Times New Roman" w:cstheme="minorHAnsi"/>
                <w:b/>
                <w:i/>
                <w:color w:val="000000"/>
                <w:sz w:val="21"/>
                <w:szCs w:val="21"/>
                <w:lang w:eastAsia="de-CH"/>
              </w:rPr>
            </w:pPr>
            <w:r w:rsidRPr="00982166">
              <w:rPr>
                <w:rFonts w:eastAsia="Times New Roman" w:cstheme="minorHAnsi"/>
                <w:b/>
                <w:i/>
                <w:color w:val="000000"/>
                <w:sz w:val="21"/>
                <w:szCs w:val="21"/>
                <w:lang w:eastAsia="de-CH"/>
              </w:rPr>
              <w:lastRenderedPageBreak/>
              <w:t>LunchMenuApp</w:t>
            </w:r>
          </w:p>
        </w:tc>
        <w:tc>
          <w:tcPr>
            <w:tcW w:w="4606" w:type="dxa"/>
            <w:noWrap/>
            <w:hideMark/>
          </w:tcPr>
          <w:p w:rsidR="00E462E1" w:rsidRPr="00982166" w:rsidRDefault="00E462E1" w:rsidP="00F93041">
            <w:pPr>
              <w:rPr>
                <w:rFonts w:eastAsia="Times New Roman" w:cstheme="minorHAnsi"/>
                <w:color w:val="000000"/>
                <w:lang w:eastAsia="de-CH"/>
              </w:rPr>
            </w:pPr>
          </w:p>
        </w:tc>
      </w:tr>
      <w:tr w:rsidR="00E462E1" w:rsidRPr="00982166" w:rsidTr="00F93041">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E462E1" w:rsidRPr="00982166" w:rsidRDefault="00E462E1" w:rsidP="00F93041">
            <w:pPr>
              <w:rPr>
                <w:rFonts w:eastAsia="Times New Roman" w:cstheme="minorHAnsi"/>
                <w:color w:val="000000"/>
                <w:lang w:eastAsia="de-CH"/>
              </w:rPr>
            </w:pPr>
            <w:r w:rsidRPr="00982166">
              <w:rPr>
                <w:rFonts w:eastAsia="Times New Roman" w:cstheme="minorHAnsi"/>
                <w:color w:val="000000"/>
                <w:lang w:eastAsia="de-CH"/>
              </w:rPr>
              <w:t>LunchMenuApp.Data</w:t>
            </w:r>
          </w:p>
        </w:tc>
        <w:tc>
          <w:tcPr>
            <w:tcW w:w="4606" w:type="dxa"/>
            <w:noWrap/>
            <w:hideMark/>
          </w:tcPr>
          <w:p w:rsidR="00E462E1" w:rsidRPr="00982166" w:rsidRDefault="00E462E1" w:rsidP="00F93041">
            <w:pPr>
              <w:jc w:val="right"/>
              <w:rPr>
                <w:rFonts w:eastAsia="Times New Roman" w:cstheme="minorHAnsi"/>
                <w:color w:val="000000"/>
                <w:lang w:eastAsia="de-CH"/>
              </w:rPr>
            </w:pPr>
            <w:r w:rsidRPr="00982166">
              <w:rPr>
                <w:rFonts w:eastAsia="Times New Roman" w:cstheme="minorHAnsi"/>
                <w:color w:val="000000"/>
                <w:lang w:eastAsia="de-CH"/>
              </w:rPr>
              <w:t>13</w:t>
            </w:r>
          </w:p>
        </w:tc>
      </w:tr>
      <w:tr w:rsidR="00E462E1" w:rsidRPr="00982166" w:rsidTr="00F93041">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E462E1" w:rsidRPr="00982166" w:rsidRDefault="00E462E1" w:rsidP="00F93041">
            <w:pPr>
              <w:rPr>
                <w:rFonts w:eastAsia="Times New Roman" w:cstheme="minorHAnsi"/>
                <w:color w:val="000000"/>
                <w:lang w:eastAsia="de-CH"/>
              </w:rPr>
            </w:pPr>
            <w:r w:rsidRPr="00982166">
              <w:rPr>
                <w:rFonts w:eastAsia="Times New Roman" w:cstheme="minorHAnsi"/>
                <w:color w:val="000000"/>
                <w:lang w:eastAsia="de-CH"/>
              </w:rPr>
              <w:t>LunchMenuApp.Main</w:t>
            </w:r>
          </w:p>
        </w:tc>
        <w:tc>
          <w:tcPr>
            <w:tcW w:w="4606" w:type="dxa"/>
            <w:noWrap/>
            <w:hideMark/>
          </w:tcPr>
          <w:p w:rsidR="00E462E1" w:rsidRPr="00982166" w:rsidRDefault="00E462E1" w:rsidP="00F93041">
            <w:pPr>
              <w:jc w:val="right"/>
              <w:rPr>
                <w:rFonts w:eastAsia="Times New Roman" w:cstheme="minorHAnsi"/>
                <w:color w:val="000000"/>
                <w:lang w:eastAsia="de-CH"/>
              </w:rPr>
            </w:pPr>
            <w:r w:rsidRPr="00982166">
              <w:rPr>
                <w:rFonts w:eastAsia="Times New Roman" w:cstheme="minorHAnsi"/>
                <w:color w:val="000000"/>
                <w:lang w:eastAsia="de-CH"/>
              </w:rPr>
              <w:t>19</w:t>
            </w:r>
          </w:p>
        </w:tc>
      </w:tr>
      <w:tr w:rsidR="00E462E1" w:rsidRPr="00982166" w:rsidTr="00F93041">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E462E1" w:rsidRPr="00982166" w:rsidRDefault="00E462E1" w:rsidP="00F93041">
            <w:pPr>
              <w:rPr>
                <w:rFonts w:eastAsia="Times New Roman" w:cstheme="minorHAnsi"/>
                <w:color w:val="000000"/>
                <w:lang w:eastAsia="de-CH"/>
              </w:rPr>
            </w:pPr>
            <w:r w:rsidRPr="00982166">
              <w:rPr>
                <w:rFonts w:eastAsia="Times New Roman" w:cstheme="minorHAnsi"/>
                <w:color w:val="000000"/>
                <w:lang w:eastAsia="de-CH"/>
              </w:rPr>
              <w:t>LunchMenuApp.ServiceModels</w:t>
            </w:r>
          </w:p>
        </w:tc>
        <w:tc>
          <w:tcPr>
            <w:tcW w:w="4606" w:type="dxa"/>
            <w:noWrap/>
            <w:hideMark/>
          </w:tcPr>
          <w:p w:rsidR="00E462E1" w:rsidRPr="00982166" w:rsidRDefault="00E462E1" w:rsidP="00F93041">
            <w:pPr>
              <w:jc w:val="right"/>
              <w:rPr>
                <w:rFonts w:eastAsia="Times New Roman" w:cstheme="minorHAnsi"/>
                <w:color w:val="000000"/>
                <w:lang w:eastAsia="de-CH"/>
              </w:rPr>
            </w:pPr>
            <w:r w:rsidRPr="00982166">
              <w:rPr>
                <w:rFonts w:eastAsia="Times New Roman" w:cstheme="minorHAnsi"/>
                <w:color w:val="000000"/>
                <w:lang w:eastAsia="de-CH"/>
              </w:rPr>
              <w:t>66</w:t>
            </w:r>
          </w:p>
        </w:tc>
      </w:tr>
      <w:tr w:rsidR="00E462E1" w:rsidRPr="00982166" w:rsidTr="00F93041">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E462E1" w:rsidRPr="00982166" w:rsidRDefault="00E462E1" w:rsidP="00F93041">
            <w:pPr>
              <w:rPr>
                <w:rFonts w:eastAsia="Times New Roman" w:cstheme="minorHAnsi"/>
                <w:color w:val="000000"/>
                <w:lang w:eastAsia="de-CH"/>
              </w:rPr>
            </w:pPr>
            <w:r w:rsidRPr="00982166">
              <w:rPr>
                <w:rFonts w:eastAsia="Times New Roman" w:cstheme="minorHAnsi"/>
                <w:color w:val="000000"/>
                <w:lang w:eastAsia="de-CH"/>
              </w:rPr>
              <w:t>LunchMenuApp.Startup</w:t>
            </w:r>
          </w:p>
        </w:tc>
        <w:tc>
          <w:tcPr>
            <w:tcW w:w="4606" w:type="dxa"/>
            <w:noWrap/>
            <w:hideMark/>
          </w:tcPr>
          <w:p w:rsidR="00E462E1" w:rsidRPr="00982166" w:rsidRDefault="00E462E1" w:rsidP="00F93041">
            <w:pPr>
              <w:jc w:val="right"/>
              <w:rPr>
                <w:rFonts w:eastAsia="Times New Roman" w:cstheme="minorHAnsi"/>
                <w:color w:val="000000"/>
                <w:lang w:eastAsia="de-CH"/>
              </w:rPr>
            </w:pPr>
            <w:r w:rsidRPr="00982166">
              <w:rPr>
                <w:rFonts w:eastAsia="Times New Roman" w:cstheme="minorHAnsi"/>
                <w:color w:val="000000"/>
                <w:lang w:eastAsia="de-CH"/>
              </w:rPr>
              <w:t>3</w:t>
            </w:r>
          </w:p>
        </w:tc>
      </w:tr>
      <w:tr w:rsidR="00E462E1" w:rsidRPr="00982166" w:rsidTr="00F93041">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E462E1" w:rsidRPr="00982166" w:rsidRDefault="00E462E1" w:rsidP="00F93041">
            <w:pPr>
              <w:rPr>
                <w:rFonts w:eastAsia="Times New Roman" w:cstheme="minorHAnsi"/>
                <w:color w:val="000000"/>
                <w:lang w:eastAsia="de-CH"/>
              </w:rPr>
            </w:pPr>
            <w:r w:rsidRPr="00982166">
              <w:rPr>
                <w:rFonts w:eastAsia="Times New Roman" w:cstheme="minorHAnsi"/>
                <w:color w:val="000000"/>
                <w:lang w:eastAsia="de-CH"/>
              </w:rPr>
              <w:t>LunchMenuApp.Tests</w:t>
            </w:r>
          </w:p>
        </w:tc>
        <w:tc>
          <w:tcPr>
            <w:tcW w:w="4606" w:type="dxa"/>
            <w:noWrap/>
            <w:hideMark/>
          </w:tcPr>
          <w:p w:rsidR="00E462E1" w:rsidRPr="00982166" w:rsidRDefault="00E462E1" w:rsidP="00F93041">
            <w:pPr>
              <w:jc w:val="right"/>
              <w:rPr>
                <w:rFonts w:eastAsia="Times New Roman" w:cstheme="minorHAnsi"/>
                <w:color w:val="000000"/>
                <w:lang w:eastAsia="de-CH"/>
              </w:rPr>
            </w:pPr>
            <w:r w:rsidRPr="00982166">
              <w:rPr>
                <w:rFonts w:eastAsia="Times New Roman" w:cstheme="minorHAnsi"/>
                <w:color w:val="000000"/>
                <w:lang w:eastAsia="de-CH"/>
              </w:rPr>
              <w:t>139</w:t>
            </w:r>
          </w:p>
        </w:tc>
      </w:tr>
      <w:tr w:rsidR="00E462E1" w:rsidRPr="00982166" w:rsidTr="00F93041">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E462E1" w:rsidRPr="00982166" w:rsidRDefault="00E462E1" w:rsidP="00F93041">
            <w:pPr>
              <w:rPr>
                <w:rFonts w:eastAsia="Times New Roman" w:cstheme="minorHAnsi"/>
                <w:color w:val="000000"/>
                <w:lang w:eastAsia="de-CH"/>
              </w:rPr>
            </w:pPr>
            <w:r w:rsidRPr="00982166">
              <w:rPr>
                <w:rFonts w:eastAsia="Times New Roman" w:cstheme="minorHAnsi"/>
                <w:color w:val="000000"/>
                <w:lang w:eastAsia="de-CH"/>
              </w:rPr>
              <w:t>LunchMenuApp.ViewModels</w:t>
            </w:r>
          </w:p>
        </w:tc>
        <w:tc>
          <w:tcPr>
            <w:tcW w:w="4606" w:type="dxa"/>
            <w:noWrap/>
            <w:hideMark/>
          </w:tcPr>
          <w:p w:rsidR="00E462E1" w:rsidRPr="00982166" w:rsidRDefault="00E462E1" w:rsidP="00F93041">
            <w:pPr>
              <w:jc w:val="right"/>
              <w:rPr>
                <w:rFonts w:eastAsia="Times New Roman" w:cstheme="minorHAnsi"/>
                <w:color w:val="000000"/>
                <w:lang w:eastAsia="de-CH"/>
              </w:rPr>
            </w:pPr>
            <w:r w:rsidRPr="00982166">
              <w:rPr>
                <w:rFonts w:eastAsia="Times New Roman" w:cstheme="minorHAnsi"/>
                <w:color w:val="000000"/>
                <w:lang w:eastAsia="de-CH"/>
              </w:rPr>
              <w:t>29</w:t>
            </w:r>
          </w:p>
        </w:tc>
      </w:tr>
      <w:tr w:rsidR="00E462E1" w:rsidRPr="00982166" w:rsidTr="00F93041">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E462E1" w:rsidRPr="00982166" w:rsidRDefault="00E462E1" w:rsidP="00F93041">
            <w:pPr>
              <w:rPr>
                <w:rFonts w:eastAsia="Times New Roman" w:cstheme="minorHAnsi"/>
                <w:color w:val="000000"/>
                <w:lang w:eastAsia="de-CH"/>
              </w:rPr>
            </w:pPr>
            <w:r w:rsidRPr="00982166">
              <w:rPr>
                <w:rFonts w:eastAsia="Times New Roman" w:cstheme="minorHAnsi"/>
                <w:color w:val="000000"/>
                <w:lang w:eastAsia="de-CH"/>
              </w:rPr>
              <w:t>LunchMenuApp.Views</w:t>
            </w:r>
          </w:p>
        </w:tc>
        <w:tc>
          <w:tcPr>
            <w:tcW w:w="4606" w:type="dxa"/>
            <w:noWrap/>
            <w:hideMark/>
          </w:tcPr>
          <w:p w:rsidR="00E462E1" w:rsidRPr="00982166" w:rsidRDefault="00E462E1" w:rsidP="00F93041">
            <w:pPr>
              <w:jc w:val="right"/>
              <w:rPr>
                <w:rFonts w:eastAsia="Times New Roman" w:cstheme="minorHAnsi"/>
                <w:color w:val="000000"/>
                <w:lang w:eastAsia="de-CH"/>
              </w:rPr>
            </w:pPr>
            <w:r w:rsidRPr="00982166">
              <w:rPr>
                <w:rFonts w:eastAsia="Times New Roman" w:cstheme="minorHAnsi"/>
                <w:color w:val="000000"/>
                <w:lang w:eastAsia="de-CH"/>
              </w:rPr>
              <w:t>0</w:t>
            </w:r>
          </w:p>
        </w:tc>
      </w:tr>
      <w:tr w:rsidR="00E462E1" w:rsidRPr="00982166" w:rsidTr="00F93041">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E462E1" w:rsidRPr="00982166" w:rsidRDefault="00E462E1" w:rsidP="00F93041">
            <w:pPr>
              <w:rPr>
                <w:rFonts w:eastAsia="Times New Roman" w:cstheme="minorHAnsi"/>
                <w:b/>
                <w:color w:val="000000"/>
                <w:lang w:eastAsia="de-CH"/>
              </w:rPr>
            </w:pPr>
            <w:r w:rsidRPr="00982166">
              <w:rPr>
                <w:rFonts w:eastAsia="Times New Roman" w:cstheme="minorHAnsi"/>
                <w:b/>
                <w:color w:val="000000"/>
                <w:lang w:eastAsia="de-CH"/>
              </w:rPr>
              <w:t>Total LunchMenuApp</w:t>
            </w:r>
          </w:p>
        </w:tc>
        <w:tc>
          <w:tcPr>
            <w:tcW w:w="4606" w:type="dxa"/>
            <w:noWrap/>
            <w:hideMark/>
          </w:tcPr>
          <w:p w:rsidR="00E462E1" w:rsidRPr="00982166" w:rsidRDefault="00E462E1" w:rsidP="00F93041">
            <w:pPr>
              <w:jc w:val="right"/>
              <w:rPr>
                <w:rFonts w:eastAsia="Times New Roman" w:cstheme="minorHAnsi"/>
                <w:b/>
                <w:color w:val="000000"/>
                <w:lang w:eastAsia="de-CH"/>
              </w:rPr>
            </w:pPr>
            <w:r w:rsidRPr="00982166">
              <w:rPr>
                <w:rFonts w:eastAsia="Times New Roman" w:cstheme="minorHAnsi"/>
                <w:b/>
                <w:color w:val="000000"/>
                <w:lang w:eastAsia="de-CH"/>
              </w:rPr>
              <w:t>269</w:t>
            </w:r>
          </w:p>
        </w:tc>
      </w:tr>
      <w:tr w:rsidR="00E462E1" w:rsidRPr="00982166" w:rsidTr="00F93041">
        <w:trPr>
          <w:cnfStyle w:val="000000100000" w:firstRow="0" w:lastRow="0" w:firstColumn="0" w:lastColumn="0" w:oddVBand="0" w:evenVBand="0" w:oddHBand="1" w:evenHBand="0" w:firstRowFirstColumn="0" w:firstRowLastColumn="0" w:lastRowFirstColumn="0" w:lastRowLastColumn="0"/>
          <w:trHeight w:val="300"/>
        </w:trPr>
        <w:tc>
          <w:tcPr>
            <w:tcW w:w="4606" w:type="dxa"/>
            <w:noWrap/>
          </w:tcPr>
          <w:p w:rsidR="00E462E1" w:rsidRPr="00982166" w:rsidRDefault="00E462E1" w:rsidP="00F93041">
            <w:pPr>
              <w:rPr>
                <w:rFonts w:eastAsia="Times New Roman" w:cstheme="minorHAnsi"/>
                <w:color w:val="000000"/>
                <w:lang w:eastAsia="de-CH"/>
              </w:rPr>
            </w:pPr>
          </w:p>
        </w:tc>
        <w:tc>
          <w:tcPr>
            <w:tcW w:w="4606" w:type="dxa"/>
            <w:noWrap/>
          </w:tcPr>
          <w:p w:rsidR="00E462E1" w:rsidRPr="00982166" w:rsidRDefault="00E462E1" w:rsidP="00F93041">
            <w:pPr>
              <w:jc w:val="right"/>
              <w:rPr>
                <w:rFonts w:eastAsia="Times New Roman" w:cstheme="minorHAnsi"/>
                <w:color w:val="000000"/>
                <w:lang w:eastAsia="de-CH"/>
              </w:rPr>
            </w:pPr>
          </w:p>
        </w:tc>
      </w:tr>
      <w:tr w:rsidR="00E462E1" w:rsidRPr="00982166" w:rsidTr="00F93041">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E462E1" w:rsidRPr="00982166" w:rsidRDefault="00E462E1" w:rsidP="00F93041">
            <w:pPr>
              <w:rPr>
                <w:rFonts w:eastAsia="Times New Roman" w:cstheme="minorHAnsi"/>
                <w:b/>
                <w:color w:val="000000"/>
                <w:sz w:val="21"/>
                <w:szCs w:val="21"/>
                <w:lang w:eastAsia="de-CH"/>
              </w:rPr>
            </w:pPr>
            <w:r w:rsidRPr="00982166">
              <w:rPr>
                <w:rFonts w:eastAsia="Times New Roman" w:cstheme="minorHAnsi"/>
                <w:b/>
                <w:color w:val="000000"/>
                <w:sz w:val="21"/>
                <w:szCs w:val="21"/>
                <w:lang w:eastAsia="de-CH"/>
              </w:rPr>
              <w:t>Total Gesamt</w:t>
            </w:r>
          </w:p>
        </w:tc>
        <w:tc>
          <w:tcPr>
            <w:tcW w:w="4606" w:type="dxa"/>
            <w:noWrap/>
            <w:hideMark/>
          </w:tcPr>
          <w:p w:rsidR="00E462E1" w:rsidRPr="00982166" w:rsidRDefault="00E462E1" w:rsidP="00F93041">
            <w:pPr>
              <w:jc w:val="right"/>
              <w:rPr>
                <w:rFonts w:eastAsia="Times New Roman" w:cstheme="minorHAnsi"/>
                <w:b/>
                <w:color w:val="000000"/>
                <w:sz w:val="21"/>
                <w:szCs w:val="21"/>
                <w:lang w:eastAsia="de-CH"/>
              </w:rPr>
            </w:pPr>
            <w:r w:rsidRPr="00982166">
              <w:rPr>
                <w:rFonts w:eastAsia="Times New Roman" w:cstheme="minorHAnsi"/>
                <w:b/>
                <w:color w:val="000000"/>
                <w:sz w:val="21"/>
                <w:szCs w:val="21"/>
                <w:lang w:eastAsia="de-CH"/>
              </w:rPr>
              <w:t>1383</w:t>
            </w:r>
          </w:p>
        </w:tc>
      </w:tr>
    </w:tbl>
    <w:p w:rsidR="00E462E1" w:rsidRPr="004B5BC7" w:rsidRDefault="00E462E1" w:rsidP="00E462E1">
      <w:pPr>
        <w:pStyle w:val="Caption"/>
        <w:rPr>
          <w:lang w:val="en-US"/>
        </w:rPr>
      </w:pPr>
      <w:bookmarkStart w:id="809" w:name="_Toc327468181"/>
      <w:r w:rsidRPr="004B5BC7">
        <w:rPr>
          <w:lang w:val="en-US"/>
        </w:rPr>
        <w:t xml:space="preserve">Tabelle </w:t>
      </w:r>
      <w:r>
        <w:rPr>
          <w:lang w:val="en-US"/>
        </w:rPr>
        <w:fldChar w:fldCharType="begin"/>
      </w:r>
      <w:r>
        <w:rPr>
          <w:lang w:val="en-US"/>
        </w:rPr>
        <w:instrText xml:space="preserve"> SEQ Tabelle \* ARABIC </w:instrText>
      </w:r>
      <w:r>
        <w:rPr>
          <w:lang w:val="en-US"/>
        </w:rPr>
        <w:fldChar w:fldCharType="separate"/>
      </w:r>
      <w:r w:rsidR="000E6CF3">
        <w:rPr>
          <w:noProof/>
          <w:lang w:val="en-US"/>
        </w:rPr>
        <w:t>30</w:t>
      </w:r>
      <w:r>
        <w:rPr>
          <w:lang w:val="en-US"/>
        </w:rPr>
        <w:fldChar w:fldCharType="end"/>
      </w:r>
      <w:r w:rsidRPr="004B5BC7">
        <w:rPr>
          <w:lang w:val="en-US"/>
        </w:rPr>
        <w:t xml:space="preserve"> - Lines of Code (LOC)</w:t>
      </w:r>
      <w:bookmarkEnd w:id="809"/>
    </w:p>
    <w:p w:rsidR="00E462E1" w:rsidRDefault="00E462E1" w:rsidP="00E462E1">
      <w:pPr>
        <w:pStyle w:val="Heading4"/>
      </w:pPr>
      <w:bookmarkStart w:id="810" w:name="_Toc327469044"/>
      <w:r>
        <w:t>Code Qualität</w:t>
      </w:r>
      <w:bookmarkEnd w:id="810"/>
    </w:p>
    <w:p w:rsidR="00E462E1" w:rsidRDefault="00E462E1" w:rsidP="00E462E1">
      <w:r w:rsidRPr="007F5A54">
        <w:t xml:space="preserve">Für die Metrikanalyse des Codes wurden </w:t>
      </w:r>
      <w:r>
        <w:t xml:space="preserve">das Visual Studio selbst und NDepend (siehe </w:t>
      </w:r>
      <w:r>
        <w:fldChar w:fldCharType="begin"/>
      </w:r>
      <w:r>
        <w:instrText xml:space="preserve"> REF _Ref327459411 \r \h </w:instrText>
      </w:r>
      <w:r>
        <w:fldChar w:fldCharType="separate"/>
      </w:r>
      <w:r w:rsidR="000E6CF3">
        <w:t>V.4.2</w:t>
      </w:r>
      <w:r>
        <w:fldChar w:fldCharType="end"/>
      </w:r>
      <w:r>
        <w:t xml:space="preserve"> </w:t>
      </w:r>
      <w:r>
        <w:fldChar w:fldCharType="begin"/>
      </w:r>
      <w:r>
        <w:instrText xml:space="preserve"> REF _Ref327459413 \h </w:instrText>
      </w:r>
      <w:r>
        <w:fldChar w:fldCharType="separate"/>
      </w:r>
      <w:r w:rsidR="000E6CF3">
        <w:t>Tools</w:t>
      </w:r>
      <w:r>
        <w:fldChar w:fldCharType="end"/>
      </w:r>
      <w:r>
        <w:t xml:space="preserve">) </w:t>
      </w:r>
      <w:r w:rsidRPr="007F5A54">
        <w:t>verwendet. Somit ist eine objektivere Bewertung des Codes möglich</w:t>
      </w:r>
      <w:r>
        <w:t>.</w:t>
      </w:r>
    </w:p>
    <w:p w:rsidR="00E462E1" w:rsidRDefault="00E462E1" w:rsidP="00E462E1">
      <w:pPr>
        <w:pStyle w:val="Heading5"/>
      </w:pPr>
      <w:bookmarkStart w:id="811" w:name="_Ref326917051"/>
      <w:bookmarkStart w:id="812" w:name="_Toc327469045"/>
      <w:r>
        <w:t>Visual Studio</w:t>
      </w:r>
      <w:bookmarkEnd w:id="811"/>
      <w:bookmarkEnd w:id="812"/>
    </w:p>
    <w:p w:rsidR="00E462E1" w:rsidRDefault="00E462E1" w:rsidP="00E462E1">
      <w:r w:rsidRPr="008A1995">
        <w:t>Zielsetzung war es</w:t>
      </w:r>
      <w:r>
        <w:t>, einen „Maintainability Index“ von mindestens 50% zu erreichen,</w:t>
      </w:r>
      <w:r w:rsidRPr="008A1995">
        <w:t xml:space="preserve"> auf Ebene Projekt. Der „Maintainability Index“ setzt sich aus verschiedenen Kriterien zusammen und liegt zwischen 0 und 100. Ein Index zwischen 0 und 9 weist auf schlechte, ein Wert zwischen 10 und 19 auf eine moderate und zwischen 20 und 100 eine gute Wartbarkeit hin. </w:t>
      </w:r>
      <w:r>
        <w:t>Wie aus den nachfolgenden Abbildungen (</w:t>
      </w:r>
      <w:r>
        <w:fldChar w:fldCharType="begin"/>
      </w:r>
      <w:r>
        <w:instrText xml:space="preserve"> REF _Ref327206525 \h </w:instrText>
      </w:r>
      <w:r>
        <w:fldChar w:fldCharType="separate"/>
      </w:r>
      <w:r w:rsidR="000E6CF3">
        <w:t xml:space="preserve">Abbildung </w:t>
      </w:r>
      <w:r w:rsidR="000E6CF3">
        <w:rPr>
          <w:noProof/>
        </w:rPr>
        <w:t>109</w:t>
      </w:r>
      <w:r w:rsidR="000E6CF3">
        <w:t xml:space="preserve"> - Metriken Visual Studio, Videowall-Applikation</w:t>
      </w:r>
      <w:r>
        <w:fldChar w:fldCharType="end"/>
      </w:r>
      <w:r>
        <w:t xml:space="preserve">, </w:t>
      </w:r>
      <w:r>
        <w:fldChar w:fldCharType="begin"/>
      </w:r>
      <w:r>
        <w:instrText xml:space="preserve"> REF _Ref327206534 \h </w:instrText>
      </w:r>
      <w:r>
        <w:fldChar w:fldCharType="separate"/>
      </w:r>
      <w:r w:rsidR="000E6CF3">
        <w:t xml:space="preserve">Abbildung </w:t>
      </w:r>
      <w:r w:rsidR="000E6CF3">
        <w:rPr>
          <w:noProof/>
        </w:rPr>
        <w:t>110</w:t>
      </w:r>
      <w:r w:rsidR="000E6CF3" w:rsidRPr="00FE34BA">
        <w:t xml:space="preserve"> - Metriken Visual Studio, </w:t>
      </w:r>
      <w:r w:rsidR="000E6CF3">
        <w:t>Poster-Applikation</w:t>
      </w:r>
      <w:r>
        <w:fldChar w:fldCharType="end"/>
      </w:r>
      <w:r>
        <w:t xml:space="preserve"> und </w:t>
      </w:r>
      <w:r>
        <w:fldChar w:fldCharType="begin"/>
      </w:r>
      <w:r>
        <w:instrText xml:space="preserve"> REF _Ref326917861 \h </w:instrText>
      </w:r>
      <w:r>
        <w:fldChar w:fldCharType="separate"/>
      </w:r>
      <w:r w:rsidR="000E6CF3">
        <w:t xml:space="preserve">Abbildung </w:t>
      </w:r>
      <w:r w:rsidR="000E6CF3">
        <w:rPr>
          <w:noProof/>
        </w:rPr>
        <w:t>111</w:t>
      </w:r>
      <w:r w:rsidR="000E6CF3" w:rsidRPr="000002DD">
        <w:t xml:space="preserve"> - Metriken Visual Studio, </w:t>
      </w:r>
      <w:r w:rsidR="000E6CF3">
        <w:t>Mittagsmenu-Applikation</w:t>
      </w:r>
      <w:r>
        <w:fldChar w:fldCharType="end"/>
      </w:r>
      <w:r>
        <w:t>) entnommen werden kann, ist der Maintainability Index bei jeder Applikation in allen Projekten der Solution über 50, was den nichtfunktionalen Anforderungen entspricht.</w:t>
      </w:r>
    </w:p>
    <w:p w:rsidR="00E462E1" w:rsidRPr="007C5168" w:rsidRDefault="00E462E1" w:rsidP="00E462E1">
      <w:pPr>
        <w:pStyle w:val="Heading6"/>
      </w:pPr>
      <w:bookmarkStart w:id="813" w:name="_Toc327469046"/>
      <w:r w:rsidRPr="007C5168">
        <w:t>Videowall Applikation</w:t>
      </w:r>
      <w:bookmarkEnd w:id="813"/>
    </w:p>
    <w:p w:rsidR="00E462E1" w:rsidRDefault="00E462E1" w:rsidP="000E59F6">
      <w:pPr>
        <w:pStyle w:val="Bild"/>
      </w:pPr>
      <w:r>
        <w:rPr>
          <w:noProof/>
          <w:lang w:eastAsia="de-CH"/>
        </w:rPr>
        <w:drawing>
          <wp:inline distT="0" distB="0" distL="0" distR="0" wp14:anchorId="2C6CE3FB" wp14:editId="6872D97D">
            <wp:extent cx="5760720" cy="1431299"/>
            <wp:effectExtent l="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5760720" cy="1431299"/>
                    </a:xfrm>
                    <a:prstGeom prst="rect">
                      <a:avLst/>
                    </a:prstGeom>
                  </pic:spPr>
                </pic:pic>
              </a:graphicData>
            </a:graphic>
          </wp:inline>
        </w:drawing>
      </w:r>
    </w:p>
    <w:p w:rsidR="00E462E1" w:rsidRDefault="00E462E1" w:rsidP="00E462E1">
      <w:pPr>
        <w:pStyle w:val="Caption"/>
      </w:pPr>
      <w:bookmarkStart w:id="814" w:name="_Ref327206525"/>
      <w:bookmarkStart w:id="815" w:name="_Toc327468111"/>
      <w:r>
        <w:t xml:space="preserve">Abbildung </w:t>
      </w:r>
      <w:fldSimple w:instr=" SEQ Abbildung \* ARABIC ">
        <w:r w:rsidR="000E6CF3">
          <w:rPr>
            <w:noProof/>
          </w:rPr>
          <w:t>109</w:t>
        </w:r>
      </w:fldSimple>
      <w:r>
        <w:t xml:space="preserve"> - Metriken Visual Studio, Videowall-Applikation</w:t>
      </w:r>
      <w:bookmarkEnd w:id="814"/>
      <w:bookmarkEnd w:id="815"/>
    </w:p>
    <w:p w:rsidR="00E462E1" w:rsidRDefault="00E462E1" w:rsidP="00E462E1">
      <w:r>
        <w:br w:type="page"/>
      </w:r>
    </w:p>
    <w:p w:rsidR="00E462E1" w:rsidRPr="007C5168" w:rsidRDefault="00E462E1" w:rsidP="00E462E1">
      <w:pPr>
        <w:pStyle w:val="Heading6"/>
      </w:pPr>
      <w:bookmarkStart w:id="816" w:name="_Toc327469047"/>
      <w:r>
        <w:lastRenderedPageBreak/>
        <w:t>Poster-</w:t>
      </w:r>
      <w:r w:rsidRPr="007C5168">
        <w:t>Applikation</w:t>
      </w:r>
      <w:bookmarkEnd w:id="816"/>
    </w:p>
    <w:p w:rsidR="00E462E1" w:rsidRDefault="00E462E1" w:rsidP="000E59F6">
      <w:pPr>
        <w:pStyle w:val="Bild"/>
      </w:pPr>
      <w:r>
        <w:rPr>
          <w:noProof/>
          <w:lang w:eastAsia="de-CH"/>
        </w:rPr>
        <w:drawing>
          <wp:inline distT="0" distB="0" distL="0" distR="0" wp14:anchorId="190E914A" wp14:editId="5EE8878B">
            <wp:extent cx="5760720" cy="1763248"/>
            <wp:effectExtent l="0" t="0" r="0" b="889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5760720" cy="1763248"/>
                    </a:xfrm>
                    <a:prstGeom prst="rect">
                      <a:avLst/>
                    </a:prstGeom>
                  </pic:spPr>
                </pic:pic>
              </a:graphicData>
            </a:graphic>
          </wp:inline>
        </w:drawing>
      </w:r>
    </w:p>
    <w:p w:rsidR="00E462E1" w:rsidRDefault="00E462E1" w:rsidP="00E462E1">
      <w:pPr>
        <w:pStyle w:val="Caption"/>
      </w:pPr>
      <w:bookmarkStart w:id="817" w:name="_Ref327206534"/>
      <w:bookmarkStart w:id="818" w:name="_Toc327468112"/>
      <w:r>
        <w:t xml:space="preserve">Abbildung </w:t>
      </w:r>
      <w:fldSimple w:instr=" SEQ Abbildung \* ARABIC ">
        <w:r w:rsidR="000E6CF3">
          <w:rPr>
            <w:noProof/>
          </w:rPr>
          <w:t>110</w:t>
        </w:r>
      </w:fldSimple>
      <w:r w:rsidRPr="00FE34BA">
        <w:t xml:space="preserve"> - Metriken Visual Studio, </w:t>
      </w:r>
      <w:r>
        <w:t>Poster-Applikation</w:t>
      </w:r>
      <w:bookmarkEnd w:id="817"/>
      <w:bookmarkEnd w:id="818"/>
    </w:p>
    <w:p w:rsidR="00E462E1" w:rsidRPr="007C5168" w:rsidRDefault="00E462E1" w:rsidP="00E462E1">
      <w:pPr>
        <w:pStyle w:val="Heading6"/>
      </w:pPr>
      <w:bookmarkStart w:id="819" w:name="_Toc327469048"/>
      <w:r>
        <w:t>Mittagsmenu-</w:t>
      </w:r>
      <w:r w:rsidRPr="007C5168">
        <w:t>Applikation</w:t>
      </w:r>
      <w:bookmarkEnd w:id="819"/>
    </w:p>
    <w:p w:rsidR="00E462E1" w:rsidRDefault="00E462E1" w:rsidP="000E59F6">
      <w:pPr>
        <w:pStyle w:val="Bild"/>
      </w:pPr>
      <w:r>
        <w:rPr>
          <w:noProof/>
          <w:lang w:eastAsia="de-CH"/>
        </w:rPr>
        <w:drawing>
          <wp:inline distT="0" distB="0" distL="0" distR="0" wp14:anchorId="19A4BA29" wp14:editId="5F86887D">
            <wp:extent cx="5760720" cy="1539703"/>
            <wp:effectExtent l="0" t="0" r="0" b="381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5760720" cy="1539703"/>
                    </a:xfrm>
                    <a:prstGeom prst="rect">
                      <a:avLst/>
                    </a:prstGeom>
                  </pic:spPr>
                </pic:pic>
              </a:graphicData>
            </a:graphic>
          </wp:inline>
        </w:drawing>
      </w:r>
    </w:p>
    <w:p w:rsidR="00E462E1" w:rsidRDefault="00E462E1" w:rsidP="00E462E1">
      <w:pPr>
        <w:pStyle w:val="Caption"/>
      </w:pPr>
      <w:bookmarkStart w:id="820" w:name="_Ref326917861"/>
      <w:bookmarkStart w:id="821" w:name="_Toc327468113"/>
      <w:r>
        <w:t xml:space="preserve">Abbildung </w:t>
      </w:r>
      <w:fldSimple w:instr=" SEQ Abbildung \* ARABIC ">
        <w:r w:rsidR="000E6CF3">
          <w:rPr>
            <w:noProof/>
          </w:rPr>
          <w:t>111</w:t>
        </w:r>
      </w:fldSimple>
      <w:r w:rsidRPr="000002DD">
        <w:t xml:space="preserve"> - Metriken Visual Studio, </w:t>
      </w:r>
      <w:r>
        <w:t>Mittagsmenu-Applikation</w:t>
      </w:r>
      <w:bookmarkEnd w:id="820"/>
      <w:bookmarkEnd w:id="821"/>
    </w:p>
    <w:p w:rsidR="00E462E1" w:rsidRDefault="00E462E1" w:rsidP="00E462E1">
      <w:pPr>
        <w:pStyle w:val="Heading5"/>
      </w:pPr>
      <w:bookmarkStart w:id="822" w:name="_Toc327469049"/>
      <w:r>
        <w:t>NDepend</w:t>
      </w:r>
      <w:bookmarkEnd w:id="822"/>
    </w:p>
    <w:p w:rsidR="00E462E1" w:rsidRDefault="00E462E1" w:rsidP="00E462E1">
      <w:r>
        <w:t xml:space="preserve">Neben der Analyse mit Visual Studio (siehe </w:t>
      </w:r>
      <w:r>
        <w:fldChar w:fldCharType="begin"/>
      </w:r>
      <w:r>
        <w:instrText xml:space="preserve"> REF _Ref326917051 \r \h </w:instrText>
      </w:r>
      <w:r>
        <w:fldChar w:fldCharType="separate"/>
      </w:r>
      <w:r w:rsidR="000E6CF3">
        <w:t>V.8.6.3.1</w:t>
      </w:r>
      <w:r>
        <w:fldChar w:fldCharType="end"/>
      </w:r>
      <w:r>
        <w:t xml:space="preserve"> </w:t>
      </w:r>
      <w:r>
        <w:fldChar w:fldCharType="begin"/>
      </w:r>
      <w:r>
        <w:instrText xml:space="preserve"> REF _Ref326917051 \h </w:instrText>
      </w:r>
      <w:r>
        <w:fldChar w:fldCharType="separate"/>
      </w:r>
      <w:r w:rsidR="000E6CF3">
        <w:t>Visual Studio</w:t>
      </w:r>
      <w:r>
        <w:fldChar w:fldCharType="end"/>
      </w:r>
      <w:r>
        <w:t>) wurde der Code zusätzlich mit NDepend ausgewertet. F</w:t>
      </w:r>
      <w:r w:rsidRPr="005D671B">
        <w:t>olgende Statistiken wu</w:t>
      </w:r>
      <w:r>
        <w:t>rden direkt von NDepend für die verschiedenen Applikationen generiert:</w:t>
      </w:r>
    </w:p>
    <w:p w:rsidR="00E462E1" w:rsidRPr="008A6D9D" w:rsidRDefault="00E462E1" w:rsidP="00E462E1">
      <w:pPr>
        <w:pStyle w:val="Heading6"/>
      </w:pPr>
      <w:bookmarkStart w:id="823" w:name="_Toc327469050"/>
      <w:r>
        <w:t>Videowall-</w:t>
      </w:r>
      <w:r w:rsidRPr="008A6D9D">
        <w:t>Applikation</w:t>
      </w:r>
      <w:bookmarkEnd w:id="823"/>
    </w:p>
    <w:p w:rsidR="00E462E1" w:rsidRDefault="00E462E1" w:rsidP="000E59F6">
      <w:pPr>
        <w:pStyle w:val="Bild"/>
      </w:pPr>
      <w:r>
        <w:rPr>
          <w:noProof/>
          <w:lang w:eastAsia="de-CH"/>
        </w:rPr>
        <w:drawing>
          <wp:inline distT="0" distB="0" distL="0" distR="0" wp14:anchorId="472F1C32" wp14:editId="75597C82">
            <wp:extent cx="5760720" cy="1221841"/>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5760720" cy="1221841"/>
                    </a:xfrm>
                    <a:prstGeom prst="rect">
                      <a:avLst/>
                    </a:prstGeom>
                  </pic:spPr>
                </pic:pic>
              </a:graphicData>
            </a:graphic>
          </wp:inline>
        </w:drawing>
      </w:r>
    </w:p>
    <w:p w:rsidR="00E462E1" w:rsidRDefault="00E462E1" w:rsidP="00E462E1">
      <w:pPr>
        <w:pStyle w:val="Caption"/>
      </w:pPr>
      <w:bookmarkStart w:id="824" w:name="_Toc327468114"/>
      <w:r>
        <w:t xml:space="preserve">Abbildung </w:t>
      </w:r>
      <w:fldSimple w:instr=" SEQ Abbildung \* ARABIC ">
        <w:r w:rsidR="000E6CF3">
          <w:rPr>
            <w:noProof/>
          </w:rPr>
          <w:t>112</w:t>
        </w:r>
      </w:fldSimple>
      <w:r>
        <w:t xml:space="preserve"> - Metriken NDepend, Übersicht</w:t>
      </w:r>
      <w:r>
        <w:rPr>
          <w:noProof/>
        </w:rPr>
        <w:t>, Videowall-Applikation</w:t>
      </w:r>
      <w:bookmarkEnd w:id="824"/>
    </w:p>
    <w:p w:rsidR="00E462E1" w:rsidRDefault="00E462E1" w:rsidP="000E59F6">
      <w:pPr>
        <w:pStyle w:val="Bild"/>
      </w:pPr>
      <w:r>
        <w:rPr>
          <w:noProof/>
          <w:lang w:eastAsia="de-CH"/>
        </w:rPr>
        <w:lastRenderedPageBreak/>
        <w:drawing>
          <wp:inline distT="0" distB="0" distL="0" distR="0" wp14:anchorId="050A78F9" wp14:editId="7DCF9197">
            <wp:extent cx="5760720" cy="2432658"/>
            <wp:effectExtent l="0" t="0" r="0" b="635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5760720" cy="2432658"/>
                    </a:xfrm>
                    <a:prstGeom prst="rect">
                      <a:avLst/>
                    </a:prstGeom>
                  </pic:spPr>
                </pic:pic>
              </a:graphicData>
            </a:graphic>
          </wp:inline>
        </w:drawing>
      </w:r>
    </w:p>
    <w:p w:rsidR="00E462E1" w:rsidRDefault="00E462E1" w:rsidP="00E462E1">
      <w:pPr>
        <w:pStyle w:val="Caption"/>
      </w:pPr>
      <w:bookmarkStart w:id="825" w:name="_Toc327468115"/>
      <w:r>
        <w:t xml:space="preserve">Abbildung </w:t>
      </w:r>
      <w:fldSimple w:instr=" SEQ Abbildung \* ARABIC ">
        <w:r w:rsidR="000E6CF3">
          <w:rPr>
            <w:noProof/>
          </w:rPr>
          <w:t>113</w:t>
        </w:r>
      </w:fldSimple>
      <w:r>
        <w:t xml:space="preserve"> - Metriken NDepend, Assemblies, Videowall-Applikation</w:t>
      </w:r>
      <w:bookmarkEnd w:id="825"/>
    </w:p>
    <w:p w:rsidR="00E462E1" w:rsidRPr="008A6D9D" w:rsidRDefault="00E462E1" w:rsidP="00E462E1">
      <w:pPr>
        <w:pStyle w:val="Heading6"/>
      </w:pPr>
      <w:bookmarkStart w:id="826" w:name="_Toc327469051"/>
      <w:r>
        <w:t>Poster-</w:t>
      </w:r>
      <w:r w:rsidRPr="008A6D9D">
        <w:t>Applikation</w:t>
      </w:r>
      <w:bookmarkEnd w:id="826"/>
    </w:p>
    <w:p w:rsidR="00E462E1" w:rsidRDefault="00E462E1" w:rsidP="000E59F6">
      <w:pPr>
        <w:pStyle w:val="Bild"/>
      </w:pPr>
      <w:r>
        <w:rPr>
          <w:noProof/>
          <w:lang w:eastAsia="de-CH"/>
        </w:rPr>
        <w:drawing>
          <wp:inline distT="0" distB="0" distL="0" distR="0" wp14:anchorId="1F114358" wp14:editId="7451599D">
            <wp:extent cx="5760720" cy="1210204"/>
            <wp:effectExtent l="0" t="0" r="0" b="9525"/>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5760720" cy="1210204"/>
                    </a:xfrm>
                    <a:prstGeom prst="rect">
                      <a:avLst/>
                    </a:prstGeom>
                  </pic:spPr>
                </pic:pic>
              </a:graphicData>
            </a:graphic>
          </wp:inline>
        </w:drawing>
      </w:r>
    </w:p>
    <w:p w:rsidR="00E462E1" w:rsidRDefault="00E462E1" w:rsidP="00E462E1">
      <w:pPr>
        <w:pStyle w:val="Caption"/>
      </w:pPr>
      <w:bookmarkStart w:id="827" w:name="_Toc327468116"/>
      <w:r>
        <w:t xml:space="preserve">Abbildung </w:t>
      </w:r>
      <w:fldSimple w:instr=" SEQ Abbildung \* ARABIC ">
        <w:r w:rsidR="000E6CF3">
          <w:rPr>
            <w:noProof/>
          </w:rPr>
          <w:t>114</w:t>
        </w:r>
      </w:fldSimple>
      <w:r>
        <w:t xml:space="preserve"> - </w:t>
      </w:r>
      <w:r w:rsidRPr="0055289C">
        <w:t xml:space="preserve">Metriken NDepend, Übersicht, </w:t>
      </w:r>
      <w:r>
        <w:t>Poster-Applikation</w:t>
      </w:r>
      <w:bookmarkEnd w:id="827"/>
    </w:p>
    <w:p w:rsidR="00E462E1" w:rsidRDefault="00E462E1" w:rsidP="000E59F6">
      <w:pPr>
        <w:pStyle w:val="Bild"/>
      </w:pPr>
      <w:r>
        <w:rPr>
          <w:noProof/>
          <w:lang w:eastAsia="de-CH"/>
        </w:rPr>
        <w:drawing>
          <wp:inline distT="0" distB="0" distL="0" distR="0" wp14:anchorId="6FE7C349" wp14:editId="293BACE6">
            <wp:extent cx="5760720" cy="2621293"/>
            <wp:effectExtent l="0" t="0" r="0" b="762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5760720" cy="2621293"/>
                    </a:xfrm>
                    <a:prstGeom prst="rect">
                      <a:avLst/>
                    </a:prstGeom>
                  </pic:spPr>
                </pic:pic>
              </a:graphicData>
            </a:graphic>
          </wp:inline>
        </w:drawing>
      </w:r>
    </w:p>
    <w:p w:rsidR="00E462E1" w:rsidRDefault="00E462E1" w:rsidP="00E462E1">
      <w:pPr>
        <w:pStyle w:val="Caption"/>
      </w:pPr>
      <w:bookmarkStart w:id="828" w:name="_Toc327468117"/>
      <w:r>
        <w:t xml:space="preserve">Abbildung </w:t>
      </w:r>
      <w:fldSimple w:instr=" SEQ Abbildung \* ARABIC ">
        <w:r w:rsidR="000E6CF3">
          <w:rPr>
            <w:noProof/>
          </w:rPr>
          <w:t>115</w:t>
        </w:r>
      </w:fldSimple>
      <w:r w:rsidRPr="00B624D5">
        <w:t xml:space="preserve"> - Metriken NDepend, Assemblies, </w:t>
      </w:r>
      <w:r>
        <w:t>Poster-Applikation</w:t>
      </w:r>
      <w:bookmarkEnd w:id="828"/>
    </w:p>
    <w:p w:rsidR="000E59F6" w:rsidRDefault="000E59F6">
      <w:r>
        <w:br w:type="page"/>
      </w:r>
    </w:p>
    <w:p w:rsidR="00E462E1" w:rsidRPr="008A6D9D" w:rsidRDefault="00E462E1" w:rsidP="00E462E1">
      <w:pPr>
        <w:pStyle w:val="Heading6"/>
      </w:pPr>
      <w:bookmarkStart w:id="829" w:name="_Toc327469052"/>
      <w:r>
        <w:lastRenderedPageBreak/>
        <w:t>Mittagsmenu-</w:t>
      </w:r>
      <w:r w:rsidRPr="008A6D9D">
        <w:t>Applikation</w:t>
      </w:r>
      <w:bookmarkEnd w:id="829"/>
    </w:p>
    <w:p w:rsidR="00E462E1" w:rsidRDefault="00E462E1" w:rsidP="000E59F6">
      <w:pPr>
        <w:pStyle w:val="Bild"/>
      </w:pPr>
      <w:r>
        <w:rPr>
          <w:noProof/>
          <w:lang w:eastAsia="de-CH"/>
        </w:rPr>
        <w:drawing>
          <wp:inline distT="0" distB="0" distL="0" distR="0" wp14:anchorId="7164C440" wp14:editId="41C9BD24">
            <wp:extent cx="5760720" cy="1204692"/>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5760720" cy="1204692"/>
                    </a:xfrm>
                    <a:prstGeom prst="rect">
                      <a:avLst/>
                    </a:prstGeom>
                  </pic:spPr>
                </pic:pic>
              </a:graphicData>
            </a:graphic>
          </wp:inline>
        </w:drawing>
      </w:r>
    </w:p>
    <w:p w:rsidR="00E462E1" w:rsidRDefault="00E462E1" w:rsidP="00E462E1">
      <w:pPr>
        <w:pStyle w:val="Caption"/>
      </w:pPr>
      <w:bookmarkStart w:id="830" w:name="_Toc327468118"/>
      <w:r>
        <w:t xml:space="preserve">Abbildung </w:t>
      </w:r>
      <w:fldSimple w:instr=" SEQ Abbildung \* ARABIC ">
        <w:r w:rsidR="000E6CF3">
          <w:rPr>
            <w:noProof/>
          </w:rPr>
          <w:t>116</w:t>
        </w:r>
      </w:fldSimple>
      <w:r>
        <w:t xml:space="preserve"> - </w:t>
      </w:r>
      <w:r w:rsidRPr="000F7952">
        <w:t xml:space="preserve">Metriken NDepend, Übersicht, </w:t>
      </w:r>
      <w:r>
        <w:t>Mittagsmenu-Applikation</w:t>
      </w:r>
      <w:bookmarkEnd w:id="830"/>
    </w:p>
    <w:p w:rsidR="00E462E1" w:rsidRDefault="00E462E1" w:rsidP="000E59F6">
      <w:pPr>
        <w:pStyle w:val="Bild"/>
      </w:pPr>
      <w:r>
        <w:rPr>
          <w:noProof/>
          <w:lang w:eastAsia="de-CH"/>
        </w:rPr>
        <w:drawing>
          <wp:inline distT="0" distB="0" distL="0" distR="0" wp14:anchorId="7369EB83" wp14:editId="417CEDD6">
            <wp:extent cx="5760720" cy="2519014"/>
            <wp:effectExtent l="0" t="0" r="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5760720" cy="2519014"/>
                    </a:xfrm>
                    <a:prstGeom prst="rect">
                      <a:avLst/>
                    </a:prstGeom>
                  </pic:spPr>
                </pic:pic>
              </a:graphicData>
            </a:graphic>
          </wp:inline>
        </w:drawing>
      </w:r>
    </w:p>
    <w:p w:rsidR="00E462E1" w:rsidRDefault="00E462E1" w:rsidP="00E462E1">
      <w:pPr>
        <w:pStyle w:val="Caption"/>
      </w:pPr>
      <w:bookmarkStart w:id="831" w:name="_Toc327468119"/>
      <w:r>
        <w:t xml:space="preserve">Abbildung </w:t>
      </w:r>
      <w:fldSimple w:instr=" SEQ Abbildung \* ARABIC ">
        <w:r w:rsidR="000E6CF3">
          <w:rPr>
            <w:noProof/>
          </w:rPr>
          <w:t>117</w:t>
        </w:r>
      </w:fldSimple>
      <w:r w:rsidRPr="008D3481">
        <w:t xml:space="preserve"> - Metriken NDepend, Assemblies, </w:t>
      </w:r>
      <w:r>
        <w:t>Mittagsmenu-Applikation</w:t>
      </w:r>
      <w:bookmarkEnd w:id="831"/>
    </w:p>
    <w:p w:rsidR="00E462E1" w:rsidRDefault="00E462E1" w:rsidP="00E462E1">
      <w:pPr>
        <w:pStyle w:val="Heading5"/>
      </w:pPr>
      <w:bookmarkStart w:id="832" w:name="_Toc327469053"/>
      <w:r>
        <w:t>Code Warnungen</w:t>
      </w:r>
      <w:bookmarkEnd w:id="832"/>
    </w:p>
    <w:p w:rsidR="00E462E1" w:rsidRPr="00531FEA" w:rsidRDefault="00E462E1" w:rsidP="00E462E1">
      <w:r>
        <w:t>Wie aus den nachfolgenden Abbildungen ersichtlich ist, treten beim Kompilieren des Codes der verschiedenen Applikationen keine Fehler oder Warnungen auf.</w:t>
      </w:r>
    </w:p>
    <w:p w:rsidR="00E462E1" w:rsidRDefault="00E462E1" w:rsidP="000E59F6">
      <w:pPr>
        <w:pStyle w:val="Bild"/>
      </w:pPr>
      <w:r>
        <w:rPr>
          <w:noProof/>
          <w:lang w:eastAsia="de-CH"/>
        </w:rPr>
        <w:drawing>
          <wp:inline distT="0" distB="0" distL="0" distR="0" wp14:anchorId="70BCFE22" wp14:editId="1D6E64ED">
            <wp:extent cx="5760720" cy="2387336"/>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5760720" cy="2387336"/>
                    </a:xfrm>
                    <a:prstGeom prst="rect">
                      <a:avLst/>
                    </a:prstGeom>
                  </pic:spPr>
                </pic:pic>
              </a:graphicData>
            </a:graphic>
          </wp:inline>
        </w:drawing>
      </w:r>
    </w:p>
    <w:p w:rsidR="00E462E1" w:rsidRPr="006C0EE2" w:rsidRDefault="00E462E1" w:rsidP="00E462E1">
      <w:pPr>
        <w:pStyle w:val="Caption"/>
      </w:pPr>
      <w:bookmarkStart w:id="833" w:name="_Toc327468120"/>
      <w:r>
        <w:t xml:space="preserve">Abbildung </w:t>
      </w:r>
      <w:fldSimple w:instr=" SEQ Abbildung \* ARABIC ">
        <w:r w:rsidR="000E6CF3">
          <w:rPr>
            <w:noProof/>
          </w:rPr>
          <w:t>118</w:t>
        </w:r>
      </w:fldSimple>
      <w:r>
        <w:t xml:space="preserve"> -</w:t>
      </w:r>
      <w:r w:rsidRPr="00D90CB7">
        <w:rPr>
          <w:lang w:val="en-AU"/>
        </w:rPr>
        <w:t xml:space="preserve"> Warnings</w:t>
      </w:r>
      <w:r>
        <w:t>, Videowall-Applikation</w:t>
      </w:r>
      <w:bookmarkEnd w:id="833"/>
    </w:p>
    <w:p w:rsidR="00E462E1" w:rsidRDefault="00E462E1" w:rsidP="000E59F6">
      <w:pPr>
        <w:pStyle w:val="Bild"/>
      </w:pPr>
      <w:r>
        <w:rPr>
          <w:noProof/>
          <w:lang w:eastAsia="de-CH"/>
        </w:rPr>
        <w:lastRenderedPageBreak/>
        <w:drawing>
          <wp:inline distT="0" distB="0" distL="0" distR="0" wp14:anchorId="2F229444" wp14:editId="5C9EC912">
            <wp:extent cx="5760720" cy="2406935"/>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5760720" cy="2406935"/>
                    </a:xfrm>
                    <a:prstGeom prst="rect">
                      <a:avLst/>
                    </a:prstGeom>
                  </pic:spPr>
                </pic:pic>
              </a:graphicData>
            </a:graphic>
          </wp:inline>
        </w:drawing>
      </w:r>
    </w:p>
    <w:p w:rsidR="00E462E1" w:rsidRDefault="00E462E1" w:rsidP="00E462E1">
      <w:pPr>
        <w:pStyle w:val="Caption"/>
      </w:pPr>
      <w:bookmarkStart w:id="834" w:name="_Toc327468121"/>
      <w:r>
        <w:t xml:space="preserve">Abbildung </w:t>
      </w:r>
      <w:fldSimple w:instr=" SEQ Abbildung \* ARABIC ">
        <w:r w:rsidR="000E6CF3">
          <w:rPr>
            <w:noProof/>
          </w:rPr>
          <w:t>119</w:t>
        </w:r>
      </w:fldSimple>
      <w:r w:rsidRPr="00B311CF">
        <w:t xml:space="preserve"> -</w:t>
      </w:r>
      <w:r w:rsidRPr="00D90CB7">
        <w:rPr>
          <w:lang w:val="en-AU"/>
        </w:rPr>
        <w:t xml:space="preserve"> Warnings</w:t>
      </w:r>
      <w:r w:rsidRPr="00B311CF">
        <w:t xml:space="preserve">, </w:t>
      </w:r>
      <w:r>
        <w:t>Poster-</w:t>
      </w:r>
      <w:r w:rsidRPr="00B311CF">
        <w:t>Applikation</w:t>
      </w:r>
      <w:bookmarkEnd w:id="834"/>
    </w:p>
    <w:p w:rsidR="00E462E1" w:rsidRDefault="00E462E1" w:rsidP="000E59F6">
      <w:pPr>
        <w:pStyle w:val="Bild"/>
      </w:pPr>
      <w:r>
        <w:rPr>
          <w:noProof/>
          <w:lang w:eastAsia="de-CH"/>
        </w:rPr>
        <w:drawing>
          <wp:inline distT="0" distB="0" distL="0" distR="0" wp14:anchorId="5294A59C" wp14:editId="2BA224FE">
            <wp:extent cx="5760720" cy="2380599"/>
            <wp:effectExtent l="0" t="0" r="0" b="127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5760720" cy="2380599"/>
                    </a:xfrm>
                    <a:prstGeom prst="rect">
                      <a:avLst/>
                    </a:prstGeom>
                  </pic:spPr>
                </pic:pic>
              </a:graphicData>
            </a:graphic>
          </wp:inline>
        </w:drawing>
      </w:r>
    </w:p>
    <w:p w:rsidR="00E462E1" w:rsidRPr="00D90CB7" w:rsidRDefault="00E462E1" w:rsidP="00E462E1">
      <w:pPr>
        <w:pStyle w:val="Caption"/>
        <w:rPr>
          <w:lang w:val="en-AU"/>
        </w:rPr>
      </w:pPr>
      <w:bookmarkStart w:id="835" w:name="_Toc327468122"/>
      <w:r>
        <w:t xml:space="preserve">Abbildung </w:t>
      </w:r>
      <w:fldSimple w:instr=" SEQ Abbildung \* ARABIC ">
        <w:r w:rsidR="000E6CF3">
          <w:rPr>
            <w:noProof/>
          </w:rPr>
          <w:t>120</w:t>
        </w:r>
      </w:fldSimple>
      <w:r w:rsidRPr="00CD08D5">
        <w:t xml:space="preserve"> -</w:t>
      </w:r>
      <w:r w:rsidRPr="00D90CB7">
        <w:rPr>
          <w:lang w:val="en-AU"/>
        </w:rPr>
        <w:t xml:space="preserve"> Warnings</w:t>
      </w:r>
      <w:r w:rsidRPr="00CD08D5">
        <w:t xml:space="preserve">, </w:t>
      </w:r>
      <w:r>
        <w:t>Mittagsmenu-</w:t>
      </w:r>
      <w:r w:rsidRPr="00CD08D5">
        <w:t>Applikation</w:t>
      </w:r>
      <w:bookmarkEnd w:id="835"/>
    </w:p>
    <w:p w:rsidR="000E59F6" w:rsidRDefault="000E59F6">
      <w:pPr>
        <w:rPr>
          <w:lang w:val="en-AU"/>
        </w:rPr>
      </w:pPr>
      <w:r>
        <w:rPr>
          <w:lang w:val="en-AU"/>
        </w:rPr>
        <w:br w:type="page"/>
      </w:r>
    </w:p>
    <w:p w:rsidR="00E462E1" w:rsidRDefault="00E462E1" w:rsidP="00E462E1">
      <w:pPr>
        <w:pStyle w:val="Heading4"/>
      </w:pPr>
      <w:bookmarkStart w:id="836" w:name="_Toc327469054"/>
      <w:r w:rsidRPr="00D90CB7">
        <w:rPr>
          <w:lang w:val="en-AU"/>
        </w:rPr>
        <w:lastRenderedPageBreak/>
        <w:t>Coding</w:t>
      </w:r>
      <w:r>
        <w:t xml:space="preserve"> Standards</w:t>
      </w:r>
      <w:bookmarkEnd w:id="836"/>
    </w:p>
    <w:p w:rsidR="00E462E1" w:rsidRDefault="00E462E1" w:rsidP="00E462E1">
      <w:r>
        <w:t>Die</w:t>
      </w:r>
      <w:r w:rsidRPr="00D31E03">
        <w:t xml:space="preserve"> Coding</w:t>
      </w:r>
      <w:r>
        <w:t xml:space="preserve"> Standards, welche für dieses Projekt gültig sind, wurden mehrheitlich von ReSharper übernommen. </w:t>
      </w:r>
    </w:p>
    <w:p w:rsidR="00E462E1" w:rsidRDefault="00E462E1" w:rsidP="00E462E1">
      <w:r>
        <w:t>Das exportierte ReSharper-Profil kann über den Pfad „code/</w:t>
      </w:r>
      <w:r w:rsidRPr="00AF42CE">
        <w:t>resharper_settings</w:t>
      </w:r>
      <w:r>
        <w:t>/</w:t>
      </w:r>
      <w:r w:rsidRPr="00AF42CE">
        <w:t xml:space="preserve"> resharper.DotSettings</w:t>
      </w:r>
      <w:r>
        <w:t>“ gefunden werden. Nachfolgend wurden die wichtigsten Einstellungen dokumentiert.</w:t>
      </w:r>
    </w:p>
    <w:p w:rsidR="00E462E1" w:rsidRDefault="00E462E1" w:rsidP="00E462E1">
      <w:pPr>
        <w:pStyle w:val="Heading5"/>
      </w:pPr>
      <w:bookmarkStart w:id="837" w:name="_Toc327469055"/>
      <w:r>
        <w:t>C# Namenskonventionen</w:t>
      </w:r>
      <w:bookmarkEnd w:id="837"/>
    </w:p>
    <w:p w:rsidR="00E462E1" w:rsidRPr="00A70EF6" w:rsidRDefault="00E462E1" w:rsidP="00E462E1">
      <w:r>
        <w:t>Folgende Namenskonventionen wurden verwendet:</w:t>
      </w:r>
    </w:p>
    <w:p w:rsidR="00E462E1" w:rsidRPr="00721E7E" w:rsidRDefault="00E462E1" w:rsidP="000E59F6">
      <w:pPr>
        <w:pStyle w:val="Bild"/>
      </w:pPr>
      <w:r>
        <w:rPr>
          <w:noProof/>
          <w:lang w:eastAsia="de-CH"/>
        </w:rPr>
        <w:drawing>
          <wp:inline distT="0" distB="0" distL="0" distR="0" wp14:anchorId="0671FD84" wp14:editId="5E17713D">
            <wp:extent cx="4574979" cy="3008267"/>
            <wp:effectExtent l="0" t="0" r="0" b="1905"/>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2"/>
                    <a:srcRect l="16370" t="19312" r="50064" b="45375"/>
                    <a:stretch/>
                  </pic:blipFill>
                  <pic:spPr bwMode="auto">
                    <a:xfrm>
                      <a:off x="0" y="0"/>
                      <a:ext cx="4584436" cy="3014485"/>
                    </a:xfrm>
                    <a:prstGeom prst="rect">
                      <a:avLst/>
                    </a:prstGeom>
                    <a:ln>
                      <a:noFill/>
                    </a:ln>
                    <a:extLst>
                      <a:ext uri="{53640926-AAD7-44D8-BBD7-CCE9431645EC}">
                        <a14:shadowObscured xmlns:a14="http://schemas.microsoft.com/office/drawing/2010/main"/>
                      </a:ext>
                    </a:extLst>
                  </pic:spPr>
                </pic:pic>
              </a:graphicData>
            </a:graphic>
          </wp:inline>
        </w:drawing>
      </w:r>
    </w:p>
    <w:p w:rsidR="00E462E1" w:rsidRDefault="00E462E1" w:rsidP="00E462E1">
      <w:pPr>
        <w:pStyle w:val="Caption"/>
      </w:pPr>
      <w:bookmarkStart w:id="838" w:name="_Toc327468123"/>
      <w:r>
        <w:t xml:space="preserve">Abbildung </w:t>
      </w:r>
      <w:fldSimple w:instr=" SEQ Abbildung \* ARABIC ">
        <w:r w:rsidR="000E6CF3">
          <w:rPr>
            <w:noProof/>
          </w:rPr>
          <w:t>121</w:t>
        </w:r>
      </w:fldSimple>
      <w:r>
        <w:t xml:space="preserve"> -</w:t>
      </w:r>
      <w:r w:rsidRPr="00D90CB7">
        <w:rPr>
          <w:lang w:val="en-AU"/>
        </w:rPr>
        <w:t xml:space="preserve"> Naming</w:t>
      </w:r>
      <w:r>
        <w:t xml:space="preserve"> Style</w:t>
      </w:r>
      <w:bookmarkEnd w:id="838"/>
    </w:p>
    <w:p w:rsidR="00E462E1" w:rsidRPr="00D90CB7" w:rsidRDefault="00E462E1" w:rsidP="00E462E1">
      <w:pPr>
        <w:pStyle w:val="Heading5"/>
        <w:rPr>
          <w:lang w:val="en-AU"/>
        </w:rPr>
      </w:pPr>
      <w:bookmarkStart w:id="839" w:name="_Toc327469056"/>
      <w:r>
        <w:t>Formatierungsstil</w:t>
      </w:r>
      <w:bookmarkEnd w:id="839"/>
    </w:p>
    <w:p w:rsidR="00E462E1" w:rsidRPr="00C9731E" w:rsidRDefault="00E462E1" w:rsidP="00E462E1">
      <w:pPr>
        <w:rPr>
          <w:b/>
        </w:rPr>
      </w:pPr>
      <w:r w:rsidRPr="00D90CB7">
        <w:rPr>
          <w:b/>
          <w:lang w:val="en-AU"/>
        </w:rPr>
        <w:t>Braces</w:t>
      </w:r>
      <w:r w:rsidRPr="00C9731E">
        <w:rPr>
          <w:b/>
        </w:rPr>
        <w:t xml:space="preserve"> Layout</w:t>
      </w:r>
    </w:p>
    <w:p w:rsidR="00E462E1" w:rsidRDefault="00E462E1" w:rsidP="00E462E1">
      <w:r>
        <w:t>Geschweifte Klammern befinden sich auf einer neuen Zeile.</w:t>
      </w:r>
    </w:p>
    <w:p w:rsidR="00E462E1" w:rsidRPr="00D90CB7" w:rsidRDefault="00E462E1" w:rsidP="000E59F6">
      <w:pPr>
        <w:pStyle w:val="Bild"/>
        <w:rPr>
          <w:lang w:val="de-AT"/>
        </w:rPr>
      </w:pPr>
      <w:r>
        <w:rPr>
          <w:noProof/>
          <w:lang w:eastAsia="de-CH"/>
        </w:rPr>
        <w:drawing>
          <wp:inline distT="0" distB="0" distL="0" distR="0" wp14:anchorId="44602B85" wp14:editId="3872588C">
            <wp:extent cx="1724025" cy="1523557"/>
            <wp:effectExtent l="0" t="0" r="0" b="635"/>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3"/>
                    <a:srcRect l="15895" t="58235" r="70797" b="22949"/>
                    <a:stretch/>
                  </pic:blipFill>
                  <pic:spPr bwMode="auto">
                    <a:xfrm>
                      <a:off x="0" y="0"/>
                      <a:ext cx="1727218" cy="1526379"/>
                    </a:xfrm>
                    <a:prstGeom prst="rect">
                      <a:avLst/>
                    </a:prstGeom>
                    <a:ln>
                      <a:noFill/>
                    </a:ln>
                    <a:extLst>
                      <a:ext uri="{53640926-AAD7-44D8-BBD7-CCE9431645EC}">
                        <a14:shadowObscured xmlns:a14="http://schemas.microsoft.com/office/drawing/2010/main"/>
                      </a:ext>
                    </a:extLst>
                  </pic:spPr>
                </pic:pic>
              </a:graphicData>
            </a:graphic>
          </wp:inline>
        </w:drawing>
      </w:r>
    </w:p>
    <w:p w:rsidR="00E462E1" w:rsidRPr="00A355B2" w:rsidRDefault="00E462E1" w:rsidP="00E462E1">
      <w:pPr>
        <w:pStyle w:val="Caption"/>
        <w:rPr>
          <w:lang w:val="en-US"/>
        </w:rPr>
      </w:pPr>
      <w:bookmarkStart w:id="840" w:name="_Toc327468124"/>
      <w:r w:rsidRPr="00D31E03">
        <w:rPr>
          <w:lang w:val="en-US"/>
        </w:rPr>
        <w:t>Abbildung</w:t>
      </w:r>
      <w:r w:rsidRPr="00A355B2">
        <w:rPr>
          <w:lang w:val="en-US"/>
        </w:rPr>
        <w:t xml:space="preserve"> </w:t>
      </w:r>
      <w:r>
        <w:fldChar w:fldCharType="begin"/>
      </w:r>
      <w:r w:rsidRPr="00A355B2">
        <w:rPr>
          <w:lang w:val="en-US"/>
        </w:rPr>
        <w:instrText xml:space="preserve"> SEQ Abbildung \* ARABIC </w:instrText>
      </w:r>
      <w:r>
        <w:fldChar w:fldCharType="separate"/>
      </w:r>
      <w:r w:rsidR="000E6CF3">
        <w:rPr>
          <w:noProof/>
          <w:lang w:val="en-US"/>
        </w:rPr>
        <w:t>122</w:t>
      </w:r>
      <w:r>
        <w:fldChar w:fldCharType="end"/>
      </w:r>
      <w:r w:rsidRPr="00A355B2">
        <w:rPr>
          <w:lang w:val="en-US"/>
        </w:rPr>
        <w:t xml:space="preserve"> </w:t>
      </w:r>
      <w:r w:rsidR="001C4910">
        <w:rPr>
          <w:lang w:val="en-US"/>
        </w:rPr>
        <w:t>-</w:t>
      </w:r>
      <w:r w:rsidRPr="00D31E03">
        <w:rPr>
          <w:lang w:val="en-US"/>
        </w:rPr>
        <w:t xml:space="preserve"> Formatierungsstil</w:t>
      </w:r>
      <w:r w:rsidRPr="00A355B2">
        <w:rPr>
          <w:lang w:val="en-US"/>
        </w:rPr>
        <w:t>, Braces Layout</w:t>
      </w:r>
      <w:bookmarkEnd w:id="840"/>
    </w:p>
    <w:p w:rsidR="00E462E1" w:rsidRPr="00A355B2" w:rsidRDefault="00E462E1" w:rsidP="00E462E1">
      <w:pPr>
        <w:rPr>
          <w:b/>
          <w:lang w:val="en-US"/>
        </w:rPr>
      </w:pPr>
      <w:r w:rsidRPr="00A355B2">
        <w:rPr>
          <w:b/>
          <w:lang w:val="en-US"/>
        </w:rPr>
        <w:t>Line Breaks and Wrapping</w:t>
      </w:r>
    </w:p>
    <w:p w:rsidR="00E462E1" w:rsidRDefault="00E462E1" w:rsidP="00E462E1">
      <w:r>
        <w:t>Lange Zeilen (&gt;120 Zeichen) werden umgebrochen.</w:t>
      </w:r>
    </w:p>
    <w:p w:rsidR="00E462E1" w:rsidRDefault="00E462E1" w:rsidP="000E59F6">
      <w:pPr>
        <w:pStyle w:val="Bild"/>
      </w:pPr>
      <w:r>
        <w:rPr>
          <w:noProof/>
          <w:lang w:eastAsia="de-CH"/>
        </w:rPr>
        <w:drawing>
          <wp:inline distT="0" distB="0" distL="0" distR="0" wp14:anchorId="15BBB46D" wp14:editId="5D056A99">
            <wp:extent cx="4418187" cy="590550"/>
            <wp:effectExtent l="0" t="0" r="1905"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4"/>
                    <a:srcRect l="15709" t="65609" r="50890" b="27248"/>
                    <a:stretch/>
                  </pic:blipFill>
                  <pic:spPr bwMode="auto">
                    <a:xfrm>
                      <a:off x="0" y="0"/>
                      <a:ext cx="4418378" cy="590576"/>
                    </a:xfrm>
                    <a:prstGeom prst="rect">
                      <a:avLst/>
                    </a:prstGeom>
                    <a:ln>
                      <a:noFill/>
                    </a:ln>
                    <a:extLst>
                      <a:ext uri="{53640926-AAD7-44D8-BBD7-CCE9431645EC}">
                        <a14:shadowObscured xmlns:a14="http://schemas.microsoft.com/office/drawing/2010/main"/>
                      </a:ext>
                    </a:extLst>
                  </pic:spPr>
                </pic:pic>
              </a:graphicData>
            </a:graphic>
          </wp:inline>
        </w:drawing>
      </w:r>
    </w:p>
    <w:p w:rsidR="00FB24AC" w:rsidRDefault="00E462E1" w:rsidP="000E59F6">
      <w:pPr>
        <w:pStyle w:val="Caption"/>
        <w:tabs>
          <w:tab w:val="left" w:pos="6615"/>
        </w:tabs>
        <w:rPr>
          <w:lang w:val="en-AU"/>
        </w:rPr>
      </w:pPr>
      <w:bookmarkStart w:id="841" w:name="_Toc327468125"/>
      <w:r>
        <w:t xml:space="preserve">Abbildung </w:t>
      </w:r>
      <w:fldSimple w:instr=" SEQ Abbildung \* ARABIC ">
        <w:r w:rsidR="000E6CF3">
          <w:rPr>
            <w:noProof/>
          </w:rPr>
          <w:t>123</w:t>
        </w:r>
      </w:fldSimple>
      <w:r>
        <w:t xml:space="preserve"> -</w:t>
      </w:r>
      <w:r w:rsidRPr="009652BF">
        <w:t xml:space="preserve"> </w:t>
      </w:r>
      <w:r>
        <w:t>Formatierungsstil,  Line Breaks</w:t>
      </w:r>
      <w:r w:rsidRPr="00D90CB7">
        <w:rPr>
          <w:lang w:val="en-AU"/>
        </w:rPr>
        <w:t xml:space="preserve"> and Wrapping</w:t>
      </w:r>
      <w:bookmarkEnd w:id="841"/>
    </w:p>
    <w:p w:rsidR="00E462E1" w:rsidRDefault="00E462E1" w:rsidP="00E462E1">
      <w:pPr>
        <w:pStyle w:val="Heading5"/>
      </w:pPr>
      <w:bookmarkStart w:id="842" w:name="_Toc327469057"/>
      <w:r>
        <w:lastRenderedPageBreak/>
        <w:t>Auswertung durch ReSharper</w:t>
      </w:r>
      <w:bookmarkEnd w:id="842"/>
    </w:p>
    <w:p w:rsidR="00E462E1" w:rsidRDefault="00E462E1" w:rsidP="00E462E1">
      <w:r>
        <w:t>Durch den ReSharper können</w:t>
      </w:r>
      <w:r w:rsidRPr="00D31E03">
        <w:t xml:space="preserve"> Coding Issues</w:t>
      </w:r>
      <w:r>
        <w:t xml:space="preserve"> angezeigt werden. Diese werden für die drei Projekte nachfolgend aufgezeigt und erklärt.</w:t>
      </w:r>
    </w:p>
    <w:p w:rsidR="00AD6884" w:rsidRDefault="00E462E1" w:rsidP="00E462E1">
      <w:pPr>
        <w:rPr>
          <w:b/>
        </w:rPr>
      </w:pPr>
      <w:r>
        <w:rPr>
          <w:b/>
        </w:rPr>
        <w:t>Videowall-</w:t>
      </w:r>
      <w:r w:rsidRPr="00482079">
        <w:rPr>
          <w:b/>
        </w:rPr>
        <w:t>Applikation</w:t>
      </w:r>
    </w:p>
    <w:p w:rsidR="00E462E1" w:rsidRDefault="00E462E1" w:rsidP="00AD6884">
      <w:pPr>
        <w:pStyle w:val="Bild"/>
      </w:pPr>
      <w:r>
        <w:rPr>
          <w:noProof/>
          <w:lang w:eastAsia="de-CH"/>
        </w:rPr>
        <w:drawing>
          <wp:inline distT="0" distB="0" distL="0" distR="0" wp14:anchorId="33D767D8" wp14:editId="69B79166">
            <wp:extent cx="4429125" cy="5581650"/>
            <wp:effectExtent l="0" t="0" r="9525"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4429125" cy="5581650"/>
                    </a:xfrm>
                    <a:prstGeom prst="rect">
                      <a:avLst/>
                    </a:prstGeom>
                  </pic:spPr>
                </pic:pic>
              </a:graphicData>
            </a:graphic>
          </wp:inline>
        </w:drawing>
      </w:r>
    </w:p>
    <w:p w:rsidR="00E462E1" w:rsidRDefault="00E462E1" w:rsidP="00E462E1">
      <w:pPr>
        <w:pStyle w:val="Caption"/>
      </w:pPr>
      <w:bookmarkStart w:id="843" w:name="_Toc327468126"/>
      <w:r>
        <w:t xml:space="preserve">Abbildung </w:t>
      </w:r>
      <w:fldSimple w:instr=" SEQ Abbildung \* ARABIC ">
        <w:r w:rsidR="000E6CF3">
          <w:rPr>
            <w:noProof/>
          </w:rPr>
          <w:t>124</w:t>
        </w:r>
      </w:fldSimple>
      <w:r>
        <w:t xml:space="preserve"> -</w:t>
      </w:r>
      <w:r w:rsidRPr="00D31E03">
        <w:t xml:space="preserve"> Coding Issues</w:t>
      </w:r>
      <w:r>
        <w:t>, Videowall-Applikation</w:t>
      </w:r>
      <w:bookmarkEnd w:id="843"/>
    </w:p>
    <w:p w:rsidR="00E462E1" w:rsidRDefault="00E462E1" w:rsidP="00E462E1">
      <w:r>
        <w:t>Die</w:t>
      </w:r>
      <w:r w:rsidRPr="00D31E03">
        <w:t xml:space="preserve"> Issues</w:t>
      </w:r>
      <w:r>
        <w:t xml:space="preserve"> der Videowall-Applikation lassen sich wie folgt erläutern: </w:t>
      </w:r>
    </w:p>
    <w:p w:rsidR="00E462E1" w:rsidRDefault="00E462E1" w:rsidP="00FC1D38">
      <w:pPr>
        <w:pStyle w:val="ListParagraph"/>
        <w:numPr>
          <w:ilvl w:val="0"/>
          <w:numId w:val="41"/>
        </w:numPr>
      </w:pPr>
      <w:r>
        <w:t>Die</w:t>
      </w:r>
      <w:r w:rsidRPr="00D31E03">
        <w:t xml:space="preserve"> Issues</w:t>
      </w:r>
      <w:r>
        <w:t xml:space="preserve">, welche im .xaml-Code entstanden sind, können nicht behoben werden. </w:t>
      </w:r>
    </w:p>
    <w:p w:rsidR="00E462E1" w:rsidRDefault="00E462E1" w:rsidP="00FC1D38">
      <w:pPr>
        <w:pStyle w:val="ListParagraph"/>
        <w:numPr>
          <w:ilvl w:val="0"/>
          <w:numId w:val="41"/>
        </w:numPr>
      </w:pPr>
      <w:r>
        <w:t>Die</w:t>
      </w:r>
      <w:r w:rsidRPr="00D31E03">
        <w:t xml:space="preserve"> Assemblies</w:t>
      </w:r>
      <w:r>
        <w:t xml:space="preserve"> Videowall.Common und Videowall.Interfaces werden zusätzlich in die Mittagsmenu-Applikation und die Poster-Applikation eingebunden. Dort wird beispielsweise der ImageHelper verwendet. Aus Sicht des Videowall-Projekts werden diese aber nie genutzt und daher als</w:t>
      </w:r>
      <w:r w:rsidRPr="00D31E03">
        <w:t xml:space="preserve"> Issue</w:t>
      </w:r>
      <w:r>
        <w:t xml:space="preserve"> angezeigt. </w:t>
      </w:r>
    </w:p>
    <w:p w:rsidR="00E462E1" w:rsidRDefault="00E462E1" w:rsidP="00FC1D38">
      <w:pPr>
        <w:pStyle w:val="ListParagraph"/>
        <w:numPr>
          <w:ilvl w:val="0"/>
          <w:numId w:val="41"/>
        </w:numPr>
      </w:pPr>
      <w:r>
        <w:t>Die Klassen werden zur Laufzeit durch</w:t>
      </w:r>
      <w:r w:rsidRPr="00D31E03">
        <w:t xml:space="preserve"> Unity</w:t>
      </w:r>
      <w:r>
        <w:t xml:space="preserve"> instanziiert. Dadurch ist für ReSharper nicht ersichtlich, dass diese Klassen verwendet werden. </w:t>
      </w:r>
    </w:p>
    <w:p w:rsidR="00E462E1" w:rsidRDefault="00E462E1" w:rsidP="00FC1D38">
      <w:pPr>
        <w:pStyle w:val="ListParagraph"/>
        <w:numPr>
          <w:ilvl w:val="0"/>
          <w:numId w:val="41"/>
        </w:numPr>
      </w:pPr>
      <w:r>
        <w:t>Die Klassen mit dem Namen NamespaceDoc werden nicht verwendet, sie sind aber für die Dokumentation der</w:t>
      </w:r>
      <w:r w:rsidRPr="00D31E03">
        <w:t xml:space="preserve"> Namespaces</w:t>
      </w:r>
      <w:r>
        <w:t xml:space="preserve"> nötig. </w:t>
      </w:r>
    </w:p>
    <w:p w:rsidR="00E462E1" w:rsidRDefault="00E462E1" w:rsidP="00FC1D38">
      <w:pPr>
        <w:pStyle w:val="ListParagraph"/>
        <w:numPr>
          <w:ilvl w:val="0"/>
          <w:numId w:val="41"/>
        </w:numPr>
      </w:pPr>
      <w:r>
        <w:t>Die Klasse PreOrPostCondition wurde durch das Institut für Software (IFS) vorgegeben und wurde daher übernommen, auch wenn zurzeit noch nicht alle Methoden davon verwendet werden.</w:t>
      </w:r>
    </w:p>
    <w:p w:rsidR="00AD6884" w:rsidRDefault="00AD6884">
      <w:pPr>
        <w:rPr>
          <w:b/>
        </w:rPr>
      </w:pPr>
      <w:r>
        <w:rPr>
          <w:b/>
        </w:rPr>
        <w:br w:type="page"/>
      </w:r>
    </w:p>
    <w:p w:rsidR="00AD6884" w:rsidRDefault="00E462E1" w:rsidP="00E462E1">
      <w:pPr>
        <w:rPr>
          <w:b/>
        </w:rPr>
      </w:pPr>
      <w:r>
        <w:rPr>
          <w:b/>
        </w:rPr>
        <w:lastRenderedPageBreak/>
        <w:t>Poster-</w:t>
      </w:r>
      <w:r w:rsidRPr="00936B70">
        <w:rPr>
          <w:b/>
        </w:rPr>
        <w:t>Applikation</w:t>
      </w:r>
    </w:p>
    <w:p w:rsidR="00E462E1" w:rsidRDefault="00E462E1" w:rsidP="00AD6884">
      <w:pPr>
        <w:pStyle w:val="Bild"/>
      </w:pPr>
      <w:r>
        <w:rPr>
          <w:noProof/>
          <w:lang w:eastAsia="de-CH"/>
        </w:rPr>
        <w:drawing>
          <wp:inline distT="0" distB="0" distL="0" distR="0" wp14:anchorId="4251DE48" wp14:editId="59C93D08">
            <wp:extent cx="3962400" cy="5505450"/>
            <wp:effectExtent l="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3962400" cy="5505450"/>
                    </a:xfrm>
                    <a:prstGeom prst="rect">
                      <a:avLst/>
                    </a:prstGeom>
                  </pic:spPr>
                </pic:pic>
              </a:graphicData>
            </a:graphic>
          </wp:inline>
        </w:drawing>
      </w:r>
      <w:r>
        <w:t xml:space="preserve"> </w:t>
      </w:r>
    </w:p>
    <w:p w:rsidR="00E462E1" w:rsidRDefault="00E462E1" w:rsidP="00E462E1">
      <w:pPr>
        <w:pStyle w:val="Caption"/>
      </w:pPr>
      <w:bookmarkStart w:id="844" w:name="_Toc327468127"/>
      <w:r>
        <w:t xml:space="preserve">Abbildung </w:t>
      </w:r>
      <w:fldSimple w:instr=" SEQ Abbildung \* ARABIC ">
        <w:r w:rsidR="000E6CF3">
          <w:rPr>
            <w:noProof/>
          </w:rPr>
          <w:t>125</w:t>
        </w:r>
      </w:fldSimple>
      <w:r>
        <w:t xml:space="preserve"> -</w:t>
      </w:r>
      <w:r w:rsidRPr="00D31E03">
        <w:t xml:space="preserve"> Coding Issues</w:t>
      </w:r>
      <w:r>
        <w:t>, Poster-Applikation</w:t>
      </w:r>
      <w:bookmarkEnd w:id="844"/>
    </w:p>
    <w:p w:rsidR="00E462E1" w:rsidRDefault="00E462E1" w:rsidP="00E462E1">
      <w:r>
        <w:t>Die</w:t>
      </w:r>
      <w:r w:rsidRPr="00D31E03">
        <w:t xml:space="preserve"> Issues</w:t>
      </w:r>
      <w:r>
        <w:t xml:space="preserve"> der Poster-Applikation lassen sich wie folgt erläutern: </w:t>
      </w:r>
    </w:p>
    <w:p w:rsidR="00E462E1" w:rsidRDefault="00E462E1" w:rsidP="00FC1D38">
      <w:pPr>
        <w:pStyle w:val="ListParagraph"/>
        <w:numPr>
          <w:ilvl w:val="0"/>
          <w:numId w:val="41"/>
        </w:numPr>
      </w:pPr>
      <w:r>
        <w:t>Die</w:t>
      </w:r>
      <w:r w:rsidRPr="00D31E03">
        <w:t xml:space="preserve"> Assemblies</w:t>
      </w:r>
      <w:r>
        <w:t xml:space="preserve"> Videowall.Common und Videowall.Interfaces werden von der Poster-Applikation, wie auch von anderen Projekten, verwendet. In der Poster-Applikation selbst werden nicht alle Klassen oder Methoden aus den Assemblies genutzt. Diese kommen aber in den anderen Projekten zum Einsatz. Dies wird aber von ReSharper nicht erkannt. </w:t>
      </w:r>
    </w:p>
    <w:p w:rsidR="00E462E1" w:rsidRDefault="00E462E1" w:rsidP="00E462E1"/>
    <w:p w:rsidR="00AD6884" w:rsidRDefault="00AD6884">
      <w:pPr>
        <w:rPr>
          <w:b/>
        </w:rPr>
      </w:pPr>
      <w:r>
        <w:rPr>
          <w:b/>
        </w:rPr>
        <w:br w:type="page"/>
      </w:r>
    </w:p>
    <w:p w:rsidR="00AD6884" w:rsidRDefault="00E462E1" w:rsidP="00E462E1">
      <w:pPr>
        <w:rPr>
          <w:b/>
        </w:rPr>
      </w:pPr>
      <w:r>
        <w:rPr>
          <w:b/>
        </w:rPr>
        <w:lastRenderedPageBreak/>
        <w:t>Mittagsmenu-</w:t>
      </w:r>
      <w:r w:rsidRPr="00A57BBC">
        <w:rPr>
          <w:b/>
        </w:rPr>
        <w:t>Applikation</w:t>
      </w:r>
    </w:p>
    <w:p w:rsidR="00E462E1" w:rsidRDefault="00E462E1" w:rsidP="00AD6884">
      <w:pPr>
        <w:pStyle w:val="Bild"/>
        <w:rPr>
          <w:b/>
        </w:rPr>
      </w:pPr>
      <w:r>
        <w:rPr>
          <w:noProof/>
          <w:lang w:eastAsia="de-CH"/>
        </w:rPr>
        <w:drawing>
          <wp:inline distT="0" distB="0" distL="0" distR="0" wp14:anchorId="183743AF" wp14:editId="1B2C5A02">
            <wp:extent cx="3829050" cy="6010275"/>
            <wp:effectExtent l="0" t="0" r="0" b="9525"/>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3829050" cy="6010275"/>
                    </a:xfrm>
                    <a:prstGeom prst="rect">
                      <a:avLst/>
                    </a:prstGeom>
                  </pic:spPr>
                </pic:pic>
              </a:graphicData>
            </a:graphic>
          </wp:inline>
        </w:drawing>
      </w:r>
      <w:r w:rsidRPr="00A57BBC">
        <w:rPr>
          <w:b/>
        </w:rPr>
        <w:t xml:space="preserve"> </w:t>
      </w:r>
    </w:p>
    <w:p w:rsidR="00E462E1" w:rsidRDefault="00E462E1" w:rsidP="00E462E1">
      <w:pPr>
        <w:pStyle w:val="Caption"/>
      </w:pPr>
      <w:bookmarkStart w:id="845" w:name="_Toc327468128"/>
      <w:r>
        <w:t xml:space="preserve">Abbildung </w:t>
      </w:r>
      <w:fldSimple w:instr=" SEQ Abbildung \* ARABIC ">
        <w:r w:rsidR="000E6CF3">
          <w:rPr>
            <w:noProof/>
          </w:rPr>
          <w:t>126</w:t>
        </w:r>
      </w:fldSimple>
      <w:r>
        <w:t xml:space="preserve"> -</w:t>
      </w:r>
      <w:r w:rsidRPr="00762D91">
        <w:t xml:space="preserve"> Coding Issues</w:t>
      </w:r>
      <w:r>
        <w:t>, Mittagsmenu-Applikation</w:t>
      </w:r>
      <w:bookmarkEnd w:id="845"/>
    </w:p>
    <w:p w:rsidR="00E462E1" w:rsidRDefault="00E462E1" w:rsidP="00E462E1">
      <w:r>
        <w:t>Die</w:t>
      </w:r>
      <w:r w:rsidRPr="00D31E03">
        <w:t xml:space="preserve"> Issues</w:t>
      </w:r>
      <w:r>
        <w:t xml:space="preserve"> der Mittagsmenu-Applikation lassen sich wie folgt erläutern: </w:t>
      </w:r>
    </w:p>
    <w:p w:rsidR="00E462E1" w:rsidRDefault="00E462E1" w:rsidP="00FC1D38">
      <w:pPr>
        <w:pStyle w:val="ListParagraph"/>
        <w:numPr>
          <w:ilvl w:val="0"/>
          <w:numId w:val="41"/>
        </w:numPr>
      </w:pPr>
      <w:r>
        <w:t>Die</w:t>
      </w:r>
      <w:r w:rsidRPr="00D31E03">
        <w:t xml:space="preserve"> Assemblies</w:t>
      </w:r>
      <w:r>
        <w:t xml:space="preserve"> Videowall.Common und Videowall.Interfaces werden von der Mittagsmenu-Applikation, wie auch von anderen Projekten, verwendet. In der Mittagsmenu-Applikation selbst werden nicht alle Klassen oder Methoden aus den Assemblies genutzt. Diese kommen aber in den anderen Projekten zum Einsatz. Dies wird aber von ReSharper nicht erkannt. </w:t>
      </w:r>
    </w:p>
    <w:p w:rsidR="00E462E1" w:rsidRDefault="00E462E1" w:rsidP="00E462E1">
      <w:r>
        <w:br w:type="page"/>
      </w:r>
    </w:p>
    <w:p w:rsidR="00E462E1" w:rsidRDefault="00E462E1" w:rsidP="00E462E1">
      <w:pPr>
        <w:pStyle w:val="Heading5"/>
      </w:pPr>
      <w:bookmarkStart w:id="846" w:name="_Toc327469058"/>
      <w:r w:rsidRPr="00557117">
        <w:lastRenderedPageBreak/>
        <w:t>Cleanup</w:t>
      </w:r>
      <w:bookmarkEnd w:id="846"/>
    </w:p>
    <w:p w:rsidR="00E462E1" w:rsidRPr="00B85A1D" w:rsidRDefault="00E462E1" w:rsidP="00E462E1">
      <w:r>
        <w:t>Für das Cleanup des Codes wurden folgende Einstellungen vorgenommen:</w:t>
      </w:r>
    </w:p>
    <w:p w:rsidR="00E462E1" w:rsidRDefault="00E462E1" w:rsidP="00AD6884">
      <w:pPr>
        <w:pStyle w:val="Bild"/>
      </w:pPr>
      <w:r>
        <w:rPr>
          <w:noProof/>
          <w:lang w:eastAsia="de-CH"/>
        </w:rPr>
        <w:drawing>
          <wp:inline distT="0" distB="0" distL="0" distR="0" wp14:anchorId="0F85B281" wp14:editId="171DC60C">
            <wp:extent cx="4463279" cy="2571436"/>
            <wp:effectExtent l="0" t="0" r="0" b="635"/>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8"/>
                    <a:srcRect l="16150" t="31364" r="48119" b="35699"/>
                    <a:stretch/>
                  </pic:blipFill>
                  <pic:spPr bwMode="auto">
                    <a:xfrm>
                      <a:off x="0" y="0"/>
                      <a:ext cx="4465338" cy="2572622"/>
                    </a:xfrm>
                    <a:prstGeom prst="rect">
                      <a:avLst/>
                    </a:prstGeom>
                    <a:ln>
                      <a:noFill/>
                    </a:ln>
                    <a:extLst>
                      <a:ext uri="{53640926-AAD7-44D8-BBD7-CCE9431645EC}">
                        <a14:shadowObscured xmlns:a14="http://schemas.microsoft.com/office/drawing/2010/main"/>
                      </a:ext>
                    </a:extLst>
                  </pic:spPr>
                </pic:pic>
              </a:graphicData>
            </a:graphic>
          </wp:inline>
        </w:drawing>
      </w:r>
    </w:p>
    <w:p w:rsidR="00E462E1" w:rsidRPr="00B85A1D" w:rsidRDefault="00E462E1" w:rsidP="00E462E1">
      <w:pPr>
        <w:pStyle w:val="Caption"/>
      </w:pPr>
      <w:bookmarkStart w:id="847" w:name="_Toc327468129"/>
      <w:r>
        <w:t xml:space="preserve">Abbildung </w:t>
      </w:r>
      <w:fldSimple w:instr=" SEQ Abbildung \* ARABIC ">
        <w:r w:rsidR="000E6CF3">
          <w:rPr>
            <w:noProof/>
          </w:rPr>
          <w:t>127</w:t>
        </w:r>
      </w:fldSimple>
      <w:r>
        <w:t xml:space="preserve"> - Cleanup Einstellungen</w:t>
      </w:r>
      <w:bookmarkEnd w:id="847"/>
    </w:p>
    <w:p w:rsidR="00E462E1" w:rsidRDefault="00E462E1" w:rsidP="00E462E1">
      <w:pPr>
        <w:pStyle w:val="Heading4"/>
      </w:pPr>
      <w:bookmarkStart w:id="848" w:name="_Toc327469059"/>
      <w:r>
        <w:t>Dokumentation Quellcode</w:t>
      </w:r>
      <w:bookmarkEnd w:id="848"/>
    </w:p>
    <w:p w:rsidR="00E462E1" w:rsidRDefault="00E462E1" w:rsidP="00E462E1">
      <w:r>
        <w:t xml:space="preserve">Zur Dokumentation des Quellcodes wurde GhostDoc verwendet. Damit war die Dokumentation einiges einfacher, da sinnvolle Standardkommentare generiert werden, die bei Bedarf erweitert werden können. Zudem ist es möglich, eine Dokumentation der XML-Kommentare zu generieren (für mehr Informationen siehe Unterkapitel </w:t>
      </w:r>
      <w:r>
        <w:fldChar w:fldCharType="begin"/>
      </w:r>
      <w:r>
        <w:instrText xml:space="preserve"> REF _Ref326237672 \r \h </w:instrText>
      </w:r>
      <w:r>
        <w:fldChar w:fldCharType="separate"/>
      </w:r>
      <w:r w:rsidR="000E6CF3">
        <w:t>V.8</w:t>
      </w:r>
      <w:r>
        <w:fldChar w:fldCharType="end"/>
      </w:r>
      <w:r>
        <w:t xml:space="preserve"> </w:t>
      </w:r>
      <w:r>
        <w:fldChar w:fldCharType="begin"/>
      </w:r>
      <w:r>
        <w:instrText xml:space="preserve"> REF _Ref326237665 \h </w:instrText>
      </w:r>
      <w:r>
        <w:fldChar w:fldCharType="separate"/>
      </w:r>
      <w:r w:rsidR="000E6CF3">
        <w:t>Generierung der Dokumentation</w:t>
      </w:r>
      <w:r>
        <w:fldChar w:fldCharType="end"/>
      </w:r>
      <w:r>
        <w:t>).</w:t>
      </w:r>
    </w:p>
    <w:p w:rsidR="00E462E1" w:rsidRDefault="00E462E1" w:rsidP="00E462E1">
      <w:r>
        <w:t>Es wurden alle Interfaces sowie Methoden oder Properties, welche mit Hilfe eines Kommentars besser verstanden werden können, kommentiert. Ausgenommen davon sind die XAML-Dateien. Durch die Kommentare sind der Programmcode und besonders komplexere Methoden für Entwickler leichter verständlich.</w:t>
      </w:r>
    </w:p>
    <w:p w:rsidR="00E462E1" w:rsidRDefault="00E462E1" w:rsidP="00E462E1">
      <w:pPr>
        <w:pStyle w:val="Heading5"/>
      </w:pPr>
      <w:bookmarkStart w:id="849" w:name="_Ref326237665"/>
      <w:bookmarkStart w:id="850" w:name="_Toc327469060"/>
      <w:r>
        <w:t>Generierung der Dokumentation</w:t>
      </w:r>
      <w:bookmarkEnd w:id="849"/>
      <w:bookmarkEnd w:id="850"/>
    </w:p>
    <w:p w:rsidR="00E462E1" w:rsidRDefault="00E462E1" w:rsidP="00E462E1">
      <w:r>
        <w:t xml:space="preserve">Zur Generierung einer Dokumentation des Quellcodes wird die Software </w:t>
      </w:r>
      <w:r w:rsidRPr="00783EB7">
        <w:t>Sandcastle Help File</w:t>
      </w:r>
      <w:r w:rsidRPr="000F2822">
        <w:t xml:space="preserve"> Builder</w:t>
      </w:r>
      <w:r>
        <w:t xml:space="preserve"> (SHFB)</w:t>
      </w:r>
      <w:r>
        <w:rPr>
          <w:rStyle w:val="FootnoteReference"/>
        </w:rPr>
        <w:footnoteReference w:id="46"/>
      </w:r>
      <w:r>
        <w:t xml:space="preserve"> benötigt.</w:t>
      </w:r>
    </w:p>
    <w:p w:rsidR="00E462E1" w:rsidRDefault="00E462E1" w:rsidP="00AD6884">
      <w:pPr>
        <w:pStyle w:val="Bild"/>
      </w:pPr>
      <w:r>
        <w:rPr>
          <w:noProof/>
          <w:lang w:eastAsia="de-CH"/>
        </w:rPr>
        <w:drawing>
          <wp:inline distT="0" distB="0" distL="0" distR="0" wp14:anchorId="6C438343" wp14:editId="750F976D">
            <wp:extent cx="4676775" cy="913310"/>
            <wp:effectExtent l="0" t="0" r="0" b="127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4693702" cy="916616"/>
                    </a:xfrm>
                    <a:prstGeom prst="rect">
                      <a:avLst/>
                    </a:prstGeom>
                    <a:noFill/>
                    <a:ln>
                      <a:noFill/>
                    </a:ln>
                  </pic:spPr>
                </pic:pic>
              </a:graphicData>
            </a:graphic>
          </wp:inline>
        </w:drawing>
      </w:r>
    </w:p>
    <w:p w:rsidR="00E462E1" w:rsidRDefault="00E462E1" w:rsidP="00E462E1">
      <w:pPr>
        <w:pStyle w:val="Caption"/>
      </w:pPr>
      <w:bookmarkStart w:id="851" w:name="_Toc327468130"/>
      <w:r>
        <w:t xml:space="preserve">Abbildung </w:t>
      </w:r>
      <w:fldSimple w:instr=" SEQ Abbildung \* ARABIC ">
        <w:r w:rsidR="000E6CF3">
          <w:rPr>
            <w:noProof/>
          </w:rPr>
          <w:t>128</w:t>
        </w:r>
      </w:fldSimple>
      <w:r>
        <w:t xml:space="preserve"> - Sandcastle Help File</w:t>
      </w:r>
      <w:r w:rsidRPr="000F2822">
        <w:t xml:space="preserve"> Builder</w:t>
      </w:r>
      <w:r>
        <w:t>, Hinzufügen der Visual Studio Solution</w:t>
      </w:r>
      <w:bookmarkEnd w:id="851"/>
    </w:p>
    <w:p w:rsidR="00E462E1" w:rsidRDefault="00E462E1" w:rsidP="00E462E1">
      <w:r>
        <w:t>Zur Generierung der Dokumentation wird folgendermassen vorgegangen:</w:t>
      </w:r>
    </w:p>
    <w:p w:rsidR="00E462E1" w:rsidRDefault="00E462E1" w:rsidP="00FC1D38">
      <w:pPr>
        <w:pStyle w:val="ListParagraph"/>
        <w:numPr>
          <w:ilvl w:val="0"/>
          <w:numId w:val="41"/>
        </w:numPr>
      </w:pPr>
      <w:r>
        <w:t>Zuerst muss ein neues SHFB-Project erstellt werden (</w:t>
      </w:r>
      <w:r w:rsidRPr="003F3B09">
        <w:t>File -&gt; New Project</w:t>
      </w:r>
      <w:r>
        <w:t xml:space="preserve">). </w:t>
      </w:r>
    </w:p>
    <w:p w:rsidR="00E462E1" w:rsidRDefault="00E462E1" w:rsidP="00FC1D38">
      <w:pPr>
        <w:pStyle w:val="ListParagraph"/>
        <w:numPr>
          <w:ilvl w:val="0"/>
          <w:numId w:val="41"/>
        </w:numPr>
      </w:pPr>
      <w:r>
        <w:t>Im Project Explorer wird über den Befehl Add</w:t>
      </w:r>
      <w:r w:rsidRPr="000F2822">
        <w:t xml:space="preserve"> Documentation</w:t>
      </w:r>
      <w:r>
        <w:t xml:space="preserve"> Source die Visual Studio Solution des Projektes, dessen Code dokumentiert werden soll, ausgewählt. </w:t>
      </w:r>
    </w:p>
    <w:p w:rsidR="00E462E1" w:rsidRDefault="00E462E1" w:rsidP="00FC1D38">
      <w:pPr>
        <w:pStyle w:val="ListParagraph"/>
        <w:numPr>
          <w:ilvl w:val="0"/>
          <w:numId w:val="41"/>
        </w:numPr>
      </w:pPr>
      <w:r>
        <w:t>In den Project Properties können der Titel („</w:t>
      </w:r>
      <w:r w:rsidRPr="000F2822">
        <w:t>HelpTitle</w:t>
      </w:r>
      <w:r>
        <w:t>“), der Dokumentname („HtmlHelpName“) und der Speicherort („OutputPath“) des Help Files spezifiziert werden.</w:t>
      </w:r>
    </w:p>
    <w:p w:rsidR="00E462E1" w:rsidRDefault="00E462E1" w:rsidP="00FC1D38">
      <w:pPr>
        <w:pStyle w:val="ListParagraph"/>
        <w:numPr>
          <w:ilvl w:val="0"/>
          <w:numId w:val="41"/>
        </w:numPr>
      </w:pPr>
      <w:r>
        <w:t>Danach kann die Dokumentation mittels des</w:t>
      </w:r>
      <w:r w:rsidRPr="000F2822">
        <w:t xml:space="preserve"> Build</w:t>
      </w:r>
      <w:r>
        <w:t xml:space="preserve">-Befehls erstellt werden </w:t>
      </w:r>
      <w:r w:rsidRPr="000F2822">
        <w:t>(Documentation</w:t>
      </w:r>
      <w:r>
        <w:t xml:space="preserve"> -&gt;</w:t>
      </w:r>
      <w:r w:rsidRPr="000F2822">
        <w:t xml:space="preserve"> Build</w:t>
      </w:r>
      <w:r>
        <w:t xml:space="preserve"> Project).</w:t>
      </w:r>
      <w:r>
        <w:br w:type="page"/>
      </w:r>
    </w:p>
    <w:p w:rsidR="00E462E1" w:rsidRDefault="00E462E1" w:rsidP="00E462E1">
      <w:pPr>
        <w:pStyle w:val="Heading3"/>
      </w:pPr>
      <w:bookmarkStart w:id="852" w:name="_Toc327354342"/>
      <w:bookmarkStart w:id="853" w:name="_Toc327468998"/>
      <w:bookmarkStart w:id="854" w:name="_Toc327469061"/>
      <w:r>
        <w:lastRenderedPageBreak/>
        <w:t>Beschreibung der Applikationen</w:t>
      </w:r>
      <w:bookmarkEnd w:id="852"/>
      <w:bookmarkEnd w:id="853"/>
      <w:bookmarkEnd w:id="854"/>
    </w:p>
    <w:p w:rsidR="00E462E1" w:rsidRDefault="00E462E1" w:rsidP="00E462E1">
      <w:pPr>
        <w:pStyle w:val="Heading4"/>
      </w:pPr>
      <w:bookmarkStart w:id="855" w:name="_Toc327354343"/>
      <w:bookmarkStart w:id="856" w:name="_Toc327469062"/>
      <w:r>
        <w:t>Hauptapplikation</w:t>
      </w:r>
      <w:bookmarkEnd w:id="855"/>
      <w:bookmarkEnd w:id="856"/>
    </w:p>
    <w:p w:rsidR="00E462E1" w:rsidRDefault="00E462E1" w:rsidP="00E462E1">
      <w:r>
        <w:t xml:space="preserve">Die Videowall Applikation stellt die Hauptapplikation dar. Sie sorgt dafür, dass die verschiedenen Plug-ins geladen (diese Funktion wird im Kapitel </w:t>
      </w:r>
      <w:r>
        <w:fldChar w:fldCharType="begin"/>
      </w:r>
      <w:r>
        <w:instrText xml:space="preserve"> REF _Ref326237304 \r \h </w:instrText>
      </w:r>
      <w:r>
        <w:fldChar w:fldCharType="separate"/>
      </w:r>
      <w:r w:rsidR="000E6CF3">
        <w:t>V.6.6</w:t>
      </w:r>
      <w:r>
        <w:fldChar w:fldCharType="end"/>
      </w:r>
      <w:r>
        <w:t xml:space="preserve"> </w:t>
      </w:r>
      <w:r>
        <w:fldChar w:fldCharType="begin"/>
      </w:r>
      <w:r>
        <w:instrText xml:space="preserve"> REF _Ref326237304 \h </w:instrText>
      </w:r>
      <w:r>
        <w:fldChar w:fldCharType="separate"/>
      </w:r>
      <w:r w:rsidR="000E6CF3">
        <w:t>Plug-in Framework</w:t>
      </w:r>
      <w:r>
        <w:fldChar w:fldCharType="end"/>
      </w:r>
      <w:r>
        <w:t>) und visualisiert werden. Auch das Handtracking (siehe</w:t>
      </w:r>
      <w:r>
        <w:fldChar w:fldCharType="begin"/>
      </w:r>
      <w:r>
        <w:instrText xml:space="preserve"> REF _Ref327459450 \r \h </w:instrText>
      </w:r>
      <w:r>
        <w:fldChar w:fldCharType="separate"/>
      </w:r>
      <w:r w:rsidR="000E6CF3">
        <w:t>V.6.8</w:t>
      </w:r>
      <w:r>
        <w:fldChar w:fldCharType="end"/>
      </w:r>
      <w:r>
        <w:t xml:space="preserve"> </w:t>
      </w:r>
      <w:r>
        <w:fldChar w:fldCharType="begin"/>
      </w:r>
      <w:r>
        <w:instrText xml:space="preserve"> REF _Ref327459452 \h </w:instrText>
      </w:r>
      <w:r>
        <w:fldChar w:fldCharType="separate"/>
      </w:r>
      <w:r w:rsidR="000E6CF3">
        <w:t>Interaktion durch Handtracking</w:t>
      </w:r>
      <w:r>
        <w:fldChar w:fldCharType="end"/>
      </w:r>
      <w:r>
        <w:t>) ist darin umgesetzt. Zudem stellt sie die verschiedenen Interfaces zu Verfügungen, welche von den Plug-ins implementiert werden.</w:t>
      </w:r>
    </w:p>
    <w:p w:rsidR="00E462E1" w:rsidRDefault="00E462E1" w:rsidP="00E462E1">
      <w:pPr>
        <w:pStyle w:val="Heading4"/>
      </w:pPr>
      <w:bookmarkStart w:id="857" w:name="_Toc327354344"/>
      <w:bookmarkStart w:id="858" w:name="_Ref327458601"/>
      <w:bookmarkStart w:id="859" w:name="_Ref327458602"/>
      <w:bookmarkStart w:id="860" w:name="_Toc327469063"/>
      <w:r>
        <w:t>Plug-in</w:t>
      </w:r>
      <w:bookmarkEnd w:id="857"/>
      <w:r>
        <w:t>s</w:t>
      </w:r>
      <w:bookmarkEnd w:id="858"/>
      <w:bookmarkEnd w:id="859"/>
      <w:bookmarkEnd w:id="860"/>
    </w:p>
    <w:p w:rsidR="00E462E1" w:rsidRDefault="00E462E1" w:rsidP="00E462E1">
      <w:r>
        <w:t>Durch das Team wurden zwei Inhalte für die Videowall definiert (Poster und Mittagsmenu).</w:t>
      </w:r>
    </w:p>
    <w:p w:rsidR="00E462E1" w:rsidRDefault="00E462E1" w:rsidP="00E462E1">
      <w:r>
        <w:t>Zusätzlich wurden drei weitere Plug-Ins entwickelt, die aber nur als Experimente dienen. Sie wurden keinen Code Reviews unterzogen und sie erfüllen weder die für die Videowall definierte Code Qualität oder Code Richtlinien. Die Experimente dienen lediglich dazu, Möglichkeiten von Plug-Ins aufzuzeigen.</w:t>
      </w:r>
    </w:p>
    <w:p w:rsidR="00E462E1" w:rsidRPr="004E4C8A" w:rsidRDefault="00E462E1" w:rsidP="00E462E1">
      <w:r>
        <w:t>Die Plug-ins werden nachfolgend aufgezeigt.</w:t>
      </w:r>
    </w:p>
    <w:p w:rsidR="00E462E1" w:rsidRDefault="00E462E1" w:rsidP="00E462E1">
      <w:pPr>
        <w:pStyle w:val="Heading5"/>
      </w:pPr>
      <w:bookmarkStart w:id="861" w:name="_Toc327354345"/>
      <w:bookmarkStart w:id="862" w:name="_Toc327469064"/>
      <w:r>
        <w:t>Poster</w:t>
      </w:r>
      <w:bookmarkEnd w:id="861"/>
      <w:r>
        <w:t xml:space="preserve"> Plug-in</w:t>
      </w:r>
      <w:bookmarkEnd w:id="862"/>
    </w:p>
    <w:p w:rsidR="00E462E1" w:rsidRDefault="00E462E1" w:rsidP="00E462E1">
      <w:r>
        <w:t>Das Poster Plug-in zeigt die Bachelorposter der verschiedenen Studiengänge. Es wird jeweils ein Poster in Grossansicht angezeigt und über die Pfeile kann zum nächsten oder vorhergehenden Poster navigiert werden.</w:t>
      </w:r>
    </w:p>
    <w:p w:rsidR="00E462E1" w:rsidRDefault="00E462E1" w:rsidP="00E462E1">
      <w:pPr>
        <w:pStyle w:val="Heading5"/>
      </w:pPr>
      <w:bookmarkStart w:id="863" w:name="_Toc327354346"/>
      <w:bookmarkStart w:id="864" w:name="_Toc327469065"/>
      <w:r>
        <w:t>Mittagsmenu</w:t>
      </w:r>
      <w:bookmarkEnd w:id="863"/>
      <w:r>
        <w:t xml:space="preserve"> Plug-in</w:t>
      </w:r>
      <w:bookmarkEnd w:id="864"/>
    </w:p>
    <w:p w:rsidR="00E462E1" w:rsidRDefault="00E462E1" w:rsidP="00E462E1">
      <w:r>
        <w:t>Das Mittagsmenu Plug-in zeigt das aktuelle Mensa-Mittagsmenu der SV Group der HSR an.</w:t>
      </w:r>
    </w:p>
    <w:p w:rsidR="00E462E1" w:rsidRDefault="00E462E1" w:rsidP="00E462E1">
      <w:pPr>
        <w:pStyle w:val="Heading5"/>
      </w:pPr>
      <w:bookmarkStart w:id="865" w:name="_Toc327469066"/>
      <w:r>
        <w:t>Experiment Browser Plug-in</w:t>
      </w:r>
      <w:bookmarkEnd w:id="865"/>
    </w:p>
    <w:p w:rsidR="00E462E1" w:rsidRDefault="00E462E1" w:rsidP="00E462E1">
      <w:r>
        <w:t xml:space="preserve">Das Browser Plug-in zeigt, wie Inhalte direkt aus dem Internet auf der Videowall angezeigt werden können. </w:t>
      </w:r>
    </w:p>
    <w:p w:rsidR="00E462E1" w:rsidRDefault="00E462E1" w:rsidP="00E462E1">
      <w:pPr>
        <w:pStyle w:val="Heading5"/>
      </w:pPr>
      <w:bookmarkStart w:id="866" w:name="_Toc327469067"/>
      <w:r>
        <w:t>Experiment Diagnostic</w:t>
      </w:r>
      <w:r w:rsidRPr="009E3398">
        <w:t xml:space="preserve"> </w:t>
      </w:r>
      <w:r>
        <w:t>Plug-in</w:t>
      </w:r>
      <w:bookmarkEnd w:id="866"/>
    </w:p>
    <w:p w:rsidR="00C513E6" w:rsidRDefault="00E462E1" w:rsidP="00C513E6">
      <w:r>
        <w:t xml:space="preserve">Das Diagnostic Plug-in ist ein Beispiel, wie ein minimales Plug-in implementiert werden kann und die darin verwendeten Standardbuttons mit der Videowall-Applikation anklickbar sind. </w:t>
      </w:r>
    </w:p>
    <w:p w:rsidR="00C513E6" w:rsidRPr="00717FEB" w:rsidRDefault="00C513E6" w:rsidP="00C513E6">
      <w:pPr>
        <w:pStyle w:val="Heading5"/>
      </w:pPr>
      <w:bookmarkStart w:id="867" w:name="_Toc327469068"/>
      <w:r>
        <w:t>Experiment Prezi Plug-in</w:t>
      </w:r>
      <w:bookmarkEnd w:id="867"/>
    </w:p>
    <w:p w:rsidR="00E462E1" w:rsidRDefault="00C513E6" w:rsidP="00E462E1">
      <w:r>
        <w:t xml:space="preserve">Das Prezi Plug-in zeigt, dass eine Prezi Präsentation auf </w:t>
      </w:r>
      <w:proofErr w:type="gramStart"/>
      <w:r>
        <w:t>der Videowall</w:t>
      </w:r>
      <w:proofErr w:type="gramEnd"/>
      <w:r>
        <w:t xml:space="preserve"> abgespielt werden kann.</w:t>
      </w:r>
    </w:p>
    <w:p w:rsidR="00E462E1" w:rsidRDefault="00E462E1" w:rsidP="00E462E1">
      <w:pPr>
        <w:pStyle w:val="Heading5"/>
      </w:pPr>
      <w:bookmarkStart w:id="868" w:name="_Toc327469069"/>
      <w:r>
        <w:t>Experiment ShapeGame</w:t>
      </w:r>
      <w:r w:rsidRPr="009E3398">
        <w:t xml:space="preserve"> </w:t>
      </w:r>
      <w:r>
        <w:t>Plug-in</w:t>
      </w:r>
      <w:bookmarkEnd w:id="868"/>
    </w:p>
    <w:p w:rsidR="00E462E1" w:rsidRDefault="00E462E1" w:rsidP="00E462E1">
      <w:r>
        <w:t>Das ShapeGame Plug-in zeigt, dass es ohne viel Aufwand möglich ist, bestehend Kinect Applikationen in ein Plug-in umzuschreiben, damit diese dann in der Hauptapplikation laufen gelassen werden kann.</w:t>
      </w:r>
    </w:p>
    <w:p w:rsidR="00E462E1" w:rsidRDefault="00E462E1" w:rsidP="00E462E1">
      <w:pPr>
        <w:pStyle w:val="Heading4"/>
      </w:pPr>
      <w:bookmarkStart w:id="869" w:name="_Toc327354347"/>
      <w:bookmarkStart w:id="870" w:name="_Ref327456710"/>
      <w:bookmarkStart w:id="871" w:name="_Ref327456713"/>
      <w:bookmarkStart w:id="872" w:name="_Toc327469070"/>
      <w:r>
        <w:t>Mini-Applikationen</w:t>
      </w:r>
      <w:bookmarkEnd w:id="869"/>
      <w:bookmarkEnd w:id="870"/>
      <w:bookmarkEnd w:id="871"/>
      <w:bookmarkEnd w:id="872"/>
    </w:p>
    <w:p w:rsidR="00E462E1" w:rsidRDefault="00E462E1" w:rsidP="00E462E1">
      <w:r>
        <w:t xml:space="preserve">Im Verlauf des Projektes wurden diverse kleine Anwendungen erstellt, welche Prototypen von essentiellen Teilen der ganzen Applikation sind. Diese befinden sich im </w:t>
      </w:r>
      <w:r w:rsidRPr="00A31683">
        <w:t>Versionsverwaltungssystem</w:t>
      </w:r>
      <w:r>
        <w:t xml:space="preserve"> unter </w:t>
      </w:r>
      <w:r w:rsidRPr="00A31683">
        <w:t>code\miniapps\trunk</w:t>
      </w:r>
      <w:r>
        <w:t xml:space="preserve"> und werden nachfolgend kurz erläutert.</w:t>
      </w:r>
    </w:p>
    <w:p w:rsidR="00E462E1" w:rsidRDefault="00E462E1" w:rsidP="00E462E1">
      <w:r>
        <w:t>Wie bei den Plug-In Experimenten befinden sich diese Applikationen in einem experimentellen Stadium. Und so sind auch diese Applikationen nicht ins Code Review miteinbezogen worden und erfüllen die Code Qualität und Code Richtlinien nicht und dienen bloss zur Nachvollziehbarkeit und die Weiterentwicklung der Hauptapplikation.</w:t>
      </w:r>
    </w:p>
    <w:p w:rsidR="00C513E6" w:rsidRDefault="00C513E6">
      <w:bookmarkStart w:id="873" w:name="_Toc327354348"/>
      <w:r>
        <w:br w:type="page"/>
      </w:r>
    </w:p>
    <w:p w:rsidR="00E462E1" w:rsidRDefault="00E462E1" w:rsidP="00C513E6">
      <w:pPr>
        <w:pStyle w:val="Heading5"/>
        <w:ind w:left="1134" w:hanging="1134"/>
      </w:pPr>
      <w:bookmarkStart w:id="874" w:name="_Toc327469071"/>
      <w:r>
        <w:lastRenderedPageBreak/>
        <w:t>DemoMode</w:t>
      </w:r>
      <w:bookmarkEnd w:id="873"/>
      <w:bookmarkEnd w:id="874"/>
    </w:p>
    <w:p w:rsidR="00E462E1" w:rsidRPr="00F771F8" w:rsidRDefault="00E462E1" w:rsidP="00E462E1">
      <w:r>
        <w:t>Der Demomodus wurde zu Beginn ohne die Daten des Kinect Skeletts erstellt, die Skeletterkennung wird in dieser Mini-Applikation durch das Drücken eines Buttons simuliert. Sobald die Logik des Demomodus korrekt umgesetzt war, wurde dieser ins Hauptprojekt integriert.</w:t>
      </w:r>
    </w:p>
    <w:p w:rsidR="00E462E1" w:rsidRDefault="00E462E1" w:rsidP="00C513E6">
      <w:pPr>
        <w:pStyle w:val="Heading5"/>
        <w:ind w:left="1134" w:hanging="1134"/>
      </w:pPr>
      <w:bookmarkStart w:id="875" w:name="_Toc327354349"/>
      <w:bookmarkStart w:id="876" w:name="_Toc327469072"/>
      <w:r>
        <w:t>DesignMenu</w:t>
      </w:r>
      <w:bookmarkEnd w:id="875"/>
      <w:bookmarkEnd w:id="876"/>
    </w:p>
    <w:p w:rsidR="00E462E1" w:rsidRPr="00F771F8" w:rsidRDefault="00E462E1" w:rsidP="00E462E1">
      <w:r>
        <w:t>Die DesignMenu-Applikation wurde benutzt, um direkt in Expression Blend verschiedene Designs für die Tabs des Menus zu erstellen und untereinander zu vergleichen.</w:t>
      </w:r>
    </w:p>
    <w:p w:rsidR="00E462E1" w:rsidRDefault="00E462E1" w:rsidP="00C513E6">
      <w:pPr>
        <w:pStyle w:val="Heading5"/>
        <w:ind w:left="1134" w:hanging="1134"/>
      </w:pPr>
      <w:bookmarkStart w:id="877" w:name="_Toc327354350"/>
      <w:bookmarkStart w:id="878" w:name="_Toc327469073"/>
      <w:r>
        <w:t>DesignPosterNavigationButtons</w:t>
      </w:r>
      <w:bookmarkEnd w:id="877"/>
      <w:bookmarkEnd w:id="878"/>
    </w:p>
    <w:p w:rsidR="00E462E1" w:rsidRPr="00F771F8" w:rsidRDefault="00E462E1" w:rsidP="00E462E1">
      <w:r>
        <w:t>Um verschiedene Varianten der Navigationsschaltflächen für die Poster-Applikation zu prüfen, wurde ein separates Projekt erstellt. Die verschiedene Designs wurden in Expression Blend erstellt und verglichen.</w:t>
      </w:r>
    </w:p>
    <w:p w:rsidR="00E462E1" w:rsidRDefault="00E462E1" w:rsidP="00C513E6">
      <w:pPr>
        <w:pStyle w:val="Heading5"/>
        <w:ind w:left="1134" w:hanging="1134"/>
      </w:pPr>
      <w:bookmarkStart w:id="879" w:name="_Toc327354351"/>
      <w:bookmarkStart w:id="880" w:name="_Toc327469074"/>
      <w:r>
        <w:t>HandCursorDemoApp</w:t>
      </w:r>
      <w:bookmarkEnd w:id="879"/>
      <w:bookmarkEnd w:id="880"/>
    </w:p>
    <w:p w:rsidR="00E462E1" w:rsidRPr="00F771F8" w:rsidRDefault="00E462E1" w:rsidP="00E462E1">
      <w:r>
        <w:t>Für den Wizard of Oz Test musste in der Applikation anstelle des Maus-Cursors eine Hand dargestellt werden, mit welcher die Bewegungen des Skeletts der Testperson nachgeahmt wurden.</w:t>
      </w:r>
    </w:p>
    <w:p w:rsidR="00E462E1" w:rsidRDefault="00E462E1" w:rsidP="00C513E6">
      <w:pPr>
        <w:pStyle w:val="Heading5"/>
        <w:ind w:left="1134" w:hanging="1134"/>
      </w:pPr>
      <w:bookmarkStart w:id="881" w:name="_Toc327354352"/>
      <w:bookmarkStart w:id="882" w:name="_Toc327469075"/>
      <w:r>
        <w:t>KinectHandTracker</w:t>
      </w:r>
      <w:bookmarkEnd w:id="881"/>
      <w:bookmarkEnd w:id="882"/>
    </w:p>
    <w:p w:rsidR="00E462E1" w:rsidRPr="00F771F8" w:rsidRDefault="00E462E1" w:rsidP="00E462E1">
      <w:r>
        <w:t>Beim KinectHandTracker handelt es sich um ein Projekt, in welchem das Handtracking erstmals implementiert und erprobt wurde, bevor es in die Hauptapplikation eingebunden wurde.</w:t>
      </w:r>
    </w:p>
    <w:p w:rsidR="00E462E1" w:rsidRDefault="00E462E1" w:rsidP="00C513E6">
      <w:pPr>
        <w:pStyle w:val="Heading5"/>
        <w:ind w:left="1134" w:hanging="1134"/>
      </w:pPr>
      <w:bookmarkStart w:id="883" w:name="_Toc327354353"/>
      <w:bookmarkStart w:id="884" w:name="_Toc327469076"/>
      <w:r>
        <w:t>KinectRecorder</w:t>
      </w:r>
      <w:bookmarkEnd w:id="883"/>
      <w:bookmarkEnd w:id="884"/>
    </w:p>
    <w:p w:rsidR="00E462E1" w:rsidRPr="00F771F8" w:rsidRDefault="00E462E1" w:rsidP="00E462E1">
      <w:r>
        <w:t>In der KinectRecorder-Applikation lassen sich Skelettbewegungen aufzeichnen und wieder abspielen. Das wiederabspielbare File kann in der Hauptapplikation dazu verwendet werden, ein Skelett und dessen Bewegungen zu simulieren auch wenn kein Kinect Sensor am Computer angeschlossen ist.</w:t>
      </w:r>
    </w:p>
    <w:p w:rsidR="00E462E1" w:rsidRDefault="00E462E1" w:rsidP="00C513E6">
      <w:pPr>
        <w:pStyle w:val="Heading5"/>
        <w:ind w:left="1134" w:hanging="1134"/>
      </w:pPr>
      <w:bookmarkStart w:id="885" w:name="_Toc327354354"/>
      <w:bookmarkStart w:id="886" w:name="_Toc327469077"/>
      <w:r>
        <w:t>KinectWpfViewers</w:t>
      </w:r>
      <w:bookmarkEnd w:id="885"/>
      <w:bookmarkEnd w:id="886"/>
    </w:p>
    <w:p w:rsidR="00E462E1" w:rsidRPr="00F771F8" w:rsidRDefault="00E462E1" w:rsidP="00E462E1">
      <w:r>
        <w:t>Dies sind vordefinierte Klassen des Kinect SDKs. Sie wurden als Beispiel und als Hilfe, beispielsweise beim Einbinden des Skeletts in die View, verwendet.</w:t>
      </w:r>
    </w:p>
    <w:p w:rsidR="00E462E1" w:rsidRDefault="00E462E1" w:rsidP="00C513E6">
      <w:pPr>
        <w:pStyle w:val="Heading5"/>
        <w:ind w:left="1134" w:hanging="1134"/>
      </w:pPr>
      <w:bookmarkStart w:id="887" w:name="_Toc327354355"/>
      <w:bookmarkStart w:id="888" w:name="_Toc327469078"/>
      <w:r>
        <w:t>ObjectTrackingVisualizer</w:t>
      </w:r>
      <w:bookmarkEnd w:id="887"/>
      <w:bookmarkEnd w:id="888"/>
    </w:p>
    <w:p w:rsidR="00E462E1" w:rsidRDefault="00E462E1" w:rsidP="00E462E1">
      <w:r>
        <w:t>Das Projekt ist eine Testapplikation, die zeigt, wann Personen erkannt werden und wann ihrem Skelett eine neue Identität zugewiesen wird. Der Wechsel der ID geschieht beispielsweise dann, wenn die Person den Erkennungsbereich verlässt und ihn danach erneut betritt.</w:t>
      </w:r>
    </w:p>
    <w:p w:rsidR="00E462E1" w:rsidRDefault="00E462E1" w:rsidP="00C513E6">
      <w:pPr>
        <w:pStyle w:val="Heading5"/>
        <w:ind w:left="1134" w:hanging="1134"/>
      </w:pPr>
      <w:bookmarkStart w:id="889" w:name="_Toc327469079"/>
      <w:r w:rsidRPr="005956F9">
        <w:t>PdfConverter</w:t>
      </w:r>
      <w:bookmarkEnd w:id="889"/>
    </w:p>
    <w:p w:rsidR="00E462E1" w:rsidRPr="005956F9" w:rsidRDefault="00E462E1" w:rsidP="00E462E1">
      <w:r>
        <w:t>Der PDF Converter ist dazu da, um PDF Dateien in Bilder zu konvertieren. Dies ist eine einfache Applikation, die bis jetzt primär für die Entwickler entwickelt wurde. In Zukunft kann die Funktionalität dieses Programmes in das Content Management System eingebaut werden, damit die PDFs automatisch umgewandelt werden können.</w:t>
      </w:r>
    </w:p>
    <w:p w:rsidR="00E462E1" w:rsidRDefault="00E462E1" w:rsidP="00C513E6">
      <w:pPr>
        <w:pStyle w:val="Heading5"/>
        <w:ind w:left="1134" w:hanging="1134"/>
      </w:pPr>
      <w:bookmarkStart w:id="890" w:name="_Toc327354356"/>
      <w:bookmarkStart w:id="891" w:name="_Toc327469080"/>
      <w:r>
        <w:t>PluginDemo</w:t>
      </w:r>
      <w:bookmarkEnd w:id="890"/>
      <w:bookmarkEnd w:id="891"/>
    </w:p>
    <w:p w:rsidR="00E462E1" w:rsidRDefault="00E462E1" w:rsidP="00E462E1">
      <w:r>
        <w:t>PluginDemo ist ein Beispielprojekt für ein mit MEF erstelltes Plugin und zeigt, wie dieses in die Hauptapplikation eingebunden werden kann.</w:t>
      </w:r>
    </w:p>
    <w:p w:rsidR="00E462E1" w:rsidRDefault="00E462E1" w:rsidP="00C513E6">
      <w:pPr>
        <w:pStyle w:val="Heading5"/>
        <w:ind w:left="1134" w:hanging="1134"/>
      </w:pPr>
      <w:bookmarkStart w:id="892" w:name="_Toc327469081"/>
      <w:r w:rsidRPr="002D0617">
        <w:t>TestXna</w:t>
      </w:r>
      <w:bookmarkEnd w:id="892"/>
    </w:p>
    <w:p w:rsidR="00E462E1" w:rsidRPr="002D0617" w:rsidRDefault="00E462E1" w:rsidP="00E462E1">
      <w:r>
        <w:t>Ein minimalistisches „Game“, das mit XNA implementiert ist und über DirectX läuft. Diese wurde dazu benötigt, um DirectX auf dem Testsetup zu testen.</w:t>
      </w:r>
    </w:p>
    <w:p w:rsidR="00E462E1" w:rsidRDefault="00E462E1" w:rsidP="00C513E6">
      <w:pPr>
        <w:pStyle w:val="Heading5"/>
        <w:ind w:left="1134" w:hanging="1134"/>
      </w:pPr>
      <w:bookmarkStart w:id="893" w:name="_Toc327354357"/>
      <w:bookmarkStart w:id="894" w:name="_Toc327469082"/>
      <w:r>
        <w:lastRenderedPageBreak/>
        <w:t>VideoWithWPF</w:t>
      </w:r>
      <w:bookmarkEnd w:id="893"/>
      <w:bookmarkEnd w:id="894"/>
    </w:p>
    <w:p w:rsidR="00E462E1" w:rsidRDefault="00E462E1" w:rsidP="00E462E1">
      <w:r>
        <w:t xml:space="preserve">Dies ist eine Applikation, welche ein Video abspielt. Sie wurde benötigt, um feststellen zu können, wie flüssig Videos in einer WPF-Applikation auf </w:t>
      </w:r>
      <w:proofErr w:type="gramStart"/>
      <w:r>
        <w:t>der Videowall</w:t>
      </w:r>
      <w:proofErr w:type="gramEnd"/>
      <w:r>
        <w:t xml:space="preserve"> laufen.</w:t>
      </w:r>
    </w:p>
    <w:p w:rsidR="00E462E1" w:rsidRDefault="00E462E1" w:rsidP="00C513E6">
      <w:pPr>
        <w:pStyle w:val="Heading5"/>
        <w:ind w:left="1134" w:hanging="1134"/>
      </w:pPr>
      <w:bookmarkStart w:id="895" w:name="_Toc327354358"/>
      <w:bookmarkStart w:id="896" w:name="_Toc327469083"/>
      <w:r>
        <w:t>WizardOfOzTest</w:t>
      </w:r>
      <w:bookmarkEnd w:id="895"/>
      <w:bookmarkEnd w:id="896"/>
    </w:p>
    <w:p w:rsidR="00E462E1" w:rsidRDefault="00E462E1" w:rsidP="00E462E1">
      <w:r>
        <w:t>Die WizardOfOzTest-Applikation wurde für den Wizard of Oz Test zu Beginn der Implementation (</w:t>
      </w:r>
      <w:r>
        <w:fldChar w:fldCharType="begin"/>
      </w:r>
      <w:r>
        <w:instrText xml:space="preserve"> REF _Ref327379668 \r \h </w:instrText>
      </w:r>
      <w:r>
        <w:fldChar w:fldCharType="separate"/>
      </w:r>
      <w:r w:rsidR="000E6CF3">
        <w:t>V.8.2.1</w:t>
      </w:r>
      <w:r>
        <w:fldChar w:fldCharType="end"/>
      </w:r>
      <w:r>
        <w:t xml:space="preserve"> </w:t>
      </w:r>
      <w:r>
        <w:fldChar w:fldCharType="begin"/>
      </w:r>
      <w:r>
        <w:instrText xml:space="preserve"> REF _Ref327379671 \h </w:instrText>
      </w:r>
      <w:r>
        <w:fldChar w:fldCharType="separate"/>
      </w:r>
      <w:r w:rsidR="000E6CF3">
        <w:t>Test 1: Wizard of Oz</w:t>
      </w:r>
      <w:r>
        <w:fldChar w:fldCharType="end"/>
      </w:r>
      <w:r>
        <w:t>) verwendet.</w:t>
      </w:r>
    </w:p>
    <w:p w:rsidR="00E462E1" w:rsidRDefault="00E462E1" w:rsidP="00C513E6">
      <w:pPr>
        <w:pStyle w:val="Heading5"/>
        <w:ind w:left="1134" w:hanging="1134"/>
      </w:pPr>
      <w:bookmarkStart w:id="897" w:name="_Toc327469084"/>
      <w:r w:rsidRPr="002B3B59">
        <w:t>KinectCursorSmoothing</w:t>
      </w:r>
      <w:bookmarkEnd w:id="897"/>
    </w:p>
    <w:p w:rsidR="00E462E1" w:rsidRPr="002B3B59" w:rsidRDefault="00E462E1" w:rsidP="00E462E1">
      <w:r>
        <w:t>Ein Ansatz für das Cursor Smoothing mit Kinect.</w:t>
      </w:r>
    </w:p>
    <w:p w:rsidR="00F221CC" w:rsidRDefault="00F221CC">
      <w:r>
        <w:br w:type="page"/>
      </w:r>
    </w:p>
    <w:p w:rsidR="00E462E1" w:rsidRDefault="00E462E1" w:rsidP="00E462E1">
      <w:pPr>
        <w:pStyle w:val="Heading3"/>
      </w:pPr>
      <w:bookmarkStart w:id="898" w:name="_Toc327468999"/>
      <w:bookmarkStart w:id="899" w:name="_Toc327469085"/>
      <w:r>
        <w:lastRenderedPageBreak/>
        <w:t>Code Reviews</w:t>
      </w:r>
      <w:bookmarkEnd w:id="898"/>
      <w:bookmarkEnd w:id="899"/>
    </w:p>
    <w:p w:rsidR="00E462E1" w:rsidRDefault="00E462E1" w:rsidP="00E462E1">
      <w:r>
        <w:t>Um die Qualität des Codes und der Architektur sicherzustellen ist es nötig, Code Reviews durchzuführen. Diese werden einerseits im Team periodisch und kollegial durchgeführt. Anderseits werden informelle und formelle Code Reviews mit Michael Gfeller und Silvan Gehrig gemacht.</w:t>
      </w:r>
    </w:p>
    <w:p w:rsidR="00E462E1" w:rsidRDefault="00E462E1" w:rsidP="00E462E1">
      <w:r>
        <w:t>Bei den Code Reviews sind jeweils drei Komponenten zu beurteilen:</w:t>
      </w:r>
    </w:p>
    <w:p w:rsidR="00E462E1" w:rsidRPr="00AC069F" w:rsidRDefault="00E462E1" w:rsidP="00FC1D38">
      <w:pPr>
        <w:pStyle w:val="ListParagraph"/>
        <w:numPr>
          <w:ilvl w:val="0"/>
          <w:numId w:val="41"/>
        </w:numPr>
        <w:rPr>
          <w:lang w:val="en-US"/>
        </w:rPr>
      </w:pPr>
      <w:r w:rsidRPr="00AC069F">
        <w:rPr>
          <w:lang w:val="en-US"/>
        </w:rPr>
        <w:t>Die Videowall Core Applikation (Framework, Handtracking, Demomodus)</w:t>
      </w:r>
    </w:p>
    <w:p w:rsidR="00E462E1" w:rsidRDefault="00B417E1" w:rsidP="00FC1D38">
      <w:pPr>
        <w:pStyle w:val="ListParagraph"/>
        <w:numPr>
          <w:ilvl w:val="0"/>
          <w:numId w:val="41"/>
        </w:numPr>
        <w:rPr>
          <w:lang w:val="en-US"/>
        </w:rPr>
      </w:pPr>
      <w:r>
        <w:rPr>
          <w:lang w:val="en-US"/>
        </w:rPr>
        <w:t>Das Mittagsmenu Plug-i</w:t>
      </w:r>
      <w:r w:rsidR="00E462E1">
        <w:rPr>
          <w:lang w:val="en-US"/>
        </w:rPr>
        <w:t>n</w:t>
      </w:r>
    </w:p>
    <w:p w:rsidR="00E462E1" w:rsidRDefault="00B417E1" w:rsidP="00FC1D38">
      <w:pPr>
        <w:pStyle w:val="ListParagraph"/>
        <w:numPr>
          <w:ilvl w:val="0"/>
          <w:numId w:val="41"/>
        </w:numPr>
        <w:rPr>
          <w:lang w:val="en-US"/>
        </w:rPr>
      </w:pPr>
      <w:r>
        <w:rPr>
          <w:lang w:val="en-US"/>
        </w:rPr>
        <w:t>Das Poster Plug-i</w:t>
      </w:r>
      <w:r w:rsidR="00E462E1">
        <w:rPr>
          <w:lang w:val="en-US"/>
        </w:rPr>
        <w:t>n</w:t>
      </w:r>
    </w:p>
    <w:p w:rsidR="00E462E1" w:rsidRPr="00AC069F" w:rsidRDefault="00E462E1" w:rsidP="00E462E1">
      <w:r w:rsidRPr="00AC069F">
        <w:t>Alle anderen Programmierungen werden bei den Code Reviews nicht berücksichtigt, da es sich bei den anderen Teilen mehr um Experimente</w:t>
      </w:r>
      <w:r>
        <w:t xml:space="preserve"> und um den Beweis von Konzepten</w:t>
      </w:r>
      <w:r w:rsidRPr="00AC069F">
        <w:t xml:space="preserve"> handelt</w:t>
      </w:r>
      <w:r>
        <w:t>. Diese Applikationen müssten sowieso noch ausgebessert und besser strukturiert werden, bevor sie tatsächlich eingesetzt werden könnten. Es lohnt sich daher nicht, Code Reviews für diesen Code durchzuführen bzw. diesen Code überhaupt zu beurteilen.</w:t>
      </w:r>
    </w:p>
    <w:p w:rsidR="00E462E1" w:rsidRDefault="00E462E1" w:rsidP="00E462E1">
      <w:pPr>
        <w:pStyle w:val="Heading4"/>
      </w:pPr>
      <w:bookmarkStart w:id="900" w:name="_Toc327469086"/>
      <w:r>
        <w:t>Übersicht</w:t>
      </w:r>
      <w:bookmarkEnd w:id="900"/>
    </w:p>
    <w:p w:rsidR="00E462E1" w:rsidRDefault="00E462E1" w:rsidP="00E462E1">
      <w:r>
        <w:t>Ziel dieses Dokuments ist die Vorbereitung und Dokumentation von Code Reviews. Zu Beginn werden die für das Code Review festgelegten Kriterien aufgezeigt, danach folgen die einzeln dokumentierten Code Reviews mit den jeweiligen Kommentaren.</w:t>
      </w:r>
    </w:p>
    <w:p w:rsidR="00E462E1" w:rsidRDefault="00E462E1" w:rsidP="00E462E1">
      <w:pPr>
        <w:pStyle w:val="Heading4"/>
      </w:pPr>
      <w:bookmarkStart w:id="901" w:name="_Toc327469087"/>
      <w:r>
        <w:t>Kriterien</w:t>
      </w:r>
      <w:bookmarkEnd w:id="901"/>
    </w:p>
    <w:p w:rsidR="00E462E1" w:rsidRPr="00712944" w:rsidRDefault="00E462E1" w:rsidP="00E462E1">
      <w:r>
        <w:t>Die Kriterienliste wurde am 19.04.12 durch das Team erstellt.</w:t>
      </w:r>
    </w:p>
    <w:p w:rsidR="00E462E1" w:rsidRPr="00CC720E" w:rsidRDefault="00E462E1" w:rsidP="00E462E1">
      <w:pPr>
        <w:pStyle w:val="Heading5"/>
      </w:pPr>
      <w:bookmarkStart w:id="902" w:name="_Toc327469088"/>
      <w:r w:rsidRPr="00CC720E">
        <w:t>Code Style Analyse</w:t>
      </w:r>
      <w:bookmarkEnd w:id="902"/>
    </w:p>
    <w:tbl>
      <w:tblPr>
        <w:tblStyle w:val="MediumList1-Accent1"/>
        <w:tblW w:w="0" w:type="auto"/>
        <w:tblLook w:val="0420" w:firstRow="1" w:lastRow="0" w:firstColumn="0" w:lastColumn="0" w:noHBand="0" w:noVBand="1"/>
      </w:tblPr>
      <w:tblGrid>
        <w:gridCol w:w="7023"/>
        <w:gridCol w:w="1158"/>
        <w:gridCol w:w="1051"/>
      </w:tblGrid>
      <w:tr w:rsidR="00E462E1" w:rsidTr="00F93041">
        <w:trPr>
          <w:cnfStyle w:val="100000000000" w:firstRow="1" w:lastRow="0" w:firstColumn="0" w:lastColumn="0" w:oddVBand="0" w:evenVBand="0" w:oddHBand="0" w:evenHBand="0" w:firstRowFirstColumn="0" w:firstRowLastColumn="0" w:lastRowFirstColumn="0" w:lastRowLastColumn="0"/>
          <w:trHeight w:val="264"/>
        </w:trPr>
        <w:tc>
          <w:tcPr>
            <w:tcW w:w="7023" w:type="dxa"/>
          </w:tcPr>
          <w:p w:rsidR="00E462E1" w:rsidRDefault="00E462E1" w:rsidP="00F93041"/>
        </w:tc>
        <w:tc>
          <w:tcPr>
            <w:tcW w:w="1158" w:type="dxa"/>
          </w:tcPr>
          <w:p w:rsidR="00E462E1" w:rsidRDefault="00E462E1" w:rsidP="00F93041">
            <w:r>
              <w:t>Erfüllt</w:t>
            </w:r>
          </w:p>
        </w:tc>
        <w:tc>
          <w:tcPr>
            <w:tcW w:w="1051" w:type="dxa"/>
          </w:tcPr>
          <w:p w:rsidR="00E462E1" w:rsidRDefault="00E462E1" w:rsidP="00F93041">
            <w:r>
              <w:t>N. Erfüllt</w:t>
            </w:r>
          </w:p>
        </w:tc>
      </w:tr>
      <w:tr w:rsidR="00E462E1" w:rsidTr="00F93041">
        <w:trPr>
          <w:cnfStyle w:val="000000100000" w:firstRow="0" w:lastRow="0" w:firstColumn="0" w:lastColumn="0" w:oddVBand="0" w:evenVBand="0" w:oddHBand="1" w:evenHBand="0" w:firstRowFirstColumn="0" w:firstRowLastColumn="0" w:lastRowFirstColumn="0" w:lastRowLastColumn="0"/>
          <w:trHeight w:val="280"/>
        </w:trPr>
        <w:tc>
          <w:tcPr>
            <w:tcW w:w="7023" w:type="dxa"/>
          </w:tcPr>
          <w:p w:rsidR="00E462E1" w:rsidRDefault="00E462E1" w:rsidP="00F93041">
            <w:r>
              <w:t>Die Code Richtlinien von HSR Videowall wurden eingehalten</w:t>
            </w:r>
          </w:p>
        </w:tc>
        <w:tc>
          <w:tcPr>
            <w:tcW w:w="1158" w:type="dxa"/>
          </w:tcPr>
          <w:p w:rsidR="00E462E1" w:rsidRDefault="00E462E1" w:rsidP="00F93041"/>
        </w:tc>
        <w:tc>
          <w:tcPr>
            <w:tcW w:w="1051" w:type="dxa"/>
          </w:tcPr>
          <w:p w:rsidR="00E462E1" w:rsidRDefault="00E462E1" w:rsidP="00F93041"/>
        </w:tc>
      </w:tr>
      <w:tr w:rsidR="00E462E1" w:rsidTr="00F93041">
        <w:trPr>
          <w:trHeight w:val="264"/>
        </w:trPr>
        <w:tc>
          <w:tcPr>
            <w:tcW w:w="7023" w:type="dxa"/>
          </w:tcPr>
          <w:p w:rsidR="00E462E1" w:rsidRDefault="00E462E1" w:rsidP="00F93041">
            <w:r>
              <w:t>Der Code wirkt durch seine Anordnung &amp; Verschachtelung übersichtlich</w:t>
            </w:r>
          </w:p>
        </w:tc>
        <w:tc>
          <w:tcPr>
            <w:tcW w:w="1158" w:type="dxa"/>
          </w:tcPr>
          <w:p w:rsidR="00E462E1" w:rsidRDefault="00E462E1" w:rsidP="00F93041"/>
        </w:tc>
        <w:tc>
          <w:tcPr>
            <w:tcW w:w="1051" w:type="dxa"/>
          </w:tcPr>
          <w:p w:rsidR="00E462E1" w:rsidRDefault="00E462E1" w:rsidP="00F93041"/>
        </w:tc>
      </w:tr>
      <w:tr w:rsidR="00E462E1" w:rsidTr="00F93041">
        <w:trPr>
          <w:cnfStyle w:val="000000100000" w:firstRow="0" w:lastRow="0" w:firstColumn="0" w:lastColumn="0" w:oddVBand="0" w:evenVBand="0" w:oddHBand="1" w:evenHBand="0" w:firstRowFirstColumn="0" w:firstRowLastColumn="0" w:lastRowFirstColumn="0" w:lastRowLastColumn="0"/>
          <w:trHeight w:val="264"/>
        </w:trPr>
        <w:tc>
          <w:tcPr>
            <w:tcW w:w="7023" w:type="dxa"/>
          </w:tcPr>
          <w:p w:rsidR="00E462E1" w:rsidRDefault="00E462E1" w:rsidP="00F93041">
            <w:r>
              <w:t>Die HSR Videowall Headers sind in allen nicht generierten Sourcen vorhanden</w:t>
            </w:r>
          </w:p>
        </w:tc>
        <w:tc>
          <w:tcPr>
            <w:tcW w:w="1158" w:type="dxa"/>
          </w:tcPr>
          <w:p w:rsidR="00E462E1" w:rsidRDefault="00E462E1" w:rsidP="00F93041"/>
        </w:tc>
        <w:tc>
          <w:tcPr>
            <w:tcW w:w="1051" w:type="dxa"/>
          </w:tcPr>
          <w:p w:rsidR="00E462E1" w:rsidRDefault="00E462E1" w:rsidP="00F93041"/>
        </w:tc>
      </w:tr>
      <w:tr w:rsidR="00E462E1" w:rsidTr="00F93041">
        <w:trPr>
          <w:trHeight w:val="264"/>
        </w:trPr>
        <w:tc>
          <w:tcPr>
            <w:tcW w:w="7023" w:type="dxa"/>
          </w:tcPr>
          <w:p w:rsidR="00E462E1" w:rsidRDefault="00E462E1" w:rsidP="00F93041">
            <w:r>
              <w:t>Die XML-Kommentar Kompilation wurde in den Projekten aktiviert</w:t>
            </w:r>
          </w:p>
        </w:tc>
        <w:tc>
          <w:tcPr>
            <w:tcW w:w="1158" w:type="dxa"/>
          </w:tcPr>
          <w:p w:rsidR="00E462E1" w:rsidRDefault="00E462E1" w:rsidP="00F93041"/>
        </w:tc>
        <w:tc>
          <w:tcPr>
            <w:tcW w:w="1051" w:type="dxa"/>
          </w:tcPr>
          <w:p w:rsidR="00E462E1" w:rsidRDefault="00E462E1" w:rsidP="00F93041"/>
        </w:tc>
      </w:tr>
      <w:tr w:rsidR="00E462E1" w:rsidTr="00F93041">
        <w:trPr>
          <w:cnfStyle w:val="000000100000" w:firstRow="0" w:lastRow="0" w:firstColumn="0" w:lastColumn="0" w:oddVBand="0" w:evenVBand="0" w:oddHBand="1" w:evenHBand="0" w:firstRowFirstColumn="0" w:firstRowLastColumn="0" w:lastRowFirstColumn="0" w:lastRowLastColumn="0"/>
          <w:trHeight w:val="280"/>
        </w:trPr>
        <w:tc>
          <w:tcPr>
            <w:tcW w:w="7023" w:type="dxa"/>
          </w:tcPr>
          <w:p w:rsidR="00E462E1" w:rsidRDefault="00E462E1" w:rsidP="00F93041">
            <w:r>
              <w:t>Alle Public / Protected Members sind ausreichend Dokumentiert</w:t>
            </w:r>
          </w:p>
        </w:tc>
        <w:tc>
          <w:tcPr>
            <w:tcW w:w="1158" w:type="dxa"/>
          </w:tcPr>
          <w:p w:rsidR="00E462E1" w:rsidRDefault="00E462E1" w:rsidP="00F93041"/>
        </w:tc>
        <w:tc>
          <w:tcPr>
            <w:tcW w:w="1051" w:type="dxa"/>
          </w:tcPr>
          <w:p w:rsidR="00E462E1" w:rsidRDefault="00E462E1" w:rsidP="00F93041"/>
        </w:tc>
      </w:tr>
      <w:tr w:rsidR="00E462E1" w:rsidTr="00F93041">
        <w:trPr>
          <w:trHeight w:val="264"/>
        </w:trPr>
        <w:tc>
          <w:tcPr>
            <w:tcW w:w="7023" w:type="dxa"/>
          </w:tcPr>
          <w:p w:rsidR="00E462E1" w:rsidRDefault="00E462E1" w:rsidP="00F93041">
            <w:r>
              <w:t>Die auskommentierten Programm-Stücke sind ausreichend erklärt</w:t>
            </w:r>
          </w:p>
        </w:tc>
        <w:tc>
          <w:tcPr>
            <w:tcW w:w="1158" w:type="dxa"/>
          </w:tcPr>
          <w:p w:rsidR="00E462E1" w:rsidRDefault="00E462E1" w:rsidP="00F93041"/>
        </w:tc>
        <w:tc>
          <w:tcPr>
            <w:tcW w:w="1051" w:type="dxa"/>
          </w:tcPr>
          <w:p w:rsidR="00E462E1" w:rsidRDefault="00E462E1" w:rsidP="00F93041"/>
        </w:tc>
      </w:tr>
      <w:tr w:rsidR="00E462E1" w:rsidTr="00F93041">
        <w:trPr>
          <w:cnfStyle w:val="000000100000" w:firstRow="0" w:lastRow="0" w:firstColumn="0" w:lastColumn="0" w:oddVBand="0" w:evenVBand="0" w:oddHBand="1" w:evenHBand="0" w:firstRowFirstColumn="0" w:firstRowLastColumn="0" w:lastRowFirstColumn="0" w:lastRowLastColumn="0"/>
          <w:trHeight w:val="264"/>
        </w:trPr>
        <w:tc>
          <w:tcPr>
            <w:tcW w:w="7023" w:type="dxa"/>
          </w:tcPr>
          <w:p w:rsidR="00E462E1" w:rsidRDefault="00E462E1" w:rsidP="00F93041">
            <w:r>
              <w:t>Die Projekte enthalten keine toten Programm-Klassen</w:t>
            </w:r>
          </w:p>
        </w:tc>
        <w:tc>
          <w:tcPr>
            <w:tcW w:w="1158" w:type="dxa"/>
          </w:tcPr>
          <w:p w:rsidR="00E462E1" w:rsidRDefault="00E462E1" w:rsidP="00F93041"/>
        </w:tc>
        <w:tc>
          <w:tcPr>
            <w:tcW w:w="1051" w:type="dxa"/>
          </w:tcPr>
          <w:p w:rsidR="00E462E1" w:rsidRDefault="00E462E1" w:rsidP="00F93041"/>
        </w:tc>
      </w:tr>
      <w:tr w:rsidR="00E462E1" w:rsidTr="00F93041">
        <w:trPr>
          <w:trHeight w:val="264"/>
        </w:trPr>
        <w:tc>
          <w:tcPr>
            <w:tcW w:w="7023" w:type="dxa"/>
          </w:tcPr>
          <w:p w:rsidR="00E462E1" w:rsidRDefault="00E462E1" w:rsidP="00F93041">
            <w:r>
              <w:t>Die fehlenden Programmstücke sind mittels TODO-Kommentar beschrieben</w:t>
            </w:r>
          </w:p>
        </w:tc>
        <w:tc>
          <w:tcPr>
            <w:tcW w:w="1158" w:type="dxa"/>
          </w:tcPr>
          <w:p w:rsidR="00E462E1" w:rsidRDefault="00E462E1" w:rsidP="00F93041"/>
        </w:tc>
        <w:tc>
          <w:tcPr>
            <w:tcW w:w="1051" w:type="dxa"/>
          </w:tcPr>
          <w:p w:rsidR="00E462E1" w:rsidRDefault="00E462E1" w:rsidP="00F93041"/>
        </w:tc>
      </w:tr>
      <w:tr w:rsidR="00E462E1" w:rsidTr="00F93041">
        <w:trPr>
          <w:cnfStyle w:val="000000100000" w:firstRow="0" w:lastRow="0" w:firstColumn="0" w:lastColumn="0" w:oddVBand="0" w:evenVBand="0" w:oddHBand="1" w:evenHBand="0" w:firstRowFirstColumn="0" w:firstRowLastColumn="0" w:lastRowFirstColumn="0" w:lastRowLastColumn="0"/>
          <w:trHeight w:val="280"/>
        </w:trPr>
        <w:tc>
          <w:tcPr>
            <w:tcW w:w="7023" w:type="dxa"/>
          </w:tcPr>
          <w:p w:rsidR="00E462E1" w:rsidRDefault="00E462E1" w:rsidP="00F93041">
            <w:r>
              <w:t>Der Code übersetzt ohne Compiler Warnings, die nicht dokumentiert sind und sich nicht in den Test Projekten befinden</w:t>
            </w:r>
          </w:p>
        </w:tc>
        <w:tc>
          <w:tcPr>
            <w:tcW w:w="1158" w:type="dxa"/>
          </w:tcPr>
          <w:p w:rsidR="00E462E1" w:rsidRDefault="00E462E1" w:rsidP="00F93041"/>
        </w:tc>
        <w:tc>
          <w:tcPr>
            <w:tcW w:w="1051" w:type="dxa"/>
          </w:tcPr>
          <w:p w:rsidR="00E462E1" w:rsidRDefault="00E462E1" w:rsidP="00F93041"/>
        </w:tc>
      </w:tr>
      <w:tr w:rsidR="00E462E1" w:rsidTr="00F93041">
        <w:trPr>
          <w:trHeight w:val="264"/>
        </w:trPr>
        <w:tc>
          <w:tcPr>
            <w:tcW w:w="7023" w:type="dxa"/>
          </w:tcPr>
          <w:p w:rsidR="00E462E1" w:rsidRDefault="00E462E1" w:rsidP="00F93041">
            <w:r>
              <w:t>Es gibt keine Bad Smells im Code</w:t>
            </w:r>
          </w:p>
        </w:tc>
        <w:tc>
          <w:tcPr>
            <w:tcW w:w="1158" w:type="dxa"/>
          </w:tcPr>
          <w:p w:rsidR="00E462E1" w:rsidRDefault="00E462E1" w:rsidP="00F93041"/>
        </w:tc>
        <w:tc>
          <w:tcPr>
            <w:tcW w:w="1051" w:type="dxa"/>
          </w:tcPr>
          <w:p w:rsidR="00E462E1" w:rsidRDefault="00E462E1" w:rsidP="00F93041"/>
        </w:tc>
      </w:tr>
    </w:tbl>
    <w:p w:rsidR="00E462E1" w:rsidRPr="00CC720E" w:rsidRDefault="00E462E1" w:rsidP="00E462E1">
      <w:pPr>
        <w:pStyle w:val="Heading5"/>
      </w:pPr>
      <w:bookmarkStart w:id="903" w:name="_Toc327469089"/>
      <w:r>
        <w:t>Exception Handling</w:t>
      </w:r>
      <w:bookmarkEnd w:id="903"/>
    </w:p>
    <w:tbl>
      <w:tblPr>
        <w:tblStyle w:val="MediumList1-Accent1"/>
        <w:tblW w:w="0" w:type="auto"/>
        <w:tblLook w:val="0420" w:firstRow="1" w:lastRow="0" w:firstColumn="0" w:lastColumn="0" w:noHBand="0" w:noVBand="1"/>
      </w:tblPr>
      <w:tblGrid>
        <w:gridCol w:w="7054"/>
        <w:gridCol w:w="1134"/>
        <w:gridCol w:w="1024"/>
      </w:tblGrid>
      <w:tr w:rsidR="00E462E1" w:rsidTr="00F93041">
        <w:trPr>
          <w:cnfStyle w:val="100000000000" w:firstRow="1" w:lastRow="0" w:firstColumn="0" w:lastColumn="0" w:oddVBand="0" w:evenVBand="0" w:oddHBand="0" w:evenHBand="0" w:firstRowFirstColumn="0" w:firstRowLastColumn="0" w:lastRowFirstColumn="0" w:lastRowLastColumn="0"/>
        </w:trPr>
        <w:tc>
          <w:tcPr>
            <w:tcW w:w="7054" w:type="dxa"/>
          </w:tcPr>
          <w:p w:rsidR="00E462E1" w:rsidRDefault="00E462E1" w:rsidP="00F93041"/>
        </w:tc>
        <w:tc>
          <w:tcPr>
            <w:tcW w:w="1134" w:type="dxa"/>
          </w:tcPr>
          <w:p w:rsidR="00E462E1" w:rsidRDefault="00E462E1" w:rsidP="00F93041">
            <w:r>
              <w:t>Erfüllt</w:t>
            </w:r>
          </w:p>
        </w:tc>
        <w:tc>
          <w:tcPr>
            <w:tcW w:w="1024" w:type="dxa"/>
          </w:tcPr>
          <w:p w:rsidR="00E462E1" w:rsidRDefault="00E462E1" w:rsidP="00F93041">
            <w:r>
              <w:t>N. Erfüllt</w:t>
            </w:r>
          </w:p>
        </w:tc>
      </w:tr>
      <w:tr w:rsidR="00E462E1" w:rsidTr="00F93041">
        <w:trPr>
          <w:cnfStyle w:val="000000100000" w:firstRow="0" w:lastRow="0" w:firstColumn="0" w:lastColumn="0" w:oddVBand="0" w:evenVBand="0" w:oddHBand="1" w:evenHBand="0" w:firstRowFirstColumn="0" w:firstRowLastColumn="0" w:lastRowFirstColumn="0" w:lastRowLastColumn="0"/>
        </w:trPr>
        <w:tc>
          <w:tcPr>
            <w:tcW w:w="7054" w:type="dxa"/>
          </w:tcPr>
          <w:p w:rsidR="00E462E1" w:rsidRDefault="00E462E1" w:rsidP="00F93041">
            <w:r>
              <w:t>Der Code enthält keine abgefangenen und ignorierten Ausnahmen</w:t>
            </w:r>
          </w:p>
        </w:tc>
        <w:tc>
          <w:tcPr>
            <w:tcW w:w="1134" w:type="dxa"/>
          </w:tcPr>
          <w:p w:rsidR="00E462E1" w:rsidRDefault="00E462E1" w:rsidP="00F93041"/>
        </w:tc>
        <w:tc>
          <w:tcPr>
            <w:tcW w:w="1024" w:type="dxa"/>
          </w:tcPr>
          <w:p w:rsidR="00E462E1" w:rsidRDefault="00E462E1" w:rsidP="00F93041"/>
        </w:tc>
      </w:tr>
      <w:tr w:rsidR="00E462E1" w:rsidTr="00F93041">
        <w:tc>
          <w:tcPr>
            <w:tcW w:w="7054" w:type="dxa"/>
          </w:tcPr>
          <w:p w:rsidR="00E462E1" w:rsidRDefault="00E462E1" w:rsidP="00F93041">
            <w:r>
              <w:t>Fehler in asynchronen Prozessen werden mittels Event weitergeleiltet</w:t>
            </w:r>
          </w:p>
        </w:tc>
        <w:tc>
          <w:tcPr>
            <w:tcW w:w="1134" w:type="dxa"/>
          </w:tcPr>
          <w:p w:rsidR="00E462E1" w:rsidRDefault="00E462E1" w:rsidP="00F93041"/>
        </w:tc>
        <w:tc>
          <w:tcPr>
            <w:tcW w:w="1024" w:type="dxa"/>
          </w:tcPr>
          <w:p w:rsidR="00E462E1" w:rsidRDefault="00E462E1" w:rsidP="00F93041"/>
        </w:tc>
      </w:tr>
      <w:tr w:rsidR="00E462E1" w:rsidTr="00F93041">
        <w:trPr>
          <w:cnfStyle w:val="000000100000" w:firstRow="0" w:lastRow="0" w:firstColumn="0" w:lastColumn="0" w:oddVBand="0" w:evenVBand="0" w:oddHBand="1" w:evenHBand="0" w:firstRowFirstColumn="0" w:firstRowLastColumn="0" w:lastRowFirstColumn="0" w:lastRowLastColumn="0"/>
        </w:trPr>
        <w:tc>
          <w:tcPr>
            <w:tcW w:w="7054" w:type="dxa"/>
          </w:tcPr>
          <w:p w:rsidR="00E462E1" w:rsidRDefault="00E462E1" w:rsidP="00F93041">
            <w:r>
              <w:t>Das Logging erfasst alle Fehler aus allen Funktionalitätsschichten</w:t>
            </w:r>
          </w:p>
        </w:tc>
        <w:tc>
          <w:tcPr>
            <w:tcW w:w="1134" w:type="dxa"/>
          </w:tcPr>
          <w:p w:rsidR="00E462E1" w:rsidRDefault="00E462E1" w:rsidP="00F93041"/>
        </w:tc>
        <w:tc>
          <w:tcPr>
            <w:tcW w:w="1024" w:type="dxa"/>
          </w:tcPr>
          <w:p w:rsidR="00E462E1" w:rsidRDefault="00E462E1" w:rsidP="00F93041"/>
        </w:tc>
      </w:tr>
      <w:tr w:rsidR="00E462E1" w:rsidTr="00F93041">
        <w:tc>
          <w:tcPr>
            <w:tcW w:w="7054" w:type="dxa"/>
          </w:tcPr>
          <w:p w:rsidR="00E462E1" w:rsidRDefault="00E462E1" w:rsidP="00F93041">
            <w:r>
              <w:t>Das Before/After Pattern wird, wo möglich, mittels using() { } angewendet</w:t>
            </w:r>
          </w:p>
        </w:tc>
        <w:tc>
          <w:tcPr>
            <w:tcW w:w="1134" w:type="dxa"/>
          </w:tcPr>
          <w:p w:rsidR="00E462E1" w:rsidRDefault="00E462E1" w:rsidP="00F93041"/>
        </w:tc>
        <w:tc>
          <w:tcPr>
            <w:tcW w:w="1024" w:type="dxa"/>
          </w:tcPr>
          <w:p w:rsidR="00E462E1" w:rsidRDefault="00E462E1" w:rsidP="00F93041"/>
        </w:tc>
      </w:tr>
      <w:tr w:rsidR="00E462E1" w:rsidTr="00F93041">
        <w:trPr>
          <w:cnfStyle w:val="000000100000" w:firstRow="0" w:lastRow="0" w:firstColumn="0" w:lastColumn="0" w:oddVBand="0" w:evenVBand="0" w:oddHBand="1" w:evenHBand="0" w:firstRowFirstColumn="0" w:firstRowLastColumn="0" w:lastRowFirstColumn="0" w:lastRowLastColumn="0"/>
        </w:trPr>
        <w:tc>
          <w:tcPr>
            <w:tcW w:w="7054" w:type="dxa"/>
          </w:tcPr>
          <w:p w:rsidR="00E462E1" w:rsidRDefault="00E462E1" w:rsidP="00F93041">
            <w:r>
              <w:t>IDisposable.Dispose() Methoden werden in jedem Fall aufgerufen</w:t>
            </w:r>
          </w:p>
        </w:tc>
        <w:tc>
          <w:tcPr>
            <w:tcW w:w="1134" w:type="dxa"/>
          </w:tcPr>
          <w:p w:rsidR="00E462E1" w:rsidRDefault="00E462E1" w:rsidP="00F93041"/>
        </w:tc>
        <w:tc>
          <w:tcPr>
            <w:tcW w:w="1024" w:type="dxa"/>
          </w:tcPr>
          <w:p w:rsidR="00E462E1" w:rsidRDefault="00E462E1" w:rsidP="00F93041"/>
        </w:tc>
      </w:tr>
    </w:tbl>
    <w:p w:rsidR="00E462E1" w:rsidRPr="00CC720E" w:rsidRDefault="00E462E1" w:rsidP="00E462E1">
      <w:pPr>
        <w:pStyle w:val="Heading5"/>
      </w:pPr>
      <w:bookmarkStart w:id="904" w:name="_Toc327469090"/>
      <w:r>
        <w:t>Flow Control</w:t>
      </w:r>
      <w:bookmarkEnd w:id="904"/>
    </w:p>
    <w:tbl>
      <w:tblPr>
        <w:tblStyle w:val="MediumList1-Accent1"/>
        <w:tblW w:w="0" w:type="auto"/>
        <w:tblLook w:val="0420" w:firstRow="1" w:lastRow="0" w:firstColumn="0" w:lastColumn="0" w:noHBand="0" w:noVBand="1"/>
      </w:tblPr>
      <w:tblGrid>
        <w:gridCol w:w="7054"/>
        <w:gridCol w:w="1134"/>
        <w:gridCol w:w="1024"/>
      </w:tblGrid>
      <w:tr w:rsidR="00E462E1" w:rsidTr="00F93041">
        <w:trPr>
          <w:cnfStyle w:val="100000000000" w:firstRow="1" w:lastRow="0" w:firstColumn="0" w:lastColumn="0" w:oddVBand="0" w:evenVBand="0" w:oddHBand="0" w:evenHBand="0" w:firstRowFirstColumn="0" w:firstRowLastColumn="0" w:lastRowFirstColumn="0" w:lastRowLastColumn="0"/>
        </w:trPr>
        <w:tc>
          <w:tcPr>
            <w:tcW w:w="7054" w:type="dxa"/>
          </w:tcPr>
          <w:p w:rsidR="00E462E1" w:rsidRDefault="00E462E1" w:rsidP="00F93041"/>
        </w:tc>
        <w:tc>
          <w:tcPr>
            <w:tcW w:w="1134" w:type="dxa"/>
          </w:tcPr>
          <w:p w:rsidR="00E462E1" w:rsidRDefault="00E462E1" w:rsidP="00F93041">
            <w:r>
              <w:t>Erfüllt</w:t>
            </w:r>
          </w:p>
        </w:tc>
        <w:tc>
          <w:tcPr>
            <w:tcW w:w="1024" w:type="dxa"/>
          </w:tcPr>
          <w:p w:rsidR="00E462E1" w:rsidRDefault="00E462E1" w:rsidP="00F93041">
            <w:r>
              <w:t>N. Erfüllt</w:t>
            </w:r>
          </w:p>
        </w:tc>
      </w:tr>
      <w:tr w:rsidR="00E462E1" w:rsidTr="00F93041">
        <w:trPr>
          <w:cnfStyle w:val="000000100000" w:firstRow="0" w:lastRow="0" w:firstColumn="0" w:lastColumn="0" w:oddVBand="0" w:evenVBand="0" w:oddHBand="1" w:evenHBand="0" w:firstRowFirstColumn="0" w:firstRowLastColumn="0" w:lastRowFirstColumn="0" w:lastRowLastColumn="0"/>
        </w:trPr>
        <w:tc>
          <w:tcPr>
            <w:tcW w:w="7054" w:type="dxa"/>
          </w:tcPr>
          <w:p w:rsidR="00E462E1" w:rsidRDefault="00E462E1" w:rsidP="00F93041">
            <w:r>
              <w:t xml:space="preserve">Es existieren keine Schleifen ohne Abbruchkriterien </w:t>
            </w:r>
          </w:p>
        </w:tc>
        <w:tc>
          <w:tcPr>
            <w:tcW w:w="1134" w:type="dxa"/>
          </w:tcPr>
          <w:p w:rsidR="00E462E1" w:rsidRDefault="00E462E1" w:rsidP="00F93041"/>
        </w:tc>
        <w:tc>
          <w:tcPr>
            <w:tcW w:w="1024" w:type="dxa"/>
          </w:tcPr>
          <w:p w:rsidR="00E462E1" w:rsidRDefault="00E462E1" w:rsidP="00F93041"/>
        </w:tc>
      </w:tr>
      <w:tr w:rsidR="00E462E1" w:rsidTr="00F93041">
        <w:tc>
          <w:tcPr>
            <w:tcW w:w="7054" w:type="dxa"/>
          </w:tcPr>
          <w:p w:rsidR="00E462E1" w:rsidRDefault="00E462E1" w:rsidP="00F93041">
            <w:r>
              <w:t xml:space="preserve">Es existieren keine nicht dokumentierte, tote Programmstücke (z.B. if(false) / while </w:t>
            </w:r>
            <w:r>
              <w:lastRenderedPageBreak/>
              <w:t>(false) / …)</w:t>
            </w:r>
          </w:p>
        </w:tc>
        <w:tc>
          <w:tcPr>
            <w:tcW w:w="1134" w:type="dxa"/>
          </w:tcPr>
          <w:p w:rsidR="00E462E1" w:rsidRDefault="00E462E1" w:rsidP="00F93041"/>
        </w:tc>
        <w:tc>
          <w:tcPr>
            <w:tcW w:w="1024" w:type="dxa"/>
          </w:tcPr>
          <w:p w:rsidR="00E462E1" w:rsidRDefault="00E462E1" w:rsidP="00F93041"/>
        </w:tc>
      </w:tr>
      <w:tr w:rsidR="00E462E1" w:rsidTr="00F93041">
        <w:trPr>
          <w:cnfStyle w:val="000000100000" w:firstRow="0" w:lastRow="0" w:firstColumn="0" w:lastColumn="0" w:oddVBand="0" w:evenVBand="0" w:oddHBand="1" w:evenHBand="0" w:firstRowFirstColumn="0" w:firstRowLastColumn="0" w:lastRowFirstColumn="0" w:lastRowLastColumn="0"/>
        </w:trPr>
        <w:tc>
          <w:tcPr>
            <w:tcW w:w="7054" w:type="dxa"/>
          </w:tcPr>
          <w:p w:rsidR="00E462E1" w:rsidRDefault="00E462E1" w:rsidP="00F93041">
            <w:r>
              <w:lastRenderedPageBreak/>
              <w:t>Rekursive Calls haben immer eine Verankerung und Abbruchbedingung</w:t>
            </w:r>
          </w:p>
        </w:tc>
        <w:tc>
          <w:tcPr>
            <w:tcW w:w="1134" w:type="dxa"/>
          </w:tcPr>
          <w:p w:rsidR="00E462E1" w:rsidRDefault="00E462E1" w:rsidP="00F93041"/>
        </w:tc>
        <w:tc>
          <w:tcPr>
            <w:tcW w:w="1024" w:type="dxa"/>
          </w:tcPr>
          <w:p w:rsidR="00E462E1" w:rsidRDefault="00E462E1" w:rsidP="00F93041"/>
        </w:tc>
      </w:tr>
    </w:tbl>
    <w:p w:rsidR="00E462E1" w:rsidRPr="00CC720E" w:rsidRDefault="00E462E1" w:rsidP="00E462E1">
      <w:pPr>
        <w:pStyle w:val="Heading5"/>
      </w:pPr>
      <w:bookmarkStart w:id="905" w:name="_Toc327469091"/>
      <w:r>
        <w:t>Naming</w:t>
      </w:r>
      <w:bookmarkEnd w:id="905"/>
    </w:p>
    <w:tbl>
      <w:tblPr>
        <w:tblStyle w:val="MediumList1-Accent1"/>
        <w:tblW w:w="0" w:type="auto"/>
        <w:tblLook w:val="0420" w:firstRow="1" w:lastRow="0" w:firstColumn="0" w:lastColumn="0" w:noHBand="0" w:noVBand="1"/>
      </w:tblPr>
      <w:tblGrid>
        <w:gridCol w:w="7054"/>
        <w:gridCol w:w="1134"/>
        <w:gridCol w:w="1024"/>
      </w:tblGrid>
      <w:tr w:rsidR="00E462E1" w:rsidTr="00F93041">
        <w:trPr>
          <w:cnfStyle w:val="100000000000" w:firstRow="1" w:lastRow="0" w:firstColumn="0" w:lastColumn="0" w:oddVBand="0" w:evenVBand="0" w:oddHBand="0" w:evenHBand="0" w:firstRowFirstColumn="0" w:firstRowLastColumn="0" w:lastRowFirstColumn="0" w:lastRowLastColumn="0"/>
        </w:trPr>
        <w:tc>
          <w:tcPr>
            <w:tcW w:w="7054" w:type="dxa"/>
          </w:tcPr>
          <w:p w:rsidR="00E462E1" w:rsidRDefault="00E462E1" w:rsidP="00F93041"/>
        </w:tc>
        <w:tc>
          <w:tcPr>
            <w:tcW w:w="1134" w:type="dxa"/>
          </w:tcPr>
          <w:p w:rsidR="00E462E1" w:rsidRDefault="00E462E1" w:rsidP="00F93041">
            <w:r>
              <w:t>Erfüllt</w:t>
            </w:r>
          </w:p>
        </w:tc>
        <w:tc>
          <w:tcPr>
            <w:tcW w:w="1024" w:type="dxa"/>
          </w:tcPr>
          <w:p w:rsidR="00E462E1" w:rsidRDefault="00E462E1" w:rsidP="00F93041">
            <w:r>
              <w:t>N. Erfüllt</w:t>
            </w:r>
          </w:p>
        </w:tc>
      </w:tr>
      <w:tr w:rsidR="00E462E1" w:rsidTr="00F93041">
        <w:trPr>
          <w:cnfStyle w:val="000000100000" w:firstRow="0" w:lastRow="0" w:firstColumn="0" w:lastColumn="0" w:oddVBand="0" w:evenVBand="0" w:oddHBand="1" w:evenHBand="0" w:firstRowFirstColumn="0" w:firstRowLastColumn="0" w:lastRowFirstColumn="0" w:lastRowLastColumn="0"/>
        </w:trPr>
        <w:tc>
          <w:tcPr>
            <w:tcW w:w="7054" w:type="dxa"/>
          </w:tcPr>
          <w:p w:rsidR="00E462E1" w:rsidRDefault="00E462E1" w:rsidP="00F93041">
            <w:r>
              <w:t>Die Namen der Klassen / Variabeln sind selbstbeschreibend</w:t>
            </w:r>
          </w:p>
        </w:tc>
        <w:tc>
          <w:tcPr>
            <w:tcW w:w="1134" w:type="dxa"/>
          </w:tcPr>
          <w:p w:rsidR="00E462E1" w:rsidRDefault="00E462E1" w:rsidP="00F93041"/>
        </w:tc>
        <w:tc>
          <w:tcPr>
            <w:tcW w:w="1024" w:type="dxa"/>
          </w:tcPr>
          <w:p w:rsidR="00E462E1" w:rsidRDefault="00E462E1" w:rsidP="00F93041"/>
        </w:tc>
      </w:tr>
      <w:tr w:rsidR="00E462E1" w:rsidTr="00F93041">
        <w:tc>
          <w:tcPr>
            <w:tcW w:w="7054" w:type="dxa"/>
          </w:tcPr>
          <w:p w:rsidR="00E462E1" w:rsidRDefault="00E462E1" w:rsidP="00F93041">
            <w:r>
              <w:t>Verwirrende oder falsche Namen sind nicht vorhanden</w:t>
            </w:r>
          </w:p>
        </w:tc>
        <w:tc>
          <w:tcPr>
            <w:tcW w:w="1134" w:type="dxa"/>
          </w:tcPr>
          <w:p w:rsidR="00E462E1" w:rsidRDefault="00E462E1" w:rsidP="00F93041"/>
        </w:tc>
        <w:tc>
          <w:tcPr>
            <w:tcW w:w="1024" w:type="dxa"/>
          </w:tcPr>
          <w:p w:rsidR="00E462E1" w:rsidRDefault="00E462E1" w:rsidP="00F93041"/>
        </w:tc>
      </w:tr>
      <w:tr w:rsidR="00E462E1" w:rsidTr="00F93041">
        <w:trPr>
          <w:cnfStyle w:val="000000100000" w:firstRow="0" w:lastRow="0" w:firstColumn="0" w:lastColumn="0" w:oddVBand="0" w:evenVBand="0" w:oddHBand="1" w:evenHBand="0" w:firstRowFirstColumn="0" w:firstRowLastColumn="0" w:lastRowFirstColumn="0" w:lastRowLastColumn="0"/>
        </w:trPr>
        <w:tc>
          <w:tcPr>
            <w:tcW w:w="7054" w:type="dxa"/>
          </w:tcPr>
          <w:p w:rsidR="00E462E1" w:rsidRDefault="00E462E1" w:rsidP="00F93041">
            <w:r>
              <w:t>Interface-Klassen beginnen immer I (z.B. IDisposable)</w:t>
            </w:r>
          </w:p>
        </w:tc>
        <w:tc>
          <w:tcPr>
            <w:tcW w:w="1134" w:type="dxa"/>
          </w:tcPr>
          <w:p w:rsidR="00E462E1" w:rsidRDefault="00E462E1" w:rsidP="00F93041"/>
        </w:tc>
        <w:tc>
          <w:tcPr>
            <w:tcW w:w="1024" w:type="dxa"/>
          </w:tcPr>
          <w:p w:rsidR="00E462E1" w:rsidRDefault="00E462E1" w:rsidP="00F93041"/>
        </w:tc>
      </w:tr>
      <w:tr w:rsidR="00E462E1" w:rsidTr="00F93041">
        <w:tc>
          <w:tcPr>
            <w:tcW w:w="7054" w:type="dxa"/>
          </w:tcPr>
          <w:p w:rsidR="00E462E1" w:rsidRDefault="00E462E1" w:rsidP="00F93041">
            <w:r>
              <w:t xml:space="preserve">Klassen / Properties / Methoden werden mit </w:t>
            </w:r>
            <w:r w:rsidRPr="00E578A3">
              <w:rPr>
                <w:i/>
              </w:rPr>
              <w:t>PascalCasing</w:t>
            </w:r>
            <w:r>
              <w:t xml:space="preserve"> geschrieben</w:t>
            </w:r>
          </w:p>
        </w:tc>
        <w:tc>
          <w:tcPr>
            <w:tcW w:w="1134" w:type="dxa"/>
          </w:tcPr>
          <w:p w:rsidR="00E462E1" w:rsidRDefault="00E462E1" w:rsidP="00F93041"/>
        </w:tc>
        <w:tc>
          <w:tcPr>
            <w:tcW w:w="1024" w:type="dxa"/>
          </w:tcPr>
          <w:p w:rsidR="00E462E1" w:rsidRDefault="00E462E1" w:rsidP="00F93041"/>
        </w:tc>
      </w:tr>
      <w:tr w:rsidR="00E462E1" w:rsidTr="00F93041">
        <w:trPr>
          <w:cnfStyle w:val="000000100000" w:firstRow="0" w:lastRow="0" w:firstColumn="0" w:lastColumn="0" w:oddVBand="0" w:evenVBand="0" w:oddHBand="1" w:evenHBand="0" w:firstRowFirstColumn="0" w:firstRowLastColumn="0" w:lastRowFirstColumn="0" w:lastRowLastColumn="0"/>
        </w:trPr>
        <w:tc>
          <w:tcPr>
            <w:tcW w:w="7054" w:type="dxa"/>
          </w:tcPr>
          <w:p w:rsidR="00E462E1" w:rsidRDefault="00E462E1" w:rsidP="00F93041">
            <w:r>
              <w:t xml:space="preserve">Lokale Variablen / Argumente werden mit </w:t>
            </w:r>
            <w:r w:rsidRPr="00E578A3">
              <w:rPr>
                <w:i/>
              </w:rPr>
              <w:t>camelCasing</w:t>
            </w:r>
            <w:r>
              <w:t xml:space="preserve"> geschrieben</w:t>
            </w:r>
          </w:p>
        </w:tc>
        <w:tc>
          <w:tcPr>
            <w:tcW w:w="1134" w:type="dxa"/>
          </w:tcPr>
          <w:p w:rsidR="00E462E1" w:rsidRDefault="00E462E1" w:rsidP="00F93041"/>
        </w:tc>
        <w:tc>
          <w:tcPr>
            <w:tcW w:w="1024" w:type="dxa"/>
          </w:tcPr>
          <w:p w:rsidR="00E462E1" w:rsidRDefault="00E462E1" w:rsidP="00F93041"/>
        </w:tc>
      </w:tr>
      <w:tr w:rsidR="00E462E1" w:rsidTr="00F93041">
        <w:tc>
          <w:tcPr>
            <w:tcW w:w="7054" w:type="dxa"/>
          </w:tcPr>
          <w:p w:rsidR="00E462E1" w:rsidRDefault="00E462E1" w:rsidP="00F93041">
            <w:r>
              <w:t xml:space="preserve">Konstanten werden in </w:t>
            </w:r>
            <w:r w:rsidRPr="00E578A3">
              <w:rPr>
                <w:i/>
              </w:rPr>
              <w:t>PascalCasing</w:t>
            </w:r>
            <w:r>
              <w:t xml:space="preserve"> geschrieben</w:t>
            </w:r>
          </w:p>
        </w:tc>
        <w:tc>
          <w:tcPr>
            <w:tcW w:w="1134" w:type="dxa"/>
          </w:tcPr>
          <w:p w:rsidR="00E462E1" w:rsidRDefault="00E462E1" w:rsidP="00F93041"/>
        </w:tc>
        <w:tc>
          <w:tcPr>
            <w:tcW w:w="1024" w:type="dxa"/>
          </w:tcPr>
          <w:p w:rsidR="00E462E1" w:rsidRDefault="00E462E1" w:rsidP="00F93041"/>
        </w:tc>
      </w:tr>
      <w:tr w:rsidR="00E462E1" w:rsidTr="00F93041">
        <w:trPr>
          <w:cnfStyle w:val="000000100000" w:firstRow="0" w:lastRow="0" w:firstColumn="0" w:lastColumn="0" w:oddVBand="0" w:evenVBand="0" w:oddHBand="1" w:evenHBand="0" w:firstRowFirstColumn="0" w:firstRowLastColumn="0" w:lastRowFirstColumn="0" w:lastRowLastColumn="0"/>
        </w:trPr>
        <w:tc>
          <w:tcPr>
            <w:tcW w:w="7054" w:type="dxa"/>
          </w:tcPr>
          <w:p w:rsidR="00E462E1" w:rsidRDefault="00E462E1" w:rsidP="00F93041">
            <w:r>
              <w:t xml:space="preserve">Felder in Klassen werden mit </w:t>
            </w:r>
            <w:r w:rsidRPr="00E578A3">
              <w:rPr>
                <w:i/>
              </w:rPr>
              <w:t>_camelCasing</w:t>
            </w:r>
            <w:r>
              <w:t xml:space="preserve"> geschrieben</w:t>
            </w:r>
          </w:p>
        </w:tc>
        <w:tc>
          <w:tcPr>
            <w:tcW w:w="1134" w:type="dxa"/>
          </w:tcPr>
          <w:p w:rsidR="00E462E1" w:rsidRDefault="00E462E1" w:rsidP="00F93041"/>
        </w:tc>
        <w:tc>
          <w:tcPr>
            <w:tcW w:w="1024" w:type="dxa"/>
          </w:tcPr>
          <w:p w:rsidR="00E462E1" w:rsidRDefault="00E462E1" w:rsidP="00F93041"/>
        </w:tc>
      </w:tr>
      <w:tr w:rsidR="00E462E1" w:rsidTr="00F93041">
        <w:tc>
          <w:tcPr>
            <w:tcW w:w="7054" w:type="dxa"/>
          </w:tcPr>
          <w:p w:rsidR="00E462E1" w:rsidRDefault="00E462E1" w:rsidP="00F93041">
            <w:r>
              <w:t>Der Code enthält keine Magic Numbers</w:t>
            </w:r>
          </w:p>
        </w:tc>
        <w:tc>
          <w:tcPr>
            <w:tcW w:w="1134" w:type="dxa"/>
          </w:tcPr>
          <w:p w:rsidR="00E462E1" w:rsidRDefault="00E462E1" w:rsidP="00F93041"/>
        </w:tc>
        <w:tc>
          <w:tcPr>
            <w:tcW w:w="1024" w:type="dxa"/>
          </w:tcPr>
          <w:p w:rsidR="00E462E1" w:rsidRDefault="00E462E1" w:rsidP="00F93041"/>
        </w:tc>
      </w:tr>
    </w:tbl>
    <w:p w:rsidR="00E462E1" w:rsidRPr="00CC720E" w:rsidRDefault="00E462E1" w:rsidP="00E462E1">
      <w:pPr>
        <w:pStyle w:val="Heading5"/>
      </w:pPr>
      <w:bookmarkStart w:id="906" w:name="_Toc327469092"/>
      <w:r>
        <w:t>Tools</w:t>
      </w:r>
      <w:bookmarkEnd w:id="906"/>
    </w:p>
    <w:tbl>
      <w:tblPr>
        <w:tblStyle w:val="MediumList1-Accent1"/>
        <w:tblW w:w="0" w:type="auto"/>
        <w:tblLook w:val="0420" w:firstRow="1" w:lastRow="0" w:firstColumn="0" w:lastColumn="0" w:noHBand="0" w:noVBand="1"/>
      </w:tblPr>
      <w:tblGrid>
        <w:gridCol w:w="7054"/>
        <w:gridCol w:w="1134"/>
        <w:gridCol w:w="1024"/>
      </w:tblGrid>
      <w:tr w:rsidR="00E462E1" w:rsidTr="00F93041">
        <w:trPr>
          <w:cnfStyle w:val="100000000000" w:firstRow="1" w:lastRow="0" w:firstColumn="0" w:lastColumn="0" w:oddVBand="0" w:evenVBand="0" w:oddHBand="0" w:evenHBand="0" w:firstRowFirstColumn="0" w:firstRowLastColumn="0" w:lastRowFirstColumn="0" w:lastRowLastColumn="0"/>
        </w:trPr>
        <w:tc>
          <w:tcPr>
            <w:tcW w:w="7054" w:type="dxa"/>
          </w:tcPr>
          <w:p w:rsidR="00E462E1" w:rsidRDefault="00E462E1" w:rsidP="00F93041"/>
        </w:tc>
        <w:tc>
          <w:tcPr>
            <w:tcW w:w="1134" w:type="dxa"/>
          </w:tcPr>
          <w:p w:rsidR="00E462E1" w:rsidRDefault="00E462E1" w:rsidP="00F93041">
            <w:r>
              <w:t>Erfüllt</w:t>
            </w:r>
          </w:p>
        </w:tc>
        <w:tc>
          <w:tcPr>
            <w:tcW w:w="1024" w:type="dxa"/>
          </w:tcPr>
          <w:p w:rsidR="00E462E1" w:rsidRDefault="00E462E1" w:rsidP="00F93041">
            <w:r>
              <w:t>N. Erfüllt</w:t>
            </w:r>
          </w:p>
        </w:tc>
      </w:tr>
      <w:tr w:rsidR="00E462E1" w:rsidTr="00F93041">
        <w:trPr>
          <w:cnfStyle w:val="000000100000" w:firstRow="0" w:lastRow="0" w:firstColumn="0" w:lastColumn="0" w:oddVBand="0" w:evenVBand="0" w:oddHBand="1" w:evenHBand="0" w:firstRowFirstColumn="0" w:firstRowLastColumn="0" w:lastRowFirstColumn="0" w:lastRowLastColumn="0"/>
        </w:trPr>
        <w:tc>
          <w:tcPr>
            <w:tcW w:w="7054" w:type="dxa"/>
          </w:tcPr>
          <w:p w:rsidR="00E462E1" w:rsidRDefault="00E462E1" w:rsidP="00F93041">
            <w:r>
              <w:t>Die Warnings von Resharper 4.XXX werden, wo sinnvoll, behoben</w:t>
            </w:r>
          </w:p>
        </w:tc>
        <w:tc>
          <w:tcPr>
            <w:tcW w:w="1134" w:type="dxa"/>
          </w:tcPr>
          <w:p w:rsidR="00E462E1" w:rsidRDefault="00E462E1" w:rsidP="00F93041"/>
        </w:tc>
        <w:tc>
          <w:tcPr>
            <w:tcW w:w="1024" w:type="dxa"/>
          </w:tcPr>
          <w:p w:rsidR="00E462E1" w:rsidRDefault="00E462E1" w:rsidP="00F93041"/>
        </w:tc>
      </w:tr>
      <w:tr w:rsidR="00E462E1" w:rsidTr="00F93041">
        <w:tc>
          <w:tcPr>
            <w:tcW w:w="7054" w:type="dxa"/>
          </w:tcPr>
          <w:p w:rsidR="00E462E1" w:rsidRDefault="00E462E1" w:rsidP="00F93041">
            <w:r>
              <w:t>Die Errors von FxCop werden wo sinnvoll behoben</w:t>
            </w:r>
          </w:p>
        </w:tc>
        <w:tc>
          <w:tcPr>
            <w:tcW w:w="1134" w:type="dxa"/>
          </w:tcPr>
          <w:p w:rsidR="00E462E1" w:rsidRDefault="00E462E1" w:rsidP="00F93041"/>
        </w:tc>
        <w:tc>
          <w:tcPr>
            <w:tcW w:w="1024" w:type="dxa"/>
          </w:tcPr>
          <w:p w:rsidR="00E462E1" w:rsidRDefault="00E462E1" w:rsidP="00F93041"/>
        </w:tc>
      </w:tr>
    </w:tbl>
    <w:p w:rsidR="00E462E1" w:rsidRDefault="00E462E1" w:rsidP="00E462E1">
      <w:pPr>
        <w:pStyle w:val="Heading4"/>
      </w:pPr>
      <w:bookmarkStart w:id="907" w:name="_Toc327469093"/>
      <w:r>
        <w:t>Code Review vom 19.04.2012</w:t>
      </w:r>
      <w:bookmarkEnd w:id="907"/>
    </w:p>
    <w:p w:rsidR="00E462E1" w:rsidRDefault="00E462E1" w:rsidP="00E462E1">
      <w:r>
        <w:t>Das erste Code Review wurde am 19.04.2012 durchgeführt. Anwesend waren Lukas Elmer, Christina Heidt und Delia Treichler. Es wurde zuerst im Speziellen eine Klasse untersucht, die für die Umrechnung der Maus Position zwischen der Kinect Hand Position und dem Fenster zuständig ist. Danach wurden die Kriterien bewertet.</w:t>
      </w:r>
    </w:p>
    <w:p w:rsidR="00E462E1" w:rsidRDefault="00E462E1" w:rsidP="00E462E1">
      <w:r>
        <w:t>Das Review zieht einige Verbesserungen nach sich, die sich aus den negativ bewerteten Kriterien ergeben. Im Speziellen sind das:</w:t>
      </w:r>
    </w:p>
    <w:tbl>
      <w:tblPr>
        <w:tblStyle w:val="MediumShading1-Accent1"/>
        <w:tblW w:w="0" w:type="auto"/>
        <w:tblLook w:val="0420" w:firstRow="1" w:lastRow="0" w:firstColumn="0" w:lastColumn="0" w:noHBand="0" w:noVBand="1"/>
      </w:tblPr>
      <w:tblGrid>
        <w:gridCol w:w="6487"/>
        <w:gridCol w:w="1843"/>
        <w:gridCol w:w="882"/>
      </w:tblGrid>
      <w:tr w:rsidR="00E462E1" w:rsidTr="00F93041">
        <w:trPr>
          <w:cnfStyle w:val="100000000000" w:firstRow="1" w:lastRow="0" w:firstColumn="0" w:lastColumn="0" w:oddVBand="0" w:evenVBand="0" w:oddHBand="0" w:evenHBand="0" w:firstRowFirstColumn="0" w:firstRowLastColumn="0" w:lastRowFirstColumn="0" w:lastRowLastColumn="0"/>
        </w:trPr>
        <w:tc>
          <w:tcPr>
            <w:tcW w:w="6487" w:type="dxa"/>
          </w:tcPr>
          <w:p w:rsidR="00E462E1" w:rsidRDefault="00E462E1" w:rsidP="00F93041">
            <w:r>
              <w:t>Beschreibung</w:t>
            </w:r>
          </w:p>
        </w:tc>
        <w:tc>
          <w:tcPr>
            <w:tcW w:w="1843" w:type="dxa"/>
          </w:tcPr>
          <w:p w:rsidR="00E462E1" w:rsidRDefault="00E462E1" w:rsidP="00F93041">
            <w:r>
              <w:t>Bereinigung geprüft am</w:t>
            </w:r>
          </w:p>
        </w:tc>
        <w:tc>
          <w:tcPr>
            <w:tcW w:w="882" w:type="dxa"/>
          </w:tcPr>
          <w:p w:rsidR="00E462E1" w:rsidRDefault="00E462E1" w:rsidP="00F93041">
            <w:r>
              <w:t>Kürzel</w:t>
            </w:r>
          </w:p>
        </w:tc>
      </w:tr>
      <w:tr w:rsidR="00E462E1" w:rsidTr="00F93041">
        <w:trPr>
          <w:cnfStyle w:val="000000100000" w:firstRow="0" w:lastRow="0" w:firstColumn="0" w:lastColumn="0" w:oddVBand="0" w:evenVBand="0" w:oddHBand="1" w:evenHBand="0" w:firstRowFirstColumn="0" w:firstRowLastColumn="0" w:lastRowFirstColumn="0" w:lastRowLastColumn="0"/>
        </w:trPr>
        <w:tc>
          <w:tcPr>
            <w:tcW w:w="6487" w:type="dxa"/>
          </w:tcPr>
          <w:p w:rsidR="00E462E1" w:rsidRDefault="00E462E1" w:rsidP="00F93041">
            <w:r>
              <w:t>XML Dokumentation im Code, Headers</w:t>
            </w:r>
          </w:p>
        </w:tc>
        <w:tc>
          <w:tcPr>
            <w:tcW w:w="1843" w:type="dxa"/>
          </w:tcPr>
          <w:p w:rsidR="00E462E1" w:rsidRDefault="00E462E1" w:rsidP="00F93041">
            <w:r>
              <w:t>05.06.2012</w:t>
            </w:r>
          </w:p>
        </w:tc>
        <w:tc>
          <w:tcPr>
            <w:tcW w:w="882" w:type="dxa"/>
          </w:tcPr>
          <w:p w:rsidR="00E462E1" w:rsidRDefault="00E462E1" w:rsidP="00F93041">
            <w:pPr>
              <w:keepNext/>
            </w:pPr>
            <w:r>
              <w:t>LE</w:t>
            </w:r>
          </w:p>
        </w:tc>
      </w:tr>
      <w:tr w:rsidR="00E462E1" w:rsidTr="00F93041">
        <w:trPr>
          <w:cnfStyle w:val="000000010000" w:firstRow="0" w:lastRow="0" w:firstColumn="0" w:lastColumn="0" w:oddVBand="0" w:evenVBand="0" w:oddHBand="0" w:evenHBand="1" w:firstRowFirstColumn="0" w:firstRowLastColumn="0" w:lastRowFirstColumn="0" w:lastRowLastColumn="0"/>
        </w:trPr>
        <w:tc>
          <w:tcPr>
            <w:tcW w:w="6487" w:type="dxa"/>
          </w:tcPr>
          <w:p w:rsidR="00E462E1" w:rsidRDefault="00E462E1" w:rsidP="00F93041">
            <w:r>
              <w:t>Genaue Untersuchung, ob die IDisposable.Dispose() Methoden immer aufgerufen werden</w:t>
            </w:r>
          </w:p>
        </w:tc>
        <w:tc>
          <w:tcPr>
            <w:tcW w:w="1843" w:type="dxa"/>
          </w:tcPr>
          <w:p w:rsidR="00E462E1" w:rsidRDefault="00E462E1" w:rsidP="00F93041">
            <w:r>
              <w:t>05.06.2012</w:t>
            </w:r>
          </w:p>
        </w:tc>
        <w:tc>
          <w:tcPr>
            <w:tcW w:w="882" w:type="dxa"/>
          </w:tcPr>
          <w:p w:rsidR="00E462E1" w:rsidRDefault="00E462E1" w:rsidP="00F93041">
            <w:pPr>
              <w:keepNext/>
            </w:pPr>
            <w:r>
              <w:t>LE</w:t>
            </w:r>
          </w:p>
        </w:tc>
      </w:tr>
      <w:tr w:rsidR="00E462E1" w:rsidTr="00F93041">
        <w:trPr>
          <w:cnfStyle w:val="000000100000" w:firstRow="0" w:lastRow="0" w:firstColumn="0" w:lastColumn="0" w:oddVBand="0" w:evenVBand="0" w:oddHBand="1" w:evenHBand="0" w:firstRowFirstColumn="0" w:firstRowLastColumn="0" w:lastRowFirstColumn="0" w:lastRowLastColumn="0"/>
        </w:trPr>
        <w:tc>
          <w:tcPr>
            <w:tcW w:w="6487" w:type="dxa"/>
          </w:tcPr>
          <w:p w:rsidR="00E462E1" w:rsidRDefault="00E462E1" w:rsidP="00F93041">
            <w:r>
              <w:t>Es wurden „Magic Numbers“ gefunden, die dokumentiert und werden müssen</w:t>
            </w:r>
            <w:r w:rsidRPr="00995691">
              <w:t xml:space="preserve"> </w:t>
            </w:r>
            <w:r>
              <w:t>ausgelagert (in statisches Attribut oder in Konfiguration).</w:t>
            </w:r>
          </w:p>
        </w:tc>
        <w:tc>
          <w:tcPr>
            <w:tcW w:w="1843" w:type="dxa"/>
          </w:tcPr>
          <w:p w:rsidR="00E462E1" w:rsidRDefault="00E462E1" w:rsidP="00F93041">
            <w:r>
              <w:t>05.06.2012</w:t>
            </w:r>
          </w:p>
        </w:tc>
        <w:tc>
          <w:tcPr>
            <w:tcW w:w="882" w:type="dxa"/>
          </w:tcPr>
          <w:p w:rsidR="00E462E1" w:rsidRDefault="00E462E1" w:rsidP="00F93041">
            <w:pPr>
              <w:keepNext/>
            </w:pPr>
            <w:r>
              <w:t>LE</w:t>
            </w:r>
          </w:p>
        </w:tc>
      </w:tr>
    </w:tbl>
    <w:p w:rsidR="00E462E1" w:rsidRDefault="00E462E1" w:rsidP="00E462E1">
      <w:pPr>
        <w:pStyle w:val="Caption"/>
        <w:rPr>
          <w:noProof/>
        </w:rPr>
      </w:pPr>
      <w:bookmarkStart w:id="908" w:name="_Toc327468182"/>
      <w:r>
        <w:t xml:space="preserve">Tabelle </w:t>
      </w:r>
      <w:fldSimple w:instr=" SEQ Tabelle \* ARABIC ">
        <w:r w:rsidR="000E6CF3">
          <w:rPr>
            <w:noProof/>
          </w:rPr>
          <w:t>31</w:t>
        </w:r>
      </w:fldSimple>
      <w:r>
        <w:rPr>
          <w:noProof/>
        </w:rPr>
        <w:t xml:space="preserve"> - </w:t>
      </w:r>
      <w:r>
        <w:t>Annotationen und Kommentare</w:t>
      </w:r>
      <w:r>
        <w:rPr>
          <w:noProof/>
        </w:rPr>
        <w:t xml:space="preserve"> Code Review 19.04.2012</w:t>
      </w:r>
      <w:bookmarkEnd w:id="908"/>
    </w:p>
    <w:p w:rsidR="00E462E1" w:rsidRPr="00054124" w:rsidRDefault="00E462E1" w:rsidP="00E462E1">
      <w:pPr>
        <w:pStyle w:val="Heading5"/>
      </w:pPr>
      <w:bookmarkStart w:id="909" w:name="_Toc327469094"/>
      <w:r>
        <w:t>Bewertung der Kriterien</w:t>
      </w:r>
      <w:bookmarkEnd w:id="909"/>
    </w:p>
    <w:p w:rsidR="00E462E1" w:rsidRPr="00CC720E" w:rsidRDefault="00E462E1" w:rsidP="00E462E1">
      <w:pPr>
        <w:pStyle w:val="Heading6"/>
      </w:pPr>
      <w:bookmarkStart w:id="910" w:name="_Toc327469095"/>
      <w:r w:rsidRPr="00CC720E">
        <w:t>Code Style Analyse</w:t>
      </w:r>
      <w:bookmarkEnd w:id="910"/>
    </w:p>
    <w:tbl>
      <w:tblPr>
        <w:tblStyle w:val="MediumList1-Accent1"/>
        <w:tblW w:w="0" w:type="auto"/>
        <w:tblLook w:val="0420" w:firstRow="1" w:lastRow="0" w:firstColumn="0" w:lastColumn="0" w:noHBand="0" w:noVBand="1"/>
      </w:tblPr>
      <w:tblGrid>
        <w:gridCol w:w="7023"/>
        <w:gridCol w:w="1158"/>
        <w:gridCol w:w="1051"/>
      </w:tblGrid>
      <w:tr w:rsidR="00E462E1" w:rsidTr="00F93041">
        <w:trPr>
          <w:cnfStyle w:val="100000000000" w:firstRow="1" w:lastRow="0" w:firstColumn="0" w:lastColumn="0" w:oddVBand="0" w:evenVBand="0" w:oddHBand="0" w:evenHBand="0" w:firstRowFirstColumn="0" w:firstRowLastColumn="0" w:lastRowFirstColumn="0" w:lastRowLastColumn="0"/>
          <w:trHeight w:val="264"/>
        </w:trPr>
        <w:tc>
          <w:tcPr>
            <w:tcW w:w="7023" w:type="dxa"/>
          </w:tcPr>
          <w:p w:rsidR="00E462E1" w:rsidRDefault="00E462E1" w:rsidP="00F93041"/>
        </w:tc>
        <w:tc>
          <w:tcPr>
            <w:tcW w:w="1158" w:type="dxa"/>
          </w:tcPr>
          <w:p w:rsidR="00E462E1" w:rsidRDefault="00E462E1" w:rsidP="00F93041">
            <w:r>
              <w:t>Erfüllt</w:t>
            </w:r>
          </w:p>
        </w:tc>
        <w:tc>
          <w:tcPr>
            <w:tcW w:w="1051" w:type="dxa"/>
          </w:tcPr>
          <w:p w:rsidR="00E462E1" w:rsidRDefault="00E462E1" w:rsidP="00F93041">
            <w:r>
              <w:t>N. Erfüllt</w:t>
            </w:r>
          </w:p>
        </w:tc>
      </w:tr>
      <w:tr w:rsidR="00E462E1" w:rsidTr="00F93041">
        <w:trPr>
          <w:cnfStyle w:val="000000100000" w:firstRow="0" w:lastRow="0" w:firstColumn="0" w:lastColumn="0" w:oddVBand="0" w:evenVBand="0" w:oddHBand="1" w:evenHBand="0" w:firstRowFirstColumn="0" w:firstRowLastColumn="0" w:lastRowFirstColumn="0" w:lastRowLastColumn="0"/>
          <w:trHeight w:val="280"/>
        </w:trPr>
        <w:tc>
          <w:tcPr>
            <w:tcW w:w="7023" w:type="dxa"/>
          </w:tcPr>
          <w:p w:rsidR="00E462E1" w:rsidRDefault="00E462E1" w:rsidP="00F93041">
            <w:r>
              <w:t>Die Code Richtlinien von HSR Videowall wurden eingehalten</w:t>
            </w:r>
          </w:p>
        </w:tc>
        <w:tc>
          <w:tcPr>
            <w:tcW w:w="1158" w:type="dxa"/>
          </w:tcPr>
          <w:p w:rsidR="00E462E1" w:rsidRDefault="00E462E1" w:rsidP="00F93041">
            <w:r>
              <w:t>X</w:t>
            </w:r>
          </w:p>
        </w:tc>
        <w:tc>
          <w:tcPr>
            <w:tcW w:w="1051" w:type="dxa"/>
          </w:tcPr>
          <w:p w:rsidR="00E462E1" w:rsidRDefault="00E462E1" w:rsidP="00F93041"/>
        </w:tc>
      </w:tr>
      <w:tr w:rsidR="00E462E1" w:rsidTr="00F93041">
        <w:trPr>
          <w:trHeight w:val="264"/>
        </w:trPr>
        <w:tc>
          <w:tcPr>
            <w:tcW w:w="7023" w:type="dxa"/>
          </w:tcPr>
          <w:p w:rsidR="00E462E1" w:rsidRDefault="00E462E1" w:rsidP="00F93041">
            <w:r>
              <w:t>Der Code wirkt durch seine Anordnung &amp; Verschachtelung übersichtlich</w:t>
            </w:r>
          </w:p>
        </w:tc>
        <w:tc>
          <w:tcPr>
            <w:tcW w:w="1158" w:type="dxa"/>
          </w:tcPr>
          <w:p w:rsidR="00E462E1" w:rsidRDefault="00E462E1" w:rsidP="00F93041">
            <w:r>
              <w:t>X</w:t>
            </w:r>
          </w:p>
        </w:tc>
        <w:tc>
          <w:tcPr>
            <w:tcW w:w="1051" w:type="dxa"/>
          </w:tcPr>
          <w:p w:rsidR="00E462E1" w:rsidRDefault="00E462E1" w:rsidP="00F93041"/>
        </w:tc>
      </w:tr>
      <w:tr w:rsidR="00E462E1" w:rsidTr="00F93041">
        <w:trPr>
          <w:cnfStyle w:val="000000100000" w:firstRow="0" w:lastRow="0" w:firstColumn="0" w:lastColumn="0" w:oddVBand="0" w:evenVBand="0" w:oddHBand="1" w:evenHBand="0" w:firstRowFirstColumn="0" w:firstRowLastColumn="0" w:lastRowFirstColumn="0" w:lastRowLastColumn="0"/>
          <w:trHeight w:val="264"/>
        </w:trPr>
        <w:tc>
          <w:tcPr>
            <w:tcW w:w="7023" w:type="dxa"/>
          </w:tcPr>
          <w:p w:rsidR="00E462E1" w:rsidRDefault="00E462E1" w:rsidP="00F93041">
            <w:r>
              <w:t>Die HSR Videowall Headers sind in allen nicht generierten Sourcen vorhanden</w:t>
            </w:r>
          </w:p>
        </w:tc>
        <w:tc>
          <w:tcPr>
            <w:tcW w:w="1158" w:type="dxa"/>
          </w:tcPr>
          <w:p w:rsidR="00E462E1" w:rsidRDefault="00E462E1" w:rsidP="00F93041"/>
        </w:tc>
        <w:tc>
          <w:tcPr>
            <w:tcW w:w="1051" w:type="dxa"/>
          </w:tcPr>
          <w:p w:rsidR="00E462E1" w:rsidRDefault="00E462E1" w:rsidP="00F93041">
            <w:r>
              <w:t>X</w:t>
            </w:r>
          </w:p>
        </w:tc>
      </w:tr>
      <w:tr w:rsidR="00E462E1" w:rsidTr="00F93041">
        <w:trPr>
          <w:trHeight w:val="264"/>
        </w:trPr>
        <w:tc>
          <w:tcPr>
            <w:tcW w:w="7023" w:type="dxa"/>
          </w:tcPr>
          <w:p w:rsidR="00E462E1" w:rsidRDefault="00E462E1" w:rsidP="00F93041">
            <w:r>
              <w:t>Die XML-Kommentar Kompilation wurde in den Projekten aktiviert</w:t>
            </w:r>
          </w:p>
        </w:tc>
        <w:tc>
          <w:tcPr>
            <w:tcW w:w="1158" w:type="dxa"/>
          </w:tcPr>
          <w:p w:rsidR="00E462E1" w:rsidRDefault="00E462E1" w:rsidP="00F93041"/>
        </w:tc>
        <w:tc>
          <w:tcPr>
            <w:tcW w:w="1051" w:type="dxa"/>
          </w:tcPr>
          <w:p w:rsidR="00E462E1" w:rsidRDefault="00E462E1" w:rsidP="00F93041">
            <w:r>
              <w:t>X</w:t>
            </w:r>
          </w:p>
        </w:tc>
      </w:tr>
      <w:tr w:rsidR="00E462E1" w:rsidTr="00F93041">
        <w:trPr>
          <w:cnfStyle w:val="000000100000" w:firstRow="0" w:lastRow="0" w:firstColumn="0" w:lastColumn="0" w:oddVBand="0" w:evenVBand="0" w:oddHBand="1" w:evenHBand="0" w:firstRowFirstColumn="0" w:firstRowLastColumn="0" w:lastRowFirstColumn="0" w:lastRowLastColumn="0"/>
          <w:trHeight w:val="280"/>
        </w:trPr>
        <w:tc>
          <w:tcPr>
            <w:tcW w:w="7023" w:type="dxa"/>
          </w:tcPr>
          <w:p w:rsidR="00E462E1" w:rsidRDefault="00E462E1" w:rsidP="00F93041">
            <w:r>
              <w:t>Alle Public / Protected Members sind ausreichend Dokumentiert</w:t>
            </w:r>
          </w:p>
        </w:tc>
        <w:tc>
          <w:tcPr>
            <w:tcW w:w="1158" w:type="dxa"/>
          </w:tcPr>
          <w:p w:rsidR="00E462E1" w:rsidRDefault="00E462E1" w:rsidP="00F93041"/>
        </w:tc>
        <w:tc>
          <w:tcPr>
            <w:tcW w:w="1051" w:type="dxa"/>
          </w:tcPr>
          <w:p w:rsidR="00E462E1" w:rsidRDefault="00E462E1" w:rsidP="00F93041">
            <w:r>
              <w:t>X</w:t>
            </w:r>
          </w:p>
        </w:tc>
      </w:tr>
      <w:tr w:rsidR="00E462E1" w:rsidTr="00F93041">
        <w:trPr>
          <w:trHeight w:val="264"/>
        </w:trPr>
        <w:tc>
          <w:tcPr>
            <w:tcW w:w="7023" w:type="dxa"/>
          </w:tcPr>
          <w:p w:rsidR="00E462E1" w:rsidRDefault="00E462E1" w:rsidP="00F93041">
            <w:r>
              <w:t>Die auskommentierten Programm-Stücke sind ausreichend erklärt</w:t>
            </w:r>
          </w:p>
        </w:tc>
        <w:tc>
          <w:tcPr>
            <w:tcW w:w="1158" w:type="dxa"/>
          </w:tcPr>
          <w:p w:rsidR="00E462E1" w:rsidRDefault="00E462E1" w:rsidP="00F93041">
            <w:r>
              <w:t>X</w:t>
            </w:r>
          </w:p>
        </w:tc>
        <w:tc>
          <w:tcPr>
            <w:tcW w:w="1051" w:type="dxa"/>
          </w:tcPr>
          <w:p w:rsidR="00E462E1" w:rsidRDefault="00E462E1" w:rsidP="00F93041"/>
        </w:tc>
      </w:tr>
      <w:tr w:rsidR="00E462E1" w:rsidTr="00F93041">
        <w:trPr>
          <w:cnfStyle w:val="000000100000" w:firstRow="0" w:lastRow="0" w:firstColumn="0" w:lastColumn="0" w:oddVBand="0" w:evenVBand="0" w:oddHBand="1" w:evenHBand="0" w:firstRowFirstColumn="0" w:firstRowLastColumn="0" w:lastRowFirstColumn="0" w:lastRowLastColumn="0"/>
          <w:trHeight w:val="264"/>
        </w:trPr>
        <w:tc>
          <w:tcPr>
            <w:tcW w:w="7023" w:type="dxa"/>
          </w:tcPr>
          <w:p w:rsidR="00E462E1" w:rsidRDefault="00E462E1" w:rsidP="00F93041">
            <w:r>
              <w:t>Die Projekte enthalten keine toten Programm-Klassen</w:t>
            </w:r>
          </w:p>
        </w:tc>
        <w:tc>
          <w:tcPr>
            <w:tcW w:w="1158" w:type="dxa"/>
          </w:tcPr>
          <w:p w:rsidR="00E462E1" w:rsidRDefault="00E462E1" w:rsidP="00F93041">
            <w:r>
              <w:t>X</w:t>
            </w:r>
          </w:p>
        </w:tc>
        <w:tc>
          <w:tcPr>
            <w:tcW w:w="1051" w:type="dxa"/>
          </w:tcPr>
          <w:p w:rsidR="00E462E1" w:rsidRDefault="00E462E1" w:rsidP="00F93041"/>
        </w:tc>
      </w:tr>
      <w:tr w:rsidR="00E462E1" w:rsidTr="00F93041">
        <w:trPr>
          <w:trHeight w:val="264"/>
        </w:trPr>
        <w:tc>
          <w:tcPr>
            <w:tcW w:w="7023" w:type="dxa"/>
          </w:tcPr>
          <w:p w:rsidR="00E462E1" w:rsidRDefault="00E462E1" w:rsidP="00F93041">
            <w:r>
              <w:t>Die fehlenden Programmstücke sind mittels TODO-Kommentar beschrieben</w:t>
            </w:r>
          </w:p>
        </w:tc>
        <w:tc>
          <w:tcPr>
            <w:tcW w:w="1158" w:type="dxa"/>
          </w:tcPr>
          <w:p w:rsidR="00E462E1" w:rsidRDefault="00E462E1" w:rsidP="00F93041">
            <w:r>
              <w:t>X</w:t>
            </w:r>
          </w:p>
        </w:tc>
        <w:tc>
          <w:tcPr>
            <w:tcW w:w="1051" w:type="dxa"/>
          </w:tcPr>
          <w:p w:rsidR="00E462E1" w:rsidRDefault="00E462E1" w:rsidP="00F93041"/>
        </w:tc>
      </w:tr>
      <w:tr w:rsidR="00E462E1" w:rsidTr="00F93041">
        <w:trPr>
          <w:cnfStyle w:val="000000100000" w:firstRow="0" w:lastRow="0" w:firstColumn="0" w:lastColumn="0" w:oddVBand="0" w:evenVBand="0" w:oddHBand="1" w:evenHBand="0" w:firstRowFirstColumn="0" w:firstRowLastColumn="0" w:lastRowFirstColumn="0" w:lastRowLastColumn="0"/>
          <w:trHeight w:val="280"/>
        </w:trPr>
        <w:tc>
          <w:tcPr>
            <w:tcW w:w="7023" w:type="dxa"/>
          </w:tcPr>
          <w:p w:rsidR="00E462E1" w:rsidRDefault="00E462E1" w:rsidP="00F93041">
            <w:r>
              <w:t>Der Code übersetzt ohne Compiler Warnings, die nicht dokumentiert sind und sich nicht in den Test Projekten befinden</w:t>
            </w:r>
          </w:p>
        </w:tc>
        <w:tc>
          <w:tcPr>
            <w:tcW w:w="1158" w:type="dxa"/>
          </w:tcPr>
          <w:p w:rsidR="00E462E1" w:rsidRDefault="00E462E1" w:rsidP="00F93041">
            <w:r>
              <w:t>X</w:t>
            </w:r>
          </w:p>
        </w:tc>
        <w:tc>
          <w:tcPr>
            <w:tcW w:w="1051" w:type="dxa"/>
          </w:tcPr>
          <w:p w:rsidR="00E462E1" w:rsidRDefault="00E462E1" w:rsidP="00F93041"/>
        </w:tc>
      </w:tr>
      <w:tr w:rsidR="00E462E1" w:rsidTr="00F93041">
        <w:trPr>
          <w:trHeight w:val="264"/>
        </w:trPr>
        <w:tc>
          <w:tcPr>
            <w:tcW w:w="7023" w:type="dxa"/>
          </w:tcPr>
          <w:p w:rsidR="00E462E1" w:rsidRDefault="00E462E1" w:rsidP="00F93041">
            <w:r>
              <w:t>Es gibt keine Bad Smells im Code</w:t>
            </w:r>
          </w:p>
        </w:tc>
        <w:tc>
          <w:tcPr>
            <w:tcW w:w="1158" w:type="dxa"/>
          </w:tcPr>
          <w:p w:rsidR="00E462E1" w:rsidRDefault="00E462E1" w:rsidP="00F93041">
            <w:r>
              <w:t>X</w:t>
            </w:r>
          </w:p>
        </w:tc>
        <w:tc>
          <w:tcPr>
            <w:tcW w:w="1051" w:type="dxa"/>
          </w:tcPr>
          <w:p w:rsidR="00E462E1" w:rsidRDefault="00E462E1" w:rsidP="00F93041"/>
        </w:tc>
      </w:tr>
    </w:tbl>
    <w:p w:rsidR="00E462E1" w:rsidRPr="00CC720E" w:rsidRDefault="00E462E1" w:rsidP="00E462E1">
      <w:pPr>
        <w:pStyle w:val="Heading6"/>
      </w:pPr>
      <w:bookmarkStart w:id="911" w:name="_Toc327469096"/>
      <w:r>
        <w:lastRenderedPageBreak/>
        <w:t>Exception Handling</w:t>
      </w:r>
      <w:bookmarkEnd w:id="911"/>
    </w:p>
    <w:tbl>
      <w:tblPr>
        <w:tblStyle w:val="MediumList1-Accent1"/>
        <w:tblW w:w="0" w:type="auto"/>
        <w:tblLook w:val="0420" w:firstRow="1" w:lastRow="0" w:firstColumn="0" w:lastColumn="0" w:noHBand="0" w:noVBand="1"/>
      </w:tblPr>
      <w:tblGrid>
        <w:gridCol w:w="7054"/>
        <w:gridCol w:w="1134"/>
        <w:gridCol w:w="1024"/>
      </w:tblGrid>
      <w:tr w:rsidR="00E462E1" w:rsidTr="00F93041">
        <w:trPr>
          <w:cnfStyle w:val="100000000000" w:firstRow="1" w:lastRow="0" w:firstColumn="0" w:lastColumn="0" w:oddVBand="0" w:evenVBand="0" w:oddHBand="0" w:evenHBand="0" w:firstRowFirstColumn="0" w:firstRowLastColumn="0" w:lastRowFirstColumn="0" w:lastRowLastColumn="0"/>
        </w:trPr>
        <w:tc>
          <w:tcPr>
            <w:tcW w:w="7054" w:type="dxa"/>
          </w:tcPr>
          <w:p w:rsidR="00E462E1" w:rsidRDefault="00E462E1" w:rsidP="00F93041"/>
        </w:tc>
        <w:tc>
          <w:tcPr>
            <w:tcW w:w="1134" w:type="dxa"/>
          </w:tcPr>
          <w:p w:rsidR="00E462E1" w:rsidRDefault="00E462E1" w:rsidP="00F93041">
            <w:r>
              <w:t>Erfüllt</w:t>
            </w:r>
          </w:p>
        </w:tc>
        <w:tc>
          <w:tcPr>
            <w:tcW w:w="1024" w:type="dxa"/>
          </w:tcPr>
          <w:p w:rsidR="00E462E1" w:rsidRDefault="00E462E1" w:rsidP="00F93041">
            <w:r>
              <w:t>N. Erfüllt</w:t>
            </w:r>
          </w:p>
        </w:tc>
      </w:tr>
      <w:tr w:rsidR="00E462E1" w:rsidRPr="00651B54" w:rsidTr="00F93041">
        <w:trPr>
          <w:cnfStyle w:val="000000100000" w:firstRow="0" w:lastRow="0" w:firstColumn="0" w:lastColumn="0" w:oddVBand="0" w:evenVBand="0" w:oddHBand="1" w:evenHBand="0" w:firstRowFirstColumn="0" w:firstRowLastColumn="0" w:lastRowFirstColumn="0" w:lastRowLastColumn="0"/>
        </w:trPr>
        <w:tc>
          <w:tcPr>
            <w:tcW w:w="7054" w:type="dxa"/>
          </w:tcPr>
          <w:p w:rsidR="00E462E1" w:rsidRPr="00651B54" w:rsidRDefault="00E462E1" w:rsidP="00F93041">
            <w:pPr>
              <w:rPr>
                <w:color w:val="auto"/>
              </w:rPr>
            </w:pPr>
            <w:r w:rsidRPr="00651B54">
              <w:rPr>
                <w:color w:val="auto"/>
              </w:rPr>
              <w:t>Der Code enthält keine abgefangenen und ignorierten Ausnahmen</w:t>
            </w:r>
          </w:p>
        </w:tc>
        <w:tc>
          <w:tcPr>
            <w:tcW w:w="1134" w:type="dxa"/>
          </w:tcPr>
          <w:p w:rsidR="00E462E1" w:rsidRPr="00651B54" w:rsidRDefault="00E462E1" w:rsidP="00F93041">
            <w:pPr>
              <w:rPr>
                <w:color w:val="auto"/>
              </w:rPr>
            </w:pPr>
            <w:r>
              <w:rPr>
                <w:color w:val="auto"/>
              </w:rPr>
              <w:t>?</w:t>
            </w:r>
          </w:p>
        </w:tc>
        <w:tc>
          <w:tcPr>
            <w:tcW w:w="1024" w:type="dxa"/>
          </w:tcPr>
          <w:p w:rsidR="00E462E1" w:rsidRPr="00651B54" w:rsidRDefault="00E462E1" w:rsidP="00F93041">
            <w:pPr>
              <w:rPr>
                <w:color w:val="auto"/>
              </w:rPr>
            </w:pPr>
          </w:p>
        </w:tc>
      </w:tr>
      <w:tr w:rsidR="00E462E1" w:rsidRPr="00651B54" w:rsidTr="00F93041">
        <w:tc>
          <w:tcPr>
            <w:tcW w:w="7054" w:type="dxa"/>
          </w:tcPr>
          <w:p w:rsidR="00E462E1" w:rsidRPr="00651B54" w:rsidRDefault="00E462E1" w:rsidP="00F93041">
            <w:pPr>
              <w:rPr>
                <w:color w:val="auto"/>
              </w:rPr>
            </w:pPr>
            <w:r w:rsidRPr="00651B54">
              <w:rPr>
                <w:color w:val="auto"/>
              </w:rPr>
              <w:t>Fehler in asynchronen Prozessen werden mittels Event weitergeleiltet</w:t>
            </w:r>
          </w:p>
        </w:tc>
        <w:tc>
          <w:tcPr>
            <w:tcW w:w="1134" w:type="dxa"/>
          </w:tcPr>
          <w:p w:rsidR="00E462E1" w:rsidRPr="00651B54" w:rsidRDefault="00E462E1" w:rsidP="00F93041">
            <w:pPr>
              <w:rPr>
                <w:color w:val="auto"/>
              </w:rPr>
            </w:pPr>
            <w:r>
              <w:rPr>
                <w:color w:val="auto"/>
              </w:rPr>
              <w:t>?</w:t>
            </w:r>
          </w:p>
        </w:tc>
        <w:tc>
          <w:tcPr>
            <w:tcW w:w="1024" w:type="dxa"/>
          </w:tcPr>
          <w:p w:rsidR="00E462E1" w:rsidRPr="00651B54" w:rsidRDefault="00E462E1" w:rsidP="00F93041">
            <w:pPr>
              <w:rPr>
                <w:color w:val="auto"/>
              </w:rPr>
            </w:pPr>
          </w:p>
        </w:tc>
      </w:tr>
      <w:tr w:rsidR="00E462E1" w:rsidRPr="00651B54" w:rsidTr="00F93041">
        <w:trPr>
          <w:cnfStyle w:val="000000100000" w:firstRow="0" w:lastRow="0" w:firstColumn="0" w:lastColumn="0" w:oddVBand="0" w:evenVBand="0" w:oddHBand="1" w:evenHBand="0" w:firstRowFirstColumn="0" w:firstRowLastColumn="0" w:lastRowFirstColumn="0" w:lastRowLastColumn="0"/>
        </w:trPr>
        <w:tc>
          <w:tcPr>
            <w:tcW w:w="7054" w:type="dxa"/>
          </w:tcPr>
          <w:p w:rsidR="00E462E1" w:rsidRPr="00651B54" w:rsidRDefault="00E462E1" w:rsidP="00F93041">
            <w:pPr>
              <w:rPr>
                <w:color w:val="auto"/>
              </w:rPr>
            </w:pPr>
            <w:r w:rsidRPr="00651B54">
              <w:rPr>
                <w:color w:val="auto"/>
              </w:rPr>
              <w:t>Das Logging erfasst alle Fehler aus allen Funktionalitätsschichten</w:t>
            </w:r>
          </w:p>
        </w:tc>
        <w:tc>
          <w:tcPr>
            <w:tcW w:w="1134" w:type="dxa"/>
          </w:tcPr>
          <w:p w:rsidR="00E462E1" w:rsidRPr="00651B54" w:rsidRDefault="00E462E1" w:rsidP="00F93041">
            <w:pPr>
              <w:rPr>
                <w:color w:val="auto"/>
              </w:rPr>
            </w:pPr>
            <w:r>
              <w:rPr>
                <w:color w:val="auto"/>
              </w:rPr>
              <w:t>?</w:t>
            </w:r>
          </w:p>
        </w:tc>
        <w:tc>
          <w:tcPr>
            <w:tcW w:w="1024" w:type="dxa"/>
          </w:tcPr>
          <w:p w:rsidR="00E462E1" w:rsidRPr="00651B54" w:rsidRDefault="00E462E1" w:rsidP="00F93041">
            <w:pPr>
              <w:rPr>
                <w:color w:val="auto"/>
              </w:rPr>
            </w:pPr>
          </w:p>
        </w:tc>
      </w:tr>
      <w:tr w:rsidR="00E462E1" w:rsidRPr="00651B54" w:rsidTr="00F93041">
        <w:tc>
          <w:tcPr>
            <w:tcW w:w="7054" w:type="dxa"/>
          </w:tcPr>
          <w:p w:rsidR="00E462E1" w:rsidRPr="00651B54" w:rsidRDefault="00E462E1" w:rsidP="00F93041">
            <w:pPr>
              <w:rPr>
                <w:color w:val="auto"/>
              </w:rPr>
            </w:pPr>
            <w:r w:rsidRPr="00651B54">
              <w:rPr>
                <w:color w:val="auto"/>
              </w:rPr>
              <w:t>Das Before/After Pattern wird, wo möglich, mittels using() { } angewendet</w:t>
            </w:r>
          </w:p>
        </w:tc>
        <w:tc>
          <w:tcPr>
            <w:tcW w:w="1134" w:type="dxa"/>
          </w:tcPr>
          <w:p w:rsidR="00E462E1" w:rsidRPr="00651B54" w:rsidRDefault="00E462E1" w:rsidP="00F93041">
            <w:pPr>
              <w:rPr>
                <w:color w:val="auto"/>
              </w:rPr>
            </w:pPr>
            <w:r w:rsidRPr="00651B54">
              <w:rPr>
                <w:color w:val="auto"/>
              </w:rPr>
              <w:t>X</w:t>
            </w:r>
          </w:p>
        </w:tc>
        <w:tc>
          <w:tcPr>
            <w:tcW w:w="1024" w:type="dxa"/>
          </w:tcPr>
          <w:p w:rsidR="00E462E1" w:rsidRPr="00651B54" w:rsidRDefault="00E462E1" w:rsidP="00F93041">
            <w:pPr>
              <w:rPr>
                <w:color w:val="auto"/>
              </w:rPr>
            </w:pPr>
          </w:p>
        </w:tc>
      </w:tr>
      <w:tr w:rsidR="00E462E1" w:rsidTr="00F93041">
        <w:trPr>
          <w:cnfStyle w:val="000000100000" w:firstRow="0" w:lastRow="0" w:firstColumn="0" w:lastColumn="0" w:oddVBand="0" w:evenVBand="0" w:oddHBand="1" w:evenHBand="0" w:firstRowFirstColumn="0" w:firstRowLastColumn="0" w:lastRowFirstColumn="0" w:lastRowLastColumn="0"/>
        </w:trPr>
        <w:tc>
          <w:tcPr>
            <w:tcW w:w="7054" w:type="dxa"/>
          </w:tcPr>
          <w:p w:rsidR="00E462E1" w:rsidRDefault="00E462E1" w:rsidP="00F93041">
            <w:r>
              <w:t>IDisposable.Dispose() Methoden werden in jedem Fall aufgerufen</w:t>
            </w:r>
          </w:p>
        </w:tc>
        <w:tc>
          <w:tcPr>
            <w:tcW w:w="1134" w:type="dxa"/>
          </w:tcPr>
          <w:p w:rsidR="00E462E1" w:rsidRDefault="00E462E1" w:rsidP="00F93041"/>
        </w:tc>
        <w:tc>
          <w:tcPr>
            <w:tcW w:w="1024" w:type="dxa"/>
          </w:tcPr>
          <w:p w:rsidR="00E462E1" w:rsidRDefault="00E462E1" w:rsidP="00F93041">
            <w:r>
              <w:t>?</w:t>
            </w:r>
          </w:p>
        </w:tc>
      </w:tr>
    </w:tbl>
    <w:p w:rsidR="00E462E1" w:rsidRPr="00CC720E" w:rsidRDefault="00E462E1" w:rsidP="00E462E1">
      <w:pPr>
        <w:pStyle w:val="Heading6"/>
      </w:pPr>
      <w:bookmarkStart w:id="912" w:name="_Toc327469097"/>
      <w:r>
        <w:t>Flow Control</w:t>
      </w:r>
      <w:bookmarkEnd w:id="912"/>
    </w:p>
    <w:tbl>
      <w:tblPr>
        <w:tblStyle w:val="MediumList1-Accent1"/>
        <w:tblW w:w="0" w:type="auto"/>
        <w:tblLook w:val="0420" w:firstRow="1" w:lastRow="0" w:firstColumn="0" w:lastColumn="0" w:noHBand="0" w:noVBand="1"/>
      </w:tblPr>
      <w:tblGrid>
        <w:gridCol w:w="7054"/>
        <w:gridCol w:w="1134"/>
        <w:gridCol w:w="1024"/>
      </w:tblGrid>
      <w:tr w:rsidR="00E462E1" w:rsidTr="00F93041">
        <w:trPr>
          <w:cnfStyle w:val="100000000000" w:firstRow="1" w:lastRow="0" w:firstColumn="0" w:lastColumn="0" w:oddVBand="0" w:evenVBand="0" w:oddHBand="0" w:evenHBand="0" w:firstRowFirstColumn="0" w:firstRowLastColumn="0" w:lastRowFirstColumn="0" w:lastRowLastColumn="0"/>
        </w:trPr>
        <w:tc>
          <w:tcPr>
            <w:tcW w:w="7054" w:type="dxa"/>
          </w:tcPr>
          <w:p w:rsidR="00E462E1" w:rsidRDefault="00E462E1" w:rsidP="00F93041"/>
        </w:tc>
        <w:tc>
          <w:tcPr>
            <w:tcW w:w="1134" w:type="dxa"/>
          </w:tcPr>
          <w:p w:rsidR="00E462E1" w:rsidRDefault="00E462E1" w:rsidP="00F93041">
            <w:r>
              <w:t>Erfüllt</w:t>
            </w:r>
          </w:p>
        </w:tc>
        <w:tc>
          <w:tcPr>
            <w:tcW w:w="1024" w:type="dxa"/>
          </w:tcPr>
          <w:p w:rsidR="00E462E1" w:rsidRDefault="00E462E1" w:rsidP="00F93041">
            <w:r>
              <w:t>N. Erfüllt</w:t>
            </w:r>
          </w:p>
        </w:tc>
      </w:tr>
      <w:tr w:rsidR="00E462E1" w:rsidTr="00F93041">
        <w:trPr>
          <w:cnfStyle w:val="000000100000" w:firstRow="0" w:lastRow="0" w:firstColumn="0" w:lastColumn="0" w:oddVBand="0" w:evenVBand="0" w:oddHBand="1" w:evenHBand="0" w:firstRowFirstColumn="0" w:firstRowLastColumn="0" w:lastRowFirstColumn="0" w:lastRowLastColumn="0"/>
        </w:trPr>
        <w:tc>
          <w:tcPr>
            <w:tcW w:w="7054" w:type="dxa"/>
          </w:tcPr>
          <w:p w:rsidR="00E462E1" w:rsidRDefault="00E462E1" w:rsidP="00F93041">
            <w:r>
              <w:t xml:space="preserve">Es existieren keine Schleifen ohne Abbruchkriterien </w:t>
            </w:r>
          </w:p>
        </w:tc>
        <w:tc>
          <w:tcPr>
            <w:tcW w:w="1134" w:type="dxa"/>
          </w:tcPr>
          <w:p w:rsidR="00E462E1" w:rsidRDefault="00E462E1" w:rsidP="00F93041">
            <w:r>
              <w:t>X</w:t>
            </w:r>
          </w:p>
        </w:tc>
        <w:tc>
          <w:tcPr>
            <w:tcW w:w="1024" w:type="dxa"/>
          </w:tcPr>
          <w:p w:rsidR="00E462E1" w:rsidRDefault="00E462E1" w:rsidP="00F93041"/>
        </w:tc>
      </w:tr>
      <w:tr w:rsidR="00E462E1" w:rsidTr="00F93041">
        <w:tc>
          <w:tcPr>
            <w:tcW w:w="7054" w:type="dxa"/>
          </w:tcPr>
          <w:p w:rsidR="00E462E1" w:rsidRDefault="00E462E1" w:rsidP="00F93041">
            <w:r>
              <w:t>Es existieren keine nicht dokumentierte, tote Programmstücke (z.B. if(false) / while (false) / …)</w:t>
            </w:r>
          </w:p>
        </w:tc>
        <w:tc>
          <w:tcPr>
            <w:tcW w:w="1134" w:type="dxa"/>
          </w:tcPr>
          <w:p w:rsidR="00E462E1" w:rsidRDefault="00E462E1" w:rsidP="00F93041">
            <w:r>
              <w:t>X</w:t>
            </w:r>
          </w:p>
        </w:tc>
        <w:tc>
          <w:tcPr>
            <w:tcW w:w="1024" w:type="dxa"/>
          </w:tcPr>
          <w:p w:rsidR="00E462E1" w:rsidRDefault="00E462E1" w:rsidP="00F93041"/>
        </w:tc>
      </w:tr>
      <w:tr w:rsidR="00E462E1" w:rsidTr="00F93041">
        <w:trPr>
          <w:cnfStyle w:val="000000100000" w:firstRow="0" w:lastRow="0" w:firstColumn="0" w:lastColumn="0" w:oddVBand="0" w:evenVBand="0" w:oddHBand="1" w:evenHBand="0" w:firstRowFirstColumn="0" w:firstRowLastColumn="0" w:lastRowFirstColumn="0" w:lastRowLastColumn="0"/>
        </w:trPr>
        <w:tc>
          <w:tcPr>
            <w:tcW w:w="7054" w:type="dxa"/>
          </w:tcPr>
          <w:p w:rsidR="00E462E1" w:rsidRDefault="00E462E1" w:rsidP="00F93041">
            <w:r>
              <w:t>Rekursive Calls haben immer eine Verankerung und Abbruchbedingung</w:t>
            </w:r>
          </w:p>
        </w:tc>
        <w:tc>
          <w:tcPr>
            <w:tcW w:w="1134" w:type="dxa"/>
          </w:tcPr>
          <w:p w:rsidR="00E462E1" w:rsidRDefault="00E462E1" w:rsidP="00F93041">
            <w:r>
              <w:t>X</w:t>
            </w:r>
          </w:p>
        </w:tc>
        <w:tc>
          <w:tcPr>
            <w:tcW w:w="1024" w:type="dxa"/>
          </w:tcPr>
          <w:p w:rsidR="00E462E1" w:rsidRDefault="00E462E1" w:rsidP="00F93041"/>
        </w:tc>
      </w:tr>
    </w:tbl>
    <w:p w:rsidR="00E462E1" w:rsidRPr="00CC720E" w:rsidRDefault="00E462E1" w:rsidP="00E462E1">
      <w:pPr>
        <w:pStyle w:val="Heading6"/>
      </w:pPr>
      <w:bookmarkStart w:id="913" w:name="_Toc327469098"/>
      <w:r>
        <w:t>Naming</w:t>
      </w:r>
      <w:bookmarkEnd w:id="913"/>
    </w:p>
    <w:tbl>
      <w:tblPr>
        <w:tblStyle w:val="MediumList1-Accent1"/>
        <w:tblW w:w="0" w:type="auto"/>
        <w:tblLook w:val="0420" w:firstRow="1" w:lastRow="0" w:firstColumn="0" w:lastColumn="0" w:noHBand="0" w:noVBand="1"/>
      </w:tblPr>
      <w:tblGrid>
        <w:gridCol w:w="7054"/>
        <w:gridCol w:w="1134"/>
        <w:gridCol w:w="1024"/>
      </w:tblGrid>
      <w:tr w:rsidR="00E462E1" w:rsidTr="00F93041">
        <w:trPr>
          <w:cnfStyle w:val="100000000000" w:firstRow="1" w:lastRow="0" w:firstColumn="0" w:lastColumn="0" w:oddVBand="0" w:evenVBand="0" w:oddHBand="0" w:evenHBand="0" w:firstRowFirstColumn="0" w:firstRowLastColumn="0" w:lastRowFirstColumn="0" w:lastRowLastColumn="0"/>
        </w:trPr>
        <w:tc>
          <w:tcPr>
            <w:tcW w:w="7054" w:type="dxa"/>
          </w:tcPr>
          <w:p w:rsidR="00E462E1" w:rsidRDefault="00E462E1" w:rsidP="00F93041"/>
        </w:tc>
        <w:tc>
          <w:tcPr>
            <w:tcW w:w="1134" w:type="dxa"/>
          </w:tcPr>
          <w:p w:rsidR="00E462E1" w:rsidRDefault="00E462E1" w:rsidP="00F93041">
            <w:r>
              <w:t>Erfüllt</w:t>
            </w:r>
          </w:p>
        </w:tc>
        <w:tc>
          <w:tcPr>
            <w:tcW w:w="1024" w:type="dxa"/>
          </w:tcPr>
          <w:p w:rsidR="00E462E1" w:rsidRDefault="00E462E1" w:rsidP="00F93041">
            <w:r>
              <w:t>N. Erfüllt</w:t>
            </w:r>
          </w:p>
        </w:tc>
      </w:tr>
      <w:tr w:rsidR="00E462E1" w:rsidTr="00F93041">
        <w:trPr>
          <w:cnfStyle w:val="000000100000" w:firstRow="0" w:lastRow="0" w:firstColumn="0" w:lastColumn="0" w:oddVBand="0" w:evenVBand="0" w:oddHBand="1" w:evenHBand="0" w:firstRowFirstColumn="0" w:firstRowLastColumn="0" w:lastRowFirstColumn="0" w:lastRowLastColumn="0"/>
        </w:trPr>
        <w:tc>
          <w:tcPr>
            <w:tcW w:w="7054" w:type="dxa"/>
          </w:tcPr>
          <w:p w:rsidR="00E462E1" w:rsidRDefault="00E462E1" w:rsidP="00F93041">
            <w:r>
              <w:t>Die Namen der Klassen / Variabeln sind selbstbeschreibend</w:t>
            </w:r>
          </w:p>
        </w:tc>
        <w:tc>
          <w:tcPr>
            <w:tcW w:w="1134" w:type="dxa"/>
          </w:tcPr>
          <w:p w:rsidR="00E462E1" w:rsidRDefault="00E462E1" w:rsidP="00F93041">
            <w:r>
              <w:t>X</w:t>
            </w:r>
          </w:p>
        </w:tc>
        <w:tc>
          <w:tcPr>
            <w:tcW w:w="1024" w:type="dxa"/>
          </w:tcPr>
          <w:p w:rsidR="00E462E1" w:rsidRDefault="00E462E1" w:rsidP="00F93041"/>
        </w:tc>
      </w:tr>
      <w:tr w:rsidR="00E462E1" w:rsidTr="00F93041">
        <w:tc>
          <w:tcPr>
            <w:tcW w:w="7054" w:type="dxa"/>
          </w:tcPr>
          <w:p w:rsidR="00E462E1" w:rsidRDefault="00E462E1" w:rsidP="00F93041">
            <w:r>
              <w:t>Verwirrende oder falsche Namen sind nicht vorhanden</w:t>
            </w:r>
          </w:p>
        </w:tc>
        <w:tc>
          <w:tcPr>
            <w:tcW w:w="1134" w:type="dxa"/>
          </w:tcPr>
          <w:p w:rsidR="00E462E1" w:rsidRDefault="00E462E1" w:rsidP="00F93041">
            <w:r>
              <w:t>X</w:t>
            </w:r>
          </w:p>
        </w:tc>
        <w:tc>
          <w:tcPr>
            <w:tcW w:w="1024" w:type="dxa"/>
          </w:tcPr>
          <w:p w:rsidR="00E462E1" w:rsidRDefault="00E462E1" w:rsidP="00F93041"/>
        </w:tc>
      </w:tr>
      <w:tr w:rsidR="00E462E1" w:rsidTr="00F93041">
        <w:trPr>
          <w:cnfStyle w:val="000000100000" w:firstRow="0" w:lastRow="0" w:firstColumn="0" w:lastColumn="0" w:oddVBand="0" w:evenVBand="0" w:oddHBand="1" w:evenHBand="0" w:firstRowFirstColumn="0" w:firstRowLastColumn="0" w:lastRowFirstColumn="0" w:lastRowLastColumn="0"/>
        </w:trPr>
        <w:tc>
          <w:tcPr>
            <w:tcW w:w="7054" w:type="dxa"/>
          </w:tcPr>
          <w:p w:rsidR="00E462E1" w:rsidRDefault="00E462E1" w:rsidP="00F93041">
            <w:r>
              <w:t>Interface-Klassen beginnen immer I (z.B. IDisposable)</w:t>
            </w:r>
          </w:p>
        </w:tc>
        <w:tc>
          <w:tcPr>
            <w:tcW w:w="1134" w:type="dxa"/>
          </w:tcPr>
          <w:p w:rsidR="00E462E1" w:rsidRDefault="00E462E1" w:rsidP="00F93041">
            <w:r>
              <w:t>X</w:t>
            </w:r>
          </w:p>
        </w:tc>
        <w:tc>
          <w:tcPr>
            <w:tcW w:w="1024" w:type="dxa"/>
          </w:tcPr>
          <w:p w:rsidR="00E462E1" w:rsidRDefault="00E462E1" w:rsidP="00F93041"/>
        </w:tc>
      </w:tr>
      <w:tr w:rsidR="00E462E1" w:rsidTr="00F93041">
        <w:tc>
          <w:tcPr>
            <w:tcW w:w="7054" w:type="dxa"/>
          </w:tcPr>
          <w:p w:rsidR="00E462E1" w:rsidRDefault="00E462E1" w:rsidP="00F93041">
            <w:r>
              <w:t xml:space="preserve">Klassen / Properties / Methoden werden mit </w:t>
            </w:r>
            <w:r w:rsidRPr="00E578A3">
              <w:rPr>
                <w:i/>
              </w:rPr>
              <w:t>PascalCasing</w:t>
            </w:r>
            <w:r>
              <w:t xml:space="preserve"> geschrieben</w:t>
            </w:r>
          </w:p>
        </w:tc>
        <w:tc>
          <w:tcPr>
            <w:tcW w:w="1134" w:type="dxa"/>
          </w:tcPr>
          <w:p w:rsidR="00E462E1" w:rsidRDefault="00E462E1" w:rsidP="00F93041">
            <w:r>
              <w:t>X</w:t>
            </w:r>
          </w:p>
        </w:tc>
        <w:tc>
          <w:tcPr>
            <w:tcW w:w="1024" w:type="dxa"/>
          </w:tcPr>
          <w:p w:rsidR="00E462E1" w:rsidRDefault="00E462E1" w:rsidP="00F93041"/>
        </w:tc>
      </w:tr>
      <w:tr w:rsidR="00E462E1" w:rsidTr="00F93041">
        <w:trPr>
          <w:cnfStyle w:val="000000100000" w:firstRow="0" w:lastRow="0" w:firstColumn="0" w:lastColumn="0" w:oddVBand="0" w:evenVBand="0" w:oddHBand="1" w:evenHBand="0" w:firstRowFirstColumn="0" w:firstRowLastColumn="0" w:lastRowFirstColumn="0" w:lastRowLastColumn="0"/>
        </w:trPr>
        <w:tc>
          <w:tcPr>
            <w:tcW w:w="7054" w:type="dxa"/>
          </w:tcPr>
          <w:p w:rsidR="00E462E1" w:rsidRDefault="00E462E1" w:rsidP="00F93041">
            <w:r>
              <w:t xml:space="preserve">Lokale Variablen / Argumente werden mit </w:t>
            </w:r>
            <w:r w:rsidRPr="00E578A3">
              <w:rPr>
                <w:i/>
              </w:rPr>
              <w:t>camelCasing</w:t>
            </w:r>
            <w:r>
              <w:t xml:space="preserve"> geschrieben</w:t>
            </w:r>
          </w:p>
        </w:tc>
        <w:tc>
          <w:tcPr>
            <w:tcW w:w="1134" w:type="dxa"/>
          </w:tcPr>
          <w:p w:rsidR="00E462E1" w:rsidRDefault="00E462E1" w:rsidP="00F93041">
            <w:r>
              <w:t>X</w:t>
            </w:r>
          </w:p>
        </w:tc>
        <w:tc>
          <w:tcPr>
            <w:tcW w:w="1024" w:type="dxa"/>
          </w:tcPr>
          <w:p w:rsidR="00E462E1" w:rsidRDefault="00E462E1" w:rsidP="00F93041"/>
        </w:tc>
      </w:tr>
      <w:tr w:rsidR="00E462E1" w:rsidTr="00F93041">
        <w:tc>
          <w:tcPr>
            <w:tcW w:w="7054" w:type="dxa"/>
          </w:tcPr>
          <w:p w:rsidR="00E462E1" w:rsidRDefault="00E462E1" w:rsidP="00F93041">
            <w:r>
              <w:t xml:space="preserve">Konstanten werden in </w:t>
            </w:r>
            <w:r w:rsidRPr="00E578A3">
              <w:rPr>
                <w:i/>
              </w:rPr>
              <w:t>PascalCasing</w:t>
            </w:r>
            <w:r>
              <w:t xml:space="preserve"> geschrieben</w:t>
            </w:r>
          </w:p>
        </w:tc>
        <w:tc>
          <w:tcPr>
            <w:tcW w:w="1134" w:type="dxa"/>
          </w:tcPr>
          <w:p w:rsidR="00E462E1" w:rsidRDefault="00E462E1" w:rsidP="00F93041">
            <w:r>
              <w:t>X</w:t>
            </w:r>
          </w:p>
        </w:tc>
        <w:tc>
          <w:tcPr>
            <w:tcW w:w="1024" w:type="dxa"/>
          </w:tcPr>
          <w:p w:rsidR="00E462E1" w:rsidRDefault="00E462E1" w:rsidP="00F93041"/>
        </w:tc>
      </w:tr>
      <w:tr w:rsidR="00E462E1" w:rsidTr="00F93041">
        <w:trPr>
          <w:cnfStyle w:val="000000100000" w:firstRow="0" w:lastRow="0" w:firstColumn="0" w:lastColumn="0" w:oddVBand="0" w:evenVBand="0" w:oddHBand="1" w:evenHBand="0" w:firstRowFirstColumn="0" w:firstRowLastColumn="0" w:lastRowFirstColumn="0" w:lastRowLastColumn="0"/>
        </w:trPr>
        <w:tc>
          <w:tcPr>
            <w:tcW w:w="7054" w:type="dxa"/>
          </w:tcPr>
          <w:p w:rsidR="00E462E1" w:rsidRDefault="00E462E1" w:rsidP="00F93041">
            <w:r>
              <w:t xml:space="preserve">Felder in Klassen werden mit </w:t>
            </w:r>
            <w:r w:rsidRPr="00E578A3">
              <w:rPr>
                <w:i/>
              </w:rPr>
              <w:t>_camelCasing</w:t>
            </w:r>
            <w:r>
              <w:t xml:space="preserve"> geschrieben</w:t>
            </w:r>
          </w:p>
        </w:tc>
        <w:tc>
          <w:tcPr>
            <w:tcW w:w="1134" w:type="dxa"/>
          </w:tcPr>
          <w:p w:rsidR="00E462E1" w:rsidRDefault="00E462E1" w:rsidP="00F93041">
            <w:r>
              <w:t>X</w:t>
            </w:r>
          </w:p>
        </w:tc>
        <w:tc>
          <w:tcPr>
            <w:tcW w:w="1024" w:type="dxa"/>
          </w:tcPr>
          <w:p w:rsidR="00E462E1" w:rsidRDefault="00E462E1" w:rsidP="00F93041"/>
        </w:tc>
      </w:tr>
      <w:tr w:rsidR="00E462E1" w:rsidTr="00F93041">
        <w:tc>
          <w:tcPr>
            <w:tcW w:w="7054" w:type="dxa"/>
          </w:tcPr>
          <w:p w:rsidR="00E462E1" w:rsidRDefault="00E462E1" w:rsidP="00F93041">
            <w:r>
              <w:t>Der Code enthält keine Magic Numbers</w:t>
            </w:r>
          </w:p>
        </w:tc>
        <w:tc>
          <w:tcPr>
            <w:tcW w:w="1134" w:type="dxa"/>
          </w:tcPr>
          <w:p w:rsidR="00E462E1" w:rsidRDefault="00E462E1" w:rsidP="00F93041"/>
        </w:tc>
        <w:tc>
          <w:tcPr>
            <w:tcW w:w="1024" w:type="dxa"/>
          </w:tcPr>
          <w:p w:rsidR="00E462E1" w:rsidRDefault="00E462E1" w:rsidP="00F93041">
            <w:r>
              <w:t>X</w:t>
            </w:r>
          </w:p>
        </w:tc>
      </w:tr>
    </w:tbl>
    <w:p w:rsidR="00E462E1" w:rsidRPr="00CC720E" w:rsidRDefault="00E462E1" w:rsidP="00E462E1">
      <w:pPr>
        <w:pStyle w:val="Heading6"/>
      </w:pPr>
      <w:bookmarkStart w:id="914" w:name="_Toc327469099"/>
      <w:r>
        <w:t>Tools</w:t>
      </w:r>
      <w:bookmarkEnd w:id="914"/>
    </w:p>
    <w:tbl>
      <w:tblPr>
        <w:tblStyle w:val="MediumList1-Accent1"/>
        <w:tblW w:w="0" w:type="auto"/>
        <w:tblLook w:val="0420" w:firstRow="1" w:lastRow="0" w:firstColumn="0" w:lastColumn="0" w:noHBand="0" w:noVBand="1"/>
      </w:tblPr>
      <w:tblGrid>
        <w:gridCol w:w="7054"/>
        <w:gridCol w:w="1134"/>
        <w:gridCol w:w="1024"/>
      </w:tblGrid>
      <w:tr w:rsidR="00E462E1" w:rsidTr="00F93041">
        <w:trPr>
          <w:cnfStyle w:val="100000000000" w:firstRow="1" w:lastRow="0" w:firstColumn="0" w:lastColumn="0" w:oddVBand="0" w:evenVBand="0" w:oddHBand="0" w:evenHBand="0" w:firstRowFirstColumn="0" w:firstRowLastColumn="0" w:lastRowFirstColumn="0" w:lastRowLastColumn="0"/>
        </w:trPr>
        <w:tc>
          <w:tcPr>
            <w:tcW w:w="7054" w:type="dxa"/>
          </w:tcPr>
          <w:p w:rsidR="00E462E1" w:rsidRDefault="00E462E1" w:rsidP="00F93041"/>
        </w:tc>
        <w:tc>
          <w:tcPr>
            <w:tcW w:w="1134" w:type="dxa"/>
          </w:tcPr>
          <w:p w:rsidR="00E462E1" w:rsidRDefault="00E462E1" w:rsidP="00F93041">
            <w:r>
              <w:t>Erfüllt</w:t>
            </w:r>
          </w:p>
        </w:tc>
        <w:tc>
          <w:tcPr>
            <w:tcW w:w="1024" w:type="dxa"/>
          </w:tcPr>
          <w:p w:rsidR="00E462E1" w:rsidRDefault="00E462E1" w:rsidP="00F93041">
            <w:r>
              <w:t>N. Erfüllt</w:t>
            </w:r>
          </w:p>
        </w:tc>
      </w:tr>
      <w:tr w:rsidR="00E462E1" w:rsidTr="00F93041">
        <w:trPr>
          <w:cnfStyle w:val="000000100000" w:firstRow="0" w:lastRow="0" w:firstColumn="0" w:lastColumn="0" w:oddVBand="0" w:evenVBand="0" w:oddHBand="1" w:evenHBand="0" w:firstRowFirstColumn="0" w:firstRowLastColumn="0" w:lastRowFirstColumn="0" w:lastRowLastColumn="0"/>
        </w:trPr>
        <w:tc>
          <w:tcPr>
            <w:tcW w:w="7054" w:type="dxa"/>
          </w:tcPr>
          <w:p w:rsidR="00E462E1" w:rsidRDefault="00E462E1" w:rsidP="00F93041">
            <w:r>
              <w:t>Die Warnings von Resharper 4.XXX werden, wo sinnvoll, behoben</w:t>
            </w:r>
          </w:p>
        </w:tc>
        <w:tc>
          <w:tcPr>
            <w:tcW w:w="1134" w:type="dxa"/>
          </w:tcPr>
          <w:p w:rsidR="00E462E1" w:rsidRDefault="00E462E1" w:rsidP="00F93041">
            <w:r>
              <w:t>X</w:t>
            </w:r>
          </w:p>
        </w:tc>
        <w:tc>
          <w:tcPr>
            <w:tcW w:w="1024" w:type="dxa"/>
          </w:tcPr>
          <w:p w:rsidR="00E462E1" w:rsidRDefault="00E462E1" w:rsidP="00F93041"/>
        </w:tc>
      </w:tr>
      <w:tr w:rsidR="00E462E1" w:rsidRPr="00DD0712" w:rsidTr="00F93041">
        <w:tc>
          <w:tcPr>
            <w:tcW w:w="7054" w:type="dxa"/>
          </w:tcPr>
          <w:p w:rsidR="00E462E1" w:rsidRPr="00DD0712" w:rsidRDefault="00E462E1" w:rsidP="00F93041">
            <w:r w:rsidRPr="00DD0712">
              <w:t>Die Errors von FxCop werden wo sinnvoll behoben</w:t>
            </w:r>
          </w:p>
        </w:tc>
        <w:tc>
          <w:tcPr>
            <w:tcW w:w="1134" w:type="dxa"/>
          </w:tcPr>
          <w:p w:rsidR="00E462E1" w:rsidRPr="00DD0712" w:rsidRDefault="00E462E1" w:rsidP="00F93041">
            <w:r w:rsidRPr="00DD0712">
              <w:t>X</w:t>
            </w:r>
          </w:p>
        </w:tc>
        <w:tc>
          <w:tcPr>
            <w:tcW w:w="1024" w:type="dxa"/>
          </w:tcPr>
          <w:p w:rsidR="00E462E1" w:rsidRPr="00DD0712" w:rsidRDefault="00E462E1" w:rsidP="00F93041"/>
        </w:tc>
      </w:tr>
    </w:tbl>
    <w:p w:rsidR="00E462E1" w:rsidRDefault="00E462E1" w:rsidP="00E462E1">
      <w:pPr>
        <w:pStyle w:val="Heading4"/>
      </w:pPr>
      <w:bookmarkStart w:id="915" w:name="_Toc327469100"/>
      <w:r>
        <w:t>Code Review vom 03.05.2012</w:t>
      </w:r>
      <w:bookmarkEnd w:id="915"/>
    </w:p>
    <w:p w:rsidR="00E462E1" w:rsidRDefault="00E462E1" w:rsidP="00E462E1">
      <w:r>
        <w:t>Das zweite Code Review wurde am 03.05.2012 durchgeführt. Silvan Gehrig und Michael Gfeller vom IFS gingen zusammen den Code durch und machten Notizen. Bei deren Besprechung  waren auch Lukas Elmer, Christina Heidt und Delia Treichler anwesend.</w:t>
      </w:r>
    </w:p>
    <w:p w:rsidR="00E462E1" w:rsidRDefault="00E462E1" w:rsidP="00E462E1">
      <w:r>
        <w:t xml:space="preserve">Die Annotationen und Kommentare zum Code sind in der </w:t>
      </w:r>
      <w:r>
        <w:fldChar w:fldCharType="begin"/>
      </w:r>
      <w:r>
        <w:instrText xml:space="preserve"> REF _Ref324229821 \h </w:instrText>
      </w:r>
      <w:r>
        <w:fldChar w:fldCharType="separate"/>
      </w:r>
      <w:r w:rsidR="000E6CF3">
        <w:t xml:space="preserve">Tabelle </w:t>
      </w:r>
      <w:r w:rsidR="000E6CF3">
        <w:rPr>
          <w:noProof/>
        </w:rPr>
        <w:t>32</w:t>
      </w:r>
      <w:r w:rsidR="000E6CF3">
        <w:t xml:space="preserve"> - Annotationen und Kommentare Code Review 03.05.2012</w:t>
      </w:r>
      <w:r>
        <w:fldChar w:fldCharType="end"/>
      </w:r>
      <w:r>
        <w:t xml:space="preserve"> festgehalten.</w:t>
      </w:r>
    </w:p>
    <w:tbl>
      <w:tblPr>
        <w:tblStyle w:val="MediumShading1-Accent1"/>
        <w:tblW w:w="0" w:type="auto"/>
        <w:tblLook w:val="0420" w:firstRow="1" w:lastRow="0" w:firstColumn="0" w:lastColumn="0" w:noHBand="0" w:noVBand="1"/>
      </w:tblPr>
      <w:tblGrid>
        <w:gridCol w:w="6181"/>
        <w:gridCol w:w="2246"/>
        <w:gridCol w:w="861"/>
      </w:tblGrid>
      <w:tr w:rsidR="00E462E1" w:rsidTr="00F93041">
        <w:trPr>
          <w:cnfStyle w:val="100000000000" w:firstRow="1" w:lastRow="0" w:firstColumn="0" w:lastColumn="0" w:oddVBand="0" w:evenVBand="0" w:oddHBand="0" w:evenHBand="0" w:firstRowFirstColumn="0" w:firstRowLastColumn="0" w:lastRowFirstColumn="0" w:lastRowLastColumn="0"/>
          <w:tblHeader/>
        </w:trPr>
        <w:tc>
          <w:tcPr>
            <w:tcW w:w="6181" w:type="dxa"/>
          </w:tcPr>
          <w:p w:rsidR="00E462E1" w:rsidRDefault="00E462E1" w:rsidP="00F93041">
            <w:r>
              <w:t>Beschreibung</w:t>
            </w:r>
          </w:p>
        </w:tc>
        <w:tc>
          <w:tcPr>
            <w:tcW w:w="2246" w:type="dxa"/>
          </w:tcPr>
          <w:p w:rsidR="00E462E1" w:rsidRDefault="00E462E1" w:rsidP="00F93041">
            <w:r>
              <w:t>Bereinigung geprüft am</w:t>
            </w:r>
          </w:p>
        </w:tc>
        <w:tc>
          <w:tcPr>
            <w:tcW w:w="861" w:type="dxa"/>
          </w:tcPr>
          <w:p w:rsidR="00E462E1" w:rsidRDefault="00E462E1" w:rsidP="00F93041">
            <w:r>
              <w:t>Kürzel</w:t>
            </w:r>
          </w:p>
        </w:tc>
      </w:tr>
      <w:tr w:rsidR="00E462E1" w:rsidTr="00F93041">
        <w:trPr>
          <w:cnfStyle w:val="000000100000" w:firstRow="0" w:lastRow="0" w:firstColumn="0" w:lastColumn="0" w:oddVBand="0" w:evenVBand="0" w:oddHBand="1" w:evenHBand="0" w:firstRowFirstColumn="0" w:firstRowLastColumn="0" w:lastRowFirstColumn="0" w:lastRowLastColumn="0"/>
        </w:trPr>
        <w:tc>
          <w:tcPr>
            <w:tcW w:w="6181" w:type="dxa"/>
          </w:tcPr>
          <w:p w:rsidR="00E462E1" w:rsidRDefault="00E462E1" w:rsidP="00F93041">
            <w:r>
              <w:t>FileNotFoundException bei Startup, separates Resourcen-Projekt eliminiert Pfade (AutoPlayFileSkeletonReader.cs und LunchMenuReader.cs)</w:t>
            </w:r>
          </w:p>
        </w:tc>
        <w:tc>
          <w:tcPr>
            <w:tcW w:w="2246" w:type="dxa"/>
          </w:tcPr>
          <w:p w:rsidR="00E462E1" w:rsidRDefault="00E462E1" w:rsidP="00F93041">
            <w:r>
              <w:t>05.06.2012</w:t>
            </w:r>
          </w:p>
        </w:tc>
        <w:tc>
          <w:tcPr>
            <w:tcW w:w="861" w:type="dxa"/>
          </w:tcPr>
          <w:p w:rsidR="00E462E1" w:rsidRDefault="00E462E1" w:rsidP="00F93041">
            <w:pPr>
              <w:keepNext/>
            </w:pPr>
            <w:r>
              <w:t>LE</w:t>
            </w:r>
          </w:p>
        </w:tc>
      </w:tr>
      <w:tr w:rsidR="00E462E1" w:rsidTr="00F93041">
        <w:trPr>
          <w:cnfStyle w:val="000000010000" w:firstRow="0" w:lastRow="0" w:firstColumn="0" w:lastColumn="0" w:oddVBand="0" w:evenVBand="0" w:oddHBand="0" w:evenHBand="1" w:firstRowFirstColumn="0" w:firstRowLastColumn="0" w:lastRowFirstColumn="0" w:lastRowLastColumn="0"/>
        </w:trPr>
        <w:tc>
          <w:tcPr>
            <w:tcW w:w="6181" w:type="dxa"/>
          </w:tcPr>
          <w:p w:rsidR="00E462E1" w:rsidRDefault="00E462E1" w:rsidP="00F93041">
            <w:r>
              <w:t>Organisation der Namespaces, Converters gehören in View (BoolToVisibilityConverter.cs)</w:t>
            </w:r>
          </w:p>
        </w:tc>
        <w:tc>
          <w:tcPr>
            <w:tcW w:w="2246" w:type="dxa"/>
          </w:tcPr>
          <w:p w:rsidR="00E462E1" w:rsidRDefault="00E462E1" w:rsidP="00F93041">
            <w:r>
              <w:t>05.06.2012</w:t>
            </w:r>
          </w:p>
        </w:tc>
        <w:tc>
          <w:tcPr>
            <w:tcW w:w="861" w:type="dxa"/>
          </w:tcPr>
          <w:p w:rsidR="00E462E1" w:rsidRDefault="00E462E1" w:rsidP="00F93041">
            <w:pPr>
              <w:keepNext/>
            </w:pPr>
            <w:r>
              <w:t>LE</w:t>
            </w:r>
          </w:p>
        </w:tc>
      </w:tr>
      <w:tr w:rsidR="00E462E1" w:rsidTr="00F93041">
        <w:trPr>
          <w:cnfStyle w:val="000000100000" w:firstRow="0" w:lastRow="0" w:firstColumn="0" w:lastColumn="0" w:oddVBand="0" w:evenVBand="0" w:oddHBand="1" w:evenHBand="0" w:firstRowFirstColumn="0" w:firstRowLastColumn="0" w:lastRowFirstColumn="0" w:lastRowLastColumn="0"/>
        </w:trPr>
        <w:tc>
          <w:tcPr>
            <w:tcW w:w="6181" w:type="dxa"/>
          </w:tcPr>
          <w:p w:rsidR="00E462E1" w:rsidRDefault="00E462E1" w:rsidP="00F93041">
            <w:r>
              <w:t xml:space="preserve">Bild-Anzeige, mit </w:t>
            </w:r>
            <w:r w:rsidRPr="009D0383">
              <w:t>RenderOptions.BitmapScalingMode="HighQuality"</w:t>
            </w:r>
            <w:r>
              <w:t xml:space="preserve"> wird Image wesentlich besser dargestellt.</w:t>
            </w:r>
          </w:p>
        </w:tc>
        <w:tc>
          <w:tcPr>
            <w:tcW w:w="2246" w:type="dxa"/>
          </w:tcPr>
          <w:p w:rsidR="00E462E1" w:rsidRDefault="00E462E1" w:rsidP="00F93041">
            <w:r>
              <w:t>05.06.2012</w:t>
            </w:r>
          </w:p>
        </w:tc>
        <w:tc>
          <w:tcPr>
            <w:tcW w:w="861" w:type="dxa"/>
          </w:tcPr>
          <w:p w:rsidR="00E462E1" w:rsidRDefault="00E462E1" w:rsidP="00F93041">
            <w:pPr>
              <w:keepNext/>
            </w:pPr>
            <w:r>
              <w:t>LE</w:t>
            </w:r>
          </w:p>
        </w:tc>
      </w:tr>
      <w:tr w:rsidR="00E462E1" w:rsidTr="00F93041">
        <w:trPr>
          <w:cnfStyle w:val="000000010000" w:firstRow="0" w:lastRow="0" w:firstColumn="0" w:lastColumn="0" w:oddVBand="0" w:evenVBand="0" w:oddHBand="0" w:evenHBand="1" w:firstRowFirstColumn="0" w:firstRowLastColumn="0" w:lastRowFirstColumn="0" w:lastRowLastColumn="0"/>
        </w:trPr>
        <w:tc>
          <w:tcPr>
            <w:tcW w:w="6181" w:type="dxa"/>
          </w:tcPr>
          <w:p w:rsidR="00E462E1" w:rsidRDefault="00E462E1" w:rsidP="00F93041">
            <w:r>
              <w:t xml:space="preserve">Code ist an einigen Stellen noch nicht kommentiert (z.B. </w:t>
            </w:r>
            <w:r w:rsidRPr="003646BE">
              <w:t>ExtendedVisualTreeHelper</w:t>
            </w:r>
            <w:r>
              <w:t>.cs)</w:t>
            </w:r>
          </w:p>
        </w:tc>
        <w:tc>
          <w:tcPr>
            <w:tcW w:w="2246" w:type="dxa"/>
          </w:tcPr>
          <w:p w:rsidR="00E462E1" w:rsidRDefault="00E462E1" w:rsidP="00F93041">
            <w:r>
              <w:t>05.06.2012</w:t>
            </w:r>
          </w:p>
        </w:tc>
        <w:tc>
          <w:tcPr>
            <w:tcW w:w="861" w:type="dxa"/>
          </w:tcPr>
          <w:p w:rsidR="00E462E1" w:rsidRDefault="00E462E1" w:rsidP="00F93041">
            <w:pPr>
              <w:keepNext/>
            </w:pPr>
            <w:r>
              <w:t>LE</w:t>
            </w:r>
          </w:p>
        </w:tc>
      </w:tr>
      <w:tr w:rsidR="00E462E1" w:rsidRPr="00DE7F9D" w:rsidTr="00F93041">
        <w:trPr>
          <w:cnfStyle w:val="000000100000" w:firstRow="0" w:lastRow="0" w:firstColumn="0" w:lastColumn="0" w:oddVBand="0" w:evenVBand="0" w:oddHBand="1" w:evenHBand="0" w:firstRowFirstColumn="0" w:firstRowLastColumn="0" w:lastRowFirstColumn="0" w:lastRowLastColumn="0"/>
        </w:trPr>
        <w:tc>
          <w:tcPr>
            <w:tcW w:w="6181" w:type="dxa"/>
          </w:tcPr>
          <w:p w:rsidR="00E462E1" w:rsidRPr="003646BE" w:rsidRDefault="00E462E1" w:rsidP="00F93041">
            <w:pPr>
              <w:rPr>
                <w:lang w:val="en-US"/>
              </w:rPr>
            </w:pPr>
            <w:r w:rsidRPr="003646BE">
              <w:rPr>
                <w:lang w:val="en-US"/>
              </w:rPr>
              <w:t>I</w:t>
            </w:r>
            <w:r>
              <w:rPr>
                <w:lang w:val="en-US"/>
              </w:rPr>
              <w:t>nternal Klasse mit public Methoden in</w:t>
            </w:r>
            <w:r w:rsidRPr="003646BE">
              <w:rPr>
                <w:lang w:val="en-US"/>
              </w:rPr>
              <w:t xml:space="preserve"> ExtendedVisualTreeHelper.cs</w:t>
            </w:r>
          </w:p>
        </w:tc>
        <w:tc>
          <w:tcPr>
            <w:tcW w:w="2246" w:type="dxa"/>
          </w:tcPr>
          <w:p w:rsidR="00E462E1" w:rsidRPr="003646BE" w:rsidRDefault="00E462E1" w:rsidP="00F93041">
            <w:pPr>
              <w:rPr>
                <w:lang w:val="en-US"/>
              </w:rPr>
            </w:pPr>
            <w:r>
              <w:rPr>
                <w:lang w:val="en-US"/>
              </w:rPr>
              <w:t>-</w:t>
            </w:r>
          </w:p>
        </w:tc>
        <w:tc>
          <w:tcPr>
            <w:tcW w:w="861" w:type="dxa"/>
          </w:tcPr>
          <w:p w:rsidR="00E462E1" w:rsidRPr="003646BE" w:rsidRDefault="00E462E1" w:rsidP="00F93041">
            <w:pPr>
              <w:keepNext/>
              <w:rPr>
                <w:lang w:val="en-US"/>
              </w:rPr>
            </w:pPr>
            <w:r>
              <w:rPr>
                <w:lang w:val="en-US"/>
              </w:rPr>
              <w:t>-</w:t>
            </w:r>
          </w:p>
        </w:tc>
      </w:tr>
      <w:tr w:rsidR="00E462E1" w:rsidRPr="00DE7F9D" w:rsidTr="00F93041">
        <w:trPr>
          <w:cnfStyle w:val="000000010000" w:firstRow="0" w:lastRow="0" w:firstColumn="0" w:lastColumn="0" w:oddVBand="0" w:evenVBand="0" w:oddHBand="0" w:evenHBand="1" w:firstRowFirstColumn="0" w:firstRowLastColumn="0" w:lastRowFirstColumn="0" w:lastRowLastColumn="0"/>
        </w:trPr>
        <w:tc>
          <w:tcPr>
            <w:tcW w:w="6181" w:type="dxa"/>
          </w:tcPr>
          <w:p w:rsidR="00E462E1" w:rsidRPr="003646BE" w:rsidRDefault="00E462E1" w:rsidP="00F93041">
            <w:pPr>
              <w:rPr>
                <w:lang w:val="en-US"/>
              </w:rPr>
            </w:pPr>
            <w:r w:rsidRPr="00E62B6B">
              <w:t xml:space="preserve">Utils in eigenes Package evt. </w:t>
            </w:r>
            <w:r>
              <w:rPr>
                <w:lang w:val="en-US"/>
              </w:rPr>
              <w:t>Common GUI-Library (</w:t>
            </w:r>
            <w:r w:rsidRPr="003646BE">
              <w:rPr>
                <w:lang w:val="en-US"/>
              </w:rPr>
              <w:t>ExtendedVisualTreeHelper.cs</w:t>
            </w:r>
            <w:r>
              <w:rPr>
                <w:lang w:val="en-US"/>
              </w:rPr>
              <w:t>)</w:t>
            </w:r>
          </w:p>
        </w:tc>
        <w:tc>
          <w:tcPr>
            <w:tcW w:w="2246" w:type="dxa"/>
          </w:tcPr>
          <w:p w:rsidR="00E462E1" w:rsidRPr="003646BE" w:rsidRDefault="00E462E1" w:rsidP="00F93041">
            <w:pPr>
              <w:rPr>
                <w:lang w:val="en-US"/>
              </w:rPr>
            </w:pPr>
            <w:r>
              <w:rPr>
                <w:lang w:val="en-US"/>
              </w:rPr>
              <w:t>-</w:t>
            </w:r>
          </w:p>
        </w:tc>
        <w:tc>
          <w:tcPr>
            <w:tcW w:w="861" w:type="dxa"/>
          </w:tcPr>
          <w:p w:rsidR="00E462E1" w:rsidRPr="003646BE" w:rsidRDefault="00E462E1" w:rsidP="00F93041">
            <w:pPr>
              <w:keepNext/>
              <w:rPr>
                <w:lang w:val="en-US"/>
              </w:rPr>
            </w:pPr>
            <w:r>
              <w:rPr>
                <w:lang w:val="en-US"/>
              </w:rPr>
              <w:t>-</w:t>
            </w:r>
          </w:p>
        </w:tc>
      </w:tr>
      <w:tr w:rsidR="00E462E1" w:rsidRPr="003646BE" w:rsidTr="00F93041">
        <w:trPr>
          <w:cnfStyle w:val="000000100000" w:firstRow="0" w:lastRow="0" w:firstColumn="0" w:lastColumn="0" w:oddVBand="0" w:evenVBand="0" w:oddHBand="1" w:evenHBand="0" w:firstRowFirstColumn="0" w:firstRowLastColumn="0" w:lastRowFirstColumn="0" w:lastRowLastColumn="0"/>
        </w:trPr>
        <w:tc>
          <w:tcPr>
            <w:tcW w:w="6181" w:type="dxa"/>
          </w:tcPr>
          <w:p w:rsidR="00E462E1" w:rsidRPr="003646BE" w:rsidRDefault="00E462E1" w:rsidP="00F93041">
            <w:r w:rsidRPr="003646BE">
              <w:t xml:space="preserve">Verletzung </w:t>
            </w:r>
            <w:r>
              <w:t xml:space="preserve">des Information Experts in </w:t>
            </w:r>
            <w:r w:rsidRPr="003646BE">
              <w:t>ImageExtension</w:t>
            </w:r>
            <w:r>
              <w:t>.cs. Initialisierungsmethode LunchMenu.CreateFrom (string fileName) nutzen</w:t>
            </w:r>
          </w:p>
        </w:tc>
        <w:tc>
          <w:tcPr>
            <w:tcW w:w="2246" w:type="dxa"/>
          </w:tcPr>
          <w:p w:rsidR="00E462E1" w:rsidRDefault="00E462E1" w:rsidP="00F93041">
            <w:r>
              <w:t>05.06.2012</w:t>
            </w:r>
          </w:p>
        </w:tc>
        <w:tc>
          <w:tcPr>
            <w:tcW w:w="861" w:type="dxa"/>
          </w:tcPr>
          <w:p w:rsidR="00E462E1" w:rsidRDefault="00E462E1" w:rsidP="00F93041">
            <w:pPr>
              <w:keepNext/>
            </w:pPr>
            <w:r>
              <w:t>LE</w:t>
            </w:r>
          </w:p>
        </w:tc>
      </w:tr>
      <w:tr w:rsidR="00E462E1" w:rsidRPr="003646BE" w:rsidTr="00F93041">
        <w:trPr>
          <w:cnfStyle w:val="000000010000" w:firstRow="0" w:lastRow="0" w:firstColumn="0" w:lastColumn="0" w:oddVBand="0" w:evenVBand="0" w:oddHBand="0" w:evenHBand="1" w:firstRowFirstColumn="0" w:firstRowLastColumn="0" w:lastRowFirstColumn="0" w:lastRowLastColumn="0"/>
        </w:trPr>
        <w:tc>
          <w:tcPr>
            <w:tcW w:w="6181" w:type="dxa"/>
          </w:tcPr>
          <w:p w:rsidR="00E462E1" w:rsidRPr="003646BE" w:rsidRDefault="00E462E1" w:rsidP="00F93041">
            <w:r>
              <w:t xml:space="preserve">UI Elemente im ViewModel sind unschön und zerstört die Testbarkeit -&gt; </w:t>
            </w:r>
            <w:r>
              <w:lastRenderedPageBreak/>
              <w:t xml:space="preserve">Verschiebung in View (z.B. </w:t>
            </w:r>
            <w:r w:rsidRPr="0010539E">
              <w:t>HitStateArgs</w:t>
            </w:r>
            <w:r>
              <w:t>.cs)</w:t>
            </w:r>
          </w:p>
        </w:tc>
        <w:tc>
          <w:tcPr>
            <w:tcW w:w="2246" w:type="dxa"/>
          </w:tcPr>
          <w:p w:rsidR="00E462E1" w:rsidRPr="003646BE" w:rsidRDefault="00E462E1" w:rsidP="00F93041">
            <w:r>
              <w:lastRenderedPageBreak/>
              <w:t>-</w:t>
            </w:r>
          </w:p>
        </w:tc>
        <w:tc>
          <w:tcPr>
            <w:tcW w:w="861" w:type="dxa"/>
          </w:tcPr>
          <w:p w:rsidR="00E462E1" w:rsidRPr="003646BE" w:rsidRDefault="00E462E1" w:rsidP="00F93041">
            <w:pPr>
              <w:keepNext/>
            </w:pPr>
            <w:r>
              <w:t>-</w:t>
            </w:r>
          </w:p>
        </w:tc>
      </w:tr>
      <w:tr w:rsidR="00E462E1" w:rsidRPr="003646BE" w:rsidTr="00F93041">
        <w:trPr>
          <w:cnfStyle w:val="000000100000" w:firstRow="0" w:lastRow="0" w:firstColumn="0" w:lastColumn="0" w:oddVBand="0" w:evenVBand="0" w:oddHBand="1" w:evenHBand="0" w:firstRowFirstColumn="0" w:firstRowLastColumn="0" w:lastRowFirstColumn="0" w:lastRowLastColumn="0"/>
        </w:trPr>
        <w:tc>
          <w:tcPr>
            <w:tcW w:w="6181" w:type="dxa"/>
          </w:tcPr>
          <w:p w:rsidR="00E462E1" w:rsidRDefault="00E462E1" w:rsidP="00F93041">
            <w:r>
              <w:lastRenderedPageBreak/>
              <w:t>Console.WriteLine() in Code ist sehr unschön, Logger verwenden (z.B. HitTestHelper.cs)</w:t>
            </w:r>
          </w:p>
        </w:tc>
        <w:tc>
          <w:tcPr>
            <w:tcW w:w="2246" w:type="dxa"/>
          </w:tcPr>
          <w:p w:rsidR="00E462E1" w:rsidRDefault="00E462E1" w:rsidP="00F93041">
            <w:r>
              <w:t>05.06.2012</w:t>
            </w:r>
          </w:p>
        </w:tc>
        <w:tc>
          <w:tcPr>
            <w:tcW w:w="861" w:type="dxa"/>
          </w:tcPr>
          <w:p w:rsidR="00E462E1" w:rsidRDefault="00E462E1" w:rsidP="00F93041">
            <w:pPr>
              <w:keepNext/>
            </w:pPr>
            <w:r>
              <w:t>LE</w:t>
            </w:r>
          </w:p>
        </w:tc>
      </w:tr>
      <w:tr w:rsidR="00E462E1" w:rsidRPr="003646BE" w:rsidTr="00F93041">
        <w:trPr>
          <w:cnfStyle w:val="000000010000" w:firstRow="0" w:lastRow="0" w:firstColumn="0" w:lastColumn="0" w:oddVBand="0" w:evenVBand="0" w:oddHBand="0" w:evenHBand="1" w:firstRowFirstColumn="0" w:firstRowLastColumn="0" w:lastRowFirstColumn="0" w:lastRowLastColumn="0"/>
        </w:trPr>
        <w:tc>
          <w:tcPr>
            <w:tcW w:w="6181" w:type="dxa"/>
          </w:tcPr>
          <w:p w:rsidR="00E462E1" w:rsidRDefault="00E462E1" w:rsidP="00F93041">
            <w:r w:rsidRPr="00F534F7">
              <w:t>OutOfMemoryProblem Exception</w:t>
            </w:r>
            <w:r>
              <w:t>, geladene Posters benötigen extrem viel Memory</w:t>
            </w:r>
          </w:p>
        </w:tc>
        <w:tc>
          <w:tcPr>
            <w:tcW w:w="2246" w:type="dxa"/>
          </w:tcPr>
          <w:p w:rsidR="00E462E1" w:rsidRPr="003646BE" w:rsidRDefault="00E462E1" w:rsidP="00F93041">
            <w:r>
              <w:t>Nicht reproduzierbar</w:t>
            </w:r>
          </w:p>
        </w:tc>
        <w:tc>
          <w:tcPr>
            <w:tcW w:w="861" w:type="dxa"/>
          </w:tcPr>
          <w:p w:rsidR="00E462E1" w:rsidRPr="003646BE" w:rsidRDefault="00E462E1" w:rsidP="00F93041">
            <w:pPr>
              <w:keepNext/>
            </w:pPr>
          </w:p>
        </w:tc>
      </w:tr>
      <w:tr w:rsidR="00E462E1" w:rsidRPr="003646BE" w:rsidTr="00F93041">
        <w:trPr>
          <w:cnfStyle w:val="000000100000" w:firstRow="0" w:lastRow="0" w:firstColumn="0" w:lastColumn="0" w:oddVBand="0" w:evenVBand="0" w:oddHBand="1" w:evenHBand="0" w:firstRowFirstColumn="0" w:firstRowLastColumn="0" w:lastRowFirstColumn="0" w:lastRowLastColumn="0"/>
        </w:trPr>
        <w:tc>
          <w:tcPr>
            <w:tcW w:w="6181" w:type="dxa"/>
          </w:tcPr>
          <w:p w:rsidR="00E462E1" w:rsidRPr="00F534F7" w:rsidRDefault="00E462E1" w:rsidP="00F93041">
            <w:r>
              <w:t>Filestream wird nicht geschlossen (ImageExtension.cs)</w:t>
            </w:r>
          </w:p>
        </w:tc>
        <w:tc>
          <w:tcPr>
            <w:tcW w:w="2246" w:type="dxa"/>
          </w:tcPr>
          <w:p w:rsidR="00E462E1" w:rsidRPr="003646BE" w:rsidRDefault="00E462E1" w:rsidP="00F93041">
            <w:r>
              <w:t>03.05.2012</w:t>
            </w:r>
          </w:p>
        </w:tc>
        <w:tc>
          <w:tcPr>
            <w:tcW w:w="861" w:type="dxa"/>
          </w:tcPr>
          <w:p w:rsidR="00E462E1" w:rsidRPr="003646BE" w:rsidRDefault="00E462E1" w:rsidP="00F93041">
            <w:pPr>
              <w:keepNext/>
            </w:pPr>
            <w:r>
              <w:t>LE</w:t>
            </w:r>
          </w:p>
        </w:tc>
      </w:tr>
      <w:tr w:rsidR="00E462E1" w:rsidRPr="003646BE" w:rsidTr="00F93041">
        <w:trPr>
          <w:cnfStyle w:val="000000010000" w:firstRow="0" w:lastRow="0" w:firstColumn="0" w:lastColumn="0" w:oddVBand="0" w:evenVBand="0" w:oddHBand="0" w:evenHBand="1" w:firstRowFirstColumn="0" w:firstRowLastColumn="0" w:lastRowFirstColumn="0" w:lastRowLastColumn="0"/>
        </w:trPr>
        <w:tc>
          <w:tcPr>
            <w:tcW w:w="6181" w:type="dxa"/>
          </w:tcPr>
          <w:p w:rsidR="00E462E1" w:rsidRDefault="00E462E1" w:rsidP="00F93041">
            <w:r>
              <w:t>Kein ServiceModel vorhanden (für Domain Objekte)</w:t>
            </w:r>
          </w:p>
        </w:tc>
        <w:tc>
          <w:tcPr>
            <w:tcW w:w="2246" w:type="dxa"/>
          </w:tcPr>
          <w:p w:rsidR="00E462E1" w:rsidRDefault="00E462E1" w:rsidP="00F93041">
            <w:r>
              <w:t>05.06.2012</w:t>
            </w:r>
          </w:p>
        </w:tc>
        <w:tc>
          <w:tcPr>
            <w:tcW w:w="861" w:type="dxa"/>
          </w:tcPr>
          <w:p w:rsidR="00E462E1" w:rsidRDefault="00E462E1" w:rsidP="00F93041">
            <w:pPr>
              <w:keepNext/>
            </w:pPr>
            <w:r>
              <w:t>LE</w:t>
            </w:r>
          </w:p>
        </w:tc>
      </w:tr>
      <w:tr w:rsidR="00E462E1" w:rsidRPr="003646BE" w:rsidTr="00F93041">
        <w:trPr>
          <w:cnfStyle w:val="000000100000" w:firstRow="0" w:lastRow="0" w:firstColumn="0" w:lastColumn="0" w:oddVBand="0" w:evenVBand="0" w:oddHBand="1" w:evenHBand="0" w:firstRowFirstColumn="0" w:firstRowLastColumn="0" w:lastRowFirstColumn="0" w:lastRowLastColumn="0"/>
        </w:trPr>
        <w:tc>
          <w:tcPr>
            <w:tcW w:w="6181" w:type="dxa"/>
          </w:tcPr>
          <w:p w:rsidR="00E462E1" w:rsidRDefault="00E462E1" w:rsidP="00F93041">
            <w:r>
              <w:t>Dispose() Pattern nicht überall vollständig implementiert (z.B. KinectSkeletonReader.cs)</w:t>
            </w:r>
          </w:p>
        </w:tc>
        <w:tc>
          <w:tcPr>
            <w:tcW w:w="3107" w:type="dxa"/>
            <w:gridSpan w:val="2"/>
          </w:tcPr>
          <w:p w:rsidR="00E462E1" w:rsidRDefault="00E462E1" w:rsidP="00F93041">
            <w:r>
              <w:t>05.06.2012, LE</w:t>
            </w:r>
          </w:p>
          <w:p w:rsidR="00E462E1" w:rsidRDefault="00E462E1" w:rsidP="00F93041">
            <w:pPr>
              <w:keepNext/>
            </w:pPr>
            <w:r>
              <w:t>Dispose Pattern weggelassen, da während der Applikation keine Resourcen durch dieses Pattern freigegeben werden müssen.</w:t>
            </w:r>
          </w:p>
        </w:tc>
      </w:tr>
      <w:tr w:rsidR="00E462E1" w:rsidRPr="00651B54" w:rsidTr="00F93041">
        <w:trPr>
          <w:cnfStyle w:val="000000010000" w:firstRow="0" w:lastRow="0" w:firstColumn="0" w:lastColumn="0" w:oddVBand="0" w:evenVBand="0" w:oddHBand="0" w:evenHBand="1" w:firstRowFirstColumn="0" w:firstRowLastColumn="0" w:lastRowFirstColumn="0" w:lastRowLastColumn="0"/>
        </w:trPr>
        <w:tc>
          <w:tcPr>
            <w:tcW w:w="6181" w:type="dxa"/>
          </w:tcPr>
          <w:p w:rsidR="00E462E1" w:rsidRPr="00651B54" w:rsidRDefault="00E462E1" w:rsidP="00F93041">
            <w:pPr>
              <w:autoSpaceDE w:val="0"/>
              <w:autoSpaceDN w:val="0"/>
              <w:adjustRightInd w:val="0"/>
            </w:pPr>
            <w:r w:rsidRPr="00651B54">
              <w:t>Anstelle Loop HitTest-Methode verwenden (Methode OnModelChanged</w:t>
            </w:r>
          </w:p>
          <w:p w:rsidR="00E462E1" w:rsidRPr="00651B54" w:rsidRDefault="00E462E1" w:rsidP="00F93041">
            <w:pPr>
              <w:autoSpaceDE w:val="0"/>
              <w:autoSpaceDN w:val="0"/>
              <w:adjustRightInd w:val="0"/>
              <w:rPr>
                <w:lang w:val="en-US"/>
              </w:rPr>
            </w:pPr>
            <w:r>
              <w:rPr>
                <w:lang w:val="en-US"/>
              </w:rPr>
              <w:t>in HitTestHelper)</w:t>
            </w:r>
          </w:p>
        </w:tc>
        <w:tc>
          <w:tcPr>
            <w:tcW w:w="2246" w:type="dxa"/>
          </w:tcPr>
          <w:p w:rsidR="00E462E1" w:rsidRPr="00651B54" w:rsidRDefault="00E462E1" w:rsidP="00F93041">
            <w:pPr>
              <w:rPr>
                <w:lang w:val="en-US"/>
              </w:rPr>
            </w:pPr>
            <w:r>
              <w:rPr>
                <w:lang w:val="en-US"/>
              </w:rPr>
              <w:t>-</w:t>
            </w:r>
          </w:p>
        </w:tc>
        <w:tc>
          <w:tcPr>
            <w:tcW w:w="861" w:type="dxa"/>
          </w:tcPr>
          <w:p w:rsidR="00E462E1" w:rsidRPr="00651B54" w:rsidRDefault="00E462E1" w:rsidP="00F93041">
            <w:pPr>
              <w:keepNext/>
              <w:rPr>
                <w:lang w:val="en-US"/>
              </w:rPr>
            </w:pPr>
            <w:r>
              <w:rPr>
                <w:lang w:val="en-US"/>
              </w:rPr>
              <w:t>-</w:t>
            </w:r>
          </w:p>
        </w:tc>
      </w:tr>
      <w:tr w:rsidR="00E462E1" w:rsidRPr="008B01F6" w:rsidTr="00F93041">
        <w:trPr>
          <w:cnfStyle w:val="000000100000" w:firstRow="0" w:lastRow="0" w:firstColumn="0" w:lastColumn="0" w:oddVBand="0" w:evenVBand="0" w:oddHBand="1" w:evenHBand="0" w:firstRowFirstColumn="0" w:firstRowLastColumn="0" w:lastRowFirstColumn="0" w:lastRowLastColumn="0"/>
        </w:trPr>
        <w:tc>
          <w:tcPr>
            <w:tcW w:w="6181" w:type="dxa"/>
          </w:tcPr>
          <w:p w:rsidR="00E462E1" w:rsidRPr="008B01F6" w:rsidRDefault="00E462E1" w:rsidP="00F93041">
            <w:pPr>
              <w:autoSpaceDE w:val="0"/>
              <w:autoSpaceDN w:val="0"/>
              <w:adjustRightInd w:val="0"/>
            </w:pPr>
            <w:r w:rsidRPr="008B01F6">
              <w:t>ViewModel-Verschachtelung: MenuViewModel weiss mehr</w:t>
            </w:r>
            <w:r>
              <w:t>/mächtiger</w:t>
            </w:r>
            <w:r w:rsidRPr="008B01F6">
              <w:t xml:space="preserve"> als MainWindowViewModel</w:t>
            </w:r>
          </w:p>
        </w:tc>
        <w:tc>
          <w:tcPr>
            <w:tcW w:w="3107" w:type="dxa"/>
            <w:gridSpan w:val="2"/>
          </w:tcPr>
          <w:p w:rsidR="00E462E1" w:rsidRDefault="00E462E1" w:rsidP="00F93041">
            <w:pPr>
              <w:keepNext/>
            </w:pPr>
            <w:r>
              <w:t>05.06.2012, LE</w:t>
            </w:r>
          </w:p>
          <w:p w:rsidR="00E462E1" w:rsidRPr="008B01F6" w:rsidRDefault="00E462E1" w:rsidP="00F93041">
            <w:pPr>
              <w:keepNext/>
            </w:pPr>
            <w:r>
              <w:t>MainWindowViewModel kennt das MenuViewModel, nicht aber umgekehrt. So wie es jetzt gelöst ist sind die Informationen nicht redundant. Evt. Könnte MenuViewModel in AppsViewModel umbenannt werden.</w:t>
            </w:r>
          </w:p>
        </w:tc>
      </w:tr>
      <w:tr w:rsidR="00E462E1" w:rsidRPr="008B01F6" w:rsidTr="00F93041">
        <w:trPr>
          <w:cnfStyle w:val="000000010000" w:firstRow="0" w:lastRow="0" w:firstColumn="0" w:lastColumn="0" w:oddVBand="0" w:evenVBand="0" w:oddHBand="0" w:evenHBand="1" w:firstRowFirstColumn="0" w:firstRowLastColumn="0" w:lastRowFirstColumn="0" w:lastRowLastColumn="0"/>
        </w:trPr>
        <w:tc>
          <w:tcPr>
            <w:tcW w:w="6181" w:type="dxa"/>
          </w:tcPr>
          <w:p w:rsidR="00E462E1" w:rsidRPr="008B01F6" w:rsidRDefault="00E462E1" w:rsidP="00F93041">
            <w:pPr>
              <w:autoSpaceDE w:val="0"/>
              <w:autoSpaceDN w:val="0"/>
              <w:adjustRightInd w:val="0"/>
            </w:pPr>
            <w:r>
              <w:t>PropertyChanged wirklich nur für Änderung am Property verwenden. (z.B. in LunchMenuService.cs: auf LunchMenuReader nicht PropertyChanged aufrufen)</w:t>
            </w:r>
          </w:p>
        </w:tc>
        <w:tc>
          <w:tcPr>
            <w:tcW w:w="2246" w:type="dxa"/>
          </w:tcPr>
          <w:p w:rsidR="00E462E1" w:rsidRDefault="00E462E1" w:rsidP="00F93041">
            <w:r>
              <w:t>05.06.2012</w:t>
            </w:r>
          </w:p>
        </w:tc>
        <w:tc>
          <w:tcPr>
            <w:tcW w:w="861" w:type="dxa"/>
          </w:tcPr>
          <w:p w:rsidR="00E462E1" w:rsidRDefault="00E462E1" w:rsidP="00F93041">
            <w:pPr>
              <w:keepNext/>
            </w:pPr>
            <w:r>
              <w:t>LE</w:t>
            </w:r>
          </w:p>
        </w:tc>
      </w:tr>
      <w:tr w:rsidR="00E462E1" w:rsidRPr="008B01F6" w:rsidTr="00F93041">
        <w:trPr>
          <w:cnfStyle w:val="000000100000" w:firstRow="0" w:lastRow="0" w:firstColumn="0" w:lastColumn="0" w:oddVBand="0" w:evenVBand="0" w:oddHBand="1" w:evenHBand="0" w:firstRowFirstColumn="0" w:firstRowLastColumn="0" w:lastRowFirstColumn="0" w:lastRowLastColumn="0"/>
        </w:trPr>
        <w:tc>
          <w:tcPr>
            <w:tcW w:w="6181" w:type="dxa"/>
          </w:tcPr>
          <w:p w:rsidR="00E462E1" w:rsidRPr="008B01F6" w:rsidRDefault="00E462E1" w:rsidP="00F93041">
            <w:pPr>
              <w:autoSpaceDE w:val="0"/>
              <w:autoSpaceDN w:val="0"/>
              <w:adjustRightInd w:val="0"/>
            </w:pPr>
            <w:r>
              <w:t>DispatcherTimer bietet Funktionen, welche Thread based Timer macht (</w:t>
            </w:r>
            <w:r w:rsidRPr="008B01F6">
              <w:t>HitTestHelper.cs)</w:t>
            </w:r>
          </w:p>
        </w:tc>
        <w:tc>
          <w:tcPr>
            <w:tcW w:w="2246" w:type="dxa"/>
          </w:tcPr>
          <w:p w:rsidR="00E462E1" w:rsidRDefault="00E462E1" w:rsidP="00F93041">
            <w:r>
              <w:t>05.06.2012</w:t>
            </w:r>
          </w:p>
        </w:tc>
        <w:tc>
          <w:tcPr>
            <w:tcW w:w="861" w:type="dxa"/>
          </w:tcPr>
          <w:p w:rsidR="00E462E1" w:rsidRDefault="00E462E1" w:rsidP="00F93041">
            <w:pPr>
              <w:keepNext/>
            </w:pPr>
            <w:r>
              <w:t>LE</w:t>
            </w:r>
          </w:p>
        </w:tc>
      </w:tr>
      <w:tr w:rsidR="00E462E1" w:rsidRPr="003646BE" w:rsidTr="00F93041">
        <w:trPr>
          <w:cnfStyle w:val="000000010000" w:firstRow="0" w:lastRow="0" w:firstColumn="0" w:lastColumn="0" w:oddVBand="0" w:evenVBand="0" w:oddHBand="0" w:evenHBand="1" w:firstRowFirstColumn="0" w:firstRowLastColumn="0" w:lastRowFirstColumn="0" w:lastRowLastColumn="0"/>
        </w:trPr>
        <w:tc>
          <w:tcPr>
            <w:tcW w:w="6181" w:type="dxa"/>
          </w:tcPr>
          <w:p w:rsidR="00E462E1" w:rsidRDefault="00E462E1" w:rsidP="00F93041">
            <w:r>
              <w:t xml:space="preserve">Assert in Methode </w:t>
            </w:r>
            <w:r w:rsidRPr="00F51F62">
              <w:t>RaiseEventOfUIElement</w:t>
            </w:r>
            <w:r>
              <w:t xml:space="preserve"> in MainWindow.xmal.cs prüft Funktionalität des Frameworks</w:t>
            </w:r>
          </w:p>
        </w:tc>
        <w:tc>
          <w:tcPr>
            <w:tcW w:w="2246" w:type="dxa"/>
          </w:tcPr>
          <w:p w:rsidR="00E462E1" w:rsidRDefault="00E462E1" w:rsidP="00F93041">
            <w:r>
              <w:t>05.06.2012</w:t>
            </w:r>
          </w:p>
        </w:tc>
        <w:tc>
          <w:tcPr>
            <w:tcW w:w="861" w:type="dxa"/>
          </w:tcPr>
          <w:p w:rsidR="00E462E1" w:rsidRDefault="00E462E1" w:rsidP="00F93041">
            <w:pPr>
              <w:keepNext/>
            </w:pPr>
            <w:r>
              <w:t>LE</w:t>
            </w:r>
          </w:p>
        </w:tc>
      </w:tr>
      <w:tr w:rsidR="00E462E1" w:rsidRPr="003646BE" w:rsidTr="00F93041">
        <w:trPr>
          <w:cnfStyle w:val="000000100000" w:firstRow="0" w:lastRow="0" w:firstColumn="0" w:lastColumn="0" w:oddVBand="0" w:evenVBand="0" w:oddHBand="1" w:evenHBand="0" w:firstRowFirstColumn="0" w:firstRowLastColumn="0" w:lastRowFirstColumn="0" w:lastRowLastColumn="0"/>
        </w:trPr>
        <w:tc>
          <w:tcPr>
            <w:tcW w:w="6181" w:type="dxa"/>
          </w:tcPr>
          <w:p w:rsidR="00E462E1" w:rsidRDefault="00E462E1" w:rsidP="00F93041">
            <w:r>
              <w:t>Regionen erstellen</w:t>
            </w:r>
          </w:p>
        </w:tc>
        <w:tc>
          <w:tcPr>
            <w:tcW w:w="2246" w:type="dxa"/>
          </w:tcPr>
          <w:p w:rsidR="00E462E1" w:rsidRDefault="00E462E1" w:rsidP="00F93041">
            <w:r>
              <w:t>05.06.2012</w:t>
            </w:r>
          </w:p>
        </w:tc>
        <w:tc>
          <w:tcPr>
            <w:tcW w:w="861" w:type="dxa"/>
          </w:tcPr>
          <w:p w:rsidR="00E462E1" w:rsidRDefault="00E462E1" w:rsidP="00F93041">
            <w:pPr>
              <w:keepNext/>
            </w:pPr>
            <w:r>
              <w:t>LE</w:t>
            </w:r>
          </w:p>
        </w:tc>
      </w:tr>
      <w:tr w:rsidR="00E462E1" w:rsidRPr="003646BE" w:rsidTr="00F93041">
        <w:trPr>
          <w:cnfStyle w:val="000000010000" w:firstRow="0" w:lastRow="0" w:firstColumn="0" w:lastColumn="0" w:oddVBand="0" w:evenVBand="0" w:oddHBand="0" w:evenHBand="1" w:firstRowFirstColumn="0" w:firstRowLastColumn="0" w:lastRowFirstColumn="0" w:lastRowLastColumn="0"/>
        </w:trPr>
        <w:tc>
          <w:tcPr>
            <w:tcW w:w="6181" w:type="dxa"/>
          </w:tcPr>
          <w:p w:rsidR="00E462E1" w:rsidRDefault="00E462E1" w:rsidP="00F93041">
            <w:r w:rsidRPr="00F51F62">
              <w:t>Reihenfolge und Strukturieru</w:t>
            </w:r>
            <w:r>
              <w:t>ng von Properties / Methoden / K</w:t>
            </w:r>
            <w:r w:rsidRPr="00F51F62">
              <w:t>onstruktoren ist inkonsistent</w:t>
            </w:r>
          </w:p>
        </w:tc>
        <w:tc>
          <w:tcPr>
            <w:tcW w:w="2246" w:type="dxa"/>
          </w:tcPr>
          <w:p w:rsidR="00E462E1" w:rsidRDefault="00E462E1" w:rsidP="00F93041">
            <w:r>
              <w:t>05.06.2012</w:t>
            </w:r>
          </w:p>
        </w:tc>
        <w:tc>
          <w:tcPr>
            <w:tcW w:w="861" w:type="dxa"/>
          </w:tcPr>
          <w:p w:rsidR="00E462E1" w:rsidRDefault="00E462E1" w:rsidP="00F93041">
            <w:pPr>
              <w:keepNext/>
            </w:pPr>
            <w:r>
              <w:t>LE</w:t>
            </w:r>
          </w:p>
        </w:tc>
      </w:tr>
      <w:tr w:rsidR="00E462E1" w:rsidRPr="003646BE" w:rsidTr="00F93041">
        <w:trPr>
          <w:cnfStyle w:val="000000100000" w:firstRow="0" w:lastRow="0" w:firstColumn="0" w:lastColumn="0" w:oddVBand="0" w:evenVBand="0" w:oddHBand="1" w:evenHBand="0" w:firstRowFirstColumn="0" w:firstRowLastColumn="0" w:lastRowFirstColumn="0" w:lastRowLastColumn="0"/>
        </w:trPr>
        <w:tc>
          <w:tcPr>
            <w:tcW w:w="6181" w:type="dxa"/>
          </w:tcPr>
          <w:p w:rsidR="00E462E1" w:rsidRPr="00F51F62" w:rsidRDefault="00E462E1" w:rsidP="00F93041">
            <w:r>
              <w:t>Code-Guidelines (vorhanden?) einhalten</w:t>
            </w:r>
          </w:p>
        </w:tc>
        <w:tc>
          <w:tcPr>
            <w:tcW w:w="2246" w:type="dxa"/>
          </w:tcPr>
          <w:p w:rsidR="00E462E1" w:rsidRDefault="00E462E1" w:rsidP="00F93041">
            <w:r>
              <w:t>05.06.2012</w:t>
            </w:r>
          </w:p>
        </w:tc>
        <w:tc>
          <w:tcPr>
            <w:tcW w:w="861" w:type="dxa"/>
          </w:tcPr>
          <w:p w:rsidR="00E462E1" w:rsidRDefault="00E462E1" w:rsidP="00F93041">
            <w:pPr>
              <w:keepNext/>
            </w:pPr>
            <w:r>
              <w:t>LE</w:t>
            </w:r>
          </w:p>
        </w:tc>
      </w:tr>
      <w:tr w:rsidR="00E462E1" w:rsidRPr="003646BE" w:rsidTr="00F93041">
        <w:trPr>
          <w:cnfStyle w:val="000000010000" w:firstRow="0" w:lastRow="0" w:firstColumn="0" w:lastColumn="0" w:oddVBand="0" w:evenVBand="0" w:oddHBand="0" w:evenHBand="1" w:firstRowFirstColumn="0" w:firstRowLastColumn="0" w:lastRowFirstColumn="0" w:lastRowLastColumn="0"/>
        </w:trPr>
        <w:tc>
          <w:tcPr>
            <w:tcW w:w="6181" w:type="dxa"/>
          </w:tcPr>
          <w:p w:rsidR="00E462E1" w:rsidRDefault="00E462E1" w:rsidP="00F93041">
            <w:r>
              <w:t>PreConditions einsetzen</w:t>
            </w:r>
          </w:p>
        </w:tc>
        <w:tc>
          <w:tcPr>
            <w:tcW w:w="2246" w:type="dxa"/>
          </w:tcPr>
          <w:p w:rsidR="00E462E1" w:rsidRDefault="00E462E1" w:rsidP="00F93041">
            <w:r>
              <w:t>05.06.2012</w:t>
            </w:r>
          </w:p>
        </w:tc>
        <w:tc>
          <w:tcPr>
            <w:tcW w:w="861" w:type="dxa"/>
          </w:tcPr>
          <w:p w:rsidR="00E462E1" w:rsidRDefault="00E462E1" w:rsidP="00F93041">
            <w:pPr>
              <w:keepNext/>
            </w:pPr>
            <w:r>
              <w:t>LE</w:t>
            </w:r>
          </w:p>
        </w:tc>
      </w:tr>
    </w:tbl>
    <w:p w:rsidR="00E462E1" w:rsidRDefault="00E462E1" w:rsidP="00E462E1">
      <w:pPr>
        <w:pStyle w:val="Caption"/>
      </w:pPr>
      <w:bookmarkStart w:id="916" w:name="_Ref324229821"/>
      <w:bookmarkStart w:id="917" w:name="_Toc327468183"/>
      <w:r>
        <w:t xml:space="preserve">Tabelle </w:t>
      </w:r>
      <w:fldSimple w:instr=" SEQ Tabelle \* ARABIC ">
        <w:r w:rsidR="000E6CF3">
          <w:rPr>
            <w:noProof/>
          </w:rPr>
          <w:t>32</w:t>
        </w:r>
      </w:fldSimple>
      <w:r>
        <w:t xml:space="preserve"> - Annotationen und Kommentare Code Review 03.05.2012</w:t>
      </w:r>
      <w:bookmarkEnd w:id="916"/>
      <w:bookmarkEnd w:id="917"/>
    </w:p>
    <w:p w:rsidR="00E462E1" w:rsidRDefault="00E462E1" w:rsidP="00E462E1">
      <w:r>
        <w:t>Die original notierten Kommentare und Annotationen von Silvan Gehrig und Michael Gfeller sind im Anhang (</w:t>
      </w:r>
      <w:r w:rsidR="007F362F">
        <w:fldChar w:fldCharType="begin"/>
      </w:r>
      <w:r w:rsidR="007F362F">
        <w:instrText xml:space="preserve"> REF _Ref327461240 \r \h </w:instrText>
      </w:r>
      <w:r w:rsidR="007F362F">
        <w:fldChar w:fldCharType="separate"/>
      </w:r>
      <w:r w:rsidR="000E6CF3">
        <w:t>VIII</w:t>
      </w:r>
      <w:r w:rsidR="007F362F">
        <w:fldChar w:fldCharType="end"/>
      </w:r>
      <w:r w:rsidR="007F362F">
        <w:t xml:space="preserve"> </w:t>
      </w:r>
      <w:r w:rsidR="007F362F">
        <w:fldChar w:fldCharType="begin"/>
      </w:r>
      <w:r w:rsidR="007F362F">
        <w:instrText xml:space="preserve"> REF _Ref327461240 \h </w:instrText>
      </w:r>
      <w:r w:rsidR="007F362F">
        <w:fldChar w:fldCharType="separate"/>
      </w:r>
      <w:r w:rsidR="000E6CF3">
        <w:t>Anhang</w:t>
      </w:r>
      <w:r w:rsidR="007F362F">
        <w:fldChar w:fldCharType="end"/>
      </w:r>
      <w:r>
        <w:t>) zu finden.</w:t>
      </w:r>
    </w:p>
    <w:p w:rsidR="00E462E1" w:rsidRDefault="00E462E1" w:rsidP="00E462E1">
      <w:pPr>
        <w:pStyle w:val="Heading5"/>
      </w:pPr>
      <w:bookmarkStart w:id="918" w:name="_Toc327469101"/>
      <w:r>
        <w:t>Bewertung der Kriterien</w:t>
      </w:r>
      <w:bookmarkEnd w:id="918"/>
    </w:p>
    <w:p w:rsidR="00E462E1" w:rsidRDefault="00E462E1" w:rsidP="00E462E1">
      <w:r>
        <w:t>Die Kriterienbewertung wurde von Silvan Gehrig und Michael Gfeller am 04.05.2012 vorgenommen.</w:t>
      </w:r>
    </w:p>
    <w:p w:rsidR="00E462E1" w:rsidRPr="00CC720E" w:rsidRDefault="00E462E1" w:rsidP="00E462E1">
      <w:pPr>
        <w:pStyle w:val="Heading6"/>
      </w:pPr>
      <w:bookmarkStart w:id="919" w:name="_Toc327469102"/>
      <w:r w:rsidRPr="00CC720E">
        <w:t>Code Style Analyse</w:t>
      </w:r>
      <w:bookmarkEnd w:id="919"/>
    </w:p>
    <w:tbl>
      <w:tblPr>
        <w:tblStyle w:val="MediumList1-Accent1"/>
        <w:tblW w:w="0" w:type="auto"/>
        <w:tblLook w:val="0420" w:firstRow="1" w:lastRow="0" w:firstColumn="0" w:lastColumn="0" w:noHBand="0" w:noVBand="1"/>
      </w:tblPr>
      <w:tblGrid>
        <w:gridCol w:w="7023"/>
        <w:gridCol w:w="1158"/>
        <w:gridCol w:w="1051"/>
      </w:tblGrid>
      <w:tr w:rsidR="00E462E1" w:rsidTr="00F93041">
        <w:trPr>
          <w:cnfStyle w:val="100000000000" w:firstRow="1" w:lastRow="0" w:firstColumn="0" w:lastColumn="0" w:oddVBand="0" w:evenVBand="0" w:oddHBand="0" w:evenHBand="0" w:firstRowFirstColumn="0" w:firstRowLastColumn="0" w:lastRowFirstColumn="0" w:lastRowLastColumn="0"/>
          <w:trHeight w:val="264"/>
        </w:trPr>
        <w:tc>
          <w:tcPr>
            <w:tcW w:w="7023" w:type="dxa"/>
          </w:tcPr>
          <w:p w:rsidR="00E462E1" w:rsidRDefault="00E462E1" w:rsidP="00F93041"/>
        </w:tc>
        <w:tc>
          <w:tcPr>
            <w:tcW w:w="1158" w:type="dxa"/>
          </w:tcPr>
          <w:p w:rsidR="00E462E1" w:rsidRDefault="00E462E1" w:rsidP="00F93041">
            <w:r>
              <w:t>Erfüllt</w:t>
            </w:r>
          </w:p>
        </w:tc>
        <w:tc>
          <w:tcPr>
            <w:tcW w:w="1051" w:type="dxa"/>
          </w:tcPr>
          <w:p w:rsidR="00E462E1" w:rsidRDefault="00E462E1" w:rsidP="00F93041">
            <w:r>
              <w:t>N. Erfüllt</w:t>
            </w:r>
          </w:p>
        </w:tc>
      </w:tr>
      <w:tr w:rsidR="00E462E1" w:rsidTr="00F93041">
        <w:trPr>
          <w:cnfStyle w:val="000000100000" w:firstRow="0" w:lastRow="0" w:firstColumn="0" w:lastColumn="0" w:oddVBand="0" w:evenVBand="0" w:oddHBand="1" w:evenHBand="0" w:firstRowFirstColumn="0" w:firstRowLastColumn="0" w:lastRowFirstColumn="0" w:lastRowLastColumn="0"/>
          <w:trHeight w:val="280"/>
        </w:trPr>
        <w:tc>
          <w:tcPr>
            <w:tcW w:w="7023" w:type="dxa"/>
          </w:tcPr>
          <w:p w:rsidR="00E462E1" w:rsidRDefault="00E462E1" w:rsidP="00F93041">
            <w:r>
              <w:t>Die Code Richtlinien von HSR Videowall wurden eingehalten</w:t>
            </w:r>
          </w:p>
        </w:tc>
        <w:tc>
          <w:tcPr>
            <w:tcW w:w="1158" w:type="dxa"/>
          </w:tcPr>
          <w:p w:rsidR="00E462E1" w:rsidRDefault="00E462E1" w:rsidP="00F93041"/>
        </w:tc>
        <w:tc>
          <w:tcPr>
            <w:tcW w:w="1051" w:type="dxa"/>
          </w:tcPr>
          <w:p w:rsidR="00E462E1" w:rsidRPr="000844FC" w:rsidRDefault="00E462E1" w:rsidP="00F93041">
            <w:r>
              <w:t>X</w:t>
            </w:r>
          </w:p>
        </w:tc>
      </w:tr>
      <w:tr w:rsidR="00E462E1" w:rsidTr="00F93041">
        <w:trPr>
          <w:trHeight w:val="264"/>
        </w:trPr>
        <w:tc>
          <w:tcPr>
            <w:tcW w:w="7023" w:type="dxa"/>
          </w:tcPr>
          <w:p w:rsidR="00E462E1" w:rsidRDefault="00E462E1" w:rsidP="00F93041">
            <w:r>
              <w:t>Der Code wirkt durch seine Anordnung &amp; Verschachtelung übersichtlich</w:t>
            </w:r>
          </w:p>
        </w:tc>
        <w:tc>
          <w:tcPr>
            <w:tcW w:w="1158" w:type="dxa"/>
          </w:tcPr>
          <w:p w:rsidR="00E462E1" w:rsidRDefault="00E462E1" w:rsidP="00F93041"/>
        </w:tc>
        <w:tc>
          <w:tcPr>
            <w:tcW w:w="1051" w:type="dxa"/>
          </w:tcPr>
          <w:p w:rsidR="00E462E1" w:rsidRDefault="00E462E1" w:rsidP="00F93041">
            <w:r>
              <w:t>X</w:t>
            </w:r>
          </w:p>
        </w:tc>
      </w:tr>
      <w:tr w:rsidR="00E462E1" w:rsidTr="00F93041">
        <w:trPr>
          <w:cnfStyle w:val="000000100000" w:firstRow="0" w:lastRow="0" w:firstColumn="0" w:lastColumn="0" w:oddVBand="0" w:evenVBand="0" w:oddHBand="1" w:evenHBand="0" w:firstRowFirstColumn="0" w:firstRowLastColumn="0" w:lastRowFirstColumn="0" w:lastRowLastColumn="0"/>
          <w:trHeight w:val="264"/>
        </w:trPr>
        <w:tc>
          <w:tcPr>
            <w:tcW w:w="7023" w:type="dxa"/>
          </w:tcPr>
          <w:p w:rsidR="00E462E1" w:rsidRDefault="00E462E1" w:rsidP="00F93041">
            <w:r>
              <w:t>Die HSR Videowall Headers sind in allen nicht generierten Sourcen vorhanden</w:t>
            </w:r>
          </w:p>
        </w:tc>
        <w:tc>
          <w:tcPr>
            <w:tcW w:w="1158" w:type="dxa"/>
          </w:tcPr>
          <w:p w:rsidR="00E462E1" w:rsidRDefault="00E462E1" w:rsidP="00F93041"/>
        </w:tc>
        <w:tc>
          <w:tcPr>
            <w:tcW w:w="1051" w:type="dxa"/>
          </w:tcPr>
          <w:p w:rsidR="00E462E1" w:rsidRDefault="00E462E1" w:rsidP="00F93041">
            <w:r>
              <w:t>X</w:t>
            </w:r>
          </w:p>
        </w:tc>
      </w:tr>
      <w:tr w:rsidR="00E462E1" w:rsidTr="00F93041">
        <w:trPr>
          <w:trHeight w:val="264"/>
        </w:trPr>
        <w:tc>
          <w:tcPr>
            <w:tcW w:w="7023" w:type="dxa"/>
          </w:tcPr>
          <w:p w:rsidR="00E462E1" w:rsidRDefault="00E462E1" w:rsidP="00F93041">
            <w:r>
              <w:t>Die XML-Kommentar Kompilation wurde in den Projekten aktiviert</w:t>
            </w:r>
          </w:p>
        </w:tc>
        <w:tc>
          <w:tcPr>
            <w:tcW w:w="1158" w:type="dxa"/>
          </w:tcPr>
          <w:p w:rsidR="00E462E1" w:rsidRDefault="00E462E1" w:rsidP="00F93041">
            <w:r>
              <w:t>X</w:t>
            </w:r>
          </w:p>
        </w:tc>
        <w:tc>
          <w:tcPr>
            <w:tcW w:w="1051" w:type="dxa"/>
          </w:tcPr>
          <w:p w:rsidR="00E462E1" w:rsidRDefault="00E462E1" w:rsidP="00F93041"/>
        </w:tc>
      </w:tr>
      <w:tr w:rsidR="00E462E1" w:rsidTr="00F93041">
        <w:trPr>
          <w:cnfStyle w:val="000000100000" w:firstRow="0" w:lastRow="0" w:firstColumn="0" w:lastColumn="0" w:oddVBand="0" w:evenVBand="0" w:oddHBand="1" w:evenHBand="0" w:firstRowFirstColumn="0" w:firstRowLastColumn="0" w:lastRowFirstColumn="0" w:lastRowLastColumn="0"/>
          <w:trHeight w:val="280"/>
        </w:trPr>
        <w:tc>
          <w:tcPr>
            <w:tcW w:w="7023" w:type="dxa"/>
          </w:tcPr>
          <w:p w:rsidR="00E462E1" w:rsidRDefault="00E462E1" w:rsidP="00F93041">
            <w:r>
              <w:t>Alle Public / Protected Members sind ausreichend Dokumentiert</w:t>
            </w:r>
          </w:p>
        </w:tc>
        <w:tc>
          <w:tcPr>
            <w:tcW w:w="1158" w:type="dxa"/>
          </w:tcPr>
          <w:p w:rsidR="00E462E1" w:rsidRDefault="00E462E1" w:rsidP="00F93041"/>
        </w:tc>
        <w:tc>
          <w:tcPr>
            <w:tcW w:w="1051" w:type="dxa"/>
          </w:tcPr>
          <w:p w:rsidR="00E462E1" w:rsidRDefault="00E462E1" w:rsidP="00F93041">
            <w:r>
              <w:t>X</w:t>
            </w:r>
          </w:p>
        </w:tc>
      </w:tr>
      <w:tr w:rsidR="00E462E1" w:rsidTr="00F93041">
        <w:trPr>
          <w:trHeight w:val="264"/>
        </w:trPr>
        <w:tc>
          <w:tcPr>
            <w:tcW w:w="7023" w:type="dxa"/>
          </w:tcPr>
          <w:p w:rsidR="00E462E1" w:rsidRDefault="00E462E1" w:rsidP="00F93041">
            <w:r>
              <w:t>Die auskommentierten Programm-Stücke sind ausreichend erklärt</w:t>
            </w:r>
          </w:p>
        </w:tc>
        <w:tc>
          <w:tcPr>
            <w:tcW w:w="1158" w:type="dxa"/>
          </w:tcPr>
          <w:p w:rsidR="00E462E1" w:rsidRDefault="00E462E1" w:rsidP="00F93041">
            <w:r>
              <w:t>X</w:t>
            </w:r>
          </w:p>
        </w:tc>
        <w:tc>
          <w:tcPr>
            <w:tcW w:w="1051" w:type="dxa"/>
          </w:tcPr>
          <w:p w:rsidR="00E462E1" w:rsidRDefault="00E462E1" w:rsidP="00F93041"/>
        </w:tc>
      </w:tr>
      <w:tr w:rsidR="00E462E1" w:rsidTr="00F93041">
        <w:trPr>
          <w:cnfStyle w:val="000000100000" w:firstRow="0" w:lastRow="0" w:firstColumn="0" w:lastColumn="0" w:oddVBand="0" w:evenVBand="0" w:oddHBand="1" w:evenHBand="0" w:firstRowFirstColumn="0" w:firstRowLastColumn="0" w:lastRowFirstColumn="0" w:lastRowLastColumn="0"/>
          <w:trHeight w:val="264"/>
        </w:trPr>
        <w:tc>
          <w:tcPr>
            <w:tcW w:w="7023" w:type="dxa"/>
          </w:tcPr>
          <w:p w:rsidR="00E462E1" w:rsidRDefault="00E462E1" w:rsidP="00F93041">
            <w:r>
              <w:t>Die Projekte enthalten keine toten Programm-Klassen</w:t>
            </w:r>
          </w:p>
        </w:tc>
        <w:tc>
          <w:tcPr>
            <w:tcW w:w="1158" w:type="dxa"/>
          </w:tcPr>
          <w:p w:rsidR="00E462E1" w:rsidRDefault="00E462E1" w:rsidP="00F93041"/>
        </w:tc>
        <w:tc>
          <w:tcPr>
            <w:tcW w:w="1051" w:type="dxa"/>
          </w:tcPr>
          <w:p w:rsidR="00E462E1" w:rsidRDefault="00E462E1" w:rsidP="00F93041"/>
        </w:tc>
      </w:tr>
      <w:tr w:rsidR="00E462E1" w:rsidTr="00F93041">
        <w:trPr>
          <w:trHeight w:val="264"/>
        </w:trPr>
        <w:tc>
          <w:tcPr>
            <w:tcW w:w="7023" w:type="dxa"/>
          </w:tcPr>
          <w:p w:rsidR="00E462E1" w:rsidRDefault="00E462E1" w:rsidP="00F93041">
            <w:r>
              <w:t>Die fehlenden Programmstücke sind mittels TODO-Kommentar beschrieben</w:t>
            </w:r>
          </w:p>
        </w:tc>
        <w:tc>
          <w:tcPr>
            <w:tcW w:w="1158" w:type="dxa"/>
          </w:tcPr>
          <w:p w:rsidR="00E462E1" w:rsidRDefault="00E462E1" w:rsidP="00F93041">
            <w:r>
              <w:t>X</w:t>
            </w:r>
          </w:p>
        </w:tc>
        <w:tc>
          <w:tcPr>
            <w:tcW w:w="1051" w:type="dxa"/>
          </w:tcPr>
          <w:p w:rsidR="00E462E1" w:rsidRDefault="00E462E1" w:rsidP="00F93041"/>
        </w:tc>
      </w:tr>
      <w:tr w:rsidR="00E462E1" w:rsidTr="00F93041">
        <w:trPr>
          <w:cnfStyle w:val="000000100000" w:firstRow="0" w:lastRow="0" w:firstColumn="0" w:lastColumn="0" w:oddVBand="0" w:evenVBand="0" w:oddHBand="1" w:evenHBand="0" w:firstRowFirstColumn="0" w:firstRowLastColumn="0" w:lastRowFirstColumn="0" w:lastRowLastColumn="0"/>
          <w:trHeight w:val="280"/>
        </w:trPr>
        <w:tc>
          <w:tcPr>
            <w:tcW w:w="7023" w:type="dxa"/>
          </w:tcPr>
          <w:p w:rsidR="00E462E1" w:rsidRDefault="00E462E1" w:rsidP="00F93041">
            <w:r>
              <w:lastRenderedPageBreak/>
              <w:t>Der Code übersetzt ohne Compiler Warnings, die nicht dokumentiert sind und sich nicht in den Test Projekten befinden</w:t>
            </w:r>
          </w:p>
        </w:tc>
        <w:tc>
          <w:tcPr>
            <w:tcW w:w="1158" w:type="dxa"/>
          </w:tcPr>
          <w:p w:rsidR="00E462E1" w:rsidRDefault="00E462E1" w:rsidP="00F93041"/>
        </w:tc>
        <w:tc>
          <w:tcPr>
            <w:tcW w:w="1051" w:type="dxa"/>
          </w:tcPr>
          <w:p w:rsidR="00E462E1" w:rsidRDefault="00E462E1" w:rsidP="00F93041">
            <w:r>
              <w:t>X</w:t>
            </w:r>
          </w:p>
        </w:tc>
      </w:tr>
      <w:tr w:rsidR="00E462E1" w:rsidTr="00F93041">
        <w:trPr>
          <w:trHeight w:val="264"/>
        </w:trPr>
        <w:tc>
          <w:tcPr>
            <w:tcW w:w="7023" w:type="dxa"/>
          </w:tcPr>
          <w:p w:rsidR="00E462E1" w:rsidRDefault="00E462E1" w:rsidP="00F93041">
            <w:r>
              <w:t>Es gibt keine Bad Smells im Code</w:t>
            </w:r>
          </w:p>
        </w:tc>
        <w:tc>
          <w:tcPr>
            <w:tcW w:w="1158" w:type="dxa"/>
          </w:tcPr>
          <w:p w:rsidR="00E462E1" w:rsidRDefault="00E462E1" w:rsidP="00F93041"/>
        </w:tc>
        <w:tc>
          <w:tcPr>
            <w:tcW w:w="1051" w:type="dxa"/>
          </w:tcPr>
          <w:p w:rsidR="00E462E1" w:rsidRDefault="00E462E1" w:rsidP="00F93041">
            <w:r>
              <w:t>X</w:t>
            </w:r>
          </w:p>
        </w:tc>
      </w:tr>
    </w:tbl>
    <w:p w:rsidR="00E462E1" w:rsidRPr="00CC720E" w:rsidRDefault="00E462E1" w:rsidP="00E462E1">
      <w:pPr>
        <w:pStyle w:val="Heading6"/>
      </w:pPr>
      <w:bookmarkStart w:id="920" w:name="_Toc327469103"/>
      <w:r>
        <w:t>Exception Handling</w:t>
      </w:r>
      <w:bookmarkEnd w:id="920"/>
    </w:p>
    <w:tbl>
      <w:tblPr>
        <w:tblStyle w:val="MediumList1-Accent1"/>
        <w:tblW w:w="0" w:type="auto"/>
        <w:tblLook w:val="0420" w:firstRow="1" w:lastRow="0" w:firstColumn="0" w:lastColumn="0" w:noHBand="0" w:noVBand="1"/>
      </w:tblPr>
      <w:tblGrid>
        <w:gridCol w:w="7054"/>
        <w:gridCol w:w="1134"/>
        <w:gridCol w:w="1024"/>
      </w:tblGrid>
      <w:tr w:rsidR="00E462E1" w:rsidTr="00F93041">
        <w:trPr>
          <w:cnfStyle w:val="100000000000" w:firstRow="1" w:lastRow="0" w:firstColumn="0" w:lastColumn="0" w:oddVBand="0" w:evenVBand="0" w:oddHBand="0" w:evenHBand="0" w:firstRowFirstColumn="0" w:firstRowLastColumn="0" w:lastRowFirstColumn="0" w:lastRowLastColumn="0"/>
        </w:trPr>
        <w:tc>
          <w:tcPr>
            <w:tcW w:w="7054" w:type="dxa"/>
          </w:tcPr>
          <w:p w:rsidR="00E462E1" w:rsidRDefault="00E462E1" w:rsidP="00F93041"/>
        </w:tc>
        <w:tc>
          <w:tcPr>
            <w:tcW w:w="1134" w:type="dxa"/>
          </w:tcPr>
          <w:p w:rsidR="00E462E1" w:rsidRDefault="00E462E1" w:rsidP="00F93041">
            <w:r>
              <w:t>Erfüllt</w:t>
            </w:r>
          </w:p>
        </w:tc>
        <w:tc>
          <w:tcPr>
            <w:tcW w:w="1024" w:type="dxa"/>
          </w:tcPr>
          <w:p w:rsidR="00E462E1" w:rsidRDefault="00E462E1" w:rsidP="00F93041">
            <w:r>
              <w:t>N. Erfüllt</w:t>
            </w:r>
          </w:p>
        </w:tc>
      </w:tr>
      <w:tr w:rsidR="00E462E1" w:rsidTr="00F93041">
        <w:trPr>
          <w:cnfStyle w:val="000000100000" w:firstRow="0" w:lastRow="0" w:firstColumn="0" w:lastColumn="0" w:oddVBand="0" w:evenVBand="0" w:oddHBand="1" w:evenHBand="0" w:firstRowFirstColumn="0" w:firstRowLastColumn="0" w:lastRowFirstColumn="0" w:lastRowLastColumn="0"/>
        </w:trPr>
        <w:tc>
          <w:tcPr>
            <w:tcW w:w="7054" w:type="dxa"/>
          </w:tcPr>
          <w:p w:rsidR="00E462E1" w:rsidRDefault="00E462E1" w:rsidP="00F93041">
            <w:r>
              <w:t>Der Code enthält keine abgefangenen und ignorierten Ausnahmen</w:t>
            </w:r>
          </w:p>
        </w:tc>
        <w:tc>
          <w:tcPr>
            <w:tcW w:w="1134" w:type="dxa"/>
          </w:tcPr>
          <w:p w:rsidR="00E462E1" w:rsidRDefault="00E462E1" w:rsidP="00F93041">
            <w:r>
              <w:t>X</w:t>
            </w:r>
          </w:p>
        </w:tc>
        <w:tc>
          <w:tcPr>
            <w:tcW w:w="1024" w:type="dxa"/>
          </w:tcPr>
          <w:p w:rsidR="00E462E1" w:rsidRDefault="00E462E1" w:rsidP="00F93041"/>
        </w:tc>
      </w:tr>
      <w:tr w:rsidR="00E462E1" w:rsidTr="00F93041">
        <w:tc>
          <w:tcPr>
            <w:tcW w:w="7054" w:type="dxa"/>
          </w:tcPr>
          <w:p w:rsidR="00E462E1" w:rsidRDefault="00E462E1" w:rsidP="00F93041">
            <w:r>
              <w:t>Fehler in asynchronen Prozessen werden mittels Event weitergeleiltet</w:t>
            </w:r>
          </w:p>
        </w:tc>
        <w:tc>
          <w:tcPr>
            <w:tcW w:w="1134" w:type="dxa"/>
          </w:tcPr>
          <w:p w:rsidR="00E462E1" w:rsidRDefault="00E462E1" w:rsidP="00F93041">
            <w:r>
              <w:t>X</w:t>
            </w:r>
          </w:p>
        </w:tc>
        <w:tc>
          <w:tcPr>
            <w:tcW w:w="1024" w:type="dxa"/>
          </w:tcPr>
          <w:p w:rsidR="00E462E1" w:rsidRDefault="00E462E1" w:rsidP="00F93041"/>
        </w:tc>
      </w:tr>
      <w:tr w:rsidR="00E462E1" w:rsidTr="00F93041">
        <w:trPr>
          <w:cnfStyle w:val="000000100000" w:firstRow="0" w:lastRow="0" w:firstColumn="0" w:lastColumn="0" w:oddVBand="0" w:evenVBand="0" w:oddHBand="1" w:evenHBand="0" w:firstRowFirstColumn="0" w:firstRowLastColumn="0" w:lastRowFirstColumn="0" w:lastRowLastColumn="0"/>
        </w:trPr>
        <w:tc>
          <w:tcPr>
            <w:tcW w:w="7054" w:type="dxa"/>
          </w:tcPr>
          <w:p w:rsidR="00E462E1" w:rsidRDefault="00E462E1" w:rsidP="00F93041">
            <w:r>
              <w:t>Das Logging erfasst alle Fehler aus allen Funktionalitätsschichten</w:t>
            </w:r>
          </w:p>
        </w:tc>
        <w:tc>
          <w:tcPr>
            <w:tcW w:w="1134" w:type="dxa"/>
          </w:tcPr>
          <w:p w:rsidR="00E462E1" w:rsidRDefault="00E462E1" w:rsidP="00F93041"/>
        </w:tc>
        <w:tc>
          <w:tcPr>
            <w:tcW w:w="1024" w:type="dxa"/>
          </w:tcPr>
          <w:p w:rsidR="00E462E1" w:rsidRDefault="00E462E1" w:rsidP="00F93041">
            <w:r>
              <w:t>X</w:t>
            </w:r>
          </w:p>
        </w:tc>
      </w:tr>
      <w:tr w:rsidR="00E462E1" w:rsidTr="00F93041">
        <w:tc>
          <w:tcPr>
            <w:tcW w:w="7054" w:type="dxa"/>
          </w:tcPr>
          <w:p w:rsidR="00E462E1" w:rsidRDefault="00E462E1" w:rsidP="00F93041">
            <w:r>
              <w:t>Das Before/After Pattern wird, wo möglich, mittels using() { } angewendet</w:t>
            </w:r>
          </w:p>
        </w:tc>
        <w:tc>
          <w:tcPr>
            <w:tcW w:w="1134" w:type="dxa"/>
          </w:tcPr>
          <w:p w:rsidR="00E462E1" w:rsidRDefault="00E462E1" w:rsidP="00F93041"/>
        </w:tc>
        <w:tc>
          <w:tcPr>
            <w:tcW w:w="1024" w:type="dxa"/>
          </w:tcPr>
          <w:p w:rsidR="00E462E1" w:rsidRDefault="00E462E1" w:rsidP="00F93041">
            <w:r>
              <w:t>X</w:t>
            </w:r>
          </w:p>
        </w:tc>
      </w:tr>
      <w:tr w:rsidR="00E462E1" w:rsidTr="00F93041">
        <w:trPr>
          <w:cnfStyle w:val="000000100000" w:firstRow="0" w:lastRow="0" w:firstColumn="0" w:lastColumn="0" w:oddVBand="0" w:evenVBand="0" w:oddHBand="1" w:evenHBand="0" w:firstRowFirstColumn="0" w:firstRowLastColumn="0" w:lastRowFirstColumn="0" w:lastRowLastColumn="0"/>
        </w:trPr>
        <w:tc>
          <w:tcPr>
            <w:tcW w:w="7054" w:type="dxa"/>
          </w:tcPr>
          <w:p w:rsidR="00E462E1" w:rsidRDefault="00E462E1" w:rsidP="00F93041">
            <w:r>
              <w:t>IDisposable.Dispose() Methoden werden in jedem Fall aufgerufen</w:t>
            </w:r>
          </w:p>
        </w:tc>
        <w:tc>
          <w:tcPr>
            <w:tcW w:w="1134" w:type="dxa"/>
          </w:tcPr>
          <w:p w:rsidR="00E462E1" w:rsidRDefault="00E462E1" w:rsidP="00F93041"/>
        </w:tc>
        <w:tc>
          <w:tcPr>
            <w:tcW w:w="1024" w:type="dxa"/>
          </w:tcPr>
          <w:p w:rsidR="00E462E1" w:rsidRDefault="00E462E1" w:rsidP="00F93041">
            <w:r>
              <w:t>X</w:t>
            </w:r>
          </w:p>
        </w:tc>
      </w:tr>
    </w:tbl>
    <w:p w:rsidR="00E462E1" w:rsidRPr="00CC720E" w:rsidRDefault="00E462E1" w:rsidP="00E462E1">
      <w:pPr>
        <w:pStyle w:val="Heading6"/>
      </w:pPr>
      <w:bookmarkStart w:id="921" w:name="_Toc327469104"/>
      <w:r>
        <w:t>Flow Control</w:t>
      </w:r>
      <w:bookmarkEnd w:id="921"/>
    </w:p>
    <w:tbl>
      <w:tblPr>
        <w:tblStyle w:val="MediumList1-Accent1"/>
        <w:tblW w:w="0" w:type="auto"/>
        <w:tblLook w:val="0420" w:firstRow="1" w:lastRow="0" w:firstColumn="0" w:lastColumn="0" w:noHBand="0" w:noVBand="1"/>
      </w:tblPr>
      <w:tblGrid>
        <w:gridCol w:w="7054"/>
        <w:gridCol w:w="1134"/>
        <w:gridCol w:w="1024"/>
      </w:tblGrid>
      <w:tr w:rsidR="00E462E1" w:rsidTr="00F93041">
        <w:trPr>
          <w:cnfStyle w:val="100000000000" w:firstRow="1" w:lastRow="0" w:firstColumn="0" w:lastColumn="0" w:oddVBand="0" w:evenVBand="0" w:oddHBand="0" w:evenHBand="0" w:firstRowFirstColumn="0" w:firstRowLastColumn="0" w:lastRowFirstColumn="0" w:lastRowLastColumn="0"/>
        </w:trPr>
        <w:tc>
          <w:tcPr>
            <w:tcW w:w="7054" w:type="dxa"/>
          </w:tcPr>
          <w:p w:rsidR="00E462E1" w:rsidRDefault="00E462E1" w:rsidP="00F93041"/>
        </w:tc>
        <w:tc>
          <w:tcPr>
            <w:tcW w:w="1134" w:type="dxa"/>
          </w:tcPr>
          <w:p w:rsidR="00E462E1" w:rsidRDefault="00E462E1" w:rsidP="00F93041">
            <w:r>
              <w:t>Erfüllt</w:t>
            </w:r>
          </w:p>
        </w:tc>
        <w:tc>
          <w:tcPr>
            <w:tcW w:w="1024" w:type="dxa"/>
          </w:tcPr>
          <w:p w:rsidR="00E462E1" w:rsidRDefault="00E462E1" w:rsidP="00F93041">
            <w:r>
              <w:t>N. Erfüllt</w:t>
            </w:r>
          </w:p>
        </w:tc>
      </w:tr>
      <w:tr w:rsidR="00E462E1" w:rsidTr="00F93041">
        <w:trPr>
          <w:cnfStyle w:val="000000100000" w:firstRow="0" w:lastRow="0" w:firstColumn="0" w:lastColumn="0" w:oddVBand="0" w:evenVBand="0" w:oddHBand="1" w:evenHBand="0" w:firstRowFirstColumn="0" w:firstRowLastColumn="0" w:lastRowFirstColumn="0" w:lastRowLastColumn="0"/>
        </w:trPr>
        <w:tc>
          <w:tcPr>
            <w:tcW w:w="7054" w:type="dxa"/>
          </w:tcPr>
          <w:p w:rsidR="00E462E1" w:rsidRDefault="00E462E1" w:rsidP="00F93041">
            <w:r>
              <w:t xml:space="preserve">Es existieren keine Schleifen ohne Abbruchkriterien </w:t>
            </w:r>
          </w:p>
        </w:tc>
        <w:tc>
          <w:tcPr>
            <w:tcW w:w="1134" w:type="dxa"/>
          </w:tcPr>
          <w:p w:rsidR="00E462E1" w:rsidRDefault="00E462E1" w:rsidP="00F93041">
            <w:r>
              <w:t>X</w:t>
            </w:r>
          </w:p>
        </w:tc>
        <w:tc>
          <w:tcPr>
            <w:tcW w:w="1024" w:type="dxa"/>
          </w:tcPr>
          <w:p w:rsidR="00E462E1" w:rsidRDefault="00E462E1" w:rsidP="00F93041"/>
        </w:tc>
      </w:tr>
      <w:tr w:rsidR="00E462E1" w:rsidTr="00F93041">
        <w:tc>
          <w:tcPr>
            <w:tcW w:w="7054" w:type="dxa"/>
          </w:tcPr>
          <w:p w:rsidR="00E462E1" w:rsidRDefault="00E462E1" w:rsidP="00F93041">
            <w:r>
              <w:t>Es existieren keine nicht dokumentierte, tote Programmstücke (z.B. if(false) / while (false) / …)</w:t>
            </w:r>
          </w:p>
        </w:tc>
        <w:tc>
          <w:tcPr>
            <w:tcW w:w="1134" w:type="dxa"/>
          </w:tcPr>
          <w:p w:rsidR="00E462E1" w:rsidRDefault="00E462E1" w:rsidP="00F93041">
            <w:r>
              <w:t>X</w:t>
            </w:r>
          </w:p>
        </w:tc>
        <w:tc>
          <w:tcPr>
            <w:tcW w:w="1024" w:type="dxa"/>
          </w:tcPr>
          <w:p w:rsidR="00E462E1" w:rsidRDefault="00E462E1" w:rsidP="00F93041"/>
        </w:tc>
      </w:tr>
      <w:tr w:rsidR="00E462E1" w:rsidTr="00F93041">
        <w:trPr>
          <w:cnfStyle w:val="000000100000" w:firstRow="0" w:lastRow="0" w:firstColumn="0" w:lastColumn="0" w:oddVBand="0" w:evenVBand="0" w:oddHBand="1" w:evenHBand="0" w:firstRowFirstColumn="0" w:firstRowLastColumn="0" w:lastRowFirstColumn="0" w:lastRowLastColumn="0"/>
        </w:trPr>
        <w:tc>
          <w:tcPr>
            <w:tcW w:w="7054" w:type="dxa"/>
          </w:tcPr>
          <w:p w:rsidR="00E462E1" w:rsidRDefault="00E462E1" w:rsidP="00F93041">
            <w:r>
              <w:t>Rekursive Calls haben immer eine Verankerung und Abbruchbedingung</w:t>
            </w:r>
          </w:p>
        </w:tc>
        <w:tc>
          <w:tcPr>
            <w:tcW w:w="1134" w:type="dxa"/>
          </w:tcPr>
          <w:p w:rsidR="00E462E1" w:rsidRDefault="00E462E1" w:rsidP="00F93041">
            <w:r>
              <w:t>X</w:t>
            </w:r>
          </w:p>
        </w:tc>
        <w:tc>
          <w:tcPr>
            <w:tcW w:w="1024" w:type="dxa"/>
          </w:tcPr>
          <w:p w:rsidR="00E462E1" w:rsidRDefault="00E462E1" w:rsidP="00F93041"/>
        </w:tc>
      </w:tr>
    </w:tbl>
    <w:p w:rsidR="00E462E1" w:rsidRPr="00CC720E" w:rsidRDefault="00E462E1" w:rsidP="00E462E1">
      <w:pPr>
        <w:pStyle w:val="Heading6"/>
      </w:pPr>
      <w:bookmarkStart w:id="922" w:name="_Toc327469105"/>
      <w:r>
        <w:t>Naming</w:t>
      </w:r>
      <w:bookmarkEnd w:id="922"/>
    </w:p>
    <w:tbl>
      <w:tblPr>
        <w:tblStyle w:val="MediumList1-Accent1"/>
        <w:tblW w:w="0" w:type="auto"/>
        <w:tblLook w:val="0420" w:firstRow="1" w:lastRow="0" w:firstColumn="0" w:lastColumn="0" w:noHBand="0" w:noVBand="1"/>
      </w:tblPr>
      <w:tblGrid>
        <w:gridCol w:w="7054"/>
        <w:gridCol w:w="1134"/>
        <w:gridCol w:w="1024"/>
      </w:tblGrid>
      <w:tr w:rsidR="00E462E1" w:rsidTr="00F93041">
        <w:trPr>
          <w:cnfStyle w:val="100000000000" w:firstRow="1" w:lastRow="0" w:firstColumn="0" w:lastColumn="0" w:oddVBand="0" w:evenVBand="0" w:oddHBand="0" w:evenHBand="0" w:firstRowFirstColumn="0" w:firstRowLastColumn="0" w:lastRowFirstColumn="0" w:lastRowLastColumn="0"/>
        </w:trPr>
        <w:tc>
          <w:tcPr>
            <w:tcW w:w="7054" w:type="dxa"/>
          </w:tcPr>
          <w:p w:rsidR="00E462E1" w:rsidRDefault="00E462E1" w:rsidP="00F93041"/>
        </w:tc>
        <w:tc>
          <w:tcPr>
            <w:tcW w:w="1134" w:type="dxa"/>
          </w:tcPr>
          <w:p w:rsidR="00E462E1" w:rsidRDefault="00E462E1" w:rsidP="00F93041">
            <w:r>
              <w:t>Erfüllt</w:t>
            </w:r>
          </w:p>
        </w:tc>
        <w:tc>
          <w:tcPr>
            <w:tcW w:w="1024" w:type="dxa"/>
          </w:tcPr>
          <w:p w:rsidR="00E462E1" w:rsidRDefault="00E462E1" w:rsidP="00F93041">
            <w:r>
              <w:t>N. Erfüllt</w:t>
            </w:r>
          </w:p>
        </w:tc>
      </w:tr>
      <w:tr w:rsidR="00E462E1" w:rsidTr="00F93041">
        <w:trPr>
          <w:cnfStyle w:val="000000100000" w:firstRow="0" w:lastRow="0" w:firstColumn="0" w:lastColumn="0" w:oddVBand="0" w:evenVBand="0" w:oddHBand="1" w:evenHBand="0" w:firstRowFirstColumn="0" w:firstRowLastColumn="0" w:lastRowFirstColumn="0" w:lastRowLastColumn="0"/>
        </w:trPr>
        <w:tc>
          <w:tcPr>
            <w:tcW w:w="7054" w:type="dxa"/>
          </w:tcPr>
          <w:p w:rsidR="00E462E1" w:rsidRDefault="00E462E1" w:rsidP="00F93041">
            <w:r>
              <w:t>Die Namen der Klassen / Variabeln sind selbstbeschreibend</w:t>
            </w:r>
          </w:p>
        </w:tc>
        <w:tc>
          <w:tcPr>
            <w:tcW w:w="1134" w:type="dxa"/>
          </w:tcPr>
          <w:p w:rsidR="00E462E1" w:rsidRDefault="00E462E1" w:rsidP="00F93041">
            <w:r>
              <w:t>X</w:t>
            </w:r>
          </w:p>
        </w:tc>
        <w:tc>
          <w:tcPr>
            <w:tcW w:w="1024" w:type="dxa"/>
          </w:tcPr>
          <w:p w:rsidR="00E462E1" w:rsidRDefault="00E462E1" w:rsidP="00F93041"/>
        </w:tc>
      </w:tr>
      <w:tr w:rsidR="00E462E1" w:rsidTr="00F93041">
        <w:tc>
          <w:tcPr>
            <w:tcW w:w="7054" w:type="dxa"/>
          </w:tcPr>
          <w:p w:rsidR="00E462E1" w:rsidRDefault="00E462E1" w:rsidP="00F93041">
            <w:r>
              <w:t>Verwirrende oder falsche Namen sind nicht vorhanden</w:t>
            </w:r>
          </w:p>
        </w:tc>
        <w:tc>
          <w:tcPr>
            <w:tcW w:w="1134" w:type="dxa"/>
          </w:tcPr>
          <w:p w:rsidR="00E462E1" w:rsidRDefault="00E462E1" w:rsidP="00F93041"/>
        </w:tc>
        <w:tc>
          <w:tcPr>
            <w:tcW w:w="1024" w:type="dxa"/>
          </w:tcPr>
          <w:p w:rsidR="00E462E1" w:rsidRDefault="00E462E1" w:rsidP="00F93041">
            <w:r>
              <w:t>X</w:t>
            </w:r>
          </w:p>
        </w:tc>
      </w:tr>
      <w:tr w:rsidR="00E462E1" w:rsidTr="00F93041">
        <w:trPr>
          <w:cnfStyle w:val="000000100000" w:firstRow="0" w:lastRow="0" w:firstColumn="0" w:lastColumn="0" w:oddVBand="0" w:evenVBand="0" w:oddHBand="1" w:evenHBand="0" w:firstRowFirstColumn="0" w:firstRowLastColumn="0" w:lastRowFirstColumn="0" w:lastRowLastColumn="0"/>
        </w:trPr>
        <w:tc>
          <w:tcPr>
            <w:tcW w:w="7054" w:type="dxa"/>
          </w:tcPr>
          <w:p w:rsidR="00E462E1" w:rsidRDefault="00E462E1" w:rsidP="00F93041">
            <w:r>
              <w:t>Interface-Klassen beginnen immer I (z.B. IDisposable)</w:t>
            </w:r>
          </w:p>
        </w:tc>
        <w:tc>
          <w:tcPr>
            <w:tcW w:w="1134" w:type="dxa"/>
          </w:tcPr>
          <w:p w:rsidR="00E462E1" w:rsidRDefault="00E462E1" w:rsidP="00F93041">
            <w:r>
              <w:t>X</w:t>
            </w:r>
          </w:p>
        </w:tc>
        <w:tc>
          <w:tcPr>
            <w:tcW w:w="1024" w:type="dxa"/>
          </w:tcPr>
          <w:p w:rsidR="00E462E1" w:rsidRDefault="00E462E1" w:rsidP="00F93041"/>
        </w:tc>
      </w:tr>
      <w:tr w:rsidR="00E462E1" w:rsidTr="00F93041">
        <w:tc>
          <w:tcPr>
            <w:tcW w:w="7054" w:type="dxa"/>
          </w:tcPr>
          <w:p w:rsidR="00E462E1" w:rsidRDefault="00E462E1" w:rsidP="00F93041">
            <w:r>
              <w:t xml:space="preserve">Klassen / Properties / Methoden werden mit </w:t>
            </w:r>
            <w:r w:rsidRPr="00E578A3">
              <w:rPr>
                <w:i/>
              </w:rPr>
              <w:t>PascalCasing</w:t>
            </w:r>
            <w:r>
              <w:t xml:space="preserve"> geschrieben</w:t>
            </w:r>
          </w:p>
        </w:tc>
        <w:tc>
          <w:tcPr>
            <w:tcW w:w="1134" w:type="dxa"/>
          </w:tcPr>
          <w:p w:rsidR="00E462E1" w:rsidRDefault="00E462E1" w:rsidP="00F93041">
            <w:r>
              <w:t>X</w:t>
            </w:r>
          </w:p>
        </w:tc>
        <w:tc>
          <w:tcPr>
            <w:tcW w:w="1024" w:type="dxa"/>
          </w:tcPr>
          <w:p w:rsidR="00E462E1" w:rsidRDefault="00E462E1" w:rsidP="00F93041"/>
        </w:tc>
      </w:tr>
      <w:tr w:rsidR="00E462E1" w:rsidTr="00F93041">
        <w:trPr>
          <w:cnfStyle w:val="000000100000" w:firstRow="0" w:lastRow="0" w:firstColumn="0" w:lastColumn="0" w:oddVBand="0" w:evenVBand="0" w:oddHBand="1" w:evenHBand="0" w:firstRowFirstColumn="0" w:firstRowLastColumn="0" w:lastRowFirstColumn="0" w:lastRowLastColumn="0"/>
        </w:trPr>
        <w:tc>
          <w:tcPr>
            <w:tcW w:w="7054" w:type="dxa"/>
          </w:tcPr>
          <w:p w:rsidR="00E462E1" w:rsidRDefault="00E462E1" w:rsidP="00F93041">
            <w:r>
              <w:t xml:space="preserve">Lokale Variablen / Argumente werden mit </w:t>
            </w:r>
            <w:r w:rsidRPr="00E578A3">
              <w:rPr>
                <w:i/>
              </w:rPr>
              <w:t>camelCasing</w:t>
            </w:r>
            <w:r>
              <w:t xml:space="preserve"> geschrieben</w:t>
            </w:r>
          </w:p>
        </w:tc>
        <w:tc>
          <w:tcPr>
            <w:tcW w:w="1134" w:type="dxa"/>
          </w:tcPr>
          <w:p w:rsidR="00E462E1" w:rsidRDefault="00E462E1" w:rsidP="00F93041">
            <w:r>
              <w:t>X</w:t>
            </w:r>
          </w:p>
        </w:tc>
        <w:tc>
          <w:tcPr>
            <w:tcW w:w="1024" w:type="dxa"/>
          </w:tcPr>
          <w:p w:rsidR="00E462E1" w:rsidRDefault="00E462E1" w:rsidP="00F93041"/>
        </w:tc>
      </w:tr>
      <w:tr w:rsidR="00E462E1" w:rsidTr="00F93041">
        <w:tc>
          <w:tcPr>
            <w:tcW w:w="7054" w:type="dxa"/>
          </w:tcPr>
          <w:p w:rsidR="00E462E1" w:rsidRDefault="00E462E1" w:rsidP="00F93041">
            <w:r>
              <w:t xml:space="preserve">Konstanten werden in </w:t>
            </w:r>
            <w:r w:rsidRPr="00E578A3">
              <w:rPr>
                <w:i/>
              </w:rPr>
              <w:t>PascalCasing</w:t>
            </w:r>
            <w:r>
              <w:t xml:space="preserve"> geschrieben</w:t>
            </w:r>
          </w:p>
        </w:tc>
        <w:tc>
          <w:tcPr>
            <w:tcW w:w="1134" w:type="dxa"/>
          </w:tcPr>
          <w:p w:rsidR="00E462E1" w:rsidRDefault="00E462E1" w:rsidP="00F93041">
            <w:r>
              <w:t>X</w:t>
            </w:r>
          </w:p>
        </w:tc>
        <w:tc>
          <w:tcPr>
            <w:tcW w:w="1024" w:type="dxa"/>
          </w:tcPr>
          <w:p w:rsidR="00E462E1" w:rsidRDefault="00E462E1" w:rsidP="00F93041"/>
        </w:tc>
      </w:tr>
      <w:tr w:rsidR="00E462E1" w:rsidTr="00F93041">
        <w:trPr>
          <w:cnfStyle w:val="000000100000" w:firstRow="0" w:lastRow="0" w:firstColumn="0" w:lastColumn="0" w:oddVBand="0" w:evenVBand="0" w:oddHBand="1" w:evenHBand="0" w:firstRowFirstColumn="0" w:firstRowLastColumn="0" w:lastRowFirstColumn="0" w:lastRowLastColumn="0"/>
        </w:trPr>
        <w:tc>
          <w:tcPr>
            <w:tcW w:w="7054" w:type="dxa"/>
          </w:tcPr>
          <w:p w:rsidR="00E462E1" w:rsidRDefault="00E462E1" w:rsidP="00F93041">
            <w:r>
              <w:t xml:space="preserve">Felder in Klassen werden mit </w:t>
            </w:r>
            <w:r w:rsidRPr="00E578A3">
              <w:rPr>
                <w:i/>
              </w:rPr>
              <w:t>_camelCasing</w:t>
            </w:r>
            <w:r>
              <w:t xml:space="preserve"> geschrieben</w:t>
            </w:r>
          </w:p>
        </w:tc>
        <w:tc>
          <w:tcPr>
            <w:tcW w:w="1134" w:type="dxa"/>
          </w:tcPr>
          <w:p w:rsidR="00E462E1" w:rsidRDefault="00E462E1" w:rsidP="00F93041">
            <w:r>
              <w:t>X</w:t>
            </w:r>
          </w:p>
        </w:tc>
        <w:tc>
          <w:tcPr>
            <w:tcW w:w="1024" w:type="dxa"/>
          </w:tcPr>
          <w:p w:rsidR="00E462E1" w:rsidRDefault="00E462E1" w:rsidP="00F93041"/>
        </w:tc>
      </w:tr>
      <w:tr w:rsidR="00E462E1" w:rsidTr="00F93041">
        <w:tc>
          <w:tcPr>
            <w:tcW w:w="7054" w:type="dxa"/>
          </w:tcPr>
          <w:p w:rsidR="00E462E1" w:rsidRDefault="00E462E1" w:rsidP="00F93041">
            <w:r>
              <w:t>Der Code enthält keine Magic Numbers</w:t>
            </w:r>
          </w:p>
        </w:tc>
        <w:tc>
          <w:tcPr>
            <w:tcW w:w="1134" w:type="dxa"/>
          </w:tcPr>
          <w:p w:rsidR="00E462E1" w:rsidRDefault="00E462E1" w:rsidP="00F93041"/>
        </w:tc>
        <w:tc>
          <w:tcPr>
            <w:tcW w:w="1024" w:type="dxa"/>
          </w:tcPr>
          <w:p w:rsidR="00E462E1" w:rsidRDefault="00E462E1" w:rsidP="00F93041">
            <w:r>
              <w:t>X</w:t>
            </w:r>
          </w:p>
        </w:tc>
      </w:tr>
    </w:tbl>
    <w:p w:rsidR="00E462E1" w:rsidRPr="00CC720E" w:rsidRDefault="00E462E1" w:rsidP="00E462E1">
      <w:pPr>
        <w:pStyle w:val="Heading6"/>
      </w:pPr>
      <w:bookmarkStart w:id="923" w:name="_Toc327469106"/>
      <w:r>
        <w:t>Tools</w:t>
      </w:r>
      <w:bookmarkEnd w:id="923"/>
    </w:p>
    <w:tbl>
      <w:tblPr>
        <w:tblStyle w:val="MediumList1-Accent1"/>
        <w:tblW w:w="0" w:type="auto"/>
        <w:tblLook w:val="0420" w:firstRow="1" w:lastRow="0" w:firstColumn="0" w:lastColumn="0" w:noHBand="0" w:noVBand="1"/>
      </w:tblPr>
      <w:tblGrid>
        <w:gridCol w:w="7054"/>
        <w:gridCol w:w="1134"/>
        <w:gridCol w:w="1024"/>
      </w:tblGrid>
      <w:tr w:rsidR="00E462E1" w:rsidTr="00F93041">
        <w:trPr>
          <w:cnfStyle w:val="100000000000" w:firstRow="1" w:lastRow="0" w:firstColumn="0" w:lastColumn="0" w:oddVBand="0" w:evenVBand="0" w:oddHBand="0" w:evenHBand="0" w:firstRowFirstColumn="0" w:firstRowLastColumn="0" w:lastRowFirstColumn="0" w:lastRowLastColumn="0"/>
        </w:trPr>
        <w:tc>
          <w:tcPr>
            <w:tcW w:w="7054" w:type="dxa"/>
          </w:tcPr>
          <w:p w:rsidR="00E462E1" w:rsidRDefault="00E462E1" w:rsidP="00F93041"/>
        </w:tc>
        <w:tc>
          <w:tcPr>
            <w:tcW w:w="1134" w:type="dxa"/>
          </w:tcPr>
          <w:p w:rsidR="00E462E1" w:rsidRDefault="00E462E1" w:rsidP="00F93041">
            <w:r>
              <w:t>Erfüllt</w:t>
            </w:r>
          </w:p>
        </w:tc>
        <w:tc>
          <w:tcPr>
            <w:tcW w:w="1024" w:type="dxa"/>
          </w:tcPr>
          <w:p w:rsidR="00E462E1" w:rsidRDefault="00E462E1" w:rsidP="00F93041">
            <w:r>
              <w:t>N. Erfüllt</w:t>
            </w:r>
          </w:p>
        </w:tc>
      </w:tr>
      <w:tr w:rsidR="00E462E1" w:rsidTr="00F93041">
        <w:trPr>
          <w:cnfStyle w:val="000000100000" w:firstRow="0" w:lastRow="0" w:firstColumn="0" w:lastColumn="0" w:oddVBand="0" w:evenVBand="0" w:oddHBand="1" w:evenHBand="0" w:firstRowFirstColumn="0" w:firstRowLastColumn="0" w:lastRowFirstColumn="0" w:lastRowLastColumn="0"/>
        </w:trPr>
        <w:tc>
          <w:tcPr>
            <w:tcW w:w="7054" w:type="dxa"/>
          </w:tcPr>
          <w:p w:rsidR="00E462E1" w:rsidRDefault="00E462E1" w:rsidP="00F93041">
            <w:r>
              <w:t>Die Warnings von Resharper 4.XXX werden, wo sinnvoll, behoben</w:t>
            </w:r>
          </w:p>
        </w:tc>
        <w:tc>
          <w:tcPr>
            <w:tcW w:w="1134" w:type="dxa"/>
          </w:tcPr>
          <w:p w:rsidR="00E462E1" w:rsidRDefault="00E462E1" w:rsidP="00F93041">
            <w:r>
              <w:t>?</w:t>
            </w:r>
          </w:p>
        </w:tc>
        <w:tc>
          <w:tcPr>
            <w:tcW w:w="1024" w:type="dxa"/>
          </w:tcPr>
          <w:p w:rsidR="00E462E1" w:rsidRDefault="00E462E1" w:rsidP="00F93041"/>
        </w:tc>
      </w:tr>
      <w:tr w:rsidR="00E462E1" w:rsidTr="00F93041">
        <w:tc>
          <w:tcPr>
            <w:tcW w:w="7054" w:type="dxa"/>
          </w:tcPr>
          <w:p w:rsidR="00E462E1" w:rsidRDefault="00E462E1" w:rsidP="00F93041">
            <w:r>
              <w:t>Die Errors von FxCop werden wo sinnvoll behoben</w:t>
            </w:r>
          </w:p>
        </w:tc>
        <w:tc>
          <w:tcPr>
            <w:tcW w:w="1134" w:type="dxa"/>
          </w:tcPr>
          <w:p w:rsidR="00E462E1" w:rsidRDefault="00E462E1" w:rsidP="00F93041">
            <w:r>
              <w:t>?</w:t>
            </w:r>
          </w:p>
        </w:tc>
        <w:tc>
          <w:tcPr>
            <w:tcW w:w="1024" w:type="dxa"/>
          </w:tcPr>
          <w:p w:rsidR="00E462E1" w:rsidRDefault="00E462E1" w:rsidP="00F93041"/>
        </w:tc>
      </w:tr>
    </w:tbl>
    <w:p w:rsidR="00E462E1" w:rsidRDefault="00E462E1" w:rsidP="00E462E1">
      <w:pPr>
        <w:pStyle w:val="Heading4"/>
      </w:pPr>
      <w:bookmarkStart w:id="924" w:name="_Toc327469107"/>
      <w:r>
        <w:t>Code Review vom 05.06.2012</w:t>
      </w:r>
      <w:bookmarkEnd w:id="924"/>
    </w:p>
    <w:p w:rsidR="00E462E1" w:rsidRDefault="00E462E1" w:rsidP="00E462E1">
      <w:r>
        <w:t xml:space="preserve">Das letzte Code Review wurde am 05.06.2012 durchgeführt. Anwesend waren Michael Gfeller, Silvan Gehrig und Lukas Elmer. </w:t>
      </w:r>
    </w:p>
    <w:p w:rsidR="00E462E1" w:rsidRDefault="00E462E1" w:rsidP="00E462E1">
      <w:r>
        <w:t>Zuerst wurde der Code allgemein von Michael Gfeller untersucht, die gefundenen Probleme wurden besprochen. Danach wurden die Bewertungen des Code Reviews von Michael Gfeller am 12.06.2012 eingetragen.</w:t>
      </w:r>
    </w:p>
    <w:p w:rsidR="00E462E1" w:rsidRDefault="00E462E1" w:rsidP="00E462E1">
      <w:r>
        <w:t>Das Review zog einige Verbesserungen nach sich, die sich aus den negativ bewerteten Kriterien ergaben. Im Speziellen waren das:</w:t>
      </w:r>
    </w:p>
    <w:tbl>
      <w:tblPr>
        <w:tblStyle w:val="MediumShading1-Accent1"/>
        <w:tblW w:w="0" w:type="auto"/>
        <w:tblLook w:val="0420" w:firstRow="1" w:lastRow="0" w:firstColumn="0" w:lastColumn="0" w:noHBand="0" w:noVBand="1"/>
      </w:tblPr>
      <w:tblGrid>
        <w:gridCol w:w="6487"/>
        <w:gridCol w:w="1843"/>
        <w:gridCol w:w="882"/>
      </w:tblGrid>
      <w:tr w:rsidR="00E462E1" w:rsidTr="00F93041">
        <w:trPr>
          <w:cnfStyle w:val="100000000000" w:firstRow="1" w:lastRow="0" w:firstColumn="0" w:lastColumn="0" w:oddVBand="0" w:evenVBand="0" w:oddHBand="0" w:evenHBand="0" w:firstRowFirstColumn="0" w:firstRowLastColumn="0" w:lastRowFirstColumn="0" w:lastRowLastColumn="0"/>
          <w:cantSplit/>
          <w:tblHeader/>
        </w:trPr>
        <w:tc>
          <w:tcPr>
            <w:tcW w:w="6487" w:type="dxa"/>
          </w:tcPr>
          <w:p w:rsidR="00E462E1" w:rsidRDefault="00E462E1" w:rsidP="00F93041">
            <w:r>
              <w:t>Beschreibung</w:t>
            </w:r>
          </w:p>
        </w:tc>
        <w:tc>
          <w:tcPr>
            <w:tcW w:w="1843" w:type="dxa"/>
          </w:tcPr>
          <w:p w:rsidR="00E462E1" w:rsidRDefault="00E462E1" w:rsidP="00F93041">
            <w:r>
              <w:t>Bereinigung geprüft am</w:t>
            </w:r>
          </w:p>
        </w:tc>
        <w:tc>
          <w:tcPr>
            <w:tcW w:w="882" w:type="dxa"/>
          </w:tcPr>
          <w:p w:rsidR="00E462E1" w:rsidRDefault="00E462E1" w:rsidP="00F93041">
            <w:r>
              <w:t>Kürzel</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6487" w:type="dxa"/>
          </w:tcPr>
          <w:p w:rsidR="00E462E1" w:rsidRDefault="00E462E1" w:rsidP="00F93041">
            <w:r>
              <w:t>Exceptions, die applikationsbedingt sind, durch eine spezifische VideoWallException ersetzen.</w:t>
            </w:r>
          </w:p>
        </w:tc>
        <w:tc>
          <w:tcPr>
            <w:tcW w:w="1843" w:type="dxa"/>
          </w:tcPr>
          <w:p w:rsidR="00E462E1" w:rsidRDefault="00E462E1" w:rsidP="00F93041">
            <w:r>
              <w:t>07.06.2012</w:t>
            </w:r>
          </w:p>
        </w:tc>
        <w:tc>
          <w:tcPr>
            <w:tcW w:w="882" w:type="dxa"/>
          </w:tcPr>
          <w:p w:rsidR="00E462E1" w:rsidRDefault="00E462E1" w:rsidP="00F93041">
            <w:pPr>
              <w:keepNext/>
            </w:pPr>
            <w:r>
              <w:t>LE</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6487" w:type="dxa"/>
          </w:tcPr>
          <w:p w:rsidR="00E462E1" w:rsidRDefault="00E462E1" w:rsidP="00F93041">
            <w:r>
              <w:t>Exception, die keine VideoWallException ist, nicht anzeigen. Nur anzeigen, dass ein Fehler aufgetreten ist  ohne spezifisch auf den Fehler einzugehen (zu viele Technische Informationen für den Benutzer).</w:t>
            </w:r>
          </w:p>
        </w:tc>
        <w:tc>
          <w:tcPr>
            <w:tcW w:w="1843" w:type="dxa"/>
          </w:tcPr>
          <w:p w:rsidR="00E462E1" w:rsidRDefault="00E462E1" w:rsidP="00F93041">
            <w:r>
              <w:t>07.06.2012</w:t>
            </w:r>
          </w:p>
        </w:tc>
        <w:tc>
          <w:tcPr>
            <w:tcW w:w="882" w:type="dxa"/>
          </w:tcPr>
          <w:p w:rsidR="00E462E1" w:rsidRDefault="00E462E1" w:rsidP="00F93041">
            <w:pPr>
              <w:keepNext/>
            </w:pPr>
            <w:r>
              <w:t>LE</w:t>
            </w:r>
          </w:p>
        </w:tc>
      </w:tr>
      <w:tr w:rsidR="00E462E1" w:rsidRPr="002F0FD7" w:rsidTr="00F93041">
        <w:trPr>
          <w:cnfStyle w:val="000000100000" w:firstRow="0" w:lastRow="0" w:firstColumn="0" w:lastColumn="0" w:oddVBand="0" w:evenVBand="0" w:oddHBand="1" w:evenHBand="0" w:firstRowFirstColumn="0" w:firstRowLastColumn="0" w:lastRowFirstColumn="0" w:lastRowLastColumn="0"/>
          <w:cantSplit/>
        </w:trPr>
        <w:tc>
          <w:tcPr>
            <w:tcW w:w="6487" w:type="dxa"/>
          </w:tcPr>
          <w:p w:rsidR="00E462E1" w:rsidRPr="002F0FD7" w:rsidRDefault="00E462E1" w:rsidP="00F93041">
            <w:r>
              <w:t xml:space="preserve">Das Canvas des </w:t>
            </w:r>
            <w:r w:rsidRPr="002F0FD7">
              <w:t>Mousecursor</w:t>
            </w:r>
            <w:r>
              <w:t>s</w:t>
            </w:r>
            <w:r w:rsidRPr="002F0FD7">
              <w:t xml:space="preserve"> könnte in UserControl </w:t>
            </w:r>
            <w:r>
              <w:t>ausgelagert we</w:t>
            </w:r>
            <w:r w:rsidRPr="002F0FD7">
              <w:t>rden (MainWindow</w:t>
            </w:r>
            <w:r>
              <w:t xml:space="preserve"> der VideoWall</w:t>
            </w:r>
            <w:r w:rsidRPr="002F0FD7">
              <w:t>)</w:t>
            </w:r>
            <w:r>
              <w:t>.</w:t>
            </w:r>
          </w:p>
        </w:tc>
        <w:tc>
          <w:tcPr>
            <w:tcW w:w="1843" w:type="dxa"/>
          </w:tcPr>
          <w:p w:rsidR="00E462E1" w:rsidRPr="002F0FD7" w:rsidRDefault="00E462E1" w:rsidP="00F93041">
            <w:r>
              <w:t>-</w:t>
            </w:r>
          </w:p>
        </w:tc>
        <w:tc>
          <w:tcPr>
            <w:tcW w:w="882" w:type="dxa"/>
          </w:tcPr>
          <w:p w:rsidR="00E462E1" w:rsidRPr="002F0FD7" w:rsidRDefault="00E462E1" w:rsidP="00F93041">
            <w:pPr>
              <w:keepNext/>
            </w:pPr>
            <w:r>
              <w:t>-</w:t>
            </w:r>
          </w:p>
        </w:tc>
      </w:tr>
      <w:tr w:rsidR="00E462E1" w:rsidRPr="002F0FD7" w:rsidTr="00F93041">
        <w:trPr>
          <w:cnfStyle w:val="000000010000" w:firstRow="0" w:lastRow="0" w:firstColumn="0" w:lastColumn="0" w:oddVBand="0" w:evenVBand="0" w:oddHBand="0" w:evenHBand="1" w:firstRowFirstColumn="0" w:firstRowLastColumn="0" w:lastRowFirstColumn="0" w:lastRowLastColumn="0"/>
          <w:cantSplit/>
        </w:trPr>
        <w:tc>
          <w:tcPr>
            <w:tcW w:w="6487" w:type="dxa"/>
          </w:tcPr>
          <w:p w:rsidR="00E462E1" w:rsidRPr="002F0FD7" w:rsidRDefault="00E462E1" w:rsidP="00F93041">
            <w:r>
              <w:lastRenderedPageBreak/>
              <w:t>Wenn Applikation beendet wird sicherstellen, dass sie wirklich beendet wird mittels Process.CurrentProcess.Kill().</w:t>
            </w:r>
          </w:p>
        </w:tc>
        <w:tc>
          <w:tcPr>
            <w:tcW w:w="1843" w:type="dxa"/>
          </w:tcPr>
          <w:p w:rsidR="00E462E1" w:rsidRDefault="00E462E1" w:rsidP="00F93041">
            <w:r>
              <w:t>07.06.2012</w:t>
            </w:r>
          </w:p>
        </w:tc>
        <w:tc>
          <w:tcPr>
            <w:tcW w:w="882" w:type="dxa"/>
          </w:tcPr>
          <w:p w:rsidR="00E462E1" w:rsidRDefault="00E462E1" w:rsidP="00F93041">
            <w:pPr>
              <w:keepNext/>
            </w:pPr>
            <w:r>
              <w:t>LE</w:t>
            </w:r>
          </w:p>
        </w:tc>
      </w:tr>
      <w:tr w:rsidR="00E462E1" w:rsidRPr="002F0FD7" w:rsidTr="00F93041">
        <w:trPr>
          <w:cnfStyle w:val="000000100000" w:firstRow="0" w:lastRow="0" w:firstColumn="0" w:lastColumn="0" w:oddVBand="0" w:evenVBand="0" w:oddHBand="1" w:evenHBand="0" w:firstRowFirstColumn="0" w:firstRowLastColumn="0" w:lastRowFirstColumn="0" w:lastRowLastColumn="0"/>
          <w:cantSplit/>
        </w:trPr>
        <w:tc>
          <w:tcPr>
            <w:tcW w:w="6487" w:type="dxa"/>
          </w:tcPr>
          <w:p w:rsidR="00E462E1" w:rsidRDefault="00E462E1" w:rsidP="00F93041">
            <w:r>
              <w:t>Mensa Menu vertikal zentrieren.</w:t>
            </w:r>
          </w:p>
        </w:tc>
        <w:tc>
          <w:tcPr>
            <w:tcW w:w="1843" w:type="dxa"/>
          </w:tcPr>
          <w:p w:rsidR="00E462E1" w:rsidRDefault="00E462E1" w:rsidP="00F93041">
            <w:r>
              <w:t>07.06.2012</w:t>
            </w:r>
          </w:p>
        </w:tc>
        <w:tc>
          <w:tcPr>
            <w:tcW w:w="882" w:type="dxa"/>
          </w:tcPr>
          <w:p w:rsidR="00E462E1" w:rsidRDefault="00E462E1" w:rsidP="00F93041">
            <w:pPr>
              <w:keepNext/>
            </w:pPr>
            <w:r>
              <w:t>LE</w:t>
            </w:r>
          </w:p>
        </w:tc>
      </w:tr>
      <w:tr w:rsidR="00E462E1" w:rsidRPr="002F0FD7" w:rsidTr="00F93041">
        <w:trPr>
          <w:cnfStyle w:val="000000010000" w:firstRow="0" w:lastRow="0" w:firstColumn="0" w:lastColumn="0" w:oddVBand="0" w:evenVBand="0" w:oddHBand="0" w:evenHBand="1" w:firstRowFirstColumn="0" w:firstRowLastColumn="0" w:lastRowFirstColumn="0" w:lastRowLastColumn="0"/>
          <w:cantSplit/>
        </w:trPr>
        <w:tc>
          <w:tcPr>
            <w:tcW w:w="6487" w:type="dxa"/>
          </w:tcPr>
          <w:p w:rsidR="00E462E1" w:rsidRDefault="00E462E1" w:rsidP="00F93041">
            <w:r>
              <w:t>Vollbild über mehrere Bildschirme sicherstellen: Manuell programmieren mithilfe der Screen Klasse.</w:t>
            </w:r>
          </w:p>
        </w:tc>
        <w:tc>
          <w:tcPr>
            <w:tcW w:w="1843" w:type="dxa"/>
          </w:tcPr>
          <w:p w:rsidR="00E462E1" w:rsidRDefault="00E462E1" w:rsidP="00F93041">
            <w:r>
              <w:t>07.06.2012</w:t>
            </w:r>
          </w:p>
        </w:tc>
        <w:tc>
          <w:tcPr>
            <w:tcW w:w="882" w:type="dxa"/>
          </w:tcPr>
          <w:p w:rsidR="00E462E1" w:rsidRDefault="00E462E1" w:rsidP="00F93041">
            <w:pPr>
              <w:keepNext/>
            </w:pPr>
            <w:r>
              <w:t>LE</w:t>
            </w:r>
          </w:p>
        </w:tc>
      </w:tr>
      <w:tr w:rsidR="00E462E1" w:rsidRPr="002F0FD7" w:rsidTr="00F93041">
        <w:trPr>
          <w:cnfStyle w:val="000000100000" w:firstRow="0" w:lastRow="0" w:firstColumn="0" w:lastColumn="0" w:oddVBand="0" w:evenVBand="0" w:oddHBand="1" w:evenHBand="0" w:firstRowFirstColumn="0" w:firstRowLastColumn="0" w:lastRowFirstColumn="0" w:lastRowLastColumn="0"/>
          <w:cantSplit/>
        </w:trPr>
        <w:tc>
          <w:tcPr>
            <w:tcW w:w="6487" w:type="dxa"/>
          </w:tcPr>
          <w:p w:rsidR="00E462E1" w:rsidRDefault="00E462E1" w:rsidP="00F93041">
            <w:r>
              <w:t>State Machine Demo Modus: Timer könnte ausgelagert werden und die Methode Tick() könnte public gemacht werden.</w:t>
            </w:r>
          </w:p>
        </w:tc>
        <w:tc>
          <w:tcPr>
            <w:tcW w:w="1843" w:type="dxa"/>
          </w:tcPr>
          <w:p w:rsidR="00E462E1" w:rsidRPr="002F0FD7" w:rsidRDefault="00E462E1" w:rsidP="00F93041">
            <w:r>
              <w:t>-</w:t>
            </w:r>
          </w:p>
        </w:tc>
        <w:tc>
          <w:tcPr>
            <w:tcW w:w="882" w:type="dxa"/>
          </w:tcPr>
          <w:p w:rsidR="00E462E1" w:rsidRPr="002F0FD7" w:rsidRDefault="00E462E1" w:rsidP="00F93041">
            <w:pPr>
              <w:keepNext/>
            </w:pPr>
            <w:r>
              <w:t>-</w:t>
            </w:r>
          </w:p>
        </w:tc>
      </w:tr>
      <w:tr w:rsidR="00E462E1" w:rsidRPr="002F0FD7" w:rsidTr="00F93041">
        <w:trPr>
          <w:cnfStyle w:val="000000010000" w:firstRow="0" w:lastRow="0" w:firstColumn="0" w:lastColumn="0" w:oddVBand="0" w:evenVBand="0" w:oddHBand="0" w:evenHBand="1" w:firstRowFirstColumn="0" w:firstRowLastColumn="0" w:lastRowFirstColumn="0" w:lastRowLastColumn="0"/>
          <w:cantSplit/>
        </w:trPr>
        <w:tc>
          <w:tcPr>
            <w:tcW w:w="6487" w:type="dxa"/>
          </w:tcPr>
          <w:p w:rsidR="00E462E1" w:rsidRDefault="00E462E1" w:rsidP="00F93041">
            <w:r>
              <w:t>State Machine Demo Modus: Switch Statement könnte mihilfe eines State Patterns umgesetzt werden. Es wurde aber besprochen, dass dies nicht mehr gemacht werden soll, da das Switch Statement eine gute Übersicht bietet und die aktuelle Lösung pragmatisch ist.</w:t>
            </w:r>
          </w:p>
        </w:tc>
        <w:tc>
          <w:tcPr>
            <w:tcW w:w="2725" w:type="dxa"/>
            <w:gridSpan w:val="2"/>
          </w:tcPr>
          <w:p w:rsidR="00E462E1" w:rsidRDefault="00E462E1" w:rsidP="00F93041">
            <w:pPr>
              <w:keepNext/>
            </w:pPr>
            <w:r>
              <w:t>07.06.2012, LE</w:t>
            </w:r>
          </w:p>
          <w:p w:rsidR="00E462E1" w:rsidRDefault="00E462E1" w:rsidP="00F93041">
            <w:pPr>
              <w:keepNext/>
            </w:pPr>
            <w:r>
              <w:t>Wie besprochen, ist nicht nötig</w:t>
            </w:r>
          </w:p>
        </w:tc>
      </w:tr>
      <w:tr w:rsidR="00E462E1" w:rsidRPr="002F0FD7" w:rsidTr="00F93041">
        <w:trPr>
          <w:cnfStyle w:val="000000100000" w:firstRow="0" w:lastRow="0" w:firstColumn="0" w:lastColumn="0" w:oddVBand="0" w:evenVBand="0" w:oddHBand="1" w:evenHBand="0" w:firstRowFirstColumn="0" w:firstRowLastColumn="0" w:lastRowFirstColumn="0" w:lastRowLastColumn="0"/>
          <w:cantSplit/>
        </w:trPr>
        <w:tc>
          <w:tcPr>
            <w:tcW w:w="6487" w:type="dxa"/>
          </w:tcPr>
          <w:p w:rsidR="00E462E1" w:rsidRDefault="00E462E1" w:rsidP="00F93041">
            <w:r>
              <w:t>Für die PreOrPostCondition.Assert[…] gibt es evt. ein Debug Attribut, damit der Debugger nicht in diese Klasse springt sondern in der Klasse bleibt, wo die Condition tatsächlich fehlgeschlagen hat.</w:t>
            </w:r>
          </w:p>
        </w:tc>
        <w:tc>
          <w:tcPr>
            <w:tcW w:w="2725" w:type="dxa"/>
            <w:gridSpan w:val="2"/>
          </w:tcPr>
          <w:p w:rsidR="00E462E1" w:rsidRDefault="00E462E1" w:rsidP="00F93041">
            <w:pPr>
              <w:keepNext/>
            </w:pPr>
            <w:r>
              <w:t>07.06.2012, LE</w:t>
            </w:r>
          </w:p>
          <w:p w:rsidR="00E462E1" w:rsidRPr="002F0FD7" w:rsidRDefault="00E462E1" w:rsidP="00F93041">
            <w:pPr>
              <w:keepNext/>
            </w:pPr>
            <w:r>
              <w:t>Debug Attribut nicht gefunden</w:t>
            </w:r>
          </w:p>
        </w:tc>
      </w:tr>
      <w:tr w:rsidR="00E462E1" w:rsidRPr="002F0FD7" w:rsidTr="00F93041">
        <w:trPr>
          <w:cnfStyle w:val="000000010000" w:firstRow="0" w:lastRow="0" w:firstColumn="0" w:lastColumn="0" w:oddVBand="0" w:evenVBand="0" w:oddHBand="0" w:evenHBand="1" w:firstRowFirstColumn="0" w:firstRowLastColumn="0" w:lastRowFirstColumn="0" w:lastRowLastColumn="0"/>
          <w:cantSplit/>
        </w:trPr>
        <w:tc>
          <w:tcPr>
            <w:tcW w:w="6487" w:type="dxa"/>
          </w:tcPr>
          <w:p w:rsidR="00E462E1" w:rsidRDefault="00E462E1" w:rsidP="00F93041">
            <w:r>
              <w:t>Tests: Test Directory kann über Konfiguration hinzugefügt werden. Damit können Dateien und Ordner in den Tests verwendet werden.</w:t>
            </w:r>
          </w:p>
        </w:tc>
        <w:tc>
          <w:tcPr>
            <w:tcW w:w="1843" w:type="dxa"/>
          </w:tcPr>
          <w:p w:rsidR="00E462E1" w:rsidRDefault="00E462E1" w:rsidP="00F93041">
            <w:r>
              <w:t>07.06.2012</w:t>
            </w:r>
          </w:p>
        </w:tc>
        <w:tc>
          <w:tcPr>
            <w:tcW w:w="882" w:type="dxa"/>
          </w:tcPr>
          <w:p w:rsidR="00E462E1" w:rsidRDefault="00E462E1" w:rsidP="00F93041">
            <w:pPr>
              <w:keepNext/>
            </w:pPr>
            <w:r>
              <w:t>LE</w:t>
            </w:r>
          </w:p>
        </w:tc>
      </w:tr>
      <w:tr w:rsidR="00E462E1" w:rsidRPr="002F0FD7" w:rsidTr="00F93041">
        <w:trPr>
          <w:cnfStyle w:val="000000100000" w:firstRow="0" w:lastRow="0" w:firstColumn="0" w:lastColumn="0" w:oddVBand="0" w:evenVBand="0" w:oddHBand="1" w:evenHBand="0" w:firstRowFirstColumn="0" w:firstRowLastColumn="0" w:lastRowFirstColumn="0" w:lastRowLastColumn="0"/>
          <w:cantSplit/>
        </w:trPr>
        <w:tc>
          <w:tcPr>
            <w:tcW w:w="6487" w:type="dxa"/>
          </w:tcPr>
          <w:p w:rsidR="00E462E1" w:rsidRDefault="00E462E1" w:rsidP="00F93041">
            <w:r>
              <w:t>Um zu zeigen, dass die Applikation im Betrieb keine (gravierenden) Memory Leaks beinhaltet, soll die Applikation über 24h gelaufen lassen werden. Danach soll analysiert werden, ob der Memory Verbrauch etwa gleichmässig ist.</w:t>
            </w:r>
          </w:p>
        </w:tc>
        <w:tc>
          <w:tcPr>
            <w:tcW w:w="1843" w:type="dxa"/>
          </w:tcPr>
          <w:p w:rsidR="00E462E1" w:rsidRDefault="00E462E1" w:rsidP="00F93041">
            <w:r>
              <w:t>07.06.2012</w:t>
            </w:r>
          </w:p>
        </w:tc>
        <w:tc>
          <w:tcPr>
            <w:tcW w:w="882" w:type="dxa"/>
          </w:tcPr>
          <w:p w:rsidR="00E462E1" w:rsidRDefault="00E462E1" w:rsidP="00F93041">
            <w:pPr>
              <w:keepNext/>
            </w:pPr>
            <w:r>
              <w:t>LE</w:t>
            </w:r>
          </w:p>
        </w:tc>
      </w:tr>
      <w:tr w:rsidR="00E462E1" w:rsidRPr="002F0FD7" w:rsidTr="00F93041">
        <w:trPr>
          <w:cnfStyle w:val="000000010000" w:firstRow="0" w:lastRow="0" w:firstColumn="0" w:lastColumn="0" w:oddVBand="0" w:evenVBand="0" w:oddHBand="0" w:evenHBand="1" w:firstRowFirstColumn="0" w:firstRowLastColumn="0" w:lastRowFirstColumn="0" w:lastRowLastColumn="0"/>
          <w:cantSplit/>
        </w:trPr>
        <w:tc>
          <w:tcPr>
            <w:tcW w:w="6487" w:type="dxa"/>
          </w:tcPr>
          <w:p w:rsidR="00E462E1" w:rsidRDefault="00E462E1" w:rsidP="00F93041">
            <w:r>
              <w:t>Das IDisposable Interface wird nicht von allen Klassen implementiert. Dies könnte beim Herunterfahren der Applikation im schlimmsten Fall zu einem Absturz führen. Da dies für die Videowall bis jetzt nicht kritisch ist, muss dies aber nicht noch implementiert werden.</w:t>
            </w:r>
          </w:p>
        </w:tc>
        <w:tc>
          <w:tcPr>
            <w:tcW w:w="2725" w:type="dxa"/>
            <w:gridSpan w:val="2"/>
          </w:tcPr>
          <w:p w:rsidR="00E462E1" w:rsidRDefault="00E462E1" w:rsidP="00F93041">
            <w:pPr>
              <w:keepNext/>
            </w:pPr>
            <w:r>
              <w:t>13.06.2012, LE</w:t>
            </w:r>
            <w:r>
              <w:br/>
              <w:t>Da dieses Kriterium bisher nicht auf der Kriterienliste des Code Reviews war, wurde dies noch hinzugefügt:</w:t>
            </w:r>
          </w:p>
          <w:p w:rsidR="00E462E1" w:rsidRDefault="00E462E1" w:rsidP="00F93041">
            <w:pPr>
              <w:keepNext/>
            </w:pPr>
            <w:r>
              <w:t>„</w:t>
            </w:r>
            <w:r w:rsidRPr="0075316E">
              <w:t>Alle Elemente, die</w:t>
            </w:r>
            <w:r>
              <w:t xml:space="preserve"> (beim Herunterfahren der Applikation)</w:t>
            </w:r>
            <w:r w:rsidRPr="0075316E">
              <w:t xml:space="preserve"> aufgeräumt werden müssen, implementieren das Interface IDisposable</w:t>
            </w:r>
            <w:r>
              <w:t>“</w:t>
            </w:r>
          </w:p>
        </w:tc>
      </w:tr>
    </w:tbl>
    <w:p w:rsidR="00E462E1" w:rsidRDefault="00E462E1" w:rsidP="00E462E1">
      <w:pPr>
        <w:pStyle w:val="Caption"/>
        <w:rPr>
          <w:noProof/>
        </w:rPr>
      </w:pPr>
      <w:bookmarkStart w:id="925" w:name="_Toc327468184"/>
      <w:r>
        <w:t xml:space="preserve">Tabelle </w:t>
      </w:r>
      <w:fldSimple w:instr=" SEQ Tabelle \* ARABIC ">
        <w:r w:rsidR="000E6CF3">
          <w:rPr>
            <w:noProof/>
          </w:rPr>
          <w:t>33</w:t>
        </w:r>
      </w:fldSimple>
      <w:r>
        <w:rPr>
          <w:noProof/>
        </w:rPr>
        <w:t xml:space="preserve"> - </w:t>
      </w:r>
      <w:r>
        <w:t>Annotationen und Kommentare</w:t>
      </w:r>
      <w:r>
        <w:rPr>
          <w:noProof/>
        </w:rPr>
        <w:t xml:space="preserve"> Code Review 05.06.2012</w:t>
      </w:r>
      <w:bookmarkEnd w:id="925"/>
    </w:p>
    <w:p w:rsidR="00E462E1" w:rsidRDefault="00E462E1" w:rsidP="00E462E1">
      <w:pPr>
        <w:pStyle w:val="Heading5"/>
      </w:pPr>
      <w:bookmarkStart w:id="926" w:name="_Toc327469108"/>
      <w:r>
        <w:t>Bewertung der Kriterien</w:t>
      </w:r>
      <w:bookmarkEnd w:id="926"/>
    </w:p>
    <w:p w:rsidR="00E462E1" w:rsidRDefault="00E462E1" w:rsidP="00E462E1">
      <w:r>
        <w:t>Die roten Kommentare wurden von Michael Gfeller eingefügt oder gemäss den Mails zwischen Michael Gfeller und Lukas Elmer vom 12. Juli (</w:t>
      </w:r>
      <w:r w:rsidR="007F362F">
        <w:fldChar w:fldCharType="begin"/>
      </w:r>
      <w:r w:rsidR="007F362F">
        <w:instrText xml:space="preserve"> REF _Ref327461240 \r \h </w:instrText>
      </w:r>
      <w:r w:rsidR="007F362F">
        <w:fldChar w:fldCharType="separate"/>
      </w:r>
      <w:r w:rsidR="000E6CF3">
        <w:t>VIII</w:t>
      </w:r>
      <w:r w:rsidR="007F362F">
        <w:fldChar w:fldCharType="end"/>
      </w:r>
      <w:r w:rsidR="007F362F">
        <w:t xml:space="preserve"> </w:t>
      </w:r>
      <w:r w:rsidR="007F362F">
        <w:fldChar w:fldCharType="begin"/>
      </w:r>
      <w:r w:rsidR="007F362F">
        <w:instrText xml:space="preserve"> REF _Ref327461240 \h </w:instrText>
      </w:r>
      <w:r w:rsidR="007F362F">
        <w:fldChar w:fldCharType="separate"/>
      </w:r>
      <w:r w:rsidR="000E6CF3">
        <w:t>Anhang</w:t>
      </w:r>
      <w:r w:rsidR="007F362F">
        <w:fldChar w:fldCharType="end"/>
      </w:r>
      <w:r>
        <w:t>) ergänzt.</w:t>
      </w:r>
    </w:p>
    <w:p w:rsidR="00E462E1" w:rsidRDefault="00E462E1" w:rsidP="00E462E1">
      <w:pPr>
        <w:pStyle w:val="Heading6"/>
      </w:pPr>
      <w:bookmarkStart w:id="927" w:name="_Toc327469109"/>
      <w:r>
        <w:t>Code Style Analyse</w:t>
      </w:r>
      <w:bookmarkEnd w:id="927"/>
    </w:p>
    <w:tbl>
      <w:tblPr>
        <w:tblStyle w:val="MediumList1-Accent1"/>
        <w:tblW w:w="0" w:type="auto"/>
        <w:tblLook w:val="0420" w:firstRow="1" w:lastRow="0" w:firstColumn="0" w:lastColumn="0" w:noHBand="0" w:noVBand="1"/>
      </w:tblPr>
      <w:tblGrid>
        <w:gridCol w:w="7023"/>
        <w:gridCol w:w="1158"/>
        <w:gridCol w:w="1051"/>
      </w:tblGrid>
      <w:tr w:rsidR="00E462E1" w:rsidTr="00F93041">
        <w:trPr>
          <w:cnfStyle w:val="100000000000" w:firstRow="1" w:lastRow="0" w:firstColumn="0" w:lastColumn="0" w:oddVBand="0" w:evenVBand="0" w:oddHBand="0" w:evenHBand="0" w:firstRowFirstColumn="0" w:firstRowLastColumn="0" w:lastRowFirstColumn="0" w:lastRowLastColumn="0"/>
          <w:trHeight w:val="264"/>
        </w:trPr>
        <w:tc>
          <w:tcPr>
            <w:tcW w:w="7023" w:type="dxa"/>
            <w:tcBorders>
              <w:left w:val="nil"/>
              <w:right w:val="nil"/>
            </w:tcBorders>
          </w:tcPr>
          <w:p w:rsidR="00E462E1" w:rsidRDefault="00E462E1" w:rsidP="00F93041"/>
        </w:tc>
        <w:tc>
          <w:tcPr>
            <w:tcW w:w="1158" w:type="dxa"/>
            <w:tcBorders>
              <w:left w:val="nil"/>
              <w:right w:val="nil"/>
            </w:tcBorders>
            <w:hideMark/>
          </w:tcPr>
          <w:p w:rsidR="00E462E1" w:rsidRDefault="00E462E1" w:rsidP="00F93041">
            <w:r>
              <w:t>Erfüllt</w:t>
            </w:r>
          </w:p>
        </w:tc>
        <w:tc>
          <w:tcPr>
            <w:tcW w:w="1051" w:type="dxa"/>
            <w:tcBorders>
              <w:left w:val="nil"/>
              <w:right w:val="nil"/>
            </w:tcBorders>
            <w:hideMark/>
          </w:tcPr>
          <w:p w:rsidR="00E462E1" w:rsidRDefault="00E462E1" w:rsidP="00F93041">
            <w:r>
              <w:t>N. Erfüllt</w:t>
            </w:r>
          </w:p>
        </w:tc>
      </w:tr>
      <w:tr w:rsidR="00E462E1" w:rsidTr="00F93041">
        <w:trPr>
          <w:cnfStyle w:val="000000100000" w:firstRow="0" w:lastRow="0" w:firstColumn="0" w:lastColumn="0" w:oddVBand="0" w:evenVBand="0" w:oddHBand="1" w:evenHBand="0" w:firstRowFirstColumn="0" w:firstRowLastColumn="0" w:lastRowFirstColumn="0" w:lastRowLastColumn="0"/>
          <w:trHeight w:val="280"/>
        </w:trPr>
        <w:tc>
          <w:tcPr>
            <w:tcW w:w="7023" w:type="dxa"/>
            <w:tcBorders>
              <w:top w:val="nil"/>
              <w:left w:val="nil"/>
              <w:bottom w:val="nil"/>
              <w:right w:val="nil"/>
            </w:tcBorders>
            <w:hideMark/>
          </w:tcPr>
          <w:p w:rsidR="00E462E1" w:rsidRDefault="00E462E1" w:rsidP="00F93041">
            <w:r>
              <w:t>Die Code Richtlinien von HSR Video Wall wurden eingehalten</w:t>
            </w:r>
          </w:p>
        </w:tc>
        <w:tc>
          <w:tcPr>
            <w:tcW w:w="1158" w:type="dxa"/>
            <w:tcBorders>
              <w:top w:val="nil"/>
              <w:left w:val="nil"/>
              <w:bottom w:val="nil"/>
              <w:right w:val="nil"/>
            </w:tcBorders>
            <w:hideMark/>
          </w:tcPr>
          <w:p w:rsidR="00E462E1" w:rsidRDefault="00E462E1" w:rsidP="00F93041">
            <w:r>
              <w:t>X</w:t>
            </w:r>
          </w:p>
        </w:tc>
        <w:tc>
          <w:tcPr>
            <w:tcW w:w="1051" w:type="dxa"/>
            <w:tcBorders>
              <w:top w:val="nil"/>
              <w:left w:val="nil"/>
              <w:bottom w:val="nil"/>
              <w:right w:val="nil"/>
            </w:tcBorders>
          </w:tcPr>
          <w:p w:rsidR="00E462E1" w:rsidRDefault="00E462E1" w:rsidP="00F93041"/>
        </w:tc>
      </w:tr>
      <w:tr w:rsidR="00E462E1" w:rsidTr="00F93041">
        <w:trPr>
          <w:trHeight w:val="264"/>
        </w:trPr>
        <w:tc>
          <w:tcPr>
            <w:tcW w:w="7023" w:type="dxa"/>
            <w:tcBorders>
              <w:top w:val="nil"/>
              <w:left w:val="nil"/>
              <w:bottom w:val="nil"/>
              <w:right w:val="nil"/>
            </w:tcBorders>
            <w:hideMark/>
          </w:tcPr>
          <w:p w:rsidR="00E462E1" w:rsidRDefault="00E462E1" w:rsidP="00F93041">
            <w:r>
              <w:t>Der Code wirkt durch seine Anordnung &amp; Verschachtelung übersichtlich</w:t>
            </w:r>
          </w:p>
        </w:tc>
        <w:tc>
          <w:tcPr>
            <w:tcW w:w="1158" w:type="dxa"/>
            <w:tcBorders>
              <w:top w:val="nil"/>
              <w:left w:val="nil"/>
              <w:bottom w:val="nil"/>
              <w:right w:val="nil"/>
            </w:tcBorders>
            <w:hideMark/>
          </w:tcPr>
          <w:p w:rsidR="00E462E1" w:rsidRDefault="00E462E1" w:rsidP="00F93041">
            <w:r>
              <w:t>X</w:t>
            </w:r>
          </w:p>
        </w:tc>
        <w:tc>
          <w:tcPr>
            <w:tcW w:w="1051" w:type="dxa"/>
            <w:tcBorders>
              <w:top w:val="nil"/>
              <w:left w:val="nil"/>
              <w:bottom w:val="nil"/>
              <w:right w:val="nil"/>
            </w:tcBorders>
          </w:tcPr>
          <w:p w:rsidR="00E462E1" w:rsidRDefault="00E462E1" w:rsidP="00F93041"/>
        </w:tc>
      </w:tr>
      <w:tr w:rsidR="00E462E1" w:rsidTr="00F93041">
        <w:trPr>
          <w:cnfStyle w:val="000000100000" w:firstRow="0" w:lastRow="0" w:firstColumn="0" w:lastColumn="0" w:oddVBand="0" w:evenVBand="0" w:oddHBand="1" w:evenHBand="0" w:firstRowFirstColumn="0" w:firstRowLastColumn="0" w:lastRowFirstColumn="0" w:lastRowLastColumn="0"/>
          <w:trHeight w:val="264"/>
        </w:trPr>
        <w:tc>
          <w:tcPr>
            <w:tcW w:w="7023" w:type="dxa"/>
            <w:tcBorders>
              <w:top w:val="nil"/>
              <w:left w:val="nil"/>
              <w:bottom w:val="nil"/>
              <w:right w:val="nil"/>
            </w:tcBorders>
            <w:hideMark/>
          </w:tcPr>
          <w:p w:rsidR="00E462E1" w:rsidRDefault="00E462E1" w:rsidP="00F93041">
            <w:r>
              <w:t>Die HSR Video Wall Headers sind in allen nicht generierten Sourcen vorhanden</w:t>
            </w:r>
          </w:p>
        </w:tc>
        <w:tc>
          <w:tcPr>
            <w:tcW w:w="1158" w:type="dxa"/>
            <w:tcBorders>
              <w:top w:val="nil"/>
              <w:left w:val="nil"/>
              <w:bottom w:val="nil"/>
              <w:right w:val="nil"/>
            </w:tcBorders>
            <w:hideMark/>
          </w:tcPr>
          <w:p w:rsidR="00E462E1" w:rsidRDefault="00E462E1" w:rsidP="00F93041">
            <w:r>
              <w:t>X</w:t>
            </w:r>
          </w:p>
        </w:tc>
        <w:tc>
          <w:tcPr>
            <w:tcW w:w="1051" w:type="dxa"/>
            <w:tcBorders>
              <w:top w:val="nil"/>
              <w:left w:val="nil"/>
              <w:bottom w:val="nil"/>
              <w:right w:val="nil"/>
            </w:tcBorders>
          </w:tcPr>
          <w:p w:rsidR="00E462E1" w:rsidRDefault="00E462E1" w:rsidP="00F93041"/>
        </w:tc>
      </w:tr>
      <w:tr w:rsidR="00E462E1" w:rsidTr="00F93041">
        <w:trPr>
          <w:trHeight w:val="264"/>
        </w:trPr>
        <w:tc>
          <w:tcPr>
            <w:tcW w:w="7023" w:type="dxa"/>
            <w:tcBorders>
              <w:top w:val="nil"/>
              <w:left w:val="nil"/>
              <w:bottom w:val="nil"/>
              <w:right w:val="nil"/>
            </w:tcBorders>
            <w:hideMark/>
          </w:tcPr>
          <w:p w:rsidR="00E462E1" w:rsidRDefault="00E462E1" w:rsidP="00F93041">
            <w:pPr>
              <w:rPr>
                <w:color w:val="FF0000"/>
              </w:rPr>
            </w:pPr>
            <w:r>
              <w:t>Die XML-Kommentar Kompilation wurde in den Projekten aktiviert</w:t>
            </w:r>
            <w:r>
              <w:br/>
            </w:r>
            <w:r>
              <w:rPr>
                <w:color w:val="FF0000"/>
              </w:rPr>
              <w:t>Problem nur im DiagnosticApp, das nicht zum Code Review gehört</w:t>
            </w:r>
          </w:p>
        </w:tc>
        <w:tc>
          <w:tcPr>
            <w:tcW w:w="1158" w:type="dxa"/>
            <w:tcBorders>
              <w:top w:val="nil"/>
              <w:left w:val="nil"/>
              <w:bottom w:val="nil"/>
              <w:right w:val="nil"/>
            </w:tcBorders>
            <w:hideMark/>
          </w:tcPr>
          <w:p w:rsidR="00E462E1" w:rsidRDefault="00E462E1" w:rsidP="00F93041">
            <w:r>
              <w:t>X</w:t>
            </w:r>
          </w:p>
        </w:tc>
        <w:tc>
          <w:tcPr>
            <w:tcW w:w="1051" w:type="dxa"/>
            <w:tcBorders>
              <w:top w:val="nil"/>
              <w:left w:val="nil"/>
              <w:bottom w:val="nil"/>
              <w:right w:val="nil"/>
            </w:tcBorders>
          </w:tcPr>
          <w:p w:rsidR="00E462E1" w:rsidRDefault="00E462E1" w:rsidP="00F93041"/>
        </w:tc>
      </w:tr>
      <w:tr w:rsidR="00E462E1" w:rsidTr="00F93041">
        <w:trPr>
          <w:cnfStyle w:val="000000100000" w:firstRow="0" w:lastRow="0" w:firstColumn="0" w:lastColumn="0" w:oddVBand="0" w:evenVBand="0" w:oddHBand="1" w:evenHBand="0" w:firstRowFirstColumn="0" w:firstRowLastColumn="0" w:lastRowFirstColumn="0" w:lastRowLastColumn="0"/>
          <w:trHeight w:val="280"/>
        </w:trPr>
        <w:tc>
          <w:tcPr>
            <w:tcW w:w="7023" w:type="dxa"/>
            <w:tcBorders>
              <w:top w:val="nil"/>
              <w:left w:val="nil"/>
              <w:bottom w:val="nil"/>
              <w:right w:val="nil"/>
            </w:tcBorders>
            <w:hideMark/>
          </w:tcPr>
          <w:p w:rsidR="00E462E1" w:rsidRDefault="00E462E1" w:rsidP="00F93041">
            <w:pPr>
              <w:rPr>
                <w:color w:val="FF0000"/>
              </w:rPr>
            </w:pPr>
            <w:r>
              <w:t>Alle Public / Protected Members sind ausreichend Dokumentiert</w:t>
            </w:r>
          </w:p>
          <w:p w:rsidR="00E462E1" w:rsidRDefault="00E462E1" w:rsidP="00F93041">
            <w:pPr>
              <w:rPr>
                <w:color w:val="FF0000"/>
              </w:rPr>
            </w:pPr>
            <w:r>
              <w:rPr>
                <w:color w:val="FF0000"/>
              </w:rPr>
              <w:t>Problem nur im DiagnosticApp, das nicht zum Code Review gehört</w:t>
            </w:r>
          </w:p>
        </w:tc>
        <w:tc>
          <w:tcPr>
            <w:tcW w:w="1158" w:type="dxa"/>
            <w:tcBorders>
              <w:top w:val="nil"/>
              <w:left w:val="nil"/>
              <w:bottom w:val="nil"/>
              <w:right w:val="nil"/>
            </w:tcBorders>
            <w:hideMark/>
          </w:tcPr>
          <w:p w:rsidR="00E462E1" w:rsidRDefault="00E462E1" w:rsidP="00F93041">
            <w:r>
              <w:t>X</w:t>
            </w:r>
          </w:p>
        </w:tc>
        <w:tc>
          <w:tcPr>
            <w:tcW w:w="1051" w:type="dxa"/>
            <w:tcBorders>
              <w:top w:val="nil"/>
              <w:left w:val="nil"/>
              <w:bottom w:val="nil"/>
              <w:right w:val="nil"/>
            </w:tcBorders>
          </w:tcPr>
          <w:p w:rsidR="00E462E1" w:rsidRDefault="00E462E1" w:rsidP="00F93041"/>
        </w:tc>
      </w:tr>
      <w:tr w:rsidR="00E462E1" w:rsidTr="00F93041">
        <w:trPr>
          <w:trHeight w:val="264"/>
        </w:trPr>
        <w:tc>
          <w:tcPr>
            <w:tcW w:w="7023" w:type="dxa"/>
            <w:tcBorders>
              <w:top w:val="nil"/>
              <w:left w:val="nil"/>
              <w:bottom w:val="nil"/>
              <w:right w:val="nil"/>
            </w:tcBorders>
            <w:hideMark/>
          </w:tcPr>
          <w:p w:rsidR="00E462E1" w:rsidRDefault="00E462E1" w:rsidP="00F93041">
            <w:r>
              <w:t>Die auskommentierten Programm-Stücke sind ausreichend erklärt</w:t>
            </w:r>
          </w:p>
        </w:tc>
        <w:tc>
          <w:tcPr>
            <w:tcW w:w="1158" w:type="dxa"/>
            <w:tcBorders>
              <w:top w:val="nil"/>
              <w:left w:val="nil"/>
              <w:bottom w:val="nil"/>
              <w:right w:val="nil"/>
            </w:tcBorders>
            <w:hideMark/>
          </w:tcPr>
          <w:p w:rsidR="00E462E1" w:rsidRDefault="00E462E1" w:rsidP="00F93041">
            <w:r>
              <w:t>X</w:t>
            </w:r>
          </w:p>
        </w:tc>
        <w:tc>
          <w:tcPr>
            <w:tcW w:w="1051" w:type="dxa"/>
            <w:tcBorders>
              <w:top w:val="nil"/>
              <w:left w:val="nil"/>
              <w:bottom w:val="nil"/>
              <w:right w:val="nil"/>
            </w:tcBorders>
          </w:tcPr>
          <w:p w:rsidR="00E462E1" w:rsidRDefault="00E462E1" w:rsidP="00F93041"/>
        </w:tc>
      </w:tr>
      <w:tr w:rsidR="00E462E1" w:rsidTr="00F93041">
        <w:trPr>
          <w:cnfStyle w:val="000000100000" w:firstRow="0" w:lastRow="0" w:firstColumn="0" w:lastColumn="0" w:oddVBand="0" w:evenVBand="0" w:oddHBand="1" w:evenHBand="0" w:firstRowFirstColumn="0" w:firstRowLastColumn="0" w:lastRowFirstColumn="0" w:lastRowLastColumn="0"/>
          <w:trHeight w:val="264"/>
        </w:trPr>
        <w:tc>
          <w:tcPr>
            <w:tcW w:w="7023" w:type="dxa"/>
            <w:tcBorders>
              <w:top w:val="nil"/>
              <w:left w:val="nil"/>
              <w:bottom w:val="nil"/>
              <w:right w:val="nil"/>
            </w:tcBorders>
            <w:hideMark/>
          </w:tcPr>
          <w:p w:rsidR="00E462E1" w:rsidRDefault="00E462E1" w:rsidP="00F93041">
            <w:r>
              <w:t>Die Projekte enthalten keine toten Programm-Klassen</w:t>
            </w:r>
          </w:p>
        </w:tc>
        <w:tc>
          <w:tcPr>
            <w:tcW w:w="1158" w:type="dxa"/>
            <w:tcBorders>
              <w:top w:val="nil"/>
              <w:left w:val="nil"/>
              <w:bottom w:val="nil"/>
              <w:right w:val="nil"/>
            </w:tcBorders>
            <w:hideMark/>
          </w:tcPr>
          <w:p w:rsidR="00E462E1" w:rsidRDefault="00E462E1" w:rsidP="00F93041">
            <w:r>
              <w:t>X</w:t>
            </w:r>
          </w:p>
        </w:tc>
        <w:tc>
          <w:tcPr>
            <w:tcW w:w="1051" w:type="dxa"/>
            <w:tcBorders>
              <w:top w:val="nil"/>
              <w:left w:val="nil"/>
              <w:bottom w:val="nil"/>
              <w:right w:val="nil"/>
            </w:tcBorders>
          </w:tcPr>
          <w:p w:rsidR="00E462E1" w:rsidRDefault="00E462E1" w:rsidP="00F93041"/>
        </w:tc>
      </w:tr>
      <w:tr w:rsidR="00E462E1" w:rsidTr="00F93041">
        <w:trPr>
          <w:trHeight w:val="264"/>
        </w:trPr>
        <w:tc>
          <w:tcPr>
            <w:tcW w:w="7023" w:type="dxa"/>
            <w:tcBorders>
              <w:top w:val="nil"/>
              <w:left w:val="nil"/>
              <w:bottom w:val="nil"/>
              <w:right w:val="nil"/>
            </w:tcBorders>
            <w:hideMark/>
          </w:tcPr>
          <w:p w:rsidR="00E462E1" w:rsidRDefault="00E462E1" w:rsidP="00F93041">
            <w:r>
              <w:t>Die fehlenden Programmstücke sind mittels TODO-Kommentar beschrieben</w:t>
            </w:r>
          </w:p>
        </w:tc>
        <w:tc>
          <w:tcPr>
            <w:tcW w:w="1158" w:type="dxa"/>
            <w:tcBorders>
              <w:top w:val="nil"/>
              <w:left w:val="nil"/>
              <w:bottom w:val="nil"/>
              <w:right w:val="nil"/>
            </w:tcBorders>
            <w:hideMark/>
          </w:tcPr>
          <w:p w:rsidR="00E462E1" w:rsidRDefault="00E462E1" w:rsidP="00F93041">
            <w:r>
              <w:t>X</w:t>
            </w:r>
          </w:p>
        </w:tc>
        <w:tc>
          <w:tcPr>
            <w:tcW w:w="1051" w:type="dxa"/>
            <w:tcBorders>
              <w:top w:val="nil"/>
              <w:left w:val="nil"/>
              <w:bottom w:val="nil"/>
              <w:right w:val="nil"/>
            </w:tcBorders>
          </w:tcPr>
          <w:p w:rsidR="00E462E1" w:rsidRDefault="00E462E1" w:rsidP="00F93041"/>
        </w:tc>
      </w:tr>
      <w:tr w:rsidR="00E462E1" w:rsidTr="00F93041">
        <w:trPr>
          <w:cnfStyle w:val="000000100000" w:firstRow="0" w:lastRow="0" w:firstColumn="0" w:lastColumn="0" w:oddVBand="0" w:evenVBand="0" w:oddHBand="1" w:evenHBand="0" w:firstRowFirstColumn="0" w:firstRowLastColumn="0" w:lastRowFirstColumn="0" w:lastRowLastColumn="0"/>
          <w:trHeight w:val="280"/>
        </w:trPr>
        <w:tc>
          <w:tcPr>
            <w:tcW w:w="7023" w:type="dxa"/>
            <w:tcBorders>
              <w:top w:val="nil"/>
              <w:left w:val="nil"/>
              <w:bottom w:val="nil"/>
              <w:right w:val="nil"/>
            </w:tcBorders>
            <w:hideMark/>
          </w:tcPr>
          <w:p w:rsidR="00E462E1" w:rsidRDefault="00E462E1" w:rsidP="00F93041">
            <w:r>
              <w:t>Der Code übersetzt ohne Compiler Warnings, die nicht dokumentiert sind und sich nicht in den Test Projekten befinden</w:t>
            </w:r>
          </w:p>
        </w:tc>
        <w:tc>
          <w:tcPr>
            <w:tcW w:w="1158" w:type="dxa"/>
            <w:tcBorders>
              <w:top w:val="nil"/>
              <w:left w:val="nil"/>
              <w:bottom w:val="nil"/>
              <w:right w:val="nil"/>
            </w:tcBorders>
            <w:hideMark/>
          </w:tcPr>
          <w:p w:rsidR="00E462E1" w:rsidRDefault="00E462E1" w:rsidP="00F93041">
            <w:r>
              <w:t>X</w:t>
            </w:r>
          </w:p>
        </w:tc>
        <w:tc>
          <w:tcPr>
            <w:tcW w:w="1051" w:type="dxa"/>
            <w:tcBorders>
              <w:top w:val="nil"/>
              <w:left w:val="nil"/>
              <w:bottom w:val="nil"/>
              <w:right w:val="nil"/>
            </w:tcBorders>
          </w:tcPr>
          <w:p w:rsidR="00E462E1" w:rsidRDefault="00E462E1" w:rsidP="00F93041"/>
        </w:tc>
      </w:tr>
      <w:tr w:rsidR="00E462E1" w:rsidTr="00F93041">
        <w:trPr>
          <w:trHeight w:val="264"/>
        </w:trPr>
        <w:tc>
          <w:tcPr>
            <w:tcW w:w="7023" w:type="dxa"/>
            <w:tcBorders>
              <w:top w:val="nil"/>
              <w:left w:val="nil"/>
              <w:bottom w:val="single" w:sz="8" w:space="0" w:color="4F81BD" w:themeColor="accent1"/>
              <w:right w:val="nil"/>
            </w:tcBorders>
            <w:hideMark/>
          </w:tcPr>
          <w:p w:rsidR="00E462E1" w:rsidRDefault="00E462E1" w:rsidP="00F93041">
            <w:pPr>
              <w:rPr>
                <w:color w:val="FF0000"/>
              </w:rPr>
            </w:pPr>
            <w:r>
              <w:t>Es gibt keine Bad Smells im Code</w:t>
            </w:r>
            <w:r>
              <w:br/>
            </w:r>
            <w:r>
              <w:rPr>
                <w:color w:val="FF0000"/>
              </w:rPr>
              <w:t xml:space="preserve">Diverse Kleine sind noch vorhanden. </w:t>
            </w:r>
          </w:p>
        </w:tc>
        <w:tc>
          <w:tcPr>
            <w:tcW w:w="1158" w:type="dxa"/>
            <w:tcBorders>
              <w:top w:val="nil"/>
              <w:left w:val="nil"/>
              <w:bottom w:val="single" w:sz="8" w:space="0" w:color="4F81BD" w:themeColor="accent1"/>
              <w:right w:val="nil"/>
            </w:tcBorders>
            <w:hideMark/>
          </w:tcPr>
          <w:p w:rsidR="00E462E1" w:rsidRDefault="00E462E1" w:rsidP="00F93041">
            <w:r>
              <w:t>X</w:t>
            </w:r>
          </w:p>
        </w:tc>
        <w:tc>
          <w:tcPr>
            <w:tcW w:w="1051" w:type="dxa"/>
            <w:tcBorders>
              <w:top w:val="nil"/>
              <w:left w:val="nil"/>
              <w:bottom w:val="single" w:sz="8" w:space="0" w:color="4F81BD" w:themeColor="accent1"/>
              <w:right w:val="nil"/>
            </w:tcBorders>
          </w:tcPr>
          <w:p w:rsidR="00E462E1" w:rsidRDefault="00E462E1" w:rsidP="00F93041"/>
        </w:tc>
      </w:tr>
    </w:tbl>
    <w:p w:rsidR="00E462E1" w:rsidRDefault="00E462E1" w:rsidP="00E462E1">
      <w:pPr>
        <w:pStyle w:val="Heading6"/>
        <w:rPr>
          <w:rFonts w:cs="Times New Roman"/>
        </w:rPr>
      </w:pPr>
      <w:bookmarkStart w:id="928" w:name="_Toc327469110"/>
      <w:r>
        <w:lastRenderedPageBreak/>
        <w:t>Exception Handling</w:t>
      </w:r>
      <w:bookmarkEnd w:id="928"/>
    </w:p>
    <w:tbl>
      <w:tblPr>
        <w:tblStyle w:val="MediumList1-Accent1"/>
        <w:tblW w:w="0" w:type="auto"/>
        <w:tblLook w:val="0420" w:firstRow="1" w:lastRow="0" w:firstColumn="0" w:lastColumn="0" w:noHBand="0" w:noVBand="1"/>
      </w:tblPr>
      <w:tblGrid>
        <w:gridCol w:w="7054"/>
        <w:gridCol w:w="1134"/>
        <w:gridCol w:w="1024"/>
      </w:tblGrid>
      <w:tr w:rsidR="00E462E1" w:rsidTr="00F93041">
        <w:trPr>
          <w:cnfStyle w:val="100000000000" w:firstRow="1" w:lastRow="0" w:firstColumn="0" w:lastColumn="0" w:oddVBand="0" w:evenVBand="0" w:oddHBand="0" w:evenHBand="0" w:firstRowFirstColumn="0" w:firstRowLastColumn="0" w:lastRowFirstColumn="0" w:lastRowLastColumn="0"/>
        </w:trPr>
        <w:tc>
          <w:tcPr>
            <w:tcW w:w="7054" w:type="dxa"/>
            <w:tcBorders>
              <w:left w:val="nil"/>
              <w:right w:val="nil"/>
            </w:tcBorders>
          </w:tcPr>
          <w:p w:rsidR="00E462E1" w:rsidRDefault="00E462E1" w:rsidP="00F93041"/>
        </w:tc>
        <w:tc>
          <w:tcPr>
            <w:tcW w:w="1134" w:type="dxa"/>
            <w:tcBorders>
              <w:left w:val="nil"/>
              <w:right w:val="nil"/>
            </w:tcBorders>
            <w:hideMark/>
          </w:tcPr>
          <w:p w:rsidR="00E462E1" w:rsidRDefault="00E462E1" w:rsidP="00F93041">
            <w:r>
              <w:t>Erfüllt</w:t>
            </w:r>
          </w:p>
        </w:tc>
        <w:tc>
          <w:tcPr>
            <w:tcW w:w="1024" w:type="dxa"/>
            <w:tcBorders>
              <w:left w:val="nil"/>
              <w:right w:val="nil"/>
            </w:tcBorders>
            <w:hideMark/>
          </w:tcPr>
          <w:p w:rsidR="00E462E1" w:rsidRDefault="00E462E1" w:rsidP="00F93041">
            <w:r>
              <w:t>N. Erfüllt</w:t>
            </w:r>
          </w:p>
        </w:tc>
      </w:tr>
      <w:tr w:rsidR="00E462E1" w:rsidTr="00F93041">
        <w:trPr>
          <w:cnfStyle w:val="000000100000" w:firstRow="0" w:lastRow="0" w:firstColumn="0" w:lastColumn="0" w:oddVBand="0" w:evenVBand="0" w:oddHBand="1" w:evenHBand="0" w:firstRowFirstColumn="0" w:firstRowLastColumn="0" w:lastRowFirstColumn="0" w:lastRowLastColumn="0"/>
        </w:trPr>
        <w:tc>
          <w:tcPr>
            <w:tcW w:w="7054" w:type="dxa"/>
            <w:tcBorders>
              <w:top w:val="nil"/>
              <w:left w:val="nil"/>
              <w:bottom w:val="nil"/>
              <w:right w:val="nil"/>
            </w:tcBorders>
            <w:hideMark/>
          </w:tcPr>
          <w:p w:rsidR="00E462E1" w:rsidRDefault="00E462E1" w:rsidP="00F93041">
            <w:r>
              <w:t>Der Code enthält keine abgefangenen und ignorierten Ausnahmen</w:t>
            </w:r>
          </w:p>
        </w:tc>
        <w:tc>
          <w:tcPr>
            <w:tcW w:w="1134" w:type="dxa"/>
            <w:tcBorders>
              <w:top w:val="nil"/>
              <w:left w:val="nil"/>
              <w:bottom w:val="nil"/>
              <w:right w:val="nil"/>
            </w:tcBorders>
            <w:hideMark/>
          </w:tcPr>
          <w:p w:rsidR="00E462E1" w:rsidRDefault="00E462E1" w:rsidP="00F93041">
            <w:r>
              <w:t>X</w:t>
            </w:r>
          </w:p>
        </w:tc>
        <w:tc>
          <w:tcPr>
            <w:tcW w:w="1024" w:type="dxa"/>
            <w:tcBorders>
              <w:top w:val="nil"/>
              <w:left w:val="nil"/>
              <w:bottom w:val="nil"/>
              <w:right w:val="nil"/>
            </w:tcBorders>
          </w:tcPr>
          <w:p w:rsidR="00E462E1" w:rsidRDefault="00E462E1" w:rsidP="00F93041"/>
        </w:tc>
      </w:tr>
      <w:tr w:rsidR="00E462E1" w:rsidTr="00F93041">
        <w:tc>
          <w:tcPr>
            <w:tcW w:w="7054" w:type="dxa"/>
            <w:tcBorders>
              <w:top w:val="nil"/>
              <w:left w:val="nil"/>
              <w:bottom w:val="nil"/>
              <w:right w:val="nil"/>
            </w:tcBorders>
            <w:hideMark/>
          </w:tcPr>
          <w:p w:rsidR="00E462E1" w:rsidRDefault="00E462E1" w:rsidP="00F93041">
            <w:r>
              <w:t>Fehler in asynchronen Prozessen werden mittels Event weitergeleiltet</w:t>
            </w:r>
          </w:p>
        </w:tc>
        <w:tc>
          <w:tcPr>
            <w:tcW w:w="1134" w:type="dxa"/>
            <w:tcBorders>
              <w:top w:val="nil"/>
              <w:left w:val="nil"/>
              <w:bottom w:val="nil"/>
              <w:right w:val="nil"/>
            </w:tcBorders>
            <w:hideMark/>
          </w:tcPr>
          <w:p w:rsidR="00E462E1" w:rsidRDefault="00E462E1" w:rsidP="00F93041">
            <w:r>
              <w:t>X</w:t>
            </w:r>
          </w:p>
        </w:tc>
        <w:tc>
          <w:tcPr>
            <w:tcW w:w="1024" w:type="dxa"/>
            <w:tcBorders>
              <w:top w:val="nil"/>
              <w:left w:val="nil"/>
              <w:bottom w:val="nil"/>
              <w:right w:val="nil"/>
            </w:tcBorders>
          </w:tcPr>
          <w:p w:rsidR="00E462E1" w:rsidRDefault="00E462E1" w:rsidP="00F93041"/>
        </w:tc>
      </w:tr>
      <w:tr w:rsidR="00E462E1" w:rsidTr="00F93041">
        <w:trPr>
          <w:cnfStyle w:val="000000100000" w:firstRow="0" w:lastRow="0" w:firstColumn="0" w:lastColumn="0" w:oddVBand="0" w:evenVBand="0" w:oddHBand="1" w:evenHBand="0" w:firstRowFirstColumn="0" w:firstRowLastColumn="0" w:lastRowFirstColumn="0" w:lastRowLastColumn="0"/>
        </w:trPr>
        <w:tc>
          <w:tcPr>
            <w:tcW w:w="7054" w:type="dxa"/>
            <w:tcBorders>
              <w:top w:val="nil"/>
              <w:left w:val="nil"/>
              <w:bottom w:val="nil"/>
              <w:right w:val="nil"/>
            </w:tcBorders>
            <w:hideMark/>
          </w:tcPr>
          <w:p w:rsidR="00E462E1" w:rsidRDefault="00E462E1" w:rsidP="00F93041">
            <w:r>
              <w:t>Das Logging erfasst alle Fehler aus allen Funktionalitätsschichten</w:t>
            </w:r>
          </w:p>
        </w:tc>
        <w:tc>
          <w:tcPr>
            <w:tcW w:w="1134" w:type="dxa"/>
            <w:tcBorders>
              <w:top w:val="nil"/>
              <w:left w:val="nil"/>
              <w:bottom w:val="nil"/>
              <w:right w:val="nil"/>
            </w:tcBorders>
            <w:hideMark/>
          </w:tcPr>
          <w:p w:rsidR="00E462E1" w:rsidRDefault="00E462E1" w:rsidP="00F93041">
            <w:r>
              <w:t>X</w:t>
            </w:r>
          </w:p>
        </w:tc>
        <w:tc>
          <w:tcPr>
            <w:tcW w:w="1024" w:type="dxa"/>
            <w:tcBorders>
              <w:top w:val="nil"/>
              <w:left w:val="nil"/>
              <w:bottom w:val="nil"/>
              <w:right w:val="nil"/>
            </w:tcBorders>
          </w:tcPr>
          <w:p w:rsidR="00E462E1" w:rsidRDefault="00E462E1" w:rsidP="00F93041"/>
        </w:tc>
      </w:tr>
      <w:tr w:rsidR="00E462E1" w:rsidTr="00F93041">
        <w:tc>
          <w:tcPr>
            <w:tcW w:w="7054" w:type="dxa"/>
            <w:tcBorders>
              <w:top w:val="nil"/>
              <w:left w:val="nil"/>
              <w:bottom w:val="nil"/>
              <w:right w:val="nil"/>
            </w:tcBorders>
            <w:hideMark/>
          </w:tcPr>
          <w:p w:rsidR="00E462E1" w:rsidRDefault="00E462E1" w:rsidP="00F93041">
            <w:r>
              <w:t>Das Before/After Pattern wird, wo möglich, mittels using() { } angewendet</w:t>
            </w:r>
          </w:p>
        </w:tc>
        <w:tc>
          <w:tcPr>
            <w:tcW w:w="1134" w:type="dxa"/>
            <w:tcBorders>
              <w:top w:val="nil"/>
              <w:left w:val="nil"/>
              <w:bottom w:val="nil"/>
              <w:right w:val="nil"/>
            </w:tcBorders>
            <w:hideMark/>
          </w:tcPr>
          <w:p w:rsidR="00E462E1" w:rsidRDefault="00E462E1" w:rsidP="00F93041">
            <w:r>
              <w:t>X</w:t>
            </w:r>
          </w:p>
        </w:tc>
        <w:tc>
          <w:tcPr>
            <w:tcW w:w="1024" w:type="dxa"/>
            <w:tcBorders>
              <w:top w:val="nil"/>
              <w:left w:val="nil"/>
              <w:bottom w:val="nil"/>
              <w:right w:val="nil"/>
            </w:tcBorders>
          </w:tcPr>
          <w:p w:rsidR="00E462E1" w:rsidRDefault="00E462E1" w:rsidP="00F93041"/>
        </w:tc>
      </w:tr>
      <w:tr w:rsidR="00E462E1" w:rsidTr="00F93041">
        <w:trPr>
          <w:cnfStyle w:val="000000100000" w:firstRow="0" w:lastRow="0" w:firstColumn="0" w:lastColumn="0" w:oddVBand="0" w:evenVBand="0" w:oddHBand="1" w:evenHBand="0" w:firstRowFirstColumn="0" w:firstRowLastColumn="0" w:lastRowFirstColumn="0" w:lastRowLastColumn="0"/>
        </w:trPr>
        <w:tc>
          <w:tcPr>
            <w:tcW w:w="7054" w:type="dxa"/>
            <w:tcBorders>
              <w:top w:val="nil"/>
              <w:left w:val="nil"/>
              <w:bottom w:val="nil"/>
              <w:right w:val="nil"/>
            </w:tcBorders>
            <w:hideMark/>
          </w:tcPr>
          <w:p w:rsidR="00E462E1" w:rsidRDefault="00E462E1" w:rsidP="00F93041">
            <w:r>
              <w:t>IDisposable.Dispose() Methoden werden in jedem Fall aufgerufen</w:t>
            </w:r>
          </w:p>
        </w:tc>
        <w:tc>
          <w:tcPr>
            <w:tcW w:w="1134" w:type="dxa"/>
            <w:tcBorders>
              <w:top w:val="nil"/>
              <w:left w:val="nil"/>
              <w:bottom w:val="nil"/>
              <w:right w:val="nil"/>
            </w:tcBorders>
            <w:hideMark/>
          </w:tcPr>
          <w:p w:rsidR="00E462E1" w:rsidRDefault="00E462E1" w:rsidP="00F93041">
            <w:r>
              <w:t>X</w:t>
            </w:r>
          </w:p>
        </w:tc>
        <w:tc>
          <w:tcPr>
            <w:tcW w:w="1024" w:type="dxa"/>
            <w:tcBorders>
              <w:top w:val="nil"/>
              <w:left w:val="nil"/>
              <w:bottom w:val="nil"/>
              <w:right w:val="nil"/>
            </w:tcBorders>
          </w:tcPr>
          <w:p w:rsidR="00E462E1" w:rsidRDefault="00E462E1" w:rsidP="00F93041"/>
        </w:tc>
      </w:tr>
      <w:tr w:rsidR="00E462E1" w:rsidTr="00F93041">
        <w:tc>
          <w:tcPr>
            <w:tcW w:w="7054" w:type="dxa"/>
            <w:tcBorders>
              <w:top w:val="nil"/>
              <w:left w:val="nil"/>
              <w:bottom w:val="single" w:sz="8" w:space="0" w:color="4F81BD" w:themeColor="accent1"/>
              <w:right w:val="nil"/>
            </w:tcBorders>
            <w:hideMark/>
          </w:tcPr>
          <w:p w:rsidR="00E462E1" w:rsidRDefault="00E462E1" w:rsidP="00F93041">
            <w:pPr>
              <w:rPr>
                <w:color w:val="FF0000"/>
              </w:rPr>
            </w:pPr>
            <w:r w:rsidRPr="0075316E">
              <w:t>Alle Elemente, die</w:t>
            </w:r>
            <w:r>
              <w:t xml:space="preserve"> (beim Herunterfahren der Applikation)</w:t>
            </w:r>
            <w:r w:rsidRPr="0075316E">
              <w:t xml:space="preserve"> aufgeräumt werden müssen, implementieren das Interface IDisposable</w:t>
            </w:r>
            <w:r>
              <w:rPr>
                <w:color w:val="FF0000"/>
              </w:rPr>
              <w:t xml:space="preserve"> </w:t>
            </w:r>
          </w:p>
          <w:p w:rsidR="00E462E1" w:rsidRDefault="00E462E1" w:rsidP="00F93041">
            <w:r>
              <w:rPr>
                <w:color w:val="FF0000"/>
              </w:rPr>
              <w:t>Wie besprochen; Noch nicht komplett implementiert</w:t>
            </w:r>
          </w:p>
        </w:tc>
        <w:tc>
          <w:tcPr>
            <w:tcW w:w="1134" w:type="dxa"/>
            <w:tcBorders>
              <w:top w:val="nil"/>
              <w:left w:val="nil"/>
              <w:bottom w:val="single" w:sz="8" w:space="0" w:color="4F81BD" w:themeColor="accent1"/>
              <w:right w:val="nil"/>
            </w:tcBorders>
          </w:tcPr>
          <w:p w:rsidR="00E462E1" w:rsidRDefault="00E462E1" w:rsidP="00F93041"/>
        </w:tc>
        <w:tc>
          <w:tcPr>
            <w:tcW w:w="1024" w:type="dxa"/>
            <w:tcBorders>
              <w:top w:val="nil"/>
              <w:left w:val="nil"/>
              <w:bottom w:val="single" w:sz="8" w:space="0" w:color="4F81BD" w:themeColor="accent1"/>
              <w:right w:val="nil"/>
            </w:tcBorders>
            <w:hideMark/>
          </w:tcPr>
          <w:p w:rsidR="00E462E1" w:rsidRDefault="00E462E1" w:rsidP="00F93041">
            <w:r>
              <w:t>X</w:t>
            </w:r>
          </w:p>
        </w:tc>
      </w:tr>
    </w:tbl>
    <w:p w:rsidR="00E462E1" w:rsidRDefault="00E462E1" w:rsidP="00E462E1">
      <w:pPr>
        <w:pStyle w:val="Heading6"/>
        <w:rPr>
          <w:rFonts w:cs="Times New Roman"/>
        </w:rPr>
      </w:pPr>
      <w:bookmarkStart w:id="929" w:name="_Toc327469111"/>
      <w:r>
        <w:t>Flow Control</w:t>
      </w:r>
      <w:bookmarkEnd w:id="929"/>
    </w:p>
    <w:tbl>
      <w:tblPr>
        <w:tblStyle w:val="MediumList1-Accent1"/>
        <w:tblW w:w="0" w:type="auto"/>
        <w:tblLook w:val="0420" w:firstRow="1" w:lastRow="0" w:firstColumn="0" w:lastColumn="0" w:noHBand="0" w:noVBand="1"/>
      </w:tblPr>
      <w:tblGrid>
        <w:gridCol w:w="7054"/>
        <w:gridCol w:w="1134"/>
        <w:gridCol w:w="1024"/>
      </w:tblGrid>
      <w:tr w:rsidR="00E462E1" w:rsidTr="00F93041">
        <w:trPr>
          <w:cnfStyle w:val="100000000000" w:firstRow="1" w:lastRow="0" w:firstColumn="0" w:lastColumn="0" w:oddVBand="0" w:evenVBand="0" w:oddHBand="0" w:evenHBand="0" w:firstRowFirstColumn="0" w:firstRowLastColumn="0" w:lastRowFirstColumn="0" w:lastRowLastColumn="0"/>
        </w:trPr>
        <w:tc>
          <w:tcPr>
            <w:tcW w:w="7054" w:type="dxa"/>
            <w:tcBorders>
              <w:left w:val="nil"/>
              <w:right w:val="nil"/>
            </w:tcBorders>
          </w:tcPr>
          <w:p w:rsidR="00E462E1" w:rsidRDefault="00E462E1" w:rsidP="00F93041"/>
        </w:tc>
        <w:tc>
          <w:tcPr>
            <w:tcW w:w="1134" w:type="dxa"/>
            <w:tcBorders>
              <w:left w:val="nil"/>
              <w:right w:val="nil"/>
            </w:tcBorders>
            <w:hideMark/>
          </w:tcPr>
          <w:p w:rsidR="00E462E1" w:rsidRDefault="00E462E1" w:rsidP="00F93041">
            <w:r>
              <w:t>Erfüllt</w:t>
            </w:r>
          </w:p>
        </w:tc>
        <w:tc>
          <w:tcPr>
            <w:tcW w:w="1024" w:type="dxa"/>
            <w:tcBorders>
              <w:left w:val="nil"/>
              <w:right w:val="nil"/>
            </w:tcBorders>
            <w:hideMark/>
          </w:tcPr>
          <w:p w:rsidR="00E462E1" w:rsidRDefault="00E462E1" w:rsidP="00F93041">
            <w:r>
              <w:t>N. Erfüllt</w:t>
            </w:r>
          </w:p>
        </w:tc>
      </w:tr>
      <w:tr w:rsidR="00E462E1" w:rsidTr="00F93041">
        <w:trPr>
          <w:cnfStyle w:val="000000100000" w:firstRow="0" w:lastRow="0" w:firstColumn="0" w:lastColumn="0" w:oddVBand="0" w:evenVBand="0" w:oddHBand="1" w:evenHBand="0" w:firstRowFirstColumn="0" w:firstRowLastColumn="0" w:lastRowFirstColumn="0" w:lastRowLastColumn="0"/>
        </w:trPr>
        <w:tc>
          <w:tcPr>
            <w:tcW w:w="7054" w:type="dxa"/>
            <w:tcBorders>
              <w:top w:val="nil"/>
              <w:left w:val="nil"/>
              <w:bottom w:val="nil"/>
              <w:right w:val="nil"/>
            </w:tcBorders>
            <w:hideMark/>
          </w:tcPr>
          <w:p w:rsidR="00E462E1" w:rsidRDefault="00E462E1" w:rsidP="00F93041">
            <w:r>
              <w:t xml:space="preserve">Es existieren keine Schleifen ohne Abbruchkriterien </w:t>
            </w:r>
          </w:p>
        </w:tc>
        <w:tc>
          <w:tcPr>
            <w:tcW w:w="1134" w:type="dxa"/>
            <w:tcBorders>
              <w:top w:val="nil"/>
              <w:left w:val="nil"/>
              <w:bottom w:val="nil"/>
              <w:right w:val="nil"/>
            </w:tcBorders>
            <w:hideMark/>
          </w:tcPr>
          <w:p w:rsidR="00E462E1" w:rsidRDefault="00E462E1" w:rsidP="00F93041">
            <w:r>
              <w:t>X</w:t>
            </w:r>
          </w:p>
        </w:tc>
        <w:tc>
          <w:tcPr>
            <w:tcW w:w="1024" w:type="dxa"/>
            <w:tcBorders>
              <w:top w:val="nil"/>
              <w:left w:val="nil"/>
              <w:bottom w:val="nil"/>
              <w:right w:val="nil"/>
            </w:tcBorders>
          </w:tcPr>
          <w:p w:rsidR="00E462E1" w:rsidRDefault="00E462E1" w:rsidP="00F93041"/>
        </w:tc>
      </w:tr>
      <w:tr w:rsidR="00E462E1" w:rsidTr="00F93041">
        <w:tc>
          <w:tcPr>
            <w:tcW w:w="7054" w:type="dxa"/>
            <w:tcBorders>
              <w:top w:val="nil"/>
              <w:left w:val="nil"/>
              <w:bottom w:val="nil"/>
              <w:right w:val="nil"/>
            </w:tcBorders>
            <w:hideMark/>
          </w:tcPr>
          <w:p w:rsidR="00E462E1" w:rsidRDefault="00E462E1" w:rsidP="00F93041">
            <w:r>
              <w:t>Es existieren keine nicht dokumentierte, tote Programmstücke (z.B. if(false) / while (false) / …)</w:t>
            </w:r>
          </w:p>
        </w:tc>
        <w:tc>
          <w:tcPr>
            <w:tcW w:w="1134" w:type="dxa"/>
            <w:tcBorders>
              <w:top w:val="nil"/>
              <w:left w:val="nil"/>
              <w:bottom w:val="nil"/>
              <w:right w:val="nil"/>
            </w:tcBorders>
            <w:hideMark/>
          </w:tcPr>
          <w:p w:rsidR="00E462E1" w:rsidRDefault="00E462E1" w:rsidP="00F93041">
            <w:r>
              <w:t>X</w:t>
            </w:r>
          </w:p>
        </w:tc>
        <w:tc>
          <w:tcPr>
            <w:tcW w:w="1024" w:type="dxa"/>
            <w:tcBorders>
              <w:top w:val="nil"/>
              <w:left w:val="nil"/>
              <w:bottom w:val="nil"/>
              <w:right w:val="nil"/>
            </w:tcBorders>
          </w:tcPr>
          <w:p w:rsidR="00E462E1" w:rsidRDefault="00E462E1" w:rsidP="00F93041"/>
        </w:tc>
      </w:tr>
      <w:tr w:rsidR="00E462E1" w:rsidTr="00F93041">
        <w:trPr>
          <w:cnfStyle w:val="000000100000" w:firstRow="0" w:lastRow="0" w:firstColumn="0" w:lastColumn="0" w:oddVBand="0" w:evenVBand="0" w:oddHBand="1" w:evenHBand="0" w:firstRowFirstColumn="0" w:firstRowLastColumn="0" w:lastRowFirstColumn="0" w:lastRowLastColumn="0"/>
        </w:trPr>
        <w:tc>
          <w:tcPr>
            <w:tcW w:w="7054" w:type="dxa"/>
            <w:tcBorders>
              <w:top w:val="nil"/>
              <w:left w:val="nil"/>
              <w:bottom w:val="single" w:sz="8" w:space="0" w:color="4F81BD" w:themeColor="accent1"/>
              <w:right w:val="nil"/>
            </w:tcBorders>
            <w:hideMark/>
          </w:tcPr>
          <w:p w:rsidR="00E462E1" w:rsidRDefault="00E462E1" w:rsidP="00F93041">
            <w:r>
              <w:t>Rekursive Calls haben immer eine Verankerung und Abbruchbedingung</w:t>
            </w:r>
          </w:p>
        </w:tc>
        <w:tc>
          <w:tcPr>
            <w:tcW w:w="1134" w:type="dxa"/>
            <w:tcBorders>
              <w:top w:val="nil"/>
              <w:left w:val="nil"/>
              <w:bottom w:val="single" w:sz="8" w:space="0" w:color="4F81BD" w:themeColor="accent1"/>
              <w:right w:val="nil"/>
            </w:tcBorders>
            <w:hideMark/>
          </w:tcPr>
          <w:p w:rsidR="00E462E1" w:rsidRDefault="00E462E1" w:rsidP="00F93041">
            <w:r>
              <w:t>X</w:t>
            </w:r>
          </w:p>
        </w:tc>
        <w:tc>
          <w:tcPr>
            <w:tcW w:w="1024" w:type="dxa"/>
            <w:tcBorders>
              <w:top w:val="nil"/>
              <w:left w:val="nil"/>
              <w:bottom w:val="single" w:sz="8" w:space="0" w:color="4F81BD" w:themeColor="accent1"/>
              <w:right w:val="nil"/>
            </w:tcBorders>
          </w:tcPr>
          <w:p w:rsidR="00E462E1" w:rsidRDefault="00E462E1" w:rsidP="00F93041"/>
        </w:tc>
      </w:tr>
    </w:tbl>
    <w:p w:rsidR="00E462E1" w:rsidRDefault="00E462E1" w:rsidP="00E462E1">
      <w:pPr>
        <w:pStyle w:val="Heading6"/>
        <w:rPr>
          <w:rFonts w:cs="Times New Roman"/>
        </w:rPr>
      </w:pPr>
      <w:bookmarkStart w:id="930" w:name="_Toc327469112"/>
      <w:r>
        <w:t>Naming</w:t>
      </w:r>
      <w:bookmarkEnd w:id="930"/>
    </w:p>
    <w:tbl>
      <w:tblPr>
        <w:tblStyle w:val="MediumList1-Accent1"/>
        <w:tblW w:w="0" w:type="auto"/>
        <w:tblLook w:val="0420" w:firstRow="1" w:lastRow="0" w:firstColumn="0" w:lastColumn="0" w:noHBand="0" w:noVBand="1"/>
      </w:tblPr>
      <w:tblGrid>
        <w:gridCol w:w="7054"/>
        <w:gridCol w:w="1134"/>
        <w:gridCol w:w="1024"/>
      </w:tblGrid>
      <w:tr w:rsidR="00E462E1" w:rsidTr="00F93041">
        <w:trPr>
          <w:cnfStyle w:val="100000000000" w:firstRow="1" w:lastRow="0" w:firstColumn="0" w:lastColumn="0" w:oddVBand="0" w:evenVBand="0" w:oddHBand="0" w:evenHBand="0" w:firstRowFirstColumn="0" w:firstRowLastColumn="0" w:lastRowFirstColumn="0" w:lastRowLastColumn="0"/>
        </w:trPr>
        <w:tc>
          <w:tcPr>
            <w:tcW w:w="7054" w:type="dxa"/>
            <w:tcBorders>
              <w:left w:val="nil"/>
              <w:right w:val="nil"/>
            </w:tcBorders>
          </w:tcPr>
          <w:p w:rsidR="00E462E1" w:rsidRDefault="00E462E1" w:rsidP="00F93041"/>
        </w:tc>
        <w:tc>
          <w:tcPr>
            <w:tcW w:w="1134" w:type="dxa"/>
            <w:tcBorders>
              <w:left w:val="nil"/>
              <w:right w:val="nil"/>
            </w:tcBorders>
            <w:hideMark/>
          </w:tcPr>
          <w:p w:rsidR="00E462E1" w:rsidRDefault="00E462E1" w:rsidP="00F93041">
            <w:r>
              <w:t>Erfüllt</w:t>
            </w:r>
          </w:p>
        </w:tc>
        <w:tc>
          <w:tcPr>
            <w:tcW w:w="1024" w:type="dxa"/>
            <w:tcBorders>
              <w:left w:val="nil"/>
              <w:right w:val="nil"/>
            </w:tcBorders>
            <w:hideMark/>
          </w:tcPr>
          <w:p w:rsidR="00E462E1" w:rsidRDefault="00E462E1" w:rsidP="00F93041">
            <w:r>
              <w:t>N. Erfüllt</w:t>
            </w:r>
          </w:p>
        </w:tc>
      </w:tr>
      <w:tr w:rsidR="00E462E1" w:rsidTr="00F93041">
        <w:trPr>
          <w:cnfStyle w:val="000000100000" w:firstRow="0" w:lastRow="0" w:firstColumn="0" w:lastColumn="0" w:oddVBand="0" w:evenVBand="0" w:oddHBand="1" w:evenHBand="0" w:firstRowFirstColumn="0" w:firstRowLastColumn="0" w:lastRowFirstColumn="0" w:lastRowLastColumn="0"/>
        </w:trPr>
        <w:tc>
          <w:tcPr>
            <w:tcW w:w="7054" w:type="dxa"/>
            <w:tcBorders>
              <w:top w:val="nil"/>
              <w:left w:val="nil"/>
              <w:bottom w:val="nil"/>
              <w:right w:val="nil"/>
            </w:tcBorders>
            <w:hideMark/>
          </w:tcPr>
          <w:p w:rsidR="00E462E1" w:rsidRDefault="00E462E1" w:rsidP="00F93041">
            <w:r>
              <w:t>Die Namen der Klassen / Variabeln sind selbstbeschreibend</w:t>
            </w:r>
          </w:p>
        </w:tc>
        <w:tc>
          <w:tcPr>
            <w:tcW w:w="1134" w:type="dxa"/>
            <w:tcBorders>
              <w:top w:val="nil"/>
              <w:left w:val="nil"/>
              <w:bottom w:val="nil"/>
              <w:right w:val="nil"/>
            </w:tcBorders>
            <w:hideMark/>
          </w:tcPr>
          <w:p w:rsidR="00E462E1" w:rsidRDefault="00E462E1" w:rsidP="00F93041">
            <w:r>
              <w:t>X</w:t>
            </w:r>
          </w:p>
        </w:tc>
        <w:tc>
          <w:tcPr>
            <w:tcW w:w="1024" w:type="dxa"/>
            <w:tcBorders>
              <w:top w:val="nil"/>
              <w:left w:val="nil"/>
              <w:bottom w:val="nil"/>
              <w:right w:val="nil"/>
            </w:tcBorders>
          </w:tcPr>
          <w:p w:rsidR="00E462E1" w:rsidRDefault="00E462E1" w:rsidP="00F93041"/>
        </w:tc>
      </w:tr>
      <w:tr w:rsidR="00E462E1" w:rsidTr="00F93041">
        <w:tc>
          <w:tcPr>
            <w:tcW w:w="7054" w:type="dxa"/>
            <w:tcBorders>
              <w:top w:val="nil"/>
              <w:left w:val="nil"/>
              <w:bottom w:val="nil"/>
              <w:right w:val="nil"/>
            </w:tcBorders>
            <w:hideMark/>
          </w:tcPr>
          <w:p w:rsidR="00E462E1" w:rsidRDefault="00E462E1" w:rsidP="00F93041">
            <w:r>
              <w:t>Verwirrende oder falsche Namen sind nicht vorhanden</w:t>
            </w:r>
          </w:p>
        </w:tc>
        <w:tc>
          <w:tcPr>
            <w:tcW w:w="1134" w:type="dxa"/>
            <w:tcBorders>
              <w:top w:val="nil"/>
              <w:left w:val="nil"/>
              <w:bottom w:val="nil"/>
              <w:right w:val="nil"/>
            </w:tcBorders>
            <w:hideMark/>
          </w:tcPr>
          <w:p w:rsidR="00E462E1" w:rsidRDefault="00E462E1" w:rsidP="00F93041">
            <w:r>
              <w:t>X</w:t>
            </w:r>
          </w:p>
        </w:tc>
        <w:tc>
          <w:tcPr>
            <w:tcW w:w="1024" w:type="dxa"/>
            <w:tcBorders>
              <w:top w:val="nil"/>
              <w:left w:val="nil"/>
              <w:bottom w:val="nil"/>
              <w:right w:val="nil"/>
            </w:tcBorders>
          </w:tcPr>
          <w:p w:rsidR="00E462E1" w:rsidRDefault="00E462E1" w:rsidP="00F93041"/>
        </w:tc>
      </w:tr>
      <w:tr w:rsidR="00E462E1" w:rsidTr="00F93041">
        <w:trPr>
          <w:cnfStyle w:val="000000100000" w:firstRow="0" w:lastRow="0" w:firstColumn="0" w:lastColumn="0" w:oddVBand="0" w:evenVBand="0" w:oddHBand="1" w:evenHBand="0" w:firstRowFirstColumn="0" w:firstRowLastColumn="0" w:lastRowFirstColumn="0" w:lastRowLastColumn="0"/>
        </w:trPr>
        <w:tc>
          <w:tcPr>
            <w:tcW w:w="7054" w:type="dxa"/>
            <w:tcBorders>
              <w:top w:val="nil"/>
              <w:left w:val="nil"/>
              <w:bottom w:val="nil"/>
              <w:right w:val="nil"/>
            </w:tcBorders>
            <w:hideMark/>
          </w:tcPr>
          <w:p w:rsidR="00E462E1" w:rsidRDefault="00E462E1" w:rsidP="00F93041">
            <w:r>
              <w:t>Interface-Klassen beginnen immer I (z.B. IDisposable)</w:t>
            </w:r>
          </w:p>
        </w:tc>
        <w:tc>
          <w:tcPr>
            <w:tcW w:w="1134" w:type="dxa"/>
            <w:tcBorders>
              <w:top w:val="nil"/>
              <w:left w:val="nil"/>
              <w:bottom w:val="nil"/>
              <w:right w:val="nil"/>
            </w:tcBorders>
            <w:hideMark/>
          </w:tcPr>
          <w:p w:rsidR="00E462E1" w:rsidRDefault="00E462E1" w:rsidP="00F93041">
            <w:r>
              <w:t>X</w:t>
            </w:r>
          </w:p>
        </w:tc>
        <w:tc>
          <w:tcPr>
            <w:tcW w:w="1024" w:type="dxa"/>
            <w:tcBorders>
              <w:top w:val="nil"/>
              <w:left w:val="nil"/>
              <w:bottom w:val="nil"/>
              <w:right w:val="nil"/>
            </w:tcBorders>
          </w:tcPr>
          <w:p w:rsidR="00E462E1" w:rsidRDefault="00E462E1" w:rsidP="00F93041"/>
        </w:tc>
      </w:tr>
      <w:tr w:rsidR="00E462E1" w:rsidTr="00F93041">
        <w:tc>
          <w:tcPr>
            <w:tcW w:w="7054" w:type="dxa"/>
            <w:tcBorders>
              <w:top w:val="nil"/>
              <w:left w:val="nil"/>
              <w:bottom w:val="nil"/>
              <w:right w:val="nil"/>
            </w:tcBorders>
            <w:hideMark/>
          </w:tcPr>
          <w:p w:rsidR="00E462E1" w:rsidRDefault="00E462E1" w:rsidP="00F93041">
            <w:r>
              <w:t xml:space="preserve">Klassen / Properties / Methoden werden mit </w:t>
            </w:r>
            <w:r>
              <w:rPr>
                <w:i/>
              </w:rPr>
              <w:t>PascalCasing</w:t>
            </w:r>
            <w:r>
              <w:t xml:space="preserve"> geschrieben</w:t>
            </w:r>
          </w:p>
        </w:tc>
        <w:tc>
          <w:tcPr>
            <w:tcW w:w="1134" w:type="dxa"/>
            <w:tcBorders>
              <w:top w:val="nil"/>
              <w:left w:val="nil"/>
              <w:bottom w:val="nil"/>
              <w:right w:val="nil"/>
            </w:tcBorders>
            <w:hideMark/>
          </w:tcPr>
          <w:p w:rsidR="00E462E1" w:rsidRDefault="00E462E1" w:rsidP="00F93041">
            <w:r>
              <w:t>X</w:t>
            </w:r>
          </w:p>
        </w:tc>
        <w:tc>
          <w:tcPr>
            <w:tcW w:w="1024" w:type="dxa"/>
            <w:tcBorders>
              <w:top w:val="nil"/>
              <w:left w:val="nil"/>
              <w:bottom w:val="nil"/>
              <w:right w:val="nil"/>
            </w:tcBorders>
          </w:tcPr>
          <w:p w:rsidR="00E462E1" w:rsidRDefault="00E462E1" w:rsidP="00F93041"/>
        </w:tc>
      </w:tr>
      <w:tr w:rsidR="00E462E1" w:rsidTr="00F93041">
        <w:trPr>
          <w:cnfStyle w:val="000000100000" w:firstRow="0" w:lastRow="0" w:firstColumn="0" w:lastColumn="0" w:oddVBand="0" w:evenVBand="0" w:oddHBand="1" w:evenHBand="0" w:firstRowFirstColumn="0" w:firstRowLastColumn="0" w:lastRowFirstColumn="0" w:lastRowLastColumn="0"/>
        </w:trPr>
        <w:tc>
          <w:tcPr>
            <w:tcW w:w="7054" w:type="dxa"/>
            <w:tcBorders>
              <w:top w:val="nil"/>
              <w:left w:val="nil"/>
              <w:bottom w:val="nil"/>
              <w:right w:val="nil"/>
            </w:tcBorders>
            <w:hideMark/>
          </w:tcPr>
          <w:p w:rsidR="00E462E1" w:rsidRDefault="00E462E1" w:rsidP="00F93041">
            <w:r>
              <w:t xml:space="preserve">Lokale Variablen / Argumente werden mit </w:t>
            </w:r>
            <w:r>
              <w:rPr>
                <w:i/>
              </w:rPr>
              <w:t>camelCasing</w:t>
            </w:r>
            <w:r>
              <w:t xml:space="preserve"> geschrieben</w:t>
            </w:r>
          </w:p>
        </w:tc>
        <w:tc>
          <w:tcPr>
            <w:tcW w:w="1134" w:type="dxa"/>
            <w:tcBorders>
              <w:top w:val="nil"/>
              <w:left w:val="nil"/>
              <w:bottom w:val="nil"/>
              <w:right w:val="nil"/>
            </w:tcBorders>
            <w:hideMark/>
          </w:tcPr>
          <w:p w:rsidR="00E462E1" w:rsidRDefault="00E462E1" w:rsidP="00F93041">
            <w:r>
              <w:t>X</w:t>
            </w:r>
          </w:p>
        </w:tc>
        <w:tc>
          <w:tcPr>
            <w:tcW w:w="1024" w:type="dxa"/>
            <w:tcBorders>
              <w:top w:val="nil"/>
              <w:left w:val="nil"/>
              <w:bottom w:val="nil"/>
              <w:right w:val="nil"/>
            </w:tcBorders>
          </w:tcPr>
          <w:p w:rsidR="00E462E1" w:rsidRDefault="00E462E1" w:rsidP="00F93041"/>
        </w:tc>
      </w:tr>
      <w:tr w:rsidR="00E462E1" w:rsidTr="00F93041">
        <w:tc>
          <w:tcPr>
            <w:tcW w:w="7054" w:type="dxa"/>
            <w:tcBorders>
              <w:top w:val="nil"/>
              <w:left w:val="nil"/>
              <w:bottom w:val="nil"/>
              <w:right w:val="nil"/>
            </w:tcBorders>
            <w:hideMark/>
          </w:tcPr>
          <w:p w:rsidR="00E462E1" w:rsidRDefault="00E462E1" w:rsidP="00F93041">
            <w:r>
              <w:t xml:space="preserve">Konstanten werden in </w:t>
            </w:r>
            <w:r>
              <w:rPr>
                <w:i/>
              </w:rPr>
              <w:t>PascalCasing</w:t>
            </w:r>
            <w:r>
              <w:t xml:space="preserve"> geschrieben</w:t>
            </w:r>
          </w:p>
        </w:tc>
        <w:tc>
          <w:tcPr>
            <w:tcW w:w="1134" w:type="dxa"/>
            <w:tcBorders>
              <w:top w:val="nil"/>
              <w:left w:val="nil"/>
              <w:bottom w:val="nil"/>
              <w:right w:val="nil"/>
            </w:tcBorders>
            <w:hideMark/>
          </w:tcPr>
          <w:p w:rsidR="00E462E1" w:rsidRDefault="00E462E1" w:rsidP="00F93041">
            <w:r>
              <w:t>X</w:t>
            </w:r>
          </w:p>
        </w:tc>
        <w:tc>
          <w:tcPr>
            <w:tcW w:w="1024" w:type="dxa"/>
            <w:tcBorders>
              <w:top w:val="nil"/>
              <w:left w:val="nil"/>
              <w:bottom w:val="nil"/>
              <w:right w:val="nil"/>
            </w:tcBorders>
          </w:tcPr>
          <w:p w:rsidR="00E462E1" w:rsidRDefault="00E462E1" w:rsidP="00F93041"/>
        </w:tc>
      </w:tr>
      <w:tr w:rsidR="00E462E1" w:rsidTr="00F93041">
        <w:trPr>
          <w:cnfStyle w:val="000000100000" w:firstRow="0" w:lastRow="0" w:firstColumn="0" w:lastColumn="0" w:oddVBand="0" w:evenVBand="0" w:oddHBand="1" w:evenHBand="0" w:firstRowFirstColumn="0" w:firstRowLastColumn="0" w:lastRowFirstColumn="0" w:lastRowLastColumn="0"/>
        </w:trPr>
        <w:tc>
          <w:tcPr>
            <w:tcW w:w="7054" w:type="dxa"/>
            <w:tcBorders>
              <w:top w:val="nil"/>
              <w:left w:val="nil"/>
              <w:bottom w:val="nil"/>
              <w:right w:val="nil"/>
            </w:tcBorders>
            <w:hideMark/>
          </w:tcPr>
          <w:p w:rsidR="00E462E1" w:rsidRDefault="00E462E1" w:rsidP="00F93041">
            <w:r>
              <w:t xml:space="preserve">Felder in Klassen werden mit </w:t>
            </w:r>
            <w:r>
              <w:rPr>
                <w:i/>
              </w:rPr>
              <w:t>_camelCasing</w:t>
            </w:r>
            <w:r>
              <w:t xml:space="preserve"> geschrieben</w:t>
            </w:r>
          </w:p>
        </w:tc>
        <w:tc>
          <w:tcPr>
            <w:tcW w:w="1134" w:type="dxa"/>
            <w:tcBorders>
              <w:top w:val="nil"/>
              <w:left w:val="nil"/>
              <w:bottom w:val="nil"/>
              <w:right w:val="nil"/>
            </w:tcBorders>
            <w:hideMark/>
          </w:tcPr>
          <w:p w:rsidR="00E462E1" w:rsidRDefault="00E462E1" w:rsidP="00F93041">
            <w:r>
              <w:t>X</w:t>
            </w:r>
          </w:p>
        </w:tc>
        <w:tc>
          <w:tcPr>
            <w:tcW w:w="1024" w:type="dxa"/>
            <w:tcBorders>
              <w:top w:val="nil"/>
              <w:left w:val="nil"/>
              <w:bottom w:val="nil"/>
              <w:right w:val="nil"/>
            </w:tcBorders>
          </w:tcPr>
          <w:p w:rsidR="00E462E1" w:rsidRDefault="00E462E1" w:rsidP="00F93041"/>
        </w:tc>
      </w:tr>
      <w:tr w:rsidR="00E462E1" w:rsidTr="00F93041">
        <w:tc>
          <w:tcPr>
            <w:tcW w:w="7054" w:type="dxa"/>
            <w:tcBorders>
              <w:top w:val="nil"/>
              <w:left w:val="nil"/>
              <w:bottom w:val="single" w:sz="8" w:space="0" w:color="4F81BD" w:themeColor="accent1"/>
              <w:right w:val="nil"/>
            </w:tcBorders>
            <w:hideMark/>
          </w:tcPr>
          <w:p w:rsidR="00E462E1" w:rsidRDefault="00E462E1" w:rsidP="00F93041">
            <w:r>
              <w:t>Der Code enthält keine Magic Numbers</w:t>
            </w:r>
          </w:p>
        </w:tc>
        <w:tc>
          <w:tcPr>
            <w:tcW w:w="1134" w:type="dxa"/>
            <w:tcBorders>
              <w:top w:val="nil"/>
              <w:left w:val="nil"/>
              <w:bottom w:val="single" w:sz="8" w:space="0" w:color="4F81BD" w:themeColor="accent1"/>
              <w:right w:val="nil"/>
            </w:tcBorders>
            <w:hideMark/>
          </w:tcPr>
          <w:p w:rsidR="00E462E1" w:rsidRDefault="00E462E1" w:rsidP="00F93041">
            <w:r>
              <w:t>X</w:t>
            </w:r>
          </w:p>
        </w:tc>
        <w:tc>
          <w:tcPr>
            <w:tcW w:w="1024" w:type="dxa"/>
            <w:tcBorders>
              <w:top w:val="nil"/>
              <w:left w:val="nil"/>
              <w:bottom w:val="single" w:sz="8" w:space="0" w:color="4F81BD" w:themeColor="accent1"/>
              <w:right w:val="nil"/>
            </w:tcBorders>
          </w:tcPr>
          <w:p w:rsidR="00E462E1" w:rsidRDefault="00E462E1" w:rsidP="00F93041"/>
        </w:tc>
      </w:tr>
    </w:tbl>
    <w:p w:rsidR="00E462E1" w:rsidRDefault="00E462E1" w:rsidP="00E462E1">
      <w:pPr>
        <w:pStyle w:val="Heading6"/>
      </w:pPr>
      <w:bookmarkStart w:id="931" w:name="_Toc327469113"/>
      <w:r>
        <w:t>Tools</w:t>
      </w:r>
      <w:bookmarkEnd w:id="931"/>
    </w:p>
    <w:tbl>
      <w:tblPr>
        <w:tblStyle w:val="MediumList1-Accent1"/>
        <w:tblW w:w="0" w:type="auto"/>
        <w:tblLook w:val="0420" w:firstRow="1" w:lastRow="0" w:firstColumn="0" w:lastColumn="0" w:noHBand="0" w:noVBand="1"/>
      </w:tblPr>
      <w:tblGrid>
        <w:gridCol w:w="7054"/>
        <w:gridCol w:w="1134"/>
        <w:gridCol w:w="1024"/>
      </w:tblGrid>
      <w:tr w:rsidR="00E462E1" w:rsidTr="00F93041">
        <w:trPr>
          <w:cnfStyle w:val="100000000000" w:firstRow="1" w:lastRow="0" w:firstColumn="0" w:lastColumn="0" w:oddVBand="0" w:evenVBand="0" w:oddHBand="0" w:evenHBand="0" w:firstRowFirstColumn="0" w:firstRowLastColumn="0" w:lastRowFirstColumn="0" w:lastRowLastColumn="0"/>
        </w:trPr>
        <w:tc>
          <w:tcPr>
            <w:tcW w:w="7054" w:type="dxa"/>
            <w:tcBorders>
              <w:left w:val="nil"/>
              <w:right w:val="nil"/>
            </w:tcBorders>
          </w:tcPr>
          <w:p w:rsidR="00E462E1" w:rsidRDefault="00E462E1" w:rsidP="00F93041"/>
        </w:tc>
        <w:tc>
          <w:tcPr>
            <w:tcW w:w="1134" w:type="dxa"/>
            <w:tcBorders>
              <w:left w:val="nil"/>
              <w:right w:val="nil"/>
            </w:tcBorders>
            <w:hideMark/>
          </w:tcPr>
          <w:p w:rsidR="00E462E1" w:rsidRDefault="00E462E1" w:rsidP="00F93041">
            <w:r>
              <w:t>Erfüllt</w:t>
            </w:r>
          </w:p>
        </w:tc>
        <w:tc>
          <w:tcPr>
            <w:tcW w:w="1024" w:type="dxa"/>
            <w:tcBorders>
              <w:left w:val="nil"/>
              <w:right w:val="nil"/>
            </w:tcBorders>
            <w:hideMark/>
          </w:tcPr>
          <w:p w:rsidR="00E462E1" w:rsidRDefault="00E462E1" w:rsidP="00F93041">
            <w:r>
              <w:t>N. Erfüllt</w:t>
            </w:r>
          </w:p>
        </w:tc>
      </w:tr>
      <w:tr w:rsidR="00E462E1" w:rsidTr="00F93041">
        <w:trPr>
          <w:cnfStyle w:val="000000100000" w:firstRow="0" w:lastRow="0" w:firstColumn="0" w:lastColumn="0" w:oddVBand="0" w:evenVBand="0" w:oddHBand="1" w:evenHBand="0" w:firstRowFirstColumn="0" w:firstRowLastColumn="0" w:lastRowFirstColumn="0" w:lastRowLastColumn="0"/>
        </w:trPr>
        <w:tc>
          <w:tcPr>
            <w:tcW w:w="7054" w:type="dxa"/>
            <w:tcBorders>
              <w:top w:val="nil"/>
              <w:left w:val="nil"/>
              <w:bottom w:val="nil"/>
              <w:right w:val="nil"/>
            </w:tcBorders>
            <w:hideMark/>
          </w:tcPr>
          <w:p w:rsidR="00E462E1" w:rsidRDefault="00E462E1" w:rsidP="00F93041">
            <w:r>
              <w:t>Die Warnings von Resharper 4.XXX werden, wo sinnvoll, behoben</w:t>
            </w:r>
          </w:p>
          <w:p w:rsidR="00E462E1" w:rsidRDefault="00E462E1" w:rsidP="00F93041">
            <w:pPr>
              <w:rPr>
                <w:rFonts w:ascii="Arial" w:eastAsia="Times New Roman" w:hAnsi="Arial" w:cs="Arial"/>
                <w:color w:val="222222"/>
                <w:lang w:eastAsia="de-CH"/>
              </w:rPr>
            </w:pPr>
            <w:r>
              <w:rPr>
                <w:rFonts w:ascii="Calibri" w:eastAsia="Times New Roman" w:hAnsi="Calibri" w:cs="Calibri"/>
                <w:color w:val="FF0000"/>
                <w:lang w:eastAsia="de-CH"/>
              </w:rPr>
              <w:t>Die „disabled Warnings“ vom Reshaper stören den Lesefluss im Programmcode erheblich. Zusätzlich besteht die Gefahr, dass bei neuen Anpassungen gerade weitere Unschönheiten durch die Bestehenden „disabling“-Anweisung ausgeblendet werden.</w:t>
            </w:r>
          </w:p>
          <w:p w:rsidR="00E462E1" w:rsidRDefault="00E462E1" w:rsidP="00F93041">
            <w:pPr>
              <w:rPr>
                <w:rFonts w:ascii="Arial" w:eastAsia="Times New Roman" w:hAnsi="Arial" w:cs="Arial"/>
                <w:color w:val="222222"/>
                <w:lang w:eastAsia="de-CH"/>
              </w:rPr>
            </w:pPr>
            <w:r>
              <w:rPr>
                <w:rFonts w:ascii="Calibri" w:eastAsia="Times New Roman" w:hAnsi="Calibri" w:cs="Calibri"/>
                <w:color w:val="FF0000"/>
                <w:lang w:eastAsia="de-CH"/>
              </w:rPr>
              <w:t>Daher: Lieber nicht disablen und im Source (z.B. als Remark / …) beschreiben, warum dies so sein muss als zukünftige Implementationen erschweren.</w:t>
            </w:r>
          </w:p>
          <w:p w:rsidR="00E462E1" w:rsidRDefault="00E462E1" w:rsidP="00F93041">
            <w:pPr>
              <w:rPr>
                <w:rFonts w:ascii="Arial" w:eastAsia="Times New Roman" w:hAnsi="Arial" w:cs="Arial"/>
                <w:color w:val="222222"/>
                <w:lang w:eastAsia="de-CH"/>
              </w:rPr>
            </w:pPr>
            <w:r>
              <w:rPr>
                <w:rFonts w:ascii="Calibri" w:eastAsia="Times New Roman" w:hAnsi="Calibri" w:cs="Calibri"/>
                <w:color w:val="FF0000"/>
                <w:lang w:eastAsia="de-CH"/>
              </w:rPr>
              <w:t>Ansonsten ist dies ok.</w:t>
            </w:r>
          </w:p>
        </w:tc>
        <w:tc>
          <w:tcPr>
            <w:tcW w:w="1134" w:type="dxa"/>
            <w:tcBorders>
              <w:top w:val="nil"/>
              <w:left w:val="nil"/>
              <w:bottom w:val="nil"/>
              <w:right w:val="nil"/>
            </w:tcBorders>
            <w:hideMark/>
          </w:tcPr>
          <w:p w:rsidR="00E462E1" w:rsidRDefault="00E462E1" w:rsidP="00F93041">
            <w:r>
              <w:t>X</w:t>
            </w:r>
          </w:p>
        </w:tc>
        <w:tc>
          <w:tcPr>
            <w:tcW w:w="1024" w:type="dxa"/>
            <w:tcBorders>
              <w:top w:val="nil"/>
              <w:left w:val="nil"/>
              <w:bottom w:val="nil"/>
              <w:right w:val="nil"/>
            </w:tcBorders>
          </w:tcPr>
          <w:p w:rsidR="00E462E1" w:rsidRDefault="00E462E1" w:rsidP="00F93041"/>
        </w:tc>
      </w:tr>
      <w:tr w:rsidR="00E462E1" w:rsidTr="00F93041">
        <w:tc>
          <w:tcPr>
            <w:tcW w:w="7054" w:type="dxa"/>
            <w:tcBorders>
              <w:top w:val="nil"/>
              <w:left w:val="nil"/>
              <w:bottom w:val="single" w:sz="8" w:space="0" w:color="4F81BD" w:themeColor="accent1"/>
              <w:right w:val="nil"/>
            </w:tcBorders>
            <w:hideMark/>
          </w:tcPr>
          <w:p w:rsidR="00E462E1" w:rsidRDefault="00E462E1" w:rsidP="00F93041">
            <w:r>
              <w:t>Die Errors von FxCop werden wo sinnvoll behoben</w:t>
            </w:r>
          </w:p>
        </w:tc>
        <w:tc>
          <w:tcPr>
            <w:tcW w:w="1134" w:type="dxa"/>
            <w:tcBorders>
              <w:top w:val="nil"/>
              <w:left w:val="nil"/>
              <w:bottom w:val="single" w:sz="8" w:space="0" w:color="4F81BD" w:themeColor="accent1"/>
              <w:right w:val="nil"/>
            </w:tcBorders>
            <w:hideMark/>
          </w:tcPr>
          <w:p w:rsidR="00E462E1" w:rsidRDefault="00E462E1" w:rsidP="00F93041">
            <w:r>
              <w:t>X</w:t>
            </w:r>
          </w:p>
        </w:tc>
        <w:tc>
          <w:tcPr>
            <w:tcW w:w="1024" w:type="dxa"/>
            <w:tcBorders>
              <w:top w:val="nil"/>
              <w:left w:val="nil"/>
              <w:bottom w:val="single" w:sz="8" w:space="0" w:color="4F81BD" w:themeColor="accent1"/>
              <w:right w:val="nil"/>
            </w:tcBorders>
          </w:tcPr>
          <w:p w:rsidR="00E462E1" w:rsidRDefault="00E462E1" w:rsidP="00F93041"/>
        </w:tc>
      </w:tr>
      <w:bookmarkEnd w:id="718"/>
    </w:tbl>
    <w:p w:rsidR="00E462E1" w:rsidRDefault="00E462E1" w:rsidP="00E462E1"/>
    <w:p w:rsidR="00E462E1" w:rsidRDefault="00E462E1" w:rsidP="00E462E1">
      <w:r>
        <w:br w:type="page"/>
      </w:r>
    </w:p>
    <w:p w:rsidR="00E462E1" w:rsidRDefault="00E462E1" w:rsidP="00E462E1">
      <w:pPr>
        <w:pStyle w:val="Heading2"/>
      </w:pPr>
      <w:bookmarkStart w:id="932" w:name="_Ref327456630"/>
      <w:bookmarkStart w:id="933" w:name="_Ref327456634"/>
      <w:bookmarkStart w:id="934" w:name="_Ref327458492"/>
      <w:bookmarkStart w:id="935" w:name="_Ref327458494"/>
      <w:bookmarkStart w:id="936" w:name="_Toc327469000"/>
      <w:bookmarkStart w:id="937" w:name="Betriebskonzept"/>
      <w:r w:rsidRPr="00286F61">
        <w:lastRenderedPageBreak/>
        <w:t>Betriebskonzept</w:t>
      </w:r>
      <w:bookmarkEnd w:id="932"/>
      <w:bookmarkEnd w:id="933"/>
      <w:bookmarkEnd w:id="934"/>
      <w:bookmarkEnd w:id="935"/>
      <w:bookmarkEnd w:id="936"/>
    </w:p>
    <w:p w:rsidR="007E1B3E" w:rsidRDefault="00E462E1">
      <w:pPr>
        <w:pStyle w:val="TOC1"/>
        <w:tabs>
          <w:tab w:val="left" w:pos="800"/>
          <w:tab w:val="right" w:leader="dot" w:pos="9062"/>
        </w:tabs>
        <w:rPr>
          <w:b w:val="0"/>
          <w:noProof/>
          <w:sz w:val="22"/>
          <w:szCs w:val="22"/>
          <w:lang w:eastAsia="de-CH"/>
        </w:rPr>
      </w:pPr>
      <w:r>
        <w:fldChar w:fldCharType="begin"/>
      </w:r>
      <w:r>
        <w:instrText xml:space="preserve"> TOC \b Betriebskonzept \h \z \u \t "Heading 3;1;Heading 4;2;Heading 5;3;Heading 6;4" </w:instrText>
      </w:r>
      <w:r>
        <w:fldChar w:fldCharType="separate"/>
      </w:r>
      <w:hyperlink w:anchor="_Toc327467913" w:history="1">
        <w:r w:rsidR="007E1B3E" w:rsidRPr="008F6337">
          <w:rPr>
            <w:rStyle w:val="Hyperlink"/>
            <w:noProof/>
          </w:rPr>
          <w:t>V.9.1</w:t>
        </w:r>
        <w:r w:rsidR="007E1B3E">
          <w:rPr>
            <w:b w:val="0"/>
            <w:noProof/>
            <w:sz w:val="22"/>
            <w:szCs w:val="22"/>
            <w:lang w:eastAsia="de-CH"/>
          </w:rPr>
          <w:tab/>
        </w:r>
        <w:r w:rsidR="007E1B3E" w:rsidRPr="008F6337">
          <w:rPr>
            <w:rStyle w:val="Hyperlink"/>
            <w:noProof/>
          </w:rPr>
          <w:t>Änderungsgeschichte</w:t>
        </w:r>
        <w:r w:rsidR="007E1B3E">
          <w:rPr>
            <w:noProof/>
            <w:webHidden/>
          </w:rPr>
          <w:tab/>
        </w:r>
        <w:r w:rsidR="007E1B3E">
          <w:rPr>
            <w:noProof/>
            <w:webHidden/>
          </w:rPr>
          <w:fldChar w:fldCharType="begin"/>
        </w:r>
        <w:r w:rsidR="007E1B3E">
          <w:rPr>
            <w:noProof/>
            <w:webHidden/>
          </w:rPr>
          <w:instrText xml:space="preserve"> PAGEREF _Toc327467913 \h </w:instrText>
        </w:r>
        <w:r w:rsidR="007E1B3E">
          <w:rPr>
            <w:noProof/>
            <w:webHidden/>
          </w:rPr>
        </w:r>
        <w:r w:rsidR="007E1B3E">
          <w:rPr>
            <w:noProof/>
            <w:webHidden/>
          </w:rPr>
          <w:fldChar w:fldCharType="separate"/>
        </w:r>
        <w:r w:rsidR="000E6CF3">
          <w:rPr>
            <w:noProof/>
            <w:webHidden/>
          </w:rPr>
          <w:t>183</w:t>
        </w:r>
        <w:r w:rsidR="007E1B3E">
          <w:rPr>
            <w:noProof/>
            <w:webHidden/>
          </w:rPr>
          <w:fldChar w:fldCharType="end"/>
        </w:r>
      </w:hyperlink>
    </w:p>
    <w:p w:rsidR="007E1B3E" w:rsidRDefault="00B95EE1">
      <w:pPr>
        <w:pStyle w:val="TOC1"/>
        <w:tabs>
          <w:tab w:val="left" w:pos="800"/>
          <w:tab w:val="right" w:leader="dot" w:pos="9062"/>
        </w:tabs>
        <w:rPr>
          <w:b w:val="0"/>
          <w:noProof/>
          <w:sz w:val="22"/>
          <w:szCs w:val="22"/>
          <w:lang w:eastAsia="de-CH"/>
        </w:rPr>
      </w:pPr>
      <w:hyperlink w:anchor="_Toc327467914" w:history="1">
        <w:r w:rsidR="007E1B3E" w:rsidRPr="008F6337">
          <w:rPr>
            <w:rStyle w:val="Hyperlink"/>
            <w:noProof/>
          </w:rPr>
          <w:t>V.9.2</w:t>
        </w:r>
        <w:r w:rsidR="007E1B3E">
          <w:rPr>
            <w:b w:val="0"/>
            <w:noProof/>
            <w:sz w:val="22"/>
            <w:szCs w:val="22"/>
            <w:lang w:eastAsia="de-CH"/>
          </w:rPr>
          <w:tab/>
        </w:r>
        <w:r w:rsidR="007E1B3E" w:rsidRPr="008F6337">
          <w:rPr>
            <w:rStyle w:val="Hyperlink"/>
            <w:noProof/>
          </w:rPr>
          <w:t>Betrieb und Administration der Videowall</w:t>
        </w:r>
        <w:r w:rsidR="007E1B3E">
          <w:rPr>
            <w:noProof/>
            <w:webHidden/>
          </w:rPr>
          <w:tab/>
        </w:r>
        <w:r w:rsidR="007E1B3E">
          <w:rPr>
            <w:noProof/>
            <w:webHidden/>
          </w:rPr>
          <w:fldChar w:fldCharType="begin"/>
        </w:r>
        <w:r w:rsidR="007E1B3E">
          <w:rPr>
            <w:noProof/>
            <w:webHidden/>
          </w:rPr>
          <w:instrText xml:space="preserve"> PAGEREF _Toc327467914 \h </w:instrText>
        </w:r>
        <w:r w:rsidR="007E1B3E">
          <w:rPr>
            <w:noProof/>
            <w:webHidden/>
          </w:rPr>
        </w:r>
        <w:r w:rsidR="007E1B3E">
          <w:rPr>
            <w:noProof/>
            <w:webHidden/>
          </w:rPr>
          <w:fldChar w:fldCharType="separate"/>
        </w:r>
        <w:r w:rsidR="000E6CF3">
          <w:rPr>
            <w:noProof/>
            <w:webHidden/>
          </w:rPr>
          <w:t>184</w:t>
        </w:r>
        <w:r w:rsidR="007E1B3E">
          <w:rPr>
            <w:noProof/>
            <w:webHidden/>
          </w:rPr>
          <w:fldChar w:fldCharType="end"/>
        </w:r>
      </w:hyperlink>
    </w:p>
    <w:p w:rsidR="007E1B3E" w:rsidRDefault="00B95EE1">
      <w:pPr>
        <w:pStyle w:val="TOC2"/>
        <w:tabs>
          <w:tab w:val="left" w:pos="1000"/>
          <w:tab w:val="right" w:leader="dot" w:pos="9062"/>
        </w:tabs>
        <w:rPr>
          <w:noProof/>
          <w:sz w:val="22"/>
          <w:szCs w:val="22"/>
          <w:lang w:eastAsia="de-CH"/>
        </w:rPr>
      </w:pPr>
      <w:hyperlink w:anchor="_Toc327467915" w:history="1">
        <w:r w:rsidR="007E1B3E" w:rsidRPr="008F6337">
          <w:rPr>
            <w:rStyle w:val="Hyperlink"/>
            <w:noProof/>
          </w:rPr>
          <w:t>V.9.2.1</w:t>
        </w:r>
        <w:r w:rsidR="007E1B3E">
          <w:rPr>
            <w:noProof/>
            <w:sz w:val="22"/>
            <w:szCs w:val="22"/>
            <w:lang w:eastAsia="de-CH"/>
          </w:rPr>
          <w:tab/>
        </w:r>
        <w:r w:rsidR="007E1B3E" w:rsidRPr="008F6337">
          <w:rPr>
            <w:rStyle w:val="Hyperlink"/>
            <w:noProof/>
          </w:rPr>
          <w:t>Betrieb der Videowall</w:t>
        </w:r>
        <w:r w:rsidR="007E1B3E">
          <w:rPr>
            <w:noProof/>
            <w:webHidden/>
          </w:rPr>
          <w:tab/>
        </w:r>
        <w:r w:rsidR="007E1B3E">
          <w:rPr>
            <w:noProof/>
            <w:webHidden/>
          </w:rPr>
          <w:fldChar w:fldCharType="begin"/>
        </w:r>
        <w:r w:rsidR="007E1B3E">
          <w:rPr>
            <w:noProof/>
            <w:webHidden/>
          </w:rPr>
          <w:instrText xml:space="preserve"> PAGEREF _Toc327467915 \h </w:instrText>
        </w:r>
        <w:r w:rsidR="007E1B3E">
          <w:rPr>
            <w:noProof/>
            <w:webHidden/>
          </w:rPr>
        </w:r>
        <w:r w:rsidR="007E1B3E">
          <w:rPr>
            <w:noProof/>
            <w:webHidden/>
          </w:rPr>
          <w:fldChar w:fldCharType="separate"/>
        </w:r>
        <w:r w:rsidR="000E6CF3">
          <w:rPr>
            <w:noProof/>
            <w:webHidden/>
          </w:rPr>
          <w:t>184</w:t>
        </w:r>
        <w:r w:rsidR="007E1B3E">
          <w:rPr>
            <w:noProof/>
            <w:webHidden/>
          </w:rPr>
          <w:fldChar w:fldCharType="end"/>
        </w:r>
      </w:hyperlink>
    </w:p>
    <w:p w:rsidR="007E1B3E" w:rsidRDefault="00B95EE1">
      <w:pPr>
        <w:pStyle w:val="TOC2"/>
        <w:tabs>
          <w:tab w:val="left" w:pos="1000"/>
          <w:tab w:val="right" w:leader="dot" w:pos="9062"/>
        </w:tabs>
        <w:rPr>
          <w:noProof/>
          <w:sz w:val="22"/>
          <w:szCs w:val="22"/>
          <w:lang w:eastAsia="de-CH"/>
        </w:rPr>
      </w:pPr>
      <w:hyperlink w:anchor="_Toc327467916" w:history="1">
        <w:r w:rsidR="007E1B3E" w:rsidRPr="008F6337">
          <w:rPr>
            <w:rStyle w:val="Hyperlink"/>
            <w:noProof/>
          </w:rPr>
          <w:t>V.9.2.2</w:t>
        </w:r>
        <w:r w:rsidR="007E1B3E">
          <w:rPr>
            <w:noProof/>
            <w:sz w:val="22"/>
            <w:szCs w:val="22"/>
            <w:lang w:eastAsia="de-CH"/>
          </w:rPr>
          <w:tab/>
        </w:r>
        <w:r w:rsidR="007E1B3E" w:rsidRPr="008F6337">
          <w:rPr>
            <w:rStyle w:val="Hyperlink"/>
            <w:noProof/>
          </w:rPr>
          <w:t>Ablaufsempfehlungen zur Datenverwaltung</w:t>
        </w:r>
        <w:r w:rsidR="007E1B3E">
          <w:rPr>
            <w:noProof/>
            <w:webHidden/>
          </w:rPr>
          <w:tab/>
        </w:r>
        <w:r w:rsidR="007E1B3E">
          <w:rPr>
            <w:noProof/>
            <w:webHidden/>
          </w:rPr>
          <w:fldChar w:fldCharType="begin"/>
        </w:r>
        <w:r w:rsidR="007E1B3E">
          <w:rPr>
            <w:noProof/>
            <w:webHidden/>
          </w:rPr>
          <w:instrText xml:space="preserve"> PAGEREF _Toc327467916 \h </w:instrText>
        </w:r>
        <w:r w:rsidR="007E1B3E">
          <w:rPr>
            <w:noProof/>
            <w:webHidden/>
          </w:rPr>
        </w:r>
        <w:r w:rsidR="007E1B3E">
          <w:rPr>
            <w:noProof/>
            <w:webHidden/>
          </w:rPr>
          <w:fldChar w:fldCharType="separate"/>
        </w:r>
        <w:r w:rsidR="000E6CF3">
          <w:rPr>
            <w:noProof/>
            <w:webHidden/>
          </w:rPr>
          <w:t>185</w:t>
        </w:r>
        <w:r w:rsidR="007E1B3E">
          <w:rPr>
            <w:noProof/>
            <w:webHidden/>
          </w:rPr>
          <w:fldChar w:fldCharType="end"/>
        </w:r>
      </w:hyperlink>
    </w:p>
    <w:p w:rsidR="007E1B3E" w:rsidRDefault="00B95EE1">
      <w:pPr>
        <w:pStyle w:val="TOC3"/>
        <w:tabs>
          <w:tab w:val="left" w:pos="1540"/>
          <w:tab w:val="right" w:leader="dot" w:pos="9062"/>
        </w:tabs>
        <w:rPr>
          <w:noProof/>
          <w:sz w:val="22"/>
        </w:rPr>
      </w:pPr>
      <w:hyperlink w:anchor="_Toc327467917" w:history="1">
        <w:r w:rsidR="007E1B3E" w:rsidRPr="008F6337">
          <w:rPr>
            <w:rStyle w:val="Hyperlink"/>
            <w:noProof/>
          </w:rPr>
          <w:t>V.9.2.2.1</w:t>
        </w:r>
        <w:r w:rsidR="007E1B3E">
          <w:rPr>
            <w:noProof/>
            <w:sz w:val="22"/>
          </w:rPr>
          <w:tab/>
        </w:r>
        <w:r w:rsidR="007E1B3E" w:rsidRPr="008F6337">
          <w:rPr>
            <w:rStyle w:val="Hyperlink"/>
            <w:noProof/>
          </w:rPr>
          <w:t>In der Grundapplikation enthalte Plug-ins</w:t>
        </w:r>
        <w:r w:rsidR="007E1B3E">
          <w:rPr>
            <w:noProof/>
            <w:webHidden/>
          </w:rPr>
          <w:tab/>
        </w:r>
        <w:r w:rsidR="007E1B3E">
          <w:rPr>
            <w:noProof/>
            <w:webHidden/>
          </w:rPr>
          <w:fldChar w:fldCharType="begin"/>
        </w:r>
        <w:r w:rsidR="007E1B3E">
          <w:rPr>
            <w:noProof/>
            <w:webHidden/>
          </w:rPr>
          <w:instrText xml:space="preserve"> PAGEREF _Toc327467917 \h </w:instrText>
        </w:r>
        <w:r w:rsidR="007E1B3E">
          <w:rPr>
            <w:noProof/>
            <w:webHidden/>
          </w:rPr>
        </w:r>
        <w:r w:rsidR="007E1B3E">
          <w:rPr>
            <w:noProof/>
            <w:webHidden/>
          </w:rPr>
          <w:fldChar w:fldCharType="separate"/>
        </w:r>
        <w:r w:rsidR="000E6CF3">
          <w:rPr>
            <w:noProof/>
            <w:webHidden/>
          </w:rPr>
          <w:t>185</w:t>
        </w:r>
        <w:r w:rsidR="007E1B3E">
          <w:rPr>
            <w:noProof/>
            <w:webHidden/>
          </w:rPr>
          <w:fldChar w:fldCharType="end"/>
        </w:r>
      </w:hyperlink>
    </w:p>
    <w:p w:rsidR="007E1B3E" w:rsidRDefault="00B95EE1">
      <w:pPr>
        <w:pStyle w:val="TOC4"/>
        <w:tabs>
          <w:tab w:val="left" w:pos="1760"/>
          <w:tab w:val="right" w:leader="dot" w:pos="9062"/>
        </w:tabs>
        <w:rPr>
          <w:noProof/>
          <w:sz w:val="22"/>
          <w:szCs w:val="22"/>
          <w:lang w:eastAsia="de-CH"/>
        </w:rPr>
      </w:pPr>
      <w:hyperlink w:anchor="_Toc327467918" w:history="1">
        <w:r w:rsidR="007E1B3E" w:rsidRPr="008F6337">
          <w:rPr>
            <w:rStyle w:val="Hyperlink"/>
            <w:noProof/>
          </w:rPr>
          <w:t>V.9.2.2.1.1</w:t>
        </w:r>
        <w:r w:rsidR="007E1B3E">
          <w:rPr>
            <w:noProof/>
            <w:sz w:val="22"/>
            <w:szCs w:val="22"/>
            <w:lang w:eastAsia="de-CH"/>
          </w:rPr>
          <w:tab/>
        </w:r>
        <w:r w:rsidR="007E1B3E" w:rsidRPr="008F6337">
          <w:rPr>
            <w:rStyle w:val="Hyperlink"/>
            <w:noProof/>
          </w:rPr>
          <w:t>Poster (Poster-Applikation)</w:t>
        </w:r>
        <w:r w:rsidR="007E1B3E">
          <w:rPr>
            <w:noProof/>
            <w:webHidden/>
          </w:rPr>
          <w:tab/>
        </w:r>
        <w:r w:rsidR="007E1B3E">
          <w:rPr>
            <w:noProof/>
            <w:webHidden/>
          </w:rPr>
          <w:fldChar w:fldCharType="begin"/>
        </w:r>
        <w:r w:rsidR="007E1B3E">
          <w:rPr>
            <w:noProof/>
            <w:webHidden/>
          </w:rPr>
          <w:instrText xml:space="preserve"> PAGEREF _Toc327467918 \h </w:instrText>
        </w:r>
        <w:r w:rsidR="007E1B3E">
          <w:rPr>
            <w:noProof/>
            <w:webHidden/>
          </w:rPr>
        </w:r>
        <w:r w:rsidR="007E1B3E">
          <w:rPr>
            <w:noProof/>
            <w:webHidden/>
          </w:rPr>
          <w:fldChar w:fldCharType="separate"/>
        </w:r>
        <w:r w:rsidR="000E6CF3">
          <w:rPr>
            <w:noProof/>
            <w:webHidden/>
          </w:rPr>
          <w:t>185</w:t>
        </w:r>
        <w:r w:rsidR="007E1B3E">
          <w:rPr>
            <w:noProof/>
            <w:webHidden/>
          </w:rPr>
          <w:fldChar w:fldCharType="end"/>
        </w:r>
      </w:hyperlink>
    </w:p>
    <w:p w:rsidR="007E1B3E" w:rsidRDefault="00B95EE1">
      <w:pPr>
        <w:pStyle w:val="TOC4"/>
        <w:tabs>
          <w:tab w:val="left" w:pos="1760"/>
          <w:tab w:val="right" w:leader="dot" w:pos="9062"/>
        </w:tabs>
        <w:rPr>
          <w:noProof/>
          <w:sz w:val="22"/>
          <w:szCs w:val="22"/>
          <w:lang w:eastAsia="de-CH"/>
        </w:rPr>
      </w:pPr>
      <w:hyperlink w:anchor="_Toc327467919" w:history="1">
        <w:r w:rsidR="007E1B3E" w:rsidRPr="008F6337">
          <w:rPr>
            <w:rStyle w:val="Hyperlink"/>
            <w:noProof/>
          </w:rPr>
          <w:t>V.9.2.2.1.2</w:t>
        </w:r>
        <w:r w:rsidR="007E1B3E">
          <w:rPr>
            <w:noProof/>
            <w:sz w:val="22"/>
            <w:szCs w:val="22"/>
            <w:lang w:eastAsia="de-CH"/>
          </w:rPr>
          <w:tab/>
        </w:r>
        <w:r w:rsidR="007E1B3E" w:rsidRPr="008F6337">
          <w:rPr>
            <w:rStyle w:val="Hyperlink"/>
            <w:noProof/>
          </w:rPr>
          <w:t>Mittagsmenu der SV Group (Mittagsmenu-Applikation)</w:t>
        </w:r>
        <w:r w:rsidR="007E1B3E">
          <w:rPr>
            <w:noProof/>
            <w:webHidden/>
          </w:rPr>
          <w:tab/>
        </w:r>
        <w:r w:rsidR="007E1B3E">
          <w:rPr>
            <w:noProof/>
            <w:webHidden/>
          </w:rPr>
          <w:fldChar w:fldCharType="begin"/>
        </w:r>
        <w:r w:rsidR="007E1B3E">
          <w:rPr>
            <w:noProof/>
            <w:webHidden/>
          </w:rPr>
          <w:instrText xml:space="preserve"> PAGEREF _Toc327467919 \h </w:instrText>
        </w:r>
        <w:r w:rsidR="007E1B3E">
          <w:rPr>
            <w:noProof/>
            <w:webHidden/>
          </w:rPr>
        </w:r>
        <w:r w:rsidR="007E1B3E">
          <w:rPr>
            <w:noProof/>
            <w:webHidden/>
          </w:rPr>
          <w:fldChar w:fldCharType="separate"/>
        </w:r>
        <w:r w:rsidR="000E6CF3">
          <w:rPr>
            <w:noProof/>
            <w:webHidden/>
          </w:rPr>
          <w:t>185</w:t>
        </w:r>
        <w:r w:rsidR="007E1B3E">
          <w:rPr>
            <w:noProof/>
            <w:webHidden/>
          </w:rPr>
          <w:fldChar w:fldCharType="end"/>
        </w:r>
      </w:hyperlink>
    </w:p>
    <w:p w:rsidR="007E1B3E" w:rsidRDefault="00B95EE1">
      <w:pPr>
        <w:pStyle w:val="TOC3"/>
        <w:tabs>
          <w:tab w:val="left" w:pos="1540"/>
          <w:tab w:val="right" w:leader="dot" w:pos="9062"/>
        </w:tabs>
        <w:rPr>
          <w:noProof/>
          <w:sz w:val="22"/>
        </w:rPr>
      </w:pPr>
      <w:hyperlink w:anchor="_Toc327467920" w:history="1">
        <w:r w:rsidR="007E1B3E" w:rsidRPr="008F6337">
          <w:rPr>
            <w:rStyle w:val="Hyperlink"/>
            <w:noProof/>
          </w:rPr>
          <w:t>V.9.2.2.2</w:t>
        </w:r>
        <w:r w:rsidR="007E1B3E">
          <w:rPr>
            <w:noProof/>
            <w:sz w:val="22"/>
          </w:rPr>
          <w:tab/>
        </w:r>
        <w:r w:rsidR="007E1B3E" w:rsidRPr="008F6337">
          <w:rPr>
            <w:rStyle w:val="Hyperlink"/>
            <w:noProof/>
          </w:rPr>
          <w:t>Plug-ins im Allgemeinen</w:t>
        </w:r>
        <w:r w:rsidR="007E1B3E">
          <w:rPr>
            <w:noProof/>
            <w:webHidden/>
          </w:rPr>
          <w:tab/>
        </w:r>
        <w:r w:rsidR="007E1B3E">
          <w:rPr>
            <w:noProof/>
            <w:webHidden/>
          </w:rPr>
          <w:fldChar w:fldCharType="begin"/>
        </w:r>
        <w:r w:rsidR="007E1B3E">
          <w:rPr>
            <w:noProof/>
            <w:webHidden/>
          </w:rPr>
          <w:instrText xml:space="preserve"> PAGEREF _Toc327467920 \h </w:instrText>
        </w:r>
        <w:r w:rsidR="007E1B3E">
          <w:rPr>
            <w:noProof/>
            <w:webHidden/>
          </w:rPr>
        </w:r>
        <w:r w:rsidR="007E1B3E">
          <w:rPr>
            <w:noProof/>
            <w:webHidden/>
          </w:rPr>
          <w:fldChar w:fldCharType="separate"/>
        </w:r>
        <w:r w:rsidR="000E6CF3">
          <w:rPr>
            <w:noProof/>
            <w:webHidden/>
          </w:rPr>
          <w:t>185</w:t>
        </w:r>
        <w:r w:rsidR="007E1B3E">
          <w:rPr>
            <w:noProof/>
            <w:webHidden/>
          </w:rPr>
          <w:fldChar w:fldCharType="end"/>
        </w:r>
      </w:hyperlink>
    </w:p>
    <w:p w:rsidR="007E1B3E" w:rsidRDefault="00B95EE1">
      <w:pPr>
        <w:pStyle w:val="TOC2"/>
        <w:tabs>
          <w:tab w:val="left" w:pos="1000"/>
          <w:tab w:val="right" w:leader="dot" w:pos="9062"/>
        </w:tabs>
        <w:rPr>
          <w:noProof/>
          <w:sz w:val="22"/>
          <w:szCs w:val="22"/>
          <w:lang w:eastAsia="de-CH"/>
        </w:rPr>
      </w:pPr>
      <w:hyperlink w:anchor="_Toc327467921" w:history="1">
        <w:r w:rsidR="007E1B3E" w:rsidRPr="008F6337">
          <w:rPr>
            <w:rStyle w:val="Hyperlink"/>
            <w:noProof/>
          </w:rPr>
          <w:t>V.9.2.3</w:t>
        </w:r>
        <w:r w:rsidR="007E1B3E">
          <w:rPr>
            <w:noProof/>
            <w:sz w:val="22"/>
            <w:szCs w:val="22"/>
            <w:lang w:eastAsia="de-CH"/>
          </w:rPr>
          <w:tab/>
        </w:r>
        <w:r w:rsidR="007E1B3E" w:rsidRPr="008F6337">
          <w:rPr>
            <w:rStyle w:val="Hyperlink"/>
            <w:noProof/>
          </w:rPr>
          <w:t>Administrationsoberfläche</w:t>
        </w:r>
        <w:r w:rsidR="007E1B3E">
          <w:rPr>
            <w:noProof/>
            <w:webHidden/>
          </w:rPr>
          <w:tab/>
        </w:r>
        <w:r w:rsidR="007E1B3E">
          <w:rPr>
            <w:noProof/>
            <w:webHidden/>
          </w:rPr>
          <w:fldChar w:fldCharType="begin"/>
        </w:r>
        <w:r w:rsidR="007E1B3E">
          <w:rPr>
            <w:noProof/>
            <w:webHidden/>
          </w:rPr>
          <w:instrText xml:space="preserve"> PAGEREF _Toc327467921 \h </w:instrText>
        </w:r>
        <w:r w:rsidR="007E1B3E">
          <w:rPr>
            <w:noProof/>
            <w:webHidden/>
          </w:rPr>
        </w:r>
        <w:r w:rsidR="007E1B3E">
          <w:rPr>
            <w:noProof/>
            <w:webHidden/>
          </w:rPr>
          <w:fldChar w:fldCharType="separate"/>
        </w:r>
        <w:r w:rsidR="000E6CF3">
          <w:rPr>
            <w:noProof/>
            <w:webHidden/>
          </w:rPr>
          <w:t>186</w:t>
        </w:r>
        <w:r w:rsidR="007E1B3E">
          <w:rPr>
            <w:noProof/>
            <w:webHidden/>
          </w:rPr>
          <w:fldChar w:fldCharType="end"/>
        </w:r>
      </w:hyperlink>
    </w:p>
    <w:p w:rsidR="007E1B3E" w:rsidRDefault="00B95EE1">
      <w:pPr>
        <w:pStyle w:val="TOC3"/>
        <w:tabs>
          <w:tab w:val="left" w:pos="1540"/>
          <w:tab w:val="right" w:leader="dot" w:pos="9062"/>
        </w:tabs>
        <w:rPr>
          <w:noProof/>
          <w:sz w:val="22"/>
        </w:rPr>
      </w:pPr>
      <w:hyperlink w:anchor="_Toc327467922" w:history="1">
        <w:r w:rsidR="007E1B3E" w:rsidRPr="008F6337">
          <w:rPr>
            <w:rStyle w:val="Hyperlink"/>
            <w:noProof/>
          </w:rPr>
          <w:t>V.9.2.3.1</w:t>
        </w:r>
        <w:r w:rsidR="007E1B3E">
          <w:rPr>
            <w:noProof/>
            <w:sz w:val="22"/>
          </w:rPr>
          <w:tab/>
        </w:r>
        <w:r w:rsidR="007E1B3E" w:rsidRPr="008F6337">
          <w:rPr>
            <w:rStyle w:val="Hyperlink"/>
            <w:noProof/>
          </w:rPr>
          <w:t>Evaluation der verschiedenen Möglichkeiten</w:t>
        </w:r>
        <w:r w:rsidR="007E1B3E">
          <w:rPr>
            <w:noProof/>
            <w:webHidden/>
          </w:rPr>
          <w:tab/>
        </w:r>
        <w:r w:rsidR="007E1B3E">
          <w:rPr>
            <w:noProof/>
            <w:webHidden/>
          </w:rPr>
          <w:fldChar w:fldCharType="begin"/>
        </w:r>
        <w:r w:rsidR="007E1B3E">
          <w:rPr>
            <w:noProof/>
            <w:webHidden/>
          </w:rPr>
          <w:instrText xml:space="preserve"> PAGEREF _Toc327467922 \h </w:instrText>
        </w:r>
        <w:r w:rsidR="007E1B3E">
          <w:rPr>
            <w:noProof/>
            <w:webHidden/>
          </w:rPr>
        </w:r>
        <w:r w:rsidR="007E1B3E">
          <w:rPr>
            <w:noProof/>
            <w:webHidden/>
          </w:rPr>
          <w:fldChar w:fldCharType="separate"/>
        </w:r>
        <w:r w:rsidR="000E6CF3">
          <w:rPr>
            <w:noProof/>
            <w:webHidden/>
          </w:rPr>
          <w:t>186</w:t>
        </w:r>
        <w:r w:rsidR="007E1B3E">
          <w:rPr>
            <w:noProof/>
            <w:webHidden/>
          </w:rPr>
          <w:fldChar w:fldCharType="end"/>
        </w:r>
      </w:hyperlink>
    </w:p>
    <w:p w:rsidR="007E1B3E" w:rsidRDefault="00B95EE1">
      <w:pPr>
        <w:pStyle w:val="TOC4"/>
        <w:tabs>
          <w:tab w:val="left" w:pos="1760"/>
          <w:tab w:val="right" w:leader="dot" w:pos="9062"/>
        </w:tabs>
        <w:rPr>
          <w:noProof/>
          <w:sz w:val="22"/>
          <w:szCs w:val="22"/>
          <w:lang w:eastAsia="de-CH"/>
        </w:rPr>
      </w:pPr>
      <w:hyperlink w:anchor="_Toc327467923" w:history="1">
        <w:r w:rsidR="007E1B3E" w:rsidRPr="008F6337">
          <w:rPr>
            <w:rStyle w:val="Hyperlink"/>
            <w:noProof/>
            <w:lang w:val="en-US"/>
          </w:rPr>
          <w:t>V.9.2.3.1.1</w:t>
        </w:r>
        <w:r w:rsidR="007E1B3E">
          <w:rPr>
            <w:noProof/>
            <w:sz w:val="22"/>
            <w:szCs w:val="22"/>
            <w:lang w:eastAsia="de-CH"/>
          </w:rPr>
          <w:tab/>
        </w:r>
        <w:r w:rsidR="007E1B3E" w:rsidRPr="008F6337">
          <w:rPr>
            <w:rStyle w:val="Hyperlink"/>
            <w:noProof/>
            <w:lang w:val="en-US"/>
          </w:rPr>
          <w:t>Administration über Typo3 CMS</w:t>
        </w:r>
        <w:r w:rsidR="007E1B3E">
          <w:rPr>
            <w:noProof/>
            <w:webHidden/>
          </w:rPr>
          <w:tab/>
        </w:r>
        <w:r w:rsidR="007E1B3E">
          <w:rPr>
            <w:noProof/>
            <w:webHidden/>
          </w:rPr>
          <w:fldChar w:fldCharType="begin"/>
        </w:r>
        <w:r w:rsidR="007E1B3E">
          <w:rPr>
            <w:noProof/>
            <w:webHidden/>
          </w:rPr>
          <w:instrText xml:space="preserve"> PAGEREF _Toc327467923 \h </w:instrText>
        </w:r>
        <w:r w:rsidR="007E1B3E">
          <w:rPr>
            <w:noProof/>
            <w:webHidden/>
          </w:rPr>
        </w:r>
        <w:r w:rsidR="007E1B3E">
          <w:rPr>
            <w:noProof/>
            <w:webHidden/>
          </w:rPr>
          <w:fldChar w:fldCharType="separate"/>
        </w:r>
        <w:r w:rsidR="000E6CF3">
          <w:rPr>
            <w:noProof/>
            <w:webHidden/>
          </w:rPr>
          <w:t>186</w:t>
        </w:r>
        <w:r w:rsidR="007E1B3E">
          <w:rPr>
            <w:noProof/>
            <w:webHidden/>
          </w:rPr>
          <w:fldChar w:fldCharType="end"/>
        </w:r>
      </w:hyperlink>
    </w:p>
    <w:p w:rsidR="007E1B3E" w:rsidRDefault="00B95EE1">
      <w:pPr>
        <w:pStyle w:val="TOC4"/>
        <w:tabs>
          <w:tab w:val="left" w:pos="1760"/>
          <w:tab w:val="right" w:leader="dot" w:pos="9062"/>
        </w:tabs>
        <w:rPr>
          <w:noProof/>
          <w:sz w:val="22"/>
          <w:szCs w:val="22"/>
          <w:lang w:eastAsia="de-CH"/>
        </w:rPr>
      </w:pPr>
      <w:hyperlink w:anchor="_Toc327467924" w:history="1">
        <w:r w:rsidR="007E1B3E" w:rsidRPr="008F6337">
          <w:rPr>
            <w:rStyle w:val="Hyperlink"/>
            <w:noProof/>
          </w:rPr>
          <w:t>V.9.2.3.1.2</w:t>
        </w:r>
        <w:r w:rsidR="007E1B3E">
          <w:rPr>
            <w:noProof/>
            <w:sz w:val="22"/>
            <w:szCs w:val="22"/>
            <w:lang w:eastAsia="de-CH"/>
          </w:rPr>
          <w:tab/>
        </w:r>
        <w:r w:rsidR="007E1B3E" w:rsidRPr="008F6337">
          <w:rPr>
            <w:rStyle w:val="Hyperlink"/>
            <w:noProof/>
          </w:rPr>
          <w:t>Administration über Web Server</w:t>
        </w:r>
        <w:r w:rsidR="007E1B3E">
          <w:rPr>
            <w:noProof/>
            <w:webHidden/>
          </w:rPr>
          <w:tab/>
        </w:r>
        <w:r w:rsidR="007E1B3E">
          <w:rPr>
            <w:noProof/>
            <w:webHidden/>
          </w:rPr>
          <w:fldChar w:fldCharType="begin"/>
        </w:r>
        <w:r w:rsidR="007E1B3E">
          <w:rPr>
            <w:noProof/>
            <w:webHidden/>
          </w:rPr>
          <w:instrText xml:space="preserve"> PAGEREF _Toc327467924 \h </w:instrText>
        </w:r>
        <w:r w:rsidR="007E1B3E">
          <w:rPr>
            <w:noProof/>
            <w:webHidden/>
          </w:rPr>
        </w:r>
        <w:r w:rsidR="007E1B3E">
          <w:rPr>
            <w:noProof/>
            <w:webHidden/>
          </w:rPr>
          <w:fldChar w:fldCharType="separate"/>
        </w:r>
        <w:r w:rsidR="000E6CF3">
          <w:rPr>
            <w:noProof/>
            <w:webHidden/>
          </w:rPr>
          <w:t>187</w:t>
        </w:r>
        <w:r w:rsidR="007E1B3E">
          <w:rPr>
            <w:noProof/>
            <w:webHidden/>
          </w:rPr>
          <w:fldChar w:fldCharType="end"/>
        </w:r>
      </w:hyperlink>
    </w:p>
    <w:p w:rsidR="007E1B3E" w:rsidRDefault="00B95EE1">
      <w:pPr>
        <w:pStyle w:val="TOC4"/>
        <w:tabs>
          <w:tab w:val="left" w:pos="1760"/>
          <w:tab w:val="right" w:leader="dot" w:pos="9062"/>
        </w:tabs>
        <w:rPr>
          <w:noProof/>
          <w:sz w:val="22"/>
          <w:szCs w:val="22"/>
          <w:lang w:eastAsia="de-CH"/>
        </w:rPr>
      </w:pPr>
      <w:hyperlink w:anchor="_Toc327467925" w:history="1">
        <w:r w:rsidR="007E1B3E" w:rsidRPr="008F6337">
          <w:rPr>
            <w:rStyle w:val="Hyperlink"/>
            <w:noProof/>
          </w:rPr>
          <w:t>V.9.2.3.1.3</w:t>
        </w:r>
        <w:r w:rsidR="007E1B3E">
          <w:rPr>
            <w:noProof/>
            <w:sz w:val="22"/>
            <w:szCs w:val="22"/>
            <w:lang w:eastAsia="de-CH"/>
          </w:rPr>
          <w:tab/>
        </w:r>
        <w:r w:rsidR="007E1B3E" w:rsidRPr="008F6337">
          <w:rPr>
            <w:rStyle w:val="Hyperlink"/>
            <w:noProof/>
          </w:rPr>
          <w:t>Administration über WPF-Applikation</w:t>
        </w:r>
        <w:r w:rsidR="007E1B3E">
          <w:rPr>
            <w:noProof/>
            <w:webHidden/>
          </w:rPr>
          <w:tab/>
        </w:r>
        <w:r w:rsidR="007E1B3E">
          <w:rPr>
            <w:noProof/>
            <w:webHidden/>
          </w:rPr>
          <w:fldChar w:fldCharType="begin"/>
        </w:r>
        <w:r w:rsidR="007E1B3E">
          <w:rPr>
            <w:noProof/>
            <w:webHidden/>
          </w:rPr>
          <w:instrText xml:space="preserve"> PAGEREF _Toc327467925 \h </w:instrText>
        </w:r>
        <w:r w:rsidR="007E1B3E">
          <w:rPr>
            <w:noProof/>
            <w:webHidden/>
          </w:rPr>
        </w:r>
        <w:r w:rsidR="007E1B3E">
          <w:rPr>
            <w:noProof/>
            <w:webHidden/>
          </w:rPr>
          <w:fldChar w:fldCharType="separate"/>
        </w:r>
        <w:r w:rsidR="000E6CF3">
          <w:rPr>
            <w:noProof/>
            <w:webHidden/>
          </w:rPr>
          <w:t>187</w:t>
        </w:r>
        <w:r w:rsidR="007E1B3E">
          <w:rPr>
            <w:noProof/>
            <w:webHidden/>
          </w:rPr>
          <w:fldChar w:fldCharType="end"/>
        </w:r>
      </w:hyperlink>
    </w:p>
    <w:p w:rsidR="007E1B3E" w:rsidRDefault="00B95EE1">
      <w:pPr>
        <w:pStyle w:val="TOC3"/>
        <w:tabs>
          <w:tab w:val="left" w:pos="1540"/>
          <w:tab w:val="right" w:leader="dot" w:pos="9062"/>
        </w:tabs>
        <w:rPr>
          <w:noProof/>
          <w:sz w:val="22"/>
        </w:rPr>
      </w:pPr>
      <w:hyperlink w:anchor="_Toc327467926" w:history="1">
        <w:r w:rsidR="007E1B3E" w:rsidRPr="008F6337">
          <w:rPr>
            <w:rStyle w:val="Hyperlink"/>
            <w:noProof/>
          </w:rPr>
          <w:t>V.9.2.3.2</w:t>
        </w:r>
        <w:r w:rsidR="007E1B3E">
          <w:rPr>
            <w:noProof/>
            <w:sz w:val="22"/>
          </w:rPr>
          <w:tab/>
        </w:r>
        <w:r w:rsidR="007E1B3E" w:rsidRPr="008F6337">
          <w:rPr>
            <w:rStyle w:val="Hyperlink"/>
            <w:noProof/>
          </w:rPr>
          <w:t>Umsetzungsempfehlung</w:t>
        </w:r>
        <w:r w:rsidR="007E1B3E">
          <w:rPr>
            <w:noProof/>
            <w:webHidden/>
          </w:rPr>
          <w:tab/>
        </w:r>
        <w:r w:rsidR="007E1B3E">
          <w:rPr>
            <w:noProof/>
            <w:webHidden/>
          </w:rPr>
          <w:fldChar w:fldCharType="begin"/>
        </w:r>
        <w:r w:rsidR="007E1B3E">
          <w:rPr>
            <w:noProof/>
            <w:webHidden/>
          </w:rPr>
          <w:instrText xml:space="preserve"> PAGEREF _Toc327467926 \h </w:instrText>
        </w:r>
        <w:r w:rsidR="007E1B3E">
          <w:rPr>
            <w:noProof/>
            <w:webHidden/>
          </w:rPr>
        </w:r>
        <w:r w:rsidR="007E1B3E">
          <w:rPr>
            <w:noProof/>
            <w:webHidden/>
          </w:rPr>
          <w:fldChar w:fldCharType="separate"/>
        </w:r>
        <w:r w:rsidR="000E6CF3">
          <w:rPr>
            <w:noProof/>
            <w:webHidden/>
          </w:rPr>
          <w:t>187</w:t>
        </w:r>
        <w:r w:rsidR="007E1B3E">
          <w:rPr>
            <w:noProof/>
            <w:webHidden/>
          </w:rPr>
          <w:fldChar w:fldCharType="end"/>
        </w:r>
      </w:hyperlink>
    </w:p>
    <w:p w:rsidR="007E1B3E" w:rsidRDefault="00B95EE1">
      <w:pPr>
        <w:pStyle w:val="TOC1"/>
        <w:tabs>
          <w:tab w:val="left" w:pos="800"/>
          <w:tab w:val="right" w:leader="dot" w:pos="9062"/>
        </w:tabs>
        <w:rPr>
          <w:b w:val="0"/>
          <w:noProof/>
          <w:sz w:val="22"/>
          <w:szCs w:val="22"/>
          <w:lang w:eastAsia="de-CH"/>
        </w:rPr>
      </w:pPr>
      <w:hyperlink w:anchor="_Toc327467927" w:history="1">
        <w:r w:rsidR="007E1B3E" w:rsidRPr="008F6337">
          <w:rPr>
            <w:rStyle w:val="Hyperlink"/>
            <w:noProof/>
          </w:rPr>
          <w:t>V.9.3</w:t>
        </w:r>
        <w:r w:rsidR="007E1B3E">
          <w:rPr>
            <w:b w:val="0"/>
            <w:noProof/>
            <w:sz w:val="22"/>
            <w:szCs w:val="22"/>
            <w:lang w:eastAsia="de-CH"/>
          </w:rPr>
          <w:tab/>
        </w:r>
        <w:r w:rsidR="007E1B3E" w:rsidRPr="008F6337">
          <w:rPr>
            <w:rStyle w:val="Hyperlink"/>
            <w:noProof/>
          </w:rPr>
          <w:t>Installationsdokumentation</w:t>
        </w:r>
        <w:r w:rsidR="007E1B3E">
          <w:rPr>
            <w:noProof/>
            <w:webHidden/>
          </w:rPr>
          <w:tab/>
        </w:r>
        <w:r w:rsidR="007E1B3E">
          <w:rPr>
            <w:noProof/>
            <w:webHidden/>
          </w:rPr>
          <w:fldChar w:fldCharType="begin"/>
        </w:r>
        <w:r w:rsidR="007E1B3E">
          <w:rPr>
            <w:noProof/>
            <w:webHidden/>
          </w:rPr>
          <w:instrText xml:space="preserve"> PAGEREF _Toc327467927 \h </w:instrText>
        </w:r>
        <w:r w:rsidR="007E1B3E">
          <w:rPr>
            <w:noProof/>
            <w:webHidden/>
          </w:rPr>
        </w:r>
        <w:r w:rsidR="007E1B3E">
          <w:rPr>
            <w:noProof/>
            <w:webHidden/>
          </w:rPr>
          <w:fldChar w:fldCharType="separate"/>
        </w:r>
        <w:r w:rsidR="000E6CF3">
          <w:rPr>
            <w:noProof/>
            <w:webHidden/>
          </w:rPr>
          <w:t>188</w:t>
        </w:r>
        <w:r w:rsidR="007E1B3E">
          <w:rPr>
            <w:noProof/>
            <w:webHidden/>
          </w:rPr>
          <w:fldChar w:fldCharType="end"/>
        </w:r>
      </w:hyperlink>
    </w:p>
    <w:p w:rsidR="007E1B3E" w:rsidRDefault="00B95EE1">
      <w:pPr>
        <w:pStyle w:val="TOC2"/>
        <w:tabs>
          <w:tab w:val="left" w:pos="1000"/>
          <w:tab w:val="right" w:leader="dot" w:pos="9062"/>
        </w:tabs>
        <w:rPr>
          <w:noProof/>
          <w:sz w:val="22"/>
          <w:szCs w:val="22"/>
          <w:lang w:eastAsia="de-CH"/>
        </w:rPr>
      </w:pPr>
      <w:hyperlink w:anchor="_Toc327467928" w:history="1">
        <w:r w:rsidR="007E1B3E" w:rsidRPr="008F6337">
          <w:rPr>
            <w:rStyle w:val="Hyperlink"/>
            <w:noProof/>
          </w:rPr>
          <w:t>V.9.3.1</w:t>
        </w:r>
        <w:r w:rsidR="007E1B3E">
          <w:rPr>
            <w:noProof/>
            <w:sz w:val="22"/>
            <w:szCs w:val="22"/>
            <w:lang w:eastAsia="de-CH"/>
          </w:rPr>
          <w:tab/>
        </w:r>
        <w:r w:rsidR="007E1B3E" w:rsidRPr="008F6337">
          <w:rPr>
            <w:rStyle w:val="Hyperlink"/>
            <w:noProof/>
          </w:rPr>
          <w:t>Dokumentation für Administrator</w:t>
        </w:r>
        <w:r w:rsidR="007E1B3E">
          <w:rPr>
            <w:noProof/>
            <w:webHidden/>
          </w:rPr>
          <w:tab/>
        </w:r>
        <w:r w:rsidR="007E1B3E">
          <w:rPr>
            <w:noProof/>
            <w:webHidden/>
          </w:rPr>
          <w:fldChar w:fldCharType="begin"/>
        </w:r>
        <w:r w:rsidR="007E1B3E">
          <w:rPr>
            <w:noProof/>
            <w:webHidden/>
          </w:rPr>
          <w:instrText xml:space="preserve"> PAGEREF _Toc327467928 \h </w:instrText>
        </w:r>
        <w:r w:rsidR="007E1B3E">
          <w:rPr>
            <w:noProof/>
            <w:webHidden/>
          </w:rPr>
        </w:r>
        <w:r w:rsidR="007E1B3E">
          <w:rPr>
            <w:noProof/>
            <w:webHidden/>
          </w:rPr>
          <w:fldChar w:fldCharType="separate"/>
        </w:r>
        <w:r w:rsidR="000E6CF3">
          <w:rPr>
            <w:noProof/>
            <w:webHidden/>
          </w:rPr>
          <w:t>188</w:t>
        </w:r>
        <w:r w:rsidR="007E1B3E">
          <w:rPr>
            <w:noProof/>
            <w:webHidden/>
          </w:rPr>
          <w:fldChar w:fldCharType="end"/>
        </w:r>
      </w:hyperlink>
    </w:p>
    <w:p w:rsidR="007E1B3E" w:rsidRDefault="00B95EE1">
      <w:pPr>
        <w:pStyle w:val="TOC2"/>
        <w:tabs>
          <w:tab w:val="left" w:pos="1000"/>
          <w:tab w:val="right" w:leader="dot" w:pos="9062"/>
        </w:tabs>
        <w:rPr>
          <w:noProof/>
          <w:sz w:val="22"/>
          <w:szCs w:val="22"/>
          <w:lang w:eastAsia="de-CH"/>
        </w:rPr>
      </w:pPr>
      <w:hyperlink w:anchor="_Toc327467929" w:history="1">
        <w:r w:rsidR="007E1B3E" w:rsidRPr="008F6337">
          <w:rPr>
            <w:rStyle w:val="Hyperlink"/>
            <w:noProof/>
          </w:rPr>
          <w:t>V.9.3.2</w:t>
        </w:r>
        <w:r w:rsidR="007E1B3E">
          <w:rPr>
            <w:noProof/>
            <w:sz w:val="22"/>
            <w:szCs w:val="22"/>
            <w:lang w:eastAsia="de-CH"/>
          </w:rPr>
          <w:tab/>
        </w:r>
        <w:r w:rsidR="007E1B3E" w:rsidRPr="008F6337">
          <w:rPr>
            <w:rStyle w:val="Hyperlink"/>
            <w:noProof/>
          </w:rPr>
          <w:t>Dokumentation für Entwickler</w:t>
        </w:r>
        <w:r w:rsidR="007E1B3E">
          <w:rPr>
            <w:noProof/>
            <w:webHidden/>
          </w:rPr>
          <w:tab/>
        </w:r>
        <w:r w:rsidR="007E1B3E">
          <w:rPr>
            <w:noProof/>
            <w:webHidden/>
          </w:rPr>
          <w:fldChar w:fldCharType="begin"/>
        </w:r>
        <w:r w:rsidR="007E1B3E">
          <w:rPr>
            <w:noProof/>
            <w:webHidden/>
          </w:rPr>
          <w:instrText xml:space="preserve"> PAGEREF _Toc327467929 \h </w:instrText>
        </w:r>
        <w:r w:rsidR="007E1B3E">
          <w:rPr>
            <w:noProof/>
            <w:webHidden/>
          </w:rPr>
        </w:r>
        <w:r w:rsidR="007E1B3E">
          <w:rPr>
            <w:noProof/>
            <w:webHidden/>
          </w:rPr>
          <w:fldChar w:fldCharType="separate"/>
        </w:r>
        <w:r w:rsidR="000E6CF3">
          <w:rPr>
            <w:noProof/>
            <w:webHidden/>
          </w:rPr>
          <w:t>188</w:t>
        </w:r>
        <w:r w:rsidR="007E1B3E">
          <w:rPr>
            <w:noProof/>
            <w:webHidden/>
          </w:rPr>
          <w:fldChar w:fldCharType="end"/>
        </w:r>
      </w:hyperlink>
    </w:p>
    <w:p w:rsidR="007E1B3E" w:rsidRDefault="00B95EE1">
      <w:pPr>
        <w:pStyle w:val="TOC2"/>
        <w:tabs>
          <w:tab w:val="left" w:pos="1000"/>
          <w:tab w:val="right" w:leader="dot" w:pos="9062"/>
        </w:tabs>
        <w:rPr>
          <w:noProof/>
          <w:sz w:val="22"/>
          <w:szCs w:val="22"/>
          <w:lang w:eastAsia="de-CH"/>
        </w:rPr>
      </w:pPr>
      <w:hyperlink w:anchor="_Toc327467930" w:history="1">
        <w:r w:rsidR="007E1B3E" w:rsidRPr="008F6337">
          <w:rPr>
            <w:rStyle w:val="Hyperlink"/>
            <w:noProof/>
          </w:rPr>
          <w:t>V.9.3.3</w:t>
        </w:r>
        <w:r w:rsidR="007E1B3E">
          <w:rPr>
            <w:noProof/>
            <w:sz w:val="22"/>
            <w:szCs w:val="22"/>
            <w:lang w:eastAsia="de-CH"/>
          </w:rPr>
          <w:tab/>
        </w:r>
        <w:r w:rsidR="007E1B3E" w:rsidRPr="008F6337">
          <w:rPr>
            <w:rStyle w:val="Hyperlink"/>
            <w:noProof/>
          </w:rPr>
          <w:t>Plug-ins</w:t>
        </w:r>
        <w:r w:rsidR="007E1B3E">
          <w:rPr>
            <w:noProof/>
            <w:webHidden/>
          </w:rPr>
          <w:tab/>
        </w:r>
        <w:r w:rsidR="007E1B3E">
          <w:rPr>
            <w:noProof/>
            <w:webHidden/>
          </w:rPr>
          <w:fldChar w:fldCharType="begin"/>
        </w:r>
        <w:r w:rsidR="007E1B3E">
          <w:rPr>
            <w:noProof/>
            <w:webHidden/>
          </w:rPr>
          <w:instrText xml:space="preserve"> PAGEREF _Toc327467930 \h </w:instrText>
        </w:r>
        <w:r w:rsidR="007E1B3E">
          <w:rPr>
            <w:noProof/>
            <w:webHidden/>
          </w:rPr>
        </w:r>
        <w:r w:rsidR="007E1B3E">
          <w:rPr>
            <w:noProof/>
            <w:webHidden/>
          </w:rPr>
          <w:fldChar w:fldCharType="separate"/>
        </w:r>
        <w:r w:rsidR="000E6CF3">
          <w:rPr>
            <w:noProof/>
            <w:webHidden/>
          </w:rPr>
          <w:t>188</w:t>
        </w:r>
        <w:r w:rsidR="007E1B3E">
          <w:rPr>
            <w:noProof/>
            <w:webHidden/>
          </w:rPr>
          <w:fldChar w:fldCharType="end"/>
        </w:r>
      </w:hyperlink>
    </w:p>
    <w:p w:rsidR="007E1B3E" w:rsidRDefault="00B95EE1">
      <w:pPr>
        <w:pStyle w:val="TOC2"/>
        <w:tabs>
          <w:tab w:val="left" w:pos="1000"/>
          <w:tab w:val="right" w:leader="dot" w:pos="9062"/>
        </w:tabs>
        <w:rPr>
          <w:noProof/>
          <w:sz w:val="22"/>
          <w:szCs w:val="22"/>
          <w:lang w:eastAsia="de-CH"/>
        </w:rPr>
      </w:pPr>
      <w:hyperlink w:anchor="_Toc327467931" w:history="1">
        <w:r w:rsidR="007E1B3E" w:rsidRPr="008F6337">
          <w:rPr>
            <w:rStyle w:val="Hyperlink"/>
            <w:noProof/>
          </w:rPr>
          <w:t>V.9.3.4</w:t>
        </w:r>
        <w:r w:rsidR="007E1B3E">
          <w:rPr>
            <w:noProof/>
            <w:sz w:val="22"/>
            <w:szCs w:val="22"/>
            <w:lang w:eastAsia="de-CH"/>
          </w:rPr>
          <w:tab/>
        </w:r>
        <w:r w:rsidR="007E1B3E" w:rsidRPr="008F6337">
          <w:rPr>
            <w:rStyle w:val="Hyperlink"/>
            <w:noProof/>
          </w:rPr>
          <w:t>Konfigurationsdatei</w:t>
        </w:r>
        <w:r w:rsidR="007E1B3E">
          <w:rPr>
            <w:noProof/>
            <w:webHidden/>
          </w:rPr>
          <w:tab/>
        </w:r>
        <w:r w:rsidR="007E1B3E">
          <w:rPr>
            <w:noProof/>
            <w:webHidden/>
          </w:rPr>
          <w:fldChar w:fldCharType="begin"/>
        </w:r>
        <w:r w:rsidR="007E1B3E">
          <w:rPr>
            <w:noProof/>
            <w:webHidden/>
          </w:rPr>
          <w:instrText xml:space="preserve"> PAGEREF _Toc327467931 \h </w:instrText>
        </w:r>
        <w:r w:rsidR="007E1B3E">
          <w:rPr>
            <w:noProof/>
            <w:webHidden/>
          </w:rPr>
        </w:r>
        <w:r w:rsidR="007E1B3E">
          <w:rPr>
            <w:noProof/>
            <w:webHidden/>
          </w:rPr>
          <w:fldChar w:fldCharType="separate"/>
        </w:r>
        <w:r w:rsidR="000E6CF3">
          <w:rPr>
            <w:noProof/>
            <w:webHidden/>
          </w:rPr>
          <w:t>188</w:t>
        </w:r>
        <w:r w:rsidR="007E1B3E">
          <w:rPr>
            <w:noProof/>
            <w:webHidden/>
          </w:rPr>
          <w:fldChar w:fldCharType="end"/>
        </w:r>
      </w:hyperlink>
    </w:p>
    <w:p w:rsidR="007E1B3E" w:rsidRDefault="00B95EE1">
      <w:pPr>
        <w:pStyle w:val="TOC3"/>
        <w:tabs>
          <w:tab w:val="left" w:pos="1540"/>
          <w:tab w:val="right" w:leader="dot" w:pos="9062"/>
        </w:tabs>
        <w:rPr>
          <w:noProof/>
          <w:sz w:val="22"/>
        </w:rPr>
      </w:pPr>
      <w:hyperlink w:anchor="_Toc327467932" w:history="1">
        <w:r w:rsidR="007E1B3E" w:rsidRPr="008F6337">
          <w:rPr>
            <w:rStyle w:val="Hyperlink"/>
            <w:noProof/>
          </w:rPr>
          <w:t>V.9.3.4.1</w:t>
        </w:r>
        <w:r w:rsidR="007E1B3E">
          <w:rPr>
            <w:noProof/>
            <w:sz w:val="22"/>
          </w:rPr>
          <w:tab/>
        </w:r>
        <w:r w:rsidR="007E1B3E" w:rsidRPr="008F6337">
          <w:rPr>
            <w:rStyle w:val="Hyperlink"/>
            <w:noProof/>
          </w:rPr>
          <w:t>Konfigurationssektionen</w:t>
        </w:r>
        <w:r w:rsidR="007E1B3E">
          <w:rPr>
            <w:noProof/>
            <w:webHidden/>
          </w:rPr>
          <w:tab/>
        </w:r>
        <w:r w:rsidR="007E1B3E">
          <w:rPr>
            <w:noProof/>
            <w:webHidden/>
          </w:rPr>
          <w:fldChar w:fldCharType="begin"/>
        </w:r>
        <w:r w:rsidR="007E1B3E">
          <w:rPr>
            <w:noProof/>
            <w:webHidden/>
          </w:rPr>
          <w:instrText xml:space="preserve"> PAGEREF _Toc327467932 \h </w:instrText>
        </w:r>
        <w:r w:rsidR="007E1B3E">
          <w:rPr>
            <w:noProof/>
            <w:webHidden/>
          </w:rPr>
        </w:r>
        <w:r w:rsidR="007E1B3E">
          <w:rPr>
            <w:noProof/>
            <w:webHidden/>
          </w:rPr>
          <w:fldChar w:fldCharType="separate"/>
        </w:r>
        <w:r w:rsidR="000E6CF3">
          <w:rPr>
            <w:noProof/>
            <w:webHidden/>
          </w:rPr>
          <w:t>188</w:t>
        </w:r>
        <w:r w:rsidR="007E1B3E">
          <w:rPr>
            <w:noProof/>
            <w:webHidden/>
          </w:rPr>
          <w:fldChar w:fldCharType="end"/>
        </w:r>
      </w:hyperlink>
    </w:p>
    <w:p w:rsidR="007E1B3E" w:rsidRDefault="00B95EE1">
      <w:pPr>
        <w:pStyle w:val="TOC3"/>
        <w:tabs>
          <w:tab w:val="left" w:pos="1540"/>
          <w:tab w:val="right" w:leader="dot" w:pos="9062"/>
        </w:tabs>
        <w:rPr>
          <w:noProof/>
          <w:sz w:val="22"/>
        </w:rPr>
      </w:pPr>
      <w:hyperlink w:anchor="_Toc327467933" w:history="1">
        <w:r w:rsidR="007E1B3E" w:rsidRPr="008F6337">
          <w:rPr>
            <w:rStyle w:val="Hyperlink"/>
            <w:noProof/>
          </w:rPr>
          <w:t>V.9.3.4.2</w:t>
        </w:r>
        <w:r w:rsidR="007E1B3E">
          <w:rPr>
            <w:noProof/>
            <w:sz w:val="22"/>
          </w:rPr>
          <w:tab/>
        </w:r>
        <w:r w:rsidR="007E1B3E" w:rsidRPr="008F6337">
          <w:rPr>
            <w:rStyle w:val="Hyperlink"/>
            <w:noProof/>
          </w:rPr>
          <w:t>Unity</w:t>
        </w:r>
        <w:r w:rsidR="007E1B3E">
          <w:rPr>
            <w:noProof/>
            <w:webHidden/>
          </w:rPr>
          <w:tab/>
        </w:r>
        <w:r w:rsidR="007E1B3E">
          <w:rPr>
            <w:noProof/>
            <w:webHidden/>
          </w:rPr>
          <w:fldChar w:fldCharType="begin"/>
        </w:r>
        <w:r w:rsidR="007E1B3E">
          <w:rPr>
            <w:noProof/>
            <w:webHidden/>
          </w:rPr>
          <w:instrText xml:space="preserve"> PAGEREF _Toc327467933 \h </w:instrText>
        </w:r>
        <w:r w:rsidR="007E1B3E">
          <w:rPr>
            <w:noProof/>
            <w:webHidden/>
          </w:rPr>
        </w:r>
        <w:r w:rsidR="007E1B3E">
          <w:rPr>
            <w:noProof/>
            <w:webHidden/>
          </w:rPr>
          <w:fldChar w:fldCharType="separate"/>
        </w:r>
        <w:r w:rsidR="000E6CF3">
          <w:rPr>
            <w:noProof/>
            <w:webHidden/>
          </w:rPr>
          <w:t>189</w:t>
        </w:r>
        <w:r w:rsidR="007E1B3E">
          <w:rPr>
            <w:noProof/>
            <w:webHidden/>
          </w:rPr>
          <w:fldChar w:fldCharType="end"/>
        </w:r>
      </w:hyperlink>
    </w:p>
    <w:p w:rsidR="007E1B3E" w:rsidRDefault="00B95EE1">
      <w:pPr>
        <w:pStyle w:val="TOC4"/>
        <w:tabs>
          <w:tab w:val="left" w:pos="1760"/>
          <w:tab w:val="right" w:leader="dot" w:pos="9062"/>
        </w:tabs>
        <w:rPr>
          <w:noProof/>
          <w:sz w:val="22"/>
          <w:szCs w:val="22"/>
          <w:lang w:eastAsia="de-CH"/>
        </w:rPr>
      </w:pPr>
      <w:hyperlink w:anchor="_Toc327467934" w:history="1">
        <w:r w:rsidR="007E1B3E" w:rsidRPr="008F6337">
          <w:rPr>
            <w:rStyle w:val="Hyperlink"/>
            <w:noProof/>
          </w:rPr>
          <w:t>V.9.3.4.2.1</w:t>
        </w:r>
        <w:r w:rsidR="007E1B3E">
          <w:rPr>
            <w:noProof/>
            <w:sz w:val="22"/>
            <w:szCs w:val="22"/>
            <w:lang w:eastAsia="de-CH"/>
          </w:rPr>
          <w:tab/>
        </w:r>
        <w:r w:rsidR="007E1B3E" w:rsidRPr="008F6337">
          <w:rPr>
            <w:rStyle w:val="Hyperlink"/>
            <w:noProof/>
          </w:rPr>
          <w:t>Interfaces auf konkrete Klassen mappen</w:t>
        </w:r>
        <w:r w:rsidR="007E1B3E">
          <w:rPr>
            <w:noProof/>
            <w:webHidden/>
          </w:rPr>
          <w:tab/>
        </w:r>
        <w:r w:rsidR="007E1B3E">
          <w:rPr>
            <w:noProof/>
            <w:webHidden/>
          </w:rPr>
          <w:fldChar w:fldCharType="begin"/>
        </w:r>
        <w:r w:rsidR="007E1B3E">
          <w:rPr>
            <w:noProof/>
            <w:webHidden/>
          </w:rPr>
          <w:instrText xml:space="preserve"> PAGEREF _Toc327467934 \h </w:instrText>
        </w:r>
        <w:r w:rsidR="007E1B3E">
          <w:rPr>
            <w:noProof/>
            <w:webHidden/>
          </w:rPr>
        </w:r>
        <w:r w:rsidR="007E1B3E">
          <w:rPr>
            <w:noProof/>
            <w:webHidden/>
          </w:rPr>
          <w:fldChar w:fldCharType="separate"/>
        </w:r>
        <w:r w:rsidR="000E6CF3">
          <w:rPr>
            <w:noProof/>
            <w:webHidden/>
          </w:rPr>
          <w:t>189</w:t>
        </w:r>
        <w:r w:rsidR="007E1B3E">
          <w:rPr>
            <w:noProof/>
            <w:webHidden/>
          </w:rPr>
          <w:fldChar w:fldCharType="end"/>
        </w:r>
      </w:hyperlink>
    </w:p>
    <w:p w:rsidR="007E1B3E" w:rsidRDefault="00B95EE1">
      <w:pPr>
        <w:pStyle w:val="TOC4"/>
        <w:tabs>
          <w:tab w:val="left" w:pos="1760"/>
          <w:tab w:val="right" w:leader="dot" w:pos="9062"/>
        </w:tabs>
        <w:rPr>
          <w:noProof/>
          <w:sz w:val="22"/>
          <w:szCs w:val="22"/>
          <w:lang w:eastAsia="de-CH"/>
        </w:rPr>
      </w:pPr>
      <w:hyperlink w:anchor="_Toc327467935" w:history="1">
        <w:r w:rsidR="007E1B3E" w:rsidRPr="008F6337">
          <w:rPr>
            <w:rStyle w:val="Hyperlink"/>
            <w:noProof/>
          </w:rPr>
          <w:t>V.9.3.4.2.2</w:t>
        </w:r>
        <w:r w:rsidR="007E1B3E">
          <w:rPr>
            <w:noProof/>
            <w:sz w:val="22"/>
            <w:szCs w:val="22"/>
            <w:lang w:eastAsia="de-CH"/>
          </w:rPr>
          <w:tab/>
        </w:r>
        <w:r w:rsidR="007E1B3E" w:rsidRPr="008F6337">
          <w:rPr>
            <w:rStyle w:val="Hyperlink"/>
            <w:noProof/>
          </w:rPr>
          <w:t>Skelettdaten</w:t>
        </w:r>
        <w:r w:rsidR="007E1B3E">
          <w:rPr>
            <w:noProof/>
            <w:webHidden/>
          </w:rPr>
          <w:tab/>
        </w:r>
        <w:r w:rsidR="007E1B3E">
          <w:rPr>
            <w:noProof/>
            <w:webHidden/>
          </w:rPr>
          <w:fldChar w:fldCharType="begin"/>
        </w:r>
        <w:r w:rsidR="007E1B3E">
          <w:rPr>
            <w:noProof/>
            <w:webHidden/>
          </w:rPr>
          <w:instrText xml:space="preserve"> PAGEREF _Toc327467935 \h </w:instrText>
        </w:r>
        <w:r w:rsidR="007E1B3E">
          <w:rPr>
            <w:noProof/>
            <w:webHidden/>
          </w:rPr>
        </w:r>
        <w:r w:rsidR="007E1B3E">
          <w:rPr>
            <w:noProof/>
            <w:webHidden/>
          </w:rPr>
          <w:fldChar w:fldCharType="separate"/>
        </w:r>
        <w:r w:rsidR="000E6CF3">
          <w:rPr>
            <w:noProof/>
            <w:webHidden/>
          </w:rPr>
          <w:t>189</w:t>
        </w:r>
        <w:r w:rsidR="007E1B3E">
          <w:rPr>
            <w:noProof/>
            <w:webHidden/>
          </w:rPr>
          <w:fldChar w:fldCharType="end"/>
        </w:r>
      </w:hyperlink>
    </w:p>
    <w:p w:rsidR="007E1B3E" w:rsidRDefault="00B95EE1">
      <w:pPr>
        <w:pStyle w:val="TOC4"/>
        <w:tabs>
          <w:tab w:val="left" w:pos="1760"/>
          <w:tab w:val="right" w:leader="dot" w:pos="9062"/>
        </w:tabs>
        <w:rPr>
          <w:noProof/>
          <w:sz w:val="22"/>
          <w:szCs w:val="22"/>
          <w:lang w:eastAsia="de-CH"/>
        </w:rPr>
      </w:pPr>
      <w:hyperlink w:anchor="_Toc327467936" w:history="1">
        <w:r w:rsidR="007E1B3E" w:rsidRPr="008F6337">
          <w:rPr>
            <w:rStyle w:val="Hyperlink"/>
            <w:noProof/>
          </w:rPr>
          <w:t>V.9.3.4.2.3</w:t>
        </w:r>
        <w:r w:rsidR="007E1B3E">
          <w:rPr>
            <w:noProof/>
            <w:sz w:val="22"/>
            <w:szCs w:val="22"/>
            <w:lang w:eastAsia="de-CH"/>
          </w:rPr>
          <w:tab/>
        </w:r>
        <w:r w:rsidR="007E1B3E" w:rsidRPr="008F6337">
          <w:rPr>
            <w:rStyle w:val="Hyperlink"/>
            <w:noProof/>
          </w:rPr>
          <w:t>Cursor</w:t>
        </w:r>
        <w:r w:rsidR="007E1B3E">
          <w:rPr>
            <w:noProof/>
            <w:webHidden/>
          </w:rPr>
          <w:tab/>
        </w:r>
        <w:r w:rsidR="007E1B3E">
          <w:rPr>
            <w:noProof/>
            <w:webHidden/>
          </w:rPr>
          <w:fldChar w:fldCharType="begin"/>
        </w:r>
        <w:r w:rsidR="007E1B3E">
          <w:rPr>
            <w:noProof/>
            <w:webHidden/>
          </w:rPr>
          <w:instrText xml:space="preserve"> PAGEREF _Toc327467936 \h </w:instrText>
        </w:r>
        <w:r w:rsidR="007E1B3E">
          <w:rPr>
            <w:noProof/>
            <w:webHidden/>
          </w:rPr>
        </w:r>
        <w:r w:rsidR="007E1B3E">
          <w:rPr>
            <w:noProof/>
            <w:webHidden/>
          </w:rPr>
          <w:fldChar w:fldCharType="separate"/>
        </w:r>
        <w:r w:rsidR="000E6CF3">
          <w:rPr>
            <w:noProof/>
            <w:webHidden/>
          </w:rPr>
          <w:t>190</w:t>
        </w:r>
        <w:r w:rsidR="007E1B3E">
          <w:rPr>
            <w:noProof/>
            <w:webHidden/>
          </w:rPr>
          <w:fldChar w:fldCharType="end"/>
        </w:r>
      </w:hyperlink>
    </w:p>
    <w:p w:rsidR="007E1B3E" w:rsidRDefault="00B95EE1">
      <w:pPr>
        <w:pStyle w:val="TOC3"/>
        <w:tabs>
          <w:tab w:val="left" w:pos="1540"/>
          <w:tab w:val="right" w:leader="dot" w:pos="9062"/>
        </w:tabs>
        <w:rPr>
          <w:noProof/>
          <w:sz w:val="22"/>
        </w:rPr>
      </w:pPr>
      <w:hyperlink w:anchor="_Toc327467937" w:history="1">
        <w:r w:rsidR="007E1B3E" w:rsidRPr="008F6337">
          <w:rPr>
            <w:rStyle w:val="Hyperlink"/>
            <w:noProof/>
          </w:rPr>
          <w:t>V.9.3.4.3</w:t>
        </w:r>
        <w:r w:rsidR="007E1B3E">
          <w:rPr>
            <w:noProof/>
            <w:sz w:val="22"/>
          </w:rPr>
          <w:tab/>
        </w:r>
        <w:r w:rsidR="007E1B3E" w:rsidRPr="008F6337">
          <w:rPr>
            <w:rStyle w:val="Hyperlink"/>
            <w:noProof/>
          </w:rPr>
          <w:t>Padding</w:t>
        </w:r>
        <w:r w:rsidR="007E1B3E">
          <w:rPr>
            <w:noProof/>
            <w:webHidden/>
          </w:rPr>
          <w:tab/>
        </w:r>
        <w:r w:rsidR="007E1B3E">
          <w:rPr>
            <w:noProof/>
            <w:webHidden/>
          </w:rPr>
          <w:fldChar w:fldCharType="begin"/>
        </w:r>
        <w:r w:rsidR="007E1B3E">
          <w:rPr>
            <w:noProof/>
            <w:webHidden/>
          </w:rPr>
          <w:instrText xml:space="preserve"> PAGEREF _Toc327467937 \h </w:instrText>
        </w:r>
        <w:r w:rsidR="007E1B3E">
          <w:rPr>
            <w:noProof/>
            <w:webHidden/>
          </w:rPr>
        </w:r>
        <w:r w:rsidR="007E1B3E">
          <w:rPr>
            <w:noProof/>
            <w:webHidden/>
          </w:rPr>
          <w:fldChar w:fldCharType="separate"/>
        </w:r>
        <w:r w:rsidR="000E6CF3">
          <w:rPr>
            <w:noProof/>
            <w:webHidden/>
          </w:rPr>
          <w:t>190</w:t>
        </w:r>
        <w:r w:rsidR="007E1B3E">
          <w:rPr>
            <w:noProof/>
            <w:webHidden/>
          </w:rPr>
          <w:fldChar w:fldCharType="end"/>
        </w:r>
      </w:hyperlink>
    </w:p>
    <w:p w:rsidR="007E1B3E" w:rsidRDefault="00B95EE1">
      <w:pPr>
        <w:pStyle w:val="TOC4"/>
        <w:tabs>
          <w:tab w:val="left" w:pos="1760"/>
          <w:tab w:val="right" w:leader="dot" w:pos="9062"/>
        </w:tabs>
        <w:rPr>
          <w:noProof/>
          <w:sz w:val="22"/>
          <w:szCs w:val="22"/>
          <w:lang w:eastAsia="de-CH"/>
        </w:rPr>
      </w:pPr>
      <w:hyperlink w:anchor="_Toc327467938" w:history="1">
        <w:r w:rsidR="007E1B3E" w:rsidRPr="008F6337">
          <w:rPr>
            <w:rStyle w:val="Hyperlink"/>
            <w:noProof/>
          </w:rPr>
          <w:t>V.9.3.4.3.1</w:t>
        </w:r>
        <w:r w:rsidR="007E1B3E">
          <w:rPr>
            <w:noProof/>
            <w:sz w:val="22"/>
            <w:szCs w:val="22"/>
            <w:lang w:eastAsia="de-CH"/>
          </w:rPr>
          <w:tab/>
        </w:r>
        <w:r w:rsidR="007E1B3E" w:rsidRPr="008F6337">
          <w:rPr>
            <w:rStyle w:val="Hyperlink"/>
            <w:noProof/>
          </w:rPr>
          <w:t>Pfad zu den Plug-ins</w:t>
        </w:r>
        <w:r w:rsidR="007E1B3E">
          <w:rPr>
            <w:noProof/>
            <w:webHidden/>
          </w:rPr>
          <w:tab/>
        </w:r>
        <w:r w:rsidR="007E1B3E">
          <w:rPr>
            <w:noProof/>
            <w:webHidden/>
          </w:rPr>
          <w:fldChar w:fldCharType="begin"/>
        </w:r>
        <w:r w:rsidR="007E1B3E">
          <w:rPr>
            <w:noProof/>
            <w:webHidden/>
          </w:rPr>
          <w:instrText xml:space="preserve"> PAGEREF _Toc327467938 \h </w:instrText>
        </w:r>
        <w:r w:rsidR="007E1B3E">
          <w:rPr>
            <w:noProof/>
            <w:webHidden/>
          </w:rPr>
        </w:r>
        <w:r w:rsidR="007E1B3E">
          <w:rPr>
            <w:noProof/>
            <w:webHidden/>
          </w:rPr>
          <w:fldChar w:fldCharType="separate"/>
        </w:r>
        <w:r w:rsidR="000E6CF3">
          <w:rPr>
            <w:noProof/>
            <w:webHidden/>
          </w:rPr>
          <w:t>191</w:t>
        </w:r>
        <w:r w:rsidR="007E1B3E">
          <w:rPr>
            <w:noProof/>
            <w:webHidden/>
          </w:rPr>
          <w:fldChar w:fldCharType="end"/>
        </w:r>
      </w:hyperlink>
    </w:p>
    <w:p w:rsidR="007E1B3E" w:rsidRDefault="00B95EE1">
      <w:pPr>
        <w:pStyle w:val="TOC4"/>
        <w:tabs>
          <w:tab w:val="left" w:pos="1760"/>
          <w:tab w:val="right" w:leader="dot" w:pos="9062"/>
        </w:tabs>
        <w:rPr>
          <w:noProof/>
          <w:sz w:val="22"/>
          <w:szCs w:val="22"/>
          <w:lang w:eastAsia="de-CH"/>
        </w:rPr>
      </w:pPr>
      <w:hyperlink w:anchor="_Toc327467939" w:history="1">
        <w:r w:rsidR="007E1B3E" w:rsidRPr="008F6337">
          <w:rPr>
            <w:rStyle w:val="Hyperlink"/>
            <w:noProof/>
          </w:rPr>
          <w:t>V.9.3.4.3.2</w:t>
        </w:r>
        <w:r w:rsidR="007E1B3E">
          <w:rPr>
            <w:noProof/>
            <w:sz w:val="22"/>
            <w:szCs w:val="22"/>
            <w:lang w:eastAsia="de-CH"/>
          </w:rPr>
          <w:tab/>
        </w:r>
        <w:r w:rsidR="007E1B3E" w:rsidRPr="008F6337">
          <w:rPr>
            <w:rStyle w:val="Hyperlink"/>
            <w:noProof/>
          </w:rPr>
          <w:t>Demomodus</w:t>
        </w:r>
        <w:r w:rsidR="007E1B3E">
          <w:rPr>
            <w:noProof/>
            <w:webHidden/>
          </w:rPr>
          <w:tab/>
        </w:r>
        <w:r w:rsidR="007E1B3E">
          <w:rPr>
            <w:noProof/>
            <w:webHidden/>
          </w:rPr>
          <w:fldChar w:fldCharType="begin"/>
        </w:r>
        <w:r w:rsidR="007E1B3E">
          <w:rPr>
            <w:noProof/>
            <w:webHidden/>
          </w:rPr>
          <w:instrText xml:space="preserve"> PAGEREF _Toc327467939 \h </w:instrText>
        </w:r>
        <w:r w:rsidR="007E1B3E">
          <w:rPr>
            <w:noProof/>
            <w:webHidden/>
          </w:rPr>
        </w:r>
        <w:r w:rsidR="007E1B3E">
          <w:rPr>
            <w:noProof/>
            <w:webHidden/>
          </w:rPr>
          <w:fldChar w:fldCharType="separate"/>
        </w:r>
        <w:r w:rsidR="000E6CF3">
          <w:rPr>
            <w:noProof/>
            <w:webHidden/>
          </w:rPr>
          <w:t>191</w:t>
        </w:r>
        <w:r w:rsidR="007E1B3E">
          <w:rPr>
            <w:noProof/>
            <w:webHidden/>
          </w:rPr>
          <w:fldChar w:fldCharType="end"/>
        </w:r>
      </w:hyperlink>
    </w:p>
    <w:p w:rsidR="007E1B3E" w:rsidRDefault="00B95EE1">
      <w:pPr>
        <w:pStyle w:val="TOC4"/>
        <w:tabs>
          <w:tab w:val="left" w:pos="1760"/>
          <w:tab w:val="right" w:leader="dot" w:pos="9062"/>
        </w:tabs>
        <w:rPr>
          <w:noProof/>
          <w:sz w:val="22"/>
          <w:szCs w:val="22"/>
          <w:lang w:eastAsia="de-CH"/>
        </w:rPr>
      </w:pPr>
      <w:hyperlink w:anchor="_Toc327467940" w:history="1">
        <w:r w:rsidR="007E1B3E" w:rsidRPr="008F6337">
          <w:rPr>
            <w:rStyle w:val="Hyperlink"/>
            <w:noProof/>
          </w:rPr>
          <w:t>V.9.3.4.3.3</w:t>
        </w:r>
        <w:r w:rsidR="007E1B3E">
          <w:rPr>
            <w:noProof/>
            <w:sz w:val="22"/>
            <w:szCs w:val="22"/>
            <w:lang w:eastAsia="de-CH"/>
          </w:rPr>
          <w:tab/>
        </w:r>
        <w:r w:rsidR="007E1B3E" w:rsidRPr="008F6337">
          <w:rPr>
            <w:rStyle w:val="Hyperlink"/>
            <w:noProof/>
          </w:rPr>
          <w:t>Singelton</w:t>
        </w:r>
        <w:r w:rsidR="007E1B3E">
          <w:rPr>
            <w:noProof/>
            <w:webHidden/>
          </w:rPr>
          <w:tab/>
        </w:r>
        <w:r w:rsidR="007E1B3E">
          <w:rPr>
            <w:noProof/>
            <w:webHidden/>
          </w:rPr>
          <w:fldChar w:fldCharType="begin"/>
        </w:r>
        <w:r w:rsidR="007E1B3E">
          <w:rPr>
            <w:noProof/>
            <w:webHidden/>
          </w:rPr>
          <w:instrText xml:space="preserve"> PAGEREF _Toc327467940 \h </w:instrText>
        </w:r>
        <w:r w:rsidR="007E1B3E">
          <w:rPr>
            <w:noProof/>
            <w:webHidden/>
          </w:rPr>
        </w:r>
        <w:r w:rsidR="007E1B3E">
          <w:rPr>
            <w:noProof/>
            <w:webHidden/>
          </w:rPr>
          <w:fldChar w:fldCharType="separate"/>
        </w:r>
        <w:r w:rsidR="000E6CF3">
          <w:rPr>
            <w:noProof/>
            <w:webHidden/>
          </w:rPr>
          <w:t>191</w:t>
        </w:r>
        <w:r w:rsidR="007E1B3E">
          <w:rPr>
            <w:noProof/>
            <w:webHidden/>
          </w:rPr>
          <w:fldChar w:fldCharType="end"/>
        </w:r>
      </w:hyperlink>
    </w:p>
    <w:p w:rsidR="007E1B3E" w:rsidRDefault="00B95EE1">
      <w:pPr>
        <w:pStyle w:val="TOC4"/>
        <w:tabs>
          <w:tab w:val="left" w:pos="1760"/>
          <w:tab w:val="right" w:leader="dot" w:pos="9062"/>
        </w:tabs>
        <w:rPr>
          <w:noProof/>
          <w:sz w:val="22"/>
          <w:szCs w:val="22"/>
          <w:lang w:eastAsia="de-CH"/>
        </w:rPr>
      </w:pPr>
      <w:hyperlink w:anchor="_Toc327467941" w:history="1">
        <w:r w:rsidR="007E1B3E" w:rsidRPr="008F6337">
          <w:rPr>
            <w:rStyle w:val="Hyperlink"/>
            <w:noProof/>
          </w:rPr>
          <w:t>V.9.3.4.3.4</w:t>
        </w:r>
        <w:r w:rsidR="007E1B3E">
          <w:rPr>
            <w:noProof/>
            <w:sz w:val="22"/>
            <w:szCs w:val="22"/>
            <w:lang w:eastAsia="de-CH"/>
          </w:rPr>
          <w:tab/>
        </w:r>
        <w:r w:rsidR="007E1B3E" w:rsidRPr="008F6337">
          <w:rPr>
            <w:rStyle w:val="Hyperlink"/>
            <w:noProof/>
          </w:rPr>
          <w:t>KinectReplayFile</w:t>
        </w:r>
        <w:r w:rsidR="007E1B3E">
          <w:rPr>
            <w:noProof/>
            <w:webHidden/>
          </w:rPr>
          <w:tab/>
        </w:r>
        <w:r w:rsidR="007E1B3E">
          <w:rPr>
            <w:noProof/>
            <w:webHidden/>
          </w:rPr>
          <w:fldChar w:fldCharType="begin"/>
        </w:r>
        <w:r w:rsidR="007E1B3E">
          <w:rPr>
            <w:noProof/>
            <w:webHidden/>
          </w:rPr>
          <w:instrText xml:space="preserve"> PAGEREF _Toc327467941 \h </w:instrText>
        </w:r>
        <w:r w:rsidR="007E1B3E">
          <w:rPr>
            <w:noProof/>
            <w:webHidden/>
          </w:rPr>
        </w:r>
        <w:r w:rsidR="007E1B3E">
          <w:rPr>
            <w:noProof/>
            <w:webHidden/>
          </w:rPr>
          <w:fldChar w:fldCharType="separate"/>
        </w:r>
        <w:r w:rsidR="000E6CF3">
          <w:rPr>
            <w:noProof/>
            <w:webHidden/>
          </w:rPr>
          <w:t>192</w:t>
        </w:r>
        <w:r w:rsidR="007E1B3E">
          <w:rPr>
            <w:noProof/>
            <w:webHidden/>
          </w:rPr>
          <w:fldChar w:fldCharType="end"/>
        </w:r>
      </w:hyperlink>
    </w:p>
    <w:p w:rsidR="007E1B3E" w:rsidRDefault="00B95EE1">
      <w:pPr>
        <w:pStyle w:val="TOC3"/>
        <w:tabs>
          <w:tab w:val="left" w:pos="1540"/>
          <w:tab w:val="right" w:leader="dot" w:pos="9062"/>
        </w:tabs>
        <w:rPr>
          <w:noProof/>
          <w:sz w:val="22"/>
        </w:rPr>
      </w:pPr>
      <w:hyperlink w:anchor="_Toc327467942" w:history="1">
        <w:r w:rsidR="007E1B3E" w:rsidRPr="008F6337">
          <w:rPr>
            <w:rStyle w:val="Hyperlink"/>
            <w:noProof/>
          </w:rPr>
          <w:t>V.9.3.4.4</w:t>
        </w:r>
        <w:r w:rsidR="007E1B3E">
          <w:rPr>
            <w:noProof/>
            <w:sz w:val="22"/>
          </w:rPr>
          <w:tab/>
        </w:r>
        <w:r w:rsidR="007E1B3E" w:rsidRPr="008F6337">
          <w:rPr>
            <w:rStyle w:val="Hyperlink"/>
            <w:noProof/>
          </w:rPr>
          <w:t>Runtime Version</w:t>
        </w:r>
        <w:r w:rsidR="007E1B3E">
          <w:rPr>
            <w:noProof/>
            <w:webHidden/>
          </w:rPr>
          <w:tab/>
        </w:r>
        <w:r w:rsidR="007E1B3E">
          <w:rPr>
            <w:noProof/>
            <w:webHidden/>
          </w:rPr>
          <w:fldChar w:fldCharType="begin"/>
        </w:r>
        <w:r w:rsidR="007E1B3E">
          <w:rPr>
            <w:noProof/>
            <w:webHidden/>
          </w:rPr>
          <w:instrText xml:space="preserve"> PAGEREF _Toc327467942 \h </w:instrText>
        </w:r>
        <w:r w:rsidR="007E1B3E">
          <w:rPr>
            <w:noProof/>
            <w:webHidden/>
          </w:rPr>
        </w:r>
        <w:r w:rsidR="007E1B3E">
          <w:rPr>
            <w:noProof/>
            <w:webHidden/>
          </w:rPr>
          <w:fldChar w:fldCharType="separate"/>
        </w:r>
        <w:r w:rsidR="000E6CF3">
          <w:rPr>
            <w:noProof/>
            <w:webHidden/>
          </w:rPr>
          <w:t>192</w:t>
        </w:r>
        <w:r w:rsidR="007E1B3E">
          <w:rPr>
            <w:noProof/>
            <w:webHidden/>
          </w:rPr>
          <w:fldChar w:fldCharType="end"/>
        </w:r>
      </w:hyperlink>
    </w:p>
    <w:p w:rsidR="007E1B3E" w:rsidRDefault="00B95EE1">
      <w:pPr>
        <w:pStyle w:val="TOC1"/>
        <w:tabs>
          <w:tab w:val="left" w:pos="800"/>
          <w:tab w:val="right" w:leader="dot" w:pos="9062"/>
        </w:tabs>
        <w:rPr>
          <w:b w:val="0"/>
          <w:noProof/>
          <w:sz w:val="22"/>
          <w:szCs w:val="22"/>
          <w:lang w:eastAsia="de-CH"/>
        </w:rPr>
      </w:pPr>
      <w:hyperlink w:anchor="_Toc327467943" w:history="1">
        <w:r w:rsidR="007E1B3E" w:rsidRPr="008F6337">
          <w:rPr>
            <w:rStyle w:val="Hyperlink"/>
            <w:noProof/>
          </w:rPr>
          <w:t>V.10.1</w:t>
        </w:r>
        <w:r w:rsidR="007E1B3E">
          <w:rPr>
            <w:b w:val="0"/>
            <w:noProof/>
            <w:sz w:val="22"/>
            <w:szCs w:val="22"/>
            <w:lang w:eastAsia="de-CH"/>
          </w:rPr>
          <w:tab/>
        </w:r>
        <w:r w:rsidR="007E1B3E" w:rsidRPr="008F6337">
          <w:rPr>
            <w:rStyle w:val="Hyperlink"/>
            <w:noProof/>
          </w:rPr>
          <w:t>Änderungsgeschichte</w:t>
        </w:r>
        <w:r w:rsidR="007E1B3E">
          <w:rPr>
            <w:noProof/>
            <w:webHidden/>
          </w:rPr>
          <w:tab/>
        </w:r>
        <w:r w:rsidR="007E1B3E">
          <w:rPr>
            <w:noProof/>
            <w:webHidden/>
          </w:rPr>
          <w:fldChar w:fldCharType="begin"/>
        </w:r>
        <w:r w:rsidR="007E1B3E">
          <w:rPr>
            <w:noProof/>
            <w:webHidden/>
          </w:rPr>
          <w:instrText xml:space="preserve"> PAGEREF _Toc327467943 \h </w:instrText>
        </w:r>
        <w:r w:rsidR="007E1B3E">
          <w:rPr>
            <w:noProof/>
            <w:webHidden/>
          </w:rPr>
        </w:r>
        <w:r w:rsidR="007E1B3E">
          <w:rPr>
            <w:noProof/>
            <w:webHidden/>
          </w:rPr>
          <w:fldChar w:fldCharType="separate"/>
        </w:r>
        <w:r w:rsidR="000E6CF3">
          <w:rPr>
            <w:noProof/>
            <w:webHidden/>
          </w:rPr>
          <w:t>193</w:t>
        </w:r>
        <w:r w:rsidR="007E1B3E">
          <w:rPr>
            <w:noProof/>
            <w:webHidden/>
          </w:rPr>
          <w:fldChar w:fldCharType="end"/>
        </w:r>
      </w:hyperlink>
    </w:p>
    <w:p w:rsidR="007E1B3E" w:rsidRDefault="00B95EE1">
      <w:pPr>
        <w:pStyle w:val="TOC1"/>
        <w:tabs>
          <w:tab w:val="left" w:pos="800"/>
          <w:tab w:val="right" w:leader="dot" w:pos="9062"/>
        </w:tabs>
        <w:rPr>
          <w:b w:val="0"/>
          <w:noProof/>
          <w:sz w:val="22"/>
          <w:szCs w:val="22"/>
          <w:lang w:eastAsia="de-CH"/>
        </w:rPr>
      </w:pPr>
      <w:hyperlink w:anchor="_Toc327467944" w:history="1">
        <w:r w:rsidR="007E1B3E" w:rsidRPr="008F6337">
          <w:rPr>
            <w:rStyle w:val="Hyperlink"/>
            <w:noProof/>
          </w:rPr>
          <w:t>V.10.2</w:t>
        </w:r>
        <w:r w:rsidR="007E1B3E">
          <w:rPr>
            <w:b w:val="0"/>
            <w:noProof/>
            <w:sz w:val="22"/>
            <w:szCs w:val="22"/>
            <w:lang w:eastAsia="de-CH"/>
          </w:rPr>
          <w:tab/>
        </w:r>
        <w:r w:rsidR="007E1B3E" w:rsidRPr="008F6337">
          <w:rPr>
            <w:rStyle w:val="Hyperlink"/>
            <w:noProof/>
          </w:rPr>
          <w:t>Ausblick</w:t>
        </w:r>
        <w:r w:rsidR="007E1B3E">
          <w:rPr>
            <w:noProof/>
            <w:webHidden/>
          </w:rPr>
          <w:tab/>
        </w:r>
        <w:r w:rsidR="007E1B3E">
          <w:rPr>
            <w:noProof/>
            <w:webHidden/>
          </w:rPr>
          <w:fldChar w:fldCharType="begin"/>
        </w:r>
        <w:r w:rsidR="007E1B3E">
          <w:rPr>
            <w:noProof/>
            <w:webHidden/>
          </w:rPr>
          <w:instrText xml:space="preserve"> PAGEREF _Toc327467944 \h </w:instrText>
        </w:r>
        <w:r w:rsidR="007E1B3E">
          <w:rPr>
            <w:noProof/>
            <w:webHidden/>
          </w:rPr>
        </w:r>
        <w:r w:rsidR="007E1B3E">
          <w:rPr>
            <w:noProof/>
            <w:webHidden/>
          </w:rPr>
          <w:fldChar w:fldCharType="separate"/>
        </w:r>
        <w:r w:rsidR="000E6CF3">
          <w:rPr>
            <w:noProof/>
            <w:webHidden/>
          </w:rPr>
          <w:t>194</w:t>
        </w:r>
        <w:r w:rsidR="007E1B3E">
          <w:rPr>
            <w:noProof/>
            <w:webHidden/>
          </w:rPr>
          <w:fldChar w:fldCharType="end"/>
        </w:r>
      </w:hyperlink>
    </w:p>
    <w:p w:rsidR="007E1B3E" w:rsidRDefault="00B95EE1">
      <w:pPr>
        <w:pStyle w:val="TOC2"/>
        <w:tabs>
          <w:tab w:val="left" w:pos="1320"/>
          <w:tab w:val="right" w:leader="dot" w:pos="9062"/>
        </w:tabs>
        <w:rPr>
          <w:noProof/>
          <w:sz w:val="22"/>
          <w:szCs w:val="22"/>
          <w:lang w:eastAsia="de-CH"/>
        </w:rPr>
      </w:pPr>
      <w:hyperlink w:anchor="_Toc327467945" w:history="1">
        <w:r w:rsidR="007E1B3E" w:rsidRPr="008F6337">
          <w:rPr>
            <w:rStyle w:val="Hyperlink"/>
            <w:noProof/>
          </w:rPr>
          <w:t>V.10.2.1</w:t>
        </w:r>
        <w:r w:rsidR="007E1B3E">
          <w:rPr>
            <w:noProof/>
            <w:sz w:val="22"/>
            <w:szCs w:val="22"/>
            <w:lang w:eastAsia="de-CH"/>
          </w:rPr>
          <w:tab/>
        </w:r>
        <w:r w:rsidR="007E1B3E" w:rsidRPr="008F6337">
          <w:rPr>
            <w:rStyle w:val="Hyperlink"/>
            <w:noProof/>
          </w:rPr>
          <w:t>Hardware</w:t>
        </w:r>
        <w:r w:rsidR="007E1B3E">
          <w:rPr>
            <w:noProof/>
            <w:webHidden/>
          </w:rPr>
          <w:tab/>
        </w:r>
        <w:r w:rsidR="007E1B3E">
          <w:rPr>
            <w:noProof/>
            <w:webHidden/>
          </w:rPr>
          <w:fldChar w:fldCharType="begin"/>
        </w:r>
        <w:r w:rsidR="007E1B3E">
          <w:rPr>
            <w:noProof/>
            <w:webHidden/>
          </w:rPr>
          <w:instrText xml:space="preserve"> PAGEREF _Toc327467945 \h </w:instrText>
        </w:r>
        <w:r w:rsidR="007E1B3E">
          <w:rPr>
            <w:noProof/>
            <w:webHidden/>
          </w:rPr>
        </w:r>
        <w:r w:rsidR="007E1B3E">
          <w:rPr>
            <w:noProof/>
            <w:webHidden/>
          </w:rPr>
          <w:fldChar w:fldCharType="separate"/>
        </w:r>
        <w:r w:rsidR="000E6CF3">
          <w:rPr>
            <w:noProof/>
            <w:webHidden/>
          </w:rPr>
          <w:t>194</w:t>
        </w:r>
        <w:r w:rsidR="007E1B3E">
          <w:rPr>
            <w:noProof/>
            <w:webHidden/>
          </w:rPr>
          <w:fldChar w:fldCharType="end"/>
        </w:r>
      </w:hyperlink>
    </w:p>
    <w:p w:rsidR="007E1B3E" w:rsidRDefault="00B95EE1">
      <w:pPr>
        <w:pStyle w:val="TOC1"/>
        <w:tabs>
          <w:tab w:val="left" w:pos="800"/>
          <w:tab w:val="right" w:leader="dot" w:pos="9062"/>
        </w:tabs>
        <w:rPr>
          <w:b w:val="0"/>
          <w:noProof/>
          <w:sz w:val="22"/>
          <w:szCs w:val="22"/>
          <w:lang w:eastAsia="de-CH"/>
        </w:rPr>
      </w:pPr>
      <w:hyperlink w:anchor="_Toc327467946" w:history="1">
        <w:r w:rsidR="007E1B3E" w:rsidRPr="008F6337">
          <w:rPr>
            <w:rStyle w:val="Hyperlink"/>
            <w:noProof/>
          </w:rPr>
          <w:t>V.10.3</w:t>
        </w:r>
        <w:r w:rsidR="007E1B3E">
          <w:rPr>
            <w:b w:val="0"/>
            <w:noProof/>
            <w:sz w:val="22"/>
            <w:szCs w:val="22"/>
            <w:lang w:eastAsia="de-CH"/>
          </w:rPr>
          <w:tab/>
        </w:r>
        <w:r w:rsidR="007E1B3E" w:rsidRPr="008F6337">
          <w:rPr>
            <w:rStyle w:val="Hyperlink"/>
            <w:noProof/>
          </w:rPr>
          <w:t>Weiterentwicklung</w:t>
        </w:r>
        <w:r w:rsidR="007E1B3E">
          <w:rPr>
            <w:noProof/>
            <w:webHidden/>
          </w:rPr>
          <w:tab/>
        </w:r>
        <w:r w:rsidR="007E1B3E">
          <w:rPr>
            <w:noProof/>
            <w:webHidden/>
          </w:rPr>
          <w:fldChar w:fldCharType="begin"/>
        </w:r>
        <w:r w:rsidR="007E1B3E">
          <w:rPr>
            <w:noProof/>
            <w:webHidden/>
          </w:rPr>
          <w:instrText xml:space="preserve"> PAGEREF _Toc327467946 \h </w:instrText>
        </w:r>
        <w:r w:rsidR="007E1B3E">
          <w:rPr>
            <w:noProof/>
            <w:webHidden/>
          </w:rPr>
        </w:r>
        <w:r w:rsidR="007E1B3E">
          <w:rPr>
            <w:noProof/>
            <w:webHidden/>
          </w:rPr>
          <w:fldChar w:fldCharType="separate"/>
        </w:r>
        <w:r w:rsidR="000E6CF3">
          <w:rPr>
            <w:noProof/>
            <w:webHidden/>
          </w:rPr>
          <w:t>194</w:t>
        </w:r>
        <w:r w:rsidR="007E1B3E">
          <w:rPr>
            <w:noProof/>
            <w:webHidden/>
          </w:rPr>
          <w:fldChar w:fldCharType="end"/>
        </w:r>
      </w:hyperlink>
    </w:p>
    <w:p w:rsidR="007E1B3E" w:rsidRDefault="00B95EE1">
      <w:pPr>
        <w:pStyle w:val="TOC2"/>
        <w:tabs>
          <w:tab w:val="left" w:pos="1320"/>
          <w:tab w:val="right" w:leader="dot" w:pos="9062"/>
        </w:tabs>
        <w:rPr>
          <w:noProof/>
          <w:sz w:val="22"/>
          <w:szCs w:val="22"/>
          <w:lang w:eastAsia="de-CH"/>
        </w:rPr>
      </w:pPr>
      <w:hyperlink w:anchor="_Toc327467947" w:history="1">
        <w:r w:rsidR="007E1B3E" w:rsidRPr="008F6337">
          <w:rPr>
            <w:rStyle w:val="Hyperlink"/>
            <w:noProof/>
          </w:rPr>
          <w:t>V.10.3.1</w:t>
        </w:r>
        <w:r w:rsidR="007E1B3E">
          <w:rPr>
            <w:noProof/>
            <w:sz w:val="22"/>
            <w:szCs w:val="22"/>
            <w:lang w:eastAsia="de-CH"/>
          </w:rPr>
          <w:tab/>
        </w:r>
        <w:r w:rsidR="007E1B3E" w:rsidRPr="008F6337">
          <w:rPr>
            <w:rStyle w:val="Hyperlink"/>
            <w:noProof/>
          </w:rPr>
          <w:t>Content Management System</w:t>
        </w:r>
        <w:r w:rsidR="007E1B3E">
          <w:rPr>
            <w:noProof/>
            <w:webHidden/>
          </w:rPr>
          <w:tab/>
        </w:r>
        <w:r w:rsidR="007E1B3E">
          <w:rPr>
            <w:noProof/>
            <w:webHidden/>
          </w:rPr>
          <w:fldChar w:fldCharType="begin"/>
        </w:r>
        <w:r w:rsidR="007E1B3E">
          <w:rPr>
            <w:noProof/>
            <w:webHidden/>
          </w:rPr>
          <w:instrText xml:space="preserve"> PAGEREF _Toc327467947 \h </w:instrText>
        </w:r>
        <w:r w:rsidR="007E1B3E">
          <w:rPr>
            <w:noProof/>
            <w:webHidden/>
          </w:rPr>
        </w:r>
        <w:r w:rsidR="007E1B3E">
          <w:rPr>
            <w:noProof/>
            <w:webHidden/>
          </w:rPr>
          <w:fldChar w:fldCharType="separate"/>
        </w:r>
        <w:r w:rsidR="000E6CF3">
          <w:rPr>
            <w:noProof/>
            <w:webHidden/>
          </w:rPr>
          <w:t>194</w:t>
        </w:r>
        <w:r w:rsidR="007E1B3E">
          <w:rPr>
            <w:noProof/>
            <w:webHidden/>
          </w:rPr>
          <w:fldChar w:fldCharType="end"/>
        </w:r>
      </w:hyperlink>
    </w:p>
    <w:p w:rsidR="007E1B3E" w:rsidRDefault="00B95EE1">
      <w:pPr>
        <w:pStyle w:val="TOC2"/>
        <w:tabs>
          <w:tab w:val="left" w:pos="1320"/>
          <w:tab w:val="right" w:leader="dot" w:pos="9062"/>
        </w:tabs>
        <w:rPr>
          <w:noProof/>
          <w:sz w:val="22"/>
          <w:szCs w:val="22"/>
          <w:lang w:eastAsia="de-CH"/>
        </w:rPr>
      </w:pPr>
      <w:hyperlink w:anchor="_Toc327467948" w:history="1">
        <w:r w:rsidR="007E1B3E" w:rsidRPr="008F6337">
          <w:rPr>
            <w:rStyle w:val="Hyperlink"/>
            <w:noProof/>
          </w:rPr>
          <w:t>V.10.3.2</w:t>
        </w:r>
        <w:r w:rsidR="007E1B3E">
          <w:rPr>
            <w:noProof/>
            <w:sz w:val="22"/>
            <w:szCs w:val="22"/>
            <w:lang w:eastAsia="de-CH"/>
          </w:rPr>
          <w:tab/>
        </w:r>
        <w:r w:rsidR="007E1B3E" w:rsidRPr="008F6337">
          <w:rPr>
            <w:rStyle w:val="Hyperlink"/>
            <w:noProof/>
          </w:rPr>
          <w:t>Plug-in Applikationen</w:t>
        </w:r>
        <w:r w:rsidR="007E1B3E">
          <w:rPr>
            <w:noProof/>
            <w:webHidden/>
          </w:rPr>
          <w:tab/>
        </w:r>
        <w:r w:rsidR="007E1B3E">
          <w:rPr>
            <w:noProof/>
            <w:webHidden/>
          </w:rPr>
          <w:fldChar w:fldCharType="begin"/>
        </w:r>
        <w:r w:rsidR="007E1B3E">
          <w:rPr>
            <w:noProof/>
            <w:webHidden/>
          </w:rPr>
          <w:instrText xml:space="preserve"> PAGEREF _Toc327467948 \h </w:instrText>
        </w:r>
        <w:r w:rsidR="007E1B3E">
          <w:rPr>
            <w:noProof/>
            <w:webHidden/>
          </w:rPr>
        </w:r>
        <w:r w:rsidR="007E1B3E">
          <w:rPr>
            <w:noProof/>
            <w:webHidden/>
          </w:rPr>
          <w:fldChar w:fldCharType="separate"/>
        </w:r>
        <w:r w:rsidR="000E6CF3">
          <w:rPr>
            <w:noProof/>
            <w:webHidden/>
          </w:rPr>
          <w:t>194</w:t>
        </w:r>
        <w:r w:rsidR="007E1B3E">
          <w:rPr>
            <w:noProof/>
            <w:webHidden/>
          </w:rPr>
          <w:fldChar w:fldCharType="end"/>
        </w:r>
      </w:hyperlink>
    </w:p>
    <w:p w:rsidR="007E1B3E" w:rsidRDefault="00B95EE1">
      <w:pPr>
        <w:pStyle w:val="TOC2"/>
        <w:tabs>
          <w:tab w:val="left" w:pos="1320"/>
          <w:tab w:val="right" w:leader="dot" w:pos="9062"/>
        </w:tabs>
        <w:rPr>
          <w:noProof/>
          <w:sz w:val="22"/>
          <w:szCs w:val="22"/>
          <w:lang w:eastAsia="de-CH"/>
        </w:rPr>
      </w:pPr>
      <w:hyperlink w:anchor="_Toc327467949" w:history="1">
        <w:r w:rsidR="007E1B3E" w:rsidRPr="008F6337">
          <w:rPr>
            <w:rStyle w:val="Hyperlink"/>
            <w:noProof/>
          </w:rPr>
          <w:t>V.10.3.3</w:t>
        </w:r>
        <w:r w:rsidR="007E1B3E">
          <w:rPr>
            <w:noProof/>
            <w:sz w:val="22"/>
            <w:szCs w:val="22"/>
            <w:lang w:eastAsia="de-CH"/>
          </w:rPr>
          <w:tab/>
        </w:r>
        <w:r w:rsidR="007E1B3E" w:rsidRPr="008F6337">
          <w:rPr>
            <w:rStyle w:val="Hyperlink"/>
            <w:noProof/>
          </w:rPr>
          <w:t>Datenverwaltung der Plug-ins</w:t>
        </w:r>
        <w:r w:rsidR="007E1B3E">
          <w:rPr>
            <w:noProof/>
            <w:webHidden/>
          </w:rPr>
          <w:tab/>
        </w:r>
        <w:r w:rsidR="007E1B3E">
          <w:rPr>
            <w:noProof/>
            <w:webHidden/>
          </w:rPr>
          <w:fldChar w:fldCharType="begin"/>
        </w:r>
        <w:r w:rsidR="007E1B3E">
          <w:rPr>
            <w:noProof/>
            <w:webHidden/>
          </w:rPr>
          <w:instrText xml:space="preserve"> PAGEREF _Toc327467949 \h </w:instrText>
        </w:r>
        <w:r w:rsidR="007E1B3E">
          <w:rPr>
            <w:noProof/>
            <w:webHidden/>
          </w:rPr>
        </w:r>
        <w:r w:rsidR="007E1B3E">
          <w:rPr>
            <w:noProof/>
            <w:webHidden/>
          </w:rPr>
          <w:fldChar w:fldCharType="separate"/>
        </w:r>
        <w:r w:rsidR="000E6CF3">
          <w:rPr>
            <w:noProof/>
            <w:webHidden/>
          </w:rPr>
          <w:t>195</w:t>
        </w:r>
        <w:r w:rsidR="007E1B3E">
          <w:rPr>
            <w:noProof/>
            <w:webHidden/>
          </w:rPr>
          <w:fldChar w:fldCharType="end"/>
        </w:r>
      </w:hyperlink>
    </w:p>
    <w:p w:rsidR="007E1B3E" w:rsidRDefault="00B95EE1">
      <w:pPr>
        <w:pStyle w:val="TOC2"/>
        <w:tabs>
          <w:tab w:val="left" w:pos="1320"/>
          <w:tab w:val="right" w:leader="dot" w:pos="9062"/>
        </w:tabs>
        <w:rPr>
          <w:noProof/>
          <w:sz w:val="22"/>
          <w:szCs w:val="22"/>
          <w:lang w:eastAsia="de-CH"/>
        </w:rPr>
      </w:pPr>
      <w:hyperlink w:anchor="_Toc327467950" w:history="1">
        <w:r w:rsidR="007E1B3E" w:rsidRPr="008F6337">
          <w:rPr>
            <w:rStyle w:val="Hyperlink"/>
            <w:noProof/>
          </w:rPr>
          <w:t>V.10.3.4</w:t>
        </w:r>
        <w:r w:rsidR="007E1B3E">
          <w:rPr>
            <w:noProof/>
            <w:sz w:val="22"/>
            <w:szCs w:val="22"/>
            <w:lang w:eastAsia="de-CH"/>
          </w:rPr>
          <w:tab/>
        </w:r>
        <w:r w:rsidR="007E1B3E" w:rsidRPr="008F6337">
          <w:rPr>
            <w:rStyle w:val="Hyperlink"/>
            <w:noProof/>
          </w:rPr>
          <w:t>User Stories</w:t>
        </w:r>
        <w:r w:rsidR="007E1B3E">
          <w:rPr>
            <w:noProof/>
            <w:webHidden/>
          </w:rPr>
          <w:tab/>
        </w:r>
        <w:r w:rsidR="007E1B3E">
          <w:rPr>
            <w:noProof/>
            <w:webHidden/>
          </w:rPr>
          <w:fldChar w:fldCharType="begin"/>
        </w:r>
        <w:r w:rsidR="007E1B3E">
          <w:rPr>
            <w:noProof/>
            <w:webHidden/>
          </w:rPr>
          <w:instrText xml:space="preserve"> PAGEREF _Toc327467950 \h </w:instrText>
        </w:r>
        <w:r w:rsidR="007E1B3E">
          <w:rPr>
            <w:noProof/>
            <w:webHidden/>
          </w:rPr>
        </w:r>
        <w:r w:rsidR="007E1B3E">
          <w:rPr>
            <w:noProof/>
            <w:webHidden/>
          </w:rPr>
          <w:fldChar w:fldCharType="separate"/>
        </w:r>
        <w:r w:rsidR="000E6CF3">
          <w:rPr>
            <w:noProof/>
            <w:webHidden/>
          </w:rPr>
          <w:t>195</w:t>
        </w:r>
        <w:r w:rsidR="007E1B3E">
          <w:rPr>
            <w:noProof/>
            <w:webHidden/>
          </w:rPr>
          <w:fldChar w:fldCharType="end"/>
        </w:r>
      </w:hyperlink>
    </w:p>
    <w:p w:rsidR="007E1B3E" w:rsidRDefault="00B95EE1">
      <w:pPr>
        <w:pStyle w:val="TOC2"/>
        <w:tabs>
          <w:tab w:val="left" w:pos="1320"/>
          <w:tab w:val="right" w:leader="dot" w:pos="9062"/>
        </w:tabs>
        <w:rPr>
          <w:noProof/>
          <w:sz w:val="22"/>
          <w:szCs w:val="22"/>
          <w:lang w:eastAsia="de-CH"/>
        </w:rPr>
      </w:pPr>
      <w:hyperlink w:anchor="_Toc327467951" w:history="1">
        <w:r w:rsidR="007E1B3E" w:rsidRPr="008F6337">
          <w:rPr>
            <w:rStyle w:val="Hyperlink"/>
            <w:noProof/>
          </w:rPr>
          <w:t>V.10.3.5</w:t>
        </w:r>
        <w:r w:rsidR="007E1B3E">
          <w:rPr>
            <w:noProof/>
            <w:sz w:val="22"/>
            <w:szCs w:val="22"/>
            <w:lang w:eastAsia="de-CH"/>
          </w:rPr>
          <w:tab/>
        </w:r>
        <w:r w:rsidR="007E1B3E" w:rsidRPr="008F6337">
          <w:rPr>
            <w:rStyle w:val="Hyperlink"/>
            <w:noProof/>
          </w:rPr>
          <w:t>Attraktivität verbessern</w:t>
        </w:r>
        <w:r w:rsidR="007E1B3E">
          <w:rPr>
            <w:noProof/>
            <w:webHidden/>
          </w:rPr>
          <w:tab/>
        </w:r>
        <w:r w:rsidR="007E1B3E">
          <w:rPr>
            <w:noProof/>
            <w:webHidden/>
          </w:rPr>
          <w:fldChar w:fldCharType="begin"/>
        </w:r>
        <w:r w:rsidR="007E1B3E">
          <w:rPr>
            <w:noProof/>
            <w:webHidden/>
          </w:rPr>
          <w:instrText xml:space="preserve"> PAGEREF _Toc327467951 \h </w:instrText>
        </w:r>
        <w:r w:rsidR="007E1B3E">
          <w:rPr>
            <w:noProof/>
            <w:webHidden/>
          </w:rPr>
        </w:r>
        <w:r w:rsidR="007E1B3E">
          <w:rPr>
            <w:noProof/>
            <w:webHidden/>
          </w:rPr>
          <w:fldChar w:fldCharType="separate"/>
        </w:r>
        <w:r w:rsidR="000E6CF3">
          <w:rPr>
            <w:noProof/>
            <w:webHidden/>
          </w:rPr>
          <w:t>195</w:t>
        </w:r>
        <w:r w:rsidR="007E1B3E">
          <w:rPr>
            <w:noProof/>
            <w:webHidden/>
          </w:rPr>
          <w:fldChar w:fldCharType="end"/>
        </w:r>
      </w:hyperlink>
    </w:p>
    <w:p w:rsidR="007E1B3E" w:rsidRDefault="00B95EE1">
      <w:pPr>
        <w:pStyle w:val="TOC3"/>
        <w:tabs>
          <w:tab w:val="left" w:pos="1540"/>
          <w:tab w:val="right" w:leader="dot" w:pos="9062"/>
        </w:tabs>
        <w:rPr>
          <w:noProof/>
          <w:sz w:val="22"/>
        </w:rPr>
      </w:pPr>
      <w:hyperlink w:anchor="_Toc327467952" w:history="1">
        <w:r w:rsidR="007E1B3E" w:rsidRPr="008F6337">
          <w:rPr>
            <w:rStyle w:val="Hyperlink"/>
            <w:noProof/>
          </w:rPr>
          <w:t>V.10.3.5.1</w:t>
        </w:r>
        <w:r w:rsidR="007E1B3E">
          <w:rPr>
            <w:noProof/>
            <w:sz w:val="22"/>
          </w:rPr>
          <w:tab/>
        </w:r>
        <w:r w:rsidR="007E1B3E" w:rsidRPr="008F6337">
          <w:rPr>
            <w:rStyle w:val="Hyperlink"/>
            <w:noProof/>
          </w:rPr>
          <w:t>Punktgenaue Beschallung</w:t>
        </w:r>
        <w:r w:rsidR="007E1B3E">
          <w:rPr>
            <w:noProof/>
            <w:webHidden/>
          </w:rPr>
          <w:tab/>
        </w:r>
        <w:r w:rsidR="007E1B3E">
          <w:rPr>
            <w:noProof/>
            <w:webHidden/>
          </w:rPr>
          <w:fldChar w:fldCharType="begin"/>
        </w:r>
        <w:r w:rsidR="007E1B3E">
          <w:rPr>
            <w:noProof/>
            <w:webHidden/>
          </w:rPr>
          <w:instrText xml:space="preserve"> PAGEREF _Toc327467952 \h </w:instrText>
        </w:r>
        <w:r w:rsidR="007E1B3E">
          <w:rPr>
            <w:noProof/>
            <w:webHidden/>
          </w:rPr>
        </w:r>
        <w:r w:rsidR="007E1B3E">
          <w:rPr>
            <w:noProof/>
            <w:webHidden/>
          </w:rPr>
          <w:fldChar w:fldCharType="separate"/>
        </w:r>
        <w:r w:rsidR="000E6CF3">
          <w:rPr>
            <w:noProof/>
            <w:webHidden/>
          </w:rPr>
          <w:t>195</w:t>
        </w:r>
        <w:r w:rsidR="007E1B3E">
          <w:rPr>
            <w:noProof/>
            <w:webHidden/>
          </w:rPr>
          <w:fldChar w:fldCharType="end"/>
        </w:r>
      </w:hyperlink>
    </w:p>
    <w:p w:rsidR="007E1B3E" w:rsidRDefault="00B95EE1">
      <w:pPr>
        <w:pStyle w:val="TOC2"/>
        <w:tabs>
          <w:tab w:val="left" w:pos="1320"/>
          <w:tab w:val="right" w:leader="dot" w:pos="9062"/>
        </w:tabs>
        <w:rPr>
          <w:noProof/>
          <w:sz w:val="22"/>
          <w:szCs w:val="22"/>
          <w:lang w:eastAsia="de-CH"/>
        </w:rPr>
      </w:pPr>
      <w:hyperlink w:anchor="_Toc327467953" w:history="1">
        <w:r w:rsidR="007E1B3E" w:rsidRPr="008F6337">
          <w:rPr>
            <w:rStyle w:val="Hyperlink"/>
            <w:noProof/>
          </w:rPr>
          <w:t>V.10.3.6</w:t>
        </w:r>
        <w:r w:rsidR="007E1B3E">
          <w:rPr>
            <w:noProof/>
            <w:sz w:val="22"/>
            <w:szCs w:val="22"/>
            <w:lang w:eastAsia="de-CH"/>
          </w:rPr>
          <w:tab/>
        </w:r>
        <w:r w:rsidR="007E1B3E" w:rsidRPr="008F6337">
          <w:rPr>
            <w:rStyle w:val="Hyperlink"/>
            <w:noProof/>
          </w:rPr>
          <w:t>Unschönheiten und kleinere Fehler</w:t>
        </w:r>
        <w:r w:rsidR="007E1B3E">
          <w:rPr>
            <w:noProof/>
            <w:webHidden/>
          </w:rPr>
          <w:tab/>
        </w:r>
        <w:r w:rsidR="007E1B3E">
          <w:rPr>
            <w:noProof/>
            <w:webHidden/>
          </w:rPr>
          <w:fldChar w:fldCharType="begin"/>
        </w:r>
        <w:r w:rsidR="007E1B3E">
          <w:rPr>
            <w:noProof/>
            <w:webHidden/>
          </w:rPr>
          <w:instrText xml:space="preserve"> PAGEREF _Toc327467953 \h </w:instrText>
        </w:r>
        <w:r w:rsidR="007E1B3E">
          <w:rPr>
            <w:noProof/>
            <w:webHidden/>
          </w:rPr>
        </w:r>
        <w:r w:rsidR="007E1B3E">
          <w:rPr>
            <w:noProof/>
            <w:webHidden/>
          </w:rPr>
          <w:fldChar w:fldCharType="separate"/>
        </w:r>
        <w:r w:rsidR="000E6CF3">
          <w:rPr>
            <w:noProof/>
            <w:webHidden/>
          </w:rPr>
          <w:t>195</w:t>
        </w:r>
        <w:r w:rsidR="007E1B3E">
          <w:rPr>
            <w:noProof/>
            <w:webHidden/>
          </w:rPr>
          <w:fldChar w:fldCharType="end"/>
        </w:r>
      </w:hyperlink>
    </w:p>
    <w:p w:rsidR="007E1B3E" w:rsidRDefault="00B95EE1">
      <w:pPr>
        <w:pStyle w:val="TOC2"/>
        <w:tabs>
          <w:tab w:val="left" w:pos="1320"/>
          <w:tab w:val="right" w:leader="dot" w:pos="9062"/>
        </w:tabs>
        <w:rPr>
          <w:noProof/>
          <w:sz w:val="22"/>
          <w:szCs w:val="22"/>
          <w:lang w:eastAsia="de-CH"/>
        </w:rPr>
      </w:pPr>
      <w:hyperlink w:anchor="_Toc327467954" w:history="1">
        <w:r w:rsidR="007E1B3E" w:rsidRPr="008F6337">
          <w:rPr>
            <w:rStyle w:val="Hyperlink"/>
            <w:noProof/>
          </w:rPr>
          <w:t>V.10.3.7</w:t>
        </w:r>
        <w:r w:rsidR="007E1B3E">
          <w:rPr>
            <w:noProof/>
            <w:sz w:val="22"/>
            <w:szCs w:val="22"/>
            <w:lang w:eastAsia="de-CH"/>
          </w:rPr>
          <w:tab/>
        </w:r>
        <w:r w:rsidR="007E1B3E" w:rsidRPr="008F6337">
          <w:rPr>
            <w:rStyle w:val="Hyperlink"/>
            <w:noProof/>
          </w:rPr>
          <w:t>Design</w:t>
        </w:r>
        <w:r w:rsidR="007E1B3E">
          <w:rPr>
            <w:noProof/>
            <w:webHidden/>
          </w:rPr>
          <w:tab/>
        </w:r>
        <w:r w:rsidR="007E1B3E">
          <w:rPr>
            <w:noProof/>
            <w:webHidden/>
          </w:rPr>
          <w:fldChar w:fldCharType="begin"/>
        </w:r>
        <w:r w:rsidR="007E1B3E">
          <w:rPr>
            <w:noProof/>
            <w:webHidden/>
          </w:rPr>
          <w:instrText xml:space="preserve"> PAGEREF _Toc327467954 \h </w:instrText>
        </w:r>
        <w:r w:rsidR="007E1B3E">
          <w:rPr>
            <w:noProof/>
            <w:webHidden/>
          </w:rPr>
        </w:r>
        <w:r w:rsidR="007E1B3E">
          <w:rPr>
            <w:noProof/>
            <w:webHidden/>
          </w:rPr>
          <w:fldChar w:fldCharType="separate"/>
        </w:r>
        <w:r w:rsidR="000E6CF3">
          <w:rPr>
            <w:noProof/>
            <w:webHidden/>
          </w:rPr>
          <w:t>196</w:t>
        </w:r>
        <w:r w:rsidR="007E1B3E">
          <w:rPr>
            <w:noProof/>
            <w:webHidden/>
          </w:rPr>
          <w:fldChar w:fldCharType="end"/>
        </w:r>
      </w:hyperlink>
    </w:p>
    <w:p w:rsidR="007E1B3E" w:rsidRDefault="00B95EE1">
      <w:pPr>
        <w:pStyle w:val="TOC3"/>
        <w:tabs>
          <w:tab w:val="left" w:pos="1540"/>
          <w:tab w:val="right" w:leader="dot" w:pos="9062"/>
        </w:tabs>
        <w:rPr>
          <w:noProof/>
          <w:sz w:val="22"/>
        </w:rPr>
      </w:pPr>
      <w:hyperlink w:anchor="_Toc327467955" w:history="1">
        <w:r w:rsidR="007E1B3E" w:rsidRPr="008F6337">
          <w:rPr>
            <w:rStyle w:val="Hyperlink"/>
            <w:noProof/>
          </w:rPr>
          <w:t>V.10.3.7.1</w:t>
        </w:r>
        <w:r w:rsidR="007E1B3E">
          <w:rPr>
            <w:noProof/>
            <w:sz w:val="22"/>
          </w:rPr>
          <w:tab/>
        </w:r>
        <w:r w:rsidR="007E1B3E" w:rsidRPr="008F6337">
          <w:rPr>
            <w:rStyle w:val="Hyperlink"/>
            <w:noProof/>
          </w:rPr>
          <w:t>CI/CD der HSR</w:t>
        </w:r>
        <w:r w:rsidR="007E1B3E">
          <w:rPr>
            <w:noProof/>
            <w:webHidden/>
          </w:rPr>
          <w:tab/>
        </w:r>
        <w:r w:rsidR="007E1B3E">
          <w:rPr>
            <w:noProof/>
            <w:webHidden/>
          </w:rPr>
          <w:fldChar w:fldCharType="begin"/>
        </w:r>
        <w:r w:rsidR="007E1B3E">
          <w:rPr>
            <w:noProof/>
            <w:webHidden/>
          </w:rPr>
          <w:instrText xml:space="preserve"> PAGEREF _Toc327467955 \h </w:instrText>
        </w:r>
        <w:r w:rsidR="007E1B3E">
          <w:rPr>
            <w:noProof/>
            <w:webHidden/>
          </w:rPr>
        </w:r>
        <w:r w:rsidR="007E1B3E">
          <w:rPr>
            <w:noProof/>
            <w:webHidden/>
          </w:rPr>
          <w:fldChar w:fldCharType="separate"/>
        </w:r>
        <w:r w:rsidR="000E6CF3">
          <w:rPr>
            <w:noProof/>
            <w:webHidden/>
          </w:rPr>
          <w:t>196</w:t>
        </w:r>
        <w:r w:rsidR="007E1B3E">
          <w:rPr>
            <w:noProof/>
            <w:webHidden/>
          </w:rPr>
          <w:fldChar w:fldCharType="end"/>
        </w:r>
      </w:hyperlink>
    </w:p>
    <w:p w:rsidR="007E1B3E" w:rsidRDefault="00B95EE1">
      <w:pPr>
        <w:pStyle w:val="TOC1"/>
        <w:tabs>
          <w:tab w:val="left" w:pos="800"/>
          <w:tab w:val="right" w:leader="dot" w:pos="9062"/>
        </w:tabs>
        <w:rPr>
          <w:b w:val="0"/>
          <w:noProof/>
          <w:sz w:val="22"/>
          <w:szCs w:val="22"/>
          <w:lang w:eastAsia="de-CH"/>
        </w:rPr>
      </w:pPr>
      <w:hyperlink w:anchor="_Toc327467956" w:history="1">
        <w:r w:rsidR="007E1B3E" w:rsidRPr="008F6337">
          <w:rPr>
            <w:rStyle w:val="Hyperlink"/>
            <w:noProof/>
          </w:rPr>
          <w:t>V.10.4</w:t>
        </w:r>
        <w:r w:rsidR="007E1B3E">
          <w:rPr>
            <w:b w:val="0"/>
            <w:noProof/>
            <w:sz w:val="22"/>
            <w:szCs w:val="22"/>
            <w:lang w:eastAsia="de-CH"/>
          </w:rPr>
          <w:tab/>
        </w:r>
        <w:r w:rsidR="007E1B3E" w:rsidRPr="008F6337">
          <w:rPr>
            <w:rStyle w:val="Hyperlink"/>
            <w:noProof/>
          </w:rPr>
          <w:t>Zeitplan</w:t>
        </w:r>
        <w:r w:rsidR="007E1B3E">
          <w:rPr>
            <w:noProof/>
            <w:webHidden/>
          </w:rPr>
          <w:tab/>
        </w:r>
        <w:r w:rsidR="007E1B3E">
          <w:rPr>
            <w:noProof/>
            <w:webHidden/>
          </w:rPr>
          <w:fldChar w:fldCharType="begin"/>
        </w:r>
        <w:r w:rsidR="007E1B3E">
          <w:rPr>
            <w:noProof/>
            <w:webHidden/>
          </w:rPr>
          <w:instrText xml:space="preserve"> PAGEREF _Toc327467956 \h </w:instrText>
        </w:r>
        <w:r w:rsidR="007E1B3E">
          <w:rPr>
            <w:noProof/>
            <w:webHidden/>
          </w:rPr>
        </w:r>
        <w:r w:rsidR="007E1B3E">
          <w:rPr>
            <w:noProof/>
            <w:webHidden/>
          </w:rPr>
          <w:fldChar w:fldCharType="separate"/>
        </w:r>
        <w:r w:rsidR="000E6CF3">
          <w:rPr>
            <w:noProof/>
            <w:webHidden/>
          </w:rPr>
          <w:t>196</w:t>
        </w:r>
        <w:r w:rsidR="007E1B3E">
          <w:rPr>
            <w:noProof/>
            <w:webHidden/>
          </w:rPr>
          <w:fldChar w:fldCharType="end"/>
        </w:r>
      </w:hyperlink>
    </w:p>
    <w:p w:rsidR="007E1B3E" w:rsidRDefault="00B95EE1">
      <w:pPr>
        <w:pStyle w:val="TOC2"/>
        <w:tabs>
          <w:tab w:val="left" w:pos="1320"/>
          <w:tab w:val="right" w:leader="dot" w:pos="9062"/>
        </w:tabs>
        <w:rPr>
          <w:noProof/>
          <w:sz w:val="22"/>
          <w:szCs w:val="22"/>
          <w:lang w:eastAsia="de-CH"/>
        </w:rPr>
      </w:pPr>
      <w:hyperlink w:anchor="_Toc327467957" w:history="1">
        <w:r w:rsidR="007E1B3E" w:rsidRPr="008F6337">
          <w:rPr>
            <w:rStyle w:val="Hyperlink"/>
            <w:noProof/>
          </w:rPr>
          <w:t>V.10.4.1</w:t>
        </w:r>
        <w:r w:rsidR="007E1B3E">
          <w:rPr>
            <w:noProof/>
            <w:sz w:val="22"/>
            <w:szCs w:val="22"/>
            <w:lang w:eastAsia="de-CH"/>
          </w:rPr>
          <w:tab/>
        </w:r>
        <w:r w:rsidR="007E1B3E" w:rsidRPr="008F6337">
          <w:rPr>
            <w:rStyle w:val="Hyperlink"/>
            <w:noProof/>
          </w:rPr>
          <w:t>Vorschlag zur Weiterentwicklung der HSR Videowall</w:t>
        </w:r>
        <w:r w:rsidR="007E1B3E">
          <w:rPr>
            <w:noProof/>
            <w:webHidden/>
          </w:rPr>
          <w:tab/>
        </w:r>
        <w:r w:rsidR="007E1B3E">
          <w:rPr>
            <w:noProof/>
            <w:webHidden/>
          </w:rPr>
          <w:fldChar w:fldCharType="begin"/>
        </w:r>
        <w:r w:rsidR="007E1B3E">
          <w:rPr>
            <w:noProof/>
            <w:webHidden/>
          </w:rPr>
          <w:instrText xml:space="preserve"> PAGEREF _Toc327467957 \h </w:instrText>
        </w:r>
        <w:r w:rsidR="007E1B3E">
          <w:rPr>
            <w:noProof/>
            <w:webHidden/>
          </w:rPr>
        </w:r>
        <w:r w:rsidR="007E1B3E">
          <w:rPr>
            <w:noProof/>
            <w:webHidden/>
          </w:rPr>
          <w:fldChar w:fldCharType="separate"/>
        </w:r>
        <w:r w:rsidR="000E6CF3">
          <w:rPr>
            <w:noProof/>
            <w:webHidden/>
          </w:rPr>
          <w:t>196</w:t>
        </w:r>
        <w:r w:rsidR="007E1B3E">
          <w:rPr>
            <w:noProof/>
            <w:webHidden/>
          </w:rPr>
          <w:fldChar w:fldCharType="end"/>
        </w:r>
      </w:hyperlink>
    </w:p>
    <w:p w:rsidR="00E462E1" w:rsidRPr="00F221CC" w:rsidRDefault="00E462E1" w:rsidP="00F221CC">
      <w:r>
        <w:fldChar w:fldCharType="end"/>
      </w:r>
    </w:p>
    <w:p w:rsidR="00E462E1" w:rsidRPr="003B436F" w:rsidRDefault="00E462E1" w:rsidP="00E462E1">
      <w:pPr>
        <w:pStyle w:val="Heading3"/>
      </w:pPr>
      <w:bookmarkStart w:id="938" w:name="_Toc327467913"/>
      <w:bookmarkStart w:id="939" w:name="_Toc327469001"/>
      <w:r>
        <w:t>Änderungsgeschichte</w:t>
      </w:r>
      <w:bookmarkEnd w:id="938"/>
      <w:bookmarkEnd w:id="939"/>
    </w:p>
    <w:tbl>
      <w:tblPr>
        <w:tblStyle w:val="MediumShading1-Accent1"/>
        <w:tblW w:w="0" w:type="auto"/>
        <w:tblInd w:w="-34" w:type="dxa"/>
        <w:tblLook w:val="0420" w:firstRow="1" w:lastRow="0" w:firstColumn="0" w:lastColumn="0" w:noHBand="0" w:noVBand="1"/>
      </w:tblPr>
      <w:tblGrid>
        <w:gridCol w:w="1280"/>
        <w:gridCol w:w="993"/>
        <w:gridCol w:w="4674"/>
        <w:gridCol w:w="2303"/>
      </w:tblGrid>
      <w:tr w:rsidR="00E462E1" w:rsidTr="00F93041">
        <w:trPr>
          <w:cnfStyle w:val="100000000000" w:firstRow="1" w:lastRow="0" w:firstColumn="0" w:lastColumn="0" w:oddVBand="0" w:evenVBand="0" w:oddHBand="0" w:evenHBand="0" w:firstRowFirstColumn="0" w:firstRowLastColumn="0" w:lastRowFirstColumn="0" w:lastRowLastColumn="0"/>
          <w:trHeight w:val="59"/>
        </w:trPr>
        <w:tc>
          <w:tcPr>
            <w:tcW w:w="1280" w:type="dxa"/>
          </w:tcPr>
          <w:p w:rsidR="00E462E1" w:rsidRDefault="00E462E1" w:rsidP="00F93041">
            <w:r>
              <w:t>Datum</w:t>
            </w:r>
          </w:p>
        </w:tc>
        <w:tc>
          <w:tcPr>
            <w:tcW w:w="993" w:type="dxa"/>
          </w:tcPr>
          <w:p w:rsidR="00E462E1" w:rsidRDefault="00E462E1" w:rsidP="00F93041">
            <w:r>
              <w:t>Version</w:t>
            </w:r>
          </w:p>
        </w:tc>
        <w:tc>
          <w:tcPr>
            <w:tcW w:w="4674" w:type="dxa"/>
          </w:tcPr>
          <w:p w:rsidR="00E462E1" w:rsidRDefault="00E462E1" w:rsidP="00F93041">
            <w:r>
              <w:t>Änderung</w:t>
            </w:r>
          </w:p>
        </w:tc>
        <w:tc>
          <w:tcPr>
            <w:tcW w:w="2303" w:type="dxa"/>
          </w:tcPr>
          <w:p w:rsidR="00E462E1" w:rsidRDefault="00E462E1" w:rsidP="00F93041">
            <w:r>
              <w:t>Autor</w:t>
            </w:r>
          </w:p>
        </w:tc>
      </w:tr>
      <w:tr w:rsidR="00E462E1" w:rsidRPr="00190B59"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25.05.2012</w:t>
            </w:r>
          </w:p>
        </w:tc>
        <w:tc>
          <w:tcPr>
            <w:tcW w:w="993" w:type="dxa"/>
          </w:tcPr>
          <w:p w:rsidR="00E462E1" w:rsidRDefault="00E462E1" w:rsidP="00F93041">
            <w:r>
              <w:t>1.1</w:t>
            </w:r>
          </w:p>
        </w:tc>
        <w:tc>
          <w:tcPr>
            <w:tcW w:w="4674" w:type="dxa"/>
          </w:tcPr>
          <w:p w:rsidR="00E462E1" w:rsidRDefault="00E462E1" w:rsidP="00F93041">
            <w:r w:rsidRPr="00F9181E">
              <w:t>Erste Version des Dokuments</w:t>
            </w:r>
            <w:r>
              <w:t>, Administration der Videow</w:t>
            </w:r>
            <w:r w:rsidRPr="00BE21B1">
              <w:t>all</w:t>
            </w:r>
          </w:p>
        </w:tc>
        <w:tc>
          <w:tcPr>
            <w:tcW w:w="2303" w:type="dxa"/>
          </w:tcPr>
          <w:p w:rsidR="00E462E1" w:rsidRDefault="00E462E1" w:rsidP="00F93041">
            <w:pPr>
              <w:rPr>
                <w:lang w:val="en-US"/>
              </w:rPr>
            </w:pPr>
            <w:r>
              <w:rPr>
                <w:lang w:val="en-US"/>
              </w:rPr>
              <w:t>LE</w:t>
            </w:r>
          </w:p>
        </w:tc>
      </w:tr>
      <w:tr w:rsidR="00E462E1" w:rsidRPr="00190B59"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27.05.2012</w:t>
            </w:r>
          </w:p>
        </w:tc>
        <w:tc>
          <w:tcPr>
            <w:tcW w:w="993" w:type="dxa"/>
          </w:tcPr>
          <w:p w:rsidR="00E462E1" w:rsidRDefault="00E462E1" w:rsidP="00F93041">
            <w:r>
              <w:t>1.2</w:t>
            </w:r>
          </w:p>
        </w:tc>
        <w:tc>
          <w:tcPr>
            <w:tcW w:w="4674" w:type="dxa"/>
          </w:tcPr>
          <w:p w:rsidR="00E462E1" w:rsidRDefault="00E462E1" w:rsidP="00F93041">
            <w:r w:rsidRPr="00EF71DD">
              <w:rPr>
                <w:lang w:val="en-GB"/>
              </w:rPr>
              <w:t>Review Administration der Video</w:t>
            </w:r>
            <w:r>
              <w:rPr>
                <w:lang w:val="en-GB"/>
              </w:rPr>
              <w:t>w</w:t>
            </w:r>
            <w:r w:rsidRPr="00EF71DD">
              <w:rPr>
                <w:lang w:val="en-GB"/>
              </w:rPr>
              <w:t>all</w:t>
            </w:r>
          </w:p>
        </w:tc>
        <w:tc>
          <w:tcPr>
            <w:tcW w:w="2303" w:type="dxa"/>
          </w:tcPr>
          <w:p w:rsidR="00E462E1" w:rsidRDefault="00E462E1" w:rsidP="00F93041">
            <w:pPr>
              <w:rPr>
                <w:lang w:val="en-US"/>
              </w:rPr>
            </w:pPr>
            <w:r>
              <w:rPr>
                <w:lang w:val="en-US"/>
              </w:rPr>
              <w:t>CH</w:t>
            </w:r>
          </w:p>
        </w:tc>
      </w:tr>
      <w:tr w:rsidR="00E462E1" w:rsidRPr="00190B59"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27.05.2012</w:t>
            </w:r>
          </w:p>
        </w:tc>
        <w:tc>
          <w:tcPr>
            <w:tcW w:w="993" w:type="dxa"/>
          </w:tcPr>
          <w:p w:rsidR="00E462E1" w:rsidRDefault="00E462E1" w:rsidP="00F93041">
            <w:r>
              <w:t>1.3</w:t>
            </w:r>
          </w:p>
        </w:tc>
        <w:tc>
          <w:tcPr>
            <w:tcW w:w="4674" w:type="dxa"/>
          </w:tcPr>
          <w:p w:rsidR="00E462E1" w:rsidRDefault="00E462E1" w:rsidP="00F93041">
            <w:r w:rsidRPr="00EF71DD">
              <w:rPr>
                <w:lang w:val="en-GB"/>
              </w:rPr>
              <w:t>Review Administration der Video</w:t>
            </w:r>
            <w:r>
              <w:rPr>
                <w:lang w:val="en-GB"/>
              </w:rPr>
              <w:t>w</w:t>
            </w:r>
            <w:r w:rsidRPr="00EF71DD">
              <w:rPr>
                <w:lang w:val="en-GB"/>
              </w:rPr>
              <w:t>all</w:t>
            </w:r>
          </w:p>
        </w:tc>
        <w:tc>
          <w:tcPr>
            <w:tcW w:w="2303" w:type="dxa"/>
          </w:tcPr>
          <w:p w:rsidR="00E462E1" w:rsidRDefault="00E462E1" w:rsidP="00F93041">
            <w:pPr>
              <w:rPr>
                <w:lang w:val="en-US"/>
              </w:rPr>
            </w:pPr>
            <w:r>
              <w:rPr>
                <w:lang w:val="en-US"/>
              </w:rPr>
              <w:t>DT</w:t>
            </w:r>
          </w:p>
        </w:tc>
      </w:tr>
      <w:tr w:rsidR="00E462E1" w:rsidRPr="00190B59"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07.06.2012</w:t>
            </w:r>
          </w:p>
        </w:tc>
        <w:tc>
          <w:tcPr>
            <w:tcW w:w="993" w:type="dxa"/>
          </w:tcPr>
          <w:p w:rsidR="00E462E1" w:rsidRDefault="00E462E1" w:rsidP="00F93041">
            <w:r>
              <w:t>1.4</w:t>
            </w:r>
          </w:p>
        </w:tc>
        <w:tc>
          <w:tcPr>
            <w:tcW w:w="4674" w:type="dxa"/>
          </w:tcPr>
          <w:p w:rsidR="00E462E1" w:rsidRDefault="00E462E1" w:rsidP="00F93041">
            <w:r>
              <w:t>Installationsdokumentation</w:t>
            </w:r>
          </w:p>
        </w:tc>
        <w:tc>
          <w:tcPr>
            <w:tcW w:w="2303" w:type="dxa"/>
          </w:tcPr>
          <w:p w:rsidR="00E462E1" w:rsidRDefault="00E462E1" w:rsidP="00F93041">
            <w:pPr>
              <w:rPr>
                <w:lang w:val="en-US"/>
              </w:rPr>
            </w:pPr>
            <w:r>
              <w:rPr>
                <w:lang w:val="en-US"/>
              </w:rPr>
              <w:t>CH</w:t>
            </w:r>
          </w:p>
        </w:tc>
      </w:tr>
      <w:tr w:rsidR="00E462E1" w:rsidRPr="00190B59"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12.06.2012</w:t>
            </w:r>
          </w:p>
        </w:tc>
        <w:tc>
          <w:tcPr>
            <w:tcW w:w="993" w:type="dxa"/>
          </w:tcPr>
          <w:p w:rsidR="00E462E1" w:rsidRDefault="00E462E1" w:rsidP="00F93041">
            <w:r>
              <w:t>1.5</w:t>
            </w:r>
          </w:p>
        </w:tc>
        <w:tc>
          <w:tcPr>
            <w:tcW w:w="4674" w:type="dxa"/>
          </w:tcPr>
          <w:p w:rsidR="00E462E1" w:rsidRDefault="00E462E1" w:rsidP="00F93041">
            <w:r>
              <w:t>Review</w:t>
            </w:r>
          </w:p>
        </w:tc>
        <w:tc>
          <w:tcPr>
            <w:tcW w:w="2303" w:type="dxa"/>
          </w:tcPr>
          <w:p w:rsidR="00E462E1" w:rsidRDefault="00E462E1" w:rsidP="00F93041">
            <w:pPr>
              <w:rPr>
                <w:lang w:val="en-US"/>
              </w:rPr>
            </w:pPr>
            <w:r>
              <w:rPr>
                <w:lang w:val="en-US"/>
              </w:rPr>
              <w:t>DT</w:t>
            </w:r>
          </w:p>
        </w:tc>
      </w:tr>
    </w:tbl>
    <w:p w:rsidR="00F221CC" w:rsidRDefault="00F221CC" w:rsidP="00F221CC">
      <w:bookmarkStart w:id="940" w:name="_Toc327354373"/>
    </w:p>
    <w:p w:rsidR="00F221CC" w:rsidRDefault="00F221CC">
      <w:r>
        <w:br w:type="page"/>
      </w:r>
    </w:p>
    <w:p w:rsidR="00E462E1" w:rsidRDefault="00E462E1" w:rsidP="00E462E1">
      <w:pPr>
        <w:pStyle w:val="Heading3"/>
      </w:pPr>
      <w:bookmarkStart w:id="941" w:name="_Toc327467914"/>
      <w:bookmarkStart w:id="942" w:name="_Toc327469002"/>
      <w:r>
        <w:lastRenderedPageBreak/>
        <w:t>Betrieb und Administration der Videowall</w:t>
      </w:r>
      <w:bookmarkEnd w:id="940"/>
      <w:bookmarkEnd w:id="941"/>
      <w:bookmarkEnd w:id="942"/>
    </w:p>
    <w:p w:rsidR="00E462E1" w:rsidRDefault="00E462E1" w:rsidP="00E462E1">
      <w:r>
        <w:t>Im folgenden Kapitel wird beschrieben, wie die Videowall gewartet werden soll. Dazu gehören einerseits der allgemeine Betrieb sowie andererseits die Administration der Inhalte der Videowall.</w:t>
      </w:r>
    </w:p>
    <w:p w:rsidR="00E462E1" w:rsidRDefault="00E462E1" w:rsidP="00E462E1">
      <w:r>
        <w:t>Dieses Kapitel beschreibt den aktuellen Stand und muss bei einer Weiterführung des Projektes nochmals überarbeitet und verfeinert werden.</w:t>
      </w:r>
    </w:p>
    <w:p w:rsidR="00E462E1" w:rsidRDefault="00E462E1" w:rsidP="00E462E1">
      <w:pPr>
        <w:pStyle w:val="Heading4"/>
      </w:pPr>
      <w:bookmarkStart w:id="943" w:name="_Toc327354377"/>
      <w:bookmarkStart w:id="944" w:name="_Ref327459881"/>
      <w:bookmarkStart w:id="945" w:name="_Ref327459885"/>
      <w:bookmarkStart w:id="946" w:name="_Toc327467915"/>
      <w:r>
        <w:t>Betrieb</w:t>
      </w:r>
      <w:bookmarkEnd w:id="943"/>
      <w:r>
        <w:t xml:space="preserve"> der Videowall</w:t>
      </w:r>
      <w:bookmarkEnd w:id="944"/>
      <w:bookmarkEnd w:id="945"/>
      <w:bookmarkEnd w:id="946"/>
    </w:p>
    <w:p w:rsidR="00E462E1" w:rsidRDefault="00E462E1" w:rsidP="00E462E1">
      <w:r>
        <w:t>Da die Videowall in der Nacht nicht genutzt wird, ist es möglich, die Wall in dieser Zeit auszuschalten. Dadurch kann der Stromverbrauch gesenkt und die Abnutzung der Hardware, speziell der Monitore, verringert werden.</w:t>
      </w:r>
    </w:p>
    <w:p w:rsidR="00E462E1" w:rsidRDefault="00E462E1" w:rsidP="00E462E1">
      <w:r>
        <w:t>Da um etwa 7.30 Uhr die ersten Personen an der HSR eintreffen, wird der Videowall PC um etwa 7 Uhr über eine Zeitschaltuhr hochgefahren. Somit verbleiben noch 30 Minuten für allfällige Updates und den Systemstart.</w:t>
      </w:r>
    </w:p>
    <w:p w:rsidR="00E462E1" w:rsidRDefault="00E462E1" w:rsidP="00E462E1">
      <w:r>
        <w:t>Falls eine neue Version der Software oder der Plug-ins existiert, wird ein automatisches Deployment durchgeführt. Die Informationen und Dateien für dieses Deployment werden automatisch von einem Deployment Server (beispielsweise Team Foundation Server</w:t>
      </w:r>
      <w:r>
        <w:rPr>
          <w:rStyle w:val="FootnoteReference"/>
        </w:rPr>
        <w:footnoteReference w:id="47"/>
      </w:r>
      <w:r>
        <w:t>) heruntergeladen. Sollte beim Deployment etwas schief gehen, wird der Videowall PC wieder heruntergefahren.</w:t>
      </w:r>
    </w:p>
    <w:p w:rsidR="00E462E1" w:rsidRDefault="00E462E1" w:rsidP="00E462E1">
      <w:r>
        <w:t xml:space="preserve">Nach dem automatischen Deployment wird die Videowall-Applikation gestartet und die Plug-ins werden geladen. Die Bildschirme der Videowall um etwa 7.30 Uhr eingeschaltet. Die Videowall </w:t>
      </w:r>
      <w:proofErr w:type="gramStart"/>
      <w:r>
        <w:t>läuft</w:t>
      </w:r>
      <w:proofErr w:type="gramEnd"/>
      <w:r>
        <w:t xml:space="preserve"> dann den ganzen Tag lang ohne Unterbruch. Sollte ein Fehler auftreten, wird zuerst versucht, die Applikation neu zu starten. Schlägt dies fehl, so </w:t>
      </w:r>
      <w:proofErr w:type="gramStart"/>
      <w:r>
        <w:t>wird</w:t>
      </w:r>
      <w:proofErr w:type="gramEnd"/>
      <w:r>
        <w:t xml:space="preserve"> die Videowall heruntergefahren.</w:t>
      </w:r>
    </w:p>
    <w:p w:rsidR="00E462E1" w:rsidRDefault="00E462E1" w:rsidP="00E462E1">
      <w:r>
        <w:t>Sobald die Videowall nicht mehr gebraucht wird (ca. um 20 Uhr) wird der Videowall PC heruntergefahren und die Bildschirme ausgeschaltet.</w:t>
      </w:r>
    </w:p>
    <w:p w:rsidR="00E462E1" w:rsidRDefault="00E462E1" w:rsidP="00E462E1">
      <w:pPr>
        <w:keepNext/>
      </w:pPr>
      <w:r>
        <w:rPr>
          <w:noProof/>
          <w:lang w:eastAsia="de-CH"/>
        </w:rPr>
        <w:drawing>
          <wp:inline distT="0" distB="0" distL="0" distR="0" wp14:anchorId="723114A0" wp14:editId="5FF12AD8">
            <wp:extent cx="5486400" cy="4102100"/>
            <wp:effectExtent l="0" t="0" r="0" b="0"/>
            <wp:docPr id="466" name="Diagram 46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80" r:lo="rId181" r:qs="rId182" r:cs="rId183"/>
              </a:graphicData>
            </a:graphic>
          </wp:inline>
        </w:drawing>
      </w:r>
    </w:p>
    <w:p w:rsidR="00E462E1" w:rsidRPr="00126EA8" w:rsidRDefault="00E462E1" w:rsidP="00E462E1">
      <w:pPr>
        <w:pStyle w:val="Caption"/>
      </w:pPr>
      <w:bookmarkStart w:id="947" w:name="_Toc327468131"/>
      <w:r>
        <w:t xml:space="preserve">Abbildung </w:t>
      </w:r>
      <w:fldSimple w:instr=" SEQ Abbildung \* ARABIC ">
        <w:r w:rsidR="000E6CF3">
          <w:rPr>
            <w:noProof/>
          </w:rPr>
          <w:t>129</w:t>
        </w:r>
      </w:fldSimple>
      <w:r>
        <w:t xml:space="preserve"> - Betrieb der Videowall</w:t>
      </w:r>
      <w:bookmarkEnd w:id="947"/>
    </w:p>
    <w:p w:rsidR="00E462E1" w:rsidRDefault="00E462E1" w:rsidP="00E462E1">
      <w:bookmarkStart w:id="948" w:name="_Toc327354378"/>
      <w:r>
        <w:t xml:space="preserve">Sollte zu irgendeinem Zeitpunkt ein Fehler auftreten, so wird automatisch ein Mail mit dem Log und einem Stack Trace generiert und an die Verantwortlichen geschickt, um herauszufinden, um für einen Fehler es sich </w:t>
      </w:r>
      <w:r>
        <w:lastRenderedPageBreak/>
        <w:t>handelt. Zusätzlich wird die Videowall von einem externen Tool (Bsp. Nagios</w:t>
      </w:r>
      <w:r>
        <w:rPr>
          <w:rStyle w:val="FootnoteReference"/>
        </w:rPr>
        <w:footnoteReference w:id="48"/>
      </w:r>
      <w:r>
        <w:t>) überwacht, welches bei einem Problem ebenfalls die Verantwortlichen benachrichtigt.</w:t>
      </w:r>
    </w:p>
    <w:p w:rsidR="00E462E1" w:rsidRDefault="00E462E1" w:rsidP="00E462E1">
      <w:pPr>
        <w:pStyle w:val="Heading4"/>
      </w:pPr>
      <w:bookmarkStart w:id="949" w:name="_Toc327467916"/>
      <w:r>
        <w:t>Ablaufsempfehlungen zur Datenverwaltung</w:t>
      </w:r>
      <w:bookmarkEnd w:id="948"/>
      <w:bookmarkEnd w:id="949"/>
    </w:p>
    <w:p w:rsidR="00E462E1" w:rsidRDefault="00E462E1" w:rsidP="00E462E1">
      <w:r>
        <w:t>Plug-ins sind Applikationen, die auf der Videowall dargestellt werden können und müssen verwaltet werden.</w:t>
      </w:r>
    </w:p>
    <w:p w:rsidR="00E462E1" w:rsidRPr="00B95A2E" w:rsidRDefault="00E462E1" w:rsidP="00E462E1">
      <w:pPr>
        <w:pStyle w:val="Heading5"/>
      </w:pPr>
      <w:bookmarkStart w:id="950" w:name="_Toc327467917"/>
      <w:r>
        <w:t>In der Grundapplikation enthalte Plug-ins</w:t>
      </w:r>
      <w:bookmarkEnd w:id="950"/>
    </w:p>
    <w:p w:rsidR="00E462E1" w:rsidRDefault="00E462E1" w:rsidP="00E462E1">
      <w:r>
        <w:t>Bis zum Ende des Projektes sind folgende zu verwaltende Inhalte vorgesehen.</w:t>
      </w:r>
    </w:p>
    <w:p w:rsidR="00E462E1" w:rsidRDefault="00E462E1" w:rsidP="00E462E1">
      <w:pPr>
        <w:pStyle w:val="Heading6"/>
      </w:pPr>
      <w:bookmarkStart w:id="951" w:name="_Toc327354380"/>
      <w:bookmarkStart w:id="952" w:name="_Toc327467918"/>
      <w:r>
        <w:t>Poster (Poster-Applikation</w:t>
      </w:r>
      <w:bookmarkEnd w:id="951"/>
      <w:r>
        <w:t>)</w:t>
      </w:r>
      <w:bookmarkEnd w:id="952"/>
    </w:p>
    <w:p w:rsidR="00E462E1" w:rsidRDefault="00E462E1" w:rsidP="00E462E1">
      <w:r>
        <w:t xml:space="preserve">Jedes Semester entstehen neue Bachelorposter, welche für die Videowall aufbereitet werden müssen. Es ist noch nicht bestimmt, wer diese Aufgabe übernehmen wird. </w:t>
      </w:r>
    </w:p>
    <w:p w:rsidR="00E462E1" w:rsidRDefault="00E462E1" w:rsidP="00E462E1">
      <w:r>
        <w:t>Folgender Ablauf ist denkbar:</w:t>
      </w:r>
    </w:p>
    <w:p w:rsidR="00E462E1" w:rsidRDefault="00E462E1" w:rsidP="00FC1D38">
      <w:pPr>
        <w:pStyle w:val="ListParagraph"/>
        <w:numPr>
          <w:ilvl w:val="0"/>
          <w:numId w:val="22"/>
        </w:numPr>
      </w:pPr>
      <w:r>
        <w:t>Die Bachelorposter werden von den Studierenden erstellt.</w:t>
      </w:r>
    </w:p>
    <w:p w:rsidR="00E462E1" w:rsidRDefault="00E462E1" w:rsidP="00FC1D38">
      <w:pPr>
        <w:pStyle w:val="ListParagraph"/>
        <w:numPr>
          <w:ilvl w:val="0"/>
          <w:numId w:val="22"/>
        </w:numPr>
      </w:pPr>
      <w:r>
        <w:t>Die Studiengangleiter sind verantwortlich, diese Poster in elektronischer Form entgegenzunehmen und inhaltlich zu kontrollieren.</w:t>
      </w:r>
    </w:p>
    <w:p w:rsidR="00E462E1" w:rsidRDefault="00E462E1" w:rsidP="00FC1D38">
      <w:pPr>
        <w:pStyle w:val="ListParagraph"/>
        <w:numPr>
          <w:ilvl w:val="0"/>
          <w:numId w:val="22"/>
        </w:numPr>
      </w:pPr>
      <w:r>
        <w:t>Die Poster werden von den Studiengangleitern dem Sekretariat der HSR übergeben.</w:t>
      </w:r>
    </w:p>
    <w:p w:rsidR="00E462E1" w:rsidRDefault="00E462E1" w:rsidP="00FC1D38">
      <w:pPr>
        <w:pStyle w:val="ListParagraph"/>
        <w:numPr>
          <w:ilvl w:val="0"/>
          <w:numId w:val="22"/>
        </w:numPr>
      </w:pPr>
      <w:r>
        <w:t>Das Sekretariat pflegt die Inhalte über ein CMS Interface in die Videowall-Applikation ein.</w:t>
      </w:r>
    </w:p>
    <w:p w:rsidR="00E462E1" w:rsidRDefault="00E462E1" w:rsidP="00FC1D38">
      <w:pPr>
        <w:pStyle w:val="ListParagraph"/>
        <w:numPr>
          <w:ilvl w:val="0"/>
          <w:numId w:val="22"/>
        </w:numPr>
      </w:pPr>
      <w:r>
        <w:t>Berichtigungen können dem Sekretariat gemeldet werden, welches die Korrekturen  ins CMS Interface einpflegt.</w:t>
      </w:r>
    </w:p>
    <w:p w:rsidR="00E462E1" w:rsidRPr="0081177C" w:rsidRDefault="00E462E1" w:rsidP="00E462E1">
      <w:pPr>
        <w:pStyle w:val="Heading6"/>
      </w:pPr>
      <w:bookmarkStart w:id="953" w:name="_Toc327354381"/>
      <w:bookmarkStart w:id="954" w:name="_Toc327467919"/>
      <w:r>
        <w:t>Mittagsmenu der SV Group (</w:t>
      </w:r>
      <w:r w:rsidRPr="0081177C">
        <w:t>Mittagsmenu</w:t>
      </w:r>
      <w:bookmarkEnd w:id="953"/>
      <w:r>
        <w:t>-Applikation)</w:t>
      </w:r>
      <w:bookmarkEnd w:id="954"/>
    </w:p>
    <w:p w:rsidR="00E462E1" w:rsidRDefault="00E462E1" w:rsidP="00E462E1">
      <w:r>
        <w:t xml:space="preserve">Das Mittagsmenu ist an den Wochentagen auf der Internetseite der SV Group verfügbar (Typo3 CMS der SV Group) (siehe Unterkapitel </w:t>
      </w:r>
      <w:r>
        <w:fldChar w:fldCharType="begin"/>
      </w:r>
      <w:r>
        <w:instrText xml:space="preserve"> REF _Ref325902874 \r \h </w:instrText>
      </w:r>
      <w:r>
        <w:fldChar w:fldCharType="separate"/>
      </w:r>
      <w:r w:rsidR="000E6CF3">
        <w:t>V.5.3.3.2</w:t>
      </w:r>
      <w:r>
        <w:fldChar w:fldCharType="end"/>
      </w:r>
      <w:r>
        <w:t xml:space="preserve"> </w:t>
      </w:r>
      <w:r>
        <w:fldChar w:fldCharType="begin"/>
      </w:r>
      <w:r>
        <w:instrText xml:space="preserve"> REF _Ref325902874 \h </w:instrText>
      </w:r>
      <w:r>
        <w:fldChar w:fldCharType="separate"/>
      </w:r>
      <w:r w:rsidR="000E6CF3" w:rsidRPr="0081177C">
        <w:t>Mittagsmenu</w:t>
      </w:r>
      <w:r>
        <w:fldChar w:fldCharType="end"/>
      </w:r>
      <w:r>
        <w:t>). Leider bietet die SV Group keine Schnittstelle ausser der HTTP/HTML-Version für das Menu an. Um das Mittagsmenu trotzdem aktuell zu halten, wird der Menuplan beim Start der Applikation in HTML heruntergeladen, die nötigen Informationen herausgelesen und in einer Form zwischengespeichert, die sich für WPF eignet. Die HTTP/HTML-Schnittstelle ist technisch gesehen labil.  Eine Design-Änderung an der Website der SV Group könnte dazu führen, dass das Menu nicht mehr richtig eingelesen werden kann. Daher wurden spezifisch für das Mensamenu Unit Tests geschrieben. Sie bieten dem Entwickler die Möglichkeit, die Schnittstelle einfach und schnell zu testen. Dazu wird eine aktuelle Version des HTML heruntergeladen und im Unit Test eingebunden.</w:t>
      </w:r>
    </w:p>
    <w:p w:rsidR="00E462E1" w:rsidRDefault="00E462E1" w:rsidP="00E462E1">
      <w:r>
        <w:t>Um das Menu zu aktualisieren, gibt es zwei Möglichkeiten:</w:t>
      </w:r>
    </w:p>
    <w:p w:rsidR="00E462E1" w:rsidRDefault="00E462E1" w:rsidP="00FC1D38">
      <w:pPr>
        <w:pStyle w:val="ListParagraph"/>
        <w:numPr>
          <w:ilvl w:val="0"/>
          <w:numId w:val="23"/>
        </w:numPr>
      </w:pPr>
      <w:r>
        <w:t>Die Applikation wird neu gestartet.</w:t>
      </w:r>
    </w:p>
    <w:p w:rsidR="00E462E1" w:rsidRDefault="00E462E1" w:rsidP="00FC1D38">
      <w:pPr>
        <w:pStyle w:val="ListParagraph"/>
        <w:numPr>
          <w:ilvl w:val="0"/>
          <w:numId w:val="23"/>
        </w:numPr>
      </w:pPr>
      <w:r>
        <w:t>Es wird ein Cronjob oder ein (Dispatcher-)Timer mit hohem Aktualisierungsintervall programmiert, der beispielsweise alle zwei Stunden das Mittagsmenu aktualisiert.</w:t>
      </w:r>
    </w:p>
    <w:p w:rsidR="00E462E1" w:rsidRDefault="00E462E1" w:rsidP="00E462E1">
      <w:pPr>
        <w:pStyle w:val="Heading5"/>
      </w:pPr>
      <w:bookmarkStart w:id="955" w:name="_Toc327354379"/>
      <w:bookmarkStart w:id="956" w:name="_Toc327467920"/>
      <w:r>
        <w:t>Plug-ins</w:t>
      </w:r>
      <w:bookmarkEnd w:id="955"/>
      <w:r>
        <w:t xml:space="preserve"> im Allgemeinen</w:t>
      </w:r>
      <w:bookmarkEnd w:id="956"/>
    </w:p>
    <w:p w:rsidR="00E462E1" w:rsidRDefault="00E462E1" w:rsidP="00E462E1">
      <w:r>
        <w:t xml:space="preserve">Durch das Plug-in System können Studenten Innovation in die Applikation einfliessen zu lassen. Da die Videowall aber an einem prominenten Ort steht und die HSR direkt repräsentiert, ist es wichtig, dass nicht beliebige Inhalte auf </w:t>
      </w:r>
      <w:proofErr w:type="gramStart"/>
      <w:r>
        <w:t>der Videowall</w:t>
      </w:r>
      <w:proofErr w:type="gramEnd"/>
      <w:r>
        <w:t xml:space="preserve"> publiziert werden (z.B. gewaltverherrlichende oder erotische Inhalte). Ein weitere Problematik besteht darin, dass durch die Plug-ins die Stabilität der Videowall negativ beeinträchtigt werden könnte.</w:t>
      </w:r>
    </w:p>
    <w:p w:rsidR="00F221CC" w:rsidRDefault="00E462E1" w:rsidP="00E462E1">
      <w:r>
        <w:t xml:space="preserve">Um also qualitativ hochwertige und politisch korrekte Plug-ins sicherzustellen, ist es notwendig, die interessierten Studenten auf gewisse Restriktionen und Regeln aufmerksam zu machen. Es wird vorgeschlagen, dass die Studierenden nach der Entwicklung eines Plug-ins zu einem Code Review eingeladen werden, bei dem der Quellcode des Plug-ins analysiert wird. Zusätzlich müssen die Studenten mit ihrem Namen dafür bürgen, dass durch ihre Erweiterung keine politisch unkorrekten Inhalte auf </w:t>
      </w:r>
      <w:proofErr w:type="gramStart"/>
      <w:r>
        <w:t>der Videowall</w:t>
      </w:r>
      <w:proofErr w:type="gramEnd"/>
      <w:r>
        <w:t xml:space="preserve"> erscheinen. Sollte dies doch passieren, sind im Vorhinein Massnahmen zu definieren, welche bei einer Verletzung der Vorschriften eingeleitet werden.</w:t>
      </w:r>
    </w:p>
    <w:p w:rsidR="00F221CC" w:rsidRDefault="00F221CC">
      <w:r>
        <w:br w:type="page"/>
      </w:r>
    </w:p>
    <w:p w:rsidR="00E462E1" w:rsidRDefault="00E462E1" w:rsidP="00E462E1">
      <w:r>
        <w:lastRenderedPageBreak/>
        <w:t>Folgender Ablauf ist für das Erstellen und Deployen eines Plug-ins denkbar:</w:t>
      </w:r>
    </w:p>
    <w:p w:rsidR="00E462E1" w:rsidRDefault="00E462E1" w:rsidP="00E462E1">
      <w:pPr>
        <w:keepNext/>
      </w:pPr>
      <w:r>
        <w:rPr>
          <w:noProof/>
          <w:lang w:eastAsia="de-CH"/>
        </w:rPr>
        <w:drawing>
          <wp:inline distT="0" distB="0" distL="0" distR="0" wp14:anchorId="42058FE3" wp14:editId="6A6DD51F">
            <wp:extent cx="5486400" cy="2622550"/>
            <wp:effectExtent l="38100" t="0" r="38100" b="0"/>
            <wp:docPr id="467" name="Diagram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85" r:lo="rId186" r:qs="rId187" r:cs="rId188"/>
              </a:graphicData>
            </a:graphic>
          </wp:inline>
        </w:drawing>
      </w:r>
    </w:p>
    <w:p w:rsidR="00E462E1" w:rsidRDefault="00E462E1" w:rsidP="00E462E1">
      <w:pPr>
        <w:pStyle w:val="Caption"/>
      </w:pPr>
      <w:bookmarkStart w:id="957" w:name="_Toc327468132"/>
      <w:r>
        <w:t xml:space="preserve">Abbildung </w:t>
      </w:r>
      <w:fldSimple w:instr=" SEQ Abbildung \* ARABIC ">
        <w:r w:rsidR="000E6CF3">
          <w:rPr>
            <w:noProof/>
          </w:rPr>
          <w:t>130</w:t>
        </w:r>
      </w:fldSimple>
      <w:r>
        <w:t xml:space="preserve"> - Initialer Deployment Prozess</w:t>
      </w:r>
      <w:bookmarkEnd w:id="957"/>
    </w:p>
    <w:p w:rsidR="00E462E1" w:rsidRDefault="00E462E1" w:rsidP="00E462E1">
      <w:pPr>
        <w:pStyle w:val="Heading4"/>
      </w:pPr>
      <w:bookmarkStart w:id="958" w:name="_Toc327354383"/>
      <w:bookmarkStart w:id="959" w:name="_Toc327467921"/>
      <w:r>
        <w:t>Administrationsoberfläche</w:t>
      </w:r>
      <w:bookmarkEnd w:id="958"/>
      <w:bookmarkEnd w:id="959"/>
    </w:p>
    <w:p w:rsidR="00E462E1" w:rsidRDefault="00E462E1" w:rsidP="00E462E1">
      <w:r>
        <w:t xml:space="preserve">Für die Realisierung einer Administrationsoberfläche der Inhalte gibt es verschiedene Möglichkeiten. </w:t>
      </w:r>
    </w:p>
    <w:p w:rsidR="00E462E1" w:rsidRDefault="00E462E1" w:rsidP="00E462E1">
      <w:pPr>
        <w:pStyle w:val="Heading5"/>
      </w:pPr>
      <w:bookmarkStart w:id="960" w:name="_Toc327354384"/>
      <w:bookmarkStart w:id="961" w:name="_Toc327467922"/>
      <w:r>
        <w:t>Evaluation der verschiedenen Möglichkeiten</w:t>
      </w:r>
      <w:bookmarkEnd w:id="960"/>
      <w:bookmarkEnd w:id="961"/>
    </w:p>
    <w:p w:rsidR="00E462E1" w:rsidRDefault="00E462E1" w:rsidP="00E462E1">
      <w:r>
        <w:t xml:space="preserve">Die drei wichtigsten sind in den nachfolgenden Unterkapiteln kurz beschrieben und bewertet. </w:t>
      </w:r>
    </w:p>
    <w:p w:rsidR="00E462E1" w:rsidRPr="00C5696E" w:rsidRDefault="00E462E1" w:rsidP="00E462E1">
      <w:pPr>
        <w:pStyle w:val="Heading6"/>
        <w:rPr>
          <w:lang w:val="en-US"/>
        </w:rPr>
      </w:pPr>
      <w:bookmarkStart w:id="962" w:name="_Toc327354385"/>
      <w:bookmarkStart w:id="963" w:name="_Ref327457535"/>
      <w:bookmarkStart w:id="964" w:name="_Ref327457538"/>
      <w:bookmarkStart w:id="965" w:name="_Toc327467923"/>
      <w:r w:rsidRPr="00C5696E">
        <w:rPr>
          <w:lang w:val="en-US"/>
        </w:rPr>
        <w:t>Administration über Typo3 CMS</w:t>
      </w:r>
      <w:bookmarkEnd w:id="962"/>
      <w:bookmarkEnd w:id="963"/>
      <w:bookmarkEnd w:id="964"/>
      <w:bookmarkEnd w:id="965"/>
    </w:p>
    <w:p w:rsidR="00E462E1" w:rsidRDefault="00E462E1" w:rsidP="00E462E1">
      <w:r w:rsidRPr="00A254A1">
        <w:t xml:space="preserve">Das </w:t>
      </w:r>
      <w:r>
        <w:t>Sekretariat der HSR</w:t>
      </w:r>
      <w:r>
        <w:rPr>
          <w:rStyle w:val="FootnoteReference"/>
        </w:rPr>
        <w:footnoteReference w:id="49"/>
      </w:r>
      <w:r>
        <w:t xml:space="preserve"> arbeitet bereits mit einem Typo3 CMS</w:t>
      </w:r>
      <w:r>
        <w:rPr>
          <w:rStyle w:val="FootnoteReference"/>
        </w:rPr>
        <w:footnoteReference w:id="50"/>
      </w:r>
      <w:r>
        <w:t>. Eine Integration der Administration der Videowall in dieses System wäre eine Option. Dabei könnte auf zwei Arten vorgegangen werden:</w:t>
      </w:r>
    </w:p>
    <w:p w:rsidR="00E462E1" w:rsidRPr="00DA0746" w:rsidRDefault="00E462E1" w:rsidP="0064725E">
      <w:pPr>
        <w:pStyle w:val="Heading7"/>
        <w:ind w:left="1418" w:hanging="1418"/>
      </w:pPr>
      <w:bookmarkStart w:id="966" w:name="_Ref325906709"/>
      <w:bookmarkStart w:id="967" w:name="_Ref325906766"/>
      <w:r w:rsidRPr="00DA0746">
        <w:t>Typo3 Extension mit Typo3 D</w:t>
      </w:r>
      <w:r>
        <w:t>aten</w:t>
      </w:r>
      <w:bookmarkEnd w:id="966"/>
      <w:r>
        <w:t>bank</w:t>
      </w:r>
      <w:bookmarkEnd w:id="967"/>
    </w:p>
    <w:p w:rsidR="00E462E1" w:rsidRDefault="00E462E1" w:rsidP="00E462E1">
      <w:r>
        <w:t>Es wird eine Typo3 Extension</w:t>
      </w:r>
      <w:r>
        <w:rPr>
          <w:rStyle w:val="FootnoteReference"/>
        </w:rPr>
        <w:footnoteReference w:id="51"/>
      </w:r>
      <w:r>
        <w:t xml:space="preserve"> für den Administrationsbereich entwickelt. Diese Applikation wird sehr einfach gehalten und zeichnet sich vor allem durch XML Konfigurationen aus, die das Datenbankschema beschreiben. Durch die Installation der Extension im Typo3 wird die Datenbank automatisch erzeugt und die Inhalte können sofort über den Administrationsbereich von Typo3 bearbeitet werden. Die grafische Oberfläche des Administrationsbereichs wird automatisch vom Framework generiert und sieht so wie eine gewöhnliche Typo3 Extension aus. Gewisse Standardfunktionalitäten wie die Archivierungsoption oder das Ausblenden von einzelnen Datensätzen werden ebenfalls durch das Framework angeboten. </w:t>
      </w:r>
    </w:p>
    <w:p w:rsidR="00E462E1" w:rsidRDefault="00E462E1" w:rsidP="00E462E1">
      <w:r>
        <w:t>Der Nachteil an dieser Lösungsvariante ist, dass die Daten von der Typo3 Datenbank zur Videowall migriert werden müssen. Eine Synchronisation des unidirektionalen Informationsflusses von der Typo3 Datenbank zur Videowall kann aber auf einfache Art per Cronjob (z.B. alle 15 Minuten) eingerichtet werden.</w:t>
      </w:r>
    </w:p>
    <w:p w:rsidR="00E462E1" w:rsidRDefault="00E462E1" w:rsidP="00E462E1">
      <w:r>
        <w:t xml:space="preserve">Diese Variante eignet sich gut, wenn alle Personen, die an </w:t>
      </w:r>
      <w:proofErr w:type="gramStart"/>
      <w:r>
        <w:t>der Videowall</w:t>
      </w:r>
      <w:proofErr w:type="gramEnd"/>
      <w:r>
        <w:t xml:space="preserve"> etwas ändern müssen, Zugriff auf Typo3 haben. Speziell für das Sekretariat ist diese Art von Interface einfach zu bedienen, es wird bereits täglich benutzt.</w:t>
      </w:r>
    </w:p>
    <w:p w:rsidR="00E462E1" w:rsidRPr="00DA0746" w:rsidRDefault="00E462E1" w:rsidP="0064725E">
      <w:pPr>
        <w:pStyle w:val="Heading7"/>
        <w:ind w:left="1418" w:hanging="1418"/>
      </w:pPr>
      <w:bookmarkStart w:id="968" w:name="_Ref325894421"/>
      <w:r w:rsidRPr="00DA0746">
        <w:t>Web Interface und Typo3 Extension mit Iframe</w:t>
      </w:r>
      <w:bookmarkEnd w:id="968"/>
    </w:p>
    <w:p w:rsidR="00E462E1" w:rsidRDefault="00E462E1" w:rsidP="00E462E1">
      <w:r>
        <w:t xml:space="preserve">Wie in der ersten Lösungsvariante (siehe Unterkapitel </w:t>
      </w:r>
      <w:r>
        <w:fldChar w:fldCharType="begin"/>
      </w:r>
      <w:r>
        <w:instrText xml:space="preserve"> REF _Ref325906709 \r \h </w:instrText>
      </w:r>
      <w:r>
        <w:fldChar w:fldCharType="separate"/>
      </w:r>
      <w:r w:rsidR="000E6CF3">
        <w:t>V.9.2.3.1.1.1</w:t>
      </w:r>
      <w:r>
        <w:fldChar w:fldCharType="end"/>
      </w:r>
      <w:r>
        <w:t xml:space="preserve"> </w:t>
      </w:r>
      <w:r>
        <w:fldChar w:fldCharType="begin"/>
      </w:r>
      <w:r>
        <w:instrText xml:space="preserve"> REF _Ref325906766 \h </w:instrText>
      </w:r>
      <w:r>
        <w:fldChar w:fldCharType="separate"/>
      </w:r>
      <w:r w:rsidR="000E6CF3" w:rsidRPr="00DA0746">
        <w:t>Typo3 Extension mit Typo3 D</w:t>
      </w:r>
      <w:r w:rsidR="000E6CF3">
        <w:t>atenbank</w:t>
      </w:r>
      <w:r>
        <w:fldChar w:fldCharType="end"/>
      </w:r>
      <w:r>
        <w:t xml:space="preserve">) ist auch hier eine Typo3 Extension vorgesehen. Dieses Mal wird die Extension aber so erstellt, dass nur ein Iframe </w:t>
      </w:r>
      <w:r>
        <w:lastRenderedPageBreak/>
        <w:t>programmiert wird, das auf einen anderen Web Server verweist. Somit kann die Administrationsoberfläche Typo3-technologieunabhängig entwickelt werden, zum Beispiel mit ASP.NET MVC3.</w:t>
      </w:r>
    </w:p>
    <w:p w:rsidR="00E462E1" w:rsidRDefault="00E462E1" w:rsidP="00E462E1">
      <w:r>
        <w:t>Die Hauptvorteile dieses Ansatzes sind, dass die Administrationsoberfläche nicht mit Typo3 programmiert werden muss und trotzdem ins Typo3 integriert ist. Die Administrationsoberfläche kann auch ohne Typo3 bearbeitet werden, gegebenenfalls mit einem SSO. Die Implementierung dieser Lösungsvariante ist allerdings etwas zeitaufwändiger.</w:t>
      </w:r>
    </w:p>
    <w:p w:rsidR="00E462E1" w:rsidRDefault="00E462E1" w:rsidP="00E462E1">
      <w:pPr>
        <w:pStyle w:val="Heading6"/>
      </w:pPr>
      <w:bookmarkStart w:id="969" w:name="_Toc327354386"/>
      <w:bookmarkStart w:id="970" w:name="_Toc327467924"/>
      <w:r>
        <w:t>Administration über Web Server</w:t>
      </w:r>
      <w:bookmarkEnd w:id="969"/>
      <w:bookmarkEnd w:id="970"/>
    </w:p>
    <w:p w:rsidR="00E462E1" w:rsidRDefault="00E462E1" w:rsidP="00E462E1">
      <w:r>
        <w:t xml:space="preserve">Ähnlich wie in der zweiten Typo3-Lösungsvariante </w:t>
      </w:r>
      <w:r>
        <w:fldChar w:fldCharType="begin"/>
      </w:r>
      <w:r>
        <w:instrText xml:space="preserve"> REF _Ref325894421 \r \h </w:instrText>
      </w:r>
      <w:r>
        <w:fldChar w:fldCharType="separate"/>
      </w:r>
      <w:r w:rsidR="000E6CF3">
        <w:t>V.9.2.3.1.1.2</w:t>
      </w:r>
      <w:r>
        <w:fldChar w:fldCharType="end"/>
      </w:r>
      <w:r>
        <w:t xml:space="preserve"> </w:t>
      </w:r>
      <w:r>
        <w:fldChar w:fldCharType="begin"/>
      </w:r>
      <w:r>
        <w:instrText xml:space="preserve"> REF _Ref325894421 \h </w:instrText>
      </w:r>
      <w:r>
        <w:fldChar w:fldCharType="separate"/>
      </w:r>
      <w:r w:rsidR="000E6CF3" w:rsidRPr="00DA0746">
        <w:t>Web Interface und Typo3 Extension mit Iframe</w:t>
      </w:r>
      <w:r>
        <w:fldChar w:fldCharType="end"/>
      </w:r>
      <w:r>
        <w:t xml:space="preserve"> beschrieben ist, wird bei dieser Lösung auf einem Web Server (z.B. mit ASP.NET MVC3) eine Administrationsoberfläche entwickelt, die gegebenenfalls mit dem SSO der HSR gekoppelt wird. Als Transportprotokoll dient HTTPS/HTML.</w:t>
      </w:r>
    </w:p>
    <w:p w:rsidR="00E462E1" w:rsidRDefault="00E462E1" w:rsidP="00E462E1">
      <w:r>
        <w:t>Die Vorteile liegen darin, dass das System klar von anderen Applikationen abgegrenzt ist. Auch ist es einfach möglich, eine mobile Applikation mit HTML5 zu entwickeln. Als Nachteil ist jedoch aufzuführen, dass ohne Typo3 Extension die Benutzer auf eine separate URL zugreifen müssen und ihnen das System nicht sofort bekannt vorkommt. Für diese Variante könnte statt ASP.NET auch Silverlight eingesetzt werden.</w:t>
      </w:r>
    </w:p>
    <w:p w:rsidR="00E462E1" w:rsidRDefault="00E462E1" w:rsidP="00E462E1">
      <w:pPr>
        <w:pStyle w:val="Heading6"/>
      </w:pPr>
      <w:bookmarkStart w:id="971" w:name="_Toc327354387"/>
      <w:bookmarkStart w:id="972" w:name="_Toc327467925"/>
      <w:r>
        <w:t>Administration über WPF-Applikation</w:t>
      </w:r>
      <w:bookmarkEnd w:id="971"/>
      <w:bookmarkEnd w:id="972"/>
    </w:p>
    <w:p w:rsidR="00E462E1" w:rsidRDefault="00E462E1" w:rsidP="00E462E1">
      <w:r>
        <w:t>In dieser Variante geht es darum, einen WPF Client zu schreiben, mit dem die Inhalte bearbeitet werden können. Als Transportprotokoll würde WCF eingesetzt werden.</w:t>
      </w:r>
    </w:p>
    <w:p w:rsidR="00E462E1" w:rsidRDefault="00E462E1" w:rsidP="00E462E1">
      <w:r>
        <w:t xml:space="preserve">Bei dieser Variante können grosse Teile aus den Daten- und Serviceschichten (siehe </w:t>
      </w:r>
      <w:r>
        <w:fldChar w:fldCharType="begin"/>
      </w:r>
      <w:r>
        <w:instrText xml:space="preserve"> REF _Ref327459550 \r \h </w:instrText>
      </w:r>
      <w:r>
        <w:fldChar w:fldCharType="separate"/>
      </w:r>
      <w:r w:rsidR="000E6CF3">
        <w:t>V.6.5.2</w:t>
      </w:r>
      <w:r>
        <w:fldChar w:fldCharType="end"/>
      </w:r>
      <w:r>
        <w:t xml:space="preserve"> </w:t>
      </w:r>
      <w:r>
        <w:fldChar w:fldCharType="begin"/>
      </w:r>
      <w:r>
        <w:instrText xml:space="preserve"> REF _Ref327459552 \h </w:instrText>
      </w:r>
      <w:r>
        <w:fldChar w:fldCharType="separate"/>
      </w:r>
      <w:r w:rsidR="000E6CF3">
        <w:t>Logische Sicht</w:t>
      </w:r>
      <w:r>
        <w:fldChar w:fldCharType="end"/>
      </w:r>
      <w:r>
        <w:t xml:space="preserve">) der bestehenden Software wiederverwendet werden, was ein Vorteil ist. Nachteilig ist, dass durch WPF die Plattform eingeschränkt wird und die Entwicklung einer mobilen Applikation so nicht möglich ist. </w:t>
      </w:r>
    </w:p>
    <w:p w:rsidR="00E462E1" w:rsidRDefault="00E462E1" w:rsidP="00E462E1">
      <w:r>
        <w:t>Diese Variante wird nicht empfohlen.</w:t>
      </w:r>
    </w:p>
    <w:p w:rsidR="00E462E1" w:rsidRDefault="00E462E1" w:rsidP="00E462E1">
      <w:pPr>
        <w:pStyle w:val="Heading5"/>
      </w:pPr>
      <w:bookmarkStart w:id="973" w:name="_Toc327354388"/>
      <w:bookmarkStart w:id="974" w:name="_Toc327467926"/>
      <w:r>
        <w:t>Umsetzungsempfehlung</w:t>
      </w:r>
      <w:bookmarkEnd w:id="973"/>
      <w:bookmarkEnd w:id="974"/>
    </w:p>
    <w:p w:rsidR="00E462E1" w:rsidRDefault="00E462E1" w:rsidP="00E462E1">
      <w:r>
        <w:t xml:space="preserve">Das Bachelorteam hätte bei genügend Zeit die Lösungsvariante, welche im Unterkapitel </w:t>
      </w:r>
      <w:r>
        <w:fldChar w:fldCharType="begin"/>
      </w:r>
      <w:r>
        <w:instrText xml:space="preserve"> REF _Ref325894421 \r \h </w:instrText>
      </w:r>
      <w:r>
        <w:fldChar w:fldCharType="separate"/>
      </w:r>
      <w:r w:rsidR="000E6CF3">
        <w:t>V.9.2.3.1.1.2</w:t>
      </w:r>
      <w:r>
        <w:fldChar w:fldCharType="end"/>
      </w:r>
      <w:r>
        <w:t xml:space="preserve"> </w:t>
      </w:r>
      <w:r>
        <w:fldChar w:fldCharType="begin"/>
      </w:r>
      <w:r>
        <w:instrText xml:space="preserve"> REF _Ref325894421 \h </w:instrText>
      </w:r>
      <w:r>
        <w:fldChar w:fldCharType="separate"/>
      </w:r>
      <w:r w:rsidR="000E6CF3" w:rsidRPr="00DA0746">
        <w:t>Web Interface und Typo3 Extension mit Iframe</w:t>
      </w:r>
      <w:r>
        <w:fldChar w:fldCharType="end"/>
      </w:r>
      <w:r>
        <w:t xml:space="preserve"> beschrieben ist, für die Videowall umgesetzt.</w:t>
      </w:r>
    </w:p>
    <w:p w:rsidR="00E462E1" w:rsidRPr="008908AE" w:rsidRDefault="00E462E1" w:rsidP="00E462E1">
      <w:r>
        <w:t>Vor der Umsetzung ist die ausgewählte Lösungsmöglichkeit mit der Kommunikationsstelle der HSR zu validieren.</w:t>
      </w:r>
    </w:p>
    <w:p w:rsidR="00E462E1" w:rsidRDefault="00E462E1" w:rsidP="00E462E1">
      <w:r>
        <w:br w:type="page"/>
      </w:r>
    </w:p>
    <w:p w:rsidR="00E462E1" w:rsidRDefault="00E462E1" w:rsidP="00E462E1">
      <w:pPr>
        <w:pStyle w:val="Heading3"/>
      </w:pPr>
      <w:bookmarkStart w:id="975" w:name="_Toc327467927"/>
      <w:bookmarkStart w:id="976" w:name="_Toc327469003"/>
      <w:r>
        <w:lastRenderedPageBreak/>
        <w:t>Installationsdokumentation</w:t>
      </w:r>
      <w:bookmarkEnd w:id="975"/>
      <w:bookmarkEnd w:id="976"/>
    </w:p>
    <w:p w:rsidR="00E462E1" w:rsidRDefault="00E462E1" w:rsidP="00E462E1">
      <w:pPr>
        <w:pStyle w:val="Heading4"/>
      </w:pPr>
      <w:bookmarkStart w:id="977" w:name="_Toc327467928"/>
      <w:r>
        <w:t>Dokumentation für Administrator</w:t>
      </w:r>
      <w:bookmarkEnd w:id="977"/>
    </w:p>
    <w:p w:rsidR="00E462E1" w:rsidRDefault="00E462E1" w:rsidP="00E462E1">
      <w:r>
        <w:t>Damit die Applikation verwendet werden kann wird folgendes benötigt:</w:t>
      </w:r>
    </w:p>
    <w:p w:rsidR="00E462E1" w:rsidRDefault="00E462E1" w:rsidP="00FC1D38">
      <w:pPr>
        <w:pStyle w:val="ListParagraph"/>
        <w:numPr>
          <w:ilvl w:val="0"/>
          <w:numId w:val="41"/>
        </w:numPr>
      </w:pPr>
      <w:r>
        <w:t>Kompilierte Version des Projektes</w:t>
      </w:r>
    </w:p>
    <w:p w:rsidR="00E462E1" w:rsidRDefault="00E462E1" w:rsidP="00FC1D38">
      <w:pPr>
        <w:pStyle w:val="ListParagraph"/>
        <w:numPr>
          <w:ilvl w:val="0"/>
          <w:numId w:val="41"/>
        </w:numPr>
      </w:pPr>
      <w:r>
        <w:t>.NET, Kinect</w:t>
      </w:r>
      <w:r w:rsidRPr="00D90CB7">
        <w:rPr>
          <w:lang w:val="en-AU"/>
        </w:rPr>
        <w:t xml:space="preserve"> Runtime</w:t>
      </w:r>
    </w:p>
    <w:p w:rsidR="00E462E1" w:rsidRPr="00973DBC" w:rsidRDefault="00E462E1" w:rsidP="00FC1D38">
      <w:pPr>
        <w:pStyle w:val="ListParagraph"/>
        <w:numPr>
          <w:ilvl w:val="0"/>
          <w:numId w:val="41"/>
        </w:numPr>
      </w:pPr>
      <w:r>
        <w:t>Internetverbindung</w:t>
      </w:r>
    </w:p>
    <w:p w:rsidR="00E462E1" w:rsidRDefault="00E462E1" w:rsidP="00E462E1">
      <w:r>
        <w:t xml:space="preserve">Die kompilierten Dateien müssen als erstes in den gewünschten Zielordner kopiert werden. </w:t>
      </w:r>
      <w:r>
        <w:br/>
        <w:t>Weiter können verschiedene</w:t>
      </w:r>
      <w:r w:rsidRPr="00D31E03">
        <w:t xml:space="preserve"> Plug-ins</w:t>
      </w:r>
      <w:r>
        <w:t xml:space="preserve"> zur Applikation hinzugefügt werden. Damit dies möglich ist, muss die Ordnerstruktur nach der Anleitung im Kapitel </w:t>
      </w:r>
      <w:r>
        <w:fldChar w:fldCharType="begin"/>
      </w:r>
      <w:r>
        <w:instrText xml:space="preserve"> REF _Ref326824432 \r \h </w:instrText>
      </w:r>
      <w:r>
        <w:fldChar w:fldCharType="separate"/>
      </w:r>
      <w:r w:rsidR="000E6CF3">
        <w:t>V.9.3.3</w:t>
      </w:r>
      <w:r>
        <w:fldChar w:fldCharType="end"/>
      </w:r>
      <w:r>
        <w:t xml:space="preserve"> </w:t>
      </w:r>
      <w:r>
        <w:fldChar w:fldCharType="begin"/>
      </w:r>
      <w:r>
        <w:instrText xml:space="preserve"> REF _Ref326824432 \h </w:instrText>
      </w:r>
      <w:r>
        <w:fldChar w:fldCharType="separate"/>
      </w:r>
      <w:r w:rsidR="000E6CF3">
        <w:t>Plug-ins</w:t>
      </w:r>
      <w:r>
        <w:fldChar w:fldCharType="end"/>
      </w:r>
      <w:r>
        <w:t xml:space="preserve"> aufgebaut werden.</w:t>
      </w:r>
    </w:p>
    <w:p w:rsidR="00E462E1" w:rsidRDefault="00E462E1" w:rsidP="00E462E1">
      <w:pPr>
        <w:pStyle w:val="Heading4"/>
      </w:pPr>
      <w:bookmarkStart w:id="978" w:name="_Toc327467929"/>
      <w:r>
        <w:t>Dokumentation für Entwickler</w:t>
      </w:r>
      <w:bookmarkEnd w:id="978"/>
    </w:p>
    <w:p w:rsidR="00E462E1" w:rsidRDefault="00E462E1" w:rsidP="00E462E1">
      <w:r>
        <w:t>Damit die Applikation weiterentwickeln werden kann, muss ein SVN</w:t>
      </w:r>
      <w:r w:rsidRPr="000F2822">
        <w:t xml:space="preserve"> Checkout</w:t>
      </w:r>
      <w:r>
        <w:t xml:space="preserve"> auf dem gesamten SVP Repository durchgeführt werden. Dazu wird ein SVN Tool wie z.B. TortoiseSVN benötigt (siehe </w:t>
      </w:r>
      <w:r>
        <w:fldChar w:fldCharType="begin"/>
      </w:r>
      <w:r>
        <w:instrText xml:space="preserve"> REF _Ref327459580 \r \h </w:instrText>
      </w:r>
      <w:r>
        <w:fldChar w:fldCharType="separate"/>
      </w:r>
      <w:r w:rsidR="000E6CF3">
        <w:t>V.4.2</w:t>
      </w:r>
      <w:r>
        <w:fldChar w:fldCharType="end"/>
      </w:r>
      <w:r>
        <w:t xml:space="preserve"> </w:t>
      </w:r>
      <w:r>
        <w:fldChar w:fldCharType="begin"/>
      </w:r>
      <w:r>
        <w:instrText xml:space="preserve"> REF _Ref327459583 \h </w:instrText>
      </w:r>
      <w:r>
        <w:fldChar w:fldCharType="separate"/>
      </w:r>
      <w:r w:rsidR="000E6CF3">
        <w:t>Tools</w:t>
      </w:r>
      <w:r>
        <w:fldChar w:fldCharType="end"/>
      </w:r>
      <w:r>
        <w:t>).</w:t>
      </w:r>
    </w:p>
    <w:p w:rsidR="00E462E1" w:rsidRDefault="00E462E1" w:rsidP="00E462E1">
      <w:r>
        <w:t>Zudem werden folgende Werkzeuge benötigt:</w:t>
      </w:r>
    </w:p>
    <w:p w:rsidR="00E462E1" w:rsidRPr="00493F23" w:rsidRDefault="00E462E1" w:rsidP="00FC1D38">
      <w:pPr>
        <w:pStyle w:val="ListParagraph"/>
        <w:numPr>
          <w:ilvl w:val="0"/>
          <w:numId w:val="43"/>
        </w:numPr>
        <w:rPr>
          <w:lang w:val="en-US"/>
        </w:rPr>
      </w:pPr>
      <w:r w:rsidRPr="00493F23">
        <w:rPr>
          <w:lang w:val="en-US"/>
        </w:rPr>
        <w:t>Visual Studio 10</w:t>
      </w:r>
    </w:p>
    <w:p w:rsidR="00E462E1" w:rsidRDefault="00E462E1" w:rsidP="00FC1D38">
      <w:pPr>
        <w:pStyle w:val="ListParagraph"/>
        <w:numPr>
          <w:ilvl w:val="0"/>
          <w:numId w:val="43"/>
        </w:numPr>
        <w:rPr>
          <w:rFonts w:ascii="Calibri" w:hAnsi="Calibri" w:cs="Calibri"/>
          <w:lang w:val="en-US"/>
        </w:rPr>
      </w:pPr>
      <w:r w:rsidRPr="00493F23">
        <w:rPr>
          <w:rFonts w:ascii="Calibri" w:hAnsi="Calibri" w:cs="Calibri"/>
          <w:lang w:val="en-US"/>
        </w:rPr>
        <w:t>Expression Blend</w:t>
      </w:r>
    </w:p>
    <w:p w:rsidR="00E462E1" w:rsidRPr="00493F23" w:rsidRDefault="00E462E1" w:rsidP="00FC1D38">
      <w:pPr>
        <w:pStyle w:val="ListParagraph"/>
        <w:numPr>
          <w:ilvl w:val="0"/>
          <w:numId w:val="43"/>
        </w:numPr>
        <w:rPr>
          <w:lang w:val="en-US"/>
        </w:rPr>
      </w:pPr>
      <w:r w:rsidRPr="00493F23">
        <w:rPr>
          <w:lang w:val="en-US"/>
        </w:rPr>
        <w:t>Re</w:t>
      </w:r>
      <w:r>
        <w:rPr>
          <w:lang w:val="en-US"/>
        </w:rPr>
        <w:t>S</w:t>
      </w:r>
      <w:r w:rsidRPr="00493F23">
        <w:rPr>
          <w:lang w:val="en-US"/>
        </w:rPr>
        <w:t>harper</w:t>
      </w:r>
    </w:p>
    <w:p w:rsidR="00E462E1" w:rsidRPr="00493F23" w:rsidRDefault="00E462E1" w:rsidP="00FC1D38">
      <w:pPr>
        <w:pStyle w:val="ListParagraph"/>
        <w:numPr>
          <w:ilvl w:val="0"/>
          <w:numId w:val="43"/>
        </w:numPr>
        <w:rPr>
          <w:rFonts w:ascii="Calibri" w:hAnsi="Calibri" w:cs="Calibri"/>
          <w:lang w:val="en-US"/>
        </w:rPr>
      </w:pPr>
      <w:r w:rsidRPr="00493F23">
        <w:rPr>
          <w:rFonts w:ascii="Calibri" w:hAnsi="Calibri" w:cs="Calibri"/>
          <w:lang w:val="en-US"/>
        </w:rPr>
        <w:t>Kinect for Windows SDK</w:t>
      </w:r>
    </w:p>
    <w:p w:rsidR="00E462E1" w:rsidRDefault="00E462E1" w:rsidP="00FC1D38">
      <w:pPr>
        <w:pStyle w:val="ListParagraph"/>
        <w:numPr>
          <w:ilvl w:val="0"/>
          <w:numId w:val="43"/>
        </w:numPr>
      </w:pPr>
      <w:r>
        <w:t>NuGet</w:t>
      </w:r>
    </w:p>
    <w:p w:rsidR="00E462E1" w:rsidRDefault="00E462E1" w:rsidP="00E462E1">
      <w:r>
        <w:t xml:space="preserve">Die Konfiguration der Applikation findet in der app.config-Datei statt. Wie die Konfiguration angepasst werden kann, wird im Kapitel </w:t>
      </w:r>
      <w:r>
        <w:fldChar w:fldCharType="begin"/>
      </w:r>
      <w:r>
        <w:instrText xml:space="preserve"> REF _Ref326824691 \r \h </w:instrText>
      </w:r>
      <w:r>
        <w:fldChar w:fldCharType="separate"/>
      </w:r>
      <w:r w:rsidR="000E6CF3">
        <w:t>V.9.3.4</w:t>
      </w:r>
      <w:r>
        <w:fldChar w:fldCharType="end"/>
      </w:r>
      <w:r>
        <w:t xml:space="preserve"> </w:t>
      </w:r>
      <w:r>
        <w:fldChar w:fldCharType="begin"/>
      </w:r>
      <w:r>
        <w:instrText xml:space="preserve"> REF _Ref326824691 \h </w:instrText>
      </w:r>
      <w:r>
        <w:fldChar w:fldCharType="separate"/>
      </w:r>
      <w:r w:rsidR="000E6CF3">
        <w:t>Konfigurationsdatei</w:t>
      </w:r>
      <w:r>
        <w:fldChar w:fldCharType="end"/>
      </w:r>
      <w:r>
        <w:t xml:space="preserve"> erläutert. </w:t>
      </w:r>
      <w:r>
        <w:br/>
        <w:t>Weiter können der Applikation Plug-ins hinzugefügt werden, dies wird im nachfolgenden Kapitel (</w:t>
      </w:r>
      <w:r>
        <w:fldChar w:fldCharType="begin"/>
      </w:r>
      <w:r>
        <w:instrText xml:space="preserve"> REF _Ref326824432 \r \h </w:instrText>
      </w:r>
      <w:r>
        <w:fldChar w:fldCharType="separate"/>
      </w:r>
      <w:r w:rsidR="000E6CF3">
        <w:t>V.9.3.3</w:t>
      </w:r>
      <w:r>
        <w:fldChar w:fldCharType="end"/>
      </w:r>
      <w:r>
        <w:t xml:space="preserve"> </w:t>
      </w:r>
      <w:r>
        <w:fldChar w:fldCharType="begin"/>
      </w:r>
      <w:r>
        <w:instrText xml:space="preserve"> REF _Ref326824432 \h </w:instrText>
      </w:r>
      <w:r>
        <w:fldChar w:fldCharType="separate"/>
      </w:r>
      <w:r w:rsidR="000E6CF3">
        <w:t>Plug-ins</w:t>
      </w:r>
      <w:r>
        <w:fldChar w:fldCharType="end"/>
      </w:r>
      <w:r>
        <w:t>) aufgezeigt.</w:t>
      </w:r>
    </w:p>
    <w:p w:rsidR="00E462E1" w:rsidRDefault="00E462E1" w:rsidP="00E462E1">
      <w:pPr>
        <w:pStyle w:val="Heading4"/>
      </w:pPr>
      <w:bookmarkStart w:id="979" w:name="_Ref326824432"/>
      <w:bookmarkStart w:id="980" w:name="_Toc327467930"/>
      <w:r>
        <w:t>Plug-ins</w:t>
      </w:r>
      <w:bookmarkEnd w:id="979"/>
      <w:bookmarkEnd w:id="980"/>
    </w:p>
    <w:p w:rsidR="00E462E1" w:rsidRDefault="00E462E1" w:rsidP="00E462E1">
      <w:r>
        <w:t>Im app.config-File kann der Pfad zum Ordner, welcher die Plug-ins enthalten soll, konfiguriert werden. Wie dieser Pfad gesetzt und</w:t>
      </w:r>
      <w:r w:rsidR="009261ED">
        <w:t xml:space="preserve"> angepasst werden kann, wird im</w:t>
      </w:r>
      <w:r w:rsidR="006E7D2F">
        <w:t xml:space="preserve"> </w:t>
      </w:r>
      <w:r>
        <w:t>Unterkapitel</w:t>
      </w:r>
      <w:r w:rsidR="006E7D2F">
        <w:t xml:space="preserve"> </w:t>
      </w:r>
      <w:r w:rsidR="006E7D2F">
        <w:fldChar w:fldCharType="begin"/>
      </w:r>
      <w:r w:rsidR="006E7D2F">
        <w:instrText xml:space="preserve"> REF _Ref327466552 \r \h </w:instrText>
      </w:r>
      <w:r w:rsidR="006E7D2F">
        <w:fldChar w:fldCharType="separate"/>
      </w:r>
      <w:r w:rsidR="000E6CF3">
        <w:t>V.9.3.4.3.1</w:t>
      </w:r>
      <w:r w:rsidR="006E7D2F">
        <w:fldChar w:fldCharType="end"/>
      </w:r>
      <w:r w:rsidR="006E7D2F">
        <w:t xml:space="preserve"> </w:t>
      </w:r>
      <w:r w:rsidR="006E7D2F">
        <w:fldChar w:fldCharType="begin"/>
      </w:r>
      <w:r w:rsidR="006E7D2F">
        <w:instrText xml:space="preserve"> REF _Ref327466553 \h </w:instrText>
      </w:r>
      <w:r w:rsidR="006E7D2F">
        <w:fldChar w:fldCharType="separate"/>
      </w:r>
      <w:r w:rsidR="000E6CF3">
        <w:t>Pfad zu den Plug-ins</w:t>
      </w:r>
      <w:r w:rsidR="006E7D2F">
        <w:fldChar w:fldCharType="end"/>
      </w:r>
      <w:r>
        <w:t xml:space="preserve"> erläutert.</w:t>
      </w:r>
    </w:p>
    <w:p w:rsidR="00E462E1" w:rsidRDefault="00E462E1" w:rsidP="00E462E1">
      <w:r>
        <w:t xml:space="preserve">Für jede Plug-in-Applikation, die man auf der Videowall anzeigen möchte, muss ein entsprechender Unterordner im Plug-ins Ordner (siehe </w:t>
      </w:r>
      <w:r w:rsidR="006E7D2F">
        <w:fldChar w:fldCharType="begin"/>
      </w:r>
      <w:r w:rsidR="006E7D2F">
        <w:instrText xml:space="preserve"> REF _Ref327466554 \r \h </w:instrText>
      </w:r>
      <w:r w:rsidR="006E7D2F">
        <w:fldChar w:fldCharType="separate"/>
      </w:r>
      <w:r w:rsidR="000E6CF3">
        <w:t>V.9.3.4.3.1</w:t>
      </w:r>
      <w:r w:rsidR="006E7D2F">
        <w:fldChar w:fldCharType="end"/>
      </w:r>
      <w:r w:rsidR="006E7D2F">
        <w:t xml:space="preserve"> </w:t>
      </w:r>
      <w:r w:rsidR="006E7D2F">
        <w:fldChar w:fldCharType="begin"/>
      </w:r>
      <w:r w:rsidR="006E7D2F">
        <w:instrText xml:space="preserve"> REF _Ref327466555 \h </w:instrText>
      </w:r>
      <w:r w:rsidR="006E7D2F">
        <w:fldChar w:fldCharType="separate"/>
      </w:r>
      <w:r w:rsidR="000E6CF3">
        <w:t>Pfad zu den Plug-ins</w:t>
      </w:r>
      <w:r w:rsidR="006E7D2F">
        <w:fldChar w:fldCharType="end"/>
      </w:r>
      <w:r w:rsidR="006E7D2F">
        <w:t>)</w:t>
      </w:r>
      <w:r>
        <w:t xml:space="preserve"> erstellt werden, in welchem dann die Files des Plug-ins gespeichert werden. Ein solcher Ordner darf nie leer sein, da sonst beim Starten der Videowall-Applikation eine entsprechende Fehlermeldung angezeigt wird. </w:t>
      </w:r>
      <w:r>
        <w:br/>
        <w:t>Bestimmte Plug-in-Applikationen benötigen zusätzliche Dateien wie beispielsweise Bilder. Diese müssen in einem Unterordner mit dem Namen „Files“ im Ordner des Plug-ins abgelegt werden. Fehlt dieser Ordner, so wird eine entsprechende Fehlermeldung beim Starten der Hauptapplikation angezeigt.</w:t>
      </w:r>
    </w:p>
    <w:p w:rsidR="00E462E1" w:rsidRDefault="00E462E1" w:rsidP="00E462E1">
      <w:pPr>
        <w:pStyle w:val="Heading4"/>
      </w:pPr>
      <w:bookmarkStart w:id="981" w:name="_Ref326824691"/>
      <w:bookmarkStart w:id="982" w:name="_Toc327467931"/>
      <w:r>
        <w:t>Konfigurationsdatei</w:t>
      </w:r>
      <w:bookmarkEnd w:id="981"/>
      <w:bookmarkEnd w:id="982"/>
    </w:p>
    <w:p w:rsidR="00E462E1" w:rsidRDefault="00E462E1" w:rsidP="00E462E1">
      <w:r>
        <w:t>Die Einstellungen, welche in der Konfigurationsdatei getätigt werden können, sind nachfolgend aufgezeigt.</w:t>
      </w:r>
    </w:p>
    <w:p w:rsidR="00E462E1" w:rsidRDefault="00E462E1" w:rsidP="00E462E1">
      <w:pPr>
        <w:pStyle w:val="Heading5"/>
      </w:pPr>
      <w:bookmarkStart w:id="983" w:name="_Toc327467932"/>
      <w:r>
        <w:t>Konfigurationssektionen</w:t>
      </w:r>
      <w:bookmarkEnd w:id="983"/>
    </w:p>
    <w:p w:rsidR="00E462E1" w:rsidRDefault="00E462E1" w:rsidP="00E462E1">
      <w:r>
        <w:t>Im Abschnitt configSections können verschiedene Konfigurationssektionen definiert werden.</w:t>
      </w:r>
    </w:p>
    <w:p w:rsidR="00E462E1" w:rsidRPr="00640E9D"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rPr>
      </w:pPr>
      <w:r>
        <w:rPr>
          <w:rFonts w:ascii="Consolas" w:hAnsi="Consolas" w:cs="Consolas"/>
          <w:color w:val="0000FF"/>
        </w:rPr>
        <w:t>  </w:t>
      </w:r>
      <w:r w:rsidRPr="00640E9D">
        <w:rPr>
          <w:rFonts w:ascii="Consolas" w:hAnsi="Consolas" w:cs="Consolas"/>
          <w:color w:val="0000FF"/>
        </w:rPr>
        <w:t>&lt;</w:t>
      </w:r>
      <w:r w:rsidRPr="00640E9D">
        <w:rPr>
          <w:rFonts w:ascii="Consolas" w:hAnsi="Consolas" w:cs="Consolas"/>
          <w:color w:val="A31515"/>
        </w:rPr>
        <w:t>configSections</w:t>
      </w:r>
      <w:r w:rsidRPr="00640E9D">
        <w:rPr>
          <w:rFonts w:ascii="Consolas" w:hAnsi="Consolas" w:cs="Consolas"/>
          <w:color w:val="0000FF"/>
        </w:rPr>
        <w:t>&gt;</w:t>
      </w:r>
    </w:p>
    <w:p w:rsidR="00E462E1" w:rsidRPr="00640E9D"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rPr>
      </w:pPr>
      <w:r w:rsidRPr="00640E9D">
        <w:rPr>
          <w:rFonts w:ascii="Consolas" w:hAnsi="Consolas" w:cs="Consolas"/>
          <w:color w:val="0000FF"/>
        </w:rPr>
        <w:t>    &lt;</w:t>
      </w:r>
      <w:r w:rsidRPr="00640E9D">
        <w:rPr>
          <w:rFonts w:ascii="Consolas" w:hAnsi="Consolas" w:cs="Consolas"/>
          <w:color w:val="A31515"/>
        </w:rPr>
        <w:t>section</w:t>
      </w:r>
      <w:r w:rsidRPr="00640E9D">
        <w:rPr>
          <w:rFonts w:ascii="Consolas" w:hAnsi="Consolas" w:cs="Consolas"/>
          <w:color w:val="0000FF"/>
        </w:rPr>
        <w:t> </w:t>
      </w:r>
      <w:r w:rsidRPr="00640E9D">
        <w:rPr>
          <w:rFonts w:ascii="Consolas" w:hAnsi="Consolas" w:cs="Consolas"/>
          <w:color w:val="FF0000"/>
        </w:rPr>
        <w:t>name</w:t>
      </w:r>
      <w:r w:rsidRPr="00640E9D">
        <w:rPr>
          <w:rFonts w:ascii="Consolas" w:hAnsi="Consolas" w:cs="Consolas"/>
          <w:color w:val="0000FF"/>
        </w:rPr>
        <w:t>=</w:t>
      </w:r>
      <w:r w:rsidRPr="00640E9D">
        <w:rPr>
          <w:rFonts w:ascii="Consolas" w:hAnsi="Consolas" w:cs="Consolas"/>
          <w:color w:val="000000"/>
        </w:rPr>
        <w:t>"</w:t>
      </w:r>
      <w:r w:rsidRPr="00640E9D">
        <w:rPr>
          <w:rFonts w:ascii="Consolas" w:hAnsi="Consolas" w:cs="Consolas"/>
          <w:color w:val="0000FF"/>
        </w:rPr>
        <w:t>unity</w:t>
      </w:r>
      <w:r w:rsidRPr="00640E9D">
        <w:rPr>
          <w:rFonts w:ascii="Consolas" w:hAnsi="Consolas" w:cs="Consolas"/>
          <w:color w:val="000000"/>
        </w:rPr>
        <w:t>"</w:t>
      </w:r>
      <w:r w:rsidRPr="00640E9D">
        <w:rPr>
          <w:rFonts w:ascii="Consolas" w:hAnsi="Consolas" w:cs="Consolas"/>
          <w:color w:val="0000FF"/>
        </w:rPr>
        <w:t> </w:t>
      </w:r>
      <w:r w:rsidRPr="00640E9D">
        <w:rPr>
          <w:rFonts w:ascii="Consolas" w:hAnsi="Consolas" w:cs="Consolas"/>
          <w:color w:val="FF0000"/>
        </w:rPr>
        <w:t>type</w:t>
      </w:r>
      <w:r w:rsidRPr="00640E9D">
        <w:rPr>
          <w:rFonts w:ascii="Consolas" w:hAnsi="Consolas" w:cs="Consolas"/>
          <w:color w:val="0000FF"/>
        </w:rPr>
        <w:t>=</w:t>
      </w:r>
      <w:r w:rsidRPr="00640E9D">
        <w:rPr>
          <w:rFonts w:ascii="Consolas" w:hAnsi="Consolas" w:cs="Consolas"/>
          <w:color w:val="000000"/>
        </w:rPr>
        <w:t>"</w:t>
      </w:r>
      <w:r w:rsidRPr="00640E9D">
        <w:rPr>
          <w:rFonts w:ascii="Consolas" w:hAnsi="Consolas" w:cs="Consolas"/>
          <w:color w:val="0000FF"/>
        </w:rPr>
        <w:t>Microsoft.Practices.Unity.Configuration.UnityConfigurationSection, Microsoft.Practices.Unity.Configuration</w:t>
      </w:r>
      <w:r w:rsidRPr="00640E9D">
        <w:rPr>
          <w:rFonts w:ascii="Consolas" w:hAnsi="Consolas" w:cs="Consolas"/>
          <w:color w:val="000000"/>
        </w:rPr>
        <w:t>"</w:t>
      </w:r>
      <w:r w:rsidRPr="00640E9D">
        <w:rPr>
          <w:rFonts w:ascii="Consolas" w:hAnsi="Consolas" w:cs="Consolas"/>
          <w:color w:val="0000FF"/>
        </w:rPr>
        <w:t>/&gt;</w:t>
      </w:r>
    </w:p>
    <w:p w:rsidR="00E462E1" w:rsidRDefault="00E462E1" w:rsidP="00E462E1">
      <w:pPr>
        <w:pStyle w:val="HTMLPreformatted"/>
        <w:keepNex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FF"/>
        </w:rPr>
      </w:pPr>
      <w:r w:rsidRPr="00640E9D">
        <w:rPr>
          <w:rFonts w:ascii="Consolas" w:hAnsi="Consolas" w:cs="Consolas"/>
          <w:color w:val="0000FF"/>
        </w:rPr>
        <w:t>  </w:t>
      </w:r>
      <w:r>
        <w:rPr>
          <w:rFonts w:ascii="Consolas" w:hAnsi="Consolas" w:cs="Consolas"/>
          <w:color w:val="0000FF"/>
        </w:rPr>
        <w:t>&lt;/</w:t>
      </w:r>
      <w:r>
        <w:rPr>
          <w:rFonts w:ascii="Consolas" w:hAnsi="Consolas" w:cs="Consolas"/>
          <w:color w:val="A31515"/>
        </w:rPr>
        <w:t>configSections</w:t>
      </w:r>
      <w:r>
        <w:rPr>
          <w:rFonts w:ascii="Consolas" w:hAnsi="Consolas" w:cs="Consolas"/>
          <w:color w:val="0000FF"/>
        </w:rPr>
        <w:t>&gt;</w:t>
      </w:r>
    </w:p>
    <w:p w:rsidR="00E462E1" w:rsidRDefault="00E462E1" w:rsidP="00E462E1">
      <w:pPr>
        <w:pStyle w:val="Caption"/>
      </w:pPr>
      <w:bookmarkStart w:id="984" w:name="_Toc327468133"/>
      <w:r>
        <w:t xml:space="preserve">Abbildung </w:t>
      </w:r>
      <w:fldSimple w:instr=" SEQ Abbildung \* ARABIC ">
        <w:r w:rsidR="000E6CF3">
          <w:rPr>
            <w:noProof/>
          </w:rPr>
          <w:t>131</w:t>
        </w:r>
      </w:fldSimple>
      <w:r>
        <w:t xml:space="preserve"> - </w:t>
      </w:r>
      <w:r w:rsidRPr="00E3050C">
        <w:t>app.config, Konfigurationssektionen</w:t>
      </w:r>
      <w:bookmarkEnd w:id="984"/>
    </w:p>
    <w:p w:rsidR="00E462E1" w:rsidRDefault="00E462E1" w:rsidP="00E462E1">
      <w:pPr>
        <w:pStyle w:val="Heading5"/>
      </w:pPr>
      <w:bookmarkStart w:id="985" w:name="_Toc327467933"/>
      <w:r>
        <w:lastRenderedPageBreak/>
        <w:t>Unity</w:t>
      </w:r>
      <w:bookmarkEnd w:id="985"/>
    </w:p>
    <w:p w:rsidR="00E462E1" w:rsidRDefault="00E462E1" w:rsidP="00E462E1">
      <w:r>
        <w:t>In der Konfigurationssektion Unity werden die Namespaces angegeben, in denen die Klassen gesucht werden sollen, welche über Unity instanziiert werden sollen. Zu den Namespaces muss weiter angegeben werden, in welchem Assembly diese sich befinden.</w:t>
      </w:r>
    </w:p>
    <w:p w:rsidR="00E462E1" w:rsidRPr="00B0511D"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C31D51">
        <w:rPr>
          <w:rFonts w:ascii="Consolas" w:hAnsi="Consolas" w:cs="Consolas"/>
          <w:color w:val="0000FF"/>
        </w:rPr>
        <w:t>    </w:t>
      </w:r>
      <w:r w:rsidRPr="00B0511D">
        <w:rPr>
          <w:rFonts w:ascii="Consolas" w:hAnsi="Consolas" w:cs="Consolas"/>
          <w:color w:val="0000FF"/>
          <w:lang w:val="en-US"/>
        </w:rPr>
        <w:t>&lt;</w:t>
      </w:r>
      <w:proofErr w:type="gramStart"/>
      <w:r w:rsidRPr="00B0511D">
        <w:rPr>
          <w:rFonts w:ascii="Consolas" w:hAnsi="Consolas" w:cs="Consolas"/>
          <w:color w:val="A31515"/>
          <w:lang w:val="en-US"/>
        </w:rPr>
        <w:t>namespace</w:t>
      </w:r>
      <w:proofErr w:type="gramEnd"/>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VideoWall.Data.Kinect.Implementation</w:t>
      </w:r>
      <w:r w:rsidRPr="00B0511D">
        <w:rPr>
          <w:rFonts w:ascii="Consolas" w:hAnsi="Consolas" w:cs="Consolas"/>
          <w:color w:val="000000"/>
          <w:lang w:val="en-US"/>
        </w:rPr>
        <w:t>"</w:t>
      </w:r>
      <w:r w:rsidRPr="00B0511D">
        <w:rPr>
          <w:rFonts w:ascii="Consolas" w:hAnsi="Consolas" w:cs="Consolas"/>
          <w:color w:val="0000FF"/>
          <w:lang w:val="en-US"/>
        </w:rPr>
        <w:t>/&gt;</w:t>
      </w:r>
    </w:p>
    <w:p w:rsidR="00E462E1" w:rsidRPr="00B0511D"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proofErr w:type="gramStart"/>
      <w:r w:rsidRPr="00B0511D">
        <w:rPr>
          <w:rFonts w:ascii="Consolas" w:hAnsi="Consolas" w:cs="Consolas"/>
          <w:color w:val="A31515"/>
          <w:lang w:val="en-US"/>
        </w:rPr>
        <w:t>namespace</w:t>
      </w:r>
      <w:proofErr w:type="gramEnd"/>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VideoWall.Data.Kinect.Interfaces</w:t>
      </w:r>
      <w:r w:rsidRPr="00B0511D">
        <w:rPr>
          <w:rFonts w:ascii="Consolas" w:hAnsi="Consolas" w:cs="Consolas"/>
          <w:color w:val="000000"/>
          <w:lang w:val="en-US"/>
        </w:rPr>
        <w:t>"</w:t>
      </w:r>
      <w:r w:rsidRPr="00B0511D">
        <w:rPr>
          <w:rFonts w:ascii="Consolas" w:hAnsi="Consolas" w:cs="Consolas"/>
          <w:color w:val="0000FF"/>
          <w:lang w:val="en-US"/>
        </w:rPr>
        <w:t>/&gt;</w:t>
      </w:r>
    </w:p>
    <w:p w:rsidR="00E462E1" w:rsidRPr="00B0511D"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r w:rsidRPr="00B0511D">
        <w:rPr>
          <w:rFonts w:ascii="Consolas" w:hAnsi="Consolas" w:cs="Consolas"/>
          <w:color w:val="A31515"/>
          <w:lang w:val="en-US"/>
        </w:rPr>
        <w:t>assembly</w:t>
      </w:r>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VideoWall.Data</w:t>
      </w:r>
      <w:r w:rsidRPr="00B0511D">
        <w:rPr>
          <w:rFonts w:ascii="Consolas" w:hAnsi="Consolas" w:cs="Consolas"/>
          <w:color w:val="000000"/>
          <w:lang w:val="en-US"/>
        </w:rPr>
        <w:t>"</w:t>
      </w:r>
      <w:r w:rsidRPr="00B0511D">
        <w:rPr>
          <w:rFonts w:ascii="Consolas" w:hAnsi="Consolas" w:cs="Consolas"/>
          <w:color w:val="0000FF"/>
          <w:lang w:val="en-US"/>
        </w:rPr>
        <w:t>/&gt;</w:t>
      </w:r>
    </w:p>
    <w:p w:rsidR="00E462E1" w:rsidRPr="00B0511D"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00"/>
          <w:lang w:val="en-US"/>
        </w:rPr>
        <w:t xml:space="preserve"> </w:t>
      </w:r>
    </w:p>
    <w:p w:rsidR="00E462E1" w:rsidRPr="00B0511D"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proofErr w:type="gramStart"/>
      <w:r w:rsidRPr="00B0511D">
        <w:rPr>
          <w:rFonts w:ascii="Consolas" w:hAnsi="Consolas" w:cs="Consolas"/>
          <w:color w:val="A31515"/>
          <w:lang w:val="en-US"/>
        </w:rPr>
        <w:t>namespace</w:t>
      </w:r>
      <w:proofErr w:type="gramEnd"/>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VideoWall.ServiceModels.Apps.Implementation</w:t>
      </w:r>
      <w:r w:rsidRPr="00B0511D">
        <w:rPr>
          <w:rFonts w:ascii="Consolas" w:hAnsi="Consolas" w:cs="Consolas"/>
          <w:color w:val="000000"/>
          <w:lang w:val="en-US"/>
        </w:rPr>
        <w:t>"</w:t>
      </w:r>
      <w:r w:rsidRPr="00B0511D">
        <w:rPr>
          <w:rFonts w:ascii="Consolas" w:hAnsi="Consolas" w:cs="Consolas"/>
          <w:color w:val="0000FF"/>
          <w:lang w:val="en-US"/>
        </w:rPr>
        <w:t>/&gt;</w:t>
      </w:r>
    </w:p>
    <w:p w:rsidR="00E462E1" w:rsidRPr="00B0511D"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proofErr w:type="gramStart"/>
      <w:r w:rsidRPr="00B0511D">
        <w:rPr>
          <w:rFonts w:ascii="Consolas" w:hAnsi="Consolas" w:cs="Consolas"/>
          <w:color w:val="A31515"/>
          <w:lang w:val="en-US"/>
        </w:rPr>
        <w:t>namespace</w:t>
      </w:r>
      <w:proofErr w:type="gramEnd"/>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VideoWall.ServiceModels.Apps.Interfaces</w:t>
      </w:r>
      <w:r w:rsidRPr="00B0511D">
        <w:rPr>
          <w:rFonts w:ascii="Consolas" w:hAnsi="Consolas" w:cs="Consolas"/>
          <w:color w:val="000000"/>
          <w:lang w:val="en-US"/>
        </w:rPr>
        <w:t>"</w:t>
      </w:r>
      <w:r w:rsidRPr="00B0511D">
        <w:rPr>
          <w:rFonts w:ascii="Consolas" w:hAnsi="Consolas" w:cs="Consolas"/>
          <w:color w:val="0000FF"/>
          <w:lang w:val="en-US"/>
        </w:rPr>
        <w:t>/&gt;</w:t>
      </w:r>
    </w:p>
    <w:p w:rsidR="00E462E1" w:rsidRPr="00B0511D"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proofErr w:type="gramStart"/>
      <w:r w:rsidRPr="00B0511D">
        <w:rPr>
          <w:rFonts w:ascii="Consolas" w:hAnsi="Consolas" w:cs="Consolas"/>
          <w:color w:val="A31515"/>
          <w:lang w:val="en-US"/>
        </w:rPr>
        <w:t>namespace</w:t>
      </w:r>
      <w:proofErr w:type="gramEnd"/>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VideoWall.ServiceModels.DemoMode.Implementation</w:t>
      </w:r>
      <w:r w:rsidRPr="00B0511D">
        <w:rPr>
          <w:rFonts w:ascii="Consolas" w:hAnsi="Consolas" w:cs="Consolas"/>
          <w:color w:val="000000"/>
          <w:lang w:val="en-US"/>
        </w:rPr>
        <w:t>"</w:t>
      </w:r>
      <w:r w:rsidRPr="00B0511D">
        <w:rPr>
          <w:rFonts w:ascii="Consolas" w:hAnsi="Consolas" w:cs="Consolas"/>
          <w:color w:val="0000FF"/>
          <w:lang w:val="en-US"/>
        </w:rPr>
        <w:t>/&gt;</w:t>
      </w:r>
    </w:p>
    <w:p w:rsidR="00E462E1" w:rsidRPr="00B0511D"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proofErr w:type="gramStart"/>
      <w:r w:rsidRPr="00B0511D">
        <w:rPr>
          <w:rFonts w:ascii="Consolas" w:hAnsi="Consolas" w:cs="Consolas"/>
          <w:color w:val="A31515"/>
          <w:lang w:val="en-US"/>
        </w:rPr>
        <w:t>namespace</w:t>
      </w:r>
      <w:proofErr w:type="gramEnd"/>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VideoWall.ServiceModels.DemoMode.Interfaces</w:t>
      </w:r>
      <w:r w:rsidRPr="00B0511D">
        <w:rPr>
          <w:rFonts w:ascii="Consolas" w:hAnsi="Consolas" w:cs="Consolas"/>
          <w:color w:val="000000"/>
          <w:lang w:val="en-US"/>
        </w:rPr>
        <w:t>"</w:t>
      </w:r>
      <w:r w:rsidRPr="00B0511D">
        <w:rPr>
          <w:rFonts w:ascii="Consolas" w:hAnsi="Consolas" w:cs="Consolas"/>
          <w:color w:val="0000FF"/>
          <w:lang w:val="en-US"/>
        </w:rPr>
        <w:t>/&gt;</w:t>
      </w:r>
    </w:p>
    <w:p w:rsidR="00E462E1" w:rsidRPr="00B0511D"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proofErr w:type="gramStart"/>
      <w:r w:rsidRPr="00B0511D">
        <w:rPr>
          <w:rFonts w:ascii="Consolas" w:hAnsi="Consolas" w:cs="Consolas"/>
          <w:color w:val="A31515"/>
          <w:lang w:val="en-US"/>
        </w:rPr>
        <w:t>namespace</w:t>
      </w:r>
      <w:proofErr w:type="gramEnd"/>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VideoWall.ServiceModels.HandCursor.Implementation</w:t>
      </w:r>
      <w:r w:rsidRPr="00B0511D">
        <w:rPr>
          <w:rFonts w:ascii="Consolas" w:hAnsi="Consolas" w:cs="Consolas"/>
          <w:color w:val="000000"/>
          <w:lang w:val="en-US"/>
        </w:rPr>
        <w:t>"</w:t>
      </w:r>
      <w:r w:rsidRPr="00B0511D">
        <w:rPr>
          <w:rFonts w:ascii="Consolas" w:hAnsi="Consolas" w:cs="Consolas"/>
          <w:color w:val="0000FF"/>
          <w:lang w:val="en-US"/>
        </w:rPr>
        <w:t>/&gt;</w:t>
      </w:r>
    </w:p>
    <w:p w:rsidR="00E462E1" w:rsidRPr="00B0511D"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proofErr w:type="gramStart"/>
      <w:r w:rsidRPr="00B0511D">
        <w:rPr>
          <w:rFonts w:ascii="Consolas" w:hAnsi="Consolas" w:cs="Consolas"/>
          <w:color w:val="A31515"/>
          <w:lang w:val="en-US"/>
        </w:rPr>
        <w:t>namespace</w:t>
      </w:r>
      <w:proofErr w:type="gramEnd"/>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VideoWall.ServiceModels.HandCursor.Interfaces</w:t>
      </w:r>
      <w:r w:rsidRPr="00B0511D">
        <w:rPr>
          <w:rFonts w:ascii="Consolas" w:hAnsi="Consolas" w:cs="Consolas"/>
          <w:color w:val="000000"/>
          <w:lang w:val="en-US"/>
        </w:rPr>
        <w:t>"</w:t>
      </w:r>
      <w:r w:rsidRPr="00B0511D">
        <w:rPr>
          <w:rFonts w:ascii="Consolas" w:hAnsi="Consolas" w:cs="Consolas"/>
          <w:color w:val="0000FF"/>
          <w:lang w:val="en-US"/>
        </w:rPr>
        <w:t>/&gt;</w:t>
      </w:r>
    </w:p>
    <w:p w:rsidR="00E462E1" w:rsidRPr="00B0511D"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proofErr w:type="gramStart"/>
      <w:r w:rsidRPr="00B0511D">
        <w:rPr>
          <w:rFonts w:ascii="Consolas" w:hAnsi="Consolas" w:cs="Consolas"/>
          <w:color w:val="A31515"/>
          <w:lang w:val="en-US"/>
        </w:rPr>
        <w:t>namespace</w:t>
      </w:r>
      <w:proofErr w:type="gramEnd"/>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VideoWall.ServiceModels.Player.Implementation</w:t>
      </w:r>
      <w:r w:rsidRPr="00B0511D">
        <w:rPr>
          <w:rFonts w:ascii="Consolas" w:hAnsi="Consolas" w:cs="Consolas"/>
          <w:color w:val="000000"/>
          <w:lang w:val="en-US"/>
        </w:rPr>
        <w:t>"</w:t>
      </w:r>
      <w:r w:rsidRPr="00B0511D">
        <w:rPr>
          <w:rFonts w:ascii="Consolas" w:hAnsi="Consolas" w:cs="Consolas"/>
          <w:color w:val="0000FF"/>
          <w:lang w:val="en-US"/>
        </w:rPr>
        <w:t>/&gt;</w:t>
      </w:r>
    </w:p>
    <w:p w:rsidR="00E462E1" w:rsidRPr="00B0511D"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proofErr w:type="gramStart"/>
      <w:r w:rsidRPr="00B0511D">
        <w:rPr>
          <w:rFonts w:ascii="Consolas" w:hAnsi="Consolas" w:cs="Consolas"/>
          <w:color w:val="A31515"/>
          <w:lang w:val="en-US"/>
        </w:rPr>
        <w:t>namespace</w:t>
      </w:r>
      <w:proofErr w:type="gramEnd"/>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VideoWall.ServiceModels.Player.Interfaces</w:t>
      </w:r>
      <w:r w:rsidRPr="00B0511D">
        <w:rPr>
          <w:rFonts w:ascii="Consolas" w:hAnsi="Consolas" w:cs="Consolas"/>
          <w:color w:val="000000"/>
          <w:lang w:val="en-US"/>
        </w:rPr>
        <w:t>"</w:t>
      </w:r>
      <w:r w:rsidRPr="00B0511D">
        <w:rPr>
          <w:rFonts w:ascii="Consolas" w:hAnsi="Consolas" w:cs="Consolas"/>
          <w:color w:val="0000FF"/>
          <w:lang w:val="en-US"/>
        </w:rPr>
        <w:t>/&gt;</w:t>
      </w:r>
    </w:p>
    <w:p w:rsidR="00E462E1" w:rsidRPr="00B0511D"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r w:rsidRPr="00B0511D">
        <w:rPr>
          <w:rFonts w:ascii="Consolas" w:hAnsi="Consolas" w:cs="Consolas"/>
          <w:color w:val="A31515"/>
          <w:lang w:val="en-US"/>
        </w:rPr>
        <w:t>assembly</w:t>
      </w:r>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VideoWall.ServiceModels</w:t>
      </w:r>
      <w:r w:rsidRPr="00B0511D">
        <w:rPr>
          <w:rFonts w:ascii="Consolas" w:hAnsi="Consolas" w:cs="Consolas"/>
          <w:color w:val="000000"/>
          <w:lang w:val="en-US"/>
        </w:rPr>
        <w:t>"</w:t>
      </w:r>
      <w:r w:rsidRPr="00B0511D">
        <w:rPr>
          <w:rFonts w:ascii="Consolas" w:hAnsi="Consolas" w:cs="Consolas"/>
          <w:color w:val="0000FF"/>
          <w:lang w:val="en-US"/>
        </w:rPr>
        <w:t>/&gt;</w:t>
      </w:r>
    </w:p>
    <w:p w:rsidR="00E462E1" w:rsidRPr="00B0511D"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00"/>
          <w:lang w:val="en-US"/>
        </w:rPr>
        <w:t xml:space="preserve"> </w:t>
      </w:r>
    </w:p>
    <w:p w:rsidR="00E462E1" w:rsidRPr="00B0511D"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r w:rsidRPr="00B0511D">
        <w:rPr>
          <w:rFonts w:ascii="Consolas" w:hAnsi="Consolas" w:cs="Consolas"/>
          <w:color w:val="A31515"/>
          <w:lang w:val="en-US"/>
        </w:rPr>
        <w:t>namespace</w:t>
      </w:r>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VideoWall.ViewModels</w:t>
      </w:r>
      <w:r w:rsidRPr="00B0511D">
        <w:rPr>
          <w:rFonts w:ascii="Consolas" w:hAnsi="Consolas" w:cs="Consolas"/>
          <w:color w:val="000000"/>
          <w:lang w:val="en-US"/>
        </w:rPr>
        <w:t>"</w:t>
      </w:r>
      <w:r w:rsidRPr="00B0511D">
        <w:rPr>
          <w:rFonts w:ascii="Consolas" w:hAnsi="Consolas" w:cs="Consolas"/>
          <w:color w:val="0000FF"/>
          <w:lang w:val="en-US"/>
        </w:rPr>
        <w:t>/&gt;</w:t>
      </w:r>
    </w:p>
    <w:p w:rsidR="00E462E1" w:rsidRPr="00B0511D"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proofErr w:type="gramStart"/>
      <w:r w:rsidRPr="00B0511D">
        <w:rPr>
          <w:rFonts w:ascii="Consolas" w:hAnsi="Consolas" w:cs="Consolas"/>
          <w:color w:val="A31515"/>
          <w:lang w:val="en-US"/>
        </w:rPr>
        <w:t>namespace</w:t>
      </w:r>
      <w:proofErr w:type="gramEnd"/>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VideoWall.ServiceModels.Apps</w:t>
      </w:r>
      <w:r w:rsidRPr="00B0511D">
        <w:rPr>
          <w:rFonts w:ascii="Consolas" w:hAnsi="Consolas" w:cs="Consolas"/>
          <w:color w:val="000000"/>
          <w:lang w:val="en-US"/>
        </w:rPr>
        <w:t>"</w:t>
      </w:r>
      <w:r w:rsidRPr="00B0511D">
        <w:rPr>
          <w:rFonts w:ascii="Consolas" w:hAnsi="Consolas" w:cs="Consolas"/>
          <w:color w:val="0000FF"/>
          <w:lang w:val="en-US"/>
        </w:rPr>
        <w:t>/&gt;</w:t>
      </w:r>
    </w:p>
    <w:p w:rsidR="00E462E1" w:rsidRPr="00B0511D"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proofErr w:type="gramStart"/>
      <w:r w:rsidRPr="00B0511D">
        <w:rPr>
          <w:rFonts w:ascii="Consolas" w:hAnsi="Consolas" w:cs="Consolas"/>
          <w:color w:val="A31515"/>
          <w:lang w:val="en-US"/>
        </w:rPr>
        <w:t>namespace</w:t>
      </w:r>
      <w:proofErr w:type="gramEnd"/>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VideoWall.ViewModels.Cursor</w:t>
      </w:r>
      <w:r w:rsidRPr="00B0511D">
        <w:rPr>
          <w:rFonts w:ascii="Consolas" w:hAnsi="Consolas" w:cs="Consolas"/>
          <w:color w:val="000000"/>
          <w:lang w:val="en-US"/>
        </w:rPr>
        <w:t>"</w:t>
      </w:r>
      <w:r w:rsidRPr="00B0511D">
        <w:rPr>
          <w:rFonts w:ascii="Consolas" w:hAnsi="Consolas" w:cs="Consolas"/>
          <w:color w:val="0000FF"/>
          <w:lang w:val="en-US"/>
        </w:rPr>
        <w:t>/&gt;</w:t>
      </w:r>
    </w:p>
    <w:p w:rsidR="00E462E1" w:rsidRPr="00B0511D"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proofErr w:type="gramStart"/>
      <w:r w:rsidRPr="00B0511D">
        <w:rPr>
          <w:rFonts w:ascii="Consolas" w:hAnsi="Consolas" w:cs="Consolas"/>
          <w:color w:val="A31515"/>
          <w:lang w:val="en-US"/>
        </w:rPr>
        <w:t>namespace</w:t>
      </w:r>
      <w:proofErr w:type="gramEnd"/>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VideoWall.ViewModels.HitButton</w:t>
      </w:r>
      <w:r w:rsidRPr="00B0511D">
        <w:rPr>
          <w:rFonts w:ascii="Consolas" w:hAnsi="Consolas" w:cs="Consolas"/>
          <w:color w:val="000000"/>
          <w:lang w:val="en-US"/>
        </w:rPr>
        <w:t>"</w:t>
      </w:r>
      <w:r w:rsidRPr="00B0511D">
        <w:rPr>
          <w:rFonts w:ascii="Consolas" w:hAnsi="Consolas" w:cs="Consolas"/>
          <w:color w:val="0000FF"/>
          <w:lang w:val="en-US"/>
        </w:rPr>
        <w:t>/&gt;</w:t>
      </w:r>
    </w:p>
    <w:p w:rsidR="00E462E1" w:rsidRPr="00B0511D"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proofErr w:type="gramStart"/>
      <w:r w:rsidRPr="00B0511D">
        <w:rPr>
          <w:rFonts w:ascii="Consolas" w:hAnsi="Consolas" w:cs="Consolas"/>
          <w:color w:val="A31515"/>
          <w:lang w:val="en-US"/>
        </w:rPr>
        <w:t>namespace</w:t>
      </w:r>
      <w:proofErr w:type="gramEnd"/>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VideoWall.ViewModels.Menu</w:t>
      </w:r>
      <w:r w:rsidRPr="00B0511D">
        <w:rPr>
          <w:rFonts w:ascii="Consolas" w:hAnsi="Consolas" w:cs="Consolas"/>
          <w:color w:val="000000"/>
          <w:lang w:val="en-US"/>
        </w:rPr>
        <w:t>"</w:t>
      </w:r>
      <w:r w:rsidRPr="00B0511D">
        <w:rPr>
          <w:rFonts w:ascii="Consolas" w:hAnsi="Consolas" w:cs="Consolas"/>
          <w:color w:val="0000FF"/>
          <w:lang w:val="en-US"/>
        </w:rPr>
        <w:t>/&gt;</w:t>
      </w:r>
    </w:p>
    <w:p w:rsidR="00E462E1" w:rsidRPr="00B0511D"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proofErr w:type="gramStart"/>
      <w:r w:rsidRPr="00B0511D">
        <w:rPr>
          <w:rFonts w:ascii="Consolas" w:hAnsi="Consolas" w:cs="Consolas"/>
          <w:color w:val="A31515"/>
          <w:lang w:val="en-US"/>
        </w:rPr>
        <w:t>namespace</w:t>
      </w:r>
      <w:proofErr w:type="gramEnd"/>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VideoWall.ViewModels.Skeletons</w:t>
      </w:r>
      <w:r w:rsidRPr="00B0511D">
        <w:rPr>
          <w:rFonts w:ascii="Consolas" w:hAnsi="Consolas" w:cs="Consolas"/>
          <w:color w:val="000000"/>
          <w:lang w:val="en-US"/>
        </w:rPr>
        <w:t>"</w:t>
      </w:r>
      <w:r w:rsidRPr="00B0511D">
        <w:rPr>
          <w:rFonts w:ascii="Consolas" w:hAnsi="Consolas" w:cs="Consolas"/>
          <w:color w:val="0000FF"/>
          <w:lang w:val="en-US"/>
        </w:rPr>
        <w:t>/&gt;</w:t>
      </w:r>
    </w:p>
    <w:p w:rsidR="00E462E1" w:rsidRPr="007B0A45" w:rsidRDefault="00E462E1" w:rsidP="00E462E1">
      <w:pPr>
        <w:pStyle w:val="HTMLPreformatted"/>
        <w:keepNex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FF"/>
          <w:lang w:val="en-US"/>
        </w:rPr>
      </w:pPr>
      <w:r w:rsidRPr="007B0A45">
        <w:rPr>
          <w:rFonts w:ascii="Consolas" w:hAnsi="Consolas" w:cs="Consolas"/>
          <w:color w:val="0000FF"/>
          <w:lang w:val="en-US"/>
        </w:rPr>
        <w:t>    &lt;</w:t>
      </w:r>
      <w:r w:rsidRPr="007B0A45">
        <w:rPr>
          <w:rFonts w:ascii="Consolas" w:hAnsi="Consolas" w:cs="Consolas"/>
          <w:color w:val="A31515"/>
          <w:lang w:val="en-US"/>
        </w:rPr>
        <w:t>assembly</w:t>
      </w:r>
      <w:r w:rsidRPr="007B0A45">
        <w:rPr>
          <w:rFonts w:ascii="Consolas" w:hAnsi="Consolas" w:cs="Consolas"/>
          <w:color w:val="0000FF"/>
          <w:lang w:val="en-US"/>
        </w:rPr>
        <w:t> </w:t>
      </w:r>
      <w:r w:rsidRPr="007B0A45">
        <w:rPr>
          <w:rFonts w:ascii="Consolas" w:hAnsi="Consolas" w:cs="Consolas"/>
          <w:color w:val="FF0000"/>
          <w:lang w:val="en-US"/>
        </w:rPr>
        <w:t>name</w:t>
      </w:r>
      <w:r w:rsidRPr="007B0A45">
        <w:rPr>
          <w:rFonts w:ascii="Consolas" w:hAnsi="Consolas" w:cs="Consolas"/>
          <w:color w:val="0000FF"/>
          <w:lang w:val="en-US"/>
        </w:rPr>
        <w:t>=</w:t>
      </w:r>
      <w:r w:rsidRPr="007B0A45">
        <w:rPr>
          <w:rFonts w:ascii="Consolas" w:hAnsi="Consolas" w:cs="Consolas"/>
          <w:color w:val="000000"/>
          <w:lang w:val="en-US"/>
        </w:rPr>
        <w:t>"</w:t>
      </w:r>
      <w:r w:rsidRPr="007B0A45">
        <w:rPr>
          <w:rFonts w:ascii="Consolas" w:hAnsi="Consolas" w:cs="Consolas"/>
          <w:color w:val="0000FF"/>
          <w:lang w:val="en-US"/>
        </w:rPr>
        <w:t>VideoWall.ViewModels</w:t>
      </w:r>
      <w:r w:rsidRPr="007B0A45">
        <w:rPr>
          <w:rFonts w:ascii="Consolas" w:hAnsi="Consolas" w:cs="Consolas"/>
          <w:color w:val="000000"/>
          <w:lang w:val="en-US"/>
        </w:rPr>
        <w:t>"</w:t>
      </w:r>
      <w:r w:rsidRPr="007B0A45">
        <w:rPr>
          <w:rFonts w:ascii="Consolas" w:hAnsi="Consolas" w:cs="Consolas"/>
          <w:color w:val="0000FF"/>
          <w:lang w:val="en-US"/>
        </w:rPr>
        <w:t>/&gt;</w:t>
      </w:r>
    </w:p>
    <w:p w:rsidR="00E462E1" w:rsidRPr="00C31598" w:rsidRDefault="00E462E1" w:rsidP="00E462E1">
      <w:pPr>
        <w:pStyle w:val="Caption"/>
        <w:rPr>
          <w:lang w:val="en-US"/>
        </w:rPr>
      </w:pPr>
      <w:bookmarkStart w:id="986" w:name="_Toc327468134"/>
      <w:r w:rsidRPr="00C31598">
        <w:rPr>
          <w:lang w:val="en-US"/>
        </w:rPr>
        <w:t xml:space="preserve">Abbildung </w:t>
      </w:r>
      <w:r>
        <w:fldChar w:fldCharType="begin"/>
      </w:r>
      <w:r w:rsidRPr="00C31598">
        <w:rPr>
          <w:lang w:val="en-US"/>
        </w:rPr>
        <w:instrText xml:space="preserve"> SEQ Abbildung \* ARABIC </w:instrText>
      </w:r>
      <w:r>
        <w:fldChar w:fldCharType="separate"/>
      </w:r>
      <w:r w:rsidR="000E6CF3">
        <w:rPr>
          <w:noProof/>
          <w:lang w:val="en-US"/>
        </w:rPr>
        <w:t>132</w:t>
      </w:r>
      <w:r>
        <w:fldChar w:fldCharType="end"/>
      </w:r>
      <w:r w:rsidRPr="00C31598">
        <w:rPr>
          <w:lang w:val="en-US"/>
        </w:rPr>
        <w:t xml:space="preserve"> - app.config, Sektion Unity, Namespaces&amp;Assemblies</w:t>
      </w:r>
      <w:bookmarkEnd w:id="986"/>
    </w:p>
    <w:p w:rsidR="00E462E1" w:rsidRDefault="00E462E1" w:rsidP="00E462E1">
      <w:pPr>
        <w:pStyle w:val="Heading6"/>
      </w:pPr>
      <w:bookmarkStart w:id="987" w:name="_Toc327467934"/>
      <w:r>
        <w:t>Interfaces auf konkrete Klassen mappen</w:t>
      </w:r>
      <w:bookmarkEnd w:id="987"/>
    </w:p>
    <w:p w:rsidR="00E462E1" w:rsidRDefault="00E462E1" w:rsidP="00E462E1">
      <w:r>
        <w:t>Weiter können in der Sektion Unity mithilfe des Tags &lt;container&gt; Interfaces auf konkrete Klassen gemappt werden. Dies wird wie folgt angegeben:</w:t>
      </w:r>
    </w:p>
    <w:p w:rsidR="00E462E1" w:rsidRPr="007E1B3E"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rPr>
      </w:pPr>
      <w:r w:rsidRPr="007E1B3E">
        <w:rPr>
          <w:rFonts w:ascii="Consolas" w:hAnsi="Consolas" w:cs="Consolas"/>
          <w:color w:val="0000FF"/>
        </w:rPr>
        <w:t>        &lt;</w:t>
      </w:r>
      <w:r w:rsidRPr="007E1B3E">
        <w:rPr>
          <w:rFonts w:ascii="Consolas" w:hAnsi="Consolas" w:cs="Consolas"/>
          <w:color w:val="A31515"/>
        </w:rPr>
        <w:t>type</w:t>
      </w:r>
      <w:r w:rsidRPr="007E1B3E">
        <w:rPr>
          <w:rFonts w:ascii="Consolas" w:hAnsi="Consolas" w:cs="Consolas"/>
          <w:color w:val="0000FF"/>
        </w:rPr>
        <w:t> </w:t>
      </w:r>
      <w:r w:rsidRPr="007E1B3E">
        <w:rPr>
          <w:rFonts w:ascii="Consolas" w:hAnsi="Consolas" w:cs="Consolas"/>
          <w:color w:val="FF0000"/>
        </w:rPr>
        <w:t>type</w:t>
      </w:r>
      <w:r w:rsidRPr="007E1B3E">
        <w:rPr>
          <w:rFonts w:ascii="Consolas" w:hAnsi="Consolas" w:cs="Consolas"/>
          <w:color w:val="0000FF"/>
        </w:rPr>
        <w:t>=</w:t>
      </w:r>
      <w:r w:rsidRPr="007E1B3E">
        <w:rPr>
          <w:rFonts w:ascii="Consolas" w:hAnsi="Consolas" w:cs="Consolas"/>
          <w:color w:val="000000"/>
        </w:rPr>
        <w:t>"</w:t>
      </w:r>
      <w:r w:rsidRPr="007E1B3E">
        <w:rPr>
          <w:rFonts w:ascii="Consolas" w:hAnsi="Consolas" w:cs="Consolas"/>
          <w:color w:val="0000FF"/>
        </w:rPr>
        <w:t>IDemoModeService</w:t>
      </w:r>
      <w:r w:rsidRPr="007E1B3E">
        <w:rPr>
          <w:rFonts w:ascii="Consolas" w:hAnsi="Consolas" w:cs="Consolas"/>
          <w:color w:val="000000"/>
        </w:rPr>
        <w:t>"</w:t>
      </w:r>
      <w:r w:rsidRPr="007E1B3E">
        <w:rPr>
          <w:rFonts w:ascii="Consolas" w:hAnsi="Consolas" w:cs="Consolas"/>
          <w:color w:val="0000FF"/>
        </w:rPr>
        <w:t> </w:t>
      </w:r>
      <w:r w:rsidRPr="007E1B3E">
        <w:rPr>
          <w:rFonts w:ascii="Consolas" w:hAnsi="Consolas" w:cs="Consolas"/>
          <w:color w:val="FF0000"/>
        </w:rPr>
        <w:t>mapTo</w:t>
      </w:r>
      <w:r w:rsidRPr="007E1B3E">
        <w:rPr>
          <w:rFonts w:ascii="Consolas" w:hAnsi="Consolas" w:cs="Consolas"/>
          <w:color w:val="0000FF"/>
        </w:rPr>
        <w:t>=</w:t>
      </w:r>
      <w:r w:rsidRPr="007E1B3E">
        <w:rPr>
          <w:rFonts w:ascii="Consolas" w:hAnsi="Consolas" w:cs="Consolas"/>
          <w:color w:val="000000"/>
        </w:rPr>
        <w:t>"</w:t>
      </w:r>
      <w:r w:rsidRPr="007E1B3E">
        <w:rPr>
          <w:rFonts w:ascii="Consolas" w:hAnsi="Consolas" w:cs="Consolas"/>
          <w:color w:val="0000FF"/>
        </w:rPr>
        <w:t>DemoModeService</w:t>
      </w:r>
      <w:r w:rsidRPr="007E1B3E">
        <w:rPr>
          <w:rFonts w:ascii="Consolas" w:hAnsi="Consolas" w:cs="Consolas"/>
          <w:color w:val="000000"/>
        </w:rPr>
        <w:t>"</w:t>
      </w:r>
      <w:r w:rsidRPr="007E1B3E">
        <w:rPr>
          <w:rFonts w:ascii="Consolas" w:hAnsi="Consolas" w:cs="Consolas"/>
          <w:color w:val="0000FF"/>
        </w:rPr>
        <w:t>/&gt;</w:t>
      </w:r>
    </w:p>
    <w:p w:rsidR="00E462E1" w:rsidRPr="00995BED"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7E1B3E">
        <w:rPr>
          <w:rFonts w:ascii="Consolas" w:hAnsi="Consolas" w:cs="Consolas"/>
          <w:color w:val="0000FF"/>
        </w:rPr>
        <w:t>        </w:t>
      </w:r>
      <w:r w:rsidRPr="00995BED">
        <w:rPr>
          <w:rFonts w:ascii="Consolas" w:hAnsi="Consolas" w:cs="Consolas"/>
          <w:color w:val="0000FF"/>
          <w:lang w:val="en-US"/>
        </w:rPr>
        <w:t>&lt;</w:t>
      </w:r>
      <w:r w:rsidRPr="00995BED">
        <w:rPr>
          <w:rFonts w:ascii="Consolas" w:hAnsi="Consolas" w:cs="Consolas"/>
          <w:color w:val="A31515"/>
          <w:lang w:val="en-US"/>
        </w:rPr>
        <w:t>type</w:t>
      </w:r>
      <w:r w:rsidRPr="00995BED">
        <w:rPr>
          <w:rFonts w:ascii="Consolas" w:hAnsi="Consolas" w:cs="Consolas"/>
          <w:color w:val="0000FF"/>
          <w:lang w:val="en-US"/>
        </w:rPr>
        <w:t> </w:t>
      </w:r>
      <w:r w:rsidRPr="00995BED">
        <w:rPr>
          <w:rFonts w:ascii="Consolas" w:hAnsi="Consolas" w:cs="Consolas"/>
          <w:color w:val="FF0000"/>
          <w:lang w:val="en-US"/>
        </w:rPr>
        <w:t>type</w:t>
      </w:r>
      <w:r w:rsidRPr="00995BED">
        <w:rPr>
          <w:rFonts w:ascii="Consolas" w:hAnsi="Consolas" w:cs="Consolas"/>
          <w:color w:val="0000FF"/>
          <w:lang w:val="en-US"/>
        </w:rPr>
        <w:t>=</w:t>
      </w:r>
      <w:r w:rsidRPr="00995BED">
        <w:rPr>
          <w:rFonts w:ascii="Consolas" w:hAnsi="Consolas" w:cs="Consolas"/>
          <w:color w:val="000000"/>
          <w:lang w:val="en-US"/>
        </w:rPr>
        <w:t>"</w:t>
      </w:r>
      <w:r w:rsidRPr="00995BED">
        <w:rPr>
          <w:rFonts w:ascii="Consolas" w:hAnsi="Consolas" w:cs="Consolas"/>
          <w:color w:val="0000FF"/>
          <w:lang w:val="en-US"/>
        </w:rPr>
        <w:t>IAppController</w:t>
      </w:r>
      <w:r w:rsidRPr="00995BED">
        <w:rPr>
          <w:rFonts w:ascii="Consolas" w:hAnsi="Consolas" w:cs="Consolas"/>
          <w:color w:val="000000"/>
          <w:lang w:val="en-US"/>
        </w:rPr>
        <w:t>"</w:t>
      </w:r>
      <w:r w:rsidRPr="00995BED">
        <w:rPr>
          <w:rFonts w:ascii="Consolas" w:hAnsi="Consolas" w:cs="Consolas"/>
          <w:color w:val="0000FF"/>
          <w:lang w:val="en-US"/>
        </w:rPr>
        <w:t> </w:t>
      </w:r>
      <w:r w:rsidRPr="00995BED">
        <w:rPr>
          <w:rFonts w:ascii="Consolas" w:hAnsi="Consolas" w:cs="Consolas"/>
          <w:color w:val="FF0000"/>
          <w:lang w:val="en-US"/>
        </w:rPr>
        <w:t>mapTo</w:t>
      </w:r>
      <w:r w:rsidRPr="00995BED">
        <w:rPr>
          <w:rFonts w:ascii="Consolas" w:hAnsi="Consolas" w:cs="Consolas"/>
          <w:color w:val="0000FF"/>
          <w:lang w:val="en-US"/>
        </w:rPr>
        <w:t>=</w:t>
      </w:r>
      <w:r w:rsidRPr="00995BED">
        <w:rPr>
          <w:rFonts w:ascii="Consolas" w:hAnsi="Consolas" w:cs="Consolas"/>
          <w:color w:val="000000"/>
          <w:lang w:val="en-US"/>
        </w:rPr>
        <w:t>"</w:t>
      </w:r>
      <w:r w:rsidRPr="00995BED">
        <w:rPr>
          <w:rFonts w:ascii="Consolas" w:hAnsi="Consolas" w:cs="Consolas"/>
          <w:color w:val="0000FF"/>
          <w:lang w:val="en-US"/>
        </w:rPr>
        <w:t>AppController</w:t>
      </w:r>
      <w:r w:rsidRPr="00995BED">
        <w:rPr>
          <w:rFonts w:ascii="Consolas" w:hAnsi="Consolas" w:cs="Consolas"/>
          <w:color w:val="000000"/>
          <w:lang w:val="en-US"/>
        </w:rPr>
        <w:t>"</w:t>
      </w:r>
      <w:r w:rsidRPr="00995BED">
        <w:rPr>
          <w:rFonts w:ascii="Consolas" w:hAnsi="Consolas" w:cs="Consolas"/>
          <w:color w:val="0000FF"/>
          <w:lang w:val="en-US"/>
        </w:rPr>
        <w:t>/&gt;</w:t>
      </w:r>
    </w:p>
    <w:p w:rsidR="00E462E1" w:rsidRPr="00636787"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995BED">
        <w:rPr>
          <w:rFonts w:ascii="Consolas" w:hAnsi="Consolas" w:cs="Consolas"/>
          <w:color w:val="0000FF"/>
          <w:lang w:val="en-US"/>
        </w:rPr>
        <w:t>        </w:t>
      </w:r>
      <w:r w:rsidRPr="00636787">
        <w:rPr>
          <w:rFonts w:ascii="Consolas" w:hAnsi="Consolas" w:cs="Consolas"/>
          <w:color w:val="0000FF"/>
          <w:lang w:val="en-US"/>
        </w:rPr>
        <w:t>&lt;</w:t>
      </w:r>
      <w:r w:rsidRPr="00636787">
        <w:rPr>
          <w:rFonts w:ascii="Consolas" w:hAnsi="Consolas" w:cs="Consolas"/>
          <w:color w:val="A31515"/>
          <w:lang w:val="en-US"/>
        </w:rPr>
        <w:t>type</w:t>
      </w:r>
      <w:r w:rsidRPr="00636787">
        <w:rPr>
          <w:rFonts w:ascii="Consolas" w:hAnsi="Consolas" w:cs="Consolas"/>
          <w:color w:val="0000FF"/>
          <w:lang w:val="en-US"/>
        </w:rPr>
        <w:t> </w:t>
      </w:r>
      <w:r w:rsidRPr="00636787">
        <w:rPr>
          <w:rFonts w:ascii="Consolas" w:hAnsi="Consolas" w:cs="Consolas"/>
          <w:color w:val="FF0000"/>
          <w:lang w:val="en-US"/>
        </w:rPr>
        <w:t>type</w:t>
      </w:r>
      <w:r w:rsidRPr="00636787">
        <w:rPr>
          <w:rFonts w:ascii="Consolas" w:hAnsi="Consolas" w:cs="Consolas"/>
          <w:color w:val="0000FF"/>
          <w:lang w:val="en-US"/>
        </w:rPr>
        <w:t>=</w:t>
      </w:r>
      <w:r w:rsidRPr="00636787">
        <w:rPr>
          <w:rFonts w:ascii="Consolas" w:hAnsi="Consolas" w:cs="Consolas"/>
          <w:color w:val="000000"/>
          <w:lang w:val="en-US"/>
        </w:rPr>
        <w:t>"</w:t>
      </w:r>
      <w:r w:rsidRPr="00636787">
        <w:rPr>
          <w:rFonts w:ascii="Consolas" w:hAnsi="Consolas" w:cs="Consolas"/>
          <w:color w:val="0000FF"/>
          <w:lang w:val="en-US"/>
        </w:rPr>
        <w:t>IHandCursorPositionCalculator</w:t>
      </w:r>
      <w:r w:rsidRPr="00636787">
        <w:rPr>
          <w:rFonts w:ascii="Consolas" w:hAnsi="Consolas" w:cs="Consolas"/>
          <w:color w:val="000000"/>
          <w:lang w:val="en-US"/>
        </w:rPr>
        <w:t>"</w:t>
      </w:r>
      <w:r w:rsidRPr="00636787">
        <w:rPr>
          <w:rFonts w:ascii="Consolas" w:hAnsi="Consolas" w:cs="Consolas"/>
          <w:color w:val="0000FF"/>
          <w:lang w:val="en-US"/>
        </w:rPr>
        <w:t> </w:t>
      </w:r>
      <w:r w:rsidRPr="00636787">
        <w:rPr>
          <w:rFonts w:ascii="Consolas" w:hAnsi="Consolas" w:cs="Consolas"/>
          <w:color w:val="FF0000"/>
          <w:lang w:val="en-US"/>
        </w:rPr>
        <w:t>mapTo</w:t>
      </w:r>
      <w:r w:rsidRPr="00636787">
        <w:rPr>
          <w:rFonts w:ascii="Consolas" w:hAnsi="Consolas" w:cs="Consolas"/>
          <w:color w:val="0000FF"/>
          <w:lang w:val="en-US"/>
        </w:rPr>
        <w:t>=</w:t>
      </w:r>
      <w:r w:rsidRPr="00636787">
        <w:rPr>
          <w:rFonts w:ascii="Consolas" w:hAnsi="Consolas" w:cs="Consolas"/>
          <w:color w:val="000000"/>
          <w:lang w:val="en-US"/>
        </w:rPr>
        <w:t>"</w:t>
      </w:r>
      <w:r w:rsidRPr="00636787">
        <w:rPr>
          <w:rFonts w:ascii="Consolas" w:hAnsi="Consolas" w:cs="Consolas"/>
          <w:color w:val="0000FF"/>
          <w:lang w:val="en-US"/>
        </w:rPr>
        <w:t>HandCursorPositionCalculator</w:t>
      </w:r>
      <w:r w:rsidRPr="00636787">
        <w:rPr>
          <w:rFonts w:ascii="Consolas" w:hAnsi="Consolas" w:cs="Consolas"/>
          <w:color w:val="000000"/>
          <w:lang w:val="en-US"/>
        </w:rPr>
        <w:t>"</w:t>
      </w:r>
      <w:r w:rsidRPr="00636787">
        <w:rPr>
          <w:rFonts w:ascii="Consolas" w:hAnsi="Consolas" w:cs="Consolas"/>
          <w:color w:val="0000FF"/>
          <w:lang w:val="en-US"/>
        </w:rPr>
        <w:t>/&gt;</w:t>
      </w:r>
    </w:p>
    <w:p w:rsidR="00E462E1" w:rsidRPr="006D2861" w:rsidRDefault="00E462E1" w:rsidP="00E462E1">
      <w:pPr>
        <w:pStyle w:val="HTMLPreformatted"/>
        <w:keepNex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636787">
        <w:rPr>
          <w:rFonts w:ascii="Consolas" w:hAnsi="Consolas" w:cs="Consolas"/>
          <w:color w:val="0000FF"/>
          <w:lang w:val="en-US"/>
        </w:rPr>
        <w:t>        &lt;</w:t>
      </w:r>
      <w:r w:rsidRPr="00636787">
        <w:rPr>
          <w:rFonts w:ascii="Consolas" w:hAnsi="Consolas" w:cs="Consolas"/>
          <w:color w:val="A31515"/>
          <w:lang w:val="en-US"/>
        </w:rPr>
        <w:t>type</w:t>
      </w:r>
      <w:r w:rsidRPr="00636787">
        <w:rPr>
          <w:rFonts w:ascii="Consolas" w:hAnsi="Consolas" w:cs="Consolas"/>
          <w:color w:val="0000FF"/>
          <w:lang w:val="en-US"/>
        </w:rPr>
        <w:t> </w:t>
      </w:r>
      <w:r w:rsidRPr="00636787">
        <w:rPr>
          <w:rFonts w:ascii="Consolas" w:hAnsi="Consolas" w:cs="Consolas"/>
          <w:color w:val="FF0000"/>
          <w:lang w:val="en-US"/>
        </w:rPr>
        <w:t>type</w:t>
      </w:r>
      <w:r w:rsidRPr="00636787">
        <w:rPr>
          <w:rFonts w:ascii="Consolas" w:hAnsi="Consolas" w:cs="Consolas"/>
          <w:color w:val="0000FF"/>
          <w:lang w:val="en-US"/>
        </w:rPr>
        <w:t>=</w:t>
      </w:r>
      <w:r w:rsidRPr="00636787">
        <w:rPr>
          <w:rFonts w:ascii="Consolas" w:hAnsi="Consolas" w:cs="Consolas"/>
          <w:color w:val="000000"/>
          <w:lang w:val="en-US"/>
        </w:rPr>
        <w:t>"</w:t>
      </w:r>
      <w:r w:rsidRPr="00636787">
        <w:rPr>
          <w:rFonts w:ascii="Consolas" w:hAnsi="Consolas" w:cs="Consolas"/>
          <w:color w:val="0000FF"/>
          <w:lang w:val="en-US"/>
        </w:rPr>
        <w:t>IPlayer</w:t>
      </w:r>
      <w:r w:rsidRPr="00636787">
        <w:rPr>
          <w:rFonts w:ascii="Consolas" w:hAnsi="Consolas" w:cs="Consolas"/>
          <w:color w:val="000000"/>
          <w:lang w:val="en-US"/>
        </w:rPr>
        <w:t>"</w:t>
      </w:r>
      <w:r w:rsidRPr="00636787">
        <w:rPr>
          <w:rFonts w:ascii="Consolas" w:hAnsi="Consolas" w:cs="Consolas"/>
          <w:color w:val="0000FF"/>
          <w:lang w:val="en-US"/>
        </w:rPr>
        <w:t> </w:t>
      </w:r>
      <w:r w:rsidRPr="00636787">
        <w:rPr>
          <w:rFonts w:ascii="Consolas" w:hAnsi="Consolas" w:cs="Consolas"/>
          <w:color w:val="FF0000"/>
          <w:lang w:val="en-US"/>
        </w:rPr>
        <w:t>mapTo</w:t>
      </w:r>
      <w:r w:rsidRPr="00636787">
        <w:rPr>
          <w:rFonts w:ascii="Consolas" w:hAnsi="Consolas" w:cs="Consolas"/>
          <w:color w:val="0000FF"/>
          <w:lang w:val="en-US"/>
        </w:rPr>
        <w:t>=</w:t>
      </w:r>
      <w:r w:rsidRPr="00636787">
        <w:rPr>
          <w:rFonts w:ascii="Consolas" w:hAnsi="Consolas" w:cs="Consolas"/>
          <w:color w:val="000000"/>
          <w:lang w:val="en-US"/>
        </w:rPr>
        <w:t>"</w:t>
      </w:r>
      <w:r w:rsidRPr="00636787">
        <w:rPr>
          <w:rFonts w:ascii="Consolas" w:hAnsi="Consolas" w:cs="Consolas"/>
          <w:color w:val="0000FF"/>
          <w:lang w:val="en-US"/>
        </w:rPr>
        <w:t>Player</w:t>
      </w:r>
      <w:r w:rsidRPr="00636787">
        <w:rPr>
          <w:rFonts w:ascii="Consolas" w:hAnsi="Consolas" w:cs="Consolas"/>
          <w:color w:val="000000"/>
          <w:lang w:val="en-US"/>
        </w:rPr>
        <w:t>"</w:t>
      </w:r>
      <w:r w:rsidRPr="00636787">
        <w:rPr>
          <w:rFonts w:ascii="Consolas" w:hAnsi="Consolas" w:cs="Consolas"/>
          <w:color w:val="0000FF"/>
          <w:lang w:val="en-US"/>
        </w:rPr>
        <w:t>/&gt;</w:t>
      </w:r>
    </w:p>
    <w:p w:rsidR="00E462E1" w:rsidRPr="00762D91" w:rsidRDefault="00E462E1" w:rsidP="00E462E1">
      <w:pPr>
        <w:pStyle w:val="Caption"/>
      </w:pPr>
      <w:bookmarkStart w:id="988" w:name="_Toc327468135"/>
      <w:bookmarkStart w:id="989" w:name="_Ref326823112"/>
      <w:r>
        <w:t xml:space="preserve">Abbildung </w:t>
      </w:r>
      <w:fldSimple w:instr=" SEQ Abbildung \* ARABIC ">
        <w:r w:rsidR="000E6CF3">
          <w:rPr>
            <w:noProof/>
          </w:rPr>
          <w:t>133</w:t>
        </w:r>
      </w:fldSimple>
      <w:r>
        <w:t xml:space="preserve"> - </w:t>
      </w:r>
      <w:r w:rsidRPr="00E2685D">
        <w:t>app.config, Sektion Unity, Mapping von Interfaces auf Klassen</w:t>
      </w:r>
      <w:bookmarkEnd w:id="988"/>
    </w:p>
    <w:p w:rsidR="00E462E1" w:rsidRDefault="00E462E1" w:rsidP="00E462E1">
      <w:pPr>
        <w:pStyle w:val="Heading6"/>
      </w:pPr>
      <w:bookmarkStart w:id="990" w:name="_Ref327169185"/>
      <w:bookmarkStart w:id="991" w:name="_Toc327467935"/>
      <w:r>
        <w:t>Skelettdaten</w:t>
      </w:r>
      <w:bookmarkEnd w:id="989"/>
      <w:bookmarkEnd w:id="990"/>
      <w:bookmarkEnd w:id="991"/>
    </w:p>
    <w:p w:rsidR="00E462E1" w:rsidRDefault="00E462E1" w:rsidP="00E462E1">
      <w:r>
        <w:t xml:space="preserve">Der </w:t>
      </w:r>
      <w:r>
        <w:rPr>
          <w:i/>
        </w:rPr>
        <w:t>ISkeletonReader</w:t>
      </w:r>
      <w:r>
        <w:t xml:space="preserve"> dient dazu, die Skelettdaten zu Lesen. </w:t>
      </w:r>
      <w:r>
        <w:br/>
        <w:t xml:space="preserve">Der </w:t>
      </w:r>
      <w:r>
        <w:rPr>
          <w:i/>
        </w:rPr>
        <w:t>KinectSkeletonReader</w:t>
      </w:r>
      <w:r>
        <w:t xml:space="preserve"> wird verwendet, wenn Kinect angeschlossen ist und die Videowall normal betrieben wird. </w:t>
      </w:r>
      <w:r>
        <w:br/>
        <w:t xml:space="preserve">Für Testzwecke werden der </w:t>
      </w:r>
      <w:r>
        <w:rPr>
          <w:i/>
        </w:rPr>
        <w:t>FileSkeletonReader</w:t>
      </w:r>
      <w:r>
        <w:t xml:space="preserve"> und der </w:t>
      </w:r>
      <w:r>
        <w:rPr>
          <w:i/>
        </w:rPr>
        <w:t>AutoPlayFileSkeletonReader</w:t>
      </w:r>
      <w:r>
        <w:t xml:space="preserve">, welche mit Kinect aufgenommene Skelettdaten abspielen, angeboten. Der </w:t>
      </w:r>
      <w:r>
        <w:rPr>
          <w:i/>
        </w:rPr>
        <w:t>FileSkeletonReader</w:t>
      </w:r>
      <w:r>
        <w:t xml:space="preserve"> spielt das File einmal, der </w:t>
      </w:r>
      <w:r>
        <w:rPr>
          <w:i/>
        </w:rPr>
        <w:t>AutoPlayFileSleketonReader</w:t>
      </w:r>
      <w:r>
        <w:t xml:space="preserve"> spielt das File immer wieder von </w:t>
      </w:r>
      <w:proofErr w:type="gramStart"/>
      <w:r>
        <w:t>Neuem</w:t>
      </w:r>
      <w:proofErr w:type="gramEnd"/>
      <w:r>
        <w:t xml:space="preserve"> ab. Das abzuspielende File mit den Skelettdaten kann über den Typ </w:t>
      </w:r>
      <w:r>
        <w:rPr>
          <w:i/>
        </w:rPr>
        <w:t>KinectReplayFile</w:t>
      </w:r>
      <w:r>
        <w:t xml:space="preserve"> definiert werden, was im Unterkapitel </w:t>
      </w:r>
      <w:r>
        <w:fldChar w:fldCharType="begin"/>
      </w:r>
      <w:r>
        <w:instrText xml:space="preserve"> REF _Ref327429764 \r \h </w:instrText>
      </w:r>
      <w:r>
        <w:fldChar w:fldCharType="separate"/>
      </w:r>
      <w:r w:rsidR="000E6CF3">
        <w:t>V.9.3.4.3.4</w:t>
      </w:r>
      <w:r>
        <w:fldChar w:fldCharType="end"/>
      </w:r>
      <w:r>
        <w:t xml:space="preserve"> </w:t>
      </w:r>
      <w:r>
        <w:fldChar w:fldCharType="begin"/>
      </w:r>
      <w:r>
        <w:instrText xml:space="preserve"> REF _Ref327429766 \h </w:instrText>
      </w:r>
      <w:r>
        <w:fldChar w:fldCharType="separate"/>
      </w:r>
      <w:r w:rsidR="000E6CF3">
        <w:t>KinectReplayFile</w:t>
      </w:r>
      <w:r>
        <w:fldChar w:fldCharType="end"/>
      </w:r>
      <w:r>
        <w:t xml:space="preserve"> erläutert wird.</w:t>
      </w:r>
    </w:p>
    <w:p w:rsidR="00E462E1" w:rsidRPr="00995BED" w:rsidRDefault="00E462E1" w:rsidP="00E462E1">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A70465">
        <w:rPr>
          <w:rFonts w:ascii="Consolas" w:eastAsia="Times New Roman" w:hAnsi="Consolas" w:cs="Consolas"/>
          <w:color w:val="0000FF"/>
          <w:lang w:eastAsia="de-CH"/>
        </w:rPr>
        <w:t>        </w:t>
      </w:r>
      <w:proofErr w:type="gramStart"/>
      <w:r w:rsidRPr="00995BED">
        <w:rPr>
          <w:rFonts w:ascii="Consolas" w:eastAsia="Times New Roman" w:hAnsi="Consolas" w:cs="Consolas"/>
          <w:color w:val="0000FF"/>
          <w:lang w:val="en-US" w:eastAsia="de-CH"/>
        </w:rPr>
        <w:t>&lt;!--</w:t>
      </w:r>
      <w:proofErr w:type="gramEnd"/>
      <w:r w:rsidRPr="00995BED">
        <w:rPr>
          <w:rFonts w:ascii="Consolas" w:eastAsia="Times New Roman" w:hAnsi="Consolas" w:cs="Consolas"/>
          <w:color w:val="008000"/>
          <w:lang w:val="en-US" w:eastAsia="de-CH"/>
        </w:rPr>
        <w:t> FileSkeletonReader </w:t>
      </w:r>
      <w:r w:rsidRPr="00995BED">
        <w:rPr>
          <w:rFonts w:ascii="Consolas" w:eastAsia="Times New Roman" w:hAnsi="Consolas" w:cs="Consolas"/>
          <w:color w:val="0000FF"/>
          <w:lang w:val="en-US" w:eastAsia="de-CH"/>
        </w:rPr>
        <w:t>--&gt;</w:t>
      </w:r>
    </w:p>
    <w:p w:rsidR="00E462E1" w:rsidRPr="00995BED" w:rsidRDefault="00E462E1" w:rsidP="00E462E1">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995BED">
        <w:rPr>
          <w:rFonts w:ascii="Consolas" w:eastAsia="Times New Roman" w:hAnsi="Consolas" w:cs="Consolas"/>
          <w:color w:val="0000FF"/>
          <w:lang w:val="en-US" w:eastAsia="de-CH"/>
        </w:rPr>
        <w:t>        </w:t>
      </w:r>
      <w:proofErr w:type="gramStart"/>
      <w:r w:rsidRPr="00995BED">
        <w:rPr>
          <w:rFonts w:ascii="Consolas" w:eastAsia="Times New Roman" w:hAnsi="Consolas" w:cs="Consolas"/>
          <w:color w:val="0000FF"/>
          <w:lang w:val="en-US" w:eastAsia="de-CH"/>
        </w:rPr>
        <w:t>&lt;!--</w:t>
      </w:r>
      <w:proofErr w:type="gramEnd"/>
      <w:r w:rsidRPr="00995BED">
        <w:rPr>
          <w:rFonts w:ascii="Consolas" w:eastAsia="Times New Roman" w:hAnsi="Consolas" w:cs="Consolas"/>
          <w:color w:val="008000"/>
          <w:lang w:val="en-US" w:eastAsia="de-CH"/>
        </w:rPr>
        <w:t> AutoPlayFileSkeletonReader </w:t>
      </w:r>
      <w:r w:rsidRPr="00995BED">
        <w:rPr>
          <w:rFonts w:ascii="Consolas" w:eastAsia="Times New Roman" w:hAnsi="Consolas" w:cs="Consolas"/>
          <w:color w:val="0000FF"/>
          <w:lang w:val="en-US" w:eastAsia="de-CH"/>
        </w:rPr>
        <w:t>--&gt;</w:t>
      </w:r>
    </w:p>
    <w:p w:rsidR="00E462E1" w:rsidRPr="00995BED" w:rsidRDefault="00E462E1" w:rsidP="00E462E1">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995BED">
        <w:rPr>
          <w:rFonts w:ascii="Consolas" w:eastAsia="Times New Roman" w:hAnsi="Consolas" w:cs="Consolas"/>
          <w:color w:val="0000FF"/>
          <w:lang w:val="en-US" w:eastAsia="de-CH"/>
        </w:rPr>
        <w:t>        </w:t>
      </w:r>
      <w:proofErr w:type="gramStart"/>
      <w:r w:rsidRPr="00995BED">
        <w:rPr>
          <w:rFonts w:ascii="Consolas" w:eastAsia="Times New Roman" w:hAnsi="Consolas" w:cs="Consolas"/>
          <w:color w:val="0000FF"/>
          <w:lang w:val="en-US" w:eastAsia="de-CH"/>
        </w:rPr>
        <w:t>&lt;!--</w:t>
      </w:r>
      <w:proofErr w:type="gramEnd"/>
      <w:r w:rsidRPr="00995BED">
        <w:rPr>
          <w:rFonts w:ascii="Consolas" w:eastAsia="Times New Roman" w:hAnsi="Consolas" w:cs="Consolas"/>
          <w:color w:val="008000"/>
          <w:lang w:val="en-US" w:eastAsia="de-CH"/>
        </w:rPr>
        <w:t> KinectSkeletonReader </w:t>
      </w:r>
      <w:r w:rsidRPr="00995BED">
        <w:rPr>
          <w:rFonts w:ascii="Consolas" w:eastAsia="Times New Roman" w:hAnsi="Consolas" w:cs="Consolas"/>
          <w:color w:val="0000FF"/>
          <w:lang w:val="en-US" w:eastAsia="de-CH"/>
        </w:rPr>
        <w:t>--&gt;</w:t>
      </w:r>
    </w:p>
    <w:p w:rsidR="00E462E1" w:rsidRPr="00995BED" w:rsidRDefault="00E462E1" w:rsidP="00E462E1">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995BED">
        <w:rPr>
          <w:rFonts w:ascii="Consolas" w:eastAsia="Times New Roman" w:hAnsi="Consolas" w:cs="Consolas"/>
          <w:color w:val="0000FF"/>
          <w:lang w:val="en-US" w:eastAsia="de-CH"/>
        </w:rPr>
        <w:t>        &lt;</w:t>
      </w:r>
      <w:r w:rsidRPr="00995BED">
        <w:rPr>
          <w:rFonts w:ascii="Consolas" w:eastAsia="Times New Roman" w:hAnsi="Consolas" w:cs="Consolas"/>
          <w:color w:val="A31515"/>
          <w:lang w:val="en-US" w:eastAsia="de-CH"/>
        </w:rPr>
        <w:t>type</w:t>
      </w:r>
      <w:r w:rsidRPr="00995BED">
        <w:rPr>
          <w:rFonts w:ascii="Consolas" w:eastAsia="Times New Roman" w:hAnsi="Consolas" w:cs="Consolas"/>
          <w:color w:val="0000FF"/>
          <w:lang w:val="en-US" w:eastAsia="de-CH"/>
        </w:rPr>
        <w:t> </w:t>
      </w:r>
      <w:r w:rsidRPr="00995BED">
        <w:rPr>
          <w:rFonts w:ascii="Consolas" w:eastAsia="Times New Roman" w:hAnsi="Consolas" w:cs="Consolas"/>
          <w:color w:val="FF0000"/>
          <w:lang w:val="en-US" w:eastAsia="de-CH"/>
        </w:rPr>
        <w:t>type</w:t>
      </w:r>
      <w:r w:rsidRPr="00995BED">
        <w:rPr>
          <w:rFonts w:ascii="Consolas" w:eastAsia="Times New Roman" w:hAnsi="Consolas" w:cs="Consolas"/>
          <w:color w:val="0000FF"/>
          <w:lang w:val="en-US" w:eastAsia="de-CH"/>
        </w:rPr>
        <w:t>=</w:t>
      </w:r>
      <w:r w:rsidRPr="00995BED">
        <w:rPr>
          <w:rFonts w:ascii="Consolas" w:eastAsia="Times New Roman" w:hAnsi="Consolas" w:cs="Consolas"/>
          <w:color w:val="000000"/>
          <w:lang w:val="en-US" w:eastAsia="de-CH"/>
        </w:rPr>
        <w:t>"</w:t>
      </w:r>
      <w:r w:rsidRPr="00995BED">
        <w:rPr>
          <w:rFonts w:ascii="Consolas" w:eastAsia="Times New Roman" w:hAnsi="Consolas" w:cs="Consolas"/>
          <w:color w:val="0000FF"/>
          <w:lang w:val="en-US" w:eastAsia="de-CH"/>
        </w:rPr>
        <w:t>ISkeletonReader</w:t>
      </w:r>
      <w:r w:rsidRPr="00995BED">
        <w:rPr>
          <w:rFonts w:ascii="Consolas" w:eastAsia="Times New Roman" w:hAnsi="Consolas" w:cs="Consolas"/>
          <w:color w:val="000000"/>
          <w:lang w:val="en-US" w:eastAsia="de-CH"/>
        </w:rPr>
        <w:t>"</w:t>
      </w:r>
      <w:r w:rsidRPr="00995BED">
        <w:rPr>
          <w:rFonts w:ascii="Consolas" w:eastAsia="Times New Roman" w:hAnsi="Consolas" w:cs="Consolas"/>
          <w:color w:val="0000FF"/>
          <w:lang w:val="en-US" w:eastAsia="de-CH"/>
        </w:rPr>
        <w:t> </w:t>
      </w:r>
      <w:r w:rsidRPr="00995BED">
        <w:rPr>
          <w:rFonts w:ascii="Consolas" w:eastAsia="Times New Roman" w:hAnsi="Consolas" w:cs="Consolas"/>
          <w:color w:val="FF0000"/>
          <w:lang w:val="en-US" w:eastAsia="de-CH"/>
        </w:rPr>
        <w:t>mapTo</w:t>
      </w:r>
      <w:r w:rsidRPr="00995BED">
        <w:rPr>
          <w:rFonts w:ascii="Consolas" w:eastAsia="Times New Roman" w:hAnsi="Consolas" w:cs="Consolas"/>
          <w:color w:val="0000FF"/>
          <w:lang w:val="en-US" w:eastAsia="de-CH"/>
        </w:rPr>
        <w:t>=</w:t>
      </w:r>
      <w:r w:rsidRPr="00995BED">
        <w:rPr>
          <w:rFonts w:ascii="Consolas" w:eastAsia="Times New Roman" w:hAnsi="Consolas" w:cs="Consolas"/>
          <w:color w:val="000000"/>
          <w:lang w:val="en-US" w:eastAsia="de-CH"/>
        </w:rPr>
        <w:t>"</w:t>
      </w:r>
      <w:r w:rsidRPr="00995BED">
        <w:rPr>
          <w:rFonts w:ascii="Consolas" w:eastAsia="Times New Roman" w:hAnsi="Consolas" w:cs="Consolas"/>
          <w:color w:val="0000FF"/>
          <w:lang w:val="en-US" w:eastAsia="de-CH"/>
        </w:rPr>
        <w:t>KinectSkeletonReader</w:t>
      </w:r>
      <w:r w:rsidRPr="00995BED">
        <w:rPr>
          <w:rFonts w:ascii="Consolas" w:eastAsia="Times New Roman" w:hAnsi="Consolas" w:cs="Consolas"/>
          <w:color w:val="000000"/>
          <w:lang w:val="en-US" w:eastAsia="de-CH"/>
        </w:rPr>
        <w:t>"</w:t>
      </w:r>
      <w:r w:rsidRPr="00995BED">
        <w:rPr>
          <w:rFonts w:ascii="Consolas" w:eastAsia="Times New Roman" w:hAnsi="Consolas" w:cs="Consolas"/>
          <w:color w:val="0000FF"/>
          <w:lang w:val="en-US" w:eastAsia="de-CH"/>
        </w:rPr>
        <w:t>&gt;</w:t>
      </w:r>
    </w:p>
    <w:p w:rsidR="00E462E1" w:rsidRPr="00E268B5" w:rsidRDefault="00E462E1" w:rsidP="00E462E1">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995BED">
        <w:rPr>
          <w:rFonts w:ascii="Consolas" w:eastAsia="Times New Roman" w:hAnsi="Consolas" w:cs="Consolas"/>
          <w:color w:val="0000FF"/>
          <w:lang w:val="en-US" w:eastAsia="de-CH"/>
        </w:rPr>
        <w:t>          </w:t>
      </w:r>
      <w:r w:rsidRPr="00E268B5">
        <w:rPr>
          <w:rFonts w:ascii="Consolas" w:eastAsia="Times New Roman" w:hAnsi="Consolas" w:cs="Consolas"/>
          <w:color w:val="0000FF"/>
          <w:lang w:val="en-US" w:eastAsia="de-CH"/>
        </w:rPr>
        <w:t>&lt;</w:t>
      </w:r>
      <w:r w:rsidRPr="00E268B5">
        <w:rPr>
          <w:rFonts w:ascii="Consolas" w:eastAsia="Times New Roman" w:hAnsi="Consolas" w:cs="Consolas"/>
          <w:color w:val="A31515"/>
          <w:lang w:val="en-US" w:eastAsia="de-CH"/>
        </w:rPr>
        <w:t>lifetime</w:t>
      </w:r>
      <w:r w:rsidRPr="00E268B5">
        <w:rPr>
          <w:rFonts w:ascii="Consolas" w:eastAsia="Times New Roman" w:hAnsi="Consolas" w:cs="Consolas"/>
          <w:color w:val="0000FF"/>
          <w:lang w:val="en-US" w:eastAsia="de-CH"/>
        </w:rPr>
        <w:t> </w:t>
      </w:r>
      <w:r w:rsidRPr="00E268B5">
        <w:rPr>
          <w:rFonts w:ascii="Consolas" w:eastAsia="Times New Roman" w:hAnsi="Consolas" w:cs="Consolas"/>
          <w:color w:val="FF0000"/>
          <w:lang w:val="en-US" w:eastAsia="de-CH"/>
        </w:rPr>
        <w:t>type</w:t>
      </w:r>
      <w:r w:rsidRPr="00E268B5">
        <w:rPr>
          <w:rFonts w:ascii="Consolas" w:eastAsia="Times New Roman" w:hAnsi="Consolas" w:cs="Consolas"/>
          <w:color w:val="0000FF"/>
          <w:lang w:val="en-US" w:eastAsia="de-CH"/>
        </w:rPr>
        <w:t>=</w:t>
      </w:r>
      <w:r w:rsidRPr="00E268B5">
        <w:rPr>
          <w:rFonts w:ascii="Consolas" w:eastAsia="Times New Roman" w:hAnsi="Consolas" w:cs="Consolas"/>
          <w:color w:val="000000"/>
          <w:lang w:val="en-US" w:eastAsia="de-CH"/>
        </w:rPr>
        <w:t>"</w:t>
      </w:r>
      <w:r w:rsidRPr="00E268B5">
        <w:rPr>
          <w:rFonts w:ascii="Consolas" w:eastAsia="Times New Roman" w:hAnsi="Consolas" w:cs="Consolas"/>
          <w:color w:val="0000FF"/>
          <w:lang w:val="en-US" w:eastAsia="de-CH"/>
        </w:rPr>
        <w:t>singleton</w:t>
      </w:r>
      <w:r w:rsidRPr="00E268B5">
        <w:rPr>
          <w:rFonts w:ascii="Consolas" w:eastAsia="Times New Roman" w:hAnsi="Consolas" w:cs="Consolas"/>
          <w:color w:val="000000"/>
          <w:lang w:val="en-US" w:eastAsia="de-CH"/>
        </w:rPr>
        <w:t>"</w:t>
      </w:r>
      <w:r w:rsidRPr="00E268B5">
        <w:rPr>
          <w:rFonts w:ascii="Consolas" w:eastAsia="Times New Roman" w:hAnsi="Consolas" w:cs="Consolas"/>
          <w:color w:val="0000FF"/>
          <w:lang w:val="en-US" w:eastAsia="de-CH"/>
        </w:rPr>
        <w:t>/&gt;</w:t>
      </w:r>
    </w:p>
    <w:p w:rsidR="00E462E1" w:rsidRPr="00E268B5" w:rsidRDefault="00E462E1" w:rsidP="00E462E1">
      <w:pPr>
        <w:keepNext/>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E268B5">
        <w:rPr>
          <w:rFonts w:ascii="Consolas" w:eastAsia="Times New Roman" w:hAnsi="Consolas" w:cs="Consolas"/>
          <w:color w:val="0000FF"/>
          <w:lang w:val="en-US" w:eastAsia="de-CH"/>
        </w:rPr>
        <w:t>        &lt;/</w:t>
      </w:r>
      <w:r w:rsidRPr="00E268B5">
        <w:rPr>
          <w:rFonts w:ascii="Consolas" w:eastAsia="Times New Roman" w:hAnsi="Consolas" w:cs="Consolas"/>
          <w:color w:val="A31515"/>
          <w:lang w:val="en-US" w:eastAsia="de-CH"/>
        </w:rPr>
        <w:t>type</w:t>
      </w:r>
      <w:r w:rsidRPr="00E268B5">
        <w:rPr>
          <w:rFonts w:ascii="Consolas" w:eastAsia="Times New Roman" w:hAnsi="Consolas" w:cs="Consolas"/>
          <w:color w:val="0000FF"/>
          <w:lang w:val="en-US" w:eastAsia="de-CH"/>
        </w:rPr>
        <w:t>&gt;</w:t>
      </w:r>
    </w:p>
    <w:p w:rsidR="00E462E1" w:rsidRPr="000E6CF3" w:rsidRDefault="00E462E1" w:rsidP="00E462E1">
      <w:pPr>
        <w:pStyle w:val="Caption"/>
        <w:rPr>
          <w:lang w:val="en-US"/>
        </w:rPr>
      </w:pPr>
      <w:bookmarkStart w:id="992" w:name="_Toc327468136"/>
      <w:r w:rsidRPr="000E6CF3">
        <w:rPr>
          <w:lang w:val="en-US"/>
        </w:rPr>
        <w:t xml:space="preserve">Abbildung </w:t>
      </w:r>
      <w:r>
        <w:fldChar w:fldCharType="begin"/>
      </w:r>
      <w:r w:rsidRPr="000E6CF3">
        <w:rPr>
          <w:lang w:val="en-US"/>
        </w:rPr>
        <w:instrText xml:space="preserve"> SEQ Abbildung \* ARABIC </w:instrText>
      </w:r>
      <w:r>
        <w:fldChar w:fldCharType="separate"/>
      </w:r>
      <w:r w:rsidR="000E6CF3" w:rsidRPr="000E6CF3">
        <w:rPr>
          <w:noProof/>
          <w:lang w:val="en-US"/>
        </w:rPr>
        <w:t>134</w:t>
      </w:r>
      <w:r>
        <w:rPr>
          <w:noProof/>
        </w:rPr>
        <w:fldChar w:fldCharType="end"/>
      </w:r>
      <w:r w:rsidRPr="000E6CF3">
        <w:rPr>
          <w:lang w:val="en-US"/>
        </w:rPr>
        <w:t xml:space="preserve"> - app.config, Sektion Unity, Mapping für ISkeletonReader</w:t>
      </w:r>
      <w:bookmarkEnd w:id="992"/>
    </w:p>
    <w:p w:rsidR="00F221CC" w:rsidRPr="000E6CF3" w:rsidRDefault="00F221CC">
      <w:pPr>
        <w:rPr>
          <w:lang w:val="en-US"/>
        </w:rPr>
      </w:pPr>
      <w:r w:rsidRPr="000E6CF3">
        <w:rPr>
          <w:lang w:val="en-US"/>
        </w:rPr>
        <w:br w:type="page"/>
      </w:r>
    </w:p>
    <w:p w:rsidR="00E462E1" w:rsidRDefault="00E462E1" w:rsidP="00E462E1">
      <w:pPr>
        <w:pStyle w:val="Heading6"/>
      </w:pPr>
      <w:bookmarkStart w:id="993" w:name="_Toc327467936"/>
      <w:r>
        <w:lastRenderedPageBreak/>
        <w:t>Cursor</w:t>
      </w:r>
      <w:bookmarkEnd w:id="993"/>
    </w:p>
    <w:p w:rsidR="00E462E1" w:rsidRPr="00C20375" w:rsidRDefault="00E462E1" w:rsidP="00E462E1">
      <w:r>
        <w:t xml:space="preserve">Ist der Kinect Sensor am Computer angeschlossen, so ist für das Mapping vorzugsweise das </w:t>
      </w:r>
      <w:r w:rsidRPr="009922A7">
        <w:rPr>
          <w:i/>
        </w:rPr>
        <w:t>KinectCursorViewModel</w:t>
      </w:r>
      <w:r>
        <w:t xml:space="preserve"> zu verwenden. Der Cursor, welcher in der Applikation als kleine Hand dargestellt wird, kann so durch Handbewegungen vor dem Kinect Sensor gesteuert werden. Ist das Mapping für den </w:t>
      </w:r>
      <w:r w:rsidRPr="009922A7">
        <w:rPr>
          <w:i/>
        </w:rPr>
        <w:t>ISkeletonReader</w:t>
      </w:r>
      <w:r>
        <w:t xml:space="preserve"> (siehe Unterkapitel </w:t>
      </w:r>
      <w:r>
        <w:fldChar w:fldCharType="begin"/>
      </w:r>
      <w:r>
        <w:instrText xml:space="preserve"> REF _Ref327169185 \r \h </w:instrText>
      </w:r>
      <w:r>
        <w:fldChar w:fldCharType="separate"/>
      </w:r>
      <w:r w:rsidR="000E6CF3">
        <w:t>V.9.3.4.2.2</w:t>
      </w:r>
      <w:r>
        <w:fldChar w:fldCharType="end"/>
      </w:r>
      <w:r>
        <w:t xml:space="preserve"> </w:t>
      </w:r>
      <w:r>
        <w:fldChar w:fldCharType="begin"/>
      </w:r>
      <w:r>
        <w:instrText xml:space="preserve"> REF _Ref327169185 \h </w:instrText>
      </w:r>
      <w:r>
        <w:fldChar w:fldCharType="separate"/>
      </w:r>
      <w:r w:rsidR="000E6CF3">
        <w:t>Skelettdaten</w:t>
      </w:r>
      <w:r>
        <w:fldChar w:fldCharType="end"/>
      </w:r>
      <w:r>
        <w:t xml:space="preserve">) auf </w:t>
      </w:r>
      <w:r w:rsidRPr="00702149">
        <w:rPr>
          <w:i/>
        </w:rPr>
        <w:t>FileSkeletonReader</w:t>
      </w:r>
      <w:r>
        <w:t xml:space="preserve"> oder </w:t>
      </w:r>
      <w:r w:rsidRPr="00702149">
        <w:rPr>
          <w:i/>
        </w:rPr>
        <w:t>AutoPlayFileSkeletonReader</w:t>
      </w:r>
      <w:r>
        <w:t xml:space="preserve"> gesetzt, so wird der Handcursor durch das Skelett im abzuspielenden File gesteuert. </w:t>
      </w:r>
    </w:p>
    <w:p w:rsidR="00E462E1" w:rsidRPr="00563BB2" w:rsidRDefault="00E462E1" w:rsidP="00E462E1">
      <w:r>
        <w:t xml:space="preserve">Wird das Schlüsselwort </w:t>
      </w:r>
      <w:r w:rsidRPr="009922A7">
        <w:rPr>
          <w:i/>
        </w:rPr>
        <w:t>MouseCursorViewModel</w:t>
      </w:r>
      <w:r>
        <w:t xml:space="preserve"> verwendet, so lässt sich die Applikation mit der Maus bedienen. Trotzdem wird auch hier eine Hand angezeigt.</w:t>
      </w:r>
    </w:p>
    <w:p w:rsidR="00E462E1" w:rsidRPr="00097E7F"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rPr>
      </w:pPr>
      <w:r>
        <w:rPr>
          <w:rFonts w:ascii="Consolas" w:hAnsi="Consolas" w:cs="Consolas"/>
          <w:color w:val="0000FF"/>
        </w:rPr>
        <w:t>        </w:t>
      </w:r>
      <w:proofErr w:type="gramStart"/>
      <w:r w:rsidRPr="00097E7F">
        <w:rPr>
          <w:rFonts w:ascii="Consolas" w:hAnsi="Consolas" w:cs="Consolas"/>
          <w:color w:val="0000FF"/>
        </w:rPr>
        <w:t>&lt;!--</w:t>
      </w:r>
      <w:proofErr w:type="gramEnd"/>
      <w:r w:rsidRPr="00097E7F">
        <w:rPr>
          <w:rFonts w:ascii="Consolas" w:hAnsi="Consolas" w:cs="Consolas"/>
          <w:color w:val="008000"/>
        </w:rPr>
        <w:t> KinectCursorViewModel </w:t>
      </w:r>
      <w:r w:rsidRPr="00097E7F">
        <w:rPr>
          <w:rFonts w:ascii="Consolas" w:hAnsi="Consolas" w:cs="Consolas"/>
          <w:color w:val="0000FF"/>
        </w:rPr>
        <w:t>--&gt;</w:t>
      </w:r>
    </w:p>
    <w:p w:rsidR="00E462E1" w:rsidRPr="00097E7F"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rPr>
      </w:pPr>
      <w:r w:rsidRPr="00097E7F">
        <w:rPr>
          <w:rFonts w:ascii="Consolas" w:hAnsi="Consolas" w:cs="Consolas"/>
          <w:color w:val="0000FF"/>
        </w:rPr>
        <w:t>        </w:t>
      </w:r>
      <w:proofErr w:type="gramStart"/>
      <w:r w:rsidRPr="00097E7F">
        <w:rPr>
          <w:rFonts w:ascii="Consolas" w:hAnsi="Consolas" w:cs="Consolas"/>
          <w:color w:val="0000FF"/>
        </w:rPr>
        <w:t>&lt;!--</w:t>
      </w:r>
      <w:proofErr w:type="gramEnd"/>
      <w:r w:rsidRPr="00097E7F">
        <w:rPr>
          <w:rFonts w:ascii="Consolas" w:hAnsi="Consolas" w:cs="Consolas"/>
          <w:color w:val="008000"/>
        </w:rPr>
        <w:t> MouseCursorViewModel </w:t>
      </w:r>
      <w:r w:rsidRPr="00097E7F">
        <w:rPr>
          <w:rFonts w:ascii="Consolas" w:hAnsi="Consolas" w:cs="Consolas"/>
          <w:color w:val="0000FF"/>
        </w:rPr>
        <w:t>--&gt;</w:t>
      </w:r>
    </w:p>
    <w:p w:rsidR="00E462E1" w:rsidRPr="000E415C"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rPr>
      </w:pPr>
      <w:r w:rsidRPr="00097E7F">
        <w:rPr>
          <w:rFonts w:ascii="Consolas" w:hAnsi="Consolas" w:cs="Consolas"/>
          <w:color w:val="0000FF"/>
        </w:rPr>
        <w:t>        </w:t>
      </w:r>
      <w:r w:rsidRPr="000E415C">
        <w:rPr>
          <w:rFonts w:ascii="Consolas" w:hAnsi="Consolas" w:cs="Consolas"/>
          <w:color w:val="0000FF"/>
        </w:rPr>
        <w:t>&lt;</w:t>
      </w:r>
      <w:r w:rsidRPr="000E415C">
        <w:rPr>
          <w:rFonts w:ascii="Consolas" w:hAnsi="Consolas" w:cs="Consolas"/>
          <w:color w:val="A31515"/>
        </w:rPr>
        <w:t>type</w:t>
      </w:r>
      <w:r w:rsidRPr="000E415C">
        <w:rPr>
          <w:rFonts w:ascii="Consolas" w:hAnsi="Consolas" w:cs="Consolas"/>
          <w:color w:val="0000FF"/>
        </w:rPr>
        <w:t> </w:t>
      </w:r>
      <w:r w:rsidRPr="000E415C">
        <w:rPr>
          <w:rFonts w:ascii="Consolas" w:hAnsi="Consolas" w:cs="Consolas"/>
          <w:color w:val="FF0000"/>
        </w:rPr>
        <w:t>type</w:t>
      </w:r>
      <w:r w:rsidRPr="000E415C">
        <w:rPr>
          <w:rFonts w:ascii="Consolas" w:hAnsi="Consolas" w:cs="Consolas"/>
          <w:color w:val="0000FF"/>
        </w:rPr>
        <w:t>=</w:t>
      </w:r>
      <w:r w:rsidRPr="000E415C">
        <w:rPr>
          <w:rFonts w:ascii="Consolas" w:hAnsi="Consolas" w:cs="Consolas"/>
          <w:color w:val="000000"/>
        </w:rPr>
        <w:t>"</w:t>
      </w:r>
      <w:r w:rsidRPr="000E415C">
        <w:rPr>
          <w:rFonts w:ascii="Consolas" w:hAnsi="Consolas" w:cs="Consolas"/>
          <w:color w:val="0000FF"/>
        </w:rPr>
        <w:t>ICursorViewModel</w:t>
      </w:r>
      <w:r w:rsidRPr="000E415C">
        <w:rPr>
          <w:rFonts w:ascii="Consolas" w:hAnsi="Consolas" w:cs="Consolas"/>
          <w:color w:val="000000"/>
        </w:rPr>
        <w:t>"</w:t>
      </w:r>
      <w:r w:rsidRPr="000E415C">
        <w:rPr>
          <w:rFonts w:ascii="Consolas" w:hAnsi="Consolas" w:cs="Consolas"/>
          <w:color w:val="0000FF"/>
        </w:rPr>
        <w:t> </w:t>
      </w:r>
      <w:r w:rsidRPr="000E415C">
        <w:rPr>
          <w:rFonts w:ascii="Consolas" w:hAnsi="Consolas" w:cs="Consolas"/>
          <w:color w:val="FF0000"/>
        </w:rPr>
        <w:t>mapTo</w:t>
      </w:r>
      <w:r w:rsidRPr="000E415C">
        <w:rPr>
          <w:rFonts w:ascii="Consolas" w:hAnsi="Consolas" w:cs="Consolas"/>
          <w:color w:val="0000FF"/>
        </w:rPr>
        <w:t>=</w:t>
      </w:r>
      <w:r w:rsidRPr="000E415C">
        <w:rPr>
          <w:rFonts w:ascii="Consolas" w:hAnsi="Consolas" w:cs="Consolas"/>
          <w:color w:val="000000"/>
        </w:rPr>
        <w:t>"</w:t>
      </w:r>
      <w:r w:rsidRPr="000E415C">
        <w:rPr>
          <w:rFonts w:ascii="Consolas" w:hAnsi="Consolas" w:cs="Consolas"/>
          <w:color w:val="0000FF"/>
        </w:rPr>
        <w:t>MouseCursorViewModel</w:t>
      </w:r>
      <w:r w:rsidRPr="000E415C">
        <w:rPr>
          <w:rFonts w:ascii="Consolas" w:hAnsi="Consolas" w:cs="Consolas"/>
          <w:color w:val="000000"/>
        </w:rPr>
        <w:t>"</w:t>
      </w:r>
      <w:r w:rsidRPr="000E415C">
        <w:rPr>
          <w:rFonts w:ascii="Consolas" w:hAnsi="Consolas" w:cs="Consolas"/>
          <w:color w:val="0000FF"/>
        </w:rPr>
        <w:t>&gt;</w:t>
      </w:r>
    </w:p>
    <w:p w:rsidR="00E462E1" w:rsidRPr="00E268B5"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E415C">
        <w:rPr>
          <w:rFonts w:ascii="Consolas" w:hAnsi="Consolas" w:cs="Consolas"/>
          <w:color w:val="0000FF"/>
        </w:rPr>
        <w:t>          </w:t>
      </w:r>
      <w:r w:rsidRPr="00E268B5">
        <w:rPr>
          <w:rFonts w:ascii="Consolas" w:hAnsi="Consolas" w:cs="Consolas"/>
          <w:color w:val="0000FF"/>
          <w:lang w:val="en-US"/>
        </w:rPr>
        <w:t>&lt;</w:t>
      </w:r>
      <w:r w:rsidRPr="00E268B5">
        <w:rPr>
          <w:rFonts w:ascii="Consolas" w:hAnsi="Consolas" w:cs="Consolas"/>
          <w:color w:val="A31515"/>
          <w:lang w:val="en-US"/>
        </w:rPr>
        <w:t>lifetime</w:t>
      </w:r>
      <w:r w:rsidRPr="00E268B5">
        <w:rPr>
          <w:rFonts w:ascii="Consolas" w:hAnsi="Consolas" w:cs="Consolas"/>
          <w:color w:val="0000FF"/>
          <w:lang w:val="en-US"/>
        </w:rPr>
        <w:t> </w:t>
      </w:r>
      <w:r w:rsidRPr="00E268B5">
        <w:rPr>
          <w:rFonts w:ascii="Consolas" w:hAnsi="Consolas" w:cs="Consolas"/>
          <w:color w:val="FF0000"/>
          <w:lang w:val="en-US"/>
        </w:rPr>
        <w:t>type</w:t>
      </w:r>
      <w:r w:rsidRPr="00E268B5">
        <w:rPr>
          <w:rFonts w:ascii="Consolas" w:hAnsi="Consolas" w:cs="Consolas"/>
          <w:color w:val="0000FF"/>
          <w:lang w:val="en-US"/>
        </w:rPr>
        <w:t>=</w:t>
      </w:r>
      <w:r w:rsidRPr="00E268B5">
        <w:rPr>
          <w:rFonts w:ascii="Consolas" w:hAnsi="Consolas" w:cs="Consolas"/>
          <w:color w:val="000000"/>
          <w:lang w:val="en-US"/>
        </w:rPr>
        <w:t>"</w:t>
      </w:r>
      <w:r w:rsidRPr="00E268B5">
        <w:rPr>
          <w:rFonts w:ascii="Consolas" w:hAnsi="Consolas" w:cs="Consolas"/>
          <w:color w:val="0000FF"/>
          <w:lang w:val="en-US"/>
        </w:rPr>
        <w:t>singleton</w:t>
      </w:r>
      <w:r w:rsidRPr="00E268B5">
        <w:rPr>
          <w:rFonts w:ascii="Consolas" w:hAnsi="Consolas" w:cs="Consolas"/>
          <w:color w:val="000000"/>
          <w:lang w:val="en-US"/>
        </w:rPr>
        <w:t>"</w:t>
      </w:r>
      <w:r w:rsidRPr="00E268B5">
        <w:rPr>
          <w:rFonts w:ascii="Consolas" w:hAnsi="Consolas" w:cs="Consolas"/>
          <w:color w:val="0000FF"/>
          <w:lang w:val="en-US"/>
        </w:rPr>
        <w:t>/&gt;</w:t>
      </w:r>
    </w:p>
    <w:p w:rsidR="00E462E1" w:rsidRPr="00E268B5" w:rsidRDefault="00E462E1" w:rsidP="00E462E1">
      <w:pPr>
        <w:pStyle w:val="HTMLPreformatted"/>
        <w:keepNex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E268B5">
        <w:rPr>
          <w:rFonts w:ascii="Consolas" w:hAnsi="Consolas" w:cs="Consolas"/>
          <w:color w:val="0000FF"/>
          <w:lang w:val="en-US"/>
        </w:rPr>
        <w:t>        &lt;/</w:t>
      </w:r>
      <w:r w:rsidRPr="00E268B5">
        <w:rPr>
          <w:rFonts w:ascii="Consolas" w:hAnsi="Consolas" w:cs="Consolas"/>
          <w:color w:val="A31515"/>
          <w:lang w:val="en-US"/>
        </w:rPr>
        <w:t>type</w:t>
      </w:r>
      <w:r w:rsidRPr="00E268B5">
        <w:rPr>
          <w:rFonts w:ascii="Consolas" w:hAnsi="Consolas" w:cs="Consolas"/>
          <w:color w:val="0000FF"/>
          <w:lang w:val="en-US"/>
        </w:rPr>
        <w:t>&gt;</w:t>
      </w:r>
    </w:p>
    <w:p w:rsidR="00E462E1" w:rsidRPr="00762D91" w:rsidRDefault="00E462E1" w:rsidP="00E462E1">
      <w:pPr>
        <w:pStyle w:val="Caption"/>
      </w:pPr>
      <w:bookmarkStart w:id="994" w:name="_Toc327468137"/>
      <w:r>
        <w:t xml:space="preserve">Abbildung </w:t>
      </w:r>
      <w:fldSimple w:instr=" SEQ Abbildung \* ARABIC ">
        <w:r w:rsidR="000E6CF3">
          <w:rPr>
            <w:noProof/>
          </w:rPr>
          <w:t>135</w:t>
        </w:r>
      </w:fldSimple>
      <w:r>
        <w:t xml:space="preserve"> - </w:t>
      </w:r>
      <w:r w:rsidRPr="00E95A93">
        <w:t>app.config, Sektion Unity, Mapping für ICursorViewModel</w:t>
      </w:r>
      <w:bookmarkEnd w:id="994"/>
    </w:p>
    <w:p w:rsidR="00E462E1" w:rsidRDefault="00E462E1" w:rsidP="00E462E1">
      <w:pPr>
        <w:pStyle w:val="Heading5"/>
      </w:pPr>
      <w:bookmarkStart w:id="995" w:name="_Toc327467937"/>
      <w:r>
        <w:t>Padding</w:t>
      </w:r>
      <w:bookmarkEnd w:id="995"/>
    </w:p>
    <w:p w:rsidR="00E462E1" w:rsidRDefault="00E462E1" w:rsidP="00E462E1">
      <w:r>
        <w:t xml:space="preserve">Damit die Applikation angenehm mit Kinect zu bedienen ist, wurde einer Interaktionszone für die Hand definiert. Das Prinzip dieser Zone wird im Kapitel </w:t>
      </w:r>
      <w:r>
        <w:fldChar w:fldCharType="begin"/>
      </w:r>
      <w:r>
        <w:instrText xml:space="preserve"> REF _Ref327459606 \r \h </w:instrText>
      </w:r>
      <w:r>
        <w:fldChar w:fldCharType="separate"/>
      </w:r>
      <w:r w:rsidR="000E6CF3">
        <w:t>V.6.8</w:t>
      </w:r>
      <w:r>
        <w:fldChar w:fldCharType="end"/>
      </w:r>
      <w:r>
        <w:t xml:space="preserve"> </w:t>
      </w:r>
      <w:r>
        <w:fldChar w:fldCharType="begin"/>
      </w:r>
      <w:r>
        <w:instrText xml:space="preserve"> REF _Ref327459609 \h </w:instrText>
      </w:r>
      <w:r>
        <w:fldChar w:fldCharType="separate"/>
      </w:r>
      <w:r w:rsidR="000E6CF3">
        <w:t>Interaktion durch Handtracking</w:t>
      </w:r>
      <w:r>
        <w:fldChar w:fldCharType="end"/>
      </w:r>
      <w:r>
        <w:t xml:space="preserve"> genauer erläutert. Die rote Fläche in der </w:t>
      </w:r>
      <w:r>
        <w:fldChar w:fldCharType="begin"/>
      </w:r>
      <w:r>
        <w:instrText xml:space="preserve"> REF _Ref326763005 \h </w:instrText>
      </w:r>
      <w:r>
        <w:fldChar w:fldCharType="separate"/>
      </w:r>
      <w:r w:rsidR="000E6CF3" w:rsidRPr="000E6CF3">
        <w:t xml:space="preserve">Abbildung </w:t>
      </w:r>
      <w:r w:rsidR="000E6CF3" w:rsidRPr="000E6CF3">
        <w:rPr>
          <w:noProof/>
        </w:rPr>
        <w:t>136</w:t>
      </w:r>
      <w:r w:rsidR="000E6CF3" w:rsidRPr="000E6CF3">
        <w:t xml:space="preserve"> - Interaktionszone</w:t>
      </w:r>
      <w:r>
        <w:fldChar w:fldCharType="end"/>
      </w:r>
      <w:r>
        <w:t xml:space="preserve"> ist auf den Arm des Nutzers ausgerichtet und stellt die eigentliche Interaktionszone dar. Die schwarz umrahmte Fläche stellt den Erkennungsbereich von Kinect dar. Das </w:t>
      </w:r>
      <w:r w:rsidRPr="00A66728">
        <w:rPr>
          <w:i/>
        </w:rPr>
        <w:t>RelativePadding</w:t>
      </w:r>
      <w:r>
        <w:t xml:space="preserve"> wird verwendet, um diese rote Zone zu definieren. Möchte man die Position und Grösse der Zone verändern, so kann dies durch Anpassungen an den Werten der aufgelisteten Schlüsselwörter </w:t>
      </w:r>
      <w:r w:rsidRPr="00A66728">
        <w:rPr>
          <w:i/>
        </w:rPr>
        <w:t>left</w:t>
      </w:r>
      <w:r>
        <w:t xml:space="preserve">, </w:t>
      </w:r>
      <w:r w:rsidRPr="00A66728">
        <w:rPr>
          <w:i/>
        </w:rPr>
        <w:t>top</w:t>
      </w:r>
      <w:r>
        <w:t xml:space="preserve">, </w:t>
      </w:r>
      <w:r w:rsidRPr="00A66728">
        <w:rPr>
          <w:i/>
        </w:rPr>
        <w:t>right</w:t>
      </w:r>
      <w:r>
        <w:t xml:space="preserve"> und </w:t>
      </w:r>
      <w:r w:rsidRPr="00A66728">
        <w:rPr>
          <w:i/>
        </w:rPr>
        <w:t>bottom</w:t>
      </w:r>
      <w:r>
        <w:t xml:space="preserve"> getan werden. Welchen Abstand diese Schlüsselwörter verändern ist in der </w:t>
      </w:r>
      <w:r>
        <w:fldChar w:fldCharType="begin"/>
      </w:r>
      <w:r>
        <w:instrText xml:space="preserve"> REF _Ref326763005 \h </w:instrText>
      </w:r>
      <w:r>
        <w:fldChar w:fldCharType="separate"/>
      </w:r>
      <w:r w:rsidR="000E6CF3" w:rsidRPr="000E6CF3">
        <w:t xml:space="preserve">Abbildung </w:t>
      </w:r>
      <w:r w:rsidR="000E6CF3" w:rsidRPr="000E6CF3">
        <w:rPr>
          <w:noProof/>
        </w:rPr>
        <w:t>136</w:t>
      </w:r>
      <w:r w:rsidR="000E6CF3" w:rsidRPr="000E6CF3">
        <w:t xml:space="preserve"> - Interaktionszone</w:t>
      </w:r>
      <w:r>
        <w:fldChar w:fldCharType="end"/>
      </w:r>
      <w:r>
        <w:t xml:space="preserve"> ersichtlich.</w:t>
      </w:r>
    </w:p>
    <w:p w:rsidR="00E462E1" w:rsidRDefault="00E462E1" w:rsidP="00E462E1">
      <w:r>
        <w:rPr>
          <w:noProof/>
          <w:lang w:eastAsia="de-CH"/>
        </w:rPr>
        <w:drawing>
          <wp:inline distT="0" distB="0" distL="0" distR="0" wp14:anchorId="1296086A" wp14:editId="20CD918B">
            <wp:extent cx="2200275" cy="2200275"/>
            <wp:effectExtent l="0" t="0" r="9525" b="9525"/>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dding.png"/>
                    <pic:cNvPicPr/>
                  </pic:nvPicPr>
                  <pic:blipFill rotWithShape="1">
                    <a:blip r:embed="rId190">
                      <a:extLst>
                        <a:ext uri="{28A0092B-C50C-407E-A947-70E740481C1C}">
                          <a14:useLocalDpi xmlns:a14="http://schemas.microsoft.com/office/drawing/2010/main" val="0"/>
                        </a:ext>
                      </a:extLst>
                    </a:blip>
                    <a:srcRect l="7582" t="5776" r="9025" b="10830"/>
                    <a:stretch/>
                  </pic:blipFill>
                  <pic:spPr bwMode="auto">
                    <a:xfrm>
                      <a:off x="0" y="0"/>
                      <a:ext cx="2201376" cy="2201376"/>
                    </a:xfrm>
                    <a:prstGeom prst="rect">
                      <a:avLst/>
                    </a:prstGeom>
                    <a:ln>
                      <a:noFill/>
                    </a:ln>
                    <a:extLst>
                      <a:ext uri="{53640926-AAD7-44D8-BBD7-CCE9431645EC}">
                        <a14:shadowObscured xmlns:a14="http://schemas.microsoft.com/office/drawing/2010/main"/>
                      </a:ext>
                    </a:extLst>
                  </pic:spPr>
                </pic:pic>
              </a:graphicData>
            </a:graphic>
          </wp:inline>
        </w:drawing>
      </w:r>
    </w:p>
    <w:p w:rsidR="00E462E1" w:rsidRPr="00C31D51" w:rsidRDefault="00E462E1" w:rsidP="00E462E1">
      <w:pPr>
        <w:pStyle w:val="Caption"/>
        <w:rPr>
          <w:lang w:val="en-US"/>
        </w:rPr>
      </w:pPr>
      <w:bookmarkStart w:id="996" w:name="_Ref326763005"/>
      <w:bookmarkStart w:id="997" w:name="_Toc327468138"/>
      <w:r w:rsidRPr="00C31D51">
        <w:rPr>
          <w:lang w:val="en-US"/>
        </w:rPr>
        <w:t xml:space="preserve">Abbildung </w:t>
      </w:r>
      <w:r>
        <w:fldChar w:fldCharType="begin"/>
      </w:r>
      <w:r w:rsidRPr="00C31D51">
        <w:rPr>
          <w:lang w:val="en-US"/>
        </w:rPr>
        <w:instrText xml:space="preserve"> SEQ Abbildung \* ARABIC </w:instrText>
      </w:r>
      <w:r>
        <w:fldChar w:fldCharType="separate"/>
      </w:r>
      <w:r w:rsidR="000E6CF3">
        <w:rPr>
          <w:noProof/>
          <w:lang w:val="en-US"/>
        </w:rPr>
        <w:t>136</w:t>
      </w:r>
      <w:r>
        <w:fldChar w:fldCharType="end"/>
      </w:r>
      <w:r w:rsidRPr="00C31D51">
        <w:rPr>
          <w:lang w:val="en-US"/>
        </w:rPr>
        <w:t xml:space="preserve"> - Interaktionszone</w:t>
      </w:r>
      <w:bookmarkEnd w:id="996"/>
      <w:bookmarkEnd w:id="997"/>
    </w:p>
    <w:p w:rsidR="00E462E1" w:rsidRPr="00C31D51"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C31D51">
        <w:rPr>
          <w:rFonts w:ascii="Consolas" w:hAnsi="Consolas" w:cs="Consolas"/>
          <w:color w:val="0000FF"/>
          <w:lang w:val="en-US"/>
        </w:rPr>
        <w:t>        &lt;</w:t>
      </w:r>
      <w:r w:rsidRPr="00C31D51">
        <w:rPr>
          <w:rFonts w:ascii="Consolas" w:hAnsi="Consolas" w:cs="Consolas"/>
          <w:color w:val="A31515"/>
          <w:lang w:val="en-US"/>
        </w:rPr>
        <w:t>type</w:t>
      </w:r>
      <w:r w:rsidRPr="00C31D51">
        <w:rPr>
          <w:rFonts w:ascii="Consolas" w:hAnsi="Consolas" w:cs="Consolas"/>
          <w:color w:val="0000FF"/>
          <w:lang w:val="en-US"/>
        </w:rPr>
        <w:t> </w:t>
      </w:r>
      <w:r w:rsidRPr="00C31D51">
        <w:rPr>
          <w:rFonts w:ascii="Consolas" w:hAnsi="Consolas" w:cs="Consolas"/>
          <w:color w:val="FF0000"/>
          <w:lang w:val="en-US"/>
        </w:rPr>
        <w:t>type</w:t>
      </w:r>
      <w:r w:rsidRPr="00C31D51">
        <w:rPr>
          <w:rFonts w:ascii="Consolas" w:hAnsi="Consolas" w:cs="Consolas"/>
          <w:color w:val="0000FF"/>
          <w:lang w:val="en-US"/>
        </w:rPr>
        <w:t>=</w:t>
      </w:r>
      <w:r w:rsidRPr="00C31D51">
        <w:rPr>
          <w:rFonts w:ascii="Consolas" w:hAnsi="Consolas" w:cs="Consolas"/>
          <w:color w:val="000000"/>
          <w:lang w:val="en-US"/>
        </w:rPr>
        <w:t>"</w:t>
      </w:r>
      <w:r w:rsidRPr="00C31D51">
        <w:rPr>
          <w:rFonts w:ascii="Consolas" w:hAnsi="Consolas" w:cs="Consolas"/>
          <w:color w:val="0000FF"/>
          <w:lang w:val="en-US"/>
        </w:rPr>
        <w:t>RelativePadding</w:t>
      </w:r>
      <w:r w:rsidRPr="00C31D51">
        <w:rPr>
          <w:rFonts w:ascii="Consolas" w:hAnsi="Consolas" w:cs="Consolas"/>
          <w:color w:val="000000"/>
          <w:lang w:val="en-US"/>
        </w:rPr>
        <w:t>"</w:t>
      </w:r>
      <w:r w:rsidRPr="00C31D51">
        <w:rPr>
          <w:rFonts w:ascii="Consolas" w:hAnsi="Consolas" w:cs="Consolas"/>
          <w:color w:val="0000FF"/>
          <w:lang w:val="en-US"/>
        </w:rPr>
        <w:t> </w:t>
      </w:r>
      <w:r w:rsidRPr="00C31D51">
        <w:rPr>
          <w:rFonts w:ascii="Consolas" w:hAnsi="Consolas" w:cs="Consolas"/>
          <w:color w:val="FF0000"/>
          <w:lang w:val="en-US"/>
        </w:rPr>
        <w:t>mapTo</w:t>
      </w:r>
      <w:r w:rsidRPr="00C31D51">
        <w:rPr>
          <w:rFonts w:ascii="Consolas" w:hAnsi="Consolas" w:cs="Consolas"/>
          <w:color w:val="0000FF"/>
          <w:lang w:val="en-US"/>
        </w:rPr>
        <w:t>=</w:t>
      </w:r>
      <w:r w:rsidRPr="00C31D51">
        <w:rPr>
          <w:rFonts w:ascii="Consolas" w:hAnsi="Consolas" w:cs="Consolas"/>
          <w:color w:val="000000"/>
          <w:lang w:val="en-US"/>
        </w:rPr>
        <w:t>"</w:t>
      </w:r>
      <w:r w:rsidRPr="00C31D51">
        <w:rPr>
          <w:rFonts w:ascii="Consolas" w:hAnsi="Consolas" w:cs="Consolas"/>
          <w:color w:val="0000FF"/>
          <w:lang w:val="en-US"/>
        </w:rPr>
        <w:t>RelativePadding</w:t>
      </w:r>
      <w:r w:rsidRPr="00C31D51">
        <w:rPr>
          <w:rFonts w:ascii="Consolas" w:hAnsi="Consolas" w:cs="Consolas"/>
          <w:color w:val="000000"/>
          <w:lang w:val="en-US"/>
        </w:rPr>
        <w:t>"</w:t>
      </w:r>
      <w:r w:rsidRPr="00C31D51">
        <w:rPr>
          <w:rFonts w:ascii="Consolas" w:hAnsi="Consolas" w:cs="Consolas"/>
          <w:color w:val="0000FF"/>
          <w:lang w:val="en-US"/>
        </w:rPr>
        <w:t>&gt;</w:t>
      </w:r>
    </w:p>
    <w:p w:rsidR="00E462E1" w:rsidRPr="00C31D51"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C31D51">
        <w:rPr>
          <w:rFonts w:ascii="Consolas" w:hAnsi="Consolas" w:cs="Consolas"/>
          <w:color w:val="0000FF"/>
          <w:lang w:val="en-US"/>
        </w:rPr>
        <w:t>          &lt;</w:t>
      </w:r>
      <w:proofErr w:type="gramStart"/>
      <w:r w:rsidRPr="00C31D51">
        <w:rPr>
          <w:rFonts w:ascii="Consolas" w:hAnsi="Consolas" w:cs="Consolas"/>
          <w:color w:val="A31515"/>
          <w:lang w:val="en-US"/>
        </w:rPr>
        <w:t>constructor</w:t>
      </w:r>
      <w:proofErr w:type="gramEnd"/>
      <w:r w:rsidRPr="00C31D51">
        <w:rPr>
          <w:rFonts w:ascii="Consolas" w:hAnsi="Consolas" w:cs="Consolas"/>
          <w:color w:val="0000FF"/>
          <w:lang w:val="en-US"/>
        </w:rPr>
        <w:t>&gt;</w:t>
      </w:r>
    </w:p>
    <w:p w:rsidR="00E462E1" w:rsidRPr="00526DAF"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C31D51">
        <w:rPr>
          <w:rFonts w:ascii="Consolas" w:hAnsi="Consolas" w:cs="Consolas"/>
          <w:color w:val="0000FF"/>
          <w:lang w:val="en-US"/>
        </w:rPr>
        <w:t>            &lt;</w:t>
      </w:r>
      <w:r w:rsidRPr="00C31D51">
        <w:rPr>
          <w:rFonts w:ascii="Consolas" w:hAnsi="Consolas" w:cs="Consolas"/>
          <w:color w:val="A31515"/>
          <w:lang w:val="en-US"/>
        </w:rPr>
        <w:t>param</w:t>
      </w:r>
      <w:r w:rsidRPr="00C31D51">
        <w:rPr>
          <w:rFonts w:ascii="Consolas" w:hAnsi="Consolas" w:cs="Consolas"/>
          <w:color w:val="0000FF"/>
          <w:lang w:val="en-US"/>
        </w:rPr>
        <w:t> </w:t>
      </w:r>
      <w:r w:rsidRPr="00C31D51">
        <w:rPr>
          <w:rFonts w:ascii="Consolas" w:hAnsi="Consolas" w:cs="Consolas"/>
          <w:color w:val="FF0000"/>
          <w:lang w:val="en-US"/>
        </w:rPr>
        <w:t>name</w:t>
      </w:r>
      <w:r w:rsidRPr="00C31D51">
        <w:rPr>
          <w:rFonts w:ascii="Consolas" w:hAnsi="Consolas" w:cs="Consolas"/>
          <w:color w:val="0000FF"/>
          <w:lang w:val="en-US"/>
        </w:rPr>
        <w:t>=</w:t>
      </w:r>
      <w:r w:rsidRPr="00C31D51">
        <w:rPr>
          <w:rFonts w:ascii="Consolas" w:hAnsi="Consolas" w:cs="Consolas"/>
          <w:color w:val="000000"/>
          <w:lang w:val="en-US"/>
        </w:rPr>
        <w:t>"</w:t>
      </w:r>
      <w:r w:rsidRPr="00C31D51">
        <w:rPr>
          <w:rFonts w:ascii="Consolas" w:hAnsi="Consolas" w:cs="Consolas"/>
          <w:color w:val="0000FF"/>
          <w:lang w:val="en-US"/>
        </w:rPr>
        <w:t>left</w:t>
      </w:r>
      <w:r w:rsidRPr="00C31D51">
        <w:rPr>
          <w:rFonts w:ascii="Consolas" w:hAnsi="Consolas" w:cs="Consolas"/>
          <w:color w:val="000000"/>
          <w:lang w:val="en-US"/>
        </w:rPr>
        <w:t>"</w:t>
      </w:r>
      <w:r w:rsidRPr="00C31D51">
        <w:rPr>
          <w:rFonts w:ascii="Consolas" w:hAnsi="Consolas" w:cs="Consolas"/>
          <w:color w:val="0000FF"/>
          <w:lang w:val="en-US"/>
        </w:rPr>
        <w:t> </w:t>
      </w:r>
      <w:r w:rsidRPr="00C31D51">
        <w:rPr>
          <w:rFonts w:ascii="Consolas" w:hAnsi="Consolas" w:cs="Consolas"/>
          <w:color w:val="FF0000"/>
          <w:lang w:val="en-US"/>
        </w:rPr>
        <w:t>value</w:t>
      </w:r>
      <w:r w:rsidRPr="00C31D51">
        <w:rPr>
          <w:rFonts w:ascii="Consolas" w:hAnsi="Consolas" w:cs="Consolas"/>
          <w:color w:val="0000FF"/>
          <w:lang w:val="en-US"/>
        </w:rPr>
        <w:t>=</w:t>
      </w:r>
      <w:r w:rsidRPr="00526DAF">
        <w:rPr>
          <w:rFonts w:ascii="Consolas" w:hAnsi="Consolas" w:cs="Consolas"/>
          <w:color w:val="000000"/>
          <w:lang w:val="en-US"/>
        </w:rPr>
        <w:t>"</w:t>
      </w:r>
      <w:r w:rsidRPr="00526DAF">
        <w:rPr>
          <w:rFonts w:ascii="Consolas" w:hAnsi="Consolas" w:cs="Consolas"/>
          <w:color w:val="0000FF"/>
          <w:lang w:val="en-US"/>
        </w:rPr>
        <w:t>0.45</w:t>
      </w:r>
      <w:r w:rsidRPr="00526DAF">
        <w:rPr>
          <w:rFonts w:ascii="Consolas" w:hAnsi="Consolas" w:cs="Consolas"/>
          <w:color w:val="000000"/>
          <w:lang w:val="en-US"/>
        </w:rPr>
        <w:t>"</w:t>
      </w:r>
      <w:r w:rsidRPr="00526DAF">
        <w:rPr>
          <w:rFonts w:ascii="Consolas" w:hAnsi="Consolas" w:cs="Consolas"/>
          <w:color w:val="0000FF"/>
          <w:lang w:val="en-US"/>
        </w:rPr>
        <w:t>/&gt;</w:t>
      </w:r>
    </w:p>
    <w:p w:rsidR="00E462E1" w:rsidRPr="00526DAF"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526DAF">
        <w:rPr>
          <w:rFonts w:ascii="Consolas" w:hAnsi="Consolas" w:cs="Consolas"/>
          <w:color w:val="0000FF"/>
          <w:lang w:val="en-US"/>
        </w:rPr>
        <w:t>            &lt;</w:t>
      </w:r>
      <w:r w:rsidRPr="00526DAF">
        <w:rPr>
          <w:rFonts w:ascii="Consolas" w:hAnsi="Consolas" w:cs="Consolas"/>
          <w:color w:val="A31515"/>
          <w:lang w:val="en-US"/>
        </w:rPr>
        <w:t>param</w:t>
      </w:r>
      <w:r w:rsidRPr="00526DAF">
        <w:rPr>
          <w:rFonts w:ascii="Consolas" w:hAnsi="Consolas" w:cs="Consolas"/>
          <w:color w:val="0000FF"/>
          <w:lang w:val="en-US"/>
        </w:rPr>
        <w:t> </w:t>
      </w:r>
      <w:r w:rsidRPr="00526DAF">
        <w:rPr>
          <w:rFonts w:ascii="Consolas" w:hAnsi="Consolas" w:cs="Consolas"/>
          <w:color w:val="FF0000"/>
          <w:lang w:val="en-US"/>
        </w:rPr>
        <w:t>name</w:t>
      </w:r>
      <w:r w:rsidRPr="00526DAF">
        <w:rPr>
          <w:rFonts w:ascii="Consolas" w:hAnsi="Consolas" w:cs="Consolas"/>
          <w:color w:val="0000FF"/>
          <w:lang w:val="en-US"/>
        </w:rPr>
        <w:t>=</w:t>
      </w:r>
      <w:r w:rsidRPr="00526DAF">
        <w:rPr>
          <w:rFonts w:ascii="Consolas" w:hAnsi="Consolas" w:cs="Consolas"/>
          <w:color w:val="000000"/>
          <w:lang w:val="en-US"/>
        </w:rPr>
        <w:t>"</w:t>
      </w:r>
      <w:r w:rsidRPr="00526DAF">
        <w:rPr>
          <w:rFonts w:ascii="Consolas" w:hAnsi="Consolas" w:cs="Consolas"/>
          <w:color w:val="0000FF"/>
          <w:lang w:val="en-US"/>
        </w:rPr>
        <w:t>top</w:t>
      </w:r>
      <w:r w:rsidRPr="00526DAF">
        <w:rPr>
          <w:rFonts w:ascii="Consolas" w:hAnsi="Consolas" w:cs="Consolas"/>
          <w:color w:val="000000"/>
          <w:lang w:val="en-US"/>
        </w:rPr>
        <w:t>"</w:t>
      </w:r>
      <w:r w:rsidRPr="00526DAF">
        <w:rPr>
          <w:rFonts w:ascii="Consolas" w:hAnsi="Consolas" w:cs="Consolas"/>
          <w:color w:val="0000FF"/>
          <w:lang w:val="en-US"/>
        </w:rPr>
        <w:t> </w:t>
      </w:r>
      <w:r w:rsidRPr="00526DAF">
        <w:rPr>
          <w:rFonts w:ascii="Consolas" w:hAnsi="Consolas" w:cs="Consolas"/>
          <w:color w:val="FF0000"/>
          <w:lang w:val="en-US"/>
        </w:rPr>
        <w:t>value</w:t>
      </w:r>
      <w:r w:rsidRPr="00526DAF">
        <w:rPr>
          <w:rFonts w:ascii="Consolas" w:hAnsi="Consolas" w:cs="Consolas"/>
          <w:color w:val="0000FF"/>
          <w:lang w:val="en-US"/>
        </w:rPr>
        <w:t>=</w:t>
      </w:r>
      <w:r w:rsidRPr="00526DAF">
        <w:rPr>
          <w:rFonts w:ascii="Consolas" w:hAnsi="Consolas" w:cs="Consolas"/>
          <w:color w:val="000000"/>
          <w:lang w:val="en-US"/>
        </w:rPr>
        <w:t>"</w:t>
      </w:r>
      <w:r w:rsidRPr="00526DAF">
        <w:rPr>
          <w:rFonts w:ascii="Consolas" w:hAnsi="Consolas" w:cs="Consolas"/>
          <w:color w:val="0000FF"/>
          <w:lang w:val="en-US"/>
        </w:rPr>
        <w:t>0.1</w:t>
      </w:r>
      <w:r w:rsidRPr="00526DAF">
        <w:rPr>
          <w:rFonts w:ascii="Consolas" w:hAnsi="Consolas" w:cs="Consolas"/>
          <w:color w:val="000000"/>
          <w:lang w:val="en-US"/>
        </w:rPr>
        <w:t>"</w:t>
      </w:r>
      <w:r w:rsidRPr="00526DAF">
        <w:rPr>
          <w:rFonts w:ascii="Consolas" w:hAnsi="Consolas" w:cs="Consolas"/>
          <w:color w:val="0000FF"/>
          <w:lang w:val="en-US"/>
        </w:rPr>
        <w:t>/&gt;</w:t>
      </w:r>
    </w:p>
    <w:p w:rsidR="00E462E1" w:rsidRPr="00526DAF"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526DAF">
        <w:rPr>
          <w:rFonts w:ascii="Consolas" w:hAnsi="Consolas" w:cs="Consolas"/>
          <w:color w:val="0000FF"/>
          <w:lang w:val="en-US"/>
        </w:rPr>
        <w:t>            &lt;</w:t>
      </w:r>
      <w:r w:rsidRPr="00526DAF">
        <w:rPr>
          <w:rFonts w:ascii="Consolas" w:hAnsi="Consolas" w:cs="Consolas"/>
          <w:color w:val="A31515"/>
          <w:lang w:val="en-US"/>
        </w:rPr>
        <w:t>param</w:t>
      </w:r>
      <w:r w:rsidRPr="00526DAF">
        <w:rPr>
          <w:rFonts w:ascii="Consolas" w:hAnsi="Consolas" w:cs="Consolas"/>
          <w:color w:val="0000FF"/>
          <w:lang w:val="en-US"/>
        </w:rPr>
        <w:t> </w:t>
      </w:r>
      <w:r w:rsidRPr="00526DAF">
        <w:rPr>
          <w:rFonts w:ascii="Consolas" w:hAnsi="Consolas" w:cs="Consolas"/>
          <w:color w:val="FF0000"/>
          <w:lang w:val="en-US"/>
        </w:rPr>
        <w:t>name</w:t>
      </w:r>
      <w:r w:rsidRPr="00526DAF">
        <w:rPr>
          <w:rFonts w:ascii="Consolas" w:hAnsi="Consolas" w:cs="Consolas"/>
          <w:color w:val="0000FF"/>
          <w:lang w:val="en-US"/>
        </w:rPr>
        <w:t>=</w:t>
      </w:r>
      <w:r w:rsidRPr="00526DAF">
        <w:rPr>
          <w:rFonts w:ascii="Consolas" w:hAnsi="Consolas" w:cs="Consolas"/>
          <w:color w:val="000000"/>
          <w:lang w:val="en-US"/>
        </w:rPr>
        <w:t>"</w:t>
      </w:r>
      <w:r w:rsidRPr="00526DAF">
        <w:rPr>
          <w:rFonts w:ascii="Consolas" w:hAnsi="Consolas" w:cs="Consolas"/>
          <w:color w:val="0000FF"/>
          <w:lang w:val="en-US"/>
        </w:rPr>
        <w:t>right</w:t>
      </w:r>
      <w:r w:rsidRPr="00526DAF">
        <w:rPr>
          <w:rFonts w:ascii="Consolas" w:hAnsi="Consolas" w:cs="Consolas"/>
          <w:color w:val="000000"/>
          <w:lang w:val="en-US"/>
        </w:rPr>
        <w:t>"</w:t>
      </w:r>
      <w:r w:rsidRPr="00526DAF">
        <w:rPr>
          <w:rFonts w:ascii="Consolas" w:hAnsi="Consolas" w:cs="Consolas"/>
          <w:color w:val="0000FF"/>
          <w:lang w:val="en-US"/>
        </w:rPr>
        <w:t> </w:t>
      </w:r>
      <w:r w:rsidRPr="00526DAF">
        <w:rPr>
          <w:rFonts w:ascii="Consolas" w:hAnsi="Consolas" w:cs="Consolas"/>
          <w:color w:val="FF0000"/>
          <w:lang w:val="en-US"/>
        </w:rPr>
        <w:t>value</w:t>
      </w:r>
      <w:r w:rsidRPr="00526DAF">
        <w:rPr>
          <w:rFonts w:ascii="Consolas" w:hAnsi="Consolas" w:cs="Consolas"/>
          <w:color w:val="0000FF"/>
          <w:lang w:val="en-US"/>
        </w:rPr>
        <w:t>=</w:t>
      </w:r>
      <w:r w:rsidRPr="00526DAF">
        <w:rPr>
          <w:rFonts w:ascii="Consolas" w:hAnsi="Consolas" w:cs="Consolas"/>
          <w:color w:val="000000"/>
          <w:lang w:val="en-US"/>
        </w:rPr>
        <w:t>"</w:t>
      </w:r>
      <w:r w:rsidRPr="00526DAF">
        <w:rPr>
          <w:rFonts w:ascii="Consolas" w:hAnsi="Consolas" w:cs="Consolas"/>
          <w:color w:val="0000FF"/>
          <w:lang w:val="en-US"/>
        </w:rPr>
        <w:t>0.3</w:t>
      </w:r>
      <w:r w:rsidRPr="00526DAF">
        <w:rPr>
          <w:rFonts w:ascii="Consolas" w:hAnsi="Consolas" w:cs="Consolas"/>
          <w:color w:val="000000"/>
          <w:lang w:val="en-US"/>
        </w:rPr>
        <w:t>"</w:t>
      </w:r>
      <w:r w:rsidRPr="00526DAF">
        <w:rPr>
          <w:rFonts w:ascii="Consolas" w:hAnsi="Consolas" w:cs="Consolas"/>
          <w:color w:val="0000FF"/>
          <w:lang w:val="en-US"/>
        </w:rPr>
        <w:t>/&gt;</w:t>
      </w:r>
    </w:p>
    <w:p w:rsidR="00E462E1" w:rsidRPr="00526DAF"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526DAF">
        <w:rPr>
          <w:rFonts w:ascii="Consolas" w:hAnsi="Consolas" w:cs="Consolas"/>
          <w:color w:val="0000FF"/>
          <w:lang w:val="en-US"/>
        </w:rPr>
        <w:t>            &lt;</w:t>
      </w:r>
      <w:r w:rsidRPr="00526DAF">
        <w:rPr>
          <w:rFonts w:ascii="Consolas" w:hAnsi="Consolas" w:cs="Consolas"/>
          <w:color w:val="A31515"/>
          <w:lang w:val="en-US"/>
        </w:rPr>
        <w:t>param</w:t>
      </w:r>
      <w:r w:rsidRPr="00526DAF">
        <w:rPr>
          <w:rFonts w:ascii="Consolas" w:hAnsi="Consolas" w:cs="Consolas"/>
          <w:color w:val="0000FF"/>
          <w:lang w:val="en-US"/>
        </w:rPr>
        <w:t> </w:t>
      </w:r>
      <w:r w:rsidRPr="00526DAF">
        <w:rPr>
          <w:rFonts w:ascii="Consolas" w:hAnsi="Consolas" w:cs="Consolas"/>
          <w:color w:val="FF0000"/>
          <w:lang w:val="en-US"/>
        </w:rPr>
        <w:t>name</w:t>
      </w:r>
      <w:r w:rsidRPr="00526DAF">
        <w:rPr>
          <w:rFonts w:ascii="Consolas" w:hAnsi="Consolas" w:cs="Consolas"/>
          <w:color w:val="0000FF"/>
          <w:lang w:val="en-US"/>
        </w:rPr>
        <w:t>=</w:t>
      </w:r>
      <w:r w:rsidRPr="00526DAF">
        <w:rPr>
          <w:rFonts w:ascii="Consolas" w:hAnsi="Consolas" w:cs="Consolas"/>
          <w:color w:val="000000"/>
          <w:lang w:val="en-US"/>
        </w:rPr>
        <w:t>"</w:t>
      </w:r>
      <w:r w:rsidRPr="00526DAF">
        <w:rPr>
          <w:rFonts w:ascii="Consolas" w:hAnsi="Consolas" w:cs="Consolas"/>
          <w:color w:val="0000FF"/>
          <w:lang w:val="en-US"/>
        </w:rPr>
        <w:t>bottom</w:t>
      </w:r>
      <w:r w:rsidRPr="00526DAF">
        <w:rPr>
          <w:rFonts w:ascii="Consolas" w:hAnsi="Consolas" w:cs="Consolas"/>
          <w:color w:val="000000"/>
          <w:lang w:val="en-US"/>
        </w:rPr>
        <w:t>"</w:t>
      </w:r>
      <w:r w:rsidRPr="00526DAF">
        <w:rPr>
          <w:rFonts w:ascii="Consolas" w:hAnsi="Consolas" w:cs="Consolas"/>
          <w:color w:val="0000FF"/>
          <w:lang w:val="en-US"/>
        </w:rPr>
        <w:t> </w:t>
      </w:r>
      <w:r w:rsidRPr="00526DAF">
        <w:rPr>
          <w:rFonts w:ascii="Consolas" w:hAnsi="Consolas" w:cs="Consolas"/>
          <w:color w:val="FF0000"/>
          <w:lang w:val="en-US"/>
        </w:rPr>
        <w:t>value</w:t>
      </w:r>
      <w:r w:rsidRPr="00526DAF">
        <w:rPr>
          <w:rFonts w:ascii="Consolas" w:hAnsi="Consolas" w:cs="Consolas"/>
          <w:color w:val="0000FF"/>
          <w:lang w:val="en-US"/>
        </w:rPr>
        <w:t>=</w:t>
      </w:r>
      <w:r w:rsidRPr="00526DAF">
        <w:rPr>
          <w:rFonts w:ascii="Consolas" w:hAnsi="Consolas" w:cs="Consolas"/>
          <w:color w:val="000000"/>
          <w:lang w:val="en-US"/>
        </w:rPr>
        <w:t>"</w:t>
      </w:r>
      <w:r w:rsidRPr="00526DAF">
        <w:rPr>
          <w:rFonts w:ascii="Consolas" w:hAnsi="Consolas" w:cs="Consolas"/>
          <w:color w:val="0000FF"/>
          <w:lang w:val="en-US"/>
        </w:rPr>
        <w:t>0.49</w:t>
      </w:r>
      <w:r w:rsidRPr="00526DAF">
        <w:rPr>
          <w:rFonts w:ascii="Consolas" w:hAnsi="Consolas" w:cs="Consolas"/>
          <w:color w:val="000000"/>
          <w:lang w:val="en-US"/>
        </w:rPr>
        <w:t>"</w:t>
      </w:r>
      <w:r w:rsidRPr="00526DAF">
        <w:rPr>
          <w:rFonts w:ascii="Consolas" w:hAnsi="Consolas" w:cs="Consolas"/>
          <w:color w:val="0000FF"/>
          <w:lang w:val="en-US"/>
        </w:rPr>
        <w:t>/&gt;</w:t>
      </w:r>
    </w:p>
    <w:p w:rsidR="00E462E1" w:rsidRPr="00526DAF"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526DAF">
        <w:rPr>
          <w:rFonts w:ascii="Consolas" w:hAnsi="Consolas" w:cs="Consolas"/>
          <w:color w:val="0000FF"/>
          <w:lang w:val="en-US"/>
        </w:rPr>
        <w:t>          &lt;/</w:t>
      </w:r>
      <w:r w:rsidRPr="00526DAF">
        <w:rPr>
          <w:rFonts w:ascii="Consolas" w:hAnsi="Consolas" w:cs="Consolas"/>
          <w:color w:val="A31515"/>
          <w:lang w:val="en-US"/>
        </w:rPr>
        <w:t>constructor</w:t>
      </w:r>
      <w:r w:rsidRPr="00526DAF">
        <w:rPr>
          <w:rFonts w:ascii="Consolas" w:hAnsi="Consolas" w:cs="Consolas"/>
          <w:color w:val="0000FF"/>
          <w:lang w:val="en-US"/>
        </w:rPr>
        <w:t>&gt;</w:t>
      </w:r>
    </w:p>
    <w:p w:rsidR="00E462E1" w:rsidRPr="00DD0B57" w:rsidRDefault="00E462E1" w:rsidP="00E462E1">
      <w:pPr>
        <w:pStyle w:val="HTMLPreformatted"/>
        <w:keepNex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FF"/>
          <w:lang w:val="en-US"/>
        </w:rPr>
      </w:pPr>
      <w:r w:rsidRPr="00526DAF">
        <w:rPr>
          <w:rFonts w:ascii="Consolas" w:hAnsi="Consolas" w:cs="Consolas"/>
          <w:color w:val="0000FF"/>
          <w:lang w:val="en-US"/>
        </w:rPr>
        <w:t>        </w:t>
      </w:r>
      <w:r w:rsidRPr="00DD0B57">
        <w:rPr>
          <w:rFonts w:ascii="Consolas" w:hAnsi="Consolas" w:cs="Consolas"/>
          <w:color w:val="0000FF"/>
          <w:lang w:val="en-US"/>
        </w:rPr>
        <w:t>&lt;/</w:t>
      </w:r>
      <w:r w:rsidRPr="00DD0B57">
        <w:rPr>
          <w:rFonts w:ascii="Consolas" w:hAnsi="Consolas" w:cs="Consolas"/>
          <w:color w:val="A31515"/>
          <w:lang w:val="en-US"/>
        </w:rPr>
        <w:t>type</w:t>
      </w:r>
      <w:r w:rsidRPr="00DD0B57">
        <w:rPr>
          <w:rFonts w:ascii="Consolas" w:hAnsi="Consolas" w:cs="Consolas"/>
          <w:color w:val="0000FF"/>
          <w:lang w:val="en-US"/>
        </w:rPr>
        <w:t>&gt;</w:t>
      </w:r>
    </w:p>
    <w:p w:rsidR="00E462E1" w:rsidRPr="00DD0B57" w:rsidRDefault="00E462E1" w:rsidP="00E462E1">
      <w:pPr>
        <w:pStyle w:val="Caption"/>
        <w:rPr>
          <w:lang w:val="en-US"/>
        </w:rPr>
      </w:pPr>
      <w:bookmarkStart w:id="998" w:name="_Toc327468139"/>
      <w:bookmarkStart w:id="999" w:name="_Ref326764320"/>
      <w:bookmarkStart w:id="1000" w:name="_Ref327166567"/>
      <w:r w:rsidRPr="00982166">
        <w:rPr>
          <w:lang w:val="en-US"/>
        </w:rPr>
        <w:t xml:space="preserve">Abbildung </w:t>
      </w:r>
      <w:r>
        <w:fldChar w:fldCharType="begin"/>
      </w:r>
      <w:r w:rsidRPr="00982166">
        <w:rPr>
          <w:lang w:val="en-US"/>
        </w:rPr>
        <w:instrText xml:space="preserve"> SEQ Abbildung \* ARABIC </w:instrText>
      </w:r>
      <w:r>
        <w:fldChar w:fldCharType="separate"/>
      </w:r>
      <w:r w:rsidR="000E6CF3">
        <w:rPr>
          <w:noProof/>
          <w:lang w:val="en-US"/>
        </w:rPr>
        <w:t>137</w:t>
      </w:r>
      <w:r>
        <w:rPr>
          <w:noProof/>
        </w:rPr>
        <w:fldChar w:fldCharType="end"/>
      </w:r>
      <w:r w:rsidRPr="00982166">
        <w:rPr>
          <w:lang w:val="en-US"/>
        </w:rPr>
        <w:t xml:space="preserve"> - app.config, Sektion Unity, Padding</w:t>
      </w:r>
      <w:bookmarkEnd w:id="998"/>
    </w:p>
    <w:p w:rsidR="00F221CC" w:rsidRDefault="00F221CC">
      <w:pPr>
        <w:rPr>
          <w:lang w:val="en-US"/>
        </w:rPr>
      </w:pPr>
      <w:bookmarkStart w:id="1001" w:name="_Ref327428662"/>
      <w:r w:rsidRPr="000D0378">
        <w:rPr>
          <w:lang w:val="en-US"/>
        </w:rPr>
        <w:br w:type="page"/>
      </w:r>
    </w:p>
    <w:p w:rsidR="00E462E1" w:rsidRDefault="00E462E1" w:rsidP="00E462E1">
      <w:pPr>
        <w:pStyle w:val="Heading6"/>
      </w:pPr>
      <w:bookmarkStart w:id="1002" w:name="_Ref327466552"/>
      <w:bookmarkStart w:id="1003" w:name="_Ref327466553"/>
      <w:bookmarkStart w:id="1004" w:name="_Ref327466554"/>
      <w:bookmarkStart w:id="1005" w:name="_Ref327466555"/>
      <w:bookmarkStart w:id="1006" w:name="_Toc327467938"/>
      <w:r>
        <w:lastRenderedPageBreak/>
        <w:t>Pfad</w:t>
      </w:r>
      <w:bookmarkEnd w:id="999"/>
      <w:r>
        <w:t xml:space="preserve"> zu den Plug-ins</w:t>
      </w:r>
      <w:bookmarkEnd w:id="1000"/>
      <w:bookmarkEnd w:id="1001"/>
      <w:bookmarkEnd w:id="1002"/>
      <w:bookmarkEnd w:id="1003"/>
      <w:bookmarkEnd w:id="1004"/>
      <w:bookmarkEnd w:id="1005"/>
      <w:bookmarkEnd w:id="1006"/>
    </w:p>
    <w:p w:rsidR="00E462E1" w:rsidRDefault="00E462E1" w:rsidP="00E462E1">
      <w:r>
        <w:t xml:space="preserve">Die Applikation kann durch Plug-ins dynamisch erweitert werden. Diese müssen in einem bestimmten Ordner abgelegt werden. Der Parameter </w:t>
      </w:r>
      <w:r w:rsidRPr="00A66728">
        <w:rPr>
          <w:i/>
        </w:rPr>
        <w:t>extensionsDirectoryPath</w:t>
      </w:r>
      <w:r>
        <w:t xml:space="preserve"> muss auf den gewünschten Pfad gesetzt werden.</w:t>
      </w:r>
    </w:p>
    <w:p w:rsidR="00E462E1" w:rsidRPr="00982166"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Pr>
          <w:rFonts w:ascii="Consolas" w:hAnsi="Consolas" w:cs="Consolas"/>
          <w:color w:val="0000FF"/>
        </w:rPr>
        <w:t>        </w:t>
      </w:r>
      <w:r w:rsidRPr="00982166">
        <w:rPr>
          <w:rFonts w:ascii="Consolas" w:hAnsi="Consolas" w:cs="Consolas"/>
          <w:color w:val="0000FF"/>
          <w:lang w:val="en-US"/>
        </w:rPr>
        <w:t>&lt;</w:t>
      </w:r>
      <w:r w:rsidRPr="00982166">
        <w:rPr>
          <w:rFonts w:ascii="Consolas" w:hAnsi="Consolas" w:cs="Consolas"/>
          <w:color w:val="A31515"/>
          <w:lang w:val="en-US"/>
        </w:rPr>
        <w:t>type</w:t>
      </w:r>
      <w:r w:rsidRPr="00982166">
        <w:rPr>
          <w:rFonts w:ascii="Consolas" w:hAnsi="Consolas" w:cs="Consolas"/>
          <w:color w:val="0000FF"/>
          <w:lang w:val="en-US"/>
        </w:rPr>
        <w:t> </w:t>
      </w:r>
      <w:r w:rsidRPr="00982166">
        <w:rPr>
          <w:rFonts w:ascii="Consolas" w:hAnsi="Consolas" w:cs="Consolas"/>
          <w:color w:val="FF0000"/>
          <w:lang w:val="en-US"/>
        </w:rPr>
        <w:t>type</w:t>
      </w:r>
      <w:r w:rsidRPr="00982166">
        <w:rPr>
          <w:rFonts w:ascii="Consolas" w:hAnsi="Consolas" w:cs="Consolas"/>
          <w:color w:val="0000FF"/>
          <w:lang w:val="en-US"/>
        </w:rPr>
        <w:t>=</w:t>
      </w:r>
      <w:r w:rsidRPr="00982166">
        <w:rPr>
          <w:rFonts w:ascii="Consolas" w:hAnsi="Consolas" w:cs="Consolas"/>
          <w:color w:val="000000"/>
          <w:lang w:val="en-US"/>
        </w:rPr>
        <w:t>"</w:t>
      </w:r>
      <w:r w:rsidRPr="00982166">
        <w:rPr>
          <w:rFonts w:ascii="Consolas" w:hAnsi="Consolas" w:cs="Consolas"/>
          <w:color w:val="0000FF"/>
          <w:lang w:val="en-US"/>
        </w:rPr>
        <w:t>ExtensionsConfig</w:t>
      </w:r>
      <w:r w:rsidRPr="00982166">
        <w:rPr>
          <w:rFonts w:ascii="Consolas" w:hAnsi="Consolas" w:cs="Consolas"/>
          <w:color w:val="000000"/>
          <w:lang w:val="en-US"/>
        </w:rPr>
        <w:t>"</w:t>
      </w:r>
      <w:r w:rsidRPr="00982166">
        <w:rPr>
          <w:rFonts w:ascii="Consolas" w:hAnsi="Consolas" w:cs="Consolas"/>
          <w:color w:val="0000FF"/>
          <w:lang w:val="en-US"/>
        </w:rPr>
        <w:t> </w:t>
      </w:r>
      <w:r w:rsidRPr="00982166">
        <w:rPr>
          <w:rFonts w:ascii="Consolas" w:hAnsi="Consolas" w:cs="Consolas"/>
          <w:color w:val="FF0000"/>
          <w:lang w:val="en-US"/>
        </w:rPr>
        <w:t>mapTo</w:t>
      </w:r>
      <w:r w:rsidRPr="00982166">
        <w:rPr>
          <w:rFonts w:ascii="Consolas" w:hAnsi="Consolas" w:cs="Consolas"/>
          <w:color w:val="0000FF"/>
          <w:lang w:val="en-US"/>
        </w:rPr>
        <w:t>=</w:t>
      </w:r>
      <w:r w:rsidRPr="00982166">
        <w:rPr>
          <w:rFonts w:ascii="Consolas" w:hAnsi="Consolas" w:cs="Consolas"/>
          <w:color w:val="000000"/>
          <w:lang w:val="en-US"/>
        </w:rPr>
        <w:t>"</w:t>
      </w:r>
      <w:r w:rsidRPr="00982166">
        <w:rPr>
          <w:rFonts w:ascii="Consolas" w:hAnsi="Consolas" w:cs="Consolas"/>
          <w:color w:val="0000FF"/>
          <w:lang w:val="en-US"/>
        </w:rPr>
        <w:t>ExtensionsConfig</w:t>
      </w:r>
      <w:r w:rsidRPr="00982166">
        <w:rPr>
          <w:rFonts w:ascii="Consolas" w:hAnsi="Consolas" w:cs="Consolas"/>
          <w:color w:val="000000"/>
          <w:lang w:val="en-US"/>
        </w:rPr>
        <w:t>"</w:t>
      </w:r>
      <w:r w:rsidRPr="00982166">
        <w:rPr>
          <w:rFonts w:ascii="Consolas" w:hAnsi="Consolas" w:cs="Consolas"/>
          <w:color w:val="0000FF"/>
          <w:lang w:val="en-US"/>
        </w:rPr>
        <w:t>&gt;</w:t>
      </w:r>
    </w:p>
    <w:p w:rsidR="00E462E1" w:rsidRPr="00D31E03"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982166">
        <w:rPr>
          <w:rFonts w:ascii="Consolas" w:hAnsi="Consolas" w:cs="Consolas"/>
          <w:color w:val="0000FF"/>
          <w:lang w:val="en-US"/>
        </w:rPr>
        <w:t>          </w:t>
      </w:r>
      <w:r w:rsidRPr="00D31E03">
        <w:rPr>
          <w:rFonts w:ascii="Consolas" w:hAnsi="Consolas" w:cs="Consolas"/>
          <w:color w:val="0000FF"/>
          <w:lang w:val="en-US"/>
        </w:rPr>
        <w:t>&lt;</w:t>
      </w:r>
      <w:proofErr w:type="gramStart"/>
      <w:r w:rsidRPr="00D31E03">
        <w:rPr>
          <w:rFonts w:ascii="Consolas" w:hAnsi="Consolas" w:cs="Consolas"/>
          <w:color w:val="A31515"/>
          <w:lang w:val="en-US"/>
        </w:rPr>
        <w:t>constructor</w:t>
      </w:r>
      <w:proofErr w:type="gramEnd"/>
      <w:r w:rsidRPr="00D31E03">
        <w:rPr>
          <w:rFonts w:ascii="Consolas" w:hAnsi="Consolas" w:cs="Consolas"/>
          <w:color w:val="0000FF"/>
          <w:lang w:val="en-US"/>
        </w:rPr>
        <w:t>&gt;</w:t>
      </w:r>
    </w:p>
    <w:p w:rsidR="00E462E1" w:rsidRPr="00D31E03"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D31E03">
        <w:rPr>
          <w:rFonts w:ascii="Consolas" w:hAnsi="Consolas" w:cs="Consolas"/>
          <w:color w:val="0000FF"/>
          <w:lang w:val="en-US"/>
        </w:rPr>
        <w:t>            &lt;</w:t>
      </w:r>
      <w:r w:rsidRPr="00D31E03">
        <w:rPr>
          <w:rFonts w:ascii="Consolas" w:hAnsi="Consolas" w:cs="Consolas"/>
          <w:color w:val="A31515"/>
          <w:lang w:val="en-US"/>
        </w:rPr>
        <w:t>param</w:t>
      </w:r>
      <w:r w:rsidRPr="00D31E03">
        <w:rPr>
          <w:rFonts w:ascii="Consolas" w:hAnsi="Consolas" w:cs="Consolas"/>
          <w:color w:val="0000FF"/>
          <w:lang w:val="en-US"/>
        </w:rPr>
        <w:t> </w:t>
      </w:r>
      <w:r w:rsidRPr="00D31E03">
        <w:rPr>
          <w:rFonts w:ascii="Consolas" w:hAnsi="Consolas" w:cs="Consolas"/>
          <w:color w:val="FF0000"/>
          <w:lang w:val="en-US"/>
        </w:rPr>
        <w:t>name</w:t>
      </w:r>
      <w:r w:rsidRPr="00D31E03">
        <w:rPr>
          <w:rFonts w:ascii="Consolas" w:hAnsi="Consolas" w:cs="Consolas"/>
          <w:color w:val="0000FF"/>
          <w:lang w:val="en-US"/>
        </w:rPr>
        <w:t>=</w:t>
      </w:r>
      <w:r w:rsidRPr="00D31E03">
        <w:rPr>
          <w:rFonts w:ascii="Consolas" w:hAnsi="Consolas" w:cs="Consolas"/>
          <w:color w:val="000000"/>
          <w:lang w:val="en-US"/>
        </w:rPr>
        <w:t>"</w:t>
      </w:r>
      <w:r w:rsidRPr="00D31E03">
        <w:rPr>
          <w:rFonts w:ascii="Consolas" w:hAnsi="Consolas" w:cs="Consolas"/>
          <w:color w:val="0000FF"/>
          <w:lang w:val="en-US"/>
        </w:rPr>
        <w:t>extensionsDirectoryPath</w:t>
      </w:r>
      <w:r w:rsidRPr="00D31E03">
        <w:rPr>
          <w:rFonts w:ascii="Consolas" w:hAnsi="Consolas" w:cs="Consolas"/>
          <w:color w:val="000000"/>
          <w:lang w:val="en-US"/>
        </w:rPr>
        <w:t>"</w:t>
      </w:r>
      <w:r w:rsidRPr="00D31E03">
        <w:rPr>
          <w:rFonts w:ascii="Consolas" w:hAnsi="Consolas" w:cs="Consolas"/>
          <w:color w:val="0000FF"/>
          <w:lang w:val="en-US"/>
        </w:rPr>
        <w:t> </w:t>
      </w:r>
      <w:r w:rsidRPr="00D31E03">
        <w:rPr>
          <w:rFonts w:ascii="Consolas" w:hAnsi="Consolas" w:cs="Consolas"/>
          <w:color w:val="FF0000"/>
          <w:lang w:val="en-US"/>
        </w:rPr>
        <w:t>value</w:t>
      </w:r>
      <w:r w:rsidRPr="00D31E03">
        <w:rPr>
          <w:rFonts w:ascii="Consolas" w:hAnsi="Consolas" w:cs="Consolas"/>
          <w:color w:val="0000FF"/>
          <w:lang w:val="en-US"/>
        </w:rPr>
        <w:t>=</w:t>
      </w:r>
      <w:r w:rsidRPr="00D31E03">
        <w:rPr>
          <w:rFonts w:ascii="Consolas" w:hAnsi="Consolas" w:cs="Consolas"/>
          <w:color w:val="000000"/>
          <w:lang w:val="en-US"/>
        </w:rPr>
        <w:t>"</w:t>
      </w:r>
      <w:proofErr w:type="gramStart"/>
      <w:r w:rsidRPr="00D31E03">
        <w:rPr>
          <w:rFonts w:ascii="Consolas" w:hAnsi="Consolas" w:cs="Consolas"/>
          <w:color w:val="0000FF"/>
          <w:lang w:val="en-US"/>
        </w:rPr>
        <w:t>..</w:t>
      </w:r>
      <w:proofErr w:type="gramEnd"/>
      <w:r w:rsidRPr="00D31E03">
        <w:rPr>
          <w:rFonts w:ascii="Consolas" w:hAnsi="Consolas" w:cs="Consolas"/>
          <w:color w:val="0000FF"/>
          <w:lang w:val="en-US"/>
        </w:rPr>
        <w:t>/../../Extensions</w:t>
      </w:r>
      <w:r w:rsidRPr="00D31E03">
        <w:rPr>
          <w:rFonts w:ascii="Consolas" w:hAnsi="Consolas" w:cs="Consolas"/>
          <w:color w:val="000000"/>
          <w:lang w:val="en-US"/>
        </w:rPr>
        <w:t>"</w:t>
      </w:r>
      <w:r w:rsidRPr="00D31E03">
        <w:rPr>
          <w:rFonts w:ascii="Consolas" w:hAnsi="Consolas" w:cs="Consolas"/>
          <w:color w:val="0000FF"/>
          <w:lang w:val="en-US"/>
        </w:rPr>
        <w:t>/&gt;</w:t>
      </w:r>
    </w:p>
    <w:p w:rsidR="00E462E1" w:rsidRPr="00020F2C"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D31E03">
        <w:rPr>
          <w:rFonts w:ascii="Consolas" w:hAnsi="Consolas" w:cs="Consolas"/>
          <w:color w:val="0000FF"/>
          <w:lang w:val="en-US"/>
        </w:rPr>
        <w:t>          </w:t>
      </w:r>
      <w:r w:rsidRPr="00020F2C">
        <w:rPr>
          <w:rFonts w:ascii="Consolas" w:hAnsi="Consolas" w:cs="Consolas"/>
          <w:color w:val="0000FF"/>
          <w:lang w:val="en-US"/>
        </w:rPr>
        <w:t>&lt;/</w:t>
      </w:r>
      <w:r w:rsidRPr="00020F2C">
        <w:rPr>
          <w:rFonts w:ascii="Consolas" w:hAnsi="Consolas" w:cs="Consolas"/>
          <w:color w:val="A31515"/>
          <w:lang w:val="en-US"/>
        </w:rPr>
        <w:t>constructor</w:t>
      </w:r>
      <w:r w:rsidRPr="00020F2C">
        <w:rPr>
          <w:rFonts w:ascii="Consolas" w:hAnsi="Consolas" w:cs="Consolas"/>
          <w:color w:val="0000FF"/>
          <w:lang w:val="en-US"/>
        </w:rPr>
        <w:t>&gt;</w:t>
      </w:r>
    </w:p>
    <w:p w:rsidR="00E462E1" w:rsidRPr="00020F2C" w:rsidRDefault="00E462E1" w:rsidP="00E462E1">
      <w:pPr>
        <w:pStyle w:val="HTMLPreformatted"/>
        <w:keepNex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FF"/>
          <w:lang w:val="en-US"/>
        </w:rPr>
      </w:pPr>
      <w:r w:rsidRPr="00020F2C">
        <w:rPr>
          <w:rFonts w:ascii="Consolas" w:hAnsi="Consolas" w:cs="Consolas"/>
          <w:color w:val="0000FF"/>
          <w:lang w:val="en-US"/>
        </w:rPr>
        <w:t>        &lt;/</w:t>
      </w:r>
      <w:r w:rsidRPr="00020F2C">
        <w:rPr>
          <w:rFonts w:ascii="Consolas" w:hAnsi="Consolas" w:cs="Consolas"/>
          <w:color w:val="A31515"/>
          <w:lang w:val="en-US"/>
        </w:rPr>
        <w:t>type</w:t>
      </w:r>
      <w:r w:rsidRPr="00020F2C">
        <w:rPr>
          <w:rFonts w:ascii="Consolas" w:hAnsi="Consolas" w:cs="Consolas"/>
          <w:color w:val="0000FF"/>
          <w:lang w:val="en-US"/>
        </w:rPr>
        <w:t>&gt;</w:t>
      </w:r>
    </w:p>
    <w:p w:rsidR="00E462E1" w:rsidRPr="000E6CF3" w:rsidRDefault="00E462E1" w:rsidP="00E462E1">
      <w:pPr>
        <w:pStyle w:val="Caption"/>
        <w:rPr>
          <w:lang w:val="en-US"/>
        </w:rPr>
      </w:pPr>
      <w:bookmarkStart w:id="1007" w:name="_Toc327468140"/>
      <w:r w:rsidRPr="000E6CF3">
        <w:rPr>
          <w:lang w:val="en-US"/>
        </w:rPr>
        <w:t xml:space="preserve">Abbildung </w:t>
      </w:r>
      <w:r>
        <w:fldChar w:fldCharType="begin"/>
      </w:r>
      <w:r w:rsidRPr="000E6CF3">
        <w:rPr>
          <w:lang w:val="en-US"/>
        </w:rPr>
        <w:instrText xml:space="preserve"> SEQ Abbildung \* ARABIC </w:instrText>
      </w:r>
      <w:r>
        <w:fldChar w:fldCharType="separate"/>
      </w:r>
      <w:r w:rsidR="000E6CF3" w:rsidRPr="000E6CF3">
        <w:rPr>
          <w:noProof/>
          <w:lang w:val="en-US"/>
        </w:rPr>
        <w:t>138</w:t>
      </w:r>
      <w:r>
        <w:rPr>
          <w:noProof/>
        </w:rPr>
        <w:fldChar w:fldCharType="end"/>
      </w:r>
      <w:r w:rsidRPr="000E6CF3">
        <w:rPr>
          <w:lang w:val="en-US"/>
        </w:rPr>
        <w:t xml:space="preserve"> - app.config, Sektion Unity, Pfad zu den Plug-</w:t>
      </w:r>
      <w:proofErr w:type="gramStart"/>
      <w:r w:rsidRPr="000E6CF3">
        <w:rPr>
          <w:lang w:val="en-US"/>
        </w:rPr>
        <w:t>ins</w:t>
      </w:r>
      <w:bookmarkEnd w:id="1007"/>
      <w:proofErr w:type="gramEnd"/>
    </w:p>
    <w:p w:rsidR="00E462E1" w:rsidRDefault="00E462E1" w:rsidP="00E462E1">
      <w:pPr>
        <w:pStyle w:val="Heading6"/>
      </w:pPr>
      <w:bookmarkStart w:id="1008" w:name="_Toc327467939"/>
      <w:r>
        <w:t>Demomodus</w:t>
      </w:r>
      <w:bookmarkEnd w:id="1008"/>
    </w:p>
    <w:p w:rsidR="00E462E1" w:rsidRDefault="00E462E1" w:rsidP="00E462E1">
      <w:r>
        <w:t xml:space="preserve">Der Demomodus wird aktiv, wenn Kinect keinen Nutzer erkennt. Einstellungen für den Demomodus können im Bereich </w:t>
      </w:r>
      <w:r w:rsidRPr="00A66728">
        <w:rPr>
          <w:i/>
        </w:rPr>
        <w:t>IDemoModeConfig</w:t>
      </w:r>
      <w:r>
        <w:t xml:space="preserve"> vorgenommen werden.</w:t>
      </w:r>
    </w:p>
    <w:p w:rsidR="00E462E1" w:rsidRPr="00043187"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C253F2">
        <w:rPr>
          <w:rFonts w:ascii="Consolas" w:hAnsi="Consolas" w:cs="Consolas"/>
          <w:color w:val="0000FF"/>
        </w:rPr>
        <w:t>        </w:t>
      </w:r>
      <w:r w:rsidRPr="00043187">
        <w:rPr>
          <w:rFonts w:ascii="Consolas" w:hAnsi="Consolas" w:cs="Consolas"/>
          <w:color w:val="0000FF"/>
          <w:lang w:val="en-US"/>
        </w:rPr>
        <w:t>&lt;</w:t>
      </w:r>
      <w:r w:rsidRPr="00043187">
        <w:rPr>
          <w:rFonts w:ascii="Consolas" w:hAnsi="Consolas" w:cs="Consolas"/>
          <w:color w:val="A31515"/>
          <w:lang w:val="en-US"/>
        </w:rPr>
        <w:t>type</w:t>
      </w:r>
      <w:r w:rsidRPr="00043187">
        <w:rPr>
          <w:rFonts w:ascii="Consolas" w:hAnsi="Consolas" w:cs="Consolas"/>
          <w:color w:val="0000FF"/>
          <w:lang w:val="en-US"/>
        </w:rPr>
        <w:t> </w:t>
      </w:r>
      <w:r w:rsidRPr="00043187">
        <w:rPr>
          <w:rFonts w:ascii="Consolas" w:hAnsi="Consolas" w:cs="Consolas"/>
          <w:color w:val="FF0000"/>
          <w:lang w:val="en-US"/>
        </w:rPr>
        <w:t>type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IDemoModeConfig</w:t>
      </w:r>
      <w:r w:rsidRPr="00043187">
        <w:rPr>
          <w:rFonts w:ascii="Consolas" w:hAnsi="Consolas" w:cs="Consolas"/>
          <w:color w:val="000000"/>
          <w:lang w:val="en-US"/>
        </w:rPr>
        <w:t>"</w:t>
      </w:r>
      <w:r w:rsidRPr="00043187">
        <w:rPr>
          <w:rFonts w:ascii="Consolas" w:hAnsi="Consolas" w:cs="Consolas"/>
          <w:color w:val="0000FF"/>
          <w:lang w:val="en-US"/>
        </w:rPr>
        <w:t> </w:t>
      </w:r>
      <w:r w:rsidRPr="00043187">
        <w:rPr>
          <w:rFonts w:ascii="Consolas" w:hAnsi="Consolas" w:cs="Consolas"/>
          <w:color w:val="FF0000"/>
          <w:lang w:val="en-US"/>
        </w:rPr>
        <w:t>mapTo</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DemoModeConfig</w:t>
      </w:r>
      <w:r w:rsidRPr="00043187">
        <w:rPr>
          <w:rFonts w:ascii="Consolas" w:hAnsi="Consolas" w:cs="Consolas"/>
          <w:color w:val="000000"/>
          <w:lang w:val="en-US"/>
        </w:rPr>
        <w:t>"</w:t>
      </w:r>
      <w:r w:rsidRPr="00043187">
        <w:rPr>
          <w:rFonts w:ascii="Consolas" w:hAnsi="Consolas" w:cs="Consolas"/>
          <w:color w:val="0000FF"/>
          <w:lang w:val="en-US"/>
        </w:rPr>
        <w:t>&gt;</w:t>
      </w:r>
    </w:p>
    <w:p w:rsidR="00E462E1" w:rsidRPr="00043187"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proofErr w:type="gramStart"/>
      <w:r w:rsidRPr="00043187">
        <w:rPr>
          <w:rFonts w:ascii="Consolas" w:hAnsi="Consolas" w:cs="Consolas"/>
          <w:color w:val="A31515"/>
          <w:lang w:val="en-US"/>
        </w:rPr>
        <w:t>constructor</w:t>
      </w:r>
      <w:proofErr w:type="gramEnd"/>
      <w:r w:rsidRPr="00043187">
        <w:rPr>
          <w:rFonts w:ascii="Consolas" w:hAnsi="Consolas" w:cs="Consolas"/>
          <w:color w:val="0000FF"/>
          <w:lang w:val="en-US"/>
        </w:rPr>
        <w:t>&gt;</w:t>
      </w:r>
    </w:p>
    <w:p w:rsidR="00E462E1" w:rsidRPr="00043187"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param</w:t>
      </w:r>
      <w:r w:rsidRPr="00043187">
        <w:rPr>
          <w:rFonts w:ascii="Consolas" w:hAnsi="Consolas" w:cs="Consolas"/>
          <w:color w:val="0000FF"/>
          <w:lang w:val="en-US"/>
        </w:rPr>
        <w:t> </w:t>
      </w:r>
      <w:r w:rsidRPr="00043187">
        <w:rPr>
          <w:rFonts w:ascii="Consolas" w:hAnsi="Consolas" w:cs="Consolas"/>
          <w:color w:val="FF0000"/>
          <w:lang w:val="en-US"/>
        </w:rPr>
        <w:t>name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backgroundColors</w:t>
      </w:r>
      <w:r w:rsidRPr="00043187">
        <w:rPr>
          <w:rFonts w:ascii="Consolas" w:hAnsi="Consolas" w:cs="Consolas"/>
          <w:color w:val="000000"/>
          <w:lang w:val="en-US"/>
        </w:rPr>
        <w:t>"</w:t>
      </w:r>
      <w:r w:rsidRPr="00043187">
        <w:rPr>
          <w:rFonts w:ascii="Consolas" w:hAnsi="Consolas" w:cs="Consolas"/>
          <w:color w:val="0000FF"/>
          <w:lang w:val="en-US"/>
        </w:rPr>
        <w:t>&gt;</w:t>
      </w:r>
    </w:p>
    <w:p w:rsidR="00E462E1" w:rsidRPr="00043187"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proofErr w:type="gramStart"/>
      <w:r w:rsidRPr="00043187">
        <w:rPr>
          <w:rFonts w:ascii="Consolas" w:hAnsi="Consolas" w:cs="Consolas"/>
          <w:color w:val="A31515"/>
          <w:lang w:val="en-US"/>
        </w:rPr>
        <w:t>array</w:t>
      </w:r>
      <w:proofErr w:type="gramEnd"/>
      <w:r w:rsidRPr="00043187">
        <w:rPr>
          <w:rFonts w:ascii="Consolas" w:hAnsi="Consolas" w:cs="Consolas"/>
          <w:color w:val="0000FF"/>
          <w:lang w:val="en-US"/>
        </w:rPr>
        <w:t>&gt;</w:t>
      </w:r>
    </w:p>
    <w:p w:rsidR="00E462E1" w:rsidRPr="00043187"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value</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#ff0065a3</w:t>
      </w:r>
      <w:r w:rsidRPr="00043187">
        <w:rPr>
          <w:rFonts w:ascii="Consolas" w:hAnsi="Consolas" w:cs="Consolas"/>
          <w:color w:val="000000"/>
          <w:lang w:val="en-US"/>
        </w:rPr>
        <w:t>"</w:t>
      </w:r>
      <w:r w:rsidRPr="00043187">
        <w:rPr>
          <w:rFonts w:ascii="Consolas" w:hAnsi="Consolas" w:cs="Consolas"/>
          <w:color w:val="0000FF"/>
          <w:lang w:val="en-US"/>
        </w:rPr>
        <w:t>/&gt;</w:t>
      </w:r>
    </w:p>
    <w:p w:rsidR="00E462E1" w:rsidRPr="00043187"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value</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#ff6e1c50</w:t>
      </w:r>
      <w:r w:rsidRPr="00043187">
        <w:rPr>
          <w:rFonts w:ascii="Consolas" w:hAnsi="Consolas" w:cs="Consolas"/>
          <w:color w:val="000000"/>
          <w:lang w:val="en-US"/>
        </w:rPr>
        <w:t>"</w:t>
      </w:r>
      <w:r w:rsidRPr="00043187">
        <w:rPr>
          <w:rFonts w:ascii="Consolas" w:hAnsi="Consolas" w:cs="Consolas"/>
          <w:color w:val="0000FF"/>
          <w:lang w:val="en-US"/>
        </w:rPr>
        <w:t>/&gt;</w:t>
      </w:r>
    </w:p>
    <w:p w:rsidR="00E462E1" w:rsidRPr="00043187"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value</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#ff548c86</w:t>
      </w:r>
      <w:r w:rsidRPr="00043187">
        <w:rPr>
          <w:rFonts w:ascii="Consolas" w:hAnsi="Consolas" w:cs="Consolas"/>
          <w:color w:val="000000"/>
          <w:lang w:val="en-US"/>
        </w:rPr>
        <w:t>"</w:t>
      </w:r>
      <w:r w:rsidRPr="00043187">
        <w:rPr>
          <w:rFonts w:ascii="Consolas" w:hAnsi="Consolas" w:cs="Consolas"/>
          <w:color w:val="0000FF"/>
          <w:lang w:val="en-US"/>
        </w:rPr>
        <w:t>/&gt;</w:t>
      </w:r>
    </w:p>
    <w:p w:rsidR="00E462E1" w:rsidRPr="00043187"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value</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#ff7b6951</w:t>
      </w:r>
      <w:r w:rsidRPr="00043187">
        <w:rPr>
          <w:rFonts w:ascii="Consolas" w:hAnsi="Consolas" w:cs="Consolas"/>
          <w:color w:val="000000"/>
          <w:lang w:val="en-US"/>
        </w:rPr>
        <w:t>"</w:t>
      </w:r>
      <w:r w:rsidRPr="00043187">
        <w:rPr>
          <w:rFonts w:ascii="Consolas" w:hAnsi="Consolas" w:cs="Consolas"/>
          <w:color w:val="0000FF"/>
          <w:lang w:val="en-US"/>
        </w:rPr>
        <w:t>/&gt;</w:t>
      </w:r>
    </w:p>
    <w:p w:rsidR="00E462E1" w:rsidRPr="00043187"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value</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#ff00738d</w:t>
      </w:r>
      <w:r w:rsidRPr="00043187">
        <w:rPr>
          <w:rFonts w:ascii="Consolas" w:hAnsi="Consolas" w:cs="Consolas"/>
          <w:color w:val="000000"/>
          <w:lang w:val="en-US"/>
        </w:rPr>
        <w:t>"</w:t>
      </w:r>
      <w:r w:rsidRPr="00043187">
        <w:rPr>
          <w:rFonts w:ascii="Consolas" w:hAnsi="Consolas" w:cs="Consolas"/>
          <w:color w:val="0000FF"/>
          <w:lang w:val="en-US"/>
        </w:rPr>
        <w:t>/&gt;</w:t>
      </w:r>
    </w:p>
    <w:p w:rsidR="00E462E1" w:rsidRPr="00043187"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value</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#ffbabd5d</w:t>
      </w:r>
      <w:r w:rsidRPr="00043187">
        <w:rPr>
          <w:rFonts w:ascii="Consolas" w:hAnsi="Consolas" w:cs="Consolas"/>
          <w:color w:val="000000"/>
          <w:lang w:val="en-US"/>
        </w:rPr>
        <w:t>"</w:t>
      </w:r>
      <w:r w:rsidRPr="00043187">
        <w:rPr>
          <w:rFonts w:ascii="Consolas" w:hAnsi="Consolas" w:cs="Consolas"/>
          <w:color w:val="0000FF"/>
          <w:lang w:val="en-US"/>
        </w:rPr>
        <w:t>/&gt;</w:t>
      </w:r>
    </w:p>
    <w:p w:rsidR="00E462E1" w:rsidRPr="00043187"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array</w:t>
      </w:r>
      <w:r w:rsidRPr="00043187">
        <w:rPr>
          <w:rFonts w:ascii="Consolas" w:hAnsi="Consolas" w:cs="Consolas"/>
          <w:color w:val="0000FF"/>
          <w:lang w:val="en-US"/>
        </w:rPr>
        <w:t>&gt;</w:t>
      </w:r>
    </w:p>
    <w:p w:rsidR="00E462E1" w:rsidRPr="00043187"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param</w:t>
      </w:r>
      <w:r w:rsidRPr="00043187">
        <w:rPr>
          <w:rFonts w:ascii="Consolas" w:hAnsi="Consolas" w:cs="Consolas"/>
          <w:color w:val="0000FF"/>
          <w:lang w:val="en-US"/>
        </w:rPr>
        <w:t>&gt;</w:t>
      </w:r>
    </w:p>
    <w:p w:rsidR="00E462E1" w:rsidRPr="00043187"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param</w:t>
      </w:r>
      <w:r w:rsidRPr="00043187">
        <w:rPr>
          <w:rFonts w:ascii="Consolas" w:hAnsi="Consolas" w:cs="Consolas"/>
          <w:color w:val="0000FF"/>
          <w:lang w:val="en-US"/>
        </w:rPr>
        <w:t> </w:t>
      </w:r>
      <w:r w:rsidRPr="00043187">
        <w:rPr>
          <w:rFonts w:ascii="Consolas" w:hAnsi="Consolas" w:cs="Consolas"/>
          <w:color w:val="FF0000"/>
          <w:lang w:val="en-US"/>
        </w:rPr>
        <w:t>name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skeletonCheckTimeSpan</w:t>
      </w:r>
      <w:r w:rsidRPr="00043187">
        <w:rPr>
          <w:rFonts w:ascii="Consolas" w:hAnsi="Consolas" w:cs="Consolas"/>
          <w:color w:val="000000"/>
          <w:lang w:val="en-US"/>
        </w:rPr>
        <w:t>"</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00:00:00.01</w:t>
      </w:r>
      <w:r w:rsidRPr="00043187">
        <w:rPr>
          <w:rFonts w:ascii="Consolas" w:hAnsi="Consolas" w:cs="Consolas"/>
          <w:color w:val="000000"/>
          <w:lang w:val="en-US"/>
        </w:rPr>
        <w:t>"</w:t>
      </w:r>
      <w:r w:rsidRPr="00043187">
        <w:rPr>
          <w:rFonts w:ascii="Consolas" w:hAnsi="Consolas" w:cs="Consolas"/>
          <w:color w:val="0000FF"/>
          <w:lang w:val="en-US"/>
        </w:rPr>
        <w:t>/&gt;</w:t>
      </w:r>
    </w:p>
    <w:p w:rsidR="00E462E1" w:rsidRPr="00043187"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param</w:t>
      </w:r>
      <w:r w:rsidRPr="00043187">
        <w:rPr>
          <w:rFonts w:ascii="Consolas" w:hAnsi="Consolas" w:cs="Consolas"/>
          <w:color w:val="0000FF"/>
          <w:lang w:val="en-US"/>
        </w:rPr>
        <w:t> </w:t>
      </w:r>
      <w:r w:rsidRPr="00043187">
        <w:rPr>
          <w:rFonts w:ascii="Consolas" w:hAnsi="Consolas" w:cs="Consolas"/>
          <w:color w:val="FF0000"/>
          <w:lang w:val="en-US"/>
        </w:rPr>
        <w:t>name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changeAppTimeSpan</w:t>
      </w:r>
      <w:r w:rsidRPr="00043187">
        <w:rPr>
          <w:rFonts w:ascii="Consolas" w:hAnsi="Consolas" w:cs="Consolas"/>
          <w:color w:val="000000"/>
          <w:lang w:val="en-US"/>
        </w:rPr>
        <w:t>"</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00:00:05</w:t>
      </w:r>
      <w:r w:rsidRPr="00043187">
        <w:rPr>
          <w:rFonts w:ascii="Consolas" w:hAnsi="Consolas" w:cs="Consolas"/>
          <w:color w:val="000000"/>
          <w:lang w:val="en-US"/>
        </w:rPr>
        <w:t>"</w:t>
      </w:r>
      <w:r w:rsidRPr="00043187">
        <w:rPr>
          <w:rFonts w:ascii="Consolas" w:hAnsi="Consolas" w:cs="Consolas"/>
          <w:color w:val="0000FF"/>
          <w:lang w:val="en-US"/>
        </w:rPr>
        <w:t>/&gt;</w:t>
      </w:r>
    </w:p>
    <w:p w:rsidR="00E462E1" w:rsidRPr="00043187"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param</w:t>
      </w:r>
      <w:r w:rsidRPr="00043187">
        <w:rPr>
          <w:rFonts w:ascii="Consolas" w:hAnsi="Consolas" w:cs="Consolas"/>
          <w:color w:val="0000FF"/>
          <w:lang w:val="en-US"/>
        </w:rPr>
        <w:t> </w:t>
      </w:r>
      <w:r w:rsidRPr="00043187">
        <w:rPr>
          <w:rFonts w:ascii="Consolas" w:hAnsi="Consolas" w:cs="Consolas"/>
          <w:color w:val="FF0000"/>
          <w:lang w:val="en-US"/>
        </w:rPr>
        <w:t>name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fromActiveToDemoModeTimeSpan</w:t>
      </w:r>
      <w:r w:rsidRPr="00043187">
        <w:rPr>
          <w:rFonts w:ascii="Consolas" w:hAnsi="Consolas" w:cs="Consolas"/>
          <w:color w:val="000000"/>
          <w:lang w:val="en-US"/>
        </w:rPr>
        <w:t>"</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00:00:15</w:t>
      </w:r>
      <w:r w:rsidRPr="00043187">
        <w:rPr>
          <w:rFonts w:ascii="Consolas" w:hAnsi="Consolas" w:cs="Consolas"/>
          <w:color w:val="000000"/>
          <w:lang w:val="en-US"/>
        </w:rPr>
        <w:t>"</w:t>
      </w:r>
      <w:r w:rsidRPr="00043187">
        <w:rPr>
          <w:rFonts w:ascii="Consolas" w:hAnsi="Consolas" w:cs="Consolas"/>
          <w:color w:val="0000FF"/>
          <w:lang w:val="en-US"/>
        </w:rPr>
        <w:t>/&gt;</w:t>
      </w:r>
    </w:p>
    <w:p w:rsidR="00E462E1" w:rsidRPr="00043187"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param</w:t>
      </w:r>
      <w:r w:rsidRPr="00043187">
        <w:rPr>
          <w:rFonts w:ascii="Consolas" w:hAnsi="Consolas" w:cs="Consolas"/>
          <w:color w:val="0000FF"/>
          <w:lang w:val="en-US"/>
        </w:rPr>
        <w:t> </w:t>
      </w:r>
      <w:r w:rsidRPr="00043187">
        <w:rPr>
          <w:rFonts w:ascii="Consolas" w:hAnsi="Consolas" w:cs="Consolas"/>
          <w:color w:val="FF0000"/>
          <w:lang w:val="en-US"/>
        </w:rPr>
        <w:t>name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countdownTimeSpan</w:t>
      </w:r>
      <w:r w:rsidRPr="00043187">
        <w:rPr>
          <w:rFonts w:ascii="Consolas" w:hAnsi="Consolas" w:cs="Consolas"/>
          <w:color w:val="000000"/>
          <w:lang w:val="en-US"/>
        </w:rPr>
        <w:t>"</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00:00:04.999</w:t>
      </w:r>
      <w:r w:rsidRPr="00043187">
        <w:rPr>
          <w:rFonts w:ascii="Consolas" w:hAnsi="Consolas" w:cs="Consolas"/>
          <w:color w:val="000000"/>
          <w:lang w:val="en-US"/>
        </w:rPr>
        <w:t>"</w:t>
      </w:r>
      <w:r w:rsidRPr="00043187">
        <w:rPr>
          <w:rFonts w:ascii="Consolas" w:hAnsi="Consolas" w:cs="Consolas"/>
          <w:color w:val="0000FF"/>
          <w:lang w:val="en-US"/>
        </w:rPr>
        <w:t>/&gt;</w:t>
      </w:r>
    </w:p>
    <w:p w:rsidR="00E462E1" w:rsidRPr="00043187"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param</w:t>
      </w:r>
      <w:r w:rsidRPr="00043187">
        <w:rPr>
          <w:rFonts w:ascii="Consolas" w:hAnsi="Consolas" w:cs="Consolas"/>
          <w:color w:val="0000FF"/>
          <w:lang w:val="en-US"/>
        </w:rPr>
        <w:t> </w:t>
      </w:r>
      <w:r w:rsidRPr="00043187">
        <w:rPr>
          <w:rFonts w:ascii="Consolas" w:hAnsi="Consolas" w:cs="Consolas"/>
          <w:color w:val="FF0000"/>
          <w:lang w:val="en-US"/>
        </w:rPr>
        <w:t>name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skeletonTrackingTimeoutTimeSpan</w:t>
      </w:r>
      <w:r w:rsidRPr="00043187">
        <w:rPr>
          <w:rFonts w:ascii="Consolas" w:hAnsi="Consolas" w:cs="Consolas"/>
          <w:color w:val="000000"/>
          <w:lang w:val="en-US"/>
        </w:rPr>
        <w:t>"</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00:00:00.5</w:t>
      </w:r>
      <w:r w:rsidRPr="00043187">
        <w:rPr>
          <w:rFonts w:ascii="Consolas" w:hAnsi="Consolas" w:cs="Consolas"/>
          <w:color w:val="000000"/>
          <w:lang w:val="en-US"/>
        </w:rPr>
        <w:t>"</w:t>
      </w:r>
      <w:r w:rsidRPr="00043187">
        <w:rPr>
          <w:rFonts w:ascii="Consolas" w:hAnsi="Consolas" w:cs="Consolas"/>
          <w:color w:val="0000FF"/>
          <w:lang w:val="en-US"/>
        </w:rPr>
        <w:t>/&gt;</w:t>
      </w:r>
    </w:p>
    <w:p w:rsidR="00E462E1" w:rsidRPr="00020F2C"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rPr>
      </w:pPr>
      <w:r w:rsidRPr="00043187">
        <w:rPr>
          <w:rFonts w:ascii="Consolas" w:hAnsi="Consolas" w:cs="Consolas"/>
          <w:color w:val="0000FF"/>
          <w:lang w:val="en-US"/>
        </w:rPr>
        <w:t>          </w:t>
      </w:r>
      <w:r w:rsidRPr="00020F2C">
        <w:rPr>
          <w:rFonts w:ascii="Consolas" w:hAnsi="Consolas" w:cs="Consolas"/>
          <w:color w:val="0000FF"/>
        </w:rPr>
        <w:t>&lt;/</w:t>
      </w:r>
      <w:r w:rsidRPr="00020F2C">
        <w:rPr>
          <w:rFonts w:ascii="Consolas" w:hAnsi="Consolas" w:cs="Consolas"/>
          <w:color w:val="A31515"/>
        </w:rPr>
        <w:t>constructor</w:t>
      </w:r>
      <w:r w:rsidRPr="00020F2C">
        <w:rPr>
          <w:rFonts w:ascii="Consolas" w:hAnsi="Consolas" w:cs="Consolas"/>
          <w:color w:val="0000FF"/>
        </w:rPr>
        <w:t>&gt;</w:t>
      </w:r>
    </w:p>
    <w:p w:rsidR="00E462E1" w:rsidRPr="00640E9D" w:rsidRDefault="00E462E1" w:rsidP="00E462E1">
      <w:pPr>
        <w:pStyle w:val="HTMLPreformatted"/>
        <w:keepNex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rPr>
      </w:pPr>
      <w:r w:rsidRPr="00020F2C">
        <w:rPr>
          <w:rFonts w:ascii="Consolas" w:hAnsi="Consolas" w:cs="Consolas"/>
          <w:color w:val="0000FF"/>
        </w:rPr>
        <w:t>        </w:t>
      </w:r>
      <w:r w:rsidRPr="00640E9D">
        <w:rPr>
          <w:rFonts w:ascii="Consolas" w:hAnsi="Consolas" w:cs="Consolas"/>
          <w:color w:val="0000FF"/>
        </w:rPr>
        <w:t>&lt;/</w:t>
      </w:r>
      <w:r w:rsidRPr="00640E9D">
        <w:rPr>
          <w:rFonts w:ascii="Consolas" w:hAnsi="Consolas" w:cs="Consolas"/>
          <w:color w:val="A31515"/>
        </w:rPr>
        <w:t>type</w:t>
      </w:r>
      <w:r w:rsidRPr="00640E9D">
        <w:rPr>
          <w:rFonts w:ascii="Consolas" w:hAnsi="Consolas" w:cs="Consolas"/>
          <w:color w:val="0000FF"/>
        </w:rPr>
        <w:t>&gt;</w:t>
      </w:r>
    </w:p>
    <w:p w:rsidR="00E462E1" w:rsidRPr="00640E9D" w:rsidRDefault="00E462E1" w:rsidP="00E462E1">
      <w:pPr>
        <w:pStyle w:val="Caption"/>
      </w:pPr>
      <w:bookmarkStart w:id="1009" w:name="_Toc327468141"/>
      <w:r w:rsidRPr="00640E9D">
        <w:t xml:space="preserve">Abbildung </w:t>
      </w:r>
      <w:r>
        <w:fldChar w:fldCharType="begin"/>
      </w:r>
      <w:r w:rsidRPr="00640E9D">
        <w:instrText xml:space="preserve"> SEQ Abbildung \* ARABIC </w:instrText>
      </w:r>
      <w:r>
        <w:fldChar w:fldCharType="separate"/>
      </w:r>
      <w:r w:rsidR="000E6CF3">
        <w:rPr>
          <w:noProof/>
        </w:rPr>
        <w:t>139</w:t>
      </w:r>
      <w:r>
        <w:rPr>
          <w:noProof/>
        </w:rPr>
        <w:fldChar w:fldCharType="end"/>
      </w:r>
      <w:r w:rsidRPr="00640E9D">
        <w:t xml:space="preserve"> - app.config, Sektion Unity, Demomodus</w:t>
      </w:r>
      <w:bookmarkEnd w:id="1009"/>
    </w:p>
    <w:p w:rsidR="00E462E1" w:rsidRDefault="00E462E1" w:rsidP="00E462E1">
      <w:r>
        <w:t xml:space="preserve">Als Werte für den Parameter </w:t>
      </w:r>
      <w:r w:rsidRPr="00A66728">
        <w:rPr>
          <w:i/>
        </w:rPr>
        <w:t>backgroundColors</w:t>
      </w:r>
      <w:r>
        <w:t xml:space="preserve"> können Farben für den Hintergrund des Demomodus angegeben werden. </w:t>
      </w:r>
    </w:p>
    <w:p w:rsidR="00E462E1" w:rsidRDefault="00E462E1" w:rsidP="00E462E1">
      <w:r>
        <w:t xml:space="preserve">Des Weiteren können die Werte der verschiedenen Timer angepasst werden. </w:t>
      </w:r>
      <w:r>
        <w:br/>
      </w:r>
      <w:r w:rsidRPr="00EB47DE">
        <w:t xml:space="preserve">Der </w:t>
      </w:r>
      <w:r w:rsidRPr="00A66728">
        <w:rPr>
          <w:i/>
        </w:rPr>
        <w:t>skeletonCheckTimeSpan</w:t>
      </w:r>
      <w:r>
        <w:t xml:space="preserve"> gibt an, nach wie vielen Millisekunden erneut geprüft wird, ob gerade ein Nutzer erkannt wurde.</w:t>
      </w:r>
      <w:r>
        <w:br/>
        <w:t xml:space="preserve">Über den </w:t>
      </w:r>
      <w:r w:rsidRPr="00A66728">
        <w:rPr>
          <w:i/>
        </w:rPr>
        <w:t>changeAppTimeSpan</w:t>
      </w:r>
      <w:r>
        <w:t xml:space="preserve"> kann die Zeitspanne bis zum Wechsel des Teaser-Textes und der Hintergrundfarbe im aktiven Demomodus definiert werden.</w:t>
      </w:r>
      <w:r>
        <w:br/>
        <w:t xml:space="preserve">Wenn die Applikation aktiv ist aber kein Skelett mehr erkennt, wechselt sie nach Ablauf des </w:t>
      </w:r>
      <w:r w:rsidRPr="00A66728">
        <w:rPr>
          <w:i/>
        </w:rPr>
        <w:t>fromActiveToDemoModeTimeSpan</w:t>
      </w:r>
      <w:r>
        <w:t xml:space="preserve"> in den Demomodus. </w:t>
      </w:r>
      <w:r>
        <w:br/>
        <w:t xml:space="preserve">Wird im Demomodus ein Nutzer erkannt, so wird ein Countdownzähler angezeigt, welcher den Übergang in den Interaktionsmodus andeutet. Die Länge dieses Zählers kann über den </w:t>
      </w:r>
      <w:r w:rsidRPr="00A66728">
        <w:rPr>
          <w:i/>
        </w:rPr>
        <w:t>countdownTimeSpan</w:t>
      </w:r>
      <w:r>
        <w:t xml:space="preserve"> verändert werden. </w:t>
      </w:r>
      <w:r>
        <w:br/>
        <w:t xml:space="preserve">Nachdem ein Nutzer von Kinect erkannt wurde,  wird immer wieder geprüft, ob der Nutzer immer noch erkannt wird. Die Zeitspanne bis zur nächsten Überprüfung wird über den </w:t>
      </w:r>
      <w:r w:rsidRPr="00A66728">
        <w:rPr>
          <w:i/>
        </w:rPr>
        <w:t>skeletonTrackingTimeoutTimeSpan</w:t>
      </w:r>
      <w:r>
        <w:t xml:space="preserve"> angegeben.</w:t>
      </w:r>
    </w:p>
    <w:p w:rsidR="00E462E1" w:rsidRDefault="00E462E1" w:rsidP="00E462E1">
      <w:pPr>
        <w:pStyle w:val="Heading6"/>
      </w:pPr>
      <w:bookmarkStart w:id="1010" w:name="_Toc327467940"/>
      <w:r>
        <w:t>Singelton</w:t>
      </w:r>
      <w:bookmarkEnd w:id="1010"/>
    </w:p>
    <w:p w:rsidR="00E462E1" w:rsidRDefault="00E462E1" w:rsidP="00E462E1">
      <w:r>
        <w:t xml:space="preserve">Von bestimmten Klassen darf es immer nur eine Instanz geben, welche dann an mehreren Orten verwendet werden kann. </w:t>
      </w:r>
      <w:r>
        <w:br/>
        <w:t xml:space="preserve">Die Klasse Player muss ein Singleton sein: Das Skelett des Kinect Players wird zum einen beim Übergang vom Demomodus in den Interaktionsmodus und schliesslich im Interaktionsmodus selbst angezeigt. Die Problematik mit Kinect ist, dass das Gerät nur von einer Instanz angesteuert werden kann. Bestünden nun zwei </w:t>
      </w:r>
      <w:r>
        <w:lastRenderedPageBreak/>
        <w:t xml:space="preserve">verschiedene Skelette, die das Kinect ansteuern und Daten vom Gerät verlangen, würde das in einem Fehler enden. </w:t>
      </w:r>
      <w:r>
        <w:br/>
        <w:t>Im Falle des MenuViewModels darf nur eine Instanz existieren, welche alle Plug-ins im Menu aufzeigt und den Inhalte des aktuell angewählten auf der Videowall anzeigt.</w:t>
      </w:r>
    </w:p>
    <w:p w:rsidR="00E462E1" w:rsidRPr="00C31D51" w:rsidRDefault="00E462E1" w:rsidP="00E462E1">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7B0A45">
        <w:rPr>
          <w:rFonts w:ascii="Consolas" w:eastAsia="Times New Roman" w:hAnsi="Consolas" w:cs="Consolas"/>
          <w:color w:val="0000FF"/>
          <w:lang w:eastAsia="de-CH"/>
        </w:rPr>
        <w:t>        </w:t>
      </w:r>
      <w:r w:rsidRPr="00C31D51">
        <w:rPr>
          <w:rFonts w:ascii="Consolas" w:eastAsia="Times New Roman" w:hAnsi="Consolas" w:cs="Consolas"/>
          <w:color w:val="0000FF"/>
          <w:lang w:val="en-US" w:eastAsia="de-CH"/>
        </w:rPr>
        <w:t>&lt;</w:t>
      </w:r>
      <w:r w:rsidRPr="00C31D51">
        <w:rPr>
          <w:rFonts w:ascii="Consolas" w:eastAsia="Times New Roman" w:hAnsi="Consolas" w:cs="Consolas"/>
          <w:color w:val="A31515"/>
          <w:lang w:val="en-US" w:eastAsia="de-CH"/>
        </w:rPr>
        <w:t>type</w:t>
      </w:r>
      <w:r w:rsidRPr="00C31D51">
        <w:rPr>
          <w:rFonts w:ascii="Consolas" w:eastAsia="Times New Roman" w:hAnsi="Consolas" w:cs="Consolas"/>
          <w:color w:val="0000FF"/>
          <w:lang w:val="en-US" w:eastAsia="de-CH"/>
        </w:rPr>
        <w:t> </w:t>
      </w:r>
      <w:r w:rsidRPr="00C31D51">
        <w:rPr>
          <w:rFonts w:ascii="Consolas" w:eastAsia="Times New Roman" w:hAnsi="Consolas" w:cs="Consolas"/>
          <w:color w:val="FF0000"/>
          <w:lang w:val="en-US" w:eastAsia="de-CH"/>
        </w:rPr>
        <w:t>type</w:t>
      </w:r>
      <w:r w:rsidRPr="00C31D51">
        <w:rPr>
          <w:rFonts w:ascii="Consolas" w:eastAsia="Times New Roman" w:hAnsi="Consolas" w:cs="Consolas"/>
          <w:color w:val="0000FF"/>
          <w:lang w:val="en-US" w:eastAsia="de-CH"/>
        </w:rPr>
        <w:t>=</w:t>
      </w:r>
      <w:r w:rsidRPr="00C31D51">
        <w:rPr>
          <w:rFonts w:ascii="Consolas" w:eastAsia="Times New Roman" w:hAnsi="Consolas" w:cs="Consolas"/>
          <w:color w:val="000000"/>
          <w:lang w:val="en-US" w:eastAsia="de-CH"/>
        </w:rPr>
        <w:t>"</w:t>
      </w:r>
      <w:r w:rsidRPr="00C31D51">
        <w:rPr>
          <w:rFonts w:ascii="Consolas" w:eastAsia="Times New Roman" w:hAnsi="Consolas" w:cs="Consolas"/>
          <w:color w:val="0000FF"/>
          <w:lang w:val="en-US" w:eastAsia="de-CH"/>
        </w:rPr>
        <w:t>Player</w:t>
      </w:r>
      <w:r w:rsidRPr="00C31D51">
        <w:rPr>
          <w:rFonts w:ascii="Consolas" w:eastAsia="Times New Roman" w:hAnsi="Consolas" w:cs="Consolas"/>
          <w:color w:val="000000"/>
          <w:lang w:val="en-US" w:eastAsia="de-CH"/>
        </w:rPr>
        <w:t>"</w:t>
      </w:r>
      <w:r w:rsidRPr="00C31D51">
        <w:rPr>
          <w:rFonts w:ascii="Consolas" w:eastAsia="Times New Roman" w:hAnsi="Consolas" w:cs="Consolas"/>
          <w:color w:val="0000FF"/>
          <w:lang w:val="en-US" w:eastAsia="de-CH"/>
        </w:rPr>
        <w:t> </w:t>
      </w:r>
      <w:r w:rsidRPr="00C31D51">
        <w:rPr>
          <w:rFonts w:ascii="Consolas" w:eastAsia="Times New Roman" w:hAnsi="Consolas" w:cs="Consolas"/>
          <w:color w:val="FF0000"/>
          <w:lang w:val="en-US" w:eastAsia="de-CH"/>
        </w:rPr>
        <w:t>mapTo</w:t>
      </w:r>
      <w:r w:rsidRPr="00C31D51">
        <w:rPr>
          <w:rFonts w:ascii="Consolas" w:eastAsia="Times New Roman" w:hAnsi="Consolas" w:cs="Consolas"/>
          <w:color w:val="0000FF"/>
          <w:lang w:val="en-US" w:eastAsia="de-CH"/>
        </w:rPr>
        <w:t>=</w:t>
      </w:r>
      <w:r w:rsidRPr="00C31D51">
        <w:rPr>
          <w:rFonts w:ascii="Consolas" w:eastAsia="Times New Roman" w:hAnsi="Consolas" w:cs="Consolas"/>
          <w:color w:val="000000"/>
          <w:lang w:val="en-US" w:eastAsia="de-CH"/>
        </w:rPr>
        <w:t>"</w:t>
      </w:r>
      <w:r w:rsidRPr="00C31D51">
        <w:rPr>
          <w:rFonts w:ascii="Consolas" w:eastAsia="Times New Roman" w:hAnsi="Consolas" w:cs="Consolas"/>
          <w:color w:val="0000FF"/>
          <w:lang w:val="en-US" w:eastAsia="de-CH"/>
        </w:rPr>
        <w:t>Player</w:t>
      </w:r>
      <w:r w:rsidRPr="00C31D51">
        <w:rPr>
          <w:rFonts w:ascii="Consolas" w:eastAsia="Times New Roman" w:hAnsi="Consolas" w:cs="Consolas"/>
          <w:color w:val="000000"/>
          <w:lang w:val="en-US" w:eastAsia="de-CH"/>
        </w:rPr>
        <w:t>"</w:t>
      </w:r>
      <w:r w:rsidRPr="00C31D51">
        <w:rPr>
          <w:rFonts w:ascii="Consolas" w:eastAsia="Times New Roman" w:hAnsi="Consolas" w:cs="Consolas"/>
          <w:color w:val="0000FF"/>
          <w:lang w:val="en-US" w:eastAsia="de-CH"/>
        </w:rPr>
        <w:t>&gt;</w:t>
      </w:r>
    </w:p>
    <w:p w:rsidR="00E462E1" w:rsidRPr="00C31D51" w:rsidRDefault="00E462E1" w:rsidP="00E462E1">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C31D51">
        <w:rPr>
          <w:rFonts w:ascii="Consolas" w:eastAsia="Times New Roman" w:hAnsi="Consolas" w:cs="Consolas"/>
          <w:color w:val="0000FF"/>
          <w:lang w:val="en-US" w:eastAsia="de-CH"/>
        </w:rPr>
        <w:t>          &lt;</w:t>
      </w:r>
      <w:r w:rsidRPr="00C31D51">
        <w:rPr>
          <w:rFonts w:ascii="Consolas" w:eastAsia="Times New Roman" w:hAnsi="Consolas" w:cs="Consolas"/>
          <w:color w:val="A31515"/>
          <w:lang w:val="en-US" w:eastAsia="de-CH"/>
        </w:rPr>
        <w:t>lifetime</w:t>
      </w:r>
      <w:r w:rsidRPr="00C31D51">
        <w:rPr>
          <w:rFonts w:ascii="Consolas" w:eastAsia="Times New Roman" w:hAnsi="Consolas" w:cs="Consolas"/>
          <w:color w:val="0000FF"/>
          <w:lang w:val="en-US" w:eastAsia="de-CH"/>
        </w:rPr>
        <w:t> </w:t>
      </w:r>
      <w:r w:rsidRPr="00C31D51">
        <w:rPr>
          <w:rFonts w:ascii="Consolas" w:eastAsia="Times New Roman" w:hAnsi="Consolas" w:cs="Consolas"/>
          <w:color w:val="FF0000"/>
          <w:lang w:val="en-US" w:eastAsia="de-CH"/>
        </w:rPr>
        <w:t>type</w:t>
      </w:r>
      <w:r w:rsidRPr="00C31D51">
        <w:rPr>
          <w:rFonts w:ascii="Consolas" w:eastAsia="Times New Roman" w:hAnsi="Consolas" w:cs="Consolas"/>
          <w:color w:val="0000FF"/>
          <w:lang w:val="en-US" w:eastAsia="de-CH"/>
        </w:rPr>
        <w:t>=</w:t>
      </w:r>
      <w:r w:rsidRPr="00C31D51">
        <w:rPr>
          <w:rFonts w:ascii="Consolas" w:eastAsia="Times New Roman" w:hAnsi="Consolas" w:cs="Consolas"/>
          <w:color w:val="000000"/>
          <w:lang w:val="en-US" w:eastAsia="de-CH"/>
        </w:rPr>
        <w:t>"</w:t>
      </w:r>
      <w:r w:rsidRPr="00C31D51">
        <w:rPr>
          <w:rFonts w:ascii="Consolas" w:eastAsia="Times New Roman" w:hAnsi="Consolas" w:cs="Consolas"/>
          <w:color w:val="0000FF"/>
          <w:lang w:val="en-US" w:eastAsia="de-CH"/>
        </w:rPr>
        <w:t>singleton</w:t>
      </w:r>
      <w:r w:rsidRPr="00C31D51">
        <w:rPr>
          <w:rFonts w:ascii="Consolas" w:eastAsia="Times New Roman" w:hAnsi="Consolas" w:cs="Consolas"/>
          <w:color w:val="000000"/>
          <w:lang w:val="en-US" w:eastAsia="de-CH"/>
        </w:rPr>
        <w:t>"</w:t>
      </w:r>
      <w:r w:rsidRPr="00C31D51">
        <w:rPr>
          <w:rFonts w:ascii="Consolas" w:eastAsia="Times New Roman" w:hAnsi="Consolas" w:cs="Consolas"/>
          <w:color w:val="0000FF"/>
          <w:lang w:val="en-US" w:eastAsia="de-CH"/>
        </w:rPr>
        <w:t>/&gt;</w:t>
      </w:r>
    </w:p>
    <w:p w:rsidR="00E462E1" w:rsidRPr="00C31D51" w:rsidRDefault="00E462E1" w:rsidP="00E462E1">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C31D51">
        <w:rPr>
          <w:rFonts w:ascii="Consolas" w:eastAsia="Times New Roman" w:hAnsi="Consolas" w:cs="Consolas"/>
          <w:color w:val="0000FF"/>
          <w:lang w:val="en-US" w:eastAsia="de-CH"/>
        </w:rPr>
        <w:t>        &lt;/</w:t>
      </w:r>
      <w:r w:rsidRPr="00C31D51">
        <w:rPr>
          <w:rFonts w:ascii="Consolas" w:eastAsia="Times New Roman" w:hAnsi="Consolas" w:cs="Consolas"/>
          <w:color w:val="A31515"/>
          <w:lang w:val="en-US" w:eastAsia="de-CH"/>
        </w:rPr>
        <w:t>type</w:t>
      </w:r>
      <w:r w:rsidRPr="00C31D51">
        <w:rPr>
          <w:rFonts w:ascii="Consolas" w:eastAsia="Times New Roman" w:hAnsi="Consolas" w:cs="Consolas"/>
          <w:color w:val="0000FF"/>
          <w:lang w:val="en-US" w:eastAsia="de-CH"/>
        </w:rPr>
        <w:t>&gt;</w:t>
      </w:r>
    </w:p>
    <w:p w:rsidR="00E462E1" w:rsidRPr="00C31D51" w:rsidRDefault="00E462E1" w:rsidP="00E462E1">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C31D51">
        <w:rPr>
          <w:rFonts w:ascii="Consolas" w:eastAsia="Times New Roman" w:hAnsi="Consolas" w:cs="Consolas"/>
          <w:color w:val="000000"/>
          <w:lang w:val="en-US" w:eastAsia="de-CH"/>
        </w:rPr>
        <w:t xml:space="preserve"> </w:t>
      </w:r>
    </w:p>
    <w:p w:rsidR="00E462E1" w:rsidRPr="00C31D51" w:rsidRDefault="00E462E1" w:rsidP="00E462E1">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C31D51">
        <w:rPr>
          <w:rFonts w:ascii="Consolas" w:eastAsia="Times New Roman" w:hAnsi="Consolas" w:cs="Consolas"/>
          <w:color w:val="0000FF"/>
          <w:lang w:val="en-US" w:eastAsia="de-CH"/>
        </w:rPr>
        <w:t>        &lt;</w:t>
      </w:r>
      <w:r w:rsidRPr="00C31D51">
        <w:rPr>
          <w:rFonts w:ascii="Consolas" w:eastAsia="Times New Roman" w:hAnsi="Consolas" w:cs="Consolas"/>
          <w:color w:val="A31515"/>
          <w:lang w:val="en-US" w:eastAsia="de-CH"/>
        </w:rPr>
        <w:t>type</w:t>
      </w:r>
      <w:r w:rsidRPr="00C31D51">
        <w:rPr>
          <w:rFonts w:ascii="Consolas" w:eastAsia="Times New Roman" w:hAnsi="Consolas" w:cs="Consolas"/>
          <w:color w:val="0000FF"/>
          <w:lang w:val="en-US" w:eastAsia="de-CH"/>
        </w:rPr>
        <w:t> </w:t>
      </w:r>
      <w:r w:rsidRPr="00C31D51">
        <w:rPr>
          <w:rFonts w:ascii="Consolas" w:eastAsia="Times New Roman" w:hAnsi="Consolas" w:cs="Consolas"/>
          <w:color w:val="FF0000"/>
          <w:lang w:val="en-US" w:eastAsia="de-CH"/>
        </w:rPr>
        <w:t>type</w:t>
      </w:r>
      <w:r w:rsidRPr="00C31D51">
        <w:rPr>
          <w:rFonts w:ascii="Consolas" w:eastAsia="Times New Roman" w:hAnsi="Consolas" w:cs="Consolas"/>
          <w:color w:val="0000FF"/>
          <w:lang w:val="en-US" w:eastAsia="de-CH"/>
        </w:rPr>
        <w:t>=</w:t>
      </w:r>
      <w:r w:rsidRPr="00C31D51">
        <w:rPr>
          <w:rFonts w:ascii="Consolas" w:eastAsia="Times New Roman" w:hAnsi="Consolas" w:cs="Consolas"/>
          <w:color w:val="000000"/>
          <w:lang w:val="en-US" w:eastAsia="de-CH"/>
        </w:rPr>
        <w:t>"</w:t>
      </w:r>
      <w:r w:rsidRPr="00C31D51">
        <w:rPr>
          <w:rFonts w:ascii="Consolas" w:eastAsia="Times New Roman" w:hAnsi="Consolas" w:cs="Consolas"/>
          <w:color w:val="0000FF"/>
          <w:lang w:val="en-US" w:eastAsia="de-CH"/>
        </w:rPr>
        <w:t>MenuViewModel</w:t>
      </w:r>
      <w:r w:rsidRPr="00C31D51">
        <w:rPr>
          <w:rFonts w:ascii="Consolas" w:eastAsia="Times New Roman" w:hAnsi="Consolas" w:cs="Consolas"/>
          <w:color w:val="000000"/>
          <w:lang w:val="en-US" w:eastAsia="de-CH"/>
        </w:rPr>
        <w:t>"</w:t>
      </w:r>
      <w:r w:rsidRPr="00C31D51">
        <w:rPr>
          <w:rFonts w:ascii="Consolas" w:eastAsia="Times New Roman" w:hAnsi="Consolas" w:cs="Consolas"/>
          <w:color w:val="0000FF"/>
          <w:lang w:val="en-US" w:eastAsia="de-CH"/>
        </w:rPr>
        <w:t> </w:t>
      </w:r>
      <w:r w:rsidRPr="00C31D51">
        <w:rPr>
          <w:rFonts w:ascii="Consolas" w:eastAsia="Times New Roman" w:hAnsi="Consolas" w:cs="Consolas"/>
          <w:color w:val="FF0000"/>
          <w:lang w:val="en-US" w:eastAsia="de-CH"/>
        </w:rPr>
        <w:t>mapTo</w:t>
      </w:r>
      <w:r w:rsidRPr="00C31D51">
        <w:rPr>
          <w:rFonts w:ascii="Consolas" w:eastAsia="Times New Roman" w:hAnsi="Consolas" w:cs="Consolas"/>
          <w:color w:val="0000FF"/>
          <w:lang w:val="en-US" w:eastAsia="de-CH"/>
        </w:rPr>
        <w:t>=</w:t>
      </w:r>
      <w:r w:rsidRPr="00C31D51">
        <w:rPr>
          <w:rFonts w:ascii="Consolas" w:eastAsia="Times New Roman" w:hAnsi="Consolas" w:cs="Consolas"/>
          <w:color w:val="000000"/>
          <w:lang w:val="en-US" w:eastAsia="de-CH"/>
        </w:rPr>
        <w:t>"</w:t>
      </w:r>
      <w:r w:rsidRPr="00C31D51">
        <w:rPr>
          <w:rFonts w:ascii="Consolas" w:eastAsia="Times New Roman" w:hAnsi="Consolas" w:cs="Consolas"/>
          <w:color w:val="0000FF"/>
          <w:lang w:val="en-US" w:eastAsia="de-CH"/>
        </w:rPr>
        <w:t>MenuViewModel</w:t>
      </w:r>
      <w:r w:rsidRPr="00C31D51">
        <w:rPr>
          <w:rFonts w:ascii="Consolas" w:eastAsia="Times New Roman" w:hAnsi="Consolas" w:cs="Consolas"/>
          <w:color w:val="000000"/>
          <w:lang w:val="en-US" w:eastAsia="de-CH"/>
        </w:rPr>
        <w:t>"</w:t>
      </w:r>
      <w:r w:rsidRPr="00C31D51">
        <w:rPr>
          <w:rFonts w:ascii="Consolas" w:eastAsia="Times New Roman" w:hAnsi="Consolas" w:cs="Consolas"/>
          <w:color w:val="0000FF"/>
          <w:lang w:val="en-US" w:eastAsia="de-CH"/>
        </w:rPr>
        <w:t>&gt;</w:t>
      </w:r>
    </w:p>
    <w:p w:rsidR="00E462E1" w:rsidRPr="002B63BC" w:rsidRDefault="00E462E1" w:rsidP="00E462E1">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C31D51">
        <w:rPr>
          <w:rFonts w:ascii="Consolas" w:eastAsia="Times New Roman" w:hAnsi="Consolas" w:cs="Consolas"/>
          <w:color w:val="0000FF"/>
          <w:lang w:val="en-US" w:eastAsia="de-CH"/>
        </w:rPr>
        <w:t>          </w:t>
      </w:r>
      <w:r w:rsidRPr="002B63BC">
        <w:rPr>
          <w:rFonts w:ascii="Consolas" w:eastAsia="Times New Roman" w:hAnsi="Consolas" w:cs="Consolas"/>
          <w:color w:val="0000FF"/>
          <w:lang w:val="en-US" w:eastAsia="de-CH"/>
        </w:rPr>
        <w:t>&lt;</w:t>
      </w:r>
      <w:r w:rsidRPr="002B63BC">
        <w:rPr>
          <w:rFonts w:ascii="Consolas" w:eastAsia="Times New Roman" w:hAnsi="Consolas" w:cs="Consolas"/>
          <w:color w:val="A31515"/>
          <w:lang w:val="en-US" w:eastAsia="de-CH"/>
        </w:rPr>
        <w:t>lifetime</w:t>
      </w:r>
      <w:r w:rsidRPr="002B63BC">
        <w:rPr>
          <w:rFonts w:ascii="Consolas" w:eastAsia="Times New Roman" w:hAnsi="Consolas" w:cs="Consolas"/>
          <w:color w:val="0000FF"/>
          <w:lang w:val="en-US" w:eastAsia="de-CH"/>
        </w:rPr>
        <w:t> </w:t>
      </w:r>
      <w:r w:rsidRPr="002B63BC">
        <w:rPr>
          <w:rFonts w:ascii="Consolas" w:eastAsia="Times New Roman" w:hAnsi="Consolas" w:cs="Consolas"/>
          <w:color w:val="FF0000"/>
          <w:lang w:val="en-US" w:eastAsia="de-CH"/>
        </w:rPr>
        <w:t>type</w:t>
      </w:r>
      <w:r w:rsidRPr="002B63BC">
        <w:rPr>
          <w:rFonts w:ascii="Consolas" w:eastAsia="Times New Roman" w:hAnsi="Consolas" w:cs="Consolas"/>
          <w:color w:val="0000FF"/>
          <w:lang w:val="en-US" w:eastAsia="de-CH"/>
        </w:rPr>
        <w:t>=</w:t>
      </w:r>
      <w:r w:rsidRPr="002B63BC">
        <w:rPr>
          <w:rFonts w:ascii="Consolas" w:eastAsia="Times New Roman" w:hAnsi="Consolas" w:cs="Consolas"/>
          <w:color w:val="000000"/>
          <w:lang w:val="en-US" w:eastAsia="de-CH"/>
        </w:rPr>
        <w:t>"</w:t>
      </w:r>
      <w:r w:rsidRPr="002B63BC">
        <w:rPr>
          <w:rFonts w:ascii="Consolas" w:eastAsia="Times New Roman" w:hAnsi="Consolas" w:cs="Consolas"/>
          <w:color w:val="0000FF"/>
          <w:lang w:val="en-US" w:eastAsia="de-CH"/>
        </w:rPr>
        <w:t>singleton</w:t>
      </w:r>
      <w:r w:rsidRPr="002B63BC">
        <w:rPr>
          <w:rFonts w:ascii="Consolas" w:eastAsia="Times New Roman" w:hAnsi="Consolas" w:cs="Consolas"/>
          <w:color w:val="000000"/>
          <w:lang w:val="en-US" w:eastAsia="de-CH"/>
        </w:rPr>
        <w:t>"</w:t>
      </w:r>
      <w:r w:rsidRPr="002B63BC">
        <w:rPr>
          <w:rFonts w:ascii="Consolas" w:eastAsia="Times New Roman" w:hAnsi="Consolas" w:cs="Consolas"/>
          <w:color w:val="0000FF"/>
          <w:lang w:val="en-US" w:eastAsia="de-CH"/>
        </w:rPr>
        <w:t>/&gt;</w:t>
      </w:r>
    </w:p>
    <w:p w:rsidR="00E462E1" w:rsidRPr="002B63BC" w:rsidRDefault="00E462E1" w:rsidP="00E462E1">
      <w:pPr>
        <w:keepNext/>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2B63BC">
        <w:rPr>
          <w:rFonts w:ascii="Consolas" w:eastAsia="Times New Roman" w:hAnsi="Consolas" w:cs="Consolas"/>
          <w:color w:val="0000FF"/>
          <w:lang w:val="en-US" w:eastAsia="de-CH"/>
        </w:rPr>
        <w:t>        &lt;/</w:t>
      </w:r>
      <w:r w:rsidRPr="002B63BC">
        <w:rPr>
          <w:rFonts w:ascii="Consolas" w:eastAsia="Times New Roman" w:hAnsi="Consolas" w:cs="Consolas"/>
          <w:color w:val="A31515"/>
          <w:lang w:val="en-US" w:eastAsia="de-CH"/>
        </w:rPr>
        <w:t>type</w:t>
      </w:r>
      <w:r w:rsidRPr="002B63BC">
        <w:rPr>
          <w:rFonts w:ascii="Consolas" w:eastAsia="Times New Roman" w:hAnsi="Consolas" w:cs="Consolas"/>
          <w:color w:val="0000FF"/>
          <w:lang w:val="en-US" w:eastAsia="de-CH"/>
        </w:rPr>
        <w:t>&gt;</w:t>
      </w:r>
    </w:p>
    <w:p w:rsidR="00E462E1" w:rsidRPr="002B63BC" w:rsidRDefault="00E462E1" w:rsidP="00E462E1">
      <w:pPr>
        <w:pStyle w:val="Caption"/>
        <w:rPr>
          <w:lang w:val="en-US"/>
        </w:rPr>
      </w:pPr>
      <w:bookmarkStart w:id="1011" w:name="_Toc327468142"/>
      <w:bookmarkStart w:id="1012" w:name="_Ref326823171"/>
      <w:r w:rsidRPr="00C31598">
        <w:rPr>
          <w:lang w:val="en-US"/>
        </w:rPr>
        <w:t xml:space="preserve">Abbildung </w:t>
      </w:r>
      <w:r>
        <w:fldChar w:fldCharType="begin"/>
      </w:r>
      <w:r w:rsidRPr="00C31598">
        <w:rPr>
          <w:lang w:val="en-US"/>
        </w:rPr>
        <w:instrText xml:space="preserve"> SEQ Abbildung \* ARABIC </w:instrText>
      </w:r>
      <w:r>
        <w:fldChar w:fldCharType="separate"/>
      </w:r>
      <w:r w:rsidR="000E6CF3">
        <w:rPr>
          <w:noProof/>
          <w:lang w:val="en-US"/>
        </w:rPr>
        <w:t>140</w:t>
      </w:r>
      <w:r>
        <w:fldChar w:fldCharType="end"/>
      </w:r>
      <w:r w:rsidRPr="00C31598">
        <w:rPr>
          <w:lang w:val="en-US"/>
        </w:rPr>
        <w:t xml:space="preserve"> - app.config, Sektion Unity, Singleton</w:t>
      </w:r>
      <w:bookmarkEnd w:id="1011"/>
    </w:p>
    <w:p w:rsidR="00E462E1" w:rsidRDefault="00E462E1" w:rsidP="00E462E1">
      <w:pPr>
        <w:pStyle w:val="Heading6"/>
      </w:pPr>
      <w:bookmarkStart w:id="1013" w:name="_Ref327429764"/>
      <w:bookmarkStart w:id="1014" w:name="_Ref327429766"/>
      <w:bookmarkStart w:id="1015" w:name="_Toc327467941"/>
      <w:r>
        <w:t>KinectReplayFile</w:t>
      </w:r>
      <w:bookmarkEnd w:id="1012"/>
      <w:bookmarkEnd w:id="1013"/>
      <w:bookmarkEnd w:id="1014"/>
      <w:bookmarkEnd w:id="1015"/>
    </w:p>
    <w:p w:rsidR="00E462E1" w:rsidRDefault="00E462E1" w:rsidP="00E462E1">
      <w:r>
        <w:t xml:space="preserve">Wird im app.config beim Mapping auf den </w:t>
      </w:r>
      <w:r w:rsidRPr="001A7961">
        <w:t>ISkeletonReader</w:t>
      </w:r>
      <w:r>
        <w:t xml:space="preserve"> (siehe </w:t>
      </w:r>
      <w:r>
        <w:fldChar w:fldCharType="begin"/>
      </w:r>
      <w:r>
        <w:instrText xml:space="preserve"> REF _Ref327169185 \r \h </w:instrText>
      </w:r>
      <w:r>
        <w:fldChar w:fldCharType="separate"/>
      </w:r>
      <w:r w:rsidR="000E6CF3">
        <w:t>V.9.3.4.2.2</w:t>
      </w:r>
      <w:r>
        <w:fldChar w:fldCharType="end"/>
      </w:r>
      <w:r>
        <w:t xml:space="preserve"> </w:t>
      </w:r>
      <w:r>
        <w:fldChar w:fldCharType="begin"/>
      </w:r>
      <w:r>
        <w:instrText xml:space="preserve"> REF _Ref327169185 \h </w:instrText>
      </w:r>
      <w:r>
        <w:fldChar w:fldCharType="separate"/>
      </w:r>
      <w:r w:rsidR="000E6CF3">
        <w:t>Skelettdaten</w:t>
      </w:r>
      <w:r>
        <w:fldChar w:fldCharType="end"/>
      </w:r>
      <w:r>
        <w:t xml:space="preserve">) der </w:t>
      </w:r>
      <w:r w:rsidRPr="00702149">
        <w:rPr>
          <w:i/>
        </w:rPr>
        <w:t>FileSkeletonReader</w:t>
      </w:r>
      <w:r>
        <w:t xml:space="preserve"> oder der </w:t>
      </w:r>
      <w:r w:rsidRPr="00702149">
        <w:rPr>
          <w:i/>
        </w:rPr>
        <w:t>AutoPlayFileSkeletonReader</w:t>
      </w:r>
      <w:r>
        <w:t xml:space="preserve"> verwendet, so muss ein </w:t>
      </w:r>
      <w:r w:rsidRPr="006B4F4F">
        <w:rPr>
          <w:i/>
        </w:rPr>
        <w:t>KinectReplay</w:t>
      </w:r>
      <w:r>
        <w:rPr>
          <w:i/>
        </w:rPr>
        <w:t>F</w:t>
      </w:r>
      <w:r w:rsidRPr="006B4F4F">
        <w:rPr>
          <w:i/>
        </w:rPr>
        <w:t>ile</w:t>
      </w:r>
      <w:r>
        <w:t xml:space="preserve"> angegeben werden. Dieses beinhaltet Daten zu Skelettbewegungen. Der Pfad zu dieser Datei kann an folgender Stelle beim Schlüsselwort </w:t>
      </w:r>
      <w:r w:rsidRPr="001A7961">
        <w:rPr>
          <w:i/>
        </w:rPr>
        <w:t>path</w:t>
      </w:r>
      <w:r>
        <w:t xml:space="preserve"> angegeben werden:</w:t>
      </w:r>
    </w:p>
    <w:p w:rsidR="00E462E1" w:rsidRPr="00C6445D"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2419B6">
        <w:rPr>
          <w:rFonts w:ascii="Consolas" w:hAnsi="Consolas" w:cs="Consolas"/>
          <w:color w:val="0000FF"/>
        </w:rPr>
        <w:t> </w:t>
      </w:r>
      <w:r w:rsidRPr="00C6445D">
        <w:rPr>
          <w:rFonts w:ascii="Consolas" w:hAnsi="Consolas" w:cs="Consolas"/>
          <w:color w:val="0000FF"/>
          <w:lang w:val="en-US"/>
        </w:rPr>
        <w:t>&lt;</w:t>
      </w:r>
      <w:r w:rsidRPr="00C6445D">
        <w:rPr>
          <w:rFonts w:ascii="Consolas" w:hAnsi="Consolas" w:cs="Consolas"/>
          <w:color w:val="A31515"/>
          <w:lang w:val="en-US"/>
        </w:rPr>
        <w:t>type</w:t>
      </w:r>
      <w:r w:rsidRPr="00C6445D">
        <w:rPr>
          <w:rFonts w:ascii="Consolas" w:hAnsi="Consolas" w:cs="Consolas"/>
          <w:color w:val="0000FF"/>
          <w:lang w:val="en-US"/>
        </w:rPr>
        <w:t> </w:t>
      </w:r>
      <w:r w:rsidRPr="00C6445D">
        <w:rPr>
          <w:rFonts w:ascii="Consolas" w:hAnsi="Consolas" w:cs="Consolas"/>
          <w:color w:val="FF0000"/>
          <w:lang w:val="en-US"/>
        </w:rPr>
        <w:t>type</w:t>
      </w:r>
      <w:r w:rsidRPr="00C6445D">
        <w:rPr>
          <w:rFonts w:ascii="Consolas" w:hAnsi="Consolas" w:cs="Consolas"/>
          <w:color w:val="0000FF"/>
          <w:lang w:val="en-US"/>
        </w:rPr>
        <w:t>=</w:t>
      </w:r>
      <w:r w:rsidRPr="00C6445D">
        <w:rPr>
          <w:rFonts w:ascii="Consolas" w:hAnsi="Consolas" w:cs="Consolas"/>
          <w:color w:val="000000"/>
          <w:lang w:val="en-US"/>
        </w:rPr>
        <w:t>"</w:t>
      </w:r>
      <w:r w:rsidRPr="00C6445D">
        <w:rPr>
          <w:rFonts w:ascii="Consolas" w:hAnsi="Consolas" w:cs="Consolas"/>
          <w:color w:val="0000FF"/>
          <w:lang w:val="en-US"/>
        </w:rPr>
        <w:t>KinectReplayFile</w:t>
      </w:r>
      <w:r w:rsidRPr="00C6445D">
        <w:rPr>
          <w:rFonts w:ascii="Consolas" w:hAnsi="Consolas" w:cs="Consolas"/>
          <w:color w:val="000000"/>
          <w:lang w:val="en-US"/>
        </w:rPr>
        <w:t>"</w:t>
      </w:r>
      <w:r w:rsidRPr="00C6445D">
        <w:rPr>
          <w:rFonts w:ascii="Consolas" w:hAnsi="Consolas" w:cs="Consolas"/>
          <w:color w:val="0000FF"/>
          <w:lang w:val="en-US"/>
        </w:rPr>
        <w:t> </w:t>
      </w:r>
      <w:r w:rsidRPr="00C6445D">
        <w:rPr>
          <w:rFonts w:ascii="Consolas" w:hAnsi="Consolas" w:cs="Consolas"/>
          <w:color w:val="FF0000"/>
          <w:lang w:val="en-US"/>
        </w:rPr>
        <w:t>mapTo</w:t>
      </w:r>
      <w:r w:rsidRPr="00C6445D">
        <w:rPr>
          <w:rFonts w:ascii="Consolas" w:hAnsi="Consolas" w:cs="Consolas"/>
          <w:color w:val="0000FF"/>
          <w:lang w:val="en-US"/>
        </w:rPr>
        <w:t>=</w:t>
      </w:r>
      <w:r w:rsidRPr="00C6445D">
        <w:rPr>
          <w:rFonts w:ascii="Consolas" w:hAnsi="Consolas" w:cs="Consolas"/>
          <w:color w:val="000000"/>
          <w:lang w:val="en-US"/>
        </w:rPr>
        <w:t>"</w:t>
      </w:r>
      <w:r w:rsidRPr="00C6445D">
        <w:rPr>
          <w:rFonts w:ascii="Consolas" w:hAnsi="Consolas" w:cs="Consolas"/>
          <w:color w:val="0000FF"/>
          <w:lang w:val="en-US"/>
        </w:rPr>
        <w:t>KinectReplayFile</w:t>
      </w:r>
      <w:r w:rsidRPr="00C6445D">
        <w:rPr>
          <w:rFonts w:ascii="Consolas" w:hAnsi="Consolas" w:cs="Consolas"/>
          <w:color w:val="000000"/>
          <w:lang w:val="en-US"/>
        </w:rPr>
        <w:t>"</w:t>
      </w:r>
      <w:r w:rsidRPr="00C6445D">
        <w:rPr>
          <w:rFonts w:ascii="Consolas" w:hAnsi="Consolas" w:cs="Consolas"/>
          <w:color w:val="0000FF"/>
          <w:lang w:val="en-US"/>
        </w:rPr>
        <w:t>&gt;</w:t>
      </w:r>
    </w:p>
    <w:p w:rsidR="00E462E1" w:rsidRPr="00C6445D"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C6445D">
        <w:rPr>
          <w:rFonts w:ascii="Consolas" w:hAnsi="Consolas" w:cs="Consolas"/>
          <w:color w:val="0000FF"/>
          <w:lang w:val="en-US"/>
        </w:rPr>
        <w:t>          &lt;</w:t>
      </w:r>
      <w:r w:rsidRPr="00C6445D">
        <w:rPr>
          <w:rFonts w:ascii="Consolas" w:hAnsi="Consolas" w:cs="Consolas"/>
          <w:color w:val="A31515"/>
          <w:lang w:val="en-US"/>
        </w:rPr>
        <w:t>lifetime</w:t>
      </w:r>
      <w:r w:rsidRPr="00C6445D">
        <w:rPr>
          <w:rFonts w:ascii="Consolas" w:hAnsi="Consolas" w:cs="Consolas"/>
          <w:color w:val="0000FF"/>
          <w:lang w:val="en-US"/>
        </w:rPr>
        <w:t> </w:t>
      </w:r>
      <w:r w:rsidRPr="00C6445D">
        <w:rPr>
          <w:rFonts w:ascii="Consolas" w:hAnsi="Consolas" w:cs="Consolas"/>
          <w:color w:val="FF0000"/>
          <w:lang w:val="en-US"/>
        </w:rPr>
        <w:t>type</w:t>
      </w:r>
      <w:r w:rsidRPr="00C6445D">
        <w:rPr>
          <w:rFonts w:ascii="Consolas" w:hAnsi="Consolas" w:cs="Consolas"/>
          <w:color w:val="0000FF"/>
          <w:lang w:val="en-US"/>
        </w:rPr>
        <w:t>=</w:t>
      </w:r>
      <w:r w:rsidRPr="00C6445D">
        <w:rPr>
          <w:rFonts w:ascii="Consolas" w:hAnsi="Consolas" w:cs="Consolas"/>
          <w:color w:val="000000"/>
          <w:lang w:val="en-US"/>
        </w:rPr>
        <w:t>"</w:t>
      </w:r>
      <w:r w:rsidRPr="00C6445D">
        <w:rPr>
          <w:rFonts w:ascii="Consolas" w:hAnsi="Consolas" w:cs="Consolas"/>
          <w:color w:val="0000FF"/>
          <w:lang w:val="en-US"/>
        </w:rPr>
        <w:t>singleton</w:t>
      </w:r>
      <w:r w:rsidRPr="00C6445D">
        <w:rPr>
          <w:rFonts w:ascii="Consolas" w:hAnsi="Consolas" w:cs="Consolas"/>
          <w:color w:val="000000"/>
          <w:lang w:val="en-US"/>
        </w:rPr>
        <w:t>"</w:t>
      </w:r>
      <w:r w:rsidRPr="00C6445D">
        <w:rPr>
          <w:rFonts w:ascii="Consolas" w:hAnsi="Consolas" w:cs="Consolas"/>
          <w:color w:val="0000FF"/>
          <w:lang w:val="en-US"/>
        </w:rPr>
        <w:t>/&gt;</w:t>
      </w:r>
    </w:p>
    <w:p w:rsidR="00E462E1" w:rsidRPr="00C6445D"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C6445D">
        <w:rPr>
          <w:rFonts w:ascii="Consolas" w:hAnsi="Consolas" w:cs="Consolas"/>
          <w:color w:val="0000FF"/>
          <w:lang w:val="en-US"/>
        </w:rPr>
        <w:t>          &lt;</w:t>
      </w:r>
      <w:proofErr w:type="gramStart"/>
      <w:r w:rsidRPr="00C6445D">
        <w:rPr>
          <w:rFonts w:ascii="Consolas" w:hAnsi="Consolas" w:cs="Consolas"/>
          <w:color w:val="A31515"/>
          <w:lang w:val="en-US"/>
        </w:rPr>
        <w:t>constructor</w:t>
      </w:r>
      <w:proofErr w:type="gramEnd"/>
      <w:r w:rsidRPr="00C6445D">
        <w:rPr>
          <w:rFonts w:ascii="Consolas" w:hAnsi="Consolas" w:cs="Consolas"/>
          <w:color w:val="0000FF"/>
          <w:lang w:val="en-US"/>
        </w:rPr>
        <w:t>&gt;</w:t>
      </w:r>
    </w:p>
    <w:p w:rsidR="00E462E1" w:rsidRPr="006C60BD"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C6445D">
        <w:rPr>
          <w:rFonts w:ascii="Consolas" w:hAnsi="Consolas" w:cs="Consolas"/>
          <w:color w:val="0000FF"/>
          <w:lang w:val="en-US"/>
        </w:rPr>
        <w:t>            </w:t>
      </w:r>
      <w:r w:rsidRPr="006C60BD">
        <w:rPr>
          <w:rFonts w:ascii="Consolas" w:hAnsi="Consolas" w:cs="Consolas"/>
          <w:color w:val="0000FF"/>
          <w:lang w:val="en-US"/>
        </w:rPr>
        <w:t>&lt;</w:t>
      </w:r>
      <w:r w:rsidRPr="006C60BD">
        <w:rPr>
          <w:rFonts w:ascii="Consolas" w:hAnsi="Consolas" w:cs="Consolas"/>
          <w:color w:val="A31515"/>
          <w:lang w:val="en-US"/>
        </w:rPr>
        <w:t>param</w:t>
      </w:r>
      <w:r w:rsidRPr="006C60BD">
        <w:rPr>
          <w:rFonts w:ascii="Consolas" w:hAnsi="Consolas" w:cs="Consolas"/>
          <w:color w:val="0000FF"/>
          <w:lang w:val="en-US"/>
        </w:rPr>
        <w:t> </w:t>
      </w:r>
      <w:r w:rsidRPr="006C60BD">
        <w:rPr>
          <w:rFonts w:ascii="Consolas" w:hAnsi="Consolas" w:cs="Consolas"/>
          <w:color w:val="FF0000"/>
          <w:lang w:val="en-US"/>
        </w:rPr>
        <w:t>name</w:t>
      </w:r>
      <w:r w:rsidRPr="006C60BD">
        <w:rPr>
          <w:rFonts w:ascii="Consolas" w:hAnsi="Consolas" w:cs="Consolas"/>
          <w:color w:val="0000FF"/>
          <w:lang w:val="en-US"/>
        </w:rPr>
        <w:t>=</w:t>
      </w:r>
      <w:r w:rsidRPr="006C60BD">
        <w:rPr>
          <w:rFonts w:ascii="Consolas" w:hAnsi="Consolas" w:cs="Consolas"/>
          <w:color w:val="000000"/>
          <w:lang w:val="en-US"/>
        </w:rPr>
        <w:t>"</w:t>
      </w:r>
      <w:r w:rsidRPr="006C60BD">
        <w:rPr>
          <w:rFonts w:ascii="Consolas" w:hAnsi="Consolas" w:cs="Consolas"/>
          <w:color w:val="0000FF"/>
          <w:lang w:val="en-US"/>
        </w:rPr>
        <w:t>path</w:t>
      </w:r>
      <w:r w:rsidRPr="006C60BD">
        <w:rPr>
          <w:rFonts w:ascii="Consolas" w:hAnsi="Consolas" w:cs="Consolas"/>
          <w:color w:val="000000"/>
          <w:lang w:val="en-US"/>
        </w:rPr>
        <w:t>"</w:t>
      </w:r>
      <w:r w:rsidRPr="006C60BD">
        <w:rPr>
          <w:rFonts w:ascii="Consolas" w:hAnsi="Consolas" w:cs="Consolas"/>
          <w:color w:val="0000FF"/>
          <w:lang w:val="en-US"/>
        </w:rPr>
        <w:t> </w:t>
      </w:r>
      <w:r w:rsidRPr="006C60BD">
        <w:rPr>
          <w:rFonts w:ascii="Consolas" w:hAnsi="Consolas" w:cs="Consolas"/>
          <w:color w:val="FF0000"/>
          <w:lang w:val="en-US"/>
        </w:rPr>
        <w:t>value</w:t>
      </w:r>
      <w:r w:rsidRPr="006C60BD">
        <w:rPr>
          <w:rFonts w:ascii="Consolas" w:hAnsi="Consolas" w:cs="Consolas"/>
          <w:color w:val="0000FF"/>
          <w:lang w:val="en-US"/>
        </w:rPr>
        <w:t>=</w:t>
      </w:r>
      <w:r w:rsidRPr="006C60BD">
        <w:rPr>
          <w:rFonts w:ascii="Consolas" w:hAnsi="Consolas" w:cs="Consolas"/>
          <w:color w:val="000000"/>
          <w:lang w:val="en-US"/>
        </w:rPr>
        <w:t>"</w:t>
      </w:r>
      <w:proofErr w:type="gramStart"/>
      <w:r w:rsidRPr="006C60BD">
        <w:rPr>
          <w:rFonts w:ascii="Consolas" w:hAnsi="Consolas" w:cs="Consolas"/>
          <w:color w:val="0000FF"/>
          <w:lang w:val="en-US"/>
        </w:rPr>
        <w:t>..</w:t>
      </w:r>
      <w:proofErr w:type="gramEnd"/>
      <w:r w:rsidRPr="006C60BD">
        <w:rPr>
          <w:rFonts w:ascii="Consolas" w:hAnsi="Consolas" w:cs="Consolas"/>
          <w:color w:val="0000FF"/>
          <w:lang w:val="en-US"/>
        </w:rPr>
        <w:t>\..\..\..\..\..\kinect_records\20120312_lukas\_1.replay</w:t>
      </w:r>
      <w:r w:rsidRPr="006C60BD">
        <w:rPr>
          <w:rFonts w:ascii="Consolas" w:hAnsi="Consolas" w:cs="Consolas"/>
          <w:color w:val="000000"/>
          <w:lang w:val="en-US"/>
        </w:rPr>
        <w:t>"</w:t>
      </w:r>
      <w:r w:rsidRPr="006C60BD">
        <w:rPr>
          <w:rFonts w:ascii="Consolas" w:hAnsi="Consolas" w:cs="Consolas"/>
          <w:color w:val="0000FF"/>
          <w:lang w:val="en-US"/>
        </w:rPr>
        <w:t>/&gt;</w:t>
      </w:r>
    </w:p>
    <w:p w:rsidR="00E462E1" w:rsidRPr="007B0A45"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6C60BD">
        <w:rPr>
          <w:rFonts w:ascii="Consolas" w:hAnsi="Consolas" w:cs="Consolas"/>
          <w:color w:val="0000FF"/>
          <w:lang w:val="en-US"/>
        </w:rPr>
        <w:t>          </w:t>
      </w:r>
      <w:r w:rsidRPr="007B0A45">
        <w:rPr>
          <w:rFonts w:ascii="Consolas" w:hAnsi="Consolas" w:cs="Consolas"/>
          <w:color w:val="0000FF"/>
          <w:lang w:val="en-US"/>
        </w:rPr>
        <w:t>&lt;/</w:t>
      </w:r>
      <w:r w:rsidRPr="007B0A45">
        <w:rPr>
          <w:rFonts w:ascii="Consolas" w:hAnsi="Consolas" w:cs="Consolas"/>
          <w:color w:val="A31515"/>
          <w:lang w:val="en-US"/>
        </w:rPr>
        <w:t>constructor</w:t>
      </w:r>
      <w:r w:rsidRPr="007B0A45">
        <w:rPr>
          <w:rFonts w:ascii="Consolas" w:hAnsi="Consolas" w:cs="Consolas"/>
          <w:color w:val="0000FF"/>
          <w:lang w:val="en-US"/>
        </w:rPr>
        <w:t>&gt;</w:t>
      </w:r>
    </w:p>
    <w:p w:rsidR="00E462E1" w:rsidRPr="007B0A45" w:rsidRDefault="00E462E1" w:rsidP="00E462E1">
      <w:pPr>
        <w:pStyle w:val="HTMLPreformatted"/>
        <w:keepNex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7B0A45">
        <w:rPr>
          <w:rFonts w:ascii="Consolas" w:hAnsi="Consolas" w:cs="Consolas"/>
          <w:color w:val="0000FF"/>
          <w:lang w:val="en-US"/>
        </w:rPr>
        <w:t>        &lt;/</w:t>
      </w:r>
      <w:r w:rsidRPr="007B0A45">
        <w:rPr>
          <w:rFonts w:ascii="Consolas" w:hAnsi="Consolas" w:cs="Consolas"/>
          <w:color w:val="A31515"/>
          <w:lang w:val="en-US"/>
        </w:rPr>
        <w:t>type</w:t>
      </w:r>
      <w:r w:rsidRPr="007B0A45">
        <w:rPr>
          <w:rFonts w:ascii="Consolas" w:hAnsi="Consolas" w:cs="Consolas"/>
          <w:color w:val="0000FF"/>
          <w:lang w:val="en-US"/>
        </w:rPr>
        <w:t>&gt;</w:t>
      </w:r>
    </w:p>
    <w:p w:rsidR="00E462E1" w:rsidRPr="000F2822" w:rsidRDefault="00E462E1" w:rsidP="00E462E1">
      <w:pPr>
        <w:pStyle w:val="Caption"/>
        <w:rPr>
          <w:lang w:val="en-US"/>
        </w:rPr>
      </w:pPr>
      <w:bookmarkStart w:id="1016" w:name="_Toc327468143"/>
      <w:r w:rsidRPr="000F2822">
        <w:rPr>
          <w:lang w:val="en-US"/>
        </w:rPr>
        <w:t xml:space="preserve">Abbildung </w:t>
      </w:r>
      <w:r>
        <w:fldChar w:fldCharType="begin"/>
      </w:r>
      <w:r w:rsidRPr="000F2822">
        <w:rPr>
          <w:lang w:val="en-US"/>
        </w:rPr>
        <w:instrText xml:space="preserve"> SEQ Abbildung \* ARABIC </w:instrText>
      </w:r>
      <w:r>
        <w:fldChar w:fldCharType="separate"/>
      </w:r>
      <w:r w:rsidR="000E6CF3">
        <w:rPr>
          <w:noProof/>
          <w:lang w:val="en-US"/>
        </w:rPr>
        <w:t>141</w:t>
      </w:r>
      <w:r>
        <w:rPr>
          <w:noProof/>
        </w:rPr>
        <w:fldChar w:fldCharType="end"/>
      </w:r>
      <w:r w:rsidRPr="000F2822">
        <w:rPr>
          <w:lang w:val="en-US"/>
        </w:rPr>
        <w:t xml:space="preserve"> - app.config, Sektion Unity, KinectReplayFile</w:t>
      </w:r>
      <w:bookmarkEnd w:id="1016"/>
    </w:p>
    <w:p w:rsidR="00E462E1" w:rsidRDefault="00E462E1" w:rsidP="00E462E1">
      <w:r>
        <w:t>Der Pfad zum Replay-File ist relativ anzugeben.</w:t>
      </w:r>
    </w:p>
    <w:p w:rsidR="00E462E1" w:rsidRDefault="00E462E1" w:rsidP="00E462E1">
      <w:pPr>
        <w:pStyle w:val="Heading5"/>
      </w:pPr>
      <w:bookmarkStart w:id="1017" w:name="_Toc327467942"/>
      <w:r>
        <w:t>Runtime Version</w:t>
      </w:r>
      <w:bookmarkEnd w:id="1017"/>
    </w:p>
    <w:p w:rsidR="00E462E1" w:rsidRDefault="00E462E1" w:rsidP="00E462E1">
      <w:r>
        <w:t xml:space="preserve">Über das Schlüsselwort </w:t>
      </w:r>
      <w:r w:rsidRPr="002B63BC">
        <w:rPr>
          <w:i/>
        </w:rPr>
        <w:t>runtime</w:t>
      </w:r>
      <w:r>
        <w:t xml:space="preserve"> können die Pfade zu den neuen Assembly-Versionen und deren Speicherort angegeben werden. Diese Angaben werden benötigt um Assembly-Versionskonflikte zu vermeiden.</w:t>
      </w:r>
    </w:p>
    <w:p w:rsidR="00E462E1" w:rsidRPr="00BA5995" w:rsidRDefault="00E462E1" w:rsidP="00E462E1">
      <w:pPr>
        <w:pBdr>
          <w:top w:val="single" w:sz="4" w:space="1" w:color="auto"/>
          <w:left w:val="single" w:sz="4" w:space="4" w:color="auto"/>
          <w:bottom w:val="single" w:sz="4" w:space="1" w:color="auto"/>
          <w:right w:val="single" w:sz="4" w:space="4" w:color="auto"/>
        </w:pBdr>
        <w:autoSpaceDE w:val="0"/>
        <w:autoSpaceDN w:val="0"/>
        <w:adjustRightInd w:val="0"/>
        <w:spacing w:after="0"/>
        <w:rPr>
          <w:rFonts w:ascii="Consolas" w:hAnsi="Consolas" w:cs="Consolas"/>
          <w:sz w:val="19"/>
          <w:szCs w:val="19"/>
        </w:rPr>
      </w:pPr>
      <w:r w:rsidRPr="00BA5995">
        <w:rPr>
          <w:rFonts w:ascii="Consolas" w:hAnsi="Consolas" w:cs="Consolas"/>
          <w:color w:val="0000FF"/>
          <w:sz w:val="19"/>
          <w:szCs w:val="19"/>
        </w:rPr>
        <w:t>&lt;</w:t>
      </w:r>
      <w:r w:rsidRPr="00BA5995">
        <w:rPr>
          <w:rFonts w:ascii="Consolas" w:hAnsi="Consolas" w:cs="Consolas"/>
          <w:color w:val="A31515"/>
          <w:sz w:val="19"/>
          <w:szCs w:val="19"/>
        </w:rPr>
        <w:t>runtime</w:t>
      </w:r>
      <w:r w:rsidRPr="00BA5995">
        <w:rPr>
          <w:rFonts w:ascii="Consolas" w:hAnsi="Consolas" w:cs="Consolas"/>
          <w:color w:val="0000FF"/>
          <w:sz w:val="19"/>
          <w:szCs w:val="19"/>
        </w:rPr>
        <w:t>&gt;</w:t>
      </w:r>
    </w:p>
    <w:p w:rsidR="00E462E1" w:rsidRPr="002B63BC" w:rsidRDefault="00E462E1" w:rsidP="00E462E1">
      <w:pPr>
        <w:pBdr>
          <w:top w:val="single" w:sz="4" w:space="1" w:color="auto"/>
          <w:left w:val="single" w:sz="4" w:space="4" w:color="auto"/>
          <w:bottom w:val="single" w:sz="4" w:space="1" w:color="auto"/>
          <w:right w:val="single" w:sz="4" w:space="4" w:color="auto"/>
        </w:pBdr>
        <w:autoSpaceDE w:val="0"/>
        <w:autoSpaceDN w:val="0"/>
        <w:adjustRightInd w:val="0"/>
        <w:spacing w:after="0"/>
        <w:rPr>
          <w:rFonts w:ascii="Consolas" w:hAnsi="Consolas" w:cs="Consolas"/>
          <w:sz w:val="19"/>
          <w:szCs w:val="19"/>
          <w:lang w:val="en-US"/>
        </w:rPr>
      </w:pPr>
      <w:r w:rsidRPr="00BA5995">
        <w:rPr>
          <w:rFonts w:ascii="Consolas" w:hAnsi="Consolas" w:cs="Consolas"/>
          <w:color w:val="0000FF"/>
          <w:sz w:val="19"/>
          <w:szCs w:val="19"/>
        </w:rPr>
        <w:t xml:space="preserve">    </w:t>
      </w:r>
      <w:r w:rsidRPr="002B63BC">
        <w:rPr>
          <w:rFonts w:ascii="Consolas" w:hAnsi="Consolas" w:cs="Consolas"/>
          <w:color w:val="0000FF"/>
          <w:sz w:val="19"/>
          <w:szCs w:val="19"/>
          <w:lang w:val="en-US"/>
        </w:rPr>
        <w:t>&lt;</w:t>
      </w:r>
      <w:r w:rsidRPr="002B63BC">
        <w:rPr>
          <w:rFonts w:ascii="Consolas" w:hAnsi="Consolas" w:cs="Consolas"/>
          <w:color w:val="A31515"/>
          <w:sz w:val="19"/>
          <w:szCs w:val="19"/>
          <w:lang w:val="en-US"/>
        </w:rPr>
        <w:t>assemblyBinding</w:t>
      </w:r>
      <w:r w:rsidRPr="002B63BC">
        <w:rPr>
          <w:rFonts w:ascii="Consolas" w:hAnsi="Consolas" w:cs="Consolas"/>
          <w:color w:val="0000FF"/>
          <w:sz w:val="19"/>
          <w:szCs w:val="19"/>
          <w:lang w:val="en-US"/>
        </w:rPr>
        <w:t xml:space="preserve"> </w:t>
      </w:r>
      <w:r w:rsidRPr="002B63BC">
        <w:rPr>
          <w:rFonts w:ascii="Consolas" w:hAnsi="Consolas" w:cs="Consolas"/>
          <w:color w:val="FF0000"/>
          <w:sz w:val="19"/>
          <w:szCs w:val="19"/>
          <w:lang w:val="en-US"/>
        </w:rPr>
        <w:t>xmlns</w:t>
      </w:r>
      <w:r w:rsidRPr="002B63BC">
        <w:rPr>
          <w:rFonts w:ascii="Consolas" w:hAnsi="Consolas" w:cs="Consolas"/>
          <w:color w:val="0000FF"/>
          <w:sz w:val="19"/>
          <w:szCs w:val="19"/>
          <w:lang w:val="en-US"/>
        </w:rPr>
        <w:t>=</w:t>
      </w:r>
      <w:r w:rsidRPr="002B63BC">
        <w:rPr>
          <w:rFonts w:ascii="Consolas" w:hAnsi="Consolas" w:cs="Consolas"/>
          <w:sz w:val="19"/>
          <w:szCs w:val="19"/>
          <w:lang w:val="en-US"/>
        </w:rPr>
        <w:t>"</w:t>
      </w:r>
      <w:r w:rsidRPr="002B63BC">
        <w:rPr>
          <w:rFonts w:ascii="Consolas" w:hAnsi="Consolas" w:cs="Consolas"/>
          <w:color w:val="0000FF"/>
          <w:sz w:val="19"/>
          <w:szCs w:val="19"/>
          <w:lang w:val="en-US"/>
        </w:rPr>
        <w:t>urn</w:t>
      </w:r>
      <w:proofErr w:type="gramStart"/>
      <w:r w:rsidRPr="002B63BC">
        <w:rPr>
          <w:rFonts w:ascii="Consolas" w:hAnsi="Consolas" w:cs="Consolas"/>
          <w:color w:val="0000FF"/>
          <w:sz w:val="19"/>
          <w:szCs w:val="19"/>
          <w:lang w:val="en-US"/>
        </w:rPr>
        <w:t>:schemas</w:t>
      </w:r>
      <w:proofErr w:type="gramEnd"/>
      <w:r w:rsidRPr="002B63BC">
        <w:rPr>
          <w:rFonts w:ascii="Consolas" w:hAnsi="Consolas" w:cs="Consolas"/>
          <w:color w:val="0000FF"/>
          <w:sz w:val="19"/>
          <w:szCs w:val="19"/>
          <w:lang w:val="en-US"/>
        </w:rPr>
        <w:t>-microsoft-com:asm.v1</w:t>
      </w:r>
      <w:r w:rsidRPr="002B63BC">
        <w:rPr>
          <w:rFonts w:ascii="Consolas" w:hAnsi="Consolas" w:cs="Consolas"/>
          <w:sz w:val="19"/>
          <w:szCs w:val="19"/>
          <w:lang w:val="en-US"/>
        </w:rPr>
        <w:t>"</w:t>
      </w:r>
      <w:r w:rsidRPr="002B63BC">
        <w:rPr>
          <w:rFonts w:ascii="Consolas" w:hAnsi="Consolas" w:cs="Consolas"/>
          <w:color w:val="0000FF"/>
          <w:sz w:val="19"/>
          <w:szCs w:val="19"/>
          <w:lang w:val="en-US"/>
        </w:rPr>
        <w:t>&gt;</w:t>
      </w:r>
    </w:p>
    <w:p w:rsidR="00E462E1" w:rsidRPr="002B63BC" w:rsidRDefault="00E462E1" w:rsidP="00E462E1">
      <w:pPr>
        <w:pBdr>
          <w:top w:val="single" w:sz="4" w:space="1" w:color="auto"/>
          <w:left w:val="single" w:sz="4" w:space="4" w:color="auto"/>
          <w:bottom w:val="single" w:sz="4" w:space="1" w:color="auto"/>
          <w:right w:val="single" w:sz="4" w:space="4" w:color="auto"/>
        </w:pBdr>
        <w:autoSpaceDE w:val="0"/>
        <w:autoSpaceDN w:val="0"/>
        <w:adjustRightInd w:val="0"/>
        <w:spacing w:after="0"/>
        <w:rPr>
          <w:rFonts w:ascii="Consolas" w:hAnsi="Consolas" w:cs="Consolas"/>
          <w:sz w:val="19"/>
          <w:szCs w:val="19"/>
          <w:lang w:val="en-US"/>
        </w:rPr>
      </w:pPr>
      <w:r w:rsidRPr="002B63BC">
        <w:rPr>
          <w:rFonts w:ascii="Consolas" w:hAnsi="Consolas" w:cs="Consolas"/>
          <w:color w:val="0000FF"/>
          <w:sz w:val="19"/>
          <w:szCs w:val="19"/>
          <w:lang w:val="en-US"/>
        </w:rPr>
        <w:t xml:space="preserve">      &lt;</w:t>
      </w:r>
      <w:proofErr w:type="gramStart"/>
      <w:r w:rsidRPr="002B63BC">
        <w:rPr>
          <w:rFonts w:ascii="Consolas" w:hAnsi="Consolas" w:cs="Consolas"/>
          <w:color w:val="A31515"/>
          <w:sz w:val="19"/>
          <w:szCs w:val="19"/>
          <w:lang w:val="en-US"/>
        </w:rPr>
        <w:t>dependentAssembly</w:t>
      </w:r>
      <w:proofErr w:type="gramEnd"/>
      <w:r w:rsidRPr="002B63BC">
        <w:rPr>
          <w:rFonts w:ascii="Consolas" w:hAnsi="Consolas" w:cs="Consolas"/>
          <w:color w:val="0000FF"/>
          <w:sz w:val="19"/>
          <w:szCs w:val="19"/>
          <w:lang w:val="en-US"/>
        </w:rPr>
        <w:t>&gt;</w:t>
      </w:r>
    </w:p>
    <w:p w:rsidR="00E462E1" w:rsidRPr="002B63BC" w:rsidRDefault="00E462E1" w:rsidP="00E462E1">
      <w:pPr>
        <w:pBdr>
          <w:top w:val="single" w:sz="4" w:space="1" w:color="auto"/>
          <w:left w:val="single" w:sz="4" w:space="4" w:color="auto"/>
          <w:bottom w:val="single" w:sz="4" w:space="1" w:color="auto"/>
          <w:right w:val="single" w:sz="4" w:space="4" w:color="auto"/>
        </w:pBdr>
        <w:autoSpaceDE w:val="0"/>
        <w:autoSpaceDN w:val="0"/>
        <w:adjustRightInd w:val="0"/>
        <w:spacing w:after="0"/>
        <w:rPr>
          <w:rFonts w:ascii="Consolas" w:hAnsi="Consolas" w:cs="Consolas"/>
          <w:sz w:val="19"/>
          <w:szCs w:val="19"/>
          <w:lang w:val="en-US"/>
        </w:rPr>
      </w:pPr>
      <w:r w:rsidRPr="002B63BC">
        <w:rPr>
          <w:rFonts w:ascii="Consolas" w:hAnsi="Consolas" w:cs="Consolas"/>
          <w:color w:val="0000FF"/>
          <w:sz w:val="19"/>
          <w:szCs w:val="19"/>
          <w:lang w:val="en-US"/>
        </w:rPr>
        <w:t xml:space="preserve">        &lt;</w:t>
      </w:r>
      <w:r w:rsidRPr="002B63BC">
        <w:rPr>
          <w:rFonts w:ascii="Consolas" w:hAnsi="Consolas" w:cs="Consolas"/>
          <w:color w:val="A31515"/>
          <w:sz w:val="19"/>
          <w:szCs w:val="19"/>
          <w:lang w:val="en-US"/>
        </w:rPr>
        <w:t>assemblyIdentity</w:t>
      </w:r>
      <w:r w:rsidRPr="002B63BC">
        <w:rPr>
          <w:rFonts w:ascii="Consolas" w:hAnsi="Consolas" w:cs="Consolas"/>
          <w:color w:val="0000FF"/>
          <w:sz w:val="19"/>
          <w:szCs w:val="19"/>
          <w:lang w:val="en-US"/>
        </w:rPr>
        <w:t xml:space="preserve"> </w:t>
      </w:r>
      <w:r w:rsidRPr="002B63BC">
        <w:rPr>
          <w:rFonts w:ascii="Consolas" w:hAnsi="Consolas" w:cs="Consolas"/>
          <w:color w:val="FF0000"/>
          <w:sz w:val="19"/>
          <w:szCs w:val="19"/>
          <w:lang w:val="en-US"/>
        </w:rPr>
        <w:t>name</w:t>
      </w:r>
      <w:r w:rsidRPr="002B63BC">
        <w:rPr>
          <w:rFonts w:ascii="Consolas" w:hAnsi="Consolas" w:cs="Consolas"/>
          <w:color w:val="0000FF"/>
          <w:sz w:val="19"/>
          <w:szCs w:val="19"/>
          <w:lang w:val="en-US"/>
        </w:rPr>
        <w:t>=</w:t>
      </w:r>
      <w:r w:rsidRPr="002B63BC">
        <w:rPr>
          <w:rFonts w:ascii="Consolas" w:hAnsi="Consolas" w:cs="Consolas"/>
          <w:sz w:val="19"/>
          <w:szCs w:val="19"/>
          <w:lang w:val="en-US"/>
        </w:rPr>
        <w:t>"</w:t>
      </w:r>
      <w:r w:rsidRPr="002B63BC">
        <w:rPr>
          <w:rFonts w:ascii="Consolas" w:hAnsi="Consolas" w:cs="Consolas"/>
          <w:color w:val="0000FF"/>
          <w:sz w:val="19"/>
          <w:szCs w:val="19"/>
          <w:lang w:val="en-US"/>
        </w:rPr>
        <w:t>Microsoft.Kinect</w:t>
      </w:r>
      <w:r w:rsidRPr="002B63BC">
        <w:rPr>
          <w:rFonts w:ascii="Consolas" w:hAnsi="Consolas" w:cs="Consolas"/>
          <w:sz w:val="19"/>
          <w:szCs w:val="19"/>
          <w:lang w:val="en-US"/>
        </w:rPr>
        <w:t>"</w:t>
      </w:r>
      <w:r w:rsidRPr="002B63BC">
        <w:rPr>
          <w:rFonts w:ascii="Consolas" w:hAnsi="Consolas" w:cs="Consolas"/>
          <w:color w:val="0000FF"/>
          <w:sz w:val="19"/>
          <w:szCs w:val="19"/>
          <w:lang w:val="en-US"/>
        </w:rPr>
        <w:t xml:space="preserve"> </w:t>
      </w:r>
      <w:r w:rsidRPr="002B63BC">
        <w:rPr>
          <w:rFonts w:ascii="Consolas" w:hAnsi="Consolas" w:cs="Consolas"/>
          <w:color w:val="FF0000"/>
          <w:sz w:val="19"/>
          <w:szCs w:val="19"/>
          <w:lang w:val="en-US"/>
        </w:rPr>
        <w:t>publicKeyToken</w:t>
      </w:r>
      <w:r w:rsidRPr="002B63BC">
        <w:rPr>
          <w:rFonts w:ascii="Consolas" w:hAnsi="Consolas" w:cs="Consolas"/>
          <w:color w:val="0000FF"/>
          <w:sz w:val="19"/>
          <w:szCs w:val="19"/>
          <w:lang w:val="en-US"/>
        </w:rPr>
        <w:t>=</w:t>
      </w:r>
      <w:r w:rsidRPr="002B63BC">
        <w:rPr>
          <w:rFonts w:ascii="Consolas" w:hAnsi="Consolas" w:cs="Consolas"/>
          <w:sz w:val="19"/>
          <w:szCs w:val="19"/>
          <w:lang w:val="en-US"/>
        </w:rPr>
        <w:t>"</w:t>
      </w:r>
      <w:r w:rsidRPr="002B63BC">
        <w:rPr>
          <w:rFonts w:ascii="Consolas" w:hAnsi="Consolas" w:cs="Consolas"/>
          <w:color w:val="0000FF"/>
          <w:sz w:val="19"/>
          <w:szCs w:val="19"/>
          <w:lang w:val="en-US"/>
        </w:rPr>
        <w:t>31BF3856AD364E35</w:t>
      </w:r>
      <w:r w:rsidRPr="002B63BC">
        <w:rPr>
          <w:rFonts w:ascii="Consolas" w:hAnsi="Consolas" w:cs="Consolas"/>
          <w:sz w:val="19"/>
          <w:szCs w:val="19"/>
          <w:lang w:val="en-US"/>
        </w:rPr>
        <w:t>"</w:t>
      </w:r>
      <w:r w:rsidRPr="002B63BC">
        <w:rPr>
          <w:rFonts w:ascii="Consolas" w:hAnsi="Consolas" w:cs="Consolas"/>
          <w:color w:val="0000FF"/>
          <w:sz w:val="19"/>
          <w:szCs w:val="19"/>
          <w:lang w:val="en-US"/>
        </w:rPr>
        <w:t xml:space="preserve"> </w:t>
      </w:r>
      <w:r w:rsidRPr="002B63BC">
        <w:rPr>
          <w:rFonts w:ascii="Consolas" w:hAnsi="Consolas" w:cs="Consolas"/>
          <w:color w:val="FF0000"/>
          <w:sz w:val="19"/>
          <w:szCs w:val="19"/>
          <w:lang w:val="en-US"/>
        </w:rPr>
        <w:t>culture</w:t>
      </w:r>
      <w:r w:rsidRPr="002B63BC">
        <w:rPr>
          <w:rFonts w:ascii="Consolas" w:hAnsi="Consolas" w:cs="Consolas"/>
          <w:color w:val="0000FF"/>
          <w:sz w:val="19"/>
          <w:szCs w:val="19"/>
          <w:lang w:val="en-US"/>
        </w:rPr>
        <w:t>=</w:t>
      </w:r>
      <w:r w:rsidRPr="002B63BC">
        <w:rPr>
          <w:rFonts w:ascii="Consolas" w:hAnsi="Consolas" w:cs="Consolas"/>
          <w:sz w:val="19"/>
          <w:szCs w:val="19"/>
          <w:lang w:val="en-US"/>
        </w:rPr>
        <w:t>"</w:t>
      </w:r>
      <w:r w:rsidRPr="002B63BC">
        <w:rPr>
          <w:rFonts w:ascii="Consolas" w:hAnsi="Consolas" w:cs="Consolas"/>
          <w:color w:val="0000FF"/>
          <w:sz w:val="19"/>
          <w:szCs w:val="19"/>
          <w:lang w:val="en-US"/>
        </w:rPr>
        <w:t>neutral</w:t>
      </w:r>
      <w:r w:rsidRPr="002B63BC">
        <w:rPr>
          <w:rFonts w:ascii="Consolas" w:hAnsi="Consolas" w:cs="Consolas"/>
          <w:sz w:val="19"/>
          <w:szCs w:val="19"/>
          <w:lang w:val="en-US"/>
        </w:rPr>
        <w:t>"</w:t>
      </w:r>
      <w:r w:rsidRPr="002B63BC">
        <w:rPr>
          <w:rFonts w:ascii="Consolas" w:hAnsi="Consolas" w:cs="Consolas"/>
          <w:color w:val="0000FF"/>
          <w:sz w:val="19"/>
          <w:szCs w:val="19"/>
          <w:lang w:val="en-US"/>
        </w:rPr>
        <w:t>/&gt;</w:t>
      </w:r>
    </w:p>
    <w:p w:rsidR="00E462E1" w:rsidRPr="002B63BC" w:rsidRDefault="00E462E1" w:rsidP="00E462E1">
      <w:pPr>
        <w:pBdr>
          <w:top w:val="single" w:sz="4" w:space="1" w:color="auto"/>
          <w:left w:val="single" w:sz="4" w:space="4" w:color="auto"/>
          <w:bottom w:val="single" w:sz="4" w:space="1" w:color="auto"/>
          <w:right w:val="single" w:sz="4" w:space="4" w:color="auto"/>
        </w:pBdr>
        <w:autoSpaceDE w:val="0"/>
        <w:autoSpaceDN w:val="0"/>
        <w:adjustRightInd w:val="0"/>
        <w:spacing w:after="0"/>
        <w:rPr>
          <w:rFonts w:ascii="Consolas" w:hAnsi="Consolas" w:cs="Consolas"/>
          <w:sz w:val="19"/>
          <w:szCs w:val="19"/>
          <w:lang w:val="en-US"/>
        </w:rPr>
      </w:pPr>
      <w:r w:rsidRPr="002B63BC">
        <w:rPr>
          <w:rFonts w:ascii="Consolas" w:hAnsi="Consolas" w:cs="Consolas"/>
          <w:color w:val="0000FF"/>
          <w:sz w:val="19"/>
          <w:szCs w:val="19"/>
          <w:lang w:val="en-US"/>
        </w:rPr>
        <w:t xml:space="preserve">        &lt;</w:t>
      </w:r>
      <w:r w:rsidRPr="002B63BC">
        <w:rPr>
          <w:rFonts w:ascii="Consolas" w:hAnsi="Consolas" w:cs="Consolas"/>
          <w:color w:val="A31515"/>
          <w:sz w:val="19"/>
          <w:szCs w:val="19"/>
          <w:lang w:val="en-US"/>
        </w:rPr>
        <w:t>bindingRedirect</w:t>
      </w:r>
      <w:r w:rsidRPr="002B63BC">
        <w:rPr>
          <w:rFonts w:ascii="Consolas" w:hAnsi="Consolas" w:cs="Consolas"/>
          <w:color w:val="0000FF"/>
          <w:sz w:val="19"/>
          <w:szCs w:val="19"/>
          <w:lang w:val="en-US"/>
        </w:rPr>
        <w:t xml:space="preserve"> </w:t>
      </w:r>
      <w:r w:rsidRPr="002B63BC">
        <w:rPr>
          <w:rFonts w:ascii="Consolas" w:hAnsi="Consolas" w:cs="Consolas"/>
          <w:color w:val="FF0000"/>
          <w:sz w:val="19"/>
          <w:szCs w:val="19"/>
          <w:lang w:val="en-US"/>
        </w:rPr>
        <w:t>oldVersion</w:t>
      </w:r>
      <w:r w:rsidRPr="002B63BC">
        <w:rPr>
          <w:rFonts w:ascii="Consolas" w:hAnsi="Consolas" w:cs="Consolas"/>
          <w:color w:val="0000FF"/>
          <w:sz w:val="19"/>
          <w:szCs w:val="19"/>
          <w:lang w:val="en-US"/>
        </w:rPr>
        <w:t>=</w:t>
      </w:r>
      <w:r w:rsidRPr="002B63BC">
        <w:rPr>
          <w:rFonts w:ascii="Consolas" w:hAnsi="Consolas" w:cs="Consolas"/>
          <w:sz w:val="19"/>
          <w:szCs w:val="19"/>
          <w:lang w:val="en-US"/>
        </w:rPr>
        <w:t>"</w:t>
      </w:r>
      <w:r w:rsidRPr="002B63BC">
        <w:rPr>
          <w:rFonts w:ascii="Consolas" w:hAnsi="Consolas" w:cs="Consolas"/>
          <w:color w:val="0000FF"/>
          <w:sz w:val="19"/>
          <w:szCs w:val="19"/>
          <w:lang w:val="en-US"/>
        </w:rPr>
        <w:t>1.0.0.0-1.5.0.0</w:t>
      </w:r>
      <w:r w:rsidRPr="002B63BC">
        <w:rPr>
          <w:rFonts w:ascii="Consolas" w:hAnsi="Consolas" w:cs="Consolas"/>
          <w:sz w:val="19"/>
          <w:szCs w:val="19"/>
          <w:lang w:val="en-US"/>
        </w:rPr>
        <w:t>"</w:t>
      </w:r>
      <w:r w:rsidRPr="002B63BC">
        <w:rPr>
          <w:rFonts w:ascii="Consolas" w:hAnsi="Consolas" w:cs="Consolas"/>
          <w:color w:val="0000FF"/>
          <w:sz w:val="19"/>
          <w:szCs w:val="19"/>
          <w:lang w:val="en-US"/>
        </w:rPr>
        <w:t xml:space="preserve"> </w:t>
      </w:r>
      <w:r w:rsidRPr="002B63BC">
        <w:rPr>
          <w:rFonts w:ascii="Consolas" w:hAnsi="Consolas" w:cs="Consolas"/>
          <w:color w:val="FF0000"/>
          <w:sz w:val="19"/>
          <w:szCs w:val="19"/>
          <w:lang w:val="en-US"/>
        </w:rPr>
        <w:t>newVersion</w:t>
      </w:r>
      <w:r w:rsidRPr="002B63BC">
        <w:rPr>
          <w:rFonts w:ascii="Consolas" w:hAnsi="Consolas" w:cs="Consolas"/>
          <w:color w:val="0000FF"/>
          <w:sz w:val="19"/>
          <w:szCs w:val="19"/>
          <w:lang w:val="en-US"/>
        </w:rPr>
        <w:t>=</w:t>
      </w:r>
      <w:r w:rsidRPr="002B63BC">
        <w:rPr>
          <w:rFonts w:ascii="Consolas" w:hAnsi="Consolas" w:cs="Consolas"/>
          <w:sz w:val="19"/>
          <w:szCs w:val="19"/>
          <w:lang w:val="en-US"/>
        </w:rPr>
        <w:t>"</w:t>
      </w:r>
      <w:r w:rsidRPr="002B63BC">
        <w:rPr>
          <w:rFonts w:ascii="Consolas" w:hAnsi="Consolas" w:cs="Consolas"/>
          <w:color w:val="0000FF"/>
          <w:sz w:val="19"/>
          <w:szCs w:val="19"/>
          <w:lang w:val="en-US"/>
        </w:rPr>
        <w:t>1.5.0.0</w:t>
      </w:r>
      <w:r w:rsidRPr="002B63BC">
        <w:rPr>
          <w:rFonts w:ascii="Consolas" w:hAnsi="Consolas" w:cs="Consolas"/>
          <w:sz w:val="19"/>
          <w:szCs w:val="19"/>
          <w:lang w:val="en-US"/>
        </w:rPr>
        <w:t>"</w:t>
      </w:r>
      <w:r w:rsidRPr="002B63BC">
        <w:rPr>
          <w:rFonts w:ascii="Consolas" w:hAnsi="Consolas" w:cs="Consolas"/>
          <w:color w:val="0000FF"/>
          <w:sz w:val="19"/>
          <w:szCs w:val="19"/>
          <w:lang w:val="en-US"/>
        </w:rPr>
        <w:t>/&gt;</w:t>
      </w:r>
    </w:p>
    <w:p w:rsidR="00E462E1" w:rsidRPr="002B63BC" w:rsidRDefault="00E462E1" w:rsidP="00E462E1">
      <w:pPr>
        <w:pBdr>
          <w:top w:val="single" w:sz="4" w:space="1" w:color="auto"/>
          <w:left w:val="single" w:sz="4" w:space="4" w:color="auto"/>
          <w:bottom w:val="single" w:sz="4" w:space="1" w:color="auto"/>
          <w:right w:val="single" w:sz="4" w:space="4" w:color="auto"/>
        </w:pBdr>
        <w:autoSpaceDE w:val="0"/>
        <w:autoSpaceDN w:val="0"/>
        <w:adjustRightInd w:val="0"/>
        <w:spacing w:after="0"/>
        <w:rPr>
          <w:rFonts w:ascii="Consolas" w:hAnsi="Consolas" w:cs="Consolas"/>
          <w:sz w:val="19"/>
          <w:szCs w:val="19"/>
          <w:lang w:val="en-US"/>
        </w:rPr>
      </w:pPr>
      <w:r w:rsidRPr="002B63BC">
        <w:rPr>
          <w:rFonts w:ascii="Consolas" w:hAnsi="Consolas" w:cs="Consolas"/>
          <w:color w:val="0000FF"/>
          <w:sz w:val="19"/>
          <w:szCs w:val="19"/>
          <w:lang w:val="en-US"/>
        </w:rPr>
        <w:t xml:space="preserve">      &lt;/</w:t>
      </w:r>
      <w:r w:rsidRPr="002B63BC">
        <w:rPr>
          <w:rFonts w:ascii="Consolas" w:hAnsi="Consolas" w:cs="Consolas"/>
          <w:color w:val="A31515"/>
          <w:sz w:val="19"/>
          <w:szCs w:val="19"/>
          <w:lang w:val="en-US"/>
        </w:rPr>
        <w:t>dependentAssembly</w:t>
      </w:r>
      <w:r w:rsidRPr="002B63BC">
        <w:rPr>
          <w:rFonts w:ascii="Consolas" w:hAnsi="Consolas" w:cs="Consolas"/>
          <w:color w:val="0000FF"/>
          <w:sz w:val="19"/>
          <w:szCs w:val="19"/>
          <w:lang w:val="en-US"/>
        </w:rPr>
        <w:t>&gt;</w:t>
      </w:r>
    </w:p>
    <w:p w:rsidR="00E462E1" w:rsidRPr="002B63BC" w:rsidRDefault="00E462E1" w:rsidP="00E462E1">
      <w:pPr>
        <w:pBdr>
          <w:top w:val="single" w:sz="4" w:space="1" w:color="auto"/>
          <w:left w:val="single" w:sz="4" w:space="4" w:color="auto"/>
          <w:bottom w:val="single" w:sz="4" w:space="1" w:color="auto"/>
          <w:right w:val="single" w:sz="4" w:space="4" w:color="auto"/>
        </w:pBdr>
        <w:autoSpaceDE w:val="0"/>
        <w:autoSpaceDN w:val="0"/>
        <w:adjustRightInd w:val="0"/>
        <w:spacing w:after="0"/>
        <w:rPr>
          <w:rFonts w:ascii="Consolas" w:hAnsi="Consolas" w:cs="Consolas"/>
          <w:sz w:val="19"/>
          <w:szCs w:val="19"/>
          <w:lang w:val="en-US"/>
        </w:rPr>
      </w:pPr>
      <w:r w:rsidRPr="002B63BC">
        <w:rPr>
          <w:rFonts w:ascii="Consolas" w:hAnsi="Consolas" w:cs="Consolas"/>
          <w:color w:val="0000FF"/>
          <w:sz w:val="19"/>
          <w:szCs w:val="19"/>
          <w:lang w:val="en-US"/>
        </w:rPr>
        <w:t xml:space="preserve">    &lt;/</w:t>
      </w:r>
      <w:r w:rsidRPr="002B63BC">
        <w:rPr>
          <w:rFonts w:ascii="Consolas" w:hAnsi="Consolas" w:cs="Consolas"/>
          <w:color w:val="A31515"/>
          <w:sz w:val="19"/>
          <w:szCs w:val="19"/>
          <w:lang w:val="en-US"/>
        </w:rPr>
        <w:t>assemblyBinding</w:t>
      </w:r>
      <w:r w:rsidRPr="002B63BC">
        <w:rPr>
          <w:rFonts w:ascii="Consolas" w:hAnsi="Consolas" w:cs="Consolas"/>
          <w:color w:val="0000FF"/>
          <w:sz w:val="19"/>
          <w:szCs w:val="19"/>
          <w:lang w:val="en-US"/>
        </w:rPr>
        <w:t>&gt;</w:t>
      </w:r>
    </w:p>
    <w:p w:rsidR="00E462E1" w:rsidRDefault="00E462E1" w:rsidP="00E462E1">
      <w:pPr>
        <w:pBdr>
          <w:top w:val="single" w:sz="4" w:space="1" w:color="auto"/>
          <w:left w:val="single" w:sz="4" w:space="4" w:color="auto"/>
          <w:bottom w:val="single" w:sz="4" w:space="1" w:color="auto"/>
          <w:right w:val="single" w:sz="4" w:space="4" w:color="auto"/>
        </w:pBdr>
        <w:autoSpaceDE w:val="0"/>
        <w:autoSpaceDN w:val="0"/>
        <w:adjustRightInd w:val="0"/>
        <w:spacing w:after="0"/>
        <w:rPr>
          <w:rFonts w:ascii="Consolas" w:hAnsi="Consolas" w:cs="Consolas"/>
          <w:color w:val="0000FF"/>
          <w:sz w:val="19"/>
          <w:szCs w:val="19"/>
        </w:rPr>
      </w:pPr>
      <w:r w:rsidRPr="002B63BC">
        <w:rPr>
          <w:rFonts w:ascii="Consolas" w:hAnsi="Consolas" w:cs="Consolas"/>
          <w:color w:val="0000FF"/>
          <w:sz w:val="19"/>
          <w:szCs w:val="19"/>
          <w:lang w:val="en-US"/>
        </w:rPr>
        <w:t xml:space="preserve">  </w:t>
      </w:r>
      <w:r>
        <w:rPr>
          <w:rFonts w:ascii="Consolas" w:hAnsi="Consolas" w:cs="Consolas"/>
          <w:color w:val="0000FF"/>
          <w:sz w:val="19"/>
          <w:szCs w:val="19"/>
        </w:rPr>
        <w:t>&lt;/</w:t>
      </w:r>
      <w:r>
        <w:rPr>
          <w:rFonts w:ascii="Consolas" w:hAnsi="Consolas" w:cs="Consolas"/>
          <w:color w:val="A31515"/>
          <w:sz w:val="19"/>
          <w:szCs w:val="19"/>
        </w:rPr>
        <w:t>runtime</w:t>
      </w:r>
      <w:r>
        <w:rPr>
          <w:rFonts w:ascii="Consolas" w:hAnsi="Consolas" w:cs="Consolas"/>
          <w:color w:val="0000FF"/>
          <w:sz w:val="19"/>
          <w:szCs w:val="19"/>
        </w:rPr>
        <w:t>&gt;</w:t>
      </w:r>
    </w:p>
    <w:p w:rsidR="00E462E1" w:rsidRDefault="00E462E1" w:rsidP="00E462E1">
      <w:pPr>
        <w:pStyle w:val="Caption"/>
      </w:pPr>
      <w:bookmarkStart w:id="1018" w:name="_Toc327468144"/>
      <w:r>
        <w:t xml:space="preserve">Abbildung </w:t>
      </w:r>
      <w:fldSimple w:instr=" SEQ Abbildung \* ARABIC ">
        <w:r w:rsidR="000E6CF3">
          <w:rPr>
            <w:noProof/>
          </w:rPr>
          <w:t>142</w:t>
        </w:r>
      </w:fldSimple>
      <w:r w:rsidRPr="008C22BF">
        <w:t xml:space="preserve"> - app.config, Runtime</w:t>
      </w:r>
      <w:bookmarkEnd w:id="1018"/>
    </w:p>
    <w:p w:rsidR="00E462E1" w:rsidRDefault="00E462E1" w:rsidP="00E462E1">
      <w:r>
        <w:br w:type="page"/>
      </w:r>
    </w:p>
    <w:p w:rsidR="00E462E1" w:rsidRDefault="00E462E1" w:rsidP="00E462E1">
      <w:pPr>
        <w:pStyle w:val="Heading2"/>
      </w:pPr>
      <w:bookmarkStart w:id="1019" w:name="_Ref327456650"/>
      <w:bookmarkStart w:id="1020" w:name="_Ref327456656"/>
      <w:bookmarkStart w:id="1021" w:name="_Ref327459913"/>
      <w:bookmarkStart w:id="1022" w:name="_Ref327459915"/>
      <w:bookmarkStart w:id="1023" w:name="_Toc327469004"/>
      <w:bookmarkStart w:id="1024" w:name="Ausblick"/>
      <w:r>
        <w:lastRenderedPageBreak/>
        <w:t>Ausblick</w:t>
      </w:r>
      <w:bookmarkEnd w:id="1019"/>
      <w:bookmarkEnd w:id="1020"/>
      <w:bookmarkEnd w:id="1021"/>
      <w:bookmarkEnd w:id="1022"/>
      <w:bookmarkEnd w:id="1023"/>
    </w:p>
    <w:p w:rsidR="007E1B3E" w:rsidRDefault="00E462E1">
      <w:pPr>
        <w:pStyle w:val="TOC1"/>
        <w:tabs>
          <w:tab w:val="left" w:pos="800"/>
          <w:tab w:val="right" w:leader="dot" w:pos="9062"/>
        </w:tabs>
        <w:rPr>
          <w:b w:val="0"/>
          <w:noProof/>
          <w:sz w:val="22"/>
          <w:szCs w:val="22"/>
          <w:lang w:eastAsia="de-CH"/>
        </w:rPr>
      </w:pPr>
      <w:r>
        <w:fldChar w:fldCharType="begin"/>
      </w:r>
      <w:r>
        <w:instrText xml:space="preserve"> TOC \b Ausblick \h \z \u \t "Heading 3;1;Heading 4;2;Heading 5;3;Heading 6;4" </w:instrText>
      </w:r>
      <w:r>
        <w:fldChar w:fldCharType="separate"/>
      </w:r>
      <w:hyperlink w:anchor="_Toc327467958" w:history="1">
        <w:r w:rsidR="007E1B3E" w:rsidRPr="005670D4">
          <w:rPr>
            <w:rStyle w:val="Hyperlink"/>
            <w:noProof/>
          </w:rPr>
          <w:t>V.10.1</w:t>
        </w:r>
        <w:r w:rsidR="007E1B3E">
          <w:rPr>
            <w:b w:val="0"/>
            <w:noProof/>
            <w:sz w:val="22"/>
            <w:szCs w:val="22"/>
            <w:lang w:eastAsia="de-CH"/>
          </w:rPr>
          <w:tab/>
        </w:r>
        <w:r w:rsidR="007E1B3E" w:rsidRPr="005670D4">
          <w:rPr>
            <w:rStyle w:val="Hyperlink"/>
            <w:noProof/>
          </w:rPr>
          <w:t>Änderungsgeschichte</w:t>
        </w:r>
        <w:r w:rsidR="007E1B3E">
          <w:rPr>
            <w:noProof/>
            <w:webHidden/>
          </w:rPr>
          <w:tab/>
        </w:r>
        <w:r w:rsidR="007E1B3E">
          <w:rPr>
            <w:noProof/>
            <w:webHidden/>
          </w:rPr>
          <w:fldChar w:fldCharType="begin"/>
        </w:r>
        <w:r w:rsidR="007E1B3E">
          <w:rPr>
            <w:noProof/>
            <w:webHidden/>
          </w:rPr>
          <w:instrText xml:space="preserve"> PAGEREF _Toc327467958 \h </w:instrText>
        </w:r>
        <w:r w:rsidR="007E1B3E">
          <w:rPr>
            <w:noProof/>
            <w:webHidden/>
          </w:rPr>
        </w:r>
        <w:r w:rsidR="007E1B3E">
          <w:rPr>
            <w:noProof/>
            <w:webHidden/>
          </w:rPr>
          <w:fldChar w:fldCharType="separate"/>
        </w:r>
        <w:r w:rsidR="000E6CF3">
          <w:rPr>
            <w:noProof/>
            <w:webHidden/>
          </w:rPr>
          <w:t>193</w:t>
        </w:r>
        <w:r w:rsidR="007E1B3E">
          <w:rPr>
            <w:noProof/>
            <w:webHidden/>
          </w:rPr>
          <w:fldChar w:fldCharType="end"/>
        </w:r>
      </w:hyperlink>
    </w:p>
    <w:p w:rsidR="007E1B3E" w:rsidRDefault="00B95EE1">
      <w:pPr>
        <w:pStyle w:val="TOC1"/>
        <w:tabs>
          <w:tab w:val="left" w:pos="800"/>
          <w:tab w:val="right" w:leader="dot" w:pos="9062"/>
        </w:tabs>
        <w:rPr>
          <w:b w:val="0"/>
          <w:noProof/>
          <w:sz w:val="22"/>
          <w:szCs w:val="22"/>
          <w:lang w:eastAsia="de-CH"/>
        </w:rPr>
      </w:pPr>
      <w:hyperlink w:anchor="_Toc327467959" w:history="1">
        <w:r w:rsidR="007E1B3E" w:rsidRPr="005670D4">
          <w:rPr>
            <w:rStyle w:val="Hyperlink"/>
            <w:noProof/>
          </w:rPr>
          <w:t>V.10.2</w:t>
        </w:r>
        <w:r w:rsidR="007E1B3E">
          <w:rPr>
            <w:b w:val="0"/>
            <w:noProof/>
            <w:sz w:val="22"/>
            <w:szCs w:val="22"/>
            <w:lang w:eastAsia="de-CH"/>
          </w:rPr>
          <w:tab/>
        </w:r>
        <w:r w:rsidR="007E1B3E" w:rsidRPr="005670D4">
          <w:rPr>
            <w:rStyle w:val="Hyperlink"/>
            <w:noProof/>
          </w:rPr>
          <w:t>Ausblick</w:t>
        </w:r>
        <w:r w:rsidR="007E1B3E">
          <w:rPr>
            <w:noProof/>
            <w:webHidden/>
          </w:rPr>
          <w:tab/>
        </w:r>
        <w:r w:rsidR="007E1B3E">
          <w:rPr>
            <w:noProof/>
            <w:webHidden/>
          </w:rPr>
          <w:fldChar w:fldCharType="begin"/>
        </w:r>
        <w:r w:rsidR="007E1B3E">
          <w:rPr>
            <w:noProof/>
            <w:webHidden/>
          </w:rPr>
          <w:instrText xml:space="preserve"> PAGEREF _Toc327467959 \h </w:instrText>
        </w:r>
        <w:r w:rsidR="007E1B3E">
          <w:rPr>
            <w:noProof/>
            <w:webHidden/>
          </w:rPr>
        </w:r>
        <w:r w:rsidR="007E1B3E">
          <w:rPr>
            <w:noProof/>
            <w:webHidden/>
          </w:rPr>
          <w:fldChar w:fldCharType="separate"/>
        </w:r>
        <w:r w:rsidR="000E6CF3">
          <w:rPr>
            <w:noProof/>
            <w:webHidden/>
          </w:rPr>
          <w:t>194</w:t>
        </w:r>
        <w:r w:rsidR="007E1B3E">
          <w:rPr>
            <w:noProof/>
            <w:webHidden/>
          </w:rPr>
          <w:fldChar w:fldCharType="end"/>
        </w:r>
      </w:hyperlink>
    </w:p>
    <w:p w:rsidR="007E1B3E" w:rsidRDefault="00B95EE1">
      <w:pPr>
        <w:pStyle w:val="TOC2"/>
        <w:tabs>
          <w:tab w:val="left" w:pos="1320"/>
          <w:tab w:val="right" w:leader="dot" w:pos="9062"/>
        </w:tabs>
        <w:rPr>
          <w:noProof/>
          <w:sz w:val="22"/>
          <w:szCs w:val="22"/>
          <w:lang w:eastAsia="de-CH"/>
        </w:rPr>
      </w:pPr>
      <w:hyperlink w:anchor="_Toc327467960" w:history="1">
        <w:r w:rsidR="007E1B3E" w:rsidRPr="005670D4">
          <w:rPr>
            <w:rStyle w:val="Hyperlink"/>
            <w:noProof/>
          </w:rPr>
          <w:t>V.10.2.1</w:t>
        </w:r>
        <w:r w:rsidR="007E1B3E">
          <w:rPr>
            <w:noProof/>
            <w:sz w:val="22"/>
            <w:szCs w:val="22"/>
            <w:lang w:eastAsia="de-CH"/>
          </w:rPr>
          <w:tab/>
        </w:r>
        <w:r w:rsidR="007E1B3E" w:rsidRPr="005670D4">
          <w:rPr>
            <w:rStyle w:val="Hyperlink"/>
            <w:noProof/>
          </w:rPr>
          <w:t>Hardware</w:t>
        </w:r>
        <w:r w:rsidR="007E1B3E">
          <w:rPr>
            <w:noProof/>
            <w:webHidden/>
          </w:rPr>
          <w:tab/>
        </w:r>
        <w:r w:rsidR="007E1B3E">
          <w:rPr>
            <w:noProof/>
            <w:webHidden/>
          </w:rPr>
          <w:fldChar w:fldCharType="begin"/>
        </w:r>
        <w:r w:rsidR="007E1B3E">
          <w:rPr>
            <w:noProof/>
            <w:webHidden/>
          </w:rPr>
          <w:instrText xml:space="preserve"> PAGEREF _Toc327467960 \h </w:instrText>
        </w:r>
        <w:r w:rsidR="007E1B3E">
          <w:rPr>
            <w:noProof/>
            <w:webHidden/>
          </w:rPr>
        </w:r>
        <w:r w:rsidR="007E1B3E">
          <w:rPr>
            <w:noProof/>
            <w:webHidden/>
          </w:rPr>
          <w:fldChar w:fldCharType="separate"/>
        </w:r>
        <w:r w:rsidR="000E6CF3">
          <w:rPr>
            <w:noProof/>
            <w:webHidden/>
          </w:rPr>
          <w:t>194</w:t>
        </w:r>
        <w:r w:rsidR="007E1B3E">
          <w:rPr>
            <w:noProof/>
            <w:webHidden/>
          </w:rPr>
          <w:fldChar w:fldCharType="end"/>
        </w:r>
      </w:hyperlink>
    </w:p>
    <w:p w:rsidR="007E1B3E" w:rsidRDefault="00B95EE1">
      <w:pPr>
        <w:pStyle w:val="TOC1"/>
        <w:tabs>
          <w:tab w:val="left" w:pos="800"/>
          <w:tab w:val="right" w:leader="dot" w:pos="9062"/>
        </w:tabs>
        <w:rPr>
          <w:b w:val="0"/>
          <w:noProof/>
          <w:sz w:val="22"/>
          <w:szCs w:val="22"/>
          <w:lang w:eastAsia="de-CH"/>
        </w:rPr>
      </w:pPr>
      <w:hyperlink w:anchor="_Toc327467961" w:history="1">
        <w:r w:rsidR="007E1B3E" w:rsidRPr="005670D4">
          <w:rPr>
            <w:rStyle w:val="Hyperlink"/>
            <w:noProof/>
          </w:rPr>
          <w:t>V.10.3</w:t>
        </w:r>
        <w:r w:rsidR="007E1B3E">
          <w:rPr>
            <w:b w:val="0"/>
            <w:noProof/>
            <w:sz w:val="22"/>
            <w:szCs w:val="22"/>
            <w:lang w:eastAsia="de-CH"/>
          </w:rPr>
          <w:tab/>
        </w:r>
        <w:r w:rsidR="007E1B3E" w:rsidRPr="005670D4">
          <w:rPr>
            <w:rStyle w:val="Hyperlink"/>
            <w:noProof/>
          </w:rPr>
          <w:t>Weiterentwicklung</w:t>
        </w:r>
        <w:r w:rsidR="007E1B3E">
          <w:rPr>
            <w:noProof/>
            <w:webHidden/>
          </w:rPr>
          <w:tab/>
        </w:r>
        <w:r w:rsidR="007E1B3E">
          <w:rPr>
            <w:noProof/>
            <w:webHidden/>
          </w:rPr>
          <w:fldChar w:fldCharType="begin"/>
        </w:r>
        <w:r w:rsidR="007E1B3E">
          <w:rPr>
            <w:noProof/>
            <w:webHidden/>
          </w:rPr>
          <w:instrText xml:space="preserve"> PAGEREF _Toc327467961 \h </w:instrText>
        </w:r>
        <w:r w:rsidR="007E1B3E">
          <w:rPr>
            <w:noProof/>
            <w:webHidden/>
          </w:rPr>
        </w:r>
        <w:r w:rsidR="007E1B3E">
          <w:rPr>
            <w:noProof/>
            <w:webHidden/>
          </w:rPr>
          <w:fldChar w:fldCharType="separate"/>
        </w:r>
        <w:r w:rsidR="000E6CF3">
          <w:rPr>
            <w:noProof/>
            <w:webHidden/>
          </w:rPr>
          <w:t>194</w:t>
        </w:r>
        <w:r w:rsidR="007E1B3E">
          <w:rPr>
            <w:noProof/>
            <w:webHidden/>
          </w:rPr>
          <w:fldChar w:fldCharType="end"/>
        </w:r>
      </w:hyperlink>
    </w:p>
    <w:p w:rsidR="007E1B3E" w:rsidRDefault="00B95EE1">
      <w:pPr>
        <w:pStyle w:val="TOC2"/>
        <w:tabs>
          <w:tab w:val="left" w:pos="1320"/>
          <w:tab w:val="right" w:leader="dot" w:pos="9062"/>
        </w:tabs>
        <w:rPr>
          <w:noProof/>
          <w:sz w:val="22"/>
          <w:szCs w:val="22"/>
          <w:lang w:eastAsia="de-CH"/>
        </w:rPr>
      </w:pPr>
      <w:hyperlink w:anchor="_Toc327467962" w:history="1">
        <w:r w:rsidR="007E1B3E" w:rsidRPr="005670D4">
          <w:rPr>
            <w:rStyle w:val="Hyperlink"/>
            <w:noProof/>
          </w:rPr>
          <w:t>V.10.3.1</w:t>
        </w:r>
        <w:r w:rsidR="007E1B3E">
          <w:rPr>
            <w:noProof/>
            <w:sz w:val="22"/>
            <w:szCs w:val="22"/>
            <w:lang w:eastAsia="de-CH"/>
          </w:rPr>
          <w:tab/>
        </w:r>
        <w:r w:rsidR="007E1B3E" w:rsidRPr="005670D4">
          <w:rPr>
            <w:rStyle w:val="Hyperlink"/>
            <w:noProof/>
          </w:rPr>
          <w:t>Content Management System</w:t>
        </w:r>
        <w:r w:rsidR="007E1B3E">
          <w:rPr>
            <w:noProof/>
            <w:webHidden/>
          </w:rPr>
          <w:tab/>
        </w:r>
        <w:r w:rsidR="007E1B3E">
          <w:rPr>
            <w:noProof/>
            <w:webHidden/>
          </w:rPr>
          <w:fldChar w:fldCharType="begin"/>
        </w:r>
        <w:r w:rsidR="007E1B3E">
          <w:rPr>
            <w:noProof/>
            <w:webHidden/>
          </w:rPr>
          <w:instrText xml:space="preserve"> PAGEREF _Toc327467962 \h </w:instrText>
        </w:r>
        <w:r w:rsidR="007E1B3E">
          <w:rPr>
            <w:noProof/>
            <w:webHidden/>
          </w:rPr>
        </w:r>
        <w:r w:rsidR="007E1B3E">
          <w:rPr>
            <w:noProof/>
            <w:webHidden/>
          </w:rPr>
          <w:fldChar w:fldCharType="separate"/>
        </w:r>
        <w:r w:rsidR="000E6CF3">
          <w:rPr>
            <w:noProof/>
            <w:webHidden/>
          </w:rPr>
          <w:t>194</w:t>
        </w:r>
        <w:r w:rsidR="007E1B3E">
          <w:rPr>
            <w:noProof/>
            <w:webHidden/>
          </w:rPr>
          <w:fldChar w:fldCharType="end"/>
        </w:r>
      </w:hyperlink>
    </w:p>
    <w:p w:rsidR="007E1B3E" w:rsidRDefault="00B95EE1">
      <w:pPr>
        <w:pStyle w:val="TOC2"/>
        <w:tabs>
          <w:tab w:val="left" w:pos="1320"/>
          <w:tab w:val="right" w:leader="dot" w:pos="9062"/>
        </w:tabs>
        <w:rPr>
          <w:noProof/>
          <w:sz w:val="22"/>
          <w:szCs w:val="22"/>
          <w:lang w:eastAsia="de-CH"/>
        </w:rPr>
      </w:pPr>
      <w:hyperlink w:anchor="_Toc327467963" w:history="1">
        <w:r w:rsidR="007E1B3E" w:rsidRPr="005670D4">
          <w:rPr>
            <w:rStyle w:val="Hyperlink"/>
            <w:noProof/>
          </w:rPr>
          <w:t>V.10.3.2</w:t>
        </w:r>
        <w:r w:rsidR="007E1B3E">
          <w:rPr>
            <w:noProof/>
            <w:sz w:val="22"/>
            <w:szCs w:val="22"/>
            <w:lang w:eastAsia="de-CH"/>
          </w:rPr>
          <w:tab/>
        </w:r>
        <w:r w:rsidR="007E1B3E" w:rsidRPr="005670D4">
          <w:rPr>
            <w:rStyle w:val="Hyperlink"/>
            <w:noProof/>
          </w:rPr>
          <w:t>Plug-in Applikationen</w:t>
        </w:r>
        <w:r w:rsidR="007E1B3E">
          <w:rPr>
            <w:noProof/>
            <w:webHidden/>
          </w:rPr>
          <w:tab/>
        </w:r>
        <w:r w:rsidR="007E1B3E">
          <w:rPr>
            <w:noProof/>
            <w:webHidden/>
          </w:rPr>
          <w:fldChar w:fldCharType="begin"/>
        </w:r>
        <w:r w:rsidR="007E1B3E">
          <w:rPr>
            <w:noProof/>
            <w:webHidden/>
          </w:rPr>
          <w:instrText xml:space="preserve"> PAGEREF _Toc327467963 \h </w:instrText>
        </w:r>
        <w:r w:rsidR="007E1B3E">
          <w:rPr>
            <w:noProof/>
            <w:webHidden/>
          </w:rPr>
        </w:r>
        <w:r w:rsidR="007E1B3E">
          <w:rPr>
            <w:noProof/>
            <w:webHidden/>
          </w:rPr>
          <w:fldChar w:fldCharType="separate"/>
        </w:r>
        <w:r w:rsidR="000E6CF3">
          <w:rPr>
            <w:noProof/>
            <w:webHidden/>
          </w:rPr>
          <w:t>194</w:t>
        </w:r>
        <w:r w:rsidR="007E1B3E">
          <w:rPr>
            <w:noProof/>
            <w:webHidden/>
          </w:rPr>
          <w:fldChar w:fldCharType="end"/>
        </w:r>
      </w:hyperlink>
    </w:p>
    <w:p w:rsidR="007E1B3E" w:rsidRDefault="00B95EE1">
      <w:pPr>
        <w:pStyle w:val="TOC2"/>
        <w:tabs>
          <w:tab w:val="left" w:pos="1320"/>
          <w:tab w:val="right" w:leader="dot" w:pos="9062"/>
        </w:tabs>
        <w:rPr>
          <w:noProof/>
          <w:sz w:val="22"/>
          <w:szCs w:val="22"/>
          <w:lang w:eastAsia="de-CH"/>
        </w:rPr>
      </w:pPr>
      <w:hyperlink w:anchor="_Toc327467964" w:history="1">
        <w:r w:rsidR="007E1B3E" w:rsidRPr="005670D4">
          <w:rPr>
            <w:rStyle w:val="Hyperlink"/>
            <w:noProof/>
          </w:rPr>
          <w:t>V.10.3.3</w:t>
        </w:r>
        <w:r w:rsidR="007E1B3E">
          <w:rPr>
            <w:noProof/>
            <w:sz w:val="22"/>
            <w:szCs w:val="22"/>
            <w:lang w:eastAsia="de-CH"/>
          </w:rPr>
          <w:tab/>
        </w:r>
        <w:r w:rsidR="007E1B3E" w:rsidRPr="005670D4">
          <w:rPr>
            <w:rStyle w:val="Hyperlink"/>
            <w:noProof/>
          </w:rPr>
          <w:t>Datenverwaltung der Plug-ins</w:t>
        </w:r>
        <w:r w:rsidR="007E1B3E">
          <w:rPr>
            <w:noProof/>
            <w:webHidden/>
          </w:rPr>
          <w:tab/>
        </w:r>
        <w:r w:rsidR="007E1B3E">
          <w:rPr>
            <w:noProof/>
            <w:webHidden/>
          </w:rPr>
          <w:fldChar w:fldCharType="begin"/>
        </w:r>
        <w:r w:rsidR="007E1B3E">
          <w:rPr>
            <w:noProof/>
            <w:webHidden/>
          </w:rPr>
          <w:instrText xml:space="preserve"> PAGEREF _Toc327467964 \h </w:instrText>
        </w:r>
        <w:r w:rsidR="007E1B3E">
          <w:rPr>
            <w:noProof/>
            <w:webHidden/>
          </w:rPr>
        </w:r>
        <w:r w:rsidR="007E1B3E">
          <w:rPr>
            <w:noProof/>
            <w:webHidden/>
          </w:rPr>
          <w:fldChar w:fldCharType="separate"/>
        </w:r>
        <w:r w:rsidR="000E6CF3">
          <w:rPr>
            <w:noProof/>
            <w:webHidden/>
          </w:rPr>
          <w:t>195</w:t>
        </w:r>
        <w:r w:rsidR="007E1B3E">
          <w:rPr>
            <w:noProof/>
            <w:webHidden/>
          </w:rPr>
          <w:fldChar w:fldCharType="end"/>
        </w:r>
      </w:hyperlink>
    </w:p>
    <w:p w:rsidR="007E1B3E" w:rsidRDefault="00B95EE1">
      <w:pPr>
        <w:pStyle w:val="TOC2"/>
        <w:tabs>
          <w:tab w:val="left" w:pos="1320"/>
          <w:tab w:val="right" w:leader="dot" w:pos="9062"/>
        </w:tabs>
        <w:rPr>
          <w:noProof/>
          <w:sz w:val="22"/>
          <w:szCs w:val="22"/>
          <w:lang w:eastAsia="de-CH"/>
        </w:rPr>
      </w:pPr>
      <w:hyperlink w:anchor="_Toc327467965" w:history="1">
        <w:r w:rsidR="007E1B3E" w:rsidRPr="005670D4">
          <w:rPr>
            <w:rStyle w:val="Hyperlink"/>
            <w:noProof/>
          </w:rPr>
          <w:t>V.10.3.4</w:t>
        </w:r>
        <w:r w:rsidR="007E1B3E">
          <w:rPr>
            <w:noProof/>
            <w:sz w:val="22"/>
            <w:szCs w:val="22"/>
            <w:lang w:eastAsia="de-CH"/>
          </w:rPr>
          <w:tab/>
        </w:r>
        <w:r w:rsidR="007E1B3E" w:rsidRPr="005670D4">
          <w:rPr>
            <w:rStyle w:val="Hyperlink"/>
            <w:noProof/>
          </w:rPr>
          <w:t>User Stories</w:t>
        </w:r>
        <w:r w:rsidR="007E1B3E">
          <w:rPr>
            <w:noProof/>
            <w:webHidden/>
          </w:rPr>
          <w:tab/>
        </w:r>
        <w:r w:rsidR="007E1B3E">
          <w:rPr>
            <w:noProof/>
            <w:webHidden/>
          </w:rPr>
          <w:fldChar w:fldCharType="begin"/>
        </w:r>
        <w:r w:rsidR="007E1B3E">
          <w:rPr>
            <w:noProof/>
            <w:webHidden/>
          </w:rPr>
          <w:instrText xml:space="preserve"> PAGEREF _Toc327467965 \h </w:instrText>
        </w:r>
        <w:r w:rsidR="007E1B3E">
          <w:rPr>
            <w:noProof/>
            <w:webHidden/>
          </w:rPr>
        </w:r>
        <w:r w:rsidR="007E1B3E">
          <w:rPr>
            <w:noProof/>
            <w:webHidden/>
          </w:rPr>
          <w:fldChar w:fldCharType="separate"/>
        </w:r>
        <w:r w:rsidR="000E6CF3">
          <w:rPr>
            <w:noProof/>
            <w:webHidden/>
          </w:rPr>
          <w:t>195</w:t>
        </w:r>
        <w:r w:rsidR="007E1B3E">
          <w:rPr>
            <w:noProof/>
            <w:webHidden/>
          </w:rPr>
          <w:fldChar w:fldCharType="end"/>
        </w:r>
      </w:hyperlink>
    </w:p>
    <w:p w:rsidR="007E1B3E" w:rsidRDefault="00B95EE1">
      <w:pPr>
        <w:pStyle w:val="TOC2"/>
        <w:tabs>
          <w:tab w:val="left" w:pos="1320"/>
          <w:tab w:val="right" w:leader="dot" w:pos="9062"/>
        </w:tabs>
        <w:rPr>
          <w:noProof/>
          <w:sz w:val="22"/>
          <w:szCs w:val="22"/>
          <w:lang w:eastAsia="de-CH"/>
        </w:rPr>
      </w:pPr>
      <w:hyperlink w:anchor="_Toc327467966" w:history="1">
        <w:r w:rsidR="007E1B3E" w:rsidRPr="005670D4">
          <w:rPr>
            <w:rStyle w:val="Hyperlink"/>
            <w:noProof/>
          </w:rPr>
          <w:t>V.10.3.5</w:t>
        </w:r>
        <w:r w:rsidR="007E1B3E">
          <w:rPr>
            <w:noProof/>
            <w:sz w:val="22"/>
            <w:szCs w:val="22"/>
            <w:lang w:eastAsia="de-CH"/>
          </w:rPr>
          <w:tab/>
        </w:r>
        <w:r w:rsidR="007E1B3E" w:rsidRPr="005670D4">
          <w:rPr>
            <w:rStyle w:val="Hyperlink"/>
            <w:noProof/>
          </w:rPr>
          <w:t>Attraktivität verbessern</w:t>
        </w:r>
        <w:r w:rsidR="007E1B3E">
          <w:rPr>
            <w:noProof/>
            <w:webHidden/>
          </w:rPr>
          <w:tab/>
        </w:r>
        <w:r w:rsidR="007E1B3E">
          <w:rPr>
            <w:noProof/>
            <w:webHidden/>
          </w:rPr>
          <w:fldChar w:fldCharType="begin"/>
        </w:r>
        <w:r w:rsidR="007E1B3E">
          <w:rPr>
            <w:noProof/>
            <w:webHidden/>
          </w:rPr>
          <w:instrText xml:space="preserve"> PAGEREF _Toc327467966 \h </w:instrText>
        </w:r>
        <w:r w:rsidR="007E1B3E">
          <w:rPr>
            <w:noProof/>
            <w:webHidden/>
          </w:rPr>
        </w:r>
        <w:r w:rsidR="007E1B3E">
          <w:rPr>
            <w:noProof/>
            <w:webHidden/>
          </w:rPr>
          <w:fldChar w:fldCharType="separate"/>
        </w:r>
        <w:r w:rsidR="000E6CF3">
          <w:rPr>
            <w:noProof/>
            <w:webHidden/>
          </w:rPr>
          <w:t>195</w:t>
        </w:r>
        <w:r w:rsidR="007E1B3E">
          <w:rPr>
            <w:noProof/>
            <w:webHidden/>
          </w:rPr>
          <w:fldChar w:fldCharType="end"/>
        </w:r>
      </w:hyperlink>
    </w:p>
    <w:p w:rsidR="007E1B3E" w:rsidRDefault="00B95EE1">
      <w:pPr>
        <w:pStyle w:val="TOC3"/>
        <w:tabs>
          <w:tab w:val="left" w:pos="1540"/>
          <w:tab w:val="right" w:leader="dot" w:pos="9062"/>
        </w:tabs>
        <w:rPr>
          <w:noProof/>
          <w:sz w:val="22"/>
        </w:rPr>
      </w:pPr>
      <w:hyperlink w:anchor="_Toc327467967" w:history="1">
        <w:r w:rsidR="007E1B3E" w:rsidRPr="005670D4">
          <w:rPr>
            <w:rStyle w:val="Hyperlink"/>
            <w:noProof/>
          </w:rPr>
          <w:t>V.10.3.5.1</w:t>
        </w:r>
        <w:r w:rsidR="007E1B3E">
          <w:rPr>
            <w:noProof/>
            <w:sz w:val="22"/>
          </w:rPr>
          <w:tab/>
        </w:r>
        <w:r w:rsidR="007E1B3E" w:rsidRPr="005670D4">
          <w:rPr>
            <w:rStyle w:val="Hyperlink"/>
            <w:noProof/>
          </w:rPr>
          <w:t>Punktgenaue Beschallung</w:t>
        </w:r>
        <w:r w:rsidR="007E1B3E">
          <w:rPr>
            <w:noProof/>
            <w:webHidden/>
          </w:rPr>
          <w:tab/>
        </w:r>
        <w:r w:rsidR="007E1B3E">
          <w:rPr>
            <w:noProof/>
            <w:webHidden/>
          </w:rPr>
          <w:fldChar w:fldCharType="begin"/>
        </w:r>
        <w:r w:rsidR="007E1B3E">
          <w:rPr>
            <w:noProof/>
            <w:webHidden/>
          </w:rPr>
          <w:instrText xml:space="preserve"> PAGEREF _Toc327467967 \h </w:instrText>
        </w:r>
        <w:r w:rsidR="007E1B3E">
          <w:rPr>
            <w:noProof/>
            <w:webHidden/>
          </w:rPr>
        </w:r>
        <w:r w:rsidR="007E1B3E">
          <w:rPr>
            <w:noProof/>
            <w:webHidden/>
          </w:rPr>
          <w:fldChar w:fldCharType="separate"/>
        </w:r>
        <w:r w:rsidR="000E6CF3">
          <w:rPr>
            <w:noProof/>
            <w:webHidden/>
          </w:rPr>
          <w:t>195</w:t>
        </w:r>
        <w:r w:rsidR="007E1B3E">
          <w:rPr>
            <w:noProof/>
            <w:webHidden/>
          </w:rPr>
          <w:fldChar w:fldCharType="end"/>
        </w:r>
      </w:hyperlink>
    </w:p>
    <w:p w:rsidR="007E1B3E" w:rsidRDefault="00B95EE1">
      <w:pPr>
        <w:pStyle w:val="TOC2"/>
        <w:tabs>
          <w:tab w:val="left" w:pos="1320"/>
          <w:tab w:val="right" w:leader="dot" w:pos="9062"/>
        </w:tabs>
        <w:rPr>
          <w:noProof/>
          <w:sz w:val="22"/>
          <w:szCs w:val="22"/>
          <w:lang w:eastAsia="de-CH"/>
        </w:rPr>
      </w:pPr>
      <w:hyperlink w:anchor="_Toc327467968" w:history="1">
        <w:r w:rsidR="007E1B3E" w:rsidRPr="005670D4">
          <w:rPr>
            <w:rStyle w:val="Hyperlink"/>
            <w:noProof/>
          </w:rPr>
          <w:t>V.10.3.6</w:t>
        </w:r>
        <w:r w:rsidR="007E1B3E">
          <w:rPr>
            <w:noProof/>
            <w:sz w:val="22"/>
            <w:szCs w:val="22"/>
            <w:lang w:eastAsia="de-CH"/>
          </w:rPr>
          <w:tab/>
        </w:r>
        <w:r w:rsidR="007E1B3E" w:rsidRPr="005670D4">
          <w:rPr>
            <w:rStyle w:val="Hyperlink"/>
            <w:noProof/>
          </w:rPr>
          <w:t>Unschönheiten und kleinere Fehler</w:t>
        </w:r>
        <w:r w:rsidR="007E1B3E">
          <w:rPr>
            <w:noProof/>
            <w:webHidden/>
          </w:rPr>
          <w:tab/>
        </w:r>
        <w:r w:rsidR="007E1B3E">
          <w:rPr>
            <w:noProof/>
            <w:webHidden/>
          </w:rPr>
          <w:fldChar w:fldCharType="begin"/>
        </w:r>
        <w:r w:rsidR="007E1B3E">
          <w:rPr>
            <w:noProof/>
            <w:webHidden/>
          </w:rPr>
          <w:instrText xml:space="preserve"> PAGEREF _Toc327467968 \h </w:instrText>
        </w:r>
        <w:r w:rsidR="007E1B3E">
          <w:rPr>
            <w:noProof/>
            <w:webHidden/>
          </w:rPr>
        </w:r>
        <w:r w:rsidR="007E1B3E">
          <w:rPr>
            <w:noProof/>
            <w:webHidden/>
          </w:rPr>
          <w:fldChar w:fldCharType="separate"/>
        </w:r>
        <w:r w:rsidR="000E6CF3">
          <w:rPr>
            <w:noProof/>
            <w:webHidden/>
          </w:rPr>
          <w:t>195</w:t>
        </w:r>
        <w:r w:rsidR="007E1B3E">
          <w:rPr>
            <w:noProof/>
            <w:webHidden/>
          </w:rPr>
          <w:fldChar w:fldCharType="end"/>
        </w:r>
      </w:hyperlink>
    </w:p>
    <w:p w:rsidR="007E1B3E" w:rsidRDefault="00B95EE1">
      <w:pPr>
        <w:pStyle w:val="TOC2"/>
        <w:tabs>
          <w:tab w:val="left" w:pos="1320"/>
          <w:tab w:val="right" w:leader="dot" w:pos="9062"/>
        </w:tabs>
        <w:rPr>
          <w:noProof/>
          <w:sz w:val="22"/>
          <w:szCs w:val="22"/>
          <w:lang w:eastAsia="de-CH"/>
        </w:rPr>
      </w:pPr>
      <w:hyperlink w:anchor="_Toc327467969" w:history="1">
        <w:r w:rsidR="007E1B3E" w:rsidRPr="005670D4">
          <w:rPr>
            <w:rStyle w:val="Hyperlink"/>
            <w:noProof/>
          </w:rPr>
          <w:t>V.10.3.7</w:t>
        </w:r>
        <w:r w:rsidR="007E1B3E">
          <w:rPr>
            <w:noProof/>
            <w:sz w:val="22"/>
            <w:szCs w:val="22"/>
            <w:lang w:eastAsia="de-CH"/>
          </w:rPr>
          <w:tab/>
        </w:r>
        <w:r w:rsidR="007E1B3E" w:rsidRPr="005670D4">
          <w:rPr>
            <w:rStyle w:val="Hyperlink"/>
            <w:noProof/>
          </w:rPr>
          <w:t>Design</w:t>
        </w:r>
        <w:r w:rsidR="007E1B3E">
          <w:rPr>
            <w:noProof/>
            <w:webHidden/>
          </w:rPr>
          <w:tab/>
        </w:r>
        <w:r w:rsidR="007E1B3E">
          <w:rPr>
            <w:noProof/>
            <w:webHidden/>
          </w:rPr>
          <w:fldChar w:fldCharType="begin"/>
        </w:r>
        <w:r w:rsidR="007E1B3E">
          <w:rPr>
            <w:noProof/>
            <w:webHidden/>
          </w:rPr>
          <w:instrText xml:space="preserve"> PAGEREF _Toc327467969 \h </w:instrText>
        </w:r>
        <w:r w:rsidR="007E1B3E">
          <w:rPr>
            <w:noProof/>
            <w:webHidden/>
          </w:rPr>
        </w:r>
        <w:r w:rsidR="007E1B3E">
          <w:rPr>
            <w:noProof/>
            <w:webHidden/>
          </w:rPr>
          <w:fldChar w:fldCharType="separate"/>
        </w:r>
        <w:r w:rsidR="000E6CF3">
          <w:rPr>
            <w:noProof/>
            <w:webHidden/>
          </w:rPr>
          <w:t>196</w:t>
        </w:r>
        <w:r w:rsidR="007E1B3E">
          <w:rPr>
            <w:noProof/>
            <w:webHidden/>
          </w:rPr>
          <w:fldChar w:fldCharType="end"/>
        </w:r>
      </w:hyperlink>
    </w:p>
    <w:p w:rsidR="007E1B3E" w:rsidRDefault="00B95EE1">
      <w:pPr>
        <w:pStyle w:val="TOC3"/>
        <w:tabs>
          <w:tab w:val="left" w:pos="1540"/>
          <w:tab w:val="right" w:leader="dot" w:pos="9062"/>
        </w:tabs>
        <w:rPr>
          <w:noProof/>
          <w:sz w:val="22"/>
        </w:rPr>
      </w:pPr>
      <w:hyperlink w:anchor="_Toc327467970" w:history="1">
        <w:r w:rsidR="007E1B3E" w:rsidRPr="005670D4">
          <w:rPr>
            <w:rStyle w:val="Hyperlink"/>
            <w:noProof/>
          </w:rPr>
          <w:t>V.10.3.7.1</w:t>
        </w:r>
        <w:r w:rsidR="007E1B3E">
          <w:rPr>
            <w:noProof/>
            <w:sz w:val="22"/>
          </w:rPr>
          <w:tab/>
        </w:r>
        <w:r w:rsidR="007E1B3E" w:rsidRPr="005670D4">
          <w:rPr>
            <w:rStyle w:val="Hyperlink"/>
            <w:noProof/>
          </w:rPr>
          <w:t>CI/CD der HSR</w:t>
        </w:r>
        <w:r w:rsidR="007E1B3E">
          <w:rPr>
            <w:noProof/>
            <w:webHidden/>
          </w:rPr>
          <w:tab/>
        </w:r>
        <w:r w:rsidR="007E1B3E">
          <w:rPr>
            <w:noProof/>
            <w:webHidden/>
          </w:rPr>
          <w:fldChar w:fldCharType="begin"/>
        </w:r>
        <w:r w:rsidR="007E1B3E">
          <w:rPr>
            <w:noProof/>
            <w:webHidden/>
          </w:rPr>
          <w:instrText xml:space="preserve"> PAGEREF _Toc327467970 \h </w:instrText>
        </w:r>
        <w:r w:rsidR="007E1B3E">
          <w:rPr>
            <w:noProof/>
            <w:webHidden/>
          </w:rPr>
        </w:r>
        <w:r w:rsidR="007E1B3E">
          <w:rPr>
            <w:noProof/>
            <w:webHidden/>
          </w:rPr>
          <w:fldChar w:fldCharType="separate"/>
        </w:r>
        <w:r w:rsidR="000E6CF3">
          <w:rPr>
            <w:noProof/>
            <w:webHidden/>
          </w:rPr>
          <w:t>196</w:t>
        </w:r>
        <w:r w:rsidR="007E1B3E">
          <w:rPr>
            <w:noProof/>
            <w:webHidden/>
          </w:rPr>
          <w:fldChar w:fldCharType="end"/>
        </w:r>
      </w:hyperlink>
    </w:p>
    <w:p w:rsidR="00E462E1" w:rsidRDefault="00E462E1" w:rsidP="00E462E1">
      <w:r>
        <w:fldChar w:fldCharType="end"/>
      </w:r>
    </w:p>
    <w:p w:rsidR="00E462E1" w:rsidRPr="003B436F" w:rsidRDefault="00E462E1" w:rsidP="00E462E1">
      <w:pPr>
        <w:pStyle w:val="Heading3"/>
      </w:pPr>
      <w:bookmarkStart w:id="1025" w:name="_Toc327467943"/>
      <w:bookmarkStart w:id="1026" w:name="_Toc327467958"/>
      <w:bookmarkStart w:id="1027" w:name="_Toc327469005"/>
      <w:r>
        <w:t>Änderungsgeschichte</w:t>
      </w:r>
      <w:bookmarkEnd w:id="1025"/>
      <w:bookmarkEnd w:id="1026"/>
      <w:bookmarkEnd w:id="1027"/>
    </w:p>
    <w:tbl>
      <w:tblPr>
        <w:tblStyle w:val="MediumShading1-Accent1"/>
        <w:tblW w:w="0" w:type="auto"/>
        <w:tblInd w:w="-34" w:type="dxa"/>
        <w:tblLook w:val="0420" w:firstRow="1" w:lastRow="0" w:firstColumn="0" w:lastColumn="0" w:noHBand="0" w:noVBand="1"/>
      </w:tblPr>
      <w:tblGrid>
        <w:gridCol w:w="1280"/>
        <w:gridCol w:w="993"/>
        <w:gridCol w:w="4674"/>
        <w:gridCol w:w="2303"/>
      </w:tblGrid>
      <w:tr w:rsidR="00E462E1" w:rsidTr="00F93041">
        <w:trPr>
          <w:cnfStyle w:val="100000000000" w:firstRow="1" w:lastRow="0" w:firstColumn="0" w:lastColumn="0" w:oddVBand="0" w:evenVBand="0" w:oddHBand="0" w:evenHBand="0" w:firstRowFirstColumn="0" w:firstRowLastColumn="0" w:lastRowFirstColumn="0" w:lastRowLastColumn="0"/>
          <w:trHeight w:val="59"/>
        </w:trPr>
        <w:tc>
          <w:tcPr>
            <w:tcW w:w="1280" w:type="dxa"/>
          </w:tcPr>
          <w:p w:rsidR="00E462E1" w:rsidRDefault="00E462E1" w:rsidP="00F93041">
            <w:r>
              <w:t>Datum</w:t>
            </w:r>
          </w:p>
        </w:tc>
        <w:tc>
          <w:tcPr>
            <w:tcW w:w="993" w:type="dxa"/>
          </w:tcPr>
          <w:p w:rsidR="00E462E1" w:rsidRDefault="00E462E1" w:rsidP="00F93041">
            <w:r>
              <w:t>Version</w:t>
            </w:r>
          </w:p>
        </w:tc>
        <w:tc>
          <w:tcPr>
            <w:tcW w:w="4674" w:type="dxa"/>
          </w:tcPr>
          <w:p w:rsidR="00E462E1" w:rsidRDefault="00E462E1" w:rsidP="00F93041">
            <w:r>
              <w:t>Änderung</w:t>
            </w:r>
          </w:p>
        </w:tc>
        <w:tc>
          <w:tcPr>
            <w:tcW w:w="2303" w:type="dxa"/>
          </w:tcPr>
          <w:p w:rsidR="00E462E1" w:rsidRDefault="00E462E1" w:rsidP="00F93041">
            <w:r>
              <w:t>Autor</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Pr="00F9181E" w:rsidRDefault="00E462E1" w:rsidP="00F93041">
            <w:pPr>
              <w:rPr>
                <w:b/>
              </w:rPr>
            </w:pPr>
            <w:r>
              <w:t>05.06.2012</w:t>
            </w:r>
          </w:p>
        </w:tc>
        <w:tc>
          <w:tcPr>
            <w:tcW w:w="993" w:type="dxa"/>
          </w:tcPr>
          <w:p w:rsidR="00E462E1" w:rsidRPr="00F9181E" w:rsidRDefault="00E462E1" w:rsidP="00F93041">
            <w:r w:rsidRPr="00F9181E">
              <w:t>1.0</w:t>
            </w:r>
          </w:p>
        </w:tc>
        <w:tc>
          <w:tcPr>
            <w:tcW w:w="4674" w:type="dxa"/>
          </w:tcPr>
          <w:p w:rsidR="00E462E1" w:rsidRPr="00F9181E" w:rsidRDefault="00E462E1" w:rsidP="00F93041">
            <w:r w:rsidRPr="00F9181E">
              <w:t>Erste Version des Dokuments</w:t>
            </w:r>
          </w:p>
        </w:tc>
        <w:tc>
          <w:tcPr>
            <w:tcW w:w="2303" w:type="dxa"/>
          </w:tcPr>
          <w:p w:rsidR="00E462E1" w:rsidRPr="00F9181E" w:rsidRDefault="00E462E1" w:rsidP="00F93041">
            <w:r>
              <w:t>CH</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06.06.2012</w:t>
            </w:r>
          </w:p>
        </w:tc>
        <w:tc>
          <w:tcPr>
            <w:tcW w:w="993" w:type="dxa"/>
          </w:tcPr>
          <w:p w:rsidR="00E462E1" w:rsidRPr="00F9181E" w:rsidRDefault="00E462E1" w:rsidP="00F93041">
            <w:r>
              <w:t>1.1</w:t>
            </w:r>
          </w:p>
        </w:tc>
        <w:tc>
          <w:tcPr>
            <w:tcW w:w="4674" w:type="dxa"/>
          </w:tcPr>
          <w:p w:rsidR="00E462E1" w:rsidRPr="00F9181E" w:rsidRDefault="00E462E1" w:rsidP="00F93041">
            <w:r>
              <w:t>Review</w:t>
            </w:r>
          </w:p>
        </w:tc>
        <w:tc>
          <w:tcPr>
            <w:tcW w:w="2303" w:type="dxa"/>
          </w:tcPr>
          <w:p w:rsidR="00E462E1" w:rsidRDefault="00E462E1" w:rsidP="00F93041">
            <w:r>
              <w:t>DT</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10.06.2012</w:t>
            </w:r>
          </w:p>
        </w:tc>
        <w:tc>
          <w:tcPr>
            <w:tcW w:w="993" w:type="dxa"/>
          </w:tcPr>
          <w:p w:rsidR="00E462E1" w:rsidRDefault="00E462E1" w:rsidP="00F93041">
            <w:r>
              <w:t>1.2</w:t>
            </w:r>
          </w:p>
        </w:tc>
        <w:tc>
          <w:tcPr>
            <w:tcW w:w="4674" w:type="dxa"/>
          </w:tcPr>
          <w:p w:rsidR="00E462E1" w:rsidRDefault="00E462E1" w:rsidP="00F93041">
            <w:r>
              <w:t>Review und Korrekturen</w:t>
            </w:r>
          </w:p>
        </w:tc>
        <w:tc>
          <w:tcPr>
            <w:tcW w:w="2303" w:type="dxa"/>
          </w:tcPr>
          <w:p w:rsidR="00E462E1" w:rsidRDefault="00E462E1" w:rsidP="00F93041">
            <w:r>
              <w:t>LE</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14.06.2012</w:t>
            </w:r>
          </w:p>
        </w:tc>
        <w:tc>
          <w:tcPr>
            <w:tcW w:w="993" w:type="dxa"/>
          </w:tcPr>
          <w:p w:rsidR="00E462E1" w:rsidRDefault="00E462E1" w:rsidP="00F93041">
            <w:r>
              <w:t>1.3</w:t>
            </w:r>
          </w:p>
        </w:tc>
        <w:tc>
          <w:tcPr>
            <w:tcW w:w="4674" w:type="dxa"/>
          </w:tcPr>
          <w:p w:rsidR="00E462E1" w:rsidRDefault="00E462E1" w:rsidP="00F93041">
            <w:r>
              <w:t>Ergänzungen</w:t>
            </w:r>
          </w:p>
        </w:tc>
        <w:tc>
          <w:tcPr>
            <w:tcW w:w="2303" w:type="dxa"/>
          </w:tcPr>
          <w:p w:rsidR="00E462E1" w:rsidRDefault="00E462E1" w:rsidP="00F93041">
            <w:r>
              <w:t>LE</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14.06.2012</w:t>
            </w:r>
          </w:p>
        </w:tc>
        <w:tc>
          <w:tcPr>
            <w:tcW w:w="993" w:type="dxa"/>
          </w:tcPr>
          <w:p w:rsidR="00E462E1" w:rsidRDefault="00E462E1" w:rsidP="00F93041">
            <w:r>
              <w:t>1.4</w:t>
            </w:r>
          </w:p>
        </w:tc>
        <w:tc>
          <w:tcPr>
            <w:tcW w:w="4674" w:type="dxa"/>
          </w:tcPr>
          <w:p w:rsidR="00E462E1" w:rsidRDefault="00E462E1" w:rsidP="00F93041">
            <w:r>
              <w:t>Korrekturen</w:t>
            </w:r>
          </w:p>
        </w:tc>
        <w:tc>
          <w:tcPr>
            <w:tcW w:w="2303" w:type="dxa"/>
          </w:tcPr>
          <w:p w:rsidR="00E462E1" w:rsidRDefault="00E462E1" w:rsidP="00F93041">
            <w:r>
              <w:t>DT</w:t>
            </w:r>
          </w:p>
        </w:tc>
      </w:tr>
    </w:tbl>
    <w:p w:rsidR="00E462E1" w:rsidRDefault="00E462E1" w:rsidP="00E462E1"/>
    <w:p w:rsidR="00E462E1" w:rsidRDefault="00E462E1" w:rsidP="00E462E1">
      <w:r>
        <w:br w:type="page"/>
      </w:r>
    </w:p>
    <w:p w:rsidR="00E462E1" w:rsidRDefault="00E462E1" w:rsidP="0064725E">
      <w:pPr>
        <w:pStyle w:val="Heading3"/>
        <w:ind w:left="851" w:hanging="851"/>
      </w:pPr>
      <w:bookmarkStart w:id="1028" w:name="_Toc327467944"/>
      <w:bookmarkStart w:id="1029" w:name="_Toc327467959"/>
      <w:bookmarkStart w:id="1030" w:name="_Toc327469006"/>
      <w:r>
        <w:lastRenderedPageBreak/>
        <w:t>Ausblick</w:t>
      </w:r>
      <w:bookmarkEnd w:id="1028"/>
      <w:bookmarkEnd w:id="1029"/>
      <w:bookmarkEnd w:id="1030"/>
      <w:r>
        <w:t xml:space="preserve"> </w:t>
      </w:r>
    </w:p>
    <w:p w:rsidR="00E462E1" w:rsidRDefault="00E462E1" w:rsidP="00E462E1">
      <w:r>
        <w:t xml:space="preserve">Die Bachelorarbeit ist eine Machbarkeitsstudie. Mit ihr wurde eruiert, ob eine Anschaffung </w:t>
      </w:r>
      <w:proofErr w:type="gramStart"/>
      <w:r>
        <w:t>einer Videowall</w:t>
      </w:r>
      <w:proofErr w:type="gramEnd"/>
      <w:r>
        <w:t xml:space="preserve"> für die HSR sinnvoll ist, was im Laufe der Arbeit erwiesen werden konnte. Die Machbarkeitsstudie ist die Grundlage für eine mögliche Weiterentwicklung durch das Institut für Software (IFS).</w:t>
      </w:r>
    </w:p>
    <w:p w:rsidR="00E462E1" w:rsidRDefault="00E462E1" w:rsidP="00E462E1">
      <w:r>
        <w:t>Da die Videowall zusammen mit Kinect so viele neue Möglichkeiten bietet, muss unbedingt darauf geachtet werden, dass die Entwicklung pragmatisch und iterativ erfolgt. Denn nur so ist es möglich, die nötigen Entscheidungen richtig zu treffen, die umgesetzte Anwendung durch Usability Tests zu prüfen und auf die dadurch nötigen Anpassungen zu reagieren.</w:t>
      </w:r>
    </w:p>
    <w:p w:rsidR="00E462E1" w:rsidRDefault="00E462E1" w:rsidP="00E462E1">
      <w:r>
        <w:t>Bei den Hardwarekomponenten ist eine definitive Entscheidung für eine bestimmte Konfiguration zu treffen. Der Entscheid kann auf eine der bereits eingeholten Offerten (</w:t>
      </w:r>
      <w:r w:rsidR="007F362F">
        <w:fldChar w:fldCharType="begin"/>
      </w:r>
      <w:r w:rsidR="007F362F">
        <w:instrText xml:space="preserve"> REF _Ref327461240 \r \h </w:instrText>
      </w:r>
      <w:r w:rsidR="007F362F">
        <w:fldChar w:fldCharType="separate"/>
      </w:r>
      <w:r w:rsidR="000E6CF3">
        <w:t>VIII</w:t>
      </w:r>
      <w:r w:rsidR="007F362F">
        <w:fldChar w:fldCharType="end"/>
      </w:r>
      <w:r w:rsidR="007F362F">
        <w:t xml:space="preserve"> </w:t>
      </w:r>
      <w:r w:rsidR="007F362F">
        <w:fldChar w:fldCharType="begin"/>
      </w:r>
      <w:r w:rsidR="007F362F">
        <w:instrText xml:space="preserve"> REF _Ref327461240 \h </w:instrText>
      </w:r>
      <w:r w:rsidR="007F362F">
        <w:fldChar w:fldCharType="separate"/>
      </w:r>
      <w:r w:rsidR="000E6CF3">
        <w:t>Anhang</w:t>
      </w:r>
      <w:r w:rsidR="007F362F">
        <w:fldChar w:fldCharType="end"/>
      </w:r>
      <w:r>
        <w:t>) fallen oder es müssen noch weiterführende Nachforschungen und Tests gemacht werden, um die optimale Videowall für die HSR beschaffen zu können.</w:t>
      </w:r>
    </w:p>
    <w:p w:rsidR="00E462E1" w:rsidRDefault="00E462E1" w:rsidP="00AF1B43">
      <w:pPr>
        <w:pStyle w:val="Heading4"/>
        <w:ind w:left="993" w:hanging="993"/>
      </w:pPr>
      <w:bookmarkStart w:id="1031" w:name="_Toc327467945"/>
      <w:bookmarkStart w:id="1032" w:name="_Toc327467960"/>
      <w:r>
        <w:t>Hardware</w:t>
      </w:r>
      <w:bookmarkEnd w:id="1031"/>
      <w:bookmarkEnd w:id="1032"/>
    </w:p>
    <w:p w:rsidR="00E462E1" w:rsidRDefault="00E462E1" w:rsidP="00E462E1">
      <w:r>
        <w:t xml:space="preserve">Es ist damit zu rechnen, dass sich die 4k Video Technologie (2 x Full HD) verbreiten wird und es deshalb möglich wird oder sogar schon ist, mit einer hohen Auflösung von 3840x2160 Inhalte flüssig abzuspielen. Allerdings ergibt die Verteilung einer solch hohen Auflösung auf 9 Monitore Probleme. Hierzu gibt es jedoch bereits ganz neue Produkte, z.B. </w:t>
      </w:r>
      <w:r w:rsidRPr="00F643B7">
        <w:t>x4 Wall Controllers</w:t>
      </w:r>
      <w:r>
        <w:t xml:space="preserve"> von der Firma Datapath</w:t>
      </w:r>
      <w:r>
        <w:rPr>
          <w:rStyle w:val="FootnoteReference"/>
        </w:rPr>
        <w:footnoteReference w:id="52"/>
      </w:r>
      <w:r>
        <w:t>, die diese Verteilung unterstützen. Es ist allerdings zu beachten, dass diese Lösungsvariante nur zu 2 x Full HD führt. Es ist somit leider nicht möglich, die volle Auflösung der neun Monitore mit Full HD-Auflösung auszunutzen.</w:t>
      </w:r>
    </w:p>
    <w:p w:rsidR="00E462E1" w:rsidRDefault="00E462E1" w:rsidP="00E462E1">
      <w:r>
        <w:t xml:space="preserve">Es wird empfohlen, die Entwicklung der Grafikkarten weiter abzuwarten und zu beobachten. Die ideale Lösung ist eine Grafikkarte, die eine Auflösung von </w:t>
      </w:r>
      <w:r w:rsidRPr="00977395">
        <w:t>5760</w:t>
      </w:r>
      <w:r>
        <w:t>x</w:t>
      </w:r>
      <w:r w:rsidRPr="00977395">
        <w:t>3240</w:t>
      </w:r>
      <w:r>
        <w:t xml:space="preserve"> (3 x Full HD) bietet und es möglich ist, diese hohe Auflösung performant auf neun Monitore zu verteilen.</w:t>
      </w:r>
    </w:p>
    <w:p w:rsidR="00E462E1" w:rsidRDefault="00E462E1" w:rsidP="0064725E">
      <w:pPr>
        <w:pStyle w:val="Heading3"/>
        <w:ind w:left="851" w:hanging="851"/>
      </w:pPr>
      <w:bookmarkStart w:id="1033" w:name="_Toc327467946"/>
      <w:bookmarkStart w:id="1034" w:name="_Toc327467961"/>
      <w:bookmarkStart w:id="1035" w:name="_Toc327469007"/>
      <w:r>
        <w:t>Weiterentwicklung</w:t>
      </w:r>
      <w:bookmarkEnd w:id="1033"/>
      <w:bookmarkEnd w:id="1034"/>
      <w:bookmarkEnd w:id="1035"/>
    </w:p>
    <w:p w:rsidR="00E462E1" w:rsidRDefault="00E462E1" w:rsidP="00AF1B43">
      <w:pPr>
        <w:pStyle w:val="Heading4"/>
        <w:ind w:left="993" w:hanging="993"/>
      </w:pPr>
      <w:bookmarkStart w:id="1036" w:name="_Toc327467947"/>
      <w:bookmarkStart w:id="1037" w:name="_Toc327467962"/>
      <w:r>
        <w:t>Content Management System</w:t>
      </w:r>
      <w:bookmarkEnd w:id="1036"/>
      <w:bookmarkEnd w:id="1037"/>
    </w:p>
    <w:p w:rsidR="00E462E1" w:rsidRDefault="00E462E1" w:rsidP="00E462E1">
      <w:r>
        <w:t>Bei einer Weiterführung der Videowall muss primär ein Content Management zur Administration der Inhalte der Videowall entwickelt werden.</w:t>
      </w:r>
    </w:p>
    <w:p w:rsidR="00E462E1" w:rsidRDefault="00E462E1" w:rsidP="00AF1B43">
      <w:pPr>
        <w:pStyle w:val="Heading4"/>
        <w:ind w:left="993" w:hanging="993"/>
      </w:pPr>
      <w:bookmarkStart w:id="1038" w:name="_Toc327467948"/>
      <w:bookmarkStart w:id="1039" w:name="_Toc327467963"/>
      <w:r>
        <w:t>Plug-in Applikationen</w:t>
      </w:r>
      <w:bookmarkEnd w:id="1038"/>
      <w:bookmarkEnd w:id="1039"/>
    </w:p>
    <w:p w:rsidR="00E462E1" w:rsidRDefault="00E462E1" w:rsidP="00E462E1">
      <w:r>
        <w:t xml:space="preserve">Die Videowall verfügt derzeit über zwei Inhalte: die Poster-Applikation und das Mittagsmenu der Mensa. Abzuklären wäre hierbei, ob weitere Applikationen zum Grundumfang der Videowall-Anwendung gehören sollen. </w:t>
      </w:r>
    </w:p>
    <w:p w:rsidR="00E462E1" w:rsidRDefault="00E462E1" w:rsidP="00E462E1">
      <w:r>
        <w:t>Soll die Poster-Applikation weiter betrieben werden, so sind zwei Themen zu besprechen und zu lösen:</w:t>
      </w:r>
      <w:r>
        <w:br/>
        <w:t>Mit der in der Machbarkeitsstudie erarbeiteten Hardware-Lösung sind nicht alle Poster lesbar. Es muss daher eine Möglichkeit erarbeitet werden, diese Poster lesbar zu machen. Dies könnte einerseits über eine Zoom-Möglichkeit gelöst werden oder über einen vordefinierten Pfad, über den der Benutzer durch das vergrössert angezeigte Poster geführt wird. Diesbezüglich wurde im Verlauf des Projekts die Verwendung von Prezi</w:t>
      </w:r>
      <w:r>
        <w:rPr>
          <w:rStyle w:val="FootnoteReference"/>
        </w:rPr>
        <w:footnoteReference w:id="53"/>
      </w:r>
      <w:r>
        <w:t xml:space="preserve"> besprochen. Dabei handelt es sich um ein Präsentationshilfsmittel, mit welchem mittels Zoom bestimmte Bereiche einfach vergrössert werden können. Prezi läuft im Browser und ein Browser wiederum kann einfach in WPF eingebunden werden.</w:t>
      </w:r>
      <w:r w:rsidRPr="0089308F">
        <w:t xml:space="preserve"> </w:t>
      </w:r>
      <w:r>
        <w:br/>
        <w:t>Die Bachelorposter sind möglicherweise in ihrer statischen Form nicht attraktiv genug. Interaktive Elemente auf einem Plakat könnten diese Attraktivität wesentlich steigern, wodurch der Nutzer auf spielerische Art Informationen sammeln könnte.</w:t>
      </w:r>
    </w:p>
    <w:p w:rsidR="00E462E1" w:rsidRDefault="00E462E1" w:rsidP="00E462E1">
      <w:r>
        <w:lastRenderedPageBreak/>
        <w:t xml:space="preserve">Für die Mittagsmenu-Applikation fehlt ein </w:t>
      </w:r>
      <w:r w:rsidRPr="007804B8">
        <w:t>Cronjob</w:t>
      </w:r>
      <w:r>
        <w:t>, welcher zu Beginn eines neuen Tages das Mittagsmenu der Mensa aktualisiert. Dieser wurde vorerst weggelassen, da davon ausgegangen wird, dass die Videowall über Nacht ausgeschaltet werden wird.</w:t>
      </w:r>
    </w:p>
    <w:p w:rsidR="00E462E1" w:rsidRDefault="00E462E1" w:rsidP="00E462E1">
      <w:r>
        <w:t>Wollen Studenten eine Applikation für die Wall erstellen, müssen klare Regeln für den Ablauf der Erstellung und Abnahme und den Inhalt der Anwendung aufgestellt werden.</w:t>
      </w:r>
    </w:p>
    <w:p w:rsidR="00E462E1" w:rsidRDefault="00E462E1" w:rsidP="00AF1B43">
      <w:pPr>
        <w:pStyle w:val="Heading4"/>
        <w:ind w:left="993" w:hanging="993"/>
      </w:pPr>
      <w:bookmarkStart w:id="1040" w:name="_Toc327354382"/>
      <w:bookmarkStart w:id="1041" w:name="_Toc327467949"/>
      <w:bookmarkStart w:id="1042" w:name="_Toc327467964"/>
      <w:r>
        <w:t>Datenverwaltung der Plug-ins</w:t>
      </w:r>
      <w:bookmarkEnd w:id="1040"/>
      <w:bookmarkEnd w:id="1041"/>
      <w:bookmarkEnd w:id="1042"/>
    </w:p>
    <w:p w:rsidR="00E462E1" w:rsidRDefault="00E462E1" w:rsidP="00E462E1">
      <w:r>
        <w:t>Jedes Plug-in kann über eigene Daten verfügen. Die Poster-Applikation benötigt beispielsweise die Bilder der anzuzeigenden Poster. Das Framework könnte ein Interface zur Verfügung stellen, über welches die Daten der Plug-ins verwaltet werden können. Die Entwickler eines Plug-ins definieren die Objekte, welche verwaltet werden sollen. Das Framework generiert dann automatisch eine Benutzeroberfläche für deren Bearbeitung.</w:t>
      </w:r>
    </w:p>
    <w:p w:rsidR="00E462E1" w:rsidRDefault="00E462E1" w:rsidP="00E462E1">
      <w:r>
        <w:t>Alternativ könnte jedes Plug-ins eine eigene Administrationsoberfläche anbieten. Da bei dieser Variante Funktionen (beispielsweise das Speichern der Daten in einer Datenbank) redundant  programmiert werden müssten und die Bedienung nicht einheitlich wäre, ist sie jedoch weniger geeignet.</w:t>
      </w:r>
    </w:p>
    <w:p w:rsidR="00E462E1" w:rsidRDefault="00E462E1" w:rsidP="00AF1B43">
      <w:pPr>
        <w:pStyle w:val="Heading4"/>
        <w:ind w:left="993" w:hanging="993"/>
      </w:pPr>
      <w:bookmarkStart w:id="1043" w:name="_Toc327467950"/>
      <w:bookmarkStart w:id="1044" w:name="_Toc327467965"/>
      <w:r>
        <w:t>User Stories</w:t>
      </w:r>
      <w:bookmarkEnd w:id="1043"/>
      <w:bookmarkEnd w:id="1044"/>
    </w:p>
    <w:p w:rsidR="00E462E1" w:rsidRDefault="00E462E1" w:rsidP="00E462E1">
      <w:r>
        <w:t xml:space="preserve">Zu Beginn und während des Projekts wurde ein Backlog für die Entwicklung der Videowall erstellt. Dieser enthält User Stories, die noch nicht abgearbeitet werden konnten (siehe </w:t>
      </w:r>
      <w:r>
        <w:fldChar w:fldCharType="begin"/>
      </w:r>
      <w:r>
        <w:instrText xml:space="preserve"> REF _Ref327459643 \r \h </w:instrText>
      </w:r>
      <w:r>
        <w:fldChar w:fldCharType="separate"/>
      </w:r>
      <w:r w:rsidR="000E6CF3">
        <w:t>V.4.3</w:t>
      </w:r>
      <w:r>
        <w:fldChar w:fldCharType="end"/>
      </w:r>
      <w:r>
        <w:t xml:space="preserve"> </w:t>
      </w:r>
      <w:r>
        <w:fldChar w:fldCharType="begin"/>
      </w:r>
      <w:r>
        <w:instrText xml:space="preserve"> REF _Ref327459645 \h </w:instrText>
      </w:r>
      <w:r>
        <w:fldChar w:fldCharType="separate"/>
      </w:r>
      <w:r w:rsidR="000E6CF3">
        <w:t>Funktionale Anforderungen</w:t>
      </w:r>
      <w:r>
        <w:fldChar w:fldCharType="end"/>
      </w:r>
      <w:r>
        <w:t>). Diese könnten bei einer Weiterentwicklung umgesetzt werden.</w:t>
      </w:r>
    </w:p>
    <w:p w:rsidR="00E462E1" w:rsidRDefault="00E462E1" w:rsidP="00AF1B43">
      <w:pPr>
        <w:pStyle w:val="Heading4"/>
        <w:ind w:left="993" w:hanging="993"/>
      </w:pPr>
      <w:bookmarkStart w:id="1045" w:name="_Toc327467951"/>
      <w:bookmarkStart w:id="1046" w:name="_Toc327467966"/>
      <w:r>
        <w:t>Attraktivität verbessern</w:t>
      </w:r>
      <w:bookmarkEnd w:id="1045"/>
      <w:bookmarkEnd w:id="1046"/>
    </w:p>
    <w:p w:rsidR="00E462E1" w:rsidRDefault="00E462E1" w:rsidP="00E462E1">
      <w:r>
        <w:t>Um die Attraktivität zu verbessern, könnten Animationen in die Applikation eingebaut werden. Diese sollen dem Nutzer helfen, gewisse Aktionen und Prozesse besser nachvollziehen zu können, wie beispielsweise der Wechsel der Menu-Tabs.</w:t>
      </w:r>
    </w:p>
    <w:p w:rsidR="00E462E1" w:rsidRDefault="00E462E1" w:rsidP="00E462E1">
      <w:r>
        <w:t>Weiter könnte der Demomodus verbessert werden. Es ist vorstellbar, dass gewisse Inhalte wie das Mittagsmenu oder Bilder dazu bereits in diesem Modus im Hintergrund angezeigt werden.</w:t>
      </w:r>
    </w:p>
    <w:p w:rsidR="00E462E1" w:rsidRDefault="00E462E1" w:rsidP="00AF1B43">
      <w:pPr>
        <w:pStyle w:val="Heading5"/>
        <w:ind w:left="1134" w:hanging="1134"/>
      </w:pPr>
      <w:bookmarkStart w:id="1047" w:name="_Toc327467952"/>
      <w:bookmarkStart w:id="1048" w:name="_Toc327467967"/>
      <w:r>
        <w:t>Punktgenaue Beschallung</w:t>
      </w:r>
      <w:bookmarkEnd w:id="1047"/>
      <w:bookmarkEnd w:id="1048"/>
    </w:p>
    <w:p w:rsidR="00E462E1" w:rsidRDefault="00E462E1" w:rsidP="00E462E1">
      <w:r>
        <w:t xml:space="preserve">Vorerst </w:t>
      </w:r>
      <w:proofErr w:type="gramStart"/>
      <w:r>
        <w:t>verfügt</w:t>
      </w:r>
      <w:proofErr w:type="gramEnd"/>
      <w:r>
        <w:t xml:space="preserve"> die Videowall über keinen Ton, da dieser die Mitarbeitenden des Verwaltungsgebäudes stören könnte. Jedoch gibt es Systeme, welche eine punktgenaue Beschallung</w:t>
      </w:r>
      <w:r>
        <w:rPr>
          <w:rStyle w:val="FootnoteReference"/>
        </w:rPr>
        <w:footnoteReference w:id="54"/>
      </w:r>
      <w:r>
        <w:t xml:space="preserve"> ermöglichen. Dies bedeutet, dass Töne nur in einem bestimmten Bereich hörbar sind. Solche Systeme werden beispielsweise für Messen verwendet und könnten für die Videowall im Kinect-Erkennungsbereich eingesetzt werden.</w:t>
      </w:r>
    </w:p>
    <w:p w:rsidR="00E462E1" w:rsidRDefault="00E462E1" w:rsidP="00AF1B43">
      <w:pPr>
        <w:pStyle w:val="Heading4"/>
        <w:ind w:left="993" w:hanging="993"/>
      </w:pPr>
      <w:bookmarkStart w:id="1049" w:name="_Toc327467953"/>
      <w:bookmarkStart w:id="1050" w:name="_Toc327467968"/>
      <w:r>
        <w:t>Unschönheiten und kleinere Fehler</w:t>
      </w:r>
      <w:bookmarkEnd w:id="1049"/>
      <w:bookmarkEnd w:id="1050"/>
    </w:p>
    <w:p w:rsidR="00E462E1" w:rsidRDefault="00E462E1" w:rsidP="00E462E1">
      <w:r>
        <w:t xml:space="preserve">Es mehrere kleinere Unschönheiten bekannt. Eine, welche es zu bereinigen gilt, ist, dass wenn sich die Applikation im Demomodus befindet sind die Elemente im GUI weiterhin anklickbar (z.B. die Navigation).  Weitere Punkte sind als User Stories in den Backlog (siehe </w:t>
      </w:r>
      <w:r>
        <w:fldChar w:fldCharType="begin"/>
      </w:r>
      <w:r>
        <w:instrText xml:space="preserve"> REF _Ref327459667 \r \h </w:instrText>
      </w:r>
      <w:r>
        <w:fldChar w:fldCharType="separate"/>
      </w:r>
      <w:r w:rsidR="000E6CF3">
        <w:t>V.4.3</w:t>
      </w:r>
      <w:r>
        <w:fldChar w:fldCharType="end"/>
      </w:r>
      <w:r>
        <w:t xml:space="preserve"> </w:t>
      </w:r>
      <w:r>
        <w:fldChar w:fldCharType="begin"/>
      </w:r>
      <w:r>
        <w:instrText xml:space="preserve"> REF _Ref327459669 \h </w:instrText>
      </w:r>
      <w:r>
        <w:fldChar w:fldCharType="separate"/>
      </w:r>
      <w:r w:rsidR="000E6CF3">
        <w:t>Funktionale Anforderungen</w:t>
      </w:r>
      <w:r>
        <w:fldChar w:fldCharType="end"/>
      </w:r>
      <w:r>
        <w:t>) aufgenommen worden.</w:t>
      </w:r>
    </w:p>
    <w:p w:rsidR="00E462E1" w:rsidRDefault="00E462E1" w:rsidP="00E462E1">
      <w:r>
        <w:t>Bei den Gesprächen mit Michael Gfeller wurde die Problematik mit relativen Pfaden angesprochen, die über die Konfigurationsdatei angepasst werden müssen. Gemäss Michael Gfeller wäre es besser, wenn solche relativen Pfade nicht existieren würden.</w:t>
      </w:r>
    </w:p>
    <w:p w:rsidR="00AF1B43" w:rsidRDefault="00AF1B43">
      <w:pPr>
        <w:rPr>
          <w:rFonts w:asciiTheme="majorHAnsi" w:hAnsiTheme="majorHAnsi"/>
          <w:color w:val="00629E"/>
          <w:spacing w:val="10"/>
          <w:sz w:val="22"/>
          <w:szCs w:val="22"/>
        </w:rPr>
      </w:pPr>
      <w:bookmarkStart w:id="1051" w:name="_Toc327467954"/>
      <w:bookmarkStart w:id="1052" w:name="_Toc327467969"/>
      <w:r>
        <w:br w:type="page"/>
      </w:r>
    </w:p>
    <w:p w:rsidR="00E462E1" w:rsidRDefault="00E462E1" w:rsidP="00AF1B43">
      <w:pPr>
        <w:pStyle w:val="Heading4"/>
        <w:ind w:left="993" w:hanging="993"/>
      </w:pPr>
      <w:r>
        <w:lastRenderedPageBreak/>
        <w:t>Design</w:t>
      </w:r>
      <w:bookmarkEnd w:id="1051"/>
      <w:bookmarkEnd w:id="1052"/>
    </w:p>
    <w:p w:rsidR="00E462E1" w:rsidRPr="00583BFA" w:rsidRDefault="00E462E1" w:rsidP="00E462E1">
      <w:r>
        <w:t>Vereinzelte Design Elemente der Applikation, wie beispielsweise das Menu, müssen nach dem Erwerb der Videowall auf die Grösse der Monitorfläche bzw. der Auflösung angepasst werden.</w:t>
      </w:r>
    </w:p>
    <w:p w:rsidR="00E462E1" w:rsidRPr="00B13EE9" w:rsidRDefault="00E462E1" w:rsidP="00AF1B43">
      <w:pPr>
        <w:pStyle w:val="Heading5"/>
        <w:ind w:left="1134" w:hanging="1134"/>
      </w:pPr>
      <w:bookmarkStart w:id="1053" w:name="_Toc327467955"/>
      <w:bookmarkStart w:id="1054" w:name="_Toc327467970"/>
      <w:r>
        <w:t>CI/CD der HSR</w:t>
      </w:r>
      <w:bookmarkEnd w:id="1053"/>
      <w:bookmarkEnd w:id="1054"/>
    </w:p>
    <w:p w:rsidR="00E462E1" w:rsidRDefault="00E462E1" w:rsidP="00E462E1">
      <w:r>
        <w:t xml:space="preserve">Gegen Ende des Projekts wurde mit der Stelle für Kommunikation an der HSR abgeklärt, ob das grafische Design der Applikation den Anforderungen der HSR genügen würde. Die ist grundsätzlich der Fall ist, es wurden trotzdem noch Verbesserungsvorschläge gemacht (siehe </w:t>
      </w:r>
      <w:r>
        <w:fldChar w:fldCharType="begin"/>
      </w:r>
      <w:r>
        <w:instrText xml:space="preserve"> REF _Ref326852589 \r \h </w:instrText>
      </w:r>
      <w:r>
        <w:fldChar w:fldCharType="separate"/>
      </w:r>
      <w:r w:rsidR="000E6CF3">
        <w:t>V.5.4.4.4</w:t>
      </w:r>
      <w:r>
        <w:fldChar w:fldCharType="end"/>
      </w:r>
      <w:r>
        <w:t xml:space="preserve"> </w:t>
      </w:r>
      <w:r>
        <w:fldChar w:fldCharType="begin"/>
      </w:r>
      <w:r>
        <w:instrText xml:space="preserve"> REF _Ref326852589 \h </w:instrText>
      </w:r>
      <w:r>
        <w:fldChar w:fldCharType="separate"/>
      </w:r>
      <w:r w:rsidR="000E6CF3">
        <w:t xml:space="preserve">Corporate </w:t>
      </w:r>
      <w:r w:rsidR="000E6CF3" w:rsidRPr="009F39AA">
        <w:t>Design</w:t>
      </w:r>
      <w:r w:rsidR="000E6CF3">
        <w:t xml:space="preserve"> HSR</w:t>
      </w:r>
      <w:r>
        <w:fldChar w:fldCharType="end"/>
      </w:r>
      <w:r>
        <w:t xml:space="preserve">). </w:t>
      </w:r>
      <w:r>
        <w:br/>
        <w:t xml:space="preserve">Für den produktiven Einsatz der Videowall wird es als wichtig erachtet, das Design von der Kommunikationsstelle der HSR absegnen zu lassen. Es wird vorgeschlagen, dies erst dann zu tun, wenn die Applikation auf der Videowall-Hardware läuft, da der Anblick der Applikation auf der Wall einen ganz anderen Eindruck machen wird als nur ein Printscreen des Designs. </w:t>
      </w:r>
    </w:p>
    <w:p w:rsidR="00E462E1" w:rsidRDefault="00E462E1" w:rsidP="00E462E1">
      <w:pPr>
        <w:pStyle w:val="Heading3"/>
      </w:pPr>
      <w:bookmarkStart w:id="1055" w:name="_Toc327467956"/>
      <w:bookmarkStart w:id="1056" w:name="_Toc327469008"/>
      <w:bookmarkEnd w:id="1024"/>
      <w:r>
        <w:t>Zeitplan</w:t>
      </w:r>
      <w:bookmarkEnd w:id="1055"/>
      <w:bookmarkEnd w:id="1056"/>
    </w:p>
    <w:p w:rsidR="00E462E1" w:rsidRDefault="00E462E1" w:rsidP="00AF1B43">
      <w:pPr>
        <w:pStyle w:val="Heading4"/>
        <w:ind w:left="993" w:hanging="993"/>
      </w:pPr>
      <w:bookmarkStart w:id="1057" w:name="_Toc327354308"/>
      <w:bookmarkStart w:id="1058" w:name="_Toc327467957"/>
      <w:r>
        <w:t>Vorschlag zur Weiterentwicklung der HSR Videowall</w:t>
      </w:r>
      <w:bookmarkEnd w:id="1057"/>
      <w:bookmarkEnd w:id="1058"/>
    </w:p>
    <w:p w:rsidR="00E462E1" w:rsidRDefault="00E462E1" w:rsidP="00E462E1">
      <w:r>
        <w:t>Zum Zeitpunkt der Abgabe dieser Bachelorarbeit besteht ein funktionsfähiger Prototyp. Damit daraus ein fertiges Produkt entstehen kann, ist noch Weiterentwicklungsarbeit nötig. Diese Weiterentwicklung wird durch das Institut für Software an der HSR (IFS) erfolgen.</w:t>
      </w:r>
    </w:p>
    <w:p w:rsidR="00E462E1" w:rsidRDefault="00E462E1" w:rsidP="00E462E1">
      <w:r>
        <w:t xml:space="preserve">Wie im Kapitel </w:t>
      </w:r>
      <w:r>
        <w:fldChar w:fldCharType="begin"/>
      </w:r>
      <w:r>
        <w:instrText xml:space="preserve"> REF _Ref327459881 \r \h </w:instrText>
      </w:r>
      <w:r>
        <w:fldChar w:fldCharType="separate"/>
      </w:r>
      <w:r w:rsidR="000E6CF3">
        <w:t>V.9.2.1</w:t>
      </w:r>
      <w:r>
        <w:fldChar w:fldCharType="end"/>
      </w:r>
      <w:r>
        <w:t xml:space="preserve"> </w:t>
      </w:r>
      <w:r>
        <w:fldChar w:fldCharType="begin"/>
      </w:r>
      <w:r>
        <w:instrText xml:space="preserve"> REF _Ref327459885 \h </w:instrText>
      </w:r>
      <w:r>
        <w:fldChar w:fldCharType="separate"/>
      </w:r>
      <w:r w:rsidR="000E6CF3">
        <w:t>Betrieb der Videowall</w:t>
      </w:r>
      <w:r>
        <w:fldChar w:fldCharType="end"/>
      </w:r>
      <w:r>
        <w:t xml:space="preserve"> beschrieben, ist ein automatisches Deployment der Applikation vorgesehen. Dabei handelt es sich um eine zentrale Funktion, die entwickelt werden soll. Zusätzlich ist die Möglichkeit der Administration der Inhalte über ein CMS wichtig, diese muss ebenfalls umgesetzt werden.</w:t>
      </w:r>
    </w:p>
    <w:p w:rsidR="00E462E1" w:rsidRDefault="00E462E1" w:rsidP="00E462E1">
      <w:r>
        <w:t>Für den Lebenszyklus werden die folgenden groben Meilensteine vorgeschlagen:</w:t>
      </w:r>
    </w:p>
    <w:p w:rsidR="00E462E1" w:rsidRDefault="00E462E1" w:rsidP="00FC1D38">
      <w:pPr>
        <w:pStyle w:val="ListParagraph"/>
        <w:numPr>
          <w:ilvl w:val="0"/>
          <w:numId w:val="31"/>
        </w:numPr>
      </w:pPr>
      <w:r>
        <w:t>Bis Herbst 2012: Beschaffung der Videowall Hardware</w:t>
      </w:r>
    </w:p>
    <w:p w:rsidR="00E462E1" w:rsidRDefault="00E462E1" w:rsidP="00FC1D38">
      <w:pPr>
        <w:pStyle w:val="ListParagraph"/>
        <w:numPr>
          <w:ilvl w:val="0"/>
          <w:numId w:val="31"/>
        </w:numPr>
      </w:pPr>
      <w:r>
        <w:t xml:space="preserve">Bis Oktober 2012: Weiterentwicklung der Videowall bis im Oktober 2012 (siehe </w:t>
      </w:r>
      <w:r>
        <w:fldChar w:fldCharType="begin"/>
      </w:r>
      <w:r>
        <w:instrText xml:space="preserve"> REF _Ref327459913 \r \h </w:instrText>
      </w:r>
      <w:r>
        <w:fldChar w:fldCharType="separate"/>
      </w:r>
      <w:r w:rsidR="000E6CF3">
        <w:t>V.10</w:t>
      </w:r>
      <w:r>
        <w:fldChar w:fldCharType="end"/>
      </w:r>
      <w:r>
        <w:t xml:space="preserve"> </w:t>
      </w:r>
      <w:r>
        <w:fldChar w:fldCharType="begin"/>
      </w:r>
      <w:r>
        <w:instrText xml:space="preserve"> REF _Ref327459915 \h </w:instrText>
      </w:r>
      <w:r>
        <w:fldChar w:fldCharType="separate"/>
      </w:r>
      <w:r w:rsidR="000E6CF3">
        <w:t>Ausblick</w:t>
      </w:r>
      <w:r>
        <w:fldChar w:fldCharType="end"/>
      </w:r>
      <w:r>
        <w:t>)</w:t>
      </w:r>
    </w:p>
    <w:p w:rsidR="00E462E1" w:rsidRDefault="00E462E1" w:rsidP="00FC1D38">
      <w:pPr>
        <w:pStyle w:val="ListParagraph"/>
        <w:numPr>
          <w:ilvl w:val="0"/>
          <w:numId w:val="31"/>
        </w:numPr>
      </w:pPr>
      <w:r>
        <w:t>Ende Oktober: erstes Deployment der Videowall und des CMS</w:t>
      </w:r>
    </w:p>
    <w:p w:rsidR="00E462E1" w:rsidRDefault="00E462E1" w:rsidP="00FC1D38">
      <w:pPr>
        <w:pStyle w:val="ListParagraph"/>
        <w:numPr>
          <w:ilvl w:val="0"/>
          <w:numId w:val="31"/>
        </w:numPr>
      </w:pPr>
      <w:r>
        <w:t>November 2012: Erfahrungen sammeln und wichtige Verbesserungen und Anpassungen implementieren</w:t>
      </w:r>
    </w:p>
    <w:p w:rsidR="00E462E1" w:rsidRDefault="00E462E1" w:rsidP="00E462E1">
      <w:r>
        <w:t>Danach soll eine Weiterentwicklung in einem halbjährlichen Zyklus erfolgen, jeweils immer nachdem die neuen Bachelorposter auf der HSR Videowall verfügbar sind.</w:t>
      </w:r>
    </w:p>
    <w:p w:rsidR="00E462E1" w:rsidRDefault="00E462E1" w:rsidP="00E462E1">
      <w:r>
        <w:t>Während dem Betrieb der Videowall ist es zudem notwendig, dass eine verantwortliche Instanz definiert wird, die bei Problemen und Fehlern der Videowall diese bearbeiten kann.</w:t>
      </w:r>
    </w:p>
    <w:bookmarkEnd w:id="15"/>
    <w:bookmarkEnd w:id="937"/>
    <w:p w:rsidR="00E462E1" w:rsidRDefault="00E462E1" w:rsidP="00E462E1"/>
    <w:p w:rsidR="00217841" w:rsidRDefault="00217841">
      <w:r>
        <w:br w:type="page"/>
      </w:r>
    </w:p>
    <w:p w:rsidR="00217841" w:rsidRDefault="00217841" w:rsidP="00217841">
      <w:pPr>
        <w:pStyle w:val="Heading1"/>
      </w:pPr>
      <w:bookmarkStart w:id="1059" w:name="_Toc327467528"/>
      <w:bookmarkStart w:id="1060" w:name="ProjektRetrospektive"/>
      <w:r>
        <w:lastRenderedPageBreak/>
        <w:t>Projekt Retrospektive</w:t>
      </w:r>
      <w:bookmarkEnd w:id="1059"/>
    </w:p>
    <w:bookmarkStart w:id="1061" w:name="_Toc287347253"/>
    <w:p w:rsidR="007E1B3E" w:rsidRDefault="00217841">
      <w:pPr>
        <w:pStyle w:val="TOC1"/>
        <w:tabs>
          <w:tab w:val="left" w:pos="600"/>
          <w:tab w:val="right" w:leader="dot" w:pos="9062"/>
        </w:tabs>
        <w:rPr>
          <w:b w:val="0"/>
          <w:noProof/>
          <w:sz w:val="22"/>
          <w:szCs w:val="22"/>
          <w:lang w:eastAsia="de-CH"/>
        </w:rPr>
      </w:pPr>
      <w:r>
        <w:fldChar w:fldCharType="begin"/>
      </w:r>
      <w:r>
        <w:instrText xml:space="preserve"> TOC \b ProjektRetrospektive \h \z \u \t "Heading 2;1;Heading 3;2;Heading 4;3;Heading5;4" </w:instrText>
      </w:r>
      <w:r>
        <w:fldChar w:fldCharType="separate"/>
      </w:r>
      <w:hyperlink w:anchor="_Toc327467971" w:history="1">
        <w:r w:rsidR="007E1B3E" w:rsidRPr="002A794C">
          <w:rPr>
            <w:rStyle w:val="Hyperlink"/>
            <w:noProof/>
          </w:rPr>
          <w:t>VI.1</w:t>
        </w:r>
        <w:r w:rsidR="007E1B3E">
          <w:rPr>
            <w:b w:val="0"/>
            <w:noProof/>
            <w:sz w:val="22"/>
            <w:szCs w:val="22"/>
            <w:lang w:eastAsia="de-CH"/>
          </w:rPr>
          <w:tab/>
        </w:r>
        <w:r w:rsidR="007E1B3E" w:rsidRPr="002A794C">
          <w:rPr>
            <w:rStyle w:val="Hyperlink"/>
            <w:noProof/>
          </w:rPr>
          <w:t>Änderungsgeschichte</w:t>
        </w:r>
        <w:r w:rsidR="007E1B3E">
          <w:rPr>
            <w:noProof/>
            <w:webHidden/>
          </w:rPr>
          <w:tab/>
        </w:r>
        <w:r w:rsidR="007E1B3E">
          <w:rPr>
            <w:noProof/>
            <w:webHidden/>
          </w:rPr>
          <w:fldChar w:fldCharType="begin"/>
        </w:r>
        <w:r w:rsidR="007E1B3E">
          <w:rPr>
            <w:noProof/>
            <w:webHidden/>
          </w:rPr>
          <w:instrText xml:space="preserve"> PAGEREF _Toc327467971 \h </w:instrText>
        </w:r>
        <w:r w:rsidR="007E1B3E">
          <w:rPr>
            <w:noProof/>
            <w:webHidden/>
          </w:rPr>
        </w:r>
        <w:r w:rsidR="007E1B3E">
          <w:rPr>
            <w:noProof/>
            <w:webHidden/>
          </w:rPr>
          <w:fldChar w:fldCharType="separate"/>
        </w:r>
        <w:r w:rsidR="000E6CF3">
          <w:rPr>
            <w:noProof/>
            <w:webHidden/>
          </w:rPr>
          <w:t>198</w:t>
        </w:r>
        <w:r w:rsidR="007E1B3E">
          <w:rPr>
            <w:noProof/>
            <w:webHidden/>
          </w:rPr>
          <w:fldChar w:fldCharType="end"/>
        </w:r>
      </w:hyperlink>
    </w:p>
    <w:p w:rsidR="007E1B3E" w:rsidRDefault="00B95EE1">
      <w:pPr>
        <w:pStyle w:val="TOC1"/>
        <w:tabs>
          <w:tab w:val="left" w:pos="600"/>
          <w:tab w:val="right" w:leader="dot" w:pos="9062"/>
        </w:tabs>
        <w:rPr>
          <w:b w:val="0"/>
          <w:noProof/>
          <w:sz w:val="22"/>
          <w:szCs w:val="22"/>
          <w:lang w:eastAsia="de-CH"/>
        </w:rPr>
      </w:pPr>
      <w:hyperlink w:anchor="_Toc327467972" w:history="1">
        <w:r w:rsidR="007E1B3E" w:rsidRPr="002A794C">
          <w:rPr>
            <w:rStyle w:val="Hyperlink"/>
            <w:noProof/>
          </w:rPr>
          <w:t>VI.2</w:t>
        </w:r>
        <w:r w:rsidR="007E1B3E">
          <w:rPr>
            <w:b w:val="0"/>
            <w:noProof/>
            <w:sz w:val="22"/>
            <w:szCs w:val="22"/>
            <w:lang w:eastAsia="de-CH"/>
          </w:rPr>
          <w:tab/>
        </w:r>
        <w:r w:rsidR="007E1B3E" w:rsidRPr="002A794C">
          <w:rPr>
            <w:rStyle w:val="Hyperlink"/>
            <w:noProof/>
          </w:rPr>
          <w:t>Methoden und Technologien</w:t>
        </w:r>
        <w:r w:rsidR="007E1B3E">
          <w:rPr>
            <w:noProof/>
            <w:webHidden/>
          </w:rPr>
          <w:tab/>
        </w:r>
        <w:r w:rsidR="007E1B3E">
          <w:rPr>
            <w:noProof/>
            <w:webHidden/>
          </w:rPr>
          <w:fldChar w:fldCharType="begin"/>
        </w:r>
        <w:r w:rsidR="007E1B3E">
          <w:rPr>
            <w:noProof/>
            <w:webHidden/>
          </w:rPr>
          <w:instrText xml:space="preserve"> PAGEREF _Toc327467972 \h </w:instrText>
        </w:r>
        <w:r w:rsidR="007E1B3E">
          <w:rPr>
            <w:noProof/>
            <w:webHidden/>
          </w:rPr>
        </w:r>
        <w:r w:rsidR="007E1B3E">
          <w:rPr>
            <w:noProof/>
            <w:webHidden/>
          </w:rPr>
          <w:fldChar w:fldCharType="separate"/>
        </w:r>
        <w:r w:rsidR="000E6CF3">
          <w:rPr>
            <w:noProof/>
            <w:webHidden/>
          </w:rPr>
          <w:t>199</w:t>
        </w:r>
        <w:r w:rsidR="007E1B3E">
          <w:rPr>
            <w:noProof/>
            <w:webHidden/>
          </w:rPr>
          <w:fldChar w:fldCharType="end"/>
        </w:r>
      </w:hyperlink>
    </w:p>
    <w:p w:rsidR="007E1B3E" w:rsidRDefault="00B95EE1">
      <w:pPr>
        <w:pStyle w:val="TOC1"/>
        <w:tabs>
          <w:tab w:val="left" w:pos="600"/>
          <w:tab w:val="right" w:leader="dot" w:pos="9062"/>
        </w:tabs>
        <w:rPr>
          <w:b w:val="0"/>
          <w:noProof/>
          <w:sz w:val="22"/>
          <w:szCs w:val="22"/>
          <w:lang w:eastAsia="de-CH"/>
        </w:rPr>
      </w:pPr>
      <w:hyperlink w:anchor="_Toc327467973" w:history="1">
        <w:r w:rsidR="007E1B3E" w:rsidRPr="002A794C">
          <w:rPr>
            <w:rStyle w:val="Hyperlink"/>
            <w:noProof/>
          </w:rPr>
          <w:t>VI.3</w:t>
        </w:r>
        <w:r w:rsidR="007E1B3E">
          <w:rPr>
            <w:b w:val="0"/>
            <w:noProof/>
            <w:sz w:val="22"/>
            <w:szCs w:val="22"/>
            <w:lang w:eastAsia="de-CH"/>
          </w:rPr>
          <w:tab/>
        </w:r>
        <w:r w:rsidR="007E1B3E" w:rsidRPr="002A794C">
          <w:rPr>
            <w:rStyle w:val="Hyperlink"/>
            <w:noProof/>
          </w:rPr>
          <w:t>Persönliche Berichte</w:t>
        </w:r>
        <w:r w:rsidR="007E1B3E">
          <w:rPr>
            <w:noProof/>
            <w:webHidden/>
          </w:rPr>
          <w:tab/>
        </w:r>
        <w:r w:rsidR="007E1B3E">
          <w:rPr>
            <w:noProof/>
            <w:webHidden/>
          </w:rPr>
          <w:fldChar w:fldCharType="begin"/>
        </w:r>
        <w:r w:rsidR="007E1B3E">
          <w:rPr>
            <w:noProof/>
            <w:webHidden/>
          </w:rPr>
          <w:instrText xml:space="preserve"> PAGEREF _Toc327467973 \h </w:instrText>
        </w:r>
        <w:r w:rsidR="007E1B3E">
          <w:rPr>
            <w:noProof/>
            <w:webHidden/>
          </w:rPr>
        </w:r>
        <w:r w:rsidR="007E1B3E">
          <w:rPr>
            <w:noProof/>
            <w:webHidden/>
          </w:rPr>
          <w:fldChar w:fldCharType="separate"/>
        </w:r>
        <w:r w:rsidR="000E6CF3">
          <w:rPr>
            <w:noProof/>
            <w:webHidden/>
          </w:rPr>
          <w:t>200</w:t>
        </w:r>
        <w:r w:rsidR="007E1B3E">
          <w:rPr>
            <w:noProof/>
            <w:webHidden/>
          </w:rPr>
          <w:fldChar w:fldCharType="end"/>
        </w:r>
      </w:hyperlink>
    </w:p>
    <w:p w:rsidR="007E1B3E" w:rsidRDefault="00B95EE1">
      <w:pPr>
        <w:pStyle w:val="TOC2"/>
        <w:tabs>
          <w:tab w:val="left" w:pos="1000"/>
          <w:tab w:val="right" w:leader="dot" w:pos="9062"/>
        </w:tabs>
        <w:rPr>
          <w:noProof/>
          <w:sz w:val="22"/>
          <w:szCs w:val="22"/>
          <w:lang w:eastAsia="de-CH"/>
        </w:rPr>
      </w:pPr>
      <w:hyperlink w:anchor="_Toc327467974" w:history="1">
        <w:r w:rsidR="007E1B3E" w:rsidRPr="002A794C">
          <w:rPr>
            <w:rStyle w:val="Hyperlink"/>
            <w:noProof/>
          </w:rPr>
          <w:t>VI.3.1</w:t>
        </w:r>
        <w:r w:rsidR="007E1B3E">
          <w:rPr>
            <w:noProof/>
            <w:sz w:val="22"/>
            <w:szCs w:val="22"/>
            <w:lang w:eastAsia="de-CH"/>
          </w:rPr>
          <w:tab/>
        </w:r>
        <w:r w:rsidR="007E1B3E" w:rsidRPr="002A794C">
          <w:rPr>
            <w:rStyle w:val="Hyperlink"/>
            <w:noProof/>
          </w:rPr>
          <w:t>Lukas Elmer</w:t>
        </w:r>
        <w:r w:rsidR="007E1B3E">
          <w:rPr>
            <w:noProof/>
            <w:webHidden/>
          </w:rPr>
          <w:tab/>
        </w:r>
        <w:r w:rsidR="007E1B3E">
          <w:rPr>
            <w:noProof/>
            <w:webHidden/>
          </w:rPr>
          <w:fldChar w:fldCharType="begin"/>
        </w:r>
        <w:r w:rsidR="007E1B3E">
          <w:rPr>
            <w:noProof/>
            <w:webHidden/>
          </w:rPr>
          <w:instrText xml:space="preserve"> PAGEREF _Toc327467974 \h </w:instrText>
        </w:r>
        <w:r w:rsidR="007E1B3E">
          <w:rPr>
            <w:noProof/>
            <w:webHidden/>
          </w:rPr>
        </w:r>
        <w:r w:rsidR="007E1B3E">
          <w:rPr>
            <w:noProof/>
            <w:webHidden/>
          </w:rPr>
          <w:fldChar w:fldCharType="separate"/>
        </w:r>
        <w:r w:rsidR="000E6CF3">
          <w:rPr>
            <w:noProof/>
            <w:webHidden/>
          </w:rPr>
          <w:t>200</w:t>
        </w:r>
        <w:r w:rsidR="007E1B3E">
          <w:rPr>
            <w:noProof/>
            <w:webHidden/>
          </w:rPr>
          <w:fldChar w:fldCharType="end"/>
        </w:r>
      </w:hyperlink>
    </w:p>
    <w:p w:rsidR="007E1B3E" w:rsidRDefault="00B95EE1">
      <w:pPr>
        <w:pStyle w:val="TOC2"/>
        <w:tabs>
          <w:tab w:val="left" w:pos="1000"/>
          <w:tab w:val="right" w:leader="dot" w:pos="9062"/>
        </w:tabs>
        <w:rPr>
          <w:noProof/>
          <w:sz w:val="22"/>
          <w:szCs w:val="22"/>
          <w:lang w:eastAsia="de-CH"/>
        </w:rPr>
      </w:pPr>
      <w:hyperlink w:anchor="_Toc327467975" w:history="1">
        <w:r w:rsidR="007E1B3E" w:rsidRPr="002A794C">
          <w:rPr>
            <w:rStyle w:val="Hyperlink"/>
            <w:noProof/>
          </w:rPr>
          <w:t>VI.3.2</w:t>
        </w:r>
        <w:r w:rsidR="007E1B3E">
          <w:rPr>
            <w:noProof/>
            <w:sz w:val="22"/>
            <w:szCs w:val="22"/>
            <w:lang w:eastAsia="de-CH"/>
          </w:rPr>
          <w:tab/>
        </w:r>
        <w:r w:rsidR="007E1B3E" w:rsidRPr="002A794C">
          <w:rPr>
            <w:rStyle w:val="Hyperlink"/>
            <w:noProof/>
          </w:rPr>
          <w:t>Christina Heidt</w:t>
        </w:r>
        <w:r w:rsidR="007E1B3E">
          <w:rPr>
            <w:noProof/>
            <w:webHidden/>
          </w:rPr>
          <w:tab/>
        </w:r>
        <w:r w:rsidR="007E1B3E">
          <w:rPr>
            <w:noProof/>
            <w:webHidden/>
          </w:rPr>
          <w:fldChar w:fldCharType="begin"/>
        </w:r>
        <w:r w:rsidR="007E1B3E">
          <w:rPr>
            <w:noProof/>
            <w:webHidden/>
          </w:rPr>
          <w:instrText xml:space="preserve"> PAGEREF _Toc327467975 \h </w:instrText>
        </w:r>
        <w:r w:rsidR="007E1B3E">
          <w:rPr>
            <w:noProof/>
            <w:webHidden/>
          </w:rPr>
        </w:r>
        <w:r w:rsidR="007E1B3E">
          <w:rPr>
            <w:noProof/>
            <w:webHidden/>
          </w:rPr>
          <w:fldChar w:fldCharType="separate"/>
        </w:r>
        <w:r w:rsidR="000E6CF3">
          <w:rPr>
            <w:noProof/>
            <w:webHidden/>
          </w:rPr>
          <w:t>202</w:t>
        </w:r>
        <w:r w:rsidR="007E1B3E">
          <w:rPr>
            <w:noProof/>
            <w:webHidden/>
          </w:rPr>
          <w:fldChar w:fldCharType="end"/>
        </w:r>
      </w:hyperlink>
    </w:p>
    <w:p w:rsidR="007E1B3E" w:rsidRDefault="00B95EE1">
      <w:pPr>
        <w:pStyle w:val="TOC2"/>
        <w:tabs>
          <w:tab w:val="left" w:pos="1000"/>
          <w:tab w:val="right" w:leader="dot" w:pos="9062"/>
        </w:tabs>
        <w:rPr>
          <w:noProof/>
          <w:sz w:val="22"/>
          <w:szCs w:val="22"/>
          <w:lang w:eastAsia="de-CH"/>
        </w:rPr>
      </w:pPr>
      <w:hyperlink w:anchor="_Toc327467976" w:history="1">
        <w:r w:rsidR="007E1B3E" w:rsidRPr="002A794C">
          <w:rPr>
            <w:rStyle w:val="Hyperlink"/>
            <w:noProof/>
          </w:rPr>
          <w:t>VI.3.3</w:t>
        </w:r>
        <w:r w:rsidR="007E1B3E">
          <w:rPr>
            <w:noProof/>
            <w:sz w:val="22"/>
            <w:szCs w:val="22"/>
            <w:lang w:eastAsia="de-CH"/>
          </w:rPr>
          <w:tab/>
        </w:r>
        <w:r w:rsidR="007E1B3E" w:rsidRPr="002A794C">
          <w:rPr>
            <w:rStyle w:val="Hyperlink"/>
            <w:noProof/>
          </w:rPr>
          <w:t>Delia Treichler</w:t>
        </w:r>
        <w:r w:rsidR="007E1B3E">
          <w:rPr>
            <w:noProof/>
            <w:webHidden/>
          </w:rPr>
          <w:tab/>
        </w:r>
        <w:r w:rsidR="007E1B3E">
          <w:rPr>
            <w:noProof/>
            <w:webHidden/>
          </w:rPr>
          <w:fldChar w:fldCharType="begin"/>
        </w:r>
        <w:r w:rsidR="007E1B3E">
          <w:rPr>
            <w:noProof/>
            <w:webHidden/>
          </w:rPr>
          <w:instrText xml:space="preserve"> PAGEREF _Toc327467976 \h </w:instrText>
        </w:r>
        <w:r w:rsidR="007E1B3E">
          <w:rPr>
            <w:noProof/>
            <w:webHidden/>
          </w:rPr>
        </w:r>
        <w:r w:rsidR="007E1B3E">
          <w:rPr>
            <w:noProof/>
            <w:webHidden/>
          </w:rPr>
          <w:fldChar w:fldCharType="separate"/>
        </w:r>
        <w:r w:rsidR="000E6CF3">
          <w:rPr>
            <w:noProof/>
            <w:webHidden/>
          </w:rPr>
          <w:t>203</w:t>
        </w:r>
        <w:r w:rsidR="007E1B3E">
          <w:rPr>
            <w:noProof/>
            <w:webHidden/>
          </w:rPr>
          <w:fldChar w:fldCharType="end"/>
        </w:r>
      </w:hyperlink>
    </w:p>
    <w:p w:rsidR="007E1B3E" w:rsidRDefault="00B95EE1">
      <w:pPr>
        <w:pStyle w:val="TOC1"/>
        <w:tabs>
          <w:tab w:val="left" w:pos="600"/>
          <w:tab w:val="right" w:leader="dot" w:pos="9062"/>
        </w:tabs>
        <w:rPr>
          <w:b w:val="0"/>
          <w:noProof/>
          <w:sz w:val="22"/>
          <w:szCs w:val="22"/>
          <w:lang w:eastAsia="de-CH"/>
        </w:rPr>
      </w:pPr>
      <w:hyperlink w:anchor="_Toc327467977" w:history="1">
        <w:r w:rsidR="007E1B3E" w:rsidRPr="002A794C">
          <w:rPr>
            <w:rStyle w:val="Hyperlink"/>
            <w:noProof/>
          </w:rPr>
          <w:t>VI.4</w:t>
        </w:r>
        <w:r w:rsidR="007E1B3E">
          <w:rPr>
            <w:b w:val="0"/>
            <w:noProof/>
            <w:sz w:val="22"/>
            <w:szCs w:val="22"/>
            <w:lang w:eastAsia="de-CH"/>
          </w:rPr>
          <w:tab/>
        </w:r>
        <w:r w:rsidR="007E1B3E" w:rsidRPr="002A794C">
          <w:rPr>
            <w:rStyle w:val="Hyperlink"/>
            <w:noProof/>
          </w:rPr>
          <w:t>Aufwandsanalyse</w:t>
        </w:r>
        <w:r w:rsidR="007E1B3E">
          <w:rPr>
            <w:noProof/>
            <w:webHidden/>
          </w:rPr>
          <w:tab/>
        </w:r>
        <w:r w:rsidR="007E1B3E">
          <w:rPr>
            <w:noProof/>
            <w:webHidden/>
          </w:rPr>
          <w:fldChar w:fldCharType="begin"/>
        </w:r>
        <w:r w:rsidR="007E1B3E">
          <w:rPr>
            <w:noProof/>
            <w:webHidden/>
          </w:rPr>
          <w:instrText xml:space="preserve"> PAGEREF _Toc327467977 \h </w:instrText>
        </w:r>
        <w:r w:rsidR="007E1B3E">
          <w:rPr>
            <w:noProof/>
            <w:webHidden/>
          </w:rPr>
        </w:r>
        <w:r w:rsidR="007E1B3E">
          <w:rPr>
            <w:noProof/>
            <w:webHidden/>
          </w:rPr>
          <w:fldChar w:fldCharType="separate"/>
        </w:r>
        <w:r w:rsidR="000E6CF3">
          <w:rPr>
            <w:noProof/>
            <w:webHidden/>
          </w:rPr>
          <w:t>204</w:t>
        </w:r>
        <w:r w:rsidR="007E1B3E">
          <w:rPr>
            <w:noProof/>
            <w:webHidden/>
          </w:rPr>
          <w:fldChar w:fldCharType="end"/>
        </w:r>
      </w:hyperlink>
    </w:p>
    <w:p w:rsidR="007E1B3E" w:rsidRDefault="00B95EE1">
      <w:pPr>
        <w:pStyle w:val="TOC2"/>
        <w:tabs>
          <w:tab w:val="left" w:pos="1000"/>
          <w:tab w:val="right" w:leader="dot" w:pos="9062"/>
        </w:tabs>
        <w:rPr>
          <w:noProof/>
          <w:sz w:val="22"/>
          <w:szCs w:val="22"/>
          <w:lang w:eastAsia="de-CH"/>
        </w:rPr>
      </w:pPr>
      <w:hyperlink w:anchor="_Toc327467978" w:history="1">
        <w:r w:rsidR="007E1B3E" w:rsidRPr="002A794C">
          <w:rPr>
            <w:rStyle w:val="Hyperlink"/>
            <w:noProof/>
          </w:rPr>
          <w:t>VI.4.1</w:t>
        </w:r>
        <w:r w:rsidR="007E1B3E">
          <w:rPr>
            <w:noProof/>
            <w:sz w:val="22"/>
            <w:szCs w:val="22"/>
            <w:lang w:eastAsia="de-CH"/>
          </w:rPr>
          <w:tab/>
        </w:r>
        <w:r w:rsidR="007E1B3E" w:rsidRPr="002A794C">
          <w:rPr>
            <w:rStyle w:val="Hyperlink"/>
            <w:noProof/>
          </w:rPr>
          <w:t>Sprints</w:t>
        </w:r>
        <w:r w:rsidR="007E1B3E">
          <w:rPr>
            <w:noProof/>
            <w:webHidden/>
          </w:rPr>
          <w:tab/>
        </w:r>
        <w:r w:rsidR="007E1B3E">
          <w:rPr>
            <w:noProof/>
            <w:webHidden/>
          </w:rPr>
          <w:fldChar w:fldCharType="begin"/>
        </w:r>
        <w:r w:rsidR="007E1B3E">
          <w:rPr>
            <w:noProof/>
            <w:webHidden/>
          </w:rPr>
          <w:instrText xml:space="preserve"> PAGEREF _Toc327467978 \h </w:instrText>
        </w:r>
        <w:r w:rsidR="007E1B3E">
          <w:rPr>
            <w:noProof/>
            <w:webHidden/>
          </w:rPr>
        </w:r>
        <w:r w:rsidR="007E1B3E">
          <w:rPr>
            <w:noProof/>
            <w:webHidden/>
          </w:rPr>
          <w:fldChar w:fldCharType="separate"/>
        </w:r>
        <w:r w:rsidR="000E6CF3">
          <w:rPr>
            <w:noProof/>
            <w:webHidden/>
          </w:rPr>
          <w:t>204</w:t>
        </w:r>
        <w:r w:rsidR="007E1B3E">
          <w:rPr>
            <w:noProof/>
            <w:webHidden/>
          </w:rPr>
          <w:fldChar w:fldCharType="end"/>
        </w:r>
      </w:hyperlink>
    </w:p>
    <w:p w:rsidR="007E1B3E" w:rsidRDefault="00B95EE1" w:rsidP="0037719B">
      <w:pPr>
        <w:pStyle w:val="TOC3"/>
        <w:tabs>
          <w:tab w:val="left" w:pos="1560"/>
          <w:tab w:val="right" w:leader="dot" w:pos="9062"/>
        </w:tabs>
        <w:rPr>
          <w:noProof/>
          <w:sz w:val="22"/>
        </w:rPr>
      </w:pPr>
      <w:hyperlink w:anchor="_Toc327467979" w:history="1">
        <w:r w:rsidR="007E1B3E" w:rsidRPr="002A794C">
          <w:rPr>
            <w:rStyle w:val="Hyperlink"/>
            <w:noProof/>
          </w:rPr>
          <w:t>VI.4.1.1</w:t>
        </w:r>
        <w:r w:rsidR="007E1B3E">
          <w:rPr>
            <w:noProof/>
            <w:sz w:val="22"/>
          </w:rPr>
          <w:tab/>
        </w:r>
        <w:r w:rsidR="007E1B3E" w:rsidRPr="002A794C">
          <w:rPr>
            <w:rStyle w:val="Hyperlink"/>
            <w:noProof/>
          </w:rPr>
          <w:t>Sprint 1</w:t>
        </w:r>
        <w:r w:rsidR="007E1B3E">
          <w:rPr>
            <w:noProof/>
            <w:webHidden/>
          </w:rPr>
          <w:tab/>
        </w:r>
        <w:r w:rsidR="007E1B3E">
          <w:rPr>
            <w:noProof/>
            <w:webHidden/>
          </w:rPr>
          <w:fldChar w:fldCharType="begin"/>
        </w:r>
        <w:r w:rsidR="007E1B3E">
          <w:rPr>
            <w:noProof/>
            <w:webHidden/>
          </w:rPr>
          <w:instrText xml:space="preserve"> PAGEREF _Toc327467979 \h </w:instrText>
        </w:r>
        <w:r w:rsidR="007E1B3E">
          <w:rPr>
            <w:noProof/>
            <w:webHidden/>
          </w:rPr>
        </w:r>
        <w:r w:rsidR="007E1B3E">
          <w:rPr>
            <w:noProof/>
            <w:webHidden/>
          </w:rPr>
          <w:fldChar w:fldCharType="separate"/>
        </w:r>
        <w:r w:rsidR="000E6CF3">
          <w:rPr>
            <w:noProof/>
            <w:webHidden/>
          </w:rPr>
          <w:t>205</w:t>
        </w:r>
        <w:r w:rsidR="007E1B3E">
          <w:rPr>
            <w:noProof/>
            <w:webHidden/>
          </w:rPr>
          <w:fldChar w:fldCharType="end"/>
        </w:r>
      </w:hyperlink>
    </w:p>
    <w:p w:rsidR="007E1B3E" w:rsidRDefault="00B95EE1" w:rsidP="0037719B">
      <w:pPr>
        <w:pStyle w:val="TOC3"/>
        <w:tabs>
          <w:tab w:val="left" w:pos="1560"/>
          <w:tab w:val="right" w:leader="dot" w:pos="9062"/>
        </w:tabs>
        <w:rPr>
          <w:noProof/>
          <w:sz w:val="22"/>
        </w:rPr>
      </w:pPr>
      <w:hyperlink w:anchor="_Toc327467980" w:history="1">
        <w:r w:rsidR="007E1B3E" w:rsidRPr="002A794C">
          <w:rPr>
            <w:rStyle w:val="Hyperlink"/>
            <w:noProof/>
          </w:rPr>
          <w:t>VI.4.1.2</w:t>
        </w:r>
        <w:r w:rsidR="007E1B3E">
          <w:rPr>
            <w:noProof/>
            <w:sz w:val="22"/>
          </w:rPr>
          <w:tab/>
        </w:r>
        <w:r w:rsidR="007E1B3E" w:rsidRPr="002A794C">
          <w:rPr>
            <w:rStyle w:val="Hyperlink"/>
            <w:noProof/>
          </w:rPr>
          <w:t>Sprint 2</w:t>
        </w:r>
        <w:r w:rsidR="007E1B3E">
          <w:rPr>
            <w:noProof/>
            <w:webHidden/>
          </w:rPr>
          <w:tab/>
        </w:r>
        <w:r w:rsidR="007E1B3E">
          <w:rPr>
            <w:noProof/>
            <w:webHidden/>
          </w:rPr>
          <w:fldChar w:fldCharType="begin"/>
        </w:r>
        <w:r w:rsidR="007E1B3E">
          <w:rPr>
            <w:noProof/>
            <w:webHidden/>
          </w:rPr>
          <w:instrText xml:space="preserve"> PAGEREF _Toc327467980 \h </w:instrText>
        </w:r>
        <w:r w:rsidR="007E1B3E">
          <w:rPr>
            <w:noProof/>
            <w:webHidden/>
          </w:rPr>
        </w:r>
        <w:r w:rsidR="007E1B3E">
          <w:rPr>
            <w:noProof/>
            <w:webHidden/>
          </w:rPr>
          <w:fldChar w:fldCharType="separate"/>
        </w:r>
        <w:r w:rsidR="000E6CF3">
          <w:rPr>
            <w:noProof/>
            <w:webHidden/>
          </w:rPr>
          <w:t>206</w:t>
        </w:r>
        <w:r w:rsidR="007E1B3E">
          <w:rPr>
            <w:noProof/>
            <w:webHidden/>
          </w:rPr>
          <w:fldChar w:fldCharType="end"/>
        </w:r>
      </w:hyperlink>
    </w:p>
    <w:p w:rsidR="007E1B3E" w:rsidRDefault="00B95EE1" w:rsidP="0037719B">
      <w:pPr>
        <w:pStyle w:val="TOC3"/>
        <w:tabs>
          <w:tab w:val="left" w:pos="1560"/>
          <w:tab w:val="right" w:leader="dot" w:pos="9062"/>
        </w:tabs>
        <w:rPr>
          <w:noProof/>
          <w:sz w:val="22"/>
        </w:rPr>
      </w:pPr>
      <w:hyperlink w:anchor="_Toc327467981" w:history="1">
        <w:r w:rsidR="007E1B3E" w:rsidRPr="002A794C">
          <w:rPr>
            <w:rStyle w:val="Hyperlink"/>
            <w:noProof/>
          </w:rPr>
          <w:t>VI.4.1.3</w:t>
        </w:r>
        <w:r w:rsidR="007E1B3E">
          <w:rPr>
            <w:noProof/>
            <w:sz w:val="22"/>
          </w:rPr>
          <w:tab/>
        </w:r>
        <w:r w:rsidR="007E1B3E" w:rsidRPr="002A794C">
          <w:rPr>
            <w:rStyle w:val="Hyperlink"/>
            <w:noProof/>
          </w:rPr>
          <w:t>Sprint 3</w:t>
        </w:r>
        <w:r w:rsidR="007E1B3E">
          <w:rPr>
            <w:noProof/>
            <w:webHidden/>
          </w:rPr>
          <w:tab/>
        </w:r>
        <w:r w:rsidR="007E1B3E">
          <w:rPr>
            <w:noProof/>
            <w:webHidden/>
          </w:rPr>
          <w:fldChar w:fldCharType="begin"/>
        </w:r>
        <w:r w:rsidR="007E1B3E">
          <w:rPr>
            <w:noProof/>
            <w:webHidden/>
          </w:rPr>
          <w:instrText xml:space="preserve"> PAGEREF _Toc327467981 \h </w:instrText>
        </w:r>
        <w:r w:rsidR="007E1B3E">
          <w:rPr>
            <w:noProof/>
            <w:webHidden/>
          </w:rPr>
        </w:r>
        <w:r w:rsidR="007E1B3E">
          <w:rPr>
            <w:noProof/>
            <w:webHidden/>
          </w:rPr>
          <w:fldChar w:fldCharType="separate"/>
        </w:r>
        <w:r w:rsidR="000E6CF3">
          <w:rPr>
            <w:noProof/>
            <w:webHidden/>
          </w:rPr>
          <w:t>206</w:t>
        </w:r>
        <w:r w:rsidR="007E1B3E">
          <w:rPr>
            <w:noProof/>
            <w:webHidden/>
          </w:rPr>
          <w:fldChar w:fldCharType="end"/>
        </w:r>
      </w:hyperlink>
    </w:p>
    <w:p w:rsidR="007E1B3E" w:rsidRDefault="00B95EE1" w:rsidP="0037719B">
      <w:pPr>
        <w:pStyle w:val="TOC3"/>
        <w:tabs>
          <w:tab w:val="left" w:pos="1560"/>
          <w:tab w:val="right" w:leader="dot" w:pos="9062"/>
        </w:tabs>
        <w:rPr>
          <w:noProof/>
          <w:sz w:val="22"/>
        </w:rPr>
      </w:pPr>
      <w:hyperlink w:anchor="_Toc327467982" w:history="1">
        <w:r w:rsidR="007E1B3E" w:rsidRPr="002A794C">
          <w:rPr>
            <w:rStyle w:val="Hyperlink"/>
            <w:noProof/>
          </w:rPr>
          <w:t>VI.4.1.4</w:t>
        </w:r>
        <w:r w:rsidR="007E1B3E">
          <w:rPr>
            <w:noProof/>
            <w:sz w:val="22"/>
          </w:rPr>
          <w:tab/>
        </w:r>
        <w:r w:rsidR="007E1B3E" w:rsidRPr="002A794C">
          <w:rPr>
            <w:rStyle w:val="Hyperlink"/>
            <w:noProof/>
          </w:rPr>
          <w:t>Sprint 4</w:t>
        </w:r>
        <w:r w:rsidR="007E1B3E">
          <w:rPr>
            <w:noProof/>
            <w:webHidden/>
          </w:rPr>
          <w:tab/>
        </w:r>
        <w:r w:rsidR="007E1B3E">
          <w:rPr>
            <w:noProof/>
            <w:webHidden/>
          </w:rPr>
          <w:fldChar w:fldCharType="begin"/>
        </w:r>
        <w:r w:rsidR="007E1B3E">
          <w:rPr>
            <w:noProof/>
            <w:webHidden/>
          </w:rPr>
          <w:instrText xml:space="preserve"> PAGEREF _Toc327467982 \h </w:instrText>
        </w:r>
        <w:r w:rsidR="007E1B3E">
          <w:rPr>
            <w:noProof/>
            <w:webHidden/>
          </w:rPr>
        </w:r>
        <w:r w:rsidR="007E1B3E">
          <w:rPr>
            <w:noProof/>
            <w:webHidden/>
          </w:rPr>
          <w:fldChar w:fldCharType="separate"/>
        </w:r>
        <w:r w:rsidR="000E6CF3">
          <w:rPr>
            <w:noProof/>
            <w:webHidden/>
          </w:rPr>
          <w:t>207</w:t>
        </w:r>
        <w:r w:rsidR="007E1B3E">
          <w:rPr>
            <w:noProof/>
            <w:webHidden/>
          </w:rPr>
          <w:fldChar w:fldCharType="end"/>
        </w:r>
      </w:hyperlink>
    </w:p>
    <w:p w:rsidR="007E1B3E" w:rsidRDefault="00B95EE1" w:rsidP="0037719B">
      <w:pPr>
        <w:pStyle w:val="TOC3"/>
        <w:tabs>
          <w:tab w:val="left" w:pos="1560"/>
          <w:tab w:val="right" w:leader="dot" w:pos="9062"/>
        </w:tabs>
        <w:rPr>
          <w:noProof/>
          <w:sz w:val="22"/>
        </w:rPr>
      </w:pPr>
      <w:hyperlink w:anchor="_Toc327467983" w:history="1">
        <w:r w:rsidR="007E1B3E" w:rsidRPr="002A794C">
          <w:rPr>
            <w:rStyle w:val="Hyperlink"/>
            <w:noProof/>
          </w:rPr>
          <w:t>VI.4.1.5</w:t>
        </w:r>
        <w:r w:rsidR="007E1B3E">
          <w:rPr>
            <w:noProof/>
            <w:sz w:val="22"/>
          </w:rPr>
          <w:tab/>
        </w:r>
        <w:r w:rsidR="007E1B3E" w:rsidRPr="002A794C">
          <w:rPr>
            <w:rStyle w:val="Hyperlink"/>
            <w:noProof/>
          </w:rPr>
          <w:t>Sprint 5</w:t>
        </w:r>
        <w:r w:rsidR="007E1B3E">
          <w:rPr>
            <w:noProof/>
            <w:webHidden/>
          </w:rPr>
          <w:tab/>
        </w:r>
        <w:r w:rsidR="007E1B3E">
          <w:rPr>
            <w:noProof/>
            <w:webHidden/>
          </w:rPr>
          <w:fldChar w:fldCharType="begin"/>
        </w:r>
        <w:r w:rsidR="007E1B3E">
          <w:rPr>
            <w:noProof/>
            <w:webHidden/>
          </w:rPr>
          <w:instrText xml:space="preserve"> PAGEREF _Toc327467983 \h </w:instrText>
        </w:r>
        <w:r w:rsidR="007E1B3E">
          <w:rPr>
            <w:noProof/>
            <w:webHidden/>
          </w:rPr>
        </w:r>
        <w:r w:rsidR="007E1B3E">
          <w:rPr>
            <w:noProof/>
            <w:webHidden/>
          </w:rPr>
          <w:fldChar w:fldCharType="separate"/>
        </w:r>
        <w:r w:rsidR="000E6CF3">
          <w:rPr>
            <w:noProof/>
            <w:webHidden/>
          </w:rPr>
          <w:t>207</w:t>
        </w:r>
        <w:r w:rsidR="007E1B3E">
          <w:rPr>
            <w:noProof/>
            <w:webHidden/>
          </w:rPr>
          <w:fldChar w:fldCharType="end"/>
        </w:r>
      </w:hyperlink>
    </w:p>
    <w:p w:rsidR="007E1B3E" w:rsidRDefault="00B95EE1" w:rsidP="0037719B">
      <w:pPr>
        <w:pStyle w:val="TOC3"/>
        <w:tabs>
          <w:tab w:val="left" w:pos="1560"/>
          <w:tab w:val="right" w:leader="dot" w:pos="9062"/>
        </w:tabs>
        <w:rPr>
          <w:noProof/>
          <w:sz w:val="22"/>
        </w:rPr>
      </w:pPr>
      <w:hyperlink w:anchor="_Toc327467984" w:history="1">
        <w:r w:rsidR="007E1B3E" w:rsidRPr="002A794C">
          <w:rPr>
            <w:rStyle w:val="Hyperlink"/>
            <w:noProof/>
          </w:rPr>
          <w:t>VI.4.1.6</w:t>
        </w:r>
        <w:r w:rsidR="007E1B3E">
          <w:rPr>
            <w:noProof/>
            <w:sz w:val="22"/>
          </w:rPr>
          <w:tab/>
        </w:r>
        <w:r w:rsidR="007E1B3E" w:rsidRPr="002A794C">
          <w:rPr>
            <w:rStyle w:val="Hyperlink"/>
            <w:noProof/>
          </w:rPr>
          <w:t>Sprint 6</w:t>
        </w:r>
        <w:r w:rsidR="007E1B3E">
          <w:rPr>
            <w:noProof/>
            <w:webHidden/>
          </w:rPr>
          <w:tab/>
        </w:r>
        <w:r w:rsidR="007E1B3E">
          <w:rPr>
            <w:noProof/>
            <w:webHidden/>
          </w:rPr>
          <w:fldChar w:fldCharType="begin"/>
        </w:r>
        <w:r w:rsidR="007E1B3E">
          <w:rPr>
            <w:noProof/>
            <w:webHidden/>
          </w:rPr>
          <w:instrText xml:space="preserve"> PAGEREF _Toc327467984 \h </w:instrText>
        </w:r>
        <w:r w:rsidR="007E1B3E">
          <w:rPr>
            <w:noProof/>
            <w:webHidden/>
          </w:rPr>
        </w:r>
        <w:r w:rsidR="007E1B3E">
          <w:rPr>
            <w:noProof/>
            <w:webHidden/>
          </w:rPr>
          <w:fldChar w:fldCharType="separate"/>
        </w:r>
        <w:r w:rsidR="000E6CF3">
          <w:rPr>
            <w:noProof/>
            <w:webHidden/>
          </w:rPr>
          <w:t>208</w:t>
        </w:r>
        <w:r w:rsidR="007E1B3E">
          <w:rPr>
            <w:noProof/>
            <w:webHidden/>
          </w:rPr>
          <w:fldChar w:fldCharType="end"/>
        </w:r>
      </w:hyperlink>
    </w:p>
    <w:p w:rsidR="007E1B3E" w:rsidRDefault="00B95EE1" w:rsidP="0037719B">
      <w:pPr>
        <w:pStyle w:val="TOC3"/>
        <w:tabs>
          <w:tab w:val="left" w:pos="1560"/>
          <w:tab w:val="right" w:leader="dot" w:pos="9062"/>
        </w:tabs>
        <w:rPr>
          <w:noProof/>
          <w:sz w:val="22"/>
        </w:rPr>
      </w:pPr>
      <w:hyperlink w:anchor="_Toc327467985" w:history="1">
        <w:r w:rsidR="007E1B3E" w:rsidRPr="002A794C">
          <w:rPr>
            <w:rStyle w:val="Hyperlink"/>
            <w:noProof/>
          </w:rPr>
          <w:t>VI.4.1.7</w:t>
        </w:r>
        <w:r w:rsidR="007E1B3E">
          <w:rPr>
            <w:noProof/>
            <w:sz w:val="22"/>
          </w:rPr>
          <w:tab/>
        </w:r>
        <w:r w:rsidR="007E1B3E" w:rsidRPr="002A794C">
          <w:rPr>
            <w:rStyle w:val="Hyperlink"/>
            <w:noProof/>
          </w:rPr>
          <w:t>Sprint 7</w:t>
        </w:r>
        <w:r w:rsidR="007E1B3E">
          <w:rPr>
            <w:noProof/>
            <w:webHidden/>
          </w:rPr>
          <w:tab/>
        </w:r>
        <w:r w:rsidR="007E1B3E">
          <w:rPr>
            <w:noProof/>
            <w:webHidden/>
          </w:rPr>
          <w:fldChar w:fldCharType="begin"/>
        </w:r>
        <w:r w:rsidR="007E1B3E">
          <w:rPr>
            <w:noProof/>
            <w:webHidden/>
          </w:rPr>
          <w:instrText xml:space="preserve"> PAGEREF _Toc327467985 \h </w:instrText>
        </w:r>
        <w:r w:rsidR="007E1B3E">
          <w:rPr>
            <w:noProof/>
            <w:webHidden/>
          </w:rPr>
        </w:r>
        <w:r w:rsidR="007E1B3E">
          <w:rPr>
            <w:noProof/>
            <w:webHidden/>
          </w:rPr>
          <w:fldChar w:fldCharType="separate"/>
        </w:r>
        <w:r w:rsidR="000E6CF3">
          <w:rPr>
            <w:noProof/>
            <w:webHidden/>
          </w:rPr>
          <w:t>208</w:t>
        </w:r>
        <w:r w:rsidR="007E1B3E">
          <w:rPr>
            <w:noProof/>
            <w:webHidden/>
          </w:rPr>
          <w:fldChar w:fldCharType="end"/>
        </w:r>
      </w:hyperlink>
    </w:p>
    <w:p w:rsidR="007E1B3E" w:rsidRDefault="00B95EE1" w:rsidP="0037719B">
      <w:pPr>
        <w:pStyle w:val="TOC3"/>
        <w:tabs>
          <w:tab w:val="left" w:pos="1560"/>
          <w:tab w:val="right" w:leader="dot" w:pos="9062"/>
        </w:tabs>
        <w:rPr>
          <w:noProof/>
          <w:sz w:val="22"/>
        </w:rPr>
      </w:pPr>
      <w:hyperlink w:anchor="_Toc327467986" w:history="1">
        <w:r w:rsidR="007E1B3E" w:rsidRPr="002A794C">
          <w:rPr>
            <w:rStyle w:val="Hyperlink"/>
            <w:noProof/>
          </w:rPr>
          <w:t>VI.4.1.8</w:t>
        </w:r>
        <w:r w:rsidR="007E1B3E">
          <w:rPr>
            <w:noProof/>
            <w:sz w:val="22"/>
          </w:rPr>
          <w:tab/>
        </w:r>
        <w:r w:rsidR="007E1B3E" w:rsidRPr="002A794C">
          <w:rPr>
            <w:rStyle w:val="Hyperlink"/>
            <w:noProof/>
          </w:rPr>
          <w:t>Sprint 8</w:t>
        </w:r>
        <w:r w:rsidR="007E1B3E">
          <w:rPr>
            <w:noProof/>
            <w:webHidden/>
          </w:rPr>
          <w:tab/>
        </w:r>
        <w:r w:rsidR="007E1B3E">
          <w:rPr>
            <w:noProof/>
            <w:webHidden/>
          </w:rPr>
          <w:fldChar w:fldCharType="begin"/>
        </w:r>
        <w:r w:rsidR="007E1B3E">
          <w:rPr>
            <w:noProof/>
            <w:webHidden/>
          </w:rPr>
          <w:instrText xml:space="preserve"> PAGEREF _Toc327467986 \h </w:instrText>
        </w:r>
        <w:r w:rsidR="007E1B3E">
          <w:rPr>
            <w:noProof/>
            <w:webHidden/>
          </w:rPr>
        </w:r>
        <w:r w:rsidR="007E1B3E">
          <w:rPr>
            <w:noProof/>
            <w:webHidden/>
          </w:rPr>
          <w:fldChar w:fldCharType="separate"/>
        </w:r>
        <w:r w:rsidR="000E6CF3">
          <w:rPr>
            <w:noProof/>
            <w:webHidden/>
          </w:rPr>
          <w:t>209</w:t>
        </w:r>
        <w:r w:rsidR="007E1B3E">
          <w:rPr>
            <w:noProof/>
            <w:webHidden/>
          </w:rPr>
          <w:fldChar w:fldCharType="end"/>
        </w:r>
      </w:hyperlink>
    </w:p>
    <w:p w:rsidR="007E1B3E" w:rsidRDefault="00B95EE1" w:rsidP="0037719B">
      <w:pPr>
        <w:pStyle w:val="TOC3"/>
        <w:tabs>
          <w:tab w:val="left" w:pos="1560"/>
          <w:tab w:val="right" w:leader="dot" w:pos="9062"/>
        </w:tabs>
        <w:rPr>
          <w:noProof/>
          <w:sz w:val="22"/>
        </w:rPr>
      </w:pPr>
      <w:hyperlink w:anchor="_Toc327467987" w:history="1">
        <w:r w:rsidR="007E1B3E" w:rsidRPr="002A794C">
          <w:rPr>
            <w:rStyle w:val="Hyperlink"/>
            <w:noProof/>
          </w:rPr>
          <w:t>VI.4.1.9</w:t>
        </w:r>
        <w:r w:rsidR="007E1B3E">
          <w:rPr>
            <w:noProof/>
            <w:sz w:val="22"/>
          </w:rPr>
          <w:tab/>
        </w:r>
        <w:r w:rsidR="007E1B3E" w:rsidRPr="002A794C">
          <w:rPr>
            <w:rStyle w:val="Hyperlink"/>
            <w:noProof/>
          </w:rPr>
          <w:t>Sprint 9</w:t>
        </w:r>
        <w:r w:rsidR="007E1B3E">
          <w:rPr>
            <w:noProof/>
            <w:webHidden/>
          </w:rPr>
          <w:tab/>
        </w:r>
        <w:r w:rsidR="007E1B3E">
          <w:rPr>
            <w:noProof/>
            <w:webHidden/>
          </w:rPr>
          <w:fldChar w:fldCharType="begin"/>
        </w:r>
        <w:r w:rsidR="007E1B3E">
          <w:rPr>
            <w:noProof/>
            <w:webHidden/>
          </w:rPr>
          <w:instrText xml:space="preserve"> PAGEREF _Toc327467987 \h </w:instrText>
        </w:r>
        <w:r w:rsidR="007E1B3E">
          <w:rPr>
            <w:noProof/>
            <w:webHidden/>
          </w:rPr>
        </w:r>
        <w:r w:rsidR="007E1B3E">
          <w:rPr>
            <w:noProof/>
            <w:webHidden/>
          </w:rPr>
          <w:fldChar w:fldCharType="separate"/>
        </w:r>
        <w:r w:rsidR="000E6CF3">
          <w:rPr>
            <w:noProof/>
            <w:webHidden/>
          </w:rPr>
          <w:t>210</w:t>
        </w:r>
        <w:r w:rsidR="007E1B3E">
          <w:rPr>
            <w:noProof/>
            <w:webHidden/>
          </w:rPr>
          <w:fldChar w:fldCharType="end"/>
        </w:r>
      </w:hyperlink>
    </w:p>
    <w:p w:rsidR="007E1B3E" w:rsidRDefault="00B95EE1" w:rsidP="0037719B">
      <w:pPr>
        <w:pStyle w:val="TOC3"/>
        <w:tabs>
          <w:tab w:val="left" w:pos="1560"/>
          <w:tab w:val="right" w:leader="dot" w:pos="9062"/>
        </w:tabs>
        <w:rPr>
          <w:noProof/>
          <w:sz w:val="22"/>
        </w:rPr>
      </w:pPr>
      <w:hyperlink w:anchor="_Toc327467988" w:history="1">
        <w:r w:rsidR="007E1B3E" w:rsidRPr="002A794C">
          <w:rPr>
            <w:rStyle w:val="Hyperlink"/>
            <w:noProof/>
          </w:rPr>
          <w:t>VI.4.1.10</w:t>
        </w:r>
        <w:r w:rsidR="007E1B3E">
          <w:rPr>
            <w:noProof/>
            <w:sz w:val="22"/>
          </w:rPr>
          <w:tab/>
        </w:r>
        <w:r w:rsidR="007E1B3E" w:rsidRPr="002A794C">
          <w:rPr>
            <w:rStyle w:val="Hyperlink"/>
            <w:noProof/>
          </w:rPr>
          <w:t>Sprint 10</w:t>
        </w:r>
        <w:r w:rsidR="007E1B3E">
          <w:rPr>
            <w:noProof/>
            <w:webHidden/>
          </w:rPr>
          <w:tab/>
        </w:r>
        <w:r w:rsidR="007E1B3E">
          <w:rPr>
            <w:noProof/>
            <w:webHidden/>
          </w:rPr>
          <w:fldChar w:fldCharType="begin"/>
        </w:r>
        <w:r w:rsidR="007E1B3E">
          <w:rPr>
            <w:noProof/>
            <w:webHidden/>
          </w:rPr>
          <w:instrText xml:space="preserve"> PAGEREF _Toc327467988 \h </w:instrText>
        </w:r>
        <w:r w:rsidR="007E1B3E">
          <w:rPr>
            <w:noProof/>
            <w:webHidden/>
          </w:rPr>
        </w:r>
        <w:r w:rsidR="007E1B3E">
          <w:rPr>
            <w:noProof/>
            <w:webHidden/>
          </w:rPr>
          <w:fldChar w:fldCharType="separate"/>
        </w:r>
        <w:r w:rsidR="000E6CF3">
          <w:rPr>
            <w:noProof/>
            <w:webHidden/>
          </w:rPr>
          <w:t>210</w:t>
        </w:r>
        <w:r w:rsidR="007E1B3E">
          <w:rPr>
            <w:noProof/>
            <w:webHidden/>
          </w:rPr>
          <w:fldChar w:fldCharType="end"/>
        </w:r>
      </w:hyperlink>
    </w:p>
    <w:p w:rsidR="007E1B3E" w:rsidRDefault="00B95EE1" w:rsidP="0037719B">
      <w:pPr>
        <w:pStyle w:val="TOC3"/>
        <w:tabs>
          <w:tab w:val="left" w:pos="1560"/>
          <w:tab w:val="right" w:leader="dot" w:pos="9062"/>
        </w:tabs>
        <w:rPr>
          <w:noProof/>
          <w:sz w:val="22"/>
        </w:rPr>
      </w:pPr>
      <w:hyperlink w:anchor="_Toc327467989" w:history="1">
        <w:r w:rsidR="007E1B3E" w:rsidRPr="002A794C">
          <w:rPr>
            <w:rStyle w:val="Hyperlink"/>
            <w:noProof/>
          </w:rPr>
          <w:t>VI.4.1.11</w:t>
        </w:r>
        <w:r w:rsidR="007E1B3E">
          <w:rPr>
            <w:noProof/>
            <w:sz w:val="22"/>
          </w:rPr>
          <w:tab/>
        </w:r>
        <w:r w:rsidR="007E1B3E" w:rsidRPr="002A794C">
          <w:rPr>
            <w:rStyle w:val="Hyperlink"/>
            <w:noProof/>
          </w:rPr>
          <w:t>Sprint 11</w:t>
        </w:r>
        <w:r w:rsidR="007E1B3E">
          <w:rPr>
            <w:noProof/>
            <w:webHidden/>
          </w:rPr>
          <w:tab/>
        </w:r>
        <w:r w:rsidR="007E1B3E">
          <w:rPr>
            <w:noProof/>
            <w:webHidden/>
          </w:rPr>
          <w:fldChar w:fldCharType="begin"/>
        </w:r>
        <w:r w:rsidR="007E1B3E">
          <w:rPr>
            <w:noProof/>
            <w:webHidden/>
          </w:rPr>
          <w:instrText xml:space="preserve"> PAGEREF _Toc327467989 \h </w:instrText>
        </w:r>
        <w:r w:rsidR="007E1B3E">
          <w:rPr>
            <w:noProof/>
            <w:webHidden/>
          </w:rPr>
        </w:r>
        <w:r w:rsidR="007E1B3E">
          <w:rPr>
            <w:noProof/>
            <w:webHidden/>
          </w:rPr>
          <w:fldChar w:fldCharType="separate"/>
        </w:r>
        <w:r w:rsidR="000E6CF3">
          <w:rPr>
            <w:noProof/>
            <w:webHidden/>
          </w:rPr>
          <w:t>211</w:t>
        </w:r>
        <w:r w:rsidR="007E1B3E">
          <w:rPr>
            <w:noProof/>
            <w:webHidden/>
          </w:rPr>
          <w:fldChar w:fldCharType="end"/>
        </w:r>
      </w:hyperlink>
    </w:p>
    <w:p w:rsidR="007E1B3E" w:rsidRDefault="00B95EE1" w:rsidP="0037719B">
      <w:pPr>
        <w:pStyle w:val="TOC3"/>
        <w:tabs>
          <w:tab w:val="left" w:pos="1560"/>
          <w:tab w:val="right" w:leader="dot" w:pos="9062"/>
        </w:tabs>
        <w:rPr>
          <w:noProof/>
          <w:sz w:val="22"/>
        </w:rPr>
      </w:pPr>
      <w:hyperlink w:anchor="_Toc327467990" w:history="1">
        <w:r w:rsidR="007E1B3E" w:rsidRPr="002A794C">
          <w:rPr>
            <w:rStyle w:val="Hyperlink"/>
            <w:noProof/>
          </w:rPr>
          <w:t>VI.4.1.12</w:t>
        </w:r>
        <w:r w:rsidR="007E1B3E">
          <w:rPr>
            <w:noProof/>
            <w:sz w:val="22"/>
          </w:rPr>
          <w:tab/>
        </w:r>
        <w:r w:rsidR="007E1B3E" w:rsidRPr="002A794C">
          <w:rPr>
            <w:rStyle w:val="Hyperlink"/>
            <w:noProof/>
          </w:rPr>
          <w:t>Sprint 12</w:t>
        </w:r>
        <w:r w:rsidR="007E1B3E">
          <w:rPr>
            <w:noProof/>
            <w:webHidden/>
          </w:rPr>
          <w:tab/>
        </w:r>
        <w:r w:rsidR="007E1B3E">
          <w:rPr>
            <w:noProof/>
            <w:webHidden/>
          </w:rPr>
          <w:fldChar w:fldCharType="begin"/>
        </w:r>
        <w:r w:rsidR="007E1B3E">
          <w:rPr>
            <w:noProof/>
            <w:webHidden/>
          </w:rPr>
          <w:instrText xml:space="preserve"> PAGEREF _Toc327467990 \h </w:instrText>
        </w:r>
        <w:r w:rsidR="007E1B3E">
          <w:rPr>
            <w:noProof/>
            <w:webHidden/>
          </w:rPr>
        </w:r>
        <w:r w:rsidR="007E1B3E">
          <w:rPr>
            <w:noProof/>
            <w:webHidden/>
          </w:rPr>
          <w:fldChar w:fldCharType="separate"/>
        </w:r>
        <w:r w:rsidR="000E6CF3">
          <w:rPr>
            <w:noProof/>
            <w:webHidden/>
          </w:rPr>
          <w:t>212</w:t>
        </w:r>
        <w:r w:rsidR="007E1B3E">
          <w:rPr>
            <w:noProof/>
            <w:webHidden/>
          </w:rPr>
          <w:fldChar w:fldCharType="end"/>
        </w:r>
      </w:hyperlink>
    </w:p>
    <w:p w:rsidR="007E1B3E" w:rsidRDefault="00B95EE1" w:rsidP="0037719B">
      <w:pPr>
        <w:pStyle w:val="TOC3"/>
        <w:tabs>
          <w:tab w:val="left" w:pos="1560"/>
          <w:tab w:val="right" w:leader="dot" w:pos="9062"/>
        </w:tabs>
        <w:rPr>
          <w:noProof/>
          <w:sz w:val="22"/>
        </w:rPr>
      </w:pPr>
      <w:hyperlink w:anchor="_Toc327467991" w:history="1">
        <w:r w:rsidR="007E1B3E" w:rsidRPr="002A794C">
          <w:rPr>
            <w:rStyle w:val="Hyperlink"/>
            <w:noProof/>
          </w:rPr>
          <w:t>VI.4.1.13</w:t>
        </w:r>
        <w:r w:rsidR="007E1B3E">
          <w:rPr>
            <w:noProof/>
            <w:sz w:val="22"/>
          </w:rPr>
          <w:tab/>
        </w:r>
        <w:r w:rsidR="007E1B3E" w:rsidRPr="002A794C">
          <w:rPr>
            <w:rStyle w:val="Hyperlink"/>
            <w:noProof/>
          </w:rPr>
          <w:t>Sprint 13</w:t>
        </w:r>
        <w:r w:rsidR="007E1B3E">
          <w:rPr>
            <w:noProof/>
            <w:webHidden/>
          </w:rPr>
          <w:tab/>
        </w:r>
        <w:r w:rsidR="007E1B3E">
          <w:rPr>
            <w:noProof/>
            <w:webHidden/>
          </w:rPr>
          <w:fldChar w:fldCharType="begin"/>
        </w:r>
        <w:r w:rsidR="007E1B3E">
          <w:rPr>
            <w:noProof/>
            <w:webHidden/>
          </w:rPr>
          <w:instrText xml:space="preserve"> PAGEREF _Toc327467991 \h </w:instrText>
        </w:r>
        <w:r w:rsidR="007E1B3E">
          <w:rPr>
            <w:noProof/>
            <w:webHidden/>
          </w:rPr>
        </w:r>
        <w:r w:rsidR="007E1B3E">
          <w:rPr>
            <w:noProof/>
            <w:webHidden/>
          </w:rPr>
          <w:fldChar w:fldCharType="separate"/>
        </w:r>
        <w:r w:rsidR="000E6CF3">
          <w:rPr>
            <w:noProof/>
            <w:webHidden/>
          </w:rPr>
          <w:t>213</w:t>
        </w:r>
        <w:r w:rsidR="007E1B3E">
          <w:rPr>
            <w:noProof/>
            <w:webHidden/>
          </w:rPr>
          <w:fldChar w:fldCharType="end"/>
        </w:r>
      </w:hyperlink>
    </w:p>
    <w:p w:rsidR="007E1B3E" w:rsidRDefault="00B95EE1" w:rsidP="0037719B">
      <w:pPr>
        <w:pStyle w:val="TOC3"/>
        <w:tabs>
          <w:tab w:val="left" w:pos="1560"/>
          <w:tab w:val="right" w:leader="dot" w:pos="9062"/>
        </w:tabs>
        <w:rPr>
          <w:noProof/>
          <w:sz w:val="22"/>
        </w:rPr>
      </w:pPr>
      <w:hyperlink w:anchor="_Toc327467992" w:history="1">
        <w:r w:rsidR="007E1B3E" w:rsidRPr="002A794C">
          <w:rPr>
            <w:rStyle w:val="Hyperlink"/>
            <w:noProof/>
          </w:rPr>
          <w:t>VI.4.1.14</w:t>
        </w:r>
        <w:r w:rsidR="007E1B3E">
          <w:rPr>
            <w:noProof/>
            <w:sz w:val="22"/>
          </w:rPr>
          <w:tab/>
        </w:r>
        <w:r w:rsidR="007E1B3E" w:rsidRPr="002A794C">
          <w:rPr>
            <w:rStyle w:val="Hyperlink"/>
            <w:noProof/>
          </w:rPr>
          <w:t>Sprint 14</w:t>
        </w:r>
        <w:r w:rsidR="007E1B3E">
          <w:rPr>
            <w:noProof/>
            <w:webHidden/>
          </w:rPr>
          <w:tab/>
        </w:r>
        <w:r w:rsidR="007E1B3E">
          <w:rPr>
            <w:noProof/>
            <w:webHidden/>
          </w:rPr>
          <w:fldChar w:fldCharType="begin"/>
        </w:r>
        <w:r w:rsidR="007E1B3E">
          <w:rPr>
            <w:noProof/>
            <w:webHidden/>
          </w:rPr>
          <w:instrText xml:space="preserve"> PAGEREF _Toc327467992 \h </w:instrText>
        </w:r>
        <w:r w:rsidR="007E1B3E">
          <w:rPr>
            <w:noProof/>
            <w:webHidden/>
          </w:rPr>
        </w:r>
        <w:r w:rsidR="007E1B3E">
          <w:rPr>
            <w:noProof/>
            <w:webHidden/>
          </w:rPr>
          <w:fldChar w:fldCharType="separate"/>
        </w:r>
        <w:r w:rsidR="000E6CF3">
          <w:rPr>
            <w:noProof/>
            <w:webHidden/>
          </w:rPr>
          <w:t>214</w:t>
        </w:r>
        <w:r w:rsidR="007E1B3E">
          <w:rPr>
            <w:noProof/>
            <w:webHidden/>
          </w:rPr>
          <w:fldChar w:fldCharType="end"/>
        </w:r>
      </w:hyperlink>
    </w:p>
    <w:p w:rsidR="007E1B3E" w:rsidRDefault="00B95EE1" w:rsidP="0037719B">
      <w:pPr>
        <w:pStyle w:val="TOC3"/>
        <w:tabs>
          <w:tab w:val="left" w:pos="1560"/>
          <w:tab w:val="right" w:leader="dot" w:pos="9062"/>
        </w:tabs>
        <w:rPr>
          <w:noProof/>
          <w:sz w:val="22"/>
        </w:rPr>
      </w:pPr>
      <w:hyperlink w:anchor="_Toc327467993" w:history="1">
        <w:r w:rsidR="007E1B3E" w:rsidRPr="002A794C">
          <w:rPr>
            <w:rStyle w:val="Hyperlink"/>
            <w:noProof/>
          </w:rPr>
          <w:t>VI.4.1.15</w:t>
        </w:r>
        <w:r w:rsidR="007E1B3E">
          <w:rPr>
            <w:noProof/>
            <w:sz w:val="22"/>
          </w:rPr>
          <w:tab/>
        </w:r>
        <w:r w:rsidR="007E1B3E" w:rsidRPr="002A794C">
          <w:rPr>
            <w:rStyle w:val="Hyperlink"/>
            <w:noProof/>
          </w:rPr>
          <w:t>Sprint 15</w:t>
        </w:r>
        <w:r w:rsidR="007E1B3E">
          <w:rPr>
            <w:noProof/>
            <w:webHidden/>
          </w:rPr>
          <w:tab/>
        </w:r>
        <w:r w:rsidR="007E1B3E">
          <w:rPr>
            <w:noProof/>
            <w:webHidden/>
          </w:rPr>
          <w:fldChar w:fldCharType="begin"/>
        </w:r>
        <w:r w:rsidR="007E1B3E">
          <w:rPr>
            <w:noProof/>
            <w:webHidden/>
          </w:rPr>
          <w:instrText xml:space="preserve"> PAGEREF _Toc327467993 \h </w:instrText>
        </w:r>
        <w:r w:rsidR="007E1B3E">
          <w:rPr>
            <w:noProof/>
            <w:webHidden/>
          </w:rPr>
        </w:r>
        <w:r w:rsidR="007E1B3E">
          <w:rPr>
            <w:noProof/>
            <w:webHidden/>
          </w:rPr>
          <w:fldChar w:fldCharType="separate"/>
        </w:r>
        <w:r w:rsidR="000E6CF3">
          <w:rPr>
            <w:noProof/>
            <w:webHidden/>
          </w:rPr>
          <w:t>214</w:t>
        </w:r>
        <w:r w:rsidR="007E1B3E">
          <w:rPr>
            <w:noProof/>
            <w:webHidden/>
          </w:rPr>
          <w:fldChar w:fldCharType="end"/>
        </w:r>
      </w:hyperlink>
    </w:p>
    <w:p w:rsidR="007E1B3E" w:rsidRDefault="00B95EE1" w:rsidP="0037719B">
      <w:pPr>
        <w:pStyle w:val="TOC3"/>
        <w:tabs>
          <w:tab w:val="left" w:pos="1560"/>
          <w:tab w:val="right" w:leader="dot" w:pos="9062"/>
        </w:tabs>
        <w:rPr>
          <w:noProof/>
          <w:sz w:val="22"/>
        </w:rPr>
      </w:pPr>
      <w:hyperlink w:anchor="_Toc327467994" w:history="1">
        <w:r w:rsidR="007E1B3E" w:rsidRPr="002A794C">
          <w:rPr>
            <w:rStyle w:val="Hyperlink"/>
            <w:noProof/>
          </w:rPr>
          <w:t>VI.4.1.16</w:t>
        </w:r>
        <w:r w:rsidR="007E1B3E">
          <w:rPr>
            <w:noProof/>
            <w:sz w:val="22"/>
          </w:rPr>
          <w:tab/>
        </w:r>
        <w:r w:rsidR="007E1B3E" w:rsidRPr="002A794C">
          <w:rPr>
            <w:rStyle w:val="Hyperlink"/>
            <w:noProof/>
          </w:rPr>
          <w:t>Sprint 16</w:t>
        </w:r>
        <w:r w:rsidR="007E1B3E">
          <w:rPr>
            <w:noProof/>
            <w:webHidden/>
          </w:rPr>
          <w:tab/>
        </w:r>
        <w:r w:rsidR="007E1B3E">
          <w:rPr>
            <w:noProof/>
            <w:webHidden/>
          </w:rPr>
          <w:fldChar w:fldCharType="begin"/>
        </w:r>
        <w:r w:rsidR="007E1B3E">
          <w:rPr>
            <w:noProof/>
            <w:webHidden/>
          </w:rPr>
          <w:instrText xml:space="preserve"> PAGEREF _Toc327467994 \h </w:instrText>
        </w:r>
        <w:r w:rsidR="007E1B3E">
          <w:rPr>
            <w:noProof/>
            <w:webHidden/>
          </w:rPr>
        </w:r>
        <w:r w:rsidR="007E1B3E">
          <w:rPr>
            <w:noProof/>
            <w:webHidden/>
          </w:rPr>
          <w:fldChar w:fldCharType="separate"/>
        </w:r>
        <w:r w:rsidR="000E6CF3">
          <w:rPr>
            <w:noProof/>
            <w:webHidden/>
          </w:rPr>
          <w:t>215</w:t>
        </w:r>
        <w:r w:rsidR="007E1B3E">
          <w:rPr>
            <w:noProof/>
            <w:webHidden/>
          </w:rPr>
          <w:fldChar w:fldCharType="end"/>
        </w:r>
      </w:hyperlink>
    </w:p>
    <w:p w:rsidR="007E1B3E" w:rsidRDefault="00B95EE1">
      <w:pPr>
        <w:pStyle w:val="TOC2"/>
        <w:tabs>
          <w:tab w:val="left" w:pos="1000"/>
          <w:tab w:val="right" w:leader="dot" w:pos="9062"/>
        </w:tabs>
        <w:rPr>
          <w:noProof/>
          <w:sz w:val="22"/>
          <w:szCs w:val="22"/>
          <w:lang w:eastAsia="de-CH"/>
        </w:rPr>
      </w:pPr>
      <w:hyperlink w:anchor="_Toc327467995" w:history="1">
        <w:r w:rsidR="007E1B3E" w:rsidRPr="002A794C">
          <w:rPr>
            <w:rStyle w:val="Hyperlink"/>
            <w:noProof/>
          </w:rPr>
          <w:t>VI.4.2</w:t>
        </w:r>
        <w:r w:rsidR="007E1B3E">
          <w:rPr>
            <w:noProof/>
            <w:sz w:val="22"/>
            <w:szCs w:val="22"/>
            <w:lang w:eastAsia="de-CH"/>
          </w:rPr>
          <w:tab/>
        </w:r>
        <w:r w:rsidR="007E1B3E" w:rsidRPr="002A794C">
          <w:rPr>
            <w:rStyle w:val="Hyperlink"/>
            <w:noProof/>
          </w:rPr>
          <w:t>Personenaufwand</w:t>
        </w:r>
        <w:r w:rsidR="007E1B3E">
          <w:rPr>
            <w:noProof/>
            <w:webHidden/>
          </w:rPr>
          <w:tab/>
        </w:r>
        <w:r w:rsidR="007E1B3E">
          <w:rPr>
            <w:noProof/>
            <w:webHidden/>
          </w:rPr>
          <w:fldChar w:fldCharType="begin"/>
        </w:r>
        <w:r w:rsidR="007E1B3E">
          <w:rPr>
            <w:noProof/>
            <w:webHidden/>
          </w:rPr>
          <w:instrText xml:space="preserve"> PAGEREF _Toc327467995 \h </w:instrText>
        </w:r>
        <w:r w:rsidR="007E1B3E">
          <w:rPr>
            <w:noProof/>
            <w:webHidden/>
          </w:rPr>
        </w:r>
        <w:r w:rsidR="007E1B3E">
          <w:rPr>
            <w:noProof/>
            <w:webHidden/>
          </w:rPr>
          <w:fldChar w:fldCharType="separate"/>
        </w:r>
        <w:r w:rsidR="000E6CF3">
          <w:rPr>
            <w:noProof/>
            <w:webHidden/>
          </w:rPr>
          <w:t>217</w:t>
        </w:r>
        <w:r w:rsidR="007E1B3E">
          <w:rPr>
            <w:noProof/>
            <w:webHidden/>
          </w:rPr>
          <w:fldChar w:fldCharType="end"/>
        </w:r>
      </w:hyperlink>
    </w:p>
    <w:p w:rsidR="007E1B3E" w:rsidRDefault="00B95EE1">
      <w:pPr>
        <w:pStyle w:val="TOC2"/>
        <w:tabs>
          <w:tab w:val="left" w:pos="1000"/>
          <w:tab w:val="right" w:leader="dot" w:pos="9062"/>
        </w:tabs>
        <w:rPr>
          <w:noProof/>
          <w:sz w:val="22"/>
          <w:szCs w:val="22"/>
          <w:lang w:eastAsia="de-CH"/>
        </w:rPr>
      </w:pPr>
      <w:hyperlink w:anchor="_Toc327467996" w:history="1">
        <w:r w:rsidR="007E1B3E" w:rsidRPr="002A794C">
          <w:rPr>
            <w:rStyle w:val="Hyperlink"/>
            <w:noProof/>
          </w:rPr>
          <w:t>VI.4.3</w:t>
        </w:r>
        <w:r w:rsidR="007E1B3E">
          <w:rPr>
            <w:noProof/>
            <w:sz w:val="22"/>
            <w:szCs w:val="22"/>
            <w:lang w:eastAsia="de-CH"/>
          </w:rPr>
          <w:tab/>
        </w:r>
        <w:r w:rsidR="007E1B3E" w:rsidRPr="002A794C">
          <w:rPr>
            <w:rStyle w:val="Hyperlink"/>
            <w:noProof/>
          </w:rPr>
          <w:t>Tätigkeiten</w:t>
        </w:r>
        <w:r w:rsidR="007E1B3E">
          <w:rPr>
            <w:noProof/>
            <w:webHidden/>
          </w:rPr>
          <w:tab/>
        </w:r>
        <w:r w:rsidR="007E1B3E">
          <w:rPr>
            <w:noProof/>
            <w:webHidden/>
          </w:rPr>
          <w:fldChar w:fldCharType="begin"/>
        </w:r>
        <w:r w:rsidR="007E1B3E">
          <w:rPr>
            <w:noProof/>
            <w:webHidden/>
          </w:rPr>
          <w:instrText xml:space="preserve"> PAGEREF _Toc327467996 \h </w:instrText>
        </w:r>
        <w:r w:rsidR="007E1B3E">
          <w:rPr>
            <w:noProof/>
            <w:webHidden/>
          </w:rPr>
        </w:r>
        <w:r w:rsidR="007E1B3E">
          <w:rPr>
            <w:noProof/>
            <w:webHidden/>
          </w:rPr>
          <w:fldChar w:fldCharType="separate"/>
        </w:r>
        <w:r w:rsidR="000E6CF3">
          <w:rPr>
            <w:noProof/>
            <w:webHidden/>
          </w:rPr>
          <w:t>218</w:t>
        </w:r>
        <w:r w:rsidR="007E1B3E">
          <w:rPr>
            <w:noProof/>
            <w:webHidden/>
          </w:rPr>
          <w:fldChar w:fldCharType="end"/>
        </w:r>
      </w:hyperlink>
    </w:p>
    <w:p w:rsidR="007E1B3E" w:rsidRDefault="00B95EE1">
      <w:pPr>
        <w:pStyle w:val="TOC2"/>
        <w:tabs>
          <w:tab w:val="left" w:pos="1000"/>
          <w:tab w:val="right" w:leader="dot" w:pos="9062"/>
        </w:tabs>
        <w:rPr>
          <w:noProof/>
          <w:sz w:val="22"/>
          <w:szCs w:val="22"/>
          <w:lang w:eastAsia="de-CH"/>
        </w:rPr>
      </w:pPr>
      <w:hyperlink w:anchor="_Toc327467997" w:history="1">
        <w:r w:rsidR="007E1B3E" w:rsidRPr="002A794C">
          <w:rPr>
            <w:rStyle w:val="Hyperlink"/>
            <w:noProof/>
          </w:rPr>
          <w:t>VI.4.4</w:t>
        </w:r>
        <w:r w:rsidR="007E1B3E">
          <w:rPr>
            <w:noProof/>
            <w:sz w:val="22"/>
            <w:szCs w:val="22"/>
            <w:lang w:eastAsia="de-CH"/>
          </w:rPr>
          <w:tab/>
        </w:r>
        <w:r w:rsidR="007E1B3E" w:rsidRPr="002A794C">
          <w:rPr>
            <w:rStyle w:val="Hyperlink"/>
            <w:noProof/>
          </w:rPr>
          <w:t>Arbeitslisten</w:t>
        </w:r>
        <w:r w:rsidR="007E1B3E">
          <w:rPr>
            <w:noProof/>
            <w:webHidden/>
          </w:rPr>
          <w:tab/>
        </w:r>
        <w:r w:rsidR="007E1B3E">
          <w:rPr>
            <w:noProof/>
            <w:webHidden/>
          </w:rPr>
          <w:fldChar w:fldCharType="begin"/>
        </w:r>
        <w:r w:rsidR="007E1B3E">
          <w:rPr>
            <w:noProof/>
            <w:webHidden/>
          </w:rPr>
          <w:instrText xml:space="preserve"> PAGEREF _Toc327467997 \h </w:instrText>
        </w:r>
        <w:r w:rsidR="007E1B3E">
          <w:rPr>
            <w:noProof/>
            <w:webHidden/>
          </w:rPr>
        </w:r>
        <w:r w:rsidR="007E1B3E">
          <w:rPr>
            <w:noProof/>
            <w:webHidden/>
          </w:rPr>
          <w:fldChar w:fldCharType="separate"/>
        </w:r>
        <w:r w:rsidR="000E6CF3">
          <w:rPr>
            <w:noProof/>
            <w:webHidden/>
          </w:rPr>
          <w:t>220</w:t>
        </w:r>
        <w:r w:rsidR="007E1B3E">
          <w:rPr>
            <w:noProof/>
            <w:webHidden/>
          </w:rPr>
          <w:fldChar w:fldCharType="end"/>
        </w:r>
      </w:hyperlink>
    </w:p>
    <w:p w:rsidR="007E1B3E" w:rsidRDefault="00B95EE1">
      <w:pPr>
        <w:pStyle w:val="TOC3"/>
        <w:tabs>
          <w:tab w:val="left" w:pos="1320"/>
          <w:tab w:val="right" w:leader="dot" w:pos="9062"/>
        </w:tabs>
        <w:rPr>
          <w:noProof/>
          <w:sz w:val="22"/>
        </w:rPr>
      </w:pPr>
      <w:hyperlink w:anchor="_Toc327467998" w:history="1">
        <w:r w:rsidR="007E1B3E" w:rsidRPr="002A794C">
          <w:rPr>
            <w:rStyle w:val="Hyperlink"/>
            <w:noProof/>
          </w:rPr>
          <w:t>VI.4.4.1</w:t>
        </w:r>
        <w:r w:rsidR="007E1B3E">
          <w:rPr>
            <w:noProof/>
            <w:sz w:val="22"/>
          </w:rPr>
          <w:tab/>
        </w:r>
        <w:r w:rsidR="007E1B3E" w:rsidRPr="002A794C">
          <w:rPr>
            <w:rStyle w:val="Hyperlink"/>
            <w:noProof/>
          </w:rPr>
          <w:t>Lukas Elmer</w:t>
        </w:r>
        <w:r w:rsidR="007E1B3E">
          <w:rPr>
            <w:noProof/>
            <w:webHidden/>
          </w:rPr>
          <w:tab/>
        </w:r>
        <w:r w:rsidR="007E1B3E">
          <w:rPr>
            <w:noProof/>
            <w:webHidden/>
          </w:rPr>
          <w:fldChar w:fldCharType="begin"/>
        </w:r>
        <w:r w:rsidR="007E1B3E">
          <w:rPr>
            <w:noProof/>
            <w:webHidden/>
          </w:rPr>
          <w:instrText xml:space="preserve"> PAGEREF _Toc327467998 \h </w:instrText>
        </w:r>
        <w:r w:rsidR="007E1B3E">
          <w:rPr>
            <w:noProof/>
            <w:webHidden/>
          </w:rPr>
        </w:r>
        <w:r w:rsidR="007E1B3E">
          <w:rPr>
            <w:noProof/>
            <w:webHidden/>
          </w:rPr>
          <w:fldChar w:fldCharType="separate"/>
        </w:r>
        <w:r w:rsidR="000E6CF3">
          <w:rPr>
            <w:noProof/>
            <w:webHidden/>
          </w:rPr>
          <w:t>220</w:t>
        </w:r>
        <w:r w:rsidR="007E1B3E">
          <w:rPr>
            <w:noProof/>
            <w:webHidden/>
          </w:rPr>
          <w:fldChar w:fldCharType="end"/>
        </w:r>
      </w:hyperlink>
    </w:p>
    <w:p w:rsidR="007E1B3E" w:rsidRDefault="00B95EE1">
      <w:pPr>
        <w:pStyle w:val="TOC3"/>
        <w:tabs>
          <w:tab w:val="left" w:pos="1320"/>
          <w:tab w:val="right" w:leader="dot" w:pos="9062"/>
        </w:tabs>
        <w:rPr>
          <w:noProof/>
          <w:sz w:val="22"/>
        </w:rPr>
      </w:pPr>
      <w:hyperlink w:anchor="_Toc327467999" w:history="1">
        <w:r w:rsidR="007E1B3E" w:rsidRPr="002A794C">
          <w:rPr>
            <w:rStyle w:val="Hyperlink"/>
            <w:noProof/>
          </w:rPr>
          <w:t>VI.4.4.2</w:t>
        </w:r>
        <w:r w:rsidR="007E1B3E">
          <w:rPr>
            <w:noProof/>
            <w:sz w:val="22"/>
          </w:rPr>
          <w:tab/>
        </w:r>
        <w:r w:rsidR="007E1B3E" w:rsidRPr="002A794C">
          <w:rPr>
            <w:rStyle w:val="Hyperlink"/>
            <w:noProof/>
          </w:rPr>
          <w:t>Christina Heidt</w:t>
        </w:r>
        <w:r w:rsidR="007E1B3E">
          <w:rPr>
            <w:noProof/>
            <w:webHidden/>
          </w:rPr>
          <w:tab/>
        </w:r>
        <w:r w:rsidR="007E1B3E">
          <w:rPr>
            <w:noProof/>
            <w:webHidden/>
          </w:rPr>
          <w:fldChar w:fldCharType="begin"/>
        </w:r>
        <w:r w:rsidR="007E1B3E">
          <w:rPr>
            <w:noProof/>
            <w:webHidden/>
          </w:rPr>
          <w:instrText xml:space="preserve"> PAGEREF _Toc327467999 \h </w:instrText>
        </w:r>
        <w:r w:rsidR="007E1B3E">
          <w:rPr>
            <w:noProof/>
            <w:webHidden/>
          </w:rPr>
        </w:r>
        <w:r w:rsidR="007E1B3E">
          <w:rPr>
            <w:noProof/>
            <w:webHidden/>
          </w:rPr>
          <w:fldChar w:fldCharType="separate"/>
        </w:r>
        <w:r w:rsidR="000E6CF3">
          <w:rPr>
            <w:noProof/>
            <w:webHidden/>
          </w:rPr>
          <w:t>223</w:t>
        </w:r>
        <w:r w:rsidR="007E1B3E">
          <w:rPr>
            <w:noProof/>
            <w:webHidden/>
          </w:rPr>
          <w:fldChar w:fldCharType="end"/>
        </w:r>
      </w:hyperlink>
    </w:p>
    <w:p w:rsidR="007E1B3E" w:rsidRDefault="00B95EE1">
      <w:pPr>
        <w:pStyle w:val="TOC3"/>
        <w:tabs>
          <w:tab w:val="left" w:pos="1320"/>
          <w:tab w:val="right" w:leader="dot" w:pos="9062"/>
        </w:tabs>
        <w:rPr>
          <w:noProof/>
          <w:sz w:val="22"/>
        </w:rPr>
      </w:pPr>
      <w:hyperlink w:anchor="_Toc327468000" w:history="1">
        <w:r w:rsidR="007E1B3E" w:rsidRPr="002A794C">
          <w:rPr>
            <w:rStyle w:val="Hyperlink"/>
            <w:noProof/>
          </w:rPr>
          <w:t>VI.4.4.3</w:t>
        </w:r>
        <w:r w:rsidR="007E1B3E">
          <w:rPr>
            <w:noProof/>
            <w:sz w:val="22"/>
          </w:rPr>
          <w:tab/>
        </w:r>
        <w:r w:rsidR="007E1B3E" w:rsidRPr="002A794C">
          <w:rPr>
            <w:rStyle w:val="Hyperlink"/>
            <w:noProof/>
          </w:rPr>
          <w:t>Delia Treichler</w:t>
        </w:r>
        <w:r w:rsidR="007E1B3E">
          <w:rPr>
            <w:noProof/>
            <w:webHidden/>
          </w:rPr>
          <w:tab/>
        </w:r>
        <w:r w:rsidR="007E1B3E">
          <w:rPr>
            <w:noProof/>
            <w:webHidden/>
          </w:rPr>
          <w:fldChar w:fldCharType="begin"/>
        </w:r>
        <w:r w:rsidR="007E1B3E">
          <w:rPr>
            <w:noProof/>
            <w:webHidden/>
          </w:rPr>
          <w:instrText xml:space="preserve"> PAGEREF _Toc327468000 \h </w:instrText>
        </w:r>
        <w:r w:rsidR="007E1B3E">
          <w:rPr>
            <w:noProof/>
            <w:webHidden/>
          </w:rPr>
        </w:r>
        <w:r w:rsidR="007E1B3E">
          <w:rPr>
            <w:noProof/>
            <w:webHidden/>
          </w:rPr>
          <w:fldChar w:fldCharType="separate"/>
        </w:r>
        <w:r w:rsidR="000E6CF3">
          <w:rPr>
            <w:noProof/>
            <w:webHidden/>
          </w:rPr>
          <w:t>228</w:t>
        </w:r>
        <w:r w:rsidR="007E1B3E">
          <w:rPr>
            <w:noProof/>
            <w:webHidden/>
          </w:rPr>
          <w:fldChar w:fldCharType="end"/>
        </w:r>
      </w:hyperlink>
    </w:p>
    <w:p w:rsidR="00217841" w:rsidRPr="00A94B73" w:rsidRDefault="00217841" w:rsidP="00217841">
      <w:r>
        <w:fldChar w:fldCharType="end"/>
      </w:r>
    </w:p>
    <w:p w:rsidR="00217841" w:rsidRDefault="00217841" w:rsidP="00217841">
      <w:r>
        <w:br w:type="page"/>
      </w:r>
    </w:p>
    <w:p w:rsidR="00217841" w:rsidRPr="003B436F" w:rsidRDefault="00217841" w:rsidP="00217841">
      <w:pPr>
        <w:pStyle w:val="Heading2"/>
      </w:pPr>
      <w:bookmarkStart w:id="1062" w:name="_Toc327467971"/>
      <w:r>
        <w:lastRenderedPageBreak/>
        <w:t>Änderungsgeschichte</w:t>
      </w:r>
      <w:bookmarkEnd w:id="1061"/>
      <w:bookmarkEnd w:id="1062"/>
    </w:p>
    <w:tbl>
      <w:tblPr>
        <w:tblStyle w:val="MediumShading1-Accent1"/>
        <w:tblW w:w="0" w:type="auto"/>
        <w:tblInd w:w="-34" w:type="dxa"/>
        <w:tblLook w:val="0420" w:firstRow="1" w:lastRow="0" w:firstColumn="0" w:lastColumn="0" w:noHBand="0" w:noVBand="1"/>
      </w:tblPr>
      <w:tblGrid>
        <w:gridCol w:w="1280"/>
        <w:gridCol w:w="993"/>
        <w:gridCol w:w="4674"/>
        <w:gridCol w:w="2303"/>
      </w:tblGrid>
      <w:tr w:rsidR="00217841" w:rsidTr="00F93041">
        <w:trPr>
          <w:cnfStyle w:val="100000000000" w:firstRow="1" w:lastRow="0" w:firstColumn="0" w:lastColumn="0" w:oddVBand="0" w:evenVBand="0" w:oddHBand="0" w:evenHBand="0" w:firstRowFirstColumn="0" w:firstRowLastColumn="0" w:lastRowFirstColumn="0" w:lastRowLastColumn="0"/>
          <w:trHeight w:val="59"/>
        </w:trPr>
        <w:tc>
          <w:tcPr>
            <w:tcW w:w="1280" w:type="dxa"/>
          </w:tcPr>
          <w:p w:rsidR="00217841" w:rsidRDefault="00217841" w:rsidP="00F93041">
            <w:r>
              <w:t>Datum</w:t>
            </w:r>
          </w:p>
        </w:tc>
        <w:tc>
          <w:tcPr>
            <w:tcW w:w="993" w:type="dxa"/>
          </w:tcPr>
          <w:p w:rsidR="00217841" w:rsidRDefault="00217841" w:rsidP="00F93041">
            <w:r>
              <w:t>Version</w:t>
            </w:r>
          </w:p>
        </w:tc>
        <w:tc>
          <w:tcPr>
            <w:tcW w:w="4674" w:type="dxa"/>
          </w:tcPr>
          <w:p w:rsidR="00217841" w:rsidRDefault="00217841" w:rsidP="00F93041">
            <w:r>
              <w:t>Änderung</w:t>
            </w:r>
          </w:p>
        </w:tc>
        <w:tc>
          <w:tcPr>
            <w:tcW w:w="2303" w:type="dxa"/>
          </w:tcPr>
          <w:p w:rsidR="00217841" w:rsidRDefault="00217841" w:rsidP="00F93041">
            <w:r>
              <w:t>Autor</w:t>
            </w:r>
          </w:p>
        </w:tc>
      </w:tr>
      <w:tr w:rsidR="0021784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217841" w:rsidRPr="00F9181E" w:rsidRDefault="00217841" w:rsidP="00F93041">
            <w:pPr>
              <w:rPr>
                <w:b/>
              </w:rPr>
            </w:pPr>
            <w:r>
              <w:t>12.06.2012</w:t>
            </w:r>
          </w:p>
        </w:tc>
        <w:tc>
          <w:tcPr>
            <w:tcW w:w="993" w:type="dxa"/>
          </w:tcPr>
          <w:p w:rsidR="00217841" w:rsidRPr="00F9181E" w:rsidRDefault="00217841" w:rsidP="00F93041">
            <w:r w:rsidRPr="00F9181E">
              <w:t>1.0</w:t>
            </w:r>
          </w:p>
        </w:tc>
        <w:tc>
          <w:tcPr>
            <w:tcW w:w="4674" w:type="dxa"/>
          </w:tcPr>
          <w:p w:rsidR="00217841" w:rsidRPr="00F9181E" w:rsidRDefault="00217841" w:rsidP="00F93041">
            <w:r w:rsidRPr="00F9181E">
              <w:t>Erste Version des Dokuments</w:t>
            </w:r>
          </w:p>
        </w:tc>
        <w:tc>
          <w:tcPr>
            <w:tcW w:w="2303" w:type="dxa"/>
          </w:tcPr>
          <w:p w:rsidR="00217841" w:rsidRPr="00F9181E" w:rsidRDefault="00217841" w:rsidP="00F93041">
            <w:r>
              <w:t>CH</w:t>
            </w:r>
          </w:p>
        </w:tc>
      </w:tr>
      <w:tr w:rsidR="0021784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217841" w:rsidRDefault="00217841" w:rsidP="00F93041">
            <w:r>
              <w:t>13.06.2012</w:t>
            </w:r>
          </w:p>
        </w:tc>
        <w:tc>
          <w:tcPr>
            <w:tcW w:w="993" w:type="dxa"/>
          </w:tcPr>
          <w:p w:rsidR="00217841" w:rsidRPr="00F9181E" w:rsidRDefault="00217841" w:rsidP="00F93041">
            <w:r>
              <w:t>1.1</w:t>
            </w:r>
          </w:p>
        </w:tc>
        <w:tc>
          <w:tcPr>
            <w:tcW w:w="4674" w:type="dxa"/>
          </w:tcPr>
          <w:p w:rsidR="00217841" w:rsidRPr="00F9181E" w:rsidRDefault="00217841" w:rsidP="00F93041">
            <w:r>
              <w:t>Persönlicher Bericht Christina Heidt</w:t>
            </w:r>
          </w:p>
        </w:tc>
        <w:tc>
          <w:tcPr>
            <w:tcW w:w="2303" w:type="dxa"/>
          </w:tcPr>
          <w:p w:rsidR="00217841" w:rsidRDefault="00217841" w:rsidP="00F93041">
            <w:r>
              <w:t>CH</w:t>
            </w:r>
          </w:p>
        </w:tc>
      </w:tr>
      <w:tr w:rsidR="0021784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217841" w:rsidRDefault="00217841" w:rsidP="00F93041">
            <w:r>
              <w:t>13.06.2012</w:t>
            </w:r>
          </w:p>
        </w:tc>
        <w:tc>
          <w:tcPr>
            <w:tcW w:w="993" w:type="dxa"/>
          </w:tcPr>
          <w:p w:rsidR="00217841" w:rsidRPr="00F9181E" w:rsidRDefault="00217841" w:rsidP="00F93041">
            <w:r>
              <w:t>1.2</w:t>
            </w:r>
          </w:p>
        </w:tc>
        <w:tc>
          <w:tcPr>
            <w:tcW w:w="4674" w:type="dxa"/>
          </w:tcPr>
          <w:p w:rsidR="00217841" w:rsidRPr="00F9181E" w:rsidRDefault="00217841" w:rsidP="00F93041">
            <w:r>
              <w:t>Methoden und Technologien, Aufwand</w:t>
            </w:r>
            <w:r w:rsidR="0037719B">
              <w:t>s</w:t>
            </w:r>
            <w:r>
              <w:t>analyse</w:t>
            </w:r>
          </w:p>
        </w:tc>
        <w:tc>
          <w:tcPr>
            <w:tcW w:w="2303" w:type="dxa"/>
          </w:tcPr>
          <w:p w:rsidR="00217841" w:rsidRDefault="00217841" w:rsidP="00F93041">
            <w:r>
              <w:t>CH</w:t>
            </w:r>
          </w:p>
        </w:tc>
      </w:tr>
      <w:tr w:rsidR="0021784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217841" w:rsidRDefault="00217841" w:rsidP="00F93041">
            <w:r>
              <w:t>14.06.2012</w:t>
            </w:r>
          </w:p>
        </w:tc>
        <w:tc>
          <w:tcPr>
            <w:tcW w:w="993" w:type="dxa"/>
          </w:tcPr>
          <w:p w:rsidR="00217841" w:rsidRPr="00F9181E" w:rsidRDefault="00217841" w:rsidP="00F93041">
            <w:r>
              <w:t>1.3</w:t>
            </w:r>
          </w:p>
        </w:tc>
        <w:tc>
          <w:tcPr>
            <w:tcW w:w="4674" w:type="dxa"/>
          </w:tcPr>
          <w:p w:rsidR="00217841" w:rsidRPr="00F9181E" w:rsidRDefault="00217841" w:rsidP="00F93041">
            <w:r>
              <w:t>Persönlicher Bericht Lukas Elmer</w:t>
            </w:r>
          </w:p>
        </w:tc>
        <w:tc>
          <w:tcPr>
            <w:tcW w:w="2303" w:type="dxa"/>
          </w:tcPr>
          <w:p w:rsidR="00217841" w:rsidRDefault="00217841" w:rsidP="00F93041">
            <w:r>
              <w:t>LE</w:t>
            </w:r>
          </w:p>
        </w:tc>
      </w:tr>
      <w:tr w:rsidR="0021784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217841" w:rsidRDefault="00217841" w:rsidP="00F93041">
            <w:r>
              <w:t>14.06.2012</w:t>
            </w:r>
          </w:p>
        </w:tc>
        <w:tc>
          <w:tcPr>
            <w:tcW w:w="993" w:type="dxa"/>
          </w:tcPr>
          <w:p w:rsidR="00217841" w:rsidRDefault="00217841" w:rsidP="00F93041">
            <w:r>
              <w:t>1.4</w:t>
            </w:r>
          </w:p>
        </w:tc>
        <w:tc>
          <w:tcPr>
            <w:tcW w:w="4674" w:type="dxa"/>
          </w:tcPr>
          <w:p w:rsidR="00217841" w:rsidRDefault="00217841" w:rsidP="00F93041">
            <w:r>
              <w:t>Persönlicher Bericht Delia Treichler</w:t>
            </w:r>
          </w:p>
        </w:tc>
        <w:tc>
          <w:tcPr>
            <w:tcW w:w="2303" w:type="dxa"/>
          </w:tcPr>
          <w:p w:rsidR="00217841" w:rsidRDefault="00217841" w:rsidP="00F93041">
            <w:r>
              <w:t>DT</w:t>
            </w:r>
          </w:p>
        </w:tc>
      </w:tr>
      <w:tr w:rsidR="0021784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217841" w:rsidRDefault="00217841" w:rsidP="00F93041">
            <w:r>
              <w:t>14.06.2012</w:t>
            </w:r>
          </w:p>
        </w:tc>
        <w:tc>
          <w:tcPr>
            <w:tcW w:w="993" w:type="dxa"/>
          </w:tcPr>
          <w:p w:rsidR="00217841" w:rsidRDefault="00217841" w:rsidP="00F93041">
            <w:r>
              <w:t>1.5</w:t>
            </w:r>
          </w:p>
        </w:tc>
        <w:tc>
          <w:tcPr>
            <w:tcW w:w="4674" w:type="dxa"/>
          </w:tcPr>
          <w:p w:rsidR="00217841" w:rsidRDefault="00217841" w:rsidP="00F93041">
            <w:r>
              <w:t>Review</w:t>
            </w:r>
          </w:p>
        </w:tc>
        <w:tc>
          <w:tcPr>
            <w:tcW w:w="2303" w:type="dxa"/>
          </w:tcPr>
          <w:p w:rsidR="00217841" w:rsidRDefault="00217841" w:rsidP="00F93041">
            <w:r>
              <w:t>DT</w:t>
            </w:r>
          </w:p>
        </w:tc>
      </w:tr>
    </w:tbl>
    <w:p w:rsidR="00217841" w:rsidRDefault="00217841" w:rsidP="00217841">
      <w:pPr>
        <w:rPr>
          <w:rFonts w:asciiTheme="majorHAnsi" w:hAnsiTheme="majorHAnsi"/>
          <w:color w:val="FFFFFF" w:themeColor="background1"/>
          <w:spacing w:val="15"/>
          <w:sz w:val="24"/>
          <w:szCs w:val="22"/>
        </w:rPr>
      </w:pPr>
      <w:r>
        <w:br w:type="page"/>
      </w:r>
    </w:p>
    <w:p w:rsidR="00217841" w:rsidRDefault="00217841" w:rsidP="00217841">
      <w:pPr>
        <w:pStyle w:val="Heading2"/>
      </w:pPr>
      <w:bookmarkStart w:id="1063" w:name="_Toc327467972"/>
      <w:r>
        <w:lastRenderedPageBreak/>
        <w:t xml:space="preserve">Methoden und </w:t>
      </w:r>
      <w:r w:rsidRPr="00045382">
        <w:t>Technologien</w:t>
      </w:r>
      <w:bookmarkEnd w:id="1063"/>
    </w:p>
    <w:p w:rsidR="00217841" w:rsidRDefault="00217841" w:rsidP="00217841">
      <w:r>
        <w:t>Zu Beginn des Projekts wurde eine grobe Projektplanung in Redmine (Projektplanungstool und Ticketingsystem) gemacht, in der feste Termine für Sitzungen, Abgaben und Abschlussarbeiten, wie beispielsweise die Erstellung der persönlichen Berichte oder der Aufwand</w:t>
      </w:r>
      <w:r w:rsidR="0037719B">
        <w:t>s</w:t>
      </w:r>
      <w:r>
        <w:t>analyse, festgehalten wurden.</w:t>
      </w:r>
    </w:p>
    <w:p w:rsidR="00217841" w:rsidRDefault="00217841" w:rsidP="00217841">
      <w:r>
        <w:t xml:space="preserve">In der ersten Hälfte des Projekts wurde stark risikoorientiert gearbeitet. So wurde zum Beispiel am Anfang eine Passantenanalyse durchgeführt, um festzustellen, ob die Passanten überhaupt im Erkennungsbereich von Kinect durchlaufen. Die Durchführung der verschiedenen Hardware-Tests gehörte ebenfalls zu den Risiko-Themen. </w:t>
      </w:r>
      <w:r>
        <w:br/>
        <w:t>In der zweiten Hälfte des Projekts wurde nach Scrum gearbeitet. Die im Backlog enthaltenen User Stories konnten einfach priorisiert und wieder neu priorisiert werden, damit der Prototyp schliesslich die gewünschten Kernfunktionen anbieten kann. Das Projekt konnte aufzeigen, dass sich eine agile und eine risikoorientierte Entwicklung gut ergänzen.</w:t>
      </w:r>
    </w:p>
    <w:p w:rsidR="00217841" w:rsidRDefault="00217841" w:rsidP="00217841">
      <w:r>
        <w:t>Neben den rein technischen Risiken orientierten sich einige davon auch an den Nutzerbedürfnissen. So wurden die Steuerung mittels Kinect und später der Prototyp immer wieder durch Usability Tests geprüft und verifiziert. Die nutzerorientierte Komponente führte auch zur Ausarbeitung von Personas und Szenarien.</w:t>
      </w:r>
    </w:p>
    <w:p w:rsidR="00217841" w:rsidRDefault="00217841" w:rsidP="00217841">
      <w:r>
        <w:t>Um eine spätere, einfache Weiterentwicklung durch die Assistenten des IFS zu gewährleisten, wurden mehrere Code Reviews mit den Assistenten des Instituts durchgeführt. Am Ende des Projekts wurde zudem von einem einzelnen Teammitglied nochmals Refactoring betrieben, um den Code möglichst einheitlich und dadurch einfach weiterentwickelbar zu machen.</w:t>
      </w:r>
    </w:p>
    <w:p w:rsidR="00217841" w:rsidRDefault="00217841" w:rsidP="00217841">
      <w:r>
        <w:t>Kurz nach Projektbeginn wurde das Team auf den Microsoft Imagine Cup aufmerksam. Um mitmachen zu können galt es, einen Projektplan zu erstellen. Da der erste Abgabetermin für diesen Wettbewerb schon bald nach Projektbeginn anstand, blieb den Team nur kurze Zeit für die Erstellung dieses Plans. Mit der grossen Hilfe von Kevin Gaunt konnte ein für die Gruppe sehr zufriedenstellender Projektplan erstellt werden. Unglücklicherweise entsprach dieser nicht den Vorstellung der Veranstalter des Imagine Cups, weshalb wir als Team nicht in die zweite Runde weiterkamen.</w:t>
      </w:r>
    </w:p>
    <w:p w:rsidR="00217841" w:rsidRDefault="00217841" w:rsidP="00217841">
      <w:r>
        <w:t>In der Semesterarbeit hatte das Team die Möglichkeit, erste Erfahrungen mit .NET und WPF zu sammeln. ieses Wissen konnte für die Bachelorarbeit bestens eingesetzt werden.</w:t>
      </w:r>
    </w:p>
    <w:p w:rsidR="00217841" w:rsidRDefault="00217841" w:rsidP="00217841">
      <w:r>
        <w:t>Für die Bachelorarbeit wurden verschiedenste Analysen durchgeführt. Aufgrund des beschränkten Zeitrahmens war es erforderlich, diese zu priorisieren,</w:t>
      </w:r>
      <w:r w:rsidRPr="00C10732">
        <w:t xml:space="preserve"> </w:t>
      </w:r>
      <w:r>
        <w:t>was oftmals schwierig war. Trotz dieser Herausforderung ist es gelungen, viele neue Erkenntnisse zu schaffen und einen funktionstüchtigen Prototyp zu erstellen.</w:t>
      </w:r>
    </w:p>
    <w:p w:rsidR="00217841" w:rsidRDefault="00217841">
      <w:r>
        <w:br w:type="page"/>
      </w:r>
    </w:p>
    <w:p w:rsidR="00217841" w:rsidRDefault="00217841" w:rsidP="00217841">
      <w:pPr>
        <w:pStyle w:val="Heading2"/>
      </w:pPr>
      <w:bookmarkStart w:id="1064" w:name="_Toc327467973"/>
      <w:r>
        <w:lastRenderedPageBreak/>
        <w:t>Persönliche Berichte</w:t>
      </w:r>
      <w:bookmarkEnd w:id="1064"/>
    </w:p>
    <w:p w:rsidR="00217841" w:rsidRDefault="00217841" w:rsidP="00217841">
      <w:pPr>
        <w:pStyle w:val="Heading3"/>
      </w:pPr>
      <w:bookmarkStart w:id="1065" w:name="_Toc327467974"/>
      <w:r>
        <w:t xml:space="preserve">Lukas </w:t>
      </w:r>
      <w:r w:rsidRPr="00C53CDC">
        <w:t>Elmer</w:t>
      </w:r>
      <w:bookmarkEnd w:id="1065"/>
    </w:p>
    <w:p w:rsidR="00217841" w:rsidRDefault="00217841" w:rsidP="00217841">
      <w:r>
        <w:t>Schon während der Studienarbeit im Herbstsemester 2011/2012 wurden wir von Markus Stolze auf eine spannende Bachelorarbeit mit sehr spannenden Technologien aufmerksam gemacht. Vor den Prüfungen im Winter erhielten wir bereits eine Xbox und einen Kinect Sensor, mit dem erste Versuche durchgeführt werden konnten.</w:t>
      </w:r>
    </w:p>
    <w:p w:rsidR="00217841" w:rsidRDefault="00217841" w:rsidP="00217841">
      <w:r>
        <w:t>Das Projekt war von Beginn an sehr offen ausgelegt. Einerseits bedeutete dies, dass sehr viel Spielraum für die Gestaltung des Projekts und das Setzen des Fokus möglich war. Anderseits bedeutete dies auch, dass kein vorgegebenes Ziel definiert war, nach dem gestrebt werden konnte. Speziell die Erkenntnis, dass in dieser beschränkten Zeit nicht alle Ziele erreicht würden, führte leider zeitweise zu einer stressigen Atmosphäre im Team. Zusätzlich baute sich eine Spannung auf, dass die einzelnen Teammitglieder eigentlich in verschiedene Richtungen streben wollten: manche eher in die technische Umsetzung eines mathematisch komplexen Problems, andere mehr in die Richtung, wie denn die Applikation am einfachsten bedient werden könnte, hätte man mehr Zeit für die Entwicklung. Anderseits war es schwierig, einen Plan zu erstellen und diesen dann umzusetzen, da viele Dinge sehr viel Spielraum liessen (z.B. Kinect Interaktion mit Gesten oder ohne Gesten oder viele verschiedene Bildschirmkonstellationen und Auflösungen). Und bei gewissen Punkten (z.B. die Fragestellung, ob die Grösse des Bildschirms „gefühlt“ zu gross für einen tiefen Raum sei) konnte nicht einfach gemessen und beurteilt werden, sondern waren für jede Person subjektiv.</w:t>
      </w:r>
    </w:p>
    <w:p w:rsidR="00217841" w:rsidRDefault="00217841" w:rsidP="00217841">
      <w:r>
        <w:t xml:space="preserve">Neben den Problemen mit dem Projekt spielten auch andere persönliche Belastungen eine nicht zu vernachlässigende Rolle. Und auch im Studium mit den Vorlesungen im 6. Semester konnten sich die Teammitglieder nicht richtig anfreunden, da die ausgewählten Vertiefungsmodule die Erwartungen nicht richtig erfüllen konnten oder schon so tief ins Detail gingen, manchmal schon fast zu einfach oder dann nicht praxisnah genug waren. Und für einen Teil des Teams wirkte der Unterrichtsstil in der einen oder anderen Vorlesung gewisse Frustrationen aus. Eigentlich schade nach 5 Semestern mit z.T. sehr tollen Vorlesungen und Übungen. Vielleicht lag es auch daran, dass wir die „tollen“ Module bereits ein Jahr zuvor vorgeholt hatten. Oder vielleicht, dass drei Jahre Studium reichen und sich die Studenten schon praxishungrig auf einen Job freuen, um an vielen tollen Projekten zu arbeiten, statt die Schulbank zu drücken… </w:t>
      </w:r>
      <w:r>
        <w:sym w:font="Wingdings" w:char="F04A"/>
      </w:r>
    </w:p>
    <w:p w:rsidR="00217841" w:rsidRDefault="00217841" w:rsidP="00217841">
      <w:r>
        <w:t>Weiter war die Arbeit technisch sehr fordernd. Speziell dann, wenn der Prototyp bezüglich Code und Architektur den hohen Anforderungen der Assistenten Michael Gfeller und Silvan Gehrig gerecht werden musste und in diesem Bereich schon viel Erfahrung mit sich bringen. Und anderseits gab es da noch das Microsoft Kinect SDK, das erst im Februar 2012 erschienen war und noch nicht ausgereift war. Und dann gab es auch noch Grafikkarten, die doch noch nicht so gebaut sind, dass über 9 Monitore mit je Full HD-Auflösung flüssige Animationen oder Videos abgespielt werden konnten, ohne dass ein ruckeln festgestellt werden kann. In der Mitte des Projekts wurde sogar daran gezweifelt, ob WPF die richtige Technologie für die Videowall sei oder ob es doch besser gewesen wäre, mit DirectX oder sogar ein verteiltes System mit einzelnen PCs und Grafikkarten zu bauen. Es wurde sogar einmal diskutiert, ob die Abteilung Elektrotechnik an der HSR eine für das Problem besser geeignete Hardware herstellen könnte.</w:t>
      </w:r>
    </w:p>
    <w:p w:rsidR="00217841" w:rsidRDefault="00217841" w:rsidP="00217841">
      <w:r>
        <w:t>Ein weiterer Punkt war, dass wir die formalen und von der HSR geforderten Kriterien möglichst perfekt erfüllen wollten. Das hiess unter anderem für uns, dass alle Tests und alle Experimente, die durchgeführt wurden, auch dokumentiert werden mussten. Dies ist grundsätzlich sinnvoll, aber meiner Meinung nach verursachte dies in einem so experimentellen Projekt ein wenig zu viel Overhead, speziell da unser Team in diesem Punkt entschlossen war, sehr präzise zu arbeiten. Anderseits bieten die erarbeiteten Dokumente eine solide Basis, um das Projekt weiterzuentwickeln.</w:t>
      </w:r>
    </w:p>
    <w:p w:rsidR="00217841" w:rsidRDefault="00217841" w:rsidP="00217841">
      <w:r>
        <w:t>Auf jeden Fall gab es sehr viele Probleme zu überwinden, die sich speziell zu gewissen Zeitpunkten des Projekts zu einem riesig scheinenden Berg erhoben. Zum Teil war die Spitze dieses Berges nicht einmal mehr sichtbar. Deshalb denke ich, dass wir das als Team auch gut gelöst haben, obwohl zum Teil kritische Phasen im Projekt auftauchten. Denn schlussendlich brauchte es für diese Arbeit alle beteiligten Personen und hätte ohne die wertvollen Beiträge jeder einzelnen Person nicht funktioniert. Ganz speziell stand bei schwierigen (Team)Situationen Markus Stolze immer hinter uns und hat mit uns zusammen konstruktive, lösungsorientierte und teamorientiere Lösungen erarbeitet, stand uns als neutrale, erfahrene Ansprechperson immer zur Seite und nahm sich für das Projekt viel Zeit. Dies wissen wir ganz besonders zu schätzen.</w:t>
      </w:r>
    </w:p>
    <w:p w:rsidR="00217841" w:rsidRDefault="00217841" w:rsidP="00217841">
      <w:r>
        <w:lastRenderedPageBreak/>
        <w:t xml:space="preserve">Durch den Experten dieser Arbeit, Markus Flückiger, wurden wir bei den Meetings zu neuen Ideen inspiriert. Er hat uns auch gezeigt, dass ein Projekt, bei dem sehr viel in den Sternen steht (siehe </w:t>
      </w:r>
      <w:r>
        <w:fldChar w:fldCharType="begin"/>
      </w:r>
      <w:r>
        <w:instrText xml:space="preserve"> REF _Ref327396903 \h </w:instrText>
      </w:r>
      <w:r>
        <w:fldChar w:fldCharType="separate"/>
      </w:r>
      <w:r w:rsidR="000E6CF3">
        <w:t xml:space="preserve">Abbildung </w:t>
      </w:r>
      <w:r w:rsidR="000E6CF3">
        <w:rPr>
          <w:noProof/>
        </w:rPr>
        <w:t>143</w:t>
      </w:r>
      <w:r w:rsidR="000E6CF3">
        <w:t xml:space="preserve"> - Von der Idee zur Umsetzung</w:t>
      </w:r>
      <w:r>
        <w:fldChar w:fldCharType="end"/>
      </w:r>
      <w:r>
        <w:t>), es sehr schwierig sein kann, die „richtige“ Idee zu wählen, zu einem Konzept weiterzuverarbeiten und dann noch umzusetzen. Denn es ist sehr schwierig, Ideen zu beurteilen, die noch in den Sternen stehen. Und es kann passieren, dass es auch einmal nicht funktioniert, eine solche Idee von den Sternen herunter bis zur Strasse zu bringen. Ich denke, dass sich das Projekt irgendwo auf der Höhe der Bäume befindet und in gewissen Bereichen vielleicht sogar noch in die Wolken herausragt.</w:t>
      </w:r>
    </w:p>
    <w:p w:rsidR="00217841" w:rsidRDefault="00217841" w:rsidP="00217841">
      <w:pPr>
        <w:keepNext/>
      </w:pPr>
      <w:r>
        <w:rPr>
          <w:noProof/>
          <w:lang w:eastAsia="de-CH"/>
        </w:rPr>
        <mc:AlternateContent>
          <mc:Choice Requires="wpc">
            <w:drawing>
              <wp:inline distT="0" distB="0" distL="0" distR="0" wp14:anchorId="09553C78" wp14:editId="25FD7933">
                <wp:extent cx="4633912" cy="2917312"/>
                <wp:effectExtent l="38100" t="0" r="0" b="16510"/>
                <wp:docPr id="67" name="Zeichenbereich 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41" name="Stern mit 5 Zacken 2"/>
                        <wps:cNvSpPr/>
                        <wps:spPr>
                          <a:xfrm>
                            <a:off x="161924" y="107435"/>
                            <a:ext cx="242888" cy="242888"/>
                          </a:xfrm>
                          <a:prstGeom prst="star5">
                            <a:avLst/>
                          </a:prstGeom>
                          <a:solidFill>
                            <a:srgbClr val="FFFF00"/>
                          </a:solidFill>
                          <a:ln>
                            <a:solidFill>
                              <a:srgbClr val="FFC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 name="Stern mit 5 Zacken 3"/>
                        <wps:cNvSpPr/>
                        <wps:spPr>
                          <a:xfrm>
                            <a:off x="771526" y="216973"/>
                            <a:ext cx="190500" cy="190500"/>
                          </a:xfrm>
                          <a:prstGeom prst="star5">
                            <a:avLst/>
                          </a:prstGeom>
                          <a:solidFill>
                            <a:srgbClr val="FFFF00"/>
                          </a:solidFill>
                          <a:ln>
                            <a:solidFill>
                              <a:srgbClr val="FFC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 name="Stern mit 5 Zacken 4"/>
                        <wps:cNvSpPr/>
                        <wps:spPr>
                          <a:xfrm>
                            <a:off x="1509712" y="159823"/>
                            <a:ext cx="185738" cy="185738"/>
                          </a:xfrm>
                          <a:prstGeom prst="star5">
                            <a:avLst/>
                          </a:prstGeom>
                          <a:solidFill>
                            <a:srgbClr val="FFFF00"/>
                          </a:solidFill>
                          <a:ln>
                            <a:solidFill>
                              <a:srgbClr val="FFC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 name="Stern mit 5 Zacken 5"/>
                        <wps:cNvSpPr/>
                        <wps:spPr>
                          <a:xfrm>
                            <a:off x="2290762" y="245548"/>
                            <a:ext cx="195263" cy="195263"/>
                          </a:xfrm>
                          <a:prstGeom prst="star5">
                            <a:avLst/>
                          </a:prstGeom>
                          <a:solidFill>
                            <a:srgbClr val="FFFF00"/>
                          </a:solidFill>
                          <a:ln>
                            <a:solidFill>
                              <a:srgbClr val="FFC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 name="Stern mit 5 Zacken 7"/>
                        <wps:cNvSpPr/>
                        <wps:spPr>
                          <a:xfrm>
                            <a:off x="2919235" y="107435"/>
                            <a:ext cx="152400" cy="152400"/>
                          </a:xfrm>
                          <a:prstGeom prst="star5">
                            <a:avLst/>
                          </a:prstGeom>
                          <a:solidFill>
                            <a:srgbClr val="FFFF00"/>
                          </a:solidFill>
                          <a:ln>
                            <a:solidFill>
                              <a:srgbClr val="FFC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 name="Wolke 8"/>
                        <wps:cNvSpPr/>
                        <wps:spPr>
                          <a:xfrm>
                            <a:off x="2371589" y="740846"/>
                            <a:ext cx="860812" cy="461963"/>
                          </a:xfrm>
                          <a:prstGeom prst="cloud">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Wolke 9"/>
                        <wps:cNvSpPr/>
                        <wps:spPr>
                          <a:xfrm>
                            <a:off x="214306" y="764660"/>
                            <a:ext cx="847727" cy="438150"/>
                          </a:xfrm>
                          <a:prstGeom prst="cloud">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 name="Wolke 10"/>
                        <wps:cNvSpPr/>
                        <wps:spPr>
                          <a:xfrm>
                            <a:off x="1657340" y="802762"/>
                            <a:ext cx="457170" cy="309559"/>
                          </a:xfrm>
                          <a:prstGeom prst="cloud">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Wolke 11"/>
                        <wps:cNvSpPr/>
                        <wps:spPr>
                          <a:xfrm>
                            <a:off x="1147593" y="883721"/>
                            <a:ext cx="266700" cy="195263"/>
                          </a:xfrm>
                          <a:prstGeom prst="cloud">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 name="Rechteck 13"/>
                        <wps:cNvSpPr/>
                        <wps:spPr>
                          <a:xfrm>
                            <a:off x="528637" y="1888610"/>
                            <a:ext cx="80961" cy="304800"/>
                          </a:xfrm>
                          <a:prstGeom prst="rect">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 name="Wolke 12"/>
                        <wps:cNvSpPr/>
                        <wps:spPr>
                          <a:xfrm>
                            <a:off x="404784" y="1645725"/>
                            <a:ext cx="309562" cy="347660"/>
                          </a:xfrm>
                          <a:prstGeom prst="cloud">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 name="Rechteck 14"/>
                        <wps:cNvSpPr/>
                        <wps:spPr>
                          <a:xfrm>
                            <a:off x="1471612" y="1907660"/>
                            <a:ext cx="80961" cy="304800"/>
                          </a:xfrm>
                          <a:prstGeom prst="rect">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 name="Wolke 15"/>
                        <wps:cNvSpPr/>
                        <wps:spPr>
                          <a:xfrm>
                            <a:off x="1323792" y="1645726"/>
                            <a:ext cx="371659" cy="366711"/>
                          </a:xfrm>
                          <a:prstGeom prst="cloud">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 name="Rechteck 16"/>
                        <wps:cNvSpPr/>
                        <wps:spPr>
                          <a:xfrm>
                            <a:off x="2453776" y="1926708"/>
                            <a:ext cx="80961" cy="304800"/>
                          </a:xfrm>
                          <a:prstGeom prst="rect">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 name="Wolke 17"/>
                        <wps:cNvSpPr/>
                        <wps:spPr>
                          <a:xfrm>
                            <a:off x="2381537" y="1698631"/>
                            <a:ext cx="231679" cy="247647"/>
                          </a:xfrm>
                          <a:prstGeom prst="cloud">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 name="Rechteck 18"/>
                        <wps:cNvSpPr/>
                        <wps:spPr>
                          <a:xfrm>
                            <a:off x="1966913" y="1926710"/>
                            <a:ext cx="80961" cy="304800"/>
                          </a:xfrm>
                          <a:prstGeom prst="rect">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Wolke 19"/>
                        <wps:cNvSpPr/>
                        <wps:spPr>
                          <a:xfrm>
                            <a:off x="1843088" y="1612386"/>
                            <a:ext cx="309562" cy="419100"/>
                          </a:xfrm>
                          <a:prstGeom prst="cloud">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Rechteck 20"/>
                        <wps:cNvSpPr/>
                        <wps:spPr>
                          <a:xfrm>
                            <a:off x="976247" y="1907660"/>
                            <a:ext cx="104772" cy="304800"/>
                          </a:xfrm>
                          <a:prstGeom prst="rect">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 name="Wolke 21"/>
                        <wps:cNvSpPr/>
                        <wps:spPr>
                          <a:xfrm>
                            <a:off x="904538" y="1779076"/>
                            <a:ext cx="261936" cy="295274"/>
                          </a:xfrm>
                          <a:prstGeom prst="cloud">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 name="Rechteck 22"/>
                        <wps:cNvSpPr/>
                        <wps:spPr>
                          <a:xfrm>
                            <a:off x="2920254" y="1927233"/>
                            <a:ext cx="75762" cy="285227"/>
                          </a:xfrm>
                          <a:prstGeom prst="rect">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Wolke 23"/>
                        <wps:cNvSpPr/>
                        <wps:spPr>
                          <a:xfrm>
                            <a:off x="2757775" y="1655247"/>
                            <a:ext cx="366623" cy="333894"/>
                          </a:xfrm>
                          <a:prstGeom prst="cloud">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 name="Rechteck 24"/>
                        <wps:cNvSpPr/>
                        <wps:spPr>
                          <a:xfrm>
                            <a:off x="4763" y="2526788"/>
                            <a:ext cx="3333750" cy="39052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 name="Gerade Verbindung 25"/>
                        <wps:cNvCnPr/>
                        <wps:spPr>
                          <a:xfrm>
                            <a:off x="4763" y="2722051"/>
                            <a:ext cx="3333750" cy="0"/>
                          </a:xfrm>
                          <a:prstGeom prst="line">
                            <a:avLst/>
                          </a:prstGeom>
                          <a:ln>
                            <a:prstDash val="dash"/>
                          </a:ln>
                        </wps:spPr>
                        <wps:style>
                          <a:lnRef idx="2">
                            <a:schemeClr val="dk1"/>
                          </a:lnRef>
                          <a:fillRef idx="0">
                            <a:schemeClr val="dk1"/>
                          </a:fillRef>
                          <a:effectRef idx="1">
                            <a:schemeClr val="dk1"/>
                          </a:effectRef>
                          <a:fontRef idx="minor">
                            <a:schemeClr val="tx1"/>
                          </a:fontRef>
                        </wps:style>
                        <wps:bodyPr/>
                      </wps:wsp>
                      <wps:wsp>
                        <wps:cNvPr id="64" name="Textfeld 29"/>
                        <wps:cNvSpPr txBox="1"/>
                        <wps:spPr>
                          <a:xfrm>
                            <a:off x="3633584" y="2526788"/>
                            <a:ext cx="857465" cy="3905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A7038" w:rsidRDefault="001A7038" w:rsidP="00217841">
                              <w:r>
                                <w:t>Umsetzung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5" name="Textfeld 30"/>
                        <wps:cNvSpPr txBox="1"/>
                        <wps:spPr>
                          <a:xfrm>
                            <a:off x="3633584" y="36000"/>
                            <a:ext cx="857413" cy="37147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A7038" w:rsidRDefault="001A7038" w:rsidP="00217841">
                              <w:r>
                                <w:t>Idee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6" name="Gerade Verbindung mit Pfeil 31"/>
                        <wps:cNvCnPr/>
                        <wps:spPr>
                          <a:xfrm>
                            <a:off x="4062291" y="407473"/>
                            <a:ext cx="26" cy="211931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id="Zeichenbereich 1" o:spid="_x0000_s1048" editas="canvas" style="width:364.85pt;height:229.7pt;mso-position-horizontal-relative:char;mso-position-vertical-relative:line" coordsize="46335,291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">
                <v:shape id="_x0000_s1049" type="#_x0000_t75" style="position:absolute;width:46335;height:29171;visibility:visible;mso-wrap-style:square">
                  <v:fill o:detectmouseclick="t"/>
                  <v:path o:connecttype="none"/>
                </v:shape>
                <v:shape id="Stern mit 5 Zacken 2" o:spid="_x0000_s1050" style="position:absolute;left:1619;top:1074;width:2429;height:2429;visibility:visible;mso-wrap-style:square;v-text-anchor:middle" coordsize="242888,2428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A8wsMA&#10;AADbAAAADwAAAGRycy9kb3ducmV2LnhtbESPQYvCMBSE78L+h/AWvIimii5SjeIuCOrNrorHR/Ns&#10;is1LaaLWf28WFjwOM/MNM1+2thJ3anzpWMFwkIAgzp0uuVBw+F33pyB8QNZYOSYFT/KwXHx05phq&#10;9+A93bNQiAhhn6ICE0KdSulzQxb9wNXE0bu4xmKIsimkbvAR4baSoyT5khZLjgsGa/oxlF+zm1Ww&#10;+p5cd+eeN6dekoX9ZVrdntujUt3PdjUDEagN7/B/e6MVjIfw9yX+ALl4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ZA8wsMAAADbAAAADwAAAAAAAAAAAAAAAACYAgAAZHJzL2Rv&#10;d25yZXYueG1sUEsFBgAAAAAEAAQA9QAAAIgDAAAAAA==&#10;" path="m,92775r92775,l121444,r28669,92775l242888,92775r-75057,57337l196500,242887,121444,185549,46388,242887,75057,150112,,92775xe" fillcolor="yellow" strokecolor="#ffc000" strokeweight="2pt">
                  <v:path arrowok="t" o:connecttype="custom" o:connectlocs="0,92775;92775,92775;121444,0;150113,92775;242888,92775;167831,150112;196500,242887;121444,185549;46388,242887;75057,150112;0,92775" o:connectangles="0,0,0,0,0,0,0,0,0,0,0"/>
                </v:shape>
                <v:shape id="Stern mit 5 Zacken 3" o:spid="_x0000_s1051" style="position:absolute;left:7715;top:2169;width:1905;height:1905;visibility:visible;mso-wrap-style:square;v-text-anchor:middle" coordsize="190500,19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pt2MUA&#10;AADbAAAADwAAAGRycy9kb3ducmV2LnhtbESPS4vCQBCE74L/YeiFvYhOFF9kHUUXFC+KL3bZW5Pp&#10;TYKZnpAZNf57RxA8FlX1FTWZ1aYQV6pcbllBtxOBIE6szjlVcDou22MQziNrLCyTgjs5mE2bjQnG&#10;2t54T9eDT0WAsItRQeZ9GUvpkowMuo4tiYP3byuDPsgqlbrCW4CbQvaiaCgN5hwWMizpO6PkfLgY&#10;BZvFZvtzznej1uV3YE/3v2KlR0ulPj/q+RcIT7V/h1/ttVbQ78HzS/gBcvo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am3YxQAAANsAAAAPAAAAAAAAAAAAAAAAAJgCAABkcnMv&#10;ZG93bnJldi54bWxQSwUGAAAAAAQABAD1AAAAigMAAAAA&#10;" path="m,72764r72765,1l95250,r22485,72765l190500,72764r-58868,44971l154118,190500,95250,145528,36382,190500,58868,117735,,72764xe" fillcolor="yellow" strokecolor="#ffc000" strokeweight="2pt">
                  <v:path arrowok="t" o:connecttype="custom" o:connectlocs="0,72764;72765,72765;95250,0;117735,72765;190500,72764;131632,117735;154118,190500;95250,145528;36382,190500;58868,117735;0,72764" o:connectangles="0,0,0,0,0,0,0,0,0,0,0"/>
                </v:shape>
                <v:shape id="Stern mit 5 Zacken 4" o:spid="_x0000_s1052" style="position:absolute;left:15097;top:1598;width:1857;height:1857;visibility:visible;mso-wrap-style:square;v-text-anchor:middle" coordsize="185738,1857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lxPGsMA&#10;AADbAAAADwAAAGRycy9kb3ducmV2LnhtbESP0WrCQBRE3wv+w3ILvtVNtBVJXSUIglAoJPoBl+w1&#10;G8zejdk1Rr++Wyj0cZiZM8x6O9pWDNT7xrGCdJaAIK6cbrhWcDru31YgfEDW2DomBQ/ysN1MXtaY&#10;aXfngoYy1CJC2GeowITQZVL6ypBFP3MdcfTOrrcYouxrqXu8R7ht5TxJltJiw3HBYEc7Q9WlvFkF&#10;F/e9XEm5GI4Nj/mzSDtz/fpQavo65p8gAo3hP/zXPmgF7wv4/RJ/gNz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lxPGsMAAADbAAAADwAAAAAAAAAAAAAAAACYAgAAZHJzL2Rv&#10;d25yZXYueG1sUEsFBgAAAAAEAAQA9QAAAIgDAAAAAA==&#10;" path="m,70945r70946,1l92869,r21923,70946l185738,70945r-57397,43847l150265,185738,92869,141890,35473,185738,57397,114792,,70945xe" fillcolor="yellow" strokecolor="#ffc000" strokeweight="2pt">
                  <v:path arrowok="t" o:connecttype="custom" o:connectlocs="0,70945;70946,70946;92869,0;114792,70946;185738,70945;128341,114792;150265,185738;92869,141890;35473,185738;57397,114792;0,70945" o:connectangles="0,0,0,0,0,0,0,0,0,0,0"/>
                </v:shape>
                <v:shape id="Stern mit 5 Zacken 5" o:spid="_x0000_s1053" style="position:absolute;left:22907;top:2455;width:1953;height:1953;visibility:visible;mso-wrap-style:square;v-text-anchor:middle" coordsize="195263,1952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QYqzMUA&#10;AADbAAAADwAAAGRycy9kb3ducmV2LnhtbESPQUvDQBSE74X+h+UVvLUvlaKSdlusIHrQg6kt9PbI&#10;PpNo9m3MbpP033cLgsdhZr5hVpvB1qrj1ldONMxnCSiW3JlKCg2fu+fpAygfSAzVTljDmT1s1uPR&#10;ilLjevngLguFihDxKWkoQ2hSRJ+XbMnPXMMSvS/XWgpRtgWalvoItzXeJskdWqokLpTU8FPJ+U92&#10;shqOfte/3P+iy87f+8PWvePbqUOtbybD4xJU4CH8h//ar0bDYgHXL/EH4Po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BirMxQAAANsAAAAPAAAAAAAAAAAAAAAAAJgCAABkcnMv&#10;ZG93bnJldi54bWxQSwUGAAAAAAQABAD1AAAAigMAAAAA&#10;" path="m,74584r74584,l97632,r23047,74584l195263,74584r-60340,46095l157971,195263,97632,149167,37292,195263,60340,120679,,74584xe" fillcolor="yellow" strokecolor="#ffc000" strokeweight="2pt">
                  <v:path arrowok="t" o:connecttype="custom" o:connectlocs="0,74584;74584,74584;97632,0;120679,74584;195263,74584;134923,120679;157971,195263;97632,149167;37292,195263;60340,120679;0,74584" o:connectangles="0,0,0,0,0,0,0,0,0,0,0"/>
                </v:shape>
                <v:shape id="Stern mit 5 Zacken 7" o:spid="_x0000_s1054" style="position:absolute;left:29192;top:1074;width:1524;height:1524;visibility:visible;mso-wrap-style:square;v-text-anchor:middle" coordsize="152400,152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W3aoMQA&#10;AADbAAAADwAAAGRycy9kb3ducmV2LnhtbESPT4vCMBTE7wt+h/AEL4umuqtINYq6iIK9+Ofi7dE8&#10;22LzUpuo3W+/ERY8DjPzG2Y6b0wpHlS7wrKCfi8CQZxaXXCm4HRcd8cgnEfWWFomBb/kYD5rfUwx&#10;1vbJe3ocfCYChF2MCnLvq1hKl+Zk0PVsRRy8i60N+iDrTOoanwFuSjmIopE0WHBYyLGiVU7p9XA3&#10;Cj4vaZLt7uvl2aH7Gdw2X1GSbJTqtJvFBISnxr/D/+2tVvA9hNeX8APk7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Vt2qDEAAAA2wAAAA8AAAAAAAAAAAAAAAAAmAIAAGRycy9k&#10;b3ducmV2LnhtbFBLBQYAAAAABAAEAPUAAACJAwAAAAA=&#10;" path="m,58211r58212,1l76200,,94188,58212r58212,-1l105305,94188r17989,58212l76200,116422,29106,152400,47095,94188,,58211xe" fillcolor="yellow" strokecolor="#ffc000" strokeweight="2pt">
                  <v:path arrowok="t" o:connecttype="custom" o:connectlocs="0,58211;58212,58212;76200,0;94188,58212;152400,58211;105305,94188;123294,152400;76200,116422;29106,152400;47095,94188;0,58211" o:connectangles="0,0,0,0,0,0,0,0,0,0,0"/>
                </v:shape>
                <v:shape id="Wolke 8" o:spid="_x0000_s1055" style="position:absolute;left:23715;top:7408;width:8609;height:4620;visibility:visible;mso-wrap-style:square;v-text-anchor:middle" coordsize="43200,43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3fwcYA&#10;AADbAAAADwAAAGRycy9kb3ducmV2LnhtbESP3WrCQBSE7wt9h+UUvBHdKDZo6iqiFgoBaf3p9SF7&#10;TILZsyG7avTpu0LBy2FmvmGm89ZU4kKNKy0rGPQjEMSZ1SXnCva7z94YhPPIGivLpOBGDuaz15cp&#10;Jtpe+YcuW5+LAGGXoILC+zqR0mUFGXR9WxMH72gbgz7IJpe6wWuAm0oOoyiWBksOCwXWtCwoO23P&#10;RsGqe3tPj5N09Tu653L9HXfb9LBRqvPWLj5AeGr9M/zf/tIKRjE8voQfIG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w3fwcYAAADbAAAADwAAAAAAAAAAAAAAAACYAgAAZHJz&#10;L2Rvd25yZXYueG1sUEsFBgAAAAAEAAQA9QAAAIsDAAAAAA==&#1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white [3201]" strokecolor="#4f81bd [3204]" strokeweight="2pt">
                  <v:path arrowok="t" o:connecttype="custom" o:connectlocs="93514,279926;43041,271403;138049,373196;115971,377270;328344,418012;315033,399406;574413,371613;569092,392027;680061,245461;744841,321770;832875,164189;804022,192805;763652,58023;765166,71540;579414,42261;594199,25023;441186,50474;448340,35610;278967,55521;304871,69936;82235,168841;77712,153667" o:connectangles="0,0,0,0,0,0,0,0,0,0,0,0,0,0,0,0,0,0,0,0,0,0"/>
                </v:shape>
                <v:shape id="Wolke 9" o:spid="_x0000_s1056" style="position:absolute;left:2143;top:7646;width:8477;height:4382;visibility:visible;mso-wrap-style:square;v-text-anchor:middle" coordsize="43200,43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F6WsYA&#10;AADbAAAADwAAAGRycy9kb3ducmV2LnhtbESPW2vCQBSE3wX/w3IKfRHdVKza1FWKFygEpPXS50P2&#10;mASzZ0N2q9Ff7wqCj8PMfMNMZo0pxYlqV1hW8NaLQBCnVhecKdhtV90xCOeRNZaWScGFHMym7dYE&#10;Y23P/Eunjc9EgLCLUUHufRVL6dKcDLqerYiDd7C1QR9knUld4znATSn7UTSUBgsOCzlWNM8pPW7+&#10;jYJF5/KeHD6Sxd/gmsnlz7DTJPu1Uq8vzdcnCE+Nf4Yf7W+tYDCC+5fwA+T0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EF6WsYAAADbAAAADwAAAAAAAAAAAAAAAACYAgAAZHJz&#10;L2Rvd25yZXYueG1sUEsFBgAAAAAEAAQA9QAAAIsDAAAAAA==&#1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white [3201]" strokecolor="#4f81bd [3204]" strokeweight="2pt">
                  <v:path arrowok="t" o:connecttype="custom" o:connectlocs="92092,265497;42386,257413;135950,353958;114208,357823;323353,396465;310245,378817;565681,352457;560442,371819;669724,232808;733519,305184;820215,155726;791801,182867;752044,55032;753535,67852;570607,40083;585167,23733;434480,47872;441524,33774;274726,52659;300237,66331;80985,160138;76531,145746" o:connectangles="0,0,0,0,0,0,0,0,0,0,0,0,0,0,0,0,0,0,0,0,0,0"/>
                </v:shape>
                <v:shape id="Wolke 10" o:spid="_x0000_s1057" style="position:absolute;left:16573;top:8027;width:4572;height:3096;visibility:visible;mso-wrap-style:square;v-text-anchor:middle" coordsize="43200,43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d7uKMIA&#10;AADbAAAADwAAAGRycy9kb3ducmV2LnhtbERPTYvCMBC9C/6HMIIXWVNFxa1GEd0FoSDqrp6HZmyL&#10;zaQ0Uau/fnNY8Ph43/NlY0pxp9oVlhUM+hEI4tTqgjMFvz/fH1MQziNrLC2Tgic5WC7arTnG2j74&#10;QPejz0QIYRejgtz7KpbSpTkZdH1bEQfuYmuDPsA6k7rGRwg3pRxG0UQaLDg05FjROqf0erwZBZve&#10;c5xcPpPNefTK5Nd+0muS006pbqdZzUB4avxb/O/eagWjMDZ8CT9ALv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d3u4owgAAANsAAAAPAAAAAAAAAAAAAAAAAJgCAABkcnMvZG93&#10;bnJldi54bWxQSwUGAAAAAAQABAD1AAAAhwMAAAAA&#1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white [3201]" strokecolor="#4f81bd [3204]" strokeweight="2pt">
                  <v:path arrowok="t" o:connecttype="custom" o:connectlocs="49664,187577;22859,181866;73317,250076;61591,252807;174381,280108;167312,267640;305066,249016;302240,262695;361175,164482;395579,215616;442333,110022;427009,129198;405569,38881;406373,47939;307722,28319;315574,16768;234310,33822;238109,23862;148157,37204;161914,46864;43675,113140;41272,102971" o:connectangles="0,0,0,0,0,0,0,0,0,0,0,0,0,0,0,0,0,0,0,0,0,0"/>
                </v:shape>
                <v:shape id="Wolke 11" o:spid="_x0000_s1058" style="position:absolute;left:11475;top:8837;width:2667;height:1952;visibility:visible;mso-wrap-style:square;v-text-anchor:middle" coordsize="43200,43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JLs8YA&#10;AADbAAAADwAAAGRycy9kb3ducmV2LnhtbESP3WrCQBSE7wu+w3IEb8RsKlY0ZhWpLRQC4k/r9SF7&#10;TILZsyG71din7xYKXg4z8w2TrjpTiyu1rrKs4DmKQRDnVldcKPg8vo9mIJxH1lhbJgV3crBa9p5S&#10;TLS98Z6uB1+IAGGXoILS+yaR0uUlGXSRbYiDd7atQR9kW0jd4i3ATS3HcTyVBisOCyU29FpSfjl8&#10;GwWb4f0lO8+zzWnyU8i33XTYZV9bpQb9br0A4anzj/B/+0MrmMzh70v4AXL5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pJLs8YAAADbAAAADwAAAAAAAAAAAAAAAACYAgAAZHJz&#10;L2Rvd25yZXYueG1sUEsFBgAAAAAEAAQA9QAAAIsDAAAAAA==&#1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white [3201]" strokecolor="#4f81bd [3204]" strokeweight="2pt">
                  <v:path arrowok="t" o:connecttype="custom" o:connectlocs="28973,118319;13335,114717;42771,157743;35930,159465;101729,176686;97605,168821;177967,157074;176318,165702;210699,103752;230770,136006;258045,69400;249105,81495;236597,24525;237067,30239;179516,17863;184097,10577;136690,21334;138906,15052;86431,23468;94456,29561;25478,71366;24077,64952" o:connectangles="0,0,0,0,0,0,0,0,0,0,0,0,0,0,0,0,0,0,0,0,0,0"/>
                </v:shape>
                <v:rect id="Rechteck 13" o:spid="_x0000_s1059" style="position:absolute;left:5286;top:18886;width:809;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gcJMMA&#10;AADbAAAADwAAAGRycy9kb3ducmV2LnhtbERPyWrDMBC9B/oPYgq9lEZOIUlxowSTutAcesh6Hqzx&#10;UlsjY6m2k6+vDoUcH29fbUbTiJ46V1lWMJtGIIgzqysuFJyOny9vIJxH1thYJgVXcrBZP0xWGGs7&#10;8J76gy9ECGEXo4LS+zaW0mUlGXRT2xIHLredQR9gV0jd4RDCTSNfo2ghDVYcGkpsaVtSVh9+jYKP&#10;88/zLa/T5Du97OrlPK/saXFV6ulxTN5BeBr9Xfzv/tIK5mF9+BJ+gF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ngcJMMAAADbAAAADwAAAAAAAAAAAAAAAACYAgAAZHJzL2Rv&#10;d25yZXYueG1sUEsFBgAAAAAEAAQA9QAAAIgDAAAAAA==&#10;" fillcolor="#f79646 [3209]" strokecolor="#974706 [1609]" strokeweight="2pt"/>
                <v:shape id="Wolke 12" o:spid="_x0000_s1060" style="position:absolute;left:4047;top:16457;width:3096;height:3476;visibility:visible;mso-wrap-style:square;v-text-anchor:middle" coordsize="43200,43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67PjMQA&#10;AADbAAAADwAAAGRycy9kb3ducmV2LnhtbESPQWvCQBSE74L/YXmCN91YrLTRVcQiePAStYfeHtln&#10;Npp9G7NrjP++Wyh4HGbmG2ax6mwlWmp86VjBZJyAIM6dLrlQcDpuRx8gfEDWWDkmBU/ysFr2ewtM&#10;tXtwRu0hFCJC2KeowIRQp1L63JBFP3Y1cfTOrrEYomwKqRt8RLit5FuSzKTFkuOCwZo2hvLr4W4V&#10;VO3P1Hxf1tPsdt6Hz6/T/Zo9SanhoFvPQQTqwiv8395pBe8T+PsSf4Bc/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Ouz4zEAAAA2wAAAA8AAAAAAAAAAAAAAAAAmAIAAGRycy9k&#10;b3ducmV2LnhtbFBLBQYAAAAABAAEAPUAAACJAwAAAAA=&#1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9bbb59 [3206]" strokecolor="#4e6128 [1606]" strokeweight="2pt">
                  <v:path arrowok="t" o:connecttype="custom" o:connectlocs="33629,210664;15478,204250;49645,280856;41705,283922;118078,314584;113291,300581;206568,279665;204655,295028;244561,184727;267857,242155;299516,123564;289140,145100;274622,43667;275166,53839;208367,31804;213684,18832;158658,37985;161230,26799;100321,41784;109637,52632;29573,127065;27947,115645" o:connectangles="0,0,0,0,0,0,0,0,0,0,0,0,0,0,0,0,0,0,0,0,0,0"/>
                </v:shape>
                <v:rect id="Rechteck 14" o:spid="_x0000_s1061" style="position:absolute;left:14716;top:19076;width:809;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YnyMYA&#10;AADbAAAADwAAAGRycy9kb3ducmV2LnhtbESPT2vCQBTE70K/w/IKXqRuFLQSXUWqgj14UFPPj+zL&#10;nyb7NmRXjf303YLQ4zAzv2EWq87U4katKy0rGA0jEMSp1SXnCpLz7m0GwnlkjbVlUvAgB6vlS2+B&#10;sbZ3PtLt5HMRIOxiVFB438RSurQgg25oG+LgZbY16INsc6lbvAe4qeU4iqbSYMlhocCGPgpKq9PV&#10;KNh8fQ9+smq7Pmwvn9X7JCttMn0o1X/t1nMQnjr/H36291rBZAx/X8IPkM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eYnyMYAAADbAAAADwAAAAAAAAAAAAAAAACYAgAAZHJz&#10;L2Rvd25yZXYueG1sUEsFBgAAAAAEAAQA9QAAAIsDAAAAAA==&#10;" fillcolor="#f79646 [3209]" strokecolor="#974706 [1609]" strokeweight="2pt"/>
                <v:shape id="Wolke 15" o:spid="_x0000_s1062" style="position:absolute;left:13237;top:16457;width:3717;height:3667;visibility:visible;mso-wrap-style:square;v-text-anchor:middle" coordsize="43200,43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DD0YMUA&#10;AADbAAAADwAAAGRycy9kb3ducmV2LnhtbESPzW7CMBCE75V4B2uReisOlCIIGIRaVeqBS/g5cFvF&#10;SxyI12lsQnj7GqkSx9HMfKNZrDpbiZYaXzpWMBwkIIhzp0suFOx3329TED4ga6wck4I7eVgtey8L&#10;TLW7cUbtNhQiQtinqMCEUKdS+tyQRT9wNXH0Tq6xGKJsCqkbvEW4reQoSSbSYslxwWBNn4byy/Zq&#10;FVTtcWwO5/U4+z1twuxrf71kd1Lqtd+t5yACdeEZ/m//aAUf7/D4En+AX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MPRgxQAAANsAAAAPAAAAAAAAAAAAAAAAAJgCAABkcnMv&#10;ZG93bnJldi54bWxQSwUGAAAAAAQABAD1AAAAigMAAAAA&#1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9bbb59 [3206]" strokecolor="#4e6128 [1606]" strokeweight="2pt">
                  <v:path arrowok="t" o:connecttype="custom" o:connectlocs="40375,222208;18583,215443;59603,296246;50071,299481;141764,331823;136017,317052;248005,294990;245708,311195;293619,194849;321588,255424;359597,130335;347140,153051;329710,46060;330364,56789;250164,33547;256548,19864;190484,40067;193572,28267;120445,44073;131629,55516;35505,134028;33553,121982" o:connectangles="0,0,0,0,0,0,0,0,0,0,0,0,0,0,0,0,0,0,0,0,0,0"/>
                </v:shape>
                <v:rect id="Rechteck 16" o:spid="_x0000_s1063" style="position:absolute;left:24537;top:19267;width:810;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MaJ8cA&#10;AADbAAAADwAAAGRycy9kb3ducmV2LnhtbESPzWvCQBTE74L/w/KEXqTZKGpLmlXED2gPHrS250f2&#10;5aPJvg3Zrcb+9d1CweMwM79h0lVvGnGhzlWWFUyiGARxZnXFhYLz+/7xGYTzyBoby6TgRg5Wy+Eg&#10;xUTbKx/pcvKFCBB2CSoovW8TKV1WkkEX2ZY4eLntDPogu0LqDq8Bbho5jeOFNFhxWCixpU1JWX36&#10;Ngq2H1/jn7zerQ+7z7f6aZ5X9ry4KfUw6tcvIDz1/h7+b79qBfMZ/H0JP0Au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lDGifHAAAA2wAAAA8AAAAAAAAAAAAAAAAAmAIAAGRy&#10;cy9kb3ducmV2LnhtbFBLBQYAAAAABAAEAPUAAACMAwAAAAA=&#10;" fillcolor="#f79646 [3209]" strokecolor="#974706 [1609]" strokeweight="2pt"/>
                <v:shape id="Wolke 17" o:spid="_x0000_s1064" style="position:absolute;left:23815;top:16986;width:2317;height:2476;visibility:visible;mso-wrap-style:square;v-text-anchor:middle" coordsize="43200,43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XJj8UA&#10;AADbAAAADwAAAGRycy9kb3ducmV2LnhtbESPT4vCMBTE7wt+h/CEva2piy5ajSIrwh72Uv8cvD2a&#10;Z1NtXmoTa/32G0HY4zAzv2Hmy85WoqXGl44VDAcJCOLc6ZILBfvd5mMCwgdkjZVjUvAgD8tF722O&#10;qXZ3zqjdhkJECPsUFZgQ6lRKnxuy6AeuJo7eyTUWQ5RNIXWD9wi3lfxMki9pseS4YLCmb0P5ZXuz&#10;Cqr2ODKH82qUXU+/Ybre3y7Zg5R673erGYhAXfgPv9o/WsF4DM8v8QfIx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lcmPxQAAANsAAAAPAAAAAAAAAAAAAAAAAJgCAABkcnMv&#10;ZG93bnJldi54bWxQSwUGAAAAAAQABAD1AAAAigMAAAAA&#1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9bbb59 [3206]" strokecolor="#4e6128 [1606]" strokeweight="2pt">
                  <v:path arrowok="t" o:connecttype="custom" o:connectlocs="25168,150061;11584,145493;37154,200061;31212,202245;88371,224086;84788,214111;154597,199213;153166,210156;183032,131585;200467,172493;224160,88018;216395,103358;205529,31105;205937,38351;155944,22655;159923,13414;118741,27058;120666,19089;75081,29764;82053,37491;22133,90512;20915,82377" o:connectangles="0,0,0,0,0,0,0,0,0,0,0,0,0,0,0,0,0,0,0,0,0,0"/>
                </v:shape>
                <v:rect id="Rechteck 18" o:spid="_x0000_s1065" style="position:absolute;left:19669;top:19267;width:809;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t0hy8YA&#10;AADbAAAADwAAAGRycy9kb3ducmV2LnhtbESPT2vCQBTE74V+h+UVvBTdtGAqMRuR1kJ78FCrnh/Z&#10;lz8m+zZkV4399K4g9DjMzG+YdDGYVpyod7VlBS+TCARxbnXNpYLt7+d4BsJ5ZI2tZVJwIQeL7PEh&#10;xUTbM//QaeNLESDsElRQed8lUrq8IoNuYjvi4BW2N+iD7EupezwHuGnlaxTF0mDNYaHCjt4rypvN&#10;0Sj42B2e/4pmtVyv9t/N27So7Ta+KDV6GpZzEJ4G/x++t7+0gmkMty/hB8js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t0hy8YAAADbAAAADwAAAAAAAAAAAAAAAACYAgAAZHJz&#10;L2Rvd25yZXYueG1sUEsFBgAAAAAEAAQA9QAAAIsDAAAAAA==&#10;" fillcolor="#f79646 [3209]" strokecolor="#974706 [1609]" strokeweight="2pt"/>
                <v:shape id="Wolke 19" o:spid="_x0000_s1066" style="position:absolute;left:18430;top:16123;width:3096;height:4191;visibility:visible;mso-wrap-style:square;v-text-anchor:middle" coordsize="43200,43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wvyY8UA&#10;AADbAAAADwAAAGRycy9kb3ducmV2LnhtbESPQWvCQBSE74X+h+UJ3urGorWmriKK4KGXqD14e2Sf&#10;2dTs25hdY/z3bqHgcZiZb5jZorOVaKnxpWMFw0ECgjh3uuRCwWG/efsE4QOyxsoxKbiTh8X89WWG&#10;qXY3zqjdhUJECPsUFZgQ6lRKnxuy6AeuJo7eyTUWQ5RNIXWDtwi3lXxPkg9pseS4YLCmlaH8vLta&#10;BVV7HJmf3+Uou5y+w3R9uJ6zOynV73XLLxCBuvAM/7e3WsF4An9f4g+Q8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C/JjxQAAANsAAAAPAAAAAAAAAAAAAAAAAJgCAABkcnMv&#10;ZG93bnJldi54bWxQSwUGAAAAAAQABAD1AAAAigMAAAAA&#1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9bbb59 [3206]" strokecolor="#4e6128 [1606]" strokeweight="2pt">
                  <v:path arrowok="t" o:connecttype="custom" o:connectlocs="33629,253953;15478,246221;49645,338569;41705,342265;118078,379227;113291,362347;206568,337133;204655,355653;244561,222686;267857,291915;299516,148955;289140,174916;274622,52640;275166,64902;208367,38340;213684,22701;158658,45791;161230,32306;100321,50370;109637,63447;29573,153175;27947,139409" o:connectangles="0,0,0,0,0,0,0,0,0,0,0,0,0,0,0,0,0,0,0,0,0,0"/>
                </v:shape>
                <v:rect id="Rechteck 20" o:spid="_x0000_s1067" style="position:absolute;left:9762;top:19076;width:1048;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A4QIsMA&#10;AADbAAAADwAAAGRycy9kb3ducmV2LnhtbERPyWrDMBC9B/oPYgq9lEZOIUlxowSTutAcesh6Hqzx&#10;UlsjY6m2k6+vDoUcH29fbUbTiJ46V1lWMJtGIIgzqysuFJyOny9vIJxH1thYJgVXcrBZP0xWGGs7&#10;8J76gy9ECGEXo4LS+zaW0mUlGXRT2xIHLredQR9gV0jd4RDCTSNfo2ghDVYcGkpsaVtSVh9+jYKP&#10;88/zLa/T5Du97OrlPK/saXFV6ulxTN5BeBr9Xfzv/tIK5mFs+BJ+gF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A4QIsMAAADbAAAADwAAAAAAAAAAAAAAAACYAgAAZHJzL2Rv&#10;d25yZXYueG1sUEsFBgAAAAAEAAQA9QAAAIgDAAAAAA==&#10;" fillcolor="#f79646 [3209]" strokecolor="#974706 [1609]" strokeweight="2pt"/>
                <v:shape id="Wolke 21" o:spid="_x0000_s1068" style="position:absolute;left:9045;top:17790;width:2619;height:2953;visibility:visible;mso-wrap-style:square;v-text-anchor:middle" coordsize="43200,43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djDisQA&#10;AADbAAAADwAAAGRycy9kb3ducmV2LnhtbESPQWvCQBSE74L/YXlCb7qxqNTUVcRS6KGXaHro7ZF9&#10;ZqPZtzG7xvjv3ULB4zAz3zCrTW9r0VHrK8cKppMEBHHhdMWlgvzwOX4D4QOyxtoxKbiTh816OFhh&#10;qt2NM+r2oRQRwj5FBSaEJpXSF4Ys+olriKN3dK3FEGVbSt3iLcJtLV+TZCEtVhwXDDa0M1Sc91er&#10;oO5+Z+bntJ1ll+N3WH7k13N2J6VeRv32HUSgPjzD/+0vrWC+hL8v8QfI9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3Yw4rEAAAA2wAAAA8AAAAAAAAAAAAAAAAAmAIAAGRycy9k&#10;b3ducmV2LnhtbFBLBQYAAAAABAAEAPUAAACJAwAAAAA=&#1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9bbb59 [3206]" strokecolor="#4e6128 [1606]" strokeweight="2pt">
                  <v:path arrowok="t" o:connecttype="custom" o:connectlocs="28455,178921;13097,173473;42007,238536;35289,241140;99912,267182;95861,255289;174788,237525;173169,250573;206936,156892;226647,205667;253435,104945;244656,123236;232371,37087;232832,45726;176310,27012;180809,15994;134248,32261;136425,22761;84887,35488;92769,44701;25023,107919;23647,98220" o:connectangles="0,0,0,0,0,0,0,0,0,0,0,0,0,0,0,0,0,0,0,0,0,0"/>
                </v:shape>
                <v:rect id="Rechteck 22" o:spid="_x0000_s1069" style="position:absolute;left:29202;top:19272;width:758;height:28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TWmcMA&#10;AADbAAAADwAAAGRycy9kb3ducmV2LnhtbERPy2rCQBTdF/yH4RbciE4qNJXUUcQq1EUX9dH1JXPz&#10;aDJ3QmY0iV/fWQhdHs57ue5NLW7UutKygpdZBII4tbrkXMH5tJ8uQDiPrLG2TAoGcrBejZ6WmGjb&#10;8Tfdjj4XIYRdggoK75tESpcWZNDNbEMcuMy2Bn2AbS51i10IN7WcR1EsDZYcGgpsaFtQWh2vRsHH&#10;5Xdyz6rd5mv3c6jeXrPSnuNBqfFzv3kH4an3/+KH+1MriMP68CX8ALn6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BTWmcMAAADbAAAADwAAAAAAAAAAAAAAAACYAgAAZHJzL2Rv&#10;d25yZXYueG1sUEsFBgAAAAAEAAQA9QAAAIgDAAAAAA==&#10;" fillcolor="#f79646 [3209]" strokecolor="#974706 [1609]" strokeweight="2pt"/>
                <v:shape id="Wolke 23" o:spid="_x0000_s1070" style="position:absolute;left:27577;top:16552;width:3666;height:3339;visibility:visible;mso-wrap-style:square;v-text-anchor:middle" coordsize="43200,43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cIFMcQA&#10;AADbAAAADwAAAGRycy9kb3ducmV2LnhtbESPT4vCMBTE74LfITxhb5q6iGg1irgIHvZS/xy8PZpn&#10;U21eahNr/fabhYU9DjPzG2a57mwlWmp86VjBeJSAIM6dLrlQcDruhjMQPiBrrByTgjd5WK/6vSWm&#10;2r04o/YQChEh7FNUYEKoUyl9bsiiH7maOHpX11gMUTaF1A2+ItxW8jNJptJiyXHBYE1bQ/n98LQK&#10;qvYyMefbZpI9rt9h/nV63rM3KfUx6DYLEIG68B/+a++1gukYfr/EHyBX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3CBTHEAAAA2wAAAA8AAAAAAAAAAAAAAAAAmAIAAGRycy9k&#10;b3ducmV2LnhtbFBLBQYAAAAABAAEAPUAAACJAwAAAAA=&#1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9bbb59 [3206]" strokecolor="#4e6128 [1606]" strokeweight="2pt">
                  <v:path arrowok="t" o:connecttype="custom" o:connectlocs="39828,202323;18331,196163;58795,269735;49392,272680;139843,302128;134174,288679;244644,268591;242379,283346;289641,177412;317231,232566;354725,118671;342436,139354;325242,41938;325887,51707;246775,30545;253072,18086;187903,36481;190949,25738;118813,40129;129846,50548;35024,122034;33098,111066" o:connectangles="0,0,0,0,0,0,0,0,0,0,0,0,0,0,0,0,0,0,0,0,0,0"/>
                </v:shape>
                <v:rect id="Rechteck 24" o:spid="_x0000_s1071" style="position:absolute;left:47;top:25267;width:33338;height:390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Yl27sQA&#10;AADbAAAADwAAAGRycy9kb3ducmV2LnhtbESPwWrDMBBE74H+g9hCb7GcHEzjRgnBUFraUxzn0Nti&#10;bS1Ta2Us1bH79VEhkOMwM2+Y7X6ynRhp8K1jBaskBUFcO91yo6A6vS6fQfiArLFzTApm8rDfPSy2&#10;mGt34SONZWhEhLDPUYEJoc+l9LUhiz5xPXH0vt1gMUQ5NFIPeIlw28l1mmbSYstxwWBPhaH6p/y1&#10;Cj5nGcbqnG3+xqKddflVvH1QodTT43R4ARFoCvfwrf2uFWRr+P8Sf4DcX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WJdu7EAAAA2wAAAA8AAAAAAAAAAAAAAAAAmAIAAGRycy9k&#10;b3ducmV2LnhtbFBLBQYAAAAABAAEAPUAAACJAwAAAAA=&#10;" fillcolor="white [3201]" strokecolor="black [3200]" strokeweight="2pt"/>
                <v:line id="Gerade Verbindung 25" o:spid="_x0000_s1072" style="position:absolute;visibility:visible;mso-wrap-style:square" from="47,27220" to="33385,272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scUjcQAAADbAAAADwAAAGRycy9kb3ducmV2LnhtbESPT2sCMRTE74V+h/AK3mrWP0i7NUop&#10;CuJFtIW2t0fyulncvCxJ1N1vbwShx2FmfsPMl51rxJlCrD0rGA0LEMTam5orBV+f6+cXEDEhG2w8&#10;k4KeIiwXjw9zLI2/8J7Oh1SJDOFYogKbUltKGbUlh3HoW+Ls/fngMGUZKmkCXjLcNXJcFDPpsOa8&#10;YLGlD0v6eDg5Ba77ne7M/rX/CT1uV3aip7tvrdTgqXt/A5GoS//he3tjFMwmcPuSf4BcX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GxxSNxAAAANsAAAAPAAAAAAAAAAAA&#10;AAAAAKECAABkcnMvZG93bnJldi54bWxQSwUGAAAAAAQABAD5AAAAkgMAAAAA&#10;" strokecolor="black [3200]" strokeweight="2pt">
                  <v:stroke dashstyle="dash"/>
                  <v:shadow on="t" color="black" opacity="24903f" origin=",.5" offset="0,.55556mm"/>
                </v:line>
                <v:shape id="Textfeld 29" o:spid="_x0000_s1073" type="#_x0000_t202" style="position:absolute;left:36335;top:25267;width:8575;height:39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oeHMIA&#10;AADbAAAADwAAAGRycy9kb3ducmV2LnhtbESPQWsCMRSE74X+h/AKvdVsi8i6GqUtKgVP1dLzY/NM&#10;gpuXJUnX7b83BaHHYWa+YZbr0XdioJhcYAXPkwoEcRu0Y6Pg67h9qkGkjKyxC0wKfinBenV/t8RG&#10;hwt/0nDIRhQIpwYV2Jz7RsrUWvKYJqEnLt4pRI+5yGikjngpcN/Jl6qaSY+Oy4LFnt4ttefDj1ew&#10;eTNz09YY7abWzg3j92lvdko9PoyvCxCZxvwfvrU/tILZFP6+lB8gV1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Aah4cwgAAANsAAAAPAAAAAAAAAAAAAAAAAJgCAABkcnMvZG93&#10;bnJldi54bWxQSwUGAAAAAAQABAD1AAAAhwMAAAAA&#10;" fillcolor="white [3201]" strokeweight=".5pt">
                  <v:textbox>
                    <w:txbxContent>
                      <w:p w:rsidR="001A7038" w:rsidRDefault="001A7038" w:rsidP="00217841">
                        <w:r>
                          <w:t>Umsetzung</w:t>
                        </w:r>
                      </w:p>
                    </w:txbxContent>
                  </v:textbox>
                </v:shape>
                <v:shape id="Textfeld 30" o:spid="_x0000_s1074" type="#_x0000_t202" style="position:absolute;left:36335;top:360;width:8574;height:3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a7h8IA&#10;AADbAAAADwAAAGRycy9kb3ducmV2LnhtbESPQWsCMRSE74X+h/AKvdVsC8q6GqUtKgVP1dLzY/NM&#10;gpuXJUnX7b83BaHHYWa+YZbr0XdioJhcYAXPkwoEcRu0Y6Pg67h9qkGkjKyxC0wKfinBenV/t8RG&#10;hwt/0nDIRhQIpwYV2Jz7RsrUWvKYJqEnLt4pRI+5yGikjngpcN/Jl6qaSY+Oy4LFnt4ttefDj1ew&#10;eTNz09YY7abWzg3j92lvdko9PoyvCxCZxvwfvrU/tILZFP6+lB8gV1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vJruHwgAAANsAAAAPAAAAAAAAAAAAAAAAAJgCAABkcnMvZG93&#10;bnJldi54bWxQSwUGAAAAAAQABAD1AAAAhwMAAAAA&#10;" fillcolor="white [3201]" strokeweight=".5pt">
                  <v:textbox>
                    <w:txbxContent>
                      <w:p w:rsidR="001A7038" w:rsidRDefault="001A7038" w:rsidP="00217841">
                        <w:r>
                          <w:t>Idee</w:t>
                        </w:r>
                      </w:p>
                    </w:txbxContent>
                  </v:textbox>
                </v:shape>
                <v:shape id="Gerade Verbindung mit Pfeil 31" o:spid="_x0000_s1075" type="#_x0000_t32" style="position:absolute;left:40622;top:4074;width:1;height:2119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sMRMMAAADbAAAADwAAAGRycy9kb3ducmV2LnhtbESPQWuDQBSE74X8h+UVcmvWJihisxEJ&#10;SHuNbaG5vbgvKnXfirtG8++7hUKPw8x8w+zzxfTiRqPrLCt43kQgiGurO24UfLyXTykI55E19pZJ&#10;wZ0c5IfVwx4zbWc+0a3yjQgQdhkqaL0fMild3ZJBt7EDcfCudjTogxwbqUecA9z0chtFiTTYcVho&#10;caBjS/V3NRkFu+tleU19IdPyyx6nKY7jz/Ks1PpxKV5AeFr8f/iv/aYVJAn8fgk/QB5+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r7DETDAAAA2wAAAA8AAAAAAAAAAAAA&#10;AAAAoQIAAGRycy9kb3ducmV2LnhtbFBLBQYAAAAABAAEAPkAAACRAwAAAAA=&#10;" strokecolor="#4579b8 [3044]">
                  <v:stroke endarrow="open"/>
                </v:shape>
                <w10:anchorlock/>
              </v:group>
            </w:pict>
          </mc:Fallback>
        </mc:AlternateContent>
      </w:r>
    </w:p>
    <w:p w:rsidR="00217841" w:rsidRDefault="00217841" w:rsidP="00217841">
      <w:pPr>
        <w:pStyle w:val="Caption"/>
      </w:pPr>
      <w:bookmarkStart w:id="1066" w:name="_Ref327396903"/>
      <w:bookmarkStart w:id="1067" w:name="_Toc327468145"/>
      <w:r>
        <w:t xml:space="preserve">Abbildung </w:t>
      </w:r>
      <w:fldSimple w:instr=" SEQ Abbildung \* ARABIC ">
        <w:r w:rsidR="000E6CF3">
          <w:rPr>
            <w:noProof/>
          </w:rPr>
          <w:t>143</w:t>
        </w:r>
      </w:fldSimple>
      <w:r>
        <w:t xml:space="preserve"> - Von der Idee zur Umsetzung</w:t>
      </w:r>
      <w:bookmarkEnd w:id="1066"/>
      <w:bookmarkEnd w:id="1067"/>
    </w:p>
    <w:p w:rsidR="00217841" w:rsidRDefault="00217841" w:rsidP="00217841">
      <w:r>
        <w:t xml:space="preserve">Schlussendlich habe ich das Projekt einerseits als sehr interessant, andererseits auch als sehr herausfordernd empfunden, wie gesagt nicht nur wegen den technischen Aspekten. Es gab viele Herausforderungen, die wir als Team erfolgreich bestritten haben und ich bin mir sicher, dass wir alle viel fürs Leben gelernt haben. Obwohl es noch einige Dinge gibt, die ich wirklich gerne noch umgesetzt hätte, sehe ich ein, dass die Zeit dafür einfach nicht reichte. Wahrscheinlich werde ich mich weiter in meiner Freizeit und/oder im Master Studium mit dieser neuen Art der Interaktion beschäftigen und Projekte durchführen, die hoffentlich wieder so herausfordernd, spannend, knifflig, vielseitig und erfolgreich sein werden, wie es das Projekt HSR Videowall war. Ich würde es auch schön finden, wenn ich bei einem künftigen Besuch der HSR </w:t>
      </w:r>
      <w:proofErr w:type="gramStart"/>
      <w:r>
        <w:t>eine durch Kinect gesteuerte</w:t>
      </w:r>
      <w:proofErr w:type="gramEnd"/>
      <w:r>
        <w:t xml:space="preserve"> Videowall vorfinden würde, mit der sich die HSR als moderne Hochschule für Technik repräsentiert.</w:t>
      </w:r>
    </w:p>
    <w:p w:rsidR="00217841" w:rsidRDefault="00217841" w:rsidP="00217841">
      <w:r>
        <w:br w:type="page"/>
      </w:r>
    </w:p>
    <w:p w:rsidR="00217841" w:rsidRDefault="00217841" w:rsidP="00217841">
      <w:pPr>
        <w:pStyle w:val="Heading3"/>
      </w:pPr>
      <w:bookmarkStart w:id="1068" w:name="_Toc327467975"/>
      <w:r>
        <w:lastRenderedPageBreak/>
        <w:t>Christina Heidt</w:t>
      </w:r>
      <w:bookmarkEnd w:id="1068"/>
    </w:p>
    <w:p w:rsidR="00217841" w:rsidRDefault="00217841" w:rsidP="00217841">
      <w:r>
        <w:t>Wie bereits bei der Semesterarbeit, empfand ich auch in diesem Projekt die Betreuung durch Prof. Dr. Markus Stolze als sehr partnerschaftlich und motivierend. Im Projektverlauf kam es zu zwei Zeitpunkten zu Spannungen im Team. Ist erst einmal eine negative Stimmung aufgetreten, ist es schwer, diese wieder in eine positive zu wandeln. Daher wendeten wir uns in beiden Fällen an Markus Stolze. Durch seine Hilfe und klärende Gespräche konnten die internen Spannungen wieder gelöst werden. In beiden Fällen stellte Markus Stolze eine neutrale Instanz dar, welche sich nie gegen eine Seite stellte, sondern versuchte, beiden Seiten die Gründe des Verhaltens der anderen aufzuzeigen. Solche Probleme sind in keinem Projekt wünschenswert, anderseits konnte ich dadurch erfahren, wie solche Spannungen in zukünftigen Projekten vermieden oder gelöst werden könnten. Trotz diesen Problemen empfinde ich den Verlauf des Projekts und die Zusammenarbeit des Teams rückblickend als gut aber auch als kräftezehrend.</w:t>
      </w:r>
    </w:p>
    <w:p w:rsidR="00217841" w:rsidRDefault="00217841" w:rsidP="00217841">
      <w:r>
        <w:t xml:space="preserve">Wir entschieden uns während des Projekts Kontakt mit dem Experten Markus Flückiger aufzunehmen, um ihm das Projekt vorzustellen und allfällige Verbesserungsvorschläge einzuarbeiten. Durch seine langjährige Erfahrung als Usability Engineer konnte er uns viele Ideen und auch andere Sichtweisen aufzeigen, die sehr lehrreich und spannend waren. </w:t>
      </w:r>
    </w:p>
    <w:p w:rsidR="00217841" w:rsidRPr="00C4504E" w:rsidRDefault="00217841" w:rsidP="00217841">
      <w:r>
        <w:t xml:space="preserve">Im Verlauf des Projekts waren viele Fragenstellungen abzuklären. Durch den begrenzten Zeitrahmen der Arbeit war es manchmal schwer eine gute Balance zwischen all diesen Fragen zu finden. Durch die Vielzahl an Fragestellungen verkleinerte sich der eigentliche Programmierteil auch wesentlich. Einerseits finde ich dies schade, anderseits hatten wir durch das Projekt die Möglichkeit uns auch mit völlig anderen Themen auseinanderzusetzen. Trotz des kleinen Zeitfensters für die Implementation konnte ein sinnvoller Prototyp der Applikation erarbeitet werden. Dies geschah unter anderem dadurch, dass wir schon im letzten Projekt mit WPF und C# gearbeitet hatten und eine Einarbeitungszeit wegfiel. </w:t>
      </w:r>
    </w:p>
    <w:p w:rsidR="00217841" w:rsidRDefault="00217841" w:rsidP="00217841">
      <w:r>
        <w:t xml:space="preserve">Zu Beginn standen vor allem die Nutzerstudien im Zentrum. Die Erarbeitung und Umsetzung einer Umfrage in </w:t>
      </w:r>
      <w:proofErr w:type="gramStart"/>
      <w:r>
        <w:t>einem solchen Masse</w:t>
      </w:r>
      <w:proofErr w:type="gramEnd"/>
      <w:r>
        <w:t xml:space="preserve"> stellte für mich Neuland dar, dessen Betreten ich höchst interessant fand. Auch die Verwendung von Kinect, welche völlig neue Interaktionskonzepte bietet, war spannend und brachte eine spielerische Komponente in das Projekt. Ich gehe auch davon aus, dass ich nicht mehr so schnell an einem Projekt arbeiten werde, welches Kinect verwendet. Die Hardware Evaluierung sowie die Erarbeitung des Plug-in Frameworks stellten spannende Herausforderungen dar.</w:t>
      </w:r>
    </w:p>
    <w:p w:rsidR="00217841" w:rsidRPr="00FC77FC" w:rsidRDefault="00217841" w:rsidP="00217841">
      <w:r>
        <w:t xml:space="preserve">Abschliessend ist zu sagen, dass ich das Projekt als überaus spannend aber auch als sehr fordernd empfand.  Ich hoffe sehr, dass die Videowall durch die HSR angeschafft und eingesetzt </w:t>
      </w:r>
      <w:proofErr w:type="gramStart"/>
      <w:r>
        <w:t>wird</w:t>
      </w:r>
      <w:proofErr w:type="gramEnd"/>
      <w:r>
        <w:t>. Ich bin fest davon überzeugt, dass eine solche Wall sehr eindrucksvoll wirken wird und neue, spannende Präsentationsmöglichkeiten bieten wird.</w:t>
      </w:r>
    </w:p>
    <w:p w:rsidR="00217841" w:rsidRDefault="00217841" w:rsidP="00217841"/>
    <w:p w:rsidR="00217841" w:rsidRDefault="00217841" w:rsidP="00217841">
      <w:r>
        <w:br w:type="page"/>
      </w:r>
    </w:p>
    <w:p w:rsidR="00217841" w:rsidRDefault="00217841" w:rsidP="00217841">
      <w:pPr>
        <w:pStyle w:val="Heading3"/>
      </w:pPr>
      <w:bookmarkStart w:id="1069" w:name="_Toc327467976"/>
      <w:r>
        <w:lastRenderedPageBreak/>
        <w:t>Delia Treichler</w:t>
      </w:r>
      <w:bookmarkEnd w:id="1069"/>
    </w:p>
    <w:p w:rsidR="00217841" w:rsidRPr="00FD29BF" w:rsidRDefault="00217841" w:rsidP="00217841">
      <w:pPr>
        <w:spacing w:after="0"/>
      </w:pPr>
      <w:r>
        <w:t>Ich habe das Projekt von Beginn bis Ende als spannend und herausfordernd empfunden. Am Anfang gab es so viele offene Fragen</w:t>
      </w:r>
      <w:r w:rsidRPr="00FD29BF">
        <w:t xml:space="preserve">, die es zu klären galt: Was ist die optimale Monitorkonstellation für eine Videowall? Wie können Passanten angelockt werden, welcher Inhalt ist für sie interessant? Welche Videokarten bieten eine hohe Auflösung und eine gute Performance zugleich? </w:t>
      </w:r>
    </w:p>
    <w:p w:rsidR="00217841" w:rsidRPr="00FD29BF" w:rsidRDefault="00217841" w:rsidP="00FC1D38">
      <w:pPr>
        <w:pStyle w:val="ListParagraph"/>
        <w:numPr>
          <w:ilvl w:val="0"/>
          <w:numId w:val="3"/>
        </w:numPr>
        <w:spacing w:after="0"/>
      </w:pPr>
      <w:r w:rsidRPr="00FD29BF">
        <w:t xml:space="preserve">Zu den Vorarbeiten gehörte das Visualisieren der verschiedenen Monitoranordnungen mittels Hellraumprojektionen. </w:t>
      </w:r>
    </w:p>
    <w:p w:rsidR="00217841" w:rsidRPr="00FD29BF" w:rsidRDefault="00217841" w:rsidP="00FC1D38">
      <w:pPr>
        <w:pStyle w:val="ListParagraph"/>
        <w:numPr>
          <w:ilvl w:val="0"/>
          <w:numId w:val="3"/>
        </w:numPr>
        <w:spacing w:after="0"/>
      </w:pPr>
      <w:r w:rsidRPr="00FD29BF">
        <w:t xml:space="preserve">Im Gebäude 4 klebten wir Abstandsmarkierungen auf den Boden. Wir hielten uns in der Mittagszeit dort auf um die vorbeilaufenden Passanten zu zählen. </w:t>
      </w:r>
    </w:p>
    <w:p w:rsidR="00217841" w:rsidRPr="00FD29BF" w:rsidRDefault="00217841" w:rsidP="00FC1D38">
      <w:pPr>
        <w:pStyle w:val="ListParagraph"/>
        <w:numPr>
          <w:ilvl w:val="0"/>
          <w:numId w:val="3"/>
        </w:numPr>
        <w:spacing w:after="0"/>
      </w:pPr>
      <w:r w:rsidRPr="00FD29BF">
        <w:t xml:space="preserve">Über 200 Studenten sprachen wir an, überreichten ihnen einen Fragebogen und liessen sie diesen ausfüllen. </w:t>
      </w:r>
    </w:p>
    <w:p w:rsidR="00217841" w:rsidRPr="00FD29BF" w:rsidRDefault="00217841" w:rsidP="00FC1D38">
      <w:pPr>
        <w:pStyle w:val="ListParagraph"/>
        <w:numPr>
          <w:ilvl w:val="0"/>
          <w:numId w:val="3"/>
        </w:numPr>
        <w:spacing w:after="0"/>
      </w:pPr>
      <w:r w:rsidRPr="00FD29BF">
        <w:t xml:space="preserve">Im Arbeitszimmer bauten wir </w:t>
      </w:r>
      <w:proofErr w:type="gramStart"/>
      <w:r w:rsidRPr="00FD29BF">
        <w:t>eine Test</w:t>
      </w:r>
      <w:proofErr w:type="gramEnd"/>
      <w:r w:rsidRPr="00FD29BF">
        <w:t xml:space="preserve">-Videowall auf und machten Grafikkartenexperimente mit aufwändigen Animationen. </w:t>
      </w:r>
    </w:p>
    <w:p w:rsidR="00217841" w:rsidRPr="00FD29BF" w:rsidRDefault="00217841" w:rsidP="00217841">
      <w:pPr>
        <w:spacing w:after="0"/>
      </w:pPr>
      <w:r w:rsidRPr="00FD29BF">
        <w:t xml:space="preserve">Das alles war ganz neu für mich und daher spannend. </w:t>
      </w:r>
    </w:p>
    <w:p w:rsidR="00217841" w:rsidRPr="00FD29BF" w:rsidRDefault="00217841" w:rsidP="00217841">
      <w:pPr>
        <w:spacing w:after="0"/>
      </w:pPr>
      <w:r w:rsidRPr="00FD29BF">
        <w:t xml:space="preserve">Diese Abklärungen waren ausgesprochen aufwändig, diese Zeit fehlte </w:t>
      </w:r>
      <w:r>
        <w:t xml:space="preserve">deshalb </w:t>
      </w:r>
      <w:r w:rsidRPr="00FD29BF">
        <w:t xml:space="preserve">teilweise fürs Programmieren. </w:t>
      </w:r>
    </w:p>
    <w:p w:rsidR="00217841" w:rsidRPr="00FD29BF" w:rsidRDefault="00217841" w:rsidP="00217841">
      <w:pPr>
        <w:spacing w:after="0"/>
      </w:pPr>
    </w:p>
    <w:p w:rsidR="00217841" w:rsidRPr="00FD29BF" w:rsidRDefault="00217841" w:rsidP="00217841">
      <w:pPr>
        <w:spacing w:after="0"/>
      </w:pPr>
      <w:r w:rsidRPr="00FD29BF">
        <w:t xml:space="preserve">Die Arbeit zu dritt war in verschiedenen Hinsichten lehrreich. Unser Team besteht aus drei sehr unterschiedlichen Leuten mit verschiedenster Vorbildung. Jedes einzelne Teammitglied hatte eine andere Arbeitsweise und gewisse Vorlieben. Die Jobaufteilung und das Arbeitsverständnis differierten zwischen den Mitgliedern. Es gab einerseits begehrte, interessante Aufgaben und andererseits Pflichtaufgaben, die Bestandteil einer guten Bachelorarbeit sind. </w:t>
      </w:r>
      <w:r>
        <w:t>Die Verteilung dieser Arbeiten war eine Herausforderung und führte auch zu Spannungen im Team.</w:t>
      </w:r>
    </w:p>
    <w:p w:rsidR="00217841" w:rsidRPr="00FD29BF" w:rsidRDefault="00217841" w:rsidP="00217841">
      <w:pPr>
        <w:spacing w:after="0"/>
      </w:pPr>
      <w:r w:rsidRPr="00FD29BF">
        <w:t>Aus klärenden Gesprächen ergab sich eine bessere Aufteilung der Arbeiten, so dass alle Teammitglieder möglichst viel profitieren konnten, aber auch das Projekt gut vorwärts kam.</w:t>
      </w:r>
    </w:p>
    <w:p w:rsidR="00217841" w:rsidRPr="00FD29BF" w:rsidRDefault="00217841" w:rsidP="00217841">
      <w:pPr>
        <w:spacing w:after="0"/>
      </w:pPr>
      <w:r w:rsidRPr="00FD29BF">
        <w:t>Für das Gelingen des Projektes waren sowohl kreative Arbeit als auch viel Fleiss gefragt. Ich habe mich für die Koordination des Projektes eingesetzt. So behielten wir den Überblick. Die gerechte Aufteilung der anstehenden Aufgaben war schwierig. Sprachlich hat das Dokumentieren hohe Anforderungen an das Team gestellt. Das war viel Aufwand.</w:t>
      </w:r>
    </w:p>
    <w:p w:rsidR="00217841" w:rsidRPr="00FD29BF" w:rsidRDefault="00217841" w:rsidP="00217841">
      <w:pPr>
        <w:spacing w:after="0"/>
      </w:pPr>
    </w:p>
    <w:p w:rsidR="00217841" w:rsidRPr="00FD29BF" w:rsidRDefault="00217841" w:rsidP="00217841">
      <w:pPr>
        <w:spacing w:after="0"/>
      </w:pPr>
      <w:r w:rsidRPr="00FD29BF">
        <w:t xml:space="preserve">Das Projekt konnte ungemein vom grafischen Talent der Teamkollegin Christina Heidt und von den fundierten Programmierkenntnissen des Teamkollegen Lukas Elmer profitieren. </w:t>
      </w:r>
    </w:p>
    <w:p w:rsidR="00217841" w:rsidRPr="00FD29BF" w:rsidRDefault="00217841" w:rsidP="00217841">
      <w:pPr>
        <w:spacing w:after="0"/>
      </w:pPr>
      <w:r w:rsidRPr="00FD29BF">
        <w:t>Gerne möchte ich Markus Flückiger für die vielen Denkanstösse in Richtung Usability und Markus Stolze für die partnerschaftliche Zusammenarbeit und seine Unterstützung als Betreuer in allen Belangen, sowohl fachlich wie auch menschlich, danken.</w:t>
      </w:r>
    </w:p>
    <w:p w:rsidR="00217841" w:rsidRPr="00FD29BF" w:rsidRDefault="00217841" w:rsidP="00217841">
      <w:pPr>
        <w:spacing w:after="0"/>
      </w:pPr>
    </w:p>
    <w:p w:rsidR="00217841" w:rsidRPr="00FD29BF" w:rsidRDefault="00217841" w:rsidP="00217841">
      <w:pPr>
        <w:spacing w:after="0"/>
      </w:pPr>
      <w:r w:rsidRPr="00FD29BF">
        <w:t>Es freut mich, im Team eine Applikation geschaffen zu haben, die andere Leute erstaunt, die noch unbekannt und neu ist und sich zeigen lässt.</w:t>
      </w:r>
    </w:p>
    <w:p w:rsidR="00217841" w:rsidRPr="00FD29BF" w:rsidRDefault="00217841" w:rsidP="00217841">
      <w:pPr>
        <w:spacing w:after="0"/>
      </w:pPr>
      <w:r w:rsidRPr="00FD29BF">
        <w:t>Die Technik ist noch nicht ausgereift, um eine Applikation mit hoher Auflösung und flüssiger Animation zugleich über 9 Bildschirme laufen zu lassen. Das Feld ist weit und noch offen für spannende Forschungsarbeiten, die noch gemacht werden können. Es gibt noch viel zu tun und zu verbessern.</w:t>
      </w:r>
    </w:p>
    <w:p w:rsidR="00217841" w:rsidRPr="00FD29BF" w:rsidRDefault="00217841" w:rsidP="00217841">
      <w:pPr>
        <w:spacing w:after="0"/>
      </w:pPr>
      <w:r>
        <w:t xml:space="preserve">Ich finde, dass die Videowall für die HSR ein echter Blickfang wäre und die </w:t>
      </w:r>
      <w:r w:rsidRPr="007F210D">
        <w:t xml:space="preserve">Innovativität </w:t>
      </w:r>
      <w:r>
        <w:t>der Hochschule demonstriert.</w:t>
      </w:r>
    </w:p>
    <w:p w:rsidR="00217841" w:rsidRDefault="00217841" w:rsidP="00217841">
      <w:pPr>
        <w:spacing w:after="0"/>
      </w:pPr>
      <w:r>
        <w:br w:type="page"/>
      </w:r>
    </w:p>
    <w:p w:rsidR="00217841" w:rsidRDefault="00217841" w:rsidP="00217841">
      <w:pPr>
        <w:pStyle w:val="Heading2"/>
      </w:pPr>
      <w:bookmarkStart w:id="1070" w:name="_Toc327467977"/>
      <w:r>
        <w:lastRenderedPageBreak/>
        <w:t>Aufwandsanalyse</w:t>
      </w:r>
      <w:bookmarkEnd w:id="1070"/>
    </w:p>
    <w:p w:rsidR="00217841" w:rsidRDefault="00217841" w:rsidP="00217841">
      <w:r>
        <w:t xml:space="preserve">Das Projekt lief über das gesamte Semester und zwei weiterführende Wochen und dauerte gesamthaft 17 Wochen. Für das Modul Bachelorarbeit Informatik werden 12 ETCS-Punkte pro Student vergeben. Pro ECTS-Punkt wird mit einem Aufwand von 30 Stunden gerechnet. Daher standen für die Durchführung des Projektes </w:t>
      </w:r>
      <w:r>
        <w:br/>
        <w:t>3 * 12 * 30 = 1080 Stunden zur Verfügung. Dies ergab pro Sprint (SP 1 - SP 16) je 67.5 Stunden.</w:t>
      </w:r>
    </w:p>
    <w:p w:rsidR="00217841" w:rsidRDefault="00217841" w:rsidP="00217841">
      <w:pPr>
        <w:pStyle w:val="Heading3"/>
      </w:pPr>
      <w:bookmarkStart w:id="1071" w:name="_Ref327379117"/>
      <w:bookmarkStart w:id="1072" w:name="_Toc327467978"/>
      <w:r>
        <w:t>Sprints</w:t>
      </w:r>
      <w:bookmarkEnd w:id="1071"/>
      <w:bookmarkEnd w:id="1072"/>
    </w:p>
    <w:p w:rsidR="00217841" w:rsidRDefault="00217841" w:rsidP="00217841">
      <w:r>
        <w:t xml:space="preserve">Die </w:t>
      </w:r>
      <w:r>
        <w:fldChar w:fldCharType="begin"/>
      </w:r>
      <w:r>
        <w:instrText xml:space="preserve"> REF _Ref327379326 \h </w:instrText>
      </w:r>
      <w:r>
        <w:fldChar w:fldCharType="separate"/>
      </w:r>
      <w:r w:rsidR="000E6CF3">
        <w:t xml:space="preserve">Tabelle </w:t>
      </w:r>
      <w:r w:rsidR="000E6CF3">
        <w:rPr>
          <w:noProof/>
        </w:rPr>
        <w:t>34</w:t>
      </w:r>
      <w:r w:rsidR="000E6CF3">
        <w:t xml:space="preserve"> - Aufwand Übersicht</w:t>
      </w:r>
      <w:r>
        <w:fldChar w:fldCharType="end"/>
      </w:r>
      <w:r>
        <w:t xml:space="preserve"> zeigt die geplanten und die tatsächlich benötigten Stunden für das Projekt. Es ist zudem ersichtlich, wie gross die Abweichung zwischen Aufwand und Schätzung ist.</w:t>
      </w:r>
    </w:p>
    <w:tbl>
      <w:tblPr>
        <w:tblStyle w:val="MediumShading1-Accent1"/>
        <w:tblW w:w="0" w:type="auto"/>
        <w:tblLook w:val="04A0" w:firstRow="1" w:lastRow="0" w:firstColumn="1" w:lastColumn="0" w:noHBand="0" w:noVBand="1"/>
      </w:tblPr>
      <w:tblGrid>
        <w:gridCol w:w="817"/>
        <w:gridCol w:w="1985"/>
        <w:gridCol w:w="1984"/>
        <w:gridCol w:w="2268"/>
        <w:gridCol w:w="2158"/>
      </w:tblGrid>
      <w:tr w:rsidR="00217841" w:rsidTr="00F93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rsidR="00217841" w:rsidRDefault="00217841" w:rsidP="00F93041">
            <w:r>
              <w:t>Sprint</w:t>
            </w:r>
          </w:p>
        </w:tc>
        <w:tc>
          <w:tcPr>
            <w:tcW w:w="1985"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Geschätzter Aufwand in Stunden</w:t>
            </w:r>
          </w:p>
        </w:tc>
        <w:tc>
          <w:tcPr>
            <w:tcW w:w="1984"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Aufgewendete Zeit in Stunden</w:t>
            </w:r>
          </w:p>
        </w:tc>
        <w:tc>
          <w:tcPr>
            <w:tcW w:w="2268"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Abweichung in Stunden</w:t>
            </w:r>
          </w:p>
        </w:tc>
        <w:tc>
          <w:tcPr>
            <w:tcW w:w="2158"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Absolute Abweichung in Stunden</w:t>
            </w:r>
          </w:p>
        </w:tc>
      </w:tr>
      <w:tr w:rsidR="00217841" w:rsidRPr="00350AA0"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350AA0" w:rsidRDefault="00217841" w:rsidP="00F93041">
            <w:pPr>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1</w:t>
            </w:r>
          </w:p>
        </w:tc>
        <w:tc>
          <w:tcPr>
            <w:tcW w:w="1985" w:type="dxa"/>
            <w:noWrap/>
            <w:hideMark/>
          </w:tcPr>
          <w:p w:rsidR="00217841" w:rsidRPr="00350AA0"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61</w:t>
            </w:r>
          </w:p>
        </w:tc>
        <w:tc>
          <w:tcPr>
            <w:tcW w:w="1984" w:type="dxa"/>
            <w:noWrap/>
            <w:hideMark/>
          </w:tcPr>
          <w:p w:rsidR="00217841" w:rsidRPr="00350AA0"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68.5</w:t>
            </w:r>
          </w:p>
        </w:tc>
        <w:tc>
          <w:tcPr>
            <w:tcW w:w="2268" w:type="dxa"/>
            <w:noWrap/>
            <w:hideMark/>
          </w:tcPr>
          <w:p w:rsidR="00217841" w:rsidRPr="00350AA0"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7.5</w:t>
            </w:r>
          </w:p>
        </w:tc>
        <w:tc>
          <w:tcPr>
            <w:tcW w:w="2158" w:type="dxa"/>
            <w:noWrap/>
            <w:hideMark/>
          </w:tcPr>
          <w:p w:rsidR="00217841" w:rsidRPr="00350AA0"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7.5</w:t>
            </w:r>
          </w:p>
        </w:tc>
      </w:tr>
      <w:tr w:rsidR="00217841" w:rsidRPr="00350AA0"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350AA0" w:rsidRDefault="00217841" w:rsidP="00F93041">
            <w:pPr>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2</w:t>
            </w:r>
          </w:p>
        </w:tc>
        <w:tc>
          <w:tcPr>
            <w:tcW w:w="1985" w:type="dxa"/>
            <w:noWrap/>
            <w:hideMark/>
          </w:tcPr>
          <w:p w:rsidR="00217841" w:rsidRPr="00350AA0"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78</w:t>
            </w:r>
          </w:p>
        </w:tc>
        <w:tc>
          <w:tcPr>
            <w:tcW w:w="1984" w:type="dxa"/>
            <w:noWrap/>
            <w:hideMark/>
          </w:tcPr>
          <w:p w:rsidR="00217841" w:rsidRPr="00350AA0"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81.75</w:t>
            </w:r>
          </w:p>
        </w:tc>
        <w:tc>
          <w:tcPr>
            <w:tcW w:w="2268" w:type="dxa"/>
            <w:noWrap/>
            <w:hideMark/>
          </w:tcPr>
          <w:p w:rsidR="00217841" w:rsidRPr="00350AA0"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3.75</w:t>
            </w:r>
          </w:p>
        </w:tc>
        <w:tc>
          <w:tcPr>
            <w:tcW w:w="2158" w:type="dxa"/>
            <w:noWrap/>
            <w:hideMark/>
          </w:tcPr>
          <w:p w:rsidR="00217841" w:rsidRPr="00350AA0"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3.75</w:t>
            </w:r>
          </w:p>
        </w:tc>
      </w:tr>
      <w:tr w:rsidR="00217841" w:rsidRPr="00350AA0"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350AA0" w:rsidRDefault="00217841" w:rsidP="00F93041">
            <w:pPr>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3</w:t>
            </w:r>
          </w:p>
        </w:tc>
        <w:tc>
          <w:tcPr>
            <w:tcW w:w="1985" w:type="dxa"/>
            <w:noWrap/>
            <w:hideMark/>
          </w:tcPr>
          <w:p w:rsidR="00217841" w:rsidRPr="00350AA0"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95</w:t>
            </w:r>
          </w:p>
        </w:tc>
        <w:tc>
          <w:tcPr>
            <w:tcW w:w="1984" w:type="dxa"/>
            <w:noWrap/>
            <w:hideMark/>
          </w:tcPr>
          <w:p w:rsidR="00217841" w:rsidRPr="00350AA0"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95.75</w:t>
            </w:r>
          </w:p>
        </w:tc>
        <w:tc>
          <w:tcPr>
            <w:tcW w:w="2268" w:type="dxa"/>
            <w:noWrap/>
            <w:hideMark/>
          </w:tcPr>
          <w:p w:rsidR="00217841" w:rsidRPr="00350AA0"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0.75</w:t>
            </w:r>
          </w:p>
        </w:tc>
        <w:tc>
          <w:tcPr>
            <w:tcW w:w="2158" w:type="dxa"/>
            <w:noWrap/>
            <w:hideMark/>
          </w:tcPr>
          <w:p w:rsidR="00217841" w:rsidRPr="00350AA0"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0.75</w:t>
            </w:r>
          </w:p>
        </w:tc>
      </w:tr>
      <w:tr w:rsidR="00217841" w:rsidRPr="00350AA0"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350AA0" w:rsidRDefault="00217841" w:rsidP="00F93041">
            <w:pPr>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4</w:t>
            </w:r>
          </w:p>
        </w:tc>
        <w:tc>
          <w:tcPr>
            <w:tcW w:w="1985" w:type="dxa"/>
            <w:noWrap/>
            <w:hideMark/>
          </w:tcPr>
          <w:p w:rsidR="00217841" w:rsidRPr="00350AA0"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71.5</w:t>
            </w:r>
          </w:p>
        </w:tc>
        <w:tc>
          <w:tcPr>
            <w:tcW w:w="1984" w:type="dxa"/>
            <w:noWrap/>
            <w:hideMark/>
          </w:tcPr>
          <w:p w:rsidR="00217841" w:rsidRPr="00350AA0"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64.25</w:t>
            </w:r>
          </w:p>
        </w:tc>
        <w:tc>
          <w:tcPr>
            <w:tcW w:w="2268" w:type="dxa"/>
            <w:noWrap/>
            <w:hideMark/>
          </w:tcPr>
          <w:p w:rsidR="00217841" w:rsidRPr="00350AA0"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-7.25</w:t>
            </w:r>
          </w:p>
        </w:tc>
        <w:tc>
          <w:tcPr>
            <w:tcW w:w="2158" w:type="dxa"/>
            <w:noWrap/>
            <w:hideMark/>
          </w:tcPr>
          <w:p w:rsidR="00217841" w:rsidRPr="00350AA0"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7.25</w:t>
            </w:r>
          </w:p>
        </w:tc>
      </w:tr>
      <w:tr w:rsidR="00217841" w:rsidRPr="00350AA0"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350AA0" w:rsidRDefault="00217841" w:rsidP="00F93041">
            <w:pPr>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5</w:t>
            </w:r>
          </w:p>
        </w:tc>
        <w:tc>
          <w:tcPr>
            <w:tcW w:w="1985" w:type="dxa"/>
            <w:noWrap/>
            <w:hideMark/>
          </w:tcPr>
          <w:p w:rsidR="00217841" w:rsidRPr="00350AA0"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61</w:t>
            </w:r>
          </w:p>
        </w:tc>
        <w:tc>
          <w:tcPr>
            <w:tcW w:w="1984" w:type="dxa"/>
            <w:noWrap/>
            <w:hideMark/>
          </w:tcPr>
          <w:p w:rsidR="00217841" w:rsidRPr="00350AA0"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70</w:t>
            </w:r>
          </w:p>
        </w:tc>
        <w:tc>
          <w:tcPr>
            <w:tcW w:w="2268" w:type="dxa"/>
            <w:noWrap/>
            <w:hideMark/>
          </w:tcPr>
          <w:p w:rsidR="00217841" w:rsidRPr="00350AA0"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9</w:t>
            </w:r>
          </w:p>
        </w:tc>
        <w:tc>
          <w:tcPr>
            <w:tcW w:w="2158" w:type="dxa"/>
            <w:noWrap/>
            <w:hideMark/>
          </w:tcPr>
          <w:p w:rsidR="00217841" w:rsidRPr="00350AA0"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9</w:t>
            </w:r>
          </w:p>
        </w:tc>
      </w:tr>
      <w:tr w:rsidR="00217841" w:rsidRPr="00350AA0"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350AA0" w:rsidRDefault="00217841" w:rsidP="00F93041">
            <w:pPr>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6</w:t>
            </w:r>
          </w:p>
        </w:tc>
        <w:tc>
          <w:tcPr>
            <w:tcW w:w="1985" w:type="dxa"/>
            <w:noWrap/>
            <w:hideMark/>
          </w:tcPr>
          <w:p w:rsidR="00217841" w:rsidRPr="00350AA0"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51.5</w:t>
            </w:r>
          </w:p>
        </w:tc>
        <w:tc>
          <w:tcPr>
            <w:tcW w:w="1984" w:type="dxa"/>
            <w:noWrap/>
            <w:hideMark/>
          </w:tcPr>
          <w:p w:rsidR="00217841" w:rsidRPr="00350AA0"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56.25</w:t>
            </w:r>
          </w:p>
        </w:tc>
        <w:tc>
          <w:tcPr>
            <w:tcW w:w="2268" w:type="dxa"/>
            <w:noWrap/>
            <w:hideMark/>
          </w:tcPr>
          <w:p w:rsidR="00217841" w:rsidRPr="00350AA0"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4.75</w:t>
            </w:r>
          </w:p>
        </w:tc>
        <w:tc>
          <w:tcPr>
            <w:tcW w:w="2158" w:type="dxa"/>
            <w:noWrap/>
            <w:hideMark/>
          </w:tcPr>
          <w:p w:rsidR="00217841" w:rsidRPr="00350AA0"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4.75</w:t>
            </w:r>
          </w:p>
        </w:tc>
      </w:tr>
      <w:tr w:rsidR="00217841" w:rsidRPr="00350AA0"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350AA0" w:rsidRDefault="00217841" w:rsidP="00F93041">
            <w:pPr>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7</w:t>
            </w:r>
          </w:p>
        </w:tc>
        <w:tc>
          <w:tcPr>
            <w:tcW w:w="1985" w:type="dxa"/>
            <w:noWrap/>
            <w:hideMark/>
          </w:tcPr>
          <w:p w:rsidR="00217841" w:rsidRPr="00350AA0"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103.5</w:t>
            </w:r>
          </w:p>
        </w:tc>
        <w:tc>
          <w:tcPr>
            <w:tcW w:w="1984" w:type="dxa"/>
            <w:noWrap/>
            <w:hideMark/>
          </w:tcPr>
          <w:p w:rsidR="00217841" w:rsidRPr="00350AA0"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118.25</w:t>
            </w:r>
          </w:p>
        </w:tc>
        <w:tc>
          <w:tcPr>
            <w:tcW w:w="2268" w:type="dxa"/>
            <w:noWrap/>
            <w:hideMark/>
          </w:tcPr>
          <w:p w:rsidR="00217841" w:rsidRPr="00350AA0"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14.75</w:t>
            </w:r>
          </w:p>
        </w:tc>
        <w:tc>
          <w:tcPr>
            <w:tcW w:w="2158" w:type="dxa"/>
            <w:noWrap/>
            <w:hideMark/>
          </w:tcPr>
          <w:p w:rsidR="00217841" w:rsidRPr="00350AA0"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14.75</w:t>
            </w:r>
          </w:p>
        </w:tc>
      </w:tr>
      <w:tr w:rsidR="00217841" w:rsidRPr="00350AA0"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350AA0" w:rsidRDefault="00217841" w:rsidP="00F93041">
            <w:pPr>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8</w:t>
            </w:r>
          </w:p>
        </w:tc>
        <w:tc>
          <w:tcPr>
            <w:tcW w:w="1985" w:type="dxa"/>
            <w:noWrap/>
            <w:hideMark/>
          </w:tcPr>
          <w:p w:rsidR="00217841" w:rsidRPr="00350AA0"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66.5</w:t>
            </w:r>
          </w:p>
        </w:tc>
        <w:tc>
          <w:tcPr>
            <w:tcW w:w="1984" w:type="dxa"/>
            <w:noWrap/>
            <w:hideMark/>
          </w:tcPr>
          <w:p w:rsidR="00217841" w:rsidRPr="00350AA0"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67.25</w:t>
            </w:r>
          </w:p>
        </w:tc>
        <w:tc>
          <w:tcPr>
            <w:tcW w:w="2268" w:type="dxa"/>
            <w:noWrap/>
            <w:hideMark/>
          </w:tcPr>
          <w:p w:rsidR="00217841" w:rsidRPr="00350AA0"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0.75</w:t>
            </w:r>
          </w:p>
        </w:tc>
        <w:tc>
          <w:tcPr>
            <w:tcW w:w="2158" w:type="dxa"/>
            <w:noWrap/>
            <w:hideMark/>
          </w:tcPr>
          <w:p w:rsidR="00217841" w:rsidRPr="00350AA0"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0.75</w:t>
            </w:r>
          </w:p>
        </w:tc>
      </w:tr>
      <w:tr w:rsidR="00217841" w:rsidRPr="00350AA0"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350AA0" w:rsidRDefault="00217841" w:rsidP="00F93041">
            <w:pPr>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9</w:t>
            </w:r>
          </w:p>
        </w:tc>
        <w:tc>
          <w:tcPr>
            <w:tcW w:w="1985" w:type="dxa"/>
            <w:noWrap/>
            <w:hideMark/>
          </w:tcPr>
          <w:p w:rsidR="00217841" w:rsidRPr="00350AA0"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53.75</w:t>
            </w:r>
          </w:p>
        </w:tc>
        <w:tc>
          <w:tcPr>
            <w:tcW w:w="1984" w:type="dxa"/>
            <w:noWrap/>
            <w:hideMark/>
          </w:tcPr>
          <w:p w:rsidR="00217841" w:rsidRPr="00350AA0"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53.75</w:t>
            </w:r>
          </w:p>
        </w:tc>
        <w:tc>
          <w:tcPr>
            <w:tcW w:w="2268" w:type="dxa"/>
            <w:noWrap/>
            <w:hideMark/>
          </w:tcPr>
          <w:p w:rsidR="00217841" w:rsidRPr="00350AA0"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0</w:t>
            </w:r>
          </w:p>
        </w:tc>
        <w:tc>
          <w:tcPr>
            <w:tcW w:w="2158" w:type="dxa"/>
            <w:noWrap/>
            <w:hideMark/>
          </w:tcPr>
          <w:p w:rsidR="00217841" w:rsidRPr="00350AA0"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0</w:t>
            </w:r>
          </w:p>
        </w:tc>
      </w:tr>
      <w:tr w:rsidR="00217841" w:rsidRPr="00350AA0"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350AA0" w:rsidRDefault="00217841" w:rsidP="00F93041">
            <w:pPr>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10</w:t>
            </w:r>
          </w:p>
        </w:tc>
        <w:tc>
          <w:tcPr>
            <w:tcW w:w="1985" w:type="dxa"/>
            <w:noWrap/>
            <w:hideMark/>
          </w:tcPr>
          <w:p w:rsidR="00217841" w:rsidRPr="00350AA0"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76</w:t>
            </w:r>
          </w:p>
        </w:tc>
        <w:tc>
          <w:tcPr>
            <w:tcW w:w="1984" w:type="dxa"/>
            <w:noWrap/>
            <w:hideMark/>
          </w:tcPr>
          <w:p w:rsidR="00217841" w:rsidRPr="00350AA0"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72.5</w:t>
            </w:r>
          </w:p>
        </w:tc>
        <w:tc>
          <w:tcPr>
            <w:tcW w:w="2268" w:type="dxa"/>
            <w:noWrap/>
            <w:hideMark/>
          </w:tcPr>
          <w:p w:rsidR="00217841" w:rsidRPr="00350AA0"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-3.5</w:t>
            </w:r>
          </w:p>
        </w:tc>
        <w:tc>
          <w:tcPr>
            <w:tcW w:w="2158" w:type="dxa"/>
            <w:noWrap/>
            <w:hideMark/>
          </w:tcPr>
          <w:p w:rsidR="00217841" w:rsidRPr="00350AA0"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3.5</w:t>
            </w:r>
          </w:p>
        </w:tc>
      </w:tr>
      <w:tr w:rsidR="00217841" w:rsidRPr="00350AA0"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350AA0" w:rsidRDefault="00217841" w:rsidP="00F93041">
            <w:pPr>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11</w:t>
            </w:r>
          </w:p>
        </w:tc>
        <w:tc>
          <w:tcPr>
            <w:tcW w:w="1985" w:type="dxa"/>
            <w:noWrap/>
            <w:hideMark/>
          </w:tcPr>
          <w:p w:rsidR="00217841" w:rsidRPr="00350AA0"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75</w:t>
            </w:r>
          </w:p>
        </w:tc>
        <w:tc>
          <w:tcPr>
            <w:tcW w:w="1984" w:type="dxa"/>
            <w:noWrap/>
            <w:hideMark/>
          </w:tcPr>
          <w:p w:rsidR="00217841" w:rsidRPr="00350AA0"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75.5</w:t>
            </w:r>
          </w:p>
        </w:tc>
        <w:tc>
          <w:tcPr>
            <w:tcW w:w="2268" w:type="dxa"/>
            <w:noWrap/>
            <w:hideMark/>
          </w:tcPr>
          <w:p w:rsidR="00217841" w:rsidRPr="00350AA0"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0.5</w:t>
            </w:r>
          </w:p>
        </w:tc>
        <w:tc>
          <w:tcPr>
            <w:tcW w:w="2158" w:type="dxa"/>
            <w:noWrap/>
            <w:hideMark/>
          </w:tcPr>
          <w:p w:rsidR="00217841" w:rsidRPr="00350AA0"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0.5</w:t>
            </w:r>
          </w:p>
        </w:tc>
      </w:tr>
      <w:tr w:rsidR="00217841" w:rsidRPr="00350AA0"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350AA0" w:rsidRDefault="00217841" w:rsidP="00F93041">
            <w:pPr>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12</w:t>
            </w:r>
          </w:p>
        </w:tc>
        <w:tc>
          <w:tcPr>
            <w:tcW w:w="1985" w:type="dxa"/>
            <w:noWrap/>
            <w:hideMark/>
          </w:tcPr>
          <w:p w:rsidR="00217841" w:rsidRPr="00350AA0"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87.5</w:t>
            </w:r>
          </w:p>
        </w:tc>
        <w:tc>
          <w:tcPr>
            <w:tcW w:w="1984" w:type="dxa"/>
            <w:noWrap/>
            <w:hideMark/>
          </w:tcPr>
          <w:p w:rsidR="00217841" w:rsidRPr="00350AA0"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93.25</w:t>
            </w:r>
          </w:p>
        </w:tc>
        <w:tc>
          <w:tcPr>
            <w:tcW w:w="2268" w:type="dxa"/>
            <w:noWrap/>
            <w:hideMark/>
          </w:tcPr>
          <w:p w:rsidR="00217841" w:rsidRPr="00350AA0"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5.75</w:t>
            </w:r>
          </w:p>
        </w:tc>
        <w:tc>
          <w:tcPr>
            <w:tcW w:w="2158" w:type="dxa"/>
            <w:noWrap/>
            <w:hideMark/>
          </w:tcPr>
          <w:p w:rsidR="00217841" w:rsidRPr="00350AA0"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5.75</w:t>
            </w:r>
          </w:p>
        </w:tc>
      </w:tr>
      <w:tr w:rsidR="00217841" w:rsidRPr="00350AA0"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350AA0" w:rsidRDefault="00217841" w:rsidP="00F93041">
            <w:pPr>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13</w:t>
            </w:r>
          </w:p>
        </w:tc>
        <w:tc>
          <w:tcPr>
            <w:tcW w:w="1985" w:type="dxa"/>
            <w:noWrap/>
            <w:hideMark/>
          </w:tcPr>
          <w:p w:rsidR="00217841" w:rsidRPr="00350AA0"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91</w:t>
            </w:r>
          </w:p>
        </w:tc>
        <w:tc>
          <w:tcPr>
            <w:tcW w:w="1984" w:type="dxa"/>
            <w:noWrap/>
            <w:hideMark/>
          </w:tcPr>
          <w:p w:rsidR="00217841" w:rsidRPr="00350AA0"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90.25</w:t>
            </w:r>
          </w:p>
        </w:tc>
        <w:tc>
          <w:tcPr>
            <w:tcW w:w="2268" w:type="dxa"/>
            <w:noWrap/>
            <w:hideMark/>
          </w:tcPr>
          <w:p w:rsidR="00217841" w:rsidRPr="00350AA0"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-0.75</w:t>
            </w:r>
          </w:p>
        </w:tc>
        <w:tc>
          <w:tcPr>
            <w:tcW w:w="2158" w:type="dxa"/>
            <w:noWrap/>
            <w:hideMark/>
          </w:tcPr>
          <w:p w:rsidR="00217841" w:rsidRPr="00350AA0"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0.75</w:t>
            </w:r>
          </w:p>
        </w:tc>
      </w:tr>
      <w:tr w:rsidR="00217841" w:rsidRPr="00350AA0"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350AA0" w:rsidRDefault="00217841" w:rsidP="00F93041">
            <w:pPr>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14</w:t>
            </w:r>
          </w:p>
        </w:tc>
        <w:tc>
          <w:tcPr>
            <w:tcW w:w="1985" w:type="dxa"/>
            <w:noWrap/>
            <w:hideMark/>
          </w:tcPr>
          <w:p w:rsidR="00217841" w:rsidRPr="00350AA0"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102</w:t>
            </w:r>
          </w:p>
        </w:tc>
        <w:tc>
          <w:tcPr>
            <w:tcW w:w="1984" w:type="dxa"/>
            <w:noWrap/>
            <w:hideMark/>
          </w:tcPr>
          <w:p w:rsidR="00217841" w:rsidRPr="00350AA0"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100.5</w:t>
            </w:r>
          </w:p>
        </w:tc>
        <w:tc>
          <w:tcPr>
            <w:tcW w:w="2268" w:type="dxa"/>
            <w:noWrap/>
            <w:hideMark/>
          </w:tcPr>
          <w:p w:rsidR="00217841" w:rsidRPr="00350AA0"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-1.5</w:t>
            </w:r>
          </w:p>
        </w:tc>
        <w:tc>
          <w:tcPr>
            <w:tcW w:w="2158" w:type="dxa"/>
            <w:noWrap/>
            <w:hideMark/>
          </w:tcPr>
          <w:p w:rsidR="00217841" w:rsidRPr="00350AA0"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1.5</w:t>
            </w:r>
          </w:p>
        </w:tc>
      </w:tr>
      <w:tr w:rsidR="00217841" w:rsidRPr="00350AA0"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350AA0" w:rsidRDefault="00217841" w:rsidP="00F93041">
            <w:pPr>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15</w:t>
            </w:r>
          </w:p>
        </w:tc>
        <w:tc>
          <w:tcPr>
            <w:tcW w:w="1985" w:type="dxa"/>
            <w:noWrap/>
            <w:hideMark/>
          </w:tcPr>
          <w:p w:rsidR="00217841" w:rsidRPr="00350AA0"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171.5</w:t>
            </w:r>
          </w:p>
        </w:tc>
        <w:tc>
          <w:tcPr>
            <w:tcW w:w="1984" w:type="dxa"/>
            <w:noWrap/>
            <w:hideMark/>
          </w:tcPr>
          <w:p w:rsidR="00217841" w:rsidRPr="00350AA0"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174.75</w:t>
            </w:r>
          </w:p>
        </w:tc>
        <w:tc>
          <w:tcPr>
            <w:tcW w:w="2268" w:type="dxa"/>
            <w:noWrap/>
            <w:hideMark/>
          </w:tcPr>
          <w:p w:rsidR="00217841" w:rsidRPr="00350AA0"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3.25</w:t>
            </w:r>
          </w:p>
        </w:tc>
        <w:tc>
          <w:tcPr>
            <w:tcW w:w="2158" w:type="dxa"/>
            <w:noWrap/>
            <w:hideMark/>
          </w:tcPr>
          <w:p w:rsidR="00217841" w:rsidRPr="00350AA0"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3.25</w:t>
            </w:r>
          </w:p>
        </w:tc>
      </w:tr>
      <w:tr w:rsidR="00217841" w:rsidRPr="00350AA0"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350AA0" w:rsidRDefault="00217841" w:rsidP="00F93041">
            <w:pPr>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16</w:t>
            </w:r>
          </w:p>
        </w:tc>
        <w:tc>
          <w:tcPr>
            <w:tcW w:w="1985" w:type="dxa"/>
            <w:noWrap/>
            <w:hideMark/>
          </w:tcPr>
          <w:p w:rsidR="00217841" w:rsidRPr="00350AA0"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113.5</w:t>
            </w:r>
          </w:p>
        </w:tc>
        <w:tc>
          <w:tcPr>
            <w:tcW w:w="1984" w:type="dxa"/>
            <w:noWrap/>
            <w:hideMark/>
          </w:tcPr>
          <w:p w:rsidR="00217841" w:rsidRPr="00350AA0"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104.75</w:t>
            </w:r>
          </w:p>
        </w:tc>
        <w:tc>
          <w:tcPr>
            <w:tcW w:w="2268" w:type="dxa"/>
            <w:noWrap/>
            <w:hideMark/>
          </w:tcPr>
          <w:p w:rsidR="00217841" w:rsidRPr="00350AA0"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-8.75</w:t>
            </w:r>
          </w:p>
        </w:tc>
        <w:tc>
          <w:tcPr>
            <w:tcW w:w="2158" w:type="dxa"/>
            <w:noWrap/>
            <w:hideMark/>
          </w:tcPr>
          <w:p w:rsidR="00217841" w:rsidRPr="00350AA0"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8.75</w:t>
            </w:r>
          </w:p>
        </w:tc>
      </w:tr>
      <w:tr w:rsidR="00217841" w:rsidRPr="00350AA0"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350AA0" w:rsidRDefault="00217841" w:rsidP="00F93041">
            <w:pPr>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Total</w:t>
            </w:r>
          </w:p>
        </w:tc>
        <w:tc>
          <w:tcPr>
            <w:tcW w:w="1985" w:type="dxa"/>
            <w:noWrap/>
            <w:hideMark/>
          </w:tcPr>
          <w:p w:rsidR="00217841" w:rsidRPr="00F44DA2"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sz w:val="22"/>
                <w:szCs w:val="22"/>
                <w:lang w:eastAsia="de-CH"/>
              </w:rPr>
            </w:pPr>
            <w:r w:rsidRPr="00F44DA2">
              <w:rPr>
                <w:rFonts w:ascii="Calibri" w:eastAsia="Times New Roman" w:hAnsi="Calibri" w:cs="Calibri"/>
                <w:b/>
                <w:color w:val="000000"/>
                <w:sz w:val="22"/>
                <w:szCs w:val="22"/>
                <w:lang w:eastAsia="de-CH"/>
              </w:rPr>
              <w:t>1358.25</w:t>
            </w:r>
          </w:p>
        </w:tc>
        <w:tc>
          <w:tcPr>
            <w:tcW w:w="1984" w:type="dxa"/>
            <w:noWrap/>
            <w:hideMark/>
          </w:tcPr>
          <w:p w:rsidR="00217841" w:rsidRPr="00F44DA2"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sz w:val="22"/>
                <w:szCs w:val="22"/>
                <w:lang w:eastAsia="de-CH"/>
              </w:rPr>
            </w:pPr>
            <w:r w:rsidRPr="00F44DA2">
              <w:rPr>
                <w:rFonts w:ascii="Calibri" w:eastAsia="Times New Roman" w:hAnsi="Calibri" w:cs="Calibri"/>
                <w:b/>
                <w:color w:val="000000"/>
                <w:sz w:val="22"/>
                <w:szCs w:val="22"/>
                <w:lang w:eastAsia="de-CH"/>
              </w:rPr>
              <w:t>1387.25</w:t>
            </w:r>
          </w:p>
        </w:tc>
        <w:tc>
          <w:tcPr>
            <w:tcW w:w="2268" w:type="dxa"/>
            <w:noWrap/>
            <w:hideMark/>
          </w:tcPr>
          <w:p w:rsidR="00217841" w:rsidRPr="00F44DA2"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sz w:val="22"/>
                <w:szCs w:val="22"/>
                <w:lang w:eastAsia="de-CH"/>
              </w:rPr>
            </w:pPr>
            <w:r w:rsidRPr="00F44DA2">
              <w:rPr>
                <w:rFonts w:ascii="Calibri" w:eastAsia="Times New Roman" w:hAnsi="Calibri" w:cs="Calibri"/>
                <w:b/>
                <w:color w:val="000000"/>
                <w:sz w:val="22"/>
                <w:szCs w:val="22"/>
                <w:lang w:eastAsia="de-CH"/>
              </w:rPr>
              <w:t>29</w:t>
            </w:r>
          </w:p>
        </w:tc>
        <w:tc>
          <w:tcPr>
            <w:tcW w:w="2158" w:type="dxa"/>
            <w:noWrap/>
            <w:hideMark/>
          </w:tcPr>
          <w:p w:rsidR="00217841" w:rsidRPr="00F44DA2"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sz w:val="22"/>
                <w:szCs w:val="22"/>
                <w:lang w:eastAsia="de-CH"/>
              </w:rPr>
            </w:pPr>
            <w:r w:rsidRPr="00F44DA2">
              <w:rPr>
                <w:rFonts w:ascii="Calibri" w:eastAsia="Times New Roman" w:hAnsi="Calibri" w:cs="Calibri"/>
                <w:b/>
                <w:color w:val="000000"/>
                <w:sz w:val="22"/>
                <w:szCs w:val="22"/>
                <w:lang w:eastAsia="de-CH"/>
              </w:rPr>
              <w:t>72.5</w:t>
            </w:r>
          </w:p>
        </w:tc>
      </w:tr>
    </w:tbl>
    <w:p w:rsidR="00217841" w:rsidRDefault="00217841" w:rsidP="00217841">
      <w:pPr>
        <w:pStyle w:val="Caption"/>
      </w:pPr>
      <w:bookmarkStart w:id="1073" w:name="_Ref327379326"/>
      <w:bookmarkStart w:id="1074" w:name="_Toc327468185"/>
      <w:r>
        <w:t xml:space="preserve">Tabelle </w:t>
      </w:r>
      <w:fldSimple w:instr=" SEQ Tabelle \* ARABIC ">
        <w:r w:rsidR="000E6CF3">
          <w:rPr>
            <w:noProof/>
          </w:rPr>
          <w:t>34</w:t>
        </w:r>
      </w:fldSimple>
      <w:r>
        <w:t xml:space="preserve"> - Aufwand Übersicht</w:t>
      </w:r>
      <w:bookmarkEnd w:id="1073"/>
      <w:bookmarkEnd w:id="1074"/>
    </w:p>
    <w:p w:rsidR="00217841" w:rsidRDefault="00217841" w:rsidP="00217841">
      <w:r>
        <w:fldChar w:fldCharType="begin"/>
      </w:r>
      <w:r>
        <w:instrText xml:space="preserve"> REF _Ref327379355 \h </w:instrText>
      </w:r>
      <w:r>
        <w:fldChar w:fldCharType="separate"/>
      </w:r>
      <w:r w:rsidR="000E6CF3">
        <w:t xml:space="preserve">Abbildung </w:t>
      </w:r>
      <w:r w:rsidR="000E6CF3">
        <w:rPr>
          <w:noProof/>
        </w:rPr>
        <w:t xml:space="preserve">144 </w:t>
      </w:r>
      <w:r w:rsidR="000E6CF3">
        <w:t>- Verlauf geschätzte und aufgewendete Zeit</w:t>
      </w:r>
      <w:r>
        <w:fldChar w:fldCharType="end"/>
      </w:r>
      <w:r>
        <w:t xml:space="preserve"> zeigt die gleichen Daten in einem Diagramm.</w:t>
      </w:r>
    </w:p>
    <w:p w:rsidR="00217841" w:rsidRDefault="00217841" w:rsidP="00217841">
      <w:r>
        <w:t>Die blaue Linie stellt die geplanten Stunden dar. In diesen geplanten Stunden ist Timeboxing eingerechnet. Timeboxen bezeichnet das Verschieben von Features, welche für den aktuellen Sprint geplant waren, aber nicht fertig entwickelt werde konnten, in den nächsten Sprint. Die rote Linie zeigt den tatsächlichen Aufwand. Die grüne Linie stellt den durchschnittlichen Wert pro Sprint dar, um gesamthaft auf die verlangten 1080 Stunden zu kommen. Die violette Linie stellt die Differenz zwischen Geplant und Aufwand dar, die türkise Linie zeigt die absolute Abweichung.</w:t>
      </w:r>
    </w:p>
    <w:p w:rsidR="00217841" w:rsidRDefault="00217841" w:rsidP="00217841">
      <w:r>
        <w:rPr>
          <w:noProof/>
          <w:lang w:eastAsia="de-CH"/>
        </w:rPr>
        <w:lastRenderedPageBreak/>
        <w:drawing>
          <wp:inline distT="0" distB="0" distL="0" distR="0" wp14:anchorId="081F5673" wp14:editId="354420BE">
            <wp:extent cx="5486400" cy="3200400"/>
            <wp:effectExtent l="0" t="0" r="19050" b="19050"/>
            <wp:docPr id="68" name="Chart 68"/>
            <wp:cNvGraphicFramePr/>
            <a:graphic xmlns:a="http://schemas.openxmlformats.org/drawingml/2006/main">
              <a:graphicData uri="http://schemas.openxmlformats.org/drawingml/2006/chart">
                <c:chart xmlns:c="http://schemas.openxmlformats.org/drawingml/2006/chart" xmlns:r="http://schemas.openxmlformats.org/officeDocument/2006/relationships" r:id="rId191"/>
              </a:graphicData>
            </a:graphic>
          </wp:inline>
        </w:drawing>
      </w:r>
    </w:p>
    <w:p w:rsidR="00217841" w:rsidRDefault="00217841" w:rsidP="00217841">
      <w:pPr>
        <w:pStyle w:val="Caption"/>
      </w:pPr>
      <w:bookmarkStart w:id="1075" w:name="_Ref327379355"/>
      <w:bookmarkStart w:id="1076" w:name="_Toc327468146"/>
      <w:r>
        <w:t xml:space="preserve">Abbildung </w:t>
      </w:r>
      <w:fldSimple w:instr=" SEQ Abbildung \* ARABIC ">
        <w:r w:rsidR="000E6CF3">
          <w:rPr>
            <w:noProof/>
          </w:rPr>
          <w:t>144</w:t>
        </w:r>
      </w:fldSimple>
      <w:r w:rsidR="00903F4B">
        <w:rPr>
          <w:noProof/>
        </w:rPr>
        <w:t xml:space="preserve"> </w:t>
      </w:r>
      <w:r>
        <w:t>- Verlauf geschätzte und aufgewendete Zeit</w:t>
      </w:r>
      <w:bookmarkEnd w:id="1075"/>
      <w:bookmarkEnd w:id="1076"/>
    </w:p>
    <w:p w:rsidR="00217841" w:rsidRPr="00FC0F53" w:rsidRDefault="00217841" w:rsidP="00217841">
      <w:r>
        <w:t>Der Aufwand in Sprint 3 ist höher, da sich das Team kurzfristig dazu entschloss, beim Microsoft Imagine Cup mitzumachen und dazu einen Projektplan erstellen musste. Der Sprint 7 dauerte nicht eine sondern zwei Wochen, der Aufwand ist daher höher. Im Sprint 15 wurden die letzten Korrekturen und Verbesserungen umgesetzt wodurch der Aufwand dort ebenfalls höher ist.</w:t>
      </w:r>
    </w:p>
    <w:p w:rsidR="00217841" w:rsidRPr="00143A29" w:rsidRDefault="00217841" w:rsidP="00217841">
      <w:r>
        <w:t>Nachfolgend werden die einzelnen Sprints detailliert betrachtet und analysiert. Eine Übersicht über die in den einzelnen Sprints durchgeführten Arbeiten ist im Projektplan zu finden (</w:t>
      </w:r>
      <w:r w:rsidR="007F362F">
        <w:fldChar w:fldCharType="begin"/>
      </w:r>
      <w:r w:rsidR="007F362F">
        <w:instrText xml:space="preserve"> REF _Ref327465866 \r \h </w:instrText>
      </w:r>
      <w:r w:rsidR="007F362F">
        <w:fldChar w:fldCharType="separate"/>
      </w:r>
      <w:r w:rsidR="000E6CF3">
        <w:t>V.2.2.2</w:t>
      </w:r>
      <w:r w:rsidR="007F362F">
        <w:fldChar w:fldCharType="end"/>
      </w:r>
      <w:r w:rsidR="007F362F">
        <w:t xml:space="preserve"> </w:t>
      </w:r>
      <w:r w:rsidR="007F362F">
        <w:fldChar w:fldCharType="begin"/>
      </w:r>
      <w:r w:rsidR="007F362F">
        <w:instrText xml:space="preserve"> REF _Ref327465867 \h </w:instrText>
      </w:r>
      <w:r w:rsidR="007F362F">
        <w:fldChar w:fldCharType="separate"/>
      </w:r>
      <w:r w:rsidR="000E6CF3">
        <w:t>Milestones / Sprints</w:t>
      </w:r>
      <w:r w:rsidR="007F362F">
        <w:fldChar w:fldCharType="end"/>
      </w:r>
      <w:r>
        <w:t>).</w:t>
      </w:r>
    </w:p>
    <w:p w:rsidR="00217841" w:rsidRDefault="00217841" w:rsidP="00217841">
      <w:pPr>
        <w:pStyle w:val="Heading4"/>
      </w:pPr>
      <w:bookmarkStart w:id="1077" w:name="_Toc327467979"/>
      <w:r>
        <w:t>Sprint 1</w:t>
      </w:r>
      <w:bookmarkEnd w:id="1077"/>
    </w:p>
    <w:p w:rsidR="00217841" w:rsidRPr="00266723" w:rsidRDefault="00217841" w:rsidP="00217841">
      <w:r>
        <w:t>Die folgenden Tickets wurden im Sprint 1 abgearbeitet:</w:t>
      </w:r>
    </w:p>
    <w:tbl>
      <w:tblPr>
        <w:tblStyle w:val="MediumShading1-Accent1"/>
        <w:tblW w:w="0" w:type="auto"/>
        <w:tblLayout w:type="fixed"/>
        <w:tblLook w:val="04A0" w:firstRow="1" w:lastRow="0" w:firstColumn="1" w:lastColumn="0" w:noHBand="0" w:noVBand="1"/>
      </w:tblPr>
      <w:tblGrid>
        <w:gridCol w:w="675"/>
        <w:gridCol w:w="3119"/>
        <w:gridCol w:w="1276"/>
        <w:gridCol w:w="1559"/>
        <w:gridCol w:w="1134"/>
        <w:gridCol w:w="1525"/>
      </w:tblGrid>
      <w:tr w:rsidR="00217841" w:rsidTr="00F93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17841" w:rsidRDefault="00217841" w:rsidP="00F93041">
            <w:r>
              <w:t>#</w:t>
            </w:r>
          </w:p>
        </w:tc>
        <w:tc>
          <w:tcPr>
            <w:tcW w:w="3119"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Thema</w:t>
            </w:r>
          </w:p>
        </w:tc>
        <w:tc>
          <w:tcPr>
            <w:tcW w:w="1276"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Geschätzter Aufwand</w:t>
            </w:r>
          </w:p>
        </w:tc>
        <w:tc>
          <w:tcPr>
            <w:tcW w:w="1559"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Aufgewendete Zeit</w:t>
            </w:r>
          </w:p>
        </w:tc>
        <w:tc>
          <w:tcPr>
            <w:tcW w:w="1134"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Beginn</w:t>
            </w:r>
          </w:p>
        </w:tc>
        <w:tc>
          <w:tcPr>
            <w:tcW w:w="1525"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Abgabedatum</w:t>
            </w:r>
          </w:p>
        </w:tc>
      </w:tr>
      <w:tr w:rsidR="00217841" w:rsidRPr="00B3624D"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217841" w:rsidRPr="00B3624D" w:rsidRDefault="00217841" w:rsidP="00F93041">
            <w:pPr>
              <w:rPr>
                <w:rFonts w:ascii="Calibri" w:eastAsia="Times New Roman" w:hAnsi="Calibri" w:cs="Calibri"/>
                <w:color w:val="000000"/>
                <w:lang w:eastAsia="de-CH"/>
              </w:rPr>
            </w:pPr>
            <w:r w:rsidRPr="00B3624D">
              <w:rPr>
                <w:rFonts w:ascii="Calibri" w:eastAsia="Times New Roman" w:hAnsi="Calibri" w:cs="Calibri"/>
                <w:color w:val="000000"/>
                <w:lang w:eastAsia="de-CH"/>
              </w:rPr>
              <w:t>642</w:t>
            </w:r>
          </w:p>
        </w:tc>
        <w:tc>
          <w:tcPr>
            <w:tcW w:w="3119" w:type="dxa"/>
            <w:noWrap/>
            <w:hideMark/>
          </w:tcPr>
          <w:p w:rsidR="00217841" w:rsidRPr="00B3624D"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B3624D">
              <w:rPr>
                <w:rFonts w:ascii="Calibri" w:eastAsia="Times New Roman" w:hAnsi="Calibri" w:cs="Calibri"/>
                <w:color w:val="000000"/>
                <w:lang w:eastAsia="de-CH"/>
              </w:rPr>
              <w:t>Entwicklungsumgebung eingerichtet/installiert</w:t>
            </w:r>
          </w:p>
        </w:tc>
        <w:tc>
          <w:tcPr>
            <w:tcW w:w="1276" w:type="dxa"/>
            <w:noWrap/>
            <w:hideMark/>
          </w:tcPr>
          <w:p w:rsidR="00217841" w:rsidRPr="005B4056" w:rsidRDefault="00217841" w:rsidP="00F93041">
            <w:pPr>
              <w:cnfStyle w:val="000000100000" w:firstRow="0" w:lastRow="0" w:firstColumn="0" w:lastColumn="0" w:oddVBand="0" w:evenVBand="0" w:oddHBand="1" w:evenHBand="0" w:firstRowFirstColumn="0" w:firstRowLastColumn="0" w:lastRowFirstColumn="0" w:lastRowLastColumn="0"/>
            </w:pPr>
            <w:r w:rsidRPr="005B4056">
              <w:t>6</w:t>
            </w:r>
          </w:p>
        </w:tc>
        <w:tc>
          <w:tcPr>
            <w:tcW w:w="1559" w:type="dxa"/>
            <w:noWrap/>
            <w:hideMark/>
          </w:tcPr>
          <w:p w:rsidR="00217841" w:rsidRPr="005B4056" w:rsidRDefault="00217841" w:rsidP="00F93041">
            <w:pPr>
              <w:cnfStyle w:val="000000100000" w:firstRow="0" w:lastRow="0" w:firstColumn="0" w:lastColumn="0" w:oddVBand="0" w:evenVBand="0" w:oddHBand="1" w:evenHBand="0" w:firstRowFirstColumn="0" w:firstRowLastColumn="0" w:lastRowFirstColumn="0" w:lastRowLastColumn="0"/>
            </w:pPr>
            <w:r w:rsidRPr="005B4056">
              <w:t>6.5</w:t>
            </w:r>
          </w:p>
        </w:tc>
        <w:tc>
          <w:tcPr>
            <w:tcW w:w="1134" w:type="dxa"/>
            <w:noWrap/>
            <w:hideMark/>
          </w:tcPr>
          <w:p w:rsidR="00217841" w:rsidRPr="00B3624D"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B3624D">
              <w:rPr>
                <w:rFonts w:ascii="Calibri" w:eastAsia="Times New Roman" w:hAnsi="Calibri" w:cs="Calibri"/>
                <w:color w:val="000000"/>
                <w:lang w:eastAsia="de-CH"/>
              </w:rPr>
              <w:t>20.02.2012</w:t>
            </w:r>
          </w:p>
        </w:tc>
        <w:tc>
          <w:tcPr>
            <w:tcW w:w="1525" w:type="dxa"/>
            <w:noWrap/>
            <w:hideMark/>
          </w:tcPr>
          <w:p w:rsidR="00217841" w:rsidRPr="00B3624D"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B3624D">
              <w:rPr>
                <w:rFonts w:ascii="Calibri" w:eastAsia="Times New Roman" w:hAnsi="Calibri" w:cs="Calibri"/>
                <w:color w:val="000000"/>
                <w:lang w:eastAsia="de-CH"/>
              </w:rPr>
              <w:t>21.02.2012</w:t>
            </w:r>
          </w:p>
        </w:tc>
      </w:tr>
      <w:tr w:rsidR="00217841" w:rsidRPr="00B3624D"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217841" w:rsidRPr="00B3624D" w:rsidRDefault="00217841" w:rsidP="00F93041">
            <w:pPr>
              <w:rPr>
                <w:rFonts w:ascii="Calibri" w:eastAsia="Times New Roman" w:hAnsi="Calibri" w:cs="Calibri"/>
                <w:color w:val="000000"/>
                <w:lang w:eastAsia="de-CH"/>
              </w:rPr>
            </w:pPr>
            <w:r w:rsidRPr="00B3624D">
              <w:rPr>
                <w:rFonts w:ascii="Calibri" w:eastAsia="Times New Roman" w:hAnsi="Calibri" w:cs="Calibri"/>
                <w:color w:val="000000"/>
                <w:lang w:eastAsia="de-CH"/>
              </w:rPr>
              <w:t>643</w:t>
            </w:r>
          </w:p>
        </w:tc>
        <w:tc>
          <w:tcPr>
            <w:tcW w:w="3119" w:type="dxa"/>
            <w:noWrap/>
            <w:hideMark/>
          </w:tcPr>
          <w:p w:rsidR="00217841" w:rsidRPr="00B3624D"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B3624D">
              <w:rPr>
                <w:rFonts w:ascii="Calibri" w:eastAsia="Times New Roman" w:hAnsi="Calibri" w:cs="Calibri"/>
                <w:color w:val="000000"/>
                <w:lang w:eastAsia="de-CH"/>
              </w:rPr>
              <w:t>Redmine</w:t>
            </w:r>
            <w:r>
              <w:rPr>
                <w:rFonts w:ascii="Calibri" w:eastAsia="Times New Roman" w:hAnsi="Calibri" w:cs="Calibri"/>
                <w:color w:val="000000"/>
                <w:lang w:eastAsia="de-CH"/>
              </w:rPr>
              <w:t>,</w:t>
            </w:r>
            <w:r w:rsidRPr="00B3624D">
              <w:rPr>
                <w:rFonts w:ascii="Calibri" w:eastAsia="Times New Roman" w:hAnsi="Calibri" w:cs="Calibri"/>
                <w:color w:val="000000"/>
                <w:lang w:eastAsia="de-CH"/>
              </w:rPr>
              <w:t xml:space="preserve"> SVN und Sitzungsprotokolle sind eingerichtet</w:t>
            </w:r>
          </w:p>
        </w:tc>
        <w:tc>
          <w:tcPr>
            <w:tcW w:w="1276" w:type="dxa"/>
            <w:noWrap/>
            <w:hideMark/>
          </w:tcPr>
          <w:p w:rsidR="00217841" w:rsidRPr="005B4056" w:rsidRDefault="00217841" w:rsidP="00F93041">
            <w:pPr>
              <w:cnfStyle w:val="000000010000" w:firstRow="0" w:lastRow="0" w:firstColumn="0" w:lastColumn="0" w:oddVBand="0" w:evenVBand="0" w:oddHBand="0" w:evenHBand="1" w:firstRowFirstColumn="0" w:firstRowLastColumn="0" w:lastRowFirstColumn="0" w:lastRowLastColumn="0"/>
            </w:pPr>
            <w:r w:rsidRPr="005B4056">
              <w:t>2</w:t>
            </w:r>
          </w:p>
        </w:tc>
        <w:tc>
          <w:tcPr>
            <w:tcW w:w="1559" w:type="dxa"/>
            <w:noWrap/>
            <w:hideMark/>
          </w:tcPr>
          <w:p w:rsidR="00217841" w:rsidRPr="005B4056" w:rsidRDefault="00217841" w:rsidP="00F93041">
            <w:pPr>
              <w:cnfStyle w:val="000000010000" w:firstRow="0" w:lastRow="0" w:firstColumn="0" w:lastColumn="0" w:oddVBand="0" w:evenVBand="0" w:oddHBand="0" w:evenHBand="1" w:firstRowFirstColumn="0" w:firstRowLastColumn="0" w:lastRowFirstColumn="0" w:lastRowLastColumn="0"/>
            </w:pPr>
            <w:r w:rsidRPr="005B4056">
              <w:t>2.5</w:t>
            </w:r>
          </w:p>
        </w:tc>
        <w:tc>
          <w:tcPr>
            <w:tcW w:w="1134" w:type="dxa"/>
            <w:noWrap/>
            <w:hideMark/>
          </w:tcPr>
          <w:p w:rsidR="00217841" w:rsidRPr="00B3624D"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B3624D">
              <w:rPr>
                <w:rFonts w:ascii="Calibri" w:eastAsia="Times New Roman" w:hAnsi="Calibri" w:cs="Calibri"/>
                <w:color w:val="000000"/>
                <w:lang w:eastAsia="de-CH"/>
              </w:rPr>
              <w:t>20.02.2012</w:t>
            </w:r>
          </w:p>
        </w:tc>
        <w:tc>
          <w:tcPr>
            <w:tcW w:w="1525" w:type="dxa"/>
            <w:noWrap/>
            <w:hideMark/>
          </w:tcPr>
          <w:p w:rsidR="00217841" w:rsidRPr="00B3624D"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B3624D">
              <w:rPr>
                <w:rFonts w:ascii="Calibri" w:eastAsia="Times New Roman" w:hAnsi="Calibri" w:cs="Calibri"/>
                <w:color w:val="000000"/>
                <w:lang w:eastAsia="de-CH"/>
              </w:rPr>
              <w:t>20.02.2012</w:t>
            </w:r>
          </w:p>
        </w:tc>
      </w:tr>
      <w:tr w:rsidR="00217841" w:rsidRPr="00B3624D"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217841" w:rsidRPr="00B3624D" w:rsidRDefault="00217841" w:rsidP="00F93041">
            <w:pPr>
              <w:rPr>
                <w:rFonts w:ascii="Calibri" w:eastAsia="Times New Roman" w:hAnsi="Calibri" w:cs="Calibri"/>
                <w:color w:val="000000"/>
                <w:lang w:eastAsia="de-CH"/>
              </w:rPr>
            </w:pPr>
            <w:r w:rsidRPr="00B3624D">
              <w:rPr>
                <w:rFonts w:ascii="Calibri" w:eastAsia="Times New Roman" w:hAnsi="Calibri" w:cs="Calibri"/>
                <w:color w:val="000000"/>
                <w:lang w:eastAsia="de-CH"/>
              </w:rPr>
              <w:t>644</w:t>
            </w:r>
          </w:p>
        </w:tc>
        <w:tc>
          <w:tcPr>
            <w:tcW w:w="3119" w:type="dxa"/>
            <w:noWrap/>
            <w:hideMark/>
          </w:tcPr>
          <w:p w:rsidR="00217841" w:rsidRPr="00B3624D"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B3624D">
              <w:rPr>
                <w:rFonts w:ascii="Calibri" w:eastAsia="Times New Roman" w:hAnsi="Calibri" w:cs="Calibri"/>
                <w:color w:val="000000"/>
                <w:lang w:eastAsia="de-CH"/>
              </w:rPr>
              <w:t>Dokumentvorlage erstellt</w:t>
            </w:r>
          </w:p>
        </w:tc>
        <w:tc>
          <w:tcPr>
            <w:tcW w:w="1276" w:type="dxa"/>
            <w:noWrap/>
            <w:hideMark/>
          </w:tcPr>
          <w:p w:rsidR="00217841" w:rsidRPr="005B4056" w:rsidRDefault="00217841" w:rsidP="00F93041">
            <w:pPr>
              <w:cnfStyle w:val="000000100000" w:firstRow="0" w:lastRow="0" w:firstColumn="0" w:lastColumn="0" w:oddVBand="0" w:evenVBand="0" w:oddHBand="1" w:evenHBand="0" w:firstRowFirstColumn="0" w:firstRowLastColumn="0" w:lastRowFirstColumn="0" w:lastRowLastColumn="0"/>
            </w:pPr>
            <w:r w:rsidRPr="005B4056">
              <w:t>6</w:t>
            </w:r>
          </w:p>
        </w:tc>
        <w:tc>
          <w:tcPr>
            <w:tcW w:w="1559" w:type="dxa"/>
            <w:noWrap/>
            <w:hideMark/>
          </w:tcPr>
          <w:p w:rsidR="00217841" w:rsidRPr="005B4056" w:rsidRDefault="00217841" w:rsidP="00F93041">
            <w:pPr>
              <w:cnfStyle w:val="000000100000" w:firstRow="0" w:lastRow="0" w:firstColumn="0" w:lastColumn="0" w:oddVBand="0" w:evenVBand="0" w:oddHBand="1" w:evenHBand="0" w:firstRowFirstColumn="0" w:firstRowLastColumn="0" w:lastRowFirstColumn="0" w:lastRowLastColumn="0"/>
            </w:pPr>
            <w:r w:rsidRPr="005B4056">
              <w:t>6</w:t>
            </w:r>
          </w:p>
        </w:tc>
        <w:tc>
          <w:tcPr>
            <w:tcW w:w="1134" w:type="dxa"/>
            <w:noWrap/>
            <w:hideMark/>
          </w:tcPr>
          <w:p w:rsidR="00217841" w:rsidRPr="00B3624D"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B3624D">
              <w:rPr>
                <w:rFonts w:ascii="Calibri" w:eastAsia="Times New Roman" w:hAnsi="Calibri" w:cs="Calibri"/>
                <w:color w:val="000000"/>
                <w:lang w:eastAsia="de-CH"/>
              </w:rPr>
              <w:t>20.02.2012</w:t>
            </w:r>
          </w:p>
        </w:tc>
        <w:tc>
          <w:tcPr>
            <w:tcW w:w="1525" w:type="dxa"/>
            <w:noWrap/>
            <w:hideMark/>
          </w:tcPr>
          <w:p w:rsidR="00217841" w:rsidRPr="00B3624D"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27.02.2012</w:t>
            </w:r>
          </w:p>
        </w:tc>
      </w:tr>
      <w:tr w:rsidR="00217841" w:rsidRPr="00B3624D"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217841" w:rsidRPr="00B3624D" w:rsidRDefault="00217841" w:rsidP="00F93041">
            <w:pPr>
              <w:rPr>
                <w:rFonts w:ascii="Calibri" w:eastAsia="Times New Roman" w:hAnsi="Calibri" w:cs="Calibri"/>
                <w:color w:val="000000"/>
                <w:lang w:eastAsia="de-CH"/>
              </w:rPr>
            </w:pPr>
            <w:r w:rsidRPr="00B3624D">
              <w:rPr>
                <w:rFonts w:ascii="Calibri" w:eastAsia="Times New Roman" w:hAnsi="Calibri" w:cs="Calibri"/>
                <w:color w:val="000000"/>
                <w:lang w:eastAsia="de-CH"/>
              </w:rPr>
              <w:t>645</w:t>
            </w:r>
          </w:p>
        </w:tc>
        <w:tc>
          <w:tcPr>
            <w:tcW w:w="3119" w:type="dxa"/>
            <w:noWrap/>
            <w:hideMark/>
          </w:tcPr>
          <w:p w:rsidR="00217841" w:rsidRPr="00B3624D"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Meeting,</w:t>
            </w:r>
            <w:r w:rsidRPr="00B3624D">
              <w:rPr>
                <w:rFonts w:ascii="Calibri" w:eastAsia="Times New Roman" w:hAnsi="Calibri" w:cs="Calibri"/>
                <w:color w:val="000000"/>
                <w:lang w:eastAsia="de-CH"/>
              </w:rPr>
              <w:t xml:space="preserve"> 20.02.12</w:t>
            </w:r>
          </w:p>
        </w:tc>
        <w:tc>
          <w:tcPr>
            <w:tcW w:w="1276" w:type="dxa"/>
            <w:noWrap/>
            <w:hideMark/>
          </w:tcPr>
          <w:p w:rsidR="00217841" w:rsidRPr="005B4056" w:rsidRDefault="00217841" w:rsidP="00F93041">
            <w:pPr>
              <w:cnfStyle w:val="000000010000" w:firstRow="0" w:lastRow="0" w:firstColumn="0" w:lastColumn="0" w:oddVBand="0" w:evenVBand="0" w:oddHBand="0" w:evenHBand="1" w:firstRowFirstColumn="0" w:firstRowLastColumn="0" w:lastRowFirstColumn="0" w:lastRowLastColumn="0"/>
            </w:pPr>
            <w:r w:rsidRPr="005B4056">
              <w:t>3</w:t>
            </w:r>
          </w:p>
        </w:tc>
        <w:tc>
          <w:tcPr>
            <w:tcW w:w="1559" w:type="dxa"/>
            <w:noWrap/>
            <w:hideMark/>
          </w:tcPr>
          <w:p w:rsidR="00217841" w:rsidRPr="005B4056" w:rsidRDefault="00217841" w:rsidP="00F93041">
            <w:pPr>
              <w:cnfStyle w:val="000000010000" w:firstRow="0" w:lastRow="0" w:firstColumn="0" w:lastColumn="0" w:oddVBand="0" w:evenVBand="0" w:oddHBand="0" w:evenHBand="1" w:firstRowFirstColumn="0" w:firstRowLastColumn="0" w:lastRowFirstColumn="0" w:lastRowLastColumn="0"/>
            </w:pPr>
            <w:r w:rsidRPr="005B4056">
              <w:t>4.5</w:t>
            </w:r>
          </w:p>
        </w:tc>
        <w:tc>
          <w:tcPr>
            <w:tcW w:w="1134" w:type="dxa"/>
            <w:noWrap/>
            <w:hideMark/>
          </w:tcPr>
          <w:p w:rsidR="00217841" w:rsidRPr="00B3624D"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B3624D">
              <w:rPr>
                <w:rFonts w:ascii="Calibri" w:eastAsia="Times New Roman" w:hAnsi="Calibri" w:cs="Calibri"/>
                <w:color w:val="000000"/>
                <w:lang w:eastAsia="de-CH"/>
              </w:rPr>
              <w:t>20.02.2012</w:t>
            </w:r>
          </w:p>
        </w:tc>
        <w:tc>
          <w:tcPr>
            <w:tcW w:w="1525" w:type="dxa"/>
            <w:noWrap/>
            <w:hideMark/>
          </w:tcPr>
          <w:p w:rsidR="00217841" w:rsidRPr="00B3624D"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B3624D">
              <w:rPr>
                <w:rFonts w:ascii="Calibri" w:eastAsia="Times New Roman" w:hAnsi="Calibri" w:cs="Calibri"/>
                <w:color w:val="000000"/>
                <w:lang w:eastAsia="de-CH"/>
              </w:rPr>
              <w:t>20.02.2012</w:t>
            </w:r>
          </w:p>
        </w:tc>
      </w:tr>
      <w:tr w:rsidR="00217841" w:rsidRPr="00B3624D"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217841" w:rsidRPr="00B3624D" w:rsidRDefault="00217841" w:rsidP="00F93041">
            <w:pPr>
              <w:rPr>
                <w:rFonts w:ascii="Calibri" w:eastAsia="Times New Roman" w:hAnsi="Calibri" w:cs="Calibri"/>
                <w:color w:val="000000"/>
                <w:lang w:eastAsia="de-CH"/>
              </w:rPr>
            </w:pPr>
            <w:r w:rsidRPr="00B3624D">
              <w:rPr>
                <w:rFonts w:ascii="Calibri" w:eastAsia="Times New Roman" w:hAnsi="Calibri" w:cs="Calibri"/>
                <w:color w:val="000000"/>
                <w:lang w:eastAsia="de-CH"/>
              </w:rPr>
              <w:t>646</w:t>
            </w:r>
          </w:p>
        </w:tc>
        <w:tc>
          <w:tcPr>
            <w:tcW w:w="3119" w:type="dxa"/>
            <w:noWrap/>
            <w:hideMark/>
          </w:tcPr>
          <w:p w:rsidR="00217841" w:rsidRPr="00B3624D"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B3624D">
              <w:rPr>
                <w:rFonts w:ascii="Calibri" w:eastAsia="Times New Roman" w:hAnsi="Calibri" w:cs="Calibri"/>
                <w:color w:val="000000"/>
                <w:lang w:eastAsia="de-CH"/>
              </w:rPr>
              <w:t>Logo erstellt</w:t>
            </w:r>
          </w:p>
        </w:tc>
        <w:tc>
          <w:tcPr>
            <w:tcW w:w="1276" w:type="dxa"/>
            <w:noWrap/>
            <w:hideMark/>
          </w:tcPr>
          <w:p w:rsidR="00217841" w:rsidRPr="005B4056" w:rsidRDefault="00217841" w:rsidP="00F93041">
            <w:pPr>
              <w:cnfStyle w:val="000000100000" w:firstRow="0" w:lastRow="0" w:firstColumn="0" w:lastColumn="0" w:oddVBand="0" w:evenVBand="0" w:oddHBand="1" w:evenHBand="0" w:firstRowFirstColumn="0" w:firstRowLastColumn="0" w:lastRowFirstColumn="0" w:lastRowLastColumn="0"/>
            </w:pPr>
            <w:r w:rsidRPr="005B4056">
              <w:t>4</w:t>
            </w:r>
          </w:p>
        </w:tc>
        <w:tc>
          <w:tcPr>
            <w:tcW w:w="1559" w:type="dxa"/>
            <w:noWrap/>
            <w:hideMark/>
          </w:tcPr>
          <w:p w:rsidR="00217841" w:rsidRPr="005B4056" w:rsidRDefault="00217841" w:rsidP="00F93041">
            <w:pPr>
              <w:cnfStyle w:val="000000100000" w:firstRow="0" w:lastRow="0" w:firstColumn="0" w:lastColumn="0" w:oddVBand="0" w:evenVBand="0" w:oddHBand="1" w:evenHBand="0" w:firstRowFirstColumn="0" w:firstRowLastColumn="0" w:lastRowFirstColumn="0" w:lastRowLastColumn="0"/>
            </w:pPr>
            <w:r w:rsidRPr="005B4056">
              <w:t>4</w:t>
            </w:r>
          </w:p>
        </w:tc>
        <w:tc>
          <w:tcPr>
            <w:tcW w:w="1134" w:type="dxa"/>
            <w:noWrap/>
            <w:hideMark/>
          </w:tcPr>
          <w:p w:rsidR="00217841" w:rsidRPr="00B3624D"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B3624D">
              <w:rPr>
                <w:rFonts w:ascii="Calibri" w:eastAsia="Times New Roman" w:hAnsi="Calibri" w:cs="Calibri"/>
                <w:color w:val="000000"/>
                <w:lang w:eastAsia="de-CH"/>
              </w:rPr>
              <w:t>20.02.2012</w:t>
            </w:r>
          </w:p>
        </w:tc>
        <w:tc>
          <w:tcPr>
            <w:tcW w:w="1525" w:type="dxa"/>
            <w:noWrap/>
            <w:hideMark/>
          </w:tcPr>
          <w:p w:rsidR="00217841" w:rsidRPr="00B3624D"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27.02.2012</w:t>
            </w:r>
          </w:p>
        </w:tc>
      </w:tr>
      <w:tr w:rsidR="00217841" w:rsidRPr="00B3624D"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217841" w:rsidRPr="00B3624D" w:rsidRDefault="00217841" w:rsidP="00F93041">
            <w:pPr>
              <w:rPr>
                <w:rFonts w:ascii="Calibri" w:eastAsia="Times New Roman" w:hAnsi="Calibri" w:cs="Calibri"/>
                <w:color w:val="000000"/>
                <w:lang w:eastAsia="de-CH"/>
              </w:rPr>
            </w:pPr>
            <w:r w:rsidRPr="00B3624D">
              <w:rPr>
                <w:rFonts w:ascii="Calibri" w:eastAsia="Times New Roman" w:hAnsi="Calibri" w:cs="Calibri"/>
                <w:color w:val="000000"/>
                <w:lang w:eastAsia="de-CH"/>
              </w:rPr>
              <w:t>648</w:t>
            </w:r>
          </w:p>
        </w:tc>
        <w:tc>
          <w:tcPr>
            <w:tcW w:w="3119" w:type="dxa"/>
            <w:noWrap/>
            <w:hideMark/>
          </w:tcPr>
          <w:p w:rsidR="00217841" w:rsidRPr="00B3624D"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B3624D">
              <w:rPr>
                <w:rFonts w:ascii="Calibri" w:eastAsia="Times New Roman" w:hAnsi="Calibri" w:cs="Calibri"/>
                <w:color w:val="000000"/>
                <w:lang w:eastAsia="de-CH"/>
              </w:rPr>
              <w:t>Brainstorming Grob-Interaktionskonzept durchgeführt</w:t>
            </w:r>
          </w:p>
        </w:tc>
        <w:tc>
          <w:tcPr>
            <w:tcW w:w="1276" w:type="dxa"/>
            <w:noWrap/>
            <w:hideMark/>
          </w:tcPr>
          <w:p w:rsidR="00217841" w:rsidRPr="005B4056" w:rsidRDefault="00217841" w:rsidP="00F93041">
            <w:pPr>
              <w:cnfStyle w:val="000000010000" w:firstRow="0" w:lastRow="0" w:firstColumn="0" w:lastColumn="0" w:oddVBand="0" w:evenVBand="0" w:oddHBand="0" w:evenHBand="1" w:firstRowFirstColumn="0" w:firstRowLastColumn="0" w:lastRowFirstColumn="0" w:lastRowLastColumn="0"/>
            </w:pPr>
            <w:r w:rsidRPr="005B4056">
              <w:t>2</w:t>
            </w:r>
          </w:p>
        </w:tc>
        <w:tc>
          <w:tcPr>
            <w:tcW w:w="1559" w:type="dxa"/>
            <w:noWrap/>
            <w:hideMark/>
          </w:tcPr>
          <w:p w:rsidR="00217841" w:rsidRPr="005B4056" w:rsidRDefault="00217841" w:rsidP="00F93041">
            <w:pPr>
              <w:cnfStyle w:val="000000010000" w:firstRow="0" w:lastRow="0" w:firstColumn="0" w:lastColumn="0" w:oddVBand="0" w:evenVBand="0" w:oddHBand="0" w:evenHBand="1" w:firstRowFirstColumn="0" w:firstRowLastColumn="0" w:lastRowFirstColumn="0" w:lastRowLastColumn="0"/>
            </w:pPr>
            <w:r w:rsidRPr="005B4056">
              <w:t>3</w:t>
            </w:r>
          </w:p>
        </w:tc>
        <w:tc>
          <w:tcPr>
            <w:tcW w:w="1134" w:type="dxa"/>
            <w:noWrap/>
            <w:hideMark/>
          </w:tcPr>
          <w:p w:rsidR="00217841" w:rsidRPr="00B3624D"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B3624D">
              <w:rPr>
                <w:rFonts w:ascii="Calibri" w:eastAsia="Times New Roman" w:hAnsi="Calibri" w:cs="Calibri"/>
                <w:color w:val="000000"/>
                <w:lang w:eastAsia="de-CH"/>
              </w:rPr>
              <w:t>21.02.2012</w:t>
            </w:r>
          </w:p>
        </w:tc>
        <w:tc>
          <w:tcPr>
            <w:tcW w:w="1525" w:type="dxa"/>
            <w:noWrap/>
            <w:hideMark/>
          </w:tcPr>
          <w:p w:rsidR="00217841" w:rsidRPr="00B3624D"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B3624D">
              <w:rPr>
                <w:rFonts w:ascii="Calibri" w:eastAsia="Times New Roman" w:hAnsi="Calibri" w:cs="Calibri"/>
                <w:color w:val="000000"/>
                <w:lang w:eastAsia="de-CH"/>
              </w:rPr>
              <w:t>24.02.2012</w:t>
            </w:r>
          </w:p>
        </w:tc>
      </w:tr>
      <w:tr w:rsidR="00217841" w:rsidRPr="00B3624D"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217841" w:rsidRPr="00B3624D" w:rsidRDefault="00217841" w:rsidP="00F93041">
            <w:pPr>
              <w:rPr>
                <w:rFonts w:ascii="Calibri" w:eastAsia="Times New Roman" w:hAnsi="Calibri" w:cs="Calibri"/>
                <w:color w:val="000000"/>
                <w:lang w:eastAsia="de-CH"/>
              </w:rPr>
            </w:pPr>
            <w:r w:rsidRPr="00B3624D">
              <w:rPr>
                <w:rFonts w:ascii="Calibri" w:eastAsia="Times New Roman" w:hAnsi="Calibri" w:cs="Calibri"/>
                <w:color w:val="000000"/>
                <w:lang w:eastAsia="de-CH"/>
              </w:rPr>
              <w:t>652</w:t>
            </w:r>
          </w:p>
        </w:tc>
        <w:tc>
          <w:tcPr>
            <w:tcW w:w="3119" w:type="dxa"/>
            <w:noWrap/>
            <w:hideMark/>
          </w:tcPr>
          <w:p w:rsidR="00217841" w:rsidRPr="00B3624D"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B3624D">
              <w:rPr>
                <w:rFonts w:ascii="Calibri" w:eastAsia="Times New Roman" w:hAnsi="Calibri" w:cs="Calibri"/>
                <w:color w:val="000000"/>
                <w:lang w:eastAsia="de-CH"/>
              </w:rPr>
              <w:t>Testsetup evaluiert</w:t>
            </w:r>
          </w:p>
        </w:tc>
        <w:tc>
          <w:tcPr>
            <w:tcW w:w="1276" w:type="dxa"/>
            <w:noWrap/>
            <w:hideMark/>
          </w:tcPr>
          <w:p w:rsidR="00217841" w:rsidRPr="005B4056" w:rsidRDefault="00217841" w:rsidP="00F93041">
            <w:pPr>
              <w:cnfStyle w:val="000000100000" w:firstRow="0" w:lastRow="0" w:firstColumn="0" w:lastColumn="0" w:oddVBand="0" w:evenVBand="0" w:oddHBand="1" w:evenHBand="0" w:firstRowFirstColumn="0" w:firstRowLastColumn="0" w:lastRowFirstColumn="0" w:lastRowLastColumn="0"/>
            </w:pPr>
            <w:r w:rsidRPr="005B4056">
              <w:t>5</w:t>
            </w:r>
          </w:p>
        </w:tc>
        <w:tc>
          <w:tcPr>
            <w:tcW w:w="1559" w:type="dxa"/>
            <w:noWrap/>
            <w:hideMark/>
          </w:tcPr>
          <w:p w:rsidR="00217841" w:rsidRPr="005B4056" w:rsidRDefault="00217841" w:rsidP="00F93041">
            <w:pPr>
              <w:cnfStyle w:val="000000100000" w:firstRow="0" w:lastRow="0" w:firstColumn="0" w:lastColumn="0" w:oddVBand="0" w:evenVBand="0" w:oddHBand="1" w:evenHBand="0" w:firstRowFirstColumn="0" w:firstRowLastColumn="0" w:lastRowFirstColumn="0" w:lastRowLastColumn="0"/>
            </w:pPr>
            <w:r w:rsidRPr="005B4056">
              <w:t>5.5</w:t>
            </w:r>
          </w:p>
        </w:tc>
        <w:tc>
          <w:tcPr>
            <w:tcW w:w="1134" w:type="dxa"/>
            <w:noWrap/>
            <w:hideMark/>
          </w:tcPr>
          <w:p w:rsidR="00217841" w:rsidRPr="00B3624D"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B3624D">
              <w:rPr>
                <w:rFonts w:ascii="Calibri" w:eastAsia="Times New Roman" w:hAnsi="Calibri" w:cs="Calibri"/>
                <w:color w:val="000000"/>
                <w:lang w:eastAsia="de-CH"/>
              </w:rPr>
              <w:t>21.02.2012</w:t>
            </w:r>
          </w:p>
        </w:tc>
        <w:tc>
          <w:tcPr>
            <w:tcW w:w="1525" w:type="dxa"/>
            <w:noWrap/>
            <w:hideMark/>
          </w:tcPr>
          <w:p w:rsidR="00217841" w:rsidRPr="00B3624D"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27.02.2012</w:t>
            </w:r>
          </w:p>
        </w:tc>
      </w:tr>
      <w:tr w:rsidR="00217841" w:rsidRPr="00B3624D"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217841" w:rsidRPr="00B3624D" w:rsidRDefault="00217841" w:rsidP="00F93041">
            <w:pPr>
              <w:rPr>
                <w:rFonts w:ascii="Calibri" w:eastAsia="Times New Roman" w:hAnsi="Calibri" w:cs="Calibri"/>
                <w:color w:val="000000"/>
                <w:lang w:eastAsia="de-CH"/>
              </w:rPr>
            </w:pPr>
            <w:r w:rsidRPr="00B3624D">
              <w:rPr>
                <w:rFonts w:ascii="Calibri" w:eastAsia="Times New Roman" w:hAnsi="Calibri" w:cs="Calibri"/>
                <w:color w:val="000000"/>
                <w:lang w:eastAsia="de-CH"/>
              </w:rPr>
              <w:t>657</w:t>
            </w:r>
          </w:p>
        </w:tc>
        <w:tc>
          <w:tcPr>
            <w:tcW w:w="3119" w:type="dxa"/>
            <w:noWrap/>
            <w:hideMark/>
          </w:tcPr>
          <w:p w:rsidR="00217841" w:rsidRPr="00B3624D"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B3624D">
              <w:rPr>
                <w:rFonts w:ascii="Calibri" w:eastAsia="Times New Roman" w:hAnsi="Calibri" w:cs="Calibri"/>
                <w:color w:val="000000"/>
                <w:lang w:eastAsia="de-CH"/>
              </w:rPr>
              <w:t>Sprint 1 und Sprint 15/16 geplant</w:t>
            </w:r>
          </w:p>
        </w:tc>
        <w:tc>
          <w:tcPr>
            <w:tcW w:w="1276" w:type="dxa"/>
            <w:noWrap/>
            <w:hideMark/>
          </w:tcPr>
          <w:p w:rsidR="00217841" w:rsidRPr="005B4056" w:rsidRDefault="00217841" w:rsidP="00F93041">
            <w:pPr>
              <w:cnfStyle w:val="000000010000" w:firstRow="0" w:lastRow="0" w:firstColumn="0" w:lastColumn="0" w:oddVBand="0" w:evenVBand="0" w:oddHBand="0" w:evenHBand="1" w:firstRowFirstColumn="0" w:firstRowLastColumn="0" w:lastRowFirstColumn="0" w:lastRowLastColumn="0"/>
            </w:pPr>
            <w:r w:rsidRPr="005B4056">
              <w:t>3</w:t>
            </w:r>
          </w:p>
        </w:tc>
        <w:tc>
          <w:tcPr>
            <w:tcW w:w="1559" w:type="dxa"/>
            <w:noWrap/>
            <w:hideMark/>
          </w:tcPr>
          <w:p w:rsidR="00217841" w:rsidRPr="005B4056" w:rsidRDefault="00217841" w:rsidP="00F93041">
            <w:pPr>
              <w:cnfStyle w:val="000000010000" w:firstRow="0" w:lastRow="0" w:firstColumn="0" w:lastColumn="0" w:oddVBand="0" w:evenVBand="0" w:oddHBand="0" w:evenHBand="1" w:firstRowFirstColumn="0" w:firstRowLastColumn="0" w:lastRowFirstColumn="0" w:lastRowLastColumn="0"/>
            </w:pPr>
            <w:r w:rsidRPr="005B4056">
              <w:t>4.5</w:t>
            </w:r>
          </w:p>
        </w:tc>
        <w:tc>
          <w:tcPr>
            <w:tcW w:w="1134" w:type="dxa"/>
            <w:noWrap/>
            <w:hideMark/>
          </w:tcPr>
          <w:p w:rsidR="00217841" w:rsidRPr="00B3624D"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B3624D">
              <w:rPr>
                <w:rFonts w:ascii="Calibri" w:eastAsia="Times New Roman" w:hAnsi="Calibri" w:cs="Calibri"/>
                <w:color w:val="000000"/>
                <w:lang w:eastAsia="de-CH"/>
              </w:rPr>
              <w:t>21.02.2012</w:t>
            </w:r>
          </w:p>
        </w:tc>
        <w:tc>
          <w:tcPr>
            <w:tcW w:w="1525" w:type="dxa"/>
            <w:noWrap/>
            <w:hideMark/>
          </w:tcPr>
          <w:p w:rsidR="00217841" w:rsidRPr="00B3624D"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B3624D">
              <w:rPr>
                <w:rFonts w:ascii="Calibri" w:eastAsia="Times New Roman" w:hAnsi="Calibri" w:cs="Calibri"/>
                <w:color w:val="000000"/>
                <w:lang w:eastAsia="de-CH"/>
              </w:rPr>
              <w:t>24.02.2012</w:t>
            </w:r>
          </w:p>
        </w:tc>
      </w:tr>
      <w:tr w:rsidR="00217841" w:rsidRPr="00B3624D"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217841" w:rsidRPr="00B3624D" w:rsidRDefault="00217841" w:rsidP="00F93041">
            <w:pPr>
              <w:rPr>
                <w:rFonts w:ascii="Calibri" w:eastAsia="Times New Roman" w:hAnsi="Calibri" w:cs="Calibri"/>
                <w:color w:val="000000"/>
                <w:lang w:eastAsia="de-CH"/>
              </w:rPr>
            </w:pPr>
            <w:r w:rsidRPr="00B3624D">
              <w:rPr>
                <w:rFonts w:ascii="Calibri" w:eastAsia="Times New Roman" w:hAnsi="Calibri" w:cs="Calibri"/>
                <w:color w:val="000000"/>
                <w:lang w:eastAsia="de-CH"/>
              </w:rPr>
              <w:t>660</w:t>
            </w:r>
          </w:p>
        </w:tc>
        <w:tc>
          <w:tcPr>
            <w:tcW w:w="3119" w:type="dxa"/>
            <w:noWrap/>
            <w:hideMark/>
          </w:tcPr>
          <w:p w:rsidR="00217841" w:rsidRPr="00B3624D"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B3624D">
              <w:rPr>
                <w:rFonts w:ascii="Calibri" w:eastAsia="Times New Roman" w:hAnsi="Calibri" w:cs="Calibri"/>
                <w:color w:val="000000"/>
                <w:lang w:eastAsia="de-CH"/>
              </w:rPr>
              <w:t>Risiken identifiziert</w:t>
            </w:r>
          </w:p>
        </w:tc>
        <w:tc>
          <w:tcPr>
            <w:tcW w:w="1276" w:type="dxa"/>
            <w:noWrap/>
            <w:hideMark/>
          </w:tcPr>
          <w:p w:rsidR="00217841" w:rsidRPr="005B4056" w:rsidRDefault="00217841" w:rsidP="00F93041">
            <w:pPr>
              <w:cnfStyle w:val="000000100000" w:firstRow="0" w:lastRow="0" w:firstColumn="0" w:lastColumn="0" w:oddVBand="0" w:evenVBand="0" w:oddHBand="1" w:evenHBand="0" w:firstRowFirstColumn="0" w:firstRowLastColumn="0" w:lastRowFirstColumn="0" w:lastRowLastColumn="0"/>
            </w:pPr>
            <w:r w:rsidRPr="005B4056">
              <w:t>1</w:t>
            </w:r>
          </w:p>
        </w:tc>
        <w:tc>
          <w:tcPr>
            <w:tcW w:w="1559" w:type="dxa"/>
            <w:noWrap/>
            <w:hideMark/>
          </w:tcPr>
          <w:p w:rsidR="00217841" w:rsidRPr="005B4056" w:rsidRDefault="00217841" w:rsidP="00F93041">
            <w:pPr>
              <w:cnfStyle w:val="000000100000" w:firstRow="0" w:lastRow="0" w:firstColumn="0" w:lastColumn="0" w:oddVBand="0" w:evenVBand="0" w:oddHBand="1" w:evenHBand="0" w:firstRowFirstColumn="0" w:firstRowLastColumn="0" w:lastRowFirstColumn="0" w:lastRowLastColumn="0"/>
            </w:pPr>
            <w:r w:rsidRPr="005B4056">
              <w:t>1</w:t>
            </w:r>
          </w:p>
        </w:tc>
        <w:tc>
          <w:tcPr>
            <w:tcW w:w="1134" w:type="dxa"/>
            <w:noWrap/>
            <w:hideMark/>
          </w:tcPr>
          <w:p w:rsidR="00217841" w:rsidRPr="00B3624D"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B3624D">
              <w:rPr>
                <w:rFonts w:ascii="Calibri" w:eastAsia="Times New Roman" w:hAnsi="Calibri" w:cs="Calibri"/>
                <w:color w:val="000000"/>
                <w:lang w:eastAsia="de-CH"/>
              </w:rPr>
              <w:t>21.02.2012</w:t>
            </w:r>
          </w:p>
        </w:tc>
        <w:tc>
          <w:tcPr>
            <w:tcW w:w="1525" w:type="dxa"/>
            <w:noWrap/>
            <w:hideMark/>
          </w:tcPr>
          <w:p w:rsidR="00217841" w:rsidRPr="00B3624D"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B3624D">
              <w:rPr>
                <w:rFonts w:ascii="Calibri" w:eastAsia="Times New Roman" w:hAnsi="Calibri" w:cs="Calibri"/>
                <w:color w:val="000000"/>
                <w:lang w:eastAsia="de-CH"/>
              </w:rPr>
              <w:t>24.02.2012</w:t>
            </w:r>
          </w:p>
        </w:tc>
      </w:tr>
      <w:tr w:rsidR="00217841" w:rsidRPr="00B3624D"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217841" w:rsidRPr="00B3624D" w:rsidRDefault="00217841" w:rsidP="00F93041">
            <w:pPr>
              <w:rPr>
                <w:rFonts w:ascii="Calibri" w:eastAsia="Times New Roman" w:hAnsi="Calibri" w:cs="Calibri"/>
                <w:color w:val="000000"/>
                <w:lang w:eastAsia="de-CH"/>
              </w:rPr>
            </w:pPr>
            <w:r w:rsidRPr="00B3624D">
              <w:rPr>
                <w:rFonts w:ascii="Calibri" w:eastAsia="Times New Roman" w:hAnsi="Calibri" w:cs="Calibri"/>
                <w:color w:val="000000"/>
                <w:lang w:eastAsia="de-CH"/>
              </w:rPr>
              <w:t>661</w:t>
            </w:r>
          </w:p>
        </w:tc>
        <w:tc>
          <w:tcPr>
            <w:tcW w:w="3119" w:type="dxa"/>
            <w:noWrap/>
            <w:hideMark/>
          </w:tcPr>
          <w:p w:rsidR="00217841" w:rsidRPr="00B3624D"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B3624D">
              <w:rPr>
                <w:rFonts w:ascii="Calibri" w:eastAsia="Times New Roman" w:hAnsi="Calibri" w:cs="Calibri"/>
                <w:color w:val="000000"/>
                <w:lang w:eastAsia="de-CH"/>
              </w:rPr>
              <w:t>Projektplan erstellt</w:t>
            </w:r>
          </w:p>
        </w:tc>
        <w:tc>
          <w:tcPr>
            <w:tcW w:w="1276" w:type="dxa"/>
            <w:noWrap/>
            <w:hideMark/>
          </w:tcPr>
          <w:p w:rsidR="00217841" w:rsidRPr="005B4056" w:rsidRDefault="00217841" w:rsidP="00F93041">
            <w:pPr>
              <w:cnfStyle w:val="000000010000" w:firstRow="0" w:lastRow="0" w:firstColumn="0" w:lastColumn="0" w:oddVBand="0" w:evenVBand="0" w:oddHBand="0" w:evenHBand="1" w:firstRowFirstColumn="0" w:firstRowLastColumn="0" w:lastRowFirstColumn="0" w:lastRowLastColumn="0"/>
            </w:pPr>
            <w:r w:rsidRPr="005B4056">
              <w:t>2</w:t>
            </w:r>
          </w:p>
        </w:tc>
        <w:tc>
          <w:tcPr>
            <w:tcW w:w="1559" w:type="dxa"/>
            <w:noWrap/>
            <w:hideMark/>
          </w:tcPr>
          <w:p w:rsidR="00217841" w:rsidRPr="005B4056" w:rsidRDefault="00217841" w:rsidP="00F93041">
            <w:pPr>
              <w:cnfStyle w:val="000000010000" w:firstRow="0" w:lastRow="0" w:firstColumn="0" w:lastColumn="0" w:oddVBand="0" w:evenVBand="0" w:oddHBand="0" w:evenHBand="1" w:firstRowFirstColumn="0" w:firstRowLastColumn="0" w:lastRowFirstColumn="0" w:lastRowLastColumn="0"/>
            </w:pPr>
            <w:r w:rsidRPr="005B4056">
              <w:t>2</w:t>
            </w:r>
          </w:p>
        </w:tc>
        <w:tc>
          <w:tcPr>
            <w:tcW w:w="1134" w:type="dxa"/>
            <w:noWrap/>
            <w:hideMark/>
          </w:tcPr>
          <w:p w:rsidR="00217841" w:rsidRPr="00B3624D"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B3624D">
              <w:rPr>
                <w:rFonts w:ascii="Calibri" w:eastAsia="Times New Roman" w:hAnsi="Calibri" w:cs="Calibri"/>
                <w:color w:val="000000"/>
                <w:lang w:eastAsia="de-CH"/>
              </w:rPr>
              <w:t>21.02.2012</w:t>
            </w:r>
          </w:p>
        </w:tc>
        <w:tc>
          <w:tcPr>
            <w:tcW w:w="1525" w:type="dxa"/>
            <w:noWrap/>
            <w:hideMark/>
          </w:tcPr>
          <w:p w:rsidR="00217841" w:rsidRPr="00B3624D"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27.02.2012</w:t>
            </w:r>
          </w:p>
        </w:tc>
      </w:tr>
      <w:tr w:rsidR="00217841" w:rsidRPr="00B3624D"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217841" w:rsidRPr="00B3624D" w:rsidRDefault="00217841" w:rsidP="00F93041">
            <w:pPr>
              <w:rPr>
                <w:rFonts w:ascii="Calibri" w:eastAsia="Times New Roman" w:hAnsi="Calibri" w:cs="Calibri"/>
                <w:color w:val="000000"/>
                <w:lang w:eastAsia="de-CH"/>
              </w:rPr>
            </w:pPr>
            <w:r w:rsidRPr="00B3624D">
              <w:rPr>
                <w:rFonts w:ascii="Calibri" w:eastAsia="Times New Roman" w:hAnsi="Calibri" w:cs="Calibri"/>
                <w:color w:val="000000"/>
                <w:lang w:eastAsia="de-CH"/>
              </w:rPr>
              <w:t>666</w:t>
            </w:r>
          </w:p>
        </w:tc>
        <w:tc>
          <w:tcPr>
            <w:tcW w:w="3119" w:type="dxa"/>
            <w:noWrap/>
            <w:hideMark/>
          </w:tcPr>
          <w:p w:rsidR="00217841" w:rsidRPr="00B3624D"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B3624D">
              <w:rPr>
                <w:rFonts w:ascii="Calibri" w:eastAsia="Times New Roman" w:hAnsi="Calibri" w:cs="Calibri"/>
                <w:color w:val="000000"/>
                <w:lang w:eastAsia="de-CH"/>
              </w:rPr>
              <w:t>Studium Technologien durchgeführt</w:t>
            </w:r>
          </w:p>
        </w:tc>
        <w:tc>
          <w:tcPr>
            <w:tcW w:w="1276" w:type="dxa"/>
            <w:noWrap/>
            <w:hideMark/>
          </w:tcPr>
          <w:p w:rsidR="00217841" w:rsidRPr="005B4056" w:rsidRDefault="00217841" w:rsidP="00F93041">
            <w:pPr>
              <w:cnfStyle w:val="000000100000" w:firstRow="0" w:lastRow="0" w:firstColumn="0" w:lastColumn="0" w:oddVBand="0" w:evenVBand="0" w:oddHBand="1" w:evenHBand="0" w:firstRowFirstColumn="0" w:firstRowLastColumn="0" w:lastRowFirstColumn="0" w:lastRowLastColumn="0"/>
            </w:pPr>
            <w:r w:rsidRPr="005B4056">
              <w:t>24</w:t>
            </w:r>
          </w:p>
        </w:tc>
        <w:tc>
          <w:tcPr>
            <w:tcW w:w="1559" w:type="dxa"/>
            <w:noWrap/>
            <w:hideMark/>
          </w:tcPr>
          <w:p w:rsidR="00217841" w:rsidRPr="005B4056" w:rsidRDefault="00217841" w:rsidP="00F93041">
            <w:pPr>
              <w:cnfStyle w:val="000000100000" w:firstRow="0" w:lastRow="0" w:firstColumn="0" w:lastColumn="0" w:oddVBand="0" w:evenVBand="0" w:oddHBand="1" w:evenHBand="0" w:firstRowFirstColumn="0" w:firstRowLastColumn="0" w:lastRowFirstColumn="0" w:lastRowLastColumn="0"/>
            </w:pPr>
            <w:r w:rsidRPr="005B4056">
              <w:t>23.5</w:t>
            </w:r>
          </w:p>
        </w:tc>
        <w:tc>
          <w:tcPr>
            <w:tcW w:w="1134" w:type="dxa"/>
            <w:noWrap/>
            <w:hideMark/>
          </w:tcPr>
          <w:p w:rsidR="00217841" w:rsidRPr="00B3624D"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B3624D">
              <w:rPr>
                <w:rFonts w:ascii="Calibri" w:eastAsia="Times New Roman" w:hAnsi="Calibri" w:cs="Calibri"/>
                <w:color w:val="000000"/>
                <w:lang w:eastAsia="de-CH"/>
              </w:rPr>
              <w:t>21.02.2012</w:t>
            </w:r>
          </w:p>
        </w:tc>
        <w:tc>
          <w:tcPr>
            <w:tcW w:w="1525" w:type="dxa"/>
            <w:noWrap/>
            <w:hideMark/>
          </w:tcPr>
          <w:p w:rsidR="00217841" w:rsidRPr="00B3624D"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B3624D">
              <w:rPr>
                <w:rFonts w:ascii="Calibri" w:eastAsia="Times New Roman" w:hAnsi="Calibri" w:cs="Calibri"/>
                <w:color w:val="000000"/>
                <w:lang w:eastAsia="de-CH"/>
              </w:rPr>
              <w:t>24.02.2012</w:t>
            </w:r>
          </w:p>
        </w:tc>
      </w:tr>
      <w:tr w:rsidR="00217841" w:rsidRPr="00B3624D"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217841" w:rsidRPr="00B3624D" w:rsidRDefault="00217841" w:rsidP="00F93041">
            <w:pPr>
              <w:rPr>
                <w:rFonts w:ascii="Calibri" w:eastAsia="Times New Roman" w:hAnsi="Calibri" w:cs="Calibri"/>
                <w:color w:val="000000"/>
                <w:lang w:eastAsia="de-CH"/>
              </w:rPr>
            </w:pPr>
            <w:r w:rsidRPr="00B3624D">
              <w:rPr>
                <w:rFonts w:ascii="Calibri" w:eastAsia="Times New Roman" w:hAnsi="Calibri" w:cs="Calibri"/>
                <w:color w:val="000000"/>
                <w:lang w:eastAsia="de-CH"/>
              </w:rPr>
              <w:t>667</w:t>
            </w:r>
          </w:p>
        </w:tc>
        <w:tc>
          <w:tcPr>
            <w:tcW w:w="3119" w:type="dxa"/>
            <w:noWrap/>
            <w:hideMark/>
          </w:tcPr>
          <w:p w:rsidR="00217841" w:rsidRPr="00B3624D"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B3624D">
              <w:rPr>
                <w:rFonts w:ascii="Calibri" w:eastAsia="Times New Roman" w:hAnsi="Calibri" w:cs="Calibri"/>
                <w:color w:val="000000"/>
                <w:lang w:eastAsia="de-CH"/>
              </w:rPr>
              <w:t>Meeting</w:t>
            </w:r>
            <w:r>
              <w:rPr>
                <w:rFonts w:ascii="Calibri" w:eastAsia="Times New Roman" w:hAnsi="Calibri" w:cs="Calibri"/>
                <w:color w:val="000000"/>
                <w:lang w:eastAsia="de-CH"/>
              </w:rPr>
              <w:t>,</w:t>
            </w:r>
            <w:r w:rsidRPr="00B3624D">
              <w:rPr>
                <w:rFonts w:ascii="Calibri" w:eastAsia="Times New Roman" w:hAnsi="Calibri" w:cs="Calibri"/>
                <w:color w:val="000000"/>
                <w:lang w:eastAsia="de-CH"/>
              </w:rPr>
              <w:t xml:space="preserve"> 24.02.12</w:t>
            </w:r>
          </w:p>
        </w:tc>
        <w:tc>
          <w:tcPr>
            <w:tcW w:w="1276" w:type="dxa"/>
            <w:noWrap/>
            <w:hideMark/>
          </w:tcPr>
          <w:p w:rsidR="00217841" w:rsidRPr="005B4056" w:rsidRDefault="00217841" w:rsidP="00F93041">
            <w:pPr>
              <w:cnfStyle w:val="000000010000" w:firstRow="0" w:lastRow="0" w:firstColumn="0" w:lastColumn="0" w:oddVBand="0" w:evenVBand="0" w:oddHBand="0" w:evenHBand="1" w:firstRowFirstColumn="0" w:firstRowLastColumn="0" w:lastRowFirstColumn="0" w:lastRowLastColumn="0"/>
            </w:pPr>
            <w:r w:rsidRPr="005B4056">
              <w:t>3</w:t>
            </w:r>
          </w:p>
        </w:tc>
        <w:tc>
          <w:tcPr>
            <w:tcW w:w="1559" w:type="dxa"/>
            <w:noWrap/>
            <w:hideMark/>
          </w:tcPr>
          <w:p w:rsidR="00217841" w:rsidRPr="005B4056" w:rsidRDefault="00217841" w:rsidP="00F93041">
            <w:pPr>
              <w:cnfStyle w:val="000000010000" w:firstRow="0" w:lastRow="0" w:firstColumn="0" w:lastColumn="0" w:oddVBand="0" w:evenVBand="0" w:oddHBand="0" w:evenHBand="1" w:firstRowFirstColumn="0" w:firstRowLastColumn="0" w:lastRowFirstColumn="0" w:lastRowLastColumn="0"/>
            </w:pPr>
            <w:r w:rsidRPr="005B4056">
              <w:t>5.5</w:t>
            </w:r>
          </w:p>
        </w:tc>
        <w:tc>
          <w:tcPr>
            <w:tcW w:w="1134" w:type="dxa"/>
            <w:noWrap/>
            <w:hideMark/>
          </w:tcPr>
          <w:p w:rsidR="00217841" w:rsidRPr="00B3624D"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B3624D">
              <w:rPr>
                <w:rFonts w:ascii="Calibri" w:eastAsia="Times New Roman" w:hAnsi="Calibri" w:cs="Calibri"/>
                <w:color w:val="000000"/>
                <w:lang w:eastAsia="de-CH"/>
              </w:rPr>
              <w:t>24.02.2012</w:t>
            </w:r>
          </w:p>
        </w:tc>
        <w:tc>
          <w:tcPr>
            <w:tcW w:w="1525" w:type="dxa"/>
            <w:noWrap/>
            <w:hideMark/>
          </w:tcPr>
          <w:p w:rsidR="00217841" w:rsidRPr="00B3624D"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B3624D">
              <w:rPr>
                <w:rFonts w:ascii="Calibri" w:eastAsia="Times New Roman" w:hAnsi="Calibri" w:cs="Calibri"/>
                <w:color w:val="000000"/>
                <w:lang w:eastAsia="de-CH"/>
              </w:rPr>
              <w:t>24.02.2012</w:t>
            </w:r>
          </w:p>
        </w:tc>
      </w:tr>
      <w:tr w:rsidR="00217841" w:rsidRPr="00B3624D"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217841" w:rsidRPr="00B3624D" w:rsidRDefault="00217841" w:rsidP="00F93041">
            <w:pPr>
              <w:rPr>
                <w:rFonts w:ascii="Calibri" w:eastAsia="Times New Roman" w:hAnsi="Calibri" w:cs="Calibri"/>
                <w:color w:val="000000"/>
                <w:lang w:eastAsia="de-CH"/>
              </w:rPr>
            </w:pPr>
            <w:r w:rsidRPr="00B3624D">
              <w:rPr>
                <w:rFonts w:ascii="Calibri" w:eastAsia="Times New Roman" w:hAnsi="Calibri" w:cs="Calibri"/>
                <w:color w:val="000000"/>
                <w:lang w:eastAsia="de-CH"/>
              </w:rPr>
              <w:t>Total</w:t>
            </w:r>
          </w:p>
        </w:tc>
        <w:tc>
          <w:tcPr>
            <w:tcW w:w="3119" w:type="dxa"/>
            <w:noWrap/>
            <w:hideMark/>
          </w:tcPr>
          <w:p w:rsidR="00217841" w:rsidRPr="00B3624D"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p>
        </w:tc>
        <w:tc>
          <w:tcPr>
            <w:tcW w:w="1276" w:type="dxa"/>
            <w:noWrap/>
            <w:hideMark/>
          </w:tcPr>
          <w:p w:rsidR="00217841" w:rsidRPr="00063C1C" w:rsidRDefault="00217841" w:rsidP="00F93041">
            <w:pPr>
              <w:cnfStyle w:val="000000100000" w:firstRow="0" w:lastRow="0" w:firstColumn="0" w:lastColumn="0" w:oddVBand="0" w:evenVBand="0" w:oddHBand="1" w:evenHBand="0" w:firstRowFirstColumn="0" w:firstRowLastColumn="0" w:lastRowFirstColumn="0" w:lastRowLastColumn="0"/>
              <w:rPr>
                <w:b/>
              </w:rPr>
            </w:pPr>
            <w:r w:rsidRPr="00063C1C">
              <w:rPr>
                <w:b/>
              </w:rPr>
              <w:t>65</w:t>
            </w:r>
          </w:p>
        </w:tc>
        <w:tc>
          <w:tcPr>
            <w:tcW w:w="1559" w:type="dxa"/>
            <w:noWrap/>
            <w:hideMark/>
          </w:tcPr>
          <w:p w:rsidR="00217841" w:rsidRPr="00063C1C" w:rsidRDefault="00217841" w:rsidP="00F93041">
            <w:pPr>
              <w:cnfStyle w:val="000000100000" w:firstRow="0" w:lastRow="0" w:firstColumn="0" w:lastColumn="0" w:oddVBand="0" w:evenVBand="0" w:oddHBand="1" w:evenHBand="0" w:firstRowFirstColumn="0" w:firstRowLastColumn="0" w:lastRowFirstColumn="0" w:lastRowLastColumn="0"/>
              <w:rPr>
                <w:b/>
              </w:rPr>
            </w:pPr>
            <w:r w:rsidRPr="00063C1C">
              <w:rPr>
                <w:b/>
              </w:rPr>
              <w:t>68.5</w:t>
            </w:r>
          </w:p>
        </w:tc>
        <w:tc>
          <w:tcPr>
            <w:tcW w:w="1134" w:type="dxa"/>
            <w:noWrap/>
            <w:hideMark/>
          </w:tcPr>
          <w:p w:rsidR="00217841" w:rsidRPr="00B3624D"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p>
        </w:tc>
        <w:tc>
          <w:tcPr>
            <w:tcW w:w="1525" w:type="dxa"/>
            <w:noWrap/>
            <w:hideMark/>
          </w:tcPr>
          <w:p w:rsidR="00217841" w:rsidRPr="00B3624D"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p>
        </w:tc>
      </w:tr>
    </w:tbl>
    <w:p w:rsidR="00217841" w:rsidRDefault="00217841" w:rsidP="00217841">
      <w:pPr>
        <w:pStyle w:val="Caption"/>
      </w:pPr>
      <w:bookmarkStart w:id="1078" w:name="_Toc327468186"/>
      <w:r>
        <w:t xml:space="preserve">Tabelle </w:t>
      </w:r>
      <w:fldSimple w:instr=" SEQ Tabelle \* ARABIC ">
        <w:r w:rsidR="000E6CF3">
          <w:rPr>
            <w:noProof/>
          </w:rPr>
          <w:t>35</w:t>
        </w:r>
      </w:fldSimple>
      <w:r>
        <w:t xml:space="preserve"> - Tickets Sprint 1</w:t>
      </w:r>
      <w:bookmarkEnd w:id="1078"/>
    </w:p>
    <w:p w:rsidR="00217841" w:rsidRDefault="00217841" w:rsidP="00217841">
      <w:pPr>
        <w:pStyle w:val="Heading4"/>
      </w:pPr>
      <w:bookmarkStart w:id="1079" w:name="_Toc327467980"/>
      <w:r>
        <w:lastRenderedPageBreak/>
        <w:t>Sprint 2</w:t>
      </w:r>
      <w:bookmarkEnd w:id="1079"/>
    </w:p>
    <w:p w:rsidR="00217841" w:rsidRPr="00C54F69" w:rsidRDefault="00217841" w:rsidP="00217841">
      <w:r>
        <w:t>Die folgenden Tickets wurden im Sprint 2 abgearbeitet:</w:t>
      </w:r>
    </w:p>
    <w:tbl>
      <w:tblPr>
        <w:tblStyle w:val="MediumShading1-Accent1"/>
        <w:tblW w:w="0" w:type="auto"/>
        <w:tblLayout w:type="fixed"/>
        <w:tblLook w:val="04A0" w:firstRow="1" w:lastRow="0" w:firstColumn="1" w:lastColumn="0" w:noHBand="0" w:noVBand="1"/>
      </w:tblPr>
      <w:tblGrid>
        <w:gridCol w:w="675"/>
        <w:gridCol w:w="3119"/>
        <w:gridCol w:w="1276"/>
        <w:gridCol w:w="1559"/>
        <w:gridCol w:w="1134"/>
        <w:gridCol w:w="1525"/>
      </w:tblGrid>
      <w:tr w:rsidR="00217841" w:rsidTr="00F93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17841" w:rsidRDefault="00217841" w:rsidP="00F93041">
            <w:r>
              <w:t>#</w:t>
            </w:r>
          </w:p>
        </w:tc>
        <w:tc>
          <w:tcPr>
            <w:tcW w:w="3119"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Thema</w:t>
            </w:r>
          </w:p>
        </w:tc>
        <w:tc>
          <w:tcPr>
            <w:tcW w:w="1276"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Geschätzter Aufwand</w:t>
            </w:r>
          </w:p>
        </w:tc>
        <w:tc>
          <w:tcPr>
            <w:tcW w:w="1559"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Aufgewendete Zeit</w:t>
            </w:r>
          </w:p>
        </w:tc>
        <w:tc>
          <w:tcPr>
            <w:tcW w:w="1134"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Beginn</w:t>
            </w:r>
          </w:p>
        </w:tc>
        <w:tc>
          <w:tcPr>
            <w:tcW w:w="1525"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Abgabedatum</w:t>
            </w:r>
          </w:p>
        </w:tc>
      </w:tr>
      <w:tr w:rsidR="00217841" w:rsidRPr="00492693"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217841" w:rsidRPr="00492693" w:rsidRDefault="00217841" w:rsidP="00F93041">
            <w:pPr>
              <w:rPr>
                <w:rFonts w:ascii="Calibri" w:eastAsia="Times New Roman" w:hAnsi="Calibri" w:cs="Calibri"/>
                <w:color w:val="000000"/>
                <w:lang w:eastAsia="de-CH"/>
              </w:rPr>
            </w:pPr>
            <w:r w:rsidRPr="00492693">
              <w:rPr>
                <w:rFonts w:ascii="Calibri" w:eastAsia="Times New Roman" w:hAnsi="Calibri" w:cs="Calibri"/>
                <w:color w:val="000000"/>
                <w:lang w:eastAsia="de-CH"/>
              </w:rPr>
              <w:t>647</w:t>
            </w:r>
          </w:p>
        </w:tc>
        <w:tc>
          <w:tcPr>
            <w:tcW w:w="3119" w:type="dxa"/>
            <w:noWrap/>
            <w:hideMark/>
          </w:tcPr>
          <w:p w:rsidR="00217841" w:rsidRPr="00492693"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492693">
              <w:rPr>
                <w:rFonts w:ascii="Calibri" w:eastAsia="Times New Roman" w:hAnsi="Calibri" w:cs="Calibri"/>
                <w:color w:val="000000"/>
                <w:lang w:eastAsia="de-CH"/>
              </w:rPr>
              <w:t>Windows Kinect SDK Framework ausprobiert</w:t>
            </w:r>
          </w:p>
        </w:tc>
        <w:tc>
          <w:tcPr>
            <w:tcW w:w="1276" w:type="dxa"/>
            <w:noWrap/>
            <w:hideMark/>
          </w:tcPr>
          <w:p w:rsidR="00217841" w:rsidRPr="00677A7D" w:rsidRDefault="00217841" w:rsidP="00F93041">
            <w:pPr>
              <w:cnfStyle w:val="000000100000" w:firstRow="0" w:lastRow="0" w:firstColumn="0" w:lastColumn="0" w:oddVBand="0" w:evenVBand="0" w:oddHBand="1" w:evenHBand="0" w:firstRowFirstColumn="0" w:firstRowLastColumn="0" w:lastRowFirstColumn="0" w:lastRowLastColumn="0"/>
            </w:pPr>
            <w:r w:rsidRPr="00677A7D">
              <w:t>2</w:t>
            </w:r>
          </w:p>
        </w:tc>
        <w:tc>
          <w:tcPr>
            <w:tcW w:w="1559" w:type="dxa"/>
            <w:noWrap/>
            <w:hideMark/>
          </w:tcPr>
          <w:p w:rsidR="00217841" w:rsidRPr="00677A7D" w:rsidRDefault="00217841" w:rsidP="00F93041">
            <w:pPr>
              <w:cnfStyle w:val="000000100000" w:firstRow="0" w:lastRow="0" w:firstColumn="0" w:lastColumn="0" w:oddVBand="0" w:evenVBand="0" w:oddHBand="1" w:evenHBand="0" w:firstRowFirstColumn="0" w:firstRowLastColumn="0" w:lastRowFirstColumn="0" w:lastRowLastColumn="0"/>
            </w:pPr>
            <w:r w:rsidRPr="00677A7D">
              <w:t>2</w:t>
            </w:r>
          </w:p>
        </w:tc>
        <w:tc>
          <w:tcPr>
            <w:tcW w:w="1134" w:type="dxa"/>
            <w:noWrap/>
            <w:hideMark/>
          </w:tcPr>
          <w:p w:rsidR="00217841" w:rsidRPr="00492693"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492693">
              <w:rPr>
                <w:rFonts w:ascii="Calibri" w:eastAsia="Times New Roman" w:hAnsi="Calibri" w:cs="Calibri"/>
                <w:color w:val="000000"/>
                <w:lang w:eastAsia="de-CH"/>
              </w:rPr>
              <w:t>27.02.2012</w:t>
            </w:r>
          </w:p>
        </w:tc>
        <w:tc>
          <w:tcPr>
            <w:tcW w:w="1525" w:type="dxa"/>
            <w:noWrap/>
            <w:hideMark/>
          </w:tcPr>
          <w:p w:rsidR="00217841" w:rsidRPr="00492693"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05.03.2012</w:t>
            </w:r>
          </w:p>
        </w:tc>
      </w:tr>
      <w:tr w:rsidR="00217841" w:rsidRPr="00492693"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217841" w:rsidRPr="00492693" w:rsidRDefault="00217841" w:rsidP="00F93041">
            <w:pPr>
              <w:rPr>
                <w:rFonts w:ascii="Calibri" w:eastAsia="Times New Roman" w:hAnsi="Calibri" w:cs="Calibri"/>
                <w:color w:val="000000"/>
                <w:lang w:eastAsia="de-CH"/>
              </w:rPr>
            </w:pPr>
            <w:r w:rsidRPr="00492693">
              <w:rPr>
                <w:rFonts w:ascii="Calibri" w:eastAsia="Times New Roman" w:hAnsi="Calibri" w:cs="Calibri"/>
                <w:color w:val="000000"/>
                <w:lang w:eastAsia="de-CH"/>
              </w:rPr>
              <w:t>649</w:t>
            </w:r>
          </w:p>
        </w:tc>
        <w:tc>
          <w:tcPr>
            <w:tcW w:w="3119" w:type="dxa"/>
            <w:noWrap/>
            <w:hideMark/>
          </w:tcPr>
          <w:p w:rsidR="00217841" w:rsidRPr="00492693"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492693">
              <w:rPr>
                <w:rFonts w:ascii="Calibri" w:eastAsia="Times New Roman" w:hAnsi="Calibri" w:cs="Calibri"/>
                <w:color w:val="000000"/>
                <w:lang w:eastAsia="de-CH"/>
              </w:rPr>
              <w:t>P</w:t>
            </w:r>
            <w:r>
              <w:rPr>
                <w:rFonts w:ascii="Calibri" w:eastAsia="Times New Roman" w:hAnsi="Calibri" w:cs="Calibri"/>
                <w:color w:val="000000"/>
                <w:lang w:eastAsia="de-CH"/>
              </w:rPr>
              <w:t>ersonen in der Mensa beobachtet,</w:t>
            </w:r>
            <w:r w:rsidRPr="00492693">
              <w:rPr>
                <w:rFonts w:ascii="Calibri" w:eastAsia="Times New Roman" w:hAnsi="Calibri" w:cs="Calibri"/>
                <w:color w:val="000000"/>
                <w:lang w:eastAsia="de-CH"/>
              </w:rPr>
              <w:t xml:space="preserve"> ausgewertet und dokumentiert</w:t>
            </w:r>
          </w:p>
        </w:tc>
        <w:tc>
          <w:tcPr>
            <w:tcW w:w="1276" w:type="dxa"/>
            <w:noWrap/>
            <w:hideMark/>
          </w:tcPr>
          <w:p w:rsidR="00217841" w:rsidRPr="00677A7D" w:rsidRDefault="00217841" w:rsidP="00F93041">
            <w:pPr>
              <w:cnfStyle w:val="000000010000" w:firstRow="0" w:lastRow="0" w:firstColumn="0" w:lastColumn="0" w:oddVBand="0" w:evenVBand="0" w:oddHBand="0" w:evenHBand="1" w:firstRowFirstColumn="0" w:firstRowLastColumn="0" w:lastRowFirstColumn="0" w:lastRowLastColumn="0"/>
            </w:pPr>
            <w:r w:rsidRPr="00677A7D">
              <w:t>8</w:t>
            </w:r>
          </w:p>
        </w:tc>
        <w:tc>
          <w:tcPr>
            <w:tcW w:w="1559" w:type="dxa"/>
            <w:noWrap/>
            <w:hideMark/>
          </w:tcPr>
          <w:p w:rsidR="00217841" w:rsidRPr="00677A7D" w:rsidRDefault="00217841" w:rsidP="00F93041">
            <w:pPr>
              <w:cnfStyle w:val="000000010000" w:firstRow="0" w:lastRow="0" w:firstColumn="0" w:lastColumn="0" w:oddVBand="0" w:evenVBand="0" w:oddHBand="0" w:evenHBand="1" w:firstRowFirstColumn="0" w:firstRowLastColumn="0" w:lastRowFirstColumn="0" w:lastRowLastColumn="0"/>
            </w:pPr>
            <w:r w:rsidRPr="00677A7D">
              <w:t>10.75</w:t>
            </w:r>
          </w:p>
        </w:tc>
        <w:tc>
          <w:tcPr>
            <w:tcW w:w="1134" w:type="dxa"/>
            <w:noWrap/>
            <w:hideMark/>
          </w:tcPr>
          <w:p w:rsidR="00217841" w:rsidRPr="00492693"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492693">
              <w:rPr>
                <w:rFonts w:ascii="Calibri" w:eastAsia="Times New Roman" w:hAnsi="Calibri" w:cs="Calibri"/>
                <w:color w:val="000000"/>
                <w:lang w:eastAsia="de-CH"/>
              </w:rPr>
              <w:t>27.02.2012</w:t>
            </w:r>
          </w:p>
        </w:tc>
        <w:tc>
          <w:tcPr>
            <w:tcW w:w="1525" w:type="dxa"/>
            <w:noWrap/>
            <w:hideMark/>
          </w:tcPr>
          <w:p w:rsidR="00217841" w:rsidRPr="00492693"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05.03.2012</w:t>
            </w:r>
          </w:p>
        </w:tc>
      </w:tr>
      <w:tr w:rsidR="00217841" w:rsidRPr="00492693"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217841" w:rsidRPr="00492693" w:rsidRDefault="00217841" w:rsidP="00F93041">
            <w:pPr>
              <w:rPr>
                <w:rFonts w:ascii="Calibri" w:eastAsia="Times New Roman" w:hAnsi="Calibri" w:cs="Calibri"/>
                <w:color w:val="000000"/>
                <w:lang w:eastAsia="de-CH"/>
              </w:rPr>
            </w:pPr>
            <w:r w:rsidRPr="00492693">
              <w:rPr>
                <w:rFonts w:ascii="Calibri" w:eastAsia="Times New Roman" w:hAnsi="Calibri" w:cs="Calibri"/>
                <w:color w:val="000000"/>
                <w:lang w:eastAsia="de-CH"/>
              </w:rPr>
              <w:t>653</w:t>
            </w:r>
          </w:p>
        </w:tc>
        <w:tc>
          <w:tcPr>
            <w:tcW w:w="3119" w:type="dxa"/>
            <w:noWrap/>
            <w:hideMark/>
          </w:tcPr>
          <w:p w:rsidR="00217841" w:rsidRPr="00492693"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492693">
              <w:rPr>
                <w:rFonts w:ascii="Calibri" w:eastAsia="Times New Roman" w:hAnsi="Calibri" w:cs="Calibri"/>
                <w:color w:val="000000"/>
                <w:lang w:eastAsia="de-CH"/>
              </w:rPr>
              <w:t>Mini Prototyp erstellt</w:t>
            </w:r>
          </w:p>
        </w:tc>
        <w:tc>
          <w:tcPr>
            <w:tcW w:w="1276" w:type="dxa"/>
            <w:noWrap/>
            <w:hideMark/>
          </w:tcPr>
          <w:p w:rsidR="00217841" w:rsidRPr="00677A7D" w:rsidRDefault="00217841" w:rsidP="00F93041">
            <w:pPr>
              <w:cnfStyle w:val="000000100000" w:firstRow="0" w:lastRow="0" w:firstColumn="0" w:lastColumn="0" w:oddVBand="0" w:evenVBand="0" w:oddHBand="1" w:evenHBand="0" w:firstRowFirstColumn="0" w:firstRowLastColumn="0" w:lastRowFirstColumn="0" w:lastRowLastColumn="0"/>
            </w:pPr>
            <w:r w:rsidRPr="00677A7D">
              <w:t>12</w:t>
            </w:r>
          </w:p>
        </w:tc>
        <w:tc>
          <w:tcPr>
            <w:tcW w:w="1559" w:type="dxa"/>
            <w:noWrap/>
            <w:hideMark/>
          </w:tcPr>
          <w:p w:rsidR="00217841" w:rsidRPr="00677A7D" w:rsidRDefault="00217841" w:rsidP="00F93041">
            <w:pPr>
              <w:cnfStyle w:val="000000100000" w:firstRow="0" w:lastRow="0" w:firstColumn="0" w:lastColumn="0" w:oddVBand="0" w:evenVBand="0" w:oddHBand="1" w:evenHBand="0" w:firstRowFirstColumn="0" w:firstRowLastColumn="0" w:lastRowFirstColumn="0" w:lastRowLastColumn="0"/>
            </w:pPr>
            <w:r w:rsidRPr="00677A7D">
              <w:t>12.5</w:t>
            </w:r>
          </w:p>
        </w:tc>
        <w:tc>
          <w:tcPr>
            <w:tcW w:w="1134" w:type="dxa"/>
            <w:noWrap/>
            <w:hideMark/>
          </w:tcPr>
          <w:p w:rsidR="00217841" w:rsidRPr="00492693"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492693">
              <w:rPr>
                <w:rFonts w:ascii="Calibri" w:eastAsia="Times New Roman" w:hAnsi="Calibri" w:cs="Calibri"/>
                <w:color w:val="000000"/>
                <w:lang w:eastAsia="de-CH"/>
              </w:rPr>
              <w:t>27.02.2012</w:t>
            </w:r>
          </w:p>
        </w:tc>
        <w:tc>
          <w:tcPr>
            <w:tcW w:w="1525" w:type="dxa"/>
            <w:noWrap/>
            <w:hideMark/>
          </w:tcPr>
          <w:p w:rsidR="00217841" w:rsidRPr="00492693"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05.03.2012</w:t>
            </w:r>
          </w:p>
        </w:tc>
      </w:tr>
      <w:tr w:rsidR="00217841" w:rsidRPr="00492693"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217841" w:rsidRPr="00492693" w:rsidRDefault="00217841" w:rsidP="00F93041">
            <w:pPr>
              <w:rPr>
                <w:rFonts w:ascii="Calibri" w:eastAsia="Times New Roman" w:hAnsi="Calibri" w:cs="Calibri"/>
                <w:color w:val="000000"/>
                <w:lang w:eastAsia="de-CH"/>
              </w:rPr>
            </w:pPr>
            <w:r w:rsidRPr="00492693">
              <w:rPr>
                <w:rFonts w:ascii="Calibri" w:eastAsia="Times New Roman" w:hAnsi="Calibri" w:cs="Calibri"/>
                <w:color w:val="000000"/>
                <w:lang w:eastAsia="de-CH"/>
              </w:rPr>
              <w:t>658</w:t>
            </w:r>
          </w:p>
        </w:tc>
        <w:tc>
          <w:tcPr>
            <w:tcW w:w="3119" w:type="dxa"/>
            <w:noWrap/>
            <w:hideMark/>
          </w:tcPr>
          <w:p w:rsidR="00217841" w:rsidRPr="00492693"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492693">
              <w:rPr>
                <w:rFonts w:ascii="Calibri" w:eastAsia="Times New Roman" w:hAnsi="Calibri" w:cs="Calibri"/>
                <w:color w:val="000000"/>
                <w:lang w:eastAsia="de-CH"/>
              </w:rPr>
              <w:t>Benutzer Befragung durchgeführt und dokumentiert</w:t>
            </w:r>
          </w:p>
        </w:tc>
        <w:tc>
          <w:tcPr>
            <w:tcW w:w="1276" w:type="dxa"/>
            <w:noWrap/>
            <w:hideMark/>
          </w:tcPr>
          <w:p w:rsidR="00217841" w:rsidRPr="00677A7D" w:rsidRDefault="00217841" w:rsidP="00F93041">
            <w:pPr>
              <w:cnfStyle w:val="000000010000" w:firstRow="0" w:lastRow="0" w:firstColumn="0" w:lastColumn="0" w:oddVBand="0" w:evenVBand="0" w:oddHBand="0" w:evenHBand="1" w:firstRowFirstColumn="0" w:firstRowLastColumn="0" w:lastRowFirstColumn="0" w:lastRowLastColumn="0"/>
            </w:pPr>
            <w:r w:rsidRPr="00677A7D">
              <w:t>20</w:t>
            </w:r>
          </w:p>
        </w:tc>
        <w:tc>
          <w:tcPr>
            <w:tcW w:w="1559" w:type="dxa"/>
            <w:noWrap/>
            <w:hideMark/>
          </w:tcPr>
          <w:p w:rsidR="00217841" w:rsidRPr="00677A7D" w:rsidRDefault="00217841" w:rsidP="00F93041">
            <w:pPr>
              <w:cnfStyle w:val="000000010000" w:firstRow="0" w:lastRow="0" w:firstColumn="0" w:lastColumn="0" w:oddVBand="0" w:evenVBand="0" w:oddHBand="0" w:evenHBand="1" w:firstRowFirstColumn="0" w:firstRowLastColumn="0" w:lastRowFirstColumn="0" w:lastRowLastColumn="0"/>
            </w:pPr>
            <w:r w:rsidRPr="00677A7D">
              <w:t>20</w:t>
            </w:r>
          </w:p>
        </w:tc>
        <w:tc>
          <w:tcPr>
            <w:tcW w:w="1134" w:type="dxa"/>
            <w:noWrap/>
            <w:hideMark/>
          </w:tcPr>
          <w:p w:rsidR="00217841" w:rsidRPr="00492693"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492693">
              <w:rPr>
                <w:rFonts w:ascii="Calibri" w:eastAsia="Times New Roman" w:hAnsi="Calibri" w:cs="Calibri"/>
                <w:color w:val="000000"/>
                <w:lang w:eastAsia="de-CH"/>
              </w:rPr>
              <w:t>27.02.2012</w:t>
            </w:r>
          </w:p>
        </w:tc>
        <w:tc>
          <w:tcPr>
            <w:tcW w:w="1525" w:type="dxa"/>
            <w:noWrap/>
            <w:hideMark/>
          </w:tcPr>
          <w:p w:rsidR="00217841" w:rsidRPr="00492693"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05.03.2012</w:t>
            </w:r>
          </w:p>
        </w:tc>
      </w:tr>
      <w:tr w:rsidR="00217841" w:rsidRPr="00492693"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217841" w:rsidRPr="00492693" w:rsidRDefault="00217841" w:rsidP="00F93041">
            <w:pPr>
              <w:rPr>
                <w:rFonts w:ascii="Calibri" w:eastAsia="Times New Roman" w:hAnsi="Calibri" w:cs="Calibri"/>
                <w:color w:val="000000"/>
                <w:lang w:eastAsia="de-CH"/>
              </w:rPr>
            </w:pPr>
            <w:r w:rsidRPr="00492693">
              <w:rPr>
                <w:rFonts w:ascii="Calibri" w:eastAsia="Times New Roman" w:hAnsi="Calibri" w:cs="Calibri"/>
                <w:color w:val="000000"/>
                <w:lang w:eastAsia="de-CH"/>
              </w:rPr>
              <w:t>668</w:t>
            </w:r>
          </w:p>
        </w:tc>
        <w:tc>
          <w:tcPr>
            <w:tcW w:w="3119" w:type="dxa"/>
            <w:noWrap/>
            <w:hideMark/>
          </w:tcPr>
          <w:p w:rsidR="00217841" w:rsidRPr="00492693"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492693">
              <w:rPr>
                <w:rFonts w:ascii="Calibri" w:eastAsia="Times New Roman" w:hAnsi="Calibri" w:cs="Calibri"/>
                <w:color w:val="000000"/>
                <w:lang w:eastAsia="de-CH"/>
              </w:rPr>
              <w:t>Meeting</w:t>
            </w:r>
            <w:r>
              <w:rPr>
                <w:rFonts w:ascii="Calibri" w:eastAsia="Times New Roman" w:hAnsi="Calibri" w:cs="Calibri"/>
                <w:color w:val="000000"/>
                <w:lang w:eastAsia="de-CH"/>
              </w:rPr>
              <w:t>,</w:t>
            </w:r>
            <w:r w:rsidRPr="00492693">
              <w:rPr>
                <w:rFonts w:ascii="Calibri" w:eastAsia="Times New Roman" w:hAnsi="Calibri" w:cs="Calibri"/>
                <w:color w:val="000000"/>
                <w:lang w:eastAsia="de-CH"/>
              </w:rPr>
              <w:t xml:space="preserve"> 02.03.12</w:t>
            </w:r>
          </w:p>
        </w:tc>
        <w:tc>
          <w:tcPr>
            <w:tcW w:w="1276" w:type="dxa"/>
            <w:noWrap/>
            <w:hideMark/>
          </w:tcPr>
          <w:p w:rsidR="00217841" w:rsidRPr="00677A7D" w:rsidRDefault="00217841" w:rsidP="00F93041">
            <w:pPr>
              <w:cnfStyle w:val="000000100000" w:firstRow="0" w:lastRow="0" w:firstColumn="0" w:lastColumn="0" w:oddVBand="0" w:evenVBand="0" w:oddHBand="1" w:evenHBand="0" w:firstRowFirstColumn="0" w:firstRowLastColumn="0" w:lastRowFirstColumn="0" w:lastRowLastColumn="0"/>
            </w:pPr>
            <w:r w:rsidRPr="00677A7D">
              <w:t>3</w:t>
            </w:r>
          </w:p>
        </w:tc>
        <w:tc>
          <w:tcPr>
            <w:tcW w:w="1559" w:type="dxa"/>
            <w:noWrap/>
            <w:hideMark/>
          </w:tcPr>
          <w:p w:rsidR="00217841" w:rsidRPr="00677A7D" w:rsidRDefault="00217841" w:rsidP="00F93041">
            <w:pPr>
              <w:cnfStyle w:val="000000100000" w:firstRow="0" w:lastRow="0" w:firstColumn="0" w:lastColumn="0" w:oddVBand="0" w:evenVBand="0" w:oddHBand="1" w:evenHBand="0" w:firstRowFirstColumn="0" w:firstRowLastColumn="0" w:lastRowFirstColumn="0" w:lastRowLastColumn="0"/>
            </w:pPr>
            <w:r w:rsidRPr="00677A7D">
              <w:t>5.25</w:t>
            </w:r>
          </w:p>
        </w:tc>
        <w:tc>
          <w:tcPr>
            <w:tcW w:w="1134" w:type="dxa"/>
            <w:noWrap/>
            <w:hideMark/>
          </w:tcPr>
          <w:p w:rsidR="00217841" w:rsidRPr="00492693"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492693">
              <w:rPr>
                <w:rFonts w:ascii="Calibri" w:eastAsia="Times New Roman" w:hAnsi="Calibri" w:cs="Calibri"/>
                <w:color w:val="000000"/>
                <w:lang w:eastAsia="de-CH"/>
              </w:rPr>
              <w:t>02.03.2012</w:t>
            </w:r>
          </w:p>
        </w:tc>
        <w:tc>
          <w:tcPr>
            <w:tcW w:w="1525" w:type="dxa"/>
            <w:noWrap/>
            <w:hideMark/>
          </w:tcPr>
          <w:p w:rsidR="00217841" w:rsidRPr="00492693"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492693">
              <w:rPr>
                <w:rFonts w:ascii="Calibri" w:eastAsia="Times New Roman" w:hAnsi="Calibri" w:cs="Calibri"/>
                <w:color w:val="000000"/>
                <w:lang w:eastAsia="de-CH"/>
              </w:rPr>
              <w:t>02.03.2012</w:t>
            </w:r>
          </w:p>
        </w:tc>
      </w:tr>
      <w:tr w:rsidR="00217841" w:rsidRPr="00492693"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217841" w:rsidRPr="00492693" w:rsidRDefault="00217841" w:rsidP="00F93041">
            <w:pPr>
              <w:rPr>
                <w:rFonts w:ascii="Calibri" w:eastAsia="Times New Roman" w:hAnsi="Calibri" w:cs="Calibri"/>
                <w:color w:val="000000"/>
                <w:lang w:eastAsia="de-CH"/>
              </w:rPr>
            </w:pPr>
            <w:r w:rsidRPr="00492693">
              <w:rPr>
                <w:rFonts w:ascii="Calibri" w:eastAsia="Times New Roman" w:hAnsi="Calibri" w:cs="Calibri"/>
                <w:color w:val="000000"/>
                <w:lang w:eastAsia="de-CH"/>
              </w:rPr>
              <w:t>669</w:t>
            </w:r>
          </w:p>
        </w:tc>
        <w:tc>
          <w:tcPr>
            <w:tcW w:w="3119" w:type="dxa"/>
            <w:noWrap/>
            <w:hideMark/>
          </w:tcPr>
          <w:p w:rsidR="00217841" w:rsidRPr="00492693"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492693">
              <w:rPr>
                <w:rFonts w:ascii="Calibri" w:eastAsia="Times New Roman" w:hAnsi="Calibri" w:cs="Calibri"/>
                <w:color w:val="000000"/>
                <w:lang w:eastAsia="de-CH"/>
              </w:rPr>
              <w:t>Fragebogen erstellt</w:t>
            </w:r>
          </w:p>
        </w:tc>
        <w:tc>
          <w:tcPr>
            <w:tcW w:w="1276" w:type="dxa"/>
            <w:noWrap/>
            <w:hideMark/>
          </w:tcPr>
          <w:p w:rsidR="00217841" w:rsidRPr="00677A7D" w:rsidRDefault="00217841" w:rsidP="00F93041">
            <w:pPr>
              <w:cnfStyle w:val="000000010000" w:firstRow="0" w:lastRow="0" w:firstColumn="0" w:lastColumn="0" w:oddVBand="0" w:evenVBand="0" w:oddHBand="0" w:evenHBand="1" w:firstRowFirstColumn="0" w:firstRowLastColumn="0" w:lastRowFirstColumn="0" w:lastRowLastColumn="0"/>
            </w:pPr>
            <w:r w:rsidRPr="00677A7D">
              <w:t>6</w:t>
            </w:r>
          </w:p>
        </w:tc>
        <w:tc>
          <w:tcPr>
            <w:tcW w:w="1559" w:type="dxa"/>
            <w:noWrap/>
            <w:hideMark/>
          </w:tcPr>
          <w:p w:rsidR="00217841" w:rsidRPr="00677A7D" w:rsidRDefault="00217841" w:rsidP="00F93041">
            <w:pPr>
              <w:cnfStyle w:val="000000010000" w:firstRow="0" w:lastRow="0" w:firstColumn="0" w:lastColumn="0" w:oddVBand="0" w:evenVBand="0" w:oddHBand="0" w:evenHBand="1" w:firstRowFirstColumn="0" w:firstRowLastColumn="0" w:lastRowFirstColumn="0" w:lastRowLastColumn="0"/>
            </w:pPr>
            <w:r w:rsidRPr="00677A7D">
              <w:t>5.75</w:t>
            </w:r>
          </w:p>
        </w:tc>
        <w:tc>
          <w:tcPr>
            <w:tcW w:w="1134" w:type="dxa"/>
            <w:noWrap/>
            <w:hideMark/>
          </w:tcPr>
          <w:p w:rsidR="00217841" w:rsidRPr="00492693"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492693">
              <w:rPr>
                <w:rFonts w:ascii="Calibri" w:eastAsia="Times New Roman" w:hAnsi="Calibri" w:cs="Calibri"/>
                <w:color w:val="000000"/>
                <w:lang w:eastAsia="de-CH"/>
              </w:rPr>
              <w:t>27.02.2012</w:t>
            </w:r>
          </w:p>
        </w:tc>
        <w:tc>
          <w:tcPr>
            <w:tcW w:w="1525" w:type="dxa"/>
            <w:noWrap/>
            <w:hideMark/>
          </w:tcPr>
          <w:p w:rsidR="00217841" w:rsidRPr="00492693"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05.03.2012</w:t>
            </w:r>
          </w:p>
        </w:tc>
      </w:tr>
      <w:tr w:rsidR="00217841" w:rsidRPr="00492693"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217841" w:rsidRPr="00492693" w:rsidRDefault="00217841" w:rsidP="00F93041">
            <w:pPr>
              <w:rPr>
                <w:rFonts w:ascii="Calibri" w:eastAsia="Times New Roman" w:hAnsi="Calibri" w:cs="Calibri"/>
                <w:color w:val="000000"/>
                <w:lang w:eastAsia="de-CH"/>
              </w:rPr>
            </w:pPr>
            <w:r w:rsidRPr="00492693">
              <w:rPr>
                <w:rFonts w:ascii="Calibri" w:eastAsia="Times New Roman" w:hAnsi="Calibri" w:cs="Calibri"/>
                <w:color w:val="000000"/>
                <w:lang w:eastAsia="de-CH"/>
              </w:rPr>
              <w:t>672</w:t>
            </w:r>
          </w:p>
        </w:tc>
        <w:tc>
          <w:tcPr>
            <w:tcW w:w="3119" w:type="dxa"/>
            <w:noWrap/>
            <w:hideMark/>
          </w:tcPr>
          <w:p w:rsidR="00217841" w:rsidRPr="00492693"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492693">
              <w:rPr>
                <w:rFonts w:ascii="Calibri" w:eastAsia="Times New Roman" w:hAnsi="Calibri" w:cs="Calibri"/>
                <w:color w:val="000000"/>
                <w:lang w:eastAsia="de-CH"/>
              </w:rPr>
              <w:t>Risikomanagement nachgeführt</w:t>
            </w:r>
          </w:p>
        </w:tc>
        <w:tc>
          <w:tcPr>
            <w:tcW w:w="1276" w:type="dxa"/>
            <w:noWrap/>
            <w:hideMark/>
          </w:tcPr>
          <w:p w:rsidR="00217841" w:rsidRPr="00677A7D" w:rsidRDefault="00217841" w:rsidP="00F93041">
            <w:pPr>
              <w:cnfStyle w:val="000000100000" w:firstRow="0" w:lastRow="0" w:firstColumn="0" w:lastColumn="0" w:oddVBand="0" w:evenVBand="0" w:oddHBand="1" w:evenHBand="0" w:firstRowFirstColumn="0" w:firstRowLastColumn="0" w:lastRowFirstColumn="0" w:lastRowLastColumn="0"/>
            </w:pPr>
            <w:r w:rsidRPr="00677A7D">
              <w:t>1</w:t>
            </w:r>
          </w:p>
        </w:tc>
        <w:tc>
          <w:tcPr>
            <w:tcW w:w="1559" w:type="dxa"/>
            <w:noWrap/>
            <w:hideMark/>
          </w:tcPr>
          <w:p w:rsidR="00217841" w:rsidRPr="00677A7D" w:rsidRDefault="00217841" w:rsidP="00F93041">
            <w:pPr>
              <w:cnfStyle w:val="000000100000" w:firstRow="0" w:lastRow="0" w:firstColumn="0" w:lastColumn="0" w:oddVBand="0" w:evenVBand="0" w:oddHBand="1" w:evenHBand="0" w:firstRowFirstColumn="0" w:firstRowLastColumn="0" w:lastRowFirstColumn="0" w:lastRowLastColumn="0"/>
            </w:pPr>
            <w:r w:rsidRPr="00677A7D">
              <w:t>1.25</w:t>
            </w:r>
          </w:p>
        </w:tc>
        <w:tc>
          <w:tcPr>
            <w:tcW w:w="1134" w:type="dxa"/>
            <w:noWrap/>
            <w:hideMark/>
          </w:tcPr>
          <w:p w:rsidR="00217841" w:rsidRPr="00492693"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492693">
              <w:rPr>
                <w:rFonts w:ascii="Calibri" w:eastAsia="Times New Roman" w:hAnsi="Calibri" w:cs="Calibri"/>
                <w:color w:val="000000"/>
                <w:lang w:eastAsia="de-CH"/>
              </w:rPr>
              <w:t>27.02.2012</w:t>
            </w:r>
          </w:p>
        </w:tc>
        <w:tc>
          <w:tcPr>
            <w:tcW w:w="1525" w:type="dxa"/>
            <w:noWrap/>
            <w:hideMark/>
          </w:tcPr>
          <w:p w:rsidR="00217841" w:rsidRPr="00492693"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05.03.2012</w:t>
            </w:r>
          </w:p>
        </w:tc>
      </w:tr>
      <w:tr w:rsidR="00217841" w:rsidRPr="00492693"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217841" w:rsidRPr="00492693" w:rsidRDefault="00217841" w:rsidP="00F93041">
            <w:pPr>
              <w:rPr>
                <w:rFonts w:ascii="Calibri" w:eastAsia="Times New Roman" w:hAnsi="Calibri" w:cs="Calibri"/>
                <w:color w:val="000000"/>
                <w:lang w:eastAsia="de-CH"/>
              </w:rPr>
            </w:pPr>
            <w:r w:rsidRPr="00492693">
              <w:rPr>
                <w:rFonts w:ascii="Calibri" w:eastAsia="Times New Roman" w:hAnsi="Calibri" w:cs="Calibri"/>
                <w:color w:val="000000"/>
                <w:lang w:eastAsia="de-CH"/>
              </w:rPr>
              <w:t>703</w:t>
            </w:r>
          </w:p>
        </w:tc>
        <w:tc>
          <w:tcPr>
            <w:tcW w:w="3119" w:type="dxa"/>
            <w:noWrap/>
            <w:hideMark/>
          </w:tcPr>
          <w:p w:rsidR="00217841" w:rsidRPr="00492693"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492693">
              <w:rPr>
                <w:rFonts w:ascii="Calibri" w:eastAsia="Times New Roman" w:hAnsi="Calibri" w:cs="Calibri"/>
                <w:color w:val="000000"/>
                <w:lang w:eastAsia="de-CH"/>
              </w:rPr>
              <w:t>Grundriss ausgemessen und aufgezeichnet</w:t>
            </w:r>
          </w:p>
        </w:tc>
        <w:tc>
          <w:tcPr>
            <w:tcW w:w="1276" w:type="dxa"/>
            <w:noWrap/>
            <w:hideMark/>
          </w:tcPr>
          <w:p w:rsidR="00217841" w:rsidRPr="00677A7D" w:rsidRDefault="00217841" w:rsidP="00F93041">
            <w:pPr>
              <w:cnfStyle w:val="000000010000" w:firstRow="0" w:lastRow="0" w:firstColumn="0" w:lastColumn="0" w:oddVBand="0" w:evenVBand="0" w:oddHBand="0" w:evenHBand="1" w:firstRowFirstColumn="0" w:firstRowLastColumn="0" w:lastRowFirstColumn="0" w:lastRowLastColumn="0"/>
            </w:pPr>
            <w:r w:rsidRPr="00677A7D">
              <w:t>10</w:t>
            </w:r>
          </w:p>
        </w:tc>
        <w:tc>
          <w:tcPr>
            <w:tcW w:w="1559" w:type="dxa"/>
            <w:noWrap/>
            <w:hideMark/>
          </w:tcPr>
          <w:p w:rsidR="00217841" w:rsidRPr="00677A7D" w:rsidRDefault="00217841" w:rsidP="00F93041">
            <w:pPr>
              <w:cnfStyle w:val="000000010000" w:firstRow="0" w:lastRow="0" w:firstColumn="0" w:lastColumn="0" w:oddVBand="0" w:evenVBand="0" w:oddHBand="0" w:evenHBand="1" w:firstRowFirstColumn="0" w:firstRowLastColumn="0" w:lastRowFirstColumn="0" w:lastRowLastColumn="0"/>
            </w:pPr>
            <w:r w:rsidRPr="00677A7D">
              <w:t>10.5</w:t>
            </w:r>
          </w:p>
        </w:tc>
        <w:tc>
          <w:tcPr>
            <w:tcW w:w="1134" w:type="dxa"/>
            <w:noWrap/>
            <w:hideMark/>
          </w:tcPr>
          <w:p w:rsidR="00217841" w:rsidRPr="00492693"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492693">
              <w:rPr>
                <w:rFonts w:ascii="Calibri" w:eastAsia="Times New Roman" w:hAnsi="Calibri" w:cs="Calibri"/>
                <w:color w:val="000000"/>
                <w:lang w:eastAsia="de-CH"/>
              </w:rPr>
              <w:t>27.02.2012</w:t>
            </w:r>
          </w:p>
        </w:tc>
        <w:tc>
          <w:tcPr>
            <w:tcW w:w="1525" w:type="dxa"/>
            <w:noWrap/>
            <w:hideMark/>
          </w:tcPr>
          <w:p w:rsidR="00217841" w:rsidRPr="00492693"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05.03.2012</w:t>
            </w:r>
          </w:p>
        </w:tc>
      </w:tr>
      <w:tr w:rsidR="00217841" w:rsidRPr="00492693"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217841" w:rsidRPr="00492693" w:rsidRDefault="00217841" w:rsidP="00F93041">
            <w:pPr>
              <w:rPr>
                <w:rFonts w:ascii="Calibri" w:eastAsia="Times New Roman" w:hAnsi="Calibri" w:cs="Calibri"/>
                <w:color w:val="000000"/>
                <w:lang w:eastAsia="de-CH"/>
              </w:rPr>
            </w:pPr>
            <w:r w:rsidRPr="00492693">
              <w:rPr>
                <w:rFonts w:ascii="Calibri" w:eastAsia="Times New Roman" w:hAnsi="Calibri" w:cs="Calibri"/>
                <w:color w:val="000000"/>
                <w:lang w:eastAsia="de-CH"/>
              </w:rPr>
              <w:t>716</w:t>
            </w:r>
          </w:p>
        </w:tc>
        <w:tc>
          <w:tcPr>
            <w:tcW w:w="3119" w:type="dxa"/>
            <w:noWrap/>
            <w:hideMark/>
          </w:tcPr>
          <w:p w:rsidR="00217841" w:rsidRPr="00492693"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492693">
              <w:rPr>
                <w:rFonts w:ascii="Calibri" w:eastAsia="Times New Roman" w:hAnsi="Calibri" w:cs="Calibri"/>
                <w:color w:val="000000"/>
                <w:lang w:eastAsia="de-CH"/>
              </w:rPr>
              <w:t>Testsetup evaluiert</w:t>
            </w:r>
          </w:p>
        </w:tc>
        <w:tc>
          <w:tcPr>
            <w:tcW w:w="1276" w:type="dxa"/>
            <w:noWrap/>
            <w:hideMark/>
          </w:tcPr>
          <w:p w:rsidR="00217841" w:rsidRPr="00677A7D" w:rsidRDefault="00217841" w:rsidP="00F93041">
            <w:pPr>
              <w:cnfStyle w:val="000000100000" w:firstRow="0" w:lastRow="0" w:firstColumn="0" w:lastColumn="0" w:oddVBand="0" w:evenVBand="0" w:oddHBand="1" w:evenHBand="0" w:firstRowFirstColumn="0" w:firstRowLastColumn="0" w:lastRowFirstColumn="0" w:lastRowLastColumn="0"/>
            </w:pPr>
            <w:r w:rsidRPr="00677A7D">
              <w:t>10</w:t>
            </w:r>
          </w:p>
        </w:tc>
        <w:tc>
          <w:tcPr>
            <w:tcW w:w="1559" w:type="dxa"/>
            <w:noWrap/>
            <w:hideMark/>
          </w:tcPr>
          <w:p w:rsidR="00217841" w:rsidRPr="00677A7D" w:rsidRDefault="00217841" w:rsidP="00F93041">
            <w:pPr>
              <w:cnfStyle w:val="000000100000" w:firstRow="0" w:lastRow="0" w:firstColumn="0" w:lastColumn="0" w:oddVBand="0" w:evenVBand="0" w:oddHBand="1" w:evenHBand="0" w:firstRowFirstColumn="0" w:firstRowLastColumn="0" w:lastRowFirstColumn="0" w:lastRowLastColumn="0"/>
            </w:pPr>
            <w:r w:rsidRPr="00677A7D">
              <w:t>5.25</w:t>
            </w:r>
          </w:p>
        </w:tc>
        <w:tc>
          <w:tcPr>
            <w:tcW w:w="1134" w:type="dxa"/>
            <w:noWrap/>
            <w:hideMark/>
          </w:tcPr>
          <w:p w:rsidR="00217841" w:rsidRPr="00492693"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492693">
              <w:rPr>
                <w:rFonts w:ascii="Calibri" w:eastAsia="Times New Roman" w:hAnsi="Calibri" w:cs="Calibri"/>
                <w:color w:val="000000"/>
                <w:lang w:eastAsia="de-CH"/>
              </w:rPr>
              <w:t>27.02.2012</w:t>
            </w:r>
          </w:p>
        </w:tc>
        <w:tc>
          <w:tcPr>
            <w:tcW w:w="1525" w:type="dxa"/>
            <w:noWrap/>
            <w:hideMark/>
          </w:tcPr>
          <w:p w:rsidR="00217841" w:rsidRPr="00492693"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492693">
              <w:rPr>
                <w:rFonts w:ascii="Calibri" w:eastAsia="Times New Roman" w:hAnsi="Calibri" w:cs="Calibri"/>
                <w:color w:val="000000"/>
                <w:lang w:eastAsia="de-CH"/>
              </w:rPr>
              <w:t>02.03.2012</w:t>
            </w:r>
          </w:p>
        </w:tc>
      </w:tr>
      <w:tr w:rsidR="00217841" w:rsidRPr="00492693"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217841" w:rsidRPr="00492693" w:rsidRDefault="00217841" w:rsidP="00F93041">
            <w:pPr>
              <w:rPr>
                <w:rFonts w:ascii="Calibri" w:eastAsia="Times New Roman" w:hAnsi="Calibri" w:cs="Calibri"/>
                <w:color w:val="000000"/>
                <w:lang w:eastAsia="de-CH"/>
              </w:rPr>
            </w:pPr>
            <w:r w:rsidRPr="00492693">
              <w:rPr>
                <w:rFonts w:ascii="Calibri" w:eastAsia="Times New Roman" w:hAnsi="Calibri" w:cs="Calibri"/>
                <w:color w:val="000000"/>
                <w:lang w:eastAsia="de-CH"/>
              </w:rPr>
              <w:t>717</w:t>
            </w:r>
          </w:p>
        </w:tc>
        <w:tc>
          <w:tcPr>
            <w:tcW w:w="3119" w:type="dxa"/>
            <w:noWrap/>
            <w:hideMark/>
          </w:tcPr>
          <w:p w:rsidR="00217841" w:rsidRPr="00492693"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492693">
              <w:rPr>
                <w:rFonts w:ascii="Calibri" w:eastAsia="Times New Roman" w:hAnsi="Calibri" w:cs="Calibri"/>
                <w:color w:val="000000"/>
                <w:lang w:eastAsia="de-CH"/>
              </w:rPr>
              <w:t>Kinect record Möglichkeit gefunden und entwickelt</w:t>
            </w:r>
          </w:p>
        </w:tc>
        <w:tc>
          <w:tcPr>
            <w:tcW w:w="1276" w:type="dxa"/>
            <w:noWrap/>
            <w:hideMark/>
          </w:tcPr>
          <w:p w:rsidR="00217841" w:rsidRPr="00677A7D" w:rsidRDefault="00217841" w:rsidP="00F93041">
            <w:pPr>
              <w:cnfStyle w:val="000000010000" w:firstRow="0" w:lastRow="0" w:firstColumn="0" w:lastColumn="0" w:oddVBand="0" w:evenVBand="0" w:oddHBand="0" w:evenHBand="1" w:firstRowFirstColumn="0" w:firstRowLastColumn="0" w:lastRowFirstColumn="0" w:lastRowLastColumn="0"/>
            </w:pPr>
            <w:r w:rsidRPr="00677A7D">
              <w:t>6</w:t>
            </w:r>
          </w:p>
        </w:tc>
        <w:tc>
          <w:tcPr>
            <w:tcW w:w="1559" w:type="dxa"/>
            <w:noWrap/>
            <w:hideMark/>
          </w:tcPr>
          <w:p w:rsidR="00217841" w:rsidRPr="00677A7D" w:rsidRDefault="00217841" w:rsidP="00F93041">
            <w:pPr>
              <w:cnfStyle w:val="000000010000" w:firstRow="0" w:lastRow="0" w:firstColumn="0" w:lastColumn="0" w:oddVBand="0" w:evenVBand="0" w:oddHBand="0" w:evenHBand="1" w:firstRowFirstColumn="0" w:firstRowLastColumn="0" w:lastRowFirstColumn="0" w:lastRowLastColumn="0"/>
            </w:pPr>
            <w:r w:rsidRPr="00677A7D">
              <w:t>8.5</w:t>
            </w:r>
          </w:p>
        </w:tc>
        <w:tc>
          <w:tcPr>
            <w:tcW w:w="1134" w:type="dxa"/>
            <w:noWrap/>
            <w:hideMark/>
          </w:tcPr>
          <w:p w:rsidR="00217841" w:rsidRPr="00492693"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492693">
              <w:rPr>
                <w:rFonts w:ascii="Calibri" w:eastAsia="Times New Roman" w:hAnsi="Calibri" w:cs="Calibri"/>
                <w:color w:val="000000"/>
                <w:lang w:eastAsia="de-CH"/>
              </w:rPr>
              <w:t>05.03.2012</w:t>
            </w:r>
          </w:p>
        </w:tc>
        <w:tc>
          <w:tcPr>
            <w:tcW w:w="1525" w:type="dxa"/>
            <w:noWrap/>
            <w:hideMark/>
          </w:tcPr>
          <w:p w:rsidR="00217841" w:rsidRPr="00492693"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05.03.2012</w:t>
            </w:r>
          </w:p>
        </w:tc>
      </w:tr>
      <w:tr w:rsidR="00217841" w:rsidRPr="00492693"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217841" w:rsidRPr="00492693" w:rsidRDefault="00217841" w:rsidP="00F93041">
            <w:pPr>
              <w:rPr>
                <w:rFonts w:ascii="Calibri" w:eastAsia="Times New Roman" w:hAnsi="Calibri" w:cs="Calibri"/>
                <w:color w:val="000000"/>
                <w:lang w:eastAsia="de-CH"/>
              </w:rPr>
            </w:pPr>
            <w:r w:rsidRPr="00492693">
              <w:rPr>
                <w:rFonts w:ascii="Calibri" w:eastAsia="Times New Roman" w:hAnsi="Calibri" w:cs="Calibri"/>
                <w:color w:val="000000"/>
                <w:lang w:eastAsia="de-CH"/>
              </w:rPr>
              <w:t>Total</w:t>
            </w:r>
          </w:p>
        </w:tc>
        <w:tc>
          <w:tcPr>
            <w:tcW w:w="3119" w:type="dxa"/>
            <w:noWrap/>
            <w:hideMark/>
          </w:tcPr>
          <w:p w:rsidR="00217841" w:rsidRPr="00492693"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p>
        </w:tc>
        <w:tc>
          <w:tcPr>
            <w:tcW w:w="1276" w:type="dxa"/>
            <w:noWrap/>
            <w:hideMark/>
          </w:tcPr>
          <w:p w:rsidR="00217841" w:rsidRPr="00180579" w:rsidRDefault="00217841" w:rsidP="00F93041">
            <w:pPr>
              <w:cnfStyle w:val="000000100000" w:firstRow="0" w:lastRow="0" w:firstColumn="0" w:lastColumn="0" w:oddVBand="0" w:evenVBand="0" w:oddHBand="1" w:evenHBand="0" w:firstRowFirstColumn="0" w:firstRowLastColumn="0" w:lastRowFirstColumn="0" w:lastRowLastColumn="0"/>
              <w:rPr>
                <w:b/>
              </w:rPr>
            </w:pPr>
            <w:r w:rsidRPr="00180579">
              <w:rPr>
                <w:b/>
              </w:rPr>
              <w:t>78</w:t>
            </w:r>
          </w:p>
        </w:tc>
        <w:tc>
          <w:tcPr>
            <w:tcW w:w="1559" w:type="dxa"/>
            <w:noWrap/>
            <w:hideMark/>
          </w:tcPr>
          <w:p w:rsidR="00217841" w:rsidRPr="00180579" w:rsidRDefault="00217841" w:rsidP="00F93041">
            <w:pPr>
              <w:cnfStyle w:val="000000100000" w:firstRow="0" w:lastRow="0" w:firstColumn="0" w:lastColumn="0" w:oddVBand="0" w:evenVBand="0" w:oddHBand="1" w:evenHBand="0" w:firstRowFirstColumn="0" w:firstRowLastColumn="0" w:lastRowFirstColumn="0" w:lastRowLastColumn="0"/>
              <w:rPr>
                <w:b/>
              </w:rPr>
            </w:pPr>
            <w:r w:rsidRPr="00180579">
              <w:rPr>
                <w:b/>
              </w:rPr>
              <w:t>81.75</w:t>
            </w:r>
          </w:p>
        </w:tc>
        <w:tc>
          <w:tcPr>
            <w:tcW w:w="1134" w:type="dxa"/>
            <w:noWrap/>
            <w:hideMark/>
          </w:tcPr>
          <w:p w:rsidR="00217841" w:rsidRPr="00492693"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de-CH"/>
              </w:rPr>
            </w:pPr>
          </w:p>
        </w:tc>
        <w:tc>
          <w:tcPr>
            <w:tcW w:w="1525" w:type="dxa"/>
            <w:noWrap/>
            <w:hideMark/>
          </w:tcPr>
          <w:p w:rsidR="00217841" w:rsidRPr="00492693"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p>
        </w:tc>
      </w:tr>
    </w:tbl>
    <w:p w:rsidR="00217841" w:rsidRDefault="00217841" w:rsidP="00217841">
      <w:pPr>
        <w:pStyle w:val="Caption"/>
      </w:pPr>
      <w:bookmarkStart w:id="1080" w:name="_Toc327468187"/>
      <w:r>
        <w:t xml:space="preserve">Tabelle </w:t>
      </w:r>
      <w:fldSimple w:instr=" SEQ Tabelle \* ARABIC ">
        <w:r w:rsidR="000E6CF3">
          <w:rPr>
            <w:noProof/>
          </w:rPr>
          <w:t>36</w:t>
        </w:r>
      </w:fldSimple>
      <w:r>
        <w:t xml:space="preserve"> - Tickets Sprint 2</w:t>
      </w:r>
      <w:bookmarkEnd w:id="1080"/>
    </w:p>
    <w:p w:rsidR="00217841" w:rsidRDefault="00217841" w:rsidP="00217841">
      <w:pPr>
        <w:pStyle w:val="Heading4"/>
      </w:pPr>
      <w:bookmarkStart w:id="1081" w:name="_Toc327467981"/>
      <w:r>
        <w:t>Sprint 3</w:t>
      </w:r>
      <w:bookmarkEnd w:id="1081"/>
    </w:p>
    <w:p w:rsidR="00217841" w:rsidRPr="00B96D0F" w:rsidRDefault="00217841" w:rsidP="00217841">
      <w:r>
        <w:t>Die folgenden Tickets wurden im Sprint 3 abgearbeitet:</w:t>
      </w:r>
    </w:p>
    <w:tbl>
      <w:tblPr>
        <w:tblStyle w:val="MediumShading1-Accent1"/>
        <w:tblW w:w="0" w:type="auto"/>
        <w:tblLayout w:type="fixed"/>
        <w:tblLook w:val="04A0" w:firstRow="1" w:lastRow="0" w:firstColumn="1" w:lastColumn="0" w:noHBand="0" w:noVBand="1"/>
      </w:tblPr>
      <w:tblGrid>
        <w:gridCol w:w="675"/>
        <w:gridCol w:w="3119"/>
        <w:gridCol w:w="1276"/>
        <w:gridCol w:w="1559"/>
        <w:gridCol w:w="1134"/>
        <w:gridCol w:w="1525"/>
      </w:tblGrid>
      <w:tr w:rsidR="00217841" w:rsidTr="00F93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17841" w:rsidRDefault="00217841" w:rsidP="00F93041">
            <w:r>
              <w:t>#</w:t>
            </w:r>
          </w:p>
        </w:tc>
        <w:tc>
          <w:tcPr>
            <w:tcW w:w="3119"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Thema</w:t>
            </w:r>
          </w:p>
        </w:tc>
        <w:tc>
          <w:tcPr>
            <w:tcW w:w="1276"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Geschätzter Aufwand</w:t>
            </w:r>
          </w:p>
        </w:tc>
        <w:tc>
          <w:tcPr>
            <w:tcW w:w="1559"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Aufgewendete Zeit</w:t>
            </w:r>
          </w:p>
        </w:tc>
        <w:tc>
          <w:tcPr>
            <w:tcW w:w="1134"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Beginn</w:t>
            </w:r>
          </w:p>
        </w:tc>
        <w:tc>
          <w:tcPr>
            <w:tcW w:w="1525"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Abgabedatum</w:t>
            </w:r>
          </w:p>
        </w:tc>
      </w:tr>
      <w:tr w:rsidR="00217841" w:rsidRPr="006C7C53"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217841" w:rsidRPr="006C7C53" w:rsidRDefault="00217841" w:rsidP="00F93041">
            <w:pPr>
              <w:rPr>
                <w:rFonts w:ascii="Calibri" w:eastAsia="Times New Roman" w:hAnsi="Calibri" w:cs="Calibri"/>
                <w:color w:val="000000"/>
                <w:lang w:eastAsia="de-CH"/>
              </w:rPr>
            </w:pPr>
            <w:r w:rsidRPr="006C7C53">
              <w:rPr>
                <w:rFonts w:ascii="Calibri" w:eastAsia="Times New Roman" w:hAnsi="Calibri" w:cs="Calibri"/>
                <w:color w:val="000000"/>
                <w:lang w:eastAsia="de-CH"/>
              </w:rPr>
              <w:t>659</w:t>
            </w:r>
          </w:p>
        </w:tc>
        <w:tc>
          <w:tcPr>
            <w:tcW w:w="3119" w:type="dxa"/>
            <w:noWrap/>
            <w:hideMark/>
          </w:tcPr>
          <w:p w:rsidR="00217841" w:rsidRPr="006C7C53"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C7C53">
              <w:rPr>
                <w:rFonts w:ascii="Calibri" w:eastAsia="Times New Roman" w:hAnsi="Calibri" w:cs="Calibri"/>
                <w:color w:val="000000"/>
                <w:lang w:eastAsia="de-CH"/>
              </w:rPr>
              <w:t>Vision erstellt</w:t>
            </w:r>
          </w:p>
        </w:tc>
        <w:tc>
          <w:tcPr>
            <w:tcW w:w="1276" w:type="dxa"/>
            <w:noWrap/>
            <w:hideMark/>
          </w:tcPr>
          <w:p w:rsidR="00217841" w:rsidRPr="000C0331" w:rsidRDefault="00217841" w:rsidP="00F93041">
            <w:pPr>
              <w:cnfStyle w:val="000000100000" w:firstRow="0" w:lastRow="0" w:firstColumn="0" w:lastColumn="0" w:oddVBand="0" w:evenVBand="0" w:oddHBand="1" w:evenHBand="0" w:firstRowFirstColumn="0" w:firstRowLastColumn="0" w:lastRowFirstColumn="0" w:lastRowLastColumn="0"/>
            </w:pPr>
            <w:r w:rsidRPr="000C0331">
              <w:t>10</w:t>
            </w:r>
          </w:p>
        </w:tc>
        <w:tc>
          <w:tcPr>
            <w:tcW w:w="1559" w:type="dxa"/>
            <w:noWrap/>
            <w:hideMark/>
          </w:tcPr>
          <w:p w:rsidR="00217841" w:rsidRPr="000C0331" w:rsidRDefault="00217841" w:rsidP="00F93041">
            <w:pPr>
              <w:cnfStyle w:val="000000100000" w:firstRow="0" w:lastRow="0" w:firstColumn="0" w:lastColumn="0" w:oddVBand="0" w:evenVBand="0" w:oddHBand="1" w:evenHBand="0" w:firstRowFirstColumn="0" w:firstRowLastColumn="0" w:lastRowFirstColumn="0" w:lastRowLastColumn="0"/>
            </w:pPr>
            <w:r w:rsidRPr="000C0331">
              <w:t>12</w:t>
            </w:r>
          </w:p>
        </w:tc>
        <w:tc>
          <w:tcPr>
            <w:tcW w:w="1134" w:type="dxa"/>
            <w:noWrap/>
            <w:hideMark/>
          </w:tcPr>
          <w:p w:rsidR="00217841" w:rsidRPr="006C7C53"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C7C53">
              <w:rPr>
                <w:rFonts w:ascii="Calibri" w:eastAsia="Times New Roman" w:hAnsi="Calibri" w:cs="Calibri"/>
                <w:color w:val="000000"/>
                <w:lang w:eastAsia="de-CH"/>
              </w:rPr>
              <w:t>05.03.2012</w:t>
            </w:r>
          </w:p>
        </w:tc>
        <w:tc>
          <w:tcPr>
            <w:tcW w:w="1525" w:type="dxa"/>
            <w:noWrap/>
            <w:hideMark/>
          </w:tcPr>
          <w:p w:rsidR="00217841" w:rsidRPr="006C7C53"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C7C53">
              <w:rPr>
                <w:rFonts w:ascii="Calibri" w:eastAsia="Times New Roman" w:hAnsi="Calibri" w:cs="Calibri"/>
                <w:color w:val="000000"/>
                <w:lang w:eastAsia="de-CH"/>
              </w:rPr>
              <w:t>09.03.2012</w:t>
            </w:r>
          </w:p>
        </w:tc>
      </w:tr>
      <w:tr w:rsidR="00217841" w:rsidRPr="006C7C53"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217841" w:rsidRPr="006C7C53" w:rsidRDefault="00217841" w:rsidP="00F93041">
            <w:pPr>
              <w:rPr>
                <w:rFonts w:ascii="Calibri" w:eastAsia="Times New Roman" w:hAnsi="Calibri" w:cs="Calibri"/>
                <w:color w:val="000000"/>
                <w:lang w:eastAsia="de-CH"/>
              </w:rPr>
            </w:pPr>
            <w:r w:rsidRPr="006C7C53">
              <w:rPr>
                <w:rFonts w:ascii="Calibri" w:eastAsia="Times New Roman" w:hAnsi="Calibri" w:cs="Calibri"/>
                <w:color w:val="000000"/>
                <w:lang w:eastAsia="de-CH"/>
              </w:rPr>
              <w:t>656</w:t>
            </w:r>
          </w:p>
        </w:tc>
        <w:tc>
          <w:tcPr>
            <w:tcW w:w="3119" w:type="dxa"/>
            <w:noWrap/>
            <w:hideMark/>
          </w:tcPr>
          <w:p w:rsidR="00217841" w:rsidRPr="006C7C53"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6C7C53">
              <w:rPr>
                <w:rFonts w:ascii="Calibri" w:eastAsia="Times New Roman" w:hAnsi="Calibri" w:cs="Calibri"/>
                <w:color w:val="000000"/>
                <w:lang w:eastAsia="de-CH"/>
              </w:rPr>
              <w:t>Bachelor Poster PDFs organisiert</w:t>
            </w:r>
          </w:p>
        </w:tc>
        <w:tc>
          <w:tcPr>
            <w:tcW w:w="1276" w:type="dxa"/>
            <w:noWrap/>
            <w:hideMark/>
          </w:tcPr>
          <w:p w:rsidR="00217841" w:rsidRPr="000C0331" w:rsidRDefault="00217841" w:rsidP="00F93041">
            <w:pPr>
              <w:cnfStyle w:val="000000010000" w:firstRow="0" w:lastRow="0" w:firstColumn="0" w:lastColumn="0" w:oddVBand="0" w:evenVBand="0" w:oddHBand="0" w:evenHBand="1" w:firstRowFirstColumn="0" w:firstRowLastColumn="0" w:lastRowFirstColumn="0" w:lastRowLastColumn="0"/>
            </w:pPr>
            <w:r w:rsidRPr="000C0331">
              <w:t>0.5</w:t>
            </w:r>
          </w:p>
        </w:tc>
        <w:tc>
          <w:tcPr>
            <w:tcW w:w="1559" w:type="dxa"/>
            <w:noWrap/>
            <w:hideMark/>
          </w:tcPr>
          <w:p w:rsidR="00217841" w:rsidRPr="000C0331" w:rsidRDefault="00217841" w:rsidP="00F93041">
            <w:pPr>
              <w:cnfStyle w:val="000000010000" w:firstRow="0" w:lastRow="0" w:firstColumn="0" w:lastColumn="0" w:oddVBand="0" w:evenVBand="0" w:oddHBand="0" w:evenHBand="1" w:firstRowFirstColumn="0" w:firstRowLastColumn="0" w:lastRowFirstColumn="0" w:lastRowLastColumn="0"/>
            </w:pPr>
            <w:r w:rsidRPr="000C0331">
              <w:t>0.25</w:t>
            </w:r>
          </w:p>
        </w:tc>
        <w:tc>
          <w:tcPr>
            <w:tcW w:w="1134" w:type="dxa"/>
            <w:noWrap/>
            <w:hideMark/>
          </w:tcPr>
          <w:p w:rsidR="00217841" w:rsidRPr="006C7C53"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6C7C53">
              <w:rPr>
                <w:rFonts w:ascii="Calibri" w:eastAsia="Times New Roman" w:hAnsi="Calibri" w:cs="Calibri"/>
                <w:color w:val="000000"/>
                <w:lang w:eastAsia="de-CH"/>
              </w:rPr>
              <w:t>05.03.2012</w:t>
            </w:r>
          </w:p>
        </w:tc>
        <w:tc>
          <w:tcPr>
            <w:tcW w:w="1525" w:type="dxa"/>
            <w:noWrap/>
            <w:hideMark/>
          </w:tcPr>
          <w:p w:rsidR="00217841" w:rsidRPr="006C7C53"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6C7C53">
              <w:rPr>
                <w:rFonts w:ascii="Calibri" w:eastAsia="Times New Roman" w:hAnsi="Calibri" w:cs="Calibri"/>
                <w:color w:val="000000"/>
                <w:lang w:eastAsia="de-CH"/>
              </w:rPr>
              <w:t>09.03.2012</w:t>
            </w:r>
          </w:p>
        </w:tc>
      </w:tr>
      <w:tr w:rsidR="00217841" w:rsidRPr="006C7C53"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217841" w:rsidRPr="006C7C53" w:rsidRDefault="00217841" w:rsidP="00F93041">
            <w:pPr>
              <w:rPr>
                <w:rFonts w:ascii="Calibri" w:eastAsia="Times New Roman" w:hAnsi="Calibri" w:cs="Calibri"/>
                <w:color w:val="000000"/>
                <w:lang w:eastAsia="de-CH"/>
              </w:rPr>
            </w:pPr>
            <w:r w:rsidRPr="006C7C53">
              <w:rPr>
                <w:rFonts w:ascii="Calibri" w:eastAsia="Times New Roman" w:hAnsi="Calibri" w:cs="Calibri"/>
                <w:color w:val="000000"/>
                <w:lang w:eastAsia="de-CH"/>
              </w:rPr>
              <w:t>670</w:t>
            </w:r>
          </w:p>
        </w:tc>
        <w:tc>
          <w:tcPr>
            <w:tcW w:w="3119" w:type="dxa"/>
            <w:noWrap/>
            <w:hideMark/>
          </w:tcPr>
          <w:p w:rsidR="00217841" w:rsidRPr="006C7C53"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Meeting,</w:t>
            </w:r>
            <w:r w:rsidRPr="006C7C53">
              <w:rPr>
                <w:rFonts w:ascii="Calibri" w:eastAsia="Times New Roman" w:hAnsi="Calibri" w:cs="Calibri"/>
                <w:color w:val="000000"/>
                <w:lang w:eastAsia="de-CH"/>
              </w:rPr>
              <w:t xml:space="preserve"> 09.03.12</w:t>
            </w:r>
          </w:p>
        </w:tc>
        <w:tc>
          <w:tcPr>
            <w:tcW w:w="1276" w:type="dxa"/>
            <w:noWrap/>
            <w:hideMark/>
          </w:tcPr>
          <w:p w:rsidR="00217841" w:rsidRPr="000C0331" w:rsidRDefault="00217841" w:rsidP="00F93041">
            <w:pPr>
              <w:cnfStyle w:val="000000100000" w:firstRow="0" w:lastRow="0" w:firstColumn="0" w:lastColumn="0" w:oddVBand="0" w:evenVBand="0" w:oddHBand="1" w:evenHBand="0" w:firstRowFirstColumn="0" w:firstRowLastColumn="0" w:lastRowFirstColumn="0" w:lastRowLastColumn="0"/>
            </w:pPr>
            <w:r w:rsidRPr="000C0331">
              <w:t>3</w:t>
            </w:r>
          </w:p>
        </w:tc>
        <w:tc>
          <w:tcPr>
            <w:tcW w:w="1559" w:type="dxa"/>
            <w:noWrap/>
            <w:hideMark/>
          </w:tcPr>
          <w:p w:rsidR="00217841" w:rsidRPr="000C0331" w:rsidRDefault="00217841" w:rsidP="00F93041">
            <w:pPr>
              <w:cnfStyle w:val="000000100000" w:firstRow="0" w:lastRow="0" w:firstColumn="0" w:lastColumn="0" w:oddVBand="0" w:evenVBand="0" w:oddHBand="1" w:evenHBand="0" w:firstRowFirstColumn="0" w:firstRowLastColumn="0" w:lastRowFirstColumn="0" w:lastRowLastColumn="0"/>
            </w:pPr>
            <w:r w:rsidRPr="000C0331">
              <w:t>1.5</w:t>
            </w:r>
          </w:p>
        </w:tc>
        <w:tc>
          <w:tcPr>
            <w:tcW w:w="1134" w:type="dxa"/>
            <w:noWrap/>
            <w:hideMark/>
          </w:tcPr>
          <w:p w:rsidR="00217841" w:rsidRPr="006C7C53"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C7C53">
              <w:rPr>
                <w:rFonts w:ascii="Calibri" w:eastAsia="Times New Roman" w:hAnsi="Calibri" w:cs="Calibri"/>
                <w:color w:val="000000"/>
                <w:lang w:eastAsia="de-CH"/>
              </w:rPr>
              <w:t>09.03.2012</w:t>
            </w:r>
          </w:p>
        </w:tc>
        <w:tc>
          <w:tcPr>
            <w:tcW w:w="1525" w:type="dxa"/>
            <w:noWrap/>
            <w:hideMark/>
          </w:tcPr>
          <w:p w:rsidR="00217841" w:rsidRPr="006C7C53"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C7C53">
              <w:rPr>
                <w:rFonts w:ascii="Calibri" w:eastAsia="Times New Roman" w:hAnsi="Calibri" w:cs="Calibri"/>
                <w:color w:val="000000"/>
                <w:lang w:eastAsia="de-CH"/>
              </w:rPr>
              <w:t>09.03.2012</w:t>
            </w:r>
          </w:p>
        </w:tc>
      </w:tr>
      <w:tr w:rsidR="00217841" w:rsidRPr="006C7C53"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217841" w:rsidRPr="006C7C53" w:rsidRDefault="00217841" w:rsidP="00F93041">
            <w:pPr>
              <w:rPr>
                <w:rFonts w:ascii="Calibri" w:eastAsia="Times New Roman" w:hAnsi="Calibri" w:cs="Calibri"/>
                <w:color w:val="000000"/>
                <w:lang w:eastAsia="de-CH"/>
              </w:rPr>
            </w:pPr>
            <w:r w:rsidRPr="006C7C53">
              <w:rPr>
                <w:rFonts w:ascii="Calibri" w:eastAsia="Times New Roman" w:hAnsi="Calibri" w:cs="Calibri"/>
                <w:color w:val="000000"/>
                <w:lang w:eastAsia="de-CH"/>
              </w:rPr>
              <w:t>675</w:t>
            </w:r>
          </w:p>
        </w:tc>
        <w:tc>
          <w:tcPr>
            <w:tcW w:w="3119" w:type="dxa"/>
            <w:noWrap/>
            <w:hideMark/>
          </w:tcPr>
          <w:p w:rsidR="00217841" w:rsidRPr="006C7C53"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6C7C53">
              <w:rPr>
                <w:rFonts w:ascii="Calibri" w:eastAsia="Times New Roman" w:hAnsi="Calibri" w:cs="Calibri"/>
                <w:color w:val="000000"/>
                <w:lang w:eastAsia="de-CH"/>
              </w:rPr>
              <w:t>Risikomanagement nachgeführt</w:t>
            </w:r>
          </w:p>
        </w:tc>
        <w:tc>
          <w:tcPr>
            <w:tcW w:w="1276" w:type="dxa"/>
            <w:noWrap/>
            <w:hideMark/>
          </w:tcPr>
          <w:p w:rsidR="00217841" w:rsidRPr="000C0331" w:rsidRDefault="00217841" w:rsidP="00F93041">
            <w:pPr>
              <w:cnfStyle w:val="000000010000" w:firstRow="0" w:lastRow="0" w:firstColumn="0" w:lastColumn="0" w:oddVBand="0" w:evenVBand="0" w:oddHBand="0" w:evenHBand="1" w:firstRowFirstColumn="0" w:firstRowLastColumn="0" w:lastRowFirstColumn="0" w:lastRowLastColumn="0"/>
            </w:pPr>
            <w:r w:rsidRPr="000C0331">
              <w:t>0.5</w:t>
            </w:r>
          </w:p>
        </w:tc>
        <w:tc>
          <w:tcPr>
            <w:tcW w:w="1559" w:type="dxa"/>
            <w:noWrap/>
            <w:hideMark/>
          </w:tcPr>
          <w:p w:rsidR="00217841" w:rsidRPr="000C0331" w:rsidRDefault="00217841" w:rsidP="00F93041">
            <w:pPr>
              <w:cnfStyle w:val="000000010000" w:firstRow="0" w:lastRow="0" w:firstColumn="0" w:lastColumn="0" w:oddVBand="0" w:evenVBand="0" w:oddHBand="0" w:evenHBand="1" w:firstRowFirstColumn="0" w:firstRowLastColumn="0" w:lastRowFirstColumn="0" w:lastRowLastColumn="0"/>
            </w:pPr>
            <w:r w:rsidRPr="000C0331">
              <w:t>1</w:t>
            </w:r>
          </w:p>
        </w:tc>
        <w:tc>
          <w:tcPr>
            <w:tcW w:w="1134" w:type="dxa"/>
            <w:noWrap/>
            <w:hideMark/>
          </w:tcPr>
          <w:p w:rsidR="00217841" w:rsidRPr="006C7C53"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6C7C53">
              <w:rPr>
                <w:rFonts w:ascii="Calibri" w:eastAsia="Times New Roman" w:hAnsi="Calibri" w:cs="Calibri"/>
                <w:color w:val="000000"/>
                <w:lang w:eastAsia="de-CH"/>
              </w:rPr>
              <w:t>05.03.2012</w:t>
            </w:r>
          </w:p>
        </w:tc>
        <w:tc>
          <w:tcPr>
            <w:tcW w:w="1525" w:type="dxa"/>
            <w:noWrap/>
            <w:hideMark/>
          </w:tcPr>
          <w:p w:rsidR="00217841" w:rsidRPr="006C7C53"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6C7C53">
              <w:rPr>
                <w:rFonts w:ascii="Calibri" w:eastAsia="Times New Roman" w:hAnsi="Calibri" w:cs="Calibri"/>
                <w:color w:val="000000"/>
                <w:lang w:eastAsia="de-CH"/>
              </w:rPr>
              <w:t>09.03.2012</w:t>
            </w:r>
          </w:p>
        </w:tc>
      </w:tr>
      <w:tr w:rsidR="00217841" w:rsidRPr="006C7C53"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217841" w:rsidRPr="006C7C53" w:rsidRDefault="00217841" w:rsidP="00F93041">
            <w:pPr>
              <w:rPr>
                <w:rFonts w:ascii="Calibri" w:eastAsia="Times New Roman" w:hAnsi="Calibri" w:cs="Calibri"/>
                <w:color w:val="000000"/>
                <w:lang w:eastAsia="de-CH"/>
              </w:rPr>
            </w:pPr>
            <w:r w:rsidRPr="006C7C53">
              <w:rPr>
                <w:rFonts w:ascii="Calibri" w:eastAsia="Times New Roman" w:hAnsi="Calibri" w:cs="Calibri"/>
                <w:color w:val="000000"/>
                <w:lang w:eastAsia="de-CH"/>
              </w:rPr>
              <w:t>719</w:t>
            </w:r>
          </w:p>
        </w:tc>
        <w:tc>
          <w:tcPr>
            <w:tcW w:w="3119" w:type="dxa"/>
            <w:noWrap/>
            <w:hideMark/>
          </w:tcPr>
          <w:p w:rsidR="00217841" w:rsidRPr="006C7C53"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C7C53">
              <w:rPr>
                <w:rFonts w:ascii="Calibri" w:eastAsia="Times New Roman" w:hAnsi="Calibri" w:cs="Calibri"/>
                <w:color w:val="000000"/>
                <w:lang w:eastAsia="de-CH"/>
              </w:rPr>
              <w:t>Projekt Plan Imagine Cup erstellt</w:t>
            </w:r>
          </w:p>
        </w:tc>
        <w:tc>
          <w:tcPr>
            <w:tcW w:w="1276" w:type="dxa"/>
            <w:noWrap/>
            <w:hideMark/>
          </w:tcPr>
          <w:p w:rsidR="00217841" w:rsidRPr="000C0331" w:rsidRDefault="00217841" w:rsidP="00F93041">
            <w:pPr>
              <w:cnfStyle w:val="000000100000" w:firstRow="0" w:lastRow="0" w:firstColumn="0" w:lastColumn="0" w:oddVBand="0" w:evenVBand="0" w:oddHBand="1" w:evenHBand="0" w:firstRowFirstColumn="0" w:firstRowLastColumn="0" w:lastRowFirstColumn="0" w:lastRowLastColumn="0"/>
            </w:pPr>
            <w:r w:rsidRPr="000C0331">
              <w:t>40</w:t>
            </w:r>
          </w:p>
        </w:tc>
        <w:tc>
          <w:tcPr>
            <w:tcW w:w="1559" w:type="dxa"/>
            <w:noWrap/>
            <w:hideMark/>
          </w:tcPr>
          <w:p w:rsidR="00217841" w:rsidRPr="000C0331" w:rsidRDefault="00217841" w:rsidP="00F93041">
            <w:pPr>
              <w:cnfStyle w:val="000000100000" w:firstRow="0" w:lastRow="0" w:firstColumn="0" w:lastColumn="0" w:oddVBand="0" w:evenVBand="0" w:oddHBand="1" w:evenHBand="0" w:firstRowFirstColumn="0" w:firstRowLastColumn="0" w:lastRowFirstColumn="0" w:lastRowLastColumn="0"/>
            </w:pPr>
            <w:r w:rsidRPr="000C0331">
              <w:t>39</w:t>
            </w:r>
          </w:p>
        </w:tc>
        <w:tc>
          <w:tcPr>
            <w:tcW w:w="1134" w:type="dxa"/>
            <w:noWrap/>
            <w:hideMark/>
          </w:tcPr>
          <w:p w:rsidR="00217841" w:rsidRPr="006C7C53"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C7C53">
              <w:rPr>
                <w:rFonts w:ascii="Calibri" w:eastAsia="Times New Roman" w:hAnsi="Calibri" w:cs="Calibri"/>
                <w:color w:val="000000"/>
                <w:lang w:eastAsia="de-CH"/>
              </w:rPr>
              <w:t>05.03.2012</w:t>
            </w:r>
          </w:p>
        </w:tc>
        <w:tc>
          <w:tcPr>
            <w:tcW w:w="1525" w:type="dxa"/>
            <w:noWrap/>
            <w:hideMark/>
          </w:tcPr>
          <w:p w:rsidR="00217841" w:rsidRPr="006C7C53"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C7C53">
              <w:rPr>
                <w:rFonts w:ascii="Calibri" w:eastAsia="Times New Roman" w:hAnsi="Calibri" w:cs="Calibri"/>
                <w:color w:val="000000"/>
                <w:lang w:eastAsia="de-CH"/>
              </w:rPr>
              <w:t>06.03.2012</w:t>
            </w:r>
          </w:p>
        </w:tc>
      </w:tr>
      <w:tr w:rsidR="00217841" w:rsidRPr="006C7C53"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217841" w:rsidRPr="006C7C53" w:rsidRDefault="00217841" w:rsidP="00F93041">
            <w:pPr>
              <w:rPr>
                <w:rFonts w:ascii="Calibri" w:eastAsia="Times New Roman" w:hAnsi="Calibri" w:cs="Calibri"/>
                <w:color w:val="000000"/>
                <w:lang w:eastAsia="de-CH"/>
              </w:rPr>
            </w:pPr>
            <w:r w:rsidRPr="006C7C53">
              <w:rPr>
                <w:rFonts w:ascii="Calibri" w:eastAsia="Times New Roman" w:hAnsi="Calibri" w:cs="Calibri"/>
                <w:color w:val="000000"/>
                <w:lang w:eastAsia="de-CH"/>
              </w:rPr>
              <w:t>720</w:t>
            </w:r>
          </w:p>
        </w:tc>
        <w:tc>
          <w:tcPr>
            <w:tcW w:w="3119" w:type="dxa"/>
            <w:noWrap/>
            <w:hideMark/>
          </w:tcPr>
          <w:p w:rsidR="00217841" w:rsidRPr="006C7C53"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6C7C53">
              <w:rPr>
                <w:rFonts w:ascii="Calibri" w:eastAsia="Times New Roman" w:hAnsi="Calibri" w:cs="Calibri"/>
                <w:color w:val="000000"/>
                <w:lang w:eastAsia="de-CH"/>
              </w:rPr>
              <w:t>Meeting</w:t>
            </w:r>
            <w:r>
              <w:rPr>
                <w:rFonts w:ascii="Calibri" w:eastAsia="Times New Roman" w:hAnsi="Calibri" w:cs="Calibri"/>
                <w:color w:val="000000"/>
                <w:lang w:eastAsia="de-CH"/>
              </w:rPr>
              <w:t>,</w:t>
            </w:r>
            <w:r w:rsidRPr="006C7C53">
              <w:rPr>
                <w:rFonts w:ascii="Calibri" w:eastAsia="Times New Roman" w:hAnsi="Calibri" w:cs="Calibri"/>
                <w:color w:val="000000"/>
                <w:lang w:eastAsia="de-CH"/>
              </w:rPr>
              <w:t xml:space="preserve"> 05.03.12</w:t>
            </w:r>
            <w:r>
              <w:rPr>
                <w:rFonts w:ascii="Calibri" w:eastAsia="Times New Roman" w:hAnsi="Calibri" w:cs="Calibri"/>
                <w:color w:val="000000"/>
                <w:lang w:eastAsia="de-CH"/>
              </w:rPr>
              <w:t>,</w:t>
            </w:r>
            <w:r w:rsidRPr="006C7C53">
              <w:rPr>
                <w:rFonts w:ascii="Calibri" w:eastAsia="Times New Roman" w:hAnsi="Calibri" w:cs="Calibri"/>
                <w:color w:val="000000"/>
                <w:lang w:eastAsia="de-CH"/>
              </w:rPr>
              <w:t xml:space="preserve"> Imagine Cup</w:t>
            </w:r>
          </w:p>
        </w:tc>
        <w:tc>
          <w:tcPr>
            <w:tcW w:w="1276" w:type="dxa"/>
            <w:noWrap/>
            <w:hideMark/>
          </w:tcPr>
          <w:p w:rsidR="00217841" w:rsidRPr="000C0331" w:rsidRDefault="00217841" w:rsidP="00F93041">
            <w:pPr>
              <w:cnfStyle w:val="000000010000" w:firstRow="0" w:lastRow="0" w:firstColumn="0" w:lastColumn="0" w:oddVBand="0" w:evenVBand="0" w:oddHBand="0" w:evenHBand="1" w:firstRowFirstColumn="0" w:firstRowLastColumn="0" w:lastRowFirstColumn="0" w:lastRowLastColumn="0"/>
            </w:pPr>
            <w:r w:rsidRPr="000C0331">
              <w:t>4.5</w:t>
            </w:r>
          </w:p>
        </w:tc>
        <w:tc>
          <w:tcPr>
            <w:tcW w:w="1559" w:type="dxa"/>
            <w:noWrap/>
            <w:hideMark/>
          </w:tcPr>
          <w:p w:rsidR="00217841" w:rsidRPr="000C0331" w:rsidRDefault="00217841" w:rsidP="00F93041">
            <w:pPr>
              <w:cnfStyle w:val="000000010000" w:firstRow="0" w:lastRow="0" w:firstColumn="0" w:lastColumn="0" w:oddVBand="0" w:evenVBand="0" w:oddHBand="0" w:evenHBand="1" w:firstRowFirstColumn="0" w:firstRowLastColumn="0" w:lastRowFirstColumn="0" w:lastRowLastColumn="0"/>
            </w:pPr>
            <w:r w:rsidRPr="000C0331">
              <w:t>5</w:t>
            </w:r>
          </w:p>
        </w:tc>
        <w:tc>
          <w:tcPr>
            <w:tcW w:w="1134" w:type="dxa"/>
            <w:noWrap/>
            <w:hideMark/>
          </w:tcPr>
          <w:p w:rsidR="00217841" w:rsidRPr="006C7C53"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6C7C53">
              <w:rPr>
                <w:rFonts w:ascii="Calibri" w:eastAsia="Times New Roman" w:hAnsi="Calibri" w:cs="Calibri"/>
                <w:color w:val="000000"/>
                <w:lang w:eastAsia="de-CH"/>
              </w:rPr>
              <w:t>05.03.2012</w:t>
            </w:r>
          </w:p>
        </w:tc>
        <w:tc>
          <w:tcPr>
            <w:tcW w:w="1525" w:type="dxa"/>
            <w:noWrap/>
            <w:hideMark/>
          </w:tcPr>
          <w:p w:rsidR="00217841" w:rsidRPr="006C7C53"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6C7C53">
              <w:rPr>
                <w:rFonts w:ascii="Calibri" w:eastAsia="Times New Roman" w:hAnsi="Calibri" w:cs="Calibri"/>
                <w:color w:val="000000"/>
                <w:lang w:eastAsia="de-CH"/>
              </w:rPr>
              <w:t>05.03.2012</w:t>
            </w:r>
          </w:p>
        </w:tc>
      </w:tr>
      <w:tr w:rsidR="00217841" w:rsidRPr="006C7C53"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217841" w:rsidRPr="006C7C53" w:rsidRDefault="00217841" w:rsidP="00F93041">
            <w:pPr>
              <w:rPr>
                <w:rFonts w:ascii="Calibri" w:eastAsia="Times New Roman" w:hAnsi="Calibri" w:cs="Calibri"/>
                <w:color w:val="000000"/>
                <w:lang w:eastAsia="de-CH"/>
              </w:rPr>
            </w:pPr>
            <w:r w:rsidRPr="006C7C53">
              <w:rPr>
                <w:rFonts w:ascii="Calibri" w:eastAsia="Times New Roman" w:hAnsi="Calibri" w:cs="Calibri"/>
                <w:color w:val="000000"/>
                <w:lang w:eastAsia="de-CH"/>
              </w:rPr>
              <w:t>721</w:t>
            </w:r>
          </w:p>
        </w:tc>
        <w:tc>
          <w:tcPr>
            <w:tcW w:w="3119" w:type="dxa"/>
            <w:noWrap/>
            <w:hideMark/>
          </w:tcPr>
          <w:p w:rsidR="00217841" w:rsidRPr="006C7C53"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C7C53">
              <w:rPr>
                <w:rFonts w:ascii="Calibri" w:eastAsia="Times New Roman" w:hAnsi="Calibri" w:cs="Calibri"/>
                <w:color w:val="000000"/>
                <w:lang w:eastAsia="de-CH"/>
              </w:rPr>
              <w:t>Testsetup dokumentiert</w:t>
            </w:r>
          </w:p>
        </w:tc>
        <w:tc>
          <w:tcPr>
            <w:tcW w:w="1276" w:type="dxa"/>
            <w:noWrap/>
            <w:hideMark/>
          </w:tcPr>
          <w:p w:rsidR="00217841" w:rsidRPr="000C0331" w:rsidRDefault="00217841" w:rsidP="00F93041">
            <w:pPr>
              <w:cnfStyle w:val="000000100000" w:firstRow="0" w:lastRow="0" w:firstColumn="0" w:lastColumn="0" w:oddVBand="0" w:evenVBand="0" w:oddHBand="1" w:evenHBand="0" w:firstRowFirstColumn="0" w:firstRowLastColumn="0" w:lastRowFirstColumn="0" w:lastRowLastColumn="0"/>
            </w:pPr>
            <w:r w:rsidRPr="000C0331">
              <w:t>8</w:t>
            </w:r>
          </w:p>
        </w:tc>
        <w:tc>
          <w:tcPr>
            <w:tcW w:w="1559" w:type="dxa"/>
            <w:noWrap/>
            <w:hideMark/>
          </w:tcPr>
          <w:p w:rsidR="00217841" w:rsidRPr="000C0331" w:rsidRDefault="00217841" w:rsidP="00F93041">
            <w:pPr>
              <w:cnfStyle w:val="000000100000" w:firstRow="0" w:lastRow="0" w:firstColumn="0" w:lastColumn="0" w:oddVBand="0" w:evenVBand="0" w:oddHBand="1" w:evenHBand="0" w:firstRowFirstColumn="0" w:firstRowLastColumn="0" w:lastRowFirstColumn="0" w:lastRowLastColumn="0"/>
            </w:pPr>
            <w:r w:rsidRPr="000C0331">
              <w:t>7.75</w:t>
            </w:r>
          </w:p>
        </w:tc>
        <w:tc>
          <w:tcPr>
            <w:tcW w:w="1134" w:type="dxa"/>
            <w:noWrap/>
            <w:hideMark/>
          </w:tcPr>
          <w:p w:rsidR="00217841" w:rsidRPr="006C7C53"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C7C53">
              <w:rPr>
                <w:rFonts w:ascii="Calibri" w:eastAsia="Times New Roman" w:hAnsi="Calibri" w:cs="Calibri"/>
                <w:color w:val="000000"/>
                <w:lang w:eastAsia="de-CH"/>
              </w:rPr>
              <w:t>05.03.2012</w:t>
            </w:r>
          </w:p>
        </w:tc>
        <w:tc>
          <w:tcPr>
            <w:tcW w:w="1525" w:type="dxa"/>
            <w:noWrap/>
            <w:hideMark/>
          </w:tcPr>
          <w:p w:rsidR="00217841" w:rsidRPr="006C7C53"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C7C53">
              <w:rPr>
                <w:rFonts w:ascii="Calibri" w:eastAsia="Times New Roman" w:hAnsi="Calibri" w:cs="Calibri"/>
                <w:color w:val="000000"/>
                <w:lang w:eastAsia="de-CH"/>
              </w:rPr>
              <w:t>09.03.2012</w:t>
            </w:r>
          </w:p>
        </w:tc>
      </w:tr>
      <w:tr w:rsidR="00217841" w:rsidRPr="006C7C53"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217841" w:rsidRPr="006C7C53" w:rsidRDefault="00217841" w:rsidP="00F93041">
            <w:pPr>
              <w:rPr>
                <w:rFonts w:ascii="Calibri" w:eastAsia="Times New Roman" w:hAnsi="Calibri" w:cs="Calibri"/>
                <w:color w:val="000000"/>
                <w:lang w:eastAsia="de-CH"/>
              </w:rPr>
            </w:pPr>
            <w:r w:rsidRPr="006C7C53">
              <w:rPr>
                <w:rFonts w:ascii="Calibri" w:eastAsia="Times New Roman" w:hAnsi="Calibri" w:cs="Calibri"/>
                <w:color w:val="000000"/>
                <w:lang w:eastAsia="de-CH"/>
              </w:rPr>
              <w:t>722</w:t>
            </w:r>
          </w:p>
        </w:tc>
        <w:tc>
          <w:tcPr>
            <w:tcW w:w="3119" w:type="dxa"/>
            <w:noWrap/>
            <w:hideMark/>
          </w:tcPr>
          <w:p w:rsidR="00217841" w:rsidRPr="006C7C53"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6C7C53">
              <w:rPr>
                <w:rFonts w:ascii="Calibri" w:eastAsia="Times New Roman" w:hAnsi="Calibri" w:cs="Calibri"/>
                <w:color w:val="000000"/>
                <w:lang w:eastAsia="de-CH"/>
              </w:rPr>
              <w:t>Benutzer Befragung durchgeführt und dokumentiert</w:t>
            </w:r>
          </w:p>
        </w:tc>
        <w:tc>
          <w:tcPr>
            <w:tcW w:w="1276" w:type="dxa"/>
            <w:noWrap/>
            <w:hideMark/>
          </w:tcPr>
          <w:p w:rsidR="00217841" w:rsidRPr="000C0331" w:rsidRDefault="00217841" w:rsidP="00F93041">
            <w:pPr>
              <w:cnfStyle w:val="000000010000" w:firstRow="0" w:lastRow="0" w:firstColumn="0" w:lastColumn="0" w:oddVBand="0" w:evenVBand="0" w:oddHBand="0" w:evenHBand="1" w:firstRowFirstColumn="0" w:firstRowLastColumn="0" w:lastRowFirstColumn="0" w:lastRowLastColumn="0"/>
            </w:pPr>
            <w:r w:rsidRPr="000C0331">
              <w:t>4</w:t>
            </w:r>
          </w:p>
        </w:tc>
        <w:tc>
          <w:tcPr>
            <w:tcW w:w="1559" w:type="dxa"/>
            <w:noWrap/>
            <w:hideMark/>
          </w:tcPr>
          <w:p w:rsidR="00217841" w:rsidRPr="000C0331" w:rsidRDefault="00217841" w:rsidP="00F93041">
            <w:pPr>
              <w:cnfStyle w:val="000000010000" w:firstRow="0" w:lastRow="0" w:firstColumn="0" w:lastColumn="0" w:oddVBand="0" w:evenVBand="0" w:oddHBand="0" w:evenHBand="1" w:firstRowFirstColumn="0" w:firstRowLastColumn="0" w:lastRowFirstColumn="0" w:lastRowLastColumn="0"/>
            </w:pPr>
            <w:r w:rsidRPr="000C0331">
              <w:t>5</w:t>
            </w:r>
          </w:p>
        </w:tc>
        <w:tc>
          <w:tcPr>
            <w:tcW w:w="1134" w:type="dxa"/>
            <w:noWrap/>
            <w:hideMark/>
          </w:tcPr>
          <w:p w:rsidR="00217841" w:rsidRPr="006C7C53"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6C7C53">
              <w:rPr>
                <w:rFonts w:ascii="Calibri" w:eastAsia="Times New Roman" w:hAnsi="Calibri" w:cs="Calibri"/>
                <w:color w:val="000000"/>
                <w:lang w:eastAsia="de-CH"/>
              </w:rPr>
              <w:t>05.03.2012</w:t>
            </w:r>
          </w:p>
        </w:tc>
        <w:tc>
          <w:tcPr>
            <w:tcW w:w="1525" w:type="dxa"/>
            <w:noWrap/>
            <w:hideMark/>
          </w:tcPr>
          <w:p w:rsidR="00217841" w:rsidRPr="006C7C53"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12.03.2012</w:t>
            </w:r>
          </w:p>
        </w:tc>
      </w:tr>
      <w:tr w:rsidR="00217841" w:rsidRPr="006C7C53"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217841" w:rsidRPr="006C7C53" w:rsidRDefault="00217841" w:rsidP="00F93041">
            <w:pPr>
              <w:rPr>
                <w:rFonts w:ascii="Calibri" w:eastAsia="Times New Roman" w:hAnsi="Calibri" w:cs="Calibri"/>
                <w:color w:val="000000"/>
                <w:lang w:eastAsia="de-CH"/>
              </w:rPr>
            </w:pPr>
            <w:r w:rsidRPr="006C7C53">
              <w:rPr>
                <w:rFonts w:ascii="Calibri" w:eastAsia="Times New Roman" w:hAnsi="Calibri" w:cs="Calibri"/>
                <w:color w:val="000000"/>
                <w:lang w:eastAsia="de-CH"/>
              </w:rPr>
              <w:t>723</w:t>
            </w:r>
          </w:p>
        </w:tc>
        <w:tc>
          <w:tcPr>
            <w:tcW w:w="3119" w:type="dxa"/>
            <w:noWrap/>
            <w:hideMark/>
          </w:tcPr>
          <w:p w:rsidR="00217841" w:rsidRPr="006C7C53"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C7C53">
              <w:rPr>
                <w:rFonts w:ascii="Calibri" w:eastAsia="Times New Roman" w:hAnsi="Calibri" w:cs="Calibri"/>
                <w:color w:val="000000"/>
                <w:lang w:eastAsia="de-CH"/>
              </w:rPr>
              <w:t>Personen in der Mensa beobachtet. ausgewertet und dokumentiert</w:t>
            </w:r>
          </w:p>
        </w:tc>
        <w:tc>
          <w:tcPr>
            <w:tcW w:w="1276" w:type="dxa"/>
            <w:noWrap/>
            <w:hideMark/>
          </w:tcPr>
          <w:p w:rsidR="00217841" w:rsidRPr="000C0331" w:rsidRDefault="00217841" w:rsidP="00F93041">
            <w:pPr>
              <w:cnfStyle w:val="000000100000" w:firstRow="0" w:lastRow="0" w:firstColumn="0" w:lastColumn="0" w:oddVBand="0" w:evenVBand="0" w:oddHBand="1" w:evenHBand="0" w:firstRowFirstColumn="0" w:firstRowLastColumn="0" w:lastRowFirstColumn="0" w:lastRowLastColumn="0"/>
            </w:pPr>
            <w:r w:rsidRPr="000C0331">
              <w:t>3</w:t>
            </w:r>
          </w:p>
        </w:tc>
        <w:tc>
          <w:tcPr>
            <w:tcW w:w="1559" w:type="dxa"/>
            <w:noWrap/>
            <w:hideMark/>
          </w:tcPr>
          <w:p w:rsidR="00217841" w:rsidRPr="000C0331" w:rsidRDefault="00217841" w:rsidP="00F93041">
            <w:pPr>
              <w:cnfStyle w:val="000000100000" w:firstRow="0" w:lastRow="0" w:firstColumn="0" w:lastColumn="0" w:oddVBand="0" w:evenVBand="0" w:oddHBand="1" w:evenHBand="0" w:firstRowFirstColumn="0" w:firstRowLastColumn="0" w:lastRowFirstColumn="0" w:lastRowLastColumn="0"/>
            </w:pPr>
            <w:r w:rsidRPr="000C0331">
              <w:t>1.75</w:t>
            </w:r>
          </w:p>
        </w:tc>
        <w:tc>
          <w:tcPr>
            <w:tcW w:w="1134" w:type="dxa"/>
            <w:noWrap/>
            <w:hideMark/>
          </w:tcPr>
          <w:p w:rsidR="00217841" w:rsidRPr="006C7C53"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C7C53">
              <w:rPr>
                <w:rFonts w:ascii="Calibri" w:eastAsia="Times New Roman" w:hAnsi="Calibri" w:cs="Calibri"/>
                <w:color w:val="000000"/>
                <w:lang w:eastAsia="de-CH"/>
              </w:rPr>
              <w:t>05.03.2012</w:t>
            </w:r>
          </w:p>
        </w:tc>
        <w:tc>
          <w:tcPr>
            <w:tcW w:w="1525" w:type="dxa"/>
            <w:noWrap/>
            <w:hideMark/>
          </w:tcPr>
          <w:p w:rsidR="00217841" w:rsidRPr="006C7C53"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12.03.2012</w:t>
            </w:r>
          </w:p>
        </w:tc>
      </w:tr>
      <w:tr w:rsidR="00217841" w:rsidRPr="006C7C53"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217841" w:rsidRPr="006C7C53" w:rsidRDefault="00217841" w:rsidP="00F93041">
            <w:pPr>
              <w:rPr>
                <w:rFonts w:ascii="Calibri" w:eastAsia="Times New Roman" w:hAnsi="Calibri" w:cs="Calibri"/>
                <w:color w:val="000000"/>
                <w:lang w:eastAsia="de-CH"/>
              </w:rPr>
            </w:pPr>
            <w:r w:rsidRPr="006C7C53">
              <w:rPr>
                <w:rFonts w:ascii="Calibri" w:eastAsia="Times New Roman" w:hAnsi="Calibri" w:cs="Calibri"/>
                <w:color w:val="000000"/>
                <w:lang w:eastAsia="de-CH"/>
              </w:rPr>
              <w:t>724</w:t>
            </w:r>
          </w:p>
        </w:tc>
        <w:tc>
          <w:tcPr>
            <w:tcW w:w="3119" w:type="dxa"/>
            <w:noWrap/>
            <w:hideMark/>
          </w:tcPr>
          <w:p w:rsidR="00217841" w:rsidRPr="006C7C53"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6C7C53">
              <w:rPr>
                <w:rFonts w:ascii="Calibri" w:eastAsia="Times New Roman" w:hAnsi="Calibri" w:cs="Calibri"/>
                <w:color w:val="000000"/>
                <w:lang w:eastAsia="de-CH"/>
              </w:rPr>
              <w:t>Kinect Framework mithilfe Nutzwertanalyse ausgewählt</w:t>
            </w:r>
          </w:p>
        </w:tc>
        <w:tc>
          <w:tcPr>
            <w:tcW w:w="1276" w:type="dxa"/>
            <w:noWrap/>
            <w:hideMark/>
          </w:tcPr>
          <w:p w:rsidR="00217841" w:rsidRPr="000C0331" w:rsidRDefault="00217841" w:rsidP="00F93041">
            <w:pPr>
              <w:cnfStyle w:val="000000010000" w:firstRow="0" w:lastRow="0" w:firstColumn="0" w:lastColumn="0" w:oddVBand="0" w:evenVBand="0" w:oddHBand="0" w:evenHBand="1" w:firstRowFirstColumn="0" w:firstRowLastColumn="0" w:lastRowFirstColumn="0" w:lastRowLastColumn="0"/>
            </w:pPr>
            <w:r w:rsidRPr="000C0331">
              <w:t>8</w:t>
            </w:r>
          </w:p>
        </w:tc>
        <w:tc>
          <w:tcPr>
            <w:tcW w:w="1559" w:type="dxa"/>
            <w:noWrap/>
            <w:hideMark/>
          </w:tcPr>
          <w:p w:rsidR="00217841" w:rsidRPr="000C0331" w:rsidRDefault="00217841" w:rsidP="00F93041">
            <w:pPr>
              <w:cnfStyle w:val="000000010000" w:firstRow="0" w:lastRow="0" w:firstColumn="0" w:lastColumn="0" w:oddVBand="0" w:evenVBand="0" w:oddHBand="0" w:evenHBand="1" w:firstRowFirstColumn="0" w:firstRowLastColumn="0" w:lastRowFirstColumn="0" w:lastRowLastColumn="0"/>
            </w:pPr>
            <w:r w:rsidRPr="000C0331">
              <w:t>8.5</w:t>
            </w:r>
          </w:p>
        </w:tc>
        <w:tc>
          <w:tcPr>
            <w:tcW w:w="1134" w:type="dxa"/>
            <w:noWrap/>
            <w:hideMark/>
          </w:tcPr>
          <w:p w:rsidR="00217841" w:rsidRPr="006C7C53"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6C7C53">
              <w:rPr>
                <w:rFonts w:ascii="Calibri" w:eastAsia="Times New Roman" w:hAnsi="Calibri" w:cs="Calibri"/>
                <w:color w:val="000000"/>
                <w:lang w:eastAsia="de-CH"/>
              </w:rPr>
              <w:t>05.03.2012</w:t>
            </w:r>
          </w:p>
        </w:tc>
        <w:tc>
          <w:tcPr>
            <w:tcW w:w="1525" w:type="dxa"/>
            <w:noWrap/>
            <w:hideMark/>
          </w:tcPr>
          <w:p w:rsidR="00217841" w:rsidRPr="006C7C53"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12.03.2012</w:t>
            </w:r>
          </w:p>
        </w:tc>
      </w:tr>
      <w:tr w:rsidR="00217841" w:rsidRPr="006C7C53"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217841" w:rsidRPr="006C7C53" w:rsidRDefault="00217841" w:rsidP="00F93041">
            <w:pPr>
              <w:rPr>
                <w:rFonts w:ascii="Calibri" w:eastAsia="Times New Roman" w:hAnsi="Calibri" w:cs="Calibri"/>
                <w:color w:val="000000"/>
                <w:lang w:eastAsia="de-CH"/>
              </w:rPr>
            </w:pPr>
            <w:r w:rsidRPr="006C7C53">
              <w:rPr>
                <w:rFonts w:ascii="Calibri" w:eastAsia="Times New Roman" w:hAnsi="Calibri" w:cs="Calibri"/>
                <w:color w:val="000000"/>
                <w:lang w:eastAsia="de-CH"/>
              </w:rPr>
              <w:t>725</w:t>
            </w:r>
          </w:p>
        </w:tc>
        <w:tc>
          <w:tcPr>
            <w:tcW w:w="3119" w:type="dxa"/>
            <w:noWrap/>
            <w:hideMark/>
          </w:tcPr>
          <w:p w:rsidR="00217841" w:rsidRPr="006C7C53"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C7C53">
              <w:rPr>
                <w:rFonts w:ascii="Calibri" w:eastAsia="Times New Roman" w:hAnsi="Calibri" w:cs="Calibri"/>
                <w:color w:val="000000"/>
                <w:lang w:eastAsia="de-CH"/>
              </w:rPr>
              <w:t>Meeting</w:t>
            </w:r>
            <w:r>
              <w:rPr>
                <w:rFonts w:ascii="Calibri" w:eastAsia="Times New Roman" w:hAnsi="Calibri" w:cs="Calibri"/>
                <w:color w:val="000000"/>
                <w:lang w:eastAsia="de-CH"/>
              </w:rPr>
              <w:t>,</w:t>
            </w:r>
            <w:r w:rsidRPr="006C7C53">
              <w:rPr>
                <w:rFonts w:ascii="Calibri" w:eastAsia="Times New Roman" w:hAnsi="Calibri" w:cs="Calibri"/>
                <w:color w:val="000000"/>
                <w:lang w:eastAsia="de-CH"/>
              </w:rPr>
              <w:t xml:space="preserve"> 06.03.12</w:t>
            </w:r>
            <w:r>
              <w:rPr>
                <w:rFonts w:ascii="Calibri" w:eastAsia="Times New Roman" w:hAnsi="Calibri" w:cs="Calibri"/>
                <w:color w:val="000000"/>
                <w:lang w:eastAsia="de-CH"/>
              </w:rPr>
              <w:t>,</w:t>
            </w:r>
            <w:r w:rsidRPr="006C7C53">
              <w:rPr>
                <w:rFonts w:ascii="Calibri" w:eastAsia="Times New Roman" w:hAnsi="Calibri" w:cs="Calibri"/>
                <w:color w:val="000000"/>
                <w:lang w:eastAsia="de-CH"/>
              </w:rPr>
              <w:t xml:space="preserve"> Imagine Cup</w:t>
            </w:r>
          </w:p>
        </w:tc>
        <w:tc>
          <w:tcPr>
            <w:tcW w:w="1276" w:type="dxa"/>
            <w:noWrap/>
            <w:hideMark/>
          </w:tcPr>
          <w:p w:rsidR="00217841" w:rsidRPr="000C0331" w:rsidRDefault="00217841" w:rsidP="00F93041">
            <w:pPr>
              <w:cnfStyle w:val="000000100000" w:firstRow="0" w:lastRow="0" w:firstColumn="0" w:lastColumn="0" w:oddVBand="0" w:evenVBand="0" w:oddHBand="1" w:evenHBand="0" w:firstRowFirstColumn="0" w:firstRowLastColumn="0" w:lastRowFirstColumn="0" w:lastRowLastColumn="0"/>
            </w:pPr>
            <w:r w:rsidRPr="000C0331">
              <w:t>9</w:t>
            </w:r>
          </w:p>
        </w:tc>
        <w:tc>
          <w:tcPr>
            <w:tcW w:w="1559" w:type="dxa"/>
            <w:noWrap/>
            <w:hideMark/>
          </w:tcPr>
          <w:p w:rsidR="00217841" w:rsidRPr="000C0331" w:rsidRDefault="00217841" w:rsidP="00F93041">
            <w:pPr>
              <w:cnfStyle w:val="000000100000" w:firstRow="0" w:lastRow="0" w:firstColumn="0" w:lastColumn="0" w:oddVBand="0" w:evenVBand="0" w:oddHBand="1" w:evenHBand="0" w:firstRowFirstColumn="0" w:firstRowLastColumn="0" w:lastRowFirstColumn="0" w:lastRowLastColumn="0"/>
            </w:pPr>
            <w:r w:rsidRPr="000C0331">
              <w:t>9.5</w:t>
            </w:r>
          </w:p>
        </w:tc>
        <w:tc>
          <w:tcPr>
            <w:tcW w:w="1134" w:type="dxa"/>
            <w:noWrap/>
            <w:hideMark/>
          </w:tcPr>
          <w:p w:rsidR="00217841" w:rsidRPr="006C7C53"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C7C53">
              <w:rPr>
                <w:rFonts w:ascii="Calibri" w:eastAsia="Times New Roman" w:hAnsi="Calibri" w:cs="Calibri"/>
                <w:color w:val="000000"/>
                <w:lang w:eastAsia="de-CH"/>
              </w:rPr>
              <w:t>06.03.2012</w:t>
            </w:r>
          </w:p>
        </w:tc>
        <w:tc>
          <w:tcPr>
            <w:tcW w:w="1525" w:type="dxa"/>
            <w:noWrap/>
            <w:hideMark/>
          </w:tcPr>
          <w:p w:rsidR="00217841" w:rsidRPr="006C7C53"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C7C53">
              <w:rPr>
                <w:rFonts w:ascii="Calibri" w:eastAsia="Times New Roman" w:hAnsi="Calibri" w:cs="Calibri"/>
                <w:color w:val="000000"/>
                <w:lang w:eastAsia="de-CH"/>
              </w:rPr>
              <w:t>06.03.2012</w:t>
            </w:r>
          </w:p>
        </w:tc>
      </w:tr>
      <w:tr w:rsidR="00217841" w:rsidRPr="006C7C53"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217841" w:rsidRPr="006C7C53" w:rsidRDefault="00217841" w:rsidP="00F93041">
            <w:pPr>
              <w:rPr>
                <w:rFonts w:ascii="Calibri" w:eastAsia="Times New Roman" w:hAnsi="Calibri" w:cs="Calibri"/>
                <w:color w:val="000000"/>
                <w:lang w:eastAsia="de-CH"/>
              </w:rPr>
            </w:pPr>
            <w:r w:rsidRPr="006C7C53">
              <w:rPr>
                <w:rFonts w:ascii="Calibri" w:eastAsia="Times New Roman" w:hAnsi="Calibri" w:cs="Calibri"/>
                <w:color w:val="000000"/>
                <w:lang w:eastAsia="de-CH"/>
              </w:rPr>
              <w:t>731</w:t>
            </w:r>
          </w:p>
        </w:tc>
        <w:tc>
          <w:tcPr>
            <w:tcW w:w="3119" w:type="dxa"/>
            <w:noWrap/>
            <w:hideMark/>
          </w:tcPr>
          <w:p w:rsidR="00217841" w:rsidRPr="006C7C53"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6C7C53">
              <w:rPr>
                <w:rFonts w:ascii="Calibri" w:eastAsia="Times New Roman" w:hAnsi="Calibri" w:cs="Calibri"/>
                <w:color w:val="000000"/>
                <w:lang w:eastAsia="de-CH"/>
              </w:rPr>
              <w:t>Sprint 04 geplant</w:t>
            </w:r>
          </w:p>
        </w:tc>
        <w:tc>
          <w:tcPr>
            <w:tcW w:w="1276" w:type="dxa"/>
            <w:noWrap/>
            <w:hideMark/>
          </w:tcPr>
          <w:p w:rsidR="00217841" w:rsidRPr="000C0331" w:rsidRDefault="00217841" w:rsidP="00F93041">
            <w:pPr>
              <w:cnfStyle w:val="000000010000" w:firstRow="0" w:lastRow="0" w:firstColumn="0" w:lastColumn="0" w:oddVBand="0" w:evenVBand="0" w:oddHBand="0" w:evenHBand="1" w:firstRowFirstColumn="0" w:firstRowLastColumn="0" w:lastRowFirstColumn="0" w:lastRowLastColumn="0"/>
            </w:pPr>
            <w:r w:rsidRPr="000C0331">
              <w:t>4.5</w:t>
            </w:r>
          </w:p>
        </w:tc>
        <w:tc>
          <w:tcPr>
            <w:tcW w:w="1559" w:type="dxa"/>
            <w:noWrap/>
            <w:hideMark/>
          </w:tcPr>
          <w:p w:rsidR="00217841" w:rsidRPr="000C0331" w:rsidRDefault="00217841" w:rsidP="00F93041">
            <w:pPr>
              <w:cnfStyle w:val="000000010000" w:firstRow="0" w:lastRow="0" w:firstColumn="0" w:lastColumn="0" w:oddVBand="0" w:evenVBand="0" w:oddHBand="0" w:evenHBand="1" w:firstRowFirstColumn="0" w:firstRowLastColumn="0" w:lastRowFirstColumn="0" w:lastRowLastColumn="0"/>
            </w:pPr>
            <w:r w:rsidRPr="000C0331">
              <w:t>4.5</w:t>
            </w:r>
          </w:p>
        </w:tc>
        <w:tc>
          <w:tcPr>
            <w:tcW w:w="1134" w:type="dxa"/>
            <w:noWrap/>
            <w:hideMark/>
          </w:tcPr>
          <w:p w:rsidR="00217841" w:rsidRPr="006C7C53"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6C7C53">
              <w:rPr>
                <w:rFonts w:ascii="Calibri" w:eastAsia="Times New Roman" w:hAnsi="Calibri" w:cs="Calibri"/>
                <w:color w:val="000000"/>
                <w:lang w:eastAsia="de-CH"/>
              </w:rPr>
              <w:t>09.03.2012</w:t>
            </w:r>
          </w:p>
        </w:tc>
        <w:tc>
          <w:tcPr>
            <w:tcW w:w="1525" w:type="dxa"/>
            <w:noWrap/>
            <w:hideMark/>
          </w:tcPr>
          <w:p w:rsidR="00217841" w:rsidRPr="006C7C53"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6C7C53">
              <w:rPr>
                <w:rFonts w:ascii="Calibri" w:eastAsia="Times New Roman" w:hAnsi="Calibri" w:cs="Calibri"/>
                <w:color w:val="000000"/>
                <w:lang w:eastAsia="de-CH"/>
              </w:rPr>
              <w:t>09.03.2012</w:t>
            </w:r>
          </w:p>
        </w:tc>
      </w:tr>
      <w:tr w:rsidR="00217841" w:rsidRPr="006C7C53"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217841" w:rsidRPr="006C7C53" w:rsidRDefault="00217841" w:rsidP="00F93041">
            <w:pPr>
              <w:rPr>
                <w:rFonts w:ascii="Calibri" w:eastAsia="Times New Roman" w:hAnsi="Calibri" w:cs="Calibri"/>
                <w:color w:val="000000"/>
                <w:lang w:eastAsia="de-CH"/>
              </w:rPr>
            </w:pPr>
            <w:r w:rsidRPr="006C7C53">
              <w:rPr>
                <w:rFonts w:ascii="Calibri" w:eastAsia="Times New Roman" w:hAnsi="Calibri" w:cs="Calibri"/>
                <w:color w:val="000000"/>
                <w:lang w:eastAsia="de-CH"/>
              </w:rPr>
              <w:t>Total</w:t>
            </w:r>
          </w:p>
        </w:tc>
        <w:tc>
          <w:tcPr>
            <w:tcW w:w="3119" w:type="dxa"/>
            <w:noWrap/>
            <w:hideMark/>
          </w:tcPr>
          <w:p w:rsidR="00217841" w:rsidRPr="006C7C53"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p>
        </w:tc>
        <w:tc>
          <w:tcPr>
            <w:tcW w:w="1276" w:type="dxa"/>
            <w:noWrap/>
            <w:hideMark/>
          </w:tcPr>
          <w:p w:rsidR="00217841" w:rsidRPr="00C54446" w:rsidRDefault="00217841" w:rsidP="00F93041">
            <w:pPr>
              <w:cnfStyle w:val="000000100000" w:firstRow="0" w:lastRow="0" w:firstColumn="0" w:lastColumn="0" w:oddVBand="0" w:evenVBand="0" w:oddHBand="1" w:evenHBand="0" w:firstRowFirstColumn="0" w:firstRowLastColumn="0" w:lastRowFirstColumn="0" w:lastRowLastColumn="0"/>
              <w:rPr>
                <w:b/>
              </w:rPr>
            </w:pPr>
            <w:r w:rsidRPr="00C54446">
              <w:rPr>
                <w:b/>
              </w:rPr>
              <w:t>95</w:t>
            </w:r>
          </w:p>
        </w:tc>
        <w:tc>
          <w:tcPr>
            <w:tcW w:w="1559" w:type="dxa"/>
            <w:noWrap/>
            <w:hideMark/>
          </w:tcPr>
          <w:p w:rsidR="00217841" w:rsidRPr="00C54446" w:rsidRDefault="00217841" w:rsidP="00F93041">
            <w:pPr>
              <w:cnfStyle w:val="000000100000" w:firstRow="0" w:lastRow="0" w:firstColumn="0" w:lastColumn="0" w:oddVBand="0" w:evenVBand="0" w:oddHBand="1" w:evenHBand="0" w:firstRowFirstColumn="0" w:firstRowLastColumn="0" w:lastRowFirstColumn="0" w:lastRowLastColumn="0"/>
              <w:rPr>
                <w:b/>
              </w:rPr>
            </w:pPr>
            <w:r w:rsidRPr="00C54446">
              <w:rPr>
                <w:b/>
              </w:rPr>
              <w:t>95.75</w:t>
            </w:r>
          </w:p>
        </w:tc>
        <w:tc>
          <w:tcPr>
            <w:tcW w:w="1134" w:type="dxa"/>
            <w:noWrap/>
            <w:hideMark/>
          </w:tcPr>
          <w:p w:rsidR="00217841" w:rsidRPr="006C7C53"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p>
        </w:tc>
        <w:tc>
          <w:tcPr>
            <w:tcW w:w="1525" w:type="dxa"/>
            <w:noWrap/>
            <w:hideMark/>
          </w:tcPr>
          <w:p w:rsidR="00217841" w:rsidRPr="006C7C53"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p>
        </w:tc>
      </w:tr>
    </w:tbl>
    <w:p w:rsidR="00217841" w:rsidRDefault="00217841" w:rsidP="00217841">
      <w:pPr>
        <w:pStyle w:val="Caption"/>
      </w:pPr>
      <w:bookmarkStart w:id="1082" w:name="_Toc327468188"/>
      <w:r>
        <w:t xml:space="preserve">Tabelle </w:t>
      </w:r>
      <w:fldSimple w:instr=" SEQ Tabelle \* ARABIC ">
        <w:r w:rsidR="000E6CF3">
          <w:rPr>
            <w:noProof/>
          </w:rPr>
          <w:t>37</w:t>
        </w:r>
      </w:fldSimple>
      <w:r>
        <w:t xml:space="preserve"> - Tickets Sprints 3</w:t>
      </w:r>
      <w:bookmarkEnd w:id="1082"/>
    </w:p>
    <w:p w:rsidR="00217841" w:rsidRDefault="00217841">
      <w:r>
        <w:br w:type="page"/>
      </w:r>
    </w:p>
    <w:p w:rsidR="00217841" w:rsidRDefault="00217841" w:rsidP="00217841">
      <w:pPr>
        <w:pStyle w:val="Heading4"/>
      </w:pPr>
      <w:bookmarkStart w:id="1083" w:name="_Toc327467982"/>
      <w:r>
        <w:lastRenderedPageBreak/>
        <w:t>Sprint 4</w:t>
      </w:r>
      <w:bookmarkEnd w:id="1083"/>
    </w:p>
    <w:p w:rsidR="00217841" w:rsidRPr="00D11F2A" w:rsidRDefault="00217841" w:rsidP="00217841">
      <w:r>
        <w:t>Die folgenden Tickets wurden im Sprint 4 abgearbeitet:</w:t>
      </w:r>
    </w:p>
    <w:tbl>
      <w:tblPr>
        <w:tblStyle w:val="MediumShading1-Accent1"/>
        <w:tblW w:w="0" w:type="auto"/>
        <w:tblLayout w:type="fixed"/>
        <w:tblLook w:val="04A0" w:firstRow="1" w:lastRow="0" w:firstColumn="1" w:lastColumn="0" w:noHBand="0" w:noVBand="1"/>
      </w:tblPr>
      <w:tblGrid>
        <w:gridCol w:w="675"/>
        <w:gridCol w:w="3119"/>
        <w:gridCol w:w="1276"/>
        <w:gridCol w:w="1559"/>
        <w:gridCol w:w="1134"/>
        <w:gridCol w:w="1525"/>
      </w:tblGrid>
      <w:tr w:rsidR="00217841" w:rsidTr="00F93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17841" w:rsidRDefault="00217841" w:rsidP="00F93041">
            <w:r>
              <w:t>#</w:t>
            </w:r>
          </w:p>
        </w:tc>
        <w:tc>
          <w:tcPr>
            <w:tcW w:w="3119"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Thema</w:t>
            </w:r>
          </w:p>
        </w:tc>
        <w:tc>
          <w:tcPr>
            <w:tcW w:w="1276"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Geschätzter Aufwand</w:t>
            </w:r>
          </w:p>
        </w:tc>
        <w:tc>
          <w:tcPr>
            <w:tcW w:w="1559"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Aufgewendete Zeit</w:t>
            </w:r>
          </w:p>
        </w:tc>
        <w:tc>
          <w:tcPr>
            <w:tcW w:w="1134"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Beginn</w:t>
            </w:r>
          </w:p>
        </w:tc>
        <w:tc>
          <w:tcPr>
            <w:tcW w:w="1525"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Abgabedatum</w:t>
            </w:r>
          </w:p>
        </w:tc>
      </w:tr>
      <w:tr w:rsidR="00217841" w:rsidRPr="00DC1AF7"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217841" w:rsidRPr="00DC1AF7" w:rsidRDefault="00217841" w:rsidP="00F93041">
            <w:pPr>
              <w:rPr>
                <w:rFonts w:ascii="Calibri" w:eastAsia="Times New Roman" w:hAnsi="Calibri" w:cs="Calibri"/>
                <w:color w:val="000000"/>
                <w:lang w:eastAsia="de-CH"/>
              </w:rPr>
            </w:pPr>
            <w:r w:rsidRPr="00DC1AF7">
              <w:rPr>
                <w:rFonts w:ascii="Calibri" w:eastAsia="Times New Roman" w:hAnsi="Calibri" w:cs="Calibri"/>
                <w:color w:val="000000"/>
                <w:lang w:eastAsia="de-CH"/>
              </w:rPr>
              <w:t>650</w:t>
            </w:r>
          </w:p>
        </w:tc>
        <w:tc>
          <w:tcPr>
            <w:tcW w:w="3119" w:type="dxa"/>
            <w:noWrap/>
            <w:hideMark/>
          </w:tcPr>
          <w:p w:rsidR="00217841" w:rsidRPr="00DC1AF7"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DC1AF7">
              <w:rPr>
                <w:rFonts w:ascii="Calibri" w:eastAsia="Times New Roman" w:hAnsi="Calibri" w:cs="Calibri"/>
                <w:color w:val="000000"/>
                <w:lang w:eastAsia="de-CH"/>
              </w:rPr>
              <w:t>Personas erstellt</w:t>
            </w:r>
          </w:p>
        </w:tc>
        <w:tc>
          <w:tcPr>
            <w:tcW w:w="1276" w:type="dxa"/>
            <w:noWrap/>
            <w:hideMark/>
          </w:tcPr>
          <w:p w:rsidR="00217841" w:rsidRPr="003C6451" w:rsidRDefault="00217841" w:rsidP="00F93041">
            <w:pPr>
              <w:cnfStyle w:val="000000100000" w:firstRow="0" w:lastRow="0" w:firstColumn="0" w:lastColumn="0" w:oddVBand="0" w:evenVBand="0" w:oddHBand="1" w:evenHBand="0" w:firstRowFirstColumn="0" w:firstRowLastColumn="0" w:lastRowFirstColumn="0" w:lastRowLastColumn="0"/>
            </w:pPr>
            <w:r w:rsidRPr="003C6451">
              <w:t>8</w:t>
            </w:r>
          </w:p>
        </w:tc>
        <w:tc>
          <w:tcPr>
            <w:tcW w:w="1559" w:type="dxa"/>
            <w:noWrap/>
            <w:hideMark/>
          </w:tcPr>
          <w:p w:rsidR="00217841" w:rsidRPr="003C6451" w:rsidRDefault="00217841" w:rsidP="00F93041">
            <w:pPr>
              <w:cnfStyle w:val="000000100000" w:firstRow="0" w:lastRow="0" w:firstColumn="0" w:lastColumn="0" w:oddVBand="0" w:evenVBand="0" w:oddHBand="1" w:evenHBand="0" w:firstRowFirstColumn="0" w:firstRowLastColumn="0" w:lastRowFirstColumn="0" w:lastRowLastColumn="0"/>
            </w:pPr>
            <w:r w:rsidRPr="003C6451">
              <w:t>7.75</w:t>
            </w:r>
          </w:p>
        </w:tc>
        <w:tc>
          <w:tcPr>
            <w:tcW w:w="1134" w:type="dxa"/>
            <w:noWrap/>
            <w:hideMark/>
          </w:tcPr>
          <w:p w:rsidR="00217841" w:rsidRPr="00DC1AF7"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DC1AF7">
              <w:rPr>
                <w:rFonts w:ascii="Calibri" w:eastAsia="Times New Roman" w:hAnsi="Calibri" w:cs="Calibri"/>
                <w:color w:val="000000"/>
                <w:lang w:eastAsia="de-CH"/>
              </w:rPr>
              <w:t>12.03.2012</w:t>
            </w:r>
          </w:p>
        </w:tc>
        <w:tc>
          <w:tcPr>
            <w:tcW w:w="1525" w:type="dxa"/>
            <w:noWrap/>
            <w:hideMark/>
          </w:tcPr>
          <w:p w:rsidR="00217841" w:rsidRPr="00DC1AF7"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19.03.2012</w:t>
            </w:r>
          </w:p>
        </w:tc>
      </w:tr>
      <w:tr w:rsidR="00217841" w:rsidRPr="00DC1AF7"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217841" w:rsidRPr="00DC1AF7" w:rsidRDefault="00217841" w:rsidP="00F93041">
            <w:pPr>
              <w:rPr>
                <w:rFonts w:ascii="Calibri" w:eastAsia="Times New Roman" w:hAnsi="Calibri" w:cs="Calibri"/>
                <w:color w:val="000000"/>
                <w:lang w:eastAsia="de-CH"/>
              </w:rPr>
            </w:pPr>
            <w:r w:rsidRPr="00DC1AF7">
              <w:rPr>
                <w:rFonts w:ascii="Calibri" w:eastAsia="Times New Roman" w:hAnsi="Calibri" w:cs="Calibri"/>
                <w:color w:val="000000"/>
                <w:lang w:eastAsia="de-CH"/>
              </w:rPr>
              <w:t>651</w:t>
            </w:r>
          </w:p>
        </w:tc>
        <w:tc>
          <w:tcPr>
            <w:tcW w:w="3119" w:type="dxa"/>
            <w:noWrap/>
            <w:hideMark/>
          </w:tcPr>
          <w:p w:rsidR="00217841" w:rsidRPr="00DC1AF7"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DC1AF7">
              <w:rPr>
                <w:rFonts w:ascii="Calibri" w:eastAsia="Times New Roman" w:hAnsi="Calibri" w:cs="Calibri"/>
                <w:color w:val="000000"/>
                <w:lang w:eastAsia="de-CH"/>
              </w:rPr>
              <w:t>Szenarien erstellt</w:t>
            </w:r>
          </w:p>
        </w:tc>
        <w:tc>
          <w:tcPr>
            <w:tcW w:w="1276" w:type="dxa"/>
            <w:noWrap/>
            <w:hideMark/>
          </w:tcPr>
          <w:p w:rsidR="00217841" w:rsidRPr="003C6451" w:rsidRDefault="00217841" w:rsidP="00F93041">
            <w:pPr>
              <w:cnfStyle w:val="000000010000" w:firstRow="0" w:lastRow="0" w:firstColumn="0" w:lastColumn="0" w:oddVBand="0" w:evenVBand="0" w:oddHBand="0" w:evenHBand="1" w:firstRowFirstColumn="0" w:firstRowLastColumn="0" w:lastRowFirstColumn="0" w:lastRowLastColumn="0"/>
            </w:pPr>
            <w:r w:rsidRPr="003C6451">
              <w:t>9</w:t>
            </w:r>
          </w:p>
        </w:tc>
        <w:tc>
          <w:tcPr>
            <w:tcW w:w="1559" w:type="dxa"/>
            <w:noWrap/>
            <w:hideMark/>
          </w:tcPr>
          <w:p w:rsidR="00217841" w:rsidRPr="003C6451" w:rsidRDefault="00217841" w:rsidP="00F93041">
            <w:pPr>
              <w:cnfStyle w:val="000000010000" w:firstRow="0" w:lastRow="0" w:firstColumn="0" w:lastColumn="0" w:oddVBand="0" w:evenVBand="0" w:oddHBand="0" w:evenHBand="1" w:firstRowFirstColumn="0" w:firstRowLastColumn="0" w:lastRowFirstColumn="0" w:lastRowLastColumn="0"/>
            </w:pPr>
            <w:r w:rsidRPr="003C6451">
              <w:t>9.25</w:t>
            </w:r>
          </w:p>
        </w:tc>
        <w:tc>
          <w:tcPr>
            <w:tcW w:w="1134" w:type="dxa"/>
            <w:noWrap/>
            <w:hideMark/>
          </w:tcPr>
          <w:p w:rsidR="00217841" w:rsidRPr="00DC1AF7"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DC1AF7">
              <w:rPr>
                <w:rFonts w:ascii="Calibri" w:eastAsia="Times New Roman" w:hAnsi="Calibri" w:cs="Calibri"/>
                <w:color w:val="000000"/>
                <w:lang w:eastAsia="de-CH"/>
              </w:rPr>
              <w:t>12.03.2012</w:t>
            </w:r>
          </w:p>
        </w:tc>
        <w:tc>
          <w:tcPr>
            <w:tcW w:w="1525" w:type="dxa"/>
            <w:noWrap/>
            <w:hideMark/>
          </w:tcPr>
          <w:p w:rsidR="00217841" w:rsidRPr="00DC1AF7"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19.03.2012</w:t>
            </w:r>
          </w:p>
        </w:tc>
      </w:tr>
      <w:tr w:rsidR="00217841" w:rsidRPr="00DC1AF7"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217841" w:rsidRPr="00DC1AF7" w:rsidRDefault="00217841" w:rsidP="00F93041">
            <w:pPr>
              <w:rPr>
                <w:rFonts w:ascii="Calibri" w:eastAsia="Times New Roman" w:hAnsi="Calibri" w:cs="Calibri"/>
                <w:color w:val="000000"/>
                <w:lang w:eastAsia="de-CH"/>
              </w:rPr>
            </w:pPr>
            <w:r w:rsidRPr="00DC1AF7">
              <w:rPr>
                <w:rFonts w:ascii="Calibri" w:eastAsia="Times New Roman" w:hAnsi="Calibri" w:cs="Calibri"/>
                <w:color w:val="000000"/>
                <w:lang w:eastAsia="de-CH"/>
              </w:rPr>
              <w:t>655</w:t>
            </w:r>
          </w:p>
        </w:tc>
        <w:tc>
          <w:tcPr>
            <w:tcW w:w="3119" w:type="dxa"/>
            <w:noWrap/>
            <w:hideMark/>
          </w:tcPr>
          <w:p w:rsidR="00217841" w:rsidRPr="00DC1AF7"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DC1AF7">
              <w:rPr>
                <w:rFonts w:ascii="Calibri" w:eastAsia="Times New Roman" w:hAnsi="Calibri" w:cs="Calibri"/>
                <w:color w:val="000000"/>
                <w:lang w:eastAsia="de-CH"/>
              </w:rPr>
              <w:t>Formativer empirischer Test erstellt</w:t>
            </w:r>
            <w:r>
              <w:rPr>
                <w:rFonts w:ascii="Calibri" w:eastAsia="Times New Roman" w:hAnsi="Calibri" w:cs="Calibri"/>
                <w:color w:val="000000"/>
                <w:lang w:eastAsia="de-CH"/>
              </w:rPr>
              <w:t>,</w:t>
            </w:r>
            <w:r w:rsidRPr="00DC1AF7">
              <w:rPr>
                <w:rFonts w:ascii="Calibri" w:eastAsia="Times New Roman" w:hAnsi="Calibri" w:cs="Calibri"/>
                <w:color w:val="000000"/>
                <w:lang w:eastAsia="de-CH"/>
              </w:rPr>
              <w:t xml:space="preserve"> Anforderungen an Gesten definiert</w:t>
            </w:r>
          </w:p>
        </w:tc>
        <w:tc>
          <w:tcPr>
            <w:tcW w:w="1276" w:type="dxa"/>
            <w:noWrap/>
            <w:hideMark/>
          </w:tcPr>
          <w:p w:rsidR="00217841" w:rsidRPr="003C6451" w:rsidRDefault="00217841" w:rsidP="00F93041">
            <w:pPr>
              <w:cnfStyle w:val="000000100000" w:firstRow="0" w:lastRow="0" w:firstColumn="0" w:lastColumn="0" w:oddVBand="0" w:evenVBand="0" w:oddHBand="1" w:evenHBand="0" w:firstRowFirstColumn="0" w:firstRowLastColumn="0" w:lastRowFirstColumn="0" w:lastRowLastColumn="0"/>
            </w:pPr>
            <w:r w:rsidRPr="003C6451">
              <w:t>8</w:t>
            </w:r>
          </w:p>
        </w:tc>
        <w:tc>
          <w:tcPr>
            <w:tcW w:w="1559" w:type="dxa"/>
            <w:noWrap/>
            <w:hideMark/>
          </w:tcPr>
          <w:p w:rsidR="00217841" w:rsidRPr="003C6451" w:rsidRDefault="00217841" w:rsidP="00F93041">
            <w:pPr>
              <w:cnfStyle w:val="000000100000" w:firstRow="0" w:lastRow="0" w:firstColumn="0" w:lastColumn="0" w:oddVBand="0" w:evenVBand="0" w:oddHBand="1" w:evenHBand="0" w:firstRowFirstColumn="0" w:firstRowLastColumn="0" w:lastRowFirstColumn="0" w:lastRowLastColumn="0"/>
            </w:pPr>
            <w:r w:rsidRPr="003C6451">
              <w:t>7.5</w:t>
            </w:r>
          </w:p>
        </w:tc>
        <w:tc>
          <w:tcPr>
            <w:tcW w:w="1134" w:type="dxa"/>
            <w:noWrap/>
            <w:hideMark/>
          </w:tcPr>
          <w:p w:rsidR="00217841" w:rsidRPr="00DC1AF7"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DC1AF7">
              <w:rPr>
                <w:rFonts w:ascii="Calibri" w:eastAsia="Times New Roman" w:hAnsi="Calibri" w:cs="Calibri"/>
                <w:color w:val="000000"/>
                <w:lang w:eastAsia="de-CH"/>
              </w:rPr>
              <w:t>12.03.2012</w:t>
            </w:r>
          </w:p>
        </w:tc>
        <w:tc>
          <w:tcPr>
            <w:tcW w:w="1525" w:type="dxa"/>
            <w:noWrap/>
            <w:hideMark/>
          </w:tcPr>
          <w:p w:rsidR="00217841" w:rsidRPr="00DC1AF7"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19.03.2012</w:t>
            </w:r>
          </w:p>
        </w:tc>
      </w:tr>
      <w:tr w:rsidR="00217841" w:rsidRPr="00DC1AF7"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217841" w:rsidRPr="00DC1AF7" w:rsidRDefault="00217841" w:rsidP="00F93041">
            <w:pPr>
              <w:rPr>
                <w:rFonts w:ascii="Calibri" w:eastAsia="Times New Roman" w:hAnsi="Calibri" w:cs="Calibri"/>
                <w:color w:val="000000"/>
                <w:lang w:eastAsia="de-CH"/>
              </w:rPr>
            </w:pPr>
            <w:r w:rsidRPr="00DC1AF7">
              <w:rPr>
                <w:rFonts w:ascii="Calibri" w:eastAsia="Times New Roman" w:hAnsi="Calibri" w:cs="Calibri"/>
                <w:color w:val="000000"/>
                <w:lang w:eastAsia="de-CH"/>
              </w:rPr>
              <w:t>671</w:t>
            </w:r>
          </w:p>
        </w:tc>
        <w:tc>
          <w:tcPr>
            <w:tcW w:w="3119" w:type="dxa"/>
            <w:noWrap/>
            <w:hideMark/>
          </w:tcPr>
          <w:p w:rsidR="00217841" w:rsidRPr="00DC1AF7"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DC1AF7">
              <w:rPr>
                <w:rFonts w:ascii="Calibri" w:eastAsia="Times New Roman" w:hAnsi="Calibri" w:cs="Calibri"/>
                <w:color w:val="000000"/>
                <w:lang w:eastAsia="de-CH"/>
              </w:rPr>
              <w:t>Meeting. 16.03.12</w:t>
            </w:r>
          </w:p>
        </w:tc>
        <w:tc>
          <w:tcPr>
            <w:tcW w:w="1276" w:type="dxa"/>
            <w:noWrap/>
            <w:hideMark/>
          </w:tcPr>
          <w:p w:rsidR="00217841" w:rsidRPr="003C6451" w:rsidRDefault="00217841" w:rsidP="00F93041">
            <w:pPr>
              <w:cnfStyle w:val="000000010000" w:firstRow="0" w:lastRow="0" w:firstColumn="0" w:lastColumn="0" w:oddVBand="0" w:evenVBand="0" w:oddHBand="0" w:evenHBand="1" w:firstRowFirstColumn="0" w:firstRowLastColumn="0" w:lastRowFirstColumn="0" w:lastRowLastColumn="0"/>
            </w:pPr>
            <w:r w:rsidRPr="003C6451">
              <w:t>3</w:t>
            </w:r>
          </w:p>
        </w:tc>
        <w:tc>
          <w:tcPr>
            <w:tcW w:w="1559" w:type="dxa"/>
            <w:noWrap/>
            <w:hideMark/>
          </w:tcPr>
          <w:p w:rsidR="00217841" w:rsidRPr="003C6451" w:rsidRDefault="00217841" w:rsidP="00F93041">
            <w:pPr>
              <w:cnfStyle w:val="000000010000" w:firstRow="0" w:lastRow="0" w:firstColumn="0" w:lastColumn="0" w:oddVBand="0" w:evenVBand="0" w:oddHBand="0" w:evenHBand="1" w:firstRowFirstColumn="0" w:firstRowLastColumn="0" w:lastRowFirstColumn="0" w:lastRowLastColumn="0"/>
            </w:pPr>
            <w:r w:rsidRPr="003C6451">
              <w:t>2</w:t>
            </w:r>
          </w:p>
        </w:tc>
        <w:tc>
          <w:tcPr>
            <w:tcW w:w="1134" w:type="dxa"/>
            <w:noWrap/>
            <w:hideMark/>
          </w:tcPr>
          <w:p w:rsidR="00217841" w:rsidRPr="00DC1AF7"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DC1AF7">
              <w:rPr>
                <w:rFonts w:ascii="Calibri" w:eastAsia="Times New Roman" w:hAnsi="Calibri" w:cs="Calibri"/>
                <w:color w:val="000000"/>
                <w:lang w:eastAsia="de-CH"/>
              </w:rPr>
              <w:t>16.03.2012</w:t>
            </w:r>
          </w:p>
        </w:tc>
        <w:tc>
          <w:tcPr>
            <w:tcW w:w="1525" w:type="dxa"/>
            <w:noWrap/>
            <w:hideMark/>
          </w:tcPr>
          <w:p w:rsidR="00217841" w:rsidRPr="00DC1AF7"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DC1AF7">
              <w:rPr>
                <w:rFonts w:ascii="Calibri" w:eastAsia="Times New Roman" w:hAnsi="Calibri" w:cs="Calibri"/>
                <w:color w:val="000000"/>
                <w:lang w:eastAsia="de-CH"/>
              </w:rPr>
              <w:t>16.03.2012</w:t>
            </w:r>
          </w:p>
        </w:tc>
      </w:tr>
      <w:tr w:rsidR="00217841" w:rsidRPr="00DC1AF7"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217841" w:rsidRPr="00DC1AF7" w:rsidRDefault="00217841" w:rsidP="00F93041">
            <w:pPr>
              <w:rPr>
                <w:rFonts w:ascii="Calibri" w:eastAsia="Times New Roman" w:hAnsi="Calibri" w:cs="Calibri"/>
                <w:color w:val="000000"/>
                <w:lang w:eastAsia="de-CH"/>
              </w:rPr>
            </w:pPr>
            <w:r w:rsidRPr="00DC1AF7">
              <w:rPr>
                <w:rFonts w:ascii="Calibri" w:eastAsia="Times New Roman" w:hAnsi="Calibri" w:cs="Calibri"/>
                <w:color w:val="000000"/>
                <w:lang w:eastAsia="de-CH"/>
              </w:rPr>
              <w:t>678</w:t>
            </w:r>
          </w:p>
        </w:tc>
        <w:tc>
          <w:tcPr>
            <w:tcW w:w="3119" w:type="dxa"/>
            <w:noWrap/>
            <w:hideMark/>
          </w:tcPr>
          <w:p w:rsidR="00217841" w:rsidRPr="00DC1AF7"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DC1AF7">
              <w:rPr>
                <w:rFonts w:ascii="Calibri" w:eastAsia="Times New Roman" w:hAnsi="Calibri" w:cs="Calibri"/>
                <w:color w:val="000000"/>
                <w:lang w:eastAsia="de-CH"/>
              </w:rPr>
              <w:t>Risikomanagement nachgeführt</w:t>
            </w:r>
          </w:p>
        </w:tc>
        <w:tc>
          <w:tcPr>
            <w:tcW w:w="1276" w:type="dxa"/>
            <w:noWrap/>
            <w:hideMark/>
          </w:tcPr>
          <w:p w:rsidR="00217841" w:rsidRPr="003C6451" w:rsidRDefault="00217841" w:rsidP="00F93041">
            <w:pPr>
              <w:cnfStyle w:val="000000100000" w:firstRow="0" w:lastRow="0" w:firstColumn="0" w:lastColumn="0" w:oddVBand="0" w:evenVBand="0" w:oddHBand="1" w:evenHBand="0" w:firstRowFirstColumn="0" w:firstRowLastColumn="0" w:lastRowFirstColumn="0" w:lastRowLastColumn="0"/>
            </w:pPr>
            <w:r w:rsidRPr="003C6451">
              <w:t>0.5</w:t>
            </w:r>
          </w:p>
        </w:tc>
        <w:tc>
          <w:tcPr>
            <w:tcW w:w="1559" w:type="dxa"/>
            <w:noWrap/>
            <w:hideMark/>
          </w:tcPr>
          <w:p w:rsidR="00217841" w:rsidRPr="003C6451" w:rsidRDefault="00217841" w:rsidP="00F93041">
            <w:pPr>
              <w:cnfStyle w:val="000000100000" w:firstRow="0" w:lastRow="0" w:firstColumn="0" w:lastColumn="0" w:oddVBand="0" w:evenVBand="0" w:oddHBand="1" w:evenHBand="0" w:firstRowFirstColumn="0" w:firstRowLastColumn="0" w:lastRowFirstColumn="0" w:lastRowLastColumn="0"/>
            </w:pPr>
            <w:r w:rsidRPr="003C6451">
              <w:t>0.5</w:t>
            </w:r>
          </w:p>
        </w:tc>
        <w:tc>
          <w:tcPr>
            <w:tcW w:w="1134" w:type="dxa"/>
            <w:noWrap/>
            <w:hideMark/>
          </w:tcPr>
          <w:p w:rsidR="00217841" w:rsidRPr="00DC1AF7"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DC1AF7">
              <w:rPr>
                <w:rFonts w:ascii="Calibri" w:eastAsia="Times New Roman" w:hAnsi="Calibri" w:cs="Calibri"/>
                <w:color w:val="000000"/>
                <w:lang w:eastAsia="de-CH"/>
              </w:rPr>
              <w:t>12.03.2012</w:t>
            </w:r>
          </w:p>
        </w:tc>
        <w:tc>
          <w:tcPr>
            <w:tcW w:w="1525" w:type="dxa"/>
            <w:noWrap/>
            <w:hideMark/>
          </w:tcPr>
          <w:p w:rsidR="00217841" w:rsidRPr="00DC1AF7"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19.03.2012</w:t>
            </w:r>
          </w:p>
        </w:tc>
      </w:tr>
      <w:tr w:rsidR="00217841" w:rsidRPr="00DC1AF7"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217841" w:rsidRPr="00DC1AF7" w:rsidRDefault="00217841" w:rsidP="00F93041">
            <w:pPr>
              <w:rPr>
                <w:rFonts w:ascii="Calibri" w:eastAsia="Times New Roman" w:hAnsi="Calibri" w:cs="Calibri"/>
                <w:color w:val="000000"/>
                <w:lang w:eastAsia="de-CH"/>
              </w:rPr>
            </w:pPr>
            <w:r w:rsidRPr="00DC1AF7">
              <w:rPr>
                <w:rFonts w:ascii="Calibri" w:eastAsia="Times New Roman" w:hAnsi="Calibri" w:cs="Calibri"/>
                <w:color w:val="000000"/>
                <w:lang w:eastAsia="de-CH"/>
              </w:rPr>
              <w:t>718</w:t>
            </w:r>
          </w:p>
        </w:tc>
        <w:tc>
          <w:tcPr>
            <w:tcW w:w="3119" w:type="dxa"/>
            <w:noWrap/>
            <w:hideMark/>
          </w:tcPr>
          <w:p w:rsidR="00217841" w:rsidRPr="00DC1AF7"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DC1AF7">
              <w:rPr>
                <w:rFonts w:ascii="Calibri" w:eastAsia="Times New Roman" w:hAnsi="Calibri" w:cs="Calibri"/>
                <w:color w:val="000000"/>
                <w:lang w:eastAsia="de-CH"/>
              </w:rPr>
              <w:t>Kinect replay Möglichkeit gefunden und entwickelt</w:t>
            </w:r>
          </w:p>
        </w:tc>
        <w:tc>
          <w:tcPr>
            <w:tcW w:w="1276" w:type="dxa"/>
            <w:noWrap/>
            <w:hideMark/>
          </w:tcPr>
          <w:p w:rsidR="00217841" w:rsidRPr="003C6451" w:rsidRDefault="00217841" w:rsidP="00F93041">
            <w:pPr>
              <w:cnfStyle w:val="000000010000" w:firstRow="0" w:lastRow="0" w:firstColumn="0" w:lastColumn="0" w:oddVBand="0" w:evenVBand="0" w:oddHBand="0" w:evenHBand="1" w:firstRowFirstColumn="0" w:firstRowLastColumn="0" w:lastRowFirstColumn="0" w:lastRowLastColumn="0"/>
            </w:pPr>
            <w:r w:rsidRPr="003C6451">
              <w:t>9</w:t>
            </w:r>
          </w:p>
        </w:tc>
        <w:tc>
          <w:tcPr>
            <w:tcW w:w="1559" w:type="dxa"/>
            <w:noWrap/>
            <w:hideMark/>
          </w:tcPr>
          <w:p w:rsidR="00217841" w:rsidRPr="003C6451" w:rsidRDefault="00217841" w:rsidP="00F93041">
            <w:pPr>
              <w:cnfStyle w:val="000000010000" w:firstRow="0" w:lastRow="0" w:firstColumn="0" w:lastColumn="0" w:oddVBand="0" w:evenVBand="0" w:oddHBand="0" w:evenHBand="1" w:firstRowFirstColumn="0" w:firstRowLastColumn="0" w:lastRowFirstColumn="0" w:lastRowLastColumn="0"/>
            </w:pPr>
            <w:r w:rsidRPr="003C6451">
              <w:t>9</w:t>
            </w:r>
          </w:p>
        </w:tc>
        <w:tc>
          <w:tcPr>
            <w:tcW w:w="1134" w:type="dxa"/>
            <w:noWrap/>
            <w:hideMark/>
          </w:tcPr>
          <w:p w:rsidR="00217841" w:rsidRPr="00DC1AF7"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DC1AF7">
              <w:rPr>
                <w:rFonts w:ascii="Calibri" w:eastAsia="Times New Roman" w:hAnsi="Calibri" w:cs="Calibri"/>
                <w:color w:val="000000"/>
                <w:lang w:eastAsia="de-CH"/>
              </w:rPr>
              <w:t>14.03.2012</w:t>
            </w:r>
          </w:p>
        </w:tc>
        <w:tc>
          <w:tcPr>
            <w:tcW w:w="1525" w:type="dxa"/>
            <w:noWrap/>
            <w:hideMark/>
          </w:tcPr>
          <w:p w:rsidR="00217841" w:rsidRPr="00DC1AF7"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DC1AF7">
              <w:rPr>
                <w:rFonts w:ascii="Calibri" w:eastAsia="Times New Roman" w:hAnsi="Calibri" w:cs="Calibri"/>
                <w:color w:val="000000"/>
                <w:lang w:eastAsia="de-CH"/>
              </w:rPr>
              <w:t>21.03.2012</w:t>
            </w:r>
          </w:p>
        </w:tc>
      </w:tr>
      <w:tr w:rsidR="00217841" w:rsidRPr="00DC1AF7"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217841" w:rsidRPr="00DC1AF7" w:rsidRDefault="00217841" w:rsidP="00F93041">
            <w:pPr>
              <w:rPr>
                <w:rFonts w:ascii="Calibri" w:eastAsia="Times New Roman" w:hAnsi="Calibri" w:cs="Calibri"/>
                <w:color w:val="000000"/>
                <w:lang w:eastAsia="de-CH"/>
              </w:rPr>
            </w:pPr>
            <w:r w:rsidRPr="00DC1AF7">
              <w:rPr>
                <w:rFonts w:ascii="Calibri" w:eastAsia="Times New Roman" w:hAnsi="Calibri" w:cs="Calibri"/>
                <w:color w:val="000000"/>
                <w:lang w:eastAsia="de-CH"/>
              </w:rPr>
              <w:t>726</w:t>
            </w:r>
          </w:p>
        </w:tc>
        <w:tc>
          <w:tcPr>
            <w:tcW w:w="3119" w:type="dxa"/>
            <w:noWrap/>
            <w:hideMark/>
          </w:tcPr>
          <w:p w:rsidR="00217841" w:rsidRPr="00DC1AF7"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DC1AF7">
              <w:rPr>
                <w:rFonts w:ascii="Calibri" w:eastAsia="Times New Roman" w:hAnsi="Calibri" w:cs="Calibri"/>
                <w:color w:val="000000"/>
                <w:lang w:eastAsia="de-CH"/>
              </w:rPr>
              <w:t>TFS Server Installation abgeschlossen</w:t>
            </w:r>
          </w:p>
        </w:tc>
        <w:tc>
          <w:tcPr>
            <w:tcW w:w="1276" w:type="dxa"/>
            <w:noWrap/>
            <w:hideMark/>
          </w:tcPr>
          <w:p w:rsidR="00217841" w:rsidRPr="003C6451" w:rsidRDefault="00217841" w:rsidP="00F93041">
            <w:pPr>
              <w:cnfStyle w:val="000000100000" w:firstRow="0" w:lastRow="0" w:firstColumn="0" w:lastColumn="0" w:oddVBand="0" w:evenVBand="0" w:oddHBand="1" w:evenHBand="0" w:firstRowFirstColumn="0" w:firstRowLastColumn="0" w:lastRowFirstColumn="0" w:lastRowLastColumn="0"/>
            </w:pPr>
            <w:r w:rsidRPr="003C6451">
              <w:t>7</w:t>
            </w:r>
          </w:p>
        </w:tc>
        <w:tc>
          <w:tcPr>
            <w:tcW w:w="1559" w:type="dxa"/>
            <w:noWrap/>
            <w:hideMark/>
          </w:tcPr>
          <w:p w:rsidR="00217841" w:rsidRPr="003C6451" w:rsidRDefault="00217841" w:rsidP="00F93041">
            <w:pPr>
              <w:cnfStyle w:val="000000100000" w:firstRow="0" w:lastRow="0" w:firstColumn="0" w:lastColumn="0" w:oddVBand="0" w:evenVBand="0" w:oddHBand="1" w:evenHBand="0" w:firstRowFirstColumn="0" w:firstRowLastColumn="0" w:lastRowFirstColumn="0" w:lastRowLastColumn="0"/>
            </w:pPr>
            <w:r w:rsidRPr="003C6451">
              <w:t>6.5</w:t>
            </w:r>
          </w:p>
        </w:tc>
        <w:tc>
          <w:tcPr>
            <w:tcW w:w="1134" w:type="dxa"/>
            <w:noWrap/>
            <w:hideMark/>
          </w:tcPr>
          <w:p w:rsidR="00217841" w:rsidRPr="00DC1AF7"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DC1AF7">
              <w:rPr>
                <w:rFonts w:ascii="Calibri" w:eastAsia="Times New Roman" w:hAnsi="Calibri" w:cs="Calibri"/>
                <w:color w:val="000000"/>
                <w:lang w:eastAsia="de-CH"/>
              </w:rPr>
              <w:t>12.03.2012</w:t>
            </w:r>
          </w:p>
        </w:tc>
        <w:tc>
          <w:tcPr>
            <w:tcW w:w="1525" w:type="dxa"/>
            <w:noWrap/>
            <w:hideMark/>
          </w:tcPr>
          <w:p w:rsidR="00217841" w:rsidRPr="00DC1AF7"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19.03.2012</w:t>
            </w:r>
          </w:p>
        </w:tc>
      </w:tr>
      <w:tr w:rsidR="00217841" w:rsidRPr="00DC1AF7"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217841" w:rsidRPr="00DC1AF7" w:rsidRDefault="00217841" w:rsidP="00F93041">
            <w:pPr>
              <w:rPr>
                <w:rFonts w:ascii="Calibri" w:eastAsia="Times New Roman" w:hAnsi="Calibri" w:cs="Calibri"/>
                <w:color w:val="000000"/>
                <w:lang w:eastAsia="de-CH"/>
              </w:rPr>
            </w:pPr>
            <w:r w:rsidRPr="00DC1AF7">
              <w:rPr>
                <w:rFonts w:ascii="Calibri" w:eastAsia="Times New Roman" w:hAnsi="Calibri" w:cs="Calibri"/>
                <w:color w:val="000000"/>
                <w:lang w:eastAsia="de-CH"/>
              </w:rPr>
              <w:t>728</w:t>
            </w:r>
          </w:p>
        </w:tc>
        <w:tc>
          <w:tcPr>
            <w:tcW w:w="3119" w:type="dxa"/>
            <w:noWrap/>
            <w:hideMark/>
          </w:tcPr>
          <w:p w:rsidR="00217841" w:rsidRPr="00DC1AF7"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DC1AF7">
              <w:rPr>
                <w:rFonts w:ascii="Calibri" w:eastAsia="Times New Roman" w:hAnsi="Calibri" w:cs="Calibri"/>
                <w:color w:val="000000"/>
                <w:lang w:eastAsia="de-CH"/>
              </w:rPr>
              <w:t>Backlog erstellt</w:t>
            </w:r>
          </w:p>
        </w:tc>
        <w:tc>
          <w:tcPr>
            <w:tcW w:w="1276" w:type="dxa"/>
            <w:noWrap/>
            <w:hideMark/>
          </w:tcPr>
          <w:p w:rsidR="00217841" w:rsidRPr="003C6451" w:rsidRDefault="00217841" w:rsidP="00F93041">
            <w:pPr>
              <w:cnfStyle w:val="000000010000" w:firstRow="0" w:lastRow="0" w:firstColumn="0" w:lastColumn="0" w:oddVBand="0" w:evenVBand="0" w:oddHBand="0" w:evenHBand="1" w:firstRowFirstColumn="0" w:firstRowLastColumn="0" w:lastRowFirstColumn="0" w:lastRowLastColumn="0"/>
            </w:pPr>
            <w:r w:rsidRPr="003C6451">
              <w:t>7</w:t>
            </w:r>
          </w:p>
        </w:tc>
        <w:tc>
          <w:tcPr>
            <w:tcW w:w="1559" w:type="dxa"/>
            <w:noWrap/>
            <w:hideMark/>
          </w:tcPr>
          <w:p w:rsidR="00217841" w:rsidRPr="003C6451" w:rsidRDefault="00217841" w:rsidP="00F93041">
            <w:pPr>
              <w:cnfStyle w:val="000000010000" w:firstRow="0" w:lastRow="0" w:firstColumn="0" w:lastColumn="0" w:oddVBand="0" w:evenVBand="0" w:oddHBand="0" w:evenHBand="1" w:firstRowFirstColumn="0" w:firstRowLastColumn="0" w:lastRowFirstColumn="0" w:lastRowLastColumn="0"/>
            </w:pPr>
            <w:r w:rsidRPr="003C6451">
              <w:t>6.75</w:t>
            </w:r>
          </w:p>
        </w:tc>
        <w:tc>
          <w:tcPr>
            <w:tcW w:w="1134" w:type="dxa"/>
            <w:noWrap/>
            <w:hideMark/>
          </w:tcPr>
          <w:p w:rsidR="00217841" w:rsidRPr="00DC1AF7"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DC1AF7">
              <w:rPr>
                <w:rFonts w:ascii="Calibri" w:eastAsia="Times New Roman" w:hAnsi="Calibri" w:cs="Calibri"/>
                <w:color w:val="000000"/>
                <w:lang w:eastAsia="de-CH"/>
              </w:rPr>
              <w:t>12.03.2012</w:t>
            </w:r>
          </w:p>
        </w:tc>
        <w:tc>
          <w:tcPr>
            <w:tcW w:w="1525" w:type="dxa"/>
            <w:noWrap/>
            <w:hideMark/>
          </w:tcPr>
          <w:p w:rsidR="00217841" w:rsidRPr="00DC1AF7"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19.03.2012</w:t>
            </w:r>
          </w:p>
        </w:tc>
      </w:tr>
      <w:tr w:rsidR="00217841" w:rsidRPr="00DC1AF7"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217841" w:rsidRPr="00DC1AF7" w:rsidRDefault="00217841" w:rsidP="00F93041">
            <w:pPr>
              <w:rPr>
                <w:rFonts w:ascii="Calibri" w:eastAsia="Times New Roman" w:hAnsi="Calibri" w:cs="Calibri"/>
                <w:color w:val="000000"/>
                <w:lang w:eastAsia="de-CH"/>
              </w:rPr>
            </w:pPr>
            <w:r w:rsidRPr="00DC1AF7">
              <w:rPr>
                <w:rFonts w:ascii="Calibri" w:eastAsia="Times New Roman" w:hAnsi="Calibri" w:cs="Calibri"/>
                <w:color w:val="000000"/>
                <w:lang w:eastAsia="de-CH"/>
              </w:rPr>
              <w:t>730</w:t>
            </w:r>
          </w:p>
        </w:tc>
        <w:tc>
          <w:tcPr>
            <w:tcW w:w="3119" w:type="dxa"/>
            <w:noWrap/>
            <w:hideMark/>
          </w:tcPr>
          <w:p w:rsidR="00217841" w:rsidRPr="00DC1AF7"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DC1AF7">
              <w:rPr>
                <w:rFonts w:ascii="Calibri" w:eastAsia="Times New Roman" w:hAnsi="Calibri" w:cs="Calibri"/>
                <w:color w:val="000000"/>
                <w:lang w:eastAsia="de-CH"/>
              </w:rPr>
              <w:t>Skeleton-Aufnahmen im Gebäude 4 gemacht</w:t>
            </w:r>
          </w:p>
        </w:tc>
        <w:tc>
          <w:tcPr>
            <w:tcW w:w="1276" w:type="dxa"/>
            <w:noWrap/>
            <w:hideMark/>
          </w:tcPr>
          <w:p w:rsidR="00217841" w:rsidRPr="003C6451" w:rsidRDefault="00217841" w:rsidP="00F93041">
            <w:pPr>
              <w:cnfStyle w:val="000000100000" w:firstRow="0" w:lastRow="0" w:firstColumn="0" w:lastColumn="0" w:oddVBand="0" w:evenVBand="0" w:oddHBand="1" w:evenHBand="0" w:firstRowFirstColumn="0" w:firstRowLastColumn="0" w:lastRowFirstColumn="0" w:lastRowLastColumn="0"/>
            </w:pPr>
            <w:r w:rsidRPr="003C6451">
              <w:t>8</w:t>
            </w:r>
          </w:p>
        </w:tc>
        <w:tc>
          <w:tcPr>
            <w:tcW w:w="1559" w:type="dxa"/>
            <w:noWrap/>
            <w:hideMark/>
          </w:tcPr>
          <w:p w:rsidR="00217841" w:rsidRPr="003C6451" w:rsidRDefault="00217841" w:rsidP="00F93041">
            <w:pPr>
              <w:cnfStyle w:val="000000100000" w:firstRow="0" w:lastRow="0" w:firstColumn="0" w:lastColumn="0" w:oddVBand="0" w:evenVBand="0" w:oddHBand="1" w:evenHBand="0" w:firstRowFirstColumn="0" w:firstRowLastColumn="0" w:lastRowFirstColumn="0" w:lastRowLastColumn="0"/>
            </w:pPr>
            <w:r w:rsidRPr="003C6451">
              <w:t>4</w:t>
            </w:r>
          </w:p>
        </w:tc>
        <w:tc>
          <w:tcPr>
            <w:tcW w:w="1134" w:type="dxa"/>
            <w:noWrap/>
            <w:hideMark/>
          </w:tcPr>
          <w:p w:rsidR="00217841" w:rsidRPr="00DC1AF7"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DC1AF7">
              <w:rPr>
                <w:rFonts w:ascii="Calibri" w:eastAsia="Times New Roman" w:hAnsi="Calibri" w:cs="Calibri"/>
                <w:color w:val="000000"/>
                <w:lang w:eastAsia="de-CH"/>
              </w:rPr>
              <w:t>12.03.2012</w:t>
            </w:r>
          </w:p>
        </w:tc>
        <w:tc>
          <w:tcPr>
            <w:tcW w:w="1525" w:type="dxa"/>
            <w:noWrap/>
            <w:hideMark/>
          </w:tcPr>
          <w:p w:rsidR="00217841" w:rsidRPr="00DC1AF7"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19.03.2012</w:t>
            </w:r>
          </w:p>
        </w:tc>
      </w:tr>
      <w:tr w:rsidR="00217841" w:rsidRPr="00DC1AF7"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217841" w:rsidRPr="00DC1AF7" w:rsidRDefault="00217841" w:rsidP="00F93041">
            <w:pPr>
              <w:rPr>
                <w:rFonts w:ascii="Calibri" w:eastAsia="Times New Roman" w:hAnsi="Calibri" w:cs="Calibri"/>
                <w:color w:val="000000"/>
                <w:lang w:eastAsia="de-CH"/>
              </w:rPr>
            </w:pPr>
            <w:r w:rsidRPr="00DC1AF7">
              <w:rPr>
                <w:rFonts w:ascii="Calibri" w:eastAsia="Times New Roman" w:hAnsi="Calibri" w:cs="Calibri"/>
                <w:color w:val="000000"/>
                <w:lang w:eastAsia="de-CH"/>
              </w:rPr>
              <w:t>732</w:t>
            </w:r>
          </w:p>
        </w:tc>
        <w:tc>
          <w:tcPr>
            <w:tcW w:w="3119" w:type="dxa"/>
            <w:noWrap/>
            <w:hideMark/>
          </w:tcPr>
          <w:p w:rsidR="00217841" w:rsidRPr="00DC1AF7"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DC1AF7">
              <w:rPr>
                <w:rFonts w:ascii="Calibri" w:eastAsia="Times New Roman" w:hAnsi="Calibri" w:cs="Calibri"/>
                <w:color w:val="000000"/>
                <w:lang w:eastAsia="de-CH"/>
              </w:rPr>
              <w:t>Test Videowall aufgebaut</w:t>
            </w:r>
          </w:p>
        </w:tc>
        <w:tc>
          <w:tcPr>
            <w:tcW w:w="1276" w:type="dxa"/>
            <w:noWrap/>
            <w:hideMark/>
          </w:tcPr>
          <w:p w:rsidR="00217841" w:rsidRPr="003C6451" w:rsidRDefault="00217841" w:rsidP="00F93041">
            <w:pPr>
              <w:cnfStyle w:val="000000010000" w:firstRow="0" w:lastRow="0" w:firstColumn="0" w:lastColumn="0" w:oddVBand="0" w:evenVBand="0" w:oddHBand="0" w:evenHBand="1" w:firstRowFirstColumn="0" w:firstRowLastColumn="0" w:lastRowFirstColumn="0" w:lastRowLastColumn="0"/>
            </w:pPr>
            <w:r w:rsidRPr="003C6451">
              <w:t>12</w:t>
            </w:r>
          </w:p>
        </w:tc>
        <w:tc>
          <w:tcPr>
            <w:tcW w:w="1559" w:type="dxa"/>
            <w:noWrap/>
            <w:hideMark/>
          </w:tcPr>
          <w:p w:rsidR="00217841" w:rsidRPr="003C6451" w:rsidRDefault="00217841" w:rsidP="00F93041">
            <w:pPr>
              <w:cnfStyle w:val="000000010000" w:firstRow="0" w:lastRow="0" w:firstColumn="0" w:lastColumn="0" w:oddVBand="0" w:evenVBand="0" w:oddHBand="0" w:evenHBand="1" w:firstRowFirstColumn="0" w:firstRowLastColumn="0" w:lastRowFirstColumn="0" w:lastRowLastColumn="0"/>
            </w:pPr>
            <w:r w:rsidRPr="003C6451">
              <w:t>11</w:t>
            </w:r>
          </w:p>
        </w:tc>
        <w:tc>
          <w:tcPr>
            <w:tcW w:w="1134" w:type="dxa"/>
            <w:noWrap/>
            <w:hideMark/>
          </w:tcPr>
          <w:p w:rsidR="00217841" w:rsidRPr="00DC1AF7"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DC1AF7">
              <w:rPr>
                <w:rFonts w:ascii="Calibri" w:eastAsia="Times New Roman" w:hAnsi="Calibri" w:cs="Calibri"/>
                <w:color w:val="000000"/>
                <w:lang w:eastAsia="de-CH"/>
              </w:rPr>
              <w:t>13.03.2012</w:t>
            </w:r>
          </w:p>
        </w:tc>
        <w:tc>
          <w:tcPr>
            <w:tcW w:w="1525" w:type="dxa"/>
            <w:noWrap/>
            <w:hideMark/>
          </w:tcPr>
          <w:p w:rsidR="00217841" w:rsidRPr="00DC1AF7"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19.03.2012</w:t>
            </w:r>
          </w:p>
        </w:tc>
      </w:tr>
      <w:tr w:rsidR="00217841" w:rsidRPr="00DC1AF7"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217841" w:rsidRPr="00DC1AF7" w:rsidRDefault="00217841" w:rsidP="00F93041">
            <w:pPr>
              <w:rPr>
                <w:rFonts w:ascii="Calibri" w:eastAsia="Times New Roman" w:hAnsi="Calibri" w:cs="Calibri"/>
                <w:color w:val="000000"/>
                <w:lang w:eastAsia="de-CH"/>
              </w:rPr>
            </w:pPr>
            <w:r w:rsidRPr="00DC1AF7">
              <w:rPr>
                <w:rFonts w:ascii="Calibri" w:eastAsia="Times New Roman" w:hAnsi="Calibri" w:cs="Calibri"/>
                <w:color w:val="000000"/>
                <w:lang w:eastAsia="de-CH"/>
              </w:rPr>
              <w:t>Total</w:t>
            </w:r>
          </w:p>
        </w:tc>
        <w:tc>
          <w:tcPr>
            <w:tcW w:w="3119" w:type="dxa"/>
            <w:noWrap/>
            <w:hideMark/>
          </w:tcPr>
          <w:p w:rsidR="00217841" w:rsidRPr="00DC1AF7"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p>
        </w:tc>
        <w:tc>
          <w:tcPr>
            <w:tcW w:w="1276" w:type="dxa"/>
            <w:noWrap/>
            <w:hideMark/>
          </w:tcPr>
          <w:p w:rsidR="00217841" w:rsidRPr="00467F59" w:rsidRDefault="00217841" w:rsidP="00F93041">
            <w:pPr>
              <w:cnfStyle w:val="000000100000" w:firstRow="0" w:lastRow="0" w:firstColumn="0" w:lastColumn="0" w:oddVBand="0" w:evenVBand="0" w:oddHBand="1" w:evenHBand="0" w:firstRowFirstColumn="0" w:firstRowLastColumn="0" w:lastRowFirstColumn="0" w:lastRowLastColumn="0"/>
              <w:rPr>
                <w:b/>
              </w:rPr>
            </w:pPr>
            <w:r w:rsidRPr="00467F59">
              <w:rPr>
                <w:b/>
              </w:rPr>
              <w:t>71.5</w:t>
            </w:r>
          </w:p>
        </w:tc>
        <w:tc>
          <w:tcPr>
            <w:tcW w:w="1559" w:type="dxa"/>
            <w:noWrap/>
            <w:hideMark/>
          </w:tcPr>
          <w:p w:rsidR="00217841" w:rsidRPr="00467F59" w:rsidRDefault="00217841" w:rsidP="00F93041">
            <w:pPr>
              <w:cnfStyle w:val="000000100000" w:firstRow="0" w:lastRow="0" w:firstColumn="0" w:lastColumn="0" w:oddVBand="0" w:evenVBand="0" w:oddHBand="1" w:evenHBand="0" w:firstRowFirstColumn="0" w:firstRowLastColumn="0" w:lastRowFirstColumn="0" w:lastRowLastColumn="0"/>
              <w:rPr>
                <w:b/>
              </w:rPr>
            </w:pPr>
            <w:r w:rsidRPr="00467F59">
              <w:rPr>
                <w:b/>
              </w:rPr>
              <w:t>64.25</w:t>
            </w:r>
          </w:p>
        </w:tc>
        <w:tc>
          <w:tcPr>
            <w:tcW w:w="1134" w:type="dxa"/>
            <w:noWrap/>
            <w:hideMark/>
          </w:tcPr>
          <w:p w:rsidR="00217841" w:rsidRPr="00DC1AF7"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p>
        </w:tc>
        <w:tc>
          <w:tcPr>
            <w:tcW w:w="1525" w:type="dxa"/>
            <w:noWrap/>
            <w:hideMark/>
          </w:tcPr>
          <w:p w:rsidR="00217841" w:rsidRPr="00DC1AF7"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p>
        </w:tc>
      </w:tr>
    </w:tbl>
    <w:p w:rsidR="00217841" w:rsidRPr="00C54CAD" w:rsidRDefault="00217841" w:rsidP="00217841">
      <w:pPr>
        <w:pStyle w:val="Caption"/>
      </w:pPr>
      <w:bookmarkStart w:id="1084" w:name="_Toc327468189"/>
      <w:r>
        <w:t xml:space="preserve">Tabelle </w:t>
      </w:r>
      <w:fldSimple w:instr=" SEQ Tabelle \* ARABIC ">
        <w:r w:rsidR="000E6CF3">
          <w:rPr>
            <w:noProof/>
          </w:rPr>
          <w:t>38</w:t>
        </w:r>
      </w:fldSimple>
      <w:r>
        <w:t xml:space="preserve"> - Tickets Sprint</w:t>
      </w:r>
      <w:r>
        <w:rPr>
          <w:noProof/>
        </w:rPr>
        <w:t xml:space="preserve"> 4</w:t>
      </w:r>
      <w:bookmarkEnd w:id="1084"/>
    </w:p>
    <w:p w:rsidR="00217841" w:rsidRDefault="00217841" w:rsidP="00217841">
      <w:pPr>
        <w:pStyle w:val="Heading4"/>
      </w:pPr>
      <w:bookmarkStart w:id="1085" w:name="_Toc327467983"/>
      <w:r>
        <w:t>Sprint 5</w:t>
      </w:r>
      <w:bookmarkEnd w:id="1085"/>
    </w:p>
    <w:p w:rsidR="00217841" w:rsidRPr="00B82C32" w:rsidRDefault="00217841" w:rsidP="00217841">
      <w:r>
        <w:t>Die folgenden Tickets wurden im Sprint 5 abgearbeitet:</w:t>
      </w:r>
    </w:p>
    <w:tbl>
      <w:tblPr>
        <w:tblStyle w:val="MediumShading1-Accent1"/>
        <w:tblW w:w="0" w:type="auto"/>
        <w:tblLayout w:type="fixed"/>
        <w:tblLook w:val="04A0" w:firstRow="1" w:lastRow="0" w:firstColumn="1" w:lastColumn="0" w:noHBand="0" w:noVBand="1"/>
      </w:tblPr>
      <w:tblGrid>
        <w:gridCol w:w="817"/>
        <w:gridCol w:w="2977"/>
        <w:gridCol w:w="1276"/>
        <w:gridCol w:w="1559"/>
        <w:gridCol w:w="1134"/>
        <w:gridCol w:w="1525"/>
      </w:tblGrid>
      <w:tr w:rsidR="00217841" w:rsidTr="00F93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rsidR="00217841" w:rsidRDefault="00217841" w:rsidP="00F93041">
            <w:r>
              <w:t>#</w:t>
            </w:r>
          </w:p>
        </w:tc>
        <w:tc>
          <w:tcPr>
            <w:tcW w:w="2977"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Thema</w:t>
            </w:r>
          </w:p>
        </w:tc>
        <w:tc>
          <w:tcPr>
            <w:tcW w:w="1276"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Geschätzter Aufwand</w:t>
            </w:r>
          </w:p>
        </w:tc>
        <w:tc>
          <w:tcPr>
            <w:tcW w:w="1559"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Aufgewendete Zeit</w:t>
            </w:r>
          </w:p>
        </w:tc>
        <w:tc>
          <w:tcPr>
            <w:tcW w:w="1134"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Beginn</w:t>
            </w:r>
          </w:p>
        </w:tc>
        <w:tc>
          <w:tcPr>
            <w:tcW w:w="1525"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Abgabedatum</w:t>
            </w:r>
          </w:p>
        </w:tc>
      </w:tr>
      <w:tr w:rsidR="00217841" w:rsidRPr="000433BA"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0433BA" w:rsidRDefault="00217841" w:rsidP="00F93041">
            <w:pPr>
              <w:rPr>
                <w:rFonts w:ascii="Calibri" w:eastAsia="Times New Roman" w:hAnsi="Calibri" w:cs="Calibri"/>
                <w:color w:val="000000"/>
                <w:lang w:eastAsia="de-CH"/>
              </w:rPr>
            </w:pPr>
            <w:r w:rsidRPr="000433BA">
              <w:rPr>
                <w:rFonts w:ascii="Calibri" w:eastAsia="Times New Roman" w:hAnsi="Calibri" w:cs="Calibri"/>
                <w:color w:val="000000"/>
                <w:lang w:eastAsia="de-CH"/>
              </w:rPr>
              <w:t>673</w:t>
            </w:r>
          </w:p>
        </w:tc>
        <w:tc>
          <w:tcPr>
            <w:tcW w:w="2977" w:type="dxa"/>
            <w:noWrap/>
            <w:hideMark/>
          </w:tcPr>
          <w:p w:rsidR="00217841" w:rsidRPr="000433BA"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Meeting,</w:t>
            </w:r>
            <w:r w:rsidRPr="000433BA">
              <w:rPr>
                <w:rFonts w:ascii="Calibri" w:eastAsia="Times New Roman" w:hAnsi="Calibri" w:cs="Calibri"/>
                <w:color w:val="000000"/>
                <w:lang w:eastAsia="de-CH"/>
              </w:rPr>
              <w:t xml:space="preserve"> 23.03.12</w:t>
            </w:r>
          </w:p>
        </w:tc>
        <w:tc>
          <w:tcPr>
            <w:tcW w:w="1276" w:type="dxa"/>
            <w:noWrap/>
            <w:hideMark/>
          </w:tcPr>
          <w:p w:rsidR="00217841" w:rsidRPr="00A14F8A" w:rsidRDefault="00217841" w:rsidP="00F93041">
            <w:pPr>
              <w:cnfStyle w:val="000000100000" w:firstRow="0" w:lastRow="0" w:firstColumn="0" w:lastColumn="0" w:oddVBand="0" w:evenVBand="0" w:oddHBand="1" w:evenHBand="0" w:firstRowFirstColumn="0" w:firstRowLastColumn="0" w:lastRowFirstColumn="0" w:lastRowLastColumn="0"/>
            </w:pPr>
            <w:r w:rsidRPr="00A14F8A">
              <w:t>3</w:t>
            </w:r>
          </w:p>
        </w:tc>
        <w:tc>
          <w:tcPr>
            <w:tcW w:w="1559" w:type="dxa"/>
            <w:noWrap/>
            <w:hideMark/>
          </w:tcPr>
          <w:p w:rsidR="00217841" w:rsidRPr="00A14F8A" w:rsidRDefault="00217841" w:rsidP="00F93041">
            <w:pPr>
              <w:cnfStyle w:val="000000100000" w:firstRow="0" w:lastRow="0" w:firstColumn="0" w:lastColumn="0" w:oddVBand="0" w:evenVBand="0" w:oddHBand="1" w:evenHBand="0" w:firstRowFirstColumn="0" w:firstRowLastColumn="0" w:lastRowFirstColumn="0" w:lastRowLastColumn="0"/>
            </w:pPr>
            <w:r w:rsidRPr="00A14F8A">
              <w:t>3</w:t>
            </w:r>
          </w:p>
        </w:tc>
        <w:tc>
          <w:tcPr>
            <w:tcW w:w="1134" w:type="dxa"/>
            <w:noWrap/>
            <w:hideMark/>
          </w:tcPr>
          <w:p w:rsidR="00217841" w:rsidRPr="000433BA"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433BA">
              <w:rPr>
                <w:rFonts w:ascii="Calibri" w:eastAsia="Times New Roman" w:hAnsi="Calibri" w:cs="Calibri"/>
                <w:color w:val="000000"/>
                <w:lang w:eastAsia="de-CH"/>
              </w:rPr>
              <w:t>23.03.2012</w:t>
            </w:r>
          </w:p>
        </w:tc>
        <w:tc>
          <w:tcPr>
            <w:tcW w:w="1525" w:type="dxa"/>
            <w:noWrap/>
            <w:hideMark/>
          </w:tcPr>
          <w:p w:rsidR="00217841" w:rsidRPr="000433BA"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433BA">
              <w:rPr>
                <w:rFonts w:ascii="Calibri" w:eastAsia="Times New Roman" w:hAnsi="Calibri" w:cs="Calibri"/>
                <w:color w:val="000000"/>
                <w:lang w:eastAsia="de-CH"/>
              </w:rPr>
              <w:t>23.03.2012</w:t>
            </w:r>
          </w:p>
        </w:tc>
      </w:tr>
      <w:tr w:rsidR="00217841" w:rsidRPr="000433BA"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0433BA" w:rsidRDefault="00217841" w:rsidP="00F93041">
            <w:pPr>
              <w:rPr>
                <w:rFonts w:ascii="Calibri" w:eastAsia="Times New Roman" w:hAnsi="Calibri" w:cs="Calibri"/>
                <w:color w:val="000000"/>
                <w:lang w:eastAsia="de-CH"/>
              </w:rPr>
            </w:pPr>
            <w:r w:rsidRPr="000433BA">
              <w:rPr>
                <w:rFonts w:ascii="Calibri" w:eastAsia="Times New Roman" w:hAnsi="Calibri" w:cs="Calibri"/>
                <w:color w:val="000000"/>
                <w:lang w:eastAsia="de-CH"/>
              </w:rPr>
              <w:t>681</w:t>
            </w:r>
          </w:p>
        </w:tc>
        <w:tc>
          <w:tcPr>
            <w:tcW w:w="2977" w:type="dxa"/>
            <w:noWrap/>
            <w:hideMark/>
          </w:tcPr>
          <w:p w:rsidR="00217841" w:rsidRPr="000433BA"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0433BA">
              <w:rPr>
                <w:rFonts w:ascii="Calibri" w:eastAsia="Times New Roman" w:hAnsi="Calibri" w:cs="Calibri"/>
                <w:color w:val="000000"/>
                <w:lang w:eastAsia="de-CH"/>
              </w:rPr>
              <w:t>Risikomanagement nachgeführt</w:t>
            </w:r>
          </w:p>
        </w:tc>
        <w:tc>
          <w:tcPr>
            <w:tcW w:w="1276" w:type="dxa"/>
            <w:noWrap/>
            <w:hideMark/>
          </w:tcPr>
          <w:p w:rsidR="00217841" w:rsidRPr="00A14F8A" w:rsidRDefault="00217841" w:rsidP="00F93041">
            <w:pPr>
              <w:cnfStyle w:val="000000010000" w:firstRow="0" w:lastRow="0" w:firstColumn="0" w:lastColumn="0" w:oddVBand="0" w:evenVBand="0" w:oddHBand="0" w:evenHBand="1" w:firstRowFirstColumn="0" w:firstRowLastColumn="0" w:lastRowFirstColumn="0" w:lastRowLastColumn="0"/>
            </w:pPr>
            <w:r w:rsidRPr="00A14F8A">
              <w:t>0.5</w:t>
            </w:r>
          </w:p>
        </w:tc>
        <w:tc>
          <w:tcPr>
            <w:tcW w:w="1559" w:type="dxa"/>
            <w:noWrap/>
            <w:hideMark/>
          </w:tcPr>
          <w:p w:rsidR="00217841" w:rsidRPr="00A14F8A" w:rsidRDefault="00217841" w:rsidP="00F93041">
            <w:pPr>
              <w:cnfStyle w:val="000000010000" w:firstRow="0" w:lastRow="0" w:firstColumn="0" w:lastColumn="0" w:oddVBand="0" w:evenVBand="0" w:oddHBand="0" w:evenHBand="1" w:firstRowFirstColumn="0" w:firstRowLastColumn="0" w:lastRowFirstColumn="0" w:lastRowLastColumn="0"/>
            </w:pPr>
            <w:r w:rsidRPr="00A14F8A">
              <w:t>1</w:t>
            </w:r>
          </w:p>
        </w:tc>
        <w:tc>
          <w:tcPr>
            <w:tcW w:w="1134" w:type="dxa"/>
            <w:noWrap/>
            <w:hideMark/>
          </w:tcPr>
          <w:p w:rsidR="00217841" w:rsidRPr="000433BA"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0433BA">
              <w:rPr>
                <w:rFonts w:ascii="Calibri" w:eastAsia="Times New Roman" w:hAnsi="Calibri" w:cs="Calibri"/>
                <w:color w:val="000000"/>
                <w:lang w:eastAsia="de-CH"/>
              </w:rPr>
              <w:t>19.03.2012</w:t>
            </w:r>
          </w:p>
        </w:tc>
        <w:tc>
          <w:tcPr>
            <w:tcW w:w="1525" w:type="dxa"/>
            <w:noWrap/>
            <w:hideMark/>
          </w:tcPr>
          <w:p w:rsidR="00217841" w:rsidRPr="000433BA"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26.03.2012</w:t>
            </w:r>
          </w:p>
        </w:tc>
      </w:tr>
      <w:tr w:rsidR="00217841" w:rsidRPr="000433BA"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0433BA" w:rsidRDefault="00217841" w:rsidP="00F93041">
            <w:pPr>
              <w:rPr>
                <w:rFonts w:ascii="Calibri" w:eastAsia="Times New Roman" w:hAnsi="Calibri" w:cs="Calibri"/>
                <w:color w:val="000000"/>
                <w:lang w:eastAsia="de-CH"/>
              </w:rPr>
            </w:pPr>
            <w:r w:rsidRPr="000433BA">
              <w:rPr>
                <w:rFonts w:ascii="Calibri" w:eastAsia="Times New Roman" w:hAnsi="Calibri" w:cs="Calibri"/>
                <w:color w:val="000000"/>
                <w:lang w:eastAsia="de-CH"/>
              </w:rPr>
              <w:t>733</w:t>
            </w:r>
          </w:p>
        </w:tc>
        <w:tc>
          <w:tcPr>
            <w:tcW w:w="2977" w:type="dxa"/>
            <w:noWrap/>
            <w:hideMark/>
          </w:tcPr>
          <w:p w:rsidR="00217841" w:rsidRPr="000433BA"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433BA">
              <w:rPr>
                <w:rFonts w:ascii="Calibri" w:eastAsia="Times New Roman" w:hAnsi="Calibri" w:cs="Calibri"/>
                <w:color w:val="000000"/>
                <w:lang w:eastAsia="de-CH"/>
              </w:rPr>
              <w:t>Forma</w:t>
            </w:r>
            <w:r>
              <w:rPr>
                <w:rFonts w:ascii="Calibri" w:eastAsia="Times New Roman" w:hAnsi="Calibri" w:cs="Calibri"/>
                <w:color w:val="000000"/>
                <w:lang w:eastAsia="de-CH"/>
              </w:rPr>
              <w:t>tiver empirischer Test erstellt,</w:t>
            </w:r>
            <w:r w:rsidRPr="000433BA">
              <w:rPr>
                <w:rFonts w:ascii="Calibri" w:eastAsia="Times New Roman" w:hAnsi="Calibri" w:cs="Calibri"/>
                <w:color w:val="000000"/>
                <w:lang w:eastAsia="de-CH"/>
              </w:rPr>
              <w:t xml:space="preserve"> Anforderungen an Gesten definiert</w:t>
            </w:r>
          </w:p>
        </w:tc>
        <w:tc>
          <w:tcPr>
            <w:tcW w:w="1276" w:type="dxa"/>
            <w:noWrap/>
            <w:hideMark/>
          </w:tcPr>
          <w:p w:rsidR="00217841" w:rsidRPr="00A14F8A" w:rsidRDefault="00217841" w:rsidP="00F93041">
            <w:pPr>
              <w:cnfStyle w:val="000000100000" w:firstRow="0" w:lastRow="0" w:firstColumn="0" w:lastColumn="0" w:oddVBand="0" w:evenVBand="0" w:oddHBand="1" w:evenHBand="0" w:firstRowFirstColumn="0" w:firstRowLastColumn="0" w:lastRowFirstColumn="0" w:lastRowLastColumn="0"/>
            </w:pPr>
            <w:r w:rsidRPr="00A14F8A">
              <w:t>13</w:t>
            </w:r>
          </w:p>
        </w:tc>
        <w:tc>
          <w:tcPr>
            <w:tcW w:w="1559" w:type="dxa"/>
            <w:noWrap/>
            <w:hideMark/>
          </w:tcPr>
          <w:p w:rsidR="00217841" w:rsidRPr="00A14F8A" w:rsidRDefault="00217841" w:rsidP="00F93041">
            <w:pPr>
              <w:cnfStyle w:val="000000100000" w:firstRow="0" w:lastRow="0" w:firstColumn="0" w:lastColumn="0" w:oddVBand="0" w:evenVBand="0" w:oddHBand="1" w:evenHBand="0" w:firstRowFirstColumn="0" w:firstRowLastColumn="0" w:lastRowFirstColumn="0" w:lastRowLastColumn="0"/>
            </w:pPr>
            <w:r w:rsidRPr="00A14F8A">
              <w:t>22</w:t>
            </w:r>
          </w:p>
        </w:tc>
        <w:tc>
          <w:tcPr>
            <w:tcW w:w="1134" w:type="dxa"/>
            <w:noWrap/>
            <w:hideMark/>
          </w:tcPr>
          <w:p w:rsidR="00217841" w:rsidRPr="000433BA"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433BA">
              <w:rPr>
                <w:rFonts w:ascii="Calibri" w:eastAsia="Times New Roman" w:hAnsi="Calibri" w:cs="Calibri"/>
                <w:color w:val="000000"/>
                <w:lang w:eastAsia="de-CH"/>
              </w:rPr>
              <w:t>19.03.2012</w:t>
            </w:r>
          </w:p>
        </w:tc>
        <w:tc>
          <w:tcPr>
            <w:tcW w:w="1525" w:type="dxa"/>
            <w:noWrap/>
            <w:hideMark/>
          </w:tcPr>
          <w:p w:rsidR="00217841" w:rsidRPr="000433BA"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26.03.2012</w:t>
            </w:r>
          </w:p>
        </w:tc>
      </w:tr>
      <w:tr w:rsidR="00217841" w:rsidRPr="000433BA"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0433BA" w:rsidRDefault="00217841" w:rsidP="00F93041">
            <w:pPr>
              <w:rPr>
                <w:rFonts w:ascii="Calibri" w:eastAsia="Times New Roman" w:hAnsi="Calibri" w:cs="Calibri"/>
                <w:color w:val="000000"/>
                <w:lang w:eastAsia="de-CH"/>
              </w:rPr>
            </w:pPr>
            <w:r w:rsidRPr="000433BA">
              <w:rPr>
                <w:rFonts w:ascii="Calibri" w:eastAsia="Times New Roman" w:hAnsi="Calibri" w:cs="Calibri"/>
                <w:color w:val="000000"/>
                <w:lang w:eastAsia="de-CH"/>
              </w:rPr>
              <w:t>735</w:t>
            </w:r>
          </w:p>
        </w:tc>
        <w:tc>
          <w:tcPr>
            <w:tcW w:w="2977" w:type="dxa"/>
            <w:noWrap/>
            <w:hideMark/>
          </w:tcPr>
          <w:p w:rsidR="00217841" w:rsidRPr="000433BA"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0433BA">
              <w:rPr>
                <w:rFonts w:ascii="Calibri" w:eastAsia="Times New Roman" w:hAnsi="Calibri" w:cs="Calibri"/>
                <w:color w:val="000000"/>
                <w:lang w:eastAsia="de-CH"/>
              </w:rPr>
              <w:t>Codereview durchgeführt und im Quellcode dokumentiert</w:t>
            </w:r>
          </w:p>
        </w:tc>
        <w:tc>
          <w:tcPr>
            <w:tcW w:w="1276" w:type="dxa"/>
            <w:noWrap/>
            <w:hideMark/>
          </w:tcPr>
          <w:p w:rsidR="00217841" w:rsidRPr="00A14F8A" w:rsidRDefault="00217841" w:rsidP="00F93041">
            <w:pPr>
              <w:cnfStyle w:val="000000010000" w:firstRow="0" w:lastRow="0" w:firstColumn="0" w:lastColumn="0" w:oddVBand="0" w:evenVBand="0" w:oddHBand="0" w:evenHBand="1" w:firstRowFirstColumn="0" w:firstRowLastColumn="0" w:lastRowFirstColumn="0" w:lastRowLastColumn="0"/>
            </w:pPr>
            <w:r w:rsidRPr="00A14F8A">
              <w:t>4</w:t>
            </w:r>
          </w:p>
        </w:tc>
        <w:tc>
          <w:tcPr>
            <w:tcW w:w="1559" w:type="dxa"/>
            <w:noWrap/>
            <w:hideMark/>
          </w:tcPr>
          <w:p w:rsidR="00217841" w:rsidRPr="00A14F8A" w:rsidRDefault="00217841" w:rsidP="00F93041">
            <w:pPr>
              <w:cnfStyle w:val="000000010000" w:firstRow="0" w:lastRow="0" w:firstColumn="0" w:lastColumn="0" w:oddVBand="0" w:evenVBand="0" w:oddHBand="0" w:evenHBand="1" w:firstRowFirstColumn="0" w:firstRowLastColumn="0" w:lastRowFirstColumn="0" w:lastRowLastColumn="0"/>
            </w:pPr>
            <w:r w:rsidRPr="00A14F8A">
              <w:t>3</w:t>
            </w:r>
          </w:p>
        </w:tc>
        <w:tc>
          <w:tcPr>
            <w:tcW w:w="1134" w:type="dxa"/>
            <w:noWrap/>
            <w:hideMark/>
          </w:tcPr>
          <w:p w:rsidR="00217841" w:rsidRPr="000433BA"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0433BA">
              <w:rPr>
                <w:rFonts w:ascii="Calibri" w:eastAsia="Times New Roman" w:hAnsi="Calibri" w:cs="Calibri"/>
                <w:color w:val="000000"/>
                <w:lang w:eastAsia="de-CH"/>
              </w:rPr>
              <w:t>19.03.2012</w:t>
            </w:r>
          </w:p>
        </w:tc>
        <w:tc>
          <w:tcPr>
            <w:tcW w:w="1525" w:type="dxa"/>
            <w:noWrap/>
            <w:hideMark/>
          </w:tcPr>
          <w:p w:rsidR="00217841" w:rsidRPr="000433BA"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26.03.2012</w:t>
            </w:r>
          </w:p>
        </w:tc>
      </w:tr>
      <w:tr w:rsidR="00217841" w:rsidRPr="000433BA"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0433BA" w:rsidRDefault="00217841" w:rsidP="00F93041">
            <w:pPr>
              <w:rPr>
                <w:rFonts w:ascii="Calibri" w:eastAsia="Times New Roman" w:hAnsi="Calibri" w:cs="Calibri"/>
                <w:color w:val="000000"/>
                <w:lang w:eastAsia="de-CH"/>
              </w:rPr>
            </w:pPr>
            <w:r w:rsidRPr="000433BA">
              <w:rPr>
                <w:rFonts w:ascii="Calibri" w:eastAsia="Times New Roman" w:hAnsi="Calibri" w:cs="Calibri"/>
                <w:color w:val="000000"/>
                <w:lang w:eastAsia="de-CH"/>
              </w:rPr>
              <w:t>736</w:t>
            </w:r>
          </w:p>
        </w:tc>
        <w:tc>
          <w:tcPr>
            <w:tcW w:w="2977" w:type="dxa"/>
            <w:noWrap/>
            <w:hideMark/>
          </w:tcPr>
          <w:p w:rsidR="00217841" w:rsidRPr="000433BA"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433BA">
              <w:rPr>
                <w:rFonts w:ascii="Calibri" w:eastAsia="Times New Roman" w:hAnsi="Calibri" w:cs="Calibri"/>
                <w:color w:val="000000"/>
                <w:lang w:eastAsia="de-CH"/>
              </w:rPr>
              <w:t>Vorstudie Dokument überarbeitet</w:t>
            </w:r>
          </w:p>
        </w:tc>
        <w:tc>
          <w:tcPr>
            <w:tcW w:w="1276" w:type="dxa"/>
            <w:noWrap/>
            <w:hideMark/>
          </w:tcPr>
          <w:p w:rsidR="00217841" w:rsidRPr="00A14F8A" w:rsidRDefault="00217841" w:rsidP="00F93041">
            <w:pPr>
              <w:cnfStyle w:val="000000100000" w:firstRow="0" w:lastRow="0" w:firstColumn="0" w:lastColumn="0" w:oddVBand="0" w:evenVBand="0" w:oddHBand="1" w:evenHBand="0" w:firstRowFirstColumn="0" w:firstRowLastColumn="0" w:lastRowFirstColumn="0" w:lastRowLastColumn="0"/>
            </w:pPr>
            <w:r w:rsidRPr="00A14F8A">
              <w:t>6</w:t>
            </w:r>
          </w:p>
        </w:tc>
        <w:tc>
          <w:tcPr>
            <w:tcW w:w="1559" w:type="dxa"/>
            <w:noWrap/>
            <w:hideMark/>
          </w:tcPr>
          <w:p w:rsidR="00217841" w:rsidRPr="00A14F8A" w:rsidRDefault="00217841" w:rsidP="00F93041">
            <w:pPr>
              <w:cnfStyle w:val="000000100000" w:firstRow="0" w:lastRow="0" w:firstColumn="0" w:lastColumn="0" w:oddVBand="0" w:evenVBand="0" w:oddHBand="1" w:evenHBand="0" w:firstRowFirstColumn="0" w:firstRowLastColumn="0" w:lastRowFirstColumn="0" w:lastRowLastColumn="0"/>
            </w:pPr>
            <w:r w:rsidRPr="00A14F8A">
              <w:t>6.5</w:t>
            </w:r>
          </w:p>
        </w:tc>
        <w:tc>
          <w:tcPr>
            <w:tcW w:w="1134" w:type="dxa"/>
            <w:noWrap/>
            <w:hideMark/>
          </w:tcPr>
          <w:p w:rsidR="00217841" w:rsidRPr="000433BA"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433BA">
              <w:rPr>
                <w:rFonts w:ascii="Calibri" w:eastAsia="Times New Roman" w:hAnsi="Calibri" w:cs="Calibri"/>
                <w:color w:val="000000"/>
                <w:lang w:eastAsia="de-CH"/>
              </w:rPr>
              <w:t>19.03.2012</w:t>
            </w:r>
          </w:p>
        </w:tc>
        <w:tc>
          <w:tcPr>
            <w:tcW w:w="1525" w:type="dxa"/>
            <w:noWrap/>
            <w:hideMark/>
          </w:tcPr>
          <w:p w:rsidR="00217841" w:rsidRPr="000433BA"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26.03.2012</w:t>
            </w:r>
          </w:p>
        </w:tc>
      </w:tr>
      <w:tr w:rsidR="00217841" w:rsidRPr="000433BA"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0433BA" w:rsidRDefault="00217841" w:rsidP="00F93041">
            <w:pPr>
              <w:rPr>
                <w:rFonts w:ascii="Calibri" w:eastAsia="Times New Roman" w:hAnsi="Calibri" w:cs="Calibri"/>
                <w:color w:val="000000"/>
                <w:lang w:eastAsia="de-CH"/>
              </w:rPr>
            </w:pPr>
            <w:r w:rsidRPr="000433BA">
              <w:rPr>
                <w:rFonts w:ascii="Calibri" w:eastAsia="Times New Roman" w:hAnsi="Calibri" w:cs="Calibri"/>
                <w:color w:val="000000"/>
                <w:lang w:eastAsia="de-CH"/>
              </w:rPr>
              <w:t>737</w:t>
            </w:r>
          </w:p>
        </w:tc>
        <w:tc>
          <w:tcPr>
            <w:tcW w:w="2977" w:type="dxa"/>
            <w:noWrap/>
            <w:hideMark/>
          </w:tcPr>
          <w:p w:rsidR="00217841" w:rsidRPr="000433BA"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0433BA">
              <w:rPr>
                <w:rFonts w:ascii="Calibri" w:eastAsia="Times New Roman" w:hAnsi="Calibri" w:cs="Calibri"/>
                <w:color w:val="000000"/>
                <w:lang w:eastAsia="de-CH"/>
              </w:rPr>
              <w:t>Skeleton-Aufnahmen im Gebäude 4 gemacht</w:t>
            </w:r>
          </w:p>
        </w:tc>
        <w:tc>
          <w:tcPr>
            <w:tcW w:w="1276" w:type="dxa"/>
            <w:noWrap/>
            <w:hideMark/>
          </w:tcPr>
          <w:p w:rsidR="00217841" w:rsidRPr="00A14F8A" w:rsidRDefault="00217841" w:rsidP="00F93041">
            <w:pPr>
              <w:cnfStyle w:val="000000010000" w:firstRow="0" w:lastRow="0" w:firstColumn="0" w:lastColumn="0" w:oddVBand="0" w:evenVBand="0" w:oddHBand="0" w:evenHBand="1" w:firstRowFirstColumn="0" w:firstRowLastColumn="0" w:lastRowFirstColumn="0" w:lastRowLastColumn="0"/>
            </w:pPr>
            <w:r w:rsidRPr="00A14F8A">
              <w:t>4</w:t>
            </w:r>
          </w:p>
        </w:tc>
        <w:tc>
          <w:tcPr>
            <w:tcW w:w="1559" w:type="dxa"/>
            <w:noWrap/>
            <w:hideMark/>
          </w:tcPr>
          <w:p w:rsidR="00217841" w:rsidRPr="00A14F8A" w:rsidRDefault="00217841" w:rsidP="00F93041">
            <w:pPr>
              <w:cnfStyle w:val="000000010000" w:firstRow="0" w:lastRow="0" w:firstColumn="0" w:lastColumn="0" w:oddVBand="0" w:evenVBand="0" w:oddHBand="0" w:evenHBand="1" w:firstRowFirstColumn="0" w:firstRowLastColumn="0" w:lastRowFirstColumn="0" w:lastRowLastColumn="0"/>
            </w:pPr>
            <w:r w:rsidRPr="00A14F8A">
              <w:t>5</w:t>
            </w:r>
          </w:p>
        </w:tc>
        <w:tc>
          <w:tcPr>
            <w:tcW w:w="1134" w:type="dxa"/>
            <w:noWrap/>
            <w:hideMark/>
          </w:tcPr>
          <w:p w:rsidR="00217841" w:rsidRPr="000433BA"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0433BA">
              <w:rPr>
                <w:rFonts w:ascii="Calibri" w:eastAsia="Times New Roman" w:hAnsi="Calibri" w:cs="Calibri"/>
                <w:color w:val="000000"/>
                <w:lang w:eastAsia="de-CH"/>
              </w:rPr>
              <w:t>19.03.2012</w:t>
            </w:r>
          </w:p>
        </w:tc>
        <w:tc>
          <w:tcPr>
            <w:tcW w:w="1525" w:type="dxa"/>
            <w:noWrap/>
            <w:hideMark/>
          </w:tcPr>
          <w:p w:rsidR="00217841" w:rsidRPr="000433BA"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26.03.2012</w:t>
            </w:r>
          </w:p>
        </w:tc>
      </w:tr>
      <w:tr w:rsidR="00217841" w:rsidRPr="000433BA"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0433BA" w:rsidRDefault="00217841" w:rsidP="00F93041">
            <w:pPr>
              <w:rPr>
                <w:rFonts w:ascii="Calibri" w:eastAsia="Times New Roman" w:hAnsi="Calibri" w:cs="Calibri"/>
                <w:color w:val="000000"/>
                <w:lang w:eastAsia="de-CH"/>
              </w:rPr>
            </w:pPr>
            <w:r w:rsidRPr="000433BA">
              <w:rPr>
                <w:rFonts w:ascii="Calibri" w:eastAsia="Times New Roman" w:hAnsi="Calibri" w:cs="Calibri"/>
                <w:color w:val="000000"/>
                <w:lang w:eastAsia="de-CH"/>
              </w:rPr>
              <w:t>738</w:t>
            </w:r>
          </w:p>
        </w:tc>
        <w:tc>
          <w:tcPr>
            <w:tcW w:w="2977" w:type="dxa"/>
            <w:noWrap/>
            <w:hideMark/>
          </w:tcPr>
          <w:p w:rsidR="00217841" w:rsidRPr="000433BA"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433BA">
              <w:rPr>
                <w:rFonts w:ascii="Calibri" w:eastAsia="Times New Roman" w:hAnsi="Calibri" w:cs="Calibri"/>
                <w:color w:val="000000"/>
                <w:lang w:eastAsia="de-CH"/>
              </w:rPr>
              <w:t>Sitzung mit Markus Flückiger abgemacht</w:t>
            </w:r>
          </w:p>
        </w:tc>
        <w:tc>
          <w:tcPr>
            <w:tcW w:w="1276" w:type="dxa"/>
            <w:noWrap/>
            <w:hideMark/>
          </w:tcPr>
          <w:p w:rsidR="00217841" w:rsidRPr="00A14F8A" w:rsidRDefault="00217841" w:rsidP="00F93041">
            <w:pPr>
              <w:cnfStyle w:val="000000100000" w:firstRow="0" w:lastRow="0" w:firstColumn="0" w:lastColumn="0" w:oddVBand="0" w:evenVBand="0" w:oddHBand="1" w:evenHBand="0" w:firstRowFirstColumn="0" w:firstRowLastColumn="0" w:lastRowFirstColumn="0" w:lastRowLastColumn="0"/>
            </w:pPr>
            <w:r w:rsidRPr="00A14F8A">
              <w:t>1</w:t>
            </w:r>
          </w:p>
        </w:tc>
        <w:tc>
          <w:tcPr>
            <w:tcW w:w="1559" w:type="dxa"/>
            <w:noWrap/>
            <w:hideMark/>
          </w:tcPr>
          <w:p w:rsidR="00217841" w:rsidRPr="00A14F8A" w:rsidRDefault="00217841" w:rsidP="00F93041">
            <w:pPr>
              <w:cnfStyle w:val="000000100000" w:firstRow="0" w:lastRow="0" w:firstColumn="0" w:lastColumn="0" w:oddVBand="0" w:evenVBand="0" w:oddHBand="1" w:evenHBand="0" w:firstRowFirstColumn="0" w:firstRowLastColumn="0" w:lastRowFirstColumn="0" w:lastRowLastColumn="0"/>
            </w:pPr>
            <w:r w:rsidRPr="00A14F8A">
              <w:t>1</w:t>
            </w:r>
          </w:p>
        </w:tc>
        <w:tc>
          <w:tcPr>
            <w:tcW w:w="1134" w:type="dxa"/>
            <w:noWrap/>
            <w:hideMark/>
          </w:tcPr>
          <w:p w:rsidR="00217841" w:rsidRPr="000433BA"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433BA">
              <w:rPr>
                <w:rFonts w:ascii="Calibri" w:eastAsia="Times New Roman" w:hAnsi="Calibri" w:cs="Calibri"/>
                <w:color w:val="000000"/>
                <w:lang w:eastAsia="de-CH"/>
              </w:rPr>
              <w:t>20.03.2012</w:t>
            </w:r>
          </w:p>
        </w:tc>
        <w:tc>
          <w:tcPr>
            <w:tcW w:w="1525" w:type="dxa"/>
            <w:noWrap/>
            <w:hideMark/>
          </w:tcPr>
          <w:p w:rsidR="00217841" w:rsidRPr="000433BA"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26.03.2012</w:t>
            </w:r>
          </w:p>
        </w:tc>
      </w:tr>
      <w:tr w:rsidR="00217841" w:rsidRPr="000433BA"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0433BA" w:rsidRDefault="00217841" w:rsidP="00F93041">
            <w:pPr>
              <w:rPr>
                <w:rFonts w:ascii="Calibri" w:eastAsia="Times New Roman" w:hAnsi="Calibri" w:cs="Calibri"/>
                <w:color w:val="000000"/>
                <w:lang w:eastAsia="de-CH"/>
              </w:rPr>
            </w:pPr>
            <w:r w:rsidRPr="000433BA">
              <w:rPr>
                <w:rFonts w:ascii="Calibri" w:eastAsia="Times New Roman" w:hAnsi="Calibri" w:cs="Calibri"/>
                <w:color w:val="000000"/>
                <w:lang w:eastAsia="de-CH"/>
              </w:rPr>
              <w:t>739</w:t>
            </w:r>
          </w:p>
        </w:tc>
        <w:tc>
          <w:tcPr>
            <w:tcW w:w="2977" w:type="dxa"/>
            <w:noWrap/>
            <w:hideMark/>
          </w:tcPr>
          <w:p w:rsidR="00217841" w:rsidRPr="000433BA"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0433BA">
              <w:rPr>
                <w:rFonts w:ascii="Calibri" w:eastAsia="Times New Roman" w:hAnsi="Calibri" w:cs="Calibri"/>
                <w:color w:val="000000"/>
                <w:lang w:eastAsia="de-CH"/>
              </w:rPr>
              <w:t>WPF Applikation auf Test Hardware getestet und dokumentiert</w:t>
            </w:r>
          </w:p>
        </w:tc>
        <w:tc>
          <w:tcPr>
            <w:tcW w:w="1276" w:type="dxa"/>
            <w:noWrap/>
            <w:hideMark/>
          </w:tcPr>
          <w:p w:rsidR="00217841" w:rsidRPr="00A14F8A" w:rsidRDefault="00217841" w:rsidP="00F93041">
            <w:pPr>
              <w:cnfStyle w:val="000000010000" w:firstRow="0" w:lastRow="0" w:firstColumn="0" w:lastColumn="0" w:oddVBand="0" w:evenVBand="0" w:oddHBand="0" w:evenHBand="1" w:firstRowFirstColumn="0" w:firstRowLastColumn="0" w:lastRowFirstColumn="0" w:lastRowLastColumn="0"/>
            </w:pPr>
            <w:r w:rsidRPr="00A14F8A">
              <w:t>4</w:t>
            </w:r>
          </w:p>
        </w:tc>
        <w:tc>
          <w:tcPr>
            <w:tcW w:w="1559" w:type="dxa"/>
            <w:noWrap/>
            <w:hideMark/>
          </w:tcPr>
          <w:p w:rsidR="00217841" w:rsidRPr="00A14F8A" w:rsidRDefault="00217841" w:rsidP="00F93041">
            <w:pPr>
              <w:cnfStyle w:val="000000010000" w:firstRow="0" w:lastRow="0" w:firstColumn="0" w:lastColumn="0" w:oddVBand="0" w:evenVBand="0" w:oddHBand="0" w:evenHBand="1" w:firstRowFirstColumn="0" w:firstRowLastColumn="0" w:lastRowFirstColumn="0" w:lastRowLastColumn="0"/>
            </w:pPr>
            <w:r w:rsidRPr="00A14F8A">
              <w:t>4</w:t>
            </w:r>
          </w:p>
        </w:tc>
        <w:tc>
          <w:tcPr>
            <w:tcW w:w="1134" w:type="dxa"/>
            <w:noWrap/>
            <w:hideMark/>
          </w:tcPr>
          <w:p w:rsidR="00217841" w:rsidRPr="000433BA"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0433BA">
              <w:rPr>
                <w:rFonts w:ascii="Calibri" w:eastAsia="Times New Roman" w:hAnsi="Calibri" w:cs="Calibri"/>
                <w:color w:val="000000"/>
                <w:lang w:eastAsia="de-CH"/>
              </w:rPr>
              <w:t>20.03.2012</w:t>
            </w:r>
          </w:p>
        </w:tc>
        <w:tc>
          <w:tcPr>
            <w:tcW w:w="1525" w:type="dxa"/>
            <w:noWrap/>
            <w:hideMark/>
          </w:tcPr>
          <w:p w:rsidR="00217841" w:rsidRPr="000433BA"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26.03.2012</w:t>
            </w:r>
          </w:p>
        </w:tc>
      </w:tr>
      <w:tr w:rsidR="00217841" w:rsidRPr="000433BA"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0433BA" w:rsidRDefault="00217841" w:rsidP="00F93041">
            <w:pPr>
              <w:rPr>
                <w:rFonts w:ascii="Calibri" w:eastAsia="Times New Roman" w:hAnsi="Calibri" w:cs="Calibri"/>
                <w:color w:val="000000"/>
                <w:lang w:eastAsia="de-CH"/>
              </w:rPr>
            </w:pPr>
            <w:r w:rsidRPr="000433BA">
              <w:rPr>
                <w:rFonts w:ascii="Calibri" w:eastAsia="Times New Roman" w:hAnsi="Calibri" w:cs="Calibri"/>
                <w:color w:val="000000"/>
                <w:lang w:eastAsia="de-CH"/>
              </w:rPr>
              <w:t>740</w:t>
            </w:r>
          </w:p>
        </w:tc>
        <w:tc>
          <w:tcPr>
            <w:tcW w:w="2977" w:type="dxa"/>
            <w:noWrap/>
            <w:hideMark/>
          </w:tcPr>
          <w:p w:rsidR="00217841" w:rsidRPr="000433BA"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433BA">
              <w:rPr>
                <w:rFonts w:ascii="Calibri" w:eastAsia="Times New Roman" w:hAnsi="Calibri" w:cs="Calibri"/>
                <w:color w:val="000000"/>
                <w:lang w:eastAsia="de-CH"/>
              </w:rPr>
              <w:t>Sprint 5 geplant</w:t>
            </w:r>
          </w:p>
        </w:tc>
        <w:tc>
          <w:tcPr>
            <w:tcW w:w="1276" w:type="dxa"/>
            <w:noWrap/>
            <w:hideMark/>
          </w:tcPr>
          <w:p w:rsidR="00217841" w:rsidRPr="00A14F8A" w:rsidRDefault="00217841" w:rsidP="00F93041">
            <w:pPr>
              <w:cnfStyle w:val="000000100000" w:firstRow="0" w:lastRow="0" w:firstColumn="0" w:lastColumn="0" w:oddVBand="0" w:evenVBand="0" w:oddHBand="1" w:evenHBand="0" w:firstRowFirstColumn="0" w:firstRowLastColumn="0" w:lastRowFirstColumn="0" w:lastRowLastColumn="0"/>
            </w:pPr>
            <w:r w:rsidRPr="00A14F8A">
              <w:t>6</w:t>
            </w:r>
          </w:p>
        </w:tc>
        <w:tc>
          <w:tcPr>
            <w:tcW w:w="1559" w:type="dxa"/>
            <w:noWrap/>
            <w:hideMark/>
          </w:tcPr>
          <w:p w:rsidR="00217841" w:rsidRPr="00A14F8A" w:rsidRDefault="00217841" w:rsidP="00F93041">
            <w:pPr>
              <w:cnfStyle w:val="000000100000" w:firstRow="0" w:lastRow="0" w:firstColumn="0" w:lastColumn="0" w:oddVBand="0" w:evenVBand="0" w:oddHBand="1" w:evenHBand="0" w:firstRowFirstColumn="0" w:firstRowLastColumn="0" w:lastRowFirstColumn="0" w:lastRowLastColumn="0"/>
            </w:pPr>
            <w:r w:rsidRPr="00A14F8A">
              <w:t>6</w:t>
            </w:r>
          </w:p>
        </w:tc>
        <w:tc>
          <w:tcPr>
            <w:tcW w:w="1134" w:type="dxa"/>
            <w:noWrap/>
            <w:hideMark/>
          </w:tcPr>
          <w:p w:rsidR="00217841" w:rsidRPr="000433BA"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433BA">
              <w:rPr>
                <w:rFonts w:ascii="Calibri" w:eastAsia="Times New Roman" w:hAnsi="Calibri" w:cs="Calibri"/>
                <w:color w:val="000000"/>
                <w:lang w:eastAsia="de-CH"/>
              </w:rPr>
              <w:t>20.03.2012</w:t>
            </w:r>
          </w:p>
        </w:tc>
        <w:tc>
          <w:tcPr>
            <w:tcW w:w="1525" w:type="dxa"/>
            <w:noWrap/>
            <w:hideMark/>
          </w:tcPr>
          <w:p w:rsidR="00217841" w:rsidRPr="000433BA"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26.03.2012</w:t>
            </w:r>
          </w:p>
        </w:tc>
      </w:tr>
      <w:tr w:rsidR="00217841" w:rsidRPr="000433BA"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0433BA" w:rsidRDefault="00217841" w:rsidP="00F93041">
            <w:pPr>
              <w:rPr>
                <w:rFonts w:ascii="Calibri" w:eastAsia="Times New Roman" w:hAnsi="Calibri" w:cs="Calibri"/>
                <w:color w:val="000000"/>
                <w:lang w:eastAsia="de-CH"/>
              </w:rPr>
            </w:pPr>
            <w:r w:rsidRPr="000433BA">
              <w:rPr>
                <w:rFonts w:ascii="Calibri" w:eastAsia="Times New Roman" w:hAnsi="Calibri" w:cs="Calibri"/>
                <w:color w:val="000000"/>
                <w:lang w:eastAsia="de-CH"/>
              </w:rPr>
              <w:t>741</w:t>
            </w:r>
          </w:p>
        </w:tc>
        <w:tc>
          <w:tcPr>
            <w:tcW w:w="2977" w:type="dxa"/>
            <w:noWrap/>
            <w:hideMark/>
          </w:tcPr>
          <w:p w:rsidR="00217841" w:rsidRPr="000433BA"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0433BA">
              <w:rPr>
                <w:rFonts w:ascii="Calibri" w:eastAsia="Times New Roman" w:hAnsi="Calibri" w:cs="Calibri"/>
                <w:color w:val="000000"/>
                <w:lang w:eastAsia="de-CH"/>
              </w:rPr>
              <w:t>Teamfördernde Massnahmen</w:t>
            </w:r>
          </w:p>
        </w:tc>
        <w:tc>
          <w:tcPr>
            <w:tcW w:w="1276" w:type="dxa"/>
            <w:noWrap/>
            <w:hideMark/>
          </w:tcPr>
          <w:p w:rsidR="00217841" w:rsidRPr="00A14F8A" w:rsidRDefault="00217841" w:rsidP="00F93041">
            <w:pPr>
              <w:cnfStyle w:val="000000010000" w:firstRow="0" w:lastRow="0" w:firstColumn="0" w:lastColumn="0" w:oddVBand="0" w:evenVBand="0" w:oddHBand="0" w:evenHBand="1" w:firstRowFirstColumn="0" w:firstRowLastColumn="0" w:lastRowFirstColumn="0" w:lastRowLastColumn="0"/>
            </w:pPr>
            <w:r w:rsidRPr="00A14F8A">
              <w:t>7.5</w:t>
            </w:r>
          </w:p>
        </w:tc>
        <w:tc>
          <w:tcPr>
            <w:tcW w:w="1559" w:type="dxa"/>
            <w:noWrap/>
            <w:hideMark/>
          </w:tcPr>
          <w:p w:rsidR="00217841" w:rsidRPr="00A14F8A" w:rsidRDefault="00217841" w:rsidP="00F93041">
            <w:pPr>
              <w:cnfStyle w:val="000000010000" w:firstRow="0" w:lastRow="0" w:firstColumn="0" w:lastColumn="0" w:oddVBand="0" w:evenVBand="0" w:oddHBand="0" w:evenHBand="1" w:firstRowFirstColumn="0" w:firstRowLastColumn="0" w:lastRowFirstColumn="0" w:lastRowLastColumn="0"/>
            </w:pPr>
            <w:r w:rsidRPr="00A14F8A">
              <w:t>7.5</w:t>
            </w:r>
          </w:p>
        </w:tc>
        <w:tc>
          <w:tcPr>
            <w:tcW w:w="1134" w:type="dxa"/>
            <w:noWrap/>
            <w:hideMark/>
          </w:tcPr>
          <w:p w:rsidR="00217841" w:rsidRPr="000433BA"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0433BA">
              <w:rPr>
                <w:rFonts w:ascii="Calibri" w:eastAsia="Times New Roman" w:hAnsi="Calibri" w:cs="Calibri"/>
                <w:color w:val="000000"/>
                <w:lang w:eastAsia="de-CH"/>
              </w:rPr>
              <w:t>21.03.2012</w:t>
            </w:r>
          </w:p>
        </w:tc>
        <w:tc>
          <w:tcPr>
            <w:tcW w:w="1525" w:type="dxa"/>
            <w:noWrap/>
            <w:hideMark/>
          </w:tcPr>
          <w:p w:rsidR="00217841" w:rsidRPr="000433BA"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0433BA">
              <w:rPr>
                <w:rFonts w:ascii="Calibri" w:eastAsia="Times New Roman" w:hAnsi="Calibri" w:cs="Calibri"/>
                <w:color w:val="000000"/>
                <w:lang w:eastAsia="de-CH"/>
              </w:rPr>
              <w:t>21.03.2012</w:t>
            </w:r>
          </w:p>
        </w:tc>
      </w:tr>
      <w:tr w:rsidR="00217841" w:rsidRPr="000433BA"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0433BA" w:rsidRDefault="00217841" w:rsidP="00F93041">
            <w:pPr>
              <w:rPr>
                <w:rFonts w:ascii="Calibri" w:eastAsia="Times New Roman" w:hAnsi="Calibri" w:cs="Calibri"/>
                <w:color w:val="000000"/>
                <w:lang w:eastAsia="de-CH"/>
              </w:rPr>
            </w:pPr>
            <w:r w:rsidRPr="000433BA">
              <w:rPr>
                <w:rFonts w:ascii="Calibri" w:eastAsia="Times New Roman" w:hAnsi="Calibri" w:cs="Calibri"/>
                <w:color w:val="000000"/>
                <w:lang w:eastAsia="de-CH"/>
              </w:rPr>
              <w:t>742</w:t>
            </w:r>
          </w:p>
        </w:tc>
        <w:tc>
          <w:tcPr>
            <w:tcW w:w="2977" w:type="dxa"/>
            <w:noWrap/>
            <w:hideMark/>
          </w:tcPr>
          <w:p w:rsidR="00217841" w:rsidRPr="000433BA"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433BA">
              <w:rPr>
                <w:rFonts w:ascii="Calibri" w:eastAsia="Times New Roman" w:hAnsi="Calibri" w:cs="Calibri"/>
                <w:color w:val="000000"/>
                <w:lang w:eastAsia="de-CH"/>
              </w:rPr>
              <w:t>Grobarchitektur erarbeitet und implementiert</w:t>
            </w:r>
          </w:p>
        </w:tc>
        <w:tc>
          <w:tcPr>
            <w:tcW w:w="1276" w:type="dxa"/>
            <w:noWrap/>
            <w:hideMark/>
          </w:tcPr>
          <w:p w:rsidR="00217841" w:rsidRPr="00A14F8A" w:rsidRDefault="00217841" w:rsidP="00F93041">
            <w:pPr>
              <w:cnfStyle w:val="000000100000" w:firstRow="0" w:lastRow="0" w:firstColumn="0" w:lastColumn="0" w:oddVBand="0" w:evenVBand="0" w:oddHBand="1" w:evenHBand="0" w:firstRowFirstColumn="0" w:firstRowLastColumn="0" w:lastRowFirstColumn="0" w:lastRowLastColumn="0"/>
            </w:pPr>
            <w:r w:rsidRPr="00A14F8A">
              <w:t>12</w:t>
            </w:r>
          </w:p>
        </w:tc>
        <w:tc>
          <w:tcPr>
            <w:tcW w:w="1559" w:type="dxa"/>
            <w:noWrap/>
            <w:hideMark/>
          </w:tcPr>
          <w:p w:rsidR="00217841" w:rsidRPr="00A14F8A" w:rsidRDefault="00217841" w:rsidP="00F93041">
            <w:pPr>
              <w:cnfStyle w:val="000000100000" w:firstRow="0" w:lastRow="0" w:firstColumn="0" w:lastColumn="0" w:oddVBand="0" w:evenVBand="0" w:oddHBand="1" w:evenHBand="0" w:firstRowFirstColumn="0" w:firstRowLastColumn="0" w:lastRowFirstColumn="0" w:lastRowLastColumn="0"/>
            </w:pPr>
            <w:r w:rsidRPr="00A14F8A">
              <w:t>11</w:t>
            </w:r>
          </w:p>
        </w:tc>
        <w:tc>
          <w:tcPr>
            <w:tcW w:w="1134" w:type="dxa"/>
            <w:noWrap/>
            <w:hideMark/>
          </w:tcPr>
          <w:p w:rsidR="00217841" w:rsidRPr="000433BA"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433BA">
              <w:rPr>
                <w:rFonts w:ascii="Calibri" w:eastAsia="Times New Roman" w:hAnsi="Calibri" w:cs="Calibri"/>
                <w:color w:val="000000"/>
                <w:lang w:eastAsia="de-CH"/>
              </w:rPr>
              <w:t>22.03.2012</w:t>
            </w:r>
          </w:p>
        </w:tc>
        <w:tc>
          <w:tcPr>
            <w:tcW w:w="1525" w:type="dxa"/>
            <w:noWrap/>
            <w:hideMark/>
          </w:tcPr>
          <w:p w:rsidR="00217841" w:rsidRPr="000433BA"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26.03.2012</w:t>
            </w:r>
          </w:p>
        </w:tc>
      </w:tr>
      <w:tr w:rsidR="00217841" w:rsidRPr="000433BA"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0433BA" w:rsidRDefault="00217841" w:rsidP="00F93041">
            <w:pPr>
              <w:rPr>
                <w:rFonts w:ascii="Calibri" w:eastAsia="Times New Roman" w:hAnsi="Calibri" w:cs="Calibri"/>
                <w:color w:val="000000"/>
                <w:lang w:eastAsia="de-CH"/>
              </w:rPr>
            </w:pPr>
            <w:r w:rsidRPr="000433BA">
              <w:rPr>
                <w:rFonts w:ascii="Calibri" w:eastAsia="Times New Roman" w:hAnsi="Calibri" w:cs="Calibri"/>
                <w:color w:val="000000"/>
                <w:lang w:eastAsia="de-CH"/>
              </w:rPr>
              <w:t>Total</w:t>
            </w:r>
          </w:p>
        </w:tc>
        <w:tc>
          <w:tcPr>
            <w:tcW w:w="2977" w:type="dxa"/>
            <w:noWrap/>
            <w:hideMark/>
          </w:tcPr>
          <w:p w:rsidR="00217841" w:rsidRPr="000433BA"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p>
        </w:tc>
        <w:tc>
          <w:tcPr>
            <w:tcW w:w="1276" w:type="dxa"/>
            <w:noWrap/>
            <w:hideMark/>
          </w:tcPr>
          <w:p w:rsidR="00217841" w:rsidRPr="001947FA" w:rsidRDefault="00217841" w:rsidP="00F93041">
            <w:pPr>
              <w:cnfStyle w:val="000000010000" w:firstRow="0" w:lastRow="0" w:firstColumn="0" w:lastColumn="0" w:oddVBand="0" w:evenVBand="0" w:oddHBand="0" w:evenHBand="1" w:firstRowFirstColumn="0" w:firstRowLastColumn="0" w:lastRowFirstColumn="0" w:lastRowLastColumn="0"/>
              <w:rPr>
                <w:b/>
              </w:rPr>
            </w:pPr>
            <w:r w:rsidRPr="001947FA">
              <w:rPr>
                <w:b/>
              </w:rPr>
              <w:t>61</w:t>
            </w:r>
          </w:p>
        </w:tc>
        <w:tc>
          <w:tcPr>
            <w:tcW w:w="1559" w:type="dxa"/>
            <w:noWrap/>
            <w:hideMark/>
          </w:tcPr>
          <w:p w:rsidR="00217841" w:rsidRPr="001947FA" w:rsidRDefault="00217841" w:rsidP="00F93041">
            <w:pPr>
              <w:cnfStyle w:val="000000010000" w:firstRow="0" w:lastRow="0" w:firstColumn="0" w:lastColumn="0" w:oddVBand="0" w:evenVBand="0" w:oddHBand="0" w:evenHBand="1" w:firstRowFirstColumn="0" w:firstRowLastColumn="0" w:lastRowFirstColumn="0" w:lastRowLastColumn="0"/>
              <w:rPr>
                <w:b/>
              </w:rPr>
            </w:pPr>
            <w:r w:rsidRPr="001947FA">
              <w:rPr>
                <w:b/>
              </w:rPr>
              <w:t>70</w:t>
            </w:r>
          </w:p>
        </w:tc>
        <w:tc>
          <w:tcPr>
            <w:tcW w:w="1134" w:type="dxa"/>
            <w:noWrap/>
            <w:hideMark/>
          </w:tcPr>
          <w:p w:rsidR="00217841" w:rsidRPr="000433BA"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p>
        </w:tc>
        <w:tc>
          <w:tcPr>
            <w:tcW w:w="1525" w:type="dxa"/>
            <w:noWrap/>
            <w:hideMark/>
          </w:tcPr>
          <w:p w:rsidR="00217841" w:rsidRPr="000433BA"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p>
        </w:tc>
      </w:tr>
    </w:tbl>
    <w:p w:rsidR="00217841" w:rsidRDefault="00217841" w:rsidP="00217841">
      <w:pPr>
        <w:pStyle w:val="Caption"/>
      </w:pPr>
      <w:bookmarkStart w:id="1086" w:name="_Toc327468190"/>
      <w:r>
        <w:t xml:space="preserve">Tabelle </w:t>
      </w:r>
      <w:fldSimple w:instr=" SEQ Tabelle \* ARABIC ">
        <w:r w:rsidR="000E6CF3">
          <w:rPr>
            <w:noProof/>
          </w:rPr>
          <w:t>39</w:t>
        </w:r>
      </w:fldSimple>
      <w:r w:rsidRPr="006D0274">
        <w:t xml:space="preserve"> - Tickets Sprint </w:t>
      </w:r>
      <w:r>
        <w:t>5</w:t>
      </w:r>
      <w:bookmarkEnd w:id="1086"/>
    </w:p>
    <w:p w:rsidR="00217841" w:rsidRDefault="00217841">
      <w:r>
        <w:br w:type="page"/>
      </w:r>
    </w:p>
    <w:p w:rsidR="00217841" w:rsidRDefault="00217841" w:rsidP="00217841">
      <w:pPr>
        <w:pStyle w:val="Heading4"/>
      </w:pPr>
      <w:bookmarkStart w:id="1087" w:name="_Toc327467984"/>
      <w:r>
        <w:lastRenderedPageBreak/>
        <w:t>Sprint 6</w:t>
      </w:r>
      <w:bookmarkEnd w:id="1087"/>
    </w:p>
    <w:p w:rsidR="00217841" w:rsidRPr="00AD4701" w:rsidRDefault="00217841" w:rsidP="00217841">
      <w:r>
        <w:t>Die folgenden Tickets wurden im Sprint 6 abgearbeitet:</w:t>
      </w:r>
    </w:p>
    <w:tbl>
      <w:tblPr>
        <w:tblStyle w:val="MediumShading1-Accent1"/>
        <w:tblW w:w="0" w:type="auto"/>
        <w:tblLayout w:type="fixed"/>
        <w:tblLook w:val="04A0" w:firstRow="1" w:lastRow="0" w:firstColumn="1" w:lastColumn="0" w:noHBand="0" w:noVBand="1"/>
      </w:tblPr>
      <w:tblGrid>
        <w:gridCol w:w="817"/>
        <w:gridCol w:w="2977"/>
        <w:gridCol w:w="1276"/>
        <w:gridCol w:w="1559"/>
        <w:gridCol w:w="1134"/>
        <w:gridCol w:w="1525"/>
      </w:tblGrid>
      <w:tr w:rsidR="00217841" w:rsidTr="00F93041">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817" w:type="dxa"/>
          </w:tcPr>
          <w:p w:rsidR="00217841" w:rsidRDefault="00217841" w:rsidP="00F93041">
            <w:r>
              <w:t>#</w:t>
            </w:r>
          </w:p>
        </w:tc>
        <w:tc>
          <w:tcPr>
            <w:tcW w:w="2977"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Thema</w:t>
            </w:r>
          </w:p>
        </w:tc>
        <w:tc>
          <w:tcPr>
            <w:tcW w:w="1276"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Geschätzter Aufwand</w:t>
            </w:r>
          </w:p>
        </w:tc>
        <w:tc>
          <w:tcPr>
            <w:tcW w:w="1559"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Aufgewendete Zeit</w:t>
            </w:r>
          </w:p>
        </w:tc>
        <w:tc>
          <w:tcPr>
            <w:tcW w:w="1134"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Beginn</w:t>
            </w:r>
          </w:p>
        </w:tc>
        <w:tc>
          <w:tcPr>
            <w:tcW w:w="1525"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Abgabedatum</w:t>
            </w:r>
          </w:p>
        </w:tc>
      </w:tr>
      <w:tr w:rsidR="00217841" w:rsidRPr="0051023A"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51023A" w:rsidRDefault="00217841" w:rsidP="00F93041">
            <w:pPr>
              <w:rPr>
                <w:rFonts w:ascii="Calibri" w:eastAsia="Times New Roman" w:hAnsi="Calibri" w:cs="Calibri"/>
                <w:color w:val="000000"/>
                <w:lang w:eastAsia="de-CH"/>
              </w:rPr>
            </w:pPr>
            <w:r w:rsidRPr="0051023A">
              <w:rPr>
                <w:rFonts w:ascii="Calibri" w:eastAsia="Times New Roman" w:hAnsi="Calibri" w:cs="Calibri"/>
                <w:color w:val="000000"/>
                <w:lang w:eastAsia="de-CH"/>
              </w:rPr>
              <w:t>674</w:t>
            </w:r>
          </w:p>
        </w:tc>
        <w:tc>
          <w:tcPr>
            <w:tcW w:w="2977" w:type="dxa"/>
            <w:noWrap/>
            <w:hideMark/>
          </w:tcPr>
          <w:p w:rsidR="00217841" w:rsidRPr="0051023A"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Meeting,</w:t>
            </w:r>
            <w:r w:rsidRPr="0051023A">
              <w:rPr>
                <w:rFonts w:ascii="Calibri" w:eastAsia="Times New Roman" w:hAnsi="Calibri" w:cs="Calibri"/>
                <w:color w:val="000000"/>
                <w:lang w:eastAsia="de-CH"/>
              </w:rPr>
              <w:t xml:space="preserve"> 02.04.12</w:t>
            </w:r>
          </w:p>
        </w:tc>
        <w:tc>
          <w:tcPr>
            <w:tcW w:w="1276" w:type="dxa"/>
            <w:noWrap/>
            <w:hideMark/>
          </w:tcPr>
          <w:p w:rsidR="00217841" w:rsidRPr="00AB285A" w:rsidRDefault="00217841" w:rsidP="00F93041">
            <w:pPr>
              <w:cnfStyle w:val="000000100000" w:firstRow="0" w:lastRow="0" w:firstColumn="0" w:lastColumn="0" w:oddVBand="0" w:evenVBand="0" w:oddHBand="1" w:evenHBand="0" w:firstRowFirstColumn="0" w:firstRowLastColumn="0" w:lastRowFirstColumn="0" w:lastRowLastColumn="0"/>
            </w:pPr>
            <w:r w:rsidRPr="00AB285A">
              <w:t>3</w:t>
            </w:r>
          </w:p>
        </w:tc>
        <w:tc>
          <w:tcPr>
            <w:tcW w:w="1559" w:type="dxa"/>
            <w:noWrap/>
            <w:hideMark/>
          </w:tcPr>
          <w:p w:rsidR="00217841" w:rsidRPr="00AB285A" w:rsidRDefault="00217841" w:rsidP="00F93041">
            <w:pPr>
              <w:cnfStyle w:val="000000100000" w:firstRow="0" w:lastRow="0" w:firstColumn="0" w:lastColumn="0" w:oddVBand="0" w:evenVBand="0" w:oddHBand="1" w:evenHBand="0" w:firstRowFirstColumn="0" w:firstRowLastColumn="0" w:lastRowFirstColumn="0" w:lastRowLastColumn="0"/>
            </w:pPr>
            <w:r w:rsidRPr="00AB285A">
              <w:t>4.5</w:t>
            </w:r>
          </w:p>
        </w:tc>
        <w:tc>
          <w:tcPr>
            <w:tcW w:w="1134" w:type="dxa"/>
            <w:noWrap/>
            <w:hideMark/>
          </w:tcPr>
          <w:p w:rsidR="00217841" w:rsidRPr="0051023A"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51023A">
              <w:rPr>
                <w:rFonts w:ascii="Calibri" w:eastAsia="Times New Roman" w:hAnsi="Calibri" w:cs="Calibri"/>
                <w:color w:val="000000"/>
                <w:lang w:eastAsia="de-CH"/>
              </w:rPr>
              <w:t>30.03.2012</w:t>
            </w:r>
          </w:p>
        </w:tc>
        <w:tc>
          <w:tcPr>
            <w:tcW w:w="1525" w:type="dxa"/>
            <w:noWrap/>
            <w:hideMark/>
          </w:tcPr>
          <w:p w:rsidR="00217841" w:rsidRPr="0051023A"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51023A">
              <w:rPr>
                <w:rFonts w:ascii="Calibri" w:eastAsia="Times New Roman" w:hAnsi="Calibri" w:cs="Calibri"/>
                <w:color w:val="000000"/>
                <w:lang w:eastAsia="de-CH"/>
              </w:rPr>
              <w:t>30.03.2012</w:t>
            </w:r>
          </w:p>
        </w:tc>
      </w:tr>
      <w:tr w:rsidR="00217841" w:rsidRPr="0051023A"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51023A" w:rsidRDefault="00217841" w:rsidP="00F93041">
            <w:pPr>
              <w:rPr>
                <w:rFonts w:ascii="Calibri" w:eastAsia="Times New Roman" w:hAnsi="Calibri" w:cs="Calibri"/>
                <w:color w:val="000000"/>
                <w:lang w:eastAsia="de-CH"/>
              </w:rPr>
            </w:pPr>
            <w:r w:rsidRPr="0051023A">
              <w:rPr>
                <w:rFonts w:ascii="Calibri" w:eastAsia="Times New Roman" w:hAnsi="Calibri" w:cs="Calibri"/>
                <w:color w:val="000000"/>
                <w:lang w:eastAsia="de-CH"/>
              </w:rPr>
              <w:t>684</w:t>
            </w:r>
          </w:p>
        </w:tc>
        <w:tc>
          <w:tcPr>
            <w:tcW w:w="2977" w:type="dxa"/>
            <w:noWrap/>
            <w:hideMark/>
          </w:tcPr>
          <w:p w:rsidR="00217841" w:rsidRPr="0051023A"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51023A">
              <w:rPr>
                <w:rFonts w:ascii="Calibri" w:eastAsia="Times New Roman" w:hAnsi="Calibri" w:cs="Calibri"/>
                <w:color w:val="000000"/>
                <w:lang w:eastAsia="de-CH"/>
              </w:rPr>
              <w:t>Risikomanagement nachgeführt</w:t>
            </w:r>
          </w:p>
        </w:tc>
        <w:tc>
          <w:tcPr>
            <w:tcW w:w="1276" w:type="dxa"/>
            <w:noWrap/>
            <w:hideMark/>
          </w:tcPr>
          <w:p w:rsidR="00217841" w:rsidRPr="00AB285A" w:rsidRDefault="00217841" w:rsidP="00F93041">
            <w:pPr>
              <w:cnfStyle w:val="000000010000" w:firstRow="0" w:lastRow="0" w:firstColumn="0" w:lastColumn="0" w:oddVBand="0" w:evenVBand="0" w:oddHBand="0" w:evenHBand="1" w:firstRowFirstColumn="0" w:firstRowLastColumn="0" w:lastRowFirstColumn="0" w:lastRowLastColumn="0"/>
            </w:pPr>
            <w:r w:rsidRPr="00AB285A">
              <w:t>0.5</w:t>
            </w:r>
          </w:p>
        </w:tc>
        <w:tc>
          <w:tcPr>
            <w:tcW w:w="1559" w:type="dxa"/>
            <w:noWrap/>
            <w:hideMark/>
          </w:tcPr>
          <w:p w:rsidR="00217841" w:rsidRPr="00AB285A" w:rsidRDefault="00217841" w:rsidP="00F93041">
            <w:pPr>
              <w:cnfStyle w:val="000000010000" w:firstRow="0" w:lastRow="0" w:firstColumn="0" w:lastColumn="0" w:oddVBand="0" w:evenVBand="0" w:oddHBand="0" w:evenHBand="1" w:firstRowFirstColumn="0" w:firstRowLastColumn="0" w:lastRowFirstColumn="0" w:lastRowLastColumn="0"/>
            </w:pPr>
            <w:r w:rsidRPr="00AB285A">
              <w:t>0.5</w:t>
            </w:r>
          </w:p>
        </w:tc>
        <w:tc>
          <w:tcPr>
            <w:tcW w:w="1134" w:type="dxa"/>
            <w:noWrap/>
            <w:hideMark/>
          </w:tcPr>
          <w:p w:rsidR="00217841" w:rsidRPr="0051023A"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51023A">
              <w:rPr>
                <w:rFonts w:ascii="Calibri" w:eastAsia="Times New Roman" w:hAnsi="Calibri" w:cs="Calibri"/>
                <w:color w:val="000000"/>
                <w:lang w:eastAsia="de-CH"/>
              </w:rPr>
              <w:t>26.03.2012</w:t>
            </w:r>
          </w:p>
        </w:tc>
        <w:tc>
          <w:tcPr>
            <w:tcW w:w="1525" w:type="dxa"/>
            <w:noWrap/>
            <w:hideMark/>
          </w:tcPr>
          <w:p w:rsidR="00217841" w:rsidRPr="0051023A"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02.04.2012</w:t>
            </w:r>
          </w:p>
        </w:tc>
      </w:tr>
      <w:tr w:rsidR="00217841" w:rsidRPr="0051023A"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51023A" w:rsidRDefault="00217841" w:rsidP="00F93041">
            <w:pPr>
              <w:rPr>
                <w:rFonts w:ascii="Calibri" w:eastAsia="Times New Roman" w:hAnsi="Calibri" w:cs="Calibri"/>
                <w:color w:val="000000"/>
                <w:lang w:eastAsia="de-CH"/>
              </w:rPr>
            </w:pPr>
            <w:r w:rsidRPr="0051023A">
              <w:rPr>
                <w:rFonts w:ascii="Calibri" w:eastAsia="Times New Roman" w:hAnsi="Calibri" w:cs="Calibri"/>
                <w:color w:val="000000"/>
                <w:lang w:eastAsia="de-CH"/>
              </w:rPr>
              <w:t>727</w:t>
            </w:r>
          </w:p>
        </w:tc>
        <w:tc>
          <w:tcPr>
            <w:tcW w:w="2977" w:type="dxa"/>
            <w:noWrap/>
            <w:hideMark/>
          </w:tcPr>
          <w:p w:rsidR="00217841" w:rsidRPr="0051023A"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51023A">
              <w:rPr>
                <w:rFonts w:ascii="Calibri" w:eastAsia="Times New Roman" w:hAnsi="Calibri" w:cs="Calibri"/>
                <w:color w:val="000000"/>
                <w:lang w:eastAsia="de-CH"/>
              </w:rPr>
              <w:t>Formativer empirischer Test durchgeführt</w:t>
            </w:r>
          </w:p>
        </w:tc>
        <w:tc>
          <w:tcPr>
            <w:tcW w:w="1276" w:type="dxa"/>
            <w:noWrap/>
            <w:hideMark/>
          </w:tcPr>
          <w:p w:rsidR="00217841" w:rsidRPr="00AB285A" w:rsidRDefault="00217841" w:rsidP="00F93041">
            <w:pPr>
              <w:cnfStyle w:val="000000100000" w:firstRow="0" w:lastRow="0" w:firstColumn="0" w:lastColumn="0" w:oddVBand="0" w:evenVBand="0" w:oddHBand="1" w:evenHBand="0" w:firstRowFirstColumn="0" w:firstRowLastColumn="0" w:lastRowFirstColumn="0" w:lastRowLastColumn="0"/>
            </w:pPr>
            <w:r w:rsidRPr="00AB285A">
              <w:t>12</w:t>
            </w:r>
          </w:p>
        </w:tc>
        <w:tc>
          <w:tcPr>
            <w:tcW w:w="1559" w:type="dxa"/>
            <w:noWrap/>
            <w:hideMark/>
          </w:tcPr>
          <w:p w:rsidR="00217841" w:rsidRPr="00AB285A" w:rsidRDefault="00217841" w:rsidP="00F93041">
            <w:pPr>
              <w:cnfStyle w:val="000000100000" w:firstRow="0" w:lastRow="0" w:firstColumn="0" w:lastColumn="0" w:oddVBand="0" w:evenVBand="0" w:oddHBand="1" w:evenHBand="0" w:firstRowFirstColumn="0" w:firstRowLastColumn="0" w:lastRowFirstColumn="0" w:lastRowLastColumn="0"/>
            </w:pPr>
            <w:r w:rsidRPr="00AB285A">
              <w:t>13.5</w:t>
            </w:r>
          </w:p>
        </w:tc>
        <w:tc>
          <w:tcPr>
            <w:tcW w:w="1134" w:type="dxa"/>
            <w:noWrap/>
            <w:hideMark/>
          </w:tcPr>
          <w:p w:rsidR="00217841" w:rsidRPr="0051023A"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51023A">
              <w:rPr>
                <w:rFonts w:ascii="Calibri" w:eastAsia="Times New Roman" w:hAnsi="Calibri" w:cs="Calibri"/>
                <w:color w:val="000000"/>
                <w:lang w:eastAsia="de-CH"/>
              </w:rPr>
              <w:t>26.03.2012</w:t>
            </w:r>
          </w:p>
        </w:tc>
        <w:tc>
          <w:tcPr>
            <w:tcW w:w="1525" w:type="dxa"/>
            <w:noWrap/>
            <w:hideMark/>
          </w:tcPr>
          <w:p w:rsidR="00217841" w:rsidRPr="0051023A"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02.04.2012</w:t>
            </w:r>
          </w:p>
        </w:tc>
      </w:tr>
      <w:tr w:rsidR="00217841" w:rsidRPr="0051023A"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51023A" w:rsidRDefault="00217841" w:rsidP="00F93041">
            <w:pPr>
              <w:rPr>
                <w:rFonts w:ascii="Calibri" w:eastAsia="Times New Roman" w:hAnsi="Calibri" w:cs="Calibri"/>
                <w:color w:val="000000"/>
                <w:lang w:eastAsia="de-CH"/>
              </w:rPr>
            </w:pPr>
            <w:r w:rsidRPr="0051023A">
              <w:rPr>
                <w:rFonts w:ascii="Calibri" w:eastAsia="Times New Roman" w:hAnsi="Calibri" w:cs="Calibri"/>
                <w:color w:val="000000"/>
                <w:lang w:eastAsia="de-CH"/>
              </w:rPr>
              <w:t>729</w:t>
            </w:r>
          </w:p>
        </w:tc>
        <w:tc>
          <w:tcPr>
            <w:tcW w:w="2977" w:type="dxa"/>
            <w:noWrap/>
            <w:hideMark/>
          </w:tcPr>
          <w:p w:rsidR="00217841" w:rsidRPr="0051023A"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51023A">
              <w:rPr>
                <w:rFonts w:ascii="Calibri" w:eastAsia="Times New Roman" w:hAnsi="Calibri" w:cs="Calibri"/>
                <w:color w:val="000000"/>
                <w:lang w:eastAsia="de-CH"/>
              </w:rPr>
              <w:t>Formativer empirischer Test dokumentiert</w:t>
            </w:r>
          </w:p>
        </w:tc>
        <w:tc>
          <w:tcPr>
            <w:tcW w:w="1276" w:type="dxa"/>
            <w:noWrap/>
            <w:hideMark/>
          </w:tcPr>
          <w:p w:rsidR="00217841" w:rsidRPr="00AB285A" w:rsidRDefault="00217841" w:rsidP="00F93041">
            <w:pPr>
              <w:cnfStyle w:val="000000010000" w:firstRow="0" w:lastRow="0" w:firstColumn="0" w:lastColumn="0" w:oddVBand="0" w:evenVBand="0" w:oddHBand="0" w:evenHBand="1" w:firstRowFirstColumn="0" w:firstRowLastColumn="0" w:lastRowFirstColumn="0" w:lastRowLastColumn="0"/>
            </w:pPr>
            <w:r w:rsidRPr="00AB285A">
              <w:t>8</w:t>
            </w:r>
          </w:p>
        </w:tc>
        <w:tc>
          <w:tcPr>
            <w:tcW w:w="1559" w:type="dxa"/>
            <w:noWrap/>
            <w:hideMark/>
          </w:tcPr>
          <w:p w:rsidR="00217841" w:rsidRPr="00AB285A" w:rsidRDefault="00217841" w:rsidP="00F93041">
            <w:pPr>
              <w:cnfStyle w:val="000000010000" w:firstRow="0" w:lastRow="0" w:firstColumn="0" w:lastColumn="0" w:oddVBand="0" w:evenVBand="0" w:oddHBand="0" w:evenHBand="1" w:firstRowFirstColumn="0" w:firstRowLastColumn="0" w:lastRowFirstColumn="0" w:lastRowLastColumn="0"/>
            </w:pPr>
            <w:r w:rsidRPr="00AB285A">
              <w:t>6.5</w:t>
            </w:r>
          </w:p>
        </w:tc>
        <w:tc>
          <w:tcPr>
            <w:tcW w:w="1134" w:type="dxa"/>
            <w:noWrap/>
            <w:hideMark/>
          </w:tcPr>
          <w:p w:rsidR="00217841" w:rsidRPr="0051023A"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51023A">
              <w:rPr>
                <w:rFonts w:ascii="Calibri" w:eastAsia="Times New Roman" w:hAnsi="Calibri" w:cs="Calibri"/>
                <w:color w:val="000000"/>
                <w:lang w:eastAsia="de-CH"/>
              </w:rPr>
              <w:t>27.03.2012</w:t>
            </w:r>
          </w:p>
        </w:tc>
        <w:tc>
          <w:tcPr>
            <w:tcW w:w="1525" w:type="dxa"/>
            <w:noWrap/>
            <w:hideMark/>
          </w:tcPr>
          <w:p w:rsidR="00217841" w:rsidRPr="0051023A"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02.04.2012</w:t>
            </w:r>
          </w:p>
        </w:tc>
      </w:tr>
      <w:tr w:rsidR="00217841" w:rsidRPr="0051023A"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51023A" w:rsidRDefault="00217841" w:rsidP="00F93041">
            <w:pPr>
              <w:rPr>
                <w:rFonts w:ascii="Calibri" w:eastAsia="Times New Roman" w:hAnsi="Calibri" w:cs="Calibri"/>
                <w:color w:val="000000"/>
                <w:lang w:eastAsia="de-CH"/>
              </w:rPr>
            </w:pPr>
            <w:r w:rsidRPr="0051023A">
              <w:rPr>
                <w:rFonts w:ascii="Calibri" w:eastAsia="Times New Roman" w:hAnsi="Calibri" w:cs="Calibri"/>
                <w:color w:val="000000"/>
                <w:lang w:eastAsia="de-CH"/>
              </w:rPr>
              <w:t>744</w:t>
            </w:r>
          </w:p>
        </w:tc>
        <w:tc>
          <w:tcPr>
            <w:tcW w:w="2977" w:type="dxa"/>
            <w:noWrap/>
            <w:hideMark/>
          </w:tcPr>
          <w:p w:rsidR="00217841" w:rsidRPr="0051023A"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51023A">
              <w:rPr>
                <w:rFonts w:ascii="Calibri" w:eastAsia="Times New Roman" w:hAnsi="Calibri" w:cs="Calibri"/>
                <w:color w:val="000000"/>
                <w:lang w:eastAsia="de-CH"/>
              </w:rPr>
              <w:t>Tiefere Auflösungen getestet und dokumentiert</w:t>
            </w:r>
          </w:p>
        </w:tc>
        <w:tc>
          <w:tcPr>
            <w:tcW w:w="1276" w:type="dxa"/>
            <w:noWrap/>
            <w:hideMark/>
          </w:tcPr>
          <w:p w:rsidR="00217841" w:rsidRPr="00AB285A" w:rsidRDefault="00217841" w:rsidP="00F93041">
            <w:pPr>
              <w:cnfStyle w:val="000000100000" w:firstRow="0" w:lastRow="0" w:firstColumn="0" w:lastColumn="0" w:oddVBand="0" w:evenVBand="0" w:oddHBand="1" w:evenHBand="0" w:firstRowFirstColumn="0" w:firstRowLastColumn="0" w:lastRowFirstColumn="0" w:lastRowLastColumn="0"/>
            </w:pPr>
            <w:r w:rsidRPr="00AB285A">
              <w:t>8</w:t>
            </w:r>
          </w:p>
        </w:tc>
        <w:tc>
          <w:tcPr>
            <w:tcW w:w="1559" w:type="dxa"/>
            <w:noWrap/>
            <w:hideMark/>
          </w:tcPr>
          <w:p w:rsidR="00217841" w:rsidRPr="00AB285A" w:rsidRDefault="00217841" w:rsidP="00F93041">
            <w:pPr>
              <w:cnfStyle w:val="000000100000" w:firstRow="0" w:lastRow="0" w:firstColumn="0" w:lastColumn="0" w:oddVBand="0" w:evenVBand="0" w:oddHBand="1" w:evenHBand="0" w:firstRowFirstColumn="0" w:firstRowLastColumn="0" w:lastRowFirstColumn="0" w:lastRowLastColumn="0"/>
            </w:pPr>
            <w:r w:rsidRPr="00AB285A">
              <w:t>10</w:t>
            </w:r>
          </w:p>
        </w:tc>
        <w:tc>
          <w:tcPr>
            <w:tcW w:w="1134" w:type="dxa"/>
            <w:noWrap/>
            <w:hideMark/>
          </w:tcPr>
          <w:p w:rsidR="00217841" w:rsidRPr="0051023A"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51023A">
              <w:rPr>
                <w:rFonts w:ascii="Calibri" w:eastAsia="Times New Roman" w:hAnsi="Calibri" w:cs="Calibri"/>
                <w:color w:val="000000"/>
                <w:lang w:eastAsia="de-CH"/>
              </w:rPr>
              <w:t>26.03.2012</w:t>
            </w:r>
          </w:p>
        </w:tc>
        <w:tc>
          <w:tcPr>
            <w:tcW w:w="1525" w:type="dxa"/>
            <w:noWrap/>
            <w:hideMark/>
          </w:tcPr>
          <w:p w:rsidR="00217841" w:rsidRPr="0051023A"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02.04.2012</w:t>
            </w:r>
          </w:p>
        </w:tc>
      </w:tr>
      <w:tr w:rsidR="00217841" w:rsidRPr="0051023A"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51023A" w:rsidRDefault="00217841" w:rsidP="00F93041">
            <w:pPr>
              <w:rPr>
                <w:rFonts w:ascii="Calibri" w:eastAsia="Times New Roman" w:hAnsi="Calibri" w:cs="Calibri"/>
                <w:color w:val="000000"/>
                <w:lang w:eastAsia="de-CH"/>
              </w:rPr>
            </w:pPr>
            <w:r w:rsidRPr="0051023A">
              <w:rPr>
                <w:rFonts w:ascii="Calibri" w:eastAsia="Times New Roman" w:hAnsi="Calibri" w:cs="Calibri"/>
                <w:color w:val="000000"/>
                <w:lang w:eastAsia="de-CH"/>
              </w:rPr>
              <w:t>745</w:t>
            </w:r>
          </w:p>
        </w:tc>
        <w:tc>
          <w:tcPr>
            <w:tcW w:w="2977" w:type="dxa"/>
            <w:noWrap/>
            <w:hideMark/>
          </w:tcPr>
          <w:p w:rsidR="00217841" w:rsidRPr="0051023A"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51023A">
              <w:rPr>
                <w:rFonts w:ascii="Calibri" w:eastAsia="Times New Roman" w:hAnsi="Calibri" w:cs="Calibri"/>
                <w:color w:val="000000"/>
                <w:lang w:eastAsia="de-CH"/>
              </w:rPr>
              <w:t>Architektur mit Silvan besprochen</w:t>
            </w:r>
          </w:p>
        </w:tc>
        <w:tc>
          <w:tcPr>
            <w:tcW w:w="1276" w:type="dxa"/>
            <w:noWrap/>
            <w:hideMark/>
          </w:tcPr>
          <w:p w:rsidR="00217841" w:rsidRPr="00AB285A" w:rsidRDefault="00217841" w:rsidP="00F93041">
            <w:pPr>
              <w:cnfStyle w:val="000000010000" w:firstRow="0" w:lastRow="0" w:firstColumn="0" w:lastColumn="0" w:oddVBand="0" w:evenVBand="0" w:oddHBand="0" w:evenHBand="1" w:firstRowFirstColumn="0" w:firstRowLastColumn="0" w:lastRowFirstColumn="0" w:lastRowLastColumn="0"/>
            </w:pPr>
            <w:r w:rsidRPr="00AB285A">
              <w:t>6</w:t>
            </w:r>
          </w:p>
        </w:tc>
        <w:tc>
          <w:tcPr>
            <w:tcW w:w="1559" w:type="dxa"/>
            <w:noWrap/>
            <w:hideMark/>
          </w:tcPr>
          <w:p w:rsidR="00217841" w:rsidRPr="00AB285A" w:rsidRDefault="00217841" w:rsidP="00F93041">
            <w:pPr>
              <w:cnfStyle w:val="000000010000" w:firstRow="0" w:lastRow="0" w:firstColumn="0" w:lastColumn="0" w:oddVBand="0" w:evenVBand="0" w:oddHBand="0" w:evenHBand="1" w:firstRowFirstColumn="0" w:firstRowLastColumn="0" w:lastRowFirstColumn="0" w:lastRowLastColumn="0"/>
            </w:pPr>
            <w:r w:rsidRPr="00AB285A">
              <w:t>6.75</w:t>
            </w:r>
          </w:p>
        </w:tc>
        <w:tc>
          <w:tcPr>
            <w:tcW w:w="1134" w:type="dxa"/>
            <w:noWrap/>
            <w:hideMark/>
          </w:tcPr>
          <w:p w:rsidR="00217841" w:rsidRPr="0051023A"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51023A">
              <w:rPr>
                <w:rFonts w:ascii="Calibri" w:eastAsia="Times New Roman" w:hAnsi="Calibri" w:cs="Calibri"/>
                <w:color w:val="000000"/>
                <w:lang w:eastAsia="de-CH"/>
              </w:rPr>
              <w:t>29.03.2012</w:t>
            </w:r>
          </w:p>
        </w:tc>
        <w:tc>
          <w:tcPr>
            <w:tcW w:w="1525" w:type="dxa"/>
            <w:noWrap/>
            <w:hideMark/>
          </w:tcPr>
          <w:p w:rsidR="00217841" w:rsidRPr="0051023A"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51023A">
              <w:rPr>
                <w:rFonts w:ascii="Calibri" w:eastAsia="Times New Roman" w:hAnsi="Calibri" w:cs="Calibri"/>
                <w:color w:val="000000"/>
                <w:lang w:eastAsia="de-CH"/>
              </w:rPr>
              <w:t>29.03.2012</w:t>
            </w:r>
          </w:p>
        </w:tc>
      </w:tr>
      <w:tr w:rsidR="00217841" w:rsidRPr="0051023A"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51023A" w:rsidRDefault="00217841" w:rsidP="00F93041">
            <w:pPr>
              <w:rPr>
                <w:rFonts w:ascii="Calibri" w:eastAsia="Times New Roman" w:hAnsi="Calibri" w:cs="Calibri"/>
                <w:color w:val="000000"/>
                <w:lang w:eastAsia="de-CH"/>
              </w:rPr>
            </w:pPr>
            <w:r w:rsidRPr="0051023A">
              <w:rPr>
                <w:rFonts w:ascii="Calibri" w:eastAsia="Times New Roman" w:hAnsi="Calibri" w:cs="Calibri"/>
                <w:color w:val="000000"/>
                <w:lang w:eastAsia="de-CH"/>
              </w:rPr>
              <w:t>746</w:t>
            </w:r>
          </w:p>
        </w:tc>
        <w:tc>
          <w:tcPr>
            <w:tcW w:w="2977" w:type="dxa"/>
            <w:noWrap/>
            <w:hideMark/>
          </w:tcPr>
          <w:p w:rsidR="00217841" w:rsidRPr="0051023A"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51023A">
              <w:rPr>
                <w:rFonts w:ascii="Calibri" w:eastAsia="Times New Roman" w:hAnsi="Calibri" w:cs="Calibri"/>
                <w:color w:val="000000"/>
                <w:lang w:eastAsia="de-CH"/>
              </w:rPr>
              <w:t>Architekturprototyp erstellt: Handtracking</w:t>
            </w:r>
          </w:p>
        </w:tc>
        <w:tc>
          <w:tcPr>
            <w:tcW w:w="1276" w:type="dxa"/>
            <w:noWrap/>
            <w:hideMark/>
          </w:tcPr>
          <w:p w:rsidR="00217841" w:rsidRPr="00AB285A" w:rsidRDefault="00217841" w:rsidP="00F93041">
            <w:pPr>
              <w:cnfStyle w:val="000000100000" w:firstRow="0" w:lastRow="0" w:firstColumn="0" w:lastColumn="0" w:oddVBand="0" w:evenVBand="0" w:oddHBand="1" w:evenHBand="0" w:firstRowFirstColumn="0" w:firstRowLastColumn="0" w:lastRowFirstColumn="0" w:lastRowLastColumn="0"/>
            </w:pPr>
            <w:r w:rsidRPr="00AB285A">
              <w:t>7</w:t>
            </w:r>
          </w:p>
        </w:tc>
        <w:tc>
          <w:tcPr>
            <w:tcW w:w="1559" w:type="dxa"/>
            <w:noWrap/>
            <w:hideMark/>
          </w:tcPr>
          <w:p w:rsidR="00217841" w:rsidRPr="00AB285A" w:rsidRDefault="00217841" w:rsidP="00F93041">
            <w:pPr>
              <w:cnfStyle w:val="000000100000" w:firstRow="0" w:lastRow="0" w:firstColumn="0" w:lastColumn="0" w:oddVBand="0" w:evenVBand="0" w:oddHBand="1" w:evenHBand="0" w:firstRowFirstColumn="0" w:firstRowLastColumn="0" w:lastRowFirstColumn="0" w:lastRowLastColumn="0"/>
            </w:pPr>
            <w:r w:rsidRPr="00AB285A">
              <w:t>7.5</w:t>
            </w:r>
          </w:p>
        </w:tc>
        <w:tc>
          <w:tcPr>
            <w:tcW w:w="1134" w:type="dxa"/>
            <w:noWrap/>
            <w:hideMark/>
          </w:tcPr>
          <w:p w:rsidR="00217841" w:rsidRPr="0051023A"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51023A">
              <w:rPr>
                <w:rFonts w:ascii="Calibri" w:eastAsia="Times New Roman" w:hAnsi="Calibri" w:cs="Calibri"/>
                <w:color w:val="000000"/>
                <w:lang w:eastAsia="de-CH"/>
              </w:rPr>
              <w:t>26.03.2012</w:t>
            </w:r>
          </w:p>
        </w:tc>
        <w:tc>
          <w:tcPr>
            <w:tcW w:w="1525" w:type="dxa"/>
            <w:noWrap/>
            <w:hideMark/>
          </w:tcPr>
          <w:p w:rsidR="00217841" w:rsidRPr="0051023A"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02.04.2012</w:t>
            </w:r>
          </w:p>
        </w:tc>
      </w:tr>
      <w:tr w:rsidR="00217841" w:rsidRPr="0051023A"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51023A" w:rsidRDefault="00217841" w:rsidP="00F93041">
            <w:pPr>
              <w:rPr>
                <w:rFonts w:ascii="Calibri" w:eastAsia="Times New Roman" w:hAnsi="Calibri" w:cs="Calibri"/>
                <w:color w:val="000000"/>
                <w:lang w:eastAsia="de-CH"/>
              </w:rPr>
            </w:pPr>
            <w:r w:rsidRPr="0051023A">
              <w:rPr>
                <w:rFonts w:ascii="Calibri" w:eastAsia="Times New Roman" w:hAnsi="Calibri" w:cs="Calibri"/>
                <w:color w:val="000000"/>
                <w:lang w:eastAsia="de-CH"/>
              </w:rPr>
              <w:t>747</w:t>
            </w:r>
          </w:p>
        </w:tc>
        <w:tc>
          <w:tcPr>
            <w:tcW w:w="2977" w:type="dxa"/>
            <w:noWrap/>
            <w:hideMark/>
          </w:tcPr>
          <w:p w:rsidR="00217841" w:rsidRPr="0051023A"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51023A">
              <w:rPr>
                <w:rFonts w:ascii="Calibri" w:eastAsia="Times New Roman" w:hAnsi="Calibri" w:cs="Calibri"/>
                <w:color w:val="000000"/>
                <w:lang w:eastAsia="de-CH"/>
              </w:rPr>
              <w:t>Architekturprototyp erstellt: Menu mit Mittagsmenu und Poster</w:t>
            </w:r>
          </w:p>
        </w:tc>
        <w:tc>
          <w:tcPr>
            <w:tcW w:w="1276" w:type="dxa"/>
            <w:noWrap/>
            <w:hideMark/>
          </w:tcPr>
          <w:p w:rsidR="00217841" w:rsidRPr="00AB285A" w:rsidRDefault="00217841" w:rsidP="00F93041">
            <w:pPr>
              <w:cnfStyle w:val="000000010000" w:firstRow="0" w:lastRow="0" w:firstColumn="0" w:lastColumn="0" w:oddVBand="0" w:evenVBand="0" w:oddHBand="0" w:evenHBand="1" w:firstRowFirstColumn="0" w:firstRowLastColumn="0" w:lastRowFirstColumn="0" w:lastRowLastColumn="0"/>
            </w:pPr>
            <w:r w:rsidRPr="00AB285A">
              <w:t>4</w:t>
            </w:r>
          </w:p>
        </w:tc>
        <w:tc>
          <w:tcPr>
            <w:tcW w:w="1559" w:type="dxa"/>
            <w:noWrap/>
            <w:hideMark/>
          </w:tcPr>
          <w:p w:rsidR="00217841" w:rsidRPr="00AB285A" w:rsidRDefault="00217841" w:rsidP="00F93041">
            <w:pPr>
              <w:cnfStyle w:val="000000010000" w:firstRow="0" w:lastRow="0" w:firstColumn="0" w:lastColumn="0" w:oddVBand="0" w:evenVBand="0" w:oddHBand="0" w:evenHBand="1" w:firstRowFirstColumn="0" w:firstRowLastColumn="0" w:lastRowFirstColumn="0" w:lastRowLastColumn="0"/>
            </w:pPr>
            <w:r w:rsidRPr="00AB285A">
              <w:t>4</w:t>
            </w:r>
          </w:p>
        </w:tc>
        <w:tc>
          <w:tcPr>
            <w:tcW w:w="1134" w:type="dxa"/>
            <w:noWrap/>
            <w:hideMark/>
          </w:tcPr>
          <w:p w:rsidR="00217841" w:rsidRPr="0051023A"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51023A">
              <w:rPr>
                <w:rFonts w:ascii="Calibri" w:eastAsia="Times New Roman" w:hAnsi="Calibri" w:cs="Calibri"/>
                <w:color w:val="000000"/>
                <w:lang w:eastAsia="de-CH"/>
              </w:rPr>
              <w:t>26.03.2012</w:t>
            </w:r>
          </w:p>
        </w:tc>
        <w:tc>
          <w:tcPr>
            <w:tcW w:w="1525" w:type="dxa"/>
            <w:noWrap/>
            <w:hideMark/>
          </w:tcPr>
          <w:p w:rsidR="00217841" w:rsidRPr="0051023A"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p>
        </w:tc>
      </w:tr>
      <w:tr w:rsidR="00217841" w:rsidRPr="0051023A"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51023A" w:rsidRDefault="00217841" w:rsidP="00F93041">
            <w:pPr>
              <w:rPr>
                <w:rFonts w:ascii="Calibri" w:eastAsia="Times New Roman" w:hAnsi="Calibri" w:cs="Calibri"/>
                <w:color w:val="000000"/>
                <w:lang w:eastAsia="de-CH"/>
              </w:rPr>
            </w:pPr>
            <w:r w:rsidRPr="0051023A">
              <w:rPr>
                <w:rFonts w:ascii="Calibri" w:eastAsia="Times New Roman" w:hAnsi="Calibri" w:cs="Calibri"/>
                <w:color w:val="000000"/>
                <w:lang w:eastAsia="de-CH"/>
              </w:rPr>
              <w:t>750</w:t>
            </w:r>
          </w:p>
        </w:tc>
        <w:tc>
          <w:tcPr>
            <w:tcW w:w="2977" w:type="dxa"/>
            <w:noWrap/>
            <w:hideMark/>
          </w:tcPr>
          <w:p w:rsidR="00217841" w:rsidRPr="0051023A"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51023A">
              <w:rPr>
                <w:rFonts w:ascii="Calibri" w:eastAsia="Times New Roman" w:hAnsi="Calibri" w:cs="Calibri"/>
                <w:color w:val="000000"/>
                <w:lang w:eastAsia="de-CH"/>
              </w:rPr>
              <w:t>Sprint 6 geplant</w:t>
            </w:r>
          </w:p>
        </w:tc>
        <w:tc>
          <w:tcPr>
            <w:tcW w:w="1276" w:type="dxa"/>
            <w:noWrap/>
            <w:hideMark/>
          </w:tcPr>
          <w:p w:rsidR="00217841" w:rsidRPr="00AB285A" w:rsidRDefault="00217841" w:rsidP="00F93041">
            <w:pPr>
              <w:cnfStyle w:val="000000100000" w:firstRow="0" w:lastRow="0" w:firstColumn="0" w:lastColumn="0" w:oddVBand="0" w:evenVBand="0" w:oddHBand="1" w:evenHBand="0" w:firstRowFirstColumn="0" w:firstRowLastColumn="0" w:lastRowFirstColumn="0" w:lastRowLastColumn="0"/>
            </w:pPr>
            <w:r w:rsidRPr="00AB285A">
              <w:t>3</w:t>
            </w:r>
          </w:p>
        </w:tc>
        <w:tc>
          <w:tcPr>
            <w:tcW w:w="1559" w:type="dxa"/>
            <w:noWrap/>
            <w:hideMark/>
          </w:tcPr>
          <w:p w:rsidR="00217841" w:rsidRPr="00AB285A" w:rsidRDefault="00217841" w:rsidP="00F93041">
            <w:pPr>
              <w:cnfStyle w:val="000000100000" w:firstRow="0" w:lastRow="0" w:firstColumn="0" w:lastColumn="0" w:oddVBand="0" w:evenVBand="0" w:oddHBand="1" w:evenHBand="0" w:firstRowFirstColumn="0" w:firstRowLastColumn="0" w:lastRowFirstColumn="0" w:lastRowLastColumn="0"/>
            </w:pPr>
            <w:r w:rsidRPr="00AB285A">
              <w:t>3</w:t>
            </w:r>
          </w:p>
        </w:tc>
        <w:tc>
          <w:tcPr>
            <w:tcW w:w="1134" w:type="dxa"/>
            <w:noWrap/>
            <w:hideMark/>
          </w:tcPr>
          <w:p w:rsidR="00217841" w:rsidRPr="0051023A"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51023A">
              <w:rPr>
                <w:rFonts w:ascii="Calibri" w:eastAsia="Times New Roman" w:hAnsi="Calibri" w:cs="Calibri"/>
                <w:color w:val="000000"/>
                <w:lang w:eastAsia="de-CH"/>
              </w:rPr>
              <w:t>26.03.2012</w:t>
            </w:r>
          </w:p>
        </w:tc>
        <w:tc>
          <w:tcPr>
            <w:tcW w:w="1525" w:type="dxa"/>
            <w:noWrap/>
            <w:hideMark/>
          </w:tcPr>
          <w:p w:rsidR="00217841" w:rsidRPr="0051023A"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02.04.2012</w:t>
            </w:r>
          </w:p>
        </w:tc>
      </w:tr>
      <w:tr w:rsidR="00217841" w:rsidRPr="0051023A"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51023A" w:rsidRDefault="00217841" w:rsidP="00F93041">
            <w:pPr>
              <w:rPr>
                <w:rFonts w:ascii="Calibri" w:eastAsia="Times New Roman" w:hAnsi="Calibri" w:cs="Calibri"/>
                <w:color w:val="000000"/>
                <w:lang w:eastAsia="de-CH"/>
              </w:rPr>
            </w:pPr>
            <w:r w:rsidRPr="0051023A">
              <w:rPr>
                <w:rFonts w:ascii="Calibri" w:eastAsia="Times New Roman" w:hAnsi="Calibri" w:cs="Calibri"/>
                <w:color w:val="000000"/>
                <w:lang w:eastAsia="de-CH"/>
              </w:rPr>
              <w:t>Total</w:t>
            </w:r>
          </w:p>
        </w:tc>
        <w:tc>
          <w:tcPr>
            <w:tcW w:w="2977" w:type="dxa"/>
            <w:noWrap/>
            <w:hideMark/>
          </w:tcPr>
          <w:p w:rsidR="00217841" w:rsidRPr="0051023A"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p>
        </w:tc>
        <w:tc>
          <w:tcPr>
            <w:tcW w:w="1276" w:type="dxa"/>
            <w:noWrap/>
            <w:hideMark/>
          </w:tcPr>
          <w:p w:rsidR="00217841" w:rsidRPr="00D45E97" w:rsidRDefault="00217841" w:rsidP="00F93041">
            <w:pPr>
              <w:cnfStyle w:val="000000010000" w:firstRow="0" w:lastRow="0" w:firstColumn="0" w:lastColumn="0" w:oddVBand="0" w:evenVBand="0" w:oddHBand="0" w:evenHBand="1" w:firstRowFirstColumn="0" w:firstRowLastColumn="0" w:lastRowFirstColumn="0" w:lastRowLastColumn="0"/>
              <w:rPr>
                <w:b/>
              </w:rPr>
            </w:pPr>
            <w:r w:rsidRPr="00D45E97">
              <w:rPr>
                <w:b/>
              </w:rPr>
              <w:t>51.5</w:t>
            </w:r>
          </w:p>
        </w:tc>
        <w:tc>
          <w:tcPr>
            <w:tcW w:w="1559" w:type="dxa"/>
            <w:noWrap/>
            <w:hideMark/>
          </w:tcPr>
          <w:p w:rsidR="00217841" w:rsidRPr="00D45E97" w:rsidRDefault="00217841" w:rsidP="00F93041">
            <w:pPr>
              <w:cnfStyle w:val="000000010000" w:firstRow="0" w:lastRow="0" w:firstColumn="0" w:lastColumn="0" w:oddVBand="0" w:evenVBand="0" w:oddHBand="0" w:evenHBand="1" w:firstRowFirstColumn="0" w:firstRowLastColumn="0" w:lastRowFirstColumn="0" w:lastRowLastColumn="0"/>
              <w:rPr>
                <w:b/>
              </w:rPr>
            </w:pPr>
            <w:r w:rsidRPr="00D45E97">
              <w:rPr>
                <w:b/>
              </w:rPr>
              <w:t>56.25</w:t>
            </w:r>
          </w:p>
        </w:tc>
        <w:tc>
          <w:tcPr>
            <w:tcW w:w="1134" w:type="dxa"/>
            <w:noWrap/>
            <w:hideMark/>
          </w:tcPr>
          <w:p w:rsidR="00217841" w:rsidRPr="0051023A"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p>
        </w:tc>
        <w:tc>
          <w:tcPr>
            <w:tcW w:w="1525" w:type="dxa"/>
            <w:noWrap/>
            <w:hideMark/>
          </w:tcPr>
          <w:p w:rsidR="00217841" w:rsidRPr="0051023A"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p>
        </w:tc>
      </w:tr>
    </w:tbl>
    <w:p w:rsidR="00217841" w:rsidRDefault="00217841" w:rsidP="00217841">
      <w:pPr>
        <w:pStyle w:val="Caption"/>
      </w:pPr>
      <w:bookmarkStart w:id="1088" w:name="_Toc327468191"/>
      <w:r>
        <w:t xml:space="preserve">Tabelle </w:t>
      </w:r>
      <w:fldSimple w:instr=" SEQ Tabelle \* ARABIC ">
        <w:r w:rsidR="000E6CF3">
          <w:rPr>
            <w:noProof/>
          </w:rPr>
          <w:t>40</w:t>
        </w:r>
      </w:fldSimple>
      <w:r w:rsidRPr="00380523">
        <w:t xml:space="preserve"> - Tickets Sprint </w:t>
      </w:r>
      <w:r>
        <w:t>6</w:t>
      </w:r>
      <w:bookmarkEnd w:id="1088"/>
    </w:p>
    <w:p w:rsidR="00217841" w:rsidRDefault="00217841" w:rsidP="00217841">
      <w:pPr>
        <w:pStyle w:val="Heading4"/>
      </w:pPr>
      <w:bookmarkStart w:id="1089" w:name="_Toc327467985"/>
      <w:r>
        <w:t>Sprint 7</w:t>
      </w:r>
      <w:bookmarkEnd w:id="1089"/>
    </w:p>
    <w:p w:rsidR="00217841" w:rsidRPr="0021428E" w:rsidRDefault="00217841" w:rsidP="00217841">
      <w:r>
        <w:t>Die folgenden Tickets wurden im Sprint 7 abgearbeitet:</w:t>
      </w:r>
    </w:p>
    <w:tbl>
      <w:tblPr>
        <w:tblStyle w:val="MediumShading1-Accent1"/>
        <w:tblW w:w="0" w:type="auto"/>
        <w:tblLook w:val="04A0" w:firstRow="1" w:lastRow="0" w:firstColumn="1" w:lastColumn="0" w:noHBand="0" w:noVBand="1"/>
      </w:tblPr>
      <w:tblGrid>
        <w:gridCol w:w="816"/>
        <w:gridCol w:w="2977"/>
        <w:gridCol w:w="1279"/>
        <w:gridCol w:w="1563"/>
        <w:gridCol w:w="1128"/>
        <w:gridCol w:w="1525"/>
      </w:tblGrid>
      <w:tr w:rsidR="00217841" w:rsidTr="00F93041">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816" w:type="dxa"/>
          </w:tcPr>
          <w:p w:rsidR="00217841" w:rsidRDefault="00217841" w:rsidP="00F93041">
            <w:r>
              <w:t>#</w:t>
            </w:r>
          </w:p>
        </w:tc>
        <w:tc>
          <w:tcPr>
            <w:tcW w:w="2977"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Thema</w:t>
            </w:r>
          </w:p>
        </w:tc>
        <w:tc>
          <w:tcPr>
            <w:tcW w:w="1279"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Geschätzter Aufwand</w:t>
            </w:r>
          </w:p>
        </w:tc>
        <w:tc>
          <w:tcPr>
            <w:tcW w:w="1563"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Aufgewendete Zeit</w:t>
            </w:r>
          </w:p>
        </w:tc>
        <w:tc>
          <w:tcPr>
            <w:tcW w:w="1128"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Beginn</w:t>
            </w:r>
          </w:p>
        </w:tc>
        <w:tc>
          <w:tcPr>
            <w:tcW w:w="1525"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Abgabedatum</w:t>
            </w:r>
          </w:p>
        </w:tc>
      </w:tr>
      <w:tr w:rsidR="00217841" w:rsidRPr="00044B87"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6" w:type="dxa"/>
            <w:noWrap/>
            <w:hideMark/>
          </w:tcPr>
          <w:p w:rsidR="00217841" w:rsidRPr="00044B87" w:rsidRDefault="00217841" w:rsidP="00F93041">
            <w:pPr>
              <w:rPr>
                <w:rFonts w:ascii="Calibri" w:eastAsia="Times New Roman" w:hAnsi="Calibri" w:cs="Calibri"/>
                <w:color w:val="000000"/>
                <w:lang w:eastAsia="de-CH"/>
              </w:rPr>
            </w:pPr>
            <w:r w:rsidRPr="00044B87">
              <w:rPr>
                <w:rFonts w:ascii="Calibri" w:eastAsia="Times New Roman" w:hAnsi="Calibri" w:cs="Calibri"/>
                <w:color w:val="000000"/>
                <w:lang w:eastAsia="de-CH"/>
              </w:rPr>
              <w:t>676</w:t>
            </w:r>
          </w:p>
        </w:tc>
        <w:tc>
          <w:tcPr>
            <w:tcW w:w="2977" w:type="dxa"/>
            <w:noWrap/>
            <w:hideMark/>
          </w:tcPr>
          <w:p w:rsidR="00217841" w:rsidRPr="00044B87"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Meeting,</w:t>
            </w:r>
            <w:r w:rsidRPr="00044B87">
              <w:rPr>
                <w:rFonts w:ascii="Calibri" w:eastAsia="Times New Roman" w:hAnsi="Calibri" w:cs="Calibri"/>
                <w:color w:val="000000"/>
                <w:lang w:eastAsia="de-CH"/>
              </w:rPr>
              <w:t xml:space="preserve"> 17.04.12</w:t>
            </w:r>
          </w:p>
        </w:tc>
        <w:tc>
          <w:tcPr>
            <w:tcW w:w="1279" w:type="dxa"/>
            <w:noWrap/>
            <w:hideMark/>
          </w:tcPr>
          <w:p w:rsidR="00217841" w:rsidRPr="00994656" w:rsidRDefault="00217841" w:rsidP="00F93041">
            <w:pPr>
              <w:cnfStyle w:val="000000100000" w:firstRow="0" w:lastRow="0" w:firstColumn="0" w:lastColumn="0" w:oddVBand="0" w:evenVBand="0" w:oddHBand="1" w:evenHBand="0" w:firstRowFirstColumn="0" w:firstRowLastColumn="0" w:lastRowFirstColumn="0" w:lastRowLastColumn="0"/>
            </w:pPr>
            <w:r w:rsidRPr="00994656">
              <w:t>3</w:t>
            </w:r>
          </w:p>
        </w:tc>
        <w:tc>
          <w:tcPr>
            <w:tcW w:w="1563" w:type="dxa"/>
            <w:noWrap/>
            <w:hideMark/>
          </w:tcPr>
          <w:p w:rsidR="00217841" w:rsidRPr="00994656" w:rsidRDefault="00217841" w:rsidP="00F93041">
            <w:pPr>
              <w:cnfStyle w:val="000000100000" w:firstRow="0" w:lastRow="0" w:firstColumn="0" w:lastColumn="0" w:oddVBand="0" w:evenVBand="0" w:oddHBand="1" w:evenHBand="0" w:firstRowFirstColumn="0" w:firstRowLastColumn="0" w:lastRowFirstColumn="0" w:lastRowLastColumn="0"/>
            </w:pPr>
            <w:r w:rsidRPr="00994656">
              <w:t>7.25</w:t>
            </w:r>
          </w:p>
        </w:tc>
        <w:tc>
          <w:tcPr>
            <w:tcW w:w="1128" w:type="dxa"/>
            <w:noWrap/>
            <w:hideMark/>
          </w:tcPr>
          <w:p w:rsidR="00217841" w:rsidRPr="00044B87"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44B87">
              <w:rPr>
                <w:rFonts w:ascii="Calibri" w:eastAsia="Times New Roman" w:hAnsi="Calibri" w:cs="Calibri"/>
                <w:color w:val="000000"/>
                <w:lang w:eastAsia="de-CH"/>
              </w:rPr>
              <w:t>13.04.2012</w:t>
            </w:r>
          </w:p>
        </w:tc>
        <w:tc>
          <w:tcPr>
            <w:tcW w:w="1525" w:type="dxa"/>
            <w:noWrap/>
            <w:hideMark/>
          </w:tcPr>
          <w:p w:rsidR="00217841" w:rsidRPr="00044B87"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44B87">
              <w:rPr>
                <w:rFonts w:ascii="Calibri" w:eastAsia="Times New Roman" w:hAnsi="Calibri" w:cs="Calibri"/>
                <w:color w:val="000000"/>
                <w:lang w:eastAsia="de-CH"/>
              </w:rPr>
              <w:t>13.04.2012</w:t>
            </w:r>
          </w:p>
        </w:tc>
      </w:tr>
      <w:tr w:rsidR="00217841" w:rsidRPr="00044B87"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6" w:type="dxa"/>
            <w:noWrap/>
            <w:hideMark/>
          </w:tcPr>
          <w:p w:rsidR="00217841" w:rsidRPr="00044B87" w:rsidRDefault="00217841" w:rsidP="00F93041">
            <w:pPr>
              <w:rPr>
                <w:rFonts w:ascii="Calibri" w:eastAsia="Times New Roman" w:hAnsi="Calibri" w:cs="Calibri"/>
                <w:color w:val="000000"/>
                <w:lang w:eastAsia="de-CH"/>
              </w:rPr>
            </w:pPr>
            <w:r w:rsidRPr="00044B87">
              <w:rPr>
                <w:rFonts w:ascii="Calibri" w:eastAsia="Times New Roman" w:hAnsi="Calibri" w:cs="Calibri"/>
                <w:color w:val="000000"/>
                <w:lang w:eastAsia="de-CH"/>
              </w:rPr>
              <w:t>687</w:t>
            </w:r>
          </w:p>
        </w:tc>
        <w:tc>
          <w:tcPr>
            <w:tcW w:w="2977" w:type="dxa"/>
            <w:noWrap/>
            <w:hideMark/>
          </w:tcPr>
          <w:p w:rsidR="00217841" w:rsidRPr="00044B87"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044B87">
              <w:rPr>
                <w:rFonts w:ascii="Calibri" w:eastAsia="Times New Roman" w:hAnsi="Calibri" w:cs="Calibri"/>
                <w:color w:val="000000"/>
                <w:lang w:eastAsia="de-CH"/>
              </w:rPr>
              <w:t>Risikomanagement nachgeführt</w:t>
            </w:r>
          </w:p>
        </w:tc>
        <w:tc>
          <w:tcPr>
            <w:tcW w:w="1279" w:type="dxa"/>
            <w:noWrap/>
            <w:hideMark/>
          </w:tcPr>
          <w:p w:rsidR="00217841" w:rsidRPr="00994656" w:rsidRDefault="00217841" w:rsidP="00F93041">
            <w:pPr>
              <w:cnfStyle w:val="000000010000" w:firstRow="0" w:lastRow="0" w:firstColumn="0" w:lastColumn="0" w:oddVBand="0" w:evenVBand="0" w:oddHBand="0" w:evenHBand="1" w:firstRowFirstColumn="0" w:firstRowLastColumn="0" w:lastRowFirstColumn="0" w:lastRowLastColumn="0"/>
            </w:pPr>
            <w:r w:rsidRPr="00994656">
              <w:t>0.5</w:t>
            </w:r>
          </w:p>
        </w:tc>
        <w:tc>
          <w:tcPr>
            <w:tcW w:w="1563" w:type="dxa"/>
            <w:noWrap/>
            <w:hideMark/>
          </w:tcPr>
          <w:p w:rsidR="00217841" w:rsidRPr="00994656" w:rsidRDefault="00217841" w:rsidP="00F93041">
            <w:pPr>
              <w:cnfStyle w:val="000000010000" w:firstRow="0" w:lastRow="0" w:firstColumn="0" w:lastColumn="0" w:oddVBand="0" w:evenVBand="0" w:oddHBand="0" w:evenHBand="1" w:firstRowFirstColumn="0" w:firstRowLastColumn="0" w:lastRowFirstColumn="0" w:lastRowLastColumn="0"/>
            </w:pPr>
            <w:r w:rsidRPr="00994656">
              <w:t>0.5</w:t>
            </w:r>
          </w:p>
        </w:tc>
        <w:tc>
          <w:tcPr>
            <w:tcW w:w="1128" w:type="dxa"/>
            <w:noWrap/>
            <w:hideMark/>
          </w:tcPr>
          <w:p w:rsidR="00217841" w:rsidRPr="00044B87"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044B87">
              <w:rPr>
                <w:rFonts w:ascii="Calibri" w:eastAsia="Times New Roman" w:hAnsi="Calibri" w:cs="Calibri"/>
                <w:color w:val="000000"/>
                <w:lang w:eastAsia="de-CH"/>
              </w:rPr>
              <w:t>06.04.2012</w:t>
            </w:r>
          </w:p>
        </w:tc>
        <w:tc>
          <w:tcPr>
            <w:tcW w:w="1525" w:type="dxa"/>
            <w:noWrap/>
            <w:hideMark/>
          </w:tcPr>
          <w:p w:rsidR="00217841" w:rsidRPr="00044B87"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16.04.2012</w:t>
            </w:r>
          </w:p>
        </w:tc>
      </w:tr>
      <w:tr w:rsidR="00217841" w:rsidRPr="00044B87"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6" w:type="dxa"/>
            <w:noWrap/>
            <w:hideMark/>
          </w:tcPr>
          <w:p w:rsidR="00217841" w:rsidRPr="00044B87" w:rsidRDefault="00217841" w:rsidP="00F93041">
            <w:pPr>
              <w:rPr>
                <w:rFonts w:ascii="Calibri" w:eastAsia="Times New Roman" w:hAnsi="Calibri" w:cs="Calibri"/>
                <w:color w:val="000000"/>
                <w:lang w:eastAsia="de-CH"/>
              </w:rPr>
            </w:pPr>
            <w:r w:rsidRPr="00044B87">
              <w:rPr>
                <w:rFonts w:ascii="Calibri" w:eastAsia="Times New Roman" w:hAnsi="Calibri" w:cs="Calibri"/>
                <w:color w:val="000000"/>
                <w:lang w:eastAsia="de-CH"/>
              </w:rPr>
              <w:t>734</w:t>
            </w:r>
          </w:p>
        </w:tc>
        <w:tc>
          <w:tcPr>
            <w:tcW w:w="2977" w:type="dxa"/>
            <w:noWrap/>
            <w:hideMark/>
          </w:tcPr>
          <w:p w:rsidR="00217841" w:rsidRPr="00044B87"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Backlog erstellt,</w:t>
            </w:r>
            <w:r w:rsidRPr="00044B87">
              <w:rPr>
                <w:rFonts w:ascii="Calibri" w:eastAsia="Times New Roman" w:hAnsi="Calibri" w:cs="Calibri"/>
                <w:color w:val="000000"/>
                <w:lang w:eastAsia="de-CH"/>
              </w:rPr>
              <w:t xml:space="preserve"> priorisiert</w:t>
            </w:r>
          </w:p>
        </w:tc>
        <w:tc>
          <w:tcPr>
            <w:tcW w:w="1279" w:type="dxa"/>
            <w:noWrap/>
            <w:hideMark/>
          </w:tcPr>
          <w:p w:rsidR="00217841" w:rsidRPr="00994656" w:rsidRDefault="00217841" w:rsidP="00F93041">
            <w:pPr>
              <w:cnfStyle w:val="000000100000" w:firstRow="0" w:lastRow="0" w:firstColumn="0" w:lastColumn="0" w:oddVBand="0" w:evenVBand="0" w:oddHBand="1" w:evenHBand="0" w:firstRowFirstColumn="0" w:firstRowLastColumn="0" w:lastRowFirstColumn="0" w:lastRowLastColumn="0"/>
            </w:pPr>
            <w:r w:rsidRPr="00994656">
              <w:t>4.5</w:t>
            </w:r>
          </w:p>
        </w:tc>
        <w:tc>
          <w:tcPr>
            <w:tcW w:w="1563" w:type="dxa"/>
            <w:noWrap/>
            <w:hideMark/>
          </w:tcPr>
          <w:p w:rsidR="00217841" w:rsidRPr="00994656" w:rsidRDefault="00217841" w:rsidP="00F93041">
            <w:pPr>
              <w:cnfStyle w:val="000000100000" w:firstRow="0" w:lastRow="0" w:firstColumn="0" w:lastColumn="0" w:oddVBand="0" w:evenVBand="0" w:oddHBand="1" w:evenHBand="0" w:firstRowFirstColumn="0" w:firstRowLastColumn="0" w:lastRowFirstColumn="0" w:lastRowLastColumn="0"/>
            </w:pPr>
            <w:r w:rsidRPr="00994656">
              <w:t>7.5</w:t>
            </w:r>
          </w:p>
        </w:tc>
        <w:tc>
          <w:tcPr>
            <w:tcW w:w="1128" w:type="dxa"/>
            <w:noWrap/>
            <w:hideMark/>
          </w:tcPr>
          <w:p w:rsidR="00217841" w:rsidRPr="00044B87"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44B87">
              <w:rPr>
                <w:rFonts w:ascii="Calibri" w:eastAsia="Times New Roman" w:hAnsi="Calibri" w:cs="Calibri"/>
                <w:color w:val="000000"/>
                <w:lang w:eastAsia="de-CH"/>
              </w:rPr>
              <w:t>09.04.2012</w:t>
            </w:r>
          </w:p>
        </w:tc>
        <w:tc>
          <w:tcPr>
            <w:tcW w:w="1525" w:type="dxa"/>
            <w:noWrap/>
            <w:hideMark/>
          </w:tcPr>
          <w:p w:rsidR="00217841" w:rsidRPr="00044B87"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16.04.2012</w:t>
            </w:r>
          </w:p>
        </w:tc>
      </w:tr>
      <w:tr w:rsidR="00217841" w:rsidRPr="00044B87"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6" w:type="dxa"/>
            <w:noWrap/>
            <w:hideMark/>
          </w:tcPr>
          <w:p w:rsidR="00217841" w:rsidRPr="00044B87" w:rsidRDefault="00217841" w:rsidP="00F93041">
            <w:pPr>
              <w:rPr>
                <w:rFonts w:ascii="Calibri" w:eastAsia="Times New Roman" w:hAnsi="Calibri" w:cs="Calibri"/>
                <w:color w:val="000000"/>
                <w:lang w:eastAsia="de-CH"/>
              </w:rPr>
            </w:pPr>
            <w:r w:rsidRPr="00044B87">
              <w:rPr>
                <w:rFonts w:ascii="Calibri" w:eastAsia="Times New Roman" w:hAnsi="Calibri" w:cs="Calibri"/>
                <w:color w:val="000000"/>
                <w:lang w:eastAsia="de-CH"/>
              </w:rPr>
              <w:t>748</w:t>
            </w:r>
          </w:p>
        </w:tc>
        <w:tc>
          <w:tcPr>
            <w:tcW w:w="2977" w:type="dxa"/>
            <w:noWrap/>
            <w:hideMark/>
          </w:tcPr>
          <w:p w:rsidR="00217841" w:rsidRPr="00044B87"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044B87">
              <w:rPr>
                <w:rFonts w:ascii="Calibri" w:eastAsia="Times New Roman" w:hAnsi="Calibri" w:cs="Calibri"/>
                <w:color w:val="000000"/>
                <w:lang w:eastAsia="de-CH"/>
              </w:rPr>
              <w:t>Architekturprototyp erstellt: Navigation zwischen Poster</w:t>
            </w:r>
          </w:p>
        </w:tc>
        <w:tc>
          <w:tcPr>
            <w:tcW w:w="1279" w:type="dxa"/>
            <w:noWrap/>
            <w:hideMark/>
          </w:tcPr>
          <w:p w:rsidR="00217841" w:rsidRPr="00994656" w:rsidRDefault="00217841" w:rsidP="00F93041">
            <w:pPr>
              <w:cnfStyle w:val="000000010000" w:firstRow="0" w:lastRow="0" w:firstColumn="0" w:lastColumn="0" w:oddVBand="0" w:evenVBand="0" w:oddHBand="0" w:evenHBand="1" w:firstRowFirstColumn="0" w:firstRowLastColumn="0" w:lastRowFirstColumn="0" w:lastRowLastColumn="0"/>
            </w:pPr>
            <w:r w:rsidRPr="00994656">
              <w:t>1</w:t>
            </w:r>
          </w:p>
        </w:tc>
        <w:tc>
          <w:tcPr>
            <w:tcW w:w="1563" w:type="dxa"/>
            <w:noWrap/>
            <w:hideMark/>
          </w:tcPr>
          <w:p w:rsidR="00217841" w:rsidRPr="00994656" w:rsidRDefault="00217841" w:rsidP="00F93041">
            <w:pPr>
              <w:cnfStyle w:val="000000010000" w:firstRow="0" w:lastRow="0" w:firstColumn="0" w:lastColumn="0" w:oddVBand="0" w:evenVBand="0" w:oddHBand="0" w:evenHBand="1" w:firstRowFirstColumn="0" w:firstRowLastColumn="0" w:lastRowFirstColumn="0" w:lastRowLastColumn="0"/>
            </w:pPr>
            <w:r w:rsidRPr="00994656">
              <w:t>1</w:t>
            </w:r>
          </w:p>
        </w:tc>
        <w:tc>
          <w:tcPr>
            <w:tcW w:w="1128" w:type="dxa"/>
            <w:noWrap/>
            <w:hideMark/>
          </w:tcPr>
          <w:p w:rsidR="00217841" w:rsidRPr="00044B87"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044B87">
              <w:rPr>
                <w:rFonts w:ascii="Calibri" w:eastAsia="Times New Roman" w:hAnsi="Calibri" w:cs="Calibri"/>
                <w:color w:val="000000"/>
                <w:lang w:eastAsia="de-CH"/>
              </w:rPr>
              <w:t>02.04.2012</w:t>
            </w:r>
          </w:p>
        </w:tc>
        <w:tc>
          <w:tcPr>
            <w:tcW w:w="1525" w:type="dxa"/>
            <w:noWrap/>
            <w:hideMark/>
          </w:tcPr>
          <w:p w:rsidR="00217841" w:rsidRPr="00044B87"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16.04.2012</w:t>
            </w:r>
          </w:p>
        </w:tc>
      </w:tr>
      <w:tr w:rsidR="00217841" w:rsidRPr="00044B87"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6" w:type="dxa"/>
            <w:noWrap/>
            <w:hideMark/>
          </w:tcPr>
          <w:p w:rsidR="00217841" w:rsidRPr="00044B87" w:rsidRDefault="00217841" w:rsidP="00F93041">
            <w:pPr>
              <w:rPr>
                <w:rFonts w:ascii="Calibri" w:eastAsia="Times New Roman" w:hAnsi="Calibri" w:cs="Calibri"/>
                <w:color w:val="000000"/>
                <w:lang w:eastAsia="de-CH"/>
              </w:rPr>
            </w:pPr>
            <w:r w:rsidRPr="00044B87">
              <w:rPr>
                <w:rFonts w:ascii="Calibri" w:eastAsia="Times New Roman" w:hAnsi="Calibri" w:cs="Calibri"/>
                <w:color w:val="000000"/>
                <w:lang w:eastAsia="de-CH"/>
              </w:rPr>
              <w:t>749</w:t>
            </w:r>
          </w:p>
        </w:tc>
        <w:tc>
          <w:tcPr>
            <w:tcW w:w="2977" w:type="dxa"/>
            <w:noWrap/>
            <w:hideMark/>
          </w:tcPr>
          <w:p w:rsidR="00217841" w:rsidRPr="00044B87"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44B87">
              <w:rPr>
                <w:rFonts w:ascii="Calibri" w:eastAsia="Times New Roman" w:hAnsi="Calibri" w:cs="Calibri"/>
                <w:color w:val="000000"/>
                <w:lang w:eastAsia="de-CH"/>
              </w:rPr>
              <w:t>Architekturprototyp erstellt: Kinect Skelett</w:t>
            </w:r>
          </w:p>
        </w:tc>
        <w:tc>
          <w:tcPr>
            <w:tcW w:w="1279" w:type="dxa"/>
            <w:noWrap/>
            <w:hideMark/>
          </w:tcPr>
          <w:p w:rsidR="00217841" w:rsidRPr="00994656" w:rsidRDefault="00217841" w:rsidP="00F93041">
            <w:pPr>
              <w:cnfStyle w:val="000000100000" w:firstRow="0" w:lastRow="0" w:firstColumn="0" w:lastColumn="0" w:oddVBand="0" w:evenVBand="0" w:oddHBand="1" w:evenHBand="0" w:firstRowFirstColumn="0" w:firstRowLastColumn="0" w:lastRowFirstColumn="0" w:lastRowLastColumn="0"/>
            </w:pPr>
            <w:r w:rsidRPr="00994656">
              <w:t>6</w:t>
            </w:r>
          </w:p>
        </w:tc>
        <w:tc>
          <w:tcPr>
            <w:tcW w:w="1563" w:type="dxa"/>
            <w:noWrap/>
            <w:hideMark/>
          </w:tcPr>
          <w:p w:rsidR="00217841" w:rsidRPr="00994656" w:rsidRDefault="00217841" w:rsidP="00F93041">
            <w:pPr>
              <w:cnfStyle w:val="000000100000" w:firstRow="0" w:lastRow="0" w:firstColumn="0" w:lastColumn="0" w:oddVBand="0" w:evenVBand="0" w:oddHBand="1" w:evenHBand="0" w:firstRowFirstColumn="0" w:firstRowLastColumn="0" w:lastRowFirstColumn="0" w:lastRowLastColumn="0"/>
            </w:pPr>
            <w:r w:rsidRPr="00994656">
              <w:t>7.5</w:t>
            </w:r>
          </w:p>
        </w:tc>
        <w:tc>
          <w:tcPr>
            <w:tcW w:w="1128" w:type="dxa"/>
            <w:noWrap/>
            <w:hideMark/>
          </w:tcPr>
          <w:p w:rsidR="00217841" w:rsidRPr="00044B87"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44B87">
              <w:rPr>
                <w:rFonts w:ascii="Calibri" w:eastAsia="Times New Roman" w:hAnsi="Calibri" w:cs="Calibri"/>
                <w:color w:val="000000"/>
                <w:lang w:eastAsia="de-CH"/>
              </w:rPr>
              <w:t>02.04.2012</w:t>
            </w:r>
          </w:p>
        </w:tc>
        <w:tc>
          <w:tcPr>
            <w:tcW w:w="1525" w:type="dxa"/>
            <w:noWrap/>
            <w:hideMark/>
          </w:tcPr>
          <w:p w:rsidR="00217841" w:rsidRPr="00044B87"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16.04.2012</w:t>
            </w:r>
          </w:p>
        </w:tc>
      </w:tr>
      <w:tr w:rsidR="00217841" w:rsidRPr="00044B87"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6" w:type="dxa"/>
            <w:noWrap/>
            <w:hideMark/>
          </w:tcPr>
          <w:p w:rsidR="00217841" w:rsidRPr="00044B87" w:rsidRDefault="00217841" w:rsidP="00F93041">
            <w:pPr>
              <w:rPr>
                <w:rFonts w:ascii="Calibri" w:eastAsia="Times New Roman" w:hAnsi="Calibri" w:cs="Calibri"/>
                <w:color w:val="000000"/>
                <w:lang w:eastAsia="de-CH"/>
              </w:rPr>
            </w:pPr>
            <w:r w:rsidRPr="00044B87">
              <w:rPr>
                <w:rFonts w:ascii="Calibri" w:eastAsia="Times New Roman" w:hAnsi="Calibri" w:cs="Calibri"/>
                <w:color w:val="000000"/>
                <w:lang w:eastAsia="de-CH"/>
              </w:rPr>
              <w:t>751</w:t>
            </w:r>
          </w:p>
        </w:tc>
        <w:tc>
          <w:tcPr>
            <w:tcW w:w="2977" w:type="dxa"/>
            <w:noWrap/>
            <w:hideMark/>
          </w:tcPr>
          <w:p w:rsidR="00217841" w:rsidRPr="00044B87"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044B87">
              <w:rPr>
                <w:rFonts w:ascii="Calibri" w:eastAsia="Times New Roman" w:hAnsi="Calibri" w:cs="Calibri"/>
                <w:color w:val="000000"/>
                <w:lang w:eastAsia="de-CH"/>
              </w:rPr>
              <w:t>Architekturprototyp erstellt: Menu mit Mittagsmenu und Poster (Bild)</w:t>
            </w:r>
          </w:p>
        </w:tc>
        <w:tc>
          <w:tcPr>
            <w:tcW w:w="1279" w:type="dxa"/>
            <w:noWrap/>
            <w:hideMark/>
          </w:tcPr>
          <w:p w:rsidR="00217841" w:rsidRPr="00994656" w:rsidRDefault="00217841" w:rsidP="00F93041">
            <w:pPr>
              <w:cnfStyle w:val="000000010000" w:firstRow="0" w:lastRow="0" w:firstColumn="0" w:lastColumn="0" w:oddVBand="0" w:evenVBand="0" w:oddHBand="0" w:evenHBand="1" w:firstRowFirstColumn="0" w:firstRowLastColumn="0" w:lastRowFirstColumn="0" w:lastRowLastColumn="0"/>
            </w:pPr>
            <w:r w:rsidRPr="00994656">
              <w:t>8</w:t>
            </w:r>
          </w:p>
        </w:tc>
        <w:tc>
          <w:tcPr>
            <w:tcW w:w="1563" w:type="dxa"/>
            <w:noWrap/>
            <w:hideMark/>
          </w:tcPr>
          <w:p w:rsidR="00217841" w:rsidRPr="00994656" w:rsidRDefault="00217841" w:rsidP="00F93041">
            <w:pPr>
              <w:cnfStyle w:val="000000010000" w:firstRow="0" w:lastRow="0" w:firstColumn="0" w:lastColumn="0" w:oddVBand="0" w:evenVBand="0" w:oddHBand="0" w:evenHBand="1" w:firstRowFirstColumn="0" w:firstRowLastColumn="0" w:lastRowFirstColumn="0" w:lastRowLastColumn="0"/>
            </w:pPr>
            <w:r w:rsidRPr="00994656">
              <w:t>8</w:t>
            </w:r>
          </w:p>
        </w:tc>
        <w:tc>
          <w:tcPr>
            <w:tcW w:w="1128" w:type="dxa"/>
            <w:noWrap/>
            <w:hideMark/>
          </w:tcPr>
          <w:p w:rsidR="00217841" w:rsidRPr="00044B87"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044B87">
              <w:rPr>
                <w:rFonts w:ascii="Calibri" w:eastAsia="Times New Roman" w:hAnsi="Calibri" w:cs="Calibri"/>
                <w:color w:val="000000"/>
                <w:lang w:eastAsia="de-CH"/>
              </w:rPr>
              <w:t>03.04.2012</w:t>
            </w:r>
          </w:p>
        </w:tc>
        <w:tc>
          <w:tcPr>
            <w:tcW w:w="1525" w:type="dxa"/>
            <w:noWrap/>
            <w:hideMark/>
          </w:tcPr>
          <w:p w:rsidR="00217841" w:rsidRPr="00044B87"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16.04.2012</w:t>
            </w:r>
          </w:p>
        </w:tc>
      </w:tr>
      <w:tr w:rsidR="00217841" w:rsidRPr="00044B87"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6" w:type="dxa"/>
            <w:noWrap/>
            <w:hideMark/>
          </w:tcPr>
          <w:p w:rsidR="00217841" w:rsidRPr="00044B87" w:rsidRDefault="00217841" w:rsidP="00F93041">
            <w:pPr>
              <w:rPr>
                <w:rFonts w:ascii="Calibri" w:eastAsia="Times New Roman" w:hAnsi="Calibri" w:cs="Calibri"/>
                <w:color w:val="000000"/>
                <w:lang w:eastAsia="de-CH"/>
              </w:rPr>
            </w:pPr>
            <w:r w:rsidRPr="00044B87">
              <w:rPr>
                <w:rFonts w:ascii="Calibri" w:eastAsia="Times New Roman" w:hAnsi="Calibri" w:cs="Calibri"/>
                <w:color w:val="000000"/>
                <w:lang w:eastAsia="de-CH"/>
              </w:rPr>
              <w:t>752</w:t>
            </w:r>
          </w:p>
        </w:tc>
        <w:tc>
          <w:tcPr>
            <w:tcW w:w="2977" w:type="dxa"/>
            <w:noWrap/>
            <w:hideMark/>
          </w:tcPr>
          <w:p w:rsidR="00217841" w:rsidRPr="00044B87"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44B87">
              <w:rPr>
                <w:rFonts w:ascii="Calibri" w:eastAsia="Times New Roman" w:hAnsi="Calibri" w:cs="Calibri"/>
                <w:color w:val="000000"/>
                <w:lang w:eastAsia="de-CH"/>
              </w:rPr>
              <w:t>Architekturprototyp erstellt: PDF zu Bildern konvertieren</w:t>
            </w:r>
          </w:p>
        </w:tc>
        <w:tc>
          <w:tcPr>
            <w:tcW w:w="1279" w:type="dxa"/>
            <w:noWrap/>
            <w:hideMark/>
          </w:tcPr>
          <w:p w:rsidR="00217841" w:rsidRPr="00994656" w:rsidRDefault="00217841" w:rsidP="00F93041">
            <w:pPr>
              <w:cnfStyle w:val="000000100000" w:firstRow="0" w:lastRow="0" w:firstColumn="0" w:lastColumn="0" w:oddVBand="0" w:evenVBand="0" w:oddHBand="1" w:evenHBand="0" w:firstRowFirstColumn="0" w:firstRowLastColumn="0" w:lastRowFirstColumn="0" w:lastRowLastColumn="0"/>
            </w:pPr>
            <w:r w:rsidRPr="00994656">
              <w:t>6</w:t>
            </w:r>
          </w:p>
        </w:tc>
        <w:tc>
          <w:tcPr>
            <w:tcW w:w="1563" w:type="dxa"/>
            <w:noWrap/>
            <w:hideMark/>
          </w:tcPr>
          <w:p w:rsidR="00217841" w:rsidRPr="00994656" w:rsidRDefault="00217841" w:rsidP="00F93041">
            <w:pPr>
              <w:cnfStyle w:val="000000100000" w:firstRow="0" w:lastRow="0" w:firstColumn="0" w:lastColumn="0" w:oddVBand="0" w:evenVBand="0" w:oddHBand="1" w:evenHBand="0" w:firstRowFirstColumn="0" w:firstRowLastColumn="0" w:lastRowFirstColumn="0" w:lastRowLastColumn="0"/>
            </w:pPr>
            <w:r w:rsidRPr="00994656">
              <w:t>6</w:t>
            </w:r>
          </w:p>
        </w:tc>
        <w:tc>
          <w:tcPr>
            <w:tcW w:w="1128" w:type="dxa"/>
            <w:noWrap/>
            <w:hideMark/>
          </w:tcPr>
          <w:p w:rsidR="00217841" w:rsidRPr="00044B87"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44B87">
              <w:rPr>
                <w:rFonts w:ascii="Calibri" w:eastAsia="Times New Roman" w:hAnsi="Calibri" w:cs="Calibri"/>
                <w:color w:val="000000"/>
                <w:lang w:eastAsia="de-CH"/>
              </w:rPr>
              <w:t>03.04.2012</w:t>
            </w:r>
          </w:p>
        </w:tc>
        <w:tc>
          <w:tcPr>
            <w:tcW w:w="1525" w:type="dxa"/>
            <w:noWrap/>
            <w:hideMark/>
          </w:tcPr>
          <w:p w:rsidR="00217841" w:rsidRPr="00044B87"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16.04.2012</w:t>
            </w:r>
          </w:p>
        </w:tc>
      </w:tr>
      <w:tr w:rsidR="00217841" w:rsidRPr="00044B87"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6" w:type="dxa"/>
            <w:noWrap/>
            <w:hideMark/>
          </w:tcPr>
          <w:p w:rsidR="00217841" w:rsidRPr="00044B87" w:rsidRDefault="00217841" w:rsidP="00F93041">
            <w:pPr>
              <w:rPr>
                <w:rFonts w:ascii="Calibri" w:eastAsia="Times New Roman" w:hAnsi="Calibri" w:cs="Calibri"/>
                <w:color w:val="000000"/>
                <w:lang w:eastAsia="de-CH"/>
              </w:rPr>
            </w:pPr>
            <w:r w:rsidRPr="00044B87">
              <w:rPr>
                <w:rFonts w:ascii="Calibri" w:eastAsia="Times New Roman" w:hAnsi="Calibri" w:cs="Calibri"/>
                <w:color w:val="000000"/>
                <w:lang w:eastAsia="de-CH"/>
              </w:rPr>
              <w:t>754</w:t>
            </w:r>
          </w:p>
        </w:tc>
        <w:tc>
          <w:tcPr>
            <w:tcW w:w="2977" w:type="dxa"/>
            <w:noWrap/>
            <w:hideMark/>
          </w:tcPr>
          <w:p w:rsidR="00217841" w:rsidRPr="00044B87"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044B87">
              <w:rPr>
                <w:rFonts w:ascii="Calibri" w:eastAsia="Times New Roman" w:hAnsi="Calibri" w:cs="Calibri"/>
                <w:color w:val="000000"/>
                <w:lang w:eastAsia="de-CH"/>
              </w:rPr>
              <w:t>Architekturentscheide sind dokumentiert</w:t>
            </w:r>
          </w:p>
        </w:tc>
        <w:tc>
          <w:tcPr>
            <w:tcW w:w="1279" w:type="dxa"/>
            <w:noWrap/>
            <w:hideMark/>
          </w:tcPr>
          <w:p w:rsidR="00217841" w:rsidRPr="00994656" w:rsidRDefault="00217841" w:rsidP="00F93041">
            <w:pPr>
              <w:cnfStyle w:val="000000010000" w:firstRow="0" w:lastRow="0" w:firstColumn="0" w:lastColumn="0" w:oddVBand="0" w:evenVBand="0" w:oddHBand="0" w:evenHBand="1" w:firstRowFirstColumn="0" w:firstRowLastColumn="0" w:lastRowFirstColumn="0" w:lastRowLastColumn="0"/>
            </w:pPr>
            <w:r w:rsidRPr="00994656">
              <w:t>4</w:t>
            </w:r>
          </w:p>
        </w:tc>
        <w:tc>
          <w:tcPr>
            <w:tcW w:w="1563" w:type="dxa"/>
            <w:noWrap/>
            <w:hideMark/>
          </w:tcPr>
          <w:p w:rsidR="00217841" w:rsidRPr="00994656" w:rsidRDefault="00217841" w:rsidP="00F93041">
            <w:pPr>
              <w:cnfStyle w:val="000000010000" w:firstRow="0" w:lastRow="0" w:firstColumn="0" w:lastColumn="0" w:oddVBand="0" w:evenVBand="0" w:oddHBand="0" w:evenHBand="1" w:firstRowFirstColumn="0" w:firstRowLastColumn="0" w:lastRowFirstColumn="0" w:lastRowLastColumn="0"/>
            </w:pPr>
            <w:r w:rsidRPr="00994656">
              <w:t>6.5</w:t>
            </w:r>
          </w:p>
        </w:tc>
        <w:tc>
          <w:tcPr>
            <w:tcW w:w="1128" w:type="dxa"/>
            <w:noWrap/>
            <w:hideMark/>
          </w:tcPr>
          <w:p w:rsidR="00217841" w:rsidRPr="00044B87"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044B87">
              <w:rPr>
                <w:rFonts w:ascii="Calibri" w:eastAsia="Times New Roman" w:hAnsi="Calibri" w:cs="Calibri"/>
                <w:color w:val="000000"/>
                <w:lang w:eastAsia="de-CH"/>
              </w:rPr>
              <w:t>03.04.2012</w:t>
            </w:r>
          </w:p>
        </w:tc>
        <w:tc>
          <w:tcPr>
            <w:tcW w:w="1525" w:type="dxa"/>
            <w:noWrap/>
            <w:hideMark/>
          </w:tcPr>
          <w:p w:rsidR="00217841" w:rsidRPr="00044B87"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16.04.2012</w:t>
            </w:r>
          </w:p>
        </w:tc>
      </w:tr>
      <w:tr w:rsidR="00217841" w:rsidRPr="00044B87"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6" w:type="dxa"/>
            <w:noWrap/>
            <w:hideMark/>
          </w:tcPr>
          <w:p w:rsidR="00217841" w:rsidRPr="00044B87" w:rsidRDefault="00217841" w:rsidP="00F93041">
            <w:pPr>
              <w:rPr>
                <w:rFonts w:ascii="Calibri" w:eastAsia="Times New Roman" w:hAnsi="Calibri" w:cs="Calibri"/>
                <w:color w:val="000000"/>
                <w:lang w:eastAsia="de-CH"/>
              </w:rPr>
            </w:pPr>
            <w:r w:rsidRPr="00044B87">
              <w:rPr>
                <w:rFonts w:ascii="Calibri" w:eastAsia="Times New Roman" w:hAnsi="Calibri" w:cs="Calibri"/>
                <w:color w:val="000000"/>
                <w:lang w:eastAsia="de-CH"/>
              </w:rPr>
              <w:t>755</w:t>
            </w:r>
          </w:p>
        </w:tc>
        <w:tc>
          <w:tcPr>
            <w:tcW w:w="2977" w:type="dxa"/>
            <w:noWrap/>
            <w:hideMark/>
          </w:tcPr>
          <w:p w:rsidR="00217841" w:rsidRPr="00044B87"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44B87">
              <w:rPr>
                <w:rFonts w:ascii="Calibri" w:eastAsia="Times New Roman" w:hAnsi="Calibri" w:cs="Calibri"/>
                <w:color w:val="000000"/>
                <w:lang w:eastAsia="de-CH"/>
              </w:rPr>
              <w:t>Architekturprototyp erstellt: Handtracking</w:t>
            </w:r>
          </w:p>
        </w:tc>
        <w:tc>
          <w:tcPr>
            <w:tcW w:w="1279" w:type="dxa"/>
            <w:noWrap/>
            <w:hideMark/>
          </w:tcPr>
          <w:p w:rsidR="00217841" w:rsidRPr="00994656" w:rsidRDefault="00217841" w:rsidP="00F93041">
            <w:pPr>
              <w:cnfStyle w:val="000000100000" w:firstRow="0" w:lastRow="0" w:firstColumn="0" w:lastColumn="0" w:oddVBand="0" w:evenVBand="0" w:oddHBand="1" w:evenHBand="0" w:firstRowFirstColumn="0" w:firstRowLastColumn="0" w:lastRowFirstColumn="0" w:lastRowLastColumn="0"/>
            </w:pPr>
            <w:r w:rsidRPr="00994656">
              <w:t>7</w:t>
            </w:r>
          </w:p>
        </w:tc>
        <w:tc>
          <w:tcPr>
            <w:tcW w:w="1563" w:type="dxa"/>
            <w:noWrap/>
            <w:hideMark/>
          </w:tcPr>
          <w:p w:rsidR="00217841" w:rsidRPr="00994656" w:rsidRDefault="00217841" w:rsidP="00F93041">
            <w:pPr>
              <w:cnfStyle w:val="000000100000" w:firstRow="0" w:lastRow="0" w:firstColumn="0" w:lastColumn="0" w:oddVBand="0" w:evenVBand="0" w:oddHBand="1" w:evenHBand="0" w:firstRowFirstColumn="0" w:firstRowLastColumn="0" w:lastRowFirstColumn="0" w:lastRowLastColumn="0"/>
            </w:pPr>
            <w:r w:rsidRPr="00994656">
              <w:t>9.5</w:t>
            </w:r>
          </w:p>
        </w:tc>
        <w:tc>
          <w:tcPr>
            <w:tcW w:w="1128" w:type="dxa"/>
            <w:noWrap/>
            <w:hideMark/>
          </w:tcPr>
          <w:p w:rsidR="00217841" w:rsidRPr="00044B87"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44B87">
              <w:rPr>
                <w:rFonts w:ascii="Calibri" w:eastAsia="Times New Roman" w:hAnsi="Calibri" w:cs="Calibri"/>
                <w:color w:val="000000"/>
                <w:lang w:eastAsia="de-CH"/>
              </w:rPr>
              <w:t>03.04.2012</w:t>
            </w:r>
          </w:p>
        </w:tc>
        <w:tc>
          <w:tcPr>
            <w:tcW w:w="1525" w:type="dxa"/>
            <w:noWrap/>
            <w:hideMark/>
          </w:tcPr>
          <w:p w:rsidR="00217841" w:rsidRPr="00044B87"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16.04.2012</w:t>
            </w:r>
          </w:p>
        </w:tc>
      </w:tr>
      <w:tr w:rsidR="00217841" w:rsidRPr="00044B87"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6" w:type="dxa"/>
            <w:noWrap/>
            <w:hideMark/>
          </w:tcPr>
          <w:p w:rsidR="00217841" w:rsidRPr="00044B87" w:rsidRDefault="00217841" w:rsidP="00F93041">
            <w:pPr>
              <w:rPr>
                <w:rFonts w:ascii="Calibri" w:eastAsia="Times New Roman" w:hAnsi="Calibri" w:cs="Calibri"/>
                <w:color w:val="000000"/>
                <w:lang w:eastAsia="de-CH"/>
              </w:rPr>
            </w:pPr>
            <w:r w:rsidRPr="00044B87">
              <w:rPr>
                <w:rFonts w:ascii="Calibri" w:eastAsia="Times New Roman" w:hAnsi="Calibri" w:cs="Calibri"/>
                <w:color w:val="000000"/>
                <w:lang w:eastAsia="de-CH"/>
              </w:rPr>
              <w:t>756</w:t>
            </w:r>
          </w:p>
        </w:tc>
        <w:tc>
          <w:tcPr>
            <w:tcW w:w="2977" w:type="dxa"/>
            <w:noWrap/>
            <w:hideMark/>
          </w:tcPr>
          <w:p w:rsidR="00217841" w:rsidRPr="00044B87"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044B87">
              <w:rPr>
                <w:rFonts w:ascii="Calibri" w:eastAsia="Times New Roman" w:hAnsi="Calibri" w:cs="Calibri"/>
                <w:color w:val="000000"/>
                <w:lang w:eastAsia="de-CH"/>
              </w:rPr>
              <w:t>Vorstudie gemäss Sitzung angepasst</w:t>
            </w:r>
          </w:p>
        </w:tc>
        <w:tc>
          <w:tcPr>
            <w:tcW w:w="1279" w:type="dxa"/>
            <w:noWrap/>
            <w:hideMark/>
          </w:tcPr>
          <w:p w:rsidR="00217841" w:rsidRPr="00994656" w:rsidRDefault="00217841" w:rsidP="00F93041">
            <w:pPr>
              <w:cnfStyle w:val="000000010000" w:firstRow="0" w:lastRow="0" w:firstColumn="0" w:lastColumn="0" w:oddVBand="0" w:evenVBand="0" w:oddHBand="0" w:evenHBand="1" w:firstRowFirstColumn="0" w:firstRowLastColumn="0" w:lastRowFirstColumn="0" w:lastRowLastColumn="0"/>
            </w:pPr>
            <w:r w:rsidRPr="00994656">
              <w:t>1</w:t>
            </w:r>
          </w:p>
        </w:tc>
        <w:tc>
          <w:tcPr>
            <w:tcW w:w="1563" w:type="dxa"/>
            <w:noWrap/>
            <w:hideMark/>
          </w:tcPr>
          <w:p w:rsidR="00217841" w:rsidRPr="00994656" w:rsidRDefault="00217841" w:rsidP="00F93041">
            <w:pPr>
              <w:cnfStyle w:val="000000010000" w:firstRow="0" w:lastRow="0" w:firstColumn="0" w:lastColumn="0" w:oddVBand="0" w:evenVBand="0" w:oddHBand="0" w:evenHBand="1" w:firstRowFirstColumn="0" w:firstRowLastColumn="0" w:lastRowFirstColumn="0" w:lastRowLastColumn="0"/>
            </w:pPr>
            <w:r w:rsidRPr="00994656">
              <w:t>1.5</w:t>
            </w:r>
          </w:p>
        </w:tc>
        <w:tc>
          <w:tcPr>
            <w:tcW w:w="1128" w:type="dxa"/>
            <w:noWrap/>
            <w:hideMark/>
          </w:tcPr>
          <w:p w:rsidR="00217841" w:rsidRPr="00044B87"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044B87">
              <w:rPr>
                <w:rFonts w:ascii="Calibri" w:eastAsia="Times New Roman" w:hAnsi="Calibri" w:cs="Calibri"/>
                <w:color w:val="000000"/>
                <w:lang w:eastAsia="de-CH"/>
              </w:rPr>
              <w:t>03.04.2012</w:t>
            </w:r>
          </w:p>
        </w:tc>
        <w:tc>
          <w:tcPr>
            <w:tcW w:w="1525" w:type="dxa"/>
            <w:noWrap/>
            <w:hideMark/>
          </w:tcPr>
          <w:p w:rsidR="00217841" w:rsidRPr="00044B87"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16.04.2012</w:t>
            </w:r>
          </w:p>
        </w:tc>
      </w:tr>
      <w:tr w:rsidR="00217841" w:rsidRPr="00044B87"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6" w:type="dxa"/>
            <w:noWrap/>
            <w:hideMark/>
          </w:tcPr>
          <w:p w:rsidR="00217841" w:rsidRPr="00044B87" w:rsidRDefault="00217841" w:rsidP="00F93041">
            <w:pPr>
              <w:rPr>
                <w:rFonts w:ascii="Calibri" w:eastAsia="Times New Roman" w:hAnsi="Calibri" w:cs="Calibri"/>
                <w:color w:val="000000"/>
                <w:lang w:eastAsia="de-CH"/>
              </w:rPr>
            </w:pPr>
            <w:r w:rsidRPr="00044B87">
              <w:rPr>
                <w:rFonts w:ascii="Calibri" w:eastAsia="Times New Roman" w:hAnsi="Calibri" w:cs="Calibri"/>
                <w:color w:val="000000"/>
                <w:lang w:eastAsia="de-CH"/>
              </w:rPr>
              <w:t>757</w:t>
            </w:r>
          </w:p>
        </w:tc>
        <w:tc>
          <w:tcPr>
            <w:tcW w:w="2977" w:type="dxa"/>
            <w:noWrap/>
            <w:hideMark/>
          </w:tcPr>
          <w:p w:rsidR="00217841" w:rsidRPr="00044B87"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44B87">
              <w:rPr>
                <w:rFonts w:ascii="Calibri" w:eastAsia="Times New Roman" w:hAnsi="Calibri" w:cs="Calibri"/>
                <w:color w:val="000000"/>
                <w:lang w:eastAsia="de-CH"/>
              </w:rPr>
              <w:t>Poster L sind organisiert</w:t>
            </w:r>
          </w:p>
        </w:tc>
        <w:tc>
          <w:tcPr>
            <w:tcW w:w="1279" w:type="dxa"/>
            <w:noWrap/>
            <w:hideMark/>
          </w:tcPr>
          <w:p w:rsidR="00217841" w:rsidRPr="00994656" w:rsidRDefault="00217841" w:rsidP="00F93041">
            <w:pPr>
              <w:cnfStyle w:val="000000100000" w:firstRow="0" w:lastRow="0" w:firstColumn="0" w:lastColumn="0" w:oddVBand="0" w:evenVBand="0" w:oddHBand="1" w:evenHBand="0" w:firstRowFirstColumn="0" w:firstRowLastColumn="0" w:lastRowFirstColumn="0" w:lastRowLastColumn="0"/>
            </w:pPr>
            <w:r w:rsidRPr="00994656">
              <w:t>1</w:t>
            </w:r>
          </w:p>
        </w:tc>
        <w:tc>
          <w:tcPr>
            <w:tcW w:w="1563" w:type="dxa"/>
            <w:noWrap/>
            <w:hideMark/>
          </w:tcPr>
          <w:p w:rsidR="00217841" w:rsidRPr="00994656" w:rsidRDefault="00217841" w:rsidP="00F93041">
            <w:pPr>
              <w:cnfStyle w:val="000000100000" w:firstRow="0" w:lastRow="0" w:firstColumn="0" w:lastColumn="0" w:oddVBand="0" w:evenVBand="0" w:oddHBand="1" w:evenHBand="0" w:firstRowFirstColumn="0" w:firstRowLastColumn="0" w:lastRowFirstColumn="0" w:lastRowLastColumn="0"/>
            </w:pPr>
            <w:r w:rsidRPr="00994656">
              <w:t>1</w:t>
            </w:r>
          </w:p>
        </w:tc>
        <w:tc>
          <w:tcPr>
            <w:tcW w:w="1128" w:type="dxa"/>
            <w:noWrap/>
            <w:hideMark/>
          </w:tcPr>
          <w:p w:rsidR="00217841" w:rsidRPr="00044B87"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44B87">
              <w:rPr>
                <w:rFonts w:ascii="Calibri" w:eastAsia="Times New Roman" w:hAnsi="Calibri" w:cs="Calibri"/>
                <w:color w:val="000000"/>
                <w:lang w:eastAsia="de-CH"/>
              </w:rPr>
              <w:t>03.04.2012</w:t>
            </w:r>
          </w:p>
        </w:tc>
        <w:tc>
          <w:tcPr>
            <w:tcW w:w="1525" w:type="dxa"/>
            <w:noWrap/>
            <w:hideMark/>
          </w:tcPr>
          <w:p w:rsidR="00217841" w:rsidRPr="00044B87"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16.04.2012</w:t>
            </w:r>
          </w:p>
        </w:tc>
      </w:tr>
      <w:tr w:rsidR="00217841" w:rsidRPr="00044B87"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6" w:type="dxa"/>
            <w:noWrap/>
            <w:hideMark/>
          </w:tcPr>
          <w:p w:rsidR="00217841" w:rsidRPr="00044B87" w:rsidRDefault="00217841" w:rsidP="00F93041">
            <w:pPr>
              <w:rPr>
                <w:rFonts w:ascii="Calibri" w:eastAsia="Times New Roman" w:hAnsi="Calibri" w:cs="Calibri"/>
                <w:color w:val="000000"/>
                <w:lang w:eastAsia="de-CH"/>
              </w:rPr>
            </w:pPr>
            <w:r w:rsidRPr="00044B87">
              <w:rPr>
                <w:rFonts w:ascii="Calibri" w:eastAsia="Times New Roman" w:hAnsi="Calibri" w:cs="Calibri"/>
                <w:color w:val="000000"/>
                <w:lang w:eastAsia="de-CH"/>
              </w:rPr>
              <w:t>758</w:t>
            </w:r>
          </w:p>
        </w:tc>
        <w:tc>
          <w:tcPr>
            <w:tcW w:w="2977" w:type="dxa"/>
            <w:noWrap/>
            <w:hideMark/>
          </w:tcPr>
          <w:p w:rsidR="00217841" w:rsidRPr="00044B87"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044B87">
              <w:rPr>
                <w:rFonts w:ascii="Calibri" w:eastAsia="Times New Roman" w:hAnsi="Calibri" w:cs="Calibri"/>
                <w:color w:val="000000"/>
                <w:lang w:eastAsia="de-CH"/>
              </w:rPr>
              <w:t>Ar</w:t>
            </w:r>
            <w:r>
              <w:rPr>
                <w:rFonts w:ascii="Calibri" w:eastAsia="Times New Roman" w:hAnsi="Calibri" w:cs="Calibri"/>
                <w:color w:val="000000"/>
                <w:lang w:eastAsia="de-CH"/>
              </w:rPr>
              <w:t>chitektur mit Silvan besprochen,</w:t>
            </w:r>
            <w:r w:rsidRPr="00044B87">
              <w:rPr>
                <w:rFonts w:ascii="Calibri" w:eastAsia="Times New Roman" w:hAnsi="Calibri" w:cs="Calibri"/>
                <w:color w:val="000000"/>
                <w:lang w:eastAsia="de-CH"/>
              </w:rPr>
              <w:t xml:space="preserve"> Zugangsdaten Server eingerichtet und an Silvan gesendet</w:t>
            </w:r>
          </w:p>
        </w:tc>
        <w:tc>
          <w:tcPr>
            <w:tcW w:w="1279" w:type="dxa"/>
            <w:noWrap/>
            <w:hideMark/>
          </w:tcPr>
          <w:p w:rsidR="00217841" w:rsidRPr="00994656" w:rsidRDefault="00217841" w:rsidP="00F93041">
            <w:pPr>
              <w:cnfStyle w:val="000000010000" w:firstRow="0" w:lastRow="0" w:firstColumn="0" w:lastColumn="0" w:oddVBand="0" w:evenVBand="0" w:oddHBand="0" w:evenHBand="1" w:firstRowFirstColumn="0" w:firstRowLastColumn="0" w:lastRowFirstColumn="0" w:lastRowLastColumn="0"/>
            </w:pPr>
            <w:r w:rsidRPr="00994656">
              <w:t>3</w:t>
            </w:r>
          </w:p>
        </w:tc>
        <w:tc>
          <w:tcPr>
            <w:tcW w:w="1563" w:type="dxa"/>
            <w:noWrap/>
            <w:hideMark/>
          </w:tcPr>
          <w:p w:rsidR="00217841" w:rsidRPr="00994656" w:rsidRDefault="00217841" w:rsidP="00F93041">
            <w:pPr>
              <w:cnfStyle w:val="000000010000" w:firstRow="0" w:lastRow="0" w:firstColumn="0" w:lastColumn="0" w:oddVBand="0" w:evenVBand="0" w:oddHBand="0" w:evenHBand="1" w:firstRowFirstColumn="0" w:firstRowLastColumn="0" w:lastRowFirstColumn="0" w:lastRowLastColumn="0"/>
            </w:pPr>
            <w:r w:rsidRPr="00994656">
              <w:t>1.5</w:t>
            </w:r>
          </w:p>
        </w:tc>
        <w:tc>
          <w:tcPr>
            <w:tcW w:w="1128" w:type="dxa"/>
            <w:noWrap/>
            <w:hideMark/>
          </w:tcPr>
          <w:p w:rsidR="00217841" w:rsidRPr="00044B87"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044B87">
              <w:rPr>
                <w:rFonts w:ascii="Calibri" w:eastAsia="Times New Roman" w:hAnsi="Calibri" w:cs="Calibri"/>
                <w:color w:val="000000"/>
                <w:lang w:eastAsia="de-CH"/>
              </w:rPr>
              <w:t>03.04.2012</w:t>
            </w:r>
          </w:p>
        </w:tc>
        <w:tc>
          <w:tcPr>
            <w:tcW w:w="1525" w:type="dxa"/>
            <w:noWrap/>
            <w:hideMark/>
          </w:tcPr>
          <w:p w:rsidR="00217841" w:rsidRPr="00044B87"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16.04.2012</w:t>
            </w:r>
          </w:p>
        </w:tc>
      </w:tr>
      <w:tr w:rsidR="00217841" w:rsidRPr="00044B87"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6" w:type="dxa"/>
            <w:noWrap/>
            <w:hideMark/>
          </w:tcPr>
          <w:p w:rsidR="00217841" w:rsidRPr="00044B87" w:rsidRDefault="00217841" w:rsidP="00F93041">
            <w:pPr>
              <w:rPr>
                <w:rFonts w:ascii="Calibri" w:eastAsia="Times New Roman" w:hAnsi="Calibri" w:cs="Calibri"/>
                <w:color w:val="000000"/>
                <w:lang w:eastAsia="de-CH"/>
              </w:rPr>
            </w:pPr>
            <w:r w:rsidRPr="00044B87">
              <w:rPr>
                <w:rFonts w:ascii="Calibri" w:eastAsia="Times New Roman" w:hAnsi="Calibri" w:cs="Calibri"/>
                <w:color w:val="000000"/>
                <w:lang w:eastAsia="de-CH"/>
              </w:rPr>
              <w:t>759</w:t>
            </w:r>
          </w:p>
        </w:tc>
        <w:tc>
          <w:tcPr>
            <w:tcW w:w="2977" w:type="dxa"/>
            <w:noWrap/>
            <w:hideMark/>
          </w:tcPr>
          <w:p w:rsidR="00217841" w:rsidRPr="00044B87"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44B87">
              <w:rPr>
                <w:rFonts w:ascii="Calibri" w:eastAsia="Times New Roman" w:hAnsi="Calibri" w:cs="Calibri"/>
                <w:color w:val="000000"/>
                <w:lang w:eastAsia="de-CH"/>
              </w:rPr>
              <w:t>Sprint 7 geplant</w:t>
            </w:r>
          </w:p>
        </w:tc>
        <w:tc>
          <w:tcPr>
            <w:tcW w:w="1279" w:type="dxa"/>
            <w:noWrap/>
            <w:hideMark/>
          </w:tcPr>
          <w:p w:rsidR="00217841" w:rsidRPr="00994656" w:rsidRDefault="00217841" w:rsidP="00F93041">
            <w:pPr>
              <w:cnfStyle w:val="000000100000" w:firstRow="0" w:lastRow="0" w:firstColumn="0" w:lastColumn="0" w:oddVBand="0" w:evenVBand="0" w:oddHBand="1" w:evenHBand="0" w:firstRowFirstColumn="0" w:firstRowLastColumn="0" w:lastRowFirstColumn="0" w:lastRowLastColumn="0"/>
            </w:pPr>
            <w:r w:rsidRPr="00994656">
              <w:t>3</w:t>
            </w:r>
          </w:p>
        </w:tc>
        <w:tc>
          <w:tcPr>
            <w:tcW w:w="1563" w:type="dxa"/>
            <w:noWrap/>
            <w:hideMark/>
          </w:tcPr>
          <w:p w:rsidR="00217841" w:rsidRPr="00994656" w:rsidRDefault="00217841" w:rsidP="00F93041">
            <w:pPr>
              <w:cnfStyle w:val="000000100000" w:firstRow="0" w:lastRow="0" w:firstColumn="0" w:lastColumn="0" w:oddVBand="0" w:evenVBand="0" w:oddHBand="1" w:evenHBand="0" w:firstRowFirstColumn="0" w:firstRowLastColumn="0" w:lastRowFirstColumn="0" w:lastRowLastColumn="0"/>
            </w:pPr>
            <w:r w:rsidRPr="00994656">
              <w:t>3</w:t>
            </w:r>
          </w:p>
        </w:tc>
        <w:tc>
          <w:tcPr>
            <w:tcW w:w="1128" w:type="dxa"/>
            <w:noWrap/>
            <w:hideMark/>
          </w:tcPr>
          <w:p w:rsidR="00217841" w:rsidRPr="00044B87"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44B87">
              <w:rPr>
                <w:rFonts w:ascii="Calibri" w:eastAsia="Times New Roman" w:hAnsi="Calibri" w:cs="Calibri"/>
                <w:color w:val="000000"/>
                <w:lang w:eastAsia="de-CH"/>
              </w:rPr>
              <w:t>03.04.2012</w:t>
            </w:r>
          </w:p>
        </w:tc>
        <w:tc>
          <w:tcPr>
            <w:tcW w:w="1525" w:type="dxa"/>
            <w:noWrap/>
            <w:hideMark/>
          </w:tcPr>
          <w:p w:rsidR="00217841" w:rsidRPr="00044B87"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16.04.2012</w:t>
            </w:r>
          </w:p>
        </w:tc>
      </w:tr>
      <w:tr w:rsidR="00217841" w:rsidRPr="00044B87"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6" w:type="dxa"/>
            <w:noWrap/>
            <w:hideMark/>
          </w:tcPr>
          <w:p w:rsidR="00217841" w:rsidRPr="00044B87" w:rsidRDefault="00217841" w:rsidP="00F93041">
            <w:pPr>
              <w:rPr>
                <w:rFonts w:ascii="Calibri" w:eastAsia="Times New Roman" w:hAnsi="Calibri" w:cs="Calibri"/>
                <w:color w:val="000000"/>
                <w:lang w:eastAsia="de-CH"/>
              </w:rPr>
            </w:pPr>
            <w:r w:rsidRPr="00044B87">
              <w:rPr>
                <w:rFonts w:ascii="Calibri" w:eastAsia="Times New Roman" w:hAnsi="Calibri" w:cs="Calibri"/>
                <w:color w:val="000000"/>
                <w:lang w:eastAsia="de-CH"/>
              </w:rPr>
              <w:lastRenderedPageBreak/>
              <w:t>761</w:t>
            </w:r>
          </w:p>
        </w:tc>
        <w:tc>
          <w:tcPr>
            <w:tcW w:w="2977" w:type="dxa"/>
            <w:noWrap/>
            <w:hideMark/>
          </w:tcPr>
          <w:p w:rsidR="00217841" w:rsidRPr="00044B87"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044B87">
              <w:rPr>
                <w:rFonts w:ascii="Calibri" w:eastAsia="Times New Roman" w:hAnsi="Calibri" w:cs="Calibri"/>
                <w:color w:val="000000"/>
                <w:lang w:eastAsia="de-CH"/>
              </w:rPr>
              <w:t>Architekturprototyp erstellt: Projekte vereinigt</w:t>
            </w:r>
          </w:p>
        </w:tc>
        <w:tc>
          <w:tcPr>
            <w:tcW w:w="1279" w:type="dxa"/>
            <w:noWrap/>
            <w:hideMark/>
          </w:tcPr>
          <w:p w:rsidR="00217841" w:rsidRPr="00994656" w:rsidRDefault="00217841" w:rsidP="00F93041">
            <w:pPr>
              <w:cnfStyle w:val="000000010000" w:firstRow="0" w:lastRow="0" w:firstColumn="0" w:lastColumn="0" w:oddVBand="0" w:evenVBand="0" w:oddHBand="0" w:evenHBand="1" w:firstRowFirstColumn="0" w:firstRowLastColumn="0" w:lastRowFirstColumn="0" w:lastRowLastColumn="0"/>
            </w:pPr>
            <w:r w:rsidRPr="00994656">
              <w:t>8</w:t>
            </w:r>
          </w:p>
        </w:tc>
        <w:tc>
          <w:tcPr>
            <w:tcW w:w="1563" w:type="dxa"/>
            <w:noWrap/>
            <w:hideMark/>
          </w:tcPr>
          <w:p w:rsidR="00217841" w:rsidRPr="00994656" w:rsidRDefault="00217841" w:rsidP="00F93041">
            <w:pPr>
              <w:cnfStyle w:val="000000010000" w:firstRow="0" w:lastRow="0" w:firstColumn="0" w:lastColumn="0" w:oddVBand="0" w:evenVBand="0" w:oddHBand="0" w:evenHBand="1" w:firstRowFirstColumn="0" w:firstRowLastColumn="0" w:lastRowFirstColumn="0" w:lastRowLastColumn="0"/>
            </w:pPr>
            <w:r w:rsidRPr="00994656">
              <w:t>10</w:t>
            </w:r>
          </w:p>
        </w:tc>
        <w:tc>
          <w:tcPr>
            <w:tcW w:w="1128" w:type="dxa"/>
            <w:noWrap/>
            <w:hideMark/>
          </w:tcPr>
          <w:p w:rsidR="00217841" w:rsidRPr="00044B87"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044B87">
              <w:rPr>
                <w:rFonts w:ascii="Calibri" w:eastAsia="Times New Roman" w:hAnsi="Calibri" w:cs="Calibri"/>
                <w:color w:val="000000"/>
                <w:lang w:eastAsia="de-CH"/>
              </w:rPr>
              <w:t>03.04.2012</w:t>
            </w:r>
          </w:p>
        </w:tc>
        <w:tc>
          <w:tcPr>
            <w:tcW w:w="1525" w:type="dxa"/>
            <w:noWrap/>
            <w:hideMark/>
          </w:tcPr>
          <w:p w:rsidR="00217841" w:rsidRPr="00044B87"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16.04.2012</w:t>
            </w:r>
          </w:p>
        </w:tc>
      </w:tr>
      <w:tr w:rsidR="00217841" w:rsidRPr="00044B87"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6" w:type="dxa"/>
            <w:noWrap/>
            <w:hideMark/>
          </w:tcPr>
          <w:p w:rsidR="00217841" w:rsidRPr="00044B87" w:rsidRDefault="00217841" w:rsidP="00F93041">
            <w:pPr>
              <w:rPr>
                <w:rFonts w:ascii="Calibri" w:eastAsia="Times New Roman" w:hAnsi="Calibri" w:cs="Calibri"/>
                <w:color w:val="000000"/>
                <w:lang w:eastAsia="de-CH"/>
              </w:rPr>
            </w:pPr>
            <w:r w:rsidRPr="00044B87">
              <w:rPr>
                <w:rFonts w:ascii="Calibri" w:eastAsia="Times New Roman" w:hAnsi="Calibri" w:cs="Calibri"/>
                <w:color w:val="000000"/>
                <w:lang w:eastAsia="de-CH"/>
              </w:rPr>
              <w:t>762</w:t>
            </w:r>
          </w:p>
        </w:tc>
        <w:tc>
          <w:tcPr>
            <w:tcW w:w="2977" w:type="dxa"/>
            <w:noWrap/>
            <w:hideMark/>
          </w:tcPr>
          <w:p w:rsidR="00217841" w:rsidRPr="00044B87"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44B87">
              <w:rPr>
                <w:rFonts w:ascii="Calibri" w:eastAsia="Times New Roman" w:hAnsi="Calibri" w:cs="Calibri"/>
                <w:color w:val="000000"/>
                <w:lang w:eastAsia="de-CH"/>
              </w:rPr>
              <w:t>Architekurprototyp erstellt: Mit Kinect "klicken"</w:t>
            </w:r>
          </w:p>
        </w:tc>
        <w:tc>
          <w:tcPr>
            <w:tcW w:w="1279" w:type="dxa"/>
            <w:noWrap/>
            <w:hideMark/>
          </w:tcPr>
          <w:p w:rsidR="00217841" w:rsidRPr="00994656" w:rsidRDefault="00217841" w:rsidP="00F93041">
            <w:pPr>
              <w:cnfStyle w:val="000000100000" w:firstRow="0" w:lastRow="0" w:firstColumn="0" w:lastColumn="0" w:oddVBand="0" w:evenVBand="0" w:oddHBand="1" w:evenHBand="0" w:firstRowFirstColumn="0" w:firstRowLastColumn="0" w:lastRowFirstColumn="0" w:lastRowLastColumn="0"/>
            </w:pPr>
            <w:r w:rsidRPr="00994656">
              <w:t>16</w:t>
            </w:r>
          </w:p>
        </w:tc>
        <w:tc>
          <w:tcPr>
            <w:tcW w:w="1563" w:type="dxa"/>
            <w:noWrap/>
            <w:hideMark/>
          </w:tcPr>
          <w:p w:rsidR="00217841" w:rsidRPr="00994656" w:rsidRDefault="00217841" w:rsidP="00F93041">
            <w:pPr>
              <w:cnfStyle w:val="000000100000" w:firstRow="0" w:lastRow="0" w:firstColumn="0" w:lastColumn="0" w:oddVBand="0" w:evenVBand="0" w:oddHBand="1" w:evenHBand="0" w:firstRowFirstColumn="0" w:firstRowLastColumn="0" w:lastRowFirstColumn="0" w:lastRowLastColumn="0"/>
            </w:pPr>
            <w:r w:rsidRPr="00994656">
              <w:t>16</w:t>
            </w:r>
          </w:p>
        </w:tc>
        <w:tc>
          <w:tcPr>
            <w:tcW w:w="1128" w:type="dxa"/>
            <w:noWrap/>
            <w:hideMark/>
          </w:tcPr>
          <w:p w:rsidR="00217841" w:rsidRPr="00044B87"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44B87">
              <w:rPr>
                <w:rFonts w:ascii="Calibri" w:eastAsia="Times New Roman" w:hAnsi="Calibri" w:cs="Calibri"/>
                <w:color w:val="000000"/>
                <w:lang w:eastAsia="de-CH"/>
              </w:rPr>
              <w:t>06.04.2012</w:t>
            </w:r>
          </w:p>
        </w:tc>
        <w:tc>
          <w:tcPr>
            <w:tcW w:w="1525" w:type="dxa"/>
            <w:noWrap/>
            <w:hideMark/>
          </w:tcPr>
          <w:p w:rsidR="00217841" w:rsidRPr="00044B87"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44B87">
              <w:rPr>
                <w:rFonts w:ascii="Calibri" w:eastAsia="Times New Roman" w:hAnsi="Calibri" w:cs="Calibri"/>
                <w:color w:val="000000"/>
                <w:lang w:eastAsia="de-CH"/>
              </w:rPr>
              <w:t>10.04.2012</w:t>
            </w:r>
          </w:p>
        </w:tc>
      </w:tr>
      <w:tr w:rsidR="00217841" w:rsidRPr="00044B87"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6" w:type="dxa"/>
            <w:noWrap/>
            <w:hideMark/>
          </w:tcPr>
          <w:p w:rsidR="00217841" w:rsidRPr="00044B87" w:rsidRDefault="00217841" w:rsidP="00F93041">
            <w:pPr>
              <w:rPr>
                <w:rFonts w:ascii="Calibri" w:eastAsia="Times New Roman" w:hAnsi="Calibri" w:cs="Calibri"/>
                <w:color w:val="000000"/>
                <w:lang w:eastAsia="de-CH"/>
              </w:rPr>
            </w:pPr>
            <w:r w:rsidRPr="00044B87">
              <w:rPr>
                <w:rFonts w:ascii="Calibri" w:eastAsia="Times New Roman" w:hAnsi="Calibri" w:cs="Calibri"/>
                <w:color w:val="000000"/>
                <w:lang w:eastAsia="de-CH"/>
              </w:rPr>
              <w:t>763</w:t>
            </w:r>
          </w:p>
        </w:tc>
        <w:tc>
          <w:tcPr>
            <w:tcW w:w="2977" w:type="dxa"/>
            <w:noWrap/>
            <w:hideMark/>
          </w:tcPr>
          <w:p w:rsidR="00217841" w:rsidRPr="00044B87"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044B87">
              <w:rPr>
                <w:rFonts w:ascii="Calibri" w:eastAsia="Times New Roman" w:hAnsi="Calibri" w:cs="Calibri"/>
                <w:color w:val="000000"/>
                <w:lang w:eastAsia="de-CH"/>
              </w:rPr>
              <w:t>Meeting. 12.04.12</w:t>
            </w:r>
          </w:p>
        </w:tc>
        <w:tc>
          <w:tcPr>
            <w:tcW w:w="1279" w:type="dxa"/>
            <w:noWrap/>
            <w:hideMark/>
          </w:tcPr>
          <w:p w:rsidR="00217841" w:rsidRPr="00994656" w:rsidRDefault="00217841" w:rsidP="00F93041">
            <w:pPr>
              <w:cnfStyle w:val="000000010000" w:firstRow="0" w:lastRow="0" w:firstColumn="0" w:lastColumn="0" w:oddVBand="0" w:evenVBand="0" w:oddHBand="0" w:evenHBand="1" w:firstRowFirstColumn="0" w:firstRowLastColumn="0" w:lastRowFirstColumn="0" w:lastRowLastColumn="0"/>
            </w:pPr>
            <w:r w:rsidRPr="00994656">
              <w:t>15</w:t>
            </w:r>
          </w:p>
        </w:tc>
        <w:tc>
          <w:tcPr>
            <w:tcW w:w="1563" w:type="dxa"/>
            <w:noWrap/>
            <w:hideMark/>
          </w:tcPr>
          <w:p w:rsidR="00217841" w:rsidRPr="00994656" w:rsidRDefault="00217841" w:rsidP="00F93041">
            <w:pPr>
              <w:cnfStyle w:val="000000010000" w:firstRow="0" w:lastRow="0" w:firstColumn="0" w:lastColumn="0" w:oddVBand="0" w:evenVBand="0" w:oddHBand="0" w:evenHBand="1" w:firstRowFirstColumn="0" w:firstRowLastColumn="0" w:lastRowFirstColumn="0" w:lastRowLastColumn="0"/>
            </w:pPr>
            <w:r w:rsidRPr="00994656">
              <w:t>16</w:t>
            </w:r>
          </w:p>
        </w:tc>
        <w:tc>
          <w:tcPr>
            <w:tcW w:w="1128" w:type="dxa"/>
            <w:noWrap/>
            <w:hideMark/>
          </w:tcPr>
          <w:p w:rsidR="00217841" w:rsidRPr="00044B87"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044B87">
              <w:rPr>
                <w:rFonts w:ascii="Calibri" w:eastAsia="Times New Roman" w:hAnsi="Calibri" w:cs="Calibri"/>
                <w:color w:val="000000"/>
                <w:lang w:eastAsia="de-CH"/>
              </w:rPr>
              <w:t>12.04.2012</w:t>
            </w:r>
          </w:p>
        </w:tc>
        <w:tc>
          <w:tcPr>
            <w:tcW w:w="1525" w:type="dxa"/>
            <w:noWrap/>
            <w:hideMark/>
          </w:tcPr>
          <w:p w:rsidR="00217841" w:rsidRPr="00044B87"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044B87">
              <w:rPr>
                <w:rFonts w:ascii="Calibri" w:eastAsia="Times New Roman" w:hAnsi="Calibri" w:cs="Calibri"/>
                <w:color w:val="000000"/>
                <w:lang w:eastAsia="de-CH"/>
              </w:rPr>
              <w:t>12.04.2012</w:t>
            </w:r>
          </w:p>
        </w:tc>
      </w:tr>
      <w:tr w:rsidR="00217841" w:rsidRPr="00044B87"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6" w:type="dxa"/>
            <w:noWrap/>
            <w:hideMark/>
          </w:tcPr>
          <w:p w:rsidR="00217841" w:rsidRPr="00044B87" w:rsidRDefault="00217841" w:rsidP="00F93041">
            <w:pPr>
              <w:rPr>
                <w:rFonts w:ascii="Calibri" w:eastAsia="Times New Roman" w:hAnsi="Calibri" w:cs="Calibri"/>
                <w:color w:val="000000"/>
                <w:lang w:eastAsia="de-CH"/>
              </w:rPr>
            </w:pPr>
            <w:r w:rsidRPr="00044B87">
              <w:rPr>
                <w:rFonts w:ascii="Calibri" w:eastAsia="Times New Roman" w:hAnsi="Calibri" w:cs="Calibri"/>
                <w:color w:val="000000"/>
                <w:lang w:eastAsia="de-CH"/>
              </w:rPr>
              <w:t>764</w:t>
            </w:r>
          </w:p>
        </w:tc>
        <w:tc>
          <w:tcPr>
            <w:tcW w:w="2977" w:type="dxa"/>
            <w:noWrap/>
            <w:hideMark/>
          </w:tcPr>
          <w:p w:rsidR="00217841" w:rsidRPr="00044B87"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44B87">
              <w:rPr>
                <w:rFonts w:ascii="Calibri" w:eastAsia="Times New Roman" w:hAnsi="Calibri" w:cs="Calibri"/>
                <w:color w:val="000000"/>
                <w:lang w:eastAsia="de-CH"/>
              </w:rPr>
              <w:t>Web Architektur von MS studiert haben</w:t>
            </w:r>
          </w:p>
        </w:tc>
        <w:tc>
          <w:tcPr>
            <w:tcW w:w="1279" w:type="dxa"/>
            <w:noWrap/>
            <w:hideMark/>
          </w:tcPr>
          <w:p w:rsidR="00217841" w:rsidRPr="00994656" w:rsidRDefault="00217841" w:rsidP="00F93041">
            <w:pPr>
              <w:cnfStyle w:val="000000100000" w:firstRow="0" w:lastRow="0" w:firstColumn="0" w:lastColumn="0" w:oddVBand="0" w:evenVBand="0" w:oddHBand="1" w:evenHBand="0" w:firstRowFirstColumn="0" w:firstRowLastColumn="0" w:lastRowFirstColumn="0" w:lastRowLastColumn="0"/>
            </w:pPr>
            <w:r w:rsidRPr="00994656">
              <w:t>8</w:t>
            </w:r>
          </w:p>
        </w:tc>
        <w:tc>
          <w:tcPr>
            <w:tcW w:w="1563" w:type="dxa"/>
            <w:noWrap/>
            <w:hideMark/>
          </w:tcPr>
          <w:p w:rsidR="00217841" w:rsidRPr="00994656" w:rsidRDefault="00217841" w:rsidP="00F93041">
            <w:pPr>
              <w:cnfStyle w:val="000000100000" w:firstRow="0" w:lastRow="0" w:firstColumn="0" w:lastColumn="0" w:oddVBand="0" w:evenVBand="0" w:oddHBand="1" w:evenHBand="0" w:firstRowFirstColumn="0" w:firstRowLastColumn="0" w:lastRowFirstColumn="0" w:lastRowLastColumn="0"/>
            </w:pPr>
            <w:r w:rsidRPr="00994656">
              <w:t>8</w:t>
            </w:r>
          </w:p>
        </w:tc>
        <w:tc>
          <w:tcPr>
            <w:tcW w:w="1128" w:type="dxa"/>
            <w:noWrap/>
            <w:hideMark/>
          </w:tcPr>
          <w:p w:rsidR="00217841" w:rsidRPr="00044B87"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44B87">
              <w:rPr>
                <w:rFonts w:ascii="Calibri" w:eastAsia="Times New Roman" w:hAnsi="Calibri" w:cs="Calibri"/>
                <w:color w:val="000000"/>
                <w:lang w:eastAsia="de-CH"/>
              </w:rPr>
              <w:t>11.04.2012</w:t>
            </w:r>
          </w:p>
        </w:tc>
        <w:tc>
          <w:tcPr>
            <w:tcW w:w="1525" w:type="dxa"/>
            <w:noWrap/>
            <w:hideMark/>
          </w:tcPr>
          <w:p w:rsidR="00217841" w:rsidRPr="00044B87"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16.04.2012</w:t>
            </w:r>
          </w:p>
        </w:tc>
      </w:tr>
      <w:tr w:rsidR="00217841" w:rsidRPr="00044B87"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6" w:type="dxa"/>
            <w:noWrap/>
            <w:hideMark/>
          </w:tcPr>
          <w:p w:rsidR="00217841" w:rsidRPr="00044B87" w:rsidRDefault="00217841" w:rsidP="00F93041">
            <w:pPr>
              <w:rPr>
                <w:rFonts w:ascii="Calibri" w:eastAsia="Times New Roman" w:hAnsi="Calibri" w:cs="Calibri"/>
                <w:color w:val="000000"/>
                <w:lang w:eastAsia="de-CH"/>
              </w:rPr>
            </w:pPr>
            <w:r w:rsidRPr="00044B87">
              <w:rPr>
                <w:rFonts w:ascii="Calibri" w:eastAsia="Times New Roman" w:hAnsi="Calibri" w:cs="Calibri"/>
                <w:color w:val="000000"/>
                <w:lang w:eastAsia="de-CH"/>
              </w:rPr>
              <w:t>765</w:t>
            </w:r>
          </w:p>
        </w:tc>
        <w:tc>
          <w:tcPr>
            <w:tcW w:w="2977" w:type="dxa"/>
            <w:noWrap/>
            <w:hideMark/>
          </w:tcPr>
          <w:p w:rsidR="00217841" w:rsidRPr="00044B87"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044B87">
              <w:rPr>
                <w:rFonts w:ascii="Calibri" w:eastAsia="Times New Roman" w:hAnsi="Calibri" w:cs="Calibri"/>
                <w:color w:val="000000"/>
                <w:lang w:eastAsia="de-CH"/>
              </w:rPr>
              <w:t>Tiers-Diagramm erstellt und beschrieben</w:t>
            </w:r>
          </w:p>
        </w:tc>
        <w:tc>
          <w:tcPr>
            <w:tcW w:w="1279" w:type="dxa"/>
            <w:noWrap/>
            <w:hideMark/>
          </w:tcPr>
          <w:p w:rsidR="00217841" w:rsidRPr="00994656" w:rsidRDefault="00217841" w:rsidP="00F93041">
            <w:pPr>
              <w:cnfStyle w:val="000000010000" w:firstRow="0" w:lastRow="0" w:firstColumn="0" w:lastColumn="0" w:oddVBand="0" w:evenVBand="0" w:oddHBand="0" w:evenHBand="1" w:firstRowFirstColumn="0" w:firstRowLastColumn="0" w:lastRowFirstColumn="0" w:lastRowLastColumn="0"/>
            </w:pPr>
            <w:r w:rsidRPr="00994656">
              <w:t>8</w:t>
            </w:r>
          </w:p>
        </w:tc>
        <w:tc>
          <w:tcPr>
            <w:tcW w:w="1563" w:type="dxa"/>
            <w:noWrap/>
            <w:hideMark/>
          </w:tcPr>
          <w:p w:rsidR="00217841" w:rsidRPr="00994656" w:rsidRDefault="00217841" w:rsidP="00F93041">
            <w:pPr>
              <w:cnfStyle w:val="000000010000" w:firstRow="0" w:lastRow="0" w:firstColumn="0" w:lastColumn="0" w:oddVBand="0" w:evenVBand="0" w:oddHBand="0" w:evenHBand="1" w:firstRowFirstColumn="0" w:firstRowLastColumn="0" w:lastRowFirstColumn="0" w:lastRowLastColumn="0"/>
            </w:pPr>
            <w:r w:rsidRPr="00994656">
              <w:t>7</w:t>
            </w:r>
          </w:p>
        </w:tc>
        <w:tc>
          <w:tcPr>
            <w:tcW w:w="1128" w:type="dxa"/>
            <w:noWrap/>
            <w:hideMark/>
          </w:tcPr>
          <w:p w:rsidR="00217841" w:rsidRPr="00044B87"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044B87">
              <w:rPr>
                <w:rFonts w:ascii="Calibri" w:eastAsia="Times New Roman" w:hAnsi="Calibri" w:cs="Calibri"/>
                <w:color w:val="000000"/>
                <w:lang w:eastAsia="de-CH"/>
              </w:rPr>
              <w:t>16.04.2012</w:t>
            </w:r>
          </w:p>
        </w:tc>
        <w:tc>
          <w:tcPr>
            <w:tcW w:w="1525" w:type="dxa"/>
            <w:noWrap/>
            <w:hideMark/>
          </w:tcPr>
          <w:p w:rsidR="00217841" w:rsidRPr="00044B87"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16.04.2012</w:t>
            </w:r>
          </w:p>
        </w:tc>
      </w:tr>
      <w:tr w:rsidR="00217841" w:rsidRPr="00044B87"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6" w:type="dxa"/>
            <w:noWrap/>
            <w:hideMark/>
          </w:tcPr>
          <w:p w:rsidR="00217841" w:rsidRPr="00044B87" w:rsidRDefault="00217841" w:rsidP="00F93041">
            <w:pPr>
              <w:rPr>
                <w:rFonts w:ascii="Calibri" w:eastAsia="Times New Roman" w:hAnsi="Calibri" w:cs="Calibri"/>
                <w:color w:val="000000"/>
                <w:lang w:eastAsia="de-CH"/>
              </w:rPr>
            </w:pPr>
            <w:r w:rsidRPr="00044B87">
              <w:rPr>
                <w:rFonts w:ascii="Calibri" w:eastAsia="Times New Roman" w:hAnsi="Calibri" w:cs="Calibri"/>
                <w:color w:val="000000"/>
                <w:lang w:eastAsia="de-CH"/>
              </w:rPr>
              <w:t>851</w:t>
            </w:r>
          </w:p>
        </w:tc>
        <w:tc>
          <w:tcPr>
            <w:tcW w:w="2977" w:type="dxa"/>
            <w:noWrap/>
            <w:hideMark/>
          </w:tcPr>
          <w:p w:rsidR="00217841" w:rsidRPr="00044B87"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44B87">
              <w:rPr>
                <w:rFonts w:ascii="Calibri" w:eastAsia="Times New Roman" w:hAnsi="Calibri" w:cs="Calibri"/>
                <w:color w:val="000000"/>
                <w:lang w:eastAsia="de-CH"/>
              </w:rPr>
              <w:t>Systemtests durchgeführt und dokumentiert</w:t>
            </w:r>
          </w:p>
        </w:tc>
        <w:tc>
          <w:tcPr>
            <w:tcW w:w="1279" w:type="dxa"/>
            <w:noWrap/>
            <w:hideMark/>
          </w:tcPr>
          <w:p w:rsidR="00217841" w:rsidRPr="00994656" w:rsidRDefault="00217841" w:rsidP="00F93041">
            <w:pPr>
              <w:cnfStyle w:val="000000100000" w:firstRow="0" w:lastRow="0" w:firstColumn="0" w:lastColumn="0" w:oddVBand="0" w:evenVBand="0" w:oddHBand="1" w:evenHBand="0" w:firstRowFirstColumn="0" w:firstRowLastColumn="0" w:lastRowFirstColumn="0" w:lastRowLastColumn="0"/>
            </w:pPr>
            <w:r w:rsidRPr="00994656">
              <w:t>0.5</w:t>
            </w:r>
          </w:p>
        </w:tc>
        <w:tc>
          <w:tcPr>
            <w:tcW w:w="1563" w:type="dxa"/>
            <w:noWrap/>
            <w:hideMark/>
          </w:tcPr>
          <w:p w:rsidR="00217841" w:rsidRPr="00994656" w:rsidRDefault="00217841" w:rsidP="00F93041">
            <w:pPr>
              <w:cnfStyle w:val="000000100000" w:firstRow="0" w:lastRow="0" w:firstColumn="0" w:lastColumn="0" w:oddVBand="0" w:evenVBand="0" w:oddHBand="1" w:evenHBand="0" w:firstRowFirstColumn="0" w:firstRowLastColumn="0" w:lastRowFirstColumn="0" w:lastRowLastColumn="0"/>
            </w:pPr>
            <w:r w:rsidRPr="00994656">
              <w:t>0.5</w:t>
            </w:r>
          </w:p>
        </w:tc>
        <w:tc>
          <w:tcPr>
            <w:tcW w:w="1128" w:type="dxa"/>
            <w:noWrap/>
            <w:hideMark/>
          </w:tcPr>
          <w:p w:rsidR="00217841" w:rsidRPr="00044B87"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44B87">
              <w:rPr>
                <w:rFonts w:ascii="Calibri" w:eastAsia="Times New Roman" w:hAnsi="Calibri" w:cs="Calibri"/>
                <w:color w:val="000000"/>
                <w:lang w:eastAsia="de-CH"/>
              </w:rPr>
              <w:t>16.04.2012</w:t>
            </w:r>
          </w:p>
        </w:tc>
        <w:tc>
          <w:tcPr>
            <w:tcW w:w="1525" w:type="dxa"/>
            <w:noWrap/>
            <w:hideMark/>
          </w:tcPr>
          <w:p w:rsidR="00217841" w:rsidRPr="00044B87"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44B87">
              <w:rPr>
                <w:rFonts w:ascii="Calibri" w:eastAsia="Times New Roman" w:hAnsi="Calibri" w:cs="Calibri"/>
                <w:color w:val="000000"/>
                <w:lang w:eastAsia="de-CH"/>
              </w:rPr>
              <w:t>16.04.2012</w:t>
            </w:r>
          </w:p>
        </w:tc>
      </w:tr>
      <w:tr w:rsidR="00217841" w:rsidRPr="00044B87"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6" w:type="dxa"/>
            <w:noWrap/>
            <w:hideMark/>
          </w:tcPr>
          <w:p w:rsidR="00217841" w:rsidRPr="00044B87" w:rsidRDefault="00217841" w:rsidP="00F93041">
            <w:pPr>
              <w:rPr>
                <w:rFonts w:ascii="Calibri" w:eastAsia="Times New Roman" w:hAnsi="Calibri" w:cs="Calibri"/>
                <w:color w:val="000000"/>
                <w:lang w:eastAsia="de-CH"/>
              </w:rPr>
            </w:pPr>
            <w:r w:rsidRPr="00044B87">
              <w:rPr>
                <w:rFonts w:ascii="Calibri" w:eastAsia="Times New Roman" w:hAnsi="Calibri" w:cs="Calibri"/>
                <w:color w:val="000000"/>
                <w:lang w:eastAsia="de-CH"/>
              </w:rPr>
              <w:t>Total</w:t>
            </w:r>
          </w:p>
        </w:tc>
        <w:tc>
          <w:tcPr>
            <w:tcW w:w="2977" w:type="dxa"/>
            <w:noWrap/>
            <w:hideMark/>
          </w:tcPr>
          <w:p w:rsidR="00217841" w:rsidRPr="00044B87"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p>
        </w:tc>
        <w:tc>
          <w:tcPr>
            <w:tcW w:w="1279" w:type="dxa"/>
            <w:noWrap/>
            <w:hideMark/>
          </w:tcPr>
          <w:p w:rsidR="00217841" w:rsidRPr="00650A03" w:rsidRDefault="00217841" w:rsidP="00F93041">
            <w:pPr>
              <w:cnfStyle w:val="000000010000" w:firstRow="0" w:lastRow="0" w:firstColumn="0" w:lastColumn="0" w:oddVBand="0" w:evenVBand="0" w:oddHBand="0" w:evenHBand="1" w:firstRowFirstColumn="0" w:firstRowLastColumn="0" w:lastRowFirstColumn="0" w:lastRowLastColumn="0"/>
              <w:rPr>
                <w:b/>
              </w:rPr>
            </w:pPr>
            <w:r w:rsidRPr="00650A03">
              <w:rPr>
                <w:b/>
              </w:rPr>
              <w:t>103.5</w:t>
            </w:r>
          </w:p>
        </w:tc>
        <w:tc>
          <w:tcPr>
            <w:tcW w:w="1563" w:type="dxa"/>
            <w:noWrap/>
            <w:hideMark/>
          </w:tcPr>
          <w:p w:rsidR="00217841" w:rsidRPr="00650A03" w:rsidRDefault="00217841" w:rsidP="00F93041">
            <w:pPr>
              <w:cnfStyle w:val="000000010000" w:firstRow="0" w:lastRow="0" w:firstColumn="0" w:lastColumn="0" w:oddVBand="0" w:evenVBand="0" w:oddHBand="0" w:evenHBand="1" w:firstRowFirstColumn="0" w:firstRowLastColumn="0" w:lastRowFirstColumn="0" w:lastRowLastColumn="0"/>
              <w:rPr>
                <w:b/>
              </w:rPr>
            </w:pPr>
            <w:r w:rsidRPr="00650A03">
              <w:rPr>
                <w:b/>
              </w:rPr>
              <w:t>118.25</w:t>
            </w:r>
          </w:p>
        </w:tc>
        <w:tc>
          <w:tcPr>
            <w:tcW w:w="1128" w:type="dxa"/>
            <w:noWrap/>
            <w:hideMark/>
          </w:tcPr>
          <w:p w:rsidR="00217841" w:rsidRPr="00044B87"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p>
        </w:tc>
        <w:tc>
          <w:tcPr>
            <w:tcW w:w="1525" w:type="dxa"/>
            <w:noWrap/>
            <w:hideMark/>
          </w:tcPr>
          <w:p w:rsidR="00217841" w:rsidRPr="00044B87"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p>
        </w:tc>
      </w:tr>
    </w:tbl>
    <w:p w:rsidR="00217841" w:rsidRDefault="00217841" w:rsidP="00217841">
      <w:pPr>
        <w:pStyle w:val="Caption"/>
      </w:pPr>
      <w:bookmarkStart w:id="1090" w:name="_Toc327468192"/>
      <w:r>
        <w:t xml:space="preserve">Tabelle </w:t>
      </w:r>
      <w:fldSimple w:instr=" SEQ Tabelle \* ARABIC ">
        <w:r w:rsidR="000E6CF3">
          <w:rPr>
            <w:noProof/>
          </w:rPr>
          <w:t>41</w:t>
        </w:r>
      </w:fldSimple>
      <w:r w:rsidRPr="0054481F">
        <w:t xml:space="preserve"> - Tickets Sprint </w:t>
      </w:r>
      <w:r>
        <w:t>7</w:t>
      </w:r>
      <w:bookmarkEnd w:id="1090"/>
    </w:p>
    <w:p w:rsidR="00217841" w:rsidRDefault="00217841" w:rsidP="00217841">
      <w:pPr>
        <w:pStyle w:val="Heading4"/>
      </w:pPr>
      <w:bookmarkStart w:id="1091" w:name="_Toc327467986"/>
      <w:r>
        <w:t>Sprint 8</w:t>
      </w:r>
      <w:bookmarkEnd w:id="1091"/>
    </w:p>
    <w:p w:rsidR="00217841" w:rsidRPr="00B15F4A" w:rsidRDefault="00217841" w:rsidP="00217841">
      <w:r>
        <w:t>Die folgenden Tickets wurden im Sprint 8 abgearbeitet:</w:t>
      </w:r>
    </w:p>
    <w:tbl>
      <w:tblPr>
        <w:tblStyle w:val="MediumShading1-Accent1"/>
        <w:tblW w:w="0" w:type="auto"/>
        <w:tblLook w:val="04A0" w:firstRow="1" w:lastRow="0" w:firstColumn="1" w:lastColumn="0" w:noHBand="0" w:noVBand="1"/>
      </w:tblPr>
      <w:tblGrid>
        <w:gridCol w:w="817"/>
        <w:gridCol w:w="2977"/>
        <w:gridCol w:w="1276"/>
        <w:gridCol w:w="1559"/>
        <w:gridCol w:w="1135"/>
        <w:gridCol w:w="1524"/>
      </w:tblGrid>
      <w:tr w:rsidR="00217841" w:rsidTr="00F93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rsidR="00217841" w:rsidRDefault="00217841" w:rsidP="00F93041">
            <w:r>
              <w:t>#</w:t>
            </w:r>
          </w:p>
        </w:tc>
        <w:tc>
          <w:tcPr>
            <w:tcW w:w="2977"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Thema</w:t>
            </w:r>
          </w:p>
        </w:tc>
        <w:tc>
          <w:tcPr>
            <w:tcW w:w="1276"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Geschätzter Aufwand</w:t>
            </w:r>
          </w:p>
        </w:tc>
        <w:tc>
          <w:tcPr>
            <w:tcW w:w="1559"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Aufgewendete Zeit</w:t>
            </w:r>
          </w:p>
        </w:tc>
        <w:tc>
          <w:tcPr>
            <w:tcW w:w="1135"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Beginn</w:t>
            </w:r>
          </w:p>
        </w:tc>
        <w:tc>
          <w:tcPr>
            <w:tcW w:w="1524"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Abgabedatum</w:t>
            </w:r>
          </w:p>
        </w:tc>
      </w:tr>
      <w:tr w:rsidR="00217841" w:rsidRPr="00AE6BA6"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AE6BA6" w:rsidRDefault="00217841" w:rsidP="00F93041">
            <w:pPr>
              <w:rPr>
                <w:rFonts w:ascii="Calibri" w:eastAsia="Times New Roman" w:hAnsi="Calibri" w:cs="Calibri"/>
                <w:color w:val="000000"/>
                <w:lang w:eastAsia="de-CH"/>
              </w:rPr>
            </w:pPr>
            <w:r w:rsidRPr="00AE6BA6">
              <w:rPr>
                <w:rFonts w:ascii="Calibri" w:eastAsia="Times New Roman" w:hAnsi="Calibri" w:cs="Calibri"/>
                <w:color w:val="000000"/>
                <w:lang w:eastAsia="de-CH"/>
              </w:rPr>
              <w:t>677</w:t>
            </w:r>
          </w:p>
        </w:tc>
        <w:tc>
          <w:tcPr>
            <w:tcW w:w="2977" w:type="dxa"/>
            <w:noWrap/>
            <w:hideMark/>
          </w:tcPr>
          <w:p w:rsidR="00217841" w:rsidRPr="00AE6BA6"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AE6BA6">
              <w:rPr>
                <w:rFonts w:ascii="Calibri" w:eastAsia="Times New Roman" w:hAnsi="Calibri" w:cs="Calibri"/>
                <w:color w:val="000000"/>
                <w:lang w:eastAsia="de-CH"/>
              </w:rPr>
              <w:t>Meeting</w:t>
            </w:r>
            <w:r>
              <w:rPr>
                <w:rFonts w:ascii="Calibri" w:eastAsia="Times New Roman" w:hAnsi="Calibri" w:cs="Calibri"/>
                <w:color w:val="000000"/>
                <w:lang w:eastAsia="de-CH"/>
              </w:rPr>
              <w:t>,</w:t>
            </w:r>
            <w:r w:rsidRPr="00AE6BA6">
              <w:rPr>
                <w:rFonts w:ascii="Calibri" w:eastAsia="Times New Roman" w:hAnsi="Calibri" w:cs="Calibri"/>
                <w:color w:val="000000"/>
                <w:lang w:eastAsia="de-CH"/>
              </w:rPr>
              <w:t xml:space="preserve"> 23.04.12</w:t>
            </w:r>
          </w:p>
        </w:tc>
        <w:tc>
          <w:tcPr>
            <w:tcW w:w="1276" w:type="dxa"/>
            <w:noWrap/>
            <w:hideMark/>
          </w:tcPr>
          <w:p w:rsidR="00217841" w:rsidRPr="00BE43C7" w:rsidRDefault="00217841" w:rsidP="00F93041">
            <w:pPr>
              <w:cnfStyle w:val="000000100000" w:firstRow="0" w:lastRow="0" w:firstColumn="0" w:lastColumn="0" w:oddVBand="0" w:evenVBand="0" w:oddHBand="1" w:evenHBand="0" w:firstRowFirstColumn="0" w:firstRowLastColumn="0" w:lastRowFirstColumn="0" w:lastRowLastColumn="0"/>
            </w:pPr>
            <w:r w:rsidRPr="00BE43C7">
              <w:t>6</w:t>
            </w:r>
          </w:p>
        </w:tc>
        <w:tc>
          <w:tcPr>
            <w:tcW w:w="1559" w:type="dxa"/>
            <w:noWrap/>
            <w:hideMark/>
          </w:tcPr>
          <w:p w:rsidR="00217841" w:rsidRPr="00BE43C7" w:rsidRDefault="00217841" w:rsidP="00F93041">
            <w:pPr>
              <w:cnfStyle w:val="000000100000" w:firstRow="0" w:lastRow="0" w:firstColumn="0" w:lastColumn="0" w:oddVBand="0" w:evenVBand="0" w:oddHBand="1" w:evenHBand="0" w:firstRowFirstColumn="0" w:firstRowLastColumn="0" w:lastRowFirstColumn="0" w:lastRowLastColumn="0"/>
            </w:pPr>
            <w:r w:rsidRPr="00BE43C7">
              <w:t>6.5</w:t>
            </w:r>
          </w:p>
        </w:tc>
        <w:tc>
          <w:tcPr>
            <w:tcW w:w="1135" w:type="dxa"/>
            <w:noWrap/>
            <w:hideMark/>
          </w:tcPr>
          <w:p w:rsidR="00217841" w:rsidRPr="00AE6BA6"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AE6BA6">
              <w:rPr>
                <w:rFonts w:ascii="Calibri" w:eastAsia="Times New Roman" w:hAnsi="Calibri" w:cs="Calibri"/>
                <w:color w:val="000000"/>
                <w:lang w:eastAsia="de-CH"/>
              </w:rPr>
              <w:t>23.04.2012</w:t>
            </w:r>
          </w:p>
        </w:tc>
        <w:tc>
          <w:tcPr>
            <w:tcW w:w="1524" w:type="dxa"/>
            <w:noWrap/>
            <w:hideMark/>
          </w:tcPr>
          <w:p w:rsidR="00217841" w:rsidRPr="00AE6BA6"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AE6BA6">
              <w:rPr>
                <w:rFonts w:ascii="Calibri" w:eastAsia="Times New Roman" w:hAnsi="Calibri" w:cs="Calibri"/>
                <w:color w:val="000000"/>
                <w:lang w:eastAsia="de-CH"/>
              </w:rPr>
              <w:t>23.04.2012</w:t>
            </w:r>
          </w:p>
        </w:tc>
      </w:tr>
      <w:tr w:rsidR="00217841" w:rsidRPr="00AE6BA6"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AE6BA6" w:rsidRDefault="00217841" w:rsidP="00F93041">
            <w:pPr>
              <w:rPr>
                <w:rFonts w:ascii="Calibri" w:eastAsia="Times New Roman" w:hAnsi="Calibri" w:cs="Calibri"/>
                <w:color w:val="000000"/>
                <w:lang w:eastAsia="de-CH"/>
              </w:rPr>
            </w:pPr>
            <w:r w:rsidRPr="00AE6BA6">
              <w:rPr>
                <w:rFonts w:ascii="Calibri" w:eastAsia="Times New Roman" w:hAnsi="Calibri" w:cs="Calibri"/>
                <w:color w:val="000000"/>
                <w:lang w:eastAsia="de-CH"/>
              </w:rPr>
              <w:t>689</w:t>
            </w:r>
          </w:p>
        </w:tc>
        <w:tc>
          <w:tcPr>
            <w:tcW w:w="2977" w:type="dxa"/>
            <w:noWrap/>
            <w:hideMark/>
          </w:tcPr>
          <w:p w:rsidR="00217841" w:rsidRPr="00AE6BA6"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AE6BA6">
              <w:rPr>
                <w:rFonts w:ascii="Calibri" w:eastAsia="Times New Roman" w:hAnsi="Calibri" w:cs="Calibri"/>
                <w:color w:val="000000"/>
                <w:lang w:eastAsia="de-CH"/>
              </w:rPr>
              <w:t>Risikomanagement nachgeführt</w:t>
            </w:r>
          </w:p>
        </w:tc>
        <w:tc>
          <w:tcPr>
            <w:tcW w:w="1276" w:type="dxa"/>
            <w:noWrap/>
            <w:hideMark/>
          </w:tcPr>
          <w:p w:rsidR="00217841" w:rsidRPr="00BE43C7" w:rsidRDefault="00217841" w:rsidP="00F93041">
            <w:pPr>
              <w:cnfStyle w:val="000000010000" w:firstRow="0" w:lastRow="0" w:firstColumn="0" w:lastColumn="0" w:oddVBand="0" w:evenVBand="0" w:oddHBand="0" w:evenHBand="1" w:firstRowFirstColumn="0" w:firstRowLastColumn="0" w:lastRowFirstColumn="0" w:lastRowLastColumn="0"/>
            </w:pPr>
            <w:r w:rsidRPr="00BE43C7">
              <w:t>0.5</w:t>
            </w:r>
          </w:p>
        </w:tc>
        <w:tc>
          <w:tcPr>
            <w:tcW w:w="1559" w:type="dxa"/>
            <w:noWrap/>
            <w:hideMark/>
          </w:tcPr>
          <w:p w:rsidR="00217841" w:rsidRPr="00BE43C7" w:rsidRDefault="00217841" w:rsidP="00F93041">
            <w:pPr>
              <w:cnfStyle w:val="000000010000" w:firstRow="0" w:lastRow="0" w:firstColumn="0" w:lastColumn="0" w:oddVBand="0" w:evenVBand="0" w:oddHBand="0" w:evenHBand="1" w:firstRowFirstColumn="0" w:firstRowLastColumn="0" w:lastRowFirstColumn="0" w:lastRowLastColumn="0"/>
            </w:pPr>
            <w:r w:rsidRPr="00BE43C7">
              <w:t>0.5</w:t>
            </w:r>
          </w:p>
        </w:tc>
        <w:tc>
          <w:tcPr>
            <w:tcW w:w="1135" w:type="dxa"/>
            <w:noWrap/>
            <w:hideMark/>
          </w:tcPr>
          <w:p w:rsidR="00217841" w:rsidRPr="00AE6BA6"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AE6BA6">
              <w:rPr>
                <w:rFonts w:ascii="Calibri" w:eastAsia="Times New Roman" w:hAnsi="Calibri" w:cs="Calibri"/>
                <w:color w:val="000000"/>
                <w:lang w:eastAsia="de-CH"/>
              </w:rPr>
              <w:t>16.04.2012</w:t>
            </w:r>
          </w:p>
        </w:tc>
        <w:tc>
          <w:tcPr>
            <w:tcW w:w="1524" w:type="dxa"/>
            <w:noWrap/>
            <w:hideMark/>
          </w:tcPr>
          <w:p w:rsidR="00217841" w:rsidRPr="00AE6BA6"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23.04.2012</w:t>
            </w:r>
          </w:p>
        </w:tc>
      </w:tr>
      <w:tr w:rsidR="00217841" w:rsidRPr="00AE6BA6"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AE6BA6" w:rsidRDefault="00217841" w:rsidP="00F93041">
            <w:pPr>
              <w:rPr>
                <w:rFonts w:ascii="Calibri" w:eastAsia="Times New Roman" w:hAnsi="Calibri" w:cs="Calibri"/>
                <w:color w:val="000000"/>
                <w:lang w:eastAsia="de-CH"/>
              </w:rPr>
            </w:pPr>
            <w:r w:rsidRPr="00AE6BA6">
              <w:rPr>
                <w:rFonts w:ascii="Calibri" w:eastAsia="Times New Roman" w:hAnsi="Calibri" w:cs="Calibri"/>
                <w:color w:val="000000"/>
                <w:lang w:eastAsia="de-CH"/>
              </w:rPr>
              <w:t>753</w:t>
            </w:r>
          </w:p>
        </w:tc>
        <w:tc>
          <w:tcPr>
            <w:tcW w:w="2977" w:type="dxa"/>
            <w:noWrap/>
            <w:hideMark/>
          </w:tcPr>
          <w:p w:rsidR="00217841" w:rsidRPr="00AE6BA6"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AE6BA6">
              <w:rPr>
                <w:rFonts w:ascii="Calibri" w:eastAsia="Times New Roman" w:hAnsi="Calibri" w:cs="Calibri"/>
                <w:color w:val="000000"/>
                <w:lang w:eastAsia="de-CH"/>
              </w:rPr>
              <w:t>Bilderprototyp auf Videowall getestet und dokumentiert</w:t>
            </w:r>
          </w:p>
        </w:tc>
        <w:tc>
          <w:tcPr>
            <w:tcW w:w="1276" w:type="dxa"/>
            <w:noWrap/>
            <w:hideMark/>
          </w:tcPr>
          <w:p w:rsidR="00217841" w:rsidRPr="00BE43C7" w:rsidRDefault="00217841" w:rsidP="00F93041">
            <w:pPr>
              <w:cnfStyle w:val="000000100000" w:firstRow="0" w:lastRow="0" w:firstColumn="0" w:lastColumn="0" w:oddVBand="0" w:evenVBand="0" w:oddHBand="1" w:evenHBand="0" w:firstRowFirstColumn="0" w:firstRowLastColumn="0" w:lastRowFirstColumn="0" w:lastRowLastColumn="0"/>
            </w:pPr>
            <w:r w:rsidRPr="00BE43C7">
              <w:t>4</w:t>
            </w:r>
          </w:p>
        </w:tc>
        <w:tc>
          <w:tcPr>
            <w:tcW w:w="1559" w:type="dxa"/>
            <w:noWrap/>
            <w:hideMark/>
          </w:tcPr>
          <w:p w:rsidR="00217841" w:rsidRPr="00BE43C7" w:rsidRDefault="00217841" w:rsidP="00F93041">
            <w:pPr>
              <w:cnfStyle w:val="000000100000" w:firstRow="0" w:lastRow="0" w:firstColumn="0" w:lastColumn="0" w:oddVBand="0" w:evenVBand="0" w:oddHBand="1" w:evenHBand="0" w:firstRowFirstColumn="0" w:firstRowLastColumn="0" w:lastRowFirstColumn="0" w:lastRowLastColumn="0"/>
            </w:pPr>
            <w:r w:rsidRPr="00BE43C7">
              <w:t>5</w:t>
            </w:r>
          </w:p>
        </w:tc>
        <w:tc>
          <w:tcPr>
            <w:tcW w:w="1135" w:type="dxa"/>
            <w:noWrap/>
            <w:hideMark/>
          </w:tcPr>
          <w:p w:rsidR="00217841" w:rsidRPr="00AE6BA6"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AE6BA6">
              <w:rPr>
                <w:rFonts w:ascii="Calibri" w:eastAsia="Times New Roman" w:hAnsi="Calibri" w:cs="Calibri"/>
                <w:color w:val="000000"/>
                <w:lang w:eastAsia="de-CH"/>
              </w:rPr>
              <w:t>16.04.2012</w:t>
            </w:r>
          </w:p>
        </w:tc>
        <w:tc>
          <w:tcPr>
            <w:tcW w:w="1524" w:type="dxa"/>
            <w:noWrap/>
            <w:hideMark/>
          </w:tcPr>
          <w:p w:rsidR="00217841" w:rsidRPr="00AE6BA6"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23.04.2012</w:t>
            </w:r>
          </w:p>
        </w:tc>
      </w:tr>
      <w:tr w:rsidR="00217841" w:rsidRPr="00AE6BA6"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AE6BA6" w:rsidRDefault="00217841" w:rsidP="00F93041">
            <w:pPr>
              <w:rPr>
                <w:rFonts w:ascii="Calibri" w:eastAsia="Times New Roman" w:hAnsi="Calibri" w:cs="Calibri"/>
                <w:color w:val="000000"/>
                <w:lang w:eastAsia="de-CH"/>
              </w:rPr>
            </w:pPr>
            <w:r w:rsidRPr="00AE6BA6">
              <w:rPr>
                <w:rFonts w:ascii="Calibri" w:eastAsia="Times New Roman" w:hAnsi="Calibri" w:cs="Calibri"/>
                <w:color w:val="000000"/>
                <w:lang w:eastAsia="de-CH"/>
              </w:rPr>
              <w:t>760</w:t>
            </w:r>
          </w:p>
        </w:tc>
        <w:tc>
          <w:tcPr>
            <w:tcW w:w="2977" w:type="dxa"/>
            <w:noWrap/>
            <w:hideMark/>
          </w:tcPr>
          <w:p w:rsidR="00217841" w:rsidRPr="00AE6BA6"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AE6BA6">
              <w:rPr>
                <w:rFonts w:ascii="Calibri" w:eastAsia="Times New Roman" w:hAnsi="Calibri" w:cs="Calibri"/>
                <w:color w:val="000000"/>
                <w:lang w:eastAsia="de-CH"/>
              </w:rPr>
              <w:t>Refactoring durchgeführt</w:t>
            </w:r>
          </w:p>
        </w:tc>
        <w:tc>
          <w:tcPr>
            <w:tcW w:w="1276" w:type="dxa"/>
            <w:noWrap/>
            <w:hideMark/>
          </w:tcPr>
          <w:p w:rsidR="00217841" w:rsidRPr="00BE43C7" w:rsidRDefault="00217841" w:rsidP="00F93041">
            <w:pPr>
              <w:cnfStyle w:val="000000010000" w:firstRow="0" w:lastRow="0" w:firstColumn="0" w:lastColumn="0" w:oddVBand="0" w:evenVBand="0" w:oddHBand="0" w:evenHBand="1" w:firstRowFirstColumn="0" w:firstRowLastColumn="0" w:lastRowFirstColumn="0" w:lastRowLastColumn="0"/>
            </w:pPr>
            <w:r w:rsidRPr="00BE43C7">
              <w:t>8</w:t>
            </w:r>
          </w:p>
        </w:tc>
        <w:tc>
          <w:tcPr>
            <w:tcW w:w="1559" w:type="dxa"/>
            <w:noWrap/>
            <w:hideMark/>
          </w:tcPr>
          <w:p w:rsidR="00217841" w:rsidRPr="00BE43C7" w:rsidRDefault="00217841" w:rsidP="00F93041">
            <w:pPr>
              <w:cnfStyle w:val="000000010000" w:firstRow="0" w:lastRow="0" w:firstColumn="0" w:lastColumn="0" w:oddVBand="0" w:evenVBand="0" w:oddHBand="0" w:evenHBand="1" w:firstRowFirstColumn="0" w:firstRowLastColumn="0" w:lastRowFirstColumn="0" w:lastRowLastColumn="0"/>
            </w:pPr>
            <w:r w:rsidRPr="00BE43C7">
              <w:t>6.25</w:t>
            </w:r>
          </w:p>
        </w:tc>
        <w:tc>
          <w:tcPr>
            <w:tcW w:w="1135" w:type="dxa"/>
            <w:noWrap/>
            <w:hideMark/>
          </w:tcPr>
          <w:p w:rsidR="00217841" w:rsidRPr="00AE6BA6"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AE6BA6">
              <w:rPr>
                <w:rFonts w:ascii="Calibri" w:eastAsia="Times New Roman" w:hAnsi="Calibri" w:cs="Calibri"/>
                <w:color w:val="000000"/>
                <w:lang w:eastAsia="de-CH"/>
              </w:rPr>
              <w:t>16.04.2012</w:t>
            </w:r>
          </w:p>
        </w:tc>
        <w:tc>
          <w:tcPr>
            <w:tcW w:w="1524" w:type="dxa"/>
            <w:noWrap/>
            <w:hideMark/>
          </w:tcPr>
          <w:p w:rsidR="00217841" w:rsidRPr="00AE6BA6"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23.04.2012</w:t>
            </w:r>
          </w:p>
        </w:tc>
      </w:tr>
      <w:tr w:rsidR="00217841" w:rsidRPr="00AE6BA6"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AE6BA6" w:rsidRDefault="00217841" w:rsidP="00F93041">
            <w:pPr>
              <w:rPr>
                <w:rFonts w:ascii="Calibri" w:eastAsia="Times New Roman" w:hAnsi="Calibri" w:cs="Calibri"/>
                <w:color w:val="000000"/>
                <w:lang w:eastAsia="de-CH"/>
              </w:rPr>
            </w:pPr>
            <w:r w:rsidRPr="00AE6BA6">
              <w:rPr>
                <w:rFonts w:ascii="Calibri" w:eastAsia="Times New Roman" w:hAnsi="Calibri" w:cs="Calibri"/>
                <w:color w:val="000000"/>
                <w:lang w:eastAsia="de-CH"/>
              </w:rPr>
              <w:t>767</w:t>
            </w:r>
          </w:p>
        </w:tc>
        <w:tc>
          <w:tcPr>
            <w:tcW w:w="2977" w:type="dxa"/>
            <w:noWrap/>
            <w:hideMark/>
          </w:tcPr>
          <w:p w:rsidR="00217841" w:rsidRPr="00AE6BA6"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AE6BA6">
              <w:rPr>
                <w:rFonts w:ascii="Calibri" w:eastAsia="Times New Roman" w:hAnsi="Calibri" w:cs="Calibri"/>
                <w:color w:val="000000"/>
                <w:lang w:eastAsia="de-CH"/>
              </w:rPr>
              <w:t>Sprint 08 geplant</w:t>
            </w:r>
          </w:p>
        </w:tc>
        <w:tc>
          <w:tcPr>
            <w:tcW w:w="1276" w:type="dxa"/>
            <w:noWrap/>
            <w:hideMark/>
          </w:tcPr>
          <w:p w:rsidR="00217841" w:rsidRPr="00BE43C7" w:rsidRDefault="00217841" w:rsidP="00F93041">
            <w:pPr>
              <w:cnfStyle w:val="000000100000" w:firstRow="0" w:lastRow="0" w:firstColumn="0" w:lastColumn="0" w:oddVBand="0" w:evenVBand="0" w:oddHBand="1" w:evenHBand="0" w:firstRowFirstColumn="0" w:firstRowLastColumn="0" w:lastRowFirstColumn="0" w:lastRowLastColumn="0"/>
            </w:pPr>
            <w:r w:rsidRPr="00BE43C7">
              <w:t>4.5</w:t>
            </w:r>
          </w:p>
        </w:tc>
        <w:tc>
          <w:tcPr>
            <w:tcW w:w="1559" w:type="dxa"/>
            <w:noWrap/>
            <w:hideMark/>
          </w:tcPr>
          <w:p w:rsidR="00217841" w:rsidRPr="00BE43C7" w:rsidRDefault="00217841" w:rsidP="00F93041">
            <w:pPr>
              <w:cnfStyle w:val="000000100000" w:firstRow="0" w:lastRow="0" w:firstColumn="0" w:lastColumn="0" w:oddVBand="0" w:evenVBand="0" w:oddHBand="1" w:evenHBand="0" w:firstRowFirstColumn="0" w:firstRowLastColumn="0" w:lastRowFirstColumn="0" w:lastRowLastColumn="0"/>
            </w:pPr>
            <w:r w:rsidRPr="00BE43C7">
              <w:t>6.5</w:t>
            </w:r>
          </w:p>
        </w:tc>
        <w:tc>
          <w:tcPr>
            <w:tcW w:w="1135" w:type="dxa"/>
            <w:noWrap/>
            <w:hideMark/>
          </w:tcPr>
          <w:p w:rsidR="00217841" w:rsidRPr="00AE6BA6"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AE6BA6">
              <w:rPr>
                <w:rFonts w:ascii="Calibri" w:eastAsia="Times New Roman" w:hAnsi="Calibri" w:cs="Calibri"/>
                <w:color w:val="000000"/>
                <w:lang w:eastAsia="de-CH"/>
              </w:rPr>
              <w:t>16.04.2012</w:t>
            </w:r>
          </w:p>
        </w:tc>
        <w:tc>
          <w:tcPr>
            <w:tcW w:w="1524" w:type="dxa"/>
            <w:noWrap/>
            <w:hideMark/>
          </w:tcPr>
          <w:p w:rsidR="00217841" w:rsidRPr="00AE6BA6"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23.04.2012</w:t>
            </w:r>
          </w:p>
        </w:tc>
      </w:tr>
      <w:tr w:rsidR="00217841" w:rsidRPr="00AE6BA6"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AE6BA6" w:rsidRDefault="00217841" w:rsidP="00F93041">
            <w:pPr>
              <w:rPr>
                <w:rFonts w:ascii="Calibri" w:eastAsia="Times New Roman" w:hAnsi="Calibri" w:cs="Calibri"/>
                <w:color w:val="000000"/>
                <w:lang w:eastAsia="de-CH"/>
              </w:rPr>
            </w:pPr>
            <w:r w:rsidRPr="00AE6BA6">
              <w:rPr>
                <w:rFonts w:ascii="Calibri" w:eastAsia="Times New Roman" w:hAnsi="Calibri" w:cs="Calibri"/>
                <w:color w:val="000000"/>
                <w:lang w:eastAsia="de-CH"/>
              </w:rPr>
              <w:t>769</w:t>
            </w:r>
          </w:p>
        </w:tc>
        <w:tc>
          <w:tcPr>
            <w:tcW w:w="2977" w:type="dxa"/>
            <w:noWrap/>
            <w:hideMark/>
          </w:tcPr>
          <w:p w:rsidR="00217841" w:rsidRPr="00AE6BA6"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AE6BA6">
              <w:rPr>
                <w:rFonts w:ascii="Calibri" w:eastAsia="Times New Roman" w:hAnsi="Calibri" w:cs="Calibri"/>
                <w:color w:val="000000"/>
                <w:lang w:eastAsia="de-CH"/>
              </w:rPr>
              <w:t>Hand Cursor schön dargestellt</w:t>
            </w:r>
          </w:p>
        </w:tc>
        <w:tc>
          <w:tcPr>
            <w:tcW w:w="1276" w:type="dxa"/>
            <w:noWrap/>
            <w:hideMark/>
          </w:tcPr>
          <w:p w:rsidR="00217841" w:rsidRPr="00BE43C7" w:rsidRDefault="00217841" w:rsidP="00F93041">
            <w:pPr>
              <w:cnfStyle w:val="000000010000" w:firstRow="0" w:lastRow="0" w:firstColumn="0" w:lastColumn="0" w:oddVBand="0" w:evenVBand="0" w:oddHBand="0" w:evenHBand="1" w:firstRowFirstColumn="0" w:firstRowLastColumn="0" w:lastRowFirstColumn="0" w:lastRowLastColumn="0"/>
            </w:pPr>
            <w:r w:rsidRPr="00BE43C7">
              <w:t>3</w:t>
            </w:r>
          </w:p>
        </w:tc>
        <w:tc>
          <w:tcPr>
            <w:tcW w:w="1559" w:type="dxa"/>
            <w:noWrap/>
            <w:hideMark/>
          </w:tcPr>
          <w:p w:rsidR="00217841" w:rsidRPr="00BE43C7" w:rsidRDefault="00217841" w:rsidP="00F93041">
            <w:pPr>
              <w:cnfStyle w:val="000000010000" w:firstRow="0" w:lastRow="0" w:firstColumn="0" w:lastColumn="0" w:oddVBand="0" w:evenVBand="0" w:oddHBand="0" w:evenHBand="1" w:firstRowFirstColumn="0" w:firstRowLastColumn="0" w:lastRowFirstColumn="0" w:lastRowLastColumn="0"/>
            </w:pPr>
            <w:r w:rsidRPr="00BE43C7">
              <w:t>3</w:t>
            </w:r>
          </w:p>
        </w:tc>
        <w:tc>
          <w:tcPr>
            <w:tcW w:w="1135" w:type="dxa"/>
            <w:noWrap/>
            <w:hideMark/>
          </w:tcPr>
          <w:p w:rsidR="00217841" w:rsidRPr="00AE6BA6"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AE6BA6">
              <w:rPr>
                <w:rFonts w:ascii="Calibri" w:eastAsia="Times New Roman" w:hAnsi="Calibri" w:cs="Calibri"/>
                <w:color w:val="000000"/>
                <w:lang w:eastAsia="de-CH"/>
              </w:rPr>
              <w:t>17.04.2012</w:t>
            </w:r>
          </w:p>
        </w:tc>
        <w:tc>
          <w:tcPr>
            <w:tcW w:w="1524" w:type="dxa"/>
            <w:noWrap/>
            <w:hideMark/>
          </w:tcPr>
          <w:p w:rsidR="00217841" w:rsidRPr="00AE6BA6"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23.04.2012</w:t>
            </w:r>
          </w:p>
        </w:tc>
      </w:tr>
      <w:tr w:rsidR="00217841" w:rsidRPr="00AE6BA6"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AE6BA6" w:rsidRDefault="00217841" w:rsidP="00F93041">
            <w:pPr>
              <w:rPr>
                <w:rFonts w:ascii="Calibri" w:eastAsia="Times New Roman" w:hAnsi="Calibri" w:cs="Calibri"/>
                <w:color w:val="000000"/>
                <w:lang w:eastAsia="de-CH"/>
              </w:rPr>
            </w:pPr>
            <w:r w:rsidRPr="00AE6BA6">
              <w:rPr>
                <w:rFonts w:ascii="Calibri" w:eastAsia="Times New Roman" w:hAnsi="Calibri" w:cs="Calibri"/>
                <w:color w:val="000000"/>
                <w:lang w:eastAsia="de-CH"/>
              </w:rPr>
              <w:t>770</w:t>
            </w:r>
          </w:p>
        </w:tc>
        <w:tc>
          <w:tcPr>
            <w:tcW w:w="2977" w:type="dxa"/>
            <w:noWrap/>
            <w:hideMark/>
          </w:tcPr>
          <w:p w:rsidR="00217841" w:rsidRPr="00AE6BA6"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AE6BA6">
              <w:rPr>
                <w:rFonts w:ascii="Calibri" w:eastAsia="Times New Roman" w:hAnsi="Calibri" w:cs="Calibri"/>
                <w:color w:val="000000"/>
                <w:lang w:eastAsia="de-CH"/>
              </w:rPr>
              <w:t>Begründung für Poster festgehalten</w:t>
            </w:r>
          </w:p>
        </w:tc>
        <w:tc>
          <w:tcPr>
            <w:tcW w:w="1276" w:type="dxa"/>
            <w:noWrap/>
            <w:hideMark/>
          </w:tcPr>
          <w:p w:rsidR="00217841" w:rsidRPr="00BE43C7" w:rsidRDefault="00217841" w:rsidP="00F93041">
            <w:pPr>
              <w:cnfStyle w:val="000000100000" w:firstRow="0" w:lastRow="0" w:firstColumn="0" w:lastColumn="0" w:oddVBand="0" w:evenVBand="0" w:oddHBand="1" w:evenHBand="0" w:firstRowFirstColumn="0" w:firstRowLastColumn="0" w:lastRowFirstColumn="0" w:lastRowLastColumn="0"/>
            </w:pPr>
            <w:r w:rsidRPr="00BE43C7">
              <w:t>6</w:t>
            </w:r>
          </w:p>
        </w:tc>
        <w:tc>
          <w:tcPr>
            <w:tcW w:w="1559" w:type="dxa"/>
            <w:noWrap/>
            <w:hideMark/>
          </w:tcPr>
          <w:p w:rsidR="00217841" w:rsidRPr="00BE43C7" w:rsidRDefault="00217841" w:rsidP="00F93041">
            <w:pPr>
              <w:cnfStyle w:val="000000100000" w:firstRow="0" w:lastRow="0" w:firstColumn="0" w:lastColumn="0" w:oddVBand="0" w:evenVBand="0" w:oddHBand="1" w:evenHBand="0" w:firstRowFirstColumn="0" w:firstRowLastColumn="0" w:lastRowFirstColumn="0" w:lastRowLastColumn="0"/>
            </w:pPr>
            <w:r w:rsidRPr="00BE43C7">
              <w:t>6</w:t>
            </w:r>
          </w:p>
        </w:tc>
        <w:tc>
          <w:tcPr>
            <w:tcW w:w="1135" w:type="dxa"/>
            <w:noWrap/>
            <w:hideMark/>
          </w:tcPr>
          <w:p w:rsidR="00217841" w:rsidRPr="00AE6BA6"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AE6BA6">
              <w:rPr>
                <w:rFonts w:ascii="Calibri" w:eastAsia="Times New Roman" w:hAnsi="Calibri" w:cs="Calibri"/>
                <w:color w:val="000000"/>
                <w:lang w:eastAsia="de-CH"/>
              </w:rPr>
              <w:t>17.04.2012</w:t>
            </w:r>
          </w:p>
        </w:tc>
        <w:tc>
          <w:tcPr>
            <w:tcW w:w="1524" w:type="dxa"/>
            <w:noWrap/>
            <w:hideMark/>
          </w:tcPr>
          <w:p w:rsidR="00217841" w:rsidRPr="00AE6BA6"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23.04.2012</w:t>
            </w:r>
          </w:p>
        </w:tc>
      </w:tr>
      <w:tr w:rsidR="00217841" w:rsidRPr="00AE6BA6"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AE6BA6" w:rsidRDefault="00217841" w:rsidP="00F93041">
            <w:pPr>
              <w:rPr>
                <w:rFonts w:ascii="Calibri" w:eastAsia="Times New Roman" w:hAnsi="Calibri" w:cs="Calibri"/>
                <w:color w:val="000000"/>
                <w:lang w:eastAsia="de-CH"/>
              </w:rPr>
            </w:pPr>
            <w:r w:rsidRPr="00AE6BA6">
              <w:rPr>
                <w:rFonts w:ascii="Calibri" w:eastAsia="Times New Roman" w:hAnsi="Calibri" w:cs="Calibri"/>
                <w:color w:val="000000"/>
                <w:lang w:eastAsia="de-CH"/>
              </w:rPr>
              <w:t>771</w:t>
            </w:r>
          </w:p>
        </w:tc>
        <w:tc>
          <w:tcPr>
            <w:tcW w:w="2977" w:type="dxa"/>
            <w:noWrap/>
            <w:hideMark/>
          </w:tcPr>
          <w:p w:rsidR="00217841" w:rsidRPr="00AE6BA6"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AE6BA6">
              <w:rPr>
                <w:rFonts w:ascii="Calibri" w:eastAsia="Times New Roman" w:hAnsi="Calibri" w:cs="Calibri"/>
                <w:color w:val="000000"/>
                <w:lang w:eastAsia="de-CH"/>
              </w:rPr>
              <w:t>DirectX auf Videowall ist getestet</w:t>
            </w:r>
          </w:p>
        </w:tc>
        <w:tc>
          <w:tcPr>
            <w:tcW w:w="1276" w:type="dxa"/>
            <w:noWrap/>
            <w:hideMark/>
          </w:tcPr>
          <w:p w:rsidR="00217841" w:rsidRPr="00BE43C7" w:rsidRDefault="00217841" w:rsidP="00F93041">
            <w:pPr>
              <w:cnfStyle w:val="000000010000" w:firstRow="0" w:lastRow="0" w:firstColumn="0" w:lastColumn="0" w:oddVBand="0" w:evenVBand="0" w:oddHBand="0" w:evenHBand="1" w:firstRowFirstColumn="0" w:firstRowLastColumn="0" w:lastRowFirstColumn="0" w:lastRowLastColumn="0"/>
            </w:pPr>
            <w:r w:rsidRPr="00BE43C7">
              <w:t>5</w:t>
            </w:r>
          </w:p>
        </w:tc>
        <w:tc>
          <w:tcPr>
            <w:tcW w:w="1559" w:type="dxa"/>
            <w:noWrap/>
            <w:hideMark/>
          </w:tcPr>
          <w:p w:rsidR="00217841" w:rsidRPr="00BE43C7" w:rsidRDefault="00217841" w:rsidP="00F93041">
            <w:pPr>
              <w:cnfStyle w:val="000000010000" w:firstRow="0" w:lastRow="0" w:firstColumn="0" w:lastColumn="0" w:oddVBand="0" w:evenVBand="0" w:oddHBand="0" w:evenHBand="1" w:firstRowFirstColumn="0" w:firstRowLastColumn="0" w:lastRowFirstColumn="0" w:lastRowLastColumn="0"/>
            </w:pPr>
            <w:r w:rsidRPr="00BE43C7">
              <w:t>5</w:t>
            </w:r>
          </w:p>
        </w:tc>
        <w:tc>
          <w:tcPr>
            <w:tcW w:w="1135" w:type="dxa"/>
            <w:noWrap/>
            <w:hideMark/>
          </w:tcPr>
          <w:p w:rsidR="00217841" w:rsidRPr="00AE6BA6"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AE6BA6">
              <w:rPr>
                <w:rFonts w:ascii="Calibri" w:eastAsia="Times New Roman" w:hAnsi="Calibri" w:cs="Calibri"/>
                <w:color w:val="000000"/>
                <w:lang w:eastAsia="de-CH"/>
              </w:rPr>
              <w:t>17.04.2012</w:t>
            </w:r>
          </w:p>
        </w:tc>
        <w:tc>
          <w:tcPr>
            <w:tcW w:w="1524" w:type="dxa"/>
            <w:noWrap/>
            <w:hideMark/>
          </w:tcPr>
          <w:p w:rsidR="00217841" w:rsidRPr="00AE6BA6"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23.04.2012</w:t>
            </w:r>
          </w:p>
        </w:tc>
      </w:tr>
      <w:tr w:rsidR="00217841" w:rsidRPr="00AE6BA6"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AE6BA6" w:rsidRDefault="00217841" w:rsidP="00F93041">
            <w:pPr>
              <w:rPr>
                <w:rFonts w:ascii="Calibri" w:eastAsia="Times New Roman" w:hAnsi="Calibri" w:cs="Calibri"/>
                <w:color w:val="000000"/>
                <w:lang w:eastAsia="de-CH"/>
              </w:rPr>
            </w:pPr>
            <w:r w:rsidRPr="00AE6BA6">
              <w:rPr>
                <w:rFonts w:ascii="Calibri" w:eastAsia="Times New Roman" w:hAnsi="Calibri" w:cs="Calibri"/>
                <w:color w:val="000000"/>
                <w:lang w:eastAsia="de-CH"/>
              </w:rPr>
              <w:t>772</w:t>
            </w:r>
          </w:p>
        </w:tc>
        <w:tc>
          <w:tcPr>
            <w:tcW w:w="2977" w:type="dxa"/>
            <w:noWrap/>
            <w:hideMark/>
          </w:tcPr>
          <w:p w:rsidR="00217841" w:rsidRPr="00AE6BA6"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AE6BA6">
              <w:rPr>
                <w:rFonts w:ascii="Calibri" w:eastAsia="Times New Roman" w:hAnsi="Calibri" w:cs="Calibri"/>
                <w:color w:val="000000"/>
                <w:lang w:eastAsia="de-CH"/>
              </w:rPr>
              <w:t>Usability Test mit Architekturprotoyp organisiert</w:t>
            </w:r>
          </w:p>
        </w:tc>
        <w:tc>
          <w:tcPr>
            <w:tcW w:w="1276" w:type="dxa"/>
            <w:noWrap/>
            <w:hideMark/>
          </w:tcPr>
          <w:p w:rsidR="00217841" w:rsidRPr="00BE43C7" w:rsidRDefault="00217841" w:rsidP="00F93041">
            <w:pPr>
              <w:cnfStyle w:val="000000100000" w:firstRow="0" w:lastRow="0" w:firstColumn="0" w:lastColumn="0" w:oddVBand="0" w:evenVBand="0" w:oddHBand="1" w:evenHBand="0" w:firstRowFirstColumn="0" w:firstRowLastColumn="0" w:lastRowFirstColumn="0" w:lastRowLastColumn="0"/>
            </w:pPr>
            <w:r w:rsidRPr="00BE43C7">
              <w:t>2</w:t>
            </w:r>
          </w:p>
        </w:tc>
        <w:tc>
          <w:tcPr>
            <w:tcW w:w="1559" w:type="dxa"/>
            <w:noWrap/>
            <w:hideMark/>
          </w:tcPr>
          <w:p w:rsidR="00217841" w:rsidRPr="00BE43C7" w:rsidRDefault="00217841" w:rsidP="00F93041">
            <w:pPr>
              <w:cnfStyle w:val="000000100000" w:firstRow="0" w:lastRow="0" w:firstColumn="0" w:lastColumn="0" w:oddVBand="0" w:evenVBand="0" w:oddHBand="1" w:evenHBand="0" w:firstRowFirstColumn="0" w:firstRowLastColumn="0" w:lastRowFirstColumn="0" w:lastRowLastColumn="0"/>
            </w:pPr>
            <w:r w:rsidRPr="00BE43C7">
              <w:t>2</w:t>
            </w:r>
          </w:p>
        </w:tc>
        <w:tc>
          <w:tcPr>
            <w:tcW w:w="1135" w:type="dxa"/>
            <w:noWrap/>
            <w:hideMark/>
          </w:tcPr>
          <w:p w:rsidR="00217841" w:rsidRPr="00AE6BA6"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AE6BA6">
              <w:rPr>
                <w:rFonts w:ascii="Calibri" w:eastAsia="Times New Roman" w:hAnsi="Calibri" w:cs="Calibri"/>
                <w:color w:val="000000"/>
                <w:lang w:eastAsia="de-CH"/>
              </w:rPr>
              <w:t>17.04.2012</w:t>
            </w:r>
          </w:p>
        </w:tc>
        <w:tc>
          <w:tcPr>
            <w:tcW w:w="1524" w:type="dxa"/>
            <w:noWrap/>
            <w:hideMark/>
          </w:tcPr>
          <w:p w:rsidR="00217841" w:rsidRPr="00AE6BA6"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23.04.2012</w:t>
            </w:r>
          </w:p>
        </w:tc>
      </w:tr>
      <w:tr w:rsidR="00217841" w:rsidRPr="00AE6BA6"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AE6BA6" w:rsidRDefault="00217841" w:rsidP="00F93041">
            <w:pPr>
              <w:rPr>
                <w:rFonts w:ascii="Calibri" w:eastAsia="Times New Roman" w:hAnsi="Calibri" w:cs="Calibri"/>
                <w:color w:val="000000"/>
                <w:lang w:eastAsia="de-CH"/>
              </w:rPr>
            </w:pPr>
            <w:r w:rsidRPr="00AE6BA6">
              <w:rPr>
                <w:rFonts w:ascii="Calibri" w:eastAsia="Times New Roman" w:hAnsi="Calibri" w:cs="Calibri"/>
                <w:color w:val="000000"/>
                <w:lang w:eastAsia="de-CH"/>
              </w:rPr>
              <w:t>773</w:t>
            </w:r>
          </w:p>
        </w:tc>
        <w:tc>
          <w:tcPr>
            <w:tcW w:w="2977" w:type="dxa"/>
            <w:noWrap/>
            <w:hideMark/>
          </w:tcPr>
          <w:p w:rsidR="00217841" w:rsidRPr="00AE6BA6"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AE6BA6">
              <w:rPr>
                <w:rFonts w:ascii="Calibri" w:eastAsia="Times New Roman" w:hAnsi="Calibri" w:cs="Calibri"/>
                <w:color w:val="000000"/>
                <w:lang w:eastAsia="de-CH"/>
              </w:rPr>
              <w:t>Usability Test mit Architekturprotoyp durchgeführt und dokumentiert</w:t>
            </w:r>
          </w:p>
        </w:tc>
        <w:tc>
          <w:tcPr>
            <w:tcW w:w="1276" w:type="dxa"/>
            <w:noWrap/>
            <w:hideMark/>
          </w:tcPr>
          <w:p w:rsidR="00217841" w:rsidRPr="00BE43C7" w:rsidRDefault="00217841" w:rsidP="00F93041">
            <w:pPr>
              <w:cnfStyle w:val="000000010000" w:firstRow="0" w:lastRow="0" w:firstColumn="0" w:lastColumn="0" w:oddVBand="0" w:evenVBand="0" w:oddHBand="0" w:evenHBand="1" w:firstRowFirstColumn="0" w:firstRowLastColumn="0" w:lastRowFirstColumn="0" w:lastRowLastColumn="0"/>
            </w:pPr>
            <w:r w:rsidRPr="00BE43C7">
              <w:t>8</w:t>
            </w:r>
          </w:p>
        </w:tc>
        <w:tc>
          <w:tcPr>
            <w:tcW w:w="1559" w:type="dxa"/>
            <w:noWrap/>
            <w:hideMark/>
          </w:tcPr>
          <w:p w:rsidR="00217841" w:rsidRPr="00BE43C7" w:rsidRDefault="00217841" w:rsidP="00F93041">
            <w:pPr>
              <w:cnfStyle w:val="000000010000" w:firstRow="0" w:lastRow="0" w:firstColumn="0" w:lastColumn="0" w:oddVBand="0" w:evenVBand="0" w:oddHBand="0" w:evenHBand="1" w:firstRowFirstColumn="0" w:firstRowLastColumn="0" w:lastRowFirstColumn="0" w:lastRowLastColumn="0"/>
            </w:pPr>
            <w:r w:rsidRPr="00BE43C7">
              <w:t>6.75</w:t>
            </w:r>
          </w:p>
        </w:tc>
        <w:tc>
          <w:tcPr>
            <w:tcW w:w="1135" w:type="dxa"/>
            <w:noWrap/>
            <w:hideMark/>
          </w:tcPr>
          <w:p w:rsidR="00217841" w:rsidRPr="00AE6BA6"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AE6BA6">
              <w:rPr>
                <w:rFonts w:ascii="Calibri" w:eastAsia="Times New Roman" w:hAnsi="Calibri" w:cs="Calibri"/>
                <w:color w:val="000000"/>
                <w:lang w:eastAsia="de-CH"/>
              </w:rPr>
              <w:t>18.04.2012</w:t>
            </w:r>
          </w:p>
        </w:tc>
        <w:tc>
          <w:tcPr>
            <w:tcW w:w="1524" w:type="dxa"/>
            <w:noWrap/>
            <w:hideMark/>
          </w:tcPr>
          <w:p w:rsidR="00217841" w:rsidRPr="00AE6BA6"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AE6BA6">
              <w:rPr>
                <w:rFonts w:ascii="Calibri" w:eastAsia="Times New Roman" w:hAnsi="Calibri" w:cs="Calibri"/>
                <w:color w:val="000000"/>
                <w:lang w:eastAsia="de-CH"/>
              </w:rPr>
              <w:t>18.04.2012</w:t>
            </w:r>
          </w:p>
        </w:tc>
      </w:tr>
      <w:tr w:rsidR="00217841" w:rsidRPr="00AE6BA6"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AE6BA6" w:rsidRDefault="00217841" w:rsidP="00F93041">
            <w:pPr>
              <w:rPr>
                <w:rFonts w:ascii="Calibri" w:eastAsia="Times New Roman" w:hAnsi="Calibri" w:cs="Calibri"/>
                <w:color w:val="000000"/>
                <w:lang w:eastAsia="de-CH"/>
              </w:rPr>
            </w:pPr>
            <w:r w:rsidRPr="00AE6BA6">
              <w:rPr>
                <w:rFonts w:ascii="Calibri" w:eastAsia="Times New Roman" w:hAnsi="Calibri" w:cs="Calibri"/>
                <w:color w:val="000000"/>
                <w:lang w:eastAsia="de-CH"/>
              </w:rPr>
              <w:t>775</w:t>
            </w:r>
          </w:p>
        </w:tc>
        <w:tc>
          <w:tcPr>
            <w:tcW w:w="2977" w:type="dxa"/>
            <w:noWrap/>
            <w:hideMark/>
          </w:tcPr>
          <w:p w:rsidR="00217841" w:rsidRPr="00AE6BA6"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AE6BA6">
              <w:rPr>
                <w:rFonts w:ascii="Calibri" w:eastAsia="Times New Roman" w:hAnsi="Calibri" w:cs="Calibri"/>
                <w:color w:val="000000"/>
                <w:lang w:eastAsia="de-CH"/>
              </w:rPr>
              <w:t>Sofortiges Erfolgserlebnis dokumentiert</w:t>
            </w:r>
          </w:p>
        </w:tc>
        <w:tc>
          <w:tcPr>
            <w:tcW w:w="1276" w:type="dxa"/>
            <w:noWrap/>
            <w:hideMark/>
          </w:tcPr>
          <w:p w:rsidR="00217841" w:rsidRPr="00BE43C7" w:rsidRDefault="00217841" w:rsidP="00F93041">
            <w:pPr>
              <w:cnfStyle w:val="000000100000" w:firstRow="0" w:lastRow="0" w:firstColumn="0" w:lastColumn="0" w:oddVBand="0" w:evenVBand="0" w:oddHBand="1" w:evenHBand="0" w:firstRowFirstColumn="0" w:firstRowLastColumn="0" w:lastRowFirstColumn="0" w:lastRowLastColumn="0"/>
            </w:pPr>
            <w:r w:rsidRPr="00BE43C7">
              <w:t>2</w:t>
            </w:r>
          </w:p>
        </w:tc>
        <w:tc>
          <w:tcPr>
            <w:tcW w:w="1559" w:type="dxa"/>
            <w:noWrap/>
            <w:hideMark/>
          </w:tcPr>
          <w:p w:rsidR="00217841" w:rsidRPr="00BE43C7" w:rsidRDefault="00217841" w:rsidP="00F93041">
            <w:pPr>
              <w:cnfStyle w:val="000000100000" w:firstRow="0" w:lastRow="0" w:firstColumn="0" w:lastColumn="0" w:oddVBand="0" w:evenVBand="0" w:oddHBand="1" w:evenHBand="0" w:firstRowFirstColumn="0" w:firstRowLastColumn="0" w:lastRowFirstColumn="0" w:lastRowLastColumn="0"/>
            </w:pPr>
            <w:r w:rsidRPr="00BE43C7">
              <w:t>1.75</w:t>
            </w:r>
          </w:p>
        </w:tc>
        <w:tc>
          <w:tcPr>
            <w:tcW w:w="1135" w:type="dxa"/>
            <w:noWrap/>
            <w:hideMark/>
          </w:tcPr>
          <w:p w:rsidR="00217841" w:rsidRPr="00AE6BA6"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AE6BA6">
              <w:rPr>
                <w:rFonts w:ascii="Calibri" w:eastAsia="Times New Roman" w:hAnsi="Calibri" w:cs="Calibri"/>
                <w:color w:val="000000"/>
                <w:lang w:eastAsia="de-CH"/>
              </w:rPr>
              <w:t>17.04.2012</w:t>
            </w:r>
          </w:p>
        </w:tc>
        <w:tc>
          <w:tcPr>
            <w:tcW w:w="1524" w:type="dxa"/>
            <w:noWrap/>
            <w:hideMark/>
          </w:tcPr>
          <w:p w:rsidR="00217841" w:rsidRPr="00AE6BA6"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23.04.2012</w:t>
            </w:r>
          </w:p>
        </w:tc>
      </w:tr>
      <w:tr w:rsidR="00217841" w:rsidRPr="00AE6BA6"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AE6BA6" w:rsidRDefault="00217841" w:rsidP="00F93041">
            <w:pPr>
              <w:rPr>
                <w:rFonts w:ascii="Calibri" w:eastAsia="Times New Roman" w:hAnsi="Calibri" w:cs="Calibri"/>
                <w:color w:val="000000"/>
                <w:lang w:eastAsia="de-CH"/>
              </w:rPr>
            </w:pPr>
            <w:r w:rsidRPr="00AE6BA6">
              <w:rPr>
                <w:rFonts w:ascii="Calibri" w:eastAsia="Times New Roman" w:hAnsi="Calibri" w:cs="Calibri"/>
                <w:color w:val="000000"/>
                <w:lang w:eastAsia="de-CH"/>
              </w:rPr>
              <w:t>776</w:t>
            </w:r>
          </w:p>
        </w:tc>
        <w:tc>
          <w:tcPr>
            <w:tcW w:w="2977" w:type="dxa"/>
            <w:noWrap/>
            <w:hideMark/>
          </w:tcPr>
          <w:p w:rsidR="00217841" w:rsidRPr="00AE6BA6"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AE6BA6">
              <w:rPr>
                <w:rFonts w:ascii="Calibri" w:eastAsia="Times New Roman" w:hAnsi="Calibri" w:cs="Calibri"/>
                <w:color w:val="000000"/>
                <w:lang w:eastAsia="de-CH"/>
              </w:rPr>
              <w:t>Poster E sind organisiert</w:t>
            </w:r>
          </w:p>
        </w:tc>
        <w:tc>
          <w:tcPr>
            <w:tcW w:w="1276" w:type="dxa"/>
            <w:noWrap/>
            <w:hideMark/>
          </w:tcPr>
          <w:p w:rsidR="00217841" w:rsidRPr="00BE43C7" w:rsidRDefault="00217841" w:rsidP="00F93041">
            <w:pPr>
              <w:cnfStyle w:val="000000010000" w:firstRow="0" w:lastRow="0" w:firstColumn="0" w:lastColumn="0" w:oddVBand="0" w:evenVBand="0" w:oddHBand="0" w:evenHBand="1" w:firstRowFirstColumn="0" w:firstRowLastColumn="0" w:lastRowFirstColumn="0" w:lastRowLastColumn="0"/>
            </w:pPr>
            <w:r w:rsidRPr="00BE43C7">
              <w:t>1</w:t>
            </w:r>
          </w:p>
        </w:tc>
        <w:tc>
          <w:tcPr>
            <w:tcW w:w="1559" w:type="dxa"/>
            <w:noWrap/>
            <w:hideMark/>
          </w:tcPr>
          <w:p w:rsidR="00217841" w:rsidRPr="00BE43C7" w:rsidRDefault="00217841" w:rsidP="00F93041">
            <w:pPr>
              <w:cnfStyle w:val="000000010000" w:firstRow="0" w:lastRow="0" w:firstColumn="0" w:lastColumn="0" w:oddVBand="0" w:evenVBand="0" w:oddHBand="0" w:evenHBand="1" w:firstRowFirstColumn="0" w:firstRowLastColumn="0" w:lastRowFirstColumn="0" w:lastRowLastColumn="0"/>
            </w:pPr>
            <w:r w:rsidRPr="00BE43C7">
              <w:t>1</w:t>
            </w:r>
          </w:p>
        </w:tc>
        <w:tc>
          <w:tcPr>
            <w:tcW w:w="1135" w:type="dxa"/>
            <w:noWrap/>
            <w:hideMark/>
          </w:tcPr>
          <w:p w:rsidR="00217841" w:rsidRPr="00AE6BA6"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AE6BA6">
              <w:rPr>
                <w:rFonts w:ascii="Calibri" w:eastAsia="Times New Roman" w:hAnsi="Calibri" w:cs="Calibri"/>
                <w:color w:val="000000"/>
                <w:lang w:eastAsia="de-CH"/>
              </w:rPr>
              <w:t>16.04.2012</w:t>
            </w:r>
          </w:p>
        </w:tc>
        <w:tc>
          <w:tcPr>
            <w:tcW w:w="1524" w:type="dxa"/>
            <w:noWrap/>
            <w:hideMark/>
          </w:tcPr>
          <w:p w:rsidR="00217841" w:rsidRPr="00AE6BA6"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23.04.2012</w:t>
            </w:r>
          </w:p>
        </w:tc>
      </w:tr>
      <w:tr w:rsidR="00217841" w:rsidRPr="00AE6BA6"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AE6BA6" w:rsidRDefault="00217841" w:rsidP="00F93041">
            <w:pPr>
              <w:rPr>
                <w:rFonts w:ascii="Calibri" w:eastAsia="Times New Roman" w:hAnsi="Calibri" w:cs="Calibri"/>
                <w:color w:val="000000"/>
                <w:lang w:eastAsia="de-CH"/>
              </w:rPr>
            </w:pPr>
            <w:r w:rsidRPr="00AE6BA6">
              <w:rPr>
                <w:rFonts w:ascii="Calibri" w:eastAsia="Times New Roman" w:hAnsi="Calibri" w:cs="Calibri"/>
                <w:color w:val="000000"/>
                <w:lang w:eastAsia="de-CH"/>
              </w:rPr>
              <w:t>777</w:t>
            </w:r>
          </w:p>
        </w:tc>
        <w:tc>
          <w:tcPr>
            <w:tcW w:w="2977" w:type="dxa"/>
            <w:noWrap/>
            <w:hideMark/>
          </w:tcPr>
          <w:p w:rsidR="00217841" w:rsidRPr="00AE6BA6"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AE6BA6">
              <w:rPr>
                <w:rFonts w:ascii="Calibri" w:eastAsia="Times New Roman" w:hAnsi="Calibri" w:cs="Calibri"/>
                <w:color w:val="000000"/>
                <w:lang w:eastAsia="de-CH"/>
              </w:rPr>
              <w:t>Code Review durchgeführt</w:t>
            </w:r>
          </w:p>
        </w:tc>
        <w:tc>
          <w:tcPr>
            <w:tcW w:w="1276" w:type="dxa"/>
            <w:noWrap/>
            <w:hideMark/>
          </w:tcPr>
          <w:p w:rsidR="00217841" w:rsidRPr="00BE43C7" w:rsidRDefault="00217841" w:rsidP="00F93041">
            <w:pPr>
              <w:cnfStyle w:val="000000100000" w:firstRow="0" w:lastRow="0" w:firstColumn="0" w:lastColumn="0" w:oddVBand="0" w:evenVBand="0" w:oddHBand="1" w:evenHBand="0" w:firstRowFirstColumn="0" w:firstRowLastColumn="0" w:lastRowFirstColumn="0" w:lastRowLastColumn="0"/>
            </w:pPr>
            <w:r w:rsidRPr="00BE43C7">
              <w:t>6</w:t>
            </w:r>
          </w:p>
        </w:tc>
        <w:tc>
          <w:tcPr>
            <w:tcW w:w="1559" w:type="dxa"/>
            <w:noWrap/>
            <w:hideMark/>
          </w:tcPr>
          <w:p w:rsidR="00217841" w:rsidRPr="00BE43C7" w:rsidRDefault="00217841" w:rsidP="00F93041">
            <w:pPr>
              <w:cnfStyle w:val="000000100000" w:firstRow="0" w:lastRow="0" w:firstColumn="0" w:lastColumn="0" w:oddVBand="0" w:evenVBand="0" w:oddHBand="1" w:evenHBand="0" w:firstRowFirstColumn="0" w:firstRowLastColumn="0" w:lastRowFirstColumn="0" w:lastRowLastColumn="0"/>
            </w:pPr>
            <w:r w:rsidRPr="00BE43C7">
              <w:t>6</w:t>
            </w:r>
          </w:p>
        </w:tc>
        <w:tc>
          <w:tcPr>
            <w:tcW w:w="1135" w:type="dxa"/>
            <w:noWrap/>
            <w:hideMark/>
          </w:tcPr>
          <w:p w:rsidR="00217841" w:rsidRPr="00AE6BA6"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AE6BA6">
              <w:rPr>
                <w:rFonts w:ascii="Calibri" w:eastAsia="Times New Roman" w:hAnsi="Calibri" w:cs="Calibri"/>
                <w:color w:val="000000"/>
                <w:lang w:eastAsia="de-CH"/>
              </w:rPr>
              <w:t>16.04.2012</w:t>
            </w:r>
          </w:p>
        </w:tc>
        <w:tc>
          <w:tcPr>
            <w:tcW w:w="1524" w:type="dxa"/>
            <w:noWrap/>
            <w:hideMark/>
          </w:tcPr>
          <w:p w:rsidR="00217841" w:rsidRPr="00AE6BA6"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23.04.2012</w:t>
            </w:r>
          </w:p>
        </w:tc>
      </w:tr>
      <w:tr w:rsidR="00217841" w:rsidRPr="00AE6BA6"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AE6BA6" w:rsidRDefault="00217841" w:rsidP="00F93041">
            <w:pPr>
              <w:rPr>
                <w:rFonts w:ascii="Calibri" w:eastAsia="Times New Roman" w:hAnsi="Calibri" w:cs="Calibri"/>
                <w:color w:val="000000"/>
                <w:lang w:eastAsia="de-CH"/>
              </w:rPr>
            </w:pPr>
            <w:r w:rsidRPr="00AE6BA6">
              <w:rPr>
                <w:rFonts w:ascii="Calibri" w:eastAsia="Times New Roman" w:hAnsi="Calibri" w:cs="Calibri"/>
                <w:color w:val="000000"/>
                <w:lang w:eastAsia="de-CH"/>
              </w:rPr>
              <w:t>779</w:t>
            </w:r>
          </w:p>
        </w:tc>
        <w:tc>
          <w:tcPr>
            <w:tcW w:w="2977" w:type="dxa"/>
            <w:noWrap/>
            <w:hideMark/>
          </w:tcPr>
          <w:p w:rsidR="00217841" w:rsidRPr="00AE6BA6"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AE6BA6">
              <w:rPr>
                <w:rFonts w:ascii="Calibri" w:eastAsia="Times New Roman" w:hAnsi="Calibri" w:cs="Calibri"/>
                <w:color w:val="000000"/>
                <w:lang w:eastAsia="de-CH"/>
              </w:rPr>
              <w:t>Skelett schön dargestellt</w:t>
            </w:r>
          </w:p>
        </w:tc>
        <w:tc>
          <w:tcPr>
            <w:tcW w:w="1276" w:type="dxa"/>
            <w:noWrap/>
            <w:hideMark/>
          </w:tcPr>
          <w:p w:rsidR="00217841" w:rsidRPr="00BE43C7" w:rsidRDefault="00217841" w:rsidP="00F93041">
            <w:pPr>
              <w:cnfStyle w:val="000000010000" w:firstRow="0" w:lastRow="0" w:firstColumn="0" w:lastColumn="0" w:oddVBand="0" w:evenVBand="0" w:oddHBand="0" w:evenHBand="1" w:firstRowFirstColumn="0" w:firstRowLastColumn="0" w:lastRowFirstColumn="0" w:lastRowLastColumn="0"/>
            </w:pPr>
            <w:r w:rsidRPr="00BE43C7">
              <w:t>6</w:t>
            </w:r>
          </w:p>
        </w:tc>
        <w:tc>
          <w:tcPr>
            <w:tcW w:w="1559" w:type="dxa"/>
            <w:noWrap/>
            <w:hideMark/>
          </w:tcPr>
          <w:p w:rsidR="00217841" w:rsidRPr="00BE43C7" w:rsidRDefault="00217841" w:rsidP="00F93041">
            <w:pPr>
              <w:cnfStyle w:val="000000010000" w:firstRow="0" w:lastRow="0" w:firstColumn="0" w:lastColumn="0" w:oddVBand="0" w:evenVBand="0" w:oddHBand="0" w:evenHBand="1" w:firstRowFirstColumn="0" w:firstRowLastColumn="0" w:lastRowFirstColumn="0" w:lastRowLastColumn="0"/>
            </w:pPr>
            <w:r w:rsidRPr="00BE43C7">
              <w:t>6</w:t>
            </w:r>
          </w:p>
        </w:tc>
        <w:tc>
          <w:tcPr>
            <w:tcW w:w="1135" w:type="dxa"/>
            <w:noWrap/>
            <w:hideMark/>
          </w:tcPr>
          <w:p w:rsidR="00217841" w:rsidRPr="00AE6BA6"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AE6BA6">
              <w:rPr>
                <w:rFonts w:ascii="Calibri" w:eastAsia="Times New Roman" w:hAnsi="Calibri" w:cs="Calibri"/>
                <w:color w:val="000000"/>
                <w:lang w:eastAsia="de-CH"/>
              </w:rPr>
              <w:t>19.04.2012</w:t>
            </w:r>
          </w:p>
        </w:tc>
        <w:tc>
          <w:tcPr>
            <w:tcW w:w="1524" w:type="dxa"/>
            <w:noWrap/>
            <w:hideMark/>
          </w:tcPr>
          <w:p w:rsidR="00217841" w:rsidRPr="00AE6BA6"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23.04.2012</w:t>
            </w:r>
          </w:p>
        </w:tc>
      </w:tr>
      <w:tr w:rsidR="00217841" w:rsidRPr="00AE6BA6"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AE6BA6" w:rsidRDefault="00217841" w:rsidP="00F93041">
            <w:pPr>
              <w:rPr>
                <w:rFonts w:ascii="Calibri" w:eastAsia="Times New Roman" w:hAnsi="Calibri" w:cs="Calibri"/>
                <w:color w:val="000000"/>
                <w:lang w:eastAsia="de-CH"/>
              </w:rPr>
            </w:pPr>
            <w:r w:rsidRPr="00AE6BA6">
              <w:rPr>
                <w:rFonts w:ascii="Calibri" w:eastAsia="Times New Roman" w:hAnsi="Calibri" w:cs="Calibri"/>
                <w:color w:val="000000"/>
                <w:lang w:eastAsia="de-CH"/>
              </w:rPr>
              <w:t>780</w:t>
            </w:r>
          </w:p>
        </w:tc>
        <w:tc>
          <w:tcPr>
            <w:tcW w:w="2977" w:type="dxa"/>
            <w:noWrap/>
            <w:hideMark/>
          </w:tcPr>
          <w:p w:rsidR="00217841" w:rsidRPr="00AE6BA6"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AE6BA6">
              <w:rPr>
                <w:rFonts w:ascii="Calibri" w:eastAsia="Times New Roman" w:hAnsi="Calibri" w:cs="Calibri"/>
                <w:color w:val="000000"/>
                <w:lang w:eastAsia="de-CH"/>
              </w:rPr>
              <w:t>Backlog: Definition of Done für aktuelle User Stories erfasst</w:t>
            </w:r>
          </w:p>
        </w:tc>
        <w:tc>
          <w:tcPr>
            <w:tcW w:w="1276" w:type="dxa"/>
            <w:noWrap/>
            <w:hideMark/>
          </w:tcPr>
          <w:p w:rsidR="00217841" w:rsidRPr="00BE43C7" w:rsidRDefault="00217841" w:rsidP="00F93041">
            <w:pPr>
              <w:cnfStyle w:val="000000100000" w:firstRow="0" w:lastRow="0" w:firstColumn="0" w:lastColumn="0" w:oddVBand="0" w:evenVBand="0" w:oddHBand="1" w:evenHBand="0" w:firstRowFirstColumn="0" w:firstRowLastColumn="0" w:lastRowFirstColumn="0" w:lastRowLastColumn="0"/>
            </w:pPr>
            <w:r w:rsidRPr="00BE43C7">
              <w:t>2</w:t>
            </w:r>
          </w:p>
        </w:tc>
        <w:tc>
          <w:tcPr>
            <w:tcW w:w="1559" w:type="dxa"/>
            <w:noWrap/>
            <w:hideMark/>
          </w:tcPr>
          <w:p w:rsidR="00217841" w:rsidRPr="00BE43C7" w:rsidRDefault="00217841" w:rsidP="00F93041">
            <w:pPr>
              <w:cnfStyle w:val="000000100000" w:firstRow="0" w:lastRow="0" w:firstColumn="0" w:lastColumn="0" w:oddVBand="0" w:evenVBand="0" w:oddHBand="1" w:evenHBand="0" w:firstRowFirstColumn="0" w:firstRowLastColumn="0" w:lastRowFirstColumn="0" w:lastRowLastColumn="0"/>
            </w:pPr>
            <w:r w:rsidRPr="00BE43C7">
              <w:t>2.5</w:t>
            </w:r>
          </w:p>
        </w:tc>
        <w:tc>
          <w:tcPr>
            <w:tcW w:w="1135" w:type="dxa"/>
            <w:noWrap/>
            <w:hideMark/>
          </w:tcPr>
          <w:p w:rsidR="00217841" w:rsidRPr="00AE6BA6"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AE6BA6">
              <w:rPr>
                <w:rFonts w:ascii="Calibri" w:eastAsia="Times New Roman" w:hAnsi="Calibri" w:cs="Calibri"/>
                <w:color w:val="000000"/>
                <w:lang w:eastAsia="de-CH"/>
              </w:rPr>
              <w:t>19.04.2012</w:t>
            </w:r>
          </w:p>
        </w:tc>
        <w:tc>
          <w:tcPr>
            <w:tcW w:w="1524" w:type="dxa"/>
            <w:noWrap/>
            <w:hideMark/>
          </w:tcPr>
          <w:p w:rsidR="00217841" w:rsidRPr="00AE6BA6"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23.04.2012</w:t>
            </w:r>
          </w:p>
        </w:tc>
      </w:tr>
      <w:tr w:rsidR="00217841" w:rsidRPr="00AE6BA6"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AE6BA6" w:rsidRDefault="00217841" w:rsidP="00F93041">
            <w:pPr>
              <w:rPr>
                <w:rFonts w:ascii="Calibri" w:eastAsia="Times New Roman" w:hAnsi="Calibri" w:cs="Calibri"/>
                <w:color w:val="000000"/>
                <w:lang w:eastAsia="de-CH"/>
              </w:rPr>
            </w:pPr>
            <w:r w:rsidRPr="00AE6BA6">
              <w:rPr>
                <w:rFonts w:ascii="Calibri" w:eastAsia="Times New Roman" w:hAnsi="Calibri" w:cs="Calibri"/>
                <w:color w:val="000000"/>
                <w:lang w:eastAsia="de-CH"/>
              </w:rPr>
              <w:t>781</w:t>
            </w:r>
          </w:p>
        </w:tc>
        <w:tc>
          <w:tcPr>
            <w:tcW w:w="2977" w:type="dxa"/>
            <w:noWrap/>
            <w:hideMark/>
          </w:tcPr>
          <w:p w:rsidR="00217841" w:rsidRPr="00AE6BA6"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AE6BA6">
              <w:rPr>
                <w:rFonts w:ascii="Calibri" w:eastAsia="Times New Roman" w:hAnsi="Calibri" w:cs="Calibri"/>
                <w:color w:val="000000"/>
                <w:lang w:eastAsia="de-CH"/>
              </w:rPr>
              <w:t>Meeting 26.04.12 vorbereitet</w:t>
            </w:r>
          </w:p>
        </w:tc>
        <w:tc>
          <w:tcPr>
            <w:tcW w:w="1276" w:type="dxa"/>
            <w:noWrap/>
            <w:hideMark/>
          </w:tcPr>
          <w:p w:rsidR="00217841" w:rsidRPr="00BE43C7" w:rsidRDefault="00217841" w:rsidP="00F93041">
            <w:pPr>
              <w:cnfStyle w:val="000000010000" w:firstRow="0" w:lastRow="0" w:firstColumn="0" w:lastColumn="0" w:oddVBand="0" w:evenVBand="0" w:oddHBand="0" w:evenHBand="1" w:firstRowFirstColumn="0" w:firstRowLastColumn="0" w:lastRowFirstColumn="0" w:lastRowLastColumn="0"/>
            </w:pPr>
            <w:r w:rsidRPr="00BE43C7">
              <w:t>1</w:t>
            </w:r>
          </w:p>
        </w:tc>
        <w:tc>
          <w:tcPr>
            <w:tcW w:w="1559" w:type="dxa"/>
            <w:noWrap/>
            <w:hideMark/>
          </w:tcPr>
          <w:p w:rsidR="00217841" w:rsidRPr="00BE43C7" w:rsidRDefault="00217841" w:rsidP="00F93041">
            <w:pPr>
              <w:cnfStyle w:val="000000010000" w:firstRow="0" w:lastRow="0" w:firstColumn="0" w:lastColumn="0" w:oddVBand="0" w:evenVBand="0" w:oddHBand="0" w:evenHBand="1" w:firstRowFirstColumn="0" w:firstRowLastColumn="0" w:lastRowFirstColumn="0" w:lastRowLastColumn="0"/>
            </w:pPr>
            <w:r w:rsidRPr="00BE43C7">
              <w:t>1</w:t>
            </w:r>
          </w:p>
        </w:tc>
        <w:tc>
          <w:tcPr>
            <w:tcW w:w="1135" w:type="dxa"/>
            <w:noWrap/>
            <w:hideMark/>
          </w:tcPr>
          <w:p w:rsidR="00217841" w:rsidRPr="00AE6BA6"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AE6BA6">
              <w:rPr>
                <w:rFonts w:ascii="Calibri" w:eastAsia="Times New Roman" w:hAnsi="Calibri" w:cs="Calibri"/>
                <w:color w:val="000000"/>
                <w:lang w:eastAsia="de-CH"/>
              </w:rPr>
              <w:t>23.04.2012</w:t>
            </w:r>
          </w:p>
        </w:tc>
        <w:tc>
          <w:tcPr>
            <w:tcW w:w="1524" w:type="dxa"/>
            <w:noWrap/>
            <w:hideMark/>
          </w:tcPr>
          <w:p w:rsidR="00217841" w:rsidRPr="00AE6BA6"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23.04.2012</w:t>
            </w:r>
          </w:p>
        </w:tc>
      </w:tr>
      <w:tr w:rsidR="00217841" w:rsidRPr="00AE6BA6"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AE6BA6" w:rsidRDefault="00217841" w:rsidP="00F93041">
            <w:pPr>
              <w:rPr>
                <w:rFonts w:ascii="Calibri" w:eastAsia="Times New Roman" w:hAnsi="Calibri" w:cs="Calibri"/>
                <w:color w:val="000000"/>
                <w:lang w:eastAsia="de-CH"/>
              </w:rPr>
            </w:pPr>
            <w:r w:rsidRPr="00AE6BA6">
              <w:rPr>
                <w:rFonts w:ascii="Calibri" w:eastAsia="Times New Roman" w:hAnsi="Calibri" w:cs="Calibri"/>
                <w:color w:val="000000"/>
                <w:lang w:eastAsia="de-CH"/>
              </w:rPr>
              <w:t>852</w:t>
            </w:r>
          </w:p>
        </w:tc>
        <w:tc>
          <w:tcPr>
            <w:tcW w:w="2977" w:type="dxa"/>
            <w:noWrap/>
            <w:hideMark/>
          </w:tcPr>
          <w:p w:rsidR="00217841" w:rsidRPr="00AE6BA6"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AE6BA6">
              <w:rPr>
                <w:rFonts w:ascii="Calibri" w:eastAsia="Times New Roman" w:hAnsi="Calibri" w:cs="Calibri"/>
                <w:color w:val="000000"/>
                <w:lang w:eastAsia="de-CH"/>
              </w:rPr>
              <w:t>Systemtests durchgeführt und dokumentiert</w:t>
            </w:r>
          </w:p>
        </w:tc>
        <w:tc>
          <w:tcPr>
            <w:tcW w:w="1276" w:type="dxa"/>
            <w:noWrap/>
            <w:hideMark/>
          </w:tcPr>
          <w:p w:rsidR="00217841" w:rsidRPr="00BE43C7" w:rsidRDefault="00217841" w:rsidP="00F93041">
            <w:pPr>
              <w:cnfStyle w:val="000000100000" w:firstRow="0" w:lastRow="0" w:firstColumn="0" w:lastColumn="0" w:oddVBand="0" w:evenVBand="0" w:oddHBand="1" w:evenHBand="0" w:firstRowFirstColumn="0" w:firstRowLastColumn="0" w:lastRowFirstColumn="0" w:lastRowLastColumn="0"/>
            </w:pPr>
            <w:r w:rsidRPr="00BE43C7">
              <w:t>0.5</w:t>
            </w:r>
          </w:p>
        </w:tc>
        <w:tc>
          <w:tcPr>
            <w:tcW w:w="1559" w:type="dxa"/>
            <w:noWrap/>
            <w:hideMark/>
          </w:tcPr>
          <w:p w:rsidR="00217841" w:rsidRPr="00BE43C7" w:rsidRDefault="00217841" w:rsidP="00F93041">
            <w:pPr>
              <w:cnfStyle w:val="000000100000" w:firstRow="0" w:lastRow="0" w:firstColumn="0" w:lastColumn="0" w:oddVBand="0" w:evenVBand="0" w:oddHBand="1" w:evenHBand="0" w:firstRowFirstColumn="0" w:firstRowLastColumn="0" w:lastRowFirstColumn="0" w:lastRowLastColumn="0"/>
            </w:pPr>
            <w:r w:rsidRPr="00BE43C7">
              <w:t>0.5</w:t>
            </w:r>
          </w:p>
        </w:tc>
        <w:tc>
          <w:tcPr>
            <w:tcW w:w="1135" w:type="dxa"/>
            <w:noWrap/>
            <w:hideMark/>
          </w:tcPr>
          <w:p w:rsidR="00217841" w:rsidRPr="00AE6BA6"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AE6BA6">
              <w:rPr>
                <w:rFonts w:ascii="Calibri" w:eastAsia="Times New Roman" w:hAnsi="Calibri" w:cs="Calibri"/>
                <w:color w:val="000000"/>
                <w:lang w:eastAsia="de-CH"/>
              </w:rPr>
              <w:t>23.04.2012</w:t>
            </w:r>
          </w:p>
        </w:tc>
        <w:tc>
          <w:tcPr>
            <w:tcW w:w="1524" w:type="dxa"/>
            <w:noWrap/>
            <w:hideMark/>
          </w:tcPr>
          <w:p w:rsidR="00217841" w:rsidRPr="00AE6BA6"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AE6BA6">
              <w:rPr>
                <w:rFonts w:ascii="Calibri" w:eastAsia="Times New Roman" w:hAnsi="Calibri" w:cs="Calibri"/>
                <w:color w:val="000000"/>
                <w:lang w:eastAsia="de-CH"/>
              </w:rPr>
              <w:t>23.04.2012</w:t>
            </w:r>
          </w:p>
        </w:tc>
      </w:tr>
      <w:tr w:rsidR="00217841" w:rsidRPr="00AE6BA6"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AE6BA6" w:rsidRDefault="00217841" w:rsidP="00F93041">
            <w:pPr>
              <w:rPr>
                <w:rFonts w:ascii="Calibri" w:eastAsia="Times New Roman" w:hAnsi="Calibri" w:cs="Calibri"/>
                <w:color w:val="000000"/>
                <w:lang w:eastAsia="de-CH"/>
              </w:rPr>
            </w:pPr>
            <w:r w:rsidRPr="00AE6BA6">
              <w:rPr>
                <w:rFonts w:ascii="Calibri" w:eastAsia="Times New Roman" w:hAnsi="Calibri" w:cs="Calibri"/>
                <w:color w:val="000000"/>
                <w:lang w:eastAsia="de-CH"/>
              </w:rPr>
              <w:t>870</w:t>
            </w:r>
          </w:p>
        </w:tc>
        <w:tc>
          <w:tcPr>
            <w:tcW w:w="2977" w:type="dxa"/>
            <w:noWrap/>
            <w:hideMark/>
          </w:tcPr>
          <w:p w:rsidR="00217841" w:rsidRPr="00AE6BA6"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AE6BA6">
              <w:rPr>
                <w:rFonts w:ascii="Calibri" w:eastAsia="Times New Roman" w:hAnsi="Calibri" w:cs="Calibri"/>
                <w:color w:val="000000"/>
                <w:lang w:eastAsia="de-CH"/>
              </w:rPr>
              <w:t>Hand Cursor ruckelt weniger 1</w:t>
            </w:r>
          </w:p>
        </w:tc>
        <w:tc>
          <w:tcPr>
            <w:tcW w:w="1276" w:type="dxa"/>
            <w:noWrap/>
            <w:hideMark/>
          </w:tcPr>
          <w:p w:rsidR="00217841" w:rsidRPr="00BE43C7" w:rsidRDefault="00217841" w:rsidP="00F93041">
            <w:pPr>
              <w:cnfStyle w:val="000000010000" w:firstRow="0" w:lastRow="0" w:firstColumn="0" w:lastColumn="0" w:oddVBand="0" w:evenVBand="0" w:oddHBand="0" w:evenHBand="1" w:firstRowFirstColumn="0" w:firstRowLastColumn="0" w:lastRowFirstColumn="0" w:lastRowLastColumn="0"/>
            </w:pPr>
            <w:r w:rsidRPr="00BE43C7">
              <w:t>1</w:t>
            </w:r>
          </w:p>
        </w:tc>
        <w:tc>
          <w:tcPr>
            <w:tcW w:w="1559" w:type="dxa"/>
            <w:noWrap/>
            <w:hideMark/>
          </w:tcPr>
          <w:p w:rsidR="00217841" w:rsidRPr="00BE43C7" w:rsidRDefault="00217841" w:rsidP="00F93041">
            <w:pPr>
              <w:cnfStyle w:val="000000010000" w:firstRow="0" w:lastRow="0" w:firstColumn="0" w:lastColumn="0" w:oddVBand="0" w:evenVBand="0" w:oddHBand="0" w:evenHBand="1" w:firstRowFirstColumn="0" w:firstRowLastColumn="0" w:lastRowFirstColumn="0" w:lastRowLastColumn="0"/>
            </w:pPr>
            <w:r w:rsidRPr="00BE43C7">
              <w:t>1</w:t>
            </w:r>
          </w:p>
        </w:tc>
        <w:tc>
          <w:tcPr>
            <w:tcW w:w="1135" w:type="dxa"/>
            <w:noWrap/>
            <w:hideMark/>
          </w:tcPr>
          <w:p w:rsidR="00217841" w:rsidRPr="00AE6BA6"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AE6BA6">
              <w:rPr>
                <w:rFonts w:ascii="Calibri" w:eastAsia="Times New Roman" w:hAnsi="Calibri" w:cs="Calibri"/>
                <w:color w:val="000000"/>
                <w:lang w:eastAsia="de-CH"/>
              </w:rPr>
              <w:t>21.05.2012</w:t>
            </w:r>
          </w:p>
        </w:tc>
        <w:tc>
          <w:tcPr>
            <w:tcW w:w="1524" w:type="dxa"/>
            <w:noWrap/>
            <w:hideMark/>
          </w:tcPr>
          <w:p w:rsidR="00217841" w:rsidRPr="00AE6BA6"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23.04.2012</w:t>
            </w:r>
          </w:p>
        </w:tc>
      </w:tr>
      <w:tr w:rsidR="00217841" w:rsidRPr="00AE6BA6"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AE6BA6" w:rsidRDefault="00217841" w:rsidP="00F93041">
            <w:pPr>
              <w:rPr>
                <w:rFonts w:ascii="Calibri" w:eastAsia="Times New Roman" w:hAnsi="Calibri" w:cs="Calibri"/>
                <w:color w:val="000000"/>
                <w:lang w:eastAsia="de-CH"/>
              </w:rPr>
            </w:pPr>
            <w:r w:rsidRPr="00AE6BA6">
              <w:rPr>
                <w:rFonts w:ascii="Calibri" w:eastAsia="Times New Roman" w:hAnsi="Calibri" w:cs="Calibri"/>
                <w:color w:val="000000"/>
                <w:lang w:eastAsia="de-CH"/>
              </w:rPr>
              <w:t>Total</w:t>
            </w:r>
          </w:p>
        </w:tc>
        <w:tc>
          <w:tcPr>
            <w:tcW w:w="2977" w:type="dxa"/>
            <w:noWrap/>
            <w:hideMark/>
          </w:tcPr>
          <w:p w:rsidR="00217841" w:rsidRPr="00AE6BA6"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p>
        </w:tc>
        <w:tc>
          <w:tcPr>
            <w:tcW w:w="1276" w:type="dxa"/>
            <w:noWrap/>
            <w:hideMark/>
          </w:tcPr>
          <w:p w:rsidR="00217841" w:rsidRPr="00F31AA2" w:rsidRDefault="00217841" w:rsidP="00F93041">
            <w:pPr>
              <w:cnfStyle w:val="000000100000" w:firstRow="0" w:lastRow="0" w:firstColumn="0" w:lastColumn="0" w:oddVBand="0" w:evenVBand="0" w:oddHBand="1" w:evenHBand="0" w:firstRowFirstColumn="0" w:firstRowLastColumn="0" w:lastRowFirstColumn="0" w:lastRowLastColumn="0"/>
              <w:rPr>
                <w:b/>
              </w:rPr>
            </w:pPr>
            <w:r w:rsidRPr="00F31AA2">
              <w:rPr>
                <w:b/>
              </w:rPr>
              <w:t>66.5</w:t>
            </w:r>
          </w:p>
        </w:tc>
        <w:tc>
          <w:tcPr>
            <w:tcW w:w="1559" w:type="dxa"/>
            <w:noWrap/>
            <w:hideMark/>
          </w:tcPr>
          <w:p w:rsidR="00217841" w:rsidRPr="00F31AA2" w:rsidRDefault="00217841" w:rsidP="00F93041">
            <w:pPr>
              <w:cnfStyle w:val="000000100000" w:firstRow="0" w:lastRow="0" w:firstColumn="0" w:lastColumn="0" w:oddVBand="0" w:evenVBand="0" w:oddHBand="1" w:evenHBand="0" w:firstRowFirstColumn="0" w:firstRowLastColumn="0" w:lastRowFirstColumn="0" w:lastRowLastColumn="0"/>
              <w:rPr>
                <w:b/>
              </w:rPr>
            </w:pPr>
            <w:r w:rsidRPr="00F31AA2">
              <w:rPr>
                <w:b/>
              </w:rPr>
              <w:t>67.25</w:t>
            </w:r>
          </w:p>
        </w:tc>
        <w:tc>
          <w:tcPr>
            <w:tcW w:w="1135" w:type="dxa"/>
            <w:noWrap/>
            <w:hideMark/>
          </w:tcPr>
          <w:p w:rsidR="00217841" w:rsidRPr="00AE6BA6"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p>
        </w:tc>
        <w:tc>
          <w:tcPr>
            <w:tcW w:w="1524" w:type="dxa"/>
            <w:noWrap/>
            <w:hideMark/>
          </w:tcPr>
          <w:p w:rsidR="00217841" w:rsidRPr="00AE6BA6"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p>
        </w:tc>
      </w:tr>
    </w:tbl>
    <w:p w:rsidR="00217841" w:rsidRPr="00C54CAD" w:rsidRDefault="00217841" w:rsidP="00217841">
      <w:pPr>
        <w:pStyle w:val="Caption"/>
      </w:pPr>
      <w:bookmarkStart w:id="1092" w:name="_Toc327468193"/>
      <w:r>
        <w:t xml:space="preserve">Tabelle </w:t>
      </w:r>
      <w:fldSimple w:instr=" SEQ Tabelle \* ARABIC ">
        <w:r w:rsidR="000E6CF3">
          <w:rPr>
            <w:noProof/>
          </w:rPr>
          <w:t>42</w:t>
        </w:r>
      </w:fldSimple>
      <w:r w:rsidRPr="00DD2409">
        <w:t xml:space="preserve"> - Tickets Sprint </w:t>
      </w:r>
      <w:r>
        <w:t>8</w:t>
      </w:r>
      <w:bookmarkEnd w:id="1092"/>
    </w:p>
    <w:p w:rsidR="00217841" w:rsidRDefault="00217841">
      <w:r>
        <w:br w:type="page"/>
      </w:r>
    </w:p>
    <w:p w:rsidR="00217841" w:rsidRDefault="00217841" w:rsidP="00217841">
      <w:pPr>
        <w:pStyle w:val="Heading4"/>
      </w:pPr>
      <w:bookmarkStart w:id="1093" w:name="_Toc327467987"/>
      <w:r>
        <w:lastRenderedPageBreak/>
        <w:t>Sprint 9</w:t>
      </w:r>
      <w:bookmarkEnd w:id="1093"/>
    </w:p>
    <w:p w:rsidR="00217841" w:rsidRPr="002B3093" w:rsidRDefault="00217841" w:rsidP="00217841">
      <w:r>
        <w:t>Die folgenden Tickets wurden im Sprint 9 abgearbeitet:</w:t>
      </w:r>
    </w:p>
    <w:tbl>
      <w:tblPr>
        <w:tblStyle w:val="MediumShading1-Accent1"/>
        <w:tblW w:w="0" w:type="auto"/>
        <w:tblLook w:val="04A0" w:firstRow="1" w:lastRow="0" w:firstColumn="1" w:lastColumn="0" w:noHBand="0" w:noVBand="1"/>
      </w:tblPr>
      <w:tblGrid>
        <w:gridCol w:w="797"/>
        <w:gridCol w:w="2997"/>
        <w:gridCol w:w="1276"/>
        <w:gridCol w:w="1559"/>
        <w:gridCol w:w="1134"/>
        <w:gridCol w:w="1525"/>
      </w:tblGrid>
      <w:tr w:rsidR="00217841" w:rsidTr="00F93041">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797" w:type="dxa"/>
          </w:tcPr>
          <w:p w:rsidR="00217841" w:rsidRDefault="00217841" w:rsidP="00F93041">
            <w:r>
              <w:t>#</w:t>
            </w:r>
          </w:p>
        </w:tc>
        <w:tc>
          <w:tcPr>
            <w:tcW w:w="2997"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Thema</w:t>
            </w:r>
          </w:p>
        </w:tc>
        <w:tc>
          <w:tcPr>
            <w:tcW w:w="1276"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Geschätzter Aufwand</w:t>
            </w:r>
          </w:p>
        </w:tc>
        <w:tc>
          <w:tcPr>
            <w:tcW w:w="1559"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Aufgewendete Zeit</w:t>
            </w:r>
          </w:p>
        </w:tc>
        <w:tc>
          <w:tcPr>
            <w:tcW w:w="1134"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Beginn</w:t>
            </w:r>
          </w:p>
        </w:tc>
        <w:tc>
          <w:tcPr>
            <w:tcW w:w="1525"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Abgabedatum</w:t>
            </w:r>
          </w:p>
        </w:tc>
      </w:tr>
      <w:tr w:rsidR="00217841" w:rsidRPr="000D6332"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97" w:type="dxa"/>
            <w:noWrap/>
            <w:hideMark/>
          </w:tcPr>
          <w:p w:rsidR="00217841" w:rsidRPr="000D6332" w:rsidRDefault="00217841" w:rsidP="00F93041">
            <w:pPr>
              <w:rPr>
                <w:rFonts w:ascii="Calibri" w:eastAsia="Times New Roman" w:hAnsi="Calibri" w:cs="Calibri"/>
                <w:color w:val="000000"/>
                <w:lang w:eastAsia="de-CH"/>
              </w:rPr>
            </w:pPr>
            <w:r w:rsidRPr="000D6332">
              <w:rPr>
                <w:rFonts w:ascii="Calibri" w:eastAsia="Times New Roman" w:hAnsi="Calibri" w:cs="Calibri"/>
                <w:color w:val="000000"/>
                <w:lang w:eastAsia="de-CH"/>
              </w:rPr>
              <w:t>679</w:t>
            </w:r>
          </w:p>
        </w:tc>
        <w:tc>
          <w:tcPr>
            <w:tcW w:w="2997" w:type="dxa"/>
            <w:noWrap/>
            <w:hideMark/>
          </w:tcPr>
          <w:p w:rsidR="00217841" w:rsidRPr="000D6332"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Meeting,</w:t>
            </w:r>
            <w:r w:rsidRPr="000D6332">
              <w:rPr>
                <w:rFonts w:ascii="Calibri" w:eastAsia="Times New Roman" w:hAnsi="Calibri" w:cs="Calibri"/>
                <w:color w:val="000000"/>
                <w:lang w:eastAsia="de-CH"/>
              </w:rPr>
              <w:t xml:space="preserve"> 27.04.12</w:t>
            </w:r>
          </w:p>
        </w:tc>
        <w:tc>
          <w:tcPr>
            <w:tcW w:w="1276" w:type="dxa"/>
            <w:noWrap/>
            <w:hideMark/>
          </w:tcPr>
          <w:p w:rsidR="00217841" w:rsidRPr="002A1A4B" w:rsidRDefault="00217841" w:rsidP="00F93041">
            <w:pPr>
              <w:cnfStyle w:val="000000100000" w:firstRow="0" w:lastRow="0" w:firstColumn="0" w:lastColumn="0" w:oddVBand="0" w:evenVBand="0" w:oddHBand="1" w:evenHBand="0" w:firstRowFirstColumn="0" w:firstRowLastColumn="0" w:lastRowFirstColumn="0" w:lastRowLastColumn="0"/>
            </w:pPr>
            <w:r w:rsidRPr="002A1A4B">
              <w:t>3</w:t>
            </w:r>
          </w:p>
        </w:tc>
        <w:tc>
          <w:tcPr>
            <w:tcW w:w="1559" w:type="dxa"/>
            <w:noWrap/>
            <w:hideMark/>
          </w:tcPr>
          <w:p w:rsidR="00217841" w:rsidRPr="002A1A4B" w:rsidRDefault="00217841" w:rsidP="00F93041">
            <w:pPr>
              <w:cnfStyle w:val="000000100000" w:firstRow="0" w:lastRow="0" w:firstColumn="0" w:lastColumn="0" w:oddVBand="0" w:evenVBand="0" w:oddHBand="1" w:evenHBand="0" w:firstRowFirstColumn="0" w:firstRowLastColumn="0" w:lastRowFirstColumn="0" w:lastRowLastColumn="0"/>
            </w:pPr>
            <w:r w:rsidRPr="002A1A4B">
              <w:t>4.25</w:t>
            </w:r>
          </w:p>
        </w:tc>
        <w:tc>
          <w:tcPr>
            <w:tcW w:w="1134" w:type="dxa"/>
            <w:noWrap/>
            <w:hideMark/>
          </w:tcPr>
          <w:p w:rsidR="00217841" w:rsidRPr="000D6332"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D6332">
              <w:rPr>
                <w:rFonts w:ascii="Calibri" w:eastAsia="Times New Roman" w:hAnsi="Calibri" w:cs="Calibri"/>
                <w:color w:val="000000"/>
                <w:lang w:eastAsia="de-CH"/>
              </w:rPr>
              <w:t>27.04.2012</w:t>
            </w:r>
          </w:p>
        </w:tc>
        <w:tc>
          <w:tcPr>
            <w:tcW w:w="1525" w:type="dxa"/>
            <w:noWrap/>
            <w:hideMark/>
          </w:tcPr>
          <w:p w:rsidR="00217841" w:rsidRPr="000D6332"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D6332">
              <w:rPr>
                <w:rFonts w:ascii="Calibri" w:eastAsia="Times New Roman" w:hAnsi="Calibri" w:cs="Calibri"/>
                <w:color w:val="000000"/>
                <w:lang w:eastAsia="de-CH"/>
              </w:rPr>
              <w:t>27.04.2012</w:t>
            </w:r>
          </w:p>
        </w:tc>
      </w:tr>
      <w:tr w:rsidR="00217841" w:rsidRPr="000D6332"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97" w:type="dxa"/>
            <w:noWrap/>
            <w:hideMark/>
          </w:tcPr>
          <w:p w:rsidR="00217841" w:rsidRPr="000D6332" w:rsidRDefault="00217841" w:rsidP="00F93041">
            <w:pPr>
              <w:rPr>
                <w:rFonts w:ascii="Calibri" w:eastAsia="Times New Roman" w:hAnsi="Calibri" w:cs="Calibri"/>
                <w:color w:val="000000"/>
                <w:lang w:eastAsia="de-CH"/>
              </w:rPr>
            </w:pPr>
            <w:r w:rsidRPr="000D6332">
              <w:rPr>
                <w:rFonts w:ascii="Calibri" w:eastAsia="Times New Roman" w:hAnsi="Calibri" w:cs="Calibri"/>
                <w:color w:val="000000"/>
                <w:lang w:eastAsia="de-CH"/>
              </w:rPr>
              <w:t>707</w:t>
            </w:r>
          </w:p>
        </w:tc>
        <w:tc>
          <w:tcPr>
            <w:tcW w:w="2997" w:type="dxa"/>
            <w:noWrap/>
            <w:hideMark/>
          </w:tcPr>
          <w:p w:rsidR="00217841" w:rsidRPr="000D6332"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0D6332">
              <w:rPr>
                <w:rFonts w:ascii="Calibri" w:eastAsia="Times New Roman" w:hAnsi="Calibri" w:cs="Calibri"/>
                <w:color w:val="000000"/>
                <w:lang w:eastAsia="de-CH"/>
              </w:rPr>
              <w:t>Risikomanagement nachgeführt</w:t>
            </w:r>
          </w:p>
        </w:tc>
        <w:tc>
          <w:tcPr>
            <w:tcW w:w="1276" w:type="dxa"/>
            <w:noWrap/>
            <w:hideMark/>
          </w:tcPr>
          <w:p w:rsidR="00217841" w:rsidRPr="002A1A4B" w:rsidRDefault="00217841" w:rsidP="00F93041">
            <w:pPr>
              <w:cnfStyle w:val="000000010000" w:firstRow="0" w:lastRow="0" w:firstColumn="0" w:lastColumn="0" w:oddVBand="0" w:evenVBand="0" w:oddHBand="0" w:evenHBand="1" w:firstRowFirstColumn="0" w:firstRowLastColumn="0" w:lastRowFirstColumn="0" w:lastRowLastColumn="0"/>
            </w:pPr>
            <w:r w:rsidRPr="002A1A4B">
              <w:t>0.5</w:t>
            </w:r>
          </w:p>
        </w:tc>
        <w:tc>
          <w:tcPr>
            <w:tcW w:w="1559" w:type="dxa"/>
            <w:noWrap/>
            <w:hideMark/>
          </w:tcPr>
          <w:p w:rsidR="00217841" w:rsidRPr="002A1A4B" w:rsidRDefault="00217841" w:rsidP="00F93041">
            <w:pPr>
              <w:cnfStyle w:val="000000010000" w:firstRow="0" w:lastRow="0" w:firstColumn="0" w:lastColumn="0" w:oddVBand="0" w:evenVBand="0" w:oddHBand="0" w:evenHBand="1" w:firstRowFirstColumn="0" w:firstRowLastColumn="0" w:lastRowFirstColumn="0" w:lastRowLastColumn="0"/>
            </w:pPr>
            <w:r w:rsidRPr="002A1A4B">
              <w:t>0.5</w:t>
            </w:r>
          </w:p>
        </w:tc>
        <w:tc>
          <w:tcPr>
            <w:tcW w:w="1134" w:type="dxa"/>
            <w:noWrap/>
            <w:hideMark/>
          </w:tcPr>
          <w:p w:rsidR="00217841" w:rsidRPr="000D6332"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0D6332">
              <w:rPr>
                <w:rFonts w:ascii="Calibri" w:eastAsia="Times New Roman" w:hAnsi="Calibri" w:cs="Calibri"/>
                <w:color w:val="000000"/>
                <w:lang w:eastAsia="de-CH"/>
              </w:rPr>
              <w:t>23.04.2012</w:t>
            </w:r>
          </w:p>
        </w:tc>
        <w:tc>
          <w:tcPr>
            <w:tcW w:w="1525" w:type="dxa"/>
            <w:noWrap/>
            <w:hideMark/>
          </w:tcPr>
          <w:p w:rsidR="00217841" w:rsidRPr="000D6332"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30.04.2012</w:t>
            </w:r>
          </w:p>
        </w:tc>
      </w:tr>
      <w:tr w:rsidR="00217841" w:rsidRPr="000D6332"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97" w:type="dxa"/>
            <w:noWrap/>
            <w:hideMark/>
          </w:tcPr>
          <w:p w:rsidR="00217841" w:rsidRPr="000D6332" w:rsidRDefault="00217841" w:rsidP="00F93041">
            <w:pPr>
              <w:rPr>
                <w:rFonts w:ascii="Calibri" w:eastAsia="Times New Roman" w:hAnsi="Calibri" w:cs="Calibri"/>
                <w:color w:val="000000"/>
                <w:lang w:eastAsia="de-CH"/>
              </w:rPr>
            </w:pPr>
            <w:r w:rsidRPr="000D6332">
              <w:rPr>
                <w:rFonts w:ascii="Calibri" w:eastAsia="Times New Roman" w:hAnsi="Calibri" w:cs="Calibri"/>
                <w:color w:val="000000"/>
                <w:lang w:eastAsia="de-CH"/>
              </w:rPr>
              <w:t>766</w:t>
            </w:r>
          </w:p>
        </w:tc>
        <w:tc>
          <w:tcPr>
            <w:tcW w:w="2997" w:type="dxa"/>
            <w:noWrap/>
            <w:hideMark/>
          </w:tcPr>
          <w:p w:rsidR="00217841" w:rsidRPr="000D6332"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D6332">
              <w:rPr>
                <w:rFonts w:ascii="Calibri" w:eastAsia="Times New Roman" w:hAnsi="Calibri" w:cs="Calibri"/>
                <w:color w:val="000000"/>
                <w:lang w:eastAsia="de-CH"/>
              </w:rPr>
              <w:t>Web Architektur von MS studiert haben</w:t>
            </w:r>
          </w:p>
        </w:tc>
        <w:tc>
          <w:tcPr>
            <w:tcW w:w="1276" w:type="dxa"/>
            <w:noWrap/>
            <w:hideMark/>
          </w:tcPr>
          <w:p w:rsidR="00217841" w:rsidRPr="002A1A4B" w:rsidRDefault="00217841" w:rsidP="00F93041">
            <w:pPr>
              <w:cnfStyle w:val="000000100000" w:firstRow="0" w:lastRow="0" w:firstColumn="0" w:lastColumn="0" w:oddVBand="0" w:evenVBand="0" w:oddHBand="1" w:evenHBand="0" w:firstRowFirstColumn="0" w:firstRowLastColumn="0" w:lastRowFirstColumn="0" w:lastRowLastColumn="0"/>
            </w:pPr>
            <w:r w:rsidRPr="002A1A4B">
              <w:t>3</w:t>
            </w:r>
          </w:p>
        </w:tc>
        <w:tc>
          <w:tcPr>
            <w:tcW w:w="1559" w:type="dxa"/>
            <w:noWrap/>
            <w:hideMark/>
          </w:tcPr>
          <w:p w:rsidR="00217841" w:rsidRPr="002A1A4B" w:rsidRDefault="00217841" w:rsidP="00F93041">
            <w:pPr>
              <w:cnfStyle w:val="000000100000" w:firstRow="0" w:lastRow="0" w:firstColumn="0" w:lastColumn="0" w:oddVBand="0" w:evenVBand="0" w:oddHBand="1" w:evenHBand="0" w:firstRowFirstColumn="0" w:firstRowLastColumn="0" w:lastRowFirstColumn="0" w:lastRowLastColumn="0"/>
            </w:pPr>
            <w:r w:rsidRPr="002A1A4B">
              <w:t>3</w:t>
            </w:r>
          </w:p>
        </w:tc>
        <w:tc>
          <w:tcPr>
            <w:tcW w:w="1134" w:type="dxa"/>
            <w:noWrap/>
            <w:hideMark/>
          </w:tcPr>
          <w:p w:rsidR="00217841" w:rsidRPr="000D6332"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D6332">
              <w:rPr>
                <w:rFonts w:ascii="Calibri" w:eastAsia="Times New Roman" w:hAnsi="Calibri" w:cs="Calibri"/>
                <w:color w:val="000000"/>
                <w:lang w:eastAsia="de-CH"/>
              </w:rPr>
              <w:t>23.04.2012</w:t>
            </w:r>
          </w:p>
        </w:tc>
        <w:tc>
          <w:tcPr>
            <w:tcW w:w="1525" w:type="dxa"/>
            <w:noWrap/>
            <w:hideMark/>
          </w:tcPr>
          <w:p w:rsidR="00217841" w:rsidRPr="000D6332"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30.04.2012</w:t>
            </w:r>
          </w:p>
        </w:tc>
      </w:tr>
      <w:tr w:rsidR="00217841" w:rsidRPr="000D6332"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97" w:type="dxa"/>
            <w:noWrap/>
            <w:hideMark/>
          </w:tcPr>
          <w:p w:rsidR="00217841" w:rsidRPr="000D6332" w:rsidRDefault="00217841" w:rsidP="00F93041">
            <w:pPr>
              <w:rPr>
                <w:rFonts w:ascii="Calibri" w:eastAsia="Times New Roman" w:hAnsi="Calibri" w:cs="Calibri"/>
                <w:color w:val="000000"/>
                <w:lang w:eastAsia="de-CH"/>
              </w:rPr>
            </w:pPr>
            <w:r w:rsidRPr="000D6332">
              <w:rPr>
                <w:rFonts w:ascii="Calibri" w:eastAsia="Times New Roman" w:hAnsi="Calibri" w:cs="Calibri"/>
                <w:color w:val="000000"/>
                <w:lang w:eastAsia="de-CH"/>
              </w:rPr>
              <w:t>774</w:t>
            </w:r>
          </w:p>
        </w:tc>
        <w:tc>
          <w:tcPr>
            <w:tcW w:w="2997" w:type="dxa"/>
            <w:noWrap/>
            <w:hideMark/>
          </w:tcPr>
          <w:p w:rsidR="00217841" w:rsidRPr="000D6332"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0D6332">
              <w:rPr>
                <w:rFonts w:ascii="Calibri" w:eastAsia="Times New Roman" w:hAnsi="Calibri" w:cs="Calibri"/>
                <w:color w:val="000000"/>
                <w:lang w:eastAsia="de-CH"/>
              </w:rPr>
              <w:t>Ideen gesammelt wie Personen von Videowall angezogen werden</w:t>
            </w:r>
          </w:p>
        </w:tc>
        <w:tc>
          <w:tcPr>
            <w:tcW w:w="1276" w:type="dxa"/>
            <w:noWrap/>
            <w:hideMark/>
          </w:tcPr>
          <w:p w:rsidR="00217841" w:rsidRPr="002A1A4B" w:rsidRDefault="00217841" w:rsidP="00F93041">
            <w:pPr>
              <w:cnfStyle w:val="000000010000" w:firstRow="0" w:lastRow="0" w:firstColumn="0" w:lastColumn="0" w:oddVBand="0" w:evenVBand="0" w:oddHBand="0" w:evenHBand="1" w:firstRowFirstColumn="0" w:firstRowLastColumn="0" w:lastRowFirstColumn="0" w:lastRowLastColumn="0"/>
            </w:pPr>
            <w:r w:rsidRPr="002A1A4B">
              <w:t>6</w:t>
            </w:r>
          </w:p>
        </w:tc>
        <w:tc>
          <w:tcPr>
            <w:tcW w:w="1559" w:type="dxa"/>
            <w:noWrap/>
            <w:hideMark/>
          </w:tcPr>
          <w:p w:rsidR="00217841" w:rsidRPr="002A1A4B" w:rsidRDefault="00217841" w:rsidP="00F93041">
            <w:pPr>
              <w:cnfStyle w:val="000000010000" w:firstRow="0" w:lastRow="0" w:firstColumn="0" w:lastColumn="0" w:oddVBand="0" w:evenVBand="0" w:oddHBand="0" w:evenHBand="1" w:firstRowFirstColumn="0" w:firstRowLastColumn="0" w:lastRowFirstColumn="0" w:lastRowLastColumn="0"/>
            </w:pPr>
            <w:r w:rsidRPr="002A1A4B">
              <w:t>6</w:t>
            </w:r>
          </w:p>
        </w:tc>
        <w:tc>
          <w:tcPr>
            <w:tcW w:w="1134" w:type="dxa"/>
            <w:noWrap/>
            <w:hideMark/>
          </w:tcPr>
          <w:p w:rsidR="00217841" w:rsidRPr="000D6332"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0D6332">
              <w:rPr>
                <w:rFonts w:ascii="Calibri" w:eastAsia="Times New Roman" w:hAnsi="Calibri" w:cs="Calibri"/>
                <w:color w:val="000000"/>
                <w:lang w:eastAsia="de-CH"/>
              </w:rPr>
              <w:t>23.04.2012</w:t>
            </w:r>
          </w:p>
        </w:tc>
        <w:tc>
          <w:tcPr>
            <w:tcW w:w="1525" w:type="dxa"/>
            <w:noWrap/>
            <w:hideMark/>
          </w:tcPr>
          <w:p w:rsidR="00217841" w:rsidRPr="000D6332"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30.04.2012</w:t>
            </w:r>
          </w:p>
        </w:tc>
      </w:tr>
      <w:tr w:rsidR="00217841" w:rsidRPr="000D6332"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97" w:type="dxa"/>
            <w:noWrap/>
            <w:hideMark/>
          </w:tcPr>
          <w:p w:rsidR="00217841" w:rsidRPr="000D6332" w:rsidRDefault="00217841" w:rsidP="00F93041">
            <w:pPr>
              <w:rPr>
                <w:rFonts w:ascii="Calibri" w:eastAsia="Times New Roman" w:hAnsi="Calibri" w:cs="Calibri"/>
                <w:color w:val="000000"/>
                <w:lang w:eastAsia="de-CH"/>
              </w:rPr>
            </w:pPr>
            <w:r w:rsidRPr="000D6332">
              <w:rPr>
                <w:rFonts w:ascii="Calibri" w:eastAsia="Times New Roman" w:hAnsi="Calibri" w:cs="Calibri"/>
                <w:color w:val="000000"/>
                <w:lang w:eastAsia="de-CH"/>
              </w:rPr>
              <w:t>778</w:t>
            </w:r>
          </w:p>
        </w:tc>
        <w:tc>
          <w:tcPr>
            <w:tcW w:w="2997" w:type="dxa"/>
            <w:noWrap/>
            <w:hideMark/>
          </w:tcPr>
          <w:p w:rsidR="00217841" w:rsidRPr="000D6332"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D6332">
              <w:rPr>
                <w:rFonts w:ascii="Calibri" w:eastAsia="Times New Roman" w:hAnsi="Calibri" w:cs="Calibri"/>
                <w:color w:val="000000"/>
                <w:lang w:eastAsia="de-CH"/>
              </w:rPr>
              <w:t>Dokument Vorstudie: Varianz bei Umfrage eingetragen</w:t>
            </w:r>
          </w:p>
        </w:tc>
        <w:tc>
          <w:tcPr>
            <w:tcW w:w="1276" w:type="dxa"/>
            <w:noWrap/>
            <w:hideMark/>
          </w:tcPr>
          <w:p w:rsidR="00217841" w:rsidRPr="002A1A4B" w:rsidRDefault="00217841" w:rsidP="00F93041">
            <w:pPr>
              <w:cnfStyle w:val="000000100000" w:firstRow="0" w:lastRow="0" w:firstColumn="0" w:lastColumn="0" w:oddVBand="0" w:evenVBand="0" w:oddHBand="1" w:evenHBand="0" w:firstRowFirstColumn="0" w:firstRowLastColumn="0" w:lastRowFirstColumn="0" w:lastRowLastColumn="0"/>
            </w:pPr>
            <w:r w:rsidRPr="002A1A4B">
              <w:t>9</w:t>
            </w:r>
          </w:p>
        </w:tc>
        <w:tc>
          <w:tcPr>
            <w:tcW w:w="1559" w:type="dxa"/>
            <w:noWrap/>
            <w:hideMark/>
          </w:tcPr>
          <w:p w:rsidR="00217841" w:rsidRPr="002A1A4B" w:rsidRDefault="00217841" w:rsidP="00F93041">
            <w:pPr>
              <w:cnfStyle w:val="000000100000" w:firstRow="0" w:lastRow="0" w:firstColumn="0" w:lastColumn="0" w:oddVBand="0" w:evenVBand="0" w:oddHBand="1" w:evenHBand="0" w:firstRowFirstColumn="0" w:firstRowLastColumn="0" w:lastRowFirstColumn="0" w:lastRowLastColumn="0"/>
            </w:pPr>
            <w:r w:rsidRPr="002A1A4B">
              <w:t>9</w:t>
            </w:r>
          </w:p>
        </w:tc>
        <w:tc>
          <w:tcPr>
            <w:tcW w:w="1134" w:type="dxa"/>
            <w:noWrap/>
            <w:hideMark/>
          </w:tcPr>
          <w:p w:rsidR="00217841" w:rsidRPr="000D6332"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D6332">
              <w:rPr>
                <w:rFonts w:ascii="Calibri" w:eastAsia="Times New Roman" w:hAnsi="Calibri" w:cs="Calibri"/>
                <w:color w:val="000000"/>
                <w:lang w:eastAsia="de-CH"/>
              </w:rPr>
              <w:t>23.04.2012</w:t>
            </w:r>
          </w:p>
        </w:tc>
        <w:tc>
          <w:tcPr>
            <w:tcW w:w="1525" w:type="dxa"/>
            <w:noWrap/>
            <w:hideMark/>
          </w:tcPr>
          <w:p w:rsidR="00217841" w:rsidRPr="000D6332"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30.04.2012</w:t>
            </w:r>
          </w:p>
        </w:tc>
      </w:tr>
      <w:tr w:rsidR="00217841" w:rsidRPr="000D6332"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97" w:type="dxa"/>
            <w:noWrap/>
            <w:hideMark/>
          </w:tcPr>
          <w:p w:rsidR="00217841" w:rsidRPr="000D6332" w:rsidRDefault="00217841" w:rsidP="00F93041">
            <w:pPr>
              <w:rPr>
                <w:rFonts w:ascii="Calibri" w:eastAsia="Times New Roman" w:hAnsi="Calibri" w:cs="Calibri"/>
                <w:color w:val="000000"/>
                <w:lang w:eastAsia="de-CH"/>
              </w:rPr>
            </w:pPr>
            <w:r w:rsidRPr="000D6332">
              <w:rPr>
                <w:rFonts w:ascii="Calibri" w:eastAsia="Times New Roman" w:hAnsi="Calibri" w:cs="Calibri"/>
                <w:color w:val="000000"/>
                <w:lang w:eastAsia="de-CH"/>
              </w:rPr>
              <w:t>782</w:t>
            </w:r>
          </w:p>
        </w:tc>
        <w:tc>
          <w:tcPr>
            <w:tcW w:w="2997" w:type="dxa"/>
            <w:noWrap/>
            <w:hideMark/>
          </w:tcPr>
          <w:p w:rsidR="00217841" w:rsidRPr="000D6332"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0D6332">
              <w:rPr>
                <w:rFonts w:ascii="Calibri" w:eastAsia="Times New Roman" w:hAnsi="Calibri" w:cs="Calibri"/>
                <w:color w:val="000000"/>
                <w:lang w:eastAsia="de-CH"/>
              </w:rPr>
              <w:t>Sprint 9 geplant</w:t>
            </w:r>
          </w:p>
        </w:tc>
        <w:tc>
          <w:tcPr>
            <w:tcW w:w="1276" w:type="dxa"/>
            <w:noWrap/>
            <w:hideMark/>
          </w:tcPr>
          <w:p w:rsidR="00217841" w:rsidRPr="002A1A4B" w:rsidRDefault="00217841" w:rsidP="00F93041">
            <w:pPr>
              <w:cnfStyle w:val="000000010000" w:firstRow="0" w:lastRow="0" w:firstColumn="0" w:lastColumn="0" w:oddVBand="0" w:evenVBand="0" w:oddHBand="0" w:evenHBand="1" w:firstRowFirstColumn="0" w:firstRowLastColumn="0" w:lastRowFirstColumn="0" w:lastRowLastColumn="0"/>
            </w:pPr>
            <w:r w:rsidRPr="002A1A4B">
              <w:t>4.5</w:t>
            </w:r>
          </w:p>
        </w:tc>
        <w:tc>
          <w:tcPr>
            <w:tcW w:w="1559" w:type="dxa"/>
            <w:noWrap/>
            <w:hideMark/>
          </w:tcPr>
          <w:p w:rsidR="00217841" w:rsidRPr="002A1A4B" w:rsidRDefault="00217841" w:rsidP="00F93041">
            <w:pPr>
              <w:cnfStyle w:val="000000010000" w:firstRow="0" w:lastRow="0" w:firstColumn="0" w:lastColumn="0" w:oddVBand="0" w:evenVBand="0" w:oddHBand="0" w:evenHBand="1" w:firstRowFirstColumn="0" w:firstRowLastColumn="0" w:lastRowFirstColumn="0" w:lastRowLastColumn="0"/>
            </w:pPr>
            <w:r w:rsidRPr="002A1A4B">
              <w:t>4.5</w:t>
            </w:r>
          </w:p>
        </w:tc>
        <w:tc>
          <w:tcPr>
            <w:tcW w:w="1134" w:type="dxa"/>
            <w:noWrap/>
            <w:hideMark/>
          </w:tcPr>
          <w:p w:rsidR="00217841" w:rsidRPr="000D6332"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0D6332">
              <w:rPr>
                <w:rFonts w:ascii="Calibri" w:eastAsia="Times New Roman" w:hAnsi="Calibri" w:cs="Calibri"/>
                <w:color w:val="000000"/>
                <w:lang w:eastAsia="de-CH"/>
              </w:rPr>
              <w:t>23.04.2012</w:t>
            </w:r>
          </w:p>
        </w:tc>
        <w:tc>
          <w:tcPr>
            <w:tcW w:w="1525" w:type="dxa"/>
            <w:noWrap/>
            <w:hideMark/>
          </w:tcPr>
          <w:p w:rsidR="00217841" w:rsidRPr="000D6332"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30.04.2012</w:t>
            </w:r>
          </w:p>
        </w:tc>
      </w:tr>
      <w:tr w:rsidR="00217841" w:rsidRPr="000D6332"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97" w:type="dxa"/>
            <w:noWrap/>
            <w:hideMark/>
          </w:tcPr>
          <w:p w:rsidR="00217841" w:rsidRPr="000D6332" w:rsidRDefault="00217841" w:rsidP="00F93041">
            <w:pPr>
              <w:rPr>
                <w:rFonts w:ascii="Calibri" w:eastAsia="Times New Roman" w:hAnsi="Calibri" w:cs="Calibri"/>
                <w:color w:val="000000"/>
                <w:lang w:eastAsia="de-CH"/>
              </w:rPr>
            </w:pPr>
            <w:r w:rsidRPr="000D6332">
              <w:rPr>
                <w:rFonts w:ascii="Calibri" w:eastAsia="Times New Roman" w:hAnsi="Calibri" w:cs="Calibri"/>
                <w:color w:val="000000"/>
                <w:lang w:eastAsia="de-CH"/>
              </w:rPr>
              <w:t>785</w:t>
            </w:r>
          </w:p>
        </w:tc>
        <w:tc>
          <w:tcPr>
            <w:tcW w:w="2997" w:type="dxa"/>
            <w:noWrap/>
            <w:hideMark/>
          </w:tcPr>
          <w:p w:rsidR="00217841" w:rsidRPr="000D6332"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D6332">
              <w:rPr>
                <w:rFonts w:ascii="Calibri" w:eastAsia="Times New Roman" w:hAnsi="Calibri" w:cs="Calibri"/>
                <w:color w:val="000000"/>
                <w:lang w:eastAsia="de-CH"/>
              </w:rPr>
              <w:t>Applikation ist mit linker Hand bedienbar</w:t>
            </w:r>
          </w:p>
        </w:tc>
        <w:tc>
          <w:tcPr>
            <w:tcW w:w="1276" w:type="dxa"/>
            <w:noWrap/>
            <w:hideMark/>
          </w:tcPr>
          <w:p w:rsidR="00217841" w:rsidRPr="002A1A4B" w:rsidRDefault="00217841" w:rsidP="00F93041">
            <w:pPr>
              <w:cnfStyle w:val="000000100000" w:firstRow="0" w:lastRow="0" w:firstColumn="0" w:lastColumn="0" w:oddVBand="0" w:evenVBand="0" w:oddHBand="1" w:evenHBand="0" w:firstRowFirstColumn="0" w:firstRowLastColumn="0" w:lastRowFirstColumn="0" w:lastRowLastColumn="0"/>
            </w:pPr>
            <w:r w:rsidRPr="002A1A4B">
              <w:t>4</w:t>
            </w:r>
          </w:p>
        </w:tc>
        <w:tc>
          <w:tcPr>
            <w:tcW w:w="1559" w:type="dxa"/>
            <w:noWrap/>
            <w:hideMark/>
          </w:tcPr>
          <w:p w:rsidR="00217841" w:rsidRPr="002A1A4B" w:rsidRDefault="00217841" w:rsidP="00F93041">
            <w:pPr>
              <w:cnfStyle w:val="000000100000" w:firstRow="0" w:lastRow="0" w:firstColumn="0" w:lastColumn="0" w:oddVBand="0" w:evenVBand="0" w:oddHBand="1" w:evenHBand="0" w:firstRowFirstColumn="0" w:firstRowLastColumn="0" w:lastRowFirstColumn="0" w:lastRowLastColumn="0"/>
            </w:pPr>
            <w:r w:rsidRPr="002A1A4B">
              <w:t>4</w:t>
            </w:r>
          </w:p>
        </w:tc>
        <w:tc>
          <w:tcPr>
            <w:tcW w:w="1134" w:type="dxa"/>
            <w:noWrap/>
            <w:hideMark/>
          </w:tcPr>
          <w:p w:rsidR="00217841" w:rsidRPr="000D6332"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D6332">
              <w:rPr>
                <w:rFonts w:ascii="Calibri" w:eastAsia="Times New Roman" w:hAnsi="Calibri" w:cs="Calibri"/>
                <w:color w:val="000000"/>
                <w:lang w:eastAsia="de-CH"/>
              </w:rPr>
              <w:t>23.04.2012</w:t>
            </w:r>
          </w:p>
        </w:tc>
        <w:tc>
          <w:tcPr>
            <w:tcW w:w="1525" w:type="dxa"/>
            <w:noWrap/>
            <w:hideMark/>
          </w:tcPr>
          <w:p w:rsidR="00217841" w:rsidRPr="000D6332"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30.04.2012</w:t>
            </w:r>
          </w:p>
        </w:tc>
      </w:tr>
      <w:tr w:rsidR="00217841" w:rsidRPr="000D6332"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97" w:type="dxa"/>
            <w:noWrap/>
            <w:hideMark/>
          </w:tcPr>
          <w:p w:rsidR="00217841" w:rsidRPr="000D6332" w:rsidRDefault="00217841" w:rsidP="00F93041">
            <w:pPr>
              <w:rPr>
                <w:rFonts w:ascii="Calibri" w:eastAsia="Times New Roman" w:hAnsi="Calibri" w:cs="Calibri"/>
                <w:color w:val="000000"/>
                <w:lang w:eastAsia="de-CH"/>
              </w:rPr>
            </w:pPr>
            <w:r w:rsidRPr="000D6332">
              <w:rPr>
                <w:rFonts w:ascii="Calibri" w:eastAsia="Times New Roman" w:hAnsi="Calibri" w:cs="Calibri"/>
                <w:color w:val="000000"/>
                <w:lang w:eastAsia="de-CH"/>
              </w:rPr>
              <w:t>786</w:t>
            </w:r>
          </w:p>
        </w:tc>
        <w:tc>
          <w:tcPr>
            <w:tcW w:w="2997" w:type="dxa"/>
            <w:noWrap/>
            <w:hideMark/>
          </w:tcPr>
          <w:p w:rsidR="00217841" w:rsidRPr="000D6332"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0D6332">
              <w:rPr>
                <w:rFonts w:ascii="Calibri" w:eastAsia="Times New Roman" w:hAnsi="Calibri" w:cs="Calibri"/>
                <w:color w:val="000000"/>
                <w:lang w:eastAsia="de-CH"/>
              </w:rPr>
              <w:t>WPF Applikation mit Video erstellt/recherchiert</w:t>
            </w:r>
          </w:p>
        </w:tc>
        <w:tc>
          <w:tcPr>
            <w:tcW w:w="1276" w:type="dxa"/>
            <w:noWrap/>
            <w:hideMark/>
          </w:tcPr>
          <w:p w:rsidR="00217841" w:rsidRPr="002A1A4B" w:rsidRDefault="00217841" w:rsidP="00F93041">
            <w:pPr>
              <w:cnfStyle w:val="000000010000" w:firstRow="0" w:lastRow="0" w:firstColumn="0" w:lastColumn="0" w:oddVBand="0" w:evenVBand="0" w:oddHBand="0" w:evenHBand="1" w:firstRowFirstColumn="0" w:firstRowLastColumn="0" w:lastRowFirstColumn="0" w:lastRowLastColumn="0"/>
            </w:pPr>
            <w:r w:rsidRPr="002A1A4B">
              <w:t>1.5</w:t>
            </w:r>
          </w:p>
        </w:tc>
        <w:tc>
          <w:tcPr>
            <w:tcW w:w="1559" w:type="dxa"/>
            <w:noWrap/>
            <w:hideMark/>
          </w:tcPr>
          <w:p w:rsidR="00217841" w:rsidRPr="002A1A4B" w:rsidRDefault="00217841" w:rsidP="00F93041">
            <w:pPr>
              <w:cnfStyle w:val="000000010000" w:firstRow="0" w:lastRow="0" w:firstColumn="0" w:lastColumn="0" w:oddVBand="0" w:evenVBand="0" w:oddHBand="0" w:evenHBand="1" w:firstRowFirstColumn="0" w:firstRowLastColumn="0" w:lastRowFirstColumn="0" w:lastRowLastColumn="0"/>
            </w:pPr>
            <w:r w:rsidRPr="002A1A4B">
              <w:t>0.5</w:t>
            </w:r>
          </w:p>
        </w:tc>
        <w:tc>
          <w:tcPr>
            <w:tcW w:w="1134" w:type="dxa"/>
            <w:noWrap/>
            <w:hideMark/>
          </w:tcPr>
          <w:p w:rsidR="00217841" w:rsidRPr="000D6332"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0D6332">
              <w:rPr>
                <w:rFonts w:ascii="Calibri" w:eastAsia="Times New Roman" w:hAnsi="Calibri" w:cs="Calibri"/>
                <w:color w:val="000000"/>
                <w:lang w:eastAsia="de-CH"/>
              </w:rPr>
              <w:t>23.04.2012</w:t>
            </w:r>
          </w:p>
        </w:tc>
        <w:tc>
          <w:tcPr>
            <w:tcW w:w="1525" w:type="dxa"/>
            <w:noWrap/>
            <w:hideMark/>
          </w:tcPr>
          <w:p w:rsidR="00217841" w:rsidRPr="000D6332"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30.04.2012</w:t>
            </w:r>
          </w:p>
        </w:tc>
      </w:tr>
      <w:tr w:rsidR="00217841" w:rsidRPr="000D6332"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97" w:type="dxa"/>
            <w:noWrap/>
            <w:hideMark/>
          </w:tcPr>
          <w:p w:rsidR="00217841" w:rsidRPr="000D6332" w:rsidRDefault="00217841" w:rsidP="00F93041">
            <w:pPr>
              <w:rPr>
                <w:rFonts w:ascii="Calibri" w:eastAsia="Times New Roman" w:hAnsi="Calibri" w:cs="Calibri"/>
                <w:color w:val="000000"/>
                <w:lang w:eastAsia="de-CH"/>
              </w:rPr>
            </w:pPr>
            <w:r w:rsidRPr="000D6332">
              <w:rPr>
                <w:rFonts w:ascii="Calibri" w:eastAsia="Times New Roman" w:hAnsi="Calibri" w:cs="Calibri"/>
                <w:color w:val="000000"/>
                <w:lang w:eastAsia="de-CH"/>
              </w:rPr>
              <w:t>787</w:t>
            </w:r>
          </w:p>
        </w:tc>
        <w:tc>
          <w:tcPr>
            <w:tcW w:w="2997" w:type="dxa"/>
            <w:noWrap/>
            <w:hideMark/>
          </w:tcPr>
          <w:p w:rsidR="00217841" w:rsidRPr="000D6332"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D6332">
              <w:rPr>
                <w:rFonts w:ascii="Calibri" w:eastAsia="Times New Roman" w:hAnsi="Calibri" w:cs="Calibri"/>
                <w:color w:val="000000"/>
                <w:lang w:eastAsia="de-CH"/>
              </w:rPr>
              <w:t>Backlog ist aktuell</w:t>
            </w:r>
          </w:p>
        </w:tc>
        <w:tc>
          <w:tcPr>
            <w:tcW w:w="1276" w:type="dxa"/>
            <w:noWrap/>
            <w:hideMark/>
          </w:tcPr>
          <w:p w:rsidR="00217841" w:rsidRPr="002A1A4B" w:rsidRDefault="00217841" w:rsidP="00F93041">
            <w:pPr>
              <w:cnfStyle w:val="000000100000" w:firstRow="0" w:lastRow="0" w:firstColumn="0" w:lastColumn="0" w:oddVBand="0" w:evenVBand="0" w:oddHBand="1" w:evenHBand="0" w:firstRowFirstColumn="0" w:firstRowLastColumn="0" w:lastRowFirstColumn="0" w:lastRowLastColumn="0"/>
            </w:pPr>
            <w:r w:rsidRPr="002A1A4B">
              <w:t>1</w:t>
            </w:r>
          </w:p>
        </w:tc>
        <w:tc>
          <w:tcPr>
            <w:tcW w:w="1559" w:type="dxa"/>
            <w:noWrap/>
            <w:hideMark/>
          </w:tcPr>
          <w:p w:rsidR="00217841" w:rsidRPr="002A1A4B" w:rsidRDefault="00217841" w:rsidP="00F93041">
            <w:pPr>
              <w:cnfStyle w:val="000000100000" w:firstRow="0" w:lastRow="0" w:firstColumn="0" w:lastColumn="0" w:oddVBand="0" w:evenVBand="0" w:oddHBand="1" w:evenHBand="0" w:firstRowFirstColumn="0" w:firstRowLastColumn="0" w:lastRowFirstColumn="0" w:lastRowLastColumn="0"/>
            </w:pPr>
            <w:r w:rsidRPr="002A1A4B">
              <w:t>1</w:t>
            </w:r>
          </w:p>
        </w:tc>
        <w:tc>
          <w:tcPr>
            <w:tcW w:w="1134" w:type="dxa"/>
            <w:noWrap/>
            <w:hideMark/>
          </w:tcPr>
          <w:p w:rsidR="00217841" w:rsidRPr="000D6332"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D6332">
              <w:rPr>
                <w:rFonts w:ascii="Calibri" w:eastAsia="Times New Roman" w:hAnsi="Calibri" w:cs="Calibri"/>
                <w:color w:val="000000"/>
                <w:lang w:eastAsia="de-CH"/>
              </w:rPr>
              <w:t>23.04.2012</w:t>
            </w:r>
          </w:p>
        </w:tc>
        <w:tc>
          <w:tcPr>
            <w:tcW w:w="1525" w:type="dxa"/>
            <w:noWrap/>
            <w:hideMark/>
          </w:tcPr>
          <w:p w:rsidR="00217841" w:rsidRPr="000D6332"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30.04.2012</w:t>
            </w:r>
          </w:p>
        </w:tc>
      </w:tr>
      <w:tr w:rsidR="00217841" w:rsidRPr="000D6332"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97" w:type="dxa"/>
            <w:noWrap/>
            <w:hideMark/>
          </w:tcPr>
          <w:p w:rsidR="00217841" w:rsidRPr="000D6332" w:rsidRDefault="00217841" w:rsidP="00F93041">
            <w:pPr>
              <w:rPr>
                <w:rFonts w:ascii="Calibri" w:eastAsia="Times New Roman" w:hAnsi="Calibri" w:cs="Calibri"/>
                <w:color w:val="000000"/>
                <w:lang w:eastAsia="de-CH"/>
              </w:rPr>
            </w:pPr>
            <w:r w:rsidRPr="000D6332">
              <w:rPr>
                <w:rFonts w:ascii="Calibri" w:eastAsia="Times New Roman" w:hAnsi="Calibri" w:cs="Calibri"/>
                <w:color w:val="000000"/>
                <w:lang w:eastAsia="de-CH"/>
              </w:rPr>
              <w:t>788</w:t>
            </w:r>
          </w:p>
        </w:tc>
        <w:tc>
          <w:tcPr>
            <w:tcW w:w="2997" w:type="dxa"/>
            <w:noWrap/>
            <w:hideMark/>
          </w:tcPr>
          <w:p w:rsidR="00217841" w:rsidRPr="000D6332"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0D6332">
              <w:rPr>
                <w:rFonts w:ascii="Calibri" w:eastAsia="Times New Roman" w:hAnsi="Calibri" w:cs="Calibri"/>
                <w:color w:val="000000"/>
                <w:lang w:eastAsia="de-CH"/>
              </w:rPr>
              <w:t>Meeting 26.04.12</w:t>
            </w:r>
          </w:p>
        </w:tc>
        <w:tc>
          <w:tcPr>
            <w:tcW w:w="1276" w:type="dxa"/>
            <w:noWrap/>
            <w:hideMark/>
          </w:tcPr>
          <w:p w:rsidR="00217841" w:rsidRPr="002A1A4B" w:rsidRDefault="00217841" w:rsidP="00F93041">
            <w:pPr>
              <w:cnfStyle w:val="000000010000" w:firstRow="0" w:lastRow="0" w:firstColumn="0" w:lastColumn="0" w:oddVBand="0" w:evenVBand="0" w:oddHBand="0" w:evenHBand="1" w:firstRowFirstColumn="0" w:firstRowLastColumn="0" w:lastRowFirstColumn="0" w:lastRowLastColumn="0"/>
            </w:pPr>
            <w:r w:rsidRPr="002A1A4B">
              <w:t>4.5</w:t>
            </w:r>
          </w:p>
        </w:tc>
        <w:tc>
          <w:tcPr>
            <w:tcW w:w="1559" w:type="dxa"/>
            <w:noWrap/>
            <w:hideMark/>
          </w:tcPr>
          <w:p w:rsidR="00217841" w:rsidRPr="002A1A4B" w:rsidRDefault="00217841" w:rsidP="00F93041">
            <w:pPr>
              <w:cnfStyle w:val="000000010000" w:firstRow="0" w:lastRow="0" w:firstColumn="0" w:lastColumn="0" w:oddVBand="0" w:evenVBand="0" w:oddHBand="0" w:evenHBand="1" w:firstRowFirstColumn="0" w:firstRowLastColumn="0" w:lastRowFirstColumn="0" w:lastRowLastColumn="0"/>
            </w:pPr>
            <w:r w:rsidRPr="002A1A4B">
              <w:t>4.75</w:t>
            </w:r>
          </w:p>
        </w:tc>
        <w:tc>
          <w:tcPr>
            <w:tcW w:w="1134" w:type="dxa"/>
            <w:noWrap/>
            <w:hideMark/>
          </w:tcPr>
          <w:p w:rsidR="00217841" w:rsidRPr="000D6332"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0D6332">
              <w:rPr>
                <w:rFonts w:ascii="Calibri" w:eastAsia="Times New Roman" w:hAnsi="Calibri" w:cs="Calibri"/>
                <w:color w:val="000000"/>
                <w:lang w:eastAsia="de-CH"/>
              </w:rPr>
              <w:t>23.04.2012</w:t>
            </w:r>
          </w:p>
        </w:tc>
        <w:tc>
          <w:tcPr>
            <w:tcW w:w="1525" w:type="dxa"/>
            <w:noWrap/>
            <w:hideMark/>
          </w:tcPr>
          <w:p w:rsidR="00217841" w:rsidRPr="000D6332"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30.04.2012</w:t>
            </w:r>
          </w:p>
        </w:tc>
      </w:tr>
      <w:tr w:rsidR="00217841" w:rsidRPr="000D6332"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97" w:type="dxa"/>
            <w:noWrap/>
            <w:hideMark/>
          </w:tcPr>
          <w:p w:rsidR="00217841" w:rsidRPr="000D6332" w:rsidRDefault="00217841" w:rsidP="00F93041">
            <w:pPr>
              <w:rPr>
                <w:rFonts w:ascii="Calibri" w:eastAsia="Times New Roman" w:hAnsi="Calibri" w:cs="Calibri"/>
                <w:color w:val="000000"/>
                <w:lang w:eastAsia="de-CH"/>
              </w:rPr>
            </w:pPr>
            <w:r w:rsidRPr="000D6332">
              <w:rPr>
                <w:rFonts w:ascii="Calibri" w:eastAsia="Times New Roman" w:hAnsi="Calibri" w:cs="Calibri"/>
                <w:color w:val="000000"/>
                <w:lang w:eastAsia="de-CH"/>
              </w:rPr>
              <w:t>789</w:t>
            </w:r>
          </w:p>
        </w:tc>
        <w:tc>
          <w:tcPr>
            <w:tcW w:w="2997" w:type="dxa"/>
            <w:noWrap/>
            <w:hideMark/>
          </w:tcPr>
          <w:p w:rsidR="00217841" w:rsidRPr="000D6332"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D6332">
              <w:rPr>
                <w:rFonts w:ascii="Calibri" w:eastAsia="Times New Roman" w:hAnsi="Calibri" w:cs="Calibri"/>
                <w:color w:val="000000"/>
                <w:lang w:eastAsia="de-CH"/>
              </w:rPr>
              <w:t>SV</w:t>
            </w:r>
            <w:r>
              <w:rPr>
                <w:rFonts w:ascii="Calibri" w:eastAsia="Times New Roman" w:hAnsi="Calibri" w:cs="Calibri"/>
                <w:color w:val="000000"/>
                <w:lang w:eastAsia="de-CH"/>
              </w:rPr>
              <w:t>N Base Architecture verschieben,</w:t>
            </w:r>
            <w:r w:rsidRPr="000D6332">
              <w:rPr>
                <w:rFonts w:ascii="Calibri" w:eastAsia="Times New Roman" w:hAnsi="Calibri" w:cs="Calibri"/>
                <w:color w:val="000000"/>
                <w:lang w:eastAsia="de-CH"/>
              </w:rPr>
              <w:t xml:space="preserve"> Tag erstellt</w:t>
            </w:r>
          </w:p>
        </w:tc>
        <w:tc>
          <w:tcPr>
            <w:tcW w:w="1276" w:type="dxa"/>
            <w:noWrap/>
            <w:hideMark/>
          </w:tcPr>
          <w:p w:rsidR="00217841" w:rsidRPr="002A1A4B" w:rsidRDefault="00217841" w:rsidP="00F93041">
            <w:pPr>
              <w:cnfStyle w:val="000000100000" w:firstRow="0" w:lastRow="0" w:firstColumn="0" w:lastColumn="0" w:oddVBand="0" w:evenVBand="0" w:oddHBand="1" w:evenHBand="0" w:firstRowFirstColumn="0" w:firstRowLastColumn="0" w:lastRowFirstColumn="0" w:lastRowLastColumn="0"/>
            </w:pPr>
            <w:r w:rsidRPr="002A1A4B">
              <w:t>1</w:t>
            </w:r>
          </w:p>
        </w:tc>
        <w:tc>
          <w:tcPr>
            <w:tcW w:w="1559" w:type="dxa"/>
            <w:noWrap/>
            <w:hideMark/>
          </w:tcPr>
          <w:p w:rsidR="00217841" w:rsidRPr="002A1A4B" w:rsidRDefault="00217841" w:rsidP="00F93041">
            <w:pPr>
              <w:cnfStyle w:val="000000100000" w:firstRow="0" w:lastRow="0" w:firstColumn="0" w:lastColumn="0" w:oddVBand="0" w:evenVBand="0" w:oddHBand="1" w:evenHBand="0" w:firstRowFirstColumn="0" w:firstRowLastColumn="0" w:lastRowFirstColumn="0" w:lastRowLastColumn="0"/>
            </w:pPr>
            <w:r w:rsidRPr="002A1A4B">
              <w:t>1</w:t>
            </w:r>
          </w:p>
        </w:tc>
        <w:tc>
          <w:tcPr>
            <w:tcW w:w="1134" w:type="dxa"/>
            <w:noWrap/>
            <w:hideMark/>
          </w:tcPr>
          <w:p w:rsidR="00217841" w:rsidRPr="000D6332"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D6332">
              <w:rPr>
                <w:rFonts w:ascii="Calibri" w:eastAsia="Times New Roman" w:hAnsi="Calibri" w:cs="Calibri"/>
                <w:color w:val="000000"/>
                <w:lang w:eastAsia="de-CH"/>
              </w:rPr>
              <w:t>23.04.2012</w:t>
            </w:r>
          </w:p>
        </w:tc>
        <w:tc>
          <w:tcPr>
            <w:tcW w:w="1525" w:type="dxa"/>
            <w:noWrap/>
            <w:hideMark/>
          </w:tcPr>
          <w:p w:rsidR="00217841" w:rsidRPr="000D6332"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30.04.2012</w:t>
            </w:r>
          </w:p>
        </w:tc>
      </w:tr>
      <w:tr w:rsidR="00217841" w:rsidRPr="000D6332"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97" w:type="dxa"/>
            <w:noWrap/>
            <w:hideMark/>
          </w:tcPr>
          <w:p w:rsidR="00217841" w:rsidRPr="000D6332" w:rsidRDefault="00217841" w:rsidP="00F93041">
            <w:pPr>
              <w:rPr>
                <w:rFonts w:ascii="Calibri" w:eastAsia="Times New Roman" w:hAnsi="Calibri" w:cs="Calibri"/>
                <w:color w:val="000000"/>
                <w:lang w:eastAsia="de-CH"/>
              </w:rPr>
            </w:pPr>
            <w:r w:rsidRPr="000D6332">
              <w:rPr>
                <w:rFonts w:ascii="Calibri" w:eastAsia="Times New Roman" w:hAnsi="Calibri" w:cs="Calibri"/>
                <w:color w:val="000000"/>
                <w:lang w:eastAsia="de-CH"/>
              </w:rPr>
              <w:t>790</w:t>
            </w:r>
          </w:p>
        </w:tc>
        <w:tc>
          <w:tcPr>
            <w:tcW w:w="2997" w:type="dxa"/>
            <w:noWrap/>
            <w:hideMark/>
          </w:tcPr>
          <w:p w:rsidR="00217841" w:rsidRPr="000D6332"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0D6332">
              <w:rPr>
                <w:rFonts w:ascii="Calibri" w:eastAsia="Times New Roman" w:hAnsi="Calibri" w:cs="Calibri"/>
                <w:color w:val="000000"/>
                <w:lang w:eastAsia="de-CH"/>
              </w:rPr>
              <w:t>SVN Tag erstellt</w:t>
            </w:r>
          </w:p>
        </w:tc>
        <w:tc>
          <w:tcPr>
            <w:tcW w:w="1276" w:type="dxa"/>
            <w:noWrap/>
            <w:hideMark/>
          </w:tcPr>
          <w:p w:rsidR="00217841" w:rsidRPr="002A1A4B" w:rsidRDefault="00217841" w:rsidP="00F93041">
            <w:pPr>
              <w:cnfStyle w:val="000000010000" w:firstRow="0" w:lastRow="0" w:firstColumn="0" w:lastColumn="0" w:oddVBand="0" w:evenVBand="0" w:oddHBand="0" w:evenHBand="1" w:firstRowFirstColumn="0" w:firstRowLastColumn="0" w:lastRowFirstColumn="0" w:lastRowLastColumn="0"/>
            </w:pPr>
            <w:r w:rsidRPr="002A1A4B">
              <w:t>1</w:t>
            </w:r>
          </w:p>
        </w:tc>
        <w:tc>
          <w:tcPr>
            <w:tcW w:w="1559" w:type="dxa"/>
            <w:noWrap/>
            <w:hideMark/>
          </w:tcPr>
          <w:p w:rsidR="00217841" w:rsidRPr="002A1A4B" w:rsidRDefault="00217841" w:rsidP="00F93041">
            <w:pPr>
              <w:cnfStyle w:val="000000010000" w:firstRow="0" w:lastRow="0" w:firstColumn="0" w:lastColumn="0" w:oddVBand="0" w:evenVBand="0" w:oddHBand="0" w:evenHBand="1" w:firstRowFirstColumn="0" w:firstRowLastColumn="0" w:lastRowFirstColumn="0" w:lastRowLastColumn="0"/>
            </w:pPr>
            <w:r w:rsidRPr="002A1A4B">
              <w:t>0.75</w:t>
            </w:r>
          </w:p>
        </w:tc>
        <w:tc>
          <w:tcPr>
            <w:tcW w:w="1134" w:type="dxa"/>
            <w:noWrap/>
            <w:hideMark/>
          </w:tcPr>
          <w:p w:rsidR="00217841" w:rsidRPr="000D6332"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0D6332">
              <w:rPr>
                <w:rFonts w:ascii="Calibri" w:eastAsia="Times New Roman" w:hAnsi="Calibri" w:cs="Calibri"/>
                <w:color w:val="000000"/>
                <w:lang w:eastAsia="de-CH"/>
              </w:rPr>
              <w:t>23.04.2012</w:t>
            </w:r>
          </w:p>
        </w:tc>
        <w:tc>
          <w:tcPr>
            <w:tcW w:w="1525" w:type="dxa"/>
            <w:noWrap/>
            <w:hideMark/>
          </w:tcPr>
          <w:p w:rsidR="00217841" w:rsidRPr="000D6332"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30.04.2012</w:t>
            </w:r>
          </w:p>
        </w:tc>
      </w:tr>
      <w:tr w:rsidR="00217841" w:rsidRPr="000D6332"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97" w:type="dxa"/>
            <w:noWrap/>
            <w:hideMark/>
          </w:tcPr>
          <w:p w:rsidR="00217841" w:rsidRPr="000D6332" w:rsidRDefault="00217841" w:rsidP="00F93041">
            <w:pPr>
              <w:rPr>
                <w:rFonts w:ascii="Calibri" w:eastAsia="Times New Roman" w:hAnsi="Calibri" w:cs="Calibri"/>
                <w:color w:val="000000"/>
                <w:lang w:eastAsia="de-CH"/>
              </w:rPr>
            </w:pPr>
            <w:r w:rsidRPr="000D6332">
              <w:rPr>
                <w:rFonts w:ascii="Calibri" w:eastAsia="Times New Roman" w:hAnsi="Calibri" w:cs="Calibri"/>
                <w:color w:val="000000"/>
                <w:lang w:eastAsia="de-CH"/>
              </w:rPr>
              <w:t>791</w:t>
            </w:r>
          </w:p>
        </w:tc>
        <w:tc>
          <w:tcPr>
            <w:tcW w:w="2997" w:type="dxa"/>
            <w:noWrap/>
            <w:hideMark/>
          </w:tcPr>
          <w:p w:rsidR="00217841" w:rsidRPr="000D6332"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BA/Master-Vorstudie,</w:t>
            </w:r>
            <w:r w:rsidRPr="000D6332">
              <w:rPr>
                <w:rFonts w:ascii="Calibri" w:eastAsia="Times New Roman" w:hAnsi="Calibri" w:cs="Calibri"/>
                <w:color w:val="000000"/>
                <w:lang w:eastAsia="de-CH"/>
              </w:rPr>
              <w:t xml:space="preserve"> Wissen ausgetauscht</w:t>
            </w:r>
          </w:p>
        </w:tc>
        <w:tc>
          <w:tcPr>
            <w:tcW w:w="1276" w:type="dxa"/>
            <w:noWrap/>
            <w:hideMark/>
          </w:tcPr>
          <w:p w:rsidR="00217841" w:rsidRPr="002A1A4B" w:rsidRDefault="00217841" w:rsidP="00F93041">
            <w:pPr>
              <w:cnfStyle w:val="000000100000" w:firstRow="0" w:lastRow="0" w:firstColumn="0" w:lastColumn="0" w:oddVBand="0" w:evenVBand="0" w:oddHBand="1" w:evenHBand="0" w:firstRowFirstColumn="0" w:firstRowLastColumn="0" w:lastRowFirstColumn="0" w:lastRowLastColumn="0"/>
            </w:pPr>
            <w:r w:rsidRPr="002A1A4B">
              <w:t>2.25</w:t>
            </w:r>
          </w:p>
        </w:tc>
        <w:tc>
          <w:tcPr>
            <w:tcW w:w="1559" w:type="dxa"/>
            <w:noWrap/>
            <w:hideMark/>
          </w:tcPr>
          <w:p w:rsidR="00217841" w:rsidRPr="002A1A4B" w:rsidRDefault="00217841" w:rsidP="00F93041">
            <w:pPr>
              <w:cnfStyle w:val="000000100000" w:firstRow="0" w:lastRow="0" w:firstColumn="0" w:lastColumn="0" w:oddVBand="0" w:evenVBand="0" w:oddHBand="1" w:evenHBand="0" w:firstRowFirstColumn="0" w:firstRowLastColumn="0" w:lastRowFirstColumn="0" w:lastRowLastColumn="0"/>
            </w:pPr>
            <w:r w:rsidRPr="002A1A4B">
              <w:t>2.25</w:t>
            </w:r>
          </w:p>
        </w:tc>
        <w:tc>
          <w:tcPr>
            <w:tcW w:w="1134" w:type="dxa"/>
            <w:noWrap/>
            <w:hideMark/>
          </w:tcPr>
          <w:p w:rsidR="00217841" w:rsidRPr="000D6332"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D6332">
              <w:rPr>
                <w:rFonts w:ascii="Calibri" w:eastAsia="Times New Roman" w:hAnsi="Calibri" w:cs="Calibri"/>
                <w:color w:val="000000"/>
                <w:lang w:eastAsia="de-CH"/>
              </w:rPr>
              <w:t>24.04.2012</w:t>
            </w:r>
          </w:p>
        </w:tc>
        <w:tc>
          <w:tcPr>
            <w:tcW w:w="1525" w:type="dxa"/>
            <w:noWrap/>
            <w:hideMark/>
          </w:tcPr>
          <w:p w:rsidR="00217841" w:rsidRPr="000D6332"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30.04.2012</w:t>
            </w:r>
          </w:p>
        </w:tc>
      </w:tr>
      <w:tr w:rsidR="00217841" w:rsidRPr="000D6332"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97" w:type="dxa"/>
            <w:noWrap/>
            <w:hideMark/>
          </w:tcPr>
          <w:p w:rsidR="00217841" w:rsidRPr="000D6332" w:rsidRDefault="00217841" w:rsidP="00F93041">
            <w:pPr>
              <w:rPr>
                <w:rFonts w:ascii="Calibri" w:eastAsia="Times New Roman" w:hAnsi="Calibri" w:cs="Calibri"/>
                <w:color w:val="000000"/>
                <w:lang w:eastAsia="de-CH"/>
              </w:rPr>
            </w:pPr>
            <w:r w:rsidRPr="000D6332">
              <w:rPr>
                <w:rFonts w:ascii="Calibri" w:eastAsia="Times New Roman" w:hAnsi="Calibri" w:cs="Calibri"/>
                <w:color w:val="000000"/>
                <w:lang w:eastAsia="de-CH"/>
              </w:rPr>
              <w:t>792</w:t>
            </w:r>
          </w:p>
        </w:tc>
        <w:tc>
          <w:tcPr>
            <w:tcW w:w="2997" w:type="dxa"/>
            <w:noWrap/>
            <w:hideMark/>
          </w:tcPr>
          <w:p w:rsidR="00217841" w:rsidRPr="000D6332"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0D6332">
              <w:rPr>
                <w:rFonts w:ascii="Calibri" w:eastAsia="Times New Roman" w:hAnsi="Calibri" w:cs="Calibri"/>
                <w:color w:val="000000"/>
                <w:lang w:eastAsia="de-CH"/>
              </w:rPr>
              <w:t>Einführung ins Projekt für Silvan</w:t>
            </w:r>
          </w:p>
        </w:tc>
        <w:tc>
          <w:tcPr>
            <w:tcW w:w="1276" w:type="dxa"/>
            <w:noWrap/>
            <w:hideMark/>
          </w:tcPr>
          <w:p w:rsidR="00217841" w:rsidRPr="002A1A4B" w:rsidRDefault="00217841" w:rsidP="00F93041">
            <w:pPr>
              <w:cnfStyle w:val="000000010000" w:firstRow="0" w:lastRow="0" w:firstColumn="0" w:lastColumn="0" w:oddVBand="0" w:evenVBand="0" w:oddHBand="0" w:evenHBand="1" w:firstRowFirstColumn="0" w:firstRowLastColumn="0" w:lastRowFirstColumn="0" w:lastRowLastColumn="0"/>
            </w:pPr>
            <w:r w:rsidRPr="002A1A4B">
              <w:t>1</w:t>
            </w:r>
          </w:p>
        </w:tc>
        <w:tc>
          <w:tcPr>
            <w:tcW w:w="1559" w:type="dxa"/>
            <w:noWrap/>
            <w:hideMark/>
          </w:tcPr>
          <w:p w:rsidR="00217841" w:rsidRPr="002A1A4B" w:rsidRDefault="00217841" w:rsidP="00F93041">
            <w:pPr>
              <w:cnfStyle w:val="000000010000" w:firstRow="0" w:lastRow="0" w:firstColumn="0" w:lastColumn="0" w:oddVBand="0" w:evenVBand="0" w:oddHBand="0" w:evenHBand="1" w:firstRowFirstColumn="0" w:firstRowLastColumn="0" w:lastRowFirstColumn="0" w:lastRowLastColumn="0"/>
            </w:pPr>
            <w:r w:rsidRPr="002A1A4B">
              <w:t>1</w:t>
            </w:r>
          </w:p>
        </w:tc>
        <w:tc>
          <w:tcPr>
            <w:tcW w:w="1134" w:type="dxa"/>
            <w:noWrap/>
            <w:hideMark/>
          </w:tcPr>
          <w:p w:rsidR="00217841" w:rsidRPr="000D6332"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0D6332">
              <w:rPr>
                <w:rFonts w:ascii="Calibri" w:eastAsia="Times New Roman" w:hAnsi="Calibri" w:cs="Calibri"/>
                <w:color w:val="000000"/>
                <w:lang w:eastAsia="de-CH"/>
              </w:rPr>
              <w:t>24.04.2012</w:t>
            </w:r>
          </w:p>
        </w:tc>
        <w:tc>
          <w:tcPr>
            <w:tcW w:w="1525" w:type="dxa"/>
            <w:noWrap/>
            <w:hideMark/>
          </w:tcPr>
          <w:p w:rsidR="00217841" w:rsidRPr="000D6332"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30.04.2012</w:t>
            </w:r>
          </w:p>
        </w:tc>
      </w:tr>
      <w:tr w:rsidR="00217841" w:rsidRPr="000D6332"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97" w:type="dxa"/>
            <w:noWrap/>
            <w:hideMark/>
          </w:tcPr>
          <w:p w:rsidR="00217841" w:rsidRPr="000D6332" w:rsidRDefault="00217841" w:rsidP="00F93041">
            <w:pPr>
              <w:rPr>
                <w:rFonts w:ascii="Calibri" w:eastAsia="Times New Roman" w:hAnsi="Calibri" w:cs="Calibri"/>
                <w:color w:val="000000"/>
                <w:lang w:eastAsia="de-CH"/>
              </w:rPr>
            </w:pPr>
            <w:r w:rsidRPr="000D6332">
              <w:rPr>
                <w:rFonts w:ascii="Calibri" w:eastAsia="Times New Roman" w:hAnsi="Calibri" w:cs="Calibri"/>
                <w:color w:val="000000"/>
                <w:lang w:eastAsia="de-CH"/>
              </w:rPr>
              <w:t>794</w:t>
            </w:r>
          </w:p>
        </w:tc>
        <w:tc>
          <w:tcPr>
            <w:tcW w:w="2997" w:type="dxa"/>
            <w:noWrap/>
            <w:hideMark/>
          </w:tcPr>
          <w:p w:rsidR="00217841" w:rsidRPr="000D6332"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D6332">
              <w:rPr>
                <w:rFonts w:ascii="Calibri" w:eastAsia="Times New Roman" w:hAnsi="Calibri" w:cs="Calibri"/>
                <w:color w:val="000000"/>
                <w:lang w:eastAsia="de-CH"/>
              </w:rPr>
              <w:t>MEF (Managed Extensibility Framework) studiert haben</w:t>
            </w:r>
          </w:p>
        </w:tc>
        <w:tc>
          <w:tcPr>
            <w:tcW w:w="1276" w:type="dxa"/>
            <w:noWrap/>
            <w:hideMark/>
          </w:tcPr>
          <w:p w:rsidR="00217841" w:rsidRPr="002A1A4B" w:rsidRDefault="00217841" w:rsidP="00F93041">
            <w:pPr>
              <w:cnfStyle w:val="000000100000" w:firstRow="0" w:lastRow="0" w:firstColumn="0" w:lastColumn="0" w:oddVBand="0" w:evenVBand="0" w:oddHBand="1" w:evenHBand="0" w:firstRowFirstColumn="0" w:firstRowLastColumn="0" w:lastRowFirstColumn="0" w:lastRowLastColumn="0"/>
            </w:pPr>
            <w:r w:rsidRPr="002A1A4B">
              <w:t>10</w:t>
            </w:r>
          </w:p>
        </w:tc>
        <w:tc>
          <w:tcPr>
            <w:tcW w:w="1559" w:type="dxa"/>
            <w:noWrap/>
            <w:hideMark/>
          </w:tcPr>
          <w:p w:rsidR="00217841" w:rsidRPr="002A1A4B" w:rsidRDefault="00217841" w:rsidP="00F93041">
            <w:pPr>
              <w:cnfStyle w:val="000000100000" w:firstRow="0" w:lastRow="0" w:firstColumn="0" w:lastColumn="0" w:oddVBand="0" w:evenVBand="0" w:oddHBand="1" w:evenHBand="0" w:firstRowFirstColumn="0" w:firstRowLastColumn="0" w:lastRowFirstColumn="0" w:lastRowLastColumn="0"/>
            </w:pPr>
            <w:r w:rsidRPr="002A1A4B">
              <w:t>9.75</w:t>
            </w:r>
          </w:p>
        </w:tc>
        <w:tc>
          <w:tcPr>
            <w:tcW w:w="1134" w:type="dxa"/>
            <w:noWrap/>
            <w:hideMark/>
          </w:tcPr>
          <w:p w:rsidR="00217841" w:rsidRPr="000D6332"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D6332">
              <w:rPr>
                <w:rFonts w:ascii="Calibri" w:eastAsia="Times New Roman" w:hAnsi="Calibri" w:cs="Calibri"/>
                <w:color w:val="000000"/>
                <w:lang w:eastAsia="de-CH"/>
              </w:rPr>
              <w:t>25.04.2012</w:t>
            </w:r>
          </w:p>
        </w:tc>
        <w:tc>
          <w:tcPr>
            <w:tcW w:w="1525" w:type="dxa"/>
            <w:noWrap/>
            <w:hideMark/>
          </w:tcPr>
          <w:p w:rsidR="00217841" w:rsidRPr="000D6332"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30.04.2012</w:t>
            </w:r>
          </w:p>
        </w:tc>
      </w:tr>
      <w:tr w:rsidR="00217841" w:rsidRPr="000D6332"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97" w:type="dxa"/>
            <w:noWrap/>
            <w:hideMark/>
          </w:tcPr>
          <w:p w:rsidR="00217841" w:rsidRPr="000D6332" w:rsidRDefault="00217841" w:rsidP="00F93041">
            <w:pPr>
              <w:rPr>
                <w:rFonts w:ascii="Calibri" w:eastAsia="Times New Roman" w:hAnsi="Calibri" w:cs="Calibri"/>
                <w:color w:val="000000"/>
                <w:lang w:eastAsia="de-CH"/>
              </w:rPr>
            </w:pPr>
            <w:r w:rsidRPr="000D6332">
              <w:rPr>
                <w:rFonts w:ascii="Calibri" w:eastAsia="Times New Roman" w:hAnsi="Calibri" w:cs="Calibri"/>
                <w:color w:val="000000"/>
                <w:lang w:eastAsia="de-CH"/>
              </w:rPr>
              <w:t>795</w:t>
            </w:r>
          </w:p>
        </w:tc>
        <w:tc>
          <w:tcPr>
            <w:tcW w:w="2997" w:type="dxa"/>
            <w:noWrap/>
            <w:hideMark/>
          </w:tcPr>
          <w:p w:rsidR="00217841" w:rsidRPr="000D6332"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0D6332">
              <w:rPr>
                <w:rFonts w:ascii="Calibri" w:eastAsia="Times New Roman" w:hAnsi="Calibri" w:cs="Calibri"/>
                <w:color w:val="000000"/>
                <w:lang w:eastAsia="de-CH"/>
              </w:rPr>
              <w:t>Projektmanagement / Administratives</w:t>
            </w:r>
          </w:p>
        </w:tc>
        <w:tc>
          <w:tcPr>
            <w:tcW w:w="1276" w:type="dxa"/>
            <w:noWrap/>
            <w:hideMark/>
          </w:tcPr>
          <w:p w:rsidR="00217841" w:rsidRPr="002A1A4B" w:rsidRDefault="00217841" w:rsidP="00F93041">
            <w:pPr>
              <w:cnfStyle w:val="000000010000" w:firstRow="0" w:lastRow="0" w:firstColumn="0" w:lastColumn="0" w:oddVBand="0" w:evenVBand="0" w:oddHBand="0" w:evenHBand="1" w:firstRowFirstColumn="0" w:firstRowLastColumn="0" w:lastRowFirstColumn="0" w:lastRowLastColumn="0"/>
            </w:pPr>
            <w:r w:rsidRPr="002A1A4B">
              <w:t>1</w:t>
            </w:r>
          </w:p>
        </w:tc>
        <w:tc>
          <w:tcPr>
            <w:tcW w:w="1559" w:type="dxa"/>
            <w:noWrap/>
            <w:hideMark/>
          </w:tcPr>
          <w:p w:rsidR="00217841" w:rsidRPr="002A1A4B" w:rsidRDefault="00217841" w:rsidP="00F93041">
            <w:pPr>
              <w:cnfStyle w:val="000000010000" w:firstRow="0" w:lastRow="0" w:firstColumn="0" w:lastColumn="0" w:oddVBand="0" w:evenVBand="0" w:oddHBand="0" w:evenHBand="1" w:firstRowFirstColumn="0" w:firstRowLastColumn="0" w:lastRowFirstColumn="0" w:lastRowLastColumn="0"/>
            </w:pPr>
            <w:r w:rsidRPr="002A1A4B">
              <w:t>1</w:t>
            </w:r>
          </w:p>
        </w:tc>
        <w:tc>
          <w:tcPr>
            <w:tcW w:w="1134" w:type="dxa"/>
            <w:noWrap/>
            <w:hideMark/>
          </w:tcPr>
          <w:p w:rsidR="00217841" w:rsidRPr="000D6332"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0D6332">
              <w:rPr>
                <w:rFonts w:ascii="Calibri" w:eastAsia="Times New Roman" w:hAnsi="Calibri" w:cs="Calibri"/>
                <w:color w:val="000000"/>
                <w:lang w:eastAsia="de-CH"/>
              </w:rPr>
              <w:t>26.04.2012</w:t>
            </w:r>
          </w:p>
        </w:tc>
        <w:tc>
          <w:tcPr>
            <w:tcW w:w="1525" w:type="dxa"/>
            <w:noWrap/>
            <w:hideMark/>
          </w:tcPr>
          <w:p w:rsidR="00217841" w:rsidRPr="000D6332"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30.04.2012</w:t>
            </w:r>
          </w:p>
        </w:tc>
      </w:tr>
      <w:tr w:rsidR="00217841" w:rsidRPr="000D6332"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97" w:type="dxa"/>
            <w:noWrap/>
            <w:hideMark/>
          </w:tcPr>
          <w:p w:rsidR="00217841" w:rsidRPr="000D6332" w:rsidRDefault="00217841" w:rsidP="00F93041">
            <w:pPr>
              <w:rPr>
                <w:rFonts w:ascii="Calibri" w:eastAsia="Times New Roman" w:hAnsi="Calibri" w:cs="Calibri"/>
                <w:color w:val="000000"/>
                <w:lang w:eastAsia="de-CH"/>
              </w:rPr>
            </w:pPr>
            <w:r w:rsidRPr="000D6332">
              <w:rPr>
                <w:rFonts w:ascii="Calibri" w:eastAsia="Times New Roman" w:hAnsi="Calibri" w:cs="Calibri"/>
                <w:color w:val="000000"/>
                <w:lang w:eastAsia="de-CH"/>
              </w:rPr>
              <w:t>853</w:t>
            </w:r>
          </w:p>
        </w:tc>
        <w:tc>
          <w:tcPr>
            <w:tcW w:w="2997" w:type="dxa"/>
            <w:noWrap/>
            <w:hideMark/>
          </w:tcPr>
          <w:p w:rsidR="00217841" w:rsidRPr="000D6332"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D6332">
              <w:rPr>
                <w:rFonts w:ascii="Calibri" w:eastAsia="Times New Roman" w:hAnsi="Calibri" w:cs="Calibri"/>
                <w:color w:val="000000"/>
                <w:lang w:eastAsia="de-CH"/>
              </w:rPr>
              <w:t>Systemtests durchgeführt und dokumentiert</w:t>
            </w:r>
          </w:p>
        </w:tc>
        <w:tc>
          <w:tcPr>
            <w:tcW w:w="1276" w:type="dxa"/>
            <w:noWrap/>
            <w:hideMark/>
          </w:tcPr>
          <w:p w:rsidR="00217841" w:rsidRPr="002A1A4B" w:rsidRDefault="00217841" w:rsidP="00F93041">
            <w:pPr>
              <w:cnfStyle w:val="000000100000" w:firstRow="0" w:lastRow="0" w:firstColumn="0" w:lastColumn="0" w:oddVBand="0" w:evenVBand="0" w:oddHBand="1" w:evenHBand="0" w:firstRowFirstColumn="0" w:firstRowLastColumn="0" w:lastRowFirstColumn="0" w:lastRowLastColumn="0"/>
            </w:pPr>
            <w:r w:rsidRPr="002A1A4B">
              <w:t>0.5</w:t>
            </w:r>
          </w:p>
        </w:tc>
        <w:tc>
          <w:tcPr>
            <w:tcW w:w="1559" w:type="dxa"/>
            <w:noWrap/>
            <w:hideMark/>
          </w:tcPr>
          <w:p w:rsidR="00217841" w:rsidRPr="002A1A4B" w:rsidRDefault="00217841" w:rsidP="00F93041">
            <w:pPr>
              <w:cnfStyle w:val="000000100000" w:firstRow="0" w:lastRow="0" w:firstColumn="0" w:lastColumn="0" w:oddVBand="0" w:evenVBand="0" w:oddHBand="1" w:evenHBand="0" w:firstRowFirstColumn="0" w:firstRowLastColumn="0" w:lastRowFirstColumn="0" w:lastRowLastColumn="0"/>
            </w:pPr>
            <w:r w:rsidRPr="002A1A4B">
              <w:t>0.5</w:t>
            </w:r>
          </w:p>
        </w:tc>
        <w:tc>
          <w:tcPr>
            <w:tcW w:w="1134" w:type="dxa"/>
            <w:noWrap/>
            <w:hideMark/>
          </w:tcPr>
          <w:p w:rsidR="00217841" w:rsidRPr="000D6332"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D6332">
              <w:rPr>
                <w:rFonts w:ascii="Calibri" w:eastAsia="Times New Roman" w:hAnsi="Calibri" w:cs="Calibri"/>
                <w:color w:val="000000"/>
                <w:lang w:eastAsia="de-CH"/>
              </w:rPr>
              <w:t>27.04.2012</w:t>
            </w:r>
          </w:p>
        </w:tc>
        <w:tc>
          <w:tcPr>
            <w:tcW w:w="1525" w:type="dxa"/>
            <w:noWrap/>
            <w:hideMark/>
          </w:tcPr>
          <w:p w:rsidR="00217841" w:rsidRPr="000D6332"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D6332">
              <w:rPr>
                <w:rFonts w:ascii="Calibri" w:eastAsia="Times New Roman" w:hAnsi="Calibri" w:cs="Calibri"/>
                <w:color w:val="000000"/>
                <w:lang w:eastAsia="de-CH"/>
              </w:rPr>
              <w:t>27.04.2012</w:t>
            </w:r>
          </w:p>
        </w:tc>
      </w:tr>
      <w:tr w:rsidR="00217841" w:rsidRPr="000D6332"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97" w:type="dxa"/>
            <w:noWrap/>
            <w:hideMark/>
          </w:tcPr>
          <w:p w:rsidR="00217841" w:rsidRPr="000D6332" w:rsidRDefault="00217841" w:rsidP="00F93041">
            <w:pPr>
              <w:rPr>
                <w:rFonts w:ascii="Calibri" w:eastAsia="Times New Roman" w:hAnsi="Calibri" w:cs="Calibri"/>
                <w:color w:val="000000"/>
                <w:lang w:eastAsia="de-CH"/>
              </w:rPr>
            </w:pPr>
            <w:r w:rsidRPr="000D6332">
              <w:rPr>
                <w:rFonts w:ascii="Calibri" w:eastAsia="Times New Roman" w:hAnsi="Calibri" w:cs="Calibri"/>
                <w:color w:val="000000"/>
                <w:lang w:eastAsia="de-CH"/>
              </w:rPr>
              <w:t>Total</w:t>
            </w:r>
          </w:p>
        </w:tc>
        <w:tc>
          <w:tcPr>
            <w:tcW w:w="2997" w:type="dxa"/>
            <w:noWrap/>
            <w:hideMark/>
          </w:tcPr>
          <w:p w:rsidR="00217841" w:rsidRPr="000D6332"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p>
        </w:tc>
        <w:tc>
          <w:tcPr>
            <w:tcW w:w="1276" w:type="dxa"/>
            <w:noWrap/>
            <w:hideMark/>
          </w:tcPr>
          <w:p w:rsidR="00217841" w:rsidRPr="0056637E" w:rsidRDefault="00217841" w:rsidP="00F93041">
            <w:pPr>
              <w:cnfStyle w:val="000000010000" w:firstRow="0" w:lastRow="0" w:firstColumn="0" w:lastColumn="0" w:oddVBand="0" w:evenVBand="0" w:oddHBand="0" w:evenHBand="1" w:firstRowFirstColumn="0" w:firstRowLastColumn="0" w:lastRowFirstColumn="0" w:lastRowLastColumn="0"/>
              <w:rPr>
                <w:b/>
              </w:rPr>
            </w:pPr>
            <w:r w:rsidRPr="0056637E">
              <w:rPr>
                <w:b/>
              </w:rPr>
              <w:t>53.75</w:t>
            </w:r>
          </w:p>
        </w:tc>
        <w:tc>
          <w:tcPr>
            <w:tcW w:w="1559" w:type="dxa"/>
            <w:noWrap/>
            <w:hideMark/>
          </w:tcPr>
          <w:p w:rsidR="00217841" w:rsidRPr="0056637E" w:rsidRDefault="00217841" w:rsidP="00F93041">
            <w:pPr>
              <w:cnfStyle w:val="000000010000" w:firstRow="0" w:lastRow="0" w:firstColumn="0" w:lastColumn="0" w:oddVBand="0" w:evenVBand="0" w:oddHBand="0" w:evenHBand="1" w:firstRowFirstColumn="0" w:firstRowLastColumn="0" w:lastRowFirstColumn="0" w:lastRowLastColumn="0"/>
              <w:rPr>
                <w:b/>
              </w:rPr>
            </w:pPr>
            <w:r w:rsidRPr="0056637E">
              <w:rPr>
                <w:b/>
              </w:rPr>
              <w:t>53.75</w:t>
            </w:r>
          </w:p>
        </w:tc>
        <w:tc>
          <w:tcPr>
            <w:tcW w:w="1134" w:type="dxa"/>
            <w:noWrap/>
            <w:hideMark/>
          </w:tcPr>
          <w:p w:rsidR="00217841" w:rsidRPr="000D6332"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p>
        </w:tc>
        <w:tc>
          <w:tcPr>
            <w:tcW w:w="1525" w:type="dxa"/>
            <w:noWrap/>
            <w:hideMark/>
          </w:tcPr>
          <w:p w:rsidR="00217841" w:rsidRPr="000D6332"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p>
        </w:tc>
      </w:tr>
    </w:tbl>
    <w:p w:rsidR="00217841" w:rsidRDefault="00217841" w:rsidP="00217841">
      <w:pPr>
        <w:pStyle w:val="Caption"/>
      </w:pPr>
      <w:bookmarkStart w:id="1094" w:name="_Toc327468194"/>
      <w:r>
        <w:t xml:space="preserve">Tabelle </w:t>
      </w:r>
      <w:fldSimple w:instr=" SEQ Tabelle \* ARABIC ">
        <w:r w:rsidR="000E6CF3">
          <w:rPr>
            <w:noProof/>
          </w:rPr>
          <w:t>43</w:t>
        </w:r>
      </w:fldSimple>
      <w:r w:rsidRPr="00A61750">
        <w:t xml:space="preserve"> - Tickets Sprint </w:t>
      </w:r>
      <w:r>
        <w:t>9</w:t>
      </w:r>
      <w:bookmarkEnd w:id="1094"/>
    </w:p>
    <w:p w:rsidR="00217841" w:rsidRDefault="00217841" w:rsidP="00217841">
      <w:pPr>
        <w:pStyle w:val="Heading4"/>
      </w:pPr>
      <w:bookmarkStart w:id="1095" w:name="_Toc327467988"/>
      <w:r>
        <w:t>Sprint 10</w:t>
      </w:r>
      <w:bookmarkEnd w:id="1095"/>
    </w:p>
    <w:p w:rsidR="00217841" w:rsidRPr="0088306F" w:rsidRDefault="00217841" w:rsidP="00217841">
      <w:r>
        <w:t>Die folgenden Tickets wurden im Sprint 10 abgearbeitet:</w:t>
      </w:r>
    </w:p>
    <w:tbl>
      <w:tblPr>
        <w:tblStyle w:val="MediumShading1-Accent1"/>
        <w:tblW w:w="0" w:type="auto"/>
        <w:tblLook w:val="04A0" w:firstRow="1" w:lastRow="0" w:firstColumn="1" w:lastColumn="0" w:noHBand="0" w:noVBand="1"/>
      </w:tblPr>
      <w:tblGrid>
        <w:gridCol w:w="817"/>
        <w:gridCol w:w="2977"/>
        <w:gridCol w:w="1276"/>
        <w:gridCol w:w="1559"/>
        <w:gridCol w:w="1134"/>
        <w:gridCol w:w="1525"/>
      </w:tblGrid>
      <w:tr w:rsidR="00217841" w:rsidTr="00F93041">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817" w:type="dxa"/>
          </w:tcPr>
          <w:p w:rsidR="00217841" w:rsidRDefault="00217841" w:rsidP="00F93041">
            <w:r>
              <w:t>#</w:t>
            </w:r>
          </w:p>
        </w:tc>
        <w:tc>
          <w:tcPr>
            <w:tcW w:w="2977"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Thema</w:t>
            </w:r>
          </w:p>
        </w:tc>
        <w:tc>
          <w:tcPr>
            <w:tcW w:w="1276"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Geschätzter Aufwand</w:t>
            </w:r>
          </w:p>
        </w:tc>
        <w:tc>
          <w:tcPr>
            <w:tcW w:w="1559"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Aufgewendete Zeit</w:t>
            </w:r>
          </w:p>
        </w:tc>
        <w:tc>
          <w:tcPr>
            <w:tcW w:w="1134"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Beginn</w:t>
            </w:r>
          </w:p>
        </w:tc>
        <w:tc>
          <w:tcPr>
            <w:tcW w:w="1525"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Abgabedatum</w:t>
            </w:r>
          </w:p>
        </w:tc>
      </w:tr>
      <w:tr w:rsidR="00217841" w:rsidRPr="006846E0"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6846E0" w:rsidRDefault="00217841" w:rsidP="00F93041">
            <w:pPr>
              <w:rPr>
                <w:rFonts w:ascii="Calibri" w:eastAsia="Times New Roman" w:hAnsi="Calibri" w:cs="Calibri"/>
                <w:color w:val="000000"/>
                <w:lang w:eastAsia="de-CH"/>
              </w:rPr>
            </w:pPr>
            <w:r w:rsidRPr="006846E0">
              <w:rPr>
                <w:rFonts w:ascii="Calibri" w:eastAsia="Times New Roman" w:hAnsi="Calibri" w:cs="Calibri"/>
                <w:color w:val="000000"/>
                <w:lang w:eastAsia="de-CH"/>
              </w:rPr>
              <w:t>798</w:t>
            </w:r>
          </w:p>
        </w:tc>
        <w:tc>
          <w:tcPr>
            <w:tcW w:w="2977" w:type="dxa"/>
            <w:noWrap/>
            <w:hideMark/>
          </w:tcPr>
          <w:p w:rsidR="00217841" w:rsidRPr="006846E0"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846E0">
              <w:rPr>
                <w:rFonts w:ascii="Calibri" w:eastAsia="Times New Roman" w:hAnsi="Calibri" w:cs="Calibri"/>
                <w:color w:val="000000"/>
                <w:lang w:eastAsia="de-CH"/>
              </w:rPr>
              <w:t>Plug</w:t>
            </w:r>
            <w:r>
              <w:rPr>
                <w:rFonts w:ascii="Calibri" w:eastAsia="Times New Roman" w:hAnsi="Calibri" w:cs="Calibri"/>
                <w:color w:val="000000"/>
                <w:lang w:eastAsia="de-CH"/>
              </w:rPr>
              <w:t>-</w:t>
            </w:r>
            <w:r w:rsidRPr="006846E0">
              <w:rPr>
                <w:rFonts w:ascii="Calibri" w:eastAsia="Times New Roman" w:hAnsi="Calibri" w:cs="Calibri"/>
                <w:color w:val="000000"/>
                <w:lang w:eastAsia="de-CH"/>
              </w:rPr>
              <w:t>in Möglichkeit entwickelt</w:t>
            </w:r>
          </w:p>
        </w:tc>
        <w:tc>
          <w:tcPr>
            <w:tcW w:w="1276" w:type="dxa"/>
            <w:noWrap/>
            <w:hideMark/>
          </w:tcPr>
          <w:p w:rsidR="00217841" w:rsidRPr="00B50EF2" w:rsidRDefault="00217841" w:rsidP="00F93041">
            <w:pPr>
              <w:cnfStyle w:val="000000100000" w:firstRow="0" w:lastRow="0" w:firstColumn="0" w:lastColumn="0" w:oddVBand="0" w:evenVBand="0" w:oddHBand="1" w:evenHBand="0" w:firstRowFirstColumn="0" w:firstRowLastColumn="0" w:lastRowFirstColumn="0" w:lastRowLastColumn="0"/>
            </w:pPr>
            <w:r w:rsidRPr="00B50EF2">
              <w:t>8</w:t>
            </w:r>
          </w:p>
        </w:tc>
        <w:tc>
          <w:tcPr>
            <w:tcW w:w="1559" w:type="dxa"/>
            <w:noWrap/>
            <w:hideMark/>
          </w:tcPr>
          <w:p w:rsidR="00217841" w:rsidRPr="00B50EF2" w:rsidRDefault="00217841" w:rsidP="00F93041">
            <w:pPr>
              <w:cnfStyle w:val="000000100000" w:firstRow="0" w:lastRow="0" w:firstColumn="0" w:lastColumn="0" w:oddVBand="0" w:evenVBand="0" w:oddHBand="1" w:evenHBand="0" w:firstRowFirstColumn="0" w:firstRowLastColumn="0" w:lastRowFirstColumn="0" w:lastRowLastColumn="0"/>
            </w:pPr>
            <w:r w:rsidRPr="00B50EF2">
              <w:t>8</w:t>
            </w:r>
          </w:p>
        </w:tc>
        <w:tc>
          <w:tcPr>
            <w:tcW w:w="1134" w:type="dxa"/>
            <w:noWrap/>
            <w:hideMark/>
          </w:tcPr>
          <w:p w:rsidR="00217841" w:rsidRPr="006846E0"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846E0">
              <w:rPr>
                <w:rFonts w:ascii="Calibri" w:eastAsia="Times New Roman" w:hAnsi="Calibri" w:cs="Calibri"/>
                <w:color w:val="000000"/>
                <w:lang w:eastAsia="de-CH"/>
              </w:rPr>
              <w:t>30.04.2012</w:t>
            </w:r>
          </w:p>
        </w:tc>
        <w:tc>
          <w:tcPr>
            <w:tcW w:w="1525" w:type="dxa"/>
            <w:noWrap/>
            <w:hideMark/>
          </w:tcPr>
          <w:p w:rsidR="00217841" w:rsidRPr="006846E0"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07.05.2012</w:t>
            </w:r>
          </w:p>
        </w:tc>
      </w:tr>
      <w:tr w:rsidR="00217841" w:rsidRPr="006846E0"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6846E0" w:rsidRDefault="00217841" w:rsidP="00F93041">
            <w:pPr>
              <w:rPr>
                <w:rFonts w:ascii="Calibri" w:eastAsia="Times New Roman" w:hAnsi="Calibri" w:cs="Calibri"/>
                <w:color w:val="000000"/>
                <w:lang w:eastAsia="de-CH"/>
              </w:rPr>
            </w:pPr>
            <w:r w:rsidRPr="006846E0">
              <w:rPr>
                <w:rFonts w:ascii="Calibri" w:eastAsia="Times New Roman" w:hAnsi="Calibri" w:cs="Calibri"/>
                <w:color w:val="000000"/>
                <w:lang w:eastAsia="de-CH"/>
              </w:rPr>
              <w:t>680</w:t>
            </w:r>
          </w:p>
        </w:tc>
        <w:tc>
          <w:tcPr>
            <w:tcW w:w="2977" w:type="dxa"/>
            <w:noWrap/>
            <w:hideMark/>
          </w:tcPr>
          <w:p w:rsidR="00217841" w:rsidRPr="006846E0"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6846E0">
              <w:rPr>
                <w:rFonts w:ascii="Calibri" w:eastAsia="Times New Roman" w:hAnsi="Calibri" w:cs="Calibri"/>
                <w:color w:val="000000"/>
                <w:lang w:eastAsia="de-CH"/>
              </w:rPr>
              <w:t>Code Review vom 03.05.12 durchgeführt</w:t>
            </w:r>
          </w:p>
        </w:tc>
        <w:tc>
          <w:tcPr>
            <w:tcW w:w="1276" w:type="dxa"/>
            <w:noWrap/>
            <w:hideMark/>
          </w:tcPr>
          <w:p w:rsidR="00217841" w:rsidRPr="00B50EF2" w:rsidRDefault="00217841" w:rsidP="00F93041">
            <w:pPr>
              <w:cnfStyle w:val="000000010000" w:firstRow="0" w:lastRow="0" w:firstColumn="0" w:lastColumn="0" w:oddVBand="0" w:evenVBand="0" w:oddHBand="0" w:evenHBand="1" w:firstRowFirstColumn="0" w:firstRowLastColumn="0" w:lastRowFirstColumn="0" w:lastRowLastColumn="0"/>
            </w:pPr>
            <w:r w:rsidRPr="00B50EF2">
              <w:t>6</w:t>
            </w:r>
          </w:p>
        </w:tc>
        <w:tc>
          <w:tcPr>
            <w:tcW w:w="1559" w:type="dxa"/>
            <w:noWrap/>
            <w:hideMark/>
          </w:tcPr>
          <w:p w:rsidR="00217841" w:rsidRPr="00B50EF2" w:rsidRDefault="00217841" w:rsidP="00F93041">
            <w:pPr>
              <w:cnfStyle w:val="000000010000" w:firstRow="0" w:lastRow="0" w:firstColumn="0" w:lastColumn="0" w:oddVBand="0" w:evenVBand="0" w:oddHBand="0" w:evenHBand="1" w:firstRowFirstColumn="0" w:firstRowLastColumn="0" w:lastRowFirstColumn="0" w:lastRowLastColumn="0"/>
            </w:pPr>
            <w:r w:rsidRPr="00B50EF2">
              <w:t>5.5</w:t>
            </w:r>
          </w:p>
        </w:tc>
        <w:tc>
          <w:tcPr>
            <w:tcW w:w="1134" w:type="dxa"/>
            <w:noWrap/>
            <w:hideMark/>
          </w:tcPr>
          <w:p w:rsidR="00217841" w:rsidRPr="006846E0"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6846E0">
              <w:rPr>
                <w:rFonts w:ascii="Calibri" w:eastAsia="Times New Roman" w:hAnsi="Calibri" w:cs="Calibri"/>
                <w:color w:val="000000"/>
                <w:lang w:eastAsia="de-CH"/>
              </w:rPr>
              <w:t>03.05.2012</w:t>
            </w:r>
          </w:p>
        </w:tc>
        <w:tc>
          <w:tcPr>
            <w:tcW w:w="1525" w:type="dxa"/>
            <w:noWrap/>
            <w:hideMark/>
          </w:tcPr>
          <w:p w:rsidR="00217841" w:rsidRPr="006846E0"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6846E0">
              <w:rPr>
                <w:rFonts w:ascii="Calibri" w:eastAsia="Times New Roman" w:hAnsi="Calibri" w:cs="Calibri"/>
                <w:color w:val="000000"/>
                <w:lang w:eastAsia="de-CH"/>
              </w:rPr>
              <w:t>03.05.2012</w:t>
            </w:r>
          </w:p>
        </w:tc>
      </w:tr>
      <w:tr w:rsidR="00217841" w:rsidRPr="006846E0"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6846E0" w:rsidRDefault="00217841" w:rsidP="00F93041">
            <w:pPr>
              <w:rPr>
                <w:rFonts w:ascii="Calibri" w:eastAsia="Times New Roman" w:hAnsi="Calibri" w:cs="Calibri"/>
                <w:color w:val="000000"/>
                <w:lang w:eastAsia="de-CH"/>
              </w:rPr>
            </w:pPr>
            <w:r w:rsidRPr="006846E0">
              <w:rPr>
                <w:rFonts w:ascii="Calibri" w:eastAsia="Times New Roman" w:hAnsi="Calibri" w:cs="Calibri"/>
                <w:color w:val="000000"/>
                <w:lang w:eastAsia="de-CH"/>
              </w:rPr>
              <w:t>708</w:t>
            </w:r>
          </w:p>
        </w:tc>
        <w:tc>
          <w:tcPr>
            <w:tcW w:w="2977" w:type="dxa"/>
            <w:noWrap/>
            <w:hideMark/>
          </w:tcPr>
          <w:p w:rsidR="00217841" w:rsidRPr="006846E0"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846E0">
              <w:rPr>
                <w:rFonts w:ascii="Calibri" w:eastAsia="Times New Roman" w:hAnsi="Calibri" w:cs="Calibri"/>
                <w:color w:val="000000"/>
                <w:lang w:eastAsia="de-CH"/>
              </w:rPr>
              <w:t>Risikomanagement nachgeführt</w:t>
            </w:r>
          </w:p>
        </w:tc>
        <w:tc>
          <w:tcPr>
            <w:tcW w:w="1276" w:type="dxa"/>
            <w:noWrap/>
            <w:hideMark/>
          </w:tcPr>
          <w:p w:rsidR="00217841" w:rsidRPr="00B50EF2" w:rsidRDefault="00217841" w:rsidP="00F93041">
            <w:pPr>
              <w:cnfStyle w:val="000000100000" w:firstRow="0" w:lastRow="0" w:firstColumn="0" w:lastColumn="0" w:oddVBand="0" w:evenVBand="0" w:oddHBand="1" w:evenHBand="0" w:firstRowFirstColumn="0" w:firstRowLastColumn="0" w:lastRowFirstColumn="0" w:lastRowLastColumn="0"/>
            </w:pPr>
            <w:r w:rsidRPr="00B50EF2">
              <w:t>0.5</w:t>
            </w:r>
          </w:p>
        </w:tc>
        <w:tc>
          <w:tcPr>
            <w:tcW w:w="1559" w:type="dxa"/>
            <w:noWrap/>
            <w:hideMark/>
          </w:tcPr>
          <w:p w:rsidR="00217841" w:rsidRPr="00B50EF2" w:rsidRDefault="00217841" w:rsidP="00F93041">
            <w:pPr>
              <w:cnfStyle w:val="000000100000" w:firstRow="0" w:lastRow="0" w:firstColumn="0" w:lastColumn="0" w:oddVBand="0" w:evenVBand="0" w:oddHBand="1" w:evenHBand="0" w:firstRowFirstColumn="0" w:firstRowLastColumn="0" w:lastRowFirstColumn="0" w:lastRowLastColumn="0"/>
            </w:pPr>
            <w:r w:rsidRPr="00B50EF2">
              <w:t>0.5</w:t>
            </w:r>
          </w:p>
        </w:tc>
        <w:tc>
          <w:tcPr>
            <w:tcW w:w="1134" w:type="dxa"/>
            <w:noWrap/>
            <w:hideMark/>
          </w:tcPr>
          <w:p w:rsidR="00217841" w:rsidRPr="006846E0"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846E0">
              <w:rPr>
                <w:rFonts w:ascii="Calibri" w:eastAsia="Times New Roman" w:hAnsi="Calibri" w:cs="Calibri"/>
                <w:color w:val="000000"/>
                <w:lang w:eastAsia="de-CH"/>
              </w:rPr>
              <w:t>30.04.2012</w:t>
            </w:r>
          </w:p>
        </w:tc>
        <w:tc>
          <w:tcPr>
            <w:tcW w:w="1525" w:type="dxa"/>
            <w:noWrap/>
            <w:hideMark/>
          </w:tcPr>
          <w:p w:rsidR="00217841" w:rsidRPr="006846E0"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07.05.2012</w:t>
            </w:r>
          </w:p>
        </w:tc>
      </w:tr>
      <w:tr w:rsidR="00217841" w:rsidRPr="006846E0"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6846E0" w:rsidRDefault="00217841" w:rsidP="00F93041">
            <w:pPr>
              <w:rPr>
                <w:rFonts w:ascii="Calibri" w:eastAsia="Times New Roman" w:hAnsi="Calibri" w:cs="Calibri"/>
                <w:color w:val="000000"/>
                <w:lang w:eastAsia="de-CH"/>
              </w:rPr>
            </w:pPr>
            <w:r w:rsidRPr="006846E0">
              <w:rPr>
                <w:rFonts w:ascii="Calibri" w:eastAsia="Times New Roman" w:hAnsi="Calibri" w:cs="Calibri"/>
                <w:color w:val="000000"/>
                <w:lang w:eastAsia="de-CH"/>
              </w:rPr>
              <w:t>783</w:t>
            </w:r>
          </w:p>
        </w:tc>
        <w:tc>
          <w:tcPr>
            <w:tcW w:w="2977" w:type="dxa"/>
            <w:noWrap/>
            <w:hideMark/>
          </w:tcPr>
          <w:p w:rsidR="00217841" w:rsidRPr="006846E0"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6846E0">
              <w:rPr>
                <w:rFonts w:ascii="Calibri" w:eastAsia="Times New Roman" w:hAnsi="Calibri" w:cs="Calibri"/>
                <w:color w:val="000000"/>
                <w:lang w:eastAsia="de-CH"/>
              </w:rPr>
              <w:t>Refactoring durchgeführt</w:t>
            </w:r>
          </w:p>
        </w:tc>
        <w:tc>
          <w:tcPr>
            <w:tcW w:w="1276" w:type="dxa"/>
            <w:noWrap/>
            <w:hideMark/>
          </w:tcPr>
          <w:p w:rsidR="00217841" w:rsidRPr="00B50EF2" w:rsidRDefault="00217841" w:rsidP="00F93041">
            <w:pPr>
              <w:cnfStyle w:val="000000010000" w:firstRow="0" w:lastRow="0" w:firstColumn="0" w:lastColumn="0" w:oddVBand="0" w:evenVBand="0" w:oddHBand="0" w:evenHBand="1" w:firstRowFirstColumn="0" w:firstRowLastColumn="0" w:lastRowFirstColumn="0" w:lastRowLastColumn="0"/>
            </w:pPr>
            <w:r w:rsidRPr="00B50EF2">
              <w:t>1</w:t>
            </w:r>
          </w:p>
        </w:tc>
        <w:tc>
          <w:tcPr>
            <w:tcW w:w="1559" w:type="dxa"/>
            <w:noWrap/>
            <w:hideMark/>
          </w:tcPr>
          <w:p w:rsidR="00217841" w:rsidRPr="00B50EF2" w:rsidRDefault="00217841" w:rsidP="00F93041">
            <w:pPr>
              <w:cnfStyle w:val="000000010000" w:firstRow="0" w:lastRow="0" w:firstColumn="0" w:lastColumn="0" w:oddVBand="0" w:evenVBand="0" w:oddHBand="0" w:evenHBand="1" w:firstRowFirstColumn="0" w:firstRowLastColumn="0" w:lastRowFirstColumn="0" w:lastRowLastColumn="0"/>
            </w:pPr>
            <w:r w:rsidRPr="00B50EF2">
              <w:t>1</w:t>
            </w:r>
          </w:p>
        </w:tc>
        <w:tc>
          <w:tcPr>
            <w:tcW w:w="1134" w:type="dxa"/>
            <w:noWrap/>
            <w:hideMark/>
          </w:tcPr>
          <w:p w:rsidR="00217841" w:rsidRPr="006846E0"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6846E0">
              <w:rPr>
                <w:rFonts w:ascii="Calibri" w:eastAsia="Times New Roman" w:hAnsi="Calibri" w:cs="Calibri"/>
                <w:color w:val="000000"/>
                <w:lang w:eastAsia="de-CH"/>
              </w:rPr>
              <w:t>30.04.2012</w:t>
            </w:r>
          </w:p>
        </w:tc>
        <w:tc>
          <w:tcPr>
            <w:tcW w:w="1525" w:type="dxa"/>
            <w:noWrap/>
            <w:hideMark/>
          </w:tcPr>
          <w:p w:rsidR="00217841" w:rsidRPr="006846E0"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07.05.2012</w:t>
            </w:r>
          </w:p>
        </w:tc>
      </w:tr>
      <w:tr w:rsidR="00217841" w:rsidRPr="006846E0"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6846E0" w:rsidRDefault="00217841" w:rsidP="00F93041">
            <w:pPr>
              <w:rPr>
                <w:rFonts w:ascii="Calibri" w:eastAsia="Times New Roman" w:hAnsi="Calibri" w:cs="Calibri"/>
                <w:color w:val="000000"/>
                <w:lang w:eastAsia="de-CH"/>
              </w:rPr>
            </w:pPr>
            <w:r w:rsidRPr="006846E0">
              <w:rPr>
                <w:rFonts w:ascii="Calibri" w:eastAsia="Times New Roman" w:hAnsi="Calibri" w:cs="Calibri"/>
                <w:color w:val="000000"/>
                <w:lang w:eastAsia="de-CH"/>
              </w:rPr>
              <w:t>793</w:t>
            </w:r>
          </w:p>
        </w:tc>
        <w:tc>
          <w:tcPr>
            <w:tcW w:w="2977" w:type="dxa"/>
            <w:noWrap/>
            <w:hideMark/>
          </w:tcPr>
          <w:p w:rsidR="00217841" w:rsidRPr="006846E0"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846E0">
              <w:rPr>
                <w:rFonts w:ascii="Calibri" w:eastAsia="Times New Roman" w:hAnsi="Calibri" w:cs="Calibri"/>
                <w:color w:val="000000"/>
                <w:lang w:eastAsia="de-CH"/>
              </w:rPr>
              <w:t>DirectX auf Videowall ist dokumentiert</w:t>
            </w:r>
          </w:p>
        </w:tc>
        <w:tc>
          <w:tcPr>
            <w:tcW w:w="1276" w:type="dxa"/>
            <w:noWrap/>
            <w:hideMark/>
          </w:tcPr>
          <w:p w:rsidR="00217841" w:rsidRPr="00B50EF2" w:rsidRDefault="00217841" w:rsidP="00F93041">
            <w:pPr>
              <w:cnfStyle w:val="000000100000" w:firstRow="0" w:lastRow="0" w:firstColumn="0" w:lastColumn="0" w:oddVBand="0" w:evenVBand="0" w:oddHBand="1" w:evenHBand="0" w:firstRowFirstColumn="0" w:firstRowLastColumn="0" w:lastRowFirstColumn="0" w:lastRowLastColumn="0"/>
            </w:pPr>
            <w:r w:rsidRPr="00B50EF2">
              <w:t>4</w:t>
            </w:r>
          </w:p>
        </w:tc>
        <w:tc>
          <w:tcPr>
            <w:tcW w:w="1559" w:type="dxa"/>
            <w:noWrap/>
            <w:hideMark/>
          </w:tcPr>
          <w:p w:rsidR="00217841" w:rsidRPr="00B50EF2" w:rsidRDefault="00217841" w:rsidP="00F93041">
            <w:pPr>
              <w:cnfStyle w:val="000000100000" w:firstRow="0" w:lastRow="0" w:firstColumn="0" w:lastColumn="0" w:oddVBand="0" w:evenVBand="0" w:oddHBand="1" w:evenHBand="0" w:firstRowFirstColumn="0" w:firstRowLastColumn="0" w:lastRowFirstColumn="0" w:lastRowLastColumn="0"/>
            </w:pPr>
            <w:r w:rsidRPr="00B50EF2">
              <w:t>4.25</w:t>
            </w:r>
          </w:p>
        </w:tc>
        <w:tc>
          <w:tcPr>
            <w:tcW w:w="1134" w:type="dxa"/>
            <w:noWrap/>
            <w:hideMark/>
          </w:tcPr>
          <w:p w:rsidR="00217841" w:rsidRPr="006846E0"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846E0">
              <w:rPr>
                <w:rFonts w:ascii="Calibri" w:eastAsia="Times New Roman" w:hAnsi="Calibri" w:cs="Calibri"/>
                <w:color w:val="000000"/>
                <w:lang w:eastAsia="de-CH"/>
              </w:rPr>
              <w:t>30.04.2012</w:t>
            </w:r>
          </w:p>
        </w:tc>
        <w:tc>
          <w:tcPr>
            <w:tcW w:w="1525" w:type="dxa"/>
            <w:noWrap/>
            <w:hideMark/>
          </w:tcPr>
          <w:p w:rsidR="00217841" w:rsidRPr="006846E0"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07.05.2012</w:t>
            </w:r>
          </w:p>
        </w:tc>
      </w:tr>
      <w:tr w:rsidR="00217841" w:rsidRPr="006846E0"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6846E0" w:rsidRDefault="00217841" w:rsidP="00F93041">
            <w:pPr>
              <w:rPr>
                <w:rFonts w:ascii="Calibri" w:eastAsia="Times New Roman" w:hAnsi="Calibri" w:cs="Calibri"/>
                <w:color w:val="000000"/>
                <w:lang w:eastAsia="de-CH"/>
              </w:rPr>
            </w:pPr>
            <w:r w:rsidRPr="006846E0">
              <w:rPr>
                <w:rFonts w:ascii="Calibri" w:eastAsia="Times New Roman" w:hAnsi="Calibri" w:cs="Calibri"/>
                <w:color w:val="000000"/>
                <w:lang w:eastAsia="de-CH"/>
              </w:rPr>
              <w:t>796</w:t>
            </w:r>
          </w:p>
        </w:tc>
        <w:tc>
          <w:tcPr>
            <w:tcW w:w="2977" w:type="dxa"/>
            <w:noWrap/>
            <w:hideMark/>
          </w:tcPr>
          <w:p w:rsidR="00217841" w:rsidRPr="006846E0"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6846E0">
              <w:rPr>
                <w:rFonts w:ascii="Calibri" w:eastAsia="Times New Roman" w:hAnsi="Calibri" w:cs="Calibri"/>
                <w:color w:val="000000"/>
                <w:lang w:eastAsia="de-CH"/>
              </w:rPr>
              <w:t>Ideen gesammelt und dokumentiert wie Personen von Videowall angezogen werden</w:t>
            </w:r>
          </w:p>
        </w:tc>
        <w:tc>
          <w:tcPr>
            <w:tcW w:w="1276" w:type="dxa"/>
            <w:noWrap/>
            <w:hideMark/>
          </w:tcPr>
          <w:p w:rsidR="00217841" w:rsidRPr="00B50EF2" w:rsidRDefault="00217841" w:rsidP="00F93041">
            <w:pPr>
              <w:cnfStyle w:val="000000010000" w:firstRow="0" w:lastRow="0" w:firstColumn="0" w:lastColumn="0" w:oddVBand="0" w:evenVBand="0" w:oddHBand="0" w:evenHBand="1" w:firstRowFirstColumn="0" w:firstRowLastColumn="0" w:lastRowFirstColumn="0" w:lastRowLastColumn="0"/>
            </w:pPr>
            <w:r w:rsidRPr="00B50EF2">
              <w:t>14</w:t>
            </w:r>
          </w:p>
        </w:tc>
        <w:tc>
          <w:tcPr>
            <w:tcW w:w="1559" w:type="dxa"/>
            <w:noWrap/>
            <w:hideMark/>
          </w:tcPr>
          <w:p w:rsidR="00217841" w:rsidRPr="00B50EF2" w:rsidRDefault="00217841" w:rsidP="00F93041">
            <w:pPr>
              <w:cnfStyle w:val="000000010000" w:firstRow="0" w:lastRow="0" w:firstColumn="0" w:lastColumn="0" w:oddVBand="0" w:evenVBand="0" w:oddHBand="0" w:evenHBand="1" w:firstRowFirstColumn="0" w:firstRowLastColumn="0" w:lastRowFirstColumn="0" w:lastRowLastColumn="0"/>
            </w:pPr>
            <w:r w:rsidRPr="00B50EF2">
              <w:t>14</w:t>
            </w:r>
          </w:p>
        </w:tc>
        <w:tc>
          <w:tcPr>
            <w:tcW w:w="1134" w:type="dxa"/>
            <w:noWrap/>
            <w:hideMark/>
          </w:tcPr>
          <w:p w:rsidR="00217841" w:rsidRPr="006846E0"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6846E0">
              <w:rPr>
                <w:rFonts w:ascii="Calibri" w:eastAsia="Times New Roman" w:hAnsi="Calibri" w:cs="Calibri"/>
                <w:color w:val="000000"/>
                <w:lang w:eastAsia="de-CH"/>
              </w:rPr>
              <w:t>01.05.2012</w:t>
            </w:r>
          </w:p>
        </w:tc>
        <w:tc>
          <w:tcPr>
            <w:tcW w:w="1525" w:type="dxa"/>
            <w:noWrap/>
            <w:hideMark/>
          </w:tcPr>
          <w:p w:rsidR="00217841" w:rsidRPr="006846E0"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6846E0">
              <w:rPr>
                <w:rFonts w:ascii="Calibri" w:eastAsia="Times New Roman" w:hAnsi="Calibri" w:cs="Calibri"/>
                <w:color w:val="000000"/>
                <w:lang w:eastAsia="de-CH"/>
              </w:rPr>
              <w:t>04.05.2012</w:t>
            </w:r>
          </w:p>
        </w:tc>
      </w:tr>
      <w:tr w:rsidR="00217841" w:rsidRPr="006846E0"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6846E0" w:rsidRDefault="00217841" w:rsidP="00F93041">
            <w:pPr>
              <w:rPr>
                <w:rFonts w:ascii="Calibri" w:eastAsia="Times New Roman" w:hAnsi="Calibri" w:cs="Calibri"/>
                <w:color w:val="000000"/>
                <w:lang w:eastAsia="de-CH"/>
              </w:rPr>
            </w:pPr>
            <w:r w:rsidRPr="006846E0">
              <w:rPr>
                <w:rFonts w:ascii="Calibri" w:eastAsia="Times New Roman" w:hAnsi="Calibri" w:cs="Calibri"/>
                <w:color w:val="000000"/>
                <w:lang w:eastAsia="de-CH"/>
              </w:rPr>
              <w:t>797</w:t>
            </w:r>
          </w:p>
        </w:tc>
        <w:tc>
          <w:tcPr>
            <w:tcW w:w="2977" w:type="dxa"/>
            <w:noWrap/>
            <w:hideMark/>
          </w:tcPr>
          <w:p w:rsidR="00217841" w:rsidRPr="006846E0"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846E0">
              <w:rPr>
                <w:rFonts w:ascii="Calibri" w:eastAsia="Times New Roman" w:hAnsi="Calibri" w:cs="Calibri"/>
                <w:color w:val="000000"/>
                <w:lang w:eastAsia="de-CH"/>
              </w:rPr>
              <w:t>Mitsubishi Wall angesehen und dokumentiert</w:t>
            </w:r>
          </w:p>
        </w:tc>
        <w:tc>
          <w:tcPr>
            <w:tcW w:w="1276" w:type="dxa"/>
            <w:noWrap/>
            <w:hideMark/>
          </w:tcPr>
          <w:p w:rsidR="00217841" w:rsidRPr="00B50EF2" w:rsidRDefault="00217841" w:rsidP="00F93041">
            <w:pPr>
              <w:cnfStyle w:val="000000100000" w:firstRow="0" w:lastRow="0" w:firstColumn="0" w:lastColumn="0" w:oddVBand="0" w:evenVBand="0" w:oddHBand="1" w:evenHBand="0" w:firstRowFirstColumn="0" w:firstRowLastColumn="0" w:lastRowFirstColumn="0" w:lastRowLastColumn="0"/>
            </w:pPr>
            <w:r w:rsidRPr="00B50EF2">
              <w:t>20</w:t>
            </w:r>
          </w:p>
        </w:tc>
        <w:tc>
          <w:tcPr>
            <w:tcW w:w="1559" w:type="dxa"/>
            <w:noWrap/>
            <w:hideMark/>
          </w:tcPr>
          <w:p w:rsidR="00217841" w:rsidRPr="00B50EF2" w:rsidRDefault="00217841" w:rsidP="00F93041">
            <w:pPr>
              <w:cnfStyle w:val="000000100000" w:firstRow="0" w:lastRow="0" w:firstColumn="0" w:lastColumn="0" w:oddVBand="0" w:evenVBand="0" w:oddHBand="1" w:evenHBand="0" w:firstRowFirstColumn="0" w:firstRowLastColumn="0" w:lastRowFirstColumn="0" w:lastRowLastColumn="0"/>
            </w:pPr>
            <w:r w:rsidRPr="00B50EF2">
              <w:t>17.75</w:t>
            </w:r>
          </w:p>
        </w:tc>
        <w:tc>
          <w:tcPr>
            <w:tcW w:w="1134" w:type="dxa"/>
            <w:noWrap/>
            <w:hideMark/>
          </w:tcPr>
          <w:p w:rsidR="00217841" w:rsidRPr="006846E0"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846E0">
              <w:rPr>
                <w:rFonts w:ascii="Calibri" w:eastAsia="Times New Roman" w:hAnsi="Calibri" w:cs="Calibri"/>
                <w:color w:val="000000"/>
                <w:lang w:eastAsia="de-CH"/>
              </w:rPr>
              <w:t>02.05.2012</w:t>
            </w:r>
          </w:p>
        </w:tc>
        <w:tc>
          <w:tcPr>
            <w:tcW w:w="1525" w:type="dxa"/>
            <w:noWrap/>
            <w:hideMark/>
          </w:tcPr>
          <w:p w:rsidR="00217841" w:rsidRPr="006846E0"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07.05.2012</w:t>
            </w:r>
          </w:p>
        </w:tc>
      </w:tr>
      <w:tr w:rsidR="00217841" w:rsidRPr="006846E0"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6846E0" w:rsidRDefault="00217841" w:rsidP="00F93041">
            <w:pPr>
              <w:rPr>
                <w:rFonts w:ascii="Calibri" w:eastAsia="Times New Roman" w:hAnsi="Calibri" w:cs="Calibri"/>
                <w:color w:val="000000"/>
                <w:lang w:eastAsia="de-CH"/>
              </w:rPr>
            </w:pPr>
            <w:r w:rsidRPr="006846E0">
              <w:rPr>
                <w:rFonts w:ascii="Calibri" w:eastAsia="Times New Roman" w:hAnsi="Calibri" w:cs="Calibri"/>
                <w:color w:val="000000"/>
                <w:lang w:eastAsia="de-CH"/>
              </w:rPr>
              <w:lastRenderedPageBreak/>
              <w:t>803</w:t>
            </w:r>
          </w:p>
        </w:tc>
        <w:tc>
          <w:tcPr>
            <w:tcW w:w="2977" w:type="dxa"/>
            <w:noWrap/>
            <w:hideMark/>
          </w:tcPr>
          <w:p w:rsidR="00217841" w:rsidRPr="006846E0"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6846E0">
              <w:rPr>
                <w:rFonts w:ascii="Calibri" w:eastAsia="Times New Roman" w:hAnsi="Calibri" w:cs="Calibri"/>
                <w:color w:val="000000"/>
                <w:lang w:eastAsia="de-CH"/>
              </w:rPr>
              <w:t>Sprint 10 geplant</w:t>
            </w:r>
          </w:p>
        </w:tc>
        <w:tc>
          <w:tcPr>
            <w:tcW w:w="1276" w:type="dxa"/>
            <w:noWrap/>
            <w:hideMark/>
          </w:tcPr>
          <w:p w:rsidR="00217841" w:rsidRPr="00B50EF2" w:rsidRDefault="00217841" w:rsidP="00F93041">
            <w:pPr>
              <w:cnfStyle w:val="000000010000" w:firstRow="0" w:lastRow="0" w:firstColumn="0" w:lastColumn="0" w:oddVBand="0" w:evenVBand="0" w:oddHBand="0" w:evenHBand="1" w:firstRowFirstColumn="0" w:firstRowLastColumn="0" w:lastRowFirstColumn="0" w:lastRowLastColumn="0"/>
            </w:pPr>
            <w:r w:rsidRPr="00B50EF2">
              <w:t>4</w:t>
            </w:r>
          </w:p>
        </w:tc>
        <w:tc>
          <w:tcPr>
            <w:tcW w:w="1559" w:type="dxa"/>
            <w:noWrap/>
            <w:hideMark/>
          </w:tcPr>
          <w:p w:rsidR="00217841" w:rsidRPr="00B50EF2" w:rsidRDefault="00217841" w:rsidP="00F93041">
            <w:pPr>
              <w:cnfStyle w:val="000000010000" w:firstRow="0" w:lastRow="0" w:firstColumn="0" w:lastColumn="0" w:oddVBand="0" w:evenVBand="0" w:oddHBand="0" w:evenHBand="1" w:firstRowFirstColumn="0" w:firstRowLastColumn="0" w:lastRowFirstColumn="0" w:lastRowLastColumn="0"/>
            </w:pPr>
            <w:r w:rsidRPr="00B50EF2">
              <w:t>3.75</w:t>
            </w:r>
          </w:p>
        </w:tc>
        <w:tc>
          <w:tcPr>
            <w:tcW w:w="1134" w:type="dxa"/>
            <w:noWrap/>
            <w:hideMark/>
          </w:tcPr>
          <w:p w:rsidR="00217841" w:rsidRPr="006846E0"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6846E0">
              <w:rPr>
                <w:rFonts w:ascii="Calibri" w:eastAsia="Times New Roman" w:hAnsi="Calibri" w:cs="Calibri"/>
                <w:color w:val="000000"/>
                <w:lang w:eastAsia="de-CH"/>
              </w:rPr>
              <w:t>30.04.2012</w:t>
            </w:r>
          </w:p>
        </w:tc>
        <w:tc>
          <w:tcPr>
            <w:tcW w:w="1525" w:type="dxa"/>
            <w:noWrap/>
            <w:hideMark/>
          </w:tcPr>
          <w:p w:rsidR="00217841" w:rsidRPr="006846E0"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6846E0">
              <w:rPr>
                <w:rFonts w:ascii="Calibri" w:eastAsia="Times New Roman" w:hAnsi="Calibri" w:cs="Calibri"/>
                <w:color w:val="000000"/>
                <w:lang w:eastAsia="de-CH"/>
              </w:rPr>
              <w:t>30.04.2012</w:t>
            </w:r>
          </w:p>
        </w:tc>
      </w:tr>
      <w:tr w:rsidR="00217841" w:rsidRPr="006846E0"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6846E0" w:rsidRDefault="00217841" w:rsidP="00F93041">
            <w:pPr>
              <w:rPr>
                <w:rFonts w:ascii="Calibri" w:eastAsia="Times New Roman" w:hAnsi="Calibri" w:cs="Calibri"/>
                <w:color w:val="000000"/>
                <w:lang w:eastAsia="de-CH"/>
              </w:rPr>
            </w:pPr>
            <w:r w:rsidRPr="006846E0">
              <w:rPr>
                <w:rFonts w:ascii="Calibri" w:eastAsia="Times New Roman" w:hAnsi="Calibri" w:cs="Calibri"/>
                <w:color w:val="000000"/>
                <w:lang w:eastAsia="de-CH"/>
              </w:rPr>
              <w:t>804</w:t>
            </w:r>
          </w:p>
        </w:tc>
        <w:tc>
          <w:tcPr>
            <w:tcW w:w="2977" w:type="dxa"/>
            <w:noWrap/>
            <w:hideMark/>
          </w:tcPr>
          <w:p w:rsidR="00217841" w:rsidRPr="006846E0"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846E0">
              <w:rPr>
                <w:rFonts w:ascii="Calibri" w:eastAsia="Times New Roman" w:hAnsi="Calibri" w:cs="Calibri"/>
                <w:color w:val="000000"/>
                <w:lang w:eastAsia="de-CH"/>
              </w:rPr>
              <w:t>Web Architektur von MS studiert haben</w:t>
            </w:r>
          </w:p>
        </w:tc>
        <w:tc>
          <w:tcPr>
            <w:tcW w:w="1276" w:type="dxa"/>
            <w:noWrap/>
            <w:hideMark/>
          </w:tcPr>
          <w:p w:rsidR="00217841" w:rsidRPr="00B50EF2" w:rsidRDefault="00217841" w:rsidP="00F93041">
            <w:pPr>
              <w:cnfStyle w:val="000000100000" w:firstRow="0" w:lastRow="0" w:firstColumn="0" w:lastColumn="0" w:oddVBand="0" w:evenVBand="0" w:oddHBand="1" w:evenHBand="0" w:firstRowFirstColumn="0" w:firstRowLastColumn="0" w:lastRowFirstColumn="0" w:lastRowLastColumn="0"/>
            </w:pPr>
            <w:r w:rsidRPr="00B50EF2">
              <w:t>1</w:t>
            </w:r>
          </w:p>
        </w:tc>
        <w:tc>
          <w:tcPr>
            <w:tcW w:w="1559" w:type="dxa"/>
            <w:noWrap/>
            <w:hideMark/>
          </w:tcPr>
          <w:p w:rsidR="00217841" w:rsidRPr="00B50EF2" w:rsidRDefault="00217841" w:rsidP="00F93041">
            <w:pPr>
              <w:cnfStyle w:val="000000100000" w:firstRow="0" w:lastRow="0" w:firstColumn="0" w:lastColumn="0" w:oddVBand="0" w:evenVBand="0" w:oddHBand="1" w:evenHBand="0" w:firstRowFirstColumn="0" w:firstRowLastColumn="0" w:lastRowFirstColumn="0" w:lastRowLastColumn="0"/>
            </w:pPr>
            <w:r w:rsidRPr="00B50EF2">
              <w:t>1</w:t>
            </w:r>
          </w:p>
        </w:tc>
        <w:tc>
          <w:tcPr>
            <w:tcW w:w="1134" w:type="dxa"/>
            <w:noWrap/>
            <w:hideMark/>
          </w:tcPr>
          <w:p w:rsidR="00217841" w:rsidRPr="006846E0"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846E0">
              <w:rPr>
                <w:rFonts w:ascii="Calibri" w:eastAsia="Times New Roman" w:hAnsi="Calibri" w:cs="Calibri"/>
                <w:color w:val="000000"/>
                <w:lang w:eastAsia="de-CH"/>
              </w:rPr>
              <w:t>30.04.2012</w:t>
            </w:r>
          </w:p>
        </w:tc>
        <w:tc>
          <w:tcPr>
            <w:tcW w:w="1525" w:type="dxa"/>
            <w:noWrap/>
            <w:hideMark/>
          </w:tcPr>
          <w:p w:rsidR="00217841" w:rsidRPr="006846E0"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07.05.2012</w:t>
            </w:r>
          </w:p>
        </w:tc>
      </w:tr>
      <w:tr w:rsidR="00217841" w:rsidRPr="006846E0"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6846E0" w:rsidRDefault="00217841" w:rsidP="00F93041">
            <w:pPr>
              <w:rPr>
                <w:rFonts w:ascii="Calibri" w:eastAsia="Times New Roman" w:hAnsi="Calibri" w:cs="Calibri"/>
                <w:color w:val="000000"/>
                <w:lang w:eastAsia="de-CH"/>
              </w:rPr>
            </w:pPr>
            <w:r w:rsidRPr="006846E0">
              <w:rPr>
                <w:rFonts w:ascii="Calibri" w:eastAsia="Times New Roman" w:hAnsi="Calibri" w:cs="Calibri"/>
                <w:color w:val="000000"/>
                <w:lang w:eastAsia="de-CH"/>
              </w:rPr>
              <w:t>805</w:t>
            </w:r>
          </w:p>
        </w:tc>
        <w:tc>
          <w:tcPr>
            <w:tcW w:w="2977" w:type="dxa"/>
            <w:noWrap/>
            <w:hideMark/>
          </w:tcPr>
          <w:p w:rsidR="00217841" w:rsidRPr="006846E0"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6846E0">
              <w:rPr>
                <w:rFonts w:ascii="Calibri" w:eastAsia="Times New Roman" w:hAnsi="Calibri" w:cs="Calibri"/>
                <w:color w:val="000000"/>
                <w:lang w:eastAsia="de-CH"/>
              </w:rPr>
              <w:t>Anpassungen gemäss Besprechung mit Herrn Heinzmann durchgeführt</w:t>
            </w:r>
          </w:p>
        </w:tc>
        <w:tc>
          <w:tcPr>
            <w:tcW w:w="1276" w:type="dxa"/>
            <w:noWrap/>
            <w:hideMark/>
          </w:tcPr>
          <w:p w:rsidR="00217841" w:rsidRPr="00B50EF2" w:rsidRDefault="00217841" w:rsidP="00F93041">
            <w:pPr>
              <w:cnfStyle w:val="000000010000" w:firstRow="0" w:lastRow="0" w:firstColumn="0" w:lastColumn="0" w:oddVBand="0" w:evenVBand="0" w:oddHBand="0" w:evenHBand="1" w:firstRowFirstColumn="0" w:firstRowLastColumn="0" w:lastRowFirstColumn="0" w:lastRowLastColumn="0"/>
            </w:pPr>
            <w:r w:rsidRPr="00B50EF2">
              <w:t>5</w:t>
            </w:r>
          </w:p>
        </w:tc>
        <w:tc>
          <w:tcPr>
            <w:tcW w:w="1559" w:type="dxa"/>
            <w:noWrap/>
            <w:hideMark/>
          </w:tcPr>
          <w:p w:rsidR="00217841" w:rsidRPr="00B50EF2" w:rsidRDefault="00217841" w:rsidP="00F93041">
            <w:pPr>
              <w:cnfStyle w:val="000000010000" w:firstRow="0" w:lastRow="0" w:firstColumn="0" w:lastColumn="0" w:oddVBand="0" w:evenVBand="0" w:oddHBand="0" w:evenHBand="1" w:firstRowFirstColumn="0" w:firstRowLastColumn="0" w:lastRowFirstColumn="0" w:lastRowLastColumn="0"/>
            </w:pPr>
            <w:r w:rsidRPr="00B50EF2">
              <w:t>4.75</w:t>
            </w:r>
          </w:p>
        </w:tc>
        <w:tc>
          <w:tcPr>
            <w:tcW w:w="1134" w:type="dxa"/>
            <w:noWrap/>
            <w:hideMark/>
          </w:tcPr>
          <w:p w:rsidR="00217841" w:rsidRPr="006846E0"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6846E0">
              <w:rPr>
                <w:rFonts w:ascii="Calibri" w:eastAsia="Times New Roman" w:hAnsi="Calibri" w:cs="Calibri"/>
                <w:color w:val="000000"/>
                <w:lang w:eastAsia="de-CH"/>
              </w:rPr>
              <w:t>04.05.2012</w:t>
            </w:r>
          </w:p>
        </w:tc>
        <w:tc>
          <w:tcPr>
            <w:tcW w:w="1525" w:type="dxa"/>
            <w:noWrap/>
            <w:hideMark/>
          </w:tcPr>
          <w:p w:rsidR="00217841" w:rsidRPr="006846E0"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07.05.2012</w:t>
            </w:r>
          </w:p>
        </w:tc>
      </w:tr>
      <w:tr w:rsidR="00217841" w:rsidRPr="006846E0"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6846E0" w:rsidRDefault="00217841" w:rsidP="00F93041">
            <w:pPr>
              <w:rPr>
                <w:rFonts w:ascii="Calibri" w:eastAsia="Times New Roman" w:hAnsi="Calibri" w:cs="Calibri"/>
                <w:color w:val="000000"/>
                <w:lang w:eastAsia="de-CH"/>
              </w:rPr>
            </w:pPr>
            <w:r w:rsidRPr="006846E0">
              <w:rPr>
                <w:rFonts w:ascii="Calibri" w:eastAsia="Times New Roman" w:hAnsi="Calibri" w:cs="Calibri"/>
                <w:color w:val="000000"/>
                <w:lang w:eastAsia="de-CH"/>
              </w:rPr>
              <w:t>806</w:t>
            </w:r>
          </w:p>
        </w:tc>
        <w:tc>
          <w:tcPr>
            <w:tcW w:w="2977" w:type="dxa"/>
            <w:noWrap/>
            <w:hideMark/>
          </w:tcPr>
          <w:p w:rsidR="00217841" w:rsidRPr="006846E0"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846E0">
              <w:rPr>
                <w:rFonts w:ascii="Calibri" w:eastAsia="Times New Roman" w:hAnsi="Calibri" w:cs="Calibri"/>
                <w:color w:val="000000"/>
                <w:lang w:eastAsia="de-CH"/>
              </w:rPr>
              <w:t>Code Review vom 03.05.12 dokumentiert</w:t>
            </w:r>
          </w:p>
        </w:tc>
        <w:tc>
          <w:tcPr>
            <w:tcW w:w="1276" w:type="dxa"/>
            <w:noWrap/>
            <w:hideMark/>
          </w:tcPr>
          <w:p w:rsidR="00217841" w:rsidRPr="00B50EF2" w:rsidRDefault="00217841" w:rsidP="00F93041">
            <w:pPr>
              <w:cnfStyle w:val="000000100000" w:firstRow="0" w:lastRow="0" w:firstColumn="0" w:lastColumn="0" w:oddVBand="0" w:evenVBand="0" w:oddHBand="1" w:evenHBand="0" w:firstRowFirstColumn="0" w:firstRowLastColumn="0" w:lastRowFirstColumn="0" w:lastRowLastColumn="0"/>
            </w:pPr>
            <w:r w:rsidRPr="00B50EF2">
              <w:t>3</w:t>
            </w:r>
          </w:p>
        </w:tc>
        <w:tc>
          <w:tcPr>
            <w:tcW w:w="1559" w:type="dxa"/>
            <w:noWrap/>
            <w:hideMark/>
          </w:tcPr>
          <w:p w:rsidR="00217841" w:rsidRPr="00B50EF2" w:rsidRDefault="00217841" w:rsidP="00F93041">
            <w:pPr>
              <w:cnfStyle w:val="000000100000" w:firstRow="0" w:lastRow="0" w:firstColumn="0" w:lastColumn="0" w:oddVBand="0" w:evenVBand="0" w:oddHBand="1" w:evenHBand="0" w:firstRowFirstColumn="0" w:firstRowLastColumn="0" w:lastRowFirstColumn="0" w:lastRowLastColumn="0"/>
            </w:pPr>
            <w:r w:rsidRPr="00B50EF2">
              <w:t>2.5</w:t>
            </w:r>
          </w:p>
        </w:tc>
        <w:tc>
          <w:tcPr>
            <w:tcW w:w="1134" w:type="dxa"/>
            <w:noWrap/>
            <w:hideMark/>
          </w:tcPr>
          <w:p w:rsidR="00217841" w:rsidRPr="006846E0"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846E0">
              <w:rPr>
                <w:rFonts w:ascii="Calibri" w:eastAsia="Times New Roman" w:hAnsi="Calibri" w:cs="Calibri"/>
                <w:color w:val="000000"/>
                <w:lang w:eastAsia="de-CH"/>
              </w:rPr>
              <w:t>04.05.2012</w:t>
            </w:r>
          </w:p>
        </w:tc>
        <w:tc>
          <w:tcPr>
            <w:tcW w:w="1525" w:type="dxa"/>
            <w:noWrap/>
            <w:hideMark/>
          </w:tcPr>
          <w:p w:rsidR="00217841" w:rsidRPr="006846E0"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07.05.2012</w:t>
            </w:r>
          </w:p>
        </w:tc>
      </w:tr>
      <w:tr w:rsidR="00217841" w:rsidRPr="006846E0"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6846E0" w:rsidRDefault="00217841" w:rsidP="00F93041">
            <w:pPr>
              <w:rPr>
                <w:rFonts w:ascii="Calibri" w:eastAsia="Times New Roman" w:hAnsi="Calibri" w:cs="Calibri"/>
                <w:color w:val="000000"/>
                <w:lang w:eastAsia="de-CH"/>
              </w:rPr>
            </w:pPr>
            <w:r w:rsidRPr="006846E0">
              <w:rPr>
                <w:rFonts w:ascii="Calibri" w:eastAsia="Times New Roman" w:hAnsi="Calibri" w:cs="Calibri"/>
                <w:color w:val="000000"/>
                <w:lang w:eastAsia="de-CH"/>
              </w:rPr>
              <w:t>807</w:t>
            </w:r>
          </w:p>
        </w:tc>
        <w:tc>
          <w:tcPr>
            <w:tcW w:w="2977" w:type="dxa"/>
            <w:noWrap/>
            <w:hideMark/>
          </w:tcPr>
          <w:p w:rsidR="00217841" w:rsidRPr="006846E0"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6846E0">
              <w:rPr>
                <w:rFonts w:ascii="Calibri" w:eastAsia="Times New Roman" w:hAnsi="Calibri" w:cs="Calibri"/>
                <w:color w:val="000000"/>
                <w:lang w:eastAsia="de-CH"/>
              </w:rPr>
              <w:t>Anpassung bezüglich Code Review vom 03.05.12 gemacht</w:t>
            </w:r>
          </w:p>
        </w:tc>
        <w:tc>
          <w:tcPr>
            <w:tcW w:w="1276" w:type="dxa"/>
            <w:noWrap/>
            <w:hideMark/>
          </w:tcPr>
          <w:p w:rsidR="00217841" w:rsidRPr="00B50EF2" w:rsidRDefault="00217841" w:rsidP="00F93041">
            <w:pPr>
              <w:cnfStyle w:val="000000010000" w:firstRow="0" w:lastRow="0" w:firstColumn="0" w:lastColumn="0" w:oddVBand="0" w:evenVBand="0" w:oddHBand="0" w:evenHBand="1" w:firstRowFirstColumn="0" w:firstRowLastColumn="0" w:lastRowFirstColumn="0" w:lastRowLastColumn="0"/>
            </w:pPr>
            <w:r w:rsidRPr="00B50EF2">
              <w:t>1.5</w:t>
            </w:r>
          </w:p>
        </w:tc>
        <w:tc>
          <w:tcPr>
            <w:tcW w:w="1559" w:type="dxa"/>
            <w:noWrap/>
            <w:hideMark/>
          </w:tcPr>
          <w:p w:rsidR="00217841" w:rsidRPr="00B50EF2" w:rsidRDefault="00217841" w:rsidP="00F93041">
            <w:pPr>
              <w:cnfStyle w:val="000000010000" w:firstRow="0" w:lastRow="0" w:firstColumn="0" w:lastColumn="0" w:oddVBand="0" w:evenVBand="0" w:oddHBand="0" w:evenHBand="1" w:firstRowFirstColumn="0" w:firstRowLastColumn="0" w:lastRowFirstColumn="0" w:lastRowLastColumn="0"/>
            </w:pPr>
            <w:r w:rsidRPr="00B50EF2">
              <w:t>1.5</w:t>
            </w:r>
          </w:p>
        </w:tc>
        <w:tc>
          <w:tcPr>
            <w:tcW w:w="1134" w:type="dxa"/>
            <w:noWrap/>
            <w:hideMark/>
          </w:tcPr>
          <w:p w:rsidR="00217841" w:rsidRPr="006846E0"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6846E0">
              <w:rPr>
                <w:rFonts w:ascii="Calibri" w:eastAsia="Times New Roman" w:hAnsi="Calibri" w:cs="Calibri"/>
                <w:color w:val="000000"/>
                <w:lang w:eastAsia="de-CH"/>
              </w:rPr>
              <w:t>04.05.2012</w:t>
            </w:r>
          </w:p>
        </w:tc>
        <w:tc>
          <w:tcPr>
            <w:tcW w:w="1525" w:type="dxa"/>
            <w:noWrap/>
            <w:hideMark/>
          </w:tcPr>
          <w:p w:rsidR="00217841" w:rsidRPr="006846E0"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07.05.2012</w:t>
            </w:r>
          </w:p>
        </w:tc>
      </w:tr>
      <w:tr w:rsidR="00217841" w:rsidRPr="006846E0"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6846E0" w:rsidRDefault="00217841" w:rsidP="00F93041">
            <w:pPr>
              <w:rPr>
                <w:rFonts w:ascii="Calibri" w:eastAsia="Times New Roman" w:hAnsi="Calibri" w:cs="Calibri"/>
                <w:color w:val="000000"/>
                <w:lang w:eastAsia="de-CH"/>
              </w:rPr>
            </w:pPr>
            <w:r w:rsidRPr="006846E0">
              <w:rPr>
                <w:rFonts w:ascii="Calibri" w:eastAsia="Times New Roman" w:hAnsi="Calibri" w:cs="Calibri"/>
                <w:color w:val="000000"/>
                <w:lang w:eastAsia="de-CH"/>
              </w:rPr>
              <w:t>808</w:t>
            </w:r>
          </w:p>
        </w:tc>
        <w:tc>
          <w:tcPr>
            <w:tcW w:w="2977" w:type="dxa"/>
            <w:noWrap/>
            <w:hideMark/>
          </w:tcPr>
          <w:p w:rsidR="00217841" w:rsidRPr="006846E0"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846E0">
              <w:rPr>
                <w:rFonts w:ascii="Calibri" w:eastAsia="Times New Roman" w:hAnsi="Calibri" w:cs="Calibri"/>
                <w:color w:val="000000"/>
                <w:lang w:eastAsia="de-CH"/>
              </w:rPr>
              <w:t>Gesamtplanung anhand Kriterienliste überprüft und geplant</w:t>
            </w:r>
          </w:p>
        </w:tc>
        <w:tc>
          <w:tcPr>
            <w:tcW w:w="1276" w:type="dxa"/>
            <w:noWrap/>
            <w:hideMark/>
          </w:tcPr>
          <w:p w:rsidR="00217841" w:rsidRPr="00B50EF2" w:rsidRDefault="00217841" w:rsidP="00F93041">
            <w:pPr>
              <w:cnfStyle w:val="000000100000" w:firstRow="0" w:lastRow="0" w:firstColumn="0" w:lastColumn="0" w:oddVBand="0" w:evenVBand="0" w:oddHBand="1" w:evenHBand="0" w:firstRowFirstColumn="0" w:firstRowLastColumn="0" w:lastRowFirstColumn="0" w:lastRowLastColumn="0"/>
            </w:pPr>
            <w:r w:rsidRPr="00B50EF2">
              <w:t>6</w:t>
            </w:r>
          </w:p>
        </w:tc>
        <w:tc>
          <w:tcPr>
            <w:tcW w:w="1559" w:type="dxa"/>
            <w:noWrap/>
            <w:hideMark/>
          </w:tcPr>
          <w:p w:rsidR="00217841" w:rsidRPr="00B50EF2" w:rsidRDefault="00217841" w:rsidP="00F93041">
            <w:pPr>
              <w:cnfStyle w:val="000000100000" w:firstRow="0" w:lastRow="0" w:firstColumn="0" w:lastColumn="0" w:oddVBand="0" w:evenVBand="0" w:oddHBand="1" w:evenHBand="0" w:firstRowFirstColumn="0" w:firstRowLastColumn="0" w:lastRowFirstColumn="0" w:lastRowLastColumn="0"/>
            </w:pPr>
            <w:r w:rsidRPr="00B50EF2">
              <w:t>6</w:t>
            </w:r>
          </w:p>
        </w:tc>
        <w:tc>
          <w:tcPr>
            <w:tcW w:w="1134" w:type="dxa"/>
            <w:noWrap/>
            <w:hideMark/>
          </w:tcPr>
          <w:p w:rsidR="00217841" w:rsidRPr="006846E0"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846E0">
              <w:rPr>
                <w:rFonts w:ascii="Calibri" w:eastAsia="Times New Roman" w:hAnsi="Calibri" w:cs="Calibri"/>
                <w:color w:val="000000"/>
                <w:lang w:eastAsia="de-CH"/>
              </w:rPr>
              <w:t>07.05.2012</w:t>
            </w:r>
          </w:p>
        </w:tc>
        <w:tc>
          <w:tcPr>
            <w:tcW w:w="1525" w:type="dxa"/>
            <w:noWrap/>
            <w:hideMark/>
          </w:tcPr>
          <w:p w:rsidR="00217841" w:rsidRPr="006846E0"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846E0">
              <w:rPr>
                <w:rFonts w:ascii="Calibri" w:eastAsia="Times New Roman" w:hAnsi="Calibri" w:cs="Calibri"/>
                <w:color w:val="000000"/>
                <w:lang w:eastAsia="de-CH"/>
              </w:rPr>
              <w:t>07.05.2012</w:t>
            </w:r>
          </w:p>
        </w:tc>
      </w:tr>
      <w:tr w:rsidR="00217841" w:rsidRPr="006846E0"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6846E0" w:rsidRDefault="00217841" w:rsidP="00F93041">
            <w:pPr>
              <w:rPr>
                <w:rFonts w:ascii="Calibri" w:eastAsia="Times New Roman" w:hAnsi="Calibri" w:cs="Calibri"/>
                <w:color w:val="000000"/>
                <w:lang w:eastAsia="de-CH"/>
              </w:rPr>
            </w:pPr>
            <w:r w:rsidRPr="006846E0">
              <w:rPr>
                <w:rFonts w:ascii="Calibri" w:eastAsia="Times New Roman" w:hAnsi="Calibri" w:cs="Calibri"/>
                <w:color w:val="000000"/>
                <w:lang w:eastAsia="de-CH"/>
              </w:rPr>
              <w:t>831</w:t>
            </w:r>
          </w:p>
        </w:tc>
        <w:tc>
          <w:tcPr>
            <w:tcW w:w="2977" w:type="dxa"/>
            <w:noWrap/>
            <w:hideMark/>
          </w:tcPr>
          <w:p w:rsidR="00217841" w:rsidRPr="006846E0"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6846E0">
              <w:rPr>
                <w:rFonts w:ascii="Calibri" w:eastAsia="Times New Roman" w:hAnsi="Calibri" w:cs="Calibri"/>
                <w:color w:val="000000"/>
                <w:lang w:eastAsia="de-CH"/>
              </w:rPr>
              <w:t>SVN Tag erstellt</w:t>
            </w:r>
          </w:p>
        </w:tc>
        <w:tc>
          <w:tcPr>
            <w:tcW w:w="1276" w:type="dxa"/>
            <w:noWrap/>
            <w:hideMark/>
          </w:tcPr>
          <w:p w:rsidR="00217841" w:rsidRPr="00B50EF2" w:rsidRDefault="00217841" w:rsidP="00F93041">
            <w:pPr>
              <w:cnfStyle w:val="000000010000" w:firstRow="0" w:lastRow="0" w:firstColumn="0" w:lastColumn="0" w:oddVBand="0" w:evenVBand="0" w:oddHBand="0" w:evenHBand="1" w:firstRowFirstColumn="0" w:firstRowLastColumn="0" w:lastRowFirstColumn="0" w:lastRowLastColumn="0"/>
            </w:pPr>
            <w:r w:rsidRPr="00B50EF2">
              <w:t>1.5</w:t>
            </w:r>
          </w:p>
        </w:tc>
        <w:tc>
          <w:tcPr>
            <w:tcW w:w="1559" w:type="dxa"/>
            <w:noWrap/>
            <w:hideMark/>
          </w:tcPr>
          <w:p w:rsidR="00217841" w:rsidRPr="00B50EF2" w:rsidRDefault="00217841" w:rsidP="00F93041">
            <w:pPr>
              <w:cnfStyle w:val="000000010000" w:firstRow="0" w:lastRow="0" w:firstColumn="0" w:lastColumn="0" w:oddVBand="0" w:evenVBand="0" w:oddHBand="0" w:evenHBand="1" w:firstRowFirstColumn="0" w:firstRowLastColumn="0" w:lastRowFirstColumn="0" w:lastRowLastColumn="0"/>
            </w:pPr>
            <w:r w:rsidRPr="00B50EF2">
              <w:t>1.5</w:t>
            </w:r>
          </w:p>
        </w:tc>
        <w:tc>
          <w:tcPr>
            <w:tcW w:w="1134" w:type="dxa"/>
            <w:noWrap/>
            <w:hideMark/>
          </w:tcPr>
          <w:p w:rsidR="00217841" w:rsidRPr="006846E0"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6846E0">
              <w:rPr>
                <w:rFonts w:ascii="Calibri" w:eastAsia="Times New Roman" w:hAnsi="Calibri" w:cs="Calibri"/>
                <w:color w:val="000000"/>
                <w:lang w:eastAsia="de-CH"/>
              </w:rPr>
              <w:t>07.05.2012</w:t>
            </w:r>
          </w:p>
        </w:tc>
        <w:tc>
          <w:tcPr>
            <w:tcW w:w="1525" w:type="dxa"/>
            <w:noWrap/>
            <w:hideMark/>
          </w:tcPr>
          <w:p w:rsidR="00217841" w:rsidRPr="006846E0"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07.05.2012</w:t>
            </w:r>
          </w:p>
        </w:tc>
      </w:tr>
      <w:tr w:rsidR="00217841" w:rsidRPr="006846E0"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6846E0" w:rsidRDefault="00217841" w:rsidP="00F93041">
            <w:pPr>
              <w:rPr>
                <w:rFonts w:ascii="Calibri" w:eastAsia="Times New Roman" w:hAnsi="Calibri" w:cs="Calibri"/>
                <w:color w:val="000000"/>
                <w:lang w:eastAsia="de-CH"/>
              </w:rPr>
            </w:pPr>
            <w:r w:rsidRPr="006846E0">
              <w:rPr>
                <w:rFonts w:ascii="Calibri" w:eastAsia="Times New Roman" w:hAnsi="Calibri" w:cs="Calibri"/>
                <w:color w:val="000000"/>
                <w:lang w:eastAsia="de-CH"/>
              </w:rPr>
              <w:t>854</w:t>
            </w:r>
          </w:p>
        </w:tc>
        <w:tc>
          <w:tcPr>
            <w:tcW w:w="2977" w:type="dxa"/>
            <w:noWrap/>
            <w:hideMark/>
          </w:tcPr>
          <w:p w:rsidR="00217841" w:rsidRPr="006846E0"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846E0">
              <w:rPr>
                <w:rFonts w:ascii="Calibri" w:eastAsia="Times New Roman" w:hAnsi="Calibri" w:cs="Calibri"/>
                <w:color w:val="000000"/>
                <w:lang w:eastAsia="de-CH"/>
              </w:rPr>
              <w:t>Systemtests durchgeführt und dokumentiert</w:t>
            </w:r>
          </w:p>
        </w:tc>
        <w:tc>
          <w:tcPr>
            <w:tcW w:w="1276" w:type="dxa"/>
            <w:noWrap/>
            <w:hideMark/>
          </w:tcPr>
          <w:p w:rsidR="00217841" w:rsidRPr="00B50EF2" w:rsidRDefault="00217841" w:rsidP="00F93041">
            <w:pPr>
              <w:cnfStyle w:val="000000100000" w:firstRow="0" w:lastRow="0" w:firstColumn="0" w:lastColumn="0" w:oddVBand="0" w:evenVBand="0" w:oddHBand="1" w:evenHBand="0" w:firstRowFirstColumn="0" w:firstRowLastColumn="0" w:lastRowFirstColumn="0" w:lastRowLastColumn="0"/>
            </w:pPr>
            <w:r w:rsidRPr="00B50EF2">
              <w:t>0.5</w:t>
            </w:r>
          </w:p>
        </w:tc>
        <w:tc>
          <w:tcPr>
            <w:tcW w:w="1559" w:type="dxa"/>
            <w:noWrap/>
            <w:hideMark/>
          </w:tcPr>
          <w:p w:rsidR="00217841" w:rsidRPr="00B50EF2" w:rsidRDefault="00217841" w:rsidP="00F93041">
            <w:pPr>
              <w:cnfStyle w:val="000000100000" w:firstRow="0" w:lastRow="0" w:firstColumn="0" w:lastColumn="0" w:oddVBand="0" w:evenVBand="0" w:oddHBand="1" w:evenHBand="0" w:firstRowFirstColumn="0" w:firstRowLastColumn="0" w:lastRowFirstColumn="0" w:lastRowLastColumn="0"/>
            </w:pPr>
            <w:r w:rsidRPr="00B50EF2">
              <w:t>0.5</w:t>
            </w:r>
          </w:p>
        </w:tc>
        <w:tc>
          <w:tcPr>
            <w:tcW w:w="1134" w:type="dxa"/>
            <w:noWrap/>
            <w:hideMark/>
          </w:tcPr>
          <w:p w:rsidR="00217841" w:rsidRPr="006846E0"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846E0">
              <w:rPr>
                <w:rFonts w:ascii="Calibri" w:eastAsia="Times New Roman" w:hAnsi="Calibri" w:cs="Calibri"/>
                <w:color w:val="000000"/>
                <w:lang w:eastAsia="de-CH"/>
              </w:rPr>
              <w:t>07.05.2012</w:t>
            </w:r>
          </w:p>
        </w:tc>
        <w:tc>
          <w:tcPr>
            <w:tcW w:w="1525" w:type="dxa"/>
            <w:noWrap/>
            <w:hideMark/>
          </w:tcPr>
          <w:p w:rsidR="00217841" w:rsidRPr="006846E0"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846E0">
              <w:rPr>
                <w:rFonts w:ascii="Calibri" w:eastAsia="Times New Roman" w:hAnsi="Calibri" w:cs="Calibri"/>
                <w:color w:val="000000"/>
                <w:lang w:eastAsia="de-CH"/>
              </w:rPr>
              <w:t>07.05.2012</w:t>
            </w:r>
          </w:p>
        </w:tc>
      </w:tr>
      <w:tr w:rsidR="00217841" w:rsidRPr="006846E0"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6846E0" w:rsidRDefault="00217841" w:rsidP="00F93041">
            <w:pPr>
              <w:rPr>
                <w:rFonts w:ascii="Calibri" w:eastAsia="Times New Roman" w:hAnsi="Calibri" w:cs="Calibri"/>
                <w:color w:val="000000"/>
                <w:lang w:eastAsia="de-CH"/>
              </w:rPr>
            </w:pPr>
            <w:r w:rsidRPr="006846E0">
              <w:rPr>
                <w:rFonts w:ascii="Calibri" w:eastAsia="Times New Roman" w:hAnsi="Calibri" w:cs="Calibri"/>
                <w:color w:val="000000"/>
                <w:lang w:eastAsia="de-CH"/>
              </w:rPr>
              <w:t>Total</w:t>
            </w:r>
          </w:p>
        </w:tc>
        <w:tc>
          <w:tcPr>
            <w:tcW w:w="2977" w:type="dxa"/>
            <w:noWrap/>
            <w:hideMark/>
          </w:tcPr>
          <w:p w:rsidR="00217841" w:rsidRPr="006846E0"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p>
        </w:tc>
        <w:tc>
          <w:tcPr>
            <w:tcW w:w="1276" w:type="dxa"/>
            <w:noWrap/>
            <w:hideMark/>
          </w:tcPr>
          <w:p w:rsidR="00217841" w:rsidRPr="008648A6" w:rsidRDefault="00217841" w:rsidP="00F93041">
            <w:pPr>
              <w:cnfStyle w:val="000000010000" w:firstRow="0" w:lastRow="0" w:firstColumn="0" w:lastColumn="0" w:oddVBand="0" w:evenVBand="0" w:oddHBand="0" w:evenHBand="1" w:firstRowFirstColumn="0" w:firstRowLastColumn="0" w:lastRowFirstColumn="0" w:lastRowLastColumn="0"/>
              <w:rPr>
                <w:b/>
              </w:rPr>
            </w:pPr>
            <w:r w:rsidRPr="008648A6">
              <w:rPr>
                <w:b/>
              </w:rPr>
              <w:t>76</w:t>
            </w:r>
          </w:p>
        </w:tc>
        <w:tc>
          <w:tcPr>
            <w:tcW w:w="1559" w:type="dxa"/>
            <w:noWrap/>
            <w:hideMark/>
          </w:tcPr>
          <w:p w:rsidR="00217841" w:rsidRPr="008648A6" w:rsidRDefault="00217841" w:rsidP="00F93041">
            <w:pPr>
              <w:cnfStyle w:val="000000010000" w:firstRow="0" w:lastRow="0" w:firstColumn="0" w:lastColumn="0" w:oddVBand="0" w:evenVBand="0" w:oddHBand="0" w:evenHBand="1" w:firstRowFirstColumn="0" w:firstRowLastColumn="0" w:lastRowFirstColumn="0" w:lastRowLastColumn="0"/>
              <w:rPr>
                <w:b/>
              </w:rPr>
            </w:pPr>
            <w:r w:rsidRPr="008648A6">
              <w:rPr>
                <w:b/>
              </w:rPr>
              <w:t>72.5</w:t>
            </w:r>
          </w:p>
        </w:tc>
        <w:tc>
          <w:tcPr>
            <w:tcW w:w="1134" w:type="dxa"/>
            <w:noWrap/>
            <w:hideMark/>
          </w:tcPr>
          <w:p w:rsidR="00217841" w:rsidRPr="006846E0"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p>
        </w:tc>
        <w:tc>
          <w:tcPr>
            <w:tcW w:w="1525" w:type="dxa"/>
            <w:noWrap/>
            <w:hideMark/>
          </w:tcPr>
          <w:p w:rsidR="00217841" w:rsidRPr="006846E0"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p>
        </w:tc>
      </w:tr>
    </w:tbl>
    <w:p w:rsidR="00217841" w:rsidRDefault="00217841" w:rsidP="00217841">
      <w:pPr>
        <w:pStyle w:val="Caption"/>
      </w:pPr>
      <w:bookmarkStart w:id="1096" w:name="_Toc327468195"/>
      <w:r>
        <w:t xml:space="preserve">Tabelle </w:t>
      </w:r>
      <w:fldSimple w:instr=" SEQ Tabelle \* ARABIC ">
        <w:r w:rsidR="000E6CF3">
          <w:rPr>
            <w:noProof/>
          </w:rPr>
          <w:t>44</w:t>
        </w:r>
      </w:fldSimple>
      <w:r w:rsidRPr="003D4AFB">
        <w:t xml:space="preserve"> - Tickets Sprint </w:t>
      </w:r>
      <w:r>
        <w:t>10</w:t>
      </w:r>
      <w:bookmarkEnd w:id="1096"/>
    </w:p>
    <w:p w:rsidR="00217841" w:rsidRDefault="00217841" w:rsidP="00217841">
      <w:pPr>
        <w:pStyle w:val="Heading4"/>
      </w:pPr>
      <w:bookmarkStart w:id="1097" w:name="_Toc327467989"/>
      <w:r>
        <w:t>Sprint 11</w:t>
      </w:r>
      <w:bookmarkEnd w:id="1097"/>
    </w:p>
    <w:p w:rsidR="00217841" w:rsidRPr="00C52FF9" w:rsidRDefault="00217841" w:rsidP="00217841">
      <w:r>
        <w:t>Die folgenden Tickets wurden im Sprint 11 abgearbeitet:</w:t>
      </w:r>
    </w:p>
    <w:tbl>
      <w:tblPr>
        <w:tblStyle w:val="MediumShading1-Accent1"/>
        <w:tblW w:w="0" w:type="auto"/>
        <w:tblLook w:val="04A0" w:firstRow="1" w:lastRow="0" w:firstColumn="1" w:lastColumn="0" w:noHBand="0" w:noVBand="1"/>
      </w:tblPr>
      <w:tblGrid>
        <w:gridCol w:w="817"/>
        <w:gridCol w:w="2977"/>
        <w:gridCol w:w="1276"/>
        <w:gridCol w:w="1561"/>
        <w:gridCol w:w="1153"/>
        <w:gridCol w:w="1504"/>
      </w:tblGrid>
      <w:tr w:rsidR="00217841" w:rsidTr="00F93041">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817" w:type="dxa"/>
          </w:tcPr>
          <w:p w:rsidR="00217841" w:rsidRDefault="00217841" w:rsidP="00F93041">
            <w:r>
              <w:t>#</w:t>
            </w:r>
          </w:p>
        </w:tc>
        <w:tc>
          <w:tcPr>
            <w:tcW w:w="2977"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Thema</w:t>
            </w:r>
          </w:p>
        </w:tc>
        <w:tc>
          <w:tcPr>
            <w:tcW w:w="1276"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Geschätzter Aufwand</w:t>
            </w:r>
          </w:p>
        </w:tc>
        <w:tc>
          <w:tcPr>
            <w:tcW w:w="1561"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Aufgewendete Zeit</w:t>
            </w:r>
          </w:p>
        </w:tc>
        <w:tc>
          <w:tcPr>
            <w:tcW w:w="1153"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Beginn</w:t>
            </w:r>
          </w:p>
        </w:tc>
        <w:tc>
          <w:tcPr>
            <w:tcW w:w="1504"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Abgabedatum</w:t>
            </w:r>
          </w:p>
        </w:tc>
      </w:tr>
      <w:tr w:rsidR="00217841" w:rsidRPr="006340E9"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6340E9" w:rsidRDefault="00217841" w:rsidP="00F93041">
            <w:pPr>
              <w:rPr>
                <w:rFonts w:ascii="Calibri" w:eastAsia="Times New Roman" w:hAnsi="Calibri" w:cs="Calibri"/>
                <w:color w:val="000000"/>
                <w:lang w:eastAsia="de-CH"/>
              </w:rPr>
            </w:pPr>
            <w:r w:rsidRPr="006340E9">
              <w:rPr>
                <w:rFonts w:ascii="Calibri" w:eastAsia="Times New Roman" w:hAnsi="Calibri" w:cs="Calibri"/>
                <w:color w:val="000000"/>
                <w:lang w:eastAsia="de-CH"/>
              </w:rPr>
              <w:t>682</w:t>
            </w:r>
          </w:p>
        </w:tc>
        <w:tc>
          <w:tcPr>
            <w:tcW w:w="2977" w:type="dxa"/>
            <w:noWrap/>
            <w:hideMark/>
          </w:tcPr>
          <w:p w:rsidR="00217841" w:rsidRPr="006340E9"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Meeting,</w:t>
            </w:r>
            <w:r w:rsidRPr="006340E9">
              <w:rPr>
                <w:rFonts w:ascii="Calibri" w:eastAsia="Times New Roman" w:hAnsi="Calibri" w:cs="Calibri"/>
                <w:color w:val="000000"/>
                <w:lang w:eastAsia="de-CH"/>
              </w:rPr>
              <w:t xml:space="preserve"> 11.05.12</w:t>
            </w:r>
          </w:p>
        </w:tc>
        <w:tc>
          <w:tcPr>
            <w:tcW w:w="1276" w:type="dxa"/>
            <w:noWrap/>
            <w:hideMark/>
          </w:tcPr>
          <w:p w:rsidR="00217841" w:rsidRPr="00D70649" w:rsidRDefault="00217841" w:rsidP="00F93041">
            <w:pPr>
              <w:cnfStyle w:val="000000100000" w:firstRow="0" w:lastRow="0" w:firstColumn="0" w:lastColumn="0" w:oddVBand="0" w:evenVBand="0" w:oddHBand="1" w:evenHBand="0" w:firstRowFirstColumn="0" w:firstRowLastColumn="0" w:lastRowFirstColumn="0" w:lastRowLastColumn="0"/>
            </w:pPr>
            <w:r w:rsidRPr="00D70649">
              <w:t>5</w:t>
            </w:r>
          </w:p>
        </w:tc>
        <w:tc>
          <w:tcPr>
            <w:tcW w:w="1561" w:type="dxa"/>
            <w:noWrap/>
            <w:hideMark/>
          </w:tcPr>
          <w:p w:rsidR="00217841" w:rsidRPr="00D70649" w:rsidRDefault="00217841" w:rsidP="00F93041">
            <w:pPr>
              <w:cnfStyle w:val="000000100000" w:firstRow="0" w:lastRow="0" w:firstColumn="0" w:lastColumn="0" w:oddVBand="0" w:evenVBand="0" w:oddHBand="1" w:evenHBand="0" w:firstRowFirstColumn="0" w:firstRowLastColumn="0" w:lastRowFirstColumn="0" w:lastRowLastColumn="0"/>
            </w:pPr>
            <w:r w:rsidRPr="00D70649">
              <w:t>5</w:t>
            </w:r>
          </w:p>
        </w:tc>
        <w:tc>
          <w:tcPr>
            <w:tcW w:w="1153" w:type="dxa"/>
            <w:noWrap/>
            <w:hideMark/>
          </w:tcPr>
          <w:p w:rsidR="00217841" w:rsidRPr="006340E9"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340E9">
              <w:rPr>
                <w:rFonts w:ascii="Calibri" w:eastAsia="Times New Roman" w:hAnsi="Calibri" w:cs="Calibri"/>
                <w:color w:val="000000"/>
                <w:lang w:eastAsia="de-CH"/>
              </w:rPr>
              <w:t>11.05.2012</w:t>
            </w:r>
          </w:p>
        </w:tc>
        <w:tc>
          <w:tcPr>
            <w:tcW w:w="1504" w:type="dxa"/>
            <w:noWrap/>
            <w:hideMark/>
          </w:tcPr>
          <w:p w:rsidR="00217841" w:rsidRPr="006340E9"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340E9">
              <w:rPr>
                <w:rFonts w:ascii="Calibri" w:eastAsia="Times New Roman" w:hAnsi="Calibri" w:cs="Calibri"/>
                <w:color w:val="000000"/>
                <w:lang w:eastAsia="de-CH"/>
              </w:rPr>
              <w:t>11.05.2012</w:t>
            </w:r>
          </w:p>
        </w:tc>
      </w:tr>
      <w:tr w:rsidR="00217841" w:rsidRPr="006340E9"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6340E9" w:rsidRDefault="00217841" w:rsidP="00F93041">
            <w:pPr>
              <w:rPr>
                <w:rFonts w:ascii="Calibri" w:eastAsia="Times New Roman" w:hAnsi="Calibri" w:cs="Calibri"/>
                <w:color w:val="000000"/>
                <w:lang w:eastAsia="de-CH"/>
              </w:rPr>
            </w:pPr>
            <w:r w:rsidRPr="006340E9">
              <w:rPr>
                <w:rFonts w:ascii="Calibri" w:eastAsia="Times New Roman" w:hAnsi="Calibri" w:cs="Calibri"/>
                <w:color w:val="000000"/>
                <w:lang w:eastAsia="de-CH"/>
              </w:rPr>
              <w:t>709</w:t>
            </w:r>
          </w:p>
        </w:tc>
        <w:tc>
          <w:tcPr>
            <w:tcW w:w="2977" w:type="dxa"/>
            <w:noWrap/>
            <w:hideMark/>
          </w:tcPr>
          <w:p w:rsidR="00217841" w:rsidRPr="006340E9"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6340E9">
              <w:rPr>
                <w:rFonts w:ascii="Calibri" w:eastAsia="Times New Roman" w:hAnsi="Calibri" w:cs="Calibri"/>
                <w:color w:val="000000"/>
                <w:lang w:eastAsia="de-CH"/>
              </w:rPr>
              <w:t>Risikomanagement nachgeführt</w:t>
            </w:r>
          </w:p>
        </w:tc>
        <w:tc>
          <w:tcPr>
            <w:tcW w:w="1276" w:type="dxa"/>
            <w:noWrap/>
            <w:hideMark/>
          </w:tcPr>
          <w:p w:rsidR="00217841" w:rsidRPr="00D70649" w:rsidRDefault="00217841" w:rsidP="00F93041">
            <w:pPr>
              <w:cnfStyle w:val="000000010000" w:firstRow="0" w:lastRow="0" w:firstColumn="0" w:lastColumn="0" w:oddVBand="0" w:evenVBand="0" w:oddHBand="0" w:evenHBand="1" w:firstRowFirstColumn="0" w:firstRowLastColumn="0" w:lastRowFirstColumn="0" w:lastRowLastColumn="0"/>
            </w:pPr>
            <w:r w:rsidRPr="00D70649">
              <w:t>0.5</w:t>
            </w:r>
          </w:p>
        </w:tc>
        <w:tc>
          <w:tcPr>
            <w:tcW w:w="1561" w:type="dxa"/>
            <w:noWrap/>
            <w:hideMark/>
          </w:tcPr>
          <w:p w:rsidR="00217841" w:rsidRPr="00D70649" w:rsidRDefault="00217841" w:rsidP="00F93041">
            <w:pPr>
              <w:cnfStyle w:val="000000010000" w:firstRow="0" w:lastRow="0" w:firstColumn="0" w:lastColumn="0" w:oddVBand="0" w:evenVBand="0" w:oddHBand="0" w:evenHBand="1" w:firstRowFirstColumn="0" w:firstRowLastColumn="0" w:lastRowFirstColumn="0" w:lastRowLastColumn="0"/>
            </w:pPr>
            <w:r w:rsidRPr="00D70649">
              <w:t>0.5</w:t>
            </w:r>
          </w:p>
        </w:tc>
        <w:tc>
          <w:tcPr>
            <w:tcW w:w="1153" w:type="dxa"/>
            <w:noWrap/>
            <w:hideMark/>
          </w:tcPr>
          <w:p w:rsidR="00217841" w:rsidRPr="006340E9"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6340E9">
              <w:rPr>
                <w:rFonts w:ascii="Calibri" w:eastAsia="Times New Roman" w:hAnsi="Calibri" w:cs="Calibri"/>
                <w:color w:val="000000"/>
                <w:lang w:eastAsia="de-CH"/>
              </w:rPr>
              <w:t>07.05.2012</w:t>
            </w:r>
          </w:p>
        </w:tc>
        <w:tc>
          <w:tcPr>
            <w:tcW w:w="1504" w:type="dxa"/>
            <w:noWrap/>
            <w:hideMark/>
          </w:tcPr>
          <w:p w:rsidR="00217841" w:rsidRPr="006340E9"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14.05.2012</w:t>
            </w:r>
          </w:p>
        </w:tc>
      </w:tr>
      <w:tr w:rsidR="00217841" w:rsidRPr="006340E9"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6340E9" w:rsidRDefault="00217841" w:rsidP="00F93041">
            <w:pPr>
              <w:rPr>
                <w:rFonts w:ascii="Calibri" w:eastAsia="Times New Roman" w:hAnsi="Calibri" w:cs="Calibri"/>
                <w:color w:val="000000"/>
                <w:lang w:eastAsia="de-CH"/>
              </w:rPr>
            </w:pPr>
            <w:r w:rsidRPr="006340E9">
              <w:rPr>
                <w:rFonts w:ascii="Calibri" w:eastAsia="Times New Roman" w:hAnsi="Calibri" w:cs="Calibri"/>
                <w:color w:val="000000"/>
                <w:lang w:eastAsia="de-CH"/>
              </w:rPr>
              <w:t>784</w:t>
            </w:r>
          </w:p>
        </w:tc>
        <w:tc>
          <w:tcPr>
            <w:tcW w:w="2977" w:type="dxa"/>
            <w:noWrap/>
            <w:hideMark/>
          </w:tcPr>
          <w:p w:rsidR="00217841" w:rsidRPr="006340E9"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340E9">
              <w:rPr>
                <w:rFonts w:ascii="Calibri" w:eastAsia="Times New Roman" w:hAnsi="Calibri" w:cs="Calibri"/>
                <w:color w:val="000000"/>
                <w:lang w:eastAsia="de-CH"/>
              </w:rPr>
              <w:t>Demomodus (Verfolgung von Passanten) Kraftfeld besprochen und dokumentiert</w:t>
            </w:r>
          </w:p>
        </w:tc>
        <w:tc>
          <w:tcPr>
            <w:tcW w:w="1276" w:type="dxa"/>
            <w:noWrap/>
            <w:hideMark/>
          </w:tcPr>
          <w:p w:rsidR="00217841" w:rsidRPr="00D70649" w:rsidRDefault="00217841" w:rsidP="00F93041">
            <w:pPr>
              <w:cnfStyle w:val="000000100000" w:firstRow="0" w:lastRow="0" w:firstColumn="0" w:lastColumn="0" w:oddVBand="0" w:evenVBand="0" w:oddHBand="1" w:evenHBand="0" w:firstRowFirstColumn="0" w:firstRowLastColumn="0" w:lastRowFirstColumn="0" w:lastRowLastColumn="0"/>
            </w:pPr>
            <w:r w:rsidRPr="00D70649">
              <w:t>7</w:t>
            </w:r>
          </w:p>
        </w:tc>
        <w:tc>
          <w:tcPr>
            <w:tcW w:w="1561" w:type="dxa"/>
            <w:noWrap/>
            <w:hideMark/>
          </w:tcPr>
          <w:p w:rsidR="00217841" w:rsidRPr="00D70649" w:rsidRDefault="00217841" w:rsidP="00F93041">
            <w:pPr>
              <w:cnfStyle w:val="000000100000" w:firstRow="0" w:lastRow="0" w:firstColumn="0" w:lastColumn="0" w:oddVBand="0" w:evenVBand="0" w:oddHBand="1" w:evenHBand="0" w:firstRowFirstColumn="0" w:firstRowLastColumn="0" w:lastRowFirstColumn="0" w:lastRowLastColumn="0"/>
            </w:pPr>
            <w:r w:rsidRPr="00D70649">
              <w:t>7.25</w:t>
            </w:r>
          </w:p>
        </w:tc>
        <w:tc>
          <w:tcPr>
            <w:tcW w:w="1153" w:type="dxa"/>
            <w:noWrap/>
            <w:hideMark/>
          </w:tcPr>
          <w:p w:rsidR="00217841" w:rsidRPr="006340E9"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340E9">
              <w:rPr>
                <w:rFonts w:ascii="Calibri" w:eastAsia="Times New Roman" w:hAnsi="Calibri" w:cs="Calibri"/>
                <w:color w:val="000000"/>
                <w:lang w:eastAsia="de-CH"/>
              </w:rPr>
              <w:t>07.05.2012</w:t>
            </w:r>
          </w:p>
        </w:tc>
        <w:tc>
          <w:tcPr>
            <w:tcW w:w="1504" w:type="dxa"/>
            <w:noWrap/>
            <w:hideMark/>
          </w:tcPr>
          <w:p w:rsidR="00217841" w:rsidRPr="006340E9"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14.05.2012</w:t>
            </w:r>
          </w:p>
        </w:tc>
      </w:tr>
      <w:tr w:rsidR="00217841" w:rsidRPr="006340E9"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6340E9" w:rsidRDefault="00217841" w:rsidP="00F93041">
            <w:pPr>
              <w:rPr>
                <w:rFonts w:ascii="Calibri" w:eastAsia="Times New Roman" w:hAnsi="Calibri" w:cs="Calibri"/>
                <w:color w:val="000000"/>
                <w:lang w:eastAsia="de-CH"/>
              </w:rPr>
            </w:pPr>
            <w:r w:rsidRPr="006340E9">
              <w:rPr>
                <w:rFonts w:ascii="Calibri" w:eastAsia="Times New Roman" w:hAnsi="Calibri" w:cs="Calibri"/>
                <w:color w:val="000000"/>
                <w:lang w:eastAsia="de-CH"/>
              </w:rPr>
              <w:t>799</w:t>
            </w:r>
          </w:p>
        </w:tc>
        <w:tc>
          <w:tcPr>
            <w:tcW w:w="2977" w:type="dxa"/>
            <w:noWrap/>
            <w:hideMark/>
          </w:tcPr>
          <w:p w:rsidR="00217841" w:rsidRPr="006340E9"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6340E9">
              <w:rPr>
                <w:rFonts w:ascii="Calibri" w:eastAsia="Times New Roman" w:hAnsi="Calibri" w:cs="Calibri"/>
                <w:color w:val="000000"/>
                <w:lang w:eastAsia="de-CH"/>
              </w:rPr>
              <w:t>Bild der Hand ist auf die rechte bzw. linke Hand abgestimmt</w:t>
            </w:r>
          </w:p>
        </w:tc>
        <w:tc>
          <w:tcPr>
            <w:tcW w:w="1276" w:type="dxa"/>
            <w:noWrap/>
            <w:hideMark/>
          </w:tcPr>
          <w:p w:rsidR="00217841" w:rsidRPr="00D70649" w:rsidRDefault="00217841" w:rsidP="00F93041">
            <w:pPr>
              <w:cnfStyle w:val="000000010000" w:firstRow="0" w:lastRow="0" w:firstColumn="0" w:lastColumn="0" w:oddVBand="0" w:evenVBand="0" w:oddHBand="0" w:evenHBand="1" w:firstRowFirstColumn="0" w:firstRowLastColumn="0" w:lastRowFirstColumn="0" w:lastRowLastColumn="0"/>
            </w:pPr>
            <w:r w:rsidRPr="00D70649">
              <w:t>2</w:t>
            </w:r>
          </w:p>
        </w:tc>
        <w:tc>
          <w:tcPr>
            <w:tcW w:w="1561" w:type="dxa"/>
            <w:noWrap/>
            <w:hideMark/>
          </w:tcPr>
          <w:p w:rsidR="00217841" w:rsidRPr="00D70649" w:rsidRDefault="00217841" w:rsidP="00F93041">
            <w:pPr>
              <w:cnfStyle w:val="000000010000" w:firstRow="0" w:lastRow="0" w:firstColumn="0" w:lastColumn="0" w:oddVBand="0" w:evenVBand="0" w:oddHBand="0" w:evenHBand="1" w:firstRowFirstColumn="0" w:firstRowLastColumn="0" w:lastRowFirstColumn="0" w:lastRowLastColumn="0"/>
            </w:pPr>
            <w:r w:rsidRPr="00D70649">
              <w:t>2.5</w:t>
            </w:r>
          </w:p>
        </w:tc>
        <w:tc>
          <w:tcPr>
            <w:tcW w:w="1153" w:type="dxa"/>
            <w:noWrap/>
            <w:hideMark/>
          </w:tcPr>
          <w:p w:rsidR="00217841" w:rsidRPr="006340E9"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6340E9">
              <w:rPr>
                <w:rFonts w:ascii="Calibri" w:eastAsia="Times New Roman" w:hAnsi="Calibri" w:cs="Calibri"/>
                <w:color w:val="000000"/>
                <w:lang w:eastAsia="de-CH"/>
              </w:rPr>
              <w:t>07.05.2012</w:t>
            </w:r>
          </w:p>
        </w:tc>
        <w:tc>
          <w:tcPr>
            <w:tcW w:w="1504" w:type="dxa"/>
            <w:noWrap/>
            <w:hideMark/>
          </w:tcPr>
          <w:p w:rsidR="00217841" w:rsidRPr="006340E9"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14.05.2012</w:t>
            </w:r>
          </w:p>
        </w:tc>
      </w:tr>
      <w:tr w:rsidR="00217841" w:rsidRPr="006340E9"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6340E9" w:rsidRDefault="00217841" w:rsidP="00F93041">
            <w:pPr>
              <w:rPr>
                <w:rFonts w:ascii="Calibri" w:eastAsia="Times New Roman" w:hAnsi="Calibri" w:cs="Calibri"/>
                <w:color w:val="000000"/>
                <w:lang w:eastAsia="de-CH"/>
              </w:rPr>
            </w:pPr>
            <w:r w:rsidRPr="006340E9">
              <w:rPr>
                <w:rFonts w:ascii="Calibri" w:eastAsia="Times New Roman" w:hAnsi="Calibri" w:cs="Calibri"/>
                <w:color w:val="000000"/>
                <w:lang w:eastAsia="de-CH"/>
              </w:rPr>
              <w:t>800</w:t>
            </w:r>
          </w:p>
        </w:tc>
        <w:tc>
          <w:tcPr>
            <w:tcW w:w="2977" w:type="dxa"/>
            <w:noWrap/>
            <w:hideMark/>
          </w:tcPr>
          <w:p w:rsidR="00217841" w:rsidRPr="006340E9"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340E9">
              <w:rPr>
                <w:rFonts w:ascii="Calibri" w:eastAsia="Times New Roman" w:hAnsi="Calibri" w:cs="Calibri"/>
                <w:color w:val="000000"/>
                <w:lang w:eastAsia="de-CH"/>
              </w:rPr>
              <w:t>Mittagsmenu App in Plugin umgewandelt</w:t>
            </w:r>
          </w:p>
        </w:tc>
        <w:tc>
          <w:tcPr>
            <w:tcW w:w="1276" w:type="dxa"/>
            <w:noWrap/>
            <w:hideMark/>
          </w:tcPr>
          <w:p w:rsidR="00217841" w:rsidRPr="00D70649" w:rsidRDefault="00217841" w:rsidP="00F93041">
            <w:pPr>
              <w:cnfStyle w:val="000000100000" w:firstRow="0" w:lastRow="0" w:firstColumn="0" w:lastColumn="0" w:oddVBand="0" w:evenVBand="0" w:oddHBand="1" w:evenHBand="0" w:firstRowFirstColumn="0" w:firstRowLastColumn="0" w:lastRowFirstColumn="0" w:lastRowLastColumn="0"/>
            </w:pPr>
            <w:r w:rsidRPr="00D70649">
              <w:t>4</w:t>
            </w:r>
          </w:p>
        </w:tc>
        <w:tc>
          <w:tcPr>
            <w:tcW w:w="1561" w:type="dxa"/>
            <w:noWrap/>
            <w:hideMark/>
          </w:tcPr>
          <w:p w:rsidR="00217841" w:rsidRPr="00D70649" w:rsidRDefault="00217841" w:rsidP="00F93041">
            <w:pPr>
              <w:cnfStyle w:val="000000100000" w:firstRow="0" w:lastRow="0" w:firstColumn="0" w:lastColumn="0" w:oddVBand="0" w:evenVBand="0" w:oddHBand="1" w:evenHBand="0" w:firstRowFirstColumn="0" w:firstRowLastColumn="0" w:lastRowFirstColumn="0" w:lastRowLastColumn="0"/>
            </w:pPr>
            <w:r w:rsidRPr="00D70649">
              <w:t>5.5</w:t>
            </w:r>
          </w:p>
        </w:tc>
        <w:tc>
          <w:tcPr>
            <w:tcW w:w="1153" w:type="dxa"/>
            <w:noWrap/>
            <w:hideMark/>
          </w:tcPr>
          <w:p w:rsidR="00217841" w:rsidRPr="006340E9"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340E9">
              <w:rPr>
                <w:rFonts w:ascii="Calibri" w:eastAsia="Times New Roman" w:hAnsi="Calibri" w:cs="Calibri"/>
                <w:color w:val="000000"/>
                <w:lang w:eastAsia="de-CH"/>
              </w:rPr>
              <w:t>07.05.2012</w:t>
            </w:r>
          </w:p>
        </w:tc>
        <w:tc>
          <w:tcPr>
            <w:tcW w:w="1504" w:type="dxa"/>
            <w:noWrap/>
            <w:hideMark/>
          </w:tcPr>
          <w:p w:rsidR="00217841" w:rsidRPr="006340E9"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14.05.2012</w:t>
            </w:r>
          </w:p>
        </w:tc>
      </w:tr>
      <w:tr w:rsidR="00217841" w:rsidRPr="006340E9"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6340E9" w:rsidRDefault="00217841" w:rsidP="00F93041">
            <w:pPr>
              <w:rPr>
                <w:rFonts w:ascii="Calibri" w:eastAsia="Times New Roman" w:hAnsi="Calibri" w:cs="Calibri"/>
                <w:color w:val="000000"/>
                <w:lang w:eastAsia="de-CH"/>
              </w:rPr>
            </w:pPr>
            <w:r w:rsidRPr="006340E9">
              <w:rPr>
                <w:rFonts w:ascii="Calibri" w:eastAsia="Times New Roman" w:hAnsi="Calibri" w:cs="Calibri"/>
                <w:color w:val="000000"/>
                <w:lang w:eastAsia="de-CH"/>
              </w:rPr>
              <w:t>802</w:t>
            </w:r>
          </w:p>
        </w:tc>
        <w:tc>
          <w:tcPr>
            <w:tcW w:w="2977" w:type="dxa"/>
            <w:noWrap/>
            <w:hideMark/>
          </w:tcPr>
          <w:p w:rsidR="00217841" w:rsidRPr="006340E9"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6340E9">
              <w:rPr>
                <w:rFonts w:ascii="Calibri" w:eastAsia="Times New Roman" w:hAnsi="Calibri" w:cs="Calibri"/>
                <w:color w:val="000000"/>
                <w:lang w:eastAsia="de-CH"/>
              </w:rPr>
              <w:t>Poster App in Plugin umgewandelt</w:t>
            </w:r>
          </w:p>
        </w:tc>
        <w:tc>
          <w:tcPr>
            <w:tcW w:w="1276" w:type="dxa"/>
            <w:noWrap/>
            <w:hideMark/>
          </w:tcPr>
          <w:p w:rsidR="00217841" w:rsidRPr="00D70649" w:rsidRDefault="00217841" w:rsidP="00F93041">
            <w:pPr>
              <w:cnfStyle w:val="000000010000" w:firstRow="0" w:lastRow="0" w:firstColumn="0" w:lastColumn="0" w:oddVBand="0" w:evenVBand="0" w:oddHBand="0" w:evenHBand="1" w:firstRowFirstColumn="0" w:firstRowLastColumn="0" w:lastRowFirstColumn="0" w:lastRowLastColumn="0"/>
            </w:pPr>
            <w:r w:rsidRPr="00D70649">
              <w:t>6</w:t>
            </w:r>
          </w:p>
        </w:tc>
        <w:tc>
          <w:tcPr>
            <w:tcW w:w="1561" w:type="dxa"/>
            <w:noWrap/>
            <w:hideMark/>
          </w:tcPr>
          <w:p w:rsidR="00217841" w:rsidRPr="00D70649" w:rsidRDefault="00217841" w:rsidP="00F93041">
            <w:pPr>
              <w:cnfStyle w:val="000000010000" w:firstRow="0" w:lastRow="0" w:firstColumn="0" w:lastColumn="0" w:oddVBand="0" w:evenVBand="0" w:oddHBand="0" w:evenHBand="1" w:firstRowFirstColumn="0" w:firstRowLastColumn="0" w:lastRowFirstColumn="0" w:lastRowLastColumn="0"/>
            </w:pPr>
            <w:r w:rsidRPr="00D70649">
              <w:t>5</w:t>
            </w:r>
          </w:p>
        </w:tc>
        <w:tc>
          <w:tcPr>
            <w:tcW w:w="1153" w:type="dxa"/>
            <w:noWrap/>
            <w:hideMark/>
          </w:tcPr>
          <w:p w:rsidR="00217841" w:rsidRPr="006340E9"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6340E9">
              <w:rPr>
                <w:rFonts w:ascii="Calibri" w:eastAsia="Times New Roman" w:hAnsi="Calibri" w:cs="Calibri"/>
                <w:color w:val="000000"/>
                <w:lang w:eastAsia="de-CH"/>
              </w:rPr>
              <w:t>07.05.2012</w:t>
            </w:r>
          </w:p>
        </w:tc>
        <w:tc>
          <w:tcPr>
            <w:tcW w:w="1504" w:type="dxa"/>
            <w:noWrap/>
            <w:hideMark/>
          </w:tcPr>
          <w:p w:rsidR="00217841" w:rsidRPr="006340E9"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14.05.2012</w:t>
            </w:r>
          </w:p>
        </w:tc>
      </w:tr>
      <w:tr w:rsidR="00217841" w:rsidRPr="006340E9"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6340E9" w:rsidRDefault="00217841" w:rsidP="00F93041">
            <w:pPr>
              <w:rPr>
                <w:rFonts w:ascii="Calibri" w:eastAsia="Times New Roman" w:hAnsi="Calibri" w:cs="Calibri"/>
                <w:color w:val="000000"/>
                <w:lang w:eastAsia="de-CH"/>
              </w:rPr>
            </w:pPr>
            <w:r w:rsidRPr="006340E9">
              <w:rPr>
                <w:rFonts w:ascii="Calibri" w:eastAsia="Times New Roman" w:hAnsi="Calibri" w:cs="Calibri"/>
                <w:color w:val="000000"/>
                <w:lang w:eastAsia="de-CH"/>
              </w:rPr>
              <w:t>832</w:t>
            </w:r>
          </w:p>
        </w:tc>
        <w:tc>
          <w:tcPr>
            <w:tcW w:w="2977" w:type="dxa"/>
            <w:noWrap/>
            <w:hideMark/>
          </w:tcPr>
          <w:p w:rsidR="00217841" w:rsidRPr="006340E9"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340E9">
              <w:rPr>
                <w:rFonts w:ascii="Calibri" w:eastAsia="Times New Roman" w:hAnsi="Calibri" w:cs="Calibri"/>
                <w:color w:val="000000"/>
                <w:lang w:eastAsia="de-CH"/>
              </w:rPr>
              <w:t>Sprint 11 geplant</w:t>
            </w:r>
          </w:p>
        </w:tc>
        <w:tc>
          <w:tcPr>
            <w:tcW w:w="1276" w:type="dxa"/>
            <w:noWrap/>
            <w:hideMark/>
          </w:tcPr>
          <w:p w:rsidR="00217841" w:rsidRPr="00D70649" w:rsidRDefault="00217841" w:rsidP="00F93041">
            <w:pPr>
              <w:cnfStyle w:val="000000100000" w:firstRow="0" w:lastRow="0" w:firstColumn="0" w:lastColumn="0" w:oddVBand="0" w:evenVBand="0" w:oddHBand="1" w:evenHBand="0" w:firstRowFirstColumn="0" w:firstRowLastColumn="0" w:lastRowFirstColumn="0" w:lastRowLastColumn="0"/>
            </w:pPr>
            <w:r w:rsidRPr="00D70649">
              <w:t>6</w:t>
            </w:r>
          </w:p>
        </w:tc>
        <w:tc>
          <w:tcPr>
            <w:tcW w:w="1561" w:type="dxa"/>
            <w:noWrap/>
            <w:hideMark/>
          </w:tcPr>
          <w:p w:rsidR="00217841" w:rsidRPr="00D70649" w:rsidRDefault="00217841" w:rsidP="00F93041">
            <w:pPr>
              <w:cnfStyle w:val="000000100000" w:firstRow="0" w:lastRow="0" w:firstColumn="0" w:lastColumn="0" w:oddVBand="0" w:evenVBand="0" w:oddHBand="1" w:evenHBand="0" w:firstRowFirstColumn="0" w:firstRowLastColumn="0" w:lastRowFirstColumn="0" w:lastRowLastColumn="0"/>
            </w:pPr>
            <w:r w:rsidRPr="00D70649">
              <w:t>7.5</w:t>
            </w:r>
          </w:p>
        </w:tc>
        <w:tc>
          <w:tcPr>
            <w:tcW w:w="1153" w:type="dxa"/>
            <w:noWrap/>
            <w:hideMark/>
          </w:tcPr>
          <w:p w:rsidR="00217841" w:rsidRPr="006340E9"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340E9">
              <w:rPr>
                <w:rFonts w:ascii="Calibri" w:eastAsia="Times New Roman" w:hAnsi="Calibri" w:cs="Calibri"/>
                <w:color w:val="000000"/>
                <w:lang w:eastAsia="de-CH"/>
              </w:rPr>
              <w:t>07.05.2012</w:t>
            </w:r>
          </w:p>
        </w:tc>
        <w:tc>
          <w:tcPr>
            <w:tcW w:w="1504" w:type="dxa"/>
            <w:noWrap/>
            <w:hideMark/>
          </w:tcPr>
          <w:p w:rsidR="00217841" w:rsidRPr="006340E9"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340E9">
              <w:rPr>
                <w:rFonts w:ascii="Calibri" w:eastAsia="Times New Roman" w:hAnsi="Calibri" w:cs="Calibri"/>
                <w:color w:val="000000"/>
                <w:lang w:eastAsia="de-CH"/>
              </w:rPr>
              <w:t>08.05.2012</w:t>
            </w:r>
          </w:p>
        </w:tc>
      </w:tr>
      <w:tr w:rsidR="00217841" w:rsidRPr="006340E9"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6340E9" w:rsidRDefault="00217841" w:rsidP="00F93041">
            <w:pPr>
              <w:rPr>
                <w:rFonts w:ascii="Calibri" w:eastAsia="Times New Roman" w:hAnsi="Calibri" w:cs="Calibri"/>
                <w:color w:val="000000"/>
                <w:lang w:eastAsia="de-CH"/>
              </w:rPr>
            </w:pPr>
            <w:r w:rsidRPr="006340E9">
              <w:rPr>
                <w:rFonts w:ascii="Calibri" w:eastAsia="Times New Roman" w:hAnsi="Calibri" w:cs="Calibri"/>
                <w:color w:val="000000"/>
                <w:lang w:eastAsia="de-CH"/>
              </w:rPr>
              <w:t>833</w:t>
            </w:r>
          </w:p>
        </w:tc>
        <w:tc>
          <w:tcPr>
            <w:tcW w:w="2977" w:type="dxa"/>
            <w:noWrap/>
            <w:hideMark/>
          </w:tcPr>
          <w:p w:rsidR="00217841" w:rsidRPr="006340E9"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6340E9">
              <w:rPr>
                <w:rFonts w:ascii="Calibri" w:eastAsia="Times New Roman" w:hAnsi="Calibri" w:cs="Calibri"/>
                <w:color w:val="000000"/>
                <w:lang w:eastAsia="de-CH"/>
              </w:rPr>
              <w:t>Demomodus: Vom Demomodus wird in den Interaktionsmodus gewechselt</w:t>
            </w:r>
          </w:p>
        </w:tc>
        <w:tc>
          <w:tcPr>
            <w:tcW w:w="1276" w:type="dxa"/>
            <w:noWrap/>
            <w:hideMark/>
          </w:tcPr>
          <w:p w:rsidR="00217841" w:rsidRPr="00D70649" w:rsidRDefault="00217841" w:rsidP="00F93041">
            <w:pPr>
              <w:cnfStyle w:val="000000010000" w:firstRow="0" w:lastRow="0" w:firstColumn="0" w:lastColumn="0" w:oddVBand="0" w:evenVBand="0" w:oddHBand="0" w:evenHBand="1" w:firstRowFirstColumn="0" w:firstRowLastColumn="0" w:lastRowFirstColumn="0" w:lastRowLastColumn="0"/>
            </w:pPr>
            <w:r w:rsidRPr="00D70649">
              <w:t>10</w:t>
            </w:r>
          </w:p>
        </w:tc>
        <w:tc>
          <w:tcPr>
            <w:tcW w:w="1561" w:type="dxa"/>
            <w:noWrap/>
            <w:hideMark/>
          </w:tcPr>
          <w:p w:rsidR="00217841" w:rsidRPr="00D70649" w:rsidRDefault="00217841" w:rsidP="00F93041">
            <w:pPr>
              <w:cnfStyle w:val="000000010000" w:firstRow="0" w:lastRow="0" w:firstColumn="0" w:lastColumn="0" w:oddVBand="0" w:evenVBand="0" w:oddHBand="0" w:evenHBand="1" w:firstRowFirstColumn="0" w:firstRowLastColumn="0" w:lastRowFirstColumn="0" w:lastRowLastColumn="0"/>
            </w:pPr>
            <w:r w:rsidRPr="00D70649">
              <w:t>8.5</w:t>
            </w:r>
          </w:p>
        </w:tc>
        <w:tc>
          <w:tcPr>
            <w:tcW w:w="1153" w:type="dxa"/>
            <w:noWrap/>
            <w:hideMark/>
          </w:tcPr>
          <w:p w:rsidR="00217841" w:rsidRPr="006340E9"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6340E9">
              <w:rPr>
                <w:rFonts w:ascii="Calibri" w:eastAsia="Times New Roman" w:hAnsi="Calibri" w:cs="Calibri"/>
                <w:color w:val="000000"/>
                <w:lang w:eastAsia="de-CH"/>
              </w:rPr>
              <w:t>08.05.2012</w:t>
            </w:r>
          </w:p>
        </w:tc>
        <w:tc>
          <w:tcPr>
            <w:tcW w:w="1504" w:type="dxa"/>
            <w:noWrap/>
            <w:hideMark/>
          </w:tcPr>
          <w:p w:rsidR="00217841" w:rsidRPr="006340E9"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14.05.2012</w:t>
            </w:r>
          </w:p>
        </w:tc>
      </w:tr>
      <w:tr w:rsidR="00217841" w:rsidRPr="006340E9"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6340E9" w:rsidRDefault="00217841" w:rsidP="00F93041">
            <w:pPr>
              <w:rPr>
                <w:rFonts w:ascii="Calibri" w:eastAsia="Times New Roman" w:hAnsi="Calibri" w:cs="Calibri"/>
                <w:color w:val="000000"/>
                <w:lang w:eastAsia="de-CH"/>
              </w:rPr>
            </w:pPr>
            <w:r w:rsidRPr="006340E9">
              <w:rPr>
                <w:rFonts w:ascii="Calibri" w:eastAsia="Times New Roman" w:hAnsi="Calibri" w:cs="Calibri"/>
                <w:color w:val="000000"/>
                <w:lang w:eastAsia="de-CH"/>
              </w:rPr>
              <w:t>834</w:t>
            </w:r>
          </w:p>
        </w:tc>
        <w:tc>
          <w:tcPr>
            <w:tcW w:w="2977" w:type="dxa"/>
            <w:noWrap/>
            <w:hideMark/>
          </w:tcPr>
          <w:p w:rsidR="00217841" w:rsidRPr="006340E9"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340E9">
              <w:rPr>
                <w:rFonts w:ascii="Calibri" w:eastAsia="Times New Roman" w:hAnsi="Calibri" w:cs="Calibri"/>
                <w:color w:val="000000"/>
                <w:lang w:eastAsia="de-CH"/>
              </w:rPr>
              <w:t>Demomodus: Vom Interaktionsmodus wird in den Demomodus gewechselt</w:t>
            </w:r>
          </w:p>
        </w:tc>
        <w:tc>
          <w:tcPr>
            <w:tcW w:w="1276" w:type="dxa"/>
            <w:noWrap/>
            <w:hideMark/>
          </w:tcPr>
          <w:p w:rsidR="00217841" w:rsidRPr="00D70649" w:rsidRDefault="00217841" w:rsidP="00F93041">
            <w:pPr>
              <w:cnfStyle w:val="000000100000" w:firstRow="0" w:lastRow="0" w:firstColumn="0" w:lastColumn="0" w:oddVBand="0" w:evenVBand="0" w:oddHBand="1" w:evenHBand="0" w:firstRowFirstColumn="0" w:firstRowLastColumn="0" w:lastRowFirstColumn="0" w:lastRowLastColumn="0"/>
            </w:pPr>
            <w:r w:rsidRPr="00D70649">
              <w:t>5</w:t>
            </w:r>
          </w:p>
        </w:tc>
        <w:tc>
          <w:tcPr>
            <w:tcW w:w="1561" w:type="dxa"/>
            <w:noWrap/>
            <w:hideMark/>
          </w:tcPr>
          <w:p w:rsidR="00217841" w:rsidRPr="00D70649" w:rsidRDefault="00217841" w:rsidP="00F93041">
            <w:pPr>
              <w:cnfStyle w:val="000000100000" w:firstRow="0" w:lastRow="0" w:firstColumn="0" w:lastColumn="0" w:oddVBand="0" w:evenVBand="0" w:oddHBand="1" w:evenHBand="0" w:firstRowFirstColumn="0" w:firstRowLastColumn="0" w:lastRowFirstColumn="0" w:lastRowLastColumn="0"/>
            </w:pPr>
            <w:r w:rsidRPr="00D70649">
              <w:t>5.5</w:t>
            </w:r>
          </w:p>
        </w:tc>
        <w:tc>
          <w:tcPr>
            <w:tcW w:w="1153" w:type="dxa"/>
            <w:noWrap/>
            <w:hideMark/>
          </w:tcPr>
          <w:p w:rsidR="00217841" w:rsidRPr="006340E9"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340E9">
              <w:rPr>
                <w:rFonts w:ascii="Calibri" w:eastAsia="Times New Roman" w:hAnsi="Calibri" w:cs="Calibri"/>
                <w:color w:val="000000"/>
                <w:lang w:eastAsia="de-CH"/>
              </w:rPr>
              <w:t>08.05.2012</w:t>
            </w:r>
          </w:p>
        </w:tc>
        <w:tc>
          <w:tcPr>
            <w:tcW w:w="1504" w:type="dxa"/>
            <w:noWrap/>
            <w:hideMark/>
          </w:tcPr>
          <w:p w:rsidR="00217841" w:rsidRPr="006340E9"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14.05.2012</w:t>
            </w:r>
          </w:p>
        </w:tc>
      </w:tr>
      <w:tr w:rsidR="00217841" w:rsidRPr="006340E9"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6340E9" w:rsidRDefault="00217841" w:rsidP="00F93041">
            <w:pPr>
              <w:rPr>
                <w:rFonts w:ascii="Calibri" w:eastAsia="Times New Roman" w:hAnsi="Calibri" w:cs="Calibri"/>
                <w:color w:val="000000"/>
                <w:lang w:eastAsia="de-CH"/>
              </w:rPr>
            </w:pPr>
            <w:r w:rsidRPr="006340E9">
              <w:rPr>
                <w:rFonts w:ascii="Calibri" w:eastAsia="Times New Roman" w:hAnsi="Calibri" w:cs="Calibri"/>
                <w:color w:val="000000"/>
                <w:lang w:eastAsia="de-CH"/>
              </w:rPr>
              <w:t>837</w:t>
            </w:r>
          </w:p>
        </w:tc>
        <w:tc>
          <w:tcPr>
            <w:tcW w:w="2977" w:type="dxa"/>
            <w:noWrap/>
            <w:hideMark/>
          </w:tcPr>
          <w:p w:rsidR="00217841" w:rsidRPr="006340E9"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6340E9">
              <w:rPr>
                <w:rFonts w:ascii="Calibri" w:eastAsia="Times New Roman" w:hAnsi="Calibri" w:cs="Calibri"/>
                <w:color w:val="000000"/>
                <w:lang w:eastAsia="de-CH"/>
              </w:rPr>
              <w:t>Demomodus: externes Design erstellt</w:t>
            </w:r>
          </w:p>
        </w:tc>
        <w:tc>
          <w:tcPr>
            <w:tcW w:w="1276" w:type="dxa"/>
            <w:noWrap/>
            <w:hideMark/>
          </w:tcPr>
          <w:p w:rsidR="00217841" w:rsidRPr="00D70649" w:rsidRDefault="00217841" w:rsidP="00F93041">
            <w:pPr>
              <w:cnfStyle w:val="000000010000" w:firstRow="0" w:lastRow="0" w:firstColumn="0" w:lastColumn="0" w:oddVBand="0" w:evenVBand="0" w:oddHBand="0" w:evenHBand="1" w:firstRowFirstColumn="0" w:firstRowLastColumn="0" w:lastRowFirstColumn="0" w:lastRowLastColumn="0"/>
            </w:pPr>
            <w:r w:rsidRPr="00D70649">
              <w:t>4</w:t>
            </w:r>
          </w:p>
        </w:tc>
        <w:tc>
          <w:tcPr>
            <w:tcW w:w="1561" w:type="dxa"/>
            <w:noWrap/>
            <w:hideMark/>
          </w:tcPr>
          <w:p w:rsidR="00217841" w:rsidRPr="00D70649" w:rsidRDefault="00217841" w:rsidP="00F93041">
            <w:pPr>
              <w:cnfStyle w:val="000000010000" w:firstRow="0" w:lastRow="0" w:firstColumn="0" w:lastColumn="0" w:oddVBand="0" w:evenVBand="0" w:oddHBand="0" w:evenHBand="1" w:firstRowFirstColumn="0" w:firstRowLastColumn="0" w:lastRowFirstColumn="0" w:lastRowLastColumn="0"/>
            </w:pPr>
            <w:r w:rsidRPr="00D70649">
              <w:t>4.25</w:t>
            </w:r>
          </w:p>
        </w:tc>
        <w:tc>
          <w:tcPr>
            <w:tcW w:w="1153" w:type="dxa"/>
            <w:noWrap/>
            <w:hideMark/>
          </w:tcPr>
          <w:p w:rsidR="00217841" w:rsidRPr="006340E9"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6340E9">
              <w:rPr>
                <w:rFonts w:ascii="Calibri" w:eastAsia="Times New Roman" w:hAnsi="Calibri" w:cs="Calibri"/>
                <w:color w:val="000000"/>
                <w:lang w:eastAsia="de-CH"/>
              </w:rPr>
              <w:t>08.05.2012</w:t>
            </w:r>
          </w:p>
        </w:tc>
        <w:tc>
          <w:tcPr>
            <w:tcW w:w="1504" w:type="dxa"/>
            <w:noWrap/>
            <w:hideMark/>
          </w:tcPr>
          <w:p w:rsidR="00217841" w:rsidRPr="006340E9"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14.05.2012</w:t>
            </w:r>
          </w:p>
        </w:tc>
      </w:tr>
      <w:tr w:rsidR="00217841" w:rsidRPr="006340E9"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6340E9" w:rsidRDefault="00217841" w:rsidP="00F93041">
            <w:pPr>
              <w:rPr>
                <w:rFonts w:ascii="Calibri" w:eastAsia="Times New Roman" w:hAnsi="Calibri" w:cs="Calibri"/>
                <w:color w:val="000000"/>
                <w:lang w:eastAsia="de-CH"/>
              </w:rPr>
            </w:pPr>
            <w:r w:rsidRPr="006340E9">
              <w:rPr>
                <w:rFonts w:ascii="Calibri" w:eastAsia="Times New Roman" w:hAnsi="Calibri" w:cs="Calibri"/>
                <w:color w:val="000000"/>
                <w:lang w:eastAsia="de-CH"/>
              </w:rPr>
              <w:t>838</w:t>
            </w:r>
          </w:p>
        </w:tc>
        <w:tc>
          <w:tcPr>
            <w:tcW w:w="2977" w:type="dxa"/>
            <w:noWrap/>
            <w:hideMark/>
          </w:tcPr>
          <w:p w:rsidR="00217841" w:rsidRPr="006340E9"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340E9">
              <w:rPr>
                <w:rFonts w:ascii="Calibri" w:eastAsia="Times New Roman" w:hAnsi="Calibri" w:cs="Calibri"/>
                <w:color w:val="000000"/>
                <w:lang w:eastAsia="de-CH"/>
              </w:rPr>
              <w:t>Systemtests durchgeführt und dokumentiert</w:t>
            </w:r>
          </w:p>
        </w:tc>
        <w:tc>
          <w:tcPr>
            <w:tcW w:w="1276" w:type="dxa"/>
            <w:noWrap/>
            <w:hideMark/>
          </w:tcPr>
          <w:p w:rsidR="00217841" w:rsidRPr="00D70649" w:rsidRDefault="00217841" w:rsidP="00F93041">
            <w:pPr>
              <w:cnfStyle w:val="000000100000" w:firstRow="0" w:lastRow="0" w:firstColumn="0" w:lastColumn="0" w:oddVBand="0" w:evenVBand="0" w:oddHBand="1" w:evenHBand="0" w:firstRowFirstColumn="0" w:firstRowLastColumn="0" w:lastRowFirstColumn="0" w:lastRowLastColumn="0"/>
            </w:pPr>
            <w:r w:rsidRPr="00D70649">
              <w:t>4</w:t>
            </w:r>
          </w:p>
        </w:tc>
        <w:tc>
          <w:tcPr>
            <w:tcW w:w="1561" w:type="dxa"/>
            <w:noWrap/>
            <w:hideMark/>
          </w:tcPr>
          <w:p w:rsidR="00217841" w:rsidRPr="00D70649" w:rsidRDefault="00217841" w:rsidP="00F93041">
            <w:pPr>
              <w:cnfStyle w:val="000000100000" w:firstRow="0" w:lastRow="0" w:firstColumn="0" w:lastColumn="0" w:oddVBand="0" w:evenVBand="0" w:oddHBand="1" w:evenHBand="0" w:firstRowFirstColumn="0" w:firstRowLastColumn="0" w:lastRowFirstColumn="0" w:lastRowLastColumn="0"/>
            </w:pPr>
            <w:r w:rsidRPr="00D70649">
              <w:t>2.5</w:t>
            </w:r>
          </w:p>
        </w:tc>
        <w:tc>
          <w:tcPr>
            <w:tcW w:w="1153" w:type="dxa"/>
            <w:noWrap/>
            <w:hideMark/>
          </w:tcPr>
          <w:p w:rsidR="00217841" w:rsidRPr="006340E9"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340E9">
              <w:rPr>
                <w:rFonts w:ascii="Calibri" w:eastAsia="Times New Roman" w:hAnsi="Calibri" w:cs="Calibri"/>
                <w:color w:val="000000"/>
                <w:lang w:eastAsia="de-CH"/>
              </w:rPr>
              <w:t>08.05.2012</w:t>
            </w:r>
          </w:p>
        </w:tc>
        <w:tc>
          <w:tcPr>
            <w:tcW w:w="1504" w:type="dxa"/>
            <w:noWrap/>
            <w:hideMark/>
          </w:tcPr>
          <w:p w:rsidR="00217841" w:rsidRPr="006340E9"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14.05.2012</w:t>
            </w:r>
          </w:p>
        </w:tc>
      </w:tr>
      <w:tr w:rsidR="00217841" w:rsidRPr="006340E9"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6340E9" w:rsidRDefault="00217841" w:rsidP="00F93041">
            <w:pPr>
              <w:rPr>
                <w:rFonts w:ascii="Calibri" w:eastAsia="Times New Roman" w:hAnsi="Calibri" w:cs="Calibri"/>
                <w:color w:val="000000"/>
                <w:lang w:eastAsia="de-CH"/>
              </w:rPr>
            </w:pPr>
            <w:r w:rsidRPr="006340E9">
              <w:rPr>
                <w:rFonts w:ascii="Calibri" w:eastAsia="Times New Roman" w:hAnsi="Calibri" w:cs="Calibri"/>
                <w:color w:val="000000"/>
                <w:lang w:eastAsia="de-CH"/>
              </w:rPr>
              <w:t>839</w:t>
            </w:r>
          </w:p>
        </w:tc>
        <w:tc>
          <w:tcPr>
            <w:tcW w:w="2977" w:type="dxa"/>
            <w:noWrap/>
            <w:hideMark/>
          </w:tcPr>
          <w:p w:rsidR="00217841" w:rsidRPr="006340E9"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6340E9">
              <w:rPr>
                <w:rFonts w:ascii="Calibri" w:eastAsia="Times New Roman" w:hAnsi="Calibri" w:cs="Calibri"/>
                <w:color w:val="000000"/>
                <w:lang w:eastAsia="de-CH"/>
              </w:rPr>
              <w:t>Refactoring durchgeführt</w:t>
            </w:r>
          </w:p>
        </w:tc>
        <w:tc>
          <w:tcPr>
            <w:tcW w:w="1276" w:type="dxa"/>
            <w:noWrap/>
            <w:hideMark/>
          </w:tcPr>
          <w:p w:rsidR="00217841" w:rsidRPr="00D70649" w:rsidRDefault="00217841" w:rsidP="00F93041">
            <w:pPr>
              <w:cnfStyle w:val="000000010000" w:firstRow="0" w:lastRow="0" w:firstColumn="0" w:lastColumn="0" w:oddVBand="0" w:evenVBand="0" w:oddHBand="0" w:evenHBand="1" w:firstRowFirstColumn="0" w:firstRowLastColumn="0" w:lastRowFirstColumn="0" w:lastRowLastColumn="0"/>
            </w:pPr>
            <w:r w:rsidRPr="00D70649">
              <w:t>7</w:t>
            </w:r>
          </w:p>
        </w:tc>
        <w:tc>
          <w:tcPr>
            <w:tcW w:w="1561" w:type="dxa"/>
            <w:noWrap/>
            <w:hideMark/>
          </w:tcPr>
          <w:p w:rsidR="00217841" w:rsidRPr="00D70649" w:rsidRDefault="00217841" w:rsidP="00F93041">
            <w:pPr>
              <w:cnfStyle w:val="000000010000" w:firstRow="0" w:lastRow="0" w:firstColumn="0" w:lastColumn="0" w:oddVBand="0" w:evenVBand="0" w:oddHBand="0" w:evenHBand="1" w:firstRowFirstColumn="0" w:firstRowLastColumn="0" w:lastRowFirstColumn="0" w:lastRowLastColumn="0"/>
            </w:pPr>
            <w:r w:rsidRPr="00D70649">
              <w:t>8.5</w:t>
            </w:r>
          </w:p>
        </w:tc>
        <w:tc>
          <w:tcPr>
            <w:tcW w:w="1153" w:type="dxa"/>
            <w:noWrap/>
            <w:hideMark/>
          </w:tcPr>
          <w:p w:rsidR="00217841" w:rsidRPr="006340E9"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6340E9">
              <w:rPr>
                <w:rFonts w:ascii="Calibri" w:eastAsia="Times New Roman" w:hAnsi="Calibri" w:cs="Calibri"/>
                <w:color w:val="000000"/>
                <w:lang w:eastAsia="de-CH"/>
              </w:rPr>
              <w:t>07.05.2012</w:t>
            </w:r>
          </w:p>
        </w:tc>
        <w:tc>
          <w:tcPr>
            <w:tcW w:w="1504" w:type="dxa"/>
            <w:noWrap/>
            <w:hideMark/>
          </w:tcPr>
          <w:p w:rsidR="00217841" w:rsidRPr="006340E9"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14.05.2012</w:t>
            </w:r>
          </w:p>
        </w:tc>
      </w:tr>
      <w:tr w:rsidR="00217841" w:rsidRPr="006340E9"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6340E9" w:rsidRDefault="00217841" w:rsidP="00F93041">
            <w:pPr>
              <w:rPr>
                <w:rFonts w:ascii="Calibri" w:eastAsia="Times New Roman" w:hAnsi="Calibri" w:cs="Calibri"/>
                <w:color w:val="000000"/>
                <w:lang w:eastAsia="de-CH"/>
              </w:rPr>
            </w:pPr>
            <w:r w:rsidRPr="006340E9">
              <w:rPr>
                <w:rFonts w:ascii="Calibri" w:eastAsia="Times New Roman" w:hAnsi="Calibri" w:cs="Calibri"/>
                <w:color w:val="000000"/>
                <w:lang w:eastAsia="de-CH"/>
              </w:rPr>
              <w:t>840</w:t>
            </w:r>
          </w:p>
        </w:tc>
        <w:tc>
          <w:tcPr>
            <w:tcW w:w="2977" w:type="dxa"/>
            <w:noWrap/>
            <w:hideMark/>
          </w:tcPr>
          <w:p w:rsidR="00217841" w:rsidRPr="006340E9"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340E9">
              <w:rPr>
                <w:rFonts w:ascii="Calibri" w:eastAsia="Times New Roman" w:hAnsi="Calibri" w:cs="Calibri"/>
                <w:color w:val="000000"/>
                <w:lang w:eastAsia="de-CH"/>
              </w:rPr>
              <w:t>Anpassung bezüglich Code Review vom 03.05.12 gemacht</w:t>
            </w:r>
          </w:p>
        </w:tc>
        <w:tc>
          <w:tcPr>
            <w:tcW w:w="1276" w:type="dxa"/>
            <w:noWrap/>
            <w:hideMark/>
          </w:tcPr>
          <w:p w:rsidR="00217841" w:rsidRPr="00D70649" w:rsidRDefault="00217841" w:rsidP="00F93041">
            <w:pPr>
              <w:cnfStyle w:val="000000100000" w:firstRow="0" w:lastRow="0" w:firstColumn="0" w:lastColumn="0" w:oddVBand="0" w:evenVBand="0" w:oddHBand="1" w:evenHBand="0" w:firstRowFirstColumn="0" w:firstRowLastColumn="0" w:lastRowFirstColumn="0" w:lastRowLastColumn="0"/>
            </w:pPr>
            <w:r w:rsidRPr="00D70649">
              <w:t>2</w:t>
            </w:r>
          </w:p>
        </w:tc>
        <w:tc>
          <w:tcPr>
            <w:tcW w:w="1561" w:type="dxa"/>
            <w:noWrap/>
            <w:hideMark/>
          </w:tcPr>
          <w:p w:rsidR="00217841" w:rsidRPr="00D70649" w:rsidRDefault="00217841" w:rsidP="00F93041">
            <w:pPr>
              <w:cnfStyle w:val="000000100000" w:firstRow="0" w:lastRow="0" w:firstColumn="0" w:lastColumn="0" w:oddVBand="0" w:evenVBand="0" w:oddHBand="1" w:evenHBand="0" w:firstRowFirstColumn="0" w:firstRowLastColumn="0" w:lastRowFirstColumn="0" w:lastRowLastColumn="0"/>
            </w:pPr>
            <w:r w:rsidRPr="00D70649">
              <w:t>2</w:t>
            </w:r>
          </w:p>
        </w:tc>
        <w:tc>
          <w:tcPr>
            <w:tcW w:w="1153" w:type="dxa"/>
            <w:noWrap/>
            <w:hideMark/>
          </w:tcPr>
          <w:p w:rsidR="00217841" w:rsidRPr="006340E9"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340E9">
              <w:rPr>
                <w:rFonts w:ascii="Calibri" w:eastAsia="Times New Roman" w:hAnsi="Calibri" w:cs="Calibri"/>
                <w:color w:val="000000"/>
                <w:lang w:eastAsia="de-CH"/>
              </w:rPr>
              <w:t>07.05.2012</w:t>
            </w:r>
          </w:p>
        </w:tc>
        <w:tc>
          <w:tcPr>
            <w:tcW w:w="1504" w:type="dxa"/>
            <w:noWrap/>
            <w:hideMark/>
          </w:tcPr>
          <w:p w:rsidR="00217841" w:rsidRPr="006340E9"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14.05.2012</w:t>
            </w:r>
          </w:p>
        </w:tc>
      </w:tr>
      <w:tr w:rsidR="00217841" w:rsidRPr="006340E9"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6340E9" w:rsidRDefault="00217841" w:rsidP="00F93041">
            <w:pPr>
              <w:rPr>
                <w:rFonts w:ascii="Calibri" w:eastAsia="Times New Roman" w:hAnsi="Calibri" w:cs="Calibri"/>
                <w:color w:val="000000"/>
                <w:lang w:eastAsia="de-CH"/>
              </w:rPr>
            </w:pPr>
            <w:r w:rsidRPr="006340E9">
              <w:rPr>
                <w:rFonts w:ascii="Calibri" w:eastAsia="Times New Roman" w:hAnsi="Calibri" w:cs="Calibri"/>
                <w:color w:val="000000"/>
                <w:lang w:eastAsia="de-CH"/>
              </w:rPr>
              <w:t>841</w:t>
            </w:r>
          </w:p>
        </w:tc>
        <w:tc>
          <w:tcPr>
            <w:tcW w:w="2977" w:type="dxa"/>
            <w:noWrap/>
            <w:hideMark/>
          </w:tcPr>
          <w:p w:rsidR="00217841" w:rsidRPr="006340E9"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6340E9">
              <w:rPr>
                <w:rFonts w:ascii="Calibri" w:eastAsia="Times New Roman" w:hAnsi="Calibri" w:cs="Calibri"/>
                <w:color w:val="000000"/>
                <w:lang w:eastAsia="de-CH"/>
              </w:rPr>
              <w:t>Aufwändige Anpassung bezüglich Code Review vom 03.05.12 gemacht</w:t>
            </w:r>
          </w:p>
        </w:tc>
        <w:tc>
          <w:tcPr>
            <w:tcW w:w="1276" w:type="dxa"/>
            <w:noWrap/>
            <w:hideMark/>
          </w:tcPr>
          <w:p w:rsidR="00217841" w:rsidRPr="00D70649" w:rsidRDefault="00217841" w:rsidP="00F93041">
            <w:pPr>
              <w:cnfStyle w:val="000000010000" w:firstRow="0" w:lastRow="0" w:firstColumn="0" w:lastColumn="0" w:oddVBand="0" w:evenVBand="0" w:oddHBand="0" w:evenHBand="1" w:firstRowFirstColumn="0" w:firstRowLastColumn="0" w:lastRowFirstColumn="0" w:lastRowLastColumn="0"/>
            </w:pPr>
            <w:r w:rsidRPr="00D70649">
              <w:t>8</w:t>
            </w:r>
          </w:p>
        </w:tc>
        <w:tc>
          <w:tcPr>
            <w:tcW w:w="1561" w:type="dxa"/>
            <w:noWrap/>
            <w:hideMark/>
          </w:tcPr>
          <w:p w:rsidR="00217841" w:rsidRPr="00D70649" w:rsidRDefault="00217841" w:rsidP="00F93041">
            <w:pPr>
              <w:cnfStyle w:val="000000010000" w:firstRow="0" w:lastRow="0" w:firstColumn="0" w:lastColumn="0" w:oddVBand="0" w:evenVBand="0" w:oddHBand="0" w:evenHBand="1" w:firstRowFirstColumn="0" w:firstRowLastColumn="0" w:lastRowFirstColumn="0" w:lastRowLastColumn="0"/>
            </w:pPr>
            <w:r w:rsidRPr="00D70649">
              <w:t>6.5</w:t>
            </w:r>
          </w:p>
        </w:tc>
        <w:tc>
          <w:tcPr>
            <w:tcW w:w="1153" w:type="dxa"/>
            <w:noWrap/>
            <w:hideMark/>
          </w:tcPr>
          <w:p w:rsidR="00217841" w:rsidRPr="006340E9"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6340E9">
              <w:rPr>
                <w:rFonts w:ascii="Calibri" w:eastAsia="Times New Roman" w:hAnsi="Calibri" w:cs="Calibri"/>
                <w:color w:val="000000"/>
                <w:lang w:eastAsia="de-CH"/>
              </w:rPr>
              <w:t>10.05.2012</w:t>
            </w:r>
          </w:p>
        </w:tc>
        <w:tc>
          <w:tcPr>
            <w:tcW w:w="1504" w:type="dxa"/>
            <w:noWrap/>
            <w:hideMark/>
          </w:tcPr>
          <w:p w:rsidR="00217841" w:rsidRPr="006340E9"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14.05.2012</w:t>
            </w:r>
          </w:p>
        </w:tc>
      </w:tr>
      <w:tr w:rsidR="00217841" w:rsidRPr="006340E9"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6340E9" w:rsidRDefault="00217841" w:rsidP="00F93041">
            <w:pPr>
              <w:rPr>
                <w:rFonts w:ascii="Calibri" w:eastAsia="Times New Roman" w:hAnsi="Calibri" w:cs="Calibri"/>
                <w:color w:val="000000"/>
                <w:lang w:eastAsia="de-CH"/>
              </w:rPr>
            </w:pPr>
            <w:r w:rsidRPr="006340E9">
              <w:rPr>
                <w:rFonts w:ascii="Calibri" w:eastAsia="Times New Roman" w:hAnsi="Calibri" w:cs="Calibri"/>
                <w:color w:val="000000"/>
                <w:lang w:eastAsia="de-CH"/>
              </w:rPr>
              <w:lastRenderedPageBreak/>
              <w:t>842</w:t>
            </w:r>
          </w:p>
        </w:tc>
        <w:tc>
          <w:tcPr>
            <w:tcW w:w="2977" w:type="dxa"/>
            <w:noWrap/>
            <w:hideMark/>
          </w:tcPr>
          <w:p w:rsidR="00217841" w:rsidRPr="006340E9"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Meeting,</w:t>
            </w:r>
            <w:r w:rsidRPr="006340E9">
              <w:rPr>
                <w:rFonts w:ascii="Calibri" w:eastAsia="Times New Roman" w:hAnsi="Calibri" w:cs="Calibri"/>
                <w:color w:val="000000"/>
                <w:lang w:eastAsia="de-CH"/>
              </w:rPr>
              <w:t xml:space="preserve"> 14.05.12</w:t>
            </w:r>
          </w:p>
        </w:tc>
        <w:tc>
          <w:tcPr>
            <w:tcW w:w="1276" w:type="dxa"/>
            <w:noWrap/>
            <w:hideMark/>
          </w:tcPr>
          <w:p w:rsidR="00217841" w:rsidRPr="00D70649" w:rsidRDefault="00217841" w:rsidP="00F93041">
            <w:pPr>
              <w:cnfStyle w:val="000000100000" w:firstRow="0" w:lastRow="0" w:firstColumn="0" w:lastColumn="0" w:oddVBand="0" w:evenVBand="0" w:oddHBand="1" w:evenHBand="0" w:firstRowFirstColumn="0" w:firstRowLastColumn="0" w:lastRowFirstColumn="0" w:lastRowLastColumn="0"/>
            </w:pPr>
            <w:r w:rsidRPr="00D70649">
              <w:t>4.5</w:t>
            </w:r>
          </w:p>
        </w:tc>
        <w:tc>
          <w:tcPr>
            <w:tcW w:w="1561" w:type="dxa"/>
            <w:noWrap/>
            <w:hideMark/>
          </w:tcPr>
          <w:p w:rsidR="00217841" w:rsidRPr="00D70649" w:rsidRDefault="00217841" w:rsidP="00F93041">
            <w:pPr>
              <w:cnfStyle w:val="000000100000" w:firstRow="0" w:lastRow="0" w:firstColumn="0" w:lastColumn="0" w:oddVBand="0" w:evenVBand="0" w:oddHBand="1" w:evenHBand="0" w:firstRowFirstColumn="0" w:firstRowLastColumn="0" w:lastRowFirstColumn="0" w:lastRowLastColumn="0"/>
            </w:pPr>
            <w:r w:rsidRPr="00D70649">
              <w:t>4.5</w:t>
            </w:r>
          </w:p>
        </w:tc>
        <w:tc>
          <w:tcPr>
            <w:tcW w:w="1153" w:type="dxa"/>
            <w:noWrap/>
            <w:hideMark/>
          </w:tcPr>
          <w:p w:rsidR="00217841" w:rsidRPr="006340E9"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340E9">
              <w:rPr>
                <w:rFonts w:ascii="Calibri" w:eastAsia="Times New Roman" w:hAnsi="Calibri" w:cs="Calibri"/>
                <w:color w:val="000000"/>
                <w:lang w:eastAsia="de-CH"/>
              </w:rPr>
              <w:t>14.05.2012</w:t>
            </w:r>
          </w:p>
        </w:tc>
        <w:tc>
          <w:tcPr>
            <w:tcW w:w="1504" w:type="dxa"/>
            <w:noWrap/>
            <w:hideMark/>
          </w:tcPr>
          <w:p w:rsidR="00217841" w:rsidRPr="006340E9"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14.05.2012</w:t>
            </w:r>
          </w:p>
        </w:tc>
      </w:tr>
      <w:tr w:rsidR="00217841" w:rsidRPr="006340E9"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6340E9" w:rsidRDefault="00217841" w:rsidP="00F93041">
            <w:pPr>
              <w:rPr>
                <w:rFonts w:ascii="Calibri" w:eastAsia="Times New Roman" w:hAnsi="Calibri" w:cs="Calibri"/>
                <w:color w:val="000000"/>
                <w:lang w:eastAsia="de-CH"/>
              </w:rPr>
            </w:pPr>
            <w:r w:rsidRPr="006340E9">
              <w:rPr>
                <w:rFonts w:ascii="Calibri" w:eastAsia="Times New Roman" w:hAnsi="Calibri" w:cs="Calibri"/>
                <w:color w:val="000000"/>
                <w:lang w:eastAsia="de-CH"/>
              </w:rPr>
              <w:t>Total</w:t>
            </w:r>
          </w:p>
        </w:tc>
        <w:tc>
          <w:tcPr>
            <w:tcW w:w="2977" w:type="dxa"/>
            <w:noWrap/>
            <w:hideMark/>
          </w:tcPr>
          <w:p w:rsidR="00217841" w:rsidRPr="006340E9"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p>
        </w:tc>
        <w:tc>
          <w:tcPr>
            <w:tcW w:w="1276" w:type="dxa"/>
            <w:noWrap/>
            <w:hideMark/>
          </w:tcPr>
          <w:p w:rsidR="00217841" w:rsidRPr="0025614D" w:rsidRDefault="00217841" w:rsidP="00F93041">
            <w:pPr>
              <w:cnfStyle w:val="000000010000" w:firstRow="0" w:lastRow="0" w:firstColumn="0" w:lastColumn="0" w:oddVBand="0" w:evenVBand="0" w:oddHBand="0" w:evenHBand="1" w:firstRowFirstColumn="0" w:firstRowLastColumn="0" w:lastRowFirstColumn="0" w:lastRowLastColumn="0"/>
              <w:rPr>
                <w:b/>
              </w:rPr>
            </w:pPr>
            <w:r w:rsidRPr="0025614D">
              <w:rPr>
                <w:b/>
              </w:rPr>
              <w:t>75</w:t>
            </w:r>
          </w:p>
        </w:tc>
        <w:tc>
          <w:tcPr>
            <w:tcW w:w="1561" w:type="dxa"/>
            <w:noWrap/>
            <w:hideMark/>
          </w:tcPr>
          <w:p w:rsidR="00217841" w:rsidRPr="0025614D" w:rsidRDefault="00217841" w:rsidP="00F93041">
            <w:pPr>
              <w:cnfStyle w:val="000000010000" w:firstRow="0" w:lastRow="0" w:firstColumn="0" w:lastColumn="0" w:oddVBand="0" w:evenVBand="0" w:oddHBand="0" w:evenHBand="1" w:firstRowFirstColumn="0" w:firstRowLastColumn="0" w:lastRowFirstColumn="0" w:lastRowLastColumn="0"/>
              <w:rPr>
                <w:b/>
              </w:rPr>
            </w:pPr>
            <w:r w:rsidRPr="0025614D">
              <w:rPr>
                <w:b/>
              </w:rPr>
              <w:t>75.5</w:t>
            </w:r>
          </w:p>
        </w:tc>
        <w:tc>
          <w:tcPr>
            <w:tcW w:w="1153" w:type="dxa"/>
            <w:noWrap/>
            <w:hideMark/>
          </w:tcPr>
          <w:p w:rsidR="00217841" w:rsidRPr="006340E9"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p>
        </w:tc>
        <w:tc>
          <w:tcPr>
            <w:tcW w:w="1504" w:type="dxa"/>
            <w:noWrap/>
            <w:hideMark/>
          </w:tcPr>
          <w:p w:rsidR="00217841" w:rsidRPr="006340E9"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p>
        </w:tc>
      </w:tr>
    </w:tbl>
    <w:p w:rsidR="00217841" w:rsidRPr="00C54CAD" w:rsidRDefault="00217841" w:rsidP="00217841">
      <w:pPr>
        <w:pStyle w:val="Caption"/>
      </w:pPr>
      <w:bookmarkStart w:id="1098" w:name="_Toc327468196"/>
      <w:r>
        <w:t xml:space="preserve">Tabelle </w:t>
      </w:r>
      <w:fldSimple w:instr=" SEQ Tabelle \* ARABIC ">
        <w:r w:rsidR="000E6CF3">
          <w:rPr>
            <w:noProof/>
          </w:rPr>
          <w:t>45</w:t>
        </w:r>
      </w:fldSimple>
      <w:r w:rsidRPr="00B518B4">
        <w:t xml:space="preserve"> - Tickets Sprint </w:t>
      </w:r>
      <w:r>
        <w:t>11</w:t>
      </w:r>
      <w:bookmarkEnd w:id="1098"/>
    </w:p>
    <w:p w:rsidR="00217841" w:rsidRDefault="00217841" w:rsidP="00217841">
      <w:pPr>
        <w:pStyle w:val="Heading4"/>
      </w:pPr>
      <w:bookmarkStart w:id="1099" w:name="_Toc327467990"/>
      <w:r>
        <w:t>Sprint 12</w:t>
      </w:r>
      <w:bookmarkEnd w:id="1099"/>
    </w:p>
    <w:p w:rsidR="00217841" w:rsidRPr="00364926" w:rsidRDefault="00217841" w:rsidP="00217841">
      <w:r>
        <w:t>Die folgenden Tickets wurden im Sprint 12 abgearbeitet:</w:t>
      </w:r>
    </w:p>
    <w:tbl>
      <w:tblPr>
        <w:tblStyle w:val="MediumShading1-Accent1"/>
        <w:tblW w:w="0" w:type="auto"/>
        <w:tblLook w:val="04A0" w:firstRow="1" w:lastRow="0" w:firstColumn="1" w:lastColumn="0" w:noHBand="0" w:noVBand="1"/>
      </w:tblPr>
      <w:tblGrid>
        <w:gridCol w:w="817"/>
        <w:gridCol w:w="2977"/>
        <w:gridCol w:w="1276"/>
        <w:gridCol w:w="1559"/>
        <w:gridCol w:w="1149"/>
        <w:gridCol w:w="1510"/>
      </w:tblGrid>
      <w:tr w:rsidR="00217841" w:rsidTr="00F93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rsidR="00217841" w:rsidRDefault="00217841" w:rsidP="00F93041">
            <w:r>
              <w:t>#</w:t>
            </w:r>
          </w:p>
        </w:tc>
        <w:tc>
          <w:tcPr>
            <w:tcW w:w="2977"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Thema</w:t>
            </w:r>
          </w:p>
        </w:tc>
        <w:tc>
          <w:tcPr>
            <w:tcW w:w="1276"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Geschätzter Aufwand</w:t>
            </w:r>
          </w:p>
        </w:tc>
        <w:tc>
          <w:tcPr>
            <w:tcW w:w="1559"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Aufgewendete Zeit</w:t>
            </w:r>
          </w:p>
        </w:tc>
        <w:tc>
          <w:tcPr>
            <w:tcW w:w="1149"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Beginn</w:t>
            </w:r>
          </w:p>
        </w:tc>
        <w:tc>
          <w:tcPr>
            <w:tcW w:w="1510"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Abgabedatum</w:t>
            </w:r>
          </w:p>
        </w:tc>
      </w:tr>
      <w:tr w:rsidR="00217841" w:rsidRPr="009C46A6"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9C46A6" w:rsidRDefault="00217841" w:rsidP="00F93041">
            <w:pPr>
              <w:rPr>
                <w:rFonts w:ascii="Calibri" w:eastAsia="Times New Roman" w:hAnsi="Calibri" w:cs="Calibri"/>
                <w:color w:val="000000"/>
                <w:lang w:eastAsia="de-CH"/>
              </w:rPr>
            </w:pPr>
            <w:r w:rsidRPr="009C46A6">
              <w:rPr>
                <w:rFonts w:ascii="Calibri" w:eastAsia="Times New Roman" w:hAnsi="Calibri" w:cs="Calibri"/>
                <w:color w:val="000000"/>
                <w:lang w:eastAsia="de-CH"/>
              </w:rPr>
              <w:t>683</w:t>
            </w:r>
          </w:p>
        </w:tc>
        <w:tc>
          <w:tcPr>
            <w:tcW w:w="2977" w:type="dxa"/>
            <w:noWrap/>
            <w:hideMark/>
          </w:tcPr>
          <w:p w:rsidR="00217841" w:rsidRPr="009C46A6"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Meeting,</w:t>
            </w:r>
            <w:r w:rsidRPr="009C46A6">
              <w:rPr>
                <w:rFonts w:ascii="Calibri" w:eastAsia="Times New Roman" w:hAnsi="Calibri" w:cs="Calibri"/>
                <w:color w:val="000000"/>
                <w:lang w:eastAsia="de-CH"/>
              </w:rPr>
              <w:t xml:space="preserve"> 22.05.12</w:t>
            </w:r>
          </w:p>
        </w:tc>
        <w:tc>
          <w:tcPr>
            <w:tcW w:w="1276" w:type="dxa"/>
            <w:noWrap/>
            <w:hideMark/>
          </w:tcPr>
          <w:p w:rsidR="00217841" w:rsidRPr="004A62B0" w:rsidRDefault="00217841" w:rsidP="00F93041">
            <w:pPr>
              <w:cnfStyle w:val="000000100000" w:firstRow="0" w:lastRow="0" w:firstColumn="0" w:lastColumn="0" w:oddVBand="0" w:evenVBand="0" w:oddHBand="1" w:evenHBand="0" w:firstRowFirstColumn="0" w:firstRowLastColumn="0" w:lastRowFirstColumn="0" w:lastRowLastColumn="0"/>
            </w:pPr>
            <w:r w:rsidRPr="004A62B0">
              <w:t>6</w:t>
            </w:r>
          </w:p>
        </w:tc>
        <w:tc>
          <w:tcPr>
            <w:tcW w:w="1559" w:type="dxa"/>
            <w:noWrap/>
            <w:hideMark/>
          </w:tcPr>
          <w:p w:rsidR="00217841" w:rsidRPr="004A62B0" w:rsidRDefault="00217841" w:rsidP="00F93041">
            <w:pPr>
              <w:cnfStyle w:val="000000100000" w:firstRow="0" w:lastRow="0" w:firstColumn="0" w:lastColumn="0" w:oddVBand="0" w:evenVBand="0" w:oddHBand="1" w:evenHBand="0" w:firstRowFirstColumn="0" w:firstRowLastColumn="0" w:lastRowFirstColumn="0" w:lastRowLastColumn="0"/>
            </w:pPr>
            <w:r w:rsidRPr="004A62B0">
              <w:t>5.75</w:t>
            </w:r>
          </w:p>
        </w:tc>
        <w:tc>
          <w:tcPr>
            <w:tcW w:w="1149" w:type="dxa"/>
            <w:noWrap/>
            <w:hideMark/>
          </w:tcPr>
          <w:p w:rsidR="00217841" w:rsidRPr="009C46A6"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22.05.2012</w:t>
            </w:r>
          </w:p>
        </w:tc>
        <w:tc>
          <w:tcPr>
            <w:tcW w:w="1510" w:type="dxa"/>
            <w:noWrap/>
            <w:hideMark/>
          </w:tcPr>
          <w:p w:rsidR="00217841" w:rsidRPr="009C46A6"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22.05.2012</w:t>
            </w:r>
          </w:p>
        </w:tc>
      </w:tr>
      <w:tr w:rsidR="00217841" w:rsidRPr="009C46A6"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9C46A6" w:rsidRDefault="00217841" w:rsidP="00F93041">
            <w:pPr>
              <w:rPr>
                <w:rFonts w:ascii="Calibri" w:eastAsia="Times New Roman" w:hAnsi="Calibri" w:cs="Calibri"/>
                <w:color w:val="000000"/>
                <w:lang w:eastAsia="de-CH"/>
              </w:rPr>
            </w:pPr>
            <w:r w:rsidRPr="009C46A6">
              <w:rPr>
                <w:rFonts w:ascii="Calibri" w:eastAsia="Times New Roman" w:hAnsi="Calibri" w:cs="Calibri"/>
                <w:color w:val="000000"/>
                <w:lang w:eastAsia="de-CH"/>
              </w:rPr>
              <w:t>698</w:t>
            </w:r>
          </w:p>
        </w:tc>
        <w:tc>
          <w:tcPr>
            <w:tcW w:w="2977" w:type="dxa"/>
            <w:noWrap/>
            <w:hideMark/>
          </w:tcPr>
          <w:p w:rsidR="00217841" w:rsidRPr="009C46A6"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Usability Tests durchgeführt und protokolliert</w:t>
            </w:r>
          </w:p>
        </w:tc>
        <w:tc>
          <w:tcPr>
            <w:tcW w:w="1276" w:type="dxa"/>
            <w:noWrap/>
            <w:hideMark/>
          </w:tcPr>
          <w:p w:rsidR="00217841" w:rsidRPr="004A62B0" w:rsidRDefault="00217841" w:rsidP="00F93041">
            <w:pPr>
              <w:cnfStyle w:val="000000010000" w:firstRow="0" w:lastRow="0" w:firstColumn="0" w:lastColumn="0" w:oddVBand="0" w:evenVBand="0" w:oddHBand="0" w:evenHBand="1" w:firstRowFirstColumn="0" w:firstRowLastColumn="0" w:lastRowFirstColumn="0" w:lastRowLastColumn="0"/>
            </w:pPr>
            <w:r w:rsidRPr="004A62B0">
              <w:t>4</w:t>
            </w:r>
          </w:p>
        </w:tc>
        <w:tc>
          <w:tcPr>
            <w:tcW w:w="1559" w:type="dxa"/>
            <w:noWrap/>
            <w:hideMark/>
          </w:tcPr>
          <w:p w:rsidR="00217841" w:rsidRPr="004A62B0" w:rsidRDefault="00217841" w:rsidP="00F93041">
            <w:pPr>
              <w:cnfStyle w:val="000000010000" w:firstRow="0" w:lastRow="0" w:firstColumn="0" w:lastColumn="0" w:oddVBand="0" w:evenVBand="0" w:oddHBand="0" w:evenHBand="1" w:firstRowFirstColumn="0" w:firstRowLastColumn="0" w:lastRowFirstColumn="0" w:lastRowLastColumn="0"/>
            </w:pPr>
            <w:r w:rsidRPr="004A62B0">
              <w:t>4.75</w:t>
            </w:r>
          </w:p>
        </w:tc>
        <w:tc>
          <w:tcPr>
            <w:tcW w:w="1149" w:type="dxa"/>
            <w:noWrap/>
            <w:hideMark/>
          </w:tcPr>
          <w:p w:rsidR="00217841" w:rsidRPr="009C46A6"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14.05.2012</w:t>
            </w:r>
          </w:p>
        </w:tc>
        <w:tc>
          <w:tcPr>
            <w:tcW w:w="1510" w:type="dxa"/>
            <w:noWrap/>
            <w:hideMark/>
          </w:tcPr>
          <w:p w:rsidR="00217841" w:rsidRPr="009C46A6"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21.05.2012</w:t>
            </w:r>
          </w:p>
        </w:tc>
      </w:tr>
      <w:tr w:rsidR="00217841" w:rsidRPr="009C46A6"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9C46A6" w:rsidRDefault="00217841" w:rsidP="00F93041">
            <w:pPr>
              <w:rPr>
                <w:rFonts w:ascii="Calibri" w:eastAsia="Times New Roman" w:hAnsi="Calibri" w:cs="Calibri"/>
                <w:color w:val="000000"/>
                <w:lang w:eastAsia="de-CH"/>
              </w:rPr>
            </w:pPr>
            <w:r w:rsidRPr="009C46A6">
              <w:rPr>
                <w:rFonts w:ascii="Calibri" w:eastAsia="Times New Roman" w:hAnsi="Calibri" w:cs="Calibri"/>
                <w:color w:val="000000"/>
                <w:lang w:eastAsia="de-CH"/>
              </w:rPr>
              <w:t>710</w:t>
            </w:r>
          </w:p>
        </w:tc>
        <w:tc>
          <w:tcPr>
            <w:tcW w:w="2977" w:type="dxa"/>
            <w:noWrap/>
            <w:hideMark/>
          </w:tcPr>
          <w:p w:rsidR="00217841" w:rsidRPr="009C46A6"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Risikomanagement nachgeführt</w:t>
            </w:r>
          </w:p>
        </w:tc>
        <w:tc>
          <w:tcPr>
            <w:tcW w:w="1276" w:type="dxa"/>
            <w:noWrap/>
            <w:hideMark/>
          </w:tcPr>
          <w:p w:rsidR="00217841" w:rsidRPr="004A62B0" w:rsidRDefault="00217841" w:rsidP="00F93041">
            <w:pPr>
              <w:cnfStyle w:val="000000100000" w:firstRow="0" w:lastRow="0" w:firstColumn="0" w:lastColumn="0" w:oddVBand="0" w:evenVBand="0" w:oddHBand="1" w:evenHBand="0" w:firstRowFirstColumn="0" w:firstRowLastColumn="0" w:lastRowFirstColumn="0" w:lastRowLastColumn="0"/>
            </w:pPr>
            <w:r w:rsidRPr="004A62B0">
              <w:t>0.5</w:t>
            </w:r>
          </w:p>
        </w:tc>
        <w:tc>
          <w:tcPr>
            <w:tcW w:w="1559" w:type="dxa"/>
            <w:noWrap/>
            <w:hideMark/>
          </w:tcPr>
          <w:p w:rsidR="00217841" w:rsidRPr="004A62B0" w:rsidRDefault="00217841" w:rsidP="00F93041">
            <w:pPr>
              <w:cnfStyle w:val="000000100000" w:firstRow="0" w:lastRow="0" w:firstColumn="0" w:lastColumn="0" w:oddVBand="0" w:evenVBand="0" w:oddHBand="1" w:evenHBand="0" w:firstRowFirstColumn="0" w:firstRowLastColumn="0" w:lastRowFirstColumn="0" w:lastRowLastColumn="0"/>
            </w:pPr>
            <w:r w:rsidRPr="004A62B0">
              <w:t>0.5</w:t>
            </w:r>
          </w:p>
        </w:tc>
        <w:tc>
          <w:tcPr>
            <w:tcW w:w="1149" w:type="dxa"/>
            <w:noWrap/>
            <w:hideMark/>
          </w:tcPr>
          <w:p w:rsidR="00217841" w:rsidRPr="009C46A6"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14.05.2012</w:t>
            </w:r>
          </w:p>
        </w:tc>
        <w:tc>
          <w:tcPr>
            <w:tcW w:w="1510" w:type="dxa"/>
            <w:noWrap/>
            <w:hideMark/>
          </w:tcPr>
          <w:p w:rsidR="00217841" w:rsidRPr="009C46A6"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21.05.2012</w:t>
            </w:r>
          </w:p>
        </w:tc>
      </w:tr>
      <w:tr w:rsidR="00217841" w:rsidRPr="009C46A6"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9C46A6" w:rsidRDefault="00217841" w:rsidP="00F93041">
            <w:pPr>
              <w:rPr>
                <w:rFonts w:ascii="Calibri" w:eastAsia="Times New Roman" w:hAnsi="Calibri" w:cs="Calibri"/>
                <w:color w:val="000000"/>
                <w:lang w:eastAsia="de-CH"/>
              </w:rPr>
            </w:pPr>
            <w:r w:rsidRPr="009C46A6">
              <w:rPr>
                <w:rFonts w:ascii="Calibri" w:eastAsia="Times New Roman" w:hAnsi="Calibri" w:cs="Calibri"/>
                <w:color w:val="000000"/>
                <w:lang w:eastAsia="de-CH"/>
              </w:rPr>
              <w:t>801</w:t>
            </w:r>
          </w:p>
        </w:tc>
        <w:tc>
          <w:tcPr>
            <w:tcW w:w="2977" w:type="dxa"/>
            <w:noWrap/>
            <w:hideMark/>
          </w:tcPr>
          <w:p w:rsidR="00217841" w:rsidRPr="009C46A6"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Plugin Schnittstelle definiert und dokumentiert</w:t>
            </w:r>
          </w:p>
        </w:tc>
        <w:tc>
          <w:tcPr>
            <w:tcW w:w="1276" w:type="dxa"/>
            <w:noWrap/>
            <w:hideMark/>
          </w:tcPr>
          <w:p w:rsidR="00217841" w:rsidRPr="004A62B0" w:rsidRDefault="00217841" w:rsidP="00F93041">
            <w:pPr>
              <w:cnfStyle w:val="000000010000" w:firstRow="0" w:lastRow="0" w:firstColumn="0" w:lastColumn="0" w:oddVBand="0" w:evenVBand="0" w:oddHBand="0" w:evenHBand="1" w:firstRowFirstColumn="0" w:firstRowLastColumn="0" w:lastRowFirstColumn="0" w:lastRowLastColumn="0"/>
            </w:pPr>
            <w:r w:rsidRPr="004A62B0">
              <w:t>8</w:t>
            </w:r>
          </w:p>
        </w:tc>
        <w:tc>
          <w:tcPr>
            <w:tcW w:w="1559" w:type="dxa"/>
            <w:noWrap/>
            <w:hideMark/>
          </w:tcPr>
          <w:p w:rsidR="00217841" w:rsidRPr="004A62B0" w:rsidRDefault="00217841" w:rsidP="00F93041">
            <w:pPr>
              <w:cnfStyle w:val="000000010000" w:firstRow="0" w:lastRow="0" w:firstColumn="0" w:lastColumn="0" w:oddVBand="0" w:evenVBand="0" w:oddHBand="0" w:evenHBand="1" w:firstRowFirstColumn="0" w:firstRowLastColumn="0" w:lastRowFirstColumn="0" w:lastRowLastColumn="0"/>
            </w:pPr>
            <w:r w:rsidRPr="004A62B0">
              <w:t>10.5</w:t>
            </w:r>
          </w:p>
        </w:tc>
        <w:tc>
          <w:tcPr>
            <w:tcW w:w="1149" w:type="dxa"/>
            <w:noWrap/>
            <w:hideMark/>
          </w:tcPr>
          <w:p w:rsidR="00217841" w:rsidRPr="009C46A6"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14.05.2012</w:t>
            </w:r>
          </w:p>
        </w:tc>
        <w:tc>
          <w:tcPr>
            <w:tcW w:w="1510" w:type="dxa"/>
            <w:noWrap/>
            <w:hideMark/>
          </w:tcPr>
          <w:p w:rsidR="00217841" w:rsidRPr="009C46A6"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21.05.2012</w:t>
            </w:r>
          </w:p>
        </w:tc>
      </w:tr>
      <w:tr w:rsidR="00217841" w:rsidRPr="009C46A6"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9C46A6" w:rsidRDefault="00217841" w:rsidP="00F93041">
            <w:pPr>
              <w:rPr>
                <w:rFonts w:ascii="Calibri" w:eastAsia="Times New Roman" w:hAnsi="Calibri" w:cs="Calibri"/>
                <w:color w:val="000000"/>
                <w:lang w:eastAsia="de-CH"/>
              </w:rPr>
            </w:pPr>
            <w:r w:rsidRPr="009C46A6">
              <w:rPr>
                <w:rFonts w:ascii="Calibri" w:eastAsia="Times New Roman" w:hAnsi="Calibri" w:cs="Calibri"/>
                <w:color w:val="000000"/>
                <w:lang w:eastAsia="de-CH"/>
              </w:rPr>
              <w:t>810</w:t>
            </w:r>
          </w:p>
        </w:tc>
        <w:tc>
          <w:tcPr>
            <w:tcW w:w="2977" w:type="dxa"/>
            <w:noWrap/>
            <w:hideMark/>
          </w:tcPr>
          <w:p w:rsidR="00217841" w:rsidRPr="009C46A6"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TODOs in Dokumenten abgearbeitet</w:t>
            </w:r>
          </w:p>
        </w:tc>
        <w:tc>
          <w:tcPr>
            <w:tcW w:w="1276" w:type="dxa"/>
            <w:noWrap/>
            <w:hideMark/>
          </w:tcPr>
          <w:p w:rsidR="00217841" w:rsidRPr="004A62B0" w:rsidRDefault="00217841" w:rsidP="00F93041">
            <w:pPr>
              <w:cnfStyle w:val="000000100000" w:firstRow="0" w:lastRow="0" w:firstColumn="0" w:lastColumn="0" w:oddVBand="0" w:evenVBand="0" w:oddHBand="1" w:evenHBand="0" w:firstRowFirstColumn="0" w:firstRowLastColumn="0" w:lastRowFirstColumn="0" w:lastRowLastColumn="0"/>
            </w:pPr>
            <w:r w:rsidRPr="004A62B0">
              <w:t>5</w:t>
            </w:r>
          </w:p>
        </w:tc>
        <w:tc>
          <w:tcPr>
            <w:tcW w:w="1559" w:type="dxa"/>
            <w:noWrap/>
            <w:hideMark/>
          </w:tcPr>
          <w:p w:rsidR="00217841" w:rsidRPr="004A62B0" w:rsidRDefault="00217841" w:rsidP="00F93041">
            <w:pPr>
              <w:cnfStyle w:val="000000100000" w:firstRow="0" w:lastRow="0" w:firstColumn="0" w:lastColumn="0" w:oddVBand="0" w:evenVBand="0" w:oddHBand="1" w:evenHBand="0" w:firstRowFirstColumn="0" w:firstRowLastColumn="0" w:lastRowFirstColumn="0" w:lastRowLastColumn="0"/>
            </w:pPr>
            <w:r w:rsidRPr="004A62B0">
              <w:t>4.75</w:t>
            </w:r>
          </w:p>
        </w:tc>
        <w:tc>
          <w:tcPr>
            <w:tcW w:w="1149" w:type="dxa"/>
            <w:noWrap/>
            <w:hideMark/>
          </w:tcPr>
          <w:p w:rsidR="00217841" w:rsidRPr="009C46A6"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14.05.2012</w:t>
            </w:r>
          </w:p>
        </w:tc>
        <w:tc>
          <w:tcPr>
            <w:tcW w:w="1510" w:type="dxa"/>
            <w:noWrap/>
            <w:hideMark/>
          </w:tcPr>
          <w:p w:rsidR="00217841" w:rsidRPr="009C46A6"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21.05.2012</w:t>
            </w:r>
          </w:p>
        </w:tc>
      </w:tr>
      <w:tr w:rsidR="00217841" w:rsidRPr="009C46A6"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9C46A6" w:rsidRDefault="00217841" w:rsidP="00F93041">
            <w:pPr>
              <w:rPr>
                <w:rFonts w:ascii="Calibri" w:eastAsia="Times New Roman" w:hAnsi="Calibri" w:cs="Calibri"/>
                <w:color w:val="000000"/>
                <w:lang w:eastAsia="de-CH"/>
              </w:rPr>
            </w:pPr>
            <w:r w:rsidRPr="009C46A6">
              <w:rPr>
                <w:rFonts w:ascii="Calibri" w:eastAsia="Times New Roman" w:hAnsi="Calibri" w:cs="Calibri"/>
                <w:color w:val="000000"/>
                <w:lang w:eastAsia="de-CH"/>
              </w:rPr>
              <w:t>816</w:t>
            </w:r>
          </w:p>
        </w:tc>
        <w:tc>
          <w:tcPr>
            <w:tcW w:w="2977" w:type="dxa"/>
            <w:noWrap/>
            <w:hideMark/>
          </w:tcPr>
          <w:p w:rsidR="00217841" w:rsidRPr="009C46A6"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Diskussion Accessability dokumentiert</w:t>
            </w:r>
          </w:p>
        </w:tc>
        <w:tc>
          <w:tcPr>
            <w:tcW w:w="1276" w:type="dxa"/>
            <w:noWrap/>
            <w:hideMark/>
          </w:tcPr>
          <w:p w:rsidR="00217841" w:rsidRPr="004A62B0" w:rsidRDefault="00217841" w:rsidP="00F93041">
            <w:pPr>
              <w:cnfStyle w:val="000000010000" w:firstRow="0" w:lastRow="0" w:firstColumn="0" w:lastColumn="0" w:oddVBand="0" w:evenVBand="0" w:oddHBand="0" w:evenHBand="1" w:firstRowFirstColumn="0" w:firstRowLastColumn="0" w:lastRowFirstColumn="0" w:lastRowLastColumn="0"/>
            </w:pPr>
            <w:r w:rsidRPr="004A62B0">
              <w:t>3</w:t>
            </w:r>
          </w:p>
        </w:tc>
        <w:tc>
          <w:tcPr>
            <w:tcW w:w="1559" w:type="dxa"/>
            <w:noWrap/>
            <w:hideMark/>
          </w:tcPr>
          <w:p w:rsidR="00217841" w:rsidRPr="004A62B0" w:rsidRDefault="00217841" w:rsidP="00F93041">
            <w:pPr>
              <w:cnfStyle w:val="000000010000" w:firstRow="0" w:lastRow="0" w:firstColumn="0" w:lastColumn="0" w:oddVBand="0" w:evenVBand="0" w:oddHBand="0" w:evenHBand="1" w:firstRowFirstColumn="0" w:firstRowLastColumn="0" w:lastRowFirstColumn="0" w:lastRowLastColumn="0"/>
            </w:pPr>
            <w:r w:rsidRPr="004A62B0">
              <w:t>2.75</w:t>
            </w:r>
          </w:p>
        </w:tc>
        <w:tc>
          <w:tcPr>
            <w:tcW w:w="1149" w:type="dxa"/>
            <w:noWrap/>
            <w:hideMark/>
          </w:tcPr>
          <w:p w:rsidR="00217841" w:rsidRPr="009C46A6"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14.05.2012</w:t>
            </w:r>
          </w:p>
        </w:tc>
        <w:tc>
          <w:tcPr>
            <w:tcW w:w="1510" w:type="dxa"/>
            <w:noWrap/>
            <w:hideMark/>
          </w:tcPr>
          <w:p w:rsidR="00217841" w:rsidRPr="009C46A6"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21.05.2012</w:t>
            </w:r>
          </w:p>
        </w:tc>
      </w:tr>
      <w:tr w:rsidR="00217841" w:rsidRPr="009C46A6"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9C46A6" w:rsidRDefault="00217841" w:rsidP="00F93041">
            <w:pPr>
              <w:rPr>
                <w:rFonts w:ascii="Calibri" w:eastAsia="Times New Roman" w:hAnsi="Calibri" w:cs="Calibri"/>
                <w:color w:val="000000"/>
                <w:lang w:eastAsia="de-CH"/>
              </w:rPr>
            </w:pPr>
            <w:r w:rsidRPr="009C46A6">
              <w:rPr>
                <w:rFonts w:ascii="Calibri" w:eastAsia="Times New Roman" w:hAnsi="Calibri" w:cs="Calibri"/>
                <w:color w:val="000000"/>
                <w:lang w:eastAsia="de-CH"/>
              </w:rPr>
              <w:t>835</w:t>
            </w:r>
          </w:p>
        </w:tc>
        <w:tc>
          <w:tcPr>
            <w:tcW w:w="2977" w:type="dxa"/>
            <w:noWrap/>
            <w:hideMark/>
          </w:tcPr>
          <w:p w:rsidR="00217841" w:rsidRPr="009C46A6"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Demomodus: Apps werden automatisch gewechselt</w:t>
            </w:r>
          </w:p>
        </w:tc>
        <w:tc>
          <w:tcPr>
            <w:tcW w:w="1276" w:type="dxa"/>
            <w:noWrap/>
            <w:hideMark/>
          </w:tcPr>
          <w:p w:rsidR="00217841" w:rsidRPr="004A62B0" w:rsidRDefault="00217841" w:rsidP="00F93041">
            <w:pPr>
              <w:cnfStyle w:val="000000100000" w:firstRow="0" w:lastRow="0" w:firstColumn="0" w:lastColumn="0" w:oddVBand="0" w:evenVBand="0" w:oddHBand="1" w:evenHBand="0" w:firstRowFirstColumn="0" w:firstRowLastColumn="0" w:lastRowFirstColumn="0" w:lastRowLastColumn="0"/>
            </w:pPr>
            <w:r w:rsidRPr="004A62B0">
              <w:t>2</w:t>
            </w:r>
          </w:p>
        </w:tc>
        <w:tc>
          <w:tcPr>
            <w:tcW w:w="1559" w:type="dxa"/>
            <w:noWrap/>
            <w:hideMark/>
          </w:tcPr>
          <w:p w:rsidR="00217841" w:rsidRPr="004A62B0" w:rsidRDefault="00217841" w:rsidP="00F93041">
            <w:pPr>
              <w:cnfStyle w:val="000000100000" w:firstRow="0" w:lastRow="0" w:firstColumn="0" w:lastColumn="0" w:oddVBand="0" w:evenVBand="0" w:oddHBand="1" w:evenHBand="0" w:firstRowFirstColumn="0" w:firstRowLastColumn="0" w:lastRowFirstColumn="0" w:lastRowLastColumn="0"/>
            </w:pPr>
            <w:r w:rsidRPr="004A62B0">
              <w:t>1.5</w:t>
            </w:r>
          </w:p>
        </w:tc>
        <w:tc>
          <w:tcPr>
            <w:tcW w:w="1149" w:type="dxa"/>
            <w:noWrap/>
            <w:hideMark/>
          </w:tcPr>
          <w:p w:rsidR="00217841" w:rsidRPr="009C46A6"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14.05.2012</w:t>
            </w:r>
          </w:p>
        </w:tc>
        <w:tc>
          <w:tcPr>
            <w:tcW w:w="1510" w:type="dxa"/>
            <w:noWrap/>
            <w:hideMark/>
          </w:tcPr>
          <w:p w:rsidR="00217841" w:rsidRPr="009C46A6"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21.05.2012</w:t>
            </w:r>
          </w:p>
        </w:tc>
      </w:tr>
      <w:tr w:rsidR="00217841" w:rsidRPr="009C46A6"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9C46A6" w:rsidRDefault="00217841" w:rsidP="00F93041">
            <w:pPr>
              <w:rPr>
                <w:rFonts w:ascii="Calibri" w:eastAsia="Times New Roman" w:hAnsi="Calibri" w:cs="Calibri"/>
                <w:color w:val="000000"/>
                <w:lang w:eastAsia="de-CH"/>
              </w:rPr>
            </w:pPr>
            <w:r w:rsidRPr="009C46A6">
              <w:rPr>
                <w:rFonts w:ascii="Calibri" w:eastAsia="Times New Roman" w:hAnsi="Calibri" w:cs="Calibri"/>
                <w:color w:val="000000"/>
                <w:lang w:eastAsia="de-CH"/>
              </w:rPr>
              <w:t>836</w:t>
            </w:r>
          </w:p>
        </w:tc>
        <w:tc>
          <w:tcPr>
            <w:tcW w:w="2977" w:type="dxa"/>
            <w:noWrap/>
            <w:hideMark/>
          </w:tcPr>
          <w:p w:rsidR="00217841" w:rsidRPr="009C46A6"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Demomodus: Demotext zu aktiver App wird angezeigt</w:t>
            </w:r>
          </w:p>
        </w:tc>
        <w:tc>
          <w:tcPr>
            <w:tcW w:w="1276" w:type="dxa"/>
            <w:noWrap/>
            <w:hideMark/>
          </w:tcPr>
          <w:p w:rsidR="00217841" w:rsidRPr="004A62B0" w:rsidRDefault="00217841" w:rsidP="00F93041">
            <w:pPr>
              <w:cnfStyle w:val="000000010000" w:firstRow="0" w:lastRow="0" w:firstColumn="0" w:lastColumn="0" w:oddVBand="0" w:evenVBand="0" w:oddHBand="0" w:evenHBand="1" w:firstRowFirstColumn="0" w:firstRowLastColumn="0" w:lastRowFirstColumn="0" w:lastRowLastColumn="0"/>
            </w:pPr>
            <w:r w:rsidRPr="004A62B0">
              <w:t>1</w:t>
            </w:r>
          </w:p>
        </w:tc>
        <w:tc>
          <w:tcPr>
            <w:tcW w:w="1559" w:type="dxa"/>
            <w:noWrap/>
            <w:hideMark/>
          </w:tcPr>
          <w:p w:rsidR="00217841" w:rsidRPr="004A62B0" w:rsidRDefault="00217841" w:rsidP="00F93041">
            <w:pPr>
              <w:cnfStyle w:val="000000010000" w:firstRow="0" w:lastRow="0" w:firstColumn="0" w:lastColumn="0" w:oddVBand="0" w:evenVBand="0" w:oddHBand="0" w:evenHBand="1" w:firstRowFirstColumn="0" w:firstRowLastColumn="0" w:lastRowFirstColumn="0" w:lastRowLastColumn="0"/>
            </w:pPr>
            <w:r w:rsidRPr="004A62B0">
              <w:t>1.25</w:t>
            </w:r>
          </w:p>
        </w:tc>
        <w:tc>
          <w:tcPr>
            <w:tcW w:w="1149" w:type="dxa"/>
            <w:noWrap/>
            <w:hideMark/>
          </w:tcPr>
          <w:p w:rsidR="00217841" w:rsidRPr="009C46A6"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14.05.2012</w:t>
            </w:r>
          </w:p>
        </w:tc>
        <w:tc>
          <w:tcPr>
            <w:tcW w:w="1510" w:type="dxa"/>
            <w:noWrap/>
            <w:hideMark/>
          </w:tcPr>
          <w:p w:rsidR="00217841" w:rsidRPr="009C46A6"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21.05.2012</w:t>
            </w:r>
          </w:p>
        </w:tc>
      </w:tr>
      <w:tr w:rsidR="00217841" w:rsidRPr="009C46A6"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9C46A6" w:rsidRDefault="00217841" w:rsidP="00F93041">
            <w:pPr>
              <w:rPr>
                <w:rFonts w:ascii="Calibri" w:eastAsia="Times New Roman" w:hAnsi="Calibri" w:cs="Calibri"/>
                <w:color w:val="000000"/>
                <w:lang w:eastAsia="de-CH"/>
              </w:rPr>
            </w:pPr>
            <w:r w:rsidRPr="009C46A6">
              <w:rPr>
                <w:rFonts w:ascii="Calibri" w:eastAsia="Times New Roman" w:hAnsi="Calibri" w:cs="Calibri"/>
                <w:color w:val="000000"/>
                <w:lang w:eastAsia="de-CH"/>
              </w:rPr>
              <w:t>843</w:t>
            </w:r>
          </w:p>
        </w:tc>
        <w:tc>
          <w:tcPr>
            <w:tcW w:w="2977" w:type="dxa"/>
            <w:noWrap/>
            <w:hideMark/>
          </w:tcPr>
          <w:p w:rsidR="00217841" w:rsidRPr="009C46A6"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Demomodus: Zustandsdiagramm erstellt und dokumentiert</w:t>
            </w:r>
          </w:p>
        </w:tc>
        <w:tc>
          <w:tcPr>
            <w:tcW w:w="1276" w:type="dxa"/>
            <w:noWrap/>
            <w:hideMark/>
          </w:tcPr>
          <w:p w:rsidR="00217841" w:rsidRPr="004A62B0" w:rsidRDefault="00217841" w:rsidP="00F93041">
            <w:pPr>
              <w:cnfStyle w:val="000000100000" w:firstRow="0" w:lastRow="0" w:firstColumn="0" w:lastColumn="0" w:oddVBand="0" w:evenVBand="0" w:oddHBand="1" w:evenHBand="0" w:firstRowFirstColumn="0" w:firstRowLastColumn="0" w:lastRowFirstColumn="0" w:lastRowLastColumn="0"/>
            </w:pPr>
            <w:r w:rsidRPr="004A62B0">
              <w:t>5</w:t>
            </w:r>
          </w:p>
        </w:tc>
        <w:tc>
          <w:tcPr>
            <w:tcW w:w="1559" w:type="dxa"/>
            <w:noWrap/>
            <w:hideMark/>
          </w:tcPr>
          <w:p w:rsidR="00217841" w:rsidRPr="004A62B0" w:rsidRDefault="00217841" w:rsidP="00F93041">
            <w:pPr>
              <w:cnfStyle w:val="000000100000" w:firstRow="0" w:lastRow="0" w:firstColumn="0" w:lastColumn="0" w:oddVBand="0" w:evenVBand="0" w:oddHBand="1" w:evenHBand="0" w:firstRowFirstColumn="0" w:firstRowLastColumn="0" w:lastRowFirstColumn="0" w:lastRowLastColumn="0"/>
            </w:pPr>
            <w:r w:rsidRPr="004A62B0">
              <w:t>4.75</w:t>
            </w:r>
          </w:p>
        </w:tc>
        <w:tc>
          <w:tcPr>
            <w:tcW w:w="1149" w:type="dxa"/>
            <w:noWrap/>
            <w:hideMark/>
          </w:tcPr>
          <w:p w:rsidR="00217841" w:rsidRPr="009C46A6"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14.05.2012</w:t>
            </w:r>
          </w:p>
        </w:tc>
        <w:tc>
          <w:tcPr>
            <w:tcW w:w="1510" w:type="dxa"/>
            <w:noWrap/>
            <w:hideMark/>
          </w:tcPr>
          <w:p w:rsidR="00217841" w:rsidRPr="009C46A6"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21.05.2012</w:t>
            </w:r>
          </w:p>
        </w:tc>
      </w:tr>
      <w:tr w:rsidR="00217841" w:rsidRPr="009C46A6"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9C46A6" w:rsidRDefault="00217841" w:rsidP="00F93041">
            <w:pPr>
              <w:rPr>
                <w:rFonts w:ascii="Calibri" w:eastAsia="Times New Roman" w:hAnsi="Calibri" w:cs="Calibri"/>
                <w:color w:val="000000"/>
                <w:lang w:eastAsia="de-CH"/>
              </w:rPr>
            </w:pPr>
            <w:r w:rsidRPr="009C46A6">
              <w:rPr>
                <w:rFonts w:ascii="Calibri" w:eastAsia="Times New Roman" w:hAnsi="Calibri" w:cs="Calibri"/>
                <w:color w:val="000000"/>
                <w:lang w:eastAsia="de-CH"/>
              </w:rPr>
              <w:t>844</w:t>
            </w:r>
          </w:p>
        </w:tc>
        <w:tc>
          <w:tcPr>
            <w:tcW w:w="2977" w:type="dxa"/>
            <w:noWrap/>
            <w:hideMark/>
          </w:tcPr>
          <w:p w:rsidR="00217841" w:rsidRPr="009C46A6"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Oliver Rehmann wegen Posterstand am 15.6.12 kontaktiert</w:t>
            </w:r>
          </w:p>
        </w:tc>
        <w:tc>
          <w:tcPr>
            <w:tcW w:w="1276" w:type="dxa"/>
            <w:noWrap/>
            <w:hideMark/>
          </w:tcPr>
          <w:p w:rsidR="00217841" w:rsidRPr="004A62B0" w:rsidRDefault="00217841" w:rsidP="00F93041">
            <w:pPr>
              <w:cnfStyle w:val="000000010000" w:firstRow="0" w:lastRow="0" w:firstColumn="0" w:lastColumn="0" w:oddVBand="0" w:evenVBand="0" w:oddHBand="0" w:evenHBand="1" w:firstRowFirstColumn="0" w:firstRowLastColumn="0" w:lastRowFirstColumn="0" w:lastRowLastColumn="0"/>
            </w:pPr>
            <w:r w:rsidRPr="004A62B0">
              <w:t>1</w:t>
            </w:r>
          </w:p>
        </w:tc>
        <w:tc>
          <w:tcPr>
            <w:tcW w:w="1559" w:type="dxa"/>
            <w:noWrap/>
            <w:hideMark/>
          </w:tcPr>
          <w:p w:rsidR="00217841" w:rsidRPr="004A62B0" w:rsidRDefault="00217841" w:rsidP="00F93041">
            <w:pPr>
              <w:cnfStyle w:val="000000010000" w:firstRow="0" w:lastRow="0" w:firstColumn="0" w:lastColumn="0" w:oddVBand="0" w:evenVBand="0" w:oddHBand="0" w:evenHBand="1" w:firstRowFirstColumn="0" w:firstRowLastColumn="0" w:lastRowFirstColumn="0" w:lastRowLastColumn="0"/>
            </w:pPr>
            <w:r w:rsidRPr="004A62B0">
              <w:t>1.25</w:t>
            </w:r>
          </w:p>
        </w:tc>
        <w:tc>
          <w:tcPr>
            <w:tcW w:w="1149" w:type="dxa"/>
            <w:noWrap/>
            <w:hideMark/>
          </w:tcPr>
          <w:p w:rsidR="00217841" w:rsidRPr="009C46A6"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14.05.2012</w:t>
            </w:r>
          </w:p>
        </w:tc>
        <w:tc>
          <w:tcPr>
            <w:tcW w:w="1510" w:type="dxa"/>
            <w:noWrap/>
            <w:hideMark/>
          </w:tcPr>
          <w:p w:rsidR="00217841" w:rsidRPr="009C46A6"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21.05.2012</w:t>
            </w:r>
          </w:p>
        </w:tc>
      </w:tr>
      <w:tr w:rsidR="00217841" w:rsidRPr="009C46A6"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9C46A6" w:rsidRDefault="00217841" w:rsidP="00F93041">
            <w:pPr>
              <w:rPr>
                <w:rFonts w:ascii="Calibri" w:eastAsia="Times New Roman" w:hAnsi="Calibri" w:cs="Calibri"/>
                <w:color w:val="000000"/>
                <w:lang w:eastAsia="de-CH"/>
              </w:rPr>
            </w:pPr>
            <w:r w:rsidRPr="009C46A6">
              <w:rPr>
                <w:rFonts w:ascii="Calibri" w:eastAsia="Times New Roman" w:hAnsi="Calibri" w:cs="Calibri"/>
                <w:color w:val="000000"/>
                <w:lang w:eastAsia="de-CH"/>
              </w:rPr>
              <w:t>845</w:t>
            </w:r>
          </w:p>
        </w:tc>
        <w:tc>
          <w:tcPr>
            <w:tcW w:w="2977" w:type="dxa"/>
            <w:noWrap/>
            <w:hideMark/>
          </w:tcPr>
          <w:p w:rsidR="00217841" w:rsidRPr="009C46A6"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2x4 Monitore-Setup mit Hellraumprojektor getestet und dokumentiert</w:t>
            </w:r>
          </w:p>
        </w:tc>
        <w:tc>
          <w:tcPr>
            <w:tcW w:w="1276" w:type="dxa"/>
            <w:noWrap/>
            <w:hideMark/>
          </w:tcPr>
          <w:p w:rsidR="00217841" w:rsidRPr="004A62B0" w:rsidRDefault="00217841" w:rsidP="00F93041">
            <w:pPr>
              <w:cnfStyle w:val="000000100000" w:firstRow="0" w:lastRow="0" w:firstColumn="0" w:lastColumn="0" w:oddVBand="0" w:evenVBand="0" w:oddHBand="1" w:evenHBand="0" w:firstRowFirstColumn="0" w:firstRowLastColumn="0" w:lastRowFirstColumn="0" w:lastRowLastColumn="0"/>
            </w:pPr>
            <w:r w:rsidRPr="004A62B0">
              <w:t>1.5</w:t>
            </w:r>
          </w:p>
        </w:tc>
        <w:tc>
          <w:tcPr>
            <w:tcW w:w="1559" w:type="dxa"/>
            <w:noWrap/>
            <w:hideMark/>
          </w:tcPr>
          <w:p w:rsidR="00217841" w:rsidRPr="004A62B0" w:rsidRDefault="00217841" w:rsidP="00F93041">
            <w:pPr>
              <w:cnfStyle w:val="000000100000" w:firstRow="0" w:lastRow="0" w:firstColumn="0" w:lastColumn="0" w:oddVBand="0" w:evenVBand="0" w:oddHBand="1" w:evenHBand="0" w:firstRowFirstColumn="0" w:firstRowLastColumn="0" w:lastRowFirstColumn="0" w:lastRowLastColumn="0"/>
            </w:pPr>
            <w:r w:rsidRPr="004A62B0">
              <w:t>2.25</w:t>
            </w:r>
          </w:p>
        </w:tc>
        <w:tc>
          <w:tcPr>
            <w:tcW w:w="1149" w:type="dxa"/>
            <w:noWrap/>
            <w:hideMark/>
          </w:tcPr>
          <w:p w:rsidR="00217841" w:rsidRPr="009C46A6"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15.05.2012</w:t>
            </w:r>
          </w:p>
        </w:tc>
        <w:tc>
          <w:tcPr>
            <w:tcW w:w="1510" w:type="dxa"/>
            <w:noWrap/>
            <w:hideMark/>
          </w:tcPr>
          <w:p w:rsidR="00217841" w:rsidRPr="009C46A6"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21.05.2012</w:t>
            </w:r>
          </w:p>
        </w:tc>
      </w:tr>
      <w:tr w:rsidR="00217841" w:rsidRPr="009C46A6"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9C46A6" w:rsidRDefault="00217841" w:rsidP="00F93041">
            <w:pPr>
              <w:rPr>
                <w:rFonts w:ascii="Calibri" w:eastAsia="Times New Roman" w:hAnsi="Calibri" w:cs="Calibri"/>
                <w:color w:val="000000"/>
                <w:lang w:eastAsia="de-CH"/>
              </w:rPr>
            </w:pPr>
            <w:r w:rsidRPr="009C46A6">
              <w:rPr>
                <w:rFonts w:ascii="Calibri" w:eastAsia="Times New Roman" w:hAnsi="Calibri" w:cs="Calibri"/>
                <w:color w:val="000000"/>
                <w:lang w:eastAsia="de-CH"/>
              </w:rPr>
              <w:t>846</w:t>
            </w:r>
          </w:p>
        </w:tc>
        <w:tc>
          <w:tcPr>
            <w:tcW w:w="2977" w:type="dxa"/>
            <w:noWrap/>
            <w:hideMark/>
          </w:tcPr>
          <w:p w:rsidR="00217841" w:rsidRPr="009C46A6"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2x4 Monitore-Setup mit Test-Wall getestet und dokumentiert</w:t>
            </w:r>
          </w:p>
        </w:tc>
        <w:tc>
          <w:tcPr>
            <w:tcW w:w="1276" w:type="dxa"/>
            <w:noWrap/>
            <w:hideMark/>
          </w:tcPr>
          <w:p w:rsidR="00217841" w:rsidRPr="004A62B0" w:rsidRDefault="00217841" w:rsidP="00F93041">
            <w:pPr>
              <w:cnfStyle w:val="000000010000" w:firstRow="0" w:lastRow="0" w:firstColumn="0" w:lastColumn="0" w:oddVBand="0" w:evenVBand="0" w:oddHBand="0" w:evenHBand="1" w:firstRowFirstColumn="0" w:firstRowLastColumn="0" w:lastRowFirstColumn="0" w:lastRowLastColumn="0"/>
            </w:pPr>
            <w:r w:rsidRPr="004A62B0">
              <w:t>3</w:t>
            </w:r>
          </w:p>
        </w:tc>
        <w:tc>
          <w:tcPr>
            <w:tcW w:w="1559" w:type="dxa"/>
            <w:noWrap/>
            <w:hideMark/>
          </w:tcPr>
          <w:p w:rsidR="00217841" w:rsidRPr="004A62B0" w:rsidRDefault="00217841" w:rsidP="00F93041">
            <w:pPr>
              <w:cnfStyle w:val="000000010000" w:firstRow="0" w:lastRow="0" w:firstColumn="0" w:lastColumn="0" w:oddVBand="0" w:evenVBand="0" w:oddHBand="0" w:evenHBand="1" w:firstRowFirstColumn="0" w:firstRowLastColumn="0" w:lastRowFirstColumn="0" w:lastRowLastColumn="0"/>
            </w:pPr>
            <w:r w:rsidRPr="004A62B0">
              <w:t>3.25</w:t>
            </w:r>
          </w:p>
        </w:tc>
        <w:tc>
          <w:tcPr>
            <w:tcW w:w="1149" w:type="dxa"/>
            <w:noWrap/>
            <w:hideMark/>
          </w:tcPr>
          <w:p w:rsidR="00217841" w:rsidRPr="009C46A6"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15.05.2012</w:t>
            </w:r>
          </w:p>
        </w:tc>
        <w:tc>
          <w:tcPr>
            <w:tcW w:w="1510" w:type="dxa"/>
            <w:noWrap/>
            <w:hideMark/>
          </w:tcPr>
          <w:p w:rsidR="00217841" w:rsidRPr="009C46A6"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21.05.2012</w:t>
            </w:r>
          </w:p>
        </w:tc>
      </w:tr>
      <w:tr w:rsidR="00217841" w:rsidRPr="009C46A6"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9C46A6" w:rsidRDefault="00217841" w:rsidP="00F93041">
            <w:pPr>
              <w:rPr>
                <w:rFonts w:ascii="Calibri" w:eastAsia="Times New Roman" w:hAnsi="Calibri" w:cs="Calibri"/>
                <w:color w:val="000000"/>
                <w:lang w:eastAsia="de-CH"/>
              </w:rPr>
            </w:pPr>
            <w:r w:rsidRPr="009C46A6">
              <w:rPr>
                <w:rFonts w:ascii="Calibri" w:eastAsia="Times New Roman" w:hAnsi="Calibri" w:cs="Calibri"/>
                <w:color w:val="000000"/>
                <w:lang w:eastAsia="de-CH"/>
              </w:rPr>
              <w:t>847</w:t>
            </w:r>
          </w:p>
        </w:tc>
        <w:tc>
          <w:tcPr>
            <w:tcW w:w="2977" w:type="dxa"/>
            <w:noWrap/>
            <w:hideMark/>
          </w:tcPr>
          <w:p w:rsidR="00217841" w:rsidRPr="009C46A6"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Notifier Problem gelöst/umgangen und dokumentiert</w:t>
            </w:r>
          </w:p>
        </w:tc>
        <w:tc>
          <w:tcPr>
            <w:tcW w:w="1276" w:type="dxa"/>
            <w:noWrap/>
            <w:hideMark/>
          </w:tcPr>
          <w:p w:rsidR="00217841" w:rsidRPr="004A62B0" w:rsidRDefault="00217841" w:rsidP="00F93041">
            <w:pPr>
              <w:cnfStyle w:val="000000100000" w:firstRow="0" w:lastRow="0" w:firstColumn="0" w:lastColumn="0" w:oddVBand="0" w:evenVBand="0" w:oddHBand="1" w:evenHBand="0" w:firstRowFirstColumn="0" w:firstRowLastColumn="0" w:lastRowFirstColumn="0" w:lastRowLastColumn="0"/>
            </w:pPr>
            <w:r w:rsidRPr="004A62B0">
              <w:t>1.5</w:t>
            </w:r>
          </w:p>
        </w:tc>
        <w:tc>
          <w:tcPr>
            <w:tcW w:w="1559" w:type="dxa"/>
            <w:noWrap/>
            <w:hideMark/>
          </w:tcPr>
          <w:p w:rsidR="00217841" w:rsidRPr="004A62B0" w:rsidRDefault="00217841" w:rsidP="00F93041">
            <w:pPr>
              <w:cnfStyle w:val="000000100000" w:firstRow="0" w:lastRow="0" w:firstColumn="0" w:lastColumn="0" w:oddVBand="0" w:evenVBand="0" w:oddHBand="1" w:evenHBand="0" w:firstRowFirstColumn="0" w:firstRowLastColumn="0" w:lastRowFirstColumn="0" w:lastRowLastColumn="0"/>
            </w:pPr>
            <w:r w:rsidRPr="004A62B0">
              <w:t>1.5</w:t>
            </w:r>
          </w:p>
        </w:tc>
        <w:tc>
          <w:tcPr>
            <w:tcW w:w="1149" w:type="dxa"/>
            <w:noWrap/>
            <w:hideMark/>
          </w:tcPr>
          <w:p w:rsidR="00217841" w:rsidRPr="009C46A6"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22.05.2012</w:t>
            </w:r>
          </w:p>
        </w:tc>
        <w:tc>
          <w:tcPr>
            <w:tcW w:w="1510" w:type="dxa"/>
            <w:noWrap/>
            <w:hideMark/>
          </w:tcPr>
          <w:p w:rsidR="00217841" w:rsidRPr="009C46A6"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22.05.2012</w:t>
            </w:r>
          </w:p>
        </w:tc>
      </w:tr>
      <w:tr w:rsidR="00217841" w:rsidRPr="009C46A6"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9C46A6" w:rsidRDefault="00217841" w:rsidP="00F93041">
            <w:pPr>
              <w:rPr>
                <w:rFonts w:ascii="Calibri" w:eastAsia="Times New Roman" w:hAnsi="Calibri" w:cs="Calibri"/>
                <w:color w:val="000000"/>
                <w:lang w:eastAsia="de-CH"/>
              </w:rPr>
            </w:pPr>
            <w:r w:rsidRPr="009C46A6">
              <w:rPr>
                <w:rFonts w:ascii="Calibri" w:eastAsia="Times New Roman" w:hAnsi="Calibri" w:cs="Calibri"/>
                <w:color w:val="000000"/>
                <w:lang w:eastAsia="de-CH"/>
              </w:rPr>
              <w:t>848</w:t>
            </w:r>
          </w:p>
        </w:tc>
        <w:tc>
          <w:tcPr>
            <w:tcW w:w="2977" w:type="dxa"/>
            <w:noWrap/>
            <w:hideMark/>
          </w:tcPr>
          <w:p w:rsidR="00217841" w:rsidRPr="009C46A6"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Gewichtung bei Nutzwertanalyse begründet</w:t>
            </w:r>
          </w:p>
        </w:tc>
        <w:tc>
          <w:tcPr>
            <w:tcW w:w="1276" w:type="dxa"/>
            <w:noWrap/>
            <w:hideMark/>
          </w:tcPr>
          <w:p w:rsidR="00217841" w:rsidRPr="004A62B0" w:rsidRDefault="00217841" w:rsidP="00F93041">
            <w:pPr>
              <w:cnfStyle w:val="000000010000" w:firstRow="0" w:lastRow="0" w:firstColumn="0" w:lastColumn="0" w:oddVBand="0" w:evenVBand="0" w:oddHBand="0" w:evenHBand="1" w:firstRowFirstColumn="0" w:firstRowLastColumn="0" w:lastRowFirstColumn="0" w:lastRowLastColumn="0"/>
            </w:pPr>
            <w:r w:rsidRPr="004A62B0">
              <w:t>2</w:t>
            </w:r>
          </w:p>
        </w:tc>
        <w:tc>
          <w:tcPr>
            <w:tcW w:w="1559" w:type="dxa"/>
            <w:noWrap/>
            <w:hideMark/>
          </w:tcPr>
          <w:p w:rsidR="00217841" w:rsidRPr="004A62B0" w:rsidRDefault="00217841" w:rsidP="00F93041">
            <w:pPr>
              <w:cnfStyle w:val="000000010000" w:firstRow="0" w:lastRow="0" w:firstColumn="0" w:lastColumn="0" w:oddVBand="0" w:evenVBand="0" w:oddHBand="0" w:evenHBand="1" w:firstRowFirstColumn="0" w:firstRowLastColumn="0" w:lastRowFirstColumn="0" w:lastRowLastColumn="0"/>
            </w:pPr>
            <w:r w:rsidRPr="004A62B0">
              <w:t>3.25</w:t>
            </w:r>
          </w:p>
        </w:tc>
        <w:tc>
          <w:tcPr>
            <w:tcW w:w="1149" w:type="dxa"/>
            <w:noWrap/>
            <w:hideMark/>
          </w:tcPr>
          <w:p w:rsidR="00217841" w:rsidRPr="009C46A6"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15.05.2012</w:t>
            </w:r>
          </w:p>
        </w:tc>
        <w:tc>
          <w:tcPr>
            <w:tcW w:w="1510" w:type="dxa"/>
            <w:noWrap/>
            <w:hideMark/>
          </w:tcPr>
          <w:p w:rsidR="00217841" w:rsidRPr="009C46A6"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21.05.2012</w:t>
            </w:r>
          </w:p>
        </w:tc>
      </w:tr>
      <w:tr w:rsidR="00217841" w:rsidRPr="009C46A6"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9C46A6" w:rsidRDefault="00217841" w:rsidP="00F93041">
            <w:pPr>
              <w:rPr>
                <w:rFonts w:ascii="Calibri" w:eastAsia="Times New Roman" w:hAnsi="Calibri" w:cs="Calibri"/>
                <w:color w:val="000000"/>
                <w:lang w:eastAsia="de-CH"/>
              </w:rPr>
            </w:pPr>
            <w:r w:rsidRPr="009C46A6">
              <w:rPr>
                <w:rFonts w:ascii="Calibri" w:eastAsia="Times New Roman" w:hAnsi="Calibri" w:cs="Calibri"/>
                <w:color w:val="000000"/>
                <w:lang w:eastAsia="de-CH"/>
              </w:rPr>
              <w:t>849</w:t>
            </w:r>
          </w:p>
        </w:tc>
        <w:tc>
          <w:tcPr>
            <w:tcW w:w="2977" w:type="dxa"/>
            <w:noWrap/>
            <w:hideMark/>
          </w:tcPr>
          <w:p w:rsidR="00217841" w:rsidRPr="009C46A6"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Refactoring durchgeführt</w:t>
            </w:r>
          </w:p>
        </w:tc>
        <w:tc>
          <w:tcPr>
            <w:tcW w:w="1276" w:type="dxa"/>
            <w:noWrap/>
            <w:hideMark/>
          </w:tcPr>
          <w:p w:rsidR="00217841" w:rsidRPr="004A62B0" w:rsidRDefault="00217841" w:rsidP="00F93041">
            <w:pPr>
              <w:cnfStyle w:val="000000100000" w:firstRow="0" w:lastRow="0" w:firstColumn="0" w:lastColumn="0" w:oddVBand="0" w:evenVBand="0" w:oddHBand="1" w:evenHBand="0" w:firstRowFirstColumn="0" w:firstRowLastColumn="0" w:lastRowFirstColumn="0" w:lastRowLastColumn="0"/>
            </w:pPr>
            <w:r w:rsidRPr="004A62B0">
              <w:t>10</w:t>
            </w:r>
          </w:p>
        </w:tc>
        <w:tc>
          <w:tcPr>
            <w:tcW w:w="1559" w:type="dxa"/>
            <w:noWrap/>
            <w:hideMark/>
          </w:tcPr>
          <w:p w:rsidR="00217841" w:rsidRPr="004A62B0" w:rsidRDefault="00217841" w:rsidP="00F93041">
            <w:pPr>
              <w:cnfStyle w:val="000000100000" w:firstRow="0" w:lastRow="0" w:firstColumn="0" w:lastColumn="0" w:oddVBand="0" w:evenVBand="0" w:oddHBand="1" w:evenHBand="0" w:firstRowFirstColumn="0" w:firstRowLastColumn="0" w:lastRowFirstColumn="0" w:lastRowLastColumn="0"/>
            </w:pPr>
            <w:r w:rsidRPr="004A62B0">
              <w:t>11.5</w:t>
            </w:r>
          </w:p>
        </w:tc>
        <w:tc>
          <w:tcPr>
            <w:tcW w:w="1149" w:type="dxa"/>
            <w:noWrap/>
            <w:hideMark/>
          </w:tcPr>
          <w:p w:rsidR="00217841" w:rsidRPr="009C46A6"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15.05.2012</w:t>
            </w:r>
          </w:p>
        </w:tc>
        <w:tc>
          <w:tcPr>
            <w:tcW w:w="1510" w:type="dxa"/>
            <w:noWrap/>
            <w:hideMark/>
          </w:tcPr>
          <w:p w:rsidR="00217841" w:rsidRPr="009C46A6"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21.05.2012</w:t>
            </w:r>
          </w:p>
        </w:tc>
      </w:tr>
      <w:tr w:rsidR="00217841" w:rsidRPr="009C46A6"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9C46A6" w:rsidRDefault="00217841" w:rsidP="00F93041">
            <w:pPr>
              <w:rPr>
                <w:rFonts w:ascii="Calibri" w:eastAsia="Times New Roman" w:hAnsi="Calibri" w:cs="Calibri"/>
                <w:color w:val="000000"/>
                <w:lang w:eastAsia="de-CH"/>
              </w:rPr>
            </w:pPr>
            <w:r w:rsidRPr="009C46A6">
              <w:rPr>
                <w:rFonts w:ascii="Calibri" w:eastAsia="Times New Roman" w:hAnsi="Calibri" w:cs="Calibri"/>
                <w:color w:val="000000"/>
                <w:lang w:eastAsia="de-CH"/>
              </w:rPr>
              <w:t>850</w:t>
            </w:r>
          </w:p>
        </w:tc>
        <w:tc>
          <w:tcPr>
            <w:tcW w:w="2977" w:type="dxa"/>
            <w:noWrap/>
            <w:hideMark/>
          </w:tcPr>
          <w:p w:rsidR="00217841" w:rsidRPr="009C46A6"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Sprint 12 geplant</w:t>
            </w:r>
          </w:p>
        </w:tc>
        <w:tc>
          <w:tcPr>
            <w:tcW w:w="1276" w:type="dxa"/>
            <w:noWrap/>
            <w:hideMark/>
          </w:tcPr>
          <w:p w:rsidR="00217841" w:rsidRPr="004A62B0" w:rsidRDefault="00217841" w:rsidP="00F93041">
            <w:pPr>
              <w:cnfStyle w:val="000000010000" w:firstRow="0" w:lastRow="0" w:firstColumn="0" w:lastColumn="0" w:oddVBand="0" w:evenVBand="0" w:oddHBand="0" w:evenHBand="1" w:firstRowFirstColumn="0" w:firstRowLastColumn="0" w:lastRowFirstColumn="0" w:lastRowLastColumn="0"/>
            </w:pPr>
            <w:r w:rsidRPr="004A62B0">
              <w:t>3</w:t>
            </w:r>
          </w:p>
        </w:tc>
        <w:tc>
          <w:tcPr>
            <w:tcW w:w="1559" w:type="dxa"/>
            <w:noWrap/>
            <w:hideMark/>
          </w:tcPr>
          <w:p w:rsidR="00217841" w:rsidRPr="004A62B0" w:rsidRDefault="00217841" w:rsidP="00F93041">
            <w:pPr>
              <w:cnfStyle w:val="000000010000" w:firstRow="0" w:lastRow="0" w:firstColumn="0" w:lastColumn="0" w:oddVBand="0" w:evenVBand="0" w:oddHBand="0" w:evenHBand="1" w:firstRowFirstColumn="0" w:firstRowLastColumn="0" w:lastRowFirstColumn="0" w:lastRowLastColumn="0"/>
            </w:pPr>
            <w:r w:rsidRPr="004A62B0">
              <w:t>3</w:t>
            </w:r>
          </w:p>
        </w:tc>
        <w:tc>
          <w:tcPr>
            <w:tcW w:w="1149" w:type="dxa"/>
            <w:noWrap/>
            <w:hideMark/>
          </w:tcPr>
          <w:p w:rsidR="00217841" w:rsidRPr="009C46A6"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15.05.2012</w:t>
            </w:r>
          </w:p>
        </w:tc>
        <w:tc>
          <w:tcPr>
            <w:tcW w:w="1510" w:type="dxa"/>
            <w:noWrap/>
            <w:hideMark/>
          </w:tcPr>
          <w:p w:rsidR="00217841" w:rsidRPr="009C46A6"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21.05.2012</w:t>
            </w:r>
          </w:p>
        </w:tc>
      </w:tr>
      <w:tr w:rsidR="00217841" w:rsidRPr="009C46A6"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9C46A6" w:rsidRDefault="00217841" w:rsidP="00F93041">
            <w:pPr>
              <w:rPr>
                <w:rFonts w:ascii="Calibri" w:eastAsia="Times New Roman" w:hAnsi="Calibri" w:cs="Calibri"/>
                <w:color w:val="000000"/>
                <w:lang w:eastAsia="de-CH"/>
              </w:rPr>
            </w:pPr>
            <w:r w:rsidRPr="009C46A6">
              <w:rPr>
                <w:rFonts w:ascii="Calibri" w:eastAsia="Times New Roman" w:hAnsi="Calibri" w:cs="Calibri"/>
                <w:color w:val="000000"/>
                <w:lang w:eastAsia="de-CH"/>
              </w:rPr>
              <w:t>855</w:t>
            </w:r>
          </w:p>
        </w:tc>
        <w:tc>
          <w:tcPr>
            <w:tcW w:w="2977" w:type="dxa"/>
            <w:noWrap/>
            <w:hideMark/>
          </w:tcPr>
          <w:p w:rsidR="00217841" w:rsidRPr="009C46A6"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Deployment Entwickler PC möglich</w:t>
            </w:r>
          </w:p>
        </w:tc>
        <w:tc>
          <w:tcPr>
            <w:tcW w:w="1276" w:type="dxa"/>
            <w:noWrap/>
            <w:hideMark/>
          </w:tcPr>
          <w:p w:rsidR="00217841" w:rsidRPr="004A62B0" w:rsidRDefault="00217841" w:rsidP="00F93041">
            <w:pPr>
              <w:cnfStyle w:val="000000100000" w:firstRow="0" w:lastRow="0" w:firstColumn="0" w:lastColumn="0" w:oddVBand="0" w:evenVBand="0" w:oddHBand="1" w:evenHBand="0" w:firstRowFirstColumn="0" w:firstRowLastColumn="0" w:lastRowFirstColumn="0" w:lastRowLastColumn="0"/>
            </w:pPr>
            <w:r w:rsidRPr="004A62B0">
              <w:t>2.5</w:t>
            </w:r>
          </w:p>
        </w:tc>
        <w:tc>
          <w:tcPr>
            <w:tcW w:w="1559" w:type="dxa"/>
            <w:noWrap/>
            <w:hideMark/>
          </w:tcPr>
          <w:p w:rsidR="00217841" w:rsidRPr="004A62B0" w:rsidRDefault="00217841" w:rsidP="00F93041">
            <w:pPr>
              <w:cnfStyle w:val="000000100000" w:firstRow="0" w:lastRow="0" w:firstColumn="0" w:lastColumn="0" w:oddVBand="0" w:evenVBand="0" w:oddHBand="1" w:evenHBand="0" w:firstRowFirstColumn="0" w:firstRowLastColumn="0" w:lastRowFirstColumn="0" w:lastRowLastColumn="0"/>
            </w:pPr>
            <w:r w:rsidRPr="004A62B0">
              <w:t>1</w:t>
            </w:r>
          </w:p>
        </w:tc>
        <w:tc>
          <w:tcPr>
            <w:tcW w:w="1149" w:type="dxa"/>
            <w:noWrap/>
            <w:hideMark/>
          </w:tcPr>
          <w:p w:rsidR="00217841" w:rsidRPr="009C46A6"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15.05.2012</w:t>
            </w:r>
          </w:p>
        </w:tc>
        <w:tc>
          <w:tcPr>
            <w:tcW w:w="1510" w:type="dxa"/>
            <w:noWrap/>
            <w:hideMark/>
          </w:tcPr>
          <w:p w:rsidR="00217841" w:rsidRPr="009C46A6"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21.05.2012</w:t>
            </w:r>
          </w:p>
        </w:tc>
      </w:tr>
      <w:tr w:rsidR="00217841" w:rsidRPr="009C46A6"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9C46A6" w:rsidRDefault="00217841" w:rsidP="00F93041">
            <w:pPr>
              <w:rPr>
                <w:rFonts w:ascii="Calibri" w:eastAsia="Times New Roman" w:hAnsi="Calibri" w:cs="Calibri"/>
                <w:color w:val="000000"/>
                <w:lang w:eastAsia="de-CH"/>
              </w:rPr>
            </w:pPr>
            <w:r w:rsidRPr="009C46A6">
              <w:rPr>
                <w:rFonts w:ascii="Calibri" w:eastAsia="Times New Roman" w:hAnsi="Calibri" w:cs="Calibri"/>
                <w:color w:val="000000"/>
                <w:lang w:eastAsia="de-CH"/>
              </w:rPr>
              <w:t>856</w:t>
            </w:r>
          </w:p>
        </w:tc>
        <w:tc>
          <w:tcPr>
            <w:tcW w:w="2977" w:type="dxa"/>
            <w:noWrap/>
            <w:hideMark/>
          </w:tcPr>
          <w:p w:rsidR="00217841" w:rsidRPr="009C46A6"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Das Mittagsmenu wird angezeigt</w:t>
            </w:r>
          </w:p>
        </w:tc>
        <w:tc>
          <w:tcPr>
            <w:tcW w:w="1276" w:type="dxa"/>
            <w:noWrap/>
            <w:hideMark/>
          </w:tcPr>
          <w:p w:rsidR="00217841" w:rsidRPr="004A62B0" w:rsidRDefault="00217841" w:rsidP="00F93041">
            <w:pPr>
              <w:cnfStyle w:val="000000010000" w:firstRow="0" w:lastRow="0" w:firstColumn="0" w:lastColumn="0" w:oddVBand="0" w:evenVBand="0" w:oddHBand="0" w:evenHBand="1" w:firstRowFirstColumn="0" w:firstRowLastColumn="0" w:lastRowFirstColumn="0" w:lastRowLastColumn="0"/>
            </w:pPr>
            <w:r w:rsidRPr="004A62B0">
              <w:t>4</w:t>
            </w:r>
          </w:p>
        </w:tc>
        <w:tc>
          <w:tcPr>
            <w:tcW w:w="1559" w:type="dxa"/>
            <w:noWrap/>
            <w:hideMark/>
          </w:tcPr>
          <w:p w:rsidR="00217841" w:rsidRPr="004A62B0" w:rsidRDefault="00217841" w:rsidP="00F93041">
            <w:pPr>
              <w:cnfStyle w:val="000000010000" w:firstRow="0" w:lastRow="0" w:firstColumn="0" w:lastColumn="0" w:oddVBand="0" w:evenVBand="0" w:oddHBand="0" w:evenHBand="1" w:firstRowFirstColumn="0" w:firstRowLastColumn="0" w:lastRowFirstColumn="0" w:lastRowLastColumn="0"/>
            </w:pPr>
            <w:r w:rsidRPr="004A62B0">
              <w:t>4</w:t>
            </w:r>
          </w:p>
        </w:tc>
        <w:tc>
          <w:tcPr>
            <w:tcW w:w="1149" w:type="dxa"/>
            <w:noWrap/>
            <w:hideMark/>
          </w:tcPr>
          <w:p w:rsidR="00217841" w:rsidRPr="009C46A6"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18.05.2012</w:t>
            </w:r>
          </w:p>
        </w:tc>
        <w:tc>
          <w:tcPr>
            <w:tcW w:w="1510" w:type="dxa"/>
            <w:noWrap/>
            <w:hideMark/>
          </w:tcPr>
          <w:p w:rsidR="00217841" w:rsidRPr="009C46A6"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18.05.2012</w:t>
            </w:r>
          </w:p>
        </w:tc>
      </w:tr>
      <w:tr w:rsidR="00217841" w:rsidRPr="009C46A6"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9C46A6" w:rsidRDefault="00217841" w:rsidP="00F93041">
            <w:pPr>
              <w:rPr>
                <w:rFonts w:ascii="Calibri" w:eastAsia="Times New Roman" w:hAnsi="Calibri" w:cs="Calibri"/>
                <w:color w:val="000000"/>
                <w:lang w:eastAsia="de-CH"/>
              </w:rPr>
            </w:pPr>
            <w:r w:rsidRPr="009C46A6">
              <w:rPr>
                <w:rFonts w:ascii="Calibri" w:eastAsia="Times New Roman" w:hAnsi="Calibri" w:cs="Calibri"/>
                <w:color w:val="000000"/>
                <w:lang w:eastAsia="de-CH"/>
              </w:rPr>
              <w:t>857</w:t>
            </w:r>
          </w:p>
        </w:tc>
        <w:tc>
          <w:tcPr>
            <w:tcW w:w="2977" w:type="dxa"/>
            <w:noWrap/>
            <w:hideMark/>
          </w:tcPr>
          <w:p w:rsidR="00217841" w:rsidRPr="009C46A6"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Leichte Usability Test Korrekturen umgesetzt und dokumentiert</w:t>
            </w:r>
          </w:p>
        </w:tc>
        <w:tc>
          <w:tcPr>
            <w:tcW w:w="1276" w:type="dxa"/>
            <w:noWrap/>
            <w:hideMark/>
          </w:tcPr>
          <w:p w:rsidR="00217841" w:rsidRPr="004A62B0" w:rsidRDefault="00217841" w:rsidP="00F93041">
            <w:pPr>
              <w:cnfStyle w:val="000000100000" w:firstRow="0" w:lastRow="0" w:firstColumn="0" w:lastColumn="0" w:oddVBand="0" w:evenVBand="0" w:oddHBand="1" w:evenHBand="0" w:firstRowFirstColumn="0" w:firstRowLastColumn="0" w:lastRowFirstColumn="0" w:lastRowLastColumn="0"/>
            </w:pPr>
            <w:r w:rsidRPr="004A62B0">
              <w:t>5</w:t>
            </w:r>
          </w:p>
        </w:tc>
        <w:tc>
          <w:tcPr>
            <w:tcW w:w="1559" w:type="dxa"/>
            <w:noWrap/>
            <w:hideMark/>
          </w:tcPr>
          <w:p w:rsidR="00217841" w:rsidRPr="004A62B0" w:rsidRDefault="00217841" w:rsidP="00F93041">
            <w:pPr>
              <w:cnfStyle w:val="000000100000" w:firstRow="0" w:lastRow="0" w:firstColumn="0" w:lastColumn="0" w:oddVBand="0" w:evenVBand="0" w:oddHBand="1" w:evenHBand="0" w:firstRowFirstColumn="0" w:firstRowLastColumn="0" w:lastRowFirstColumn="0" w:lastRowLastColumn="0"/>
            </w:pPr>
            <w:r w:rsidRPr="004A62B0">
              <w:t>4.75</w:t>
            </w:r>
          </w:p>
        </w:tc>
        <w:tc>
          <w:tcPr>
            <w:tcW w:w="1149" w:type="dxa"/>
            <w:noWrap/>
            <w:hideMark/>
          </w:tcPr>
          <w:p w:rsidR="00217841" w:rsidRPr="009C46A6"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18.05.2012</w:t>
            </w:r>
          </w:p>
        </w:tc>
        <w:tc>
          <w:tcPr>
            <w:tcW w:w="1510" w:type="dxa"/>
            <w:noWrap/>
            <w:hideMark/>
          </w:tcPr>
          <w:p w:rsidR="00217841" w:rsidRPr="009C46A6"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21.05.2012</w:t>
            </w:r>
          </w:p>
        </w:tc>
      </w:tr>
      <w:tr w:rsidR="00217841" w:rsidRPr="009C46A6"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9C46A6" w:rsidRDefault="00217841" w:rsidP="00F93041">
            <w:pPr>
              <w:rPr>
                <w:rFonts w:ascii="Calibri" w:eastAsia="Times New Roman" w:hAnsi="Calibri" w:cs="Calibri"/>
                <w:color w:val="000000"/>
                <w:lang w:eastAsia="de-CH"/>
              </w:rPr>
            </w:pPr>
            <w:r w:rsidRPr="009C46A6">
              <w:rPr>
                <w:rFonts w:ascii="Calibri" w:eastAsia="Times New Roman" w:hAnsi="Calibri" w:cs="Calibri"/>
                <w:color w:val="000000"/>
                <w:lang w:eastAsia="de-CH"/>
              </w:rPr>
              <w:t>858</w:t>
            </w:r>
          </w:p>
        </w:tc>
        <w:tc>
          <w:tcPr>
            <w:tcW w:w="2977" w:type="dxa"/>
            <w:noWrap/>
            <w:hideMark/>
          </w:tcPr>
          <w:p w:rsidR="00217841" w:rsidRPr="009C46A6"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Navigation mit schönen "Tabs" dargestellt</w:t>
            </w:r>
          </w:p>
        </w:tc>
        <w:tc>
          <w:tcPr>
            <w:tcW w:w="1276" w:type="dxa"/>
            <w:noWrap/>
            <w:hideMark/>
          </w:tcPr>
          <w:p w:rsidR="00217841" w:rsidRPr="004A62B0" w:rsidRDefault="00217841" w:rsidP="00F93041">
            <w:pPr>
              <w:cnfStyle w:val="000000010000" w:firstRow="0" w:lastRow="0" w:firstColumn="0" w:lastColumn="0" w:oddVBand="0" w:evenVBand="0" w:oddHBand="0" w:evenHBand="1" w:firstRowFirstColumn="0" w:firstRowLastColumn="0" w:lastRowFirstColumn="0" w:lastRowLastColumn="0"/>
            </w:pPr>
            <w:r w:rsidRPr="004A62B0">
              <w:t>6</w:t>
            </w:r>
          </w:p>
        </w:tc>
        <w:tc>
          <w:tcPr>
            <w:tcW w:w="1559" w:type="dxa"/>
            <w:noWrap/>
            <w:hideMark/>
          </w:tcPr>
          <w:p w:rsidR="00217841" w:rsidRPr="004A62B0" w:rsidRDefault="00217841" w:rsidP="00F93041">
            <w:pPr>
              <w:cnfStyle w:val="000000010000" w:firstRow="0" w:lastRow="0" w:firstColumn="0" w:lastColumn="0" w:oddVBand="0" w:evenVBand="0" w:oddHBand="0" w:evenHBand="1" w:firstRowFirstColumn="0" w:firstRowLastColumn="0" w:lastRowFirstColumn="0" w:lastRowLastColumn="0"/>
            </w:pPr>
            <w:r w:rsidRPr="004A62B0">
              <w:t>6</w:t>
            </w:r>
          </w:p>
        </w:tc>
        <w:tc>
          <w:tcPr>
            <w:tcW w:w="1149" w:type="dxa"/>
            <w:noWrap/>
            <w:hideMark/>
          </w:tcPr>
          <w:p w:rsidR="00217841" w:rsidRPr="009C46A6"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23.05.2012</w:t>
            </w:r>
          </w:p>
        </w:tc>
        <w:tc>
          <w:tcPr>
            <w:tcW w:w="1510" w:type="dxa"/>
            <w:noWrap/>
            <w:hideMark/>
          </w:tcPr>
          <w:p w:rsidR="00217841" w:rsidRPr="009C46A6"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23.05.2012</w:t>
            </w:r>
          </w:p>
        </w:tc>
      </w:tr>
      <w:tr w:rsidR="00217841" w:rsidRPr="009C46A6"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9C46A6" w:rsidRDefault="00217841" w:rsidP="00F93041">
            <w:pPr>
              <w:rPr>
                <w:rFonts w:ascii="Calibri" w:eastAsia="Times New Roman" w:hAnsi="Calibri" w:cs="Calibri"/>
                <w:color w:val="000000"/>
                <w:lang w:eastAsia="de-CH"/>
              </w:rPr>
            </w:pPr>
            <w:r w:rsidRPr="009C46A6">
              <w:rPr>
                <w:rFonts w:ascii="Calibri" w:eastAsia="Times New Roman" w:hAnsi="Calibri" w:cs="Calibri"/>
                <w:color w:val="000000"/>
                <w:lang w:eastAsia="de-CH"/>
              </w:rPr>
              <w:t>867</w:t>
            </w:r>
          </w:p>
        </w:tc>
        <w:tc>
          <w:tcPr>
            <w:tcW w:w="2977" w:type="dxa"/>
            <w:noWrap/>
            <w:hideMark/>
          </w:tcPr>
          <w:p w:rsidR="00217841" w:rsidRPr="009C46A6"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Systemtests durchgeführt und dokumentiert</w:t>
            </w:r>
          </w:p>
        </w:tc>
        <w:tc>
          <w:tcPr>
            <w:tcW w:w="1276" w:type="dxa"/>
            <w:noWrap/>
            <w:hideMark/>
          </w:tcPr>
          <w:p w:rsidR="00217841" w:rsidRPr="004A62B0" w:rsidRDefault="00217841" w:rsidP="00F93041">
            <w:pPr>
              <w:cnfStyle w:val="000000100000" w:firstRow="0" w:lastRow="0" w:firstColumn="0" w:lastColumn="0" w:oddVBand="0" w:evenVBand="0" w:oddHBand="1" w:evenHBand="0" w:firstRowFirstColumn="0" w:firstRowLastColumn="0" w:lastRowFirstColumn="0" w:lastRowLastColumn="0"/>
            </w:pPr>
            <w:r w:rsidRPr="004A62B0">
              <w:t>0.5</w:t>
            </w:r>
          </w:p>
        </w:tc>
        <w:tc>
          <w:tcPr>
            <w:tcW w:w="1559" w:type="dxa"/>
            <w:noWrap/>
            <w:hideMark/>
          </w:tcPr>
          <w:p w:rsidR="00217841" w:rsidRPr="004A62B0" w:rsidRDefault="00217841" w:rsidP="00F93041">
            <w:pPr>
              <w:cnfStyle w:val="000000100000" w:firstRow="0" w:lastRow="0" w:firstColumn="0" w:lastColumn="0" w:oddVBand="0" w:evenVBand="0" w:oddHBand="1" w:evenHBand="0" w:firstRowFirstColumn="0" w:firstRowLastColumn="0" w:lastRowFirstColumn="0" w:lastRowLastColumn="0"/>
            </w:pPr>
            <w:r w:rsidRPr="004A62B0">
              <w:t>1</w:t>
            </w:r>
          </w:p>
        </w:tc>
        <w:tc>
          <w:tcPr>
            <w:tcW w:w="1149" w:type="dxa"/>
            <w:noWrap/>
            <w:hideMark/>
          </w:tcPr>
          <w:p w:rsidR="00217841" w:rsidRPr="009C46A6"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22.05.2012</w:t>
            </w:r>
          </w:p>
        </w:tc>
        <w:tc>
          <w:tcPr>
            <w:tcW w:w="1510" w:type="dxa"/>
            <w:noWrap/>
            <w:hideMark/>
          </w:tcPr>
          <w:p w:rsidR="00217841" w:rsidRPr="009C46A6"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21.05.2012</w:t>
            </w:r>
          </w:p>
        </w:tc>
      </w:tr>
      <w:tr w:rsidR="00217841" w:rsidRPr="009C46A6"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9C46A6" w:rsidRDefault="00217841" w:rsidP="00F93041">
            <w:pPr>
              <w:rPr>
                <w:rFonts w:ascii="Calibri" w:eastAsia="Times New Roman" w:hAnsi="Calibri" w:cs="Calibri"/>
                <w:color w:val="000000"/>
                <w:lang w:eastAsia="de-CH"/>
              </w:rPr>
            </w:pPr>
            <w:r w:rsidRPr="009C46A6">
              <w:rPr>
                <w:rFonts w:ascii="Calibri" w:eastAsia="Times New Roman" w:hAnsi="Calibri" w:cs="Calibri"/>
                <w:color w:val="000000"/>
                <w:lang w:eastAsia="de-CH"/>
              </w:rPr>
              <w:t>871</w:t>
            </w:r>
          </w:p>
        </w:tc>
        <w:tc>
          <w:tcPr>
            <w:tcW w:w="2977" w:type="dxa"/>
            <w:noWrap/>
            <w:hideMark/>
          </w:tcPr>
          <w:p w:rsidR="00217841" w:rsidRPr="009C46A6"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Externes Design festgelegt und validiert</w:t>
            </w:r>
          </w:p>
        </w:tc>
        <w:tc>
          <w:tcPr>
            <w:tcW w:w="1276" w:type="dxa"/>
            <w:noWrap/>
            <w:hideMark/>
          </w:tcPr>
          <w:p w:rsidR="00217841" w:rsidRPr="004A62B0" w:rsidRDefault="00217841" w:rsidP="00F93041">
            <w:pPr>
              <w:cnfStyle w:val="000000010000" w:firstRow="0" w:lastRow="0" w:firstColumn="0" w:lastColumn="0" w:oddVBand="0" w:evenVBand="0" w:oddHBand="0" w:evenHBand="1" w:firstRowFirstColumn="0" w:firstRowLastColumn="0" w:lastRowFirstColumn="0" w:lastRowLastColumn="0"/>
            </w:pPr>
            <w:r w:rsidRPr="004A62B0">
              <w:t>3</w:t>
            </w:r>
          </w:p>
        </w:tc>
        <w:tc>
          <w:tcPr>
            <w:tcW w:w="1559" w:type="dxa"/>
            <w:noWrap/>
            <w:hideMark/>
          </w:tcPr>
          <w:p w:rsidR="00217841" w:rsidRPr="004A62B0" w:rsidRDefault="00217841" w:rsidP="00F93041">
            <w:pPr>
              <w:cnfStyle w:val="000000010000" w:firstRow="0" w:lastRow="0" w:firstColumn="0" w:lastColumn="0" w:oddVBand="0" w:evenVBand="0" w:oddHBand="0" w:evenHBand="1" w:firstRowFirstColumn="0" w:firstRowLastColumn="0" w:lastRowFirstColumn="0" w:lastRowLastColumn="0"/>
            </w:pPr>
            <w:r w:rsidRPr="004A62B0">
              <w:t>4</w:t>
            </w:r>
          </w:p>
        </w:tc>
        <w:tc>
          <w:tcPr>
            <w:tcW w:w="1149" w:type="dxa"/>
            <w:noWrap/>
            <w:hideMark/>
          </w:tcPr>
          <w:p w:rsidR="00217841" w:rsidRPr="009C46A6"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22.05.2012</w:t>
            </w:r>
          </w:p>
        </w:tc>
        <w:tc>
          <w:tcPr>
            <w:tcW w:w="1510" w:type="dxa"/>
            <w:noWrap/>
            <w:hideMark/>
          </w:tcPr>
          <w:p w:rsidR="00217841" w:rsidRPr="009C46A6"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21.05.2012</w:t>
            </w:r>
          </w:p>
        </w:tc>
      </w:tr>
      <w:tr w:rsidR="00217841" w:rsidRPr="009C46A6"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9C46A6" w:rsidRDefault="00217841" w:rsidP="00F93041">
            <w:pPr>
              <w:rPr>
                <w:rFonts w:ascii="Calibri" w:eastAsia="Times New Roman" w:hAnsi="Calibri" w:cs="Calibri"/>
                <w:color w:val="000000"/>
                <w:lang w:eastAsia="de-CH"/>
              </w:rPr>
            </w:pPr>
            <w:r w:rsidRPr="009C46A6">
              <w:rPr>
                <w:rFonts w:ascii="Calibri" w:eastAsia="Times New Roman" w:hAnsi="Calibri" w:cs="Calibri"/>
                <w:color w:val="000000"/>
                <w:lang w:eastAsia="de-CH"/>
              </w:rPr>
              <w:lastRenderedPageBreak/>
              <w:t>872</w:t>
            </w:r>
          </w:p>
        </w:tc>
        <w:tc>
          <w:tcPr>
            <w:tcW w:w="2977" w:type="dxa"/>
            <w:noWrap/>
            <w:hideMark/>
          </w:tcPr>
          <w:p w:rsidR="00217841" w:rsidRPr="009C46A6"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Mittagsmenu App automatisch aktualisiert</w:t>
            </w:r>
          </w:p>
        </w:tc>
        <w:tc>
          <w:tcPr>
            <w:tcW w:w="1276" w:type="dxa"/>
            <w:noWrap/>
            <w:hideMark/>
          </w:tcPr>
          <w:p w:rsidR="00217841" w:rsidRPr="004A62B0" w:rsidRDefault="00217841" w:rsidP="00F93041">
            <w:pPr>
              <w:cnfStyle w:val="000000100000" w:firstRow="0" w:lastRow="0" w:firstColumn="0" w:lastColumn="0" w:oddVBand="0" w:evenVBand="0" w:oddHBand="1" w:evenHBand="0" w:firstRowFirstColumn="0" w:firstRowLastColumn="0" w:lastRowFirstColumn="0" w:lastRowLastColumn="0"/>
            </w:pPr>
            <w:r w:rsidRPr="004A62B0">
              <w:t>4</w:t>
            </w:r>
          </w:p>
        </w:tc>
        <w:tc>
          <w:tcPr>
            <w:tcW w:w="1559" w:type="dxa"/>
            <w:noWrap/>
            <w:hideMark/>
          </w:tcPr>
          <w:p w:rsidR="00217841" w:rsidRPr="004A62B0" w:rsidRDefault="00217841" w:rsidP="00F93041">
            <w:pPr>
              <w:cnfStyle w:val="000000100000" w:firstRow="0" w:lastRow="0" w:firstColumn="0" w:lastColumn="0" w:oddVBand="0" w:evenVBand="0" w:oddHBand="1" w:evenHBand="0" w:firstRowFirstColumn="0" w:firstRowLastColumn="0" w:lastRowFirstColumn="0" w:lastRowLastColumn="0"/>
            </w:pPr>
            <w:r w:rsidRPr="004A62B0">
              <w:t>4</w:t>
            </w:r>
          </w:p>
        </w:tc>
        <w:tc>
          <w:tcPr>
            <w:tcW w:w="1149" w:type="dxa"/>
            <w:noWrap/>
            <w:hideMark/>
          </w:tcPr>
          <w:p w:rsidR="00217841" w:rsidRPr="009C46A6"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18.05.2012</w:t>
            </w:r>
          </w:p>
        </w:tc>
        <w:tc>
          <w:tcPr>
            <w:tcW w:w="1510" w:type="dxa"/>
            <w:noWrap/>
            <w:hideMark/>
          </w:tcPr>
          <w:p w:rsidR="00217841" w:rsidRPr="009C46A6"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18.05.2012</w:t>
            </w:r>
          </w:p>
        </w:tc>
      </w:tr>
      <w:tr w:rsidR="00217841" w:rsidRPr="009C46A6"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9C46A6" w:rsidRDefault="00217841" w:rsidP="00F93041">
            <w:pPr>
              <w:rPr>
                <w:rFonts w:ascii="Calibri" w:eastAsia="Times New Roman" w:hAnsi="Calibri" w:cs="Calibri"/>
                <w:color w:val="000000"/>
                <w:lang w:eastAsia="de-CH"/>
              </w:rPr>
            </w:pPr>
            <w:r w:rsidRPr="009C46A6">
              <w:rPr>
                <w:rFonts w:ascii="Calibri" w:eastAsia="Times New Roman" w:hAnsi="Calibri" w:cs="Calibri"/>
                <w:color w:val="000000"/>
                <w:lang w:eastAsia="de-CH"/>
              </w:rPr>
              <w:t>873</w:t>
            </w:r>
          </w:p>
        </w:tc>
        <w:tc>
          <w:tcPr>
            <w:tcW w:w="2977" w:type="dxa"/>
            <w:noWrap/>
            <w:hideMark/>
          </w:tcPr>
          <w:p w:rsidR="00217841" w:rsidRPr="009C46A6"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Abschluss der Arbeit geplant</w:t>
            </w:r>
          </w:p>
        </w:tc>
        <w:tc>
          <w:tcPr>
            <w:tcW w:w="1276" w:type="dxa"/>
            <w:noWrap/>
            <w:hideMark/>
          </w:tcPr>
          <w:p w:rsidR="00217841" w:rsidRPr="004A62B0" w:rsidRDefault="00217841" w:rsidP="00F93041">
            <w:pPr>
              <w:cnfStyle w:val="000000010000" w:firstRow="0" w:lastRow="0" w:firstColumn="0" w:lastColumn="0" w:oddVBand="0" w:evenVBand="0" w:oddHBand="0" w:evenHBand="1" w:firstRowFirstColumn="0" w:firstRowLastColumn="0" w:lastRowFirstColumn="0" w:lastRowLastColumn="0"/>
            </w:pPr>
            <w:r w:rsidRPr="004A62B0">
              <w:t>6</w:t>
            </w:r>
          </w:p>
        </w:tc>
        <w:tc>
          <w:tcPr>
            <w:tcW w:w="1559" w:type="dxa"/>
            <w:noWrap/>
            <w:hideMark/>
          </w:tcPr>
          <w:p w:rsidR="00217841" w:rsidRPr="004A62B0" w:rsidRDefault="00217841" w:rsidP="00F93041">
            <w:pPr>
              <w:cnfStyle w:val="000000010000" w:firstRow="0" w:lastRow="0" w:firstColumn="0" w:lastColumn="0" w:oddVBand="0" w:evenVBand="0" w:oddHBand="0" w:evenHBand="1" w:firstRowFirstColumn="0" w:firstRowLastColumn="0" w:lastRowFirstColumn="0" w:lastRowLastColumn="0"/>
            </w:pPr>
            <w:r w:rsidRPr="004A62B0">
              <w:t>6</w:t>
            </w:r>
          </w:p>
        </w:tc>
        <w:tc>
          <w:tcPr>
            <w:tcW w:w="1149" w:type="dxa"/>
            <w:noWrap/>
            <w:hideMark/>
          </w:tcPr>
          <w:p w:rsidR="00217841" w:rsidRPr="009C46A6"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22.05.2012</w:t>
            </w:r>
          </w:p>
        </w:tc>
        <w:tc>
          <w:tcPr>
            <w:tcW w:w="1510" w:type="dxa"/>
            <w:noWrap/>
            <w:hideMark/>
          </w:tcPr>
          <w:p w:rsidR="00217841" w:rsidRPr="009C46A6"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21.05.2012</w:t>
            </w:r>
          </w:p>
        </w:tc>
      </w:tr>
      <w:tr w:rsidR="00217841" w:rsidRPr="009C46A6"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9C46A6" w:rsidRDefault="00217841" w:rsidP="00F93041">
            <w:pPr>
              <w:rPr>
                <w:rFonts w:ascii="Calibri" w:eastAsia="Times New Roman" w:hAnsi="Calibri" w:cs="Calibri"/>
                <w:color w:val="000000"/>
                <w:lang w:eastAsia="de-CH"/>
              </w:rPr>
            </w:pPr>
            <w:r w:rsidRPr="009C46A6">
              <w:rPr>
                <w:rFonts w:ascii="Calibri" w:eastAsia="Times New Roman" w:hAnsi="Calibri" w:cs="Calibri"/>
                <w:color w:val="000000"/>
                <w:lang w:eastAsia="de-CH"/>
              </w:rPr>
              <w:t>Total</w:t>
            </w:r>
          </w:p>
        </w:tc>
        <w:tc>
          <w:tcPr>
            <w:tcW w:w="2977" w:type="dxa"/>
            <w:noWrap/>
            <w:hideMark/>
          </w:tcPr>
          <w:p w:rsidR="00217841" w:rsidRPr="009C46A6"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p>
        </w:tc>
        <w:tc>
          <w:tcPr>
            <w:tcW w:w="1276" w:type="dxa"/>
            <w:noWrap/>
            <w:hideMark/>
          </w:tcPr>
          <w:p w:rsidR="00217841" w:rsidRPr="00D24258" w:rsidRDefault="00217841" w:rsidP="00F93041">
            <w:pPr>
              <w:cnfStyle w:val="000000100000" w:firstRow="0" w:lastRow="0" w:firstColumn="0" w:lastColumn="0" w:oddVBand="0" w:evenVBand="0" w:oddHBand="1" w:evenHBand="0" w:firstRowFirstColumn="0" w:firstRowLastColumn="0" w:lastRowFirstColumn="0" w:lastRowLastColumn="0"/>
              <w:rPr>
                <w:b/>
              </w:rPr>
            </w:pPr>
            <w:r w:rsidRPr="00D24258">
              <w:rPr>
                <w:b/>
              </w:rPr>
              <w:t>87.5</w:t>
            </w:r>
          </w:p>
        </w:tc>
        <w:tc>
          <w:tcPr>
            <w:tcW w:w="1559" w:type="dxa"/>
            <w:noWrap/>
            <w:hideMark/>
          </w:tcPr>
          <w:p w:rsidR="00217841" w:rsidRPr="00D24258" w:rsidRDefault="00217841" w:rsidP="00F93041">
            <w:pPr>
              <w:cnfStyle w:val="000000100000" w:firstRow="0" w:lastRow="0" w:firstColumn="0" w:lastColumn="0" w:oddVBand="0" w:evenVBand="0" w:oddHBand="1" w:evenHBand="0" w:firstRowFirstColumn="0" w:firstRowLastColumn="0" w:lastRowFirstColumn="0" w:lastRowLastColumn="0"/>
              <w:rPr>
                <w:b/>
              </w:rPr>
            </w:pPr>
            <w:r w:rsidRPr="00D24258">
              <w:rPr>
                <w:b/>
              </w:rPr>
              <w:t>93.25</w:t>
            </w:r>
          </w:p>
        </w:tc>
        <w:tc>
          <w:tcPr>
            <w:tcW w:w="1149" w:type="dxa"/>
            <w:noWrap/>
            <w:hideMark/>
          </w:tcPr>
          <w:p w:rsidR="00217841" w:rsidRPr="009C46A6"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p>
        </w:tc>
        <w:tc>
          <w:tcPr>
            <w:tcW w:w="1510" w:type="dxa"/>
            <w:noWrap/>
            <w:hideMark/>
          </w:tcPr>
          <w:p w:rsidR="00217841" w:rsidRPr="009C46A6"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p>
        </w:tc>
      </w:tr>
    </w:tbl>
    <w:p w:rsidR="00217841" w:rsidRDefault="00217841" w:rsidP="00217841">
      <w:pPr>
        <w:pStyle w:val="Caption"/>
      </w:pPr>
      <w:bookmarkStart w:id="1100" w:name="_Toc327468197"/>
      <w:r>
        <w:t xml:space="preserve">Tabelle </w:t>
      </w:r>
      <w:fldSimple w:instr=" SEQ Tabelle \* ARABIC ">
        <w:r w:rsidR="000E6CF3">
          <w:rPr>
            <w:noProof/>
          </w:rPr>
          <w:t>46</w:t>
        </w:r>
      </w:fldSimple>
      <w:r w:rsidRPr="003C6BE1">
        <w:t xml:space="preserve"> - Tickets Sprint </w:t>
      </w:r>
      <w:r>
        <w:t>12</w:t>
      </w:r>
      <w:bookmarkEnd w:id="1100"/>
    </w:p>
    <w:p w:rsidR="00217841" w:rsidRDefault="00217841" w:rsidP="00217841">
      <w:pPr>
        <w:pStyle w:val="Heading4"/>
      </w:pPr>
      <w:bookmarkStart w:id="1101" w:name="_Toc327467991"/>
      <w:r>
        <w:t>Sprint 13</w:t>
      </w:r>
      <w:bookmarkEnd w:id="1101"/>
    </w:p>
    <w:tbl>
      <w:tblPr>
        <w:tblStyle w:val="MediumShading1-Accent1"/>
        <w:tblW w:w="0" w:type="auto"/>
        <w:tblLook w:val="04A0" w:firstRow="1" w:lastRow="0" w:firstColumn="1" w:lastColumn="0" w:noHBand="0" w:noVBand="1"/>
      </w:tblPr>
      <w:tblGrid>
        <w:gridCol w:w="817"/>
        <w:gridCol w:w="2977"/>
        <w:gridCol w:w="1276"/>
        <w:gridCol w:w="1559"/>
        <w:gridCol w:w="1154"/>
        <w:gridCol w:w="1505"/>
      </w:tblGrid>
      <w:tr w:rsidR="00217841" w:rsidTr="00F93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rsidR="00217841" w:rsidRDefault="00217841" w:rsidP="00F93041">
            <w:r>
              <w:t>#</w:t>
            </w:r>
          </w:p>
        </w:tc>
        <w:tc>
          <w:tcPr>
            <w:tcW w:w="2977"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Thema</w:t>
            </w:r>
          </w:p>
        </w:tc>
        <w:tc>
          <w:tcPr>
            <w:tcW w:w="1276"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Geschätzter Aufwand</w:t>
            </w:r>
          </w:p>
        </w:tc>
        <w:tc>
          <w:tcPr>
            <w:tcW w:w="1559"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Aufgewendete Zeit</w:t>
            </w:r>
          </w:p>
        </w:tc>
        <w:tc>
          <w:tcPr>
            <w:tcW w:w="1154"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Beginn</w:t>
            </w:r>
          </w:p>
        </w:tc>
        <w:tc>
          <w:tcPr>
            <w:tcW w:w="1505"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Abgabedatum</w:t>
            </w:r>
          </w:p>
        </w:tc>
      </w:tr>
      <w:tr w:rsidR="00217841" w:rsidRPr="00A50CA5"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A50CA5" w:rsidRDefault="00217841" w:rsidP="00F93041">
            <w:pPr>
              <w:rPr>
                <w:rFonts w:ascii="Calibri" w:eastAsia="Times New Roman" w:hAnsi="Calibri" w:cs="Calibri"/>
                <w:color w:val="000000"/>
                <w:lang w:eastAsia="de-CH"/>
              </w:rPr>
            </w:pPr>
            <w:r w:rsidRPr="00A50CA5">
              <w:rPr>
                <w:rFonts w:ascii="Calibri" w:eastAsia="Times New Roman" w:hAnsi="Calibri" w:cs="Calibri"/>
                <w:color w:val="000000"/>
                <w:lang w:eastAsia="de-CH"/>
              </w:rPr>
              <w:t>685</w:t>
            </w:r>
          </w:p>
        </w:tc>
        <w:tc>
          <w:tcPr>
            <w:tcW w:w="2977" w:type="dxa"/>
            <w:noWrap/>
            <w:hideMark/>
          </w:tcPr>
          <w:p w:rsidR="00217841" w:rsidRPr="00A50CA5"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Meeting,</w:t>
            </w:r>
            <w:r w:rsidRPr="00A50CA5">
              <w:rPr>
                <w:rFonts w:ascii="Calibri" w:eastAsia="Times New Roman" w:hAnsi="Calibri" w:cs="Calibri"/>
                <w:color w:val="000000"/>
                <w:lang w:eastAsia="de-CH"/>
              </w:rPr>
              <w:t xml:space="preserve"> 25.05.12</w:t>
            </w:r>
          </w:p>
        </w:tc>
        <w:tc>
          <w:tcPr>
            <w:tcW w:w="1276" w:type="dxa"/>
            <w:noWrap/>
            <w:hideMark/>
          </w:tcPr>
          <w:p w:rsidR="00217841" w:rsidRPr="00CC616A" w:rsidRDefault="00217841" w:rsidP="00F93041">
            <w:pPr>
              <w:cnfStyle w:val="000000100000" w:firstRow="0" w:lastRow="0" w:firstColumn="0" w:lastColumn="0" w:oddVBand="0" w:evenVBand="0" w:oddHBand="1" w:evenHBand="0" w:firstRowFirstColumn="0" w:firstRowLastColumn="0" w:lastRowFirstColumn="0" w:lastRowLastColumn="0"/>
            </w:pPr>
            <w:r w:rsidRPr="00CC616A">
              <w:t>3</w:t>
            </w:r>
          </w:p>
        </w:tc>
        <w:tc>
          <w:tcPr>
            <w:tcW w:w="1559" w:type="dxa"/>
            <w:noWrap/>
            <w:hideMark/>
          </w:tcPr>
          <w:p w:rsidR="00217841" w:rsidRPr="00CC616A" w:rsidRDefault="00217841" w:rsidP="00F93041">
            <w:pPr>
              <w:cnfStyle w:val="000000100000" w:firstRow="0" w:lastRow="0" w:firstColumn="0" w:lastColumn="0" w:oddVBand="0" w:evenVBand="0" w:oddHBand="1" w:evenHBand="0" w:firstRowFirstColumn="0" w:firstRowLastColumn="0" w:lastRowFirstColumn="0" w:lastRowLastColumn="0"/>
            </w:pPr>
            <w:r w:rsidRPr="00CC616A">
              <w:t>3.25</w:t>
            </w:r>
          </w:p>
        </w:tc>
        <w:tc>
          <w:tcPr>
            <w:tcW w:w="1154" w:type="dxa"/>
            <w:noWrap/>
            <w:hideMark/>
          </w:tcPr>
          <w:p w:rsidR="00217841" w:rsidRPr="00A50CA5"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A50CA5">
              <w:rPr>
                <w:rFonts w:ascii="Calibri" w:eastAsia="Times New Roman" w:hAnsi="Calibri" w:cs="Calibri"/>
                <w:color w:val="000000"/>
                <w:lang w:eastAsia="de-CH"/>
              </w:rPr>
              <w:t>25.05.2012</w:t>
            </w:r>
          </w:p>
        </w:tc>
        <w:tc>
          <w:tcPr>
            <w:tcW w:w="1505" w:type="dxa"/>
            <w:noWrap/>
            <w:hideMark/>
          </w:tcPr>
          <w:p w:rsidR="00217841" w:rsidRPr="00A50CA5"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A50CA5">
              <w:rPr>
                <w:rFonts w:ascii="Calibri" w:eastAsia="Times New Roman" w:hAnsi="Calibri" w:cs="Calibri"/>
                <w:color w:val="000000"/>
                <w:lang w:eastAsia="de-CH"/>
              </w:rPr>
              <w:t>25.05.2012</w:t>
            </w:r>
          </w:p>
        </w:tc>
      </w:tr>
      <w:tr w:rsidR="00217841" w:rsidRPr="00A50CA5"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A50CA5" w:rsidRDefault="00217841" w:rsidP="00F93041">
            <w:pPr>
              <w:rPr>
                <w:rFonts w:ascii="Calibri" w:eastAsia="Times New Roman" w:hAnsi="Calibri" w:cs="Calibri"/>
                <w:color w:val="000000"/>
                <w:lang w:eastAsia="de-CH"/>
              </w:rPr>
            </w:pPr>
            <w:r w:rsidRPr="00A50CA5">
              <w:rPr>
                <w:rFonts w:ascii="Calibri" w:eastAsia="Times New Roman" w:hAnsi="Calibri" w:cs="Calibri"/>
                <w:color w:val="000000"/>
                <w:lang w:eastAsia="de-CH"/>
              </w:rPr>
              <w:t>702</w:t>
            </w:r>
          </w:p>
        </w:tc>
        <w:tc>
          <w:tcPr>
            <w:tcW w:w="2977" w:type="dxa"/>
            <w:noWrap/>
            <w:hideMark/>
          </w:tcPr>
          <w:p w:rsidR="00217841" w:rsidRPr="00A50CA5"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A50CA5">
              <w:rPr>
                <w:rFonts w:ascii="Calibri" w:eastAsia="Times New Roman" w:hAnsi="Calibri" w:cs="Calibri"/>
                <w:color w:val="000000"/>
                <w:lang w:eastAsia="de-CH"/>
              </w:rPr>
              <w:t>Abstract geschrieben</w:t>
            </w:r>
          </w:p>
        </w:tc>
        <w:tc>
          <w:tcPr>
            <w:tcW w:w="1276" w:type="dxa"/>
            <w:noWrap/>
            <w:hideMark/>
          </w:tcPr>
          <w:p w:rsidR="00217841" w:rsidRPr="00CC616A" w:rsidRDefault="00217841" w:rsidP="00F93041">
            <w:pPr>
              <w:cnfStyle w:val="000000010000" w:firstRow="0" w:lastRow="0" w:firstColumn="0" w:lastColumn="0" w:oddVBand="0" w:evenVBand="0" w:oddHBand="0" w:evenHBand="1" w:firstRowFirstColumn="0" w:firstRowLastColumn="0" w:lastRowFirstColumn="0" w:lastRowLastColumn="0"/>
            </w:pPr>
            <w:r w:rsidRPr="00CC616A">
              <w:t>6</w:t>
            </w:r>
          </w:p>
        </w:tc>
        <w:tc>
          <w:tcPr>
            <w:tcW w:w="1559" w:type="dxa"/>
            <w:noWrap/>
            <w:hideMark/>
          </w:tcPr>
          <w:p w:rsidR="00217841" w:rsidRPr="00CC616A" w:rsidRDefault="00217841" w:rsidP="00F93041">
            <w:pPr>
              <w:cnfStyle w:val="000000010000" w:firstRow="0" w:lastRow="0" w:firstColumn="0" w:lastColumn="0" w:oddVBand="0" w:evenVBand="0" w:oddHBand="0" w:evenHBand="1" w:firstRowFirstColumn="0" w:firstRowLastColumn="0" w:lastRowFirstColumn="0" w:lastRowLastColumn="0"/>
            </w:pPr>
            <w:r w:rsidRPr="00CC616A">
              <w:t>5.75</w:t>
            </w:r>
          </w:p>
        </w:tc>
        <w:tc>
          <w:tcPr>
            <w:tcW w:w="1154" w:type="dxa"/>
            <w:noWrap/>
            <w:hideMark/>
          </w:tcPr>
          <w:p w:rsidR="00217841" w:rsidRPr="00A50CA5"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A50CA5">
              <w:rPr>
                <w:rFonts w:ascii="Calibri" w:eastAsia="Times New Roman" w:hAnsi="Calibri" w:cs="Calibri"/>
                <w:color w:val="000000"/>
                <w:lang w:eastAsia="de-CH"/>
              </w:rPr>
              <w:t>21.05.2012</w:t>
            </w:r>
          </w:p>
        </w:tc>
        <w:tc>
          <w:tcPr>
            <w:tcW w:w="1505" w:type="dxa"/>
            <w:noWrap/>
            <w:hideMark/>
          </w:tcPr>
          <w:p w:rsidR="00217841" w:rsidRPr="00A50CA5"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28.05.2012</w:t>
            </w:r>
          </w:p>
        </w:tc>
      </w:tr>
      <w:tr w:rsidR="00217841" w:rsidRPr="00A50CA5"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A50CA5" w:rsidRDefault="00217841" w:rsidP="00F93041">
            <w:pPr>
              <w:rPr>
                <w:rFonts w:ascii="Calibri" w:eastAsia="Times New Roman" w:hAnsi="Calibri" w:cs="Calibri"/>
                <w:color w:val="000000"/>
                <w:lang w:eastAsia="de-CH"/>
              </w:rPr>
            </w:pPr>
            <w:r w:rsidRPr="00A50CA5">
              <w:rPr>
                <w:rFonts w:ascii="Calibri" w:eastAsia="Times New Roman" w:hAnsi="Calibri" w:cs="Calibri"/>
                <w:color w:val="000000"/>
                <w:lang w:eastAsia="de-CH"/>
              </w:rPr>
              <w:t>711</w:t>
            </w:r>
          </w:p>
        </w:tc>
        <w:tc>
          <w:tcPr>
            <w:tcW w:w="2977" w:type="dxa"/>
            <w:noWrap/>
            <w:hideMark/>
          </w:tcPr>
          <w:p w:rsidR="00217841" w:rsidRPr="00A50CA5"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A50CA5">
              <w:rPr>
                <w:rFonts w:ascii="Calibri" w:eastAsia="Times New Roman" w:hAnsi="Calibri" w:cs="Calibri"/>
                <w:color w:val="000000"/>
                <w:lang w:eastAsia="de-CH"/>
              </w:rPr>
              <w:t>Risikomanagement nachgeführt</w:t>
            </w:r>
          </w:p>
        </w:tc>
        <w:tc>
          <w:tcPr>
            <w:tcW w:w="1276" w:type="dxa"/>
            <w:noWrap/>
            <w:hideMark/>
          </w:tcPr>
          <w:p w:rsidR="00217841" w:rsidRPr="00CC616A" w:rsidRDefault="00217841" w:rsidP="00F93041">
            <w:pPr>
              <w:cnfStyle w:val="000000100000" w:firstRow="0" w:lastRow="0" w:firstColumn="0" w:lastColumn="0" w:oddVBand="0" w:evenVBand="0" w:oddHBand="1" w:evenHBand="0" w:firstRowFirstColumn="0" w:firstRowLastColumn="0" w:lastRowFirstColumn="0" w:lastRowLastColumn="0"/>
            </w:pPr>
            <w:r w:rsidRPr="00CC616A">
              <w:t>0.5</w:t>
            </w:r>
          </w:p>
        </w:tc>
        <w:tc>
          <w:tcPr>
            <w:tcW w:w="1559" w:type="dxa"/>
            <w:noWrap/>
            <w:hideMark/>
          </w:tcPr>
          <w:p w:rsidR="00217841" w:rsidRPr="00CC616A" w:rsidRDefault="00217841" w:rsidP="00F93041">
            <w:pPr>
              <w:cnfStyle w:val="000000100000" w:firstRow="0" w:lastRow="0" w:firstColumn="0" w:lastColumn="0" w:oddVBand="0" w:evenVBand="0" w:oddHBand="1" w:evenHBand="0" w:firstRowFirstColumn="0" w:firstRowLastColumn="0" w:lastRowFirstColumn="0" w:lastRowLastColumn="0"/>
            </w:pPr>
            <w:r w:rsidRPr="00CC616A">
              <w:t>0.5</w:t>
            </w:r>
          </w:p>
        </w:tc>
        <w:tc>
          <w:tcPr>
            <w:tcW w:w="1154" w:type="dxa"/>
            <w:noWrap/>
            <w:hideMark/>
          </w:tcPr>
          <w:p w:rsidR="00217841" w:rsidRPr="00A50CA5"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A50CA5">
              <w:rPr>
                <w:rFonts w:ascii="Calibri" w:eastAsia="Times New Roman" w:hAnsi="Calibri" w:cs="Calibri"/>
                <w:color w:val="000000"/>
                <w:lang w:eastAsia="de-CH"/>
              </w:rPr>
              <w:t>21.05.2012</w:t>
            </w:r>
          </w:p>
        </w:tc>
        <w:tc>
          <w:tcPr>
            <w:tcW w:w="1505" w:type="dxa"/>
            <w:noWrap/>
            <w:hideMark/>
          </w:tcPr>
          <w:p w:rsidR="00217841" w:rsidRPr="00A50CA5"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28.05.2012</w:t>
            </w:r>
          </w:p>
        </w:tc>
      </w:tr>
      <w:tr w:rsidR="00217841" w:rsidRPr="00A50CA5"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A50CA5" w:rsidRDefault="00217841" w:rsidP="00F93041">
            <w:pPr>
              <w:rPr>
                <w:rFonts w:ascii="Calibri" w:eastAsia="Times New Roman" w:hAnsi="Calibri" w:cs="Calibri"/>
                <w:color w:val="000000"/>
                <w:lang w:eastAsia="de-CH"/>
              </w:rPr>
            </w:pPr>
            <w:r w:rsidRPr="00A50CA5">
              <w:rPr>
                <w:rFonts w:ascii="Calibri" w:eastAsia="Times New Roman" w:hAnsi="Calibri" w:cs="Calibri"/>
                <w:color w:val="000000"/>
                <w:lang w:eastAsia="de-CH"/>
              </w:rPr>
              <w:t>715</w:t>
            </w:r>
          </w:p>
        </w:tc>
        <w:tc>
          <w:tcPr>
            <w:tcW w:w="2977" w:type="dxa"/>
            <w:noWrap/>
            <w:hideMark/>
          </w:tcPr>
          <w:p w:rsidR="00217841" w:rsidRPr="00A50CA5"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A50CA5">
              <w:rPr>
                <w:rFonts w:ascii="Calibri" w:eastAsia="Times New Roman" w:hAnsi="Calibri" w:cs="Calibri"/>
                <w:color w:val="000000"/>
                <w:lang w:eastAsia="de-CH"/>
              </w:rPr>
              <w:t>Poster erarbeitet</w:t>
            </w:r>
          </w:p>
        </w:tc>
        <w:tc>
          <w:tcPr>
            <w:tcW w:w="1276" w:type="dxa"/>
            <w:noWrap/>
            <w:hideMark/>
          </w:tcPr>
          <w:p w:rsidR="00217841" w:rsidRPr="00CC616A" w:rsidRDefault="00217841" w:rsidP="00F93041">
            <w:pPr>
              <w:cnfStyle w:val="000000010000" w:firstRow="0" w:lastRow="0" w:firstColumn="0" w:lastColumn="0" w:oddVBand="0" w:evenVBand="0" w:oddHBand="0" w:evenHBand="1" w:firstRowFirstColumn="0" w:firstRowLastColumn="0" w:lastRowFirstColumn="0" w:lastRowLastColumn="0"/>
            </w:pPr>
            <w:r w:rsidRPr="00CC616A">
              <w:t>6.5</w:t>
            </w:r>
          </w:p>
        </w:tc>
        <w:tc>
          <w:tcPr>
            <w:tcW w:w="1559" w:type="dxa"/>
            <w:noWrap/>
            <w:hideMark/>
          </w:tcPr>
          <w:p w:rsidR="00217841" w:rsidRPr="00CC616A" w:rsidRDefault="00217841" w:rsidP="00F93041">
            <w:pPr>
              <w:cnfStyle w:val="000000010000" w:firstRow="0" w:lastRow="0" w:firstColumn="0" w:lastColumn="0" w:oddVBand="0" w:evenVBand="0" w:oddHBand="0" w:evenHBand="1" w:firstRowFirstColumn="0" w:firstRowLastColumn="0" w:lastRowFirstColumn="0" w:lastRowLastColumn="0"/>
            </w:pPr>
            <w:r w:rsidRPr="00CC616A">
              <w:t>6.5</w:t>
            </w:r>
          </w:p>
        </w:tc>
        <w:tc>
          <w:tcPr>
            <w:tcW w:w="1154" w:type="dxa"/>
            <w:noWrap/>
            <w:hideMark/>
          </w:tcPr>
          <w:p w:rsidR="00217841" w:rsidRPr="00A50CA5"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A50CA5">
              <w:rPr>
                <w:rFonts w:ascii="Calibri" w:eastAsia="Times New Roman" w:hAnsi="Calibri" w:cs="Calibri"/>
                <w:color w:val="000000"/>
                <w:lang w:eastAsia="de-CH"/>
              </w:rPr>
              <w:t>21.05.2012</w:t>
            </w:r>
          </w:p>
        </w:tc>
        <w:tc>
          <w:tcPr>
            <w:tcW w:w="1505" w:type="dxa"/>
            <w:noWrap/>
            <w:hideMark/>
          </w:tcPr>
          <w:p w:rsidR="00217841" w:rsidRPr="00A50CA5"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28.05.2012</w:t>
            </w:r>
          </w:p>
        </w:tc>
      </w:tr>
      <w:tr w:rsidR="00217841" w:rsidRPr="00A50CA5"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A50CA5" w:rsidRDefault="00217841" w:rsidP="00F93041">
            <w:pPr>
              <w:rPr>
                <w:rFonts w:ascii="Calibri" w:eastAsia="Times New Roman" w:hAnsi="Calibri" w:cs="Calibri"/>
                <w:color w:val="000000"/>
                <w:lang w:eastAsia="de-CH"/>
              </w:rPr>
            </w:pPr>
            <w:r w:rsidRPr="00A50CA5">
              <w:rPr>
                <w:rFonts w:ascii="Calibri" w:eastAsia="Times New Roman" w:hAnsi="Calibri" w:cs="Calibri"/>
                <w:color w:val="000000"/>
                <w:lang w:eastAsia="de-CH"/>
              </w:rPr>
              <w:t>811</w:t>
            </w:r>
          </w:p>
        </w:tc>
        <w:tc>
          <w:tcPr>
            <w:tcW w:w="2977" w:type="dxa"/>
            <w:noWrap/>
            <w:hideMark/>
          </w:tcPr>
          <w:p w:rsidR="00217841" w:rsidRPr="00A50CA5"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A50CA5">
              <w:rPr>
                <w:rFonts w:ascii="Calibri" w:eastAsia="Times New Roman" w:hAnsi="Calibri" w:cs="Calibri"/>
                <w:color w:val="000000"/>
                <w:lang w:eastAsia="de-CH"/>
              </w:rPr>
              <w:t>Ein Buch</w:t>
            </w:r>
            <w:r>
              <w:rPr>
                <w:rFonts w:ascii="Calibri" w:eastAsia="Times New Roman" w:hAnsi="Calibri" w:cs="Calibri"/>
                <w:color w:val="000000"/>
                <w:lang w:eastAsia="de-CH"/>
              </w:rPr>
              <w:t>,</w:t>
            </w:r>
            <w:r w:rsidRPr="00A50CA5">
              <w:rPr>
                <w:rFonts w:ascii="Calibri" w:eastAsia="Times New Roman" w:hAnsi="Calibri" w:cs="Calibri"/>
                <w:color w:val="000000"/>
                <w:lang w:eastAsia="de-CH"/>
              </w:rPr>
              <w:t xml:space="preserve"> ein ACM und IEEE Paper zitiert</w:t>
            </w:r>
          </w:p>
        </w:tc>
        <w:tc>
          <w:tcPr>
            <w:tcW w:w="1276" w:type="dxa"/>
            <w:noWrap/>
            <w:hideMark/>
          </w:tcPr>
          <w:p w:rsidR="00217841" w:rsidRPr="00CC616A" w:rsidRDefault="00217841" w:rsidP="00F93041">
            <w:pPr>
              <w:cnfStyle w:val="000000100000" w:firstRow="0" w:lastRow="0" w:firstColumn="0" w:lastColumn="0" w:oddVBand="0" w:evenVBand="0" w:oddHBand="1" w:evenHBand="0" w:firstRowFirstColumn="0" w:firstRowLastColumn="0" w:lastRowFirstColumn="0" w:lastRowLastColumn="0"/>
            </w:pPr>
            <w:r w:rsidRPr="00CC616A">
              <w:t>6</w:t>
            </w:r>
          </w:p>
        </w:tc>
        <w:tc>
          <w:tcPr>
            <w:tcW w:w="1559" w:type="dxa"/>
            <w:noWrap/>
            <w:hideMark/>
          </w:tcPr>
          <w:p w:rsidR="00217841" w:rsidRPr="00CC616A" w:rsidRDefault="00217841" w:rsidP="00F93041">
            <w:pPr>
              <w:cnfStyle w:val="000000100000" w:firstRow="0" w:lastRow="0" w:firstColumn="0" w:lastColumn="0" w:oddVBand="0" w:evenVBand="0" w:oddHBand="1" w:evenHBand="0" w:firstRowFirstColumn="0" w:firstRowLastColumn="0" w:lastRowFirstColumn="0" w:lastRowLastColumn="0"/>
            </w:pPr>
            <w:r w:rsidRPr="00CC616A">
              <w:t>6</w:t>
            </w:r>
          </w:p>
        </w:tc>
        <w:tc>
          <w:tcPr>
            <w:tcW w:w="1154" w:type="dxa"/>
            <w:noWrap/>
            <w:hideMark/>
          </w:tcPr>
          <w:p w:rsidR="00217841" w:rsidRPr="00A50CA5"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A50CA5">
              <w:rPr>
                <w:rFonts w:ascii="Calibri" w:eastAsia="Times New Roman" w:hAnsi="Calibri" w:cs="Calibri"/>
                <w:color w:val="000000"/>
                <w:lang w:eastAsia="de-CH"/>
              </w:rPr>
              <w:t>21.05.2012</w:t>
            </w:r>
          </w:p>
        </w:tc>
        <w:tc>
          <w:tcPr>
            <w:tcW w:w="1505" w:type="dxa"/>
            <w:noWrap/>
            <w:hideMark/>
          </w:tcPr>
          <w:p w:rsidR="00217841" w:rsidRPr="00A50CA5"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28.05.2012</w:t>
            </w:r>
          </w:p>
        </w:tc>
      </w:tr>
      <w:tr w:rsidR="00217841" w:rsidRPr="00A50CA5"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A50CA5" w:rsidRDefault="00217841" w:rsidP="00F93041">
            <w:pPr>
              <w:rPr>
                <w:rFonts w:ascii="Calibri" w:eastAsia="Times New Roman" w:hAnsi="Calibri" w:cs="Calibri"/>
                <w:color w:val="000000"/>
                <w:lang w:eastAsia="de-CH"/>
              </w:rPr>
            </w:pPr>
            <w:r w:rsidRPr="00A50CA5">
              <w:rPr>
                <w:rFonts w:ascii="Calibri" w:eastAsia="Times New Roman" w:hAnsi="Calibri" w:cs="Calibri"/>
                <w:color w:val="000000"/>
                <w:lang w:eastAsia="de-CH"/>
              </w:rPr>
              <w:t>814</w:t>
            </w:r>
          </w:p>
        </w:tc>
        <w:tc>
          <w:tcPr>
            <w:tcW w:w="2977" w:type="dxa"/>
            <w:noWrap/>
            <w:hideMark/>
          </w:tcPr>
          <w:p w:rsidR="00217841" w:rsidRPr="00A50CA5"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A50CA5">
              <w:rPr>
                <w:rFonts w:ascii="Calibri" w:eastAsia="Times New Roman" w:hAnsi="Calibri" w:cs="Calibri"/>
                <w:color w:val="000000"/>
                <w:lang w:eastAsia="de-CH"/>
              </w:rPr>
              <w:t>Konkurrenz analysiert und dokumentiert</w:t>
            </w:r>
          </w:p>
        </w:tc>
        <w:tc>
          <w:tcPr>
            <w:tcW w:w="1276" w:type="dxa"/>
            <w:noWrap/>
            <w:hideMark/>
          </w:tcPr>
          <w:p w:rsidR="00217841" w:rsidRPr="00CC616A" w:rsidRDefault="00217841" w:rsidP="00F93041">
            <w:pPr>
              <w:cnfStyle w:val="000000010000" w:firstRow="0" w:lastRow="0" w:firstColumn="0" w:lastColumn="0" w:oddVBand="0" w:evenVBand="0" w:oddHBand="0" w:evenHBand="1" w:firstRowFirstColumn="0" w:firstRowLastColumn="0" w:lastRowFirstColumn="0" w:lastRowLastColumn="0"/>
            </w:pPr>
            <w:r w:rsidRPr="00CC616A">
              <w:t>6</w:t>
            </w:r>
          </w:p>
        </w:tc>
        <w:tc>
          <w:tcPr>
            <w:tcW w:w="1559" w:type="dxa"/>
            <w:noWrap/>
            <w:hideMark/>
          </w:tcPr>
          <w:p w:rsidR="00217841" w:rsidRPr="00CC616A" w:rsidRDefault="00217841" w:rsidP="00F93041">
            <w:pPr>
              <w:cnfStyle w:val="000000010000" w:firstRow="0" w:lastRow="0" w:firstColumn="0" w:lastColumn="0" w:oddVBand="0" w:evenVBand="0" w:oddHBand="0" w:evenHBand="1" w:firstRowFirstColumn="0" w:firstRowLastColumn="0" w:lastRowFirstColumn="0" w:lastRowLastColumn="0"/>
            </w:pPr>
            <w:r w:rsidRPr="00CC616A">
              <w:t>8.5</w:t>
            </w:r>
          </w:p>
        </w:tc>
        <w:tc>
          <w:tcPr>
            <w:tcW w:w="1154" w:type="dxa"/>
            <w:noWrap/>
            <w:hideMark/>
          </w:tcPr>
          <w:p w:rsidR="00217841" w:rsidRPr="00A50CA5"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A50CA5">
              <w:rPr>
                <w:rFonts w:ascii="Calibri" w:eastAsia="Times New Roman" w:hAnsi="Calibri" w:cs="Calibri"/>
                <w:color w:val="000000"/>
                <w:lang w:eastAsia="de-CH"/>
              </w:rPr>
              <w:t>21.05.2012</w:t>
            </w:r>
          </w:p>
        </w:tc>
        <w:tc>
          <w:tcPr>
            <w:tcW w:w="1505" w:type="dxa"/>
            <w:noWrap/>
            <w:hideMark/>
          </w:tcPr>
          <w:p w:rsidR="00217841" w:rsidRPr="00A50CA5"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28.05.2012</w:t>
            </w:r>
          </w:p>
        </w:tc>
      </w:tr>
      <w:tr w:rsidR="00217841" w:rsidRPr="00A50CA5"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A50CA5" w:rsidRDefault="00217841" w:rsidP="00F93041">
            <w:pPr>
              <w:rPr>
                <w:rFonts w:ascii="Calibri" w:eastAsia="Times New Roman" w:hAnsi="Calibri" w:cs="Calibri"/>
                <w:color w:val="000000"/>
                <w:lang w:eastAsia="de-CH"/>
              </w:rPr>
            </w:pPr>
            <w:r w:rsidRPr="00A50CA5">
              <w:rPr>
                <w:rFonts w:ascii="Calibri" w:eastAsia="Times New Roman" w:hAnsi="Calibri" w:cs="Calibri"/>
                <w:color w:val="000000"/>
                <w:lang w:eastAsia="de-CH"/>
              </w:rPr>
              <w:t>817</w:t>
            </w:r>
          </w:p>
        </w:tc>
        <w:tc>
          <w:tcPr>
            <w:tcW w:w="2977" w:type="dxa"/>
            <w:noWrap/>
            <w:hideMark/>
          </w:tcPr>
          <w:p w:rsidR="00217841" w:rsidRPr="00A50CA5"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A50CA5">
              <w:rPr>
                <w:rFonts w:ascii="Calibri" w:eastAsia="Times New Roman" w:hAnsi="Calibri" w:cs="Calibri"/>
                <w:color w:val="000000"/>
                <w:lang w:eastAsia="de-CH"/>
              </w:rPr>
              <w:t>Domain Model erstellt und dokumentiert</w:t>
            </w:r>
          </w:p>
        </w:tc>
        <w:tc>
          <w:tcPr>
            <w:tcW w:w="1276" w:type="dxa"/>
            <w:noWrap/>
            <w:hideMark/>
          </w:tcPr>
          <w:p w:rsidR="00217841" w:rsidRPr="00CC616A" w:rsidRDefault="00217841" w:rsidP="00F93041">
            <w:pPr>
              <w:cnfStyle w:val="000000100000" w:firstRow="0" w:lastRow="0" w:firstColumn="0" w:lastColumn="0" w:oddVBand="0" w:evenVBand="0" w:oddHBand="1" w:evenHBand="0" w:firstRowFirstColumn="0" w:firstRowLastColumn="0" w:lastRowFirstColumn="0" w:lastRowLastColumn="0"/>
            </w:pPr>
            <w:r w:rsidRPr="00CC616A">
              <w:t>5</w:t>
            </w:r>
          </w:p>
        </w:tc>
        <w:tc>
          <w:tcPr>
            <w:tcW w:w="1559" w:type="dxa"/>
            <w:noWrap/>
            <w:hideMark/>
          </w:tcPr>
          <w:p w:rsidR="00217841" w:rsidRPr="00CC616A" w:rsidRDefault="00217841" w:rsidP="00F93041">
            <w:pPr>
              <w:cnfStyle w:val="000000100000" w:firstRow="0" w:lastRow="0" w:firstColumn="0" w:lastColumn="0" w:oddVBand="0" w:evenVBand="0" w:oddHBand="1" w:evenHBand="0" w:firstRowFirstColumn="0" w:firstRowLastColumn="0" w:lastRowFirstColumn="0" w:lastRowLastColumn="0"/>
            </w:pPr>
            <w:r w:rsidRPr="00CC616A">
              <w:t>4.25</w:t>
            </w:r>
          </w:p>
        </w:tc>
        <w:tc>
          <w:tcPr>
            <w:tcW w:w="1154" w:type="dxa"/>
            <w:noWrap/>
            <w:hideMark/>
          </w:tcPr>
          <w:p w:rsidR="00217841" w:rsidRPr="00A50CA5"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A50CA5">
              <w:rPr>
                <w:rFonts w:ascii="Calibri" w:eastAsia="Times New Roman" w:hAnsi="Calibri" w:cs="Calibri"/>
                <w:color w:val="000000"/>
                <w:lang w:eastAsia="de-CH"/>
              </w:rPr>
              <w:t>21.05.2012</w:t>
            </w:r>
          </w:p>
        </w:tc>
        <w:tc>
          <w:tcPr>
            <w:tcW w:w="1505" w:type="dxa"/>
            <w:noWrap/>
            <w:hideMark/>
          </w:tcPr>
          <w:p w:rsidR="00217841" w:rsidRPr="00A50CA5"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28.05.2012</w:t>
            </w:r>
          </w:p>
        </w:tc>
      </w:tr>
      <w:tr w:rsidR="00217841" w:rsidRPr="00A50CA5"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A50CA5" w:rsidRDefault="00217841" w:rsidP="00F93041">
            <w:pPr>
              <w:rPr>
                <w:rFonts w:ascii="Calibri" w:eastAsia="Times New Roman" w:hAnsi="Calibri" w:cs="Calibri"/>
                <w:color w:val="000000"/>
                <w:lang w:eastAsia="de-CH"/>
              </w:rPr>
            </w:pPr>
            <w:r w:rsidRPr="00A50CA5">
              <w:rPr>
                <w:rFonts w:ascii="Calibri" w:eastAsia="Times New Roman" w:hAnsi="Calibri" w:cs="Calibri"/>
                <w:color w:val="000000"/>
                <w:lang w:eastAsia="de-CH"/>
              </w:rPr>
              <w:t>823</w:t>
            </w:r>
          </w:p>
        </w:tc>
        <w:tc>
          <w:tcPr>
            <w:tcW w:w="2977" w:type="dxa"/>
            <w:noWrap/>
            <w:hideMark/>
          </w:tcPr>
          <w:p w:rsidR="00217841" w:rsidRPr="00A50CA5"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A50CA5">
              <w:rPr>
                <w:rFonts w:ascii="Calibri" w:eastAsia="Times New Roman" w:hAnsi="Calibri" w:cs="Calibri"/>
                <w:color w:val="000000"/>
                <w:lang w:eastAsia="de-CH"/>
              </w:rPr>
              <w:t>Unit-Tests erstellt</w:t>
            </w:r>
          </w:p>
        </w:tc>
        <w:tc>
          <w:tcPr>
            <w:tcW w:w="1276" w:type="dxa"/>
            <w:noWrap/>
            <w:hideMark/>
          </w:tcPr>
          <w:p w:rsidR="00217841" w:rsidRPr="00CC616A" w:rsidRDefault="00217841" w:rsidP="00F93041">
            <w:pPr>
              <w:cnfStyle w:val="000000010000" w:firstRow="0" w:lastRow="0" w:firstColumn="0" w:lastColumn="0" w:oddVBand="0" w:evenVBand="0" w:oddHBand="0" w:evenHBand="1" w:firstRowFirstColumn="0" w:firstRowLastColumn="0" w:lastRowFirstColumn="0" w:lastRowLastColumn="0"/>
            </w:pPr>
            <w:r w:rsidRPr="00CC616A">
              <w:t>6</w:t>
            </w:r>
          </w:p>
        </w:tc>
        <w:tc>
          <w:tcPr>
            <w:tcW w:w="1559" w:type="dxa"/>
            <w:noWrap/>
            <w:hideMark/>
          </w:tcPr>
          <w:p w:rsidR="00217841" w:rsidRPr="00CC616A" w:rsidRDefault="00217841" w:rsidP="00F93041">
            <w:pPr>
              <w:cnfStyle w:val="000000010000" w:firstRow="0" w:lastRow="0" w:firstColumn="0" w:lastColumn="0" w:oddVBand="0" w:evenVBand="0" w:oddHBand="0" w:evenHBand="1" w:firstRowFirstColumn="0" w:firstRowLastColumn="0" w:lastRowFirstColumn="0" w:lastRowLastColumn="0"/>
            </w:pPr>
            <w:r w:rsidRPr="00CC616A">
              <w:t>6</w:t>
            </w:r>
          </w:p>
        </w:tc>
        <w:tc>
          <w:tcPr>
            <w:tcW w:w="1154" w:type="dxa"/>
            <w:noWrap/>
            <w:hideMark/>
          </w:tcPr>
          <w:p w:rsidR="00217841" w:rsidRPr="00A50CA5"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A50CA5">
              <w:rPr>
                <w:rFonts w:ascii="Calibri" w:eastAsia="Times New Roman" w:hAnsi="Calibri" w:cs="Calibri"/>
                <w:color w:val="000000"/>
                <w:lang w:eastAsia="de-CH"/>
              </w:rPr>
              <w:t>21.05.2012</w:t>
            </w:r>
          </w:p>
        </w:tc>
        <w:tc>
          <w:tcPr>
            <w:tcW w:w="1505" w:type="dxa"/>
            <w:noWrap/>
            <w:hideMark/>
          </w:tcPr>
          <w:p w:rsidR="00217841" w:rsidRPr="00A50CA5"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28.05.2012</w:t>
            </w:r>
          </w:p>
        </w:tc>
      </w:tr>
      <w:tr w:rsidR="00217841" w:rsidRPr="00A50CA5"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A50CA5" w:rsidRDefault="00217841" w:rsidP="00F93041">
            <w:pPr>
              <w:rPr>
                <w:rFonts w:ascii="Calibri" w:eastAsia="Times New Roman" w:hAnsi="Calibri" w:cs="Calibri"/>
                <w:color w:val="000000"/>
                <w:lang w:eastAsia="de-CH"/>
              </w:rPr>
            </w:pPr>
            <w:r w:rsidRPr="00A50CA5">
              <w:rPr>
                <w:rFonts w:ascii="Calibri" w:eastAsia="Times New Roman" w:hAnsi="Calibri" w:cs="Calibri"/>
                <w:color w:val="000000"/>
                <w:lang w:eastAsia="de-CH"/>
              </w:rPr>
              <w:t>825</w:t>
            </w:r>
          </w:p>
        </w:tc>
        <w:tc>
          <w:tcPr>
            <w:tcW w:w="2977" w:type="dxa"/>
            <w:noWrap/>
            <w:hideMark/>
          </w:tcPr>
          <w:p w:rsidR="00217841" w:rsidRPr="00A50CA5"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A50CA5">
              <w:rPr>
                <w:rFonts w:ascii="Calibri" w:eastAsia="Times New Roman" w:hAnsi="Calibri" w:cs="Calibri"/>
                <w:color w:val="000000"/>
                <w:lang w:eastAsia="de-CH"/>
              </w:rPr>
              <w:t>Diskussion Notwendigkeit statistische Analyse dokumentiert</w:t>
            </w:r>
          </w:p>
        </w:tc>
        <w:tc>
          <w:tcPr>
            <w:tcW w:w="1276" w:type="dxa"/>
            <w:noWrap/>
            <w:hideMark/>
          </w:tcPr>
          <w:p w:rsidR="00217841" w:rsidRPr="00CC616A" w:rsidRDefault="00217841" w:rsidP="00F93041">
            <w:pPr>
              <w:cnfStyle w:val="000000100000" w:firstRow="0" w:lastRow="0" w:firstColumn="0" w:lastColumn="0" w:oddVBand="0" w:evenVBand="0" w:oddHBand="1" w:evenHBand="0" w:firstRowFirstColumn="0" w:firstRowLastColumn="0" w:lastRowFirstColumn="0" w:lastRowLastColumn="0"/>
            </w:pPr>
            <w:r w:rsidRPr="00CC616A">
              <w:t>1</w:t>
            </w:r>
          </w:p>
        </w:tc>
        <w:tc>
          <w:tcPr>
            <w:tcW w:w="1559" w:type="dxa"/>
            <w:noWrap/>
            <w:hideMark/>
          </w:tcPr>
          <w:p w:rsidR="00217841" w:rsidRPr="00CC616A" w:rsidRDefault="00217841" w:rsidP="00F93041">
            <w:pPr>
              <w:cnfStyle w:val="000000100000" w:firstRow="0" w:lastRow="0" w:firstColumn="0" w:lastColumn="0" w:oddVBand="0" w:evenVBand="0" w:oddHBand="1" w:evenHBand="0" w:firstRowFirstColumn="0" w:firstRowLastColumn="0" w:lastRowFirstColumn="0" w:lastRowLastColumn="0"/>
            </w:pPr>
            <w:r w:rsidRPr="00CC616A">
              <w:t>1</w:t>
            </w:r>
          </w:p>
        </w:tc>
        <w:tc>
          <w:tcPr>
            <w:tcW w:w="1154" w:type="dxa"/>
            <w:noWrap/>
            <w:hideMark/>
          </w:tcPr>
          <w:p w:rsidR="00217841" w:rsidRPr="00A50CA5"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A50CA5">
              <w:rPr>
                <w:rFonts w:ascii="Calibri" w:eastAsia="Times New Roman" w:hAnsi="Calibri" w:cs="Calibri"/>
                <w:color w:val="000000"/>
                <w:lang w:eastAsia="de-CH"/>
              </w:rPr>
              <w:t>21.05.2012</w:t>
            </w:r>
          </w:p>
        </w:tc>
        <w:tc>
          <w:tcPr>
            <w:tcW w:w="1505" w:type="dxa"/>
            <w:noWrap/>
            <w:hideMark/>
          </w:tcPr>
          <w:p w:rsidR="00217841" w:rsidRPr="00A50CA5"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28.05.2012</w:t>
            </w:r>
          </w:p>
        </w:tc>
      </w:tr>
      <w:tr w:rsidR="00217841" w:rsidRPr="00A50CA5"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A50CA5" w:rsidRDefault="00217841" w:rsidP="00F93041">
            <w:pPr>
              <w:rPr>
                <w:rFonts w:ascii="Calibri" w:eastAsia="Times New Roman" w:hAnsi="Calibri" w:cs="Calibri"/>
                <w:color w:val="000000"/>
                <w:lang w:eastAsia="de-CH"/>
              </w:rPr>
            </w:pPr>
            <w:r w:rsidRPr="00A50CA5">
              <w:rPr>
                <w:rFonts w:ascii="Calibri" w:eastAsia="Times New Roman" w:hAnsi="Calibri" w:cs="Calibri"/>
                <w:color w:val="000000"/>
                <w:lang w:eastAsia="de-CH"/>
              </w:rPr>
              <w:t>829</w:t>
            </w:r>
          </w:p>
        </w:tc>
        <w:tc>
          <w:tcPr>
            <w:tcW w:w="2977" w:type="dxa"/>
            <w:noWrap/>
            <w:hideMark/>
          </w:tcPr>
          <w:p w:rsidR="00217841" w:rsidRPr="00A50CA5"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A50CA5">
              <w:rPr>
                <w:rFonts w:ascii="Calibri" w:eastAsia="Times New Roman" w:hAnsi="Calibri" w:cs="Calibri"/>
                <w:color w:val="000000"/>
                <w:lang w:eastAsia="de-CH"/>
              </w:rPr>
              <w:t>Coding Standards dokumentiert und eingehalten</w:t>
            </w:r>
          </w:p>
        </w:tc>
        <w:tc>
          <w:tcPr>
            <w:tcW w:w="1276" w:type="dxa"/>
            <w:noWrap/>
            <w:hideMark/>
          </w:tcPr>
          <w:p w:rsidR="00217841" w:rsidRPr="00CC616A" w:rsidRDefault="00217841" w:rsidP="00F93041">
            <w:pPr>
              <w:cnfStyle w:val="000000010000" w:firstRow="0" w:lastRow="0" w:firstColumn="0" w:lastColumn="0" w:oddVBand="0" w:evenVBand="0" w:oddHBand="0" w:evenHBand="1" w:firstRowFirstColumn="0" w:firstRowLastColumn="0" w:lastRowFirstColumn="0" w:lastRowLastColumn="0"/>
            </w:pPr>
            <w:r w:rsidRPr="00CC616A">
              <w:t>3</w:t>
            </w:r>
          </w:p>
        </w:tc>
        <w:tc>
          <w:tcPr>
            <w:tcW w:w="1559" w:type="dxa"/>
            <w:noWrap/>
            <w:hideMark/>
          </w:tcPr>
          <w:p w:rsidR="00217841" w:rsidRPr="00CC616A" w:rsidRDefault="00217841" w:rsidP="00F93041">
            <w:pPr>
              <w:cnfStyle w:val="000000010000" w:firstRow="0" w:lastRow="0" w:firstColumn="0" w:lastColumn="0" w:oddVBand="0" w:evenVBand="0" w:oddHBand="0" w:evenHBand="1" w:firstRowFirstColumn="0" w:firstRowLastColumn="0" w:lastRowFirstColumn="0" w:lastRowLastColumn="0"/>
            </w:pPr>
            <w:r w:rsidRPr="00CC616A">
              <w:t>1.5</w:t>
            </w:r>
          </w:p>
        </w:tc>
        <w:tc>
          <w:tcPr>
            <w:tcW w:w="1154" w:type="dxa"/>
            <w:noWrap/>
            <w:hideMark/>
          </w:tcPr>
          <w:p w:rsidR="00217841" w:rsidRPr="00A50CA5"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A50CA5">
              <w:rPr>
                <w:rFonts w:ascii="Calibri" w:eastAsia="Times New Roman" w:hAnsi="Calibri" w:cs="Calibri"/>
                <w:color w:val="000000"/>
                <w:lang w:eastAsia="de-CH"/>
              </w:rPr>
              <w:t>21.05.2012</w:t>
            </w:r>
          </w:p>
        </w:tc>
        <w:tc>
          <w:tcPr>
            <w:tcW w:w="1505" w:type="dxa"/>
            <w:noWrap/>
            <w:hideMark/>
          </w:tcPr>
          <w:p w:rsidR="00217841" w:rsidRPr="00A50CA5"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28.05.2012</w:t>
            </w:r>
          </w:p>
        </w:tc>
      </w:tr>
      <w:tr w:rsidR="00217841" w:rsidRPr="00A50CA5"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A50CA5" w:rsidRDefault="00217841" w:rsidP="00F93041">
            <w:pPr>
              <w:rPr>
                <w:rFonts w:ascii="Calibri" w:eastAsia="Times New Roman" w:hAnsi="Calibri" w:cs="Calibri"/>
                <w:color w:val="000000"/>
                <w:lang w:eastAsia="de-CH"/>
              </w:rPr>
            </w:pPr>
            <w:r w:rsidRPr="00A50CA5">
              <w:rPr>
                <w:rFonts w:ascii="Calibri" w:eastAsia="Times New Roman" w:hAnsi="Calibri" w:cs="Calibri"/>
                <w:color w:val="000000"/>
                <w:lang w:eastAsia="de-CH"/>
              </w:rPr>
              <w:t>859</w:t>
            </w:r>
          </w:p>
        </w:tc>
        <w:tc>
          <w:tcPr>
            <w:tcW w:w="2977" w:type="dxa"/>
            <w:noWrap/>
            <w:hideMark/>
          </w:tcPr>
          <w:p w:rsidR="00217841" w:rsidRPr="00A50CA5"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A50CA5">
              <w:rPr>
                <w:rFonts w:ascii="Calibri" w:eastAsia="Times New Roman" w:hAnsi="Calibri" w:cs="Calibri"/>
                <w:color w:val="000000"/>
                <w:lang w:eastAsia="de-CH"/>
              </w:rPr>
              <w:t>Sprint 13 geplant</w:t>
            </w:r>
          </w:p>
        </w:tc>
        <w:tc>
          <w:tcPr>
            <w:tcW w:w="1276" w:type="dxa"/>
            <w:noWrap/>
            <w:hideMark/>
          </w:tcPr>
          <w:p w:rsidR="00217841" w:rsidRPr="00CC616A" w:rsidRDefault="00217841" w:rsidP="00F93041">
            <w:pPr>
              <w:cnfStyle w:val="000000100000" w:firstRow="0" w:lastRow="0" w:firstColumn="0" w:lastColumn="0" w:oddVBand="0" w:evenVBand="0" w:oddHBand="1" w:evenHBand="0" w:firstRowFirstColumn="0" w:firstRowLastColumn="0" w:lastRowFirstColumn="0" w:lastRowLastColumn="0"/>
            </w:pPr>
            <w:r w:rsidRPr="00CC616A">
              <w:t>6</w:t>
            </w:r>
          </w:p>
        </w:tc>
        <w:tc>
          <w:tcPr>
            <w:tcW w:w="1559" w:type="dxa"/>
            <w:noWrap/>
            <w:hideMark/>
          </w:tcPr>
          <w:p w:rsidR="00217841" w:rsidRPr="00CC616A" w:rsidRDefault="00217841" w:rsidP="00F93041">
            <w:pPr>
              <w:cnfStyle w:val="000000100000" w:firstRow="0" w:lastRow="0" w:firstColumn="0" w:lastColumn="0" w:oddVBand="0" w:evenVBand="0" w:oddHBand="1" w:evenHBand="0" w:firstRowFirstColumn="0" w:firstRowLastColumn="0" w:lastRowFirstColumn="0" w:lastRowLastColumn="0"/>
            </w:pPr>
            <w:r w:rsidRPr="00CC616A">
              <w:t>6</w:t>
            </w:r>
          </w:p>
        </w:tc>
        <w:tc>
          <w:tcPr>
            <w:tcW w:w="1154" w:type="dxa"/>
            <w:noWrap/>
            <w:hideMark/>
          </w:tcPr>
          <w:p w:rsidR="00217841" w:rsidRPr="00A50CA5"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A50CA5">
              <w:rPr>
                <w:rFonts w:ascii="Calibri" w:eastAsia="Times New Roman" w:hAnsi="Calibri" w:cs="Calibri"/>
                <w:color w:val="000000"/>
                <w:lang w:eastAsia="de-CH"/>
              </w:rPr>
              <w:t>22.05.2012</w:t>
            </w:r>
          </w:p>
        </w:tc>
        <w:tc>
          <w:tcPr>
            <w:tcW w:w="1505" w:type="dxa"/>
            <w:noWrap/>
            <w:hideMark/>
          </w:tcPr>
          <w:p w:rsidR="00217841" w:rsidRPr="00A50CA5"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28.05.2012</w:t>
            </w:r>
          </w:p>
        </w:tc>
      </w:tr>
      <w:tr w:rsidR="00217841" w:rsidRPr="00A50CA5"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A50CA5" w:rsidRDefault="00217841" w:rsidP="00F93041">
            <w:pPr>
              <w:rPr>
                <w:rFonts w:ascii="Calibri" w:eastAsia="Times New Roman" w:hAnsi="Calibri" w:cs="Calibri"/>
                <w:color w:val="000000"/>
                <w:lang w:eastAsia="de-CH"/>
              </w:rPr>
            </w:pPr>
            <w:r w:rsidRPr="00A50CA5">
              <w:rPr>
                <w:rFonts w:ascii="Calibri" w:eastAsia="Times New Roman" w:hAnsi="Calibri" w:cs="Calibri"/>
                <w:color w:val="000000"/>
                <w:lang w:eastAsia="de-CH"/>
              </w:rPr>
              <w:t>860</w:t>
            </w:r>
          </w:p>
        </w:tc>
        <w:tc>
          <w:tcPr>
            <w:tcW w:w="2977" w:type="dxa"/>
            <w:noWrap/>
            <w:hideMark/>
          </w:tcPr>
          <w:p w:rsidR="00217841" w:rsidRPr="00A50CA5"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A50CA5">
              <w:rPr>
                <w:rFonts w:ascii="Calibri" w:eastAsia="Times New Roman" w:hAnsi="Calibri" w:cs="Calibri"/>
                <w:color w:val="000000"/>
                <w:lang w:eastAsia="de-CH"/>
              </w:rPr>
              <w:t>Refactoring durchgeführt</w:t>
            </w:r>
          </w:p>
        </w:tc>
        <w:tc>
          <w:tcPr>
            <w:tcW w:w="1276" w:type="dxa"/>
            <w:noWrap/>
            <w:hideMark/>
          </w:tcPr>
          <w:p w:rsidR="00217841" w:rsidRPr="00CC616A" w:rsidRDefault="00217841" w:rsidP="00F93041">
            <w:pPr>
              <w:cnfStyle w:val="000000010000" w:firstRow="0" w:lastRow="0" w:firstColumn="0" w:lastColumn="0" w:oddVBand="0" w:evenVBand="0" w:oddHBand="0" w:evenHBand="1" w:firstRowFirstColumn="0" w:firstRowLastColumn="0" w:lastRowFirstColumn="0" w:lastRowLastColumn="0"/>
            </w:pPr>
            <w:r w:rsidRPr="00CC616A">
              <w:t>2.5</w:t>
            </w:r>
          </w:p>
        </w:tc>
        <w:tc>
          <w:tcPr>
            <w:tcW w:w="1559" w:type="dxa"/>
            <w:noWrap/>
            <w:hideMark/>
          </w:tcPr>
          <w:p w:rsidR="00217841" w:rsidRPr="00CC616A" w:rsidRDefault="00217841" w:rsidP="00F93041">
            <w:pPr>
              <w:cnfStyle w:val="000000010000" w:firstRow="0" w:lastRow="0" w:firstColumn="0" w:lastColumn="0" w:oddVBand="0" w:evenVBand="0" w:oddHBand="0" w:evenHBand="1" w:firstRowFirstColumn="0" w:firstRowLastColumn="0" w:lastRowFirstColumn="0" w:lastRowLastColumn="0"/>
            </w:pPr>
            <w:r w:rsidRPr="00CC616A">
              <w:t>2.5</w:t>
            </w:r>
          </w:p>
        </w:tc>
        <w:tc>
          <w:tcPr>
            <w:tcW w:w="1154" w:type="dxa"/>
            <w:noWrap/>
            <w:hideMark/>
          </w:tcPr>
          <w:p w:rsidR="00217841" w:rsidRPr="00A50CA5"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A50CA5">
              <w:rPr>
                <w:rFonts w:ascii="Calibri" w:eastAsia="Times New Roman" w:hAnsi="Calibri" w:cs="Calibri"/>
                <w:color w:val="000000"/>
                <w:lang w:eastAsia="de-CH"/>
              </w:rPr>
              <w:t>22.05.2012</w:t>
            </w:r>
          </w:p>
        </w:tc>
        <w:tc>
          <w:tcPr>
            <w:tcW w:w="1505" w:type="dxa"/>
            <w:noWrap/>
            <w:hideMark/>
          </w:tcPr>
          <w:p w:rsidR="00217841" w:rsidRPr="00A50CA5"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28.05.2012</w:t>
            </w:r>
          </w:p>
        </w:tc>
      </w:tr>
      <w:tr w:rsidR="00217841" w:rsidRPr="00A50CA5"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A50CA5" w:rsidRDefault="00217841" w:rsidP="00F93041">
            <w:pPr>
              <w:rPr>
                <w:rFonts w:ascii="Calibri" w:eastAsia="Times New Roman" w:hAnsi="Calibri" w:cs="Calibri"/>
                <w:color w:val="000000"/>
                <w:lang w:eastAsia="de-CH"/>
              </w:rPr>
            </w:pPr>
            <w:r w:rsidRPr="00A50CA5">
              <w:rPr>
                <w:rFonts w:ascii="Calibri" w:eastAsia="Times New Roman" w:hAnsi="Calibri" w:cs="Calibri"/>
                <w:color w:val="000000"/>
                <w:lang w:eastAsia="de-CH"/>
              </w:rPr>
              <w:t>861</w:t>
            </w:r>
          </w:p>
        </w:tc>
        <w:tc>
          <w:tcPr>
            <w:tcW w:w="2977" w:type="dxa"/>
            <w:noWrap/>
            <w:hideMark/>
          </w:tcPr>
          <w:p w:rsidR="00217841" w:rsidRPr="00A50CA5"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A50CA5">
              <w:rPr>
                <w:rFonts w:ascii="Calibri" w:eastAsia="Times New Roman" w:hAnsi="Calibri" w:cs="Calibri"/>
                <w:color w:val="000000"/>
                <w:lang w:eastAsia="de-CH"/>
              </w:rPr>
              <w:t>Stakeholderanalyse erstellt</w:t>
            </w:r>
          </w:p>
        </w:tc>
        <w:tc>
          <w:tcPr>
            <w:tcW w:w="1276" w:type="dxa"/>
            <w:noWrap/>
            <w:hideMark/>
          </w:tcPr>
          <w:p w:rsidR="00217841" w:rsidRPr="00CC616A" w:rsidRDefault="00217841" w:rsidP="00F93041">
            <w:pPr>
              <w:cnfStyle w:val="000000100000" w:firstRow="0" w:lastRow="0" w:firstColumn="0" w:lastColumn="0" w:oddVBand="0" w:evenVBand="0" w:oddHBand="1" w:evenHBand="0" w:firstRowFirstColumn="0" w:firstRowLastColumn="0" w:lastRowFirstColumn="0" w:lastRowLastColumn="0"/>
            </w:pPr>
            <w:r w:rsidRPr="00CC616A">
              <w:t>4</w:t>
            </w:r>
          </w:p>
        </w:tc>
        <w:tc>
          <w:tcPr>
            <w:tcW w:w="1559" w:type="dxa"/>
            <w:noWrap/>
            <w:hideMark/>
          </w:tcPr>
          <w:p w:rsidR="00217841" w:rsidRPr="00CC616A" w:rsidRDefault="00217841" w:rsidP="00F93041">
            <w:pPr>
              <w:cnfStyle w:val="000000100000" w:firstRow="0" w:lastRow="0" w:firstColumn="0" w:lastColumn="0" w:oddVBand="0" w:evenVBand="0" w:oddHBand="1" w:evenHBand="0" w:firstRowFirstColumn="0" w:firstRowLastColumn="0" w:lastRowFirstColumn="0" w:lastRowLastColumn="0"/>
            </w:pPr>
            <w:r w:rsidRPr="00CC616A">
              <w:t>4.75</w:t>
            </w:r>
          </w:p>
        </w:tc>
        <w:tc>
          <w:tcPr>
            <w:tcW w:w="1154" w:type="dxa"/>
            <w:noWrap/>
            <w:hideMark/>
          </w:tcPr>
          <w:p w:rsidR="00217841" w:rsidRPr="00A50CA5"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A50CA5">
              <w:rPr>
                <w:rFonts w:ascii="Calibri" w:eastAsia="Times New Roman" w:hAnsi="Calibri" w:cs="Calibri"/>
                <w:color w:val="000000"/>
                <w:lang w:eastAsia="de-CH"/>
              </w:rPr>
              <w:t>22.05.2012</w:t>
            </w:r>
          </w:p>
        </w:tc>
        <w:tc>
          <w:tcPr>
            <w:tcW w:w="1505" w:type="dxa"/>
            <w:noWrap/>
            <w:hideMark/>
          </w:tcPr>
          <w:p w:rsidR="00217841" w:rsidRPr="00A50CA5"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28.05.2012</w:t>
            </w:r>
          </w:p>
        </w:tc>
      </w:tr>
      <w:tr w:rsidR="00217841" w:rsidRPr="00A50CA5"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A50CA5" w:rsidRDefault="00217841" w:rsidP="00F93041">
            <w:pPr>
              <w:rPr>
                <w:rFonts w:ascii="Calibri" w:eastAsia="Times New Roman" w:hAnsi="Calibri" w:cs="Calibri"/>
                <w:color w:val="000000"/>
                <w:lang w:eastAsia="de-CH"/>
              </w:rPr>
            </w:pPr>
            <w:r w:rsidRPr="00A50CA5">
              <w:rPr>
                <w:rFonts w:ascii="Calibri" w:eastAsia="Times New Roman" w:hAnsi="Calibri" w:cs="Calibri"/>
                <w:color w:val="000000"/>
                <w:lang w:eastAsia="de-CH"/>
              </w:rPr>
              <w:t>862</w:t>
            </w:r>
          </w:p>
        </w:tc>
        <w:tc>
          <w:tcPr>
            <w:tcW w:w="2977" w:type="dxa"/>
            <w:noWrap/>
            <w:hideMark/>
          </w:tcPr>
          <w:p w:rsidR="00217841" w:rsidRPr="00A50CA5"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A50CA5">
              <w:rPr>
                <w:rFonts w:ascii="Calibri" w:eastAsia="Times New Roman" w:hAnsi="Calibri" w:cs="Calibri"/>
                <w:color w:val="000000"/>
                <w:lang w:eastAsia="de-CH"/>
              </w:rPr>
              <w:t>Domain Analyse: Daten beschrieben</w:t>
            </w:r>
          </w:p>
        </w:tc>
        <w:tc>
          <w:tcPr>
            <w:tcW w:w="1276" w:type="dxa"/>
            <w:noWrap/>
            <w:hideMark/>
          </w:tcPr>
          <w:p w:rsidR="00217841" w:rsidRPr="00CC616A" w:rsidRDefault="00217841" w:rsidP="00F93041">
            <w:pPr>
              <w:cnfStyle w:val="000000010000" w:firstRow="0" w:lastRow="0" w:firstColumn="0" w:lastColumn="0" w:oddVBand="0" w:evenVBand="0" w:oddHBand="0" w:evenHBand="1" w:firstRowFirstColumn="0" w:firstRowLastColumn="0" w:lastRowFirstColumn="0" w:lastRowLastColumn="0"/>
            </w:pPr>
            <w:r w:rsidRPr="00CC616A">
              <w:t>2</w:t>
            </w:r>
          </w:p>
        </w:tc>
        <w:tc>
          <w:tcPr>
            <w:tcW w:w="1559" w:type="dxa"/>
            <w:noWrap/>
            <w:hideMark/>
          </w:tcPr>
          <w:p w:rsidR="00217841" w:rsidRPr="00CC616A" w:rsidRDefault="00217841" w:rsidP="00F93041">
            <w:pPr>
              <w:cnfStyle w:val="000000010000" w:firstRow="0" w:lastRow="0" w:firstColumn="0" w:lastColumn="0" w:oddVBand="0" w:evenVBand="0" w:oddHBand="0" w:evenHBand="1" w:firstRowFirstColumn="0" w:firstRowLastColumn="0" w:lastRowFirstColumn="0" w:lastRowLastColumn="0"/>
            </w:pPr>
            <w:r w:rsidRPr="00CC616A">
              <w:t>0.75</w:t>
            </w:r>
          </w:p>
        </w:tc>
        <w:tc>
          <w:tcPr>
            <w:tcW w:w="1154" w:type="dxa"/>
            <w:noWrap/>
            <w:hideMark/>
          </w:tcPr>
          <w:p w:rsidR="00217841" w:rsidRPr="00A50CA5"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A50CA5">
              <w:rPr>
                <w:rFonts w:ascii="Calibri" w:eastAsia="Times New Roman" w:hAnsi="Calibri" w:cs="Calibri"/>
                <w:color w:val="000000"/>
                <w:lang w:eastAsia="de-CH"/>
              </w:rPr>
              <w:t>22.05.2012</w:t>
            </w:r>
          </w:p>
        </w:tc>
        <w:tc>
          <w:tcPr>
            <w:tcW w:w="1505" w:type="dxa"/>
            <w:noWrap/>
            <w:hideMark/>
          </w:tcPr>
          <w:p w:rsidR="00217841" w:rsidRPr="00A50CA5"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28.05.2012</w:t>
            </w:r>
          </w:p>
        </w:tc>
      </w:tr>
      <w:tr w:rsidR="00217841" w:rsidRPr="00A50CA5"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A50CA5" w:rsidRDefault="00217841" w:rsidP="00F93041">
            <w:pPr>
              <w:rPr>
                <w:rFonts w:ascii="Calibri" w:eastAsia="Times New Roman" w:hAnsi="Calibri" w:cs="Calibri"/>
                <w:color w:val="000000"/>
                <w:lang w:eastAsia="de-CH"/>
              </w:rPr>
            </w:pPr>
            <w:r w:rsidRPr="00A50CA5">
              <w:rPr>
                <w:rFonts w:ascii="Calibri" w:eastAsia="Times New Roman" w:hAnsi="Calibri" w:cs="Calibri"/>
                <w:color w:val="000000"/>
                <w:lang w:eastAsia="de-CH"/>
              </w:rPr>
              <w:t>863</w:t>
            </w:r>
          </w:p>
        </w:tc>
        <w:tc>
          <w:tcPr>
            <w:tcW w:w="2977" w:type="dxa"/>
            <w:noWrap/>
            <w:hideMark/>
          </w:tcPr>
          <w:p w:rsidR="00217841" w:rsidRPr="00A50CA5"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A50CA5">
              <w:rPr>
                <w:rFonts w:ascii="Calibri" w:eastAsia="Times New Roman" w:hAnsi="Calibri" w:cs="Calibri"/>
                <w:color w:val="000000"/>
                <w:lang w:eastAsia="de-CH"/>
              </w:rPr>
              <w:t>Backlog ist aktuell</w:t>
            </w:r>
          </w:p>
        </w:tc>
        <w:tc>
          <w:tcPr>
            <w:tcW w:w="1276" w:type="dxa"/>
            <w:noWrap/>
            <w:hideMark/>
          </w:tcPr>
          <w:p w:rsidR="00217841" w:rsidRPr="00CC616A" w:rsidRDefault="00217841" w:rsidP="00F93041">
            <w:pPr>
              <w:cnfStyle w:val="000000100000" w:firstRow="0" w:lastRow="0" w:firstColumn="0" w:lastColumn="0" w:oddVBand="0" w:evenVBand="0" w:oddHBand="1" w:evenHBand="0" w:firstRowFirstColumn="0" w:firstRowLastColumn="0" w:lastRowFirstColumn="0" w:lastRowLastColumn="0"/>
            </w:pPr>
            <w:r w:rsidRPr="00CC616A">
              <w:t>1.5</w:t>
            </w:r>
          </w:p>
        </w:tc>
        <w:tc>
          <w:tcPr>
            <w:tcW w:w="1559" w:type="dxa"/>
            <w:noWrap/>
            <w:hideMark/>
          </w:tcPr>
          <w:p w:rsidR="00217841" w:rsidRPr="00CC616A" w:rsidRDefault="00217841" w:rsidP="00F93041">
            <w:pPr>
              <w:cnfStyle w:val="000000100000" w:firstRow="0" w:lastRow="0" w:firstColumn="0" w:lastColumn="0" w:oddVBand="0" w:evenVBand="0" w:oddHBand="1" w:evenHBand="0" w:firstRowFirstColumn="0" w:firstRowLastColumn="0" w:lastRowFirstColumn="0" w:lastRowLastColumn="0"/>
            </w:pPr>
            <w:r w:rsidRPr="00CC616A">
              <w:t>0.25</w:t>
            </w:r>
          </w:p>
        </w:tc>
        <w:tc>
          <w:tcPr>
            <w:tcW w:w="1154" w:type="dxa"/>
            <w:noWrap/>
            <w:hideMark/>
          </w:tcPr>
          <w:p w:rsidR="00217841" w:rsidRPr="00A50CA5"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A50CA5">
              <w:rPr>
                <w:rFonts w:ascii="Calibri" w:eastAsia="Times New Roman" w:hAnsi="Calibri" w:cs="Calibri"/>
                <w:color w:val="000000"/>
                <w:lang w:eastAsia="de-CH"/>
              </w:rPr>
              <w:t>22.05.2012</w:t>
            </w:r>
          </w:p>
        </w:tc>
        <w:tc>
          <w:tcPr>
            <w:tcW w:w="1505" w:type="dxa"/>
            <w:noWrap/>
            <w:hideMark/>
          </w:tcPr>
          <w:p w:rsidR="00217841" w:rsidRPr="00A50CA5"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28.05.2012</w:t>
            </w:r>
          </w:p>
        </w:tc>
      </w:tr>
      <w:tr w:rsidR="00217841" w:rsidRPr="00A50CA5"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A50CA5" w:rsidRDefault="00217841" w:rsidP="00F93041">
            <w:pPr>
              <w:rPr>
                <w:rFonts w:ascii="Calibri" w:eastAsia="Times New Roman" w:hAnsi="Calibri" w:cs="Calibri"/>
                <w:color w:val="000000"/>
                <w:lang w:eastAsia="de-CH"/>
              </w:rPr>
            </w:pPr>
            <w:r w:rsidRPr="00A50CA5">
              <w:rPr>
                <w:rFonts w:ascii="Calibri" w:eastAsia="Times New Roman" w:hAnsi="Calibri" w:cs="Calibri"/>
                <w:color w:val="000000"/>
                <w:lang w:eastAsia="de-CH"/>
              </w:rPr>
              <w:t>864</w:t>
            </w:r>
          </w:p>
        </w:tc>
        <w:tc>
          <w:tcPr>
            <w:tcW w:w="2977" w:type="dxa"/>
            <w:noWrap/>
            <w:hideMark/>
          </w:tcPr>
          <w:p w:rsidR="00217841" w:rsidRPr="00A50CA5"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A50CA5">
              <w:rPr>
                <w:rFonts w:ascii="Calibri" w:eastAsia="Times New Roman" w:hAnsi="Calibri" w:cs="Calibri"/>
                <w:color w:val="000000"/>
                <w:lang w:eastAsia="de-CH"/>
              </w:rPr>
              <w:t>Korrekturen Markus Stolze umgesetzt</w:t>
            </w:r>
          </w:p>
        </w:tc>
        <w:tc>
          <w:tcPr>
            <w:tcW w:w="1276" w:type="dxa"/>
            <w:noWrap/>
            <w:hideMark/>
          </w:tcPr>
          <w:p w:rsidR="00217841" w:rsidRPr="00CC616A" w:rsidRDefault="00217841" w:rsidP="00F93041">
            <w:pPr>
              <w:cnfStyle w:val="000000010000" w:firstRow="0" w:lastRow="0" w:firstColumn="0" w:lastColumn="0" w:oddVBand="0" w:evenVBand="0" w:oddHBand="0" w:evenHBand="1" w:firstRowFirstColumn="0" w:firstRowLastColumn="0" w:lastRowFirstColumn="0" w:lastRowLastColumn="0"/>
            </w:pPr>
            <w:r w:rsidRPr="00CC616A">
              <w:t>3</w:t>
            </w:r>
          </w:p>
        </w:tc>
        <w:tc>
          <w:tcPr>
            <w:tcW w:w="1559" w:type="dxa"/>
            <w:noWrap/>
            <w:hideMark/>
          </w:tcPr>
          <w:p w:rsidR="00217841" w:rsidRPr="00CC616A" w:rsidRDefault="00217841" w:rsidP="00F93041">
            <w:pPr>
              <w:cnfStyle w:val="000000010000" w:firstRow="0" w:lastRow="0" w:firstColumn="0" w:lastColumn="0" w:oddVBand="0" w:evenVBand="0" w:oddHBand="0" w:evenHBand="1" w:firstRowFirstColumn="0" w:firstRowLastColumn="0" w:lastRowFirstColumn="0" w:lastRowLastColumn="0"/>
            </w:pPr>
            <w:r w:rsidRPr="00CC616A">
              <w:t>4</w:t>
            </w:r>
          </w:p>
        </w:tc>
        <w:tc>
          <w:tcPr>
            <w:tcW w:w="1154" w:type="dxa"/>
            <w:noWrap/>
            <w:hideMark/>
          </w:tcPr>
          <w:p w:rsidR="00217841" w:rsidRPr="00A50CA5"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A50CA5">
              <w:rPr>
                <w:rFonts w:ascii="Calibri" w:eastAsia="Times New Roman" w:hAnsi="Calibri" w:cs="Calibri"/>
                <w:color w:val="000000"/>
                <w:lang w:eastAsia="de-CH"/>
              </w:rPr>
              <w:t>22.05.2012</w:t>
            </w:r>
          </w:p>
        </w:tc>
        <w:tc>
          <w:tcPr>
            <w:tcW w:w="1505" w:type="dxa"/>
            <w:noWrap/>
            <w:hideMark/>
          </w:tcPr>
          <w:p w:rsidR="00217841" w:rsidRPr="00A50CA5"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28.05.2012</w:t>
            </w:r>
          </w:p>
        </w:tc>
      </w:tr>
      <w:tr w:rsidR="00217841" w:rsidRPr="00A50CA5"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A50CA5" w:rsidRDefault="00217841" w:rsidP="00F93041">
            <w:pPr>
              <w:rPr>
                <w:rFonts w:ascii="Calibri" w:eastAsia="Times New Roman" w:hAnsi="Calibri" w:cs="Calibri"/>
                <w:color w:val="000000"/>
                <w:lang w:eastAsia="de-CH"/>
              </w:rPr>
            </w:pPr>
            <w:r w:rsidRPr="00A50CA5">
              <w:rPr>
                <w:rFonts w:ascii="Calibri" w:eastAsia="Times New Roman" w:hAnsi="Calibri" w:cs="Calibri"/>
                <w:color w:val="000000"/>
                <w:lang w:eastAsia="de-CH"/>
              </w:rPr>
              <w:t>865</w:t>
            </w:r>
          </w:p>
        </w:tc>
        <w:tc>
          <w:tcPr>
            <w:tcW w:w="2977" w:type="dxa"/>
            <w:noWrap/>
            <w:hideMark/>
          </w:tcPr>
          <w:p w:rsidR="00217841" w:rsidRPr="00A50CA5"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A50CA5">
              <w:rPr>
                <w:rFonts w:ascii="Calibri" w:eastAsia="Times New Roman" w:hAnsi="Calibri" w:cs="Calibri"/>
                <w:color w:val="000000"/>
                <w:lang w:eastAsia="de-CH"/>
              </w:rPr>
              <w:t>Usability Tests durchgeführt und dokumentiert</w:t>
            </w:r>
          </w:p>
        </w:tc>
        <w:tc>
          <w:tcPr>
            <w:tcW w:w="1276" w:type="dxa"/>
            <w:noWrap/>
            <w:hideMark/>
          </w:tcPr>
          <w:p w:rsidR="00217841" w:rsidRPr="00CC616A" w:rsidRDefault="00217841" w:rsidP="00F93041">
            <w:pPr>
              <w:cnfStyle w:val="000000100000" w:firstRow="0" w:lastRow="0" w:firstColumn="0" w:lastColumn="0" w:oddVBand="0" w:evenVBand="0" w:oddHBand="1" w:evenHBand="0" w:firstRowFirstColumn="0" w:firstRowLastColumn="0" w:lastRowFirstColumn="0" w:lastRowLastColumn="0"/>
            </w:pPr>
            <w:r w:rsidRPr="00CC616A">
              <w:t>2.5</w:t>
            </w:r>
          </w:p>
        </w:tc>
        <w:tc>
          <w:tcPr>
            <w:tcW w:w="1559" w:type="dxa"/>
            <w:noWrap/>
            <w:hideMark/>
          </w:tcPr>
          <w:p w:rsidR="00217841" w:rsidRPr="00CC616A" w:rsidRDefault="00217841" w:rsidP="00F93041">
            <w:pPr>
              <w:cnfStyle w:val="000000100000" w:firstRow="0" w:lastRow="0" w:firstColumn="0" w:lastColumn="0" w:oddVBand="0" w:evenVBand="0" w:oddHBand="1" w:evenHBand="0" w:firstRowFirstColumn="0" w:firstRowLastColumn="0" w:lastRowFirstColumn="0" w:lastRowLastColumn="0"/>
            </w:pPr>
            <w:r w:rsidRPr="00CC616A">
              <w:t>2.75</w:t>
            </w:r>
          </w:p>
        </w:tc>
        <w:tc>
          <w:tcPr>
            <w:tcW w:w="1154" w:type="dxa"/>
            <w:noWrap/>
            <w:hideMark/>
          </w:tcPr>
          <w:p w:rsidR="00217841" w:rsidRPr="00A50CA5"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A50CA5">
              <w:rPr>
                <w:rFonts w:ascii="Calibri" w:eastAsia="Times New Roman" w:hAnsi="Calibri" w:cs="Calibri"/>
                <w:color w:val="000000"/>
                <w:lang w:eastAsia="de-CH"/>
              </w:rPr>
              <w:t>22.05.2012</w:t>
            </w:r>
          </w:p>
        </w:tc>
        <w:tc>
          <w:tcPr>
            <w:tcW w:w="1505" w:type="dxa"/>
            <w:noWrap/>
            <w:hideMark/>
          </w:tcPr>
          <w:p w:rsidR="00217841" w:rsidRPr="00A50CA5"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28.05.2012</w:t>
            </w:r>
          </w:p>
        </w:tc>
      </w:tr>
      <w:tr w:rsidR="00217841" w:rsidRPr="00A50CA5"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A50CA5" w:rsidRDefault="00217841" w:rsidP="00F93041">
            <w:pPr>
              <w:rPr>
                <w:rFonts w:ascii="Calibri" w:eastAsia="Times New Roman" w:hAnsi="Calibri" w:cs="Calibri"/>
                <w:color w:val="000000"/>
                <w:lang w:eastAsia="de-CH"/>
              </w:rPr>
            </w:pPr>
            <w:r w:rsidRPr="00A50CA5">
              <w:rPr>
                <w:rFonts w:ascii="Calibri" w:eastAsia="Times New Roman" w:hAnsi="Calibri" w:cs="Calibri"/>
                <w:color w:val="000000"/>
                <w:lang w:eastAsia="de-CH"/>
              </w:rPr>
              <w:t>868</w:t>
            </w:r>
          </w:p>
        </w:tc>
        <w:tc>
          <w:tcPr>
            <w:tcW w:w="2977" w:type="dxa"/>
            <w:noWrap/>
            <w:hideMark/>
          </w:tcPr>
          <w:p w:rsidR="00217841" w:rsidRPr="00A50CA5"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A50CA5">
              <w:rPr>
                <w:rFonts w:ascii="Calibri" w:eastAsia="Times New Roman" w:hAnsi="Calibri" w:cs="Calibri"/>
                <w:color w:val="000000"/>
                <w:lang w:eastAsia="de-CH"/>
              </w:rPr>
              <w:t>Systemtests durchgeführt und dokumentiert</w:t>
            </w:r>
          </w:p>
        </w:tc>
        <w:tc>
          <w:tcPr>
            <w:tcW w:w="1276" w:type="dxa"/>
            <w:noWrap/>
            <w:hideMark/>
          </w:tcPr>
          <w:p w:rsidR="00217841" w:rsidRPr="00CC616A" w:rsidRDefault="00217841" w:rsidP="00F93041">
            <w:pPr>
              <w:cnfStyle w:val="000000010000" w:firstRow="0" w:lastRow="0" w:firstColumn="0" w:lastColumn="0" w:oddVBand="0" w:evenVBand="0" w:oddHBand="0" w:evenHBand="1" w:firstRowFirstColumn="0" w:firstRowLastColumn="0" w:lastRowFirstColumn="0" w:lastRowLastColumn="0"/>
            </w:pPr>
            <w:r w:rsidRPr="00CC616A">
              <w:t>0.5</w:t>
            </w:r>
          </w:p>
        </w:tc>
        <w:tc>
          <w:tcPr>
            <w:tcW w:w="1559" w:type="dxa"/>
            <w:noWrap/>
            <w:hideMark/>
          </w:tcPr>
          <w:p w:rsidR="00217841" w:rsidRPr="00CC616A" w:rsidRDefault="00217841" w:rsidP="00F93041">
            <w:pPr>
              <w:cnfStyle w:val="000000010000" w:firstRow="0" w:lastRow="0" w:firstColumn="0" w:lastColumn="0" w:oddVBand="0" w:evenVBand="0" w:oddHBand="0" w:evenHBand="1" w:firstRowFirstColumn="0" w:firstRowLastColumn="0" w:lastRowFirstColumn="0" w:lastRowLastColumn="0"/>
            </w:pPr>
            <w:r w:rsidRPr="00CC616A">
              <w:t>0.5</w:t>
            </w:r>
          </w:p>
        </w:tc>
        <w:tc>
          <w:tcPr>
            <w:tcW w:w="1154" w:type="dxa"/>
            <w:noWrap/>
            <w:hideMark/>
          </w:tcPr>
          <w:p w:rsidR="00217841" w:rsidRPr="00A50CA5"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A50CA5">
              <w:rPr>
                <w:rFonts w:ascii="Calibri" w:eastAsia="Times New Roman" w:hAnsi="Calibri" w:cs="Calibri"/>
                <w:color w:val="000000"/>
                <w:lang w:eastAsia="de-CH"/>
              </w:rPr>
              <w:t>22.05.2012</w:t>
            </w:r>
          </w:p>
        </w:tc>
        <w:tc>
          <w:tcPr>
            <w:tcW w:w="1505" w:type="dxa"/>
            <w:noWrap/>
            <w:hideMark/>
          </w:tcPr>
          <w:p w:rsidR="00217841" w:rsidRPr="00A50CA5"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28.05.2012</w:t>
            </w:r>
          </w:p>
        </w:tc>
      </w:tr>
      <w:tr w:rsidR="00217841" w:rsidRPr="00A50CA5"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A50CA5" w:rsidRDefault="00217841" w:rsidP="00F93041">
            <w:pPr>
              <w:rPr>
                <w:rFonts w:ascii="Calibri" w:eastAsia="Times New Roman" w:hAnsi="Calibri" w:cs="Calibri"/>
                <w:color w:val="000000"/>
                <w:lang w:eastAsia="de-CH"/>
              </w:rPr>
            </w:pPr>
            <w:r w:rsidRPr="00A50CA5">
              <w:rPr>
                <w:rFonts w:ascii="Calibri" w:eastAsia="Times New Roman" w:hAnsi="Calibri" w:cs="Calibri"/>
                <w:color w:val="000000"/>
                <w:lang w:eastAsia="de-CH"/>
              </w:rPr>
              <w:t>869</w:t>
            </w:r>
          </w:p>
        </w:tc>
        <w:tc>
          <w:tcPr>
            <w:tcW w:w="2977" w:type="dxa"/>
            <w:noWrap/>
            <w:hideMark/>
          </w:tcPr>
          <w:p w:rsidR="00217841" w:rsidRPr="00A50CA5"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A50CA5">
              <w:rPr>
                <w:rFonts w:ascii="Calibri" w:eastAsia="Times New Roman" w:hAnsi="Calibri" w:cs="Calibri"/>
                <w:color w:val="000000"/>
                <w:lang w:eastAsia="de-CH"/>
              </w:rPr>
              <w:t>Notifier Problem gelöst</w:t>
            </w:r>
          </w:p>
        </w:tc>
        <w:tc>
          <w:tcPr>
            <w:tcW w:w="1276" w:type="dxa"/>
            <w:noWrap/>
            <w:hideMark/>
          </w:tcPr>
          <w:p w:rsidR="00217841" w:rsidRPr="00CC616A" w:rsidRDefault="00217841" w:rsidP="00F93041">
            <w:pPr>
              <w:cnfStyle w:val="000000100000" w:firstRow="0" w:lastRow="0" w:firstColumn="0" w:lastColumn="0" w:oddVBand="0" w:evenVBand="0" w:oddHBand="1" w:evenHBand="0" w:firstRowFirstColumn="0" w:firstRowLastColumn="0" w:lastRowFirstColumn="0" w:lastRowLastColumn="0"/>
            </w:pPr>
            <w:r w:rsidRPr="00CC616A">
              <w:t>3</w:t>
            </w:r>
          </w:p>
        </w:tc>
        <w:tc>
          <w:tcPr>
            <w:tcW w:w="1559" w:type="dxa"/>
            <w:noWrap/>
            <w:hideMark/>
          </w:tcPr>
          <w:p w:rsidR="00217841" w:rsidRPr="00CC616A" w:rsidRDefault="00217841" w:rsidP="00F93041">
            <w:pPr>
              <w:cnfStyle w:val="000000100000" w:firstRow="0" w:lastRow="0" w:firstColumn="0" w:lastColumn="0" w:oddVBand="0" w:evenVBand="0" w:oddHBand="1" w:evenHBand="0" w:firstRowFirstColumn="0" w:firstRowLastColumn="0" w:lastRowFirstColumn="0" w:lastRowLastColumn="0"/>
            </w:pPr>
            <w:r w:rsidRPr="00CC616A">
              <w:t>2.5</w:t>
            </w:r>
          </w:p>
        </w:tc>
        <w:tc>
          <w:tcPr>
            <w:tcW w:w="1154" w:type="dxa"/>
            <w:noWrap/>
            <w:hideMark/>
          </w:tcPr>
          <w:p w:rsidR="00217841" w:rsidRPr="00A50CA5"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A50CA5">
              <w:rPr>
                <w:rFonts w:ascii="Calibri" w:eastAsia="Times New Roman" w:hAnsi="Calibri" w:cs="Calibri"/>
                <w:color w:val="000000"/>
                <w:lang w:eastAsia="de-CH"/>
              </w:rPr>
              <w:t>21.05.2012</w:t>
            </w:r>
          </w:p>
        </w:tc>
        <w:tc>
          <w:tcPr>
            <w:tcW w:w="1505" w:type="dxa"/>
            <w:noWrap/>
            <w:hideMark/>
          </w:tcPr>
          <w:p w:rsidR="00217841" w:rsidRPr="00A50CA5"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28.05.2012</w:t>
            </w:r>
          </w:p>
        </w:tc>
      </w:tr>
      <w:tr w:rsidR="00217841" w:rsidRPr="00A50CA5"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A50CA5" w:rsidRDefault="00217841" w:rsidP="00F93041">
            <w:pPr>
              <w:rPr>
                <w:rFonts w:ascii="Calibri" w:eastAsia="Times New Roman" w:hAnsi="Calibri" w:cs="Calibri"/>
                <w:color w:val="000000"/>
                <w:lang w:eastAsia="de-CH"/>
              </w:rPr>
            </w:pPr>
            <w:r w:rsidRPr="00A50CA5">
              <w:rPr>
                <w:rFonts w:ascii="Calibri" w:eastAsia="Times New Roman" w:hAnsi="Calibri" w:cs="Calibri"/>
                <w:color w:val="000000"/>
                <w:lang w:eastAsia="de-CH"/>
              </w:rPr>
              <w:t>874</w:t>
            </w:r>
          </w:p>
        </w:tc>
        <w:tc>
          <w:tcPr>
            <w:tcW w:w="2977" w:type="dxa"/>
            <w:noWrap/>
            <w:hideMark/>
          </w:tcPr>
          <w:p w:rsidR="00217841" w:rsidRPr="00A50CA5"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A50CA5">
              <w:rPr>
                <w:rFonts w:ascii="Calibri" w:eastAsia="Times New Roman" w:hAnsi="Calibri" w:cs="Calibri"/>
                <w:color w:val="000000"/>
                <w:lang w:eastAsia="de-CH"/>
              </w:rPr>
              <w:t>Administration der Videowall Inhalte definiert</w:t>
            </w:r>
          </w:p>
        </w:tc>
        <w:tc>
          <w:tcPr>
            <w:tcW w:w="1276" w:type="dxa"/>
            <w:noWrap/>
            <w:hideMark/>
          </w:tcPr>
          <w:p w:rsidR="00217841" w:rsidRPr="00CC616A" w:rsidRDefault="00217841" w:rsidP="00F93041">
            <w:pPr>
              <w:cnfStyle w:val="000000010000" w:firstRow="0" w:lastRow="0" w:firstColumn="0" w:lastColumn="0" w:oddVBand="0" w:evenVBand="0" w:oddHBand="0" w:evenHBand="1" w:firstRowFirstColumn="0" w:firstRowLastColumn="0" w:lastRowFirstColumn="0" w:lastRowLastColumn="0"/>
            </w:pPr>
            <w:r w:rsidRPr="00CC616A">
              <w:t>10</w:t>
            </w:r>
          </w:p>
        </w:tc>
        <w:tc>
          <w:tcPr>
            <w:tcW w:w="1559" w:type="dxa"/>
            <w:noWrap/>
            <w:hideMark/>
          </w:tcPr>
          <w:p w:rsidR="00217841" w:rsidRPr="00CC616A" w:rsidRDefault="00217841" w:rsidP="00F93041">
            <w:pPr>
              <w:cnfStyle w:val="000000010000" w:firstRow="0" w:lastRow="0" w:firstColumn="0" w:lastColumn="0" w:oddVBand="0" w:evenVBand="0" w:oddHBand="0" w:evenHBand="1" w:firstRowFirstColumn="0" w:firstRowLastColumn="0" w:lastRowFirstColumn="0" w:lastRowLastColumn="0"/>
            </w:pPr>
            <w:r w:rsidRPr="00CC616A">
              <w:t>9.5</w:t>
            </w:r>
          </w:p>
        </w:tc>
        <w:tc>
          <w:tcPr>
            <w:tcW w:w="1154" w:type="dxa"/>
            <w:noWrap/>
            <w:hideMark/>
          </w:tcPr>
          <w:p w:rsidR="00217841" w:rsidRPr="00A50CA5"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A50CA5">
              <w:rPr>
                <w:rFonts w:ascii="Calibri" w:eastAsia="Times New Roman" w:hAnsi="Calibri" w:cs="Calibri"/>
                <w:color w:val="000000"/>
                <w:lang w:eastAsia="de-CH"/>
              </w:rPr>
              <w:t>24.05.2012</w:t>
            </w:r>
          </w:p>
        </w:tc>
        <w:tc>
          <w:tcPr>
            <w:tcW w:w="1505" w:type="dxa"/>
            <w:noWrap/>
            <w:hideMark/>
          </w:tcPr>
          <w:p w:rsidR="00217841" w:rsidRPr="00A50CA5"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28.05.2012</w:t>
            </w:r>
          </w:p>
        </w:tc>
      </w:tr>
      <w:tr w:rsidR="00217841" w:rsidRPr="00A50CA5"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A50CA5" w:rsidRDefault="00217841" w:rsidP="00F93041">
            <w:pPr>
              <w:rPr>
                <w:rFonts w:ascii="Calibri" w:eastAsia="Times New Roman" w:hAnsi="Calibri" w:cs="Calibri"/>
                <w:color w:val="000000"/>
                <w:lang w:eastAsia="de-CH"/>
              </w:rPr>
            </w:pPr>
            <w:r w:rsidRPr="00A50CA5">
              <w:rPr>
                <w:rFonts w:ascii="Calibri" w:eastAsia="Times New Roman" w:hAnsi="Calibri" w:cs="Calibri"/>
                <w:color w:val="000000"/>
                <w:lang w:eastAsia="de-CH"/>
              </w:rPr>
              <w:t>875</w:t>
            </w:r>
          </w:p>
        </w:tc>
        <w:tc>
          <w:tcPr>
            <w:tcW w:w="2977" w:type="dxa"/>
            <w:noWrap/>
            <w:hideMark/>
          </w:tcPr>
          <w:p w:rsidR="00217841" w:rsidRPr="00A50CA5"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A50CA5">
              <w:rPr>
                <w:rFonts w:ascii="Calibri" w:eastAsia="Times New Roman" w:hAnsi="Calibri" w:cs="Calibri"/>
                <w:color w:val="000000"/>
                <w:lang w:eastAsia="de-CH"/>
              </w:rPr>
              <w:t>Lesbarkeit der L-Poster überprüft und dokumentiert</w:t>
            </w:r>
          </w:p>
        </w:tc>
        <w:tc>
          <w:tcPr>
            <w:tcW w:w="1276" w:type="dxa"/>
            <w:noWrap/>
            <w:hideMark/>
          </w:tcPr>
          <w:p w:rsidR="00217841" w:rsidRPr="00CC616A" w:rsidRDefault="00217841" w:rsidP="00F93041">
            <w:pPr>
              <w:cnfStyle w:val="000000100000" w:firstRow="0" w:lastRow="0" w:firstColumn="0" w:lastColumn="0" w:oddVBand="0" w:evenVBand="0" w:oddHBand="1" w:evenHBand="0" w:firstRowFirstColumn="0" w:firstRowLastColumn="0" w:lastRowFirstColumn="0" w:lastRowLastColumn="0"/>
            </w:pPr>
            <w:r w:rsidRPr="00CC616A">
              <w:t>3</w:t>
            </w:r>
          </w:p>
        </w:tc>
        <w:tc>
          <w:tcPr>
            <w:tcW w:w="1559" w:type="dxa"/>
            <w:noWrap/>
            <w:hideMark/>
          </w:tcPr>
          <w:p w:rsidR="00217841" w:rsidRPr="00CC616A" w:rsidRDefault="00217841" w:rsidP="00F93041">
            <w:pPr>
              <w:cnfStyle w:val="000000100000" w:firstRow="0" w:lastRow="0" w:firstColumn="0" w:lastColumn="0" w:oddVBand="0" w:evenVBand="0" w:oddHBand="1" w:evenHBand="0" w:firstRowFirstColumn="0" w:firstRowLastColumn="0" w:lastRowFirstColumn="0" w:lastRowLastColumn="0"/>
            </w:pPr>
            <w:r w:rsidRPr="00CC616A">
              <w:t>3.25</w:t>
            </w:r>
          </w:p>
        </w:tc>
        <w:tc>
          <w:tcPr>
            <w:tcW w:w="1154" w:type="dxa"/>
            <w:noWrap/>
            <w:hideMark/>
          </w:tcPr>
          <w:p w:rsidR="00217841" w:rsidRPr="00A50CA5"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A50CA5">
              <w:rPr>
                <w:rFonts w:ascii="Calibri" w:eastAsia="Times New Roman" w:hAnsi="Calibri" w:cs="Calibri"/>
                <w:color w:val="000000"/>
                <w:lang w:eastAsia="de-CH"/>
              </w:rPr>
              <w:t>24.05.2012</w:t>
            </w:r>
          </w:p>
        </w:tc>
        <w:tc>
          <w:tcPr>
            <w:tcW w:w="1505" w:type="dxa"/>
            <w:noWrap/>
            <w:hideMark/>
          </w:tcPr>
          <w:p w:rsidR="00217841" w:rsidRPr="00A50CA5"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28.05.2012</w:t>
            </w:r>
          </w:p>
        </w:tc>
      </w:tr>
      <w:tr w:rsidR="00217841" w:rsidRPr="00A50CA5"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A50CA5" w:rsidRDefault="00217841" w:rsidP="00F93041">
            <w:pPr>
              <w:rPr>
                <w:rFonts w:ascii="Calibri" w:eastAsia="Times New Roman" w:hAnsi="Calibri" w:cs="Calibri"/>
                <w:color w:val="000000"/>
                <w:lang w:eastAsia="de-CH"/>
              </w:rPr>
            </w:pPr>
            <w:r w:rsidRPr="00A50CA5">
              <w:rPr>
                <w:rFonts w:ascii="Calibri" w:eastAsia="Times New Roman" w:hAnsi="Calibri" w:cs="Calibri"/>
                <w:color w:val="000000"/>
                <w:lang w:eastAsia="de-CH"/>
              </w:rPr>
              <w:t>877</w:t>
            </w:r>
          </w:p>
        </w:tc>
        <w:tc>
          <w:tcPr>
            <w:tcW w:w="2977" w:type="dxa"/>
            <w:noWrap/>
            <w:hideMark/>
          </w:tcPr>
          <w:p w:rsidR="00217841" w:rsidRPr="00A50CA5"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A50CA5">
              <w:rPr>
                <w:rFonts w:ascii="Calibri" w:eastAsia="Times New Roman" w:hAnsi="Calibri" w:cs="Calibri"/>
                <w:color w:val="000000"/>
                <w:lang w:eastAsia="de-CH"/>
              </w:rPr>
              <w:t>Verkleinertes Video auf Videowall abspielbar und dokumentiert</w:t>
            </w:r>
          </w:p>
        </w:tc>
        <w:tc>
          <w:tcPr>
            <w:tcW w:w="1276" w:type="dxa"/>
            <w:noWrap/>
            <w:hideMark/>
          </w:tcPr>
          <w:p w:rsidR="00217841" w:rsidRPr="00CC616A" w:rsidRDefault="00217841" w:rsidP="00F93041">
            <w:pPr>
              <w:cnfStyle w:val="000000010000" w:firstRow="0" w:lastRow="0" w:firstColumn="0" w:lastColumn="0" w:oddVBand="0" w:evenVBand="0" w:oddHBand="0" w:evenHBand="1" w:firstRowFirstColumn="0" w:firstRowLastColumn="0" w:lastRowFirstColumn="0" w:lastRowLastColumn="0"/>
            </w:pPr>
            <w:r w:rsidRPr="00CC616A">
              <w:t>6</w:t>
            </w:r>
          </w:p>
        </w:tc>
        <w:tc>
          <w:tcPr>
            <w:tcW w:w="1559" w:type="dxa"/>
            <w:noWrap/>
            <w:hideMark/>
          </w:tcPr>
          <w:p w:rsidR="00217841" w:rsidRPr="00CC616A" w:rsidRDefault="00217841" w:rsidP="00F93041">
            <w:pPr>
              <w:cnfStyle w:val="000000010000" w:firstRow="0" w:lastRow="0" w:firstColumn="0" w:lastColumn="0" w:oddVBand="0" w:evenVBand="0" w:oddHBand="0" w:evenHBand="1" w:firstRowFirstColumn="0" w:firstRowLastColumn="0" w:lastRowFirstColumn="0" w:lastRowLastColumn="0"/>
            </w:pPr>
            <w:r w:rsidRPr="00CC616A">
              <w:t>8</w:t>
            </w:r>
          </w:p>
        </w:tc>
        <w:tc>
          <w:tcPr>
            <w:tcW w:w="1154" w:type="dxa"/>
            <w:noWrap/>
            <w:hideMark/>
          </w:tcPr>
          <w:p w:rsidR="00217841" w:rsidRPr="00A50CA5"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A50CA5">
              <w:rPr>
                <w:rFonts w:ascii="Calibri" w:eastAsia="Times New Roman" w:hAnsi="Calibri" w:cs="Calibri"/>
                <w:color w:val="000000"/>
                <w:lang w:eastAsia="de-CH"/>
              </w:rPr>
              <w:t>24.05.2012</w:t>
            </w:r>
          </w:p>
        </w:tc>
        <w:tc>
          <w:tcPr>
            <w:tcW w:w="1505" w:type="dxa"/>
            <w:noWrap/>
            <w:hideMark/>
          </w:tcPr>
          <w:p w:rsidR="00217841" w:rsidRPr="00A50CA5"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28.05.2012</w:t>
            </w:r>
          </w:p>
        </w:tc>
      </w:tr>
      <w:tr w:rsidR="00217841" w:rsidRPr="00A50CA5"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A50CA5" w:rsidRDefault="00217841" w:rsidP="00F93041">
            <w:pPr>
              <w:rPr>
                <w:rFonts w:ascii="Calibri" w:eastAsia="Times New Roman" w:hAnsi="Calibri" w:cs="Calibri"/>
                <w:color w:val="000000"/>
                <w:lang w:eastAsia="de-CH"/>
              </w:rPr>
            </w:pPr>
            <w:r w:rsidRPr="00A50CA5">
              <w:rPr>
                <w:rFonts w:ascii="Calibri" w:eastAsia="Times New Roman" w:hAnsi="Calibri" w:cs="Calibri"/>
                <w:color w:val="000000"/>
                <w:lang w:eastAsia="de-CH"/>
              </w:rPr>
              <w:t>881</w:t>
            </w:r>
          </w:p>
        </w:tc>
        <w:tc>
          <w:tcPr>
            <w:tcW w:w="2977" w:type="dxa"/>
            <w:noWrap/>
            <w:hideMark/>
          </w:tcPr>
          <w:p w:rsidR="00217841" w:rsidRPr="00A50CA5"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A50CA5">
              <w:rPr>
                <w:rFonts w:ascii="Calibri" w:eastAsia="Times New Roman" w:hAnsi="Calibri" w:cs="Calibri"/>
                <w:color w:val="000000"/>
                <w:lang w:eastAsia="de-CH"/>
              </w:rPr>
              <w:t>Prozentuale Poster Lesbarkeit analysiert</w:t>
            </w:r>
          </w:p>
        </w:tc>
        <w:tc>
          <w:tcPr>
            <w:tcW w:w="1276" w:type="dxa"/>
            <w:noWrap/>
            <w:hideMark/>
          </w:tcPr>
          <w:p w:rsidR="00217841" w:rsidRPr="00CC616A" w:rsidRDefault="00217841" w:rsidP="00F93041">
            <w:pPr>
              <w:cnfStyle w:val="000000100000" w:firstRow="0" w:lastRow="0" w:firstColumn="0" w:lastColumn="0" w:oddVBand="0" w:evenVBand="0" w:oddHBand="1" w:evenHBand="0" w:firstRowFirstColumn="0" w:firstRowLastColumn="0" w:lastRowFirstColumn="0" w:lastRowLastColumn="0"/>
            </w:pPr>
            <w:r w:rsidRPr="00CC616A">
              <w:t>4</w:t>
            </w:r>
          </w:p>
        </w:tc>
        <w:tc>
          <w:tcPr>
            <w:tcW w:w="1559" w:type="dxa"/>
            <w:noWrap/>
            <w:hideMark/>
          </w:tcPr>
          <w:p w:rsidR="00217841" w:rsidRPr="00CC616A" w:rsidRDefault="00217841" w:rsidP="00F93041">
            <w:pPr>
              <w:cnfStyle w:val="000000100000" w:firstRow="0" w:lastRow="0" w:firstColumn="0" w:lastColumn="0" w:oddVBand="0" w:evenVBand="0" w:oddHBand="1" w:evenHBand="0" w:firstRowFirstColumn="0" w:firstRowLastColumn="0" w:lastRowFirstColumn="0" w:lastRowLastColumn="0"/>
            </w:pPr>
            <w:r w:rsidRPr="00CC616A">
              <w:t>2.25</w:t>
            </w:r>
          </w:p>
        </w:tc>
        <w:tc>
          <w:tcPr>
            <w:tcW w:w="1154" w:type="dxa"/>
            <w:noWrap/>
            <w:hideMark/>
          </w:tcPr>
          <w:p w:rsidR="00217841" w:rsidRPr="00A50CA5"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A50CA5">
              <w:rPr>
                <w:rFonts w:ascii="Calibri" w:eastAsia="Times New Roman" w:hAnsi="Calibri" w:cs="Calibri"/>
                <w:color w:val="000000"/>
                <w:lang w:eastAsia="de-CH"/>
              </w:rPr>
              <w:t>25.05.2012</w:t>
            </w:r>
          </w:p>
        </w:tc>
        <w:tc>
          <w:tcPr>
            <w:tcW w:w="1505" w:type="dxa"/>
            <w:noWrap/>
            <w:hideMark/>
          </w:tcPr>
          <w:p w:rsidR="00217841" w:rsidRPr="00A50CA5"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28.05.2012</w:t>
            </w:r>
          </w:p>
        </w:tc>
      </w:tr>
      <w:tr w:rsidR="00217841" w:rsidRPr="00A50CA5"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A50CA5" w:rsidRDefault="00217841" w:rsidP="00F93041">
            <w:pPr>
              <w:rPr>
                <w:rFonts w:ascii="Calibri" w:eastAsia="Times New Roman" w:hAnsi="Calibri" w:cs="Calibri"/>
                <w:color w:val="000000"/>
                <w:lang w:eastAsia="de-CH"/>
              </w:rPr>
            </w:pPr>
            <w:r w:rsidRPr="00A50CA5">
              <w:rPr>
                <w:rFonts w:ascii="Calibri" w:eastAsia="Times New Roman" w:hAnsi="Calibri" w:cs="Calibri"/>
                <w:color w:val="000000"/>
                <w:lang w:eastAsia="de-CH"/>
              </w:rPr>
              <w:t>Total</w:t>
            </w:r>
          </w:p>
        </w:tc>
        <w:tc>
          <w:tcPr>
            <w:tcW w:w="2977" w:type="dxa"/>
            <w:noWrap/>
            <w:hideMark/>
          </w:tcPr>
          <w:p w:rsidR="00217841" w:rsidRPr="00A50CA5"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p>
        </w:tc>
        <w:tc>
          <w:tcPr>
            <w:tcW w:w="1276" w:type="dxa"/>
            <w:noWrap/>
            <w:hideMark/>
          </w:tcPr>
          <w:p w:rsidR="00217841" w:rsidRPr="008A234A" w:rsidRDefault="00217841" w:rsidP="00F93041">
            <w:pPr>
              <w:cnfStyle w:val="000000010000" w:firstRow="0" w:lastRow="0" w:firstColumn="0" w:lastColumn="0" w:oddVBand="0" w:evenVBand="0" w:oddHBand="0" w:evenHBand="1" w:firstRowFirstColumn="0" w:firstRowLastColumn="0" w:lastRowFirstColumn="0" w:lastRowLastColumn="0"/>
              <w:rPr>
                <w:b/>
              </w:rPr>
            </w:pPr>
            <w:r w:rsidRPr="008A234A">
              <w:rPr>
                <w:b/>
              </w:rPr>
              <w:t>91</w:t>
            </w:r>
          </w:p>
        </w:tc>
        <w:tc>
          <w:tcPr>
            <w:tcW w:w="1559" w:type="dxa"/>
            <w:noWrap/>
            <w:hideMark/>
          </w:tcPr>
          <w:p w:rsidR="00217841" w:rsidRPr="008A234A" w:rsidRDefault="00217841" w:rsidP="00F93041">
            <w:pPr>
              <w:cnfStyle w:val="000000010000" w:firstRow="0" w:lastRow="0" w:firstColumn="0" w:lastColumn="0" w:oddVBand="0" w:evenVBand="0" w:oddHBand="0" w:evenHBand="1" w:firstRowFirstColumn="0" w:firstRowLastColumn="0" w:lastRowFirstColumn="0" w:lastRowLastColumn="0"/>
              <w:rPr>
                <w:b/>
              </w:rPr>
            </w:pPr>
            <w:r w:rsidRPr="008A234A">
              <w:rPr>
                <w:b/>
              </w:rPr>
              <w:t>90.25</w:t>
            </w:r>
          </w:p>
        </w:tc>
        <w:tc>
          <w:tcPr>
            <w:tcW w:w="1154" w:type="dxa"/>
            <w:noWrap/>
            <w:hideMark/>
          </w:tcPr>
          <w:p w:rsidR="00217841" w:rsidRPr="00A50CA5"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p>
        </w:tc>
        <w:tc>
          <w:tcPr>
            <w:tcW w:w="1505" w:type="dxa"/>
            <w:noWrap/>
            <w:hideMark/>
          </w:tcPr>
          <w:p w:rsidR="00217841" w:rsidRPr="00A50CA5"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p>
        </w:tc>
      </w:tr>
    </w:tbl>
    <w:p w:rsidR="00217841" w:rsidRDefault="00217841" w:rsidP="00217841">
      <w:pPr>
        <w:pStyle w:val="Caption"/>
      </w:pPr>
      <w:bookmarkStart w:id="1102" w:name="_Toc327468198"/>
      <w:r>
        <w:t xml:space="preserve">Tabelle </w:t>
      </w:r>
      <w:fldSimple w:instr=" SEQ Tabelle \* ARABIC ">
        <w:r w:rsidR="000E6CF3">
          <w:rPr>
            <w:noProof/>
          </w:rPr>
          <w:t>47</w:t>
        </w:r>
      </w:fldSimple>
      <w:r w:rsidRPr="00091717">
        <w:t xml:space="preserve"> - Tickets Sprint </w:t>
      </w:r>
      <w:r>
        <w:t>13</w:t>
      </w:r>
      <w:bookmarkEnd w:id="1102"/>
    </w:p>
    <w:p w:rsidR="00217841" w:rsidRDefault="00217841">
      <w:r>
        <w:br w:type="page"/>
      </w:r>
    </w:p>
    <w:p w:rsidR="00217841" w:rsidRDefault="00217841" w:rsidP="00217841">
      <w:pPr>
        <w:pStyle w:val="Heading4"/>
      </w:pPr>
      <w:bookmarkStart w:id="1103" w:name="_Toc327467992"/>
      <w:r>
        <w:lastRenderedPageBreak/>
        <w:t>Sprint 14</w:t>
      </w:r>
      <w:bookmarkEnd w:id="1103"/>
    </w:p>
    <w:tbl>
      <w:tblPr>
        <w:tblStyle w:val="MediumShading1-Accent1"/>
        <w:tblW w:w="0" w:type="auto"/>
        <w:tblLook w:val="04A0" w:firstRow="1" w:lastRow="0" w:firstColumn="1" w:lastColumn="0" w:noHBand="0" w:noVBand="1"/>
      </w:tblPr>
      <w:tblGrid>
        <w:gridCol w:w="817"/>
        <w:gridCol w:w="2977"/>
        <w:gridCol w:w="1279"/>
        <w:gridCol w:w="1567"/>
        <w:gridCol w:w="1144"/>
        <w:gridCol w:w="1504"/>
      </w:tblGrid>
      <w:tr w:rsidR="00217841" w:rsidTr="00F93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rsidR="00217841" w:rsidRDefault="00217841" w:rsidP="00F93041">
            <w:r>
              <w:t>#</w:t>
            </w:r>
          </w:p>
        </w:tc>
        <w:tc>
          <w:tcPr>
            <w:tcW w:w="2977"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Thema</w:t>
            </w:r>
          </w:p>
        </w:tc>
        <w:tc>
          <w:tcPr>
            <w:tcW w:w="1279"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Geschätzter Aufwand</w:t>
            </w:r>
          </w:p>
        </w:tc>
        <w:tc>
          <w:tcPr>
            <w:tcW w:w="1567"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Aufgewendete Zeit</w:t>
            </w:r>
          </w:p>
        </w:tc>
        <w:tc>
          <w:tcPr>
            <w:tcW w:w="1144"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Beginn</w:t>
            </w:r>
          </w:p>
        </w:tc>
        <w:tc>
          <w:tcPr>
            <w:tcW w:w="1504"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Abgabedatum</w:t>
            </w:r>
          </w:p>
        </w:tc>
      </w:tr>
      <w:tr w:rsidR="00217841" w:rsidRPr="00B15A73"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B15A73" w:rsidRDefault="00217841" w:rsidP="00F93041">
            <w:pPr>
              <w:rPr>
                <w:rFonts w:ascii="Calibri" w:eastAsia="Times New Roman" w:hAnsi="Calibri" w:cs="Calibri"/>
                <w:color w:val="000000"/>
                <w:lang w:eastAsia="de-CH"/>
              </w:rPr>
            </w:pPr>
            <w:r w:rsidRPr="00B15A73">
              <w:rPr>
                <w:rFonts w:ascii="Calibri" w:eastAsia="Times New Roman" w:hAnsi="Calibri" w:cs="Calibri"/>
                <w:color w:val="000000"/>
                <w:lang w:eastAsia="de-CH"/>
              </w:rPr>
              <w:t>686</w:t>
            </w:r>
          </w:p>
        </w:tc>
        <w:tc>
          <w:tcPr>
            <w:tcW w:w="2977" w:type="dxa"/>
            <w:noWrap/>
            <w:hideMark/>
          </w:tcPr>
          <w:p w:rsidR="00217841" w:rsidRPr="00B15A73"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B15A73">
              <w:rPr>
                <w:rFonts w:ascii="Calibri" w:eastAsia="Times New Roman" w:hAnsi="Calibri" w:cs="Calibri"/>
                <w:color w:val="000000"/>
                <w:lang w:eastAsia="de-CH"/>
              </w:rPr>
              <w:t>Meeting</w:t>
            </w:r>
            <w:r>
              <w:rPr>
                <w:rFonts w:ascii="Calibri" w:eastAsia="Times New Roman" w:hAnsi="Calibri" w:cs="Calibri"/>
                <w:color w:val="000000"/>
                <w:lang w:eastAsia="de-CH"/>
              </w:rPr>
              <w:t>,</w:t>
            </w:r>
            <w:r w:rsidRPr="00B15A73">
              <w:rPr>
                <w:rFonts w:ascii="Calibri" w:eastAsia="Times New Roman" w:hAnsi="Calibri" w:cs="Calibri"/>
                <w:color w:val="000000"/>
                <w:lang w:eastAsia="de-CH"/>
              </w:rPr>
              <w:t xml:space="preserve"> 01.06.12</w:t>
            </w:r>
          </w:p>
        </w:tc>
        <w:tc>
          <w:tcPr>
            <w:tcW w:w="1279" w:type="dxa"/>
            <w:noWrap/>
            <w:hideMark/>
          </w:tcPr>
          <w:p w:rsidR="00217841" w:rsidRPr="002F2EE4" w:rsidRDefault="00217841" w:rsidP="00F93041">
            <w:pPr>
              <w:cnfStyle w:val="000000100000" w:firstRow="0" w:lastRow="0" w:firstColumn="0" w:lastColumn="0" w:oddVBand="0" w:evenVBand="0" w:oddHBand="1" w:evenHBand="0" w:firstRowFirstColumn="0" w:firstRowLastColumn="0" w:lastRowFirstColumn="0" w:lastRowLastColumn="0"/>
            </w:pPr>
            <w:r w:rsidRPr="002F2EE4">
              <w:t>14</w:t>
            </w:r>
          </w:p>
        </w:tc>
        <w:tc>
          <w:tcPr>
            <w:tcW w:w="1567" w:type="dxa"/>
            <w:noWrap/>
            <w:hideMark/>
          </w:tcPr>
          <w:p w:rsidR="00217841" w:rsidRPr="002F2EE4" w:rsidRDefault="00217841" w:rsidP="00F93041">
            <w:pPr>
              <w:cnfStyle w:val="000000100000" w:firstRow="0" w:lastRow="0" w:firstColumn="0" w:lastColumn="0" w:oddVBand="0" w:evenVBand="0" w:oddHBand="1" w:evenHBand="0" w:firstRowFirstColumn="0" w:firstRowLastColumn="0" w:lastRowFirstColumn="0" w:lastRowLastColumn="0"/>
            </w:pPr>
            <w:r w:rsidRPr="002F2EE4">
              <w:t>13.5</w:t>
            </w:r>
          </w:p>
        </w:tc>
        <w:tc>
          <w:tcPr>
            <w:tcW w:w="1144" w:type="dxa"/>
            <w:noWrap/>
            <w:hideMark/>
          </w:tcPr>
          <w:p w:rsidR="00217841" w:rsidRPr="00B15A73"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B15A73">
              <w:rPr>
                <w:rFonts w:ascii="Calibri" w:eastAsia="Times New Roman" w:hAnsi="Calibri" w:cs="Calibri"/>
                <w:color w:val="000000"/>
                <w:lang w:eastAsia="de-CH"/>
              </w:rPr>
              <w:t>01.06.2012</w:t>
            </w:r>
          </w:p>
        </w:tc>
        <w:tc>
          <w:tcPr>
            <w:tcW w:w="1504" w:type="dxa"/>
            <w:noWrap/>
            <w:hideMark/>
          </w:tcPr>
          <w:p w:rsidR="00217841" w:rsidRPr="00B15A73"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B15A73">
              <w:rPr>
                <w:rFonts w:ascii="Calibri" w:eastAsia="Times New Roman" w:hAnsi="Calibri" w:cs="Calibri"/>
                <w:color w:val="000000"/>
                <w:lang w:eastAsia="de-CH"/>
              </w:rPr>
              <w:t>01.06.2012</w:t>
            </w:r>
          </w:p>
        </w:tc>
      </w:tr>
      <w:tr w:rsidR="00217841" w:rsidRPr="00B15A73"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B15A73" w:rsidRDefault="00217841" w:rsidP="00F93041">
            <w:pPr>
              <w:rPr>
                <w:rFonts w:ascii="Calibri" w:eastAsia="Times New Roman" w:hAnsi="Calibri" w:cs="Calibri"/>
                <w:color w:val="000000"/>
                <w:lang w:eastAsia="de-CH"/>
              </w:rPr>
            </w:pPr>
            <w:r w:rsidRPr="00B15A73">
              <w:rPr>
                <w:rFonts w:ascii="Calibri" w:eastAsia="Times New Roman" w:hAnsi="Calibri" w:cs="Calibri"/>
                <w:color w:val="000000"/>
                <w:lang w:eastAsia="de-CH"/>
              </w:rPr>
              <w:t>693</w:t>
            </w:r>
          </w:p>
        </w:tc>
        <w:tc>
          <w:tcPr>
            <w:tcW w:w="2977" w:type="dxa"/>
            <w:noWrap/>
            <w:hideMark/>
          </w:tcPr>
          <w:p w:rsidR="00217841" w:rsidRPr="00B15A73"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B15A73">
              <w:rPr>
                <w:rFonts w:ascii="Calibri" w:eastAsia="Times New Roman" w:hAnsi="Calibri" w:cs="Calibri"/>
                <w:color w:val="000000"/>
                <w:lang w:eastAsia="de-CH"/>
              </w:rPr>
              <w:t>Extended Management Summary geschrieben</w:t>
            </w:r>
          </w:p>
        </w:tc>
        <w:tc>
          <w:tcPr>
            <w:tcW w:w="1279" w:type="dxa"/>
            <w:noWrap/>
            <w:hideMark/>
          </w:tcPr>
          <w:p w:rsidR="00217841" w:rsidRPr="002F2EE4" w:rsidRDefault="00217841" w:rsidP="00F93041">
            <w:pPr>
              <w:cnfStyle w:val="000000010000" w:firstRow="0" w:lastRow="0" w:firstColumn="0" w:lastColumn="0" w:oddVBand="0" w:evenVBand="0" w:oddHBand="0" w:evenHBand="1" w:firstRowFirstColumn="0" w:firstRowLastColumn="0" w:lastRowFirstColumn="0" w:lastRowLastColumn="0"/>
            </w:pPr>
            <w:r w:rsidRPr="002F2EE4">
              <w:t>7</w:t>
            </w:r>
          </w:p>
        </w:tc>
        <w:tc>
          <w:tcPr>
            <w:tcW w:w="1567" w:type="dxa"/>
            <w:noWrap/>
            <w:hideMark/>
          </w:tcPr>
          <w:p w:rsidR="00217841" w:rsidRPr="002F2EE4" w:rsidRDefault="00217841" w:rsidP="00F93041">
            <w:pPr>
              <w:cnfStyle w:val="000000010000" w:firstRow="0" w:lastRow="0" w:firstColumn="0" w:lastColumn="0" w:oddVBand="0" w:evenVBand="0" w:oddHBand="0" w:evenHBand="1" w:firstRowFirstColumn="0" w:firstRowLastColumn="0" w:lastRowFirstColumn="0" w:lastRowLastColumn="0"/>
            </w:pPr>
            <w:r w:rsidRPr="002F2EE4">
              <w:t>7.25</w:t>
            </w:r>
          </w:p>
        </w:tc>
        <w:tc>
          <w:tcPr>
            <w:tcW w:w="1144" w:type="dxa"/>
            <w:noWrap/>
            <w:hideMark/>
          </w:tcPr>
          <w:p w:rsidR="00217841" w:rsidRPr="00B15A73"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B15A73">
              <w:rPr>
                <w:rFonts w:ascii="Calibri" w:eastAsia="Times New Roman" w:hAnsi="Calibri" w:cs="Calibri"/>
                <w:color w:val="000000"/>
                <w:lang w:eastAsia="de-CH"/>
              </w:rPr>
              <w:t>28.05.2012</w:t>
            </w:r>
          </w:p>
        </w:tc>
        <w:tc>
          <w:tcPr>
            <w:tcW w:w="1504" w:type="dxa"/>
            <w:noWrap/>
            <w:hideMark/>
          </w:tcPr>
          <w:p w:rsidR="00217841" w:rsidRPr="00B15A73"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04.06.2012</w:t>
            </w:r>
          </w:p>
        </w:tc>
      </w:tr>
      <w:tr w:rsidR="00217841" w:rsidRPr="00B15A73"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B15A73" w:rsidRDefault="00217841" w:rsidP="00F93041">
            <w:pPr>
              <w:rPr>
                <w:rFonts w:ascii="Calibri" w:eastAsia="Times New Roman" w:hAnsi="Calibri" w:cs="Calibri"/>
                <w:color w:val="000000"/>
                <w:lang w:eastAsia="de-CH"/>
              </w:rPr>
            </w:pPr>
            <w:r w:rsidRPr="00B15A73">
              <w:rPr>
                <w:rFonts w:ascii="Calibri" w:eastAsia="Times New Roman" w:hAnsi="Calibri" w:cs="Calibri"/>
                <w:color w:val="000000"/>
                <w:lang w:eastAsia="de-CH"/>
              </w:rPr>
              <w:t>712</w:t>
            </w:r>
          </w:p>
        </w:tc>
        <w:tc>
          <w:tcPr>
            <w:tcW w:w="2977" w:type="dxa"/>
            <w:noWrap/>
            <w:hideMark/>
          </w:tcPr>
          <w:p w:rsidR="00217841" w:rsidRPr="00B15A73"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B15A73">
              <w:rPr>
                <w:rFonts w:ascii="Calibri" w:eastAsia="Times New Roman" w:hAnsi="Calibri" w:cs="Calibri"/>
                <w:color w:val="000000"/>
                <w:lang w:eastAsia="de-CH"/>
              </w:rPr>
              <w:t>Risikomanagement nachgeführt</w:t>
            </w:r>
          </w:p>
        </w:tc>
        <w:tc>
          <w:tcPr>
            <w:tcW w:w="1279" w:type="dxa"/>
            <w:noWrap/>
            <w:hideMark/>
          </w:tcPr>
          <w:p w:rsidR="00217841" w:rsidRPr="002F2EE4" w:rsidRDefault="00217841" w:rsidP="00F93041">
            <w:pPr>
              <w:cnfStyle w:val="000000100000" w:firstRow="0" w:lastRow="0" w:firstColumn="0" w:lastColumn="0" w:oddVBand="0" w:evenVBand="0" w:oddHBand="1" w:evenHBand="0" w:firstRowFirstColumn="0" w:firstRowLastColumn="0" w:lastRowFirstColumn="0" w:lastRowLastColumn="0"/>
            </w:pPr>
            <w:r w:rsidRPr="002F2EE4">
              <w:t>0.5</w:t>
            </w:r>
          </w:p>
        </w:tc>
        <w:tc>
          <w:tcPr>
            <w:tcW w:w="1567" w:type="dxa"/>
            <w:noWrap/>
            <w:hideMark/>
          </w:tcPr>
          <w:p w:rsidR="00217841" w:rsidRPr="002F2EE4" w:rsidRDefault="00217841" w:rsidP="00F93041">
            <w:pPr>
              <w:cnfStyle w:val="000000100000" w:firstRow="0" w:lastRow="0" w:firstColumn="0" w:lastColumn="0" w:oddVBand="0" w:evenVBand="0" w:oddHBand="1" w:evenHBand="0" w:firstRowFirstColumn="0" w:firstRowLastColumn="0" w:lastRowFirstColumn="0" w:lastRowLastColumn="0"/>
            </w:pPr>
            <w:r w:rsidRPr="002F2EE4">
              <w:t>0.5</w:t>
            </w:r>
          </w:p>
        </w:tc>
        <w:tc>
          <w:tcPr>
            <w:tcW w:w="1144" w:type="dxa"/>
            <w:noWrap/>
            <w:hideMark/>
          </w:tcPr>
          <w:p w:rsidR="00217841" w:rsidRPr="00B15A73"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B15A73">
              <w:rPr>
                <w:rFonts w:ascii="Calibri" w:eastAsia="Times New Roman" w:hAnsi="Calibri" w:cs="Calibri"/>
                <w:color w:val="000000"/>
                <w:lang w:eastAsia="de-CH"/>
              </w:rPr>
              <w:t>28.05.2012</w:t>
            </w:r>
          </w:p>
        </w:tc>
        <w:tc>
          <w:tcPr>
            <w:tcW w:w="1504" w:type="dxa"/>
            <w:noWrap/>
            <w:hideMark/>
          </w:tcPr>
          <w:p w:rsidR="00217841" w:rsidRPr="00B15A73"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04.06.2012</w:t>
            </w:r>
          </w:p>
        </w:tc>
      </w:tr>
      <w:tr w:rsidR="00217841" w:rsidRPr="00B15A73"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B15A73" w:rsidRDefault="00217841" w:rsidP="00F93041">
            <w:pPr>
              <w:rPr>
                <w:rFonts w:ascii="Calibri" w:eastAsia="Times New Roman" w:hAnsi="Calibri" w:cs="Calibri"/>
                <w:color w:val="000000"/>
                <w:lang w:eastAsia="de-CH"/>
              </w:rPr>
            </w:pPr>
            <w:r w:rsidRPr="00B15A73">
              <w:rPr>
                <w:rFonts w:ascii="Calibri" w:eastAsia="Times New Roman" w:hAnsi="Calibri" w:cs="Calibri"/>
                <w:color w:val="000000"/>
                <w:lang w:eastAsia="de-CH"/>
              </w:rPr>
              <w:t>812</w:t>
            </w:r>
          </w:p>
        </w:tc>
        <w:tc>
          <w:tcPr>
            <w:tcW w:w="2977" w:type="dxa"/>
            <w:noWrap/>
            <w:hideMark/>
          </w:tcPr>
          <w:p w:rsidR="00217841" w:rsidRPr="00B15A73"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B15A73">
              <w:rPr>
                <w:rFonts w:ascii="Calibri" w:eastAsia="Times New Roman" w:hAnsi="Calibri" w:cs="Calibri"/>
                <w:color w:val="000000"/>
                <w:lang w:eastAsia="de-CH"/>
              </w:rPr>
              <w:t>Nicht-funktionale Anforderungen dokumentiert</w:t>
            </w:r>
          </w:p>
        </w:tc>
        <w:tc>
          <w:tcPr>
            <w:tcW w:w="1279" w:type="dxa"/>
            <w:noWrap/>
            <w:hideMark/>
          </w:tcPr>
          <w:p w:rsidR="00217841" w:rsidRPr="002F2EE4" w:rsidRDefault="00217841" w:rsidP="00F93041">
            <w:pPr>
              <w:cnfStyle w:val="000000010000" w:firstRow="0" w:lastRow="0" w:firstColumn="0" w:lastColumn="0" w:oddVBand="0" w:evenVBand="0" w:oddHBand="0" w:evenHBand="1" w:firstRowFirstColumn="0" w:firstRowLastColumn="0" w:lastRowFirstColumn="0" w:lastRowLastColumn="0"/>
            </w:pPr>
            <w:r w:rsidRPr="002F2EE4">
              <w:t>2</w:t>
            </w:r>
          </w:p>
        </w:tc>
        <w:tc>
          <w:tcPr>
            <w:tcW w:w="1567" w:type="dxa"/>
            <w:noWrap/>
            <w:hideMark/>
          </w:tcPr>
          <w:p w:rsidR="00217841" w:rsidRPr="002F2EE4" w:rsidRDefault="00217841" w:rsidP="00F93041">
            <w:pPr>
              <w:cnfStyle w:val="000000010000" w:firstRow="0" w:lastRow="0" w:firstColumn="0" w:lastColumn="0" w:oddVBand="0" w:evenVBand="0" w:oddHBand="0" w:evenHBand="1" w:firstRowFirstColumn="0" w:firstRowLastColumn="0" w:lastRowFirstColumn="0" w:lastRowLastColumn="0"/>
            </w:pPr>
            <w:r w:rsidRPr="002F2EE4">
              <w:t>1.5</w:t>
            </w:r>
          </w:p>
        </w:tc>
        <w:tc>
          <w:tcPr>
            <w:tcW w:w="1144" w:type="dxa"/>
            <w:noWrap/>
            <w:hideMark/>
          </w:tcPr>
          <w:p w:rsidR="00217841" w:rsidRPr="00B15A73"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B15A73">
              <w:rPr>
                <w:rFonts w:ascii="Calibri" w:eastAsia="Times New Roman" w:hAnsi="Calibri" w:cs="Calibri"/>
                <w:color w:val="000000"/>
                <w:lang w:eastAsia="de-CH"/>
              </w:rPr>
              <w:t>28.05.2012</w:t>
            </w:r>
          </w:p>
        </w:tc>
        <w:tc>
          <w:tcPr>
            <w:tcW w:w="1504" w:type="dxa"/>
            <w:noWrap/>
            <w:hideMark/>
          </w:tcPr>
          <w:p w:rsidR="00217841" w:rsidRPr="00B15A73"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04.06.2012</w:t>
            </w:r>
          </w:p>
        </w:tc>
      </w:tr>
      <w:tr w:rsidR="00217841" w:rsidRPr="00B15A73"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B15A73" w:rsidRDefault="00217841" w:rsidP="00F93041">
            <w:pPr>
              <w:rPr>
                <w:rFonts w:ascii="Calibri" w:eastAsia="Times New Roman" w:hAnsi="Calibri" w:cs="Calibri"/>
                <w:color w:val="000000"/>
                <w:lang w:eastAsia="de-CH"/>
              </w:rPr>
            </w:pPr>
            <w:r w:rsidRPr="00B15A73">
              <w:rPr>
                <w:rFonts w:ascii="Calibri" w:eastAsia="Times New Roman" w:hAnsi="Calibri" w:cs="Calibri"/>
                <w:color w:val="000000"/>
                <w:lang w:eastAsia="de-CH"/>
              </w:rPr>
              <w:t>813</w:t>
            </w:r>
          </w:p>
        </w:tc>
        <w:tc>
          <w:tcPr>
            <w:tcW w:w="2977" w:type="dxa"/>
            <w:noWrap/>
            <w:hideMark/>
          </w:tcPr>
          <w:p w:rsidR="00217841" w:rsidRPr="00B15A73"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B15A73">
              <w:rPr>
                <w:rFonts w:ascii="Calibri" w:eastAsia="Times New Roman" w:hAnsi="Calibri" w:cs="Calibri"/>
                <w:color w:val="000000"/>
                <w:lang w:eastAsia="de-CH"/>
              </w:rPr>
              <w:t>Funktionale Anforderungen dokumentiert</w:t>
            </w:r>
          </w:p>
        </w:tc>
        <w:tc>
          <w:tcPr>
            <w:tcW w:w="1279" w:type="dxa"/>
            <w:noWrap/>
            <w:hideMark/>
          </w:tcPr>
          <w:p w:rsidR="00217841" w:rsidRPr="002F2EE4" w:rsidRDefault="00217841" w:rsidP="00F93041">
            <w:pPr>
              <w:cnfStyle w:val="000000100000" w:firstRow="0" w:lastRow="0" w:firstColumn="0" w:lastColumn="0" w:oddVBand="0" w:evenVBand="0" w:oddHBand="1" w:evenHBand="0" w:firstRowFirstColumn="0" w:firstRowLastColumn="0" w:lastRowFirstColumn="0" w:lastRowLastColumn="0"/>
            </w:pPr>
            <w:r w:rsidRPr="002F2EE4">
              <w:t>2</w:t>
            </w:r>
          </w:p>
        </w:tc>
        <w:tc>
          <w:tcPr>
            <w:tcW w:w="1567" w:type="dxa"/>
            <w:noWrap/>
            <w:hideMark/>
          </w:tcPr>
          <w:p w:rsidR="00217841" w:rsidRPr="002F2EE4" w:rsidRDefault="00217841" w:rsidP="00F93041">
            <w:pPr>
              <w:cnfStyle w:val="000000100000" w:firstRow="0" w:lastRow="0" w:firstColumn="0" w:lastColumn="0" w:oddVBand="0" w:evenVBand="0" w:oddHBand="1" w:evenHBand="0" w:firstRowFirstColumn="0" w:firstRowLastColumn="0" w:lastRowFirstColumn="0" w:lastRowLastColumn="0"/>
            </w:pPr>
            <w:r w:rsidRPr="002F2EE4">
              <w:t>2</w:t>
            </w:r>
          </w:p>
        </w:tc>
        <w:tc>
          <w:tcPr>
            <w:tcW w:w="1144" w:type="dxa"/>
            <w:noWrap/>
            <w:hideMark/>
          </w:tcPr>
          <w:p w:rsidR="00217841" w:rsidRPr="00B15A73"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B15A73">
              <w:rPr>
                <w:rFonts w:ascii="Calibri" w:eastAsia="Times New Roman" w:hAnsi="Calibri" w:cs="Calibri"/>
                <w:color w:val="000000"/>
                <w:lang w:eastAsia="de-CH"/>
              </w:rPr>
              <w:t>28.05.2012</w:t>
            </w:r>
          </w:p>
        </w:tc>
        <w:tc>
          <w:tcPr>
            <w:tcW w:w="1504" w:type="dxa"/>
            <w:noWrap/>
            <w:hideMark/>
          </w:tcPr>
          <w:p w:rsidR="00217841" w:rsidRPr="00B15A73"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04.06.2012</w:t>
            </w:r>
          </w:p>
        </w:tc>
      </w:tr>
      <w:tr w:rsidR="00217841" w:rsidRPr="00B15A73"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B15A73" w:rsidRDefault="00217841" w:rsidP="00F93041">
            <w:pPr>
              <w:rPr>
                <w:rFonts w:ascii="Calibri" w:eastAsia="Times New Roman" w:hAnsi="Calibri" w:cs="Calibri"/>
                <w:color w:val="000000"/>
                <w:lang w:eastAsia="de-CH"/>
              </w:rPr>
            </w:pPr>
            <w:r w:rsidRPr="00B15A73">
              <w:rPr>
                <w:rFonts w:ascii="Calibri" w:eastAsia="Times New Roman" w:hAnsi="Calibri" w:cs="Calibri"/>
                <w:color w:val="000000"/>
                <w:lang w:eastAsia="de-CH"/>
              </w:rPr>
              <w:t>818</w:t>
            </w:r>
          </w:p>
        </w:tc>
        <w:tc>
          <w:tcPr>
            <w:tcW w:w="2977" w:type="dxa"/>
            <w:noWrap/>
            <w:hideMark/>
          </w:tcPr>
          <w:p w:rsidR="00217841" w:rsidRPr="00B15A73"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B15A73">
              <w:rPr>
                <w:rFonts w:ascii="Calibri" w:eastAsia="Times New Roman" w:hAnsi="Calibri" w:cs="Calibri"/>
                <w:color w:val="000000"/>
                <w:lang w:eastAsia="de-CH"/>
              </w:rPr>
              <w:t>User Environment Diagram oder Screen Map für Anwendungen mit mehreren Screens erstellt und dokumentiert</w:t>
            </w:r>
          </w:p>
        </w:tc>
        <w:tc>
          <w:tcPr>
            <w:tcW w:w="1279" w:type="dxa"/>
            <w:noWrap/>
            <w:hideMark/>
          </w:tcPr>
          <w:p w:rsidR="00217841" w:rsidRPr="002F2EE4" w:rsidRDefault="00217841" w:rsidP="00F93041">
            <w:pPr>
              <w:cnfStyle w:val="000000010000" w:firstRow="0" w:lastRow="0" w:firstColumn="0" w:lastColumn="0" w:oddVBand="0" w:evenVBand="0" w:oddHBand="0" w:evenHBand="1" w:firstRowFirstColumn="0" w:firstRowLastColumn="0" w:lastRowFirstColumn="0" w:lastRowLastColumn="0"/>
            </w:pPr>
            <w:r w:rsidRPr="002F2EE4">
              <w:t>6</w:t>
            </w:r>
          </w:p>
        </w:tc>
        <w:tc>
          <w:tcPr>
            <w:tcW w:w="1567" w:type="dxa"/>
            <w:noWrap/>
            <w:hideMark/>
          </w:tcPr>
          <w:p w:rsidR="00217841" w:rsidRPr="002F2EE4" w:rsidRDefault="00217841" w:rsidP="00F93041">
            <w:pPr>
              <w:cnfStyle w:val="000000010000" w:firstRow="0" w:lastRow="0" w:firstColumn="0" w:lastColumn="0" w:oddVBand="0" w:evenVBand="0" w:oddHBand="0" w:evenHBand="1" w:firstRowFirstColumn="0" w:firstRowLastColumn="0" w:lastRowFirstColumn="0" w:lastRowLastColumn="0"/>
            </w:pPr>
            <w:r w:rsidRPr="002F2EE4">
              <w:t>2.5</w:t>
            </w:r>
          </w:p>
        </w:tc>
        <w:tc>
          <w:tcPr>
            <w:tcW w:w="1144" w:type="dxa"/>
            <w:noWrap/>
            <w:hideMark/>
          </w:tcPr>
          <w:p w:rsidR="00217841" w:rsidRPr="00B15A73"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B15A73">
              <w:rPr>
                <w:rFonts w:ascii="Calibri" w:eastAsia="Times New Roman" w:hAnsi="Calibri" w:cs="Calibri"/>
                <w:color w:val="000000"/>
                <w:lang w:eastAsia="de-CH"/>
              </w:rPr>
              <w:t>28.05.2012</w:t>
            </w:r>
          </w:p>
        </w:tc>
        <w:tc>
          <w:tcPr>
            <w:tcW w:w="1504" w:type="dxa"/>
            <w:noWrap/>
            <w:hideMark/>
          </w:tcPr>
          <w:p w:rsidR="00217841" w:rsidRPr="00B15A73"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04.06.2012</w:t>
            </w:r>
          </w:p>
        </w:tc>
      </w:tr>
      <w:tr w:rsidR="00217841" w:rsidRPr="00B15A73"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B15A73" w:rsidRDefault="00217841" w:rsidP="00F93041">
            <w:pPr>
              <w:rPr>
                <w:rFonts w:ascii="Calibri" w:eastAsia="Times New Roman" w:hAnsi="Calibri" w:cs="Calibri"/>
                <w:color w:val="000000"/>
                <w:lang w:eastAsia="de-CH"/>
              </w:rPr>
            </w:pPr>
            <w:r w:rsidRPr="00B15A73">
              <w:rPr>
                <w:rFonts w:ascii="Calibri" w:eastAsia="Times New Roman" w:hAnsi="Calibri" w:cs="Calibri"/>
                <w:color w:val="000000"/>
                <w:lang w:eastAsia="de-CH"/>
              </w:rPr>
              <w:t>821</w:t>
            </w:r>
          </w:p>
        </w:tc>
        <w:tc>
          <w:tcPr>
            <w:tcW w:w="2977" w:type="dxa"/>
            <w:noWrap/>
            <w:hideMark/>
          </w:tcPr>
          <w:p w:rsidR="00217841" w:rsidRPr="00B15A73"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B15A73">
              <w:rPr>
                <w:rFonts w:ascii="Calibri" w:eastAsia="Times New Roman" w:hAnsi="Calibri" w:cs="Calibri"/>
                <w:color w:val="000000"/>
                <w:lang w:eastAsia="de-CH"/>
              </w:rPr>
              <w:t>Architektur ist beschrieben</w:t>
            </w:r>
          </w:p>
        </w:tc>
        <w:tc>
          <w:tcPr>
            <w:tcW w:w="1279" w:type="dxa"/>
            <w:noWrap/>
            <w:hideMark/>
          </w:tcPr>
          <w:p w:rsidR="00217841" w:rsidRPr="002F2EE4" w:rsidRDefault="00217841" w:rsidP="00F93041">
            <w:pPr>
              <w:cnfStyle w:val="000000100000" w:firstRow="0" w:lastRow="0" w:firstColumn="0" w:lastColumn="0" w:oddVBand="0" w:evenVBand="0" w:oddHBand="1" w:evenHBand="0" w:firstRowFirstColumn="0" w:firstRowLastColumn="0" w:lastRowFirstColumn="0" w:lastRowLastColumn="0"/>
            </w:pPr>
            <w:r w:rsidRPr="002F2EE4">
              <w:t>11</w:t>
            </w:r>
          </w:p>
        </w:tc>
        <w:tc>
          <w:tcPr>
            <w:tcW w:w="1567" w:type="dxa"/>
            <w:noWrap/>
            <w:hideMark/>
          </w:tcPr>
          <w:p w:rsidR="00217841" w:rsidRPr="002F2EE4" w:rsidRDefault="00217841" w:rsidP="00F93041">
            <w:pPr>
              <w:cnfStyle w:val="000000100000" w:firstRow="0" w:lastRow="0" w:firstColumn="0" w:lastColumn="0" w:oddVBand="0" w:evenVBand="0" w:oddHBand="1" w:evenHBand="0" w:firstRowFirstColumn="0" w:firstRowLastColumn="0" w:lastRowFirstColumn="0" w:lastRowLastColumn="0"/>
            </w:pPr>
            <w:r w:rsidRPr="002F2EE4">
              <w:t>11</w:t>
            </w:r>
          </w:p>
        </w:tc>
        <w:tc>
          <w:tcPr>
            <w:tcW w:w="1144" w:type="dxa"/>
            <w:noWrap/>
            <w:hideMark/>
          </w:tcPr>
          <w:p w:rsidR="00217841" w:rsidRPr="00B15A73"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B15A73">
              <w:rPr>
                <w:rFonts w:ascii="Calibri" w:eastAsia="Times New Roman" w:hAnsi="Calibri" w:cs="Calibri"/>
                <w:color w:val="000000"/>
                <w:lang w:eastAsia="de-CH"/>
              </w:rPr>
              <w:t>28.05.2012</w:t>
            </w:r>
          </w:p>
        </w:tc>
        <w:tc>
          <w:tcPr>
            <w:tcW w:w="1504" w:type="dxa"/>
            <w:noWrap/>
            <w:hideMark/>
          </w:tcPr>
          <w:p w:rsidR="00217841" w:rsidRPr="00B15A73"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04.06.2012</w:t>
            </w:r>
          </w:p>
        </w:tc>
      </w:tr>
      <w:tr w:rsidR="00217841" w:rsidRPr="00B15A73"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B15A73" w:rsidRDefault="00217841" w:rsidP="00F93041">
            <w:pPr>
              <w:rPr>
                <w:rFonts w:ascii="Calibri" w:eastAsia="Times New Roman" w:hAnsi="Calibri" w:cs="Calibri"/>
                <w:color w:val="000000"/>
                <w:lang w:eastAsia="de-CH"/>
              </w:rPr>
            </w:pPr>
            <w:r w:rsidRPr="00B15A73">
              <w:rPr>
                <w:rFonts w:ascii="Calibri" w:eastAsia="Times New Roman" w:hAnsi="Calibri" w:cs="Calibri"/>
                <w:color w:val="000000"/>
                <w:lang w:eastAsia="de-CH"/>
              </w:rPr>
              <w:t>827</w:t>
            </w:r>
          </w:p>
        </w:tc>
        <w:tc>
          <w:tcPr>
            <w:tcW w:w="2977" w:type="dxa"/>
            <w:noWrap/>
            <w:hideMark/>
          </w:tcPr>
          <w:p w:rsidR="00217841" w:rsidRPr="00B15A73"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B15A73">
              <w:rPr>
                <w:rFonts w:ascii="Calibri" w:eastAsia="Times New Roman" w:hAnsi="Calibri" w:cs="Calibri"/>
                <w:color w:val="000000"/>
                <w:lang w:eastAsia="de-CH"/>
              </w:rPr>
              <w:t>CHM Files generiert</w:t>
            </w:r>
          </w:p>
        </w:tc>
        <w:tc>
          <w:tcPr>
            <w:tcW w:w="1279" w:type="dxa"/>
            <w:noWrap/>
            <w:hideMark/>
          </w:tcPr>
          <w:p w:rsidR="00217841" w:rsidRPr="002F2EE4" w:rsidRDefault="00217841" w:rsidP="00F93041">
            <w:pPr>
              <w:cnfStyle w:val="000000010000" w:firstRow="0" w:lastRow="0" w:firstColumn="0" w:lastColumn="0" w:oddVBand="0" w:evenVBand="0" w:oddHBand="0" w:evenHBand="1" w:firstRowFirstColumn="0" w:firstRowLastColumn="0" w:lastRowFirstColumn="0" w:lastRowLastColumn="0"/>
            </w:pPr>
            <w:r w:rsidRPr="002F2EE4">
              <w:t>5</w:t>
            </w:r>
          </w:p>
        </w:tc>
        <w:tc>
          <w:tcPr>
            <w:tcW w:w="1567" w:type="dxa"/>
            <w:noWrap/>
            <w:hideMark/>
          </w:tcPr>
          <w:p w:rsidR="00217841" w:rsidRPr="002F2EE4" w:rsidRDefault="00217841" w:rsidP="00F93041">
            <w:pPr>
              <w:cnfStyle w:val="000000010000" w:firstRow="0" w:lastRow="0" w:firstColumn="0" w:lastColumn="0" w:oddVBand="0" w:evenVBand="0" w:oddHBand="0" w:evenHBand="1" w:firstRowFirstColumn="0" w:firstRowLastColumn="0" w:lastRowFirstColumn="0" w:lastRowLastColumn="0"/>
            </w:pPr>
            <w:r w:rsidRPr="002F2EE4">
              <w:t>5.25</w:t>
            </w:r>
          </w:p>
        </w:tc>
        <w:tc>
          <w:tcPr>
            <w:tcW w:w="1144" w:type="dxa"/>
            <w:noWrap/>
            <w:hideMark/>
          </w:tcPr>
          <w:p w:rsidR="00217841" w:rsidRPr="00B15A73"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B15A73">
              <w:rPr>
                <w:rFonts w:ascii="Calibri" w:eastAsia="Times New Roman" w:hAnsi="Calibri" w:cs="Calibri"/>
                <w:color w:val="000000"/>
                <w:lang w:eastAsia="de-CH"/>
              </w:rPr>
              <w:t>28.05.2012</w:t>
            </w:r>
          </w:p>
        </w:tc>
        <w:tc>
          <w:tcPr>
            <w:tcW w:w="1504" w:type="dxa"/>
            <w:noWrap/>
            <w:hideMark/>
          </w:tcPr>
          <w:p w:rsidR="00217841" w:rsidRPr="00B15A73"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04.06.2012</w:t>
            </w:r>
          </w:p>
        </w:tc>
      </w:tr>
      <w:tr w:rsidR="00217841" w:rsidRPr="00B15A73"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B15A73" w:rsidRDefault="00217841" w:rsidP="00F93041">
            <w:pPr>
              <w:rPr>
                <w:rFonts w:ascii="Calibri" w:eastAsia="Times New Roman" w:hAnsi="Calibri" w:cs="Calibri"/>
                <w:color w:val="000000"/>
                <w:lang w:eastAsia="de-CH"/>
              </w:rPr>
            </w:pPr>
            <w:r w:rsidRPr="00B15A73">
              <w:rPr>
                <w:rFonts w:ascii="Calibri" w:eastAsia="Times New Roman" w:hAnsi="Calibri" w:cs="Calibri"/>
                <w:color w:val="000000"/>
                <w:lang w:eastAsia="de-CH"/>
              </w:rPr>
              <w:t>879</w:t>
            </w:r>
          </w:p>
        </w:tc>
        <w:tc>
          <w:tcPr>
            <w:tcW w:w="2977" w:type="dxa"/>
            <w:noWrap/>
            <w:hideMark/>
          </w:tcPr>
          <w:p w:rsidR="00217841" w:rsidRPr="00B15A73"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B15A73">
              <w:rPr>
                <w:rFonts w:ascii="Calibri" w:eastAsia="Times New Roman" w:hAnsi="Calibri" w:cs="Calibri"/>
                <w:color w:val="000000"/>
                <w:lang w:eastAsia="de-CH"/>
              </w:rPr>
              <w:t>Externes Design festgelegt und validiert</w:t>
            </w:r>
          </w:p>
        </w:tc>
        <w:tc>
          <w:tcPr>
            <w:tcW w:w="1279" w:type="dxa"/>
            <w:noWrap/>
            <w:hideMark/>
          </w:tcPr>
          <w:p w:rsidR="00217841" w:rsidRPr="002F2EE4" w:rsidRDefault="00217841" w:rsidP="00F93041">
            <w:pPr>
              <w:cnfStyle w:val="000000100000" w:firstRow="0" w:lastRow="0" w:firstColumn="0" w:lastColumn="0" w:oddVBand="0" w:evenVBand="0" w:oddHBand="1" w:evenHBand="0" w:firstRowFirstColumn="0" w:firstRowLastColumn="0" w:lastRowFirstColumn="0" w:lastRowLastColumn="0"/>
            </w:pPr>
            <w:r w:rsidRPr="002F2EE4">
              <w:t>9</w:t>
            </w:r>
          </w:p>
        </w:tc>
        <w:tc>
          <w:tcPr>
            <w:tcW w:w="1567" w:type="dxa"/>
            <w:noWrap/>
            <w:hideMark/>
          </w:tcPr>
          <w:p w:rsidR="00217841" w:rsidRPr="002F2EE4" w:rsidRDefault="00217841" w:rsidP="00F93041">
            <w:pPr>
              <w:cnfStyle w:val="000000100000" w:firstRow="0" w:lastRow="0" w:firstColumn="0" w:lastColumn="0" w:oddVBand="0" w:evenVBand="0" w:oddHBand="1" w:evenHBand="0" w:firstRowFirstColumn="0" w:firstRowLastColumn="0" w:lastRowFirstColumn="0" w:lastRowLastColumn="0"/>
            </w:pPr>
            <w:r w:rsidRPr="002F2EE4">
              <w:t>9</w:t>
            </w:r>
          </w:p>
        </w:tc>
        <w:tc>
          <w:tcPr>
            <w:tcW w:w="1144" w:type="dxa"/>
            <w:noWrap/>
            <w:hideMark/>
          </w:tcPr>
          <w:p w:rsidR="00217841" w:rsidRPr="00B15A73"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B15A73">
              <w:rPr>
                <w:rFonts w:ascii="Calibri" w:eastAsia="Times New Roman" w:hAnsi="Calibri" w:cs="Calibri"/>
                <w:color w:val="000000"/>
                <w:lang w:eastAsia="de-CH"/>
              </w:rPr>
              <w:t>28.05.2012</w:t>
            </w:r>
          </w:p>
        </w:tc>
        <w:tc>
          <w:tcPr>
            <w:tcW w:w="1504" w:type="dxa"/>
            <w:noWrap/>
            <w:hideMark/>
          </w:tcPr>
          <w:p w:rsidR="00217841" w:rsidRPr="00B15A73"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04.06.2012</w:t>
            </w:r>
          </w:p>
        </w:tc>
      </w:tr>
      <w:tr w:rsidR="00217841" w:rsidRPr="00B15A73"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B15A73" w:rsidRDefault="00217841" w:rsidP="00F93041">
            <w:pPr>
              <w:rPr>
                <w:rFonts w:ascii="Calibri" w:eastAsia="Times New Roman" w:hAnsi="Calibri" w:cs="Calibri"/>
                <w:color w:val="000000"/>
                <w:lang w:eastAsia="de-CH"/>
              </w:rPr>
            </w:pPr>
            <w:r w:rsidRPr="00B15A73">
              <w:rPr>
                <w:rFonts w:ascii="Calibri" w:eastAsia="Times New Roman" w:hAnsi="Calibri" w:cs="Calibri"/>
                <w:color w:val="000000"/>
                <w:lang w:eastAsia="de-CH"/>
              </w:rPr>
              <w:t>882</w:t>
            </w:r>
          </w:p>
        </w:tc>
        <w:tc>
          <w:tcPr>
            <w:tcW w:w="2977" w:type="dxa"/>
            <w:noWrap/>
            <w:hideMark/>
          </w:tcPr>
          <w:p w:rsidR="00217841" w:rsidRPr="00B15A73"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B15A73">
              <w:rPr>
                <w:rFonts w:ascii="Calibri" w:eastAsia="Times New Roman" w:hAnsi="Calibri" w:cs="Calibri"/>
                <w:color w:val="000000"/>
                <w:lang w:eastAsia="de-CH"/>
              </w:rPr>
              <w:t>Aufgabenstellung gelesen und sichergestellt. dass alles dokumentiert</w:t>
            </w:r>
          </w:p>
        </w:tc>
        <w:tc>
          <w:tcPr>
            <w:tcW w:w="1279" w:type="dxa"/>
            <w:noWrap/>
            <w:hideMark/>
          </w:tcPr>
          <w:p w:rsidR="00217841" w:rsidRPr="002F2EE4" w:rsidRDefault="00217841" w:rsidP="00F93041">
            <w:pPr>
              <w:cnfStyle w:val="000000010000" w:firstRow="0" w:lastRow="0" w:firstColumn="0" w:lastColumn="0" w:oddVBand="0" w:evenVBand="0" w:oddHBand="0" w:evenHBand="1" w:firstRowFirstColumn="0" w:firstRowLastColumn="0" w:lastRowFirstColumn="0" w:lastRowLastColumn="0"/>
            </w:pPr>
            <w:r w:rsidRPr="002F2EE4">
              <w:t>3</w:t>
            </w:r>
          </w:p>
        </w:tc>
        <w:tc>
          <w:tcPr>
            <w:tcW w:w="1567" w:type="dxa"/>
            <w:noWrap/>
            <w:hideMark/>
          </w:tcPr>
          <w:p w:rsidR="00217841" w:rsidRPr="002F2EE4" w:rsidRDefault="00217841" w:rsidP="00F93041">
            <w:pPr>
              <w:cnfStyle w:val="000000010000" w:firstRow="0" w:lastRow="0" w:firstColumn="0" w:lastColumn="0" w:oddVBand="0" w:evenVBand="0" w:oddHBand="0" w:evenHBand="1" w:firstRowFirstColumn="0" w:firstRowLastColumn="0" w:lastRowFirstColumn="0" w:lastRowLastColumn="0"/>
            </w:pPr>
            <w:r w:rsidRPr="002F2EE4">
              <w:t>4</w:t>
            </w:r>
          </w:p>
        </w:tc>
        <w:tc>
          <w:tcPr>
            <w:tcW w:w="1144" w:type="dxa"/>
            <w:noWrap/>
            <w:hideMark/>
          </w:tcPr>
          <w:p w:rsidR="00217841" w:rsidRPr="00B15A73"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B15A73">
              <w:rPr>
                <w:rFonts w:ascii="Calibri" w:eastAsia="Times New Roman" w:hAnsi="Calibri" w:cs="Calibri"/>
                <w:color w:val="000000"/>
                <w:lang w:eastAsia="de-CH"/>
              </w:rPr>
              <w:t>28.05.2012</w:t>
            </w:r>
          </w:p>
        </w:tc>
        <w:tc>
          <w:tcPr>
            <w:tcW w:w="1504" w:type="dxa"/>
            <w:noWrap/>
            <w:hideMark/>
          </w:tcPr>
          <w:p w:rsidR="00217841" w:rsidRPr="00B15A73"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04.06.2012</w:t>
            </w:r>
          </w:p>
        </w:tc>
      </w:tr>
      <w:tr w:rsidR="00217841" w:rsidRPr="00B15A73"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B15A73" w:rsidRDefault="00217841" w:rsidP="00F93041">
            <w:pPr>
              <w:rPr>
                <w:rFonts w:ascii="Calibri" w:eastAsia="Times New Roman" w:hAnsi="Calibri" w:cs="Calibri"/>
                <w:color w:val="000000"/>
                <w:lang w:eastAsia="de-CH"/>
              </w:rPr>
            </w:pPr>
            <w:r w:rsidRPr="00B15A73">
              <w:rPr>
                <w:rFonts w:ascii="Calibri" w:eastAsia="Times New Roman" w:hAnsi="Calibri" w:cs="Calibri"/>
                <w:color w:val="000000"/>
                <w:lang w:eastAsia="de-CH"/>
              </w:rPr>
              <w:t>883</w:t>
            </w:r>
          </w:p>
        </w:tc>
        <w:tc>
          <w:tcPr>
            <w:tcW w:w="2977" w:type="dxa"/>
            <w:noWrap/>
            <w:hideMark/>
          </w:tcPr>
          <w:p w:rsidR="00217841" w:rsidRPr="00B15A73"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B15A73">
              <w:rPr>
                <w:rFonts w:ascii="Calibri" w:eastAsia="Times New Roman" w:hAnsi="Calibri" w:cs="Calibri"/>
                <w:color w:val="000000"/>
                <w:lang w:eastAsia="de-CH"/>
              </w:rPr>
              <w:t>Poster erarbeitet</w:t>
            </w:r>
          </w:p>
        </w:tc>
        <w:tc>
          <w:tcPr>
            <w:tcW w:w="1279" w:type="dxa"/>
            <w:noWrap/>
            <w:hideMark/>
          </w:tcPr>
          <w:p w:rsidR="00217841" w:rsidRPr="002F2EE4" w:rsidRDefault="00217841" w:rsidP="00F93041">
            <w:pPr>
              <w:cnfStyle w:val="000000100000" w:firstRow="0" w:lastRow="0" w:firstColumn="0" w:lastColumn="0" w:oddVBand="0" w:evenVBand="0" w:oddHBand="1" w:evenHBand="0" w:firstRowFirstColumn="0" w:firstRowLastColumn="0" w:lastRowFirstColumn="0" w:lastRowLastColumn="0"/>
            </w:pPr>
            <w:r w:rsidRPr="002F2EE4">
              <w:t>3</w:t>
            </w:r>
          </w:p>
        </w:tc>
        <w:tc>
          <w:tcPr>
            <w:tcW w:w="1567" w:type="dxa"/>
            <w:noWrap/>
            <w:hideMark/>
          </w:tcPr>
          <w:p w:rsidR="00217841" w:rsidRPr="002F2EE4" w:rsidRDefault="00217841" w:rsidP="00F93041">
            <w:pPr>
              <w:cnfStyle w:val="000000100000" w:firstRow="0" w:lastRow="0" w:firstColumn="0" w:lastColumn="0" w:oddVBand="0" w:evenVBand="0" w:oddHBand="1" w:evenHBand="0" w:firstRowFirstColumn="0" w:firstRowLastColumn="0" w:lastRowFirstColumn="0" w:lastRowLastColumn="0"/>
            </w:pPr>
            <w:r w:rsidRPr="002F2EE4">
              <w:t>3</w:t>
            </w:r>
          </w:p>
        </w:tc>
        <w:tc>
          <w:tcPr>
            <w:tcW w:w="1144" w:type="dxa"/>
            <w:noWrap/>
            <w:hideMark/>
          </w:tcPr>
          <w:p w:rsidR="00217841" w:rsidRPr="00B15A73"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B15A73">
              <w:rPr>
                <w:rFonts w:ascii="Calibri" w:eastAsia="Times New Roman" w:hAnsi="Calibri" w:cs="Calibri"/>
                <w:color w:val="000000"/>
                <w:lang w:eastAsia="de-CH"/>
              </w:rPr>
              <w:t>28.05.2012</w:t>
            </w:r>
          </w:p>
        </w:tc>
        <w:tc>
          <w:tcPr>
            <w:tcW w:w="1504" w:type="dxa"/>
            <w:noWrap/>
            <w:hideMark/>
          </w:tcPr>
          <w:p w:rsidR="00217841" w:rsidRPr="00B15A73"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04.06.2012</w:t>
            </w:r>
          </w:p>
        </w:tc>
      </w:tr>
      <w:tr w:rsidR="00217841" w:rsidRPr="00B15A73"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B15A73" w:rsidRDefault="00217841" w:rsidP="00F93041">
            <w:pPr>
              <w:rPr>
                <w:rFonts w:ascii="Calibri" w:eastAsia="Times New Roman" w:hAnsi="Calibri" w:cs="Calibri"/>
                <w:color w:val="000000"/>
                <w:lang w:eastAsia="de-CH"/>
              </w:rPr>
            </w:pPr>
            <w:r w:rsidRPr="00B15A73">
              <w:rPr>
                <w:rFonts w:ascii="Calibri" w:eastAsia="Times New Roman" w:hAnsi="Calibri" w:cs="Calibri"/>
                <w:color w:val="000000"/>
                <w:lang w:eastAsia="de-CH"/>
              </w:rPr>
              <w:t>884</w:t>
            </w:r>
          </w:p>
        </w:tc>
        <w:tc>
          <w:tcPr>
            <w:tcW w:w="2977" w:type="dxa"/>
            <w:noWrap/>
            <w:hideMark/>
          </w:tcPr>
          <w:p w:rsidR="00217841" w:rsidRPr="00B15A73"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B15A73">
              <w:rPr>
                <w:rFonts w:ascii="Calibri" w:eastAsia="Times New Roman" w:hAnsi="Calibri" w:cs="Calibri"/>
                <w:color w:val="000000"/>
                <w:lang w:eastAsia="de-CH"/>
              </w:rPr>
              <w:t>Unit-Tests erstellt</w:t>
            </w:r>
          </w:p>
        </w:tc>
        <w:tc>
          <w:tcPr>
            <w:tcW w:w="1279" w:type="dxa"/>
            <w:noWrap/>
            <w:hideMark/>
          </w:tcPr>
          <w:p w:rsidR="00217841" w:rsidRPr="002F2EE4" w:rsidRDefault="00217841" w:rsidP="00F93041">
            <w:pPr>
              <w:cnfStyle w:val="000000010000" w:firstRow="0" w:lastRow="0" w:firstColumn="0" w:lastColumn="0" w:oddVBand="0" w:evenVBand="0" w:oddHBand="0" w:evenHBand="1" w:firstRowFirstColumn="0" w:firstRowLastColumn="0" w:lastRowFirstColumn="0" w:lastRowLastColumn="0"/>
            </w:pPr>
            <w:r w:rsidRPr="002F2EE4">
              <w:t>2</w:t>
            </w:r>
          </w:p>
        </w:tc>
        <w:tc>
          <w:tcPr>
            <w:tcW w:w="1567" w:type="dxa"/>
            <w:noWrap/>
            <w:hideMark/>
          </w:tcPr>
          <w:p w:rsidR="00217841" w:rsidRPr="002F2EE4" w:rsidRDefault="00217841" w:rsidP="00F93041">
            <w:pPr>
              <w:cnfStyle w:val="000000010000" w:firstRow="0" w:lastRow="0" w:firstColumn="0" w:lastColumn="0" w:oddVBand="0" w:evenVBand="0" w:oddHBand="0" w:evenHBand="1" w:firstRowFirstColumn="0" w:firstRowLastColumn="0" w:lastRowFirstColumn="0" w:lastRowLastColumn="0"/>
            </w:pPr>
            <w:r w:rsidRPr="002F2EE4">
              <w:t>1</w:t>
            </w:r>
          </w:p>
        </w:tc>
        <w:tc>
          <w:tcPr>
            <w:tcW w:w="1144" w:type="dxa"/>
            <w:noWrap/>
            <w:hideMark/>
          </w:tcPr>
          <w:p w:rsidR="00217841" w:rsidRPr="00B15A73"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B15A73">
              <w:rPr>
                <w:rFonts w:ascii="Calibri" w:eastAsia="Times New Roman" w:hAnsi="Calibri" w:cs="Calibri"/>
                <w:color w:val="000000"/>
                <w:lang w:eastAsia="de-CH"/>
              </w:rPr>
              <w:t>28.05.2012</w:t>
            </w:r>
          </w:p>
        </w:tc>
        <w:tc>
          <w:tcPr>
            <w:tcW w:w="1504" w:type="dxa"/>
            <w:noWrap/>
            <w:hideMark/>
          </w:tcPr>
          <w:p w:rsidR="00217841" w:rsidRPr="00B15A73"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04.06.2012</w:t>
            </w:r>
          </w:p>
        </w:tc>
      </w:tr>
      <w:tr w:rsidR="00217841" w:rsidRPr="00B15A73"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B15A73" w:rsidRDefault="00217841" w:rsidP="00F93041">
            <w:pPr>
              <w:rPr>
                <w:rFonts w:ascii="Calibri" w:eastAsia="Times New Roman" w:hAnsi="Calibri" w:cs="Calibri"/>
                <w:color w:val="000000"/>
                <w:lang w:eastAsia="de-CH"/>
              </w:rPr>
            </w:pPr>
            <w:r w:rsidRPr="00B15A73">
              <w:rPr>
                <w:rFonts w:ascii="Calibri" w:eastAsia="Times New Roman" w:hAnsi="Calibri" w:cs="Calibri"/>
                <w:color w:val="000000"/>
                <w:lang w:eastAsia="de-CH"/>
              </w:rPr>
              <w:t>885</w:t>
            </w:r>
          </w:p>
        </w:tc>
        <w:tc>
          <w:tcPr>
            <w:tcW w:w="2977" w:type="dxa"/>
            <w:noWrap/>
            <w:hideMark/>
          </w:tcPr>
          <w:p w:rsidR="00217841" w:rsidRPr="00B15A73"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B15A73">
              <w:rPr>
                <w:rFonts w:ascii="Calibri" w:eastAsia="Times New Roman" w:hAnsi="Calibri" w:cs="Calibri"/>
                <w:color w:val="000000"/>
                <w:lang w:eastAsia="de-CH"/>
              </w:rPr>
              <w:t>Miniapps dokumentiert</w:t>
            </w:r>
          </w:p>
        </w:tc>
        <w:tc>
          <w:tcPr>
            <w:tcW w:w="1279" w:type="dxa"/>
            <w:noWrap/>
            <w:hideMark/>
          </w:tcPr>
          <w:p w:rsidR="00217841" w:rsidRPr="002F2EE4" w:rsidRDefault="00217841" w:rsidP="00F93041">
            <w:pPr>
              <w:cnfStyle w:val="000000100000" w:firstRow="0" w:lastRow="0" w:firstColumn="0" w:lastColumn="0" w:oddVBand="0" w:evenVBand="0" w:oddHBand="1" w:evenHBand="0" w:firstRowFirstColumn="0" w:firstRowLastColumn="0" w:lastRowFirstColumn="0" w:lastRowLastColumn="0"/>
            </w:pPr>
            <w:r w:rsidRPr="002F2EE4">
              <w:t>1.5</w:t>
            </w:r>
          </w:p>
        </w:tc>
        <w:tc>
          <w:tcPr>
            <w:tcW w:w="1567" w:type="dxa"/>
            <w:noWrap/>
            <w:hideMark/>
          </w:tcPr>
          <w:p w:rsidR="00217841" w:rsidRPr="002F2EE4" w:rsidRDefault="00217841" w:rsidP="00F93041">
            <w:pPr>
              <w:cnfStyle w:val="000000100000" w:firstRow="0" w:lastRow="0" w:firstColumn="0" w:lastColumn="0" w:oddVBand="0" w:evenVBand="0" w:oddHBand="1" w:evenHBand="0" w:firstRowFirstColumn="0" w:firstRowLastColumn="0" w:lastRowFirstColumn="0" w:lastRowLastColumn="0"/>
            </w:pPr>
            <w:r w:rsidRPr="002F2EE4">
              <w:t>1.75</w:t>
            </w:r>
          </w:p>
        </w:tc>
        <w:tc>
          <w:tcPr>
            <w:tcW w:w="1144" w:type="dxa"/>
            <w:noWrap/>
            <w:hideMark/>
          </w:tcPr>
          <w:p w:rsidR="00217841" w:rsidRPr="00B15A73"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B15A73">
              <w:rPr>
                <w:rFonts w:ascii="Calibri" w:eastAsia="Times New Roman" w:hAnsi="Calibri" w:cs="Calibri"/>
                <w:color w:val="000000"/>
                <w:lang w:eastAsia="de-CH"/>
              </w:rPr>
              <w:t>29.05.2012</w:t>
            </w:r>
          </w:p>
        </w:tc>
        <w:tc>
          <w:tcPr>
            <w:tcW w:w="1504" w:type="dxa"/>
            <w:noWrap/>
            <w:hideMark/>
          </w:tcPr>
          <w:p w:rsidR="00217841" w:rsidRPr="00B15A73"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04.06.2012</w:t>
            </w:r>
          </w:p>
        </w:tc>
      </w:tr>
      <w:tr w:rsidR="00217841" w:rsidRPr="00B15A73"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B15A73" w:rsidRDefault="00217841" w:rsidP="00F93041">
            <w:pPr>
              <w:rPr>
                <w:rFonts w:ascii="Calibri" w:eastAsia="Times New Roman" w:hAnsi="Calibri" w:cs="Calibri"/>
                <w:color w:val="000000"/>
                <w:lang w:eastAsia="de-CH"/>
              </w:rPr>
            </w:pPr>
            <w:r w:rsidRPr="00B15A73">
              <w:rPr>
                <w:rFonts w:ascii="Calibri" w:eastAsia="Times New Roman" w:hAnsi="Calibri" w:cs="Calibri"/>
                <w:color w:val="000000"/>
                <w:lang w:eastAsia="de-CH"/>
              </w:rPr>
              <w:t>886</w:t>
            </w:r>
          </w:p>
        </w:tc>
        <w:tc>
          <w:tcPr>
            <w:tcW w:w="2977" w:type="dxa"/>
            <w:noWrap/>
            <w:hideMark/>
          </w:tcPr>
          <w:p w:rsidR="00217841" w:rsidRPr="00B15A73"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B15A73">
              <w:rPr>
                <w:rFonts w:ascii="Calibri" w:eastAsia="Times New Roman" w:hAnsi="Calibri" w:cs="Calibri"/>
                <w:color w:val="000000"/>
                <w:lang w:eastAsia="de-CH"/>
              </w:rPr>
              <w:t>Sprint 14 geplant</w:t>
            </w:r>
          </w:p>
        </w:tc>
        <w:tc>
          <w:tcPr>
            <w:tcW w:w="1279" w:type="dxa"/>
            <w:noWrap/>
            <w:hideMark/>
          </w:tcPr>
          <w:p w:rsidR="00217841" w:rsidRPr="002F2EE4" w:rsidRDefault="00217841" w:rsidP="00F93041">
            <w:pPr>
              <w:cnfStyle w:val="000000010000" w:firstRow="0" w:lastRow="0" w:firstColumn="0" w:lastColumn="0" w:oddVBand="0" w:evenVBand="0" w:oddHBand="0" w:evenHBand="1" w:firstRowFirstColumn="0" w:firstRowLastColumn="0" w:lastRowFirstColumn="0" w:lastRowLastColumn="0"/>
            </w:pPr>
            <w:r w:rsidRPr="002F2EE4">
              <w:t>3</w:t>
            </w:r>
          </w:p>
        </w:tc>
        <w:tc>
          <w:tcPr>
            <w:tcW w:w="1567" w:type="dxa"/>
            <w:noWrap/>
            <w:hideMark/>
          </w:tcPr>
          <w:p w:rsidR="00217841" w:rsidRPr="002F2EE4" w:rsidRDefault="00217841" w:rsidP="00F93041">
            <w:pPr>
              <w:cnfStyle w:val="000000010000" w:firstRow="0" w:lastRow="0" w:firstColumn="0" w:lastColumn="0" w:oddVBand="0" w:evenVBand="0" w:oddHBand="0" w:evenHBand="1" w:firstRowFirstColumn="0" w:firstRowLastColumn="0" w:lastRowFirstColumn="0" w:lastRowLastColumn="0"/>
            </w:pPr>
            <w:r w:rsidRPr="002F2EE4">
              <w:t>2.25</w:t>
            </w:r>
          </w:p>
        </w:tc>
        <w:tc>
          <w:tcPr>
            <w:tcW w:w="1144" w:type="dxa"/>
            <w:noWrap/>
            <w:hideMark/>
          </w:tcPr>
          <w:p w:rsidR="00217841" w:rsidRPr="00B15A73"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B15A73">
              <w:rPr>
                <w:rFonts w:ascii="Calibri" w:eastAsia="Times New Roman" w:hAnsi="Calibri" w:cs="Calibri"/>
                <w:color w:val="000000"/>
                <w:lang w:eastAsia="de-CH"/>
              </w:rPr>
              <w:t>29.05.2012</w:t>
            </w:r>
          </w:p>
        </w:tc>
        <w:tc>
          <w:tcPr>
            <w:tcW w:w="1504" w:type="dxa"/>
            <w:noWrap/>
            <w:hideMark/>
          </w:tcPr>
          <w:p w:rsidR="00217841" w:rsidRPr="00B15A73"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04.06.2012</w:t>
            </w:r>
          </w:p>
        </w:tc>
      </w:tr>
      <w:tr w:rsidR="00217841" w:rsidRPr="00B15A73"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B15A73" w:rsidRDefault="00217841" w:rsidP="00F93041">
            <w:pPr>
              <w:rPr>
                <w:rFonts w:ascii="Calibri" w:eastAsia="Times New Roman" w:hAnsi="Calibri" w:cs="Calibri"/>
                <w:color w:val="000000"/>
                <w:lang w:eastAsia="de-CH"/>
              </w:rPr>
            </w:pPr>
            <w:r w:rsidRPr="00B15A73">
              <w:rPr>
                <w:rFonts w:ascii="Calibri" w:eastAsia="Times New Roman" w:hAnsi="Calibri" w:cs="Calibri"/>
                <w:color w:val="000000"/>
                <w:lang w:eastAsia="de-CH"/>
              </w:rPr>
              <w:t>888</w:t>
            </w:r>
          </w:p>
        </w:tc>
        <w:tc>
          <w:tcPr>
            <w:tcW w:w="2977" w:type="dxa"/>
            <w:noWrap/>
            <w:hideMark/>
          </w:tcPr>
          <w:p w:rsidR="00217841" w:rsidRPr="00B15A73"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B15A73">
              <w:rPr>
                <w:rFonts w:ascii="Calibri" w:eastAsia="Times New Roman" w:hAnsi="Calibri" w:cs="Calibri"/>
                <w:color w:val="000000"/>
                <w:lang w:eastAsia="de-CH"/>
              </w:rPr>
              <w:t>Abstract geschrieben und abgegeben</w:t>
            </w:r>
          </w:p>
        </w:tc>
        <w:tc>
          <w:tcPr>
            <w:tcW w:w="1279" w:type="dxa"/>
            <w:noWrap/>
            <w:hideMark/>
          </w:tcPr>
          <w:p w:rsidR="00217841" w:rsidRPr="002F2EE4" w:rsidRDefault="00217841" w:rsidP="00F93041">
            <w:pPr>
              <w:cnfStyle w:val="000000100000" w:firstRow="0" w:lastRow="0" w:firstColumn="0" w:lastColumn="0" w:oddVBand="0" w:evenVBand="0" w:oddHBand="1" w:evenHBand="0" w:firstRowFirstColumn="0" w:firstRowLastColumn="0" w:lastRowFirstColumn="0" w:lastRowLastColumn="0"/>
            </w:pPr>
            <w:r w:rsidRPr="002F2EE4">
              <w:t>3</w:t>
            </w:r>
          </w:p>
        </w:tc>
        <w:tc>
          <w:tcPr>
            <w:tcW w:w="1567" w:type="dxa"/>
            <w:noWrap/>
            <w:hideMark/>
          </w:tcPr>
          <w:p w:rsidR="00217841" w:rsidRPr="002F2EE4" w:rsidRDefault="00217841" w:rsidP="00F93041">
            <w:pPr>
              <w:cnfStyle w:val="000000100000" w:firstRow="0" w:lastRow="0" w:firstColumn="0" w:lastColumn="0" w:oddVBand="0" w:evenVBand="0" w:oddHBand="1" w:evenHBand="0" w:firstRowFirstColumn="0" w:firstRowLastColumn="0" w:lastRowFirstColumn="0" w:lastRowLastColumn="0"/>
            </w:pPr>
            <w:r w:rsidRPr="002F2EE4">
              <w:t>3</w:t>
            </w:r>
          </w:p>
        </w:tc>
        <w:tc>
          <w:tcPr>
            <w:tcW w:w="1144" w:type="dxa"/>
            <w:noWrap/>
            <w:hideMark/>
          </w:tcPr>
          <w:p w:rsidR="00217841" w:rsidRPr="00B15A73"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B15A73">
              <w:rPr>
                <w:rFonts w:ascii="Calibri" w:eastAsia="Times New Roman" w:hAnsi="Calibri" w:cs="Calibri"/>
                <w:color w:val="000000"/>
                <w:lang w:eastAsia="de-CH"/>
              </w:rPr>
              <w:t>28.05.2012</w:t>
            </w:r>
          </w:p>
        </w:tc>
        <w:tc>
          <w:tcPr>
            <w:tcW w:w="1504" w:type="dxa"/>
            <w:noWrap/>
            <w:hideMark/>
          </w:tcPr>
          <w:p w:rsidR="00217841" w:rsidRPr="00B15A73"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04.06.2012</w:t>
            </w:r>
          </w:p>
        </w:tc>
      </w:tr>
      <w:tr w:rsidR="00217841" w:rsidRPr="00B15A73"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B15A73" w:rsidRDefault="00217841" w:rsidP="00F93041">
            <w:pPr>
              <w:rPr>
                <w:rFonts w:ascii="Calibri" w:eastAsia="Times New Roman" w:hAnsi="Calibri" w:cs="Calibri"/>
                <w:color w:val="000000"/>
                <w:lang w:eastAsia="de-CH"/>
              </w:rPr>
            </w:pPr>
            <w:r w:rsidRPr="00B15A73">
              <w:rPr>
                <w:rFonts w:ascii="Calibri" w:eastAsia="Times New Roman" w:hAnsi="Calibri" w:cs="Calibri"/>
                <w:color w:val="000000"/>
                <w:lang w:eastAsia="de-CH"/>
              </w:rPr>
              <w:t>889</w:t>
            </w:r>
          </w:p>
        </w:tc>
        <w:tc>
          <w:tcPr>
            <w:tcW w:w="2977" w:type="dxa"/>
            <w:noWrap/>
            <w:hideMark/>
          </w:tcPr>
          <w:p w:rsidR="00217841" w:rsidRPr="00B15A73"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B15A73">
              <w:rPr>
                <w:rFonts w:ascii="Calibri" w:eastAsia="Times New Roman" w:hAnsi="Calibri" w:cs="Calibri"/>
                <w:color w:val="000000"/>
                <w:lang w:eastAsia="de-CH"/>
              </w:rPr>
              <w:t>Refactoring durchgeführt</w:t>
            </w:r>
          </w:p>
        </w:tc>
        <w:tc>
          <w:tcPr>
            <w:tcW w:w="1279" w:type="dxa"/>
            <w:noWrap/>
            <w:hideMark/>
          </w:tcPr>
          <w:p w:rsidR="00217841" w:rsidRPr="002F2EE4" w:rsidRDefault="00217841" w:rsidP="00F93041">
            <w:pPr>
              <w:cnfStyle w:val="000000010000" w:firstRow="0" w:lastRow="0" w:firstColumn="0" w:lastColumn="0" w:oddVBand="0" w:evenVBand="0" w:oddHBand="0" w:evenHBand="1" w:firstRowFirstColumn="0" w:firstRowLastColumn="0" w:lastRowFirstColumn="0" w:lastRowLastColumn="0"/>
            </w:pPr>
            <w:r w:rsidRPr="002F2EE4">
              <w:t>30</w:t>
            </w:r>
          </w:p>
        </w:tc>
        <w:tc>
          <w:tcPr>
            <w:tcW w:w="1567" w:type="dxa"/>
            <w:noWrap/>
            <w:hideMark/>
          </w:tcPr>
          <w:p w:rsidR="00217841" w:rsidRPr="002F2EE4" w:rsidRDefault="00217841" w:rsidP="00F93041">
            <w:pPr>
              <w:cnfStyle w:val="000000010000" w:firstRow="0" w:lastRow="0" w:firstColumn="0" w:lastColumn="0" w:oddVBand="0" w:evenVBand="0" w:oddHBand="0" w:evenHBand="1" w:firstRowFirstColumn="0" w:firstRowLastColumn="0" w:lastRowFirstColumn="0" w:lastRowLastColumn="0"/>
            </w:pPr>
            <w:r w:rsidRPr="002F2EE4">
              <w:t>33</w:t>
            </w:r>
          </w:p>
        </w:tc>
        <w:tc>
          <w:tcPr>
            <w:tcW w:w="1144" w:type="dxa"/>
            <w:noWrap/>
            <w:hideMark/>
          </w:tcPr>
          <w:p w:rsidR="00217841" w:rsidRPr="00B15A73"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B15A73">
              <w:rPr>
                <w:rFonts w:ascii="Calibri" w:eastAsia="Times New Roman" w:hAnsi="Calibri" w:cs="Calibri"/>
                <w:color w:val="000000"/>
                <w:lang w:eastAsia="de-CH"/>
              </w:rPr>
              <w:t>28.05.2012</w:t>
            </w:r>
          </w:p>
        </w:tc>
        <w:tc>
          <w:tcPr>
            <w:tcW w:w="1504" w:type="dxa"/>
            <w:noWrap/>
            <w:hideMark/>
          </w:tcPr>
          <w:p w:rsidR="00217841" w:rsidRPr="00B15A73"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04.06.2012</w:t>
            </w:r>
          </w:p>
        </w:tc>
      </w:tr>
      <w:tr w:rsidR="00217841" w:rsidRPr="00B15A73"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B15A73" w:rsidRDefault="00217841" w:rsidP="00F93041">
            <w:pPr>
              <w:rPr>
                <w:rFonts w:ascii="Calibri" w:eastAsia="Times New Roman" w:hAnsi="Calibri" w:cs="Calibri"/>
                <w:color w:val="000000"/>
                <w:lang w:eastAsia="de-CH"/>
              </w:rPr>
            </w:pPr>
            <w:r w:rsidRPr="00B15A73">
              <w:rPr>
                <w:rFonts w:ascii="Calibri" w:eastAsia="Times New Roman" w:hAnsi="Calibri" w:cs="Calibri"/>
                <w:color w:val="000000"/>
                <w:lang w:eastAsia="de-CH"/>
              </w:rPr>
              <w:t>Total</w:t>
            </w:r>
          </w:p>
        </w:tc>
        <w:tc>
          <w:tcPr>
            <w:tcW w:w="2977" w:type="dxa"/>
            <w:noWrap/>
            <w:hideMark/>
          </w:tcPr>
          <w:p w:rsidR="00217841" w:rsidRPr="00B15A73"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p>
        </w:tc>
        <w:tc>
          <w:tcPr>
            <w:tcW w:w="1279" w:type="dxa"/>
            <w:noWrap/>
            <w:hideMark/>
          </w:tcPr>
          <w:p w:rsidR="00217841" w:rsidRPr="001D6474" w:rsidRDefault="00217841" w:rsidP="00F93041">
            <w:pPr>
              <w:cnfStyle w:val="000000100000" w:firstRow="0" w:lastRow="0" w:firstColumn="0" w:lastColumn="0" w:oddVBand="0" w:evenVBand="0" w:oddHBand="1" w:evenHBand="0" w:firstRowFirstColumn="0" w:firstRowLastColumn="0" w:lastRowFirstColumn="0" w:lastRowLastColumn="0"/>
              <w:rPr>
                <w:b/>
              </w:rPr>
            </w:pPr>
            <w:r w:rsidRPr="001D6474">
              <w:rPr>
                <w:b/>
              </w:rPr>
              <w:t>102</w:t>
            </w:r>
          </w:p>
        </w:tc>
        <w:tc>
          <w:tcPr>
            <w:tcW w:w="1567" w:type="dxa"/>
            <w:noWrap/>
            <w:hideMark/>
          </w:tcPr>
          <w:p w:rsidR="00217841" w:rsidRPr="001D6474" w:rsidRDefault="00217841" w:rsidP="00F93041">
            <w:pPr>
              <w:cnfStyle w:val="000000100000" w:firstRow="0" w:lastRow="0" w:firstColumn="0" w:lastColumn="0" w:oddVBand="0" w:evenVBand="0" w:oddHBand="1" w:evenHBand="0" w:firstRowFirstColumn="0" w:firstRowLastColumn="0" w:lastRowFirstColumn="0" w:lastRowLastColumn="0"/>
              <w:rPr>
                <w:b/>
              </w:rPr>
            </w:pPr>
            <w:r w:rsidRPr="001D6474">
              <w:rPr>
                <w:b/>
              </w:rPr>
              <w:t>100.5</w:t>
            </w:r>
          </w:p>
        </w:tc>
        <w:tc>
          <w:tcPr>
            <w:tcW w:w="1144" w:type="dxa"/>
            <w:noWrap/>
            <w:hideMark/>
          </w:tcPr>
          <w:p w:rsidR="00217841" w:rsidRPr="00B15A73"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p>
        </w:tc>
        <w:tc>
          <w:tcPr>
            <w:tcW w:w="1504" w:type="dxa"/>
            <w:noWrap/>
            <w:hideMark/>
          </w:tcPr>
          <w:p w:rsidR="00217841" w:rsidRPr="00B15A73"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p>
        </w:tc>
      </w:tr>
    </w:tbl>
    <w:p w:rsidR="00217841" w:rsidRDefault="00217841" w:rsidP="00217841">
      <w:pPr>
        <w:pStyle w:val="Caption"/>
      </w:pPr>
      <w:bookmarkStart w:id="1104" w:name="_Toc327468199"/>
      <w:r>
        <w:t xml:space="preserve">Tabelle </w:t>
      </w:r>
      <w:fldSimple w:instr=" SEQ Tabelle \* ARABIC ">
        <w:r w:rsidR="000E6CF3">
          <w:rPr>
            <w:noProof/>
          </w:rPr>
          <w:t>48</w:t>
        </w:r>
      </w:fldSimple>
      <w:r w:rsidRPr="001E4289">
        <w:t xml:space="preserve"> - Tickets Sprint </w:t>
      </w:r>
      <w:r>
        <w:t>14</w:t>
      </w:r>
      <w:bookmarkEnd w:id="1104"/>
    </w:p>
    <w:p w:rsidR="00217841" w:rsidRDefault="00217841" w:rsidP="00217841">
      <w:pPr>
        <w:pStyle w:val="Heading4"/>
      </w:pPr>
      <w:bookmarkStart w:id="1105" w:name="_Toc327467993"/>
      <w:r>
        <w:t>Sprint 15</w:t>
      </w:r>
      <w:bookmarkEnd w:id="1105"/>
    </w:p>
    <w:tbl>
      <w:tblPr>
        <w:tblStyle w:val="MediumShading1-Accent1"/>
        <w:tblW w:w="0" w:type="auto"/>
        <w:tblLook w:val="04A0" w:firstRow="1" w:lastRow="0" w:firstColumn="1" w:lastColumn="0" w:noHBand="0" w:noVBand="1"/>
      </w:tblPr>
      <w:tblGrid>
        <w:gridCol w:w="817"/>
        <w:gridCol w:w="2977"/>
        <w:gridCol w:w="1276"/>
        <w:gridCol w:w="1559"/>
        <w:gridCol w:w="1134"/>
        <w:gridCol w:w="1525"/>
      </w:tblGrid>
      <w:tr w:rsidR="00217841" w:rsidTr="00F93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rsidR="00217841" w:rsidRDefault="00217841" w:rsidP="00F93041">
            <w:r>
              <w:t>#</w:t>
            </w:r>
          </w:p>
        </w:tc>
        <w:tc>
          <w:tcPr>
            <w:tcW w:w="2977"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Thema</w:t>
            </w:r>
          </w:p>
        </w:tc>
        <w:tc>
          <w:tcPr>
            <w:tcW w:w="1276"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Geschätzter Aufwand</w:t>
            </w:r>
          </w:p>
        </w:tc>
        <w:tc>
          <w:tcPr>
            <w:tcW w:w="1559"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Aufgewendete Zeit</w:t>
            </w:r>
          </w:p>
        </w:tc>
        <w:tc>
          <w:tcPr>
            <w:tcW w:w="1134"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Beginn</w:t>
            </w:r>
          </w:p>
        </w:tc>
        <w:tc>
          <w:tcPr>
            <w:tcW w:w="1525"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Abgabedatum</w:t>
            </w:r>
          </w:p>
        </w:tc>
      </w:tr>
      <w:tr w:rsidR="00217841" w:rsidRPr="007E34EE"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7E34EE" w:rsidRDefault="00217841" w:rsidP="00F93041">
            <w:pPr>
              <w:rPr>
                <w:rFonts w:ascii="Calibri" w:eastAsia="Times New Roman" w:hAnsi="Calibri" w:cs="Calibri"/>
                <w:color w:val="000000"/>
                <w:lang w:eastAsia="de-CH"/>
              </w:rPr>
            </w:pPr>
            <w:r w:rsidRPr="007E34EE">
              <w:rPr>
                <w:rFonts w:ascii="Calibri" w:eastAsia="Times New Roman" w:hAnsi="Calibri" w:cs="Calibri"/>
                <w:color w:val="000000"/>
                <w:lang w:eastAsia="de-CH"/>
              </w:rPr>
              <w:t>688</w:t>
            </w:r>
          </w:p>
        </w:tc>
        <w:tc>
          <w:tcPr>
            <w:tcW w:w="2977" w:type="dxa"/>
            <w:noWrap/>
            <w:hideMark/>
          </w:tcPr>
          <w:p w:rsidR="00217841" w:rsidRPr="007E34EE"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Meeting</w:t>
            </w:r>
            <w:r>
              <w:rPr>
                <w:rFonts w:ascii="Calibri" w:eastAsia="Times New Roman" w:hAnsi="Calibri" w:cs="Calibri"/>
                <w:color w:val="000000"/>
                <w:lang w:eastAsia="de-CH"/>
              </w:rPr>
              <w:t>,</w:t>
            </w:r>
            <w:r w:rsidRPr="007E34EE">
              <w:rPr>
                <w:rFonts w:ascii="Calibri" w:eastAsia="Times New Roman" w:hAnsi="Calibri" w:cs="Calibri"/>
                <w:color w:val="000000"/>
                <w:lang w:eastAsia="de-CH"/>
              </w:rPr>
              <w:t xml:space="preserve"> 06.06.12</w:t>
            </w:r>
          </w:p>
        </w:tc>
        <w:tc>
          <w:tcPr>
            <w:tcW w:w="1276" w:type="dxa"/>
            <w:noWrap/>
            <w:hideMark/>
          </w:tcPr>
          <w:p w:rsidR="00217841" w:rsidRPr="00D747F8" w:rsidRDefault="00217841" w:rsidP="00F93041">
            <w:pPr>
              <w:cnfStyle w:val="000000100000" w:firstRow="0" w:lastRow="0" w:firstColumn="0" w:lastColumn="0" w:oddVBand="0" w:evenVBand="0" w:oddHBand="1" w:evenHBand="0" w:firstRowFirstColumn="0" w:firstRowLastColumn="0" w:lastRowFirstColumn="0" w:lastRowLastColumn="0"/>
            </w:pPr>
            <w:r w:rsidRPr="00D747F8">
              <w:t>7</w:t>
            </w:r>
          </w:p>
        </w:tc>
        <w:tc>
          <w:tcPr>
            <w:tcW w:w="1559" w:type="dxa"/>
            <w:noWrap/>
            <w:hideMark/>
          </w:tcPr>
          <w:p w:rsidR="00217841" w:rsidRPr="00D747F8" w:rsidRDefault="00217841" w:rsidP="00F93041">
            <w:pPr>
              <w:cnfStyle w:val="000000100000" w:firstRow="0" w:lastRow="0" w:firstColumn="0" w:lastColumn="0" w:oddVBand="0" w:evenVBand="0" w:oddHBand="1" w:evenHBand="0" w:firstRowFirstColumn="0" w:firstRowLastColumn="0" w:lastRowFirstColumn="0" w:lastRowLastColumn="0"/>
            </w:pPr>
            <w:r w:rsidRPr="00D747F8">
              <w:t>6.75</w:t>
            </w:r>
          </w:p>
        </w:tc>
        <w:tc>
          <w:tcPr>
            <w:tcW w:w="1134" w:type="dxa"/>
            <w:noWrap/>
            <w:hideMark/>
          </w:tcPr>
          <w:p w:rsidR="00217841" w:rsidRPr="007E34EE"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08.06.2012</w:t>
            </w:r>
          </w:p>
        </w:tc>
        <w:tc>
          <w:tcPr>
            <w:tcW w:w="1525" w:type="dxa"/>
            <w:noWrap/>
            <w:hideMark/>
          </w:tcPr>
          <w:p w:rsidR="00217841" w:rsidRPr="007E34EE"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08.06.2012</w:t>
            </w:r>
          </w:p>
        </w:tc>
      </w:tr>
      <w:tr w:rsidR="00217841" w:rsidRPr="007E34EE"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7E34EE" w:rsidRDefault="00217841" w:rsidP="00F93041">
            <w:pPr>
              <w:rPr>
                <w:rFonts w:ascii="Calibri" w:eastAsia="Times New Roman" w:hAnsi="Calibri" w:cs="Calibri"/>
                <w:color w:val="000000"/>
                <w:lang w:eastAsia="de-CH"/>
              </w:rPr>
            </w:pPr>
            <w:r w:rsidRPr="007E34EE">
              <w:rPr>
                <w:rFonts w:ascii="Calibri" w:eastAsia="Times New Roman" w:hAnsi="Calibri" w:cs="Calibri"/>
                <w:color w:val="000000"/>
                <w:lang w:eastAsia="de-CH"/>
              </w:rPr>
              <w:t>690</w:t>
            </w:r>
          </w:p>
        </w:tc>
        <w:tc>
          <w:tcPr>
            <w:tcW w:w="2977" w:type="dxa"/>
            <w:noWrap/>
            <w:hideMark/>
          </w:tcPr>
          <w:p w:rsidR="00217841" w:rsidRPr="007E34EE"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Video und Wiki Seite erstellt</w:t>
            </w:r>
          </w:p>
        </w:tc>
        <w:tc>
          <w:tcPr>
            <w:tcW w:w="1276" w:type="dxa"/>
            <w:noWrap/>
            <w:hideMark/>
          </w:tcPr>
          <w:p w:rsidR="00217841" w:rsidRPr="00D747F8" w:rsidRDefault="00217841" w:rsidP="00F93041">
            <w:pPr>
              <w:cnfStyle w:val="000000010000" w:firstRow="0" w:lastRow="0" w:firstColumn="0" w:lastColumn="0" w:oddVBand="0" w:evenVBand="0" w:oddHBand="0" w:evenHBand="1" w:firstRowFirstColumn="0" w:firstRowLastColumn="0" w:lastRowFirstColumn="0" w:lastRowLastColumn="0"/>
            </w:pPr>
            <w:r w:rsidRPr="00D747F8">
              <w:t>12</w:t>
            </w:r>
          </w:p>
        </w:tc>
        <w:tc>
          <w:tcPr>
            <w:tcW w:w="1559" w:type="dxa"/>
            <w:noWrap/>
            <w:hideMark/>
          </w:tcPr>
          <w:p w:rsidR="00217841" w:rsidRPr="00D747F8" w:rsidRDefault="00217841" w:rsidP="00F93041">
            <w:pPr>
              <w:cnfStyle w:val="000000010000" w:firstRow="0" w:lastRow="0" w:firstColumn="0" w:lastColumn="0" w:oddVBand="0" w:evenVBand="0" w:oddHBand="0" w:evenHBand="1" w:firstRowFirstColumn="0" w:firstRowLastColumn="0" w:lastRowFirstColumn="0" w:lastRowLastColumn="0"/>
            </w:pPr>
            <w:r w:rsidRPr="00D747F8">
              <w:t>12</w:t>
            </w:r>
          </w:p>
        </w:tc>
        <w:tc>
          <w:tcPr>
            <w:tcW w:w="1134" w:type="dxa"/>
            <w:noWrap/>
            <w:hideMark/>
          </w:tcPr>
          <w:p w:rsidR="00217841" w:rsidRPr="007E34EE"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04.06.2012</w:t>
            </w:r>
          </w:p>
        </w:tc>
        <w:tc>
          <w:tcPr>
            <w:tcW w:w="1525" w:type="dxa"/>
            <w:noWrap/>
            <w:hideMark/>
          </w:tcPr>
          <w:p w:rsidR="00217841" w:rsidRPr="007E34EE"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11.06.2012</w:t>
            </w:r>
          </w:p>
        </w:tc>
      </w:tr>
      <w:tr w:rsidR="00217841" w:rsidRPr="007E34EE"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7E34EE" w:rsidRDefault="00217841" w:rsidP="00F93041">
            <w:pPr>
              <w:rPr>
                <w:rFonts w:ascii="Calibri" w:eastAsia="Times New Roman" w:hAnsi="Calibri" w:cs="Calibri"/>
                <w:color w:val="000000"/>
                <w:lang w:eastAsia="de-CH"/>
              </w:rPr>
            </w:pPr>
            <w:r w:rsidRPr="007E34EE">
              <w:rPr>
                <w:rFonts w:ascii="Calibri" w:eastAsia="Times New Roman" w:hAnsi="Calibri" w:cs="Calibri"/>
                <w:color w:val="000000"/>
                <w:lang w:eastAsia="de-CH"/>
              </w:rPr>
              <w:t>692</w:t>
            </w:r>
          </w:p>
        </w:tc>
        <w:tc>
          <w:tcPr>
            <w:tcW w:w="2977" w:type="dxa"/>
            <w:noWrap/>
            <w:hideMark/>
          </w:tcPr>
          <w:p w:rsidR="00217841" w:rsidRPr="007E34EE"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Persönlicher Bericht geschrieben</w:t>
            </w:r>
          </w:p>
        </w:tc>
        <w:tc>
          <w:tcPr>
            <w:tcW w:w="1276" w:type="dxa"/>
            <w:noWrap/>
            <w:hideMark/>
          </w:tcPr>
          <w:p w:rsidR="00217841" w:rsidRPr="00D747F8" w:rsidRDefault="00217841" w:rsidP="00F93041">
            <w:pPr>
              <w:cnfStyle w:val="000000100000" w:firstRow="0" w:lastRow="0" w:firstColumn="0" w:lastColumn="0" w:oddVBand="0" w:evenVBand="0" w:oddHBand="1" w:evenHBand="0" w:firstRowFirstColumn="0" w:firstRowLastColumn="0" w:lastRowFirstColumn="0" w:lastRowLastColumn="0"/>
            </w:pPr>
            <w:r w:rsidRPr="00D747F8">
              <w:t>2</w:t>
            </w:r>
          </w:p>
        </w:tc>
        <w:tc>
          <w:tcPr>
            <w:tcW w:w="1559" w:type="dxa"/>
            <w:noWrap/>
            <w:hideMark/>
          </w:tcPr>
          <w:p w:rsidR="00217841" w:rsidRPr="00D747F8" w:rsidRDefault="00217841" w:rsidP="00F93041">
            <w:pPr>
              <w:cnfStyle w:val="000000100000" w:firstRow="0" w:lastRow="0" w:firstColumn="0" w:lastColumn="0" w:oddVBand="0" w:evenVBand="0" w:oddHBand="1" w:evenHBand="0" w:firstRowFirstColumn="0" w:firstRowLastColumn="0" w:lastRowFirstColumn="0" w:lastRowLastColumn="0"/>
            </w:pPr>
            <w:r w:rsidRPr="00D747F8">
              <w:t>2.25</w:t>
            </w:r>
          </w:p>
        </w:tc>
        <w:tc>
          <w:tcPr>
            <w:tcW w:w="1134" w:type="dxa"/>
            <w:noWrap/>
            <w:hideMark/>
          </w:tcPr>
          <w:p w:rsidR="00217841" w:rsidRPr="007E34EE"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04.06.2012</w:t>
            </w:r>
          </w:p>
        </w:tc>
        <w:tc>
          <w:tcPr>
            <w:tcW w:w="1525" w:type="dxa"/>
            <w:noWrap/>
            <w:hideMark/>
          </w:tcPr>
          <w:p w:rsidR="00217841" w:rsidRPr="007E34EE"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11.06.2012</w:t>
            </w:r>
          </w:p>
        </w:tc>
      </w:tr>
      <w:tr w:rsidR="00217841" w:rsidRPr="007E34EE"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7E34EE" w:rsidRDefault="00217841" w:rsidP="00F93041">
            <w:pPr>
              <w:rPr>
                <w:rFonts w:ascii="Calibri" w:eastAsia="Times New Roman" w:hAnsi="Calibri" w:cs="Calibri"/>
                <w:color w:val="000000"/>
                <w:lang w:eastAsia="de-CH"/>
              </w:rPr>
            </w:pPr>
            <w:r w:rsidRPr="007E34EE">
              <w:rPr>
                <w:rFonts w:ascii="Calibri" w:eastAsia="Times New Roman" w:hAnsi="Calibri" w:cs="Calibri"/>
                <w:color w:val="000000"/>
                <w:lang w:eastAsia="de-CH"/>
              </w:rPr>
              <w:t>694</w:t>
            </w:r>
          </w:p>
        </w:tc>
        <w:tc>
          <w:tcPr>
            <w:tcW w:w="2977" w:type="dxa"/>
            <w:noWrap/>
            <w:hideMark/>
          </w:tcPr>
          <w:p w:rsidR="00217841" w:rsidRPr="007E34EE"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Installationsanleitung geschrieben</w:t>
            </w:r>
          </w:p>
        </w:tc>
        <w:tc>
          <w:tcPr>
            <w:tcW w:w="1276" w:type="dxa"/>
            <w:noWrap/>
            <w:hideMark/>
          </w:tcPr>
          <w:p w:rsidR="00217841" w:rsidRPr="00D747F8" w:rsidRDefault="00217841" w:rsidP="00F93041">
            <w:pPr>
              <w:cnfStyle w:val="000000010000" w:firstRow="0" w:lastRow="0" w:firstColumn="0" w:lastColumn="0" w:oddVBand="0" w:evenVBand="0" w:oddHBand="0" w:evenHBand="1" w:firstRowFirstColumn="0" w:firstRowLastColumn="0" w:lastRowFirstColumn="0" w:lastRowLastColumn="0"/>
            </w:pPr>
            <w:r w:rsidRPr="00D747F8">
              <w:t>4</w:t>
            </w:r>
          </w:p>
        </w:tc>
        <w:tc>
          <w:tcPr>
            <w:tcW w:w="1559" w:type="dxa"/>
            <w:noWrap/>
            <w:hideMark/>
          </w:tcPr>
          <w:p w:rsidR="00217841" w:rsidRPr="00D747F8" w:rsidRDefault="00217841" w:rsidP="00F93041">
            <w:pPr>
              <w:cnfStyle w:val="000000010000" w:firstRow="0" w:lastRow="0" w:firstColumn="0" w:lastColumn="0" w:oddVBand="0" w:evenVBand="0" w:oddHBand="0" w:evenHBand="1" w:firstRowFirstColumn="0" w:firstRowLastColumn="0" w:lastRowFirstColumn="0" w:lastRowLastColumn="0"/>
            </w:pPr>
            <w:r w:rsidRPr="00D747F8">
              <w:t>4</w:t>
            </w:r>
          </w:p>
        </w:tc>
        <w:tc>
          <w:tcPr>
            <w:tcW w:w="1134" w:type="dxa"/>
            <w:noWrap/>
            <w:hideMark/>
          </w:tcPr>
          <w:p w:rsidR="00217841" w:rsidRPr="007E34EE"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04.06.2012</w:t>
            </w:r>
          </w:p>
        </w:tc>
        <w:tc>
          <w:tcPr>
            <w:tcW w:w="1525" w:type="dxa"/>
            <w:noWrap/>
            <w:hideMark/>
          </w:tcPr>
          <w:p w:rsidR="00217841" w:rsidRPr="007E34EE"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11.06.2012</w:t>
            </w:r>
          </w:p>
        </w:tc>
      </w:tr>
      <w:tr w:rsidR="00217841" w:rsidRPr="007E34EE"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7E34EE" w:rsidRDefault="00217841" w:rsidP="00F93041">
            <w:pPr>
              <w:rPr>
                <w:rFonts w:ascii="Calibri" w:eastAsia="Times New Roman" w:hAnsi="Calibri" w:cs="Calibri"/>
                <w:color w:val="000000"/>
                <w:lang w:eastAsia="de-CH"/>
              </w:rPr>
            </w:pPr>
            <w:r w:rsidRPr="007E34EE">
              <w:rPr>
                <w:rFonts w:ascii="Calibri" w:eastAsia="Times New Roman" w:hAnsi="Calibri" w:cs="Calibri"/>
                <w:color w:val="000000"/>
                <w:lang w:eastAsia="de-CH"/>
              </w:rPr>
              <w:t>696</w:t>
            </w:r>
          </w:p>
        </w:tc>
        <w:tc>
          <w:tcPr>
            <w:tcW w:w="2977" w:type="dxa"/>
            <w:noWrap/>
            <w:hideMark/>
          </w:tcPr>
          <w:p w:rsidR="00217841" w:rsidRPr="007E34EE"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Code dokumentiert</w:t>
            </w:r>
          </w:p>
        </w:tc>
        <w:tc>
          <w:tcPr>
            <w:tcW w:w="1276" w:type="dxa"/>
            <w:noWrap/>
            <w:hideMark/>
          </w:tcPr>
          <w:p w:rsidR="00217841" w:rsidRPr="00D747F8" w:rsidRDefault="00217841" w:rsidP="00F93041">
            <w:pPr>
              <w:cnfStyle w:val="000000100000" w:firstRow="0" w:lastRow="0" w:firstColumn="0" w:lastColumn="0" w:oddVBand="0" w:evenVBand="0" w:oddHBand="1" w:evenHBand="0" w:firstRowFirstColumn="0" w:firstRowLastColumn="0" w:lastRowFirstColumn="0" w:lastRowLastColumn="0"/>
            </w:pPr>
            <w:r w:rsidRPr="00D747F8">
              <w:t>3</w:t>
            </w:r>
          </w:p>
        </w:tc>
        <w:tc>
          <w:tcPr>
            <w:tcW w:w="1559" w:type="dxa"/>
            <w:noWrap/>
            <w:hideMark/>
          </w:tcPr>
          <w:p w:rsidR="00217841" w:rsidRPr="00D747F8" w:rsidRDefault="00217841" w:rsidP="00F93041">
            <w:pPr>
              <w:cnfStyle w:val="000000100000" w:firstRow="0" w:lastRow="0" w:firstColumn="0" w:lastColumn="0" w:oddVBand="0" w:evenVBand="0" w:oddHBand="1" w:evenHBand="0" w:firstRowFirstColumn="0" w:firstRowLastColumn="0" w:lastRowFirstColumn="0" w:lastRowLastColumn="0"/>
            </w:pPr>
            <w:r w:rsidRPr="00D747F8">
              <w:t>5.5</w:t>
            </w:r>
          </w:p>
        </w:tc>
        <w:tc>
          <w:tcPr>
            <w:tcW w:w="1134" w:type="dxa"/>
            <w:noWrap/>
            <w:hideMark/>
          </w:tcPr>
          <w:p w:rsidR="00217841" w:rsidRPr="007E34EE"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04.06.2012</w:t>
            </w:r>
          </w:p>
        </w:tc>
        <w:tc>
          <w:tcPr>
            <w:tcW w:w="1525" w:type="dxa"/>
            <w:noWrap/>
            <w:hideMark/>
          </w:tcPr>
          <w:p w:rsidR="00217841" w:rsidRPr="007E34EE"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11.06.2012</w:t>
            </w:r>
          </w:p>
        </w:tc>
      </w:tr>
      <w:tr w:rsidR="00217841" w:rsidRPr="007E34EE"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7E34EE" w:rsidRDefault="00217841" w:rsidP="00F93041">
            <w:pPr>
              <w:rPr>
                <w:rFonts w:ascii="Calibri" w:eastAsia="Times New Roman" w:hAnsi="Calibri" w:cs="Calibri"/>
                <w:color w:val="000000"/>
                <w:lang w:eastAsia="de-CH"/>
              </w:rPr>
            </w:pPr>
            <w:r w:rsidRPr="007E34EE">
              <w:rPr>
                <w:rFonts w:ascii="Calibri" w:eastAsia="Times New Roman" w:hAnsi="Calibri" w:cs="Calibri"/>
                <w:color w:val="000000"/>
                <w:lang w:eastAsia="de-CH"/>
              </w:rPr>
              <w:t>697</w:t>
            </w:r>
          </w:p>
        </w:tc>
        <w:tc>
          <w:tcPr>
            <w:tcW w:w="2977" w:type="dxa"/>
            <w:noWrap/>
            <w:hideMark/>
          </w:tcPr>
          <w:p w:rsidR="00217841" w:rsidRPr="007E34EE"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Weiterentwicklung dokumentiert</w:t>
            </w:r>
          </w:p>
        </w:tc>
        <w:tc>
          <w:tcPr>
            <w:tcW w:w="1276" w:type="dxa"/>
            <w:noWrap/>
            <w:hideMark/>
          </w:tcPr>
          <w:p w:rsidR="00217841" w:rsidRPr="00D747F8" w:rsidRDefault="00217841" w:rsidP="00F93041">
            <w:pPr>
              <w:cnfStyle w:val="000000010000" w:firstRow="0" w:lastRow="0" w:firstColumn="0" w:lastColumn="0" w:oddVBand="0" w:evenVBand="0" w:oddHBand="0" w:evenHBand="1" w:firstRowFirstColumn="0" w:firstRowLastColumn="0" w:lastRowFirstColumn="0" w:lastRowLastColumn="0"/>
            </w:pPr>
            <w:r w:rsidRPr="00D747F8">
              <w:t>3</w:t>
            </w:r>
          </w:p>
        </w:tc>
        <w:tc>
          <w:tcPr>
            <w:tcW w:w="1559" w:type="dxa"/>
            <w:noWrap/>
            <w:hideMark/>
          </w:tcPr>
          <w:p w:rsidR="00217841" w:rsidRPr="00D747F8" w:rsidRDefault="00217841" w:rsidP="00F93041">
            <w:pPr>
              <w:cnfStyle w:val="000000010000" w:firstRow="0" w:lastRow="0" w:firstColumn="0" w:lastColumn="0" w:oddVBand="0" w:evenVBand="0" w:oddHBand="0" w:evenHBand="1" w:firstRowFirstColumn="0" w:firstRowLastColumn="0" w:lastRowFirstColumn="0" w:lastRowLastColumn="0"/>
            </w:pPr>
            <w:r w:rsidRPr="00D747F8">
              <w:t>2.25</w:t>
            </w:r>
          </w:p>
        </w:tc>
        <w:tc>
          <w:tcPr>
            <w:tcW w:w="1134" w:type="dxa"/>
            <w:noWrap/>
            <w:hideMark/>
          </w:tcPr>
          <w:p w:rsidR="00217841" w:rsidRPr="007E34EE"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04.06.2012</w:t>
            </w:r>
          </w:p>
        </w:tc>
        <w:tc>
          <w:tcPr>
            <w:tcW w:w="1525" w:type="dxa"/>
            <w:noWrap/>
            <w:hideMark/>
          </w:tcPr>
          <w:p w:rsidR="00217841" w:rsidRPr="007E34EE"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11.06.2012</w:t>
            </w:r>
          </w:p>
        </w:tc>
      </w:tr>
      <w:tr w:rsidR="00217841" w:rsidRPr="007E34EE"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7E34EE" w:rsidRDefault="00217841" w:rsidP="00F93041">
            <w:pPr>
              <w:rPr>
                <w:rFonts w:ascii="Calibri" w:eastAsia="Times New Roman" w:hAnsi="Calibri" w:cs="Calibri"/>
                <w:color w:val="000000"/>
                <w:lang w:eastAsia="de-CH"/>
              </w:rPr>
            </w:pPr>
            <w:r w:rsidRPr="007E34EE">
              <w:rPr>
                <w:rFonts w:ascii="Calibri" w:eastAsia="Times New Roman" w:hAnsi="Calibri" w:cs="Calibri"/>
                <w:color w:val="000000"/>
                <w:lang w:eastAsia="de-CH"/>
              </w:rPr>
              <w:t>699</w:t>
            </w:r>
          </w:p>
        </w:tc>
        <w:tc>
          <w:tcPr>
            <w:tcW w:w="2977" w:type="dxa"/>
            <w:noWrap/>
            <w:hideMark/>
          </w:tcPr>
          <w:p w:rsidR="00217841" w:rsidRPr="007E34EE"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Tools sind beschrieben</w:t>
            </w:r>
          </w:p>
        </w:tc>
        <w:tc>
          <w:tcPr>
            <w:tcW w:w="1276" w:type="dxa"/>
            <w:noWrap/>
            <w:hideMark/>
          </w:tcPr>
          <w:p w:rsidR="00217841" w:rsidRPr="00D747F8" w:rsidRDefault="00217841" w:rsidP="00F93041">
            <w:pPr>
              <w:cnfStyle w:val="000000100000" w:firstRow="0" w:lastRow="0" w:firstColumn="0" w:lastColumn="0" w:oddVBand="0" w:evenVBand="0" w:oddHBand="1" w:evenHBand="0" w:firstRowFirstColumn="0" w:firstRowLastColumn="0" w:lastRowFirstColumn="0" w:lastRowLastColumn="0"/>
            </w:pPr>
            <w:r w:rsidRPr="00D747F8">
              <w:t>1</w:t>
            </w:r>
          </w:p>
        </w:tc>
        <w:tc>
          <w:tcPr>
            <w:tcW w:w="1559" w:type="dxa"/>
            <w:noWrap/>
            <w:hideMark/>
          </w:tcPr>
          <w:p w:rsidR="00217841" w:rsidRPr="00D747F8" w:rsidRDefault="00217841" w:rsidP="00F93041">
            <w:pPr>
              <w:cnfStyle w:val="000000100000" w:firstRow="0" w:lastRow="0" w:firstColumn="0" w:lastColumn="0" w:oddVBand="0" w:evenVBand="0" w:oddHBand="1" w:evenHBand="0" w:firstRowFirstColumn="0" w:firstRowLastColumn="0" w:lastRowFirstColumn="0" w:lastRowLastColumn="0"/>
            </w:pPr>
            <w:r w:rsidRPr="00D747F8">
              <w:t>1</w:t>
            </w:r>
          </w:p>
        </w:tc>
        <w:tc>
          <w:tcPr>
            <w:tcW w:w="1134" w:type="dxa"/>
            <w:noWrap/>
            <w:hideMark/>
          </w:tcPr>
          <w:p w:rsidR="00217841" w:rsidRPr="007E34EE"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04.06.2012</w:t>
            </w:r>
          </w:p>
        </w:tc>
        <w:tc>
          <w:tcPr>
            <w:tcW w:w="1525" w:type="dxa"/>
            <w:noWrap/>
            <w:hideMark/>
          </w:tcPr>
          <w:p w:rsidR="00217841" w:rsidRPr="007E34EE"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11.06.2012</w:t>
            </w:r>
          </w:p>
        </w:tc>
      </w:tr>
      <w:tr w:rsidR="00217841" w:rsidRPr="007E34EE"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7E34EE" w:rsidRDefault="00217841" w:rsidP="00F93041">
            <w:pPr>
              <w:rPr>
                <w:rFonts w:ascii="Calibri" w:eastAsia="Times New Roman" w:hAnsi="Calibri" w:cs="Calibri"/>
                <w:color w:val="000000"/>
                <w:lang w:eastAsia="de-CH"/>
              </w:rPr>
            </w:pPr>
            <w:r w:rsidRPr="007E34EE">
              <w:rPr>
                <w:rFonts w:ascii="Calibri" w:eastAsia="Times New Roman" w:hAnsi="Calibri" w:cs="Calibri"/>
                <w:color w:val="000000"/>
                <w:lang w:eastAsia="de-CH"/>
              </w:rPr>
              <w:t>700</w:t>
            </w:r>
          </w:p>
        </w:tc>
        <w:tc>
          <w:tcPr>
            <w:tcW w:w="2977" w:type="dxa"/>
            <w:noWrap/>
            <w:hideMark/>
          </w:tcPr>
          <w:p w:rsidR="00217841" w:rsidRPr="007E34EE"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Einleitung Technischer Bericht geschrieben</w:t>
            </w:r>
          </w:p>
        </w:tc>
        <w:tc>
          <w:tcPr>
            <w:tcW w:w="1276" w:type="dxa"/>
            <w:noWrap/>
            <w:hideMark/>
          </w:tcPr>
          <w:p w:rsidR="00217841" w:rsidRPr="00D747F8" w:rsidRDefault="00217841" w:rsidP="00F93041">
            <w:pPr>
              <w:cnfStyle w:val="000000010000" w:firstRow="0" w:lastRow="0" w:firstColumn="0" w:lastColumn="0" w:oddVBand="0" w:evenVBand="0" w:oddHBand="0" w:evenHBand="1" w:firstRowFirstColumn="0" w:firstRowLastColumn="0" w:lastRowFirstColumn="0" w:lastRowLastColumn="0"/>
            </w:pPr>
            <w:r w:rsidRPr="00D747F8">
              <w:t>3</w:t>
            </w:r>
          </w:p>
        </w:tc>
        <w:tc>
          <w:tcPr>
            <w:tcW w:w="1559" w:type="dxa"/>
            <w:noWrap/>
            <w:hideMark/>
          </w:tcPr>
          <w:p w:rsidR="00217841" w:rsidRPr="00D747F8" w:rsidRDefault="00217841" w:rsidP="00F93041">
            <w:pPr>
              <w:cnfStyle w:val="000000010000" w:firstRow="0" w:lastRow="0" w:firstColumn="0" w:lastColumn="0" w:oddVBand="0" w:evenVBand="0" w:oddHBand="0" w:evenHBand="1" w:firstRowFirstColumn="0" w:firstRowLastColumn="0" w:lastRowFirstColumn="0" w:lastRowLastColumn="0"/>
            </w:pPr>
            <w:r w:rsidRPr="00D747F8">
              <w:t>1.5</w:t>
            </w:r>
          </w:p>
        </w:tc>
        <w:tc>
          <w:tcPr>
            <w:tcW w:w="1134" w:type="dxa"/>
            <w:noWrap/>
            <w:hideMark/>
          </w:tcPr>
          <w:p w:rsidR="00217841" w:rsidRPr="007E34EE"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04.06.2012</w:t>
            </w:r>
          </w:p>
        </w:tc>
        <w:tc>
          <w:tcPr>
            <w:tcW w:w="1525" w:type="dxa"/>
            <w:noWrap/>
            <w:hideMark/>
          </w:tcPr>
          <w:p w:rsidR="00217841" w:rsidRPr="007E34EE"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11.06.2012</w:t>
            </w:r>
          </w:p>
        </w:tc>
      </w:tr>
      <w:tr w:rsidR="00217841" w:rsidRPr="007E34EE"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7E34EE" w:rsidRDefault="00217841" w:rsidP="00F93041">
            <w:pPr>
              <w:rPr>
                <w:rFonts w:ascii="Calibri" w:eastAsia="Times New Roman" w:hAnsi="Calibri" w:cs="Calibri"/>
                <w:color w:val="000000"/>
                <w:lang w:eastAsia="de-CH"/>
              </w:rPr>
            </w:pPr>
            <w:r w:rsidRPr="007E34EE">
              <w:rPr>
                <w:rFonts w:ascii="Calibri" w:eastAsia="Times New Roman" w:hAnsi="Calibri" w:cs="Calibri"/>
                <w:color w:val="000000"/>
                <w:lang w:eastAsia="de-CH"/>
              </w:rPr>
              <w:t>701</w:t>
            </w:r>
          </w:p>
        </w:tc>
        <w:tc>
          <w:tcPr>
            <w:tcW w:w="2977" w:type="dxa"/>
            <w:noWrap/>
            <w:hideMark/>
          </w:tcPr>
          <w:p w:rsidR="00217841" w:rsidRPr="007E34EE"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Allgemeine Korrekturen. kleine Anpassungen</w:t>
            </w:r>
          </w:p>
        </w:tc>
        <w:tc>
          <w:tcPr>
            <w:tcW w:w="1276" w:type="dxa"/>
            <w:noWrap/>
            <w:hideMark/>
          </w:tcPr>
          <w:p w:rsidR="00217841" w:rsidRPr="00D747F8" w:rsidRDefault="00217841" w:rsidP="00F93041">
            <w:pPr>
              <w:cnfStyle w:val="000000100000" w:firstRow="0" w:lastRow="0" w:firstColumn="0" w:lastColumn="0" w:oddVBand="0" w:evenVBand="0" w:oddHBand="1" w:evenHBand="0" w:firstRowFirstColumn="0" w:firstRowLastColumn="0" w:lastRowFirstColumn="0" w:lastRowLastColumn="0"/>
            </w:pPr>
            <w:r w:rsidRPr="00D747F8">
              <w:t>12</w:t>
            </w:r>
          </w:p>
        </w:tc>
        <w:tc>
          <w:tcPr>
            <w:tcW w:w="1559" w:type="dxa"/>
            <w:noWrap/>
            <w:hideMark/>
          </w:tcPr>
          <w:p w:rsidR="00217841" w:rsidRPr="00D747F8" w:rsidRDefault="00217841" w:rsidP="00F93041">
            <w:pPr>
              <w:cnfStyle w:val="000000100000" w:firstRow="0" w:lastRow="0" w:firstColumn="0" w:lastColumn="0" w:oddVBand="0" w:evenVBand="0" w:oddHBand="1" w:evenHBand="0" w:firstRowFirstColumn="0" w:firstRowLastColumn="0" w:lastRowFirstColumn="0" w:lastRowLastColumn="0"/>
            </w:pPr>
            <w:r w:rsidRPr="00D747F8">
              <w:t>12</w:t>
            </w:r>
          </w:p>
        </w:tc>
        <w:tc>
          <w:tcPr>
            <w:tcW w:w="1134" w:type="dxa"/>
            <w:noWrap/>
            <w:hideMark/>
          </w:tcPr>
          <w:p w:rsidR="00217841" w:rsidRPr="007E34EE"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04.06.2012</w:t>
            </w:r>
          </w:p>
        </w:tc>
        <w:tc>
          <w:tcPr>
            <w:tcW w:w="1525" w:type="dxa"/>
            <w:noWrap/>
            <w:hideMark/>
          </w:tcPr>
          <w:p w:rsidR="00217841" w:rsidRPr="007E34EE"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11.06.2012</w:t>
            </w:r>
          </w:p>
        </w:tc>
      </w:tr>
      <w:tr w:rsidR="00217841" w:rsidRPr="007E34EE"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7E34EE" w:rsidRDefault="00217841" w:rsidP="00F93041">
            <w:pPr>
              <w:rPr>
                <w:rFonts w:ascii="Calibri" w:eastAsia="Times New Roman" w:hAnsi="Calibri" w:cs="Calibri"/>
                <w:color w:val="000000"/>
                <w:lang w:eastAsia="de-CH"/>
              </w:rPr>
            </w:pPr>
            <w:r w:rsidRPr="007E34EE">
              <w:rPr>
                <w:rFonts w:ascii="Calibri" w:eastAsia="Times New Roman" w:hAnsi="Calibri" w:cs="Calibri"/>
                <w:color w:val="000000"/>
                <w:lang w:eastAsia="de-CH"/>
              </w:rPr>
              <w:t>815</w:t>
            </w:r>
          </w:p>
        </w:tc>
        <w:tc>
          <w:tcPr>
            <w:tcW w:w="2977" w:type="dxa"/>
            <w:noWrap/>
            <w:hideMark/>
          </w:tcPr>
          <w:p w:rsidR="00217841" w:rsidRPr="007E34EE"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Design Constraints dokumentiert</w:t>
            </w:r>
          </w:p>
        </w:tc>
        <w:tc>
          <w:tcPr>
            <w:tcW w:w="1276" w:type="dxa"/>
            <w:noWrap/>
            <w:hideMark/>
          </w:tcPr>
          <w:p w:rsidR="00217841" w:rsidRPr="00D747F8" w:rsidRDefault="00217841" w:rsidP="00F93041">
            <w:pPr>
              <w:cnfStyle w:val="000000010000" w:firstRow="0" w:lastRow="0" w:firstColumn="0" w:lastColumn="0" w:oddVBand="0" w:evenVBand="0" w:oddHBand="0" w:evenHBand="1" w:firstRowFirstColumn="0" w:firstRowLastColumn="0" w:lastRowFirstColumn="0" w:lastRowLastColumn="0"/>
            </w:pPr>
            <w:r w:rsidRPr="00D747F8">
              <w:t>1.5</w:t>
            </w:r>
          </w:p>
        </w:tc>
        <w:tc>
          <w:tcPr>
            <w:tcW w:w="1559" w:type="dxa"/>
            <w:noWrap/>
            <w:hideMark/>
          </w:tcPr>
          <w:p w:rsidR="00217841" w:rsidRPr="00D747F8" w:rsidRDefault="00217841" w:rsidP="00F93041">
            <w:pPr>
              <w:cnfStyle w:val="000000010000" w:firstRow="0" w:lastRow="0" w:firstColumn="0" w:lastColumn="0" w:oddVBand="0" w:evenVBand="0" w:oddHBand="0" w:evenHBand="1" w:firstRowFirstColumn="0" w:firstRowLastColumn="0" w:lastRowFirstColumn="0" w:lastRowLastColumn="0"/>
            </w:pPr>
            <w:r w:rsidRPr="00D747F8">
              <w:t>1</w:t>
            </w:r>
          </w:p>
        </w:tc>
        <w:tc>
          <w:tcPr>
            <w:tcW w:w="1134" w:type="dxa"/>
            <w:noWrap/>
            <w:hideMark/>
          </w:tcPr>
          <w:p w:rsidR="00217841" w:rsidRPr="007E34EE"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04.06.2012</w:t>
            </w:r>
          </w:p>
        </w:tc>
        <w:tc>
          <w:tcPr>
            <w:tcW w:w="1525" w:type="dxa"/>
            <w:noWrap/>
            <w:hideMark/>
          </w:tcPr>
          <w:p w:rsidR="00217841" w:rsidRPr="007E34EE"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11.06.2012</w:t>
            </w:r>
          </w:p>
        </w:tc>
      </w:tr>
      <w:tr w:rsidR="00217841" w:rsidRPr="007E34EE"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7E34EE" w:rsidRDefault="00217841" w:rsidP="00F93041">
            <w:pPr>
              <w:rPr>
                <w:rFonts w:ascii="Calibri" w:eastAsia="Times New Roman" w:hAnsi="Calibri" w:cs="Calibri"/>
                <w:color w:val="000000"/>
                <w:lang w:eastAsia="de-CH"/>
              </w:rPr>
            </w:pPr>
            <w:r w:rsidRPr="007E34EE">
              <w:rPr>
                <w:rFonts w:ascii="Calibri" w:eastAsia="Times New Roman" w:hAnsi="Calibri" w:cs="Calibri"/>
                <w:color w:val="000000"/>
                <w:lang w:eastAsia="de-CH"/>
              </w:rPr>
              <w:t>819</w:t>
            </w:r>
          </w:p>
        </w:tc>
        <w:tc>
          <w:tcPr>
            <w:tcW w:w="2977" w:type="dxa"/>
            <w:noWrap/>
            <w:hideMark/>
          </w:tcPr>
          <w:p w:rsidR="00217841" w:rsidRPr="007E34EE"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 xml:space="preserve">GUI Design Entscheide </w:t>
            </w:r>
            <w:r w:rsidRPr="007E34EE">
              <w:rPr>
                <w:rFonts w:ascii="Calibri" w:eastAsia="Times New Roman" w:hAnsi="Calibri" w:cs="Calibri"/>
                <w:color w:val="000000"/>
                <w:lang w:eastAsia="de-CH"/>
              </w:rPr>
              <w:lastRenderedPageBreak/>
              <w:t>dokumentiert</w:t>
            </w:r>
          </w:p>
        </w:tc>
        <w:tc>
          <w:tcPr>
            <w:tcW w:w="1276" w:type="dxa"/>
            <w:noWrap/>
            <w:hideMark/>
          </w:tcPr>
          <w:p w:rsidR="00217841" w:rsidRPr="00D747F8" w:rsidRDefault="00217841" w:rsidP="00F93041">
            <w:pPr>
              <w:cnfStyle w:val="000000100000" w:firstRow="0" w:lastRow="0" w:firstColumn="0" w:lastColumn="0" w:oddVBand="0" w:evenVBand="0" w:oddHBand="1" w:evenHBand="0" w:firstRowFirstColumn="0" w:firstRowLastColumn="0" w:lastRowFirstColumn="0" w:lastRowLastColumn="0"/>
            </w:pPr>
            <w:r w:rsidRPr="00D747F8">
              <w:lastRenderedPageBreak/>
              <w:t>1</w:t>
            </w:r>
          </w:p>
        </w:tc>
        <w:tc>
          <w:tcPr>
            <w:tcW w:w="1559" w:type="dxa"/>
            <w:noWrap/>
            <w:hideMark/>
          </w:tcPr>
          <w:p w:rsidR="00217841" w:rsidRPr="00D747F8" w:rsidRDefault="00217841" w:rsidP="00F93041">
            <w:pPr>
              <w:cnfStyle w:val="000000100000" w:firstRow="0" w:lastRow="0" w:firstColumn="0" w:lastColumn="0" w:oddVBand="0" w:evenVBand="0" w:oddHBand="1" w:evenHBand="0" w:firstRowFirstColumn="0" w:firstRowLastColumn="0" w:lastRowFirstColumn="0" w:lastRowLastColumn="0"/>
            </w:pPr>
            <w:r w:rsidRPr="00D747F8">
              <w:t>2.75</w:t>
            </w:r>
          </w:p>
        </w:tc>
        <w:tc>
          <w:tcPr>
            <w:tcW w:w="1134" w:type="dxa"/>
            <w:noWrap/>
            <w:hideMark/>
          </w:tcPr>
          <w:p w:rsidR="00217841" w:rsidRPr="007E34EE"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04.06.2012</w:t>
            </w:r>
          </w:p>
        </w:tc>
        <w:tc>
          <w:tcPr>
            <w:tcW w:w="1525" w:type="dxa"/>
            <w:noWrap/>
            <w:hideMark/>
          </w:tcPr>
          <w:p w:rsidR="00217841" w:rsidRPr="007E34EE"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11.06.2012</w:t>
            </w:r>
          </w:p>
        </w:tc>
      </w:tr>
      <w:tr w:rsidR="00217841" w:rsidRPr="007E34EE"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7E34EE" w:rsidRDefault="00217841" w:rsidP="00F93041">
            <w:pPr>
              <w:rPr>
                <w:rFonts w:ascii="Calibri" w:eastAsia="Times New Roman" w:hAnsi="Calibri" w:cs="Calibri"/>
                <w:color w:val="000000"/>
                <w:lang w:eastAsia="de-CH"/>
              </w:rPr>
            </w:pPr>
            <w:r w:rsidRPr="007E34EE">
              <w:rPr>
                <w:rFonts w:ascii="Calibri" w:eastAsia="Times New Roman" w:hAnsi="Calibri" w:cs="Calibri"/>
                <w:color w:val="000000"/>
                <w:lang w:eastAsia="de-CH"/>
              </w:rPr>
              <w:lastRenderedPageBreak/>
              <w:t>820</w:t>
            </w:r>
          </w:p>
        </w:tc>
        <w:tc>
          <w:tcPr>
            <w:tcW w:w="2977" w:type="dxa"/>
            <w:noWrap/>
            <w:hideMark/>
          </w:tcPr>
          <w:p w:rsidR="00217841" w:rsidRPr="007E34EE"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GUI Guidelines dokumentiert</w:t>
            </w:r>
          </w:p>
        </w:tc>
        <w:tc>
          <w:tcPr>
            <w:tcW w:w="1276" w:type="dxa"/>
            <w:noWrap/>
            <w:hideMark/>
          </w:tcPr>
          <w:p w:rsidR="00217841" w:rsidRPr="00D747F8" w:rsidRDefault="00217841" w:rsidP="00F93041">
            <w:pPr>
              <w:cnfStyle w:val="000000010000" w:firstRow="0" w:lastRow="0" w:firstColumn="0" w:lastColumn="0" w:oddVBand="0" w:evenVBand="0" w:oddHBand="0" w:evenHBand="1" w:firstRowFirstColumn="0" w:firstRowLastColumn="0" w:lastRowFirstColumn="0" w:lastRowLastColumn="0"/>
            </w:pPr>
            <w:r w:rsidRPr="00D747F8">
              <w:t>2</w:t>
            </w:r>
          </w:p>
        </w:tc>
        <w:tc>
          <w:tcPr>
            <w:tcW w:w="1559" w:type="dxa"/>
            <w:noWrap/>
            <w:hideMark/>
          </w:tcPr>
          <w:p w:rsidR="00217841" w:rsidRPr="00D747F8" w:rsidRDefault="00217841" w:rsidP="00F93041">
            <w:pPr>
              <w:cnfStyle w:val="000000010000" w:firstRow="0" w:lastRow="0" w:firstColumn="0" w:lastColumn="0" w:oddVBand="0" w:evenVBand="0" w:oddHBand="0" w:evenHBand="1" w:firstRowFirstColumn="0" w:firstRowLastColumn="0" w:lastRowFirstColumn="0" w:lastRowLastColumn="0"/>
            </w:pPr>
            <w:r w:rsidRPr="00D747F8">
              <w:t>3</w:t>
            </w:r>
          </w:p>
        </w:tc>
        <w:tc>
          <w:tcPr>
            <w:tcW w:w="1134" w:type="dxa"/>
            <w:noWrap/>
            <w:hideMark/>
          </w:tcPr>
          <w:p w:rsidR="00217841" w:rsidRPr="007E34EE"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04.06.2012</w:t>
            </w:r>
          </w:p>
        </w:tc>
        <w:tc>
          <w:tcPr>
            <w:tcW w:w="1525" w:type="dxa"/>
            <w:noWrap/>
            <w:hideMark/>
          </w:tcPr>
          <w:p w:rsidR="00217841" w:rsidRPr="007E34EE"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11.06.2012</w:t>
            </w:r>
          </w:p>
        </w:tc>
      </w:tr>
      <w:tr w:rsidR="00217841" w:rsidRPr="007E34EE"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7E34EE" w:rsidRDefault="00217841" w:rsidP="00F93041">
            <w:pPr>
              <w:rPr>
                <w:rFonts w:ascii="Calibri" w:eastAsia="Times New Roman" w:hAnsi="Calibri" w:cs="Calibri"/>
                <w:color w:val="000000"/>
                <w:lang w:eastAsia="de-CH"/>
              </w:rPr>
            </w:pPr>
            <w:r w:rsidRPr="007E34EE">
              <w:rPr>
                <w:rFonts w:ascii="Calibri" w:eastAsia="Times New Roman" w:hAnsi="Calibri" w:cs="Calibri"/>
                <w:color w:val="000000"/>
                <w:lang w:eastAsia="de-CH"/>
              </w:rPr>
              <w:t>824</w:t>
            </w:r>
          </w:p>
        </w:tc>
        <w:tc>
          <w:tcPr>
            <w:tcW w:w="2977" w:type="dxa"/>
            <w:noWrap/>
            <w:hideMark/>
          </w:tcPr>
          <w:p w:rsidR="00217841" w:rsidRPr="007E34EE"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Tests dokumentiert</w:t>
            </w:r>
          </w:p>
        </w:tc>
        <w:tc>
          <w:tcPr>
            <w:tcW w:w="1276" w:type="dxa"/>
            <w:noWrap/>
            <w:hideMark/>
          </w:tcPr>
          <w:p w:rsidR="00217841" w:rsidRPr="00D747F8" w:rsidRDefault="00217841" w:rsidP="00F93041">
            <w:pPr>
              <w:cnfStyle w:val="000000100000" w:firstRow="0" w:lastRow="0" w:firstColumn="0" w:lastColumn="0" w:oddVBand="0" w:evenVBand="0" w:oddHBand="1" w:evenHBand="0" w:firstRowFirstColumn="0" w:firstRowLastColumn="0" w:lastRowFirstColumn="0" w:lastRowLastColumn="0"/>
            </w:pPr>
            <w:r w:rsidRPr="00D747F8">
              <w:t>4.5</w:t>
            </w:r>
          </w:p>
        </w:tc>
        <w:tc>
          <w:tcPr>
            <w:tcW w:w="1559" w:type="dxa"/>
            <w:noWrap/>
            <w:hideMark/>
          </w:tcPr>
          <w:p w:rsidR="00217841" w:rsidRPr="00D747F8" w:rsidRDefault="00217841" w:rsidP="00F93041">
            <w:pPr>
              <w:cnfStyle w:val="000000100000" w:firstRow="0" w:lastRow="0" w:firstColumn="0" w:lastColumn="0" w:oddVBand="0" w:evenVBand="0" w:oddHBand="1" w:evenHBand="0" w:firstRowFirstColumn="0" w:firstRowLastColumn="0" w:lastRowFirstColumn="0" w:lastRowLastColumn="0"/>
            </w:pPr>
            <w:r w:rsidRPr="00D747F8">
              <w:t>4.5</w:t>
            </w:r>
          </w:p>
        </w:tc>
        <w:tc>
          <w:tcPr>
            <w:tcW w:w="1134" w:type="dxa"/>
            <w:noWrap/>
            <w:hideMark/>
          </w:tcPr>
          <w:p w:rsidR="00217841" w:rsidRPr="007E34EE"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04.06.2012</w:t>
            </w:r>
          </w:p>
        </w:tc>
        <w:tc>
          <w:tcPr>
            <w:tcW w:w="1525" w:type="dxa"/>
            <w:noWrap/>
            <w:hideMark/>
          </w:tcPr>
          <w:p w:rsidR="00217841" w:rsidRPr="007E34EE"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11.06.2012</w:t>
            </w:r>
          </w:p>
        </w:tc>
      </w:tr>
      <w:tr w:rsidR="00217841" w:rsidRPr="007E34EE"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7E34EE" w:rsidRDefault="00217841" w:rsidP="00F93041">
            <w:pPr>
              <w:rPr>
                <w:rFonts w:ascii="Calibri" w:eastAsia="Times New Roman" w:hAnsi="Calibri" w:cs="Calibri"/>
                <w:color w:val="000000"/>
                <w:lang w:eastAsia="de-CH"/>
              </w:rPr>
            </w:pPr>
            <w:r w:rsidRPr="007E34EE">
              <w:rPr>
                <w:rFonts w:ascii="Calibri" w:eastAsia="Times New Roman" w:hAnsi="Calibri" w:cs="Calibri"/>
                <w:color w:val="000000"/>
                <w:lang w:eastAsia="de-CH"/>
              </w:rPr>
              <w:t>826</w:t>
            </w:r>
          </w:p>
        </w:tc>
        <w:tc>
          <w:tcPr>
            <w:tcW w:w="2977" w:type="dxa"/>
            <w:noWrap/>
            <w:hideMark/>
          </w:tcPr>
          <w:p w:rsidR="00217841" w:rsidRPr="007E34EE"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Anleitung für Entwickler dokumentiert</w:t>
            </w:r>
          </w:p>
        </w:tc>
        <w:tc>
          <w:tcPr>
            <w:tcW w:w="1276" w:type="dxa"/>
            <w:noWrap/>
            <w:hideMark/>
          </w:tcPr>
          <w:p w:rsidR="00217841" w:rsidRPr="00D747F8" w:rsidRDefault="00217841" w:rsidP="00F93041">
            <w:pPr>
              <w:cnfStyle w:val="000000010000" w:firstRow="0" w:lastRow="0" w:firstColumn="0" w:lastColumn="0" w:oddVBand="0" w:evenVBand="0" w:oddHBand="0" w:evenHBand="1" w:firstRowFirstColumn="0" w:firstRowLastColumn="0" w:lastRowFirstColumn="0" w:lastRowLastColumn="0"/>
            </w:pPr>
            <w:r w:rsidRPr="00D747F8">
              <w:t>2</w:t>
            </w:r>
          </w:p>
        </w:tc>
        <w:tc>
          <w:tcPr>
            <w:tcW w:w="1559" w:type="dxa"/>
            <w:noWrap/>
            <w:hideMark/>
          </w:tcPr>
          <w:p w:rsidR="00217841" w:rsidRPr="00D747F8" w:rsidRDefault="00217841" w:rsidP="00F93041">
            <w:pPr>
              <w:cnfStyle w:val="000000010000" w:firstRow="0" w:lastRow="0" w:firstColumn="0" w:lastColumn="0" w:oddVBand="0" w:evenVBand="0" w:oddHBand="0" w:evenHBand="1" w:firstRowFirstColumn="0" w:firstRowLastColumn="0" w:lastRowFirstColumn="0" w:lastRowLastColumn="0"/>
            </w:pPr>
            <w:r w:rsidRPr="00D747F8">
              <w:t>2</w:t>
            </w:r>
          </w:p>
        </w:tc>
        <w:tc>
          <w:tcPr>
            <w:tcW w:w="1134" w:type="dxa"/>
            <w:noWrap/>
            <w:hideMark/>
          </w:tcPr>
          <w:p w:rsidR="00217841" w:rsidRPr="007E34EE"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04.06.2012</w:t>
            </w:r>
          </w:p>
        </w:tc>
        <w:tc>
          <w:tcPr>
            <w:tcW w:w="1525" w:type="dxa"/>
            <w:noWrap/>
            <w:hideMark/>
          </w:tcPr>
          <w:p w:rsidR="00217841" w:rsidRPr="007E34EE"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11.06.2012</w:t>
            </w:r>
          </w:p>
        </w:tc>
      </w:tr>
      <w:tr w:rsidR="00217841" w:rsidRPr="007E34EE"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7E34EE" w:rsidRDefault="00217841" w:rsidP="00F93041">
            <w:pPr>
              <w:rPr>
                <w:rFonts w:ascii="Calibri" w:eastAsia="Times New Roman" w:hAnsi="Calibri" w:cs="Calibri"/>
                <w:color w:val="000000"/>
                <w:lang w:eastAsia="de-CH"/>
              </w:rPr>
            </w:pPr>
            <w:r w:rsidRPr="007E34EE">
              <w:rPr>
                <w:rFonts w:ascii="Calibri" w:eastAsia="Times New Roman" w:hAnsi="Calibri" w:cs="Calibri"/>
                <w:color w:val="000000"/>
                <w:lang w:eastAsia="de-CH"/>
              </w:rPr>
              <w:t>828</w:t>
            </w:r>
          </w:p>
        </w:tc>
        <w:tc>
          <w:tcPr>
            <w:tcW w:w="2977" w:type="dxa"/>
            <w:noWrap/>
            <w:hideMark/>
          </w:tcPr>
          <w:p w:rsidR="00217841" w:rsidRPr="007E34EE"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Code Qualität dokumentiert</w:t>
            </w:r>
          </w:p>
        </w:tc>
        <w:tc>
          <w:tcPr>
            <w:tcW w:w="1276" w:type="dxa"/>
            <w:noWrap/>
            <w:hideMark/>
          </w:tcPr>
          <w:p w:rsidR="00217841" w:rsidRPr="00D747F8" w:rsidRDefault="00217841" w:rsidP="00F93041">
            <w:pPr>
              <w:cnfStyle w:val="000000100000" w:firstRow="0" w:lastRow="0" w:firstColumn="0" w:lastColumn="0" w:oddVBand="0" w:evenVBand="0" w:oddHBand="1" w:evenHBand="0" w:firstRowFirstColumn="0" w:firstRowLastColumn="0" w:lastRowFirstColumn="0" w:lastRowLastColumn="0"/>
            </w:pPr>
            <w:r w:rsidRPr="00D747F8">
              <w:t>5</w:t>
            </w:r>
          </w:p>
        </w:tc>
        <w:tc>
          <w:tcPr>
            <w:tcW w:w="1559" w:type="dxa"/>
            <w:noWrap/>
            <w:hideMark/>
          </w:tcPr>
          <w:p w:rsidR="00217841" w:rsidRPr="00D747F8" w:rsidRDefault="00217841" w:rsidP="00F93041">
            <w:pPr>
              <w:cnfStyle w:val="000000100000" w:firstRow="0" w:lastRow="0" w:firstColumn="0" w:lastColumn="0" w:oddVBand="0" w:evenVBand="0" w:oddHBand="1" w:evenHBand="0" w:firstRowFirstColumn="0" w:firstRowLastColumn="0" w:lastRowFirstColumn="0" w:lastRowLastColumn="0"/>
            </w:pPr>
            <w:r w:rsidRPr="00D747F8">
              <w:t>3.75</w:t>
            </w:r>
          </w:p>
        </w:tc>
        <w:tc>
          <w:tcPr>
            <w:tcW w:w="1134" w:type="dxa"/>
            <w:noWrap/>
            <w:hideMark/>
          </w:tcPr>
          <w:p w:rsidR="00217841" w:rsidRPr="007E34EE"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04.06.2012</w:t>
            </w:r>
          </w:p>
        </w:tc>
        <w:tc>
          <w:tcPr>
            <w:tcW w:w="1525" w:type="dxa"/>
            <w:noWrap/>
            <w:hideMark/>
          </w:tcPr>
          <w:p w:rsidR="00217841" w:rsidRPr="007E34EE"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11.06.2012</w:t>
            </w:r>
          </w:p>
        </w:tc>
      </w:tr>
      <w:tr w:rsidR="00217841" w:rsidRPr="007E34EE"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7E34EE" w:rsidRDefault="00217841" w:rsidP="00F93041">
            <w:pPr>
              <w:rPr>
                <w:rFonts w:ascii="Calibri" w:eastAsia="Times New Roman" w:hAnsi="Calibri" w:cs="Calibri"/>
                <w:color w:val="000000"/>
                <w:lang w:eastAsia="de-CH"/>
              </w:rPr>
            </w:pPr>
            <w:r w:rsidRPr="007E34EE">
              <w:rPr>
                <w:rFonts w:ascii="Calibri" w:eastAsia="Times New Roman" w:hAnsi="Calibri" w:cs="Calibri"/>
                <w:color w:val="000000"/>
                <w:lang w:eastAsia="de-CH"/>
              </w:rPr>
              <w:t>830</w:t>
            </w:r>
          </w:p>
        </w:tc>
        <w:tc>
          <w:tcPr>
            <w:tcW w:w="2977" w:type="dxa"/>
            <w:noWrap/>
            <w:hideMark/>
          </w:tcPr>
          <w:p w:rsidR="00217841" w:rsidRPr="007E34EE"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Warnings und Coding Issues dokumentiert und evt. bereinigt</w:t>
            </w:r>
          </w:p>
        </w:tc>
        <w:tc>
          <w:tcPr>
            <w:tcW w:w="1276" w:type="dxa"/>
            <w:noWrap/>
            <w:hideMark/>
          </w:tcPr>
          <w:p w:rsidR="00217841" w:rsidRPr="00D747F8" w:rsidRDefault="00217841" w:rsidP="00F93041">
            <w:pPr>
              <w:cnfStyle w:val="000000010000" w:firstRow="0" w:lastRow="0" w:firstColumn="0" w:lastColumn="0" w:oddVBand="0" w:evenVBand="0" w:oddHBand="0" w:evenHBand="1" w:firstRowFirstColumn="0" w:firstRowLastColumn="0" w:lastRowFirstColumn="0" w:lastRowLastColumn="0"/>
            </w:pPr>
            <w:r w:rsidRPr="00D747F8">
              <w:t>3</w:t>
            </w:r>
          </w:p>
        </w:tc>
        <w:tc>
          <w:tcPr>
            <w:tcW w:w="1559" w:type="dxa"/>
            <w:noWrap/>
            <w:hideMark/>
          </w:tcPr>
          <w:p w:rsidR="00217841" w:rsidRPr="00D747F8" w:rsidRDefault="00217841" w:rsidP="00F93041">
            <w:pPr>
              <w:cnfStyle w:val="000000010000" w:firstRow="0" w:lastRow="0" w:firstColumn="0" w:lastColumn="0" w:oddVBand="0" w:evenVBand="0" w:oddHBand="0" w:evenHBand="1" w:firstRowFirstColumn="0" w:firstRowLastColumn="0" w:lastRowFirstColumn="0" w:lastRowLastColumn="0"/>
            </w:pPr>
            <w:r w:rsidRPr="00D747F8">
              <w:t>4</w:t>
            </w:r>
          </w:p>
        </w:tc>
        <w:tc>
          <w:tcPr>
            <w:tcW w:w="1134" w:type="dxa"/>
            <w:noWrap/>
            <w:hideMark/>
          </w:tcPr>
          <w:p w:rsidR="00217841" w:rsidRPr="007E34EE"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04.06.2012</w:t>
            </w:r>
          </w:p>
        </w:tc>
        <w:tc>
          <w:tcPr>
            <w:tcW w:w="1525" w:type="dxa"/>
            <w:noWrap/>
            <w:hideMark/>
          </w:tcPr>
          <w:p w:rsidR="00217841" w:rsidRPr="007E34EE"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11.06.2012</w:t>
            </w:r>
          </w:p>
        </w:tc>
      </w:tr>
      <w:tr w:rsidR="00217841" w:rsidRPr="007E34EE"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7E34EE" w:rsidRDefault="00217841" w:rsidP="00F93041">
            <w:pPr>
              <w:rPr>
                <w:rFonts w:ascii="Calibri" w:eastAsia="Times New Roman" w:hAnsi="Calibri" w:cs="Calibri"/>
                <w:color w:val="000000"/>
                <w:lang w:eastAsia="de-CH"/>
              </w:rPr>
            </w:pPr>
            <w:r w:rsidRPr="007E34EE">
              <w:rPr>
                <w:rFonts w:ascii="Calibri" w:eastAsia="Times New Roman" w:hAnsi="Calibri" w:cs="Calibri"/>
                <w:color w:val="000000"/>
                <w:lang w:eastAsia="de-CH"/>
              </w:rPr>
              <w:t>887</w:t>
            </w:r>
          </w:p>
        </w:tc>
        <w:tc>
          <w:tcPr>
            <w:tcW w:w="2977" w:type="dxa"/>
            <w:noWrap/>
            <w:hideMark/>
          </w:tcPr>
          <w:p w:rsidR="00217841" w:rsidRPr="007E34EE"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Konkurrenzanalyse überarbeitet</w:t>
            </w:r>
          </w:p>
        </w:tc>
        <w:tc>
          <w:tcPr>
            <w:tcW w:w="1276" w:type="dxa"/>
            <w:noWrap/>
            <w:hideMark/>
          </w:tcPr>
          <w:p w:rsidR="00217841" w:rsidRPr="00D747F8" w:rsidRDefault="00217841" w:rsidP="00F93041">
            <w:pPr>
              <w:cnfStyle w:val="000000100000" w:firstRow="0" w:lastRow="0" w:firstColumn="0" w:lastColumn="0" w:oddVBand="0" w:evenVBand="0" w:oddHBand="1" w:evenHBand="0" w:firstRowFirstColumn="0" w:firstRowLastColumn="0" w:lastRowFirstColumn="0" w:lastRowLastColumn="0"/>
            </w:pPr>
            <w:r w:rsidRPr="00D747F8">
              <w:t>12</w:t>
            </w:r>
          </w:p>
        </w:tc>
        <w:tc>
          <w:tcPr>
            <w:tcW w:w="1559" w:type="dxa"/>
            <w:noWrap/>
            <w:hideMark/>
          </w:tcPr>
          <w:p w:rsidR="00217841" w:rsidRPr="00D747F8" w:rsidRDefault="00217841" w:rsidP="00F93041">
            <w:pPr>
              <w:cnfStyle w:val="000000100000" w:firstRow="0" w:lastRow="0" w:firstColumn="0" w:lastColumn="0" w:oddVBand="0" w:evenVBand="0" w:oddHBand="1" w:evenHBand="0" w:firstRowFirstColumn="0" w:firstRowLastColumn="0" w:lastRowFirstColumn="0" w:lastRowLastColumn="0"/>
            </w:pPr>
            <w:r w:rsidRPr="00D747F8">
              <w:t>12.5</w:t>
            </w:r>
          </w:p>
        </w:tc>
        <w:tc>
          <w:tcPr>
            <w:tcW w:w="1134" w:type="dxa"/>
            <w:noWrap/>
            <w:hideMark/>
          </w:tcPr>
          <w:p w:rsidR="00217841" w:rsidRPr="007E34EE"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04.06.2012</w:t>
            </w:r>
          </w:p>
        </w:tc>
        <w:tc>
          <w:tcPr>
            <w:tcW w:w="1525" w:type="dxa"/>
            <w:noWrap/>
            <w:hideMark/>
          </w:tcPr>
          <w:p w:rsidR="00217841" w:rsidRPr="007E34EE"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11.06.2012</w:t>
            </w:r>
          </w:p>
        </w:tc>
      </w:tr>
      <w:tr w:rsidR="00217841" w:rsidRPr="007E34EE"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7E34EE" w:rsidRDefault="00217841" w:rsidP="00F93041">
            <w:pPr>
              <w:rPr>
                <w:rFonts w:ascii="Calibri" w:eastAsia="Times New Roman" w:hAnsi="Calibri" w:cs="Calibri"/>
                <w:color w:val="000000"/>
                <w:lang w:eastAsia="de-CH"/>
              </w:rPr>
            </w:pPr>
            <w:r w:rsidRPr="007E34EE">
              <w:rPr>
                <w:rFonts w:ascii="Calibri" w:eastAsia="Times New Roman" w:hAnsi="Calibri" w:cs="Calibri"/>
                <w:color w:val="000000"/>
                <w:lang w:eastAsia="de-CH"/>
              </w:rPr>
              <w:t>890</w:t>
            </w:r>
          </w:p>
        </w:tc>
        <w:tc>
          <w:tcPr>
            <w:tcW w:w="2977" w:type="dxa"/>
            <w:noWrap/>
            <w:hideMark/>
          </w:tcPr>
          <w:p w:rsidR="00217841" w:rsidRPr="007E34EE"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Fragen zur Videowall beantwortet</w:t>
            </w:r>
          </w:p>
        </w:tc>
        <w:tc>
          <w:tcPr>
            <w:tcW w:w="1276" w:type="dxa"/>
            <w:noWrap/>
            <w:hideMark/>
          </w:tcPr>
          <w:p w:rsidR="00217841" w:rsidRPr="00D747F8" w:rsidRDefault="00217841" w:rsidP="00F93041">
            <w:pPr>
              <w:cnfStyle w:val="000000010000" w:firstRow="0" w:lastRow="0" w:firstColumn="0" w:lastColumn="0" w:oddVBand="0" w:evenVBand="0" w:oddHBand="0" w:evenHBand="1" w:firstRowFirstColumn="0" w:firstRowLastColumn="0" w:lastRowFirstColumn="0" w:lastRowLastColumn="0"/>
            </w:pPr>
            <w:r w:rsidRPr="00D747F8">
              <w:t>3</w:t>
            </w:r>
          </w:p>
        </w:tc>
        <w:tc>
          <w:tcPr>
            <w:tcW w:w="1559" w:type="dxa"/>
            <w:noWrap/>
            <w:hideMark/>
          </w:tcPr>
          <w:p w:rsidR="00217841" w:rsidRPr="00D747F8" w:rsidRDefault="00217841" w:rsidP="00F93041">
            <w:pPr>
              <w:cnfStyle w:val="000000010000" w:firstRow="0" w:lastRow="0" w:firstColumn="0" w:lastColumn="0" w:oddVBand="0" w:evenVBand="0" w:oddHBand="0" w:evenHBand="1" w:firstRowFirstColumn="0" w:firstRowLastColumn="0" w:lastRowFirstColumn="0" w:lastRowLastColumn="0"/>
            </w:pPr>
            <w:r w:rsidRPr="00D747F8">
              <w:t>2.5</w:t>
            </w:r>
          </w:p>
        </w:tc>
        <w:tc>
          <w:tcPr>
            <w:tcW w:w="1134" w:type="dxa"/>
            <w:noWrap/>
            <w:hideMark/>
          </w:tcPr>
          <w:p w:rsidR="00217841" w:rsidRPr="007E34EE"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04.06.2012</w:t>
            </w:r>
          </w:p>
        </w:tc>
        <w:tc>
          <w:tcPr>
            <w:tcW w:w="1525" w:type="dxa"/>
            <w:noWrap/>
            <w:hideMark/>
          </w:tcPr>
          <w:p w:rsidR="00217841" w:rsidRPr="007E34EE"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11.06.2012</w:t>
            </w:r>
          </w:p>
        </w:tc>
      </w:tr>
      <w:tr w:rsidR="00217841" w:rsidRPr="007E34EE"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7E34EE" w:rsidRDefault="00217841" w:rsidP="00F93041">
            <w:pPr>
              <w:rPr>
                <w:rFonts w:ascii="Calibri" w:eastAsia="Times New Roman" w:hAnsi="Calibri" w:cs="Calibri"/>
                <w:color w:val="000000"/>
                <w:lang w:eastAsia="de-CH"/>
              </w:rPr>
            </w:pPr>
            <w:r w:rsidRPr="007E34EE">
              <w:rPr>
                <w:rFonts w:ascii="Calibri" w:eastAsia="Times New Roman" w:hAnsi="Calibri" w:cs="Calibri"/>
                <w:color w:val="000000"/>
                <w:lang w:eastAsia="de-CH"/>
              </w:rPr>
              <w:t>892</w:t>
            </w:r>
          </w:p>
        </w:tc>
        <w:tc>
          <w:tcPr>
            <w:tcW w:w="2977" w:type="dxa"/>
            <w:noWrap/>
            <w:hideMark/>
          </w:tcPr>
          <w:p w:rsidR="00217841" w:rsidRPr="007E34EE"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Poster erarbeitet</w:t>
            </w:r>
          </w:p>
        </w:tc>
        <w:tc>
          <w:tcPr>
            <w:tcW w:w="1276" w:type="dxa"/>
            <w:noWrap/>
            <w:hideMark/>
          </w:tcPr>
          <w:p w:rsidR="00217841" w:rsidRPr="00D747F8" w:rsidRDefault="00217841" w:rsidP="00F93041">
            <w:pPr>
              <w:cnfStyle w:val="000000100000" w:firstRow="0" w:lastRow="0" w:firstColumn="0" w:lastColumn="0" w:oddVBand="0" w:evenVBand="0" w:oddHBand="1" w:evenHBand="0" w:firstRowFirstColumn="0" w:firstRowLastColumn="0" w:lastRowFirstColumn="0" w:lastRowLastColumn="0"/>
            </w:pPr>
            <w:r w:rsidRPr="00D747F8">
              <w:t>1.5</w:t>
            </w:r>
          </w:p>
        </w:tc>
        <w:tc>
          <w:tcPr>
            <w:tcW w:w="1559" w:type="dxa"/>
            <w:noWrap/>
            <w:hideMark/>
          </w:tcPr>
          <w:p w:rsidR="00217841" w:rsidRPr="00D747F8" w:rsidRDefault="00217841" w:rsidP="00F93041">
            <w:pPr>
              <w:cnfStyle w:val="000000100000" w:firstRow="0" w:lastRow="0" w:firstColumn="0" w:lastColumn="0" w:oddVBand="0" w:evenVBand="0" w:oddHBand="1" w:evenHBand="0" w:firstRowFirstColumn="0" w:firstRowLastColumn="0" w:lastRowFirstColumn="0" w:lastRowLastColumn="0"/>
            </w:pPr>
            <w:r w:rsidRPr="00D747F8">
              <w:t>1.5</w:t>
            </w:r>
          </w:p>
        </w:tc>
        <w:tc>
          <w:tcPr>
            <w:tcW w:w="1134" w:type="dxa"/>
            <w:noWrap/>
            <w:hideMark/>
          </w:tcPr>
          <w:p w:rsidR="00217841" w:rsidRPr="007E34EE"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04.06.2012</w:t>
            </w:r>
          </w:p>
        </w:tc>
        <w:tc>
          <w:tcPr>
            <w:tcW w:w="1525" w:type="dxa"/>
            <w:noWrap/>
            <w:hideMark/>
          </w:tcPr>
          <w:p w:rsidR="00217841" w:rsidRPr="007E34EE"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11.06.2012</w:t>
            </w:r>
          </w:p>
        </w:tc>
      </w:tr>
      <w:tr w:rsidR="00217841" w:rsidRPr="007E34EE"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7E34EE" w:rsidRDefault="00217841" w:rsidP="00F93041">
            <w:pPr>
              <w:rPr>
                <w:rFonts w:ascii="Calibri" w:eastAsia="Times New Roman" w:hAnsi="Calibri" w:cs="Calibri"/>
                <w:color w:val="000000"/>
                <w:lang w:eastAsia="de-CH"/>
              </w:rPr>
            </w:pPr>
            <w:r w:rsidRPr="007E34EE">
              <w:rPr>
                <w:rFonts w:ascii="Calibri" w:eastAsia="Times New Roman" w:hAnsi="Calibri" w:cs="Calibri"/>
                <w:color w:val="000000"/>
                <w:lang w:eastAsia="de-CH"/>
              </w:rPr>
              <w:t>893</w:t>
            </w:r>
          </w:p>
        </w:tc>
        <w:tc>
          <w:tcPr>
            <w:tcW w:w="2977" w:type="dxa"/>
            <w:noWrap/>
            <w:hideMark/>
          </w:tcPr>
          <w:p w:rsidR="00217841" w:rsidRPr="007E34EE"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Abstract geschrieben und abgegeben</w:t>
            </w:r>
          </w:p>
        </w:tc>
        <w:tc>
          <w:tcPr>
            <w:tcW w:w="1276" w:type="dxa"/>
            <w:noWrap/>
            <w:hideMark/>
          </w:tcPr>
          <w:p w:rsidR="00217841" w:rsidRPr="00D747F8" w:rsidRDefault="00217841" w:rsidP="00F93041">
            <w:pPr>
              <w:cnfStyle w:val="000000010000" w:firstRow="0" w:lastRow="0" w:firstColumn="0" w:lastColumn="0" w:oddVBand="0" w:evenVBand="0" w:oddHBand="0" w:evenHBand="1" w:firstRowFirstColumn="0" w:firstRowLastColumn="0" w:lastRowFirstColumn="0" w:lastRowLastColumn="0"/>
            </w:pPr>
            <w:r w:rsidRPr="00D747F8">
              <w:t>2</w:t>
            </w:r>
          </w:p>
        </w:tc>
        <w:tc>
          <w:tcPr>
            <w:tcW w:w="1559" w:type="dxa"/>
            <w:noWrap/>
            <w:hideMark/>
          </w:tcPr>
          <w:p w:rsidR="00217841" w:rsidRPr="00D747F8" w:rsidRDefault="00217841" w:rsidP="00F93041">
            <w:pPr>
              <w:cnfStyle w:val="000000010000" w:firstRow="0" w:lastRow="0" w:firstColumn="0" w:lastColumn="0" w:oddVBand="0" w:evenVBand="0" w:oddHBand="0" w:evenHBand="1" w:firstRowFirstColumn="0" w:firstRowLastColumn="0" w:lastRowFirstColumn="0" w:lastRowLastColumn="0"/>
            </w:pPr>
            <w:r w:rsidRPr="00D747F8">
              <w:t>2</w:t>
            </w:r>
          </w:p>
        </w:tc>
        <w:tc>
          <w:tcPr>
            <w:tcW w:w="1134" w:type="dxa"/>
            <w:noWrap/>
            <w:hideMark/>
          </w:tcPr>
          <w:p w:rsidR="00217841" w:rsidRPr="007E34EE"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04.06.2012</w:t>
            </w:r>
          </w:p>
        </w:tc>
        <w:tc>
          <w:tcPr>
            <w:tcW w:w="1525" w:type="dxa"/>
            <w:noWrap/>
            <w:hideMark/>
          </w:tcPr>
          <w:p w:rsidR="00217841" w:rsidRPr="007E34EE"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11.06.2012</w:t>
            </w:r>
          </w:p>
        </w:tc>
      </w:tr>
      <w:tr w:rsidR="00217841" w:rsidRPr="007E34EE"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7E34EE" w:rsidRDefault="00217841" w:rsidP="00F93041">
            <w:pPr>
              <w:rPr>
                <w:rFonts w:ascii="Calibri" w:eastAsia="Times New Roman" w:hAnsi="Calibri" w:cs="Calibri"/>
                <w:color w:val="000000"/>
                <w:lang w:eastAsia="de-CH"/>
              </w:rPr>
            </w:pPr>
            <w:r w:rsidRPr="007E34EE">
              <w:rPr>
                <w:rFonts w:ascii="Calibri" w:eastAsia="Times New Roman" w:hAnsi="Calibri" w:cs="Calibri"/>
                <w:color w:val="000000"/>
                <w:lang w:eastAsia="de-CH"/>
              </w:rPr>
              <w:t>894</w:t>
            </w:r>
          </w:p>
        </w:tc>
        <w:tc>
          <w:tcPr>
            <w:tcW w:w="2977" w:type="dxa"/>
            <w:noWrap/>
            <w:hideMark/>
          </w:tcPr>
          <w:p w:rsidR="00217841" w:rsidRPr="007E34EE"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Sprint 15 geplant</w:t>
            </w:r>
          </w:p>
        </w:tc>
        <w:tc>
          <w:tcPr>
            <w:tcW w:w="1276" w:type="dxa"/>
            <w:noWrap/>
            <w:hideMark/>
          </w:tcPr>
          <w:p w:rsidR="00217841" w:rsidRPr="00D747F8" w:rsidRDefault="00217841" w:rsidP="00F93041">
            <w:pPr>
              <w:cnfStyle w:val="000000100000" w:firstRow="0" w:lastRow="0" w:firstColumn="0" w:lastColumn="0" w:oddVBand="0" w:evenVBand="0" w:oddHBand="1" w:evenHBand="0" w:firstRowFirstColumn="0" w:firstRowLastColumn="0" w:lastRowFirstColumn="0" w:lastRowLastColumn="0"/>
            </w:pPr>
            <w:r w:rsidRPr="00D747F8">
              <w:t>3</w:t>
            </w:r>
          </w:p>
        </w:tc>
        <w:tc>
          <w:tcPr>
            <w:tcW w:w="1559" w:type="dxa"/>
            <w:noWrap/>
            <w:hideMark/>
          </w:tcPr>
          <w:p w:rsidR="00217841" w:rsidRPr="00D747F8" w:rsidRDefault="00217841" w:rsidP="00F93041">
            <w:pPr>
              <w:cnfStyle w:val="000000100000" w:firstRow="0" w:lastRow="0" w:firstColumn="0" w:lastColumn="0" w:oddVBand="0" w:evenVBand="0" w:oddHBand="1" w:evenHBand="0" w:firstRowFirstColumn="0" w:firstRowLastColumn="0" w:lastRowFirstColumn="0" w:lastRowLastColumn="0"/>
            </w:pPr>
            <w:r w:rsidRPr="00D747F8">
              <w:t>1.5</w:t>
            </w:r>
          </w:p>
        </w:tc>
        <w:tc>
          <w:tcPr>
            <w:tcW w:w="1134" w:type="dxa"/>
            <w:noWrap/>
            <w:hideMark/>
          </w:tcPr>
          <w:p w:rsidR="00217841" w:rsidRPr="007E34EE"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04.06.2012</w:t>
            </w:r>
          </w:p>
        </w:tc>
        <w:tc>
          <w:tcPr>
            <w:tcW w:w="1525" w:type="dxa"/>
            <w:noWrap/>
            <w:hideMark/>
          </w:tcPr>
          <w:p w:rsidR="00217841" w:rsidRPr="007E34EE"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11.06.2012</w:t>
            </w:r>
          </w:p>
        </w:tc>
      </w:tr>
      <w:tr w:rsidR="00217841" w:rsidRPr="007E34EE"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7E34EE" w:rsidRDefault="00217841" w:rsidP="00F93041">
            <w:pPr>
              <w:rPr>
                <w:rFonts w:ascii="Calibri" w:eastAsia="Times New Roman" w:hAnsi="Calibri" w:cs="Calibri"/>
                <w:color w:val="000000"/>
                <w:lang w:eastAsia="de-CH"/>
              </w:rPr>
            </w:pPr>
            <w:r w:rsidRPr="007E34EE">
              <w:rPr>
                <w:rFonts w:ascii="Calibri" w:eastAsia="Times New Roman" w:hAnsi="Calibri" w:cs="Calibri"/>
                <w:color w:val="000000"/>
                <w:lang w:eastAsia="de-CH"/>
              </w:rPr>
              <w:t>895</w:t>
            </w:r>
          </w:p>
        </w:tc>
        <w:tc>
          <w:tcPr>
            <w:tcW w:w="2977" w:type="dxa"/>
            <w:noWrap/>
            <w:hideMark/>
          </w:tcPr>
          <w:p w:rsidR="00217841" w:rsidRPr="007E34EE"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CHM Files generiert</w:t>
            </w:r>
          </w:p>
        </w:tc>
        <w:tc>
          <w:tcPr>
            <w:tcW w:w="1276" w:type="dxa"/>
            <w:noWrap/>
            <w:hideMark/>
          </w:tcPr>
          <w:p w:rsidR="00217841" w:rsidRPr="00D747F8" w:rsidRDefault="00217841" w:rsidP="00F93041">
            <w:pPr>
              <w:cnfStyle w:val="000000010000" w:firstRow="0" w:lastRow="0" w:firstColumn="0" w:lastColumn="0" w:oddVBand="0" w:evenVBand="0" w:oddHBand="0" w:evenHBand="1" w:firstRowFirstColumn="0" w:firstRowLastColumn="0" w:lastRowFirstColumn="0" w:lastRowLastColumn="0"/>
            </w:pPr>
            <w:r w:rsidRPr="00D747F8">
              <w:t>1</w:t>
            </w:r>
          </w:p>
        </w:tc>
        <w:tc>
          <w:tcPr>
            <w:tcW w:w="1559" w:type="dxa"/>
            <w:noWrap/>
            <w:hideMark/>
          </w:tcPr>
          <w:p w:rsidR="00217841" w:rsidRPr="00D747F8" w:rsidRDefault="00217841" w:rsidP="00F93041">
            <w:pPr>
              <w:cnfStyle w:val="000000010000" w:firstRow="0" w:lastRow="0" w:firstColumn="0" w:lastColumn="0" w:oddVBand="0" w:evenVBand="0" w:oddHBand="0" w:evenHBand="1" w:firstRowFirstColumn="0" w:firstRowLastColumn="0" w:lastRowFirstColumn="0" w:lastRowLastColumn="0"/>
            </w:pPr>
            <w:r w:rsidRPr="00D747F8">
              <w:t>1</w:t>
            </w:r>
          </w:p>
        </w:tc>
        <w:tc>
          <w:tcPr>
            <w:tcW w:w="1134" w:type="dxa"/>
            <w:noWrap/>
            <w:hideMark/>
          </w:tcPr>
          <w:p w:rsidR="00217841" w:rsidRPr="007E34EE"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04.06.2012</w:t>
            </w:r>
          </w:p>
        </w:tc>
        <w:tc>
          <w:tcPr>
            <w:tcW w:w="1525" w:type="dxa"/>
            <w:noWrap/>
            <w:hideMark/>
          </w:tcPr>
          <w:p w:rsidR="00217841" w:rsidRPr="007E34EE"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11.06.2012</w:t>
            </w:r>
          </w:p>
        </w:tc>
      </w:tr>
      <w:tr w:rsidR="00217841" w:rsidRPr="007E34EE"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7E34EE" w:rsidRDefault="00217841" w:rsidP="00F93041">
            <w:pPr>
              <w:rPr>
                <w:rFonts w:ascii="Calibri" w:eastAsia="Times New Roman" w:hAnsi="Calibri" w:cs="Calibri"/>
                <w:color w:val="000000"/>
                <w:lang w:eastAsia="de-CH"/>
              </w:rPr>
            </w:pPr>
            <w:r w:rsidRPr="007E34EE">
              <w:rPr>
                <w:rFonts w:ascii="Calibri" w:eastAsia="Times New Roman" w:hAnsi="Calibri" w:cs="Calibri"/>
                <w:color w:val="000000"/>
                <w:lang w:eastAsia="de-CH"/>
              </w:rPr>
              <w:t>896</w:t>
            </w:r>
          </w:p>
        </w:tc>
        <w:tc>
          <w:tcPr>
            <w:tcW w:w="2977" w:type="dxa"/>
            <w:noWrap/>
            <w:hideMark/>
          </w:tcPr>
          <w:p w:rsidR="00217841" w:rsidRPr="007E34EE"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Architektur ist beschrieben</w:t>
            </w:r>
          </w:p>
        </w:tc>
        <w:tc>
          <w:tcPr>
            <w:tcW w:w="1276" w:type="dxa"/>
            <w:noWrap/>
            <w:hideMark/>
          </w:tcPr>
          <w:p w:rsidR="00217841" w:rsidRPr="00D747F8" w:rsidRDefault="00217841" w:rsidP="00F93041">
            <w:pPr>
              <w:cnfStyle w:val="000000100000" w:firstRow="0" w:lastRow="0" w:firstColumn="0" w:lastColumn="0" w:oddVBand="0" w:evenVBand="0" w:oddHBand="1" w:evenHBand="0" w:firstRowFirstColumn="0" w:firstRowLastColumn="0" w:lastRowFirstColumn="0" w:lastRowLastColumn="0"/>
            </w:pPr>
            <w:r w:rsidRPr="00D747F8">
              <w:t>20</w:t>
            </w:r>
          </w:p>
        </w:tc>
        <w:tc>
          <w:tcPr>
            <w:tcW w:w="1559" w:type="dxa"/>
            <w:noWrap/>
            <w:hideMark/>
          </w:tcPr>
          <w:p w:rsidR="00217841" w:rsidRPr="00D747F8" w:rsidRDefault="00217841" w:rsidP="00F93041">
            <w:pPr>
              <w:cnfStyle w:val="000000100000" w:firstRow="0" w:lastRow="0" w:firstColumn="0" w:lastColumn="0" w:oddVBand="0" w:evenVBand="0" w:oddHBand="1" w:evenHBand="0" w:firstRowFirstColumn="0" w:firstRowLastColumn="0" w:lastRowFirstColumn="0" w:lastRowLastColumn="0"/>
            </w:pPr>
            <w:r w:rsidRPr="00D747F8">
              <w:t>20.5</w:t>
            </w:r>
          </w:p>
        </w:tc>
        <w:tc>
          <w:tcPr>
            <w:tcW w:w="1134" w:type="dxa"/>
            <w:noWrap/>
            <w:hideMark/>
          </w:tcPr>
          <w:p w:rsidR="00217841" w:rsidRPr="007E34EE"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04.06.2012</w:t>
            </w:r>
          </w:p>
        </w:tc>
        <w:tc>
          <w:tcPr>
            <w:tcW w:w="1525" w:type="dxa"/>
            <w:noWrap/>
            <w:hideMark/>
          </w:tcPr>
          <w:p w:rsidR="00217841" w:rsidRPr="007E34EE"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11.06.2012</w:t>
            </w:r>
          </w:p>
        </w:tc>
      </w:tr>
      <w:tr w:rsidR="00217841" w:rsidRPr="007E34EE"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7E34EE" w:rsidRDefault="00217841" w:rsidP="00F93041">
            <w:pPr>
              <w:rPr>
                <w:rFonts w:ascii="Calibri" w:eastAsia="Times New Roman" w:hAnsi="Calibri" w:cs="Calibri"/>
                <w:color w:val="000000"/>
                <w:lang w:eastAsia="de-CH"/>
              </w:rPr>
            </w:pPr>
            <w:r w:rsidRPr="007E34EE">
              <w:rPr>
                <w:rFonts w:ascii="Calibri" w:eastAsia="Times New Roman" w:hAnsi="Calibri" w:cs="Calibri"/>
                <w:color w:val="000000"/>
                <w:lang w:eastAsia="de-CH"/>
              </w:rPr>
              <w:t>897</w:t>
            </w:r>
          </w:p>
        </w:tc>
        <w:tc>
          <w:tcPr>
            <w:tcW w:w="2977" w:type="dxa"/>
            <w:noWrap/>
            <w:hideMark/>
          </w:tcPr>
          <w:p w:rsidR="00217841" w:rsidRPr="007E34EE"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Externes Design dokumentiert</w:t>
            </w:r>
          </w:p>
        </w:tc>
        <w:tc>
          <w:tcPr>
            <w:tcW w:w="1276" w:type="dxa"/>
            <w:noWrap/>
            <w:hideMark/>
          </w:tcPr>
          <w:p w:rsidR="00217841" w:rsidRPr="00D747F8" w:rsidRDefault="00217841" w:rsidP="00F93041">
            <w:pPr>
              <w:cnfStyle w:val="000000010000" w:firstRow="0" w:lastRow="0" w:firstColumn="0" w:lastColumn="0" w:oddVBand="0" w:evenVBand="0" w:oddHBand="0" w:evenHBand="1" w:firstRowFirstColumn="0" w:firstRowLastColumn="0" w:lastRowFirstColumn="0" w:lastRowLastColumn="0"/>
            </w:pPr>
            <w:r w:rsidRPr="00D747F8">
              <w:t>1</w:t>
            </w:r>
          </w:p>
        </w:tc>
        <w:tc>
          <w:tcPr>
            <w:tcW w:w="1559" w:type="dxa"/>
            <w:noWrap/>
            <w:hideMark/>
          </w:tcPr>
          <w:p w:rsidR="00217841" w:rsidRPr="00D747F8" w:rsidRDefault="00217841" w:rsidP="00F93041">
            <w:pPr>
              <w:cnfStyle w:val="000000010000" w:firstRow="0" w:lastRow="0" w:firstColumn="0" w:lastColumn="0" w:oddVBand="0" w:evenVBand="0" w:oddHBand="0" w:evenHBand="1" w:firstRowFirstColumn="0" w:firstRowLastColumn="0" w:lastRowFirstColumn="0" w:lastRowLastColumn="0"/>
            </w:pPr>
            <w:r w:rsidRPr="00D747F8">
              <w:t>1.5</w:t>
            </w:r>
          </w:p>
        </w:tc>
        <w:tc>
          <w:tcPr>
            <w:tcW w:w="1134" w:type="dxa"/>
            <w:noWrap/>
            <w:hideMark/>
          </w:tcPr>
          <w:p w:rsidR="00217841" w:rsidRPr="007E34EE"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04.06.2012</w:t>
            </w:r>
          </w:p>
        </w:tc>
        <w:tc>
          <w:tcPr>
            <w:tcW w:w="1525" w:type="dxa"/>
            <w:noWrap/>
            <w:hideMark/>
          </w:tcPr>
          <w:p w:rsidR="00217841" w:rsidRPr="007E34EE"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11.06.2012</w:t>
            </w:r>
          </w:p>
        </w:tc>
      </w:tr>
      <w:tr w:rsidR="00217841" w:rsidRPr="007E34EE"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7E34EE" w:rsidRDefault="00217841" w:rsidP="00F93041">
            <w:pPr>
              <w:rPr>
                <w:rFonts w:ascii="Calibri" w:eastAsia="Times New Roman" w:hAnsi="Calibri" w:cs="Calibri"/>
                <w:color w:val="000000"/>
                <w:lang w:eastAsia="de-CH"/>
              </w:rPr>
            </w:pPr>
            <w:r w:rsidRPr="007E34EE">
              <w:rPr>
                <w:rFonts w:ascii="Calibri" w:eastAsia="Times New Roman" w:hAnsi="Calibri" w:cs="Calibri"/>
                <w:color w:val="000000"/>
                <w:lang w:eastAsia="de-CH"/>
              </w:rPr>
              <w:t>898</w:t>
            </w:r>
          </w:p>
        </w:tc>
        <w:tc>
          <w:tcPr>
            <w:tcW w:w="2977" w:type="dxa"/>
            <w:noWrap/>
            <w:hideMark/>
          </w:tcPr>
          <w:p w:rsidR="00217841" w:rsidRPr="007E34EE"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Extended Management Summary geschrieben und mit Bildern versehen</w:t>
            </w:r>
          </w:p>
        </w:tc>
        <w:tc>
          <w:tcPr>
            <w:tcW w:w="1276" w:type="dxa"/>
            <w:noWrap/>
            <w:hideMark/>
          </w:tcPr>
          <w:p w:rsidR="00217841" w:rsidRPr="00D747F8" w:rsidRDefault="00217841" w:rsidP="00F93041">
            <w:pPr>
              <w:cnfStyle w:val="000000100000" w:firstRow="0" w:lastRow="0" w:firstColumn="0" w:lastColumn="0" w:oddVBand="0" w:evenVBand="0" w:oddHBand="1" w:evenHBand="0" w:firstRowFirstColumn="0" w:firstRowLastColumn="0" w:lastRowFirstColumn="0" w:lastRowLastColumn="0"/>
            </w:pPr>
            <w:r w:rsidRPr="00D747F8">
              <w:t>3</w:t>
            </w:r>
          </w:p>
        </w:tc>
        <w:tc>
          <w:tcPr>
            <w:tcW w:w="1559" w:type="dxa"/>
            <w:noWrap/>
            <w:hideMark/>
          </w:tcPr>
          <w:p w:rsidR="00217841" w:rsidRPr="00D747F8" w:rsidRDefault="00217841" w:rsidP="00F93041">
            <w:pPr>
              <w:cnfStyle w:val="000000100000" w:firstRow="0" w:lastRow="0" w:firstColumn="0" w:lastColumn="0" w:oddVBand="0" w:evenVBand="0" w:oddHBand="1" w:evenHBand="0" w:firstRowFirstColumn="0" w:firstRowLastColumn="0" w:lastRowFirstColumn="0" w:lastRowLastColumn="0"/>
            </w:pPr>
            <w:r w:rsidRPr="00D747F8">
              <w:t>2.5</w:t>
            </w:r>
          </w:p>
        </w:tc>
        <w:tc>
          <w:tcPr>
            <w:tcW w:w="1134" w:type="dxa"/>
            <w:noWrap/>
            <w:hideMark/>
          </w:tcPr>
          <w:p w:rsidR="00217841" w:rsidRPr="007E34EE"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04.06.2012</w:t>
            </w:r>
          </w:p>
        </w:tc>
        <w:tc>
          <w:tcPr>
            <w:tcW w:w="1525" w:type="dxa"/>
            <w:noWrap/>
            <w:hideMark/>
          </w:tcPr>
          <w:p w:rsidR="00217841" w:rsidRPr="007E34EE"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11.06.2012</w:t>
            </w:r>
          </w:p>
        </w:tc>
      </w:tr>
      <w:tr w:rsidR="00217841" w:rsidRPr="007E34EE"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7E34EE" w:rsidRDefault="00217841" w:rsidP="00F93041">
            <w:pPr>
              <w:rPr>
                <w:rFonts w:ascii="Calibri" w:eastAsia="Times New Roman" w:hAnsi="Calibri" w:cs="Calibri"/>
                <w:color w:val="000000"/>
                <w:lang w:eastAsia="de-CH"/>
              </w:rPr>
            </w:pPr>
            <w:r w:rsidRPr="007E34EE">
              <w:rPr>
                <w:rFonts w:ascii="Calibri" w:eastAsia="Times New Roman" w:hAnsi="Calibri" w:cs="Calibri"/>
                <w:color w:val="000000"/>
                <w:lang w:eastAsia="de-CH"/>
              </w:rPr>
              <w:t>899</w:t>
            </w:r>
          </w:p>
        </w:tc>
        <w:tc>
          <w:tcPr>
            <w:tcW w:w="2977" w:type="dxa"/>
            <w:noWrap/>
            <w:hideMark/>
          </w:tcPr>
          <w:p w:rsidR="00217841" w:rsidRPr="007E34EE"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Unit-Tests erstellt</w:t>
            </w:r>
          </w:p>
        </w:tc>
        <w:tc>
          <w:tcPr>
            <w:tcW w:w="1276" w:type="dxa"/>
            <w:noWrap/>
            <w:hideMark/>
          </w:tcPr>
          <w:p w:rsidR="00217841" w:rsidRPr="00D747F8" w:rsidRDefault="00217841" w:rsidP="00F93041">
            <w:pPr>
              <w:cnfStyle w:val="000000010000" w:firstRow="0" w:lastRow="0" w:firstColumn="0" w:lastColumn="0" w:oddVBand="0" w:evenVBand="0" w:oddHBand="0" w:evenHBand="1" w:firstRowFirstColumn="0" w:firstRowLastColumn="0" w:lastRowFirstColumn="0" w:lastRowLastColumn="0"/>
            </w:pPr>
            <w:r w:rsidRPr="00D747F8">
              <w:t>12</w:t>
            </w:r>
          </w:p>
        </w:tc>
        <w:tc>
          <w:tcPr>
            <w:tcW w:w="1559" w:type="dxa"/>
            <w:noWrap/>
            <w:hideMark/>
          </w:tcPr>
          <w:p w:rsidR="00217841" w:rsidRPr="00D747F8" w:rsidRDefault="00217841" w:rsidP="00F93041">
            <w:pPr>
              <w:cnfStyle w:val="000000010000" w:firstRow="0" w:lastRow="0" w:firstColumn="0" w:lastColumn="0" w:oddVBand="0" w:evenVBand="0" w:oddHBand="0" w:evenHBand="1" w:firstRowFirstColumn="0" w:firstRowLastColumn="0" w:lastRowFirstColumn="0" w:lastRowLastColumn="0"/>
            </w:pPr>
            <w:r w:rsidRPr="00D747F8">
              <w:t>12.5</w:t>
            </w:r>
          </w:p>
        </w:tc>
        <w:tc>
          <w:tcPr>
            <w:tcW w:w="1134" w:type="dxa"/>
            <w:noWrap/>
            <w:hideMark/>
          </w:tcPr>
          <w:p w:rsidR="00217841" w:rsidRPr="007E34EE"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04.06.2012</w:t>
            </w:r>
          </w:p>
        </w:tc>
        <w:tc>
          <w:tcPr>
            <w:tcW w:w="1525" w:type="dxa"/>
            <w:noWrap/>
            <w:hideMark/>
          </w:tcPr>
          <w:p w:rsidR="00217841" w:rsidRPr="007E34EE"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11.06.2012</w:t>
            </w:r>
          </w:p>
        </w:tc>
      </w:tr>
      <w:tr w:rsidR="00217841" w:rsidRPr="007E34EE"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7E34EE" w:rsidRDefault="00217841" w:rsidP="00F93041">
            <w:pPr>
              <w:rPr>
                <w:rFonts w:ascii="Calibri" w:eastAsia="Times New Roman" w:hAnsi="Calibri" w:cs="Calibri"/>
                <w:color w:val="000000"/>
                <w:lang w:eastAsia="de-CH"/>
              </w:rPr>
            </w:pPr>
            <w:r w:rsidRPr="007E34EE">
              <w:rPr>
                <w:rFonts w:ascii="Calibri" w:eastAsia="Times New Roman" w:hAnsi="Calibri" w:cs="Calibri"/>
                <w:color w:val="000000"/>
                <w:lang w:eastAsia="de-CH"/>
              </w:rPr>
              <w:t>900</w:t>
            </w:r>
          </w:p>
        </w:tc>
        <w:tc>
          <w:tcPr>
            <w:tcW w:w="2977" w:type="dxa"/>
            <w:noWrap/>
            <w:hideMark/>
          </w:tcPr>
          <w:p w:rsidR="00217841" w:rsidRPr="007E34EE"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Domain Analyse: Content Prozess zu Domain Model erstellt und dokumentiert</w:t>
            </w:r>
          </w:p>
        </w:tc>
        <w:tc>
          <w:tcPr>
            <w:tcW w:w="1276" w:type="dxa"/>
            <w:noWrap/>
            <w:hideMark/>
          </w:tcPr>
          <w:p w:rsidR="00217841" w:rsidRPr="00D747F8" w:rsidRDefault="00217841" w:rsidP="00F93041">
            <w:pPr>
              <w:cnfStyle w:val="000000100000" w:firstRow="0" w:lastRow="0" w:firstColumn="0" w:lastColumn="0" w:oddVBand="0" w:evenVBand="0" w:oddHBand="1" w:evenHBand="0" w:firstRowFirstColumn="0" w:firstRowLastColumn="0" w:lastRowFirstColumn="0" w:lastRowLastColumn="0"/>
            </w:pPr>
            <w:r w:rsidRPr="00D747F8">
              <w:t>3</w:t>
            </w:r>
          </w:p>
        </w:tc>
        <w:tc>
          <w:tcPr>
            <w:tcW w:w="1559" w:type="dxa"/>
            <w:noWrap/>
            <w:hideMark/>
          </w:tcPr>
          <w:p w:rsidR="00217841" w:rsidRPr="00D747F8" w:rsidRDefault="00217841" w:rsidP="00F93041">
            <w:pPr>
              <w:cnfStyle w:val="000000100000" w:firstRow="0" w:lastRow="0" w:firstColumn="0" w:lastColumn="0" w:oddVBand="0" w:evenVBand="0" w:oddHBand="1" w:evenHBand="0" w:firstRowFirstColumn="0" w:firstRowLastColumn="0" w:lastRowFirstColumn="0" w:lastRowLastColumn="0"/>
            </w:pPr>
            <w:r w:rsidRPr="00D747F8">
              <w:t>1.5</w:t>
            </w:r>
          </w:p>
        </w:tc>
        <w:tc>
          <w:tcPr>
            <w:tcW w:w="1134" w:type="dxa"/>
            <w:noWrap/>
            <w:hideMark/>
          </w:tcPr>
          <w:p w:rsidR="00217841" w:rsidRPr="007E34EE"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04.06.2012</w:t>
            </w:r>
          </w:p>
        </w:tc>
        <w:tc>
          <w:tcPr>
            <w:tcW w:w="1525" w:type="dxa"/>
            <w:noWrap/>
            <w:hideMark/>
          </w:tcPr>
          <w:p w:rsidR="00217841" w:rsidRPr="007E34EE"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11.06.2012</w:t>
            </w:r>
          </w:p>
        </w:tc>
      </w:tr>
      <w:tr w:rsidR="00217841" w:rsidRPr="007E34EE"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7E34EE" w:rsidRDefault="00217841" w:rsidP="00F93041">
            <w:pPr>
              <w:rPr>
                <w:rFonts w:ascii="Calibri" w:eastAsia="Times New Roman" w:hAnsi="Calibri" w:cs="Calibri"/>
                <w:color w:val="000000"/>
                <w:lang w:eastAsia="de-CH"/>
              </w:rPr>
            </w:pPr>
            <w:r w:rsidRPr="007E34EE">
              <w:rPr>
                <w:rFonts w:ascii="Calibri" w:eastAsia="Times New Roman" w:hAnsi="Calibri" w:cs="Calibri"/>
                <w:color w:val="000000"/>
                <w:lang w:eastAsia="de-CH"/>
              </w:rPr>
              <w:t>901</w:t>
            </w:r>
          </w:p>
        </w:tc>
        <w:tc>
          <w:tcPr>
            <w:tcW w:w="2977" w:type="dxa"/>
            <w:noWrap/>
            <w:hideMark/>
          </w:tcPr>
          <w:p w:rsidR="00217841" w:rsidRPr="007E34EE"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CI/CD mit HSR abgeklärt</w:t>
            </w:r>
          </w:p>
        </w:tc>
        <w:tc>
          <w:tcPr>
            <w:tcW w:w="1276" w:type="dxa"/>
            <w:noWrap/>
            <w:hideMark/>
          </w:tcPr>
          <w:p w:rsidR="00217841" w:rsidRPr="00D747F8" w:rsidRDefault="00217841" w:rsidP="00F93041">
            <w:pPr>
              <w:cnfStyle w:val="000000010000" w:firstRow="0" w:lastRow="0" w:firstColumn="0" w:lastColumn="0" w:oddVBand="0" w:evenVBand="0" w:oddHBand="0" w:evenHBand="1" w:firstRowFirstColumn="0" w:firstRowLastColumn="0" w:lastRowFirstColumn="0" w:lastRowLastColumn="0"/>
            </w:pPr>
            <w:r w:rsidRPr="00D747F8">
              <w:t>2</w:t>
            </w:r>
          </w:p>
        </w:tc>
        <w:tc>
          <w:tcPr>
            <w:tcW w:w="1559" w:type="dxa"/>
            <w:noWrap/>
            <w:hideMark/>
          </w:tcPr>
          <w:p w:rsidR="00217841" w:rsidRPr="00D747F8" w:rsidRDefault="00217841" w:rsidP="00F93041">
            <w:pPr>
              <w:cnfStyle w:val="000000010000" w:firstRow="0" w:lastRow="0" w:firstColumn="0" w:lastColumn="0" w:oddVBand="0" w:evenVBand="0" w:oddHBand="0" w:evenHBand="1" w:firstRowFirstColumn="0" w:firstRowLastColumn="0" w:lastRowFirstColumn="0" w:lastRowLastColumn="0"/>
            </w:pPr>
            <w:r w:rsidRPr="00D747F8">
              <w:t>6</w:t>
            </w:r>
          </w:p>
        </w:tc>
        <w:tc>
          <w:tcPr>
            <w:tcW w:w="1134" w:type="dxa"/>
            <w:noWrap/>
            <w:hideMark/>
          </w:tcPr>
          <w:p w:rsidR="00217841" w:rsidRPr="007E34EE"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04.06.2012</w:t>
            </w:r>
          </w:p>
        </w:tc>
        <w:tc>
          <w:tcPr>
            <w:tcW w:w="1525" w:type="dxa"/>
            <w:noWrap/>
            <w:hideMark/>
          </w:tcPr>
          <w:p w:rsidR="00217841" w:rsidRPr="007E34EE"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11.06.2012</w:t>
            </w:r>
          </w:p>
        </w:tc>
      </w:tr>
      <w:tr w:rsidR="00217841" w:rsidRPr="007E34EE"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7E34EE" w:rsidRDefault="00217841" w:rsidP="00F93041">
            <w:pPr>
              <w:rPr>
                <w:rFonts w:ascii="Calibri" w:eastAsia="Times New Roman" w:hAnsi="Calibri" w:cs="Calibri"/>
                <w:color w:val="000000"/>
                <w:lang w:eastAsia="de-CH"/>
              </w:rPr>
            </w:pPr>
            <w:r w:rsidRPr="007E34EE">
              <w:rPr>
                <w:rFonts w:ascii="Calibri" w:eastAsia="Times New Roman" w:hAnsi="Calibri" w:cs="Calibri"/>
                <w:color w:val="000000"/>
                <w:lang w:eastAsia="de-CH"/>
              </w:rPr>
              <w:t>902</w:t>
            </w:r>
          </w:p>
        </w:tc>
        <w:tc>
          <w:tcPr>
            <w:tcW w:w="2977" w:type="dxa"/>
            <w:noWrap/>
            <w:hideMark/>
          </w:tcPr>
          <w:p w:rsidR="00217841" w:rsidRPr="007E34EE"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Offerten angefordert</w:t>
            </w:r>
          </w:p>
        </w:tc>
        <w:tc>
          <w:tcPr>
            <w:tcW w:w="1276" w:type="dxa"/>
            <w:noWrap/>
            <w:hideMark/>
          </w:tcPr>
          <w:p w:rsidR="00217841" w:rsidRPr="00D747F8" w:rsidRDefault="00217841" w:rsidP="00F93041">
            <w:pPr>
              <w:cnfStyle w:val="000000100000" w:firstRow="0" w:lastRow="0" w:firstColumn="0" w:lastColumn="0" w:oddVBand="0" w:evenVBand="0" w:oddHBand="1" w:evenHBand="0" w:firstRowFirstColumn="0" w:firstRowLastColumn="0" w:lastRowFirstColumn="0" w:lastRowLastColumn="0"/>
            </w:pPr>
            <w:r w:rsidRPr="00D747F8">
              <w:t>2</w:t>
            </w:r>
          </w:p>
        </w:tc>
        <w:tc>
          <w:tcPr>
            <w:tcW w:w="1559" w:type="dxa"/>
            <w:noWrap/>
            <w:hideMark/>
          </w:tcPr>
          <w:p w:rsidR="00217841" w:rsidRPr="00D747F8" w:rsidRDefault="00217841" w:rsidP="00F93041">
            <w:pPr>
              <w:cnfStyle w:val="000000100000" w:firstRow="0" w:lastRow="0" w:firstColumn="0" w:lastColumn="0" w:oddVBand="0" w:evenVBand="0" w:oddHBand="1" w:evenHBand="0" w:firstRowFirstColumn="0" w:firstRowLastColumn="0" w:lastRowFirstColumn="0" w:lastRowLastColumn="0"/>
            </w:pPr>
            <w:r w:rsidRPr="00D747F8">
              <w:t>1.5</w:t>
            </w:r>
          </w:p>
        </w:tc>
        <w:tc>
          <w:tcPr>
            <w:tcW w:w="1134" w:type="dxa"/>
            <w:noWrap/>
            <w:hideMark/>
          </w:tcPr>
          <w:p w:rsidR="00217841" w:rsidRPr="007E34EE"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04.06.2012</w:t>
            </w:r>
          </w:p>
        </w:tc>
        <w:tc>
          <w:tcPr>
            <w:tcW w:w="1525" w:type="dxa"/>
            <w:noWrap/>
            <w:hideMark/>
          </w:tcPr>
          <w:p w:rsidR="00217841" w:rsidRPr="007E34EE"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11.06.2012</w:t>
            </w:r>
          </w:p>
        </w:tc>
      </w:tr>
      <w:tr w:rsidR="00217841" w:rsidRPr="007E34EE"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7E34EE" w:rsidRDefault="00217841" w:rsidP="00F93041">
            <w:pPr>
              <w:rPr>
                <w:rFonts w:ascii="Calibri" w:eastAsia="Times New Roman" w:hAnsi="Calibri" w:cs="Calibri"/>
                <w:color w:val="000000"/>
                <w:lang w:eastAsia="de-CH"/>
              </w:rPr>
            </w:pPr>
            <w:r w:rsidRPr="007E34EE">
              <w:rPr>
                <w:rFonts w:ascii="Calibri" w:eastAsia="Times New Roman" w:hAnsi="Calibri" w:cs="Calibri"/>
                <w:color w:val="000000"/>
                <w:lang w:eastAsia="de-CH"/>
              </w:rPr>
              <w:t>905</w:t>
            </w:r>
          </w:p>
        </w:tc>
        <w:tc>
          <w:tcPr>
            <w:tcW w:w="2977" w:type="dxa"/>
            <w:noWrap/>
            <w:hideMark/>
          </w:tcPr>
          <w:p w:rsidR="00217841" w:rsidRPr="007E34EE"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Dokument-Korrekturen von Markus übernommen</w:t>
            </w:r>
          </w:p>
        </w:tc>
        <w:tc>
          <w:tcPr>
            <w:tcW w:w="1276" w:type="dxa"/>
            <w:noWrap/>
            <w:hideMark/>
          </w:tcPr>
          <w:p w:rsidR="00217841" w:rsidRPr="00D747F8" w:rsidRDefault="00217841" w:rsidP="00F93041">
            <w:pPr>
              <w:cnfStyle w:val="000000010000" w:firstRow="0" w:lastRow="0" w:firstColumn="0" w:lastColumn="0" w:oddVBand="0" w:evenVBand="0" w:oddHBand="0" w:evenHBand="1" w:firstRowFirstColumn="0" w:firstRowLastColumn="0" w:lastRowFirstColumn="0" w:lastRowLastColumn="0"/>
            </w:pPr>
            <w:r w:rsidRPr="00D747F8">
              <w:t>8</w:t>
            </w:r>
          </w:p>
        </w:tc>
        <w:tc>
          <w:tcPr>
            <w:tcW w:w="1559" w:type="dxa"/>
            <w:noWrap/>
            <w:hideMark/>
          </w:tcPr>
          <w:p w:rsidR="00217841" w:rsidRPr="00D747F8" w:rsidRDefault="00217841" w:rsidP="00F93041">
            <w:pPr>
              <w:cnfStyle w:val="000000010000" w:firstRow="0" w:lastRow="0" w:firstColumn="0" w:lastColumn="0" w:oddVBand="0" w:evenVBand="0" w:oddHBand="0" w:evenHBand="1" w:firstRowFirstColumn="0" w:firstRowLastColumn="0" w:lastRowFirstColumn="0" w:lastRowLastColumn="0"/>
            </w:pPr>
            <w:r w:rsidRPr="00D747F8">
              <w:t>8</w:t>
            </w:r>
          </w:p>
        </w:tc>
        <w:tc>
          <w:tcPr>
            <w:tcW w:w="1134" w:type="dxa"/>
            <w:noWrap/>
            <w:hideMark/>
          </w:tcPr>
          <w:p w:rsidR="00217841" w:rsidRPr="007E34EE"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04.06.2012</w:t>
            </w:r>
          </w:p>
        </w:tc>
        <w:tc>
          <w:tcPr>
            <w:tcW w:w="1525" w:type="dxa"/>
            <w:noWrap/>
            <w:hideMark/>
          </w:tcPr>
          <w:p w:rsidR="00217841" w:rsidRPr="007E34EE"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11.06.2012</w:t>
            </w:r>
          </w:p>
        </w:tc>
      </w:tr>
      <w:tr w:rsidR="00217841" w:rsidRPr="007E34EE"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7E34EE" w:rsidRDefault="00217841" w:rsidP="00F93041">
            <w:pPr>
              <w:rPr>
                <w:rFonts w:ascii="Calibri" w:eastAsia="Times New Roman" w:hAnsi="Calibri" w:cs="Calibri"/>
                <w:color w:val="000000"/>
                <w:lang w:eastAsia="de-CH"/>
              </w:rPr>
            </w:pPr>
            <w:r w:rsidRPr="007E34EE">
              <w:rPr>
                <w:rFonts w:ascii="Calibri" w:eastAsia="Times New Roman" w:hAnsi="Calibri" w:cs="Calibri"/>
                <w:color w:val="000000"/>
                <w:lang w:eastAsia="de-CH"/>
              </w:rPr>
              <w:t>906</w:t>
            </w:r>
          </w:p>
        </w:tc>
        <w:tc>
          <w:tcPr>
            <w:tcW w:w="2977" w:type="dxa"/>
            <w:noWrap/>
            <w:hideMark/>
          </w:tcPr>
          <w:p w:rsidR="00217841" w:rsidRPr="007E34EE"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Stabilitätstest durchgeführt und dokumentiert</w:t>
            </w:r>
          </w:p>
        </w:tc>
        <w:tc>
          <w:tcPr>
            <w:tcW w:w="1276" w:type="dxa"/>
            <w:noWrap/>
            <w:hideMark/>
          </w:tcPr>
          <w:p w:rsidR="00217841" w:rsidRPr="00D747F8" w:rsidRDefault="00217841" w:rsidP="00F93041">
            <w:pPr>
              <w:cnfStyle w:val="000000100000" w:firstRow="0" w:lastRow="0" w:firstColumn="0" w:lastColumn="0" w:oddVBand="0" w:evenVBand="0" w:oddHBand="1" w:evenHBand="0" w:firstRowFirstColumn="0" w:firstRowLastColumn="0" w:lastRowFirstColumn="0" w:lastRowLastColumn="0"/>
            </w:pPr>
            <w:r w:rsidRPr="00D747F8">
              <w:t>5</w:t>
            </w:r>
          </w:p>
        </w:tc>
        <w:tc>
          <w:tcPr>
            <w:tcW w:w="1559" w:type="dxa"/>
            <w:noWrap/>
            <w:hideMark/>
          </w:tcPr>
          <w:p w:rsidR="00217841" w:rsidRPr="00D747F8" w:rsidRDefault="00217841" w:rsidP="00F93041">
            <w:pPr>
              <w:cnfStyle w:val="000000100000" w:firstRow="0" w:lastRow="0" w:firstColumn="0" w:lastColumn="0" w:oddVBand="0" w:evenVBand="0" w:oddHBand="1" w:evenHBand="0" w:firstRowFirstColumn="0" w:firstRowLastColumn="0" w:lastRowFirstColumn="0" w:lastRowLastColumn="0"/>
            </w:pPr>
            <w:r w:rsidRPr="00D747F8">
              <w:t>6</w:t>
            </w:r>
          </w:p>
        </w:tc>
        <w:tc>
          <w:tcPr>
            <w:tcW w:w="1134" w:type="dxa"/>
            <w:noWrap/>
            <w:hideMark/>
          </w:tcPr>
          <w:p w:rsidR="00217841" w:rsidRPr="007E34EE"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07.06.2012</w:t>
            </w:r>
          </w:p>
        </w:tc>
        <w:tc>
          <w:tcPr>
            <w:tcW w:w="1525" w:type="dxa"/>
            <w:noWrap/>
            <w:hideMark/>
          </w:tcPr>
          <w:p w:rsidR="00217841" w:rsidRPr="007E34EE"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11.06.2012</w:t>
            </w:r>
          </w:p>
        </w:tc>
      </w:tr>
      <w:tr w:rsidR="00217841" w:rsidRPr="007E34EE"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7E34EE" w:rsidRDefault="00217841" w:rsidP="00F93041">
            <w:pPr>
              <w:rPr>
                <w:rFonts w:ascii="Calibri" w:eastAsia="Times New Roman" w:hAnsi="Calibri" w:cs="Calibri"/>
                <w:color w:val="000000"/>
                <w:lang w:eastAsia="de-CH"/>
              </w:rPr>
            </w:pPr>
            <w:r w:rsidRPr="007E34EE">
              <w:rPr>
                <w:rFonts w:ascii="Calibri" w:eastAsia="Times New Roman" w:hAnsi="Calibri" w:cs="Calibri"/>
                <w:color w:val="000000"/>
                <w:lang w:eastAsia="de-CH"/>
              </w:rPr>
              <w:t>907</w:t>
            </w:r>
          </w:p>
        </w:tc>
        <w:tc>
          <w:tcPr>
            <w:tcW w:w="2977" w:type="dxa"/>
            <w:noWrap/>
            <w:hideMark/>
          </w:tcPr>
          <w:p w:rsidR="00217841" w:rsidRPr="007E34EE"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Codereview 3 durchgeführt. dokumentiert und Anpassungen implementiert</w:t>
            </w:r>
          </w:p>
        </w:tc>
        <w:tc>
          <w:tcPr>
            <w:tcW w:w="1276" w:type="dxa"/>
            <w:noWrap/>
            <w:hideMark/>
          </w:tcPr>
          <w:p w:rsidR="00217841" w:rsidRPr="00D747F8" w:rsidRDefault="00217841" w:rsidP="00F93041">
            <w:pPr>
              <w:cnfStyle w:val="000000010000" w:firstRow="0" w:lastRow="0" w:firstColumn="0" w:lastColumn="0" w:oddVBand="0" w:evenVBand="0" w:oddHBand="0" w:evenHBand="1" w:firstRowFirstColumn="0" w:firstRowLastColumn="0" w:lastRowFirstColumn="0" w:lastRowLastColumn="0"/>
            </w:pPr>
            <w:r w:rsidRPr="00D747F8">
              <w:t>16</w:t>
            </w:r>
          </w:p>
        </w:tc>
        <w:tc>
          <w:tcPr>
            <w:tcW w:w="1559" w:type="dxa"/>
            <w:noWrap/>
            <w:hideMark/>
          </w:tcPr>
          <w:p w:rsidR="00217841" w:rsidRPr="00D747F8" w:rsidRDefault="00217841" w:rsidP="00F93041">
            <w:pPr>
              <w:cnfStyle w:val="000000010000" w:firstRow="0" w:lastRow="0" w:firstColumn="0" w:lastColumn="0" w:oddVBand="0" w:evenVBand="0" w:oddHBand="0" w:evenHBand="1" w:firstRowFirstColumn="0" w:firstRowLastColumn="0" w:lastRowFirstColumn="0" w:lastRowLastColumn="0"/>
            </w:pPr>
            <w:r w:rsidRPr="00D747F8">
              <w:t>15.5</w:t>
            </w:r>
          </w:p>
        </w:tc>
        <w:tc>
          <w:tcPr>
            <w:tcW w:w="1134" w:type="dxa"/>
            <w:noWrap/>
            <w:hideMark/>
          </w:tcPr>
          <w:p w:rsidR="00217841" w:rsidRPr="007E34EE"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07.06.2012</w:t>
            </w:r>
          </w:p>
        </w:tc>
        <w:tc>
          <w:tcPr>
            <w:tcW w:w="1525" w:type="dxa"/>
            <w:noWrap/>
            <w:hideMark/>
          </w:tcPr>
          <w:p w:rsidR="00217841" w:rsidRPr="007E34EE"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11.06.2012</w:t>
            </w:r>
          </w:p>
        </w:tc>
      </w:tr>
      <w:tr w:rsidR="00217841" w:rsidRPr="007E34EE"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7E34EE" w:rsidRDefault="00217841" w:rsidP="00F93041">
            <w:pPr>
              <w:rPr>
                <w:rFonts w:ascii="Calibri" w:eastAsia="Times New Roman" w:hAnsi="Calibri" w:cs="Calibri"/>
                <w:color w:val="000000"/>
                <w:lang w:eastAsia="de-CH"/>
              </w:rPr>
            </w:pPr>
            <w:r w:rsidRPr="007E34EE">
              <w:rPr>
                <w:rFonts w:ascii="Calibri" w:eastAsia="Times New Roman" w:hAnsi="Calibri" w:cs="Calibri"/>
                <w:color w:val="000000"/>
                <w:lang w:eastAsia="de-CH"/>
              </w:rPr>
              <w:t>908</w:t>
            </w:r>
          </w:p>
        </w:tc>
        <w:tc>
          <w:tcPr>
            <w:tcW w:w="2977" w:type="dxa"/>
            <w:noWrap/>
            <w:hideMark/>
          </w:tcPr>
          <w:p w:rsidR="00217841" w:rsidRPr="007E34EE"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Refactoring durchgeführt</w:t>
            </w:r>
          </w:p>
        </w:tc>
        <w:tc>
          <w:tcPr>
            <w:tcW w:w="1276" w:type="dxa"/>
            <w:noWrap/>
            <w:hideMark/>
          </w:tcPr>
          <w:p w:rsidR="00217841" w:rsidRPr="00D747F8" w:rsidRDefault="00217841" w:rsidP="00F93041">
            <w:pPr>
              <w:cnfStyle w:val="000000100000" w:firstRow="0" w:lastRow="0" w:firstColumn="0" w:lastColumn="0" w:oddVBand="0" w:evenVBand="0" w:oddHBand="1" w:evenHBand="0" w:firstRowFirstColumn="0" w:firstRowLastColumn="0" w:lastRowFirstColumn="0" w:lastRowLastColumn="0"/>
            </w:pPr>
            <w:r w:rsidRPr="00D747F8">
              <w:t>5</w:t>
            </w:r>
          </w:p>
        </w:tc>
        <w:tc>
          <w:tcPr>
            <w:tcW w:w="1559" w:type="dxa"/>
            <w:noWrap/>
            <w:hideMark/>
          </w:tcPr>
          <w:p w:rsidR="00217841" w:rsidRPr="00D747F8" w:rsidRDefault="00217841" w:rsidP="00F93041">
            <w:pPr>
              <w:cnfStyle w:val="000000100000" w:firstRow="0" w:lastRow="0" w:firstColumn="0" w:lastColumn="0" w:oddVBand="0" w:evenVBand="0" w:oddHBand="1" w:evenHBand="0" w:firstRowFirstColumn="0" w:firstRowLastColumn="0" w:lastRowFirstColumn="0" w:lastRowLastColumn="0"/>
            </w:pPr>
            <w:r w:rsidRPr="00D747F8">
              <w:t>5</w:t>
            </w:r>
          </w:p>
        </w:tc>
        <w:tc>
          <w:tcPr>
            <w:tcW w:w="1134" w:type="dxa"/>
            <w:noWrap/>
            <w:hideMark/>
          </w:tcPr>
          <w:p w:rsidR="00217841" w:rsidRPr="007E34EE"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07.06.2012</w:t>
            </w:r>
          </w:p>
        </w:tc>
        <w:tc>
          <w:tcPr>
            <w:tcW w:w="1525" w:type="dxa"/>
            <w:noWrap/>
            <w:hideMark/>
          </w:tcPr>
          <w:p w:rsidR="00217841" w:rsidRPr="007E34EE"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11.06.2012</w:t>
            </w:r>
          </w:p>
        </w:tc>
      </w:tr>
      <w:tr w:rsidR="00217841" w:rsidRPr="007E34EE"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7E34EE" w:rsidRDefault="00217841" w:rsidP="00F93041">
            <w:pPr>
              <w:rPr>
                <w:rFonts w:ascii="Calibri" w:eastAsia="Times New Roman" w:hAnsi="Calibri" w:cs="Calibri"/>
                <w:color w:val="000000"/>
                <w:lang w:eastAsia="de-CH"/>
              </w:rPr>
            </w:pPr>
            <w:r w:rsidRPr="007E34EE">
              <w:rPr>
                <w:rFonts w:ascii="Calibri" w:eastAsia="Times New Roman" w:hAnsi="Calibri" w:cs="Calibri"/>
                <w:color w:val="000000"/>
                <w:lang w:eastAsia="de-CH"/>
              </w:rPr>
              <w:t>909</w:t>
            </w:r>
          </w:p>
        </w:tc>
        <w:tc>
          <w:tcPr>
            <w:tcW w:w="2977" w:type="dxa"/>
            <w:noWrap/>
            <w:hideMark/>
          </w:tcPr>
          <w:p w:rsidR="00217841" w:rsidRPr="007E34EE"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Plug-in Framework Bild erstellt</w:t>
            </w:r>
          </w:p>
        </w:tc>
        <w:tc>
          <w:tcPr>
            <w:tcW w:w="1276" w:type="dxa"/>
            <w:noWrap/>
            <w:hideMark/>
          </w:tcPr>
          <w:p w:rsidR="00217841" w:rsidRPr="00D747F8" w:rsidRDefault="00217841" w:rsidP="00F93041">
            <w:pPr>
              <w:cnfStyle w:val="000000010000" w:firstRow="0" w:lastRow="0" w:firstColumn="0" w:lastColumn="0" w:oddVBand="0" w:evenVBand="0" w:oddHBand="0" w:evenHBand="1" w:firstRowFirstColumn="0" w:firstRowLastColumn="0" w:lastRowFirstColumn="0" w:lastRowLastColumn="0"/>
            </w:pPr>
            <w:r w:rsidRPr="00D747F8">
              <w:t>6</w:t>
            </w:r>
          </w:p>
        </w:tc>
        <w:tc>
          <w:tcPr>
            <w:tcW w:w="1559" w:type="dxa"/>
            <w:noWrap/>
            <w:hideMark/>
          </w:tcPr>
          <w:p w:rsidR="00217841" w:rsidRPr="00D747F8" w:rsidRDefault="00217841" w:rsidP="00F93041">
            <w:pPr>
              <w:cnfStyle w:val="000000010000" w:firstRow="0" w:lastRow="0" w:firstColumn="0" w:lastColumn="0" w:oddVBand="0" w:evenVBand="0" w:oddHBand="0" w:evenHBand="1" w:firstRowFirstColumn="0" w:firstRowLastColumn="0" w:lastRowFirstColumn="0" w:lastRowLastColumn="0"/>
            </w:pPr>
            <w:r w:rsidRPr="00D747F8">
              <w:t>5</w:t>
            </w:r>
          </w:p>
        </w:tc>
        <w:tc>
          <w:tcPr>
            <w:tcW w:w="1134" w:type="dxa"/>
            <w:noWrap/>
            <w:hideMark/>
          </w:tcPr>
          <w:p w:rsidR="00217841" w:rsidRPr="007E34EE"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07.06.2012</w:t>
            </w:r>
          </w:p>
        </w:tc>
        <w:tc>
          <w:tcPr>
            <w:tcW w:w="1525" w:type="dxa"/>
            <w:noWrap/>
            <w:hideMark/>
          </w:tcPr>
          <w:p w:rsidR="00217841" w:rsidRPr="007E34EE"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11.06.2012</w:t>
            </w:r>
          </w:p>
        </w:tc>
      </w:tr>
      <w:tr w:rsidR="00217841" w:rsidRPr="007E34EE"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7E34EE" w:rsidRDefault="00217841" w:rsidP="00F93041">
            <w:pPr>
              <w:rPr>
                <w:rFonts w:ascii="Calibri" w:eastAsia="Times New Roman" w:hAnsi="Calibri" w:cs="Calibri"/>
                <w:color w:val="000000"/>
                <w:lang w:eastAsia="de-CH"/>
              </w:rPr>
            </w:pPr>
            <w:r w:rsidRPr="007E34EE">
              <w:rPr>
                <w:rFonts w:ascii="Calibri" w:eastAsia="Times New Roman" w:hAnsi="Calibri" w:cs="Calibri"/>
                <w:color w:val="000000"/>
                <w:lang w:eastAsia="de-CH"/>
              </w:rPr>
              <w:t>Total</w:t>
            </w:r>
          </w:p>
        </w:tc>
        <w:tc>
          <w:tcPr>
            <w:tcW w:w="2977" w:type="dxa"/>
            <w:noWrap/>
            <w:hideMark/>
          </w:tcPr>
          <w:p w:rsidR="00217841" w:rsidRPr="007E34EE"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p>
        </w:tc>
        <w:tc>
          <w:tcPr>
            <w:tcW w:w="1276" w:type="dxa"/>
            <w:noWrap/>
            <w:hideMark/>
          </w:tcPr>
          <w:p w:rsidR="00217841" w:rsidRPr="004F290E" w:rsidRDefault="00217841" w:rsidP="00F93041">
            <w:pPr>
              <w:cnfStyle w:val="000000100000" w:firstRow="0" w:lastRow="0" w:firstColumn="0" w:lastColumn="0" w:oddVBand="0" w:evenVBand="0" w:oddHBand="1" w:evenHBand="0" w:firstRowFirstColumn="0" w:firstRowLastColumn="0" w:lastRowFirstColumn="0" w:lastRowLastColumn="0"/>
              <w:rPr>
                <w:b/>
              </w:rPr>
            </w:pPr>
            <w:r w:rsidRPr="004F290E">
              <w:rPr>
                <w:b/>
              </w:rPr>
              <w:t>171.5</w:t>
            </w:r>
          </w:p>
        </w:tc>
        <w:tc>
          <w:tcPr>
            <w:tcW w:w="1559" w:type="dxa"/>
            <w:noWrap/>
            <w:hideMark/>
          </w:tcPr>
          <w:p w:rsidR="00217841" w:rsidRPr="004F290E" w:rsidRDefault="00217841" w:rsidP="00F93041">
            <w:pPr>
              <w:cnfStyle w:val="000000100000" w:firstRow="0" w:lastRow="0" w:firstColumn="0" w:lastColumn="0" w:oddVBand="0" w:evenVBand="0" w:oddHBand="1" w:evenHBand="0" w:firstRowFirstColumn="0" w:firstRowLastColumn="0" w:lastRowFirstColumn="0" w:lastRowLastColumn="0"/>
              <w:rPr>
                <w:b/>
              </w:rPr>
            </w:pPr>
            <w:r w:rsidRPr="004F290E">
              <w:rPr>
                <w:b/>
              </w:rPr>
              <w:t>174.75</w:t>
            </w:r>
          </w:p>
        </w:tc>
        <w:tc>
          <w:tcPr>
            <w:tcW w:w="1134" w:type="dxa"/>
            <w:noWrap/>
            <w:hideMark/>
          </w:tcPr>
          <w:p w:rsidR="00217841" w:rsidRPr="007E34EE"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p>
        </w:tc>
        <w:tc>
          <w:tcPr>
            <w:tcW w:w="1525" w:type="dxa"/>
            <w:noWrap/>
            <w:hideMark/>
          </w:tcPr>
          <w:p w:rsidR="00217841" w:rsidRPr="007E34EE"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p>
        </w:tc>
      </w:tr>
    </w:tbl>
    <w:p w:rsidR="00217841" w:rsidRDefault="00217841" w:rsidP="00217841">
      <w:pPr>
        <w:pStyle w:val="Caption"/>
      </w:pPr>
      <w:bookmarkStart w:id="1106" w:name="_Toc327468200"/>
      <w:r>
        <w:t xml:space="preserve">Tabelle </w:t>
      </w:r>
      <w:fldSimple w:instr=" SEQ Tabelle \* ARABIC ">
        <w:r w:rsidR="000E6CF3">
          <w:rPr>
            <w:noProof/>
          </w:rPr>
          <w:t>49</w:t>
        </w:r>
      </w:fldSimple>
      <w:r w:rsidRPr="001247BA">
        <w:t xml:space="preserve"> - Tickets Sprint </w:t>
      </w:r>
      <w:r>
        <w:t>15</w:t>
      </w:r>
      <w:bookmarkEnd w:id="1106"/>
    </w:p>
    <w:p w:rsidR="00217841" w:rsidRDefault="00217841" w:rsidP="00217841">
      <w:pPr>
        <w:pStyle w:val="Heading4"/>
      </w:pPr>
      <w:bookmarkStart w:id="1107" w:name="_Toc327467994"/>
      <w:r>
        <w:t>Sprint 16</w:t>
      </w:r>
      <w:bookmarkEnd w:id="1107"/>
    </w:p>
    <w:tbl>
      <w:tblPr>
        <w:tblStyle w:val="MediumShading1-Accent1"/>
        <w:tblW w:w="0" w:type="auto"/>
        <w:tblLook w:val="04A0" w:firstRow="1" w:lastRow="0" w:firstColumn="1" w:lastColumn="0" w:noHBand="0" w:noVBand="1"/>
      </w:tblPr>
      <w:tblGrid>
        <w:gridCol w:w="817"/>
        <w:gridCol w:w="2977"/>
        <w:gridCol w:w="1276"/>
        <w:gridCol w:w="1561"/>
        <w:gridCol w:w="1157"/>
        <w:gridCol w:w="1500"/>
      </w:tblGrid>
      <w:tr w:rsidR="00217841" w:rsidTr="00F93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rsidR="00217841" w:rsidRDefault="00217841" w:rsidP="00F93041">
            <w:r>
              <w:t>#</w:t>
            </w:r>
          </w:p>
        </w:tc>
        <w:tc>
          <w:tcPr>
            <w:tcW w:w="2977"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Thema</w:t>
            </w:r>
          </w:p>
        </w:tc>
        <w:tc>
          <w:tcPr>
            <w:tcW w:w="1276"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Geschätzter Aufwand</w:t>
            </w:r>
          </w:p>
        </w:tc>
        <w:tc>
          <w:tcPr>
            <w:tcW w:w="1561"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Aufgewendete Zeit</w:t>
            </w:r>
          </w:p>
        </w:tc>
        <w:tc>
          <w:tcPr>
            <w:tcW w:w="1157"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Beginn</w:t>
            </w:r>
          </w:p>
        </w:tc>
        <w:tc>
          <w:tcPr>
            <w:tcW w:w="1500"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Abgabedatum</w:t>
            </w:r>
          </w:p>
        </w:tc>
      </w:tr>
      <w:tr w:rsidR="00217841" w:rsidRPr="004A4F02"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4A4F02" w:rsidRDefault="00217841" w:rsidP="00F93041">
            <w:pPr>
              <w:rPr>
                <w:rFonts w:ascii="Calibri" w:eastAsia="Times New Roman" w:hAnsi="Calibri" w:cs="Calibri"/>
                <w:color w:val="000000"/>
                <w:lang w:eastAsia="de-CH"/>
              </w:rPr>
            </w:pPr>
            <w:r w:rsidRPr="004A4F02">
              <w:rPr>
                <w:rFonts w:ascii="Calibri" w:eastAsia="Times New Roman" w:hAnsi="Calibri" w:cs="Calibri"/>
                <w:color w:val="000000"/>
                <w:lang w:eastAsia="de-CH"/>
              </w:rPr>
              <w:t>695</w:t>
            </w:r>
          </w:p>
        </w:tc>
        <w:tc>
          <w:tcPr>
            <w:tcW w:w="2977" w:type="dxa"/>
            <w:noWrap/>
            <w:hideMark/>
          </w:tcPr>
          <w:p w:rsidR="00217841" w:rsidRPr="004A4F02"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4A4F02">
              <w:rPr>
                <w:rFonts w:ascii="Calibri" w:eastAsia="Times New Roman" w:hAnsi="Calibri" w:cs="Calibri"/>
                <w:color w:val="000000"/>
                <w:lang w:eastAsia="de-CH"/>
              </w:rPr>
              <w:t>Dokumente zusammenfügen. PDF generieren</w:t>
            </w:r>
          </w:p>
        </w:tc>
        <w:tc>
          <w:tcPr>
            <w:tcW w:w="1276" w:type="dxa"/>
            <w:noWrap/>
            <w:hideMark/>
          </w:tcPr>
          <w:p w:rsidR="00217841" w:rsidRPr="00D61EE1" w:rsidRDefault="00217841" w:rsidP="00F93041">
            <w:pPr>
              <w:cnfStyle w:val="000000100000" w:firstRow="0" w:lastRow="0" w:firstColumn="0" w:lastColumn="0" w:oddVBand="0" w:evenVBand="0" w:oddHBand="1" w:evenHBand="0" w:firstRowFirstColumn="0" w:firstRowLastColumn="0" w:lastRowFirstColumn="0" w:lastRowLastColumn="0"/>
            </w:pPr>
            <w:r w:rsidRPr="00D61EE1">
              <w:t>20</w:t>
            </w:r>
          </w:p>
        </w:tc>
        <w:tc>
          <w:tcPr>
            <w:tcW w:w="1561" w:type="dxa"/>
            <w:noWrap/>
            <w:hideMark/>
          </w:tcPr>
          <w:p w:rsidR="00217841" w:rsidRPr="00D61EE1" w:rsidRDefault="00217841" w:rsidP="00F93041">
            <w:pPr>
              <w:cnfStyle w:val="000000100000" w:firstRow="0" w:lastRow="0" w:firstColumn="0" w:lastColumn="0" w:oddVBand="0" w:evenVBand="0" w:oddHBand="1" w:evenHBand="0" w:firstRowFirstColumn="0" w:firstRowLastColumn="0" w:lastRowFirstColumn="0" w:lastRowLastColumn="0"/>
            </w:pPr>
            <w:r w:rsidRPr="00D61EE1">
              <w:t>14.5</w:t>
            </w:r>
          </w:p>
        </w:tc>
        <w:tc>
          <w:tcPr>
            <w:tcW w:w="1157" w:type="dxa"/>
            <w:noWrap/>
            <w:hideMark/>
          </w:tcPr>
          <w:p w:rsidR="00217841" w:rsidRPr="004A4F02"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4A4F02">
              <w:rPr>
                <w:rFonts w:ascii="Calibri" w:eastAsia="Times New Roman" w:hAnsi="Calibri" w:cs="Calibri"/>
                <w:color w:val="000000"/>
                <w:lang w:eastAsia="de-CH"/>
              </w:rPr>
              <w:t>11.06.2012</w:t>
            </w:r>
          </w:p>
        </w:tc>
        <w:tc>
          <w:tcPr>
            <w:tcW w:w="1500" w:type="dxa"/>
            <w:noWrap/>
            <w:hideMark/>
          </w:tcPr>
          <w:p w:rsidR="00217841" w:rsidRPr="004A4F02"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15.06.2012</w:t>
            </w:r>
          </w:p>
        </w:tc>
      </w:tr>
      <w:tr w:rsidR="00217841" w:rsidRPr="004A4F02"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4A4F02" w:rsidRDefault="00217841" w:rsidP="00F93041">
            <w:pPr>
              <w:rPr>
                <w:rFonts w:ascii="Calibri" w:eastAsia="Times New Roman" w:hAnsi="Calibri" w:cs="Calibri"/>
                <w:color w:val="000000"/>
                <w:lang w:eastAsia="de-CH"/>
              </w:rPr>
            </w:pPr>
            <w:r w:rsidRPr="004A4F02">
              <w:rPr>
                <w:rFonts w:ascii="Calibri" w:eastAsia="Times New Roman" w:hAnsi="Calibri" w:cs="Calibri"/>
                <w:color w:val="000000"/>
                <w:lang w:eastAsia="de-CH"/>
              </w:rPr>
              <w:t>809</w:t>
            </w:r>
          </w:p>
        </w:tc>
        <w:tc>
          <w:tcPr>
            <w:tcW w:w="2977" w:type="dxa"/>
            <w:noWrap/>
            <w:hideMark/>
          </w:tcPr>
          <w:p w:rsidR="00217841" w:rsidRPr="004A4F02"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4A4F02">
              <w:rPr>
                <w:rFonts w:ascii="Calibri" w:eastAsia="Times New Roman" w:hAnsi="Calibri" w:cs="Calibri"/>
                <w:color w:val="000000"/>
                <w:lang w:eastAsia="de-CH"/>
              </w:rPr>
              <w:t>Aufwand dokumentiert (Piechart)</w:t>
            </w:r>
          </w:p>
        </w:tc>
        <w:tc>
          <w:tcPr>
            <w:tcW w:w="1276" w:type="dxa"/>
            <w:noWrap/>
            <w:hideMark/>
          </w:tcPr>
          <w:p w:rsidR="00217841" w:rsidRPr="00D61EE1" w:rsidRDefault="00217841" w:rsidP="00F93041">
            <w:pPr>
              <w:cnfStyle w:val="000000010000" w:firstRow="0" w:lastRow="0" w:firstColumn="0" w:lastColumn="0" w:oddVBand="0" w:evenVBand="0" w:oddHBand="0" w:evenHBand="1" w:firstRowFirstColumn="0" w:firstRowLastColumn="0" w:lastRowFirstColumn="0" w:lastRowLastColumn="0"/>
            </w:pPr>
            <w:r w:rsidRPr="00D61EE1">
              <w:t>3</w:t>
            </w:r>
          </w:p>
        </w:tc>
        <w:tc>
          <w:tcPr>
            <w:tcW w:w="1561" w:type="dxa"/>
            <w:noWrap/>
            <w:hideMark/>
          </w:tcPr>
          <w:p w:rsidR="00217841" w:rsidRPr="00D61EE1" w:rsidRDefault="00217841" w:rsidP="00F93041">
            <w:pPr>
              <w:cnfStyle w:val="000000010000" w:firstRow="0" w:lastRow="0" w:firstColumn="0" w:lastColumn="0" w:oddVBand="0" w:evenVBand="0" w:oddHBand="0" w:evenHBand="1" w:firstRowFirstColumn="0" w:firstRowLastColumn="0" w:lastRowFirstColumn="0" w:lastRowLastColumn="0"/>
            </w:pPr>
            <w:r w:rsidRPr="00D61EE1">
              <w:t>7</w:t>
            </w:r>
          </w:p>
        </w:tc>
        <w:tc>
          <w:tcPr>
            <w:tcW w:w="1157" w:type="dxa"/>
            <w:noWrap/>
            <w:hideMark/>
          </w:tcPr>
          <w:p w:rsidR="00217841" w:rsidRPr="004A4F02"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4A4F02">
              <w:rPr>
                <w:rFonts w:ascii="Calibri" w:eastAsia="Times New Roman" w:hAnsi="Calibri" w:cs="Calibri"/>
                <w:color w:val="000000"/>
                <w:lang w:eastAsia="de-CH"/>
              </w:rPr>
              <w:t>11.06.2012</w:t>
            </w:r>
          </w:p>
        </w:tc>
        <w:tc>
          <w:tcPr>
            <w:tcW w:w="1500" w:type="dxa"/>
            <w:noWrap/>
            <w:hideMark/>
          </w:tcPr>
          <w:p w:rsidR="00217841" w:rsidRPr="004A4F02"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15.06.2012</w:t>
            </w:r>
          </w:p>
        </w:tc>
      </w:tr>
      <w:tr w:rsidR="00217841" w:rsidRPr="004A4F02"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4A4F02" w:rsidRDefault="00217841" w:rsidP="00F93041">
            <w:pPr>
              <w:rPr>
                <w:rFonts w:ascii="Calibri" w:eastAsia="Times New Roman" w:hAnsi="Calibri" w:cs="Calibri"/>
                <w:color w:val="000000"/>
                <w:lang w:eastAsia="de-CH"/>
              </w:rPr>
            </w:pPr>
            <w:r w:rsidRPr="004A4F02">
              <w:rPr>
                <w:rFonts w:ascii="Calibri" w:eastAsia="Times New Roman" w:hAnsi="Calibri" w:cs="Calibri"/>
                <w:color w:val="000000"/>
                <w:lang w:eastAsia="de-CH"/>
              </w:rPr>
              <w:t>880</w:t>
            </w:r>
          </w:p>
        </w:tc>
        <w:tc>
          <w:tcPr>
            <w:tcW w:w="2977" w:type="dxa"/>
            <w:noWrap/>
            <w:hideMark/>
          </w:tcPr>
          <w:p w:rsidR="00217841" w:rsidRPr="004A4F02"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4A4F02">
              <w:rPr>
                <w:rFonts w:ascii="Calibri" w:eastAsia="Times New Roman" w:hAnsi="Calibri" w:cs="Calibri"/>
                <w:color w:val="000000"/>
                <w:lang w:eastAsia="de-CH"/>
              </w:rPr>
              <w:t>Meeting</w:t>
            </w:r>
            <w:r>
              <w:rPr>
                <w:rFonts w:ascii="Calibri" w:eastAsia="Times New Roman" w:hAnsi="Calibri" w:cs="Calibri"/>
                <w:color w:val="000000"/>
                <w:lang w:eastAsia="de-CH"/>
              </w:rPr>
              <w:t>,</w:t>
            </w:r>
            <w:r w:rsidRPr="004A4F02">
              <w:rPr>
                <w:rFonts w:ascii="Calibri" w:eastAsia="Times New Roman" w:hAnsi="Calibri" w:cs="Calibri"/>
                <w:color w:val="000000"/>
                <w:lang w:eastAsia="de-CH"/>
              </w:rPr>
              <w:t xml:space="preserve"> 13.06.12</w:t>
            </w:r>
          </w:p>
        </w:tc>
        <w:tc>
          <w:tcPr>
            <w:tcW w:w="1276" w:type="dxa"/>
            <w:noWrap/>
            <w:hideMark/>
          </w:tcPr>
          <w:p w:rsidR="00217841" w:rsidRPr="00D61EE1" w:rsidRDefault="00217841" w:rsidP="00F93041">
            <w:pPr>
              <w:cnfStyle w:val="000000100000" w:firstRow="0" w:lastRow="0" w:firstColumn="0" w:lastColumn="0" w:oddVBand="0" w:evenVBand="0" w:oddHBand="1" w:evenHBand="0" w:firstRowFirstColumn="0" w:firstRowLastColumn="0" w:lastRowFirstColumn="0" w:lastRowLastColumn="0"/>
            </w:pPr>
            <w:r w:rsidRPr="00D61EE1">
              <w:t>6</w:t>
            </w:r>
          </w:p>
        </w:tc>
        <w:tc>
          <w:tcPr>
            <w:tcW w:w="1561" w:type="dxa"/>
            <w:noWrap/>
            <w:hideMark/>
          </w:tcPr>
          <w:p w:rsidR="00217841" w:rsidRPr="00D61EE1" w:rsidRDefault="00217841" w:rsidP="00F93041">
            <w:pPr>
              <w:cnfStyle w:val="000000100000" w:firstRow="0" w:lastRow="0" w:firstColumn="0" w:lastColumn="0" w:oddVBand="0" w:evenVBand="0" w:oddHBand="1" w:evenHBand="0" w:firstRowFirstColumn="0" w:firstRowLastColumn="0" w:lastRowFirstColumn="0" w:lastRowLastColumn="0"/>
            </w:pPr>
            <w:r w:rsidRPr="00D61EE1">
              <w:t>6</w:t>
            </w:r>
          </w:p>
        </w:tc>
        <w:tc>
          <w:tcPr>
            <w:tcW w:w="1157" w:type="dxa"/>
            <w:noWrap/>
            <w:hideMark/>
          </w:tcPr>
          <w:p w:rsidR="00217841" w:rsidRPr="004A4F02"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4A4F02">
              <w:rPr>
                <w:rFonts w:ascii="Calibri" w:eastAsia="Times New Roman" w:hAnsi="Calibri" w:cs="Calibri"/>
                <w:color w:val="000000"/>
                <w:lang w:eastAsia="de-CH"/>
              </w:rPr>
              <w:t>13.06.2012</w:t>
            </w:r>
          </w:p>
        </w:tc>
        <w:tc>
          <w:tcPr>
            <w:tcW w:w="1500" w:type="dxa"/>
            <w:noWrap/>
            <w:hideMark/>
          </w:tcPr>
          <w:p w:rsidR="00217841" w:rsidRPr="004A4F02"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15.06.2012</w:t>
            </w:r>
          </w:p>
        </w:tc>
      </w:tr>
      <w:tr w:rsidR="00217841" w:rsidRPr="004A4F02"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4A4F02" w:rsidRDefault="00217841" w:rsidP="00F93041">
            <w:pPr>
              <w:rPr>
                <w:rFonts w:ascii="Calibri" w:eastAsia="Times New Roman" w:hAnsi="Calibri" w:cs="Calibri"/>
                <w:color w:val="000000"/>
                <w:lang w:eastAsia="de-CH"/>
              </w:rPr>
            </w:pPr>
            <w:r w:rsidRPr="004A4F02">
              <w:rPr>
                <w:rFonts w:ascii="Calibri" w:eastAsia="Times New Roman" w:hAnsi="Calibri" w:cs="Calibri"/>
                <w:color w:val="000000"/>
                <w:lang w:eastAsia="de-CH"/>
              </w:rPr>
              <w:t>910</w:t>
            </w:r>
          </w:p>
        </w:tc>
        <w:tc>
          <w:tcPr>
            <w:tcW w:w="2977" w:type="dxa"/>
            <w:noWrap/>
            <w:hideMark/>
          </w:tcPr>
          <w:p w:rsidR="00217841" w:rsidRPr="004A4F02"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4A4F02">
              <w:rPr>
                <w:rFonts w:ascii="Calibri" w:eastAsia="Times New Roman" w:hAnsi="Calibri" w:cs="Calibri"/>
                <w:color w:val="000000"/>
                <w:lang w:eastAsia="de-CH"/>
              </w:rPr>
              <w:t>Poster. Prezi. Flip Video in Applikation eingebunden</w:t>
            </w:r>
          </w:p>
        </w:tc>
        <w:tc>
          <w:tcPr>
            <w:tcW w:w="1276" w:type="dxa"/>
            <w:noWrap/>
            <w:hideMark/>
          </w:tcPr>
          <w:p w:rsidR="00217841" w:rsidRPr="00D61EE1" w:rsidRDefault="00217841" w:rsidP="00F93041">
            <w:pPr>
              <w:cnfStyle w:val="000000010000" w:firstRow="0" w:lastRow="0" w:firstColumn="0" w:lastColumn="0" w:oddVBand="0" w:evenVBand="0" w:oddHBand="0" w:evenHBand="1" w:firstRowFirstColumn="0" w:firstRowLastColumn="0" w:lastRowFirstColumn="0" w:lastRowLastColumn="0"/>
            </w:pPr>
            <w:r w:rsidRPr="00D61EE1">
              <w:t>5</w:t>
            </w:r>
          </w:p>
        </w:tc>
        <w:tc>
          <w:tcPr>
            <w:tcW w:w="1561" w:type="dxa"/>
            <w:noWrap/>
            <w:hideMark/>
          </w:tcPr>
          <w:p w:rsidR="00217841" w:rsidRPr="00D61EE1" w:rsidRDefault="00217841" w:rsidP="00F93041">
            <w:pPr>
              <w:cnfStyle w:val="000000010000" w:firstRow="0" w:lastRow="0" w:firstColumn="0" w:lastColumn="0" w:oddVBand="0" w:evenVBand="0" w:oddHBand="0" w:evenHBand="1" w:firstRowFirstColumn="0" w:firstRowLastColumn="0" w:lastRowFirstColumn="0" w:lastRowLastColumn="0"/>
            </w:pPr>
            <w:r w:rsidRPr="00D61EE1">
              <w:t>5</w:t>
            </w:r>
          </w:p>
        </w:tc>
        <w:tc>
          <w:tcPr>
            <w:tcW w:w="1157" w:type="dxa"/>
            <w:noWrap/>
            <w:hideMark/>
          </w:tcPr>
          <w:p w:rsidR="00217841" w:rsidRPr="004A4F02"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4A4F02">
              <w:rPr>
                <w:rFonts w:ascii="Calibri" w:eastAsia="Times New Roman" w:hAnsi="Calibri" w:cs="Calibri"/>
                <w:color w:val="000000"/>
                <w:lang w:eastAsia="de-CH"/>
              </w:rPr>
              <w:t>11.06.2012</w:t>
            </w:r>
          </w:p>
        </w:tc>
        <w:tc>
          <w:tcPr>
            <w:tcW w:w="1500" w:type="dxa"/>
            <w:noWrap/>
            <w:hideMark/>
          </w:tcPr>
          <w:p w:rsidR="00217841" w:rsidRPr="004A4F02"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15.06.2012</w:t>
            </w:r>
          </w:p>
        </w:tc>
      </w:tr>
      <w:tr w:rsidR="00217841" w:rsidRPr="004A4F02"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4A4F02" w:rsidRDefault="00217841" w:rsidP="00F93041">
            <w:pPr>
              <w:rPr>
                <w:rFonts w:ascii="Calibri" w:eastAsia="Times New Roman" w:hAnsi="Calibri" w:cs="Calibri"/>
                <w:color w:val="000000"/>
                <w:lang w:eastAsia="de-CH"/>
              </w:rPr>
            </w:pPr>
            <w:r w:rsidRPr="004A4F02">
              <w:rPr>
                <w:rFonts w:ascii="Calibri" w:eastAsia="Times New Roman" w:hAnsi="Calibri" w:cs="Calibri"/>
                <w:color w:val="000000"/>
                <w:lang w:eastAsia="de-CH"/>
              </w:rPr>
              <w:t>911</w:t>
            </w:r>
          </w:p>
        </w:tc>
        <w:tc>
          <w:tcPr>
            <w:tcW w:w="2977" w:type="dxa"/>
            <w:noWrap/>
            <w:hideMark/>
          </w:tcPr>
          <w:p w:rsidR="00217841" w:rsidRPr="004A4F02"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4A4F02">
              <w:rPr>
                <w:rFonts w:ascii="Calibri" w:eastAsia="Times New Roman" w:hAnsi="Calibri" w:cs="Calibri"/>
                <w:color w:val="000000"/>
                <w:lang w:eastAsia="de-CH"/>
              </w:rPr>
              <w:t>Tool geschrieben. um  die PDF Poster zu Bildern zu konvertieren</w:t>
            </w:r>
          </w:p>
        </w:tc>
        <w:tc>
          <w:tcPr>
            <w:tcW w:w="1276" w:type="dxa"/>
            <w:noWrap/>
            <w:hideMark/>
          </w:tcPr>
          <w:p w:rsidR="00217841" w:rsidRPr="00D61EE1" w:rsidRDefault="00217841" w:rsidP="00F93041">
            <w:pPr>
              <w:cnfStyle w:val="000000100000" w:firstRow="0" w:lastRow="0" w:firstColumn="0" w:lastColumn="0" w:oddVBand="0" w:evenVBand="0" w:oddHBand="1" w:evenHBand="0" w:firstRowFirstColumn="0" w:firstRowLastColumn="0" w:lastRowFirstColumn="0" w:lastRowLastColumn="0"/>
            </w:pPr>
            <w:r w:rsidRPr="00D61EE1">
              <w:t>1</w:t>
            </w:r>
          </w:p>
        </w:tc>
        <w:tc>
          <w:tcPr>
            <w:tcW w:w="1561" w:type="dxa"/>
            <w:noWrap/>
            <w:hideMark/>
          </w:tcPr>
          <w:p w:rsidR="00217841" w:rsidRPr="00D61EE1" w:rsidRDefault="00217841" w:rsidP="00F93041">
            <w:pPr>
              <w:cnfStyle w:val="000000100000" w:firstRow="0" w:lastRow="0" w:firstColumn="0" w:lastColumn="0" w:oddVBand="0" w:evenVBand="0" w:oddHBand="1" w:evenHBand="0" w:firstRowFirstColumn="0" w:firstRowLastColumn="0" w:lastRowFirstColumn="0" w:lastRowLastColumn="0"/>
            </w:pPr>
            <w:r w:rsidRPr="00D61EE1">
              <w:t>1</w:t>
            </w:r>
          </w:p>
        </w:tc>
        <w:tc>
          <w:tcPr>
            <w:tcW w:w="1157" w:type="dxa"/>
            <w:noWrap/>
            <w:hideMark/>
          </w:tcPr>
          <w:p w:rsidR="00217841" w:rsidRPr="004A4F02"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4A4F02">
              <w:rPr>
                <w:rFonts w:ascii="Calibri" w:eastAsia="Times New Roman" w:hAnsi="Calibri" w:cs="Calibri"/>
                <w:color w:val="000000"/>
                <w:lang w:eastAsia="de-CH"/>
              </w:rPr>
              <w:t>11.06.2012</w:t>
            </w:r>
          </w:p>
        </w:tc>
        <w:tc>
          <w:tcPr>
            <w:tcW w:w="1500" w:type="dxa"/>
            <w:noWrap/>
            <w:hideMark/>
          </w:tcPr>
          <w:p w:rsidR="00217841" w:rsidRPr="004A4F02"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15.06.2012</w:t>
            </w:r>
          </w:p>
        </w:tc>
      </w:tr>
      <w:tr w:rsidR="00217841" w:rsidRPr="004A4F02"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4A4F02" w:rsidRDefault="00217841" w:rsidP="00F93041">
            <w:pPr>
              <w:rPr>
                <w:rFonts w:ascii="Calibri" w:eastAsia="Times New Roman" w:hAnsi="Calibri" w:cs="Calibri"/>
                <w:color w:val="000000"/>
                <w:lang w:eastAsia="de-CH"/>
              </w:rPr>
            </w:pPr>
            <w:r w:rsidRPr="004A4F02">
              <w:rPr>
                <w:rFonts w:ascii="Calibri" w:eastAsia="Times New Roman" w:hAnsi="Calibri" w:cs="Calibri"/>
                <w:color w:val="000000"/>
                <w:lang w:eastAsia="de-CH"/>
              </w:rPr>
              <w:lastRenderedPageBreak/>
              <w:t>916</w:t>
            </w:r>
          </w:p>
        </w:tc>
        <w:tc>
          <w:tcPr>
            <w:tcW w:w="2977" w:type="dxa"/>
            <w:noWrap/>
            <w:hideMark/>
          </w:tcPr>
          <w:p w:rsidR="00217841" w:rsidRPr="004A4F02"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4A4F02">
              <w:rPr>
                <w:rFonts w:ascii="Calibri" w:eastAsia="Times New Roman" w:hAnsi="Calibri" w:cs="Calibri"/>
                <w:color w:val="000000"/>
                <w:lang w:eastAsia="de-CH"/>
              </w:rPr>
              <w:t>Persönlicher Bericht geschrieben</w:t>
            </w:r>
          </w:p>
        </w:tc>
        <w:tc>
          <w:tcPr>
            <w:tcW w:w="1276" w:type="dxa"/>
            <w:noWrap/>
            <w:hideMark/>
          </w:tcPr>
          <w:p w:rsidR="00217841" w:rsidRPr="00D61EE1" w:rsidRDefault="00217841" w:rsidP="00F93041">
            <w:pPr>
              <w:cnfStyle w:val="000000010000" w:firstRow="0" w:lastRow="0" w:firstColumn="0" w:lastColumn="0" w:oddVBand="0" w:evenVBand="0" w:oddHBand="0" w:evenHBand="1" w:firstRowFirstColumn="0" w:firstRowLastColumn="0" w:lastRowFirstColumn="0" w:lastRowLastColumn="0"/>
            </w:pPr>
            <w:r w:rsidRPr="00D61EE1">
              <w:t>10</w:t>
            </w:r>
          </w:p>
        </w:tc>
        <w:tc>
          <w:tcPr>
            <w:tcW w:w="1561" w:type="dxa"/>
            <w:noWrap/>
            <w:hideMark/>
          </w:tcPr>
          <w:p w:rsidR="00217841" w:rsidRPr="00D61EE1" w:rsidRDefault="00217841" w:rsidP="00F93041">
            <w:pPr>
              <w:cnfStyle w:val="000000010000" w:firstRow="0" w:lastRow="0" w:firstColumn="0" w:lastColumn="0" w:oddVBand="0" w:evenVBand="0" w:oddHBand="0" w:evenHBand="1" w:firstRowFirstColumn="0" w:firstRowLastColumn="0" w:lastRowFirstColumn="0" w:lastRowLastColumn="0"/>
            </w:pPr>
            <w:r w:rsidRPr="00D61EE1">
              <w:t>7.5</w:t>
            </w:r>
          </w:p>
        </w:tc>
        <w:tc>
          <w:tcPr>
            <w:tcW w:w="1157" w:type="dxa"/>
            <w:noWrap/>
            <w:hideMark/>
          </w:tcPr>
          <w:p w:rsidR="00217841" w:rsidRPr="004A4F02"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4A4F02">
              <w:rPr>
                <w:rFonts w:ascii="Calibri" w:eastAsia="Times New Roman" w:hAnsi="Calibri" w:cs="Calibri"/>
                <w:color w:val="000000"/>
                <w:lang w:eastAsia="de-CH"/>
              </w:rPr>
              <w:t>11.06.2012</w:t>
            </w:r>
          </w:p>
        </w:tc>
        <w:tc>
          <w:tcPr>
            <w:tcW w:w="1500" w:type="dxa"/>
            <w:noWrap/>
            <w:hideMark/>
          </w:tcPr>
          <w:p w:rsidR="00217841" w:rsidRPr="004A4F02"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15.06.2012</w:t>
            </w:r>
          </w:p>
        </w:tc>
      </w:tr>
      <w:tr w:rsidR="00217841" w:rsidRPr="004A4F02"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4A4F02" w:rsidRDefault="00217841" w:rsidP="00F93041">
            <w:pPr>
              <w:rPr>
                <w:rFonts w:ascii="Calibri" w:eastAsia="Times New Roman" w:hAnsi="Calibri" w:cs="Calibri"/>
                <w:color w:val="000000"/>
                <w:lang w:eastAsia="de-CH"/>
              </w:rPr>
            </w:pPr>
            <w:r w:rsidRPr="004A4F02">
              <w:rPr>
                <w:rFonts w:ascii="Calibri" w:eastAsia="Times New Roman" w:hAnsi="Calibri" w:cs="Calibri"/>
                <w:color w:val="000000"/>
                <w:lang w:eastAsia="de-CH"/>
              </w:rPr>
              <w:t>920</w:t>
            </w:r>
          </w:p>
        </w:tc>
        <w:tc>
          <w:tcPr>
            <w:tcW w:w="2977" w:type="dxa"/>
            <w:noWrap/>
            <w:hideMark/>
          </w:tcPr>
          <w:p w:rsidR="00217841" w:rsidRPr="004A4F02"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4A4F02">
              <w:rPr>
                <w:rFonts w:ascii="Calibri" w:eastAsia="Times New Roman" w:hAnsi="Calibri" w:cs="Calibri"/>
                <w:color w:val="000000"/>
                <w:lang w:eastAsia="de-CH"/>
              </w:rPr>
              <w:t>Korrekturen und kleine Änderungen an Dokumenten durchgeführt</w:t>
            </w:r>
          </w:p>
        </w:tc>
        <w:tc>
          <w:tcPr>
            <w:tcW w:w="1276" w:type="dxa"/>
            <w:noWrap/>
            <w:hideMark/>
          </w:tcPr>
          <w:p w:rsidR="00217841" w:rsidRPr="00D61EE1" w:rsidRDefault="00217841" w:rsidP="00F93041">
            <w:pPr>
              <w:cnfStyle w:val="000000100000" w:firstRow="0" w:lastRow="0" w:firstColumn="0" w:lastColumn="0" w:oddVBand="0" w:evenVBand="0" w:oddHBand="1" w:evenHBand="0" w:firstRowFirstColumn="0" w:firstRowLastColumn="0" w:lastRowFirstColumn="0" w:lastRowLastColumn="0"/>
            </w:pPr>
            <w:r w:rsidRPr="00D61EE1">
              <w:t>16</w:t>
            </w:r>
          </w:p>
        </w:tc>
        <w:tc>
          <w:tcPr>
            <w:tcW w:w="1561" w:type="dxa"/>
            <w:noWrap/>
            <w:hideMark/>
          </w:tcPr>
          <w:p w:rsidR="00217841" w:rsidRPr="00D61EE1" w:rsidRDefault="00217841" w:rsidP="00F93041">
            <w:pPr>
              <w:cnfStyle w:val="000000100000" w:firstRow="0" w:lastRow="0" w:firstColumn="0" w:lastColumn="0" w:oddVBand="0" w:evenVBand="0" w:oddHBand="1" w:evenHBand="0" w:firstRowFirstColumn="0" w:firstRowLastColumn="0" w:lastRowFirstColumn="0" w:lastRowLastColumn="0"/>
            </w:pPr>
            <w:r w:rsidRPr="00D61EE1">
              <w:t>17.25</w:t>
            </w:r>
          </w:p>
        </w:tc>
        <w:tc>
          <w:tcPr>
            <w:tcW w:w="1157" w:type="dxa"/>
            <w:noWrap/>
            <w:hideMark/>
          </w:tcPr>
          <w:p w:rsidR="00217841" w:rsidRPr="004A4F02"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4A4F02">
              <w:rPr>
                <w:rFonts w:ascii="Calibri" w:eastAsia="Times New Roman" w:hAnsi="Calibri" w:cs="Calibri"/>
                <w:color w:val="000000"/>
                <w:lang w:eastAsia="de-CH"/>
              </w:rPr>
              <w:t>12.06.2012</w:t>
            </w:r>
          </w:p>
        </w:tc>
        <w:tc>
          <w:tcPr>
            <w:tcW w:w="1500" w:type="dxa"/>
            <w:noWrap/>
            <w:hideMark/>
          </w:tcPr>
          <w:p w:rsidR="00217841" w:rsidRPr="004A4F02"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15.06.2012</w:t>
            </w:r>
          </w:p>
        </w:tc>
      </w:tr>
      <w:tr w:rsidR="00217841" w:rsidRPr="004A4F02"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4A4F02" w:rsidRDefault="00217841" w:rsidP="00F93041">
            <w:pPr>
              <w:rPr>
                <w:rFonts w:ascii="Calibri" w:eastAsia="Times New Roman" w:hAnsi="Calibri" w:cs="Calibri"/>
                <w:color w:val="000000"/>
                <w:lang w:eastAsia="de-CH"/>
              </w:rPr>
            </w:pPr>
            <w:r w:rsidRPr="004A4F02">
              <w:rPr>
                <w:rFonts w:ascii="Calibri" w:eastAsia="Times New Roman" w:hAnsi="Calibri" w:cs="Calibri"/>
                <w:color w:val="000000"/>
                <w:lang w:eastAsia="de-CH"/>
              </w:rPr>
              <w:t>704</w:t>
            </w:r>
          </w:p>
        </w:tc>
        <w:tc>
          <w:tcPr>
            <w:tcW w:w="2977" w:type="dxa"/>
            <w:noWrap/>
            <w:hideMark/>
          </w:tcPr>
          <w:p w:rsidR="00217841" w:rsidRPr="004A4F02"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4A4F02">
              <w:rPr>
                <w:rFonts w:ascii="Calibri" w:eastAsia="Times New Roman" w:hAnsi="Calibri" w:cs="Calibri"/>
                <w:color w:val="000000"/>
                <w:lang w:eastAsia="de-CH"/>
              </w:rPr>
              <w:t>Lizenzvereinbarung unterschrieben</w:t>
            </w:r>
          </w:p>
        </w:tc>
        <w:tc>
          <w:tcPr>
            <w:tcW w:w="1276" w:type="dxa"/>
            <w:noWrap/>
            <w:hideMark/>
          </w:tcPr>
          <w:p w:rsidR="00217841" w:rsidRPr="00D61EE1" w:rsidRDefault="00217841" w:rsidP="00F93041">
            <w:pPr>
              <w:cnfStyle w:val="000000010000" w:firstRow="0" w:lastRow="0" w:firstColumn="0" w:lastColumn="0" w:oddVBand="0" w:evenVBand="0" w:oddHBand="0" w:evenHBand="1" w:firstRowFirstColumn="0" w:firstRowLastColumn="0" w:lastRowFirstColumn="0" w:lastRowLastColumn="0"/>
            </w:pPr>
            <w:r w:rsidRPr="00D61EE1">
              <w:t>2</w:t>
            </w:r>
          </w:p>
        </w:tc>
        <w:tc>
          <w:tcPr>
            <w:tcW w:w="1561" w:type="dxa"/>
            <w:noWrap/>
            <w:hideMark/>
          </w:tcPr>
          <w:p w:rsidR="00217841" w:rsidRPr="00D61EE1" w:rsidRDefault="00217841" w:rsidP="00F93041">
            <w:pPr>
              <w:cnfStyle w:val="000000010000" w:firstRow="0" w:lastRow="0" w:firstColumn="0" w:lastColumn="0" w:oddVBand="0" w:evenVBand="0" w:oddHBand="0" w:evenHBand="1" w:firstRowFirstColumn="0" w:firstRowLastColumn="0" w:lastRowFirstColumn="0" w:lastRowLastColumn="0"/>
            </w:pPr>
            <w:r w:rsidRPr="00D61EE1">
              <w:t>1</w:t>
            </w:r>
          </w:p>
        </w:tc>
        <w:tc>
          <w:tcPr>
            <w:tcW w:w="1157" w:type="dxa"/>
            <w:noWrap/>
            <w:hideMark/>
          </w:tcPr>
          <w:p w:rsidR="00217841" w:rsidRPr="004A4F02"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4A4F02">
              <w:rPr>
                <w:rFonts w:ascii="Calibri" w:eastAsia="Times New Roman" w:hAnsi="Calibri" w:cs="Calibri"/>
                <w:color w:val="000000"/>
                <w:lang w:eastAsia="de-CH"/>
              </w:rPr>
              <w:t>11.06.2012</w:t>
            </w:r>
          </w:p>
        </w:tc>
        <w:tc>
          <w:tcPr>
            <w:tcW w:w="1500" w:type="dxa"/>
            <w:noWrap/>
            <w:hideMark/>
          </w:tcPr>
          <w:p w:rsidR="00217841" w:rsidRPr="004A4F02"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15.06.2012</w:t>
            </w:r>
          </w:p>
        </w:tc>
      </w:tr>
      <w:tr w:rsidR="00217841" w:rsidRPr="004A4F02"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4A4F02" w:rsidRDefault="00217841" w:rsidP="00F93041">
            <w:pPr>
              <w:rPr>
                <w:rFonts w:ascii="Calibri" w:eastAsia="Times New Roman" w:hAnsi="Calibri" w:cs="Calibri"/>
                <w:color w:val="000000"/>
                <w:lang w:eastAsia="de-CH"/>
              </w:rPr>
            </w:pPr>
            <w:r w:rsidRPr="004A4F02">
              <w:rPr>
                <w:rFonts w:ascii="Calibri" w:eastAsia="Times New Roman" w:hAnsi="Calibri" w:cs="Calibri"/>
                <w:color w:val="000000"/>
                <w:lang w:eastAsia="de-CH"/>
              </w:rPr>
              <w:t>691</w:t>
            </w:r>
          </w:p>
        </w:tc>
        <w:tc>
          <w:tcPr>
            <w:tcW w:w="2977" w:type="dxa"/>
            <w:noWrap/>
            <w:hideMark/>
          </w:tcPr>
          <w:p w:rsidR="00217841" w:rsidRPr="004A4F02"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4A4F02">
              <w:rPr>
                <w:rFonts w:ascii="Calibri" w:eastAsia="Times New Roman" w:hAnsi="Calibri" w:cs="Calibri"/>
                <w:color w:val="000000"/>
                <w:lang w:eastAsia="de-CH"/>
              </w:rPr>
              <w:t>CD gebrannt und abgegeben</w:t>
            </w:r>
          </w:p>
        </w:tc>
        <w:tc>
          <w:tcPr>
            <w:tcW w:w="1276" w:type="dxa"/>
            <w:noWrap/>
            <w:hideMark/>
          </w:tcPr>
          <w:p w:rsidR="00217841" w:rsidRPr="00D61EE1" w:rsidRDefault="00217841" w:rsidP="00F93041">
            <w:pPr>
              <w:cnfStyle w:val="000000100000" w:firstRow="0" w:lastRow="0" w:firstColumn="0" w:lastColumn="0" w:oddVBand="0" w:evenVBand="0" w:oddHBand="1" w:evenHBand="0" w:firstRowFirstColumn="0" w:firstRowLastColumn="0" w:lastRowFirstColumn="0" w:lastRowLastColumn="0"/>
            </w:pPr>
            <w:r w:rsidRPr="00D61EE1">
              <w:t>3</w:t>
            </w:r>
          </w:p>
        </w:tc>
        <w:tc>
          <w:tcPr>
            <w:tcW w:w="1561" w:type="dxa"/>
            <w:noWrap/>
            <w:hideMark/>
          </w:tcPr>
          <w:p w:rsidR="00217841" w:rsidRPr="00D61EE1" w:rsidRDefault="00217841" w:rsidP="00F93041">
            <w:pPr>
              <w:cnfStyle w:val="000000100000" w:firstRow="0" w:lastRow="0" w:firstColumn="0" w:lastColumn="0" w:oddVBand="0" w:evenVBand="0" w:oddHBand="1" w:evenHBand="0" w:firstRowFirstColumn="0" w:firstRowLastColumn="0" w:lastRowFirstColumn="0" w:lastRowLastColumn="0"/>
            </w:pPr>
            <w:r w:rsidRPr="00D61EE1">
              <w:t>3</w:t>
            </w:r>
          </w:p>
        </w:tc>
        <w:tc>
          <w:tcPr>
            <w:tcW w:w="1157" w:type="dxa"/>
            <w:noWrap/>
            <w:hideMark/>
          </w:tcPr>
          <w:p w:rsidR="00217841" w:rsidRPr="004A4F02"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4A4F02">
              <w:rPr>
                <w:rFonts w:ascii="Calibri" w:eastAsia="Times New Roman" w:hAnsi="Calibri" w:cs="Calibri"/>
                <w:color w:val="000000"/>
                <w:lang w:eastAsia="de-CH"/>
              </w:rPr>
              <w:t>11.06.2012</w:t>
            </w:r>
          </w:p>
        </w:tc>
        <w:tc>
          <w:tcPr>
            <w:tcW w:w="1500" w:type="dxa"/>
            <w:noWrap/>
            <w:hideMark/>
          </w:tcPr>
          <w:p w:rsidR="00217841" w:rsidRPr="004A4F02"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15.06.2012</w:t>
            </w:r>
          </w:p>
        </w:tc>
      </w:tr>
      <w:tr w:rsidR="00217841" w:rsidRPr="004A4F02"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4A4F02" w:rsidRDefault="00217841" w:rsidP="00F93041">
            <w:pPr>
              <w:rPr>
                <w:rFonts w:ascii="Calibri" w:eastAsia="Times New Roman" w:hAnsi="Calibri" w:cs="Calibri"/>
                <w:color w:val="000000"/>
                <w:lang w:eastAsia="de-CH"/>
              </w:rPr>
            </w:pPr>
            <w:r w:rsidRPr="004A4F02">
              <w:rPr>
                <w:rFonts w:ascii="Calibri" w:eastAsia="Times New Roman" w:hAnsi="Calibri" w:cs="Calibri"/>
                <w:color w:val="000000"/>
                <w:lang w:eastAsia="de-CH"/>
              </w:rPr>
              <w:t>706</w:t>
            </w:r>
          </w:p>
        </w:tc>
        <w:tc>
          <w:tcPr>
            <w:tcW w:w="2977" w:type="dxa"/>
            <w:noWrap/>
            <w:hideMark/>
          </w:tcPr>
          <w:p w:rsidR="00217841" w:rsidRPr="004A4F02"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4A4F02">
              <w:rPr>
                <w:rFonts w:ascii="Calibri" w:eastAsia="Times New Roman" w:hAnsi="Calibri" w:cs="Calibri"/>
                <w:color w:val="000000"/>
                <w:lang w:eastAsia="de-CH"/>
              </w:rPr>
              <w:t>Erklärung eigenständige Arbeit unterschrieben</w:t>
            </w:r>
          </w:p>
        </w:tc>
        <w:tc>
          <w:tcPr>
            <w:tcW w:w="1276" w:type="dxa"/>
            <w:noWrap/>
            <w:hideMark/>
          </w:tcPr>
          <w:p w:rsidR="00217841" w:rsidRPr="00D61EE1" w:rsidRDefault="00217841" w:rsidP="00F93041">
            <w:pPr>
              <w:cnfStyle w:val="000000010000" w:firstRow="0" w:lastRow="0" w:firstColumn="0" w:lastColumn="0" w:oddVBand="0" w:evenVBand="0" w:oddHBand="0" w:evenHBand="1" w:firstRowFirstColumn="0" w:firstRowLastColumn="0" w:lastRowFirstColumn="0" w:lastRowLastColumn="0"/>
            </w:pPr>
            <w:r w:rsidRPr="00D61EE1">
              <w:t>1</w:t>
            </w:r>
          </w:p>
        </w:tc>
        <w:tc>
          <w:tcPr>
            <w:tcW w:w="1561" w:type="dxa"/>
            <w:noWrap/>
            <w:hideMark/>
          </w:tcPr>
          <w:p w:rsidR="00217841" w:rsidRPr="00D61EE1" w:rsidRDefault="00217841" w:rsidP="00F93041">
            <w:pPr>
              <w:cnfStyle w:val="000000010000" w:firstRow="0" w:lastRow="0" w:firstColumn="0" w:lastColumn="0" w:oddVBand="0" w:evenVBand="0" w:oddHBand="0" w:evenHBand="1" w:firstRowFirstColumn="0" w:firstRowLastColumn="0" w:lastRowFirstColumn="0" w:lastRowLastColumn="0"/>
            </w:pPr>
            <w:r w:rsidRPr="00D61EE1">
              <w:t>1</w:t>
            </w:r>
          </w:p>
        </w:tc>
        <w:tc>
          <w:tcPr>
            <w:tcW w:w="1157" w:type="dxa"/>
            <w:noWrap/>
            <w:hideMark/>
          </w:tcPr>
          <w:p w:rsidR="00217841" w:rsidRPr="004A4F02"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4A4F02">
              <w:rPr>
                <w:rFonts w:ascii="Calibri" w:eastAsia="Times New Roman" w:hAnsi="Calibri" w:cs="Calibri"/>
                <w:color w:val="000000"/>
                <w:lang w:eastAsia="de-CH"/>
              </w:rPr>
              <w:t>11.06.2012</w:t>
            </w:r>
          </w:p>
        </w:tc>
        <w:tc>
          <w:tcPr>
            <w:tcW w:w="1500" w:type="dxa"/>
            <w:noWrap/>
            <w:hideMark/>
          </w:tcPr>
          <w:p w:rsidR="00217841" w:rsidRPr="004A4F02"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15.06.2012</w:t>
            </w:r>
          </w:p>
        </w:tc>
      </w:tr>
      <w:tr w:rsidR="00217841" w:rsidRPr="004A4F02"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4A4F02" w:rsidRDefault="00217841" w:rsidP="00F93041">
            <w:pPr>
              <w:rPr>
                <w:rFonts w:ascii="Calibri" w:eastAsia="Times New Roman" w:hAnsi="Calibri" w:cs="Calibri"/>
                <w:color w:val="000000"/>
                <w:lang w:eastAsia="de-CH"/>
              </w:rPr>
            </w:pPr>
            <w:r w:rsidRPr="004A4F02">
              <w:rPr>
                <w:rFonts w:ascii="Calibri" w:eastAsia="Times New Roman" w:hAnsi="Calibri" w:cs="Calibri"/>
                <w:color w:val="000000"/>
                <w:lang w:eastAsia="de-CH"/>
              </w:rPr>
              <w:t>904</w:t>
            </w:r>
          </w:p>
        </w:tc>
        <w:tc>
          <w:tcPr>
            <w:tcW w:w="2977" w:type="dxa"/>
            <w:noWrap/>
            <w:hideMark/>
          </w:tcPr>
          <w:p w:rsidR="00217841" w:rsidRPr="004A4F02"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4A4F02">
              <w:rPr>
                <w:rFonts w:ascii="Calibri" w:eastAsia="Times New Roman" w:hAnsi="Calibri" w:cs="Calibri"/>
                <w:color w:val="000000"/>
                <w:lang w:eastAsia="de-CH"/>
              </w:rPr>
              <w:t>Test Videowall abgebaut</w:t>
            </w:r>
          </w:p>
        </w:tc>
        <w:tc>
          <w:tcPr>
            <w:tcW w:w="1276" w:type="dxa"/>
            <w:noWrap/>
            <w:hideMark/>
          </w:tcPr>
          <w:p w:rsidR="00217841" w:rsidRPr="00D61EE1" w:rsidRDefault="00217841" w:rsidP="00F93041">
            <w:pPr>
              <w:cnfStyle w:val="000000100000" w:firstRow="0" w:lastRow="0" w:firstColumn="0" w:lastColumn="0" w:oddVBand="0" w:evenVBand="0" w:oddHBand="1" w:evenHBand="0" w:firstRowFirstColumn="0" w:firstRowLastColumn="0" w:lastRowFirstColumn="0" w:lastRowLastColumn="0"/>
            </w:pPr>
            <w:r w:rsidRPr="00D61EE1">
              <w:t>5</w:t>
            </w:r>
          </w:p>
        </w:tc>
        <w:tc>
          <w:tcPr>
            <w:tcW w:w="1561" w:type="dxa"/>
            <w:noWrap/>
            <w:hideMark/>
          </w:tcPr>
          <w:p w:rsidR="00217841" w:rsidRPr="00D61EE1" w:rsidRDefault="00217841" w:rsidP="00F93041">
            <w:pPr>
              <w:cnfStyle w:val="000000100000" w:firstRow="0" w:lastRow="0" w:firstColumn="0" w:lastColumn="0" w:oddVBand="0" w:evenVBand="0" w:oddHBand="1" w:evenHBand="0" w:firstRowFirstColumn="0" w:firstRowLastColumn="0" w:lastRowFirstColumn="0" w:lastRowLastColumn="0"/>
            </w:pPr>
            <w:r w:rsidRPr="00D61EE1">
              <w:t>0.5</w:t>
            </w:r>
          </w:p>
        </w:tc>
        <w:tc>
          <w:tcPr>
            <w:tcW w:w="1157" w:type="dxa"/>
            <w:noWrap/>
            <w:hideMark/>
          </w:tcPr>
          <w:p w:rsidR="00217841" w:rsidRPr="004A4F02"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4A4F02">
              <w:rPr>
                <w:rFonts w:ascii="Calibri" w:eastAsia="Times New Roman" w:hAnsi="Calibri" w:cs="Calibri"/>
                <w:color w:val="000000"/>
                <w:lang w:eastAsia="de-CH"/>
              </w:rPr>
              <w:t>12.06.2012</w:t>
            </w:r>
          </w:p>
        </w:tc>
        <w:tc>
          <w:tcPr>
            <w:tcW w:w="1500" w:type="dxa"/>
            <w:noWrap/>
            <w:hideMark/>
          </w:tcPr>
          <w:p w:rsidR="00217841" w:rsidRPr="004A4F02"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4A4F02">
              <w:rPr>
                <w:rFonts w:ascii="Calibri" w:eastAsia="Times New Roman" w:hAnsi="Calibri" w:cs="Calibri"/>
                <w:color w:val="000000"/>
                <w:lang w:eastAsia="de-CH"/>
              </w:rPr>
              <w:t>12.06.2012</w:t>
            </w:r>
          </w:p>
        </w:tc>
      </w:tr>
      <w:tr w:rsidR="00217841" w:rsidRPr="004A4F02"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4A4F02" w:rsidRDefault="00217841" w:rsidP="00F93041">
            <w:pPr>
              <w:rPr>
                <w:rFonts w:ascii="Calibri" w:eastAsia="Times New Roman" w:hAnsi="Calibri" w:cs="Calibri"/>
                <w:color w:val="000000"/>
                <w:lang w:eastAsia="de-CH"/>
              </w:rPr>
            </w:pPr>
            <w:r w:rsidRPr="004A4F02">
              <w:rPr>
                <w:rFonts w:ascii="Calibri" w:eastAsia="Times New Roman" w:hAnsi="Calibri" w:cs="Calibri"/>
                <w:color w:val="000000"/>
                <w:lang w:eastAsia="de-CH"/>
              </w:rPr>
              <w:t>912</w:t>
            </w:r>
          </w:p>
        </w:tc>
        <w:tc>
          <w:tcPr>
            <w:tcW w:w="2977" w:type="dxa"/>
            <w:noWrap/>
            <w:hideMark/>
          </w:tcPr>
          <w:p w:rsidR="00217841" w:rsidRPr="004A4F02"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4A4F02">
              <w:rPr>
                <w:rFonts w:ascii="Calibri" w:eastAsia="Times New Roman" w:hAnsi="Calibri" w:cs="Calibri"/>
                <w:color w:val="000000"/>
                <w:lang w:eastAsia="de-CH"/>
              </w:rPr>
              <w:t>Tests dokumentiert</w:t>
            </w:r>
          </w:p>
        </w:tc>
        <w:tc>
          <w:tcPr>
            <w:tcW w:w="1276" w:type="dxa"/>
            <w:noWrap/>
            <w:hideMark/>
          </w:tcPr>
          <w:p w:rsidR="00217841" w:rsidRPr="00D61EE1" w:rsidRDefault="00217841" w:rsidP="00F93041">
            <w:pPr>
              <w:cnfStyle w:val="000000010000" w:firstRow="0" w:lastRow="0" w:firstColumn="0" w:lastColumn="0" w:oddVBand="0" w:evenVBand="0" w:oddHBand="0" w:evenHBand="1" w:firstRowFirstColumn="0" w:firstRowLastColumn="0" w:lastRowFirstColumn="0" w:lastRowLastColumn="0"/>
            </w:pPr>
            <w:r w:rsidRPr="00D61EE1">
              <w:t>1</w:t>
            </w:r>
          </w:p>
        </w:tc>
        <w:tc>
          <w:tcPr>
            <w:tcW w:w="1561" w:type="dxa"/>
            <w:noWrap/>
            <w:hideMark/>
          </w:tcPr>
          <w:p w:rsidR="00217841" w:rsidRPr="00D61EE1" w:rsidRDefault="00217841" w:rsidP="00F93041">
            <w:pPr>
              <w:cnfStyle w:val="000000010000" w:firstRow="0" w:lastRow="0" w:firstColumn="0" w:lastColumn="0" w:oddVBand="0" w:evenVBand="0" w:oddHBand="0" w:evenHBand="1" w:firstRowFirstColumn="0" w:firstRowLastColumn="0" w:lastRowFirstColumn="0" w:lastRowLastColumn="0"/>
            </w:pPr>
            <w:r w:rsidRPr="00D61EE1">
              <w:t>1</w:t>
            </w:r>
          </w:p>
        </w:tc>
        <w:tc>
          <w:tcPr>
            <w:tcW w:w="1157" w:type="dxa"/>
            <w:noWrap/>
            <w:hideMark/>
          </w:tcPr>
          <w:p w:rsidR="00217841" w:rsidRPr="004A4F02"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4A4F02">
              <w:rPr>
                <w:rFonts w:ascii="Calibri" w:eastAsia="Times New Roman" w:hAnsi="Calibri" w:cs="Calibri"/>
                <w:color w:val="000000"/>
                <w:lang w:eastAsia="de-CH"/>
              </w:rPr>
              <w:t>11.06.2012</w:t>
            </w:r>
          </w:p>
        </w:tc>
        <w:tc>
          <w:tcPr>
            <w:tcW w:w="1500" w:type="dxa"/>
            <w:noWrap/>
            <w:hideMark/>
          </w:tcPr>
          <w:p w:rsidR="00217841" w:rsidRPr="004A4F02"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15.06.2012</w:t>
            </w:r>
          </w:p>
        </w:tc>
      </w:tr>
      <w:tr w:rsidR="00217841" w:rsidRPr="004A4F02"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4A4F02" w:rsidRDefault="00217841" w:rsidP="00F93041">
            <w:pPr>
              <w:rPr>
                <w:rFonts w:ascii="Calibri" w:eastAsia="Times New Roman" w:hAnsi="Calibri" w:cs="Calibri"/>
                <w:color w:val="000000"/>
                <w:lang w:eastAsia="de-CH"/>
              </w:rPr>
            </w:pPr>
            <w:r w:rsidRPr="004A4F02">
              <w:rPr>
                <w:rFonts w:ascii="Calibri" w:eastAsia="Times New Roman" w:hAnsi="Calibri" w:cs="Calibri"/>
                <w:color w:val="000000"/>
                <w:lang w:eastAsia="de-CH"/>
              </w:rPr>
              <w:t>913</w:t>
            </w:r>
          </w:p>
        </w:tc>
        <w:tc>
          <w:tcPr>
            <w:tcW w:w="2977" w:type="dxa"/>
            <w:noWrap/>
            <w:hideMark/>
          </w:tcPr>
          <w:p w:rsidR="00217841" w:rsidRPr="004A4F02"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4A4F02">
              <w:rPr>
                <w:rFonts w:ascii="Calibri" w:eastAsia="Times New Roman" w:hAnsi="Calibri" w:cs="Calibri"/>
                <w:color w:val="000000"/>
                <w:lang w:eastAsia="de-CH"/>
              </w:rPr>
              <w:t>Video und Wiki Seite erstellt</w:t>
            </w:r>
          </w:p>
        </w:tc>
        <w:tc>
          <w:tcPr>
            <w:tcW w:w="1276" w:type="dxa"/>
            <w:noWrap/>
            <w:hideMark/>
          </w:tcPr>
          <w:p w:rsidR="00217841" w:rsidRPr="00D61EE1" w:rsidRDefault="00217841" w:rsidP="00F93041">
            <w:pPr>
              <w:cnfStyle w:val="000000100000" w:firstRow="0" w:lastRow="0" w:firstColumn="0" w:lastColumn="0" w:oddVBand="0" w:evenVBand="0" w:oddHBand="1" w:evenHBand="0" w:firstRowFirstColumn="0" w:firstRowLastColumn="0" w:lastRowFirstColumn="0" w:lastRowLastColumn="0"/>
            </w:pPr>
            <w:r w:rsidRPr="00D61EE1">
              <w:t>4</w:t>
            </w:r>
          </w:p>
        </w:tc>
        <w:tc>
          <w:tcPr>
            <w:tcW w:w="1561" w:type="dxa"/>
            <w:noWrap/>
            <w:hideMark/>
          </w:tcPr>
          <w:p w:rsidR="00217841" w:rsidRPr="00D61EE1" w:rsidRDefault="00217841" w:rsidP="00F93041">
            <w:pPr>
              <w:cnfStyle w:val="000000100000" w:firstRow="0" w:lastRow="0" w:firstColumn="0" w:lastColumn="0" w:oddVBand="0" w:evenVBand="0" w:oddHBand="1" w:evenHBand="0" w:firstRowFirstColumn="0" w:firstRowLastColumn="0" w:lastRowFirstColumn="0" w:lastRowLastColumn="0"/>
            </w:pPr>
            <w:r w:rsidRPr="00D61EE1">
              <w:t>4</w:t>
            </w:r>
          </w:p>
        </w:tc>
        <w:tc>
          <w:tcPr>
            <w:tcW w:w="1157" w:type="dxa"/>
            <w:noWrap/>
            <w:hideMark/>
          </w:tcPr>
          <w:p w:rsidR="00217841" w:rsidRPr="004A4F02"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4A4F02">
              <w:rPr>
                <w:rFonts w:ascii="Calibri" w:eastAsia="Times New Roman" w:hAnsi="Calibri" w:cs="Calibri"/>
                <w:color w:val="000000"/>
                <w:lang w:eastAsia="de-CH"/>
              </w:rPr>
              <w:t>11.06.2012</w:t>
            </w:r>
          </w:p>
        </w:tc>
        <w:tc>
          <w:tcPr>
            <w:tcW w:w="1500" w:type="dxa"/>
            <w:noWrap/>
            <w:hideMark/>
          </w:tcPr>
          <w:p w:rsidR="00217841" w:rsidRPr="004A4F02"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15.06.2012</w:t>
            </w:r>
          </w:p>
        </w:tc>
      </w:tr>
      <w:tr w:rsidR="00217841" w:rsidRPr="004A4F02"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4A4F02" w:rsidRDefault="00217841" w:rsidP="00F93041">
            <w:pPr>
              <w:rPr>
                <w:rFonts w:ascii="Calibri" w:eastAsia="Times New Roman" w:hAnsi="Calibri" w:cs="Calibri"/>
                <w:color w:val="000000"/>
                <w:lang w:eastAsia="de-CH"/>
              </w:rPr>
            </w:pPr>
            <w:r w:rsidRPr="004A4F02">
              <w:rPr>
                <w:rFonts w:ascii="Calibri" w:eastAsia="Times New Roman" w:hAnsi="Calibri" w:cs="Calibri"/>
                <w:color w:val="000000"/>
                <w:lang w:eastAsia="de-CH"/>
              </w:rPr>
              <w:t>914</w:t>
            </w:r>
          </w:p>
        </w:tc>
        <w:tc>
          <w:tcPr>
            <w:tcW w:w="2977" w:type="dxa"/>
            <w:noWrap/>
            <w:hideMark/>
          </w:tcPr>
          <w:p w:rsidR="00217841" w:rsidRPr="004A4F02"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4A4F02">
              <w:rPr>
                <w:rFonts w:ascii="Calibri" w:eastAsia="Times New Roman" w:hAnsi="Calibri" w:cs="Calibri"/>
                <w:color w:val="000000"/>
                <w:lang w:eastAsia="de-CH"/>
              </w:rPr>
              <w:t>Poster erarbeitet</w:t>
            </w:r>
          </w:p>
        </w:tc>
        <w:tc>
          <w:tcPr>
            <w:tcW w:w="1276" w:type="dxa"/>
            <w:noWrap/>
            <w:hideMark/>
          </w:tcPr>
          <w:p w:rsidR="00217841" w:rsidRPr="00D61EE1" w:rsidRDefault="00217841" w:rsidP="00F93041">
            <w:pPr>
              <w:cnfStyle w:val="000000010000" w:firstRow="0" w:lastRow="0" w:firstColumn="0" w:lastColumn="0" w:oddVBand="0" w:evenVBand="0" w:oddHBand="0" w:evenHBand="1" w:firstRowFirstColumn="0" w:firstRowLastColumn="0" w:lastRowFirstColumn="0" w:lastRowLastColumn="0"/>
            </w:pPr>
            <w:r w:rsidRPr="00D61EE1">
              <w:t>3.5</w:t>
            </w:r>
          </w:p>
        </w:tc>
        <w:tc>
          <w:tcPr>
            <w:tcW w:w="1561" w:type="dxa"/>
            <w:noWrap/>
            <w:hideMark/>
          </w:tcPr>
          <w:p w:rsidR="00217841" w:rsidRPr="00D61EE1" w:rsidRDefault="00217841" w:rsidP="00F93041">
            <w:pPr>
              <w:cnfStyle w:val="000000010000" w:firstRow="0" w:lastRow="0" w:firstColumn="0" w:lastColumn="0" w:oddVBand="0" w:evenVBand="0" w:oddHBand="0" w:evenHBand="1" w:firstRowFirstColumn="0" w:firstRowLastColumn="0" w:lastRowFirstColumn="0" w:lastRowLastColumn="0"/>
            </w:pPr>
            <w:r w:rsidRPr="00D61EE1">
              <w:t>2</w:t>
            </w:r>
          </w:p>
        </w:tc>
        <w:tc>
          <w:tcPr>
            <w:tcW w:w="1157" w:type="dxa"/>
            <w:noWrap/>
            <w:hideMark/>
          </w:tcPr>
          <w:p w:rsidR="00217841" w:rsidRPr="004A4F02"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4A4F02">
              <w:rPr>
                <w:rFonts w:ascii="Calibri" w:eastAsia="Times New Roman" w:hAnsi="Calibri" w:cs="Calibri"/>
                <w:color w:val="000000"/>
                <w:lang w:eastAsia="de-CH"/>
              </w:rPr>
              <w:t>11.06.2012</w:t>
            </w:r>
          </w:p>
        </w:tc>
        <w:tc>
          <w:tcPr>
            <w:tcW w:w="1500" w:type="dxa"/>
            <w:noWrap/>
            <w:hideMark/>
          </w:tcPr>
          <w:p w:rsidR="00217841" w:rsidRPr="004A4F02"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15.06.2012</w:t>
            </w:r>
          </w:p>
        </w:tc>
      </w:tr>
      <w:tr w:rsidR="00217841" w:rsidRPr="004A4F02"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4A4F02" w:rsidRDefault="00217841" w:rsidP="00F93041">
            <w:pPr>
              <w:rPr>
                <w:rFonts w:ascii="Calibri" w:eastAsia="Times New Roman" w:hAnsi="Calibri" w:cs="Calibri"/>
                <w:color w:val="000000"/>
                <w:lang w:eastAsia="de-CH"/>
              </w:rPr>
            </w:pPr>
            <w:r w:rsidRPr="004A4F02">
              <w:rPr>
                <w:rFonts w:ascii="Calibri" w:eastAsia="Times New Roman" w:hAnsi="Calibri" w:cs="Calibri"/>
                <w:color w:val="000000"/>
                <w:lang w:eastAsia="de-CH"/>
              </w:rPr>
              <w:t>915</w:t>
            </w:r>
          </w:p>
        </w:tc>
        <w:tc>
          <w:tcPr>
            <w:tcW w:w="2977" w:type="dxa"/>
            <w:noWrap/>
            <w:hideMark/>
          </w:tcPr>
          <w:p w:rsidR="00217841" w:rsidRPr="004A4F02"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4A4F02">
              <w:rPr>
                <w:rFonts w:ascii="Calibri" w:eastAsia="Times New Roman" w:hAnsi="Calibri" w:cs="Calibri"/>
                <w:color w:val="000000"/>
                <w:lang w:eastAsia="de-CH"/>
              </w:rPr>
              <w:t>Abstract geschrieben und abgegeben</w:t>
            </w:r>
          </w:p>
        </w:tc>
        <w:tc>
          <w:tcPr>
            <w:tcW w:w="1276" w:type="dxa"/>
            <w:noWrap/>
            <w:hideMark/>
          </w:tcPr>
          <w:p w:rsidR="00217841" w:rsidRPr="00D61EE1" w:rsidRDefault="00217841" w:rsidP="00F93041">
            <w:pPr>
              <w:cnfStyle w:val="000000100000" w:firstRow="0" w:lastRow="0" w:firstColumn="0" w:lastColumn="0" w:oddVBand="0" w:evenVBand="0" w:oddHBand="1" w:evenHBand="0" w:firstRowFirstColumn="0" w:firstRowLastColumn="0" w:lastRowFirstColumn="0" w:lastRowLastColumn="0"/>
            </w:pPr>
            <w:r w:rsidRPr="00D61EE1">
              <w:t>1</w:t>
            </w:r>
          </w:p>
        </w:tc>
        <w:tc>
          <w:tcPr>
            <w:tcW w:w="1561" w:type="dxa"/>
            <w:noWrap/>
            <w:hideMark/>
          </w:tcPr>
          <w:p w:rsidR="00217841" w:rsidRPr="00D61EE1" w:rsidRDefault="00217841" w:rsidP="00F93041">
            <w:pPr>
              <w:cnfStyle w:val="000000100000" w:firstRow="0" w:lastRow="0" w:firstColumn="0" w:lastColumn="0" w:oddVBand="0" w:evenVBand="0" w:oddHBand="1" w:evenHBand="0" w:firstRowFirstColumn="0" w:firstRowLastColumn="0" w:lastRowFirstColumn="0" w:lastRowLastColumn="0"/>
            </w:pPr>
            <w:r w:rsidRPr="00D61EE1">
              <w:t>1</w:t>
            </w:r>
          </w:p>
        </w:tc>
        <w:tc>
          <w:tcPr>
            <w:tcW w:w="1157" w:type="dxa"/>
            <w:noWrap/>
            <w:hideMark/>
          </w:tcPr>
          <w:p w:rsidR="00217841" w:rsidRPr="004A4F02"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4A4F02">
              <w:rPr>
                <w:rFonts w:ascii="Calibri" w:eastAsia="Times New Roman" w:hAnsi="Calibri" w:cs="Calibri"/>
                <w:color w:val="000000"/>
                <w:lang w:eastAsia="de-CH"/>
              </w:rPr>
              <w:t>11.06.2012</w:t>
            </w:r>
          </w:p>
        </w:tc>
        <w:tc>
          <w:tcPr>
            <w:tcW w:w="1500" w:type="dxa"/>
            <w:noWrap/>
            <w:hideMark/>
          </w:tcPr>
          <w:p w:rsidR="00217841" w:rsidRPr="004A4F02"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15.06.2012</w:t>
            </w:r>
          </w:p>
        </w:tc>
      </w:tr>
      <w:tr w:rsidR="00217841" w:rsidRPr="004A4F02"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4A4F02" w:rsidRDefault="00217841" w:rsidP="00F93041">
            <w:pPr>
              <w:rPr>
                <w:rFonts w:ascii="Calibri" w:eastAsia="Times New Roman" w:hAnsi="Calibri" w:cs="Calibri"/>
                <w:color w:val="000000"/>
                <w:lang w:eastAsia="de-CH"/>
              </w:rPr>
            </w:pPr>
            <w:r w:rsidRPr="004A4F02">
              <w:rPr>
                <w:rFonts w:ascii="Calibri" w:eastAsia="Times New Roman" w:hAnsi="Calibri" w:cs="Calibri"/>
                <w:color w:val="000000"/>
                <w:lang w:eastAsia="de-CH"/>
              </w:rPr>
              <w:t>917</w:t>
            </w:r>
          </w:p>
        </w:tc>
        <w:tc>
          <w:tcPr>
            <w:tcW w:w="2977" w:type="dxa"/>
            <w:noWrap/>
            <w:hideMark/>
          </w:tcPr>
          <w:p w:rsidR="00217841" w:rsidRPr="004A4F02"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4A4F02">
              <w:rPr>
                <w:rFonts w:ascii="Calibri" w:eastAsia="Times New Roman" w:hAnsi="Calibri" w:cs="Calibri"/>
                <w:color w:val="000000"/>
                <w:lang w:eastAsia="de-CH"/>
              </w:rPr>
              <w:t>Codereview 3 Feedback Michael dokumentiert</w:t>
            </w:r>
          </w:p>
        </w:tc>
        <w:tc>
          <w:tcPr>
            <w:tcW w:w="1276" w:type="dxa"/>
            <w:noWrap/>
            <w:hideMark/>
          </w:tcPr>
          <w:p w:rsidR="00217841" w:rsidRPr="00D61EE1" w:rsidRDefault="00217841" w:rsidP="00F93041">
            <w:pPr>
              <w:cnfStyle w:val="000000010000" w:firstRow="0" w:lastRow="0" w:firstColumn="0" w:lastColumn="0" w:oddVBand="0" w:evenVBand="0" w:oddHBand="0" w:evenHBand="1" w:firstRowFirstColumn="0" w:firstRowLastColumn="0" w:lastRowFirstColumn="0" w:lastRowLastColumn="0"/>
            </w:pPr>
            <w:r w:rsidRPr="00D61EE1">
              <w:t>2</w:t>
            </w:r>
          </w:p>
        </w:tc>
        <w:tc>
          <w:tcPr>
            <w:tcW w:w="1561" w:type="dxa"/>
            <w:noWrap/>
            <w:hideMark/>
          </w:tcPr>
          <w:p w:rsidR="00217841" w:rsidRPr="00D61EE1" w:rsidRDefault="00217841" w:rsidP="00F93041">
            <w:pPr>
              <w:cnfStyle w:val="000000010000" w:firstRow="0" w:lastRow="0" w:firstColumn="0" w:lastColumn="0" w:oddVBand="0" w:evenVBand="0" w:oddHBand="0" w:evenHBand="1" w:firstRowFirstColumn="0" w:firstRowLastColumn="0" w:lastRowFirstColumn="0" w:lastRowLastColumn="0"/>
            </w:pPr>
            <w:r w:rsidRPr="00D61EE1">
              <w:t>3</w:t>
            </w:r>
          </w:p>
        </w:tc>
        <w:tc>
          <w:tcPr>
            <w:tcW w:w="1157" w:type="dxa"/>
            <w:noWrap/>
            <w:hideMark/>
          </w:tcPr>
          <w:p w:rsidR="00217841" w:rsidRPr="004A4F02"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4A4F02">
              <w:rPr>
                <w:rFonts w:ascii="Calibri" w:eastAsia="Times New Roman" w:hAnsi="Calibri" w:cs="Calibri"/>
                <w:color w:val="000000"/>
                <w:lang w:eastAsia="de-CH"/>
              </w:rPr>
              <w:t>11.06.2012</w:t>
            </w:r>
          </w:p>
        </w:tc>
        <w:tc>
          <w:tcPr>
            <w:tcW w:w="1500" w:type="dxa"/>
            <w:noWrap/>
            <w:hideMark/>
          </w:tcPr>
          <w:p w:rsidR="00217841" w:rsidRPr="004A4F02"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15.06.2012</w:t>
            </w:r>
          </w:p>
        </w:tc>
      </w:tr>
      <w:tr w:rsidR="00217841" w:rsidRPr="004A4F02"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4A4F02" w:rsidRDefault="00217841" w:rsidP="00F93041">
            <w:pPr>
              <w:rPr>
                <w:rFonts w:ascii="Calibri" w:eastAsia="Times New Roman" w:hAnsi="Calibri" w:cs="Calibri"/>
                <w:color w:val="000000"/>
                <w:lang w:eastAsia="de-CH"/>
              </w:rPr>
            </w:pPr>
            <w:r w:rsidRPr="004A4F02">
              <w:rPr>
                <w:rFonts w:ascii="Calibri" w:eastAsia="Times New Roman" w:hAnsi="Calibri" w:cs="Calibri"/>
                <w:color w:val="000000"/>
                <w:lang w:eastAsia="de-CH"/>
              </w:rPr>
              <w:t>918</w:t>
            </w:r>
          </w:p>
        </w:tc>
        <w:tc>
          <w:tcPr>
            <w:tcW w:w="2977" w:type="dxa"/>
            <w:noWrap/>
            <w:hideMark/>
          </w:tcPr>
          <w:p w:rsidR="00217841" w:rsidRPr="004A4F02"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4A4F02">
              <w:rPr>
                <w:rFonts w:ascii="Calibri" w:eastAsia="Times New Roman" w:hAnsi="Calibri" w:cs="Calibri"/>
                <w:color w:val="000000"/>
                <w:lang w:eastAsia="de-CH"/>
              </w:rPr>
              <w:t>Bericht und Poster sind ausgedruckt</w:t>
            </w:r>
          </w:p>
        </w:tc>
        <w:tc>
          <w:tcPr>
            <w:tcW w:w="1276" w:type="dxa"/>
            <w:noWrap/>
            <w:hideMark/>
          </w:tcPr>
          <w:p w:rsidR="00217841" w:rsidRPr="00D61EE1" w:rsidRDefault="00217841" w:rsidP="00F93041">
            <w:pPr>
              <w:cnfStyle w:val="000000100000" w:firstRow="0" w:lastRow="0" w:firstColumn="0" w:lastColumn="0" w:oddVBand="0" w:evenVBand="0" w:oddHBand="1" w:evenHBand="0" w:firstRowFirstColumn="0" w:firstRowLastColumn="0" w:lastRowFirstColumn="0" w:lastRowLastColumn="0"/>
            </w:pPr>
            <w:r w:rsidRPr="00D61EE1">
              <w:t>6</w:t>
            </w:r>
          </w:p>
        </w:tc>
        <w:tc>
          <w:tcPr>
            <w:tcW w:w="1561" w:type="dxa"/>
            <w:noWrap/>
            <w:hideMark/>
          </w:tcPr>
          <w:p w:rsidR="00217841" w:rsidRPr="00D61EE1" w:rsidRDefault="00217841" w:rsidP="00F93041">
            <w:pPr>
              <w:cnfStyle w:val="000000100000" w:firstRow="0" w:lastRow="0" w:firstColumn="0" w:lastColumn="0" w:oddVBand="0" w:evenVBand="0" w:oddHBand="1" w:evenHBand="0" w:firstRowFirstColumn="0" w:firstRowLastColumn="0" w:lastRowFirstColumn="0" w:lastRowLastColumn="0"/>
            </w:pPr>
            <w:r w:rsidRPr="00D61EE1">
              <w:t>6</w:t>
            </w:r>
          </w:p>
        </w:tc>
        <w:tc>
          <w:tcPr>
            <w:tcW w:w="1157" w:type="dxa"/>
            <w:noWrap/>
            <w:hideMark/>
          </w:tcPr>
          <w:p w:rsidR="00217841" w:rsidRPr="004A4F02"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4A4F02">
              <w:rPr>
                <w:rFonts w:ascii="Calibri" w:eastAsia="Times New Roman" w:hAnsi="Calibri" w:cs="Calibri"/>
                <w:color w:val="000000"/>
                <w:lang w:eastAsia="de-CH"/>
              </w:rPr>
              <w:t>12.06.2012</w:t>
            </w:r>
          </w:p>
        </w:tc>
        <w:tc>
          <w:tcPr>
            <w:tcW w:w="1500" w:type="dxa"/>
            <w:noWrap/>
            <w:hideMark/>
          </w:tcPr>
          <w:p w:rsidR="00217841" w:rsidRPr="004A4F02"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15.06.2012</w:t>
            </w:r>
          </w:p>
        </w:tc>
      </w:tr>
      <w:tr w:rsidR="00217841" w:rsidRPr="004A4F02"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4A4F02" w:rsidRDefault="00217841" w:rsidP="00F93041">
            <w:pPr>
              <w:rPr>
                <w:rFonts w:ascii="Calibri" w:eastAsia="Times New Roman" w:hAnsi="Calibri" w:cs="Calibri"/>
                <w:color w:val="000000"/>
                <w:lang w:eastAsia="de-CH"/>
              </w:rPr>
            </w:pPr>
            <w:r w:rsidRPr="004A4F02">
              <w:rPr>
                <w:rFonts w:ascii="Calibri" w:eastAsia="Times New Roman" w:hAnsi="Calibri" w:cs="Calibri"/>
                <w:color w:val="000000"/>
                <w:lang w:eastAsia="de-CH"/>
              </w:rPr>
              <w:t>919</w:t>
            </w:r>
          </w:p>
        </w:tc>
        <w:tc>
          <w:tcPr>
            <w:tcW w:w="2977" w:type="dxa"/>
            <w:noWrap/>
            <w:hideMark/>
          </w:tcPr>
          <w:p w:rsidR="00217841" w:rsidRPr="004A4F02"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4A4F02">
              <w:rPr>
                <w:rFonts w:ascii="Calibri" w:eastAsia="Times New Roman" w:hAnsi="Calibri" w:cs="Calibri"/>
                <w:color w:val="000000"/>
                <w:lang w:eastAsia="de-CH"/>
              </w:rPr>
              <w:t>HSR-Forum-Stand aufgebaut. betreut und wieder abgebaut</w:t>
            </w:r>
          </w:p>
        </w:tc>
        <w:tc>
          <w:tcPr>
            <w:tcW w:w="1276" w:type="dxa"/>
            <w:noWrap/>
            <w:hideMark/>
          </w:tcPr>
          <w:p w:rsidR="00217841" w:rsidRPr="00D61EE1" w:rsidRDefault="00217841" w:rsidP="00F93041">
            <w:pPr>
              <w:cnfStyle w:val="000000010000" w:firstRow="0" w:lastRow="0" w:firstColumn="0" w:lastColumn="0" w:oddVBand="0" w:evenVBand="0" w:oddHBand="0" w:evenHBand="1" w:firstRowFirstColumn="0" w:firstRowLastColumn="0" w:lastRowFirstColumn="0" w:lastRowLastColumn="0"/>
            </w:pPr>
            <w:r w:rsidRPr="00D61EE1">
              <w:t>24</w:t>
            </w:r>
          </w:p>
        </w:tc>
        <w:tc>
          <w:tcPr>
            <w:tcW w:w="1561" w:type="dxa"/>
            <w:noWrap/>
            <w:hideMark/>
          </w:tcPr>
          <w:p w:rsidR="00217841" w:rsidRPr="00D61EE1" w:rsidRDefault="00217841" w:rsidP="00F93041">
            <w:pPr>
              <w:cnfStyle w:val="000000010000" w:firstRow="0" w:lastRow="0" w:firstColumn="0" w:lastColumn="0" w:oddVBand="0" w:evenVBand="0" w:oddHBand="0" w:evenHBand="1" w:firstRowFirstColumn="0" w:firstRowLastColumn="0" w:lastRowFirstColumn="0" w:lastRowLastColumn="0"/>
            </w:pPr>
            <w:r w:rsidRPr="00D61EE1">
              <w:t>24</w:t>
            </w:r>
          </w:p>
        </w:tc>
        <w:tc>
          <w:tcPr>
            <w:tcW w:w="1157" w:type="dxa"/>
            <w:noWrap/>
            <w:hideMark/>
          </w:tcPr>
          <w:p w:rsidR="00217841" w:rsidRPr="004A4F02"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4A4F02">
              <w:rPr>
                <w:rFonts w:ascii="Calibri" w:eastAsia="Times New Roman" w:hAnsi="Calibri" w:cs="Calibri"/>
                <w:color w:val="000000"/>
                <w:lang w:eastAsia="de-CH"/>
              </w:rPr>
              <w:t>12.06.2012</w:t>
            </w:r>
          </w:p>
        </w:tc>
        <w:tc>
          <w:tcPr>
            <w:tcW w:w="1500" w:type="dxa"/>
            <w:noWrap/>
            <w:hideMark/>
          </w:tcPr>
          <w:p w:rsidR="00217841" w:rsidRPr="004A4F02"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15.06.2012</w:t>
            </w:r>
          </w:p>
        </w:tc>
      </w:tr>
      <w:tr w:rsidR="00217841" w:rsidRPr="004A4F02"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4A4F02" w:rsidRDefault="00217841" w:rsidP="00F93041">
            <w:pPr>
              <w:rPr>
                <w:rFonts w:ascii="Calibri" w:eastAsia="Times New Roman" w:hAnsi="Calibri" w:cs="Calibri"/>
                <w:color w:val="000000"/>
                <w:lang w:eastAsia="de-CH"/>
              </w:rPr>
            </w:pPr>
            <w:r w:rsidRPr="004A4F02">
              <w:rPr>
                <w:rFonts w:ascii="Calibri" w:eastAsia="Times New Roman" w:hAnsi="Calibri" w:cs="Calibri"/>
                <w:color w:val="000000"/>
                <w:lang w:eastAsia="de-CH"/>
              </w:rPr>
              <w:t>Total</w:t>
            </w:r>
          </w:p>
        </w:tc>
        <w:tc>
          <w:tcPr>
            <w:tcW w:w="2977" w:type="dxa"/>
            <w:noWrap/>
            <w:hideMark/>
          </w:tcPr>
          <w:p w:rsidR="00217841" w:rsidRPr="004A4F02"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p>
        </w:tc>
        <w:tc>
          <w:tcPr>
            <w:tcW w:w="1276" w:type="dxa"/>
            <w:noWrap/>
            <w:hideMark/>
          </w:tcPr>
          <w:p w:rsidR="00217841" w:rsidRPr="0053009D" w:rsidRDefault="00217841" w:rsidP="00F93041">
            <w:pPr>
              <w:cnfStyle w:val="000000100000" w:firstRow="0" w:lastRow="0" w:firstColumn="0" w:lastColumn="0" w:oddVBand="0" w:evenVBand="0" w:oddHBand="1" w:evenHBand="0" w:firstRowFirstColumn="0" w:firstRowLastColumn="0" w:lastRowFirstColumn="0" w:lastRowLastColumn="0"/>
              <w:rPr>
                <w:b/>
              </w:rPr>
            </w:pPr>
            <w:r w:rsidRPr="0053009D">
              <w:rPr>
                <w:b/>
              </w:rPr>
              <w:t>113.5</w:t>
            </w:r>
          </w:p>
        </w:tc>
        <w:tc>
          <w:tcPr>
            <w:tcW w:w="1561" w:type="dxa"/>
            <w:noWrap/>
            <w:hideMark/>
          </w:tcPr>
          <w:p w:rsidR="00217841" w:rsidRPr="0053009D" w:rsidRDefault="00217841" w:rsidP="00F93041">
            <w:pPr>
              <w:cnfStyle w:val="000000100000" w:firstRow="0" w:lastRow="0" w:firstColumn="0" w:lastColumn="0" w:oddVBand="0" w:evenVBand="0" w:oddHBand="1" w:evenHBand="0" w:firstRowFirstColumn="0" w:firstRowLastColumn="0" w:lastRowFirstColumn="0" w:lastRowLastColumn="0"/>
              <w:rPr>
                <w:b/>
              </w:rPr>
            </w:pPr>
            <w:r w:rsidRPr="0053009D">
              <w:rPr>
                <w:b/>
              </w:rPr>
              <w:t>104.75</w:t>
            </w:r>
          </w:p>
        </w:tc>
        <w:tc>
          <w:tcPr>
            <w:tcW w:w="1157" w:type="dxa"/>
            <w:noWrap/>
            <w:hideMark/>
          </w:tcPr>
          <w:p w:rsidR="00217841" w:rsidRPr="004A4F02"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p>
        </w:tc>
        <w:tc>
          <w:tcPr>
            <w:tcW w:w="1500" w:type="dxa"/>
            <w:noWrap/>
            <w:hideMark/>
          </w:tcPr>
          <w:p w:rsidR="00217841" w:rsidRPr="004A4F02"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p>
        </w:tc>
      </w:tr>
    </w:tbl>
    <w:p w:rsidR="00217841" w:rsidRDefault="00217841" w:rsidP="00217841">
      <w:pPr>
        <w:pStyle w:val="Caption"/>
      </w:pPr>
      <w:bookmarkStart w:id="1108" w:name="_Toc327468201"/>
      <w:r>
        <w:t xml:space="preserve">Tabelle </w:t>
      </w:r>
      <w:fldSimple w:instr=" SEQ Tabelle \* ARABIC ">
        <w:r w:rsidR="000E6CF3">
          <w:rPr>
            <w:noProof/>
          </w:rPr>
          <w:t>50</w:t>
        </w:r>
      </w:fldSimple>
      <w:r w:rsidRPr="00AF3405">
        <w:t xml:space="preserve"> - Tickets Sprint </w:t>
      </w:r>
      <w:r>
        <w:t>16</w:t>
      </w:r>
      <w:bookmarkEnd w:id="1108"/>
    </w:p>
    <w:p w:rsidR="00217841" w:rsidRDefault="00217841">
      <w:r>
        <w:br w:type="page"/>
      </w:r>
    </w:p>
    <w:p w:rsidR="00217841" w:rsidRDefault="00217841" w:rsidP="00217841">
      <w:pPr>
        <w:pStyle w:val="Heading3"/>
      </w:pPr>
      <w:bookmarkStart w:id="1109" w:name="_Toc327467995"/>
      <w:r>
        <w:lastRenderedPageBreak/>
        <w:t>Personenaufwand</w:t>
      </w:r>
      <w:bookmarkEnd w:id="1109"/>
    </w:p>
    <w:p w:rsidR="00217841" w:rsidRDefault="00217841" w:rsidP="00217841">
      <w:r>
        <w:t xml:space="preserve">Der Arbeitsaufwand pro Person ist, wie in </w:t>
      </w:r>
      <w:r>
        <w:fldChar w:fldCharType="begin"/>
      </w:r>
      <w:r>
        <w:instrText xml:space="preserve"> REF _Ref327349777 \h </w:instrText>
      </w:r>
      <w:r>
        <w:fldChar w:fldCharType="separate"/>
      </w:r>
      <w:r w:rsidR="000E6CF3">
        <w:t xml:space="preserve">Tabelle </w:t>
      </w:r>
      <w:r w:rsidR="000E6CF3">
        <w:rPr>
          <w:noProof/>
        </w:rPr>
        <w:t>51</w:t>
      </w:r>
      <w:r w:rsidR="000E6CF3">
        <w:t xml:space="preserve"> - Personenaufwand Übersicht</w:t>
      </w:r>
      <w:r>
        <w:fldChar w:fldCharType="end"/>
      </w:r>
      <w:r>
        <w:t xml:space="preserve"> ersichtlich,  sehr ausgeglichen:</w:t>
      </w:r>
    </w:p>
    <w:tbl>
      <w:tblPr>
        <w:tblStyle w:val="MediumShading1-Accent1"/>
        <w:tblW w:w="0" w:type="auto"/>
        <w:tblLook w:val="04A0" w:firstRow="1" w:lastRow="0" w:firstColumn="1" w:lastColumn="0" w:noHBand="0" w:noVBand="1"/>
      </w:tblPr>
      <w:tblGrid>
        <w:gridCol w:w="4606"/>
        <w:gridCol w:w="4606"/>
      </w:tblGrid>
      <w:tr w:rsidR="00217841" w:rsidTr="00F93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6" w:type="dxa"/>
          </w:tcPr>
          <w:p w:rsidR="00217841" w:rsidRDefault="00217841" w:rsidP="00F93041">
            <w:r>
              <w:t>Mitglied</w:t>
            </w:r>
          </w:p>
        </w:tc>
        <w:tc>
          <w:tcPr>
            <w:tcW w:w="4606"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Aufgewendete Zeit</w:t>
            </w:r>
          </w:p>
        </w:tc>
      </w:tr>
      <w:tr w:rsidR="00217841" w:rsidTr="00F93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6" w:type="dxa"/>
          </w:tcPr>
          <w:p w:rsidR="00217841" w:rsidRDefault="00217841" w:rsidP="00F93041">
            <w:r>
              <w:t>Lukas Elmer</w:t>
            </w:r>
          </w:p>
        </w:tc>
        <w:tc>
          <w:tcPr>
            <w:tcW w:w="4606" w:type="dxa"/>
          </w:tcPr>
          <w:p w:rsidR="00217841" w:rsidRDefault="00217841" w:rsidP="00F93041">
            <w:pPr>
              <w:cnfStyle w:val="000000100000" w:firstRow="0" w:lastRow="0" w:firstColumn="0" w:lastColumn="0" w:oddVBand="0" w:evenVBand="0" w:oddHBand="1" w:evenHBand="0" w:firstRowFirstColumn="0" w:firstRowLastColumn="0" w:lastRowFirstColumn="0" w:lastRowLastColumn="0"/>
            </w:pPr>
            <w:r>
              <w:t>468.75</w:t>
            </w:r>
          </w:p>
        </w:tc>
      </w:tr>
      <w:tr w:rsidR="00217841" w:rsidTr="00F9304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6" w:type="dxa"/>
          </w:tcPr>
          <w:p w:rsidR="00217841" w:rsidRDefault="00217841" w:rsidP="00F93041">
            <w:r>
              <w:t>Christina Heidt</w:t>
            </w:r>
          </w:p>
        </w:tc>
        <w:tc>
          <w:tcPr>
            <w:tcW w:w="4606" w:type="dxa"/>
          </w:tcPr>
          <w:p w:rsidR="00217841" w:rsidRDefault="00217841" w:rsidP="00F93041">
            <w:pPr>
              <w:cnfStyle w:val="000000010000" w:firstRow="0" w:lastRow="0" w:firstColumn="0" w:lastColumn="0" w:oddVBand="0" w:evenVBand="0" w:oddHBand="0" w:evenHBand="1" w:firstRowFirstColumn="0" w:firstRowLastColumn="0" w:lastRowFirstColumn="0" w:lastRowLastColumn="0"/>
            </w:pPr>
            <w:r>
              <w:t>450.75</w:t>
            </w:r>
          </w:p>
        </w:tc>
      </w:tr>
      <w:tr w:rsidR="00217841" w:rsidTr="00F93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6" w:type="dxa"/>
          </w:tcPr>
          <w:p w:rsidR="00217841" w:rsidRDefault="00217841" w:rsidP="00F93041">
            <w:r>
              <w:t>Delia Treichler</w:t>
            </w:r>
          </w:p>
        </w:tc>
        <w:tc>
          <w:tcPr>
            <w:tcW w:w="4606" w:type="dxa"/>
          </w:tcPr>
          <w:p w:rsidR="00217841" w:rsidRDefault="00217841" w:rsidP="00F93041">
            <w:pPr>
              <w:cnfStyle w:val="000000100000" w:firstRow="0" w:lastRow="0" w:firstColumn="0" w:lastColumn="0" w:oddVBand="0" w:evenVBand="0" w:oddHBand="1" w:evenHBand="0" w:firstRowFirstColumn="0" w:firstRowLastColumn="0" w:lastRowFirstColumn="0" w:lastRowLastColumn="0"/>
            </w:pPr>
            <w:r>
              <w:t>467.75</w:t>
            </w:r>
          </w:p>
        </w:tc>
      </w:tr>
      <w:tr w:rsidR="00217841" w:rsidTr="00F9304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6" w:type="dxa"/>
          </w:tcPr>
          <w:p w:rsidR="00217841" w:rsidRDefault="00217841" w:rsidP="00F93041">
            <w:r>
              <w:t>Total</w:t>
            </w:r>
          </w:p>
        </w:tc>
        <w:tc>
          <w:tcPr>
            <w:tcW w:w="4606" w:type="dxa"/>
          </w:tcPr>
          <w:p w:rsidR="00217841" w:rsidRDefault="00217841" w:rsidP="00F93041">
            <w:pPr>
              <w:cnfStyle w:val="000000010000" w:firstRow="0" w:lastRow="0" w:firstColumn="0" w:lastColumn="0" w:oddVBand="0" w:evenVBand="0" w:oddHBand="0" w:evenHBand="1" w:firstRowFirstColumn="0" w:firstRowLastColumn="0" w:lastRowFirstColumn="0" w:lastRowLastColumn="0"/>
            </w:pPr>
            <w:r>
              <w:t>1387.25</w:t>
            </w:r>
          </w:p>
        </w:tc>
      </w:tr>
    </w:tbl>
    <w:p w:rsidR="00217841" w:rsidRDefault="00217841" w:rsidP="00217841">
      <w:pPr>
        <w:pStyle w:val="Caption"/>
      </w:pPr>
      <w:bookmarkStart w:id="1110" w:name="_Ref327349777"/>
      <w:bookmarkStart w:id="1111" w:name="_Toc327468202"/>
      <w:r>
        <w:t xml:space="preserve">Tabelle </w:t>
      </w:r>
      <w:fldSimple w:instr=" SEQ Tabelle \* ARABIC ">
        <w:r w:rsidR="000E6CF3">
          <w:rPr>
            <w:noProof/>
          </w:rPr>
          <w:t>51</w:t>
        </w:r>
      </w:fldSimple>
      <w:r>
        <w:t xml:space="preserve"> - Personenaufwand Übersicht</w:t>
      </w:r>
      <w:bookmarkEnd w:id="1110"/>
      <w:bookmarkEnd w:id="1111"/>
    </w:p>
    <w:p w:rsidR="00217841" w:rsidRDefault="00217841" w:rsidP="00217841">
      <w:r>
        <w:rPr>
          <w:noProof/>
          <w:lang w:eastAsia="de-CH"/>
        </w:rPr>
        <w:drawing>
          <wp:inline distT="0" distB="0" distL="0" distR="0" wp14:anchorId="11A8DDE3" wp14:editId="1654FE2C">
            <wp:extent cx="5486400" cy="3200400"/>
            <wp:effectExtent l="0" t="0" r="19050" b="19050"/>
            <wp:docPr id="69" name="Chart 69"/>
            <wp:cNvGraphicFramePr/>
            <a:graphic xmlns:a="http://schemas.openxmlformats.org/drawingml/2006/main">
              <a:graphicData uri="http://schemas.openxmlformats.org/drawingml/2006/chart">
                <c:chart xmlns:c="http://schemas.openxmlformats.org/drawingml/2006/chart" xmlns:r="http://schemas.openxmlformats.org/officeDocument/2006/relationships" r:id="rId192"/>
              </a:graphicData>
            </a:graphic>
          </wp:inline>
        </w:drawing>
      </w:r>
    </w:p>
    <w:p w:rsidR="00217841" w:rsidRDefault="00217841" w:rsidP="00217841">
      <w:pPr>
        <w:pStyle w:val="Caption"/>
        <w:rPr>
          <w:noProof/>
        </w:rPr>
      </w:pPr>
      <w:bookmarkStart w:id="1112" w:name="_Toc327468147"/>
      <w:r>
        <w:t xml:space="preserve">Abbildung </w:t>
      </w:r>
      <w:fldSimple w:instr=" SEQ Abbildung \* ARABIC ">
        <w:r w:rsidR="000E6CF3">
          <w:rPr>
            <w:noProof/>
          </w:rPr>
          <w:t>145</w:t>
        </w:r>
      </w:fldSimple>
      <w:r>
        <w:rPr>
          <w:noProof/>
        </w:rPr>
        <w:t xml:space="preserve"> - Aufteilung Personenaufwand</w:t>
      </w:r>
      <w:bookmarkEnd w:id="1112"/>
    </w:p>
    <w:p w:rsidR="00217841" w:rsidRDefault="00217841" w:rsidP="00217841">
      <w:r>
        <w:t xml:space="preserve">Im </w:t>
      </w:r>
      <w:r>
        <w:fldChar w:fldCharType="begin"/>
      </w:r>
      <w:r>
        <w:instrText xml:space="preserve"> REF _Ref327376629 \h </w:instrText>
      </w:r>
      <w:r>
        <w:fldChar w:fldCharType="separate"/>
      </w:r>
      <w:r w:rsidR="000E6CF3">
        <w:t xml:space="preserve">Abbildung </w:t>
      </w:r>
      <w:r w:rsidR="000E6CF3">
        <w:rPr>
          <w:noProof/>
        </w:rPr>
        <w:t>146</w:t>
      </w:r>
      <w:r w:rsidR="000E6CF3">
        <w:t xml:space="preserve"> - Personenaufwand pro Sprint</w:t>
      </w:r>
      <w:r>
        <w:fldChar w:fldCharType="end"/>
      </w:r>
      <w:r>
        <w:t xml:space="preserve"> ist der Verlauf des Aufwands pro Person über alle Sprints ersichtlich. Hierbei fällt deutlich auf, dass die aufgewendete Zeit in den jeweiligen Sprints sehr unterschiedlich ist. Zu Beginn des Projektes einigte sich das Team auf eine Sprintlänge von etwa 3 Tagen pro Woche (3 x 22.5 Stunden). Später wurde festgestellt, dass die Sprint-Länge mit 3 Tagen zu kurz ist. Daher musste oft Timeboxing durchgeführt werden oder der Task wurde komplett in den neuen Sprint verschoben oder im aktuellen Sprint wurde mehr gearbeitet, um den Task beenden zu können. </w:t>
      </w:r>
      <w:r>
        <w:br/>
        <w:t xml:space="preserve">Der hohe Aufwand in den Sprints 7 und 15 wird im Kapitel </w:t>
      </w:r>
      <w:r>
        <w:fldChar w:fldCharType="begin"/>
      </w:r>
      <w:r>
        <w:instrText xml:space="preserve"> REF _Ref327379117 \r \h </w:instrText>
      </w:r>
      <w:r>
        <w:fldChar w:fldCharType="separate"/>
      </w:r>
      <w:r w:rsidR="000E6CF3">
        <w:t>VI.4.1</w:t>
      </w:r>
      <w:r>
        <w:fldChar w:fldCharType="end"/>
      </w:r>
      <w:r>
        <w:t xml:space="preserve"> </w:t>
      </w:r>
      <w:r>
        <w:fldChar w:fldCharType="begin"/>
      </w:r>
      <w:r>
        <w:instrText xml:space="preserve"> REF _Ref327379117 \h </w:instrText>
      </w:r>
      <w:r>
        <w:fldChar w:fldCharType="separate"/>
      </w:r>
      <w:r w:rsidR="000E6CF3">
        <w:t>Sprints</w:t>
      </w:r>
      <w:r>
        <w:fldChar w:fldCharType="end"/>
      </w:r>
      <w:r>
        <w:t xml:space="preserve"> erläutert.</w:t>
      </w:r>
    </w:p>
    <w:p w:rsidR="00217841" w:rsidRDefault="00217841" w:rsidP="00217841">
      <w:r>
        <w:rPr>
          <w:noProof/>
          <w:lang w:eastAsia="de-CH"/>
        </w:rPr>
        <w:lastRenderedPageBreak/>
        <w:drawing>
          <wp:inline distT="0" distB="0" distL="0" distR="0" wp14:anchorId="55A79402" wp14:editId="18E5E925">
            <wp:extent cx="5486400" cy="3200400"/>
            <wp:effectExtent l="0" t="0" r="19050" b="19050"/>
            <wp:docPr id="70" name="Chart 70"/>
            <wp:cNvGraphicFramePr/>
            <a:graphic xmlns:a="http://schemas.openxmlformats.org/drawingml/2006/main">
              <a:graphicData uri="http://schemas.openxmlformats.org/drawingml/2006/chart">
                <c:chart xmlns:c="http://schemas.openxmlformats.org/drawingml/2006/chart" xmlns:r="http://schemas.openxmlformats.org/officeDocument/2006/relationships" r:id="rId193"/>
              </a:graphicData>
            </a:graphic>
          </wp:inline>
        </w:drawing>
      </w:r>
    </w:p>
    <w:p w:rsidR="00217841" w:rsidRDefault="00217841" w:rsidP="00217841">
      <w:pPr>
        <w:pStyle w:val="Caption"/>
      </w:pPr>
      <w:bookmarkStart w:id="1113" w:name="_Ref327376629"/>
      <w:bookmarkStart w:id="1114" w:name="_Toc327468148"/>
      <w:r>
        <w:t xml:space="preserve">Abbildung </w:t>
      </w:r>
      <w:fldSimple w:instr=" SEQ Abbildung \* ARABIC ">
        <w:r w:rsidR="000E6CF3">
          <w:rPr>
            <w:noProof/>
          </w:rPr>
          <w:t>146</w:t>
        </w:r>
      </w:fldSimple>
      <w:r>
        <w:t xml:space="preserve"> - Personenaufwand pro Sprint</w:t>
      </w:r>
      <w:bookmarkEnd w:id="1113"/>
      <w:bookmarkEnd w:id="1114"/>
    </w:p>
    <w:p w:rsidR="00217841" w:rsidRDefault="00217841" w:rsidP="00217841">
      <w:r>
        <w:t xml:space="preserve">Wird der Personenaufwand pro Woche ausgewertet, so ergeben sich weniger starke Schwankungen. Dies bestätigt, dass die kurze Sprintdauer zu Timeboxing oder Verschieben des Tasks in den nächsten Sprint führte und daher sehr unausgeglichene Sprints entstanden. </w:t>
      </w:r>
    </w:p>
    <w:p w:rsidR="00217841" w:rsidRDefault="00217841" w:rsidP="00217841">
      <w:r>
        <w:rPr>
          <w:noProof/>
          <w:lang w:eastAsia="de-CH"/>
        </w:rPr>
        <w:drawing>
          <wp:inline distT="0" distB="0" distL="0" distR="0" wp14:anchorId="472DF0CE" wp14:editId="487BE9CC">
            <wp:extent cx="5486400" cy="3200400"/>
            <wp:effectExtent l="0" t="0" r="19050" b="19050"/>
            <wp:docPr id="71" name="Chart 71"/>
            <wp:cNvGraphicFramePr/>
            <a:graphic xmlns:a="http://schemas.openxmlformats.org/drawingml/2006/main">
              <a:graphicData uri="http://schemas.openxmlformats.org/drawingml/2006/chart">
                <c:chart xmlns:c="http://schemas.openxmlformats.org/drawingml/2006/chart" xmlns:r="http://schemas.openxmlformats.org/officeDocument/2006/relationships" r:id="rId194"/>
              </a:graphicData>
            </a:graphic>
          </wp:inline>
        </w:drawing>
      </w:r>
    </w:p>
    <w:p w:rsidR="00217841" w:rsidRPr="001460C5" w:rsidRDefault="00217841" w:rsidP="00217841">
      <w:pPr>
        <w:pStyle w:val="Caption"/>
      </w:pPr>
      <w:bookmarkStart w:id="1115" w:name="_Toc327468149"/>
      <w:r>
        <w:t xml:space="preserve">Abbildung </w:t>
      </w:r>
      <w:fldSimple w:instr=" SEQ Abbildung \* ARABIC ">
        <w:r w:rsidR="000E6CF3">
          <w:rPr>
            <w:noProof/>
          </w:rPr>
          <w:t>147</w:t>
        </w:r>
      </w:fldSimple>
      <w:r>
        <w:t xml:space="preserve"> - Personenaufwand pro Woche</w:t>
      </w:r>
      <w:bookmarkEnd w:id="1115"/>
    </w:p>
    <w:p w:rsidR="00217841" w:rsidRDefault="00217841" w:rsidP="00217841">
      <w:pPr>
        <w:pStyle w:val="Heading3"/>
      </w:pPr>
      <w:bookmarkStart w:id="1116" w:name="_Toc327467996"/>
      <w:r>
        <w:t>Tätigkeiten</w:t>
      </w:r>
      <w:bookmarkEnd w:id="1116"/>
    </w:p>
    <w:p w:rsidR="00217841" w:rsidRPr="00E52274" w:rsidRDefault="00217841" w:rsidP="00217841">
      <w:r>
        <w:t>Wie im nachfolgenden Diagramm ersichtlich ist, wurde die meiste Zeit verwendet, um Ergebnisse zu dokumentieren. Dies kommt daher, da in diesem Projekt vielfältige Abklärungen zu tätigen waren und diese alle festgehalten werden mussten. Folglich macht auch der Implementationsteil nur 14% der gesamten Arbeit aus. Um die Qualität des Codes und der Dokumentation hoch zu halten, wurden 9% der gesamten Zeit in die Qualitätssicherung investiert.</w:t>
      </w:r>
    </w:p>
    <w:p w:rsidR="00217841" w:rsidRDefault="00217841" w:rsidP="00217841">
      <w:r>
        <w:rPr>
          <w:noProof/>
          <w:lang w:eastAsia="de-CH"/>
        </w:rPr>
        <w:lastRenderedPageBreak/>
        <w:drawing>
          <wp:inline distT="0" distB="0" distL="0" distR="0" wp14:anchorId="54C52494" wp14:editId="2A192A11">
            <wp:extent cx="5486400" cy="3705225"/>
            <wp:effectExtent l="0" t="0" r="19050" b="9525"/>
            <wp:docPr id="72" name="Chart 72"/>
            <wp:cNvGraphicFramePr/>
            <a:graphic xmlns:a="http://schemas.openxmlformats.org/drawingml/2006/main">
              <a:graphicData uri="http://schemas.openxmlformats.org/drawingml/2006/chart">
                <c:chart xmlns:c="http://schemas.openxmlformats.org/drawingml/2006/chart" xmlns:r="http://schemas.openxmlformats.org/officeDocument/2006/relationships" r:id="rId195"/>
              </a:graphicData>
            </a:graphic>
          </wp:inline>
        </w:drawing>
      </w:r>
    </w:p>
    <w:p w:rsidR="00217841" w:rsidRDefault="00217841" w:rsidP="00217841">
      <w:pPr>
        <w:pStyle w:val="Caption"/>
      </w:pPr>
      <w:bookmarkStart w:id="1117" w:name="_Toc327468150"/>
      <w:r>
        <w:t xml:space="preserve">Abbildung </w:t>
      </w:r>
      <w:fldSimple w:instr=" SEQ Abbildung \* ARABIC ">
        <w:r w:rsidR="000E6CF3">
          <w:rPr>
            <w:noProof/>
          </w:rPr>
          <w:t>148</w:t>
        </w:r>
      </w:fldSimple>
      <w:r>
        <w:t xml:space="preserve"> - Aufteilung nach Tätigkeit</w:t>
      </w:r>
      <w:bookmarkEnd w:id="1117"/>
    </w:p>
    <w:p w:rsidR="00217841" w:rsidRDefault="00217841" w:rsidP="00217841">
      <w:r>
        <w:t xml:space="preserve">Der </w:t>
      </w:r>
      <w:r>
        <w:fldChar w:fldCharType="begin"/>
      </w:r>
      <w:r>
        <w:instrText xml:space="preserve"> REF _Ref327376235 \h </w:instrText>
      </w:r>
      <w:r>
        <w:fldChar w:fldCharType="separate"/>
      </w:r>
      <w:r w:rsidR="000E6CF3">
        <w:t xml:space="preserve">Abbildung </w:t>
      </w:r>
      <w:r w:rsidR="000E6CF3">
        <w:rPr>
          <w:noProof/>
        </w:rPr>
        <w:t>149</w:t>
      </w:r>
      <w:r w:rsidR="000E6CF3">
        <w:t xml:space="preserve"> - Aktivitäten nach Personen gruppiert</w:t>
      </w:r>
      <w:r>
        <w:fldChar w:fldCharType="end"/>
      </w:r>
      <w:r>
        <w:t xml:space="preserve"> kann entnommen werden, dass Lukas Elmer wesentlich mehr implementierte als die anderen Teammitglieder. Das ist darum so, weil das Team beschloss, dass das abschliessende Refactoring aus einer Hand gemacht werden soll, damit die Applikation in einem Fluss und korrekt strukturiert ist und somit einfach übernommen werden kann. Dafür verkleinerte sich sein Dokumentationsteil dementsprechend. </w:t>
      </w:r>
    </w:p>
    <w:p w:rsidR="00217841" w:rsidRPr="00C149F2" w:rsidRDefault="00217841" w:rsidP="00217841">
      <w:r>
        <w:t>Unter Sonstiges fallen Tätigkeiten wie zum Beispiel der Aufbau der Videowall-Testhardware oder die Organisation der Bachelorposter.</w:t>
      </w:r>
    </w:p>
    <w:p w:rsidR="00217841" w:rsidRDefault="00217841" w:rsidP="00217841">
      <w:r>
        <w:rPr>
          <w:noProof/>
          <w:lang w:eastAsia="de-CH"/>
        </w:rPr>
        <w:drawing>
          <wp:inline distT="0" distB="0" distL="0" distR="0" wp14:anchorId="226FA206" wp14:editId="2FA77D79">
            <wp:extent cx="5486400" cy="3457575"/>
            <wp:effectExtent l="0" t="0" r="19050" b="9525"/>
            <wp:docPr id="73" name="Chart 73"/>
            <wp:cNvGraphicFramePr/>
            <a:graphic xmlns:a="http://schemas.openxmlformats.org/drawingml/2006/main">
              <a:graphicData uri="http://schemas.openxmlformats.org/drawingml/2006/chart">
                <c:chart xmlns:c="http://schemas.openxmlformats.org/drawingml/2006/chart" xmlns:r="http://schemas.openxmlformats.org/officeDocument/2006/relationships" r:id="rId196"/>
              </a:graphicData>
            </a:graphic>
          </wp:inline>
        </w:drawing>
      </w:r>
    </w:p>
    <w:p w:rsidR="00217841" w:rsidRDefault="00217841" w:rsidP="00217841">
      <w:pPr>
        <w:pStyle w:val="Caption"/>
      </w:pPr>
      <w:bookmarkStart w:id="1118" w:name="_Ref327376235"/>
      <w:bookmarkStart w:id="1119" w:name="_Toc327468151"/>
      <w:r>
        <w:t xml:space="preserve">Abbildung </w:t>
      </w:r>
      <w:fldSimple w:instr=" SEQ Abbildung \* ARABIC ">
        <w:r w:rsidR="000E6CF3">
          <w:rPr>
            <w:noProof/>
          </w:rPr>
          <w:t>149</w:t>
        </w:r>
      </w:fldSimple>
      <w:r>
        <w:t xml:space="preserve"> - Aktivitäten nach Personen gruppiert</w:t>
      </w:r>
      <w:bookmarkEnd w:id="1118"/>
      <w:bookmarkEnd w:id="1119"/>
    </w:p>
    <w:p w:rsidR="00217841" w:rsidRDefault="00217841" w:rsidP="00217841">
      <w:pPr>
        <w:pStyle w:val="Heading3"/>
      </w:pPr>
      <w:bookmarkStart w:id="1120" w:name="_Toc327467997"/>
      <w:r>
        <w:lastRenderedPageBreak/>
        <w:t>Arbeitslisten</w:t>
      </w:r>
      <w:bookmarkEnd w:id="1120"/>
    </w:p>
    <w:p w:rsidR="00217841" w:rsidRDefault="00217841" w:rsidP="00217841">
      <w:r>
        <w:t>In diesem Abschnitt werden die Arbeitslisten pro Person mit zugehörigem Aufwand aufgelistet.</w:t>
      </w:r>
    </w:p>
    <w:p w:rsidR="00217841" w:rsidRDefault="00217841" w:rsidP="00217841">
      <w:pPr>
        <w:pStyle w:val="Heading4"/>
      </w:pPr>
      <w:bookmarkStart w:id="1121" w:name="_Toc327467998"/>
      <w:r>
        <w:t>Lukas Elmer</w:t>
      </w:r>
      <w:bookmarkEnd w:id="1121"/>
    </w:p>
    <w:tbl>
      <w:tblPr>
        <w:tblStyle w:val="MediumShading1-Accent1"/>
        <w:tblW w:w="0" w:type="auto"/>
        <w:tblLook w:val="04A0" w:firstRow="1" w:lastRow="0" w:firstColumn="1" w:lastColumn="0" w:noHBand="0" w:noVBand="1"/>
      </w:tblPr>
      <w:tblGrid>
        <w:gridCol w:w="959"/>
        <w:gridCol w:w="6379"/>
        <w:gridCol w:w="1874"/>
      </w:tblGrid>
      <w:tr w:rsidR="00217841" w:rsidTr="00F93041">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959" w:type="dxa"/>
          </w:tcPr>
          <w:p w:rsidR="00217841" w:rsidRDefault="00217841" w:rsidP="00F93041">
            <w:r>
              <w:t>Version</w:t>
            </w:r>
          </w:p>
        </w:tc>
        <w:tc>
          <w:tcPr>
            <w:tcW w:w="6379"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Ticket</w:t>
            </w:r>
          </w:p>
        </w:tc>
        <w:tc>
          <w:tcPr>
            <w:tcW w:w="1874"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rsidRPr="008567C5">
              <w:t>Aufgewendete Zeit</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r w:rsidRPr="008567C5">
              <w:rPr>
                <w:rFonts w:eastAsia="Times New Roman"/>
                <w:lang w:eastAsia="de-CH"/>
              </w:rPr>
              <w:t>SP1</w:t>
            </w: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1874" w:type="dxa"/>
            <w:noWrap/>
            <w:hideMark/>
          </w:tcPr>
          <w:p w:rsidR="00217841" w:rsidRPr="00D7758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b/>
                <w:lang w:eastAsia="de-CH"/>
              </w:rPr>
            </w:pPr>
            <w:r w:rsidRPr="00D77585">
              <w:rPr>
                <w:rFonts w:eastAsia="Times New Roman"/>
                <w:b/>
                <w:lang w:eastAsia="de-CH"/>
              </w:rPr>
              <w:t>19.5</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#642: Entwicklungsumgebung eingerichtet/installiert</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2.5</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Pr>
                <w:rFonts w:eastAsia="Times New Roman"/>
                <w:lang w:eastAsia="de-CH"/>
              </w:rPr>
              <w:t>Feature #643: Redmine,</w:t>
            </w:r>
            <w:r w:rsidRPr="008567C5">
              <w:rPr>
                <w:rFonts w:eastAsia="Times New Roman"/>
                <w:lang w:eastAsia="de-CH"/>
              </w:rPr>
              <w:t xml:space="preserve"> SVN und Sitzungsprotokolle sind eingerichtet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2.5</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Pr>
                <w:rFonts w:eastAsia="Times New Roman"/>
                <w:lang w:eastAsia="de-CH"/>
              </w:rPr>
              <w:t>Feature #645: Meeting,</w:t>
            </w:r>
            <w:r w:rsidRPr="008567C5">
              <w:rPr>
                <w:rFonts w:eastAsia="Times New Roman"/>
                <w:lang w:eastAsia="de-CH"/>
              </w:rPr>
              <w:t xml:space="preserve"> 20.02.12</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1.5</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#648: Brainstorming Grob-Interaktionskonzept durchgeführt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3</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#652: Testsetup evaluiert</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2</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#657: Sprint 1 und Sprint 15/16 geplant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1</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#666: Studium Technologien durchgeführt</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5.5</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Pr>
                <w:rFonts w:eastAsia="Times New Roman"/>
                <w:lang w:eastAsia="de-CH"/>
              </w:rPr>
              <w:t>Feature #667: Meeting,</w:t>
            </w:r>
            <w:r w:rsidRPr="008567C5">
              <w:rPr>
                <w:rFonts w:eastAsia="Times New Roman"/>
                <w:lang w:eastAsia="de-CH"/>
              </w:rPr>
              <w:t xml:space="preserve"> 24.02.12</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1.5</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r w:rsidRPr="008567C5">
              <w:rPr>
                <w:rFonts w:eastAsia="Times New Roman"/>
                <w:lang w:eastAsia="de-CH"/>
              </w:rPr>
              <w:t>SP2</w:t>
            </w: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1874" w:type="dxa"/>
            <w:noWrap/>
            <w:hideMark/>
          </w:tcPr>
          <w:p w:rsidR="00217841" w:rsidRPr="00D7758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b/>
                <w:lang w:eastAsia="de-CH"/>
              </w:rPr>
            </w:pPr>
            <w:r w:rsidRPr="00D77585">
              <w:rPr>
                <w:rFonts w:eastAsia="Times New Roman"/>
                <w:b/>
                <w:lang w:eastAsia="de-CH"/>
              </w:rPr>
              <w:t>28.5</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val="en-US" w:eastAsia="de-CH"/>
              </w:rPr>
            </w:pPr>
            <w:r w:rsidRPr="008567C5">
              <w:rPr>
                <w:rFonts w:eastAsia="Times New Roman"/>
                <w:lang w:val="en-US" w:eastAsia="de-CH"/>
              </w:rPr>
              <w:t>Feature #647: Windows Kinect SDK Framework ausprobiert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2</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#653: Mini Prototyp erstellt</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12.5</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#668: Meeting</w:t>
            </w:r>
            <w:r>
              <w:rPr>
                <w:rFonts w:eastAsia="Times New Roman"/>
                <w:lang w:eastAsia="de-CH"/>
              </w:rPr>
              <w:t>,</w:t>
            </w:r>
            <w:r w:rsidRPr="008567C5">
              <w:rPr>
                <w:rFonts w:eastAsia="Times New Roman"/>
                <w:lang w:eastAsia="de-CH"/>
              </w:rPr>
              <w:t xml:space="preserve"> 02.03.12</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1.75</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#672: Risikomanagement nachgeführt</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1</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#716: Testsetup evaluiert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2.75</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#717: Kinect record Möglichkeit gefunden und entwickelt</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8.5</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r w:rsidRPr="008567C5">
              <w:rPr>
                <w:rFonts w:eastAsia="Times New Roman"/>
                <w:lang w:eastAsia="de-CH"/>
              </w:rPr>
              <w:t>SP3</w:t>
            </w: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1874" w:type="dxa"/>
            <w:noWrap/>
            <w:hideMark/>
          </w:tcPr>
          <w:p w:rsidR="00217841" w:rsidRPr="00D7758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b/>
                <w:lang w:eastAsia="de-CH"/>
              </w:rPr>
            </w:pPr>
            <w:r w:rsidRPr="00D77585">
              <w:rPr>
                <w:rFonts w:eastAsia="Times New Roman"/>
                <w:b/>
                <w:lang w:eastAsia="de-CH"/>
              </w:rPr>
              <w:t>27.75</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#656: Bachelor Poster PDFs organisiert</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0.25</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#670: Meeting</w:t>
            </w:r>
            <w:r>
              <w:rPr>
                <w:rFonts w:eastAsia="Times New Roman"/>
                <w:lang w:eastAsia="de-CH"/>
              </w:rPr>
              <w:t>,</w:t>
            </w:r>
            <w:r w:rsidRPr="008567C5">
              <w:rPr>
                <w:rFonts w:eastAsia="Times New Roman"/>
                <w:lang w:eastAsia="de-CH"/>
              </w:rPr>
              <w:t xml:space="preserve"> 09.03.12</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0.5</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#675: Risikomanagement nachgeführt</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0.5</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#719: Projekt Plan Imagine Cup erstellt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14.5</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Pr>
                <w:rFonts w:eastAsia="Times New Roman"/>
                <w:lang w:eastAsia="de-CH"/>
              </w:rPr>
              <w:t>Feature #720: Meeting,</w:t>
            </w:r>
            <w:r w:rsidRPr="008567C5">
              <w:rPr>
                <w:rFonts w:eastAsia="Times New Roman"/>
                <w:lang w:eastAsia="de-CH"/>
              </w:rPr>
              <w:t xml:space="preserve"> 05.03.12. Imagine Cup</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1.5</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#724: Kinect Framework mithilfe Nutzwertanalyse ausgewählt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6.5</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Pr>
                <w:rFonts w:eastAsia="Times New Roman"/>
                <w:lang w:eastAsia="de-CH"/>
              </w:rPr>
              <w:t>Feature #725: Meeting,</w:t>
            </w:r>
            <w:r w:rsidRPr="008567C5">
              <w:rPr>
                <w:rFonts w:eastAsia="Times New Roman"/>
                <w:lang w:eastAsia="de-CH"/>
              </w:rPr>
              <w:t xml:space="preserve"> 06.03.12. Imagine Cup</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3</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#731: Sprint 04 geplant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1</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r w:rsidRPr="008567C5">
              <w:rPr>
                <w:rFonts w:eastAsia="Times New Roman"/>
                <w:lang w:eastAsia="de-CH"/>
              </w:rPr>
              <w:t>SP4</w:t>
            </w: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1874" w:type="dxa"/>
            <w:noWrap/>
            <w:hideMark/>
          </w:tcPr>
          <w:p w:rsidR="00217841" w:rsidRPr="00D7758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b/>
                <w:lang w:eastAsia="de-CH"/>
              </w:rPr>
            </w:pPr>
            <w:r w:rsidRPr="00D77585">
              <w:rPr>
                <w:rFonts w:eastAsia="Times New Roman"/>
                <w:b/>
                <w:lang w:eastAsia="de-CH"/>
              </w:rPr>
              <w:t>21.75</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#655: Formativer empirischer Test erstellt. Anforderungen an Gesten definiert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2</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#718: Kinect replay Möglichkeit gefunden und entwickelt</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9</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#726: TFS Server Installation abgeschlossen</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6.5</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#728: Backlog erstellt</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2.75</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#732: Test Videowall aufgebaut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1.5</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r w:rsidRPr="008567C5">
              <w:rPr>
                <w:rFonts w:eastAsia="Times New Roman"/>
                <w:lang w:eastAsia="de-CH"/>
              </w:rPr>
              <w:t>SP5</w:t>
            </w: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1874" w:type="dxa"/>
            <w:noWrap/>
            <w:hideMark/>
          </w:tcPr>
          <w:p w:rsidR="00217841" w:rsidRPr="00D7758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b/>
                <w:lang w:eastAsia="de-CH"/>
              </w:rPr>
            </w:pPr>
            <w:r w:rsidRPr="00D77585">
              <w:rPr>
                <w:rFonts w:eastAsia="Times New Roman"/>
                <w:b/>
                <w:lang w:eastAsia="de-CH"/>
              </w:rPr>
              <w:t>11</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Pr>
                <w:rFonts w:eastAsia="Times New Roman"/>
                <w:lang w:eastAsia="de-CH"/>
              </w:rPr>
              <w:t>Feature #673: Meeting,</w:t>
            </w:r>
            <w:r w:rsidRPr="008567C5">
              <w:rPr>
                <w:rFonts w:eastAsia="Times New Roman"/>
                <w:lang w:eastAsia="de-CH"/>
              </w:rPr>
              <w:t xml:space="preserve"> 23.03.12</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1</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#681: Risikomanagement nachgeführt</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0.5</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#738: Sitzung mit Markus Flückiger abgemacht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1</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#740: Sprint 5 geplant</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2</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#741: Teamfördernde Massnahmen</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2.5</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#742: Grobarchitektur erarbeitet und implementiert</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4</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r w:rsidRPr="008567C5">
              <w:rPr>
                <w:rFonts w:eastAsia="Times New Roman"/>
                <w:lang w:eastAsia="de-CH"/>
              </w:rPr>
              <w:lastRenderedPageBreak/>
              <w:t>SP6</w:t>
            </w: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1874" w:type="dxa"/>
            <w:noWrap/>
            <w:hideMark/>
          </w:tcPr>
          <w:p w:rsidR="00217841" w:rsidRPr="00D7758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b/>
                <w:lang w:eastAsia="de-CH"/>
              </w:rPr>
            </w:pPr>
            <w:r w:rsidRPr="00D77585">
              <w:rPr>
                <w:rFonts w:eastAsia="Times New Roman"/>
                <w:b/>
                <w:lang w:eastAsia="de-CH"/>
              </w:rPr>
              <w:t>17.75</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Pr>
                <w:rFonts w:eastAsia="Times New Roman"/>
                <w:lang w:eastAsia="de-CH"/>
              </w:rPr>
              <w:t>Feature #674: Meeting,</w:t>
            </w:r>
            <w:r w:rsidRPr="008567C5">
              <w:rPr>
                <w:rFonts w:eastAsia="Times New Roman"/>
                <w:lang w:eastAsia="de-CH"/>
              </w:rPr>
              <w:t xml:space="preserve"> 02.04.12</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1.5</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#727: Formativer empirischer Test durchgeführt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2.5</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#744: Tiefere Auflösungen getestet und dokumentiert</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3</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#745: Architektur mit Silvan besprochen</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2.25</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#746: Architekturprototyp erstellt: Handtracking</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7.5</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#750: Sprint 6 geplant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1</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r w:rsidRPr="008567C5">
              <w:rPr>
                <w:rFonts w:eastAsia="Times New Roman"/>
                <w:lang w:eastAsia="de-CH"/>
              </w:rPr>
              <w:t>SP7</w:t>
            </w: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1874" w:type="dxa"/>
            <w:noWrap/>
            <w:hideMark/>
          </w:tcPr>
          <w:p w:rsidR="00217841" w:rsidRPr="00D7758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b/>
                <w:lang w:eastAsia="de-CH"/>
              </w:rPr>
            </w:pPr>
            <w:r w:rsidRPr="00D77585">
              <w:rPr>
                <w:rFonts w:eastAsia="Times New Roman"/>
                <w:b/>
                <w:lang w:eastAsia="de-CH"/>
              </w:rPr>
              <w:t>50.5</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Pr>
                <w:rFonts w:eastAsia="Times New Roman"/>
                <w:lang w:eastAsia="de-CH"/>
              </w:rPr>
              <w:t>Feature #676: Meeting,</w:t>
            </w:r>
            <w:r w:rsidRPr="008567C5">
              <w:rPr>
                <w:rFonts w:eastAsia="Times New Roman"/>
                <w:lang w:eastAsia="de-CH"/>
              </w:rPr>
              <w:t xml:space="preserve"> 17.04.12</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2</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#687: Risikomanagement nachgeführt</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0.5</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#734: Backlog erstellt</w:t>
            </w:r>
            <w:r>
              <w:rPr>
                <w:rFonts w:eastAsia="Times New Roman"/>
                <w:lang w:eastAsia="de-CH"/>
              </w:rPr>
              <w:t>,</w:t>
            </w:r>
            <w:r w:rsidRPr="008567C5">
              <w:rPr>
                <w:rFonts w:eastAsia="Times New Roman"/>
                <w:lang w:eastAsia="de-CH"/>
              </w:rPr>
              <w:t xml:space="preserve"> priorisiert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2.5</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#755: Architekturprototyp erstellt: Handtracking</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8.5</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#757: Poster L sind organisiert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1</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#758: Architektur mit Silvan besprochen. Zugangsdaten Server eingerichtet und an Silvan gesendet</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1.5</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#759: Sprint 7 geplant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1</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#761: Architekturprototyp erstellt: Projekte vereinigt</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1.5</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#762: Architekurprototyp erstellt: Mit Kinect "klicken"</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16</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#763: Meeting</w:t>
            </w:r>
            <w:r>
              <w:rPr>
                <w:rFonts w:eastAsia="Times New Roman"/>
                <w:lang w:eastAsia="de-CH"/>
              </w:rPr>
              <w:t>,</w:t>
            </w:r>
            <w:r w:rsidRPr="008567C5">
              <w:rPr>
                <w:rFonts w:eastAsia="Times New Roman"/>
                <w:lang w:eastAsia="de-CH"/>
              </w:rPr>
              <w:t xml:space="preserve"> 12.04.12</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5.5</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#764: Web Architektur von MS studiert haben</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8</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#765: Tiers-Diagramm erstellt und beschrieben</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2.5</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r w:rsidRPr="008567C5">
              <w:rPr>
                <w:rFonts w:eastAsia="Times New Roman"/>
                <w:lang w:eastAsia="de-CH"/>
              </w:rPr>
              <w:t>SP8</w:t>
            </w: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1874" w:type="dxa"/>
            <w:noWrap/>
            <w:hideMark/>
          </w:tcPr>
          <w:p w:rsidR="00217841" w:rsidRPr="00D7758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b/>
                <w:lang w:eastAsia="de-CH"/>
              </w:rPr>
            </w:pPr>
            <w:r w:rsidRPr="00D77585">
              <w:rPr>
                <w:rFonts w:eastAsia="Times New Roman"/>
                <w:b/>
                <w:lang w:eastAsia="de-CH"/>
              </w:rPr>
              <w:t>20.75</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#677: Meeting</w:t>
            </w:r>
            <w:r>
              <w:rPr>
                <w:rFonts w:eastAsia="Times New Roman"/>
                <w:lang w:eastAsia="de-CH"/>
              </w:rPr>
              <w:t>,</w:t>
            </w:r>
            <w:r w:rsidRPr="008567C5">
              <w:rPr>
                <w:rFonts w:eastAsia="Times New Roman"/>
                <w:lang w:eastAsia="de-CH"/>
              </w:rPr>
              <w:t xml:space="preserve"> 23.04.12</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2.5</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#753: Bilderprototyp auf Videowall getestet und dokumentiert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2.5</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#767: Sprint 08 geplant</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2.25</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#769: Hand Cursor schön dargestellt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1.5</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#771: DirectX auf Videowall ist getestet</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3</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#773: Usability Test mit Architekturprotoyp durchgeführt und dokumentiert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1</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#776: Poster E sind organisiert</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1</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#777: Code Review durchgeführt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2.5</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#779: Skelett schön dargestellt</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0.5</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#780: Backlog: Definition of Done für aktuelle User Stories erfasst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2</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#781: Meeting 26.04.12 vorbereitet</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1</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#870: Hand Cursor ruckelt weniger 1</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1</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r w:rsidRPr="008567C5">
              <w:rPr>
                <w:rFonts w:eastAsia="Times New Roman"/>
                <w:lang w:eastAsia="de-CH"/>
              </w:rPr>
              <w:t>SP9</w:t>
            </w: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1874" w:type="dxa"/>
            <w:noWrap/>
            <w:hideMark/>
          </w:tcPr>
          <w:p w:rsidR="00217841" w:rsidRPr="00D7758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b/>
                <w:lang w:eastAsia="de-CH"/>
              </w:rPr>
            </w:pPr>
            <w:r w:rsidRPr="00D77585">
              <w:rPr>
                <w:rFonts w:eastAsia="Times New Roman"/>
                <w:b/>
                <w:lang w:eastAsia="de-CH"/>
              </w:rPr>
              <w:t>13.5</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#679: Meeting</w:t>
            </w:r>
            <w:r>
              <w:rPr>
                <w:rFonts w:eastAsia="Times New Roman"/>
                <w:lang w:eastAsia="de-CH"/>
              </w:rPr>
              <w:t>,</w:t>
            </w:r>
            <w:r w:rsidRPr="008567C5">
              <w:rPr>
                <w:rFonts w:eastAsia="Times New Roman"/>
                <w:lang w:eastAsia="de-CH"/>
              </w:rPr>
              <w:t xml:space="preserve"> 27.04.12</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1.5</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#774: Ideen gesammelt wie Personen von Videowall angezogen werden</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2</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#782: Sprint 9 geplant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1.5</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#786: WPF Applikation mit Video erstellt/recherchiert</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0.5</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#788: Meeting 26.04.12</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1.5</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val="en-US" w:eastAsia="de-CH"/>
              </w:rPr>
              <w:t xml:space="preserve">Feature #789: SVN Base Architecture verschieben. </w:t>
            </w:r>
            <w:r w:rsidRPr="008567C5">
              <w:rPr>
                <w:rFonts w:eastAsia="Times New Roman"/>
                <w:lang w:eastAsia="de-CH"/>
              </w:rPr>
              <w:t>Tag erstellt</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1</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#790: SVN Tag erstellt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0.75</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#791: BA/Master-Vorstudie. Wissen ausgetauscht</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0.75</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#792: Einführung ins Projekt für Silvan</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1</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val="en-US" w:eastAsia="de-CH"/>
              </w:rPr>
            </w:pPr>
            <w:r w:rsidRPr="008567C5">
              <w:rPr>
                <w:rFonts w:eastAsia="Times New Roman"/>
                <w:lang w:val="en-US" w:eastAsia="de-CH"/>
              </w:rPr>
              <w:t>Feature #794: MEF (Managed Extensibility Framework) studiert haben</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3</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r w:rsidRPr="008567C5">
              <w:rPr>
                <w:rFonts w:eastAsia="Times New Roman"/>
                <w:lang w:eastAsia="de-CH"/>
              </w:rPr>
              <w:t>SP10</w:t>
            </w: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1874" w:type="dxa"/>
            <w:noWrap/>
            <w:hideMark/>
          </w:tcPr>
          <w:p w:rsidR="00217841" w:rsidRPr="00D7758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b/>
                <w:lang w:eastAsia="de-CH"/>
              </w:rPr>
            </w:pPr>
            <w:r w:rsidRPr="00D77585">
              <w:rPr>
                <w:rFonts w:eastAsia="Times New Roman"/>
                <w:b/>
                <w:lang w:eastAsia="de-CH"/>
              </w:rPr>
              <w:t>21.25</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#680: Code Review vom 03.05.12 durchgeführt</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1.75</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#783: Refactoring durchgeführt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1</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#793: DirectX auf Videowall ist dokumentiert</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2.5</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#796: Ideen gesammelt und dokumentiert wie Personen von Videowall angezogen werden</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2.5</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#797: Mitsubishi Wall angesehen und dokumentiert</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3</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#798: Plugin Möglichkeit entwickelt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4</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#803: Sprint 10 geplant</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1.75</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#805: Anpassungen gemäss Besprechung mit Herrn Heinzmann durchgeführt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0.75</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#807: Anpassung bezüglich Code Review vom 03.05.12 gemacht</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1.5</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#808: Gesamtplanung anhand Kriterienliste überprüft und geplant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2</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#831: SVN Tag erstellt</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0.5</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r w:rsidRPr="008567C5">
              <w:rPr>
                <w:rFonts w:eastAsia="Times New Roman"/>
                <w:lang w:eastAsia="de-CH"/>
              </w:rPr>
              <w:t>SP11</w:t>
            </w: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1874" w:type="dxa"/>
            <w:noWrap/>
            <w:hideMark/>
          </w:tcPr>
          <w:p w:rsidR="00217841" w:rsidRPr="00D7758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b/>
                <w:lang w:eastAsia="de-CH"/>
              </w:rPr>
            </w:pPr>
            <w:r w:rsidRPr="00D77585">
              <w:rPr>
                <w:rFonts w:eastAsia="Times New Roman"/>
                <w:b/>
                <w:lang w:eastAsia="de-CH"/>
              </w:rPr>
              <w:t>29.75</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Pr>
                <w:rFonts w:eastAsia="Times New Roman"/>
                <w:lang w:eastAsia="de-CH"/>
              </w:rPr>
              <w:t>Feature #682: Meeting,</w:t>
            </w:r>
            <w:r w:rsidRPr="008567C5">
              <w:rPr>
                <w:rFonts w:eastAsia="Times New Roman"/>
                <w:lang w:eastAsia="de-CH"/>
              </w:rPr>
              <w:t xml:space="preserve"> 11.05.12</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1.75</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#784: Demomodus (Verfolgung von Passanten) Kraftfeld besprochen und dokumentiert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2</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#800: Mittagsmenu App in Plugin umgewandelt</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0.5</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#802: Poster App in Plugin umgewandelt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5</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#832: Sprint 11 geplant</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2.5</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#839: Refactoring durchgeführt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8.5</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#840: Anpassung bezüglich Code Review vom 03.05.12 gemacht</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2</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#841: Aufwändige Anpassung bezüglich Code Review vom 03.05.12 gemacht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6.5</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Pr>
                <w:rFonts w:eastAsia="Times New Roman"/>
                <w:lang w:eastAsia="de-CH"/>
              </w:rPr>
              <w:t>Feature #842: Meeting,</w:t>
            </w:r>
            <w:r w:rsidRPr="008567C5">
              <w:rPr>
                <w:rFonts w:eastAsia="Times New Roman"/>
                <w:lang w:eastAsia="de-CH"/>
              </w:rPr>
              <w:t xml:space="preserve"> 14.05.12</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1</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r w:rsidRPr="008567C5">
              <w:rPr>
                <w:rFonts w:eastAsia="Times New Roman"/>
                <w:lang w:eastAsia="de-CH"/>
              </w:rPr>
              <w:t>SP12</w:t>
            </w: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1874" w:type="dxa"/>
            <w:noWrap/>
            <w:hideMark/>
          </w:tcPr>
          <w:p w:rsidR="00217841" w:rsidRPr="00D7758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b/>
                <w:lang w:eastAsia="de-CH"/>
              </w:rPr>
            </w:pPr>
            <w:r w:rsidRPr="00D77585">
              <w:rPr>
                <w:rFonts w:eastAsia="Times New Roman"/>
                <w:b/>
                <w:lang w:eastAsia="de-CH"/>
              </w:rPr>
              <w:t>35.5</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Pr>
                <w:rFonts w:eastAsia="Times New Roman"/>
                <w:lang w:eastAsia="de-CH"/>
              </w:rPr>
              <w:t>Feature #683: Meeting,</w:t>
            </w:r>
            <w:r w:rsidRPr="008567C5">
              <w:rPr>
                <w:rFonts w:eastAsia="Times New Roman"/>
                <w:lang w:eastAsia="de-CH"/>
              </w:rPr>
              <w:t xml:space="preserve"> 22.05.12</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2</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#698: Usability Tests durchgeführt und protokolliert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1.5</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#801: Plugin Schnittstelle definiert und dokumentiert</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8</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#847: Notifier Problem gelöst/umgangen und dokumentiert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1.5</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#849: Refactoring durchgeführt</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0.5</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#850: Sprint 12 geplant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1</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#855: Deployment Entwickler PC möglich</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1</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#856: Das Mittagsmenu wird angezeigt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4</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#858: Navigation mit schönen "Tabs" dargestellt</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6</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#871: Externes Design festgelegt und validiert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4</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#872: Mittagsmenu App automatisch aktualisiert</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4</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#873: Abschluss der Arbeit geplant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2</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r w:rsidRPr="008567C5">
              <w:rPr>
                <w:rFonts w:eastAsia="Times New Roman"/>
                <w:lang w:eastAsia="de-CH"/>
              </w:rPr>
              <w:t>SP13</w:t>
            </w: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1874" w:type="dxa"/>
            <w:noWrap/>
            <w:hideMark/>
          </w:tcPr>
          <w:p w:rsidR="00217841" w:rsidRPr="00D7758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b/>
                <w:lang w:eastAsia="de-CH"/>
              </w:rPr>
            </w:pPr>
            <w:r w:rsidRPr="00D77585">
              <w:rPr>
                <w:rFonts w:eastAsia="Times New Roman"/>
                <w:b/>
                <w:lang w:eastAsia="de-CH"/>
              </w:rPr>
              <w:t>30</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Pr>
                <w:rFonts w:eastAsia="Times New Roman"/>
                <w:lang w:eastAsia="de-CH"/>
              </w:rPr>
              <w:t>Feature #685: Meeting,</w:t>
            </w:r>
            <w:r w:rsidRPr="008567C5">
              <w:rPr>
                <w:rFonts w:eastAsia="Times New Roman"/>
                <w:lang w:eastAsia="de-CH"/>
              </w:rPr>
              <w:t xml:space="preserve"> 25.05.12</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0.5</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#811: Ein Buch</w:t>
            </w:r>
            <w:r>
              <w:rPr>
                <w:rFonts w:eastAsia="Times New Roman"/>
                <w:lang w:eastAsia="de-CH"/>
              </w:rPr>
              <w:t>,</w:t>
            </w:r>
            <w:r w:rsidRPr="008567C5">
              <w:rPr>
                <w:rFonts w:eastAsia="Times New Roman"/>
                <w:lang w:eastAsia="de-CH"/>
              </w:rPr>
              <w:t xml:space="preserve"> ein ACM und IEEE Paper zitiert</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6</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#814: Konkurrenz analysiert und dokumentiert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4.5</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#859: Sprint 13 geplant</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2</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#860: Refactoring durchgeführt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2</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#869: Notifier Problem gelöst</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2.5</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#874: Administration der Videowall Inhalte definiert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6</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#877: Verkleinertes Video auf Videowall abspielbar und dokumentiert</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6.5</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r w:rsidRPr="008567C5">
              <w:rPr>
                <w:rFonts w:eastAsia="Times New Roman"/>
                <w:lang w:eastAsia="de-CH"/>
              </w:rPr>
              <w:t>SP14</w:t>
            </w: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1874" w:type="dxa"/>
            <w:noWrap/>
            <w:hideMark/>
          </w:tcPr>
          <w:p w:rsidR="00217841" w:rsidRPr="00D7758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b/>
                <w:lang w:eastAsia="de-CH"/>
              </w:rPr>
            </w:pPr>
            <w:r w:rsidRPr="00D77585">
              <w:rPr>
                <w:rFonts w:eastAsia="Times New Roman"/>
                <w:b/>
                <w:lang w:eastAsia="de-CH"/>
              </w:rPr>
              <w:t>43.5</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#686: Meeting. 01.06.12</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3.25</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#879: Externes Design festgelegt und validiert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6.5</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#882: Aufgabenstellung gelesen und sichergestellt</w:t>
            </w:r>
            <w:r>
              <w:rPr>
                <w:rFonts w:eastAsia="Times New Roman"/>
                <w:lang w:eastAsia="de-CH"/>
              </w:rPr>
              <w:t>,</w:t>
            </w:r>
            <w:r w:rsidRPr="008567C5">
              <w:rPr>
                <w:rFonts w:eastAsia="Times New Roman"/>
                <w:lang w:eastAsia="de-CH"/>
              </w:rPr>
              <w:t xml:space="preserve"> dass alles dokumentiert</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1.5</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#886: Sprint 14 geplant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0.75</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#888: Abstract geschrieben und abgegeben</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0.5</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#889: Refactoring durchgeführt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31</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r w:rsidRPr="008567C5">
              <w:rPr>
                <w:rFonts w:eastAsia="Times New Roman"/>
                <w:lang w:eastAsia="de-CH"/>
              </w:rPr>
              <w:t>SP15</w:t>
            </w: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1874" w:type="dxa"/>
            <w:noWrap/>
            <w:hideMark/>
          </w:tcPr>
          <w:p w:rsidR="00217841" w:rsidRPr="00D7758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b/>
                <w:lang w:eastAsia="de-CH"/>
              </w:rPr>
            </w:pPr>
            <w:r w:rsidRPr="00D77585">
              <w:rPr>
                <w:rFonts w:eastAsia="Times New Roman"/>
                <w:b/>
                <w:lang w:eastAsia="de-CH"/>
              </w:rPr>
              <w:t>61.25</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#688: Meeting. 06.06.12</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1.75</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#896: Architektur ist beschrieben</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16.5</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#899: Unit-Tests erstellt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12</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#906: Stabilitätstest durchgeführt und dokumentiert</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6</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#907: Codereview 3 durchgeführt. dokumentiert und Anpassungen implementiert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15</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#908: Refactoring durchgeführt</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5</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#909: Plug-in Framework Bild erstellt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5</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r w:rsidRPr="008567C5">
              <w:rPr>
                <w:rFonts w:eastAsia="Times New Roman"/>
                <w:lang w:eastAsia="de-CH"/>
              </w:rPr>
              <w:t>SP16</w:t>
            </w: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1874" w:type="dxa"/>
            <w:noWrap/>
            <w:hideMark/>
          </w:tcPr>
          <w:p w:rsidR="00217841" w:rsidRPr="00D7758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b/>
                <w:lang w:eastAsia="de-CH"/>
              </w:rPr>
            </w:pPr>
            <w:r w:rsidRPr="00D77585">
              <w:rPr>
                <w:rFonts w:eastAsia="Times New Roman"/>
                <w:b/>
                <w:lang w:eastAsia="de-CH"/>
              </w:rPr>
              <w:t>36.5</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#691: CD gebrannt und abgegeben</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1</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#695: Dokumente zusammenfügen. PDF generieren</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3</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#704: Lizenzvereinbarung unterschrieben</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0.25</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#706: Erklärung eigenständige Arbeit unterschrieben</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0.25</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#809: Aufwand dokumentiert (Piechart)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1</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Pr>
                <w:rFonts w:eastAsia="Times New Roman"/>
                <w:lang w:eastAsia="de-CH"/>
              </w:rPr>
              <w:t>Feature #880: Meeting,</w:t>
            </w:r>
            <w:r w:rsidRPr="008567C5">
              <w:rPr>
                <w:rFonts w:eastAsia="Times New Roman"/>
                <w:lang w:eastAsia="de-CH"/>
              </w:rPr>
              <w:t xml:space="preserve"> 13.06.12</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2</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#916: Persönlicher Bericht geschrieben</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3</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#917: Codereview 3 Feedback Michael dokumentiert</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3</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#918: Bericht und Poster sind ausgedruckt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2</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#919: HSR-Forum-Stand aufgebaut. betreut und wieder abgebaut</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8</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#920: Korrekturen und kleine Änderungen an Dokumenten durchgeführt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13</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tcPr>
          <w:p w:rsidR="00217841" w:rsidRPr="008567C5" w:rsidRDefault="00217841" w:rsidP="00F93041">
            <w:pPr>
              <w:rPr>
                <w:rFonts w:eastAsia="Times New Roman"/>
                <w:lang w:eastAsia="de-CH"/>
              </w:rPr>
            </w:pPr>
            <w:r>
              <w:rPr>
                <w:rFonts w:eastAsia="Times New Roman"/>
                <w:lang w:eastAsia="de-CH"/>
              </w:rPr>
              <w:t>Total</w:t>
            </w:r>
          </w:p>
        </w:tc>
        <w:tc>
          <w:tcPr>
            <w:tcW w:w="6379" w:type="dxa"/>
            <w:noWrap/>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1874" w:type="dxa"/>
            <w:noWrap/>
          </w:tcPr>
          <w:p w:rsidR="00217841" w:rsidRPr="00951FCE"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b/>
                <w:lang w:eastAsia="de-CH"/>
              </w:rPr>
            </w:pPr>
            <w:r w:rsidRPr="00951FCE">
              <w:rPr>
                <w:rFonts w:eastAsia="Times New Roman"/>
                <w:b/>
                <w:lang w:eastAsia="de-CH"/>
              </w:rPr>
              <w:t>468.75</w:t>
            </w:r>
          </w:p>
        </w:tc>
      </w:tr>
    </w:tbl>
    <w:p w:rsidR="00217841" w:rsidRPr="008567C5" w:rsidRDefault="00217841" w:rsidP="00217841">
      <w:pPr>
        <w:pStyle w:val="Caption"/>
      </w:pPr>
      <w:bookmarkStart w:id="1122" w:name="_Toc327468203"/>
      <w:r>
        <w:t xml:space="preserve">Tabelle </w:t>
      </w:r>
      <w:fldSimple w:instr=" SEQ Tabelle \* ARABIC ">
        <w:r w:rsidR="000E6CF3">
          <w:rPr>
            <w:noProof/>
          </w:rPr>
          <w:t>52</w:t>
        </w:r>
      </w:fldSimple>
      <w:r w:rsidRPr="000A5891">
        <w:t xml:space="preserve"> - Arbeitsliste Lukas Elmer</w:t>
      </w:r>
      <w:bookmarkEnd w:id="1122"/>
    </w:p>
    <w:p w:rsidR="00217841" w:rsidRDefault="00217841" w:rsidP="00217841">
      <w:pPr>
        <w:pStyle w:val="Heading4"/>
      </w:pPr>
      <w:bookmarkStart w:id="1123" w:name="_Toc327467999"/>
      <w:r>
        <w:t>Christina Heidt</w:t>
      </w:r>
      <w:bookmarkEnd w:id="1123"/>
    </w:p>
    <w:tbl>
      <w:tblPr>
        <w:tblStyle w:val="MediumShading1-Accent1"/>
        <w:tblW w:w="0" w:type="auto"/>
        <w:tblLook w:val="04A0" w:firstRow="1" w:lastRow="0" w:firstColumn="1" w:lastColumn="0" w:noHBand="0" w:noVBand="1"/>
      </w:tblPr>
      <w:tblGrid>
        <w:gridCol w:w="959"/>
        <w:gridCol w:w="6379"/>
        <w:gridCol w:w="1874"/>
      </w:tblGrid>
      <w:tr w:rsidR="00217841" w:rsidTr="00F93041">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959" w:type="dxa"/>
          </w:tcPr>
          <w:p w:rsidR="00217841" w:rsidRDefault="00217841" w:rsidP="00F93041">
            <w:r>
              <w:t>Version</w:t>
            </w:r>
          </w:p>
        </w:tc>
        <w:tc>
          <w:tcPr>
            <w:tcW w:w="6379"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Ticket</w:t>
            </w:r>
          </w:p>
        </w:tc>
        <w:tc>
          <w:tcPr>
            <w:tcW w:w="1874"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rsidRPr="008567C5">
              <w:t>Aufgewendete Zeit</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r w:rsidRPr="002A7ADC">
              <w:rPr>
                <w:rFonts w:eastAsia="Times New Roman"/>
                <w:lang w:eastAsia="de-CH"/>
              </w:rPr>
              <w:t>SP1</w:t>
            </w: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1874" w:type="dxa"/>
            <w:noWrap/>
            <w:hideMark/>
          </w:tcPr>
          <w:p w:rsidR="00217841" w:rsidRPr="00133EF6"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b/>
                <w:lang w:eastAsia="de-CH"/>
              </w:rPr>
            </w:pPr>
            <w:r w:rsidRPr="00133EF6">
              <w:rPr>
                <w:rFonts w:eastAsia="Times New Roman"/>
                <w:b/>
                <w:lang w:eastAsia="de-CH"/>
              </w:rPr>
              <w:t>23.5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#642: Entwicklungsumgebung eingerichtet/installiert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2</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#644: Dokumentvorlage erstellt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4</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Pr>
                <w:rFonts w:eastAsia="Times New Roman"/>
                <w:lang w:eastAsia="de-CH"/>
              </w:rPr>
              <w:t>Feature #645: Meeting,</w:t>
            </w:r>
            <w:r w:rsidRPr="002A7ADC">
              <w:rPr>
                <w:rFonts w:eastAsia="Times New Roman"/>
                <w:lang w:eastAsia="de-CH"/>
              </w:rPr>
              <w:t xml:space="preserve"> 20.02.12</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1.5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#646: Logo erstellt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4</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#652: Testsetup evaluiert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3</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#661: Projektplan erstellt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0.5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#666: Studium Technologien durchgeführt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7</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Pr>
                <w:rFonts w:eastAsia="Times New Roman"/>
                <w:lang w:eastAsia="de-CH"/>
              </w:rPr>
              <w:t>Feature #667: Meeting,</w:t>
            </w:r>
            <w:r w:rsidRPr="002A7ADC">
              <w:rPr>
                <w:rFonts w:eastAsia="Times New Roman"/>
                <w:lang w:eastAsia="de-CH"/>
              </w:rPr>
              <w:t xml:space="preserve"> 24.02.12</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1.5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r w:rsidRPr="002A7ADC">
              <w:rPr>
                <w:rFonts w:eastAsia="Times New Roman"/>
                <w:lang w:eastAsia="de-CH"/>
              </w:rPr>
              <w:t>SP2</w:t>
            </w: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1874" w:type="dxa"/>
            <w:noWrap/>
            <w:hideMark/>
          </w:tcPr>
          <w:p w:rsidR="00217841" w:rsidRPr="00133EF6"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b/>
                <w:lang w:eastAsia="de-CH"/>
              </w:rPr>
            </w:pPr>
            <w:r w:rsidRPr="00133EF6">
              <w:rPr>
                <w:rFonts w:eastAsia="Times New Roman"/>
                <w:b/>
                <w:lang w:eastAsia="de-CH"/>
              </w:rPr>
              <w:t>25.25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#649: Personen in der Mensa beobachtet</w:t>
            </w:r>
            <w:r>
              <w:rPr>
                <w:rFonts w:eastAsia="Times New Roman"/>
                <w:lang w:eastAsia="de-CH"/>
              </w:rPr>
              <w:t>,</w:t>
            </w:r>
            <w:r w:rsidRPr="002A7ADC">
              <w:rPr>
                <w:rFonts w:eastAsia="Times New Roman"/>
                <w:lang w:eastAsia="de-CH"/>
              </w:rPr>
              <w:t xml:space="preserve"> ausgewertet und dokumentiert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5.25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#658: Benutzer Befragung durchgeführt und dokumentiert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4</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#668: Meeting</w:t>
            </w:r>
            <w:r>
              <w:rPr>
                <w:rFonts w:eastAsia="Times New Roman"/>
                <w:lang w:eastAsia="de-CH"/>
              </w:rPr>
              <w:t>,</w:t>
            </w:r>
            <w:r w:rsidRPr="002A7ADC">
              <w:rPr>
                <w:rFonts w:eastAsia="Times New Roman"/>
                <w:lang w:eastAsia="de-CH"/>
              </w:rPr>
              <w:t xml:space="preserve"> 02.03.12</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1.75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#669: Fragebogen erstellt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4</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#703: Grundriss ausgemessen und aufgezeichnet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9</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#716: Testsetup evaluiert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1.25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r w:rsidRPr="002A7ADC">
              <w:rPr>
                <w:rFonts w:eastAsia="Times New Roman"/>
                <w:lang w:eastAsia="de-CH"/>
              </w:rPr>
              <w:t>SP3</w:t>
            </w: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1874" w:type="dxa"/>
            <w:noWrap/>
            <w:hideMark/>
          </w:tcPr>
          <w:p w:rsidR="00217841" w:rsidRPr="00133EF6"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b/>
                <w:lang w:eastAsia="de-CH"/>
              </w:rPr>
            </w:pPr>
            <w:r w:rsidRPr="00133EF6">
              <w:rPr>
                <w:rFonts w:eastAsia="Times New Roman"/>
                <w:b/>
                <w:lang w:eastAsia="de-CH"/>
              </w:rPr>
              <w:t>32</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#659: Vision erstellt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8</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#670: Meeting</w:t>
            </w:r>
            <w:r>
              <w:rPr>
                <w:rFonts w:eastAsia="Times New Roman"/>
                <w:lang w:eastAsia="de-CH"/>
              </w:rPr>
              <w:t>,</w:t>
            </w:r>
            <w:r w:rsidRPr="002A7ADC">
              <w:rPr>
                <w:rFonts w:eastAsia="Times New Roman"/>
                <w:lang w:eastAsia="de-CH"/>
              </w:rPr>
              <w:t xml:space="preserve"> 09.03.12</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0.5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#719: Projekt Plan Imagine Cup erstellt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12</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Pr>
                <w:rFonts w:eastAsia="Times New Roman"/>
                <w:lang w:eastAsia="de-CH"/>
              </w:rPr>
              <w:t>Feature #720: Meeting,</w:t>
            </w:r>
            <w:r w:rsidRPr="002A7ADC">
              <w:rPr>
                <w:rFonts w:eastAsia="Times New Roman"/>
                <w:lang w:eastAsia="de-CH"/>
              </w:rPr>
              <w:t xml:space="preserve"> 05.03.12</w:t>
            </w:r>
            <w:r>
              <w:rPr>
                <w:rFonts w:eastAsia="Times New Roman"/>
                <w:lang w:eastAsia="de-CH"/>
              </w:rPr>
              <w:t>,</w:t>
            </w:r>
            <w:r w:rsidRPr="002A7ADC">
              <w:rPr>
                <w:rFonts w:eastAsia="Times New Roman"/>
                <w:lang w:eastAsia="de-CH"/>
              </w:rPr>
              <w:t xml:space="preserve"> Imagine Cup</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1.5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#721: Testsetup dokumentiert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#723: Personen in der Mensa beobachtet. ausgewertet und dokumentiert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0.5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Pr>
                <w:rFonts w:eastAsia="Times New Roman"/>
                <w:lang w:eastAsia="de-CH"/>
              </w:rPr>
              <w:t>Feature #725: Meeting,</w:t>
            </w:r>
            <w:r w:rsidRPr="002A7ADC">
              <w:rPr>
                <w:rFonts w:eastAsia="Times New Roman"/>
                <w:lang w:eastAsia="de-CH"/>
              </w:rPr>
              <w:t xml:space="preserve"> 06.03.12</w:t>
            </w:r>
            <w:r>
              <w:rPr>
                <w:rFonts w:eastAsia="Times New Roman"/>
                <w:lang w:eastAsia="de-CH"/>
              </w:rPr>
              <w:t>,</w:t>
            </w:r>
            <w:r w:rsidRPr="002A7ADC">
              <w:rPr>
                <w:rFonts w:eastAsia="Times New Roman"/>
                <w:lang w:eastAsia="de-CH"/>
              </w:rPr>
              <w:t xml:space="preserve"> Imagine Cup</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3</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#731: Sprint 04 geplant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1.5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r w:rsidRPr="002A7ADC">
              <w:rPr>
                <w:rFonts w:eastAsia="Times New Roman"/>
                <w:lang w:eastAsia="de-CH"/>
              </w:rPr>
              <w:t>SP4</w:t>
            </w: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1874" w:type="dxa"/>
            <w:noWrap/>
            <w:hideMark/>
          </w:tcPr>
          <w:p w:rsidR="00217841" w:rsidRPr="00133EF6"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b/>
                <w:lang w:eastAsia="de-CH"/>
              </w:rPr>
            </w:pPr>
            <w:r w:rsidRPr="00133EF6">
              <w:rPr>
                <w:rFonts w:eastAsia="Times New Roman"/>
                <w:b/>
                <w:lang w:eastAsia="de-CH"/>
              </w:rPr>
              <w:t>22.25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#650: Personas erstellt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5.75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#651: Szenarien erstellt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4.5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#655: Formativer empirischer Test erstellt. Anforderungen an Gesten definiert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3.5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Pr>
                <w:rFonts w:eastAsia="Times New Roman"/>
                <w:lang w:eastAsia="de-CH"/>
              </w:rPr>
              <w:t>Feature #671: Meeting,</w:t>
            </w:r>
            <w:r w:rsidRPr="002A7ADC">
              <w:rPr>
                <w:rFonts w:eastAsia="Times New Roman"/>
                <w:lang w:eastAsia="de-CH"/>
              </w:rPr>
              <w:t xml:space="preserve"> 16.03.12</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1</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#728: Backlog erstellt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1.25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#730: Skeleton-Aufnahmen im Gebäude 4 gemacht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2</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#732: Test Videowall aufgebaut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4.25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r w:rsidRPr="002A7ADC">
              <w:rPr>
                <w:rFonts w:eastAsia="Times New Roman"/>
                <w:lang w:eastAsia="de-CH"/>
              </w:rPr>
              <w:t>SP5</w:t>
            </w: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1874" w:type="dxa"/>
            <w:noWrap/>
            <w:hideMark/>
          </w:tcPr>
          <w:p w:rsidR="00217841" w:rsidRPr="00133EF6"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b/>
                <w:lang w:eastAsia="de-CH"/>
              </w:rPr>
            </w:pPr>
            <w:r w:rsidRPr="00133EF6">
              <w:rPr>
                <w:rFonts w:eastAsia="Times New Roman"/>
                <w:b/>
                <w:lang w:eastAsia="de-CH"/>
              </w:rPr>
              <w:t>27.5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#673: Meeting. 23.03.12</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1</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#681: Risikomanagement nachgeführt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0.5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#733: Formativer empirischer Test erstellt</w:t>
            </w:r>
            <w:r>
              <w:rPr>
                <w:rFonts w:eastAsia="Times New Roman"/>
                <w:lang w:eastAsia="de-CH"/>
              </w:rPr>
              <w:t>,</w:t>
            </w:r>
            <w:r w:rsidRPr="002A7ADC">
              <w:rPr>
                <w:rFonts w:eastAsia="Times New Roman"/>
                <w:lang w:eastAsia="de-CH"/>
              </w:rPr>
              <w:t xml:space="preserve"> Anforderungen an Gesten definiert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4.5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#735: Codereview durchgeführt und im Quellcode dokumentiert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3</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#736: Vorstudie Dokument überarbeitet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3</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#737: Skeleton-Aufnahmen im Gebäude 4 gemacht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4</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#739: WPF Applikation auf Test Hardware getestet und dokumentiert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3.5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#740: Sprint 5 geplant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2</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#741: Teamfördernde Massnahmen</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2.5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#742: Grobarchitektur erarbeitet und implementiert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3.5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r w:rsidRPr="002A7ADC">
              <w:rPr>
                <w:rFonts w:eastAsia="Times New Roman"/>
                <w:lang w:eastAsia="de-CH"/>
              </w:rPr>
              <w:t>SP6</w:t>
            </w: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1874" w:type="dxa"/>
            <w:noWrap/>
            <w:hideMark/>
          </w:tcPr>
          <w:p w:rsidR="00217841" w:rsidRPr="00133EF6"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b/>
                <w:lang w:eastAsia="de-CH"/>
              </w:rPr>
            </w:pPr>
            <w:r w:rsidRPr="00133EF6">
              <w:rPr>
                <w:rFonts w:eastAsia="Times New Roman"/>
                <w:b/>
                <w:lang w:eastAsia="de-CH"/>
              </w:rPr>
              <w:t>22.75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#674: Meeting</w:t>
            </w:r>
            <w:r>
              <w:rPr>
                <w:rFonts w:eastAsia="Times New Roman"/>
                <w:lang w:eastAsia="de-CH"/>
              </w:rPr>
              <w:t>,</w:t>
            </w:r>
            <w:r w:rsidRPr="002A7ADC">
              <w:rPr>
                <w:rFonts w:eastAsia="Times New Roman"/>
                <w:lang w:eastAsia="de-CH"/>
              </w:rPr>
              <w:t xml:space="preserve"> 02.04.12</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1.5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#727: Formativer empirischer Test durchgeführt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6</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#729: Formativer empirischer Test dokumentiert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1</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#744: Tiefere Auflösungen getestet und dokumentiert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7</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#745: Architektur mit Silvan besprochen</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2.25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#747: Architekturprototyp erstellt: Menu mit Mittagsmenu und Poster</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4</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#750: Sprint 6 geplant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1</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r w:rsidRPr="002A7ADC">
              <w:rPr>
                <w:rFonts w:eastAsia="Times New Roman"/>
                <w:lang w:eastAsia="de-CH"/>
              </w:rPr>
              <w:t>SP7</w:t>
            </w: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1874" w:type="dxa"/>
            <w:noWrap/>
            <w:hideMark/>
          </w:tcPr>
          <w:p w:rsidR="00217841" w:rsidRPr="00133EF6"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b/>
                <w:lang w:eastAsia="de-CH"/>
              </w:rPr>
            </w:pPr>
            <w:r w:rsidRPr="00133EF6">
              <w:rPr>
                <w:rFonts w:eastAsia="Times New Roman"/>
                <w:b/>
                <w:lang w:eastAsia="de-CH"/>
              </w:rPr>
              <w:t>30.75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#676: Meeting. 17.04.12</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2.75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Pr>
                <w:rFonts w:eastAsia="Times New Roman"/>
                <w:lang w:eastAsia="de-CH"/>
              </w:rPr>
              <w:t>Feature #734: Backlog erstellt,</w:t>
            </w:r>
            <w:r w:rsidRPr="002A7ADC">
              <w:rPr>
                <w:rFonts w:eastAsia="Times New Roman"/>
                <w:lang w:eastAsia="de-CH"/>
              </w:rPr>
              <w:t xml:space="preserve"> priorisiert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2.5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#748: Architekturprototyp erstellt: Navigation zwischen Poster</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1</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#751: Architekturprototyp erstellt: Menu mit Mittagsmenu und Poster (Bild)</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8</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#754: Architekturentscheide sind dokumentiert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5.5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#756: Vorstudie gemäss Sitzung angepasst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0.5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#759: Sprint 7 geplant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1</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#763: Meeting</w:t>
            </w:r>
            <w:r>
              <w:rPr>
                <w:rFonts w:eastAsia="Times New Roman"/>
                <w:lang w:eastAsia="de-CH"/>
              </w:rPr>
              <w:t>,</w:t>
            </w:r>
            <w:r w:rsidRPr="002A7ADC">
              <w:rPr>
                <w:rFonts w:eastAsia="Times New Roman"/>
                <w:lang w:eastAsia="de-CH"/>
              </w:rPr>
              <w:t xml:space="preserve"> 12.04.12</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5.5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#765: Tiers-Diagramm erstellt und beschrieben</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4</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r w:rsidRPr="002A7ADC">
              <w:rPr>
                <w:rFonts w:eastAsia="Times New Roman"/>
                <w:lang w:eastAsia="de-CH"/>
              </w:rPr>
              <w:t>SP8</w:t>
            </w: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1874" w:type="dxa"/>
            <w:noWrap/>
            <w:hideMark/>
          </w:tcPr>
          <w:p w:rsidR="00217841" w:rsidRPr="00133EF6"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b/>
                <w:lang w:eastAsia="de-CH"/>
              </w:rPr>
            </w:pPr>
            <w:r w:rsidRPr="00133EF6">
              <w:rPr>
                <w:rFonts w:eastAsia="Times New Roman"/>
                <w:b/>
                <w:lang w:eastAsia="de-CH"/>
              </w:rPr>
              <w:t>25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#677: Meeting</w:t>
            </w:r>
            <w:r>
              <w:rPr>
                <w:rFonts w:eastAsia="Times New Roman"/>
                <w:lang w:eastAsia="de-CH"/>
              </w:rPr>
              <w:t>,</w:t>
            </w:r>
            <w:r w:rsidRPr="002A7ADC">
              <w:rPr>
                <w:rFonts w:eastAsia="Times New Roman"/>
                <w:lang w:eastAsia="de-CH"/>
              </w:rPr>
              <w:t xml:space="preserve"> 23.04.12</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2</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#689: Risikomanagement nachgeführt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0.5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#753: Bilderprototyp auf Videowall getestet und dokumentiert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2.5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#760: Refactoring durchgeführt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3.75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#767: Sprint 08 geplant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2</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#769: Hand Cursor schön dargestellt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1</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#770: Begründung für Poster festgehalten</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3.75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#771: DirectX auf Videowall ist getestet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2</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#773: Usability Test mit Architekturprotoyp durchgeführt und dokumentiert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3</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#775: Sofortiges Erfolgserlebnis dokumentiert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0.5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#777: Code Review durchgeführt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2.5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#779: Skelett schön dargestellt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1</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#780: Backlog: Definition of Done für aktuelle User Stories erfasst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0.5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r w:rsidRPr="002A7ADC">
              <w:rPr>
                <w:rFonts w:eastAsia="Times New Roman"/>
                <w:lang w:eastAsia="de-CH"/>
              </w:rPr>
              <w:t>SP9</w:t>
            </w: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1874" w:type="dxa"/>
            <w:noWrap/>
            <w:hideMark/>
          </w:tcPr>
          <w:p w:rsidR="00217841" w:rsidRPr="00133EF6"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b/>
                <w:lang w:eastAsia="de-CH"/>
              </w:rPr>
            </w:pPr>
            <w:r w:rsidRPr="00133EF6">
              <w:rPr>
                <w:rFonts w:eastAsia="Times New Roman"/>
                <w:b/>
                <w:lang w:eastAsia="de-CH"/>
              </w:rPr>
              <w:t>16.25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#679: Meeting</w:t>
            </w:r>
            <w:r>
              <w:rPr>
                <w:rFonts w:eastAsia="Times New Roman"/>
                <w:lang w:eastAsia="de-CH"/>
              </w:rPr>
              <w:t>,</w:t>
            </w:r>
            <w:r w:rsidRPr="002A7ADC">
              <w:rPr>
                <w:rFonts w:eastAsia="Times New Roman"/>
                <w:lang w:eastAsia="de-CH"/>
              </w:rPr>
              <w:t xml:space="preserve"> 27.04.12</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1.5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#774: Ideen gesammelt wie Personen von Videowall angezogen werden</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2</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#778: Dokument Vorstudie: Varianz bei Umfrage eingetragen</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0.25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#782: Sprint 9 geplant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1.5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#785: Applikation ist mit linker Hand bedienbar</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4</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#787: Backlog ist aktuell</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0.5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#788: Meeting</w:t>
            </w:r>
            <w:r>
              <w:rPr>
                <w:rFonts w:eastAsia="Times New Roman"/>
                <w:lang w:eastAsia="de-CH"/>
              </w:rPr>
              <w:t>,</w:t>
            </w:r>
            <w:r w:rsidRPr="002A7ADC">
              <w:rPr>
                <w:rFonts w:eastAsia="Times New Roman"/>
                <w:lang w:eastAsia="de-CH"/>
              </w:rPr>
              <w:t xml:space="preserve"> 26.04.12</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1</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#791: BA/Master-Vorstudie</w:t>
            </w:r>
            <w:r>
              <w:rPr>
                <w:rFonts w:eastAsia="Times New Roman"/>
                <w:lang w:eastAsia="de-CH"/>
              </w:rPr>
              <w:t>,</w:t>
            </w:r>
            <w:r w:rsidRPr="002A7ADC">
              <w:rPr>
                <w:rFonts w:eastAsia="Times New Roman"/>
                <w:lang w:eastAsia="de-CH"/>
              </w:rPr>
              <w:t xml:space="preserve"> Wissen ausgetauscht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0.75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val="en-US" w:eastAsia="de-CH"/>
              </w:rPr>
            </w:pPr>
            <w:r w:rsidRPr="002A7ADC">
              <w:rPr>
                <w:rFonts w:eastAsia="Times New Roman"/>
                <w:lang w:val="en-US" w:eastAsia="de-CH"/>
              </w:rPr>
              <w:t>Feature #794: MEF (Managed Extensibility Framework) studiert haben</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4.75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r w:rsidRPr="002A7ADC">
              <w:rPr>
                <w:rFonts w:eastAsia="Times New Roman"/>
                <w:lang w:eastAsia="de-CH"/>
              </w:rPr>
              <w:t>SP10</w:t>
            </w: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1874" w:type="dxa"/>
            <w:noWrap/>
            <w:hideMark/>
          </w:tcPr>
          <w:p w:rsidR="00217841" w:rsidRPr="00133EF6"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b/>
                <w:lang w:eastAsia="de-CH"/>
              </w:rPr>
            </w:pPr>
            <w:r w:rsidRPr="00133EF6">
              <w:rPr>
                <w:rFonts w:eastAsia="Times New Roman"/>
                <w:b/>
                <w:lang w:eastAsia="de-CH"/>
              </w:rPr>
              <w:t>24.75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#680: Code Review vom 03.05.12 durchgeführt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1.75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#708: Risikomanagement nachgeführt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0.5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#793: DirectX auf Videowall ist dokumentiert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0.5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#796: Ideen gesammelt und dokumentiert wie Personen von Videowall angezogen werden</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3</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#797: Mitsubishi Wall angesehen und dokumentiert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10</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#798: Plugin Möglichkeit entwickelt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3</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#803: Sprint 10 geplant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0.5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#805: Anpassungen gemäss Besprechung mit Herrn Heinzmann durchgeführt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3</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#808: Gesamtplanung anhand Kriterienliste überprüft und geplant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2</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#831: SVN Tag erstellt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0.5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r w:rsidRPr="002A7ADC">
              <w:rPr>
                <w:rFonts w:eastAsia="Times New Roman"/>
                <w:lang w:eastAsia="de-CH"/>
              </w:rPr>
              <w:t>SP11</w:t>
            </w: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1874" w:type="dxa"/>
            <w:noWrap/>
            <w:hideMark/>
          </w:tcPr>
          <w:p w:rsidR="00217841" w:rsidRPr="00133EF6"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b/>
                <w:lang w:eastAsia="de-CH"/>
              </w:rPr>
            </w:pPr>
            <w:r w:rsidRPr="00133EF6">
              <w:rPr>
                <w:rFonts w:eastAsia="Times New Roman"/>
                <w:b/>
                <w:lang w:eastAsia="de-CH"/>
              </w:rPr>
              <w:t>25.25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#682: Meeting</w:t>
            </w:r>
            <w:r>
              <w:rPr>
                <w:rFonts w:eastAsia="Times New Roman"/>
                <w:lang w:eastAsia="de-CH"/>
              </w:rPr>
              <w:t>,</w:t>
            </w:r>
            <w:r w:rsidRPr="002A7ADC">
              <w:rPr>
                <w:rFonts w:eastAsia="Times New Roman"/>
                <w:lang w:eastAsia="de-CH"/>
              </w:rPr>
              <w:t xml:space="preserve"> 11.05.12</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1.75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#784: Demomodus (Verfolgung von Passanten) Kraftfeld besprochen und dokumentiert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2</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#799: Bild der Hand ist auf die rechte bzw. linke Hand abgestimmt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2.5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#832: Sprint 11 geplant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2.5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#833: Demomodus: Vom Demomodus wird in den Interaktionsmodus gewechselt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7</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#834: Demomodus: Vom Interaktionsmodus wird in den Demomodus gewechselt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#837: Demomodus: externes Design erstellt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4</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Pr>
                <w:rFonts w:eastAsia="Times New Roman"/>
                <w:lang w:eastAsia="de-CH"/>
              </w:rPr>
              <w:t>Feature #842: Meeting,</w:t>
            </w:r>
            <w:r w:rsidRPr="002A7ADC">
              <w:rPr>
                <w:rFonts w:eastAsia="Times New Roman"/>
                <w:lang w:eastAsia="de-CH"/>
              </w:rPr>
              <w:t xml:space="preserve"> 14.05.12</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0.5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r w:rsidRPr="002A7ADC">
              <w:rPr>
                <w:rFonts w:eastAsia="Times New Roman"/>
                <w:lang w:eastAsia="de-CH"/>
              </w:rPr>
              <w:t>SP12</w:t>
            </w: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1874" w:type="dxa"/>
            <w:noWrap/>
            <w:hideMark/>
          </w:tcPr>
          <w:p w:rsidR="00217841" w:rsidRPr="00133EF6"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b/>
                <w:lang w:eastAsia="de-CH"/>
              </w:rPr>
            </w:pPr>
            <w:r w:rsidRPr="00133EF6">
              <w:rPr>
                <w:rFonts w:eastAsia="Times New Roman"/>
                <w:b/>
                <w:lang w:eastAsia="de-CH"/>
              </w:rPr>
              <w:t>27.5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#683: Meeting</w:t>
            </w:r>
            <w:r>
              <w:rPr>
                <w:rFonts w:eastAsia="Times New Roman"/>
                <w:lang w:eastAsia="de-CH"/>
              </w:rPr>
              <w:t>,</w:t>
            </w:r>
            <w:r w:rsidRPr="002A7ADC">
              <w:rPr>
                <w:rFonts w:eastAsia="Times New Roman"/>
                <w:lang w:eastAsia="de-CH"/>
              </w:rPr>
              <w:t xml:space="preserve"> 22.05.12</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1.75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#698: Usability Tests durchgeführt und protokolliert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2.25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#710: Risikomanagement nachgeführt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0.5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#810: TODOs in Dokumenten abgearbeitet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4</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#816: Diskussion Accessability dokumentiert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2.5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#835: Demomodus: Apps werden automatisch gewechselt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0.25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#843: Demomodus: Zustandsdiagramm erstellt und dokumentiert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2.25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#844: Oliver Rehmann wegen Posterstand am 15.6.12 kontaktiert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0.5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#845: 2x4 Monitore-Setup mit Hellraumprojektor getestet und dokumentiert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1.5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#846: 2x4 Monitore-Setup mit Test-Wall getestet und dokumentiert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0.75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#848: Gewichtung bei Nutzwertanalyse begründet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1.75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#849: Refactoring durchgeführt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2.25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#850: Sprint 12 geplant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1</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#857: Leichte Usability Test Korrekturen umgesetzt und dokumentiert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4.25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#873: Abschluss der Arbeit geplant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2</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r w:rsidRPr="002A7ADC">
              <w:rPr>
                <w:rFonts w:eastAsia="Times New Roman"/>
                <w:lang w:eastAsia="de-CH"/>
              </w:rPr>
              <w:t>SP13</w:t>
            </w: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1874" w:type="dxa"/>
            <w:noWrap/>
            <w:hideMark/>
          </w:tcPr>
          <w:p w:rsidR="00217841" w:rsidRPr="00133EF6"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b/>
                <w:lang w:eastAsia="de-CH"/>
              </w:rPr>
            </w:pPr>
            <w:r w:rsidRPr="00133EF6">
              <w:rPr>
                <w:rFonts w:eastAsia="Times New Roman"/>
                <w:b/>
                <w:lang w:eastAsia="de-CH"/>
              </w:rPr>
              <w:t>29</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#685: Meeting</w:t>
            </w:r>
            <w:r>
              <w:rPr>
                <w:rFonts w:eastAsia="Times New Roman"/>
                <w:lang w:eastAsia="de-CH"/>
              </w:rPr>
              <w:t>,</w:t>
            </w:r>
            <w:r w:rsidRPr="002A7ADC">
              <w:rPr>
                <w:rFonts w:eastAsia="Times New Roman"/>
                <w:lang w:eastAsia="de-CH"/>
              </w:rPr>
              <w:t xml:space="preserve"> 25.05.12</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1.25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#702: Abstract geschrieben</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4</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#711: Risikomanagement nachgeführt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0.5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#715: Poster erarbeitet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6.5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#817: Domain Model erstellt und dokumentiert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3.5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#825: Diskussion Notwendigkeit statistische Analyse dokumentiert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1</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#829: Coding Standards dokumentiert und eingehalten</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1.5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#859: Sprint 13 geplant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2</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#861: Stakeholderanalyse erstellt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0.5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#862: Domain Analyse: Daten beschrieben</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0.5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#863: Backlog ist aktuell</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0.25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#864: Korrekturen Markus Stolze umgesetzt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2</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#865: Usability Tests durchgeführt und dokumentiert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0.25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#868: Systemtests durchgeführt und dokumentiert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0.5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#874: Administration der Videowall Inhalte definiert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1.5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#875: Lesbarkeit der L-Poster überprüft und dokumentiert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1.5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#881: Prozentuale Poster Lesbarkeit analysiert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1.75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r w:rsidRPr="002A7ADC">
              <w:rPr>
                <w:rFonts w:eastAsia="Times New Roman"/>
                <w:lang w:eastAsia="de-CH"/>
              </w:rPr>
              <w:t>SP14</w:t>
            </w: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1874" w:type="dxa"/>
            <w:noWrap/>
            <w:hideMark/>
          </w:tcPr>
          <w:p w:rsidR="00217841" w:rsidRPr="00133EF6"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b/>
                <w:lang w:eastAsia="de-CH"/>
              </w:rPr>
            </w:pPr>
            <w:r w:rsidRPr="00133EF6">
              <w:rPr>
                <w:rFonts w:eastAsia="Times New Roman"/>
                <w:b/>
                <w:lang w:eastAsia="de-CH"/>
              </w:rPr>
              <w:t>29.75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Pr>
                <w:rFonts w:eastAsia="Times New Roman"/>
                <w:lang w:eastAsia="de-CH"/>
              </w:rPr>
              <w:t>Feature #686: Meeting,</w:t>
            </w:r>
            <w:r w:rsidRPr="002A7ADC">
              <w:rPr>
                <w:rFonts w:eastAsia="Times New Roman"/>
                <w:lang w:eastAsia="de-CH"/>
              </w:rPr>
              <w:t xml:space="preserve"> 01.06.12</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#693: Extended Management Summary geschrieben</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4.5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#812: Nicht-funktionale Anforderungen dokumentiert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0.5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#813: Funktionale Anforderungen dokumentiert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0.5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#818: User Environment Diagram oder Screen Map für Anwendungen mit mehreren Screens erstellt und dokumentiert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2</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#821: Architektur ist beschrieben</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11</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#883: Poster erarbeitet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3</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#885: Miniapps dokumentiert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1</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#886: Sprint 14 geplant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0.75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#888: Abstract geschrieben und abgegeben</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1.5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r w:rsidRPr="002A7ADC">
              <w:rPr>
                <w:rFonts w:eastAsia="Times New Roman"/>
                <w:lang w:eastAsia="de-CH"/>
              </w:rPr>
              <w:t>SP15</w:t>
            </w: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1874" w:type="dxa"/>
            <w:noWrap/>
            <w:hideMark/>
          </w:tcPr>
          <w:p w:rsidR="00217841" w:rsidRPr="00133EF6"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b/>
                <w:lang w:eastAsia="de-CH"/>
              </w:rPr>
            </w:pPr>
            <w:r w:rsidRPr="00133EF6">
              <w:rPr>
                <w:rFonts w:eastAsia="Times New Roman"/>
                <w:b/>
                <w:lang w:eastAsia="de-CH"/>
              </w:rPr>
              <w:t>53.75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Pr>
                <w:rFonts w:eastAsia="Times New Roman"/>
                <w:lang w:eastAsia="de-CH"/>
              </w:rPr>
              <w:t>Feature #688: Meeting,</w:t>
            </w:r>
            <w:r w:rsidRPr="002A7ADC">
              <w:rPr>
                <w:rFonts w:eastAsia="Times New Roman"/>
                <w:lang w:eastAsia="de-CH"/>
              </w:rPr>
              <w:t xml:space="preserve"> 06.06.12</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2.25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#690: Video und Wiki Seite erstellt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12</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#692: Persönlicher Bericht geschrieben</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1.5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#694: Installationsanleitung geschrieben</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3.5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#697: Weiterentwicklung dokumentiert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1.5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#699: Tools sind beschrieben</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0.5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#700: Einleitung Technischer Bericht geschrieben</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1.5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w:t>
            </w:r>
            <w:r>
              <w:rPr>
                <w:rFonts w:eastAsia="Times New Roman"/>
                <w:lang w:eastAsia="de-CH"/>
              </w:rPr>
              <w:t>re #701: Allgemeine Korrekturen,</w:t>
            </w:r>
            <w:r w:rsidRPr="002A7ADC">
              <w:rPr>
                <w:rFonts w:eastAsia="Times New Roman"/>
                <w:lang w:eastAsia="de-CH"/>
              </w:rPr>
              <w:t xml:space="preserve"> kleine Anpassungen</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1.5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#815: Design Constraints dokumentiert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0.75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#819: GUI Design Entscheide dokumentiert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1.5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#820: GUI Guidelines dokumentiert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2</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#826: Anleitung für Entwickler dokumentiert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0.5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#828: Code Qualität dokumentiert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3.5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#830: Warnings und Coding Issues dokumentiert und evt. bereinigt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4</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#887: Konkurrenzanalyse überarbeitet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4</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#890: Fragen zur Videowall beantwortet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0.5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#892: Poster erarbeitet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1.25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#893: Abstract geschrieben und abgegeben</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1.5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#894: Sprint 15 geplant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0.5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#896: Architektur ist beschrieben</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2.5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#897: Externes Design dokumentiert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1</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#898: Extended Management Summary geschrieben und mit Bildern versehen</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1</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#900: Domain Analyse: Content Prozess zu Domain Model erstellt und dokumentiert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1</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#902: Offerten angefordert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1.5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#905: Dokument-Korrekturen von Markus übernommen</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2</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#907: Codereview 3 durchgeführt</w:t>
            </w:r>
            <w:r>
              <w:rPr>
                <w:rFonts w:eastAsia="Times New Roman"/>
                <w:lang w:eastAsia="de-CH"/>
              </w:rPr>
              <w:t>,</w:t>
            </w:r>
            <w:r w:rsidRPr="002A7ADC">
              <w:rPr>
                <w:rFonts w:eastAsia="Times New Roman"/>
                <w:lang w:eastAsia="de-CH"/>
              </w:rPr>
              <w:t xml:space="preserve"> dokumentiert und Anpassungen implementiert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0.5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r w:rsidRPr="002A7ADC">
              <w:rPr>
                <w:rFonts w:eastAsia="Times New Roman"/>
                <w:lang w:eastAsia="de-CH"/>
              </w:rPr>
              <w:t>SP16</w:t>
            </w: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1874" w:type="dxa"/>
            <w:noWrap/>
            <w:hideMark/>
          </w:tcPr>
          <w:p w:rsidR="00217841" w:rsidRPr="00133EF6"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b/>
                <w:lang w:eastAsia="de-CH"/>
              </w:rPr>
            </w:pPr>
            <w:r w:rsidRPr="00133EF6">
              <w:rPr>
                <w:rFonts w:eastAsia="Times New Roman"/>
                <w:b/>
                <w:lang w:eastAsia="de-CH"/>
              </w:rPr>
              <w:t>35.5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#691: CD gebrannt und abgegeben</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1</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#695: Dokumente zusammenfügen. PDF generieren</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6</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#704: Lizenzvereinbarung unterschrieben</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0.5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#706: Erklärung eigenständige Arbeit unterschrieben</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0.5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#809: Aufwand dokumentiert (Piechart)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6</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Pr>
                <w:rFonts w:eastAsia="Times New Roman"/>
                <w:lang w:eastAsia="de-CH"/>
              </w:rPr>
              <w:t>Feature #880: Meeting,</w:t>
            </w:r>
            <w:r w:rsidRPr="002A7ADC">
              <w:rPr>
                <w:rFonts w:eastAsia="Times New Roman"/>
                <w:lang w:eastAsia="de-CH"/>
              </w:rPr>
              <w:t xml:space="preserve"> 13.06.12</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2</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#912: Tests dokumentiert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1</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#913: Video und Wiki Seite erstellt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4</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#914: Poster erarbeitet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2</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#915: Abstract geschrieben und abgegeben</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1</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#916: Persönlicher Bericht geschrieben</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1.5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#918: Bericht und Poster sind ausgedruckt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2</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#919: HSR-Forum-Stand aufgebaut</w:t>
            </w:r>
            <w:r>
              <w:rPr>
                <w:rFonts w:eastAsia="Times New Roman"/>
                <w:lang w:eastAsia="de-CH"/>
              </w:rPr>
              <w:t>,</w:t>
            </w:r>
            <w:r w:rsidRPr="002A7ADC">
              <w:rPr>
                <w:rFonts w:eastAsia="Times New Roman"/>
                <w:lang w:eastAsia="de-CH"/>
              </w:rPr>
              <w:t xml:space="preserve"> betreut und wieder abgebaut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8</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tcPr>
          <w:p w:rsidR="00217841" w:rsidRPr="002A7ADC" w:rsidRDefault="00217841" w:rsidP="00F93041">
            <w:pPr>
              <w:rPr>
                <w:rFonts w:eastAsia="Times New Roman"/>
                <w:lang w:eastAsia="de-CH"/>
              </w:rPr>
            </w:pPr>
            <w:r>
              <w:rPr>
                <w:rFonts w:eastAsia="Times New Roman"/>
                <w:lang w:eastAsia="de-CH"/>
              </w:rPr>
              <w:t>Total</w:t>
            </w:r>
          </w:p>
        </w:tc>
        <w:tc>
          <w:tcPr>
            <w:tcW w:w="6379" w:type="dxa"/>
            <w:noWrap/>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1874" w:type="dxa"/>
            <w:noWrap/>
          </w:tcPr>
          <w:p w:rsidR="00217841" w:rsidRPr="00133EF6"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b/>
                <w:lang w:eastAsia="de-CH"/>
              </w:rPr>
            </w:pPr>
            <w:r w:rsidRPr="00133EF6">
              <w:rPr>
                <w:rFonts w:eastAsia="Times New Roman"/>
                <w:b/>
                <w:lang w:eastAsia="de-CH"/>
              </w:rPr>
              <w:t>450.75</w:t>
            </w:r>
          </w:p>
        </w:tc>
      </w:tr>
    </w:tbl>
    <w:p w:rsidR="00217841" w:rsidRDefault="00217841" w:rsidP="00217841">
      <w:pPr>
        <w:pStyle w:val="Caption"/>
      </w:pPr>
      <w:bookmarkStart w:id="1124" w:name="_Toc327468204"/>
      <w:r>
        <w:t xml:space="preserve">Tabelle </w:t>
      </w:r>
      <w:fldSimple w:instr=" SEQ Tabelle \* ARABIC ">
        <w:r w:rsidR="000E6CF3">
          <w:rPr>
            <w:noProof/>
          </w:rPr>
          <w:t>53</w:t>
        </w:r>
      </w:fldSimple>
      <w:r w:rsidRPr="00543619">
        <w:t xml:space="preserve"> - Arbeitsliste Christina Heidt</w:t>
      </w:r>
      <w:bookmarkEnd w:id="1124"/>
    </w:p>
    <w:p w:rsidR="00217841" w:rsidRDefault="00217841" w:rsidP="00217841">
      <w:pPr>
        <w:pStyle w:val="Heading4"/>
      </w:pPr>
      <w:bookmarkStart w:id="1125" w:name="_Toc327468000"/>
      <w:r>
        <w:t>Delia Treichler</w:t>
      </w:r>
      <w:bookmarkEnd w:id="1125"/>
    </w:p>
    <w:tbl>
      <w:tblPr>
        <w:tblStyle w:val="MediumShading1-Accent1"/>
        <w:tblW w:w="0" w:type="auto"/>
        <w:tblLook w:val="04A0" w:firstRow="1" w:lastRow="0" w:firstColumn="1" w:lastColumn="0" w:noHBand="0" w:noVBand="1"/>
      </w:tblPr>
      <w:tblGrid>
        <w:gridCol w:w="959"/>
        <w:gridCol w:w="6379"/>
        <w:gridCol w:w="1874"/>
      </w:tblGrid>
      <w:tr w:rsidR="00217841" w:rsidTr="00F93041">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959" w:type="dxa"/>
          </w:tcPr>
          <w:p w:rsidR="00217841" w:rsidRDefault="00217841" w:rsidP="00F93041">
            <w:r>
              <w:t>Version</w:t>
            </w:r>
          </w:p>
        </w:tc>
        <w:tc>
          <w:tcPr>
            <w:tcW w:w="6379"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Ticket</w:t>
            </w:r>
          </w:p>
        </w:tc>
        <w:tc>
          <w:tcPr>
            <w:tcW w:w="1874"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rsidRPr="008567C5">
              <w:t>Aufgewendete Zeit</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r w:rsidRPr="00DD0B83">
              <w:rPr>
                <w:rFonts w:eastAsia="Times New Roman"/>
                <w:lang w:eastAsia="de-CH"/>
              </w:rPr>
              <w:t>SP1</w:t>
            </w: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1874" w:type="dxa"/>
            <w:noWrap/>
            <w:hideMark/>
          </w:tcPr>
          <w:p w:rsidR="00217841" w:rsidRPr="00C318A0"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b/>
                <w:lang w:eastAsia="de-CH"/>
              </w:rPr>
            </w:pPr>
            <w:r w:rsidRPr="00C318A0">
              <w:rPr>
                <w:rFonts w:eastAsia="Times New Roman"/>
                <w:b/>
                <w:lang w:eastAsia="de-CH"/>
              </w:rPr>
              <w:t>25.5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#642: Entwicklungsumgebung eingerichtet/installiert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2</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#644: Dokumentvorlage erstellt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2</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#645: Meeting</w:t>
            </w:r>
            <w:r>
              <w:rPr>
                <w:rFonts w:eastAsia="Times New Roman"/>
                <w:lang w:eastAsia="de-CH"/>
              </w:rPr>
              <w:t>,</w:t>
            </w:r>
            <w:r w:rsidRPr="00DD0B83">
              <w:rPr>
                <w:rFonts w:eastAsia="Times New Roman"/>
                <w:lang w:eastAsia="de-CH"/>
              </w:rPr>
              <w:t xml:space="preserve"> 20.02.12</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1.5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#652: Testsetup evaluiert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0.5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#657: Sprint 1 und Sprint 15/16 geplant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3.5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#660: Risiken identifiziert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1</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#661: Projektplan erstellt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1.5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#666: Studium Technologien durchgeführt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11</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#667: Meeting</w:t>
            </w:r>
            <w:r>
              <w:rPr>
                <w:rFonts w:eastAsia="Times New Roman"/>
                <w:lang w:eastAsia="de-CH"/>
              </w:rPr>
              <w:t>,</w:t>
            </w:r>
            <w:r w:rsidRPr="00DD0B83">
              <w:rPr>
                <w:rFonts w:eastAsia="Times New Roman"/>
                <w:lang w:eastAsia="de-CH"/>
              </w:rPr>
              <w:t xml:space="preserve"> 24.02.12</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2.5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r w:rsidRPr="00DD0B83">
              <w:rPr>
                <w:rFonts w:eastAsia="Times New Roman"/>
                <w:lang w:eastAsia="de-CH"/>
              </w:rPr>
              <w:t>SP2</w:t>
            </w: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1874" w:type="dxa"/>
            <w:noWrap/>
            <w:hideMark/>
          </w:tcPr>
          <w:p w:rsidR="00217841" w:rsidRPr="00C318A0"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b/>
                <w:lang w:eastAsia="de-CH"/>
              </w:rPr>
            </w:pPr>
            <w:r w:rsidRPr="00C318A0">
              <w:rPr>
                <w:rFonts w:eastAsia="Times New Roman"/>
                <w:b/>
                <w:lang w:eastAsia="de-CH"/>
              </w:rPr>
              <w:t>28</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#649: Personen in der Mensa beobachtet. ausgewertet und dokumentiert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5.5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#658: Benutzer Befragung durchgeführt und dokumentiert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16</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#668: Meeting</w:t>
            </w:r>
            <w:r>
              <w:rPr>
                <w:rFonts w:eastAsia="Times New Roman"/>
                <w:lang w:eastAsia="de-CH"/>
              </w:rPr>
              <w:t>,</w:t>
            </w:r>
            <w:r w:rsidRPr="00DD0B83">
              <w:rPr>
                <w:rFonts w:eastAsia="Times New Roman"/>
                <w:lang w:eastAsia="de-CH"/>
              </w:rPr>
              <w:t xml:space="preserve"> 02.03.12</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1.75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#669: Fragebogen erstellt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1.75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#672: Risikomanagement nachgeführt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0.25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#703: Grundriss ausgemessen und aufgezeichnet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1.5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#716: Testsetup evaluiert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1.25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r w:rsidRPr="00DD0B83">
              <w:rPr>
                <w:rFonts w:eastAsia="Times New Roman"/>
                <w:lang w:eastAsia="de-CH"/>
              </w:rPr>
              <w:t>SP3</w:t>
            </w: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1874" w:type="dxa"/>
            <w:noWrap/>
            <w:hideMark/>
          </w:tcPr>
          <w:p w:rsidR="00217841" w:rsidRPr="00C318A0"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b/>
                <w:lang w:eastAsia="de-CH"/>
              </w:rPr>
            </w:pPr>
            <w:r w:rsidRPr="00C318A0">
              <w:rPr>
                <w:rFonts w:eastAsia="Times New Roman"/>
                <w:b/>
                <w:lang w:eastAsia="de-CH"/>
              </w:rPr>
              <w:t>36</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#659: Vision erstellt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4</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Pr>
                <w:rFonts w:eastAsia="Times New Roman"/>
                <w:lang w:eastAsia="de-CH"/>
              </w:rPr>
              <w:t>Feature #670: Meeting,</w:t>
            </w:r>
            <w:r w:rsidRPr="00DD0B83">
              <w:rPr>
                <w:rFonts w:eastAsia="Times New Roman"/>
                <w:lang w:eastAsia="de-CH"/>
              </w:rPr>
              <w:t xml:space="preserve"> 09.03.12</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0.5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#675: Risikomanagement nachgeführt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0.5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#719: Projekt Plan Imagine Cup erstellt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12.5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#720: Meeting. 05.03.12. Imagine Cup</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2</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#721: Testsetup dokumentiert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2.75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#722: Benutzer Befragung durchgeführt und dokumentiert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#723: P</w:t>
            </w:r>
            <w:r>
              <w:rPr>
                <w:rFonts w:eastAsia="Times New Roman"/>
                <w:lang w:eastAsia="de-CH"/>
              </w:rPr>
              <w:t>ersonen in der Mensa beobachtet,</w:t>
            </w:r>
            <w:r w:rsidRPr="00DD0B83">
              <w:rPr>
                <w:rFonts w:eastAsia="Times New Roman"/>
                <w:lang w:eastAsia="de-CH"/>
              </w:rPr>
              <w:t xml:space="preserve"> ausgewertet und dokumentiert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1.25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#724: Kinect Framework mithilfe Nutzwertanalyse ausgewählt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2</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Pr>
                <w:rFonts w:eastAsia="Times New Roman"/>
                <w:lang w:eastAsia="de-CH"/>
              </w:rPr>
              <w:t>Feature #725: Meeting,</w:t>
            </w:r>
            <w:r w:rsidRPr="00DD0B83">
              <w:rPr>
                <w:rFonts w:eastAsia="Times New Roman"/>
                <w:lang w:eastAsia="de-CH"/>
              </w:rPr>
              <w:t xml:space="preserve"> 06.03.12</w:t>
            </w:r>
            <w:r>
              <w:rPr>
                <w:rFonts w:eastAsia="Times New Roman"/>
                <w:lang w:eastAsia="de-CH"/>
              </w:rPr>
              <w:t>,</w:t>
            </w:r>
            <w:r w:rsidRPr="00DD0B83">
              <w:rPr>
                <w:rFonts w:eastAsia="Times New Roman"/>
                <w:lang w:eastAsia="de-CH"/>
              </w:rPr>
              <w:t xml:space="preserve"> Imagine Cup</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3.5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#731: Sprint 04 geplant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2</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r w:rsidRPr="00DD0B83">
              <w:rPr>
                <w:rFonts w:eastAsia="Times New Roman"/>
                <w:lang w:eastAsia="de-CH"/>
              </w:rPr>
              <w:t>SP4</w:t>
            </w: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1874" w:type="dxa"/>
            <w:noWrap/>
            <w:hideMark/>
          </w:tcPr>
          <w:p w:rsidR="00217841" w:rsidRPr="00C318A0"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b/>
                <w:lang w:eastAsia="de-CH"/>
              </w:rPr>
            </w:pPr>
            <w:r w:rsidRPr="00C318A0">
              <w:rPr>
                <w:rFonts w:eastAsia="Times New Roman"/>
                <w:b/>
                <w:lang w:eastAsia="de-CH"/>
              </w:rPr>
              <w:t>20.25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#650: Personas erstellt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2</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#651: Szenarien erstellt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4.75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#655: Formativer empirischer Test erstellt. Anforderungen an Gesten definiert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2</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Pr>
                <w:rFonts w:eastAsia="Times New Roman"/>
                <w:lang w:eastAsia="de-CH"/>
              </w:rPr>
              <w:t>Feature #671: Meeting,</w:t>
            </w:r>
            <w:r w:rsidRPr="00DD0B83">
              <w:rPr>
                <w:rFonts w:eastAsia="Times New Roman"/>
                <w:lang w:eastAsia="de-CH"/>
              </w:rPr>
              <w:t xml:space="preserve"> 16.03.12</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1</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#678: Risikomanagement nachgeführt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0.5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#728: Backlog erstellt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2.75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#730: Skeleton-Aufnahmen im Gebäude 4 gemacht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2</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#732: Test Videowall aufgebaut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5.25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r w:rsidRPr="00DD0B83">
              <w:rPr>
                <w:rFonts w:eastAsia="Times New Roman"/>
                <w:lang w:eastAsia="de-CH"/>
              </w:rPr>
              <w:t>SP5</w:t>
            </w: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1874" w:type="dxa"/>
            <w:noWrap/>
            <w:hideMark/>
          </w:tcPr>
          <w:p w:rsidR="00217841" w:rsidRPr="00C318A0"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b/>
                <w:lang w:eastAsia="de-CH"/>
              </w:rPr>
            </w:pPr>
            <w:r w:rsidRPr="00C318A0">
              <w:rPr>
                <w:rFonts w:eastAsia="Times New Roman"/>
                <w:b/>
                <w:lang w:eastAsia="de-CH"/>
              </w:rPr>
              <w:t>31.5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#673: Meeting</w:t>
            </w:r>
            <w:r>
              <w:rPr>
                <w:rFonts w:eastAsia="Times New Roman"/>
                <w:lang w:eastAsia="de-CH"/>
              </w:rPr>
              <w:t>,</w:t>
            </w:r>
            <w:r w:rsidRPr="00DD0B83">
              <w:rPr>
                <w:rFonts w:eastAsia="Times New Roman"/>
                <w:lang w:eastAsia="de-CH"/>
              </w:rPr>
              <w:t xml:space="preserve"> 23.03.12</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1</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#733: Formativer empirischer Test erstellt. Anforderungen an Gesten definiert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17.5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#736: Vorstudie Dokument überarbeitet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3.5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#737: Skeleton-Aufnahmen im Gebäude 4 gemacht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1</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#739: WPF Applikation auf Test Hardware getestet und dokumentiert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0.5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#740: Sprint 5 geplant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2</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#741: Teamfördernde Massnahmen</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2.5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#742: Grobarchitektur erarbeitet und implementiert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3.5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r w:rsidRPr="00DD0B83">
              <w:rPr>
                <w:rFonts w:eastAsia="Times New Roman"/>
                <w:lang w:eastAsia="de-CH"/>
              </w:rPr>
              <w:t>SP6</w:t>
            </w: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1874" w:type="dxa"/>
            <w:noWrap/>
            <w:hideMark/>
          </w:tcPr>
          <w:p w:rsidR="00217841" w:rsidRPr="00C318A0"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b/>
                <w:lang w:eastAsia="de-CH"/>
              </w:rPr>
            </w:pPr>
            <w:r w:rsidRPr="00C318A0">
              <w:rPr>
                <w:rFonts w:eastAsia="Times New Roman"/>
                <w:b/>
                <w:lang w:eastAsia="de-CH"/>
              </w:rPr>
              <w:t>15.75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Pr>
                <w:rFonts w:eastAsia="Times New Roman"/>
                <w:lang w:eastAsia="de-CH"/>
              </w:rPr>
              <w:t>Feature #674: Meeting,</w:t>
            </w:r>
            <w:r w:rsidRPr="00DD0B83">
              <w:rPr>
                <w:rFonts w:eastAsia="Times New Roman"/>
                <w:lang w:eastAsia="de-CH"/>
              </w:rPr>
              <w:t xml:space="preserve"> 02.04.12</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1.5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#684: Risikomanagement nachgeführt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0.5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#727: Formativer empirischer Test durchgeführt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#729: Formativer empirischer Test dokumentiert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5.5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#745: Architektur mit Silvan besprochen</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2.25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#750: Sprint 6 geplant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1</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r w:rsidRPr="00DD0B83">
              <w:rPr>
                <w:rFonts w:eastAsia="Times New Roman"/>
                <w:lang w:eastAsia="de-CH"/>
              </w:rPr>
              <w:t>SP7</w:t>
            </w: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1874" w:type="dxa"/>
            <w:noWrap/>
            <w:hideMark/>
          </w:tcPr>
          <w:p w:rsidR="00217841" w:rsidRPr="00C318A0"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b/>
                <w:lang w:eastAsia="de-CH"/>
              </w:rPr>
            </w:pPr>
            <w:r w:rsidRPr="00C318A0">
              <w:rPr>
                <w:rFonts w:eastAsia="Times New Roman"/>
                <w:b/>
                <w:lang w:eastAsia="de-CH"/>
              </w:rPr>
              <w:t>37</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#676: Meeting</w:t>
            </w:r>
            <w:r>
              <w:rPr>
                <w:rFonts w:eastAsia="Times New Roman"/>
                <w:lang w:eastAsia="de-CH"/>
              </w:rPr>
              <w:t>,</w:t>
            </w:r>
            <w:r w:rsidRPr="00DD0B83">
              <w:rPr>
                <w:rFonts w:eastAsia="Times New Roman"/>
                <w:lang w:eastAsia="de-CH"/>
              </w:rPr>
              <w:t xml:space="preserve"> 17.04.12</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2.5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#734: Backlog erstellt. priorisiert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2.5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#749: Architekturprototyp erstellt: Kinect Skelett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7.5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#752: Architekturprototyp erstellt: PDF zu Bildern konvertieren</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6</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#754: Architekturentscheide sind dokumentiert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1</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#755: Architekturprototyp erstellt: Handtracking</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1</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#756: Vorstudie gemäss Sitzung angepasst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1</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#759: Sprint 7 geplant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1</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#761: Architekturprototyp erstellt: Projekte vereinigt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8.5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#763: Meeting</w:t>
            </w:r>
            <w:r>
              <w:rPr>
                <w:rFonts w:eastAsia="Times New Roman"/>
                <w:lang w:eastAsia="de-CH"/>
              </w:rPr>
              <w:t>,</w:t>
            </w:r>
            <w:r w:rsidRPr="00DD0B83">
              <w:rPr>
                <w:rFonts w:eastAsia="Times New Roman"/>
                <w:lang w:eastAsia="de-CH"/>
              </w:rPr>
              <w:t xml:space="preserve"> 12.04.12</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#765: Tiers-Diagramm erstellt und beschrieben</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0.5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#851: Systemtests durchgeführt und dokumentiert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0.5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r w:rsidRPr="00DD0B83">
              <w:rPr>
                <w:rFonts w:eastAsia="Times New Roman"/>
                <w:lang w:eastAsia="de-CH"/>
              </w:rPr>
              <w:t>SP8</w:t>
            </w: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1874" w:type="dxa"/>
            <w:noWrap/>
            <w:hideMark/>
          </w:tcPr>
          <w:p w:rsidR="00217841" w:rsidRPr="00C318A0"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b/>
                <w:lang w:eastAsia="de-CH"/>
              </w:rPr>
            </w:pPr>
            <w:r w:rsidRPr="00C318A0">
              <w:rPr>
                <w:rFonts w:eastAsia="Times New Roman"/>
                <w:b/>
                <w:lang w:eastAsia="de-CH"/>
              </w:rPr>
              <w:t>21.5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#677: Meeting. 23.04.12</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2</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#760: Refactoring durchgeführt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2.5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#767: Sprint 08 geplant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2.25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#769: Hand Cursor schön dargestellt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0.5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#770: Begründung für Poster festgehalten</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2.25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#772: Usability Test mit Architekturprotoyp organisiert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2</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#773: Usability Test mit Architekturprotoyp durchgeführt und dokumentiert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2.75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#775: Sofortiges Erfolgserlebnis dokumentiert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1.25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#777: Code Review durchgeführt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1</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#779: Skelett schön dargestellt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4.5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#852: Systemtests durchgeführt und dokumentiert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0.5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r w:rsidRPr="00DD0B83">
              <w:rPr>
                <w:rFonts w:eastAsia="Times New Roman"/>
                <w:lang w:eastAsia="de-CH"/>
              </w:rPr>
              <w:t>SP9</w:t>
            </w: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1874" w:type="dxa"/>
            <w:noWrap/>
            <w:hideMark/>
          </w:tcPr>
          <w:p w:rsidR="00217841" w:rsidRPr="00C318A0"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b/>
                <w:lang w:eastAsia="de-CH"/>
              </w:rPr>
            </w:pPr>
            <w:r w:rsidRPr="00C318A0">
              <w:rPr>
                <w:rFonts w:eastAsia="Times New Roman"/>
                <w:b/>
                <w:lang w:eastAsia="de-CH"/>
              </w:rPr>
              <w:t>24</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#679: Meeting. 27.04.12</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1.25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#707: Risikomanagement nachgeführt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0.5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#766: Web Architektur von MS studiert haben</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3</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#774: Ideen gesammelt wie Personen von Videowall angezogen werden</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2</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#778: Dokument Vorstudie: Varianz bei Umfrage eingetragen</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8.75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#782: Sprint 9 geplant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1.5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#787: Backlog ist aktuell</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0.5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#788: Meeting</w:t>
            </w:r>
            <w:r>
              <w:rPr>
                <w:rFonts w:eastAsia="Times New Roman"/>
                <w:lang w:eastAsia="de-CH"/>
              </w:rPr>
              <w:t>,</w:t>
            </w:r>
            <w:r w:rsidRPr="00DD0B83">
              <w:rPr>
                <w:rFonts w:eastAsia="Times New Roman"/>
                <w:lang w:eastAsia="de-CH"/>
              </w:rPr>
              <w:t xml:space="preserve"> 26.04.12</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2.25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#791: BA/Master-Vorstudie. Wissen ausgetauscht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0.75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val="en-US" w:eastAsia="de-CH"/>
              </w:rPr>
            </w:pPr>
            <w:r w:rsidRPr="00DD0B83">
              <w:rPr>
                <w:rFonts w:eastAsia="Times New Roman"/>
                <w:lang w:val="en-US" w:eastAsia="de-CH"/>
              </w:rPr>
              <w:t>Feature #794: MEF (Managed Extensibility Framework) studiert haben</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2</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#795: Projektmanagement / Administratives</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1</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#853: Systemtests durchgeführt und dokumentiert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0.5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r w:rsidRPr="00DD0B83">
              <w:rPr>
                <w:rFonts w:eastAsia="Times New Roman"/>
                <w:lang w:eastAsia="de-CH"/>
              </w:rPr>
              <w:t>SP10</w:t>
            </w: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1874" w:type="dxa"/>
            <w:noWrap/>
            <w:hideMark/>
          </w:tcPr>
          <w:p w:rsidR="00217841" w:rsidRPr="00C318A0"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b/>
                <w:lang w:eastAsia="de-CH"/>
              </w:rPr>
            </w:pPr>
            <w:r w:rsidRPr="00C318A0">
              <w:rPr>
                <w:rFonts w:eastAsia="Times New Roman"/>
                <w:b/>
                <w:lang w:eastAsia="de-CH"/>
              </w:rPr>
              <w:t>26.5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#680: Code Review vom 03.05.12 durchgeführt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2</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#793: DirectX auf Videowall ist dokumentiert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1.25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#796: Ideen gesammelt und dokumentiert wie Personen von Videowall angezogen werden</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8.5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#797: Mitsubishi Wall angesehen und dokumentiert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4.75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#798: Plugin Möglichkeit entwickelt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1</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#803: Sprint 10 geplant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1.5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#804: Web Architektur von MS studiert haben</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1</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#805: Anpassungen gemäss Besprechung mit Herrn Heinzmann durchgeführt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1</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#806: Code Review vom 03.05.12 dokumentiert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2.5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#808: Gesamtplanung anhand Kriterienliste überprüft und geplant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2</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#831: SVN Tag erstellt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0.5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#854: Systemtests durchgeführt und dokumentiert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0.5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r w:rsidRPr="00DD0B83">
              <w:rPr>
                <w:rFonts w:eastAsia="Times New Roman"/>
                <w:lang w:eastAsia="de-CH"/>
              </w:rPr>
              <w:t>SP11</w:t>
            </w: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1874" w:type="dxa"/>
            <w:noWrap/>
            <w:hideMark/>
          </w:tcPr>
          <w:p w:rsidR="00217841" w:rsidRPr="00C318A0"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b/>
                <w:lang w:eastAsia="de-CH"/>
              </w:rPr>
            </w:pPr>
            <w:r w:rsidRPr="00C318A0">
              <w:rPr>
                <w:rFonts w:eastAsia="Times New Roman"/>
                <w:b/>
                <w:lang w:eastAsia="de-CH"/>
              </w:rPr>
              <w:t>20.5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Pr>
                <w:rFonts w:eastAsia="Times New Roman"/>
                <w:lang w:eastAsia="de-CH"/>
              </w:rPr>
              <w:t>Feature #682: Meeting,</w:t>
            </w:r>
            <w:r w:rsidRPr="00DD0B83">
              <w:rPr>
                <w:rFonts w:eastAsia="Times New Roman"/>
                <w:lang w:eastAsia="de-CH"/>
              </w:rPr>
              <w:t xml:space="preserve"> 11.05.12</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1.5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#709: Risikomanagement nachgeführt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0.5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#784: Demomodus (Verfolgung von Passanten) Kraftfeld besprochen und dokumentiert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3.25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#800: Mittagsmenu App in Plugin umgewandelt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#832: Sprint 11 geplant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2.5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#833: Demomodus: Vom Demomodus wird in den Interaktionsmodus gewechselt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1.5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#834: Demomodus: Vom Interaktionsmodus wird in den Demomodus gewechselt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0.5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#837: Demomodus: externes Design erstellt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0.25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#838: Systemtests durchgeführt und dokumentiert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2.5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#842: Meeting</w:t>
            </w:r>
            <w:r>
              <w:rPr>
                <w:rFonts w:eastAsia="Times New Roman"/>
                <w:lang w:eastAsia="de-CH"/>
              </w:rPr>
              <w:t>,</w:t>
            </w:r>
            <w:r w:rsidRPr="00DD0B83">
              <w:rPr>
                <w:rFonts w:eastAsia="Times New Roman"/>
                <w:lang w:eastAsia="de-CH"/>
              </w:rPr>
              <w:t xml:space="preserve"> 14.05.12</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3</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r w:rsidRPr="00DD0B83">
              <w:rPr>
                <w:rFonts w:eastAsia="Times New Roman"/>
                <w:lang w:eastAsia="de-CH"/>
              </w:rPr>
              <w:t>SP12</w:t>
            </w: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1874" w:type="dxa"/>
            <w:noWrap/>
            <w:hideMark/>
          </w:tcPr>
          <w:p w:rsidR="00217841" w:rsidRPr="00C318A0"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b/>
                <w:lang w:eastAsia="de-CH"/>
              </w:rPr>
            </w:pPr>
            <w:r w:rsidRPr="00C318A0">
              <w:rPr>
                <w:rFonts w:eastAsia="Times New Roman"/>
                <w:b/>
                <w:lang w:eastAsia="de-CH"/>
              </w:rPr>
              <w:t>30.25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#683: Meeting</w:t>
            </w:r>
            <w:r>
              <w:rPr>
                <w:rFonts w:eastAsia="Times New Roman"/>
                <w:lang w:eastAsia="de-CH"/>
              </w:rPr>
              <w:t>,</w:t>
            </w:r>
            <w:r w:rsidRPr="00DD0B83">
              <w:rPr>
                <w:rFonts w:eastAsia="Times New Roman"/>
                <w:lang w:eastAsia="de-CH"/>
              </w:rPr>
              <w:t xml:space="preserve"> 22.05.12</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2</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#698: Usability Tests durchgeführt und protokolliert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1</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#801: Plugin Schnittstelle definiert und dokumentiert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2.5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#810: TODOs in Dokumenten abgearbeitet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0.75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#816: Diskussion Accessability dokumentiert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0.25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#835: Demomodus: Apps werden automatisch gewechselt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1.25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#836: Demomodus: Demotext zu aktiver App wird angezeigt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1.25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#843: Demomodus: Zustandsdiagramm erstellt und dokumentiert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2.5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#844: Oliver Rehmann wegen Posterstand am 15.6.12 kontaktiert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0.75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#845: 2x4 Monitore-Setup mit Hellraumprojektor getestet und dokumentiert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0.75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#846: 2x4 Monitore-Setup mit Test-Wall getestet und dokumentiert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2.5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#848: Gewichtung bei Nutzwertanalyse begründet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1.5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#849: Refactoring durchgeführt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8.75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#850: Sprint 12 geplant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1</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#857: Leichte Usability Test Korrekturen umgesetzt und dokumentiert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0.5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#867: Systemtests durchgeführt und dokumentiert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1</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#873: Abschluss der Arbeit geplant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2</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r w:rsidRPr="00DD0B83">
              <w:rPr>
                <w:rFonts w:eastAsia="Times New Roman"/>
                <w:lang w:eastAsia="de-CH"/>
              </w:rPr>
              <w:t>SP13</w:t>
            </w: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1874" w:type="dxa"/>
            <w:noWrap/>
            <w:hideMark/>
          </w:tcPr>
          <w:p w:rsidR="00217841" w:rsidRPr="00C318A0"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b/>
                <w:lang w:eastAsia="de-CH"/>
              </w:rPr>
            </w:pPr>
            <w:r w:rsidRPr="00C318A0">
              <w:rPr>
                <w:rFonts w:eastAsia="Times New Roman"/>
                <w:b/>
                <w:lang w:eastAsia="de-CH"/>
              </w:rPr>
              <w:t>31.25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Pr>
                <w:rFonts w:eastAsia="Times New Roman"/>
                <w:lang w:eastAsia="de-CH"/>
              </w:rPr>
              <w:t>Feature #685: Meeting,</w:t>
            </w:r>
            <w:r w:rsidRPr="00DD0B83">
              <w:rPr>
                <w:rFonts w:eastAsia="Times New Roman"/>
                <w:lang w:eastAsia="de-CH"/>
              </w:rPr>
              <w:t xml:space="preserve"> 25.05.12</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1.5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#702: Abstract geschrieben</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1.75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#814: Konkurrenz analysiert und dokumentiert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4</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#817: Domain Model erstellt und dokumentiert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0.75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#823: Unit-Tests erstellt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6</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#859: Sprint 13 geplant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2</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#860: Refactoring durchgeführt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0.5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#861: Stakeholderanalyse erstellt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4.25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#862: Domain Analyse: Daten beschrieben</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0.25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#864: Korrekturen Markus Stolze umgesetzt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2</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#865: Usability Tests durchgeführt und dokumentiert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2.5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#874: Administration der Videowall Inhalte definiert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2</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#875: Lesbarkeit der L-Poster überprüft und dokumentiert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1.75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#877: Verkleinertes Video auf Videowall abspielbar und dokumentiert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1.5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#881: Prozentuale Poster Lesbarkeit analysiert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0.5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r w:rsidRPr="00DD0B83">
              <w:rPr>
                <w:rFonts w:eastAsia="Times New Roman"/>
                <w:lang w:eastAsia="de-CH"/>
              </w:rPr>
              <w:t>SP14</w:t>
            </w: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1874" w:type="dxa"/>
            <w:noWrap/>
            <w:hideMark/>
          </w:tcPr>
          <w:p w:rsidR="00217841" w:rsidRPr="00C318A0"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b/>
                <w:lang w:eastAsia="de-CH"/>
              </w:rPr>
            </w:pPr>
            <w:r w:rsidRPr="00C318A0">
              <w:rPr>
                <w:rFonts w:eastAsia="Times New Roman"/>
                <w:b/>
                <w:lang w:eastAsia="de-CH"/>
              </w:rPr>
              <w:t>27.25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#686: Meeting</w:t>
            </w:r>
            <w:r>
              <w:rPr>
                <w:rFonts w:eastAsia="Times New Roman"/>
                <w:lang w:eastAsia="de-CH"/>
              </w:rPr>
              <w:t>,</w:t>
            </w:r>
            <w:r w:rsidRPr="00DD0B83">
              <w:rPr>
                <w:rFonts w:eastAsia="Times New Roman"/>
                <w:lang w:eastAsia="de-CH"/>
              </w:rPr>
              <w:t xml:space="preserve"> 01.06.12</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5.25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#693: Extended Management Summary geschrieben</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2.75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#712: Risikomanagement nachgeführt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0.5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#812: Nicht-funktionale Anforderungen dokumentiert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1</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#813: Funktionale Anforderungen dokumentiert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1.5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#818: User Environment Diagram oder Screen Map für Anwendungen mit mehreren Screens erstellt und dokumentiert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0.5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#827: CHM Files generiert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5.25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#879: Externes Design festgelegt und validiert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2.5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#882: Aufgabenstellung gelesen und sichergestellt</w:t>
            </w:r>
            <w:r>
              <w:rPr>
                <w:rFonts w:eastAsia="Times New Roman"/>
                <w:lang w:eastAsia="de-CH"/>
              </w:rPr>
              <w:t>,</w:t>
            </w:r>
            <w:r w:rsidRPr="00DD0B83">
              <w:rPr>
                <w:rFonts w:eastAsia="Times New Roman"/>
                <w:lang w:eastAsia="de-CH"/>
              </w:rPr>
              <w:t xml:space="preserve"> dass alles dokumentiert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2.5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#884: Unit-Tests erstellt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1</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#885: Miniapps dokumentiert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0.75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#886: Sprint 14 geplant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0.75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#888: Abstract geschrieben und abgegeben</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1</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#889: Refactoring durchgeführt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2</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r w:rsidRPr="00DD0B83">
              <w:rPr>
                <w:rFonts w:eastAsia="Times New Roman"/>
                <w:lang w:eastAsia="de-CH"/>
              </w:rPr>
              <w:t>SP15</w:t>
            </w: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1874" w:type="dxa"/>
            <w:noWrap/>
            <w:hideMark/>
          </w:tcPr>
          <w:p w:rsidR="00217841" w:rsidRPr="00C318A0"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b/>
                <w:lang w:eastAsia="de-CH"/>
              </w:rPr>
            </w:pPr>
            <w:r w:rsidRPr="00C318A0">
              <w:rPr>
                <w:rFonts w:eastAsia="Times New Roman"/>
                <w:b/>
                <w:lang w:eastAsia="de-CH"/>
              </w:rPr>
              <w:t>59.75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#688: Meeting</w:t>
            </w:r>
            <w:r>
              <w:rPr>
                <w:rFonts w:eastAsia="Times New Roman"/>
                <w:lang w:eastAsia="de-CH"/>
              </w:rPr>
              <w:t>,</w:t>
            </w:r>
            <w:r w:rsidRPr="00DD0B83">
              <w:rPr>
                <w:rFonts w:eastAsia="Times New Roman"/>
                <w:lang w:eastAsia="de-CH"/>
              </w:rPr>
              <w:t xml:space="preserve"> 06.06.12</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2.75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#692: Persönlicher Bericht geschrieben</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0.75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#694: Installationsanleitung geschrieben</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0.5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#696: Code dokumentiert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5.5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#697: Weiterentwicklung dokumentiert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0.75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#699: Tools sind beschrieben</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0.5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#701: Allgemeine Korrekturen. kleine Anpassungen</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10.5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#815: Design Constraints dokumentiert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0.25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#819: GUI Design Entscheide dokumentiert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1.25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#820: GUI Guidelines dokumentiert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1</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#824: Tests dokumentiert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4.5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#826: Anleitung für Entwickler dokumentiert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1.5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#828: Code Qualität dokumentiert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0.25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#887: Konkurrenzanalyse überarbeitet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8.5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#890: Fragen zur Videowall beantwortet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2</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#892: Poster erarbeitet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0.25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#893: Abstract geschrieben und abgegeben</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0.5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#894: Sprint 15 geplant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1</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#895: CHM Files generiert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1</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#896: Architektur ist beschrieben</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1.5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#897: Externes Design dokumentiert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0.5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#898: Extended Management Summary geschrieben und mit Bildern versehen</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1.5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#899: Unit-Tests erstellt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0.5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#900: Domain Analyse: Content Prozess zu Domain Model erstellt und dokumentiert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0.5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#901: CI/CD mit HSR abgeklärt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6</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#905: Dokument-Korrekturen von Markus übernommen</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6</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r w:rsidRPr="00DD0B83">
              <w:rPr>
                <w:rFonts w:eastAsia="Times New Roman"/>
                <w:lang w:eastAsia="de-CH"/>
              </w:rPr>
              <w:t>SP16</w:t>
            </w: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1874" w:type="dxa"/>
            <w:noWrap/>
            <w:hideMark/>
          </w:tcPr>
          <w:p w:rsidR="00217841" w:rsidRPr="00C318A0"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b/>
                <w:lang w:eastAsia="de-CH"/>
              </w:rPr>
            </w:pPr>
            <w:r w:rsidRPr="00C318A0">
              <w:rPr>
                <w:rFonts w:eastAsia="Times New Roman"/>
                <w:b/>
                <w:lang w:eastAsia="de-CH"/>
              </w:rPr>
              <w:t>32.75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#691: CD gebrannt und abgegeben</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1</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#695: Dokumente zusammenfügen</w:t>
            </w:r>
            <w:r>
              <w:rPr>
                <w:rFonts w:eastAsia="Times New Roman"/>
                <w:lang w:eastAsia="de-CH"/>
              </w:rPr>
              <w:t>,</w:t>
            </w:r>
            <w:r w:rsidRPr="00DD0B83">
              <w:rPr>
                <w:rFonts w:eastAsia="Times New Roman"/>
                <w:lang w:eastAsia="de-CH"/>
              </w:rPr>
              <w:t xml:space="preserve"> PDF generieren</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5.5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#704: Lizenzvereinbarung unterschrieben</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0.25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#706: Erklärung eigenständige Arbeit unterschrieben</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0.25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#880: Meeting</w:t>
            </w:r>
            <w:r>
              <w:rPr>
                <w:rFonts w:eastAsia="Times New Roman"/>
                <w:lang w:eastAsia="de-CH"/>
              </w:rPr>
              <w:t>,</w:t>
            </w:r>
            <w:r w:rsidRPr="00DD0B83">
              <w:rPr>
                <w:rFonts w:eastAsia="Times New Roman"/>
                <w:lang w:eastAsia="de-CH"/>
              </w:rPr>
              <w:t xml:space="preserve"> 13.06.12</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2</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#904: Test Videowall abgebaut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0.5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Pr>
                <w:rFonts w:eastAsia="Times New Roman"/>
                <w:lang w:eastAsia="de-CH"/>
              </w:rPr>
              <w:t>Feature #910: Poster,</w:t>
            </w:r>
            <w:r w:rsidRPr="00DD0B83">
              <w:rPr>
                <w:rFonts w:eastAsia="Times New Roman"/>
                <w:lang w:eastAsia="de-CH"/>
              </w:rPr>
              <w:t xml:space="preserve"> Prezi</w:t>
            </w:r>
            <w:r>
              <w:rPr>
                <w:rFonts w:eastAsia="Times New Roman"/>
                <w:lang w:eastAsia="de-CH"/>
              </w:rPr>
              <w:t>,</w:t>
            </w:r>
            <w:r w:rsidRPr="00DD0B83">
              <w:rPr>
                <w:rFonts w:eastAsia="Times New Roman"/>
                <w:lang w:eastAsia="de-CH"/>
              </w:rPr>
              <w:t xml:space="preserve"> Flip Video in Applikation eingebunden</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#911: Tool geschrieben</w:t>
            </w:r>
            <w:r>
              <w:rPr>
                <w:rFonts w:eastAsia="Times New Roman"/>
                <w:lang w:eastAsia="de-CH"/>
              </w:rPr>
              <w:t>,</w:t>
            </w:r>
            <w:r w:rsidRPr="00DD0B83">
              <w:rPr>
                <w:rFonts w:eastAsia="Times New Roman"/>
                <w:lang w:eastAsia="de-CH"/>
              </w:rPr>
              <w:t xml:space="preserve"> um  die PDF Poster zu Bildern zu konvertieren</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1</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#916: Persönlicher Bericht geschrieben</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3</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#918: Bericht und Poster sind ausgedruckt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2</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 xml:space="preserve">Feature </w:t>
            </w:r>
            <w:r>
              <w:rPr>
                <w:rFonts w:eastAsia="Times New Roman"/>
                <w:lang w:eastAsia="de-CH"/>
              </w:rPr>
              <w:t>#919: HSR-Forum-Stand aufgebaut,</w:t>
            </w:r>
            <w:r w:rsidRPr="00DD0B83">
              <w:rPr>
                <w:rFonts w:eastAsia="Times New Roman"/>
                <w:lang w:eastAsia="de-CH"/>
              </w:rPr>
              <w:t xml:space="preserve"> betreut und wieder abgebaut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8</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#920: Korrekturen und kleine Änderungen an Dokumenten durchgeführt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4.25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tcPr>
          <w:p w:rsidR="00217841" w:rsidRPr="00DD0B83" w:rsidRDefault="00217841" w:rsidP="00F93041">
            <w:pPr>
              <w:rPr>
                <w:rFonts w:eastAsia="Times New Roman"/>
                <w:lang w:eastAsia="de-CH"/>
              </w:rPr>
            </w:pPr>
            <w:r>
              <w:rPr>
                <w:rFonts w:eastAsia="Times New Roman"/>
                <w:lang w:eastAsia="de-CH"/>
              </w:rPr>
              <w:t>Total</w:t>
            </w:r>
          </w:p>
        </w:tc>
        <w:tc>
          <w:tcPr>
            <w:tcW w:w="6379" w:type="dxa"/>
            <w:noWrap/>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1874" w:type="dxa"/>
            <w:noWrap/>
          </w:tcPr>
          <w:p w:rsidR="00217841" w:rsidRPr="00C318A0"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b/>
                <w:lang w:eastAsia="de-CH"/>
              </w:rPr>
            </w:pPr>
            <w:r w:rsidRPr="00C318A0">
              <w:rPr>
                <w:rFonts w:eastAsia="Times New Roman"/>
                <w:b/>
                <w:lang w:eastAsia="de-CH"/>
              </w:rPr>
              <w:t>467.75</w:t>
            </w:r>
          </w:p>
        </w:tc>
      </w:tr>
    </w:tbl>
    <w:p w:rsidR="00217841" w:rsidRPr="00CB321C" w:rsidRDefault="00217841" w:rsidP="00217841">
      <w:pPr>
        <w:pStyle w:val="Caption"/>
      </w:pPr>
      <w:bookmarkStart w:id="1126" w:name="_Toc327468205"/>
      <w:r>
        <w:t xml:space="preserve">Tabelle </w:t>
      </w:r>
      <w:fldSimple w:instr=" SEQ Tabelle \* ARABIC ">
        <w:r w:rsidR="000E6CF3">
          <w:rPr>
            <w:noProof/>
          </w:rPr>
          <w:t>54</w:t>
        </w:r>
      </w:fldSimple>
      <w:r w:rsidRPr="00FA1327">
        <w:t xml:space="preserve"> - Arbeitsliste Delia Treichler</w:t>
      </w:r>
      <w:bookmarkEnd w:id="1060"/>
      <w:bookmarkEnd w:id="1126"/>
    </w:p>
    <w:p w:rsidR="00217841" w:rsidRDefault="00217841">
      <w:r>
        <w:br w:type="page"/>
      </w:r>
    </w:p>
    <w:p w:rsidR="00903F4B" w:rsidRDefault="00903F4B" w:rsidP="00903F4B">
      <w:pPr>
        <w:pStyle w:val="Heading1"/>
      </w:pPr>
      <w:bookmarkStart w:id="1127" w:name="_Toc327467529"/>
      <w:bookmarkStart w:id="1128" w:name="Verzeichnisse"/>
      <w:r>
        <w:lastRenderedPageBreak/>
        <w:t>Verzeichnisse</w:t>
      </w:r>
      <w:bookmarkEnd w:id="1127"/>
    </w:p>
    <w:p w:rsidR="007E1B3E" w:rsidRDefault="000D0378">
      <w:pPr>
        <w:pStyle w:val="TOC1"/>
        <w:tabs>
          <w:tab w:val="left" w:pos="800"/>
          <w:tab w:val="right" w:leader="dot" w:pos="9062"/>
        </w:tabs>
        <w:rPr>
          <w:b w:val="0"/>
          <w:noProof/>
          <w:sz w:val="22"/>
          <w:szCs w:val="22"/>
          <w:lang w:eastAsia="de-CH"/>
        </w:rPr>
      </w:pPr>
      <w:r>
        <w:fldChar w:fldCharType="begin"/>
      </w:r>
      <w:r>
        <w:instrText xml:space="preserve"> TOC \b Verzeichnisse \h \z \u \t "Heading </w:instrText>
      </w:r>
      <w:r w:rsidR="00B27235">
        <w:instrText>2;1</w:instrText>
      </w:r>
      <w:r>
        <w:instrText xml:space="preserve">" </w:instrText>
      </w:r>
      <w:r>
        <w:fldChar w:fldCharType="separate"/>
      </w:r>
      <w:hyperlink w:anchor="_Toc327468001" w:history="1">
        <w:r w:rsidR="007E1B3E" w:rsidRPr="00F519F1">
          <w:rPr>
            <w:rStyle w:val="Hyperlink"/>
            <w:noProof/>
          </w:rPr>
          <w:t>VII.1</w:t>
        </w:r>
        <w:r w:rsidR="007E1B3E">
          <w:rPr>
            <w:b w:val="0"/>
            <w:noProof/>
            <w:sz w:val="22"/>
            <w:szCs w:val="22"/>
            <w:lang w:eastAsia="de-CH"/>
          </w:rPr>
          <w:tab/>
        </w:r>
        <w:r w:rsidR="007E1B3E" w:rsidRPr="00F519F1">
          <w:rPr>
            <w:rStyle w:val="Hyperlink"/>
            <w:noProof/>
          </w:rPr>
          <w:t>Abbildungsverzeichnis</w:t>
        </w:r>
        <w:r w:rsidR="007E1B3E">
          <w:rPr>
            <w:noProof/>
            <w:webHidden/>
          </w:rPr>
          <w:tab/>
        </w:r>
        <w:r w:rsidR="007E1B3E">
          <w:rPr>
            <w:noProof/>
            <w:webHidden/>
          </w:rPr>
          <w:fldChar w:fldCharType="begin"/>
        </w:r>
        <w:r w:rsidR="007E1B3E">
          <w:rPr>
            <w:noProof/>
            <w:webHidden/>
          </w:rPr>
          <w:instrText xml:space="preserve"> PAGEREF _Toc327468001 \h </w:instrText>
        </w:r>
        <w:r w:rsidR="007E1B3E">
          <w:rPr>
            <w:noProof/>
            <w:webHidden/>
          </w:rPr>
        </w:r>
        <w:r w:rsidR="007E1B3E">
          <w:rPr>
            <w:noProof/>
            <w:webHidden/>
          </w:rPr>
          <w:fldChar w:fldCharType="separate"/>
        </w:r>
        <w:r w:rsidR="000E6CF3">
          <w:rPr>
            <w:noProof/>
            <w:webHidden/>
          </w:rPr>
          <w:t>235</w:t>
        </w:r>
        <w:r w:rsidR="007E1B3E">
          <w:rPr>
            <w:noProof/>
            <w:webHidden/>
          </w:rPr>
          <w:fldChar w:fldCharType="end"/>
        </w:r>
      </w:hyperlink>
    </w:p>
    <w:p w:rsidR="007E1B3E" w:rsidRDefault="00B95EE1">
      <w:pPr>
        <w:pStyle w:val="TOC1"/>
        <w:tabs>
          <w:tab w:val="left" w:pos="800"/>
          <w:tab w:val="right" w:leader="dot" w:pos="9062"/>
        </w:tabs>
        <w:rPr>
          <w:b w:val="0"/>
          <w:noProof/>
          <w:sz w:val="22"/>
          <w:szCs w:val="22"/>
          <w:lang w:eastAsia="de-CH"/>
        </w:rPr>
      </w:pPr>
      <w:hyperlink w:anchor="_Toc327468002" w:history="1">
        <w:r w:rsidR="007E1B3E" w:rsidRPr="00F519F1">
          <w:rPr>
            <w:rStyle w:val="Hyperlink"/>
            <w:noProof/>
          </w:rPr>
          <w:t>VII.2</w:t>
        </w:r>
        <w:r w:rsidR="007E1B3E">
          <w:rPr>
            <w:b w:val="0"/>
            <w:noProof/>
            <w:sz w:val="22"/>
            <w:szCs w:val="22"/>
            <w:lang w:eastAsia="de-CH"/>
          </w:rPr>
          <w:tab/>
        </w:r>
        <w:r w:rsidR="007E1B3E" w:rsidRPr="00F519F1">
          <w:rPr>
            <w:rStyle w:val="Hyperlink"/>
            <w:noProof/>
          </w:rPr>
          <w:t>Tabellenverzeichnis</w:t>
        </w:r>
        <w:r w:rsidR="007E1B3E">
          <w:rPr>
            <w:noProof/>
            <w:webHidden/>
          </w:rPr>
          <w:tab/>
        </w:r>
        <w:r w:rsidR="007E1B3E">
          <w:rPr>
            <w:noProof/>
            <w:webHidden/>
          </w:rPr>
          <w:fldChar w:fldCharType="begin"/>
        </w:r>
        <w:r w:rsidR="007E1B3E">
          <w:rPr>
            <w:noProof/>
            <w:webHidden/>
          </w:rPr>
          <w:instrText xml:space="preserve"> PAGEREF _Toc327468002 \h </w:instrText>
        </w:r>
        <w:r w:rsidR="007E1B3E">
          <w:rPr>
            <w:noProof/>
            <w:webHidden/>
          </w:rPr>
        </w:r>
        <w:r w:rsidR="007E1B3E">
          <w:rPr>
            <w:noProof/>
            <w:webHidden/>
          </w:rPr>
          <w:fldChar w:fldCharType="separate"/>
        </w:r>
        <w:r w:rsidR="000E6CF3">
          <w:rPr>
            <w:noProof/>
            <w:webHidden/>
          </w:rPr>
          <w:t>238</w:t>
        </w:r>
        <w:r w:rsidR="007E1B3E">
          <w:rPr>
            <w:noProof/>
            <w:webHidden/>
          </w:rPr>
          <w:fldChar w:fldCharType="end"/>
        </w:r>
      </w:hyperlink>
    </w:p>
    <w:p w:rsidR="000D0378" w:rsidRDefault="000D0378" w:rsidP="000D0378">
      <w:r>
        <w:fldChar w:fldCharType="end"/>
      </w:r>
    </w:p>
    <w:p w:rsidR="00B27235" w:rsidRDefault="00B27235">
      <w:pPr>
        <w:rPr>
          <w:rFonts w:asciiTheme="majorHAnsi" w:hAnsiTheme="majorHAnsi"/>
          <w:b/>
          <w:color w:val="FFFFFF" w:themeColor="background1"/>
          <w:spacing w:val="15"/>
          <w:sz w:val="24"/>
          <w:szCs w:val="22"/>
        </w:rPr>
      </w:pPr>
      <w:r>
        <w:br w:type="page"/>
      </w:r>
    </w:p>
    <w:p w:rsidR="00903F4B" w:rsidRDefault="00903F4B" w:rsidP="00903F4B">
      <w:pPr>
        <w:pStyle w:val="Heading2"/>
      </w:pPr>
      <w:bookmarkStart w:id="1129" w:name="_Toc327468001"/>
      <w:r>
        <w:lastRenderedPageBreak/>
        <w:t>Abbildungsverzeichnis</w:t>
      </w:r>
      <w:bookmarkEnd w:id="1129"/>
    </w:p>
    <w:p w:rsidR="007E1B3E" w:rsidRDefault="00903F4B">
      <w:pPr>
        <w:pStyle w:val="TableofFigures"/>
        <w:tabs>
          <w:tab w:val="right" w:leader="dot" w:pos="9062"/>
        </w:tabs>
        <w:rPr>
          <w:noProof/>
          <w:sz w:val="22"/>
          <w:szCs w:val="22"/>
          <w:lang w:eastAsia="de-CH"/>
        </w:rPr>
      </w:pPr>
      <w:r>
        <w:fldChar w:fldCharType="begin"/>
      </w:r>
      <w:r>
        <w:instrText xml:space="preserve"> TOC \h \z \c "Abbildung" </w:instrText>
      </w:r>
      <w:r>
        <w:fldChar w:fldCharType="separate"/>
      </w:r>
      <w:hyperlink w:anchor="_Toc327468003" w:history="1">
        <w:r w:rsidR="007E1B3E" w:rsidRPr="00F27B4C">
          <w:rPr>
            <w:rStyle w:val="Hyperlink"/>
            <w:noProof/>
          </w:rPr>
          <w:t>Abbildung 1 - Videowall im Eingangsbereich des Verwaltungsgebäudes</w:t>
        </w:r>
        <w:r w:rsidR="007E1B3E">
          <w:rPr>
            <w:noProof/>
            <w:webHidden/>
          </w:rPr>
          <w:tab/>
        </w:r>
        <w:r w:rsidR="007E1B3E">
          <w:rPr>
            <w:noProof/>
            <w:webHidden/>
          </w:rPr>
          <w:fldChar w:fldCharType="begin"/>
        </w:r>
        <w:r w:rsidR="007E1B3E">
          <w:rPr>
            <w:noProof/>
            <w:webHidden/>
          </w:rPr>
          <w:instrText xml:space="preserve"> PAGEREF _Toc327468003 \h </w:instrText>
        </w:r>
        <w:r w:rsidR="007E1B3E">
          <w:rPr>
            <w:noProof/>
            <w:webHidden/>
          </w:rPr>
        </w:r>
        <w:r w:rsidR="007E1B3E">
          <w:rPr>
            <w:noProof/>
            <w:webHidden/>
          </w:rPr>
          <w:fldChar w:fldCharType="separate"/>
        </w:r>
        <w:r w:rsidR="000E6CF3">
          <w:rPr>
            <w:noProof/>
            <w:webHidden/>
          </w:rPr>
          <w:t>4</w:t>
        </w:r>
        <w:r w:rsidR="007E1B3E">
          <w:rPr>
            <w:noProof/>
            <w:webHidden/>
          </w:rPr>
          <w:fldChar w:fldCharType="end"/>
        </w:r>
      </w:hyperlink>
    </w:p>
    <w:p w:rsidR="007E1B3E" w:rsidRDefault="00B95EE1">
      <w:pPr>
        <w:pStyle w:val="TableofFigures"/>
        <w:tabs>
          <w:tab w:val="right" w:leader="dot" w:pos="9062"/>
        </w:tabs>
        <w:rPr>
          <w:noProof/>
          <w:sz w:val="22"/>
          <w:szCs w:val="22"/>
          <w:lang w:eastAsia="de-CH"/>
        </w:rPr>
      </w:pPr>
      <w:hyperlink w:anchor="_Toc327468004" w:history="1">
        <w:r w:rsidR="007E1B3E" w:rsidRPr="00F27B4C">
          <w:rPr>
            <w:rStyle w:val="Hyperlink"/>
            <w:noProof/>
          </w:rPr>
          <w:t>Abbildung 2 - Kinect, Bildquelle: www.wikipedia.org</w:t>
        </w:r>
        <w:r w:rsidR="007E1B3E">
          <w:rPr>
            <w:noProof/>
            <w:webHidden/>
          </w:rPr>
          <w:tab/>
        </w:r>
        <w:r w:rsidR="007E1B3E">
          <w:rPr>
            <w:noProof/>
            <w:webHidden/>
          </w:rPr>
          <w:fldChar w:fldCharType="begin"/>
        </w:r>
        <w:r w:rsidR="007E1B3E">
          <w:rPr>
            <w:noProof/>
            <w:webHidden/>
          </w:rPr>
          <w:instrText xml:space="preserve"> PAGEREF _Toc327468004 \h </w:instrText>
        </w:r>
        <w:r w:rsidR="007E1B3E">
          <w:rPr>
            <w:noProof/>
            <w:webHidden/>
          </w:rPr>
        </w:r>
        <w:r w:rsidR="007E1B3E">
          <w:rPr>
            <w:noProof/>
            <w:webHidden/>
          </w:rPr>
          <w:fldChar w:fldCharType="separate"/>
        </w:r>
        <w:r w:rsidR="000E6CF3">
          <w:rPr>
            <w:noProof/>
            <w:webHidden/>
          </w:rPr>
          <w:t>5</w:t>
        </w:r>
        <w:r w:rsidR="007E1B3E">
          <w:rPr>
            <w:noProof/>
            <w:webHidden/>
          </w:rPr>
          <w:fldChar w:fldCharType="end"/>
        </w:r>
      </w:hyperlink>
    </w:p>
    <w:p w:rsidR="007E1B3E" w:rsidRDefault="00B95EE1">
      <w:pPr>
        <w:pStyle w:val="TableofFigures"/>
        <w:tabs>
          <w:tab w:val="right" w:leader="dot" w:pos="9062"/>
        </w:tabs>
        <w:rPr>
          <w:noProof/>
          <w:sz w:val="22"/>
          <w:szCs w:val="22"/>
          <w:lang w:eastAsia="de-CH"/>
        </w:rPr>
      </w:pPr>
      <w:hyperlink w:anchor="_Toc327468005" w:history="1">
        <w:r w:rsidR="007E1B3E" w:rsidRPr="00F27B4C">
          <w:rPr>
            <w:rStyle w:val="Hyperlink"/>
            <w:noProof/>
          </w:rPr>
          <w:t>Abbildung 3 - Projektion der 3 x 3 55" Monitorkonstellation im Eingangsbereich des Verwaltungsgebäudes</w:t>
        </w:r>
        <w:r w:rsidR="007E1B3E">
          <w:rPr>
            <w:noProof/>
            <w:webHidden/>
          </w:rPr>
          <w:tab/>
        </w:r>
        <w:r w:rsidR="007E1B3E">
          <w:rPr>
            <w:noProof/>
            <w:webHidden/>
          </w:rPr>
          <w:fldChar w:fldCharType="begin"/>
        </w:r>
        <w:r w:rsidR="007E1B3E">
          <w:rPr>
            <w:noProof/>
            <w:webHidden/>
          </w:rPr>
          <w:instrText xml:space="preserve"> PAGEREF _Toc327468005 \h </w:instrText>
        </w:r>
        <w:r w:rsidR="007E1B3E">
          <w:rPr>
            <w:noProof/>
            <w:webHidden/>
          </w:rPr>
        </w:r>
        <w:r w:rsidR="007E1B3E">
          <w:rPr>
            <w:noProof/>
            <w:webHidden/>
          </w:rPr>
          <w:fldChar w:fldCharType="separate"/>
        </w:r>
        <w:r w:rsidR="000E6CF3">
          <w:rPr>
            <w:noProof/>
            <w:webHidden/>
          </w:rPr>
          <w:t>6</w:t>
        </w:r>
        <w:r w:rsidR="007E1B3E">
          <w:rPr>
            <w:noProof/>
            <w:webHidden/>
          </w:rPr>
          <w:fldChar w:fldCharType="end"/>
        </w:r>
      </w:hyperlink>
    </w:p>
    <w:p w:rsidR="007E1B3E" w:rsidRDefault="00B95EE1">
      <w:pPr>
        <w:pStyle w:val="TableofFigures"/>
        <w:tabs>
          <w:tab w:val="right" w:leader="dot" w:pos="9062"/>
        </w:tabs>
        <w:rPr>
          <w:noProof/>
          <w:sz w:val="22"/>
          <w:szCs w:val="22"/>
          <w:lang w:eastAsia="de-CH"/>
        </w:rPr>
      </w:pPr>
      <w:hyperlink w:anchor="_Toc327468006" w:history="1">
        <w:r w:rsidR="007E1B3E" w:rsidRPr="00F27B4C">
          <w:rPr>
            <w:rStyle w:val="Hyperlink"/>
            <w:noProof/>
          </w:rPr>
          <w:t>Abbildung 4 - Testhardware</w:t>
        </w:r>
        <w:r w:rsidR="007E1B3E">
          <w:rPr>
            <w:noProof/>
            <w:webHidden/>
          </w:rPr>
          <w:tab/>
        </w:r>
        <w:r w:rsidR="007E1B3E">
          <w:rPr>
            <w:noProof/>
            <w:webHidden/>
          </w:rPr>
          <w:fldChar w:fldCharType="begin"/>
        </w:r>
        <w:r w:rsidR="007E1B3E">
          <w:rPr>
            <w:noProof/>
            <w:webHidden/>
          </w:rPr>
          <w:instrText xml:space="preserve"> PAGEREF _Toc327468006 \h </w:instrText>
        </w:r>
        <w:r w:rsidR="007E1B3E">
          <w:rPr>
            <w:noProof/>
            <w:webHidden/>
          </w:rPr>
        </w:r>
        <w:r w:rsidR="007E1B3E">
          <w:rPr>
            <w:noProof/>
            <w:webHidden/>
          </w:rPr>
          <w:fldChar w:fldCharType="separate"/>
        </w:r>
        <w:r w:rsidR="000E6CF3">
          <w:rPr>
            <w:noProof/>
            <w:webHidden/>
          </w:rPr>
          <w:t>6</w:t>
        </w:r>
        <w:r w:rsidR="007E1B3E">
          <w:rPr>
            <w:noProof/>
            <w:webHidden/>
          </w:rPr>
          <w:fldChar w:fldCharType="end"/>
        </w:r>
      </w:hyperlink>
    </w:p>
    <w:p w:rsidR="007E1B3E" w:rsidRDefault="00B95EE1">
      <w:pPr>
        <w:pStyle w:val="TableofFigures"/>
        <w:tabs>
          <w:tab w:val="right" w:leader="dot" w:pos="9062"/>
        </w:tabs>
        <w:rPr>
          <w:noProof/>
          <w:sz w:val="22"/>
          <w:szCs w:val="22"/>
          <w:lang w:eastAsia="de-CH"/>
        </w:rPr>
      </w:pPr>
      <w:hyperlink w:anchor="_Toc327468007" w:history="1">
        <w:r w:rsidR="007E1B3E" w:rsidRPr="00F27B4C">
          <w:rPr>
            <w:rStyle w:val="Hyperlink"/>
            <w:noProof/>
          </w:rPr>
          <w:t>Abbildung 5 - Auslastung der Abstandszonen (aus Passantenanalyse) und Kinect Skelett-Erkennungsbereich</w:t>
        </w:r>
        <w:r w:rsidR="007E1B3E">
          <w:rPr>
            <w:noProof/>
            <w:webHidden/>
          </w:rPr>
          <w:tab/>
        </w:r>
        <w:r w:rsidR="007E1B3E">
          <w:rPr>
            <w:noProof/>
            <w:webHidden/>
          </w:rPr>
          <w:fldChar w:fldCharType="begin"/>
        </w:r>
        <w:r w:rsidR="007E1B3E">
          <w:rPr>
            <w:noProof/>
            <w:webHidden/>
          </w:rPr>
          <w:instrText xml:space="preserve"> PAGEREF _Toc327468007 \h </w:instrText>
        </w:r>
        <w:r w:rsidR="007E1B3E">
          <w:rPr>
            <w:noProof/>
            <w:webHidden/>
          </w:rPr>
        </w:r>
        <w:r w:rsidR="007E1B3E">
          <w:rPr>
            <w:noProof/>
            <w:webHidden/>
          </w:rPr>
          <w:fldChar w:fldCharType="separate"/>
        </w:r>
        <w:r w:rsidR="000E6CF3">
          <w:rPr>
            <w:noProof/>
            <w:webHidden/>
          </w:rPr>
          <w:t>8</w:t>
        </w:r>
        <w:r w:rsidR="007E1B3E">
          <w:rPr>
            <w:noProof/>
            <w:webHidden/>
          </w:rPr>
          <w:fldChar w:fldCharType="end"/>
        </w:r>
      </w:hyperlink>
    </w:p>
    <w:p w:rsidR="007E1B3E" w:rsidRDefault="00B95EE1">
      <w:pPr>
        <w:pStyle w:val="TableofFigures"/>
        <w:tabs>
          <w:tab w:val="right" w:leader="dot" w:pos="9062"/>
        </w:tabs>
        <w:rPr>
          <w:noProof/>
          <w:sz w:val="22"/>
          <w:szCs w:val="22"/>
          <w:lang w:eastAsia="de-CH"/>
        </w:rPr>
      </w:pPr>
      <w:hyperlink w:anchor="_Toc327468008" w:history="1">
        <w:r w:rsidR="007E1B3E" w:rsidRPr="00F27B4C">
          <w:rPr>
            <w:rStyle w:val="Hyperlink"/>
            <w:noProof/>
          </w:rPr>
          <w:t>Abbildung 6 - Usability Test</w:t>
        </w:r>
        <w:r w:rsidR="007E1B3E">
          <w:rPr>
            <w:noProof/>
            <w:webHidden/>
          </w:rPr>
          <w:tab/>
        </w:r>
        <w:r w:rsidR="007E1B3E">
          <w:rPr>
            <w:noProof/>
            <w:webHidden/>
          </w:rPr>
          <w:fldChar w:fldCharType="begin"/>
        </w:r>
        <w:r w:rsidR="007E1B3E">
          <w:rPr>
            <w:noProof/>
            <w:webHidden/>
          </w:rPr>
          <w:instrText xml:space="preserve"> PAGEREF _Toc327468008 \h </w:instrText>
        </w:r>
        <w:r w:rsidR="007E1B3E">
          <w:rPr>
            <w:noProof/>
            <w:webHidden/>
          </w:rPr>
        </w:r>
        <w:r w:rsidR="007E1B3E">
          <w:rPr>
            <w:noProof/>
            <w:webHidden/>
          </w:rPr>
          <w:fldChar w:fldCharType="separate"/>
        </w:r>
        <w:r w:rsidR="000E6CF3">
          <w:rPr>
            <w:noProof/>
            <w:webHidden/>
          </w:rPr>
          <w:t>9</w:t>
        </w:r>
        <w:r w:rsidR="007E1B3E">
          <w:rPr>
            <w:noProof/>
            <w:webHidden/>
          </w:rPr>
          <w:fldChar w:fldCharType="end"/>
        </w:r>
      </w:hyperlink>
    </w:p>
    <w:p w:rsidR="007E1B3E" w:rsidRDefault="00B95EE1">
      <w:pPr>
        <w:pStyle w:val="TableofFigures"/>
        <w:tabs>
          <w:tab w:val="right" w:leader="dot" w:pos="9062"/>
        </w:tabs>
        <w:rPr>
          <w:noProof/>
          <w:sz w:val="22"/>
          <w:szCs w:val="22"/>
          <w:lang w:eastAsia="de-CH"/>
        </w:rPr>
      </w:pPr>
      <w:hyperlink r:id="rId197" w:anchor="_Toc327468009" w:history="1">
        <w:r w:rsidR="007E1B3E" w:rsidRPr="00F27B4C">
          <w:rPr>
            <w:rStyle w:val="Hyperlink"/>
            <w:noProof/>
          </w:rPr>
          <w:t>Abbildung 1 - Gebäude der HSR, Bildquelle: www.hsr.ch</w:t>
        </w:r>
        <w:r w:rsidR="007E1B3E">
          <w:rPr>
            <w:noProof/>
            <w:webHidden/>
          </w:rPr>
          <w:tab/>
        </w:r>
        <w:r w:rsidR="007E1B3E">
          <w:rPr>
            <w:noProof/>
            <w:webHidden/>
          </w:rPr>
          <w:fldChar w:fldCharType="begin"/>
        </w:r>
        <w:r w:rsidR="007E1B3E">
          <w:rPr>
            <w:noProof/>
            <w:webHidden/>
          </w:rPr>
          <w:instrText xml:space="preserve"> PAGEREF _Toc327468009 \h </w:instrText>
        </w:r>
        <w:r w:rsidR="007E1B3E">
          <w:rPr>
            <w:noProof/>
            <w:webHidden/>
          </w:rPr>
        </w:r>
        <w:r w:rsidR="007E1B3E">
          <w:rPr>
            <w:noProof/>
            <w:webHidden/>
          </w:rPr>
          <w:fldChar w:fldCharType="separate"/>
        </w:r>
        <w:r w:rsidR="000E6CF3">
          <w:rPr>
            <w:noProof/>
            <w:webHidden/>
          </w:rPr>
          <w:t>25</w:t>
        </w:r>
        <w:r w:rsidR="007E1B3E">
          <w:rPr>
            <w:noProof/>
            <w:webHidden/>
          </w:rPr>
          <w:fldChar w:fldCharType="end"/>
        </w:r>
      </w:hyperlink>
    </w:p>
    <w:p w:rsidR="007E1B3E" w:rsidRDefault="00B95EE1">
      <w:pPr>
        <w:pStyle w:val="TableofFigures"/>
        <w:tabs>
          <w:tab w:val="right" w:leader="dot" w:pos="9062"/>
        </w:tabs>
        <w:rPr>
          <w:noProof/>
          <w:sz w:val="22"/>
          <w:szCs w:val="22"/>
          <w:lang w:eastAsia="de-CH"/>
        </w:rPr>
      </w:pPr>
      <w:hyperlink w:anchor="_Toc327468010" w:history="1">
        <w:r w:rsidR="007E1B3E" w:rsidRPr="00F27B4C">
          <w:rPr>
            <w:rStyle w:val="Hyperlink"/>
            <w:noProof/>
          </w:rPr>
          <w:t>Abbildung 8 - Konfiguration der HoloWall, Bildquelle [matsushita03]</w:t>
        </w:r>
        <w:r w:rsidR="007E1B3E">
          <w:rPr>
            <w:noProof/>
            <w:webHidden/>
          </w:rPr>
          <w:tab/>
        </w:r>
        <w:r w:rsidR="007E1B3E">
          <w:rPr>
            <w:noProof/>
            <w:webHidden/>
          </w:rPr>
          <w:fldChar w:fldCharType="begin"/>
        </w:r>
        <w:r w:rsidR="007E1B3E">
          <w:rPr>
            <w:noProof/>
            <w:webHidden/>
          </w:rPr>
          <w:instrText xml:space="preserve"> PAGEREF _Toc327468010 \h </w:instrText>
        </w:r>
        <w:r w:rsidR="007E1B3E">
          <w:rPr>
            <w:noProof/>
            <w:webHidden/>
          </w:rPr>
        </w:r>
        <w:r w:rsidR="007E1B3E">
          <w:rPr>
            <w:noProof/>
            <w:webHidden/>
          </w:rPr>
          <w:fldChar w:fldCharType="separate"/>
        </w:r>
        <w:r w:rsidR="000E6CF3">
          <w:rPr>
            <w:noProof/>
            <w:webHidden/>
          </w:rPr>
          <w:t>30</w:t>
        </w:r>
        <w:r w:rsidR="007E1B3E">
          <w:rPr>
            <w:noProof/>
            <w:webHidden/>
          </w:rPr>
          <w:fldChar w:fldCharType="end"/>
        </w:r>
      </w:hyperlink>
    </w:p>
    <w:p w:rsidR="007E1B3E" w:rsidRDefault="00B95EE1">
      <w:pPr>
        <w:pStyle w:val="TableofFigures"/>
        <w:tabs>
          <w:tab w:val="right" w:leader="dot" w:pos="9062"/>
        </w:tabs>
        <w:rPr>
          <w:noProof/>
          <w:sz w:val="22"/>
          <w:szCs w:val="22"/>
          <w:lang w:eastAsia="de-CH"/>
        </w:rPr>
      </w:pPr>
      <w:hyperlink w:anchor="_Toc327468011" w:history="1">
        <w:r w:rsidR="007E1B3E" w:rsidRPr="00F27B4C">
          <w:rPr>
            <w:rStyle w:val="Hyperlink"/>
            <w:noProof/>
          </w:rPr>
          <w:t>Abbildung 9 - Touch Wall Setup: It's Mine, Dont't Touch!, Bildquelle: [peltonen08]</w:t>
        </w:r>
        <w:r w:rsidR="007E1B3E">
          <w:rPr>
            <w:noProof/>
            <w:webHidden/>
          </w:rPr>
          <w:tab/>
        </w:r>
        <w:r w:rsidR="007E1B3E">
          <w:rPr>
            <w:noProof/>
            <w:webHidden/>
          </w:rPr>
          <w:fldChar w:fldCharType="begin"/>
        </w:r>
        <w:r w:rsidR="007E1B3E">
          <w:rPr>
            <w:noProof/>
            <w:webHidden/>
          </w:rPr>
          <w:instrText xml:space="preserve"> PAGEREF _Toc327468011 \h </w:instrText>
        </w:r>
        <w:r w:rsidR="007E1B3E">
          <w:rPr>
            <w:noProof/>
            <w:webHidden/>
          </w:rPr>
        </w:r>
        <w:r w:rsidR="007E1B3E">
          <w:rPr>
            <w:noProof/>
            <w:webHidden/>
          </w:rPr>
          <w:fldChar w:fldCharType="separate"/>
        </w:r>
        <w:r w:rsidR="000E6CF3">
          <w:rPr>
            <w:noProof/>
            <w:webHidden/>
          </w:rPr>
          <w:t>31</w:t>
        </w:r>
        <w:r w:rsidR="007E1B3E">
          <w:rPr>
            <w:noProof/>
            <w:webHidden/>
          </w:rPr>
          <w:fldChar w:fldCharType="end"/>
        </w:r>
      </w:hyperlink>
    </w:p>
    <w:p w:rsidR="007E1B3E" w:rsidRDefault="00B95EE1">
      <w:pPr>
        <w:pStyle w:val="TableofFigures"/>
        <w:tabs>
          <w:tab w:val="right" w:leader="dot" w:pos="9062"/>
        </w:tabs>
        <w:rPr>
          <w:noProof/>
          <w:sz w:val="22"/>
          <w:szCs w:val="22"/>
          <w:lang w:eastAsia="de-CH"/>
        </w:rPr>
      </w:pPr>
      <w:hyperlink w:anchor="_Toc327468012" w:history="1">
        <w:r w:rsidR="007E1B3E" w:rsidRPr="00F27B4C">
          <w:rPr>
            <w:rStyle w:val="Hyperlink"/>
            <w:noProof/>
          </w:rPr>
          <w:t>Abbildung 10 - Extending Touch, Bildquelle [schick09]</w:t>
        </w:r>
        <w:r w:rsidR="007E1B3E">
          <w:rPr>
            <w:noProof/>
            <w:webHidden/>
          </w:rPr>
          <w:tab/>
        </w:r>
        <w:r w:rsidR="007E1B3E">
          <w:rPr>
            <w:noProof/>
            <w:webHidden/>
          </w:rPr>
          <w:fldChar w:fldCharType="begin"/>
        </w:r>
        <w:r w:rsidR="007E1B3E">
          <w:rPr>
            <w:noProof/>
            <w:webHidden/>
          </w:rPr>
          <w:instrText xml:space="preserve"> PAGEREF _Toc327468012 \h </w:instrText>
        </w:r>
        <w:r w:rsidR="007E1B3E">
          <w:rPr>
            <w:noProof/>
            <w:webHidden/>
          </w:rPr>
        </w:r>
        <w:r w:rsidR="007E1B3E">
          <w:rPr>
            <w:noProof/>
            <w:webHidden/>
          </w:rPr>
          <w:fldChar w:fldCharType="separate"/>
        </w:r>
        <w:r w:rsidR="000E6CF3">
          <w:rPr>
            <w:noProof/>
            <w:webHidden/>
          </w:rPr>
          <w:t>31</w:t>
        </w:r>
        <w:r w:rsidR="007E1B3E">
          <w:rPr>
            <w:noProof/>
            <w:webHidden/>
          </w:rPr>
          <w:fldChar w:fldCharType="end"/>
        </w:r>
      </w:hyperlink>
    </w:p>
    <w:p w:rsidR="007E1B3E" w:rsidRDefault="00B95EE1">
      <w:pPr>
        <w:pStyle w:val="TableofFigures"/>
        <w:tabs>
          <w:tab w:val="right" w:leader="dot" w:pos="9062"/>
        </w:tabs>
        <w:rPr>
          <w:noProof/>
          <w:sz w:val="22"/>
          <w:szCs w:val="22"/>
          <w:lang w:eastAsia="de-CH"/>
        </w:rPr>
      </w:pPr>
      <w:hyperlink w:anchor="_Toc327468013" w:history="1">
        <w:r w:rsidR="007E1B3E" w:rsidRPr="00F27B4C">
          <w:rPr>
            <w:rStyle w:val="Hyperlink"/>
            <w:noProof/>
          </w:rPr>
          <w:t>Abbildung 11 - Skeletal Tracking, Bildquelle [zhang12]</w:t>
        </w:r>
        <w:r w:rsidR="007E1B3E">
          <w:rPr>
            <w:noProof/>
            <w:webHidden/>
          </w:rPr>
          <w:tab/>
        </w:r>
        <w:r w:rsidR="007E1B3E">
          <w:rPr>
            <w:noProof/>
            <w:webHidden/>
          </w:rPr>
          <w:fldChar w:fldCharType="begin"/>
        </w:r>
        <w:r w:rsidR="007E1B3E">
          <w:rPr>
            <w:noProof/>
            <w:webHidden/>
          </w:rPr>
          <w:instrText xml:space="preserve"> PAGEREF _Toc327468013 \h </w:instrText>
        </w:r>
        <w:r w:rsidR="007E1B3E">
          <w:rPr>
            <w:noProof/>
            <w:webHidden/>
          </w:rPr>
        </w:r>
        <w:r w:rsidR="007E1B3E">
          <w:rPr>
            <w:noProof/>
            <w:webHidden/>
          </w:rPr>
          <w:fldChar w:fldCharType="separate"/>
        </w:r>
        <w:r w:rsidR="000E6CF3">
          <w:rPr>
            <w:noProof/>
            <w:webHidden/>
          </w:rPr>
          <w:t>32</w:t>
        </w:r>
        <w:r w:rsidR="007E1B3E">
          <w:rPr>
            <w:noProof/>
            <w:webHidden/>
          </w:rPr>
          <w:fldChar w:fldCharType="end"/>
        </w:r>
      </w:hyperlink>
    </w:p>
    <w:p w:rsidR="007E1B3E" w:rsidRDefault="00B95EE1">
      <w:pPr>
        <w:pStyle w:val="TableofFigures"/>
        <w:tabs>
          <w:tab w:val="right" w:leader="dot" w:pos="9062"/>
        </w:tabs>
        <w:rPr>
          <w:noProof/>
          <w:sz w:val="22"/>
          <w:szCs w:val="22"/>
          <w:lang w:eastAsia="de-CH"/>
        </w:rPr>
      </w:pPr>
      <w:hyperlink w:anchor="_Toc327468014" w:history="1">
        <w:r w:rsidR="007E1B3E" w:rsidRPr="00F27B4C">
          <w:rPr>
            <w:rStyle w:val="Hyperlink"/>
            <w:noProof/>
          </w:rPr>
          <w:t>Abbildung 12 - Leap Motion Sensor, Bildquelle:  www.technobuffalo.com</w:t>
        </w:r>
        <w:r w:rsidR="007E1B3E">
          <w:rPr>
            <w:noProof/>
            <w:webHidden/>
          </w:rPr>
          <w:tab/>
        </w:r>
        <w:r w:rsidR="007E1B3E">
          <w:rPr>
            <w:noProof/>
            <w:webHidden/>
          </w:rPr>
          <w:fldChar w:fldCharType="begin"/>
        </w:r>
        <w:r w:rsidR="007E1B3E">
          <w:rPr>
            <w:noProof/>
            <w:webHidden/>
          </w:rPr>
          <w:instrText xml:space="preserve"> PAGEREF _Toc327468014 \h </w:instrText>
        </w:r>
        <w:r w:rsidR="007E1B3E">
          <w:rPr>
            <w:noProof/>
            <w:webHidden/>
          </w:rPr>
        </w:r>
        <w:r w:rsidR="007E1B3E">
          <w:rPr>
            <w:noProof/>
            <w:webHidden/>
          </w:rPr>
          <w:fldChar w:fldCharType="separate"/>
        </w:r>
        <w:r w:rsidR="000E6CF3">
          <w:rPr>
            <w:noProof/>
            <w:webHidden/>
          </w:rPr>
          <w:t>32</w:t>
        </w:r>
        <w:r w:rsidR="007E1B3E">
          <w:rPr>
            <w:noProof/>
            <w:webHidden/>
          </w:rPr>
          <w:fldChar w:fldCharType="end"/>
        </w:r>
      </w:hyperlink>
    </w:p>
    <w:p w:rsidR="007E1B3E" w:rsidRDefault="00B95EE1">
      <w:pPr>
        <w:pStyle w:val="TableofFigures"/>
        <w:tabs>
          <w:tab w:val="right" w:leader="dot" w:pos="9062"/>
        </w:tabs>
        <w:rPr>
          <w:noProof/>
          <w:sz w:val="22"/>
          <w:szCs w:val="22"/>
          <w:lang w:eastAsia="de-CH"/>
        </w:rPr>
      </w:pPr>
      <w:hyperlink w:anchor="_Toc327468015" w:history="1">
        <w:r w:rsidR="007E1B3E" w:rsidRPr="00F27B4C">
          <w:rPr>
            <w:rStyle w:val="Hyperlink"/>
            <w:noProof/>
          </w:rPr>
          <w:t>Abbildung 13 - Panasonic D-IMager, Bildquelle: www.panasonic.biz</w:t>
        </w:r>
        <w:r w:rsidR="007E1B3E">
          <w:rPr>
            <w:noProof/>
            <w:webHidden/>
          </w:rPr>
          <w:tab/>
        </w:r>
        <w:r w:rsidR="007E1B3E">
          <w:rPr>
            <w:noProof/>
            <w:webHidden/>
          </w:rPr>
          <w:fldChar w:fldCharType="begin"/>
        </w:r>
        <w:r w:rsidR="007E1B3E">
          <w:rPr>
            <w:noProof/>
            <w:webHidden/>
          </w:rPr>
          <w:instrText xml:space="preserve"> PAGEREF _Toc327468015 \h </w:instrText>
        </w:r>
        <w:r w:rsidR="007E1B3E">
          <w:rPr>
            <w:noProof/>
            <w:webHidden/>
          </w:rPr>
        </w:r>
        <w:r w:rsidR="007E1B3E">
          <w:rPr>
            <w:noProof/>
            <w:webHidden/>
          </w:rPr>
          <w:fldChar w:fldCharType="separate"/>
        </w:r>
        <w:r w:rsidR="000E6CF3">
          <w:rPr>
            <w:noProof/>
            <w:webHidden/>
          </w:rPr>
          <w:t>33</w:t>
        </w:r>
        <w:r w:rsidR="007E1B3E">
          <w:rPr>
            <w:noProof/>
            <w:webHidden/>
          </w:rPr>
          <w:fldChar w:fldCharType="end"/>
        </w:r>
      </w:hyperlink>
    </w:p>
    <w:p w:rsidR="007E1B3E" w:rsidRDefault="00B95EE1">
      <w:pPr>
        <w:pStyle w:val="TableofFigures"/>
        <w:tabs>
          <w:tab w:val="right" w:leader="dot" w:pos="9062"/>
        </w:tabs>
        <w:rPr>
          <w:noProof/>
          <w:sz w:val="22"/>
          <w:szCs w:val="22"/>
          <w:lang w:eastAsia="de-CH"/>
        </w:rPr>
      </w:pPr>
      <w:hyperlink w:anchor="_Toc327468016" w:history="1">
        <w:r w:rsidR="007E1B3E" w:rsidRPr="00F27B4C">
          <w:rPr>
            <w:rStyle w:val="Hyperlink"/>
            <w:noProof/>
            <w:lang w:val="fr-CH"/>
          </w:rPr>
          <w:t>Abbildung 14 - Dance Dance Revolution Game, Bildquelle : www.wikipedia.org</w:t>
        </w:r>
        <w:r w:rsidR="007E1B3E">
          <w:rPr>
            <w:noProof/>
            <w:webHidden/>
          </w:rPr>
          <w:tab/>
        </w:r>
        <w:r w:rsidR="007E1B3E">
          <w:rPr>
            <w:noProof/>
            <w:webHidden/>
          </w:rPr>
          <w:fldChar w:fldCharType="begin"/>
        </w:r>
        <w:r w:rsidR="007E1B3E">
          <w:rPr>
            <w:noProof/>
            <w:webHidden/>
          </w:rPr>
          <w:instrText xml:space="preserve"> PAGEREF _Toc327468016 \h </w:instrText>
        </w:r>
        <w:r w:rsidR="007E1B3E">
          <w:rPr>
            <w:noProof/>
            <w:webHidden/>
          </w:rPr>
        </w:r>
        <w:r w:rsidR="007E1B3E">
          <w:rPr>
            <w:noProof/>
            <w:webHidden/>
          </w:rPr>
          <w:fldChar w:fldCharType="separate"/>
        </w:r>
        <w:r w:rsidR="000E6CF3">
          <w:rPr>
            <w:noProof/>
            <w:webHidden/>
          </w:rPr>
          <w:t>33</w:t>
        </w:r>
        <w:r w:rsidR="007E1B3E">
          <w:rPr>
            <w:noProof/>
            <w:webHidden/>
          </w:rPr>
          <w:fldChar w:fldCharType="end"/>
        </w:r>
      </w:hyperlink>
    </w:p>
    <w:p w:rsidR="007E1B3E" w:rsidRDefault="00B95EE1">
      <w:pPr>
        <w:pStyle w:val="TableofFigures"/>
        <w:tabs>
          <w:tab w:val="right" w:leader="dot" w:pos="9062"/>
        </w:tabs>
        <w:rPr>
          <w:noProof/>
          <w:sz w:val="22"/>
          <w:szCs w:val="22"/>
          <w:lang w:eastAsia="de-CH"/>
        </w:rPr>
      </w:pPr>
      <w:hyperlink w:anchor="_Toc327468017" w:history="1">
        <w:r w:rsidR="007E1B3E" w:rsidRPr="00F27B4C">
          <w:rPr>
            <w:rStyle w:val="Hyperlink"/>
            <w:noProof/>
          </w:rPr>
          <w:t>Abbildung 15 - Anzahl Personen über die Zeit</w:t>
        </w:r>
        <w:r w:rsidR="007E1B3E">
          <w:rPr>
            <w:noProof/>
            <w:webHidden/>
          </w:rPr>
          <w:tab/>
        </w:r>
        <w:r w:rsidR="007E1B3E">
          <w:rPr>
            <w:noProof/>
            <w:webHidden/>
          </w:rPr>
          <w:fldChar w:fldCharType="begin"/>
        </w:r>
        <w:r w:rsidR="007E1B3E">
          <w:rPr>
            <w:noProof/>
            <w:webHidden/>
          </w:rPr>
          <w:instrText xml:space="preserve"> PAGEREF _Toc327468017 \h </w:instrText>
        </w:r>
        <w:r w:rsidR="007E1B3E">
          <w:rPr>
            <w:noProof/>
            <w:webHidden/>
          </w:rPr>
        </w:r>
        <w:r w:rsidR="007E1B3E">
          <w:rPr>
            <w:noProof/>
            <w:webHidden/>
          </w:rPr>
          <w:fldChar w:fldCharType="separate"/>
        </w:r>
        <w:r w:rsidR="000E6CF3">
          <w:rPr>
            <w:noProof/>
            <w:webHidden/>
          </w:rPr>
          <w:t>35</w:t>
        </w:r>
        <w:r w:rsidR="007E1B3E">
          <w:rPr>
            <w:noProof/>
            <w:webHidden/>
          </w:rPr>
          <w:fldChar w:fldCharType="end"/>
        </w:r>
      </w:hyperlink>
    </w:p>
    <w:p w:rsidR="007E1B3E" w:rsidRDefault="00B95EE1">
      <w:pPr>
        <w:pStyle w:val="TableofFigures"/>
        <w:tabs>
          <w:tab w:val="right" w:leader="dot" w:pos="9062"/>
        </w:tabs>
        <w:rPr>
          <w:noProof/>
          <w:sz w:val="22"/>
          <w:szCs w:val="22"/>
          <w:lang w:eastAsia="de-CH"/>
        </w:rPr>
      </w:pPr>
      <w:hyperlink w:anchor="_Toc327468018" w:history="1">
        <w:r w:rsidR="007E1B3E" w:rsidRPr="00F27B4C">
          <w:rPr>
            <w:rStyle w:val="Hyperlink"/>
            <w:noProof/>
          </w:rPr>
          <w:t>Abbildung 16 - Auslastung der Abstandszonen</w:t>
        </w:r>
        <w:r w:rsidR="007E1B3E">
          <w:rPr>
            <w:noProof/>
            <w:webHidden/>
          </w:rPr>
          <w:tab/>
        </w:r>
        <w:r w:rsidR="007E1B3E">
          <w:rPr>
            <w:noProof/>
            <w:webHidden/>
          </w:rPr>
          <w:fldChar w:fldCharType="begin"/>
        </w:r>
        <w:r w:rsidR="007E1B3E">
          <w:rPr>
            <w:noProof/>
            <w:webHidden/>
          </w:rPr>
          <w:instrText xml:space="preserve"> PAGEREF _Toc327468018 \h </w:instrText>
        </w:r>
        <w:r w:rsidR="007E1B3E">
          <w:rPr>
            <w:noProof/>
            <w:webHidden/>
          </w:rPr>
        </w:r>
        <w:r w:rsidR="007E1B3E">
          <w:rPr>
            <w:noProof/>
            <w:webHidden/>
          </w:rPr>
          <w:fldChar w:fldCharType="separate"/>
        </w:r>
        <w:r w:rsidR="000E6CF3">
          <w:rPr>
            <w:noProof/>
            <w:webHidden/>
          </w:rPr>
          <w:t>36</w:t>
        </w:r>
        <w:r w:rsidR="007E1B3E">
          <w:rPr>
            <w:noProof/>
            <w:webHidden/>
          </w:rPr>
          <w:fldChar w:fldCharType="end"/>
        </w:r>
      </w:hyperlink>
    </w:p>
    <w:p w:rsidR="007E1B3E" w:rsidRDefault="00B95EE1">
      <w:pPr>
        <w:pStyle w:val="TableofFigures"/>
        <w:tabs>
          <w:tab w:val="right" w:leader="dot" w:pos="9062"/>
        </w:tabs>
        <w:rPr>
          <w:noProof/>
          <w:sz w:val="22"/>
          <w:szCs w:val="22"/>
          <w:lang w:eastAsia="de-CH"/>
        </w:rPr>
      </w:pPr>
      <w:hyperlink w:anchor="_Toc327468019" w:history="1">
        <w:r w:rsidR="007E1B3E" w:rsidRPr="00F27B4C">
          <w:rPr>
            <w:rStyle w:val="Hyperlink"/>
            <w:noProof/>
          </w:rPr>
          <w:t>Abbildung 17 - Auslastung der Abstandszonen, Grundriss Verwaltungsgebäude</w:t>
        </w:r>
        <w:r w:rsidR="007E1B3E">
          <w:rPr>
            <w:noProof/>
            <w:webHidden/>
          </w:rPr>
          <w:tab/>
        </w:r>
        <w:r w:rsidR="007E1B3E">
          <w:rPr>
            <w:noProof/>
            <w:webHidden/>
          </w:rPr>
          <w:fldChar w:fldCharType="begin"/>
        </w:r>
        <w:r w:rsidR="007E1B3E">
          <w:rPr>
            <w:noProof/>
            <w:webHidden/>
          </w:rPr>
          <w:instrText xml:space="preserve"> PAGEREF _Toc327468019 \h </w:instrText>
        </w:r>
        <w:r w:rsidR="007E1B3E">
          <w:rPr>
            <w:noProof/>
            <w:webHidden/>
          </w:rPr>
        </w:r>
        <w:r w:rsidR="007E1B3E">
          <w:rPr>
            <w:noProof/>
            <w:webHidden/>
          </w:rPr>
          <w:fldChar w:fldCharType="separate"/>
        </w:r>
        <w:r w:rsidR="000E6CF3">
          <w:rPr>
            <w:noProof/>
            <w:webHidden/>
          </w:rPr>
          <w:t>37</w:t>
        </w:r>
        <w:r w:rsidR="007E1B3E">
          <w:rPr>
            <w:noProof/>
            <w:webHidden/>
          </w:rPr>
          <w:fldChar w:fldCharType="end"/>
        </w:r>
      </w:hyperlink>
    </w:p>
    <w:p w:rsidR="007E1B3E" w:rsidRDefault="00B95EE1">
      <w:pPr>
        <w:pStyle w:val="TableofFigures"/>
        <w:tabs>
          <w:tab w:val="right" w:leader="dot" w:pos="9062"/>
        </w:tabs>
        <w:rPr>
          <w:noProof/>
          <w:sz w:val="22"/>
          <w:szCs w:val="22"/>
          <w:lang w:eastAsia="de-CH"/>
        </w:rPr>
      </w:pPr>
      <w:hyperlink w:anchor="_Toc327468020" w:history="1">
        <w:r w:rsidR="007E1B3E" w:rsidRPr="00F27B4C">
          <w:rPr>
            <w:rStyle w:val="Hyperlink"/>
            <w:noProof/>
          </w:rPr>
          <w:t>Abbildung 18 - Vorkommen der Gruppengrössen</w:t>
        </w:r>
        <w:r w:rsidR="007E1B3E">
          <w:rPr>
            <w:noProof/>
            <w:webHidden/>
          </w:rPr>
          <w:tab/>
        </w:r>
        <w:r w:rsidR="007E1B3E">
          <w:rPr>
            <w:noProof/>
            <w:webHidden/>
          </w:rPr>
          <w:fldChar w:fldCharType="begin"/>
        </w:r>
        <w:r w:rsidR="007E1B3E">
          <w:rPr>
            <w:noProof/>
            <w:webHidden/>
          </w:rPr>
          <w:instrText xml:space="preserve"> PAGEREF _Toc327468020 \h </w:instrText>
        </w:r>
        <w:r w:rsidR="007E1B3E">
          <w:rPr>
            <w:noProof/>
            <w:webHidden/>
          </w:rPr>
        </w:r>
        <w:r w:rsidR="007E1B3E">
          <w:rPr>
            <w:noProof/>
            <w:webHidden/>
          </w:rPr>
          <w:fldChar w:fldCharType="separate"/>
        </w:r>
        <w:r w:rsidR="000E6CF3">
          <w:rPr>
            <w:noProof/>
            <w:webHidden/>
          </w:rPr>
          <w:t>38</w:t>
        </w:r>
        <w:r w:rsidR="007E1B3E">
          <w:rPr>
            <w:noProof/>
            <w:webHidden/>
          </w:rPr>
          <w:fldChar w:fldCharType="end"/>
        </w:r>
      </w:hyperlink>
    </w:p>
    <w:p w:rsidR="007E1B3E" w:rsidRDefault="00B95EE1">
      <w:pPr>
        <w:pStyle w:val="TableofFigures"/>
        <w:tabs>
          <w:tab w:val="right" w:leader="dot" w:pos="9062"/>
        </w:tabs>
        <w:rPr>
          <w:noProof/>
          <w:sz w:val="22"/>
          <w:szCs w:val="22"/>
          <w:lang w:eastAsia="de-CH"/>
        </w:rPr>
      </w:pPr>
      <w:hyperlink w:anchor="_Toc327468021" w:history="1">
        <w:r w:rsidR="007E1B3E" w:rsidRPr="00F27B4C">
          <w:rPr>
            <w:rStyle w:val="Hyperlink"/>
            <w:noProof/>
          </w:rPr>
          <w:t>Abbildung 19 - Aufteilung Einzelpersonen zu Gruppen</w:t>
        </w:r>
        <w:r w:rsidR="007E1B3E">
          <w:rPr>
            <w:noProof/>
            <w:webHidden/>
          </w:rPr>
          <w:tab/>
        </w:r>
        <w:r w:rsidR="007E1B3E">
          <w:rPr>
            <w:noProof/>
            <w:webHidden/>
          </w:rPr>
          <w:fldChar w:fldCharType="begin"/>
        </w:r>
        <w:r w:rsidR="007E1B3E">
          <w:rPr>
            <w:noProof/>
            <w:webHidden/>
          </w:rPr>
          <w:instrText xml:space="preserve"> PAGEREF _Toc327468021 \h </w:instrText>
        </w:r>
        <w:r w:rsidR="007E1B3E">
          <w:rPr>
            <w:noProof/>
            <w:webHidden/>
          </w:rPr>
        </w:r>
        <w:r w:rsidR="007E1B3E">
          <w:rPr>
            <w:noProof/>
            <w:webHidden/>
          </w:rPr>
          <w:fldChar w:fldCharType="separate"/>
        </w:r>
        <w:r w:rsidR="000E6CF3">
          <w:rPr>
            <w:noProof/>
            <w:webHidden/>
          </w:rPr>
          <w:t>38</w:t>
        </w:r>
        <w:r w:rsidR="007E1B3E">
          <w:rPr>
            <w:noProof/>
            <w:webHidden/>
          </w:rPr>
          <w:fldChar w:fldCharType="end"/>
        </w:r>
      </w:hyperlink>
    </w:p>
    <w:p w:rsidR="007E1B3E" w:rsidRDefault="00B95EE1">
      <w:pPr>
        <w:pStyle w:val="TableofFigures"/>
        <w:tabs>
          <w:tab w:val="right" w:leader="dot" w:pos="9062"/>
        </w:tabs>
        <w:rPr>
          <w:noProof/>
          <w:sz w:val="22"/>
          <w:szCs w:val="22"/>
          <w:lang w:eastAsia="de-CH"/>
        </w:rPr>
      </w:pPr>
      <w:hyperlink w:anchor="_Toc327468022" w:history="1">
        <w:r w:rsidR="007E1B3E" w:rsidRPr="00F27B4C">
          <w:rPr>
            <w:rStyle w:val="Hyperlink"/>
            <w:noProof/>
          </w:rPr>
          <w:t>Abbildung 20 - Kinect Skelett-Erkennungsbereich, Grundriss Verwaltungsgebäude</w:t>
        </w:r>
        <w:r w:rsidR="007E1B3E">
          <w:rPr>
            <w:noProof/>
            <w:webHidden/>
          </w:rPr>
          <w:tab/>
        </w:r>
        <w:r w:rsidR="007E1B3E">
          <w:rPr>
            <w:noProof/>
            <w:webHidden/>
          </w:rPr>
          <w:fldChar w:fldCharType="begin"/>
        </w:r>
        <w:r w:rsidR="007E1B3E">
          <w:rPr>
            <w:noProof/>
            <w:webHidden/>
          </w:rPr>
          <w:instrText xml:space="preserve"> PAGEREF _Toc327468022 \h </w:instrText>
        </w:r>
        <w:r w:rsidR="007E1B3E">
          <w:rPr>
            <w:noProof/>
            <w:webHidden/>
          </w:rPr>
        </w:r>
        <w:r w:rsidR="007E1B3E">
          <w:rPr>
            <w:noProof/>
            <w:webHidden/>
          </w:rPr>
          <w:fldChar w:fldCharType="separate"/>
        </w:r>
        <w:r w:rsidR="000E6CF3">
          <w:rPr>
            <w:noProof/>
            <w:webHidden/>
          </w:rPr>
          <w:t>39</w:t>
        </w:r>
        <w:r w:rsidR="007E1B3E">
          <w:rPr>
            <w:noProof/>
            <w:webHidden/>
          </w:rPr>
          <w:fldChar w:fldCharType="end"/>
        </w:r>
      </w:hyperlink>
    </w:p>
    <w:p w:rsidR="007E1B3E" w:rsidRDefault="00B95EE1">
      <w:pPr>
        <w:pStyle w:val="TableofFigures"/>
        <w:tabs>
          <w:tab w:val="right" w:leader="dot" w:pos="9062"/>
        </w:tabs>
        <w:rPr>
          <w:noProof/>
          <w:sz w:val="22"/>
          <w:szCs w:val="22"/>
          <w:lang w:eastAsia="de-CH"/>
        </w:rPr>
      </w:pPr>
      <w:hyperlink w:anchor="_Toc327468023" w:history="1">
        <w:r w:rsidR="007E1B3E" w:rsidRPr="00F27B4C">
          <w:rPr>
            <w:rStyle w:val="Hyperlink"/>
            <w:noProof/>
          </w:rPr>
          <w:t>Abbildung 21 - Total aller Studiengänge</w:t>
        </w:r>
        <w:r w:rsidR="007E1B3E">
          <w:rPr>
            <w:noProof/>
            <w:webHidden/>
          </w:rPr>
          <w:tab/>
        </w:r>
        <w:r w:rsidR="007E1B3E">
          <w:rPr>
            <w:noProof/>
            <w:webHidden/>
          </w:rPr>
          <w:fldChar w:fldCharType="begin"/>
        </w:r>
        <w:r w:rsidR="007E1B3E">
          <w:rPr>
            <w:noProof/>
            <w:webHidden/>
          </w:rPr>
          <w:instrText xml:space="preserve"> PAGEREF _Toc327468023 \h </w:instrText>
        </w:r>
        <w:r w:rsidR="007E1B3E">
          <w:rPr>
            <w:noProof/>
            <w:webHidden/>
          </w:rPr>
        </w:r>
        <w:r w:rsidR="007E1B3E">
          <w:rPr>
            <w:noProof/>
            <w:webHidden/>
          </w:rPr>
          <w:fldChar w:fldCharType="separate"/>
        </w:r>
        <w:r w:rsidR="000E6CF3">
          <w:rPr>
            <w:noProof/>
            <w:webHidden/>
          </w:rPr>
          <w:t>42</w:t>
        </w:r>
        <w:r w:rsidR="007E1B3E">
          <w:rPr>
            <w:noProof/>
            <w:webHidden/>
          </w:rPr>
          <w:fldChar w:fldCharType="end"/>
        </w:r>
      </w:hyperlink>
    </w:p>
    <w:p w:rsidR="007E1B3E" w:rsidRDefault="00B95EE1">
      <w:pPr>
        <w:pStyle w:val="TableofFigures"/>
        <w:tabs>
          <w:tab w:val="right" w:leader="dot" w:pos="9062"/>
        </w:tabs>
        <w:rPr>
          <w:noProof/>
          <w:sz w:val="22"/>
          <w:szCs w:val="22"/>
          <w:lang w:eastAsia="de-CH"/>
        </w:rPr>
      </w:pPr>
      <w:hyperlink w:anchor="_Toc327468024" w:history="1">
        <w:r w:rsidR="007E1B3E" w:rsidRPr="00F27B4C">
          <w:rPr>
            <w:rStyle w:val="Hyperlink"/>
            <w:noProof/>
          </w:rPr>
          <w:t>Abbildung 22 - Vergleich der Studiengänge</w:t>
        </w:r>
        <w:r w:rsidR="007E1B3E">
          <w:rPr>
            <w:noProof/>
            <w:webHidden/>
          </w:rPr>
          <w:tab/>
        </w:r>
        <w:r w:rsidR="007E1B3E">
          <w:rPr>
            <w:noProof/>
            <w:webHidden/>
          </w:rPr>
          <w:fldChar w:fldCharType="begin"/>
        </w:r>
        <w:r w:rsidR="007E1B3E">
          <w:rPr>
            <w:noProof/>
            <w:webHidden/>
          </w:rPr>
          <w:instrText xml:space="preserve"> PAGEREF _Toc327468024 \h </w:instrText>
        </w:r>
        <w:r w:rsidR="007E1B3E">
          <w:rPr>
            <w:noProof/>
            <w:webHidden/>
          </w:rPr>
        </w:r>
        <w:r w:rsidR="007E1B3E">
          <w:rPr>
            <w:noProof/>
            <w:webHidden/>
          </w:rPr>
          <w:fldChar w:fldCharType="separate"/>
        </w:r>
        <w:r w:rsidR="000E6CF3">
          <w:rPr>
            <w:noProof/>
            <w:webHidden/>
          </w:rPr>
          <w:t>43</w:t>
        </w:r>
        <w:r w:rsidR="007E1B3E">
          <w:rPr>
            <w:noProof/>
            <w:webHidden/>
          </w:rPr>
          <w:fldChar w:fldCharType="end"/>
        </w:r>
      </w:hyperlink>
    </w:p>
    <w:p w:rsidR="007E1B3E" w:rsidRDefault="00B95EE1">
      <w:pPr>
        <w:pStyle w:val="TableofFigures"/>
        <w:tabs>
          <w:tab w:val="right" w:leader="dot" w:pos="9062"/>
        </w:tabs>
        <w:rPr>
          <w:noProof/>
          <w:sz w:val="22"/>
          <w:szCs w:val="22"/>
          <w:lang w:eastAsia="de-CH"/>
        </w:rPr>
      </w:pPr>
      <w:hyperlink w:anchor="_Toc327468025" w:history="1">
        <w:r w:rsidR="007E1B3E" w:rsidRPr="00F27B4C">
          <w:rPr>
            <w:rStyle w:val="Hyperlink"/>
            <w:noProof/>
          </w:rPr>
          <w:t>Abbildung 23 - Auswertung nach Quartilen</w:t>
        </w:r>
        <w:r w:rsidR="007E1B3E">
          <w:rPr>
            <w:noProof/>
            <w:webHidden/>
          </w:rPr>
          <w:tab/>
        </w:r>
        <w:r w:rsidR="007E1B3E">
          <w:rPr>
            <w:noProof/>
            <w:webHidden/>
          </w:rPr>
          <w:fldChar w:fldCharType="begin"/>
        </w:r>
        <w:r w:rsidR="007E1B3E">
          <w:rPr>
            <w:noProof/>
            <w:webHidden/>
          </w:rPr>
          <w:instrText xml:space="preserve"> PAGEREF _Toc327468025 \h </w:instrText>
        </w:r>
        <w:r w:rsidR="007E1B3E">
          <w:rPr>
            <w:noProof/>
            <w:webHidden/>
          </w:rPr>
        </w:r>
        <w:r w:rsidR="007E1B3E">
          <w:rPr>
            <w:noProof/>
            <w:webHidden/>
          </w:rPr>
          <w:fldChar w:fldCharType="separate"/>
        </w:r>
        <w:r w:rsidR="000E6CF3">
          <w:rPr>
            <w:noProof/>
            <w:webHidden/>
          </w:rPr>
          <w:t>44</w:t>
        </w:r>
        <w:r w:rsidR="007E1B3E">
          <w:rPr>
            <w:noProof/>
            <w:webHidden/>
          </w:rPr>
          <w:fldChar w:fldCharType="end"/>
        </w:r>
      </w:hyperlink>
    </w:p>
    <w:p w:rsidR="007E1B3E" w:rsidRDefault="00B95EE1">
      <w:pPr>
        <w:pStyle w:val="TableofFigures"/>
        <w:tabs>
          <w:tab w:val="right" w:leader="dot" w:pos="9062"/>
        </w:tabs>
        <w:rPr>
          <w:noProof/>
          <w:sz w:val="22"/>
          <w:szCs w:val="22"/>
          <w:lang w:eastAsia="de-CH"/>
        </w:rPr>
      </w:pPr>
      <w:hyperlink w:anchor="_Toc327468026" w:history="1">
        <w:r w:rsidR="007E1B3E" w:rsidRPr="00F27B4C">
          <w:rPr>
            <w:rStyle w:val="Hyperlink"/>
            <w:noProof/>
          </w:rPr>
          <w:t>Abbildung 24 - Meinungsverteilung</w:t>
        </w:r>
        <w:r w:rsidR="007E1B3E">
          <w:rPr>
            <w:noProof/>
            <w:webHidden/>
          </w:rPr>
          <w:tab/>
        </w:r>
        <w:r w:rsidR="007E1B3E">
          <w:rPr>
            <w:noProof/>
            <w:webHidden/>
          </w:rPr>
          <w:fldChar w:fldCharType="begin"/>
        </w:r>
        <w:r w:rsidR="007E1B3E">
          <w:rPr>
            <w:noProof/>
            <w:webHidden/>
          </w:rPr>
          <w:instrText xml:space="preserve"> PAGEREF _Toc327468026 \h </w:instrText>
        </w:r>
        <w:r w:rsidR="007E1B3E">
          <w:rPr>
            <w:noProof/>
            <w:webHidden/>
          </w:rPr>
        </w:r>
        <w:r w:rsidR="007E1B3E">
          <w:rPr>
            <w:noProof/>
            <w:webHidden/>
          </w:rPr>
          <w:fldChar w:fldCharType="separate"/>
        </w:r>
        <w:r w:rsidR="000E6CF3">
          <w:rPr>
            <w:noProof/>
            <w:webHidden/>
          </w:rPr>
          <w:t>45</w:t>
        </w:r>
        <w:r w:rsidR="007E1B3E">
          <w:rPr>
            <w:noProof/>
            <w:webHidden/>
          </w:rPr>
          <w:fldChar w:fldCharType="end"/>
        </w:r>
      </w:hyperlink>
    </w:p>
    <w:p w:rsidR="007E1B3E" w:rsidRDefault="00B95EE1">
      <w:pPr>
        <w:pStyle w:val="TableofFigures"/>
        <w:tabs>
          <w:tab w:val="right" w:leader="dot" w:pos="9062"/>
        </w:tabs>
        <w:rPr>
          <w:noProof/>
          <w:sz w:val="22"/>
          <w:szCs w:val="22"/>
          <w:lang w:eastAsia="de-CH"/>
        </w:rPr>
      </w:pPr>
      <w:hyperlink w:anchor="_Toc327468027" w:history="1">
        <w:r w:rsidR="007E1B3E" w:rsidRPr="00F27B4C">
          <w:rPr>
            <w:rStyle w:val="Hyperlink"/>
            <w:noProof/>
          </w:rPr>
          <w:t>Abbildung 25 - Peter Posterleser, Bildquelle: www.office.com</w:t>
        </w:r>
        <w:r w:rsidR="007E1B3E">
          <w:rPr>
            <w:noProof/>
            <w:webHidden/>
          </w:rPr>
          <w:tab/>
        </w:r>
        <w:r w:rsidR="007E1B3E">
          <w:rPr>
            <w:noProof/>
            <w:webHidden/>
          </w:rPr>
          <w:fldChar w:fldCharType="begin"/>
        </w:r>
        <w:r w:rsidR="007E1B3E">
          <w:rPr>
            <w:noProof/>
            <w:webHidden/>
          </w:rPr>
          <w:instrText xml:space="preserve"> PAGEREF _Toc327468027 \h </w:instrText>
        </w:r>
        <w:r w:rsidR="007E1B3E">
          <w:rPr>
            <w:noProof/>
            <w:webHidden/>
          </w:rPr>
        </w:r>
        <w:r w:rsidR="007E1B3E">
          <w:rPr>
            <w:noProof/>
            <w:webHidden/>
          </w:rPr>
          <w:fldChar w:fldCharType="separate"/>
        </w:r>
        <w:r w:rsidR="000E6CF3">
          <w:rPr>
            <w:noProof/>
            <w:webHidden/>
          </w:rPr>
          <w:t>46</w:t>
        </w:r>
        <w:r w:rsidR="007E1B3E">
          <w:rPr>
            <w:noProof/>
            <w:webHidden/>
          </w:rPr>
          <w:fldChar w:fldCharType="end"/>
        </w:r>
      </w:hyperlink>
    </w:p>
    <w:p w:rsidR="007E1B3E" w:rsidRDefault="00B95EE1">
      <w:pPr>
        <w:pStyle w:val="TableofFigures"/>
        <w:tabs>
          <w:tab w:val="right" w:leader="dot" w:pos="9062"/>
        </w:tabs>
        <w:rPr>
          <w:noProof/>
          <w:sz w:val="22"/>
          <w:szCs w:val="22"/>
          <w:lang w:eastAsia="de-CH"/>
        </w:rPr>
      </w:pPr>
      <w:hyperlink w:anchor="_Toc327468028" w:history="1">
        <w:r w:rsidR="007E1B3E" w:rsidRPr="00F27B4C">
          <w:rPr>
            <w:rStyle w:val="Hyperlink"/>
            <w:noProof/>
          </w:rPr>
          <w:t>Abbildung 26 - Noemi Nichtinteressiert, Bildquelle: www.office.com</w:t>
        </w:r>
        <w:r w:rsidR="007E1B3E">
          <w:rPr>
            <w:noProof/>
            <w:webHidden/>
          </w:rPr>
          <w:tab/>
        </w:r>
        <w:r w:rsidR="007E1B3E">
          <w:rPr>
            <w:noProof/>
            <w:webHidden/>
          </w:rPr>
          <w:fldChar w:fldCharType="begin"/>
        </w:r>
        <w:r w:rsidR="007E1B3E">
          <w:rPr>
            <w:noProof/>
            <w:webHidden/>
          </w:rPr>
          <w:instrText xml:space="preserve"> PAGEREF _Toc327468028 \h </w:instrText>
        </w:r>
        <w:r w:rsidR="007E1B3E">
          <w:rPr>
            <w:noProof/>
            <w:webHidden/>
          </w:rPr>
        </w:r>
        <w:r w:rsidR="007E1B3E">
          <w:rPr>
            <w:noProof/>
            <w:webHidden/>
          </w:rPr>
          <w:fldChar w:fldCharType="separate"/>
        </w:r>
        <w:r w:rsidR="000E6CF3">
          <w:rPr>
            <w:noProof/>
            <w:webHidden/>
          </w:rPr>
          <w:t>47</w:t>
        </w:r>
        <w:r w:rsidR="007E1B3E">
          <w:rPr>
            <w:noProof/>
            <w:webHidden/>
          </w:rPr>
          <w:fldChar w:fldCharType="end"/>
        </w:r>
      </w:hyperlink>
    </w:p>
    <w:p w:rsidR="007E1B3E" w:rsidRDefault="00B95EE1">
      <w:pPr>
        <w:pStyle w:val="TableofFigures"/>
        <w:tabs>
          <w:tab w:val="right" w:leader="dot" w:pos="9062"/>
        </w:tabs>
        <w:rPr>
          <w:noProof/>
          <w:sz w:val="22"/>
          <w:szCs w:val="22"/>
          <w:lang w:eastAsia="de-CH"/>
        </w:rPr>
      </w:pPr>
      <w:hyperlink w:anchor="_Toc327468029" w:history="1">
        <w:r w:rsidR="007E1B3E" w:rsidRPr="00F27B4C">
          <w:rPr>
            <w:rStyle w:val="Hyperlink"/>
            <w:noProof/>
          </w:rPr>
          <w:t>Abbildung 27 - Erich Eventbesucher, Bildquelle: www.office.com</w:t>
        </w:r>
        <w:r w:rsidR="007E1B3E">
          <w:rPr>
            <w:noProof/>
            <w:webHidden/>
          </w:rPr>
          <w:tab/>
        </w:r>
        <w:r w:rsidR="007E1B3E">
          <w:rPr>
            <w:noProof/>
            <w:webHidden/>
          </w:rPr>
          <w:fldChar w:fldCharType="begin"/>
        </w:r>
        <w:r w:rsidR="007E1B3E">
          <w:rPr>
            <w:noProof/>
            <w:webHidden/>
          </w:rPr>
          <w:instrText xml:space="preserve"> PAGEREF _Toc327468029 \h </w:instrText>
        </w:r>
        <w:r w:rsidR="007E1B3E">
          <w:rPr>
            <w:noProof/>
            <w:webHidden/>
          </w:rPr>
        </w:r>
        <w:r w:rsidR="007E1B3E">
          <w:rPr>
            <w:noProof/>
            <w:webHidden/>
          </w:rPr>
          <w:fldChar w:fldCharType="separate"/>
        </w:r>
        <w:r w:rsidR="000E6CF3">
          <w:rPr>
            <w:noProof/>
            <w:webHidden/>
          </w:rPr>
          <w:t>49</w:t>
        </w:r>
        <w:r w:rsidR="007E1B3E">
          <w:rPr>
            <w:noProof/>
            <w:webHidden/>
          </w:rPr>
          <w:fldChar w:fldCharType="end"/>
        </w:r>
      </w:hyperlink>
    </w:p>
    <w:p w:rsidR="007E1B3E" w:rsidRDefault="00B95EE1">
      <w:pPr>
        <w:pStyle w:val="TableofFigures"/>
        <w:tabs>
          <w:tab w:val="right" w:leader="dot" w:pos="9062"/>
        </w:tabs>
        <w:rPr>
          <w:noProof/>
          <w:sz w:val="22"/>
          <w:szCs w:val="22"/>
          <w:lang w:eastAsia="de-CH"/>
        </w:rPr>
      </w:pPr>
      <w:hyperlink w:anchor="_Toc327468030" w:history="1">
        <w:r w:rsidR="007E1B3E" w:rsidRPr="00F27B4C">
          <w:rPr>
            <w:rStyle w:val="Hyperlink"/>
            <w:noProof/>
          </w:rPr>
          <w:t>Abbildung 28 - Handerkennung bei Arm hinter dem Rücken</w:t>
        </w:r>
        <w:r w:rsidR="007E1B3E">
          <w:rPr>
            <w:noProof/>
            <w:webHidden/>
          </w:rPr>
          <w:tab/>
        </w:r>
        <w:r w:rsidR="007E1B3E">
          <w:rPr>
            <w:noProof/>
            <w:webHidden/>
          </w:rPr>
          <w:fldChar w:fldCharType="begin"/>
        </w:r>
        <w:r w:rsidR="007E1B3E">
          <w:rPr>
            <w:noProof/>
            <w:webHidden/>
          </w:rPr>
          <w:instrText xml:space="preserve"> PAGEREF _Toc327468030 \h </w:instrText>
        </w:r>
        <w:r w:rsidR="007E1B3E">
          <w:rPr>
            <w:noProof/>
            <w:webHidden/>
          </w:rPr>
        </w:r>
        <w:r w:rsidR="007E1B3E">
          <w:rPr>
            <w:noProof/>
            <w:webHidden/>
          </w:rPr>
          <w:fldChar w:fldCharType="separate"/>
        </w:r>
        <w:r w:rsidR="000E6CF3">
          <w:rPr>
            <w:noProof/>
            <w:webHidden/>
          </w:rPr>
          <w:t>62</w:t>
        </w:r>
        <w:r w:rsidR="007E1B3E">
          <w:rPr>
            <w:noProof/>
            <w:webHidden/>
          </w:rPr>
          <w:fldChar w:fldCharType="end"/>
        </w:r>
      </w:hyperlink>
    </w:p>
    <w:p w:rsidR="007E1B3E" w:rsidRDefault="00B95EE1">
      <w:pPr>
        <w:pStyle w:val="TableofFigures"/>
        <w:tabs>
          <w:tab w:val="right" w:leader="dot" w:pos="9062"/>
        </w:tabs>
        <w:rPr>
          <w:noProof/>
          <w:sz w:val="22"/>
          <w:szCs w:val="22"/>
          <w:lang w:eastAsia="de-CH"/>
        </w:rPr>
      </w:pPr>
      <w:hyperlink w:anchor="_Toc327468031" w:history="1">
        <w:r w:rsidR="007E1B3E" w:rsidRPr="00F27B4C">
          <w:rPr>
            <w:rStyle w:val="Hyperlink"/>
            <w:noProof/>
          </w:rPr>
          <w:t>Abbildung 29 - Systemübersicht, gewünschtes Endsystem</w:t>
        </w:r>
        <w:r w:rsidR="007E1B3E">
          <w:rPr>
            <w:noProof/>
            <w:webHidden/>
          </w:rPr>
          <w:tab/>
        </w:r>
        <w:r w:rsidR="007E1B3E">
          <w:rPr>
            <w:noProof/>
            <w:webHidden/>
          </w:rPr>
          <w:fldChar w:fldCharType="begin"/>
        </w:r>
        <w:r w:rsidR="007E1B3E">
          <w:rPr>
            <w:noProof/>
            <w:webHidden/>
          </w:rPr>
          <w:instrText xml:space="preserve"> PAGEREF _Toc327468031 \h </w:instrText>
        </w:r>
        <w:r w:rsidR="007E1B3E">
          <w:rPr>
            <w:noProof/>
            <w:webHidden/>
          </w:rPr>
        </w:r>
        <w:r w:rsidR="007E1B3E">
          <w:rPr>
            <w:noProof/>
            <w:webHidden/>
          </w:rPr>
          <w:fldChar w:fldCharType="separate"/>
        </w:r>
        <w:r w:rsidR="000E6CF3">
          <w:rPr>
            <w:noProof/>
            <w:webHidden/>
          </w:rPr>
          <w:t>65</w:t>
        </w:r>
        <w:r w:rsidR="007E1B3E">
          <w:rPr>
            <w:noProof/>
            <w:webHidden/>
          </w:rPr>
          <w:fldChar w:fldCharType="end"/>
        </w:r>
      </w:hyperlink>
    </w:p>
    <w:p w:rsidR="007E1B3E" w:rsidRDefault="00B95EE1">
      <w:pPr>
        <w:pStyle w:val="TableofFigures"/>
        <w:tabs>
          <w:tab w:val="right" w:leader="dot" w:pos="9062"/>
        </w:tabs>
        <w:rPr>
          <w:noProof/>
          <w:sz w:val="22"/>
          <w:szCs w:val="22"/>
          <w:lang w:eastAsia="de-CH"/>
        </w:rPr>
      </w:pPr>
      <w:hyperlink w:anchor="_Toc327468032" w:history="1">
        <w:r w:rsidR="007E1B3E" w:rsidRPr="00F27B4C">
          <w:rPr>
            <w:rStyle w:val="Hyperlink"/>
            <w:noProof/>
          </w:rPr>
          <w:t>Abbildung 30 - Poster Ist-Prozess</w:t>
        </w:r>
        <w:r w:rsidR="007E1B3E">
          <w:rPr>
            <w:noProof/>
            <w:webHidden/>
          </w:rPr>
          <w:tab/>
        </w:r>
        <w:r w:rsidR="007E1B3E">
          <w:rPr>
            <w:noProof/>
            <w:webHidden/>
          </w:rPr>
          <w:fldChar w:fldCharType="begin"/>
        </w:r>
        <w:r w:rsidR="007E1B3E">
          <w:rPr>
            <w:noProof/>
            <w:webHidden/>
          </w:rPr>
          <w:instrText xml:space="preserve"> PAGEREF _Toc327468032 \h </w:instrText>
        </w:r>
        <w:r w:rsidR="007E1B3E">
          <w:rPr>
            <w:noProof/>
            <w:webHidden/>
          </w:rPr>
        </w:r>
        <w:r w:rsidR="007E1B3E">
          <w:rPr>
            <w:noProof/>
            <w:webHidden/>
          </w:rPr>
          <w:fldChar w:fldCharType="separate"/>
        </w:r>
        <w:r w:rsidR="000E6CF3">
          <w:rPr>
            <w:noProof/>
            <w:webHidden/>
          </w:rPr>
          <w:t>67</w:t>
        </w:r>
        <w:r w:rsidR="007E1B3E">
          <w:rPr>
            <w:noProof/>
            <w:webHidden/>
          </w:rPr>
          <w:fldChar w:fldCharType="end"/>
        </w:r>
      </w:hyperlink>
    </w:p>
    <w:p w:rsidR="007E1B3E" w:rsidRDefault="00B95EE1">
      <w:pPr>
        <w:pStyle w:val="TableofFigures"/>
        <w:tabs>
          <w:tab w:val="right" w:leader="dot" w:pos="9062"/>
        </w:tabs>
        <w:rPr>
          <w:noProof/>
          <w:sz w:val="22"/>
          <w:szCs w:val="22"/>
          <w:lang w:eastAsia="de-CH"/>
        </w:rPr>
      </w:pPr>
      <w:hyperlink w:anchor="_Toc327468033" w:history="1">
        <w:r w:rsidR="007E1B3E" w:rsidRPr="00F27B4C">
          <w:rPr>
            <w:rStyle w:val="Hyperlink"/>
            <w:noProof/>
          </w:rPr>
          <w:t>Abbildung 31 - Poster Soll-Prozess</w:t>
        </w:r>
        <w:r w:rsidR="007E1B3E">
          <w:rPr>
            <w:noProof/>
            <w:webHidden/>
          </w:rPr>
          <w:tab/>
        </w:r>
        <w:r w:rsidR="007E1B3E">
          <w:rPr>
            <w:noProof/>
            <w:webHidden/>
          </w:rPr>
          <w:fldChar w:fldCharType="begin"/>
        </w:r>
        <w:r w:rsidR="007E1B3E">
          <w:rPr>
            <w:noProof/>
            <w:webHidden/>
          </w:rPr>
          <w:instrText xml:space="preserve"> PAGEREF _Toc327468033 \h </w:instrText>
        </w:r>
        <w:r w:rsidR="007E1B3E">
          <w:rPr>
            <w:noProof/>
            <w:webHidden/>
          </w:rPr>
        </w:r>
        <w:r w:rsidR="007E1B3E">
          <w:rPr>
            <w:noProof/>
            <w:webHidden/>
          </w:rPr>
          <w:fldChar w:fldCharType="separate"/>
        </w:r>
        <w:r w:rsidR="000E6CF3">
          <w:rPr>
            <w:noProof/>
            <w:webHidden/>
          </w:rPr>
          <w:t>67</w:t>
        </w:r>
        <w:r w:rsidR="007E1B3E">
          <w:rPr>
            <w:noProof/>
            <w:webHidden/>
          </w:rPr>
          <w:fldChar w:fldCharType="end"/>
        </w:r>
      </w:hyperlink>
    </w:p>
    <w:p w:rsidR="007E1B3E" w:rsidRDefault="00B95EE1">
      <w:pPr>
        <w:pStyle w:val="TableofFigures"/>
        <w:tabs>
          <w:tab w:val="right" w:leader="dot" w:pos="9062"/>
        </w:tabs>
        <w:rPr>
          <w:noProof/>
          <w:sz w:val="22"/>
          <w:szCs w:val="22"/>
          <w:lang w:eastAsia="de-CH"/>
        </w:rPr>
      </w:pPr>
      <w:hyperlink w:anchor="_Toc327468034" w:history="1">
        <w:r w:rsidR="007E1B3E" w:rsidRPr="00F27B4C">
          <w:rPr>
            <w:rStyle w:val="Hyperlink"/>
            <w:noProof/>
          </w:rPr>
          <w:t>Abbildung 32 - Domain Model VideoWall</w:t>
        </w:r>
        <w:r w:rsidR="007E1B3E">
          <w:rPr>
            <w:noProof/>
            <w:webHidden/>
          </w:rPr>
          <w:tab/>
        </w:r>
        <w:r w:rsidR="007E1B3E">
          <w:rPr>
            <w:noProof/>
            <w:webHidden/>
          </w:rPr>
          <w:fldChar w:fldCharType="begin"/>
        </w:r>
        <w:r w:rsidR="007E1B3E">
          <w:rPr>
            <w:noProof/>
            <w:webHidden/>
          </w:rPr>
          <w:instrText xml:space="preserve"> PAGEREF _Toc327468034 \h </w:instrText>
        </w:r>
        <w:r w:rsidR="007E1B3E">
          <w:rPr>
            <w:noProof/>
            <w:webHidden/>
          </w:rPr>
        </w:r>
        <w:r w:rsidR="007E1B3E">
          <w:rPr>
            <w:noProof/>
            <w:webHidden/>
          </w:rPr>
          <w:fldChar w:fldCharType="separate"/>
        </w:r>
        <w:r w:rsidR="000E6CF3">
          <w:rPr>
            <w:noProof/>
            <w:webHidden/>
          </w:rPr>
          <w:t>68</w:t>
        </w:r>
        <w:r w:rsidR="007E1B3E">
          <w:rPr>
            <w:noProof/>
            <w:webHidden/>
          </w:rPr>
          <w:fldChar w:fldCharType="end"/>
        </w:r>
      </w:hyperlink>
    </w:p>
    <w:p w:rsidR="007E1B3E" w:rsidRDefault="00B95EE1">
      <w:pPr>
        <w:pStyle w:val="TableofFigures"/>
        <w:tabs>
          <w:tab w:val="right" w:leader="dot" w:pos="9062"/>
        </w:tabs>
        <w:rPr>
          <w:noProof/>
          <w:sz w:val="22"/>
          <w:szCs w:val="22"/>
          <w:lang w:eastAsia="de-CH"/>
        </w:rPr>
      </w:pPr>
      <w:hyperlink w:anchor="_Toc327468035" w:history="1">
        <w:r w:rsidR="007E1B3E" w:rsidRPr="00F27B4C">
          <w:rPr>
            <w:rStyle w:val="Hyperlink"/>
            <w:noProof/>
          </w:rPr>
          <w:t>Abbildung 33 - Domain Model PosterApplication</w:t>
        </w:r>
        <w:r w:rsidR="007E1B3E">
          <w:rPr>
            <w:noProof/>
            <w:webHidden/>
          </w:rPr>
          <w:tab/>
        </w:r>
        <w:r w:rsidR="007E1B3E">
          <w:rPr>
            <w:noProof/>
            <w:webHidden/>
          </w:rPr>
          <w:fldChar w:fldCharType="begin"/>
        </w:r>
        <w:r w:rsidR="007E1B3E">
          <w:rPr>
            <w:noProof/>
            <w:webHidden/>
          </w:rPr>
          <w:instrText xml:space="preserve"> PAGEREF _Toc327468035 \h </w:instrText>
        </w:r>
        <w:r w:rsidR="007E1B3E">
          <w:rPr>
            <w:noProof/>
            <w:webHidden/>
          </w:rPr>
        </w:r>
        <w:r w:rsidR="007E1B3E">
          <w:rPr>
            <w:noProof/>
            <w:webHidden/>
          </w:rPr>
          <w:fldChar w:fldCharType="separate"/>
        </w:r>
        <w:r w:rsidR="000E6CF3">
          <w:rPr>
            <w:noProof/>
            <w:webHidden/>
          </w:rPr>
          <w:t>69</w:t>
        </w:r>
        <w:r w:rsidR="007E1B3E">
          <w:rPr>
            <w:noProof/>
            <w:webHidden/>
          </w:rPr>
          <w:fldChar w:fldCharType="end"/>
        </w:r>
      </w:hyperlink>
    </w:p>
    <w:p w:rsidR="007E1B3E" w:rsidRDefault="00B95EE1">
      <w:pPr>
        <w:pStyle w:val="TableofFigures"/>
        <w:tabs>
          <w:tab w:val="right" w:leader="dot" w:pos="9062"/>
        </w:tabs>
        <w:rPr>
          <w:noProof/>
          <w:sz w:val="22"/>
          <w:szCs w:val="22"/>
          <w:lang w:eastAsia="de-CH"/>
        </w:rPr>
      </w:pPr>
      <w:hyperlink w:anchor="_Toc327468036" w:history="1">
        <w:r w:rsidR="007E1B3E" w:rsidRPr="00F27B4C">
          <w:rPr>
            <w:rStyle w:val="Hyperlink"/>
            <w:noProof/>
          </w:rPr>
          <w:t>Abbildung 34 - Domain Model LunchMenuApplication</w:t>
        </w:r>
        <w:r w:rsidR="007E1B3E">
          <w:rPr>
            <w:noProof/>
            <w:webHidden/>
          </w:rPr>
          <w:tab/>
        </w:r>
        <w:r w:rsidR="007E1B3E">
          <w:rPr>
            <w:noProof/>
            <w:webHidden/>
          </w:rPr>
          <w:fldChar w:fldCharType="begin"/>
        </w:r>
        <w:r w:rsidR="007E1B3E">
          <w:rPr>
            <w:noProof/>
            <w:webHidden/>
          </w:rPr>
          <w:instrText xml:space="preserve"> PAGEREF _Toc327468036 \h </w:instrText>
        </w:r>
        <w:r w:rsidR="007E1B3E">
          <w:rPr>
            <w:noProof/>
            <w:webHidden/>
          </w:rPr>
        </w:r>
        <w:r w:rsidR="007E1B3E">
          <w:rPr>
            <w:noProof/>
            <w:webHidden/>
          </w:rPr>
          <w:fldChar w:fldCharType="separate"/>
        </w:r>
        <w:r w:rsidR="000E6CF3">
          <w:rPr>
            <w:noProof/>
            <w:webHidden/>
          </w:rPr>
          <w:t>69</w:t>
        </w:r>
        <w:r w:rsidR="007E1B3E">
          <w:rPr>
            <w:noProof/>
            <w:webHidden/>
          </w:rPr>
          <w:fldChar w:fldCharType="end"/>
        </w:r>
      </w:hyperlink>
    </w:p>
    <w:p w:rsidR="007E1B3E" w:rsidRDefault="00B95EE1">
      <w:pPr>
        <w:pStyle w:val="TableofFigures"/>
        <w:tabs>
          <w:tab w:val="right" w:leader="dot" w:pos="9062"/>
        </w:tabs>
        <w:rPr>
          <w:noProof/>
          <w:sz w:val="22"/>
          <w:szCs w:val="22"/>
          <w:lang w:eastAsia="de-CH"/>
        </w:rPr>
      </w:pPr>
      <w:hyperlink w:anchor="_Toc327468037" w:history="1">
        <w:r w:rsidR="007E1B3E" w:rsidRPr="00F27B4C">
          <w:rPr>
            <w:rStyle w:val="Hyperlink"/>
            <w:noProof/>
          </w:rPr>
          <w:t>Abbildung 35 - Anforderungen an den Test</w:t>
        </w:r>
        <w:r w:rsidR="007E1B3E">
          <w:rPr>
            <w:noProof/>
            <w:webHidden/>
          </w:rPr>
          <w:tab/>
        </w:r>
        <w:r w:rsidR="007E1B3E">
          <w:rPr>
            <w:noProof/>
            <w:webHidden/>
          </w:rPr>
          <w:fldChar w:fldCharType="begin"/>
        </w:r>
        <w:r w:rsidR="007E1B3E">
          <w:rPr>
            <w:noProof/>
            <w:webHidden/>
          </w:rPr>
          <w:instrText xml:space="preserve"> PAGEREF _Toc327468037 \h </w:instrText>
        </w:r>
        <w:r w:rsidR="007E1B3E">
          <w:rPr>
            <w:noProof/>
            <w:webHidden/>
          </w:rPr>
        </w:r>
        <w:r w:rsidR="007E1B3E">
          <w:rPr>
            <w:noProof/>
            <w:webHidden/>
          </w:rPr>
          <w:fldChar w:fldCharType="separate"/>
        </w:r>
        <w:r w:rsidR="000E6CF3">
          <w:rPr>
            <w:noProof/>
            <w:webHidden/>
          </w:rPr>
          <w:t>71</w:t>
        </w:r>
        <w:r w:rsidR="007E1B3E">
          <w:rPr>
            <w:noProof/>
            <w:webHidden/>
          </w:rPr>
          <w:fldChar w:fldCharType="end"/>
        </w:r>
      </w:hyperlink>
    </w:p>
    <w:p w:rsidR="007E1B3E" w:rsidRDefault="00B95EE1">
      <w:pPr>
        <w:pStyle w:val="TableofFigures"/>
        <w:tabs>
          <w:tab w:val="right" w:leader="dot" w:pos="9062"/>
        </w:tabs>
        <w:rPr>
          <w:noProof/>
          <w:sz w:val="22"/>
          <w:szCs w:val="22"/>
          <w:lang w:eastAsia="de-CH"/>
        </w:rPr>
      </w:pPr>
      <w:hyperlink w:anchor="_Toc327468038" w:history="1">
        <w:r w:rsidR="007E1B3E" w:rsidRPr="00F27B4C">
          <w:rPr>
            <w:rStyle w:val="Hyperlink"/>
            <w:noProof/>
          </w:rPr>
          <w:t>Abbildung 36 - Posteransicht</w:t>
        </w:r>
        <w:r w:rsidR="007E1B3E">
          <w:rPr>
            <w:noProof/>
            <w:webHidden/>
          </w:rPr>
          <w:tab/>
        </w:r>
        <w:r w:rsidR="007E1B3E">
          <w:rPr>
            <w:noProof/>
            <w:webHidden/>
          </w:rPr>
          <w:fldChar w:fldCharType="begin"/>
        </w:r>
        <w:r w:rsidR="007E1B3E">
          <w:rPr>
            <w:noProof/>
            <w:webHidden/>
          </w:rPr>
          <w:instrText xml:space="preserve"> PAGEREF _Toc327468038 \h </w:instrText>
        </w:r>
        <w:r w:rsidR="007E1B3E">
          <w:rPr>
            <w:noProof/>
            <w:webHidden/>
          </w:rPr>
        </w:r>
        <w:r w:rsidR="007E1B3E">
          <w:rPr>
            <w:noProof/>
            <w:webHidden/>
          </w:rPr>
          <w:fldChar w:fldCharType="separate"/>
        </w:r>
        <w:r w:rsidR="000E6CF3">
          <w:rPr>
            <w:noProof/>
            <w:webHidden/>
          </w:rPr>
          <w:t>72</w:t>
        </w:r>
        <w:r w:rsidR="007E1B3E">
          <w:rPr>
            <w:noProof/>
            <w:webHidden/>
          </w:rPr>
          <w:fldChar w:fldCharType="end"/>
        </w:r>
      </w:hyperlink>
    </w:p>
    <w:p w:rsidR="007E1B3E" w:rsidRDefault="00B95EE1">
      <w:pPr>
        <w:pStyle w:val="TableofFigures"/>
        <w:tabs>
          <w:tab w:val="right" w:leader="dot" w:pos="9062"/>
        </w:tabs>
        <w:rPr>
          <w:noProof/>
          <w:sz w:val="22"/>
          <w:szCs w:val="22"/>
          <w:lang w:eastAsia="de-CH"/>
        </w:rPr>
      </w:pPr>
      <w:hyperlink w:anchor="_Toc327468039" w:history="1">
        <w:r w:rsidR="007E1B3E" w:rsidRPr="00F27B4C">
          <w:rPr>
            <w:rStyle w:val="Hyperlink"/>
            <w:noProof/>
          </w:rPr>
          <w:t>Abbildung 37 - Unterteilung in Tabs</w:t>
        </w:r>
        <w:r w:rsidR="007E1B3E">
          <w:rPr>
            <w:noProof/>
            <w:webHidden/>
          </w:rPr>
          <w:tab/>
        </w:r>
        <w:r w:rsidR="007E1B3E">
          <w:rPr>
            <w:noProof/>
            <w:webHidden/>
          </w:rPr>
          <w:fldChar w:fldCharType="begin"/>
        </w:r>
        <w:r w:rsidR="007E1B3E">
          <w:rPr>
            <w:noProof/>
            <w:webHidden/>
          </w:rPr>
          <w:instrText xml:space="preserve"> PAGEREF _Toc327468039 \h </w:instrText>
        </w:r>
        <w:r w:rsidR="007E1B3E">
          <w:rPr>
            <w:noProof/>
            <w:webHidden/>
          </w:rPr>
        </w:r>
        <w:r w:rsidR="007E1B3E">
          <w:rPr>
            <w:noProof/>
            <w:webHidden/>
          </w:rPr>
          <w:fldChar w:fldCharType="separate"/>
        </w:r>
        <w:r w:rsidR="000E6CF3">
          <w:rPr>
            <w:noProof/>
            <w:webHidden/>
          </w:rPr>
          <w:t>73</w:t>
        </w:r>
        <w:r w:rsidR="007E1B3E">
          <w:rPr>
            <w:noProof/>
            <w:webHidden/>
          </w:rPr>
          <w:fldChar w:fldCharType="end"/>
        </w:r>
      </w:hyperlink>
    </w:p>
    <w:p w:rsidR="007E1B3E" w:rsidRDefault="00B95EE1">
      <w:pPr>
        <w:pStyle w:val="TableofFigures"/>
        <w:tabs>
          <w:tab w:val="right" w:leader="dot" w:pos="9062"/>
        </w:tabs>
        <w:rPr>
          <w:noProof/>
          <w:sz w:val="22"/>
          <w:szCs w:val="22"/>
          <w:lang w:eastAsia="de-CH"/>
        </w:rPr>
      </w:pPr>
      <w:hyperlink w:anchor="_Toc327468040" w:history="1">
        <w:r w:rsidR="007E1B3E" w:rsidRPr="00F27B4C">
          <w:rPr>
            <w:rStyle w:val="Hyperlink"/>
            <w:noProof/>
          </w:rPr>
          <w:t>Abbildung 38 - Zonenmarkierung</w:t>
        </w:r>
        <w:r w:rsidR="007E1B3E">
          <w:rPr>
            <w:noProof/>
            <w:webHidden/>
          </w:rPr>
          <w:tab/>
        </w:r>
        <w:r w:rsidR="007E1B3E">
          <w:rPr>
            <w:noProof/>
            <w:webHidden/>
          </w:rPr>
          <w:fldChar w:fldCharType="begin"/>
        </w:r>
        <w:r w:rsidR="007E1B3E">
          <w:rPr>
            <w:noProof/>
            <w:webHidden/>
          </w:rPr>
          <w:instrText xml:space="preserve"> PAGEREF _Toc327468040 \h </w:instrText>
        </w:r>
        <w:r w:rsidR="007E1B3E">
          <w:rPr>
            <w:noProof/>
            <w:webHidden/>
          </w:rPr>
        </w:r>
        <w:r w:rsidR="007E1B3E">
          <w:rPr>
            <w:noProof/>
            <w:webHidden/>
          </w:rPr>
          <w:fldChar w:fldCharType="separate"/>
        </w:r>
        <w:r w:rsidR="000E6CF3">
          <w:rPr>
            <w:noProof/>
            <w:webHidden/>
          </w:rPr>
          <w:t>73</w:t>
        </w:r>
        <w:r w:rsidR="007E1B3E">
          <w:rPr>
            <w:noProof/>
            <w:webHidden/>
          </w:rPr>
          <w:fldChar w:fldCharType="end"/>
        </w:r>
      </w:hyperlink>
    </w:p>
    <w:p w:rsidR="007E1B3E" w:rsidRDefault="00B95EE1">
      <w:pPr>
        <w:pStyle w:val="TableofFigures"/>
        <w:tabs>
          <w:tab w:val="right" w:leader="dot" w:pos="9062"/>
        </w:tabs>
        <w:rPr>
          <w:noProof/>
          <w:sz w:val="22"/>
          <w:szCs w:val="22"/>
          <w:lang w:eastAsia="de-CH"/>
        </w:rPr>
      </w:pPr>
      <w:hyperlink w:anchor="_Toc327468041" w:history="1">
        <w:r w:rsidR="007E1B3E" w:rsidRPr="00F27B4C">
          <w:rPr>
            <w:rStyle w:val="Hyperlink"/>
            <w:noProof/>
          </w:rPr>
          <w:t>Abbildung 39 - Skizze Testapplikation</w:t>
        </w:r>
        <w:r w:rsidR="007E1B3E">
          <w:rPr>
            <w:noProof/>
            <w:webHidden/>
          </w:rPr>
          <w:tab/>
        </w:r>
        <w:r w:rsidR="007E1B3E">
          <w:rPr>
            <w:noProof/>
            <w:webHidden/>
          </w:rPr>
          <w:fldChar w:fldCharType="begin"/>
        </w:r>
        <w:r w:rsidR="007E1B3E">
          <w:rPr>
            <w:noProof/>
            <w:webHidden/>
          </w:rPr>
          <w:instrText xml:space="preserve"> PAGEREF _Toc327468041 \h </w:instrText>
        </w:r>
        <w:r w:rsidR="007E1B3E">
          <w:rPr>
            <w:noProof/>
            <w:webHidden/>
          </w:rPr>
        </w:r>
        <w:r w:rsidR="007E1B3E">
          <w:rPr>
            <w:noProof/>
            <w:webHidden/>
          </w:rPr>
          <w:fldChar w:fldCharType="separate"/>
        </w:r>
        <w:r w:rsidR="000E6CF3">
          <w:rPr>
            <w:noProof/>
            <w:webHidden/>
          </w:rPr>
          <w:t>74</w:t>
        </w:r>
        <w:r w:rsidR="007E1B3E">
          <w:rPr>
            <w:noProof/>
            <w:webHidden/>
          </w:rPr>
          <w:fldChar w:fldCharType="end"/>
        </w:r>
      </w:hyperlink>
    </w:p>
    <w:p w:rsidR="007E1B3E" w:rsidRDefault="00B95EE1">
      <w:pPr>
        <w:pStyle w:val="TableofFigures"/>
        <w:tabs>
          <w:tab w:val="right" w:leader="dot" w:pos="9062"/>
        </w:tabs>
        <w:rPr>
          <w:noProof/>
          <w:sz w:val="22"/>
          <w:szCs w:val="22"/>
          <w:lang w:eastAsia="de-CH"/>
        </w:rPr>
      </w:pPr>
      <w:hyperlink w:anchor="_Toc327468042" w:history="1">
        <w:r w:rsidR="007E1B3E" w:rsidRPr="00F27B4C">
          <w:rPr>
            <w:rStyle w:val="Hyperlink"/>
            <w:noProof/>
          </w:rPr>
          <w:t>Abbildung 40 - Testapplikation</w:t>
        </w:r>
        <w:r w:rsidR="007E1B3E">
          <w:rPr>
            <w:noProof/>
            <w:webHidden/>
          </w:rPr>
          <w:tab/>
        </w:r>
        <w:r w:rsidR="007E1B3E">
          <w:rPr>
            <w:noProof/>
            <w:webHidden/>
          </w:rPr>
          <w:fldChar w:fldCharType="begin"/>
        </w:r>
        <w:r w:rsidR="007E1B3E">
          <w:rPr>
            <w:noProof/>
            <w:webHidden/>
          </w:rPr>
          <w:instrText xml:space="preserve"> PAGEREF _Toc327468042 \h </w:instrText>
        </w:r>
        <w:r w:rsidR="007E1B3E">
          <w:rPr>
            <w:noProof/>
            <w:webHidden/>
          </w:rPr>
        </w:r>
        <w:r w:rsidR="007E1B3E">
          <w:rPr>
            <w:noProof/>
            <w:webHidden/>
          </w:rPr>
          <w:fldChar w:fldCharType="separate"/>
        </w:r>
        <w:r w:rsidR="000E6CF3">
          <w:rPr>
            <w:noProof/>
            <w:webHidden/>
          </w:rPr>
          <w:t>75</w:t>
        </w:r>
        <w:r w:rsidR="007E1B3E">
          <w:rPr>
            <w:noProof/>
            <w:webHidden/>
          </w:rPr>
          <w:fldChar w:fldCharType="end"/>
        </w:r>
      </w:hyperlink>
    </w:p>
    <w:p w:rsidR="007E1B3E" w:rsidRDefault="00B95EE1">
      <w:pPr>
        <w:pStyle w:val="TableofFigures"/>
        <w:tabs>
          <w:tab w:val="right" w:leader="dot" w:pos="9062"/>
        </w:tabs>
        <w:rPr>
          <w:noProof/>
          <w:sz w:val="22"/>
          <w:szCs w:val="22"/>
          <w:lang w:eastAsia="de-CH"/>
        </w:rPr>
      </w:pPr>
      <w:hyperlink w:anchor="_Toc327468043" w:history="1">
        <w:r w:rsidR="007E1B3E" w:rsidRPr="00F27B4C">
          <w:rPr>
            <w:rStyle w:val="Hyperlink"/>
            <w:noProof/>
          </w:rPr>
          <w:t>Abbildung 41 - Demomodus, Ideen 1-3</w:t>
        </w:r>
        <w:r w:rsidR="007E1B3E">
          <w:rPr>
            <w:noProof/>
            <w:webHidden/>
          </w:rPr>
          <w:tab/>
        </w:r>
        <w:r w:rsidR="007E1B3E">
          <w:rPr>
            <w:noProof/>
            <w:webHidden/>
          </w:rPr>
          <w:fldChar w:fldCharType="begin"/>
        </w:r>
        <w:r w:rsidR="007E1B3E">
          <w:rPr>
            <w:noProof/>
            <w:webHidden/>
          </w:rPr>
          <w:instrText xml:space="preserve"> PAGEREF _Toc327468043 \h </w:instrText>
        </w:r>
        <w:r w:rsidR="007E1B3E">
          <w:rPr>
            <w:noProof/>
            <w:webHidden/>
          </w:rPr>
        </w:r>
        <w:r w:rsidR="007E1B3E">
          <w:rPr>
            <w:noProof/>
            <w:webHidden/>
          </w:rPr>
          <w:fldChar w:fldCharType="separate"/>
        </w:r>
        <w:r w:rsidR="000E6CF3">
          <w:rPr>
            <w:noProof/>
            <w:webHidden/>
          </w:rPr>
          <w:t>76</w:t>
        </w:r>
        <w:r w:rsidR="007E1B3E">
          <w:rPr>
            <w:noProof/>
            <w:webHidden/>
          </w:rPr>
          <w:fldChar w:fldCharType="end"/>
        </w:r>
      </w:hyperlink>
    </w:p>
    <w:p w:rsidR="007E1B3E" w:rsidRDefault="00B95EE1">
      <w:pPr>
        <w:pStyle w:val="TableofFigures"/>
        <w:tabs>
          <w:tab w:val="right" w:leader="dot" w:pos="9062"/>
        </w:tabs>
        <w:rPr>
          <w:noProof/>
          <w:sz w:val="22"/>
          <w:szCs w:val="22"/>
          <w:lang w:eastAsia="de-CH"/>
        </w:rPr>
      </w:pPr>
      <w:hyperlink w:anchor="_Toc327468044" w:history="1">
        <w:r w:rsidR="007E1B3E" w:rsidRPr="00F27B4C">
          <w:rPr>
            <w:rStyle w:val="Hyperlink"/>
            <w:noProof/>
          </w:rPr>
          <w:t>Abbildung 42 - Demomodus, Ideen 4-8</w:t>
        </w:r>
        <w:r w:rsidR="007E1B3E">
          <w:rPr>
            <w:noProof/>
            <w:webHidden/>
          </w:rPr>
          <w:tab/>
        </w:r>
        <w:r w:rsidR="007E1B3E">
          <w:rPr>
            <w:noProof/>
            <w:webHidden/>
          </w:rPr>
          <w:fldChar w:fldCharType="begin"/>
        </w:r>
        <w:r w:rsidR="007E1B3E">
          <w:rPr>
            <w:noProof/>
            <w:webHidden/>
          </w:rPr>
          <w:instrText xml:space="preserve"> PAGEREF _Toc327468044 \h </w:instrText>
        </w:r>
        <w:r w:rsidR="007E1B3E">
          <w:rPr>
            <w:noProof/>
            <w:webHidden/>
          </w:rPr>
        </w:r>
        <w:r w:rsidR="007E1B3E">
          <w:rPr>
            <w:noProof/>
            <w:webHidden/>
          </w:rPr>
          <w:fldChar w:fldCharType="separate"/>
        </w:r>
        <w:r w:rsidR="000E6CF3">
          <w:rPr>
            <w:noProof/>
            <w:webHidden/>
          </w:rPr>
          <w:t>77</w:t>
        </w:r>
        <w:r w:rsidR="007E1B3E">
          <w:rPr>
            <w:noProof/>
            <w:webHidden/>
          </w:rPr>
          <w:fldChar w:fldCharType="end"/>
        </w:r>
      </w:hyperlink>
    </w:p>
    <w:p w:rsidR="007E1B3E" w:rsidRDefault="00B95EE1">
      <w:pPr>
        <w:pStyle w:val="TableofFigures"/>
        <w:tabs>
          <w:tab w:val="right" w:leader="dot" w:pos="9062"/>
        </w:tabs>
        <w:rPr>
          <w:noProof/>
          <w:sz w:val="22"/>
          <w:szCs w:val="22"/>
          <w:lang w:eastAsia="de-CH"/>
        </w:rPr>
      </w:pPr>
      <w:hyperlink w:anchor="_Toc327468045" w:history="1">
        <w:r w:rsidR="007E1B3E" w:rsidRPr="00F27B4C">
          <w:rPr>
            <w:rStyle w:val="Hyperlink"/>
            <w:noProof/>
          </w:rPr>
          <w:t>Abbildung 43 - Demomodus, Idee 12, Erweiterung zu Idee 8</w:t>
        </w:r>
        <w:r w:rsidR="007E1B3E">
          <w:rPr>
            <w:noProof/>
            <w:webHidden/>
          </w:rPr>
          <w:tab/>
        </w:r>
        <w:r w:rsidR="007E1B3E">
          <w:rPr>
            <w:noProof/>
            <w:webHidden/>
          </w:rPr>
          <w:fldChar w:fldCharType="begin"/>
        </w:r>
        <w:r w:rsidR="007E1B3E">
          <w:rPr>
            <w:noProof/>
            <w:webHidden/>
          </w:rPr>
          <w:instrText xml:space="preserve"> PAGEREF _Toc327468045 \h </w:instrText>
        </w:r>
        <w:r w:rsidR="007E1B3E">
          <w:rPr>
            <w:noProof/>
            <w:webHidden/>
          </w:rPr>
        </w:r>
        <w:r w:rsidR="007E1B3E">
          <w:rPr>
            <w:noProof/>
            <w:webHidden/>
          </w:rPr>
          <w:fldChar w:fldCharType="separate"/>
        </w:r>
        <w:r w:rsidR="000E6CF3">
          <w:rPr>
            <w:noProof/>
            <w:webHidden/>
          </w:rPr>
          <w:t>78</w:t>
        </w:r>
        <w:r w:rsidR="007E1B3E">
          <w:rPr>
            <w:noProof/>
            <w:webHidden/>
          </w:rPr>
          <w:fldChar w:fldCharType="end"/>
        </w:r>
      </w:hyperlink>
    </w:p>
    <w:p w:rsidR="007E1B3E" w:rsidRDefault="00B95EE1">
      <w:pPr>
        <w:pStyle w:val="TableofFigures"/>
        <w:tabs>
          <w:tab w:val="right" w:leader="dot" w:pos="9062"/>
        </w:tabs>
        <w:rPr>
          <w:noProof/>
          <w:sz w:val="22"/>
          <w:szCs w:val="22"/>
          <w:lang w:eastAsia="de-CH"/>
        </w:rPr>
      </w:pPr>
      <w:hyperlink w:anchor="_Toc327468046" w:history="1">
        <w:r w:rsidR="007E1B3E" w:rsidRPr="00F27B4C">
          <w:rPr>
            <w:rStyle w:val="Hyperlink"/>
            <w:noProof/>
          </w:rPr>
          <w:t>Abbildung 44 - Demomodus, Ideen 9 und 10</w:t>
        </w:r>
        <w:r w:rsidR="007E1B3E">
          <w:rPr>
            <w:noProof/>
            <w:webHidden/>
          </w:rPr>
          <w:tab/>
        </w:r>
        <w:r w:rsidR="007E1B3E">
          <w:rPr>
            <w:noProof/>
            <w:webHidden/>
          </w:rPr>
          <w:fldChar w:fldCharType="begin"/>
        </w:r>
        <w:r w:rsidR="007E1B3E">
          <w:rPr>
            <w:noProof/>
            <w:webHidden/>
          </w:rPr>
          <w:instrText xml:space="preserve"> PAGEREF _Toc327468046 \h </w:instrText>
        </w:r>
        <w:r w:rsidR="007E1B3E">
          <w:rPr>
            <w:noProof/>
            <w:webHidden/>
          </w:rPr>
        </w:r>
        <w:r w:rsidR="007E1B3E">
          <w:rPr>
            <w:noProof/>
            <w:webHidden/>
          </w:rPr>
          <w:fldChar w:fldCharType="separate"/>
        </w:r>
        <w:r w:rsidR="000E6CF3">
          <w:rPr>
            <w:noProof/>
            <w:webHidden/>
          </w:rPr>
          <w:t>79</w:t>
        </w:r>
        <w:r w:rsidR="007E1B3E">
          <w:rPr>
            <w:noProof/>
            <w:webHidden/>
          </w:rPr>
          <w:fldChar w:fldCharType="end"/>
        </w:r>
      </w:hyperlink>
    </w:p>
    <w:p w:rsidR="007E1B3E" w:rsidRDefault="00B95EE1">
      <w:pPr>
        <w:pStyle w:val="TableofFigures"/>
        <w:tabs>
          <w:tab w:val="right" w:leader="dot" w:pos="9062"/>
        </w:tabs>
        <w:rPr>
          <w:noProof/>
          <w:sz w:val="22"/>
          <w:szCs w:val="22"/>
          <w:lang w:eastAsia="de-CH"/>
        </w:rPr>
      </w:pPr>
      <w:hyperlink w:anchor="_Toc327468047" w:history="1">
        <w:r w:rsidR="007E1B3E" w:rsidRPr="00F27B4C">
          <w:rPr>
            <w:rStyle w:val="Hyperlink"/>
            <w:noProof/>
          </w:rPr>
          <w:t>Abbildung 45 - Demomodus, Idee 11</w:t>
        </w:r>
        <w:r w:rsidR="007E1B3E">
          <w:rPr>
            <w:noProof/>
            <w:webHidden/>
          </w:rPr>
          <w:tab/>
        </w:r>
        <w:r w:rsidR="007E1B3E">
          <w:rPr>
            <w:noProof/>
            <w:webHidden/>
          </w:rPr>
          <w:fldChar w:fldCharType="begin"/>
        </w:r>
        <w:r w:rsidR="007E1B3E">
          <w:rPr>
            <w:noProof/>
            <w:webHidden/>
          </w:rPr>
          <w:instrText xml:space="preserve"> PAGEREF _Toc327468047 \h </w:instrText>
        </w:r>
        <w:r w:rsidR="007E1B3E">
          <w:rPr>
            <w:noProof/>
            <w:webHidden/>
          </w:rPr>
        </w:r>
        <w:r w:rsidR="007E1B3E">
          <w:rPr>
            <w:noProof/>
            <w:webHidden/>
          </w:rPr>
          <w:fldChar w:fldCharType="separate"/>
        </w:r>
        <w:r w:rsidR="000E6CF3">
          <w:rPr>
            <w:noProof/>
            <w:webHidden/>
          </w:rPr>
          <w:t>80</w:t>
        </w:r>
        <w:r w:rsidR="007E1B3E">
          <w:rPr>
            <w:noProof/>
            <w:webHidden/>
          </w:rPr>
          <w:fldChar w:fldCharType="end"/>
        </w:r>
      </w:hyperlink>
    </w:p>
    <w:p w:rsidR="007E1B3E" w:rsidRDefault="00B95EE1">
      <w:pPr>
        <w:pStyle w:val="TableofFigures"/>
        <w:tabs>
          <w:tab w:val="right" w:leader="dot" w:pos="9062"/>
        </w:tabs>
        <w:rPr>
          <w:noProof/>
          <w:sz w:val="22"/>
          <w:szCs w:val="22"/>
          <w:lang w:eastAsia="de-CH"/>
        </w:rPr>
      </w:pPr>
      <w:hyperlink w:anchor="_Toc327468048" w:history="1">
        <w:r w:rsidR="007E1B3E" w:rsidRPr="00F27B4C">
          <w:rPr>
            <w:rStyle w:val="Hyperlink"/>
            <w:noProof/>
          </w:rPr>
          <w:t>Abbildung 46 - Screen Map</w:t>
        </w:r>
        <w:r w:rsidR="007E1B3E">
          <w:rPr>
            <w:noProof/>
            <w:webHidden/>
          </w:rPr>
          <w:tab/>
        </w:r>
        <w:r w:rsidR="007E1B3E">
          <w:rPr>
            <w:noProof/>
            <w:webHidden/>
          </w:rPr>
          <w:fldChar w:fldCharType="begin"/>
        </w:r>
        <w:r w:rsidR="007E1B3E">
          <w:rPr>
            <w:noProof/>
            <w:webHidden/>
          </w:rPr>
          <w:instrText xml:space="preserve"> PAGEREF _Toc327468048 \h </w:instrText>
        </w:r>
        <w:r w:rsidR="007E1B3E">
          <w:rPr>
            <w:noProof/>
            <w:webHidden/>
          </w:rPr>
        </w:r>
        <w:r w:rsidR="007E1B3E">
          <w:rPr>
            <w:noProof/>
            <w:webHidden/>
          </w:rPr>
          <w:fldChar w:fldCharType="separate"/>
        </w:r>
        <w:r w:rsidR="000E6CF3">
          <w:rPr>
            <w:noProof/>
            <w:webHidden/>
          </w:rPr>
          <w:t>81</w:t>
        </w:r>
        <w:r w:rsidR="007E1B3E">
          <w:rPr>
            <w:noProof/>
            <w:webHidden/>
          </w:rPr>
          <w:fldChar w:fldCharType="end"/>
        </w:r>
      </w:hyperlink>
    </w:p>
    <w:p w:rsidR="007E1B3E" w:rsidRDefault="00B95EE1">
      <w:pPr>
        <w:pStyle w:val="TableofFigures"/>
        <w:tabs>
          <w:tab w:val="right" w:leader="dot" w:pos="9062"/>
        </w:tabs>
        <w:rPr>
          <w:noProof/>
          <w:sz w:val="22"/>
          <w:szCs w:val="22"/>
          <w:lang w:eastAsia="de-CH"/>
        </w:rPr>
      </w:pPr>
      <w:hyperlink w:anchor="_Toc327468049" w:history="1">
        <w:r w:rsidR="007E1B3E" w:rsidRPr="00F27B4C">
          <w:rPr>
            <w:rStyle w:val="Hyperlink"/>
            <w:noProof/>
          </w:rPr>
          <w:t>Abbildung 47 - Handcursor Animation</w:t>
        </w:r>
        <w:r w:rsidR="007E1B3E">
          <w:rPr>
            <w:noProof/>
            <w:webHidden/>
          </w:rPr>
          <w:tab/>
        </w:r>
        <w:r w:rsidR="007E1B3E">
          <w:rPr>
            <w:noProof/>
            <w:webHidden/>
          </w:rPr>
          <w:fldChar w:fldCharType="begin"/>
        </w:r>
        <w:r w:rsidR="007E1B3E">
          <w:rPr>
            <w:noProof/>
            <w:webHidden/>
          </w:rPr>
          <w:instrText xml:space="preserve"> PAGEREF _Toc327468049 \h </w:instrText>
        </w:r>
        <w:r w:rsidR="007E1B3E">
          <w:rPr>
            <w:noProof/>
            <w:webHidden/>
          </w:rPr>
        </w:r>
        <w:r w:rsidR="007E1B3E">
          <w:rPr>
            <w:noProof/>
            <w:webHidden/>
          </w:rPr>
          <w:fldChar w:fldCharType="separate"/>
        </w:r>
        <w:r w:rsidR="000E6CF3">
          <w:rPr>
            <w:noProof/>
            <w:webHidden/>
          </w:rPr>
          <w:t>81</w:t>
        </w:r>
        <w:r w:rsidR="007E1B3E">
          <w:rPr>
            <w:noProof/>
            <w:webHidden/>
          </w:rPr>
          <w:fldChar w:fldCharType="end"/>
        </w:r>
      </w:hyperlink>
    </w:p>
    <w:p w:rsidR="007E1B3E" w:rsidRDefault="00B95EE1">
      <w:pPr>
        <w:pStyle w:val="TableofFigures"/>
        <w:tabs>
          <w:tab w:val="right" w:leader="dot" w:pos="9062"/>
        </w:tabs>
        <w:rPr>
          <w:noProof/>
          <w:sz w:val="22"/>
          <w:szCs w:val="22"/>
          <w:lang w:eastAsia="de-CH"/>
        </w:rPr>
      </w:pPr>
      <w:hyperlink w:anchor="_Toc327468050" w:history="1">
        <w:r w:rsidR="007E1B3E" w:rsidRPr="00F27B4C">
          <w:rPr>
            <w:rStyle w:val="Hyperlink"/>
            <w:noProof/>
          </w:rPr>
          <w:t>Abbildung 48 - Externes Design, Videowall-Applikation</w:t>
        </w:r>
        <w:r w:rsidR="007E1B3E">
          <w:rPr>
            <w:noProof/>
            <w:webHidden/>
          </w:rPr>
          <w:tab/>
        </w:r>
        <w:r w:rsidR="007E1B3E">
          <w:rPr>
            <w:noProof/>
            <w:webHidden/>
          </w:rPr>
          <w:fldChar w:fldCharType="begin"/>
        </w:r>
        <w:r w:rsidR="007E1B3E">
          <w:rPr>
            <w:noProof/>
            <w:webHidden/>
          </w:rPr>
          <w:instrText xml:space="preserve"> PAGEREF _Toc327468050 \h </w:instrText>
        </w:r>
        <w:r w:rsidR="007E1B3E">
          <w:rPr>
            <w:noProof/>
            <w:webHidden/>
          </w:rPr>
        </w:r>
        <w:r w:rsidR="007E1B3E">
          <w:rPr>
            <w:noProof/>
            <w:webHidden/>
          </w:rPr>
          <w:fldChar w:fldCharType="separate"/>
        </w:r>
        <w:r w:rsidR="000E6CF3">
          <w:rPr>
            <w:noProof/>
            <w:webHidden/>
          </w:rPr>
          <w:t>83</w:t>
        </w:r>
        <w:r w:rsidR="007E1B3E">
          <w:rPr>
            <w:noProof/>
            <w:webHidden/>
          </w:rPr>
          <w:fldChar w:fldCharType="end"/>
        </w:r>
      </w:hyperlink>
    </w:p>
    <w:p w:rsidR="007E1B3E" w:rsidRDefault="00B95EE1">
      <w:pPr>
        <w:pStyle w:val="TableofFigures"/>
        <w:tabs>
          <w:tab w:val="right" w:leader="dot" w:pos="9062"/>
        </w:tabs>
        <w:rPr>
          <w:noProof/>
          <w:sz w:val="22"/>
          <w:szCs w:val="22"/>
          <w:lang w:eastAsia="de-CH"/>
        </w:rPr>
      </w:pPr>
      <w:hyperlink w:anchor="_Toc327468051" w:history="1">
        <w:r w:rsidR="007E1B3E" w:rsidRPr="00F27B4C">
          <w:rPr>
            <w:rStyle w:val="Hyperlink"/>
            <w:noProof/>
          </w:rPr>
          <w:t>Abbildung 49 - Externes Design, Poster-Applikation (Plug-in)</w:t>
        </w:r>
        <w:r w:rsidR="007E1B3E">
          <w:rPr>
            <w:noProof/>
            <w:webHidden/>
          </w:rPr>
          <w:tab/>
        </w:r>
        <w:r w:rsidR="007E1B3E">
          <w:rPr>
            <w:noProof/>
            <w:webHidden/>
          </w:rPr>
          <w:fldChar w:fldCharType="begin"/>
        </w:r>
        <w:r w:rsidR="007E1B3E">
          <w:rPr>
            <w:noProof/>
            <w:webHidden/>
          </w:rPr>
          <w:instrText xml:space="preserve"> PAGEREF _Toc327468051 \h </w:instrText>
        </w:r>
        <w:r w:rsidR="007E1B3E">
          <w:rPr>
            <w:noProof/>
            <w:webHidden/>
          </w:rPr>
        </w:r>
        <w:r w:rsidR="007E1B3E">
          <w:rPr>
            <w:noProof/>
            <w:webHidden/>
          </w:rPr>
          <w:fldChar w:fldCharType="separate"/>
        </w:r>
        <w:r w:rsidR="000E6CF3">
          <w:rPr>
            <w:noProof/>
            <w:webHidden/>
          </w:rPr>
          <w:t>83</w:t>
        </w:r>
        <w:r w:rsidR="007E1B3E">
          <w:rPr>
            <w:noProof/>
            <w:webHidden/>
          </w:rPr>
          <w:fldChar w:fldCharType="end"/>
        </w:r>
      </w:hyperlink>
    </w:p>
    <w:p w:rsidR="007E1B3E" w:rsidRDefault="00B95EE1">
      <w:pPr>
        <w:pStyle w:val="TableofFigures"/>
        <w:tabs>
          <w:tab w:val="right" w:leader="dot" w:pos="9062"/>
        </w:tabs>
        <w:rPr>
          <w:noProof/>
          <w:sz w:val="22"/>
          <w:szCs w:val="22"/>
          <w:lang w:eastAsia="de-CH"/>
        </w:rPr>
      </w:pPr>
      <w:hyperlink w:anchor="_Toc327468052" w:history="1">
        <w:r w:rsidR="007E1B3E" w:rsidRPr="00F27B4C">
          <w:rPr>
            <w:rStyle w:val="Hyperlink"/>
            <w:noProof/>
          </w:rPr>
          <w:t>Abbildung 50 - Externes Design, Demomodus Teaser-Text</w:t>
        </w:r>
        <w:r w:rsidR="007E1B3E">
          <w:rPr>
            <w:noProof/>
            <w:webHidden/>
          </w:rPr>
          <w:tab/>
        </w:r>
        <w:r w:rsidR="007E1B3E">
          <w:rPr>
            <w:noProof/>
            <w:webHidden/>
          </w:rPr>
          <w:fldChar w:fldCharType="begin"/>
        </w:r>
        <w:r w:rsidR="007E1B3E">
          <w:rPr>
            <w:noProof/>
            <w:webHidden/>
          </w:rPr>
          <w:instrText xml:space="preserve"> PAGEREF _Toc327468052 \h </w:instrText>
        </w:r>
        <w:r w:rsidR="007E1B3E">
          <w:rPr>
            <w:noProof/>
            <w:webHidden/>
          </w:rPr>
        </w:r>
        <w:r w:rsidR="007E1B3E">
          <w:rPr>
            <w:noProof/>
            <w:webHidden/>
          </w:rPr>
          <w:fldChar w:fldCharType="separate"/>
        </w:r>
        <w:r w:rsidR="000E6CF3">
          <w:rPr>
            <w:noProof/>
            <w:webHidden/>
          </w:rPr>
          <w:t>84</w:t>
        </w:r>
        <w:r w:rsidR="007E1B3E">
          <w:rPr>
            <w:noProof/>
            <w:webHidden/>
          </w:rPr>
          <w:fldChar w:fldCharType="end"/>
        </w:r>
      </w:hyperlink>
    </w:p>
    <w:p w:rsidR="007E1B3E" w:rsidRDefault="00B95EE1">
      <w:pPr>
        <w:pStyle w:val="TableofFigures"/>
        <w:tabs>
          <w:tab w:val="right" w:leader="dot" w:pos="9062"/>
        </w:tabs>
        <w:rPr>
          <w:noProof/>
          <w:sz w:val="22"/>
          <w:szCs w:val="22"/>
          <w:lang w:eastAsia="de-CH"/>
        </w:rPr>
      </w:pPr>
      <w:hyperlink w:anchor="_Toc327468053" w:history="1">
        <w:r w:rsidR="007E1B3E" w:rsidRPr="00F27B4C">
          <w:rPr>
            <w:rStyle w:val="Hyperlink"/>
            <w:noProof/>
          </w:rPr>
          <w:t>Abbildung 51 - Externes Design, Demomodus Countdown</w:t>
        </w:r>
        <w:r w:rsidR="007E1B3E">
          <w:rPr>
            <w:noProof/>
            <w:webHidden/>
          </w:rPr>
          <w:tab/>
        </w:r>
        <w:r w:rsidR="007E1B3E">
          <w:rPr>
            <w:noProof/>
            <w:webHidden/>
          </w:rPr>
          <w:fldChar w:fldCharType="begin"/>
        </w:r>
        <w:r w:rsidR="007E1B3E">
          <w:rPr>
            <w:noProof/>
            <w:webHidden/>
          </w:rPr>
          <w:instrText xml:space="preserve"> PAGEREF _Toc327468053 \h </w:instrText>
        </w:r>
        <w:r w:rsidR="007E1B3E">
          <w:rPr>
            <w:noProof/>
            <w:webHidden/>
          </w:rPr>
        </w:r>
        <w:r w:rsidR="007E1B3E">
          <w:rPr>
            <w:noProof/>
            <w:webHidden/>
          </w:rPr>
          <w:fldChar w:fldCharType="separate"/>
        </w:r>
        <w:r w:rsidR="000E6CF3">
          <w:rPr>
            <w:noProof/>
            <w:webHidden/>
          </w:rPr>
          <w:t>85</w:t>
        </w:r>
        <w:r w:rsidR="007E1B3E">
          <w:rPr>
            <w:noProof/>
            <w:webHidden/>
          </w:rPr>
          <w:fldChar w:fldCharType="end"/>
        </w:r>
      </w:hyperlink>
    </w:p>
    <w:p w:rsidR="007E1B3E" w:rsidRDefault="00B95EE1">
      <w:pPr>
        <w:pStyle w:val="TableofFigures"/>
        <w:tabs>
          <w:tab w:val="right" w:leader="dot" w:pos="9062"/>
        </w:tabs>
        <w:rPr>
          <w:noProof/>
          <w:sz w:val="22"/>
          <w:szCs w:val="22"/>
          <w:lang w:eastAsia="de-CH"/>
        </w:rPr>
      </w:pPr>
      <w:hyperlink w:anchor="_Toc327468054" w:history="1">
        <w:r w:rsidR="007E1B3E" w:rsidRPr="00F27B4C">
          <w:rPr>
            <w:rStyle w:val="Hyperlink"/>
            <w:noProof/>
          </w:rPr>
          <w:t>Abbildung 52 - Übersicht des Lebenszyklus</w:t>
        </w:r>
        <w:r w:rsidR="007E1B3E">
          <w:rPr>
            <w:noProof/>
            <w:webHidden/>
          </w:rPr>
          <w:tab/>
        </w:r>
        <w:r w:rsidR="007E1B3E">
          <w:rPr>
            <w:noProof/>
            <w:webHidden/>
          </w:rPr>
          <w:fldChar w:fldCharType="begin"/>
        </w:r>
        <w:r w:rsidR="007E1B3E">
          <w:rPr>
            <w:noProof/>
            <w:webHidden/>
          </w:rPr>
          <w:instrText xml:space="preserve"> PAGEREF _Toc327468054 \h </w:instrText>
        </w:r>
        <w:r w:rsidR="007E1B3E">
          <w:rPr>
            <w:noProof/>
            <w:webHidden/>
          </w:rPr>
        </w:r>
        <w:r w:rsidR="007E1B3E">
          <w:rPr>
            <w:noProof/>
            <w:webHidden/>
          </w:rPr>
          <w:fldChar w:fldCharType="separate"/>
        </w:r>
        <w:r w:rsidR="000E6CF3">
          <w:rPr>
            <w:noProof/>
            <w:webHidden/>
          </w:rPr>
          <w:t>94</w:t>
        </w:r>
        <w:r w:rsidR="007E1B3E">
          <w:rPr>
            <w:noProof/>
            <w:webHidden/>
          </w:rPr>
          <w:fldChar w:fldCharType="end"/>
        </w:r>
      </w:hyperlink>
    </w:p>
    <w:p w:rsidR="007E1B3E" w:rsidRDefault="00B95EE1">
      <w:pPr>
        <w:pStyle w:val="TableofFigures"/>
        <w:tabs>
          <w:tab w:val="right" w:leader="dot" w:pos="9062"/>
        </w:tabs>
        <w:rPr>
          <w:noProof/>
          <w:sz w:val="22"/>
          <w:szCs w:val="22"/>
          <w:lang w:eastAsia="de-CH"/>
        </w:rPr>
      </w:pPr>
      <w:hyperlink w:anchor="_Toc327468055" w:history="1">
        <w:r w:rsidR="007E1B3E" w:rsidRPr="00F27B4C">
          <w:rPr>
            <w:rStyle w:val="Hyperlink"/>
            <w:noProof/>
          </w:rPr>
          <w:t>Abbildung 53 - Der Startup Prozess</w:t>
        </w:r>
        <w:r w:rsidR="007E1B3E">
          <w:rPr>
            <w:noProof/>
            <w:webHidden/>
          </w:rPr>
          <w:tab/>
        </w:r>
        <w:r w:rsidR="007E1B3E">
          <w:rPr>
            <w:noProof/>
            <w:webHidden/>
          </w:rPr>
          <w:fldChar w:fldCharType="begin"/>
        </w:r>
        <w:r w:rsidR="007E1B3E">
          <w:rPr>
            <w:noProof/>
            <w:webHidden/>
          </w:rPr>
          <w:instrText xml:space="preserve"> PAGEREF _Toc327468055 \h </w:instrText>
        </w:r>
        <w:r w:rsidR="007E1B3E">
          <w:rPr>
            <w:noProof/>
            <w:webHidden/>
          </w:rPr>
        </w:r>
        <w:r w:rsidR="007E1B3E">
          <w:rPr>
            <w:noProof/>
            <w:webHidden/>
          </w:rPr>
          <w:fldChar w:fldCharType="separate"/>
        </w:r>
        <w:r w:rsidR="000E6CF3">
          <w:rPr>
            <w:noProof/>
            <w:webHidden/>
          </w:rPr>
          <w:t>95</w:t>
        </w:r>
        <w:r w:rsidR="007E1B3E">
          <w:rPr>
            <w:noProof/>
            <w:webHidden/>
          </w:rPr>
          <w:fldChar w:fldCharType="end"/>
        </w:r>
      </w:hyperlink>
    </w:p>
    <w:p w:rsidR="007E1B3E" w:rsidRDefault="00B95EE1">
      <w:pPr>
        <w:pStyle w:val="TableofFigures"/>
        <w:tabs>
          <w:tab w:val="right" w:leader="dot" w:pos="9062"/>
        </w:tabs>
        <w:rPr>
          <w:noProof/>
          <w:sz w:val="22"/>
          <w:szCs w:val="22"/>
          <w:lang w:eastAsia="de-CH"/>
        </w:rPr>
      </w:pPr>
      <w:hyperlink w:anchor="_Toc327468056" w:history="1">
        <w:r w:rsidR="007E1B3E" w:rsidRPr="00F27B4C">
          <w:rPr>
            <w:rStyle w:val="Hyperlink"/>
            <w:noProof/>
          </w:rPr>
          <w:t>Abbildung 54 - Demomodus Ablauf</w:t>
        </w:r>
        <w:r w:rsidR="007E1B3E">
          <w:rPr>
            <w:noProof/>
            <w:webHidden/>
          </w:rPr>
          <w:tab/>
        </w:r>
        <w:r w:rsidR="007E1B3E">
          <w:rPr>
            <w:noProof/>
            <w:webHidden/>
          </w:rPr>
          <w:fldChar w:fldCharType="begin"/>
        </w:r>
        <w:r w:rsidR="007E1B3E">
          <w:rPr>
            <w:noProof/>
            <w:webHidden/>
          </w:rPr>
          <w:instrText xml:space="preserve"> PAGEREF _Toc327468056 \h </w:instrText>
        </w:r>
        <w:r w:rsidR="007E1B3E">
          <w:rPr>
            <w:noProof/>
            <w:webHidden/>
          </w:rPr>
        </w:r>
        <w:r w:rsidR="007E1B3E">
          <w:rPr>
            <w:noProof/>
            <w:webHidden/>
          </w:rPr>
          <w:fldChar w:fldCharType="separate"/>
        </w:r>
        <w:r w:rsidR="000E6CF3">
          <w:rPr>
            <w:noProof/>
            <w:webHidden/>
          </w:rPr>
          <w:t>96</w:t>
        </w:r>
        <w:r w:rsidR="007E1B3E">
          <w:rPr>
            <w:noProof/>
            <w:webHidden/>
          </w:rPr>
          <w:fldChar w:fldCharType="end"/>
        </w:r>
      </w:hyperlink>
    </w:p>
    <w:p w:rsidR="007E1B3E" w:rsidRDefault="00B95EE1">
      <w:pPr>
        <w:pStyle w:val="TableofFigures"/>
        <w:tabs>
          <w:tab w:val="right" w:leader="dot" w:pos="9062"/>
        </w:tabs>
        <w:rPr>
          <w:noProof/>
          <w:sz w:val="22"/>
          <w:szCs w:val="22"/>
          <w:lang w:eastAsia="de-CH"/>
        </w:rPr>
      </w:pPr>
      <w:hyperlink w:anchor="_Toc327468057" w:history="1">
        <w:r w:rsidR="007E1B3E" w:rsidRPr="00F27B4C">
          <w:rPr>
            <w:rStyle w:val="Hyperlink"/>
            <w:noProof/>
          </w:rPr>
          <w:t>Abbildung 55 - Navigation zwischen einzelnen Plug-in Applikationen</w:t>
        </w:r>
        <w:r w:rsidR="007E1B3E">
          <w:rPr>
            <w:noProof/>
            <w:webHidden/>
          </w:rPr>
          <w:tab/>
        </w:r>
        <w:r w:rsidR="007E1B3E">
          <w:rPr>
            <w:noProof/>
            <w:webHidden/>
          </w:rPr>
          <w:fldChar w:fldCharType="begin"/>
        </w:r>
        <w:r w:rsidR="007E1B3E">
          <w:rPr>
            <w:noProof/>
            <w:webHidden/>
          </w:rPr>
          <w:instrText xml:space="preserve"> PAGEREF _Toc327468057 \h </w:instrText>
        </w:r>
        <w:r w:rsidR="007E1B3E">
          <w:rPr>
            <w:noProof/>
            <w:webHidden/>
          </w:rPr>
        </w:r>
        <w:r w:rsidR="007E1B3E">
          <w:rPr>
            <w:noProof/>
            <w:webHidden/>
          </w:rPr>
          <w:fldChar w:fldCharType="separate"/>
        </w:r>
        <w:r w:rsidR="000E6CF3">
          <w:rPr>
            <w:noProof/>
            <w:webHidden/>
          </w:rPr>
          <w:t>96</w:t>
        </w:r>
        <w:r w:rsidR="007E1B3E">
          <w:rPr>
            <w:noProof/>
            <w:webHidden/>
          </w:rPr>
          <w:fldChar w:fldCharType="end"/>
        </w:r>
      </w:hyperlink>
    </w:p>
    <w:p w:rsidR="007E1B3E" w:rsidRDefault="00B95EE1">
      <w:pPr>
        <w:pStyle w:val="TableofFigures"/>
        <w:tabs>
          <w:tab w:val="right" w:leader="dot" w:pos="9062"/>
        </w:tabs>
        <w:rPr>
          <w:noProof/>
          <w:sz w:val="22"/>
          <w:szCs w:val="22"/>
          <w:lang w:eastAsia="de-CH"/>
        </w:rPr>
      </w:pPr>
      <w:hyperlink w:anchor="_Toc327468058" w:history="1">
        <w:r w:rsidR="007E1B3E" w:rsidRPr="00F27B4C">
          <w:rPr>
            <w:rStyle w:val="Hyperlink"/>
            <w:noProof/>
          </w:rPr>
          <w:t>Abbildung 56 - Systemübersicht</w:t>
        </w:r>
        <w:r w:rsidR="007E1B3E">
          <w:rPr>
            <w:noProof/>
            <w:webHidden/>
          </w:rPr>
          <w:tab/>
        </w:r>
        <w:r w:rsidR="007E1B3E">
          <w:rPr>
            <w:noProof/>
            <w:webHidden/>
          </w:rPr>
          <w:fldChar w:fldCharType="begin"/>
        </w:r>
        <w:r w:rsidR="007E1B3E">
          <w:rPr>
            <w:noProof/>
            <w:webHidden/>
          </w:rPr>
          <w:instrText xml:space="preserve"> PAGEREF _Toc327468058 \h </w:instrText>
        </w:r>
        <w:r w:rsidR="007E1B3E">
          <w:rPr>
            <w:noProof/>
            <w:webHidden/>
          </w:rPr>
        </w:r>
        <w:r w:rsidR="007E1B3E">
          <w:rPr>
            <w:noProof/>
            <w:webHidden/>
          </w:rPr>
          <w:fldChar w:fldCharType="separate"/>
        </w:r>
        <w:r w:rsidR="000E6CF3">
          <w:rPr>
            <w:noProof/>
            <w:webHidden/>
          </w:rPr>
          <w:t>97</w:t>
        </w:r>
        <w:r w:rsidR="007E1B3E">
          <w:rPr>
            <w:noProof/>
            <w:webHidden/>
          </w:rPr>
          <w:fldChar w:fldCharType="end"/>
        </w:r>
      </w:hyperlink>
    </w:p>
    <w:p w:rsidR="007E1B3E" w:rsidRDefault="00B95EE1">
      <w:pPr>
        <w:pStyle w:val="TableofFigures"/>
        <w:tabs>
          <w:tab w:val="right" w:leader="dot" w:pos="9062"/>
        </w:tabs>
        <w:rPr>
          <w:noProof/>
          <w:sz w:val="22"/>
          <w:szCs w:val="22"/>
          <w:lang w:eastAsia="de-CH"/>
        </w:rPr>
      </w:pPr>
      <w:hyperlink w:anchor="_Toc327468059" w:history="1">
        <w:r w:rsidR="007E1B3E" w:rsidRPr="00F27B4C">
          <w:rPr>
            <w:rStyle w:val="Hyperlink"/>
            <w:noProof/>
          </w:rPr>
          <w:t>Abbildung 57 - Architektur Diagramm</w:t>
        </w:r>
        <w:r w:rsidR="007E1B3E">
          <w:rPr>
            <w:noProof/>
            <w:webHidden/>
          </w:rPr>
          <w:tab/>
        </w:r>
        <w:r w:rsidR="007E1B3E">
          <w:rPr>
            <w:noProof/>
            <w:webHidden/>
          </w:rPr>
          <w:fldChar w:fldCharType="begin"/>
        </w:r>
        <w:r w:rsidR="007E1B3E">
          <w:rPr>
            <w:noProof/>
            <w:webHidden/>
          </w:rPr>
          <w:instrText xml:space="preserve"> PAGEREF _Toc327468059 \h </w:instrText>
        </w:r>
        <w:r w:rsidR="007E1B3E">
          <w:rPr>
            <w:noProof/>
            <w:webHidden/>
          </w:rPr>
        </w:r>
        <w:r w:rsidR="007E1B3E">
          <w:rPr>
            <w:noProof/>
            <w:webHidden/>
          </w:rPr>
          <w:fldChar w:fldCharType="separate"/>
        </w:r>
        <w:r w:rsidR="000E6CF3">
          <w:rPr>
            <w:noProof/>
            <w:webHidden/>
          </w:rPr>
          <w:t>97</w:t>
        </w:r>
        <w:r w:rsidR="007E1B3E">
          <w:rPr>
            <w:noProof/>
            <w:webHidden/>
          </w:rPr>
          <w:fldChar w:fldCharType="end"/>
        </w:r>
      </w:hyperlink>
    </w:p>
    <w:p w:rsidR="007E1B3E" w:rsidRDefault="00B95EE1">
      <w:pPr>
        <w:pStyle w:val="TableofFigures"/>
        <w:tabs>
          <w:tab w:val="right" w:leader="dot" w:pos="9062"/>
        </w:tabs>
        <w:rPr>
          <w:noProof/>
          <w:sz w:val="22"/>
          <w:szCs w:val="22"/>
          <w:lang w:eastAsia="de-CH"/>
        </w:rPr>
      </w:pPr>
      <w:hyperlink w:anchor="_Toc327468060" w:history="1">
        <w:r w:rsidR="007E1B3E" w:rsidRPr="00F27B4C">
          <w:rPr>
            <w:rStyle w:val="Hyperlink"/>
            <w:noProof/>
          </w:rPr>
          <w:t>Abbildung 58 - Dispatcher Queue</w:t>
        </w:r>
        <w:r w:rsidR="007E1B3E">
          <w:rPr>
            <w:noProof/>
            <w:webHidden/>
          </w:rPr>
          <w:tab/>
        </w:r>
        <w:r w:rsidR="007E1B3E">
          <w:rPr>
            <w:noProof/>
            <w:webHidden/>
          </w:rPr>
          <w:fldChar w:fldCharType="begin"/>
        </w:r>
        <w:r w:rsidR="007E1B3E">
          <w:rPr>
            <w:noProof/>
            <w:webHidden/>
          </w:rPr>
          <w:instrText xml:space="preserve"> PAGEREF _Toc327468060 \h </w:instrText>
        </w:r>
        <w:r w:rsidR="007E1B3E">
          <w:rPr>
            <w:noProof/>
            <w:webHidden/>
          </w:rPr>
        </w:r>
        <w:r w:rsidR="007E1B3E">
          <w:rPr>
            <w:noProof/>
            <w:webHidden/>
          </w:rPr>
          <w:fldChar w:fldCharType="separate"/>
        </w:r>
        <w:r w:rsidR="000E6CF3">
          <w:rPr>
            <w:noProof/>
            <w:webHidden/>
          </w:rPr>
          <w:t>99</w:t>
        </w:r>
        <w:r w:rsidR="007E1B3E">
          <w:rPr>
            <w:noProof/>
            <w:webHidden/>
          </w:rPr>
          <w:fldChar w:fldCharType="end"/>
        </w:r>
      </w:hyperlink>
    </w:p>
    <w:p w:rsidR="007E1B3E" w:rsidRDefault="00B95EE1">
      <w:pPr>
        <w:pStyle w:val="TableofFigures"/>
        <w:tabs>
          <w:tab w:val="right" w:leader="dot" w:pos="9062"/>
        </w:tabs>
        <w:rPr>
          <w:noProof/>
          <w:sz w:val="22"/>
          <w:szCs w:val="22"/>
          <w:lang w:eastAsia="de-CH"/>
        </w:rPr>
      </w:pPr>
      <w:hyperlink w:anchor="_Toc327468061" w:history="1">
        <w:r w:rsidR="007E1B3E" w:rsidRPr="00F27B4C">
          <w:rPr>
            <w:rStyle w:val="Hyperlink"/>
            <w:noProof/>
          </w:rPr>
          <w:t>Abbildung 59 - Poster-Applikation (Extension) wird über [Export(typeof(IApp))] als IApp exportiert</w:t>
        </w:r>
        <w:r w:rsidR="007E1B3E">
          <w:rPr>
            <w:noProof/>
            <w:webHidden/>
          </w:rPr>
          <w:tab/>
        </w:r>
        <w:r w:rsidR="007E1B3E">
          <w:rPr>
            <w:noProof/>
            <w:webHidden/>
          </w:rPr>
          <w:fldChar w:fldCharType="begin"/>
        </w:r>
        <w:r w:rsidR="007E1B3E">
          <w:rPr>
            <w:noProof/>
            <w:webHidden/>
          </w:rPr>
          <w:instrText xml:space="preserve"> PAGEREF _Toc327468061 \h </w:instrText>
        </w:r>
        <w:r w:rsidR="007E1B3E">
          <w:rPr>
            <w:noProof/>
            <w:webHidden/>
          </w:rPr>
        </w:r>
        <w:r w:rsidR="007E1B3E">
          <w:rPr>
            <w:noProof/>
            <w:webHidden/>
          </w:rPr>
          <w:fldChar w:fldCharType="separate"/>
        </w:r>
        <w:r w:rsidR="000E6CF3">
          <w:rPr>
            <w:noProof/>
            <w:webHidden/>
          </w:rPr>
          <w:t>101</w:t>
        </w:r>
        <w:r w:rsidR="007E1B3E">
          <w:rPr>
            <w:noProof/>
            <w:webHidden/>
          </w:rPr>
          <w:fldChar w:fldCharType="end"/>
        </w:r>
      </w:hyperlink>
    </w:p>
    <w:p w:rsidR="007E1B3E" w:rsidRDefault="00B95EE1">
      <w:pPr>
        <w:pStyle w:val="TableofFigures"/>
        <w:tabs>
          <w:tab w:val="right" w:leader="dot" w:pos="9062"/>
        </w:tabs>
        <w:rPr>
          <w:noProof/>
          <w:sz w:val="22"/>
          <w:szCs w:val="22"/>
          <w:lang w:eastAsia="de-CH"/>
        </w:rPr>
      </w:pPr>
      <w:hyperlink w:anchor="_Toc327468062" w:history="1">
        <w:r w:rsidR="007E1B3E" w:rsidRPr="00F27B4C">
          <w:rPr>
            <w:rStyle w:val="Hyperlink"/>
            <w:noProof/>
          </w:rPr>
          <w:t>Abbildung 60 - AppController koordiniert den Import der Apps</w:t>
        </w:r>
        <w:r w:rsidR="007E1B3E">
          <w:rPr>
            <w:noProof/>
            <w:webHidden/>
          </w:rPr>
          <w:tab/>
        </w:r>
        <w:r w:rsidR="007E1B3E">
          <w:rPr>
            <w:noProof/>
            <w:webHidden/>
          </w:rPr>
          <w:fldChar w:fldCharType="begin"/>
        </w:r>
        <w:r w:rsidR="007E1B3E">
          <w:rPr>
            <w:noProof/>
            <w:webHidden/>
          </w:rPr>
          <w:instrText xml:space="preserve"> PAGEREF _Toc327468062 \h </w:instrText>
        </w:r>
        <w:r w:rsidR="007E1B3E">
          <w:rPr>
            <w:noProof/>
            <w:webHidden/>
          </w:rPr>
        </w:r>
        <w:r w:rsidR="007E1B3E">
          <w:rPr>
            <w:noProof/>
            <w:webHidden/>
          </w:rPr>
          <w:fldChar w:fldCharType="separate"/>
        </w:r>
        <w:r w:rsidR="000E6CF3">
          <w:rPr>
            <w:noProof/>
            <w:webHidden/>
          </w:rPr>
          <w:t>102</w:t>
        </w:r>
        <w:r w:rsidR="007E1B3E">
          <w:rPr>
            <w:noProof/>
            <w:webHidden/>
          </w:rPr>
          <w:fldChar w:fldCharType="end"/>
        </w:r>
      </w:hyperlink>
    </w:p>
    <w:p w:rsidR="007E1B3E" w:rsidRDefault="00B95EE1">
      <w:pPr>
        <w:pStyle w:val="TableofFigures"/>
        <w:tabs>
          <w:tab w:val="right" w:leader="dot" w:pos="9062"/>
        </w:tabs>
        <w:rPr>
          <w:noProof/>
          <w:sz w:val="22"/>
          <w:szCs w:val="22"/>
          <w:lang w:eastAsia="de-CH"/>
        </w:rPr>
      </w:pPr>
      <w:hyperlink w:anchor="_Toc327468063" w:history="1">
        <w:r w:rsidR="007E1B3E" w:rsidRPr="00F27B4C">
          <w:rPr>
            <w:rStyle w:val="Hyperlink"/>
            <w:noProof/>
          </w:rPr>
          <w:t>Abbildung 61 - Der ExtensionFolder (Videowall-Applikation) importiert über das Attribut [Import] die Klassen, die das Interface IApp implementieren und sich in einem bestimmten Ordner (Directory) befinden.</w:t>
        </w:r>
        <w:r w:rsidR="007E1B3E">
          <w:rPr>
            <w:noProof/>
            <w:webHidden/>
          </w:rPr>
          <w:tab/>
        </w:r>
        <w:r w:rsidR="007E1B3E">
          <w:rPr>
            <w:noProof/>
            <w:webHidden/>
          </w:rPr>
          <w:fldChar w:fldCharType="begin"/>
        </w:r>
        <w:r w:rsidR="007E1B3E">
          <w:rPr>
            <w:noProof/>
            <w:webHidden/>
          </w:rPr>
          <w:instrText xml:space="preserve"> PAGEREF _Toc327468063 \h </w:instrText>
        </w:r>
        <w:r w:rsidR="007E1B3E">
          <w:rPr>
            <w:noProof/>
            <w:webHidden/>
          </w:rPr>
        </w:r>
        <w:r w:rsidR="007E1B3E">
          <w:rPr>
            <w:noProof/>
            <w:webHidden/>
          </w:rPr>
          <w:fldChar w:fldCharType="separate"/>
        </w:r>
        <w:r w:rsidR="000E6CF3">
          <w:rPr>
            <w:noProof/>
            <w:webHidden/>
          </w:rPr>
          <w:t>103</w:t>
        </w:r>
        <w:r w:rsidR="007E1B3E">
          <w:rPr>
            <w:noProof/>
            <w:webHidden/>
          </w:rPr>
          <w:fldChar w:fldCharType="end"/>
        </w:r>
      </w:hyperlink>
    </w:p>
    <w:p w:rsidR="007E1B3E" w:rsidRDefault="00B95EE1">
      <w:pPr>
        <w:pStyle w:val="TableofFigures"/>
        <w:tabs>
          <w:tab w:val="right" w:leader="dot" w:pos="9062"/>
        </w:tabs>
        <w:rPr>
          <w:noProof/>
          <w:sz w:val="22"/>
          <w:szCs w:val="22"/>
          <w:lang w:eastAsia="de-CH"/>
        </w:rPr>
      </w:pPr>
      <w:hyperlink w:anchor="_Toc327468064" w:history="1">
        <w:r w:rsidR="007E1B3E" w:rsidRPr="00F27B4C">
          <w:rPr>
            <w:rStyle w:val="Hyperlink"/>
            <w:noProof/>
          </w:rPr>
          <w:t>Abbildung 62 - Der ExtensionManager führt den Import schliesslich mithilfe von MEF aus</w:t>
        </w:r>
        <w:r w:rsidR="007E1B3E">
          <w:rPr>
            <w:noProof/>
            <w:webHidden/>
          </w:rPr>
          <w:tab/>
        </w:r>
        <w:r w:rsidR="007E1B3E">
          <w:rPr>
            <w:noProof/>
            <w:webHidden/>
          </w:rPr>
          <w:fldChar w:fldCharType="begin"/>
        </w:r>
        <w:r w:rsidR="007E1B3E">
          <w:rPr>
            <w:noProof/>
            <w:webHidden/>
          </w:rPr>
          <w:instrText xml:space="preserve"> PAGEREF _Toc327468064 \h </w:instrText>
        </w:r>
        <w:r w:rsidR="007E1B3E">
          <w:rPr>
            <w:noProof/>
            <w:webHidden/>
          </w:rPr>
        </w:r>
        <w:r w:rsidR="007E1B3E">
          <w:rPr>
            <w:noProof/>
            <w:webHidden/>
          </w:rPr>
          <w:fldChar w:fldCharType="separate"/>
        </w:r>
        <w:r w:rsidR="000E6CF3">
          <w:rPr>
            <w:noProof/>
            <w:webHidden/>
          </w:rPr>
          <w:t>104</w:t>
        </w:r>
        <w:r w:rsidR="007E1B3E">
          <w:rPr>
            <w:noProof/>
            <w:webHidden/>
          </w:rPr>
          <w:fldChar w:fldCharType="end"/>
        </w:r>
      </w:hyperlink>
    </w:p>
    <w:p w:rsidR="007E1B3E" w:rsidRDefault="00B95EE1">
      <w:pPr>
        <w:pStyle w:val="TableofFigures"/>
        <w:tabs>
          <w:tab w:val="right" w:leader="dot" w:pos="9062"/>
        </w:tabs>
        <w:rPr>
          <w:noProof/>
          <w:sz w:val="22"/>
          <w:szCs w:val="22"/>
          <w:lang w:eastAsia="de-CH"/>
        </w:rPr>
      </w:pPr>
      <w:hyperlink w:anchor="_Toc327468065" w:history="1">
        <w:r w:rsidR="007E1B3E" w:rsidRPr="00F27B4C">
          <w:rPr>
            <w:rStyle w:val="Hyperlink"/>
            <w:noProof/>
          </w:rPr>
          <w:t>Abbildung 63 - Anfängliche Implementation des Interfaces IApp</w:t>
        </w:r>
        <w:r w:rsidR="007E1B3E">
          <w:rPr>
            <w:noProof/>
            <w:webHidden/>
          </w:rPr>
          <w:tab/>
        </w:r>
        <w:r w:rsidR="007E1B3E">
          <w:rPr>
            <w:noProof/>
            <w:webHidden/>
          </w:rPr>
          <w:fldChar w:fldCharType="begin"/>
        </w:r>
        <w:r w:rsidR="007E1B3E">
          <w:rPr>
            <w:noProof/>
            <w:webHidden/>
          </w:rPr>
          <w:instrText xml:space="preserve"> PAGEREF _Toc327468065 \h </w:instrText>
        </w:r>
        <w:r w:rsidR="007E1B3E">
          <w:rPr>
            <w:noProof/>
            <w:webHidden/>
          </w:rPr>
        </w:r>
        <w:r w:rsidR="007E1B3E">
          <w:rPr>
            <w:noProof/>
            <w:webHidden/>
          </w:rPr>
          <w:fldChar w:fldCharType="separate"/>
        </w:r>
        <w:r w:rsidR="000E6CF3">
          <w:rPr>
            <w:noProof/>
            <w:webHidden/>
          </w:rPr>
          <w:t>105</w:t>
        </w:r>
        <w:r w:rsidR="007E1B3E">
          <w:rPr>
            <w:noProof/>
            <w:webHidden/>
          </w:rPr>
          <w:fldChar w:fldCharType="end"/>
        </w:r>
      </w:hyperlink>
    </w:p>
    <w:p w:rsidR="007E1B3E" w:rsidRDefault="00B95EE1">
      <w:pPr>
        <w:pStyle w:val="TableofFigures"/>
        <w:tabs>
          <w:tab w:val="right" w:leader="dot" w:pos="9062"/>
        </w:tabs>
        <w:rPr>
          <w:noProof/>
          <w:sz w:val="22"/>
          <w:szCs w:val="22"/>
          <w:lang w:eastAsia="de-CH"/>
        </w:rPr>
      </w:pPr>
      <w:hyperlink w:anchor="_Toc327468066" w:history="1">
        <w:r w:rsidR="007E1B3E" w:rsidRPr="00F27B4C">
          <w:rPr>
            <w:rStyle w:val="Hyperlink"/>
            <w:noProof/>
          </w:rPr>
          <w:t>Abbildung 64 - Das IApp Interface</w:t>
        </w:r>
        <w:r w:rsidR="007E1B3E">
          <w:rPr>
            <w:noProof/>
            <w:webHidden/>
          </w:rPr>
          <w:tab/>
        </w:r>
        <w:r w:rsidR="007E1B3E">
          <w:rPr>
            <w:noProof/>
            <w:webHidden/>
          </w:rPr>
          <w:fldChar w:fldCharType="begin"/>
        </w:r>
        <w:r w:rsidR="007E1B3E">
          <w:rPr>
            <w:noProof/>
            <w:webHidden/>
          </w:rPr>
          <w:instrText xml:space="preserve"> PAGEREF _Toc327468066 \h </w:instrText>
        </w:r>
        <w:r w:rsidR="007E1B3E">
          <w:rPr>
            <w:noProof/>
            <w:webHidden/>
          </w:rPr>
        </w:r>
        <w:r w:rsidR="007E1B3E">
          <w:rPr>
            <w:noProof/>
            <w:webHidden/>
          </w:rPr>
          <w:fldChar w:fldCharType="separate"/>
        </w:r>
        <w:r w:rsidR="000E6CF3">
          <w:rPr>
            <w:noProof/>
            <w:webHidden/>
          </w:rPr>
          <w:t>106</w:t>
        </w:r>
        <w:r w:rsidR="007E1B3E">
          <w:rPr>
            <w:noProof/>
            <w:webHidden/>
          </w:rPr>
          <w:fldChar w:fldCharType="end"/>
        </w:r>
      </w:hyperlink>
    </w:p>
    <w:p w:rsidR="007E1B3E" w:rsidRDefault="00B95EE1">
      <w:pPr>
        <w:pStyle w:val="TableofFigures"/>
        <w:tabs>
          <w:tab w:val="right" w:leader="dot" w:pos="9062"/>
        </w:tabs>
        <w:rPr>
          <w:noProof/>
          <w:sz w:val="22"/>
          <w:szCs w:val="22"/>
          <w:lang w:eastAsia="de-CH"/>
        </w:rPr>
      </w:pPr>
      <w:hyperlink w:anchor="_Toc327468067" w:history="1">
        <w:r w:rsidR="007E1B3E" w:rsidRPr="00F27B4C">
          <w:rPr>
            <w:rStyle w:val="Hyperlink"/>
            <w:noProof/>
          </w:rPr>
          <w:t>Abbildung 65 - Durch den IVideoWallServiceProvider können weitere Extensions geladen werden</w:t>
        </w:r>
        <w:r w:rsidR="007E1B3E">
          <w:rPr>
            <w:noProof/>
            <w:webHidden/>
          </w:rPr>
          <w:tab/>
        </w:r>
        <w:r w:rsidR="007E1B3E">
          <w:rPr>
            <w:noProof/>
            <w:webHidden/>
          </w:rPr>
          <w:fldChar w:fldCharType="begin"/>
        </w:r>
        <w:r w:rsidR="007E1B3E">
          <w:rPr>
            <w:noProof/>
            <w:webHidden/>
          </w:rPr>
          <w:instrText xml:space="preserve"> PAGEREF _Toc327468067 \h </w:instrText>
        </w:r>
        <w:r w:rsidR="007E1B3E">
          <w:rPr>
            <w:noProof/>
            <w:webHidden/>
          </w:rPr>
        </w:r>
        <w:r w:rsidR="007E1B3E">
          <w:rPr>
            <w:noProof/>
            <w:webHidden/>
          </w:rPr>
          <w:fldChar w:fldCharType="separate"/>
        </w:r>
        <w:r w:rsidR="000E6CF3">
          <w:rPr>
            <w:noProof/>
            <w:webHidden/>
          </w:rPr>
          <w:t>106</w:t>
        </w:r>
        <w:r w:rsidR="007E1B3E">
          <w:rPr>
            <w:noProof/>
            <w:webHidden/>
          </w:rPr>
          <w:fldChar w:fldCharType="end"/>
        </w:r>
      </w:hyperlink>
    </w:p>
    <w:p w:rsidR="007E1B3E" w:rsidRDefault="00B95EE1">
      <w:pPr>
        <w:pStyle w:val="TableofFigures"/>
        <w:tabs>
          <w:tab w:val="right" w:leader="dot" w:pos="9062"/>
        </w:tabs>
        <w:rPr>
          <w:noProof/>
          <w:sz w:val="22"/>
          <w:szCs w:val="22"/>
          <w:lang w:eastAsia="de-CH"/>
        </w:rPr>
      </w:pPr>
      <w:hyperlink w:anchor="_Toc327468068" w:history="1">
        <w:r w:rsidR="007E1B3E" w:rsidRPr="00F27B4C">
          <w:rPr>
            <w:rStyle w:val="Hyperlink"/>
            <w:noProof/>
          </w:rPr>
          <w:t>Abbildung 66 - Sequenzdiagramm, Ablauf des Ladens und Aktivierens von Applikationen durch das Framework</w:t>
        </w:r>
        <w:r w:rsidR="007E1B3E">
          <w:rPr>
            <w:noProof/>
            <w:webHidden/>
          </w:rPr>
          <w:tab/>
        </w:r>
        <w:r w:rsidR="007E1B3E">
          <w:rPr>
            <w:noProof/>
            <w:webHidden/>
          </w:rPr>
          <w:fldChar w:fldCharType="begin"/>
        </w:r>
        <w:r w:rsidR="007E1B3E">
          <w:rPr>
            <w:noProof/>
            <w:webHidden/>
          </w:rPr>
          <w:instrText xml:space="preserve"> PAGEREF _Toc327468068 \h </w:instrText>
        </w:r>
        <w:r w:rsidR="007E1B3E">
          <w:rPr>
            <w:noProof/>
            <w:webHidden/>
          </w:rPr>
        </w:r>
        <w:r w:rsidR="007E1B3E">
          <w:rPr>
            <w:noProof/>
            <w:webHidden/>
          </w:rPr>
          <w:fldChar w:fldCharType="separate"/>
        </w:r>
        <w:r w:rsidR="000E6CF3">
          <w:rPr>
            <w:noProof/>
            <w:webHidden/>
          </w:rPr>
          <w:t>107</w:t>
        </w:r>
        <w:r w:rsidR="007E1B3E">
          <w:rPr>
            <w:noProof/>
            <w:webHidden/>
          </w:rPr>
          <w:fldChar w:fldCharType="end"/>
        </w:r>
      </w:hyperlink>
    </w:p>
    <w:p w:rsidR="007E1B3E" w:rsidRDefault="00B95EE1">
      <w:pPr>
        <w:pStyle w:val="TableofFigures"/>
        <w:tabs>
          <w:tab w:val="right" w:leader="dot" w:pos="9062"/>
        </w:tabs>
        <w:rPr>
          <w:noProof/>
          <w:sz w:val="22"/>
          <w:szCs w:val="22"/>
          <w:lang w:eastAsia="de-CH"/>
        </w:rPr>
      </w:pPr>
      <w:hyperlink w:anchor="_Toc327468069" w:history="1">
        <w:r w:rsidR="007E1B3E" w:rsidRPr="00F27B4C">
          <w:rPr>
            <w:rStyle w:val="Hyperlink"/>
            <w:noProof/>
          </w:rPr>
          <w:t>Abbildung 67 - Teilaufgaben des Demomodus "Kraftfeld"</w:t>
        </w:r>
        <w:r w:rsidR="007E1B3E">
          <w:rPr>
            <w:noProof/>
            <w:webHidden/>
          </w:rPr>
          <w:tab/>
        </w:r>
        <w:r w:rsidR="007E1B3E">
          <w:rPr>
            <w:noProof/>
            <w:webHidden/>
          </w:rPr>
          <w:fldChar w:fldCharType="begin"/>
        </w:r>
        <w:r w:rsidR="007E1B3E">
          <w:rPr>
            <w:noProof/>
            <w:webHidden/>
          </w:rPr>
          <w:instrText xml:space="preserve"> PAGEREF _Toc327468069 \h </w:instrText>
        </w:r>
        <w:r w:rsidR="007E1B3E">
          <w:rPr>
            <w:noProof/>
            <w:webHidden/>
          </w:rPr>
        </w:r>
        <w:r w:rsidR="007E1B3E">
          <w:rPr>
            <w:noProof/>
            <w:webHidden/>
          </w:rPr>
          <w:fldChar w:fldCharType="separate"/>
        </w:r>
        <w:r w:rsidR="000E6CF3">
          <w:rPr>
            <w:noProof/>
            <w:webHidden/>
          </w:rPr>
          <w:t>108</w:t>
        </w:r>
        <w:r w:rsidR="007E1B3E">
          <w:rPr>
            <w:noProof/>
            <w:webHidden/>
          </w:rPr>
          <w:fldChar w:fldCharType="end"/>
        </w:r>
      </w:hyperlink>
    </w:p>
    <w:p w:rsidR="007E1B3E" w:rsidRDefault="00B95EE1">
      <w:pPr>
        <w:pStyle w:val="TableofFigures"/>
        <w:tabs>
          <w:tab w:val="right" w:leader="dot" w:pos="9062"/>
        </w:tabs>
        <w:rPr>
          <w:noProof/>
          <w:sz w:val="22"/>
          <w:szCs w:val="22"/>
          <w:lang w:eastAsia="de-CH"/>
        </w:rPr>
      </w:pPr>
      <w:hyperlink w:anchor="_Toc327468070" w:history="1">
        <w:r w:rsidR="007E1B3E" w:rsidRPr="00F27B4C">
          <w:rPr>
            <w:rStyle w:val="Hyperlink"/>
            <w:noProof/>
          </w:rPr>
          <w:t>Abbildung 68 - Ideen zur Bewegungsart der Teilchen</w:t>
        </w:r>
        <w:r w:rsidR="007E1B3E">
          <w:rPr>
            <w:noProof/>
            <w:webHidden/>
          </w:rPr>
          <w:tab/>
        </w:r>
        <w:r w:rsidR="007E1B3E">
          <w:rPr>
            <w:noProof/>
            <w:webHidden/>
          </w:rPr>
          <w:fldChar w:fldCharType="begin"/>
        </w:r>
        <w:r w:rsidR="007E1B3E">
          <w:rPr>
            <w:noProof/>
            <w:webHidden/>
          </w:rPr>
          <w:instrText xml:space="preserve"> PAGEREF _Toc327468070 \h </w:instrText>
        </w:r>
        <w:r w:rsidR="007E1B3E">
          <w:rPr>
            <w:noProof/>
            <w:webHidden/>
          </w:rPr>
        </w:r>
        <w:r w:rsidR="007E1B3E">
          <w:rPr>
            <w:noProof/>
            <w:webHidden/>
          </w:rPr>
          <w:fldChar w:fldCharType="separate"/>
        </w:r>
        <w:r w:rsidR="000E6CF3">
          <w:rPr>
            <w:noProof/>
            <w:webHidden/>
          </w:rPr>
          <w:t>109</w:t>
        </w:r>
        <w:r w:rsidR="007E1B3E">
          <w:rPr>
            <w:noProof/>
            <w:webHidden/>
          </w:rPr>
          <w:fldChar w:fldCharType="end"/>
        </w:r>
      </w:hyperlink>
    </w:p>
    <w:p w:rsidR="007E1B3E" w:rsidRDefault="00B95EE1">
      <w:pPr>
        <w:pStyle w:val="TableofFigures"/>
        <w:tabs>
          <w:tab w:val="right" w:leader="dot" w:pos="9062"/>
        </w:tabs>
        <w:rPr>
          <w:noProof/>
          <w:sz w:val="22"/>
          <w:szCs w:val="22"/>
          <w:lang w:eastAsia="de-CH"/>
        </w:rPr>
      </w:pPr>
      <w:hyperlink w:anchor="_Toc327468071" w:history="1">
        <w:r w:rsidR="007E1B3E" w:rsidRPr="00F27B4C">
          <w:rPr>
            <w:rStyle w:val="Hyperlink"/>
            <w:noProof/>
          </w:rPr>
          <w:t>Abbildung 69 - Zustandsdiagramm Interaktions- und Demomodus</w:t>
        </w:r>
        <w:r w:rsidR="007E1B3E">
          <w:rPr>
            <w:noProof/>
            <w:webHidden/>
          </w:rPr>
          <w:tab/>
        </w:r>
        <w:r w:rsidR="007E1B3E">
          <w:rPr>
            <w:noProof/>
            <w:webHidden/>
          </w:rPr>
          <w:fldChar w:fldCharType="begin"/>
        </w:r>
        <w:r w:rsidR="007E1B3E">
          <w:rPr>
            <w:noProof/>
            <w:webHidden/>
          </w:rPr>
          <w:instrText xml:space="preserve"> PAGEREF _Toc327468071 \h </w:instrText>
        </w:r>
        <w:r w:rsidR="007E1B3E">
          <w:rPr>
            <w:noProof/>
            <w:webHidden/>
          </w:rPr>
        </w:r>
        <w:r w:rsidR="007E1B3E">
          <w:rPr>
            <w:noProof/>
            <w:webHidden/>
          </w:rPr>
          <w:fldChar w:fldCharType="separate"/>
        </w:r>
        <w:r w:rsidR="000E6CF3">
          <w:rPr>
            <w:noProof/>
            <w:webHidden/>
          </w:rPr>
          <w:t>110</w:t>
        </w:r>
        <w:r w:rsidR="007E1B3E">
          <w:rPr>
            <w:noProof/>
            <w:webHidden/>
          </w:rPr>
          <w:fldChar w:fldCharType="end"/>
        </w:r>
      </w:hyperlink>
    </w:p>
    <w:p w:rsidR="007E1B3E" w:rsidRDefault="00B95EE1">
      <w:pPr>
        <w:pStyle w:val="TableofFigures"/>
        <w:tabs>
          <w:tab w:val="right" w:leader="dot" w:pos="9062"/>
        </w:tabs>
        <w:rPr>
          <w:noProof/>
          <w:sz w:val="22"/>
          <w:szCs w:val="22"/>
          <w:lang w:eastAsia="de-CH"/>
        </w:rPr>
      </w:pPr>
      <w:hyperlink w:anchor="_Toc327468072" w:history="1">
        <w:r w:rsidR="007E1B3E" w:rsidRPr="00F27B4C">
          <w:rPr>
            <w:rStyle w:val="Hyperlink"/>
            <w:noProof/>
          </w:rPr>
          <w:t>Abbildung 70 - Beispiel eines Skeletts</w:t>
        </w:r>
        <w:r w:rsidR="007E1B3E">
          <w:rPr>
            <w:noProof/>
            <w:webHidden/>
          </w:rPr>
          <w:tab/>
        </w:r>
        <w:r w:rsidR="007E1B3E">
          <w:rPr>
            <w:noProof/>
            <w:webHidden/>
          </w:rPr>
          <w:fldChar w:fldCharType="begin"/>
        </w:r>
        <w:r w:rsidR="007E1B3E">
          <w:rPr>
            <w:noProof/>
            <w:webHidden/>
          </w:rPr>
          <w:instrText xml:space="preserve"> PAGEREF _Toc327468072 \h </w:instrText>
        </w:r>
        <w:r w:rsidR="007E1B3E">
          <w:rPr>
            <w:noProof/>
            <w:webHidden/>
          </w:rPr>
        </w:r>
        <w:r w:rsidR="007E1B3E">
          <w:rPr>
            <w:noProof/>
            <w:webHidden/>
          </w:rPr>
          <w:fldChar w:fldCharType="separate"/>
        </w:r>
        <w:r w:rsidR="000E6CF3">
          <w:rPr>
            <w:noProof/>
            <w:webHidden/>
          </w:rPr>
          <w:t>111</w:t>
        </w:r>
        <w:r w:rsidR="007E1B3E">
          <w:rPr>
            <w:noProof/>
            <w:webHidden/>
          </w:rPr>
          <w:fldChar w:fldCharType="end"/>
        </w:r>
      </w:hyperlink>
    </w:p>
    <w:p w:rsidR="007E1B3E" w:rsidRDefault="00B95EE1">
      <w:pPr>
        <w:pStyle w:val="TableofFigures"/>
        <w:tabs>
          <w:tab w:val="right" w:leader="dot" w:pos="9062"/>
        </w:tabs>
        <w:rPr>
          <w:noProof/>
          <w:sz w:val="22"/>
          <w:szCs w:val="22"/>
          <w:lang w:eastAsia="de-CH"/>
        </w:rPr>
      </w:pPr>
      <w:hyperlink w:anchor="_Toc327468073" w:history="1">
        <w:r w:rsidR="007E1B3E" w:rsidRPr="00F27B4C">
          <w:rPr>
            <w:rStyle w:val="Hyperlink"/>
            <w:noProof/>
          </w:rPr>
          <w:t>Abbildung 71 - Skelett mit Zone (rot) für das Handtracking</w:t>
        </w:r>
        <w:r w:rsidR="007E1B3E">
          <w:rPr>
            <w:noProof/>
            <w:webHidden/>
          </w:rPr>
          <w:tab/>
        </w:r>
        <w:r w:rsidR="007E1B3E">
          <w:rPr>
            <w:noProof/>
            <w:webHidden/>
          </w:rPr>
          <w:fldChar w:fldCharType="begin"/>
        </w:r>
        <w:r w:rsidR="007E1B3E">
          <w:rPr>
            <w:noProof/>
            <w:webHidden/>
          </w:rPr>
          <w:instrText xml:space="preserve"> PAGEREF _Toc327468073 \h </w:instrText>
        </w:r>
        <w:r w:rsidR="007E1B3E">
          <w:rPr>
            <w:noProof/>
            <w:webHidden/>
          </w:rPr>
        </w:r>
        <w:r w:rsidR="007E1B3E">
          <w:rPr>
            <w:noProof/>
            <w:webHidden/>
          </w:rPr>
          <w:fldChar w:fldCharType="separate"/>
        </w:r>
        <w:r w:rsidR="000E6CF3">
          <w:rPr>
            <w:noProof/>
            <w:webHidden/>
          </w:rPr>
          <w:t>111</w:t>
        </w:r>
        <w:r w:rsidR="007E1B3E">
          <w:rPr>
            <w:noProof/>
            <w:webHidden/>
          </w:rPr>
          <w:fldChar w:fldCharType="end"/>
        </w:r>
      </w:hyperlink>
    </w:p>
    <w:p w:rsidR="007E1B3E" w:rsidRDefault="00B95EE1">
      <w:pPr>
        <w:pStyle w:val="TableofFigures"/>
        <w:tabs>
          <w:tab w:val="right" w:leader="dot" w:pos="9062"/>
        </w:tabs>
        <w:rPr>
          <w:noProof/>
          <w:sz w:val="22"/>
          <w:szCs w:val="22"/>
          <w:lang w:eastAsia="de-CH"/>
        </w:rPr>
      </w:pPr>
      <w:hyperlink w:anchor="_Toc327468074" w:history="1">
        <w:r w:rsidR="007E1B3E" w:rsidRPr="00F27B4C">
          <w:rPr>
            <w:rStyle w:val="Hyperlink"/>
            <w:noProof/>
          </w:rPr>
          <w:t>Abbildung 72 - Beispiel Monitor mit Handtracking</w:t>
        </w:r>
        <w:r w:rsidR="007E1B3E">
          <w:rPr>
            <w:noProof/>
            <w:webHidden/>
          </w:rPr>
          <w:tab/>
        </w:r>
        <w:r w:rsidR="007E1B3E">
          <w:rPr>
            <w:noProof/>
            <w:webHidden/>
          </w:rPr>
          <w:fldChar w:fldCharType="begin"/>
        </w:r>
        <w:r w:rsidR="007E1B3E">
          <w:rPr>
            <w:noProof/>
            <w:webHidden/>
          </w:rPr>
          <w:instrText xml:space="preserve"> PAGEREF _Toc327468074 \h </w:instrText>
        </w:r>
        <w:r w:rsidR="007E1B3E">
          <w:rPr>
            <w:noProof/>
            <w:webHidden/>
          </w:rPr>
        </w:r>
        <w:r w:rsidR="007E1B3E">
          <w:rPr>
            <w:noProof/>
            <w:webHidden/>
          </w:rPr>
          <w:fldChar w:fldCharType="separate"/>
        </w:r>
        <w:r w:rsidR="000E6CF3">
          <w:rPr>
            <w:noProof/>
            <w:webHidden/>
          </w:rPr>
          <w:t>112</w:t>
        </w:r>
        <w:r w:rsidR="007E1B3E">
          <w:rPr>
            <w:noProof/>
            <w:webHidden/>
          </w:rPr>
          <w:fldChar w:fldCharType="end"/>
        </w:r>
      </w:hyperlink>
    </w:p>
    <w:p w:rsidR="007E1B3E" w:rsidRDefault="00B95EE1">
      <w:pPr>
        <w:pStyle w:val="TableofFigures"/>
        <w:tabs>
          <w:tab w:val="right" w:leader="dot" w:pos="9062"/>
        </w:tabs>
        <w:rPr>
          <w:noProof/>
          <w:sz w:val="22"/>
          <w:szCs w:val="22"/>
          <w:lang w:eastAsia="de-CH"/>
        </w:rPr>
      </w:pPr>
      <w:hyperlink w:anchor="_Toc327468075" w:history="1">
        <w:r w:rsidR="007E1B3E" w:rsidRPr="00F27B4C">
          <w:rPr>
            <w:rStyle w:val="Hyperlink"/>
            <w:noProof/>
          </w:rPr>
          <w:t>Abbildung 73 - Handcursor auf nicht anklickbarem Element</w:t>
        </w:r>
        <w:r w:rsidR="007E1B3E">
          <w:rPr>
            <w:noProof/>
            <w:webHidden/>
          </w:rPr>
          <w:tab/>
        </w:r>
        <w:r w:rsidR="007E1B3E">
          <w:rPr>
            <w:noProof/>
            <w:webHidden/>
          </w:rPr>
          <w:fldChar w:fldCharType="begin"/>
        </w:r>
        <w:r w:rsidR="007E1B3E">
          <w:rPr>
            <w:noProof/>
            <w:webHidden/>
          </w:rPr>
          <w:instrText xml:space="preserve"> PAGEREF _Toc327468075 \h </w:instrText>
        </w:r>
        <w:r w:rsidR="007E1B3E">
          <w:rPr>
            <w:noProof/>
            <w:webHidden/>
          </w:rPr>
        </w:r>
        <w:r w:rsidR="007E1B3E">
          <w:rPr>
            <w:noProof/>
            <w:webHidden/>
          </w:rPr>
          <w:fldChar w:fldCharType="separate"/>
        </w:r>
        <w:r w:rsidR="000E6CF3">
          <w:rPr>
            <w:noProof/>
            <w:webHidden/>
          </w:rPr>
          <w:t>112</w:t>
        </w:r>
        <w:r w:rsidR="007E1B3E">
          <w:rPr>
            <w:noProof/>
            <w:webHidden/>
          </w:rPr>
          <w:fldChar w:fldCharType="end"/>
        </w:r>
      </w:hyperlink>
    </w:p>
    <w:p w:rsidR="007E1B3E" w:rsidRDefault="00B95EE1">
      <w:pPr>
        <w:pStyle w:val="TableofFigures"/>
        <w:tabs>
          <w:tab w:val="right" w:leader="dot" w:pos="9062"/>
        </w:tabs>
        <w:rPr>
          <w:noProof/>
          <w:sz w:val="22"/>
          <w:szCs w:val="22"/>
          <w:lang w:eastAsia="de-CH"/>
        </w:rPr>
      </w:pPr>
      <w:hyperlink w:anchor="_Toc327468076" w:history="1">
        <w:r w:rsidR="007E1B3E" w:rsidRPr="00F27B4C">
          <w:rPr>
            <w:rStyle w:val="Hyperlink"/>
            <w:noProof/>
          </w:rPr>
          <w:t>Abbildung 74 - Ablauf eines Klicks auf einen Button</w:t>
        </w:r>
        <w:r w:rsidR="007E1B3E">
          <w:rPr>
            <w:noProof/>
            <w:webHidden/>
          </w:rPr>
          <w:tab/>
        </w:r>
        <w:r w:rsidR="007E1B3E">
          <w:rPr>
            <w:noProof/>
            <w:webHidden/>
          </w:rPr>
          <w:fldChar w:fldCharType="begin"/>
        </w:r>
        <w:r w:rsidR="007E1B3E">
          <w:rPr>
            <w:noProof/>
            <w:webHidden/>
          </w:rPr>
          <w:instrText xml:space="preserve"> PAGEREF _Toc327468076 \h </w:instrText>
        </w:r>
        <w:r w:rsidR="007E1B3E">
          <w:rPr>
            <w:noProof/>
            <w:webHidden/>
          </w:rPr>
        </w:r>
        <w:r w:rsidR="007E1B3E">
          <w:rPr>
            <w:noProof/>
            <w:webHidden/>
          </w:rPr>
          <w:fldChar w:fldCharType="separate"/>
        </w:r>
        <w:r w:rsidR="000E6CF3">
          <w:rPr>
            <w:noProof/>
            <w:webHidden/>
          </w:rPr>
          <w:t>112</w:t>
        </w:r>
        <w:r w:rsidR="007E1B3E">
          <w:rPr>
            <w:noProof/>
            <w:webHidden/>
          </w:rPr>
          <w:fldChar w:fldCharType="end"/>
        </w:r>
      </w:hyperlink>
    </w:p>
    <w:p w:rsidR="007E1B3E" w:rsidRDefault="00B95EE1">
      <w:pPr>
        <w:pStyle w:val="TableofFigures"/>
        <w:tabs>
          <w:tab w:val="right" w:leader="dot" w:pos="9062"/>
        </w:tabs>
        <w:rPr>
          <w:noProof/>
          <w:sz w:val="22"/>
          <w:szCs w:val="22"/>
          <w:lang w:eastAsia="de-CH"/>
        </w:rPr>
      </w:pPr>
      <w:hyperlink w:anchor="_Toc327468077" w:history="1">
        <w:r w:rsidR="007E1B3E" w:rsidRPr="00F27B4C">
          <w:rPr>
            <w:rStyle w:val="Hyperlink"/>
            <w:noProof/>
          </w:rPr>
          <w:t>Abbildung 75 - Variante A: 3 x 3 55" Monitore, Ansicht</w:t>
        </w:r>
        <w:r w:rsidR="007E1B3E">
          <w:rPr>
            <w:noProof/>
            <w:webHidden/>
          </w:rPr>
          <w:tab/>
        </w:r>
        <w:r w:rsidR="007E1B3E">
          <w:rPr>
            <w:noProof/>
            <w:webHidden/>
          </w:rPr>
          <w:fldChar w:fldCharType="begin"/>
        </w:r>
        <w:r w:rsidR="007E1B3E">
          <w:rPr>
            <w:noProof/>
            <w:webHidden/>
          </w:rPr>
          <w:instrText xml:space="preserve"> PAGEREF _Toc327468077 \h </w:instrText>
        </w:r>
        <w:r w:rsidR="007E1B3E">
          <w:rPr>
            <w:noProof/>
            <w:webHidden/>
          </w:rPr>
        </w:r>
        <w:r w:rsidR="007E1B3E">
          <w:rPr>
            <w:noProof/>
            <w:webHidden/>
          </w:rPr>
          <w:fldChar w:fldCharType="separate"/>
        </w:r>
        <w:r w:rsidR="000E6CF3">
          <w:rPr>
            <w:noProof/>
            <w:webHidden/>
          </w:rPr>
          <w:t>116</w:t>
        </w:r>
        <w:r w:rsidR="007E1B3E">
          <w:rPr>
            <w:noProof/>
            <w:webHidden/>
          </w:rPr>
          <w:fldChar w:fldCharType="end"/>
        </w:r>
      </w:hyperlink>
    </w:p>
    <w:p w:rsidR="007E1B3E" w:rsidRDefault="00B95EE1">
      <w:pPr>
        <w:pStyle w:val="TableofFigures"/>
        <w:tabs>
          <w:tab w:val="right" w:leader="dot" w:pos="9062"/>
        </w:tabs>
        <w:rPr>
          <w:noProof/>
          <w:sz w:val="22"/>
          <w:szCs w:val="22"/>
          <w:lang w:eastAsia="de-CH"/>
        </w:rPr>
      </w:pPr>
      <w:hyperlink w:anchor="_Toc327468078" w:history="1">
        <w:r w:rsidR="007E1B3E" w:rsidRPr="00F27B4C">
          <w:rPr>
            <w:rStyle w:val="Hyperlink"/>
            <w:noProof/>
          </w:rPr>
          <w:t>Abbildung 76 - Variante A: 3 x 3 55" Monitore, Hellraumprojektor Test</w:t>
        </w:r>
        <w:r w:rsidR="007E1B3E">
          <w:rPr>
            <w:noProof/>
            <w:webHidden/>
          </w:rPr>
          <w:tab/>
        </w:r>
        <w:r w:rsidR="007E1B3E">
          <w:rPr>
            <w:noProof/>
            <w:webHidden/>
          </w:rPr>
          <w:fldChar w:fldCharType="begin"/>
        </w:r>
        <w:r w:rsidR="007E1B3E">
          <w:rPr>
            <w:noProof/>
            <w:webHidden/>
          </w:rPr>
          <w:instrText xml:space="preserve"> PAGEREF _Toc327468078 \h </w:instrText>
        </w:r>
        <w:r w:rsidR="007E1B3E">
          <w:rPr>
            <w:noProof/>
            <w:webHidden/>
          </w:rPr>
        </w:r>
        <w:r w:rsidR="007E1B3E">
          <w:rPr>
            <w:noProof/>
            <w:webHidden/>
          </w:rPr>
          <w:fldChar w:fldCharType="separate"/>
        </w:r>
        <w:r w:rsidR="000E6CF3">
          <w:rPr>
            <w:noProof/>
            <w:webHidden/>
          </w:rPr>
          <w:t>116</w:t>
        </w:r>
        <w:r w:rsidR="007E1B3E">
          <w:rPr>
            <w:noProof/>
            <w:webHidden/>
          </w:rPr>
          <w:fldChar w:fldCharType="end"/>
        </w:r>
      </w:hyperlink>
    </w:p>
    <w:p w:rsidR="007E1B3E" w:rsidRDefault="00B95EE1">
      <w:pPr>
        <w:pStyle w:val="TableofFigures"/>
        <w:tabs>
          <w:tab w:val="right" w:leader="dot" w:pos="9062"/>
        </w:tabs>
        <w:rPr>
          <w:noProof/>
          <w:sz w:val="22"/>
          <w:szCs w:val="22"/>
          <w:lang w:eastAsia="de-CH"/>
        </w:rPr>
      </w:pPr>
      <w:hyperlink w:anchor="_Toc327468079" w:history="1">
        <w:r w:rsidR="007E1B3E" w:rsidRPr="00F27B4C">
          <w:rPr>
            <w:rStyle w:val="Hyperlink"/>
            <w:noProof/>
          </w:rPr>
          <w:t>Abbildung 77 - Variante B: 2 x 2 55" Monitore, Ansicht</w:t>
        </w:r>
        <w:r w:rsidR="007E1B3E">
          <w:rPr>
            <w:noProof/>
            <w:webHidden/>
          </w:rPr>
          <w:tab/>
        </w:r>
        <w:r w:rsidR="007E1B3E">
          <w:rPr>
            <w:noProof/>
            <w:webHidden/>
          </w:rPr>
          <w:fldChar w:fldCharType="begin"/>
        </w:r>
        <w:r w:rsidR="007E1B3E">
          <w:rPr>
            <w:noProof/>
            <w:webHidden/>
          </w:rPr>
          <w:instrText xml:space="preserve"> PAGEREF _Toc327468079 \h </w:instrText>
        </w:r>
        <w:r w:rsidR="007E1B3E">
          <w:rPr>
            <w:noProof/>
            <w:webHidden/>
          </w:rPr>
        </w:r>
        <w:r w:rsidR="007E1B3E">
          <w:rPr>
            <w:noProof/>
            <w:webHidden/>
          </w:rPr>
          <w:fldChar w:fldCharType="separate"/>
        </w:r>
        <w:r w:rsidR="000E6CF3">
          <w:rPr>
            <w:noProof/>
            <w:webHidden/>
          </w:rPr>
          <w:t>117</w:t>
        </w:r>
        <w:r w:rsidR="007E1B3E">
          <w:rPr>
            <w:noProof/>
            <w:webHidden/>
          </w:rPr>
          <w:fldChar w:fldCharType="end"/>
        </w:r>
      </w:hyperlink>
    </w:p>
    <w:p w:rsidR="007E1B3E" w:rsidRDefault="00B95EE1">
      <w:pPr>
        <w:pStyle w:val="TableofFigures"/>
        <w:tabs>
          <w:tab w:val="right" w:leader="dot" w:pos="9062"/>
        </w:tabs>
        <w:rPr>
          <w:noProof/>
          <w:sz w:val="22"/>
          <w:szCs w:val="22"/>
          <w:lang w:eastAsia="de-CH"/>
        </w:rPr>
      </w:pPr>
      <w:hyperlink w:anchor="_Toc327468080" w:history="1">
        <w:r w:rsidR="007E1B3E" w:rsidRPr="00F27B4C">
          <w:rPr>
            <w:rStyle w:val="Hyperlink"/>
            <w:noProof/>
          </w:rPr>
          <w:t>Abbildung 78 - Variante B: 2 x 2 55" Monitore, Hellraumprojektor Test</w:t>
        </w:r>
        <w:r w:rsidR="007E1B3E">
          <w:rPr>
            <w:noProof/>
            <w:webHidden/>
          </w:rPr>
          <w:tab/>
        </w:r>
        <w:r w:rsidR="007E1B3E">
          <w:rPr>
            <w:noProof/>
            <w:webHidden/>
          </w:rPr>
          <w:fldChar w:fldCharType="begin"/>
        </w:r>
        <w:r w:rsidR="007E1B3E">
          <w:rPr>
            <w:noProof/>
            <w:webHidden/>
          </w:rPr>
          <w:instrText xml:space="preserve"> PAGEREF _Toc327468080 \h </w:instrText>
        </w:r>
        <w:r w:rsidR="007E1B3E">
          <w:rPr>
            <w:noProof/>
            <w:webHidden/>
          </w:rPr>
        </w:r>
        <w:r w:rsidR="007E1B3E">
          <w:rPr>
            <w:noProof/>
            <w:webHidden/>
          </w:rPr>
          <w:fldChar w:fldCharType="separate"/>
        </w:r>
        <w:r w:rsidR="000E6CF3">
          <w:rPr>
            <w:noProof/>
            <w:webHidden/>
          </w:rPr>
          <w:t>117</w:t>
        </w:r>
        <w:r w:rsidR="007E1B3E">
          <w:rPr>
            <w:noProof/>
            <w:webHidden/>
          </w:rPr>
          <w:fldChar w:fldCharType="end"/>
        </w:r>
      </w:hyperlink>
    </w:p>
    <w:p w:rsidR="007E1B3E" w:rsidRDefault="00B95EE1">
      <w:pPr>
        <w:pStyle w:val="TableofFigures"/>
        <w:tabs>
          <w:tab w:val="right" w:leader="dot" w:pos="9062"/>
        </w:tabs>
        <w:rPr>
          <w:noProof/>
          <w:sz w:val="22"/>
          <w:szCs w:val="22"/>
          <w:lang w:eastAsia="de-CH"/>
        </w:rPr>
      </w:pPr>
      <w:hyperlink w:anchor="_Toc327468081" w:history="1">
        <w:r w:rsidR="007E1B3E" w:rsidRPr="00F27B4C">
          <w:rPr>
            <w:rStyle w:val="Hyperlink"/>
            <w:noProof/>
          </w:rPr>
          <w:t>Abbildung 79 - Variante C: 1 x 6 55" Monitore, Ansicht</w:t>
        </w:r>
        <w:r w:rsidR="007E1B3E">
          <w:rPr>
            <w:noProof/>
            <w:webHidden/>
          </w:rPr>
          <w:tab/>
        </w:r>
        <w:r w:rsidR="007E1B3E">
          <w:rPr>
            <w:noProof/>
            <w:webHidden/>
          </w:rPr>
          <w:fldChar w:fldCharType="begin"/>
        </w:r>
        <w:r w:rsidR="007E1B3E">
          <w:rPr>
            <w:noProof/>
            <w:webHidden/>
          </w:rPr>
          <w:instrText xml:space="preserve"> PAGEREF _Toc327468081 \h </w:instrText>
        </w:r>
        <w:r w:rsidR="007E1B3E">
          <w:rPr>
            <w:noProof/>
            <w:webHidden/>
          </w:rPr>
        </w:r>
        <w:r w:rsidR="007E1B3E">
          <w:rPr>
            <w:noProof/>
            <w:webHidden/>
          </w:rPr>
          <w:fldChar w:fldCharType="separate"/>
        </w:r>
        <w:r w:rsidR="000E6CF3">
          <w:rPr>
            <w:noProof/>
            <w:webHidden/>
          </w:rPr>
          <w:t>118</w:t>
        </w:r>
        <w:r w:rsidR="007E1B3E">
          <w:rPr>
            <w:noProof/>
            <w:webHidden/>
          </w:rPr>
          <w:fldChar w:fldCharType="end"/>
        </w:r>
      </w:hyperlink>
    </w:p>
    <w:p w:rsidR="007E1B3E" w:rsidRDefault="00B95EE1">
      <w:pPr>
        <w:pStyle w:val="TableofFigures"/>
        <w:tabs>
          <w:tab w:val="right" w:leader="dot" w:pos="9062"/>
        </w:tabs>
        <w:rPr>
          <w:noProof/>
          <w:sz w:val="22"/>
          <w:szCs w:val="22"/>
          <w:lang w:eastAsia="de-CH"/>
        </w:rPr>
      </w:pPr>
      <w:hyperlink w:anchor="_Toc327468082" w:history="1">
        <w:r w:rsidR="007E1B3E" w:rsidRPr="00F27B4C">
          <w:rPr>
            <w:rStyle w:val="Hyperlink"/>
            <w:noProof/>
          </w:rPr>
          <w:t>Abbildung 80 - Variante C: 1 x 6 55" Monitore, Hellraumprojektor Test</w:t>
        </w:r>
        <w:r w:rsidR="007E1B3E">
          <w:rPr>
            <w:noProof/>
            <w:webHidden/>
          </w:rPr>
          <w:tab/>
        </w:r>
        <w:r w:rsidR="007E1B3E">
          <w:rPr>
            <w:noProof/>
            <w:webHidden/>
          </w:rPr>
          <w:fldChar w:fldCharType="begin"/>
        </w:r>
        <w:r w:rsidR="007E1B3E">
          <w:rPr>
            <w:noProof/>
            <w:webHidden/>
          </w:rPr>
          <w:instrText xml:space="preserve"> PAGEREF _Toc327468082 \h </w:instrText>
        </w:r>
        <w:r w:rsidR="007E1B3E">
          <w:rPr>
            <w:noProof/>
            <w:webHidden/>
          </w:rPr>
        </w:r>
        <w:r w:rsidR="007E1B3E">
          <w:rPr>
            <w:noProof/>
            <w:webHidden/>
          </w:rPr>
          <w:fldChar w:fldCharType="separate"/>
        </w:r>
        <w:r w:rsidR="000E6CF3">
          <w:rPr>
            <w:noProof/>
            <w:webHidden/>
          </w:rPr>
          <w:t>118</w:t>
        </w:r>
        <w:r w:rsidR="007E1B3E">
          <w:rPr>
            <w:noProof/>
            <w:webHidden/>
          </w:rPr>
          <w:fldChar w:fldCharType="end"/>
        </w:r>
      </w:hyperlink>
    </w:p>
    <w:p w:rsidR="007E1B3E" w:rsidRDefault="00B95EE1">
      <w:pPr>
        <w:pStyle w:val="TableofFigures"/>
        <w:tabs>
          <w:tab w:val="right" w:leader="dot" w:pos="9062"/>
        </w:tabs>
        <w:rPr>
          <w:noProof/>
          <w:sz w:val="22"/>
          <w:szCs w:val="22"/>
          <w:lang w:eastAsia="de-CH"/>
        </w:rPr>
      </w:pPr>
      <w:hyperlink w:anchor="_Toc327468083" w:history="1">
        <w:r w:rsidR="007E1B3E" w:rsidRPr="00F27B4C">
          <w:rPr>
            <w:rStyle w:val="Hyperlink"/>
            <w:noProof/>
          </w:rPr>
          <w:t>Abbildung 81 - Variante D: 2 x 4 55“ Monitore, Ansicht</w:t>
        </w:r>
        <w:r w:rsidR="007E1B3E">
          <w:rPr>
            <w:noProof/>
            <w:webHidden/>
          </w:rPr>
          <w:tab/>
        </w:r>
        <w:r w:rsidR="007E1B3E">
          <w:rPr>
            <w:noProof/>
            <w:webHidden/>
          </w:rPr>
          <w:fldChar w:fldCharType="begin"/>
        </w:r>
        <w:r w:rsidR="007E1B3E">
          <w:rPr>
            <w:noProof/>
            <w:webHidden/>
          </w:rPr>
          <w:instrText xml:space="preserve"> PAGEREF _Toc327468083 \h </w:instrText>
        </w:r>
        <w:r w:rsidR="007E1B3E">
          <w:rPr>
            <w:noProof/>
            <w:webHidden/>
          </w:rPr>
        </w:r>
        <w:r w:rsidR="007E1B3E">
          <w:rPr>
            <w:noProof/>
            <w:webHidden/>
          </w:rPr>
          <w:fldChar w:fldCharType="separate"/>
        </w:r>
        <w:r w:rsidR="000E6CF3">
          <w:rPr>
            <w:noProof/>
            <w:webHidden/>
          </w:rPr>
          <w:t>119</w:t>
        </w:r>
        <w:r w:rsidR="007E1B3E">
          <w:rPr>
            <w:noProof/>
            <w:webHidden/>
          </w:rPr>
          <w:fldChar w:fldCharType="end"/>
        </w:r>
      </w:hyperlink>
    </w:p>
    <w:p w:rsidR="007E1B3E" w:rsidRDefault="00B95EE1">
      <w:pPr>
        <w:pStyle w:val="TableofFigures"/>
        <w:tabs>
          <w:tab w:val="right" w:leader="dot" w:pos="9062"/>
        </w:tabs>
        <w:rPr>
          <w:noProof/>
          <w:sz w:val="22"/>
          <w:szCs w:val="22"/>
          <w:lang w:eastAsia="de-CH"/>
        </w:rPr>
      </w:pPr>
      <w:hyperlink w:anchor="_Toc327468084" w:history="1">
        <w:r w:rsidR="007E1B3E" w:rsidRPr="00F27B4C">
          <w:rPr>
            <w:rStyle w:val="Hyperlink"/>
            <w:noProof/>
          </w:rPr>
          <w:t>Abbildung 82 - Variante D: 2 x 4 55" Monitore, Hellraumprojektor Test</w:t>
        </w:r>
        <w:r w:rsidR="007E1B3E">
          <w:rPr>
            <w:noProof/>
            <w:webHidden/>
          </w:rPr>
          <w:tab/>
        </w:r>
        <w:r w:rsidR="007E1B3E">
          <w:rPr>
            <w:noProof/>
            <w:webHidden/>
          </w:rPr>
          <w:fldChar w:fldCharType="begin"/>
        </w:r>
        <w:r w:rsidR="007E1B3E">
          <w:rPr>
            <w:noProof/>
            <w:webHidden/>
          </w:rPr>
          <w:instrText xml:space="preserve"> PAGEREF _Toc327468084 \h </w:instrText>
        </w:r>
        <w:r w:rsidR="007E1B3E">
          <w:rPr>
            <w:noProof/>
            <w:webHidden/>
          </w:rPr>
        </w:r>
        <w:r w:rsidR="007E1B3E">
          <w:rPr>
            <w:noProof/>
            <w:webHidden/>
          </w:rPr>
          <w:fldChar w:fldCharType="separate"/>
        </w:r>
        <w:r w:rsidR="000E6CF3">
          <w:rPr>
            <w:noProof/>
            <w:webHidden/>
          </w:rPr>
          <w:t>119</w:t>
        </w:r>
        <w:r w:rsidR="007E1B3E">
          <w:rPr>
            <w:noProof/>
            <w:webHidden/>
          </w:rPr>
          <w:fldChar w:fldCharType="end"/>
        </w:r>
      </w:hyperlink>
    </w:p>
    <w:p w:rsidR="007E1B3E" w:rsidRDefault="00B95EE1">
      <w:pPr>
        <w:pStyle w:val="TableofFigures"/>
        <w:tabs>
          <w:tab w:val="right" w:leader="dot" w:pos="9062"/>
        </w:tabs>
        <w:rPr>
          <w:noProof/>
          <w:sz w:val="22"/>
          <w:szCs w:val="22"/>
          <w:lang w:eastAsia="de-CH"/>
        </w:rPr>
      </w:pPr>
      <w:hyperlink w:anchor="_Toc327468085" w:history="1">
        <w:r w:rsidR="007E1B3E" w:rsidRPr="00F27B4C">
          <w:rPr>
            <w:rStyle w:val="Hyperlink"/>
            <w:noProof/>
          </w:rPr>
          <w:t>Abbildung 83 - Matrox M9188</w:t>
        </w:r>
        <w:r w:rsidR="007E1B3E">
          <w:rPr>
            <w:noProof/>
            <w:webHidden/>
          </w:rPr>
          <w:tab/>
        </w:r>
        <w:r w:rsidR="007E1B3E">
          <w:rPr>
            <w:noProof/>
            <w:webHidden/>
          </w:rPr>
          <w:fldChar w:fldCharType="begin"/>
        </w:r>
        <w:r w:rsidR="007E1B3E">
          <w:rPr>
            <w:noProof/>
            <w:webHidden/>
          </w:rPr>
          <w:instrText xml:space="preserve"> PAGEREF _Toc327468085 \h </w:instrText>
        </w:r>
        <w:r w:rsidR="007E1B3E">
          <w:rPr>
            <w:noProof/>
            <w:webHidden/>
          </w:rPr>
        </w:r>
        <w:r w:rsidR="007E1B3E">
          <w:rPr>
            <w:noProof/>
            <w:webHidden/>
          </w:rPr>
          <w:fldChar w:fldCharType="separate"/>
        </w:r>
        <w:r w:rsidR="000E6CF3">
          <w:rPr>
            <w:noProof/>
            <w:webHidden/>
          </w:rPr>
          <w:t>121</w:t>
        </w:r>
        <w:r w:rsidR="007E1B3E">
          <w:rPr>
            <w:noProof/>
            <w:webHidden/>
          </w:rPr>
          <w:fldChar w:fldCharType="end"/>
        </w:r>
      </w:hyperlink>
    </w:p>
    <w:p w:rsidR="007E1B3E" w:rsidRDefault="00B95EE1">
      <w:pPr>
        <w:pStyle w:val="TableofFigures"/>
        <w:tabs>
          <w:tab w:val="right" w:leader="dot" w:pos="9062"/>
        </w:tabs>
        <w:rPr>
          <w:noProof/>
          <w:sz w:val="22"/>
          <w:szCs w:val="22"/>
          <w:lang w:eastAsia="de-CH"/>
        </w:rPr>
      </w:pPr>
      <w:hyperlink w:anchor="_Toc327468086" w:history="1">
        <w:r w:rsidR="007E1B3E" w:rsidRPr="00F27B4C">
          <w:rPr>
            <w:rStyle w:val="Hyperlink"/>
            <w:noProof/>
          </w:rPr>
          <w:t>Abbildung 84 - Matrox M9128</w:t>
        </w:r>
        <w:r w:rsidR="007E1B3E">
          <w:rPr>
            <w:noProof/>
            <w:webHidden/>
          </w:rPr>
          <w:tab/>
        </w:r>
        <w:r w:rsidR="007E1B3E">
          <w:rPr>
            <w:noProof/>
            <w:webHidden/>
          </w:rPr>
          <w:fldChar w:fldCharType="begin"/>
        </w:r>
        <w:r w:rsidR="007E1B3E">
          <w:rPr>
            <w:noProof/>
            <w:webHidden/>
          </w:rPr>
          <w:instrText xml:space="preserve"> PAGEREF _Toc327468086 \h </w:instrText>
        </w:r>
        <w:r w:rsidR="007E1B3E">
          <w:rPr>
            <w:noProof/>
            <w:webHidden/>
          </w:rPr>
        </w:r>
        <w:r w:rsidR="007E1B3E">
          <w:rPr>
            <w:noProof/>
            <w:webHidden/>
          </w:rPr>
          <w:fldChar w:fldCharType="separate"/>
        </w:r>
        <w:r w:rsidR="000E6CF3">
          <w:rPr>
            <w:noProof/>
            <w:webHidden/>
          </w:rPr>
          <w:t>121</w:t>
        </w:r>
        <w:r w:rsidR="007E1B3E">
          <w:rPr>
            <w:noProof/>
            <w:webHidden/>
          </w:rPr>
          <w:fldChar w:fldCharType="end"/>
        </w:r>
      </w:hyperlink>
    </w:p>
    <w:p w:rsidR="007E1B3E" w:rsidRDefault="00B95EE1">
      <w:pPr>
        <w:pStyle w:val="TableofFigures"/>
        <w:tabs>
          <w:tab w:val="right" w:leader="dot" w:pos="9062"/>
        </w:tabs>
        <w:rPr>
          <w:noProof/>
          <w:sz w:val="22"/>
          <w:szCs w:val="22"/>
          <w:lang w:eastAsia="de-CH"/>
        </w:rPr>
      </w:pPr>
      <w:hyperlink w:anchor="_Toc327468087" w:history="1">
        <w:r w:rsidR="007E1B3E" w:rsidRPr="00F27B4C">
          <w:rPr>
            <w:rStyle w:val="Hyperlink"/>
            <w:noProof/>
          </w:rPr>
          <w:t>Abbildung 85 - Testhardware</w:t>
        </w:r>
        <w:r w:rsidR="007E1B3E">
          <w:rPr>
            <w:noProof/>
            <w:webHidden/>
          </w:rPr>
          <w:tab/>
        </w:r>
        <w:r w:rsidR="007E1B3E">
          <w:rPr>
            <w:noProof/>
            <w:webHidden/>
          </w:rPr>
          <w:fldChar w:fldCharType="begin"/>
        </w:r>
        <w:r w:rsidR="007E1B3E">
          <w:rPr>
            <w:noProof/>
            <w:webHidden/>
          </w:rPr>
          <w:instrText xml:space="preserve"> PAGEREF _Toc327468087 \h </w:instrText>
        </w:r>
        <w:r w:rsidR="007E1B3E">
          <w:rPr>
            <w:noProof/>
            <w:webHidden/>
          </w:rPr>
        </w:r>
        <w:r w:rsidR="007E1B3E">
          <w:rPr>
            <w:noProof/>
            <w:webHidden/>
          </w:rPr>
          <w:fldChar w:fldCharType="separate"/>
        </w:r>
        <w:r w:rsidR="000E6CF3">
          <w:rPr>
            <w:noProof/>
            <w:webHidden/>
          </w:rPr>
          <w:t>122</w:t>
        </w:r>
        <w:r w:rsidR="007E1B3E">
          <w:rPr>
            <w:noProof/>
            <w:webHidden/>
          </w:rPr>
          <w:fldChar w:fldCharType="end"/>
        </w:r>
      </w:hyperlink>
    </w:p>
    <w:p w:rsidR="007E1B3E" w:rsidRDefault="00B95EE1">
      <w:pPr>
        <w:pStyle w:val="TableofFigures"/>
        <w:tabs>
          <w:tab w:val="right" w:leader="dot" w:pos="9062"/>
        </w:tabs>
        <w:rPr>
          <w:noProof/>
          <w:sz w:val="22"/>
          <w:szCs w:val="22"/>
          <w:lang w:eastAsia="de-CH"/>
        </w:rPr>
      </w:pPr>
      <w:hyperlink w:anchor="_Toc327468088" w:history="1">
        <w:r w:rsidR="007E1B3E" w:rsidRPr="00F27B4C">
          <w:rPr>
            <w:rStyle w:val="Hyperlink"/>
            <w:noProof/>
          </w:rPr>
          <w:t>Abbildung 86 - Videoeinstellungen VLC Media Player</w:t>
        </w:r>
        <w:r w:rsidR="007E1B3E">
          <w:rPr>
            <w:noProof/>
            <w:webHidden/>
          </w:rPr>
          <w:tab/>
        </w:r>
        <w:r w:rsidR="007E1B3E">
          <w:rPr>
            <w:noProof/>
            <w:webHidden/>
          </w:rPr>
          <w:fldChar w:fldCharType="begin"/>
        </w:r>
        <w:r w:rsidR="007E1B3E">
          <w:rPr>
            <w:noProof/>
            <w:webHidden/>
          </w:rPr>
          <w:instrText xml:space="preserve"> PAGEREF _Toc327468088 \h </w:instrText>
        </w:r>
        <w:r w:rsidR="007E1B3E">
          <w:rPr>
            <w:noProof/>
            <w:webHidden/>
          </w:rPr>
        </w:r>
        <w:r w:rsidR="007E1B3E">
          <w:rPr>
            <w:noProof/>
            <w:webHidden/>
          </w:rPr>
          <w:fldChar w:fldCharType="separate"/>
        </w:r>
        <w:r w:rsidR="000E6CF3">
          <w:rPr>
            <w:noProof/>
            <w:webHidden/>
          </w:rPr>
          <w:t>124</w:t>
        </w:r>
        <w:r w:rsidR="007E1B3E">
          <w:rPr>
            <w:noProof/>
            <w:webHidden/>
          </w:rPr>
          <w:fldChar w:fldCharType="end"/>
        </w:r>
      </w:hyperlink>
    </w:p>
    <w:p w:rsidR="007E1B3E" w:rsidRDefault="00B95EE1">
      <w:pPr>
        <w:pStyle w:val="TableofFigures"/>
        <w:tabs>
          <w:tab w:val="right" w:leader="dot" w:pos="9062"/>
        </w:tabs>
        <w:rPr>
          <w:noProof/>
          <w:sz w:val="22"/>
          <w:szCs w:val="22"/>
          <w:lang w:eastAsia="de-CH"/>
        </w:rPr>
      </w:pPr>
      <w:hyperlink w:anchor="_Toc327468089" w:history="1">
        <w:r w:rsidR="007E1B3E" w:rsidRPr="00F27B4C">
          <w:rPr>
            <w:rStyle w:val="Hyperlink"/>
            <w:noProof/>
          </w:rPr>
          <w:t>Abbildung 87 - Variante C 3 x 3 55" Monitore mit einem 1.5-fach (blau) und 2-fach (gelb) vergrösserten Video</w:t>
        </w:r>
        <w:r w:rsidR="007E1B3E">
          <w:rPr>
            <w:noProof/>
            <w:webHidden/>
          </w:rPr>
          <w:tab/>
        </w:r>
        <w:r w:rsidR="007E1B3E">
          <w:rPr>
            <w:noProof/>
            <w:webHidden/>
          </w:rPr>
          <w:fldChar w:fldCharType="begin"/>
        </w:r>
        <w:r w:rsidR="007E1B3E">
          <w:rPr>
            <w:noProof/>
            <w:webHidden/>
          </w:rPr>
          <w:instrText xml:space="preserve"> PAGEREF _Toc327468089 \h </w:instrText>
        </w:r>
        <w:r w:rsidR="007E1B3E">
          <w:rPr>
            <w:noProof/>
            <w:webHidden/>
          </w:rPr>
        </w:r>
        <w:r w:rsidR="007E1B3E">
          <w:rPr>
            <w:noProof/>
            <w:webHidden/>
          </w:rPr>
          <w:fldChar w:fldCharType="separate"/>
        </w:r>
        <w:r w:rsidR="000E6CF3">
          <w:rPr>
            <w:noProof/>
            <w:webHidden/>
          </w:rPr>
          <w:t>125</w:t>
        </w:r>
        <w:r w:rsidR="007E1B3E">
          <w:rPr>
            <w:noProof/>
            <w:webHidden/>
          </w:rPr>
          <w:fldChar w:fldCharType="end"/>
        </w:r>
      </w:hyperlink>
    </w:p>
    <w:p w:rsidR="007E1B3E" w:rsidRDefault="00B95EE1">
      <w:pPr>
        <w:pStyle w:val="TableofFigures"/>
        <w:tabs>
          <w:tab w:val="right" w:leader="dot" w:pos="9062"/>
        </w:tabs>
        <w:rPr>
          <w:noProof/>
          <w:sz w:val="22"/>
          <w:szCs w:val="22"/>
          <w:lang w:eastAsia="de-CH"/>
        </w:rPr>
      </w:pPr>
      <w:hyperlink w:anchor="_Toc327468090" w:history="1">
        <w:r w:rsidR="007E1B3E" w:rsidRPr="00F27B4C">
          <w:rPr>
            <w:rStyle w:val="Hyperlink"/>
            <w:noProof/>
          </w:rPr>
          <w:t>Abbildung 88 - Konfiguration "Independent" (XDDM, WDDM)</w:t>
        </w:r>
        <w:r w:rsidR="007E1B3E">
          <w:rPr>
            <w:noProof/>
            <w:webHidden/>
          </w:rPr>
          <w:tab/>
        </w:r>
        <w:r w:rsidR="007E1B3E">
          <w:rPr>
            <w:noProof/>
            <w:webHidden/>
          </w:rPr>
          <w:fldChar w:fldCharType="begin"/>
        </w:r>
        <w:r w:rsidR="007E1B3E">
          <w:rPr>
            <w:noProof/>
            <w:webHidden/>
          </w:rPr>
          <w:instrText xml:space="preserve"> PAGEREF _Toc327468090 \h </w:instrText>
        </w:r>
        <w:r w:rsidR="007E1B3E">
          <w:rPr>
            <w:noProof/>
            <w:webHidden/>
          </w:rPr>
        </w:r>
        <w:r w:rsidR="007E1B3E">
          <w:rPr>
            <w:noProof/>
            <w:webHidden/>
          </w:rPr>
          <w:fldChar w:fldCharType="separate"/>
        </w:r>
        <w:r w:rsidR="000E6CF3">
          <w:rPr>
            <w:noProof/>
            <w:webHidden/>
          </w:rPr>
          <w:t>127</w:t>
        </w:r>
        <w:r w:rsidR="007E1B3E">
          <w:rPr>
            <w:noProof/>
            <w:webHidden/>
          </w:rPr>
          <w:fldChar w:fldCharType="end"/>
        </w:r>
      </w:hyperlink>
    </w:p>
    <w:p w:rsidR="007E1B3E" w:rsidRDefault="00B95EE1">
      <w:pPr>
        <w:pStyle w:val="TableofFigures"/>
        <w:tabs>
          <w:tab w:val="right" w:leader="dot" w:pos="9062"/>
        </w:tabs>
        <w:rPr>
          <w:noProof/>
          <w:sz w:val="22"/>
          <w:szCs w:val="22"/>
          <w:lang w:eastAsia="de-CH"/>
        </w:rPr>
      </w:pPr>
      <w:hyperlink w:anchor="_Toc327468091" w:history="1">
        <w:r w:rsidR="007E1B3E" w:rsidRPr="00F27B4C">
          <w:rPr>
            <w:rStyle w:val="Hyperlink"/>
            <w:noProof/>
          </w:rPr>
          <w:t>Abbildung 89 - Konfiguration "Stretched" (XDDM)</w:t>
        </w:r>
        <w:r w:rsidR="007E1B3E">
          <w:rPr>
            <w:noProof/>
            <w:webHidden/>
          </w:rPr>
          <w:tab/>
        </w:r>
        <w:r w:rsidR="007E1B3E">
          <w:rPr>
            <w:noProof/>
            <w:webHidden/>
          </w:rPr>
          <w:fldChar w:fldCharType="begin"/>
        </w:r>
        <w:r w:rsidR="007E1B3E">
          <w:rPr>
            <w:noProof/>
            <w:webHidden/>
          </w:rPr>
          <w:instrText xml:space="preserve"> PAGEREF _Toc327468091 \h </w:instrText>
        </w:r>
        <w:r w:rsidR="007E1B3E">
          <w:rPr>
            <w:noProof/>
            <w:webHidden/>
          </w:rPr>
        </w:r>
        <w:r w:rsidR="007E1B3E">
          <w:rPr>
            <w:noProof/>
            <w:webHidden/>
          </w:rPr>
          <w:fldChar w:fldCharType="separate"/>
        </w:r>
        <w:r w:rsidR="000E6CF3">
          <w:rPr>
            <w:noProof/>
            <w:webHidden/>
          </w:rPr>
          <w:t>127</w:t>
        </w:r>
        <w:r w:rsidR="007E1B3E">
          <w:rPr>
            <w:noProof/>
            <w:webHidden/>
          </w:rPr>
          <w:fldChar w:fldCharType="end"/>
        </w:r>
      </w:hyperlink>
    </w:p>
    <w:p w:rsidR="007E1B3E" w:rsidRDefault="00B95EE1">
      <w:pPr>
        <w:pStyle w:val="TableofFigures"/>
        <w:tabs>
          <w:tab w:val="right" w:leader="dot" w:pos="9062"/>
        </w:tabs>
        <w:rPr>
          <w:noProof/>
          <w:sz w:val="22"/>
          <w:szCs w:val="22"/>
          <w:lang w:eastAsia="de-CH"/>
        </w:rPr>
      </w:pPr>
      <w:hyperlink w:anchor="_Toc327468092" w:history="1">
        <w:r w:rsidR="007E1B3E" w:rsidRPr="00F27B4C">
          <w:rPr>
            <w:rStyle w:val="Hyperlink"/>
            <w:noProof/>
            <w:lang w:val="en-US"/>
          </w:rPr>
          <w:t>Abbildung 90 - Konfiguration "Partial stretched" (WDDM)</w:t>
        </w:r>
        <w:r w:rsidR="007E1B3E">
          <w:rPr>
            <w:noProof/>
            <w:webHidden/>
          </w:rPr>
          <w:tab/>
        </w:r>
        <w:r w:rsidR="007E1B3E">
          <w:rPr>
            <w:noProof/>
            <w:webHidden/>
          </w:rPr>
          <w:fldChar w:fldCharType="begin"/>
        </w:r>
        <w:r w:rsidR="007E1B3E">
          <w:rPr>
            <w:noProof/>
            <w:webHidden/>
          </w:rPr>
          <w:instrText xml:space="preserve"> PAGEREF _Toc327468092 \h </w:instrText>
        </w:r>
        <w:r w:rsidR="007E1B3E">
          <w:rPr>
            <w:noProof/>
            <w:webHidden/>
          </w:rPr>
        </w:r>
        <w:r w:rsidR="007E1B3E">
          <w:rPr>
            <w:noProof/>
            <w:webHidden/>
          </w:rPr>
          <w:fldChar w:fldCharType="separate"/>
        </w:r>
        <w:r w:rsidR="000E6CF3">
          <w:rPr>
            <w:noProof/>
            <w:webHidden/>
          </w:rPr>
          <w:t>128</w:t>
        </w:r>
        <w:r w:rsidR="007E1B3E">
          <w:rPr>
            <w:noProof/>
            <w:webHidden/>
          </w:rPr>
          <w:fldChar w:fldCharType="end"/>
        </w:r>
      </w:hyperlink>
    </w:p>
    <w:p w:rsidR="007E1B3E" w:rsidRDefault="00B95EE1">
      <w:pPr>
        <w:pStyle w:val="TableofFigures"/>
        <w:tabs>
          <w:tab w:val="right" w:leader="dot" w:pos="9062"/>
        </w:tabs>
        <w:rPr>
          <w:noProof/>
          <w:sz w:val="22"/>
          <w:szCs w:val="22"/>
          <w:lang w:eastAsia="de-CH"/>
        </w:rPr>
      </w:pPr>
      <w:hyperlink w:anchor="_Toc327468093" w:history="1">
        <w:r w:rsidR="007E1B3E" w:rsidRPr="00F27B4C">
          <w:rPr>
            <w:rStyle w:val="Hyperlink"/>
            <w:noProof/>
            <w:lang w:val="en-US"/>
          </w:rPr>
          <w:t>Abbildung 91 - Konfiguration "Joined &amp; stretched" (WDDM)</w:t>
        </w:r>
        <w:r w:rsidR="007E1B3E">
          <w:rPr>
            <w:noProof/>
            <w:webHidden/>
          </w:rPr>
          <w:tab/>
        </w:r>
        <w:r w:rsidR="007E1B3E">
          <w:rPr>
            <w:noProof/>
            <w:webHidden/>
          </w:rPr>
          <w:fldChar w:fldCharType="begin"/>
        </w:r>
        <w:r w:rsidR="007E1B3E">
          <w:rPr>
            <w:noProof/>
            <w:webHidden/>
          </w:rPr>
          <w:instrText xml:space="preserve"> PAGEREF _Toc327468093 \h </w:instrText>
        </w:r>
        <w:r w:rsidR="007E1B3E">
          <w:rPr>
            <w:noProof/>
            <w:webHidden/>
          </w:rPr>
        </w:r>
        <w:r w:rsidR="007E1B3E">
          <w:rPr>
            <w:noProof/>
            <w:webHidden/>
          </w:rPr>
          <w:fldChar w:fldCharType="separate"/>
        </w:r>
        <w:r w:rsidR="000E6CF3">
          <w:rPr>
            <w:noProof/>
            <w:webHidden/>
          </w:rPr>
          <w:t>129</w:t>
        </w:r>
        <w:r w:rsidR="007E1B3E">
          <w:rPr>
            <w:noProof/>
            <w:webHidden/>
          </w:rPr>
          <w:fldChar w:fldCharType="end"/>
        </w:r>
      </w:hyperlink>
    </w:p>
    <w:p w:rsidR="007E1B3E" w:rsidRDefault="00B95EE1">
      <w:pPr>
        <w:pStyle w:val="TableofFigures"/>
        <w:tabs>
          <w:tab w:val="right" w:leader="dot" w:pos="9062"/>
        </w:tabs>
        <w:rPr>
          <w:noProof/>
          <w:sz w:val="22"/>
          <w:szCs w:val="22"/>
          <w:lang w:eastAsia="de-CH"/>
        </w:rPr>
      </w:pPr>
      <w:hyperlink w:anchor="_Toc327468094" w:history="1">
        <w:r w:rsidR="007E1B3E" w:rsidRPr="00F27B4C">
          <w:rPr>
            <w:rStyle w:val="Hyperlink"/>
            <w:noProof/>
            <w:lang w:val="en-US"/>
          </w:rPr>
          <w:t>Abbildung 92 - Konfiguration "Joined &amp; partial stretched"</w:t>
        </w:r>
        <w:r w:rsidR="007E1B3E">
          <w:rPr>
            <w:noProof/>
            <w:webHidden/>
          </w:rPr>
          <w:tab/>
        </w:r>
        <w:r w:rsidR="007E1B3E">
          <w:rPr>
            <w:noProof/>
            <w:webHidden/>
          </w:rPr>
          <w:fldChar w:fldCharType="begin"/>
        </w:r>
        <w:r w:rsidR="007E1B3E">
          <w:rPr>
            <w:noProof/>
            <w:webHidden/>
          </w:rPr>
          <w:instrText xml:space="preserve"> PAGEREF _Toc327468094 \h </w:instrText>
        </w:r>
        <w:r w:rsidR="007E1B3E">
          <w:rPr>
            <w:noProof/>
            <w:webHidden/>
          </w:rPr>
        </w:r>
        <w:r w:rsidR="007E1B3E">
          <w:rPr>
            <w:noProof/>
            <w:webHidden/>
          </w:rPr>
          <w:fldChar w:fldCharType="separate"/>
        </w:r>
        <w:r w:rsidR="000E6CF3">
          <w:rPr>
            <w:noProof/>
            <w:webHidden/>
          </w:rPr>
          <w:t>130</w:t>
        </w:r>
        <w:r w:rsidR="007E1B3E">
          <w:rPr>
            <w:noProof/>
            <w:webHidden/>
          </w:rPr>
          <w:fldChar w:fldCharType="end"/>
        </w:r>
      </w:hyperlink>
    </w:p>
    <w:p w:rsidR="007E1B3E" w:rsidRDefault="00B95EE1">
      <w:pPr>
        <w:pStyle w:val="TableofFigures"/>
        <w:tabs>
          <w:tab w:val="right" w:leader="dot" w:pos="9062"/>
        </w:tabs>
        <w:rPr>
          <w:noProof/>
          <w:sz w:val="22"/>
          <w:szCs w:val="22"/>
          <w:lang w:eastAsia="de-CH"/>
        </w:rPr>
      </w:pPr>
      <w:hyperlink w:anchor="_Toc327468095" w:history="1">
        <w:r w:rsidR="007E1B3E" w:rsidRPr="00F27B4C">
          <w:rPr>
            <w:rStyle w:val="Hyperlink"/>
            <w:noProof/>
          </w:rPr>
          <w:t>Abbildung 93 - Anzahl der Arbeiten pro Abteilung, Angaben in Prozent</w:t>
        </w:r>
        <w:r w:rsidR="007E1B3E">
          <w:rPr>
            <w:noProof/>
            <w:webHidden/>
          </w:rPr>
          <w:tab/>
        </w:r>
        <w:r w:rsidR="007E1B3E">
          <w:rPr>
            <w:noProof/>
            <w:webHidden/>
          </w:rPr>
          <w:fldChar w:fldCharType="begin"/>
        </w:r>
        <w:r w:rsidR="007E1B3E">
          <w:rPr>
            <w:noProof/>
            <w:webHidden/>
          </w:rPr>
          <w:instrText xml:space="preserve"> PAGEREF _Toc327468095 \h </w:instrText>
        </w:r>
        <w:r w:rsidR="007E1B3E">
          <w:rPr>
            <w:noProof/>
            <w:webHidden/>
          </w:rPr>
        </w:r>
        <w:r w:rsidR="007E1B3E">
          <w:rPr>
            <w:noProof/>
            <w:webHidden/>
          </w:rPr>
          <w:fldChar w:fldCharType="separate"/>
        </w:r>
        <w:r w:rsidR="000E6CF3">
          <w:rPr>
            <w:noProof/>
            <w:webHidden/>
          </w:rPr>
          <w:t>134</w:t>
        </w:r>
        <w:r w:rsidR="007E1B3E">
          <w:rPr>
            <w:noProof/>
            <w:webHidden/>
          </w:rPr>
          <w:fldChar w:fldCharType="end"/>
        </w:r>
      </w:hyperlink>
    </w:p>
    <w:p w:rsidR="007E1B3E" w:rsidRDefault="00B95EE1">
      <w:pPr>
        <w:pStyle w:val="TableofFigures"/>
        <w:tabs>
          <w:tab w:val="right" w:leader="dot" w:pos="9062"/>
        </w:tabs>
        <w:rPr>
          <w:noProof/>
          <w:sz w:val="22"/>
          <w:szCs w:val="22"/>
          <w:lang w:eastAsia="de-CH"/>
        </w:rPr>
      </w:pPr>
      <w:hyperlink w:anchor="_Toc327468096" w:history="1">
        <w:r w:rsidR="007E1B3E" w:rsidRPr="00F27B4C">
          <w:rPr>
            <w:rStyle w:val="Hyperlink"/>
            <w:noProof/>
          </w:rPr>
          <w:t>Abbildung 94 - Testdurchführung Wizard of Oz mit einem Probanden</w:t>
        </w:r>
        <w:r w:rsidR="007E1B3E">
          <w:rPr>
            <w:noProof/>
            <w:webHidden/>
          </w:rPr>
          <w:tab/>
        </w:r>
        <w:r w:rsidR="007E1B3E">
          <w:rPr>
            <w:noProof/>
            <w:webHidden/>
          </w:rPr>
          <w:fldChar w:fldCharType="begin"/>
        </w:r>
        <w:r w:rsidR="007E1B3E">
          <w:rPr>
            <w:noProof/>
            <w:webHidden/>
          </w:rPr>
          <w:instrText xml:space="preserve"> PAGEREF _Toc327468096 \h </w:instrText>
        </w:r>
        <w:r w:rsidR="007E1B3E">
          <w:rPr>
            <w:noProof/>
            <w:webHidden/>
          </w:rPr>
        </w:r>
        <w:r w:rsidR="007E1B3E">
          <w:rPr>
            <w:noProof/>
            <w:webHidden/>
          </w:rPr>
          <w:fldChar w:fldCharType="separate"/>
        </w:r>
        <w:r w:rsidR="000E6CF3">
          <w:rPr>
            <w:noProof/>
            <w:webHidden/>
          </w:rPr>
          <w:t>139</w:t>
        </w:r>
        <w:r w:rsidR="007E1B3E">
          <w:rPr>
            <w:noProof/>
            <w:webHidden/>
          </w:rPr>
          <w:fldChar w:fldCharType="end"/>
        </w:r>
      </w:hyperlink>
    </w:p>
    <w:p w:rsidR="007E1B3E" w:rsidRDefault="00B95EE1">
      <w:pPr>
        <w:pStyle w:val="TableofFigures"/>
        <w:tabs>
          <w:tab w:val="right" w:leader="dot" w:pos="9062"/>
        </w:tabs>
        <w:rPr>
          <w:noProof/>
          <w:sz w:val="22"/>
          <w:szCs w:val="22"/>
          <w:lang w:eastAsia="de-CH"/>
        </w:rPr>
      </w:pPr>
      <w:hyperlink w:anchor="_Toc327468097" w:history="1">
        <w:r w:rsidR="007E1B3E" w:rsidRPr="00F27B4C">
          <w:rPr>
            <w:rStyle w:val="Hyperlink"/>
            <w:noProof/>
          </w:rPr>
          <w:t>Abbildung 95 - Test 2: Reaktion der Nutzer</w:t>
        </w:r>
        <w:r w:rsidR="007E1B3E">
          <w:rPr>
            <w:noProof/>
            <w:webHidden/>
          </w:rPr>
          <w:tab/>
        </w:r>
        <w:r w:rsidR="007E1B3E">
          <w:rPr>
            <w:noProof/>
            <w:webHidden/>
          </w:rPr>
          <w:fldChar w:fldCharType="begin"/>
        </w:r>
        <w:r w:rsidR="007E1B3E">
          <w:rPr>
            <w:noProof/>
            <w:webHidden/>
          </w:rPr>
          <w:instrText xml:space="preserve"> PAGEREF _Toc327468097 \h </w:instrText>
        </w:r>
        <w:r w:rsidR="007E1B3E">
          <w:rPr>
            <w:noProof/>
            <w:webHidden/>
          </w:rPr>
        </w:r>
        <w:r w:rsidR="007E1B3E">
          <w:rPr>
            <w:noProof/>
            <w:webHidden/>
          </w:rPr>
          <w:fldChar w:fldCharType="separate"/>
        </w:r>
        <w:r w:rsidR="000E6CF3">
          <w:rPr>
            <w:noProof/>
            <w:webHidden/>
          </w:rPr>
          <w:t>141</w:t>
        </w:r>
        <w:r w:rsidR="007E1B3E">
          <w:rPr>
            <w:noProof/>
            <w:webHidden/>
          </w:rPr>
          <w:fldChar w:fldCharType="end"/>
        </w:r>
      </w:hyperlink>
    </w:p>
    <w:p w:rsidR="007E1B3E" w:rsidRDefault="00B95EE1">
      <w:pPr>
        <w:pStyle w:val="TableofFigures"/>
        <w:tabs>
          <w:tab w:val="right" w:leader="dot" w:pos="9062"/>
        </w:tabs>
        <w:rPr>
          <w:noProof/>
          <w:sz w:val="22"/>
          <w:szCs w:val="22"/>
          <w:lang w:eastAsia="de-CH"/>
        </w:rPr>
      </w:pPr>
      <w:hyperlink w:anchor="_Toc327468098" w:history="1">
        <w:r w:rsidR="007E1B3E" w:rsidRPr="00F27B4C">
          <w:rPr>
            <w:rStyle w:val="Hyperlink"/>
            <w:noProof/>
          </w:rPr>
          <w:t>Abbildung 96 - Test 3: Reaktion auf Demomodus</w:t>
        </w:r>
        <w:r w:rsidR="007E1B3E">
          <w:rPr>
            <w:noProof/>
            <w:webHidden/>
          </w:rPr>
          <w:tab/>
        </w:r>
        <w:r w:rsidR="007E1B3E">
          <w:rPr>
            <w:noProof/>
            <w:webHidden/>
          </w:rPr>
          <w:fldChar w:fldCharType="begin"/>
        </w:r>
        <w:r w:rsidR="007E1B3E">
          <w:rPr>
            <w:noProof/>
            <w:webHidden/>
          </w:rPr>
          <w:instrText xml:space="preserve"> PAGEREF _Toc327468098 \h </w:instrText>
        </w:r>
        <w:r w:rsidR="007E1B3E">
          <w:rPr>
            <w:noProof/>
            <w:webHidden/>
          </w:rPr>
        </w:r>
        <w:r w:rsidR="007E1B3E">
          <w:rPr>
            <w:noProof/>
            <w:webHidden/>
          </w:rPr>
          <w:fldChar w:fldCharType="separate"/>
        </w:r>
        <w:r w:rsidR="000E6CF3">
          <w:rPr>
            <w:noProof/>
            <w:webHidden/>
          </w:rPr>
          <w:t>141</w:t>
        </w:r>
        <w:r w:rsidR="007E1B3E">
          <w:rPr>
            <w:noProof/>
            <w:webHidden/>
          </w:rPr>
          <w:fldChar w:fldCharType="end"/>
        </w:r>
      </w:hyperlink>
    </w:p>
    <w:p w:rsidR="007E1B3E" w:rsidRDefault="00B95EE1">
      <w:pPr>
        <w:pStyle w:val="TableofFigures"/>
        <w:tabs>
          <w:tab w:val="right" w:leader="dot" w:pos="9062"/>
        </w:tabs>
        <w:rPr>
          <w:noProof/>
          <w:sz w:val="22"/>
          <w:szCs w:val="22"/>
          <w:lang w:eastAsia="de-CH"/>
        </w:rPr>
      </w:pPr>
      <w:hyperlink w:anchor="_Toc327468099" w:history="1">
        <w:r w:rsidR="007E1B3E" w:rsidRPr="00F27B4C">
          <w:rPr>
            <w:rStyle w:val="Hyperlink"/>
            <w:noProof/>
          </w:rPr>
          <w:t>Abbildung 97 - Test 4: Grafisches Design</w:t>
        </w:r>
        <w:r w:rsidR="007E1B3E">
          <w:rPr>
            <w:noProof/>
            <w:webHidden/>
          </w:rPr>
          <w:tab/>
        </w:r>
        <w:r w:rsidR="007E1B3E">
          <w:rPr>
            <w:noProof/>
            <w:webHidden/>
          </w:rPr>
          <w:fldChar w:fldCharType="begin"/>
        </w:r>
        <w:r w:rsidR="007E1B3E">
          <w:rPr>
            <w:noProof/>
            <w:webHidden/>
          </w:rPr>
          <w:instrText xml:space="preserve"> PAGEREF _Toc327468099 \h </w:instrText>
        </w:r>
        <w:r w:rsidR="007E1B3E">
          <w:rPr>
            <w:noProof/>
            <w:webHidden/>
          </w:rPr>
        </w:r>
        <w:r w:rsidR="007E1B3E">
          <w:rPr>
            <w:noProof/>
            <w:webHidden/>
          </w:rPr>
          <w:fldChar w:fldCharType="separate"/>
        </w:r>
        <w:r w:rsidR="000E6CF3">
          <w:rPr>
            <w:noProof/>
            <w:webHidden/>
          </w:rPr>
          <w:t>142</w:t>
        </w:r>
        <w:r w:rsidR="007E1B3E">
          <w:rPr>
            <w:noProof/>
            <w:webHidden/>
          </w:rPr>
          <w:fldChar w:fldCharType="end"/>
        </w:r>
      </w:hyperlink>
    </w:p>
    <w:p w:rsidR="007E1B3E" w:rsidRDefault="00B95EE1">
      <w:pPr>
        <w:pStyle w:val="TableofFigures"/>
        <w:tabs>
          <w:tab w:val="right" w:leader="dot" w:pos="9062"/>
        </w:tabs>
        <w:rPr>
          <w:noProof/>
          <w:sz w:val="22"/>
          <w:szCs w:val="22"/>
          <w:lang w:eastAsia="de-CH"/>
        </w:rPr>
      </w:pPr>
      <w:hyperlink w:anchor="_Toc327468100" w:history="1">
        <w:r w:rsidR="007E1B3E" w:rsidRPr="00F27B4C">
          <w:rPr>
            <w:rStyle w:val="Hyperlink"/>
            <w:noProof/>
          </w:rPr>
          <w:t>Abbildung 98 - Unit Tests VideoWall</w:t>
        </w:r>
        <w:r w:rsidR="007E1B3E">
          <w:rPr>
            <w:noProof/>
            <w:webHidden/>
          </w:rPr>
          <w:tab/>
        </w:r>
        <w:r w:rsidR="007E1B3E">
          <w:rPr>
            <w:noProof/>
            <w:webHidden/>
          </w:rPr>
          <w:fldChar w:fldCharType="begin"/>
        </w:r>
        <w:r w:rsidR="007E1B3E">
          <w:rPr>
            <w:noProof/>
            <w:webHidden/>
          </w:rPr>
          <w:instrText xml:space="preserve"> PAGEREF _Toc327468100 \h </w:instrText>
        </w:r>
        <w:r w:rsidR="007E1B3E">
          <w:rPr>
            <w:noProof/>
            <w:webHidden/>
          </w:rPr>
        </w:r>
        <w:r w:rsidR="007E1B3E">
          <w:rPr>
            <w:noProof/>
            <w:webHidden/>
          </w:rPr>
          <w:fldChar w:fldCharType="separate"/>
        </w:r>
        <w:r w:rsidR="000E6CF3">
          <w:rPr>
            <w:noProof/>
            <w:webHidden/>
          </w:rPr>
          <w:t>143</w:t>
        </w:r>
        <w:r w:rsidR="007E1B3E">
          <w:rPr>
            <w:noProof/>
            <w:webHidden/>
          </w:rPr>
          <w:fldChar w:fldCharType="end"/>
        </w:r>
      </w:hyperlink>
    </w:p>
    <w:p w:rsidR="007E1B3E" w:rsidRDefault="00B95EE1">
      <w:pPr>
        <w:pStyle w:val="TableofFigures"/>
        <w:tabs>
          <w:tab w:val="right" w:leader="dot" w:pos="9062"/>
        </w:tabs>
        <w:rPr>
          <w:noProof/>
          <w:sz w:val="22"/>
          <w:szCs w:val="22"/>
          <w:lang w:eastAsia="de-CH"/>
        </w:rPr>
      </w:pPr>
      <w:hyperlink w:anchor="_Toc327468101" w:history="1">
        <w:r w:rsidR="007E1B3E" w:rsidRPr="00F27B4C">
          <w:rPr>
            <w:rStyle w:val="Hyperlink"/>
            <w:noProof/>
          </w:rPr>
          <w:t>Abbildung 99 - Unit Tests PosterApp</w:t>
        </w:r>
        <w:r w:rsidR="007E1B3E">
          <w:rPr>
            <w:noProof/>
            <w:webHidden/>
          </w:rPr>
          <w:tab/>
        </w:r>
        <w:r w:rsidR="007E1B3E">
          <w:rPr>
            <w:noProof/>
            <w:webHidden/>
          </w:rPr>
          <w:fldChar w:fldCharType="begin"/>
        </w:r>
        <w:r w:rsidR="007E1B3E">
          <w:rPr>
            <w:noProof/>
            <w:webHidden/>
          </w:rPr>
          <w:instrText xml:space="preserve"> PAGEREF _Toc327468101 \h </w:instrText>
        </w:r>
        <w:r w:rsidR="007E1B3E">
          <w:rPr>
            <w:noProof/>
            <w:webHidden/>
          </w:rPr>
        </w:r>
        <w:r w:rsidR="007E1B3E">
          <w:rPr>
            <w:noProof/>
            <w:webHidden/>
          </w:rPr>
          <w:fldChar w:fldCharType="separate"/>
        </w:r>
        <w:r w:rsidR="000E6CF3">
          <w:rPr>
            <w:noProof/>
            <w:webHidden/>
          </w:rPr>
          <w:t>143</w:t>
        </w:r>
        <w:r w:rsidR="007E1B3E">
          <w:rPr>
            <w:noProof/>
            <w:webHidden/>
          </w:rPr>
          <w:fldChar w:fldCharType="end"/>
        </w:r>
      </w:hyperlink>
    </w:p>
    <w:p w:rsidR="007E1B3E" w:rsidRDefault="00B95EE1">
      <w:pPr>
        <w:pStyle w:val="TableofFigures"/>
        <w:tabs>
          <w:tab w:val="right" w:leader="dot" w:pos="9062"/>
        </w:tabs>
        <w:rPr>
          <w:noProof/>
          <w:sz w:val="22"/>
          <w:szCs w:val="22"/>
          <w:lang w:eastAsia="de-CH"/>
        </w:rPr>
      </w:pPr>
      <w:hyperlink w:anchor="_Toc327468102" w:history="1">
        <w:r w:rsidR="007E1B3E" w:rsidRPr="00F27B4C">
          <w:rPr>
            <w:rStyle w:val="Hyperlink"/>
            <w:noProof/>
          </w:rPr>
          <w:t>Abbildung 100 - Unit Tests LunchMenuApp</w:t>
        </w:r>
        <w:r w:rsidR="007E1B3E">
          <w:rPr>
            <w:noProof/>
            <w:webHidden/>
          </w:rPr>
          <w:tab/>
        </w:r>
        <w:r w:rsidR="007E1B3E">
          <w:rPr>
            <w:noProof/>
            <w:webHidden/>
          </w:rPr>
          <w:fldChar w:fldCharType="begin"/>
        </w:r>
        <w:r w:rsidR="007E1B3E">
          <w:rPr>
            <w:noProof/>
            <w:webHidden/>
          </w:rPr>
          <w:instrText xml:space="preserve"> PAGEREF _Toc327468102 \h </w:instrText>
        </w:r>
        <w:r w:rsidR="007E1B3E">
          <w:rPr>
            <w:noProof/>
            <w:webHidden/>
          </w:rPr>
        </w:r>
        <w:r w:rsidR="007E1B3E">
          <w:rPr>
            <w:noProof/>
            <w:webHidden/>
          </w:rPr>
          <w:fldChar w:fldCharType="separate"/>
        </w:r>
        <w:r w:rsidR="000E6CF3">
          <w:rPr>
            <w:noProof/>
            <w:webHidden/>
          </w:rPr>
          <w:t>144</w:t>
        </w:r>
        <w:r w:rsidR="007E1B3E">
          <w:rPr>
            <w:noProof/>
            <w:webHidden/>
          </w:rPr>
          <w:fldChar w:fldCharType="end"/>
        </w:r>
      </w:hyperlink>
    </w:p>
    <w:p w:rsidR="007E1B3E" w:rsidRDefault="00B95EE1">
      <w:pPr>
        <w:pStyle w:val="TableofFigures"/>
        <w:tabs>
          <w:tab w:val="right" w:leader="dot" w:pos="9062"/>
        </w:tabs>
        <w:rPr>
          <w:noProof/>
          <w:sz w:val="22"/>
          <w:szCs w:val="22"/>
          <w:lang w:eastAsia="de-CH"/>
        </w:rPr>
      </w:pPr>
      <w:hyperlink w:anchor="_Toc327468103" w:history="1">
        <w:r w:rsidR="007E1B3E" w:rsidRPr="00F27B4C">
          <w:rPr>
            <w:rStyle w:val="Hyperlink"/>
            <w:noProof/>
          </w:rPr>
          <w:t>Abbildung 101 - Entwicklung der Systemressourcen der laufenden Applikation über 111 Stunden, MB = MiB</w:t>
        </w:r>
        <w:r w:rsidR="007E1B3E">
          <w:rPr>
            <w:noProof/>
            <w:webHidden/>
          </w:rPr>
          <w:tab/>
        </w:r>
        <w:r w:rsidR="007E1B3E">
          <w:rPr>
            <w:noProof/>
            <w:webHidden/>
          </w:rPr>
          <w:fldChar w:fldCharType="begin"/>
        </w:r>
        <w:r w:rsidR="007E1B3E">
          <w:rPr>
            <w:noProof/>
            <w:webHidden/>
          </w:rPr>
          <w:instrText xml:space="preserve"> PAGEREF _Toc327468103 \h </w:instrText>
        </w:r>
        <w:r w:rsidR="007E1B3E">
          <w:rPr>
            <w:noProof/>
            <w:webHidden/>
          </w:rPr>
        </w:r>
        <w:r w:rsidR="007E1B3E">
          <w:rPr>
            <w:noProof/>
            <w:webHidden/>
          </w:rPr>
          <w:fldChar w:fldCharType="separate"/>
        </w:r>
        <w:r w:rsidR="000E6CF3">
          <w:rPr>
            <w:noProof/>
            <w:webHidden/>
          </w:rPr>
          <w:t>154</w:t>
        </w:r>
        <w:r w:rsidR="007E1B3E">
          <w:rPr>
            <w:noProof/>
            <w:webHidden/>
          </w:rPr>
          <w:fldChar w:fldCharType="end"/>
        </w:r>
      </w:hyperlink>
    </w:p>
    <w:p w:rsidR="007E1B3E" w:rsidRDefault="00B95EE1">
      <w:pPr>
        <w:pStyle w:val="TableofFigures"/>
        <w:tabs>
          <w:tab w:val="right" w:leader="dot" w:pos="9062"/>
        </w:tabs>
        <w:rPr>
          <w:noProof/>
          <w:sz w:val="22"/>
          <w:szCs w:val="22"/>
          <w:lang w:eastAsia="de-CH"/>
        </w:rPr>
      </w:pPr>
      <w:hyperlink w:anchor="_Toc327468104" w:history="1">
        <w:r w:rsidR="007E1B3E" w:rsidRPr="00F27B4C">
          <w:rPr>
            <w:rStyle w:val="Hyperlink"/>
            <w:noProof/>
          </w:rPr>
          <w:t>Abbildung 102 - Minimum, Maximum, Mittelwert, Median, Stichproben des Stabilitätstests</w:t>
        </w:r>
        <w:r w:rsidR="007E1B3E">
          <w:rPr>
            <w:noProof/>
            <w:webHidden/>
          </w:rPr>
          <w:tab/>
        </w:r>
        <w:r w:rsidR="007E1B3E">
          <w:rPr>
            <w:noProof/>
            <w:webHidden/>
          </w:rPr>
          <w:fldChar w:fldCharType="begin"/>
        </w:r>
        <w:r w:rsidR="007E1B3E">
          <w:rPr>
            <w:noProof/>
            <w:webHidden/>
          </w:rPr>
          <w:instrText xml:space="preserve"> PAGEREF _Toc327468104 \h </w:instrText>
        </w:r>
        <w:r w:rsidR="007E1B3E">
          <w:rPr>
            <w:noProof/>
            <w:webHidden/>
          </w:rPr>
        </w:r>
        <w:r w:rsidR="007E1B3E">
          <w:rPr>
            <w:noProof/>
            <w:webHidden/>
          </w:rPr>
          <w:fldChar w:fldCharType="separate"/>
        </w:r>
        <w:r w:rsidR="000E6CF3">
          <w:rPr>
            <w:noProof/>
            <w:webHidden/>
          </w:rPr>
          <w:t>155</w:t>
        </w:r>
        <w:r w:rsidR="007E1B3E">
          <w:rPr>
            <w:noProof/>
            <w:webHidden/>
          </w:rPr>
          <w:fldChar w:fldCharType="end"/>
        </w:r>
      </w:hyperlink>
    </w:p>
    <w:p w:rsidR="007E1B3E" w:rsidRDefault="00B95EE1">
      <w:pPr>
        <w:pStyle w:val="TableofFigures"/>
        <w:tabs>
          <w:tab w:val="right" w:leader="dot" w:pos="9062"/>
        </w:tabs>
        <w:rPr>
          <w:noProof/>
          <w:sz w:val="22"/>
          <w:szCs w:val="22"/>
          <w:lang w:eastAsia="de-CH"/>
        </w:rPr>
      </w:pPr>
      <w:hyperlink w:anchor="_Toc327468105" w:history="1">
        <w:r w:rsidR="007E1B3E" w:rsidRPr="00F27B4C">
          <w:rPr>
            <w:rStyle w:val="Hyperlink"/>
            <w:noProof/>
          </w:rPr>
          <w:t>Abbildung 103 - Dependency Graph, Videowall-Applikation</w:t>
        </w:r>
        <w:r w:rsidR="007E1B3E">
          <w:rPr>
            <w:noProof/>
            <w:webHidden/>
          </w:rPr>
          <w:tab/>
        </w:r>
        <w:r w:rsidR="007E1B3E">
          <w:rPr>
            <w:noProof/>
            <w:webHidden/>
          </w:rPr>
          <w:fldChar w:fldCharType="begin"/>
        </w:r>
        <w:r w:rsidR="007E1B3E">
          <w:rPr>
            <w:noProof/>
            <w:webHidden/>
          </w:rPr>
          <w:instrText xml:space="preserve"> PAGEREF _Toc327468105 \h </w:instrText>
        </w:r>
        <w:r w:rsidR="007E1B3E">
          <w:rPr>
            <w:noProof/>
            <w:webHidden/>
          </w:rPr>
        </w:r>
        <w:r w:rsidR="007E1B3E">
          <w:rPr>
            <w:noProof/>
            <w:webHidden/>
          </w:rPr>
          <w:fldChar w:fldCharType="separate"/>
        </w:r>
        <w:r w:rsidR="000E6CF3">
          <w:rPr>
            <w:noProof/>
            <w:webHidden/>
          </w:rPr>
          <w:t>156</w:t>
        </w:r>
        <w:r w:rsidR="007E1B3E">
          <w:rPr>
            <w:noProof/>
            <w:webHidden/>
          </w:rPr>
          <w:fldChar w:fldCharType="end"/>
        </w:r>
      </w:hyperlink>
    </w:p>
    <w:p w:rsidR="007E1B3E" w:rsidRDefault="00B95EE1">
      <w:pPr>
        <w:pStyle w:val="TableofFigures"/>
        <w:tabs>
          <w:tab w:val="right" w:leader="dot" w:pos="9062"/>
        </w:tabs>
        <w:rPr>
          <w:noProof/>
          <w:sz w:val="22"/>
          <w:szCs w:val="22"/>
          <w:lang w:eastAsia="de-CH"/>
        </w:rPr>
      </w:pPr>
      <w:hyperlink w:anchor="_Toc327468106" w:history="1">
        <w:r w:rsidR="007E1B3E" w:rsidRPr="00F27B4C">
          <w:rPr>
            <w:rStyle w:val="Hyperlink"/>
            <w:noProof/>
          </w:rPr>
          <w:t>Abbildung 104 - Dependency Graph, Poster-Applikation</w:t>
        </w:r>
        <w:r w:rsidR="007E1B3E">
          <w:rPr>
            <w:noProof/>
            <w:webHidden/>
          </w:rPr>
          <w:tab/>
        </w:r>
        <w:r w:rsidR="007E1B3E">
          <w:rPr>
            <w:noProof/>
            <w:webHidden/>
          </w:rPr>
          <w:fldChar w:fldCharType="begin"/>
        </w:r>
        <w:r w:rsidR="007E1B3E">
          <w:rPr>
            <w:noProof/>
            <w:webHidden/>
          </w:rPr>
          <w:instrText xml:space="preserve"> PAGEREF _Toc327468106 \h </w:instrText>
        </w:r>
        <w:r w:rsidR="007E1B3E">
          <w:rPr>
            <w:noProof/>
            <w:webHidden/>
          </w:rPr>
        </w:r>
        <w:r w:rsidR="007E1B3E">
          <w:rPr>
            <w:noProof/>
            <w:webHidden/>
          </w:rPr>
          <w:fldChar w:fldCharType="separate"/>
        </w:r>
        <w:r w:rsidR="000E6CF3">
          <w:rPr>
            <w:noProof/>
            <w:webHidden/>
          </w:rPr>
          <w:t>157</w:t>
        </w:r>
        <w:r w:rsidR="007E1B3E">
          <w:rPr>
            <w:noProof/>
            <w:webHidden/>
          </w:rPr>
          <w:fldChar w:fldCharType="end"/>
        </w:r>
      </w:hyperlink>
    </w:p>
    <w:p w:rsidR="007E1B3E" w:rsidRDefault="00B95EE1">
      <w:pPr>
        <w:pStyle w:val="TableofFigures"/>
        <w:tabs>
          <w:tab w:val="right" w:leader="dot" w:pos="9062"/>
        </w:tabs>
        <w:rPr>
          <w:noProof/>
          <w:sz w:val="22"/>
          <w:szCs w:val="22"/>
          <w:lang w:eastAsia="de-CH"/>
        </w:rPr>
      </w:pPr>
      <w:hyperlink w:anchor="_Toc327468107" w:history="1">
        <w:r w:rsidR="007E1B3E" w:rsidRPr="00F27B4C">
          <w:rPr>
            <w:rStyle w:val="Hyperlink"/>
            <w:noProof/>
          </w:rPr>
          <w:t>Abbildung 105 - Dependency Graph, Mittagsmenu-Applikation</w:t>
        </w:r>
        <w:r w:rsidR="007E1B3E">
          <w:rPr>
            <w:noProof/>
            <w:webHidden/>
          </w:rPr>
          <w:tab/>
        </w:r>
        <w:r w:rsidR="007E1B3E">
          <w:rPr>
            <w:noProof/>
            <w:webHidden/>
          </w:rPr>
          <w:fldChar w:fldCharType="begin"/>
        </w:r>
        <w:r w:rsidR="007E1B3E">
          <w:rPr>
            <w:noProof/>
            <w:webHidden/>
          </w:rPr>
          <w:instrText xml:space="preserve"> PAGEREF _Toc327468107 \h </w:instrText>
        </w:r>
        <w:r w:rsidR="007E1B3E">
          <w:rPr>
            <w:noProof/>
            <w:webHidden/>
          </w:rPr>
        </w:r>
        <w:r w:rsidR="007E1B3E">
          <w:rPr>
            <w:noProof/>
            <w:webHidden/>
          </w:rPr>
          <w:fldChar w:fldCharType="separate"/>
        </w:r>
        <w:r w:rsidR="000E6CF3">
          <w:rPr>
            <w:noProof/>
            <w:webHidden/>
          </w:rPr>
          <w:t>158</w:t>
        </w:r>
        <w:r w:rsidR="007E1B3E">
          <w:rPr>
            <w:noProof/>
            <w:webHidden/>
          </w:rPr>
          <w:fldChar w:fldCharType="end"/>
        </w:r>
      </w:hyperlink>
    </w:p>
    <w:p w:rsidR="007E1B3E" w:rsidRDefault="00B95EE1">
      <w:pPr>
        <w:pStyle w:val="TableofFigures"/>
        <w:tabs>
          <w:tab w:val="right" w:leader="dot" w:pos="9062"/>
        </w:tabs>
        <w:rPr>
          <w:noProof/>
          <w:sz w:val="22"/>
          <w:szCs w:val="22"/>
          <w:lang w:eastAsia="de-CH"/>
        </w:rPr>
      </w:pPr>
      <w:hyperlink w:anchor="_Toc327468108" w:history="1">
        <w:r w:rsidR="007E1B3E" w:rsidRPr="00F27B4C">
          <w:rPr>
            <w:rStyle w:val="Hyperlink"/>
            <w:noProof/>
          </w:rPr>
          <w:t>Abbildung 106 - Test Coverage VideoWall</w:t>
        </w:r>
        <w:r w:rsidR="007E1B3E">
          <w:rPr>
            <w:noProof/>
            <w:webHidden/>
          </w:rPr>
          <w:tab/>
        </w:r>
        <w:r w:rsidR="007E1B3E">
          <w:rPr>
            <w:noProof/>
            <w:webHidden/>
          </w:rPr>
          <w:fldChar w:fldCharType="begin"/>
        </w:r>
        <w:r w:rsidR="007E1B3E">
          <w:rPr>
            <w:noProof/>
            <w:webHidden/>
          </w:rPr>
          <w:instrText xml:space="preserve"> PAGEREF _Toc327468108 \h </w:instrText>
        </w:r>
        <w:r w:rsidR="007E1B3E">
          <w:rPr>
            <w:noProof/>
            <w:webHidden/>
          </w:rPr>
        </w:r>
        <w:r w:rsidR="007E1B3E">
          <w:rPr>
            <w:noProof/>
            <w:webHidden/>
          </w:rPr>
          <w:fldChar w:fldCharType="separate"/>
        </w:r>
        <w:r w:rsidR="000E6CF3">
          <w:rPr>
            <w:noProof/>
            <w:webHidden/>
          </w:rPr>
          <w:t>159</w:t>
        </w:r>
        <w:r w:rsidR="007E1B3E">
          <w:rPr>
            <w:noProof/>
            <w:webHidden/>
          </w:rPr>
          <w:fldChar w:fldCharType="end"/>
        </w:r>
      </w:hyperlink>
    </w:p>
    <w:p w:rsidR="007E1B3E" w:rsidRDefault="00B95EE1">
      <w:pPr>
        <w:pStyle w:val="TableofFigures"/>
        <w:tabs>
          <w:tab w:val="right" w:leader="dot" w:pos="9062"/>
        </w:tabs>
        <w:rPr>
          <w:noProof/>
          <w:sz w:val="22"/>
          <w:szCs w:val="22"/>
          <w:lang w:eastAsia="de-CH"/>
        </w:rPr>
      </w:pPr>
      <w:hyperlink w:anchor="_Toc327468109" w:history="1">
        <w:r w:rsidR="007E1B3E" w:rsidRPr="00F27B4C">
          <w:rPr>
            <w:rStyle w:val="Hyperlink"/>
            <w:noProof/>
          </w:rPr>
          <w:t>Abbildung 107 - Test Coverage PosterApp</w:t>
        </w:r>
        <w:r w:rsidR="007E1B3E">
          <w:rPr>
            <w:noProof/>
            <w:webHidden/>
          </w:rPr>
          <w:tab/>
        </w:r>
        <w:r w:rsidR="007E1B3E">
          <w:rPr>
            <w:noProof/>
            <w:webHidden/>
          </w:rPr>
          <w:fldChar w:fldCharType="begin"/>
        </w:r>
        <w:r w:rsidR="007E1B3E">
          <w:rPr>
            <w:noProof/>
            <w:webHidden/>
          </w:rPr>
          <w:instrText xml:space="preserve"> PAGEREF _Toc327468109 \h </w:instrText>
        </w:r>
        <w:r w:rsidR="007E1B3E">
          <w:rPr>
            <w:noProof/>
            <w:webHidden/>
          </w:rPr>
        </w:r>
        <w:r w:rsidR="007E1B3E">
          <w:rPr>
            <w:noProof/>
            <w:webHidden/>
          </w:rPr>
          <w:fldChar w:fldCharType="separate"/>
        </w:r>
        <w:r w:rsidR="000E6CF3">
          <w:rPr>
            <w:noProof/>
            <w:webHidden/>
          </w:rPr>
          <w:t>160</w:t>
        </w:r>
        <w:r w:rsidR="007E1B3E">
          <w:rPr>
            <w:noProof/>
            <w:webHidden/>
          </w:rPr>
          <w:fldChar w:fldCharType="end"/>
        </w:r>
      </w:hyperlink>
    </w:p>
    <w:p w:rsidR="007E1B3E" w:rsidRDefault="00B95EE1">
      <w:pPr>
        <w:pStyle w:val="TableofFigures"/>
        <w:tabs>
          <w:tab w:val="right" w:leader="dot" w:pos="9062"/>
        </w:tabs>
        <w:rPr>
          <w:noProof/>
          <w:sz w:val="22"/>
          <w:szCs w:val="22"/>
          <w:lang w:eastAsia="de-CH"/>
        </w:rPr>
      </w:pPr>
      <w:hyperlink w:anchor="_Toc327468110" w:history="1">
        <w:r w:rsidR="007E1B3E" w:rsidRPr="00F27B4C">
          <w:rPr>
            <w:rStyle w:val="Hyperlink"/>
            <w:noProof/>
          </w:rPr>
          <w:t>Abbildung 108 - Test Coverage LunchMenuApp</w:t>
        </w:r>
        <w:r w:rsidR="007E1B3E">
          <w:rPr>
            <w:noProof/>
            <w:webHidden/>
          </w:rPr>
          <w:tab/>
        </w:r>
        <w:r w:rsidR="007E1B3E">
          <w:rPr>
            <w:noProof/>
            <w:webHidden/>
          </w:rPr>
          <w:fldChar w:fldCharType="begin"/>
        </w:r>
        <w:r w:rsidR="007E1B3E">
          <w:rPr>
            <w:noProof/>
            <w:webHidden/>
          </w:rPr>
          <w:instrText xml:space="preserve"> PAGEREF _Toc327468110 \h </w:instrText>
        </w:r>
        <w:r w:rsidR="007E1B3E">
          <w:rPr>
            <w:noProof/>
            <w:webHidden/>
          </w:rPr>
        </w:r>
        <w:r w:rsidR="007E1B3E">
          <w:rPr>
            <w:noProof/>
            <w:webHidden/>
          </w:rPr>
          <w:fldChar w:fldCharType="separate"/>
        </w:r>
        <w:r w:rsidR="000E6CF3">
          <w:rPr>
            <w:noProof/>
            <w:webHidden/>
          </w:rPr>
          <w:t>161</w:t>
        </w:r>
        <w:r w:rsidR="007E1B3E">
          <w:rPr>
            <w:noProof/>
            <w:webHidden/>
          </w:rPr>
          <w:fldChar w:fldCharType="end"/>
        </w:r>
      </w:hyperlink>
    </w:p>
    <w:p w:rsidR="007E1B3E" w:rsidRDefault="00B95EE1">
      <w:pPr>
        <w:pStyle w:val="TableofFigures"/>
        <w:tabs>
          <w:tab w:val="right" w:leader="dot" w:pos="9062"/>
        </w:tabs>
        <w:rPr>
          <w:noProof/>
          <w:sz w:val="22"/>
          <w:szCs w:val="22"/>
          <w:lang w:eastAsia="de-CH"/>
        </w:rPr>
      </w:pPr>
      <w:hyperlink w:anchor="_Toc327468111" w:history="1">
        <w:r w:rsidR="007E1B3E" w:rsidRPr="00F27B4C">
          <w:rPr>
            <w:rStyle w:val="Hyperlink"/>
            <w:noProof/>
          </w:rPr>
          <w:t>Abbildung 109 - Metriken Visual Studio, Videowall-Applikation</w:t>
        </w:r>
        <w:r w:rsidR="007E1B3E">
          <w:rPr>
            <w:noProof/>
            <w:webHidden/>
          </w:rPr>
          <w:tab/>
        </w:r>
        <w:r w:rsidR="007E1B3E">
          <w:rPr>
            <w:noProof/>
            <w:webHidden/>
          </w:rPr>
          <w:fldChar w:fldCharType="begin"/>
        </w:r>
        <w:r w:rsidR="007E1B3E">
          <w:rPr>
            <w:noProof/>
            <w:webHidden/>
          </w:rPr>
          <w:instrText xml:space="preserve"> PAGEREF _Toc327468111 \h </w:instrText>
        </w:r>
        <w:r w:rsidR="007E1B3E">
          <w:rPr>
            <w:noProof/>
            <w:webHidden/>
          </w:rPr>
        </w:r>
        <w:r w:rsidR="007E1B3E">
          <w:rPr>
            <w:noProof/>
            <w:webHidden/>
          </w:rPr>
          <w:fldChar w:fldCharType="separate"/>
        </w:r>
        <w:r w:rsidR="000E6CF3">
          <w:rPr>
            <w:noProof/>
            <w:webHidden/>
          </w:rPr>
          <w:t>162</w:t>
        </w:r>
        <w:r w:rsidR="007E1B3E">
          <w:rPr>
            <w:noProof/>
            <w:webHidden/>
          </w:rPr>
          <w:fldChar w:fldCharType="end"/>
        </w:r>
      </w:hyperlink>
    </w:p>
    <w:p w:rsidR="007E1B3E" w:rsidRDefault="00B95EE1">
      <w:pPr>
        <w:pStyle w:val="TableofFigures"/>
        <w:tabs>
          <w:tab w:val="right" w:leader="dot" w:pos="9062"/>
        </w:tabs>
        <w:rPr>
          <w:noProof/>
          <w:sz w:val="22"/>
          <w:szCs w:val="22"/>
          <w:lang w:eastAsia="de-CH"/>
        </w:rPr>
      </w:pPr>
      <w:hyperlink w:anchor="_Toc327468112" w:history="1">
        <w:r w:rsidR="007E1B3E" w:rsidRPr="00F27B4C">
          <w:rPr>
            <w:rStyle w:val="Hyperlink"/>
            <w:noProof/>
          </w:rPr>
          <w:t>Abbildung 110 - Metriken Visual Studio, Poster-Applikation</w:t>
        </w:r>
        <w:r w:rsidR="007E1B3E">
          <w:rPr>
            <w:noProof/>
            <w:webHidden/>
          </w:rPr>
          <w:tab/>
        </w:r>
        <w:r w:rsidR="007E1B3E">
          <w:rPr>
            <w:noProof/>
            <w:webHidden/>
          </w:rPr>
          <w:fldChar w:fldCharType="begin"/>
        </w:r>
        <w:r w:rsidR="007E1B3E">
          <w:rPr>
            <w:noProof/>
            <w:webHidden/>
          </w:rPr>
          <w:instrText xml:space="preserve"> PAGEREF _Toc327468112 \h </w:instrText>
        </w:r>
        <w:r w:rsidR="007E1B3E">
          <w:rPr>
            <w:noProof/>
            <w:webHidden/>
          </w:rPr>
        </w:r>
        <w:r w:rsidR="007E1B3E">
          <w:rPr>
            <w:noProof/>
            <w:webHidden/>
          </w:rPr>
          <w:fldChar w:fldCharType="separate"/>
        </w:r>
        <w:r w:rsidR="000E6CF3">
          <w:rPr>
            <w:noProof/>
            <w:webHidden/>
          </w:rPr>
          <w:t>163</w:t>
        </w:r>
        <w:r w:rsidR="007E1B3E">
          <w:rPr>
            <w:noProof/>
            <w:webHidden/>
          </w:rPr>
          <w:fldChar w:fldCharType="end"/>
        </w:r>
      </w:hyperlink>
    </w:p>
    <w:p w:rsidR="007E1B3E" w:rsidRDefault="00B95EE1">
      <w:pPr>
        <w:pStyle w:val="TableofFigures"/>
        <w:tabs>
          <w:tab w:val="right" w:leader="dot" w:pos="9062"/>
        </w:tabs>
        <w:rPr>
          <w:noProof/>
          <w:sz w:val="22"/>
          <w:szCs w:val="22"/>
          <w:lang w:eastAsia="de-CH"/>
        </w:rPr>
      </w:pPr>
      <w:hyperlink w:anchor="_Toc327468113" w:history="1">
        <w:r w:rsidR="007E1B3E" w:rsidRPr="00F27B4C">
          <w:rPr>
            <w:rStyle w:val="Hyperlink"/>
            <w:noProof/>
          </w:rPr>
          <w:t>Abbildung 111 - Metriken Visual Studio, Mittagsmenu-Applikation</w:t>
        </w:r>
        <w:r w:rsidR="007E1B3E">
          <w:rPr>
            <w:noProof/>
            <w:webHidden/>
          </w:rPr>
          <w:tab/>
        </w:r>
        <w:r w:rsidR="007E1B3E">
          <w:rPr>
            <w:noProof/>
            <w:webHidden/>
          </w:rPr>
          <w:fldChar w:fldCharType="begin"/>
        </w:r>
        <w:r w:rsidR="007E1B3E">
          <w:rPr>
            <w:noProof/>
            <w:webHidden/>
          </w:rPr>
          <w:instrText xml:space="preserve"> PAGEREF _Toc327468113 \h </w:instrText>
        </w:r>
        <w:r w:rsidR="007E1B3E">
          <w:rPr>
            <w:noProof/>
            <w:webHidden/>
          </w:rPr>
        </w:r>
        <w:r w:rsidR="007E1B3E">
          <w:rPr>
            <w:noProof/>
            <w:webHidden/>
          </w:rPr>
          <w:fldChar w:fldCharType="separate"/>
        </w:r>
        <w:r w:rsidR="000E6CF3">
          <w:rPr>
            <w:noProof/>
            <w:webHidden/>
          </w:rPr>
          <w:t>163</w:t>
        </w:r>
        <w:r w:rsidR="007E1B3E">
          <w:rPr>
            <w:noProof/>
            <w:webHidden/>
          </w:rPr>
          <w:fldChar w:fldCharType="end"/>
        </w:r>
      </w:hyperlink>
    </w:p>
    <w:p w:rsidR="007E1B3E" w:rsidRDefault="00B95EE1">
      <w:pPr>
        <w:pStyle w:val="TableofFigures"/>
        <w:tabs>
          <w:tab w:val="right" w:leader="dot" w:pos="9062"/>
        </w:tabs>
        <w:rPr>
          <w:noProof/>
          <w:sz w:val="22"/>
          <w:szCs w:val="22"/>
          <w:lang w:eastAsia="de-CH"/>
        </w:rPr>
      </w:pPr>
      <w:hyperlink w:anchor="_Toc327468114" w:history="1">
        <w:r w:rsidR="007E1B3E" w:rsidRPr="00F27B4C">
          <w:rPr>
            <w:rStyle w:val="Hyperlink"/>
            <w:noProof/>
          </w:rPr>
          <w:t>Abbildung 112 - Metriken NDepend, Übersicht, Videowall-Applikation</w:t>
        </w:r>
        <w:r w:rsidR="007E1B3E">
          <w:rPr>
            <w:noProof/>
            <w:webHidden/>
          </w:rPr>
          <w:tab/>
        </w:r>
        <w:r w:rsidR="007E1B3E">
          <w:rPr>
            <w:noProof/>
            <w:webHidden/>
          </w:rPr>
          <w:fldChar w:fldCharType="begin"/>
        </w:r>
        <w:r w:rsidR="007E1B3E">
          <w:rPr>
            <w:noProof/>
            <w:webHidden/>
          </w:rPr>
          <w:instrText xml:space="preserve"> PAGEREF _Toc327468114 \h </w:instrText>
        </w:r>
        <w:r w:rsidR="007E1B3E">
          <w:rPr>
            <w:noProof/>
            <w:webHidden/>
          </w:rPr>
        </w:r>
        <w:r w:rsidR="007E1B3E">
          <w:rPr>
            <w:noProof/>
            <w:webHidden/>
          </w:rPr>
          <w:fldChar w:fldCharType="separate"/>
        </w:r>
        <w:r w:rsidR="000E6CF3">
          <w:rPr>
            <w:noProof/>
            <w:webHidden/>
          </w:rPr>
          <w:t>163</w:t>
        </w:r>
        <w:r w:rsidR="007E1B3E">
          <w:rPr>
            <w:noProof/>
            <w:webHidden/>
          </w:rPr>
          <w:fldChar w:fldCharType="end"/>
        </w:r>
      </w:hyperlink>
    </w:p>
    <w:p w:rsidR="007E1B3E" w:rsidRDefault="00B95EE1">
      <w:pPr>
        <w:pStyle w:val="TableofFigures"/>
        <w:tabs>
          <w:tab w:val="right" w:leader="dot" w:pos="9062"/>
        </w:tabs>
        <w:rPr>
          <w:noProof/>
          <w:sz w:val="22"/>
          <w:szCs w:val="22"/>
          <w:lang w:eastAsia="de-CH"/>
        </w:rPr>
      </w:pPr>
      <w:hyperlink w:anchor="_Toc327468115" w:history="1">
        <w:r w:rsidR="007E1B3E" w:rsidRPr="00F27B4C">
          <w:rPr>
            <w:rStyle w:val="Hyperlink"/>
            <w:noProof/>
          </w:rPr>
          <w:t>Abbildung 113 - Metriken NDepend, Assemblies, Videowall-Applikation</w:t>
        </w:r>
        <w:r w:rsidR="007E1B3E">
          <w:rPr>
            <w:noProof/>
            <w:webHidden/>
          </w:rPr>
          <w:tab/>
        </w:r>
        <w:r w:rsidR="007E1B3E">
          <w:rPr>
            <w:noProof/>
            <w:webHidden/>
          </w:rPr>
          <w:fldChar w:fldCharType="begin"/>
        </w:r>
        <w:r w:rsidR="007E1B3E">
          <w:rPr>
            <w:noProof/>
            <w:webHidden/>
          </w:rPr>
          <w:instrText xml:space="preserve"> PAGEREF _Toc327468115 \h </w:instrText>
        </w:r>
        <w:r w:rsidR="007E1B3E">
          <w:rPr>
            <w:noProof/>
            <w:webHidden/>
          </w:rPr>
        </w:r>
        <w:r w:rsidR="007E1B3E">
          <w:rPr>
            <w:noProof/>
            <w:webHidden/>
          </w:rPr>
          <w:fldChar w:fldCharType="separate"/>
        </w:r>
        <w:r w:rsidR="000E6CF3">
          <w:rPr>
            <w:noProof/>
            <w:webHidden/>
          </w:rPr>
          <w:t>164</w:t>
        </w:r>
        <w:r w:rsidR="007E1B3E">
          <w:rPr>
            <w:noProof/>
            <w:webHidden/>
          </w:rPr>
          <w:fldChar w:fldCharType="end"/>
        </w:r>
      </w:hyperlink>
    </w:p>
    <w:p w:rsidR="007E1B3E" w:rsidRDefault="00B95EE1">
      <w:pPr>
        <w:pStyle w:val="TableofFigures"/>
        <w:tabs>
          <w:tab w:val="right" w:leader="dot" w:pos="9062"/>
        </w:tabs>
        <w:rPr>
          <w:noProof/>
          <w:sz w:val="22"/>
          <w:szCs w:val="22"/>
          <w:lang w:eastAsia="de-CH"/>
        </w:rPr>
      </w:pPr>
      <w:hyperlink w:anchor="_Toc327468116" w:history="1">
        <w:r w:rsidR="007E1B3E" w:rsidRPr="00F27B4C">
          <w:rPr>
            <w:rStyle w:val="Hyperlink"/>
            <w:noProof/>
          </w:rPr>
          <w:t>Abbildung 114 - Metriken NDepend, Übersicht, Poster-Applikation</w:t>
        </w:r>
        <w:r w:rsidR="007E1B3E">
          <w:rPr>
            <w:noProof/>
            <w:webHidden/>
          </w:rPr>
          <w:tab/>
        </w:r>
        <w:r w:rsidR="007E1B3E">
          <w:rPr>
            <w:noProof/>
            <w:webHidden/>
          </w:rPr>
          <w:fldChar w:fldCharType="begin"/>
        </w:r>
        <w:r w:rsidR="007E1B3E">
          <w:rPr>
            <w:noProof/>
            <w:webHidden/>
          </w:rPr>
          <w:instrText xml:space="preserve"> PAGEREF _Toc327468116 \h </w:instrText>
        </w:r>
        <w:r w:rsidR="007E1B3E">
          <w:rPr>
            <w:noProof/>
            <w:webHidden/>
          </w:rPr>
        </w:r>
        <w:r w:rsidR="007E1B3E">
          <w:rPr>
            <w:noProof/>
            <w:webHidden/>
          </w:rPr>
          <w:fldChar w:fldCharType="separate"/>
        </w:r>
        <w:r w:rsidR="000E6CF3">
          <w:rPr>
            <w:noProof/>
            <w:webHidden/>
          </w:rPr>
          <w:t>164</w:t>
        </w:r>
        <w:r w:rsidR="007E1B3E">
          <w:rPr>
            <w:noProof/>
            <w:webHidden/>
          </w:rPr>
          <w:fldChar w:fldCharType="end"/>
        </w:r>
      </w:hyperlink>
    </w:p>
    <w:p w:rsidR="007E1B3E" w:rsidRDefault="00B95EE1">
      <w:pPr>
        <w:pStyle w:val="TableofFigures"/>
        <w:tabs>
          <w:tab w:val="right" w:leader="dot" w:pos="9062"/>
        </w:tabs>
        <w:rPr>
          <w:noProof/>
          <w:sz w:val="22"/>
          <w:szCs w:val="22"/>
          <w:lang w:eastAsia="de-CH"/>
        </w:rPr>
      </w:pPr>
      <w:hyperlink w:anchor="_Toc327468117" w:history="1">
        <w:r w:rsidR="007E1B3E" w:rsidRPr="00F27B4C">
          <w:rPr>
            <w:rStyle w:val="Hyperlink"/>
            <w:noProof/>
          </w:rPr>
          <w:t>Abbildung 115 - Metriken NDepend, Assemblies, Poster-Applikation</w:t>
        </w:r>
        <w:r w:rsidR="007E1B3E">
          <w:rPr>
            <w:noProof/>
            <w:webHidden/>
          </w:rPr>
          <w:tab/>
        </w:r>
        <w:r w:rsidR="007E1B3E">
          <w:rPr>
            <w:noProof/>
            <w:webHidden/>
          </w:rPr>
          <w:fldChar w:fldCharType="begin"/>
        </w:r>
        <w:r w:rsidR="007E1B3E">
          <w:rPr>
            <w:noProof/>
            <w:webHidden/>
          </w:rPr>
          <w:instrText xml:space="preserve"> PAGEREF _Toc327468117 \h </w:instrText>
        </w:r>
        <w:r w:rsidR="007E1B3E">
          <w:rPr>
            <w:noProof/>
            <w:webHidden/>
          </w:rPr>
        </w:r>
        <w:r w:rsidR="007E1B3E">
          <w:rPr>
            <w:noProof/>
            <w:webHidden/>
          </w:rPr>
          <w:fldChar w:fldCharType="separate"/>
        </w:r>
        <w:r w:rsidR="000E6CF3">
          <w:rPr>
            <w:noProof/>
            <w:webHidden/>
          </w:rPr>
          <w:t>164</w:t>
        </w:r>
        <w:r w:rsidR="007E1B3E">
          <w:rPr>
            <w:noProof/>
            <w:webHidden/>
          </w:rPr>
          <w:fldChar w:fldCharType="end"/>
        </w:r>
      </w:hyperlink>
    </w:p>
    <w:p w:rsidR="007E1B3E" w:rsidRDefault="00B95EE1">
      <w:pPr>
        <w:pStyle w:val="TableofFigures"/>
        <w:tabs>
          <w:tab w:val="right" w:leader="dot" w:pos="9062"/>
        </w:tabs>
        <w:rPr>
          <w:noProof/>
          <w:sz w:val="22"/>
          <w:szCs w:val="22"/>
          <w:lang w:eastAsia="de-CH"/>
        </w:rPr>
      </w:pPr>
      <w:hyperlink w:anchor="_Toc327468118" w:history="1">
        <w:r w:rsidR="007E1B3E" w:rsidRPr="00F27B4C">
          <w:rPr>
            <w:rStyle w:val="Hyperlink"/>
            <w:noProof/>
          </w:rPr>
          <w:t>Abbildung 116 - Metriken NDepend, Übersicht, Mittagsmenu-Applikation</w:t>
        </w:r>
        <w:r w:rsidR="007E1B3E">
          <w:rPr>
            <w:noProof/>
            <w:webHidden/>
          </w:rPr>
          <w:tab/>
        </w:r>
        <w:r w:rsidR="007E1B3E">
          <w:rPr>
            <w:noProof/>
            <w:webHidden/>
          </w:rPr>
          <w:fldChar w:fldCharType="begin"/>
        </w:r>
        <w:r w:rsidR="007E1B3E">
          <w:rPr>
            <w:noProof/>
            <w:webHidden/>
          </w:rPr>
          <w:instrText xml:space="preserve"> PAGEREF _Toc327468118 \h </w:instrText>
        </w:r>
        <w:r w:rsidR="007E1B3E">
          <w:rPr>
            <w:noProof/>
            <w:webHidden/>
          </w:rPr>
        </w:r>
        <w:r w:rsidR="007E1B3E">
          <w:rPr>
            <w:noProof/>
            <w:webHidden/>
          </w:rPr>
          <w:fldChar w:fldCharType="separate"/>
        </w:r>
        <w:r w:rsidR="000E6CF3">
          <w:rPr>
            <w:noProof/>
            <w:webHidden/>
          </w:rPr>
          <w:t>165</w:t>
        </w:r>
        <w:r w:rsidR="007E1B3E">
          <w:rPr>
            <w:noProof/>
            <w:webHidden/>
          </w:rPr>
          <w:fldChar w:fldCharType="end"/>
        </w:r>
      </w:hyperlink>
    </w:p>
    <w:p w:rsidR="007E1B3E" w:rsidRDefault="00B95EE1">
      <w:pPr>
        <w:pStyle w:val="TableofFigures"/>
        <w:tabs>
          <w:tab w:val="right" w:leader="dot" w:pos="9062"/>
        </w:tabs>
        <w:rPr>
          <w:noProof/>
          <w:sz w:val="22"/>
          <w:szCs w:val="22"/>
          <w:lang w:eastAsia="de-CH"/>
        </w:rPr>
      </w:pPr>
      <w:hyperlink w:anchor="_Toc327468119" w:history="1">
        <w:r w:rsidR="007E1B3E" w:rsidRPr="00F27B4C">
          <w:rPr>
            <w:rStyle w:val="Hyperlink"/>
            <w:noProof/>
          </w:rPr>
          <w:t>Abbildung 117 - Metriken NDepend, Assemblies, Mittagsmenu-Applikation</w:t>
        </w:r>
        <w:r w:rsidR="007E1B3E">
          <w:rPr>
            <w:noProof/>
            <w:webHidden/>
          </w:rPr>
          <w:tab/>
        </w:r>
        <w:r w:rsidR="007E1B3E">
          <w:rPr>
            <w:noProof/>
            <w:webHidden/>
          </w:rPr>
          <w:fldChar w:fldCharType="begin"/>
        </w:r>
        <w:r w:rsidR="007E1B3E">
          <w:rPr>
            <w:noProof/>
            <w:webHidden/>
          </w:rPr>
          <w:instrText xml:space="preserve"> PAGEREF _Toc327468119 \h </w:instrText>
        </w:r>
        <w:r w:rsidR="007E1B3E">
          <w:rPr>
            <w:noProof/>
            <w:webHidden/>
          </w:rPr>
        </w:r>
        <w:r w:rsidR="007E1B3E">
          <w:rPr>
            <w:noProof/>
            <w:webHidden/>
          </w:rPr>
          <w:fldChar w:fldCharType="separate"/>
        </w:r>
        <w:r w:rsidR="000E6CF3">
          <w:rPr>
            <w:noProof/>
            <w:webHidden/>
          </w:rPr>
          <w:t>165</w:t>
        </w:r>
        <w:r w:rsidR="007E1B3E">
          <w:rPr>
            <w:noProof/>
            <w:webHidden/>
          </w:rPr>
          <w:fldChar w:fldCharType="end"/>
        </w:r>
      </w:hyperlink>
    </w:p>
    <w:p w:rsidR="007E1B3E" w:rsidRDefault="00B95EE1">
      <w:pPr>
        <w:pStyle w:val="TableofFigures"/>
        <w:tabs>
          <w:tab w:val="right" w:leader="dot" w:pos="9062"/>
        </w:tabs>
        <w:rPr>
          <w:noProof/>
          <w:sz w:val="22"/>
          <w:szCs w:val="22"/>
          <w:lang w:eastAsia="de-CH"/>
        </w:rPr>
      </w:pPr>
      <w:hyperlink w:anchor="_Toc327468120" w:history="1">
        <w:r w:rsidR="007E1B3E" w:rsidRPr="00F27B4C">
          <w:rPr>
            <w:rStyle w:val="Hyperlink"/>
            <w:noProof/>
          </w:rPr>
          <w:t>Abbildung 118 -</w:t>
        </w:r>
        <w:r w:rsidR="007E1B3E" w:rsidRPr="00F27B4C">
          <w:rPr>
            <w:rStyle w:val="Hyperlink"/>
            <w:noProof/>
            <w:lang w:val="en-AU"/>
          </w:rPr>
          <w:t xml:space="preserve"> Warnings</w:t>
        </w:r>
        <w:r w:rsidR="007E1B3E" w:rsidRPr="00F27B4C">
          <w:rPr>
            <w:rStyle w:val="Hyperlink"/>
            <w:noProof/>
          </w:rPr>
          <w:t>, Videowall-Applikation</w:t>
        </w:r>
        <w:r w:rsidR="007E1B3E">
          <w:rPr>
            <w:noProof/>
            <w:webHidden/>
          </w:rPr>
          <w:tab/>
        </w:r>
        <w:r w:rsidR="007E1B3E">
          <w:rPr>
            <w:noProof/>
            <w:webHidden/>
          </w:rPr>
          <w:fldChar w:fldCharType="begin"/>
        </w:r>
        <w:r w:rsidR="007E1B3E">
          <w:rPr>
            <w:noProof/>
            <w:webHidden/>
          </w:rPr>
          <w:instrText xml:space="preserve"> PAGEREF _Toc327468120 \h </w:instrText>
        </w:r>
        <w:r w:rsidR="007E1B3E">
          <w:rPr>
            <w:noProof/>
            <w:webHidden/>
          </w:rPr>
        </w:r>
        <w:r w:rsidR="007E1B3E">
          <w:rPr>
            <w:noProof/>
            <w:webHidden/>
          </w:rPr>
          <w:fldChar w:fldCharType="separate"/>
        </w:r>
        <w:r w:rsidR="000E6CF3">
          <w:rPr>
            <w:noProof/>
            <w:webHidden/>
          </w:rPr>
          <w:t>165</w:t>
        </w:r>
        <w:r w:rsidR="007E1B3E">
          <w:rPr>
            <w:noProof/>
            <w:webHidden/>
          </w:rPr>
          <w:fldChar w:fldCharType="end"/>
        </w:r>
      </w:hyperlink>
    </w:p>
    <w:p w:rsidR="007E1B3E" w:rsidRDefault="00B95EE1">
      <w:pPr>
        <w:pStyle w:val="TableofFigures"/>
        <w:tabs>
          <w:tab w:val="right" w:leader="dot" w:pos="9062"/>
        </w:tabs>
        <w:rPr>
          <w:noProof/>
          <w:sz w:val="22"/>
          <w:szCs w:val="22"/>
          <w:lang w:eastAsia="de-CH"/>
        </w:rPr>
      </w:pPr>
      <w:hyperlink w:anchor="_Toc327468121" w:history="1">
        <w:r w:rsidR="007E1B3E" w:rsidRPr="00F27B4C">
          <w:rPr>
            <w:rStyle w:val="Hyperlink"/>
            <w:noProof/>
          </w:rPr>
          <w:t>Abbildung 119 -</w:t>
        </w:r>
        <w:r w:rsidR="007E1B3E" w:rsidRPr="00F27B4C">
          <w:rPr>
            <w:rStyle w:val="Hyperlink"/>
            <w:noProof/>
            <w:lang w:val="en-AU"/>
          </w:rPr>
          <w:t xml:space="preserve"> Warnings</w:t>
        </w:r>
        <w:r w:rsidR="007E1B3E" w:rsidRPr="00F27B4C">
          <w:rPr>
            <w:rStyle w:val="Hyperlink"/>
            <w:noProof/>
          </w:rPr>
          <w:t>, Poster-Applikation</w:t>
        </w:r>
        <w:r w:rsidR="007E1B3E">
          <w:rPr>
            <w:noProof/>
            <w:webHidden/>
          </w:rPr>
          <w:tab/>
        </w:r>
        <w:r w:rsidR="007E1B3E">
          <w:rPr>
            <w:noProof/>
            <w:webHidden/>
          </w:rPr>
          <w:fldChar w:fldCharType="begin"/>
        </w:r>
        <w:r w:rsidR="007E1B3E">
          <w:rPr>
            <w:noProof/>
            <w:webHidden/>
          </w:rPr>
          <w:instrText xml:space="preserve"> PAGEREF _Toc327468121 \h </w:instrText>
        </w:r>
        <w:r w:rsidR="007E1B3E">
          <w:rPr>
            <w:noProof/>
            <w:webHidden/>
          </w:rPr>
        </w:r>
        <w:r w:rsidR="007E1B3E">
          <w:rPr>
            <w:noProof/>
            <w:webHidden/>
          </w:rPr>
          <w:fldChar w:fldCharType="separate"/>
        </w:r>
        <w:r w:rsidR="000E6CF3">
          <w:rPr>
            <w:noProof/>
            <w:webHidden/>
          </w:rPr>
          <w:t>166</w:t>
        </w:r>
        <w:r w:rsidR="007E1B3E">
          <w:rPr>
            <w:noProof/>
            <w:webHidden/>
          </w:rPr>
          <w:fldChar w:fldCharType="end"/>
        </w:r>
      </w:hyperlink>
    </w:p>
    <w:p w:rsidR="007E1B3E" w:rsidRDefault="00B95EE1">
      <w:pPr>
        <w:pStyle w:val="TableofFigures"/>
        <w:tabs>
          <w:tab w:val="right" w:leader="dot" w:pos="9062"/>
        </w:tabs>
        <w:rPr>
          <w:noProof/>
          <w:sz w:val="22"/>
          <w:szCs w:val="22"/>
          <w:lang w:eastAsia="de-CH"/>
        </w:rPr>
      </w:pPr>
      <w:hyperlink w:anchor="_Toc327468122" w:history="1">
        <w:r w:rsidR="007E1B3E" w:rsidRPr="00F27B4C">
          <w:rPr>
            <w:rStyle w:val="Hyperlink"/>
            <w:noProof/>
          </w:rPr>
          <w:t>Abbildung 120 -</w:t>
        </w:r>
        <w:r w:rsidR="007E1B3E" w:rsidRPr="00F27B4C">
          <w:rPr>
            <w:rStyle w:val="Hyperlink"/>
            <w:noProof/>
            <w:lang w:val="en-AU"/>
          </w:rPr>
          <w:t xml:space="preserve"> Warnings</w:t>
        </w:r>
        <w:r w:rsidR="007E1B3E" w:rsidRPr="00F27B4C">
          <w:rPr>
            <w:rStyle w:val="Hyperlink"/>
            <w:noProof/>
          </w:rPr>
          <w:t>, Mittagsmenu-Applikation</w:t>
        </w:r>
        <w:r w:rsidR="007E1B3E">
          <w:rPr>
            <w:noProof/>
            <w:webHidden/>
          </w:rPr>
          <w:tab/>
        </w:r>
        <w:r w:rsidR="007E1B3E">
          <w:rPr>
            <w:noProof/>
            <w:webHidden/>
          </w:rPr>
          <w:fldChar w:fldCharType="begin"/>
        </w:r>
        <w:r w:rsidR="007E1B3E">
          <w:rPr>
            <w:noProof/>
            <w:webHidden/>
          </w:rPr>
          <w:instrText xml:space="preserve"> PAGEREF _Toc327468122 \h </w:instrText>
        </w:r>
        <w:r w:rsidR="007E1B3E">
          <w:rPr>
            <w:noProof/>
            <w:webHidden/>
          </w:rPr>
        </w:r>
        <w:r w:rsidR="007E1B3E">
          <w:rPr>
            <w:noProof/>
            <w:webHidden/>
          </w:rPr>
          <w:fldChar w:fldCharType="separate"/>
        </w:r>
        <w:r w:rsidR="000E6CF3">
          <w:rPr>
            <w:noProof/>
            <w:webHidden/>
          </w:rPr>
          <w:t>166</w:t>
        </w:r>
        <w:r w:rsidR="007E1B3E">
          <w:rPr>
            <w:noProof/>
            <w:webHidden/>
          </w:rPr>
          <w:fldChar w:fldCharType="end"/>
        </w:r>
      </w:hyperlink>
    </w:p>
    <w:p w:rsidR="007E1B3E" w:rsidRDefault="00B95EE1">
      <w:pPr>
        <w:pStyle w:val="TableofFigures"/>
        <w:tabs>
          <w:tab w:val="right" w:leader="dot" w:pos="9062"/>
        </w:tabs>
        <w:rPr>
          <w:noProof/>
          <w:sz w:val="22"/>
          <w:szCs w:val="22"/>
          <w:lang w:eastAsia="de-CH"/>
        </w:rPr>
      </w:pPr>
      <w:hyperlink w:anchor="_Toc327468123" w:history="1">
        <w:r w:rsidR="007E1B3E" w:rsidRPr="00F27B4C">
          <w:rPr>
            <w:rStyle w:val="Hyperlink"/>
            <w:noProof/>
          </w:rPr>
          <w:t>Abbildung 121 -</w:t>
        </w:r>
        <w:r w:rsidR="007E1B3E" w:rsidRPr="00F27B4C">
          <w:rPr>
            <w:rStyle w:val="Hyperlink"/>
            <w:noProof/>
            <w:lang w:val="en-AU"/>
          </w:rPr>
          <w:t xml:space="preserve"> Naming</w:t>
        </w:r>
        <w:r w:rsidR="007E1B3E" w:rsidRPr="00F27B4C">
          <w:rPr>
            <w:rStyle w:val="Hyperlink"/>
            <w:noProof/>
          </w:rPr>
          <w:t xml:space="preserve"> Style</w:t>
        </w:r>
        <w:r w:rsidR="007E1B3E">
          <w:rPr>
            <w:noProof/>
            <w:webHidden/>
          </w:rPr>
          <w:tab/>
        </w:r>
        <w:r w:rsidR="007E1B3E">
          <w:rPr>
            <w:noProof/>
            <w:webHidden/>
          </w:rPr>
          <w:fldChar w:fldCharType="begin"/>
        </w:r>
        <w:r w:rsidR="007E1B3E">
          <w:rPr>
            <w:noProof/>
            <w:webHidden/>
          </w:rPr>
          <w:instrText xml:space="preserve"> PAGEREF _Toc327468123 \h </w:instrText>
        </w:r>
        <w:r w:rsidR="007E1B3E">
          <w:rPr>
            <w:noProof/>
            <w:webHidden/>
          </w:rPr>
        </w:r>
        <w:r w:rsidR="007E1B3E">
          <w:rPr>
            <w:noProof/>
            <w:webHidden/>
          </w:rPr>
          <w:fldChar w:fldCharType="separate"/>
        </w:r>
        <w:r w:rsidR="000E6CF3">
          <w:rPr>
            <w:noProof/>
            <w:webHidden/>
          </w:rPr>
          <w:t>167</w:t>
        </w:r>
        <w:r w:rsidR="007E1B3E">
          <w:rPr>
            <w:noProof/>
            <w:webHidden/>
          </w:rPr>
          <w:fldChar w:fldCharType="end"/>
        </w:r>
      </w:hyperlink>
    </w:p>
    <w:p w:rsidR="007E1B3E" w:rsidRDefault="00B95EE1">
      <w:pPr>
        <w:pStyle w:val="TableofFigures"/>
        <w:tabs>
          <w:tab w:val="right" w:leader="dot" w:pos="9062"/>
        </w:tabs>
        <w:rPr>
          <w:noProof/>
          <w:sz w:val="22"/>
          <w:szCs w:val="22"/>
          <w:lang w:eastAsia="de-CH"/>
        </w:rPr>
      </w:pPr>
      <w:hyperlink w:anchor="_Toc327468124" w:history="1">
        <w:r w:rsidR="007E1B3E" w:rsidRPr="00F27B4C">
          <w:rPr>
            <w:rStyle w:val="Hyperlink"/>
            <w:noProof/>
            <w:lang w:val="en-US"/>
          </w:rPr>
          <w:t>Abbildung 122 - Formatierungsstil, Braces Layout</w:t>
        </w:r>
        <w:r w:rsidR="007E1B3E">
          <w:rPr>
            <w:noProof/>
            <w:webHidden/>
          </w:rPr>
          <w:tab/>
        </w:r>
        <w:r w:rsidR="007E1B3E">
          <w:rPr>
            <w:noProof/>
            <w:webHidden/>
          </w:rPr>
          <w:fldChar w:fldCharType="begin"/>
        </w:r>
        <w:r w:rsidR="007E1B3E">
          <w:rPr>
            <w:noProof/>
            <w:webHidden/>
          </w:rPr>
          <w:instrText xml:space="preserve"> PAGEREF _Toc327468124 \h </w:instrText>
        </w:r>
        <w:r w:rsidR="007E1B3E">
          <w:rPr>
            <w:noProof/>
            <w:webHidden/>
          </w:rPr>
        </w:r>
        <w:r w:rsidR="007E1B3E">
          <w:rPr>
            <w:noProof/>
            <w:webHidden/>
          </w:rPr>
          <w:fldChar w:fldCharType="separate"/>
        </w:r>
        <w:r w:rsidR="000E6CF3">
          <w:rPr>
            <w:noProof/>
            <w:webHidden/>
          </w:rPr>
          <w:t>167</w:t>
        </w:r>
        <w:r w:rsidR="007E1B3E">
          <w:rPr>
            <w:noProof/>
            <w:webHidden/>
          </w:rPr>
          <w:fldChar w:fldCharType="end"/>
        </w:r>
      </w:hyperlink>
    </w:p>
    <w:p w:rsidR="007E1B3E" w:rsidRDefault="00B95EE1">
      <w:pPr>
        <w:pStyle w:val="TableofFigures"/>
        <w:tabs>
          <w:tab w:val="right" w:leader="dot" w:pos="9062"/>
        </w:tabs>
        <w:rPr>
          <w:noProof/>
          <w:sz w:val="22"/>
          <w:szCs w:val="22"/>
          <w:lang w:eastAsia="de-CH"/>
        </w:rPr>
      </w:pPr>
      <w:hyperlink w:anchor="_Toc327468125" w:history="1">
        <w:r w:rsidR="007E1B3E" w:rsidRPr="00F27B4C">
          <w:rPr>
            <w:rStyle w:val="Hyperlink"/>
            <w:noProof/>
          </w:rPr>
          <w:t>Abbildung 123 - Formatierungsstil,  Line Breaks</w:t>
        </w:r>
        <w:r w:rsidR="007E1B3E" w:rsidRPr="00F27B4C">
          <w:rPr>
            <w:rStyle w:val="Hyperlink"/>
            <w:noProof/>
            <w:lang w:val="en-AU"/>
          </w:rPr>
          <w:t xml:space="preserve"> and Wrapping</w:t>
        </w:r>
        <w:r w:rsidR="007E1B3E">
          <w:rPr>
            <w:noProof/>
            <w:webHidden/>
          </w:rPr>
          <w:tab/>
        </w:r>
        <w:r w:rsidR="007E1B3E">
          <w:rPr>
            <w:noProof/>
            <w:webHidden/>
          </w:rPr>
          <w:fldChar w:fldCharType="begin"/>
        </w:r>
        <w:r w:rsidR="007E1B3E">
          <w:rPr>
            <w:noProof/>
            <w:webHidden/>
          </w:rPr>
          <w:instrText xml:space="preserve"> PAGEREF _Toc327468125 \h </w:instrText>
        </w:r>
        <w:r w:rsidR="007E1B3E">
          <w:rPr>
            <w:noProof/>
            <w:webHidden/>
          </w:rPr>
        </w:r>
        <w:r w:rsidR="007E1B3E">
          <w:rPr>
            <w:noProof/>
            <w:webHidden/>
          </w:rPr>
          <w:fldChar w:fldCharType="separate"/>
        </w:r>
        <w:r w:rsidR="000E6CF3">
          <w:rPr>
            <w:noProof/>
            <w:webHidden/>
          </w:rPr>
          <w:t>167</w:t>
        </w:r>
        <w:r w:rsidR="007E1B3E">
          <w:rPr>
            <w:noProof/>
            <w:webHidden/>
          </w:rPr>
          <w:fldChar w:fldCharType="end"/>
        </w:r>
      </w:hyperlink>
    </w:p>
    <w:p w:rsidR="007E1B3E" w:rsidRDefault="00B95EE1">
      <w:pPr>
        <w:pStyle w:val="TableofFigures"/>
        <w:tabs>
          <w:tab w:val="right" w:leader="dot" w:pos="9062"/>
        </w:tabs>
        <w:rPr>
          <w:noProof/>
          <w:sz w:val="22"/>
          <w:szCs w:val="22"/>
          <w:lang w:eastAsia="de-CH"/>
        </w:rPr>
      </w:pPr>
      <w:hyperlink w:anchor="_Toc327468126" w:history="1">
        <w:r w:rsidR="007E1B3E" w:rsidRPr="00F27B4C">
          <w:rPr>
            <w:rStyle w:val="Hyperlink"/>
            <w:noProof/>
          </w:rPr>
          <w:t>Abbildung 124 - Coding Issues, Videowall-Applikation</w:t>
        </w:r>
        <w:r w:rsidR="007E1B3E">
          <w:rPr>
            <w:noProof/>
            <w:webHidden/>
          </w:rPr>
          <w:tab/>
        </w:r>
        <w:r w:rsidR="007E1B3E">
          <w:rPr>
            <w:noProof/>
            <w:webHidden/>
          </w:rPr>
          <w:fldChar w:fldCharType="begin"/>
        </w:r>
        <w:r w:rsidR="007E1B3E">
          <w:rPr>
            <w:noProof/>
            <w:webHidden/>
          </w:rPr>
          <w:instrText xml:space="preserve"> PAGEREF _Toc327468126 \h </w:instrText>
        </w:r>
        <w:r w:rsidR="007E1B3E">
          <w:rPr>
            <w:noProof/>
            <w:webHidden/>
          </w:rPr>
        </w:r>
        <w:r w:rsidR="007E1B3E">
          <w:rPr>
            <w:noProof/>
            <w:webHidden/>
          </w:rPr>
          <w:fldChar w:fldCharType="separate"/>
        </w:r>
        <w:r w:rsidR="000E6CF3">
          <w:rPr>
            <w:noProof/>
            <w:webHidden/>
          </w:rPr>
          <w:t>168</w:t>
        </w:r>
        <w:r w:rsidR="007E1B3E">
          <w:rPr>
            <w:noProof/>
            <w:webHidden/>
          </w:rPr>
          <w:fldChar w:fldCharType="end"/>
        </w:r>
      </w:hyperlink>
    </w:p>
    <w:p w:rsidR="007E1B3E" w:rsidRDefault="00B95EE1">
      <w:pPr>
        <w:pStyle w:val="TableofFigures"/>
        <w:tabs>
          <w:tab w:val="right" w:leader="dot" w:pos="9062"/>
        </w:tabs>
        <w:rPr>
          <w:noProof/>
          <w:sz w:val="22"/>
          <w:szCs w:val="22"/>
          <w:lang w:eastAsia="de-CH"/>
        </w:rPr>
      </w:pPr>
      <w:hyperlink w:anchor="_Toc327468127" w:history="1">
        <w:r w:rsidR="007E1B3E" w:rsidRPr="00F27B4C">
          <w:rPr>
            <w:rStyle w:val="Hyperlink"/>
            <w:noProof/>
          </w:rPr>
          <w:t>Abbildung 125 - Coding Issues, Poster-Applikation</w:t>
        </w:r>
        <w:r w:rsidR="007E1B3E">
          <w:rPr>
            <w:noProof/>
            <w:webHidden/>
          </w:rPr>
          <w:tab/>
        </w:r>
        <w:r w:rsidR="007E1B3E">
          <w:rPr>
            <w:noProof/>
            <w:webHidden/>
          </w:rPr>
          <w:fldChar w:fldCharType="begin"/>
        </w:r>
        <w:r w:rsidR="007E1B3E">
          <w:rPr>
            <w:noProof/>
            <w:webHidden/>
          </w:rPr>
          <w:instrText xml:space="preserve"> PAGEREF _Toc327468127 \h </w:instrText>
        </w:r>
        <w:r w:rsidR="007E1B3E">
          <w:rPr>
            <w:noProof/>
            <w:webHidden/>
          </w:rPr>
        </w:r>
        <w:r w:rsidR="007E1B3E">
          <w:rPr>
            <w:noProof/>
            <w:webHidden/>
          </w:rPr>
          <w:fldChar w:fldCharType="separate"/>
        </w:r>
        <w:r w:rsidR="000E6CF3">
          <w:rPr>
            <w:noProof/>
            <w:webHidden/>
          </w:rPr>
          <w:t>169</w:t>
        </w:r>
        <w:r w:rsidR="007E1B3E">
          <w:rPr>
            <w:noProof/>
            <w:webHidden/>
          </w:rPr>
          <w:fldChar w:fldCharType="end"/>
        </w:r>
      </w:hyperlink>
    </w:p>
    <w:p w:rsidR="007E1B3E" w:rsidRDefault="00B95EE1">
      <w:pPr>
        <w:pStyle w:val="TableofFigures"/>
        <w:tabs>
          <w:tab w:val="right" w:leader="dot" w:pos="9062"/>
        </w:tabs>
        <w:rPr>
          <w:noProof/>
          <w:sz w:val="22"/>
          <w:szCs w:val="22"/>
          <w:lang w:eastAsia="de-CH"/>
        </w:rPr>
      </w:pPr>
      <w:hyperlink w:anchor="_Toc327468128" w:history="1">
        <w:r w:rsidR="007E1B3E" w:rsidRPr="00F27B4C">
          <w:rPr>
            <w:rStyle w:val="Hyperlink"/>
            <w:noProof/>
          </w:rPr>
          <w:t>Abbildung 126 - Coding Issues, Mittagsmenu-Applikation</w:t>
        </w:r>
        <w:r w:rsidR="007E1B3E">
          <w:rPr>
            <w:noProof/>
            <w:webHidden/>
          </w:rPr>
          <w:tab/>
        </w:r>
        <w:r w:rsidR="007E1B3E">
          <w:rPr>
            <w:noProof/>
            <w:webHidden/>
          </w:rPr>
          <w:fldChar w:fldCharType="begin"/>
        </w:r>
        <w:r w:rsidR="007E1B3E">
          <w:rPr>
            <w:noProof/>
            <w:webHidden/>
          </w:rPr>
          <w:instrText xml:space="preserve"> PAGEREF _Toc327468128 \h </w:instrText>
        </w:r>
        <w:r w:rsidR="007E1B3E">
          <w:rPr>
            <w:noProof/>
            <w:webHidden/>
          </w:rPr>
        </w:r>
        <w:r w:rsidR="007E1B3E">
          <w:rPr>
            <w:noProof/>
            <w:webHidden/>
          </w:rPr>
          <w:fldChar w:fldCharType="separate"/>
        </w:r>
        <w:r w:rsidR="000E6CF3">
          <w:rPr>
            <w:noProof/>
            <w:webHidden/>
          </w:rPr>
          <w:t>170</w:t>
        </w:r>
        <w:r w:rsidR="007E1B3E">
          <w:rPr>
            <w:noProof/>
            <w:webHidden/>
          </w:rPr>
          <w:fldChar w:fldCharType="end"/>
        </w:r>
      </w:hyperlink>
    </w:p>
    <w:p w:rsidR="007E1B3E" w:rsidRDefault="00B95EE1">
      <w:pPr>
        <w:pStyle w:val="TableofFigures"/>
        <w:tabs>
          <w:tab w:val="right" w:leader="dot" w:pos="9062"/>
        </w:tabs>
        <w:rPr>
          <w:noProof/>
          <w:sz w:val="22"/>
          <w:szCs w:val="22"/>
          <w:lang w:eastAsia="de-CH"/>
        </w:rPr>
      </w:pPr>
      <w:hyperlink w:anchor="_Toc327468129" w:history="1">
        <w:r w:rsidR="007E1B3E" w:rsidRPr="00F27B4C">
          <w:rPr>
            <w:rStyle w:val="Hyperlink"/>
            <w:noProof/>
          </w:rPr>
          <w:t>Abbildung 127 - Cleanup Einstellungen</w:t>
        </w:r>
        <w:r w:rsidR="007E1B3E">
          <w:rPr>
            <w:noProof/>
            <w:webHidden/>
          </w:rPr>
          <w:tab/>
        </w:r>
        <w:r w:rsidR="007E1B3E">
          <w:rPr>
            <w:noProof/>
            <w:webHidden/>
          </w:rPr>
          <w:fldChar w:fldCharType="begin"/>
        </w:r>
        <w:r w:rsidR="007E1B3E">
          <w:rPr>
            <w:noProof/>
            <w:webHidden/>
          </w:rPr>
          <w:instrText xml:space="preserve"> PAGEREF _Toc327468129 \h </w:instrText>
        </w:r>
        <w:r w:rsidR="007E1B3E">
          <w:rPr>
            <w:noProof/>
            <w:webHidden/>
          </w:rPr>
        </w:r>
        <w:r w:rsidR="007E1B3E">
          <w:rPr>
            <w:noProof/>
            <w:webHidden/>
          </w:rPr>
          <w:fldChar w:fldCharType="separate"/>
        </w:r>
        <w:r w:rsidR="000E6CF3">
          <w:rPr>
            <w:noProof/>
            <w:webHidden/>
          </w:rPr>
          <w:t>171</w:t>
        </w:r>
        <w:r w:rsidR="007E1B3E">
          <w:rPr>
            <w:noProof/>
            <w:webHidden/>
          </w:rPr>
          <w:fldChar w:fldCharType="end"/>
        </w:r>
      </w:hyperlink>
    </w:p>
    <w:p w:rsidR="007E1B3E" w:rsidRDefault="00B95EE1">
      <w:pPr>
        <w:pStyle w:val="TableofFigures"/>
        <w:tabs>
          <w:tab w:val="right" w:leader="dot" w:pos="9062"/>
        </w:tabs>
        <w:rPr>
          <w:noProof/>
          <w:sz w:val="22"/>
          <w:szCs w:val="22"/>
          <w:lang w:eastAsia="de-CH"/>
        </w:rPr>
      </w:pPr>
      <w:hyperlink w:anchor="_Toc327468130" w:history="1">
        <w:r w:rsidR="007E1B3E" w:rsidRPr="00F27B4C">
          <w:rPr>
            <w:rStyle w:val="Hyperlink"/>
            <w:noProof/>
          </w:rPr>
          <w:t>Abbildung 128 - Sandcastle Help File Builder, Hinzufügen der Visual Studio Solution</w:t>
        </w:r>
        <w:r w:rsidR="007E1B3E">
          <w:rPr>
            <w:noProof/>
            <w:webHidden/>
          </w:rPr>
          <w:tab/>
        </w:r>
        <w:r w:rsidR="007E1B3E">
          <w:rPr>
            <w:noProof/>
            <w:webHidden/>
          </w:rPr>
          <w:fldChar w:fldCharType="begin"/>
        </w:r>
        <w:r w:rsidR="007E1B3E">
          <w:rPr>
            <w:noProof/>
            <w:webHidden/>
          </w:rPr>
          <w:instrText xml:space="preserve"> PAGEREF _Toc327468130 \h </w:instrText>
        </w:r>
        <w:r w:rsidR="007E1B3E">
          <w:rPr>
            <w:noProof/>
            <w:webHidden/>
          </w:rPr>
        </w:r>
        <w:r w:rsidR="007E1B3E">
          <w:rPr>
            <w:noProof/>
            <w:webHidden/>
          </w:rPr>
          <w:fldChar w:fldCharType="separate"/>
        </w:r>
        <w:r w:rsidR="000E6CF3">
          <w:rPr>
            <w:noProof/>
            <w:webHidden/>
          </w:rPr>
          <w:t>171</w:t>
        </w:r>
        <w:r w:rsidR="007E1B3E">
          <w:rPr>
            <w:noProof/>
            <w:webHidden/>
          </w:rPr>
          <w:fldChar w:fldCharType="end"/>
        </w:r>
      </w:hyperlink>
    </w:p>
    <w:p w:rsidR="007E1B3E" w:rsidRDefault="00B95EE1">
      <w:pPr>
        <w:pStyle w:val="TableofFigures"/>
        <w:tabs>
          <w:tab w:val="right" w:leader="dot" w:pos="9062"/>
        </w:tabs>
        <w:rPr>
          <w:noProof/>
          <w:sz w:val="22"/>
          <w:szCs w:val="22"/>
          <w:lang w:eastAsia="de-CH"/>
        </w:rPr>
      </w:pPr>
      <w:hyperlink w:anchor="_Toc327468131" w:history="1">
        <w:r w:rsidR="007E1B3E" w:rsidRPr="00F27B4C">
          <w:rPr>
            <w:rStyle w:val="Hyperlink"/>
            <w:noProof/>
          </w:rPr>
          <w:t>Abbildung 129 - Betrieb der Videowall</w:t>
        </w:r>
        <w:r w:rsidR="007E1B3E">
          <w:rPr>
            <w:noProof/>
            <w:webHidden/>
          </w:rPr>
          <w:tab/>
        </w:r>
        <w:r w:rsidR="007E1B3E">
          <w:rPr>
            <w:noProof/>
            <w:webHidden/>
          </w:rPr>
          <w:fldChar w:fldCharType="begin"/>
        </w:r>
        <w:r w:rsidR="007E1B3E">
          <w:rPr>
            <w:noProof/>
            <w:webHidden/>
          </w:rPr>
          <w:instrText xml:space="preserve"> PAGEREF _Toc327468131 \h </w:instrText>
        </w:r>
        <w:r w:rsidR="007E1B3E">
          <w:rPr>
            <w:noProof/>
            <w:webHidden/>
          </w:rPr>
        </w:r>
        <w:r w:rsidR="007E1B3E">
          <w:rPr>
            <w:noProof/>
            <w:webHidden/>
          </w:rPr>
          <w:fldChar w:fldCharType="separate"/>
        </w:r>
        <w:r w:rsidR="000E6CF3">
          <w:rPr>
            <w:noProof/>
            <w:webHidden/>
          </w:rPr>
          <w:t>184</w:t>
        </w:r>
        <w:r w:rsidR="007E1B3E">
          <w:rPr>
            <w:noProof/>
            <w:webHidden/>
          </w:rPr>
          <w:fldChar w:fldCharType="end"/>
        </w:r>
      </w:hyperlink>
    </w:p>
    <w:p w:rsidR="007E1B3E" w:rsidRDefault="00B95EE1">
      <w:pPr>
        <w:pStyle w:val="TableofFigures"/>
        <w:tabs>
          <w:tab w:val="right" w:leader="dot" w:pos="9062"/>
        </w:tabs>
        <w:rPr>
          <w:noProof/>
          <w:sz w:val="22"/>
          <w:szCs w:val="22"/>
          <w:lang w:eastAsia="de-CH"/>
        </w:rPr>
      </w:pPr>
      <w:hyperlink w:anchor="_Toc327468132" w:history="1">
        <w:r w:rsidR="007E1B3E" w:rsidRPr="00F27B4C">
          <w:rPr>
            <w:rStyle w:val="Hyperlink"/>
            <w:noProof/>
          </w:rPr>
          <w:t>Abbildung 130 - Initialer Deployment Prozess</w:t>
        </w:r>
        <w:r w:rsidR="007E1B3E">
          <w:rPr>
            <w:noProof/>
            <w:webHidden/>
          </w:rPr>
          <w:tab/>
        </w:r>
        <w:r w:rsidR="007E1B3E">
          <w:rPr>
            <w:noProof/>
            <w:webHidden/>
          </w:rPr>
          <w:fldChar w:fldCharType="begin"/>
        </w:r>
        <w:r w:rsidR="007E1B3E">
          <w:rPr>
            <w:noProof/>
            <w:webHidden/>
          </w:rPr>
          <w:instrText xml:space="preserve"> PAGEREF _Toc327468132 \h </w:instrText>
        </w:r>
        <w:r w:rsidR="007E1B3E">
          <w:rPr>
            <w:noProof/>
            <w:webHidden/>
          </w:rPr>
        </w:r>
        <w:r w:rsidR="007E1B3E">
          <w:rPr>
            <w:noProof/>
            <w:webHidden/>
          </w:rPr>
          <w:fldChar w:fldCharType="separate"/>
        </w:r>
        <w:r w:rsidR="000E6CF3">
          <w:rPr>
            <w:noProof/>
            <w:webHidden/>
          </w:rPr>
          <w:t>186</w:t>
        </w:r>
        <w:r w:rsidR="007E1B3E">
          <w:rPr>
            <w:noProof/>
            <w:webHidden/>
          </w:rPr>
          <w:fldChar w:fldCharType="end"/>
        </w:r>
      </w:hyperlink>
    </w:p>
    <w:p w:rsidR="007E1B3E" w:rsidRDefault="00B95EE1">
      <w:pPr>
        <w:pStyle w:val="TableofFigures"/>
        <w:tabs>
          <w:tab w:val="right" w:leader="dot" w:pos="9062"/>
        </w:tabs>
        <w:rPr>
          <w:noProof/>
          <w:sz w:val="22"/>
          <w:szCs w:val="22"/>
          <w:lang w:eastAsia="de-CH"/>
        </w:rPr>
      </w:pPr>
      <w:hyperlink w:anchor="_Toc327468133" w:history="1">
        <w:r w:rsidR="007E1B3E" w:rsidRPr="00F27B4C">
          <w:rPr>
            <w:rStyle w:val="Hyperlink"/>
            <w:noProof/>
          </w:rPr>
          <w:t>Abbildung 131 - app.config, Konfigurationssektionen</w:t>
        </w:r>
        <w:r w:rsidR="007E1B3E">
          <w:rPr>
            <w:noProof/>
            <w:webHidden/>
          </w:rPr>
          <w:tab/>
        </w:r>
        <w:r w:rsidR="007E1B3E">
          <w:rPr>
            <w:noProof/>
            <w:webHidden/>
          </w:rPr>
          <w:fldChar w:fldCharType="begin"/>
        </w:r>
        <w:r w:rsidR="007E1B3E">
          <w:rPr>
            <w:noProof/>
            <w:webHidden/>
          </w:rPr>
          <w:instrText xml:space="preserve"> PAGEREF _Toc327468133 \h </w:instrText>
        </w:r>
        <w:r w:rsidR="007E1B3E">
          <w:rPr>
            <w:noProof/>
            <w:webHidden/>
          </w:rPr>
        </w:r>
        <w:r w:rsidR="007E1B3E">
          <w:rPr>
            <w:noProof/>
            <w:webHidden/>
          </w:rPr>
          <w:fldChar w:fldCharType="separate"/>
        </w:r>
        <w:r w:rsidR="000E6CF3">
          <w:rPr>
            <w:noProof/>
            <w:webHidden/>
          </w:rPr>
          <w:t>188</w:t>
        </w:r>
        <w:r w:rsidR="007E1B3E">
          <w:rPr>
            <w:noProof/>
            <w:webHidden/>
          </w:rPr>
          <w:fldChar w:fldCharType="end"/>
        </w:r>
      </w:hyperlink>
    </w:p>
    <w:p w:rsidR="007E1B3E" w:rsidRDefault="00B95EE1">
      <w:pPr>
        <w:pStyle w:val="TableofFigures"/>
        <w:tabs>
          <w:tab w:val="right" w:leader="dot" w:pos="9062"/>
        </w:tabs>
        <w:rPr>
          <w:noProof/>
          <w:sz w:val="22"/>
          <w:szCs w:val="22"/>
          <w:lang w:eastAsia="de-CH"/>
        </w:rPr>
      </w:pPr>
      <w:hyperlink w:anchor="_Toc327468134" w:history="1">
        <w:r w:rsidR="007E1B3E" w:rsidRPr="00F27B4C">
          <w:rPr>
            <w:rStyle w:val="Hyperlink"/>
            <w:noProof/>
            <w:lang w:val="en-US"/>
          </w:rPr>
          <w:t>Abbildung 132 - app.config, Sektion Unity, Namespaces&amp;Assemblies</w:t>
        </w:r>
        <w:r w:rsidR="007E1B3E">
          <w:rPr>
            <w:noProof/>
            <w:webHidden/>
          </w:rPr>
          <w:tab/>
        </w:r>
        <w:r w:rsidR="007E1B3E">
          <w:rPr>
            <w:noProof/>
            <w:webHidden/>
          </w:rPr>
          <w:fldChar w:fldCharType="begin"/>
        </w:r>
        <w:r w:rsidR="007E1B3E">
          <w:rPr>
            <w:noProof/>
            <w:webHidden/>
          </w:rPr>
          <w:instrText xml:space="preserve"> PAGEREF _Toc327468134 \h </w:instrText>
        </w:r>
        <w:r w:rsidR="007E1B3E">
          <w:rPr>
            <w:noProof/>
            <w:webHidden/>
          </w:rPr>
        </w:r>
        <w:r w:rsidR="007E1B3E">
          <w:rPr>
            <w:noProof/>
            <w:webHidden/>
          </w:rPr>
          <w:fldChar w:fldCharType="separate"/>
        </w:r>
        <w:r w:rsidR="000E6CF3">
          <w:rPr>
            <w:noProof/>
            <w:webHidden/>
          </w:rPr>
          <w:t>189</w:t>
        </w:r>
        <w:r w:rsidR="007E1B3E">
          <w:rPr>
            <w:noProof/>
            <w:webHidden/>
          </w:rPr>
          <w:fldChar w:fldCharType="end"/>
        </w:r>
      </w:hyperlink>
    </w:p>
    <w:p w:rsidR="007E1B3E" w:rsidRDefault="00B95EE1">
      <w:pPr>
        <w:pStyle w:val="TableofFigures"/>
        <w:tabs>
          <w:tab w:val="right" w:leader="dot" w:pos="9062"/>
        </w:tabs>
        <w:rPr>
          <w:noProof/>
          <w:sz w:val="22"/>
          <w:szCs w:val="22"/>
          <w:lang w:eastAsia="de-CH"/>
        </w:rPr>
      </w:pPr>
      <w:hyperlink w:anchor="_Toc327468135" w:history="1">
        <w:r w:rsidR="007E1B3E" w:rsidRPr="00F27B4C">
          <w:rPr>
            <w:rStyle w:val="Hyperlink"/>
            <w:noProof/>
          </w:rPr>
          <w:t>Abbildung 133 - app.config, Sektion Unity, Mapping von Interfaces auf Klassen</w:t>
        </w:r>
        <w:r w:rsidR="007E1B3E">
          <w:rPr>
            <w:noProof/>
            <w:webHidden/>
          </w:rPr>
          <w:tab/>
        </w:r>
        <w:r w:rsidR="007E1B3E">
          <w:rPr>
            <w:noProof/>
            <w:webHidden/>
          </w:rPr>
          <w:fldChar w:fldCharType="begin"/>
        </w:r>
        <w:r w:rsidR="007E1B3E">
          <w:rPr>
            <w:noProof/>
            <w:webHidden/>
          </w:rPr>
          <w:instrText xml:space="preserve"> PAGEREF _Toc327468135 \h </w:instrText>
        </w:r>
        <w:r w:rsidR="007E1B3E">
          <w:rPr>
            <w:noProof/>
            <w:webHidden/>
          </w:rPr>
        </w:r>
        <w:r w:rsidR="007E1B3E">
          <w:rPr>
            <w:noProof/>
            <w:webHidden/>
          </w:rPr>
          <w:fldChar w:fldCharType="separate"/>
        </w:r>
        <w:r w:rsidR="000E6CF3">
          <w:rPr>
            <w:noProof/>
            <w:webHidden/>
          </w:rPr>
          <w:t>189</w:t>
        </w:r>
        <w:r w:rsidR="007E1B3E">
          <w:rPr>
            <w:noProof/>
            <w:webHidden/>
          </w:rPr>
          <w:fldChar w:fldCharType="end"/>
        </w:r>
      </w:hyperlink>
    </w:p>
    <w:p w:rsidR="007E1B3E" w:rsidRDefault="00B95EE1">
      <w:pPr>
        <w:pStyle w:val="TableofFigures"/>
        <w:tabs>
          <w:tab w:val="right" w:leader="dot" w:pos="9062"/>
        </w:tabs>
        <w:rPr>
          <w:noProof/>
          <w:sz w:val="22"/>
          <w:szCs w:val="22"/>
          <w:lang w:eastAsia="de-CH"/>
        </w:rPr>
      </w:pPr>
      <w:hyperlink w:anchor="_Toc327468136" w:history="1">
        <w:r w:rsidR="007E1B3E" w:rsidRPr="00F27B4C">
          <w:rPr>
            <w:rStyle w:val="Hyperlink"/>
            <w:noProof/>
            <w:lang w:val="en-US"/>
          </w:rPr>
          <w:t>Abbildung 134 - app.config, Sektion Unity, Mapping für ISkeletonReader</w:t>
        </w:r>
        <w:r w:rsidR="007E1B3E">
          <w:rPr>
            <w:noProof/>
            <w:webHidden/>
          </w:rPr>
          <w:tab/>
        </w:r>
        <w:r w:rsidR="007E1B3E">
          <w:rPr>
            <w:noProof/>
            <w:webHidden/>
          </w:rPr>
          <w:fldChar w:fldCharType="begin"/>
        </w:r>
        <w:r w:rsidR="007E1B3E">
          <w:rPr>
            <w:noProof/>
            <w:webHidden/>
          </w:rPr>
          <w:instrText xml:space="preserve"> PAGEREF _Toc327468136 \h </w:instrText>
        </w:r>
        <w:r w:rsidR="007E1B3E">
          <w:rPr>
            <w:noProof/>
            <w:webHidden/>
          </w:rPr>
        </w:r>
        <w:r w:rsidR="007E1B3E">
          <w:rPr>
            <w:noProof/>
            <w:webHidden/>
          </w:rPr>
          <w:fldChar w:fldCharType="separate"/>
        </w:r>
        <w:r w:rsidR="000E6CF3">
          <w:rPr>
            <w:noProof/>
            <w:webHidden/>
          </w:rPr>
          <w:t>189</w:t>
        </w:r>
        <w:r w:rsidR="007E1B3E">
          <w:rPr>
            <w:noProof/>
            <w:webHidden/>
          </w:rPr>
          <w:fldChar w:fldCharType="end"/>
        </w:r>
      </w:hyperlink>
    </w:p>
    <w:p w:rsidR="007E1B3E" w:rsidRDefault="00B95EE1">
      <w:pPr>
        <w:pStyle w:val="TableofFigures"/>
        <w:tabs>
          <w:tab w:val="right" w:leader="dot" w:pos="9062"/>
        </w:tabs>
        <w:rPr>
          <w:noProof/>
          <w:sz w:val="22"/>
          <w:szCs w:val="22"/>
          <w:lang w:eastAsia="de-CH"/>
        </w:rPr>
      </w:pPr>
      <w:hyperlink w:anchor="_Toc327468137" w:history="1">
        <w:r w:rsidR="007E1B3E" w:rsidRPr="00F27B4C">
          <w:rPr>
            <w:rStyle w:val="Hyperlink"/>
            <w:noProof/>
          </w:rPr>
          <w:t>Abbildung 135 - app.config, Sektion Unity, Mapping für ICursorViewModel</w:t>
        </w:r>
        <w:r w:rsidR="007E1B3E">
          <w:rPr>
            <w:noProof/>
            <w:webHidden/>
          </w:rPr>
          <w:tab/>
        </w:r>
        <w:r w:rsidR="007E1B3E">
          <w:rPr>
            <w:noProof/>
            <w:webHidden/>
          </w:rPr>
          <w:fldChar w:fldCharType="begin"/>
        </w:r>
        <w:r w:rsidR="007E1B3E">
          <w:rPr>
            <w:noProof/>
            <w:webHidden/>
          </w:rPr>
          <w:instrText xml:space="preserve"> PAGEREF _Toc327468137 \h </w:instrText>
        </w:r>
        <w:r w:rsidR="007E1B3E">
          <w:rPr>
            <w:noProof/>
            <w:webHidden/>
          </w:rPr>
        </w:r>
        <w:r w:rsidR="007E1B3E">
          <w:rPr>
            <w:noProof/>
            <w:webHidden/>
          </w:rPr>
          <w:fldChar w:fldCharType="separate"/>
        </w:r>
        <w:r w:rsidR="000E6CF3">
          <w:rPr>
            <w:noProof/>
            <w:webHidden/>
          </w:rPr>
          <w:t>190</w:t>
        </w:r>
        <w:r w:rsidR="007E1B3E">
          <w:rPr>
            <w:noProof/>
            <w:webHidden/>
          </w:rPr>
          <w:fldChar w:fldCharType="end"/>
        </w:r>
      </w:hyperlink>
    </w:p>
    <w:p w:rsidR="007E1B3E" w:rsidRDefault="00B95EE1">
      <w:pPr>
        <w:pStyle w:val="TableofFigures"/>
        <w:tabs>
          <w:tab w:val="right" w:leader="dot" w:pos="9062"/>
        </w:tabs>
        <w:rPr>
          <w:noProof/>
          <w:sz w:val="22"/>
          <w:szCs w:val="22"/>
          <w:lang w:eastAsia="de-CH"/>
        </w:rPr>
      </w:pPr>
      <w:hyperlink w:anchor="_Toc327468138" w:history="1">
        <w:r w:rsidR="007E1B3E" w:rsidRPr="00F27B4C">
          <w:rPr>
            <w:rStyle w:val="Hyperlink"/>
            <w:noProof/>
            <w:lang w:val="en-US"/>
          </w:rPr>
          <w:t>Abbildung 136 - Interaktionszone</w:t>
        </w:r>
        <w:r w:rsidR="007E1B3E">
          <w:rPr>
            <w:noProof/>
            <w:webHidden/>
          </w:rPr>
          <w:tab/>
        </w:r>
        <w:r w:rsidR="007E1B3E">
          <w:rPr>
            <w:noProof/>
            <w:webHidden/>
          </w:rPr>
          <w:fldChar w:fldCharType="begin"/>
        </w:r>
        <w:r w:rsidR="007E1B3E">
          <w:rPr>
            <w:noProof/>
            <w:webHidden/>
          </w:rPr>
          <w:instrText xml:space="preserve"> PAGEREF _Toc327468138 \h </w:instrText>
        </w:r>
        <w:r w:rsidR="007E1B3E">
          <w:rPr>
            <w:noProof/>
            <w:webHidden/>
          </w:rPr>
        </w:r>
        <w:r w:rsidR="007E1B3E">
          <w:rPr>
            <w:noProof/>
            <w:webHidden/>
          </w:rPr>
          <w:fldChar w:fldCharType="separate"/>
        </w:r>
        <w:r w:rsidR="000E6CF3">
          <w:rPr>
            <w:noProof/>
            <w:webHidden/>
          </w:rPr>
          <w:t>190</w:t>
        </w:r>
        <w:r w:rsidR="007E1B3E">
          <w:rPr>
            <w:noProof/>
            <w:webHidden/>
          </w:rPr>
          <w:fldChar w:fldCharType="end"/>
        </w:r>
      </w:hyperlink>
    </w:p>
    <w:p w:rsidR="007E1B3E" w:rsidRDefault="00B95EE1">
      <w:pPr>
        <w:pStyle w:val="TableofFigures"/>
        <w:tabs>
          <w:tab w:val="right" w:leader="dot" w:pos="9062"/>
        </w:tabs>
        <w:rPr>
          <w:noProof/>
          <w:sz w:val="22"/>
          <w:szCs w:val="22"/>
          <w:lang w:eastAsia="de-CH"/>
        </w:rPr>
      </w:pPr>
      <w:hyperlink w:anchor="_Toc327468139" w:history="1">
        <w:r w:rsidR="007E1B3E" w:rsidRPr="00F27B4C">
          <w:rPr>
            <w:rStyle w:val="Hyperlink"/>
            <w:noProof/>
            <w:lang w:val="en-US"/>
          </w:rPr>
          <w:t>Abbildung 137 - app.config, Sektion Unity, Padding</w:t>
        </w:r>
        <w:r w:rsidR="007E1B3E">
          <w:rPr>
            <w:noProof/>
            <w:webHidden/>
          </w:rPr>
          <w:tab/>
        </w:r>
        <w:r w:rsidR="007E1B3E">
          <w:rPr>
            <w:noProof/>
            <w:webHidden/>
          </w:rPr>
          <w:fldChar w:fldCharType="begin"/>
        </w:r>
        <w:r w:rsidR="007E1B3E">
          <w:rPr>
            <w:noProof/>
            <w:webHidden/>
          </w:rPr>
          <w:instrText xml:space="preserve"> PAGEREF _Toc327468139 \h </w:instrText>
        </w:r>
        <w:r w:rsidR="007E1B3E">
          <w:rPr>
            <w:noProof/>
            <w:webHidden/>
          </w:rPr>
        </w:r>
        <w:r w:rsidR="007E1B3E">
          <w:rPr>
            <w:noProof/>
            <w:webHidden/>
          </w:rPr>
          <w:fldChar w:fldCharType="separate"/>
        </w:r>
        <w:r w:rsidR="000E6CF3">
          <w:rPr>
            <w:noProof/>
            <w:webHidden/>
          </w:rPr>
          <w:t>190</w:t>
        </w:r>
        <w:r w:rsidR="007E1B3E">
          <w:rPr>
            <w:noProof/>
            <w:webHidden/>
          </w:rPr>
          <w:fldChar w:fldCharType="end"/>
        </w:r>
      </w:hyperlink>
    </w:p>
    <w:p w:rsidR="007E1B3E" w:rsidRDefault="00B95EE1">
      <w:pPr>
        <w:pStyle w:val="TableofFigures"/>
        <w:tabs>
          <w:tab w:val="right" w:leader="dot" w:pos="9062"/>
        </w:tabs>
        <w:rPr>
          <w:noProof/>
          <w:sz w:val="22"/>
          <w:szCs w:val="22"/>
          <w:lang w:eastAsia="de-CH"/>
        </w:rPr>
      </w:pPr>
      <w:hyperlink w:anchor="_Toc327468140" w:history="1">
        <w:r w:rsidR="007E1B3E" w:rsidRPr="00F27B4C">
          <w:rPr>
            <w:rStyle w:val="Hyperlink"/>
            <w:noProof/>
            <w:lang w:val="en-US"/>
          </w:rPr>
          <w:t>Abbildung 138 - app.config, Sektion Unity, Pfad zu den Plug-ins</w:t>
        </w:r>
        <w:r w:rsidR="007E1B3E">
          <w:rPr>
            <w:noProof/>
            <w:webHidden/>
          </w:rPr>
          <w:tab/>
        </w:r>
        <w:r w:rsidR="007E1B3E">
          <w:rPr>
            <w:noProof/>
            <w:webHidden/>
          </w:rPr>
          <w:fldChar w:fldCharType="begin"/>
        </w:r>
        <w:r w:rsidR="007E1B3E">
          <w:rPr>
            <w:noProof/>
            <w:webHidden/>
          </w:rPr>
          <w:instrText xml:space="preserve"> PAGEREF _Toc327468140 \h </w:instrText>
        </w:r>
        <w:r w:rsidR="007E1B3E">
          <w:rPr>
            <w:noProof/>
            <w:webHidden/>
          </w:rPr>
        </w:r>
        <w:r w:rsidR="007E1B3E">
          <w:rPr>
            <w:noProof/>
            <w:webHidden/>
          </w:rPr>
          <w:fldChar w:fldCharType="separate"/>
        </w:r>
        <w:r w:rsidR="000E6CF3">
          <w:rPr>
            <w:noProof/>
            <w:webHidden/>
          </w:rPr>
          <w:t>191</w:t>
        </w:r>
        <w:r w:rsidR="007E1B3E">
          <w:rPr>
            <w:noProof/>
            <w:webHidden/>
          </w:rPr>
          <w:fldChar w:fldCharType="end"/>
        </w:r>
      </w:hyperlink>
    </w:p>
    <w:p w:rsidR="007E1B3E" w:rsidRDefault="00B95EE1">
      <w:pPr>
        <w:pStyle w:val="TableofFigures"/>
        <w:tabs>
          <w:tab w:val="right" w:leader="dot" w:pos="9062"/>
        </w:tabs>
        <w:rPr>
          <w:noProof/>
          <w:sz w:val="22"/>
          <w:szCs w:val="22"/>
          <w:lang w:eastAsia="de-CH"/>
        </w:rPr>
      </w:pPr>
      <w:hyperlink w:anchor="_Toc327468141" w:history="1">
        <w:r w:rsidR="007E1B3E" w:rsidRPr="00F27B4C">
          <w:rPr>
            <w:rStyle w:val="Hyperlink"/>
            <w:noProof/>
          </w:rPr>
          <w:t>Abbildung 139 - app.config, Sektion Unity, Demomodus</w:t>
        </w:r>
        <w:r w:rsidR="007E1B3E">
          <w:rPr>
            <w:noProof/>
            <w:webHidden/>
          </w:rPr>
          <w:tab/>
        </w:r>
        <w:r w:rsidR="007E1B3E">
          <w:rPr>
            <w:noProof/>
            <w:webHidden/>
          </w:rPr>
          <w:fldChar w:fldCharType="begin"/>
        </w:r>
        <w:r w:rsidR="007E1B3E">
          <w:rPr>
            <w:noProof/>
            <w:webHidden/>
          </w:rPr>
          <w:instrText xml:space="preserve"> PAGEREF _Toc327468141 \h </w:instrText>
        </w:r>
        <w:r w:rsidR="007E1B3E">
          <w:rPr>
            <w:noProof/>
            <w:webHidden/>
          </w:rPr>
        </w:r>
        <w:r w:rsidR="007E1B3E">
          <w:rPr>
            <w:noProof/>
            <w:webHidden/>
          </w:rPr>
          <w:fldChar w:fldCharType="separate"/>
        </w:r>
        <w:r w:rsidR="000E6CF3">
          <w:rPr>
            <w:noProof/>
            <w:webHidden/>
          </w:rPr>
          <w:t>191</w:t>
        </w:r>
        <w:r w:rsidR="007E1B3E">
          <w:rPr>
            <w:noProof/>
            <w:webHidden/>
          </w:rPr>
          <w:fldChar w:fldCharType="end"/>
        </w:r>
      </w:hyperlink>
    </w:p>
    <w:p w:rsidR="007E1B3E" w:rsidRDefault="00B95EE1">
      <w:pPr>
        <w:pStyle w:val="TableofFigures"/>
        <w:tabs>
          <w:tab w:val="right" w:leader="dot" w:pos="9062"/>
        </w:tabs>
        <w:rPr>
          <w:noProof/>
          <w:sz w:val="22"/>
          <w:szCs w:val="22"/>
          <w:lang w:eastAsia="de-CH"/>
        </w:rPr>
      </w:pPr>
      <w:hyperlink w:anchor="_Toc327468142" w:history="1">
        <w:r w:rsidR="007E1B3E" w:rsidRPr="00F27B4C">
          <w:rPr>
            <w:rStyle w:val="Hyperlink"/>
            <w:noProof/>
            <w:lang w:val="en-US"/>
          </w:rPr>
          <w:t>Abbildung 140 - app.config, Sektion Unity, Singleton</w:t>
        </w:r>
        <w:r w:rsidR="007E1B3E">
          <w:rPr>
            <w:noProof/>
            <w:webHidden/>
          </w:rPr>
          <w:tab/>
        </w:r>
        <w:r w:rsidR="007E1B3E">
          <w:rPr>
            <w:noProof/>
            <w:webHidden/>
          </w:rPr>
          <w:fldChar w:fldCharType="begin"/>
        </w:r>
        <w:r w:rsidR="007E1B3E">
          <w:rPr>
            <w:noProof/>
            <w:webHidden/>
          </w:rPr>
          <w:instrText xml:space="preserve"> PAGEREF _Toc327468142 \h </w:instrText>
        </w:r>
        <w:r w:rsidR="007E1B3E">
          <w:rPr>
            <w:noProof/>
            <w:webHidden/>
          </w:rPr>
        </w:r>
        <w:r w:rsidR="007E1B3E">
          <w:rPr>
            <w:noProof/>
            <w:webHidden/>
          </w:rPr>
          <w:fldChar w:fldCharType="separate"/>
        </w:r>
        <w:r w:rsidR="000E6CF3">
          <w:rPr>
            <w:noProof/>
            <w:webHidden/>
          </w:rPr>
          <w:t>192</w:t>
        </w:r>
        <w:r w:rsidR="007E1B3E">
          <w:rPr>
            <w:noProof/>
            <w:webHidden/>
          </w:rPr>
          <w:fldChar w:fldCharType="end"/>
        </w:r>
      </w:hyperlink>
    </w:p>
    <w:p w:rsidR="007E1B3E" w:rsidRDefault="00B95EE1">
      <w:pPr>
        <w:pStyle w:val="TableofFigures"/>
        <w:tabs>
          <w:tab w:val="right" w:leader="dot" w:pos="9062"/>
        </w:tabs>
        <w:rPr>
          <w:noProof/>
          <w:sz w:val="22"/>
          <w:szCs w:val="22"/>
          <w:lang w:eastAsia="de-CH"/>
        </w:rPr>
      </w:pPr>
      <w:hyperlink w:anchor="_Toc327468143" w:history="1">
        <w:r w:rsidR="007E1B3E" w:rsidRPr="00F27B4C">
          <w:rPr>
            <w:rStyle w:val="Hyperlink"/>
            <w:noProof/>
            <w:lang w:val="en-US"/>
          </w:rPr>
          <w:t>Abbildung 141 - app.config, Sektion Unity, KinectReplayFile</w:t>
        </w:r>
        <w:r w:rsidR="007E1B3E">
          <w:rPr>
            <w:noProof/>
            <w:webHidden/>
          </w:rPr>
          <w:tab/>
        </w:r>
        <w:r w:rsidR="007E1B3E">
          <w:rPr>
            <w:noProof/>
            <w:webHidden/>
          </w:rPr>
          <w:fldChar w:fldCharType="begin"/>
        </w:r>
        <w:r w:rsidR="007E1B3E">
          <w:rPr>
            <w:noProof/>
            <w:webHidden/>
          </w:rPr>
          <w:instrText xml:space="preserve"> PAGEREF _Toc327468143 \h </w:instrText>
        </w:r>
        <w:r w:rsidR="007E1B3E">
          <w:rPr>
            <w:noProof/>
            <w:webHidden/>
          </w:rPr>
        </w:r>
        <w:r w:rsidR="007E1B3E">
          <w:rPr>
            <w:noProof/>
            <w:webHidden/>
          </w:rPr>
          <w:fldChar w:fldCharType="separate"/>
        </w:r>
        <w:r w:rsidR="000E6CF3">
          <w:rPr>
            <w:noProof/>
            <w:webHidden/>
          </w:rPr>
          <w:t>192</w:t>
        </w:r>
        <w:r w:rsidR="007E1B3E">
          <w:rPr>
            <w:noProof/>
            <w:webHidden/>
          </w:rPr>
          <w:fldChar w:fldCharType="end"/>
        </w:r>
      </w:hyperlink>
    </w:p>
    <w:p w:rsidR="007E1B3E" w:rsidRDefault="00B95EE1">
      <w:pPr>
        <w:pStyle w:val="TableofFigures"/>
        <w:tabs>
          <w:tab w:val="right" w:leader="dot" w:pos="9062"/>
        </w:tabs>
        <w:rPr>
          <w:noProof/>
          <w:sz w:val="22"/>
          <w:szCs w:val="22"/>
          <w:lang w:eastAsia="de-CH"/>
        </w:rPr>
      </w:pPr>
      <w:hyperlink w:anchor="_Toc327468144" w:history="1">
        <w:r w:rsidR="007E1B3E" w:rsidRPr="00F27B4C">
          <w:rPr>
            <w:rStyle w:val="Hyperlink"/>
            <w:noProof/>
          </w:rPr>
          <w:t>Abbildung 142 - app.config, Runtime</w:t>
        </w:r>
        <w:r w:rsidR="007E1B3E">
          <w:rPr>
            <w:noProof/>
            <w:webHidden/>
          </w:rPr>
          <w:tab/>
        </w:r>
        <w:r w:rsidR="007E1B3E">
          <w:rPr>
            <w:noProof/>
            <w:webHidden/>
          </w:rPr>
          <w:fldChar w:fldCharType="begin"/>
        </w:r>
        <w:r w:rsidR="007E1B3E">
          <w:rPr>
            <w:noProof/>
            <w:webHidden/>
          </w:rPr>
          <w:instrText xml:space="preserve"> PAGEREF _Toc327468144 \h </w:instrText>
        </w:r>
        <w:r w:rsidR="007E1B3E">
          <w:rPr>
            <w:noProof/>
            <w:webHidden/>
          </w:rPr>
        </w:r>
        <w:r w:rsidR="007E1B3E">
          <w:rPr>
            <w:noProof/>
            <w:webHidden/>
          </w:rPr>
          <w:fldChar w:fldCharType="separate"/>
        </w:r>
        <w:r w:rsidR="000E6CF3">
          <w:rPr>
            <w:noProof/>
            <w:webHidden/>
          </w:rPr>
          <w:t>192</w:t>
        </w:r>
        <w:r w:rsidR="007E1B3E">
          <w:rPr>
            <w:noProof/>
            <w:webHidden/>
          </w:rPr>
          <w:fldChar w:fldCharType="end"/>
        </w:r>
      </w:hyperlink>
    </w:p>
    <w:p w:rsidR="007E1B3E" w:rsidRDefault="00B95EE1">
      <w:pPr>
        <w:pStyle w:val="TableofFigures"/>
        <w:tabs>
          <w:tab w:val="right" w:leader="dot" w:pos="9062"/>
        </w:tabs>
        <w:rPr>
          <w:noProof/>
          <w:sz w:val="22"/>
          <w:szCs w:val="22"/>
          <w:lang w:eastAsia="de-CH"/>
        </w:rPr>
      </w:pPr>
      <w:hyperlink w:anchor="_Toc327468145" w:history="1">
        <w:r w:rsidR="007E1B3E" w:rsidRPr="00F27B4C">
          <w:rPr>
            <w:rStyle w:val="Hyperlink"/>
            <w:noProof/>
          </w:rPr>
          <w:t>Abbildung 143 - Von der Idee zur Umsetzung</w:t>
        </w:r>
        <w:r w:rsidR="007E1B3E">
          <w:rPr>
            <w:noProof/>
            <w:webHidden/>
          </w:rPr>
          <w:tab/>
        </w:r>
        <w:r w:rsidR="007E1B3E">
          <w:rPr>
            <w:noProof/>
            <w:webHidden/>
          </w:rPr>
          <w:fldChar w:fldCharType="begin"/>
        </w:r>
        <w:r w:rsidR="007E1B3E">
          <w:rPr>
            <w:noProof/>
            <w:webHidden/>
          </w:rPr>
          <w:instrText xml:space="preserve"> PAGEREF _Toc327468145 \h </w:instrText>
        </w:r>
        <w:r w:rsidR="007E1B3E">
          <w:rPr>
            <w:noProof/>
            <w:webHidden/>
          </w:rPr>
        </w:r>
        <w:r w:rsidR="007E1B3E">
          <w:rPr>
            <w:noProof/>
            <w:webHidden/>
          </w:rPr>
          <w:fldChar w:fldCharType="separate"/>
        </w:r>
        <w:r w:rsidR="000E6CF3">
          <w:rPr>
            <w:noProof/>
            <w:webHidden/>
          </w:rPr>
          <w:t>201</w:t>
        </w:r>
        <w:r w:rsidR="007E1B3E">
          <w:rPr>
            <w:noProof/>
            <w:webHidden/>
          </w:rPr>
          <w:fldChar w:fldCharType="end"/>
        </w:r>
      </w:hyperlink>
    </w:p>
    <w:p w:rsidR="007E1B3E" w:rsidRDefault="00B95EE1">
      <w:pPr>
        <w:pStyle w:val="TableofFigures"/>
        <w:tabs>
          <w:tab w:val="right" w:leader="dot" w:pos="9062"/>
        </w:tabs>
        <w:rPr>
          <w:noProof/>
          <w:sz w:val="22"/>
          <w:szCs w:val="22"/>
          <w:lang w:eastAsia="de-CH"/>
        </w:rPr>
      </w:pPr>
      <w:hyperlink w:anchor="_Toc327468146" w:history="1">
        <w:r w:rsidR="007E1B3E" w:rsidRPr="00F27B4C">
          <w:rPr>
            <w:rStyle w:val="Hyperlink"/>
            <w:noProof/>
          </w:rPr>
          <w:t>Abbildung 144 - Verlauf geschätzte und aufgewendete Zeit</w:t>
        </w:r>
        <w:r w:rsidR="007E1B3E">
          <w:rPr>
            <w:noProof/>
            <w:webHidden/>
          </w:rPr>
          <w:tab/>
        </w:r>
        <w:r w:rsidR="007E1B3E">
          <w:rPr>
            <w:noProof/>
            <w:webHidden/>
          </w:rPr>
          <w:fldChar w:fldCharType="begin"/>
        </w:r>
        <w:r w:rsidR="007E1B3E">
          <w:rPr>
            <w:noProof/>
            <w:webHidden/>
          </w:rPr>
          <w:instrText xml:space="preserve"> PAGEREF _Toc327468146 \h </w:instrText>
        </w:r>
        <w:r w:rsidR="007E1B3E">
          <w:rPr>
            <w:noProof/>
            <w:webHidden/>
          </w:rPr>
        </w:r>
        <w:r w:rsidR="007E1B3E">
          <w:rPr>
            <w:noProof/>
            <w:webHidden/>
          </w:rPr>
          <w:fldChar w:fldCharType="separate"/>
        </w:r>
        <w:r w:rsidR="000E6CF3">
          <w:rPr>
            <w:noProof/>
            <w:webHidden/>
          </w:rPr>
          <w:t>205</w:t>
        </w:r>
        <w:r w:rsidR="007E1B3E">
          <w:rPr>
            <w:noProof/>
            <w:webHidden/>
          </w:rPr>
          <w:fldChar w:fldCharType="end"/>
        </w:r>
      </w:hyperlink>
    </w:p>
    <w:p w:rsidR="007E1B3E" w:rsidRDefault="00B95EE1">
      <w:pPr>
        <w:pStyle w:val="TableofFigures"/>
        <w:tabs>
          <w:tab w:val="right" w:leader="dot" w:pos="9062"/>
        </w:tabs>
        <w:rPr>
          <w:noProof/>
          <w:sz w:val="22"/>
          <w:szCs w:val="22"/>
          <w:lang w:eastAsia="de-CH"/>
        </w:rPr>
      </w:pPr>
      <w:hyperlink w:anchor="_Toc327468147" w:history="1">
        <w:r w:rsidR="007E1B3E" w:rsidRPr="00F27B4C">
          <w:rPr>
            <w:rStyle w:val="Hyperlink"/>
            <w:noProof/>
          </w:rPr>
          <w:t>Abbildung 145 - Aufteilung Personenaufwand</w:t>
        </w:r>
        <w:r w:rsidR="007E1B3E">
          <w:rPr>
            <w:noProof/>
            <w:webHidden/>
          </w:rPr>
          <w:tab/>
        </w:r>
        <w:r w:rsidR="007E1B3E">
          <w:rPr>
            <w:noProof/>
            <w:webHidden/>
          </w:rPr>
          <w:fldChar w:fldCharType="begin"/>
        </w:r>
        <w:r w:rsidR="007E1B3E">
          <w:rPr>
            <w:noProof/>
            <w:webHidden/>
          </w:rPr>
          <w:instrText xml:space="preserve"> PAGEREF _Toc327468147 \h </w:instrText>
        </w:r>
        <w:r w:rsidR="007E1B3E">
          <w:rPr>
            <w:noProof/>
            <w:webHidden/>
          </w:rPr>
        </w:r>
        <w:r w:rsidR="007E1B3E">
          <w:rPr>
            <w:noProof/>
            <w:webHidden/>
          </w:rPr>
          <w:fldChar w:fldCharType="separate"/>
        </w:r>
        <w:r w:rsidR="000E6CF3">
          <w:rPr>
            <w:noProof/>
            <w:webHidden/>
          </w:rPr>
          <w:t>217</w:t>
        </w:r>
        <w:r w:rsidR="007E1B3E">
          <w:rPr>
            <w:noProof/>
            <w:webHidden/>
          </w:rPr>
          <w:fldChar w:fldCharType="end"/>
        </w:r>
      </w:hyperlink>
    </w:p>
    <w:p w:rsidR="007E1B3E" w:rsidRDefault="00B95EE1">
      <w:pPr>
        <w:pStyle w:val="TableofFigures"/>
        <w:tabs>
          <w:tab w:val="right" w:leader="dot" w:pos="9062"/>
        </w:tabs>
        <w:rPr>
          <w:noProof/>
          <w:sz w:val="22"/>
          <w:szCs w:val="22"/>
          <w:lang w:eastAsia="de-CH"/>
        </w:rPr>
      </w:pPr>
      <w:hyperlink w:anchor="_Toc327468148" w:history="1">
        <w:r w:rsidR="007E1B3E" w:rsidRPr="00F27B4C">
          <w:rPr>
            <w:rStyle w:val="Hyperlink"/>
            <w:noProof/>
          </w:rPr>
          <w:t>Abbildung 146 - Personenaufwand pro Sprint</w:t>
        </w:r>
        <w:r w:rsidR="007E1B3E">
          <w:rPr>
            <w:noProof/>
            <w:webHidden/>
          </w:rPr>
          <w:tab/>
        </w:r>
        <w:r w:rsidR="007E1B3E">
          <w:rPr>
            <w:noProof/>
            <w:webHidden/>
          </w:rPr>
          <w:fldChar w:fldCharType="begin"/>
        </w:r>
        <w:r w:rsidR="007E1B3E">
          <w:rPr>
            <w:noProof/>
            <w:webHidden/>
          </w:rPr>
          <w:instrText xml:space="preserve"> PAGEREF _Toc327468148 \h </w:instrText>
        </w:r>
        <w:r w:rsidR="007E1B3E">
          <w:rPr>
            <w:noProof/>
            <w:webHidden/>
          </w:rPr>
        </w:r>
        <w:r w:rsidR="007E1B3E">
          <w:rPr>
            <w:noProof/>
            <w:webHidden/>
          </w:rPr>
          <w:fldChar w:fldCharType="separate"/>
        </w:r>
        <w:r w:rsidR="000E6CF3">
          <w:rPr>
            <w:noProof/>
            <w:webHidden/>
          </w:rPr>
          <w:t>218</w:t>
        </w:r>
        <w:r w:rsidR="007E1B3E">
          <w:rPr>
            <w:noProof/>
            <w:webHidden/>
          </w:rPr>
          <w:fldChar w:fldCharType="end"/>
        </w:r>
      </w:hyperlink>
    </w:p>
    <w:p w:rsidR="007E1B3E" w:rsidRDefault="00B95EE1">
      <w:pPr>
        <w:pStyle w:val="TableofFigures"/>
        <w:tabs>
          <w:tab w:val="right" w:leader="dot" w:pos="9062"/>
        </w:tabs>
        <w:rPr>
          <w:noProof/>
          <w:sz w:val="22"/>
          <w:szCs w:val="22"/>
          <w:lang w:eastAsia="de-CH"/>
        </w:rPr>
      </w:pPr>
      <w:hyperlink w:anchor="_Toc327468149" w:history="1">
        <w:r w:rsidR="007E1B3E" w:rsidRPr="00F27B4C">
          <w:rPr>
            <w:rStyle w:val="Hyperlink"/>
            <w:noProof/>
          </w:rPr>
          <w:t>Abbildung 147 - Personenaufwand pro Woche</w:t>
        </w:r>
        <w:r w:rsidR="007E1B3E">
          <w:rPr>
            <w:noProof/>
            <w:webHidden/>
          </w:rPr>
          <w:tab/>
        </w:r>
        <w:r w:rsidR="007E1B3E">
          <w:rPr>
            <w:noProof/>
            <w:webHidden/>
          </w:rPr>
          <w:fldChar w:fldCharType="begin"/>
        </w:r>
        <w:r w:rsidR="007E1B3E">
          <w:rPr>
            <w:noProof/>
            <w:webHidden/>
          </w:rPr>
          <w:instrText xml:space="preserve"> PAGEREF _Toc327468149 \h </w:instrText>
        </w:r>
        <w:r w:rsidR="007E1B3E">
          <w:rPr>
            <w:noProof/>
            <w:webHidden/>
          </w:rPr>
        </w:r>
        <w:r w:rsidR="007E1B3E">
          <w:rPr>
            <w:noProof/>
            <w:webHidden/>
          </w:rPr>
          <w:fldChar w:fldCharType="separate"/>
        </w:r>
        <w:r w:rsidR="000E6CF3">
          <w:rPr>
            <w:noProof/>
            <w:webHidden/>
          </w:rPr>
          <w:t>218</w:t>
        </w:r>
        <w:r w:rsidR="007E1B3E">
          <w:rPr>
            <w:noProof/>
            <w:webHidden/>
          </w:rPr>
          <w:fldChar w:fldCharType="end"/>
        </w:r>
      </w:hyperlink>
    </w:p>
    <w:p w:rsidR="007E1B3E" w:rsidRDefault="00B95EE1">
      <w:pPr>
        <w:pStyle w:val="TableofFigures"/>
        <w:tabs>
          <w:tab w:val="right" w:leader="dot" w:pos="9062"/>
        </w:tabs>
        <w:rPr>
          <w:noProof/>
          <w:sz w:val="22"/>
          <w:szCs w:val="22"/>
          <w:lang w:eastAsia="de-CH"/>
        </w:rPr>
      </w:pPr>
      <w:hyperlink w:anchor="_Toc327468150" w:history="1">
        <w:r w:rsidR="007E1B3E" w:rsidRPr="00F27B4C">
          <w:rPr>
            <w:rStyle w:val="Hyperlink"/>
            <w:noProof/>
          </w:rPr>
          <w:t>Abbildung 148 - Aufteilung nach Tätigkeit</w:t>
        </w:r>
        <w:r w:rsidR="007E1B3E">
          <w:rPr>
            <w:noProof/>
            <w:webHidden/>
          </w:rPr>
          <w:tab/>
        </w:r>
        <w:r w:rsidR="007E1B3E">
          <w:rPr>
            <w:noProof/>
            <w:webHidden/>
          </w:rPr>
          <w:fldChar w:fldCharType="begin"/>
        </w:r>
        <w:r w:rsidR="007E1B3E">
          <w:rPr>
            <w:noProof/>
            <w:webHidden/>
          </w:rPr>
          <w:instrText xml:space="preserve"> PAGEREF _Toc327468150 \h </w:instrText>
        </w:r>
        <w:r w:rsidR="007E1B3E">
          <w:rPr>
            <w:noProof/>
            <w:webHidden/>
          </w:rPr>
        </w:r>
        <w:r w:rsidR="007E1B3E">
          <w:rPr>
            <w:noProof/>
            <w:webHidden/>
          </w:rPr>
          <w:fldChar w:fldCharType="separate"/>
        </w:r>
        <w:r w:rsidR="000E6CF3">
          <w:rPr>
            <w:noProof/>
            <w:webHidden/>
          </w:rPr>
          <w:t>219</w:t>
        </w:r>
        <w:r w:rsidR="007E1B3E">
          <w:rPr>
            <w:noProof/>
            <w:webHidden/>
          </w:rPr>
          <w:fldChar w:fldCharType="end"/>
        </w:r>
      </w:hyperlink>
    </w:p>
    <w:p w:rsidR="007E1B3E" w:rsidRDefault="00B95EE1">
      <w:pPr>
        <w:pStyle w:val="TableofFigures"/>
        <w:tabs>
          <w:tab w:val="right" w:leader="dot" w:pos="9062"/>
        </w:tabs>
        <w:rPr>
          <w:noProof/>
          <w:sz w:val="22"/>
          <w:szCs w:val="22"/>
          <w:lang w:eastAsia="de-CH"/>
        </w:rPr>
      </w:pPr>
      <w:hyperlink w:anchor="_Toc327468151" w:history="1">
        <w:r w:rsidR="007E1B3E" w:rsidRPr="00F27B4C">
          <w:rPr>
            <w:rStyle w:val="Hyperlink"/>
            <w:noProof/>
          </w:rPr>
          <w:t>Abbildung 149 - Aktivitäten nach Personen gruppiert</w:t>
        </w:r>
        <w:r w:rsidR="007E1B3E">
          <w:rPr>
            <w:noProof/>
            <w:webHidden/>
          </w:rPr>
          <w:tab/>
        </w:r>
        <w:r w:rsidR="007E1B3E">
          <w:rPr>
            <w:noProof/>
            <w:webHidden/>
          </w:rPr>
          <w:fldChar w:fldCharType="begin"/>
        </w:r>
        <w:r w:rsidR="007E1B3E">
          <w:rPr>
            <w:noProof/>
            <w:webHidden/>
          </w:rPr>
          <w:instrText xml:space="preserve"> PAGEREF _Toc327468151 \h </w:instrText>
        </w:r>
        <w:r w:rsidR="007E1B3E">
          <w:rPr>
            <w:noProof/>
            <w:webHidden/>
          </w:rPr>
        </w:r>
        <w:r w:rsidR="007E1B3E">
          <w:rPr>
            <w:noProof/>
            <w:webHidden/>
          </w:rPr>
          <w:fldChar w:fldCharType="separate"/>
        </w:r>
        <w:r w:rsidR="000E6CF3">
          <w:rPr>
            <w:noProof/>
            <w:webHidden/>
          </w:rPr>
          <w:t>219</w:t>
        </w:r>
        <w:r w:rsidR="007E1B3E">
          <w:rPr>
            <w:noProof/>
            <w:webHidden/>
          </w:rPr>
          <w:fldChar w:fldCharType="end"/>
        </w:r>
      </w:hyperlink>
    </w:p>
    <w:p w:rsidR="000D0378" w:rsidRDefault="00903F4B">
      <w:pPr>
        <w:rPr>
          <w:rFonts w:asciiTheme="majorHAnsi" w:hAnsiTheme="majorHAnsi"/>
          <w:b/>
          <w:color w:val="FFFFFF" w:themeColor="background1"/>
          <w:spacing w:val="15"/>
          <w:sz w:val="24"/>
          <w:szCs w:val="22"/>
        </w:rPr>
      </w:pPr>
      <w:r>
        <w:fldChar w:fldCharType="end"/>
      </w:r>
      <w:r w:rsidR="000D0378">
        <w:br w:type="page"/>
      </w:r>
    </w:p>
    <w:p w:rsidR="00903F4B" w:rsidRDefault="00903F4B" w:rsidP="00903F4B">
      <w:pPr>
        <w:pStyle w:val="Heading2"/>
      </w:pPr>
      <w:bookmarkStart w:id="1130" w:name="_Toc327468002"/>
      <w:r>
        <w:lastRenderedPageBreak/>
        <w:t>Tabellenverzeichnis</w:t>
      </w:r>
      <w:bookmarkEnd w:id="1130"/>
    </w:p>
    <w:p w:rsidR="007E1B3E" w:rsidRDefault="00903F4B">
      <w:pPr>
        <w:pStyle w:val="TableofFigures"/>
        <w:tabs>
          <w:tab w:val="right" w:leader="dot" w:pos="9062"/>
        </w:tabs>
        <w:rPr>
          <w:noProof/>
          <w:sz w:val="22"/>
          <w:szCs w:val="22"/>
          <w:lang w:eastAsia="de-CH"/>
        </w:rPr>
      </w:pPr>
      <w:r>
        <w:fldChar w:fldCharType="begin"/>
      </w:r>
      <w:r>
        <w:instrText xml:space="preserve"> TOC \h \z \c "Tabelle" </w:instrText>
      </w:r>
      <w:r>
        <w:fldChar w:fldCharType="separate"/>
      </w:r>
      <w:hyperlink w:anchor="_Toc327468152" w:history="1">
        <w:r w:rsidR="007E1B3E" w:rsidRPr="00E607F9">
          <w:rPr>
            <w:rStyle w:val="Hyperlink"/>
            <w:noProof/>
          </w:rPr>
          <w:t>Tabelle 1 - Releases</w:t>
        </w:r>
        <w:r w:rsidR="007E1B3E">
          <w:rPr>
            <w:noProof/>
            <w:webHidden/>
          </w:rPr>
          <w:tab/>
        </w:r>
        <w:r w:rsidR="007E1B3E">
          <w:rPr>
            <w:noProof/>
            <w:webHidden/>
          </w:rPr>
          <w:fldChar w:fldCharType="begin"/>
        </w:r>
        <w:r w:rsidR="007E1B3E">
          <w:rPr>
            <w:noProof/>
            <w:webHidden/>
          </w:rPr>
          <w:instrText xml:space="preserve"> PAGEREF _Toc327468152 \h </w:instrText>
        </w:r>
        <w:r w:rsidR="007E1B3E">
          <w:rPr>
            <w:noProof/>
            <w:webHidden/>
          </w:rPr>
        </w:r>
        <w:r w:rsidR="007E1B3E">
          <w:rPr>
            <w:noProof/>
            <w:webHidden/>
          </w:rPr>
          <w:fldChar w:fldCharType="separate"/>
        </w:r>
        <w:r w:rsidR="000E6CF3">
          <w:rPr>
            <w:noProof/>
            <w:webHidden/>
          </w:rPr>
          <w:t>16</w:t>
        </w:r>
        <w:r w:rsidR="007E1B3E">
          <w:rPr>
            <w:noProof/>
            <w:webHidden/>
          </w:rPr>
          <w:fldChar w:fldCharType="end"/>
        </w:r>
      </w:hyperlink>
    </w:p>
    <w:p w:rsidR="007E1B3E" w:rsidRDefault="00B95EE1">
      <w:pPr>
        <w:pStyle w:val="TableofFigures"/>
        <w:tabs>
          <w:tab w:val="right" w:leader="dot" w:pos="9062"/>
        </w:tabs>
        <w:rPr>
          <w:noProof/>
          <w:sz w:val="22"/>
          <w:szCs w:val="22"/>
          <w:lang w:eastAsia="de-CH"/>
        </w:rPr>
      </w:pPr>
      <w:hyperlink w:anchor="_Toc327468153" w:history="1">
        <w:r w:rsidR="007E1B3E" w:rsidRPr="00E607F9">
          <w:rPr>
            <w:rStyle w:val="Hyperlink"/>
            <w:noProof/>
          </w:rPr>
          <w:t>Tabelle 2 - Die geplanten Sprints</w:t>
        </w:r>
        <w:r w:rsidR="007E1B3E">
          <w:rPr>
            <w:noProof/>
            <w:webHidden/>
          </w:rPr>
          <w:tab/>
        </w:r>
        <w:r w:rsidR="007E1B3E">
          <w:rPr>
            <w:noProof/>
            <w:webHidden/>
          </w:rPr>
          <w:fldChar w:fldCharType="begin"/>
        </w:r>
        <w:r w:rsidR="007E1B3E">
          <w:rPr>
            <w:noProof/>
            <w:webHidden/>
          </w:rPr>
          <w:instrText xml:space="preserve"> PAGEREF _Toc327468153 \h </w:instrText>
        </w:r>
        <w:r w:rsidR="007E1B3E">
          <w:rPr>
            <w:noProof/>
            <w:webHidden/>
          </w:rPr>
        </w:r>
        <w:r w:rsidR="007E1B3E">
          <w:rPr>
            <w:noProof/>
            <w:webHidden/>
          </w:rPr>
          <w:fldChar w:fldCharType="separate"/>
        </w:r>
        <w:r w:rsidR="000E6CF3">
          <w:rPr>
            <w:noProof/>
            <w:webHidden/>
          </w:rPr>
          <w:t>17</w:t>
        </w:r>
        <w:r w:rsidR="007E1B3E">
          <w:rPr>
            <w:noProof/>
            <w:webHidden/>
          </w:rPr>
          <w:fldChar w:fldCharType="end"/>
        </w:r>
      </w:hyperlink>
    </w:p>
    <w:p w:rsidR="007E1B3E" w:rsidRDefault="00B95EE1">
      <w:pPr>
        <w:pStyle w:val="TableofFigures"/>
        <w:tabs>
          <w:tab w:val="right" w:leader="dot" w:pos="9062"/>
        </w:tabs>
        <w:rPr>
          <w:noProof/>
          <w:sz w:val="22"/>
          <w:szCs w:val="22"/>
          <w:lang w:eastAsia="de-CH"/>
        </w:rPr>
      </w:pPr>
      <w:hyperlink w:anchor="_Toc327468154" w:history="1">
        <w:r w:rsidR="007E1B3E" w:rsidRPr="00E607F9">
          <w:rPr>
            <w:rStyle w:val="Hyperlink"/>
            <w:noProof/>
          </w:rPr>
          <w:t>Tabelle 3 - Scrum Elemente</w:t>
        </w:r>
        <w:r w:rsidR="007E1B3E">
          <w:rPr>
            <w:noProof/>
            <w:webHidden/>
          </w:rPr>
          <w:tab/>
        </w:r>
        <w:r w:rsidR="007E1B3E">
          <w:rPr>
            <w:noProof/>
            <w:webHidden/>
          </w:rPr>
          <w:fldChar w:fldCharType="begin"/>
        </w:r>
        <w:r w:rsidR="007E1B3E">
          <w:rPr>
            <w:noProof/>
            <w:webHidden/>
          </w:rPr>
          <w:instrText xml:space="preserve"> PAGEREF _Toc327468154 \h </w:instrText>
        </w:r>
        <w:r w:rsidR="007E1B3E">
          <w:rPr>
            <w:noProof/>
            <w:webHidden/>
          </w:rPr>
        </w:r>
        <w:r w:rsidR="007E1B3E">
          <w:rPr>
            <w:noProof/>
            <w:webHidden/>
          </w:rPr>
          <w:fldChar w:fldCharType="separate"/>
        </w:r>
        <w:r w:rsidR="000E6CF3">
          <w:rPr>
            <w:noProof/>
            <w:webHidden/>
          </w:rPr>
          <w:t>19</w:t>
        </w:r>
        <w:r w:rsidR="007E1B3E">
          <w:rPr>
            <w:noProof/>
            <w:webHidden/>
          </w:rPr>
          <w:fldChar w:fldCharType="end"/>
        </w:r>
      </w:hyperlink>
    </w:p>
    <w:p w:rsidR="007E1B3E" w:rsidRDefault="00B95EE1">
      <w:pPr>
        <w:pStyle w:val="TableofFigures"/>
        <w:tabs>
          <w:tab w:val="right" w:leader="dot" w:pos="9062"/>
        </w:tabs>
        <w:rPr>
          <w:noProof/>
          <w:sz w:val="22"/>
          <w:szCs w:val="22"/>
          <w:lang w:eastAsia="de-CH"/>
        </w:rPr>
      </w:pPr>
      <w:hyperlink w:anchor="_Toc327468155" w:history="1">
        <w:r w:rsidR="007E1B3E" w:rsidRPr="00E607F9">
          <w:rPr>
            <w:rStyle w:val="Hyperlink"/>
            <w:noProof/>
          </w:rPr>
          <w:t>Tabelle 4 - Initiale Stakeholderanalyse, Projekt-Stakeholder</w:t>
        </w:r>
        <w:r w:rsidR="007E1B3E">
          <w:rPr>
            <w:noProof/>
            <w:webHidden/>
          </w:rPr>
          <w:tab/>
        </w:r>
        <w:r w:rsidR="007E1B3E">
          <w:rPr>
            <w:noProof/>
            <w:webHidden/>
          </w:rPr>
          <w:fldChar w:fldCharType="begin"/>
        </w:r>
        <w:r w:rsidR="007E1B3E">
          <w:rPr>
            <w:noProof/>
            <w:webHidden/>
          </w:rPr>
          <w:instrText xml:space="preserve"> PAGEREF _Toc327468155 \h </w:instrText>
        </w:r>
        <w:r w:rsidR="007E1B3E">
          <w:rPr>
            <w:noProof/>
            <w:webHidden/>
          </w:rPr>
        </w:r>
        <w:r w:rsidR="007E1B3E">
          <w:rPr>
            <w:noProof/>
            <w:webHidden/>
          </w:rPr>
          <w:fldChar w:fldCharType="separate"/>
        </w:r>
        <w:r w:rsidR="000E6CF3">
          <w:rPr>
            <w:noProof/>
            <w:webHidden/>
          </w:rPr>
          <w:t>26</w:t>
        </w:r>
        <w:r w:rsidR="007E1B3E">
          <w:rPr>
            <w:noProof/>
            <w:webHidden/>
          </w:rPr>
          <w:fldChar w:fldCharType="end"/>
        </w:r>
      </w:hyperlink>
    </w:p>
    <w:p w:rsidR="007E1B3E" w:rsidRDefault="00B95EE1">
      <w:pPr>
        <w:pStyle w:val="TableofFigures"/>
        <w:tabs>
          <w:tab w:val="right" w:leader="dot" w:pos="9062"/>
        </w:tabs>
        <w:rPr>
          <w:noProof/>
          <w:sz w:val="22"/>
          <w:szCs w:val="22"/>
          <w:lang w:eastAsia="de-CH"/>
        </w:rPr>
      </w:pPr>
      <w:hyperlink w:anchor="_Toc327468156" w:history="1">
        <w:r w:rsidR="007E1B3E" w:rsidRPr="00E607F9">
          <w:rPr>
            <w:rStyle w:val="Hyperlink"/>
            <w:noProof/>
          </w:rPr>
          <w:t>Tabelle 5 - Initiale Stakeholderanalyse, Produkt-Stakeholder</w:t>
        </w:r>
        <w:r w:rsidR="007E1B3E">
          <w:rPr>
            <w:noProof/>
            <w:webHidden/>
          </w:rPr>
          <w:tab/>
        </w:r>
        <w:r w:rsidR="007E1B3E">
          <w:rPr>
            <w:noProof/>
            <w:webHidden/>
          </w:rPr>
          <w:fldChar w:fldCharType="begin"/>
        </w:r>
        <w:r w:rsidR="007E1B3E">
          <w:rPr>
            <w:noProof/>
            <w:webHidden/>
          </w:rPr>
          <w:instrText xml:space="preserve"> PAGEREF _Toc327468156 \h </w:instrText>
        </w:r>
        <w:r w:rsidR="007E1B3E">
          <w:rPr>
            <w:noProof/>
            <w:webHidden/>
          </w:rPr>
        </w:r>
        <w:r w:rsidR="007E1B3E">
          <w:rPr>
            <w:noProof/>
            <w:webHidden/>
          </w:rPr>
          <w:fldChar w:fldCharType="separate"/>
        </w:r>
        <w:r w:rsidR="000E6CF3">
          <w:rPr>
            <w:noProof/>
            <w:webHidden/>
          </w:rPr>
          <w:t>26</w:t>
        </w:r>
        <w:r w:rsidR="007E1B3E">
          <w:rPr>
            <w:noProof/>
            <w:webHidden/>
          </w:rPr>
          <w:fldChar w:fldCharType="end"/>
        </w:r>
      </w:hyperlink>
    </w:p>
    <w:p w:rsidR="007E1B3E" w:rsidRDefault="00B95EE1">
      <w:pPr>
        <w:pStyle w:val="TableofFigures"/>
        <w:tabs>
          <w:tab w:val="right" w:leader="dot" w:pos="9062"/>
        </w:tabs>
        <w:rPr>
          <w:noProof/>
          <w:sz w:val="22"/>
          <w:szCs w:val="22"/>
          <w:lang w:eastAsia="de-CH"/>
        </w:rPr>
      </w:pPr>
      <w:hyperlink w:anchor="_Toc327468157" w:history="1">
        <w:r w:rsidR="007E1B3E" w:rsidRPr="00E607F9">
          <w:rPr>
            <w:rStyle w:val="Hyperlink"/>
            <w:noProof/>
          </w:rPr>
          <w:t>Tabelle 6 -  Vor- und Nachteile der Posterpräsentationsarten</w:t>
        </w:r>
        <w:r w:rsidR="007E1B3E">
          <w:rPr>
            <w:noProof/>
            <w:webHidden/>
          </w:rPr>
          <w:tab/>
        </w:r>
        <w:r w:rsidR="007E1B3E">
          <w:rPr>
            <w:noProof/>
            <w:webHidden/>
          </w:rPr>
          <w:fldChar w:fldCharType="begin"/>
        </w:r>
        <w:r w:rsidR="007E1B3E">
          <w:rPr>
            <w:noProof/>
            <w:webHidden/>
          </w:rPr>
          <w:instrText xml:space="preserve"> PAGEREF _Toc327468157 \h </w:instrText>
        </w:r>
        <w:r w:rsidR="007E1B3E">
          <w:rPr>
            <w:noProof/>
            <w:webHidden/>
          </w:rPr>
        </w:r>
        <w:r w:rsidR="007E1B3E">
          <w:rPr>
            <w:noProof/>
            <w:webHidden/>
          </w:rPr>
          <w:fldChar w:fldCharType="separate"/>
        </w:r>
        <w:r w:rsidR="000E6CF3">
          <w:rPr>
            <w:noProof/>
            <w:webHidden/>
          </w:rPr>
          <w:t>28</w:t>
        </w:r>
        <w:r w:rsidR="007E1B3E">
          <w:rPr>
            <w:noProof/>
            <w:webHidden/>
          </w:rPr>
          <w:fldChar w:fldCharType="end"/>
        </w:r>
      </w:hyperlink>
    </w:p>
    <w:p w:rsidR="007E1B3E" w:rsidRDefault="00B95EE1">
      <w:pPr>
        <w:pStyle w:val="TableofFigures"/>
        <w:tabs>
          <w:tab w:val="right" w:leader="dot" w:pos="9062"/>
        </w:tabs>
        <w:rPr>
          <w:noProof/>
          <w:sz w:val="22"/>
          <w:szCs w:val="22"/>
          <w:lang w:eastAsia="de-CH"/>
        </w:rPr>
      </w:pPr>
      <w:hyperlink w:anchor="_Toc327468158" w:history="1">
        <w:r w:rsidR="007E1B3E" w:rsidRPr="00E607F9">
          <w:rPr>
            <w:rStyle w:val="Hyperlink"/>
            <w:noProof/>
          </w:rPr>
          <w:t>Tabelle 7 - Bestehende Videowalls mit Kurzbeschreibung</w:t>
        </w:r>
        <w:r w:rsidR="007E1B3E">
          <w:rPr>
            <w:noProof/>
            <w:webHidden/>
          </w:rPr>
          <w:tab/>
        </w:r>
        <w:r w:rsidR="007E1B3E">
          <w:rPr>
            <w:noProof/>
            <w:webHidden/>
          </w:rPr>
          <w:fldChar w:fldCharType="begin"/>
        </w:r>
        <w:r w:rsidR="007E1B3E">
          <w:rPr>
            <w:noProof/>
            <w:webHidden/>
          </w:rPr>
          <w:instrText xml:space="preserve"> PAGEREF _Toc327468158 \h </w:instrText>
        </w:r>
        <w:r w:rsidR="007E1B3E">
          <w:rPr>
            <w:noProof/>
            <w:webHidden/>
          </w:rPr>
        </w:r>
        <w:r w:rsidR="007E1B3E">
          <w:rPr>
            <w:noProof/>
            <w:webHidden/>
          </w:rPr>
          <w:fldChar w:fldCharType="separate"/>
        </w:r>
        <w:r w:rsidR="000E6CF3">
          <w:rPr>
            <w:noProof/>
            <w:webHidden/>
          </w:rPr>
          <w:t>29</w:t>
        </w:r>
        <w:r w:rsidR="007E1B3E">
          <w:rPr>
            <w:noProof/>
            <w:webHidden/>
          </w:rPr>
          <w:fldChar w:fldCharType="end"/>
        </w:r>
      </w:hyperlink>
    </w:p>
    <w:p w:rsidR="007E1B3E" w:rsidRDefault="00B95EE1">
      <w:pPr>
        <w:pStyle w:val="TableofFigures"/>
        <w:tabs>
          <w:tab w:val="right" w:leader="dot" w:pos="9062"/>
        </w:tabs>
        <w:rPr>
          <w:noProof/>
          <w:sz w:val="22"/>
          <w:szCs w:val="22"/>
          <w:lang w:eastAsia="de-CH"/>
        </w:rPr>
      </w:pPr>
      <w:hyperlink w:anchor="_Toc327468159" w:history="1">
        <w:r w:rsidR="007E1B3E" w:rsidRPr="00E607F9">
          <w:rPr>
            <w:rStyle w:val="Hyperlink"/>
            <w:noProof/>
          </w:rPr>
          <w:t>Tabelle 8 - Beobachtungszeitabschnitte</w:t>
        </w:r>
        <w:r w:rsidR="007E1B3E">
          <w:rPr>
            <w:noProof/>
            <w:webHidden/>
          </w:rPr>
          <w:tab/>
        </w:r>
        <w:r w:rsidR="007E1B3E">
          <w:rPr>
            <w:noProof/>
            <w:webHidden/>
          </w:rPr>
          <w:fldChar w:fldCharType="begin"/>
        </w:r>
        <w:r w:rsidR="007E1B3E">
          <w:rPr>
            <w:noProof/>
            <w:webHidden/>
          </w:rPr>
          <w:instrText xml:space="preserve"> PAGEREF _Toc327468159 \h </w:instrText>
        </w:r>
        <w:r w:rsidR="007E1B3E">
          <w:rPr>
            <w:noProof/>
            <w:webHidden/>
          </w:rPr>
        </w:r>
        <w:r w:rsidR="007E1B3E">
          <w:rPr>
            <w:noProof/>
            <w:webHidden/>
          </w:rPr>
          <w:fldChar w:fldCharType="separate"/>
        </w:r>
        <w:r w:rsidR="000E6CF3">
          <w:rPr>
            <w:noProof/>
            <w:webHidden/>
          </w:rPr>
          <w:t>35</w:t>
        </w:r>
        <w:r w:rsidR="007E1B3E">
          <w:rPr>
            <w:noProof/>
            <w:webHidden/>
          </w:rPr>
          <w:fldChar w:fldCharType="end"/>
        </w:r>
      </w:hyperlink>
    </w:p>
    <w:p w:rsidR="007E1B3E" w:rsidRDefault="00B95EE1">
      <w:pPr>
        <w:pStyle w:val="TableofFigures"/>
        <w:tabs>
          <w:tab w:val="right" w:leader="dot" w:pos="9062"/>
        </w:tabs>
        <w:rPr>
          <w:noProof/>
          <w:sz w:val="22"/>
          <w:szCs w:val="22"/>
          <w:lang w:eastAsia="de-CH"/>
        </w:rPr>
      </w:pPr>
      <w:hyperlink w:anchor="_Toc327468160" w:history="1">
        <w:r w:rsidR="007E1B3E" w:rsidRPr="00E607F9">
          <w:rPr>
            <w:rStyle w:val="Hyperlink"/>
            <w:noProof/>
          </w:rPr>
          <w:t>Tabelle 9 - Anzahl Fragebögen pro Abteilung</w:t>
        </w:r>
        <w:r w:rsidR="007E1B3E">
          <w:rPr>
            <w:noProof/>
            <w:webHidden/>
          </w:rPr>
          <w:tab/>
        </w:r>
        <w:r w:rsidR="007E1B3E">
          <w:rPr>
            <w:noProof/>
            <w:webHidden/>
          </w:rPr>
          <w:fldChar w:fldCharType="begin"/>
        </w:r>
        <w:r w:rsidR="007E1B3E">
          <w:rPr>
            <w:noProof/>
            <w:webHidden/>
          </w:rPr>
          <w:instrText xml:space="preserve"> PAGEREF _Toc327468160 \h </w:instrText>
        </w:r>
        <w:r w:rsidR="007E1B3E">
          <w:rPr>
            <w:noProof/>
            <w:webHidden/>
          </w:rPr>
        </w:r>
        <w:r w:rsidR="007E1B3E">
          <w:rPr>
            <w:noProof/>
            <w:webHidden/>
          </w:rPr>
          <w:fldChar w:fldCharType="separate"/>
        </w:r>
        <w:r w:rsidR="000E6CF3">
          <w:rPr>
            <w:noProof/>
            <w:webHidden/>
          </w:rPr>
          <w:t>40</w:t>
        </w:r>
        <w:r w:rsidR="007E1B3E">
          <w:rPr>
            <w:noProof/>
            <w:webHidden/>
          </w:rPr>
          <w:fldChar w:fldCharType="end"/>
        </w:r>
      </w:hyperlink>
    </w:p>
    <w:p w:rsidR="007E1B3E" w:rsidRDefault="00B95EE1">
      <w:pPr>
        <w:pStyle w:val="TableofFigures"/>
        <w:tabs>
          <w:tab w:val="right" w:leader="dot" w:pos="9062"/>
        </w:tabs>
        <w:rPr>
          <w:noProof/>
          <w:sz w:val="22"/>
          <w:szCs w:val="22"/>
          <w:lang w:eastAsia="de-CH"/>
        </w:rPr>
      </w:pPr>
      <w:hyperlink w:anchor="_Toc327468161" w:history="1">
        <w:r w:rsidR="007E1B3E" w:rsidRPr="00E607F9">
          <w:rPr>
            <w:rStyle w:val="Hyperlink"/>
            <w:noProof/>
          </w:rPr>
          <w:t>Tabelle 10 - Tools</w:t>
        </w:r>
        <w:r w:rsidR="007E1B3E">
          <w:rPr>
            <w:noProof/>
            <w:webHidden/>
          </w:rPr>
          <w:tab/>
        </w:r>
        <w:r w:rsidR="007E1B3E">
          <w:rPr>
            <w:noProof/>
            <w:webHidden/>
          </w:rPr>
          <w:fldChar w:fldCharType="begin"/>
        </w:r>
        <w:r w:rsidR="007E1B3E">
          <w:rPr>
            <w:noProof/>
            <w:webHidden/>
          </w:rPr>
          <w:instrText xml:space="preserve"> PAGEREF _Toc327468161 \h </w:instrText>
        </w:r>
        <w:r w:rsidR="007E1B3E">
          <w:rPr>
            <w:noProof/>
            <w:webHidden/>
          </w:rPr>
        </w:r>
        <w:r w:rsidR="007E1B3E">
          <w:rPr>
            <w:noProof/>
            <w:webHidden/>
          </w:rPr>
          <w:fldChar w:fldCharType="separate"/>
        </w:r>
        <w:r w:rsidR="000E6CF3">
          <w:rPr>
            <w:noProof/>
            <w:webHidden/>
          </w:rPr>
          <w:t>52</w:t>
        </w:r>
        <w:r w:rsidR="007E1B3E">
          <w:rPr>
            <w:noProof/>
            <w:webHidden/>
          </w:rPr>
          <w:fldChar w:fldCharType="end"/>
        </w:r>
      </w:hyperlink>
    </w:p>
    <w:p w:rsidR="007E1B3E" w:rsidRDefault="00B95EE1">
      <w:pPr>
        <w:pStyle w:val="TableofFigures"/>
        <w:tabs>
          <w:tab w:val="right" w:leader="dot" w:pos="9062"/>
        </w:tabs>
        <w:rPr>
          <w:noProof/>
          <w:sz w:val="22"/>
          <w:szCs w:val="22"/>
          <w:lang w:eastAsia="de-CH"/>
        </w:rPr>
      </w:pPr>
      <w:hyperlink w:anchor="_Toc327468162" w:history="1">
        <w:r w:rsidR="007E1B3E" w:rsidRPr="00E607F9">
          <w:rPr>
            <w:rStyle w:val="Hyperlink"/>
            <w:noProof/>
          </w:rPr>
          <w:t>Tabelle 11 - User Stories</w:t>
        </w:r>
        <w:r w:rsidR="007E1B3E">
          <w:rPr>
            <w:noProof/>
            <w:webHidden/>
          </w:rPr>
          <w:tab/>
        </w:r>
        <w:r w:rsidR="007E1B3E">
          <w:rPr>
            <w:noProof/>
            <w:webHidden/>
          </w:rPr>
          <w:fldChar w:fldCharType="begin"/>
        </w:r>
        <w:r w:rsidR="007E1B3E">
          <w:rPr>
            <w:noProof/>
            <w:webHidden/>
          </w:rPr>
          <w:instrText xml:space="preserve"> PAGEREF _Toc327468162 \h </w:instrText>
        </w:r>
        <w:r w:rsidR="007E1B3E">
          <w:rPr>
            <w:noProof/>
            <w:webHidden/>
          </w:rPr>
        </w:r>
        <w:r w:rsidR="007E1B3E">
          <w:rPr>
            <w:noProof/>
            <w:webHidden/>
          </w:rPr>
          <w:fldChar w:fldCharType="separate"/>
        </w:r>
        <w:r w:rsidR="000E6CF3">
          <w:rPr>
            <w:noProof/>
            <w:webHidden/>
          </w:rPr>
          <w:t>59</w:t>
        </w:r>
        <w:r w:rsidR="007E1B3E">
          <w:rPr>
            <w:noProof/>
            <w:webHidden/>
          </w:rPr>
          <w:fldChar w:fldCharType="end"/>
        </w:r>
      </w:hyperlink>
    </w:p>
    <w:p w:rsidR="007E1B3E" w:rsidRDefault="00B95EE1">
      <w:pPr>
        <w:pStyle w:val="TableofFigures"/>
        <w:tabs>
          <w:tab w:val="right" w:leader="dot" w:pos="9062"/>
        </w:tabs>
        <w:rPr>
          <w:noProof/>
          <w:sz w:val="22"/>
          <w:szCs w:val="22"/>
          <w:lang w:eastAsia="de-CH"/>
        </w:rPr>
      </w:pPr>
      <w:hyperlink w:anchor="_Toc327468163" w:history="1">
        <w:r w:rsidR="007E1B3E" w:rsidRPr="00E607F9">
          <w:rPr>
            <w:rStyle w:val="Hyperlink"/>
            <w:noProof/>
          </w:rPr>
          <w:t>Tabelle 12 - Attribute VideoWallApplication</w:t>
        </w:r>
        <w:r w:rsidR="007E1B3E">
          <w:rPr>
            <w:noProof/>
            <w:webHidden/>
          </w:rPr>
          <w:tab/>
        </w:r>
        <w:r w:rsidR="007E1B3E">
          <w:rPr>
            <w:noProof/>
            <w:webHidden/>
          </w:rPr>
          <w:fldChar w:fldCharType="begin"/>
        </w:r>
        <w:r w:rsidR="007E1B3E">
          <w:rPr>
            <w:noProof/>
            <w:webHidden/>
          </w:rPr>
          <w:instrText xml:space="preserve"> PAGEREF _Toc327468163 \h </w:instrText>
        </w:r>
        <w:r w:rsidR="007E1B3E">
          <w:rPr>
            <w:noProof/>
            <w:webHidden/>
          </w:rPr>
        </w:r>
        <w:r w:rsidR="007E1B3E">
          <w:rPr>
            <w:noProof/>
            <w:webHidden/>
          </w:rPr>
          <w:fldChar w:fldCharType="separate"/>
        </w:r>
        <w:r w:rsidR="000E6CF3">
          <w:rPr>
            <w:noProof/>
            <w:webHidden/>
          </w:rPr>
          <w:t>68</w:t>
        </w:r>
        <w:r w:rsidR="007E1B3E">
          <w:rPr>
            <w:noProof/>
            <w:webHidden/>
          </w:rPr>
          <w:fldChar w:fldCharType="end"/>
        </w:r>
      </w:hyperlink>
    </w:p>
    <w:p w:rsidR="007E1B3E" w:rsidRDefault="00B95EE1">
      <w:pPr>
        <w:pStyle w:val="TableofFigures"/>
        <w:tabs>
          <w:tab w:val="right" w:leader="dot" w:pos="9062"/>
        </w:tabs>
        <w:rPr>
          <w:noProof/>
          <w:sz w:val="22"/>
          <w:szCs w:val="22"/>
          <w:lang w:eastAsia="de-CH"/>
        </w:rPr>
      </w:pPr>
      <w:hyperlink w:anchor="_Toc327468164" w:history="1">
        <w:r w:rsidR="007E1B3E" w:rsidRPr="00E607F9">
          <w:rPr>
            <w:rStyle w:val="Hyperlink"/>
            <w:noProof/>
          </w:rPr>
          <w:t>Tabelle 13 - Attribute PosterApplication</w:t>
        </w:r>
        <w:r w:rsidR="007E1B3E">
          <w:rPr>
            <w:noProof/>
            <w:webHidden/>
          </w:rPr>
          <w:tab/>
        </w:r>
        <w:r w:rsidR="007E1B3E">
          <w:rPr>
            <w:noProof/>
            <w:webHidden/>
          </w:rPr>
          <w:fldChar w:fldCharType="begin"/>
        </w:r>
        <w:r w:rsidR="007E1B3E">
          <w:rPr>
            <w:noProof/>
            <w:webHidden/>
          </w:rPr>
          <w:instrText xml:space="preserve"> PAGEREF _Toc327468164 \h </w:instrText>
        </w:r>
        <w:r w:rsidR="007E1B3E">
          <w:rPr>
            <w:noProof/>
            <w:webHidden/>
          </w:rPr>
        </w:r>
        <w:r w:rsidR="007E1B3E">
          <w:rPr>
            <w:noProof/>
            <w:webHidden/>
          </w:rPr>
          <w:fldChar w:fldCharType="separate"/>
        </w:r>
        <w:r w:rsidR="000E6CF3">
          <w:rPr>
            <w:noProof/>
            <w:webHidden/>
          </w:rPr>
          <w:t>69</w:t>
        </w:r>
        <w:r w:rsidR="007E1B3E">
          <w:rPr>
            <w:noProof/>
            <w:webHidden/>
          </w:rPr>
          <w:fldChar w:fldCharType="end"/>
        </w:r>
      </w:hyperlink>
    </w:p>
    <w:p w:rsidR="007E1B3E" w:rsidRDefault="00B95EE1">
      <w:pPr>
        <w:pStyle w:val="TableofFigures"/>
        <w:tabs>
          <w:tab w:val="right" w:leader="dot" w:pos="9062"/>
        </w:tabs>
        <w:rPr>
          <w:noProof/>
          <w:sz w:val="22"/>
          <w:szCs w:val="22"/>
          <w:lang w:eastAsia="de-CH"/>
        </w:rPr>
      </w:pPr>
      <w:hyperlink w:anchor="_Toc327468165" w:history="1">
        <w:r w:rsidR="007E1B3E" w:rsidRPr="00E607F9">
          <w:rPr>
            <w:rStyle w:val="Hyperlink"/>
            <w:noProof/>
          </w:rPr>
          <w:t>Tabelle 14 - Attribute LunchMenu</w:t>
        </w:r>
        <w:r w:rsidR="007E1B3E">
          <w:rPr>
            <w:noProof/>
            <w:webHidden/>
          </w:rPr>
          <w:tab/>
        </w:r>
        <w:r w:rsidR="007E1B3E">
          <w:rPr>
            <w:noProof/>
            <w:webHidden/>
          </w:rPr>
          <w:fldChar w:fldCharType="begin"/>
        </w:r>
        <w:r w:rsidR="007E1B3E">
          <w:rPr>
            <w:noProof/>
            <w:webHidden/>
          </w:rPr>
          <w:instrText xml:space="preserve"> PAGEREF _Toc327468165 \h </w:instrText>
        </w:r>
        <w:r w:rsidR="007E1B3E">
          <w:rPr>
            <w:noProof/>
            <w:webHidden/>
          </w:rPr>
        </w:r>
        <w:r w:rsidR="007E1B3E">
          <w:rPr>
            <w:noProof/>
            <w:webHidden/>
          </w:rPr>
          <w:fldChar w:fldCharType="separate"/>
        </w:r>
        <w:r w:rsidR="000E6CF3">
          <w:rPr>
            <w:noProof/>
            <w:webHidden/>
          </w:rPr>
          <w:t>69</w:t>
        </w:r>
        <w:r w:rsidR="007E1B3E">
          <w:rPr>
            <w:noProof/>
            <w:webHidden/>
          </w:rPr>
          <w:fldChar w:fldCharType="end"/>
        </w:r>
      </w:hyperlink>
    </w:p>
    <w:p w:rsidR="007E1B3E" w:rsidRDefault="00B95EE1">
      <w:pPr>
        <w:pStyle w:val="TableofFigures"/>
        <w:tabs>
          <w:tab w:val="right" w:leader="dot" w:pos="9062"/>
        </w:tabs>
        <w:rPr>
          <w:noProof/>
          <w:sz w:val="22"/>
          <w:szCs w:val="22"/>
          <w:lang w:eastAsia="de-CH"/>
        </w:rPr>
      </w:pPr>
      <w:hyperlink w:anchor="_Toc327468166" w:history="1">
        <w:r w:rsidR="007E1B3E" w:rsidRPr="00E607F9">
          <w:rPr>
            <w:rStyle w:val="Hyperlink"/>
            <w:noProof/>
          </w:rPr>
          <w:t>Tabelle 15 - Attribute Dish</w:t>
        </w:r>
        <w:r w:rsidR="007E1B3E">
          <w:rPr>
            <w:noProof/>
            <w:webHidden/>
          </w:rPr>
          <w:tab/>
        </w:r>
        <w:r w:rsidR="007E1B3E">
          <w:rPr>
            <w:noProof/>
            <w:webHidden/>
          </w:rPr>
          <w:fldChar w:fldCharType="begin"/>
        </w:r>
        <w:r w:rsidR="007E1B3E">
          <w:rPr>
            <w:noProof/>
            <w:webHidden/>
          </w:rPr>
          <w:instrText xml:space="preserve"> PAGEREF _Toc327468166 \h </w:instrText>
        </w:r>
        <w:r w:rsidR="007E1B3E">
          <w:rPr>
            <w:noProof/>
            <w:webHidden/>
          </w:rPr>
        </w:r>
        <w:r w:rsidR="007E1B3E">
          <w:rPr>
            <w:noProof/>
            <w:webHidden/>
          </w:rPr>
          <w:fldChar w:fldCharType="separate"/>
        </w:r>
        <w:r w:rsidR="000E6CF3">
          <w:rPr>
            <w:noProof/>
            <w:webHidden/>
          </w:rPr>
          <w:t>69</w:t>
        </w:r>
        <w:r w:rsidR="007E1B3E">
          <w:rPr>
            <w:noProof/>
            <w:webHidden/>
          </w:rPr>
          <w:fldChar w:fldCharType="end"/>
        </w:r>
      </w:hyperlink>
    </w:p>
    <w:p w:rsidR="007E1B3E" w:rsidRDefault="00B95EE1">
      <w:pPr>
        <w:pStyle w:val="TableofFigures"/>
        <w:tabs>
          <w:tab w:val="right" w:leader="dot" w:pos="9062"/>
        </w:tabs>
        <w:rPr>
          <w:noProof/>
          <w:sz w:val="22"/>
          <w:szCs w:val="22"/>
          <w:lang w:eastAsia="de-CH"/>
        </w:rPr>
      </w:pPr>
      <w:hyperlink w:anchor="_Toc327468167" w:history="1">
        <w:r w:rsidR="007E1B3E" w:rsidRPr="00E607F9">
          <w:rPr>
            <w:rStyle w:val="Hyperlink"/>
            <w:noProof/>
          </w:rPr>
          <w:t>Tabelle 16 - Nutzwertanalyse: Auswahl Kinect Framework</w:t>
        </w:r>
        <w:r w:rsidR="007E1B3E">
          <w:rPr>
            <w:noProof/>
            <w:webHidden/>
          </w:rPr>
          <w:tab/>
        </w:r>
        <w:r w:rsidR="007E1B3E">
          <w:rPr>
            <w:noProof/>
            <w:webHidden/>
          </w:rPr>
          <w:fldChar w:fldCharType="begin"/>
        </w:r>
        <w:r w:rsidR="007E1B3E">
          <w:rPr>
            <w:noProof/>
            <w:webHidden/>
          </w:rPr>
          <w:instrText xml:space="preserve"> PAGEREF _Toc327468167 \h </w:instrText>
        </w:r>
        <w:r w:rsidR="007E1B3E">
          <w:rPr>
            <w:noProof/>
            <w:webHidden/>
          </w:rPr>
        </w:r>
        <w:r w:rsidR="007E1B3E">
          <w:rPr>
            <w:noProof/>
            <w:webHidden/>
          </w:rPr>
          <w:fldChar w:fldCharType="separate"/>
        </w:r>
        <w:r w:rsidR="000E6CF3">
          <w:rPr>
            <w:noProof/>
            <w:webHidden/>
          </w:rPr>
          <w:t>91</w:t>
        </w:r>
        <w:r w:rsidR="007E1B3E">
          <w:rPr>
            <w:noProof/>
            <w:webHidden/>
          </w:rPr>
          <w:fldChar w:fldCharType="end"/>
        </w:r>
      </w:hyperlink>
    </w:p>
    <w:p w:rsidR="007E1B3E" w:rsidRDefault="00B95EE1">
      <w:pPr>
        <w:pStyle w:val="TableofFigures"/>
        <w:tabs>
          <w:tab w:val="right" w:leader="dot" w:pos="9062"/>
        </w:tabs>
        <w:rPr>
          <w:noProof/>
          <w:sz w:val="22"/>
          <w:szCs w:val="22"/>
          <w:lang w:eastAsia="de-CH"/>
        </w:rPr>
      </w:pPr>
      <w:hyperlink w:anchor="_Toc327468168" w:history="1">
        <w:r w:rsidR="007E1B3E" w:rsidRPr="00E607F9">
          <w:rPr>
            <w:rStyle w:val="Hyperlink"/>
            <w:noProof/>
          </w:rPr>
          <w:t>Tabelle 17 - Nutzwertanalyse: PDF-Darstellung</w:t>
        </w:r>
        <w:r w:rsidR="007E1B3E">
          <w:rPr>
            <w:noProof/>
            <w:webHidden/>
          </w:rPr>
          <w:tab/>
        </w:r>
        <w:r w:rsidR="007E1B3E">
          <w:rPr>
            <w:noProof/>
            <w:webHidden/>
          </w:rPr>
          <w:fldChar w:fldCharType="begin"/>
        </w:r>
        <w:r w:rsidR="007E1B3E">
          <w:rPr>
            <w:noProof/>
            <w:webHidden/>
          </w:rPr>
          <w:instrText xml:space="preserve"> PAGEREF _Toc327468168 \h </w:instrText>
        </w:r>
        <w:r w:rsidR="007E1B3E">
          <w:rPr>
            <w:noProof/>
            <w:webHidden/>
          </w:rPr>
        </w:r>
        <w:r w:rsidR="007E1B3E">
          <w:rPr>
            <w:noProof/>
            <w:webHidden/>
          </w:rPr>
          <w:fldChar w:fldCharType="separate"/>
        </w:r>
        <w:r w:rsidR="000E6CF3">
          <w:rPr>
            <w:noProof/>
            <w:webHidden/>
          </w:rPr>
          <w:t>93</w:t>
        </w:r>
        <w:r w:rsidR="007E1B3E">
          <w:rPr>
            <w:noProof/>
            <w:webHidden/>
          </w:rPr>
          <w:fldChar w:fldCharType="end"/>
        </w:r>
      </w:hyperlink>
    </w:p>
    <w:p w:rsidR="007E1B3E" w:rsidRDefault="00B95EE1">
      <w:pPr>
        <w:pStyle w:val="TableofFigures"/>
        <w:tabs>
          <w:tab w:val="right" w:leader="dot" w:pos="9062"/>
        </w:tabs>
        <w:rPr>
          <w:noProof/>
          <w:sz w:val="22"/>
          <w:szCs w:val="22"/>
          <w:lang w:eastAsia="de-CH"/>
        </w:rPr>
      </w:pPr>
      <w:hyperlink w:anchor="_Toc327468169" w:history="1">
        <w:r w:rsidR="007E1B3E" w:rsidRPr="00E607F9">
          <w:rPr>
            <w:rStyle w:val="Hyperlink"/>
            <w:noProof/>
          </w:rPr>
          <w:t>Tabelle 18 - Nutzwertanalyse: Auswahl Monitorkonstellation für Videowall</w:t>
        </w:r>
        <w:r w:rsidR="007E1B3E">
          <w:rPr>
            <w:noProof/>
            <w:webHidden/>
          </w:rPr>
          <w:tab/>
        </w:r>
        <w:r w:rsidR="007E1B3E">
          <w:rPr>
            <w:noProof/>
            <w:webHidden/>
          </w:rPr>
          <w:fldChar w:fldCharType="begin"/>
        </w:r>
        <w:r w:rsidR="007E1B3E">
          <w:rPr>
            <w:noProof/>
            <w:webHidden/>
          </w:rPr>
          <w:instrText xml:space="preserve"> PAGEREF _Toc327468169 \h </w:instrText>
        </w:r>
        <w:r w:rsidR="007E1B3E">
          <w:rPr>
            <w:noProof/>
            <w:webHidden/>
          </w:rPr>
        </w:r>
        <w:r w:rsidR="007E1B3E">
          <w:rPr>
            <w:noProof/>
            <w:webHidden/>
          </w:rPr>
          <w:fldChar w:fldCharType="separate"/>
        </w:r>
        <w:r w:rsidR="000E6CF3">
          <w:rPr>
            <w:noProof/>
            <w:webHidden/>
          </w:rPr>
          <w:t>120</w:t>
        </w:r>
        <w:r w:rsidR="007E1B3E">
          <w:rPr>
            <w:noProof/>
            <w:webHidden/>
          </w:rPr>
          <w:fldChar w:fldCharType="end"/>
        </w:r>
      </w:hyperlink>
    </w:p>
    <w:p w:rsidR="007E1B3E" w:rsidRDefault="00B95EE1">
      <w:pPr>
        <w:pStyle w:val="TableofFigures"/>
        <w:tabs>
          <w:tab w:val="right" w:leader="dot" w:pos="9062"/>
        </w:tabs>
        <w:rPr>
          <w:noProof/>
          <w:sz w:val="22"/>
          <w:szCs w:val="22"/>
          <w:lang w:eastAsia="de-CH"/>
        </w:rPr>
      </w:pPr>
      <w:hyperlink w:anchor="_Toc327468170" w:history="1">
        <w:r w:rsidR="007E1B3E" w:rsidRPr="00E607F9">
          <w:rPr>
            <w:rStyle w:val="Hyperlink"/>
            <w:noProof/>
            <w:lang w:val="en-US"/>
          </w:rPr>
          <w:t>Tabelle 19 - Video Performance Test Resultate</w:t>
        </w:r>
        <w:r w:rsidR="007E1B3E">
          <w:rPr>
            <w:noProof/>
            <w:webHidden/>
          </w:rPr>
          <w:tab/>
        </w:r>
        <w:r w:rsidR="007E1B3E">
          <w:rPr>
            <w:noProof/>
            <w:webHidden/>
          </w:rPr>
          <w:fldChar w:fldCharType="begin"/>
        </w:r>
        <w:r w:rsidR="007E1B3E">
          <w:rPr>
            <w:noProof/>
            <w:webHidden/>
          </w:rPr>
          <w:instrText xml:space="preserve"> PAGEREF _Toc327468170 \h </w:instrText>
        </w:r>
        <w:r w:rsidR="007E1B3E">
          <w:rPr>
            <w:noProof/>
            <w:webHidden/>
          </w:rPr>
        </w:r>
        <w:r w:rsidR="007E1B3E">
          <w:rPr>
            <w:noProof/>
            <w:webHidden/>
          </w:rPr>
          <w:fldChar w:fldCharType="separate"/>
        </w:r>
        <w:r w:rsidR="000E6CF3">
          <w:rPr>
            <w:noProof/>
            <w:webHidden/>
          </w:rPr>
          <w:t>126</w:t>
        </w:r>
        <w:r w:rsidR="007E1B3E">
          <w:rPr>
            <w:noProof/>
            <w:webHidden/>
          </w:rPr>
          <w:fldChar w:fldCharType="end"/>
        </w:r>
      </w:hyperlink>
    </w:p>
    <w:p w:rsidR="007E1B3E" w:rsidRDefault="00B95EE1">
      <w:pPr>
        <w:pStyle w:val="TableofFigures"/>
        <w:tabs>
          <w:tab w:val="right" w:leader="dot" w:pos="9062"/>
        </w:tabs>
        <w:rPr>
          <w:noProof/>
          <w:sz w:val="22"/>
          <w:szCs w:val="22"/>
          <w:lang w:eastAsia="de-CH"/>
        </w:rPr>
      </w:pPr>
      <w:hyperlink w:anchor="_Toc327468171" w:history="1">
        <w:r w:rsidR="007E1B3E" w:rsidRPr="00E607F9">
          <w:rPr>
            <w:rStyle w:val="Hyperlink"/>
            <w:noProof/>
          </w:rPr>
          <w:t>Tabelle 20 - Zusammenfassung Resultat empirischer formativer Test</w:t>
        </w:r>
        <w:r w:rsidR="007E1B3E">
          <w:rPr>
            <w:noProof/>
            <w:webHidden/>
          </w:rPr>
          <w:tab/>
        </w:r>
        <w:r w:rsidR="007E1B3E">
          <w:rPr>
            <w:noProof/>
            <w:webHidden/>
          </w:rPr>
          <w:fldChar w:fldCharType="begin"/>
        </w:r>
        <w:r w:rsidR="007E1B3E">
          <w:rPr>
            <w:noProof/>
            <w:webHidden/>
          </w:rPr>
          <w:instrText xml:space="preserve"> PAGEREF _Toc327468171 \h </w:instrText>
        </w:r>
        <w:r w:rsidR="007E1B3E">
          <w:rPr>
            <w:noProof/>
            <w:webHidden/>
          </w:rPr>
        </w:r>
        <w:r w:rsidR="007E1B3E">
          <w:rPr>
            <w:noProof/>
            <w:webHidden/>
          </w:rPr>
          <w:fldChar w:fldCharType="separate"/>
        </w:r>
        <w:r w:rsidR="000E6CF3">
          <w:rPr>
            <w:noProof/>
            <w:webHidden/>
          </w:rPr>
          <w:t>140</w:t>
        </w:r>
        <w:r w:rsidR="007E1B3E">
          <w:rPr>
            <w:noProof/>
            <w:webHidden/>
          </w:rPr>
          <w:fldChar w:fldCharType="end"/>
        </w:r>
      </w:hyperlink>
    </w:p>
    <w:p w:rsidR="007E1B3E" w:rsidRDefault="00B95EE1">
      <w:pPr>
        <w:pStyle w:val="TableofFigures"/>
        <w:tabs>
          <w:tab w:val="right" w:leader="dot" w:pos="9062"/>
        </w:tabs>
        <w:rPr>
          <w:noProof/>
          <w:sz w:val="22"/>
          <w:szCs w:val="22"/>
          <w:lang w:eastAsia="de-CH"/>
        </w:rPr>
      </w:pPr>
      <w:hyperlink w:anchor="_Toc327468172" w:history="1">
        <w:r w:rsidR="007E1B3E" w:rsidRPr="00E607F9">
          <w:rPr>
            <w:rStyle w:val="Hyperlink"/>
            <w:noProof/>
          </w:rPr>
          <w:t>Tabelle 21 - Systemtests Sprint 7</w:t>
        </w:r>
        <w:r w:rsidR="007E1B3E">
          <w:rPr>
            <w:noProof/>
            <w:webHidden/>
          </w:rPr>
          <w:tab/>
        </w:r>
        <w:r w:rsidR="007E1B3E">
          <w:rPr>
            <w:noProof/>
            <w:webHidden/>
          </w:rPr>
          <w:fldChar w:fldCharType="begin"/>
        </w:r>
        <w:r w:rsidR="007E1B3E">
          <w:rPr>
            <w:noProof/>
            <w:webHidden/>
          </w:rPr>
          <w:instrText xml:space="preserve"> PAGEREF _Toc327468172 \h </w:instrText>
        </w:r>
        <w:r w:rsidR="007E1B3E">
          <w:rPr>
            <w:noProof/>
            <w:webHidden/>
          </w:rPr>
        </w:r>
        <w:r w:rsidR="007E1B3E">
          <w:rPr>
            <w:noProof/>
            <w:webHidden/>
          </w:rPr>
          <w:fldChar w:fldCharType="separate"/>
        </w:r>
        <w:r w:rsidR="000E6CF3">
          <w:rPr>
            <w:noProof/>
            <w:webHidden/>
          </w:rPr>
          <w:t>145</w:t>
        </w:r>
        <w:r w:rsidR="007E1B3E">
          <w:rPr>
            <w:noProof/>
            <w:webHidden/>
          </w:rPr>
          <w:fldChar w:fldCharType="end"/>
        </w:r>
      </w:hyperlink>
    </w:p>
    <w:p w:rsidR="007E1B3E" w:rsidRDefault="00B95EE1">
      <w:pPr>
        <w:pStyle w:val="TableofFigures"/>
        <w:tabs>
          <w:tab w:val="right" w:leader="dot" w:pos="9062"/>
        </w:tabs>
        <w:rPr>
          <w:noProof/>
          <w:sz w:val="22"/>
          <w:szCs w:val="22"/>
          <w:lang w:eastAsia="de-CH"/>
        </w:rPr>
      </w:pPr>
      <w:hyperlink w:anchor="_Toc327468173" w:history="1">
        <w:r w:rsidR="007E1B3E" w:rsidRPr="00E607F9">
          <w:rPr>
            <w:rStyle w:val="Hyperlink"/>
            <w:noProof/>
          </w:rPr>
          <w:t>Tabelle 22 - Systemtests Sprint 8</w:t>
        </w:r>
        <w:r w:rsidR="007E1B3E">
          <w:rPr>
            <w:noProof/>
            <w:webHidden/>
          </w:rPr>
          <w:tab/>
        </w:r>
        <w:r w:rsidR="007E1B3E">
          <w:rPr>
            <w:noProof/>
            <w:webHidden/>
          </w:rPr>
          <w:fldChar w:fldCharType="begin"/>
        </w:r>
        <w:r w:rsidR="007E1B3E">
          <w:rPr>
            <w:noProof/>
            <w:webHidden/>
          </w:rPr>
          <w:instrText xml:space="preserve"> PAGEREF _Toc327468173 \h </w:instrText>
        </w:r>
        <w:r w:rsidR="007E1B3E">
          <w:rPr>
            <w:noProof/>
            <w:webHidden/>
          </w:rPr>
        </w:r>
        <w:r w:rsidR="007E1B3E">
          <w:rPr>
            <w:noProof/>
            <w:webHidden/>
          </w:rPr>
          <w:fldChar w:fldCharType="separate"/>
        </w:r>
        <w:r w:rsidR="000E6CF3">
          <w:rPr>
            <w:noProof/>
            <w:webHidden/>
          </w:rPr>
          <w:t>145</w:t>
        </w:r>
        <w:r w:rsidR="007E1B3E">
          <w:rPr>
            <w:noProof/>
            <w:webHidden/>
          </w:rPr>
          <w:fldChar w:fldCharType="end"/>
        </w:r>
      </w:hyperlink>
    </w:p>
    <w:p w:rsidR="007E1B3E" w:rsidRDefault="00B95EE1">
      <w:pPr>
        <w:pStyle w:val="TableofFigures"/>
        <w:tabs>
          <w:tab w:val="right" w:leader="dot" w:pos="9062"/>
        </w:tabs>
        <w:rPr>
          <w:noProof/>
          <w:sz w:val="22"/>
          <w:szCs w:val="22"/>
          <w:lang w:eastAsia="de-CH"/>
        </w:rPr>
      </w:pPr>
      <w:hyperlink w:anchor="_Toc327468174" w:history="1">
        <w:r w:rsidR="007E1B3E" w:rsidRPr="00E607F9">
          <w:rPr>
            <w:rStyle w:val="Hyperlink"/>
            <w:noProof/>
          </w:rPr>
          <w:t>Tabelle 23 - Systemtests Sprint 9</w:t>
        </w:r>
        <w:r w:rsidR="007E1B3E">
          <w:rPr>
            <w:noProof/>
            <w:webHidden/>
          </w:rPr>
          <w:tab/>
        </w:r>
        <w:r w:rsidR="007E1B3E">
          <w:rPr>
            <w:noProof/>
            <w:webHidden/>
          </w:rPr>
          <w:fldChar w:fldCharType="begin"/>
        </w:r>
        <w:r w:rsidR="007E1B3E">
          <w:rPr>
            <w:noProof/>
            <w:webHidden/>
          </w:rPr>
          <w:instrText xml:space="preserve"> PAGEREF _Toc327468174 \h </w:instrText>
        </w:r>
        <w:r w:rsidR="007E1B3E">
          <w:rPr>
            <w:noProof/>
            <w:webHidden/>
          </w:rPr>
        </w:r>
        <w:r w:rsidR="007E1B3E">
          <w:rPr>
            <w:noProof/>
            <w:webHidden/>
          </w:rPr>
          <w:fldChar w:fldCharType="separate"/>
        </w:r>
        <w:r w:rsidR="000E6CF3">
          <w:rPr>
            <w:noProof/>
            <w:webHidden/>
          </w:rPr>
          <w:t>146</w:t>
        </w:r>
        <w:r w:rsidR="007E1B3E">
          <w:rPr>
            <w:noProof/>
            <w:webHidden/>
          </w:rPr>
          <w:fldChar w:fldCharType="end"/>
        </w:r>
      </w:hyperlink>
    </w:p>
    <w:p w:rsidR="007E1B3E" w:rsidRDefault="00B95EE1">
      <w:pPr>
        <w:pStyle w:val="TableofFigures"/>
        <w:tabs>
          <w:tab w:val="right" w:leader="dot" w:pos="9062"/>
        </w:tabs>
        <w:rPr>
          <w:noProof/>
          <w:sz w:val="22"/>
          <w:szCs w:val="22"/>
          <w:lang w:eastAsia="de-CH"/>
        </w:rPr>
      </w:pPr>
      <w:hyperlink w:anchor="_Toc327468175" w:history="1">
        <w:r w:rsidR="007E1B3E" w:rsidRPr="00E607F9">
          <w:rPr>
            <w:rStyle w:val="Hyperlink"/>
            <w:noProof/>
          </w:rPr>
          <w:t>Tabelle 24 - Systemtests Sprint 10</w:t>
        </w:r>
        <w:r w:rsidR="007E1B3E">
          <w:rPr>
            <w:noProof/>
            <w:webHidden/>
          </w:rPr>
          <w:tab/>
        </w:r>
        <w:r w:rsidR="007E1B3E">
          <w:rPr>
            <w:noProof/>
            <w:webHidden/>
          </w:rPr>
          <w:fldChar w:fldCharType="begin"/>
        </w:r>
        <w:r w:rsidR="007E1B3E">
          <w:rPr>
            <w:noProof/>
            <w:webHidden/>
          </w:rPr>
          <w:instrText xml:space="preserve"> PAGEREF _Toc327468175 \h </w:instrText>
        </w:r>
        <w:r w:rsidR="007E1B3E">
          <w:rPr>
            <w:noProof/>
            <w:webHidden/>
          </w:rPr>
        </w:r>
        <w:r w:rsidR="007E1B3E">
          <w:rPr>
            <w:noProof/>
            <w:webHidden/>
          </w:rPr>
          <w:fldChar w:fldCharType="separate"/>
        </w:r>
        <w:r w:rsidR="000E6CF3">
          <w:rPr>
            <w:noProof/>
            <w:webHidden/>
          </w:rPr>
          <w:t>147</w:t>
        </w:r>
        <w:r w:rsidR="007E1B3E">
          <w:rPr>
            <w:noProof/>
            <w:webHidden/>
          </w:rPr>
          <w:fldChar w:fldCharType="end"/>
        </w:r>
      </w:hyperlink>
    </w:p>
    <w:p w:rsidR="007E1B3E" w:rsidRDefault="00B95EE1">
      <w:pPr>
        <w:pStyle w:val="TableofFigures"/>
        <w:tabs>
          <w:tab w:val="right" w:leader="dot" w:pos="9062"/>
        </w:tabs>
        <w:rPr>
          <w:noProof/>
          <w:sz w:val="22"/>
          <w:szCs w:val="22"/>
          <w:lang w:eastAsia="de-CH"/>
        </w:rPr>
      </w:pPr>
      <w:hyperlink w:anchor="_Toc327468176" w:history="1">
        <w:r w:rsidR="007E1B3E" w:rsidRPr="00E607F9">
          <w:rPr>
            <w:rStyle w:val="Hyperlink"/>
            <w:noProof/>
          </w:rPr>
          <w:t>Tabelle 25 - Systemtests Sprint 11</w:t>
        </w:r>
        <w:r w:rsidR="007E1B3E">
          <w:rPr>
            <w:noProof/>
            <w:webHidden/>
          </w:rPr>
          <w:tab/>
        </w:r>
        <w:r w:rsidR="007E1B3E">
          <w:rPr>
            <w:noProof/>
            <w:webHidden/>
          </w:rPr>
          <w:fldChar w:fldCharType="begin"/>
        </w:r>
        <w:r w:rsidR="007E1B3E">
          <w:rPr>
            <w:noProof/>
            <w:webHidden/>
          </w:rPr>
          <w:instrText xml:space="preserve"> PAGEREF _Toc327468176 \h </w:instrText>
        </w:r>
        <w:r w:rsidR="007E1B3E">
          <w:rPr>
            <w:noProof/>
            <w:webHidden/>
          </w:rPr>
        </w:r>
        <w:r w:rsidR="007E1B3E">
          <w:rPr>
            <w:noProof/>
            <w:webHidden/>
          </w:rPr>
          <w:fldChar w:fldCharType="separate"/>
        </w:r>
        <w:r w:rsidR="000E6CF3">
          <w:rPr>
            <w:noProof/>
            <w:webHidden/>
          </w:rPr>
          <w:t>147</w:t>
        </w:r>
        <w:r w:rsidR="007E1B3E">
          <w:rPr>
            <w:noProof/>
            <w:webHidden/>
          </w:rPr>
          <w:fldChar w:fldCharType="end"/>
        </w:r>
      </w:hyperlink>
    </w:p>
    <w:p w:rsidR="007E1B3E" w:rsidRDefault="00B95EE1">
      <w:pPr>
        <w:pStyle w:val="TableofFigures"/>
        <w:tabs>
          <w:tab w:val="right" w:leader="dot" w:pos="9062"/>
        </w:tabs>
        <w:rPr>
          <w:noProof/>
          <w:sz w:val="22"/>
          <w:szCs w:val="22"/>
          <w:lang w:eastAsia="de-CH"/>
        </w:rPr>
      </w:pPr>
      <w:hyperlink w:anchor="_Toc327468177" w:history="1">
        <w:r w:rsidR="007E1B3E" w:rsidRPr="00E607F9">
          <w:rPr>
            <w:rStyle w:val="Hyperlink"/>
            <w:noProof/>
          </w:rPr>
          <w:t>Tabelle 26 - Systemtests Sprint 12</w:t>
        </w:r>
        <w:r w:rsidR="007E1B3E">
          <w:rPr>
            <w:noProof/>
            <w:webHidden/>
          </w:rPr>
          <w:tab/>
        </w:r>
        <w:r w:rsidR="007E1B3E">
          <w:rPr>
            <w:noProof/>
            <w:webHidden/>
          </w:rPr>
          <w:fldChar w:fldCharType="begin"/>
        </w:r>
        <w:r w:rsidR="007E1B3E">
          <w:rPr>
            <w:noProof/>
            <w:webHidden/>
          </w:rPr>
          <w:instrText xml:space="preserve"> PAGEREF _Toc327468177 \h </w:instrText>
        </w:r>
        <w:r w:rsidR="007E1B3E">
          <w:rPr>
            <w:noProof/>
            <w:webHidden/>
          </w:rPr>
        </w:r>
        <w:r w:rsidR="007E1B3E">
          <w:rPr>
            <w:noProof/>
            <w:webHidden/>
          </w:rPr>
          <w:fldChar w:fldCharType="separate"/>
        </w:r>
        <w:r w:rsidR="000E6CF3">
          <w:rPr>
            <w:noProof/>
            <w:webHidden/>
          </w:rPr>
          <w:t>149</w:t>
        </w:r>
        <w:r w:rsidR="007E1B3E">
          <w:rPr>
            <w:noProof/>
            <w:webHidden/>
          </w:rPr>
          <w:fldChar w:fldCharType="end"/>
        </w:r>
      </w:hyperlink>
    </w:p>
    <w:p w:rsidR="007E1B3E" w:rsidRDefault="00B95EE1">
      <w:pPr>
        <w:pStyle w:val="TableofFigures"/>
        <w:tabs>
          <w:tab w:val="right" w:leader="dot" w:pos="9062"/>
        </w:tabs>
        <w:rPr>
          <w:noProof/>
          <w:sz w:val="22"/>
          <w:szCs w:val="22"/>
          <w:lang w:eastAsia="de-CH"/>
        </w:rPr>
      </w:pPr>
      <w:hyperlink w:anchor="_Toc327468178" w:history="1">
        <w:r w:rsidR="007E1B3E" w:rsidRPr="00E607F9">
          <w:rPr>
            <w:rStyle w:val="Hyperlink"/>
            <w:noProof/>
          </w:rPr>
          <w:t>Tabelle 27 - Systemtests Sprint 13</w:t>
        </w:r>
        <w:r w:rsidR="007E1B3E">
          <w:rPr>
            <w:noProof/>
            <w:webHidden/>
          </w:rPr>
          <w:tab/>
        </w:r>
        <w:r w:rsidR="007E1B3E">
          <w:rPr>
            <w:noProof/>
            <w:webHidden/>
          </w:rPr>
          <w:fldChar w:fldCharType="begin"/>
        </w:r>
        <w:r w:rsidR="007E1B3E">
          <w:rPr>
            <w:noProof/>
            <w:webHidden/>
          </w:rPr>
          <w:instrText xml:space="preserve"> PAGEREF _Toc327468178 \h </w:instrText>
        </w:r>
        <w:r w:rsidR="007E1B3E">
          <w:rPr>
            <w:noProof/>
            <w:webHidden/>
          </w:rPr>
        </w:r>
        <w:r w:rsidR="007E1B3E">
          <w:rPr>
            <w:noProof/>
            <w:webHidden/>
          </w:rPr>
          <w:fldChar w:fldCharType="separate"/>
        </w:r>
        <w:r w:rsidR="000E6CF3">
          <w:rPr>
            <w:noProof/>
            <w:webHidden/>
          </w:rPr>
          <w:t>150</w:t>
        </w:r>
        <w:r w:rsidR="007E1B3E">
          <w:rPr>
            <w:noProof/>
            <w:webHidden/>
          </w:rPr>
          <w:fldChar w:fldCharType="end"/>
        </w:r>
      </w:hyperlink>
    </w:p>
    <w:p w:rsidR="007E1B3E" w:rsidRDefault="00B95EE1">
      <w:pPr>
        <w:pStyle w:val="TableofFigures"/>
        <w:tabs>
          <w:tab w:val="right" w:leader="dot" w:pos="9062"/>
        </w:tabs>
        <w:rPr>
          <w:noProof/>
          <w:sz w:val="22"/>
          <w:szCs w:val="22"/>
          <w:lang w:eastAsia="de-CH"/>
        </w:rPr>
      </w:pPr>
      <w:hyperlink w:anchor="_Toc327468179" w:history="1">
        <w:r w:rsidR="007E1B3E" w:rsidRPr="00E607F9">
          <w:rPr>
            <w:rStyle w:val="Hyperlink"/>
            <w:noProof/>
          </w:rPr>
          <w:t>Tabelle 28 - Systemtests Sprint 14</w:t>
        </w:r>
        <w:r w:rsidR="007E1B3E">
          <w:rPr>
            <w:noProof/>
            <w:webHidden/>
          </w:rPr>
          <w:tab/>
        </w:r>
        <w:r w:rsidR="007E1B3E">
          <w:rPr>
            <w:noProof/>
            <w:webHidden/>
          </w:rPr>
          <w:fldChar w:fldCharType="begin"/>
        </w:r>
        <w:r w:rsidR="007E1B3E">
          <w:rPr>
            <w:noProof/>
            <w:webHidden/>
          </w:rPr>
          <w:instrText xml:space="preserve"> PAGEREF _Toc327468179 \h </w:instrText>
        </w:r>
        <w:r w:rsidR="007E1B3E">
          <w:rPr>
            <w:noProof/>
            <w:webHidden/>
          </w:rPr>
        </w:r>
        <w:r w:rsidR="007E1B3E">
          <w:rPr>
            <w:noProof/>
            <w:webHidden/>
          </w:rPr>
          <w:fldChar w:fldCharType="separate"/>
        </w:r>
        <w:r w:rsidR="000E6CF3">
          <w:rPr>
            <w:noProof/>
            <w:webHidden/>
          </w:rPr>
          <w:t>151</w:t>
        </w:r>
        <w:r w:rsidR="007E1B3E">
          <w:rPr>
            <w:noProof/>
            <w:webHidden/>
          </w:rPr>
          <w:fldChar w:fldCharType="end"/>
        </w:r>
      </w:hyperlink>
    </w:p>
    <w:p w:rsidR="007E1B3E" w:rsidRDefault="00B95EE1">
      <w:pPr>
        <w:pStyle w:val="TableofFigures"/>
        <w:tabs>
          <w:tab w:val="right" w:leader="dot" w:pos="9062"/>
        </w:tabs>
        <w:rPr>
          <w:noProof/>
          <w:sz w:val="22"/>
          <w:szCs w:val="22"/>
          <w:lang w:eastAsia="de-CH"/>
        </w:rPr>
      </w:pPr>
      <w:hyperlink w:anchor="_Toc327468180" w:history="1">
        <w:r w:rsidR="007E1B3E" w:rsidRPr="00E607F9">
          <w:rPr>
            <w:rStyle w:val="Hyperlink"/>
            <w:noProof/>
          </w:rPr>
          <w:t>Tabelle 29 - Systemtests Sprint 15/16</w:t>
        </w:r>
        <w:r w:rsidR="007E1B3E">
          <w:rPr>
            <w:noProof/>
            <w:webHidden/>
          </w:rPr>
          <w:tab/>
        </w:r>
        <w:r w:rsidR="007E1B3E">
          <w:rPr>
            <w:noProof/>
            <w:webHidden/>
          </w:rPr>
          <w:fldChar w:fldCharType="begin"/>
        </w:r>
        <w:r w:rsidR="007E1B3E">
          <w:rPr>
            <w:noProof/>
            <w:webHidden/>
          </w:rPr>
          <w:instrText xml:space="preserve"> PAGEREF _Toc327468180 \h </w:instrText>
        </w:r>
        <w:r w:rsidR="007E1B3E">
          <w:rPr>
            <w:noProof/>
            <w:webHidden/>
          </w:rPr>
        </w:r>
        <w:r w:rsidR="007E1B3E">
          <w:rPr>
            <w:noProof/>
            <w:webHidden/>
          </w:rPr>
          <w:fldChar w:fldCharType="separate"/>
        </w:r>
        <w:r w:rsidR="000E6CF3">
          <w:rPr>
            <w:noProof/>
            <w:webHidden/>
          </w:rPr>
          <w:t>153</w:t>
        </w:r>
        <w:r w:rsidR="007E1B3E">
          <w:rPr>
            <w:noProof/>
            <w:webHidden/>
          </w:rPr>
          <w:fldChar w:fldCharType="end"/>
        </w:r>
      </w:hyperlink>
    </w:p>
    <w:p w:rsidR="007E1B3E" w:rsidRDefault="00B95EE1">
      <w:pPr>
        <w:pStyle w:val="TableofFigures"/>
        <w:tabs>
          <w:tab w:val="right" w:leader="dot" w:pos="9062"/>
        </w:tabs>
        <w:rPr>
          <w:noProof/>
          <w:sz w:val="22"/>
          <w:szCs w:val="22"/>
          <w:lang w:eastAsia="de-CH"/>
        </w:rPr>
      </w:pPr>
      <w:hyperlink w:anchor="_Toc327468181" w:history="1">
        <w:r w:rsidR="007E1B3E" w:rsidRPr="00E607F9">
          <w:rPr>
            <w:rStyle w:val="Hyperlink"/>
            <w:noProof/>
            <w:lang w:val="en-US"/>
          </w:rPr>
          <w:t>Tabelle 30 - Lines of Code (LOC)</w:t>
        </w:r>
        <w:r w:rsidR="007E1B3E">
          <w:rPr>
            <w:noProof/>
            <w:webHidden/>
          </w:rPr>
          <w:tab/>
        </w:r>
        <w:r w:rsidR="007E1B3E">
          <w:rPr>
            <w:noProof/>
            <w:webHidden/>
          </w:rPr>
          <w:fldChar w:fldCharType="begin"/>
        </w:r>
        <w:r w:rsidR="007E1B3E">
          <w:rPr>
            <w:noProof/>
            <w:webHidden/>
          </w:rPr>
          <w:instrText xml:space="preserve"> PAGEREF _Toc327468181 \h </w:instrText>
        </w:r>
        <w:r w:rsidR="007E1B3E">
          <w:rPr>
            <w:noProof/>
            <w:webHidden/>
          </w:rPr>
        </w:r>
        <w:r w:rsidR="007E1B3E">
          <w:rPr>
            <w:noProof/>
            <w:webHidden/>
          </w:rPr>
          <w:fldChar w:fldCharType="separate"/>
        </w:r>
        <w:r w:rsidR="000E6CF3">
          <w:rPr>
            <w:noProof/>
            <w:webHidden/>
          </w:rPr>
          <w:t>162</w:t>
        </w:r>
        <w:r w:rsidR="007E1B3E">
          <w:rPr>
            <w:noProof/>
            <w:webHidden/>
          </w:rPr>
          <w:fldChar w:fldCharType="end"/>
        </w:r>
      </w:hyperlink>
    </w:p>
    <w:p w:rsidR="007E1B3E" w:rsidRDefault="00B95EE1">
      <w:pPr>
        <w:pStyle w:val="TableofFigures"/>
        <w:tabs>
          <w:tab w:val="right" w:leader="dot" w:pos="9062"/>
        </w:tabs>
        <w:rPr>
          <w:noProof/>
          <w:sz w:val="22"/>
          <w:szCs w:val="22"/>
          <w:lang w:eastAsia="de-CH"/>
        </w:rPr>
      </w:pPr>
      <w:hyperlink w:anchor="_Toc327468182" w:history="1">
        <w:r w:rsidR="007E1B3E" w:rsidRPr="00E607F9">
          <w:rPr>
            <w:rStyle w:val="Hyperlink"/>
            <w:noProof/>
          </w:rPr>
          <w:t>Tabelle 31 - Annotationen und Kommentare Code Review 19.04.2012</w:t>
        </w:r>
        <w:r w:rsidR="007E1B3E">
          <w:rPr>
            <w:noProof/>
            <w:webHidden/>
          </w:rPr>
          <w:tab/>
        </w:r>
        <w:r w:rsidR="007E1B3E">
          <w:rPr>
            <w:noProof/>
            <w:webHidden/>
          </w:rPr>
          <w:fldChar w:fldCharType="begin"/>
        </w:r>
        <w:r w:rsidR="007E1B3E">
          <w:rPr>
            <w:noProof/>
            <w:webHidden/>
          </w:rPr>
          <w:instrText xml:space="preserve"> PAGEREF _Toc327468182 \h </w:instrText>
        </w:r>
        <w:r w:rsidR="007E1B3E">
          <w:rPr>
            <w:noProof/>
            <w:webHidden/>
          </w:rPr>
        </w:r>
        <w:r w:rsidR="007E1B3E">
          <w:rPr>
            <w:noProof/>
            <w:webHidden/>
          </w:rPr>
          <w:fldChar w:fldCharType="separate"/>
        </w:r>
        <w:r w:rsidR="000E6CF3">
          <w:rPr>
            <w:noProof/>
            <w:webHidden/>
          </w:rPr>
          <w:t>176</w:t>
        </w:r>
        <w:r w:rsidR="007E1B3E">
          <w:rPr>
            <w:noProof/>
            <w:webHidden/>
          </w:rPr>
          <w:fldChar w:fldCharType="end"/>
        </w:r>
      </w:hyperlink>
    </w:p>
    <w:p w:rsidR="007E1B3E" w:rsidRDefault="00B95EE1">
      <w:pPr>
        <w:pStyle w:val="TableofFigures"/>
        <w:tabs>
          <w:tab w:val="right" w:leader="dot" w:pos="9062"/>
        </w:tabs>
        <w:rPr>
          <w:noProof/>
          <w:sz w:val="22"/>
          <w:szCs w:val="22"/>
          <w:lang w:eastAsia="de-CH"/>
        </w:rPr>
      </w:pPr>
      <w:hyperlink w:anchor="_Toc327468183" w:history="1">
        <w:r w:rsidR="007E1B3E" w:rsidRPr="00E607F9">
          <w:rPr>
            <w:rStyle w:val="Hyperlink"/>
            <w:noProof/>
          </w:rPr>
          <w:t>Tabelle 32 - Annotationen und Kommentare Code Review 03.05.2012</w:t>
        </w:r>
        <w:r w:rsidR="007E1B3E">
          <w:rPr>
            <w:noProof/>
            <w:webHidden/>
          </w:rPr>
          <w:tab/>
        </w:r>
        <w:r w:rsidR="007E1B3E">
          <w:rPr>
            <w:noProof/>
            <w:webHidden/>
          </w:rPr>
          <w:fldChar w:fldCharType="begin"/>
        </w:r>
        <w:r w:rsidR="007E1B3E">
          <w:rPr>
            <w:noProof/>
            <w:webHidden/>
          </w:rPr>
          <w:instrText xml:space="preserve"> PAGEREF _Toc327468183 \h </w:instrText>
        </w:r>
        <w:r w:rsidR="007E1B3E">
          <w:rPr>
            <w:noProof/>
            <w:webHidden/>
          </w:rPr>
        </w:r>
        <w:r w:rsidR="007E1B3E">
          <w:rPr>
            <w:noProof/>
            <w:webHidden/>
          </w:rPr>
          <w:fldChar w:fldCharType="separate"/>
        </w:r>
        <w:r w:rsidR="000E6CF3">
          <w:rPr>
            <w:noProof/>
            <w:webHidden/>
          </w:rPr>
          <w:t>178</w:t>
        </w:r>
        <w:r w:rsidR="007E1B3E">
          <w:rPr>
            <w:noProof/>
            <w:webHidden/>
          </w:rPr>
          <w:fldChar w:fldCharType="end"/>
        </w:r>
      </w:hyperlink>
    </w:p>
    <w:p w:rsidR="007E1B3E" w:rsidRDefault="00B95EE1">
      <w:pPr>
        <w:pStyle w:val="TableofFigures"/>
        <w:tabs>
          <w:tab w:val="right" w:leader="dot" w:pos="9062"/>
        </w:tabs>
        <w:rPr>
          <w:noProof/>
          <w:sz w:val="22"/>
          <w:szCs w:val="22"/>
          <w:lang w:eastAsia="de-CH"/>
        </w:rPr>
      </w:pPr>
      <w:hyperlink w:anchor="_Toc327468184" w:history="1">
        <w:r w:rsidR="007E1B3E" w:rsidRPr="00E607F9">
          <w:rPr>
            <w:rStyle w:val="Hyperlink"/>
            <w:noProof/>
          </w:rPr>
          <w:t>Tabelle 33 - Annotationen und Kommentare Code Review 05.06.2012</w:t>
        </w:r>
        <w:r w:rsidR="007E1B3E">
          <w:rPr>
            <w:noProof/>
            <w:webHidden/>
          </w:rPr>
          <w:tab/>
        </w:r>
        <w:r w:rsidR="007E1B3E">
          <w:rPr>
            <w:noProof/>
            <w:webHidden/>
          </w:rPr>
          <w:fldChar w:fldCharType="begin"/>
        </w:r>
        <w:r w:rsidR="007E1B3E">
          <w:rPr>
            <w:noProof/>
            <w:webHidden/>
          </w:rPr>
          <w:instrText xml:space="preserve"> PAGEREF _Toc327468184 \h </w:instrText>
        </w:r>
        <w:r w:rsidR="007E1B3E">
          <w:rPr>
            <w:noProof/>
            <w:webHidden/>
          </w:rPr>
        </w:r>
        <w:r w:rsidR="007E1B3E">
          <w:rPr>
            <w:noProof/>
            <w:webHidden/>
          </w:rPr>
          <w:fldChar w:fldCharType="separate"/>
        </w:r>
        <w:r w:rsidR="000E6CF3">
          <w:rPr>
            <w:noProof/>
            <w:webHidden/>
          </w:rPr>
          <w:t>180</w:t>
        </w:r>
        <w:r w:rsidR="007E1B3E">
          <w:rPr>
            <w:noProof/>
            <w:webHidden/>
          </w:rPr>
          <w:fldChar w:fldCharType="end"/>
        </w:r>
      </w:hyperlink>
    </w:p>
    <w:p w:rsidR="007E1B3E" w:rsidRDefault="00B95EE1">
      <w:pPr>
        <w:pStyle w:val="TableofFigures"/>
        <w:tabs>
          <w:tab w:val="right" w:leader="dot" w:pos="9062"/>
        </w:tabs>
        <w:rPr>
          <w:noProof/>
          <w:sz w:val="22"/>
          <w:szCs w:val="22"/>
          <w:lang w:eastAsia="de-CH"/>
        </w:rPr>
      </w:pPr>
      <w:hyperlink w:anchor="_Toc327468185" w:history="1">
        <w:r w:rsidR="007E1B3E" w:rsidRPr="00E607F9">
          <w:rPr>
            <w:rStyle w:val="Hyperlink"/>
            <w:noProof/>
          </w:rPr>
          <w:t>Tabelle 34 - Aufwand Übersicht</w:t>
        </w:r>
        <w:r w:rsidR="007E1B3E">
          <w:rPr>
            <w:noProof/>
            <w:webHidden/>
          </w:rPr>
          <w:tab/>
        </w:r>
        <w:r w:rsidR="007E1B3E">
          <w:rPr>
            <w:noProof/>
            <w:webHidden/>
          </w:rPr>
          <w:fldChar w:fldCharType="begin"/>
        </w:r>
        <w:r w:rsidR="007E1B3E">
          <w:rPr>
            <w:noProof/>
            <w:webHidden/>
          </w:rPr>
          <w:instrText xml:space="preserve"> PAGEREF _Toc327468185 \h </w:instrText>
        </w:r>
        <w:r w:rsidR="007E1B3E">
          <w:rPr>
            <w:noProof/>
            <w:webHidden/>
          </w:rPr>
        </w:r>
        <w:r w:rsidR="007E1B3E">
          <w:rPr>
            <w:noProof/>
            <w:webHidden/>
          </w:rPr>
          <w:fldChar w:fldCharType="separate"/>
        </w:r>
        <w:r w:rsidR="000E6CF3">
          <w:rPr>
            <w:noProof/>
            <w:webHidden/>
          </w:rPr>
          <w:t>204</w:t>
        </w:r>
        <w:r w:rsidR="007E1B3E">
          <w:rPr>
            <w:noProof/>
            <w:webHidden/>
          </w:rPr>
          <w:fldChar w:fldCharType="end"/>
        </w:r>
      </w:hyperlink>
    </w:p>
    <w:p w:rsidR="007E1B3E" w:rsidRDefault="00B95EE1">
      <w:pPr>
        <w:pStyle w:val="TableofFigures"/>
        <w:tabs>
          <w:tab w:val="right" w:leader="dot" w:pos="9062"/>
        </w:tabs>
        <w:rPr>
          <w:noProof/>
          <w:sz w:val="22"/>
          <w:szCs w:val="22"/>
          <w:lang w:eastAsia="de-CH"/>
        </w:rPr>
      </w:pPr>
      <w:hyperlink w:anchor="_Toc327468186" w:history="1">
        <w:r w:rsidR="007E1B3E" w:rsidRPr="00E607F9">
          <w:rPr>
            <w:rStyle w:val="Hyperlink"/>
            <w:noProof/>
          </w:rPr>
          <w:t>Tabelle 35 - Tickets Sprint 1</w:t>
        </w:r>
        <w:r w:rsidR="007E1B3E">
          <w:rPr>
            <w:noProof/>
            <w:webHidden/>
          </w:rPr>
          <w:tab/>
        </w:r>
        <w:r w:rsidR="007E1B3E">
          <w:rPr>
            <w:noProof/>
            <w:webHidden/>
          </w:rPr>
          <w:fldChar w:fldCharType="begin"/>
        </w:r>
        <w:r w:rsidR="007E1B3E">
          <w:rPr>
            <w:noProof/>
            <w:webHidden/>
          </w:rPr>
          <w:instrText xml:space="preserve"> PAGEREF _Toc327468186 \h </w:instrText>
        </w:r>
        <w:r w:rsidR="007E1B3E">
          <w:rPr>
            <w:noProof/>
            <w:webHidden/>
          </w:rPr>
        </w:r>
        <w:r w:rsidR="007E1B3E">
          <w:rPr>
            <w:noProof/>
            <w:webHidden/>
          </w:rPr>
          <w:fldChar w:fldCharType="separate"/>
        </w:r>
        <w:r w:rsidR="000E6CF3">
          <w:rPr>
            <w:noProof/>
            <w:webHidden/>
          </w:rPr>
          <w:t>205</w:t>
        </w:r>
        <w:r w:rsidR="007E1B3E">
          <w:rPr>
            <w:noProof/>
            <w:webHidden/>
          </w:rPr>
          <w:fldChar w:fldCharType="end"/>
        </w:r>
      </w:hyperlink>
    </w:p>
    <w:p w:rsidR="007E1B3E" w:rsidRDefault="00B95EE1">
      <w:pPr>
        <w:pStyle w:val="TableofFigures"/>
        <w:tabs>
          <w:tab w:val="right" w:leader="dot" w:pos="9062"/>
        </w:tabs>
        <w:rPr>
          <w:noProof/>
          <w:sz w:val="22"/>
          <w:szCs w:val="22"/>
          <w:lang w:eastAsia="de-CH"/>
        </w:rPr>
      </w:pPr>
      <w:hyperlink w:anchor="_Toc327468187" w:history="1">
        <w:r w:rsidR="007E1B3E" w:rsidRPr="00E607F9">
          <w:rPr>
            <w:rStyle w:val="Hyperlink"/>
            <w:noProof/>
          </w:rPr>
          <w:t>Tabelle 36 - Tickets Sprint 2</w:t>
        </w:r>
        <w:r w:rsidR="007E1B3E">
          <w:rPr>
            <w:noProof/>
            <w:webHidden/>
          </w:rPr>
          <w:tab/>
        </w:r>
        <w:r w:rsidR="007E1B3E">
          <w:rPr>
            <w:noProof/>
            <w:webHidden/>
          </w:rPr>
          <w:fldChar w:fldCharType="begin"/>
        </w:r>
        <w:r w:rsidR="007E1B3E">
          <w:rPr>
            <w:noProof/>
            <w:webHidden/>
          </w:rPr>
          <w:instrText xml:space="preserve"> PAGEREF _Toc327468187 \h </w:instrText>
        </w:r>
        <w:r w:rsidR="007E1B3E">
          <w:rPr>
            <w:noProof/>
            <w:webHidden/>
          </w:rPr>
        </w:r>
        <w:r w:rsidR="007E1B3E">
          <w:rPr>
            <w:noProof/>
            <w:webHidden/>
          </w:rPr>
          <w:fldChar w:fldCharType="separate"/>
        </w:r>
        <w:r w:rsidR="000E6CF3">
          <w:rPr>
            <w:noProof/>
            <w:webHidden/>
          </w:rPr>
          <w:t>206</w:t>
        </w:r>
        <w:r w:rsidR="007E1B3E">
          <w:rPr>
            <w:noProof/>
            <w:webHidden/>
          </w:rPr>
          <w:fldChar w:fldCharType="end"/>
        </w:r>
      </w:hyperlink>
    </w:p>
    <w:p w:rsidR="007E1B3E" w:rsidRDefault="00B95EE1">
      <w:pPr>
        <w:pStyle w:val="TableofFigures"/>
        <w:tabs>
          <w:tab w:val="right" w:leader="dot" w:pos="9062"/>
        </w:tabs>
        <w:rPr>
          <w:noProof/>
          <w:sz w:val="22"/>
          <w:szCs w:val="22"/>
          <w:lang w:eastAsia="de-CH"/>
        </w:rPr>
      </w:pPr>
      <w:hyperlink w:anchor="_Toc327468188" w:history="1">
        <w:r w:rsidR="007E1B3E" w:rsidRPr="00E607F9">
          <w:rPr>
            <w:rStyle w:val="Hyperlink"/>
            <w:noProof/>
          </w:rPr>
          <w:t>Tabelle 37 - Tickets Sprints 3</w:t>
        </w:r>
        <w:r w:rsidR="007E1B3E">
          <w:rPr>
            <w:noProof/>
            <w:webHidden/>
          </w:rPr>
          <w:tab/>
        </w:r>
        <w:r w:rsidR="007E1B3E">
          <w:rPr>
            <w:noProof/>
            <w:webHidden/>
          </w:rPr>
          <w:fldChar w:fldCharType="begin"/>
        </w:r>
        <w:r w:rsidR="007E1B3E">
          <w:rPr>
            <w:noProof/>
            <w:webHidden/>
          </w:rPr>
          <w:instrText xml:space="preserve"> PAGEREF _Toc327468188 \h </w:instrText>
        </w:r>
        <w:r w:rsidR="007E1B3E">
          <w:rPr>
            <w:noProof/>
            <w:webHidden/>
          </w:rPr>
        </w:r>
        <w:r w:rsidR="007E1B3E">
          <w:rPr>
            <w:noProof/>
            <w:webHidden/>
          </w:rPr>
          <w:fldChar w:fldCharType="separate"/>
        </w:r>
        <w:r w:rsidR="000E6CF3">
          <w:rPr>
            <w:noProof/>
            <w:webHidden/>
          </w:rPr>
          <w:t>206</w:t>
        </w:r>
        <w:r w:rsidR="007E1B3E">
          <w:rPr>
            <w:noProof/>
            <w:webHidden/>
          </w:rPr>
          <w:fldChar w:fldCharType="end"/>
        </w:r>
      </w:hyperlink>
    </w:p>
    <w:p w:rsidR="007E1B3E" w:rsidRDefault="00B95EE1">
      <w:pPr>
        <w:pStyle w:val="TableofFigures"/>
        <w:tabs>
          <w:tab w:val="right" w:leader="dot" w:pos="9062"/>
        </w:tabs>
        <w:rPr>
          <w:noProof/>
          <w:sz w:val="22"/>
          <w:szCs w:val="22"/>
          <w:lang w:eastAsia="de-CH"/>
        </w:rPr>
      </w:pPr>
      <w:hyperlink w:anchor="_Toc327468189" w:history="1">
        <w:r w:rsidR="007E1B3E" w:rsidRPr="00E607F9">
          <w:rPr>
            <w:rStyle w:val="Hyperlink"/>
            <w:noProof/>
          </w:rPr>
          <w:t>Tabelle 38 - Tickets Sprint 4</w:t>
        </w:r>
        <w:r w:rsidR="007E1B3E">
          <w:rPr>
            <w:noProof/>
            <w:webHidden/>
          </w:rPr>
          <w:tab/>
        </w:r>
        <w:r w:rsidR="007E1B3E">
          <w:rPr>
            <w:noProof/>
            <w:webHidden/>
          </w:rPr>
          <w:fldChar w:fldCharType="begin"/>
        </w:r>
        <w:r w:rsidR="007E1B3E">
          <w:rPr>
            <w:noProof/>
            <w:webHidden/>
          </w:rPr>
          <w:instrText xml:space="preserve"> PAGEREF _Toc327468189 \h </w:instrText>
        </w:r>
        <w:r w:rsidR="007E1B3E">
          <w:rPr>
            <w:noProof/>
            <w:webHidden/>
          </w:rPr>
        </w:r>
        <w:r w:rsidR="007E1B3E">
          <w:rPr>
            <w:noProof/>
            <w:webHidden/>
          </w:rPr>
          <w:fldChar w:fldCharType="separate"/>
        </w:r>
        <w:r w:rsidR="000E6CF3">
          <w:rPr>
            <w:noProof/>
            <w:webHidden/>
          </w:rPr>
          <w:t>207</w:t>
        </w:r>
        <w:r w:rsidR="007E1B3E">
          <w:rPr>
            <w:noProof/>
            <w:webHidden/>
          </w:rPr>
          <w:fldChar w:fldCharType="end"/>
        </w:r>
      </w:hyperlink>
    </w:p>
    <w:p w:rsidR="007E1B3E" w:rsidRDefault="00B95EE1">
      <w:pPr>
        <w:pStyle w:val="TableofFigures"/>
        <w:tabs>
          <w:tab w:val="right" w:leader="dot" w:pos="9062"/>
        </w:tabs>
        <w:rPr>
          <w:noProof/>
          <w:sz w:val="22"/>
          <w:szCs w:val="22"/>
          <w:lang w:eastAsia="de-CH"/>
        </w:rPr>
      </w:pPr>
      <w:hyperlink w:anchor="_Toc327468190" w:history="1">
        <w:r w:rsidR="007E1B3E" w:rsidRPr="00E607F9">
          <w:rPr>
            <w:rStyle w:val="Hyperlink"/>
            <w:noProof/>
          </w:rPr>
          <w:t>Tabelle 39 - Tickets Sprint 5</w:t>
        </w:r>
        <w:r w:rsidR="007E1B3E">
          <w:rPr>
            <w:noProof/>
            <w:webHidden/>
          </w:rPr>
          <w:tab/>
        </w:r>
        <w:r w:rsidR="007E1B3E">
          <w:rPr>
            <w:noProof/>
            <w:webHidden/>
          </w:rPr>
          <w:fldChar w:fldCharType="begin"/>
        </w:r>
        <w:r w:rsidR="007E1B3E">
          <w:rPr>
            <w:noProof/>
            <w:webHidden/>
          </w:rPr>
          <w:instrText xml:space="preserve"> PAGEREF _Toc327468190 \h </w:instrText>
        </w:r>
        <w:r w:rsidR="007E1B3E">
          <w:rPr>
            <w:noProof/>
            <w:webHidden/>
          </w:rPr>
        </w:r>
        <w:r w:rsidR="007E1B3E">
          <w:rPr>
            <w:noProof/>
            <w:webHidden/>
          </w:rPr>
          <w:fldChar w:fldCharType="separate"/>
        </w:r>
        <w:r w:rsidR="000E6CF3">
          <w:rPr>
            <w:noProof/>
            <w:webHidden/>
          </w:rPr>
          <w:t>207</w:t>
        </w:r>
        <w:r w:rsidR="007E1B3E">
          <w:rPr>
            <w:noProof/>
            <w:webHidden/>
          </w:rPr>
          <w:fldChar w:fldCharType="end"/>
        </w:r>
      </w:hyperlink>
    </w:p>
    <w:p w:rsidR="007E1B3E" w:rsidRDefault="00B95EE1">
      <w:pPr>
        <w:pStyle w:val="TableofFigures"/>
        <w:tabs>
          <w:tab w:val="right" w:leader="dot" w:pos="9062"/>
        </w:tabs>
        <w:rPr>
          <w:noProof/>
          <w:sz w:val="22"/>
          <w:szCs w:val="22"/>
          <w:lang w:eastAsia="de-CH"/>
        </w:rPr>
      </w:pPr>
      <w:hyperlink w:anchor="_Toc327468191" w:history="1">
        <w:r w:rsidR="007E1B3E" w:rsidRPr="00E607F9">
          <w:rPr>
            <w:rStyle w:val="Hyperlink"/>
            <w:noProof/>
          </w:rPr>
          <w:t>Tabelle 40 - Tickets Sprint 6</w:t>
        </w:r>
        <w:r w:rsidR="007E1B3E">
          <w:rPr>
            <w:noProof/>
            <w:webHidden/>
          </w:rPr>
          <w:tab/>
        </w:r>
        <w:r w:rsidR="007E1B3E">
          <w:rPr>
            <w:noProof/>
            <w:webHidden/>
          </w:rPr>
          <w:fldChar w:fldCharType="begin"/>
        </w:r>
        <w:r w:rsidR="007E1B3E">
          <w:rPr>
            <w:noProof/>
            <w:webHidden/>
          </w:rPr>
          <w:instrText xml:space="preserve"> PAGEREF _Toc327468191 \h </w:instrText>
        </w:r>
        <w:r w:rsidR="007E1B3E">
          <w:rPr>
            <w:noProof/>
            <w:webHidden/>
          </w:rPr>
        </w:r>
        <w:r w:rsidR="007E1B3E">
          <w:rPr>
            <w:noProof/>
            <w:webHidden/>
          </w:rPr>
          <w:fldChar w:fldCharType="separate"/>
        </w:r>
        <w:r w:rsidR="000E6CF3">
          <w:rPr>
            <w:noProof/>
            <w:webHidden/>
          </w:rPr>
          <w:t>208</w:t>
        </w:r>
        <w:r w:rsidR="007E1B3E">
          <w:rPr>
            <w:noProof/>
            <w:webHidden/>
          </w:rPr>
          <w:fldChar w:fldCharType="end"/>
        </w:r>
      </w:hyperlink>
    </w:p>
    <w:p w:rsidR="007E1B3E" w:rsidRDefault="00B95EE1">
      <w:pPr>
        <w:pStyle w:val="TableofFigures"/>
        <w:tabs>
          <w:tab w:val="right" w:leader="dot" w:pos="9062"/>
        </w:tabs>
        <w:rPr>
          <w:noProof/>
          <w:sz w:val="22"/>
          <w:szCs w:val="22"/>
          <w:lang w:eastAsia="de-CH"/>
        </w:rPr>
      </w:pPr>
      <w:hyperlink w:anchor="_Toc327468192" w:history="1">
        <w:r w:rsidR="007E1B3E" w:rsidRPr="00E607F9">
          <w:rPr>
            <w:rStyle w:val="Hyperlink"/>
            <w:noProof/>
          </w:rPr>
          <w:t>Tabelle 41 - Tickets Sprint 7</w:t>
        </w:r>
        <w:r w:rsidR="007E1B3E">
          <w:rPr>
            <w:noProof/>
            <w:webHidden/>
          </w:rPr>
          <w:tab/>
        </w:r>
        <w:r w:rsidR="007E1B3E">
          <w:rPr>
            <w:noProof/>
            <w:webHidden/>
          </w:rPr>
          <w:fldChar w:fldCharType="begin"/>
        </w:r>
        <w:r w:rsidR="007E1B3E">
          <w:rPr>
            <w:noProof/>
            <w:webHidden/>
          </w:rPr>
          <w:instrText xml:space="preserve"> PAGEREF _Toc327468192 \h </w:instrText>
        </w:r>
        <w:r w:rsidR="007E1B3E">
          <w:rPr>
            <w:noProof/>
            <w:webHidden/>
          </w:rPr>
        </w:r>
        <w:r w:rsidR="007E1B3E">
          <w:rPr>
            <w:noProof/>
            <w:webHidden/>
          </w:rPr>
          <w:fldChar w:fldCharType="separate"/>
        </w:r>
        <w:r w:rsidR="000E6CF3">
          <w:rPr>
            <w:noProof/>
            <w:webHidden/>
          </w:rPr>
          <w:t>209</w:t>
        </w:r>
        <w:r w:rsidR="007E1B3E">
          <w:rPr>
            <w:noProof/>
            <w:webHidden/>
          </w:rPr>
          <w:fldChar w:fldCharType="end"/>
        </w:r>
      </w:hyperlink>
    </w:p>
    <w:p w:rsidR="007E1B3E" w:rsidRDefault="00B95EE1">
      <w:pPr>
        <w:pStyle w:val="TableofFigures"/>
        <w:tabs>
          <w:tab w:val="right" w:leader="dot" w:pos="9062"/>
        </w:tabs>
        <w:rPr>
          <w:noProof/>
          <w:sz w:val="22"/>
          <w:szCs w:val="22"/>
          <w:lang w:eastAsia="de-CH"/>
        </w:rPr>
      </w:pPr>
      <w:hyperlink w:anchor="_Toc327468193" w:history="1">
        <w:r w:rsidR="007E1B3E" w:rsidRPr="00E607F9">
          <w:rPr>
            <w:rStyle w:val="Hyperlink"/>
            <w:noProof/>
          </w:rPr>
          <w:t>Tabelle 42 - Tickets Sprint 8</w:t>
        </w:r>
        <w:r w:rsidR="007E1B3E">
          <w:rPr>
            <w:noProof/>
            <w:webHidden/>
          </w:rPr>
          <w:tab/>
        </w:r>
        <w:r w:rsidR="007E1B3E">
          <w:rPr>
            <w:noProof/>
            <w:webHidden/>
          </w:rPr>
          <w:fldChar w:fldCharType="begin"/>
        </w:r>
        <w:r w:rsidR="007E1B3E">
          <w:rPr>
            <w:noProof/>
            <w:webHidden/>
          </w:rPr>
          <w:instrText xml:space="preserve"> PAGEREF _Toc327468193 \h </w:instrText>
        </w:r>
        <w:r w:rsidR="007E1B3E">
          <w:rPr>
            <w:noProof/>
            <w:webHidden/>
          </w:rPr>
        </w:r>
        <w:r w:rsidR="007E1B3E">
          <w:rPr>
            <w:noProof/>
            <w:webHidden/>
          </w:rPr>
          <w:fldChar w:fldCharType="separate"/>
        </w:r>
        <w:r w:rsidR="000E6CF3">
          <w:rPr>
            <w:noProof/>
            <w:webHidden/>
          </w:rPr>
          <w:t>209</w:t>
        </w:r>
        <w:r w:rsidR="007E1B3E">
          <w:rPr>
            <w:noProof/>
            <w:webHidden/>
          </w:rPr>
          <w:fldChar w:fldCharType="end"/>
        </w:r>
      </w:hyperlink>
    </w:p>
    <w:p w:rsidR="007E1B3E" w:rsidRDefault="00B95EE1">
      <w:pPr>
        <w:pStyle w:val="TableofFigures"/>
        <w:tabs>
          <w:tab w:val="right" w:leader="dot" w:pos="9062"/>
        </w:tabs>
        <w:rPr>
          <w:noProof/>
          <w:sz w:val="22"/>
          <w:szCs w:val="22"/>
          <w:lang w:eastAsia="de-CH"/>
        </w:rPr>
      </w:pPr>
      <w:hyperlink w:anchor="_Toc327468194" w:history="1">
        <w:r w:rsidR="007E1B3E" w:rsidRPr="00E607F9">
          <w:rPr>
            <w:rStyle w:val="Hyperlink"/>
            <w:noProof/>
          </w:rPr>
          <w:t>Tabelle 43 - Tickets Sprint 9</w:t>
        </w:r>
        <w:r w:rsidR="007E1B3E">
          <w:rPr>
            <w:noProof/>
            <w:webHidden/>
          </w:rPr>
          <w:tab/>
        </w:r>
        <w:r w:rsidR="007E1B3E">
          <w:rPr>
            <w:noProof/>
            <w:webHidden/>
          </w:rPr>
          <w:fldChar w:fldCharType="begin"/>
        </w:r>
        <w:r w:rsidR="007E1B3E">
          <w:rPr>
            <w:noProof/>
            <w:webHidden/>
          </w:rPr>
          <w:instrText xml:space="preserve"> PAGEREF _Toc327468194 \h </w:instrText>
        </w:r>
        <w:r w:rsidR="007E1B3E">
          <w:rPr>
            <w:noProof/>
            <w:webHidden/>
          </w:rPr>
        </w:r>
        <w:r w:rsidR="007E1B3E">
          <w:rPr>
            <w:noProof/>
            <w:webHidden/>
          </w:rPr>
          <w:fldChar w:fldCharType="separate"/>
        </w:r>
        <w:r w:rsidR="000E6CF3">
          <w:rPr>
            <w:noProof/>
            <w:webHidden/>
          </w:rPr>
          <w:t>210</w:t>
        </w:r>
        <w:r w:rsidR="007E1B3E">
          <w:rPr>
            <w:noProof/>
            <w:webHidden/>
          </w:rPr>
          <w:fldChar w:fldCharType="end"/>
        </w:r>
      </w:hyperlink>
    </w:p>
    <w:p w:rsidR="007E1B3E" w:rsidRDefault="00B95EE1">
      <w:pPr>
        <w:pStyle w:val="TableofFigures"/>
        <w:tabs>
          <w:tab w:val="right" w:leader="dot" w:pos="9062"/>
        </w:tabs>
        <w:rPr>
          <w:noProof/>
          <w:sz w:val="22"/>
          <w:szCs w:val="22"/>
          <w:lang w:eastAsia="de-CH"/>
        </w:rPr>
      </w:pPr>
      <w:hyperlink w:anchor="_Toc327468195" w:history="1">
        <w:r w:rsidR="007E1B3E" w:rsidRPr="00E607F9">
          <w:rPr>
            <w:rStyle w:val="Hyperlink"/>
            <w:noProof/>
          </w:rPr>
          <w:t>Tabelle 44 - Tickets Sprint 10</w:t>
        </w:r>
        <w:r w:rsidR="007E1B3E">
          <w:rPr>
            <w:noProof/>
            <w:webHidden/>
          </w:rPr>
          <w:tab/>
        </w:r>
        <w:r w:rsidR="007E1B3E">
          <w:rPr>
            <w:noProof/>
            <w:webHidden/>
          </w:rPr>
          <w:fldChar w:fldCharType="begin"/>
        </w:r>
        <w:r w:rsidR="007E1B3E">
          <w:rPr>
            <w:noProof/>
            <w:webHidden/>
          </w:rPr>
          <w:instrText xml:space="preserve"> PAGEREF _Toc327468195 \h </w:instrText>
        </w:r>
        <w:r w:rsidR="007E1B3E">
          <w:rPr>
            <w:noProof/>
            <w:webHidden/>
          </w:rPr>
        </w:r>
        <w:r w:rsidR="007E1B3E">
          <w:rPr>
            <w:noProof/>
            <w:webHidden/>
          </w:rPr>
          <w:fldChar w:fldCharType="separate"/>
        </w:r>
        <w:r w:rsidR="000E6CF3">
          <w:rPr>
            <w:noProof/>
            <w:webHidden/>
          </w:rPr>
          <w:t>211</w:t>
        </w:r>
        <w:r w:rsidR="007E1B3E">
          <w:rPr>
            <w:noProof/>
            <w:webHidden/>
          </w:rPr>
          <w:fldChar w:fldCharType="end"/>
        </w:r>
      </w:hyperlink>
    </w:p>
    <w:p w:rsidR="007E1B3E" w:rsidRDefault="00B95EE1">
      <w:pPr>
        <w:pStyle w:val="TableofFigures"/>
        <w:tabs>
          <w:tab w:val="right" w:leader="dot" w:pos="9062"/>
        </w:tabs>
        <w:rPr>
          <w:noProof/>
          <w:sz w:val="22"/>
          <w:szCs w:val="22"/>
          <w:lang w:eastAsia="de-CH"/>
        </w:rPr>
      </w:pPr>
      <w:hyperlink w:anchor="_Toc327468196" w:history="1">
        <w:r w:rsidR="007E1B3E" w:rsidRPr="00E607F9">
          <w:rPr>
            <w:rStyle w:val="Hyperlink"/>
            <w:noProof/>
          </w:rPr>
          <w:t>Tabelle 45 - Tickets Sprint 11</w:t>
        </w:r>
        <w:r w:rsidR="007E1B3E">
          <w:rPr>
            <w:noProof/>
            <w:webHidden/>
          </w:rPr>
          <w:tab/>
        </w:r>
        <w:r w:rsidR="007E1B3E">
          <w:rPr>
            <w:noProof/>
            <w:webHidden/>
          </w:rPr>
          <w:fldChar w:fldCharType="begin"/>
        </w:r>
        <w:r w:rsidR="007E1B3E">
          <w:rPr>
            <w:noProof/>
            <w:webHidden/>
          </w:rPr>
          <w:instrText xml:space="preserve"> PAGEREF _Toc327468196 \h </w:instrText>
        </w:r>
        <w:r w:rsidR="007E1B3E">
          <w:rPr>
            <w:noProof/>
            <w:webHidden/>
          </w:rPr>
        </w:r>
        <w:r w:rsidR="007E1B3E">
          <w:rPr>
            <w:noProof/>
            <w:webHidden/>
          </w:rPr>
          <w:fldChar w:fldCharType="separate"/>
        </w:r>
        <w:r w:rsidR="000E6CF3">
          <w:rPr>
            <w:noProof/>
            <w:webHidden/>
          </w:rPr>
          <w:t>212</w:t>
        </w:r>
        <w:r w:rsidR="007E1B3E">
          <w:rPr>
            <w:noProof/>
            <w:webHidden/>
          </w:rPr>
          <w:fldChar w:fldCharType="end"/>
        </w:r>
      </w:hyperlink>
    </w:p>
    <w:p w:rsidR="007E1B3E" w:rsidRDefault="00B95EE1">
      <w:pPr>
        <w:pStyle w:val="TableofFigures"/>
        <w:tabs>
          <w:tab w:val="right" w:leader="dot" w:pos="9062"/>
        </w:tabs>
        <w:rPr>
          <w:noProof/>
          <w:sz w:val="22"/>
          <w:szCs w:val="22"/>
          <w:lang w:eastAsia="de-CH"/>
        </w:rPr>
      </w:pPr>
      <w:hyperlink w:anchor="_Toc327468197" w:history="1">
        <w:r w:rsidR="007E1B3E" w:rsidRPr="00E607F9">
          <w:rPr>
            <w:rStyle w:val="Hyperlink"/>
            <w:noProof/>
          </w:rPr>
          <w:t>Tabelle 46 - Tickets Sprint 12</w:t>
        </w:r>
        <w:r w:rsidR="007E1B3E">
          <w:rPr>
            <w:noProof/>
            <w:webHidden/>
          </w:rPr>
          <w:tab/>
        </w:r>
        <w:r w:rsidR="007E1B3E">
          <w:rPr>
            <w:noProof/>
            <w:webHidden/>
          </w:rPr>
          <w:fldChar w:fldCharType="begin"/>
        </w:r>
        <w:r w:rsidR="007E1B3E">
          <w:rPr>
            <w:noProof/>
            <w:webHidden/>
          </w:rPr>
          <w:instrText xml:space="preserve"> PAGEREF _Toc327468197 \h </w:instrText>
        </w:r>
        <w:r w:rsidR="007E1B3E">
          <w:rPr>
            <w:noProof/>
            <w:webHidden/>
          </w:rPr>
        </w:r>
        <w:r w:rsidR="007E1B3E">
          <w:rPr>
            <w:noProof/>
            <w:webHidden/>
          </w:rPr>
          <w:fldChar w:fldCharType="separate"/>
        </w:r>
        <w:r w:rsidR="000E6CF3">
          <w:rPr>
            <w:noProof/>
            <w:webHidden/>
          </w:rPr>
          <w:t>213</w:t>
        </w:r>
        <w:r w:rsidR="007E1B3E">
          <w:rPr>
            <w:noProof/>
            <w:webHidden/>
          </w:rPr>
          <w:fldChar w:fldCharType="end"/>
        </w:r>
      </w:hyperlink>
    </w:p>
    <w:p w:rsidR="007E1B3E" w:rsidRDefault="00B95EE1">
      <w:pPr>
        <w:pStyle w:val="TableofFigures"/>
        <w:tabs>
          <w:tab w:val="right" w:leader="dot" w:pos="9062"/>
        </w:tabs>
        <w:rPr>
          <w:noProof/>
          <w:sz w:val="22"/>
          <w:szCs w:val="22"/>
          <w:lang w:eastAsia="de-CH"/>
        </w:rPr>
      </w:pPr>
      <w:hyperlink w:anchor="_Toc327468198" w:history="1">
        <w:r w:rsidR="007E1B3E" w:rsidRPr="00E607F9">
          <w:rPr>
            <w:rStyle w:val="Hyperlink"/>
            <w:noProof/>
          </w:rPr>
          <w:t>Tabelle 47 - Tickets Sprint 13</w:t>
        </w:r>
        <w:r w:rsidR="007E1B3E">
          <w:rPr>
            <w:noProof/>
            <w:webHidden/>
          </w:rPr>
          <w:tab/>
        </w:r>
        <w:r w:rsidR="007E1B3E">
          <w:rPr>
            <w:noProof/>
            <w:webHidden/>
          </w:rPr>
          <w:fldChar w:fldCharType="begin"/>
        </w:r>
        <w:r w:rsidR="007E1B3E">
          <w:rPr>
            <w:noProof/>
            <w:webHidden/>
          </w:rPr>
          <w:instrText xml:space="preserve"> PAGEREF _Toc327468198 \h </w:instrText>
        </w:r>
        <w:r w:rsidR="007E1B3E">
          <w:rPr>
            <w:noProof/>
            <w:webHidden/>
          </w:rPr>
        </w:r>
        <w:r w:rsidR="007E1B3E">
          <w:rPr>
            <w:noProof/>
            <w:webHidden/>
          </w:rPr>
          <w:fldChar w:fldCharType="separate"/>
        </w:r>
        <w:r w:rsidR="000E6CF3">
          <w:rPr>
            <w:noProof/>
            <w:webHidden/>
          </w:rPr>
          <w:t>213</w:t>
        </w:r>
        <w:r w:rsidR="007E1B3E">
          <w:rPr>
            <w:noProof/>
            <w:webHidden/>
          </w:rPr>
          <w:fldChar w:fldCharType="end"/>
        </w:r>
      </w:hyperlink>
    </w:p>
    <w:p w:rsidR="007E1B3E" w:rsidRDefault="00B95EE1">
      <w:pPr>
        <w:pStyle w:val="TableofFigures"/>
        <w:tabs>
          <w:tab w:val="right" w:leader="dot" w:pos="9062"/>
        </w:tabs>
        <w:rPr>
          <w:noProof/>
          <w:sz w:val="22"/>
          <w:szCs w:val="22"/>
          <w:lang w:eastAsia="de-CH"/>
        </w:rPr>
      </w:pPr>
      <w:hyperlink w:anchor="_Toc327468199" w:history="1">
        <w:r w:rsidR="007E1B3E" w:rsidRPr="00E607F9">
          <w:rPr>
            <w:rStyle w:val="Hyperlink"/>
            <w:noProof/>
          </w:rPr>
          <w:t>Tabelle 48 - Tickets Sprint 14</w:t>
        </w:r>
        <w:r w:rsidR="007E1B3E">
          <w:rPr>
            <w:noProof/>
            <w:webHidden/>
          </w:rPr>
          <w:tab/>
        </w:r>
        <w:r w:rsidR="007E1B3E">
          <w:rPr>
            <w:noProof/>
            <w:webHidden/>
          </w:rPr>
          <w:fldChar w:fldCharType="begin"/>
        </w:r>
        <w:r w:rsidR="007E1B3E">
          <w:rPr>
            <w:noProof/>
            <w:webHidden/>
          </w:rPr>
          <w:instrText xml:space="preserve"> PAGEREF _Toc327468199 \h </w:instrText>
        </w:r>
        <w:r w:rsidR="007E1B3E">
          <w:rPr>
            <w:noProof/>
            <w:webHidden/>
          </w:rPr>
        </w:r>
        <w:r w:rsidR="007E1B3E">
          <w:rPr>
            <w:noProof/>
            <w:webHidden/>
          </w:rPr>
          <w:fldChar w:fldCharType="separate"/>
        </w:r>
        <w:r w:rsidR="000E6CF3">
          <w:rPr>
            <w:noProof/>
            <w:webHidden/>
          </w:rPr>
          <w:t>214</w:t>
        </w:r>
        <w:r w:rsidR="007E1B3E">
          <w:rPr>
            <w:noProof/>
            <w:webHidden/>
          </w:rPr>
          <w:fldChar w:fldCharType="end"/>
        </w:r>
      </w:hyperlink>
    </w:p>
    <w:p w:rsidR="007E1B3E" w:rsidRDefault="00B95EE1">
      <w:pPr>
        <w:pStyle w:val="TableofFigures"/>
        <w:tabs>
          <w:tab w:val="right" w:leader="dot" w:pos="9062"/>
        </w:tabs>
        <w:rPr>
          <w:noProof/>
          <w:sz w:val="22"/>
          <w:szCs w:val="22"/>
          <w:lang w:eastAsia="de-CH"/>
        </w:rPr>
      </w:pPr>
      <w:hyperlink w:anchor="_Toc327468200" w:history="1">
        <w:r w:rsidR="007E1B3E" w:rsidRPr="00E607F9">
          <w:rPr>
            <w:rStyle w:val="Hyperlink"/>
            <w:noProof/>
          </w:rPr>
          <w:t>Tabelle 49 - Tickets Sprint 15</w:t>
        </w:r>
        <w:r w:rsidR="007E1B3E">
          <w:rPr>
            <w:noProof/>
            <w:webHidden/>
          </w:rPr>
          <w:tab/>
        </w:r>
        <w:r w:rsidR="007E1B3E">
          <w:rPr>
            <w:noProof/>
            <w:webHidden/>
          </w:rPr>
          <w:fldChar w:fldCharType="begin"/>
        </w:r>
        <w:r w:rsidR="007E1B3E">
          <w:rPr>
            <w:noProof/>
            <w:webHidden/>
          </w:rPr>
          <w:instrText xml:space="preserve"> PAGEREF _Toc327468200 \h </w:instrText>
        </w:r>
        <w:r w:rsidR="007E1B3E">
          <w:rPr>
            <w:noProof/>
            <w:webHidden/>
          </w:rPr>
        </w:r>
        <w:r w:rsidR="007E1B3E">
          <w:rPr>
            <w:noProof/>
            <w:webHidden/>
          </w:rPr>
          <w:fldChar w:fldCharType="separate"/>
        </w:r>
        <w:r w:rsidR="000E6CF3">
          <w:rPr>
            <w:noProof/>
            <w:webHidden/>
          </w:rPr>
          <w:t>215</w:t>
        </w:r>
        <w:r w:rsidR="007E1B3E">
          <w:rPr>
            <w:noProof/>
            <w:webHidden/>
          </w:rPr>
          <w:fldChar w:fldCharType="end"/>
        </w:r>
      </w:hyperlink>
    </w:p>
    <w:p w:rsidR="007E1B3E" w:rsidRDefault="00B95EE1">
      <w:pPr>
        <w:pStyle w:val="TableofFigures"/>
        <w:tabs>
          <w:tab w:val="right" w:leader="dot" w:pos="9062"/>
        </w:tabs>
        <w:rPr>
          <w:noProof/>
          <w:sz w:val="22"/>
          <w:szCs w:val="22"/>
          <w:lang w:eastAsia="de-CH"/>
        </w:rPr>
      </w:pPr>
      <w:hyperlink w:anchor="_Toc327468201" w:history="1">
        <w:r w:rsidR="007E1B3E" w:rsidRPr="00E607F9">
          <w:rPr>
            <w:rStyle w:val="Hyperlink"/>
            <w:noProof/>
          </w:rPr>
          <w:t>Tabelle 50 - Tickets Sprint 16</w:t>
        </w:r>
        <w:r w:rsidR="007E1B3E">
          <w:rPr>
            <w:noProof/>
            <w:webHidden/>
          </w:rPr>
          <w:tab/>
        </w:r>
        <w:r w:rsidR="007E1B3E">
          <w:rPr>
            <w:noProof/>
            <w:webHidden/>
          </w:rPr>
          <w:fldChar w:fldCharType="begin"/>
        </w:r>
        <w:r w:rsidR="007E1B3E">
          <w:rPr>
            <w:noProof/>
            <w:webHidden/>
          </w:rPr>
          <w:instrText xml:space="preserve"> PAGEREF _Toc327468201 \h </w:instrText>
        </w:r>
        <w:r w:rsidR="007E1B3E">
          <w:rPr>
            <w:noProof/>
            <w:webHidden/>
          </w:rPr>
        </w:r>
        <w:r w:rsidR="007E1B3E">
          <w:rPr>
            <w:noProof/>
            <w:webHidden/>
          </w:rPr>
          <w:fldChar w:fldCharType="separate"/>
        </w:r>
        <w:r w:rsidR="000E6CF3">
          <w:rPr>
            <w:noProof/>
            <w:webHidden/>
          </w:rPr>
          <w:t>216</w:t>
        </w:r>
        <w:r w:rsidR="007E1B3E">
          <w:rPr>
            <w:noProof/>
            <w:webHidden/>
          </w:rPr>
          <w:fldChar w:fldCharType="end"/>
        </w:r>
      </w:hyperlink>
    </w:p>
    <w:p w:rsidR="007E1B3E" w:rsidRDefault="00B95EE1">
      <w:pPr>
        <w:pStyle w:val="TableofFigures"/>
        <w:tabs>
          <w:tab w:val="right" w:leader="dot" w:pos="9062"/>
        </w:tabs>
        <w:rPr>
          <w:noProof/>
          <w:sz w:val="22"/>
          <w:szCs w:val="22"/>
          <w:lang w:eastAsia="de-CH"/>
        </w:rPr>
      </w:pPr>
      <w:hyperlink w:anchor="_Toc327468202" w:history="1">
        <w:r w:rsidR="007E1B3E" w:rsidRPr="00E607F9">
          <w:rPr>
            <w:rStyle w:val="Hyperlink"/>
            <w:noProof/>
          </w:rPr>
          <w:t>Tabelle 51 - Personenaufwand Übersicht</w:t>
        </w:r>
        <w:r w:rsidR="007E1B3E">
          <w:rPr>
            <w:noProof/>
            <w:webHidden/>
          </w:rPr>
          <w:tab/>
        </w:r>
        <w:r w:rsidR="007E1B3E">
          <w:rPr>
            <w:noProof/>
            <w:webHidden/>
          </w:rPr>
          <w:fldChar w:fldCharType="begin"/>
        </w:r>
        <w:r w:rsidR="007E1B3E">
          <w:rPr>
            <w:noProof/>
            <w:webHidden/>
          </w:rPr>
          <w:instrText xml:space="preserve"> PAGEREF _Toc327468202 \h </w:instrText>
        </w:r>
        <w:r w:rsidR="007E1B3E">
          <w:rPr>
            <w:noProof/>
            <w:webHidden/>
          </w:rPr>
        </w:r>
        <w:r w:rsidR="007E1B3E">
          <w:rPr>
            <w:noProof/>
            <w:webHidden/>
          </w:rPr>
          <w:fldChar w:fldCharType="separate"/>
        </w:r>
        <w:r w:rsidR="000E6CF3">
          <w:rPr>
            <w:noProof/>
            <w:webHidden/>
          </w:rPr>
          <w:t>217</w:t>
        </w:r>
        <w:r w:rsidR="007E1B3E">
          <w:rPr>
            <w:noProof/>
            <w:webHidden/>
          </w:rPr>
          <w:fldChar w:fldCharType="end"/>
        </w:r>
      </w:hyperlink>
    </w:p>
    <w:p w:rsidR="007E1B3E" w:rsidRDefault="00B95EE1">
      <w:pPr>
        <w:pStyle w:val="TableofFigures"/>
        <w:tabs>
          <w:tab w:val="right" w:leader="dot" w:pos="9062"/>
        </w:tabs>
        <w:rPr>
          <w:noProof/>
          <w:sz w:val="22"/>
          <w:szCs w:val="22"/>
          <w:lang w:eastAsia="de-CH"/>
        </w:rPr>
      </w:pPr>
      <w:hyperlink w:anchor="_Toc327468203" w:history="1">
        <w:r w:rsidR="007E1B3E" w:rsidRPr="00E607F9">
          <w:rPr>
            <w:rStyle w:val="Hyperlink"/>
            <w:noProof/>
          </w:rPr>
          <w:t>Tabelle 52 - Arbeitsliste Lukas Elmer</w:t>
        </w:r>
        <w:r w:rsidR="007E1B3E">
          <w:rPr>
            <w:noProof/>
            <w:webHidden/>
          </w:rPr>
          <w:tab/>
        </w:r>
        <w:r w:rsidR="007E1B3E">
          <w:rPr>
            <w:noProof/>
            <w:webHidden/>
          </w:rPr>
          <w:fldChar w:fldCharType="begin"/>
        </w:r>
        <w:r w:rsidR="007E1B3E">
          <w:rPr>
            <w:noProof/>
            <w:webHidden/>
          </w:rPr>
          <w:instrText xml:space="preserve"> PAGEREF _Toc327468203 \h </w:instrText>
        </w:r>
        <w:r w:rsidR="007E1B3E">
          <w:rPr>
            <w:noProof/>
            <w:webHidden/>
          </w:rPr>
        </w:r>
        <w:r w:rsidR="007E1B3E">
          <w:rPr>
            <w:noProof/>
            <w:webHidden/>
          </w:rPr>
          <w:fldChar w:fldCharType="separate"/>
        </w:r>
        <w:r w:rsidR="000E6CF3">
          <w:rPr>
            <w:noProof/>
            <w:webHidden/>
          </w:rPr>
          <w:t>223</w:t>
        </w:r>
        <w:r w:rsidR="007E1B3E">
          <w:rPr>
            <w:noProof/>
            <w:webHidden/>
          </w:rPr>
          <w:fldChar w:fldCharType="end"/>
        </w:r>
      </w:hyperlink>
    </w:p>
    <w:p w:rsidR="007E1B3E" w:rsidRDefault="00B95EE1">
      <w:pPr>
        <w:pStyle w:val="TableofFigures"/>
        <w:tabs>
          <w:tab w:val="right" w:leader="dot" w:pos="9062"/>
        </w:tabs>
        <w:rPr>
          <w:noProof/>
          <w:sz w:val="22"/>
          <w:szCs w:val="22"/>
          <w:lang w:eastAsia="de-CH"/>
        </w:rPr>
      </w:pPr>
      <w:hyperlink w:anchor="_Toc327468204" w:history="1">
        <w:r w:rsidR="007E1B3E" w:rsidRPr="00E607F9">
          <w:rPr>
            <w:rStyle w:val="Hyperlink"/>
            <w:noProof/>
          </w:rPr>
          <w:t>Tabelle 53 - Arbeitsliste Christina Heidt</w:t>
        </w:r>
        <w:r w:rsidR="007E1B3E">
          <w:rPr>
            <w:noProof/>
            <w:webHidden/>
          </w:rPr>
          <w:tab/>
        </w:r>
        <w:r w:rsidR="007E1B3E">
          <w:rPr>
            <w:noProof/>
            <w:webHidden/>
          </w:rPr>
          <w:fldChar w:fldCharType="begin"/>
        </w:r>
        <w:r w:rsidR="007E1B3E">
          <w:rPr>
            <w:noProof/>
            <w:webHidden/>
          </w:rPr>
          <w:instrText xml:space="preserve"> PAGEREF _Toc327468204 \h </w:instrText>
        </w:r>
        <w:r w:rsidR="007E1B3E">
          <w:rPr>
            <w:noProof/>
            <w:webHidden/>
          </w:rPr>
        </w:r>
        <w:r w:rsidR="007E1B3E">
          <w:rPr>
            <w:noProof/>
            <w:webHidden/>
          </w:rPr>
          <w:fldChar w:fldCharType="separate"/>
        </w:r>
        <w:r w:rsidR="000E6CF3">
          <w:rPr>
            <w:noProof/>
            <w:webHidden/>
          </w:rPr>
          <w:t>228</w:t>
        </w:r>
        <w:r w:rsidR="007E1B3E">
          <w:rPr>
            <w:noProof/>
            <w:webHidden/>
          </w:rPr>
          <w:fldChar w:fldCharType="end"/>
        </w:r>
      </w:hyperlink>
    </w:p>
    <w:p w:rsidR="007E1B3E" w:rsidRDefault="00B95EE1">
      <w:pPr>
        <w:pStyle w:val="TableofFigures"/>
        <w:tabs>
          <w:tab w:val="right" w:leader="dot" w:pos="9062"/>
        </w:tabs>
        <w:rPr>
          <w:noProof/>
          <w:sz w:val="22"/>
          <w:szCs w:val="22"/>
          <w:lang w:eastAsia="de-CH"/>
        </w:rPr>
      </w:pPr>
      <w:hyperlink w:anchor="_Toc327468205" w:history="1">
        <w:r w:rsidR="007E1B3E" w:rsidRPr="00E607F9">
          <w:rPr>
            <w:rStyle w:val="Hyperlink"/>
            <w:noProof/>
          </w:rPr>
          <w:t>Tabelle 54 - Arbeitsliste Delia Treichler</w:t>
        </w:r>
        <w:r w:rsidR="007E1B3E">
          <w:rPr>
            <w:noProof/>
            <w:webHidden/>
          </w:rPr>
          <w:tab/>
        </w:r>
        <w:r w:rsidR="007E1B3E">
          <w:rPr>
            <w:noProof/>
            <w:webHidden/>
          </w:rPr>
          <w:fldChar w:fldCharType="begin"/>
        </w:r>
        <w:r w:rsidR="007E1B3E">
          <w:rPr>
            <w:noProof/>
            <w:webHidden/>
          </w:rPr>
          <w:instrText xml:space="preserve"> PAGEREF _Toc327468205 \h </w:instrText>
        </w:r>
        <w:r w:rsidR="007E1B3E">
          <w:rPr>
            <w:noProof/>
            <w:webHidden/>
          </w:rPr>
        </w:r>
        <w:r w:rsidR="007E1B3E">
          <w:rPr>
            <w:noProof/>
            <w:webHidden/>
          </w:rPr>
          <w:fldChar w:fldCharType="separate"/>
        </w:r>
        <w:r w:rsidR="000E6CF3">
          <w:rPr>
            <w:noProof/>
            <w:webHidden/>
          </w:rPr>
          <w:t>233</w:t>
        </w:r>
        <w:r w:rsidR="007E1B3E">
          <w:rPr>
            <w:noProof/>
            <w:webHidden/>
          </w:rPr>
          <w:fldChar w:fldCharType="end"/>
        </w:r>
      </w:hyperlink>
    </w:p>
    <w:p w:rsidR="00903F4B" w:rsidRDefault="00903F4B">
      <w:r>
        <w:fldChar w:fldCharType="end"/>
      </w:r>
      <w:bookmarkEnd w:id="1128"/>
      <w:r>
        <w:br w:type="page"/>
      </w:r>
    </w:p>
    <w:p w:rsidR="00903F4B" w:rsidRDefault="00903F4B" w:rsidP="00903F4B">
      <w:pPr>
        <w:pStyle w:val="Heading1"/>
      </w:pPr>
      <w:bookmarkStart w:id="1131" w:name="_Ref327461240"/>
      <w:bookmarkStart w:id="1132" w:name="_Ref327461241"/>
      <w:bookmarkStart w:id="1133" w:name="_Ref327461242"/>
      <w:bookmarkStart w:id="1134" w:name="_Ref327461243"/>
      <w:bookmarkStart w:id="1135" w:name="_Ref327461244"/>
      <w:bookmarkStart w:id="1136" w:name="_Ref327461245"/>
      <w:bookmarkStart w:id="1137" w:name="_Toc327467530"/>
      <w:r>
        <w:lastRenderedPageBreak/>
        <w:t>Anhang</w:t>
      </w:r>
      <w:bookmarkEnd w:id="1131"/>
      <w:bookmarkEnd w:id="1132"/>
      <w:bookmarkEnd w:id="1133"/>
      <w:bookmarkEnd w:id="1134"/>
      <w:bookmarkEnd w:id="1135"/>
      <w:bookmarkEnd w:id="1136"/>
      <w:bookmarkEnd w:id="1137"/>
    </w:p>
    <w:p w:rsidR="00903F4B" w:rsidRDefault="00903F4B" w:rsidP="000E6CF3">
      <w:pPr>
        <w:pStyle w:val="Heading2"/>
        <w:ind w:left="851" w:hanging="851"/>
      </w:pPr>
      <w:r>
        <w:t>Anhang A</w:t>
      </w:r>
    </w:p>
    <w:p w:rsidR="00903F4B" w:rsidRDefault="00903F4B" w:rsidP="00FC1D38">
      <w:pPr>
        <w:pStyle w:val="ListParagraph"/>
        <w:numPr>
          <w:ilvl w:val="0"/>
          <w:numId w:val="4"/>
        </w:numPr>
      </w:pPr>
      <w:r>
        <w:t>Glossar</w:t>
      </w:r>
    </w:p>
    <w:p w:rsidR="00903F4B" w:rsidRPr="00B9103A" w:rsidRDefault="00903F4B" w:rsidP="00FC1D38">
      <w:pPr>
        <w:pStyle w:val="ListParagraph"/>
        <w:numPr>
          <w:ilvl w:val="0"/>
          <w:numId w:val="4"/>
        </w:numPr>
      </w:pPr>
      <w:r>
        <w:t>Literaturverzeichnis und Referenzen</w:t>
      </w:r>
    </w:p>
    <w:p w:rsidR="00903F4B" w:rsidRDefault="00903F4B">
      <w:r>
        <w:br w:type="page"/>
      </w:r>
    </w:p>
    <w:p w:rsidR="00120EBB" w:rsidRDefault="00120EBB" w:rsidP="000E6CF3">
      <w:pPr>
        <w:pStyle w:val="Heading2"/>
        <w:ind w:left="851" w:hanging="851"/>
      </w:pPr>
      <w:r>
        <w:lastRenderedPageBreak/>
        <w:t>Glossar</w:t>
      </w:r>
    </w:p>
    <w:p w:rsidR="00120EBB" w:rsidRPr="00477A3E" w:rsidRDefault="00120EBB" w:rsidP="000E6CF3">
      <w:pPr>
        <w:pStyle w:val="Heading3"/>
        <w:ind w:left="993" w:hanging="993"/>
      </w:pPr>
      <w:r>
        <w:t>Begriffserklärung</w:t>
      </w:r>
    </w:p>
    <w:tbl>
      <w:tblPr>
        <w:tblStyle w:val="MediumShading1-Accent1"/>
        <w:tblW w:w="0" w:type="auto"/>
        <w:tblLook w:val="0420" w:firstRow="1" w:lastRow="0" w:firstColumn="0" w:lastColumn="0" w:noHBand="0" w:noVBand="1"/>
      </w:tblPr>
      <w:tblGrid>
        <w:gridCol w:w="2518"/>
        <w:gridCol w:w="6694"/>
      </w:tblGrid>
      <w:tr w:rsidR="00120EBB" w:rsidTr="00B27235">
        <w:trPr>
          <w:cnfStyle w:val="100000000000" w:firstRow="1" w:lastRow="0" w:firstColumn="0" w:lastColumn="0" w:oddVBand="0" w:evenVBand="0" w:oddHBand="0" w:evenHBand="0" w:firstRowFirstColumn="0" w:firstRowLastColumn="0" w:lastRowFirstColumn="0" w:lastRowLastColumn="0"/>
          <w:cantSplit/>
          <w:tblHeader/>
        </w:trPr>
        <w:tc>
          <w:tcPr>
            <w:tcW w:w="2518" w:type="dxa"/>
          </w:tcPr>
          <w:p w:rsidR="00120EBB" w:rsidRDefault="00120EBB" w:rsidP="00F93041">
            <w:r>
              <w:br w:type="page"/>
              <w:t>Begriff</w:t>
            </w:r>
          </w:p>
        </w:tc>
        <w:tc>
          <w:tcPr>
            <w:tcW w:w="6694" w:type="dxa"/>
          </w:tcPr>
          <w:p w:rsidR="00120EBB" w:rsidRDefault="00120EBB" w:rsidP="00F93041">
            <w:r>
              <w:t>Beschreibung</w:t>
            </w:r>
          </w:p>
        </w:tc>
      </w:tr>
      <w:tr w:rsidR="00120EBB" w:rsidRPr="004E4A41" w:rsidTr="00B27235">
        <w:trPr>
          <w:cnfStyle w:val="000000100000" w:firstRow="0" w:lastRow="0" w:firstColumn="0" w:lastColumn="0" w:oddVBand="0" w:evenVBand="0" w:oddHBand="1" w:evenHBand="0" w:firstRowFirstColumn="0" w:firstRowLastColumn="0" w:lastRowFirstColumn="0" w:lastRowLastColumn="0"/>
          <w:cantSplit/>
        </w:trPr>
        <w:tc>
          <w:tcPr>
            <w:tcW w:w="2518" w:type="dxa"/>
          </w:tcPr>
          <w:p w:rsidR="00120EBB" w:rsidRDefault="00120EBB" w:rsidP="00F93041">
            <w:r>
              <w:t>.NET</w:t>
            </w:r>
          </w:p>
        </w:tc>
        <w:tc>
          <w:tcPr>
            <w:tcW w:w="6694" w:type="dxa"/>
          </w:tcPr>
          <w:p w:rsidR="00120EBB" w:rsidRDefault="00120EBB" w:rsidP="00F93041">
            <w:r>
              <w:t>Software-Plattform der Microsoft Corporation</w:t>
            </w:r>
          </w:p>
        </w:tc>
      </w:tr>
      <w:tr w:rsidR="00120EBB" w:rsidRPr="002D7B40" w:rsidTr="00B27235">
        <w:trPr>
          <w:cnfStyle w:val="000000010000" w:firstRow="0" w:lastRow="0" w:firstColumn="0" w:lastColumn="0" w:oddVBand="0" w:evenVBand="0" w:oddHBand="0" w:evenHBand="1" w:firstRowFirstColumn="0" w:firstRowLastColumn="0" w:lastRowFirstColumn="0" w:lastRowLastColumn="0"/>
          <w:cantSplit/>
        </w:trPr>
        <w:tc>
          <w:tcPr>
            <w:tcW w:w="2518" w:type="dxa"/>
          </w:tcPr>
          <w:p w:rsidR="00120EBB" w:rsidRDefault="00120EBB" w:rsidP="00F93041">
            <w:r>
              <w:t>.NET Runtime</w:t>
            </w:r>
          </w:p>
        </w:tc>
        <w:tc>
          <w:tcPr>
            <w:tcW w:w="6694" w:type="dxa"/>
          </w:tcPr>
          <w:p w:rsidR="00120EBB" w:rsidRDefault="00120EBB" w:rsidP="00F93041">
            <w:r>
              <w:t>Laufzeitumgebung von .NET, interpretiert den Zwischencode</w:t>
            </w:r>
          </w:p>
        </w:tc>
      </w:tr>
      <w:tr w:rsidR="00120EBB" w:rsidRPr="002D7B40" w:rsidTr="00B27235">
        <w:trPr>
          <w:cnfStyle w:val="000000100000" w:firstRow="0" w:lastRow="0" w:firstColumn="0" w:lastColumn="0" w:oddVBand="0" w:evenVBand="0" w:oddHBand="1" w:evenHBand="0" w:firstRowFirstColumn="0" w:firstRowLastColumn="0" w:lastRowFirstColumn="0" w:lastRowLastColumn="0"/>
          <w:cantSplit/>
        </w:trPr>
        <w:tc>
          <w:tcPr>
            <w:tcW w:w="2518" w:type="dxa"/>
          </w:tcPr>
          <w:p w:rsidR="00120EBB" w:rsidRDefault="00120EBB" w:rsidP="00F93041">
            <w:r>
              <w:t>ASP.NET MVC3</w:t>
            </w:r>
          </w:p>
        </w:tc>
        <w:tc>
          <w:tcPr>
            <w:tcW w:w="6694" w:type="dxa"/>
          </w:tcPr>
          <w:p w:rsidR="00120EBB" w:rsidRDefault="00120EBB" w:rsidP="00F93041">
            <w:r>
              <w:t xml:space="preserve">Framework um Webapplikationen zu erstellen </w:t>
            </w:r>
          </w:p>
        </w:tc>
      </w:tr>
      <w:tr w:rsidR="00120EBB" w:rsidRPr="004E4A41" w:rsidTr="00B27235">
        <w:trPr>
          <w:cnfStyle w:val="000000010000" w:firstRow="0" w:lastRow="0" w:firstColumn="0" w:lastColumn="0" w:oddVBand="0" w:evenVBand="0" w:oddHBand="0" w:evenHBand="1" w:firstRowFirstColumn="0" w:firstRowLastColumn="0" w:lastRowFirstColumn="0" w:lastRowLastColumn="0"/>
          <w:cantSplit/>
        </w:trPr>
        <w:tc>
          <w:tcPr>
            <w:tcW w:w="2518" w:type="dxa"/>
          </w:tcPr>
          <w:p w:rsidR="00120EBB" w:rsidRDefault="00120EBB" w:rsidP="00F93041">
            <w:r w:rsidRPr="00A334B1">
              <w:t>Avatar</w:t>
            </w:r>
          </w:p>
        </w:tc>
        <w:tc>
          <w:tcPr>
            <w:tcW w:w="6694" w:type="dxa"/>
          </w:tcPr>
          <w:p w:rsidR="00120EBB" w:rsidRDefault="00120EBB" w:rsidP="00F93041">
            <w:r>
              <w:t>Grafische Darstellung einer echten Person in der virtuellen Welt</w:t>
            </w:r>
          </w:p>
        </w:tc>
      </w:tr>
      <w:tr w:rsidR="00120EBB" w:rsidRPr="002D7B40" w:rsidTr="00B27235">
        <w:trPr>
          <w:cnfStyle w:val="000000100000" w:firstRow="0" w:lastRow="0" w:firstColumn="0" w:lastColumn="0" w:oddVBand="0" w:evenVBand="0" w:oddHBand="1" w:evenHBand="0" w:firstRowFirstColumn="0" w:firstRowLastColumn="0" w:lastRowFirstColumn="0" w:lastRowLastColumn="0"/>
          <w:cantSplit/>
        </w:trPr>
        <w:tc>
          <w:tcPr>
            <w:tcW w:w="2518" w:type="dxa"/>
          </w:tcPr>
          <w:p w:rsidR="00120EBB" w:rsidRDefault="00120EBB" w:rsidP="00F93041">
            <w:r>
              <w:t xml:space="preserve">Content Management </w:t>
            </w:r>
            <w:r w:rsidRPr="006E1988">
              <w:t>System</w:t>
            </w:r>
          </w:p>
        </w:tc>
        <w:tc>
          <w:tcPr>
            <w:tcW w:w="6694" w:type="dxa"/>
          </w:tcPr>
          <w:p w:rsidR="00120EBB" w:rsidRDefault="00120EBB" w:rsidP="00CF2F06">
            <w:r>
              <w:t>System, über welches Inhalte (z.B. der Videowal</w:t>
            </w:r>
            <w:r w:rsidR="00CF2F06">
              <w:t>l</w:t>
            </w:r>
            <w:r>
              <w:t>) verwaltet werden können</w:t>
            </w:r>
          </w:p>
        </w:tc>
      </w:tr>
      <w:tr w:rsidR="00120EBB" w:rsidRPr="002D7B40" w:rsidTr="00B27235">
        <w:trPr>
          <w:cnfStyle w:val="000000010000" w:firstRow="0" w:lastRow="0" w:firstColumn="0" w:lastColumn="0" w:oddVBand="0" w:evenVBand="0" w:oddHBand="0" w:evenHBand="1" w:firstRowFirstColumn="0" w:firstRowLastColumn="0" w:lastRowFirstColumn="0" w:lastRowLastColumn="0"/>
          <w:cantSplit/>
        </w:trPr>
        <w:tc>
          <w:tcPr>
            <w:tcW w:w="2518" w:type="dxa"/>
          </w:tcPr>
          <w:p w:rsidR="00120EBB" w:rsidRDefault="00120EBB" w:rsidP="00F93041">
            <w:r>
              <w:t>Daisy Chain Board</w:t>
            </w:r>
          </w:p>
        </w:tc>
        <w:tc>
          <w:tcPr>
            <w:tcW w:w="6694" w:type="dxa"/>
          </w:tcPr>
          <w:p w:rsidR="00120EBB" w:rsidRDefault="00120EBB" w:rsidP="00F93041">
            <w:r>
              <w:t>Ermöglicht es, mehrere Monitore in Serie zu schalten, das DVI-Signal wird vom einen an den nächsten Monitor weitergegeben</w:t>
            </w:r>
          </w:p>
        </w:tc>
      </w:tr>
      <w:tr w:rsidR="00120EBB" w:rsidRPr="002D7B40" w:rsidTr="00B27235">
        <w:trPr>
          <w:cnfStyle w:val="000000100000" w:firstRow="0" w:lastRow="0" w:firstColumn="0" w:lastColumn="0" w:oddVBand="0" w:evenVBand="0" w:oddHBand="1" w:evenHBand="0" w:firstRowFirstColumn="0" w:firstRowLastColumn="0" w:lastRowFirstColumn="0" w:lastRowLastColumn="0"/>
          <w:cantSplit/>
        </w:trPr>
        <w:tc>
          <w:tcPr>
            <w:tcW w:w="2518" w:type="dxa"/>
          </w:tcPr>
          <w:p w:rsidR="00120EBB" w:rsidRDefault="00120EBB" w:rsidP="00F93041">
            <w:r>
              <w:t>Frames per second</w:t>
            </w:r>
          </w:p>
        </w:tc>
        <w:tc>
          <w:tcPr>
            <w:tcW w:w="6694" w:type="dxa"/>
          </w:tcPr>
          <w:p w:rsidR="00120EBB" w:rsidRDefault="00120EBB" w:rsidP="00F93041">
            <w:r>
              <w:t>Ein Mass für die Bildfrequenz.</w:t>
            </w:r>
          </w:p>
        </w:tc>
      </w:tr>
      <w:tr w:rsidR="00120EBB" w:rsidRPr="002D7B40" w:rsidTr="00B27235">
        <w:trPr>
          <w:cnfStyle w:val="000000010000" w:firstRow="0" w:lastRow="0" w:firstColumn="0" w:lastColumn="0" w:oddVBand="0" w:evenVBand="0" w:oddHBand="0" w:evenHBand="1" w:firstRowFirstColumn="0" w:firstRowLastColumn="0" w:lastRowFirstColumn="0" w:lastRowLastColumn="0"/>
          <w:cantSplit/>
        </w:trPr>
        <w:tc>
          <w:tcPr>
            <w:tcW w:w="2518" w:type="dxa"/>
          </w:tcPr>
          <w:p w:rsidR="00120EBB" w:rsidRDefault="00120EBB" w:rsidP="00F93041">
            <w:r>
              <w:t>Graphical User Interface</w:t>
            </w:r>
          </w:p>
        </w:tc>
        <w:tc>
          <w:tcPr>
            <w:tcW w:w="6694" w:type="dxa"/>
          </w:tcPr>
          <w:p w:rsidR="00120EBB" w:rsidRDefault="00120EBB" w:rsidP="00F93041">
            <w:pPr>
              <w:rPr>
                <w:bCs/>
              </w:rPr>
            </w:pPr>
            <w:r>
              <w:t>Die grafische Benutzeroberfläche ermöglicht dem Benutzer die Interaktion mit dem Computer über grafische Symbole.</w:t>
            </w:r>
          </w:p>
        </w:tc>
      </w:tr>
      <w:tr w:rsidR="00120EBB" w:rsidRPr="002D7B40" w:rsidTr="00B27235">
        <w:trPr>
          <w:cnfStyle w:val="000000100000" w:firstRow="0" w:lastRow="0" w:firstColumn="0" w:lastColumn="0" w:oddVBand="0" w:evenVBand="0" w:oddHBand="1" w:evenHBand="0" w:firstRowFirstColumn="0" w:firstRowLastColumn="0" w:lastRowFirstColumn="0" w:lastRowLastColumn="0"/>
          <w:cantSplit/>
        </w:trPr>
        <w:tc>
          <w:tcPr>
            <w:tcW w:w="2518" w:type="dxa"/>
          </w:tcPr>
          <w:p w:rsidR="00120EBB" w:rsidRDefault="00120EBB" w:rsidP="00F93041">
            <w:r w:rsidRPr="00287907">
              <w:t>Graphics Processing Unit</w:t>
            </w:r>
          </w:p>
        </w:tc>
        <w:tc>
          <w:tcPr>
            <w:tcW w:w="6694" w:type="dxa"/>
          </w:tcPr>
          <w:p w:rsidR="00120EBB" w:rsidRDefault="00120EBB" w:rsidP="00F93041">
            <w:r>
              <w:t>Grafikprozessor</w:t>
            </w:r>
          </w:p>
        </w:tc>
      </w:tr>
      <w:tr w:rsidR="00120EBB" w:rsidRPr="002D7B40" w:rsidTr="00B27235">
        <w:trPr>
          <w:cnfStyle w:val="000000010000" w:firstRow="0" w:lastRow="0" w:firstColumn="0" w:lastColumn="0" w:oddVBand="0" w:evenVBand="0" w:oddHBand="0" w:evenHBand="1" w:firstRowFirstColumn="0" w:firstRowLastColumn="0" w:lastRowFirstColumn="0" w:lastRowLastColumn="0"/>
          <w:cantSplit/>
        </w:trPr>
        <w:tc>
          <w:tcPr>
            <w:tcW w:w="2518" w:type="dxa"/>
          </w:tcPr>
          <w:p w:rsidR="00120EBB" w:rsidRDefault="00120EBB" w:rsidP="00F93041">
            <w:r>
              <w:t>Iframe</w:t>
            </w:r>
          </w:p>
        </w:tc>
        <w:tc>
          <w:tcPr>
            <w:tcW w:w="6694" w:type="dxa"/>
          </w:tcPr>
          <w:p w:rsidR="00120EBB" w:rsidRDefault="00120EBB" w:rsidP="00F93041">
            <w:r>
              <w:t>Das Inline Frame (Iframe) positioniert ein anderes HTML Dokument in einem Frame.</w:t>
            </w:r>
          </w:p>
        </w:tc>
      </w:tr>
      <w:tr w:rsidR="00120EBB" w:rsidRPr="00BA3357" w:rsidTr="00B27235">
        <w:trPr>
          <w:cnfStyle w:val="000000100000" w:firstRow="0" w:lastRow="0" w:firstColumn="0" w:lastColumn="0" w:oddVBand="0" w:evenVBand="0" w:oddHBand="1" w:evenHBand="0" w:firstRowFirstColumn="0" w:firstRowLastColumn="0" w:lastRowFirstColumn="0" w:lastRowLastColumn="0"/>
          <w:cantSplit/>
        </w:trPr>
        <w:tc>
          <w:tcPr>
            <w:tcW w:w="2518" w:type="dxa"/>
          </w:tcPr>
          <w:p w:rsidR="00120EBB" w:rsidRPr="00BA3357" w:rsidRDefault="00120EBB" w:rsidP="00F93041">
            <w:pPr>
              <w:rPr>
                <w:lang w:val="en-US"/>
              </w:rPr>
            </w:pPr>
            <w:r w:rsidRPr="00742337">
              <w:rPr>
                <w:lang w:val="en-US"/>
              </w:rPr>
              <w:t>Inversion of Control / Dependency Injection</w:t>
            </w:r>
          </w:p>
        </w:tc>
        <w:tc>
          <w:tcPr>
            <w:tcW w:w="6694" w:type="dxa"/>
          </w:tcPr>
          <w:p w:rsidR="00120EBB" w:rsidRPr="00CB2CE7" w:rsidRDefault="00120EBB" w:rsidP="00F93041">
            <w:r w:rsidRPr="00CB2CE7">
              <w:t xml:space="preserve">Inversion of Control bezeichnet das Prinzip, </w:t>
            </w:r>
            <w:r>
              <w:t>be</w:t>
            </w:r>
            <w:r w:rsidRPr="00CB2CE7">
              <w:t>i</w:t>
            </w:r>
            <w:r>
              <w:t xml:space="preserve"> </w:t>
            </w:r>
            <w:r w:rsidRPr="00CB2CE7">
              <w:t xml:space="preserve">dem die Steuerung der Ausführung bestimmter </w:t>
            </w:r>
            <w:r>
              <w:t>P</w:t>
            </w:r>
            <w:r w:rsidRPr="00CB2CE7">
              <w:t>rogramme an das Framework</w:t>
            </w:r>
            <w:r>
              <w:t xml:space="preserve"> übergeben wird.</w:t>
            </w:r>
            <w:r>
              <w:br/>
              <w:t>Dependency Injection übergibt die Verantwortung zur Erzeugung und Initialisierung von Objekten an das Framework ab.</w:t>
            </w:r>
          </w:p>
        </w:tc>
      </w:tr>
      <w:tr w:rsidR="00120EBB" w:rsidRPr="002D7B40" w:rsidTr="00B27235">
        <w:trPr>
          <w:cnfStyle w:val="000000010000" w:firstRow="0" w:lastRow="0" w:firstColumn="0" w:lastColumn="0" w:oddVBand="0" w:evenVBand="0" w:oddHBand="0" w:evenHBand="1" w:firstRowFirstColumn="0" w:firstRowLastColumn="0" w:lastRowFirstColumn="0" w:lastRowLastColumn="0"/>
          <w:cantSplit/>
        </w:trPr>
        <w:tc>
          <w:tcPr>
            <w:tcW w:w="2518" w:type="dxa"/>
          </w:tcPr>
          <w:p w:rsidR="00120EBB" w:rsidRDefault="00120EBB" w:rsidP="00F93041">
            <w:r>
              <w:t>Kinect</w:t>
            </w:r>
          </w:p>
        </w:tc>
        <w:tc>
          <w:tcPr>
            <w:tcW w:w="6694" w:type="dxa"/>
          </w:tcPr>
          <w:p w:rsidR="00120EBB" w:rsidRDefault="00120EBB" w:rsidP="00F93041">
            <w:pPr>
              <w:rPr>
                <w:bCs/>
              </w:rPr>
            </w:pPr>
            <w:r>
              <w:rPr>
                <w:bCs/>
              </w:rPr>
              <w:t>Ein Sensor von Microsoft, der Körperbewegungen erkennt, damit so ein Spiel gesteuert werden kann.</w:t>
            </w:r>
          </w:p>
        </w:tc>
      </w:tr>
      <w:tr w:rsidR="00120EBB" w:rsidRPr="00BA3357" w:rsidTr="00B27235">
        <w:trPr>
          <w:cnfStyle w:val="000000100000" w:firstRow="0" w:lastRow="0" w:firstColumn="0" w:lastColumn="0" w:oddVBand="0" w:evenVBand="0" w:oddHBand="1" w:evenHBand="0" w:firstRowFirstColumn="0" w:firstRowLastColumn="0" w:lastRowFirstColumn="0" w:lastRowLastColumn="0"/>
          <w:cantSplit/>
        </w:trPr>
        <w:tc>
          <w:tcPr>
            <w:tcW w:w="2518" w:type="dxa"/>
          </w:tcPr>
          <w:p w:rsidR="00120EBB" w:rsidRPr="00742337" w:rsidRDefault="00120EBB" w:rsidP="00F93041">
            <w:pPr>
              <w:rPr>
                <w:lang w:val="en-US"/>
              </w:rPr>
            </w:pPr>
            <w:r w:rsidRPr="005E4774">
              <w:rPr>
                <w:lang w:val="en-US"/>
              </w:rPr>
              <w:t>Managed Extensibility Framework</w:t>
            </w:r>
          </w:p>
        </w:tc>
        <w:tc>
          <w:tcPr>
            <w:tcW w:w="6694" w:type="dxa"/>
          </w:tcPr>
          <w:p w:rsidR="00120EBB" w:rsidRPr="00CB2CE7" w:rsidRDefault="00120EBB" w:rsidP="00F93041">
            <w:r>
              <w:t>Microsoft Framework für einfach erweiterbare Anwendungen</w:t>
            </w:r>
          </w:p>
        </w:tc>
      </w:tr>
      <w:tr w:rsidR="00120EBB" w:rsidRPr="002D7B40" w:rsidTr="00B27235">
        <w:trPr>
          <w:cnfStyle w:val="000000010000" w:firstRow="0" w:lastRow="0" w:firstColumn="0" w:lastColumn="0" w:oddVBand="0" w:evenVBand="0" w:oddHBand="0" w:evenHBand="1" w:firstRowFirstColumn="0" w:firstRowLastColumn="0" w:lastRowFirstColumn="0" w:lastRowLastColumn="0"/>
          <w:cantSplit/>
        </w:trPr>
        <w:tc>
          <w:tcPr>
            <w:tcW w:w="2518" w:type="dxa"/>
          </w:tcPr>
          <w:p w:rsidR="00120EBB" w:rsidRDefault="00120EBB" w:rsidP="00F93041">
            <w:r>
              <w:t>Natural User Interface</w:t>
            </w:r>
          </w:p>
        </w:tc>
        <w:tc>
          <w:tcPr>
            <w:tcW w:w="6694" w:type="dxa"/>
          </w:tcPr>
          <w:p w:rsidR="00120EBB" w:rsidRPr="002D7B40" w:rsidRDefault="00120EBB" w:rsidP="00F93041">
            <w:pPr>
              <w:rPr>
                <w:bCs/>
              </w:rPr>
            </w:pPr>
            <w:r>
              <w:rPr>
                <w:bCs/>
              </w:rPr>
              <w:t>Ermöglicht einen natürlichen Umgang mit Interaktionen durch die Nutzung von Gesten</w:t>
            </w:r>
          </w:p>
        </w:tc>
      </w:tr>
      <w:tr w:rsidR="00120EBB" w:rsidRPr="002D7B40" w:rsidTr="00B27235">
        <w:trPr>
          <w:cnfStyle w:val="000000100000" w:firstRow="0" w:lastRow="0" w:firstColumn="0" w:lastColumn="0" w:oddVBand="0" w:evenVBand="0" w:oddHBand="1" w:evenHBand="0" w:firstRowFirstColumn="0" w:firstRowLastColumn="0" w:lastRowFirstColumn="0" w:lastRowLastColumn="0"/>
          <w:cantSplit/>
        </w:trPr>
        <w:tc>
          <w:tcPr>
            <w:tcW w:w="2518" w:type="dxa"/>
          </w:tcPr>
          <w:p w:rsidR="00120EBB" w:rsidRDefault="00120EBB" w:rsidP="00F93041">
            <w:r>
              <w:t>NiTE</w:t>
            </w:r>
          </w:p>
        </w:tc>
        <w:tc>
          <w:tcPr>
            <w:tcW w:w="6694" w:type="dxa"/>
          </w:tcPr>
          <w:p w:rsidR="00120EBB" w:rsidRPr="002D7B40" w:rsidRDefault="00120EBB" w:rsidP="00F93041">
            <w:pPr>
              <w:rPr>
                <w:lang w:val="en-US"/>
              </w:rPr>
            </w:pPr>
            <w:r>
              <w:rPr>
                <w:bCs/>
                <w:lang w:val="en-US"/>
              </w:rPr>
              <w:t>Die</w:t>
            </w:r>
            <w:r w:rsidRPr="002D7B40">
              <w:rPr>
                <w:bCs/>
                <w:lang w:val="en-US"/>
              </w:rPr>
              <w:t xml:space="preserve"> Natural Interaction Middleware </w:t>
            </w:r>
            <w:r>
              <w:rPr>
                <w:bCs/>
                <w:lang w:val="en-US"/>
              </w:rPr>
              <w:t>der Firma</w:t>
            </w:r>
            <w:r w:rsidRPr="002D7B40">
              <w:rPr>
                <w:bCs/>
                <w:lang w:val="en-US"/>
              </w:rPr>
              <w:t xml:space="preserve"> PrimeSense</w:t>
            </w:r>
            <w:r>
              <w:rPr>
                <w:bCs/>
                <w:lang w:val="en-US"/>
              </w:rPr>
              <w:t>.</w:t>
            </w:r>
          </w:p>
        </w:tc>
      </w:tr>
      <w:tr w:rsidR="00120EBB" w:rsidRPr="002D7B40" w:rsidTr="00B27235">
        <w:trPr>
          <w:cnfStyle w:val="000000010000" w:firstRow="0" w:lastRow="0" w:firstColumn="0" w:lastColumn="0" w:oddVBand="0" w:evenVBand="0" w:oddHBand="0" w:evenHBand="1" w:firstRowFirstColumn="0" w:firstRowLastColumn="0" w:lastRowFirstColumn="0" w:lastRowLastColumn="0"/>
          <w:cantSplit/>
        </w:trPr>
        <w:tc>
          <w:tcPr>
            <w:tcW w:w="2518" w:type="dxa"/>
          </w:tcPr>
          <w:p w:rsidR="00120EBB" w:rsidRDefault="00120EBB" w:rsidP="00F93041">
            <w:r>
              <w:t>PrimeSense</w:t>
            </w:r>
          </w:p>
        </w:tc>
        <w:tc>
          <w:tcPr>
            <w:tcW w:w="6694" w:type="dxa"/>
          </w:tcPr>
          <w:p w:rsidR="00120EBB" w:rsidRPr="002D7B40" w:rsidRDefault="00120EBB" w:rsidP="00F93041">
            <w:pPr>
              <w:rPr>
                <w:bCs/>
              </w:rPr>
            </w:pPr>
            <w:r w:rsidRPr="002D7B40">
              <w:rPr>
                <w:bCs/>
              </w:rPr>
              <w:t>Die Firma, welche die 3D sensing technology für Kinect bereitstellt</w:t>
            </w:r>
          </w:p>
        </w:tc>
      </w:tr>
      <w:tr w:rsidR="00120EBB" w:rsidRPr="002D7B40" w:rsidTr="00B27235">
        <w:trPr>
          <w:cnfStyle w:val="000000100000" w:firstRow="0" w:lastRow="0" w:firstColumn="0" w:lastColumn="0" w:oddVBand="0" w:evenVBand="0" w:oddHBand="1" w:evenHBand="0" w:firstRowFirstColumn="0" w:firstRowLastColumn="0" w:lastRowFirstColumn="0" w:lastRowLastColumn="0"/>
          <w:cantSplit/>
        </w:trPr>
        <w:tc>
          <w:tcPr>
            <w:tcW w:w="2518" w:type="dxa"/>
          </w:tcPr>
          <w:p w:rsidR="00120EBB" w:rsidRDefault="00120EBB" w:rsidP="00F93041">
            <w:r>
              <w:t>Rastergrafik</w:t>
            </w:r>
          </w:p>
        </w:tc>
        <w:tc>
          <w:tcPr>
            <w:tcW w:w="6694" w:type="dxa"/>
          </w:tcPr>
          <w:p w:rsidR="00120EBB" w:rsidRDefault="00120EBB" w:rsidP="00F93041">
            <w:r>
              <w:t>Eine Rastergrafik besteht aus einer festen Anordnung von Bildpunkten, welchen je eine Farbe zugeordnet ist. Daher hat eine Rastergrafik auch eine feste Bildgrösse.</w:t>
            </w:r>
          </w:p>
        </w:tc>
      </w:tr>
      <w:tr w:rsidR="00120EBB" w:rsidRPr="002D7B40" w:rsidTr="00B27235">
        <w:trPr>
          <w:cnfStyle w:val="000000010000" w:firstRow="0" w:lastRow="0" w:firstColumn="0" w:lastColumn="0" w:oddVBand="0" w:evenVBand="0" w:oddHBand="0" w:evenHBand="1" w:firstRowFirstColumn="0" w:firstRowLastColumn="0" w:lastRowFirstColumn="0" w:lastRowLastColumn="0"/>
          <w:cantSplit/>
        </w:trPr>
        <w:tc>
          <w:tcPr>
            <w:tcW w:w="2518" w:type="dxa"/>
          </w:tcPr>
          <w:p w:rsidR="00120EBB" w:rsidRDefault="00120EBB" w:rsidP="00F93041">
            <w:r w:rsidRPr="00A75A6A">
              <w:t>Rational Unified Process</w:t>
            </w:r>
          </w:p>
        </w:tc>
        <w:tc>
          <w:tcPr>
            <w:tcW w:w="6694" w:type="dxa"/>
          </w:tcPr>
          <w:p w:rsidR="00120EBB" w:rsidRDefault="00120EBB" w:rsidP="00F93041">
            <w:r>
              <w:t>Vorgehensmodell zur iterativen Softwareentwicklung</w:t>
            </w:r>
          </w:p>
        </w:tc>
      </w:tr>
      <w:tr w:rsidR="00120EBB" w:rsidRPr="002D7B40" w:rsidTr="00B27235">
        <w:trPr>
          <w:cnfStyle w:val="000000100000" w:firstRow="0" w:lastRow="0" w:firstColumn="0" w:lastColumn="0" w:oddVBand="0" w:evenVBand="0" w:oddHBand="1" w:evenHBand="0" w:firstRowFirstColumn="0" w:firstRowLastColumn="0" w:lastRowFirstColumn="0" w:lastRowLastColumn="0"/>
          <w:cantSplit/>
        </w:trPr>
        <w:tc>
          <w:tcPr>
            <w:tcW w:w="2518" w:type="dxa"/>
          </w:tcPr>
          <w:p w:rsidR="00120EBB" w:rsidRDefault="00120EBB" w:rsidP="00F93041">
            <w:r>
              <w:t>Scrum</w:t>
            </w:r>
          </w:p>
        </w:tc>
        <w:tc>
          <w:tcPr>
            <w:tcW w:w="6694" w:type="dxa"/>
          </w:tcPr>
          <w:p w:rsidR="00120EBB" w:rsidRDefault="00120EBB" w:rsidP="00F93041">
            <w:r>
              <w:t>Vorgehensmodell zur empirischen und iterativen Softwareentwicklung</w:t>
            </w:r>
          </w:p>
        </w:tc>
      </w:tr>
      <w:tr w:rsidR="00120EBB" w:rsidRPr="002D7B40" w:rsidTr="00B27235">
        <w:trPr>
          <w:cnfStyle w:val="000000010000" w:firstRow="0" w:lastRow="0" w:firstColumn="0" w:lastColumn="0" w:oddVBand="0" w:evenVBand="0" w:oddHBand="0" w:evenHBand="1" w:firstRowFirstColumn="0" w:firstRowLastColumn="0" w:lastRowFirstColumn="0" w:lastRowLastColumn="0"/>
          <w:cantSplit/>
        </w:trPr>
        <w:tc>
          <w:tcPr>
            <w:tcW w:w="2518" w:type="dxa"/>
          </w:tcPr>
          <w:p w:rsidR="00120EBB" w:rsidRDefault="00120EBB" w:rsidP="00F93041">
            <w:r>
              <w:t>Silverlight</w:t>
            </w:r>
          </w:p>
        </w:tc>
        <w:tc>
          <w:tcPr>
            <w:tcW w:w="6694" w:type="dxa"/>
          </w:tcPr>
          <w:p w:rsidR="00120EBB" w:rsidRDefault="00120EBB" w:rsidP="00F93041">
            <w:r>
              <w:t>Entwicklungswerkzeug für Web- oder Mobile-Applikationen. Teil des .NET Frameworks</w:t>
            </w:r>
          </w:p>
        </w:tc>
      </w:tr>
      <w:tr w:rsidR="00120EBB" w:rsidRPr="002D7B40" w:rsidTr="00B27235">
        <w:trPr>
          <w:cnfStyle w:val="000000100000" w:firstRow="0" w:lastRow="0" w:firstColumn="0" w:lastColumn="0" w:oddVBand="0" w:evenVBand="0" w:oddHBand="1" w:evenHBand="0" w:firstRowFirstColumn="0" w:firstRowLastColumn="0" w:lastRowFirstColumn="0" w:lastRowLastColumn="0"/>
          <w:cantSplit/>
        </w:trPr>
        <w:tc>
          <w:tcPr>
            <w:tcW w:w="2518" w:type="dxa"/>
          </w:tcPr>
          <w:p w:rsidR="00120EBB" w:rsidRDefault="00120EBB" w:rsidP="00F93041">
            <w:r>
              <w:t>Single Sign-on</w:t>
            </w:r>
          </w:p>
        </w:tc>
        <w:tc>
          <w:tcPr>
            <w:tcW w:w="6694" w:type="dxa"/>
          </w:tcPr>
          <w:p w:rsidR="00120EBB" w:rsidRDefault="00120EBB" w:rsidP="00F93041">
            <w:r>
              <w:t>Durch SSO (Single Sign-on) muss sich der Nutzer nur einmal authentifizieren um auf Dienste oder Rechner zugreifen zu können.</w:t>
            </w:r>
          </w:p>
        </w:tc>
      </w:tr>
      <w:tr w:rsidR="00120EBB" w:rsidRPr="004E4A41" w:rsidTr="00B27235">
        <w:trPr>
          <w:cnfStyle w:val="000000010000" w:firstRow="0" w:lastRow="0" w:firstColumn="0" w:lastColumn="0" w:oddVBand="0" w:evenVBand="0" w:oddHBand="0" w:evenHBand="1" w:firstRowFirstColumn="0" w:firstRowLastColumn="0" w:lastRowFirstColumn="0" w:lastRowLastColumn="0"/>
          <w:cantSplit/>
        </w:trPr>
        <w:tc>
          <w:tcPr>
            <w:tcW w:w="2518" w:type="dxa"/>
          </w:tcPr>
          <w:p w:rsidR="00120EBB" w:rsidRDefault="00120EBB" w:rsidP="00F93041">
            <w:r>
              <w:t>Teaser</w:t>
            </w:r>
          </w:p>
        </w:tc>
        <w:tc>
          <w:tcPr>
            <w:tcW w:w="6694" w:type="dxa"/>
          </w:tcPr>
          <w:p w:rsidR="00120EBB" w:rsidRDefault="00120EBB" w:rsidP="00F93041">
            <w:r>
              <w:t>Element (Bild, Video, Text, etc.) welches potentielle Nutzer neugierig macht</w:t>
            </w:r>
          </w:p>
        </w:tc>
      </w:tr>
      <w:tr w:rsidR="00120EBB" w:rsidRPr="002D7B40" w:rsidTr="00B27235">
        <w:trPr>
          <w:cnfStyle w:val="000000100000" w:firstRow="0" w:lastRow="0" w:firstColumn="0" w:lastColumn="0" w:oddVBand="0" w:evenVBand="0" w:oddHBand="1" w:evenHBand="0" w:firstRowFirstColumn="0" w:firstRowLastColumn="0" w:lastRowFirstColumn="0" w:lastRowLastColumn="0"/>
          <w:cantSplit/>
        </w:trPr>
        <w:tc>
          <w:tcPr>
            <w:tcW w:w="2518" w:type="dxa"/>
          </w:tcPr>
          <w:p w:rsidR="00120EBB" w:rsidRDefault="00120EBB" w:rsidP="00F93041">
            <w:r>
              <w:t>Timeboxing</w:t>
            </w:r>
          </w:p>
        </w:tc>
        <w:tc>
          <w:tcPr>
            <w:tcW w:w="6694" w:type="dxa"/>
          </w:tcPr>
          <w:p w:rsidR="00120EBB" w:rsidRDefault="00120EBB" w:rsidP="00F93041">
            <w:r>
              <w:t>Dieser Vorgang findet statt, wenn eine geplante Aufgabe in Form eines Tickets nicht erledigt werden kann. Um trotzdem den Sprint abschliessen zu können, wird in einem späteren Sprint ein neues Ticket mit dem gleichen Namen eröffnet und das alte geschlossen.</w:t>
            </w:r>
          </w:p>
        </w:tc>
      </w:tr>
      <w:tr w:rsidR="00120EBB" w:rsidRPr="002D7B40" w:rsidTr="00B27235">
        <w:trPr>
          <w:cnfStyle w:val="000000010000" w:firstRow="0" w:lastRow="0" w:firstColumn="0" w:lastColumn="0" w:oddVBand="0" w:evenVBand="0" w:oddHBand="0" w:evenHBand="1" w:firstRowFirstColumn="0" w:firstRowLastColumn="0" w:lastRowFirstColumn="0" w:lastRowLastColumn="0"/>
          <w:cantSplit/>
        </w:trPr>
        <w:tc>
          <w:tcPr>
            <w:tcW w:w="2518" w:type="dxa"/>
          </w:tcPr>
          <w:p w:rsidR="00120EBB" w:rsidRDefault="00120EBB" w:rsidP="00F93041">
            <w:r>
              <w:t>Usability Test</w:t>
            </w:r>
          </w:p>
        </w:tc>
        <w:tc>
          <w:tcPr>
            <w:tcW w:w="6694" w:type="dxa"/>
          </w:tcPr>
          <w:p w:rsidR="00120EBB" w:rsidRDefault="00120EBB" w:rsidP="00F93041">
            <w:r>
              <w:t>Dient der Überprüfung der Gebrauchstauglichkeit einer Software, wird mit potenziellen Nutzern durchgeführt</w:t>
            </w:r>
          </w:p>
        </w:tc>
      </w:tr>
      <w:tr w:rsidR="00120EBB" w:rsidRPr="002D7B40" w:rsidTr="00B27235">
        <w:trPr>
          <w:cnfStyle w:val="000000100000" w:firstRow="0" w:lastRow="0" w:firstColumn="0" w:lastColumn="0" w:oddVBand="0" w:evenVBand="0" w:oddHBand="1" w:evenHBand="0" w:firstRowFirstColumn="0" w:firstRowLastColumn="0" w:lastRowFirstColumn="0" w:lastRowLastColumn="0"/>
          <w:cantSplit/>
        </w:trPr>
        <w:tc>
          <w:tcPr>
            <w:tcW w:w="2518" w:type="dxa"/>
          </w:tcPr>
          <w:p w:rsidR="00120EBB" w:rsidRDefault="00120EBB" w:rsidP="00F93041">
            <w:r w:rsidRPr="00A75A6A">
              <w:t>User Centered Design</w:t>
            </w:r>
          </w:p>
        </w:tc>
        <w:tc>
          <w:tcPr>
            <w:tcW w:w="6694" w:type="dxa"/>
          </w:tcPr>
          <w:p w:rsidR="00120EBB" w:rsidRDefault="00120EBB" w:rsidP="00F93041">
            <w:r>
              <w:t>Vorgehen zur benutzerorientierten, gebrauchstauglichen Gestaltung von Software</w:t>
            </w:r>
          </w:p>
        </w:tc>
      </w:tr>
      <w:tr w:rsidR="00120EBB" w:rsidRPr="002D7B40" w:rsidTr="00B27235">
        <w:trPr>
          <w:cnfStyle w:val="000000010000" w:firstRow="0" w:lastRow="0" w:firstColumn="0" w:lastColumn="0" w:oddVBand="0" w:evenVBand="0" w:oddHBand="0" w:evenHBand="1" w:firstRowFirstColumn="0" w:firstRowLastColumn="0" w:lastRowFirstColumn="0" w:lastRowLastColumn="0"/>
          <w:cantSplit/>
        </w:trPr>
        <w:tc>
          <w:tcPr>
            <w:tcW w:w="2518" w:type="dxa"/>
          </w:tcPr>
          <w:p w:rsidR="00120EBB" w:rsidRDefault="00120EBB" w:rsidP="00F93041">
            <w:r>
              <w:t>Vektorgrafik</w:t>
            </w:r>
          </w:p>
        </w:tc>
        <w:tc>
          <w:tcPr>
            <w:tcW w:w="6694" w:type="dxa"/>
          </w:tcPr>
          <w:p w:rsidR="00120EBB" w:rsidRDefault="00120EBB" w:rsidP="00F93041">
            <w:r>
              <w:t>Eine Vektorgrafik wird durch Linien/Kurven, Linienstärken und Farben beschrieben. Vektorgrafiken sind beliebig skalierbar.</w:t>
            </w:r>
          </w:p>
        </w:tc>
      </w:tr>
      <w:tr w:rsidR="00120EBB" w:rsidTr="00B27235">
        <w:trPr>
          <w:cnfStyle w:val="000000100000" w:firstRow="0" w:lastRow="0" w:firstColumn="0" w:lastColumn="0" w:oddVBand="0" w:evenVBand="0" w:oddHBand="1" w:evenHBand="0" w:firstRowFirstColumn="0" w:firstRowLastColumn="0" w:lastRowFirstColumn="0" w:lastRowLastColumn="0"/>
          <w:cantSplit/>
        </w:trPr>
        <w:tc>
          <w:tcPr>
            <w:tcW w:w="2518" w:type="dxa"/>
          </w:tcPr>
          <w:p w:rsidR="00120EBB" w:rsidRDefault="00120EBB" w:rsidP="00F93041">
            <w:r>
              <w:t>Videowall</w:t>
            </w:r>
          </w:p>
        </w:tc>
        <w:tc>
          <w:tcPr>
            <w:tcW w:w="6694" w:type="dxa"/>
          </w:tcPr>
          <w:p w:rsidR="00120EBB" w:rsidRDefault="00120EBB" w:rsidP="00F93041">
            <w:r>
              <w:t>Durch mehrere Monitore wird eine grosse Bildschirmfläche geformt.</w:t>
            </w:r>
          </w:p>
        </w:tc>
      </w:tr>
      <w:tr w:rsidR="00120EBB" w:rsidRPr="004E4A41" w:rsidTr="00B27235">
        <w:trPr>
          <w:cnfStyle w:val="000000010000" w:firstRow="0" w:lastRow="0" w:firstColumn="0" w:lastColumn="0" w:oddVBand="0" w:evenVBand="0" w:oddHBand="0" w:evenHBand="1" w:firstRowFirstColumn="0" w:firstRowLastColumn="0" w:lastRowFirstColumn="0" w:lastRowLastColumn="0"/>
          <w:cantSplit/>
        </w:trPr>
        <w:tc>
          <w:tcPr>
            <w:tcW w:w="2518" w:type="dxa"/>
          </w:tcPr>
          <w:p w:rsidR="00120EBB" w:rsidRDefault="00120EBB" w:rsidP="00F93041">
            <w:r w:rsidRPr="00DB5236">
              <w:t>Windows Communication Foundation</w:t>
            </w:r>
          </w:p>
        </w:tc>
        <w:tc>
          <w:tcPr>
            <w:tcW w:w="6694" w:type="dxa"/>
          </w:tcPr>
          <w:p w:rsidR="00120EBB" w:rsidRPr="004E4A41" w:rsidRDefault="00120EBB" w:rsidP="00F93041">
            <w:r>
              <w:t>Serviceorientiertes Kommunikationsmittel für verteilte Anwendungen der Microsoft Corporation. Teil des .NET Frameworks</w:t>
            </w:r>
          </w:p>
        </w:tc>
      </w:tr>
      <w:tr w:rsidR="00120EBB" w:rsidRPr="004E4A41" w:rsidTr="00B27235">
        <w:trPr>
          <w:cnfStyle w:val="000000100000" w:firstRow="0" w:lastRow="0" w:firstColumn="0" w:lastColumn="0" w:oddVBand="0" w:evenVBand="0" w:oddHBand="1" w:evenHBand="0" w:firstRowFirstColumn="0" w:firstRowLastColumn="0" w:lastRowFirstColumn="0" w:lastRowLastColumn="0"/>
          <w:cantSplit/>
        </w:trPr>
        <w:tc>
          <w:tcPr>
            <w:tcW w:w="2518" w:type="dxa"/>
          </w:tcPr>
          <w:p w:rsidR="00120EBB" w:rsidRDefault="00120EBB" w:rsidP="00F93041">
            <w:r>
              <w:lastRenderedPageBreak/>
              <w:t>Windows Presentation Foundation</w:t>
            </w:r>
          </w:p>
        </w:tc>
        <w:tc>
          <w:tcPr>
            <w:tcW w:w="6694" w:type="dxa"/>
          </w:tcPr>
          <w:p w:rsidR="00120EBB" w:rsidRPr="004E4A41" w:rsidRDefault="00120EBB" w:rsidP="00F93041">
            <w:r w:rsidRPr="004E4A41">
              <w:t xml:space="preserve">Grafikframework der Microsoft Corporation. </w:t>
            </w:r>
            <w:r>
              <w:t>Teil des .NET Frameworks</w:t>
            </w:r>
          </w:p>
        </w:tc>
      </w:tr>
      <w:tr w:rsidR="00120EBB" w:rsidRPr="002D7B40" w:rsidTr="00B27235">
        <w:trPr>
          <w:cnfStyle w:val="000000010000" w:firstRow="0" w:lastRow="0" w:firstColumn="0" w:lastColumn="0" w:oddVBand="0" w:evenVBand="0" w:oddHBand="0" w:evenHBand="1" w:firstRowFirstColumn="0" w:firstRowLastColumn="0" w:lastRowFirstColumn="0" w:lastRowLastColumn="0"/>
          <w:cantSplit/>
        </w:trPr>
        <w:tc>
          <w:tcPr>
            <w:tcW w:w="2518" w:type="dxa"/>
          </w:tcPr>
          <w:p w:rsidR="00120EBB" w:rsidRDefault="00120EBB" w:rsidP="00F93041">
            <w:r>
              <w:t>Wizard of Oz - Experiment</w:t>
            </w:r>
          </w:p>
        </w:tc>
        <w:tc>
          <w:tcPr>
            <w:tcW w:w="6694" w:type="dxa"/>
          </w:tcPr>
          <w:p w:rsidR="00120EBB" w:rsidRDefault="00120EBB" w:rsidP="00F93041">
            <w:pPr>
              <w:rPr>
                <w:bCs/>
              </w:rPr>
            </w:pPr>
            <w:r>
              <w:rPr>
                <w:bCs/>
              </w:rPr>
              <w:t>Ein Experiment, bei dem ein Mensch mit einem Computer kommuniziert. Im Hintergrund erzeugt aber ein anderer Mensch die Reaktionen des Systems, nicht der Computer selbst.</w:t>
            </w:r>
          </w:p>
        </w:tc>
      </w:tr>
      <w:tr w:rsidR="00120EBB" w:rsidRPr="002D7B40" w:rsidTr="00B27235">
        <w:trPr>
          <w:cnfStyle w:val="000000100000" w:firstRow="0" w:lastRow="0" w:firstColumn="0" w:lastColumn="0" w:oddVBand="0" w:evenVBand="0" w:oddHBand="1" w:evenHBand="0" w:firstRowFirstColumn="0" w:firstRowLastColumn="0" w:lastRowFirstColumn="0" w:lastRowLastColumn="0"/>
          <w:cantSplit/>
        </w:trPr>
        <w:tc>
          <w:tcPr>
            <w:tcW w:w="2518" w:type="dxa"/>
          </w:tcPr>
          <w:p w:rsidR="00120EBB" w:rsidRDefault="00120EBB" w:rsidP="00F93041">
            <w:r>
              <w:t>X</w:t>
            </w:r>
            <w:r w:rsidRPr="001A10D0">
              <w:t>ML Paper Specification</w:t>
            </w:r>
          </w:p>
        </w:tc>
        <w:tc>
          <w:tcPr>
            <w:tcW w:w="6694" w:type="dxa"/>
          </w:tcPr>
          <w:p w:rsidR="00120EBB" w:rsidRDefault="00120EBB" w:rsidP="00F93041">
            <w:r>
              <w:t>Vektorisiertes Dateiformat der Microsoft Corporation</w:t>
            </w:r>
          </w:p>
        </w:tc>
      </w:tr>
    </w:tbl>
    <w:p w:rsidR="00120EBB" w:rsidRDefault="00120EBB" w:rsidP="000E6CF3">
      <w:pPr>
        <w:pStyle w:val="Heading3"/>
        <w:ind w:left="993" w:hanging="993"/>
      </w:pPr>
      <w:r>
        <w:t>Abkürzungserläuterung</w:t>
      </w:r>
    </w:p>
    <w:tbl>
      <w:tblPr>
        <w:tblStyle w:val="MediumShading1-Accent1"/>
        <w:tblW w:w="0" w:type="auto"/>
        <w:tblLook w:val="0420" w:firstRow="1" w:lastRow="0" w:firstColumn="0" w:lastColumn="0" w:noHBand="0" w:noVBand="1"/>
      </w:tblPr>
      <w:tblGrid>
        <w:gridCol w:w="2518"/>
        <w:gridCol w:w="6694"/>
      </w:tblGrid>
      <w:tr w:rsidR="00120EBB" w:rsidTr="00F93041">
        <w:trPr>
          <w:cnfStyle w:val="100000000000" w:firstRow="1" w:lastRow="0" w:firstColumn="0" w:lastColumn="0" w:oddVBand="0" w:evenVBand="0" w:oddHBand="0" w:evenHBand="0" w:firstRowFirstColumn="0" w:firstRowLastColumn="0" w:lastRowFirstColumn="0" w:lastRowLastColumn="0"/>
        </w:trPr>
        <w:tc>
          <w:tcPr>
            <w:tcW w:w="2518" w:type="dxa"/>
          </w:tcPr>
          <w:p w:rsidR="00120EBB" w:rsidRDefault="00120EBB" w:rsidP="00F93041">
            <w:r>
              <w:t>Abkürzung</w:t>
            </w:r>
          </w:p>
        </w:tc>
        <w:tc>
          <w:tcPr>
            <w:tcW w:w="6694" w:type="dxa"/>
          </w:tcPr>
          <w:p w:rsidR="00120EBB" w:rsidRDefault="00120EBB" w:rsidP="00F93041">
            <w:r>
              <w:t>Erläuterung</w:t>
            </w:r>
          </w:p>
        </w:tc>
      </w:tr>
      <w:tr w:rsidR="00120EBB" w:rsidTr="00F93041">
        <w:trPr>
          <w:cnfStyle w:val="000000100000" w:firstRow="0" w:lastRow="0" w:firstColumn="0" w:lastColumn="0" w:oddVBand="0" w:evenVBand="0" w:oddHBand="1" w:evenHBand="0" w:firstRowFirstColumn="0" w:firstRowLastColumn="0" w:lastRowFirstColumn="0" w:lastRowLastColumn="0"/>
        </w:trPr>
        <w:tc>
          <w:tcPr>
            <w:tcW w:w="2518" w:type="dxa"/>
          </w:tcPr>
          <w:p w:rsidR="00120EBB" w:rsidRDefault="00120EBB" w:rsidP="00F93041">
            <w:r>
              <w:t>CMS</w:t>
            </w:r>
          </w:p>
        </w:tc>
        <w:tc>
          <w:tcPr>
            <w:tcW w:w="6694" w:type="dxa"/>
          </w:tcPr>
          <w:p w:rsidR="00120EBB" w:rsidRDefault="00120EBB" w:rsidP="00F93041">
            <w:r>
              <w:t xml:space="preserve">Content Management </w:t>
            </w:r>
            <w:r w:rsidRPr="006E1988">
              <w:t>System</w:t>
            </w:r>
          </w:p>
        </w:tc>
      </w:tr>
      <w:tr w:rsidR="00120EBB" w:rsidTr="00F93041">
        <w:trPr>
          <w:cnfStyle w:val="000000010000" w:firstRow="0" w:lastRow="0" w:firstColumn="0" w:lastColumn="0" w:oddVBand="0" w:evenVBand="0" w:oddHBand="0" w:evenHBand="1" w:firstRowFirstColumn="0" w:firstRowLastColumn="0" w:lastRowFirstColumn="0" w:lastRowLastColumn="0"/>
        </w:trPr>
        <w:tc>
          <w:tcPr>
            <w:tcW w:w="2518" w:type="dxa"/>
          </w:tcPr>
          <w:p w:rsidR="00120EBB" w:rsidRDefault="00120EBB" w:rsidP="00F93041">
            <w:r>
              <w:t>FPS</w:t>
            </w:r>
          </w:p>
        </w:tc>
        <w:tc>
          <w:tcPr>
            <w:tcW w:w="6694" w:type="dxa"/>
          </w:tcPr>
          <w:p w:rsidR="00120EBB" w:rsidRDefault="00120EBB" w:rsidP="00F93041">
            <w:r>
              <w:t>Frames per second</w:t>
            </w:r>
          </w:p>
        </w:tc>
      </w:tr>
      <w:tr w:rsidR="00120EBB" w:rsidTr="00F93041">
        <w:trPr>
          <w:cnfStyle w:val="000000100000" w:firstRow="0" w:lastRow="0" w:firstColumn="0" w:lastColumn="0" w:oddVBand="0" w:evenVBand="0" w:oddHBand="1" w:evenHBand="0" w:firstRowFirstColumn="0" w:firstRowLastColumn="0" w:lastRowFirstColumn="0" w:lastRowLastColumn="0"/>
        </w:trPr>
        <w:tc>
          <w:tcPr>
            <w:tcW w:w="2518" w:type="dxa"/>
          </w:tcPr>
          <w:p w:rsidR="00120EBB" w:rsidRDefault="00120EBB" w:rsidP="00F93041">
            <w:r>
              <w:t>GPU</w:t>
            </w:r>
          </w:p>
        </w:tc>
        <w:tc>
          <w:tcPr>
            <w:tcW w:w="6694" w:type="dxa"/>
          </w:tcPr>
          <w:p w:rsidR="00120EBB" w:rsidRDefault="00120EBB" w:rsidP="00F93041">
            <w:r w:rsidRPr="00287907">
              <w:t>Graphics Processing Unit</w:t>
            </w:r>
          </w:p>
        </w:tc>
      </w:tr>
      <w:tr w:rsidR="00120EBB" w:rsidTr="00F93041">
        <w:trPr>
          <w:cnfStyle w:val="000000010000" w:firstRow="0" w:lastRow="0" w:firstColumn="0" w:lastColumn="0" w:oddVBand="0" w:evenVBand="0" w:oddHBand="0" w:evenHBand="1" w:firstRowFirstColumn="0" w:firstRowLastColumn="0" w:lastRowFirstColumn="0" w:lastRowLastColumn="0"/>
        </w:trPr>
        <w:tc>
          <w:tcPr>
            <w:tcW w:w="2518" w:type="dxa"/>
          </w:tcPr>
          <w:p w:rsidR="00120EBB" w:rsidRDefault="00120EBB" w:rsidP="00F93041">
            <w:r>
              <w:t>GUI</w:t>
            </w:r>
          </w:p>
        </w:tc>
        <w:tc>
          <w:tcPr>
            <w:tcW w:w="6694" w:type="dxa"/>
          </w:tcPr>
          <w:p w:rsidR="00120EBB" w:rsidRDefault="00120EBB" w:rsidP="00F93041">
            <w:r>
              <w:t>Graphical User Interface</w:t>
            </w:r>
          </w:p>
        </w:tc>
      </w:tr>
      <w:tr w:rsidR="00120EBB" w:rsidTr="00F93041">
        <w:trPr>
          <w:cnfStyle w:val="000000100000" w:firstRow="0" w:lastRow="0" w:firstColumn="0" w:lastColumn="0" w:oddVBand="0" w:evenVBand="0" w:oddHBand="1" w:evenHBand="0" w:firstRowFirstColumn="0" w:firstRowLastColumn="0" w:lastRowFirstColumn="0" w:lastRowLastColumn="0"/>
        </w:trPr>
        <w:tc>
          <w:tcPr>
            <w:tcW w:w="2518" w:type="dxa"/>
          </w:tcPr>
          <w:p w:rsidR="00120EBB" w:rsidRDefault="00120EBB" w:rsidP="00F93041">
            <w:r>
              <w:t>HSR</w:t>
            </w:r>
          </w:p>
        </w:tc>
        <w:tc>
          <w:tcPr>
            <w:tcW w:w="6694" w:type="dxa"/>
          </w:tcPr>
          <w:p w:rsidR="00120EBB" w:rsidRDefault="00120EBB" w:rsidP="00F93041">
            <w:r>
              <w:t>Hochschule für Technik Rapperswil</w:t>
            </w:r>
          </w:p>
        </w:tc>
      </w:tr>
      <w:tr w:rsidR="00120EBB" w:rsidTr="00F93041">
        <w:trPr>
          <w:cnfStyle w:val="000000010000" w:firstRow="0" w:lastRow="0" w:firstColumn="0" w:lastColumn="0" w:oddVBand="0" w:evenVBand="0" w:oddHBand="0" w:evenHBand="1" w:firstRowFirstColumn="0" w:firstRowLastColumn="0" w:lastRowFirstColumn="0" w:lastRowLastColumn="0"/>
        </w:trPr>
        <w:tc>
          <w:tcPr>
            <w:tcW w:w="2518" w:type="dxa"/>
          </w:tcPr>
          <w:p w:rsidR="00120EBB" w:rsidRDefault="00120EBB" w:rsidP="00F93041">
            <w:r>
              <w:t>IFS</w:t>
            </w:r>
          </w:p>
        </w:tc>
        <w:tc>
          <w:tcPr>
            <w:tcW w:w="6694" w:type="dxa"/>
          </w:tcPr>
          <w:p w:rsidR="00120EBB" w:rsidRDefault="00120EBB" w:rsidP="00F93041">
            <w:r>
              <w:t>Institut für Software der HSR</w:t>
            </w:r>
          </w:p>
        </w:tc>
      </w:tr>
      <w:tr w:rsidR="00120EBB" w:rsidTr="00F93041">
        <w:trPr>
          <w:cnfStyle w:val="000000100000" w:firstRow="0" w:lastRow="0" w:firstColumn="0" w:lastColumn="0" w:oddVBand="0" w:evenVBand="0" w:oddHBand="1" w:evenHBand="0" w:firstRowFirstColumn="0" w:firstRowLastColumn="0" w:lastRowFirstColumn="0" w:lastRowLastColumn="0"/>
        </w:trPr>
        <w:tc>
          <w:tcPr>
            <w:tcW w:w="2518" w:type="dxa"/>
          </w:tcPr>
          <w:p w:rsidR="00120EBB" w:rsidRDefault="00120EBB" w:rsidP="00F93041">
            <w:r>
              <w:t>MEF</w:t>
            </w:r>
          </w:p>
        </w:tc>
        <w:tc>
          <w:tcPr>
            <w:tcW w:w="6694" w:type="dxa"/>
          </w:tcPr>
          <w:p w:rsidR="00120EBB" w:rsidRDefault="00120EBB" w:rsidP="00F93041">
            <w:r w:rsidRPr="005E4774">
              <w:t>Managed Extensibility Framework</w:t>
            </w:r>
          </w:p>
        </w:tc>
      </w:tr>
      <w:tr w:rsidR="00120EBB" w:rsidTr="00F93041">
        <w:trPr>
          <w:cnfStyle w:val="000000010000" w:firstRow="0" w:lastRow="0" w:firstColumn="0" w:lastColumn="0" w:oddVBand="0" w:evenVBand="0" w:oddHBand="0" w:evenHBand="1" w:firstRowFirstColumn="0" w:firstRowLastColumn="0" w:lastRowFirstColumn="0" w:lastRowLastColumn="0"/>
        </w:trPr>
        <w:tc>
          <w:tcPr>
            <w:tcW w:w="2518" w:type="dxa"/>
          </w:tcPr>
          <w:p w:rsidR="00120EBB" w:rsidRDefault="00120EBB" w:rsidP="00F93041">
            <w:r>
              <w:t>NUI</w:t>
            </w:r>
          </w:p>
        </w:tc>
        <w:tc>
          <w:tcPr>
            <w:tcW w:w="6694" w:type="dxa"/>
          </w:tcPr>
          <w:p w:rsidR="00120EBB" w:rsidRDefault="00120EBB" w:rsidP="00F93041">
            <w:r>
              <w:t>Natural User Interface</w:t>
            </w:r>
          </w:p>
        </w:tc>
      </w:tr>
      <w:tr w:rsidR="00120EBB" w:rsidTr="00F93041">
        <w:trPr>
          <w:cnfStyle w:val="000000100000" w:firstRow="0" w:lastRow="0" w:firstColumn="0" w:lastColumn="0" w:oddVBand="0" w:evenVBand="0" w:oddHBand="1" w:evenHBand="0" w:firstRowFirstColumn="0" w:firstRowLastColumn="0" w:lastRowFirstColumn="0" w:lastRowLastColumn="0"/>
        </w:trPr>
        <w:tc>
          <w:tcPr>
            <w:tcW w:w="2518" w:type="dxa"/>
          </w:tcPr>
          <w:p w:rsidR="00120EBB" w:rsidRDefault="00120EBB" w:rsidP="00F93041">
            <w:r>
              <w:t>RUP</w:t>
            </w:r>
          </w:p>
        </w:tc>
        <w:tc>
          <w:tcPr>
            <w:tcW w:w="6694" w:type="dxa"/>
          </w:tcPr>
          <w:p w:rsidR="00120EBB" w:rsidRDefault="00120EBB" w:rsidP="00F93041">
            <w:r w:rsidRPr="00A75A6A">
              <w:t>Rational Unified Process</w:t>
            </w:r>
          </w:p>
        </w:tc>
      </w:tr>
      <w:tr w:rsidR="00120EBB" w:rsidTr="00F93041">
        <w:trPr>
          <w:cnfStyle w:val="000000010000" w:firstRow="0" w:lastRow="0" w:firstColumn="0" w:lastColumn="0" w:oddVBand="0" w:evenVBand="0" w:oddHBand="0" w:evenHBand="1" w:firstRowFirstColumn="0" w:firstRowLastColumn="0" w:lastRowFirstColumn="0" w:lastRowLastColumn="0"/>
        </w:trPr>
        <w:tc>
          <w:tcPr>
            <w:tcW w:w="2518" w:type="dxa"/>
          </w:tcPr>
          <w:p w:rsidR="00120EBB" w:rsidRDefault="00120EBB" w:rsidP="00F93041">
            <w:r>
              <w:t>SSO</w:t>
            </w:r>
          </w:p>
        </w:tc>
        <w:tc>
          <w:tcPr>
            <w:tcW w:w="6694" w:type="dxa"/>
          </w:tcPr>
          <w:p w:rsidR="00120EBB" w:rsidRDefault="00120EBB" w:rsidP="00F93041">
            <w:r>
              <w:t>Single Sign-on</w:t>
            </w:r>
          </w:p>
        </w:tc>
      </w:tr>
      <w:tr w:rsidR="00120EBB" w:rsidTr="00F93041">
        <w:trPr>
          <w:cnfStyle w:val="000000100000" w:firstRow="0" w:lastRow="0" w:firstColumn="0" w:lastColumn="0" w:oddVBand="0" w:evenVBand="0" w:oddHBand="1" w:evenHBand="0" w:firstRowFirstColumn="0" w:firstRowLastColumn="0" w:lastRowFirstColumn="0" w:lastRowLastColumn="0"/>
        </w:trPr>
        <w:tc>
          <w:tcPr>
            <w:tcW w:w="2518" w:type="dxa"/>
          </w:tcPr>
          <w:p w:rsidR="00120EBB" w:rsidRDefault="00120EBB" w:rsidP="00F93041">
            <w:r>
              <w:t>UCD</w:t>
            </w:r>
          </w:p>
        </w:tc>
        <w:tc>
          <w:tcPr>
            <w:tcW w:w="6694" w:type="dxa"/>
          </w:tcPr>
          <w:p w:rsidR="00120EBB" w:rsidRDefault="00120EBB" w:rsidP="00F93041">
            <w:r w:rsidRPr="00A75A6A">
              <w:t>User Centered Design</w:t>
            </w:r>
          </w:p>
        </w:tc>
      </w:tr>
      <w:tr w:rsidR="00120EBB" w:rsidTr="00F93041">
        <w:trPr>
          <w:cnfStyle w:val="000000010000" w:firstRow="0" w:lastRow="0" w:firstColumn="0" w:lastColumn="0" w:oddVBand="0" w:evenVBand="0" w:oddHBand="0" w:evenHBand="1" w:firstRowFirstColumn="0" w:firstRowLastColumn="0" w:lastRowFirstColumn="0" w:lastRowLastColumn="0"/>
        </w:trPr>
        <w:tc>
          <w:tcPr>
            <w:tcW w:w="2518" w:type="dxa"/>
          </w:tcPr>
          <w:p w:rsidR="00120EBB" w:rsidRDefault="00120EBB" w:rsidP="00F93041">
            <w:r>
              <w:t>WCF</w:t>
            </w:r>
          </w:p>
        </w:tc>
        <w:tc>
          <w:tcPr>
            <w:tcW w:w="6694" w:type="dxa"/>
          </w:tcPr>
          <w:p w:rsidR="00120EBB" w:rsidRDefault="00120EBB" w:rsidP="00F93041">
            <w:r w:rsidRPr="00DB5236">
              <w:t>Windows Communication Foundation</w:t>
            </w:r>
          </w:p>
        </w:tc>
      </w:tr>
      <w:tr w:rsidR="00120EBB" w:rsidTr="00F93041">
        <w:trPr>
          <w:cnfStyle w:val="000000100000" w:firstRow="0" w:lastRow="0" w:firstColumn="0" w:lastColumn="0" w:oddVBand="0" w:evenVBand="0" w:oddHBand="1" w:evenHBand="0" w:firstRowFirstColumn="0" w:firstRowLastColumn="0" w:lastRowFirstColumn="0" w:lastRowLastColumn="0"/>
        </w:trPr>
        <w:tc>
          <w:tcPr>
            <w:tcW w:w="2518" w:type="dxa"/>
          </w:tcPr>
          <w:p w:rsidR="00120EBB" w:rsidRDefault="00120EBB" w:rsidP="00F93041">
            <w:r>
              <w:t>WPF</w:t>
            </w:r>
          </w:p>
        </w:tc>
        <w:tc>
          <w:tcPr>
            <w:tcW w:w="6694" w:type="dxa"/>
          </w:tcPr>
          <w:p w:rsidR="00120EBB" w:rsidRDefault="00120EBB" w:rsidP="00F93041">
            <w:r>
              <w:t>Windows Presentation Foundation</w:t>
            </w:r>
          </w:p>
        </w:tc>
      </w:tr>
      <w:tr w:rsidR="00120EBB" w:rsidTr="00F93041">
        <w:trPr>
          <w:cnfStyle w:val="000000010000" w:firstRow="0" w:lastRow="0" w:firstColumn="0" w:lastColumn="0" w:oddVBand="0" w:evenVBand="0" w:oddHBand="0" w:evenHBand="1" w:firstRowFirstColumn="0" w:firstRowLastColumn="0" w:lastRowFirstColumn="0" w:lastRowLastColumn="0"/>
        </w:trPr>
        <w:tc>
          <w:tcPr>
            <w:tcW w:w="2518" w:type="dxa"/>
          </w:tcPr>
          <w:p w:rsidR="00120EBB" w:rsidRDefault="00120EBB" w:rsidP="00F93041">
            <w:r>
              <w:t>XPS</w:t>
            </w:r>
          </w:p>
        </w:tc>
        <w:tc>
          <w:tcPr>
            <w:tcW w:w="6694" w:type="dxa"/>
          </w:tcPr>
          <w:p w:rsidR="00120EBB" w:rsidRDefault="00120EBB" w:rsidP="00F93041">
            <w:r>
              <w:t>X</w:t>
            </w:r>
            <w:r w:rsidRPr="001A10D0">
              <w:t>ML Paper Specification</w:t>
            </w:r>
          </w:p>
        </w:tc>
      </w:tr>
    </w:tbl>
    <w:p w:rsidR="00120EBB" w:rsidRPr="002D7B40" w:rsidRDefault="00120EBB" w:rsidP="00120EBB"/>
    <w:p w:rsidR="00120EBB" w:rsidRDefault="00120EBB">
      <w:r>
        <w:br w:type="page"/>
      </w:r>
    </w:p>
    <w:p w:rsidR="00120EBB" w:rsidRDefault="00120EBB" w:rsidP="000E6CF3">
      <w:pPr>
        <w:pStyle w:val="Heading2"/>
        <w:ind w:left="851" w:hanging="851"/>
      </w:pPr>
      <w:r>
        <w:lastRenderedPageBreak/>
        <w:t>Literaturverzeichnis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77"/>
        <w:gridCol w:w="7811"/>
      </w:tblGrid>
      <w:tr w:rsidR="00120EBB" w:rsidRPr="00A95673" w:rsidTr="00120EBB">
        <w:trPr>
          <w:cantSplit/>
        </w:trPr>
        <w:tc>
          <w:tcPr>
            <w:tcW w:w="1477" w:type="dxa"/>
          </w:tcPr>
          <w:p w:rsidR="00120EBB" w:rsidRPr="00671998" w:rsidRDefault="00120EBB" w:rsidP="00F93041">
            <w:pPr>
              <w:tabs>
                <w:tab w:val="left" w:pos="1701"/>
              </w:tabs>
              <w:rPr>
                <w:lang w:val="en-US"/>
              </w:rPr>
            </w:pPr>
            <w:r>
              <w:rPr>
                <w:lang w:val="en-US"/>
              </w:rPr>
              <w:t>[chaudhri09]</w:t>
            </w:r>
          </w:p>
        </w:tc>
        <w:tc>
          <w:tcPr>
            <w:tcW w:w="7811" w:type="dxa"/>
          </w:tcPr>
          <w:p w:rsidR="00120EBB" w:rsidRPr="00A94993" w:rsidRDefault="00120EBB" w:rsidP="00F93041">
            <w:pPr>
              <w:tabs>
                <w:tab w:val="left" w:pos="1701"/>
              </w:tabs>
              <w:rPr>
                <w:lang w:val="en-US"/>
              </w:rPr>
            </w:pPr>
            <w:r w:rsidRPr="00A94993">
              <w:rPr>
                <w:lang w:val="en-US"/>
              </w:rPr>
              <w:t>Chaudhri, I., Ording, B., Anzures, F.</w:t>
            </w:r>
            <w:r>
              <w:rPr>
                <w:lang w:val="en-US"/>
              </w:rPr>
              <w:t xml:space="preserve"> A.</w:t>
            </w:r>
            <w:r w:rsidRPr="00A94993">
              <w:rPr>
                <w:lang w:val="en-US"/>
              </w:rPr>
              <w:t xml:space="preserve">, Van Os, M., Lemay, S. O., Forstall, S., Christie, G. </w:t>
            </w:r>
            <w:r>
              <w:rPr>
                <w:lang w:val="en-US"/>
              </w:rPr>
              <w:t xml:space="preserve">(2009) </w:t>
            </w:r>
            <w:r w:rsidRPr="00A94993">
              <w:rPr>
                <w:lang w:val="en-US"/>
              </w:rPr>
              <w:t>Unlocking a Device by Performing Gestures on an Unlock Image</w:t>
            </w:r>
            <w:r>
              <w:rPr>
                <w:lang w:val="en-US"/>
              </w:rPr>
              <w:t xml:space="preserve">. </w:t>
            </w:r>
            <w:r w:rsidRPr="00A94993">
              <w:rPr>
                <w:lang w:val="en-US"/>
              </w:rPr>
              <w:t>U</w:t>
            </w:r>
            <w:r>
              <w:rPr>
                <w:lang w:val="en-US"/>
              </w:rPr>
              <w:t>.</w:t>
            </w:r>
            <w:r w:rsidRPr="00A94993">
              <w:rPr>
                <w:lang w:val="en-US"/>
              </w:rPr>
              <w:t>S</w:t>
            </w:r>
            <w:r>
              <w:rPr>
                <w:lang w:val="en-US"/>
              </w:rPr>
              <w:t>. Patent US</w:t>
            </w:r>
            <w:r w:rsidRPr="00A94993">
              <w:rPr>
                <w:lang w:val="en-US"/>
              </w:rPr>
              <w:t>8046721</w:t>
            </w:r>
            <w:r>
              <w:rPr>
                <w:lang w:val="en-US"/>
              </w:rPr>
              <w:t>.</w:t>
            </w:r>
          </w:p>
          <w:p w:rsidR="00120EBB" w:rsidRDefault="00B95EE1" w:rsidP="00F93041">
            <w:pPr>
              <w:tabs>
                <w:tab w:val="left" w:pos="1701"/>
              </w:tabs>
              <w:rPr>
                <w:lang w:val="en-US"/>
              </w:rPr>
            </w:pPr>
            <w:hyperlink r:id="rId198" w:history="1">
              <w:r w:rsidR="00120EBB" w:rsidRPr="00383B0C">
                <w:rPr>
                  <w:rStyle w:val="Hyperlink"/>
                  <w:lang w:val="en-US"/>
                </w:rPr>
                <w:t>http://www.google.com/patents/US20090241072</w:t>
              </w:r>
            </w:hyperlink>
          </w:p>
        </w:tc>
      </w:tr>
      <w:tr w:rsidR="00120EBB" w:rsidTr="00120EBB">
        <w:trPr>
          <w:cantSplit/>
        </w:trPr>
        <w:tc>
          <w:tcPr>
            <w:tcW w:w="1477" w:type="dxa"/>
          </w:tcPr>
          <w:p w:rsidR="00120EBB" w:rsidRDefault="00120EBB" w:rsidP="00F93041">
            <w:pPr>
              <w:tabs>
                <w:tab w:val="left" w:pos="1701"/>
              </w:tabs>
            </w:pPr>
            <w:r w:rsidRPr="00B8187F">
              <w:t>[eilbrecht07]</w:t>
            </w:r>
          </w:p>
        </w:tc>
        <w:tc>
          <w:tcPr>
            <w:tcW w:w="7811" w:type="dxa"/>
          </w:tcPr>
          <w:p w:rsidR="00120EBB" w:rsidRDefault="00120EBB" w:rsidP="00F93041">
            <w:pPr>
              <w:tabs>
                <w:tab w:val="left" w:pos="1701"/>
              </w:tabs>
            </w:pPr>
            <w:r w:rsidRPr="00B8187F">
              <w:t>Karl Eilbrecht, Gernot Starkte, Patterns kompakt, Entwurfsmuster für</w:t>
            </w:r>
            <w:r>
              <w:t xml:space="preserve"> effective Software-Entwicklung</w:t>
            </w:r>
            <w:r w:rsidRPr="00B8187F">
              <w:t>, 2. Auflage, Spektrum Verlag, ISBN-13: 978-3-8274-1591-2, 2007</w:t>
            </w:r>
          </w:p>
        </w:tc>
      </w:tr>
      <w:tr w:rsidR="00120EBB" w:rsidTr="00120EBB">
        <w:trPr>
          <w:cantSplit/>
        </w:trPr>
        <w:tc>
          <w:tcPr>
            <w:tcW w:w="1477" w:type="dxa"/>
          </w:tcPr>
          <w:p w:rsidR="00120EBB" w:rsidRDefault="00120EBB" w:rsidP="00F93041">
            <w:pPr>
              <w:tabs>
                <w:tab w:val="left" w:pos="1701"/>
              </w:tabs>
            </w:pPr>
            <w:r>
              <w:rPr>
                <w:lang w:val="fr-CH"/>
              </w:rPr>
              <w:t>[egli11]</w:t>
            </w:r>
          </w:p>
        </w:tc>
        <w:tc>
          <w:tcPr>
            <w:tcW w:w="7811" w:type="dxa"/>
          </w:tcPr>
          <w:p w:rsidR="00120EBB" w:rsidRPr="00B31E84" w:rsidRDefault="00120EBB" w:rsidP="00F93041">
            <w:pPr>
              <w:tabs>
                <w:tab w:val="left" w:pos="1701"/>
              </w:tabs>
            </w:pPr>
            <w:r w:rsidRPr="00B31E84">
              <w:t>Felix Egli, Schnyder Michael, Kinect Bodyscanner,</w:t>
            </w:r>
            <w:r w:rsidR="003E7E15">
              <w:t xml:space="preserve"> 02.09.2011</w:t>
            </w:r>
            <w:r w:rsidR="00E47233">
              <w:t>,</w:t>
            </w:r>
            <w:bookmarkStart w:id="1138" w:name="_GoBack"/>
            <w:bookmarkEnd w:id="1138"/>
          </w:p>
          <w:p w:rsidR="00120EBB" w:rsidRPr="00B31E84" w:rsidRDefault="00B95EE1" w:rsidP="003E7E15">
            <w:pPr>
              <w:tabs>
                <w:tab w:val="left" w:pos="1701"/>
              </w:tabs>
            </w:pPr>
            <w:r>
              <w:fldChar w:fldCharType="begin"/>
            </w:r>
            <w:r>
              <w:instrText xml:space="preserve"> HYPERLINK "http://eprints3.hsr.ch/180/" </w:instrText>
            </w:r>
            <w:r>
              <w:fldChar w:fldCharType="separate"/>
            </w:r>
            <w:r w:rsidR="00120EBB" w:rsidRPr="00CA27E3">
              <w:rPr>
                <w:rStyle w:val="Hyperlink"/>
              </w:rPr>
              <w:t>http://eprints3.hsr.ch/180/</w:t>
            </w:r>
            <w:r>
              <w:rPr>
                <w:rStyle w:val="Hyperlink"/>
              </w:rPr>
              <w:fldChar w:fldCharType="end"/>
            </w:r>
          </w:p>
        </w:tc>
      </w:tr>
      <w:tr w:rsidR="00120EBB" w:rsidTr="00120EBB">
        <w:trPr>
          <w:cantSplit/>
        </w:trPr>
        <w:tc>
          <w:tcPr>
            <w:tcW w:w="1477" w:type="dxa"/>
          </w:tcPr>
          <w:p w:rsidR="00120EBB" w:rsidRPr="00CC782A" w:rsidRDefault="00120EBB" w:rsidP="00F93041">
            <w:pPr>
              <w:tabs>
                <w:tab w:val="left" w:pos="1701"/>
              </w:tabs>
              <w:rPr>
                <w:b/>
              </w:rPr>
            </w:pPr>
            <w:r>
              <w:t>[elmer11]</w:t>
            </w:r>
          </w:p>
        </w:tc>
        <w:tc>
          <w:tcPr>
            <w:tcW w:w="7811" w:type="dxa"/>
          </w:tcPr>
          <w:p w:rsidR="00120EBB" w:rsidRDefault="00120EBB" w:rsidP="00F93041">
            <w:pPr>
              <w:tabs>
                <w:tab w:val="left" w:pos="1701"/>
              </w:tabs>
            </w:pPr>
            <w:r>
              <w:t xml:space="preserve">Lukas Elmer, Christina Heidt, Delia Treichler, </w:t>
            </w:r>
            <w:r w:rsidRPr="00984B23">
              <w:t>Project Flip 2.0</w:t>
            </w:r>
            <w:r>
              <w:t>,</w:t>
            </w:r>
            <w:r w:rsidR="003E7E15">
              <w:t xml:space="preserve"> 02.04.2012</w:t>
            </w:r>
            <w:r w:rsidR="00E47233">
              <w:t>,</w:t>
            </w:r>
          </w:p>
          <w:p w:rsidR="00120EBB" w:rsidRDefault="00B95EE1" w:rsidP="00F93041">
            <w:pPr>
              <w:tabs>
                <w:tab w:val="left" w:pos="1701"/>
              </w:tabs>
            </w:pPr>
            <w:hyperlink r:id="rId199" w:history="1">
              <w:r w:rsidR="00120EBB" w:rsidRPr="004E14DC">
                <w:rPr>
                  <w:rStyle w:val="Hyperlink"/>
                </w:rPr>
                <w:t>http://eprints3.hsr.ch/220/</w:t>
              </w:r>
            </w:hyperlink>
          </w:p>
        </w:tc>
      </w:tr>
      <w:tr w:rsidR="00120EBB" w:rsidRPr="00A95673" w:rsidTr="00120EBB">
        <w:trPr>
          <w:cantSplit/>
        </w:trPr>
        <w:tc>
          <w:tcPr>
            <w:tcW w:w="1477" w:type="dxa"/>
          </w:tcPr>
          <w:p w:rsidR="00120EBB" w:rsidRPr="00CC782A" w:rsidRDefault="00120EBB" w:rsidP="00F93041">
            <w:pPr>
              <w:tabs>
                <w:tab w:val="left" w:pos="1701"/>
              </w:tabs>
              <w:rPr>
                <w:b/>
              </w:rPr>
            </w:pPr>
            <w:r>
              <w:t>[han05]</w:t>
            </w:r>
          </w:p>
        </w:tc>
        <w:tc>
          <w:tcPr>
            <w:tcW w:w="7811" w:type="dxa"/>
          </w:tcPr>
          <w:p w:rsidR="00120EBB" w:rsidRPr="00671998" w:rsidRDefault="00120EBB" w:rsidP="00F93041">
            <w:pPr>
              <w:tabs>
                <w:tab w:val="left" w:pos="1701"/>
              </w:tabs>
              <w:rPr>
                <w:lang w:val="en-US"/>
              </w:rPr>
            </w:pPr>
            <w:r w:rsidRPr="00671998">
              <w:rPr>
                <w:lang w:val="en-US"/>
              </w:rPr>
              <w:t>Han, J. Low-cost multi-touch sensing through frustrated total internal reflection</w:t>
            </w:r>
            <w:r>
              <w:rPr>
                <w:lang w:val="en-US"/>
              </w:rPr>
              <w:t>. In Proc. of UIST ’05. ACM, NY, USA, 2005, pp. 115-118.</w:t>
            </w:r>
          </w:p>
          <w:p w:rsidR="00120EBB" w:rsidRPr="00671998" w:rsidRDefault="00B95EE1" w:rsidP="00F93041">
            <w:pPr>
              <w:tabs>
                <w:tab w:val="left" w:pos="1701"/>
              </w:tabs>
              <w:rPr>
                <w:lang w:val="en-US"/>
              </w:rPr>
            </w:pPr>
            <w:hyperlink r:id="rId200" w:history="1">
              <w:r w:rsidR="00120EBB" w:rsidRPr="00671998">
                <w:rPr>
                  <w:rStyle w:val="Hyperlink"/>
                  <w:lang w:val="en-US"/>
                </w:rPr>
                <w:t>http://dl.acm.org/citation.cfm?id=1095054</w:t>
              </w:r>
            </w:hyperlink>
          </w:p>
        </w:tc>
      </w:tr>
      <w:tr w:rsidR="00120EBB" w:rsidRPr="00671998" w:rsidTr="00120EBB">
        <w:trPr>
          <w:cantSplit/>
        </w:trPr>
        <w:tc>
          <w:tcPr>
            <w:tcW w:w="1477" w:type="dxa"/>
          </w:tcPr>
          <w:p w:rsidR="00120EBB" w:rsidRPr="00671998" w:rsidRDefault="00120EBB" w:rsidP="00F93041">
            <w:pPr>
              <w:tabs>
                <w:tab w:val="left" w:pos="1701"/>
              </w:tabs>
              <w:rPr>
                <w:lang w:val="en-US"/>
              </w:rPr>
            </w:pPr>
            <w:r w:rsidRPr="00671998">
              <w:rPr>
                <w:lang w:val="en-US"/>
              </w:rPr>
              <w:t>[hsr11]</w:t>
            </w:r>
          </w:p>
        </w:tc>
        <w:tc>
          <w:tcPr>
            <w:tcW w:w="7811" w:type="dxa"/>
          </w:tcPr>
          <w:p w:rsidR="00120EBB" w:rsidRPr="0083251E" w:rsidRDefault="00120EBB" w:rsidP="00F93041">
            <w:pPr>
              <w:tabs>
                <w:tab w:val="left" w:pos="1701"/>
              </w:tabs>
            </w:pPr>
            <w:r w:rsidRPr="0083251E">
              <w:t>Hochschule für Technik Rapperswil (HSR), Corporate Design</w:t>
            </w:r>
            <w:r w:rsidR="008A2AA4">
              <w:t>, Version 1, 10.01.2011</w:t>
            </w:r>
          </w:p>
        </w:tc>
      </w:tr>
      <w:tr w:rsidR="00120EBB" w:rsidRPr="001C49D1" w:rsidTr="00120EBB">
        <w:trPr>
          <w:cantSplit/>
        </w:trPr>
        <w:tc>
          <w:tcPr>
            <w:tcW w:w="1477" w:type="dxa"/>
          </w:tcPr>
          <w:p w:rsidR="00120EBB" w:rsidRDefault="00120EBB" w:rsidP="00F93041">
            <w:pPr>
              <w:tabs>
                <w:tab w:val="left" w:pos="1701"/>
              </w:tabs>
              <w:rPr>
                <w:lang w:val="en-US"/>
              </w:rPr>
            </w:pPr>
            <w:r>
              <w:rPr>
                <w:lang w:val="en-US"/>
              </w:rPr>
              <w:t>[leapmotion12]</w:t>
            </w:r>
          </w:p>
        </w:tc>
        <w:tc>
          <w:tcPr>
            <w:tcW w:w="7811" w:type="dxa"/>
          </w:tcPr>
          <w:p w:rsidR="00120EBB" w:rsidRDefault="00120EBB" w:rsidP="00F93041">
            <w:pPr>
              <w:tabs>
                <w:tab w:val="left" w:pos="1701"/>
              </w:tabs>
              <w:rPr>
                <w:lang w:val="en-US"/>
              </w:rPr>
            </w:pPr>
            <w:r w:rsidRPr="001C49D1">
              <w:rPr>
                <w:lang w:val="en-US"/>
              </w:rPr>
              <w:t>Leap Motion, Inc., Pre-order</w:t>
            </w:r>
            <w:r>
              <w:rPr>
                <w:lang w:val="en-US"/>
              </w:rPr>
              <w:t>,</w:t>
            </w:r>
          </w:p>
          <w:p w:rsidR="00120EBB" w:rsidRDefault="00B95EE1" w:rsidP="00F93041">
            <w:pPr>
              <w:tabs>
                <w:tab w:val="left" w:pos="1701"/>
              </w:tabs>
              <w:rPr>
                <w:lang w:val="en-US"/>
              </w:rPr>
            </w:pPr>
            <w:hyperlink r:id="rId201" w:history="1">
              <w:r w:rsidR="00120EBB" w:rsidRPr="00ED45E7">
                <w:rPr>
                  <w:rStyle w:val="Hyperlink"/>
                  <w:lang w:val="en-US"/>
                </w:rPr>
                <w:t>https://live.leapmotion.com/order.html</w:t>
              </w:r>
            </w:hyperlink>
          </w:p>
          <w:p w:rsidR="00120EBB" w:rsidRPr="001C49D1" w:rsidRDefault="00120EBB" w:rsidP="00F93041">
            <w:pPr>
              <w:tabs>
                <w:tab w:val="left" w:pos="1701"/>
              </w:tabs>
              <w:rPr>
                <w:lang w:val="en-US"/>
              </w:rPr>
            </w:pPr>
            <w:r>
              <w:rPr>
                <w:lang w:val="en-US"/>
              </w:rPr>
              <w:t>letzter Zugriff 05.06.2012</w:t>
            </w:r>
          </w:p>
        </w:tc>
      </w:tr>
      <w:tr w:rsidR="00120EBB" w:rsidRPr="00A95673" w:rsidTr="00120EBB">
        <w:trPr>
          <w:cantSplit/>
        </w:trPr>
        <w:tc>
          <w:tcPr>
            <w:tcW w:w="1477" w:type="dxa"/>
          </w:tcPr>
          <w:p w:rsidR="00120EBB" w:rsidRPr="00671998" w:rsidRDefault="00120EBB" w:rsidP="00F93041">
            <w:pPr>
              <w:tabs>
                <w:tab w:val="left" w:pos="1701"/>
              </w:tabs>
              <w:rPr>
                <w:lang w:val="en-US"/>
              </w:rPr>
            </w:pPr>
            <w:r w:rsidRPr="00671998">
              <w:rPr>
                <w:lang w:val="en-US"/>
              </w:rPr>
              <w:t>[m</w:t>
            </w:r>
            <w:r w:rsidRPr="00B00ED2">
              <w:rPr>
                <w:lang w:val="en-US"/>
              </w:rPr>
              <w:t>atsushita</w:t>
            </w:r>
            <w:r>
              <w:rPr>
                <w:lang w:val="en-US"/>
              </w:rPr>
              <w:t>03]</w:t>
            </w:r>
          </w:p>
        </w:tc>
        <w:tc>
          <w:tcPr>
            <w:tcW w:w="7811" w:type="dxa"/>
          </w:tcPr>
          <w:p w:rsidR="00120EBB" w:rsidRDefault="00120EBB" w:rsidP="00F93041">
            <w:pPr>
              <w:tabs>
                <w:tab w:val="left" w:pos="1701"/>
              </w:tabs>
              <w:rPr>
                <w:lang w:val="en-US"/>
              </w:rPr>
            </w:pPr>
            <w:r w:rsidRPr="00B00ED2">
              <w:rPr>
                <w:lang w:val="en-US"/>
              </w:rPr>
              <w:t>Matsushita, N. and Rekimoto, J. HoloWall: designing a finger, hand, body, and object sensitive wall. In Proc. UIST 2003, ACM Press (2003), New York, 159–168.</w:t>
            </w:r>
          </w:p>
          <w:p w:rsidR="00120EBB" w:rsidRDefault="00B95EE1" w:rsidP="00F93041">
            <w:pPr>
              <w:tabs>
                <w:tab w:val="left" w:pos="1701"/>
              </w:tabs>
              <w:rPr>
                <w:lang w:val="en-US"/>
              </w:rPr>
            </w:pPr>
            <w:hyperlink r:id="rId202" w:history="1">
              <w:r w:rsidR="00120EBB" w:rsidRPr="00C4135B">
                <w:rPr>
                  <w:rStyle w:val="Hyperlink"/>
                  <w:lang w:val="en-US"/>
                </w:rPr>
                <w:t>http://dl.acm.org/citation.cfm?id=263549</w:t>
              </w:r>
            </w:hyperlink>
          </w:p>
        </w:tc>
      </w:tr>
      <w:tr w:rsidR="00120EBB" w:rsidRPr="0021601F" w:rsidTr="00120EBB">
        <w:trPr>
          <w:cantSplit/>
        </w:trPr>
        <w:tc>
          <w:tcPr>
            <w:tcW w:w="1477" w:type="dxa"/>
          </w:tcPr>
          <w:p w:rsidR="00120EBB" w:rsidRDefault="00120EBB" w:rsidP="00F93041">
            <w:pPr>
              <w:tabs>
                <w:tab w:val="left" w:pos="1701"/>
              </w:tabs>
            </w:pPr>
            <w:r>
              <w:t>[microsoft06]</w:t>
            </w:r>
          </w:p>
        </w:tc>
        <w:tc>
          <w:tcPr>
            <w:tcW w:w="7811" w:type="dxa"/>
          </w:tcPr>
          <w:p w:rsidR="00120EBB" w:rsidRDefault="00120EBB" w:rsidP="00F93041">
            <w:pPr>
              <w:tabs>
                <w:tab w:val="left" w:pos="1701"/>
              </w:tabs>
              <w:rPr>
                <w:lang w:val="en-US"/>
              </w:rPr>
            </w:pPr>
            <w:r>
              <w:rPr>
                <w:lang w:val="en-US"/>
              </w:rPr>
              <w:t xml:space="preserve">Microsoft Corporation, </w:t>
            </w:r>
            <w:r w:rsidRPr="0021601F">
              <w:rPr>
                <w:lang w:val="en-US"/>
              </w:rPr>
              <w:t>Windows Vista Display Driver Model</w:t>
            </w:r>
            <w:r>
              <w:rPr>
                <w:lang w:val="en-US"/>
              </w:rPr>
              <w:t>,</w:t>
            </w:r>
          </w:p>
          <w:p w:rsidR="00120EBB" w:rsidRDefault="00B95EE1" w:rsidP="00F93041">
            <w:pPr>
              <w:tabs>
                <w:tab w:val="left" w:pos="1701"/>
              </w:tabs>
              <w:rPr>
                <w:lang w:val="en-US"/>
              </w:rPr>
            </w:pPr>
            <w:hyperlink r:id="rId203" w:history="1">
              <w:r w:rsidR="00120EBB" w:rsidRPr="00ED2132">
                <w:rPr>
                  <w:rStyle w:val="Hyperlink"/>
                  <w:lang w:val="en-US"/>
                </w:rPr>
                <w:t>http://msdn.microsoft.com/en-US/library/aa480220.aspx</w:t>
              </w:r>
            </w:hyperlink>
          </w:p>
          <w:p w:rsidR="00120EBB" w:rsidRPr="0021601F" w:rsidRDefault="00120EBB" w:rsidP="00F93041">
            <w:pPr>
              <w:tabs>
                <w:tab w:val="left" w:pos="1701"/>
              </w:tabs>
              <w:rPr>
                <w:lang w:val="en-US"/>
              </w:rPr>
            </w:pPr>
            <w:r w:rsidRPr="00D31433">
              <w:t>letzter</w:t>
            </w:r>
            <w:r>
              <w:rPr>
                <w:lang w:val="en-US"/>
              </w:rPr>
              <w:t xml:space="preserve"> </w:t>
            </w:r>
            <w:r w:rsidRPr="00D31433">
              <w:t>Zugriff</w:t>
            </w:r>
            <w:r>
              <w:rPr>
                <w:lang w:val="en-US"/>
              </w:rPr>
              <w:t>: 16.05.2012</w:t>
            </w:r>
          </w:p>
        </w:tc>
      </w:tr>
      <w:tr w:rsidR="00120EBB" w:rsidRPr="00842ADA" w:rsidTr="00120EBB">
        <w:trPr>
          <w:cantSplit/>
        </w:trPr>
        <w:tc>
          <w:tcPr>
            <w:tcW w:w="1477" w:type="dxa"/>
          </w:tcPr>
          <w:p w:rsidR="00120EBB" w:rsidRDefault="00120EBB" w:rsidP="00F93041">
            <w:pPr>
              <w:tabs>
                <w:tab w:val="left" w:pos="1701"/>
              </w:tabs>
            </w:pPr>
            <w:r>
              <w:t>[microsoft09]</w:t>
            </w:r>
          </w:p>
        </w:tc>
        <w:tc>
          <w:tcPr>
            <w:tcW w:w="7811" w:type="dxa"/>
          </w:tcPr>
          <w:p w:rsidR="00120EBB" w:rsidRDefault="00120EBB" w:rsidP="00F93041">
            <w:pPr>
              <w:tabs>
                <w:tab w:val="left" w:pos="1701"/>
              </w:tabs>
              <w:rPr>
                <w:lang w:val="en-US"/>
              </w:rPr>
            </w:pPr>
            <w:r>
              <w:rPr>
                <w:lang w:val="en-US"/>
              </w:rPr>
              <w:t xml:space="preserve">Microsoft Corporation, </w:t>
            </w:r>
            <w:r w:rsidRPr="00842ADA">
              <w:rPr>
                <w:lang w:val="en-US"/>
              </w:rPr>
              <w:t>WPF Apps With The Model-View-ViewModel Design Pattern</w:t>
            </w:r>
            <w:r>
              <w:rPr>
                <w:lang w:val="en-US"/>
              </w:rPr>
              <w:t>,</w:t>
            </w:r>
          </w:p>
          <w:p w:rsidR="00120EBB" w:rsidRDefault="00B95EE1" w:rsidP="00F93041">
            <w:pPr>
              <w:tabs>
                <w:tab w:val="left" w:pos="1701"/>
              </w:tabs>
              <w:rPr>
                <w:lang w:val="en-US"/>
              </w:rPr>
            </w:pPr>
            <w:hyperlink r:id="rId204" w:history="1">
              <w:r w:rsidR="00120EBB" w:rsidRPr="00CA27E3">
                <w:rPr>
                  <w:rStyle w:val="Hyperlink"/>
                  <w:lang w:val="en-US"/>
                </w:rPr>
                <w:t>http://msdn.microsoft.com/en-us/magazine/dd419663.aspx</w:t>
              </w:r>
            </w:hyperlink>
          </w:p>
          <w:p w:rsidR="00120EBB" w:rsidRPr="008039FA" w:rsidRDefault="00120EBB" w:rsidP="00F93041">
            <w:pPr>
              <w:tabs>
                <w:tab w:val="left" w:pos="1701"/>
              </w:tabs>
              <w:rPr>
                <w:lang w:val="en-US"/>
              </w:rPr>
            </w:pPr>
            <w:r>
              <w:rPr>
                <w:lang w:val="en-US"/>
              </w:rPr>
              <w:t>letzter Zugriff: 10.06.2012</w:t>
            </w:r>
          </w:p>
        </w:tc>
      </w:tr>
      <w:tr w:rsidR="00120EBB" w:rsidRPr="00D942D9" w:rsidTr="00120EBB">
        <w:trPr>
          <w:cantSplit/>
        </w:trPr>
        <w:tc>
          <w:tcPr>
            <w:tcW w:w="1477" w:type="dxa"/>
          </w:tcPr>
          <w:p w:rsidR="00120EBB" w:rsidRDefault="00120EBB" w:rsidP="00F93041">
            <w:pPr>
              <w:tabs>
                <w:tab w:val="left" w:pos="1701"/>
              </w:tabs>
            </w:pPr>
            <w:r>
              <w:t>[microsoft10]</w:t>
            </w:r>
          </w:p>
        </w:tc>
        <w:tc>
          <w:tcPr>
            <w:tcW w:w="7811" w:type="dxa"/>
          </w:tcPr>
          <w:p w:rsidR="00120EBB" w:rsidRDefault="00120EBB" w:rsidP="00F93041">
            <w:pPr>
              <w:tabs>
                <w:tab w:val="left" w:pos="1701"/>
              </w:tabs>
              <w:rPr>
                <w:lang w:val="en-US"/>
              </w:rPr>
            </w:pPr>
            <w:r>
              <w:rPr>
                <w:lang w:val="en-US"/>
              </w:rPr>
              <w:t xml:space="preserve">Microsoft Corporation, </w:t>
            </w:r>
            <w:r w:rsidRPr="00D942D9">
              <w:rPr>
                <w:lang w:val="en-US"/>
              </w:rPr>
              <w:t>Kinect Skeletal Tracking</w:t>
            </w:r>
            <w:r>
              <w:rPr>
                <w:lang w:val="en-US"/>
              </w:rPr>
              <w:t>,</w:t>
            </w:r>
          </w:p>
          <w:p w:rsidR="00120EBB" w:rsidRDefault="00B95EE1" w:rsidP="00F93041">
            <w:pPr>
              <w:tabs>
                <w:tab w:val="left" w:pos="1701"/>
              </w:tabs>
              <w:rPr>
                <w:lang w:val="en-US"/>
              </w:rPr>
            </w:pPr>
            <w:hyperlink r:id="rId205" w:history="1">
              <w:r w:rsidR="00120EBB" w:rsidRPr="00ED45E7">
                <w:rPr>
                  <w:rStyle w:val="Hyperlink"/>
                  <w:lang w:val="en-US"/>
                </w:rPr>
                <w:t>http://www.microsoft.com/about/technicalrecognition/Kinect-Skeletal-Tracking.aspx</w:t>
              </w:r>
            </w:hyperlink>
            <w:r w:rsidR="00120EBB">
              <w:rPr>
                <w:lang w:val="en-US"/>
              </w:rPr>
              <w:t>,</w:t>
            </w:r>
          </w:p>
          <w:p w:rsidR="00120EBB" w:rsidRDefault="00120EBB" w:rsidP="00F93041">
            <w:pPr>
              <w:tabs>
                <w:tab w:val="left" w:pos="1701"/>
              </w:tabs>
              <w:rPr>
                <w:lang w:val="en-US"/>
              </w:rPr>
            </w:pPr>
            <w:r>
              <w:rPr>
                <w:lang w:val="en-US"/>
              </w:rPr>
              <w:t>letzter Zugriff: 05.06.2012</w:t>
            </w:r>
          </w:p>
        </w:tc>
      </w:tr>
      <w:tr w:rsidR="00120EBB" w:rsidRPr="0021601F" w:rsidTr="00120EBB">
        <w:trPr>
          <w:cantSplit/>
        </w:trPr>
        <w:tc>
          <w:tcPr>
            <w:tcW w:w="1477" w:type="dxa"/>
          </w:tcPr>
          <w:p w:rsidR="00120EBB" w:rsidRDefault="00120EBB" w:rsidP="00F93041">
            <w:pPr>
              <w:tabs>
                <w:tab w:val="left" w:pos="1701"/>
              </w:tabs>
            </w:pPr>
            <w:r>
              <w:t>[microsoft12]</w:t>
            </w:r>
          </w:p>
        </w:tc>
        <w:tc>
          <w:tcPr>
            <w:tcW w:w="7811" w:type="dxa"/>
          </w:tcPr>
          <w:p w:rsidR="00120EBB" w:rsidRDefault="00120EBB" w:rsidP="00F93041">
            <w:pPr>
              <w:tabs>
                <w:tab w:val="left" w:pos="1701"/>
              </w:tabs>
              <w:rPr>
                <w:lang w:val="en-US"/>
              </w:rPr>
            </w:pPr>
            <w:r>
              <w:rPr>
                <w:lang w:val="en-US"/>
              </w:rPr>
              <w:t xml:space="preserve">Microsoft Corporation, </w:t>
            </w:r>
            <w:r w:rsidRPr="0021601F">
              <w:rPr>
                <w:lang w:val="en-US"/>
              </w:rPr>
              <w:t>Windows 2000 Display Driver Model (XDDM) Design Guide</w:t>
            </w:r>
            <w:r>
              <w:rPr>
                <w:lang w:val="en-US"/>
              </w:rPr>
              <w:t>,</w:t>
            </w:r>
          </w:p>
          <w:p w:rsidR="00120EBB" w:rsidRDefault="00B95EE1" w:rsidP="00F93041">
            <w:pPr>
              <w:tabs>
                <w:tab w:val="left" w:pos="1701"/>
              </w:tabs>
              <w:rPr>
                <w:lang w:val="en-US"/>
              </w:rPr>
            </w:pPr>
            <w:hyperlink r:id="rId206" w:history="1">
              <w:r w:rsidR="00120EBB" w:rsidRPr="00ED2132">
                <w:rPr>
                  <w:rStyle w:val="Hyperlink"/>
                  <w:lang w:val="en-US"/>
                </w:rPr>
                <w:t>http://msdn.microsoft.com/en-us/library/windows/hardware/ff570584%28v=vs.85%29.aspx</w:t>
              </w:r>
            </w:hyperlink>
          </w:p>
          <w:p w:rsidR="00120EBB" w:rsidRPr="0021601F" w:rsidRDefault="00120EBB" w:rsidP="00F93041">
            <w:pPr>
              <w:tabs>
                <w:tab w:val="left" w:pos="1701"/>
              </w:tabs>
              <w:rPr>
                <w:lang w:val="en-US"/>
              </w:rPr>
            </w:pPr>
            <w:r w:rsidRPr="00D31433">
              <w:t>letzter</w:t>
            </w:r>
            <w:r>
              <w:rPr>
                <w:lang w:val="en-US"/>
              </w:rPr>
              <w:t xml:space="preserve"> </w:t>
            </w:r>
            <w:r w:rsidRPr="00D31433">
              <w:t>Zugriff</w:t>
            </w:r>
            <w:r>
              <w:rPr>
                <w:lang w:val="en-US"/>
              </w:rPr>
              <w:t>: 16.05.2012</w:t>
            </w:r>
          </w:p>
        </w:tc>
      </w:tr>
      <w:tr w:rsidR="00120EBB" w:rsidRPr="0021601F" w:rsidTr="00120EBB">
        <w:trPr>
          <w:cantSplit/>
        </w:trPr>
        <w:tc>
          <w:tcPr>
            <w:tcW w:w="1477" w:type="dxa"/>
          </w:tcPr>
          <w:p w:rsidR="00120EBB" w:rsidRDefault="00120EBB" w:rsidP="00F93041">
            <w:pPr>
              <w:tabs>
                <w:tab w:val="left" w:pos="1701"/>
              </w:tabs>
            </w:pPr>
            <w:r>
              <w:t>[microsoft12.1]</w:t>
            </w:r>
          </w:p>
        </w:tc>
        <w:tc>
          <w:tcPr>
            <w:tcW w:w="7811" w:type="dxa"/>
          </w:tcPr>
          <w:p w:rsidR="00120EBB" w:rsidRDefault="00120EBB" w:rsidP="00F93041">
            <w:pPr>
              <w:tabs>
                <w:tab w:val="left" w:pos="1701"/>
              </w:tabs>
              <w:rPr>
                <w:lang w:val="en-US"/>
              </w:rPr>
            </w:pPr>
            <w:r>
              <w:rPr>
                <w:lang w:val="en-US"/>
              </w:rPr>
              <w:t xml:space="preserve">Microsoft Corporation, Documentation for </w:t>
            </w:r>
            <w:r w:rsidRPr="00774692">
              <w:rPr>
                <w:lang w:val="en-US"/>
              </w:rPr>
              <w:t>MEF</w:t>
            </w:r>
            <w:r>
              <w:rPr>
                <w:lang w:val="en-US"/>
              </w:rPr>
              <w:t>,</w:t>
            </w:r>
          </w:p>
          <w:p w:rsidR="00120EBB" w:rsidRPr="00774692" w:rsidRDefault="00B95EE1" w:rsidP="00F93041">
            <w:pPr>
              <w:tabs>
                <w:tab w:val="left" w:pos="1701"/>
              </w:tabs>
            </w:pPr>
            <w:hyperlink r:id="rId207" w:history="1">
              <w:r w:rsidR="00120EBB">
                <w:rPr>
                  <w:rStyle w:val="Hyperlink"/>
                </w:rPr>
                <w:t>http://mef.codeplex.com/documentation</w:t>
              </w:r>
            </w:hyperlink>
          </w:p>
          <w:p w:rsidR="00120EBB" w:rsidRPr="00774692" w:rsidRDefault="00120EBB" w:rsidP="00F93041">
            <w:pPr>
              <w:tabs>
                <w:tab w:val="left" w:pos="1701"/>
              </w:tabs>
            </w:pPr>
            <w:r w:rsidRPr="00D31433">
              <w:t>letzter</w:t>
            </w:r>
            <w:r w:rsidRPr="00774692">
              <w:t xml:space="preserve"> </w:t>
            </w:r>
            <w:r w:rsidRPr="00D31433">
              <w:t>Zugriff</w:t>
            </w:r>
            <w:r w:rsidRPr="00774692">
              <w:t>: 22.05.2012</w:t>
            </w:r>
          </w:p>
        </w:tc>
      </w:tr>
      <w:tr w:rsidR="00120EBB" w:rsidRPr="00DB3DF8" w:rsidTr="00120EBB">
        <w:trPr>
          <w:cantSplit/>
        </w:trPr>
        <w:tc>
          <w:tcPr>
            <w:tcW w:w="1477" w:type="dxa"/>
          </w:tcPr>
          <w:p w:rsidR="00120EBB" w:rsidRDefault="00120EBB" w:rsidP="00F93041">
            <w:pPr>
              <w:tabs>
                <w:tab w:val="left" w:pos="1701"/>
              </w:tabs>
            </w:pPr>
            <w:r>
              <w:t>[microsoft12.2]</w:t>
            </w:r>
          </w:p>
        </w:tc>
        <w:tc>
          <w:tcPr>
            <w:tcW w:w="7811" w:type="dxa"/>
          </w:tcPr>
          <w:p w:rsidR="00120EBB" w:rsidRDefault="00120EBB" w:rsidP="00F93041">
            <w:pPr>
              <w:tabs>
                <w:tab w:val="left" w:pos="1701"/>
              </w:tabs>
              <w:rPr>
                <w:lang w:val="en-US"/>
              </w:rPr>
            </w:pPr>
            <w:r w:rsidRPr="008039FA">
              <w:rPr>
                <w:lang w:val="en-US"/>
              </w:rPr>
              <w:t xml:space="preserve">Microsoft Corporation, </w:t>
            </w:r>
            <w:r>
              <w:rPr>
                <w:lang w:val="en-US"/>
              </w:rPr>
              <w:t>Kinect for Windows H</w:t>
            </w:r>
            <w:r w:rsidRPr="008039FA">
              <w:rPr>
                <w:lang w:val="en-US"/>
              </w:rPr>
              <w:t>uman Interface Guidelines</w:t>
            </w:r>
            <w:r>
              <w:rPr>
                <w:lang w:val="en-US"/>
              </w:rPr>
              <w:t>,</w:t>
            </w:r>
            <w:r w:rsidR="00DB3DF8">
              <w:rPr>
                <w:lang w:val="en-US"/>
              </w:rPr>
              <w:t xml:space="preserve"> Version 1.5.0, </w:t>
            </w:r>
            <w:r w:rsidR="00B15CD7">
              <w:rPr>
                <w:lang w:val="en-US"/>
              </w:rPr>
              <w:t>21.05.2012</w:t>
            </w:r>
            <w:r w:rsidR="00E47233">
              <w:rPr>
                <w:lang w:val="en-US"/>
              </w:rPr>
              <w:t>,</w:t>
            </w:r>
          </w:p>
          <w:p w:rsidR="00120EBB" w:rsidRPr="00DB3DF8" w:rsidRDefault="00B95EE1" w:rsidP="00DB3DF8">
            <w:pPr>
              <w:tabs>
                <w:tab w:val="left" w:pos="1701"/>
              </w:tabs>
              <w:rPr>
                <w:color w:val="0000FF" w:themeColor="hyperlink"/>
                <w:u w:val="single"/>
                <w:lang w:val="en-US"/>
              </w:rPr>
            </w:pPr>
            <w:hyperlink r:id="rId208" w:history="1">
              <w:r w:rsidR="00120EBB">
                <w:rPr>
                  <w:rStyle w:val="Hyperlink"/>
                  <w:lang w:val="en-US"/>
                </w:rPr>
                <w:t>http://go.microsoft.com/fwlink/?LinkID=247735</w:t>
              </w:r>
            </w:hyperlink>
          </w:p>
        </w:tc>
      </w:tr>
      <w:tr w:rsidR="00120EBB" w:rsidRPr="008039FA" w:rsidTr="00120EBB">
        <w:trPr>
          <w:cantSplit/>
        </w:trPr>
        <w:tc>
          <w:tcPr>
            <w:tcW w:w="1477" w:type="dxa"/>
          </w:tcPr>
          <w:p w:rsidR="00120EBB" w:rsidRDefault="00120EBB" w:rsidP="00F93041">
            <w:pPr>
              <w:tabs>
                <w:tab w:val="left" w:pos="1701"/>
              </w:tabs>
            </w:pPr>
            <w:r>
              <w:t>[microsoft12.3]</w:t>
            </w:r>
          </w:p>
        </w:tc>
        <w:tc>
          <w:tcPr>
            <w:tcW w:w="7811" w:type="dxa"/>
          </w:tcPr>
          <w:p w:rsidR="00120EBB" w:rsidRDefault="00120EBB" w:rsidP="00F93041">
            <w:pPr>
              <w:tabs>
                <w:tab w:val="left" w:pos="1701"/>
              </w:tabs>
              <w:rPr>
                <w:lang w:val="en-US"/>
              </w:rPr>
            </w:pPr>
            <w:r w:rsidRPr="008039FA">
              <w:rPr>
                <w:lang w:val="en-US"/>
              </w:rPr>
              <w:t xml:space="preserve">Microsoft Corporation, </w:t>
            </w:r>
            <w:r w:rsidRPr="00055F0F">
              <w:rPr>
                <w:lang w:val="en-US"/>
              </w:rPr>
              <w:t>Threading Model</w:t>
            </w:r>
            <w:r>
              <w:rPr>
                <w:lang w:val="en-US"/>
              </w:rPr>
              <w:t>,</w:t>
            </w:r>
          </w:p>
          <w:p w:rsidR="00120EBB" w:rsidRDefault="00B95EE1" w:rsidP="00F93041">
            <w:pPr>
              <w:tabs>
                <w:tab w:val="left" w:pos="1701"/>
              </w:tabs>
              <w:rPr>
                <w:lang w:val="en-US"/>
              </w:rPr>
            </w:pPr>
            <w:hyperlink r:id="rId209" w:history="1">
              <w:r w:rsidR="00120EBB" w:rsidRPr="00055F0F">
                <w:rPr>
                  <w:rStyle w:val="Hyperlink"/>
                  <w:lang w:val="en-US"/>
                </w:rPr>
                <w:t>http://msdn.microsoft.com/en-us/library/ms741870</w:t>
              </w:r>
            </w:hyperlink>
          </w:p>
          <w:p w:rsidR="00120EBB" w:rsidRPr="008039FA" w:rsidRDefault="00120EBB" w:rsidP="00F93041">
            <w:pPr>
              <w:tabs>
                <w:tab w:val="left" w:pos="1701"/>
              </w:tabs>
              <w:rPr>
                <w:lang w:val="en-US"/>
              </w:rPr>
            </w:pPr>
            <w:r>
              <w:rPr>
                <w:lang w:val="en-US"/>
              </w:rPr>
              <w:t>letzter Zugriff 12.06.2012</w:t>
            </w:r>
          </w:p>
        </w:tc>
      </w:tr>
      <w:tr w:rsidR="00120EBB" w:rsidRPr="00A95673" w:rsidTr="00120EBB">
        <w:trPr>
          <w:cantSplit/>
        </w:trPr>
        <w:tc>
          <w:tcPr>
            <w:tcW w:w="1477" w:type="dxa"/>
          </w:tcPr>
          <w:p w:rsidR="00120EBB" w:rsidRDefault="00120EBB" w:rsidP="00F93041">
            <w:pPr>
              <w:tabs>
                <w:tab w:val="left" w:pos="1701"/>
              </w:tabs>
            </w:pPr>
            <w:r>
              <w:t>[peltonen08]</w:t>
            </w:r>
          </w:p>
        </w:tc>
        <w:tc>
          <w:tcPr>
            <w:tcW w:w="7811" w:type="dxa"/>
          </w:tcPr>
          <w:p w:rsidR="00120EBB" w:rsidRDefault="00120EBB" w:rsidP="00F93041">
            <w:pPr>
              <w:tabs>
                <w:tab w:val="left" w:pos="1701"/>
              </w:tabs>
              <w:rPr>
                <w:lang w:val="en-US"/>
              </w:rPr>
            </w:pPr>
            <w:r w:rsidRPr="0030013D">
              <w:rPr>
                <w:lang w:val="en-US"/>
              </w:rPr>
              <w:t>Peltonen, P., Kurvinen, E., Salovaara, A., Jacucci, G., Ilmonen, T., Evans, J., Oulasvirta, A., and Saarikko, P. It’s Mine, Don’t Touch</w:t>
            </w:r>
            <w:proofErr w:type="gramStart"/>
            <w:r w:rsidRPr="0030013D">
              <w:rPr>
                <w:lang w:val="en-US"/>
              </w:rPr>
              <w:t>!:</w:t>
            </w:r>
            <w:proofErr w:type="gramEnd"/>
            <w:r w:rsidRPr="0030013D">
              <w:rPr>
                <w:lang w:val="en-US"/>
              </w:rPr>
              <w:t xml:space="preserve"> interactions at a large multitouch display in a city centre. In Proc. of CHI '08. ACM, NY, USA, 2008, pp. 1285-1294.</w:t>
            </w:r>
          </w:p>
          <w:p w:rsidR="00120EBB" w:rsidRPr="0030013D" w:rsidRDefault="00B95EE1" w:rsidP="00F93041">
            <w:pPr>
              <w:tabs>
                <w:tab w:val="left" w:pos="1701"/>
              </w:tabs>
              <w:rPr>
                <w:lang w:val="en-US"/>
              </w:rPr>
            </w:pPr>
            <w:hyperlink r:id="rId210" w:history="1">
              <w:r w:rsidR="00120EBB" w:rsidRPr="0030013D">
                <w:rPr>
                  <w:rStyle w:val="Hyperlink"/>
                  <w:lang w:val="en-US"/>
                </w:rPr>
                <w:t>http://dl.acm.org/citation.cfm?id=1357255</w:t>
              </w:r>
            </w:hyperlink>
          </w:p>
        </w:tc>
      </w:tr>
      <w:tr w:rsidR="00120EBB" w:rsidRPr="00A95673" w:rsidTr="00120EBB">
        <w:trPr>
          <w:cantSplit/>
        </w:trPr>
        <w:tc>
          <w:tcPr>
            <w:tcW w:w="1477" w:type="dxa"/>
          </w:tcPr>
          <w:p w:rsidR="00120EBB" w:rsidRDefault="00120EBB" w:rsidP="00F93041">
            <w:pPr>
              <w:tabs>
                <w:tab w:val="left" w:pos="1701"/>
              </w:tabs>
            </w:pPr>
            <w:r>
              <w:t>[schick09]</w:t>
            </w:r>
          </w:p>
        </w:tc>
        <w:tc>
          <w:tcPr>
            <w:tcW w:w="7811" w:type="dxa"/>
          </w:tcPr>
          <w:p w:rsidR="00120EBB" w:rsidRDefault="00120EBB" w:rsidP="00F93041">
            <w:pPr>
              <w:tabs>
                <w:tab w:val="left" w:pos="1701"/>
              </w:tabs>
              <w:rPr>
                <w:lang w:val="en-US"/>
              </w:rPr>
            </w:pPr>
            <w:r w:rsidRPr="00F93E34">
              <w:rPr>
                <w:lang w:val="en-US"/>
              </w:rPr>
              <w:t>Alexander Schick, Florian van de Camp, Joris Ijsselmuiden and Rainer Stiefelhagen, Extending Touch: Towards Interaction with Large-Scale Surfaces. ACM Intern</w:t>
            </w:r>
            <w:r>
              <w:rPr>
                <w:lang w:val="en-US"/>
              </w:rPr>
              <w:t xml:space="preserve">ational Conference on </w:t>
            </w:r>
            <w:r w:rsidRPr="00F93E34">
              <w:rPr>
                <w:lang w:val="en-US"/>
              </w:rPr>
              <w:t>Interactive Tabletops and Surfaces 2009, Banff, Alberta, Canada.</w:t>
            </w:r>
          </w:p>
          <w:p w:rsidR="00120EBB" w:rsidRDefault="00B95EE1" w:rsidP="00F93041">
            <w:pPr>
              <w:tabs>
                <w:tab w:val="left" w:pos="1701"/>
              </w:tabs>
              <w:rPr>
                <w:lang w:val="en-US"/>
              </w:rPr>
            </w:pPr>
            <w:hyperlink r:id="rId211" w:history="1">
              <w:r w:rsidR="00120EBB" w:rsidRPr="00F3009A">
                <w:rPr>
                  <w:rStyle w:val="Hyperlink"/>
                  <w:lang w:val="en-US"/>
                </w:rPr>
                <w:t>http://dl.acm.org/citation.cfm?id=1731903.1731927</w:t>
              </w:r>
            </w:hyperlink>
          </w:p>
        </w:tc>
      </w:tr>
      <w:tr w:rsidR="00120EBB" w:rsidRPr="00575808" w:rsidTr="00120EBB">
        <w:trPr>
          <w:cantSplit/>
        </w:trPr>
        <w:tc>
          <w:tcPr>
            <w:tcW w:w="1477" w:type="dxa"/>
          </w:tcPr>
          <w:p w:rsidR="00120EBB" w:rsidRPr="001C49D1" w:rsidRDefault="00120EBB" w:rsidP="00F93041">
            <w:pPr>
              <w:tabs>
                <w:tab w:val="left" w:pos="1701"/>
              </w:tabs>
            </w:pPr>
            <w:r w:rsidRPr="001C49D1">
              <w:t>[schmidt00]</w:t>
            </w:r>
          </w:p>
        </w:tc>
        <w:tc>
          <w:tcPr>
            <w:tcW w:w="7811" w:type="dxa"/>
          </w:tcPr>
          <w:p w:rsidR="00120EBB" w:rsidRPr="00575808" w:rsidRDefault="00120EBB" w:rsidP="00F93041">
            <w:pPr>
              <w:tabs>
                <w:tab w:val="left" w:pos="1701"/>
              </w:tabs>
              <w:rPr>
                <w:lang w:val="en-US"/>
              </w:rPr>
            </w:pPr>
            <w:r w:rsidRPr="00575808">
              <w:t xml:space="preserve">Schmidt, Douglas C.; Michael Stal, Hans Rohnert, Frank Buschmann (2000). </w:t>
            </w:r>
            <w:r w:rsidRPr="00B31E84">
              <w:rPr>
                <w:lang w:val="en-GB"/>
              </w:rPr>
              <w:t xml:space="preserve">Pattern-Oriented Software Architecture, </w:t>
            </w:r>
            <w:r w:rsidRPr="00575808">
              <w:rPr>
                <w:lang w:val="en-US"/>
              </w:rPr>
              <w:t>Volume 2: Patterns for Concurrent and Networked Objects. John W</w:t>
            </w:r>
            <w:r>
              <w:rPr>
                <w:lang w:val="en-US"/>
              </w:rPr>
              <w:t>iley &amp; Sons. ISBN: 0-471-60695-2</w:t>
            </w:r>
          </w:p>
        </w:tc>
      </w:tr>
      <w:tr w:rsidR="00120EBB" w:rsidRPr="00A95673" w:rsidTr="00120EBB">
        <w:trPr>
          <w:cantSplit/>
        </w:trPr>
        <w:tc>
          <w:tcPr>
            <w:tcW w:w="1477" w:type="dxa"/>
          </w:tcPr>
          <w:p w:rsidR="00120EBB" w:rsidRDefault="00120EBB" w:rsidP="00F93041">
            <w:pPr>
              <w:tabs>
                <w:tab w:val="left" w:pos="1701"/>
              </w:tabs>
            </w:pPr>
            <w:r>
              <w:t>[zhang12]</w:t>
            </w:r>
          </w:p>
        </w:tc>
        <w:tc>
          <w:tcPr>
            <w:tcW w:w="7811" w:type="dxa"/>
          </w:tcPr>
          <w:p w:rsidR="00120EBB" w:rsidRPr="005B19EC" w:rsidRDefault="00120EBB" w:rsidP="00F93041">
            <w:pPr>
              <w:tabs>
                <w:tab w:val="left" w:pos="1701"/>
              </w:tabs>
              <w:rPr>
                <w:lang w:val="en-US"/>
              </w:rPr>
            </w:pPr>
            <w:r w:rsidRPr="005B19EC">
              <w:rPr>
                <w:lang w:val="en-US"/>
              </w:rPr>
              <w:t>Zhengyou Zhang; , "Microsoft Kinect Sensor and Its Effect," Multimedia, IEEE , vol.19, n</w:t>
            </w:r>
            <w:r>
              <w:rPr>
                <w:lang w:val="en-US"/>
              </w:rPr>
              <w:t xml:space="preserve">o.2, </w:t>
            </w:r>
            <w:r w:rsidRPr="005B19EC">
              <w:rPr>
                <w:lang w:val="en-US"/>
              </w:rPr>
              <w:t>pp.4-10, Feb. 2012</w:t>
            </w:r>
          </w:p>
          <w:p w:rsidR="00120EBB" w:rsidRPr="00B8187F" w:rsidRDefault="00120EBB" w:rsidP="00F93041">
            <w:pPr>
              <w:tabs>
                <w:tab w:val="left" w:pos="1701"/>
              </w:tabs>
              <w:rPr>
                <w:lang w:val="fr-CH"/>
              </w:rPr>
            </w:pPr>
            <w:r w:rsidRPr="00B8187F">
              <w:rPr>
                <w:lang w:val="fr-CH"/>
              </w:rPr>
              <w:t>doi: 10.1109/MMUL.2012.24</w:t>
            </w:r>
          </w:p>
          <w:p w:rsidR="00120EBB" w:rsidRPr="00B8187F" w:rsidRDefault="00B95EE1" w:rsidP="00F93041">
            <w:pPr>
              <w:tabs>
                <w:tab w:val="left" w:pos="1701"/>
              </w:tabs>
              <w:rPr>
                <w:lang w:val="fr-CH"/>
              </w:rPr>
            </w:pPr>
            <w:hyperlink r:id="rId212" w:history="1">
              <w:r w:rsidR="00120EBB" w:rsidRPr="00B8187F">
                <w:rPr>
                  <w:rStyle w:val="Hyperlink"/>
                  <w:lang w:val="fr-CH"/>
                </w:rPr>
                <w:t>http://ieeexplore.ieee.org/stamp/stamp.jsp?tp=&amp;arnumber=6190806&amp;isnumber=6190801</w:t>
              </w:r>
            </w:hyperlink>
          </w:p>
        </w:tc>
      </w:tr>
    </w:tbl>
    <w:p w:rsidR="00396238" w:rsidRPr="008A2AA4" w:rsidRDefault="00396238" w:rsidP="008A2AA4">
      <w:pPr>
        <w:rPr>
          <w:sz w:val="2"/>
          <w:szCs w:val="2"/>
          <w:lang w:val="fr-CH"/>
        </w:rPr>
      </w:pPr>
    </w:p>
    <w:sectPr w:rsidR="00396238" w:rsidRPr="008A2AA4" w:rsidSect="008E328B">
      <w:headerReference w:type="default" r:id="rId213"/>
      <w:footerReference w:type="default" r:id="rId214"/>
      <w:pgSz w:w="11906" w:h="16838"/>
      <w:pgMar w:top="1417" w:right="1417" w:bottom="1134" w:left="1417"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4114A" w:rsidRDefault="0034114A" w:rsidP="008F2373">
      <w:pPr>
        <w:spacing w:after="0"/>
      </w:pPr>
      <w:r>
        <w:separator/>
      </w:r>
    </w:p>
  </w:endnote>
  <w:endnote w:type="continuationSeparator" w:id="0">
    <w:p w:rsidR="0034114A" w:rsidRDefault="0034114A" w:rsidP="008F2373">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A7038" w:rsidRDefault="001A7038">
    <w:pPr>
      <w:pStyle w:val="Footer"/>
    </w:pPr>
    <w:r>
      <w:t>HSR Videowall - Bericht</w:t>
    </w:r>
    <w:r w:rsidRPr="005E2896">
      <w:tab/>
    </w:r>
    <w:r>
      <w:fldChar w:fldCharType="begin"/>
    </w:r>
    <w:r>
      <w:instrText xml:space="preserve"> DATE  \@ "d. MMMM yyyy"  \* MERGEFORMAT </w:instrText>
    </w:r>
    <w:r>
      <w:fldChar w:fldCharType="separate"/>
    </w:r>
    <w:r>
      <w:rPr>
        <w:noProof/>
      </w:rPr>
      <w:t>14. Juni 2012</w:t>
    </w:r>
    <w:r>
      <w:fldChar w:fldCharType="end"/>
    </w:r>
    <w:r>
      <w:tab/>
    </w:r>
    <w:r>
      <w:rPr>
        <w:lang w:val="de-DE"/>
      </w:rPr>
      <w:t xml:space="preserve">Seite </w:t>
    </w:r>
    <w:r>
      <w:rPr>
        <w:b/>
      </w:rPr>
      <w:fldChar w:fldCharType="begin"/>
    </w:r>
    <w:r>
      <w:rPr>
        <w:b/>
      </w:rPr>
      <w:instrText>PAGE  \* Arabic  \* MERGEFORMAT</w:instrText>
    </w:r>
    <w:r>
      <w:rPr>
        <w:b/>
      </w:rPr>
      <w:fldChar w:fldCharType="separate"/>
    </w:r>
    <w:r w:rsidR="00E47233" w:rsidRPr="00E47233">
      <w:rPr>
        <w:b/>
        <w:noProof/>
        <w:lang w:val="de-DE"/>
      </w:rPr>
      <w:t>242</w:t>
    </w:r>
    <w:r>
      <w:rPr>
        <w:b/>
      </w:rPr>
      <w:fldChar w:fldCharType="end"/>
    </w:r>
    <w:r>
      <w:rPr>
        <w:lang w:val="de-DE"/>
      </w:rPr>
      <w:t xml:space="preserve"> von </w:t>
    </w:r>
    <w:fldSimple w:instr="NUMPAGES  \* Arabic  \* MERGEFORMAT">
      <w:r w:rsidR="00E47233" w:rsidRPr="00E47233">
        <w:rPr>
          <w:b/>
          <w:noProof/>
          <w:lang w:val="de-DE"/>
        </w:rPr>
        <w:t>242</w:t>
      </w:r>
    </w:fldSimple>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4114A" w:rsidRDefault="0034114A" w:rsidP="008F2373">
      <w:pPr>
        <w:spacing w:after="0"/>
      </w:pPr>
      <w:r>
        <w:separator/>
      </w:r>
    </w:p>
  </w:footnote>
  <w:footnote w:type="continuationSeparator" w:id="0">
    <w:p w:rsidR="0034114A" w:rsidRDefault="0034114A" w:rsidP="008F2373">
      <w:pPr>
        <w:spacing w:after="0"/>
      </w:pPr>
      <w:r>
        <w:continuationSeparator/>
      </w:r>
    </w:p>
  </w:footnote>
  <w:footnote w:id="1">
    <w:p w:rsidR="001A7038" w:rsidRDefault="001A7038" w:rsidP="00E462E1">
      <w:pPr>
        <w:pStyle w:val="FootnoteText"/>
      </w:pPr>
      <w:r>
        <w:rPr>
          <w:rStyle w:val="FootnoteReference"/>
        </w:rPr>
        <w:footnoteRef/>
      </w:r>
      <w:r>
        <w:t xml:space="preserve"> </w:t>
      </w:r>
      <w:hyperlink r:id="rId1" w:history="1">
        <w:r w:rsidRPr="00FF5317">
          <w:rPr>
            <w:rStyle w:val="Hyperlink"/>
          </w:rPr>
          <w:t>https://redmine.elmermx.ch/</w:t>
        </w:r>
      </w:hyperlink>
    </w:p>
  </w:footnote>
  <w:footnote w:id="2">
    <w:p w:rsidR="001A7038" w:rsidRPr="00B22E22" w:rsidRDefault="001A7038" w:rsidP="00E462E1">
      <w:pPr>
        <w:pStyle w:val="FootnoteText"/>
      </w:pPr>
      <w:r>
        <w:rPr>
          <w:rStyle w:val="FootnoteReference"/>
        </w:rPr>
        <w:footnoteRef/>
      </w:r>
      <w:r w:rsidRPr="00B22E22">
        <w:t xml:space="preserve"> </w:t>
      </w:r>
      <w:hyperlink r:id="rId2" w:history="1">
        <w:r w:rsidRPr="00B22E22">
          <w:rPr>
            <w:rStyle w:val="Hyperlink"/>
          </w:rPr>
          <w:t>http://eprints.hsr.ch/</w:t>
        </w:r>
      </w:hyperlink>
    </w:p>
  </w:footnote>
  <w:footnote w:id="3">
    <w:p w:rsidR="001A7038" w:rsidRPr="00B22E22" w:rsidRDefault="001A7038" w:rsidP="00E462E1">
      <w:pPr>
        <w:pStyle w:val="FootnoteText"/>
      </w:pPr>
      <w:r>
        <w:rPr>
          <w:rStyle w:val="FootnoteReference"/>
        </w:rPr>
        <w:footnoteRef/>
      </w:r>
      <w:r w:rsidRPr="00B22E22">
        <w:t xml:space="preserve"> </w:t>
      </w:r>
      <w:hyperlink r:id="rId3" w:history="1">
        <w:r w:rsidRPr="00B22E22">
          <w:rPr>
            <w:rStyle w:val="Hyperlink"/>
          </w:rPr>
          <w:t>http://www.xbox.com/de-DE/kinect</w:t>
        </w:r>
      </w:hyperlink>
    </w:p>
  </w:footnote>
  <w:footnote w:id="4">
    <w:p w:rsidR="001A7038" w:rsidRPr="00A509B7" w:rsidRDefault="001A7038" w:rsidP="00E462E1">
      <w:pPr>
        <w:pStyle w:val="FootnoteText"/>
        <w:rPr>
          <w:lang w:val="en-US"/>
        </w:rPr>
      </w:pPr>
      <w:r>
        <w:rPr>
          <w:rStyle w:val="FootnoteReference"/>
        </w:rPr>
        <w:footnoteRef/>
      </w:r>
      <w:r w:rsidRPr="00A509B7">
        <w:rPr>
          <w:lang w:val="en-US"/>
        </w:rPr>
        <w:t xml:space="preserve"> Repetto Paris : </w:t>
      </w:r>
      <w:hyperlink r:id="rId4" w:history="1">
        <w:r w:rsidRPr="00A509B7">
          <w:rPr>
            <w:rStyle w:val="Hyperlink"/>
            <w:lang w:val="en-US"/>
          </w:rPr>
          <w:t>http://www.youtube.com/watch?v=La2xIJ-SzwQ&amp;feature=related</w:t>
        </w:r>
      </w:hyperlink>
    </w:p>
  </w:footnote>
  <w:footnote w:id="5">
    <w:p w:rsidR="001A7038" w:rsidRPr="00A509B7" w:rsidRDefault="001A7038" w:rsidP="00E462E1">
      <w:pPr>
        <w:pStyle w:val="FootnoteText"/>
        <w:rPr>
          <w:lang w:val="en-US"/>
        </w:rPr>
      </w:pPr>
      <w:r>
        <w:rPr>
          <w:rStyle w:val="FootnoteReference"/>
        </w:rPr>
        <w:footnoteRef/>
      </w:r>
      <w:r w:rsidRPr="00A509B7">
        <w:rPr>
          <w:lang w:val="en-US"/>
        </w:rPr>
        <w:t xml:space="preserve"> Advanced Interface Design : </w:t>
      </w:r>
      <w:hyperlink r:id="rId5" w:history="1">
        <w:r w:rsidRPr="00A509B7">
          <w:rPr>
            <w:rStyle w:val="Hyperlink"/>
            <w:lang w:val="en-US"/>
          </w:rPr>
          <w:t>http://www.youtube.com/watch?v=xFgvNMN2DiQ&amp;feature=related</w:t>
        </w:r>
      </w:hyperlink>
    </w:p>
  </w:footnote>
  <w:footnote w:id="6">
    <w:p w:rsidR="001A7038" w:rsidRDefault="001A7038" w:rsidP="00E462E1">
      <w:pPr>
        <w:pStyle w:val="FootnoteText"/>
      </w:pPr>
      <w:r>
        <w:rPr>
          <w:rStyle w:val="FootnoteReference"/>
        </w:rPr>
        <w:footnoteRef/>
      </w:r>
      <w:r>
        <w:t xml:space="preserve"> Diesel: </w:t>
      </w:r>
      <w:hyperlink r:id="rId6" w:history="1">
        <w:r w:rsidRPr="009D77C9">
          <w:rPr>
            <w:rStyle w:val="Hyperlink"/>
          </w:rPr>
          <w:t>http://www.youtube.com/watch?v=wT2zyT5eJIU&amp;feature=related</w:t>
        </w:r>
      </w:hyperlink>
    </w:p>
  </w:footnote>
  <w:footnote w:id="7">
    <w:p w:rsidR="001A7038" w:rsidRPr="009D0C84" w:rsidRDefault="001A7038" w:rsidP="00E462E1">
      <w:pPr>
        <w:pStyle w:val="FootnoteText"/>
      </w:pPr>
      <w:r>
        <w:rPr>
          <w:rStyle w:val="FootnoteReference"/>
        </w:rPr>
        <w:footnoteRef/>
      </w:r>
      <w:r w:rsidRPr="009D0C84">
        <w:t xml:space="preserve"> Chanel Paris: </w:t>
      </w:r>
      <w:hyperlink r:id="rId7" w:history="1">
        <w:r w:rsidRPr="009D0C84">
          <w:rPr>
            <w:rStyle w:val="Hyperlink"/>
          </w:rPr>
          <w:t>http://www.youtube.com/watch?v=CLD1wVbcD8w&amp;feature=related</w:t>
        </w:r>
      </w:hyperlink>
    </w:p>
  </w:footnote>
  <w:footnote w:id="8">
    <w:p w:rsidR="001A7038" w:rsidRPr="009D0C84" w:rsidRDefault="001A7038" w:rsidP="00E462E1">
      <w:pPr>
        <w:pStyle w:val="FootnoteText"/>
      </w:pPr>
      <w:r>
        <w:rPr>
          <w:rStyle w:val="FootnoteReference"/>
        </w:rPr>
        <w:footnoteRef/>
      </w:r>
      <w:r w:rsidRPr="009D0C84">
        <w:t xml:space="preserve"> Interactive Mirror: </w:t>
      </w:r>
      <w:hyperlink r:id="rId8" w:history="1">
        <w:r w:rsidRPr="009D0C84">
          <w:rPr>
            <w:rStyle w:val="Hyperlink"/>
          </w:rPr>
          <w:t>http://www.youtube.com/watch?v=4F3rnV3-6VM&amp;feature=related</w:t>
        </w:r>
      </w:hyperlink>
    </w:p>
  </w:footnote>
  <w:footnote w:id="9">
    <w:p w:rsidR="001A7038" w:rsidRPr="00A509B7" w:rsidRDefault="001A7038" w:rsidP="00E462E1">
      <w:pPr>
        <w:pStyle w:val="FootnoteText"/>
        <w:rPr>
          <w:lang w:val="en-US"/>
        </w:rPr>
      </w:pPr>
      <w:r>
        <w:rPr>
          <w:rStyle w:val="FootnoteReference"/>
        </w:rPr>
        <w:footnoteRef/>
      </w:r>
      <w:r w:rsidRPr="00A509B7">
        <w:rPr>
          <w:lang w:val="en-US"/>
        </w:rPr>
        <w:t xml:space="preserve"> Swivel 3D Virtual Dressing Room: </w:t>
      </w:r>
      <w:hyperlink r:id="rId9" w:history="1">
        <w:r w:rsidRPr="00A509B7">
          <w:rPr>
            <w:rStyle w:val="Hyperlink"/>
            <w:lang w:val="en-US"/>
          </w:rPr>
          <w:t>http://www.youtube.com/watch?v=y0TSw15aYyk</w:t>
        </w:r>
      </w:hyperlink>
    </w:p>
  </w:footnote>
  <w:footnote w:id="10">
    <w:p w:rsidR="001A7038" w:rsidRPr="00A509B7" w:rsidRDefault="001A7038" w:rsidP="00E462E1">
      <w:pPr>
        <w:pStyle w:val="FootnoteText"/>
        <w:rPr>
          <w:lang w:val="en-US"/>
        </w:rPr>
      </w:pPr>
      <w:r>
        <w:rPr>
          <w:rStyle w:val="FootnoteReference"/>
        </w:rPr>
        <w:footnoteRef/>
      </w:r>
      <w:r w:rsidRPr="00A509B7">
        <w:rPr>
          <w:lang w:val="en-US"/>
        </w:rPr>
        <w:t xml:space="preserve"> Interaktive Vitrine NSE : </w:t>
      </w:r>
      <w:hyperlink r:id="rId10" w:history="1">
        <w:r w:rsidRPr="00A509B7">
          <w:rPr>
            <w:rStyle w:val="Hyperlink"/>
            <w:lang w:val="en-US"/>
          </w:rPr>
          <w:t>http://www.youtube.com/watch?v=lmSoV2Mb8gE&amp;feature=related</w:t>
        </w:r>
      </w:hyperlink>
    </w:p>
  </w:footnote>
  <w:footnote w:id="11">
    <w:p w:rsidR="001A7038" w:rsidRPr="00A509B7" w:rsidRDefault="001A7038" w:rsidP="00E462E1">
      <w:pPr>
        <w:pStyle w:val="FootnoteText"/>
        <w:rPr>
          <w:lang w:val="en-US"/>
        </w:rPr>
      </w:pPr>
      <w:r>
        <w:rPr>
          <w:rStyle w:val="FootnoteReference"/>
        </w:rPr>
        <w:footnoteRef/>
      </w:r>
      <w:r w:rsidRPr="00A509B7">
        <w:rPr>
          <w:lang w:val="en-US"/>
        </w:rPr>
        <w:t xml:space="preserve"> Bank of Moscow : </w:t>
      </w:r>
      <w:hyperlink r:id="rId11" w:history="1">
        <w:r w:rsidRPr="00A509B7">
          <w:rPr>
            <w:rStyle w:val="Hyperlink"/>
            <w:lang w:val="en-US"/>
          </w:rPr>
          <w:t>http://www.youtube.com/watch?v=KBHgRcMPaYI&amp;feature=related</w:t>
        </w:r>
      </w:hyperlink>
    </w:p>
  </w:footnote>
  <w:footnote w:id="12">
    <w:p w:rsidR="001A7038" w:rsidRPr="006437D7" w:rsidRDefault="001A7038" w:rsidP="00E462E1">
      <w:pPr>
        <w:pStyle w:val="FootnoteText"/>
      </w:pPr>
      <w:r>
        <w:rPr>
          <w:rStyle w:val="FootnoteReference"/>
        </w:rPr>
        <w:footnoteRef/>
      </w:r>
      <w:r w:rsidRPr="006437D7">
        <w:t xml:space="preserve"> Kiwibank : </w:t>
      </w:r>
      <w:hyperlink r:id="rId12" w:history="1">
        <w:r w:rsidRPr="009D77C9">
          <w:rPr>
            <w:rStyle w:val="Hyperlink"/>
          </w:rPr>
          <w:t>http://www.youtube.com/watch?v=Yk6PLmUY3tw&amp;feature=related</w:t>
        </w:r>
      </w:hyperlink>
    </w:p>
  </w:footnote>
  <w:footnote w:id="13">
    <w:p w:rsidR="001A7038" w:rsidRPr="00A509B7" w:rsidRDefault="001A7038" w:rsidP="00E462E1">
      <w:pPr>
        <w:pStyle w:val="FootnoteText"/>
        <w:rPr>
          <w:lang w:val="en-US"/>
        </w:rPr>
      </w:pPr>
      <w:r>
        <w:rPr>
          <w:rStyle w:val="FootnoteReference"/>
        </w:rPr>
        <w:footnoteRef/>
      </w:r>
      <w:r w:rsidRPr="00A509B7">
        <w:rPr>
          <w:lang w:val="en-US"/>
        </w:rPr>
        <w:t xml:space="preserve"> NEC Showcase 2012 : </w:t>
      </w:r>
      <w:hyperlink r:id="rId13" w:history="1">
        <w:r w:rsidRPr="00A509B7">
          <w:rPr>
            <w:rStyle w:val="Hyperlink"/>
            <w:lang w:val="en-US"/>
          </w:rPr>
          <w:t>http://www.showcase-nec.com/index.php/showcase2012/zones/ret/</w:t>
        </w:r>
      </w:hyperlink>
    </w:p>
  </w:footnote>
  <w:footnote w:id="14">
    <w:p w:rsidR="001A7038" w:rsidRPr="00A509B7" w:rsidRDefault="001A7038" w:rsidP="00E462E1">
      <w:pPr>
        <w:pStyle w:val="FootnoteText"/>
        <w:rPr>
          <w:lang w:val="en-US"/>
        </w:rPr>
      </w:pPr>
      <w:r>
        <w:rPr>
          <w:rStyle w:val="FootnoteReference"/>
        </w:rPr>
        <w:footnoteRef/>
      </w:r>
      <w:r w:rsidRPr="00A509B7">
        <w:rPr>
          <w:lang w:val="en-US"/>
        </w:rPr>
        <w:t xml:space="preserve"> </w:t>
      </w:r>
      <w:hyperlink r:id="rId14" w:history="1">
        <w:r w:rsidRPr="00A509B7">
          <w:rPr>
            <w:rStyle w:val="Hyperlink"/>
            <w:lang w:val="en-US"/>
          </w:rPr>
          <w:t>http://www.microsoft.com/surface/en/us/default.aspx</w:t>
        </w:r>
      </w:hyperlink>
    </w:p>
  </w:footnote>
  <w:footnote w:id="15">
    <w:p w:rsidR="001A7038" w:rsidRPr="00A509B7" w:rsidRDefault="001A7038" w:rsidP="00E462E1">
      <w:pPr>
        <w:pStyle w:val="FootnoteText"/>
        <w:rPr>
          <w:lang w:val="en-US"/>
        </w:rPr>
      </w:pPr>
      <w:r>
        <w:rPr>
          <w:rStyle w:val="FootnoteReference"/>
        </w:rPr>
        <w:footnoteRef/>
      </w:r>
      <w:r w:rsidRPr="00A509B7">
        <w:rPr>
          <w:lang w:val="en-US"/>
        </w:rPr>
        <w:t xml:space="preserve"> </w:t>
      </w:r>
      <w:hyperlink r:id="rId15" w:history="1">
        <w:r w:rsidRPr="00A509B7">
          <w:rPr>
            <w:rStyle w:val="Hyperlink"/>
            <w:lang w:val="en-US"/>
          </w:rPr>
          <w:t>http://www.leapmotion.com/</w:t>
        </w:r>
      </w:hyperlink>
    </w:p>
  </w:footnote>
  <w:footnote w:id="16">
    <w:p w:rsidR="001A7038" w:rsidRPr="00A509B7" w:rsidRDefault="001A7038" w:rsidP="00E462E1">
      <w:pPr>
        <w:pStyle w:val="FootnoteText"/>
        <w:rPr>
          <w:lang w:val="en-US"/>
        </w:rPr>
      </w:pPr>
      <w:r>
        <w:rPr>
          <w:rStyle w:val="FootnoteReference"/>
        </w:rPr>
        <w:footnoteRef/>
      </w:r>
      <w:r w:rsidRPr="00A509B7">
        <w:rPr>
          <w:lang w:val="en-US"/>
        </w:rPr>
        <w:t xml:space="preserve"> </w:t>
      </w:r>
      <w:hyperlink r:id="rId16" w:history="1">
        <w:r w:rsidRPr="00A509B7">
          <w:rPr>
            <w:rStyle w:val="Hyperlink"/>
            <w:lang w:val="en-US"/>
          </w:rPr>
          <w:t>http://pewa.panasonic.com/components/built-in-sensors/3d-image-sensors/d-imager/</w:t>
        </w:r>
      </w:hyperlink>
    </w:p>
  </w:footnote>
  <w:footnote w:id="17">
    <w:p w:rsidR="001A7038" w:rsidRDefault="001A7038" w:rsidP="00E462E1">
      <w:pPr>
        <w:pStyle w:val="FootnoteText"/>
      </w:pPr>
      <w:r>
        <w:rPr>
          <w:rStyle w:val="FootnoteReference"/>
        </w:rPr>
        <w:footnoteRef/>
      </w:r>
      <w:r>
        <w:t xml:space="preserve"> </w:t>
      </w:r>
      <w:hyperlink r:id="rId17" w:history="1">
        <w:r w:rsidRPr="00ED45E7">
          <w:rPr>
            <w:rStyle w:val="Hyperlink"/>
          </w:rPr>
          <w:t>http://en.wikipedia.org/wiki/Dance_Dance_Revolution</w:t>
        </w:r>
      </w:hyperlink>
      <w:r>
        <w:t xml:space="preserve"> (Anmerkung: Die Wikipedia-Seite wurde verwendet, da die Original-Seite </w:t>
      </w:r>
      <w:hyperlink r:id="rId18" w:history="1">
        <w:r w:rsidRPr="00ED45E7">
          <w:rPr>
            <w:rStyle w:val="Hyperlink"/>
          </w:rPr>
          <w:t>http://www.konami.jp/bemani/ddr/jp/</w:t>
        </w:r>
      </w:hyperlink>
      <w:r>
        <w:t xml:space="preserve"> lediglich auf Japanisch verfügbar ist.)</w:t>
      </w:r>
    </w:p>
  </w:footnote>
  <w:footnote w:id="18">
    <w:p w:rsidR="001A7038" w:rsidRDefault="001A7038" w:rsidP="00E462E1">
      <w:r>
        <w:rPr>
          <w:rStyle w:val="FootnoteReference"/>
        </w:rPr>
        <w:footnoteRef/>
      </w:r>
      <w:r>
        <w:t xml:space="preserve"> </w:t>
      </w:r>
      <w:hyperlink r:id="rId19" w:history="1">
        <w:r w:rsidRPr="00ED45E7">
          <w:rPr>
            <w:rStyle w:val="Hyperlink"/>
          </w:rPr>
          <w:t>http://www.konami-dmstar.com/danceevolution/</w:t>
        </w:r>
      </w:hyperlink>
      <w:r>
        <w:t xml:space="preserve"> </w:t>
      </w:r>
    </w:p>
  </w:footnote>
  <w:footnote w:id="19">
    <w:p w:rsidR="001A7038" w:rsidRDefault="001A7038" w:rsidP="00E462E1">
      <w:pPr>
        <w:pStyle w:val="FootnoteText"/>
      </w:pPr>
      <w:r>
        <w:rPr>
          <w:rStyle w:val="FootnoteReference"/>
        </w:rPr>
        <w:footnoteRef/>
      </w:r>
      <w:r>
        <w:t xml:space="preserve"> </w:t>
      </w:r>
      <w:hyperlink r:id="rId20" w:history="1">
        <w:r w:rsidRPr="00534B9C">
          <w:rPr>
            <w:rStyle w:val="Hyperlink"/>
          </w:rPr>
          <w:t>http://www.yahoo.com/</w:t>
        </w:r>
      </w:hyperlink>
    </w:p>
  </w:footnote>
  <w:footnote w:id="20">
    <w:p w:rsidR="001A7038" w:rsidRDefault="001A7038" w:rsidP="00E462E1">
      <w:pPr>
        <w:pStyle w:val="FootnoteText"/>
      </w:pPr>
      <w:r>
        <w:rPr>
          <w:rStyle w:val="FootnoteReference"/>
        </w:rPr>
        <w:footnoteRef/>
      </w:r>
      <w:r>
        <w:t xml:space="preserve"> </w:t>
      </w:r>
      <w:hyperlink r:id="rId21" w:history="1">
        <w:r w:rsidRPr="00534B9C">
          <w:rPr>
            <w:rStyle w:val="Hyperlink"/>
          </w:rPr>
          <w:t>http://tronicstudio.com/</w:t>
        </w:r>
      </w:hyperlink>
    </w:p>
  </w:footnote>
  <w:footnote w:id="21">
    <w:p w:rsidR="001A7038" w:rsidRDefault="001A7038" w:rsidP="00E462E1">
      <w:pPr>
        <w:pStyle w:val="FootnoteText"/>
      </w:pPr>
      <w:r>
        <w:rPr>
          <w:rStyle w:val="FootnoteReference"/>
        </w:rPr>
        <w:footnoteRef/>
      </w:r>
      <w:r>
        <w:t xml:space="preserve"> </w:t>
      </w:r>
      <w:hyperlink r:id="rId22" w:history="1">
        <w:r w:rsidRPr="00534B9C">
          <w:rPr>
            <w:rStyle w:val="Hyperlink"/>
          </w:rPr>
          <w:t>http://www.youtube.com/watch?v=VnL03JyLVcA</w:t>
        </w:r>
      </w:hyperlink>
    </w:p>
  </w:footnote>
  <w:footnote w:id="22">
    <w:p w:rsidR="001A7038" w:rsidRDefault="001A7038" w:rsidP="00E462E1">
      <w:pPr>
        <w:pStyle w:val="FootnoteText"/>
      </w:pPr>
      <w:r>
        <w:rPr>
          <w:rStyle w:val="FootnoteReference"/>
        </w:rPr>
        <w:footnoteRef/>
      </w:r>
      <w:r>
        <w:t xml:space="preserve"> </w:t>
      </w:r>
      <w:hyperlink r:id="rId23" w:history="1">
        <w:r w:rsidRPr="00894C1D">
          <w:rPr>
            <w:rStyle w:val="Hyperlink"/>
          </w:rPr>
          <w:t>http://www.microsoft.com/en-us/kinectforwindows/develop/developer-downloads.aspx</w:t>
        </w:r>
      </w:hyperlink>
    </w:p>
  </w:footnote>
  <w:footnote w:id="23">
    <w:p w:rsidR="001A7038" w:rsidRDefault="001A7038" w:rsidP="00E462E1">
      <w:pPr>
        <w:pStyle w:val="FootnoteText"/>
      </w:pPr>
      <w:r>
        <w:rPr>
          <w:rStyle w:val="FootnoteReference"/>
        </w:rPr>
        <w:footnoteRef/>
      </w:r>
      <w:r>
        <w:t xml:space="preserve"> </w:t>
      </w:r>
      <w:hyperlink r:id="rId24" w:history="1">
        <w:r w:rsidRPr="00B03356">
          <w:rPr>
            <w:rStyle w:val="Hyperlink"/>
          </w:rPr>
          <w:t>http://www.imaginecup.com</w:t>
        </w:r>
      </w:hyperlink>
    </w:p>
  </w:footnote>
  <w:footnote w:id="24">
    <w:p w:rsidR="001A7038" w:rsidRPr="007826B3" w:rsidRDefault="001A7038" w:rsidP="00E462E1">
      <w:pPr>
        <w:pStyle w:val="FootnoteText"/>
      </w:pPr>
      <w:r>
        <w:rPr>
          <w:rStyle w:val="FootnoteReference"/>
        </w:rPr>
        <w:footnoteRef/>
      </w:r>
      <w:r w:rsidRPr="007826B3">
        <w:t xml:space="preserve"> </w:t>
      </w:r>
      <w:hyperlink r:id="rId25" w:history="1">
        <w:r w:rsidRPr="007826B3">
          <w:rPr>
            <w:rStyle w:val="Hyperlink"/>
          </w:rPr>
          <w:t>https://www.windowsazure.com/</w:t>
        </w:r>
      </w:hyperlink>
    </w:p>
  </w:footnote>
  <w:footnote w:id="25">
    <w:p w:rsidR="001A7038" w:rsidRPr="007826B3" w:rsidRDefault="001A7038" w:rsidP="00E462E1">
      <w:pPr>
        <w:pStyle w:val="FootnoteText"/>
      </w:pPr>
      <w:r>
        <w:rPr>
          <w:rStyle w:val="FootnoteReference"/>
        </w:rPr>
        <w:footnoteRef/>
      </w:r>
      <w:r w:rsidRPr="007826B3">
        <w:t xml:space="preserve"> </w:t>
      </w:r>
      <w:hyperlink r:id="rId26" w:history="1">
        <w:r w:rsidRPr="007826B3">
          <w:rPr>
            <w:rStyle w:val="Hyperlink"/>
          </w:rPr>
          <w:t>http://www.hsr.ch/</w:t>
        </w:r>
      </w:hyperlink>
    </w:p>
  </w:footnote>
  <w:footnote w:id="26">
    <w:p w:rsidR="001A7038" w:rsidRPr="007826B3" w:rsidRDefault="001A7038" w:rsidP="00E462E1">
      <w:pPr>
        <w:pStyle w:val="FootnoteText"/>
      </w:pPr>
      <w:r>
        <w:rPr>
          <w:rStyle w:val="FootnoteReference"/>
        </w:rPr>
        <w:footnoteRef/>
      </w:r>
      <w:r w:rsidRPr="007826B3">
        <w:t xml:space="preserve"> </w:t>
      </w:r>
      <w:hyperlink r:id="rId27" w:history="1">
        <w:r w:rsidRPr="007826B3">
          <w:rPr>
            <w:rStyle w:val="Hyperlink"/>
          </w:rPr>
          <w:t>http://hochschule-rapperswil.sv-group.ch/de.html</w:t>
        </w:r>
      </w:hyperlink>
    </w:p>
  </w:footnote>
  <w:footnote w:id="27">
    <w:p w:rsidR="001A7038" w:rsidRPr="007826B3" w:rsidRDefault="001A7038" w:rsidP="00E462E1">
      <w:pPr>
        <w:pStyle w:val="FootnoteText"/>
      </w:pPr>
      <w:r>
        <w:rPr>
          <w:rStyle w:val="FootnoteReference"/>
        </w:rPr>
        <w:footnoteRef/>
      </w:r>
      <w:r w:rsidRPr="007826B3">
        <w:t xml:space="preserve"> </w:t>
      </w:r>
      <w:hyperlink r:id="rId28" w:history="1">
        <w:r w:rsidRPr="007826B3">
          <w:rPr>
            <w:rStyle w:val="Hyperlink"/>
          </w:rPr>
          <w:t>http://www.youtube.com/watch?v=CLD1wVbcD8w&amp;feature=related</w:t>
        </w:r>
      </w:hyperlink>
    </w:p>
  </w:footnote>
  <w:footnote w:id="28">
    <w:p w:rsidR="001A7038" w:rsidRPr="00C5110B" w:rsidRDefault="001A7038" w:rsidP="00E462E1">
      <w:pPr>
        <w:tabs>
          <w:tab w:val="left" w:pos="1701"/>
        </w:tabs>
        <w:ind w:left="1695" w:hanging="1695"/>
        <w:rPr>
          <w:lang w:val="en-US"/>
        </w:rPr>
      </w:pPr>
      <w:r>
        <w:rPr>
          <w:rStyle w:val="FootnoteReference"/>
        </w:rPr>
        <w:footnoteRef/>
      </w:r>
      <w:r w:rsidRPr="00C5110B">
        <w:rPr>
          <w:lang w:val="en-US"/>
        </w:rPr>
        <w:t xml:space="preserve"> [microsoft12.</w:t>
      </w:r>
      <w:r>
        <w:rPr>
          <w:lang w:val="en-US"/>
        </w:rPr>
        <w:t>2</w:t>
      </w:r>
      <w:r w:rsidRPr="00C5110B">
        <w:rPr>
          <w:lang w:val="en-US"/>
        </w:rPr>
        <w:t>]</w:t>
      </w:r>
      <w:r w:rsidRPr="00C5110B">
        <w:rPr>
          <w:lang w:val="en-US"/>
        </w:rPr>
        <w:tab/>
      </w:r>
      <w:r w:rsidRPr="008039FA">
        <w:rPr>
          <w:lang w:val="en-US"/>
        </w:rPr>
        <w:t>Microsoft Corporation, „</w:t>
      </w:r>
      <w:r>
        <w:rPr>
          <w:lang w:val="en-US"/>
        </w:rPr>
        <w:t>Kinect for Windows H</w:t>
      </w:r>
      <w:r w:rsidRPr="008039FA">
        <w:rPr>
          <w:lang w:val="en-US"/>
        </w:rPr>
        <w:t>uman Interface Guidelines</w:t>
      </w:r>
      <w:r>
        <w:rPr>
          <w:lang w:val="en-US"/>
        </w:rPr>
        <w:t xml:space="preserve">”, </w:t>
      </w:r>
      <w:hyperlink r:id="rId29" w:history="1">
        <w:r w:rsidRPr="0020662F">
          <w:rPr>
            <w:rStyle w:val="Hyperlink"/>
            <w:lang w:val="en-US"/>
          </w:rPr>
          <w:t>http://www.microsoft.com/en-us/kinectforwindows/develop/learn.aspx</w:t>
        </w:r>
      </w:hyperlink>
      <w:r>
        <w:rPr>
          <w:lang w:val="en-US"/>
        </w:rPr>
        <w:br/>
        <w:t>letzter Zugriff 04.06.2012</w:t>
      </w:r>
    </w:p>
    <w:p w:rsidR="001A7038" w:rsidRPr="00C5110B" w:rsidRDefault="001A7038" w:rsidP="00E462E1">
      <w:pPr>
        <w:pStyle w:val="FootnoteText"/>
        <w:rPr>
          <w:lang w:val="en-US"/>
        </w:rPr>
      </w:pPr>
    </w:p>
  </w:footnote>
  <w:footnote w:id="29">
    <w:p w:rsidR="001A7038" w:rsidRPr="00C43FCD" w:rsidRDefault="001A7038" w:rsidP="00E462E1">
      <w:pPr>
        <w:pStyle w:val="FootnoteText"/>
        <w:rPr>
          <w:lang w:val="en-US"/>
        </w:rPr>
      </w:pPr>
      <w:r>
        <w:rPr>
          <w:rStyle w:val="FootnoteReference"/>
        </w:rPr>
        <w:footnoteRef/>
      </w:r>
      <w:r w:rsidRPr="00C43FCD">
        <w:rPr>
          <w:lang w:val="en-US"/>
        </w:rPr>
        <w:t xml:space="preserve"> </w:t>
      </w:r>
      <w:hyperlink r:id="rId30" w:history="1">
        <w:r w:rsidRPr="00C43FCD">
          <w:rPr>
            <w:color w:val="0000FF"/>
            <w:u w:val="single"/>
            <w:lang w:val="en-US"/>
          </w:rPr>
          <w:t>http://www.microsoft.com/en-us/kinectforwindows/</w:t>
        </w:r>
      </w:hyperlink>
    </w:p>
  </w:footnote>
  <w:footnote w:id="30">
    <w:p w:rsidR="001A7038" w:rsidRPr="00C43FCD" w:rsidRDefault="001A7038" w:rsidP="00E462E1">
      <w:pPr>
        <w:pStyle w:val="FootnoteText"/>
        <w:rPr>
          <w:lang w:val="en-US"/>
        </w:rPr>
      </w:pPr>
      <w:r>
        <w:rPr>
          <w:rStyle w:val="FootnoteReference"/>
        </w:rPr>
        <w:footnoteRef/>
      </w:r>
      <w:r w:rsidRPr="00C43FCD">
        <w:rPr>
          <w:lang w:val="en-US"/>
        </w:rPr>
        <w:t xml:space="preserve"> </w:t>
      </w:r>
      <w:hyperlink r:id="rId31" w:history="1">
        <w:r w:rsidRPr="00C43FCD">
          <w:rPr>
            <w:color w:val="0000FF"/>
            <w:u w:val="single"/>
            <w:lang w:val="en-US"/>
          </w:rPr>
          <w:t>http://openni.org/</w:t>
        </w:r>
      </w:hyperlink>
    </w:p>
  </w:footnote>
  <w:footnote w:id="31">
    <w:p w:rsidR="001A7038" w:rsidRPr="00C43FCD" w:rsidRDefault="001A7038" w:rsidP="00E462E1">
      <w:pPr>
        <w:pStyle w:val="FootnoteText"/>
        <w:rPr>
          <w:lang w:val="en-US"/>
        </w:rPr>
      </w:pPr>
      <w:r>
        <w:rPr>
          <w:rStyle w:val="FootnoteReference"/>
        </w:rPr>
        <w:footnoteRef/>
      </w:r>
      <w:r w:rsidRPr="00C43FCD">
        <w:rPr>
          <w:lang w:val="en-US"/>
        </w:rPr>
        <w:t xml:space="preserve"> </w:t>
      </w:r>
      <w:hyperlink r:id="rId32" w:history="1">
        <w:r w:rsidRPr="00C43FCD">
          <w:rPr>
            <w:color w:val="0000FF"/>
            <w:u w:val="single"/>
            <w:lang w:val="en-US"/>
          </w:rPr>
          <w:t>http://www.primesense.com/Nite/</w:t>
        </w:r>
      </w:hyperlink>
    </w:p>
  </w:footnote>
  <w:footnote w:id="32">
    <w:p w:rsidR="001A7038" w:rsidRPr="00C43FCD" w:rsidRDefault="001A7038" w:rsidP="00E462E1">
      <w:pPr>
        <w:pStyle w:val="FootnoteText"/>
        <w:rPr>
          <w:lang w:val="en-US"/>
        </w:rPr>
      </w:pPr>
      <w:r>
        <w:rPr>
          <w:rStyle w:val="FootnoteReference"/>
        </w:rPr>
        <w:footnoteRef/>
      </w:r>
      <w:r w:rsidRPr="00C43FCD">
        <w:rPr>
          <w:lang w:val="en-US"/>
        </w:rPr>
        <w:t xml:space="preserve"> </w:t>
      </w:r>
      <w:hyperlink r:id="rId33" w:history="1">
        <w:r w:rsidRPr="00C43FCD">
          <w:rPr>
            <w:color w:val="0000FF"/>
            <w:u w:val="single"/>
            <w:lang w:val="en-US"/>
          </w:rPr>
          <w:t>http://www.primesense.com/</w:t>
        </w:r>
      </w:hyperlink>
    </w:p>
  </w:footnote>
  <w:footnote w:id="33">
    <w:p w:rsidR="001A7038" w:rsidRPr="00C43FCD" w:rsidRDefault="001A7038" w:rsidP="00E462E1">
      <w:pPr>
        <w:pStyle w:val="FootnoteText"/>
        <w:rPr>
          <w:lang w:val="en-US"/>
        </w:rPr>
      </w:pPr>
      <w:r>
        <w:rPr>
          <w:rStyle w:val="FootnoteReference"/>
        </w:rPr>
        <w:footnoteRef/>
      </w:r>
      <w:r w:rsidRPr="00C43FCD">
        <w:rPr>
          <w:lang w:val="en-US"/>
        </w:rPr>
        <w:t xml:space="preserve"> </w:t>
      </w:r>
      <w:hyperlink r:id="rId34" w:history="1">
        <w:r w:rsidRPr="00C43FCD">
          <w:rPr>
            <w:color w:val="0000FF"/>
            <w:u w:val="single"/>
            <w:lang w:val="en-US"/>
          </w:rPr>
          <w:t>http://openkinect.org/wiki/Main_Page</w:t>
        </w:r>
      </w:hyperlink>
    </w:p>
  </w:footnote>
  <w:footnote w:id="34">
    <w:p w:rsidR="001A7038" w:rsidRPr="00C43FCD" w:rsidRDefault="001A7038" w:rsidP="00E462E1">
      <w:pPr>
        <w:pStyle w:val="FootnoteText"/>
        <w:rPr>
          <w:lang w:val="en-US"/>
        </w:rPr>
      </w:pPr>
      <w:r>
        <w:rPr>
          <w:rStyle w:val="FootnoteReference"/>
        </w:rPr>
        <w:footnoteRef/>
      </w:r>
      <w:r w:rsidRPr="00C43FCD">
        <w:rPr>
          <w:lang w:val="en-US"/>
        </w:rPr>
        <w:t xml:space="preserve"> </w:t>
      </w:r>
      <w:hyperlink r:id="rId35" w:history="1">
        <w:r w:rsidRPr="00C43FCD">
          <w:rPr>
            <w:color w:val="0000FF"/>
            <w:u w:val="single"/>
            <w:lang w:val="en-US"/>
          </w:rPr>
          <w:t>https://github.com/OpenKinect/libfreenect</w:t>
        </w:r>
      </w:hyperlink>
    </w:p>
  </w:footnote>
  <w:footnote w:id="35">
    <w:p w:rsidR="001A7038" w:rsidRPr="00C43FCD" w:rsidRDefault="001A7038" w:rsidP="00E462E1">
      <w:pPr>
        <w:pStyle w:val="FootnoteText"/>
        <w:rPr>
          <w:lang w:val="en-US"/>
        </w:rPr>
      </w:pPr>
      <w:r>
        <w:rPr>
          <w:rStyle w:val="FootnoteReference"/>
        </w:rPr>
        <w:footnoteRef/>
      </w:r>
      <w:r w:rsidRPr="00C43FCD">
        <w:rPr>
          <w:lang w:val="en-US"/>
        </w:rPr>
        <w:t xml:space="preserve"> </w:t>
      </w:r>
      <w:hyperlink r:id="rId36" w:history="1">
        <w:r w:rsidRPr="00C43FCD">
          <w:rPr>
            <w:color w:val="0000FF"/>
            <w:u w:val="single"/>
            <w:lang w:val="en-US"/>
          </w:rPr>
          <w:t>http://www.cs.dartmouth.edu/~cs104/BodyPartRecognition.pdf</w:t>
        </w:r>
      </w:hyperlink>
    </w:p>
  </w:footnote>
  <w:footnote w:id="36">
    <w:p w:rsidR="001A7038" w:rsidRPr="00C43FCD" w:rsidRDefault="001A7038" w:rsidP="00E462E1">
      <w:pPr>
        <w:pStyle w:val="FootnoteText"/>
        <w:rPr>
          <w:lang w:val="en-US"/>
        </w:rPr>
      </w:pPr>
      <w:r>
        <w:rPr>
          <w:rStyle w:val="FootnoteReference"/>
        </w:rPr>
        <w:footnoteRef/>
      </w:r>
      <w:r w:rsidRPr="00C43FCD">
        <w:rPr>
          <w:lang w:val="en-US"/>
        </w:rPr>
        <w:t xml:space="preserve"> </w:t>
      </w:r>
      <w:hyperlink r:id="rId37" w:history="1">
        <w:r w:rsidRPr="00C43FCD">
          <w:rPr>
            <w:rStyle w:val="Hyperlink"/>
            <w:lang w:val="en-US"/>
          </w:rPr>
          <w:t>www.imagemagick.org</w:t>
        </w:r>
      </w:hyperlink>
    </w:p>
  </w:footnote>
  <w:footnote w:id="37">
    <w:p w:rsidR="001A7038" w:rsidRPr="00C43FCD" w:rsidRDefault="001A7038" w:rsidP="00E462E1">
      <w:pPr>
        <w:pStyle w:val="FootnoteText"/>
        <w:rPr>
          <w:lang w:val="en-US"/>
        </w:rPr>
      </w:pPr>
      <w:r>
        <w:rPr>
          <w:rStyle w:val="FootnoteReference"/>
        </w:rPr>
        <w:footnoteRef/>
      </w:r>
      <w:r w:rsidRPr="00C43FCD">
        <w:rPr>
          <w:lang w:val="en-US"/>
        </w:rPr>
        <w:t xml:space="preserve"> </w:t>
      </w:r>
      <w:hyperlink r:id="rId38" w:history="1">
        <w:r w:rsidRPr="00C43FCD">
          <w:rPr>
            <w:rStyle w:val="Hyperlink"/>
            <w:lang w:val="en-US"/>
          </w:rPr>
          <w:t>http://unity.codeplex.com/</w:t>
        </w:r>
      </w:hyperlink>
    </w:p>
  </w:footnote>
  <w:footnote w:id="38">
    <w:p w:rsidR="001A7038" w:rsidRDefault="001A7038" w:rsidP="00E462E1">
      <w:pPr>
        <w:pStyle w:val="FootnoteText"/>
      </w:pPr>
      <w:r>
        <w:rPr>
          <w:rStyle w:val="FootnoteReference"/>
        </w:rPr>
        <w:footnoteRef/>
      </w:r>
      <w:r>
        <w:t xml:space="preserve"> </w:t>
      </w:r>
      <w:hyperlink r:id="rId39" w:history="1">
        <w:r>
          <w:rPr>
            <w:rStyle w:val="Hyperlink"/>
          </w:rPr>
          <w:t>http://mef.codeplex.com/</w:t>
        </w:r>
      </w:hyperlink>
    </w:p>
  </w:footnote>
  <w:footnote w:id="39">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68"/>
        <w:gridCol w:w="7620"/>
      </w:tblGrid>
      <w:tr w:rsidR="001A7038" w:rsidRPr="0021601F" w:rsidTr="00F93041">
        <w:tc>
          <w:tcPr>
            <w:tcW w:w="1668" w:type="dxa"/>
          </w:tcPr>
          <w:p w:rsidR="001A7038" w:rsidRDefault="001A7038" w:rsidP="00F93041">
            <w:pPr>
              <w:tabs>
                <w:tab w:val="left" w:pos="1701"/>
              </w:tabs>
            </w:pPr>
            <w:r>
              <w:rPr>
                <w:rStyle w:val="FootnoteReference"/>
              </w:rPr>
              <w:footnoteRef/>
            </w:r>
            <w:r>
              <w:t xml:space="preserve"> [microsoft12.1]</w:t>
            </w:r>
          </w:p>
        </w:tc>
        <w:tc>
          <w:tcPr>
            <w:tcW w:w="7620" w:type="dxa"/>
          </w:tcPr>
          <w:p w:rsidR="001A7038" w:rsidRDefault="001A7038" w:rsidP="00F93041">
            <w:pPr>
              <w:tabs>
                <w:tab w:val="left" w:pos="1701"/>
              </w:tabs>
              <w:rPr>
                <w:lang w:val="en-US"/>
              </w:rPr>
            </w:pPr>
            <w:r>
              <w:rPr>
                <w:lang w:val="en-US"/>
              </w:rPr>
              <w:t xml:space="preserve">Microsoft Corporation, Documentation for </w:t>
            </w:r>
            <w:r w:rsidRPr="00774692">
              <w:rPr>
                <w:lang w:val="en-US"/>
              </w:rPr>
              <w:t>MEF</w:t>
            </w:r>
            <w:r>
              <w:rPr>
                <w:lang w:val="en-US"/>
              </w:rPr>
              <w:t>,</w:t>
            </w:r>
          </w:p>
          <w:p w:rsidR="001A7038" w:rsidRPr="00774692" w:rsidRDefault="001A7038" w:rsidP="00F93041">
            <w:pPr>
              <w:tabs>
                <w:tab w:val="left" w:pos="1701"/>
              </w:tabs>
            </w:pPr>
            <w:hyperlink r:id="rId40" w:history="1">
              <w:r>
                <w:rPr>
                  <w:rStyle w:val="Hyperlink"/>
                </w:rPr>
                <w:t>http://mef.codeplex.com/documentation</w:t>
              </w:r>
            </w:hyperlink>
          </w:p>
          <w:p w:rsidR="001A7038" w:rsidRPr="00774692" w:rsidRDefault="001A7038" w:rsidP="00F93041">
            <w:pPr>
              <w:tabs>
                <w:tab w:val="left" w:pos="1701"/>
              </w:tabs>
            </w:pPr>
            <w:r w:rsidRPr="00D31433">
              <w:t>letzter</w:t>
            </w:r>
            <w:r w:rsidRPr="00774692">
              <w:t xml:space="preserve"> </w:t>
            </w:r>
            <w:r w:rsidRPr="00D31433">
              <w:t>Zugriff</w:t>
            </w:r>
            <w:r w:rsidRPr="00774692">
              <w:t>: 22.05.2012</w:t>
            </w:r>
          </w:p>
        </w:tc>
      </w:tr>
    </w:tbl>
    <w:p w:rsidR="001A7038" w:rsidRDefault="001A7038" w:rsidP="00E462E1">
      <w:pPr>
        <w:pStyle w:val="FootnoteText"/>
      </w:pPr>
    </w:p>
  </w:footnote>
  <w:footnote w:id="40">
    <w:p w:rsidR="001A7038" w:rsidRPr="00E42B98" w:rsidRDefault="001A7038" w:rsidP="00E462E1">
      <w:pPr>
        <w:pStyle w:val="FootnoteText"/>
      </w:pPr>
      <w:r>
        <w:rPr>
          <w:rStyle w:val="FootnoteReference"/>
        </w:rPr>
        <w:footnoteRef/>
      </w:r>
      <w:r w:rsidRPr="00E42B98">
        <w:t xml:space="preserve"> </w:t>
      </w:r>
      <w:hyperlink r:id="rId41" w:anchor="two_trees" w:history="1">
        <w:r w:rsidRPr="00E42B98">
          <w:rPr>
            <w:rStyle w:val="Hyperlink"/>
          </w:rPr>
          <w:t>http://msdn.microsoft.com/en-us/library/ms753391.aspx#two_trees</w:t>
        </w:r>
      </w:hyperlink>
    </w:p>
  </w:footnote>
  <w:footnote w:id="41">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4"/>
        <w:gridCol w:w="7828"/>
      </w:tblGrid>
      <w:tr w:rsidR="001A7038" w:rsidTr="00F93041">
        <w:tc>
          <w:tcPr>
            <w:tcW w:w="1384" w:type="dxa"/>
          </w:tcPr>
          <w:p w:rsidR="001A7038" w:rsidRPr="00CC782A" w:rsidRDefault="001A7038" w:rsidP="00F93041">
            <w:pPr>
              <w:tabs>
                <w:tab w:val="left" w:pos="1701"/>
              </w:tabs>
              <w:rPr>
                <w:b/>
              </w:rPr>
            </w:pPr>
            <w:r>
              <w:rPr>
                <w:rStyle w:val="FootnoteReference"/>
              </w:rPr>
              <w:footnoteRef/>
            </w:r>
            <w:r>
              <w:t xml:space="preserve"> [elmer11]</w:t>
            </w:r>
          </w:p>
        </w:tc>
        <w:tc>
          <w:tcPr>
            <w:tcW w:w="7828" w:type="dxa"/>
          </w:tcPr>
          <w:p w:rsidR="001A7038" w:rsidRPr="00391DB0" w:rsidRDefault="001A7038" w:rsidP="00F93041">
            <w:pPr>
              <w:tabs>
                <w:tab w:val="left" w:pos="1701"/>
              </w:tabs>
              <w:rPr>
                <w:lang w:val="en-GB"/>
              </w:rPr>
            </w:pPr>
            <w:r w:rsidRPr="00391DB0">
              <w:rPr>
                <w:lang w:val="en-GB"/>
              </w:rPr>
              <w:t>Lukas Elmer, Christina Heidt, Delia Treichler, „Project Flip 2.0“,</w:t>
            </w:r>
          </w:p>
          <w:p w:rsidR="001A7038" w:rsidRDefault="001A7038" w:rsidP="00F93041">
            <w:pPr>
              <w:tabs>
                <w:tab w:val="left" w:pos="1701"/>
              </w:tabs>
            </w:pPr>
            <w:hyperlink r:id="rId42" w:history="1">
              <w:r w:rsidRPr="004E14DC">
                <w:rPr>
                  <w:rStyle w:val="Hyperlink"/>
                </w:rPr>
                <w:t>http://eprints3.hsr.ch/220/</w:t>
              </w:r>
            </w:hyperlink>
          </w:p>
          <w:p w:rsidR="001A7038" w:rsidRDefault="001A7038" w:rsidP="00F93041">
            <w:pPr>
              <w:tabs>
                <w:tab w:val="left" w:pos="1701"/>
              </w:tabs>
            </w:pPr>
            <w:r>
              <w:t>letzter Zugriff: 13.04.2012</w:t>
            </w:r>
          </w:p>
        </w:tc>
      </w:tr>
    </w:tbl>
    <w:p w:rsidR="001A7038" w:rsidRDefault="001A7038" w:rsidP="00E462E1">
      <w:pPr>
        <w:pStyle w:val="FootnoteText"/>
      </w:pPr>
    </w:p>
  </w:footnote>
  <w:footnote w:id="42">
    <w:p w:rsidR="001A7038" w:rsidRPr="00717CC6" w:rsidRDefault="001A7038" w:rsidP="00E462E1">
      <w:pPr>
        <w:pStyle w:val="FootnoteText"/>
      </w:pPr>
      <w:r>
        <w:rPr>
          <w:rStyle w:val="FootnoteReference"/>
        </w:rPr>
        <w:footnoteRef/>
      </w:r>
      <w:r w:rsidRPr="00717CC6">
        <w:t xml:space="preserve"> </w:t>
      </w:r>
      <w:hyperlink r:id="rId43" w:history="1">
        <w:r>
          <w:rPr>
            <w:rStyle w:val="Hyperlink"/>
          </w:rPr>
          <w:t>http://hacks.mozilla.org/2010/09/hardware-acceleration/</w:t>
        </w:r>
      </w:hyperlink>
    </w:p>
  </w:footnote>
  <w:footnote w:id="43">
    <w:p w:rsidR="001A7038" w:rsidRDefault="001A7038" w:rsidP="00E462E1">
      <w:pPr>
        <w:pStyle w:val="FootnoteText"/>
      </w:pPr>
      <w:r>
        <w:rPr>
          <w:rStyle w:val="FootnoteReference"/>
        </w:rPr>
        <w:footnoteRef/>
      </w:r>
      <w:r>
        <w:t xml:space="preserve"> </w:t>
      </w:r>
      <w:hyperlink r:id="rId44" w:history="1">
        <w:r w:rsidRPr="00D7745A">
          <w:rPr>
            <w:rStyle w:val="Hyperlink"/>
          </w:rPr>
          <w:t>http://unigine.com/products/sanctuary/</w:t>
        </w:r>
      </w:hyperlink>
    </w:p>
  </w:footnote>
  <w:footnote w:id="44">
    <w:p w:rsidR="001A7038" w:rsidRDefault="001A7038" w:rsidP="00E462E1">
      <w:pPr>
        <w:pStyle w:val="FootnoteText"/>
      </w:pPr>
      <w:r>
        <w:rPr>
          <w:rStyle w:val="FootnoteReference"/>
        </w:rPr>
        <w:footnoteRef/>
      </w:r>
      <w:r>
        <w:t xml:space="preserve"> </w:t>
      </w:r>
      <w:hyperlink r:id="rId45" w:history="1">
        <w:r>
          <w:rPr>
            <w:rStyle w:val="Hyperlink"/>
          </w:rPr>
          <w:t>http://epicgames.com/technology/</w:t>
        </w:r>
      </w:hyperlink>
    </w:p>
  </w:footnote>
  <w:footnote w:id="45">
    <w:p w:rsidR="001A7038" w:rsidRDefault="001A7038" w:rsidP="00E462E1">
      <w:pPr>
        <w:pStyle w:val="FootnoteText"/>
      </w:pPr>
      <w:r>
        <w:rPr>
          <w:rStyle w:val="FootnoteReference"/>
        </w:rPr>
        <w:footnoteRef/>
      </w:r>
      <w:r>
        <w:t xml:space="preserve"> </w:t>
      </w:r>
      <w:hyperlink r:id="rId46" w:history="1">
        <w:r>
          <w:rPr>
            <w:rStyle w:val="Hyperlink"/>
          </w:rPr>
          <w:t>http://www.videolan.org/vlc/</w:t>
        </w:r>
      </w:hyperlink>
    </w:p>
  </w:footnote>
  <w:footnote w:id="46">
    <w:p w:rsidR="001A7038" w:rsidRDefault="001A7038" w:rsidP="00E462E1">
      <w:pPr>
        <w:pStyle w:val="FootnoteText"/>
      </w:pPr>
      <w:r>
        <w:rPr>
          <w:rStyle w:val="FootnoteReference"/>
        </w:rPr>
        <w:footnoteRef/>
      </w:r>
      <w:r>
        <w:t xml:space="preserve"> </w:t>
      </w:r>
      <w:hyperlink r:id="rId47" w:history="1">
        <w:r>
          <w:rPr>
            <w:rStyle w:val="Hyperlink"/>
          </w:rPr>
          <w:t>http://shfb.codeplex.com/</w:t>
        </w:r>
      </w:hyperlink>
    </w:p>
  </w:footnote>
  <w:footnote w:id="47">
    <w:p w:rsidR="001A7038" w:rsidRPr="00020F2C" w:rsidRDefault="001A7038" w:rsidP="00E462E1">
      <w:pPr>
        <w:pStyle w:val="FootnoteText"/>
      </w:pPr>
      <w:r>
        <w:rPr>
          <w:rStyle w:val="FootnoteReference"/>
        </w:rPr>
        <w:footnoteRef/>
      </w:r>
      <w:r w:rsidRPr="00020F2C">
        <w:t xml:space="preserve"> </w:t>
      </w:r>
      <w:hyperlink r:id="rId48" w:history="1">
        <w:r w:rsidRPr="00020F2C">
          <w:rPr>
            <w:rStyle w:val="Hyperlink"/>
          </w:rPr>
          <w:t>http://msdn.microsoft.com/en-us/vstudio/ff637362.aspx</w:t>
        </w:r>
      </w:hyperlink>
    </w:p>
  </w:footnote>
  <w:footnote w:id="48">
    <w:p w:rsidR="001A7038" w:rsidRPr="00020F2C" w:rsidRDefault="001A7038" w:rsidP="00E462E1">
      <w:pPr>
        <w:pStyle w:val="FootnoteText"/>
      </w:pPr>
      <w:r>
        <w:rPr>
          <w:rStyle w:val="FootnoteReference"/>
        </w:rPr>
        <w:footnoteRef/>
      </w:r>
      <w:r w:rsidRPr="00020F2C">
        <w:t xml:space="preserve"> </w:t>
      </w:r>
      <w:hyperlink r:id="rId49" w:history="1">
        <w:r w:rsidRPr="00020F2C">
          <w:rPr>
            <w:rStyle w:val="Hyperlink"/>
          </w:rPr>
          <w:t>http://www.nagios.org/</w:t>
        </w:r>
      </w:hyperlink>
    </w:p>
  </w:footnote>
  <w:footnote w:id="49">
    <w:p w:rsidR="001A7038" w:rsidRPr="00020F2C" w:rsidRDefault="001A7038" w:rsidP="00E462E1">
      <w:pPr>
        <w:pStyle w:val="FootnoteText"/>
      </w:pPr>
      <w:r>
        <w:rPr>
          <w:rStyle w:val="FootnoteReference"/>
        </w:rPr>
        <w:footnoteRef/>
      </w:r>
      <w:r w:rsidRPr="00020F2C">
        <w:t xml:space="preserve"> </w:t>
      </w:r>
      <w:hyperlink r:id="rId50" w:history="1">
        <w:r w:rsidRPr="00020F2C">
          <w:rPr>
            <w:rStyle w:val="Hyperlink"/>
          </w:rPr>
          <w:t>http://www.hsr.ch/typo3/index.php</w:t>
        </w:r>
      </w:hyperlink>
    </w:p>
  </w:footnote>
  <w:footnote w:id="50">
    <w:p w:rsidR="001A7038" w:rsidRPr="00020F2C" w:rsidRDefault="001A7038" w:rsidP="00E462E1">
      <w:pPr>
        <w:pStyle w:val="FootnoteText"/>
      </w:pPr>
      <w:r>
        <w:rPr>
          <w:rStyle w:val="FootnoteReference"/>
        </w:rPr>
        <w:footnoteRef/>
      </w:r>
      <w:r w:rsidRPr="00020F2C">
        <w:t xml:space="preserve"> </w:t>
      </w:r>
      <w:hyperlink r:id="rId51" w:history="1">
        <w:r w:rsidRPr="00020F2C">
          <w:rPr>
            <w:rStyle w:val="Hyperlink"/>
          </w:rPr>
          <w:t>http://typo3.org</w:t>
        </w:r>
      </w:hyperlink>
    </w:p>
  </w:footnote>
  <w:footnote w:id="51">
    <w:p w:rsidR="001A7038" w:rsidRPr="00020F2C" w:rsidRDefault="001A7038" w:rsidP="00E462E1">
      <w:pPr>
        <w:pStyle w:val="FootnoteText"/>
      </w:pPr>
      <w:r>
        <w:rPr>
          <w:rStyle w:val="FootnoteReference"/>
        </w:rPr>
        <w:footnoteRef/>
      </w:r>
      <w:r w:rsidRPr="00020F2C">
        <w:t xml:space="preserve"> </w:t>
      </w:r>
      <w:hyperlink r:id="rId52" w:history="1">
        <w:r w:rsidRPr="00020F2C">
          <w:rPr>
            <w:rStyle w:val="Hyperlink"/>
          </w:rPr>
          <w:t>http://typo3.org/extensions/repository/</w:t>
        </w:r>
      </w:hyperlink>
    </w:p>
  </w:footnote>
  <w:footnote w:id="52">
    <w:p w:rsidR="001A7038" w:rsidRDefault="001A7038" w:rsidP="00E462E1">
      <w:pPr>
        <w:pStyle w:val="FootnoteText"/>
      </w:pPr>
      <w:r>
        <w:rPr>
          <w:rStyle w:val="FootnoteReference"/>
        </w:rPr>
        <w:footnoteRef/>
      </w:r>
      <w:r>
        <w:t xml:space="preserve"> </w:t>
      </w:r>
      <w:hyperlink r:id="rId53" w:history="1">
        <w:r w:rsidRPr="00410BCE">
          <w:rPr>
            <w:rStyle w:val="Hyperlink"/>
          </w:rPr>
          <w:t>http://www.datapath.co.uk/products/multi-display-products/datapath-x4</w:t>
        </w:r>
      </w:hyperlink>
    </w:p>
  </w:footnote>
  <w:footnote w:id="53">
    <w:p w:rsidR="001A7038" w:rsidRDefault="001A7038" w:rsidP="00E462E1">
      <w:pPr>
        <w:pStyle w:val="FootnoteText"/>
      </w:pPr>
      <w:r>
        <w:rPr>
          <w:rStyle w:val="FootnoteReference"/>
        </w:rPr>
        <w:footnoteRef/>
      </w:r>
      <w:r>
        <w:t xml:space="preserve"> Weitere Informationen: </w:t>
      </w:r>
      <w:hyperlink r:id="rId54" w:history="1">
        <w:r w:rsidRPr="00164B2C">
          <w:rPr>
            <w:rStyle w:val="Hyperlink"/>
          </w:rPr>
          <w:t>http://prezi.com/</w:t>
        </w:r>
      </w:hyperlink>
    </w:p>
  </w:footnote>
  <w:footnote w:id="54">
    <w:p w:rsidR="001A7038" w:rsidRDefault="001A7038" w:rsidP="00E462E1">
      <w:pPr>
        <w:pStyle w:val="FootnoteText"/>
      </w:pPr>
      <w:r>
        <w:rPr>
          <w:rStyle w:val="FootnoteReference"/>
        </w:rPr>
        <w:footnoteRef/>
      </w:r>
      <w:r>
        <w:t xml:space="preserve"> Wird beispielsweise von den Firmen i-</w:t>
      </w:r>
      <w:r w:rsidRPr="00756B49">
        <w:t>AUDIOPOINT</w:t>
      </w:r>
      <w:r>
        <w:t xml:space="preserve"> (</w:t>
      </w:r>
      <w:hyperlink r:id="rId55" w:history="1">
        <w:r w:rsidRPr="00657C18">
          <w:rPr>
            <w:rStyle w:val="Hyperlink"/>
          </w:rPr>
          <w:t>http://www.i-audiopoint.com</w:t>
        </w:r>
      </w:hyperlink>
      <w:r>
        <w:t>) und audionovum (</w:t>
      </w:r>
      <w:hyperlink r:id="rId56" w:history="1">
        <w:r w:rsidRPr="00657C18">
          <w:rPr>
            <w:rStyle w:val="Hyperlink"/>
          </w:rPr>
          <w:t>http://www.audionovum.ch</w:t>
        </w:r>
      </w:hyperlink>
      <w:r>
        <w:t>) angeboten.</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A7038" w:rsidRDefault="001A7038">
    <w:pPr>
      <w:pStyle w:val="Header"/>
    </w:pPr>
    <w:r>
      <w:tab/>
    </w: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054CB6"/>
    <w:multiLevelType w:val="hybridMultilevel"/>
    <w:tmpl w:val="4C860AD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
    <w:nsid w:val="07E8780E"/>
    <w:multiLevelType w:val="hybridMultilevel"/>
    <w:tmpl w:val="291C6E80"/>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
    <w:nsid w:val="09455CAF"/>
    <w:multiLevelType w:val="hybridMultilevel"/>
    <w:tmpl w:val="C658AD2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
    <w:nsid w:val="0B573BCC"/>
    <w:multiLevelType w:val="hybridMultilevel"/>
    <w:tmpl w:val="97E6ED4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
    <w:nsid w:val="0CE90B29"/>
    <w:multiLevelType w:val="hybridMultilevel"/>
    <w:tmpl w:val="1C6EECC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5">
    <w:nsid w:val="0DE67530"/>
    <w:multiLevelType w:val="hybridMultilevel"/>
    <w:tmpl w:val="F230BF4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6">
    <w:nsid w:val="103F7C04"/>
    <w:multiLevelType w:val="hybridMultilevel"/>
    <w:tmpl w:val="CC1CD4C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7">
    <w:nsid w:val="179E3899"/>
    <w:multiLevelType w:val="hybridMultilevel"/>
    <w:tmpl w:val="E53EFF7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8">
    <w:nsid w:val="1AE0337D"/>
    <w:multiLevelType w:val="hybridMultilevel"/>
    <w:tmpl w:val="FF702868"/>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9">
    <w:nsid w:val="1F7C1E13"/>
    <w:multiLevelType w:val="hybridMultilevel"/>
    <w:tmpl w:val="D05E1B5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0">
    <w:nsid w:val="25F02456"/>
    <w:multiLevelType w:val="hybridMultilevel"/>
    <w:tmpl w:val="4DB8018E"/>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1">
    <w:nsid w:val="26594ED2"/>
    <w:multiLevelType w:val="hybridMultilevel"/>
    <w:tmpl w:val="417A672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2">
    <w:nsid w:val="281F5B7E"/>
    <w:multiLevelType w:val="hybridMultilevel"/>
    <w:tmpl w:val="9252E73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3">
    <w:nsid w:val="2AF242E2"/>
    <w:multiLevelType w:val="hybridMultilevel"/>
    <w:tmpl w:val="4C6E877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4">
    <w:nsid w:val="2D0555DD"/>
    <w:multiLevelType w:val="hybridMultilevel"/>
    <w:tmpl w:val="6B6A215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5">
    <w:nsid w:val="30915656"/>
    <w:multiLevelType w:val="hybridMultilevel"/>
    <w:tmpl w:val="1E5E45F2"/>
    <w:lvl w:ilvl="0" w:tplc="3E26886E">
      <w:start w:val="1"/>
      <w:numFmt w:val="decimal"/>
      <w:lvlText w:val="%1"/>
      <w:lvlJc w:val="left"/>
      <w:pPr>
        <w:ind w:left="1065" w:hanging="705"/>
      </w:pPr>
      <w:rPr>
        <w:rFonts w:hint="default"/>
      </w:rPr>
    </w:lvl>
    <w:lvl w:ilvl="1" w:tplc="E4F2DC5C">
      <w:numFmt w:val="bullet"/>
      <w:lvlText w:val="-"/>
      <w:lvlJc w:val="left"/>
      <w:pPr>
        <w:ind w:left="1440" w:hanging="360"/>
      </w:pPr>
      <w:rPr>
        <w:rFonts w:ascii="Calibri" w:eastAsiaTheme="minorEastAsia" w:hAnsi="Calibri" w:cs="Calibri" w:hint="default"/>
      </w:r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6">
    <w:nsid w:val="3526314F"/>
    <w:multiLevelType w:val="hybridMultilevel"/>
    <w:tmpl w:val="9FB0D2A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7">
    <w:nsid w:val="3B1009B8"/>
    <w:multiLevelType w:val="hybridMultilevel"/>
    <w:tmpl w:val="1924F0F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8">
    <w:nsid w:val="3BEC197B"/>
    <w:multiLevelType w:val="hybridMultilevel"/>
    <w:tmpl w:val="3F064FAE"/>
    <w:lvl w:ilvl="0" w:tplc="C07A9032">
      <w:numFmt w:val="bullet"/>
      <w:lvlText w:val=""/>
      <w:lvlJc w:val="left"/>
      <w:pPr>
        <w:ind w:left="720" w:hanging="360"/>
      </w:pPr>
      <w:rPr>
        <w:rFonts w:ascii="Symbol" w:eastAsiaTheme="minorEastAsia" w:hAnsi="Symbol"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9">
    <w:nsid w:val="3DC4480C"/>
    <w:multiLevelType w:val="hybridMultilevel"/>
    <w:tmpl w:val="7D56B8F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0">
    <w:nsid w:val="3FC06D20"/>
    <w:multiLevelType w:val="hybridMultilevel"/>
    <w:tmpl w:val="787809A8"/>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1">
    <w:nsid w:val="409251D3"/>
    <w:multiLevelType w:val="hybridMultilevel"/>
    <w:tmpl w:val="B07C16E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2">
    <w:nsid w:val="4122004A"/>
    <w:multiLevelType w:val="hybridMultilevel"/>
    <w:tmpl w:val="CAF0170E"/>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3">
    <w:nsid w:val="440940B8"/>
    <w:multiLevelType w:val="hybridMultilevel"/>
    <w:tmpl w:val="03B0DEC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4">
    <w:nsid w:val="45C66E52"/>
    <w:multiLevelType w:val="multilevel"/>
    <w:tmpl w:val="76B2FF76"/>
    <w:lvl w:ilvl="0">
      <w:start w:val="1"/>
      <w:numFmt w:val="upperRoman"/>
      <w:pStyle w:val="Heading1"/>
      <w:lvlText w:val="%1."/>
      <w:lvlJc w:val="left"/>
      <w:pPr>
        <w:ind w:left="360" w:hanging="360"/>
      </w:pPr>
      <w:rPr>
        <w:rFonts w:hint="default"/>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5">
    <w:nsid w:val="47D4619F"/>
    <w:multiLevelType w:val="hybridMultilevel"/>
    <w:tmpl w:val="0D18AFBA"/>
    <w:lvl w:ilvl="0" w:tplc="F13C23E2">
      <w:start w:val="1"/>
      <w:numFmt w:val="bullet"/>
      <w:lvlText w:val=""/>
      <w:lvlJc w:val="left"/>
      <w:pPr>
        <w:ind w:left="720" w:hanging="360"/>
      </w:pPr>
      <w:rPr>
        <w:rFonts w:ascii="Symbol" w:eastAsiaTheme="minorEastAsia" w:hAnsi="Symbol"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6">
    <w:nsid w:val="4A6A17AF"/>
    <w:multiLevelType w:val="hybridMultilevel"/>
    <w:tmpl w:val="82462EAE"/>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7">
    <w:nsid w:val="535B1C67"/>
    <w:multiLevelType w:val="hybridMultilevel"/>
    <w:tmpl w:val="8C58773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8">
    <w:nsid w:val="54EB04D0"/>
    <w:multiLevelType w:val="hybridMultilevel"/>
    <w:tmpl w:val="D32E0E3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9">
    <w:nsid w:val="573A133D"/>
    <w:multiLevelType w:val="hybridMultilevel"/>
    <w:tmpl w:val="8CB6B01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0">
    <w:nsid w:val="57BD298F"/>
    <w:multiLevelType w:val="hybridMultilevel"/>
    <w:tmpl w:val="0D86155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1">
    <w:nsid w:val="59E55F04"/>
    <w:multiLevelType w:val="hybridMultilevel"/>
    <w:tmpl w:val="E5F229A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2">
    <w:nsid w:val="601A1B19"/>
    <w:multiLevelType w:val="hybridMultilevel"/>
    <w:tmpl w:val="6994ABE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3">
    <w:nsid w:val="629C400B"/>
    <w:multiLevelType w:val="hybridMultilevel"/>
    <w:tmpl w:val="99DE6D94"/>
    <w:lvl w:ilvl="0" w:tplc="08070001">
      <w:start w:val="1"/>
      <w:numFmt w:val="bullet"/>
      <w:lvlText w:val=""/>
      <w:lvlJc w:val="left"/>
      <w:pPr>
        <w:ind w:left="765" w:hanging="360"/>
      </w:pPr>
      <w:rPr>
        <w:rFonts w:ascii="Symbol" w:hAnsi="Symbol" w:hint="default"/>
      </w:rPr>
    </w:lvl>
    <w:lvl w:ilvl="1" w:tplc="08070003" w:tentative="1">
      <w:start w:val="1"/>
      <w:numFmt w:val="bullet"/>
      <w:lvlText w:val="o"/>
      <w:lvlJc w:val="left"/>
      <w:pPr>
        <w:ind w:left="1485" w:hanging="360"/>
      </w:pPr>
      <w:rPr>
        <w:rFonts w:ascii="Courier New" w:hAnsi="Courier New" w:cs="Courier New" w:hint="default"/>
      </w:rPr>
    </w:lvl>
    <w:lvl w:ilvl="2" w:tplc="08070005" w:tentative="1">
      <w:start w:val="1"/>
      <w:numFmt w:val="bullet"/>
      <w:lvlText w:val=""/>
      <w:lvlJc w:val="left"/>
      <w:pPr>
        <w:ind w:left="2205" w:hanging="360"/>
      </w:pPr>
      <w:rPr>
        <w:rFonts w:ascii="Wingdings" w:hAnsi="Wingdings" w:hint="default"/>
      </w:rPr>
    </w:lvl>
    <w:lvl w:ilvl="3" w:tplc="08070001" w:tentative="1">
      <w:start w:val="1"/>
      <w:numFmt w:val="bullet"/>
      <w:lvlText w:val=""/>
      <w:lvlJc w:val="left"/>
      <w:pPr>
        <w:ind w:left="2925" w:hanging="360"/>
      </w:pPr>
      <w:rPr>
        <w:rFonts w:ascii="Symbol" w:hAnsi="Symbol" w:hint="default"/>
      </w:rPr>
    </w:lvl>
    <w:lvl w:ilvl="4" w:tplc="08070003" w:tentative="1">
      <w:start w:val="1"/>
      <w:numFmt w:val="bullet"/>
      <w:lvlText w:val="o"/>
      <w:lvlJc w:val="left"/>
      <w:pPr>
        <w:ind w:left="3645" w:hanging="360"/>
      </w:pPr>
      <w:rPr>
        <w:rFonts w:ascii="Courier New" w:hAnsi="Courier New" w:cs="Courier New" w:hint="default"/>
      </w:rPr>
    </w:lvl>
    <w:lvl w:ilvl="5" w:tplc="08070005" w:tentative="1">
      <w:start w:val="1"/>
      <w:numFmt w:val="bullet"/>
      <w:lvlText w:val=""/>
      <w:lvlJc w:val="left"/>
      <w:pPr>
        <w:ind w:left="4365" w:hanging="360"/>
      </w:pPr>
      <w:rPr>
        <w:rFonts w:ascii="Wingdings" w:hAnsi="Wingdings" w:hint="default"/>
      </w:rPr>
    </w:lvl>
    <w:lvl w:ilvl="6" w:tplc="08070001" w:tentative="1">
      <w:start w:val="1"/>
      <w:numFmt w:val="bullet"/>
      <w:lvlText w:val=""/>
      <w:lvlJc w:val="left"/>
      <w:pPr>
        <w:ind w:left="5085" w:hanging="360"/>
      </w:pPr>
      <w:rPr>
        <w:rFonts w:ascii="Symbol" w:hAnsi="Symbol" w:hint="default"/>
      </w:rPr>
    </w:lvl>
    <w:lvl w:ilvl="7" w:tplc="08070003" w:tentative="1">
      <w:start w:val="1"/>
      <w:numFmt w:val="bullet"/>
      <w:lvlText w:val="o"/>
      <w:lvlJc w:val="left"/>
      <w:pPr>
        <w:ind w:left="5805" w:hanging="360"/>
      </w:pPr>
      <w:rPr>
        <w:rFonts w:ascii="Courier New" w:hAnsi="Courier New" w:cs="Courier New" w:hint="default"/>
      </w:rPr>
    </w:lvl>
    <w:lvl w:ilvl="8" w:tplc="08070005" w:tentative="1">
      <w:start w:val="1"/>
      <w:numFmt w:val="bullet"/>
      <w:lvlText w:val=""/>
      <w:lvlJc w:val="left"/>
      <w:pPr>
        <w:ind w:left="6525" w:hanging="360"/>
      </w:pPr>
      <w:rPr>
        <w:rFonts w:ascii="Wingdings" w:hAnsi="Wingdings" w:hint="default"/>
      </w:rPr>
    </w:lvl>
  </w:abstractNum>
  <w:abstractNum w:abstractNumId="34">
    <w:nsid w:val="63405B20"/>
    <w:multiLevelType w:val="hybridMultilevel"/>
    <w:tmpl w:val="3FCA996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5">
    <w:nsid w:val="64AD7EAF"/>
    <w:multiLevelType w:val="hybridMultilevel"/>
    <w:tmpl w:val="89364166"/>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36">
    <w:nsid w:val="6C706407"/>
    <w:multiLevelType w:val="hybridMultilevel"/>
    <w:tmpl w:val="6A1AE4B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7">
    <w:nsid w:val="6EE636B1"/>
    <w:multiLevelType w:val="hybridMultilevel"/>
    <w:tmpl w:val="DDDCE4B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8">
    <w:nsid w:val="703D1D8A"/>
    <w:multiLevelType w:val="hybridMultilevel"/>
    <w:tmpl w:val="DB527DE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9">
    <w:nsid w:val="71313796"/>
    <w:multiLevelType w:val="hybridMultilevel"/>
    <w:tmpl w:val="62909F0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0">
    <w:nsid w:val="72143F4F"/>
    <w:multiLevelType w:val="hybridMultilevel"/>
    <w:tmpl w:val="E460E47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1">
    <w:nsid w:val="75A20BB5"/>
    <w:multiLevelType w:val="hybridMultilevel"/>
    <w:tmpl w:val="5C98B392"/>
    <w:lvl w:ilvl="0" w:tplc="8F7E4E9E">
      <w:numFmt w:val="bullet"/>
      <w:lvlText w:val=""/>
      <w:lvlJc w:val="left"/>
      <w:pPr>
        <w:ind w:left="720" w:hanging="360"/>
      </w:pPr>
      <w:rPr>
        <w:rFonts w:ascii="Symbol" w:eastAsiaTheme="minorEastAsia" w:hAnsi="Symbol"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2">
    <w:nsid w:val="7B5E1259"/>
    <w:multiLevelType w:val="hybridMultilevel"/>
    <w:tmpl w:val="044412E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abstractNumId w:val="24"/>
  </w:num>
  <w:num w:numId="2">
    <w:abstractNumId w:val="29"/>
  </w:num>
  <w:num w:numId="3">
    <w:abstractNumId w:val="23"/>
  </w:num>
  <w:num w:numId="4">
    <w:abstractNumId w:val="40"/>
  </w:num>
  <w:num w:numId="5">
    <w:abstractNumId w:val="41"/>
  </w:num>
  <w:num w:numId="6">
    <w:abstractNumId w:val="9"/>
  </w:num>
  <w:num w:numId="7">
    <w:abstractNumId w:val="15"/>
  </w:num>
  <w:num w:numId="8">
    <w:abstractNumId w:val="35"/>
  </w:num>
  <w:num w:numId="9">
    <w:abstractNumId w:val="6"/>
  </w:num>
  <w:num w:numId="10">
    <w:abstractNumId w:val="28"/>
  </w:num>
  <w:num w:numId="11">
    <w:abstractNumId w:val="30"/>
  </w:num>
  <w:num w:numId="12">
    <w:abstractNumId w:val="3"/>
  </w:num>
  <w:num w:numId="13">
    <w:abstractNumId w:val="17"/>
  </w:num>
  <w:num w:numId="14">
    <w:abstractNumId w:val="22"/>
  </w:num>
  <w:num w:numId="15">
    <w:abstractNumId w:val="39"/>
  </w:num>
  <w:num w:numId="16">
    <w:abstractNumId w:val="11"/>
  </w:num>
  <w:num w:numId="17">
    <w:abstractNumId w:val="32"/>
  </w:num>
  <w:num w:numId="18">
    <w:abstractNumId w:val="4"/>
  </w:num>
  <w:num w:numId="19">
    <w:abstractNumId w:val="8"/>
  </w:num>
  <w:num w:numId="20">
    <w:abstractNumId w:val="42"/>
  </w:num>
  <w:num w:numId="21">
    <w:abstractNumId w:val="13"/>
  </w:num>
  <w:num w:numId="22">
    <w:abstractNumId w:val="1"/>
  </w:num>
  <w:num w:numId="23">
    <w:abstractNumId w:val="18"/>
  </w:num>
  <w:num w:numId="24">
    <w:abstractNumId w:val="19"/>
  </w:num>
  <w:num w:numId="25">
    <w:abstractNumId w:val="31"/>
  </w:num>
  <w:num w:numId="26">
    <w:abstractNumId w:val="38"/>
  </w:num>
  <w:num w:numId="27">
    <w:abstractNumId w:val="21"/>
  </w:num>
  <w:num w:numId="28">
    <w:abstractNumId w:val="27"/>
  </w:num>
  <w:num w:numId="29">
    <w:abstractNumId w:val="2"/>
  </w:num>
  <w:num w:numId="30">
    <w:abstractNumId w:val="0"/>
  </w:num>
  <w:num w:numId="31">
    <w:abstractNumId w:val="7"/>
  </w:num>
  <w:num w:numId="32">
    <w:abstractNumId w:val="12"/>
  </w:num>
  <w:num w:numId="33">
    <w:abstractNumId w:val="25"/>
  </w:num>
  <w:num w:numId="34">
    <w:abstractNumId w:val="14"/>
  </w:num>
  <w:num w:numId="35">
    <w:abstractNumId w:val="34"/>
  </w:num>
  <w:num w:numId="36">
    <w:abstractNumId w:val="10"/>
  </w:num>
  <w:num w:numId="37">
    <w:abstractNumId w:val="20"/>
  </w:num>
  <w:num w:numId="38">
    <w:abstractNumId w:val="26"/>
  </w:num>
  <w:num w:numId="39">
    <w:abstractNumId w:val="36"/>
  </w:num>
  <w:num w:numId="40">
    <w:abstractNumId w:val="16"/>
  </w:num>
  <w:num w:numId="41">
    <w:abstractNumId w:val="33"/>
  </w:num>
  <w:num w:numId="42">
    <w:abstractNumId w:val="5"/>
  </w:num>
  <w:num w:numId="43">
    <w:abstractNumId w:val="37"/>
  </w:num>
  <w:num w:numId="44">
    <w:abstractNumId w:val="24"/>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grammar="clean"/>
  <w:attachedTemplate r:id="rId1"/>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90C51"/>
    <w:rsid w:val="00012BA5"/>
    <w:rsid w:val="0003203E"/>
    <w:rsid w:val="0004060D"/>
    <w:rsid w:val="0006279D"/>
    <w:rsid w:val="00066356"/>
    <w:rsid w:val="000917AE"/>
    <w:rsid w:val="00097AB6"/>
    <w:rsid w:val="000A2C34"/>
    <w:rsid w:val="000B1504"/>
    <w:rsid w:val="000B658F"/>
    <w:rsid w:val="000C4EA7"/>
    <w:rsid w:val="000D0378"/>
    <w:rsid w:val="000E59F6"/>
    <w:rsid w:val="000E6CF3"/>
    <w:rsid w:val="000E71F7"/>
    <w:rsid w:val="00120EBB"/>
    <w:rsid w:val="001609C2"/>
    <w:rsid w:val="00165B35"/>
    <w:rsid w:val="001938E2"/>
    <w:rsid w:val="0019671E"/>
    <w:rsid w:val="001A7038"/>
    <w:rsid w:val="001A7583"/>
    <w:rsid w:val="001B1942"/>
    <w:rsid w:val="001C4910"/>
    <w:rsid w:val="001D17F5"/>
    <w:rsid w:val="001F0EDE"/>
    <w:rsid w:val="001F1125"/>
    <w:rsid w:val="001F2A8C"/>
    <w:rsid w:val="001F61F8"/>
    <w:rsid w:val="00204A2D"/>
    <w:rsid w:val="00214F45"/>
    <w:rsid w:val="00217841"/>
    <w:rsid w:val="002211EA"/>
    <w:rsid w:val="0022143A"/>
    <w:rsid w:val="00221966"/>
    <w:rsid w:val="00223137"/>
    <w:rsid w:val="00225791"/>
    <w:rsid w:val="00241093"/>
    <w:rsid w:val="002577D4"/>
    <w:rsid w:val="0026560F"/>
    <w:rsid w:val="00283C40"/>
    <w:rsid w:val="002840DC"/>
    <w:rsid w:val="002B6D39"/>
    <w:rsid w:val="002E16A4"/>
    <w:rsid w:val="002E24C8"/>
    <w:rsid w:val="002E65A6"/>
    <w:rsid w:val="002F28DD"/>
    <w:rsid w:val="002F546E"/>
    <w:rsid w:val="0034114A"/>
    <w:rsid w:val="00353578"/>
    <w:rsid w:val="00360BDC"/>
    <w:rsid w:val="0037719B"/>
    <w:rsid w:val="00396238"/>
    <w:rsid w:val="003A0ADD"/>
    <w:rsid w:val="003A5C55"/>
    <w:rsid w:val="003C3BB7"/>
    <w:rsid w:val="003C4E3C"/>
    <w:rsid w:val="003E40FB"/>
    <w:rsid w:val="003E7E15"/>
    <w:rsid w:val="003F46DF"/>
    <w:rsid w:val="00402E1C"/>
    <w:rsid w:val="0040537A"/>
    <w:rsid w:val="004210D4"/>
    <w:rsid w:val="00447473"/>
    <w:rsid w:val="00481AD8"/>
    <w:rsid w:val="00496465"/>
    <w:rsid w:val="00497A42"/>
    <w:rsid w:val="004A070C"/>
    <w:rsid w:val="004A6732"/>
    <w:rsid w:val="00536FEB"/>
    <w:rsid w:val="005532E5"/>
    <w:rsid w:val="00560405"/>
    <w:rsid w:val="0057261C"/>
    <w:rsid w:val="00591FA1"/>
    <w:rsid w:val="0059202A"/>
    <w:rsid w:val="00593AB8"/>
    <w:rsid w:val="005B081C"/>
    <w:rsid w:val="005C12C4"/>
    <w:rsid w:val="005D431D"/>
    <w:rsid w:val="005E1D61"/>
    <w:rsid w:val="005E2896"/>
    <w:rsid w:val="005E3310"/>
    <w:rsid w:val="005E6C04"/>
    <w:rsid w:val="006156A4"/>
    <w:rsid w:val="00620856"/>
    <w:rsid w:val="006211F6"/>
    <w:rsid w:val="00622F4F"/>
    <w:rsid w:val="0063737E"/>
    <w:rsid w:val="0064725E"/>
    <w:rsid w:val="00651384"/>
    <w:rsid w:val="00655BB6"/>
    <w:rsid w:val="006753F4"/>
    <w:rsid w:val="0068440F"/>
    <w:rsid w:val="00687113"/>
    <w:rsid w:val="006939B6"/>
    <w:rsid w:val="00695F14"/>
    <w:rsid w:val="006A4E31"/>
    <w:rsid w:val="006C60AB"/>
    <w:rsid w:val="006C6507"/>
    <w:rsid w:val="006E7D2F"/>
    <w:rsid w:val="006F0BE2"/>
    <w:rsid w:val="006F2255"/>
    <w:rsid w:val="006F5E80"/>
    <w:rsid w:val="0075029B"/>
    <w:rsid w:val="007537D1"/>
    <w:rsid w:val="00760725"/>
    <w:rsid w:val="00792A34"/>
    <w:rsid w:val="007A158A"/>
    <w:rsid w:val="007A478E"/>
    <w:rsid w:val="007B442E"/>
    <w:rsid w:val="007B716D"/>
    <w:rsid w:val="007D405F"/>
    <w:rsid w:val="007E1B3E"/>
    <w:rsid w:val="007E7603"/>
    <w:rsid w:val="007F362F"/>
    <w:rsid w:val="008079BF"/>
    <w:rsid w:val="00821B4B"/>
    <w:rsid w:val="0083293C"/>
    <w:rsid w:val="0084428F"/>
    <w:rsid w:val="00844ADD"/>
    <w:rsid w:val="008470A7"/>
    <w:rsid w:val="00870C31"/>
    <w:rsid w:val="008722E3"/>
    <w:rsid w:val="00887085"/>
    <w:rsid w:val="008A2AA4"/>
    <w:rsid w:val="008A39BA"/>
    <w:rsid w:val="008A4E18"/>
    <w:rsid w:val="008B1D9C"/>
    <w:rsid w:val="008B3DFB"/>
    <w:rsid w:val="008C54BF"/>
    <w:rsid w:val="008E328B"/>
    <w:rsid w:val="008F2373"/>
    <w:rsid w:val="009030F0"/>
    <w:rsid w:val="00903F4B"/>
    <w:rsid w:val="00921794"/>
    <w:rsid w:val="00922E2E"/>
    <w:rsid w:val="009261ED"/>
    <w:rsid w:val="009303F0"/>
    <w:rsid w:val="00952B86"/>
    <w:rsid w:val="00954D75"/>
    <w:rsid w:val="00976450"/>
    <w:rsid w:val="00991D78"/>
    <w:rsid w:val="009962A5"/>
    <w:rsid w:val="009A48A3"/>
    <w:rsid w:val="009E072F"/>
    <w:rsid w:val="00A0042B"/>
    <w:rsid w:val="00A00609"/>
    <w:rsid w:val="00A06B4F"/>
    <w:rsid w:val="00A53880"/>
    <w:rsid w:val="00A611DF"/>
    <w:rsid w:val="00A84ED5"/>
    <w:rsid w:val="00A90C51"/>
    <w:rsid w:val="00A95673"/>
    <w:rsid w:val="00AA0149"/>
    <w:rsid w:val="00AB21BC"/>
    <w:rsid w:val="00AB51D5"/>
    <w:rsid w:val="00AC0485"/>
    <w:rsid w:val="00AC40CC"/>
    <w:rsid w:val="00AD6884"/>
    <w:rsid w:val="00AE119D"/>
    <w:rsid w:val="00AE34B3"/>
    <w:rsid w:val="00AF1B43"/>
    <w:rsid w:val="00AF4AE0"/>
    <w:rsid w:val="00AF4E74"/>
    <w:rsid w:val="00AF7DD4"/>
    <w:rsid w:val="00B02D17"/>
    <w:rsid w:val="00B038C9"/>
    <w:rsid w:val="00B10239"/>
    <w:rsid w:val="00B1324E"/>
    <w:rsid w:val="00B15CD7"/>
    <w:rsid w:val="00B27235"/>
    <w:rsid w:val="00B417E1"/>
    <w:rsid w:val="00B6676E"/>
    <w:rsid w:val="00B712B5"/>
    <w:rsid w:val="00B72C9D"/>
    <w:rsid w:val="00B95EE1"/>
    <w:rsid w:val="00BB1425"/>
    <w:rsid w:val="00BC221D"/>
    <w:rsid w:val="00BD721E"/>
    <w:rsid w:val="00BE6DFC"/>
    <w:rsid w:val="00BF1750"/>
    <w:rsid w:val="00C00E7C"/>
    <w:rsid w:val="00C10E4E"/>
    <w:rsid w:val="00C14F5B"/>
    <w:rsid w:val="00C20911"/>
    <w:rsid w:val="00C22202"/>
    <w:rsid w:val="00C34223"/>
    <w:rsid w:val="00C40A30"/>
    <w:rsid w:val="00C47BE9"/>
    <w:rsid w:val="00C513E6"/>
    <w:rsid w:val="00C62131"/>
    <w:rsid w:val="00C74BF5"/>
    <w:rsid w:val="00C765DF"/>
    <w:rsid w:val="00C8382C"/>
    <w:rsid w:val="00C858B5"/>
    <w:rsid w:val="00C85D28"/>
    <w:rsid w:val="00C90DFA"/>
    <w:rsid w:val="00C9533A"/>
    <w:rsid w:val="00CB0412"/>
    <w:rsid w:val="00CB788D"/>
    <w:rsid w:val="00CD42C7"/>
    <w:rsid w:val="00CE14EA"/>
    <w:rsid w:val="00CE533D"/>
    <w:rsid w:val="00CF2F06"/>
    <w:rsid w:val="00D072D8"/>
    <w:rsid w:val="00D1407B"/>
    <w:rsid w:val="00D9066B"/>
    <w:rsid w:val="00D91431"/>
    <w:rsid w:val="00D97E63"/>
    <w:rsid w:val="00DB3DF8"/>
    <w:rsid w:val="00DD26AC"/>
    <w:rsid w:val="00DF3A4C"/>
    <w:rsid w:val="00E13BEF"/>
    <w:rsid w:val="00E22264"/>
    <w:rsid w:val="00E330DE"/>
    <w:rsid w:val="00E41F44"/>
    <w:rsid w:val="00E462E1"/>
    <w:rsid w:val="00E46A52"/>
    <w:rsid w:val="00E47233"/>
    <w:rsid w:val="00E56DB5"/>
    <w:rsid w:val="00E711E0"/>
    <w:rsid w:val="00E860CF"/>
    <w:rsid w:val="00E87169"/>
    <w:rsid w:val="00EA07FD"/>
    <w:rsid w:val="00EA10FA"/>
    <w:rsid w:val="00EA2F23"/>
    <w:rsid w:val="00EC6BF1"/>
    <w:rsid w:val="00EE2AB1"/>
    <w:rsid w:val="00EE3C66"/>
    <w:rsid w:val="00F03103"/>
    <w:rsid w:val="00F118FC"/>
    <w:rsid w:val="00F14036"/>
    <w:rsid w:val="00F17759"/>
    <w:rsid w:val="00F21003"/>
    <w:rsid w:val="00F221CC"/>
    <w:rsid w:val="00F2469D"/>
    <w:rsid w:val="00F37EE6"/>
    <w:rsid w:val="00F42E13"/>
    <w:rsid w:val="00F51101"/>
    <w:rsid w:val="00F559D6"/>
    <w:rsid w:val="00F615AF"/>
    <w:rsid w:val="00F9181E"/>
    <w:rsid w:val="00F93041"/>
    <w:rsid w:val="00FA1389"/>
    <w:rsid w:val="00FB24AC"/>
    <w:rsid w:val="00FB472D"/>
    <w:rsid w:val="00FB75C9"/>
    <w:rsid w:val="00FB7E05"/>
    <w:rsid w:val="00FC1D38"/>
    <w:rsid w:val="00FC564C"/>
    <w:rsid w:val="00FF7422"/>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de-CH" w:eastAsia="en-US" w:bidi="ar-SA"/>
      </w:rPr>
    </w:rPrDefault>
    <w:pPrDefault>
      <w:pPr>
        <w:spacing w:after="8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C3BB7"/>
    <w:rPr>
      <w:sz w:val="20"/>
      <w:szCs w:val="20"/>
    </w:rPr>
  </w:style>
  <w:style w:type="paragraph" w:styleId="Heading1">
    <w:name w:val="heading 1"/>
    <w:basedOn w:val="Normal"/>
    <w:next w:val="Normal"/>
    <w:link w:val="Heading1Char"/>
    <w:uiPriority w:val="9"/>
    <w:qFormat/>
    <w:rsid w:val="00C90DFA"/>
    <w:pPr>
      <w:numPr>
        <w:numId w:val="1"/>
      </w:numPr>
      <w:shd w:val="clear" w:color="auto" w:fill="FFFFFF" w:themeFill="background1"/>
      <w:spacing w:before="240" w:after="120"/>
      <w:ind w:left="851" w:hanging="851"/>
      <w:outlineLvl w:val="0"/>
    </w:pPr>
    <w:rPr>
      <w:rFonts w:asciiTheme="majorHAnsi" w:hAnsiTheme="majorHAnsi"/>
      <w:bCs/>
      <w:color w:val="00629E"/>
      <w:spacing w:val="15"/>
      <w:sz w:val="72"/>
      <w:szCs w:val="22"/>
    </w:rPr>
  </w:style>
  <w:style w:type="paragraph" w:styleId="Heading2">
    <w:name w:val="heading 2"/>
    <w:basedOn w:val="Normal"/>
    <w:next w:val="Normal"/>
    <w:link w:val="Heading2Char"/>
    <w:uiPriority w:val="9"/>
    <w:unhideWhenUsed/>
    <w:qFormat/>
    <w:rsid w:val="00402E1C"/>
    <w:pPr>
      <w:numPr>
        <w:ilvl w:val="1"/>
        <w:numId w:val="1"/>
      </w:numPr>
      <w:pBdr>
        <w:top w:val="single" w:sz="24" w:space="1" w:color="5994CB"/>
        <w:left w:val="single" w:sz="24" w:space="4" w:color="5994CB"/>
        <w:bottom w:val="single" w:sz="24" w:space="1" w:color="5994CB"/>
        <w:right w:val="single" w:sz="24" w:space="4" w:color="5994CB"/>
      </w:pBdr>
      <w:shd w:val="clear" w:color="auto" w:fill="5994CB"/>
      <w:spacing w:before="360" w:after="240"/>
      <w:ind w:left="578" w:hanging="578"/>
      <w:outlineLvl w:val="1"/>
    </w:pPr>
    <w:rPr>
      <w:rFonts w:asciiTheme="majorHAnsi" w:hAnsiTheme="majorHAnsi"/>
      <w:b/>
      <w:color w:val="FFFFFF" w:themeColor="background1"/>
      <w:spacing w:val="15"/>
      <w:sz w:val="24"/>
      <w:szCs w:val="22"/>
    </w:rPr>
  </w:style>
  <w:style w:type="paragraph" w:styleId="Heading3">
    <w:name w:val="heading 3"/>
    <w:basedOn w:val="Normal"/>
    <w:next w:val="Normal"/>
    <w:link w:val="Heading3Char"/>
    <w:uiPriority w:val="9"/>
    <w:unhideWhenUsed/>
    <w:qFormat/>
    <w:rsid w:val="00EA2F23"/>
    <w:pPr>
      <w:numPr>
        <w:ilvl w:val="2"/>
        <w:numId w:val="1"/>
      </w:numPr>
      <w:pBdr>
        <w:top w:val="single" w:sz="8" w:space="2" w:color="5994CB"/>
      </w:pBdr>
      <w:spacing w:before="360" w:after="240"/>
      <w:outlineLvl w:val="2"/>
    </w:pPr>
    <w:rPr>
      <w:rFonts w:asciiTheme="majorHAnsi" w:hAnsiTheme="majorHAnsi"/>
      <w:b/>
      <w:color w:val="00629E"/>
      <w:spacing w:val="15"/>
      <w:sz w:val="22"/>
      <w:szCs w:val="22"/>
    </w:rPr>
  </w:style>
  <w:style w:type="paragraph" w:styleId="Heading4">
    <w:name w:val="heading 4"/>
    <w:basedOn w:val="Normal"/>
    <w:next w:val="Normal"/>
    <w:link w:val="Heading4Char"/>
    <w:uiPriority w:val="9"/>
    <w:unhideWhenUsed/>
    <w:qFormat/>
    <w:rsid w:val="006211F6"/>
    <w:pPr>
      <w:numPr>
        <w:ilvl w:val="3"/>
        <w:numId w:val="1"/>
      </w:numPr>
      <w:pBdr>
        <w:top w:val="dotted" w:sz="6" w:space="1" w:color="00629E"/>
      </w:pBdr>
      <w:spacing w:before="360" w:after="240"/>
      <w:outlineLvl w:val="3"/>
    </w:pPr>
    <w:rPr>
      <w:rFonts w:asciiTheme="majorHAnsi" w:hAnsiTheme="majorHAnsi"/>
      <w:color w:val="00629E"/>
      <w:spacing w:val="10"/>
      <w:sz w:val="22"/>
      <w:szCs w:val="22"/>
    </w:rPr>
  </w:style>
  <w:style w:type="paragraph" w:styleId="Heading5">
    <w:name w:val="heading 5"/>
    <w:basedOn w:val="Normal"/>
    <w:next w:val="Normal"/>
    <w:link w:val="Heading5Char"/>
    <w:uiPriority w:val="9"/>
    <w:unhideWhenUsed/>
    <w:qFormat/>
    <w:rsid w:val="00FB472D"/>
    <w:pPr>
      <w:numPr>
        <w:ilvl w:val="4"/>
        <w:numId w:val="1"/>
      </w:numPr>
      <w:pBdr>
        <w:top w:val="dotted" w:sz="6" w:space="1" w:color="00629E"/>
      </w:pBdr>
      <w:spacing w:before="300" w:after="120"/>
      <w:outlineLvl w:val="4"/>
    </w:pPr>
    <w:rPr>
      <w:rFonts w:asciiTheme="majorHAnsi" w:hAnsiTheme="majorHAnsi"/>
      <w:i/>
      <w:color w:val="00629E"/>
      <w:spacing w:val="10"/>
      <w:sz w:val="22"/>
      <w:szCs w:val="22"/>
    </w:rPr>
  </w:style>
  <w:style w:type="paragraph" w:styleId="Heading6">
    <w:name w:val="heading 6"/>
    <w:basedOn w:val="Normal"/>
    <w:next w:val="Normal"/>
    <w:link w:val="Heading6Char"/>
    <w:uiPriority w:val="9"/>
    <w:unhideWhenUsed/>
    <w:qFormat/>
    <w:rsid w:val="00F221CC"/>
    <w:pPr>
      <w:numPr>
        <w:ilvl w:val="5"/>
        <w:numId w:val="1"/>
      </w:numPr>
      <w:spacing w:before="300" w:after="40"/>
      <w:ind w:left="1151" w:hanging="1151"/>
      <w:outlineLvl w:val="5"/>
    </w:pPr>
    <w:rPr>
      <w:rFonts w:asciiTheme="majorHAnsi" w:hAnsiTheme="majorHAnsi"/>
      <w:color w:val="00629E"/>
      <w:spacing w:val="10"/>
      <w:sz w:val="22"/>
      <w:szCs w:val="22"/>
    </w:rPr>
  </w:style>
  <w:style w:type="paragraph" w:styleId="Heading7">
    <w:name w:val="heading 7"/>
    <w:basedOn w:val="Normal"/>
    <w:next w:val="Normal"/>
    <w:link w:val="Heading7Char"/>
    <w:uiPriority w:val="9"/>
    <w:unhideWhenUsed/>
    <w:qFormat/>
    <w:rsid w:val="003C3BB7"/>
    <w:pPr>
      <w:numPr>
        <w:ilvl w:val="6"/>
        <w:numId w:val="1"/>
      </w:numPr>
      <w:spacing w:before="300" w:after="0"/>
      <w:outlineLvl w:val="6"/>
    </w:pPr>
    <w:rPr>
      <w:caps/>
      <w:color w:val="365F91" w:themeColor="accent1" w:themeShade="BF"/>
      <w:spacing w:val="10"/>
      <w:sz w:val="22"/>
      <w:szCs w:val="22"/>
    </w:rPr>
  </w:style>
  <w:style w:type="paragraph" w:styleId="Heading8">
    <w:name w:val="heading 8"/>
    <w:basedOn w:val="Normal"/>
    <w:next w:val="Normal"/>
    <w:link w:val="Heading8Char"/>
    <w:uiPriority w:val="9"/>
    <w:semiHidden/>
    <w:unhideWhenUsed/>
    <w:qFormat/>
    <w:rsid w:val="003C3BB7"/>
    <w:pPr>
      <w:numPr>
        <w:ilvl w:val="7"/>
        <w:numId w:val="1"/>
      </w:num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3C3BB7"/>
    <w:pPr>
      <w:numPr>
        <w:ilvl w:val="8"/>
        <w:numId w:val="1"/>
      </w:num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90DFA"/>
    <w:rPr>
      <w:rFonts w:asciiTheme="majorHAnsi" w:hAnsiTheme="majorHAnsi"/>
      <w:bCs/>
      <w:color w:val="00629E"/>
      <w:spacing w:val="15"/>
      <w:sz w:val="72"/>
      <w:shd w:val="clear" w:color="auto" w:fill="FFFFFF" w:themeFill="background1"/>
    </w:rPr>
  </w:style>
  <w:style w:type="character" w:customStyle="1" w:styleId="Heading2Char">
    <w:name w:val="Heading 2 Char"/>
    <w:basedOn w:val="DefaultParagraphFont"/>
    <w:link w:val="Heading2"/>
    <w:uiPriority w:val="9"/>
    <w:rsid w:val="00402E1C"/>
    <w:rPr>
      <w:rFonts w:asciiTheme="majorHAnsi" w:hAnsiTheme="majorHAnsi"/>
      <w:b/>
      <w:color w:val="FFFFFF" w:themeColor="background1"/>
      <w:spacing w:val="15"/>
      <w:sz w:val="24"/>
      <w:shd w:val="clear" w:color="auto" w:fill="5994CB"/>
    </w:rPr>
  </w:style>
  <w:style w:type="table" w:styleId="TableGrid">
    <w:name w:val="Table Grid"/>
    <w:basedOn w:val="TableNormal"/>
    <w:uiPriority w:val="59"/>
    <w:rsid w:val="00651384"/>
    <w:pPr>
      <w:spacing w:after="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Grid-Accent1">
    <w:name w:val="Light Grid Accent 1"/>
    <w:basedOn w:val="TableNormal"/>
    <w:uiPriority w:val="62"/>
    <w:rsid w:val="00CB0412"/>
    <w:pPr>
      <w:spacing w:after="0"/>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MediumShading1-Accent1">
    <w:name w:val="Medium Shading 1 Accent 1"/>
    <w:basedOn w:val="TableNormal"/>
    <w:uiPriority w:val="63"/>
    <w:rsid w:val="004A070C"/>
    <w:pPr>
      <w:spacing w:after="0"/>
    </w:pPr>
    <w:tblPr>
      <w:tblStyleRowBandSize w:val="1"/>
      <w:tblStyleColBandSize w:val="1"/>
      <w:tblInd w:w="0" w:type="dxa"/>
      <w:tblBorders>
        <w:top w:val="single" w:sz="6" w:space="0" w:color="848491"/>
        <w:left w:val="single" w:sz="6" w:space="0" w:color="848491"/>
        <w:bottom w:val="single" w:sz="6" w:space="0" w:color="848491"/>
        <w:right w:val="single" w:sz="6" w:space="0" w:color="848491"/>
        <w:insideH w:val="single" w:sz="6" w:space="0" w:color="84849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629E"/>
      </w:tcPr>
    </w:tblStylePr>
    <w:tblStylePr w:type="lastRow">
      <w:pPr>
        <w:spacing w:before="0" w:after="0" w:line="240" w:lineRule="auto"/>
      </w:pPr>
      <w:rPr>
        <w:b/>
        <w:bCs/>
      </w:rPr>
      <w:tblPr/>
      <w:tcPr>
        <w:tcBorders>
          <w:top w:val="nil"/>
          <w:left w:val="single" w:sz="8" w:space="0" w:color="7BA0CD" w:themeColor="accent1" w:themeTint="BF"/>
          <w:bottom w:val="single" w:sz="6" w:space="0" w:color="C2A1C3"/>
          <w:right w:val="single" w:sz="8" w:space="0" w:color="7BA0CD" w:themeColor="accent1" w:themeTint="BF"/>
          <w:insideH w:val="nil"/>
          <w:insideV w:val="nil"/>
        </w:tcBorders>
      </w:tcPr>
    </w:tblStylePr>
    <w:tblStylePr w:type="firstCol">
      <w:rPr>
        <w:b/>
        <w:bCs/>
      </w:rPr>
    </w:tblStylePr>
    <w:tblStylePr w:type="lastCol">
      <w:rPr>
        <w:b/>
        <w:bCs/>
      </w:rPr>
      <w:tblPr/>
      <w:tcPr>
        <w:tcBorders>
          <w:bottom w:val="nil"/>
        </w:tcBorders>
      </w:tcPr>
    </w:tblStylePr>
    <w:tblStylePr w:type="band1Vert">
      <w:tblPr/>
      <w:tcPr>
        <w:shd w:val="clear" w:color="auto" w:fill="EBF3FB"/>
      </w:tcPr>
    </w:tblStylePr>
    <w:tblStylePr w:type="band1Horz">
      <w:tblPr/>
      <w:tcPr>
        <w:shd w:val="clear" w:color="auto" w:fill="EBF3FB"/>
      </w:tcPr>
    </w:tblStylePr>
    <w:tblStylePr w:type="band2Horz">
      <w:tblPr/>
      <w:tcPr>
        <w:tcBorders>
          <w:insideH w:val="nil"/>
          <w:insideV w:val="nil"/>
        </w:tcBorders>
      </w:tcPr>
    </w:tblStylePr>
  </w:style>
  <w:style w:type="table" w:styleId="MediumList2-Accent1">
    <w:name w:val="Medium List 2 Accent 1"/>
    <w:basedOn w:val="TableNormal"/>
    <w:uiPriority w:val="66"/>
    <w:rsid w:val="00CB0412"/>
    <w:pPr>
      <w:spacing w:after="0"/>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1-Accent1">
    <w:name w:val="Medium List 1 Accent 1"/>
    <w:basedOn w:val="TableNormal"/>
    <w:uiPriority w:val="65"/>
    <w:rsid w:val="00CB0412"/>
    <w:pPr>
      <w:spacing w:after="0"/>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character" w:customStyle="1" w:styleId="Heading3Char">
    <w:name w:val="Heading 3 Char"/>
    <w:basedOn w:val="DefaultParagraphFont"/>
    <w:link w:val="Heading3"/>
    <w:uiPriority w:val="9"/>
    <w:rsid w:val="00EA2F23"/>
    <w:rPr>
      <w:rFonts w:asciiTheme="majorHAnsi" w:hAnsiTheme="majorHAnsi"/>
      <w:b/>
      <w:color w:val="00629E"/>
      <w:spacing w:val="15"/>
    </w:rPr>
  </w:style>
  <w:style w:type="character" w:customStyle="1" w:styleId="Heading4Char">
    <w:name w:val="Heading 4 Char"/>
    <w:basedOn w:val="DefaultParagraphFont"/>
    <w:link w:val="Heading4"/>
    <w:uiPriority w:val="9"/>
    <w:rsid w:val="006211F6"/>
    <w:rPr>
      <w:rFonts w:asciiTheme="majorHAnsi" w:hAnsiTheme="majorHAnsi"/>
      <w:color w:val="00629E"/>
      <w:spacing w:val="10"/>
    </w:rPr>
  </w:style>
  <w:style w:type="character" w:customStyle="1" w:styleId="Heading5Char">
    <w:name w:val="Heading 5 Char"/>
    <w:basedOn w:val="DefaultParagraphFont"/>
    <w:link w:val="Heading5"/>
    <w:uiPriority w:val="9"/>
    <w:rsid w:val="00FB472D"/>
    <w:rPr>
      <w:rFonts w:asciiTheme="majorHAnsi" w:hAnsiTheme="majorHAnsi"/>
      <w:i/>
      <w:color w:val="00629E"/>
      <w:spacing w:val="10"/>
    </w:rPr>
  </w:style>
  <w:style w:type="character" w:customStyle="1" w:styleId="Heading6Char">
    <w:name w:val="Heading 6 Char"/>
    <w:basedOn w:val="DefaultParagraphFont"/>
    <w:link w:val="Heading6"/>
    <w:uiPriority w:val="9"/>
    <w:rsid w:val="00F221CC"/>
    <w:rPr>
      <w:rFonts w:asciiTheme="majorHAnsi" w:hAnsiTheme="majorHAnsi"/>
      <w:color w:val="00629E"/>
      <w:spacing w:val="10"/>
    </w:rPr>
  </w:style>
  <w:style w:type="character" w:customStyle="1" w:styleId="Heading7Char">
    <w:name w:val="Heading 7 Char"/>
    <w:basedOn w:val="DefaultParagraphFont"/>
    <w:link w:val="Heading7"/>
    <w:uiPriority w:val="9"/>
    <w:rsid w:val="003C3BB7"/>
    <w:rPr>
      <w:caps/>
      <w:color w:val="365F91" w:themeColor="accent1" w:themeShade="BF"/>
      <w:spacing w:val="10"/>
    </w:rPr>
  </w:style>
  <w:style w:type="character" w:customStyle="1" w:styleId="Heading8Char">
    <w:name w:val="Heading 8 Char"/>
    <w:basedOn w:val="DefaultParagraphFont"/>
    <w:link w:val="Heading8"/>
    <w:uiPriority w:val="9"/>
    <w:semiHidden/>
    <w:rsid w:val="003C3BB7"/>
    <w:rPr>
      <w:caps/>
      <w:spacing w:val="10"/>
      <w:sz w:val="18"/>
      <w:szCs w:val="18"/>
    </w:rPr>
  </w:style>
  <w:style w:type="character" w:customStyle="1" w:styleId="Heading9Char">
    <w:name w:val="Heading 9 Char"/>
    <w:basedOn w:val="DefaultParagraphFont"/>
    <w:link w:val="Heading9"/>
    <w:uiPriority w:val="9"/>
    <w:semiHidden/>
    <w:rsid w:val="003C3BB7"/>
    <w:rPr>
      <w:i/>
      <w:caps/>
      <w:spacing w:val="10"/>
      <w:sz w:val="18"/>
      <w:szCs w:val="18"/>
    </w:rPr>
  </w:style>
  <w:style w:type="paragraph" w:styleId="Caption">
    <w:name w:val="caption"/>
    <w:basedOn w:val="Normal"/>
    <w:next w:val="Normal"/>
    <w:uiPriority w:val="35"/>
    <w:unhideWhenUsed/>
    <w:qFormat/>
    <w:rsid w:val="006F5E80"/>
    <w:pPr>
      <w:spacing w:before="80" w:after="200"/>
    </w:pPr>
    <w:rPr>
      <w:b/>
      <w:bCs/>
      <w:color w:val="365F91" w:themeColor="accent1" w:themeShade="BF"/>
      <w:sz w:val="16"/>
      <w:szCs w:val="16"/>
    </w:rPr>
  </w:style>
  <w:style w:type="paragraph" w:styleId="Title">
    <w:name w:val="Title"/>
    <w:basedOn w:val="Normal"/>
    <w:next w:val="Normal"/>
    <w:link w:val="TitleChar"/>
    <w:uiPriority w:val="10"/>
    <w:qFormat/>
    <w:rsid w:val="005E2896"/>
    <w:pPr>
      <w:spacing w:before="720"/>
    </w:pPr>
    <w:rPr>
      <w:caps/>
      <w:color w:val="291829"/>
      <w:spacing w:val="10"/>
      <w:kern w:val="28"/>
      <w:sz w:val="52"/>
      <w:szCs w:val="52"/>
    </w:rPr>
  </w:style>
  <w:style w:type="character" w:customStyle="1" w:styleId="TitleChar">
    <w:name w:val="Title Char"/>
    <w:basedOn w:val="DefaultParagraphFont"/>
    <w:link w:val="Title"/>
    <w:uiPriority w:val="10"/>
    <w:rsid w:val="005E2896"/>
    <w:rPr>
      <w:caps/>
      <w:color w:val="291829"/>
      <w:spacing w:val="10"/>
      <w:kern w:val="28"/>
      <w:sz w:val="52"/>
      <w:szCs w:val="52"/>
    </w:rPr>
  </w:style>
  <w:style w:type="paragraph" w:styleId="Subtitle">
    <w:name w:val="Subtitle"/>
    <w:basedOn w:val="Normal"/>
    <w:next w:val="Normal"/>
    <w:link w:val="SubtitleChar"/>
    <w:uiPriority w:val="11"/>
    <w:qFormat/>
    <w:rsid w:val="003C3BB7"/>
    <w:pPr>
      <w:spacing w:after="1000"/>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3C3BB7"/>
    <w:rPr>
      <w:caps/>
      <w:color w:val="595959" w:themeColor="text1" w:themeTint="A6"/>
      <w:spacing w:val="10"/>
      <w:sz w:val="24"/>
      <w:szCs w:val="24"/>
    </w:rPr>
  </w:style>
  <w:style w:type="character" w:styleId="Strong">
    <w:name w:val="Strong"/>
    <w:uiPriority w:val="22"/>
    <w:qFormat/>
    <w:rsid w:val="003C3BB7"/>
    <w:rPr>
      <w:b/>
      <w:bCs/>
    </w:rPr>
  </w:style>
  <w:style w:type="character" w:styleId="Emphasis">
    <w:name w:val="Emphasis"/>
    <w:uiPriority w:val="20"/>
    <w:qFormat/>
    <w:rsid w:val="003C3BB7"/>
    <w:rPr>
      <w:caps/>
      <w:color w:val="243F60" w:themeColor="accent1" w:themeShade="7F"/>
      <w:spacing w:val="5"/>
    </w:rPr>
  </w:style>
  <w:style w:type="paragraph" w:styleId="NoSpacing">
    <w:name w:val="No Spacing"/>
    <w:basedOn w:val="Normal"/>
    <w:link w:val="NoSpacingChar"/>
    <w:uiPriority w:val="1"/>
    <w:qFormat/>
    <w:rsid w:val="003C3BB7"/>
    <w:pPr>
      <w:spacing w:after="0"/>
    </w:pPr>
  </w:style>
  <w:style w:type="character" w:customStyle="1" w:styleId="NoSpacingChar">
    <w:name w:val="No Spacing Char"/>
    <w:basedOn w:val="DefaultParagraphFont"/>
    <w:link w:val="NoSpacing"/>
    <w:uiPriority w:val="1"/>
    <w:rsid w:val="003C3BB7"/>
    <w:rPr>
      <w:sz w:val="20"/>
      <w:szCs w:val="20"/>
    </w:rPr>
  </w:style>
  <w:style w:type="paragraph" w:styleId="ListParagraph">
    <w:name w:val="List Paragraph"/>
    <w:basedOn w:val="Normal"/>
    <w:uiPriority w:val="34"/>
    <w:qFormat/>
    <w:rsid w:val="003C3BB7"/>
    <w:pPr>
      <w:ind w:left="720"/>
      <w:contextualSpacing/>
    </w:pPr>
  </w:style>
  <w:style w:type="paragraph" w:styleId="Quote">
    <w:name w:val="Quote"/>
    <w:basedOn w:val="Normal"/>
    <w:next w:val="Normal"/>
    <w:link w:val="QuoteChar"/>
    <w:uiPriority w:val="29"/>
    <w:qFormat/>
    <w:rsid w:val="003C3BB7"/>
    <w:rPr>
      <w:i/>
      <w:iCs/>
    </w:rPr>
  </w:style>
  <w:style w:type="character" w:customStyle="1" w:styleId="QuoteChar">
    <w:name w:val="Quote Char"/>
    <w:basedOn w:val="DefaultParagraphFont"/>
    <w:link w:val="Quote"/>
    <w:uiPriority w:val="29"/>
    <w:rsid w:val="003C3BB7"/>
    <w:rPr>
      <w:i/>
      <w:iCs/>
      <w:sz w:val="20"/>
      <w:szCs w:val="20"/>
    </w:rPr>
  </w:style>
  <w:style w:type="paragraph" w:styleId="IntenseQuote">
    <w:name w:val="Intense Quote"/>
    <w:basedOn w:val="Normal"/>
    <w:next w:val="Normal"/>
    <w:link w:val="IntenseQuoteChar"/>
    <w:uiPriority w:val="30"/>
    <w:qFormat/>
    <w:rsid w:val="003C3BB7"/>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IntenseQuoteChar">
    <w:name w:val="Intense Quote Char"/>
    <w:basedOn w:val="DefaultParagraphFont"/>
    <w:link w:val="IntenseQuote"/>
    <w:uiPriority w:val="30"/>
    <w:rsid w:val="003C3BB7"/>
    <w:rPr>
      <w:i/>
      <w:iCs/>
      <w:color w:val="4F81BD" w:themeColor="accent1"/>
      <w:sz w:val="20"/>
      <w:szCs w:val="20"/>
    </w:rPr>
  </w:style>
  <w:style w:type="character" w:styleId="SubtleEmphasis">
    <w:name w:val="Subtle Emphasis"/>
    <w:uiPriority w:val="19"/>
    <w:qFormat/>
    <w:rsid w:val="003C3BB7"/>
    <w:rPr>
      <w:i/>
      <w:iCs/>
      <w:color w:val="243F60" w:themeColor="accent1" w:themeShade="7F"/>
    </w:rPr>
  </w:style>
  <w:style w:type="character" w:styleId="IntenseEmphasis">
    <w:name w:val="Intense Emphasis"/>
    <w:uiPriority w:val="21"/>
    <w:qFormat/>
    <w:rsid w:val="003C3BB7"/>
    <w:rPr>
      <w:b/>
      <w:bCs/>
      <w:caps/>
      <w:color w:val="243F60" w:themeColor="accent1" w:themeShade="7F"/>
      <w:spacing w:val="10"/>
    </w:rPr>
  </w:style>
  <w:style w:type="character" w:styleId="SubtleReference">
    <w:name w:val="Subtle Reference"/>
    <w:uiPriority w:val="31"/>
    <w:qFormat/>
    <w:rsid w:val="003C3BB7"/>
    <w:rPr>
      <w:b/>
      <w:bCs/>
      <w:color w:val="4F81BD" w:themeColor="accent1"/>
    </w:rPr>
  </w:style>
  <w:style w:type="character" w:styleId="IntenseReference">
    <w:name w:val="Intense Reference"/>
    <w:uiPriority w:val="32"/>
    <w:qFormat/>
    <w:rsid w:val="003C3BB7"/>
    <w:rPr>
      <w:b/>
      <w:bCs/>
      <w:i/>
      <w:iCs/>
      <w:caps/>
      <w:color w:val="4F81BD" w:themeColor="accent1"/>
    </w:rPr>
  </w:style>
  <w:style w:type="character" w:styleId="BookTitle">
    <w:name w:val="Book Title"/>
    <w:uiPriority w:val="33"/>
    <w:qFormat/>
    <w:rsid w:val="003C3BB7"/>
    <w:rPr>
      <w:b/>
      <w:bCs/>
      <w:i/>
      <w:iCs/>
      <w:spacing w:val="9"/>
    </w:rPr>
  </w:style>
  <w:style w:type="paragraph" w:styleId="TOCHeading">
    <w:name w:val="TOC Heading"/>
    <w:basedOn w:val="Heading1"/>
    <w:next w:val="Normal"/>
    <w:uiPriority w:val="39"/>
    <w:unhideWhenUsed/>
    <w:qFormat/>
    <w:rsid w:val="003C3BB7"/>
    <w:pPr>
      <w:outlineLvl w:val="9"/>
    </w:pPr>
    <w:rPr>
      <w:lang w:bidi="en-US"/>
    </w:rPr>
  </w:style>
  <w:style w:type="paragraph" w:styleId="TOC1">
    <w:name w:val="toc 1"/>
    <w:basedOn w:val="Normal"/>
    <w:next w:val="Normal"/>
    <w:autoRedefine/>
    <w:uiPriority w:val="39"/>
    <w:unhideWhenUsed/>
    <w:qFormat/>
    <w:rsid w:val="000A2C34"/>
    <w:pPr>
      <w:spacing w:after="100"/>
    </w:pPr>
    <w:rPr>
      <w:b/>
    </w:rPr>
  </w:style>
  <w:style w:type="paragraph" w:styleId="TOC2">
    <w:name w:val="toc 2"/>
    <w:basedOn w:val="Normal"/>
    <w:next w:val="Normal"/>
    <w:autoRedefine/>
    <w:uiPriority w:val="39"/>
    <w:unhideWhenUsed/>
    <w:qFormat/>
    <w:rsid w:val="006F2255"/>
    <w:pPr>
      <w:spacing w:after="100"/>
      <w:ind w:left="200"/>
    </w:pPr>
  </w:style>
  <w:style w:type="character" w:styleId="Hyperlink">
    <w:name w:val="Hyperlink"/>
    <w:basedOn w:val="DefaultParagraphFont"/>
    <w:uiPriority w:val="99"/>
    <w:unhideWhenUsed/>
    <w:rsid w:val="006F2255"/>
    <w:rPr>
      <w:color w:val="0000FF" w:themeColor="hyperlink"/>
      <w:u w:val="single"/>
    </w:rPr>
  </w:style>
  <w:style w:type="paragraph" w:styleId="BalloonText">
    <w:name w:val="Balloon Text"/>
    <w:basedOn w:val="Normal"/>
    <w:link w:val="BalloonTextChar"/>
    <w:uiPriority w:val="99"/>
    <w:semiHidden/>
    <w:unhideWhenUsed/>
    <w:rsid w:val="006F2255"/>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6F2255"/>
    <w:rPr>
      <w:rFonts w:ascii="Tahoma" w:hAnsi="Tahoma" w:cs="Tahoma"/>
      <w:sz w:val="16"/>
      <w:szCs w:val="16"/>
    </w:rPr>
  </w:style>
  <w:style w:type="paragraph" w:styleId="TOC3">
    <w:name w:val="toc 3"/>
    <w:basedOn w:val="Normal"/>
    <w:next w:val="Normal"/>
    <w:autoRedefine/>
    <w:uiPriority w:val="39"/>
    <w:unhideWhenUsed/>
    <w:qFormat/>
    <w:rsid w:val="009962A5"/>
    <w:pPr>
      <w:spacing w:after="100" w:line="276" w:lineRule="auto"/>
      <w:ind w:left="440"/>
    </w:pPr>
    <w:rPr>
      <w:szCs w:val="22"/>
      <w:lang w:eastAsia="de-CH"/>
    </w:rPr>
  </w:style>
  <w:style w:type="paragraph" w:styleId="Header">
    <w:name w:val="header"/>
    <w:basedOn w:val="Normal"/>
    <w:link w:val="HeaderChar"/>
    <w:uiPriority w:val="99"/>
    <w:unhideWhenUsed/>
    <w:rsid w:val="008F2373"/>
    <w:pPr>
      <w:tabs>
        <w:tab w:val="center" w:pos="4536"/>
        <w:tab w:val="right" w:pos="9072"/>
      </w:tabs>
      <w:spacing w:after="0"/>
    </w:pPr>
  </w:style>
  <w:style w:type="character" w:customStyle="1" w:styleId="HeaderChar">
    <w:name w:val="Header Char"/>
    <w:basedOn w:val="DefaultParagraphFont"/>
    <w:link w:val="Header"/>
    <w:uiPriority w:val="99"/>
    <w:rsid w:val="008F2373"/>
    <w:rPr>
      <w:sz w:val="20"/>
      <w:szCs w:val="20"/>
    </w:rPr>
  </w:style>
  <w:style w:type="paragraph" w:styleId="Footer">
    <w:name w:val="footer"/>
    <w:basedOn w:val="Normal"/>
    <w:link w:val="FooterChar"/>
    <w:uiPriority w:val="99"/>
    <w:unhideWhenUsed/>
    <w:rsid w:val="008F2373"/>
    <w:pPr>
      <w:tabs>
        <w:tab w:val="center" w:pos="4536"/>
        <w:tab w:val="right" w:pos="9072"/>
      </w:tabs>
      <w:spacing w:after="0"/>
    </w:pPr>
  </w:style>
  <w:style w:type="character" w:customStyle="1" w:styleId="FooterChar">
    <w:name w:val="Footer Char"/>
    <w:basedOn w:val="DefaultParagraphFont"/>
    <w:link w:val="Footer"/>
    <w:uiPriority w:val="99"/>
    <w:rsid w:val="008F2373"/>
    <w:rPr>
      <w:sz w:val="20"/>
      <w:szCs w:val="20"/>
    </w:rPr>
  </w:style>
  <w:style w:type="paragraph" w:customStyle="1" w:styleId="Bild">
    <w:name w:val="Bild"/>
    <w:basedOn w:val="Normal"/>
    <w:qFormat/>
    <w:rsid w:val="0083293C"/>
    <w:pPr>
      <w:spacing w:before="240" w:after="160"/>
    </w:pPr>
  </w:style>
  <w:style w:type="table" w:styleId="LightList-Accent1">
    <w:name w:val="Light List Accent 1"/>
    <w:basedOn w:val="TableNormal"/>
    <w:uiPriority w:val="61"/>
    <w:rsid w:val="00396238"/>
    <w:pPr>
      <w:spacing w:after="0"/>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MediumShading1">
    <w:name w:val="Medium Shading 1"/>
    <w:basedOn w:val="TableNormal"/>
    <w:uiPriority w:val="63"/>
    <w:rsid w:val="00396238"/>
    <w:pPr>
      <w:spacing w:after="0"/>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character" w:customStyle="1" w:styleId="tz">
    <w:name w:val="tz"/>
    <w:basedOn w:val="DefaultParagraphFont"/>
    <w:rsid w:val="00396238"/>
  </w:style>
  <w:style w:type="paragraph" w:styleId="TableofFigures">
    <w:name w:val="table of figures"/>
    <w:basedOn w:val="Normal"/>
    <w:next w:val="Normal"/>
    <w:uiPriority w:val="99"/>
    <w:unhideWhenUsed/>
    <w:rsid w:val="00903F4B"/>
    <w:pPr>
      <w:spacing w:after="0"/>
    </w:pPr>
  </w:style>
  <w:style w:type="character" w:styleId="CommentReference">
    <w:name w:val="annotation reference"/>
    <w:basedOn w:val="DefaultParagraphFont"/>
    <w:uiPriority w:val="99"/>
    <w:semiHidden/>
    <w:unhideWhenUsed/>
    <w:rsid w:val="00E462E1"/>
    <w:rPr>
      <w:sz w:val="16"/>
      <w:szCs w:val="16"/>
    </w:rPr>
  </w:style>
  <w:style w:type="paragraph" w:styleId="CommentText">
    <w:name w:val="annotation text"/>
    <w:basedOn w:val="Normal"/>
    <w:link w:val="CommentTextChar"/>
    <w:uiPriority w:val="99"/>
    <w:unhideWhenUsed/>
    <w:rsid w:val="00E462E1"/>
  </w:style>
  <w:style w:type="character" w:customStyle="1" w:styleId="CommentTextChar">
    <w:name w:val="Comment Text Char"/>
    <w:basedOn w:val="DefaultParagraphFont"/>
    <w:link w:val="CommentText"/>
    <w:uiPriority w:val="99"/>
    <w:rsid w:val="00E462E1"/>
    <w:rPr>
      <w:sz w:val="20"/>
      <w:szCs w:val="20"/>
    </w:rPr>
  </w:style>
  <w:style w:type="paragraph" w:styleId="CommentSubject">
    <w:name w:val="annotation subject"/>
    <w:basedOn w:val="CommentText"/>
    <w:next w:val="CommentText"/>
    <w:link w:val="CommentSubjectChar"/>
    <w:uiPriority w:val="99"/>
    <w:semiHidden/>
    <w:unhideWhenUsed/>
    <w:rsid w:val="00E462E1"/>
    <w:rPr>
      <w:b/>
      <w:bCs/>
    </w:rPr>
  </w:style>
  <w:style w:type="character" w:customStyle="1" w:styleId="CommentSubjectChar">
    <w:name w:val="Comment Subject Char"/>
    <w:basedOn w:val="CommentTextChar"/>
    <w:link w:val="CommentSubject"/>
    <w:uiPriority w:val="99"/>
    <w:semiHidden/>
    <w:rsid w:val="00E462E1"/>
    <w:rPr>
      <w:b/>
      <w:bCs/>
      <w:sz w:val="20"/>
      <w:szCs w:val="20"/>
    </w:rPr>
  </w:style>
  <w:style w:type="paragraph" w:styleId="FootnoteText">
    <w:name w:val="footnote text"/>
    <w:basedOn w:val="Normal"/>
    <w:link w:val="FootnoteTextChar"/>
    <w:uiPriority w:val="99"/>
    <w:unhideWhenUsed/>
    <w:rsid w:val="00E462E1"/>
    <w:pPr>
      <w:spacing w:after="0"/>
    </w:pPr>
  </w:style>
  <w:style w:type="character" w:customStyle="1" w:styleId="FootnoteTextChar">
    <w:name w:val="Footnote Text Char"/>
    <w:basedOn w:val="DefaultParagraphFont"/>
    <w:link w:val="FootnoteText"/>
    <w:uiPriority w:val="99"/>
    <w:rsid w:val="00E462E1"/>
    <w:rPr>
      <w:sz w:val="20"/>
      <w:szCs w:val="20"/>
    </w:rPr>
  </w:style>
  <w:style w:type="character" w:styleId="FootnoteReference">
    <w:name w:val="footnote reference"/>
    <w:basedOn w:val="DefaultParagraphFont"/>
    <w:uiPriority w:val="99"/>
    <w:unhideWhenUsed/>
    <w:rsid w:val="00E462E1"/>
    <w:rPr>
      <w:vertAlign w:val="superscript"/>
    </w:rPr>
  </w:style>
  <w:style w:type="paragraph" w:styleId="TOC4">
    <w:name w:val="toc 4"/>
    <w:basedOn w:val="Normal"/>
    <w:next w:val="Normal"/>
    <w:autoRedefine/>
    <w:uiPriority w:val="39"/>
    <w:unhideWhenUsed/>
    <w:rsid w:val="00E462E1"/>
    <w:pPr>
      <w:spacing w:after="100"/>
      <w:ind w:left="600"/>
    </w:pPr>
  </w:style>
  <w:style w:type="character" w:styleId="PlaceholderText">
    <w:name w:val="Placeholder Text"/>
    <w:basedOn w:val="DefaultParagraphFont"/>
    <w:uiPriority w:val="99"/>
    <w:semiHidden/>
    <w:rsid w:val="00E462E1"/>
    <w:rPr>
      <w:color w:val="808080"/>
    </w:rPr>
  </w:style>
  <w:style w:type="paragraph" w:styleId="EndnoteText">
    <w:name w:val="endnote text"/>
    <w:basedOn w:val="Normal"/>
    <w:link w:val="EndnoteTextChar"/>
    <w:uiPriority w:val="99"/>
    <w:semiHidden/>
    <w:unhideWhenUsed/>
    <w:rsid w:val="00E462E1"/>
    <w:pPr>
      <w:spacing w:after="0"/>
    </w:pPr>
  </w:style>
  <w:style w:type="character" w:customStyle="1" w:styleId="EndnoteTextChar">
    <w:name w:val="Endnote Text Char"/>
    <w:basedOn w:val="DefaultParagraphFont"/>
    <w:link w:val="EndnoteText"/>
    <w:uiPriority w:val="99"/>
    <w:semiHidden/>
    <w:rsid w:val="00E462E1"/>
    <w:rPr>
      <w:sz w:val="20"/>
      <w:szCs w:val="20"/>
    </w:rPr>
  </w:style>
  <w:style w:type="character" w:styleId="EndnoteReference">
    <w:name w:val="endnote reference"/>
    <w:basedOn w:val="DefaultParagraphFont"/>
    <w:uiPriority w:val="99"/>
    <w:semiHidden/>
    <w:unhideWhenUsed/>
    <w:rsid w:val="00E462E1"/>
    <w:rPr>
      <w:vertAlign w:val="superscript"/>
    </w:rPr>
  </w:style>
  <w:style w:type="character" w:styleId="FollowedHyperlink">
    <w:name w:val="FollowedHyperlink"/>
    <w:basedOn w:val="DefaultParagraphFont"/>
    <w:uiPriority w:val="99"/>
    <w:semiHidden/>
    <w:unhideWhenUsed/>
    <w:rsid w:val="00E462E1"/>
    <w:rPr>
      <w:color w:val="800080" w:themeColor="followedHyperlink"/>
      <w:u w:val="single"/>
    </w:rPr>
  </w:style>
  <w:style w:type="paragraph" w:styleId="TOC5">
    <w:name w:val="toc 5"/>
    <w:basedOn w:val="Normal"/>
    <w:next w:val="Normal"/>
    <w:autoRedefine/>
    <w:uiPriority w:val="39"/>
    <w:unhideWhenUsed/>
    <w:rsid w:val="00E462E1"/>
    <w:pPr>
      <w:spacing w:after="100"/>
      <w:ind w:left="800"/>
    </w:pPr>
  </w:style>
  <w:style w:type="paragraph" w:styleId="TOC6">
    <w:name w:val="toc 6"/>
    <w:basedOn w:val="Normal"/>
    <w:next w:val="Normal"/>
    <w:autoRedefine/>
    <w:uiPriority w:val="39"/>
    <w:unhideWhenUsed/>
    <w:rsid w:val="00E462E1"/>
    <w:pPr>
      <w:spacing w:after="100"/>
      <w:ind w:left="1000"/>
    </w:pPr>
  </w:style>
  <w:style w:type="table" w:styleId="LightShading-Accent1">
    <w:name w:val="Light Shading Accent 1"/>
    <w:basedOn w:val="TableNormal"/>
    <w:uiPriority w:val="60"/>
    <w:rsid w:val="00E462E1"/>
    <w:pPr>
      <w:spacing w:after="0"/>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styleId="NormalWeb">
    <w:name w:val="Normal (Web)"/>
    <w:basedOn w:val="Normal"/>
    <w:uiPriority w:val="99"/>
    <w:semiHidden/>
    <w:unhideWhenUsed/>
    <w:rsid w:val="00E462E1"/>
    <w:pPr>
      <w:spacing w:before="100" w:beforeAutospacing="1" w:after="100" w:afterAutospacing="1"/>
    </w:pPr>
    <w:rPr>
      <w:rFonts w:ascii="Times New Roman" w:hAnsi="Times New Roman" w:cs="Times New Roman"/>
      <w:sz w:val="24"/>
      <w:szCs w:val="24"/>
      <w:lang w:eastAsia="de-CH"/>
    </w:rPr>
  </w:style>
  <w:style w:type="paragraph" w:styleId="HTMLPreformatted">
    <w:name w:val="HTML Preformatted"/>
    <w:basedOn w:val="Normal"/>
    <w:link w:val="HTMLPreformattedChar"/>
    <w:uiPriority w:val="99"/>
    <w:unhideWhenUsed/>
    <w:rsid w:val="00E462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lang w:eastAsia="de-CH"/>
    </w:rPr>
  </w:style>
  <w:style w:type="character" w:customStyle="1" w:styleId="HTMLPreformattedChar">
    <w:name w:val="HTML Preformatted Char"/>
    <w:basedOn w:val="DefaultParagraphFont"/>
    <w:link w:val="HTMLPreformatted"/>
    <w:uiPriority w:val="99"/>
    <w:rsid w:val="00E462E1"/>
    <w:rPr>
      <w:rFonts w:ascii="Courier New" w:eastAsia="Times New Roman" w:hAnsi="Courier New" w:cs="Courier New"/>
      <w:sz w:val="20"/>
      <w:szCs w:val="20"/>
      <w:lang w:eastAsia="de-CH"/>
    </w:rPr>
  </w:style>
  <w:style w:type="paragraph" w:styleId="TOC7">
    <w:name w:val="toc 7"/>
    <w:basedOn w:val="Normal"/>
    <w:next w:val="Normal"/>
    <w:autoRedefine/>
    <w:uiPriority w:val="39"/>
    <w:unhideWhenUsed/>
    <w:rsid w:val="00E462E1"/>
    <w:pPr>
      <w:spacing w:after="100" w:line="276" w:lineRule="auto"/>
      <w:ind w:left="1320"/>
    </w:pPr>
    <w:rPr>
      <w:sz w:val="22"/>
      <w:szCs w:val="22"/>
      <w:lang w:eastAsia="de-CH"/>
    </w:rPr>
  </w:style>
  <w:style w:type="paragraph" w:styleId="TOC8">
    <w:name w:val="toc 8"/>
    <w:basedOn w:val="Normal"/>
    <w:next w:val="Normal"/>
    <w:autoRedefine/>
    <w:uiPriority w:val="39"/>
    <w:unhideWhenUsed/>
    <w:rsid w:val="00E462E1"/>
    <w:pPr>
      <w:spacing w:after="100" w:line="276" w:lineRule="auto"/>
      <w:ind w:left="1540"/>
    </w:pPr>
    <w:rPr>
      <w:sz w:val="22"/>
      <w:szCs w:val="22"/>
      <w:lang w:eastAsia="de-CH"/>
    </w:rPr>
  </w:style>
  <w:style w:type="paragraph" w:styleId="TOC9">
    <w:name w:val="toc 9"/>
    <w:basedOn w:val="Normal"/>
    <w:next w:val="Normal"/>
    <w:autoRedefine/>
    <w:uiPriority w:val="39"/>
    <w:unhideWhenUsed/>
    <w:rsid w:val="00E462E1"/>
    <w:pPr>
      <w:spacing w:after="100" w:line="276" w:lineRule="auto"/>
      <w:ind w:left="1760"/>
    </w:pPr>
    <w:rPr>
      <w:sz w:val="22"/>
      <w:szCs w:val="22"/>
      <w:lang w:eastAsia="de-CH"/>
    </w:rPr>
  </w:style>
  <w:style w:type="paragraph" w:customStyle="1" w:styleId="Tabelle">
    <w:name w:val="Tabelle"/>
    <w:basedOn w:val="Normal"/>
    <w:rsid w:val="00204A2D"/>
    <w:pPr>
      <w:spacing w:after="16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de-CH" w:eastAsia="en-US" w:bidi="ar-SA"/>
      </w:rPr>
    </w:rPrDefault>
    <w:pPrDefault>
      <w:pPr>
        <w:spacing w:after="8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C3BB7"/>
    <w:rPr>
      <w:sz w:val="20"/>
      <w:szCs w:val="20"/>
    </w:rPr>
  </w:style>
  <w:style w:type="paragraph" w:styleId="Heading1">
    <w:name w:val="heading 1"/>
    <w:basedOn w:val="Normal"/>
    <w:next w:val="Normal"/>
    <w:link w:val="Heading1Char"/>
    <w:uiPriority w:val="9"/>
    <w:qFormat/>
    <w:rsid w:val="00C90DFA"/>
    <w:pPr>
      <w:numPr>
        <w:numId w:val="1"/>
      </w:numPr>
      <w:shd w:val="clear" w:color="auto" w:fill="FFFFFF" w:themeFill="background1"/>
      <w:spacing w:before="240" w:after="120"/>
      <w:ind w:left="851" w:hanging="851"/>
      <w:outlineLvl w:val="0"/>
    </w:pPr>
    <w:rPr>
      <w:rFonts w:asciiTheme="majorHAnsi" w:hAnsiTheme="majorHAnsi"/>
      <w:bCs/>
      <w:color w:val="00629E"/>
      <w:spacing w:val="15"/>
      <w:sz w:val="72"/>
      <w:szCs w:val="22"/>
    </w:rPr>
  </w:style>
  <w:style w:type="paragraph" w:styleId="Heading2">
    <w:name w:val="heading 2"/>
    <w:basedOn w:val="Normal"/>
    <w:next w:val="Normal"/>
    <w:link w:val="Heading2Char"/>
    <w:uiPriority w:val="9"/>
    <w:unhideWhenUsed/>
    <w:qFormat/>
    <w:rsid w:val="00402E1C"/>
    <w:pPr>
      <w:numPr>
        <w:ilvl w:val="1"/>
        <w:numId w:val="1"/>
      </w:numPr>
      <w:pBdr>
        <w:top w:val="single" w:sz="24" w:space="1" w:color="5994CB"/>
        <w:left w:val="single" w:sz="24" w:space="4" w:color="5994CB"/>
        <w:bottom w:val="single" w:sz="24" w:space="1" w:color="5994CB"/>
        <w:right w:val="single" w:sz="24" w:space="4" w:color="5994CB"/>
      </w:pBdr>
      <w:shd w:val="clear" w:color="auto" w:fill="5994CB"/>
      <w:spacing w:before="360" w:after="240"/>
      <w:ind w:left="578" w:hanging="578"/>
      <w:outlineLvl w:val="1"/>
    </w:pPr>
    <w:rPr>
      <w:rFonts w:asciiTheme="majorHAnsi" w:hAnsiTheme="majorHAnsi"/>
      <w:b/>
      <w:color w:val="FFFFFF" w:themeColor="background1"/>
      <w:spacing w:val="15"/>
      <w:sz w:val="24"/>
      <w:szCs w:val="22"/>
    </w:rPr>
  </w:style>
  <w:style w:type="paragraph" w:styleId="Heading3">
    <w:name w:val="heading 3"/>
    <w:basedOn w:val="Normal"/>
    <w:next w:val="Normal"/>
    <w:link w:val="Heading3Char"/>
    <w:uiPriority w:val="9"/>
    <w:unhideWhenUsed/>
    <w:qFormat/>
    <w:rsid w:val="00EA2F23"/>
    <w:pPr>
      <w:numPr>
        <w:ilvl w:val="2"/>
        <w:numId w:val="1"/>
      </w:numPr>
      <w:pBdr>
        <w:top w:val="single" w:sz="8" w:space="2" w:color="5994CB"/>
      </w:pBdr>
      <w:spacing w:before="360" w:after="240"/>
      <w:outlineLvl w:val="2"/>
    </w:pPr>
    <w:rPr>
      <w:rFonts w:asciiTheme="majorHAnsi" w:hAnsiTheme="majorHAnsi"/>
      <w:b/>
      <w:color w:val="00629E"/>
      <w:spacing w:val="15"/>
      <w:sz w:val="22"/>
      <w:szCs w:val="22"/>
    </w:rPr>
  </w:style>
  <w:style w:type="paragraph" w:styleId="Heading4">
    <w:name w:val="heading 4"/>
    <w:basedOn w:val="Normal"/>
    <w:next w:val="Normal"/>
    <w:link w:val="Heading4Char"/>
    <w:uiPriority w:val="9"/>
    <w:unhideWhenUsed/>
    <w:qFormat/>
    <w:rsid w:val="006211F6"/>
    <w:pPr>
      <w:numPr>
        <w:ilvl w:val="3"/>
        <w:numId w:val="1"/>
      </w:numPr>
      <w:pBdr>
        <w:top w:val="dotted" w:sz="6" w:space="1" w:color="00629E"/>
      </w:pBdr>
      <w:spacing w:before="360" w:after="240"/>
      <w:outlineLvl w:val="3"/>
    </w:pPr>
    <w:rPr>
      <w:rFonts w:asciiTheme="majorHAnsi" w:hAnsiTheme="majorHAnsi"/>
      <w:color w:val="00629E"/>
      <w:spacing w:val="10"/>
      <w:sz w:val="22"/>
      <w:szCs w:val="22"/>
    </w:rPr>
  </w:style>
  <w:style w:type="paragraph" w:styleId="Heading5">
    <w:name w:val="heading 5"/>
    <w:basedOn w:val="Normal"/>
    <w:next w:val="Normal"/>
    <w:link w:val="Heading5Char"/>
    <w:uiPriority w:val="9"/>
    <w:unhideWhenUsed/>
    <w:qFormat/>
    <w:rsid w:val="00FB472D"/>
    <w:pPr>
      <w:numPr>
        <w:ilvl w:val="4"/>
        <w:numId w:val="1"/>
      </w:numPr>
      <w:pBdr>
        <w:top w:val="dotted" w:sz="6" w:space="1" w:color="00629E"/>
      </w:pBdr>
      <w:spacing w:before="300" w:after="120"/>
      <w:outlineLvl w:val="4"/>
    </w:pPr>
    <w:rPr>
      <w:rFonts w:asciiTheme="majorHAnsi" w:hAnsiTheme="majorHAnsi"/>
      <w:i/>
      <w:color w:val="00629E"/>
      <w:spacing w:val="10"/>
      <w:sz w:val="22"/>
      <w:szCs w:val="22"/>
    </w:rPr>
  </w:style>
  <w:style w:type="paragraph" w:styleId="Heading6">
    <w:name w:val="heading 6"/>
    <w:basedOn w:val="Normal"/>
    <w:next w:val="Normal"/>
    <w:link w:val="Heading6Char"/>
    <w:uiPriority w:val="9"/>
    <w:unhideWhenUsed/>
    <w:qFormat/>
    <w:rsid w:val="00F221CC"/>
    <w:pPr>
      <w:numPr>
        <w:ilvl w:val="5"/>
        <w:numId w:val="1"/>
      </w:numPr>
      <w:spacing w:before="300" w:after="40"/>
      <w:ind w:left="1151" w:hanging="1151"/>
      <w:outlineLvl w:val="5"/>
    </w:pPr>
    <w:rPr>
      <w:rFonts w:asciiTheme="majorHAnsi" w:hAnsiTheme="majorHAnsi"/>
      <w:color w:val="00629E"/>
      <w:spacing w:val="10"/>
      <w:sz w:val="22"/>
      <w:szCs w:val="22"/>
    </w:rPr>
  </w:style>
  <w:style w:type="paragraph" w:styleId="Heading7">
    <w:name w:val="heading 7"/>
    <w:basedOn w:val="Normal"/>
    <w:next w:val="Normal"/>
    <w:link w:val="Heading7Char"/>
    <w:uiPriority w:val="9"/>
    <w:unhideWhenUsed/>
    <w:qFormat/>
    <w:rsid w:val="003C3BB7"/>
    <w:pPr>
      <w:numPr>
        <w:ilvl w:val="6"/>
        <w:numId w:val="1"/>
      </w:numPr>
      <w:spacing w:before="300" w:after="0"/>
      <w:outlineLvl w:val="6"/>
    </w:pPr>
    <w:rPr>
      <w:caps/>
      <w:color w:val="365F91" w:themeColor="accent1" w:themeShade="BF"/>
      <w:spacing w:val="10"/>
      <w:sz w:val="22"/>
      <w:szCs w:val="22"/>
    </w:rPr>
  </w:style>
  <w:style w:type="paragraph" w:styleId="Heading8">
    <w:name w:val="heading 8"/>
    <w:basedOn w:val="Normal"/>
    <w:next w:val="Normal"/>
    <w:link w:val="Heading8Char"/>
    <w:uiPriority w:val="9"/>
    <w:semiHidden/>
    <w:unhideWhenUsed/>
    <w:qFormat/>
    <w:rsid w:val="003C3BB7"/>
    <w:pPr>
      <w:numPr>
        <w:ilvl w:val="7"/>
        <w:numId w:val="1"/>
      </w:num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3C3BB7"/>
    <w:pPr>
      <w:numPr>
        <w:ilvl w:val="8"/>
        <w:numId w:val="1"/>
      </w:num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90DFA"/>
    <w:rPr>
      <w:rFonts w:asciiTheme="majorHAnsi" w:hAnsiTheme="majorHAnsi"/>
      <w:bCs/>
      <w:color w:val="00629E"/>
      <w:spacing w:val="15"/>
      <w:sz w:val="72"/>
      <w:shd w:val="clear" w:color="auto" w:fill="FFFFFF" w:themeFill="background1"/>
    </w:rPr>
  </w:style>
  <w:style w:type="character" w:customStyle="1" w:styleId="Heading2Char">
    <w:name w:val="Heading 2 Char"/>
    <w:basedOn w:val="DefaultParagraphFont"/>
    <w:link w:val="Heading2"/>
    <w:uiPriority w:val="9"/>
    <w:rsid w:val="00402E1C"/>
    <w:rPr>
      <w:rFonts w:asciiTheme="majorHAnsi" w:hAnsiTheme="majorHAnsi"/>
      <w:b/>
      <w:color w:val="FFFFFF" w:themeColor="background1"/>
      <w:spacing w:val="15"/>
      <w:sz w:val="24"/>
      <w:shd w:val="clear" w:color="auto" w:fill="5994CB"/>
    </w:rPr>
  </w:style>
  <w:style w:type="table" w:styleId="TableGrid">
    <w:name w:val="Table Grid"/>
    <w:basedOn w:val="TableNormal"/>
    <w:uiPriority w:val="59"/>
    <w:rsid w:val="00651384"/>
    <w:pPr>
      <w:spacing w:after="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Grid-Accent1">
    <w:name w:val="Light Grid Accent 1"/>
    <w:basedOn w:val="TableNormal"/>
    <w:uiPriority w:val="62"/>
    <w:rsid w:val="00CB0412"/>
    <w:pPr>
      <w:spacing w:after="0"/>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MediumShading1-Accent1">
    <w:name w:val="Medium Shading 1 Accent 1"/>
    <w:basedOn w:val="TableNormal"/>
    <w:uiPriority w:val="63"/>
    <w:rsid w:val="004A070C"/>
    <w:pPr>
      <w:spacing w:after="0"/>
    </w:pPr>
    <w:tblPr>
      <w:tblStyleRowBandSize w:val="1"/>
      <w:tblStyleColBandSize w:val="1"/>
      <w:tblInd w:w="0" w:type="dxa"/>
      <w:tblBorders>
        <w:top w:val="single" w:sz="6" w:space="0" w:color="848491"/>
        <w:left w:val="single" w:sz="6" w:space="0" w:color="848491"/>
        <w:bottom w:val="single" w:sz="6" w:space="0" w:color="848491"/>
        <w:right w:val="single" w:sz="6" w:space="0" w:color="848491"/>
        <w:insideH w:val="single" w:sz="6" w:space="0" w:color="84849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629E"/>
      </w:tcPr>
    </w:tblStylePr>
    <w:tblStylePr w:type="lastRow">
      <w:pPr>
        <w:spacing w:before="0" w:after="0" w:line="240" w:lineRule="auto"/>
      </w:pPr>
      <w:rPr>
        <w:b/>
        <w:bCs/>
      </w:rPr>
      <w:tblPr/>
      <w:tcPr>
        <w:tcBorders>
          <w:top w:val="nil"/>
          <w:left w:val="single" w:sz="8" w:space="0" w:color="7BA0CD" w:themeColor="accent1" w:themeTint="BF"/>
          <w:bottom w:val="single" w:sz="6" w:space="0" w:color="C2A1C3"/>
          <w:right w:val="single" w:sz="8" w:space="0" w:color="7BA0CD" w:themeColor="accent1" w:themeTint="BF"/>
          <w:insideH w:val="nil"/>
          <w:insideV w:val="nil"/>
        </w:tcBorders>
      </w:tcPr>
    </w:tblStylePr>
    <w:tblStylePr w:type="firstCol">
      <w:rPr>
        <w:b/>
        <w:bCs/>
      </w:rPr>
    </w:tblStylePr>
    <w:tblStylePr w:type="lastCol">
      <w:rPr>
        <w:b/>
        <w:bCs/>
      </w:rPr>
      <w:tblPr/>
      <w:tcPr>
        <w:tcBorders>
          <w:bottom w:val="nil"/>
        </w:tcBorders>
      </w:tcPr>
    </w:tblStylePr>
    <w:tblStylePr w:type="band1Vert">
      <w:tblPr/>
      <w:tcPr>
        <w:shd w:val="clear" w:color="auto" w:fill="EBF3FB"/>
      </w:tcPr>
    </w:tblStylePr>
    <w:tblStylePr w:type="band1Horz">
      <w:tblPr/>
      <w:tcPr>
        <w:shd w:val="clear" w:color="auto" w:fill="EBF3FB"/>
      </w:tcPr>
    </w:tblStylePr>
    <w:tblStylePr w:type="band2Horz">
      <w:tblPr/>
      <w:tcPr>
        <w:tcBorders>
          <w:insideH w:val="nil"/>
          <w:insideV w:val="nil"/>
        </w:tcBorders>
      </w:tcPr>
    </w:tblStylePr>
  </w:style>
  <w:style w:type="table" w:styleId="MediumList2-Accent1">
    <w:name w:val="Medium List 2 Accent 1"/>
    <w:basedOn w:val="TableNormal"/>
    <w:uiPriority w:val="66"/>
    <w:rsid w:val="00CB0412"/>
    <w:pPr>
      <w:spacing w:after="0"/>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1-Accent1">
    <w:name w:val="Medium List 1 Accent 1"/>
    <w:basedOn w:val="TableNormal"/>
    <w:uiPriority w:val="65"/>
    <w:rsid w:val="00CB0412"/>
    <w:pPr>
      <w:spacing w:after="0"/>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character" w:customStyle="1" w:styleId="Heading3Char">
    <w:name w:val="Heading 3 Char"/>
    <w:basedOn w:val="DefaultParagraphFont"/>
    <w:link w:val="Heading3"/>
    <w:uiPriority w:val="9"/>
    <w:rsid w:val="00EA2F23"/>
    <w:rPr>
      <w:rFonts w:asciiTheme="majorHAnsi" w:hAnsiTheme="majorHAnsi"/>
      <w:b/>
      <w:color w:val="00629E"/>
      <w:spacing w:val="15"/>
    </w:rPr>
  </w:style>
  <w:style w:type="character" w:customStyle="1" w:styleId="Heading4Char">
    <w:name w:val="Heading 4 Char"/>
    <w:basedOn w:val="DefaultParagraphFont"/>
    <w:link w:val="Heading4"/>
    <w:uiPriority w:val="9"/>
    <w:rsid w:val="006211F6"/>
    <w:rPr>
      <w:rFonts w:asciiTheme="majorHAnsi" w:hAnsiTheme="majorHAnsi"/>
      <w:color w:val="00629E"/>
      <w:spacing w:val="10"/>
    </w:rPr>
  </w:style>
  <w:style w:type="character" w:customStyle="1" w:styleId="Heading5Char">
    <w:name w:val="Heading 5 Char"/>
    <w:basedOn w:val="DefaultParagraphFont"/>
    <w:link w:val="Heading5"/>
    <w:uiPriority w:val="9"/>
    <w:rsid w:val="00FB472D"/>
    <w:rPr>
      <w:rFonts w:asciiTheme="majorHAnsi" w:hAnsiTheme="majorHAnsi"/>
      <w:i/>
      <w:color w:val="00629E"/>
      <w:spacing w:val="10"/>
    </w:rPr>
  </w:style>
  <w:style w:type="character" w:customStyle="1" w:styleId="Heading6Char">
    <w:name w:val="Heading 6 Char"/>
    <w:basedOn w:val="DefaultParagraphFont"/>
    <w:link w:val="Heading6"/>
    <w:uiPriority w:val="9"/>
    <w:rsid w:val="00F221CC"/>
    <w:rPr>
      <w:rFonts w:asciiTheme="majorHAnsi" w:hAnsiTheme="majorHAnsi"/>
      <w:color w:val="00629E"/>
      <w:spacing w:val="10"/>
    </w:rPr>
  </w:style>
  <w:style w:type="character" w:customStyle="1" w:styleId="Heading7Char">
    <w:name w:val="Heading 7 Char"/>
    <w:basedOn w:val="DefaultParagraphFont"/>
    <w:link w:val="Heading7"/>
    <w:uiPriority w:val="9"/>
    <w:rsid w:val="003C3BB7"/>
    <w:rPr>
      <w:caps/>
      <w:color w:val="365F91" w:themeColor="accent1" w:themeShade="BF"/>
      <w:spacing w:val="10"/>
    </w:rPr>
  </w:style>
  <w:style w:type="character" w:customStyle="1" w:styleId="Heading8Char">
    <w:name w:val="Heading 8 Char"/>
    <w:basedOn w:val="DefaultParagraphFont"/>
    <w:link w:val="Heading8"/>
    <w:uiPriority w:val="9"/>
    <w:semiHidden/>
    <w:rsid w:val="003C3BB7"/>
    <w:rPr>
      <w:caps/>
      <w:spacing w:val="10"/>
      <w:sz w:val="18"/>
      <w:szCs w:val="18"/>
    </w:rPr>
  </w:style>
  <w:style w:type="character" w:customStyle="1" w:styleId="Heading9Char">
    <w:name w:val="Heading 9 Char"/>
    <w:basedOn w:val="DefaultParagraphFont"/>
    <w:link w:val="Heading9"/>
    <w:uiPriority w:val="9"/>
    <w:semiHidden/>
    <w:rsid w:val="003C3BB7"/>
    <w:rPr>
      <w:i/>
      <w:caps/>
      <w:spacing w:val="10"/>
      <w:sz w:val="18"/>
      <w:szCs w:val="18"/>
    </w:rPr>
  </w:style>
  <w:style w:type="paragraph" w:styleId="Caption">
    <w:name w:val="caption"/>
    <w:basedOn w:val="Normal"/>
    <w:next w:val="Normal"/>
    <w:uiPriority w:val="35"/>
    <w:unhideWhenUsed/>
    <w:qFormat/>
    <w:rsid w:val="006F5E80"/>
    <w:pPr>
      <w:spacing w:before="80" w:after="200"/>
    </w:pPr>
    <w:rPr>
      <w:b/>
      <w:bCs/>
      <w:color w:val="365F91" w:themeColor="accent1" w:themeShade="BF"/>
      <w:sz w:val="16"/>
      <w:szCs w:val="16"/>
    </w:rPr>
  </w:style>
  <w:style w:type="paragraph" w:styleId="Title">
    <w:name w:val="Title"/>
    <w:basedOn w:val="Normal"/>
    <w:next w:val="Normal"/>
    <w:link w:val="TitleChar"/>
    <w:uiPriority w:val="10"/>
    <w:qFormat/>
    <w:rsid w:val="005E2896"/>
    <w:pPr>
      <w:spacing w:before="720"/>
    </w:pPr>
    <w:rPr>
      <w:caps/>
      <w:color w:val="291829"/>
      <w:spacing w:val="10"/>
      <w:kern w:val="28"/>
      <w:sz w:val="52"/>
      <w:szCs w:val="52"/>
    </w:rPr>
  </w:style>
  <w:style w:type="character" w:customStyle="1" w:styleId="TitleChar">
    <w:name w:val="Title Char"/>
    <w:basedOn w:val="DefaultParagraphFont"/>
    <w:link w:val="Title"/>
    <w:uiPriority w:val="10"/>
    <w:rsid w:val="005E2896"/>
    <w:rPr>
      <w:caps/>
      <w:color w:val="291829"/>
      <w:spacing w:val="10"/>
      <w:kern w:val="28"/>
      <w:sz w:val="52"/>
      <w:szCs w:val="52"/>
    </w:rPr>
  </w:style>
  <w:style w:type="paragraph" w:styleId="Subtitle">
    <w:name w:val="Subtitle"/>
    <w:basedOn w:val="Normal"/>
    <w:next w:val="Normal"/>
    <w:link w:val="SubtitleChar"/>
    <w:uiPriority w:val="11"/>
    <w:qFormat/>
    <w:rsid w:val="003C3BB7"/>
    <w:pPr>
      <w:spacing w:after="1000"/>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3C3BB7"/>
    <w:rPr>
      <w:caps/>
      <w:color w:val="595959" w:themeColor="text1" w:themeTint="A6"/>
      <w:spacing w:val="10"/>
      <w:sz w:val="24"/>
      <w:szCs w:val="24"/>
    </w:rPr>
  </w:style>
  <w:style w:type="character" w:styleId="Strong">
    <w:name w:val="Strong"/>
    <w:uiPriority w:val="22"/>
    <w:qFormat/>
    <w:rsid w:val="003C3BB7"/>
    <w:rPr>
      <w:b/>
      <w:bCs/>
    </w:rPr>
  </w:style>
  <w:style w:type="character" w:styleId="Emphasis">
    <w:name w:val="Emphasis"/>
    <w:uiPriority w:val="20"/>
    <w:qFormat/>
    <w:rsid w:val="003C3BB7"/>
    <w:rPr>
      <w:caps/>
      <w:color w:val="243F60" w:themeColor="accent1" w:themeShade="7F"/>
      <w:spacing w:val="5"/>
    </w:rPr>
  </w:style>
  <w:style w:type="paragraph" w:styleId="NoSpacing">
    <w:name w:val="No Spacing"/>
    <w:basedOn w:val="Normal"/>
    <w:link w:val="NoSpacingChar"/>
    <w:uiPriority w:val="1"/>
    <w:qFormat/>
    <w:rsid w:val="003C3BB7"/>
    <w:pPr>
      <w:spacing w:after="0"/>
    </w:pPr>
  </w:style>
  <w:style w:type="character" w:customStyle="1" w:styleId="NoSpacingChar">
    <w:name w:val="No Spacing Char"/>
    <w:basedOn w:val="DefaultParagraphFont"/>
    <w:link w:val="NoSpacing"/>
    <w:uiPriority w:val="1"/>
    <w:rsid w:val="003C3BB7"/>
    <w:rPr>
      <w:sz w:val="20"/>
      <w:szCs w:val="20"/>
    </w:rPr>
  </w:style>
  <w:style w:type="paragraph" w:styleId="ListParagraph">
    <w:name w:val="List Paragraph"/>
    <w:basedOn w:val="Normal"/>
    <w:uiPriority w:val="34"/>
    <w:qFormat/>
    <w:rsid w:val="003C3BB7"/>
    <w:pPr>
      <w:ind w:left="720"/>
      <w:contextualSpacing/>
    </w:pPr>
  </w:style>
  <w:style w:type="paragraph" w:styleId="Quote">
    <w:name w:val="Quote"/>
    <w:basedOn w:val="Normal"/>
    <w:next w:val="Normal"/>
    <w:link w:val="QuoteChar"/>
    <w:uiPriority w:val="29"/>
    <w:qFormat/>
    <w:rsid w:val="003C3BB7"/>
    <w:rPr>
      <w:i/>
      <w:iCs/>
    </w:rPr>
  </w:style>
  <w:style w:type="character" w:customStyle="1" w:styleId="QuoteChar">
    <w:name w:val="Quote Char"/>
    <w:basedOn w:val="DefaultParagraphFont"/>
    <w:link w:val="Quote"/>
    <w:uiPriority w:val="29"/>
    <w:rsid w:val="003C3BB7"/>
    <w:rPr>
      <w:i/>
      <w:iCs/>
      <w:sz w:val="20"/>
      <w:szCs w:val="20"/>
    </w:rPr>
  </w:style>
  <w:style w:type="paragraph" w:styleId="IntenseQuote">
    <w:name w:val="Intense Quote"/>
    <w:basedOn w:val="Normal"/>
    <w:next w:val="Normal"/>
    <w:link w:val="IntenseQuoteChar"/>
    <w:uiPriority w:val="30"/>
    <w:qFormat/>
    <w:rsid w:val="003C3BB7"/>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IntenseQuoteChar">
    <w:name w:val="Intense Quote Char"/>
    <w:basedOn w:val="DefaultParagraphFont"/>
    <w:link w:val="IntenseQuote"/>
    <w:uiPriority w:val="30"/>
    <w:rsid w:val="003C3BB7"/>
    <w:rPr>
      <w:i/>
      <w:iCs/>
      <w:color w:val="4F81BD" w:themeColor="accent1"/>
      <w:sz w:val="20"/>
      <w:szCs w:val="20"/>
    </w:rPr>
  </w:style>
  <w:style w:type="character" w:styleId="SubtleEmphasis">
    <w:name w:val="Subtle Emphasis"/>
    <w:uiPriority w:val="19"/>
    <w:qFormat/>
    <w:rsid w:val="003C3BB7"/>
    <w:rPr>
      <w:i/>
      <w:iCs/>
      <w:color w:val="243F60" w:themeColor="accent1" w:themeShade="7F"/>
    </w:rPr>
  </w:style>
  <w:style w:type="character" w:styleId="IntenseEmphasis">
    <w:name w:val="Intense Emphasis"/>
    <w:uiPriority w:val="21"/>
    <w:qFormat/>
    <w:rsid w:val="003C3BB7"/>
    <w:rPr>
      <w:b/>
      <w:bCs/>
      <w:caps/>
      <w:color w:val="243F60" w:themeColor="accent1" w:themeShade="7F"/>
      <w:spacing w:val="10"/>
    </w:rPr>
  </w:style>
  <w:style w:type="character" w:styleId="SubtleReference">
    <w:name w:val="Subtle Reference"/>
    <w:uiPriority w:val="31"/>
    <w:qFormat/>
    <w:rsid w:val="003C3BB7"/>
    <w:rPr>
      <w:b/>
      <w:bCs/>
      <w:color w:val="4F81BD" w:themeColor="accent1"/>
    </w:rPr>
  </w:style>
  <w:style w:type="character" w:styleId="IntenseReference">
    <w:name w:val="Intense Reference"/>
    <w:uiPriority w:val="32"/>
    <w:qFormat/>
    <w:rsid w:val="003C3BB7"/>
    <w:rPr>
      <w:b/>
      <w:bCs/>
      <w:i/>
      <w:iCs/>
      <w:caps/>
      <w:color w:val="4F81BD" w:themeColor="accent1"/>
    </w:rPr>
  </w:style>
  <w:style w:type="character" w:styleId="BookTitle">
    <w:name w:val="Book Title"/>
    <w:uiPriority w:val="33"/>
    <w:qFormat/>
    <w:rsid w:val="003C3BB7"/>
    <w:rPr>
      <w:b/>
      <w:bCs/>
      <w:i/>
      <w:iCs/>
      <w:spacing w:val="9"/>
    </w:rPr>
  </w:style>
  <w:style w:type="paragraph" w:styleId="TOCHeading">
    <w:name w:val="TOC Heading"/>
    <w:basedOn w:val="Heading1"/>
    <w:next w:val="Normal"/>
    <w:uiPriority w:val="39"/>
    <w:unhideWhenUsed/>
    <w:qFormat/>
    <w:rsid w:val="003C3BB7"/>
    <w:pPr>
      <w:outlineLvl w:val="9"/>
    </w:pPr>
    <w:rPr>
      <w:lang w:bidi="en-US"/>
    </w:rPr>
  </w:style>
  <w:style w:type="paragraph" w:styleId="TOC1">
    <w:name w:val="toc 1"/>
    <w:basedOn w:val="Normal"/>
    <w:next w:val="Normal"/>
    <w:autoRedefine/>
    <w:uiPriority w:val="39"/>
    <w:unhideWhenUsed/>
    <w:qFormat/>
    <w:rsid w:val="000A2C34"/>
    <w:pPr>
      <w:spacing w:after="100"/>
    </w:pPr>
    <w:rPr>
      <w:b/>
    </w:rPr>
  </w:style>
  <w:style w:type="paragraph" w:styleId="TOC2">
    <w:name w:val="toc 2"/>
    <w:basedOn w:val="Normal"/>
    <w:next w:val="Normal"/>
    <w:autoRedefine/>
    <w:uiPriority w:val="39"/>
    <w:unhideWhenUsed/>
    <w:qFormat/>
    <w:rsid w:val="006F2255"/>
    <w:pPr>
      <w:spacing w:after="100"/>
      <w:ind w:left="200"/>
    </w:pPr>
  </w:style>
  <w:style w:type="character" w:styleId="Hyperlink">
    <w:name w:val="Hyperlink"/>
    <w:basedOn w:val="DefaultParagraphFont"/>
    <w:uiPriority w:val="99"/>
    <w:unhideWhenUsed/>
    <w:rsid w:val="006F2255"/>
    <w:rPr>
      <w:color w:val="0000FF" w:themeColor="hyperlink"/>
      <w:u w:val="single"/>
    </w:rPr>
  </w:style>
  <w:style w:type="paragraph" w:styleId="BalloonText">
    <w:name w:val="Balloon Text"/>
    <w:basedOn w:val="Normal"/>
    <w:link w:val="BalloonTextChar"/>
    <w:uiPriority w:val="99"/>
    <w:semiHidden/>
    <w:unhideWhenUsed/>
    <w:rsid w:val="006F2255"/>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6F2255"/>
    <w:rPr>
      <w:rFonts w:ascii="Tahoma" w:hAnsi="Tahoma" w:cs="Tahoma"/>
      <w:sz w:val="16"/>
      <w:szCs w:val="16"/>
    </w:rPr>
  </w:style>
  <w:style w:type="paragraph" w:styleId="TOC3">
    <w:name w:val="toc 3"/>
    <w:basedOn w:val="Normal"/>
    <w:next w:val="Normal"/>
    <w:autoRedefine/>
    <w:uiPriority w:val="39"/>
    <w:unhideWhenUsed/>
    <w:qFormat/>
    <w:rsid w:val="009962A5"/>
    <w:pPr>
      <w:spacing w:after="100" w:line="276" w:lineRule="auto"/>
      <w:ind w:left="440"/>
    </w:pPr>
    <w:rPr>
      <w:szCs w:val="22"/>
      <w:lang w:eastAsia="de-CH"/>
    </w:rPr>
  </w:style>
  <w:style w:type="paragraph" w:styleId="Header">
    <w:name w:val="header"/>
    <w:basedOn w:val="Normal"/>
    <w:link w:val="HeaderChar"/>
    <w:uiPriority w:val="99"/>
    <w:unhideWhenUsed/>
    <w:rsid w:val="008F2373"/>
    <w:pPr>
      <w:tabs>
        <w:tab w:val="center" w:pos="4536"/>
        <w:tab w:val="right" w:pos="9072"/>
      </w:tabs>
      <w:spacing w:after="0"/>
    </w:pPr>
  </w:style>
  <w:style w:type="character" w:customStyle="1" w:styleId="HeaderChar">
    <w:name w:val="Header Char"/>
    <w:basedOn w:val="DefaultParagraphFont"/>
    <w:link w:val="Header"/>
    <w:uiPriority w:val="99"/>
    <w:rsid w:val="008F2373"/>
    <w:rPr>
      <w:sz w:val="20"/>
      <w:szCs w:val="20"/>
    </w:rPr>
  </w:style>
  <w:style w:type="paragraph" w:styleId="Footer">
    <w:name w:val="footer"/>
    <w:basedOn w:val="Normal"/>
    <w:link w:val="FooterChar"/>
    <w:uiPriority w:val="99"/>
    <w:unhideWhenUsed/>
    <w:rsid w:val="008F2373"/>
    <w:pPr>
      <w:tabs>
        <w:tab w:val="center" w:pos="4536"/>
        <w:tab w:val="right" w:pos="9072"/>
      </w:tabs>
      <w:spacing w:after="0"/>
    </w:pPr>
  </w:style>
  <w:style w:type="character" w:customStyle="1" w:styleId="FooterChar">
    <w:name w:val="Footer Char"/>
    <w:basedOn w:val="DefaultParagraphFont"/>
    <w:link w:val="Footer"/>
    <w:uiPriority w:val="99"/>
    <w:rsid w:val="008F2373"/>
    <w:rPr>
      <w:sz w:val="20"/>
      <w:szCs w:val="20"/>
    </w:rPr>
  </w:style>
  <w:style w:type="paragraph" w:customStyle="1" w:styleId="Bild">
    <w:name w:val="Bild"/>
    <w:basedOn w:val="Normal"/>
    <w:qFormat/>
    <w:rsid w:val="0083293C"/>
    <w:pPr>
      <w:spacing w:before="240" w:after="160"/>
    </w:pPr>
  </w:style>
  <w:style w:type="table" w:styleId="LightList-Accent1">
    <w:name w:val="Light List Accent 1"/>
    <w:basedOn w:val="TableNormal"/>
    <w:uiPriority w:val="61"/>
    <w:rsid w:val="00396238"/>
    <w:pPr>
      <w:spacing w:after="0"/>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MediumShading1">
    <w:name w:val="Medium Shading 1"/>
    <w:basedOn w:val="TableNormal"/>
    <w:uiPriority w:val="63"/>
    <w:rsid w:val="00396238"/>
    <w:pPr>
      <w:spacing w:after="0"/>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character" w:customStyle="1" w:styleId="tz">
    <w:name w:val="tz"/>
    <w:basedOn w:val="DefaultParagraphFont"/>
    <w:rsid w:val="00396238"/>
  </w:style>
  <w:style w:type="paragraph" w:styleId="TableofFigures">
    <w:name w:val="table of figures"/>
    <w:basedOn w:val="Normal"/>
    <w:next w:val="Normal"/>
    <w:uiPriority w:val="99"/>
    <w:unhideWhenUsed/>
    <w:rsid w:val="00903F4B"/>
    <w:pPr>
      <w:spacing w:after="0"/>
    </w:pPr>
  </w:style>
  <w:style w:type="character" w:styleId="CommentReference">
    <w:name w:val="annotation reference"/>
    <w:basedOn w:val="DefaultParagraphFont"/>
    <w:uiPriority w:val="99"/>
    <w:semiHidden/>
    <w:unhideWhenUsed/>
    <w:rsid w:val="00E462E1"/>
    <w:rPr>
      <w:sz w:val="16"/>
      <w:szCs w:val="16"/>
    </w:rPr>
  </w:style>
  <w:style w:type="paragraph" w:styleId="CommentText">
    <w:name w:val="annotation text"/>
    <w:basedOn w:val="Normal"/>
    <w:link w:val="CommentTextChar"/>
    <w:uiPriority w:val="99"/>
    <w:unhideWhenUsed/>
    <w:rsid w:val="00E462E1"/>
  </w:style>
  <w:style w:type="character" w:customStyle="1" w:styleId="CommentTextChar">
    <w:name w:val="Comment Text Char"/>
    <w:basedOn w:val="DefaultParagraphFont"/>
    <w:link w:val="CommentText"/>
    <w:uiPriority w:val="99"/>
    <w:rsid w:val="00E462E1"/>
    <w:rPr>
      <w:sz w:val="20"/>
      <w:szCs w:val="20"/>
    </w:rPr>
  </w:style>
  <w:style w:type="paragraph" w:styleId="CommentSubject">
    <w:name w:val="annotation subject"/>
    <w:basedOn w:val="CommentText"/>
    <w:next w:val="CommentText"/>
    <w:link w:val="CommentSubjectChar"/>
    <w:uiPriority w:val="99"/>
    <w:semiHidden/>
    <w:unhideWhenUsed/>
    <w:rsid w:val="00E462E1"/>
    <w:rPr>
      <w:b/>
      <w:bCs/>
    </w:rPr>
  </w:style>
  <w:style w:type="character" w:customStyle="1" w:styleId="CommentSubjectChar">
    <w:name w:val="Comment Subject Char"/>
    <w:basedOn w:val="CommentTextChar"/>
    <w:link w:val="CommentSubject"/>
    <w:uiPriority w:val="99"/>
    <w:semiHidden/>
    <w:rsid w:val="00E462E1"/>
    <w:rPr>
      <w:b/>
      <w:bCs/>
      <w:sz w:val="20"/>
      <w:szCs w:val="20"/>
    </w:rPr>
  </w:style>
  <w:style w:type="paragraph" w:styleId="FootnoteText">
    <w:name w:val="footnote text"/>
    <w:basedOn w:val="Normal"/>
    <w:link w:val="FootnoteTextChar"/>
    <w:uiPriority w:val="99"/>
    <w:unhideWhenUsed/>
    <w:rsid w:val="00E462E1"/>
    <w:pPr>
      <w:spacing w:after="0"/>
    </w:pPr>
  </w:style>
  <w:style w:type="character" w:customStyle="1" w:styleId="FootnoteTextChar">
    <w:name w:val="Footnote Text Char"/>
    <w:basedOn w:val="DefaultParagraphFont"/>
    <w:link w:val="FootnoteText"/>
    <w:uiPriority w:val="99"/>
    <w:rsid w:val="00E462E1"/>
    <w:rPr>
      <w:sz w:val="20"/>
      <w:szCs w:val="20"/>
    </w:rPr>
  </w:style>
  <w:style w:type="character" w:styleId="FootnoteReference">
    <w:name w:val="footnote reference"/>
    <w:basedOn w:val="DefaultParagraphFont"/>
    <w:uiPriority w:val="99"/>
    <w:unhideWhenUsed/>
    <w:rsid w:val="00E462E1"/>
    <w:rPr>
      <w:vertAlign w:val="superscript"/>
    </w:rPr>
  </w:style>
  <w:style w:type="paragraph" w:styleId="TOC4">
    <w:name w:val="toc 4"/>
    <w:basedOn w:val="Normal"/>
    <w:next w:val="Normal"/>
    <w:autoRedefine/>
    <w:uiPriority w:val="39"/>
    <w:unhideWhenUsed/>
    <w:rsid w:val="00E462E1"/>
    <w:pPr>
      <w:spacing w:after="100"/>
      <w:ind w:left="600"/>
    </w:pPr>
  </w:style>
  <w:style w:type="character" w:styleId="PlaceholderText">
    <w:name w:val="Placeholder Text"/>
    <w:basedOn w:val="DefaultParagraphFont"/>
    <w:uiPriority w:val="99"/>
    <w:semiHidden/>
    <w:rsid w:val="00E462E1"/>
    <w:rPr>
      <w:color w:val="808080"/>
    </w:rPr>
  </w:style>
  <w:style w:type="paragraph" w:styleId="EndnoteText">
    <w:name w:val="endnote text"/>
    <w:basedOn w:val="Normal"/>
    <w:link w:val="EndnoteTextChar"/>
    <w:uiPriority w:val="99"/>
    <w:semiHidden/>
    <w:unhideWhenUsed/>
    <w:rsid w:val="00E462E1"/>
    <w:pPr>
      <w:spacing w:after="0"/>
    </w:pPr>
  </w:style>
  <w:style w:type="character" w:customStyle="1" w:styleId="EndnoteTextChar">
    <w:name w:val="Endnote Text Char"/>
    <w:basedOn w:val="DefaultParagraphFont"/>
    <w:link w:val="EndnoteText"/>
    <w:uiPriority w:val="99"/>
    <w:semiHidden/>
    <w:rsid w:val="00E462E1"/>
    <w:rPr>
      <w:sz w:val="20"/>
      <w:szCs w:val="20"/>
    </w:rPr>
  </w:style>
  <w:style w:type="character" w:styleId="EndnoteReference">
    <w:name w:val="endnote reference"/>
    <w:basedOn w:val="DefaultParagraphFont"/>
    <w:uiPriority w:val="99"/>
    <w:semiHidden/>
    <w:unhideWhenUsed/>
    <w:rsid w:val="00E462E1"/>
    <w:rPr>
      <w:vertAlign w:val="superscript"/>
    </w:rPr>
  </w:style>
  <w:style w:type="character" w:styleId="FollowedHyperlink">
    <w:name w:val="FollowedHyperlink"/>
    <w:basedOn w:val="DefaultParagraphFont"/>
    <w:uiPriority w:val="99"/>
    <w:semiHidden/>
    <w:unhideWhenUsed/>
    <w:rsid w:val="00E462E1"/>
    <w:rPr>
      <w:color w:val="800080" w:themeColor="followedHyperlink"/>
      <w:u w:val="single"/>
    </w:rPr>
  </w:style>
  <w:style w:type="paragraph" w:styleId="TOC5">
    <w:name w:val="toc 5"/>
    <w:basedOn w:val="Normal"/>
    <w:next w:val="Normal"/>
    <w:autoRedefine/>
    <w:uiPriority w:val="39"/>
    <w:unhideWhenUsed/>
    <w:rsid w:val="00E462E1"/>
    <w:pPr>
      <w:spacing w:after="100"/>
      <w:ind w:left="800"/>
    </w:pPr>
  </w:style>
  <w:style w:type="paragraph" w:styleId="TOC6">
    <w:name w:val="toc 6"/>
    <w:basedOn w:val="Normal"/>
    <w:next w:val="Normal"/>
    <w:autoRedefine/>
    <w:uiPriority w:val="39"/>
    <w:unhideWhenUsed/>
    <w:rsid w:val="00E462E1"/>
    <w:pPr>
      <w:spacing w:after="100"/>
      <w:ind w:left="1000"/>
    </w:pPr>
  </w:style>
  <w:style w:type="table" w:styleId="LightShading-Accent1">
    <w:name w:val="Light Shading Accent 1"/>
    <w:basedOn w:val="TableNormal"/>
    <w:uiPriority w:val="60"/>
    <w:rsid w:val="00E462E1"/>
    <w:pPr>
      <w:spacing w:after="0"/>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styleId="NormalWeb">
    <w:name w:val="Normal (Web)"/>
    <w:basedOn w:val="Normal"/>
    <w:uiPriority w:val="99"/>
    <w:semiHidden/>
    <w:unhideWhenUsed/>
    <w:rsid w:val="00E462E1"/>
    <w:pPr>
      <w:spacing w:before="100" w:beforeAutospacing="1" w:after="100" w:afterAutospacing="1"/>
    </w:pPr>
    <w:rPr>
      <w:rFonts w:ascii="Times New Roman" w:hAnsi="Times New Roman" w:cs="Times New Roman"/>
      <w:sz w:val="24"/>
      <w:szCs w:val="24"/>
      <w:lang w:eastAsia="de-CH"/>
    </w:rPr>
  </w:style>
  <w:style w:type="paragraph" w:styleId="HTMLPreformatted">
    <w:name w:val="HTML Preformatted"/>
    <w:basedOn w:val="Normal"/>
    <w:link w:val="HTMLPreformattedChar"/>
    <w:uiPriority w:val="99"/>
    <w:unhideWhenUsed/>
    <w:rsid w:val="00E462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lang w:eastAsia="de-CH"/>
    </w:rPr>
  </w:style>
  <w:style w:type="character" w:customStyle="1" w:styleId="HTMLPreformattedChar">
    <w:name w:val="HTML Preformatted Char"/>
    <w:basedOn w:val="DefaultParagraphFont"/>
    <w:link w:val="HTMLPreformatted"/>
    <w:uiPriority w:val="99"/>
    <w:rsid w:val="00E462E1"/>
    <w:rPr>
      <w:rFonts w:ascii="Courier New" w:eastAsia="Times New Roman" w:hAnsi="Courier New" w:cs="Courier New"/>
      <w:sz w:val="20"/>
      <w:szCs w:val="20"/>
      <w:lang w:eastAsia="de-CH"/>
    </w:rPr>
  </w:style>
  <w:style w:type="paragraph" w:styleId="TOC7">
    <w:name w:val="toc 7"/>
    <w:basedOn w:val="Normal"/>
    <w:next w:val="Normal"/>
    <w:autoRedefine/>
    <w:uiPriority w:val="39"/>
    <w:unhideWhenUsed/>
    <w:rsid w:val="00E462E1"/>
    <w:pPr>
      <w:spacing w:after="100" w:line="276" w:lineRule="auto"/>
      <w:ind w:left="1320"/>
    </w:pPr>
    <w:rPr>
      <w:sz w:val="22"/>
      <w:szCs w:val="22"/>
      <w:lang w:eastAsia="de-CH"/>
    </w:rPr>
  </w:style>
  <w:style w:type="paragraph" w:styleId="TOC8">
    <w:name w:val="toc 8"/>
    <w:basedOn w:val="Normal"/>
    <w:next w:val="Normal"/>
    <w:autoRedefine/>
    <w:uiPriority w:val="39"/>
    <w:unhideWhenUsed/>
    <w:rsid w:val="00E462E1"/>
    <w:pPr>
      <w:spacing w:after="100" w:line="276" w:lineRule="auto"/>
      <w:ind w:left="1540"/>
    </w:pPr>
    <w:rPr>
      <w:sz w:val="22"/>
      <w:szCs w:val="22"/>
      <w:lang w:eastAsia="de-CH"/>
    </w:rPr>
  </w:style>
  <w:style w:type="paragraph" w:styleId="TOC9">
    <w:name w:val="toc 9"/>
    <w:basedOn w:val="Normal"/>
    <w:next w:val="Normal"/>
    <w:autoRedefine/>
    <w:uiPriority w:val="39"/>
    <w:unhideWhenUsed/>
    <w:rsid w:val="00E462E1"/>
    <w:pPr>
      <w:spacing w:after="100" w:line="276" w:lineRule="auto"/>
      <w:ind w:left="1760"/>
    </w:pPr>
    <w:rPr>
      <w:sz w:val="22"/>
      <w:szCs w:val="22"/>
      <w:lang w:eastAsia="de-CH"/>
    </w:rPr>
  </w:style>
  <w:style w:type="paragraph" w:customStyle="1" w:styleId="Tabelle">
    <w:name w:val="Tabelle"/>
    <w:basedOn w:val="Normal"/>
    <w:rsid w:val="00204A2D"/>
    <w:pPr>
      <w:spacing w:after="1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4.png"/><Relationship Id="rId21" Type="http://schemas.openxmlformats.org/officeDocument/2006/relationships/image" Target="media/image13.png"/><Relationship Id="rId42" Type="http://schemas.openxmlformats.org/officeDocument/2006/relationships/hyperlink" Target="http://get.adobe.com/de/reader/" TargetMode="External"/><Relationship Id="rId63" Type="http://schemas.openxmlformats.org/officeDocument/2006/relationships/diagramColors" Target="diagrams/colors1.xml"/><Relationship Id="rId84" Type="http://schemas.openxmlformats.org/officeDocument/2006/relationships/image" Target="media/image40.png"/><Relationship Id="rId138" Type="http://schemas.openxmlformats.org/officeDocument/2006/relationships/image" Target="media/image74.png"/><Relationship Id="rId159" Type="http://schemas.openxmlformats.org/officeDocument/2006/relationships/image" Target="media/image93.png"/><Relationship Id="rId170" Type="http://schemas.openxmlformats.org/officeDocument/2006/relationships/image" Target="media/image104.png"/><Relationship Id="rId191" Type="http://schemas.openxmlformats.org/officeDocument/2006/relationships/chart" Target="charts/chart11.xml"/><Relationship Id="rId205" Type="http://schemas.openxmlformats.org/officeDocument/2006/relationships/hyperlink" Target="http://www.microsoft.com/about/technicalrecognition/Kinect-Skeletal-Tracking.aspx" TargetMode="External"/><Relationship Id="rId107" Type="http://schemas.openxmlformats.org/officeDocument/2006/relationships/diagramQuickStyle" Target="diagrams/quickStyle6.xml"/><Relationship Id="rId11" Type="http://schemas.openxmlformats.org/officeDocument/2006/relationships/image" Target="media/image3.png"/><Relationship Id="rId32" Type="http://schemas.openxmlformats.org/officeDocument/2006/relationships/image" Target="media/image20.png"/><Relationship Id="rId37" Type="http://schemas.openxmlformats.org/officeDocument/2006/relationships/image" Target="media/image21.jpeg"/><Relationship Id="rId53" Type="http://schemas.openxmlformats.org/officeDocument/2006/relationships/hyperlink" Target="http://www.adobe.com/de/products/indesign.html" TargetMode="External"/><Relationship Id="rId58" Type="http://schemas.openxmlformats.org/officeDocument/2006/relationships/image" Target="media/image24.jpeg"/><Relationship Id="rId74" Type="http://schemas.openxmlformats.org/officeDocument/2006/relationships/image" Target="media/image30.jpg"/><Relationship Id="rId79" Type="http://schemas.openxmlformats.org/officeDocument/2006/relationships/image" Target="media/image35.jpg"/><Relationship Id="rId102" Type="http://schemas.openxmlformats.org/officeDocument/2006/relationships/diagramQuickStyle" Target="diagrams/quickStyle5.xml"/><Relationship Id="rId123" Type="http://schemas.openxmlformats.org/officeDocument/2006/relationships/image" Target="media/image60.png"/><Relationship Id="rId128" Type="http://schemas.openxmlformats.org/officeDocument/2006/relationships/diagramQuickStyle" Target="diagrams/quickStyle7.xml"/><Relationship Id="rId144" Type="http://schemas.openxmlformats.org/officeDocument/2006/relationships/image" Target="media/image80.png"/><Relationship Id="rId149" Type="http://schemas.openxmlformats.org/officeDocument/2006/relationships/image" Target="media/image84.jpeg"/><Relationship Id="rId5" Type="http://schemas.openxmlformats.org/officeDocument/2006/relationships/settings" Target="settings.xml"/><Relationship Id="rId90" Type="http://schemas.openxmlformats.org/officeDocument/2006/relationships/diagramData" Target="diagrams/data3.xml"/><Relationship Id="rId95" Type="http://schemas.openxmlformats.org/officeDocument/2006/relationships/diagramData" Target="diagrams/data4.xml"/><Relationship Id="rId160" Type="http://schemas.openxmlformats.org/officeDocument/2006/relationships/image" Target="media/image94.png"/><Relationship Id="rId165" Type="http://schemas.openxmlformats.org/officeDocument/2006/relationships/image" Target="media/image99.png"/><Relationship Id="rId181" Type="http://schemas.openxmlformats.org/officeDocument/2006/relationships/diagramLayout" Target="diagrams/layout8.xml"/><Relationship Id="rId186" Type="http://schemas.openxmlformats.org/officeDocument/2006/relationships/diagramLayout" Target="diagrams/layout9.xml"/><Relationship Id="rId216" Type="http://schemas.openxmlformats.org/officeDocument/2006/relationships/theme" Target="theme/theme1.xml"/><Relationship Id="rId211" Type="http://schemas.openxmlformats.org/officeDocument/2006/relationships/hyperlink" Target="http://dl.acm.org/citation.cfm?id=1731903.1731927" TargetMode="External"/><Relationship Id="rId22" Type="http://schemas.openxmlformats.org/officeDocument/2006/relationships/image" Target="media/image14.png"/><Relationship Id="rId27" Type="http://schemas.openxmlformats.org/officeDocument/2006/relationships/chart" Target="charts/chart1.xml"/><Relationship Id="rId43" Type="http://schemas.openxmlformats.org/officeDocument/2006/relationships/hyperlink" Target="http://www.microsoft.com/net" TargetMode="External"/><Relationship Id="rId48" Type="http://schemas.openxmlformats.org/officeDocument/2006/relationships/hyperlink" Target="http://submain.com/download/ghostdoc/" TargetMode="External"/><Relationship Id="rId64" Type="http://schemas.microsoft.com/office/2007/relationships/diagramDrawing" Target="diagrams/drawing1.xml"/><Relationship Id="rId69" Type="http://schemas.microsoft.com/office/2007/relationships/diagramDrawing" Target="diagrams/drawing2.xml"/><Relationship Id="rId113" Type="http://schemas.openxmlformats.org/officeDocument/2006/relationships/image" Target="media/image50.png"/><Relationship Id="rId118" Type="http://schemas.openxmlformats.org/officeDocument/2006/relationships/image" Target="media/image55.png"/><Relationship Id="rId134" Type="http://schemas.openxmlformats.org/officeDocument/2006/relationships/image" Target="media/image70.jpeg"/><Relationship Id="rId139" Type="http://schemas.openxmlformats.org/officeDocument/2006/relationships/image" Target="media/image75.png"/><Relationship Id="rId80" Type="http://schemas.openxmlformats.org/officeDocument/2006/relationships/image" Target="media/image36.jpg"/><Relationship Id="rId85" Type="http://schemas.openxmlformats.org/officeDocument/2006/relationships/image" Target="media/image41.png"/><Relationship Id="rId150" Type="http://schemas.openxmlformats.org/officeDocument/2006/relationships/image" Target="media/image85.png"/><Relationship Id="rId155" Type="http://schemas.openxmlformats.org/officeDocument/2006/relationships/image" Target="media/image89.png"/><Relationship Id="rId171" Type="http://schemas.openxmlformats.org/officeDocument/2006/relationships/image" Target="media/image105.png"/><Relationship Id="rId176" Type="http://schemas.openxmlformats.org/officeDocument/2006/relationships/image" Target="media/image110.png"/><Relationship Id="rId192" Type="http://schemas.openxmlformats.org/officeDocument/2006/relationships/chart" Target="charts/chart12.xml"/><Relationship Id="rId197" Type="http://schemas.openxmlformats.org/officeDocument/2006/relationships/hyperlink" Target="file:///D:\videowall_svn.elmermx.ch\doc\Bericht\HSRVideowall_Bericht.docx" TargetMode="External"/><Relationship Id="rId206" Type="http://schemas.openxmlformats.org/officeDocument/2006/relationships/hyperlink" Target="http://msdn.microsoft.com/en-us/library/windows/hardware/ff570584%28v=vs.85%29.aspx" TargetMode="External"/><Relationship Id="rId201" Type="http://schemas.openxmlformats.org/officeDocument/2006/relationships/hyperlink" Target="https://live.leapmotion.com/order.html" TargetMode="External"/><Relationship Id="rId12" Type="http://schemas.openxmlformats.org/officeDocument/2006/relationships/image" Target="media/image4.jpg"/><Relationship Id="rId17" Type="http://schemas.openxmlformats.org/officeDocument/2006/relationships/image" Target="media/image9.jpeg"/><Relationship Id="rId33" Type="http://schemas.openxmlformats.org/officeDocument/2006/relationships/chart" Target="charts/chart5.xml"/><Relationship Id="rId38" Type="http://schemas.openxmlformats.org/officeDocument/2006/relationships/image" Target="media/image22.JPG"/><Relationship Id="rId59" Type="http://schemas.openxmlformats.org/officeDocument/2006/relationships/image" Target="media/image25.png"/><Relationship Id="rId103" Type="http://schemas.openxmlformats.org/officeDocument/2006/relationships/diagramColors" Target="diagrams/colors5.xml"/><Relationship Id="rId108" Type="http://schemas.openxmlformats.org/officeDocument/2006/relationships/diagramColors" Target="diagrams/colors6.xml"/><Relationship Id="rId124" Type="http://schemas.openxmlformats.org/officeDocument/2006/relationships/image" Target="media/image61.png"/><Relationship Id="rId129" Type="http://schemas.openxmlformats.org/officeDocument/2006/relationships/diagramColors" Target="diagrams/colors7.xml"/><Relationship Id="rId54" Type="http://schemas.openxmlformats.org/officeDocument/2006/relationships/hyperlink" Target="http://www.adobe.com/de/products/illustrator.html" TargetMode="External"/><Relationship Id="rId70" Type="http://schemas.openxmlformats.org/officeDocument/2006/relationships/image" Target="media/image26.png"/><Relationship Id="rId75" Type="http://schemas.openxmlformats.org/officeDocument/2006/relationships/image" Target="media/image31.jpg"/><Relationship Id="rId91" Type="http://schemas.openxmlformats.org/officeDocument/2006/relationships/diagramLayout" Target="diagrams/layout3.xml"/><Relationship Id="rId96" Type="http://schemas.openxmlformats.org/officeDocument/2006/relationships/diagramLayout" Target="diagrams/layout4.xml"/><Relationship Id="rId140" Type="http://schemas.openxmlformats.org/officeDocument/2006/relationships/image" Target="media/image76.png"/><Relationship Id="rId145" Type="http://schemas.openxmlformats.org/officeDocument/2006/relationships/image" Target="media/image81.png"/><Relationship Id="rId161" Type="http://schemas.openxmlformats.org/officeDocument/2006/relationships/image" Target="media/image95.png"/><Relationship Id="rId166" Type="http://schemas.openxmlformats.org/officeDocument/2006/relationships/image" Target="media/image100.png"/><Relationship Id="rId182" Type="http://schemas.openxmlformats.org/officeDocument/2006/relationships/diagramQuickStyle" Target="diagrams/quickStyle8.xml"/><Relationship Id="rId187" Type="http://schemas.openxmlformats.org/officeDocument/2006/relationships/diagramQuickStyle" Target="diagrams/quickStyle9.xml"/><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hyperlink" Target="http://ieeexplore.ieee.org/stamp/stamp.jsp?tp=&amp;arnumber=6190806&amp;isnumber=6190801" TargetMode="External"/><Relationship Id="rId23" Type="http://schemas.openxmlformats.org/officeDocument/2006/relationships/image" Target="media/image15.png"/><Relationship Id="rId28" Type="http://schemas.openxmlformats.org/officeDocument/2006/relationships/chart" Target="charts/chart2.xml"/><Relationship Id="rId49" Type="http://schemas.openxmlformats.org/officeDocument/2006/relationships/hyperlink" Target="http://www.microsoft.com/expression/products/Blend_Overview.aspx" TargetMode="External"/><Relationship Id="rId114" Type="http://schemas.openxmlformats.org/officeDocument/2006/relationships/image" Target="media/image51.png"/><Relationship Id="rId119" Type="http://schemas.openxmlformats.org/officeDocument/2006/relationships/image" Target="media/image56.jpg"/><Relationship Id="rId44" Type="http://schemas.openxmlformats.org/officeDocument/2006/relationships/hyperlink" Target="http://www.microsoft.com/en-us/kinectforwindows/" TargetMode="External"/><Relationship Id="rId60" Type="http://schemas.openxmlformats.org/officeDocument/2006/relationships/diagramData" Target="diagrams/data1.xml"/><Relationship Id="rId65" Type="http://schemas.openxmlformats.org/officeDocument/2006/relationships/diagramData" Target="diagrams/data2.xml"/><Relationship Id="rId81" Type="http://schemas.openxmlformats.org/officeDocument/2006/relationships/image" Target="media/image37.jpg"/><Relationship Id="rId86" Type="http://schemas.openxmlformats.org/officeDocument/2006/relationships/image" Target="media/image42.png"/><Relationship Id="rId130" Type="http://schemas.microsoft.com/office/2007/relationships/diagramDrawing" Target="diagrams/drawing7.xml"/><Relationship Id="rId135" Type="http://schemas.openxmlformats.org/officeDocument/2006/relationships/image" Target="media/image71.png"/><Relationship Id="rId151" Type="http://schemas.openxmlformats.org/officeDocument/2006/relationships/image" Target="media/image86.png"/><Relationship Id="rId156" Type="http://schemas.openxmlformats.org/officeDocument/2006/relationships/image" Target="media/image90.png"/><Relationship Id="rId177" Type="http://schemas.openxmlformats.org/officeDocument/2006/relationships/image" Target="media/image111.png"/><Relationship Id="rId198" Type="http://schemas.openxmlformats.org/officeDocument/2006/relationships/hyperlink" Target="http://www.google.com/patents/US20090241072" TargetMode="External"/><Relationship Id="rId172" Type="http://schemas.openxmlformats.org/officeDocument/2006/relationships/image" Target="media/image106.png"/><Relationship Id="rId193" Type="http://schemas.openxmlformats.org/officeDocument/2006/relationships/chart" Target="charts/chart13.xml"/><Relationship Id="rId202" Type="http://schemas.openxmlformats.org/officeDocument/2006/relationships/hyperlink" Target="http://dl.acm.org/citation.cfm?id=263549" TargetMode="External"/><Relationship Id="rId207" Type="http://schemas.openxmlformats.org/officeDocument/2006/relationships/hyperlink" Target="http://mef.codeplex.com/documentation" TargetMode="External"/><Relationship Id="rId13" Type="http://schemas.openxmlformats.org/officeDocument/2006/relationships/image" Target="media/image5.jpeg"/><Relationship Id="rId18" Type="http://schemas.openxmlformats.org/officeDocument/2006/relationships/image" Target="media/image10.jpeg"/><Relationship Id="rId39" Type="http://schemas.openxmlformats.org/officeDocument/2006/relationships/image" Target="media/image23.jpeg"/><Relationship Id="rId109" Type="http://schemas.microsoft.com/office/2007/relationships/diagramDrawing" Target="diagrams/drawing6.xml"/><Relationship Id="rId34" Type="http://schemas.openxmlformats.org/officeDocument/2006/relationships/chart" Target="charts/chart6.xml"/><Relationship Id="rId50" Type="http://schemas.openxmlformats.org/officeDocument/2006/relationships/hyperlink" Target="http://www.wpftutorial.net/Inspector.html" TargetMode="External"/><Relationship Id="rId55" Type="http://schemas.openxmlformats.org/officeDocument/2006/relationships/hyperlink" Target="http://office.microsoft.com/de-ch/" TargetMode="External"/><Relationship Id="rId76" Type="http://schemas.openxmlformats.org/officeDocument/2006/relationships/image" Target="media/image32.jpg"/><Relationship Id="rId97" Type="http://schemas.openxmlformats.org/officeDocument/2006/relationships/diagramQuickStyle" Target="diagrams/quickStyle4.xml"/><Relationship Id="rId104" Type="http://schemas.microsoft.com/office/2007/relationships/diagramDrawing" Target="diagrams/drawing5.xml"/><Relationship Id="rId120" Type="http://schemas.openxmlformats.org/officeDocument/2006/relationships/image" Target="media/image57.jpg"/><Relationship Id="rId125" Type="http://schemas.openxmlformats.org/officeDocument/2006/relationships/image" Target="media/image62.png"/><Relationship Id="rId141" Type="http://schemas.openxmlformats.org/officeDocument/2006/relationships/image" Target="media/image77.png"/><Relationship Id="rId146" Type="http://schemas.openxmlformats.org/officeDocument/2006/relationships/chart" Target="charts/chart9.xml"/><Relationship Id="rId167" Type="http://schemas.openxmlformats.org/officeDocument/2006/relationships/image" Target="media/image101.png"/><Relationship Id="rId188" Type="http://schemas.openxmlformats.org/officeDocument/2006/relationships/diagramColors" Target="diagrams/colors9.xml"/><Relationship Id="rId7" Type="http://schemas.openxmlformats.org/officeDocument/2006/relationships/footnotes" Target="footnotes.xml"/><Relationship Id="rId71" Type="http://schemas.openxmlformats.org/officeDocument/2006/relationships/image" Target="media/image27.png"/><Relationship Id="rId92" Type="http://schemas.openxmlformats.org/officeDocument/2006/relationships/diagramQuickStyle" Target="diagrams/quickStyle3.xml"/><Relationship Id="rId162" Type="http://schemas.openxmlformats.org/officeDocument/2006/relationships/image" Target="media/image96.png"/><Relationship Id="rId183" Type="http://schemas.openxmlformats.org/officeDocument/2006/relationships/diagramColors" Target="diagrams/colors8.xml"/><Relationship Id="rId213" Type="http://schemas.openxmlformats.org/officeDocument/2006/relationships/header" Target="header1.xml"/><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6.jpeg"/><Relationship Id="rId40" Type="http://schemas.openxmlformats.org/officeDocument/2006/relationships/hyperlink" Target="http://windows.microsoft.com/de-CH/windows/home" TargetMode="External"/><Relationship Id="rId45" Type="http://schemas.openxmlformats.org/officeDocument/2006/relationships/hyperlink" Target="http://www.microsoft.com/visualstudio/11/de-de" TargetMode="External"/><Relationship Id="rId66" Type="http://schemas.openxmlformats.org/officeDocument/2006/relationships/diagramLayout" Target="diagrams/layout2.xml"/><Relationship Id="rId87" Type="http://schemas.openxmlformats.org/officeDocument/2006/relationships/image" Target="media/image43.png"/><Relationship Id="rId110" Type="http://schemas.openxmlformats.org/officeDocument/2006/relationships/image" Target="media/image47.png"/><Relationship Id="rId115" Type="http://schemas.openxmlformats.org/officeDocument/2006/relationships/image" Target="media/image52.png"/><Relationship Id="rId131" Type="http://schemas.openxmlformats.org/officeDocument/2006/relationships/image" Target="media/image67.png"/><Relationship Id="rId136" Type="http://schemas.openxmlformats.org/officeDocument/2006/relationships/image" Target="media/image72.jpeg"/><Relationship Id="rId157" Type="http://schemas.openxmlformats.org/officeDocument/2006/relationships/image" Target="media/image91.png"/><Relationship Id="rId178" Type="http://schemas.openxmlformats.org/officeDocument/2006/relationships/image" Target="media/image112.png"/><Relationship Id="rId61" Type="http://schemas.openxmlformats.org/officeDocument/2006/relationships/diagramLayout" Target="diagrams/layout1.xml"/><Relationship Id="rId82" Type="http://schemas.openxmlformats.org/officeDocument/2006/relationships/image" Target="media/image38.jpg"/><Relationship Id="rId152" Type="http://schemas.openxmlformats.org/officeDocument/2006/relationships/image" Target="media/image87.png"/><Relationship Id="rId173" Type="http://schemas.openxmlformats.org/officeDocument/2006/relationships/image" Target="media/image107.png"/><Relationship Id="rId194" Type="http://schemas.openxmlformats.org/officeDocument/2006/relationships/chart" Target="charts/chart14.xml"/><Relationship Id="rId199" Type="http://schemas.openxmlformats.org/officeDocument/2006/relationships/hyperlink" Target="http://eprints3.hsr.ch/220/" TargetMode="External"/><Relationship Id="rId203" Type="http://schemas.openxmlformats.org/officeDocument/2006/relationships/hyperlink" Target="http://msdn.microsoft.com/en-US/library/aa480220.aspx" TargetMode="External"/><Relationship Id="rId208" Type="http://schemas.openxmlformats.org/officeDocument/2006/relationships/hyperlink" Target="http://go.microsoft.com/fwlink/?LinkID=247735" TargetMode="Externa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chart" Target="charts/chart3.xml"/><Relationship Id="rId35" Type="http://schemas.openxmlformats.org/officeDocument/2006/relationships/chart" Target="charts/chart7.xml"/><Relationship Id="rId56" Type="http://schemas.openxmlformats.org/officeDocument/2006/relationships/hyperlink" Target="http://redmine.org" TargetMode="External"/><Relationship Id="rId77" Type="http://schemas.openxmlformats.org/officeDocument/2006/relationships/image" Target="media/image33.jpeg"/><Relationship Id="rId100" Type="http://schemas.openxmlformats.org/officeDocument/2006/relationships/diagramData" Target="diagrams/data5.xml"/><Relationship Id="rId105" Type="http://schemas.openxmlformats.org/officeDocument/2006/relationships/diagramData" Target="diagrams/data6.xml"/><Relationship Id="rId126" Type="http://schemas.openxmlformats.org/officeDocument/2006/relationships/diagramData" Target="diagrams/data7.xml"/><Relationship Id="rId147" Type="http://schemas.openxmlformats.org/officeDocument/2006/relationships/image" Target="media/image82.jpg"/><Relationship Id="rId168" Type="http://schemas.openxmlformats.org/officeDocument/2006/relationships/image" Target="media/image102.png"/><Relationship Id="rId8" Type="http://schemas.openxmlformats.org/officeDocument/2006/relationships/endnotes" Target="endnotes.xml"/><Relationship Id="rId51" Type="http://schemas.openxmlformats.org/officeDocument/2006/relationships/hyperlink" Target="http://www.ndepend.com/NDependDownload.aspx" TargetMode="External"/><Relationship Id="rId72" Type="http://schemas.openxmlformats.org/officeDocument/2006/relationships/image" Target="media/image28.png"/><Relationship Id="rId93" Type="http://schemas.openxmlformats.org/officeDocument/2006/relationships/diagramColors" Target="diagrams/colors3.xml"/><Relationship Id="rId98" Type="http://schemas.openxmlformats.org/officeDocument/2006/relationships/diagramColors" Target="diagrams/colors4.xml"/><Relationship Id="rId121" Type="http://schemas.openxmlformats.org/officeDocument/2006/relationships/image" Target="media/image58.png"/><Relationship Id="rId142" Type="http://schemas.openxmlformats.org/officeDocument/2006/relationships/image" Target="media/image78.png"/><Relationship Id="rId163" Type="http://schemas.openxmlformats.org/officeDocument/2006/relationships/image" Target="media/image97.png"/><Relationship Id="rId184" Type="http://schemas.microsoft.com/office/2007/relationships/diagramDrawing" Target="diagrams/drawing8.xml"/><Relationship Id="rId189" Type="http://schemas.microsoft.com/office/2007/relationships/diagramDrawing" Target="diagrams/drawing9.xml"/><Relationship Id="rId3" Type="http://schemas.openxmlformats.org/officeDocument/2006/relationships/styles" Target="styles.xml"/><Relationship Id="rId214" Type="http://schemas.openxmlformats.org/officeDocument/2006/relationships/footer" Target="footer1.xml"/><Relationship Id="rId25" Type="http://schemas.openxmlformats.org/officeDocument/2006/relationships/image" Target="media/image17.jpeg"/><Relationship Id="rId46" Type="http://schemas.openxmlformats.org/officeDocument/2006/relationships/hyperlink" Target="http://www.jetbrains.com" TargetMode="External"/><Relationship Id="rId67" Type="http://schemas.openxmlformats.org/officeDocument/2006/relationships/diagramQuickStyle" Target="diagrams/quickStyle2.xml"/><Relationship Id="rId116" Type="http://schemas.openxmlformats.org/officeDocument/2006/relationships/image" Target="media/image53.png"/><Relationship Id="rId137" Type="http://schemas.openxmlformats.org/officeDocument/2006/relationships/image" Target="media/image73.png"/><Relationship Id="rId158" Type="http://schemas.openxmlformats.org/officeDocument/2006/relationships/image" Target="media/image92.png"/><Relationship Id="rId20" Type="http://schemas.openxmlformats.org/officeDocument/2006/relationships/image" Target="media/image12.png"/><Relationship Id="rId41" Type="http://schemas.openxmlformats.org/officeDocument/2006/relationships/hyperlink" Target="http://tortoisesvn.net/" TargetMode="External"/><Relationship Id="rId62" Type="http://schemas.openxmlformats.org/officeDocument/2006/relationships/diagramQuickStyle" Target="diagrams/quickStyle1.xml"/><Relationship Id="rId83" Type="http://schemas.openxmlformats.org/officeDocument/2006/relationships/image" Target="media/image39.jpg"/><Relationship Id="rId88" Type="http://schemas.openxmlformats.org/officeDocument/2006/relationships/image" Target="media/image44.png"/><Relationship Id="rId111" Type="http://schemas.openxmlformats.org/officeDocument/2006/relationships/image" Target="media/image48.png"/><Relationship Id="rId132" Type="http://schemas.openxmlformats.org/officeDocument/2006/relationships/image" Target="media/image68.jpeg"/><Relationship Id="rId153" Type="http://schemas.openxmlformats.org/officeDocument/2006/relationships/chart" Target="charts/chart10.xml"/><Relationship Id="rId174" Type="http://schemas.openxmlformats.org/officeDocument/2006/relationships/image" Target="media/image108.png"/><Relationship Id="rId179" Type="http://schemas.openxmlformats.org/officeDocument/2006/relationships/image" Target="media/image113.png"/><Relationship Id="rId195" Type="http://schemas.openxmlformats.org/officeDocument/2006/relationships/chart" Target="charts/chart15.xml"/><Relationship Id="rId209" Type="http://schemas.openxmlformats.org/officeDocument/2006/relationships/hyperlink" Target="http://msdn.microsoft.com/en-us/library/ms741870" TargetMode="External"/><Relationship Id="rId190" Type="http://schemas.openxmlformats.org/officeDocument/2006/relationships/image" Target="media/image114.png"/><Relationship Id="rId204" Type="http://schemas.openxmlformats.org/officeDocument/2006/relationships/hyperlink" Target="http://msdn.microsoft.com/en-us/magazine/dd419663.aspx" TargetMode="External"/><Relationship Id="rId15" Type="http://schemas.openxmlformats.org/officeDocument/2006/relationships/image" Target="media/image7.jpeg"/><Relationship Id="rId36" Type="http://schemas.openxmlformats.org/officeDocument/2006/relationships/chart" Target="charts/chart8.xml"/><Relationship Id="rId57" Type="http://schemas.openxmlformats.org/officeDocument/2006/relationships/hyperlink" Target="http://www.matrox.com/graphics/de/products/multi_display_software/powerdesk/" TargetMode="External"/><Relationship Id="rId106" Type="http://schemas.openxmlformats.org/officeDocument/2006/relationships/diagramLayout" Target="diagrams/layout6.xml"/><Relationship Id="rId127" Type="http://schemas.openxmlformats.org/officeDocument/2006/relationships/diagramLayout" Target="diagrams/layout7.xml"/><Relationship Id="rId10" Type="http://schemas.openxmlformats.org/officeDocument/2006/relationships/image" Target="media/image2.jpeg"/><Relationship Id="rId31" Type="http://schemas.openxmlformats.org/officeDocument/2006/relationships/chart" Target="charts/chart4.xml"/><Relationship Id="rId52" Type="http://schemas.openxmlformats.org/officeDocument/2006/relationships/hyperlink" Target="http://www.adobe.com/de/products/photoshop.html" TargetMode="External"/><Relationship Id="rId73" Type="http://schemas.openxmlformats.org/officeDocument/2006/relationships/image" Target="media/image29.jpg"/><Relationship Id="rId78" Type="http://schemas.openxmlformats.org/officeDocument/2006/relationships/image" Target="media/image34.png"/><Relationship Id="rId94" Type="http://schemas.microsoft.com/office/2007/relationships/diagramDrawing" Target="diagrams/drawing3.xml"/><Relationship Id="rId99" Type="http://schemas.microsoft.com/office/2007/relationships/diagramDrawing" Target="diagrams/drawing4.xml"/><Relationship Id="rId101" Type="http://schemas.openxmlformats.org/officeDocument/2006/relationships/diagramLayout" Target="diagrams/layout5.xml"/><Relationship Id="rId122" Type="http://schemas.openxmlformats.org/officeDocument/2006/relationships/image" Target="media/image59.png"/><Relationship Id="rId143" Type="http://schemas.openxmlformats.org/officeDocument/2006/relationships/image" Target="media/image79.png"/><Relationship Id="rId148" Type="http://schemas.openxmlformats.org/officeDocument/2006/relationships/image" Target="media/image83.jpeg"/><Relationship Id="rId164" Type="http://schemas.openxmlformats.org/officeDocument/2006/relationships/image" Target="media/image98.png"/><Relationship Id="rId169" Type="http://schemas.openxmlformats.org/officeDocument/2006/relationships/image" Target="media/image103.png"/><Relationship Id="rId185" Type="http://schemas.openxmlformats.org/officeDocument/2006/relationships/diagramData" Target="diagrams/data9.xml"/><Relationship Id="rId4" Type="http://schemas.microsoft.com/office/2007/relationships/stylesWithEffects" Target="stylesWithEffects.xml"/><Relationship Id="rId9" Type="http://schemas.openxmlformats.org/officeDocument/2006/relationships/image" Target="media/image1.jpeg"/><Relationship Id="rId180" Type="http://schemas.openxmlformats.org/officeDocument/2006/relationships/diagramData" Target="diagrams/data8.xml"/><Relationship Id="rId210" Type="http://schemas.openxmlformats.org/officeDocument/2006/relationships/hyperlink" Target="http://dl.acm.org/citation.cfm?id=1357255" TargetMode="External"/><Relationship Id="rId215" Type="http://schemas.openxmlformats.org/officeDocument/2006/relationships/fontTable" Target="fontTable.xml"/><Relationship Id="rId26" Type="http://schemas.openxmlformats.org/officeDocument/2006/relationships/image" Target="media/image18.jpeg"/><Relationship Id="rId47" Type="http://schemas.openxmlformats.org/officeDocument/2006/relationships/hyperlink" Target="http://www.jetbrains.com" TargetMode="External"/><Relationship Id="rId68" Type="http://schemas.openxmlformats.org/officeDocument/2006/relationships/diagramColors" Target="diagrams/colors2.xml"/><Relationship Id="rId89" Type="http://schemas.openxmlformats.org/officeDocument/2006/relationships/image" Target="media/image45.png"/><Relationship Id="rId112" Type="http://schemas.openxmlformats.org/officeDocument/2006/relationships/image" Target="media/image49.png"/><Relationship Id="rId133" Type="http://schemas.openxmlformats.org/officeDocument/2006/relationships/image" Target="media/image69.jpeg"/><Relationship Id="rId154" Type="http://schemas.openxmlformats.org/officeDocument/2006/relationships/image" Target="media/image88.png"/><Relationship Id="rId175" Type="http://schemas.openxmlformats.org/officeDocument/2006/relationships/image" Target="media/image109.png"/><Relationship Id="rId196" Type="http://schemas.openxmlformats.org/officeDocument/2006/relationships/chart" Target="charts/chart16.xml"/><Relationship Id="rId200" Type="http://schemas.openxmlformats.org/officeDocument/2006/relationships/hyperlink" Target="http://dl.acm.org/citation.cfm?id=1095054" TargetMode="External"/><Relationship Id="rId16" Type="http://schemas.openxmlformats.org/officeDocument/2006/relationships/image" Target="media/image8.jpeg"/></Relationships>
</file>

<file path=word/_rels/footnotes.xml.rels><?xml version="1.0" encoding="UTF-8" standalone="yes"?>
<Relationships xmlns="http://schemas.openxmlformats.org/package/2006/relationships"><Relationship Id="rId13" Type="http://schemas.openxmlformats.org/officeDocument/2006/relationships/hyperlink" Target="http://www.showcase-nec.com/index.php/showcase2012/zones/ret/" TargetMode="External"/><Relationship Id="rId18" Type="http://schemas.openxmlformats.org/officeDocument/2006/relationships/hyperlink" Target="http://www.konami.jp/bemani/ddr/jp/" TargetMode="External"/><Relationship Id="rId26" Type="http://schemas.openxmlformats.org/officeDocument/2006/relationships/hyperlink" Target="http://www.hsr.ch/" TargetMode="External"/><Relationship Id="rId39" Type="http://schemas.openxmlformats.org/officeDocument/2006/relationships/hyperlink" Target="http://mef.codeplex.com/" TargetMode="External"/><Relationship Id="rId21" Type="http://schemas.openxmlformats.org/officeDocument/2006/relationships/hyperlink" Target="http://tronicstudio.com/" TargetMode="External"/><Relationship Id="rId34" Type="http://schemas.openxmlformats.org/officeDocument/2006/relationships/hyperlink" Target="http://openkinect.org/wiki/Main_Page" TargetMode="External"/><Relationship Id="rId42" Type="http://schemas.openxmlformats.org/officeDocument/2006/relationships/hyperlink" Target="http://eprints3.hsr.ch/220/" TargetMode="External"/><Relationship Id="rId47" Type="http://schemas.openxmlformats.org/officeDocument/2006/relationships/hyperlink" Target="http://shfb.codeplex.com/" TargetMode="External"/><Relationship Id="rId50" Type="http://schemas.openxmlformats.org/officeDocument/2006/relationships/hyperlink" Target="http://www.hsr.ch/typo3/index.php" TargetMode="External"/><Relationship Id="rId55" Type="http://schemas.openxmlformats.org/officeDocument/2006/relationships/hyperlink" Target="http://www.i-audiopoint.com" TargetMode="External"/><Relationship Id="rId7" Type="http://schemas.openxmlformats.org/officeDocument/2006/relationships/hyperlink" Target="http://www.youtube.com/watch?v=CLD1wVbcD8w&amp;feature=related" TargetMode="External"/><Relationship Id="rId12" Type="http://schemas.openxmlformats.org/officeDocument/2006/relationships/hyperlink" Target="http://www.youtube.com/watch?v=Yk6PLmUY3tw&amp;feature=related" TargetMode="External"/><Relationship Id="rId17" Type="http://schemas.openxmlformats.org/officeDocument/2006/relationships/hyperlink" Target="http://en.wikipedia.org/wiki/Dance_Dance_Revolution" TargetMode="External"/><Relationship Id="rId25" Type="http://schemas.openxmlformats.org/officeDocument/2006/relationships/hyperlink" Target="https://www.windowsazure.com/" TargetMode="External"/><Relationship Id="rId33" Type="http://schemas.openxmlformats.org/officeDocument/2006/relationships/hyperlink" Target="http://www.primesense.com/" TargetMode="External"/><Relationship Id="rId38" Type="http://schemas.openxmlformats.org/officeDocument/2006/relationships/hyperlink" Target="http://unity.codeplex.com/" TargetMode="External"/><Relationship Id="rId46" Type="http://schemas.openxmlformats.org/officeDocument/2006/relationships/hyperlink" Target="http://www.videolan.org/vlc/" TargetMode="External"/><Relationship Id="rId2" Type="http://schemas.openxmlformats.org/officeDocument/2006/relationships/hyperlink" Target="http://eprints.hsr.ch/" TargetMode="External"/><Relationship Id="rId16" Type="http://schemas.openxmlformats.org/officeDocument/2006/relationships/hyperlink" Target="http://pewa.panasonic.com/components/built-in-sensors/3d-image-sensors/d-imager/" TargetMode="External"/><Relationship Id="rId20" Type="http://schemas.openxmlformats.org/officeDocument/2006/relationships/hyperlink" Target="http://www.yahoo.com/" TargetMode="External"/><Relationship Id="rId29" Type="http://schemas.openxmlformats.org/officeDocument/2006/relationships/hyperlink" Target="http://www.microsoft.com/en-us/kinectforwindows/develop/learn.aspx" TargetMode="External"/><Relationship Id="rId41" Type="http://schemas.openxmlformats.org/officeDocument/2006/relationships/hyperlink" Target="http://msdn.microsoft.com/en-us/library/ms753391.aspx" TargetMode="External"/><Relationship Id="rId54" Type="http://schemas.openxmlformats.org/officeDocument/2006/relationships/hyperlink" Target="http://prezi.com/" TargetMode="External"/><Relationship Id="rId1" Type="http://schemas.openxmlformats.org/officeDocument/2006/relationships/hyperlink" Target="https://redmine.elmermx.ch/" TargetMode="External"/><Relationship Id="rId6" Type="http://schemas.openxmlformats.org/officeDocument/2006/relationships/hyperlink" Target="http://www.youtube.com/watch?v=wT2zyT5eJIU&amp;feature=related" TargetMode="External"/><Relationship Id="rId11" Type="http://schemas.openxmlformats.org/officeDocument/2006/relationships/hyperlink" Target="http://www.youtube.com/watch?v=KBHgRcMPaYI&amp;feature=related" TargetMode="External"/><Relationship Id="rId24" Type="http://schemas.openxmlformats.org/officeDocument/2006/relationships/hyperlink" Target="http://www.imaginecup.com" TargetMode="External"/><Relationship Id="rId32" Type="http://schemas.openxmlformats.org/officeDocument/2006/relationships/hyperlink" Target="http://www.primesense.com/Nite/" TargetMode="External"/><Relationship Id="rId37" Type="http://schemas.openxmlformats.org/officeDocument/2006/relationships/hyperlink" Target="http://www.imagemagick.org" TargetMode="External"/><Relationship Id="rId40" Type="http://schemas.openxmlformats.org/officeDocument/2006/relationships/hyperlink" Target="http://mef.codeplex.com/documentation" TargetMode="External"/><Relationship Id="rId45" Type="http://schemas.openxmlformats.org/officeDocument/2006/relationships/hyperlink" Target="http://epicgames.com/technology/" TargetMode="External"/><Relationship Id="rId53" Type="http://schemas.openxmlformats.org/officeDocument/2006/relationships/hyperlink" Target="http://www.datapath.co.uk/products/multi-display-products/datapath-x4" TargetMode="External"/><Relationship Id="rId5" Type="http://schemas.openxmlformats.org/officeDocument/2006/relationships/hyperlink" Target="http://www.youtube.com/watch?v=xFgvNMN2DiQ&amp;feature=related" TargetMode="External"/><Relationship Id="rId15" Type="http://schemas.openxmlformats.org/officeDocument/2006/relationships/hyperlink" Target="http://www.leapmotion.com/" TargetMode="External"/><Relationship Id="rId23" Type="http://schemas.openxmlformats.org/officeDocument/2006/relationships/hyperlink" Target="http://www.microsoft.com/en-us/kinectforwindows/develop/developer-downloads.aspx" TargetMode="External"/><Relationship Id="rId28" Type="http://schemas.openxmlformats.org/officeDocument/2006/relationships/hyperlink" Target="http://www.youtube.com/watch?v=CLD1wVbcD8w&amp;feature=related" TargetMode="External"/><Relationship Id="rId36" Type="http://schemas.openxmlformats.org/officeDocument/2006/relationships/hyperlink" Target="http://www.cs.dartmouth.edu/~cs104/BodyPartRecognition.pdf" TargetMode="External"/><Relationship Id="rId49" Type="http://schemas.openxmlformats.org/officeDocument/2006/relationships/hyperlink" Target="http://www.nagios.org/" TargetMode="External"/><Relationship Id="rId10" Type="http://schemas.openxmlformats.org/officeDocument/2006/relationships/hyperlink" Target="http://www.youtube.com/watch?v=lmSoV2Mb8gE&amp;feature=related" TargetMode="External"/><Relationship Id="rId19" Type="http://schemas.openxmlformats.org/officeDocument/2006/relationships/hyperlink" Target="http://www.konami-dmstar.com/danceevolution/" TargetMode="External"/><Relationship Id="rId31" Type="http://schemas.openxmlformats.org/officeDocument/2006/relationships/hyperlink" Target="http://openni.org/" TargetMode="External"/><Relationship Id="rId44" Type="http://schemas.openxmlformats.org/officeDocument/2006/relationships/hyperlink" Target="http://unigine.com/products/sanctuary/" TargetMode="External"/><Relationship Id="rId52" Type="http://schemas.openxmlformats.org/officeDocument/2006/relationships/hyperlink" Target="http://typo3.org/extensions/repository/" TargetMode="External"/><Relationship Id="rId4" Type="http://schemas.openxmlformats.org/officeDocument/2006/relationships/hyperlink" Target="http://www.youtube.com/watch?v=La2xIJ-SzwQ&amp;feature=related" TargetMode="External"/><Relationship Id="rId9" Type="http://schemas.openxmlformats.org/officeDocument/2006/relationships/hyperlink" Target="http://www.youtube.com/watch?v=y0TSw15aYyk" TargetMode="External"/><Relationship Id="rId14" Type="http://schemas.openxmlformats.org/officeDocument/2006/relationships/hyperlink" Target="http://www.microsoft.com/surface/en/us/default.aspx" TargetMode="External"/><Relationship Id="rId22" Type="http://schemas.openxmlformats.org/officeDocument/2006/relationships/hyperlink" Target="http://www.youtube.com/watch?v=VnL03JyLVcA" TargetMode="External"/><Relationship Id="rId27" Type="http://schemas.openxmlformats.org/officeDocument/2006/relationships/hyperlink" Target="http://hochschule-rapperswil.sv-group.ch/de.html" TargetMode="External"/><Relationship Id="rId30" Type="http://schemas.openxmlformats.org/officeDocument/2006/relationships/hyperlink" Target="http://www.microsoft.com/en-us/kinectforwindows/" TargetMode="External"/><Relationship Id="rId35" Type="http://schemas.openxmlformats.org/officeDocument/2006/relationships/hyperlink" Target="https://github.com/OpenKinect/libfreenect" TargetMode="External"/><Relationship Id="rId43" Type="http://schemas.openxmlformats.org/officeDocument/2006/relationships/hyperlink" Target="http://hacks.mozilla.org/2010/09/hardware-acceleration/" TargetMode="External"/><Relationship Id="rId48" Type="http://schemas.openxmlformats.org/officeDocument/2006/relationships/hyperlink" Target="http://msdn.microsoft.com/en-us/vstudio/ff637362.aspx" TargetMode="External"/><Relationship Id="rId56" Type="http://schemas.openxmlformats.org/officeDocument/2006/relationships/hyperlink" Target="http://www.audionovum.ch" TargetMode="External"/><Relationship Id="rId8" Type="http://schemas.openxmlformats.org/officeDocument/2006/relationships/hyperlink" Target="http://www.youtube.com/watch?v=4F3rnV3-6VM&amp;feature=related" TargetMode="External"/><Relationship Id="rId51" Type="http://schemas.openxmlformats.org/officeDocument/2006/relationships/hyperlink" Target="http://typo3.org" TargetMode="External"/><Relationship Id="rId3" Type="http://schemas.openxmlformats.org/officeDocument/2006/relationships/hyperlink" Target="http://www.xbox.com/de-DE/kinect"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D:\videowall_svn.elmermx.ch\doc\templates\hauptdokument.dotx" TargetMode="External"/></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Worksheet1.xlsx"/></Relationships>
</file>

<file path=word/charts/_rels/chart10.xml.rels><?xml version="1.0" encoding="UTF-8" standalone="yes"?>
<Relationships xmlns="http://schemas.openxmlformats.org/package/2006/relationships"><Relationship Id="rId1" Type="http://schemas.openxmlformats.org/officeDocument/2006/relationships/oleObject" Target="file:///C:\_svn\videowall_svn.elmermx.ch\doc\Bericht\05_Technischer%20Bericht\07_Realisierung%20und%20test\StabilityTests\24hTest.xlsx" TargetMode="External"/></Relationships>
</file>

<file path=word/charts/_rels/chart11.xml.rels><?xml version="1.0" encoding="UTF-8" standalone="yes"?>
<Relationships xmlns="http://schemas.openxmlformats.org/package/2006/relationships"><Relationship Id="rId1" Type="http://schemas.openxmlformats.org/officeDocument/2006/relationships/package" Target="../embeddings/Microsoft_Excel_Worksheet10.xlsx"/></Relationships>
</file>

<file path=word/charts/_rels/chart12.xml.rels><?xml version="1.0" encoding="UTF-8" standalone="yes"?>
<Relationships xmlns="http://schemas.openxmlformats.org/package/2006/relationships"><Relationship Id="rId1" Type="http://schemas.openxmlformats.org/officeDocument/2006/relationships/package" Target="../embeddings/Microsoft_Excel_Worksheet11.xlsx"/></Relationships>
</file>

<file path=word/charts/_rels/chart13.xml.rels><?xml version="1.0" encoding="UTF-8" standalone="yes"?>
<Relationships xmlns="http://schemas.openxmlformats.org/package/2006/relationships"><Relationship Id="rId1" Type="http://schemas.openxmlformats.org/officeDocument/2006/relationships/package" Target="../embeddings/Microsoft_Excel_Worksheet12.xlsx"/></Relationships>
</file>

<file path=word/charts/_rels/chart14.xml.rels><?xml version="1.0" encoding="UTF-8" standalone="yes"?>
<Relationships xmlns="http://schemas.openxmlformats.org/package/2006/relationships"><Relationship Id="rId1" Type="http://schemas.openxmlformats.org/officeDocument/2006/relationships/package" Target="../embeddings/Microsoft_Excel_Worksheet13.xlsx"/></Relationships>
</file>

<file path=word/charts/_rels/chart15.xml.rels><?xml version="1.0" encoding="UTF-8" standalone="yes"?>
<Relationships xmlns="http://schemas.openxmlformats.org/package/2006/relationships"><Relationship Id="rId1" Type="http://schemas.openxmlformats.org/officeDocument/2006/relationships/package" Target="../embeddings/Microsoft_Excel_Worksheet14.xlsx"/></Relationships>
</file>

<file path=word/charts/_rels/chart16.xml.rels><?xml version="1.0" encoding="UTF-8" standalone="yes"?>
<Relationships xmlns="http://schemas.openxmlformats.org/package/2006/relationships"><Relationship Id="rId1" Type="http://schemas.openxmlformats.org/officeDocument/2006/relationships/package" Target="../embeddings/Microsoft_Excel_Worksheet15.xlsx"/></Relationships>
</file>

<file path=word/charts/_rels/chart2.xml.rels><?xml version="1.0" encoding="UTF-8" standalone="yes"?>
<Relationships xmlns="http://schemas.openxmlformats.org/package/2006/relationships"><Relationship Id="rId1" Type="http://schemas.openxmlformats.org/officeDocument/2006/relationships/package" Target="../embeddings/Microsoft_Excel_Worksheet2.xlsx"/></Relationships>
</file>

<file path=word/charts/_rels/chart3.xml.rels><?xml version="1.0" encoding="UTF-8" standalone="yes"?>
<Relationships xmlns="http://schemas.openxmlformats.org/package/2006/relationships"><Relationship Id="rId1" Type="http://schemas.openxmlformats.org/officeDocument/2006/relationships/package" Target="../embeddings/Microsoft_Excel_Worksheet3.xlsx"/></Relationships>
</file>

<file path=word/charts/_rels/chart4.xml.rels><?xml version="1.0" encoding="UTF-8" standalone="yes"?>
<Relationships xmlns="http://schemas.openxmlformats.org/package/2006/relationships"><Relationship Id="rId1" Type="http://schemas.openxmlformats.org/officeDocument/2006/relationships/package" Target="../embeddings/Microsoft_Excel_Worksheet4.xlsx"/></Relationships>
</file>

<file path=word/charts/_rels/chart5.xml.rels><?xml version="1.0" encoding="UTF-8" standalone="yes"?>
<Relationships xmlns="http://schemas.openxmlformats.org/package/2006/relationships"><Relationship Id="rId1" Type="http://schemas.openxmlformats.org/officeDocument/2006/relationships/package" Target="../embeddings/Microsoft_Excel_Worksheet5.xlsx"/></Relationships>
</file>

<file path=word/charts/_rels/chart6.xml.rels><?xml version="1.0" encoding="UTF-8" standalone="yes"?>
<Relationships xmlns="http://schemas.openxmlformats.org/package/2006/relationships"><Relationship Id="rId1" Type="http://schemas.openxmlformats.org/officeDocument/2006/relationships/package" Target="../embeddings/Microsoft_Excel_Worksheet6.xlsx"/></Relationships>
</file>

<file path=word/charts/_rels/chart7.xml.rels><?xml version="1.0" encoding="UTF-8" standalone="yes"?>
<Relationships xmlns="http://schemas.openxmlformats.org/package/2006/relationships"><Relationship Id="rId1" Type="http://schemas.openxmlformats.org/officeDocument/2006/relationships/package" Target="../embeddings/Microsoft_Excel_Worksheet7.xlsx"/></Relationships>
</file>

<file path=word/charts/_rels/chart8.xml.rels><?xml version="1.0" encoding="UTF-8" standalone="yes"?>
<Relationships xmlns="http://schemas.openxmlformats.org/package/2006/relationships"><Relationship Id="rId2" Type="http://schemas.openxmlformats.org/officeDocument/2006/relationships/chartUserShapes" Target="../drawings/drawing1.xml"/><Relationship Id="rId1" Type="http://schemas.openxmlformats.org/officeDocument/2006/relationships/package" Target="../embeddings/Microsoft_Excel_Worksheet8.xlsx"/></Relationships>
</file>

<file path=word/charts/_rels/chart9.xml.rels><?xml version="1.0" encoding="UTF-8" standalone="yes"?>
<Relationships xmlns="http://schemas.openxmlformats.org/package/2006/relationships"><Relationship Id="rId1" Type="http://schemas.openxmlformats.org/officeDocument/2006/relationships/package" Target="../embeddings/Microsoft_Excel_Worksheet9.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de-CH"/>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t>Anzahl Personen über</a:t>
            </a:r>
            <a:r>
              <a:rPr lang="en-US" baseline="0"/>
              <a:t> die Zeit</a:t>
            </a:r>
            <a:endParaRPr lang="en-US"/>
          </a:p>
        </c:rich>
      </c:tx>
      <c:overlay val="0"/>
    </c:title>
    <c:autoTitleDeleted val="0"/>
    <c:plotArea>
      <c:layout/>
      <c:lineChart>
        <c:grouping val="standard"/>
        <c:varyColors val="0"/>
        <c:ser>
          <c:idx val="0"/>
          <c:order val="0"/>
          <c:tx>
            <c:strRef>
              <c:f>Sheet1!$B$1</c:f>
              <c:strCache>
                <c:ptCount val="1"/>
                <c:pt idx="0">
                  <c:v>Anzahl Personen</c:v>
                </c:pt>
              </c:strCache>
            </c:strRef>
          </c:tx>
          <c:marker>
            <c:symbol val="none"/>
          </c:marker>
          <c:cat>
            <c:strRef>
              <c:f>Sheet1!$A$2:$A$46</c:f>
              <c:strCache>
                <c:ptCount val="45"/>
                <c:pt idx="0">
                  <c:v>09.25</c:v>
                </c:pt>
                <c:pt idx="1">
                  <c:v>09.30</c:v>
                </c:pt>
                <c:pt idx="2">
                  <c:v>09.35</c:v>
                </c:pt>
                <c:pt idx="3">
                  <c:v>09.40</c:v>
                </c:pt>
                <c:pt idx="4">
                  <c:v>09.45</c:v>
                </c:pt>
                <c:pt idx="5">
                  <c:v>09.50</c:v>
                </c:pt>
                <c:pt idx="6">
                  <c:v>09.55</c:v>
                </c:pt>
                <c:pt idx="7">
                  <c:v>10.00</c:v>
                </c:pt>
                <c:pt idx="8">
                  <c:v>10.05</c:v>
                </c:pt>
                <c:pt idx="9">
                  <c:v>10.10</c:v>
                </c:pt>
                <c:pt idx="10">
                  <c:v>10.15</c:v>
                </c:pt>
                <c:pt idx="11">
                  <c:v>10.20</c:v>
                </c:pt>
                <c:pt idx="12">
                  <c:v>10.25</c:v>
                </c:pt>
                <c:pt idx="13">
                  <c:v>10.30</c:v>
                </c:pt>
                <c:pt idx="14">
                  <c:v>10.35</c:v>
                </c:pt>
                <c:pt idx="15">
                  <c:v>10.40</c:v>
                </c:pt>
                <c:pt idx="16">
                  <c:v>10.45</c:v>
                </c:pt>
                <c:pt idx="17">
                  <c:v>10.50</c:v>
                </c:pt>
                <c:pt idx="18">
                  <c:v>10.55</c:v>
                </c:pt>
                <c:pt idx="19">
                  <c:v>11.00</c:v>
                </c:pt>
                <c:pt idx="20">
                  <c:v>11.05</c:v>
                </c:pt>
                <c:pt idx="21">
                  <c:v>11.10</c:v>
                </c:pt>
                <c:pt idx="22">
                  <c:v>11.15</c:v>
                </c:pt>
                <c:pt idx="23">
                  <c:v>11.20</c:v>
                </c:pt>
                <c:pt idx="24">
                  <c:v>11.25</c:v>
                </c:pt>
                <c:pt idx="25">
                  <c:v>11.30</c:v>
                </c:pt>
                <c:pt idx="26">
                  <c:v>11.35</c:v>
                </c:pt>
                <c:pt idx="27">
                  <c:v>11.40</c:v>
                </c:pt>
                <c:pt idx="28">
                  <c:v>11.45</c:v>
                </c:pt>
                <c:pt idx="29">
                  <c:v>11.50</c:v>
                </c:pt>
                <c:pt idx="30">
                  <c:v>11.55</c:v>
                </c:pt>
                <c:pt idx="31">
                  <c:v>12.00</c:v>
                </c:pt>
                <c:pt idx="32">
                  <c:v>12.05</c:v>
                </c:pt>
                <c:pt idx="33">
                  <c:v>12.10</c:v>
                </c:pt>
                <c:pt idx="34">
                  <c:v>12.15</c:v>
                </c:pt>
                <c:pt idx="35">
                  <c:v>12.20</c:v>
                </c:pt>
                <c:pt idx="36">
                  <c:v>12.25</c:v>
                </c:pt>
                <c:pt idx="37">
                  <c:v>12.30</c:v>
                </c:pt>
                <c:pt idx="38">
                  <c:v>12.35</c:v>
                </c:pt>
                <c:pt idx="39">
                  <c:v>12.40</c:v>
                </c:pt>
                <c:pt idx="40">
                  <c:v>12.45</c:v>
                </c:pt>
                <c:pt idx="41">
                  <c:v>12.50</c:v>
                </c:pt>
                <c:pt idx="42">
                  <c:v>12.55</c:v>
                </c:pt>
                <c:pt idx="43">
                  <c:v>13.00</c:v>
                </c:pt>
                <c:pt idx="44">
                  <c:v>13.05</c:v>
                </c:pt>
              </c:strCache>
            </c:strRef>
          </c:cat>
          <c:val>
            <c:numRef>
              <c:f>Sheet1!$B$2:$B$46</c:f>
              <c:numCache>
                <c:formatCode>General</c:formatCode>
                <c:ptCount val="45"/>
                <c:pt idx="0">
                  <c:v>6</c:v>
                </c:pt>
                <c:pt idx="1">
                  <c:v>15</c:v>
                </c:pt>
                <c:pt idx="2">
                  <c:v>21</c:v>
                </c:pt>
                <c:pt idx="3">
                  <c:v>17</c:v>
                </c:pt>
                <c:pt idx="4">
                  <c:v>22</c:v>
                </c:pt>
                <c:pt idx="5">
                  <c:v>65</c:v>
                </c:pt>
                <c:pt idx="6">
                  <c:v>74</c:v>
                </c:pt>
                <c:pt idx="7">
                  <c:v>40</c:v>
                </c:pt>
                <c:pt idx="8">
                  <c:v>51</c:v>
                </c:pt>
                <c:pt idx="9">
                  <c:v>13</c:v>
                </c:pt>
                <c:pt idx="10">
                  <c:v>7</c:v>
                </c:pt>
                <c:pt idx="23">
                  <c:v>10</c:v>
                </c:pt>
                <c:pt idx="24">
                  <c:v>40</c:v>
                </c:pt>
                <c:pt idx="25">
                  <c:v>40</c:v>
                </c:pt>
                <c:pt idx="26">
                  <c:v>47</c:v>
                </c:pt>
                <c:pt idx="27">
                  <c:v>45</c:v>
                </c:pt>
                <c:pt idx="28">
                  <c:v>39</c:v>
                </c:pt>
                <c:pt idx="29">
                  <c:v>92</c:v>
                </c:pt>
                <c:pt idx="30">
                  <c:v>91</c:v>
                </c:pt>
                <c:pt idx="31">
                  <c:v>62</c:v>
                </c:pt>
                <c:pt idx="32">
                  <c:v>40</c:v>
                </c:pt>
                <c:pt idx="33">
                  <c:v>47</c:v>
                </c:pt>
                <c:pt idx="34">
                  <c:v>49</c:v>
                </c:pt>
                <c:pt idx="35">
                  <c:v>56</c:v>
                </c:pt>
                <c:pt idx="36">
                  <c:v>61</c:v>
                </c:pt>
                <c:pt idx="37">
                  <c:v>62</c:v>
                </c:pt>
                <c:pt idx="38">
                  <c:v>58</c:v>
                </c:pt>
                <c:pt idx="39">
                  <c:v>29</c:v>
                </c:pt>
                <c:pt idx="40">
                  <c:v>86</c:v>
                </c:pt>
                <c:pt idx="41">
                  <c:v>73</c:v>
                </c:pt>
                <c:pt idx="42">
                  <c:v>53</c:v>
                </c:pt>
                <c:pt idx="43">
                  <c:v>60</c:v>
                </c:pt>
                <c:pt idx="44">
                  <c:v>41</c:v>
                </c:pt>
              </c:numCache>
            </c:numRef>
          </c:val>
          <c:smooth val="0"/>
        </c:ser>
        <c:dLbls>
          <c:showLegendKey val="0"/>
          <c:showVal val="0"/>
          <c:showCatName val="0"/>
          <c:showSerName val="0"/>
          <c:showPercent val="0"/>
          <c:showBubbleSize val="0"/>
        </c:dLbls>
        <c:marker val="1"/>
        <c:smooth val="0"/>
        <c:axId val="234162048"/>
        <c:axId val="295659008"/>
      </c:lineChart>
      <c:catAx>
        <c:axId val="234162048"/>
        <c:scaling>
          <c:orientation val="minMax"/>
        </c:scaling>
        <c:delete val="0"/>
        <c:axPos val="b"/>
        <c:majorTickMark val="out"/>
        <c:minorTickMark val="none"/>
        <c:tickLblPos val="nextTo"/>
        <c:crossAx val="295659008"/>
        <c:crosses val="autoZero"/>
        <c:auto val="1"/>
        <c:lblAlgn val="ctr"/>
        <c:lblOffset val="100"/>
        <c:noMultiLvlLbl val="0"/>
      </c:catAx>
      <c:valAx>
        <c:axId val="295659008"/>
        <c:scaling>
          <c:orientation val="minMax"/>
        </c:scaling>
        <c:delete val="0"/>
        <c:axPos val="l"/>
        <c:majorGridlines/>
        <c:numFmt formatCode="General" sourceLinked="1"/>
        <c:majorTickMark val="out"/>
        <c:minorTickMark val="none"/>
        <c:tickLblPos val="nextTo"/>
        <c:crossAx val="234162048"/>
        <c:crosses val="autoZero"/>
        <c:crossBetween val="between"/>
      </c:valAx>
    </c:plotArea>
    <c:plotVisOnly val="1"/>
    <c:dispBlanksAs val="gap"/>
    <c:showDLblsOverMax val="0"/>
  </c:chart>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de-CH"/>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de-CH"/>
              <a:t>Entwicklung der </a:t>
            </a:r>
            <a:r>
              <a:rPr lang="de-CH" sz="1800" b="1" i="0" u="none" strike="noStrike" baseline="0">
                <a:effectLst/>
              </a:rPr>
              <a:t>Systemressourcen </a:t>
            </a:r>
            <a:r>
              <a:rPr lang="de-CH"/>
              <a:t>der laufenden Applikation über 111 Stunden</a:t>
            </a:r>
          </a:p>
        </c:rich>
      </c:tx>
      <c:overlay val="0"/>
    </c:title>
    <c:autoTitleDeleted val="0"/>
    <c:plotArea>
      <c:layout/>
      <c:lineChart>
        <c:grouping val="standard"/>
        <c:varyColors val="0"/>
        <c:ser>
          <c:idx val="0"/>
          <c:order val="0"/>
          <c:tx>
            <c:strRef>
              <c:f>Raw!$B$1</c:f>
              <c:strCache>
                <c:ptCount val="1"/>
                <c:pt idx="0">
                  <c:v>Anzahl offene Handles</c:v>
                </c:pt>
              </c:strCache>
            </c:strRef>
          </c:tx>
          <c:marker>
            <c:symbol val="none"/>
          </c:marker>
          <c:cat>
            <c:numRef>
              <c:f>Raw!$A$2:$A$13462</c:f>
              <c:numCache>
                <c:formatCode>m/d/yyyy\ h:mm</c:formatCode>
                <c:ptCount val="13461"/>
                <c:pt idx="0">
                  <c:v>41066.678622685184</c:v>
                </c:pt>
                <c:pt idx="1">
                  <c:v>41066.678969907407</c:v>
                </c:pt>
                <c:pt idx="2">
                  <c:v>41066.67931712963</c:v>
                </c:pt>
                <c:pt idx="3">
                  <c:v>41066.679664351854</c:v>
                </c:pt>
                <c:pt idx="4">
                  <c:v>41066.680011574077</c:v>
                </c:pt>
                <c:pt idx="5">
                  <c:v>41066.680358796293</c:v>
                </c:pt>
                <c:pt idx="6">
                  <c:v>41066.680706018517</c:v>
                </c:pt>
                <c:pt idx="7">
                  <c:v>41066.68105324074</c:v>
                </c:pt>
                <c:pt idx="8">
                  <c:v>41066.681400462963</c:v>
                </c:pt>
                <c:pt idx="9">
                  <c:v>41066.681747685187</c:v>
                </c:pt>
                <c:pt idx="10">
                  <c:v>41066.68209490741</c:v>
                </c:pt>
                <c:pt idx="11">
                  <c:v>41066.682442129626</c:v>
                </c:pt>
                <c:pt idx="12">
                  <c:v>41066.682789351849</c:v>
                </c:pt>
                <c:pt idx="13">
                  <c:v>41066.683136574073</c:v>
                </c:pt>
                <c:pt idx="14">
                  <c:v>41066.683483796296</c:v>
                </c:pt>
                <c:pt idx="15">
                  <c:v>41066.683831018519</c:v>
                </c:pt>
                <c:pt idx="16">
                  <c:v>41066.684178240743</c:v>
                </c:pt>
                <c:pt idx="17">
                  <c:v>41066.684525462966</c:v>
                </c:pt>
                <c:pt idx="18">
                  <c:v>41066.684872685182</c:v>
                </c:pt>
                <c:pt idx="19">
                  <c:v>41066.685219907406</c:v>
                </c:pt>
                <c:pt idx="20">
                  <c:v>41066.685567129629</c:v>
                </c:pt>
                <c:pt idx="21">
                  <c:v>41066.685914351852</c:v>
                </c:pt>
                <c:pt idx="22">
                  <c:v>41066.686261574076</c:v>
                </c:pt>
                <c:pt idx="23">
                  <c:v>41066.686608796299</c:v>
                </c:pt>
                <c:pt idx="24">
                  <c:v>41066.686956018515</c:v>
                </c:pt>
                <c:pt idx="25">
                  <c:v>41066.687303240738</c:v>
                </c:pt>
                <c:pt idx="26">
                  <c:v>41066.687650462962</c:v>
                </c:pt>
                <c:pt idx="27">
                  <c:v>41066.687997685185</c:v>
                </c:pt>
                <c:pt idx="28">
                  <c:v>41066.688344907408</c:v>
                </c:pt>
                <c:pt idx="29">
                  <c:v>41066.688692129632</c:v>
                </c:pt>
                <c:pt idx="30">
                  <c:v>41066.689039351855</c:v>
                </c:pt>
                <c:pt idx="31">
                  <c:v>41066.689386574071</c:v>
                </c:pt>
                <c:pt idx="32">
                  <c:v>41066.689733796295</c:v>
                </c:pt>
                <c:pt idx="33">
                  <c:v>41066.690081018518</c:v>
                </c:pt>
                <c:pt idx="34">
                  <c:v>41066.690428240741</c:v>
                </c:pt>
                <c:pt idx="35">
                  <c:v>41066.690775462965</c:v>
                </c:pt>
                <c:pt idx="36">
                  <c:v>41066.691122685188</c:v>
                </c:pt>
                <c:pt idx="37">
                  <c:v>41066.691469907404</c:v>
                </c:pt>
                <c:pt idx="38">
                  <c:v>41066.691817129627</c:v>
                </c:pt>
                <c:pt idx="39">
                  <c:v>41066.692164351851</c:v>
                </c:pt>
                <c:pt idx="40">
                  <c:v>41066.692511574074</c:v>
                </c:pt>
                <c:pt idx="41">
                  <c:v>41066.692858796298</c:v>
                </c:pt>
                <c:pt idx="42">
                  <c:v>41066.693206018521</c:v>
                </c:pt>
                <c:pt idx="43">
                  <c:v>41066.693553240744</c:v>
                </c:pt>
                <c:pt idx="44">
                  <c:v>41066.69390046296</c:v>
                </c:pt>
                <c:pt idx="45">
                  <c:v>41066.694247685184</c:v>
                </c:pt>
                <c:pt idx="46">
                  <c:v>41066.694594907407</c:v>
                </c:pt>
                <c:pt idx="47">
                  <c:v>41066.69494212963</c:v>
                </c:pt>
                <c:pt idx="48">
                  <c:v>41066.695289351854</c:v>
                </c:pt>
                <c:pt idx="49">
                  <c:v>41066.695636574077</c:v>
                </c:pt>
                <c:pt idx="50">
                  <c:v>41066.695983796293</c:v>
                </c:pt>
                <c:pt idx="51">
                  <c:v>41066.696331018517</c:v>
                </c:pt>
                <c:pt idx="52">
                  <c:v>41066.69667824074</c:v>
                </c:pt>
                <c:pt idx="53">
                  <c:v>41066.697025462963</c:v>
                </c:pt>
                <c:pt idx="54">
                  <c:v>41066.697372685187</c:v>
                </c:pt>
                <c:pt idx="55">
                  <c:v>41066.69771990741</c:v>
                </c:pt>
                <c:pt idx="56">
                  <c:v>41066.698067129626</c:v>
                </c:pt>
                <c:pt idx="57">
                  <c:v>41066.698414351849</c:v>
                </c:pt>
                <c:pt idx="58">
                  <c:v>41066.698761574073</c:v>
                </c:pt>
                <c:pt idx="59">
                  <c:v>41066.699108796296</c:v>
                </c:pt>
                <c:pt idx="60">
                  <c:v>41066.699456018519</c:v>
                </c:pt>
                <c:pt idx="61">
                  <c:v>41066.699803240743</c:v>
                </c:pt>
                <c:pt idx="62">
                  <c:v>41066.700150462966</c:v>
                </c:pt>
                <c:pt idx="63">
                  <c:v>41066.700497685182</c:v>
                </c:pt>
                <c:pt idx="64">
                  <c:v>41066.700844907406</c:v>
                </c:pt>
                <c:pt idx="65">
                  <c:v>41066.701192129629</c:v>
                </c:pt>
                <c:pt idx="66">
                  <c:v>41066.701539351852</c:v>
                </c:pt>
                <c:pt idx="67">
                  <c:v>41066.701886574076</c:v>
                </c:pt>
                <c:pt idx="68">
                  <c:v>41066.702233796299</c:v>
                </c:pt>
                <c:pt idx="69">
                  <c:v>41066.702581018515</c:v>
                </c:pt>
                <c:pt idx="70">
                  <c:v>41066.702928240738</c:v>
                </c:pt>
                <c:pt idx="71">
                  <c:v>41066.703275462962</c:v>
                </c:pt>
                <c:pt idx="72">
                  <c:v>41066.703622685185</c:v>
                </c:pt>
                <c:pt idx="73">
                  <c:v>41066.703969907408</c:v>
                </c:pt>
                <c:pt idx="74">
                  <c:v>41066.704317129632</c:v>
                </c:pt>
                <c:pt idx="75">
                  <c:v>41066.704664351855</c:v>
                </c:pt>
                <c:pt idx="76">
                  <c:v>41066.705011574071</c:v>
                </c:pt>
                <c:pt idx="77">
                  <c:v>41066.705358796295</c:v>
                </c:pt>
                <c:pt idx="78">
                  <c:v>41066.705706018518</c:v>
                </c:pt>
                <c:pt idx="79">
                  <c:v>41066.706053240741</c:v>
                </c:pt>
                <c:pt idx="80">
                  <c:v>41066.706400462965</c:v>
                </c:pt>
                <c:pt idx="81">
                  <c:v>41066.706747685188</c:v>
                </c:pt>
                <c:pt idx="82">
                  <c:v>41066.707094907404</c:v>
                </c:pt>
                <c:pt idx="83">
                  <c:v>41066.707442129627</c:v>
                </c:pt>
                <c:pt idx="84">
                  <c:v>41066.707789351851</c:v>
                </c:pt>
                <c:pt idx="85">
                  <c:v>41066.708136574074</c:v>
                </c:pt>
                <c:pt idx="86">
                  <c:v>41066.708483796298</c:v>
                </c:pt>
                <c:pt idx="87">
                  <c:v>41066.708831018521</c:v>
                </c:pt>
                <c:pt idx="88">
                  <c:v>41066.709178240744</c:v>
                </c:pt>
                <c:pt idx="89">
                  <c:v>41066.70952546296</c:v>
                </c:pt>
                <c:pt idx="90">
                  <c:v>41066.709872685184</c:v>
                </c:pt>
                <c:pt idx="91">
                  <c:v>41066.710219907407</c:v>
                </c:pt>
                <c:pt idx="92">
                  <c:v>41066.71056712963</c:v>
                </c:pt>
                <c:pt idx="93">
                  <c:v>41066.710914351854</c:v>
                </c:pt>
                <c:pt idx="94">
                  <c:v>41066.711261574077</c:v>
                </c:pt>
                <c:pt idx="95">
                  <c:v>41066.711608796293</c:v>
                </c:pt>
                <c:pt idx="96">
                  <c:v>41066.711956018517</c:v>
                </c:pt>
                <c:pt idx="97">
                  <c:v>41066.71230324074</c:v>
                </c:pt>
                <c:pt idx="98">
                  <c:v>41066.712650462963</c:v>
                </c:pt>
                <c:pt idx="99">
                  <c:v>41066.712997685187</c:v>
                </c:pt>
                <c:pt idx="100">
                  <c:v>41066.71334490741</c:v>
                </c:pt>
                <c:pt idx="101">
                  <c:v>41066.713692129626</c:v>
                </c:pt>
                <c:pt idx="102">
                  <c:v>41066.714039351849</c:v>
                </c:pt>
                <c:pt idx="103">
                  <c:v>41066.714386574073</c:v>
                </c:pt>
                <c:pt idx="104">
                  <c:v>41066.714733796296</c:v>
                </c:pt>
                <c:pt idx="105">
                  <c:v>41066.715081018519</c:v>
                </c:pt>
                <c:pt idx="106">
                  <c:v>41066.715428240743</c:v>
                </c:pt>
                <c:pt idx="107">
                  <c:v>41066.715775462966</c:v>
                </c:pt>
                <c:pt idx="108">
                  <c:v>41066.716122685182</c:v>
                </c:pt>
                <c:pt idx="109">
                  <c:v>41066.716469907406</c:v>
                </c:pt>
                <c:pt idx="110">
                  <c:v>41066.716817129629</c:v>
                </c:pt>
                <c:pt idx="111">
                  <c:v>41066.717164351852</c:v>
                </c:pt>
                <c:pt idx="112">
                  <c:v>41066.717511574076</c:v>
                </c:pt>
                <c:pt idx="113">
                  <c:v>41066.717858796299</c:v>
                </c:pt>
                <c:pt idx="114">
                  <c:v>41066.718206018515</c:v>
                </c:pt>
                <c:pt idx="115">
                  <c:v>41066.718553240738</c:v>
                </c:pt>
                <c:pt idx="116">
                  <c:v>41066.718900462962</c:v>
                </c:pt>
                <c:pt idx="117">
                  <c:v>41066.719247685185</c:v>
                </c:pt>
                <c:pt idx="118">
                  <c:v>41066.719594907408</c:v>
                </c:pt>
                <c:pt idx="119">
                  <c:v>41066.719942129632</c:v>
                </c:pt>
                <c:pt idx="120">
                  <c:v>41066.720289351855</c:v>
                </c:pt>
                <c:pt idx="121">
                  <c:v>41066.720636574071</c:v>
                </c:pt>
                <c:pt idx="122">
                  <c:v>41066.720983796295</c:v>
                </c:pt>
                <c:pt idx="123">
                  <c:v>41066.721331018518</c:v>
                </c:pt>
                <c:pt idx="124">
                  <c:v>41066.721678240741</c:v>
                </c:pt>
                <c:pt idx="125">
                  <c:v>41066.722025462965</c:v>
                </c:pt>
                <c:pt idx="126">
                  <c:v>41066.722372685188</c:v>
                </c:pt>
                <c:pt idx="127">
                  <c:v>41066.722719907404</c:v>
                </c:pt>
                <c:pt idx="128">
                  <c:v>41066.723067129627</c:v>
                </c:pt>
                <c:pt idx="129">
                  <c:v>41066.723414351851</c:v>
                </c:pt>
                <c:pt idx="130">
                  <c:v>41066.723761574074</c:v>
                </c:pt>
                <c:pt idx="131">
                  <c:v>41066.724108796298</c:v>
                </c:pt>
                <c:pt idx="132">
                  <c:v>41066.724456018521</c:v>
                </c:pt>
                <c:pt idx="133">
                  <c:v>41066.724803240744</c:v>
                </c:pt>
                <c:pt idx="134">
                  <c:v>41066.72515046296</c:v>
                </c:pt>
                <c:pt idx="135">
                  <c:v>41066.725497685184</c:v>
                </c:pt>
                <c:pt idx="136">
                  <c:v>41066.725844907407</c:v>
                </c:pt>
                <c:pt idx="137">
                  <c:v>41066.72619212963</c:v>
                </c:pt>
                <c:pt idx="138">
                  <c:v>41066.726539351854</c:v>
                </c:pt>
                <c:pt idx="139">
                  <c:v>41066.726886574077</c:v>
                </c:pt>
                <c:pt idx="140">
                  <c:v>41066.727233796293</c:v>
                </c:pt>
                <c:pt idx="141">
                  <c:v>41066.727581018517</c:v>
                </c:pt>
                <c:pt idx="142">
                  <c:v>41066.72792824074</c:v>
                </c:pt>
                <c:pt idx="143">
                  <c:v>41066.728275462963</c:v>
                </c:pt>
                <c:pt idx="144">
                  <c:v>41066.728622685187</c:v>
                </c:pt>
                <c:pt idx="145">
                  <c:v>41066.72896990741</c:v>
                </c:pt>
                <c:pt idx="146">
                  <c:v>41066.729317129626</c:v>
                </c:pt>
                <c:pt idx="147">
                  <c:v>41066.729664351849</c:v>
                </c:pt>
                <c:pt idx="148">
                  <c:v>41066.730011574073</c:v>
                </c:pt>
                <c:pt idx="149">
                  <c:v>41066.730358796296</c:v>
                </c:pt>
                <c:pt idx="150">
                  <c:v>41066.730706018519</c:v>
                </c:pt>
                <c:pt idx="151">
                  <c:v>41066.731053240743</c:v>
                </c:pt>
                <c:pt idx="152">
                  <c:v>41066.731400462966</c:v>
                </c:pt>
                <c:pt idx="153">
                  <c:v>41066.731747685182</c:v>
                </c:pt>
                <c:pt idx="154">
                  <c:v>41066.732094907406</c:v>
                </c:pt>
                <c:pt idx="155">
                  <c:v>41066.732442129629</c:v>
                </c:pt>
                <c:pt idx="156">
                  <c:v>41066.732789351852</c:v>
                </c:pt>
                <c:pt idx="157">
                  <c:v>41066.733136574076</c:v>
                </c:pt>
                <c:pt idx="158">
                  <c:v>41066.733483796299</c:v>
                </c:pt>
                <c:pt idx="159">
                  <c:v>41066.733831018515</c:v>
                </c:pt>
                <c:pt idx="160">
                  <c:v>41066.734178240738</c:v>
                </c:pt>
                <c:pt idx="161">
                  <c:v>41066.734525462962</c:v>
                </c:pt>
                <c:pt idx="162">
                  <c:v>41066.734872685185</c:v>
                </c:pt>
                <c:pt idx="163">
                  <c:v>41066.735219907408</c:v>
                </c:pt>
                <c:pt idx="164">
                  <c:v>41066.735567129632</c:v>
                </c:pt>
                <c:pt idx="165">
                  <c:v>41066.735914351855</c:v>
                </c:pt>
                <c:pt idx="166">
                  <c:v>41066.736261574071</c:v>
                </c:pt>
                <c:pt idx="167">
                  <c:v>41066.736608796295</c:v>
                </c:pt>
                <c:pt idx="168">
                  <c:v>41066.736956018518</c:v>
                </c:pt>
                <c:pt idx="169">
                  <c:v>41066.737303240741</c:v>
                </c:pt>
                <c:pt idx="170">
                  <c:v>41066.737650462965</c:v>
                </c:pt>
                <c:pt idx="171">
                  <c:v>41066.737997685188</c:v>
                </c:pt>
                <c:pt idx="172">
                  <c:v>41066.738344907404</c:v>
                </c:pt>
                <c:pt idx="173">
                  <c:v>41066.738692129627</c:v>
                </c:pt>
                <c:pt idx="174">
                  <c:v>41066.739039351851</c:v>
                </c:pt>
                <c:pt idx="175">
                  <c:v>41066.739386574074</c:v>
                </c:pt>
                <c:pt idx="176">
                  <c:v>41066.739733796298</c:v>
                </c:pt>
                <c:pt idx="177">
                  <c:v>41066.740081018521</c:v>
                </c:pt>
                <c:pt idx="178">
                  <c:v>41066.740428240744</c:v>
                </c:pt>
                <c:pt idx="179">
                  <c:v>41066.74077546296</c:v>
                </c:pt>
                <c:pt idx="180">
                  <c:v>41066.741122685184</c:v>
                </c:pt>
                <c:pt idx="181">
                  <c:v>41066.741469907407</c:v>
                </c:pt>
                <c:pt idx="182">
                  <c:v>41066.74181712963</c:v>
                </c:pt>
                <c:pt idx="183">
                  <c:v>41066.742164351854</c:v>
                </c:pt>
                <c:pt idx="184">
                  <c:v>41066.742511574077</c:v>
                </c:pt>
                <c:pt idx="185">
                  <c:v>41066.742858796293</c:v>
                </c:pt>
                <c:pt idx="186">
                  <c:v>41066.743206018517</c:v>
                </c:pt>
                <c:pt idx="187">
                  <c:v>41066.74355324074</c:v>
                </c:pt>
                <c:pt idx="188">
                  <c:v>41066.743900462963</c:v>
                </c:pt>
                <c:pt idx="189">
                  <c:v>41066.744247685187</c:v>
                </c:pt>
                <c:pt idx="190">
                  <c:v>41066.74459490741</c:v>
                </c:pt>
                <c:pt idx="191">
                  <c:v>41066.744942129626</c:v>
                </c:pt>
                <c:pt idx="192">
                  <c:v>41066.745289351849</c:v>
                </c:pt>
                <c:pt idx="193">
                  <c:v>41066.745636574073</c:v>
                </c:pt>
                <c:pt idx="194">
                  <c:v>41066.745983796296</c:v>
                </c:pt>
                <c:pt idx="195">
                  <c:v>41066.746331018519</c:v>
                </c:pt>
                <c:pt idx="196">
                  <c:v>41066.746678240743</c:v>
                </c:pt>
                <c:pt idx="197">
                  <c:v>41066.747025462966</c:v>
                </c:pt>
                <c:pt idx="198">
                  <c:v>41066.747372685182</c:v>
                </c:pt>
                <c:pt idx="199">
                  <c:v>41066.747719907406</c:v>
                </c:pt>
                <c:pt idx="200">
                  <c:v>41066.748067129629</c:v>
                </c:pt>
                <c:pt idx="201">
                  <c:v>41066.748414351852</c:v>
                </c:pt>
                <c:pt idx="202">
                  <c:v>41066.748761574076</c:v>
                </c:pt>
                <c:pt idx="203">
                  <c:v>41066.749108796299</c:v>
                </c:pt>
                <c:pt idx="204">
                  <c:v>41066.749456018515</c:v>
                </c:pt>
                <c:pt idx="205">
                  <c:v>41066.749803240738</c:v>
                </c:pt>
                <c:pt idx="206">
                  <c:v>41066.750150462962</c:v>
                </c:pt>
                <c:pt idx="207">
                  <c:v>41066.750497685185</c:v>
                </c:pt>
                <c:pt idx="208">
                  <c:v>41066.750844907408</c:v>
                </c:pt>
                <c:pt idx="209">
                  <c:v>41066.751192129632</c:v>
                </c:pt>
                <c:pt idx="210">
                  <c:v>41066.751539351855</c:v>
                </c:pt>
                <c:pt idx="211">
                  <c:v>41066.751886574071</c:v>
                </c:pt>
                <c:pt idx="212">
                  <c:v>41066.752233796295</c:v>
                </c:pt>
                <c:pt idx="213">
                  <c:v>41066.752581018518</c:v>
                </c:pt>
                <c:pt idx="214">
                  <c:v>41066.752928240741</c:v>
                </c:pt>
                <c:pt idx="215">
                  <c:v>41066.753275462965</c:v>
                </c:pt>
                <c:pt idx="216">
                  <c:v>41066.753622685188</c:v>
                </c:pt>
                <c:pt idx="217">
                  <c:v>41066.753969907404</c:v>
                </c:pt>
                <c:pt idx="218">
                  <c:v>41066.754317129627</c:v>
                </c:pt>
                <c:pt idx="219">
                  <c:v>41066.754664351851</c:v>
                </c:pt>
                <c:pt idx="220">
                  <c:v>41066.755011574074</c:v>
                </c:pt>
                <c:pt idx="221">
                  <c:v>41066.755358796298</c:v>
                </c:pt>
                <c:pt idx="222">
                  <c:v>41066.755706018521</c:v>
                </c:pt>
                <c:pt idx="223">
                  <c:v>41066.756053240744</c:v>
                </c:pt>
                <c:pt idx="224">
                  <c:v>41066.75640046296</c:v>
                </c:pt>
                <c:pt idx="225">
                  <c:v>41066.756747685184</c:v>
                </c:pt>
                <c:pt idx="226">
                  <c:v>41066.757094907407</c:v>
                </c:pt>
                <c:pt idx="227">
                  <c:v>41066.75744212963</c:v>
                </c:pt>
                <c:pt idx="228">
                  <c:v>41066.757789351854</c:v>
                </c:pt>
                <c:pt idx="229">
                  <c:v>41066.758136574077</c:v>
                </c:pt>
                <c:pt idx="230">
                  <c:v>41066.758483796293</c:v>
                </c:pt>
                <c:pt idx="231">
                  <c:v>41066.758831018517</c:v>
                </c:pt>
                <c:pt idx="232">
                  <c:v>41066.75917824074</c:v>
                </c:pt>
                <c:pt idx="233">
                  <c:v>41066.759525462963</c:v>
                </c:pt>
                <c:pt idx="234">
                  <c:v>41066.759872685187</c:v>
                </c:pt>
                <c:pt idx="235">
                  <c:v>41066.76021990741</c:v>
                </c:pt>
                <c:pt idx="236">
                  <c:v>41066.760567129626</c:v>
                </c:pt>
                <c:pt idx="237">
                  <c:v>41066.760914351849</c:v>
                </c:pt>
                <c:pt idx="238">
                  <c:v>41066.761261574073</c:v>
                </c:pt>
                <c:pt idx="239">
                  <c:v>41066.761608796296</c:v>
                </c:pt>
                <c:pt idx="240">
                  <c:v>41066.761956018519</c:v>
                </c:pt>
                <c:pt idx="241">
                  <c:v>41066.762303240743</c:v>
                </c:pt>
                <c:pt idx="242">
                  <c:v>41066.762650462966</c:v>
                </c:pt>
                <c:pt idx="243">
                  <c:v>41066.762997685182</c:v>
                </c:pt>
                <c:pt idx="244">
                  <c:v>41066.763344907406</c:v>
                </c:pt>
                <c:pt idx="245">
                  <c:v>41066.763692129629</c:v>
                </c:pt>
                <c:pt idx="246">
                  <c:v>41066.764039351852</c:v>
                </c:pt>
                <c:pt idx="247">
                  <c:v>41066.764386574076</c:v>
                </c:pt>
                <c:pt idx="248">
                  <c:v>41066.764733796299</c:v>
                </c:pt>
                <c:pt idx="249">
                  <c:v>41066.765081018515</c:v>
                </c:pt>
                <c:pt idx="250">
                  <c:v>41066.765428240738</c:v>
                </c:pt>
                <c:pt idx="251">
                  <c:v>41066.765775462962</c:v>
                </c:pt>
                <c:pt idx="252">
                  <c:v>41066.766122685185</c:v>
                </c:pt>
                <c:pt idx="253">
                  <c:v>41066.766469907408</c:v>
                </c:pt>
                <c:pt idx="254">
                  <c:v>41066.766817129632</c:v>
                </c:pt>
                <c:pt idx="255">
                  <c:v>41066.767164351855</c:v>
                </c:pt>
                <c:pt idx="256">
                  <c:v>41066.767511574071</c:v>
                </c:pt>
                <c:pt idx="257">
                  <c:v>41066.767858796295</c:v>
                </c:pt>
                <c:pt idx="258">
                  <c:v>41066.768206018518</c:v>
                </c:pt>
                <c:pt idx="259">
                  <c:v>41066.768553240741</c:v>
                </c:pt>
                <c:pt idx="260">
                  <c:v>41066.768900462965</c:v>
                </c:pt>
                <c:pt idx="261">
                  <c:v>41066.769247685188</c:v>
                </c:pt>
                <c:pt idx="262">
                  <c:v>41066.769594907404</c:v>
                </c:pt>
                <c:pt idx="263">
                  <c:v>41066.769942129627</c:v>
                </c:pt>
                <c:pt idx="264">
                  <c:v>41066.770289351851</c:v>
                </c:pt>
                <c:pt idx="265">
                  <c:v>41066.770636574074</c:v>
                </c:pt>
                <c:pt idx="266">
                  <c:v>41066.770983796298</c:v>
                </c:pt>
                <c:pt idx="267">
                  <c:v>41066.771331018521</c:v>
                </c:pt>
                <c:pt idx="268">
                  <c:v>41066.771678240744</c:v>
                </c:pt>
                <c:pt idx="269">
                  <c:v>41066.77202546296</c:v>
                </c:pt>
                <c:pt idx="270">
                  <c:v>41066.772372685184</c:v>
                </c:pt>
                <c:pt idx="271">
                  <c:v>41066.772719907407</c:v>
                </c:pt>
                <c:pt idx="272">
                  <c:v>41066.77306712963</c:v>
                </c:pt>
                <c:pt idx="273">
                  <c:v>41066.773414351854</c:v>
                </c:pt>
                <c:pt idx="274">
                  <c:v>41066.773761574077</c:v>
                </c:pt>
                <c:pt idx="275">
                  <c:v>41066.774108796293</c:v>
                </c:pt>
                <c:pt idx="276">
                  <c:v>41066.774456018517</c:v>
                </c:pt>
                <c:pt idx="277">
                  <c:v>41066.77480324074</c:v>
                </c:pt>
                <c:pt idx="278">
                  <c:v>41066.775150462963</c:v>
                </c:pt>
                <c:pt idx="279">
                  <c:v>41066.775497685187</c:v>
                </c:pt>
                <c:pt idx="280">
                  <c:v>41066.77584490741</c:v>
                </c:pt>
                <c:pt idx="281">
                  <c:v>41066.776192129626</c:v>
                </c:pt>
                <c:pt idx="282">
                  <c:v>41066.776539351849</c:v>
                </c:pt>
                <c:pt idx="283">
                  <c:v>41066.776886574073</c:v>
                </c:pt>
                <c:pt idx="284">
                  <c:v>41066.777233796296</c:v>
                </c:pt>
                <c:pt idx="285">
                  <c:v>41066.777581018519</c:v>
                </c:pt>
                <c:pt idx="286">
                  <c:v>41066.777928240743</c:v>
                </c:pt>
                <c:pt idx="287">
                  <c:v>41066.778275462966</c:v>
                </c:pt>
                <c:pt idx="288">
                  <c:v>41066.778622685182</c:v>
                </c:pt>
                <c:pt idx="289">
                  <c:v>41066.778969907406</c:v>
                </c:pt>
                <c:pt idx="290">
                  <c:v>41066.779317129629</c:v>
                </c:pt>
                <c:pt idx="291">
                  <c:v>41066.779664351852</c:v>
                </c:pt>
                <c:pt idx="292">
                  <c:v>41066.780011574076</c:v>
                </c:pt>
                <c:pt idx="293">
                  <c:v>41066.780358796299</c:v>
                </c:pt>
                <c:pt idx="294">
                  <c:v>41066.780706018515</c:v>
                </c:pt>
                <c:pt idx="295">
                  <c:v>41066.781053240738</c:v>
                </c:pt>
                <c:pt idx="296">
                  <c:v>41066.781400462962</c:v>
                </c:pt>
                <c:pt idx="297">
                  <c:v>41066.781747685185</c:v>
                </c:pt>
                <c:pt idx="298">
                  <c:v>41066.782094907408</c:v>
                </c:pt>
                <c:pt idx="299">
                  <c:v>41066.782442129632</c:v>
                </c:pt>
                <c:pt idx="300">
                  <c:v>41066.782789351855</c:v>
                </c:pt>
                <c:pt idx="301">
                  <c:v>41066.783136574071</c:v>
                </c:pt>
                <c:pt idx="302">
                  <c:v>41066.783483796295</c:v>
                </c:pt>
                <c:pt idx="303">
                  <c:v>41066.783831018518</c:v>
                </c:pt>
                <c:pt idx="304">
                  <c:v>41066.784178240741</c:v>
                </c:pt>
                <c:pt idx="305">
                  <c:v>41066.784525462965</c:v>
                </c:pt>
                <c:pt idx="306">
                  <c:v>41066.784872685188</c:v>
                </c:pt>
                <c:pt idx="307">
                  <c:v>41066.785219907404</c:v>
                </c:pt>
                <c:pt idx="308">
                  <c:v>41066.785567129627</c:v>
                </c:pt>
                <c:pt idx="309">
                  <c:v>41066.785914351851</c:v>
                </c:pt>
                <c:pt idx="310">
                  <c:v>41066.786261574074</c:v>
                </c:pt>
                <c:pt idx="311">
                  <c:v>41066.786608796298</c:v>
                </c:pt>
                <c:pt idx="312">
                  <c:v>41066.786956018521</c:v>
                </c:pt>
                <c:pt idx="313">
                  <c:v>41066.787303240744</c:v>
                </c:pt>
                <c:pt idx="314">
                  <c:v>41066.78765046296</c:v>
                </c:pt>
                <c:pt idx="315">
                  <c:v>41066.787997685184</c:v>
                </c:pt>
                <c:pt idx="316">
                  <c:v>41066.788344907407</c:v>
                </c:pt>
                <c:pt idx="317">
                  <c:v>41066.78869212963</c:v>
                </c:pt>
                <c:pt idx="318">
                  <c:v>41066.789039351854</c:v>
                </c:pt>
                <c:pt idx="319">
                  <c:v>41066.789386574077</c:v>
                </c:pt>
                <c:pt idx="320">
                  <c:v>41066.789733796293</c:v>
                </c:pt>
                <c:pt idx="321">
                  <c:v>41066.790081018517</c:v>
                </c:pt>
                <c:pt idx="322">
                  <c:v>41066.79042824074</c:v>
                </c:pt>
                <c:pt idx="323">
                  <c:v>41066.790775462963</c:v>
                </c:pt>
                <c:pt idx="324">
                  <c:v>41066.791122685187</c:v>
                </c:pt>
                <c:pt idx="325">
                  <c:v>41066.79146990741</c:v>
                </c:pt>
                <c:pt idx="326">
                  <c:v>41066.791817129626</c:v>
                </c:pt>
                <c:pt idx="327">
                  <c:v>41066.792164351849</c:v>
                </c:pt>
                <c:pt idx="328">
                  <c:v>41066.792511574073</c:v>
                </c:pt>
                <c:pt idx="329">
                  <c:v>41066.792858796296</c:v>
                </c:pt>
                <c:pt idx="330">
                  <c:v>41066.793206018519</c:v>
                </c:pt>
                <c:pt idx="331">
                  <c:v>41066.793553240743</c:v>
                </c:pt>
                <c:pt idx="332">
                  <c:v>41066.793900462966</c:v>
                </c:pt>
                <c:pt idx="333">
                  <c:v>41066.794247685182</c:v>
                </c:pt>
                <c:pt idx="334">
                  <c:v>41066.794594907406</c:v>
                </c:pt>
                <c:pt idx="335">
                  <c:v>41066.794942129629</c:v>
                </c:pt>
                <c:pt idx="336">
                  <c:v>41066.795289351852</c:v>
                </c:pt>
                <c:pt idx="337">
                  <c:v>41066.795636574076</c:v>
                </c:pt>
                <c:pt idx="338">
                  <c:v>41066.795983796299</c:v>
                </c:pt>
                <c:pt idx="339">
                  <c:v>41066.796331018515</c:v>
                </c:pt>
                <c:pt idx="340">
                  <c:v>41066.796678240738</c:v>
                </c:pt>
                <c:pt idx="341">
                  <c:v>41066.797025462962</c:v>
                </c:pt>
                <c:pt idx="342">
                  <c:v>41066.797372685185</c:v>
                </c:pt>
                <c:pt idx="343">
                  <c:v>41066.797719907408</c:v>
                </c:pt>
                <c:pt idx="344">
                  <c:v>41066.798067129632</c:v>
                </c:pt>
                <c:pt idx="345">
                  <c:v>41066.798414351855</c:v>
                </c:pt>
                <c:pt idx="346">
                  <c:v>41066.798761574071</c:v>
                </c:pt>
                <c:pt idx="347">
                  <c:v>41066.799108796295</c:v>
                </c:pt>
                <c:pt idx="348">
                  <c:v>41066.799456018518</c:v>
                </c:pt>
                <c:pt idx="349">
                  <c:v>41066.799803240741</c:v>
                </c:pt>
                <c:pt idx="350">
                  <c:v>41066.800150462965</c:v>
                </c:pt>
                <c:pt idx="351">
                  <c:v>41066.800497685188</c:v>
                </c:pt>
                <c:pt idx="352">
                  <c:v>41066.800844907404</c:v>
                </c:pt>
                <c:pt idx="353">
                  <c:v>41066.801192129627</c:v>
                </c:pt>
                <c:pt idx="354">
                  <c:v>41066.801539351851</c:v>
                </c:pt>
                <c:pt idx="355">
                  <c:v>41066.801886574074</c:v>
                </c:pt>
                <c:pt idx="356">
                  <c:v>41066.802233796298</c:v>
                </c:pt>
                <c:pt idx="357">
                  <c:v>41066.802581018521</c:v>
                </c:pt>
                <c:pt idx="358">
                  <c:v>41066.802928240744</c:v>
                </c:pt>
                <c:pt idx="359">
                  <c:v>41066.80327546296</c:v>
                </c:pt>
                <c:pt idx="360">
                  <c:v>41066.803622685184</c:v>
                </c:pt>
                <c:pt idx="361">
                  <c:v>41066.803969907407</c:v>
                </c:pt>
                <c:pt idx="362">
                  <c:v>41066.80431712963</c:v>
                </c:pt>
                <c:pt idx="363">
                  <c:v>41066.804664351854</c:v>
                </c:pt>
                <c:pt idx="364">
                  <c:v>41066.805011574077</c:v>
                </c:pt>
                <c:pt idx="365">
                  <c:v>41066.805358796293</c:v>
                </c:pt>
                <c:pt idx="366">
                  <c:v>41066.805706018517</c:v>
                </c:pt>
                <c:pt idx="367">
                  <c:v>41066.80605324074</c:v>
                </c:pt>
                <c:pt idx="368">
                  <c:v>41066.806400462963</c:v>
                </c:pt>
                <c:pt idx="369">
                  <c:v>41066.806747685187</c:v>
                </c:pt>
                <c:pt idx="370">
                  <c:v>41066.80709490741</c:v>
                </c:pt>
                <c:pt idx="371">
                  <c:v>41066.807442129626</c:v>
                </c:pt>
                <c:pt idx="372">
                  <c:v>41066.807789351849</c:v>
                </c:pt>
                <c:pt idx="373">
                  <c:v>41066.808136574073</c:v>
                </c:pt>
                <c:pt idx="374">
                  <c:v>41066.808483796296</c:v>
                </c:pt>
                <c:pt idx="375">
                  <c:v>41066.808831018519</c:v>
                </c:pt>
                <c:pt idx="376">
                  <c:v>41066.809178240743</c:v>
                </c:pt>
                <c:pt idx="377">
                  <c:v>41066.809525462966</c:v>
                </c:pt>
                <c:pt idx="378">
                  <c:v>41066.809872685182</c:v>
                </c:pt>
                <c:pt idx="379">
                  <c:v>41066.810219907406</c:v>
                </c:pt>
                <c:pt idx="380">
                  <c:v>41066.810567129629</c:v>
                </c:pt>
                <c:pt idx="381">
                  <c:v>41066.810914351852</c:v>
                </c:pt>
                <c:pt idx="382">
                  <c:v>41066.811261574076</c:v>
                </c:pt>
                <c:pt idx="383">
                  <c:v>41066.811608796299</c:v>
                </c:pt>
                <c:pt idx="384">
                  <c:v>41066.811956018515</c:v>
                </c:pt>
                <c:pt idx="385">
                  <c:v>41066.812303240738</c:v>
                </c:pt>
                <c:pt idx="386">
                  <c:v>41066.812650462962</c:v>
                </c:pt>
                <c:pt idx="387">
                  <c:v>41066.812997685185</c:v>
                </c:pt>
                <c:pt idx="388">
                  <c:v>41066.813344907408</c:v>
                </c:pt>
                <c:pt idx="389">
                  <c:v>41066.813692129632</c:v>
                </c:pt>
                <c:pt idx="390">
                  <c:v>41066.814039351855</c:v>
                </c:pt>
                <c:pt idx="391">
                  <c:v>41066.814386574071</c:v>
                </c:pt>
                <c:pt idx="392">
                  <c:v>41066.814733796295</c:v>
                </c:pt>
                <c:pt idx="393">
                  <c:v>41066.815081018518</c:v>
                </c:pt>
                <c:pt idx="394">
                  <c:v>41066.815428240741</c:v>
                </c:pt>
                <c:pt idx="395">
                  <c:v>41066.815775462965</c:v>
                </c:pt>
                <c:pt idx="396">
                  <c:v>41066.816122685188</c:v>
                </c:pt>
                <c:pt idx="397">
                  <c:v>41066.816469907404</c:v>
                </c:pt>
                <c:pt idx="398">
                  <c:v>41066.816817129627</c:v>
                </c:pt>
                <c:pt idx="399">
                  <c:v>41066.817164351851</c:v>
                </c:pt>
                <c:pt idx="400">
                  <c:v>41066.817511574074</c:v>
                </c:pt>
                <c:pt idx="401">
                  <c:v>41066.817858796298</c:v>
                </c:pt>
                <c:pt idx="402">
                  <c:v>41066.818206018521</c:v>
                </c:pt>
                <c:pt idx="403">
                  <c:v>41066.818553240744</c:v>
                </c:pt>
                <c:pt idx="404">
                  <c:v>41066.81890046296</c:v>
                </c:pt>
                <c:pt idx="405">
                  <c:v>41066.819247685184</c:v>
                </c:pt>
                <c:pt idx="406">
                  <c:v>41066.819594907407</c:v>
                </c:pt>
                <c:pt idx="407">
                  <c:v>41066.81994212963</c:v>
                </c:pt>
                <c:pt idx="408">
                  <c:v>41066.820289351854</c:v>
                </c:pt>
                <c:pt idx="409">
                  <c:v>41066.820636574077</c:v>
                </c:pt>
                <c:pt idx="410">
                  <c:v>41066.820983796293</c:v>
                </c:pt>
                <c:pt idx="411">
                  <c:v>41066.821331018517</c:v>
                </c:pt>
                <c:pt idx="412">
                  <c:v>41066.82167824074</c:v>
                </c:pt>
                <c:pt idx="413">
                  <c:v>41066.822025462963</c:v>
                </c:pt>
                <c:pt idx="414">
                  <c:v>41066.822372685187</c:v>
                </c:pt>
                <c:pt idx="415">
                  <c:v>41066.82271990741</c:v>
                </c:pt>
                <c:pt idx="416">
                  <c:v>41066.823067129626</c:v>
                </c:pt>
                <c:pt idx="417">
                  <c:v>41066.823414351849</c:v>
                </c:pt>
                <c:pt idx="418">
                  <c:v>41066.823761574073</c:v>
                </c:pt>
                <c:pt idx="419">
                  <c:v>41066.824108796296</c:v>
                </c:pt>
                <c:pt idx="420">
                  <c:v>41066.824456018519</c:v>
                </c:pt>
                <c:pt idx="421">
                  <c:v>41066.824803240743</c:v>
                </c:pt>
                <c:pt idx="422">
                  <c:v>41066.825150462966</c:v>
                </c:pt>
                <c:pt idx="423">
                  <c:v>41066.825497685182</c:v>
                </c:pt>
                <c:pt idx="424">
                  <c:v>41066.825844907406</c:v>
                </c:pt>
                <c:pt idx="425">
                  <c:v>41066.826192129629</c:v>
                </c:pt>
                <c:pt idx="426">
                  <c:v>41066.826539351852</c:v>
                </c:pt>
                <c:pt idx="427">
                  <c:v>41066.826886574076</c:v>
                </c:pt>
                <c:pt idx="428">
                  <c:v>41066.827233796299</c:v>
                </c:pt>
                <c:pt idx="429">
                  <c:v>41066.827581018515</c:v>
                </c:pt>
                <c:pt idx="430">
                  <c:v>41066.827928240738</c:v>
                </c:pt>
                <c:pt idx="431">
                  <c:v>41066.828275462962</c:v>
                </c:pt>
                <c:pt idx="432">
                  <c:v>41066.828622685185</c:v>
                </c:pt>
                <c:pt idx="433">
                  <c:v>41066.828969907408</c:v>
                </c:pt>
                <c:pt idx="434">
                  <c:v>41066.829317129632</c:v>
                </c:pt>
                <c:pt idx="435">
                  <c:v>41066.829664351855</c:v>
                </c:pt>
                <c:pt idx="436">
                  <c:v>41066.830011574071</c:v>
                </c:pt>
                <c:pt idx="437">
                  <c:v>41066.830358796295</c:v>
                </c:pt>
                <c:pt idx="438">
                  <c:v>41066.830706018518</c:v>
                </c:pt>
                <c:pt idx="439">
                  <c:v>41066.831053240741</c:v>
                </c:pt>
                <c:pt idx="440">
                  <c:v>41066.831400462965</c:v>
                </c:pt>
                <c:pt idx="441">
                  <c:v>41066.831747685188</c:v>
                </c:pt>
                <c:pt idx="442">
                  <c:v>41066.832094907404</c:v>
                </c:pt>
                <c:pt idx="443">
                  <c:v>41066.832442129627</c:v>
                </c:pt>
                <c:pt idx="444">
                  <c:v>41066.832789351851</c:v>
                </c:pt>
                <c:pt idx="445">
                  <c:v>41066.833136574074</c:v>
                </c:pt>
                <c:pt idx="446">
                  <c:v>41066.833483796298</c:v>
                </c:pt>
                <c:pt idx="447">
                  <c:v>41066.833831018521</c:v>
                </c:pt>
                <c:pt idx="448">
                  <c:v>41066.834178240744</c:v>
                </c:pt>
                <c:pt idx="449">
                  <c:v>41066.83452546296</c:v>
                </c:pt>
                <c:pt idx="450">
                  <c:v>41066.834872685184</c:v>
                </c:pt>
                <c:pt idx="451">
                  <c:v>41066.835219907407</c:v>
                </c:pt>
                <c:pt idx="452">
                  <c:v>41066.83556712963</c:v>
                </c:pt>
                <c:pt idx="453">
                  <c:v>41066.835914351854</c:v>
                </c:pt>
                <c:pt idx="454">
                  <c:v>41066.836261574077</c:v>
                </c:pt>
                <c:pt idx="455">
                  <c:v>41066.836608796293</c:v>
                </c:pt>
                <c:pt idx="456">
                  <c:v>41066.836956018517</c:v>
                </c:pt>
                <c:pt idx="457">
                  <c:v>41066.83730324074</c:v>
                </c:pt>
                <c:pt idx="458">
                  <c:v>41066.837650462963</c:v>
                </c:pt>
                <c:pt idx="459">
                  <c:v>41066.837997685187</c:v>
                </c:pt>
                <c:pt idx="460">
                  <c:v>41066.83834490741</c:v>
                </c:pt>
                <c:pt idx="461">
                  <c:v>41066.838692129626</c:v>
                </c:pt>
                <c:pt idx="462">
                  <c:v>41066.839039351849</c:v>
                </c:pt>
                <c:pt idx="463">
                  <c:v>41066.839386574073</c:v>
                </c:pt>
                <c:pt idx="464">
                  <c:v>41066.839733796296</c:v>
                </c:pt>
                <c:pt idx="465">
                  <c:v>41066.840081018519</c:v>
                </c:pt>
                <c:pt idx="466">
                  <c:v>41066.840428240743</c:v>
                </c:pt>
                <c:pt idx="467">
                  <c:v>41066.840775462966</c:v>
                </c:pt>
                <c:pt idx="468">
                  <c:v>41066.841122685182</c:v>
                </c:pt>
                <c:pt idx="469">
                  <c:v>41066.841469907406</c:v>
                </c:pt>
                <c:pt idx="470">
                  <c:v>41066.841817129629</c:v>
                </c:pt>
                <c:pt idx="471">
                  <c:v>41066.842164351852</c:v>
                </c:pt>
                <c:pt idx="472">
                  <c:v>41066.842511574076</c:v>
                </c:pt>
                <c:pt idx="473">
                  <c:v>41066.842858796299</c:v>
                </c:pt>
                <c:pt idx="474">
                  <c:v>41066.843206018515</c:v>
                </c:pt>
                <c:pt idx="475">
                  <c:v>41066.843553240738</c:v>
                </c:pt>
                <c:pt idx="476">
                  <c:v>41066.843900462962</c:v>
                </c:pt>
                <c:pt idx="477">
                  <c:v>41066.844247685185</c:v>
                </c:pt>
                <c:pt idx="478">
                  <c:v>41066.844594907408</c:v>
                </c:pt>
                <c:pt idx="479">
                  <c:v>41066.844942129632</c:v>
                </c:pt>
                <c:pt idx="480">
                  <c:v>41066.845289351855</c:v>
                </c:pt>
                <c:pt idx="481">
                  <c:v>41066.845636574071</c:v>
                </c:pt>
                <c:pt idx="482">
                  <c:v>41066.845983796295</c:v>
                </c:pt>
                <c:pt idx="483">
                  <c:v>41066.846331018518</c:v>
                </c:pt>
                <c:pt idx="484">
                  <c:v>41066.846678240741</c:v>
                </c:pt>
                <c:pt idx="485">
                  <c:v>41066.847025462965</c:v>
                </c:pt>
                <c:pt idx="486">
                  <c:v>41066.847372685188</c:v>
                </c:pt>
                <c:pt idx="487">
                  <c:v>41066.847719907404</c:v>
                </c:pt>
                <c:pt idx="488">
                  <c:v>41066.848067129627</c:v>
                </c:pt>
                <c:pt idx="489">
                  <c:v>41066.848414351851</c:v>
                </c:pt>
                <c:pt idx="490">
                  <c:v>41066.848761574074</c:v>
                </c:pt>
                <c:pt idx="491">
                  <c:v>41066.849108796298</c:v>
                </c:pt>
                <c:pt idx="492">
                  <c:v>41066.849456018521</c:v>
                </c:pt>
                <c:pt idx="493">
                  <c:v>41066.849803240744</c:v>
                </c:pt>
                <c:pt idx="494">
                  <c:v>41066.85015046296</c:v>
                </c:pt>
                <c:pt idx="495">
                  <c:v>41066.850497685184</c:v>
                </c:pt>
                <c:pt idx="496">
                  <c:v>41066.850844907407</c:v>
                </c:pt>
                <c:pt idx="497">
                  <c:v>41066.85119212963</c:v>
                </c:pt>
                <c:pt idx="498">
                  <c:v>41066.851539351854</c:v>
                </c:pt>
                <c:pt idx="499">
                  <c:v>41066.851886574077</c:v>
                </c:pt>
                <c:pt idx="500">
                  <c:v>41066.852233796293</c:v>
                </c:pt>
                <c:pt idx="501">
                  <c:v>41066.852581018517</c:v>
                </c:pt>
                <c:pt idx="502">
                  <c:v>41066.85292824074</c:v>
                </c:pt>
                <c:pt idx="503">
                  <c:v>41066.853275462963</c:v>
                </c:pt>
                <c:pt idx="504">
                  <c:v>41066.853622685187</c:v>
                </c:pt>
                <c:pt idx="505">
                  <c:v>41066.85396990741</c:v>
                </c:pt>
                <c:pt idx="506">
                  <c:v>41066.854317129626</c:v>
                </c:pt>
                <c:pt idx="507">
                  <c:v>41066.854664351849</c:v>
                </c:pt>
                <c:pt idx="508">
                  <c:v>41066.855011574073</c:v>
                </c:pt>
                <c:pt idx="509">
                  <c:v>41066.855358796296</c:v>
                </c:pt>
                <c:pt idx="510">
                  <c:v>41066.855706018519</c:v>
                </c:pt>
                <c:pt idx="511">
                  <c:v>41066.856053240743</c:v>
                </c:pt>
                <c:pt idx="512">
                  <c:v>41066.856400462966</c:v>
                </c:pt>
                <c:pt idx="513">
                  <c:v>41066.856747685182</c:v>
                </c:pt>
                <c:pt idx="514">
                  <c:v>41066.857094907406</c:v>
                </c:pt>
                <c:pt idx="515">
                  <c:v>41066.857442129629</c:v>
                </c:pt>
                <c:pt idx="516">
                  <c:v>41066.857789351852</c:v>
                </c:pt>
                <c:pt idx="517">
                  <c:v>41066.858136574076</c:v>
                </c:pt>
                <c:pt idx="518">
                  <c:v>41066.858483796299</c:v>
                </c:pt>
                <c:pt idx="519">
                  <c:v>41066.858831018515</c:v>
                </c:pt>
                <c:pt idx="520">
                  <c:v>41066.859178240738</c:v>
                </c:pt>
                <c:pt idx="521">
                  <c:v>41066.859525462962</c:v>
                </c:pt>
                <c:pt idx="522">
                  <c:v>41066.859872685185</c:v>
                </c:pt>
                <c:pt idx="523">
                  <c:v>41066.860219907408</c:v>
                </c:pt>
                <c:pt idx="524">
                  <c:v>41066.860567129632</c:v>
                </c:pt>
                <c:pt idx="525">
                  <c:v>41066.860914351855</c:v>
                </c:pt>
                <c:pt idx="526">
                  <c:v>41066.861261574071</c:v>
                </c:pt>
                <c:pt idx="527">
                  <c:v>41066.861608796295</c:v>
                </c:pt>
                <c:pt idx="528">
                  <c:v>41066.861956018518</c:v>
                </c:pt>
                <c:pt idx="529">
                  <c:v>41066.862303240741</c:v>
                </c:pt>
                <c:pt idx="530">
                  <c:v>41066.862650462965</c:v>
                </c:pt>
                <c:pt idx="531">
                  <c:v>41066.862997685188</c:v>
                </c:pt>
                <c:pt idx="532">
                  <c:v>41066.863344907404</c:v>
                </c:pt>
                <c:pt idx="533">
                  <c:v>41066.863692129627</c:v>
                </c:pt>
                <c:pt idx="534">
                  <c:v>41066.864039351851</c:v>
                </c:pt>
                <c:pt idx="535">
                  <c:v>41066.864386574074</c:v>
                </c:pt>
                <c:pt idx="536">
                  <c:v>41066.864733796298</c:v>
                </c:pt>
                <c:pt idx="537">
                  <c:v>41066.865081018521</c:v>
                </c:pt>
                <c:pt idx="538">
                  <c:v>41066.865428240744</c:v>
                </c:pt>
                <c:pt idx="539">
                  <c:v>41066.86577546296</c:v>
                </c:pt>
                <c:pt idx="540">
                  <c:v>41066.866122685184</c:v>
                </c:pt>
                <c:pt idx="541">
                  <c:v>41066.866469907407</c:v>
                </c:pt>
                <c:pt idx="542">
                  <c:v>41066.86681712963</c:v>
                </c:pt>
                <c:pt idx="543">
                  <c:v>41066.867164351854</c:v>
                </c:pt>
                <c:pt idx="544">
                  <c:v>41066.867511574077</c:v>
                </c:pt>
                <c:pt idx="545">
                  <c:v>41066.867858796293</c:v>
                </c:pt>
                <c:pt idx="546">
                  <c:v>41066.868206018517</c:v>
                </c:pt>
                <c:pt idx="547">
                  <c:v>41066.86855324074</c:v>
                </c:pt>
                <c:pt idx="548">
                  <c:v>41066.868900462963</c:v>
                </c:pt>
                <c:pt idx="549">
                  <c:v>41066.869247685187</c:v>
                </c:pt>
                <c:pt idx="550">
                  <c:v>41066.86959490741</c:v>
                </c:pt>
                <c:pt idx="551">
                  <c:v>41066.869942129626</c:v>
                </c:pt>
                <c:pt idx="552">
                  <c:v>41066.870289351849</c:v>
                </c:pt>
                <c:pt idx="553">
                  <c:v>41066.870636574073</c:v>
                </c:pt>
                <c:pt idx="554">
                  <c:v>41066.870983796296</c:v>
                </c:pt>
                <c:pt idx="555">
                  <c:v>41066.871331018519</c:v>
                </c:pt>
                <c:pt idx="556">
                  <c:v>41066.871678240743</c:v>
                </c:pt>
                <c:pt idx="557">
                  <c:v>41066.872025462966</c:v>
                </c:pt>
                <c:pt idx="558">
                  <c:v>41066.872372685182</c:v>
                </c:pt>
                <c:pt idx="559">
                  <c:v>41066.872719907406</c:v>
                </c:pt>
                <c:pt idx="560">
                  <c:v>41066.873067129629</c:v>
                </c:pt>
                <c:pt idx="561">
                  <c:v>41066.873414351852</c:v>
                </c:pt>
                <c:pt idx="562">
                  <c:v>41066.873761574076</c:v>
                </c:pt>
                <c:pt idx="563">
                  <c:v>41066.874108796299</c:v>
                </c:pt>
                <c:pt idx="564">
                  <c:v>41066.874456018515</c:v>
                </c:pt>
                <c:pt idx="565">
                  <c:v>41066.874803240738</c:v>
                </c:pt>
                <c:pt idx="566">
                  <c:v>41066.875150462962</c:v>
                </c:pt>
                <c:pt idx="567">
                  <c:v>41066.875497685185</c:v>
                </c:pt>
                <c:pt idx="568">
                  <c:v>41066.875844907408</c:v>
                </c:pt>
                <c:pt idx="569">
                  <c:v>41066.876192129632</c:v>
                </c:pt>
                <c:pt idx="570">
                  <c:v>41066.876539351855</c:v>
                </c:pt>
                <c:pt idx="571">
                  <c:v>41066.876886574071</c:v>
                </c:pt>
                <c:pt idx="572">
                  <c:v>41066.877233796295</c:v>
                </c:pt>
                <c:pt idx="573">
                  <c:v>41066.877581018518</c:v>
                </c:pt>
                <c:pt idx="574">
                  <c:v>41066.877928240741</c:v>
                </c:pt>
                <c:pt idx="575">
                  <c:v>41066.878275462965</c:v>
                </c:pt>
                <c:pt idx="576">
                  <c:v>41066.878622685188</c:v>
                </c:pt>
                <c:pt idx="577">
                  <c:v>41066.878969907404</c:v>
                </c:pt>
                <c:pt idx="578">
                  <c:v>41066.879317129627</c:v>
                </c:pt>
                <c:pt idx="579">
                  <c:v>41066.879664351851</c:v>
                </c:pt>
                <c:pt idx="580">
                  <c:v>41066.880011574074</c:v>
                </c:pt>
                <c:pt idx="581">
                  <c:v>41066.880358796298</c:v>
                </c:pt>
                <c:pt idx="582">
                  <c:v>41066.880706018521</c:v>
                </c:pt>
                <c:pt idx="583">
                  <c:v>41066.881053240744</c:v>
                </c:pt>
                <c:pt idx="584">
                  <c:v>41066.88140046296</c:v>
                </c:pt>
                <c:pt idx="585">
                  <c:v>41066.881747685184</c:v>
                </c:pt>
                <c:pt idx="586">
                  <c:v>41066.882094907407</c:v>
                </c:pt>
                <c:pt idx="587">
                  <c:v>41066.88244212963</c:v>
                </c:pt>
                <c:pt idx="588">
                  <c:v>41066.882789351854</c:v>
                </c:pt>
                <c:pt idx="589">
                  <c:v>41066.883136574077</c:v>
                </c:pt>
                <c:pt idx="590">
                  <c:v>41066.883483796293</c:v>
                </c:pt>
                <c:pt idx="591">
                  <c:v>41066.883831018517</c:v>
                </c:pt>
                <c:pt idx="592">
                  <c:v>41066.88417824074</c:v>
                </c:pt>
                <c:pt idx="593">
                  <c:v>41066.884525462963</c:v>
                </c:pt>
                <c:pt idx="594">
                  <c:v>41066.884872685187</c:v>
                </c:pt>
                <c:pt idx="595">
                  <c:v>41066.88521990741</c:v>
                </c:pt>
                <c:pt idx="596">
                  <c:v>41066.885567129626</c:v>
                </c:pt>
                <c:pt idx="597">
                  <c:v>41066.885914351849</c:v>
                </c:pt>
                <c:pt idx="598">
                  <c:v>41066.886261574073</c:v>
                </c:pt>
                <c:pt idx="599">
                  <c:v>41066.886608796296</c:v>
                </c:pt>
                <c:pt idx="600">
                  <c:v>41066.886956018519</c:v>
                </c:pt>
                <c:pt idx="601">
                  <c:v>41066.887303240743</c:v>
                </c:pt>
                <c:pt idx="602">
                  <c:v>41066.887650462966</c:v>
                </c:pt>
                <c:pt idx="603">
                  <c:v>41066.887997685182</c:v>
                </c:pt>
                <c:pt idx="604">
                  <c:v>41066.888344907406</c:v>
                </c:pt>
                <c:pt idx="605">
                  <c:v>41066.888692129629</c:v>
                </c:pt>
                <c:pt idx="606">
                  <c:v>41066.889039351852</c:v>
                </c:pt>
                <c:pt idx="607">
                  <c:v>41066.889386574076</c:v>
                </c:pt>
                <c:pt idx="608">
                  <c:v>41066.889733796299</c:v>
                </c:pt>
                <c:pt idx="609">
                  <c:v>41066.890081018515</c:v>
                </c:pt>
                <c:pt idx="610">
                  <c:v>41066.890428240738</c:v>
                </c:pt>
                <c:pt idx="611">
                  <c:v>41066.890775462962</c:v>
                </c:pt>
                <c:pt idx="612">
                  <c:v>41066.891122685185</c:v>
                </c:pt>
                <c:pt idx="613">
                  <c:v>41066.891469907408</c:v>
                </c:pt>
                <c:pt idx="614">
                  <c:v>41066.891817129632</c:v>
                </c:pt>
                <c:pt idx="615">
                  <c:v>41066.892164351855</c:v>
                </c:pt>
                <c:pt idx="616">
                  <c:v>41066.892511574071</c:v>
                </c:pt>
                <c:pt idx="617">
                  <c:v>41066.892858796295</c:v>
                </c:pt>
                <c:pt idx="618">
                  <c:v>41066.893206018518</c:v>
                </c:pt>
                <c:pt idx="619">
                  <c:v>41066.893553240741</c:v>
                </c:pt>
                <c:pt idx="620">
                  <c:v>41066.893900462965</c:v>
                </c:pt>
                <c:pt idx="621">
                  <c:v>41066.894247685188</c:v>
                </c:pt>
                <c:pt idx="622">
                  <c:v>41066.894594907404</c:v>
                </c:pt>
                <c:pt idx="623">
                  <c:v>41066.894942129627</c:v>
                </c:pt>
                <c:pt idx="624">
                  <c:v>41066.895289351851</c:v>
                </c:pt>
                <c:pt idx="625">
                  <c:v>41066.895636574074</c:v>
                </c:pt>
                <c:pt idx="626">
                  <c:v>41066.895983796298</c:v>
                </c:pt>
                <c:pt idx="627">
                  <c:v>41066.896331018521</c:v>
                </c:pt>
                <c:pt idx="628">
                  <c:v>41066.896678240744</c:v>
                </c:pt>
                <c:pt idx="629">
                  <c:v>41066.89702546296</c:v>
                </c:pt>
                <c:pt idx="630">
                  <c:v>41066.897372685184</c:v>
                </c:pt>
                <c:pt idx="631">
                  <c:v>41066.897719907407</c:v>
                </c:pt>
                <c:pt idx="632">
                  <c:v>41066.89806712963</c:v>
                </c:pt>
                <c:pt idx="633">
                  <c:v>41066.898414351854</c:v>
                </c:pt>
                <c:pt idx="634">
                  <c:v>41066.898761574077</c:v>
                </c:pt>
                <c:pt idx="635">
                  <c:v>41066.899108796293</c:v>
                </c:pt>
                <c:pt idx="636">
                  <c:v>41066.899456018517</c:v>
                </c:pt>
                <c:pt idx="637">
                  <c:v>41066.89980324074</c:v>
                </c:pt>
                <c:pt idx="638">
                  <c:v>41066.900150462963</c:v>
                </c:pt>
                <c:pt idx="639">
                  <c:v>41066.900497685187</c:v>
                </c:pt>
                <c:pt idx="640">
                  <c:v>41066.90084490741</c:v>
                </c:pt>
                <c:pt idx="641">
                  <c:v>41066.901192129626</c:v>
                </c:pt>
                <c:pt idx="642">
                  <c:v>41066.901539351849</c:v>
                </c:pt>
                <c:pt idx="643">
                  <c:v>41066.901886574073</c:v>
                </c:pt>
                <c:pt idx="644">
                  <c:v>41066.902233796296</c:v>
                </c:pt>
                <c:pt idx="645">
                  <c:v>41066.902581018519</c:v>
                </c:pt>
                <c:pt idx="646">
                  <c:v>41066.902928240743</c:v>
                </c:pt>
                <c:pt idx="647">
                  <c:v>41066.903275462966</c:v>
                </c:pt>
                <c:pt idx="648">
                  <c:v>41066.903622685182</c:v>
                </c:pt>
                <c:pt idx="649">
                  <c:v>41066.903969907406</c:v>
                </c:pt>
                <c:pt idx="650">
                  <c:v>41066.904317129629</c:v>
                </c:pt>
                <c:pt idx="651">
                  <c:v>41066.904664351852</c:v>
                </c:pt>
                <c:pt idx="652">
                  <c:v>41066.905011574076</c:v>
                </c:pt>
                <c:pt idx="653">
                  <c:v>41066.905358796299</c:v>
                </c:pt>
                <c:pt idx="654">
                  <c:v>41066.905706018515</c:v>
                </c:pt>
                <c:pt idx="655">
                  <c:v>41066.906053240738</c:v>
                </c:pt>
                <c:pt idx="656">
                  <c:v>41066.906400462962</c:v>
                </c:pt>
                <c:pt idx="657">
                  <c:v>41066.906747685185</c:v>
                </c:pt>
                <c:pt idx="658">
                  <c:v>41066.907094907408</c:v>
                </c:pt>
                <c:pt idx="659">
                  <c:v>41066.907442129632</c:v>
                </c:pt>
                <c:pt idx="660">
                  <c:v>41066.907789351855</c:v>
                </c:pt>
                <c:pt idx="661">
                  <c:v>41066.908136574071</c:v>
                </c:pt>
                <c:pt idx="662">
                  <c:v>41066.908483796295</c:v>
                </c:pt>
                <c:pt idx="663">
                  <c:v>41066.908831018518</c:v>
                </c:pt>
                <c:pt idx="664">
                  <c:v>41066.909178240741</c:v>
                </c:pt>
                <c:pt idx="665">
                  <c:v>41066.909525462965</c:v>
                </c:pt>
                <c:pt idx="666">
                  <c:v>41066.909872685188</c:v>
                </c:pt>
                <c:pt idx="667">
                  <c:v>41066.910219907404</c:v>
                </c:pt>
                <c:pt idx="668">
                  <c:v>41066.910567129627</c:v>
                </c:pt>
                <c:pt idx="669">
                  <c:v>41066.910914351851</c:v>
                </c:pt>
                <c:pt idx="670">
                  <c:v>41066.911261574074</c:v>
                </c:pt>
                <c:pt idx="671">
                  <c:v>41066.911608796298</c:v>
                </c:pt>
                <c:pt idx="672">
                  <c:v>41066.911956018521</c:v>
                </c:pt>
                <c:pt idx="673">
                  <c:v>41066.912303240744</c:v>
                </c:pt>
                <c:pt idx="674">
                  <c:v>41066.91265046296</c:v>
                </c:pt>
                <c:pt idx="675">
                  <c:v>41066.912997685184</c:v>
                </c:pt>
                <c:pt idx="676">
                  <c:v>41066.913344907407</c:v>
                </c:pt>
                <c:pt idx="677">
                  <c:v>41066.91369212963</c:v>
                </c:pt>
                <c:pt idx="678">
                  <c:v>41066.914039351854</c:v>
                </c:pt>
                <c:pt idx="679">
                  <c:v>41066.914386574077</c:v>
                </c:pt>
                <c:pt idx="680">
                  <c:v>41066.914733796293</c:v>
                </c:pt>
                <c:pt idx="681">
                  <c:v>41066.915081018517</c:v>
                </c:pt>
                <c:pt idx="682">
                  <c:v>41066.91542824074</c:v>
                </c:pt>
                <c:pt idx="683">
                  <c:v>41066.915775462963</c:v>
                </c:pt>
                <c:pt idx="684">
                  <c:v>41066.916122685187</c:v>
                </c:pt>
                <c:pt idx="685">
                  <c:v>41066.91646990741</c:v>
                </c:pt>
                <c:pt idx="686">
                  <c:v>41066.916817129626</c:v>
                </c:pt>
                <c:pt idx="687">
                  <c:v>41066.917164351849</c:v>
                </c:pt>
                <c:pt idx="688">
                  <c:v>41066.917511574073</c:v>
                </c:pt>
                <c:pt idx="689">
                  <c:v>41066.917858796296</c:v>
                </c:pt>
                <c:pt idx="690">
                  <c:v>41066.918206018519</c:v>
                </c:pt>
                <c:pt idx="691">
                  <c:v>41066.918553240743</c:v>
                </c:pt>
                <c:pt idx="692">
                  <c:v>41066.918900462966</c:v>
                </c:pt>
                <c:pt idx="693">
                  <c:v>41066.919247685182</c:v>
                </c:pt>
                <c:pt idx="694">
                  <c:v>41066.919594907406</c:v>
                </c:pt>
                <c:pt idx="695">
                  <c:v>41066.919942129629</c:v>
                </c:pt>
                <c:pt idx="696">
                  <c:v>41066.920289351852</c:v>
                </c:pt>
                <c:pt idx="697">
                  <c:v>41066.920636574076</c:v>
                </c:pt>
                <c:pt idx="698">
                  <c:v>41066.920983796299</c:v>
                </c:pt>
                <c:pt idx="699">
                  <c:v>41066.921331018515</c:v>
                </c:pt>
                <c:pt idx="700">
                  <c:v>41066.921678240738</c:v>
                </c:pt>
                <c:pt idx="701">
                  <c:v>41066.922025462962</c:v>
                </c:pt>
                <c:pt idx="702">
                  <c:v>41066.922372685185</c:v>
                </c:pt>
                <c:pt idx="703">
                  <c:v>41066.922719907408</c:v>
                </c:pt>
                <c:pt idx="704">
                  <c:v>41066.923067129632</c:v>
                </c:pt>
                <c:pt idx="705">
                  <c:v>41066.923414351855</c:v>
                </c:pt>
                <c:pt idx="706">
                  <c:v>41066.923761574071</c:v>
                </c:pt>
                <c:pt idx="707">
                  <c:v>41066.924108796295</c:v>
                </c:pt>
                <c:pt idx="708">
                  <c:v>41066.924456018518</c:v>
                </c:pt>
                <c:pt idx="709">
                  <c:v>41066.924803240741</c:v>
                </c:pt>
                <c:pt idx="710">
                  <c:v>41066.925150462965</c:v>
                </c:pt>
                <c:pt idx="711">
                  <c:v>41066.925497685188</c:v>
                </c:pt>
                <c:pt idx="712">
                  <c:v>41066.925844907404</c:v>
                </c:pt>
                <c:pt idx="713">
                  <c:v>41066.926192129627</c:v>
                </c:pt>
                <c:pt idx="714">
                  <c:v>41066.926539351851</c:v>
                </c:pt>
                <c:pt idx="715">
                  <c:v>41066.926886574074</c:v>
                </c:pt>
                <c:pt idx="716">
                  <c:v>41066.927233796298</c:v>
                </c:pt>
                <c:pt idx="717">
                  <c:v>41066.927581018521</c:v>
                </c:pt>
                <c:pt idx="718">
                  <c:v>41066.927928240744</c:v>
                </c:pt>
                <c:pt idx="719">
                  <c:v>41066.92827546296</c:v>
                </c:pt>
                <c:pt idx="720">
                  <c:v>41066.928622685184</c:v>
                </c:pt>
                <c:pt idx="721">
                  <c:v>41066.928969907407</c:v>
                </c:pt>
                <c:pt idx="722">
                  <c:v>41066.92931712963</c:v>
                </c:pt>
                <c:pt idx="723">
                  <c:v>41066.929664351854</c:v>
                </c:pt>
                <c:pt idx="724">
                  <c:v>41066.930011574077</c:v>
                </c:pt>
                <c:pt idx="725">
                  <c:v>41066.930358796293</c:v>
                </c:pt>
                <c:pt idx="726">
                  <c:v>41066.930706018517</c:v>
                </c:pt>
                <c:pt idx="727">
                  <c:v>41066.93105324074</c:v>
                </c:pt>
                <c:pt idx="728">
                  <c:v>41066.931400462963</c:v>
                </c:pt>
                <c:pt idx="729">
                  <c:v>41066.931747685187</c:v>
                </c:pt>
                <c:pt idx="730">
                  <c:v>41066.93209490741</c:v>
                </c:pt>
                <c:pt idx="731">
                  <c:v>41066.932442129626</c:v>
                </c:pt>
                <c:pt idx="732">
                  <c:v>41066.932789351849</c:v>
                </c:pt>
                <c:pt idx="733">
                  <c:v>41066.933136574073</c:v>
                </c:pt>
                <c:pt idx="734">
                  <c:v>41066.933483796296</c:v>
                </c:pt>
                <c:pt idx="735">
                  <c:v>41066.933831018519</c:v>
                </c:pt>
                <c:pt idx="736">
                  <c:v>41066.934178240743</c:v>
                </c:pt>
                <c:pt idx="737">
                  <c:v>41066.934525462966</c:v>
                </c:pt>
                <c:pt idx="738">
                  <c:v>41066.934872685182</c:v>
                </c:pt>
                <c:pt idx="739">
                  <c:v>41066.935219907406</c:v>
                </c:pt>
                <c:pt idx="740">
                  <c:v>41066.935567129629</c:v>
                </c:pt>
                <c:pt idx="741">
                  <c:v>41066.935914351852</c:v>
                </c:pt>
                <c:pt idx="742">
                  <c:v>41066.936261574076</c:v>
                </c:pt>
                <c:pt idx="743">
                  <c:v>41066.936608796299</c:v>
                </c:pt>
                <c:pt idx="744">
                  <c:v>41066.936956018515</c:v>
                </c:pt>
                <c:pt idx="745">
                  <c:v>41066.937303240738</c:v>
                </c:pt>
                <c:pt idx="746">
                  <c:v>41066.937650462962</c:v>
                </c:pt>
                <c:pt idx="747">
                  <c:v>41066.937997685185</c:v>
                </c:pt>
                <c:pt idx="748">
                  <c:v>41066.938344907408</c:v>
                </c:pt>
                <c:pt idx="749">
                  <c:v>41066.938692129632</c:v>
                </c:pt>
                <c:pt idx="750">
                  <c:v>41066.939039351855</c:v>
                </c:pt>
                <c:pt idx="751">
                  <c:v>41066.939386574071</c:v>
                </c:pt>
                <c:pt idx="752">
                  <c:v>41066.939733796295</c:v>
                </c:pt>
                <c:pt idx="753">
                  <c:v>41066.940081018518</c:v>
                </c:pt>
                <c:pt idx="754">
                  <c:v>41066.940428240741</c:v>
                </c:pt>
                <c:pt idx="755">
                  <c:v>41066.940775462965</c:v>
                </c:pt>
                <c:pt idx="756">
                  <c:v>41066.941122685188</c:v>
                </c:pt>
                <c:pt idx="757">
                  <c:v>41066.941469907404</c:v>
                </c:pt>
                <c:pt idx="758">
                  <c:v>41066.941817129627</c:v>
                </c:pt>
                <c:pt idx="759">
                  <c:v>41066.942164351851</c:v>
                </c:pt>
                <c:pt idx="760">
                  <c:v>41066.942511574074</c:v>
                </c:pt>
                <c:pt idx="761">
                  <c:v>41066.942858796298</c:v>
                </c:pt>
                <c:pt idx="762">
                  <c:v>41066.943206018521</c:v>
                </c:pt>
                <c:pt idx="763">
                  <c:v>41066.943553240744</c:v>
                </c:pt>
                <c:pt idx="764">
                  <c:v>41066.94390046296</c:v>
                </c:pt>
                <c:pt idx="765">
                  <c:v>41066.944247685184</c:v>
                </c:pt>
                <c:pt idx="766">
                  <c:v>41066.944594907407</c:v>
                </c:pt>
                <c:pt idx="767">
                  <c:v>41066.94494212963</c:v>
                </c:pt>
                <c:pt idx="768">
                  <c:v>41066.945289351854</c:v>
                </c:pt>
                <c:pt idx="769">
                  <c:v>41066.945636574077</c:v>
                </c:pt>
                <c:pt idx="770">
                  <c:v>41066.945983796293</c:v>
                </c:pt>
                <c:pt idx="771">
                  <c:v>41066.946331018517</c:v>
                </c:pt>
                <c:pt idx="772">
                  <c:v>41066.94667824074</c:v>
                </c:pt>
                <c:pt idx="773">
                  <c:v>41066.947025462963</c:v>
                </c:pt>
                <c:pt idx="774">
                  <c:v>41066.947372685187</c:v>
                </c:pt>
                <c:pt idx="775">
                  <c:v>41066.94771990741</c:v>
                </c:pt>
                <c:pt idx="776">
                  <c:v>41066.948067129626</c:v>
                </c:pt>
                <c:pt idx="777">
                  <c:v>41066.948414351849</c:v>
                </c:pt>
                <c:pt idx="778">
                  <c:v>41066.948761574073</c:v>
                </c:pt>
                <c:pt idx="779">
                  <c:v>41066.949108796296</c:v>
                </c:pt>
                <c:pt idx="780">
                  <c:v>41066.949456018519</c:v>
                </c:pt>
                <c:pt idx="781">
                  <c:v>41066.949803240743</c:v>
                </c:pt>
                <c:pt idx="782">
                  <c:v>41066.950150462966</c:v>
                </c:pt>
                <c:pt idx="783">
                  <c:v>41066.950497685182</c:v>
                </c:pt>
                <c:pt idx="784">
                  <c:v>41066.950844907406</c:v>
                </c:pt>
                <c:pt idx="785">
                  <c:v>41066.951192129629</c:v>
                </c:pt>
                <c:pt idx="786">
                  <c:v>41066.951539351852</c:v>
                </c:pt>
                <c:pt idx="787">
                  <c:v>41066.951886574076</c:v>
                </c:pt>
                <c:pt idx="788">
                  <c:v>41066.952233796299</c:v>
                </c:pt>
                <c:pt idx="789">
                  <c:v>41066.952581018515</c:v>
                </c:pt>
                <c:pt idx="790">
                  <c:v>41066.952928240738</c:v>
                </c:pt>
                <c:pt idx="791">
                  <c:v>41066.953275462962</c:v>
                </c:pt>
                <c:pt idx="792">
                  <c:v>41066.953622685185</c:v>
                </c:pt>
                <c:pt idx="793">
                  <c:v>41066.953969907408</c:v>
                </c:pt>
                <c:pt idx="794">
                  <c:v>41066.954317129632</c:v>
                </c:pt>
                <c:pt idx="795">
                  <c:v>41066.954664351855</c:v>
                </c:pt>
                <c:pt idx="796">
                  <c:v>41066.955011574071</c:v>
                </c:pt>
                <c:pt idx="797">
                  <c:v>41066.955358796295</c:v>
                </c:pt>
                <c:pt idx="798">
                  <c:v>41066.955706018518</c:v>
                </c:pt>
                <c:pt idx="799">
                  <c:v>41066.956053240741</c:v>
                </c:pt>
                <c:pt idx="800">
                  <c:v>41066.956400462965</c:v>
                </c:pt>
                <c:pt idx="801">
                  <c:v>41066.956747685188</c:v>
                </c:pt>
                <c:pt idx="802">
                  <c:v>41066.957094907404</c:v>
                </c:pt>
                <c:pt idx="803">
                  <c:v>41066.957442129627</c:v>
                </c:pt>
                <c:pt idx="804">
                  <c:v>41066.957789351851</c:v>
                </c:pt>
                <c:pt idx="805">
                  <c:v>41066.958136574074</c:v>
                </c:pt>
                <c:pt idx="806">
                  <c:v>41066.958483796298</c:v>
                </c:pt>
                <c:pt idx="807">
                  <c:v>41066.958831018521</c:v>
                </c:pt>
                <c:pt idx="808">
                  <c:v>41066.959178240744</c:v>
                </c:pt>
                <c:pt idx="809">
                  <c:v>41066.95952546296</c:v>
                </c:pt>
                <c:pt idx="810">
                  <c:v>41066.959872685184</c:v>
                </c:pt>
                <c:pt idx="811">
                  <c:v>41066.960219907407</c:v>
                </c:pt>
                <c:pt idx="812">
                  <c:v>41066.96056712963</c:v>
                </c:pt>
                <c:pt idx="813">
                  <c:v>41066.960914351854</c:v>
                </c:pt>
                <c:pt idx="814">
                  <c:v>41066.961261574077</c:v>
                </c:pt>
                <c:pt idx="815">
                  <c:v>41066.961608796293</c:v>
                </c:pt>
                <c:pt idx="816">
                  <c:v>41066.961956018517</c:v>
                </c:pt>
                <c:pt idx="817">
                  <c:v>41066.96230324074</c:v>
                </c:pt>
                <c:pt idx="818">
                  <c:v>41066.962650462963</c:v>
                </c:pt>
                <c:pt idx="819">
                  <c:v>41066.962997685187</c:v>
                </c:pt>
                <c:pt idx="820">
                  <c:v>41066.96334490741</c:v>
                </c:pt>
                <c:pt idx="821">
                  <c:v>41066.963692129626</c:v>
                </c:pt>
                <c:pt idx="822">
                  <c:v>41066.964039351849</c:v>
                </c:pt>
                <c:pt idx="823">
                  <c:v>41066.964386574073</c:v>
                </c:pt>
                <c:pt idx="824">
                  <c:v>41066.964733796296</c:v>
                </c:pt>
                <c:pt idx="825">
                  <c:v>41066.965081018519</c:v>
                </c:pt>
                <c:pt idx="826">
                  <c:v>41066.965428240743</c:v>
                </c:pt>
                <c:pt idx="827">
                  <c:v>41066.965775462966</c:v>
                </c:pt>
                <c:pt idx="828">
                  <c:v>41066.966122685182</c:v>
                </c:pt>
                <c:pt idx="829">
                  <c:v>41066.966469907406</c:v>
                </c:pt>
                <c:pt idx="830">
                  <c:v>41066.966817129629</c:v>
                </c:pt>
                <c:pt idx="831">
                  <c:v>41066.967164351852</c:v>
                </c:pt>
                <c:pt idx="832">
                  <c:v>41066.967511574076</c:v>
                </c:pt>
                <c:pt idx="833">
                  <c:v>41066.967858796299</c:v>
                </c:pt>
                <c:pt idx="834">
                  <c:v>41066.968206018515</c:v>
                </c:pt>
                <c:pt idx="835">
                  <c:v>41066.968553240738</c:v>
                </c:pt>
                <c:pt idx="836">
                  <c:v>41066.968900462962</c:v>
                </c:pt>
                <c:pt idx="837">
                  <c:v>41066.969247685185</c:v>
                </c:pt>
                <c:pt idx="838">
                  <c:v>41066.969594907408</c:v>
                </c:pt>
                <c:pt idx="839">
                  <c:v>41066.969942129632</c:v>
                </c:pt>
                <c:pt idx="840">
                  <c:v>41066.970289351855</c:v>
                </c:pt>
                <c:pt idx="841">
                  <c:v>41066.970636574071</c:v>
                </c:pt>
                <c:pt idx="842">
                  <c:v>41066.970983796295</c:v>
                </c:pt>
                <c:pt idx="843">
                  <c:v>41066.971331018518</c:v>
                </c:pt>
                <c:pt idx="844">
                  <c:v>41066.971678240741</c:v>
                </c:pt>
                <c:pt idx="845">
                  <c:v>41066.972025462965</c:v>
                </c:pt>
                <c:pt idx="846">
                  <c:v>41066.972372685188</c:v>
                </c:pt>
                <c:pt idx="847">
                  <c:v>41066.972719907404</c:v>
                </c:pt>
                <c:pt idx="848">
                  <c:v>41066.973067129627</c:v>
                </c:pt>
                <c:pt idx="849">
                  <c:v>41066.973414351851</c:v>
                </c:pt>
                <c:pt idx="850">
                  <c:v>41066.973761574074</c:v>
                </c:pt>
                <c:pt idx="851">
                  <c:v>41066.974108796298</c:v>
                </c:pt>
                <c:pt idx="852">
                  <c:v>41066.974456018521</c:v>
                </c:pt>
                <c:pt idx="853">
                  <c:v>41066.974803240744</c:v>
                </c:pt>
                <c:pt idx="854">
                  <c:v>41066.97515046296</c:v>
                </c:pt>
                <c:pt idx="855">
                  <c:v>41066.975497685184</c:v>
                </c:pt>
                <c:pt idx="856">
                  <c:v>41066.975844907407</c:v>
                </c:pt>
                <c:pt idx="857">
                  <c:v>41066.97619212963</c:v>
                </c:pt>
                <c:pt idx="858">
                  <c:v>41066.976539351854</c:v>
                </c:pt>
                <c:pt idx="859">
                  <c:v>41066.976886574077</c:v>
                </c:pt>
                <c:pt idx="860">
                  <c:v>41066.977233796293</c:v>
                </c:pt>
                <c:pt idx="861">
                  <c:v>41066.977581018517</c:v>
                </c:pt>
                <c:pt idx="862">
                  <c:v>41066.97792824074</c:v>
                </c:pt>
                <c:pt idx="863">
                  <c:v>41066.978275462963</c:v>
                </c:pt>
                <c:pt idx="864">
                  <c:v>41066.978622685187</c:v>
                </c:pt>
                <c:pt idx="865">
                  <c:v>41066.97896990741</c:v>
                </c:pt>
                <c:pt idx="866">
                  <c:v>41066.979317129626</c:v>
                </c:pt>
                <c:pt idx="867">
                  <c:v>41066.979664351849</c:v>
                </c:pt>
                <c:pt idx="868">
                  <c:v>41066.980011574073</c:v>
                </c:pt>
                <c:pt idx="869">
                  <c:v>41066.980358796296</c:v>
                </c:pt>
                <c:pt idx="870">
                  <c:v>41066.980706018519</c:v>
                </c:pt>
                <c:pt idx="871">
                  <c:v>41066.981053240743</c:v>
                </c:pt>
                <c:pt idx="872">
                  <c:v>41066.981400462966</c:v>
                </c:pt>
                <c:pt idx="873">
                  <c:v>41066.981747685182</c:v>
                </c:pt>
                <c:pt idx="874">
                  <c:v>41066.982094907406</c:v>
                </c:pt>
                <c:pt idx="875">
                  <c:v>41066.982442129629</c:v>
                </c:pt>
                <c:pt idx="876">
                  <c:v>41066.982789351852</c:v>
                </c:pt>
                <c:pt idx="877">
                  <c:v>41066.983136574076</c:v>
                </c:pt>
                <c:pt idx="878">
                  <c:v>41066.983483796299</c:v>
                </c:pt>
                <c:pt idx="879">
                  <c:v>41066.983831018515</c:v>
                </c:pt>
                <c:pt idx="880">
                  <c:v>41066.984178240738</c:v>
                </c:pt>
                <c:pt idx="881">
                  <c:v>41066.984525462962</c:v>
                </c:pt>
                <c:pt idx="882">
                  <c:v>41066.984872685185</c:v>
                </c:pt>
                <c:pt idx="883">
                  <c:v>41066.985219907408</c:v>
                </c:pt>
                <c:pt idx="884">
                  <c:v>41066.985567129632</c:v>
                </c:pt>
                <c:pt idx="885">
                  <c:v>41066.985914351855</c:v>
                </c:pt>
                <c:pt idx="886">
                  <c:v>41066.986261574071</c:v>
                </c:pt>
                <c:pt idx="887">
                  <c:v>41066.986608796295</c:v>
                </c:pt>
                <c:pt idx="888">
                  <c:v>41066.986956018518</c:v>
                </c:pt>
                <c:pt idx="889">
                  <c:v>41066.987303240741</c:v>
                </c:pt>
                <c:pt idx="890">
                  <c:v>41066.987650462965</c:v>
                </c:pt>
                <c:pt idx="891">
                  <c:v>41066.987997685188</c:v>
                </c:pt>
                <c:pt idx="892">
                  <c:v>41066.988344907404</c:v>
                </c:pt>
                <c:pt idx="893">
                  <c:v>41066.988692129627</c:v>
                </c:pt>
                <c:pt idx="894">
                  <c:v>41066.989039351851</c:v>
                </c:pt>
                <c:pt idx="895">
                  <c:v>41066.989386574074</c:v>
                </c:pt>
                <c:pt idx="896">
                  <c:v>41066.989733796298</c:v>
                </c:pt>
                <c:pt idx="897">
                  <c:v>41066.990081018521</c:v>
                </c:pt>
                <c:pt idx="898">
                  <c:v>41066.990428240744</c:v>
                </c:pt>
                <c:pt idx="899">
                  <c:v>41066.99077546296</c:v>
                </c:pt>
                <c:pt idx="900">
                  <c:v>41066.991122685184</c:v>
                </c:pt>
                <c:pt idx="901">
                  <c:v>41066.991469907407</c:v>
                </c:pt>
                <c:pt idx="902">
                  <c:v>41066.99181712963</c:v>
                </c:pt>
                <c:pt idx="903">
                  <c:v>41066.992164351854</c:v>
                </c:pt>
                <c:pt idx="904">
                  <c:v>41066.992511574077</c:v>
                </c:pt>
                <c:pt idx="905">
                  <c:v>41066.992858796293</c:v>
                </c:pt>
                <c:pt idx="906">
                  <c:v>41066.993206018517</c:v>
                </c:pt>
                <c:pt idx="907">
                  <c:v>41066.99355324074</c:v>
                </c:pt>
                <c:pt idx="908">
                  <c:v>41066.993900462963</c:v>
                </c:pt>
                <c:pt idx="909">
                  <c:v>41066.994247685187</c:v>
                </c:pt>
                <c:pt idx="910">
                  <c:v>41066.99459490741</c:v>
                </c:pt>
                <c:pt idx="911">
                  <c:v>41066.994942129626</c:v>
                </c:pt>
                <c:pt idx="912">
                  <c:v>41066.995289351849</c:v>
                </c:pt>
                <c:pt idx="913">
                  <c:v>41066.995636574073</c:v>
                </c:pt>
                <c:pt idx="914">
                  <c:v>41066.995983796296</c:v>
                </c:pt>
                <c:pt idx="915">
                  <c:v>41066.996331018519</c:v>
                </c:pt>
                <c:pt idx="916">
                  <c:v>41066.996678240743</c:v>
                </c:pt>
                <c:pt idx="917">
                  <c:v>41066.997025462966</c:v>
                </c:pt>
                <c:pt idx="918">
                  <c:v>41066.997372685182</c:v>
                </c:pt>
                <c:pt idx="919">
                  <c:v>41066.997719907406</c:v>
                </c:pt>
                <c:pt idx="920">
                  <c:v>41066.998067129629</c:v>
                </c:pt>
                <c:pt idx="921">
                  <c:v>41066.998414351852</c:v>
                </c:pt>
                <c:pt idx="922">
                  <c:v>41066.998761574076</c:v>
                </c:pt>
                <c:pt idx="923">
                  <c:v>41066.999108796299</c:v>
                </c:pt>
                <c:pt idx="924">
                  <c:v>41066.999456018515</c:v>
                </c:pt>
                <c:pt idx="925">
                  <c:v>41066.999803240738</c:v>
                </c:pt>
                <c:pt idx="926">
                  <c:v>41067.000150462962</c:v>
                </c:pt>
                <c:pt idx="927">
                  <c:v>41067.000497685185</c:v>
                </c:pt>
                <c:pt idx="928">
                  <c:v>41067.000844907408</c:v>
                </c:pt>
                <c:pt idx="929">
                  <c:v>41067.001192129632</c:v>
                </c:pt>
                <c:pt idx="930">
                  <c:v>41067.001539351855</c:v>
                </c:pt>
                <c:pt idx="931">
                  <c:v>41067.001886574071</c:v>
                </c:pt>
                <c:pt idx="932">
                  <c:v>41067.002233796295</c:v>
                </c:pt>
                <c:pt idx="933">
                  <c:v>41067.002581018518</c:v>
                </c:pt>
                <c:pt idx="934">
                  <c:v>41067.002928240741</c:v>
                </c:pt>
                <c:pt idx="935">
                  <c:v>41067.003275462965</c:v>
                </c:pt>
                <c:pt idx="936">
                  <c:v>41067.003622685188</c:v>
                </c:pt>
                <c:pt idx="937">
                  <c:v>41067.003969907404</c:v>
                </c:pt>
                <c:pt idx="938">
                  <c:v>41067.004317129627</c:v>
                </c:pt>
                <c:pt idx="939">
                  <c:v>41067.004664351851</c:v>
                </c:pt>
                <c:pt idx="940">
                  <c:v>41067.005011574074</c:v>
                </c:pt>
                <c:pt idx="941">
                  <c:v>41067.005358796298</c:v>
                </c:pt>
                <c:pt idx="942">
                  <c:v>41067.005706018521</c:v>
                </c:pt>
                <c:pt idx="943">
                  <c:v>41067.006053240744</c:v>
                </c:pt>
                <c:pt idx="944">
                  <c:v>41067.00640046296</c:v>
                </c:pt>
                <c:pt idx="945">
                  <c:v>41067.006747685184</c:v>
                </c:pt>
                <c:pt idx="946">
                  <c:v>41067.007094907407</c:v>
                </c:pt>
                <c:pt idx="947">
                  <c:v>41067.00744212963</c:v>
                </c:pt>
                <c:pt idx="948">
                  <c:v>41067.007789351854</c:v>
                </c:pt>
                <c:pt idx="949">
                  <c:v>41067.008136574077</c:v>
                </c:pt>
                <c:pt idx="950">
                  <c:v>41067.008483796293</c:v>
                </c:pt>
                <c:pt idx="951">
                  <c:v>41067.008831018517</c:v>
                </c:pt>
                <c:pt idx="952">
                  <c:v>41067.00917824074</c:v>
                </c:pt>
                <c:pt idx="953">
                  <c:v>41067.009525462963</c:v>
                </c:pt>
                <c:pt idx="954">
                  <c:v>41067.009872685187</c:v>
                </c:pt>
                <c:pt idx="955">
                  <c:v>41067.01021990741</c:v>
                </c:pt>
                <c:pt idx="956">
                  <c:v>41067.010567129626</c:v>
                </c:pt>
                <c:pt idx="957">
                  <c:v>41067.010914351849</c:v>
                </c:pt>
                <c:pt idx="958">
                  <c:v>41067.011261574073</c:v>
                </c:pt>
                <c:pt idx="959">
                  <c:v>41067.011608796296</c:v>
                </c:pt>
                <c:pt idx="960">
                  <c:v>41067.011956018519</c:v>
                </c:pt>
                <c:pt idx="961">
                  <c:v>41067.012303240743</c:v>
                </c:pt>
                <c:pt idx="962">
                  <c:v>41067.012650462966</c:v>
                </c:pt>
                <c:pt idx="963">
                  <c:v>41067.012997685182</c:v>
                </c:pt>
                <c:pt idx="964">
                  <c:v>41067.013344907406</c:v>
                </c:pt>
                <c:pt idx="965">
                  <c:v>41067.013692129629</c:v>
                </c:pt>
                <c:pt idx="966">
                  <c:v>41067.014039351852</c:v>
                </c:pt>
                <c:pt idx="967">
                  <c:v>41067.014386574076</c:v>
                </c:pt>
                <c:pt idx="968">
                  <c:v>41067.014733796299</c:v>
                </c:pt>
                <c:pt idx="969">
                  <c:v>41067.015081018515</c:v>
                </c:pt>
                <c:pt idx="970">
                  <c:v>41067.015428240738</c:v>
                </c:pt>
                <c:pt idx="971">
                  <c:v>41067.015775462962</c:v>
                </c:pt>
                <c:pt idx="972">
                  <c:v>41067.016122685185</c:v>
                </c:pt>
                <c:pt idx="973">
                  <c:v>41067.016469907408</c:v>
                </c:pt>
                <c:pt idx="974">
                  <c:v>41067.016817129632</c:v>
                </c:pt>
                <c:pt idx="975">
                  <c:v>41067.017164351855</c:v>
                </c:pt>
                <c:pt idx="976">
                  <c:v>41067.017511574071</c:v>
                </c:pt>
                <c:pt idx="977">
                  <c:v>41067.017858796295</c:v>
                </c:pt>
                <c:pt idx="978">
                  <c:v>41067.018206018518</c:v>
                </c:pt>
                <c:pt idx="979">
                  <c:v>41067.018553240741</c:v>
                </c:pt>
                <c:pt idx="980">
                  <c:v>41067.018900462965</c:v>
                </c:pt>
                <c:pt idx="981">
                  <c:v>41067.019247685188</c:v>
                </c:pt>
                <c:pt idx="982">
                  <c:v>41067.019594907404</c:v>
                </c:pt>
                <c:pt idx="983">
                  <c:v>41067.019942129627</c:v>
                </c:pt>
                <c:pt idx="984">
                  <c:v>41067.020289351851</c:v>
                </c:pt>
                <c:pt idx="985">
                  <c:v>41067.020636574074</c:v>
                </c:pt>
                <c:pt idx="986">
                  <c:v>41067.020983796298</c:v>
                </c:pt>
                <c:pt idx="987">
                  <c:v>41067.021331018521</c:v>
                </c:pt>
                <c:pt idx="988">
                  <c:v>41067.021678240744</c:v>
                </c:pt>
                <c:pt idx="989">
                  <c:v>41067.02202546296</c:v>
                </c:pt>
                <c:pt idx="990">
                  <c:v>41067.022372685184</c:v>
                </c:pt>
                <c:pt idx="991">
                  <c:v>41067.022719907407</c:v>
                </c:pt>
                <c:pt idx="992">
                  <c:v>41067.02306712963</c:v>
                </c:pt>
                <c:pt idx="993">
                  <c:v>41067.023414351854</c:v>
                </c:pt>
                <c:pt idx="994">
                  <c:v>41067.023761574077</c:v>
                </c:pt>
                <c:pt idx="995">
                  <c:v>41067.024108796293</c:v>
                </c:pt>
                <c:pt idx="996">
                  <c:v>41067.024456018517</c:v>
                </c:pt>
                <c:pt idx="997">
                  <c:v>41067.02480324074</c:v>
                </c:pt>
                <c:pt idx="998">
                  <c:v>41067.025150462963</c:v>
                </c:pt>
                <c:pt idx="999">
                  <c:v>41067.025497685187</c:v>
                </c:pt>
                <c:pt idx="1000">
                  <c:v>41067.02584490741</c:v>
                </c:pt>
                <c:pt idx="1001">
                  <c:v>41067.026192129626</c:v>
                </c:pt>
                <c:pt idx="1002">
                  <c:v>41067.026539351849</c:v>
                </c:pt>
                <c:pt idx="1003">
                  <c:v>41067.026886574073</c:v>
                </c:pt>
                <c:pt idx="1004">
                  <c:v>41067.027233796296</c:v>
                </c:pt>
                <c:pt idx="1005">
                  <c:v>41067.027581018519</c:v>
                </c:pt>
                <c:pt idx="1006">
                  <c:v>41067.027928240743</c:v>
                </c:pt>
                <c:pt idx="1007">
                  <c:v>41067.028275462966</c:v>
                </c:pt>
                <c:pt idx="1008">
                  <c:v>41067.028622685182</c:v>
                </c:pt>
                <c:pt idx="1009">
                  <c:v>41067.028969907406</c:v>
                </c:pt>
                <c:pt idx="1010">
                  <c:v>41067.029317129629</c:v>
                </c:pt>
                <c:pt idx="1011">
                  <c:v>41067.029664351852</c:v>
                </c:pt>
                <c:pt idx="1012">
                  <c:v>41067.030011574076</c:v>
                </c:pt>
                <c:pt idx="1013">
                  <c:v>41067.030358796299</c:v>
                </c:pt>
                <c:pt idx="1014">
                  <c:v>41067.030706018515</c:v>
                </c:pt>
                <c:pt idx="1015">
                  <c:v>41067.031053240738</c:v>
                </c:pt>
                <c:pt idx="1016">
                  <c:v>41067.031400462962</c:v>
                </c:pt>
                <c:pt idx="1017">
                  <c:v>41067.031747685185</c:v>
                </c:pt>
                <c:pt idx="1018">
                  <c:v>41067.032094907408</c:v>
                </c:pt>
                <c:pt idx="1019">
                  <c:v>41067.032442129632</c:v>
                </c:pt>
                <c:pt idx="1020">
                  <c:v>41067.032789351855</c:v>
                </c:pt>
                <c:pt idx="1021">
                  <c:v>41067.033136574071</c:v>
                </c:pt>
                <c:pt idx="1022">
                  <c:v>41067.033483796295</c:v>
                </c:pt>
                <c:pt idx="1023">
                  <c:v>41067.033831018518</c:v>
                </c:pt>
                <c:pt idx="1024">
                  <c:v>41067.034178240741</c:v>
                </c:pt>
                <c:pt idx="1025">
                  <c:v>41067.034525462965</c:v>
                </c:pt>
                <c:pt idx="1026">
                  <c:v>41067.034872685188</c:v>
                </c:pt>
                <c:pt idx="1027">
                  <c:v>41067.035219907404</c:v>
                </c:pt>
                <c:pt idx="1028">
                  <c:v>41067.035567129627</c:v>
                </c:pt>
                <c:pt idx="1029">
                  <c:v>41067.035914351851</c:v>
                </c:pt>
                <c:pt idx="1030">
                  <c:v>41067.036261574074</c:v>
                </c:pt>
                <c:pt idx="1031">
                  <c:v>41067.036608796298</c:v>
                </c:pt>
                <c:pt idx="1032">
                  <c:v>41067.036956018521</c:v>
                </c:pt>
                <c:pt idx="1033">
                  <c:v>41067.037303240744</c:v>
                </c:pt>
                <c:pt idx="1034">
                  <c:v>41067.03765046296</c:v>
                </c:pt>
                <c:pt idx="1035">
                  <c:v>41067.037997685184</c:v>
                </c:pt>
                <c:pt idx="1036">
                  <c:v>41067.038344907407</c:v>
                </c:pt>
                <c:pt idx="1037">
                  <c:v>41067.03869212963</c:v>
                </c:pt>
                <c:pt idx="1038">
                  <c:v>41067.039039351854</c:v>
                </c:pt>
                <c:pt idx="1039">
                  <c:v>41067.039386574077</c:v>
                </c:pt>
                <c:pt idx="1040">
                  <c:v>41067.039733796293</c:v>
                </c:pt>
                <c:pt idx="1041">
                  <c:v>41067.040081018517</c:v>
                </c:pt>
                <c:pt idx="1042">
                  <c:v>41067.04042824074</c:v>
                </c:pt>
                <c:pt idx="1043">
                  <c:v>41067.040775462963</c:v>
                </c:pt>
                <c:pt idx="1044">
                  <c:v>41067.041122685187</c:v>
                </c:pt>
                <c:pt idx="1045">
                  <c:v>41067.04146990741</c:v>
                </c:pt>
                <c:pt idx="1046">
                  <c:v>41067.041817129626</c:v>
                </c:pt>
                <c:pt idx="1047">
                  <c:v>41067.042164351849</c:v>
                </c:pt>
                <c:pt idx="1048">
                  <c:v>41067.042511574073</c:v>
                </c:pt>
                <c:pt idx="1049">
                  <c:v>41067.042858796296</c:v>
                </c:pt>
                <c:pt idx="1050">
                  <c:v>41067.043206018519</c:v>
                </c:pt>
                <c:pt idx="1051">
                  <c:v>41067.043553240743</c:v>
                </c:pt>
                <c:pt idx="1052">
                  <c:v>41067.043900462966</c:v>
                </c:pt>
                <c:pt idx="1053">
                  <c:v>41067.044247685182</c:v>
                </c:pt>
                <c:pt idx="1054">
                  <c:v>41067.044594907406</c:v>
                </c:pt>
                <c:pt idx="1055">
                  <c:v>41067.044942129629</c:v>
                </c:pt>
                <c:pt idx="1056">
                  <c:v>41067.045289351852</c:v>
                </c:pt>
                <c:pt idx="1057">
                  <c:v>41067.045636574076</c:v>
                </c:pt>
                <c:pt idx="1058">
                  <c:v>41067.045983796299</c:v>
                </c:pt>
                <c:pt idx="1059">
                  <c:v>41067.046331018515</c:v>
                </c:pt>
                <c:pt idx="1060">
                  <c:v>41067.046678240738</c:v>
                </c:pt>
                <c:pt idx="1061">
                  <c:v>41067.047025462962</c:v>
                </c:pt>
                <c:pt idx="1062">
                  <c:v>41067.047372685185</c:v>
                </c:pt>
                <c:pt idx="1063">
                  <c:v>41067.047719907408</c:v>
                </c:pt>
                <c:pt idx="1064">
                  <c:v>41067.048067129632</c:v>
                </c:pt>
                <c:pt idx="1065">
                  <c:v>41067.048414351855</c:v>
                </c:pt>
                <c:pt idx="1066">
                  <c:v>41067.048761574071</c:v>
                </c:pt>
                <c:pt idx="1067">
                  <c:v>41067.049108796295</c:v>
                </c:pt>
                <c:pt idx="1068">
                  <c:v>41067.049456018518</c:v>
                </c:pt>
                <c:pt idx="1069">
                  <c:v>41067.049803240741</c:v>
                </c:pt>
                <c:pt idx="1070">
                  <c:v>41067.050150462965</c:v>
                </c:pt>
                <c:pt idx="1071">
                  <c:v>41067.050497685188</c:v>
                </c:pt>
                <c:pt idx="1072">
                  <c:v>41067.050844907404</c:v>
                </c:pt>
                <c:pt idx="1073">
                  <c:v>41067.051192129627</c:v>
                </c:pt>
                <c:pt idx="1074">
                  <c:v>41067.051539351851</c:v>
                </c:pt>
                <c:pt idx="1075">
                  <c:v>41067.051886574074</c:v>
                </c:pt>
                <c:pt idx="1076">
                  <c:v>41067.052233796298</c:v>
                </c:pt>
                <c:pt idx="1077">
                  <c:v>41067.052581018521</c:v>
                </c:pt>
                <c:pt idx="1078">
                  <c:v>41067.052928240744</c:v>
                </c:pt>
                <c:pt idx="1079">
                  <c:v>41067.05327546296</c:v>
                </c:pt>
                <c:pt idx="1080">
                  <c:v>41067.053622685184</c:v>
                </c:pt>
                <c:pt idx="1081">
                  <c:v>41067.053969907407</c:v>
                </c:pt>
                <c:pt idx="1082">
                  <c:v>41067.05431712963</c:v>
                </c:pt>
                <c:pt idx="1083">
                  <c:v>41067.054664351854</c:v>
                </c:pt>
                <c:pt idx="1084">
                  <c:v>41067.055011574077</c:v>
                </c:pt>
                <c:pt idx="1085">
                  <c:v>41067.055358796293</c:v>
                </c:pt>
                <c:pt idx="1086">
                  <c:v>41067.055706018517</c:v>
                </c:pt>
                <c:pt idx="1087">
                  <c:v>41067.05605324074</c:v>
                </c:pt>
                <c:pt idx="1088">
                  <c:v>41067.056400462963</c:v>
                </c:pt>
                <c:pt idx="1089">
                  <c:v>41067.056747685187</c:v>
                </c:pt>
                <c:pt idx="1090">
                  <c:v>41067.05709490741</c:v>
                </c:pt>
                <c:pt idx="1091">
                  <c:v>41067.057442129626</c:v>
                </c:pt>
                <c:pt idx="1092">
                  <c:v>41067.057789351849</c:v>
                </c:pt>
                <c:pt idx="1093">
                  <c:v>41067.058136574073</c:v>
                </c:pt>
                <c:pt idx="1094">
                  <c:v>41067.058483796296</c:v>
                </c:pt>
                <c:pt idx="1095">
                  <c:v>41067.058831018519</c:v>
                </c:pt>
                <c:pt idx="1096">
                  <c:v>41067.059178240743</c:v>
                </c:pt>
                <c:pt idx="1097">
                  <c:v>41067.059525462966</c:v>
                </c:pt>
                <c:pt idx="1098">
                  <c:v>41067.059872685182</c:v>
                </c:pt>
                <c:pt idx="1099">
                  <c:v>41067.060219907406</c:v>
                </c:pt>
                <c:pt idx="1100">
                  <c:v>41067.060567129629</c:v>
                </c:pt>
                <c:pt idx="1101">
                  <c:v>41067.060914351852</c:v>
                </c:pt>
                <c:pt idx="1102">
                  <c:v>41067.061261574076</c:v>
                </c:pt>
                <c:pt idx="1103">
                  <c:v>41067.061608796299</c:v>
                </c:pt>
                <c:pt idx="1104">
                  <c:v>41067.061956018515</c:v>
                </c:pt>
                <c:pt idx="1105">
                  <c:v>41067.062303240738</c:v>
                </c:pt>
                <c:pt idx="1106">
                  <c:v>41067.062650462962</c:v>
                </c:pt>
                <c:pt idx="1107">
                  <c:v>41067.062997685185</c:v>
                </c:pt>
                <c:pt idx="1108">
                  <c:v>41067.063344907408</c:v>
                </c:pt>
                <c:pt idx="1109">
                  <c:v>41067.063692129632</c:v>
                </c:pt>
                <c:pt idx="1110">
                  <c:v>41067.064039351855</c:v>
                </c:pt>
                <c:pt idx="1111">
                  <c:v>41067.064386574071</c:v>
                </c:pt>
                <c:pt idx="1112">
                  <c:v>41067.064733796295</c:v>
                </c:pt>
                <c:pt idx="1113">
                  <c:v>41067.065081018518</c:v>
                </c:pt>
                <c:pt idx="1114">
                  <c:v>41067.065428240741</c:v>
                </c:pt>
                <c:pt idx="1115">
                  <c:v>41067.065775462965</c:v>
                </c:pt>
                <c:pt idx="1116">
                  <c:v>41067.066122685188</c:v>
                </c:pt>
                <c:pt idx="1117">
                  <c:v>41067.066469907404</c:v>
                </c:pt>
                <c:pt idx="1118">
                  <c:v>41067.066817129627</c:v>
                </c:pt>
                <c:pt idx="1119">
                  <c:v>41067.067164351851</c:v>
                </c:pt>
                <c:pt idx="1120">
                  <c:v>41067.067511574074</c:v>
                </c:pt>
                <c:pt idx="1121">
                  <c:v>41067.067858796298</c:v>
                </c:pt>
                <c:pt idx="1122">
                  <c:v>41067.068206018521</c:v>
                </c:pt>
                <c:pt idx="1123">
                  <c:v>41067.068553240744</c:v>
                </c:pt>
                <c:pt idx="1124">
                  <c:v>41067.06890046296</c:v>
                </c:pt>
                <c:pt idx="1125">
                  <c:v>41067.069247685184</c:v>
                </c:pt>
                <c:pt idx="1126">
                  <c:v>41067.069594907407</c:v>
                </c:pt>
                <c:pt idx="1127">
                  <c:v>41067.06994212963</c:v>
                </c:pt>
                <c:pt idx="1128">
                  <c:v>41067.070289351854</c:v>
                </c:pt>
                <c:pt idx="1129">
                  <c:v>41067.070636574077</c:v>
                </c:pt>
                <c:pt idx="1130">
                  <c:v>41067.070983796293</c:v>
                </c:pt>
                <c:pt idx="1131">
                  <c:v>41067.071331018517</c:v>
                </c:pt>
                <c:pt idx="1132">
                  <c:v>41067.07167824074</c:v>
                </c:pt>
                <c:pt idx="1133">
                  <c:v>41067.072025462963</c:v>
                </c:pt>
                <c:pt idx="1134">
                  <c:v>41067.072372685187</c:v>
                </c:pt>
                <c:pt idx="1135">
                  <c:v>41067.07271990741</c:v>
                </c:pt>
                <c:pt idx="1136">
                  <c:v>41067.073067129626</c:v>
                </c:pt>
                <c:pt idx="1137">
                  <c:v>41067.073414351849</c:v>
                </c:pt>
                <c:pt idx="1138">
                  <c:v>41067.073761574073</c:v>
                </c:pt>
                <c:pt idx="1139">
                  <c:v>41067.074108796296</c:v>
                </c:pt>
                <c:pt idx="1140">
                  <c:v>41067.074456018519</c:v>
                </c:pt>
                <c:pt idx="1141">
                  <c:v>41067.074803240743</c:v>
                </c:pt>
                <c:pt idx="1142">
                  <c:v>41067.075150462966</c:v>
                </c:pt>
                <c:pt idx="1143">
                  <c:v>41067.075497685182</c:v>
                </c:pt>
                <c:pt idx="1144">
                  <c:v>41067.075844907406</c:v>
                </c:pt>
                <c:pt idx="1145">
                  <c:v>41067.076192129629</c:v>
                </c:pt>
                <c:pt idx="1146">
                  <c:v>41067.076539351852</c:v>
                </c:pt>
                <c:pt idx="1147">
                  <c:v>41067.076886574076</c:v>
                </c:pt>
                <c:pt idx="1148">
                  <c:v>41067.077233796299</c:v>
                </c:pt>
                <c:pt idx="1149">
                  <c:v>41067.077581018515</c:v>
                </c:pt>
                <c:pt idx="1150">
                  <c:v>41067.077928240738</c:v>
                </c:pt>
                <c:pt idx="1151">
                  <c:v>41067.078275462962</c:v>
                </c:pt>
                <c:pt idx="1152">
                  <c:v>41067.078622685185</c:v>
                </c:pt>
                <c:pt idx="1153">
                  <c:v>41067.078969907408</c:v>
                </c:pt>
                <c:pt idx="1154">
                  <c:v>41067.079317129632</c:v>
                </c:pt>
                <c:pt idx="1155">
                  <c:v>41067.079664351855</c:v>
                </c:pt>
                <c:pt idx="1156">
                  <c:v>41067.080011574071</c:v>
                </c:pt>
                <c:pt idx="1157">
                  <c:v>41067.080358796295</c:v>
                </c:pt>
                <c:pt idx="1158">
                  <c:v>41067.080706018518</c:v>
                </c:pt>
                <c:pt idx="1159">
                  <c:v>41067.081053240741</c:v>
                </c:pt>
                <c:pt idx="1160">
                  <c:v>41067.081400462965</c:v>
                </c:pt>
                <c:pt idx="1161">
                  <c:v>41067.081747685188</c:v>
                </c:pt>
                <c:pt idx="1162">
                  <c:v>41067.082094907404</c:v>
                </c:pt>
                <c:pt idx="1163">
                  <c:v>41067.082442129627</c:v>
                </c:pt>
                <c:pt idx="1164">
                  <c:v>41067.082789351851</c:v>
                </c:pt>
                <c:pt idx="1165">
                  <c:v>41067.083136574074</c:v>
                </c:pt>
                <c:pt idx="1166">
                  <c:v>41067.083483796298</c:v>
                </c:pt>
                <c:pt idx="1167">
                  <c:v>41067.083831018521</c:v>
                </c:pt>
                <c:pt idx="1168">
                  <c:v>41067.084178240744</c:v>
                </c:pt>
                <c:pt idx="1169">
                  <c:v>41067.08452546296</c:v>
                </c:pt>
                <c:pt idx="1170">
                  <c:v>41067.084872685184</c:v>
                </c:pt>
                <c:pt idx="1171">
                  <c:v>41067.085219907407</c:v>
                </c:pt>
                <c:pt idx="1172">
                  <c:v>41067.08556712963</c:v>
                </c:pt>
                <c:pt idx="1173">
                  <c:v>41067.085914351854</c:v>
                </c:pt>
                <c:pt idx="1174">
                  <c:v>41067.086261574077</c:v>
                </c:pt>
                <c:pt idx="1175">
                  <c:v>41067.086608796293</c:v>
                </c:pt>
                <c:pt idx="1176">
                  <c:v>41067.086956018517</c:v>
                </c:pt>
                <c:pt idx="1177">
                  <c:v>41067.08730324074</c:v>
                </c:pt>
                <c:pt idx="1178">
                  <c:v>41067.087650462963</c:v>
                </c:pt>
                <c:pt idx="1179">
                  <c:v>41067.087997685187</c:v>
                </c:pt>
                <c:pt idx="1180">
                  <c:v>41067.08834490741</c:v>
                </c:pt>
                <c:pt idx="1181">
                  <c:v>41067.088692129626</c:v>
                </c:pt>
                <c:pt idx="1182">
                  <c:v>41067.089039351849</c:v>
                </c:pt>
                <c:pt idx="1183">
                  <c:v>41067.089386574073</c:v>
                </c:pt>
                <c:pt idx="1184">
                  <c:v>41067.089733796296</c:v>
                </c:pt>
                <c:pt idx="1185">
                  <c:v>41067.090081018519</c:v>
                </c:pt>
                <c:pt idx="1186">
                  <c:v>41067.090428240743</c:v>
                </c:pt>
                <c:pt idx="1187">
                  <c:v>41067.090775462966</c:v>
                </c:pt>
                <c:pt idx="1188">
                  <c:v>41067.091122685182</c:v>
                </c:pt>
                <c:pt idx="1189">
                  <c:v>41067.091469907406</c:v>
                </c:pt>
                <c:pt idx="1190">
                  <c:v>41067.091817129629</c:v>
                </c:pt>
                <c:pt idx="1191">
                  <c:v>41067.092164351852</c:v>
                </c:pt>
                <c:pt idx="1192">
                  <c:v>41067.092511574076</c:v>
                </c:pt>
                <c:pt idx="1193">
                  <c:v>41067.092858796299</c:v>
                </c:pt>
                <c:pt idx="1194">
                  <c:v>41067.093206018515</c:v>
                </c:pt>
                <c:pt idx="1195">
                  <c:v>41067.093553240738</c:v>
                </c:pt>
                <c:pt idx="1196">
                  <c:v>41067.093900462962</c:v>
                </c:pt>
                <c:pt idx="1197">
                  <c:v>41067.094247685185</c:v>
                </c:pt>
                <c:pt idx="1198">
                  <c:v>41067.094594907408</c:v>
                </c:pt>
                <c:pt idx="1199">
                  <c:v>41067.094942129632</c:v>
                </c:pt>
                <c:pt idx="1200">
                  <c:v>41067.095289351855</c:v>
                </c:pt>
                <c:pt idx="1201">
                  <c:v>41067.095636574071</c:v>
                </c:pt>
                <c:pt idx="1202">
                  <c:v>41067.095983796295</c:v>
                </c:pt>
                <c:pt idx="1203">
                  <c:v>41067.096331018518</c:v>
                </c:pt>
                <c:pt idx="1204">
                  <c:v>41067.096678240741</c:v>
                </c:pt>
                <c:pt idx="1205">
                  <c:v>41067.097025462965</c:v>
                </c:pt>
                <c:pt idx="1206">
                  <c:v>41067.097372685188</c:v>
                </c:pt>
                <c:pt idx="1207">
                  <c:v>41067.097719907404</c:v>
                </c:pt>
                <c:pt idx="1208">
                  <c:v>41067.098067129627</c:v>
                </c:pt>
                <c:pt idx="1209">
                  <c:v>41067.098414351851</c:v>
                </c:pt>
                <c:pt idx="1210">
                  <c:v>41067.098761574074</c:v>
                </c:pt>
                <c:pt idx="1211">
                  <c:v>41067.099108796298</c:v>
                </c:pt>
                <c:pt idx="1212">
                  <c:v>41067.099456018521</c:v>
                </c:pt>
                <c:pt idx="1213">
                  <c:v>41067.099803240744</c:v>
                </c:pt>
                <c:pt idx="1214">
                  <c:v>41067.10015046296</c:v>
                </c:pt>
                <c:pt idx="1215">
                  <c:v>41067.100497685184</c:v>
                </c:pt>
                <c:pt idx="1216">
                  <c:v>41067.100844907407</c:v>
                </c:pt>
                <c:pt idx="1217">
                  <c:v>41067.10119212963</c:v>
                </c:pt>
                <c:pt idx="1218">
                  <c:v>41067.101539351854</c:v>
                </c:pt>
                <c:pt idx="1219">
                  <c:v>41067.101886574077</c:v>
                </c:pt>
                <c:pt idx="1220">
                  <c:v>41067.102233796293</c:v>
                </c:pt>
                <c:pt idx="1221">
                  <c:v>41067.102581018517</c:v>
                </c:pt>
                <c:pt idx="1222">
                  <c:v>41067.10292824074</c:v>
                </c:pt>
                <c:pt idx="1223">
                  <c:v>41067.103275462963</c:v>
                </c:pt>
                <c:pt idx="1224">
                  <c:v>41067.103622685187</c:v>
                </c:pt>
                <c:pt idx="1225">
                  <c:v>41067.10396990741</c:v>
                </c:pt>
                <c:pt idx="1226">
                  <c:v>41067.104317129626</c:v>
                </c:pt>
                <c:pt idx="1227">
                  <c:v>41067.104664351849</c:v>
                </c:pt>
                <c:pt idx="1228">
                  <c:v>41067.105011574073</c:v>
                </c:pt>
                <c:pt idx="1229">
                  <c:v>41067.105358796296</c:v>
                </c:pt>
                <c:pt idx="1230">
                  <c:v>41067.105706018519</c:v>
                </c:pt>
                <c:pt idx="1231">
                  <c:v>41067.106053240743</c:v>
                </c:pt>
                <c:pt idx="1232">
                  <c:v>41067.106400462966</c:v>
                </c:pt>
                <c:pt idx="1233">
                  <c:v>41067.106747685182</c:v>
                </c:pt>
                <c:pt idx="1234">
                  <c:v>41067.107094907406</c:v>
                </c:pt>
                <c:pt idx="1235">
                  <c:v>41067.107442129629</c:v>
                </c:pt>
                <c:pt idx="1236">
                  <c:v>41067.107789351852</c:v>
                </c:pt>
                <c:pt idx="1237">
                  <c:v>41067.108136574076</c:v>
                </c:pt>
                <c:pt idx="1238">
                  <c:v>41067.108483796299</c:v>
                </c:pt>
                <c:pt idx="1239">
                  <c:v>41067.108831018515</c:v>
                </c:pt>
                <c:pt idx="1240">
                  <c:v>41067.109178240738</c:v>
                </c:pt>
                <c:pt idx="1241">
                  <c:v>41067.109525462962</c:v>
                </c:pt>
                <c:pt idx="1242">
                  <c:v>41067.109872685185</c:v>
                </c:pt>
                <c:pt idx="1243">
                  <c:v>41067.110219907408</c:v>
                </c:pt>
                <c:pt idx="1244">
                  <c:v>41067.110567129632</c:v>
                </c:pt>
                <c:pt idx="1245">
                  <c:v>41067.110914351855</c:v>
                </c:pt>
                <c:pt idx="1246">
                  <c:v>41067.111261574071</c:v>
                </c:pt>
                <c:pt idx="1247">
                  <c:v>41067.111608796295</c:v>
                </c:pt>
                <c:pt idx="1248">
                  <c:v>41067.111956018518</c:v>
                </c:pt>
                <c:pt idx="1249">
                  <c:v>41067.112303240741</c:v>
                </c:pt>
                <c:pt idx="1250">
                  <c:v>41067.112650462965</c:v>
                </c:pt>
                <c:pt idx="1251">
                  <c:v>41067.112997685188</c:v>
                </c:pt>
                <c:pt idx="1252">
                  <c:v>41067.113344907404</c:v>
                </c:pt>
                <c:pt idx="1253">
                  <c:v>41067.113692129627</c:v>
                </c:pt>
                <c:pt idx="1254">
                  <c:v>41067.114039351851</c:v>
                </c:pt>
                <c:pt idx="1255">
                  <c:v>41067.114386574074</c:v>
                </c:pt>
                <c:pt idx="1256">
                  <c:v>41067.114733796298</c:v>
                </c:pt>
                <c:pt idx="1257">
                  <c:v>41067.115081018521</c:v>
                </c:pt>
                <c:pt idx="1258">
                  <c:v>41067.115428240744</c:v>
                </c:pt>
                <c:pt idx="1259">
                  <c:v>41067.11577546296</c:v>
                </c:pt>
                <c:pt idx="1260">
                  <c:v>41067.116122685184</c:v>
                </c:pt>
                <c:pt idx="1261">
                  <c:v>41067.116469907407</c:v>
                </c:pt>
                <c:pt idx="1262">
                  <c:v>41067.11681712963</c:v>
                </c:pt>
                <c:pt idx="1263">
                  <c:v>41067.117164351854</c:v>
                </c:pt>
                <c:pt idx="1264">
                  <c:v>41067.117511574077</c:v>
                </c:pt>
                <c:pt idx="1265">
                  <c:v>41067.117858796293</c:v>
                </c:pt>
                <c:pt idx="1266">
                  <c:v>41067.118206018517</c:v>
                </c:pt>
                <c:pt idx="1267">
                  <c:v>41067.11855324074</c:v>
                </c:pt>
                <c:pt idx="1268">
                  <c:v>41067.118900462963</c:v>
                </c:pt>
                <c:pt idx="1269">
                  <c:v>41067.119247685187</c:v>
                </c:pt>
                <c:pt idx="1270">
                  <c:v>41067.11959490741</c:v>
                </c:pt>
                <c:pt idx="1271">
                  <c:v>41067.119942129626</c:v>
                </c:pt>
                <c:pt idx="1272">
                  <c:v>41067.120289351849</c:v>
                </c:pt>
                <c:pt idx="1273">
                  <c:v>41067.120636574073</c:v>
                </c:pt>
                <c:pt idx="1274">
                  <c:v>41067.120983796296</c:v>
                </c:pt>
                <c:pt idx="1275">
                  <c:v>41067.121331018519</c:v>
                </c:pt>
                <c:pt idx="1276">
                  <c:v>41067.121678240743</c:v>
                </c:pt>
                <c:pt idx="1277">
                  <c:v>41067.122025462966</c:v>
                </c:pt>
                <c:pt idx="1278">
                  <c:v>41067.122372685182</c:v>
                </c:pt>
                <c:pt idx="1279">
                  <c:v>41067.122719907406</c:v>
                </c:pt>
                <c:pt idx="1280">
                  <c:v>41067.123067129629</c:v>
                </c:pt>
                <c:pt idx="1281">
                  <c:v>41067.123414351852</c:v>
                </c:pt>
                <c:pt idx="1282">
                  <c:v>41067.123761574076</c:v>
                </c:pt>
                <c:pt idx="1283">
                  <c:v>41067.124108796299</c:v>
                </c:pt>
                <c:pt idx="1284">
                  <c:v>41067.124456018515</c:v>
                </c:pt>
                <c:pt idx="1285">
                  <c:v>41067.124803240738</c:v>
                </c:pt>
                <c:pt idx="1286">
                  <c:v>41067.125150462962</c:v>
                </c:pt>
                <c:pt idx="1287">
                  <c:v>41067.125497685185</c:v>
                </c:pt>
                <c:pt idx="1288">
                  <c:v>41067.125844907408</c:v>
                </c:pt>
                <c:pt idx="1289">
                  <c:v>41067.126192129632</c:v>
                </c:pt>
                <c:pt idx="1290">
                  <c:v>41067.126539351855</c:v>
                </c:pt>
                <c:pt idx="1291">
                  <c:v>41067.126886574071</c:v>
                </c:pt>
                <c:pt idx="1292">
                  <c:v>41067.127233796295</c:v>
                </c:pt>
                <c:pt idx="1293">
                  <c:v>41067.127581018518</c:v>
                </c:pt>
                <c:pt idx="1294">
                  <c:v>41067.127928240741</c:v>
                </c:pt>
                <c:pt idx="1295">
                  <c:v>41067.128275462965</c:v>
                </c:pt>
                <c:pt idx="1296">
                  <c:v>41067.128622685188</c:v>
                </c:pt>
                <c:pt idx="1297">
                  <c:v>41067.128969907404</c:v>
                </c:pt>
                <c:pt idx="1298">
                  <c:v>41067.129317129627</c:v>
                </c:pt>
                <c:pt idx="1299">
                  <c:v>41067.129664351851</c:v>
                </c:pt>
                <c:pt idx="1300">
                  <c:v>41067.130011574074</c:v>
                </c:pt>
                <c:pt idx="1301">
                  <c:v>41067.130358796298</c:v>
                </c:pt>
                <c:pt idx="1302">
                  <c:v>41067.130706018521</c:v>
                </c:pt>
                <c:pt idx="1303">
                  <c:v>41067.131053240744</c:v>
                </c:pt>
                <c:pt idx="1304">
                  <c:v>41067.13140046296</c:v>
                </c:pt>
                <c:pt idx="1305">
                  <c:v>41067.131747685184</c:v>
                </c:pt>
                <c:pt idx="1306">
                  <c:v>41067.132094907407</c:v>
                </c:pt>
                <c:pt idx="1307">
                  <c:v>41067.13244212963</c:v>
                </c:pt>
                <c:pt idx="1308">
                  <c:v>41067.132789351854</c:v>
                </c:pt>
                <c:pt idx="1309">
                  <c:v>41067.133136574077</c:v>
                </c:pt>
                <c:pt idx="1310">
                  <c:v>41067.133483796293</c:v>
                </c:pt>
                <c:pt idx="1311">
                  <c:v>41067.133831018517</c:v>
                </c:pt>
                <c:pt idx="1312">
                  <c:v>41067.13417824074</c:v>
                </c:pt>
                <c:pt idx="1313">
                  <c:v>41067.134525462963</c:v>
                </c:pt>
                <c:pt idx="1314">
                  <c:v>41067.134872685187</c:v>
                </c:pt>
                <c:pt idx="1315">
                  <c:v>41067.13521990741</c:v>
                </c:pt>
                <c:pt idx="1316">
                  <c:v>41067.135567129626</c:v>
                </c:pt>
                <c:pt idx="1317">
                  <c:v>41067.135914351849</c:v>
                </c:pt>
                <c:pt idx="1318">
                  <c:v>41067.136261574073</c:v>
                </c:pt>
                <c:pt idx="1319">
                  <c:v>41067.136608796296</c:v>
                </c:pt>
                <c:pt idx="1320">
                  <c:v>41067.136956018519</c:v>
                </c:pt>
                <c:pt idx="1321">
                  <c:v>41067.137303240743</c:v>
                </c:pt>
                <c:pt idx="1322">
                  <c:v>41067.137650462966</c:v>
                </c:pt>
                <c:pt idx="1323">
                  <c:v>41067.137997685182</c:v>
                </c:pt>
                <c:pt idx="1324">
                  <c:v>41067.138344907406</c:v>
                </c:pt>
                <c:pt idx="1325">
                  <c:v>41067.138692129629</c:v>
                </c:pt>
                <c:pt idx="1326">
                  <c:v>41067.139039351852</c:v>
                </c:pt>
                <c:pt idx="1327">
                  <c:v>41067.139386574076</c:v>
                </c:pt>
                <c:pt idx="1328">
                  <c:v>41067.139733796299</c:v>
                </c:pt>
                <c:pt idx="1329">
                  <c:v>41067.140081018515</c:v>
                </c:pt>
                <c:pt idx="1330">
                  <c:v>41067.140428240738</c:v>
                </c:pt>
                <c:pt idx="1331">
                  <c:v>41067.140775462962</c:v>
                </c:pt>
                <c:pt idx="1332">
                  <c:v>41067.141122685185</c:v>
                </c:pt>
                <c:pt idx="1333">
                  <c:v>41067.141469907408</c:v>
                </c:pt>
                <c:pt idx="1334">
                  <c:v>41067.141817129632</c:v>
                </c:pt>
                <c:pt idx="1335">
                  <c:v>41067.142164351855</c:v>
                </c:pt>
                <c:pt idx="1336">
                  <c:v>41067.142511574071</c:v>
                </c:pt>
                <c:pt idx="1337">
                  <c:v>41067.142858796295</c:v>
                </c:pt>
                <c:pt idx="1338">
                  <c:v>41067.143206018518</c:v>
                </c:pt>
                <c:pt idx="1339">
                  <c:v>41067.143553240741</c:v>
                </c:pt>
                <c:pt idx="1340">
                  <c:v>41067.143900462965</c:v>
                </c:pt>
                <c:pt idx="1341">
                  <c:v>41067.144247685188</c:v>
                </c:pt>
                <c:pt idx="1342">
                  <c:v>41067.144594907404</c:v>
                </c:pt>
                <c:pt idx="1343">
                  <c:v>41067.144942129627</c:v>
                </c:pt>
                <c:pt idx="1344">
                  <c:v>41067.145289351851</c:v>
                </c:pt>
                <c:pt idx="1345">
                  <c:v>41067.145636574074</c:v>
                </c:pt>
                <c:pt idx="1346">
                  <c:v>41067.145983796298</c:v>
                </c:pt>
                <c:pt idx="1347">
                  <c:v>41067.146331018521</c:v>
                </c:pt>
                <c:pt idx="1348">
                  <c:v>41067.146678240744</c:v>
                </c:pt>
                <c:pt idx="1349">
                  <c:v>41067.14702546296</c:v>
                </c:pt>
                <c:pt idx="1350">
                  <c:v>41067.147372685184</c:v>
                </c:pt>
                <c:pt idx="1351">
                  <c:v>41067.147719907407</c:v>
                </c:pt>
                <c:pt idx="1352">
                  <c:v>41067.14806712963</c:v>
                </c:pt>
                <c:pt idx="1353">
                  <c:v>41067.148414351854</c:v>
                </c:pt>
                <c:pt idx="1354">
                  <c:v>41067.148761574077</c:v>
                </c:pt>
                <c:pt idx="1355">
                  <c:v>41067.149108796293</c:v>
                </c:pt>
                <c:pt idx="1356">
                  <c:v>41067.149456018517</c:v>
                </c:pt>
                <c:pt idx="1357">
                  <c:v>41067.14980324074</c:v>
                </c:pt>
                <c:pt idx="1358">
                  <c:v>41067.150150462963</c:v>
                </c:pt>
                <c:pt idx="1359">
                  <c:v>41067.150497685187</c:v>
                </c:pt>
                <c:pt idx="1360">
                  <c:v>41067.15084490741</c:v>
                </c:pt>
                <c:pt idx="1361">
                  <c:v>41067.151192129626</c:v>
                </c:pt>
                <c:pt idx="1362">
                  <c:v>41067.151539351849</c:v>
                </c:pt>
                <c:pt idx="1363">
                  <c:v>41067.151886574073</c:v>
                </c:pt>
                <c:pt idx="1364">
                  <c:v>41067.152233796296</c:v>
                </c:pt>
                <c:pt idx="1365">
                  <c:v>41067.152581018519</c:v>
                </c:pt>
                <c:pt idx="1366">
                  <c:v>41067.152928240743</c:v>
                </c:pt>
                <c:pt idx="1367">
                  <c:v>41067.153275462966</c:v>
                </c:pt>
                <c:pt idx="1368">
                  <c:v>41067.153622685182</c:v>
                </c:pt>
                <c:pt idx="1369">
                  <c:v>41067.153969907406</c:v>
                </c:pt>
                <c:pt idx="1370">
                  <c:v>41067.154317129629</c:v>
                </c:pt>
                <c:pt idx="1371">
                  <c:v>41067.154664351852</c:v>
                </c:pt>
                <c:pt idx="1372">
                  <c:v>41067.155011574076</c:v>
                </c:pt>
                <c:pt idx="1373">
                  <c:v>41067.155358796299</c:v>
                </c:pt>
                <c:pt idx="1374">
                  <c:v>41067.155706018515</c:v>
                </c:pt>
                <c:pt idx="1375">
                  <c:v>41067.156053240738</c:v>
                </c:pt>
                <c:pt idx="1376">
                  <c:v>41067.156400462962</c:v>
                </c:pt>
                <c:pt idx="1377">
                  <c:v>41067.156747685185</c:v>
                </c:pt>
                <c:pt idx="1378">
                  <c:v>41067.157094907408</c:v>
                </c:pt>
                <c:pt idx="1379">
                  <c:v>41067.157442129632</c:v>
                </c:pt>
                <c:pt idx="1380">
                  <c:v>41067.157789351855</c:v>
                </c:pt>
                <c:pt idx="1381">
                  <c:v>41067.158136574071</c:v>
                </c:pt>
                <c:pt idx="1382">
                  <c:v>41067.158483796295</c:v>
                </c:pt>
                <c:pt idx="1383">
                  <c:v>41067.158831018518</c:v>
                </c:pt>
                <c:pt idx="1384">
                  <c:v>41067.159178240741</c:v>
                </c:pt>
                <c:pt idx="1385">
                  <c:v>41067.159525462965</c:v>
                </c:pt>
                <c:pt idx="1386">
                  <c:v>41067.159872685188</c:v>
                </c:pt>
                <c:pt idx="1387">
                  <c:v>41067.160219907404</c:v>
                </c:pt>
                <c:pt idx="1388">
                  <c:v>41067.160567129627</c:v>
                </c:pt>
                <c:pt idx="1389">
                  <c:v>41067.160914351851</c:v>
                </c:pt>
                <c:pt idx="1390">
                  <c:v>41067.161261574074</c:v>
                </c:pt>
                <c:pt idx="1391">
                  <c:v>41067.161608796298</c:v>
                </c:pt>
                <c:pt idx="1392">
                  <c:v>41067.161956018521</c:v>
                </c:pt>
                <c:pt idx="1393">
                  <c:v>41067.162303240744</c:v>
                </c:pt>
                <c:pt idx="1394">
                  <c:v>41067.16265046296</c:v>
                </c:pt>
                <c:pt idx="1395">
                  <c:v>41067.162997685184</c:v>
                </c:pt>
                <c:pt idx="1396">
                  <c:v>41067.163344907407</c:v>
                </c:pt>
                <c:pt idx="1397">
                  <c:v>41067.16369212963</c:v>
                </c:pt>
                <c:pt idx="1398">
                  <c:v>41067.164039351854</c:v>
                </c:pt>
                <c:pt idx="1399">
                  <c:v>41067.164386574077</c:v>
                </c:pt>
                <c:pt idx="1400">
                  <c:v>41067.164733796293</c:v>
                </c:pt>
                <c:pt idx="1401">
                  <c:v>41067.165081018517</c:v>
                </c:pt>
                <c:pt idx="1402">
                  <c:v>41067.16542824074</c:v>
                </c:pt>
                <c:pt idx="1403">
                  <c:v>41067.165775462963</c:v>
                </c:pt>
                <c:pt idx="1404">
                  <c:v>41067.166122685187</c:v>
                </c:pt>
                <c:pt idx="1405">
                  <c:v>41067.16646990741</c:v>
                </c:pt>
                <c:pt idx="1406">
                  <c:v>41067.166817129626</c:v>
                </c:pt>
                <c:pt idx="1407">
                  <c:v>41067.167164351849</c:v>
                </c:pt>
                <c:pt idx="1408">
                  <c:v>41067.167511574073</c:v>
                </c:pt>
                <c:pt idx="1409">
                  <c:v>41067.167858796296</c:v>
                </c:pt>
                <c:pt idx="1410">
                  <c:v>41067.168206018519</c:v>
                </c:pt>
                <c:pt idx="1411">
                  <c:v>41067.168553240743</c:v>
                </c:pt>
                <c:pt idx="1412">
                  <c:v>41067.168900462966</c:v>
                </c:pt>
                <c:pt idx="1413">
                  <c:v>41067.169247685182</c:v>
                </c:pt>
                <c:pt idx="1414">
                  <c:v>41067.169594907406</c:v>
                </c:pt>
                <c:pt idx="1415">
                  <c:v>41067.169942129629</c:v>
                </c:pt>
                <c:pt idx="1416">
                  <c:v>41067.170289351852</c:v>
                </c:pt>
                <c:pt idx="1417">
                  <c:v>41067.170636574076</c:v>
                </c:pt>
                <c:pt idx="1418">
                  <c:v>41067.170983796299</c:v>
                </c:pt>
                <c:pt idx="1419">
                  <c:v>41067.171331018515</c:v>
                </c:pt>
                <c:pt idx="1420">
                  <c:v>41067.171678240738</c:v>
                </c:pt>
                <c:pt idx="1421">
                  <c:v>41067.172025462962</c:v>
                </c:pt>
                <c:pt idx="1422">
                  <c:v>41067.172372685185</c:v>
                </c:pt>
                <c:pt idx="1423">
                  <c:v>41067.172719907408</c:v>
                </c:pt>
                <c:pt idx="1424">
                  <c:v>41067.173067129632</c:v>
                </c:pt>
                <c:pt idx="1425">
                  <c:v>41067.173414351855</c:v>
                </c:pt>
                <c:pt idx="1426">
                  <c:v>41067.173761574071</c:v>
                </c:pt>
                <c:pt idx="1427">
                  <c:v>41067.174108796295</c:v>
                </c:pt>
                <c:pt idx="1428">
                  <c:v>41067.174456018518</c:v>
                </c:pt>
                <c:pt idx="1429">
                  <c:v>41067.174803240741</c:v>
                </c:pt>
                <c:pt idx="1430">
                  <c:v>41067.175150462965</c:v>
                </c:pt>
                <c:pt idx="1431">
                  <c:v>41067.175497685188</c:v>
                </c:pt>
                <c:pt idx="1432">
                  <c:v>41067.175844907404</c:v>
                </c:pt>
                <c:pt idx="1433">
                  <c:v>41067.176192129627</c:v>
                </c:pt>
                <c:pt idx="1434">
                  <c:v>41067.176539351851</c:v>
                </c:pt>
                <c:pt idx="1435">
                  <c:v>41067.176886574074</c:v>
                </c:pt>
                <c:pt idx="1436">
                  <c:v>41067.177233796298</c:v>
                </c:pt>
                <c:pt idx="1437">
                  <c:v>41067.177581018521</c:v>
                </c:pt>
                <c:pt idx="1438">
                  <c:v>41067.177928240744</c:v>
                </c:pt>
                <c:pt idx="1439">
                  <c:v>41067.17827546296</c:v>
                </c:pt>
                <c:pt idx="1440">
                  <c:v>41067.178622685184</c:v>
                </c:pt>
                <c:pt idx="1441">
                  <c:v>41067.178969907407</c:v>
                </c:pt>
                <c:pt idx="1442">
                  <c:v>41067.17931712963</c:v>
                </c:pt>
                <c:pt idx="1443">
                  <c:v>41067.179664351854</c:v>
                </c:pt>
                <c:pt idx="1444">
                  <c:v>41067.180011574077</c:v>
                </c:pt>
                <c:pt idx="1445">
                  <c:v>41067.180358796293</c:v>
                </c:pt>
                <c:pt idx="1446">
                  <c:v>41067.180706018517</c:v>
                </c:pt>
                <c:pt idx="1447">
                  <c:v>41067.18105324074</c:v>
                </c:pt>
                <c:pt idx="1448">
                  <c:v>41067.181400462963</c:v>
                </c:pt>
                <c:pt idx="1449">
                  <c:v>41067.181747685187</c:v>
                </c:pt>
                <c:pt idx="1450">
                  <c:v>41067.18209490741</c:v>
                </c:pt>
                <c:pt idx="1451">
                  <c:v>41067.182442129626</c:v>
                </c:pt>
                <c:pt idx="1452">
                  <c:v>41067.182789351849</c:v>
                </c:pt>
                <c:pt idx="1453">
                  <c:v>41067.183136574073</c:v>
                </c:pt>
                <c:pt idx="1454">
                  <c:v>41067.183483796296</c:v>
                </c:pt>
                <c:pt idx="1455">
                  <c:v>41067.183831018519</c:v>
                </c:pt>
                <c:pt idx="1456">
                  <c:v>41067.184178240743</c:v>
                </c:pt>
                <c:pt idx="1457">
                  <c:v>41067.184525462966</c:v>
                </c:pt>
                <c:pt idx="1458">
                  <c:v>41067.184872685182</c:v>
                </c:pt>
                <c:pt idx="1459">
                  <c:v>41067.185219907406</c:v>
                </c:pt>
                <c:pt idx="1460">
                  <c:v>41067.185567129629</c:v>
                </c:pt>
                <c:pt idx="1461">
                  <c:v>41067.185914351852</c:v>
                </c:pt>
                <c:pt idx="1462">
                  <c:v>41067.186261574076</c:v>
                </c:pt>
                <c:pt idx="1463">
                  <c:v>41067.186608796299</c:v>
                </c:pt>
                <c:pt idx="1464">
                  <c:v>41067.186956018515</c:v>
                </c:pt>
                <c:pt idx="1465">
                  <c:v>41067.187303240738</c:v>
                </c:pt>
                <c:pt idx="1466">
                  <c:v>41067.187650462962</c:v>
                </c:pt>
                <c:pt idx="1467">
                  <c:v>41067.187997685185</c:v>
                </c:pt>
                <c:pt idx="1468">
                  <c:v>41067.188344907408</c:v>
                </c:pt>
                <c:pt idx="1469">
                  <c:v>41067.188692129632</c:v>
                </c:pt>
                <c:pt idx="1470">
                  <c:v>41067.189039351855</c:v>
                </c:pt>
                <c:pt idx="1471">
                  <c:v>41067.189386574071</c:v>
                </c:pt>
                <c:pt idx="1472">
                  <c:v>41067.189733796295</c:v>
                </c:pt>
                <c:pt idx="1473">
                  <c:v>41067.190081018518</c:v>
                </c:pt>
                <c:pt idx="1474">
                  <c:v>41067.190428240741</c:v>
                </c:pt>
                <c:pt idx="1475">
                  <c:v>41067.190775462965</c:v>
                </c:pt>
                <c:pt idx="1476">
                  <c:v>41067.191122685188</c:v>
                </c:pt>
                <c:pt idx="1477">
                  <c:v>41067.191469907404</c:v>
                </c:pt>
                <c:pt idx="1478">
                  <c:v>41067.191817129627</c:v>
                </c:pt>
                <c:pt idx="1479">
                  <c:v>41067.192164351851</c:v>
                </c:pt>
                <c:pt idx="1480">
                  <c:v>41067.192511574074</c:v>
                </c:pt>
                <c:pt idx="1481">
                  <c:v>41067.192858796298</c:v>
                </c:pt>
                <c:pt idx="1482">
                  <c:v>41067.193206018521</c:v>
                </c:pt>
                <c:pt idx="1483">
                  <c:v>41067.193553240744</c:v>
                </c:pt>
                <c:pt idx="1484">
                  <c:v>41067.19390046296</c:v>
                </c:pt>
                <c:pt idx="1485">
                  <c:v>41067.194247685184</c:v>
                </c:pt>
                <c:pt idx="1486">
                  <c:v>41067.194594907407</c:v>
                </c:pt>
                <c:pt idx="1487">
                  <c:v>41067.19494212963</c:v>
                </c:pt>
                <c:pt idx="1488">
                  <c:v>41067.195289351854</c:v>
                </c:pt>
                <c:pt idx="1489">
                  <c:v>41067.195636574077</c:v>
                </c:pt>
                <c:pt idx="1490">
                  <c:v>41067.195983796293</c:v>
                </c:pt>
                <c:pt idx="1491">
                  <c:v>41067.196331018517</c:v>
                </c:pt>
                <c:pt idx="1492">
                  <c:v>41067.19667824074</c:v>
                </c:pt>
                <c:pt idx="1493">
                  <c:v>41067.197025462963</c:v>
                </c:pt>
                <c:pt idx="1494">
                  <c:v>41067.197372685187</c:v>
                </c:pt>
                <c:pt idx="1495">
                  <c:v>41067.19771990741</c:v>
                </c:pt>
                <c:pt idx="1496">
                  <c:v>41067.198067129626</c:v>
                </c:pt>
                <c:pt idx="1497">
                  <c:v>41067.198414351849</c:v>
                </c:pt>
                <c:pt idx="1498">
                  <c:v>41067.198761574073</c:v>
                </c:pt>
                <c:pt idx="1499">
                  <c:v>41067.199108796296</c:v>
                </c:pt>
                <c:pt idx="1500">
                  <c:v>41067.199456018519</c:v>
                </c:pt>
                <c:pt idx="1501">
                  <c:v>41067.199803240743</c:v>
                </c:pt>
                <c:pt idx="1502">
                  <c:v>41067.200150462966</c:v>
                </c:pt>
                <c:pt idx="1503">
                  <c:v>41067.200497685182</c:v>
                </c:pt>
                <c:pt idx="1504">
                  <c:v>41067.200844907406</c:v>
                </c:pt>
                <c:pt idx="1505">
                  <c:v>41067.201192129629</c:v>
                </c:pt>
                <c:pt idx="1506">
                  <c:v>41067.201539351852</c:v>
                </c:pt>
                <c:pt idx="1507">
                  <c:v>41067.201886574076</c:v>
                </c:pt>
                <c:pt idx="1508">
                  <c:v>41067.202233796299</c:v>
                </c:pt>
                <c:pt idx="1509">
                  <c:v>41067.202581018515</c:v>
                </c:pt>
                <c:pt idx="1510">
                  <c:v>41067.202928240738</c:v>
                </c:pt>
                <c:pt idx="1511">
                  <c:v>41067.203275462962</c:v>
                </c:pt>
                <c:pt idx="1512">
                  <c:v>41067.203622685185</c:v>
                </c:pt>
                <c:pt idx="1513">
                  <c:v>41067.203969907408</c:v>
                </c:pt>
                <c:pt idx="1514">
                  <c:v>41067.204317129632</c:v>
                </c:pt>
                <c:pt idx="1515">
                  <c:v>41067.204664351855</c:v>
                </c:pt>
                <c:pt idx="1516">
                  <c:v>41067.205011574071</c:v>
                </c:pt>
                <c:pt idx="1517">
                  <c:v>41067.205358796295</c:v>
                </c:pt>
                <c:pt idx="1518">
                  <c:v>41067.205706018518</c:v>
                </c:pt>
                <c:pt idx="1519">
                  <c:v>41067.206053240741</c:v>
                </c:pt>
                <c:pt idx="1520">
                  <c:v>41067.206400462965</c:v>
                </c:pt>
                <c:pt idx="1521">
                  <c:v>41067.206747685188</c:v>
                </c:pt>
                <c:pt idx="1522">
                  <c:v>41067.207094907404</c:v>
                </c:pt>
                <c:pt idx="1523">
                  <c:v>41067.207442129627</c:v>
                </c:pt>
                <c:pt idx="1524">
                  <c:v>41067.207789351851</c:v>
                </c:pt>
                <c:pt idx="1525">
                  <c:v>41067.208136574074</c:v>
                </c:pt>
                <c:pt idx="1526">
                  <c:v>41067.208483796298</c:v>
                </c:pt>
                <c:pt idx="1527">
                  <c:v>41067.208831018521</c:v>
                </c:pt>
                <c:pt idx="1528">
                  <c:v>41067.209178240744</c:v>
                </c:pt>
                <c:pt idx="1529">
                  <c:v>41067.20952546296</c:v>
                </c:pt>
                <c:pt idx="1530">
                  <c:v>41067.209872685184</c:v>
                </c:pt>
                <c:pt idx="1531">
                  <c:v>41067.210219907407</c:v>
                </c:pt>
                <c:pt idx="1532">
                  <c:v>41067.21056712963</c:v>
                </c:pt>
                <c:pt idx="1533">
                  <c:v>41067.210914351854</c:v>
                </c:pt>
                <c:pt idx="1534">
                  <c:v>41067.211261574077</c:v>
                </c:pt>
                <c:pt idx="1535">
                  <c:v>41067.211608796293</c:v>
                </c:pt>
                <c:pt idx="1536">
                  <c:v>41067.211956018517</c:v>
                </c:pt>
                <c:pt idx="1537">
                  <c:v>41067.21230324074</c:v>
                </c:pt>
                <c:pt idx="1538">
                  <c:v>41067.212650462963</c:v>
                </c:pt>
                <c:pt idx="1539">
                  <c:v>41067.212997685187</c:v>
                </c:pt>
                <c:pt idx="1540">
                  <c:v>41067.21334490741</c:v>
                </c:pt>
                <c:pt idx="1541">
                  <c:v>41067.213692129626</c:v>
                </c:pt>
                <c:pt idx="1542">
                  <c:v>41067.214039351849</c:v>
                </c:pt>
                <c:pt idx="1543">
                  <c:v>41067.214386574073</c:v>
                </c:pt>
                <c:pt idx="1544">
                  <c:v>41067.214733796296</c:v>
                </c:pt>
                <c:pt idx="1545">
                  <c:v>41067.215081018519</c:v>
                </c:pt>
                <c:pt idx="1546">
                  <c:v>41067.215428240743</c:v>
                </c:pt>
                <c:pt idx="1547">
                  <c:v>41067.215775462966</c:v>
                </c:pt>
                <c:pt idx="1548">
                  <c:v>41067.216122685182</c:v>
                </c:pt>
                <c:pt idx="1549">
                  <c:v>41067.216469907406</c:v>
                </c:pt>
                <c:pt idx="1550">
                  <c:v>41067.216817129629</c:v>
                </c:pt>
                <c:pt idx="1551">
                  <c:v>41067.217164351852</c:v>
                </c:pt>
                <c:pt idx="1552">
                  <c:v>41067.217511574076</c:v>
                </c:pt>
                <c:pt idx="1553">
                  <c:v>41067.217858796299</c:v>
                </c:pt>
                <c:pt idx="1554">
                  <c:v>41067.218206018515</c:v>
                </c:pt>
                <c:pt idx="1555">
                  <c:v>41067.218553240738</c:v>
                </c:pt>
                <c:pt idx="1556">
                  <c:v>41067.218900462962</c:v>
                </c:pt>
                <c:pt idx="1557">
                  <c:v>41067.219247685185</c:v>
                </c:pt>
                <c:pt idx="1558">
                  <c:v>41067.219594907408</c:v>
                </c:pt>
                <c:pt idx="1559">
                  <c:v>41067.219942129632</c:v>
                </c:pt>
                <c:pt idx="1560">
                  <c:v>41067.220289351855</c:v>
                </c:pt>
                <c:pt idx="1561">
                  <c:v>41067.220636574071</c:v>
                </c:pt>
                <c:pt idx="1562">
                  <c:v>41067.220983796295</c:v>
                </c:pt>
                <c:pt idx="1563">
                  <c:v>41067.221331018518</c:v>
                </c:pt>
                <c:pt idx="1564">
                  <c:v>41067.221678240741</c:v>
                </c:pt>
                <c:pt idx="1565">
                  <c:v>41067.222025462965</c:v>
                </c:pt>
                <c:pt idx="1566">
                  <c:v>41067.222372685188</c:v>
                </c:pt>
                <c:pt idx="1567">
                  <c:v>41067.222719907404</c:v>
                </c:pt>
                <c:pt idx="1568">
                  <c:v>41067.223067129627</c:v>
                </c:pt>
                <c:pt idx="1569">
                  <c:v>41067.223414351851</c:v>
                </c:pt>
                <c:pt idx="1570">
                  <c:v>41067.223761574074</c:v>
                </c:pt>
                <c:pt idx="1571">
                  <c:v>41067.224108796298</c:v>
                </c:pt>
                <c:pt idx="1572">
                  <c:v>41067.224456018521</c:v>
                </c:pt>
                <c:pt idx="1573">
                  <c:v>41067.224803240744</c:v>
                </c:pt>
                <c:pt idx="1574">
                  <c:v>41067.22515046296</c:v>
                </c:pt>
                <c:pt idx="1575">
                  <c:v>41067.225497685184</c:v>
                </c:pt>
                <c:pt idx="1576">
                  <c:v>41067.225844907407</c:v>
                </c:pt>
                <c:pt idx="1577">
                  <c:v>41067.22619212963</c:v>
                </c:pt>
                <c:pt idx="1578">
                  <c:v>41067.226539351854</c:v>
                </c:pt>
                <c:pt idx="1579">
                  <c:v>41067.226886574077</c:v>
                </c:pt>
                <c:pt idx="1580">
                  <c:v>41067.227233796293</c:v>
                </c:pt>
                <c:pt idx="1581">
                  <c:v>41067.227581018517</c:v>
                </c:pt>
                <c:pt idx="1582">
                  <c:v>41067.22792824074</c:v>
                </c:pt>
                <c:pt idx="1583">
                  <c:v>41067.228275462963</c:v>
                </c:pt>
                <c:pt idx="1584">
                  <c:v>41067.228622685187</c:v>
                </c:pt>
                <c:pt idx="1585">
                  <c:v>41067.22896990741</c:v>
                </c:pt>
                <c:pt idx="1586">
                  <c:v>41067.229317129626</c:v>
                </c:pt>
                <c:pt idx="1587">
                  <c:v>41067.229664351849</c:v>
                </c:pt>
                <c:pt idx="1588">
                  <c:v>41067.230011574073</c:v>
                </c:pt>
                <c:pt idx="1589">
                  <c:v>41067.230358796296</c:v>
                </c:pt>
                <c:pt idx="1590">
                  <c:v>41067.230706018519</c:v>
                </c:pt>
                <c:pt idx="1591">
                  <c:v>41067.231053240743</c:v>
                </c:pt>
                <c:pt idx="1592">
                  <c:v>41067.231400462966</c:v>
                </c:pt>
                <c:pt idx="1593">
                  <c:v>41067.231747685182</c:v>
                </c:pt>
                <c:pt idx="1594">
                  <c:v>41067.232094907406</c:v>
                </c:pt>
                <c:pt idx="1595">
                  <c:v>41067.232442129629</c:v>
                </c:pt>
                <c:pt idx="1596">
                  <c:v>41067.232789351852</c:v>
                </c:pt>
                <c:pt idx="1597">
                  <c:v>41067.233136574076</c:v>
                </c:pt>
                <c:pt idx="1598">
                  <c:v>41067.233483796299</c:v>
                </c:pt>
                <c:pt idx="1599">
                  <c:v>41067.233831018515</c:v>
                </c:pt>
                <c:pt idx="1600">
                  <c:v>41067.234178240738</c:v>
                </c:pt>
                <c:pt idx="1601">
                  <c:v>41067.234525462962</c:v>
                </c:pt>
                <c:pt idx="1602">
                  <c:v>41067.234872685185</c:v>
                </c:pt>
                <c:pt idx="1603">
                  <c:v>41067.235219907408</c:v>
                </c:pt>
                <c:pt idx="1604">
                  <c:v>41067.235567129632</c:v>
                </c:pt>
                <c:pt idx="1605">
                  <c:v>41067.235914351855</c:v>
                </c:pt>
                <c:pt idx="1606">
                  <c:v>41067.236261574071</c:v>
                </c:pt>
                <c:pt idx="1607">
                  <c:v>41067.236608796295</c:v>
                </c:pt>
                <c:pt idx="1608">
                  <c:v>41067.236956018518</c:v>
                </c:pt>
                <c:pt idx="1609">
                  <c:v>41067.237303240741</c:v>
                </c:pt>
                <c:pt idx="1610">
                  <c:v>41067.237650462965</c:v>
                </c:pt>
                <c:pt idx="1611">
                  <c:v>41067.237997685188</c:v>
                </c:pt>
                <c:pt idx="1612">
                  <c:v>41067.238344907404</c:v>
                </c:pt>
                <c:pt idx="1613">
                  <c:v>41067.238692129627</c:v>
                </c:pt>
                <c:pt idx="1614">
                  <c:v>41067.239039351851</c:v>
                </c:pt>
                <c:pt idx="1615">
                  <c:v>41067.239386574074</c:v>
                </c:pt>
                <c:pt idx="1616">
                  <c:v>41067.239733796298</c:v>
                </c:pt>
                <c:pt idx="1617">
                  <c:v>41067.240081018521</c:v>
                </c:pt>
                <c:pt idx="1618">
                  <c:v>41067.240428240744</c:v>
                </c:pt>
                <c:pt idx="1619">
                  <c:v>41067.24077546296</c:v>
                </c:pt>
                <c:pt idx="1620">
                  <c:v>41067.241122685184</c:v>
                </c:pt>
                <c:pt idx="1621">
                  <c:v>41067.241469907407</c:v>
                </c:pt>
                <c:pt idx="1622">
                  <c:v>41067.24181712963</c:v>
                </c:pt>
                <c:pt idx="1623">
                  <c:v>41067.242164351854</c:v>
                </c:pt>
                <c:pt idx="1624">
                  <c:v>41067.242511574077</c:v>
                </c:pt>
                <c:pt idx="1625">
                  <c:v>41067.242858796293</c:v>
                </c:pt>
                <c:pt idx="1626">
                  <c:v>41067.243206018517</c:v>
                </c:pt>
                <c:pt idx="1627">
                  <c:v>41067.24355324074</c:v>
                </c:pt>
                <c:pt idx="1628">
                  <c:v>41067.243900462963</c:v>
                </c:pt>
                <c:pt idx="1629">
                  <c:v>41067.244247685187</c:v>
                </c:pt>
                <c:pt idx="1630">
                  <c:v>41067.24459490741</c:v>
                </c:pt>
                <c:pt idx="1631">
                  <c:v>41067.244942129626</c:v>
                </c:pt>
                <c:pt idx="1632">
                  <c:v>41067.245289351849</c:v>
                </c:pt>
                <c:pt idx="1633">
                  <c:v>41067.245636574073</c:v>
                </c:pt>
                <c:pt idx="1634">
                  <c:v>41067.245983796296</c:v>
                </c:pt>
                <c:pt idx="1635">
                  <c:v>41067.246331018519</c:v>
                </c:pt>
                <c:pt idx="1636">
                  <c:v>41067.246678240743</c:v>
                </c:pt>
                <c:pt idx="1637">
                  <c:v>41067.247025462966</c:v>
                </c:pt>
                <c:pt idx="1638">
                  <c:v>41067.247372685182</c:v>
                </c:pt>
                <c:pt idx="1639">
                  <c:v>41067.247719907406</c:v>
                </c:pt>
                <c:pt idx="1640">
                  <c:v>41067.248067129629</c:v>
                </c:pt>
                <c:pt idx="1641">
                  <c:v>41067.248414351852</c:v>
                </c:pt>
                <c:pt idx="1642">
                  <c:v>41067.248761574076</c:v>
                </c:pt>
                <c:pt idx="1643">
                  <c:v>41067.249108796299</c:v>
                </c:pt>
                <c:pt idx="1644">
                  <c:v>41067.249456018515</c:v>
                </c:pt>
                <c:pt idx="1645">
                  <c:v>41067.249803240738</c:v>
                </c:pt>
                <c:pt idx="1646">
                  <c:v>41067.250150462962</c:v>
                </c:pt>
                <c:pt idx="1647">
                  <c:v>41067.250497685185</c:v>
                </c:pt>
                <c:pt idx="1648">
                  <c:v>41067.250844907408</c:v>
                </c:pt>
                <c:pt idx="1649">
                  <c:v>41067.251192129632</c:v>
                </c:pt>
                <c:pt idx="1650">
                  <c:v>41067.251539351855</c:v>
                </c:pt>
                <c:pt idx="1651">
                  <c:v>41067.251886574071</c:v>
                </c:pt>
                <c:pt idx="1652">
                  <c:v>41067.252233796295</c:v>
                </c:pt>
                <c:pt idx="1653">
                  <c:v>41067.252581018518</c:v>
                </c:pt>
                <c:pt idx="1654">
                  <c:v>41067.252928240741</c:v>
                </c:pt>
                <c:pt idx="1655">
                  <c:v>41067.253275462965</c:v>
                </c:pt>
                <c:pt idx="1656">
                  <c:v>41067.253622685188</c:v>
                </c:pt>
                <c:pt idx="1657">
                  <c:v>41067.253969907404</c:v>
                </c:pt>
                <c:pt idx="1658">
                  <c:v>41067.254317129627</c:v>
                </c:pt>
                <c:pt idx="1659">
                  <c:v>41067.254664351851</c:v>
                </c:pt>
                <c:pt idx="1660">
                  <c:v>41067.255011574074</c:v>
                </c:pt>
                <c:pt idx="1661">
                  <c:v>41067.255358796298</c:v>
                </c:pt>
                <c:pt idx="1662">
                  <c:v>41067.255706018521</c:v>
                </c:pt>
                <c:pt idx="1663">
                  <c:v>41067.256053240744</c:v>
                </c:pt>
                <c:pt idx="1664">
                  <c:v>41067.25640046296</c:v>
                </c:pt>
                <c:pt idx="1665">
                  <c:v>41067.256747685184</c:v>
                </c:pt>
                <c:pt idx="1666">
                  <c:v>41067.257094907407</c:v>
                </c:pt>
                <c:pt idx="1667">
                  <c:v>41067.25744212963</c:v>
                </c:pt>
                <c:pt idx="1668">
                  <c:v>41067.257789351854</c:v>
                </c:pt>
                <c:pt idx="1669">
                  <c:v>41067.258136574077</c:v>
                </c:pt>
                <c:pt idx="1670">
                  <c:v>41067.258483796293</c:v>
                </c:pt>
                <c:pt idx="1671">
                  <c:v>41067.258831018517</c:v>
                </c:pt>
                <c:pt idx="1672">
                  <c:v>41067.25917824074</c:v>
                </c:pt>
                <c:pt idx="1673">
                  <c:v>41067.259525462963</c:v>
                </c:pt>
                <c:pt idx="1674">
                  <c:v>41067.259872685187</c:v>
                </c:pt>
                <c:pt idx="1675">
                  <c:v>41067.26021990741</c:v>
                </c:pt>
                <c:pt idx="1676">
                  <c:v>41067.260567129626</c:v>
                </c:pt>
                <c:pt idx="1677">
                  <c:v>41067.260914351849</c:v>
                </c:pt>
                <c:pt idx="1678">
                  <c:v>41067.261261574073</c:v>
                </c:pt>
                <c:pt idx="1679">
                  <c:v>41067.261608796296</c:v>
                </c:pt>
                <c:pt idx="1680">
                  <c:v>41067.261956018519</c:v>
                </c:pt>
                <c:pt idx="1681">
                  <c:v>41067.262303240743</c:v>
                </c:pt>
                <c:pt idx="1682">
                  <c:v>41067.262650462966</c:v>
                </c:pt>
                <c:pt idx="1683">
                  <c:v>41067.262997685182</c:v>
                </c:pt>
                <c:pt idx="1684">
                  <c:v>41067.263344907406</c:v>
                </c:pt>
                <c:pt idx="1685">
                  <c:v>41067.263692129629</c:v>
                </c:pt>
                <c:pt idx="1686">
                  <c:v>41067.264039351852</c:v>
                </c:pt>
                <c:pt idx="1687">
                  <c:v>41067.264386574076</c:v>
                </c:pt>
                <c:pt idx="1688">
                  <c:v>41067.264733796299</c:v>
                </c:pt>
                <c:pt idx="1689">
                  <c:v>41067.265081018515</c:v>
                </c:pt>
                <c:pt idx="1690">
                  <c:v>41067.265428240738</c:v>
                </c:pt>
                <c:pt idx="1691">
                  <c:v>41067.265775462962</c:v>
                </c:pt>
                <c:pt idx="1692">
                  <c:v>41067.266122685185</c:v>
                </c:pt>
                <c:pt idx="1693">
                  <c:v>41067.266469907408</c:v>
                </c:pt>
                <c:pt idx="1694">
                  <c:v>41067.266817129632</c:v>
                </c:pt>
                <c:pt idx="1695">
                  <c:v>41067.267164351855</c:v>
                </c:pt>
                <c:pt idx="1696">
                  <c:v>41067.267511574071</c:v>
                </c:pt>
                <c:pt idx="1697">
                  <c:v>41067.267858796295</c:v>
                </c:pt>
                <c:pt idx="1698">
                  <c:v>41067.268206018518</c:v>
                </c:pt>
                <c:pt idx="1699">
                  <c:v>41067.268553240741</c:v>
                </c:pt>
                <c:pt idx="1700">
                  <c:v>41067.268900462965</c:v>
                </c:pt>
                <c:pt idx="1701">
                  <c:v>41067.269247685188</c:v>
                </c:pt>
                <c:pt idx="1702">
                  <c:v>41067.269594907404</c:v>
                </c:pt>
                <c:pt idx="1703">
                  <c:v>41067.269942129627</c:v>
                </c:pt>
                <c:pt idx="1704">
                  <c:v>41067.270289351851</c:v>
                </c:pt>
                <c:pt idx="1705">
                  <c:v>41067.270636574074</c:v>
                </c:pt>
                <c:pt idx="1706">
                  <c:v>41067.270983796298</c:v>
                </c:pt>
                <c:pt idx="1707">
                  <c:v>41067.271331018521</c:v>
                </c:pt>
                <c:pt idx="1708">
                  <c:v>41067.271678240744</c:v>
                </c:pt>
                <c:pt idx="1709">
                  <c:v>41067.27202546296</c:v>
                </c:pt>
                <c:pt idx="1710">
                  <c:v>41067.272372685184</c:v>
                </c:pt>
                <c:pt idx="1711">
                  <c:v>41067.272719907407</c:v>
                </c:pt>
                <c:pt idx="1712">
                  <c:v>41067.27306712963</c:v>
                </c:pt>
                <c:pt idx="1713">
                  <c:v>41067.273414351854</c:v>
                </c:pt>
                <c:pt idx="1714">
                  <c:v>41067.273761574077</c:v>
                </c:pt>
                <c:pt idx="1715">
                  <c:v>41067.274108796293</c:v>
                </c:pt>
                <c:pt idx="1716">
                  <c:v>41067.274456018517</c:v>
                </c:pt>
                <c:pt idx="1717">
                  <c:v>41067.27480324074</c:v>
                </c:pt>
                <c:pt idx="1718">
                  <c:v>41067.275150462963</c:v>
                </c:pt>
                <c:pt idx="1719">
                  <c:v>41067.275497685187</c:v>
                </c:pt>
                <c:pt idx="1720">
                  <c:v>41067.27584490741</c:v>
                </c:pt>
                <c:pt idx="1721">
                  <c:v>41067.276192129626</c:v>
                </c:pt>
                <c:pt idx="1722">
                  <c:v>41067.276539351849</c:v>
                </c:pt>
                <c:pt idx="1723">
                  <c:v>41067.276886574073</c:v>
                </c:pt>
                <c:pt idx="1724">
                  <c:v>41067.277233796296</c:v>
                </c:pt>
                <c:pt idx="1725">
                  <c:v>41067.277581018519</c:v>
                </c:pt>
                <c:pt idx="1726">
                  <c:v>41067.277928240743</c:v>
                </c:pt>
                <c:pt idx="1727">
                  <c:v>41067.278275462966</c:v>
                </c:pt>
                <c:pt idx="1728">
                  <c:v>41067.278622685182</c:v>
                </c:pt>
                <c:pt idx="1729">
                  <c:v>41067.278969907406</c:v>
                </c:pt>
                <c:pt idx="1730">
                  <c:v>41067.279317129629</c:v>
                </c:pt>
                <c:pt idx="1731">
                  <c:v>41067.279664351852</c:v>
                </c:pt>
                <c:pt idx="1732">
                  <c:v>41067.280011574076</c:v>
                </c:pt>
                <c:pt idx="1733">
                  <c:v>41067.280358796299</c:v>
                </c:pt>
                <c:pt idx="1734">
                  <c:v>41067.280706018515</c:v>
                </c:pt>
                <c:pt idx="1735">
                  <c:v>41067.281053240738</c:v>
                </c:pt>
                <c:pt idx="1736">
                  <c:v>41067.281400462962</c:v>
                </c:pt>
                <c:pt idx="1737">
                  <c:v>41067.281747685185</c:v>
                </c:pt>
                <c:pt idx="1738">
                  <c:v>41067.282094907408</c:v>
                </c:pt>
                <c:pt idx="1739">
                  <c:v>41067.282442129632</c:v>
                </c:pt>
                <c:pt idx="1740">
                  <c:v>41067.282789351855</c:v>
                </c:pt>
                <c:pt idx="1741">
                  <c:v>41067.283136574071</c:v>
                </c:pt>
                <c:pt idx="1742">
                  <c:v>41067.283483796295</c:v>
                </c:pt>
                <c:pt idx="1743">
                  <c:v>41067.283831018518</c:v>
                </c:pt>
                <c:pt idx="1744">
                  <c:v>41067.284178240741</c:v>
                </c:pt>
                <c:pt idx="1745">
                  <c:v>41067.284525462965</c:v>
                </c:pt>
                <c:pt idx="1746">
                  <c:v>41067.284872685188</c:v>
                </c:pt>
                <c:pt idx="1747">
                  <c:v>41067.285219907404</c:v>
                </c:pt>
                <c:pt idx="1748">
                  <c:v>41067.285567129627</c:v>
                </c:pt>
                <c:pt idx="1749">
                  <c:v>41067.285914351851</c:v>
                </c:pt>
                <c:pt idx="1750">
                  <c:v>41067.286261574074</c:v>
                </c:pt>
                <c:pt idx="1751">
                  <c:v>41067.286608796298</c:v>
                </c:pt>
                <c:pt idx="1752">
                  <c:v>41067.286956018521</c:v>
                </c:pt>
                <c:pt idx="1753">
                  <c:v>41067.287303240744</c:v>
                </c:pt>
                <c:pt idx="1754">
                  <c:v>41067.28765046296</c:v>
                </c:pt>
                <c:pt idx="1755">
                  <c:v>41067.287997685184</c:v>
                </c:pt>
                <c:pt idx="1756">
                  <c:v>41067.288344907407</c:v>
                </c:pt>
                <c:pt idx="1757">
                  <c:v>41067.28869212963</c:v>
                </c:pt>
                <c:pt idx="1758">
                  <c:v>41067.289039351854</c:v>
                </c:pt>
                <c:pt idx="1759">
                  <c:v>41067.289386574077</c:v>
                </c:pt>
                <c:pt idx="1760">
                  <c:v>41067.289733796293</c:v>
                </c:pt>
                <c:pt idx="1761">
                  <c:v>41067.290081018517</c:v>
                </c:pt>
                <c:pt idx="1762">
                  <c:v>41067.29042824074</c:v>
                </c:pt>
                <c:pt idx="1763">
                  <c:v>41067.290775462963</c:v>
                </c:pt>
                <c:pt idx="1764">
                  <c:v>41067.291122685187</c:v>
                </c:pt>
                <c:pt idx="1765">
                  <c:v>41067.29146990741</c:v>
                </c:pt>
                <c:pt idx="1766">
                  <c:v>41067.291817129626</c:v>
                </c:pt>
                <c:pt idx="1767">
                  <c:v>41067.292164351849</c:v>
                </c:pt>
                <c:pt idx="1768">
                  <c:v>41067.292511574073</c:v>
                </c:pt>
                <c:pt idx="1769">
                  <c:v>41067.292858796296</c:v>
                </c:pt>
                <c:pt idx="1770">
                  <c:v>41067.293206018519</c:v>
                </c:pt>
                <c:pt idx="1771">
                  <c:v>41067.293553240743</c:v>
                </c:pt>
                <c:pt idx="1772">
                  <c:v>41067.293900462966</c:v>
                </c:pt>
                <c:pt idx="1773">
                  <c:v>41067.294247685182</c:v>
                </c:pt>
                <c:pt idx="1774">
                  <c:v>41067.294594907406</c:v>
                </c:pt>
                <c:pt idx="1775">
                  <c:v>41067.294942129629</c:v>
                </c:pt>
                <c:pt idx="1776">
                  <c:v>41067.295289351852</c:v>
                </c:pt>
                <c:pt idx="1777">
                  <c:v>41067.295636574076</c:v>
                </c:pt>
                <c:pt idx="1778">
                  <c:v>41067.295983796299</c:v>
                </c:pt>
                <c:pt idx="1779">
                  <c:v>41067.296331018515</c:v>
                </c:pt>
                <c:pt idx="1780">
                  <c:v>41067.296678240738</c:v>
                </c:pt>
                <c:pt idx="1781">
                  <c:v>41067.297025462962</c:v>
                </c:pt>
                <c:pt idx="1782">
                  <c:v>41067.297372685185</c:v>
                </c:pt>
                <c:pt idx="1783">
                  <c:v>41067.297719907408</c:v>
                </c:pt>
                <c:pt idx="1784">
                  <c:v>41067.298067129632</c:v>
                </c:pt>
                <c:pt idx="1785">
                  <c:v>41067.298414351855</c:v>
                </c:pt>
                <c:pt idx="1786">
                  <c:v>41067.298761574071</c:v>
                </c:pt>
                <c:pt idx="1787">
                  <c:v>41067.299108796295</c:v>
                </c:pt>
                <c:pt idx="1788">
                  <c:v>41067.299456018518</c:v>
                </c:pt>
                <c:pt idx="1789">
                  <c:v>41067.299803240741</c:v>
                </c:pt>
                <c:pt idx="1790">
                  <c:v>41067.300150462965</c:v>
                </c:pt>
                <c:pt idx="1791">
                  <c:v>41067.300497685188</c:v>
                </c:pt>
                <c:pt idx="1792">
                  <c:v>41067.300844907404</c:v>
                </c:pt>
                <c:pt idx="1793">
                  <c:v>41067.301192129627</c:v>
                </c:pt>
                <c:pt idx="1794">
                  <c:v>41067.301539351851</c:v>
                </c:pt>
                <c:pt idx="1795">
                  <c:v>41067.301886574074</c:v>
                </c:pt>
                <c:pt idx="1796">
                  <c:v>41067.302233796298</c:v>
                </c:pt>
                <c:pt idx="1797">
                  <c:v>41067.302581018521</c:v>
                </c:pt>
                <c:pt idx="1798">
                  <c:v>41067.302928240744</c:v>
                </c:pt>
                <c:pt idx="1799">
                  <c:v>41067.30327546296</c:v>
                </c:pt>
                <c:pt idx="1800">
                  <c:v>41067.303622685184</c:v>
                </c:pt>
                <c:pt idx="1801">
                  <c:v>41067.303969907407</c:v>
                </c:pt>
                <c:pt idx="1802">
                  <c:v>41067.30431712963</c:v>
                </c:pt>
                <c:pt idx="1803">
                  <c:v>41067.304664351854</c:v>
                </c:pt>
                <c:pt idx="1804">
                  <c:v>41067.305011574077</c:v>
                </c:pt>
                <c:pt idx="1805">
                  <c:v>41067.305358796293</c:v>
                </c:pt>
                <c:pt idx="1806">
                  <c:v>41067.305706018517</c:v>
                </c:pt>
                <c:pt idx="1807">
                  <c:v>41067.30605324074</c:v>
                </c:pt>
                <c:pt idx="1808">
                  <c:v>41067.306400462963</c:v>
                </c:pt>
                <c:pt idx="1809">
                  <c:v>41067.306747685187</c:v>
                </c:pt>
                <c:pt idx="1810">
                  <c:v>41067.30709490741</c:v>
                </c:pt>
                <c:pt idx="1811">
                  <c:v>41067.307442129626</c:v>
                </c:pt>
                <c:pt idx="1812">
                  <c:v>41067.307789351849</c:v>
                </c:pt>
                <c:pt idx="1813">
                  <c:v>41067.308136574073</c:v>
                </c:pt>
                <c:pt idx="1814">
                  <c:v>41067.308483796296</c:v>
                </c:pt>
                <c:pt idx="1815">
                  <c:v>41067.308831018519</c:v>
                </c:pt>
                <c:pt idx="1816">
                  <c:v>41067.309178240743</c:v>
                </c:pt>
                <c:pt idx="1817">
                  <c:v>41067.309525462966</c:v>
                </c:pt>
                <c:pt idx="1818">
                  <c:v>41067.309872685182</c:v>
                </c:pt>
                <c:pt idx="1819">
                  <c:v>41067.310219907406</c:v>
                </c:pt>
                <c:pt idx="1820">
                  <c:v>41067.310567129629</c:v>
                </c:pt>
                <c:pt idx="1821">
                  <c:v>41067.310914351852</c:v>
                </c:pt>
                <c:pt idx="1822">
                  <c:v>41067.311261574076</c:v>
                </c:pt>
                <c:pt idx="1823">
                  <c:v>41067.311608796299</c:v>
                </c:pt>
                <c:pt idx="1824">
                  <c:v>41067.311956018515</c:v>
                </c:pt>
                <c:pt idx="1825">
                  <c:v>41067.312303240738</c:v>
                </c:pt>
                <c:pt idx="1826">
                  <c:v>41067.312650462962</c:v>
                </c:pt>
                <c:pt idx="1827">
                  <c:v>41067.312997685185</c:v>
                </c:pt>
                <c:pt idx="1828">
                  <c:v>41067.313344907408</c:v>
                </c:pt>
                <c:pt idx="1829">
                  <c:v>41067.313692129632</c:v>
                </c:pt>
                <c:pt idx="1830">
                  <c:v>41067.314039351855</c:v>
                </c:pt>
                <c:pt idx="1831">
                  <c:v>41067.314386574071</c:v>
                </c:pt>
                <c:pt idx="1832">
                  <c:v>41067.314733796295</c:v>
                </c:pt>
                <c:pt idx="1833">
                  <c:v>41067.315081018518</c:v>
                </c:pt>
                <c:pt idx="1834">
                  <c:v>41067.315428240741</c:v>
                </c:pt>
                <c:pt idx="1835">
                  <c:v>41067.315775462965</c:v>
                </c:pt>
                <c:pt idx="1836">
                  <c:v>41067.316122685188</c:v>
                </c:pt>
                <c:pt idx="1837">
                  <c:v>41067.316469907404</c:v>
                </c:pt>
                <c:pt idx="1838">
                  <c:v>41067.316817129627</c:v>
                </c:pt>
                <c:pt idx="1839">
                  <c:v>41067.317164351851</c:v>
                </c:pt>
                <c:pt idx="1840">
                  <c:v>41067.317511574074</c:v>
                </c:pt>
                <c:pt idx="1841">
                  <c:v>41067.317858796298</c:v>
                </c:pt>
                <c:pt idx="1842">
                  <c:v>41067.318206018521</c:v>
                </c:pt>
                <c:pt idx="1843">
                  <c:v>41067.318553240744</c:v>
                </c:pt>
                <c:pt idx="1844">
                  <c:v>41067.31890046296</c:v>
                </c:pt>
                <c:pt idx="1845">
                  <c:v>41067.319247685184</c:v>
                </c:pt>
                <c:pt idx="1846">
                  <c:v>41067.319594907407</c:v>
                </c:pt>
                <c:pt idx="1847">
                  <c:v>41067.31994212963</c:v>
                </c:pt>
                <c:pt idx="1848">
                  <c:v>41067.320289351854</c:v>
                </c:pt>
                <c:pt idx="1849">
                  <c:v>41067.320636574077</c:v>
                </c:pt>
                <c:pt idx="1850">
                  <c:v>41067.320983796293</c:v>
                </c:pt>
                <c:pt idx="1851">
                  <c:v>41067.321331018517</c:v>
                </c:pt>
                <c:pt idx="1852">
                  <c:v>41067.32167824074</c:v>
                </c:pt>
                <c:pt idx="1853">
                  <c:v>41067.322025462963</c:v>
                </c:pt>
                <c:pt idx="1854">
                  <c:v>41067.322372685187</c:v>
                </c:pt>
                <c:pt idx="1855">
                  <c:v>41067.32271990741</c:v>
                </c:pt>
                <c:pt idx="1856">
                  <c:v>41067.323067129626</c:v>
                </c:pt>
                <c:pt idx="1857">
                  <c:v>41067.323414351849</c:v>
                </c:pt>
                <c:pt idx="1858">
                  <c:v>41067.323761574073</c:v>
                </c:pt>
                <c:pt idx="1859">
                  <c:v>41067.324108796296</c:v>
                </c:pt>
                <c:pt idx="1860">
                  <c:v>41067.324456018519</c:v>
                </c:pt>
                <c:pt idx="1861">
                  <c:v>41067.324803240743</c:v>
                </c:pt>
                <c:pt idx="1862">
                  <c:v>41067.325150462966</c:v>
                </c:pt>
                <c:pt idx="1863">
                  <c:v>41067.325497685182</c:v>
                </c:pt>
                <c:pt idx="1864">
                  <c:v>41067.325844907406</c:v>
                </c:pt>
                <c:pt idx="1865">
                  <c:v>41067.326192129629</c:v>
                </c:pt>
                <c:pt idx="1866">
                  <c:v>41067.326539351852</c:v>
                </c:pt>
                <c:pt idx="1867">
                  <c:v>41067.326886574076</c:v>
                </c:pt>
                <c:pt idx="1868">
                  <c:v>41067.327233796299</c:v>
                </c:pt>
                <c:pt idx="1869">
                  <c:v>41067.327581018515</c:v>
                </c:pt>
                <c:pt idx="1870">
                  <c:v>41067.327928240738</c:v>
                </c:pt>
                <c:pt idx="1871">
                  <c:v>41067.328275462962</c:v>
                </c:pt>
                <c:pt idx="1872">
                  <c:v>41067.328622685185</c:v>
                </c:pt>
                <c:pt idx="1873">
                  <c:v>41067.328969907408</c:v>
                </c:pt>
                <c:pt idx="1874">
                  <c:v>41067.329317129632</c:v>
                </c:pt>
                <c:pt idx="1875">
                  <c:v>41067.329664351855</c:v>
                </c:pt>
                <c:pt idx="1876">
                  <c:v>41067.330011574071</c:v>
                </c:pt>
                <c:pt idx="1877">
                  <c:v>41067.330358796295</c:v>
                </c:pt>
                <c:pt idx="1878">
                  <c:v>41067.330706018518</c:v>
                </c:pt>
                <c:pt idx="1879">
                  <c:v>41067.331053240741</c:v>
                </c:pt>
                <c:pt idx="1880">
                  <c:v>41067.331400462965</c:v>
                </c:pt>
                <c:pt idx="1881">
                  <c:v>41067.331747685188</c:v>
                </c:pt>
                <c:pt idx="1882">
                  <c:v>41067.332094907404</c:v>
                </c:pt>
                <c:pt idx="1883">
                  <c:v>41067.332442129627</c:v>
                </c:pt>
                <c:pt idx="1884">
                  <c:v>41067.332789351851</c:v>
                </c:pt>
                <c:pt idx="1885">
                  <c:v>41067.333136574074</c:v>
                </c:pt>
                <c:pt idx="1886">
                  <c:v>41067.333483796298</c:v>
                </c:pt>
                <c:pt idx="1887">
                  <c:v>41067.333831018521</c:v>
                </c:pt>
                <c:pt idx="1888">
                  <c:v>41067.334178240744</c:v>
                </c:pt>
                <c:pt idx="1889">
                  <c:v>41067.33452546296</c:v>
                </c:pt>
                <c:pt idx="1890">
                  <c:v>41067.334872685184</c:v>
                </c:pt>
                <c:pt idx="1891">
                  <c:v>41067.335219907407</c:v>
                </c:pt>
                <c:pt idx="1892">
                  <c:v>41067.33556712963</c:v>
                </c:pt>
                <c:pt idx="1893">
                  <c:v>41067.335914351854</c:v>
                </c:pt>
                <c:pt idx="1894">
                  <c:v>41067.336261574077</c:v>
                </c:pt>
                <c:pt idx="1895">
                  <c:v>41067.336608796293</c:v>
                </c:pt>
                <c:pt idx="1896">
                  <c:v>41067.336956018517</c:v>
                </c:pt>
                <c:pt idx="1897">
                  <c:v>41067.33730324074</c:v>
                </c:pt>
                <c:pt idx="1898">
                  <c:v>41067.337650462963</c:v>
                </c:pt>
                <c:pt idx="1899">
                  <c:v>41067.337997685187</c:v>
                </c:pt>
                <c:pt idx="1900">
                  <c:v>41067.33834490741</c:v>
                </c:pt>
                <c:pt idx="1901">
                  <c:v>41067.338692129626</c:v>
                </c:pt>
                <c:pt idx="1902">
                  <c:v>41067.339039351849</c:v>
                </c:pt>
                <c:pt idx="1903">
                  <c:v>41067.339386574073</c:v>
                </c:pt>
                <c:pt idx="1904">
                  <c:v>41067.339733796296</c:v>
                </c:pt>
                <c:pt idx="1905">
                  <c:v>41067.340081018519</c:v>
                </c:pt>
                <c:pt idx="1906">
                  <c:v>41067.340428240743</c:v>
                </c:pt>
                <c:pt idx="1907">
                  <c:v>41067.340775462966</c:v>
                </c:pt>
                <c:pt idx="1908">
                  <c:v>41067.341122685182</c:v>
                </c:pt>
                <c:pt idx="1909">
                  <c:v>41067.341469907406</c:v>
                </c:pt>
                <c:pt idx="1910">
                  <c:v>41067.341817129629</c:v>
                </c:pt>
                <c:pt idx="1911">
                  <c:v>41067.342164351852</c:v>
                </c:pt>
                <c:pt idx="1912">
                  <c:v>41067.342511574076</c:v>
                </c:pt>
                <c:pt idx="1913">
                  <c:v>41067.342858796299</c:v>
                </c:pt>
                <c:pt idx="1914">
                  <c:v>41067.343206018515</c:v>
                </c:pt>
                <c:pt idx="1915">
                  <c:v>41067.343553240738</c:v>
                </c:pt>
                <c:pt idx="1916">
                  <c:v>41067.343900462962</c:v>
                </c:pt>
                <c:pt idx="1917">
                  <c:v>41067.344247685185</c:v>
                </c:pt>
                <c:pt idx="1918">
                  <c:v>41067.344594907408</c:v>
                </c:pt>
                <c:pt idx="1919">
                  <c:v>41067.344942129632</c:v>
                </c:pt>
                <c:pt idx="1920">
                  <c:v>41067.345289351855</c:v>
                </c:pt>
                <c:pt idx="1921">
                  <c:v>41067.345636574071</c:v>
                </c:pt>
                <c:pt idx="1922">
                  <c:v>41067.345983796295</c:v>
                </c:pt>
                <c:pt idx="1923">
                  <c:v>41067.346331018518</c:v>
                </c:pt>
                <c:pt idx="1924">
                  <c:v>41067.346678240741</c:v>
                </c:pt>
                <c:pt idx="1925">
                  <c:v>41067.347025462965</c:v>
                </c:pt>
                <c:pt idx="1926">
                  <c:v>41067.347372685188</c:v>
                </c:pt>
                <c:pt idx="1927">
                  <c:v>41067.347719907404</c:v>
                </c:pt>
                <c:pt idx="1928">
                  <c:v>41067.348067129627</c:v>
                </c:pt>
                <c:pt idx="1929">
                  <c:v>41067.348414351851</c:v>
                </c:pt>
                <c:pt idx="1930">
                  <c:v>41067.348761574074</c:v>
                </c:pt>
                <c:pt idx="1931">
                  <c:v>41067.349108796298</c:v>
                </c:pt>
                <c:pt idx="1932">
                  <c:v>41067.349456018521</c:v>
                </c:pt>
                <c:pt idx="1933">
                  <c:v>41067.349803240744</c:v>
                </c:pt>
                <c:pt idx="1934">
                  <c:v>41067.35015046296</c:v>
                </c:pt>
                <c:pt idx="1935">
                  <c:v>41067.350497685184</c:v>
                </c:pt>
                <c:pt idx="1936">
                  <c:v>41067.350844907407</c:v>
                </c:pt>
                <c:pt idx="1937">
                  <c:v>41067.35119212963</c:v>
                </c:pt>
                <c:pt idx="1938">
                  <c:v>41067.351539351854</c:v>
                </c:pt>
                <c:pt idx="1939">
                  <c:v>41067.351886574077</c:v>
                </c:pt>
                <c:pt idx="1940">
                  <c:v>41067.352233796293</c:v>
                </c:pt>
                <c:pt idx="1941">
                  <c:v>41067.352581018517</c:v>
                </c:pt>
                <c:pt idx="1942">
                  <c:v>41067.35292824074</c:v>
                </c:pt>
                <c:pt idx="1943">
                  <c:v>41067.353275462963</c:v>
                </c:pt>
                <c:pt idx="1944">
                  <c:v>41067.353622685187</c:v>
                </c:pt>
                <c:pt idx="1945">
                  <c:v>41067.35396990741</c:v>
                </c:pt>
                <c:pt idx="1946">
                  <c:v>41067.354317129626</c:v>
                </c:pt>
                <c:pt idx="1947">
                  <c:v>41067.354664351849</c:v>
                </c:pt>
                <c:pt idx="1948">
                  <c:v>41067.355011574073</c:v>
                </c:pt>
                <c:pt idx="1949">
                  <c:v>41067.355358796296</c:v>
                </c:pt>
                <c:pt idx="1950">
                  <c:v>41067.355706018519</c:v>
                </c:pt>
                <c:pt idx="1951">
                  <c:v>41067.356053240743</c:v>
                </c:pt>
                <c:pt idx="1952">
                  <c:v>41067.356400462966</c:v>
                </c:pt>
                <c:pt idx="1953">
                  <c:v>41067.356747685182</c:v>
                </c:pt>
                <c:pt idx="1954">
                  <c:v>41067.357094907406</c:v>
                </c:pt>
                <c:pt idx="1955">
                  <c:v>41067.357442129629</c:v>
                </c:pt>
                <c:pt idx="1956">
                  <c:v>41067.357789351852</c:v>
                </c:pt>
                <c:pt idx="1957">
                  <c:v>41067.358136574076</c:v>
                </c:pt>
                <c:pt idx="1958">
                  <c:v>41067.358483796299</c:v>
                </c:pt>
                <c:pt idx="1959">
                  <c:v>41067.358831018515</c:v>
                </c:pt>
                <c:pt idx="1960">
                  <c:v>41067.359178240738</c:v>
                </c:pt>
                <c:pt idx="1961">
                  <c:v>41067.359525462962</c:v>
                </c:pt>
                <c:pt idx="1962">
                  <c:v>41067.359872685185</c:v>
                </c:pt>
                <c:pt idx="1963">
                  <c:v>41067.360219907408</c:v>
                </c:pt>
                <c:pt idx="1964">
                  <c:v>41067.360567129632</c:v>
                </c:pt>
                <c:pt idx="1965">
                  <c:v>41067.360914351855</c:v>
                </c:pt>
                <c:pt idx="1966">
                  <c:v>41067.361261574071</c:v>
                </c:pt>
                <c:pt idx="1967">
                  <c:v>41067.361608796295</c:v>
                </c:pt>
                <c:pt idx="1968">
                  <c:v>41067.361956018518</c:v>
                </c:pt>
                <c:pt idx="1969">
                  <c:v>41067.362303240741</c:v>
                </c:pt>
                <c:pt idx="1970">
                  <c:v>41067.362650462965</c:v>
                </c:pt>
                <c:pt idx="1971">
                  <c:v>41067.362997685188</c:v>
                </c:pt>
                <c:pt idx="1972">
                  <c:v>41067.363344907404</c:v>
                </c:pt>
                <c:pt idx="1973">
                  <c:v>41067.363692129627</c:v>
                </c:pt>
                <c:pt idx="1974">
                  <c:v>41067.364039351851</c:v>
                </c:pt>
                <c:pt idx="1975">
                  <c:v>41067.364386574074</c:v>
                </c:pt>
                <c:pt idx="1976">
                  <c:v>41067.364733796298</c:v>
                </c:pt>
                <c:pt idx="1977">
                  <c:v>41067.365081018521</c:v>
                </c:pt>
                <c:pt idx="1978">
                  <c:v>41067.365428240744</c:v>
                </c:pt>
                <c:pt idx="1979">
                  <c:v>41067.36577546296</c:v>
                </c:pt>
                <c:pt idx="1980">
                  <c:v>41067.366122685184</c:v>
                </c:pt>
                <c:pt idx="1981">
                  <c:v>41067.366469907407</c:v>
                </c:pt>
                <c:pt idx="1982">
                  <c:v>41067.36681712963</c:v>
                </c:pt>
                <c:pt idx="1983">
                  <c:v>41067.367164351854</c:v>
                </c:pt>
                <c:pt idx="1984">
                  <c:v>41067.367511574077</c:v>
                </c:pt>
                <c:pt idx="1985">
                  <c:v>41067.367858796293</c:v>
                </c:pt>
                <c:pt idx="1986">
                  <c:v>41067.368206018517</c:v>
                </c:pt>
                <c:pt idx="1987">
                  <c:v>41067.36855324074</c:v>
                </c:pt>
                <c:pt idx="1988">
                  <c:v>41067.368900462963</c:v>
                </c:pt>
                <c:pt idx="1989">
                  <c:v>41067.369247685187</c:v>
                </c:pt>
                <c:pt idx="1990">
                  <c:v>41067.36959490741</c:v>
                </c:pt>
                <c:pt idx="1991">
                  <c:v>41067.369942129626</c:v>
                </c:pt>
                <c:pt idx="1992">
                  <c:v>41067.370289351849</c:v>
                </c:pt>
                <c:pt idx="1993">
                  <c:v>41067.370636574073</c:v>
                </c:pt>
                <c:pt idx="1994">
                  <c:v>41067.370983796296</c:v>
                </c:pt>
                <c:pt idx="1995">
                  <c:v>41067.371331018519</c:v>
                </c:pt>
                <c:pt idx="1996">
                  <c:v>41067.371678240743</c:v>
                </c:pt>
                <c:pt idx="1997">
                  <c:v>41067.372025462966</c:v>
                </c:pt>
                <c:pt idx="1998">
                  <c:v>41067.372372685182</c:v>
                </c:pt>
                <c:pt idx="1999">
                  <c:v>41067.372719907406</c:v>
                </c:pt>
                <c:pt idx="2000">
                  <c:v>41067.373067129629</c:v>
                </c:pt>
                <c:pt idx="2001">
                  <c:v>41067.373414351852</c:v>
                </c:pt>
                <c:pt idx="2002">
                  <c:v>41067.373761574076</c:v>
                </c:pt>
                <c:pt idx="2003">
                  <c:v>41067.374108796299</c:v>
                </c:pt>
                <c:pt idx="2004">
                  <c:v>41067.374456018515</c:v>
                </c:pt>
                <c:pt idx="2005">
                  <c:v>41067.374803240738</c:v>
                </c:pt>
                <c:pt idx="2006">
                  <c:v>41067.375150462962</c:v>
                </c:pt>
                <c:pt idx="2007">
                  <c:v>41067.375497685185</c:v>
                </c:pt>
                <c:pt idx="2008">
                  <c:v>41067.375844907408</c:v>
                </c:pt>
                <c:pt idx="2009">
                  <c:v>41067.376192129632</c:v>
                </c:pt>
                <c:pt idx="2010">
                  <c:v>41067.376539351855</c:v>
                </c:pt>
                <c:pt idx="2011">
                  <c:v>41067.376886574071</c:v>
                </c:pt>
                <c:pt idx="2012">
                  <c:v>41067.377233796295</c:v>
                </c:pt>
                <c:pt idx="2013">
                  <c:v>41067.377581018518</c:v>
                </c:pt>
                <c:pt idx="2014">
                  <c:v>41067.377928240741</c:v>
                </c:pt>
                <c:pt idx="2015">
                  <c:v>41067.378275462965</c:v>
                </c:pt>
                <c:pt idx="2016">
                  <c:v>41067.378622685188</c:v>
                </c:pt>
                <c:pt idx="2017">
                  <c:v>41067.378969907404</c:v>
                </c:pt>
                <c:pt idx="2018">
                  <c:v>41067.379317129627</c:v>
                </c:pt>
                <c:pt idx="2019">
                  <c:v>41067.379664351851</c:v>
                </c:pt>
                <c:pt idx="2020">
                  <c:v>41067.380011574074</c:v>
                </c:pt>
                <c:pt idx="2021">
                  <c:v>41067.380358796298</c:v>
                </c:pt>
                <c:pt idx="2022">
                  <c:v>41067.380706018521</c:v>
                </c:pt>
                <c:pt idx="2023">
                  <c:v>41067.381053240744</c:v>
                </c:pt>
                <c:pt idx="2024">
                  <c:v>41067.38140046296</c:v>
                </c:pt>
                <c:pt idx="2025">
                  <c:v>41067.381747685184</c:v>
                </c:pt>
                <c:pt idx="2026">
                  <c:v>41067.382094907407</c:v>
                </c:pt>
                <c:pt idx="2027">
                  <c:v>41067.38244212963</c:v>
                </c:pt>
                <c:pt idx="2028">
                  <c:v>41067.382789351854</c:v>
                </c:pt>
                <c:pt idx="2029">
                  <c:v>41067.383136574077</c:v>
                </c:pt>
                <c:pt idx="2030">
                  <c:v>41067.383483796293</c:v>
                </c:pt>
                <c:pt idx="2031">
                  <c:v>41067.383831018517</c:v>
                </c:pt>
                <c:pt idx="2032">
                  <c:v>41067.38417824074</c:v>
                </c:pt>
                <c:pt idx="2033">
                  <c:v>41067.384525462963</c:v>
                </c:pt>
                <c:pt idx="2034">
                  <c:v>41067.384872685187</c:v>
                </c:pt>
                <c:pt idx="2035">
                  <c:v>41067.38521990741</c:v>
                </c:pt>
                <c:pt idx="2036">
                  <c:v>41067.385567129626</c:v>
                </c:pt>
                <c:pt idx="2037">
                  <c:v>41067.385914351849</c:v>
                </c:pt>
                <c:pt idx="2038">
                  <c:v>41067.386261574073</c:v>
                </c:pt>
                <c:pt idx="2039">
                  <c:v>41067.386608796296</c:v>
                </c:pt>
                <c:pt idx="2040">
                  <c:v>41067.386956018519</c:v>
                </c:pt>
                <c:pt idx="2041">
                  <c:v>41067.387303240743</c:v>
                </c:pt>
                <c:pt idx="2042">
                  <c:v>41067.387650462966</c:v>
                </c:pt>
                <c:pt idx="2043">
                  <c:v>41067.387997685182</c:v>
                </c:pt>
                <c:pt idx="2044">
                  <c:v>41067.388344907406</c:v>
                </c:pt>
                <c:pt idx="2045">
                  <c:v>41067.388692129629</c:v>
                </c:pt>
                <c:pt idx="2046">
                  <c:v>41067.389039351852</c:v>
                </c:pt>
                <c:pt idx="2047">
                  <c:v>41067.389386574076</c:v>
                </c:pt>
                <c:pt idx="2048">
                  <c:v>41067.389733796299</c:v>
                </c:pt>
                <c:pt idx="2049">
                  <c:v>41067.390081018515</c:v>
                </c:pt>
                <c:pt idx="2050">
                  <c:v>41067.390428240738</c:v>
                </c:pt>
                <c:pt idx="2051">
                  <c:v>41067.390775462962</c:v>
                </c:pt>
                <c:pt idx="2052">
                  <c:v>41067.391122685185</c:v>
                </c:pt>
                <c:pt idx="2053">
                  <c:v>41067.391469907408</c:v>
                </c:pt>
                <c:pt idx="2054">
                  <c:v>41067.391817129632</c:v>
                </c:pt>
                <c:pt idx="2055">
                  <c:v>41067.392164351855</c:v>
                </c:pt>
                <c:pt idx="2056">
                  <c:v>41067.392511574071</c:v>
                </c:pt>
                <c:pt idx="2057">
                  <c:v>41067.392858796295</c:v>
                </c:pt>
                <c:pt idx="2058">
                  <c:v>41067.393206018518</c:v>
                </c:pt>
                <c:pt idx="2059">
                  <c:v>41067.393553240741</c:v>
                </c:pt>
                <c:pt idx="2060">
                  <c:v>41067.393900462965</c:v>
                </c:pt>
                <c:pt idx="2061">
                  <c:v>41067.394247685188</c:v>
                </c:pt>
                <c:pt idx="2062">
                  <c:v>41067.394594907404</c:v>
                </c:pt>
                <c:pt idx="2063">
                  <c:v>41067.394942129627</c:v>
                </c:pt>
                <c:pt idx="2064">
                  <c:v>41067.395289351851</c:v>
                </c:pt>
                <c:pt idx="2065">
                  <c:v>41067.395636574074</c:v>
                </c:pt>
                <c:pt idx="2066">
                  <c:v>41067.395983796298</c:v>
                </c:pt>
                <c:pt idx="2067">
                  <c:v>41067.396331018521</c:v>
                </c:pt>
                <c:pt idx="2068">
                  <c:v>41067.396678240744</c:v>
                </c:pt>
                <c:pt idx="2069">
                  <c:v>41067.39702546296</c:v>
                </c:pt>
                <c:pt idx="2070">
                  <c:v>41067.397372685184</c:v>
                </c:pt>
                <c:pt idx="2071">
                  <c:v>41067.397719907407</c:v>
                </c:pt>
                <c:pt idx="2072">
                  <c:v>41067.39806712963</c:v>
                </c:pt>
                <c:pt idx="2073">
                  <c:v>41067.398414351854</c:v>
                </c:pt>
                <c:pt idx="2074">
                  <c:v>41067.398761574077</c:v>
                </c:pt>
                <c:pt idx="2075">
                  <c:v>41067.399108796293</c:v>
                </c:pt>
                <c:pt idx="2076">
                  <c:v>41067.399456018517</c:v>
                </c:pt>
                <c:pt idx="2077">
                  <c:v>41067.39980324074</c:v>
                </c:pt>
                <c:pt idx="2078">
                  <c:v>41067.400150462963</c:v>
                </c:pt>
                <c:pt idx="2079">
                  <c:v>41067.400497685187</c:v>
                </c:pt>
                <c:pt idx="2080">
                  <c:v>41067.40084490741</c:v>
                </c:pt>
                <c:pt idx="2081">
                  <c:v>41067.401192129626</c:v>
                </c:pt>
                <c:pt idx="2082">
                  <c:v>41067.401539351849</c:v>
                </c:pt>
                <c:pt idx="2083">
                  <c:v>41067.401886574073</c:v>
                </c:pt>
                <c:pt idx="2084">
                  <c:v>41067.402233796296</c:v>
                </c:pt>
                <c:pt idx="2085">
                  <c:v>41067.402581018519</c:v>
                </c:pt>
                <c:pt idx="2086">
                  <c:v>41067.402928240743</c:v>
                </c:pt>
                <c:pt idx="2087">
                  <c:v>41067.403275462966</c:v>
                </c:pt>
                <c:pt idx="2088">
                  <c:v>41067.403622685182</c:v>
                </c:pt>
                <c:pt idx="2089">
                  <c:v>41067.403969907406</c:v>
                </c:pt>
                <c:pt idx="2090">
                  <c:v>41067.404317129629</c:v>
                </c:pt>
                <c:pt idx="2091">
                  <c:v>41067.404664351852</c:v>
                </c:pt>
                <c:pt idx="2092">
                  <c:v>41067.405011574076</c:v>
                </c:pt>
                <c:pt idx="2093">
                  <c:v>41067.405358796299</c:v>
                </c:pt>
                <c:pt idx="2094">
                  <c:v>41067.405706018515</c:v>
                </c:pt>
                <c:pt idx="2095">
                  <c:v>41067.406053240738</c:v>
                </c:pt>
                <c:pt idx="2096">
                  <c:v>41067.406400462962</c:v>
                </c:pt>
                <c:pt idx="2097">
                  <c:v>41067.406747685185</c:v>
                </c:pt>
                <c:pt idx="2098">
                  <c:v>41067.407094907408</c:v>
                </c:pt>
                <c:pt idx="2099">
                  <c:v>41067.407442129632</c:v>
                </c:pt>
                <c:pt idx="2100">
                  <c:v>41067.407789351855</c:v>
                </c:pt>
                <c:pt idx="2101">
                  <c:v>41067.408136574071</c:v>
                </c:pt>
                <c:pt idx="2102">
                  <c:v>41067.408483796295</c:v>
                </c:pt>
                <c:pt idx="2103">
                  <c:v>41067.408831018518</c:v>
                </c:pt>
                <c:pt idx="2104">
                  <c:v>41067.409178240741</c:v>
                </c:pt>
                <c:pt idx="2105">
                  <c:v>41067.409525462965</c:v>
                </c:pt>
                <c:pt idx="2106">
                  <c:v>41067.409872685188</c:v>
                </c:pt>
                <c:pt idx="2107">
                  <c:v>41067.410219907404</c:v>
                </c:pt>
                <c:pt idx="2108">
                  <c:v>41067.410567129627</c:v>
                </c:pt>
                <c:pt idx="2109">
                  <c:v>41067.410914351851</c:v>
                </c:pt>
                <c:pt idx="2110">
                  <c:v>41067.411261574074</c:v>
                </c:pt>
                <c:pt idx="2111">
                  <c:v>41067.411608796298</c:v>
                </c:pt>
                <c:pt idx="2112">
                  <c:v>41067.411956018521</c:v>
                </c:pt>
                <c:pt idx="2113">
                  <c:v>41067.412303240744</c:v>
                </c:pt>
                <c:pt idx="2114">
                  <c:v>41067.41265046296</c:v>
                </c:pt>
                <c:pt idx="2115">
                  <c:v>41067.412997685184</c:v>
                </c:pt>
                <c:pt idx="2116">
                  <c:v>41067.413344907407</c:v>
                </c:pt>
                <c:pt idx="2117">
                  <c:v>41067.41369212963</c:v>
                </c:pt>
                <c:pt idx="2118">
                  <c:v>41067.414039351854</c:v>
                </c:pt>
                <c:pt idx="2119">
                  <c:v>41067.414386574077</c:v>
                </c:pt>
                <c:pt idx="2120">
                  <c:v>41067.414733796293</c:v>
                </c:pt>
                <c:pt idx="2121">
                  <c:v>41067.415081018517</c:v>
                </c:pt>
                <c:pt idx="2122">
                  <c:v>41067.41542824074</c:v>
                </c:pt>
                <c:pt idx="2123">
                  <c:v>41067.415775462963</c:v>
                </c:pt>
                <c:pt idx="2124">
                  <c:v>41067.416122685187</c:v>
                </c:pt>
                <c:pt idx="2125">
                  <c:v>41067.41646990741</c:v>
                </c:pt>
                <c:pt idx="2126">
                  <c:v>41067.416817129626</c:v>
                </c:pt>
                <c:pt idx="2127">
                  <c:v>41067.417164351849</c:v>
                </c:pt>
                <c:pt idx="2128">
                  <c:v>41067.417511574073</c:v>
                </c:pt>
                <c:pt idx="2129">
                  <c:v>41067.417858796296</c:v>
                </c:pt>
                <c:pt idx="2130">
                  <c:v>41067.418206018519</c:v>
                </c:pt>
                <c:pt idx="2131">
                  <c:v>41067.418553240743</c:v>
                </c:pt>
                <c:pt idx="2132">
                  <c:v>41067.418900462966</c:v>
                </c:pt>
                <c:pt idx="2133">
                  <c:v>41067.419247685182</c:v>
                </c:pt>
                <c:pt idx="2134">
                  <c:v>41067.419594907406</c:v>
                </c:pt>
                <c:pt idx="2135">
                  <c:v>41067.419942129629</c:v>
                </c:pt>
                <c:pt idx="2136">
                  <c:v>41067.420289351852</c:v>
                </c:pt>
                <c:pt idx="2137">
                  <c:v>41067.420636574076</c:v>
                </c:pt>
                <c:pt idx="2138">
                  <c:v>41067.420983796299</c:v>
                </c:pt>
                <c:pt idx="2139">
                  <c:v>41067.421331018515</c:v>
                </c:pt>
                <c:pt idx="2140">
                  <c:v>41067.421678240738</c:v>
                </c:pt>
                <c:pt idx="2141">
                  <c:v>41067.422025462962</c:v>
                </c:pt>
                <c:pt idx="2142">
                  <c:v>41067.422372685185</c:v>
                </c:pt>
                <c:pt idx="2143">
                  <c:v>41067.422719907408</c:v>
                </c:pt>
                <c:pt idx="2144">
                  <c:v>41067.423067129632</c:v>
                </c:pt>
                <c:pt idx="2145">
                  <c:v>41067.423414351855</c:v>
                </c:pt>
                <c:pt idx="2146">
                  <c:v>41067.423761574071</c:v>
                </c:pt>
                <c:pt idx="2147">
                  <c:v>41067.424108796295</c:v>
                </c:pt>
                <c:pt idx="2148">
                  <c:v>41067.424456018518</c:v>
                </c:pt>
                <c:pt idx="2149">
                  <c:v>41067.424803240741</c:v>
                </c:pt>
                <c:pt idx="2150">
                  <c:v>41067.425150462965</c:v>
                </c:pt>
                <c:pt idx="2151">
                  <c:v>41067.425497685188</c:v>
                </c:pt>
                <c:pt idx="2152">
                  <c:v>41067.425844907404</c:v>
                </c:pt>
                <c:pt idx="2153">
                  <c:v>41067.426192129627</c:v>
                </c:pt>
                <c:pt idx="2154">
                  <c:v>41067.426539351851</c:v>
                </c:pt>
                <c:pt idx="2155">
                  <c:v>41067.426886574074</c:v>
                </c:pt>
                <c:pt idx="2156">
                  <c:v>41067.427233796298</c:v>
                </c:pt>
                <c:pt idx="2157">
                  <c:v>41067.427581018521</c:v>
                </c:pt>
                <c:pt idx="2158">
                  <c:v>41067.427928240744</c:v>
                </c:pt>
                <c:pt idx="2159">
                  <c:v>41067.42827546296</c:v>
                </c:pt>
                <c:pt idx="2160">
                  <c:v>41067.428622685184</c:v>
                </c:pt>
                <c:pt idx="2161">
                  <c:v>41067.428969907407</c:v>
                </c:pt>
                <c:pt idx="2162">
                  <c:v>41067.42931712963</c:v>
                </c:pt>
                <c:pt idx="2163">
                  <c:v>41067.429664351854</c:v>
                </c:pt>
                <c:pt idx="2164">
                  <c:v>41067.430011574077</c:v>
                </c:pt>
                <c:pt idx="2165">
                  <c:v>41067.430358796293</c:v>
                </c:pt>
                <c:pt idx="2166">
                  <c:v>41067.430706018517</c:v>
                </c:pt>
                <c:pt idx="2167">
                  <c:v>41067.43105324074</c:v>
                </c:pt>
                <c:pt idx="2168">
                  <c:v>41067.431400462963</c:v>
                </c:pt>
                <c:pt idx="2169">
                  <c:v>41067.431747685187</c:v>
                </c:pt>
                <c:pt idx="2170">
                  <c:v>41067.43209490741</c:v>
                </c:pt>
                <c:pt idx="2171">
                  <c:v>41067.432442129626</c:v>
                </c:pt>
                <c:pt idx="2172">
                  <c:v>41067.432789351849</c:v>
                </c:pt>
                <c:pt idx="2173">
                  <c:v>41067.433136574073</c:v>
                </c:pt>
                <c:pt idx="2174">
                  <c:v>41067.433483796296</c:v>
                </c:pt>
                <c:pt idx="2175">
                  <c:v>41067.433831018519</c:v>
                </c:pt>
                <c:pt idx="2176">
                  <c:v>41067.434178240743</c:v>
                </c:pt>
                <c:pt idx="2177">
                  <c:v>41067.434525462966</c:v>
                </c:pt>
                <c:pt idx="2178">
                  <c:v>41067.434872685182</c:v>
                </c:pt>
                <c:pt idx="2179">
                  <c:v>41067.435219907406</c:v>
                </c:pt>
                <c:pt idx="2180">
                  <c:v>41067.435567129629</c:v>
                </c:pt>
                <c:pt idx="2181">
                  <c:v>41067.435914351852</c:v>
                </c:pt>
                <c:pt idx="2182">
                  <c:v>41067.436261574076</c:v>
                </c:pt>
                <c:pt idx="2183">
                  <c:v>41067.436608796299</c:v>
                </c:pt>
                <c:pt idx="2184">
                  <c:v>41067.436956018515</c:v>
                </c:pt>
                <c:pt idx="2185">
                  <c:v>41067.437303240738</c:v>
                </c:pt>
                <c:pt idx="2186">
                  <c:v>41067.437650462962</c:v>
                </c:pt>
                <c:pt idx="2187">
                  <c:v>41067.437997685185</c:v>
                </c:pt>
                <c:pt idx="2188">
                  <c:v>41067.438344907408</c:v>
                </c:pt>
                <c:pt idx="2189">
                  <c:v>41067.438692129632</c:v>
                </c:pt>
                <c:pt idx="2190">
                  <c:v>41067.439039351855</c:v>
                </c:pt>
                <c:pt idx="2191">
                  <c:v>41067.439386574071</c:v>
                </c:pt>
                <c:pt idx="2192">
                  <c:v>41067.439733796295</c:v>
                </c:pt>
                <c:pt idx="2193">
                  <c:v>41067.440081018518</c:v>
                </c:pt>
                <c:pt idx="2194">
                  <c:v>41067.440428240741</c:v>
                </c:pt>
                <c:pt idx="2195">
                  <c:v>41067.440775462965</c:v>
                </c:pt>
                <c:pt idx="2196">
                  <c:v>41067.441122685188</c:v>
                </c:pt>
                <c:pt idx="2197">
                  <c:v>41067.441469907404</c:v>
                </c:pt>
                <c:pt idx="2198">
                  <c:v>41067.441817129627</c:v>
                </c:pt>
                <c:pt idx="2199">
                  <c:v>41067.442164351851</c:v>
                </c:pt>
                <c:pt idx="2200">
                  <c:v>41067.442511574074</c:v>
                </c:pt>
                <c:pt idx="2201">
                  <c:v>41067.442858796298</c:v>
                </c:pt>
                <c:pt idx="2202">
                  <c:v>41067.443206018521</c:v>
                </c:pt>
                <c:pt idx="2203">
                  <c:v>41067.443553240744</c:v>
                </c:pt>
                <c:pt idx="2204">
                  <c:v>41067.44390046296</c:v>
                </c:pt>
                <c:pt idx="2205">
                  <c:v>41067.444247685184</c:v>
                </c:pt>
                <c:pt idx="2206">
                  <c:v>41067.444594907407</c:v>
                </c:pt>
                <c:pt idx="2207">
                  <c:v>41067.44494212963</c:v>
                </c:pt>
                <c:pt idx="2208">
                  <c:v>41067.445289351854</c:v>
                </c:pt>
                <c:pt idx="2209">
                  <c:v>41067.445636574077</c:v>
                </c:pt>
                <c:pt idx="2210">
                  <c:v>41067.445983796293</c:v>
                </c:pt>
                <c:pt idx="2211">
                  <c:v>41067.446331018517</c:v>
                </c:pt>
                <c:pt idx="2212">
                  <c:v>41067.44667824074</c:v>
                </c:pt>
                <c:pt idx="2213">
                  <c:v>41067.447025462963</c:v>
                </c:pt>
                <c:pt idx="2214">
                  <c:v>41067.447372685187</c:v>
                </c:pt>
                <c:pt idx="2215">
                  <c:v>41067.44771990741</c:v>
                </c:pt>
                <c:pt idx="2216">
                  <c:v>41067.448067129626</c:v>
                </c:pt>
                <c:pt idx="2217">
                  <c:v>41067.448414351849</c:v>
                </c:pt>
                <c:pt idx="2218">
                  <c:v>41067.448761574073</c:v>
                </c:pt>
                <c:pt idx="2219">
                  <c:v>41067.449108796296</c:v>
                </c:pt>
                <c:pt idx="2220">
                  <c:v>41067.449456018519</c:v>
                </c:pt>
                <c:pt idx="2221">
                  <c:v>41067.449803240743</c:v>
                </c:pt>
                <c:pt idx="2222">
                  <c:v>41067.450150462966</c:v>
                </c:pt>
                <c:pt idx="2223">
                  <c:v>41067.450497685182</c:v>
                </c:pt>
                <c:pt idx="2224">
                  <c:v>41067.450844907406</c:v>
                </c:pt>
                <c:pt idx="2225">
                  <c:v>41067.451192129629</c:v>
                </c:pt>
                <c:pt idx="2226">
                  <c:v>41067.451539351852</c:v>
                </c:pt>
                <c:pt idx="2227">
                  <c:v>41067.451886574076</c:v>
                </c:pt>
                <c:pt idx="2228">
                  <c:v>41067.452233796299</c:v>
                </c:pt>
                <c:pt idx="2229">
                  <c:v>41067.452581018515</c:v>
                </c:pt>
                <c:pt idx="2230">
                  <c:v>41067.452928240738</c:v>
                </c:pt>
                <c:pt idx="2231">
                  <c:v>41067.453275462962</c:v>
                </c:pt>
                <c:pt idx="2232">
                  <c:v>41067.453622685185</c:v>
                </c:pt>
                <c:pt idx="2233">
                  <c:v>41067.453969907408</c:v>
                </c:pt>
                <c:pt idx="2234">
                  <c:v>41067.454317129632</c:v>
                </c:pt>
                <c:pt idx="2235">
                  <c:v>41067.454664351855</c:v>
                </c:pt>
                <c:pt idx="2236">
                  <c:v>41067.455011574071</c:v>
                </c:pt>
                <c:pt idx="2237">
                  <c:v>41067.455358796295</c:v>
                </c:pt>
                <c:pt idx="2238">
                  <c:v>41067.455706018518</c:v>
                </c:pt>
                <c:pt idx="2239">
                  <c:v>41067.456053240741</c:v>
                </c:pt>
                <c:pt idx="2240">
                  <c:v>41067.456400462965</c:v>
                </c:pt>
                <c:pt idx="2241">
                  <c:v>41067.456747685188</c:v>
                </c:pt>
                <c:pt idx="2242">
                  <c:v>41067.457094907404</c:v>
                </c:pt>
                <c:pt idx="2243">
                  <c:v>41067.457442129627</c:v>
                </c:pt>
                <c:pt idx="2244">
                  <c:v>41067.457789351851</c:v>
                </c:pt>
                <c:pt idx="2245">
                  <c:v>41067.458136574074</c:v>
                </c:pt>
                <c:pt idx="2246">
                  <c:v>41067.458483796298</c:v>
                </c:pt>
                <c:pt idx="2247">
                  <c:v>41067.458831018521</c:v>
                </c:pt>
                <c:pt idx="2248">
                  <c:v>41067.459178240744</c:v>
                </c:pt>
                <c:pt idx="2249">
                  <c:v>41067.45952546296</c:v>
                </c:pt>
                <c:pt idx="2250">
                  <c:v>41067.459872685184</c:v>
                </c:pt>
                <c:pt idx="2251">
                  <c:v>41067.460219907407</c:v>
                </c:pt>
                <c:pt idx="2252">
                  <c:v>41067.46056712963</c:v>
                </c:pt>
                <c:pt idx="2253">
                  <c:v>41067.460914351854</c:v>
                </c:pt>
                <c:pt idx="2254">
                  <c:v>41067.461261574077</c:v>
                </c:pt>
                <c:pt idx="2255">
                  <c:v>41067.461608796293</c:v>
                </c:pt>
                <c:pt idx="2256">
                  <c:v>41067.461956018517</c:v>
                </c:pt>
                <c:pt idx="2257">
                  <c:v>41067.46230324074</c:v>
                </c:pt>
                <c:pt idx="2258">
                  <c:v>41067.462650462963</c:v>
                </c:pt>
                <c:pt idx="2259">
                  <c:v>41067.462997685187</c:v>
                </c:pt>
                <c:pt idx="2260">
                  <c:v>41067.46334490741</c:v>
                </c:pt>
                <c:pt idx="2261">
                  <c:v>41067.463692129626</c:v>
                </c:pt>
                <c:pt idx="2262">
                  <c:v>41067.464039351849</c:v>
                </c:pt>
                <c:pt idx="2263">
                  <c:v>41067.464386574073</c:v>
                </c:pt>
                <c:pt idx="2264">
                  <c:v>41067.464733796296</c:v>
                </c:pt>
                <c:pt idx="2265">
                  <c:v>41067.465081018519</c:v>
                </c:pt>
                <c:pt idx="2266">
                  <c:v>41067.465428240743</c:v>
                </c:pt>
                <c:pt idx="2267">
                  <c:v>41067.465775462966</c:v>
                </c:pt>
                <c:pt idx="2268">
                  <c:v>41067.466122685182</c:v>
                </c:pt>
                <c:pt idx="2269">
                  <c:v>41067.466469907406</c:v>
                </c:pt>
                <c:pt idx="2270">
                  <c:v>41067.466817129629</c:v>
                </c:pt>
                <c:pt idx="2271">
                  <c:v>41067.467164351852</c:v>
                </c:pt>
                <c:pt idx="2272">
                  <c:v>41067.467511574076</c:v>
                </c:pt>
                <c:pt idx="2273">
                  <c:v>41067.467858796299</c:v>
                </c:pt>
                <c:pt idx="2274">
                  <c:v>41067.468206018515</c:v>
                </c:pt>
                <c:pt idx="2275">
                  <c:v>41067.468553240738</c:v>
                </c:pt>
                <c:pt idx="2276">
                  <c:v>41067.468900462962</c:v>
                </c:pt>
                <c:pt idx="2277">
                  <c:v>41067.469247685185</c:v>
                </c:pt>
                <c:pt idx="2278">
                  <c:v>41067.469594907408</c:v>
                </c:pt>
                <c:pt idx="2279">
                  <c:v>41067.469942129632</c:v>
                </c:pt>
                <c:pt idx="2280">
                  <c:v>41067.470289351855</c:v>
                </c:pt>
                <c:pt idx="2281">
                  <c:v>41067.470636574071</c:v>
                </c:pt>
                <c:pt idx="2282">
                  <c:v>41067.470983796295</c:v>
                </c:pt>
                <c:pt idx="2283">
                  <c:v>41067.471331018518</c:v>
                </c:pt>
                <c:pt idx="2284">
                  <c:v>41067.471678240741</c:v>
                </c:pt>
                <c:pt idx="2285">
                  <c:v>41067.472025462965</c:v>
                </c:pt>
                <c:pt idx="2286">
                  <c:v>41067.472372685188</c:v>
                </c:pt>
                <c:pt idx="2287">
                  <c:v>41067.472719907404</c:v>
                </c:pt>
                <c:pt idx="2288">
                  <c:v>41067.473067129627</c:v>
                </c:pt>
                <c:pt idx="2289">
                  <c:v>41067.473414351851</c:v>
                </c:pt>
                <c:pt idx="2290">
                  <c:v>41067.473761574074</c:v>
                </c:pt>
                <c:pt idx="2291">
                  <c:v>41067.474108796298</c:v>
                </c:pt>
                <c:pt idx="2292">
                  <c:v>41067.474456018521</c:v>
                </c:pt>
                <c:pt idx="2293">
                  <c:v>41067.474803240744</c:v>
                </c:pt>
                <c:pt idx="2294">
                  <c:v>41067.47515046296</c:v>
                </c:pt>
                <c:pt idx="2295">
                  <c:v>41067.475497685184</c:v>
                </c:pt>
                <c:pt idx="2296">
                  <c:v>41067.475844907407</c:v>
                </c:pt>
                <c:pt idx="2297">
                  <c:v>41067.47619212963</c:v>
                </c:pt>
                <c:pt idx="2298">
                  <c:v>41067.476539351854</c:v>
                </c:pt>
                <c:pt idx="2299">
                  <c:v>41067.476886574077</c:v>
                </c:pt>
                <c:pt idx="2300">
                  <c:v>41067.477233796293</c:v>
                </c:pt>
                <c:pt idx="2301">
                  <c:v>41067.477581018517</c:v>
                </c:pt>
                <c:pt idx="2302">
                  <c:v>41067.47792824074</c:v>
                </c:pt>
                <c:pt idx="2303">
                  <c:v>41067.478275462963</c:v>
                </c:pt>
                <c:pt idx="2304">
                  <c:v>41067.478622685187</c:v>
                </c:pt>
                <c:pt idx="2305">
                  <c:v>41067.47896990741</c:v>
                </c:pt>
                <c:pt idx="2306">
                  <c:v>41067.479317129626</c:v>
                </c:pt>
                <c:pt idx="2307">
                  <c:v>41067.479664351849</c:v>
                </c:pt>
                <c:pt idx="2308">
                  <c:v>41067.480011574073</c:v>
                </c:pt>
                <c:pt idx="2309">
                  <c:v>41067.480358796296</c:v>
                </c:pt>
                <c:pt idx="2310">
                  <c:v>41067.480706018519</c:v>
                </c:pt>
                <c:pt idx="2311">
                  <c:v>41067.481053240743</c:v>
                </c:pt>
                <c:pt idx="2312">
                  <c:v>41067.481400462966</c:v>
                </c:pt>
                <c:pt idx="2313">
                  <c:v>41067.481747685182</c:v>
                </c:pt>
                <c:pt idx="2314">
                  <c:v>41067.482094907406</c:v>
                </c:pt>
                <c:pt idx="2315">
                  <c:v>41067.482442129629</c:v>
                </c:pt>
                <c:pt idx="2316">
                  <c:v>41067.482789351852</c:v>
                </c:pt>
                <c:pt idx="2317">
                  <c:v>41067.483136574076</c:v>
                </c:pt>
                <c:pt idx="2318">
                  <c:v>41067.483483796299</c:v>
                </c:pt>
                <c:pt idx="2319">
                  <c:v>41067.483831018515</c:v>
                </c:pt>
                <c:pt idx="2320">
                  <c:v>41067.484178240738</c:v>
                </c:pt>
                <c:pt idx="2321">
                  <c:v>41067.484525462962</c:v>
                </c:pt>
                <c:pt idx="2322">
                  <c:v>41067.484872685185</c:v>
                </c:pt>
                <c:pt idx="2323">
                  <c:v>41067.485219907408</c:v>
                </c:pt>
                <c:pt idx="2324">
                  <c:v>41067.485567129632</c:v>
                </c:pt>
                <c:pt idx="2325">
                  <c:v>41067.485914351855</c:v>
                </c:pt>
                <c:pt idx="2326">
                  <c:v>41067.486261574071</c:v>
                </c:pt>
                <c:pt idx="2327">
                  <c:v>41067.486608796295</c:v>
                </c:pt>
                <c:pt idx="2328">
                  <c:v>41067.486956018518</c:v>
                </c:pt>
                <c:pt idx="2329">
                  <c:v>41067.487303240741</c:v>
                </c:pt>
                <c:pt idx="2330">
                  <c:v>41067.487650462965</c:v>
                </c:pt>
                <c:pt idx="2331">
                  <c:v>41067.487997685188</c:v>
                </c:pt>
                <c:pt idx="2332">
                  <c:v>41067.488344907404</c:v>
                </c:pt>
                <c:pt idx="2333">
                  <c:v>41067.488692129627</c:v>
                </c:pt>
                <c:pt idx="2334">
                  <c:v>41067.489039351851</c:v>
                </c:pt>
                <c:pt idx="2335">
                  <c:v>41067.489386574074</c:v>
                </c:pt>
                <c:pt idx="2336">
                  <c:v>41067.489733796298</c:v>
                </c:pt>
                <c:pt idx="2337">
                  <c:v>41067.490081018521</c:v>
                </c:pt>
                <c:pt idx="2338">
                  <c:v>41067.490428240744</c:v>
                </c:pt>
                <c:pt idx="2339">
                  <c:v>41067.49077546296</c:v>
                </c:pt>
                <c:pt idx="2340">
                  <c:v>41067.491122685184</c:v>
                </c:pt>
                <c:pt idx="2341">
                  <c:v>41067.491469907407</c:v>
                </c:pt>
                <c:pt idx="2342">
                  <c:v>41067.49181712963</c:v>
                </c:pt>
                <c:pt idx="2343">
                  <c:v>41067.492164351854</c:v>
                </c:pt>
                <c:pt idx="2344">
                  <c:v>41067.492511574077</c:v>
                </c:pt>
                <c:pt idx="2345">
                  <c:v>41067.492858796293</c:v>
                </c:pt>
                <c:pt idx="2346">
                  <c:v>41067.493206018517</c:v>
                </c:pt>
                <c:pt idx="2347">
                  <c:v>41067.49355324074</c:v>
                </c:pt>
                <c:pt idx="2348">
                  <c:v>41067.493900462963</c:v>
                </c:pt>
                <c:pt idx="2349">
                  <c:v>41067.494247685187</c:v>
                </c:pt>
                <c:pt idx="2350">
                  <c:v>41067.49459490741</c:v>
                </c:pt>
                <c:pt idx="2351">
                  <c:v>41067.494942129626</c:v>
                </c:pt>
                <c:pt idx="2352">
                  <c:v>41067.495289351849</c:v>
                </c:pt>
                <c:pt idx="2353">
                  <c:v>41067.495636574073</c:v>
                </c:pt>
                <c:pt idx="2354">
                  <c:v>41067.495983796296</c:v>
                </c:pt>
                <c:pt idx="2355">
                  <c:v>41067.496331018519</c:v>
                </c:pt>
                <c:pt idx="2356">
                  <c:v>41067.496678240743</c:v>
                </c:pt>
                <c:pt idx="2357">
                  <c:v>41067.497025462966</c:v>
                </c:pt>
                <c:pt idx="2358">
                  <c:v>41067.497372685182</c:v>
                </c:pt>
                <c:pt idx="2359">
                  <c:v>41067.497719907406</c:v>
                </c:pt>
                <c:pt idx="2360">
                  <c:v>41067.498067129629</c:v>
                </c:pt>
                <c:pt idx="2361">
                  <c:v>41067.498414351852</c:v>
                </c:pt>
                <c:pt idx="2362">
                  <c:v>41067.498761574076</c:v>
                </c:pt>
                <c:pt idx="2363">
                  <c:v>41067.499108796299</c:v>
                </c:pt>
                <c:pt idx="2364">
                  <c:v>41067.499456018515</c:v>
                </c:pt>
                <c:pt idx="2365">
                  <c:v>41067.499803240738</c:v>
                </c:pt>
                <c:pt idx="2366">
                  <c:v>41067.500150462962</c:v>
                </c:pt>
                <c:pt idx="2367">
                  <c:v>41067.500497685185</c:v>
                </c:pt>
                <c:pt idx="2368">
                  <c:v>41067.500844907408</c:v>
                </c:pt>
                <c:pt idx="2369">
                  <c:v>41067.501192129632</c:v>
                </c:pt>
                <c:pt idx="2370">
                  <c:v>41067.501539351855</c:v>
                </c:pt>
                <c:pt idx="2371">
                  <c:v>41067.501886574071</c:v>
                </c:pt>
                <c:pt idx="2372">
                  <c:v>41067.502233796295</c:v>
                </c:pt>
                <c:pt idx="2373">
                  <c:v>41067.502581018518</c:v>
                </c:pt>
                <c:pt idx="2374">
                  <c:v>41067.502928240741</c:v>
                </c:pt>
                <c:pt idx="2375">
                  <c:v>41067.503275462965</c:v>
                </c:pt>
                <c:pt idx="2376">
                  <c:v>41067.503622685188</c:v>
                </c:pt>
                <c:pt idx="2377">
                  <c:v>41067.503969907404</c:v>
                </c:pt>
                <c:pt idx="2378">
                  <c:v>41067.504317129627</c:v>
                </c:pt>
                <c:pt idx="2379">
                  <c:v>41067.504664351851</c:v>
                </c:pt>
                <c:pt idx="2380">
                  <c:v>41067.505011574074</c:v>
                </c:pt>
                <c:pt idx="2381">
                  <c:v>41067.505358796298</c:v>
                </c:pt>
                <c:pt idx="2382">
                  <c:v>41067.505706018521</c:v>
                </c:pt>
                <c:pt idx="2383">
                  <c:v>41067.506053240744</c:v>
                </c:pt>
                <c:pt idx="2384">
                  <c:v>41067.50640046296</c:v>
                </c:pt>
                <c:pt idx="2385">
                  <c:v>41067.506747685184</c:v>
                </c:pt>
                <c:pt idx="2386">
                  <c:v>41067.507094907407</c:v>
                </c:pt>
                <c:pt idx="2387">
                  <c:v>41067.50744212963</c:v>
                </c:pt>
                <c:pt idx="2388">
                  <c:v>41067.507789351854</c:v>
                </c:pt>
                <c:pt idx="2389">
                  <c:v>41067.508136574077</c:v>
                </c:pt>
                <c:pt idx="2390">
                  <c:v>41067.508483796293</c:v>
                </c:pt>
                <c:pt idx="2391">
                  <c:v>41067.508831018517</c:v>
                </c:pt>
                <c:pt idx="2392">
                  <c:v>41067.50917824074</c:v>
                </c:pt>
                <c:pt idx="2393">
                  <c:v>41067.509525462963</c:v>
                </c:pt>
                <c:pt idx="2394">
                  <c:v>41067.509872685187</c:v>
                </c:pt>
                <c:pt idx="2395">
                  <c:v>41067.51021990741</c:v>
                </c:pt>
                <c:pt idx="2396">
                  <c:v>41067.510567129626</c:v>
                </c:pt>
                <c:pt idx="2397">
                  <c:v>41067.510914351849</c:v>
                </c:pt>
                <c:pt idx="2398">
                  <c:v>41067.511261574073</c:v>
                </c:pt>
                <c:pt idx="2399">
                  <c:v>41067.511608796296</c:v>
                </c:pt>
                <c:pt idx="2400">
                  <c:v>41067.511956018519</c:v>
                </c:pt>
                <c:pt idx="2401">
                  <c:v>41067.512303240743</c:v>
                </c:pt>
                <c:pt idx="2402">
                  <c:v>41067.512650462966</c:v>
                </c:pt>
                <c:pt idx="2403">
                  <c:v>41067.512997685182</c:v>
                </c:pt>
                <c:pt idx="2404">
                  <c:v>41067.513344907406</c:v>
                </c:pt>
                <c:pt idx="2405">
                  <c:v>41067.513692129629</c:v>
                </c:pt>
                <c:pt idx="2406">
                  <c:v>41067.514039351852</c:v>
                </c:pt>
                <c:pt idx="2407">
                  <c:v>41067.514386574076</c:v>
                </c:pt>
                <c:pt idx="2408">
                  <c:v>41067.514733796299</c:v>
                </c:pt>
                <c:pt idx="2409">
                  <c:v>41067.515081018515</c:v>
                </c:pt>
                <c:pt idx="2410">
                  <c:v>41067.515428240738</c:v>
                </c:pt>
                <c:pt idx="2411">
                  <c:v>41067.515775462962</c:v>
                </c:pt>
                <c:pt idx="2412">
                  <c:v>41067.516122685185</c:v>
                </c:pt>
                <c:pt idx="2413">
                  <c:v>41067.516469907408</c:v>
                </c:pt>
                <c:pt idx="2414">
                  <c:v>41067.516817129632</c:v>
                </c:pt>
                <c:pt idx="2415">
                  <c:v>41067.517164351855</c:v>
                </c:pt>
                <c:pt idx="2416">
                  <c:v>41067.517511574071</c:v>
                </c:pt>
                <c:pt idx="2417">
                  <c:v>41067.517858796295</c:v>
                </c:pt>
                <c:pt idx="2418">
                  <c:v>41067.518206018518</c:v>
                </c:pt>
                <c:pt idx="2419">
                  <c:v>41067.518553240741</c:v>
                </c:pt>
                <c:pt idx="2420">
                  <c:v>41067.518900462965</c:v>
                </c:pt>
                <c:pt idx="2421">
                  <c:v>41067.519247685188</c:v>
                </c:pt>
                <c:pt idx="2422">
                  <c:v>41067.519594907404</c:v>
                </c:pt>
                <c:pt idx="2423">
                  <c:v>41067.519942129627</c:v>
                </c:pt>
                <c:pt idx="2424">
                  <c:v>41067.520289351851</c:v>
                </c:pt>
                <c:pt idx="2425">
                  <c:v>41067.520636574074</c:v>
                </c:pt>
                <c:pt idx="2426">
                  <c:v>41067.520983796298</c:v>
                </c:pt>
                <c:pt idx="2427">
                  <c:v>41067.521331018521</c:v>
                </c:pt>
                <c:pt idx="2428">
                  <c:v>41067.521678240744</c:v>
                </c:pt>
                <c:pt idx="2429">
                  <c:v>41067.52202546296</c:v>
                </c:pt>
                <c:pt idx="2430">
                  <c:v>41067.522372685184</c:v>
                </c:pt>
                <c:pt idx="2431">
                  <c:v>41067.522719907407</c:v>
                </c:pt>
                <c:pt idx="2432">
                  <c:v>41067.52306712963</c:v>
                </c:pt>
                <c:pt idx="2433">
                  <c:v>41067.523414351854</c:v>
                </c:pt>
                <c:pt idx="2434">
                  <c:v>41067.523761574077</c:v>
                </c:pt>
                <c:pt idx="2435">
                  <c:v>41067.524108796293</c:v>
                </c:pt>
                <c:pt idx="2436">
                  <c:v>41067.524456018517</c:v>
                </c:pt>
                <c:pt idx="2437">
                  <c:v>41067.52480324074</c:v>
                </c:pt>
                <c:pt idx="2438">
                  <c:v>41067.525150462963</c:v>
                </c:pt>
                <c:pt idx="2439">
                  <c:v>41067.525497685187</c:v>
                </c:pt>
                <c:pt idx="2440">
                  <c:v>41067.52584490741</c:v>
                </c:pt>
                <c:pt idx="2441">
                  <c:v>41067.526192129626</c:v>
                </c:pt>
                <c:pt idx="2442">
                  <c:v>41067.526539351849</c:v>
                </c:pt>
                <c:pt idx="2443">
                  <c:v>41067.526886574073</c:v>
                </c:pt>
                <c:pt idx="2444">
                  <c:v>41067.527233796296</c:v>
                </c:pt>
                <c:pt idx="2445">
                  <c:v>41067.527581018519</c:v>
                </c:pt>
                <c:pt idx="2446">
                  <c:v>41067.527928240743</c:v>
                </c:pt>
                <c:pt idx="2447">
                  <c:v>41067.528275462966</c:v>
                </c:pt>
                <c:pt idx="2448">
                  <c:v>41067.528622685182</c:v>
                </c:pt>
                <c:pt idx="2449">
                  <c:v>41067.528969907406</c:v>
                </c:pt>
                <c:pt idx="2450">
                  <c:v>41067.529317129629</c:v>
                </c:pt>
                <c:pt idx="2451">
                  <c:v>41067.529664351852</c:v>
                </c:pt>
                <c:pt idx="2452">
                  <c:v>41067.530011574076</c:v>
                </c:pt>
                <c:pt idx="2453">
                  <c:v>41067.530358796299</c:v>
                </c:pt>
                <c:pt idx="2454">
                  <c:v>41067.530706018515</c:v>
                </c:pt>
                <c:pt idx="2455">
                  <c:v>41067.531053240738</c:v>
                </c:pt>
                <c:pt idx="2456">
                  <c:v>41067.531400462962</c:v>
                </c:pt>
                <c:pt idx="2457">
                  <c:v>41067.531747685185</c:v>
                </c:pt>
                <c:pt idx="2458">
                  <c:v>41067.532094907408</c:v>
                </c:pt>
                <c:pt idx="2459">
                  <c:v>41067.532442129632</c:v>
                </c:pt>
                <c:pt idx="2460">
                  <c:v>41067.532789351855</c:v>
                </c:pt>
                <c:pt idx="2461">
                  <c:v>41067.533136574071</c:v>
                </c:pt>
                <c:pt idx="2462">
                  <c:v>41067.533483796295</c:v>
                </c:pt>
                <c:pt idx="2463">
                  <c:v>41067.533831018518</c:v>
                </c:pt>
                <c:pt idx="2464">
                  <c:v>41067.534178240741</c:v>
                </c:pt>
                <c:pt idx="2465">
                  <c:v>41067.534525462965</c:v>
                </c:pt>
                <c:pt idx="2466">
                  <c:v>41067.534872685188</c:v>
                </c:pt>
                <c:pt idx="2467">
                  <c:v>41067.535219907404</c:v>
                </c:pt>
                <c:pt idx="2468">
                  <c:v>41067.535567129627</c:v>
                </c:pt>
                <c:pt idx="2469">
                  <c:v>41067.535914351851</c:v>
                </c:pt>
                <c:pt idx="2470">
                  <c:v>41067.536261574074</c:v>
                </c:pt>
                <c:pt idx="2471">
                  <c:v>41067.536608796298</c:v>
                </c:pt>
                <c:pt idx="2472">
                  <c:v>41067.536956018521</c:v>
                </c:pt>
                <c:pt idx="2473">
                  <c:v>41067.537303240744</c:v>
                </c:pt>
                <c:pt idx="2474">
                  <c:v>41067.53765046296</c:v>
                </c:pt>
                <c:pt idx="2475">
                  <c:v>41067.537997685184</c:v>
                </c:pt>
                <c:pt idx="2476">
                  <c:v>41067.538344907407</c:v>
                </c:pt>
                <c:pt idx="2477">
                  <c:v>41067.53869212963</c:v>
                </c:pt>
                <c:pt idx="2478">
                  <c:v>41067.539039351854</c:v>
                </c:pt>
                <c:pt idx="2479">
                  <c:v>41067.539386574077</c:v>
                </c:pt>
                <c:pt idx="2480">
                  <c:v>41067.539733796293</c:v>
                </c:pt>
                <c:pt idx="2481">
                  <c:v>41067.540081018517</c:v>
                </c:pt>
                <c:pt idx="2482">
                  <c:v>41067.54042824074</c:v>
                </c:pt>
                <c:pt idx="2483">
                  <c:v>41067.540775462963</c:v>
                </c:pt>
                <c:pt idx="2484">
                  <c:v>41067.541122685187</c:v>
                </c:pt>
                <c:pt idx="2485">
                  <c:v>41067.54146990741</c:v>
                </c:pt>
                <c:pt idx="2486">
                  <c:v>41067.541817129626</c:v>
                </c:pt>
                <c:pt idx="2487">
                  <c:v>41067.542164351849</c:v>
                </c:pt>
                <c:pt idx="2488">
                  <c:v>41067.542511574073</c:v>
                </c:pt>
                <c:pt idx="2489">
                  <c:v>41067.542858796296</c:v>
                </c:pt>
                <c:pt idx="2490">
                  <c:v>41067.543206018519</c:v>
                </c:pt>
                <c:pt idx="2491">
                  <c:v>41067.543553240743</c:v>
                </c:pt>
                <c:pt idx="2492">
                  <c:v>41067.543900462966</c:v>
                </c:pt>
                <c:pt idx="2493">
                  <c:v>41067.544247685182</c:v>
                </c:pt>
                <c:pt idx="2494">
                  <c:v>41067.544594907406</c:v>
                </c:pt>
                <c:pt idx="2495">
                  <c:v>41067.544942129629</c:v>
                </c:pt>
                <c:pt idx="2496">
                  <c:v>41067.545289351852</c:v>
                </c:pt>
                <c:pt idx="2497">
                  <c:v>41067.545636574076</c:v>
                </c:pt>
                <c:pt idx="2498">
                  <c:v>41067.545983796299</c:v>
                </c:pt>
                <c:pt idx="2499">
                  <c:v>41067.546331018515</c:v>
                </c:pt>
                <c:pt idx="2500">
                  <c:v>41067.546678240738</c:v>
                </c:pt>
                <c:pt idx="2501">
                  <c:v>41067.547025462962</c:v>
                </c:pt>
                <c:pt idx="2502">
                  <c:v>41067.547372685185</c:v>
                </c:pt>
                <c:pt idx="2503">
                  <c:v>41067.547719907408</c:v>
                </c:pt>
                <c:pt idx="2504">
                  <c:v>41067.548067129632</c:v>
                </c:pt>
                <c:pt idx="2505">
                  <c:v>41067.548414351855</c:v>
                </c:pt>
                <c:pt idx="2506">
                  <c:v>41067.548761574071</c:v>
                </c:pt>
                <c:pt idx="2507">
                  <c:v>41067.549108796295</c:v>
                </c:pt>
                <c:pt idx="2508">
                  <c:v>41067.549456018518</c:v>
                </c:pt>
                <c:pt idx="2509">
                  <c:v>41067.549803240741</c:v>
                </c:pt>
                <c:pt idx="2510">
                  <c:v>41067.550150462965</c:v>
                </c:pt>
                <c:pt idx="2511">
                  <c:v>41067.550497685188</c:v>
                </c:pt>
                <c:pt idx="2512">
                  <c:v>41067.550844907404</c:v>
                </c:pt>
                <c:pt idx="2513">
                  <c:v>41067.551192129627</c:v>
                </c:pt>
                <c:pt idx="2514">
                  <c:v>41067.551539351851</c:v>
                </c:pt>
                <c:pt idx="2515">
                  <c:v>41067.551886574074</c:v>
                </c:pt>
                <c:pt idx="2516">
                  <c:v>41067.552233796298</c:v>
                </c:pt>
                <c:pt idx="2517">
                  <c:v>41067.552581018521</c:v>
                </c:pt>
                <c:pt idx="2518">
                  <c:v>41067.552928240744</c:v>
                </c:pt>
                <c:pt idx="2519">
                  <c:v>41067.55327546296</c:v>
                </c:pt>
                <c:pt idx="2520">
                  <c:v>41067.553622685184</c:v>
                </c:pt>
                <c:pt idx="2521">
                  <c:v>41067.553969907407</c:v>
                </c:pt>
                <c:pt idx="2522">
                  <c:v>41067.55431712963</c:v>
                </c:pt>
                <c:pt idx="2523">
                  <c:v>41067.554664351854</c:v>
                </c:pt>
                <c:pt idx="2524">
                  <c:v>41067.555011574077</c:v>
                </c:pt>
                <c:pt idx="2525">
                  <c:v>41067.555358796293</c:v>
                </c:pt>
                <c:pt idx="2526">
                  <c:v>41067.555706018517</c:v>
                </c:pt>
                <c:pt idx="2527">
                  <c:v>41067.55605324074</c:v>
                </c:pt>
                <c:pt idx="2528">
                  <c:v>41067.556400462963</c:v>
                </c:pt>
                <c:pt idx="2529">
                  <c:v>41067.556747685187</c:v>
                </c:pt>
                <c:pt idx="2530">
                  <c:v>41067.55709490741</c:v>
                </c:pt>
                <c:pt idx="2531">
                  <c:v>41067.557442129626</c:v>
                </c:pt>
                <c:pt idx="2532">
                  <c:v>41067.557789351849</c:v>
                </c:pt>
                <c:pt idx="2533">
                  <c:v>41067.558136574073</c:v>
                </c:pt>
                <c:pt idx="2534">
                  <c:v>41067.558483796296</c:v>
                </c:pt>
                <c:pt idx="2535">
                  <c:v>41067.558831018519</c:v>
                </c:pt>
                <c:pt idx="2536">
                  <c:v>41067.559178240743</c:v>
                </c:pt>
                <c:pt idx="2537">
                  <c:v>41067.559525462966</c:v>
                </c:pt>
                <c:pt idx="2538">
                  <c:v>41067.559872685182</c:v>
                </c:pt>
                <c:pt idx="2539">
                  <c:v>41067.560219907406</c:v>
                </c:pt>
                <c:pt idx="2540">
                  <c:v>41067.560567129629</c:v>
                </c:pt>
                <c:pt idx="2541">
                  <c:v>41067.560914351852</c:v>
                </c:pt>
                <c:pt idx="2542">
                  <c:v>41067.561261574076</c:v>
                </c:pt>
                <c:pt idx="2543">
                  <c:v>41067.561608796299</c:v>
                </c:pt>
                <c:pt idx="2544">
                  <c:v>41067.561956018515</c:v>
                </c:pt>
                <c:pt idx="2545">
                  <c:v>41067.562303240738</c:v>
                </c:pt>
                <c:pt idx="2546">
                  <c:v>41067.562650462962</c:v>
                </c:pt>
                <c:pt idx="2547">
                  <c:v>41067.562997685185</c:v>
                </c:pt>
                <c:pt idx="2548">
                  <c:v>41067.563344907408</c:v>
                </c:pt>
                <c:pt idx="2549">
                  <c:v>41067.563692129632</c:v>
                </c:pt>
                <c:pt idx="2550">
                  <c:v>41067.564039351855</c:v>
                </c:pt>
                <c:pt idx="2551">
                  <c:v>41067.564386574071</c:v>
                </c:pt>
                <c:pt idx="2552">
                  <c:v>41067.564733796295</c:v>
                </c:pt>
                <c:pt idx="2553">
                  <c:v>41067.565081018518</c:v>
                </c:pt>
                <c:pt idx="2554">
                  <c:v>41067.565428240741</c:v>
                </c:pt>
                <c:pt idx="2555">
                  <c:v>41067.565775462965</c:v>
                </c:pt>
                <c:pt idx="2556">
                  <c:v>41067.566122685188</c:v>
                </c:pt>
                <c:pt idx="2557">
                  <c:v>41067.566469907404</c:v>
                </c:pt>
                <c:pt idx="2558">
                  <c:v>41067.566817129627</c:v>
                </c:pt>
                <c:pt idx="2559">
                  <c:v>41067.567164351851</c:v>
                </c:pt>
                <c:pt idx="2560">
                  <c:v>41067.567511574074</c:v>
                </c:pt>
                <c:pt idx="2561">
                  <c:v>41067.567858796298</c:v>
                </c:pt>
                <c:pt idx="2562">
                  <c:v>41067.568206018521</c:v>
                </c:pt>
                <c:pt idx="2563">
                  <c:v>41067.568553240744</c:v>
                </c:pt>
                <c:pt idx="2564">
                  <c:v>41067.56890046296</c:v>
                </c:pt>
                <c:pt idx="2565">
                  <c:v>41067.569247685184</c:v>
                </c:pt>
                <c:pt idx="2566">
                  <c:v>41067.569594907407</c:v>
                </c:pt>
                <c:pt idx="2567">
                  <c:v>41067.56994212963</c:v>
                </c:pt>
                <c:pt idx="2568">
                  <c:v>41067.570289351854</c:v>
                </c:pt>
                <c:pt idx="2569">
                  <c:v>41067.570636574077</c:v>
                </c:pt>
                <c:pt idx="2570">
                  <c:v>41067.570983796293</c:v>
                </c:pt>
                <c:pt idx="2571">
                  <c:v>41067.571331018517</c:v>
                </c:pt>
                <c:pt idx="2572">
                  <c:v>41067.57167824074</c:v>
                </c:pt>
                <c:pt idx="2573">
                  <c:v>41067.572025462963</c:v>
                </c:pt>
                <c:pt idx="2574">
                  <c:v>41067.572372685187</c:v>
                </c:pt>
                <c:pt idx="2575">
                  <c:v>41067.57271990741</c:v>
                </c:pt>
                <c:pt idx="2576">
                  <c:v>41067.573067129626</c:v>
                </c:pt>
                <c:pt idx="2577">
                  <c:v>41067.573414351849</c:v>
                </c:pt>
                <c:pt idx="2578">
                  <c:v>41067.573761574073</c:v>
                </c:pt>
                <c:pt idx="2579">
                  <c:v>41067.574108796296</c:v>
                </c:pt>
                <c:pt idx="2580">
                  <c:v>41067.574456018519</c:v>
                </c:pt>
                <c:pt idx="2581">
                  <c:v>41067.574803240743</c:v>
                </c:pt>
                <c:pt idx="2582">
                  <c:v>41067.575150462966</c:v>
                </c:pt>
                <c:pt idx="2583">
                  <c:v>41067.575497685182</c:v>
                </c:pt>
                <c:pt idx="2584">
                  <c:v>41067.575844907406</c:v>
                </c:pt>
                <c:pt idx="2585">
                  <c:v>41067.576192129629</c:v>
                </c:pt>
                <c:pt idx="2586">
                  <c:v>41067.576539351852</c:v>
                </c:pt>
                <c:pt idx="2587">
                  <c:v>41067.576886574076</c:v>
                </c:pt>
                <c:pt idx="2588">
                  <c:v>41067.577233796299</c:v>
                </c:pt>
                <c:pt idx="2589">
                  <c:v>41067.577581018515</c:v>
                </c:pt>
                <c:pt idx="2590">
                  <c:v>41067.577928240738</c:v>
                </c:pt>
                <c:pt idx="2591">
                  <c:v>41067.578275462962</c:v>
                </c:pt>
                <c:pt idx="2592">
                  <c:v>41067.578622685185</c:v>
                </c:pt>
                <c:pt idx="2593">
                  <c:v>41067.578969907408</c:v>
                </c:pt>
                <c:pt idx="2594">
                  <c:v>41067.579317129632</c:v>
                </c:pt>
                <c:pt idx="2595">
                  <c:v>41067.579664351855</c:v>
                </c:pt>
                <c:pt idx="2596">
                  <c:v>41067.580011574071</c:v>
                </c:pt>
                <c:pt idx="2597">
                  <c:v>41067.580358796295</c:v>
                </c:pt>
                <c:pt idx="2598">
                  <c:v>41067.580706018518</c:v>
                </c:pt>
                <c:pt idx="2599">
                  <c:v>41067.581053240741</c:v>
                </c:pt>
                <c:pt idx="2600">
                  <c:v>41067.581400462965</c:v>
                </c:pt>
                <c:pt idx="2601">
                  <c:v>41067.581747685188</c:v>
                </c:pt>
                <c:pt idx="2602">
                  <c:v>41067.582094907404</c:v>
                </c:pt>
                <c:pt idx="2603">
                  <c:v>41067.582442129627</c:v>
                </c:pt>
                <c:pt idx="2604">
                  <c:v>41067.582789351851</c:v>
                </c:pt>
                <c:pt idx="2605">
                  <c:v>41067.583136574074</c:v>
                </c:pt>
                <c:pt idx="2606">
                  <c:v>41067.583483796298</c:v>
                </c:pt>
                <c:pt idx="2607">
                  <c:v>41067.583831018521</c:v>
                </c:pt>
                <c:pt idx="2608">
                  <c:v>41067.584178240744</c:v>
                </c:pt>
                <c:pt idx="2609">
                  <c:v>41067.58452546296</c:v>
                </c:pt>
                <c:pt idx="2610">
                  <c:v>41067.584872685184</c:v>
                </c:pt>
                <c:pt idx="2611">
                  <c:v>41067.585219907407</c:v>
                </c:pt>
                <c:pt idx="2612">
                  <c:v>41067.58556712963</c:v>
                </c:pt>
                <c:pt idx="2613">
                  <c:v>41067.585914351854</c:v>
                </c:pt>
                <c:pt idx="2614">
                  <c:v>41067.586261574077</c:v>
                </c:pt>
                <c:pt idx="2615">
                  <c:v>41067.586608796293</c:v>
                </c:pt>
                <c:pt idx="2616">
                  <c:v>41067.586956018517</c:v>
                </c:pt>
                <c:pt idx="2617">
                  <c:v>41067.58730324074</c:v>
                </c:pt>
                <c:pt idx="2618">
                  <c:v>41067.587650462963</c:v>
                </c:pt>
                <c:pt idx="2619">
                  <c:v>41067.587997685187</c:v>
                </c:pt>
                <c:pt idx="2620">
                  <c:v>41067.58834490741</c:v>
                </c:pt>
                <c:pt idx="2621">
                  <c:v>41067.588692129626</c:v>
                </c:pt>
                <c:pt idx="2622">
                  <c:v>41067.589039351849</c:v>
                </c:pt>
                <c:pt idx="2623">
                  <c:v>41067.589386574073</c:v>
                </c:pt>
                <c:pt idx="2624">
                  <c:v>41067.589733796296</c:v>
                </c:pt>
                <c:pt idx="2625">
                  <c:v>41067.590081018519</c:v>
                </c:pt>
                <c:pt idx="2626">
                  <c:v>41067.590428240743</c:v>
                </c:pt>
                <c:pt idx="2627">
                  <c:v>41067.590775462966</c:v>
                </c:pt>
                <c:pt idx="2628">
                  <c:v>41067.591122685182</c:v>
                </c:pt>
                <c:pt idx="2629">
                  <c:v>41067.591469907406</c:v>
                </c:pt>
                <c:pt idx="2630">
                  <c:v>41067.591817129629</c:v>
                </c:pt>
                <c:pt idx="2631">
                  <c:v>41067.592164351852</c:v>
                </c:pt>
                <c:pt idx="2632">
                  <c:v>41067.592511574076</c:v>
                </c:pt>
                <c:pt idx="2633">
                  <c:v>41067.592858796299</c:v>
                </c:pt>
                <c:pt idx="2634">
                  <c:v>41067.593206018515</c:v>
                </c:pt>
                <c:pt idx="2635">
                  <c:v>41067.593553240738</c:v>
                </c:pt>
                <c:pt idx="2636">
                  <c:v>41067.593900462962</c:v>
                </c:pt>
                <c:pt idx="2637">
                  <c:v>41067.594247685185</c:v>
                </c:pt>
                <c:pt idx="2638">
                  <c:v>41067.594594907408</c:v>
                </c:pt>
                <c:pt idx="2639">
                  <c:v>41067.594942129632</c:v>
                </c:pt>
                <c:pt idx="2640">
                  <c:v>41067.595289351855</c:v>
                </c:pt>
                <c:pt idx="2641">
                  <c:v>41067.595636574071</c:v>
                </c:pt>
                <c:pt idx="2642">
                  <c:v>41067.595983796295</c:v>
                </c:pt>
                <c:pt idx="2643">
                  <c:v>41067.596331018518</c:v>
                </c:pt>
                <c:pt idx="2644">
                  <c:v>41067.596678240741</c:v>
                </c:pt>
                <c:pt idx="2645">
                  <c:v>41067.597025462965</c:v>
                </c:pt>
                <c:pt idx="2646">
                  <c:v>41067.597372685188</c:v>
                </c:pt>
                <c:pt idx="2647">
                  <c:v>41067.597719907404</c:v>
                </c:pt>
                <c:pt idx="2648">
                  <c:v>41067.598067129627</c:v>
                </c:pt>
                <c:pt idx="2649">
                  <c:v>41067.598414351851</c:v>
                </c:pt>
                <c:pt idx="2650">
                  <c:v>41067.598761574074</c:v>
                </c:pt>
                <c:pt idx="2651">
                  <c:v>41067.599108796298</c:v>
                </c:pt>
                <c:pt idx="2652">
                  <c:v>41067.599456018521</c:v>
                </c:pt>
                <c:pt idx="2653">
                  <c:v>41067.599803240744</c:v>
                </c:pt>
                <c:pt idx="2654">
                  <c:v>41067.60015046296</c:v>
                </c:pt>
                <c:pt idx="2655">
                  <c:v>41067.600497685184</c:v>
                </c:pt>
                <c:pt idx="2656">
                  <c:v>41067.600844907407</c:v>
                </c:pt>
                <c:pt idx="2657">
                  <c:v>41067.60119212963</c:v>
                </c:pt>
                <c:pt idx="2658">
                  <c:v>41067.601539351854</c:v>
                </c:pt>
                <c:pt idx="2659">
                  <c:v>41067.601886574077</c:v>
                </c:pt>
                <c:pt idx="2660">
                  <c:v>41067.602233796293</c:v>
                </c:pt>
                <c:pt idx="2661">
                  <c:v>41067.602581018517</c:v>
                </c:pt>
                <c:pt idx="2662">
                  <c:v>41067.60292824074</c:v>
                </c:pt>
                <c:pt idx="2663">
                  <c:v>41067.603275462963</c:v>
                </c:pt>
                <c:pt idx="2664">
                  <c:v>41067.603622685187</c:v>
                </c:pt>
                <c:pt idx="2665">
                  <c:v>41067.60396990741</c:v>
                </c:pt>
                <c:pt idx="2666">
                  <c:v>41067.604317129626</c:v>
                </c:pt>
                <c:pt idx="2667">
                  <c:v>41067.604664351849</c:v>
                </c:pt>
                <c:pt idx="2668">
                  <c:v>41067.605011574073</c:v>
                </c:pt>
                <c:pt idx="2669">
                  <c:v>41067.605358796296</c:v>
                </c:pt>
                <c:pt idx="2670">
                  <c:v>41067.605706018519</c:v>
                </c:pt>
                <c:pt idx="2671">
                  <c:v>41067.606053240743</c:v>
                </c:pt>
                <c:pt idx="2672">
                  <c:v>41067.606400462966</c:v>
                </c:pt>
                <c:pt idx="2673">
                  <c:v>41067.606747685182</c:v>
                </c:pt>
                <c:pt idx="2674">
                  <c:v>41067.607094907406</c:v>
                </c:pt>
                <c:pt idx="2675">
                  <c:v>41067.607442129629</c:v>
                </c:pt>
                <c:pt idx="2676">
                  <c:v>41067.607789351852</c:v>
                </c:pt>
                <c:pt idx="2677">
                  <c:v>41067.608136574076</c:v>
                </c:pt>
                <c:pt idx="2678">
                  <c:v>41067.608483796299</c:v>
                </c:pt>
                <c:pt idx="2679">
                  <c:v>41067.608831018515</c:v>
                </c:pt>
                <c:pt idx="2680">
                  <c:v>41067.609178240738</c:v>
                </c:pt>
                <c:pt idx="2681">
                  <c:v>41067.609525462962</c:v>
                </c:pt>
                <c:pt idx="2682">
                  <c:v>41067.609872685185</c:v>
                </c:pt>
                <c:pt idx="2683">
                  <c:v>41067.610219907408</c:v>
                </c:pt>
                <c:pt idx="2684">
                  <c:v>41067.610567129632</c:v>
                </c:pt>
                <c:pt idx="2685">
                  <c:v>41067.610914351855</c:v>
                </c:pt>
                <c:pt idx="2686">
                  <c:v>41067.611261574071</c:v>
                </c:pt>
                <c:pt idx="2687">
                  <c:v>41067.611608796295</c:v>
                </c:pt>
                <c:pt idx="2688">
                  <c:v>41067.611956018518</c:v>
                </c:pt>
                <c:pt idx="2689">
                  <c:v>41067.612303240741</c:v>
                </c:pt>
                <c:pt idx="2690">
                  <c:v>41067.612650462965</c:v>
                </c:pt>
                <c:pt idx="2691">
                  <c:v>41067.612997685188</c:v>
                </c:pt>
                <c:pt idx="2692">
                  <c:v>41067.613344907404</c:v>
                </c:pt>
                <c:pt idx="2693">
                  <c:v>41067.613692129627</c:v>
                </c:pt>
                <c:pt idx="2694">
                  <c:v>41067.614039351851</c:v>
                </c:pt>
                <c:pt idx="2695">
                  <c:v>41067.614386574074</c:v>
                </c:pt>
                <c:pt idx="2696">
                  <c:v>41067.614733796298</c:v>
                </c:pt>
                <c:pt idx="2697">
                  <c:v>41067.615081018521</c:v>
                </c:pt>
                <c:pt idx="2698">
                  <c:v>41067.615428240744</c:v>
                </c:pt>
                <c:pt idx="2699">
                  <c:v>41067.61577546296</c:v>
                </c:pt>
                <c:pt idx="2700">
                  <c:v>41067.616122685184</c:v>
                </c:pt>
                <c:pt idx="2701">
                  <c:v>41067.616469907407</c:v>
                </c:pt>
                <c:pt idx="2702">
                  <c:v>41067.61681712963</c:v>
                </c:pt>
                <c:pt idx="2703">
                  <c:v>41067.617164351854</c:v>
                </c:pt>
                <c:pt idx="2704">
                  <c:v>41067.617511574077</c:v>
                </c:pt>
                <c:pt idx="2705">
                  <c:v>41067.617858796293</c:v>
                </c:pt>
                <c:pt idx="2706">
                  <c:v>41067.618206018517</c:v>
                </c:pt>
                <c:pt idx="2707">
                  <c:v>41067.61855324074</c:v>
                </c:pt>
                <c:pt idx="2708">
                  <c:v>41067.618900462963</c:v>
                </c:pt>
                <c:pt idx="2709">
                  <c:v>41067.619247685187</c:v>
                </c:pt>
                <c:pt idx="2710">
                  <c:v>41067.61959490741</c:v>
                </c:pt>
                <c:pt idx="2711">
                  <c:v>41067.619942129626</c:v>
                </c:pt>
                <c:pt idx="2712">
                  <c:v>41067.620289351849</c:v>
                </c:pt>
                <c:pt idx="2713">
                  <c:v>41067.620636574073</c:v>
                </c:pt>
                <c:pt idx="2714">
                  <c:v>41067.620983796296</c:v>
                </c:pt>
                <c:pt idx="2715">
                  <c:v>41067.621331018519</c:v>
                </c:pt>
                <c:pt idx="2716">
                  <c:v>41067.621678240743</c:v>
                </c:pt>
                <c:pt idx="2717">
                  <c:v>41067.622025462966</c:v>
                </c:pt>
                <c:pt idx="2718">
                  <c:v>41067.622372685182</c:v>
                </c:pt>
                <c:pt idx="2719">
                  <c:v>41067.622719907406</c:v>
                </c:pt>
                <c:pt idx="2720">
                  <c:v>41067.623067129629</c:v>
                </c:pt>
                <c:pt idx="2721">
                  <c:v>41067.623414351852</c:v>
                </c:pt>
                <c:pt idx="2722">
                  <c:v>41067.623761574076</c:v>
                </c:pt>
                <c:pt idx="2723">
                  <c:v>41067.624108796299</c:v>
                </c:pt>
                <c:pt idx="2724">
                  <c:v>41067.624456018515</c:v>
                </c:pt>
                <c:pt idx="2725">
                  <c:v>41067.624803240738</c:v>
                </c:pt>
                <c:pt idx="2726">
                  <c:v>41067.625150462962</c:v>
                </c:pt>
                <c:pt idx="2727">
                  <c:v>41067.625497685185</c:v>
                </c:pt>
                <c:pt idx="2728">
                  <c:v>41067.625844907408</c:v>
                </c:pt>
                <c:pt idx="2729">
                  <c:v>41067.626192129632</c:v>
                </c:pt>
                <c:pt idx="2730">
                  <c:v>41067.626539351855</c:v>
                </c:pt>
                <c:pt idx="2731">
                  <c:v>41067.626886574071</c:v>
                </c:pt>
                <c:pt idx="2732">
                  <c:v>41067.627233796295</c:v>
                </c:pt>
                <c:pt idx="2733">
                  <c:v>41067.627581018518</c:v>
                </c:pt>
                <c:pt idx="2734">
                  <c:v>41067.627928240741</c:v>
                </c:pt>
                <c:pt idx="2735">
                  <c:v>41067.628275462965</c:v>
                </c:pt>
                <c:pt idx="2736">
                  <c:v>41067.628622685188</c:v>
                </c:pt>
                <c:pt idx="2737">
                  <c:v>41067.628969907404</c:v>
                </c:pt>
                <c:pt idx="2738">
                  <c:v>41067.629317129627</c:v>
                </c:pt>
                <c:pt idx="2739">
                  <c:v>41067.629664351851</c:v>
                </c:pt>
                <c:pt idx="2740">
                  <c:v>41067.630011574074</c:v>
                </c:pt>
                <c:pt idx="2741">
                  <c:v>41067.630358796298</c:v>
                </c:pt>
                <c:pt idx="2742">
                  <c:v>41067.630706018521</c:v>
                </c:pt>
                <c:pt idx="2743">
                  <c:v>41067.631053240744</c:v>
                </c:pt>
                <c:pt idx="2744">
                  <c:v>41067.63140046296</c:v>
                </c:pt>
                <c:pt idx="2745">
                  <c:v>41067.631747685184</c:v>
                </c:pt>
                <c:pt idx="2746">
                  <c:v>41067.632094907407</c:v>
                </c:pt>
                <c:pt idx="2747">
                  <c:v>41067.63244212963</c:v>
                </c:pt>
                <c:pt idx="2748">
                  <c:v>41067.632789351854</c:v>
                </c:pt>
                <c:pt idx="2749">
                  <c:v>41067.633136574077</c:v>
                </c:pt>
                <c:pt idx="2750">
                  <c:v>41067.633483796293</c:v>
                </c:pt>
                <c:pt idx="2751">
                  <c:v>41067.633831018517</c:v>
                </c:pt>
                <c:pt idx="2752">
                  <c:v>41067.63417824074</c:v>
                </c:pt>
                <c:pt idx="2753">
                  <c:v>41067.634525462963</c:v>
                </c:pt>
                <c:pt idx="2754">
                  <c:v>41067.634872685187</c:v>
                </c:pt>
                <c:pt idx="2755">
                  <c:v>41067.63521990741</c:v>
                </c:pt>
                <c:pt idx="2756">
                  <c:v>41067.635567129626</c:v>
                </c:pt>
                <c:pt idx="2757">
                  <c:v>41067.635914351849</c:v>
                </c:pt>
                <c:pt idx="2758">
                  <c:v>41067.636261574073</c:v>
                </c:pt>
                <c:pt idx="2759">
                  <c:v>41067.636608796296</c:v>
                </c:pt>
                <c:pt idx="2760">
                  <c:v>41067.636956018519</c:v>
                </c:pt>
                <c:pt idx="2761">
                  <c:v>41067.637303240743</c:v>
                </c:pt>
                <c:pt idx="2762">
                  <c:v>41067.637650462966</c:v>
                </c:pt>
                <c:pt idx="2763">
                  <c:v>41067.637997685182</c:v>
                </c:pt>
                <c:pt idx="2764">
                  <c:v>41067.638344907406</c:v>
                </c:pt>
                <c:pt idx="2765">
                  <c:v>41067.638692129629</c:v>
                </c:pt>
                <c:pt idx="2766">
                  <c:v>41067.639039351852</c:v>
                </c:pt>
                <c:pt idx="2767">
                  <c:v>41067.639386574076</c:v>
                </c:pt>
                <c:pt idx="2768">
                  <c:v>41067.639733796299</c:v>
                </c:pt>
                <c:pt idx="2769">
                  <c:v>41067.640081018515</c:v>
                </c:pt>
                <c:pt idx="2770">
                  <c:v>41067.640428240738</c:v>
                </c:pt>
                <c:pt idx="2771">
                  <c:v>41067.640775462962</c:v>
                </c:pt>
                <c:pt idx="2772">
                  <c:v>41067.641122685185</c:v>
                </c:pt>
                <c:pt idx="2773">
                  <c:v>41067.641469907408</c:v>
                </c:pt>
                <c:pt idx="2774">
                  <c:v>41067.641817129632</c:v>
                </c:pt>
                <c:pt idx="2775">
                  <c:v>41067.642164351855</c:v>
                </c:pt>
                <c:pt idx="2776">
                  <c:v>41067.642511574071</c:v>
                </c:pt>
                <c:pt idx="2777">
                  <c:v>41067.642858796295</c:v>
                </c:pt>
                <c:pt idx="2778">
                  <c:v>41067.643206018518</c:v>
                </c:pt>
                <c:pt idx="2779">
                  <c:v>41067.643553240741</c:v>
                </c:pt>
                <c:pt idx="2780">
                  <c:v>41067.643900462965</c:v>
                </c:pt>
                <c:pt idx="2781">
                  <c:v>41067.644247685188</c:v>
                </c:pt>
                <c:pt idx="2782">
                  <c:v>41067.644594907404</c:v>
                </c:pt>
                <c:pt idx="2783">
                  <c:v>41067.644942129627</c:v>
                </c:pt>
                <c:pt idx="2784">
                  <c:v>41067.645289351851</c:v>
                </c:pt>
                <c:pt idx="2785">
                  <c:v>41067.645636574074</c:v>
                </c:pt>
                <c:pt idx="2786">
                  <c:v>41067.645983796298</c:v>
                </c:pt>
                <c:pt idx="2787">
                  <c:v>41067.646331018521</c:v>
                </c:pt>
                <c:pt idx="2788">
                  <c:v>41067.646678240744</c:v>
                </c:pt>
                <c:pt idx="2789">
                  <c:v>41067.64702546296</c:v>
                </c:pt>
                <c:pt idx="2790">
                  <c:v>41067.647372685184</c:v>
                </c:pt>
                <c:pt idx="2791">
                  <c:v>41067.647719907407</c:v>
                </c:pt>
                <c:pt idx="2792">
                  <c:v>41067.64806712963</c:v>
                </c:pt>
                <c:pt idx="2793">
                  <c:v>41067.648414351854</c:v>
                </c:pt>
                <c:pt idx="2794">
                  <c:v>41067.648761574077</c:v>
                </c:pt>
                <c:pt idx="2795">
                  <c:v>41067.649108796293</c:v>
                </c:pt>
                <c:pt idx="2796">
                  <c:v>41067.649456018517</c:v>
                </c:pt>
                <c:pt idx="2797">
                  <c:v>41067.64980324074</c:v>
                </c:pt>
                <c:pt idx="2798">
                  <c:v>41067.650150462963</c:v>
                </c:pt>
                <c:pt idx="2799">
                  <c:v>41067.650497685187</c:v>
                </c:pt>
                <c:pt idx="2800">
                  <c:v>41067.65084490741</c:v>
                </c:pt>
                <c:pt idx="2801">
                  <c:v>41067.651192129626</c:v>
                </c:pt>
                <c:pt idx="2802">
                  <c:v>41067.651539351849</c:v>
                </c:pt>
                <c:pt idx="2803">
                  <c:v>41067.651886574073</c:v>
                </c:pt>
                <c:pt idx="2804">
                  <c:v>41067.652233796296</c:v>
                </c:pt>
                <c:pt idx="2805">
                  <c:v>41067.652581018519</c:v>
                </c:pt>
                <c:pt idx="2806">
                  <c:v>41067.652928240743</c:v>
                </c:pt>
                <c:pt idx="2807">
                  <c:v>41067.653275462966</c:v>
                </c:pt>
                <c:pt idx="2808">
                  <c:v>41067.653622685182</c:v>
                </c:pt>
                <c:pt idx="2809">
                  <c:v>41067.653969907406</c:v>
                </c:pt>
                <c:pt idx="2810">
                  <c:v>41067.654317129629</c:v>
                </c:pt>
                <c:pt idx="2811">
                  <c:v>41067.654664351852</c:v>
                </c:pt>
                <c:pt idx="2812">
                  <c:v>41067.655011574076</c:v>
                </c:pt>
                <c:pt idx="2813">
                  <c:v>41067.655358796299</c:v>
                </c:pt>
                <c:pt idx="2814">
                  <c:v>41067.655706018515</c:v>
                </c:pt>
                <c:pt idx="2815">
                  <c:v>41067.656053240738</c:v>
                </c:pt>
                <c:pt idx="2816">
                  <c:v>41067.656400462962</c:v>
                </c:pt>
                <c:pt idx="2817">
                  <c:v>41067.656747685185</c:v>
                </c:pt>
                <c:pt idx="2818">
                  <c:v>41067.657094907408</c:v>
                </c:pt>
                <c:pt idx="2819">
                  <c:v>41067.657442129632</c:v>
                </c:pt>
                <c:pt idx="2820">
                  <c:v>41067.657789351855</c:v>
                </c:pt>
                <c:pt idx="2821">
                  <c:v>41067.658136574071</c:v>
                </c:pt>
                <c:pt idx="2822">
                  <c:v>41067.658483796295</c:v>
                </c:pt>
                <c:pt idx="2823">
                  <c:v>41067.658831018518</c:v>
                </c:pt>
                <c:pt idx="2824">
                  <c:v>41067.659178240741</c:v>
                </c:pt>
                <c:pt idx="2825">
                  <c:v>41067.659525462965</c:v>
                </c:pt>
                <c:pt idx="2826">
                  <c:v>41067.659872685188</c:v>
                </c:pt>
                <c:pt idx="2827">
                  <c:v>41067.660219907404</c:v>
                </c:pt>
                <c:pt idx="2828">
                  <c:v>41067.660567129627</c:v>
                </c:pt>
                <c:pt idx="2829">
                  <c:v>41067.660914351851</c:v>
                </c:pt>
                <c:pt idx="2830">
                  <c:v>41067.661261574074</c:v>
                </c:pt>
                <c:pt idx="2831">
                  <c:v>41067.661608796298</c:v>
                </c:pt>
                <c:pt idx="2832">
                  <c:v>41067.661956018521</c:v>
                </c:pt>
                <c:pt idx="2833">
                  <c:v>41067.662303240744</c:v>
                </c:pt>
                <c:pt idx="2834">
                  <c:v>41067.66265046296</c:v>
                </c:pt>
                <c:pt idx="2835">
                  <c:v>41067.662997685184</c:v>
                </c:pt>
                <c:pt idx="2836">
                  <c:v>41067.663344907407</c:v>
                </c:pt>
                <c:pt idx="2837">
                  <c:v>41067.66369212963</c:v>
                </c:pt>
                <c:pt idx="2838">
                  <c:v>41067.664039351854</c:v>
                </c:pt>
                <c:pt idx="2839">
                  <c:v>41067.664386574077</c:v>
                </c:pt>
                <c:pt idx="2840">
                  <c:v>41067.664733796293</c:v>
                </c:pt>
                <c:pt idx="2841">
                  <c:v>41067.665081018517</c:v>
                </c:pt>
                <c:pt idx="2842">
                  <c:v>41067.66542824074</c:v>
                </c:pt>
                <c:pt idx="2843">
                  <c:v>41067.665775462963</c:v>
                </c:pt>
                <c:pt idx="2844">
                  <c:v>41067.666122685187</c:v>
                </c:pt>
                <c:pt idx="2845">
                  <c:v>41067.66646990741</c:v>
                </c:pt>
                <c:pt idx="2846">
                  <c:v>41067.666817129626</c:v>
                </c:pt>
                <c:pt idx="2847">
                  <c:v>41067.667164351849</c:v>
                </c:pt>
                <c:pt idx="2848">
                  <c:v>41067.667511574073</c:v>
                </c:pt>
                <c:pt idx="2849">
                  <c:v>41067.667858796296</c:v>
                </c:pt>
                <c:pt idx="2850">
                  <c:v>41067.668206018519</c:v>
                </c:pt>
                <c:pt idx="2851">
                  <c:v>41067.668553240743</c:v>
                </c:pt>
                <c:pt idx="2852">
                  <c:v>41067.668900462966</c:v>
                </c:pt>
                <c:pt idx="2853">
                  <c:v>41067.669247685182</c:v>
                </c:pt>
                <c:pt idx="2854">
                  <c:v>41067.669594907406</c:v>
                </c:pt>
                <c:pt idx="2855">
                  <c:v>41067.669942129629</c:v>
                </c:pt>
                <c:pt idx="2856">
                  <c:v>41067.670289351852</c:v>
                </c:pt>
                <c:pt idx="2857">
                  <c:v>41067.670636574076</c:v>
                </c:pt>
                <c:pt idx="2858">
                  <c:v>41067.670983796299</c:v>
                </c:pt>
                <c:pt idx="2859">
                  <c:v>41067.671331018515</c:v>
                </c:pt>
                <c:pt idx="2860">
                  <c:v>41067.671678240738</c:v>
                </c:pt>
                <c:pt idx="2861">
                  <c:v>41067.672025462962</c:v>
                </c:pt>
                <c:pt idx="2862">
                  <c:v>41067.672372685185</c:v>
                </c:pt>
                <c:pt idx="2863">
                  <c:v>41067.672719907408</c:v>
                </c:pt>
                <c:pt idx="2864">
                  <c:v>41067.673067129632</c:v>
                </c:pt>
                <c:pt idx="2865">
                  <c:v>41067.673414351855</c:v>
                </c:pt>
                <c:pt idx="2866">
                  <c:v>41067.673761574071</c:v>
                </c:pt>
                <c:pt idx="2867">
                  <c:v>41067.674108796295</c:v>
                </c:pt>
                <c:pt idx="2868">
                  <c:v>41067.674456018518</c:v>
                </c:pt>
                <c:pt idx="2869">
                  <c:v>41067.674803240741</c:v>
                </c:pt>
                <c:pt idx="2870">
                  <c:v>41067.675150462965</c:v>
                </c:pt>
                <c:pt idx="2871">
                  <c:v>41067.675497685188</c:v>
                </c:pt>
                <c:pt idx="2872">
                  <c:v>41067.675844907404</c:v>
                </c:pt>
                <c:pt idx="2873">
                  <c:v>41067.676192129627</c:v>
                </c:pt>
                <c:pt idx="2874">
                  <c:v>41067.676539351851</c:v>
                </c:pt>
                <c:pt idx="2875">
                  <c:v>41067.676886574074</c:v>
                </c:pt>
                <c:pt idx="2876">
                  <c:v>41067.677233796298</c:v>
                </c:pt>
                <c:pt idx="2877">
                  <c:v>41067.677581018521</c:v>
                </c:pt>
                <c:pt idx="2878">
                  <c:v>41067.677928240744</c:v>
                </c:pt>
                <c:pt idx="2879">
                  <c:v>41067.67827546296</c:v>
                </c:pt>
                <c:pt idx="2880">
                  <c:v>41067.678622685184</c:v>
                </c:pt>
                <c:pt idx="2881">
                  <c:v>41067.678969907407</c:v>
                </c:pt>
                <c:pt idx="2882">
                  <c:v>41067.67931712963</c:v>
                </c:pt>
                <c:pt idx="2883">
                  <c:v>41067.679664351854</c:v>
                </c:pt>
                <c:pt idx="2884">
                  <c:v>41067.680011574077</c:v>
                </c:pt>
                <c:pt idx="2885">
                  <c:v>41067.680358796293</c:v>
                </c:pt>
                <c:pt idx="2886">
                  <c:v>41067.680706018517</c:v>
                </c:pt>
                <c:pt idx="2887">
                  <c:v>41067.68105324074</c:v>
                </c:pt>
                <c:pt idx="2888">
                  <c:v>41067.681400462963</c:v>
                </c:pt>
                <c:pt idx="2889">
                  <c:v>41067.681747685187</c:v>
                </c:pt>
                <c:pt idx="2890">
                  <c:v>41067.68209490741</c:v>
                </c:pt>
                <c:pt idx="2891">
                  <c:v>41067.682442129626</c:v>
                </c:pt>
                <c:pt idx="2892">
                  <c:v>41067.682789351849</c:v>
                </c:pt>
                <c:pt idx="2893">
                  <c:v>41067.683136574073</c:v>
                </c:pt>
                <c:pt idx="2894">
                  <c:v>41067.683483796296</c:v>
                </c:pt>
                <c:pt idx="2895">
                  <c:v>41067.683831018519</c:v>
                </c:pt>
                <c:pt idx="2896">
                  <c:v>41067.684178240743</c:v>
                </c:pt>
                <c:pt idx="2897">
                  <c:v>41067.684525462966</c:v>
                </c:pt>
                <c:pt idx="2898">
                  <c:v>41067.684872685182</c:v>
                </c:pt>
                <c:pt idx="2899">
                  <c:v>41067.685219907406</c:v>
                </c:pt>
                <c:pt idx="2900">
                  <c:v>41067.685567129629</c:v>
                </c:pt>
                <c:pt idx="2901">
                  <c:v>41067.685914351852</c:v>
                </c:pt>
                <c:pt idx="2902">
                  <c:v>41067.686261574076</c:v>
                </c:pt>
                <c:pt idx="2903">
                  <c:v>41067.686608796299</c:v>
                </c:pt>
                <c:pt idx="2904">
                  <c:v>41067.686956018515</c:v>
                </c:pt>
                <c:pt idx="2905">
                  <c:v>41067.687303240738</c:v>
                </c:pt>
                <c:pt idx="2906">
                  <c:v>41067.687650462962</c:v>
                </c:pt>
                <c:pt idx="2907">
                  <c:v>41067.687997685185</c:v>
                </c:pt>
                <c:pt idx="2908">
                  <c:v>41067.688344907408</c:v>
                </c:pt>
                <c:pt idx="2909">
                  <c:v>41067.688692129632</c:v>
                </c:pt>
                <c:pt idx="2910">
                  <c:v>41067.689039351855</c:v>
                </c:pt>
                <c:pt idx="2911">
                  <c:v>41067.689386574071</c:v>
                </c:pt>
                <c:pt idx="2912">
                  <c:v>41067.689733796295</c:v>
                </c:pt>
                <c:pt idx="2913">
                  <c:v>41067.690081018518</c:v>
                </c:pt>
                <c:pt idx="2914">
                  <c:v>41067.690428240741</c:v>
                </c:pt>
                <c:pt idx="2915">
                  <c:v>41067.690775462965</c:v>
                </c:pt>
                <c:pt idx="2916">
                  <c:v>41067.691122685188</c:v>
                </c:pt>
                <c:pt idx="2917">
                  <c:v>41067.691469907404</c:v>
                </c:pt>
                <c:pt idx="2918">
                  <c:v>41067.691817129627</c:v>
                </c:pt>
                <c:pt idx="2919">
                  <c:v>41067.692164351851</c:v>
                </c:pt>
                <c:pt idx="2920">
                  <c:v>41067.692511574074</c:v>
                </c:pt>
                <c:pt idx="2921">
                  <c:v>41067.692858796298</c:v>
                </c:pt>
                <c:pt idx="2922">
                  <c:v>41067.693206018521</c:v>
                </c:pt>
                <c:pt idx="2923">
                  <c:v>41067.693553240744</c:v>
                </c:pt>
                <c:pt idx="2924">
                  <c:v>41067.69390046296</c:v>
                </c:pt>
                <c:pt idx="2925">
                  <c:v>41067.694247685184</c:v>
                </c:pt>
                <c:pt idx="2926">
                  <c:v>41067.694594907407</c:v>
                </c:pt>
                <c:pt idx="2927">
                  <c:v>41067.69494212963</c:v>
                </c:pt>
                <c:pt idx="2928">
                  <c:v>41067.695289351854</c:v>
                </c:pt>
                <c:pt idx="2929">
                  <c:v>41067.695636574077</c:v>
                </c:pt>
                <c:pt idx="2930">
                  <c:v>41067.695983796293</c:v>
                </c:pt>
                <c:pt idx="2931">
                  <c:v>41067.696331018517</c:v>
                </c:pt>
                <c:pt idx="2932">
                  <c:v>41067.69667824074</c:v>
                </c:pt>
                <c:pt idx="2933">
                  <c:v>41067.697025462963</c:v>
                </c:pt>
                <c:pt idx="2934">
                  <c:v>41067.697372685187</c:v>
                </c:pt>
                <c:pt idx="2935">
                  <c:v>41067.69771990741</c:v>
                </c:pt>
                <c:pt idx="2936">
                  <c:v>41067.698067129626</c:v>
                </c:pt>
                <c:pt idx="2937">
                  <c:v>41067.698414351849</c:v>
                </c:pt>
                <c:pt idx="2938">
                  <c:v>41067.698761574073</c:v>
                </c:pt>
                <c:pt idx="2939">
                  <c:v>41067.699108796296</c:v>
                </c:pt>
                <c:pt idx="2940">
                  <c:v>41067.699456018519</c:v>
                </c:pt>
                <c:pt idx="2941">
                  <c:v>41067.699803240743</c:v>
                </c:pt>
                <c:pt idx="2942">
                  <c:v>41067.700150462966</c:v>
                </c:pt>
                <c:pt idx="2943">
                  <c:v>41067.700497685182</c:v>
                </c:pt>
                <c:pt idx="2944">
                  <c:v>41067.700844907406</c:v>
                </c:pt>
                <c:pt idx="2945">
                  <c:v>41067.701192129629</c:v>
                </c:pt>
                <c:pt idx="2946">
                  <c:v>41067.701539351852</c:v>
                </c:pt>
                <c:pt idx="2947">
                  <c:v>41067.701886574076</c:v>
                </c:pt>
                <c:pt idx="2948">
                  <c:v>41067.702233796299</c:v>
                </c:pt>
                <c:pt idx="2949">
                  <c:v>41067.702581018515</c:v>
                </c:pt>
                <c:pt idx="2950">
                  <c:v>41067.702928240738</c:v>
                </c:pt>
                <c:pt idx="2951">
                  <c:v>41067.703275462962</c:v>
                </c:pt>
                <c:pt idx="2952">
                  <c:v>41067.703622685185</c:v>
                </c:pt>
                <c:pt idx="2953">
                  <c:v>41067.703969907408</c:v>
                </c:pt>
                <c:pt idx="2954">
                  <c:v>41067.704317129632</c:v>
                </c:pt>
                <c:pt idx="2955">
                  <c:v>41067.704664351855</c:v>
                </c:pt>
                <c:pt idx="2956">
                  <c:v>41067.705011574071</c:v>
                </c:pt>
                <c:pt idx="2957">
                  <c:v>41067.705358796295</c:v>
                </c:pt>
                <c:pt idx="2958">
                  <c:v>41067.705706018518</c:v>
                </c:pt>
                <c:pt idx="2959">
                  <c:v>41067.706053240741</c:v>
                </c:pt>
                <c:pt idx="2960">
                  <c:v>41067.706400462965</c:v>
                </c:pt>
                <c:pt idx="2961">
                  <c:v>41067.706747685188</c:v>
                </c:pt>
                <c:pt idx="2962">
                  <c:v>41067.707094907404</c:v>
                </c:pt>
                <c:pt idx="2963">
                  <c:v>41067.707442129627</c:v>
                </c:pt>
                <c:pt idx="2964">
                  <c:v>41067.707789351851</c:v>
                </c:pt>
                <c:pt idx="2965">
                  <c:v>41067.708136574074</c:v>
                </c:pt>
                <c:pt idx="2966">
                  <c:v>41067.708483796298</c:v>
                </c:pt>
                <c:pt idx="2967">
                  <c:v>41067.708831018521</c:v>
                </c:pt>
                <c:pt idx="2968">
                  <c:v>41067.709178240744</c:v>
                </c:pt>
                <c:pt idx="2969">
                  <c:v>41067.70952546296</c:v>
                </c:pt>
                <c:pt idx="2970">
                  <c:v>41067.709872685184</c:v>
                </c:pt>
                <c:pt idx="2971">
                  <c:v>41067.710219907407</c:v>
                </c:pt>
                <c:pt idx="2972">
                  <c:v>41067.71056712963</c:v>
                </c:pt>
                <c:pt idx="2973">
                  <c:v>41067.710914351854</c:v>
                </c:pt>
                <c:pt idx="2974">
                  <c:v>41067.711261574077</c:v>
                </c:pt>
                <c:pt idx="2975">
                  <c:v>41067.711608796293</c:v>
                </c:pt>
                <c:pt idx="2976">
                  <c:v>41067.711956018517</c:v>
                </c:pt>
                <c:pt idx="2977">
                  <c:v>41067.71230324074</c:v>
                </c:pt>
                <c:pt idx="2978">
                  <c:v>41067.712650462963</c:v>
                </c:pt>
                <c:pt idx="2979">
                  <c:v>41067.712997685187</c:v>
                </c:pt>
                <c:pt idx="2980">
                  <c:v>41067.71334490741</c:v>
                </c:pt>
                <c:pt idx="2981">
                  <c:v>41067.713692129626</c:v>
                </c:pt>
                <c:pt idx="2982">
                  <c:v>41067.714039351849</c:v>
                </c:pt>
                <c:pt idx="2983">
                  <c:v>41067.714386574073</c:v>
                </c:pt>
                <c:pt idx="2984">
                  <c:v>41067.714733796296</c:v>
                </c:pt>
                <c:pt idx="2985">
                  <c:v>41067.715081018519</c:v>
                </c:pt>
                <c:pt idx="2986">
                  <c:v>41067.715428240743</c:v>
                </c:pt>
                <c:pt idx="2987">
                  <c:v>41067.715775462966</c:v>
                </c:pt>
                <c:pt idx="2988">
                  <c:v>41067.716122685182</c:v>
                </c:pt>
                <c:pt idx="2989">
                  <c:v>41067.716469907406</c:v>
                </c:pt>
                <c:pt idx="2990">
                  <c:v>41067.716817129629</c:v>
                </c:pt>
                <c:pt idx="2991">
                  <c:v>41067.717164351852</c:v>
                </c:pt>
                <c:pt idx="2992">
                  <c:v>41067.717511574076</c:v>
                </c:pt>
                <c:pt idx="2993">
                  <c:v>41067.717858796299</c:v>
                </c:pt>
                <c:pt idx="2994">
                  <c:v>41067.718206018515</c:v>
                </c:pt>
                <c:pt idx="2995">
                  <c:v>41067.718553240738</c:v>
                </c:pt>
                <c:pt idx="2996">
                  <c:v>41067.718900462962</c:v>
                </c:pt>
                <c:pt idx="2997">
                  <c:v>41067.719247685185</c:v>
                </c:pt>
                <c:pt idx="2998">
                  <c:v>41067.719594907408</c:v>
                </c:pt>
                <c:pt idx="2999">
                  <c:v>41067.719942129632</c:v>
                </c:pt>
                <c:pt idx="3000">
                  <c:v>41067.720289351855</c:v>
                </c:pt>
                <c:pt idx="3001">
                  <c:v>41067.720636574071</c:v>
                </c:pt>
                <c:pt idx="3002">
                  <c:v>41067.720983796295</c:v>
                </c:pt>
                <c:pt idx="3003">
                  <c:v>41067.721331018518</c:v>
                </c:pt>
                <c:pt idx="3004">
                  <c:v>41067.721678240741</c:v>
                </c:pt>
                <c:pt idx="3005">
                  <c:v>41067.722025462965</c:v>
                </c:pt>
                <c:pt idx="3006">
                  <c:v>41067.722372685188</c:v>
                </c:pt>
                <c:pt idx="3007">
                  <c:v>41067.722719907404</c:v>
                </c:pt>
                <c:pt idx="3008">
                  <c:v>41067.723067129627</c:v>
                </c:pt>
                <c:pt idx="3009">
                  <c:v>41067.723414351851</c:v>
                </c:pt>
                <c:pt idx="3010">
                  <c:v>41067.723761574074</c:v>
                </c:pt>
                <c:pt idx="3011">
                  <c:v>41067.724108796298</c:v>
                </c:pt>
                <c:pt idx="3012">
                  <c:v>41067.724456018521</c:v>
                </c:pt>
                <c:pt idx="3013">
                  <c:v>41067.724803240744</c:v>
                </c:pt>
                <c:pt idx="3014">
                  <c:v>41067.72515046296</c:v>
                </c:pt>
                <c:pt idx="3015">
                  <c:v>41067.725497685184</c:v>
                </c:pt>
                <c:pt idx="3016">
                  <c:v>41067.725844907407</c:v>
                </c:pt>
                <c:pt idx="3017">
                  <c:v>41067.72619212963</c:v>
                </c:pt>
                <c:pt idx="3018">
                  <c:v>41067.726539351854</c:v>
                </c:pt>
                <c:pt idx="3019">
                  <c:v>41067.726886574077</c:v>
                </c:pt>
                <c:pt idx="3020">
                  <c:v>41067.727233796293</c:v>
                </c:pt>
                <c:pt idx="3021">
                  <c:v>41067.727581018517</c:v>
                </c:pt>
                <c:pt idx="3022">
                  <c:v>41067.72792824074</c:v>
                </c:pt>
                <c:pt idx="3023">
                  <c:v>41067.728275462963</c:v>
                </c:pt>
                <c:pt idx="3024">
                  <c:v>41067.728622685187</c:v>
                </c:pt>
                <c:pt idx="3025">
                  <c:v>41067.72896990741</c:v>
                </c:pt>
                <c:pt idx="3026">
                  <c:v>41067.729317129626</c:v>
                </c:pt>
                <c:pt idx="3027">
                  <c:v>41067.729664351849</c:v>
                </c:pt>
                <c:pt idx="3028">
                  <c:v>41067.730011574073</c:v>
                </c:pt>
                <c:pt idx="3029">
                  <c:v>41067.730358796296</c:v>
                </c:pt>
                <c:pt idx="3030">
                  <c:v>41067.730706018519</c:v>
                </c:pt>
                <c:pt idx="3031">
                  <c:v>41067.731053240743</c:v>
                </c:pt>
                <c:pt idx="3032">
                  <c:v>41067.731400462966</c:v>
                </c:pt>
                <c:pt idx="3033">
                  <c:v>41067.731747685182</c:v>
                </c:pt>
                <c:pt idx="3034">
                  <c:v>41067.732094907406</c:v>
                </c:pt>
                <c:pt idx="3035">
                  <c:v>41067.732442129629</c:v>
                </c:pt>
                <c:pt idx="3036">
                  <c:v>41067.732789351852</c:v>
                </c:pt>
                <c:pt idx="3037">
                  <c:v>41067.733136574076</c:v>
                </c:pt>
                <c:pt idx="3038">
                  <c:v>41067.733483796299</c:v>
                </c:pt>
                <c:pt idx="3039">
                  <c:v>41067.733831018515</c:v>
                </c:pt>
                <c:pt idx="3040">
                  <c:v>41067.734178240738</c:v>
                </c:pt>
                <c:pt idx="3041">
                  <c:v>41067.734525462962</c:v>
                </c:pt>
                <c:pt idx="3042">
                  <c:v>41067.734872685185</c:v>
                </c:pt>
                <c:pt idx="3043">
                  <c:v>41067.735219907408</c:v>
                </c:pt>
                <c:pt idx="3044">
                  <c:v>41067.735567129632</c:v>
                </c:pt>
                <c:pt idx="3045">
                  <c:v>41067.735914351855</c:v>
                </c:pt>
                <c:pt idx="3046">
                  <c:v>41067.736261574071</c:v>
                </c:pt>
                <c:pt idx="3047">
                  <c:v>41067.736608796295</c:v>
                </c:pt>
                <c:pt idx="3048">
                  <c:v>41067.736956018518</c:v>
                </c:pt>
                <c:pt idx="3049">
                  <c:v>41067.737303240741</c:v>
                </c:pt>
                <c:pt idx="3050">
                  <c:v>41067.737650462965</c:v>
                </c:pt>
                <c:pt idx="3051">
                  <c:v>41067.737997685188</c:v>
                </c:pt>
                <c:pt idx="3052">
                  <c:v>41067.738344907404</c:v>
                </c:pt>
                <c:pt idx="3053">
                  <c:v>41067.738692129627</c:v>
                </c:pt>
                <c:pt idx="3054">
                  <c:v>41067.739039351851</c:v>
                </c:pt>
                <c:pt idx="3055">
                  <c:v>41067.739386574074</c:v>
                </c:pt>
                <c:pt idx="3056">
                  <c:v>41067.739733796298</c:v>
                </c:pt>
                <c:pt idx="3057">
                  <c:v>41067.740081018521</c:v>
                </c:pt>
                <c:pt idx="3058">
                  <c:v>41067.740428240744</c:v>
                </c:pt>
                <c:pt idx="3059">
                  <c:v>41067.74077546296</c:v>
                </c:pt>
                <c:pt idx="3060">
                  <c:v>41067.741122685184</c:v>
                </c:pt>
                <c:pt idx="3061">
                  <c:v>41067.741469907407</c:v>
                </c:pt>
                <c:pt idx="3062">
                  <c:v>41067.74181712963</c:v>
                </c:pt>
                <c:pt idx="3063">
                  <c:v>41067.742164351854</c:v>
                </c:pt>
                <c:pt idx="3064">
                  <c:v>41067.742511574077</c:v>
                </c:pt>
                <c:pt idx="3065">
                  <c:v>41067.742858796293</c:v>
                </c:pt>
                <c:pt idx="3066">
                  <c:v>41067.743206018517</c:v>
                </c:pt>
                <c:pt idx="3067">
                  <c:v>41067.74355324074</c:v>
                </c:pt>
                <c:pt idx="3068">
                  <c:v>41067.743900462963</c:v>
                </c:pt>
                <c:pt idx="3069">
                  <c:v>41067.744247685187</c:v>
                </c:pt>
                <c:pt idx="3070">
                  <c:v>41067.74459490741</c:v>
                </c:pt>
                <c:pt idx="3071">
                  <c:v>41067.744942129626</c:v>
                </c:pt>
                <c:pt idx="3072">
                  <c:v>41067.745289351849</c:v>
                </c:pt>
                <c:pt idx="3073">
                  <c:v>41067.745636574073</c:v>
                </c:pt>
                <c:pt idx="3074">
                  <c:v>41067.745983796296</c:v>
                </c:pt>
                <c:pt idx="3075">
                  <c:v>41067.746331018519</c:v>
                </c:pt>
                <c:pt idx="3076">
                  <c:v>41067.746678240743</c:v>
                </c:pt>
                <c:pt idx="3077">
                  <c:v>41067.747025462966</c:v>
                </c:pt>
                <c:pt idx="3078">
                  <c:v>41067.747372685182</c:v>
                </c:pt>
                <c:pt idx="3079">
                  <c:v>41067.747719907406</c:v>
                </c:pt>
                <c:pt idx="3080">
                  <c:v>41067.748067129629</c:v>
                </c:pt>
                <c:pt idx="3081">
                  <c:v>41067.748414351852</c:v>
                </c:pt>
                <c:pt idx="3082">
                  <c:v>41067.748761574076</c:v>
                </c:pt>
                <c:pt idx="3083">
                  <c:v>41067.749108796299</c:v>
                </c:pt>
                <c:pt idx="3084">
                  <c:v>41067.749456018515</c:v>
                </c:pt>
                <c:pt idx="3085">
                  <c:v>41067.749803240738</c:v>
                </c:pt>
                <c:pt idx="3086">
                  <c:v>41067.750150462962</c:v>
                </c:pt>
                <c:pt idx="3087">
                  <c:v>41067.750497685185</c:v>
                </c:pt>
                <c:pt idx="3088">
                  <c:v>41067.750844907408</c:v>
                </c:pt>
                <c:pt idx="3089">
                  <c:v>41067.751192129632</c:v>
                </c:pt>
                <c:pt idx="3090">
                  <c:v>41067.751539351855</c:v>
                </c:pt>
                <c:pt idx="3091">
                  <c:v>41067.751886574071</c:v>
                </c:pt>
                <c:pt idx="3092">
                  <c:v>41067.752233796295</c:v>
                </c:pt>
                <c:pt idx="3093">
                  <c:v>41067.752581018518</c:v>
                </c:pt>
                <c:pt idx="3094">
                  <c:v>41067.752928240741</c:v>
                </c:pt>
                <c:pt idx="3095">
                  <c:v>41067.753275462965</c:v>
                </c:pt>
                <c:pt idx="3096">
                  <c:v>41067.753622685188</c:v>
                </c:pt>
                <c:pt idx="3097">
                  <c:v>41067.753969907404</c:v>
                </c:pt>
                <c:pt idx="3098">
                  <c:v>41067.754317129627</c:v>
                </c:pt>
                <c:pt idx="3099">
                  <c:v>41067.754664351851</c:v>
                </c:pt>
                <c:pt idx="3100">
                  <c:v>41067.755011574074</c:v>
                </c:pt>
                <c:pt idx="3101">
                  <c:v>41067.755358796298</c:v>
                </c:pt>
                <c:pt idx="3102">
                  <c:v>41067.755706018521</c:v>
                </c:pt>
                <c:pt idx="3103">
                  <c:v>41067.756053240744</c:v>
                </c:pt>
                <c:pt idx="3104">
                  <c:v>41067.75640046296</c:v>
                </c:pt>
                <c:pt idx="3105">
                  <c:v>41067.756747685184</c:v>
                </c:pt>
                <c:pt idx="3106">
                  <c:v>41067.757094907407</c:v>
                </c:pt>
                <c:pt idx="3107">
                  <c:v>41067.75744212963</c:v>
                </c:pt>
                <c:pt idx="3108">
                  <c:v>41067.757789351854</c:v>
                </c:pt>
                <c:pt idx="3109">
                  <c:v>41067.758136574077</c:v>
                </c:pt>
                <c:pt idx="3110">
                  <c:v>41067.758483796293</c:v>
                </c:pt>
                <c:pt idx="3111">
                  <c:v>41067.758831018517</c:v>
                </c:pt>
                <c:pt idx="3112">
                  <c:v>41067.75917824074</c:v>
                </c:pt>
                <c:pt idx="3113">
                  <c:v>41067.759525462963</c:v>
                </c:pt>
                <c:pt idx="3114">
                  <c:v>41067.759872685187</c:v>
                </c:pt>
                <c:pt idx="3115">
                  <c:v>41067.76021990741</c:v>
                </c:pt>
                <c:pt idx="3116">
                  <c:v>41067.760567129626</c:v>
                </c:pt>
                <c:pt idx="3117">
                  <c:v>41067.760914351849</c:v>
                </c:pt>
                <c:pt idx="3118">
                  <c:v>41067.761261574073</c:v>
                </c:pt>
                <c:pt idx="3119">
                  <c:v>41067.761608796296</c:v>
                </c:pt>
                <c:pt idx="3120">
                  <c:v>41067.761956018519</c:v>
                </c:pt>
                <c:pt idx="3121">
                  <c:v>41067.762303240743</c:v>
                </c:pt>
                <c:pt idx="3122">
                  <c:v>41067.762650462966</c:v>
                </c:pt>
                <c:pt idx="3123">
                  <c:v>41067.762997685182</c:v>
                </c:pt>
                <c:pt idx="3124">
                  <c:v>41067.763344907406</c:v>
                </c:pt>
                <c:pt idx="3125">
                  <c:v>41067.763692129629</c:v>
                </c:pt>
                <c:pt idx="3126">
                  <c:v>41067.764039351852</c:v>
                </c:pt>
                <c:pt idx="3127">
                  <c:v>41067.764386574076</c:v>
                </c:pt>
                <c:pt idx="3128">
                  <c:v>41067.764733796299</c:v>
                </c:pt>
                <c:pt idx="3129">
                  <c:v>41067.765081018515</c:v>
                </c:pt>
                <c:pt idx="3130">
                  <c:v>41067.765428240738</c:v>
                </c:pt>
                <c:pt idx="3131">
                  <c:v>41067.765775462962</c:v>
                </c:pt>
                <c:pt idx="3132">
                  <c:v>41067.766122685185</c:v>
                </c:pt>
                <c:pt idx="3133">
                  <c:v>41067.766469907408</c:v>
                </c:pt>
                <c:pt idx="3134">
                  <c:v>41067.766817129632</c:v>
                </c:pt>
                <c:pt idx="3135">
                  <c:v>41067.767164351855</c:v>
                </c:pt>
                <c:pt idx="3136">
                  <c:v>41067.767511574071</c:v>
                </c:pt>
                <c:pt idx="3137">
                  <c:v>41067.767858796295</c:v>
                </c:pt>
                <c:pt idx="3138">
                  <c:v>41067.768206018518</c:v>
                </c:pt>
                <c:pt idx="3139">
                  <c:v>41067.768553240741</c:v>
                </c:pt>
                <c:pt idx="3140">
                  <c:v>41067.768900462965</c:v>
                </c:pt>
                <c:pt idx="3141">
                  <c:v>41067.769247685188</c:v>
                </c:pt>
                <c:pt idx="3142">
                  <c:v>41067.769594907404</c:v>
                </c:pt>
                <c:pt idx="3143">
                  <c:v>41067.769942129627</c:v>
                </c:pt>
                <c:pt idx="3144">
                  <c:v>41067.770289351851</c:v>
                </c:pt>
                <c:pt idx="3145">
                  <c:v>41067.770636574074</c:v>
                </c:pt>
                <c:pt idx="3146">
                  <c:v>41067.770983796298</c:v>
                </c:pt>
                <c:pt idx="3147">
                  <c:v>41067.771331018521</c:v>
                </c:pt>
                <c:pt idx="3148">
                  <c:v>41067.771678240744</c:v>
                </c:pt>
                <c:pt idx="3149">
                  <c:v>41067.77202546296</c:v>
                </c:pt>
                <c:pt idx="3150">
                  <c:v>41067.772372685184</c:v>
                </c:pt>
                <c:pt idx="3151">
                  <c:v>41067.772719907407</c:v>
                </c:pt>
                <c:pt idx="3152">
                  <c:v>41067.77306712963</c:v>
                </c:pt>
                <c:pt idx="3153">
                  <c:v>41067.773414351854</c:v>
                </c:pt>
                <c:pt idx="3154">
                  <c:v>41067.773761574077</c:v>
                </c:pt>
                <c:pt idx="3155">
                  <c:v>41067.774108796293</c:v>
                </c:pt>
                <c:pt idx="3156">
                  <c:v>41067.774456018517</c:v>
                </c:pt>
                <c:pt idx="3157">
                  <c:v>41067.77480324074</c:v>
                </c:pt>
                <c:pt idx="3158">
                  <c:v>41067.775150462963</c:v>
                </c:pt>
                <c:pt idx="3159">
                  <c:v>41067.775497685187</c:v>
                </c:pt>
                <c:pt idx="3160">
                  <c:v>41067.77584490741</c:v>
                </c:pt>
                <c:pt idx="3161">
                  <c:v>41067.776192129626</c:v>
                </c:pt>
                <c:pt idx="3162">
                  <c:v>41067.776539351849</c:v>
                </c:pt>
                <c:pt idx="3163">
                  <c:v>41067.776886574073</c:v>
                </c:pt>
                <c:pt idx="3164">
                  <c:v>41067.777233796296</c:v>
                </c:pt>
                <c:pt idx="3165">
                  <c:v>41067.777581018519</c:v>
                </c:pt>
                <c:pt idx="3166">
                  <c:v>41067.777928240743</c:v>
                </c:pt>
                <c:pt idx="3167">
                  <c:v>41067.778275462966</c:v>
                </c:pt>
                <c:pt idx="3168">
                  <c:v>41067.778622685182</c:v>
                </c:pt>
                <c:pt idx="3169">
                  <c:v>41067.778969907406</c:v>
                </c:pt>
                <c:pt idx="3170">
                  <c:v>41067.779317129629</c:v>
                </c:pt>
                <c:pt idx="3171">
                  <c:v>41067.779664351852</c:v>
                </c:pt>
                <c:pt idx="3172">
                  <c:v>41067.780011574076</c:v>
                </c:pt>
                <c:pt idx="3173">
                  <c:v>41067.780358796299</c:v>
                </c:pt>
                <c:pt idx="3174">
                  <c:v>41067.780706018515</c:v>
                </c:pt>
                <c:pt idx="3175">
                  <c:v>41067.781053240738</c:v>
                </c:pt>
                <c:pt idx="3176">
                  <c:v>41067.781400462962</c:v>
                </c:pt>
                <c:pt idx="3177">
                  <c:v>41067.781747685185</c:v>
                </c:pt>
                <c:pt idx="3178">
                  <c:v>41067.782094907408</c:v>
                </c:pt>
                <c:pt idx="3179">
                  <c:v>41067.782442129632</c:v>
                </c:pt>
                <c:pt idx="3180">
                  <c:v>41067.782789351855</c:v>
                </c:pt>
                <c:pt idx="3181">
                  <c:v>41067.783136574071</c:v>
                </c:pt>
                <c:pt idx="3182">
                  <c:v>41067.783483796295</c:v>
                </c:pt>
                <c:pt idx="3183">
                  <c:v>41067.783831018518</c:v>
                </c:pt>
                <c:pt idx="3184">
                  <c:v>41067.784178240741</c:v>
                </c:pt>
                <c:pt idx="3185">
                  <c:v>41067.784525462965</c:v>
                </c:pt>
                <c:pt idx="3186">
                  <c:v>41067.784872685188</c:v>
                </c:pt>
                <c:pt idx="3187">
                  <c:v>41067.785219907404</c:v>
                </c:pt>
                <c:pt idx="3188">
                  <c:v>41067.785567129627</c:v>
                </c:pt>
                <c:pt idx="3189">
                  <c:v>41067.785914351851</c:v>
                </c:pt>
                <c:pt idx="3190">
                  <c:v>41067.786261574074</c:v>
                </c:pt>
                <c:pt idx="3191">
                  <c:v>41067.786608796298</c:v>
                </c:pt>
                <c:pt idx="3192">
                  <c:v>41067.786956018521</c:v>
                </c:pt>
                <c:pt idx="3193">
                  <c:v>41067.787303240744</c:v>
                </c:pt>
                <c:pt idx="3194">
                  <c:v>41067.78765046296</c:v>
                </c:pt>
                <c:pt idx="3195">
                  <c:v>41067.787997685184</c:v>
                </c:pt>
                <c:pt idx="3196">
                  <c:v>41067.788344907407</c:v>
                </c:pt>
                <c:pt idx="3197">
                  <c:v>41067.78869212963</c:v>
                </c:pt>
                <c:pt idx="3198">
                  <c:v>41067.789039351854</c:v>
                </c:pt>
                <c:pt idx="3199">
                  <c:v>41067.789386574077</c:v>
                </c:pt>
                <c:pt idx="3200">
                  <c:v>41067.789733796293</c:v>
                </c:pt>
                <c:pt idx="3201">
                  <c:v>41067.790081018517</c:v>
                </c:pt>
                <c:pt idx="3202">
                  <c:v>41067.79042824074</c:v>
                </c:pt>
                <c:pt idx="3203">
                  <c:v>41067.790775462963</c:v>
                </c:pt>
                <c:pt idx="3204">
                  <c:v>41067.791122685187</c:v>
                </c:pt>
                <c:pt idx="3205">
                  <c:v>41067.79146990741</c:v>
                </c:pt>
                <c:pt idx="3206">
                  <c:v>41067.791817129626</c:v>
                </c:pt>
                <c:pt idx="3207">
                  <c:v>41067.792164351849</c:v>
                </c:pt>
                <c:pt idx="3208">
                  <c:v>41067.792511574073</c:v>
                </c:pt>
                <c:pt idx="3209">
                  <c:v>41067.792858796296</c:v>
                </c:pt>
                <c:pt idx="3210">
                  <c:v>41067.793206018519</c:v>
                </c:pt>
                <c:pt idx="3211">
                  <c:v>41067.793553240743</c:v>
                </c:pt>
                <c:pt idx="3212">
                  <c:v>41067.793900462966</c:v>
                </c:pt>
                <c:pt idx="3213">
                  <c:v>41067.794247685182</c:v>
                </c:pt>
                <c:pt idx="3214">
                  <c:v>41067.794594907406</c:v>
                </c:pt>
                <c:pt idx="3215">
                  <c:v>41067.794942129629</c:v>
                </c:pt>
                <c:pt idx="3216">
                  <c:v>41067.795289351852</c:v>
                </c:pt>
                <c:pt idx="3217">
                  <c:v>41067.795636574076</c:v>
                </c:pt>
                <c:pt idx="3218">
                  <c:v>41067.795983796299</c:v>
                </c:pt>
                <c:pt idx="3219">
                  <c:v>41067.796331018515</c:v>
                </c:pt>
                <c:pt idx="3220">
                  <c:v>41067.796678240738</c:v>
                </c:pt>
                <c:pt idx="3221">
                  <c:v>41067.797025462962</c:v>
                </c:pt>
                <c:pt idx="3222">
                  <c:v>41067.797372685185</c:v>
                </c:pt>
                <c:pt idx="3223">
                  <c:v>41067.797719907408</c:v>
                </c:pt>
                <c:pt idx="3224">
                  <c:v>41067.798067129632</c:v>
                </c:pt>
                <c:pt idx="3225">
                  <c:v>41067.798414351855</c:v>
                </c:pt>
                <c:pt idx="3226">
                  <c:v>41067.798761574071</c:v>
                </c:pt>
                <c:pt idx="3227">
                  <c:v>41067.799108796295</c:v>
                </c:pt>
                <c:pt idx="3228">
                  <c:v>41067.799456018518</c:v>
                </c:pt>
                <c:pt idx="3229">
                  <c:v>41067.799803240741</c:v>
                </c:pt>
                <c:pt idx="3230">
                  <c:v>41067.800150462965</c:v>
                </c:pt>
                <c:pt idx="3231">
                  <c:v>41067.800497685188</c:v>
                </c:pt>
                <c:pt idx="3232">
                  <c:v>41067.800844907404</c:v>
                </c:pt>
                <c:pt idx="3233">
                  <c:v>41067.801192129627</c:v>
                </c:pt>
                <c:pt idx="3234">
                  <c:v>41067.801539351851</c:v>
                </c:pt>
                <c:pt idx="3235">
                  <c:v>41067.801886574074</c:v>
                </c:pt>
                <c:pt idx="3236">
                  <c:v>41067.802233796298</c:v>
                </c:pt>
                <c:pt idx="3237">
                  <c:v>41067.802581018521</c:v>
                </c:pt>
                <c:pt idx="3238">
                  <c:v>41067.802928240744</c:v>
                </c:pt>
                <c:pt idx="3239">
                  <c:v>41067.80327546296</c:v>
                </c:pt>
                <c:pt idx="3240">
                  <c:v>41067.803622685184</c:v>
                </c:pt>
                <c:pt idx="3241">
                  <c:v>41067.803969907407</c:v>
                </c:pt>
                <c:pt idx="3242">
                  <c:v>41067.80431712963</c:v>
                </c:pt>
                <c:pt idx="3243">
                  <c:v>41067.804664351854</c:v>
                </c:pt>
                <c:pt idx="3244">
                  <c:v>41067.805011574077</c:v>
                </c:pt>
                <c:pt idx="3245">
                  <c:v>41067.805358796293</c:v>
                </c:pt>
                <c:pt idx="3246">
                  <c:v>41067.805706018517</c:v>
                </c:pt>
                <c:pt idx="3247">
                  <c:v>41067.80605324074</c:v>
                </c:pt>
                <c:pt idx="3248">
                  <c:v>41067.806400462963</c:v>
                </c:pt>
                <c:pt idx="3249">
                  <c:v>41067.806747685187</c:v>
                </c:pt>
                <c:pt idx="3250">
                  <c:v>41067.80709490741</c:v>
                </c:pt>
                <c:pt idx="3251">
                  <c:v>41067.807442129626</c:v>
                </c:pt>
                <c:pt idx="3252">
                  <c:v>41067.807789351849</c:v>
                </c:pt>
                <c:pt idx="3253">
                  <c:v>41067.808136574073</c:v>
                </c:pt>
                <c:pt idx="3254">
                  <c:v>41067.808483796296</c:v>
                </c:pt>
                <c:pt idx="3255">
                  <c:v>41067.808831018519</c:v>
                </c:pt>
                <c:pt idx="3256">
                  <c:v>41067.809178240743</c:v>
                </c:pt>
                <c:pt idx="3257">
                  <c:v>41067.809525462966</c:v>
                </c:pt>
                <c:pt idx="3258">
                  <c:v>41067.809872685182</c:v>
                </c:pt>
                <c:pt idx="3259">
                  <c:v>41067.810219907406</c:v>
                </c:pt>
                <c:pt idx="3260">
                  <c:v>41067.810567129629</c:v>
                </c:pt>
                <c:pt idx="3261">
                  <c:v>41067.810914351852</c:v>
                </c:pt>
                <c:pt idx="3262">
                  <c:v>41067.811261574076</c:v>
                </c:pt>
                <c:pt idx="3263">
                  <c:v>41067.811608796299</c:v>
                </c:pt>
                <c:pt idx="3264">
                  <c:v>41067.811956018515</c:v>
                </c:pt>
                <c:pt idx="3265">
                  <c:v>41067.812303240738</c:v>
                </c:pt>
                <c:pt idx="3266">
                  <c:v>41067.812650462962</c:v>
                </c:pt>
                <c:pt idx="3267">
                  <c:v>41067.812997685185</c:v>
                </c:pt>
                <c:pt idx="3268">
                  <c:v>41067.813344907408</c:v>
                </c:pt>
                <c:pt idx="3269">
                  <c:v>41067.813692129632</c:v>
                </c:pt>
                <c:pt idx="3270">
                  <c:v>41067.814039351855</c:v>
                </c:pt>
                <c:pt idx="3271">
                  <c:v>41067.814386574071</c:v>
                </c:pt>
                <c:pt idx="3272">
                  <c:v>41067.814733796295</c:v>
                </c:pt>
                <c:pt idx="3273">
                  <c:v>41067.815081018518</c:v>
                </c:pt>
                <c:pt idx="3274">
                  <c:v>41067.815428240741</c:v>
                </c:pt>
                <c:pt idx="3275">
                  <c:v>41067.815775462965</c:v>
                </c:pt>
                <c:pt idx="3276">
                  <c:v>41067.816122685188</c:v>
                </c:pt>
                <c:pt idx="3277">
                  <c:v>41067.816469907404</c:v>
                </c:pt>
                <c:pt idx="3278">
                  <c:v>41067.816817129627</c:v>
                </c:pt>
                <c:pt idx="3279">
                  <c:v>41067.817164351851</c:v>
                </c:pt>
                <c:pt idx="3280">
                  <c:v>41067.817511574074</c:v>
                </c:pt>
                <c:pt idx="3281">
                  <c:v>41067.817858796298</c:v>
                </c:pt>
                <c:pt idx="3282">
                  <c:v>41067.818206018521</c:v>
                </c:pt>
                <c:pt idx="3283">
                  <c:v>41067.818553240744</c:v>
                </c:pt>
                <c:pt idx="3284">
                  <c:v>41067.81890046296</c:v>
                </c:pt>
                <c:pt idx="3285">
                  <c:v>41067.819247685184</c:v>
                </c:pt>
                <c:pt idx="3286">
                  <c:v>41067.819594907407</c:v>
                </c:pt>
                <c:pt idx="3287">
                  <c:v>41067.81994212963</c:v>
                </c:pt>
                <c:pt idx="3288">
                  <c:v>41067.820289351854</c:v>
                </c:pt>
                <c:pt idx="3289">
                  <c:v>41067.820636574077</c:v>
                </c:pt>
                <c:pt idx="3290">
                  <c:v>41067.820983796293</c:v>
                </c:pt>
                <c:pt idx="3291">
                  <c:v>41067.821331018517</c:v>
                </c:pt>
                <c:pt idx="3292">
                  <c:v>41067.82167824074</c:v>
                </c:pt>
                <c:pt idx="3293">
                  <c:v>41067.822025462963</c:v>
                </c:pt>
                <c:pt idx="3294">
                  <c:v>41067.822372685187</c:v>
                </c:pt>
                <c:pt idx="3295">
                  <c:v>41067.82271990741</c:v>
                </c:pt>
                <c:pt idx="3296">
                  <c:v>41067.823067129626</c:v>
                </c:pt>
                <c:pt idx="3297">
                  <c:v>41067.823414351849</c:v>
                </c:pt>
                <c:pt idx="3298">
                  <c:v>41067.823761574073</c:v>
                </c:pt>
                <c:pt idx="3299">
                  <c:v>41067.824108796296</c:v>
                </c:pt>
                <c:pt idx="3300">
                  <c:v>41067.824456018519</c:v>
                </c:pt>
                <c:pt idx="3301">
                  <c:v>41067.824803240743</c:v>
                </c:pt>
                <c:pt idx="3302">
                  <c:v>41067.825150462966</c:v>
                </c:pt>
                <c:pt idx="3303">
                  <c:v>41067.825497685182</c:v>
                </c:pt>
                <c:pt idx="3304">
                  <c:v>41067.825844907406</c:v>
                </c:pt>
                <c:pt idx="3305">
                  <c:v>41067.826192129629</c:v>
                </c:pt>
                <c:pt idx="3306">
                  <c:v>41067.826539351852</c:v>
                </c:pt>
                <c:pt idx="3307">
                  <c:v>41067.826886574076</c:v>
                </c:pt>
                <c:pt idx="3308">
                  <c:v>41067.827233796299</c:v>
                </c:pt>
                <c:pt idx="3309">
                  <c:v>41067.827581018515</c:v>
                </c:pt>
                <c:pt idx="3310">
                  <c:v>41067.827928240738</c:v>
                </c:pt>
                <c:pt idx="3311">
                  <c:v>41067.828275462962</c:v>
                </c:pt>
                <c:pt idx="3312">
                  <c:v>41067.828622685185</c:v>
                </c:pt>
                <c:pt idx="3313">
                  <c:v>41067.828969907408</c:v>
                </c:pt>
                <c:pt idx="3314">
                  <c:v>41067.829317129632</c:v>
                </c:pt>
                <c:pt idx="3315">
                  <c:v>41067.829664351855</c:v>
                </c:pt>
                <c:pt idx="3316">
                  <c:v>41067.830011574071</c:v>
                </c:pt>
                <c:pt idx="3317">
                  <c:v>41067.830358796295</c:v>
                </c:pt>
                <c:pt idx="3318">
                  <c:v>41067.830706018518</c:v>
                </c:pt>
                <c:pt idx="3319">
                  <c:v>41067.831053240741</c:v>
                </c:pt>
                <c:pt idx="3320">
                  <c:v>41067.831400462965</c:v>
                </c:pt>
                <c:pt idx="3321">
                  <c:v>41067.831747685188</c:v>
                </c:pt>
                <c:pt idx="3322">
                  <c:v>41067.832094907404</c:v>
                </c:pt>
                <c:pt idx="3323">
                  <c:v>41067.832442129627</c:v>
                </c:pt>
                <c:pt idx="3324">
                  <c:v>41067.832789351851</c:v>
                </c:pt>
                <c:pt idx="3325">
                  <c:v>41067.833136574074</c:v>
                </c:pt>
                <c:pt idx="3326">
                  <c:v>41067.833483796298</c:v>
                </c:pt>
                <c:pt idx="3327">
                  <c:v>41067.833831018521</c:v>
                </c:pt>
                <c:pt idx="3328">
                  <c:v>41067.834178240744</c:v>
                </c:pt>
                <c:pt idx="3329">
                  <c:v>41067.83452546296</c:v>
                </c:pt>
                <c:pt idx="3330">
                  <c:v>41067.834872685184</c:v>
                </c:pt>
                <c:pt idx="3331">
                  <c:v>41067.835219907407</c:v>
                </c:pt>
                <c:pt idx="3332">
                  <c:v>41067.83556712963</c:v>
                </c:pt>
                <c:pt idx="3333">
                  <c:v>41067.835914351854</c:v>
                </c:pt>
                <c:pt idx="3334">
                  <c:v>41067.836261574077</c:v>
                </c:pt>
                <c:pt idx="3335">
                  <c:v>41067.836608796293</c:v>
                </c:pt>
                <c:pt idx="3336">
                  <c:v>41067.836956018517</c:v>
                </c:pt>
                <c:pt idx="3337">
                  <c:v>41067.83730324074</c:v>
                </c:pt>
                <c:pt idx="3338">
                  <c:v>41067.837650462963</c:v>
                </c:pt>
                <c:pt idx="3339">
                  <c:v>41067.837997685187</c:v>
                </c:pt>
                <c:pt idx="3340">
                  <c:v>41067.83834490741</c:v>
                </c:pt>
                <c:pt idx="3341">
                  <c:v>41067.838692129626</c:v>
                </c:pt>
                <c:pt idx="3342">
                  <c:v>41067.839039351849</c:v>
                </c:pt>
                <c:pt idx="3343">
                  <c:v>41067.839386574073</c:v>
                </c:pt>
                <c:pt idx="3344">
                  <c:v>41067.839733796296</c:v>
                </c:pt>
                <c:pt idx="3345">
                  <c:v>41067.840081018519</c:v>
                </c:pt>
                <c:pt idx="3346">
                  <c:v>41067.840428240743</c:v>
                </c:pt>
                <c:pt idx="3347">
                  <c:v>41067.840775462966</c:v>
                </c:pt>
                <c:pt idx="3348">
                  <c:v>41067.841122685182</c:v>
                </c:pt>
                <c:pt idx="3349">
                  <c:v>41067.841469907406</c:v>
                </c:pt>
                <c:pt idx="3350">
                  <c:v>41067.841817129629</c:v>
                </c:pt>
                <c:pt idx="3351">
                  <c:v>41067.842164351852</c:v>
                </c:pt>
                <c:pt idx="3352">
                  <c:v>41067.842511574076</c:v>
                </c:pt>
                <c:pt idx="3353">
                  <c:v>41067.842858796299</c:v>
                </c:pt>
                <c:pt idx="3354">
                  <c:v>41067.843206018515</c:v>
                </c:pt>
                <c:pt idx="3355">
                  <c:v>41067.843553240738</c:v>
                </c:pt>
                <c:pt idx="3356">
                  <c:v>41067.843900462962</c:v>
                </c:pt>
                <c:pt idx="3357">
                  <c:v>41067.844247685185</c:v>
                </c:pt>
                <c:pt idx="3358">
                  <c:v>41067.844594907408</c:v>
                </c:pt>
                <c:pt idx="3359">
                  <c:v>41067.844942129632</c:v>
                </c:pt>
                <c:pt idx="3360">
                  <c:v>41067.845289351855</c:v>
                </c:pt>
                <c:pt idx="3361">
                  <c:v>41067.845636574071</c:v>
                </c:pt>
                <c:pt idx="3362">
                  <c:v>41067.845983796295</c:v>
                </c:pt>
                <c:pt idx="3363">
                  <c:v>41067.846331018518</c:v>
                </c:pt>
                <c:pt idx="3364">
                  <c:v>41067.846678240741</c:v>
                </c:pt>
                <c:pt idx="3365">
                  <c:v>41067.847025462965</c:v>
                </c:pt>
                <c:pt idx="3366">
                  <c:v>41067.847372685188</c:v>
                </c:pt>
                <c:pt idx="3367">
                  <c:v>41067.847719907404</c:v>
                </c:pt>
                <c:pt idx="3368">
                  <c:v>41067.848067129627</c:v>
                </c:pt>
                <c:pt idx="3369">
                  <c:v>41067.848414351851</c:v>
                </c:pt>
                <c:pt idx="3370">
                  <c:v>41067.848761574074</c:v>
                </c:pt>
                <c:pt idx="3371">
                  <c:v>41067.849108796298</c:v>
                </c:pt>
                <c:pt idx="3372">
                  <c:v>41067.849456018521</c:v>
                </c:pt>
                <c:pt idx="3373">
                  <c:v>41067.849803240744</c:v>
                </c:pt>
                <c:pt idx="3374">
                  <c:v>41067.85015046296</c:v>
                </c:pt>
                <c:pt idx="3375">
                  <c:v>41067.850497685184</c:v>
                </c:pt>
                <c:pt idx="3376">
                  <c:v>41067.850844907407</c:v>
                </c:pt>
                <c:pt idx="3377">
                  <c:v>41067.85119212963</c:v>
                </c:pt>
                <c:pt idx="3378">
                  <c:v>41067.851539351854</c:v>
                </c:pt>
                <c:pt idx="3379">
                  <c:v>41067.851886574077</c:v>
                </c:pt>
                <c:pt idx="3380">
                  <c:v>41067.852233796293</c:v>
                </c:pt>
                <c:pt idx="3381">
                  <c:v>41067.852581018517</c:v>
                </c:pt>
                <c:pt idx="3382">
                  <c:v>41067.85292824074</c:v>
                </c:pt>
                <c:pt idx="3383">
                  <c:v>41067.853275462963</c:v>
                </c:pt>
                <c:pt idx="3384">
                  <c:v>41067.853622685187</c:v>
                </c:pt>
                <c:pt idx="3385">
                  <c:v>41067.85396990741</c:v>
                </c:pt>
                <c:pt idx="3386">
                  <c:v>41067.854317129626</c:v>
                </c:pt>
                <c:pt idx="3387">
                  <c:v>41067.854664351849</c:v>
                </c:pt>
                <c:pt idx="3388">
                  <c:v>41067.855011574073</c:v>
                </c:pt>
                <c:pt idx="3389">
                  <c:v>41067.855358796296</c:v>
                </c:pt>
                <c:pt idx="3390">
                  <c:v>41067.855706018519</c:v>
                </c:pt>
                <c:pt idx="3391">
                  <c:v>41067.856053240743</c:v>
                </c:pt>
                <c:pt idx="3392">
                  <c:v>41067.856400462966</c:v>
                </c:pt>
                <c:pt idx="3393">
                  <c:v>41067.856747685182</c:v>
                </c:pt>
                <c:pt idx="3394">
                  <c:v>41067.857094907406</c:v>
                </c:pt>
                <c:pt idx="3395">
                  <c:v>41067.857442129629</c:v>
                </c:pt>
                <c:pt idx="3396">
                  <c:v>41067.857789351852</c:v>
                </c:pt>
                <c:pt idx="3397">
                  <c:v>41067.858136574076</c:v>
                </c:pt>
                <c:pt idx="3398">
                  <c:v>41067.858483796299</c:v>
                </c:pt>
                <c:pt idx="3399">
                  <c:v>41067.858831018515</c:v>
                </c:pt>
                <c:pt idx="3400">
                  <c:v>41067.859178240738</c:v>
                </c:pt>
                <c:pt idx="3401">
                  <c:v>41067.859525462962</c:v>
                </c:pt>
                <c:pt idx="3402">
                  <c:v>41067.859872685185</c:v>
                </c:pt>
                <c:pt idx="3403">
                  <c:v>41067.860219907408</c:v>
                </c:pt>
                <c:pt idx="3404">
                  <c:v>41067.860567129632</c:v>
                </c:pt>
                <c:pt idx="3405">
                  <c:v>41067.860914351855</c:v>
                </c:pt>
                <c:pt idx="3406">
                  <c:v>41067.861261574071</c:v>
                </c:pt>
                <c:pt idx="3407">
                  <c:v>41067.861608796295</c:v>
                </c:pt>
                <c:pt idx="3408">
                  <c:v>41067.861956018518</c:v>
                </c:pt>
                <c:pt idx="3409">
                  <c:v>41067.862303240741</c:v>
                </c:pt>
                <c:pt idx="3410">
                  <c:v>41067.862650462965</c:v>
                </c:pt>
                <c:pt idx="3411">
                  <c:v>41067.862997685188</c:v>
                </c:pt>
                <c:pt idx="3412">
                  <c:v>41067.863344907404</c:v>
                </c:pt>
                <c:pt idx="3413">
                  <c:v>41067.863692129627</c:v>
                </c:pt>
                <c:pt idx="3414">
                  <c:v>41067.864039351851</c:v>
                </c:pt>
                <c:pt idx="3415">
                  <c:v>41067.864386574074</c:v>
                </c:pt>
                <c:pt idx="3416">
                  <c:v>41067.864733796298</c:v>
                </c:pt>
                <c:pt idx="3417">
                  <c:v>41067.865081018521</c:v>
                </c:pt>
                <c:pt idx="3418">
                  <c:v>41067.865428240744</c:v>
                </c:pt>
                <c:pt idx="3419">
                  <c:v>41067.86577546296</c:v>
                </c:pt>
                <c:pt idx="3420">
                  <c:v>41067.866122685184</c:v>
                </c:pt>
                <c:pt idx="3421">
                  <c:v>41067.866469907407</c:v>
                </c:pt>
                <c:pt idx="3422">
                  <c:v>41067.86681712963</c:v>
                </c:pt>
                <c:pt idx="3423">
                  <c:v>41067.867164351854</c:v>
                </c:pt>
                <c:pt idx="3424">
                  <c:v>41067.867511574077</c:v>
                </c:pt>
                <c:pt idx="3425">
                  <c:v>41067.867858796293</c:v>
                </c:pt>
                <c:pt idx="3426">
                  <c:v>41067.868206018517</c:v>
                </c:pt>
                <c:pt idx="3427">
                  <c:v>41067.86855324074</c:v>
                </c:pt>
                <c:pt idx="3428">
                  <c:v>41067.868900462963</c:v>
                </c:pt>
                <c:pt idx="3429">
                  <c:v>41067.869247685187</c:v>
                </c:pt>
                <c:pt idx="3430">
                  <c:v>41067.86959490741</c:v>
                </c:pt>
                <c:pt idx="3431">
                  <c:v>41067.869942129626</c:v>
                </c:pt>
                <c:pt idx="3432">
                  <c:v>41067.870289351849</c:v>
                </c:pt>
                <c:pt idx="3433">
                  <c:v>41067.870636574073</c:v>
                </c:pt>
                <c:pt idx="3434">
                  <c:v>41067.870983796296</c:v>
                </c:pt>
                <c:pt idx="3435">
                  <c:v>41067.871331018519</c:v>
                </c:pt>
                <c:pt idx="3436">
                  <c:v>41067.871678240743</c:v>
                </c:pt>
                <c:pt idx="3437">
                  <c:v>41067.872025462966</c:v>
                </c:pt>
                <c:pt idx="3438">
                  <c:v>41067.872372685182</c:v>
                </c:pt>
                <c:pt idx="3439">
                  <c:v>41067.872719907406</c:v>
                </c:pt>
                <c:pt idx="3440">
                  <c:v>41067.873067129629</c:v>
                </c:pt>
                <c:pt idx="3441">
                  <c:v>41067.873414351852</c:v>
                </c:pt>
                <c:pt idx="3442">
                  <c:v>41067.873761574076</c:v>
                </c:pt>
                <c:pt idx="3443">
                  <c:v>41067.874108796299</c:v>
                </c:pt>
                <c:pt idx="3444">
                  <c:v>41067.874456018515</c:v>
                </c:pt>
                <c:pt idx="3445">
                  <c:v>41067.874803240738</c:v>
                </c:pt>
                <c:pt idx="3446">
                  <c:v>41067.875150462962</c:v>
                </c:pt>
                <c:pt idx="3447">
                  <c:v>41067.875497685185</c:v>
                </c:pt>
                <c:pt idx="3448">
                  <c:v>41067.875844907408</c:v>
                </c:pt>
                <c:pt idx="3449">
                  <c:v>41067.876192129632</c:v>
                </c:pt>
                <c:pt idx="3450">
                  <c:v>41067.876539351855</c:v>
                </c:pt>
                <c:pt idx="3451">
                  <c:v>41067.876886574071</c:v>
                </c:pt>
                <c:pt idx="3452">
                  <c:v>41067.877233796295</c:v>
                </c:pt>
                <c:pt idx="3453">
                  <c:v>41067.877581018518</c:v>
                </c:pt>
                <c:pt idx="3454">
                  <c:v>41067.877928240741</c:v>
                </c:pt>
                <c:pt idx="3455">
                  <c:v>41067.878275462965</c:v>
                </c:pt>
                <c:pt idx="3456">
                  <c:v>41067.878622685188</c:v>
                </c:pt>
                <c:pt idx="3457">
                  <c:v>41067.878969907404</c:v>
                </c:pt>
                <c:pt idx="3458">
                  <c:v>41067.879317129627</c:v>
                </c:pt>
                <c:pt idx="3459">
                  <c:v>41067.879664351851</c:v>
                </c:pt>
                <c:pt idx="3460">
                  <c:v>41067.880011574074</c:v>
                </c:pt>
                <c:pt idx="3461">
                  <c:v>41067.880358796298</c:v>
                </c:pt>
                <c:pt idx="3462">
                  <c:v>41067.880706018521</c:v>
                </c:pt>
                <c:pt idx="3463">
                  <c:v>41067.881053240744</c:v>
                </c:pt>
                <c:pt idx="3464">
                  <c:v>41067.88140046296</c:v>
                </c:pt>
                <c:pt idx="3465">
                  <c:v>41067.881747685184</c:v>
                </c:pt>
                <c:pt idx="3466">
                  <c:v>41067.882094907407</c:v>
                </c:pt>
                <c:pt idx="3467">
                  <c:v>41067.88244212963</c:v>
                </c:pt>
                <c:pt idx="3468">
                  <c:v>41067.882789351854</c:v>
                </c:pt>
                <c:pt idx="3469">
                  <c:v>41067.883136574077</c:v>
                </c:pt>
                <c:pt idx="3470">
                  <c:v>41067.883483796293</c:v>
                </c:pt>
                <c:pt idx="3471">
                  <c:v>41067.883831018517</c:v>
                </c:pt>
                <c:pt idx="3472">
                  <c:v>41067.88417824074</c:v>
                </c:pt>
                <c:pt idx="3473">
                  <c:v>41067.884525462963</c:v>
                </c:pt>
                <c:pt idx="3474">
                  <c:v>41067.884872685187</c:v>
                </c:pt>
                <c:pt idx="3475">
                  <c:v>41067.88521990741</c:v>
                </c:pt>
                <c:pt idx="3476">
                  <c:v>41067.885567129626</c:v>
                </c:pt>
                <c:pt idx="3477">
                  <c:v>41067.885914351849</c:v>
                </c:pt>
                <c:pt idx="3478">
                  <c:v>41067.886261574073</c:v>
                </c:pt>
                <c:pt idx="3479">
                  <c:v>41067.886608796296</c:v>
                </c:pt>
                <c:pt idx="3480">
                  <c:v>41067.886956018519</c:v>
                </c:pt>
                <c:pt idx="3481">
                  <c:v>41067.887303240743</c:v>
                </c:pt>
                <c:pt idx="3482">
                  <c:v>41067.887650462966</c:v>
                </c:pt>
                <c:pt idx="3483">
                  <c:v>41067.887997685182</c:v>
                </c:pt>
                <c:pt idx="3484">
                  <c:v>41067.888344907406</c:v>
                </c:pt>
                <c:pt idx="3485">
                  <c:v>41067.888692129629</c:v>
                </c:pt>
                <c:pt idx="3486">
                  <c:v>41067.889039351852</c:v>
                </c:pt>
                <c:pt idx="3487">
                  <c:v>41067.889386574076</c:v>
                </c:pt>
                <c:pt idx="3488">
                  <c:v>41067.889733796299</c:v>
                </c:pt>
                <c:pt idx="3489">
                  <c:v>41067.890081018515</c:v>
                </c:pt>
                <c:pt idx="3490">
                  <c:v>41067.890428240738</c:v>
                </c:pt>
                <c:pt idx="3491">
                  <c:v>41067.890775462962</c:v>
                </c:pt>
                <c:pt idx="3492">
                  <c:v>41067.891122685185</c:v>
                </c:pt>
                <c:pt idx="3493">
                  <c:v>41067.891469907408</c:v>
                </c:pt>
                <c:pt idx="3494">
                  <c:v>41067.891817129632</c:v>
                </c:pt>
                <c:pt idx="3495">
                  <c:v>41067.892164351855</c:v>
                </c:pt>
                <c:pt idx="3496">
                  <c:v>41067.892511574071</c:v>
                </c:pt>
                <c:pt idx="3497">
                  <c:v>41067.892858796295</c:v>
                </c:pt>
                <c:pt idx="3498">
                  <c:v>41067.893206018518</c:v>
                </c:pt>
                <c:pt idx="3499">
                  <c:v>41067.893553240741</c:v>
                </c:pt>
                <c:pt idx="3500">
                  <c:v>41067.893900462965</c:v>
                </c:pt>
                <c:pt idx="3501">
                  <c:v>41067.894247685188</c:v>
                </c:pt>
                <c:pt idx="3502">
                  <c:v>41067.894594907404</c:v>
                </c:pt>
                <c:pt idx="3503">
                  <c:v>41067.894942129627</c:v>
                </c:pt>
                <c:pt idx="3504">
                  <c:v>41067.895289351851</c:v>
                </c:pt>
                <c:pt idx="3505">
                  <c:v>41067.895636574074</c:v>
                </c:pt>
                <c:pt idx="3506">
                  <c:v>41067.895983796298</c:v>
                </c:pt>
                <c:pt idx="3507">
                  <c:v>41067.896331018521</c:v>
                </c:pt>
                <c:pt idx="3508">
                  <c:v>41067.896678240744</c:v>
                </c:pt>
                <c:pt idx="3509">
                  <c:v>41067.89702546296</c:v>
                </c:pt>
                <c:pt idx="3510">
                  <c:v>41067.897372685184</c:v>
                </c:pt>
                <c:pt idx="3511">
                  <c:v>41067.897719907407</c:v>
                </c:pt>
                <c:pt idx="3512">
                  <c:v>41067.89806712963</c:v>
                </c:pt>
                <c:pt idx="3513">
                  <c:v>41067.898414351854</c:v>
                </c:pt>
                <c:pt idx="3514">
                  <c:v>41067.898761574077</c:v>
                </c:pt>
                <c:pt idx="3515">
                  <c:v>41067.899108796293</c:v>
                </c:pt>
                <c:pt idx="3516">
                  <c:v>41067.899456018517</c:v>
                </c:pt>
                <c:pt idx="3517">
                  <c:v>41067.89980324074</c:v>
                </c:pt>
                <c:pt idx="3518">
                  <c:v>41067.900150462963</c:v>
                </c:pt>
                <c:pt idx="3519">
                  <c:v>41067.900497685187</c:v>
                </c:pt>
                <c:pt idx="3520">
                  <c:v>41067.90084490741</c:v>
                </c:pt>
                <c:pt idx="3521">
                  <c:v>41067.901192129626</c:v>
                </c:pt>
                <c:pt idx="3522">
                  <c:v>41067.901539351849</c:v>
                </c:pt>
                <c:pt idx="3523">
                  <c:v>41067.901886574073</c:v>
                </c:pt>
                <c:pt idx="3524">
                  <c:v>41067.902233796296</c:v>
                </c:pt>
                <c:pt idx="3525">
                  <c:v>41067.902581018519</c:v>
                </c:pt>
                <c:pt idx="3526">
                  <c:v>41067.902928240743</c:v>
                </c:pt>
                <c:pt idx="3527">
                  <c:v>41067.903275462966</c:v>
                </c:pt>
                <c:pt idx="3528">
                  <c:v>41067.903622685182</c:v>
                </c:pt>
                <c:pt idx="3529">
                  <c:v>41067.903969907406</c:v>
                </c:pt>
                <c:pt idx="3530">
                  <c:v>41067.904317129629</c:v>
                </c:pt>
                <c:pt idx="3531">
                  <c:v>41067.904664351852</c:v>
                </c:pt>
                <c:pt idx="3532">
                  <c:v>41067.905011574076</c:v>
                </c:pt>
                <c:pt idx="3533">
                  <c:v>41067.905358796299</c:v>
                </c:pt>
                <c:pt idx="3534">
                  <c:v>41067.905706018515</c:v>
                </c:pt>
                <c:pt idx="3535">
                  <c:v>41067.906053240738</c:v>
                </c:pt>
                <c:pt idx="3536">
                  <c:v>41067.906400462962</c:v>
                </c:pt>
                <c:pt idx="3537">
                  <c:v>41067.906747685185</c:v>
                </c:pt>
                <c:pt idx="3538">
                  <c:v>41067.907094907408</c:v>
                </c:pt>
                <c:pt idx="3539">
                  <c:v>41067.907442129632</c:v>
                </c:pt>
                <c:pt idx="3540">
                  <c:v>41067.907789351855</c:v>
                </c:pt>
                <c:pt idx="3541">
                  <c:v>41067.908136574071</c:v>
                </c:pt>
                <c:pt idx="3542">
                  <c:v>41067.908483796295</c:v>
                </c:pt>
                <c:pt idx="3543">
                  <c:v>41067.908831018518</c:v>
                </c:pt>
                <c:pt idx="3544">
                  <c:v>41067.909178240741</c:v>
                </c:pt>
                <c:pt idx="3545">
                  <c:v>41067.909525462965</c:v>
                </c:pt>
                <c:pt idx="3546">
                  <c:v>41067.909872685188</c:v>
                </c:pt>
                <c:pt idx="3547">
                  <c:v>41067.910219907404</c:v>
                </c:pt>
                <c:pt idx="3548">
                  <c:v>41067.910567129627</c:v>
                </c:pt>
                <c:pt idx="3549">
                  <c:v>41067.910914351851</c:v>
                </c:pt>
                <c:pt idx="3550">
                  <c:v>41067.911261574074</c:v>
                </c:pt>
                <c:pt idx="3551">
                  <c:v>41067.911608796298</c:v>
                </c:pt>
                <c:pt idx="3552">
                  <c:v>41067.911956018521</c:v>
                </c:pt>
                <c:pt idx="3553">
                  <c:v>41067.912303240744</c:v>
                </c:pt>
                <c:pt idx="3554">
                  <c:v>41067.91265046296</c:v>
                </c:pt>
                <c:pt idx="3555">
                  <c:v>41067.912997685184</c:v>
                </c:pt>
                <c:pt idx="3556">
                  <c:v>41067.913344907407</c:v>
                </c:pt>
                <c:pt idx="3557">
                  <c:v>41067.91369212963</c:v>
                </c:pt>
                <c:pt idx="3558">
                  <c:v>41067.914039351854</c:v>
                </c:pt>
                <c:pt idx="3559">
                  <c:v>41067.914386574077</c:v>
                </c:pt>
                <c:pt idx="3560">
                  <c:v>41067.914733796293</c:v>
                </c:pt>
                <c:pt idx="3561">
                  <c:v>41067.915081018517</c:v>
                </c:pt>
                <c:pt idx="3562">
                  <c:v>41067.91542824074</c:v>
                </c:pt>
                <c:pt idx="3563">
                  <c:v>41067.915775462963</c:v>
                </c:pt>
                <c:pt idx="3564">
                  <c:v>41067.916122685187</c:v>
                </c:pt>
                <c:pt idx="3565">
                  <c:v>41067.91646990741</c:v>
                </c:pt>
                <c:pt idx="3566">
                  <c:v>41067.916817129626</c:v>
                </c:pt>
                <c:pt idx="3567">
                  <c:v>41067.917164351849</c:v>
                </c:pt>
                <c:pt idx="3568">
                  <c:v>41067.917511574073</c:v>
                </c:pt>
                <c:pt idx="3569">
                  <c:v>41067.917858796296</c:v>
                </c:pt>
                <c:pt idx="3570">
                  <c:v>41067.918206018519</c:v>
                </c:pt>
                <c:pt idx="3571">
                  <c:v>41067.918553240743</c:v>
                </c:pt>
                <c:pt idx="3572">
                  <c:v>41067.918900462966</c:v>
                </c:pt>
                <c:pt idx="3573">
                  <c:v>41067.919247685182</c:v>
                </c:pt>
                <c:pt idx="3574">
                  <c:v>41067.919594907406</c:v>
                </c:pt>
                <c:pt idx="3575">
                  <c:v>41067.919942129629</c:v>
                </c:pt>
                <c:pt idx="3576">
                  <c:v>41067.920289351852</c:v>
                </c:pt>
                <c:pt idx="3577">
                  <c:v>41067.920636574076</c:v>
                </c:pt>
                <c:pt idx="3578">
                  <c:v>41067.920983796299</c:v>
                </c:pt>
                <c:pt idx="3579">
                  <c:v>41067.921331018515</c:v>
                </c:pt>
                <c:pt idx="3580">
                  <c:v>41067.921678240738</c:v>
                </c:pt>
                <c:pt idx="3581">
                  <c:v>41067.922025462962</c:v>
                </c:pt>
                <c:pt idx="3582">
                  <c:v>41067.922372685185</c:v>
                </c:pt>
                <c:pt idx="3583">
                  <c:v>41067.922719907408</c:v>
                </c:pt>
                <c:pt idx="3584">
                  <c:v>41067.923067129632</c:v>
                </c:pt>
                <c:pt idx="3585">
                  <c:v>41067.923414351855</c:v>
                </c:pt>
                <c:pt idx="3586">
                  <c:v>41067.923761574071</c:v>
                </c:pt>
                <c:pt idx="3587">
                  <c:v>41067.924108796295</c:v>
                </c:pt>
                <c:pt idx="3588">
                  <c:v>41067.924456018518</c:v>
                </c:pt>
                <c:pt idx="3589">
                  <c:v>41067.924803240741</c:v>
                </c:pt>
                <c:pt idx="3590">
                  <c:v>41067.925150462965</c:v>
                </c:pt>
                <c:pt idx="3591">
                  <c:v>41067.925497685188</c:v>
                </c:pt>
                <c:pt idx="3592">
                  <c:v>41067.925844907404</c:v>
                </c:pt>
                <c:pt idx="3593">
                  <c:v>41067.926192129627</c:v>
                </c:pt>
                <c:pt idx="3594">
                  <c:v>41067.926539351851</c:v>
                </c:pt>
                <c:pt idx="3595">
                  <c:v>41067.926886574074</c:v>
                </c:pt>
                <c:pt idx="3596">
                  <c:v>41067.927233796298</c:v>
                </c:pt>
                <c:pt idx="3597">
                  <c:v>41067.927581018521</c:v>
                </c:pt>
                <c:pt idx="3598">
                  <c:v>41067.927928240744</c:v>
                </c:pt>
                <c:pt idx="3599">
                  <c:v>41067.92827546296</c:v>
                </c:pt>
                <c:pt idx="3600">
                  <c:v>41067.928622685184</c:v>
                </c:pt>
                <c:pt idx="3601">
                  <c:v>41067.928969907407</c:v>
                </c:pt>
                <c:pt idx="3602">
                  <c:v>41067.92931712963</c:v>
                </c:pt>
                <c:pt idx="3603">
                  <c:v>41067.929664351854</c:v>
                </c:pt>
                <c:pt idx="3604">
                  <c:v>41067.930011574077</c:v>
                </c:pt>
                <c:pt idx="3605">
                  <c:v>41067.930358796293</c:v>
                </c:pt>
                <c:pt idx="3606">
                  <c:v>41067.930706018517</c:v>
                </c:pt>
                <c:pt idx="3607">
                  <c:v>41067.93105324074</c:v>
                </c:pt>
                <c:pt idx="3608">
                  <c:v>41067.931400462963</c:v>
                </c:pt>
                <c:pt idx="3609">
                  <c:v>41067.931747685187</c:v>
                </c:pt>
                <c:pt idx="3610">
                  <c:v>41067.93209490741</c:v>
                </c:pt>
                <c:pt idx="3611">
                  <c:v>41067.932442129626</c:v>
                </c:pt>
                <c:pt idx="3612">
                  <c:v>41067.932789351849</c:v>
                </c:pt>
                <c:pt idx="3613">
                  <c:v>41067.933136574073</c:v>
                </c:pt>
                <c:pt idx="3614">
                  <c:v>41067.933483796296</c:v>
                </c:pt>
                <c:pt idx="3615">
                  <c:v>41067.933831018519</c:v>
                </c:pt>
                <c:pt idx="3616">
                  <c:v>41067.934178240743</c:v>
                </c:pt>
                <c:pt idx="3617">
                  <c:v>41067.934525462966</c:v>
                </c:pt>
                <c:pt idx="3618">
                  <c:v>41067.934872685182</c:v>
                </c:pt>
                <c:pt idx="3619">
                  <c:v>41067.935219907406</c:v>
                </c:pt>
                <c:pt idx="3620">
                  <c:v>41067.935567129629</c:v>
                </c:pt>
                <c:pt idx="3621">
                  <c:v>41067.935914351852</c:v>
                </c:pt>
                <c:pt idx="3622">
                  <c:v>41067.936261574076</c:v>
                </c:pt>
                <c:pt idx="3623">
                  <c:v>41067.936608796299</c:v>
                </c:pt>
                <c:pt idx="3624">
                  <c:v>41067.936956018515</c:v>
                </c:pt>
                <c:pt idx="3625">
                  <c:v>41067.937303240738</c:v>
                </c:pt>
                <c:pt idx="3626">
                  <c:v>41067.937650462962</c:v>
                </c:pt>
                <c:pt idx="3627">
                  <c:v>41067.937997685185</c:v>
                </c:pt>
                <c:pt idx="3628">
                  <c:v>41067.938344907408</c:v>
                </c:pt>
                <c:pt idx="3629">
                  <c:v>41067.938692129632</c:v>
                </c:pt>
                <c:pt idx="3630">
                  <c:v>41067.939039351855</c:v>
                </c:pt>
                <c:pt idx="3631">
                  <c:v>41067.939386574071</c:v>
                </c:pt>
                <c:pt idx="3632">
                  <c:v>41067.939733796295</c:v>
                </c:pt>
                <c:pt idx="3633">
                  <c:v>41067.940081018518</c:v>
                </c:pt>
                <c:pt idx="3634">
                  <c:v>41067.940428240741</c:v>
                </c:pt>
                <c:pt idx="3635">
                  <c:v>41067.940775462965</c:v>
                </c:pt>
                <c:pt idx="3636">
                  <c:v>41067.941122685188</c:v>
                </c:pt>
                <c:pt idx="3637">
                  <c:v>41067.941469907404</c:v>
                </c:pt>
                <c:pt idx="3638">
                  <c:v>41067.941817129627</c:v>
                </c:pt>
                <c:pt idx="3639">
                  <c:v>41067.942164351851</c:v>
                </c:pt>
                <c:pt idx="3640">
                  <c:v>41067.942511574074</c:v>
                </c:pt>
                <c:pt idx="3641">
                  <c:v>41067.942858796298</c:v>
                </c:pt>
                <c:pt idx="3642">
                  <c:v>41067.943206018521</c:v>
                </c:pt>
                <c:pt idx="3643">
                  <c:v>41067.943553240744</c:v>
                </c:pt>
                <c:pt idx="3644">
                  <c:v>41067.94390046296</c:v>
                </c:pt>
                <c:pt idx="3645">
                  <c:v>41067.944247685184</c:v>
                </c:pt>
                <c:pt idx="3646">
                  <c:v>41067.944594907407</c:v>
                </c:pt>
                <c:pt idx="3647">
                  <c:v>41067.94494212963</c:v>
                </c:pt>
                <c:pt idx="3648">
                  <c:v>41067.945289351854</c:v>
                </c:pt>
                <c:pt idx="3649">
                  <c:v>41067.945636574077</c:v>
                </c:pt>
                <c:pt idx="3650">
                  <c:v>41067.945983796293</c:v>
                </c:pt>
                <c:pt idx="3651">
                  <c:v>41067.946331018517</c:v>
                </c:pt>
                <c:pt idx="3652">
                  <c:v>41067.94667824074</c:v>
                </c:pt>
                <c:pt idx="3653">
                  <c:v>41067.947025462963</c:v>
                </c:pt>
                <c:pt idx="3654">
                  <c:v>41067.947372685187</c:v>
                </c:pt>
                <c:pt idx="3655">
                  <c:v>41067.94771990741</c:v>
                </c:pt>
                <c:pt idx="3656">
                  <c:v>41067.948067129626</c:v>
                </c:pt>
                <c:pt idx="3657">
                  <c:v>41067.948414351849</c:v>
                </c:pt>
                <c:pt idx="3658">
                  <c:v>41067.948761574073</c:v>
                </c:pt>
                <c:pt idx="3659">
                  <c:v>41067.949108796296</c:v>
                </c:pt>
                <c:pt idx="3660">
                  <c:v>41067.949456018519</c:v>
                </c:pt>
                <c:pt idx="3661">
                  <c:v>41067.949803240743</c:v>
                </c:pt>
                <c:pt idx="3662">
                  <c:v>41067.950150462966</c:v>
                </c:pt>
                <c:pt idx="3663">
                  <c:v>41067.950497685182</c:v>
                </c:pt>
                <c:pt idx="3664">
                  <c:v>41067.950844907406</c:v>
                </c:pt>
                <c:pt idx="3665">
                  <c:v>41067.951192129629</c:v>
                </c:pt>
                <c:pt idx="3666">
                  <c:v>41067.951539351852</c:v>
                </c:pt>
                <c:pt idx="3667">
                  <c:v>41067.951886574076</c:v>
                </c:pt>
                <c:pt idx="3668">
                  <c:v>41067.952233796299</c:v>
                </c:pt>
                <c:pt idx="3669">
                  <c:v>41067.952581018515</c:v>
                </c:pt>
                <c:pt idx="3670">
                  <c:v>41067.952928240738</c:v>
                </c:pt>
                <c:pt idx="3671">
                  <c:v>41067.953275462962</c:v>
                </c:pt>
                <c:pt idx="3672">
                  <c:v>41067.953622685185</c:v>
                </c:pt>
                <c:pt idx="3673">
                  <c:v>41067.953969907408</c:v>
                </c:pt>
                <c:pt idx="3674">
                  <c:v>41067.954317129632</c:v>
                </c:pt>
                <c:pt idx="3675">
                  <c:v>41067.954664351855</c:v>
                </c:pt>
                <c:pt idx="3676">
                  <c:v>41067.955011574071</c:v>
                </c:pt>
                <c:pt idx="3677">
                  <c:v>41067.955358796295</c:v>
                </c:pt>
                <c:pt idx="3678">
                  <c:v>41067.955706018518</c:v>
                </c:pt>
                <c:pt idx="3679">
                  <c:v>41067.956053240741</c:v>
                </c:pt>
                <c:pt idx="3680">
                  <c:v>41067.956400462965</c:v>
                </c:pt>
                <c:pt idx="3681">
                  <c:v>41067.956747685188</c:v>
                </c:pt>
                <c:pt idx="3682">
                  <c:v>41067.957094907404</c:v>
                </c:pt>
                <c:pt idx="3683">
                  <c:v>41067.957442129627</c:v>
                </c:pt>
                <c:pt idx="3684">
                  <c:v>41067.957789351851</c:v>
                </c:pt>
                <c:pt idx="3685">
                  <c:v>41067.958136574074</c:v>
                </c:pt>
                <c:pt idx="3686">
                  <c:v>41067.958483796298</c:v>
                </c:pt>
                <c:pt idx="3687">
                  <c:v>41067.958831018521</c:v>
                </c:pt>
                <c:pt idx="3688">
                  <c:v>41067.959178240744</c:v>
                </c:pt>
                <c:pt idx="3689">
                  <c:v>41067.95952546296</c:v>
                </c:pt>
                <c:pt idx="3690">
                  <c:v>41067.959872685184</c:v>
                </c:pt>
                <c:pt idx="3691">
                  <c:v>41067.960219907407</c:v>
                </c:pt>
                <c:pt idx="3692">
                  <c:v>41067.96056712963</c:v>
                </c:pt>
                <c:pt idx="3693">
                  <c:v>41067.960914351854</c:v>
                </c:pt>
                <c:pt idx="3694">
                  <c:v>41067.961261574077</c:v>
                </c:pt>
                <c:pt idx="3695">
                  <c:v>41067.961608796293</c:v>
                </c:pt>
                <c:pt idx="3696">
                  <c:v>41067.961956018517</c:v>
                </c:pt>
                <c:pt idx="3697">
                  <c:v>41067.96230324074</c:v>
                </c:pt>
                <c:pt idx="3698">
                  <c:v>41067.962650462963</c:v>
                </c:pt>
                <c:pt idx="3699">
                  <c:v>41067.962997685187</c:v>
                </c:pt>
                <c:pt idx="3700">
                  <c:v>41067.96334490741</c:v>
                </c:pt>
                <c:pt idx="3701">
                  <c:v>41067.963692129626</c:v>
                </c:pt>
                <c:pt idx="3702">
                  <c:v>41067.964039351849</c:v>
                </c:pt>
                <c:pt idx="3703">
                  <c:v>41067.964386574073</c:v>
                </c:pt>
                <c:pt idx="3704">
                  <c:v>41067.964733796296</c:v>
                </c:pt>
                <c:pt idx="3705">
                  <c:v>41067.965081018519</c:v>
                </c:pt>
                <c:pt idx="3706">
                  <c:v>41067.965428240743</c:v>
                </c:pt>
                <c:pt idx="3707">
                  <c:v>41067.965775462966</c:v>
                </c:pt>
                <c:pt idx="3708">
                  <c:v>41067.966122685182</c:v>
                </c:pt>
                <c:pt idx="3709">
                  <c:v>41067.966469907406</c:v>
                </c:pt>
                <c:pt idx="3710">
                  <c:v>41067.966817129629</c:v>
                </c:pt>
                <c:pt idx="3711">
                  <c:v>41067.967164351852</c:v>
                </c:pt>
                <c:pt idx="3712">
                  <c:v>41067.967511574076</c:v>
                </c:pt>
                <c:pt idx="3713">
                  <c:v>41067.967858796299</c:v>
                </c:pt>
                <c:pt idx="3714">
                  <c:v>41067.968206018515</c:v>
                </c:pt>
                <c:pt idx="3715">
                  <c:v>41067.968553240738</c:v>
                </c:pt>
                <c:pt idx="3716">
                  <c:v>41067.968900462962</c:v>
                </c:pt>
                <c:pt idx="3717">
                  <c:v>41067.969247685185</c:v>
                </c:pt>
                <c:pt idx="3718">
                  <c:v>41067.969594907408</c:v>
                </c:pt>
                <c:pt idx="3719">
                  <c:v>41067.969942129632</c:v>
                </c:pt>
                <c:pt idx="3720">
                  <c:v>41067.970289351855</c:v>
                </c:pt>
                <c:pt idx="3721">
                  <c:v>41067.970636574071</c:v>
                </c:pt>
                <c:pt idx="3722">
                  <c:v>41067.970983796295</c:v>
                </c:pt>
                <c:pt idx="3723">
                  <c:v>41067.971331018518</c:v>
                </c:pt>
                <c:pt idx="3724">
                  <c:v>41067.971678240741</c:v>
                </c:pt>
                <c:pt idx="3725">
                  <c:v>41067.972025462965</c:v>
                </c:pt>
                <c:pt idx="3726">
                  <c:v>41067.972372685188</c:v>
                </c:pt>
                <c:pt idx="3727">
                  <c:v>41067.972719907404</c:v>
                </c:pt>
                <c:pt idx="3728">
                  <c:v>41067.973067129627</c:v>
                </c:pt>
                <c:pt idx="3729">
                  <c:v>41067.973414351851</c:v>
                </c:pt>
                <c:pt idx="3730">
                  <c:v>41067.973761574074</c:v>
                </c:pt>
                <c:pt idx="3731">
                  <c:v>41067.974108796298</c:v>
                </c:pt>
                <c:pt idx="3732">
                  <c:v>41067.974456018521</c:v>
                </c:pt>
                <c:pt idx="3733">
                  <c:v>41067.974803240744</c:v>
                </c:pt>
                <c:pt idx="3734">
                  <c:v>41067.97515046296</c:v>
                </c:pt>
                <c:pt idx="3735">
                  <c:v>41067.975497685184</c:v>
                </c:pt>
                <c:pt idx="3736">
                  <c:v>41067.975844907407</c:v>
                </c:pt>
                <c:pt idx="3737">
                  <c:v>41067.97619212963</c:v>
                </c:pt>
                <c:pt idx="3738">
                  <c:v>41067.976539351854</c:v>
                </c:pt>
                <c:pt idx="3739">
                  <c:v>41067.976886574077</c:v>
                </c:pt>
                <c:pt idx="3740">
                  <c:v>41067.977233796293</c:v>
                </c:pt>
                <c:pt idx="3741">
                  <c:v>41067.977581018517</c:v>
                </c:pt>
                <c:pt idx="3742">
                  <c:v>41067.97792824074</c:v>
                </c:pt>
                <c:pt idx="3743">
                  <c:v>41067.978275462963</c:v>
                </c:pt>
                <c:pt idx="3744">
                  <c:v>41067.978622685187</c:v>
                </c:pt>
                <c:pt idx="3745">
                  <c:v>41067.97896990741</c:v>
                </c:pt>
                <c:pt idx="3746">
                  <c:v>41067.979317129626</c:v>
                </c:pt>
                <c:pt idx="3747">
                  <c:v>41067.979664351849</c:v>
                </c:pt>
                <c:pt idx="3748">
                  <c:v>41067.980011574073</c:v>
                </c:pt>
                <c:pt idx="3749">
                  <c:v>41067.980358796296</c:v>
                </c:pt>
                <c:pt idx="3750">
                  <c:v>41067.980706018519</c:v>
                </c:pt>
                <c:pt idx="3751">
                  <c:v>41067.981053240743</c:v>
                </c:pt>
                <c:pt idx="3752">
                  <c:v>41067.981400462966</c:v>
                </c:pt>
                <c:pt idx="3753">
                  <c:v>41067.981747685182</c:v>
                </c:pt>
                <c:pt idx="3754">
                  <c:v>41067.982094907406</c:v>
                </c:pt>
                <c:pt idx="3755">
                  <c:v>41067.982442129629</c:v>
                </c:pt>
                <c:pt idx="3756">
                  <c:v>41067.982789351852</c:v>
                </c:pt>
                <c:pt idx="3757">
                  <c:v>41067.983136574076</c:v>
                </c:pt>
                <c:pt idx="3758">
                  <c:v>41067.983483796299</c:v>
                </c:pt>
                <c:pt idx="3759">
                  <c:v>41067.983831018515</c:v>
                </c:pt>
                <c:pt idx="3760">
                  <c:v>41067.984178240738</c:v>
                </c:pt>
                <c:pt idx="3761">
                  <c:v>41067.984525462962</c:v>
                </c:pt>
                <c:pt idx="3762">
                  <c:v>41067.984872685185</c:v>
                </c:pt>
                <c:pt idx="3763">
                  <c:v>41067.985219907408</c:v>
                </c:pt>
                <c:pt idx="3764">
                  <c:v>41067.985567129632</c:v>
                </c:pt>
                <c:pt idx="3765">
                  <c:v>41067.985914351855</c:v>
                </c:pt>
                <c:pt idx="3766">
                  <c:v>41067.986261574071</c:v>
                </c:pt>
                <c:pt idx="3767">
                  <c:v>41067.986608796295</c:v>
                </c:pt>
                <c:pt idx="3768">
                  <c:v>41067.986956018518</c:v>
                </c:pt>
                <c:pt idx="3769">
                  <c:v>41067.987303240741</c:v>
                </c:pt>
                <c:pt idx="3770">
                  <c:v>41067.987650462965</c:v>
                </c:pt>
                <c:pt idx="3771">
                  <c:v>41067.987997685188</c:v>
                </c:pt>
                <c:pt idx="3772">
                  <c:v>41067.988344907404</c:v>
                </c:pt>
                <c:pt idx="3773">
                  <c:v>41067.988692129627</c:v>
                </c:pt>
                <c:pt idx="3774">
                  <c:v>41067.989039351851</c:v>
                </c:pt>
                <c:pt idx="3775">
                  <c:v>41067.989386574074</c:v>
                </c:pt>
                <c:pt idx="3776">
                  <c:v>41067.989733796298</c:v>
                </c:pt>
                <c:pt idx="3777">
                  <c:v>41067.990081018521</c:v>
                </c:pt>
                <c:pt idx="3778">
                  <c:v>41067.990428240744</c:v>
                </c:pt>
                <c:pt idx="3779">
                  <c:v>41067.99077546296</c:v>
                </c:pt>
                <c:pt idx="3780">
                  <c:v>41067.991122685184</c:v>
                </c:pt>
                <c:pt idx="3781">
                  <c:v>41067.991469907407</c:v>
                </c:pt>
                <c:pt idx="3782">
                  <c:v>41067.99181712963</c:v>
                </c:pt>
                <c:pt idx="3783">
                  <c:v>41067.992164351854</c:v>
                </c:pt>
                <c:pt idx="3784">
                  <c:v>41067.992511574077</c:v>
                </c:pt>
                <c:pt idx="3785">
                  <c:v>41067.992858796293</c:v>
                </c:pt>
                <c:pt idx="3786">
                  <c:v>41067.993206018517</c:v>
                </c:pt>
                <c:pt idx="3787">
                  <c:v>41067.99355324074</c:v>
                </c:pt>
                <c:pt idx="3788">
                  <c:v>41067.993900462963</c:v>
                </c:pt>
                <c:pt idx="3789">
                  <c:v>41067.994247685187</c:v>
                </c:pt>
                <c:pt idx="3790">
                  <c:v>41067.99459490741</c:v>
                </c:pt>
                <c:pt idx="3791">
                  <c:v>41067.994942129626</c:v>
                </c:pt>
                <c:pt idx="3792">
                  <c:v>41067.995289351849</c:v>
                </c:pt>
                <c:pt idx="3793">
                  <c:v>41067.995636574073</c:v>
                </c:pt>
                <c:pt idx="3794">
                  <c:v>41067.995983796296</c:v>
                </c:pt>
                <c:pt idx="3795">
                  <c:v>41067.996331018519</c:v>
                </c:pt>
                <c:pt idx="3796">
                  <c:v>41067.996678240743</c:v>
                </c:pt>
                <c:pt idx="3797">
                  <c:v>41067.997025462966</c:v>
                </c:pt>
                <c:pt idx="3798">
                  <c:v>41067.997372685182</c:v>
                </c:pt>
                <c:pt idx="3799">
                  <c:v>41067.997719907406</c:v>
                </c:pt>
                <c:pt idx="3800">
                  <c:v>41067.998067129629</c:v>
                </c:pt>
                <c:pt idx="3801">
                  <c:v>41067.998414351852</c:v>
                </c:pt>
                <c:pt idx="3802">
                  <c:v>41067.998761574076</c:v>
                </c:pt>
                <c:pt idx="3803">
                  <c:v>41067.999108796299</c:v>
                </c:pt>
                <c:pt idx="3804">
                  <c:v>41067.999456018515</c:v>
                </c:pt>
                <c:pt idx="3805">
                  <c:v>41067.999803240738</c:v>
                </c:pt>
                <c:pt idx="3806">
                  <c:v>41068.000150462962</c:v>
                </c:pt>
                <c:pt idx="3807">
                  <c:v>41068.000497685185</c:v>
                </c:pt>
                <c:pt idx="3808">
                  <c:v>41068.000844907408</c:v>
                </c:pt>
                <c:pt idx="3809">
                  <c:v>41068.001192129632</c:v>
                </c:pt>
                <c:pt idx="3810">
                  <c:v>41068.001539351855</c:v>
                </c:pt>
                <c:pt idx="3811">
                  <c:v>41068.001886574071</c:v>
                </c:pt>
                <c:pt idx="3812">
                  <c:v>41068.002233796295</c:v>
                </c:pt>
                <c:pt idx="3813">
                  <c:v>41068.002581018518</c:v>
                </c:pt>
                <c:pt idx="3814">
                  <c:v>41068.002928240741</c:v>
                </c:pt>
                <c:pt idx="3815">
                  <c:v>41068.003275462965</c:v>
                </c:pt>
                <c:pt idx="3816">
                  <c:v>41068.003622685188</c:v>
                </c:pt>
                <c:pt idx="3817">
                  <c:v>41068.003969907404</c:v>
                </c:pt>
                <c:pt idx="3818">
                  <c:v>41068.004317129627</c:v>
                </c:pt>
                <c:pt idx="3819">
                  <c:v>41068.004664351851</c:v>
                </c:pt>
                <c:pt idx="3820">
                  <c:v>41068.005011574074</c:v>
                </c:pt>
                <c:pt idx="3821">
                  <c:v>41068.005358796298</c:v>
                </c:pt>
                <c:pt idx="3822">
                  <c:v>41068.005706018521</c:v>
                </c:pt>
                <c:pt idx="3823">
                  <c:v>41068.006053240744</c:v>
                </c:pt>
                <c:pt idx="3824">
                  <c:v>41068.00640046296</c:v>
                </c:pt>
                <c:pt idx="3825">
                  <c:v>41068.006747685184</c:v>
                </c:pt>
                <c:pt idx="3826">
                  <c:v>41068.007094907407</c:v>
                </c:pt>
                <c:pt idx="3827">
                  <c:v>41068.00744212963</c:v>
                </c:pt>
                <c:pt idx="3828">
                  <c:v>41068.007789351854</c:v>
                </c:pt>
                <c:pt idx="3829">
                  <c:v>41068.008136574077</c:v>
                </c:pt>
                <c:pt idx="3830">
                  <c:v>41068.008483796293</c:v>
                </c:pt>
                <c:pt idx="3831">
                  <c:v>41068.008831018517</c:v>
                </c:pt>
                <c:pt idx="3832">
                  <c:v>41068.00917824074</c:v>
                </c:pt>
                <c:pt idx="3833">
                  <c:v>41068.009525462963</c:v>
                </c:pt>
                <c:pt idx="3834">
                  <c:v>41068.009872685187</c:v>
                </c:pt>
                <c:pt idx="3835">
                  <c:v>41068.01021990741</c:v>
                </c:pt>
                <c:pt idx="3836">
                  <c:v>41068.010567129626</c:v>
                </c:pt>
                <c:pt idx="3837">
                  <c:v>41068.010914351849</c:v>
                </c:pt>
                <c:pt idx="3838">
                  <c:v>41068.011261574073</c:v>
                </c:pt>
                <c:pt idx="3839">
                  <c:v>41068.011608796296</c:v>
                </c:pt>
                <c:pt idx="3840">
                  <c:v>41068.011956018519</c:v>
                </c:pt>
                <c:pt idx="3841">
                  <c:v>41068.012303240743</c:v>
                </c:pt>
                <c:pt idx="3842">
                  <c:v>41068.012650462966</c:v>
                </c:pt>
                <c:pt idx="3843">
                  <c:v>41068.012997685182</c:v>
                </c:pt>
                <c:pt idx="3844">
                  <c:v>41068.013344907406</c:v>
                </c:pt>
                <c:pt idx="3845">
                  <c:v>41068.013692129629</c:v>
                </c:pt>
                <c:pt idx="3846">
                  <c:v>41068.014039351852</c:v>
                </c:pt>
                <c:pt idx="3847">
                  <c:v>41068.014386574076</c:v>
                </c:pt>
                <c:pt idx="3848">
                  <c:v>41068.014733796299</c:v>
                </c:pt>
                <c:pt idx="3849">
                  <c:v>41068.015081018515</c:v>
                </c:pt>
                <c:pt idx="3850">
                  <c:v>41068.015428240738</c:v>
                </c:pt>
                <c:pt idx="3851">
                  <c:v>41068.015775462962</c:v>
                </c:pt>
                <c:pt idx="3852">
                  <c:v>41068.016122685185</c:v>
                </c:pt>
                <c:pt idx="3853">
                  <c:v>41068.016469907408</c:v>
                </c:pt>
                <c:pt idx="3854">
                  <c:v>41068.016817129632</c:v>
                </c:pt>
                <c:pt idx="3855">
                  <c:v>41068.017164351855</c:v>
                </c:pt>
                <c:pt idx="3856">
                  <c:v>41068.017511574071</c:v>
                </c:pt>
                <c:pt idx="3857">
                  <c:v>41068.017858796295</c:v>
                </c:pt>
                <c:pt idx="3858">
                  <c:v>41068.018206018518</c:v>
                </c:pt>
                <c:pt idx="3859">
                  <c:v>41068.018553240741</c:v>
                </c:pt>
                <c:pt idx="3860">
                  <c:v>41068.018900462965</c:v>
                </c:pt>
                <c:pt idx="3861">
                  <c:v>41068.019247685188</c:v>
                </c:pt>
                <c:pt idx="3862">
                  <c:v>41068.019594907404</c:v>
                </c:pt>
                <c:pt idx="3863">
                  <c:v>41068.019942129627</c:v>
                </c:pt>
                <c:pt idx="3864">
                  <c:v>41068.020289351851</c:v>
                </c:pt>
                <c:pt idx="3865">
                  <c:v>41068.020636574074</c:v>
                </c:pt>
                <c:pt idx="3866">
                  <c:v>41068.020983796298</c:v>
                </c:pt>
                <c:pt idx="3867">
                  <c:v>41068.021331018521</c:v>
                </c:pt>
                <c:pt idx="3868">
                  <c:v>41068.021678240744</c:v>
                </c:pt>
                <c:pt idx="3869">
                  <c:v>41068.02202546296</c:v>
                </c:pt>
                <c:pt idx="3870">
                  <c:v>41068.022372685184</c:v>
                </c:pt>
                <c:pt idx="3871">
                  <c:v>41068.022719907407</c:v>
                </c:pt>
                <c:pt idx="3872">
                  <c:v>41068.02306712963</c:v>
                </c:pt>
                <c:pt idx="3873">
                  <c:v>41068.023414351854</c:v>
                </c:pt>
                <c:pt idx="3874">
                  <c:v>41068.023761574077</c:v>
                </c:pt>
                <c:pt idx="3875">
                  <c:v>41068.024108796293</c:v>
                </c:pt>
                <c:pt idx="3876">
                  <c:v>41068.024456018517</c:v>
                </c:pt>
                <c:pt idx="3877">
                  <c:v>41068.02480324074</c:v>
                </c:pt>
                <c:pt idx="3878">
                  <c:v>41068.025150462963</c:v>
                </c:pt>
                <c:pt idx="3879">
                  <c:v>41068.025497685187</c:v>
                </c:pt>
                <c:pt idx="3880">
                  <c:v>41068.02584490741</c:v>
                </c:pt>
                <c:pt idx="3881">
                  <c:v>41068.026192129626</c:v>
                </c:pt>
                <c:pt idx="3882">
                  <c:v>41068.026539351849</c:v>
                </c:pt>
                <c:pt idx="3883">
                  <c:v>41068.026886574073</c:v>
                </c:pt>
                <c:pt idx="3884">
                  <c:v>41068.027233796296</c:v>
                </c:pt>
                <c:pt idx="3885">
                  <c:v>41068.027581018519</c:v>
                </c:pt>
                <c:pt idx="3886">
                  <c:v>41068.027928240743</c:v>
                </c:pt>
                <c:pt idx="3887">
                  <c:v>41068.028275462966</c:v>
                </c:pt>
                <c:pt idx="3888">
                  <c:v>41068.028622685182</c:v>
                </c:pt>
                <c:pt idx="3889">
                  <c:v>41068.028969907406</c:v>
                </c:pt>
                <c:pt idx="3890">
                  <c:v>41068.029317129629</c:v>
                </c:pt>
                <c:pt idx="3891">
                  <c:v>41068.029664351852</c:v>
                </c:pt>
                <c:pt idx="3892">
                  <c:v>41068.030011574076</c:v>
                </c:pt>
                <c:pt idx="3893">
                  <c:v>41068.030358796299</c:v>
                </c:pt>
                <c:pt idx="3894">
                  <c:v>41068.030706018515</c:v>
                </c:pt>
                <c:pt idx="3895">
                  <c:v>41068.031053240738</c:v>
                </c:pt>
                <c:pt idx="3896">
                  <c:v>41068.031400462962</c:v>
                </c:pt>
                <c:pt idx="3897">
                  <c:v>41068.031747685185</c:v>
                </c:pt>
                <c:pt idx="3898">
                  <c:v>41068.032094907408</c:v>
                </c:pt>
                <c:pt idx="3899">
                  <c:v>41068.032442129632</c:v>
                </c:pt>
                <c:pt idx="3900">
                  <c:v>41068.032789351855</c:v>
                </c:pt>
                <c:pt idx="3901">
                  <c:v>41068.033136574071</c:v>
                </c:pt>
                <c:pt idx="3902">
                  <c:v>41068.033483796295</c:v>
                </c:pt>
                <c:pt idx="3903">
                  <c:v>41068.033831018518</c:v>
                </c:pt>
                <c:pt idx="3904">
                  <c:v>41068.034178240741</c:v>
                </c:pt>
                <c:pt idx="3905">
                  <c:v>41068.034525462965</c:v>
                </c:pt>
                <c:pt idx="3906">
                  <c:v>41068.034872685188</c:v>
                </c:pt>
                <c:pt idx="3907">
                  <c:v>41068.035219907404</c:v>
                </c:pt>
                <c:pt idx="3908">
                  <c:v>41068.035567129627</c:v>
                </c:pt>
                <c:pt idx="3909">
                  <c:v>41068.035914351851</c:v>
                </c:pt>
                <c:pt idx="3910">
                  <c:v>41068.036261574074</c:v>
                </c:pt>
                <c:pt idx="3911">
                  <c:v>41068.036608796298</c:v>
                </c:pt>
                <c:pt idx="3912">
                  <c:v>41068.036956018521</c:v>
                </c:pt>
                <c:pt idx="3913">
                  <c:v>41068.037303240744</c:v>
                </c:pt>
                <c:pt idx="3914">
                  <c:v>41068.03765046296</c:v>
                </c:pt>
                <c:pt idx="3915">
                  <c:v>41068.037997685184</c:v>
                </c:pt>
                <c:pt idx="3916">
                  <c:v>41068.038344907407</c:v>
                </c:pt>
                <c:pt idx="3917">
                  <c:v>41068.03869212963</c:v>
                </c:pt>
                <c:pt idx="3918">
                  <c:v>41068.039039351854</c:v>
                </c:pt>
                <c:pt idx="3919">
                  <c:v>41068.039386574077</c:v>
                </c:pt>
                <c:pt idx="3920">
                  <c:v>41068.039733796293</c:v>
                </c:pt>
                <c:pt idx="3921">
                  <c:v>41068.040081018517</c:v>
                </c:pt>
                <c:pt idx="3922">
                  <c:v>41068.04042824074</c:v>
                </c:pt>
                <c:pt idx="3923">
                  <c:v>41068.040775462963</c:v>
                </c:pt>
                <c:pt idx="3924">
                  <c:v>41068.041122685187</c:v>
                </c:pt>
                <c:pt idx="3925">
                  <c:v>41068.04146990741</c:v>
                </c:pt>
                <c:pt idx="3926">
                  <c:v>41068.041817129626</c:v>
                </c:pt>
                <c:pt idx="3927">
                  <c:v>41068.042164351849</c:v>
                </c:pt>
                <c:pt idx="3928">
                  <c:v>41068.042511574073</c:v>
                </c:pt>
                <c:pt idx="3929">
                  <c:v>41068.042858796296</c:v>
                </c:pt>
                <c:pt idx="3930">
                  <c:v>41068.043206018519</c:v>
                </c:pt>
                <c:pt idx="3931">
                  <c:v>41068.043553240743</c:v>
                </c:pt>
                <c:pt idx="3932">
                  <c:v>41068.043900462966</c:v>
                </c:pt>
                <c:pt idx="3933">
                  <c:v>41068.044247685182</c:v>
                </c:pt>
                <c:pt idx="3934">
                  <c:v>41068.044594907406</c:v>
                </c:pt>
                <c:pt idx="3935">
                  <c:v>41068.044942129629</c:v>
                </c:pt>
                <c:pt idx="3936">
                  <c:v>41068.045289351852</c:v>
                </c:pt>
                <c:pt idx="3937">
                  <c:v>41068.045636574076</c:v>
                </c:pt>
                <c:pt idx="3938">
                  <c:v>41068.045983796299</c:v>
                </c:pt>
                <c:pt idx="3939">
                  <c:v>41068.046331018515</c:v>
                </c:pt>
                <c:pt idx="3940">
                  <c:v>41068.046678240738</c:v>
                </c:pt>
                <c:pt idx="3941">
                  <c:v>41068.047025462962</c:v>
                </c:pt>
                <c:pt idx="3942">
                  <c:v>41068.047372685185</c:v>
                </c:pt>
                <c:pt idx="3943">
                  <c:v>41068.047719907408</c:v>
                </c:pt>
                <c:pt idx="3944">
                  <c:v>41068.048067129632</c:v>
                </c:pt>
                <c:pt idx="3945">
                  <c:v>41068.048414351855</c:v>
                </c:pt>
                <c:pt idx="3946">
                  <c:v>41068.048761574071</c:v>
                </c:pt>
                <c:pt idx="3947">
                  <c:v>41068.049108796295</c:v>
                </c:pt>
                <c:pt idx="3948">
                  <c:v>41068.049456018518</c:v>
                </c:pt>
                <c:pt idx="3949">
                  <c:v>41068.049803240741</c:v>
                </c:pt>
                <c:pt idx="3950">
                  <c:v>41068.050150462965</c:v>
                </c:pt>
                <c:pt idx="3951">
                  <c:v>41068.050497685188</c:v>
                </c:pt>
                <c:pt idx="3952">
                  <c:v>41068.050844907404</c:v>
                </c:pt>
                <c:pt idx="3953">
                  <c:v>41068.051192129627</c:v>
                </c:pt>
                <c:pt idx="3954">
                  <c:v>41068.051539351851</c:v>
                </c:pt>
                <c:pt idx="3955">
                  <c:v>41068.051886574074</c:v>
                </c:pt>
                <c:pt idx="3956">
                  <c:v>41068.052233796298</c:v>
                </c:pt>
                <c:pt idx="3957">
                  <c:v>41068.052581018521</c:v>
                </c:pt>
                <c:pt idx="3958">
                  <c:v>41068.052928240744</c:v>
                </c:pt>
                <c:pt idx="3959">
                  <c:v>41068.05327546296</c:v>
                </c:pt>
                <c:pt idx="3960">
                  <c:v>41068.053622685184</c:v>
                </c:pt>
                <c:pt idx="3961">
                  <c:v>41068.053969907407</c:v>
                </c:pt>
                <c:pt idx="3962">
                  <c:v>41068.05431712963</c:v>
                </c:pt>
                <c:pt idx="3963">
                  <c:v>41068.054664351854</c:v>
                </c:pt>
                <c:pt idx="3964">
                  <c:v>41068.055011574077</c:v>
                </c:pt>
                <c:pt idx="3965">
                  <c:v>41068.055358796293</c:v>
                </c:pt>
                <c:pt idx="3966">
                  <c:v>41068.055706018517</c:v>
                </c:pt>
                <c:pt idx="3967">
                  <c:v>41068.05605324074</c:v>
                </c:pt>
                <c:pt idx="3968">
                  <c:v>41068.056400462963</c:v>
                </c:pt>
                <c:pt idx="3969">
                  <c:v>41068.056747685187</c:v>
                </c:pt>
                <c:pt idx="3970">
                  <c:v>41068.05709490741</c:v>
                </c:pt>
                <c:pt idx="3971">
                  <c:v>41068.057442129626</c:v>
                </c:pt>
                <c:pt idx="3972">
                  <c:v>41068.057789351849</c:v>
                </c:pt>
                <c:pt idx="3973">
                  <c:v>41068.058136574073</c:v>
                </c:pt>
                <c:pt idx="3974">
                  <c:v>41068.058483796296</c:v>
                </c:pt>
                <c:pt idx="3975">
                  <c:v>41068.058831018519</c:v>
                </c:pt>
                <c:pt idx="3976">
                  <c:v>41068.059178240743</c:v>
                </c:pt>
                <c:pt idx="3977">
                  <c:v>41068.059525462966</c:v>
                </c:pt>
                <c:pt idx="3978">
                  <c:v>41068.059872685182</c:v>
                </c:pt>
                <c:pt idx="3979">
                  <c:v>41068.060219907406</c:v>
                </c:pt>
                <c:pt idx="3980">
                  <c:v>41068.060567129629</c:v>
                </c:pt>
                <c:pt idx="3981">
                  <c:v>41068.060914351852</c:v>
                </c:pt>
                <c:pt idx="3982">
                  <c:v>41068.061261574076</c:v>
                </c:pt>
                <c:pt idx="3983">
                  <c:v>41068.061608796299</c:v>
                </c:pt>
                <c:pt idx="3984">
                  <c:v>41068.061956018515</c:v>
                </c:pt>
                <c:pt idx="3985">
                  <c:v>41068.062303240738</c:v>
                </c:pt>
                <c:pt idx="3986">
                  <c:v>41068.062650462962</c:v>
                </c:pt>
                <c:pt idx="3987">
                  <c:v>41068.062997685185</c:v>
                </c:pt>
                <c:pt idx="3988">
                  <c:v>41068.063344907408</c:v>
                </c:pt>
                <c:pt idx="3989">
                  <c:v>41068.063692129632</c:v>
                </c:pt>
                <c:pt idx="3990">
                  <c:v>41068.064039351855</c:v>
                </c:pt>
                <c:pt idx="3991">
                  <c:v>41068.064386574071</c:v>
                </c:pt>
                <c:pt idx="3992">
                  <c:v>41068.064733796295</c:v>
                </c:pt>
                <c:pt idx="3993">
                  <c:v>41068.065081018518</c:v>
                </c:pt>
                <c:pt idx="3994">
                  <c:v>41068.065428240741</c:v>
                </c:pt>
                <c:pt idx="3995">
                  <c:v>41068.065775462965</c:v>
                </c:pt>
                <c:pt idx="3996">
                  <c:v>41068.066122685188</c:v>
                </c:pt>
                <c:pt idx="3997">
                  <c:v>41068.066469907404</c:v>
                </c:pt>
                <c:pt idx="3998">
                  <c:v>41068.066817129627</c:v>
                </c:pt>
                <c:pt idx="3999">
                  <c:v>41068.067164351851</c:v>
                </c:pt>
                <c:pt idx="4000">
                  <c:v>41068.067511574074</c:v>
                </c:pt>
                <c:pt idx="4001">
                  <c:v>41068.067858796298</c:v>
                </c:pt>
                <c:pt idx="4002">
                  <c:v>41068.068206018521</c:v>
                </c:pt>
                <c:pt idx="4003">
                  <c:v>41068.068553240744</c:v>
                </c:pt>
                <c:pt idx="4004">
                  <c:v>41068.06890046296</c:v>
                </c:pt>
                <c:pt idx="4005">
                  <c:v>41068.069247685184</c:v>
                </c:pt>
                <c:pt idx="4006">
                  <c:v>41068.069594907407</c:v>
                </c:pt>
                <c:pt idx="4007">
                  <c:v>41068.06994212963</c:v>
                </c:pt>
                <c:pt idx="4008">
                  <c:v>41068.070289351854</c:v>
                </c:pt>
                <c:pt idx="4009">
                  <c:v>41068.070636574077</c:v>
                </c:pt>
                <c:pt idx="4010">
                  <c:v>41068.070983796293</c:v>
                </c:pt>
                <c:pt idx="4011">
                  <c:v>41068.071331018517</c:v>
                </c:pt>
                <c:pt idx="4012">
                  <c:v>41068.07167824074</c:v>
                </c:pt>
                <c:pt idx="4013">
                  <c:v>41068.072025462963</c:v>
                </c:pt>
                <c:pt idx="4014">
                  <c:v>41068.072372685187</c:v>
                </c:pt>
                <c:pt idx="4015">
                  <c:v>41068.07271990741</c:v>
                </c:pt>
                <c:pt idx="4016">
                  <c:v>41068.073067129626</c:v>
                </c:pt>
                <c:pt idx="4017">
                  <c:v>41068.073414351849</c:v>
                </c:pt>
                <c:pt idx="4018">
                  <c:v>41068.073761574073</c:v>
                </c:pt>
                <c:pt idx="4019">
                  <c:v>41068.074108796296</c:v>
                </c:pt>
                <c:pt idx="4020">
                  <c:v>41068.074456018519</c:v>
                </c:pt>
                <c:pt idx="4021">
                  <c:v>41068.074803240743</c:v>
                </c:pt>
                <c:pt idx="4022">
                  <c:v>41068.075150462966</c:v>
                </c:pt>
                <c:pt idx="4023">
                  <c:v>41068.075497685182</c:v>
                </c:pt>
                <c:pt idx="4024">
                  <c:v>41068.075844907406</c:v>
                </c:pt>
                <c:pt idx="4025">
                  <c:v>41068.076192129629</c:v>
                </c:pt>
                <c:pt idx="4026">
                  <c:v>41068.076539351852</c:v>
                </c:pt>
                <c:pt idx="4027">
                  <c:v>41068.076886574076</c:v>
                </c:pt>
                <c:pt idx="4028">
                  <c:v>41068.077233796299</c:v>
                </c:pt>
                <c:pt idx="4029">
                  <c:v>41068.077581018515</c:v>
                </c:pt>
                <c:pt idx="4030">
                  <c:v>41068.077928240738</c:v>
                </c:pt>
                <c:pt idx="4031">
                  <c:v>41068.078275462962</c:v>
                </c:pt>
                <c:pt idx="4032">
                  <c:v>41068.078622685185</c:v>
                </c:pt>
                <c:pt idx="4033">
                  <c:v>41068.078969907408</c:v>
                </c:pt>
                <c:pt idx="4034">
                  <c:v>41068.079317129632</c:v>
                </c:pt>
                <c:pt idx="4035">
                  <c:v>41068.079664351855</c:v>
                </c:pt>
                <c:pt idx="4036">
                  <c:v>41068.080011574071</c:v>
                </c:pt>
                <c:pt idx="4037">
                  <c:v>41068.080358796295</c:v>
                </c:pt>
                <c:pt idx="4038">
                  <c:v>41068.080706018518</c:v>
                </c:pt>
                <c:pt idx="4039">
                  <c:v>41068.081053240741</c:v>
                </c:pt>
                <c:pt idx="4040">
                  <c:v>41068.081400462965</c:v>
                </c:pt>
                <c:pt idx="4041">
                  <c:v>41068.081747685188</c:v>
                </c:pt>
                <c:pt idx="4042">
                  <c:v>41068.082094907404</c:v>
                </c:pt>
                <c:pt idx="4043">
                  <c:v>41068.082442129627</c:v>
                </c:pt>
                <c:pt idx="4044">
                  <c:v>41068.082789351851</c:v>
                </c:pt>
                <c:pt idx="4045">
                  <c:v>41068.083136574074</c:v>
                </c:pt>
                <c:pt idx="4046">
                  <c:v>41068.083483796298</c:v>
                </c:pt>
                <c:pt idx="4047">
                  <c:v>41068.083831018521</c:v>
                </c:pt>
                <c:pt idx="4048">
                  <c:v>41068.084178240744</c:v>
                </c:pt>
                <c:pt idx="4049">
                  <c:v>41068.08452546296</c:v>
                </c:pt>
                <c:pt idx="4050">
                  <c:v>41068.084872685184</c:v>
                </c:pt>
                <c:pt idx="4051">
                  <c:v>41068.085219907407</c:v>
                </c:pt>
                <c:pt idx="4052">
                  <c:v>41068.08556712963</c:v>
                </c:pt>
                <c:pt idx="4053">
                  <c:v>41068.085914351854</c:v>
                </c:pt>
                <c:pt idx="4054">
                  <c:v>41068.086261574077</c:v>
                </c:pt>
                <c:pt idx="4055">
                  <c:v>41068.086608796293</c:v>
                </c:pt>
                <c:pt idx="4056">
                  <c:v>41068.086956018517</c:v>
                </c:pt>
                <c:pt idx="4057">
                  <c:v>41068.08730324074</c:v>
                </c:pt>
                <c:pt idx="4058">
                  <c:v>41068.087650462963</c:v>
                </c:pt>
                <c:pt idx="4059">
                  <c:v>41068.087997685187</c:v>
                </c:pt>
                <c:pt idx="4060">
                  <c:v>41068.08834490741</c:v>
                </c:pt>
                <c:pt idx="4061">
                  <c:v>41068.088692129626</c:v>
                </c:pt>
                <c:pt idx="4062">
                  <c:v>41068.089039351849</c:v>
                </c:pt>
                <c:pt idx="4063">
                  <c:v>41068.089386574073</c:v>
                </c:pt>
                <c:pt idx="4064">
                  <c:v>41068.089733796296</c:v>
                </c:pt>
                <c:pt idx="4065">
                  <c:v>41068.090081018519</c:v>
                </c:pt>
                <c:pt idx="4066">
                  <c:v>41068.090428240743</c:v>
                </c:pt>
                <c:pt idx="4067">
                  <c:v>41068.090775462966</c:v>
                </c:pt>
                <c:pt idx="4068">
                  <c:v>41068.091122685182</c:v>
                </c:pt>
                <c:pt idx="4069">
                  <c:v>41068.091469907406</c:v>
                </c:pt>
                <c:pt idx="4070">
                  <c:v>41068.091817129629</c:v>
                </c:pt>
                <c:pt idx="4071">
                  <c:v>41068.092164351852</c:v>
                </c:pt>
                <c:pt idx="4072">
                  <c:v>41068.092511574076</c:v>
                </c:pt>
                <c:pt idx="4073">
                  <c:v>41068.092858796299</c:v>
                </c:pt>
                <c:pt idx="4074">
                  <c:v>41068.093206018515</c:v>
                </c:pt>
                <c:pt idx="4075">
                  <c:v>41068.093553240738</c:v>
                </c:pt>
                <c:pt idx="4076">
                  <c:v>41068.093900462962</c:v>
                </c:pt>
                <c:pt idx="4077">
                  <c:v>41068.094247685185</c:v>
                </c:pt>
                <c:pt idx="4078">
                  <c:v>41068.094594907408</c:v>
                </c:pt>
                <c:pt idx="4079">
                  <c:v>41068.094942129632</c:v>
                </c:pt>
                <c:pt idx="4080">
                  <c:v>41068.095289351855</c:v>
                </c:pt>
                <c:pt idx="4081">
                  <c:v>41068.095636574071</c:v>
                </c:pt>
                <c:pt idx="4082">
                  <c:v>41068.095983796295</c:v>
                </c:pt>
                <c:pt idx="4083">
                  <c:v>41068.096331018518</c:v>
                </c:pt>
                <c:pt idx="4084">
                  <c:v>41068.096678240741</c:v>
                </c:pt>
                <c:pt idx="4085">
                  <c:v>41068.097025462965</c:v>
                </c:pt>
                <c:pt idx="4086">
                  <c:v>41068.097372685188</c:v>
                </c:pt>
                <c:pt idx="4087">
                  <c:v>41068.097719907404</c:v>
                </c:pt>
                <c:pt idx="4088">
                  <c:v>41068.098067129627</c:v>
                </c:pt>
                <c:pt idx="4089">
                  <c:v>41068.098414351851</c:v>
                </c:pt>
                <c:pt idx="4090">
                  <c:v>41068.098761574074</c:v>
                </c:pt>
                <c:pt idx="4091">
                  <c:v>41068.099108796298</c:v>
                </c:pt>
                <c:pt idx="4092">
                  <c:v>41068.099456018521</c:v>
                </c:pt>
                <c:pt idx="4093">
                  <c:v>41068.099803240744</c:v>
                </c:pt>
                <c:pt idx="4094">
                  <c:v>41068.10015046296</c:v>
                </c:pt>
                <c:pt idx="4095">
                  <c:v>41068.100497685184</c:v>
                </c:pt>
                <c:pt idx="4096">
                  <c:v>41068.100844907407</c:v>
                </c:pt>
                <c:pt idx="4097">
                  <c:v>41068.10119212963</c:v>
                </c:pt>
                <c:pt idx="4098">
                  <c:v>41068.101539351854</c:v>
                </c:pt>
                <c:pt idx="4099">
                  <c:v>41068.101886574077</c:v>
                </c:pt>
                <c:pt idx="4100">
                  <c:v>41068.102233796293</c:v>
                </c:pt>
                <c:pt idx="4101">
                  <c:v>41068.102581018517</c:v>
                </c:pt>
                <c:pt idx="4102">
                  <c:v>41068.10292824074</c:v>
                </c:pt>
                <c:pt idx="4103">
                  <c:v>41068.103275462963</c:v>
                </c:pt>
                <c:pt idx="4104">
                  <c:v>41068.103622685187</c:v>
                </c:pt>
                <c:pt idx="4105">
                  <c:v>41068.10396990741</c:v>
                </c:pt>
                <c:pt idx="4106">
                  <c:v>41068.104317129626</c:v>
                </c:pt>
                <c:pt idx="4107">
                  <c:v>41068.104664351849</c:v>
                </c:pt>
                <c:pt idx="4108">
                  <c:v>41068.105011574073</c:v>
                </c:pt>
                <c:pt idx="4109">
                  <c:v>41068.105358796296</c:v>
                </c:pt>
                <c:pt idx="4110">
                  <c:v>41068.105706018519</c:v>
                </c:pt>
                <c:pt idx="4111">
                  <c:v>41068.106053240743</c:v>
                </c:pt>
                <c:pt idx="4112">
                  <c:v>41068.106400462966</c:v>
                </c:pt>
                <c:pt idx="4113">
                  <c:v>41068.106747685182</c:v>
                </c:pt>
                <c:pt idx="4114">
                  <c:v>41068.107094907406</c:v>
                </c:pt>
                <c:pt idx="4115">
                  <c:v>41068.107442129629</c:v>
                </c:pt>
                <c:pt idx="4116">
                  <c:v>41068.107789351852</c:v>
                </c:pt>
                <c:pt idx="4117">
                  <c:v>41068.108136574076</c:v>
                </c:pt>
                <c:pt idx="4118">
                  <c:v>41068.108483796299</c:v>
                </c:pt>
                <c:pt idx="4119">
                  <c:v>41068.108831018515</c:v>
                </c:pt>
                <c:pt idx="4120">
                  <c:v>41068.109178240738</c:v>
                </c:pt>
                <c:pt idx="4121">
                  <c:v>41068.109525462962</c:v>
                </c:pt>
                <c:pt idx="4122">
                  <c:v>41068.109872685185</c:v>
                </c:pt>
                <c:pt idx="4123">
                  <c:v>41068.110219907408</c:v>
                </c:pt>
                <c:pt idx="4124">
                  <c:v>41068.110567129632</c:v>
                </c:pt>
                <c:pt idx="4125">
                  <c:v>41068.110914351855</c:v>
                </c:pt>
                <c:pt idx="4126">
                  <c:v>41068.111261574071</c:v>
                </c:pt>
                <c:pt idx="4127">
                  <c:v>41068.111608796295</c:v>
                </c:pt>
                <c:pt idx="4128">
                  <c:v>41068.111956018518</c:v>
                </c:pt>
                <c:pt idx="4129">
                  <c:v>41068.112303240741</c:v>
                </c:pt>
                <c:pt idx="4130">
                  <c:v>41068.112650462965</c:v>
                </c:pt>
                <c:pt idx="4131">
                  <c:v>41068.112997685188</c:v>
                </c:pt>
                <c:pt idx="4132">
                  <c:v>41068.113344907404</c:v>
                </c:pt>
                <c:pt idx="4133">
                  <c:v>41068.113692129627</c:v>
                </c:pt>
                <c:pt idx="4134">
                  <c:v>41068.114039351851</c:v>
                </c:pt>
                <c:pt idx="4135">
                  <c:v>41068.114386574074</c:v>
                </c:pt>
                <c:pt idx="4136">
                  <c:v>41068.114733796298</c:v>
                </c:pt>
                <c:pt idx="4137">
                  <c:v>41068.115081018521</c:v>
                </c:pt>
                <c:pt idx="4138">
                  <c:v>41068.115428240744</c:v>
                </c:pt>
                <c:pt idx="4139">
                  <c:v>41068.11577546296</c:v>
                </c:pt>
                <c:pt idx="4140">
                  <c:v>41068.116122685184</c:v>
                </c:pt>
                <c:pt idx="4141">
                  <c:v>41068.116469907407</c:v>
                </c:pt>
                <c:pt idx="4142">
                  <c:v>41068.11681712963</c:v>
                </c:pt>
                <c:pt idx="4143">
                  <c:v>41068.117164351854</c:v>
                </c:pt>
                <c:pt idx="4144">
                  <c:v>41068.117511574077</c:v>
                </c:pt>
                <c:pt idx="4145">
                  <c:v>41068.117858796293</c:v>
                </c:pt>
                <c:pt idx="4146">
                  <c:v>41068.118206018517</c:v>
                </c:pt>
                <c:pt idx="4147">
                  <c:v>41068.11855324074</c:v>
                </c:pt>
                <c:pt idx="4148">
                  <c:v>41068.118900462963</c:v>
                </c:pt>
                <c:pt idx="4149">
                  <c:v>41068.119247685187</c:v>
                </c:pt>
                <c:pt idx="4150">
                  <c:v>41068.11959490741</c:v>
                </c:pt>
                <c:pt idx="4151">
                  <c:v>41068.119942129626</c:v>
                </c:pt>
                <c:pt idx="4152">
                  <c:v>41068.120289351849</c:v>
                </c:pt>
                <c:pt idx="4153">
                  <c:v>41068.120636574073</c:v>
                </c:pt>
                <c:pt idx="4154">
                  <c:v>41068.120983796296</c:v>
                </c:pt>
                <c:pt idx="4155">
                  <c:v>41068.121331018519</c:v>
                </c:pt>
                <c:pt idx="4156">
                  <c:v>41068.121678240743</c:v>
                </c:pt>
                <c:pt idx="4157">
                  <c:v>41068.122025462966</c:v>
                </c:pt>
                <c:pt idx="4158">
                  <c:v>41068.122372685182</c:v>
                </c:pt>
                <c:pt idx="4159">
                  <c:v>41068.122719907406</c:v>
                </c:pt>
                <c:pt idx="4160">
                  <c:v>41068.123067129629</c:v>
                </c:pt>
                <c:pt idx="4161">
                  <c:v>41068.123414351852</c:v>
                </c:pt>
                <c:pt idx="4162">
                  <c:v>41068.123761574076</c:v>
                </c:pt>
                <c:pt idx="4163">
                  <c:v>41068.124108796299</c:v>
                </c:pt>
                <c:pt idx="4164">
                  <c:v>41068.124456018515</c:v>
                </c:pt>
                <c:pt idx="4165">
                  <c:v>41068.124803240738</c:v>
                </c:pt>
                <c:pt idx="4166">
                  <c:v>41068.125150462962</c:v>
                </c:pt>
                <c:pt idx="4167">
                  <c:v>41068.125497685185</c:v>
                </c:pt>
                <c:pt idx="4168">
                  <c:v>41068.125844907408</c:v>
                </c:pt>
                <c:pt idx="4169">
                  <c:v>41068.126192129632</c:v>
                </c:pt>
                <c:pt idx="4170">
                  <c:v>41068.126539351855</c:v>
                </c:pt>
                <c:pt idx="4171">
                  <c:v>41068.126886574071</c:v>
                </c:pt>
                <c:pt idx="4172">
                  <c:v>41068.127233796295</c:v>
                </c:pt>
                <c:pt idx="4173">
                  <c:v>41068.127581018518</c:v>
                </c:pt>
                <c:pt idx="4174">
                  <c:v>41068.127928240741</c:v>
                </c:pt>
                <c:pt idx="4175">
                  <c:v>41068.128275462965</c:v>
                </c:pt>
                <c:pt idx="4176">
                  <c:v>41068.128622685188</c:v>
                </c:pt>
                <c:pt idx="4177">
                  <c:v>41068.128969907404</c:v>
                </c:pt>
                <c:pt idx="4178">
                  <c:v>41068.129317129627</c:v>
                </c:pt>
                <c:pt idx="4179">
                  <c:v>41068.129664351851</c:v>
                </c:pt>
                <c:pt idx="4180">
                  <c:v>41068.130011574074</c:v>
                </c:pt>
                <c:pt idx="4181">
                  <c:v>41068.130358796298</c:v>
                </c:pt>
                <c:pt idx="4182">
                  <c:v>41068.130706018521</c:v>
                </c:pt>
                <c:pt idx="4183">
                  <c:v>41068.131053240744</c:v>
                </c:pt>
                <c:pt idx="4184">
                  <c:v>41068.13140046296</c:v>
                </c:pt>
                <c:pt idx="4185">
                  <c:v>41068.131747685184</c:v>
                </c:pt>
                <c:pt idx="4186">
                  <c:v>41068.132094907407</c:v>
                </c:pt>
                <c:pt idx="4187">
                  <c:v>41068.13244212963</c:v>
                </c:pt>
                <c:pt idx="4188">
                  <c:v>41068.132789351854</c:v>
                </c:pt>
                <c:pt idx="4189">
                  <c:v>41068.133136574077</c:v>
                </c:pt>
                <c:pt idx="4190">
                  <c:v>41068.133483796293</c:v>
                </c:pt>
                <c:pt idx="4191">
                  <c:v>41068.133831018517</c:v>
                </c:pt>
                <c:pt idx="4192">
                  <c:v>41068.13417824074</c:v>
                </c:pt>
                <c:pt idx="4193">
                  <c:v>41068.134525462963</c:v>
                </c:pt>
                <c:pt idx="4194">
                  <c:v>41068.134872685187</c:v>
                </c:pt>
                <c:pt idx="4195">
                  <c:v>41068.13521990741</c:v>
                </c:pt>
                <c:pt idx="4196">
                  <c:v>41068.135567129626</c:v>
                </c:pt>
                <c:pt idx="4197">
                  <c:v>41068.135914351849</c:v>
                </c:pt>
                <c:pt idx="4198">
                  <c:v>41068.136261574073</c:v>
                </c:pt>
                <c:pt idx="4199">
                  <c:v>41068.136608796296</c:v>
                </c:pt>
                <c:pt idx="4200">
                  <c:v>41068.136956018519</c:v>
                </c:pt>
                <c:pt idx="4201">
                  <c:v>41068.137303240743</c:v>
                </c:pt>
                <c:pt idx="4202">
                  <c:v>41068.137650462966</c:v>
                </c:pt>
                <c:pt idx="4203">
                  <c:v>41068.137997685182</c:v>
                </c:pt>
                <c:pt idx="4204">
                  <c:v>41068.138344907406</c:v>
                </c:pt>
                <c:pt idx="4205">
                  <c:v>41068.138692129629</c:v>
                </c:pt>
                <c:pt idx="4206">
                  <c:v>41068.139039351852</c:v>
                </c:pt>
                <c:pt idx="4207">
                  <c:v>41068.139386574076</c:v>
                </c:pt>
                <c:pt idx="4208">
                  <c:v>41068.139733796299</c:v>
                </c:pt>
                <c:pt idx="4209">
                  <c:v>41068.140081018515</c:v>
                </c:pt>
                <c:pt idx="4210">
                  <c:v>41068.140428240738</c:v>
                </c:pt>
                <c:pt idx="4211">
                  <c:v>41068.140775462962</c:v>
                </c:pt>
                <c:pt idx="4212">
                  <c:v>41068.141122685185</c:v>
                </c:pt>
                <c:pt idx="4213">
                  <c:v>41068.141469907408</c:v>
                </c:pt>
                <c:pt idx="4214">
                  <c:v>41068.141817129632</c:v>
                </c:pt>
                <c:pt idx="4215">
                  <c:v>41068.142164351855</c:v>
                </c:pt>
                <c:pt idx="4216">
                  <c:v>41068.142511574071</c:v>
                </c:pt>
                <c:pt idx="4217">
                  <c:v>41068.142858796295</c:v>
                </c:pt>
                <c:pt idx="4218">
                  <c:v>41068.143206018518</c:v>
                </c:pt>
                <c:pt idx="4219">
                  <c:v>41068.143553240741</c:v>
                </c:pt>
                <c:pt idx="4220">
                  <c:v>41068.143900462965</c:v>
                </c:pt>
                <c:pt idx="4221">
                  <c:v>41068.144247685188</c:v>
                </c:pt>
                <c:pt idx="4222">
                  <c:v>41068.144594907404</c:v>
                </c:pt>
                <c:pt idx="4223">
                  <c:v>41068.144942129627</c:v>
                </c:pt>
                <c:pt idx="4224">
                  <c:v>41068.145289351851</c:v>
                </c:pt>
                <c:pt idx="4225">
                  <c:v>41068.145636574074</c:v>
                </c:pt>
                <c:pt idx="4226">
                  <c:v>41068.145983796298</c:v>
                </c:pt>
                <c:pt idx="4227">
                  <c:v>41068.146331018521</c:v>
                </c:pt>
                <c:pt idx="4228">
                  <c:v>41068.146678240744</c:v>
                </c:pt>
                <c:pt idx="4229">
                  <c:v>41068.14702546296</c:v>
                </c:pt>
                <c:pt idx="4230">
                  <c:v>41068.147372685184</c:v>
                </c:pt>
                <c:pt idx="4231">
                  <c:v>41068.147719907407</c:v>
                </c:pt>
                <c:pt idx="4232">
                  <c:v>41068.14806712963</c:v>
                </c:pt>
                <c:pt idx="4233">
                  <c:v>41068.148414351854</c:v>
                </c:pt>
                <c:pt idx="4234">
                  <c:v>41068.148761574077</c:v>
                </c:pt>
                <c:pt idx="4235">
                  <c:v>41068.149108796293</c:v>
                </c:pt>
                <c:pt idx="4236">
                  <c:v>41068.149456018517</c:v>
                </c:pt>
                <c:pt idx="4237">
                  <c:v>41068.14980324074</c:v>
                </c:pt>
                <c:pt idx="4238">
                  <c:v>41068.150150462963</c:v>
                </c:pt>
                <c:pt idx="4239">
                  <c:v>41068.150497685187</c:v>
                </c:pt>
                <c:pt idx="4240">
                  <c:v>41068.15084490741</c:v>
                </c:pt>
                <c:pt idx="4241">
                  <c:v>41068.151192129626</c:v>
                </c:pt>
                <c:pt idx="4242">
                  <c:v>41068.151539351849</c:v>
                </c:pt>
                <c:pt idx="4243">
                  <c:v>41068.151886574073</c:v>
                </c:pt>
                <c:pt idx="4244">
                  <c:v>41068.152233796296</c:v>
                </c:pt>
                <c:pt idx="4245">
                  <c:v>41068.152581018519</c:v>
                </c:pt>
                <c:pt idx="4246">
                  <c:v>41068.152928240743</c:v>
                </c:pt>
                <c:pt idx="4247">
                  <c:v>41068.153275462966</c:v>
                </c:pt>
                <c:pt idx="4248">
                  <c:v>41068.153622685182</c:v>
                </c:pt>
                <c:pt idx="4249">
                  <c:v>41068.153969907406</c:v>
                </c:pt>
                <c:pt idx="4250">
                  <c:v>41068.154317129629</c:v>
                </c:pt>
                <c:pt idx="4251">
                  <c:v>41068.154664351852</c:v>
                </c:pt>
                <c:pt idx="4252">
                  <c:v>41068.155011574076</c:v>
                </c:pt>
                <c:pt idx="4253">
                  <c:v>41068.155358796299</c:v>
                </c:pt>
                <c:pt idx="4254">
                  <c:v>41068.155706018515</c:v>
                </c:pt>
                <c:pt idx="4255">
                  <c:v>41068.156053240738</c:v>
                </c:pt>
                <c:pt idx="4256">
                  <c:v>41068.156400462962</c:v>
                </c:pt>
                <c:pt idx="4257">
                  <c:v>41068.156747685185</c:v>
                </c:pt>
                <c:pt idx="4258">
                  <c:v>41068.157094907408</c:v>
                </c:pt>
                <c:pt idx="4259">
                  <c:v>41068.157442129632</c:v>
                </c:pt>
                <c:pt idx="4260">
                  <c:v>41068.157789351855</c:v>
                </c:pt>
                <c:pt idx="4261">
                  <c:v>41068.158136574071</c:v>
                </c:pt>
                <c:pt idx="4262">
                  <c:v>41068.158483796295</c:v>
                </c:pt>
                <c:pt idx="4263">
                  <c:v>41068.158831018518</c:v>
                </c:pt>
                <c:pt idx="4264">
                  <c:v>41068.159178240741</c:v>
                </c:pt>
                <c:pt idx="4265">
                  <c:v>41068.159525462965</c:v>
                </c:pt>
                <c:pt idx="4266">
                  <c:v>41068.159872685188</c:v>
                </c:pt>
                <c:pt idx="4267">
                  <c:v>41068.160219907404</c:v>
                </c:pt>
                <c:pt idx="4268">
                  <c:v>41068.160567129627</c:v>
                </c:pt>
                <c:pt idx="4269">
                  <c:v>41068.160914351851</c:v>
                </c:pt>
                <c:pt idx="4270">
                  <c:v>41068.161261574074</c:v>
                </c:pt>
                <c:pt idx="4271">
                  <c:v>41068.161608796298</c:v>
                </c:pt>
                <c:pt idx="4272">
                  <c:v>41068.161956018521</c:v>
                </c:pt>
                <c:pt idx="4273">
                  <c:v>41068.162303240744</c:v>
                </c:pt>
                <c:pt idx="4274">
                  <c:v>41068.16265046296</c:v>
                </c:pt>
                <c:pt idx="4275">
                  <c:v>41068.162997685184</c:v>
                </c:pt>
                <c:pt idx="4276">
                  <c:v>41068.163344907407</c:v>
                </c:pt>
                <c:pt idx="4277">
                  <c:v>41068.16369212963</c:v>
                </c:pt>
                <c:pt idx="4278">
                  <c:v>41068.164039351854</c:v>
                </c:pt>
                <c:pt idx="4279">
                  <c:v>41068.164386574077</c:v>
                </c:pt>
                <c:pt idx="4280">
                  <c:v>41068.164733796293</c:v>
                </c:pt>
                <c:pt idx="4281">
                  <c:v>41068.165081018517</c:v>
                </c:pt>
                <c:pt idx="4282">
                  <c:v>41068.16542824074</c:v>
                </c:pt>
                <c:pt idx="4283">
                  <c:v>41068.165775462963</c:v>
                </c:pt>
                <c:pt idx="4284">
                  <c:v>41068.166122685187</c:v>
                </c:pt>
                <c:pt idx="4285">
                  <c:v>41068.16646990741</c:v>
                </c:pt>
                <c:pt idx="4286">
                  <c:v>41068.166817129626</c:v>
                </c:pt>
                <c:pt idx="4287">
                  <c:v>41068.167164351849</c:v>
                </c:pt>
                <c:pt idx="4288">
                  <c:v>41068.167511574073</c:v>
                </c:pt>
                <c:pt idx="4289">
                  <c:v>41068.167858796296</c:v>
                </c:pt>
                <c:pt idx="4290">
                  <c:v>41068.168206018519</c:v>
                </c:pt>
                <c:pt idx="4291">
                  <c:v>41068.168553240743</c:v>
                </c:pt>
                <c:pt idx="4292">
                  <c:v>41068.168900462966</c:v>
                </c:pt>
                <c:pt idx="4293">
                  <c:v>41068.169247685182</c:v>
                </c:pt>
                <c:pt idx="4294">
                  <c:v>41068.169594907406</c:v>
                </c:pt>
                <c:pt idx="4295">
                  <c:v>41068.169942129629</c:v>
                </c:pt>
                <c:pt idx="4296">
                  <c:v>41068.170289351852</c:v>
                </c:pt>
                <c:pt idx="4297">
                  <c:v>41068.170636574076</c:v>
                </c:pt>
                <c:pt idx="4298">
                  <c:v>41068.170983796299</c:v>
                </c:pt>
                <c:pt idx="4299">
                  <c:v>41068.171331018515</c:v>
                </c:pt>
                <c:pt idx="4300">
                  <c:v>41068.171678240738</c:v>
                </c:pt>
                <c:pt idx="4301">
                  <c:v>41068.172025462962</c:v>
                </c:pt>
                <c:pt idx="4302">
                  <c:v>41068.172372685185</c:v>
                </c:pt>
                <c:pt idx="4303">
                  <c:v>41068.172719907408</c:v>
                </c:pt>
                <c:pt idx="4304">
                  <c:v>41068.173067129632</c:v>
                </c:pt>
                <c:pt idx="4305">
                  <c:v>41068.173414351855</c:v>
                </c:pt>
                <c:pt idx="4306">
                  <c:v>41068.173761574071</c:v>
                </c:pt>
                <c:pt idx="4307">
                  <c:v>41068.174108796295</c:v>
                </c:pt>
                <c:pt idx="4308">
                  <c:v>41068.174456018518</c:v>
                </c:pt>
                <c:pt idx="4309">
                  <c:v>41068.174803240741</c:v>
                </c:pt>
                <c:pt idx="4310">
                  <c:v>41068.175150462965</c:v>
                </c:pt>
                <c:pt idx="4311">
                  <c:v>41068.175497685188</c:v>
                </c:pt>
                <c:pt idx="4312">
                  <c:v>41068.175844907404</c:v>
                </c:pt>
                <c:pt idx="4313">
                  <c:v>41068.176192129627</c:v>
                </c:pt>
                <c:pt idx="4314">
                  <c:v>41068.176539351851</c:v>
                </c:pt>
                <c:pt idx="4315">
                  <c:v>41068.176886574074</c:v>
                </c:pt>
                <c:pt idx="4316">
                  <c:v>41068.177233796298</c:v>
                </c:pt>
                <c:pt idx="4317">
                  <c:v>41068.177581018521</c:v>
                </c:pt>
                <c:pt idx="4318">
                  <c:v>41068.177928240744</c:v>
                </c:pt>
                <c:pt idx="4319">
                  <c:v>41068.17827546296</c:v>
                </c:pt>
                <c:pt idx="4320">
                  <c:v>41068.178622685184</c:v>
                </c:pt>
                <c:pt idx="4321">
                  <c:v>41068.178969907407</c:v>
                </c:pt>
                <c:pt idx="4322">
                  <c:v>41068.17931712963</c:v>
                </c:pt>
                <c:pt idx="4323">
                  <c:v>41068.179664351854</c:v>
                </c:pt>
                <c:pt idx="4324">
                  <c:v>41068.180011574077</c:v>
                </c:pt>
                <c:pt idx="4325">
                  <c:v>41068.180358796293</c:v>
                </c:pt>
                <c:pt idx="4326">
                  <c:v>41068.180706018517</c:v>
                </c:pt>
                <c:pt idx="4327">
                  <c:v>41068.18105324074</c:v>
                </c:pt>
                <c:pt idx="4328">
                  <c:v>41068.181400462963</c:v>
                </c:pt>
                <c:pt idx="4329">
                  <c:v>41068.181747685187</c:v>
                </c:pt>
                <c:pt idx="4330">
                  <c:v>41068.18209490741</c:v>
                </c:pt>
                <c:pt idx="4331">
                  <c:v>41068.182442129626</c:v>
                </c:pt>
                <c:pt idx="4332">
                  <c:v>41068.182789351849</c:v>
                </c:pt>
                <c:pt idx="4333">
                  <c:v>41068.183136574073</c:v>
                </c:pt>
                <c:pt idx="4334">
                  <c:v>41068.183483796296</c:v>
                </c:pt>
                <c:pt idx="4335">
                  <c:v>41068.183831018519</c:v>
                </c:pt>
                <c:pt idx="4336">
                  <c:v>41068.184178240743</c:v>
                </c:pt>
                <c:pt idx="4337">
                  <c:v>41068.184525462966</c:v>
                </c:pt>
                <c:pt idx="4338">
                  <c:v>41068.184872685182</c:v>
                </c:pt>
                <c:pt idx="4339">
                  <c:v>41068.185219907406</c:v>
                </c:pt>
                <c:pt idx="4340">
                  <c:v>41068.185567129629</c:v>
                </c:pt>
                <c:pt idx="4341">
                  <c:v>41068.185914351852</c:v>
                </c:pt>
                <c:pt idx="4342">
                  <c:v>41068.186261574076</c:v>
                </c:pt>
                <c:pt idx="4343">
                  <c:v>41068.186608796299</c:v>
                </c:pt>
                <c:pt idx="4344">
                  <c:v>41068.186956018515</c:v>
                </c:pt>
                <c:pt idx="4345">
                  <c:v>41068.187303240738</c:v>
                </c:pt>
                <c:pt idx="4346">
                  <c:v>41068.187650462962</c:v>
                </c:pt>
                <c:pt idx="4347">
                  <c:v>41068.187997685185</c:v>
                </c:pt>
                <c:pt idx="4348">
                  <c:v>41068.188344907408</c:v>
                </c:pt>
                <c:pt idx="4349">
                  <c:v>41068.188692129632</c:v>
                </c:pt>
                <c:pt idx="4350">
                  <c:v>41068.189039351855</c:v>
                </c:pt>
                <c:pt idx="4351">
                  <c:v>41068.189386574071</c:v>
                </c:pt>
                <c:pt idx="4352">
                  <c:v>41068.189733796295</c:v>
                </c:pt>
                <c:pt idx="4353">
                  <c:v>41068.190081018518</c:v>
                </c:pt>
                <c:pt idx="4354">
                  <c:v>41068.190428240741</c:v>
                </c:pt>
                <c:pt idx="4355">
                  <c:v>41068.190775462965</c:v>
                </c:pt>
                <c:pt idx="4356">
                  <c:v>41068.191122685188</c:v>
                </c:pt>
                <c:pt idx="4357">
                  <c:v>41068.191469907404</c:v>
                </c:pt>
                <c:pt idx="4358">
                  <c:v>41068.191817129627</c:v>
                </c:pt>
                <c:pt idx="4359">
                  <c:v>41068.192164351851</c:v>
                </c:pt>
                <c:pt idx="4360">
                  <c:v>41068.192511574074</c:v>
                </c:pt>
                <c:pt idx="4361">
                  <c:v>41068.192858796298</c:v>
                </c:pt>
                <c:pt idx="4362">
                  <c:v>41068.193206018521</c:v>
                </c:pt>
                <c:pt idx="4363">
                  <c:v>41068.193553240744</c:v>
                </c:pt>
                <c:pt idx="4364">
                  <c:v>41068.19390046296</c:v>
                </c:pt>
                <c:pt idx="4365">
                  <c:v>41068.194247685184</c:v>
                </c:pt>
                <c:pt idx="4366">
                  <c:v>41068.194594907407</c:v>
                </c:pt>
                <c:pt idx="4367">
                  <c:v>41068.19494212963</c:v>
                </c:pt>
                <c:pt idx="4368">
                  <c:v>41068.195289351854</c:v>
                </c:pt>
                <c:pt idx="4369">
                  <c:v>41068.195636574077</c:v>
                </c:pt>
                <c:pt idx="4370">
                  <c:v>41068.195983796293</c:v>
                </c:pt>
                <c:pt idx="4371">
                  <c:v>41068.196331018517</c:v>
                </c:pt>
                <c:pt idx="4372">
                  <c:v>41068.19667824074</c:v>
                </c:pt>
                <c:pt idx="4373">
                  <c:v>41068.197025462963</c:v>
                </c:pt>
                <c:pt idx="4374">
                  <c:v>41068.197372685187</c:v>
                </c:pt>
                <c:pt idx="4375">
                  <c:v>41068.19771990741</c:v>
                </c:pt>
                <c:pt idx="4376">
                  <c:v>41068.198067129626</c:v>
                </c:pt>
                <c:pt idx="4377">
                  <c:v>41068.198414351849</c:v>
                </c:pt>
                <c:pt idx="4378">
                  <c:v>41068.198761574073</c:v>
                </c:pt>
                <c:pt idx="4379">
                  <c:v>41068.199108796296</c:v>
                </c:pt>
                <c:pt idx="4380">
                  <c:v>41068.199456018519</c:v>
                </c:pt>
                <c:pt idx="4381">
                  <c:v>41068.199803240743</c:v>
                </c:pt>
                <c:pt idx="4382">
                  <c:v>41068.200150462966</c:v>
                </c:pt>
                <c:pt idx="4383">
                  <c:v>41068.200497685182</c:v>
                </c:pt>
                <c:pt idx="4384">
                  <c:v>41068.200844907406</c:v>
                </c:pt>
                <c:pt idx="4385">
                  <c:v>41068.201192129629</c:v>
                </c:pt>
                <c:pt idx="4386">
                  <c:v>41068.201539351852</c:v>
                </c:pt>
                <c:pt idx="4387">
                  <c:v>41068.201886574076</c:v>
                </c:pt>
                <c:pt idx="4388">
                  <c:v>41068.202233796299</c:v>
                </c:pt>
                <c:pt idx="4389">
                  <c:v>41068.202581018515</c:v>
                </c:pt>
                <c:pt idx="4390">
                  <c:v>41068.202928240738</c:v>
                </c:pt>
                <c:pt idx="4391">
                  <c:v>41068.203275462962</c:v>
                </c:pt>
                <c:pt idx="4392">
                  <c:v>41068.203622685185</c:v>
                </c:pt>
                <c:pt idx="4393">
                  <c:v>41068.203969907408</c:v>
                </c:pt>
                <c:pt idx="4394">
                  <c:v>41068.204317129632</c:v>
                </c:pt>
                <c:pt idx="4395">
                  <c:v>41068.204664351855</c:v>
                </c:pt>
                <c:pt idx="4396">
                  <c:v>41068.205011574071</c:v>
                </c:pt>
                <c:pt idx="4397">
                  <c:v>41068.205358796295</c:v>
                </c:pt>
                <c:pt idx="4398">
                  <c:v>41068.205706018518</c:v>
                </c:pt>
                <c:pt idx="4399">
                  <c:v>41068.206053240741</c:v>
                </c:pt>
                <c:pt idx="4400">
                  <c:v>41068.206400462965</c:v>
                </c:pt>
                <c:pt idx="4401">
                  <c:v>41068.206747685188</c:v>
                </c:pt>
                <c:pt idx="4402">
                  <c:v>41068.207094907404</c:v>
                </c:pt>
                <c:pt idx="4403">
                  <c:v>41068.207442129627</c:v>
                </c:pt>
                <c:pt idx="4404">
                  <c:v>41068.207789351851</c:v>
                </c:pt>
                <c:pt idx="4405">
                  <c:v>41068.208136574074</c:v>
                </c:pt>
                <c:pt idx="4406">
                  <c:v>41068.208483796298</c:v>
                </c:pt>
                <c:pt idx="4407">
                  <c:v>41068.208831018521</c:v>
                </c:pt>
                <c:pt idx="4408">
                  <c:v>41068.209178240744</c:v>
                </c:pt>
                <c:pt idx="4409">
                  <c:v>41068.20952546296</c:v>
                </c:pt>
                <c:pt idx="4410">
                  <c:v>41068.209872685184</c:v>
                </c:pt>
                <c:pt idx="4411">
                  <c:v>41068.210219907407</c:v>
                </c:pt>
                <c:pt idx="4412">
                  <c:v>41068.21056712963</c:v>
                </c:pt>
                <c:pt idx="4413">
                  <c:v>41068.210914351854</c:v>
                </c:pt>
                <c:pt idx="4414">
                  <c:v>41068.211261574077</c:v>
                </c:pt>
                <c:pt idx="4415">
                  <c:v>41068.211608796293</c:v>
                </c:pt>
                <c:pt idx="4416">
                  <c:v>41068.211956018517</c:v>
                </c:pt>
                <c:pt idx="4417">
                  <c:v>41068.21230324074</c:v>
                </c:pt>
                <c:pt idx="4418">
                  <c:v>41068.212650462963</c:v>
                </c:pt>
                <c:pt idx="4419">
                  <c:v>41068.212997685187</c:v>
                </c:pt>
                <c:pt idx="4420">
                  <c:v>41068.21334490741</c:v>
                </c:pt>
                <c:pt idx="4421">
                  <c:v>41068.213692129626</c:v>
                </c:pt>
                <c:pt idx="4422">
                  <c:v>41068.214039351849</c:v>
                </c:pt>
                <c:pt idx="4423">
                  <c:v>41068.214386574073</c:v>
                </c:pt>
                <c:pt idx="4424">
                  <c:v>41068.214733796296</c:v>
                </c:pt>
                <c:pt idx="4425">
                  <c:v>41068.215081018519</c:v>
                </c:pt>
                <c:pt idx="4426">
                  <c:v>41068.215428240743</c:v>
                </c:pt>
                <c:pt idx="4427">
                  <c:v>41068.215775462966</c:v>
                </c:pt>
                <c:pt idx="4428">
                  <c:v>41068.216122685182</c:v>
                </c:pt>
                <c:pt idx="4429">
                  <c:v>41068.216469907406</c:v>
                </c:pt>
                <c:pt idx="4430">
                  <c:v>41068.216817129629</c:v>
                </c:pt>
                <c:pt idx="4431">
                  <c:v>41068.217164351852</c:v>
                </c:pt>
                <c:pt idx="4432">
                  <c:v>41068.217511574076</c:v>
                </c:pt>
                <c:pt idx="4433">
                  <c:v>41068.217858796299</c:v>
                </c:pt>
                <c:pt idx="4434">
                  <c:v>41068.218206018515</c:v>
                </c:pt>
                <c:pt idx="4435">
                  <c:v>41068.218553240738</c:v>
                </c:pt>
                <c:pt idx="4436">
                  <c:v>41068.218900462962</c:v>
                </c:pt>
                <c:pt idx="4437">
                  <c:v>41068.219247685185</c:v>
                </c:pt>
                <c:pt idx="4438">
                  <c:v>41068.219594907408</c:v>
                </c:pt>
                <c:pt idx="4439">
                  <c:v>41068.219942129632</c:v>
                </c:pt>
                <c:pt idx="4440">
                  <c:v>41068.220289351855</c:v>
                </c:pt>
                <c:pt idx="4441">
                  <c:v>41068.220636574071</c:v>
                </c:pt>
                <c:pt idx="4442">
                  <c:v>41068.220983796295</c:v>
                </c:pt>
                <c:pt idx="4443">
                  <c:v>41068.221331018518</c:v>
                </c:pt>
                <c:pt idx="4444">
                  <c:v>41068.221678240741</c:v>
                </c:pt>
                <c:pt idx="4445">
                  <c:v>41068.222025462965</c:v>
                </c:pt>
                <c:pt idx="4446">
                  <c:v>41068.222372685188</c:v>
                </c:pt>
                <c:pt idx="4447">
                  <c:v>41068.222719907404</c:v>
                </c:pt>
                <c:pt idx="4448">
                  <c:v>41068.223067129627</c:v>
                </c:pt>
                <c:pt idx="4449">
                  <c:v>41068.223414351851</c:v>
                </c:pt>
                <c:pt idx="4450">
                  <c:v>41068.223761574074</c:v>
                </c:pt>
                <c:pt idx="4451">
                  <c:v>41068.224108796298</c:v>
                </c:pt>
                <c:pt idx="4452">
                  <c:v>41068.224456018521</c:v>
                </c:pt>
                <c:pt idx="4453">
                  <c:v>41068.224803240744</c:v>
                </c:pt>
                <c:pt idx="4454">
                  <c:v>41068.22515046296</c:v>
                </c:pt>
                <c:pt idx="4455">
                  <c:v>41068.225497685184</c:v>
                </c:pt>
                <c:pt idx="4456">
                  <c:v>41068.225844907407</c:v>
                </c:pt>
                <c:pt idx="4457">
                  <c:v>41068.22619212963</c:v>
                </c:pt>
                <c:pt idx="4458">
                  <c:v>41068.226539351854</c:v>
                </c:pt>
                <c:pt idx="4459">
                  <c:v>41068.226886574077</c:v>
                </c:pt>
                <c:pt idx="4460">
                  <c:v>41068.227233796293</c:v>
                </c:pt>
                <c:pt idx="4461">
                  <c:v>41068.227581018517</c:v>
                </c:pt>
                <c:pt idx="4462">
                  <c:v>41068.22792824074</c:v>
                </c:pt>
                <c:pt idx="4463">
                  <c:v>41068.228275462963</c:v>
                </c:pt>
                <c:pt idx="4464">
                  <c:v>41068.228622685187</c:v>
                </c:pt>
                <c:pt idx="4465">
                  <c:v>41068.22896990741</c:v>
                </c:pt>
                <c:pt idx="4466">
                  <c:v>41068.229317129626</c:v>
                </c:pt>
                <c:pt idx="4467">
                  <c:v>41068.229664351849</c:v>
                </c:pt>
                <c:pt idx="4468">
                  <c:v>41068.230011574073</c:v>
                </c:pt>
                <c:pt idx="4469">
                  <c:v>41068.230358796296</c:v>
                </c:pt>
                <c:pt idx="4470">
                  <c:v>41068.230706018519</c:v>
                </c:pt>
                <c:pt idx="4471">
                  <c:v>41068.231053240743</c:v>
                </c:pt>
                <c:pt idx="4472">
                  <c:v>41068.231400462966</c:v>
                </c:pt>
                <c:pt idx="4473">
                  <c:v>41068.231747685182</c:v>
                </c:pt>
                <c:pt idx="4474">
                  <c:v>41068.232094907406</c:v>
                </c:pt>
                <c:pt idx="4475">
                  <c:v>41068.232442129629</c:v>
                </c:pt>
                <c:pt idx="4476">
                  <c:v>41068.232789351852</c:v>
                </c:pt>
                <c:pt idx="4477">
                  <c:v>41068.233136574076</c:v>
                </c:pt>
                <c:pt idx="4478">
                  <c:v>41068.233483796299</c:v>
                </c:pt>
                <c:pt idx="4479">
                  <c:v>41068.233831018515</c:v>
                </c:pt>
                <c:pt idx="4480">
                  <c:v>41068.234178240738</c:v>
                </c:pt>
                <c:pt idx="4481">
                  <c:v>41068.234525462962</c:v>
                </c:pt>
                <c:pt idx="4482">
                  <c:v>41068.234872685185</c:v>
                </c:pt>
                <c:pt idx="4483">
                  <c:v>41068.235219907408</c:v>
                </c:pt>
                <c:pt idx="4484">
                  <c:v>41068.235567129632</c:v>
                </c:pt>
                <c:pt idx="4485">
                  <c:v>41068.235914351855</c:v>
                </c:pt>
                <c:pt idx="4486">
                  <c:v>41068.236261574071</c:v>
                </c:pt>
                <c:pt idx="4487">
                  <c:v>41068.236608796295</c:v>
                </c:pt>
                <c:pt idx="4488">
                  <c:v>41068.236956018518</c:v>
                </c:pt>
                <c:pt idx="4489">
                  <c:v>41068.237303240741</c:v>
                </c:pt>
                <c:pt idx="4490">
                  <c:v>41068.237650462965</c:v>
                </c:pt>
                <c:pt idx="4491">
                  <c:v>41068.237997685188</c:v>
                </c:pt>
                <c:pt idx="4492">
                  <c:v>41068.238344907404</c:v>
                </c:pt>
                <c:pt idx="4493">
                  <c:v>41068.238692129627</c:v>
                </c:pt>
                <c:pt idx="4494">
                  <c:v>41068.239039351851</c:v>
                </c:pt>
                <c:pt idx="4495">
                  <c:v>41068.239386574074</c:v>
                </c:pt>
                <c:pt idx="4496">
                  <c:v>41068.239733796298</c:v>
                </c:pt>
                <c:pt idx="4497">
                  <c:v>41068.240081018521</c:v>
                </c:pt>
                <c:pt idx="4498">
                  <c:v>41068.240428240744</c:v>
                </c:pt>
                <c:pt idx="4499">
                  <c:v>41068.24077546296</c:v>
                </c:pt>
                <c:pt idx="4500">
                  <c:v>41068.241122685184</c:v>
                </c:pt>
                <c:pt idx="4501">
                  <c:v>41068.241469907407</c:v>
                </c:pt>
                <c:pt idx="4502">
                  <c:v>41068.24181712963</c:v>
                </c:pt>
                <c:pt idx="4503">
                  <c:v>41068.242164351854</c:v>
                </c:pt>
                <c:pt idx="4504">
                  <c:v>41068.242511574077</c:v>
                </c:pt>
                <c:pt idx="4505">
                  <c:v>41068.242858796293</c:v>
                </c:pt>
                <c:pt idx="4506">
                  <c:v>41068.243206018517</c:v>
                </c:pt>
                <c:pt idx="4507">
                  <c:v>41068.24355324074</c:v>
                </c:pt>
                <c:pt idx="4508">
                  <c:v>41068.243900462963</c:v>
                </c:pt>
                <c:pt idx="4509">
                  <c:v>41068.244247685187</c:v>
                </c:pt>
                <c:pt idx="4510">
                  <c:v>41068.24459490741</c:v>
                </c:pt>
                <c:pt idx="4511">
                  <c:v>41068.244942129626</c:v>
                </c:pt>
                <c:pt idx="4512">
                  <c:v>41068.245289351849</c:v>
                </c:pt>
                <c:pt idx="4513">
                  <c:v>41068.245636574073</c:v>
                </c:pt>
                <c:pt idx="4514">
                  <c:v>41068.245983796296</c:v>
                </c:pt>
                <c:pt idx="4515">
                  <c:v>41068.246331018519</c:v>
                </c:pt>
                <c:pt idx="4516">
                  <c:v>41068.246678240743</c:v>
                </c:pt>
                <c:pt idx="4517">
                  <c:v>41068.247025462966</c:v>
                </c:pt>
                <c:pt idx="4518">
                  <c:v>41068.247372685182</c:v>
                </c:pt>
                <c:pt idx="4519">
                  <c:v>41068.247719907406</c:v>
                </c:pt>
                <c:pt idx="4520">
                  <c:v>41068.248067129629</c:v>
                </c:pt>
                <c:pt idx="4521">
                  <c:v>41068.248414351852</c:v>
                </c:pt>
                <c:pt idx="4522">
                  <c:v>41068.248761574076</c:v>
                </c:pt>
                <c:pt idx="4523">
                  <c:v>41068.249108796299</c:v>
                </c:pt>
                <c:pt idx="4524">
                  <c:v>41068.249456018515</c:v>
                </c:pt>
                <c:pt idx="4525">
                  <c:v>41068.249803240738</c:v>
                </c:pt>
                <c:pt idx="4526">
                  <c:v>41068.250150462962</c:v>
                </c:pt>
                <c:pt idx="4527">
                  <c:v>41068.250497685185</c:v>
                </c:pt>
                <c:pt idx="4528">
                  <c:v>41068.250844907408</c:v>
                </c:pt>
                <c:pt idx="4529">
                  <c:v>41068.251192129632</c:v>
                </c:pt>
                <c:pt idx="4530">
                  <c:v>41068.251539351855</c:v>
                </c:pt>
                <c:pt idx="4531">
                  <c:v>41068.251886574071</c:v>
                </c:pt>
                <c:pt idx="4532">
                  <c:v>41068.252233796295</c:v>
                </c:pt>
                <c:pt idx="4533">
                  <c:v>41068.252581018518</c:v>
                </c:pt>
                <c:pt idx="4534">
                  <c:v>41068.252928240741</c:v>
                </c:pt>
                <c:pt idx="4535">
                  <c:v>41068.253275462965</c:v>
                </c:pt>
                <c:pt idx="4536">
                  <c:v>41068.253622685188</c:v>
                </c:pt>
                <c:pt idx="4537">
                  <c:v>41068.253969907404</c:v>
                </c:pt>
                <c:pt idx="4538">
                  <c:v>41068.254317129627</c:v>
                </c:pt>
                <c:pt idx="4539">
                  <c:v>41068.254664351851</c:v>
                </c:pt>
                <c:pt idx="4540">
                  <c:v>41068.255011574074</c:v>
                </c:pt>
                <c:pt idx="4541">
                  <c:v>41068.255358796298</c:v>
                </c:pt>
                <c:pt idx="4542">
                  <c:v>41068.255706018521</c:v>
                </c:pt>
                <c:pt idx="4543">
                  <c:v>41068.256053240744</c:v>
                </c:pt>
                <c:pt idx="4544">
                  <c:v>41068.25640046296</c:v>
                </c:pt>
                <c:pt idx="4545">
                  <c:v>41068.256747685184</c:v>
                </c:pt>
                <c:pt idx="4546">
                  <c:v>41068.257094907407</c:v>
                </c:pt>
                <c:pt idx="4547">
                  <c:v>41068.25744212963</c:v>
                </c:pt>
                <c:pt idx="4548">
                  <c:v>41068.257789351854</c:v>
                </c:pt>
                <c:pt idx="4549">
                  <c:v>41068.258136574077</c:v>
                </c:pt>
                <c:pt idx="4550">
                  <c:v>41068.258483796293</c:v>
                </c:pt>
                <c:pt idx="4551">
                  <c:v>41068.258831018517</c:v>
                </c:pt>
                <c:pt idx="4552">
                  <c:v>41068.25917824074</c:v>
                </c:pt>
                <c:pt idx="4553">
                  <c:v>41068.259525462963</c:v>
                </c:pt>
                <c:pt idx="4554">
                  <c:v>41068.259872685187</c:v>
                </c:pt>
                <c:pt idx="4555">
                  <c:v>41068.26021990741</c:v>
                </c:pt>
                <c:pt idx="4556">
                  <c:v>41068.260567129626</c:v>
                </c:pt>
                <c:pt idx="4557">
                  <c:v>41068.260914351849</c:v>
                </c:pt>
                <c:pt idx="4558">
                  <c:v>41068.261261574073</c:v>
                </c:pt>
                <c:pt idx="4559">
                  <c:v>41068.261608796296</c:v>
                </c:pt>
                <c:pt idx="4560">
                  <c:v>41068.261956018519</c:v>
                </c:pt>
                <c:pt idx="4561">
                  <c:v>41068.262303240743</c:v>
                </c:pt>
                <c:pt idx="4562">
                  <c:v>41068.262650462966</c:v>
                </c:pt>
                <c:pt idx="4563">
                  <c:v>41068.262997685182</c:v>
                </c:pt>
                <c:pt idx="4564">
                  <c:v>41068.263344907406</c:v>
                </c:pt>
                <c:pt idx="4565">
                  <c:v>41068.263692129629</c:v>
                </c:pt>
                <c:pt idx="4566">
                  <c:v>41068.264039351852</c:v>
                </c:pt>
                <c:pt idx="4567">
                  <c:v>41068.264386574076</c:v>
                </c:pt>
                <c:pt idx="4568">
                  <c:v>41068.264733796299</c:v>
                </c:pt>
                <c:pt idx="4569">
                  <c:v>41068.265081018515</c:v>
                </c:pt>
                <c:pt idx="4570">
                  <c:v>41068.265428240738</c:v>
                </c:pt>
                <c:pt idx="4571">
                  <c:v>41068.265775462962</c:v>
                </c:pt>
                <c:pt idx="4572">
                  <c:v>41068.266122685185</c:v>
                </c:pt>
                <c:pt idx="4573">
                  <c:v>41068.266469907408</c:v>
                </c:pt>
                <c:pt idx="4574">
                  <c:v>41068.266817129632</c:v>
                </c:pt>
                <c:pt idx="4575">
                  <c:v>41068.267164351855</c:v>
                </c:pt>
                <c:pt idx="4576">
                  <c:v>41068.267511574071</c:v>
                </c:pt>
                <c:pt idx="4577">
                  <c:v>41068.267858796295</c:v>
                </c:pt>
                <c:pt idx="4578">
                  <c:v>41068.268206018518</c:v>
                </c:pt>
                <c:pt idx="4579">
                  <c:v>41068.268553240741</c:v>
                </c:pt>
                <c:pt idx="4580">
                  <c:v>41068.268900462965</c:v>
                </c:pt>
                <c:pt idx="4581">
                  <c:v>41068.269247685188</c:v>
                </c:pt>
                <c:pt idx="4582">
                  <c:v>41068.269594907404</c:v>
                </c:pt>
                <c:pt idx="4583">
                  <c:v>41068.269942129627</c:v>
                </c:pt>
                <c:pt idx="4584">
                  <c:v>41068.270289351851</c:v>
                </c:pt>
                <c:pt idx="4585">
                  <c:v>41068.270636574074</c:v>
                </c:pt>
                <c:pt idx="4586">
                  <c:v>41068.270983796298</c:v>
                </c:pt>
                <c:pt idx="4587">
                  <c:v>41068.271331018521</c:v>
                </c:pt>
                <c:pt idx="4588">
                  <c:v>41068.271678240744</c:v>
                </c:pt>
                <c:pt idx="4589">
                  <c:v>41068.27202546296</c:v>
                </c:pt>
                <c:pt idx="4590">
                  <c:v>41068.272372685184</c:v>
                </c:pt>
                <c:pt idx="4591">
                  <c:v>41068.272719907407</c:v>
                </c:pt>
                <c:pt idx="4592">
                  <c:v>41068.27306712963</c:v>
                </c:pt>
                <c:pt idx="4593">
                  <c:v>41068.273414351854</c:v>
                </c:pt>
                <c:pt idx="4594">
                  <c:v>41068.273761574077</c:v>
                </c:pt>
                <c:pt idx="4595">
                  <c:v>41068.274108796293</c:v>
                </c:pt>
                <c:pt idx="4596">
                  <c:v>41068.274456018517</c:v>
                </c:pt>
                <c:pt idx="4597">
                  <c:v>41068.27480324074</c:v>
                </c:pt>
                <c:pt idx="4598">
                  <c:v>41068.275150462963</c:v>
                </c:pt>
                <c:pt idx="4599">
                  <c:v>41068.275497685187</c:v>
                </c:pt>
                <c:pt idx="4600">
                  <c:v>41068.27584490741</c:v>
                </c:pt>
                <c:pt idx="4601">
                  <c:v>41068.276192129626</c:v>
                </c:pt>
                <c:pt idx="4602">
                  <c:v>41068.276539351849</c:v>
                </c:pt>
                <c:pt idx="4603">
                  <c:v>41068.276886574073</c:v>
                </c:pt>
                <c:pt idx="4604">
                  <c:v>41068.277233796296</c:v>
                </c:pt>
                <c:pt idx="4605">
                  <c:v>41068.277581018519</c:v>
                </c:pt>
                <c:pt idx="4606">
                  <c:v>41068.277928240743</c:v>
                </c:pt>
                <c:pt idx="4607">
                  <c:v>41068.278275462966</c:v>
                </c:pt>
                <c:pt idx="4608">
                  <c:v>41068.278622685182</c:v>
                </c:pt>
                <c:pt idx="4609">
                  <c:v>41068.278969907406</c:v>
                </c:pt>
                <c:pt idx="4610">
                  <c:v>41068.279317129629</c:v>
                </c:pt>
                <c:pt idx="4611">
                  <c:v>41068.279664351852</c:v>
                </c:pt>
                <c:pt idx="4612">
                  <c:v>41068.280011574076</c:v>
                </c:pt>
                <c:pt idx="4613">
                  <c:v>41068.280358796299</c:v>
                </c:pt>
                <c:pt idx="4614">
                  <c:v>41068.280706018515</c:v>
                </c:pt>
                <c:pt idx="4615">
                  <c:v>41068.281053240738</c:v>
                </c:pt>
                <c:pt idx="4616">
                  <c:v>41068.281400462962</c:v>
                </c:pt>
                <c:pt idx="4617">
                  <c:v>41068.281747685185</c:v>
                </c:pt>
                <c:pt idx="4618">
                  <c:v>41068.282094907408</c:v>
                </c:pt>
                <c:pt idx="4619">
                  <c:v>41068.282442129632</c:v>
                </c:pt>
                <c:pt idx="4620">
                  <c:v>41068.282789351855</c:v>
                </c:pt>
                <c:pt idx="4621">
                  <c:v>41068.283136574071</c:v>
                </c:pt>
                <c:pt idx="4622">
                  <c:v>41068.283483796295</c:v>
                </c:pt>
                <c:pt idx="4623">
                  <c:v>41068.283831018518</c:v>
                </c:pt>
                <c:pt idx="4624">
                  <c:v>41068.284178240741</c:v>
                </c:pt>
                <c:pt idx="4625">
                  <c:v>41068.284525462965</c:v>
                </c:pt>
                <c:pt idx="4626">
                  <c:v>41068.284872685188</c:v>
                </c:pt>
                <c:pt idx="4627">
                  <c:v>41068.285219907404</c:v>
                </c:pt>
                <c:pt idx="4628">
                  <c:v>41068.285567129627</c:v>
                </c:pt>
                <c:pt idx="4629">
                  <c:v>41068.285914351851</c:v>
                </c:pt>
                <c:pt idx="4630">
                  <c:v>41068.286261574074</c:v>
                </c:pt>
                <c:pt idx="4631">
                  <c:v>41068.286608796298</c:v>
                </c:pt>
                <c:pt idx="4632">
                  <c:v>41068.286956018521</c:v>
                </c:pt>
                <c:pt idx="4633">
                  <c:v>41068.287303240744</c:v>
                </c:pt>
                <c:pt idx="4634">
                  <c:v>41068.28765046296</c:v>
                </c:pt>
                <c:pt idx="4635">
                  <c:v>41068.287997685184</c:v>
                </c:pt>
                <c:pt idx="4636">
                  <c:v>41068.288344907407</c:v>
                </c:pt>
                <c:pt idx="4637">
                  <c:v>41068.28869212963</c:v>
                </c:pt>
                <c:pt idx="4638">
                  <c:v>41068.289039351854</c:v>
                </c:pt>
                <c:pt idx="4639">
                  <c:v>41068.289386574077</c:v>
                </c:pt>
                <c:pt idx="4640">
                  <c:v>41068.289733796293</c:v>
                </c:pt>
                <c:pt idx="4641">
                  <c:v>41068.290081018517</c:v>
                </c:pt>
                <c:pt idx="4642">
                  <c:v>41068.29042824074</c:v>
                </c:pt>
                <c:pt idx="4643">
                  <c:v>41068.290775462963</c:v>
                </c:pt>
                <c:pt idx="4644">
                  <c:v>41068.291122685187</c:v>
                </c:pt>
                <c:pt idx="4645">
                  <c:v>41068.29146990741</c:v>
                </c:pt>
                <c:pt idx="4646">
                  <c:v>41068.291817129626</c:v>
                </c:pt>
                <c:pt idx="4647">
                  <c:v>41068.292164351849</c:v>
                </c:pt>
                <c:pt idx="4648">
                  <c:v>41068.292511574073</c:v>
                </c:pt>
                <c:pt idx="4649">
                  <c:v>41068.292858796296</c:v>
                </c:pt>
                <c:pt idx="4650">
                  <c:v>41068.293206018519</c:v>
                </c:pt>
                <c:pt idx="4651">
                  <c:v>41068.293553240743</c:v>
                </c:pt>
                <c:pt idx="4652">
                  <c:v>41068.293900462966</c:v>
                </c:pt>
                <c:pt idx="4653">
                  <c:v>41068.294247685182</c:v>
                </c:pt>
                <c:pt idx="4654">
                  <c:v>41068.294594907406</c:v>
                </c:pt>
                <c:pt idx="4655">
                  <c:v>41068.294942129629</c:v>
                </c:pt>
                <c:pt idx="4656">
                  <c:v>41068.295289351852</c:v>
                </c:pt>
                <c:pt idx="4657">
                  <c:v>41068.295636574076</c:v>
                </c:pt>
                <c:pt idx="4658">
                  <c:v>41068.295983796299</c:v>
                </c:pt>
                <c:pt idx="4659">
                  <c:v>41068.296331018515</c:v>
                </c:pt>
                <c:pt idx="4660">
                  <c:v>41068.296678240738</c:v>
                </c:pt>
                <c:pt idx="4661">
                  <c:v>41068.297025462962</c:v>
                </c:pt>
                <c:pt idx="4662">
                  <c:v>41068.297372685185</c:v>
                </c:pt>
                <c:pt idx="4663">
                  <c:v>41068.297719907408</c:v>
                </c:pt>
                <c:pt idx="4664">
                  <c:v>41068.298067129632</c:v>
                </c:pt>
                <c:pt idx="4665">
                  <c:v>41068.298414351855</c:v>
                </c:pt>
                <c:pt idx="4666">
                  <c:v>41068.298761574071</c:v>
                </c:pt>
                <c:pt idx="4667">
                  <c:v>41068.299108796295</c:v>
                </c:pt>
                <c:pt idx="4668">
                  <c:v>41068.299456018518</c:v>
                </c:pt>
                <c:pt idx="4669">
                  <c:v>41068.299803240741</c:v>
                </c:pt>
                <c:pt idx="4670">
                  <c:v>41068.300150462965</c:v>
                </c:pt>
                <c:pt idx="4671">
                  <c:v>41068.300497685188</c:v>
                </c:pt>
                <c:pt idx="4672">
                  <c:v>41068.300844907404</c:v>
                </c:pt>
                <c:pt idx="4673">
                  <c:v>41068.301192129627</c:v>
                </c:pt>
                <c:pt idx="4674">
                  <c:v>41068.301539351851</c:v>
                </c:pt>
                <c:pt idx="4675">
                  <c:v>41068.301886574074</c:v>
                </c:pt>
                <c:pt idx="4676">
                  <c:v>41068.302233796298</c:v>
                </c:pt>
                <c:pt idx="4677">
                  <c:v>41068.302581018521</c:v>
                </c:pt>
                <c:pt idx="4678">
                  <c:v>41068.302928240744</c:v>
                </c:pt>
                <c:pt idx="4679">
                  <c:v>41068.30327546296</c:v>
                </c:pt>
                <c:pt idx="4680">
                  <c:v>41068.303622685184</c:v>
                </c:pt>
                <c:pt idx="4681">
                  <c:v>41068.303969907407</c:v>
                </c:pt>
                <c:pt idx="4682">
                  <c:v>41068.30431712963</c:v>
                </c:pt>
                <c:pt idx="4683">
                  <c:v>41068.304664351854</c:v>
                </c:pt>
                <c:pt idx="4684">
                  <c:v>41068.305011574077</c:v>
                </c:pt>
                <c:pt idx="4685">
                  <c:v>41068.305358796293</c:v>
                </c:pt>
                <c:pt idx="4686">
                  <c:v>41068.305706018517</c:v>
                </c:pt>
                <c:pt idx="4687">
                  <c:v>41068.30605324074</c:v>
                </c:pt>
                <c:pt idx="4688">
                  <c:v>41068.306400462963</c:v>
                </c:pt>
                <c:pt idx="4689">
                  <c:v>41068.306747685187</c:v>
                </c:pt>
                <c:pt idx="4690">
                  <c:v>41068.30709490741</c:v>
                </c:pt>
                <c:pt idx="4691">
                  <c:v>41068.307442129626</c:v>
                </c:pt>
                <c:pt idx="4692">
                  <c:v>41068.307789351849</c:v>
                </c:pt>
                <c:pt idx="4693">
                  <c:v>41068.308136574073</c:v>
                </c:pt>
                <c:pt idx="4694">
                  <c:v>41068.308483796296</c:v>
                </c:pt>
                <c:pt idx="4695">
                  <c:v>41068.308831018519</c:v>
                </c:pt>
                <c:pt idx="4696">
                  <c:v>41068.309178240743</c:v>
                </c:pt>
                <c:pt idx="4697">
                  <c:v>41068.309525462966</c:v>
                </c:pt>
                <c:pt idx="4698">
                  <c:v>41068.309872685182</c:v>
                </c:pt>
                <c:pt idx="4699">
                  <c:v>41068.310219907406</c:v>
                </c:pt>
                <c:pt idx="4700">
                  <c:v>41068.310567129629</c:v>
                </c:pt>
                <c:pt idx="4701">
                  <c:v>41068.310914351852</c:v>
                </c:pt>
                <c:pt idx="4702">
                  <c:v>41068.311261574076</c:v>
                </c:pt>
                <c:pt idx="4703">
                  <c:v>41068.311608796299</c:v>
                </c:pt>
                <c:pt idx="4704">
                  <c:v>41068.311956018515</c:v>
                </c:pt>
                <c:pt idx="4705">
                  <c:v>41068.312303240738</c:v>
                </c:pt>
                <c:pt idx="4706">
                  <c:v>41068.312650462962</c:v>
                </c:pt>
                <c:pt idx="4707">
                  <c:v>41068.312997685185</c:v>
                </c:pt>
                <c:pt idx="4708">
                  <c:v>41068.313344907408</c:v>
                </c:pt>
                <c:pt idx="4709">
                  <c:v>41068.313692129632</c:v>
                </c:pt>
                <c:pt idx="4710">
                  <c:v>41068.314039351855</c:v>
                </c:pt>
                <c:pt idx="4711">
                  <c:v>41068.314386574071</c:v>
                </c:pt>
                <c:pt idx="4712">
                  <c:v>41068.314733796295</c:v>
                </c:pt>
                <c:pt idx="4713">
                  <c:v>41068.315081018518</c:v>
                </c:pt>
                <c:pt idx="4714">
                  <c:v>41068.315428240741</c:v>
                </c:pt>
                <c:pt idx="4715">
                  <c:v>41068.315775462965</c:v>
                </c:pt>
                <c:pt idx="4716">
                  <c:v>41068.316122685188</c:v>
                </c:pt>
                <c:pt idx="4717">
                  <c:v>41068.316469907404</c:v>
                </c:pt>
                <c:pt idx="4718">
                  <c:v>41068.316817129627</c:v>
                </c:pt>
                <c:pt idx="4719">
                  <c:v>41068.317164351851</c:v>
                </c:pt>
                <c:pt idx="4720">
                  <c:v>41068.317511574074</c:v>
                </c:pt>
                <c:pt idx="4721">
                  <c:v>41068.317858796298</c:v>
                </c:pt>
                <c:pt idx="4722">
                  <c:v>41068.318206018521</c:v>
                </c:pt>
                <c:pt idx="4723">
                  <c:v>41068.318553240744</c:v>
                </c:pt>
                <c:pt idx="4724">
                  <c:v>41068.31890046296</c:v>
                </c:pt>
                <c:pt idx="4725">
                  <c:v>41068.319247685184</c:v>
                </c:pt>
                <c:pt idx="4726">
                  <c:v>41068.319594907407</c:v>
                </c:pt>
                <c:pt idx="4727">
                  <c:v>41068.31994212963</c:v>
                </c:pt>
                <c:pt idx="4728">
                  <c:v>41068.320289351854</c:v>
                </c:pt>
                <c:pt idx="4729">
                  <c:v>41068.320636574077</c:v>
                </c:pt>
                <c:pt idx="4730">
                  <c:v>41068.320983796293</c:v>
                </c:pt>
                <c:pt idx="4731">
                  <c:v>41068.321331018517</c:v>
                </c:pt>
                <c:pt idx="4732">
                  <c:v>41068.32167824074</c:v>
                </c:pt>
                <c:pt idx="4733">
                  <c:v>41068.322025462963</c:v>
                </c:pt>
                <c:pt idx="4734">
                  <c:v>41068.322372685187</c:v>
                </c:pt>
                <c:pt idx="4735">
                  <c:v>41068.32271990741</c:v>
                </c:pt>
                <c:pt idx="4736">
                  <c:v>41068.323067129626</c:v>
                </c:pt>
                <c:pt idx="4737">
                  <c:v>41068.323414351849</c:v>
                </c:pt>
                <c:pt idx="4738">
                  <c:v>41068.323761574073</c:v>
                </c:pt>
                <c:pt idx="4739">
                  <c:v>41068.324108796296</c:v>
                </c:pt>
                <c:pt idx="4740">
                  <c:v>41068.324456018519</c:v>
                </c:pt>
                <c:pt idx="4741">
                  <c:v>41068.324803240743</c:v>
                </c:pt>
                <c:pt idx="4742">
                  <c:v>41068.325150462966</c:v>
                </c:pt>
                <c:pt idx="4743">
                  <c:v>41068.325497685182</c:v>
                </c:pt>
                <c:pt idx="4744">
                  <c:v>41068.325844907406</c:v>
                </c:pt>
                <c:pt idx="4745">
                  <c:v>41068.326192129629</c:v>
                </c:pt>
                <c:pt idx="4746">
                  <c:v>41068.326539351852</c:v>
                </c:pt>
                <c:pt idx="4747">
                  <c:v>41068.326886574076</c:v>
                </c:pt>
                <c:pt idx="4748">
                  <c:v>41068.327233796299</c:v>
                </c:pt>
                <c:pt idx="4749">
                  <c:v>41068.327581018515</c:v>
                </c:pt>
                <c:pt idx="4750">
                  <c:v>41068.327928240738</c:v>
                </c:pt>
                <c:pt idx="4751">
                  <c:v>41068.328275462962</c:v>
                </c:pt>
                <c:pt idx="4752">
                  <c:v>41068.328622685185</c:v>
                </c:pt>
                <c:pt idx="4753">
                  <c:v>41068.328969907408</c:v>
                </c:pt>
                <c:pt idx="4754">
                  <c:v>41068.329317129632</c:v>
                </c:pt>
                <c:pt idx="4755">
                  <c:v>41068.329664351855</c:v>
                </c:pt>
                <c:pt idx="4756">
                  <c:v>41068.330011574071</c:v>
                </c:pt>
                <c:pt idx="4757">
                  <c:v>41068.330358796295</c:v>
                </c:pt>
                <c:pt idx="4758">
                  <c:v>41068.330706018518</c:v>
                </c:pt>
                <c:pt idx="4759">
                  <c:v>41068.331053240741</c:v>
                </c:pt>
                <c:pt idx="4760">
                  <c:v>41068.331400462965</c:v>
                </c:pt>
                <c:pt idx="4761">
                  <c:v>41068.331747685188</c:v>
                </c:pt>
                <c:pt idx="4762">
                  <c:v>41068.332094907404</c:v>
                </c:pt>
                <c:pt idx="4763">
                  <c:v>41068.332442129627</c:v>
                </c:pt>
                <c:pt idx="4764">
                  <c:v>41068.332789351851</c:v>
                </c:pt>
                <c:pt idx="4765">
                  <c:v>41068.333136574074</c:v>
                </c:pt>
                <c:pt idx="4766">
                  <c:v>41068.333483796298</c:v>
                </c:pt>
                <c:pt idx="4767">
                  <c:v>41068.333831018521</c:v>
                </c:pt>
                <c:pt idx="4768">
                  <c:v>41068.334178240744</c:v>
                </c:pt>
                <c:pt idx="4769">
                  <c:v>41068.33452546296</c:v>
                </c:pt>
                <c:pt idx="4770">
                  <c:v>41068.334872685184</c:v>
                </c:pt>
                <c:pt idx="4771">
                  <c:v>41068.335219907407</c:v>
                </c:pt>
                <c:pt idx="4772">
                  <c:v>41068.33556712963</c:v>
                </c:pt>
                <c:pt idx="4773">
                  <c:v>41068.335914351854</c:v>
                </c:pt>
                <c:pt idx="4774">
                  <c:v>41068.336261574077</c:v>
                </c:pt>
                <c:pt idx="4775">
                  <c:v>41068.336608796293</c:v>
                </c:pt>
                <c:pt idx="4776">
                  <c:v>41068.336956018517</c:v>
                </c:pt>
                <c:pt idx="4777">
                  <c:v>41068.33730324074</c:v>
                </c:pt>
                <c:pt idx="4778">
                  <c:v>41068.337650462963</c:v>
                </c:pt>
                <c:pt idx="4779">
                  <c:v>41068.337997685187</c:v>
                </c:pt>
                <c:pt idx="4780">
                  <c:v>41068.33834490741</c:v>
                </c:pt>
                <c:pt idx="4781">
                  <c:v>41068.338692129626</c:v>
                </c:pt>
                <c:pt idx="4782">
                  <c:v>41068.339039351849</c:v>
                </c:pt>
                <c:pt idx="4783">
                  <c:v>41068.339386574073</c:v>
                </c:pt>
                <c:pt idx="4784">
                  <c:v>41068.339733796296</c:v>
                </c:pt>
                <c:pt idx="4785">
                  <c:v>41068.340081018519</c:v>
                </c:pt>
                <c:pt idx="4786">
                  <c:v>41068.340428240743</c:v>
                </c:pt>
                <c:pt idx="4787">
                  <c:v>41068.340775462966</c:v>
                </c:pt>
                <c:pt idx="4788">
                  <c:v>41068.341122685182</c:v>
                </c:pt>
                <c:pt idx="4789">
                  <c:v>41068.341469907406</c:v>
                </c:pt>
                <c:pt idx="4790">
                  <c:v>41068.341817129629</c:v>
                </c:pt>
                <c:pt idx="4791">
                  <c:v>41068.342164351852</c:v>
                </c:pt>
                <c:pt idx="4792">
                  <c:v>41068.342511574076</c:v>
                </c:pt>
                <c:pt idx="4793">
                  <c:v>41068.342858796299</c:v>
                </c:pt>
                <c:pt idx="4794">
                  <c:v>41068.343206018515</c:v>
                </c:pt>
                <c:pt idx="4795">
                  <c:v>41068.343553240738</c:v>
                </c:pt>
                <c:pt idx="4796">
                  <c:v>41068.343900462962</c:v>
                </c:pt>
                <c:pt idx="4797">
                  <c:v>41068.344247685185</c:v>
                </c:pt>
                <c:pt idx="4798">
                  <c:v>41068.344594907408</c:v>
                </c:pt>
                <c:pt idx="4799">
                  <c:v>41068.344942129632</c:v>
                </c:pt>
                <c:pt idx="4800">
                  <c:v>41068.345289351855</c:v>
                </c:pt>
                <c:pt idx="4801">
                  <c:v>41068.345636574071</c:v>
                </c:pt>
                <c:pt idx="4802">
                  <c:v>41068.345983796295</c:v>
                </c:pt>
                <c:pt idx="4803">
                  <c:v>41068.346331018518</c:v>
                </c:pt>
                <c:pt idx="4804">
                  <c:v>41068.346678240741</c:v>
                </c:pt>
                <c:pt idx="4805">
                  <c:v>41068.347025462965</c:v>
                </c:pt>
                <c:pt idx="4806">
                  <c:v>41068.347372685188</c:v>
                </c:pt>
                <c:pt idx="4807">
                  <c:v>41068.347719907404</c:v>
                </c:pt>
                <c:pt idx="4808">
                  <c:v>41068.348067129627</c:v>
                </c:pt>
                <c:pt idx="4809">
                  <c:v>41068.348414351851</c:v>
                </c:pt>
                <c:pt idx="4810">
                  <c:v>41068.348761574074</c:v>
                </c:pt>
                <c:pt idx="4811">
                  <c:v>41068.349108796298</c:v>
                </c:pt>
                <c:pt idx="4812">
                  <c:v>41068.349456018521</c:v>
                </c:pt>
                <c:pt idx="4813">
                  <c:v>41068.349803240744</c:v>
                </c:pt>
                <c:pt idx="4814">
                  <c:v>41068.35015046296</c:v>
                </c:pt>
                <c:pt idx="4815">
                  <c:v>41068.350497685184</c:v>
                </c:pt>
                <c:pt idx="4816">
                  <c:v>41068.350844907407</c:v>
                </c:pt>
                <c:pt idx="4817">
                  <c:v>41068.35119212963</c:v>
                </c:pt>
                <c:pt idx="4818">
                  <c:v>41068.351539351854</c:v>
                </c:pt>
                <c:pt idx="4819">
                  <c:v>41068.351886574077</c:v>
                </c:pt>
                <c:pt idx="4820">
                  <c:v>41068.352233796293</c:v>
                </c:pt>
                <c:pt idx="4821">
                  <c:v>41068.352581018517</c:v>
                </c:pt>
                <c:pt idx="4822">
                  <c:v>41068.35292824074</c:v>
                </c:pt>
                <c:pt idx="4823">
                  <c:v>41068.353275462963</c:v>
                </c:pt>
                <c:pt idx="4824">
                  <c:v>41068.353622685187</c:v>
                </c:pt>
                <c:pt idx="4825">
                  <c:v>41068.35396990741</c:v>
                </c:pt>
                <c:pt idx="4826">
                  <c:v>41068.354317129626</c:v>
                </c:pt>
                <c:pt idx="4827">
                  <c:v>41068.354664351849</c:v>
                </c:pt>
                <c:pt idx="4828">
                  <c:v>41068.355011574073</c:v>
                </c:pt>
                <c:pt idx="4829">
                  <c:v>41068.355358796296</c:v>
                </c:pt>
                <c:pt idx="4830">
                  <c:v>41068.355706018519</c:v>
                </c:pt>
                <c:pt idx="4831">
                  <c:v>41068.356053240743</c:v>
                </c:pt>
                <c:pt idx="4832">
                  <c:v>41068.356400462966</c:v>
                </c:pt>
                <c:pt idx="4833">
                  <c:v>41068.356747685182</c:v>
                </c:pt>
                <c:pt idx="4834">
                  <c:v>41068.357094907406</c:v>
                </c:pt>
                <c:pt idx="4835">
                  <c:v>41068.357442129629</c:v>
                </c:pt>
                <c:pt idx="4836">
                  <c:v>41068.357789351852</c:v>
                </c:pt>
                <c:pt idx="4837">
                  <c:v>41068.358136574076</c:v>
                </c:pt>
                <c:pt idx="4838">
                  <c:v>41068.358483796299</c:v>
                </c:pt>
                <c:pt idx="4839">
                  <c:v>41068.358831018515</c:v>
                </c:pt>
                <c:pt idx="4840">
                  <c:v>41068.359178240738</c:v>
                </c:pt>
                <c:pt idx="4841">
                  <c:v>41068.359525462962</c:v>
                </c:pt>
                <c:pt idx="4842">
                  <c:v>41068.359872685185</c:v>
                </c:pt>
                <c:pt idx="4843">
                  <c:v>41068.360219907408</c:v>
                </c:pt>
                <c:pt idx="4844">
                  <c:v>41068.360567129632</c:v>
                </c:pt>
                <c:pt idx="4845">
                  <c:v>41068.360914351855</c:v>
                </c:pt>
                <c:pt idx="4846">
                  <c:v>41068.361261574071</c:v>
                </c:pt>
                <c:pt idx="4847">
                  <c:v>41068.361608796295</c:v>
                </c:pt>
                <c:pt idx="4848">
                  <c:v>41068.361956018518</c:v>
                </c:pt>
                <c:pt idx="4849">
                  <c:v>41068.362303240741</c:v>
                </c:pt>
                <c:pt idx="4850">
                  <c:v>41068.362650462965</c:v>
                </c:pt>
                <c:pt idx="4851">
                  <c:v>41068.362997685188</c:v>
                </c:pt>
                <c:pt idx="4852">
                  <c:v>41068.363344907404</c:v>
                </c:pt>
                <c:pt idx="4853">
                  <c:v>41068.363692129627</c:v>
                </c:pt>
                <c:pt idx="4854">
                  <c:v>41068.364039351851</c:v>
                </c:pt>
                <c:pt idx="4855">
                  <c:v>41068.364386574074</c:v>
                </c:pt>
                <c:pt idx="4856">
                  <c:v>41068.364733796298</c:v>
                </c:pt>
                <c:pt idx="4857">
                  <c:v>41068.365081018521</c:v>
                </c:pt>
                <c:pt idx="4858">
                  <c:v>41068.365428240744</c:v>
                </c:pt>
                <c:pt idx="4859">
                  <c:v>41068.36577546296</c:v>
                </c:pt>
                <c:pt idx="4860">
                  <c:v>41068.366122685184</c:v>
                </c:pt>
                <c:pt idx="4861">
                  <c:v>41068.366469907407</c:v>
                </c:pt>
                <c:pt idx="4862">
                  <c:v>41068.36681712963</c:v>
                </c:pt>
                <c:pt idx="4863">
                  <c:v>41068.367164351854</c:v>
                </c:pt>
                <c:pt idx="4864">
                  <c:v>41068.367511574077</c:v>
                </c:pt>
                <c:pt idx="4865">
                  <c:v>41068.367858796293</c:v>
                </c:pt>
                <c:pt idx="4866">
                  <c:v>41068.368206018517</c:v>
                </c:pt>
                <c:pt idx="4867">
                  <c:v>41068.36855324074</c:v>
                </c:pt>
                <c:pt idx="4868">
                  <c:v>41068.368900462963</c:v>
                </c:pt>
                <c:pt idx="4869">
                  <c:v>41068.369247685187</c:v>
                </c:pt>
                <c:pt idx="4870">
                  <c:v>41068.36959490741</c:v>
                </c:pt>
                <c:pt idx="4871">
                  <c:v>41068.369942129626</c:v>
                </c:pt>
                <c:pt idx="4872">
                  <c:v>41068.370289351849</c:v>
                </c:pt>
                <c:pt idx="4873">
                  <c:v>41068.370636574073</c:v>
                </c:pt>
                <c:pt idx="4874">
                  <c:v>41068.370983796296</c:v>
                </c:pt>
                <c:pt idx="4875">
                  <c:v>41068.371331018519</c:v>
                </c:pt>
                <c:pt idx="4876">
                  <c:v>41068.371678240743</c:v>
                </c:pt>
                <c:pt idx="4877">
                  <c:v>41068.372025462966</c:v>
                </c:pt>
                <c:pt idx="4878">
                  <c:v>41068.372372685182</c:v>
                </c:pt>
                <c:pt idx="4879">
                  <c:v>41068.372719907406</c:v>
                </c:pt>
                <c:pt idx="4880">
                  <c:v>41068.373067129629</c:v>
                </c:pt>
                <c:pt idx="4881">
                  <c:v>41068.373414351852</c:v>
                </c:pt>
                <c:pt idx="4882">
                  <c:v>41068.373761574076</c:v>
                </c:pt>
                <c:pt idx="4883">
                  <c:v>41068.374108796299</c:v>
                </c:pt>
                <c:pt idx="4884">
                  <c:v>41068.374456018515</c:v>
                </c:pt>
                <c:pt idx="4885">
                  <c:v>41068.374803240738</c:v>
                </c:pt>
                <c:pt idx="4886">
                  <c:v>41068.375150462962</c:v>
                </c:pt>
                <c:pt idx="4887">
                  <c:v>41068.375497685185</c:v>
                </c:pt>
                <c:pt idx="4888">
                  <c:v>41068.375844907408</c:v>
                </c:pt>
                <c:pt idx="4889">
                  <c:v>41068.376192129632</c:v>
                </c:pt>
                <c:pt idx="4890">
                  <c:v>41068.376539351855</c:v>
                </c:pt>
                <c:pt idx="4891">
                  <c:v>41068.376886574071</c:v>
                </c:pt>
                <c:pt idx="4892">
                  <c:v>41068.377233796295</c:v>
                </c:pt>
                <c:pt idx="4893">
                  <c:v>41068.377581018518</c:v>
                </c:pt>
                <c:pt idx="4894">
                  <c:v>41068.377928240741</c:v>
                </c:pt>
                <c:pt idx="4895">
                  <c:v>41068.378275462965</c:v>
                </c:pt>
                <c:pt idx="4896">
                  <c:v>41068.378622685188</c:v>
                </c:pt>
                <c:pt idx="4897">
                  <c:v>41068.378969907404</c:v>
                </c:pt>
                <c:pt idx="4898">
                  <c:v>41068.379317129627</c:v>
                </c:pt>
                <c:pt idx="4899">
                  <c:v>41068.379664351851</c:v>
                </c:pt>
                <c:pt idx="4900">
                  <c:v>41068.380011574074</c:v>
                </c:pt>
                <c:pt idx="4901">
                  <c:v>41068.380358796298</c:v>
                </c:pt>
                <c:pt idx="4902">
                  <c:v>41068.380706018521</c:v>
                </c:pt>
                <c:pt idx="4903">
                  <c:v>41068.381053240744</c:v>
                </c:pt>
                <c:pt idx="4904">
                  <c:v>41068.38140046296</c:v>
                </c:pt>
                <c:pt idx="4905">
                  <c:v>41068.381747685184</c:v>
                </c:pt>
                <c:pt idx="4906">
                  <c:v>41068.382094907407</c:v>
                </c:pt>
                <c:pt idx="4907">
                  <c:v>41068.38244212963</c:v>
                </c:pt>
                <c:pt idx="4908">
                  <c:v>41068.382789351854</c:v>
                </c:pt>
                <c:pt idx="4909">
                  <c:v>41068.383136574077</c:v>
                </c:pt>
                <c:pt idx="4910">
                  <c:v>41068.383483796293</c:v>
                </c:pt>
                <c:pt idx="4911">
                  <c:v>41068.383831018517</c:v>
                </c:pt>
                <c:pt idx="4912">
                  <c:v>41068.38417824074</c:v>
                </c:pt>
                <c:pt idx="4913">
                  <c:v>41068.384525462963</c:v>
                </c:pt>
                <c:pt idx="4914">
                  <c:v>41068.384872685187</c:v>
                </c:pt>
                <c:pt idx="4915">
                  <c:v>41068.38521990741</c:v>
                </c:pt>
                <c:pt idx="4916">
                  <c:v>41068.385567129626</c:v>
                </c:pt>
                <c:pt idx="4917">
                  <c:v>41068.385914351849</c:v>
                </c:pt>
                <c:pt idx="4918">
                  <c:v>41068.386261574073</c:v>
                </c:pt>
                <c:pt idx="4919">
                  <c:v>41068.386608796296</c:v>
                </c:pt>
                <c:pt idx="4920">
                  <c:v>41068.386956018519</c:v>
                </c:pt>
                <c:pt idx="4921">
                  <c:v>41068.387303240743</c:v>
                </c:pt>
                <c:pt idx="4922">
                  <c:v>41068.387650462966</c:v>
                </c:pt>
                <c:pt idx="4923">
                  <c:v>41068.387997685182</c:v>
                </c:pt>
                <c:pt idx="4924">
                  <c:v>41068.388344907406</c:v>
                </c:pt>
                <c:pt idx="4925">
                  <c:v>41068.388692129629</c:v>
                </c:pt>
                <c:pt idx="4926">
                  <c:v>41068.389039351852</c:v>
                </c:pt>
                <c:pt idx="4927">
                  <c:v>41068.389386574076</c:v>
                </c:pt>
                <c:pt idx="4928">
                  <c:v>41068.389733796299</c:v>
                </c:pt>
                <c:pt idx="4929">
                  <c:v>41068.390081018515</c:v>
                </c:pt>
                <c:pt idx="4930">
                  <c:v>41068.390428240738</c:v>
                </c:pt>
                <c:pt idx="4931">
                  <c:v>41068.390775462962</c:v>
                </c:pt>
                <c:pt idx="4932">
                  <c:v>41068.391122685185</c:v>
                </c:pt>
                <c:pt idx="4933">
                  <c:v>41068.391469907408</c:v>
                </c:pt>
                <c:pt idx="4934">
                  <c:v>41068.391817129632</c:v>
                </c:pt>
                <c:pt idx="4935">
                  <c:v>41068.392164351855</c:v>
                </c:pt>
                <c:pt idx="4936">
                  <c:v>41068.392511574071</c:v>
                </c:pt>
                <c:pt idx="4937">
                  <c:v>41068.392858796295</c:v>
                </c:pt>
                <c:pt idx="4938">
                  <c:v>41068.393206018518</c:v>
                </c:pt>
                <c:pt idx="4939">
                  <c:v>41068.393553240741</c:v>
                </c:pt>
                <c:pt idx="4940">
                  <c:v>41068.393900462965</c:v>
                </c:pt>
                <c:pt idx="4941">
                  <c:v>41068.394247685188</c:v>
                </c:pt>
                <c:pt idx="4942">
                  <c:v>41068.394594907404</c:v>
                </c:pt>
                <c:pt idx="4943">
                  <c:v>41068.394942129627</c:v>
                </c:pt>
                <c:pt idx="4944">
                  <c:v>41068.395289351851</c:v>
                </c:pt>
                <c:pt idx="4945">
                  <c:v>41068.395636574074</c:v>
                </c:pt>
                <c:pt idx="4946">
                  <c:v>41068.395983796298</c:v>
                </c:pt>
                <c:pt idx="4947">
                  <c:v>41068.396331018521</c:v>
                </c:pt>
                <c:pt idx="4948">
                  <c:v>41068.396678240744</c:v>
                </c:pt>
                <c:pt idx="4949">
                  <c:v>41068.39702546296</c:v>
                </c:pt>
                <c:pt idx="4950">
                  <c:v>41068.397372685184</c:v>
                </c:pt>
                <c:pt idx="4951">
                  <c:v>41068.397719907407</c:v>
                </c:pt>
                <c:pt idx="4952">
                  <c:v>41068.39806712963</c:v>
                </c:pt>
                <c:pt idx="4953">
                  <c:v>41068.398414351854</c:v>
                </c:pt>
                <c:pt idx="4954">
                  <c:v>41068.398761574077</c:v>
                </c:pt>
                <c:pt idx="4955">
                  <c:v>41068.399108796293</c:v>
                </c:pt>
                <c:pt idx="4956">
                  <c:v>41068.399456018517</c:v>
                </c:pt>
                <c:pt idx="4957">
                  <c:v>41068.39980324074</c:v>
                </c:pt>
                <c:pt idx="4958">
                  <c:v>41068.400150462963</c:v>
                </c:pt>
                <c:pt idx="4959">
                  <c:v>41068.400497685187</c:v>
                </c:pt>
                <c:pt idx="4960">
                  <c:v>41068.40084490741</c:v>
                </c:pt>
                <c:pt idx="4961">
                  <c:v>41068.401192129626</c:v>
                </c:pt>
                <c:pt idx="4962">
                  <c:v>41068.401539351849</c:v>
                </c:pt>
                <c:pt idx="4963">
                  <c:v>41068.401886574073</c:v>
                </c:pt>
                <c:pt idx="4964">
                  <c:v>41068.402233796296</c:v>
                </c:pt>
                <c:pt idx="4965">
                  <c:v>41068.402581018519</c:v>
                </c:pt>
                <c:pt idx="4966">
                  <c:v>41068.402928240743</c:v>
                </c:pt>
                <c:pt idx="4967">
                  <c:v>41068.403275462966</c:v>
                </c:pt>
                <c:pt idx="4968">
                  <c:v>41068.403622685182</c:v>
                </c:pt>
                <c:pt idx="4969">
                  <c:v>41068.403969907406</c:v>
                </c:pt>
                <c:pt idx="4970">
                  <c:v>41068.404317129629</c:v>
                </c:pt>
                <c:pt idx="4971">
                  <c:v>41068.404664351852</c:v>
                </c:pt>
                <c:pt idx="4972">
                  <c:v>41068.405011574076</c:v>
                </c:pt>
                <c:pt idx="4973">
                  <c:v>41068.405358796299</c:v>
                </c:pt>
                <c:pt idx="4974">
                  <c:v>41068.405706018515</c:v>
                </c:pt>
                <c:pt idx="4975">
                  <c:v>41068.406053240738</c:v>
                </c:pt>
                <c:pt idx="4976">
                  <c:v>41068.406400462962</c:v>
                </c:pt>
                <c:pt idx="4977">
                  <c:v>41068.406747685185</c:v>
                </c:pt>
                <c:pt idx="4978">
                  <c:v>41068.407094907408</c:v>
                </c:pt>
                <c:pt idx="4979">
                  <c:v>41068.407442129632</c:v>
                </c:pt>
                <c:pt idx="4980">
                  <c:v>41068.407789351855</c:v>
                </c:pt>
                <c:pt idx="4981">
                  <c:v>41068.408136574071</c:v>
                </c:pt>
                <c:pt idx="4982">
                  <c:v>41068.408483796295</c:v>
                </c:pt>
                <c:pt idx="4983">
                  <c:v>41068.408831018518</c:v>
                </c:pt>
                <c:pt idx="4984">
                  <c:v>41068.409178240741</c:v>
                </c:pt>
                <c:pt idx="4985">
                  <c:v>41068.409525462965</c:v>
                </c:pt>
                <c:pt idx="4986">
                  <c:v>41068.409872685188</c:v>
                </c:pt>
                <c:pt idx="4987">
                  <c:v>41068.410219907404</c:v>
                </c:pt>
                <c:pt idx="4988">
                  <c:v>41068.410567129627</c:v>
                </c:pt>
                <c:pt idx="4989">
                  <c:v>41068.410914351851</c:v>
                </c:pt>
                <c:pt idx="4990">
                  <c:v>41068.411261574074</c:v>
                </c:pt>
                <c:pt idx="4991">
                  <c:v>41068.411608796298</c:v>
                </c:pt>
                <c:pt idx="4992">
                  <c:v>41068.411956018521</c:v>
                </c:pt>
                <c:pt idx="4993">
                  <c:v>41068.412303240744</c:v>
                </c:pt>
                <c:pt idx="4994">
                  <c:v>41068.41265046296</c:v>
                </c:pt>
                <c:pt idx="4995">
                  <c:v>41068.412997685184</c:v>
                </c:pt>
                <c:pt idx="4996">
                  <c:v>41068.413344907407</c:v>
                </c:pt>
                <c:pt idx="4997">
                  <c:v>41068.41369212963</c:v>
                </c:pt>
                <c:pt idx="4998">
                  <c:v>41068.414039351854</c:v>
                </c:pt>
                <c:pt idx="4999">
                  <c:v>41068.414386574077</c:v>
                </c:pt>
                <c:pt idx="5000">
                  <c:v>41068.414733796293</c:v>
                </c:pt>
                <c:pt idx="5001">
                  <c:v>41068.415081018517</c:v>
                </c:pt>
                <c:pt idx="5002">
                  <c:v>41068.41542824074</c:v>
                </c:pt>
                <c:pt idx="5003">
                  <c:v>41068.415775462963</c:v>
                </c:pt>
                <c:pt idx="5004">
                  <c:v>41068.416122685187</c:v>
                </c:pt>
                <c:pt idx="5005">
                  <c:v>41068.41646990741</c:v>
                </c:pt>
                <c:pt idx="5006">
                  <c:v>41068.416817129626</c:v>
                </c:pt>
                <c:pt idx="5007">
                  <c:v>41068.417164351849</c:v>
                </c:pt>
                <c:pt idx="5008">
                  <c:v>41068.417511574073</c:v>
                </c:pt>
                <c:pt idx="5009">
                  <c:v>41068.417858796296</c:v>
                </c:pt>
                <c:pt idx="5010">
                  <c:v>41068.418206018519</c:v>
                </c:pt>
                <c:pt idx="5011">
                  <c:v>41068.418553240743</c:v>
                </c:pt>
                <c:pt idx="5012">
                  <c:v>41068.418900462966</c:v>
                </c:pt>
                <c:pt idx="5013">
                  <c:v>41068.419247685182</c:v>
                </c:pt>
                <c:pt idx="5014">
                  <c:v>41068.419594907406</c:v>
                </c:pt>
                <c:pt idx="5015">
                  <c:v>41068.419942129629</c:v>
                </c:pt>
                <c:pt idx="5016">
                  <c:v>41068.420289351852</c:v>
                </c:pt>
                <c:pt idx="5017">
                  <c:v>41068.420636574076</c:v>
                </c:pt>
                <c:pt idx="5018">
                  <c:v>41068.420983796299</c:v>
                </c:pt>
                <c:pt idx="5019">
                  <c:v>41068.421331018515</c:v>
                </c:pt>
                <c:pt idx="5020">
                  <c:v>41068.421678240738</c:v>
                </c:pt>
                <c:pt idx="5021">
                  <c:v>41068.422025462962</c:v>
                </c:pt>
                <c:pt idx="5022">
                  <c:v>41068.422372685185</c:v>
                </c:pt>
                <c:pt idx="5023">
                  <c:v>41068.422719907408</c:v>
                </c:pt>
                <c:pt idx="5024">
                  <c:v>41068.423067129632</c:v>
                </c:pt>
                <c:pt idx="5025">
                  <c:v>41068.423414351855</c:v>
                </c:pt>
                <c:pt idx="5026">
                  <c:v>41068.423761574071</c:v>
                </c:pt>
                <c:pt idx="5027">
                  <c:v>41068.424108796295</c:v>
                </c:pt>
                <c:pt idx="5028">
                  <c:v>41068.424456018518</c:v>
                </c:pt>
                <c:pt idx="5029">
                  <c:v>41068.424803240741</c:v>
                </c:pt>
                <c:pt idx="5030">
                  <c:v>41068.425150462965</c:v>
                </c:pt>
                <c:pt idx="5031">
                  <c:v>41068.425497685188</c:v>
                </c:pt>
                <c:pt idx="5032">
                  <c:v>41068.425844907404</c:v>
                </c:pt>
                <c:pt idx="5033">
                  <c:v>41068.426192129627</c:v>
                </c:pt>
                <c:pt idx="5034">
                  <c:v>41068.426539351851</c:v>
                </c:pt>
                <c:pt idx="5035">
                  <c:v>41068.426886574074</c:v>
                </c:pt>
                <c:pt idx="5036">
                  <c:v>41068.427233796298</c:v>
                </c:pt>
                <c:pt idx="5037">
                  <c:v>41068.427581018521</c:v>
                </c:pt>
                <c:pt idx="5038">
                  <c:v>41068.427928240744</c:v>
                </c:pt>
                <c:pt idx="5039">
                  <c:v>41068.42827546296</c:v>
                </c:pt>
                <c:pt idx="5040">
                  <c:v>41068.428622685184</c:v>
                </c:pt>
                <c:pt idx="5041">
                  <c:v>41068.428969907407</c:v>
                </c:pt>
                <c:pt idx="5042">
                  <c:v>41068.42931712963</c:v>
                </c:pt>
                <c:pt idx="5043">
                  <c:v>41068.429664351854</c:v>
                </c:pt>
                <c:pt idx="5044">
                  <c:v>41068.430011574077</c:v>
                </c:pt>
                <c:pt idx="5045">
                  <c:v>41068.430358796293</c:v>
                </c:pt>
                <c:pt idx="5046">
                  <c:v>41068.430706018517</c:v>
                </c:pt>
                <c:pt idx="5047">
                  <c:v>41068.43105324074</c:v>
                </c:pt>
                <c:pt idx="5048">
                  <c:v>41068.431400462963</c:v>
                </c:pt>
                <c:pt idx="5049">
                  <c:v>41068.431747685187</c:v>
                </c:pt>
                <c:pt idx="5050">
                  <c:v>41068.43209490741</c:v>
                </c:pt>
                <c:pt idx="5051">
                  <c:v>41068.432442129626</c:v>
                </c:pt>
                <c:pt idx="5052">
                  <c:v>41068.432789351849</c:v>
                </c:pt>
                <c:pt idx="5053">
                  <c:v>41068.433136574073</c:v>
                </c:pt>
                <c:pt idx="5054">
                  <c:v>41068.433483796296</c:v>
                </c:pt>
                <c:pt idx="5055">
                  <c:v>41068.433831018519</c:v>
                </c:pt>
                <c:pt idx="5056">
                  <c:v>41068.434178240743</c:v>
                </c:pt>
                <c:pt idx="5057">
                  <c:v>41068.434525462966</c:v>
                </c:pt>
                <c:pt idx="5058">
                  <c:v>41068.434872685182</c:v>
                </c:pt>
                <c:pt idx="5059">
                  <c:v>41068.435219907406</c:v>
                </c:pt>
                <c:pt idx="5060">
                  <c:v>41068.435567129629</c:v>
                </c:pt>
                <c:pt idx="5061">
                  <c:v>41068.435914351852</c:v>
                </c:pt>
                <c:pt idx="5062">
                  <c:v>41068.436261574076</c:v>
                </c:pt>
                <c:pt idx="5063">
                  <c:v>41068.436608796299</c:v>
                </c:pt>
                <c:pt idx="5064">
                  <c:v>41068.436956018515</c:v>
                </c:pt>
                <c:pt idx="5065">
                  <c:v>41068.437303240738</c:v>
                </c:pt>
                <c:pt idx="5066">
                  <c:v>41068.437650462962</c:v>
                </c:pt>
                <c:pt idx="5067">
                  <c:v>41068.437997685185</c:v>
                </c:pt>
                <c:pt idx="5068">
                  <c:v>41068.438344907408</c:v>
                </c:pt>
                <c:pt idx="5069">
                  <c:v>41068.438692129632</c:v>
                </c:pt>
                <c:pt idx="5070">
                  <c:v>41068.439039351855</c:v>
                </c:pt>
                <c:pt idx="5071">
                  <c:v>41068.439386574071</c:v>
                </c:pt>
                <c:pt idx="5072">
                  <c:v>41068.439733796295</c:v>
                </c:pt>
                <c:pt idx="5073">
                  <c:v>41068.440081018518</c:v>
                </c:pt>
                <c:pt idx="5074">
                  <c:v>41068.440428240741</c:v>
                </c:pt>
                <c:pt idx="5075">
                  <c:v>41068.440775462965</c:v>
                </c:pt>
                <c:pt idx="5076">
                  <c:v>41068.441122685188</c:v>
                </c:pt>
                <c:pt idx="5077">
                  <c:v>41068.441469907404</c:v>
                </c:pt>
                <c:pt idx="5078">
                  <c:v>41068.441817129627</c:v>
                </c:pt>
                <c:pt idx="5079">
                  <c:v>41068.442164351851</c:v>
                </c:pt>
                <c:pt idx="5080">
                  <c:v>41068.442511574074</c:v>
                </c:pt>
                <c:pt idx="5081">
                  <c:v>41068.442858796298</c:v>
                </c:pt>
                <c:pt idx="5082">
                  <c:v>41068.443206018521</c:v>
                </c:pt>
                <c:pt idx="5083">
                  <c:v>41068.443553240744</c:v>
                </c:pt>
                <c:pt idx="5084">
                  <c:v>41068.44390046296</c:v>
                </c:pt>
                <c:pt idx="5085">
                  <c:v>41068.444247685184</c:v>
                </c:pt>
                <c:pt idx="5086">
                  <c:v>41068.444594907407</c:v>
                </c:pt>
                <c:pt idx="5087">
                  <c:v>41068.44494212963</c:v>
                </c:pt>
                <c:pt idx="5088">
                  <c:v>41068.445289351854</c:v>
                </c:pt>
                <c:pt idx="5089">
                  <c:v>41068.445636574077</c:v>
                </c:pt>
                <c:pt idx="5090">
                  <c:v>41068.445983796293</c:v>
                </c:pt>
                <c:pt idx="5091">
                  <c:v>41068.446331018517</c:v>
                </c:pt>
                <c:pt idx="5092">
                  <c:v>41068.44667824074</c:v>
                </c:pt>
                <c:pt idx="5093">
                  <c:v>41068.447025462963</c:v>
                </c:pt>
                <c:pt idx="5094">
                  <c:v>41068.447372685187</c:v>
                </c:pt>
                <c:pt idx="5095">
                  <c:v>41068.44771990741</c:v>
                </c:pt>
                <c:pt idx="5096">
                  <c:v>41068.448067129626</c:v>
                </c:pt>
                <c:pt idx="5097">
                  <c:v>41068.448414351849</c:v>
                </c:pt>
                <c:pt idx="5098">
                  <c:v>41068.448761574073</c:v>
                </c:pt>
                <c:pt idx="5099">
                  <c:v>41068.449108796296</c:v>
                </c:pt>
                <c:pt idx="5100">
                  <c:v>41068.449456018519</c:v>
                </c:pt>
                <c:pt idx="5101">
                  <c:v>41068.449803240743</c:v>
                </c:pt>
                <c:pt idx="5102">
                  <c:v>41068.450150462966</c:v>
                </c:pt>
                <c:pt idx="5103">
                  <c:v>41068.450497685182</c:v>
                </c:pt>
                <c:pt idx="5104">
                  <c:v>41068.450844907406</c:v>
                </c:pt>
                <c:pt idx="5105">
                  <c:v>41068.451192129629</c:v>
                </c:pt>
                <c:pt idx="5106">
                  <c:v>41068.451539351852</c:v>
                </c:pt>
                <c:pt idx="5107">
                  <c:v>41068.451886574076</c:v>
                </c:pt>
                <c:pt idx="5108">
                  <c:v>41068.452233796299</c:v>
                </c:pt>
                <c:pt idx="5109">
                  <c:v>41068.452581018515</c:v>
                </c:pt>
                <c:pt idx="5110">
                  <c:v>41068.452928240738</c:v>
                </c:pt>
                <c:pt idx="5111">
                  <c:v>41068.453275462962</c:v>
                </c:pt>
                <c:pt idx="5112">
                  <c:v>41068.453622685185</c:v>
                </c:pt>
                <c:pt idx="5113">
                  <c:v>41068.453969907408</c:v>
                </c:pt>
                <c:pt idx="5114">
                  <c:v>41068.454317129632</c:v>
                </c:pt>
                <c:pt idx="5115">
                  <c:v>41068.454664351855</c:v>
                </c:pt>
                <c:pt idx="5116">
                  <c:v>41068.455011574071</c:v>
                </c:pt>
                <c:pt idx="5117">
                  <c:v>41068.455358796295</c:v>
                </c:pt>
                <c:pt idx="5118">
                  <c:v>41068.455706018518</c:v>
                </c:pt>
                <c:pt idx="5119">
                  <c:v>41068.456053240741</c:v>
                </c:pt>
                <c:pt idx="5120">
                  <c:v>41068.456400462965</c:v>
                </c:pt>
                <c:pt idx="5121">
                  <c:v>41068.456747685188</c:v>
                </c:pt>
                <c:pt idx="5122">
                  <c:v>41068.457094907404</c:v>
                </c:pt>
                <c:pt idx="5123">
                  <c:v>41068.457442129627</c:v>
                </c:pt>
                <c:pt idx="5124">
                  <c:v>41068.457789351851</c:v>
                </c:pt>
                <c:pt idx="5125">
                  <c:v>41068.458136574074</c:v>
                </c:pt>
                <c:pt idx="5126">
                  <c:v>41068.458483796298</c:v>
                </c:pt>
                <c:pt idx="5127">
                  <c:v>41068.458831018521</c:v>
                </c:pt>
                <c:pt idx="5128">
                  <c:v>41068.459178240744</c:v>
                </c:pt>
                <c:pt idx="5129">
                  <c:v>41068.45952546296</c:v>
                </c:pt>
                <c:pt idx="5130">
                  <c:v>41068.459872685184</c:v>
                </c:pt>
                <c:pt idx="5131">
                  <c:v>41068.460219907407</c:v>
                </c:pt>
                <c:pt idx="5132">
                  <c:v>41068.46056712963</c:v>
                </c:pt>
                <c:pt idx="5133">
                  <c:v>41068.460914351854</c:v>
                </c:pt>
                <c:pt idx="5134">
                  <c:v>41068.461261574077</c:v>
                </c:pt>
                <c:pt idx="5135">
                  <c:v>41068.461608796293</c:v>
                </c:pt>
                <c:pt idx="5136">
                  <c:v>41068.461956018517</c:v>
                </c:pt>
                <c:pt idx="5137">
                  <c:v>41068.46230324074</c:v>
                </c:pt>
                <c:pt idx="5138">
                  <c:v>41068.462650462963</c:v>
                </c:pt>
                <c:pt idx="5139">
                  <c:v>41068.462997685187</c:v>
                </c:pt>
                <c:pt idx="5140">
                  <c:v>41068.46334490741</c:v>
                </c:pt>
                <c:pt idx="5141">
                  <c:v>41068.463692129626</c:v>
                </c:pt>
                <c:pt idx="5142">
                  <c:v>41068.464039351849</c:v>
                </c:pt>
                <c:pt idx="5143">
                  <c:v>41068.464386574073</c:v>
                </c:pt>
                <c:pt idx="5144">
                  <c:v>41068.464733796296</c:v>
                </c:pt>
                <c:pt idx="5145">
                  <c:v>41068.465081018519</c:v>
                </c:pt>
                <c:pt idx="5146">
                  <c:v>41068.465428240743</c:v>
                </c:pt>
                <c:pt idx="5147">
                  <c:v>41068.465775462966</c:v>
                </c:pt>
                <c:pt idx="5148">
                  <c:v>41068.466122685182</c:v>
                </c:pt>
                <c:pt idx="5149">
                  <c:v>41068.466469907406</c:v>
                </c:pt>
                <c:pt idx="5150">
                  <c:v>41068.466817129629</c:v>
                </c:pt>
                <c:pt idx="5151">
                  <c:v>41068.467164351852</c:v>
                </c:pt>
                <c:pt idx="5152">
                  <c:v>41068.467511574076</c:v>
                </c:pt>
                <c:pt idx="5153">
                  <c:v>41068.467858796299</c:v>
                </c:pt>
                <c:pt idx="5154">
                  <c:v>41068.468206018515</c:v>
                </c:pt>
                <c:pt idx="5155">
                  <c:v>41068.468553240738</c:v>
                </c:pt>
                <c:pt idx="5156">
                  <c:v>41068.468900462962</c:v>
                </c:pt>
                <c:pt idx="5157">
                  <c:v>41068.469247685185</c:v>
                </c:pt>
                <c:pt idx="5158">
                  <c:v>41068.469594907408</c:v>
                </c:pt>
                <c:pt idx="5159">
                  <c:v>41068.469942129632</c:v>
                </c:pt>
                <c:pt idx="5160">
                  <c:v>41068.470289351855</c:v>
                </c:pt>
                <c:pt idx="5161">
                  <c:v>41068.470636574071</c:v>
                </c:pt>
                <c:pt idx="5162">
                  <c:v>41068.470983796295</c:v>
                </c:pt>
                <c:pt idx="5163">
                  <c:v>41068.471331018518</c:v>
                </c:pt>
                <c:pt idx="5164">
                  <c:v>41068.471678240741</c:v>
                </c:pt>
                <c:pt idx="5165">
                  <c:v>41068.472025462965</c:v>
                </c:pt>
                <c:pt idx="5166">
                  <c:v>41068.472372685188</c:v>
                </c:pt>
                <c:pt idx="5167">
                  <c:v>41068.472719907404</c:v>
                </c:pt>
                <c:pt idx="5168">
                  <c:v>41068.473067129627</c:v>
                </c:pt>
                <c:pt idx="5169">
                  <c:v>41068.473414351851</c:v>
                </c:pt>
                <c:pt idx="5170">
                  <c:v>41068.473761574074</c:v>
                </c:pt>
                <c:pt idx="5171">
                  <c:v>41068.474108796298</c:v>
                </c:pt>
                <c:pt idx="5172">
                  <c:v>41068.474456018521</c:v>
                </c:pt>
                <c:pt idx="5173">
                  <c:v>41068.474803240744</c:v>
                </c:pt>
                <c:pt idx="5174">
                  <c:v>41068.47515046296</c:v>
                </c:pt>
                <c:pt idx="5175">
                  <c:v>41068.475497685184</c:v>
                </c:pt>
                <c:pt idx="5176">
                  <c:v>41068.475844907407</c:v>
                </c:pt>
                <c:pt idx="5177">
                  <c:v>41068.47619212963</c:v>
                </c:pt>
                <c:pt idx="5178">
                  <c:v>41068.476539351854</c:v>
                </c:pt>
                <c:pt idx="5179">
                  <c:v>41068.476886574077</c:v>
                </c:pt>
                <c:pt idx="5180">
                  <c:v>41068.477233796293</c:v>
                </c:pt>
                <c:pt idx="5181">
                  <c:v>41068.477581018517</c:v>
                </c:pt>
                <c:pt idx="5182">
                  <c:v>41068.47792824074</c:v>
                </c:pt>
                <c:pt idx="5183">
                  <c:v>41068.478275462963</c:v>
                </c:pt>
                <c:pt idx="5184">
                  <c:v>41068.478622685187</c:v>
                </c:pt>
                <c:pt idx="5185">
                  <c:v>41068.47896990741</c:v>
                </c:pt>
                <c:pt idx="5186">
                  <c:v>41068.479317129626</c:v>
                </c:pt>
                <c:pt idx="5187">
                  <c:v>41068.479664351849</c:v>
                </c:pt>
                <c:pt idx="5188">
                  <c:v>41068.480011574073</c:v>
                </c:pt>
                <c:pt idx="5189">
                  <c:v>41068.480358796296</c:v>
                </c:pt>
                <c:pt idx="5190">
                  <c:v>41068.480706018519</c:v>
                </c:pt>
                <c:pt idx="5191">
                  <c:v>41068.481053240743</c:v>
                </c:pt>
                <c:pt idx="5192">
                  <c:v>41068.481400462966</c:v>
                </c:pt>
                <c:pt idx="5193">
                  <c:v>41068.481747685182</c:v>
                </c:pt>
                <c:pt idx="5194">
                  <c:v>41068.482094907406</c:v>
                </c:pt>
                <c:pt idx="5195">
                  <c:v>41068.482442129629</c:v>
                </c:pt>
                <c:pt idx="5196">
                  <c:v>41068.482789351852</c:v>
                </c:pt>
                <c:pt idx="5197">
                  <c:v>41068.483136574076</c:v>
                </c:pt>
                <c:pt idx="5198">
                  <c:v>41068.483483796299</c:v>
                </c:pt>
                <c:pt idx="5199">
                  <c:v>41068.483831018515</c:v>
                </c:pt>
                <c:pt idx="5200">
                  <c:v>41068.484178240738</c:v>
                </c:pt>
                <c:pt idx="5201">
                  <c:v>41068.484525462962</c:v>
                </c:pt>
                <c:pt idx="5202">
                  <c:v>41068.484872685185</c:v>
                </c:pt>
                <c:pt idx="5203">
                  <c:v>41068.485219907408</c:v>
                </c:pt>
                <c:pt idx="5204">
                  <c:v>41068.485567129632</c:v>
                </c:pt>
                <c:pt idx="5205">
                  <c:v>41068.485914351855</c:v>
                </c:pt>
                <c:pt idx="5206">
                  <c:v>41068.486261574071</c:v>
                </c:pt>
                <c:pt idx="5207">
                  <c:v>41068.486608796295</c:v>
                </c:pt>
                <c:pt idx="5208">
                  <c:v>41068.486956018518</c:v>
                </c:pt>
                <c:pt idx="5209">
                  <c:v>41068.487303240741</c:v>
                </c:pt>
                <c:pt idx="5210">
                  <c:v>41068.487650462965</c:v>
                </c:pt>
                <c:pt idx="5211">
                  <c:v>41068.487997685188</c:v>
                </c:pt>
                <c:pt idx="5212">
                  <c:v>41068.488344907404</c:v>
                </c:pt>
                <c:pt idx="5213">
                  <c:v>41068.488692129627</c:v>
                </c:pt>
                <c:pt idx="5214">
                  <c:v>41068.489039351851</c:v>
                </c:pt>
                <c:pt idx="5215">
                  <c:v>41068.489386574074</c:v>
                </c:pt>
                <c:pt idx="5216">
                  <c:v>41068.489733796298</c:v>
                </c:pt>
                <c:pt idx="5217">
                  <c:v>41068.490081018521</c:v>
                </c:pt>
                <c:pt idx="5218">
                  <c:v>41068.490428240744</c:v>
                </c:pt>
                <c:pt idx="5219">
                  <c:v>41068.49077546296</c:v>
                </c:pt>
                <c:pt idx="5220">
                  <c:v>41068.491122685184</c:v>
                </c:pt>
                <c:pt idx="5221">
                  <c:v>41068.491469907407</c:v>
                </c:pt>
                <c:pt idx="5222">
                  <c:v>41068.49181712963</c:v>
                </c:pt>
                <c:pt idx="5223">
                  <c:v>41068.492164351854</c:v>
                </c:pt>
                <c:pt idx="5224">
                  <c:v>41068.492511574077</c:v>
                </c:pt>
                <c:pt idx="5225">
                  <c:v>41068.492858796293</c:v>
                </c:pt>
                <c:pt idx="5226">
                  <c:v>41068.493206018517</c:v>
                </c:pt>
                <c:pt idx="5227">
                  <c:v>41068.49355324074</c:v>
                </c:pt>
                <c:pt idx="5228">
                  <c:v>41068.493900462963</c:v>
                </c:pt>
                <c:pt idx="5229">
                  <c:v>41068.494247685187</c:v>
                </c:pt>
                <c:pt idx="5230">
                  <c:v>41068.49459490741</c:v>
                </c:pt>
                <c:pt idx="5231">
                  <c:v>41068.494942129626</c:v>
                </c:pt>
                <c:pt idx="5232">
                  <c:v>41068.495289351849</c:v>
                </c:pt>
                <c:pt idx="5233">
                  <c:v>41068.495636574073</c:v>
                </c:pt>
                <c:pt idx="5234">
                  <c:v>41068.495983796296</c:v>
                </c:pt>
                <c:pt idx="5235">
                  <c:v>41068.496331018519</c:v>
                </c:pt>
                <c:pt idx="5236">
                  <c:v>41068.496678240743</c:v>
                </c:pt>
                <c:pt idx="5237">
                  <c:v>41068.497025462966</c:v>
                </c:pt>
                <c:pt idx="5238">
                  <c:v>41068.497372685182</c:v>
                </c:pt>
                <c:pt idx="5239">
                  <c:v>41068.497719907406</c:v>
                </c:pt>
                <c:pt idx="5240">
                  <c:v>41068.498067129629</c:v>
                </c:pt>
                <c:pt idx="5241">
                  <c:v>41068.498414351852</c:v>
                </c:pt>
                <c:pt idx="5242">
                  <c:v>41068.498761574076</c:v>
                </c:pt>
                <c:pt idx="5243">
                  <c:v>41068.499108796299</c:v>
                </c:pt>
                <c:pt idx="5244">
                  <c:v>41068.499456018515</c:v>
                </c:pt>
                <c:pt idx="5245">
                  <c:v>41068.499803240738</c:v>
                </c:pt>
                <c:pt idx="5246">
                  <c:v>41068.500150462962</c:v>
                </c:pt>
                <c:pt idx="5247">
                  <c:v>41068.500497685185</c:v>
                </c:pt>
                <c:pt idx="5248">
                  <c:v>41068.500844907408</c:v>
                </c:pt>
                <c:pt idx="5249">
                  <c:v>41068.501192129632</c:v>
                </c:pt>
                <c:pt idx="5250">
                  <c:v>41068.501539351855</c:v>
                </c:pt>
                <c:pt idx="5251">
                  <c:v>41068.501886574071</c:v>
                </c:pt>
                <c:pt idx="5252">
                  <c:v>41068.502233796295</c:v>
                </c:pt>
                <c:pt idx="5253">
                  <c:v>41068.502581018518</c:v>
                </c:pt>
                <c:pt idx="5254">
                  <c:v>41068.502928240741</c:v>
                </c:pt>
                <c:pt idx="5255">
                  <c:v>41068.503275462965</c:v>
                </c:pt>
                <c:pt idx="5256">
                  <c:v>41068.503622685188</c:v>
                </c:pt>
                <c:pt idx="5257">
                  <c:v>41068.503969907404</c:v>
                </c:pt>
                <c:pt idx="5258">
                  <c:v>41068.504317129627</c:v>
                </c:pt>
                <c:pt idx="5259">
                  <c:v>41068.504664351851</c:v>
                </c:pt>
                <c:pt idx="5260">
                  <c:v>41068.505011574074</c:v>
                </c:pt>
                <c:pt idx="5261">
                  <c:v>41068.505358796298</c:v>
                </c:pt>
                <c:pt idx="5262">
                  <c:v>41068.505706018521</c:v>
                </c:pt>
                <c:pt idx="5263">
                  <c:v>41068.506053240744</c:v>
                </c:pt>
                <c:pt idx="5264">
                  <c:v>41068.50640046296</c:v>
                </c:pt>
                <c:pt idx="5265">
                  <c:v>41068.506747685184</c:v>
                </c:pt>
                <c:pt idx="5266">
                  <c:v>41068.507094907407</c:v>
                </c:pt>
                <c:pt idx="5267">
                  <c:v>41068.50744212963</c:v>
                </c:pt>
                <c:pt idx="5268">
                  <c:v>41068.507789351854</c:v>
                </c:pt>
                <c:pt idx="5269">
                  <c:v>41068.508136574077</c:v>
                </c:pt>
                <c:pt idx="5270">
                  <c:v>41068.508483796293</c:v>
                </c:pt>
                <c:pt idx="5271">
                  <c:v>41068.508831018517</c:v>
                </c:pt>
                <c:pt idx="5272">
                  <c:v>41068.50917824074</c:v>
                </c:pt>
                <c:pt idx="5273">
                  <c:v>41068.509525462963</c:v>
                </c:pt>
                <c:pt idx="5274">
                  <c:v>41068.509872685187</c:v>
                </c:pt>
                <c:pt idx="5275">
                  <c:v>41068.51021990741</c:v>
                </c:pt>
                <c:pt idx="5276">
                  <c:v>41068.510567129626</c:v>
                </c:pt>
                <c:pt idx="5277">
                  <c:v>41068.510914351849</c:v>
                </c:pt>
                <c:pt idx="5278">
                  <c:v>41068.511261574073</c:v>
                </c:pt>
                <c:pt idx="5279">
                  <c:v>41068.511608796296</c:v>
                </c:pt>
                <c:pt idx="5280">
                  <c:v>41068.511956018519</c:v>
                </c:pt>
                <c:pt idx="5281">
                  <c:v>41068.512303240743</c:v>
                </c:pt>
                <c:pt idx="5282">
                  <c:v>41068.512650462966</c:v>
                </c:pt>
                <c:pt idx="5283">
                  <c:v>41068.512997685182</c:v>
                </c:pt>
                <c:pt idx="5284">
                  <c:v>41068.513344907406</c:v>
                </c:pt>
                <c:pt idx="5285">
                  <c:v>41068.513692129629</c:v>
                </c:pt>
                <c:pt idx="5286">
                  <c:v>41068.514039351852</c:v>
                </c:pt>
                <c:pt idx="5287">
                  <c:v>41068.514386574076</c:v>
                </c:pt>
                <c:pt idx="5288">
                  <c:v>41068.514733796299</c:v>
                </c:pt>
                <c:pt idx="5289">
                  <c:v>41068.515081018515</c:v>
                </c:pt>
                <c:pt idx="5290">
                  <c:v>41068.515428240738</c:v>
                </c:pt>
                <c:pt idx="5291">
                  <c:v>41068.515775462962</c:v>
                </c:pt>
                <c:pt idx="5292">
                  <c:v>41068.516122685185</c:v>
                </c:pt>
                <c:pt idx="5293">
                  <c:v>41068.516469907408</c:v>
                </c:pt>
                <c:pt idx="5294">
                  <c:v>41068.516817129632</c:v>
                </c:pt>
                <c:pt idx="5295">
                  <c:v>41068.517164351855</c:v>
                </c:pt>
                <c:pt idx="5296">
                  <c:v>41068.517511574071</c:v>
                </c:pt>
                <c:pt idx="5297">
                  <c:v>41068.517858796295</c:v>
                </c:pt>
                <c:pt idx="5298">
                  <c:v>41068.518206018518</c:v>
                </c:pt>
                <c:pt idx="5299">
                  <c:v>41068.518553240741</c:v>
                </c:pt>
                <c:pt idx="5300">
                  <c:v>41068.518900462965</c:v>
                </c:pt>
                <c:pt idx="5301">
                  <c:v>41068.519247685188</c:v>
                </c:pt>
                <c:pt idx="5302">
                  <c:v>41068.519594907404</c:v>
                </c:pt>
                <c:pt idx="5303">
                  <c:v>41068.519942129627</c:v>
                </c:pt>
                <c:pt idx="5304">
                  <c:v>41068.520289351851</c:v>
                </c:pt>
                <c:pt idx="5305">
                  <c:v>41068.520636574074</c:v>
                </c:pt>
                <c:pt idx="5306">
                  <c:v>41068.520983796298</c:v>
                </c:pt>
                <c:pt idx="5307">
                  <c:v>41068.521331018521</c:v>
                </c:pt>
                <c:pt idx="5308">
                  <c:v>41068.521678240744</c:v>
                </c:pt>
                <c:pt idx="5309">
                  <c:v>41068.52202546296</c:v>
                </c:pt>
                <c:pt idx="5310">
                  <c:v>41068.522372685184</c:v>
                </c:pt>
                <c:pt idx="5311">
                  <c:v>41068.522719907407</c:v>
                </c:pt>
                <c:pt idx="5312">
                  <c:v>41068.52306712963</c:v>
                </c:pt>
                <c:pt idx="5313">
                  <c:v>41068.523414351854</c:v>
                </c:pt>
                <c:pt idx="5314">
                  <c:v>41068.523761574077</c:v>
                </c:pt>
                <c:pt idx="5315">
                  <c:v>41068.524108796293</c:v>
                </c:pt>
                <c:pt idx="5316">
                  <c:v>41068.524456018517</c:v>
                </c:pt>
                <c:pt idx="5317">
                  <c:v>41068.52480324074</c:v>
                </c:pt>
                <c:pt idx="5318">
                  <c:v>41068.525150462963</c:v>
                </c:pt>
                <c:pt idx="5319">
                  <c:v>41068.525497685187</c:v>
                </c:pt>
                <c:pt idx="5320">
                  <c:v>41068.52584490741</c:v>
                </c:pt>
                <c:pt idx="5321">
                  <c:v>41068.526192129626</c:v>
                </c:pt>
                <c:pt idx="5322">
                  <c:v>41068.526539351849</c:v>
                </c:pt>
                <c:pt idx="5323">
                  <c:v>41068.526886574073</c:v>
                </c:pt>
                <c:pt idx="5324">
                  <c:v>41068.527233796296</c:v>
                </c:pt>
                <c:pt idx="5325">
                  <c:v>41068.527581018519</c:v>
                </c:pt>
                <c:pt idx="5326">
                  <c:v>41068.527928240743</c:v>
                </c:pt>
                <c:pt idx="5327">
                  <c:v>41068.528275462966</c:v>
                </c:pt>
                <c:pt idx="5328">
                  <c:v>41068.528622685182</c:v>
                </c:pt>
                <c:pt idx="5329">
                  <c:v>41068.528969907406</c:v>
                </c:pt>
                <c:pt idx="5330">
                  <c:v>41068.529317129629</c:v>
                </c:pt>
                <c:pt idx="5331">
                  <c:v>41068.529664351852</c:v>
                </c:pt>
                <c:pt idx="5332">
                  <c:v>41068.530011574076</c:v>
                </c:pt>
                <c:pt idx="5333">
                  <c:v>41068.530358796299</c:v>
                </c:pt>
                <c:pt idx="5334">
                  <c:v>41068.530706018515</c:v>
                </c:pt>
                <c:pt idx="5335">
                  <c:v>41068.531053240738</c:v>
                </c:pt>
                <c:pt idx="5336">
                  <c:v>41068.531400462962</c:v>
                </c:pt>
                <c:pt idx="5337">
                  <c:v>41068.531747685185</c:v>
                </c:pt>
                <c:pt idx="5338">
                  <c:v>41068.532094907408</c:v>
                </c:pt>
                <c:pt idx="5339">
                  <c:v>41068.532442129632</c:v>
                </c:pt>
                <c:pt idx="5340">
                  <c:v>41068.532789351855</c:v>
                </c:pt>
                <c:pt idx="5341">
                  <c:v>41068.533136574071</c:v>
                </c:pt>
                <c:pt idx="5342">
                  <c:v>41068.533483796295</c:v>
                </c:pt>
                <c:pt idx="5343">
                  <c:v>41068.533831018518</c:v>
                </c:pt>
                <c:pt idx="5344">
                  <c:v>41068.534178240741</c:v>
                </c:pt>
                <c:pt idx="5345">
                  <c:v>41068.534525462965</c:v>
                </c:pt>
                <c:pt idx="5346">
                  <c:v>41068.534872685188</c:v>
                </c:pt>
                <c:pt idx="5347">
                  <c:v>41068.535219907404</c:v>
                </c:pt>
                <c:pt idx="5348">
                  <c:v>41068.535567129627</c:v>
                </c:pt>
                <c:pt idx="5349">
                  <c:v>41068.535914351851</c:v>
                </c:pt>
                <c:pt idx="5350">
                  <c:v>41068.536261574074</c:v>
                </c:pt>
                <c:pt idx="5351">
                  <c:v>41068.536608796298</c:v>
                </c:pt>
                <c:pt idx="5352">
                  <c:v>41068.536956018521</c:v>
                </c:pt>
                <c:pt idx="5353">
                  <c:v>41068.537303240744</c:v>
                </c:pt>
                <c:pt idx="5354">
                  <c:v>41068.53765046296</c:v>
                </c:pt>
                <c:pt idx="5355">
                  <c:v>41068.537997685184</c:v>
                </c:pt>
                <c:pt idx="5356">
                  <c:v>41068.538344907407</c:v>
                </c:pt>
                <c:pt idx="5357">
                  <c:v>41068.53869212963</c:v>
                </c:pt>
                <c:pt idx="5358">
                  <c:v>41068.539039351854</c:v>
                </c:pt>
                <c:pt idx="5359">
                  <c:v>41068.539386574077</c:v>
                </c:pt>
                <c:pt idx="5360">
                  <c:v>41068.539733796293</c:v>
                </c:pt>
                <c:pt idx="5361">
                  <c:v>41068.540081018517</c:v>
                </c:pt>
                <c:pt idx="5362">
                  <c:v>41068.54042824074</c:v>
                </c:pt>
                <c:pt idx="5363">
                  <c:v>41068.540775462963</c:v>
                </c:pt>
                <c:pt idx="5364">
                  <c:v>41068.541122685187</c:v>
                </c:pt>
                <c:pt idx="5365">
                  <c:v>41068.54146990741</c:v>
                </c:pt>
                <c:pt idx="5366">
                  <c:v>41068.541817129626</c:v>
                </c:pt>
                <c:pt idx="5367">
                  <c:v>41068.542164351849</c:v>
                </c:pt>
                <c:pt idx="5368">
                  <c:v>41068.542511574073</c:v>
                </c:pt>
                <c:pt idx="5369">
                  <c:v>41068.542858796296</c:v>
                </c:pt>
                <c:pt idx="5370">
                  <c:v>41068.543206018519</c:v>
                </c:pt>
                <c:pt idx="5371">
                  <c:v>41068.543553240743</c:v>
                </c:pt>
                <c:pt idx="5372">
                  <c:v>41068.543900462966</c:v>
                </c:pt>
                <c:pt idx="5373">
                  <c:v>41068.544247685182</c:v>
                </c:pt>
                <c:pt idx="5374">
                  <c:v>41068.544594907406</c:v>
                </c:pt>
                <c:pt idx="5375">
                  <c:v>41068.544942129629</c:v>
                </c:pt>
                <c:pt idx="5376">
                  <c:v>41068.545289351852</c:v>
                </c:pt>
                <c:pt idx="5377">
                  <c:v>41068.545636574076</c:v>
                </c:pt>
                <c:pt idx="5378">
                  <c:v>41068.545983796299</c:v>
                </c:pt>
                <c:pt idx="5379">
                  <c:v>41068.546331018515</c:v>
                </c:pt>
                <c:pt idx="5380">
                  <c:v>41068.546678240738</c:v>
                </c:pt>
                <c:pt idx="5381">
                  <c:v>41068.547025462962</c:v>
                </c:pt>
                <c:pt idx="5382">
                  <c:v>41068.547372685185</c:v>
                </c:pt>
                <c:pt idx="5383">
                  <c:v>41068.547719907408</c:v>
                </c:pt>
                <c:pt idx="5384">
                  <c:v>41068.548067129632</c:v>
                </c:pt>
                <c:pt idx="5385">
                  <c:v>41068.548414351855</c:v>
                </c:pt>
                <c:pt idx="5386">
                  <c:v>41068.548761574071</c:v>
                </c:pt>
                <c:pt idx="5387">
                  <c:v>41068.549108796295</c:v>
                </c:pt>
                <c:pt idx="5388">
                  <c:v>41068.549456018518</c:v>
                </c:pt>
                <c:pt idx="5389">
                  <c:v>41068.549803240741</c:v>
                </c:pt>
                <c:pt idx="5390">
                  <c:v>41068.550150462965</c:v>
                </c:pt>
                <c:pt idx="5391">
                  <c:v>41068.550497685188</c:v>
                </c:pt>
                <c:pt idx="5392">
                  <c:v>41068.550844907404</c:v>
                </c:pt>
                <c:pt idx="5393">
                  <c:v>41068.551192129627</c:v>
                </c:pt>
                <c:pt idx="5394">
                  <c:v>41068.551539351851</c:v>
                </c:pt>
                <c:pt idx="5395">
                  <c:v>41068.551886574074</c:v>
                </c:pt>
                <c:pt idx="5396">
                  <c:v>41068.552233796298</c:v>
                </c:pt>
                <c:pt idx="5397">
                  <c:v>41068.552581018521</c:v>
                </c:pt>
                <c:pt idx="5398">
                  <c:v>41068.552928240744</c:v>
                </c:pt>
                <c:pt idx="5399">
                  <c:v>41068.55327546296</c:v>
                </c:pt>
                <c:pt idx="5400">
                  <c:v>41068.553622685184</c:v>
                </c:pt>
                <c:pt idx="5401">
                  <c:v>41068.553969907407</c:v>
                </c:pt>
                <c:pt idx="5402">
                  <c:v>41068.55431712963</c:v>
                </c:pt>
                <c:pt idx="5403">
                  <c:v>41068.554664351854</c:v>
                </c:pt>
                <c:pt idx="5404">
                  <c:v>41068.555011574077</c:v>
                </c:pt>
                <c:pt idx="5405">
                  <c:v>41068.555358796293</c:v>
                </c:pt>
                <c:pt idx="5406">
                  <c:v>41068.555706018517</c:v>
                </c:pt>
                <c:pt idx="5407">
                  <c:v>41068.55605324074</c:v>
                </c:pt>
                <c:pt idx="5408">
                  <c:v>41068.556400462963</c:v>
                </c:pt>
                <c:pt idx="5409">
                  <c:v>41068.556747685187</c:v>
                </c:pt>
                <c:pt idx="5410">
                  <c:v>41068.55709490741</c:v>
                </c:pt>
                <c:pt idx="5411">
                  <c:v>41068.557442129626</c:v>
                </c:pt>
                <c:pt idx="5412">
                  <c:v>41068.557789351849</c:v>
                </c:pt>
                <c:pt idx="5413">
                  <c:v>41068.558136574073</c:v>
                </c:pt>
                <c:pt idx="5414">
                  <c:v>41068.558483796296</c:v>
                </c:pt>
                <c:pt idx="5415">
                  <c:v>41068.558831018519</c:v>
                </c:pt>
                <c:pt idx="5416">
                  <c:v>41068.559178240743</c:v>
                </c:pt>
                <c:pt idx="5417">
                  <c:v>41068.559525462966</c:v>
                </c:pt>
                <c:pt idx="5418">
                  <c:v>41068.559872685182</c:v>
                </c:pt>
                <c:pt idx="5419">
                  <c:v>41068.560219907406</c:v>
                </c:pt>
                <c:pt idx="5420">
                  <c:v>41068.560567129629</c:v>
                </c:pt>
                <c:pt idx="5421">
                  <c:v>41068.560914351852</c:v>
                </c:pt>
                <c:pt idx="5422">
                  <c:v>41068.561261574076</c:v>
                </c:pt>
                <c:pt idx="5423">
                  <c:v>41068.561608796299</c:v>
                </c:pt>
                <c:pt idx="5424">
                  <c:v>41068.561956018515</c:v>
                </c:pt>
                <c:pt idx="5425">
                  <c:v>41068.562303240738</c:v>
                </c:pt>
                <c:pt idx="5426">
                  <c:v>41068.562650462962</c:v>
                </c:pt>
                <c:pt idx="5427">
                  <c:v>41068.562997685185</c:v>
                </c:pt>
                <c:pt idx="5428">
                  <c:v>41068.563344907408</c:v>
                </c:pt>
                <c:pt idx="5429">
                  <c:v>41068.563692129632</c:v>
                </c:pt>
                <c:pt idx="5430">
                  <c:v>41068.564039351855</c:v>
                </c:pt>
                <c:pt idx="5431">
                  <c:v>41068.564386574071</c:v>
                </c:pt>
                <c:pt idx="5432">
                  <c:v>41068.564733796295</c:v>
                </c:pt>
                <c:pt idx="5433">
                  <c:v>41068.565081018518</c:v>
                </c:pt>
                <c:pt idx="5434">
                  <c:v>41068.565428240741</c:v>
                </c:pt>
                <c:pt idx="5435">
                  <c:v>41068.565775462965</c:v>
                </c:pt>
                <c:pt idx="5436">
                  <c:v>41068.566122685188</c:v>
                </c:pt>
                <c:pt idx="5437">
                  <c:v>41068.566469907404</c:v>
                </c:pt>
                <c:pt idx="5438">
                  <c:v>41068.566817129627</c:v>
                </c:pt>
                <c:pt idx="5439">
                  <c:v>41068.567164351851</c:v>
                </c:pt>
                <c:pt idx="5440">
                  <c:v>41068.567511574074</c:v>
                </c:pt>
                <c:pt idx="5441">
                  <c:v>41068.567858796298</c:v>
                </c:pt>
                <c:pt idx="5442">
                  <c:v>41068.568206018521</c:v>
                </c:pt>
                <c:pt idx="5443">
                  <c:v>41068.568553240744</c:v>
                </c:pt>
                <c:pt idx="5444">
                  <c:v>41068.56890046296</c:v>
                </c:pt>
                <c:pt idx="5445">
                  <c:v>41068.569247685184</c:v>
                </c:pt>
                <c:pt idx="5446">
                  <c:v>41068.569594907407</c:v>
                </c:pt>
                <c:pt idx="5447">
                  <c:v>41068.56994212963</c:v>
                </c:pt>
                <c:pt idx="5448">
                  <c:v>41068.570289351854</c:v>
                </c:pt>
                <c:pt idx="5449">
                  <c:v>41068.570636574077</c:v>
                </c:pt>
                <c:pt idx="5450">
                  <c:v>41068.570983796293</c:v>
                </c:pt>
                <c:pt idx="5451">
                  <c:v>41068.571331018517</c:v>
                </c:pt>
                <c:pt idx="5452">
                  <c:v>41068.57167824074</c:v>
                </c:pt>
                <c:pt idx="5453">
                  <c:v>41068.572025462963</c:v>
                </c:pt>
                <c:pt idx="5454">
                  <c:v>41068.572372685187</c:v>
                </c:pt>
                <c:pt idx="5455">
                  <c:v>41068.57271990741</c:v>
                </c:pt>
                <c:pt idx="5456">
                  <c:v>41068.573067129626</c:v>
                </c:pt>
                <c:pt idx="5457">
                  <c:v>41068.573414351849</c:v>
                </c:pt>
                <c:pt idx="5458">
                  <c:v>41068.573761574073</c:v>
                </c:pt>
                <c:pt idx="5459">
                  <c:v>41068.574108796296</c:v>
                </c:pt>
                <c:pt idx="5460">
                  <c:v>41068.574456018519</c:v>
                </c:pt>
                <c:pt idx="5461">
                  <c:v>41068.574803240743</c:v>
                </c:pt>
                <c:pt idx="5462">
                  <c:v>41068.575150462966</c:v>
                </c:pt>
                <c:pt idx="5463">
                  <c:v>41068.575497685182</c:v>
                </c:pt>
                <c:pt idx="5464">
                  <c:v>41068.575844907406</c:v>
                </c:pt>
                <c:pt idx="5465">
                  <c:v>41068.576192129629</c:v>
                </c:pt>
                <c:pt idx="5466">
                  <c:v>41068.576539351852</c:v>
                </c:pt>
                <c:pt idx="5467">
                  <c:v>41068.576886574076</c:v>
                </c:pt>
                <c:pt idx="5468">
                  <c:v>41068.577233796299</c:v>
                </c:pt>
                <c:pt idx="5469">
                  <c:v>41068.577581018515</c:v>
                </c:pt>
                <c:pt idx="5470">
                  <c:v>41068.577928240738</c:v>
                </c:pt>
                <c:pt idx="5471">
                  <c:v>41068.578275462962</c:v>
                </c:pt>
                <c:pt idx="5472">
                  <c:v>41068.578622685185</c:v>
                </c:pt>
                <c:pt idx="5473">
                  <c:v>41068.578969907408</c:v>
                </c:pt>
                <c:pt idx="5474">
                  <c:v>41068.579317129632</c:v>
                </c:pt>
                <c:pt idx="5475">
                  <c:v>41068.579664351855</c:v>
                </c:pt>
                <c:pt idx="5476">
                  <c:v>41068.580011574071</c:v>
                </c:pt>
                <c:pt idx="5477">
                  <c:v>41068.580358796295</c:v>
                </c:pt>
                <c:pt idx="5478">
                  <c:v>41068.580706018518</c:v>
                </c:pt>
                <c:pt idx="5479">
                  <c:v>41068.581053240741</c:v>
                </c:pt>
                <c:pt idx="5480">
                  <c:v>41068.581400462965</c:v>
                </c:pt>
                <c:pt idx="5481">
                  <c:v>41068.581747685188</c:v>
                </c:pt>
                <c:pt idx="5482">
                  <c:v>41068.582094907404</c:v>
                </c:pt>
                <c:pt idx="5483">
                  <c:v>41068.582442129627</c:v>
                </c:pt>
                <c:pt idx="5484">
                  <c:v>41068.582789351851</c:v>
                </c:pt>
                <c:pt idx="5485">
                  <c:v>41068.583136574074</c:v>
                </c:pt>
                <c:pt idx="5486">
                  <c:v>41068.583483796298</c:v>
                </c:pt>
                <c:pt idx="5487">
                  <c:v>41068.583831018521</c:v>
                </c:pt>
                <c:pt idx="5488">
                  <c:v>41068.584178240744</c:v>
                </c:pt>
                <c:pt idx="5489">
                  <c:v>41068.58452546296</c:v>
                </c:pt>
                <c:pt idx="5490">
                  <c:v>41068.584872685184</c:v>
                </c:pt>
                <c:pt idx="5491">
                  <c:v>41068.585219907407</c:v>
                </c:pt>
                <c:pt idx="5492">
                  <c:v>41068.58556712963</c:v>
                </c:pt>
                <c:pt idx="5493">
                  <c:v>41068.585914351854</c:v>
                </c:pt>
                <c:pt idx="5494">
                  <c:v>41068.586261574077</c:v>
                </c:pt>
                <c:pt idx="5495">
                  <c:v>41068.586608796293</c:v>
                </c:pt>
                <c:pt idx="5496">
                  <c:v>41068.586956018517</c:v>
                </c:pt>
                <c:pt idx="5497">
                  <c:v>41068.58730324074</c:v>
                </c:pt>
                <c:pt idx="5498">
                  <c:v>41068.587650462963</c:v>
                </c:pt>
                <c:pt idx="5499">
                  <c:v>41068.587997685187</c:v>
                </c:pt>
                <c:pt idx="5500">
                  <c:v>41068.58834490741</c:v>
                </c:pt>
                <c:pt idx="5501">
                  <c:v>41068.588692129626</c:v>
                </c:pt>
                <c:pt idx="5502">
                  <c:v>41068.589039351849</c:v>
                </c:pt>
                <c:pt idx="5503">
                  <c:v>41068.589386574073</c:v>
                </c:pt>
                <c:pt idx="5504">
                  <c:v>41068.589733796296</c:v>
                </c:pt>
                <c:pt idx="5505">
                  <c:v>41068.590081018519</c:v>
                </c:pt>
                <c:pt idx="5506">
                  <c:v>41068.590428240743</c:v>
                </c:pt>
                <c:pt idx="5507">
                  <c:v>41068.590775462966</c:v>
                </c:pt>
                <c:pt idx="5508">
                  <c:v>41068.591122685182</c:v>
                </c:pt>
                <c:pt idx="5509">
                  <c:v>41068.591469907406</c:v>
                </c:pt>
                <c:pt idx="5510">
                  <c:v>41068.591817129629</c:v>
                </c:pt>
                <c:pt idx="5511">
                  <c:v>41068.592164351852</c:v>
                </c:pt>
                <c:pt idx="5512">
                  <c:v>41068.592511574076</c:v>
                </c:pt>
                <c:pt idx="5513">
                  <c:v>41068.592858796299</c:v>
                </c:pt>
                <c:pt idx="5514">
                  <c:v>41068.593206018515</c:v>
                </c:pt>
                <c:pt idx="5515">
                  <c:v>41068.593553240738</c:v>
                </c:pt>
                <c:pt idx="5516">
                  <c:v>41068.593900462962</c:v>
                </c:pt>
                <c:pt idx="5517">
                  <c:v>41068.594247685185</c:v>
                </c:pt>
                <c:pt idx="5518">
                  <c:v>41068.594594907408</c:v>
                </c:pt>
                <c:pt idx="5519">
                  <c:v>41068.594942129632</c:v>
                </c:pt>
                <c:pt idx="5520">
                  <c:v>41068.595289351855</c:v>
                </c:pt>
                <c:pt idx="5521">
                  <c:v>41068.595636574071</c:v>
                </c:pt>
                <c:pt idx="5522">
                  <c:v>41068.595983796295</c:v>
                </c:pt>
                <c:pt idx="5523">
                  <c:v>41068.596331018518</c:v>
                </c:pt>
                <c:pt idx="5524">
                  <c:v>41068.596678240741</c:v>
                </c:pt>
                <c:pt idx="5525">
                  <c:v>41068.597025462965</c:v>
                </c:pt>
                <c:pt idx="5526">
                  <c:v>41068.597372685188</c:v>
                </c:pt>
                <c:pt idx="5527">
                  <c:v>41068.597719907404</c:v>
                </c:pt>
                <c:pt idx="5528">
                  <c:v>41068.598067129627</c:v>
                </c:pt>
                <c:pt idx="5529">
                  <c:v>41068.598414351851</c:v>
                </c:pt>
                <c:pt idx="5530">
                  <c:v>41068.598761574074</c:v>
                </c:pt>
                <c:pt idx="5531">
                  <c:v>41068.599108796298</c:v>
                </c:pt>
                <c:pt idx="5532">
                  <c:v>41068.599456018521</c:v>
                </c:pt>
                <c:pt idx="5533">
                  <c:v>41068.599803240744</c:v>
                </c:pt>
                <c:pt idx="5534">
                  <c:v>41068.60015046296</c:v>
                </c:pt>
                <c:pt idx="5535">
                  <c:v>41068.600497685184</c:v>
                </c:pt>
                <c:pt idx="5536">
                  <c:v>41068.600844907407</c:v>
                </c:pt>
                <c:pt idx="5537">
                  <c:v>41068.60119212963</c:v>
                </c:pt>
                <c:pt idx="5538">
                  <c:v>41068.601539351854</c:v>
                </c:pt>
                <c:pt idx="5539">
                  <c:v>41068.601886574077</c:v>
                </c:pt>
                <c:pt idx="5540">
                  <c:v>41068.602233796293</c:v>
                </c:pt>
                <c:pt idx="5541">
                  <c:v>41068.602581018517</c:v>
                </c:pt>
                <c:pt idx="5542">
                  <c:v>41068.60292824074</c:v>
                </c:pt>
                <c:pt idx="5543">
                  <c:v>41068.603275462963</c:v>
                </c:pt>
                <c:pt idx="5544">
                  <c:v>41068.603622685187</c:v>
                </c:pt>
                <c:pt idx="5545">
                  <c:v>41068.60396990741</c:v>
                </c:pt>
                <c:pt idx="5546">
                  <c:v>41068.604317129626</c:v>
                </c:pt>
                <c:pt idx="5547">
                  <c:v>41068.604664351849</c:v>
                </c:pt>
                <c:pt idx="5548">
                  <c:v>41068.605011574073</c:v>
                </c:pt>
                <c:pt idx="5549">
                  <c:v>41068.605358796296</c:v>
                </c:pt>
                <c:pt idx="5550">
                  <c:v>41068.605706018519</c:v>
                </c:pt>
                <c:pt idx="5551">
                  <c:v>41068.606053240743</c:v>
                </c:pt>
                <c:pt idx="5552">
                  <c:v>41068.606400462966</c:v>
                </c:pt>
                <c:pt idx="5553">
                  <c:v>41068.606747685182</c:v>
                </c:pt>
                <c:pt idx="5554">
                  <c:v>41068.607094907406</c:v>
                </c:pt>
                <c:pt idx="5555">
                  <c:v>41068.607442129629</c:v>
                </c:pt>
                <c:pt idx="5556">
                  <c:v>41068.607789351852</c:v>
                </c:pt>
                <c:pt idx="5557">
                  <c:v>41068.608136574076</c:v>
                </c:pt>
                <c:pt idx="5558">
                  <c:v>41068.608483796299</c:v>
                </c:pt>
                <c:pt idx="5559">
                  <c:v>41068.608831018515</c:v>
                </c:pt>
                <c:pt idx="5560">
                  <c:v>41068.609178240738</c:v>
                </c:pt>
                <c:pt idx="5561">
                  <c:v>41068.609525462962</c:v>
                </c:pt>
                <c:pt idx="5562">
                  <c:v>41068.609872685185</c:v>
                </c:pt>
                <c:pt idx="5563">
                  <c:v>41068.610219907408</c:v>
                </c:pt>
                <c:pt idx="5564">
                  <c:v>41068.610567129632</c:v>
                </c:pt>
                <c:pt idx="5565">
                  <c:v>41068.610914351855</c:v>
                </c:pt>
                <c:pt idx="5566">
                  <c:v>41068.611261574071</c:v>
                </c:pt>
                <c:pt idx="5567">
                  <c:v>41068.611608796295</c:v>
                </c:pt>
                <c:pt idx="5568">
                  <c:v>41068.611956018518</c:v>
                </c:pt>
                <c:pt idx="5569">
                  <c:v>41068.612303240741</c:v>
                </c:pt>
                <c:pt idx="5570">
                  <c:v>41068.612650462965</c:v>
                </c:pt>
                <c:pt idx="5571">
                  <c:v>41068.612997685188</c:v>
                </c:pt>
                <c:pt idx="5572">
                  <c:v>41068.613344907404</c:v>
                </c:pt>
                <c:pt idx="5573">
                  <c:v>41068.613692129627</c:v>
                </c:pt>
                <c:pt idx="5574">
                  <c:v>41068.614039351851</c:v>
                </c:pt>
                <c:pt idx="5575">
                  <c:v>41068.614386574074</c:v>
                </c:pt>
                <c:pt idx="5576">
                  <c:v>41068.614733796298</c:v>
                </c:pt>
                <c:pt idx="5577">
                  <c:v>41068.615081018521</c:v>
                </c:pt>
                <c:pt idx="5578">
                  <c:v>41068.615428240744</c:v>
                </c:pt>
                <c:pt idx="5579">
                  <c:v>41068.61577546296</c:v>
                </c:pt>
                <c:pt idx="5580">
                  <c:v>41068.616122685184</c:v>
                </c:pt>
                <c:pt idx="5581">
                  <c:v>41068.616469907407</c:v>
                </c:pt>
                <c:pt idx="5582">
                  <c:v>41068.61681712963</c:v>
                </c:pt>
                <c:pt idx="5583">
                  <c:v>41068.617164351854</c:v>
                </c:pt>
                <c:pt idx="5584">
                  <c:v>41068.617511574077</c:v>
                </c:pt>
                <c:pt idx="5585">
                  <c:v>41068.617858796293</c:v>
                </c:pt>
                <c:pt idx="5586">
                  <c:v>41068.618206018517</c:v>
                </c:pt>
                <c:pt idx="5587">
                  <c:v>41068.61855324074</c:v>
                </c:pt>
                <c:pt idx="5588">
                  <c:v>41068.618900462963</c:v>
                </c:pt>
                <c:pt idx="5589">
                  <c:v>41068.619247685187</c:v>
                </c:pt>
                <c:pt idx="5590">
                  <c:v>41068.61959490741</c:v>
                </c:pt>
                <c:pt idx="5591">
                  <c:v>41068.619942129626</c:v>
                </c:pt>
                <c:pt idx="5592">
                  <c:v>41068.620289351849</c:v>
                </c:pt>
                <c:pt idx="5593">
                  <c:v>41068.620636574073</c:v>
                </c:pt>
                <c:pt idx="5594">
                  <c:v>41068.620983796296</c:v>
                </c:pt>
                <c:pt idx="5595">
                  <c:v>41068.621331018519</c:v>
                </c:pt>
                <c:pt idx="5596">
                  <c:v>41068.621678240743</c:v>
                </c:pt>
                <c:pt idx="5597">
                  <c:v>41068.622025462966</c:v>
                </c:pt>
                <c:pt idx="5598">
                  <c:v>41068.622372685182</c:v>
                </c:pt>
                <c:pt idx="5599">
                  <c:v>41068.622719907406</c:v>
                </c:pt>
                <c:pt idx="5600">
                  <c:v>41068.623067129629</c:v>
                </c:pt>
                <c:pt idx="5601">
                  <c:v>41068.623414351852</c:v>
                </c:pt>
                <c:pt idx="5602">
                  <c:v>41068.623761574076</c:v>
                </c:pt>
                <c:pt idx="5603">
                  <c:v>41068.624108796299</c:v>
                </c:pt>
                <c:pt idx="5604">
                  <c:v>41068.624456018515</c:v>
                </c:pt>
                <c:pt idx="5605">
                  <c:v>41068.624803240738</c:v>
                </c:pt>
                <c:pt idx="5606">
                  <c:v>41068.625150462962</c:v>
                </c:pt>
                <c:pt idx="5607">
                  <c:v>41068.625497685185</c:v>
                </c:pt>
                <c:pt idx="5608">
                  <c:v>41068.625844907408</c:v>
                </c:pt>
                <c:pt idx="5609">
                  <c:v>41068.626192129632</c:v>
                </c:pt>
                <c:pt idx="5610">
                  <c:v>41068.626539351855</c:v>
                </c:pt>
                <c:pt idx="5611">
                  <c:v>41068.626886574071</c:v>
                </c:pt>
                <c:pt idx="5612">
                  <c:v>41068.627233796295</c:v>
                </c:pt>
                <c:pt idx="5613">
                  <c:v>41068.627581018518</c:v>
                </c:pt>
                <c:pt idx="5614">
                  <c:v>41068.627928240741</c:v>
                </c:pt>
                <c:pt idx="5615">
                  <c:v>41068.628275462965</c:v>
                </c:pt>
                <c:pt idx="5616">
                  <c:v>41068.628622685188</c:v>
                </c:pt>
                <c:pt idx="5617">
                  <c:v>41068.628969907404</c:v>
                </c:pt>
                <c:pt idx="5618">
                  <c:v>41068.629317129627</c:v>
                </c:pt>
                <c:pt idx="5619">
                  <c:v>41068.629664351851</c:v>
                </c:pt>
                <c:pt idx="5620">
                  <c:v>41068.630011574074</c:v>
                </c:pt>
                <c:pt idx="5621">
                  <c:v>41068.630358796298</c:v>
                </c:pt>
                <c:pt idx="5622">
                  <c:v>41068.630706018521</c:v>
                </c:pt>
                <c:pt idx="5623">
                  <c:v>41068.631053240744</c:v>
                </c:pt>
                <c:pt idx="5624">
                  <c:v>41068.63140046296</c:v>
                </c:pt>
                <c:pt idx="5625">
                  <c:v>41068.631747685184</c:v>
                </c:pt>
                <c:pt idx="5626">
                  <c:v>41068.632094907407</c:v>
                </c:pt>
                <c:pt idx="5627">
                  <c:v>41068.63244212963</c:v>
                </c:pt>
                <c:pt idx="5628">
                  <c:v>41068.632789351854</c:v>
                </c:pt>
                <c:pt idx="5629">
                  <c:v>41068.633136574077</c:v>
                </c:pt>
                <c:pt idx="5630">
                  <c:v>41068.633483796293</c:v>
                </c:pt>
                <c:pt idx="5631">
                  <c:v>41068.633831018517</c:v>
                </c:pt>
                <c:pt idx="5632">
                  <c:v>41068.63417824074</c:v>
                </c:pt>
                <c:pt idx="5633">
                  <c:v>41068.634525462963</c:v>
                </c:pt>
                <c:pt idx="5634">
                  <c:v>41068.634872685187</c:v>
                </c:pt>
                <c:pt idx="5635">
                  <c:v>41068.63521990741</c:v>
                </c:pt>
                <c:pt idx="5636">
                  <c:v>41068.635567129626</c:v>
                </c:pt>
                <c:pt idx="5637">
                  <c:v>41068.635914351849</c:v>
                </c:pt>
                <c:pt idx="5638">
                  <c:v>41068.636261574073</c:v>
                </c:pt>
                <c:pt idx="5639">
                  <c:v>41068.636608796296</c:v>
                </c:pt>
                <c:pt idx="5640">
                  <c:v>41068.636956018519</c:v>
                </c:pt>
                <c:pt idx="5641">
                  <c:v>41068.637303240743</c:v>
                </c:pt>
                <c:pt idx="5642">
                  <c:v>41068.637650462966</c:v>
                </c:pt>
                <c:pt idx="5643">
                  <c:v>41068.637997685182</c:v>
                </c:pt>
                <c:pt idx="5644">
                  <c:v>41068.638344907406</c:v>
                </c:pt>
                <c:pt idx="5645">
                  <c:v>41068.638692129629</c:v>
                </c:pt>
                <c:pt idx="5646">
                  <c:v>41068.639039351852</c:v>
                </c:pt>
                <c:pt idx="5647">
                  <c:v>41068.639386574076</c:v>
                </c:pt>
                <c:pt idx="5648">
                  <c:v>41068.639733796299</c:v>
                </c:pt>
                <c:pt idx="5649">
                  <c:v>41068.640081018515</c:v>
                </c:pt>
                <c:pt idx="5650">
                  <c:v>41068.640428240738</c:v>
                </c:pt>
                <c:pt idx="5651">
                  <c:v>41068.640775462962</c:v>
                </c:pt>
                <c:pt idx="5652">
                  <c:v>41068.641122685185</c:v>
                </c:pt>
                <c:pt idx="5653">
                  <c:v>41068.641469907408</c:v>
                </c:pt>
                <c:pt idx="5654">
                  <c:v>41068.641817129632</c:v>
                </c:pt>
                <c:pt idx="5655">
                  <c:v>41068.642164351855</c:v>
                </c:pt>
                <c:pt idx="5656">
                  <c:v>41068.642511574071</c:v>
                </c:pt>
                <c:pt idx="5657">
                  <c:v>41068.642858796295</c:v>
                </c:pt>
                <c:pt idx="5658">
                  <c:v>41068.643206018518</c:v>
                </c:pt>
                <c:pt idx="5659">
                  <c:v>41068.643553240741</c:v>
                </c:pt>
                <c:pt idx="5660">
                  <c:v>41068.643900462965</c:v>
                </c:pt>
                <c:pt idx="5661">
                  <c:v>41068.644247685188</c:v>
                </c:pt>
                <c:pt idx="5662">
                  <c:v>41068.644594907404</c:v>
                </c:pt>
                <c:pt idx="5663">
                  <c:v>41068.644942129627</c:v>
                </c:pt>
                <c:pt idx="5664">
                  <c:v>41068.645289351851</c:v>
                </c:pt>
                <c:pt idx="5665">
                  <c:v>41068.645636574074</c:v>
                </c:pt>
                <c:pt idx="5666">
                  <c:v>41068.645983796298</c:v>
                </c:pt>
                <c:pt idx="5667">
                  <c:v>41068.646331018521</c:v>
                </c:pt>
                <c:pt idx="5668">
                  <c:v>41068.646678240744</c:v>
                </c:pt>
                <c:pt idx="5669">
                  <c:v>41068.64702546296</c:v>
                </c:pt>
                <c:pt idx="5670">
                  <c:v>41068.647372685184</c:v>
                </c:pt>
                <c:pt idx="5671">
                  <c:v>41068.647719907407</c:v>
                </c:pt>
                <c:pt idx="5672">
                  <c:v>41068.64806712963</c:v>
                </c:pt>
                <c:pt idx="5673">
                  <c:v>41068.648414351854</c:v>
                </c:pt>
                <c:pt idx="5674">
                  <c:v>41068.648761574077</c:v>
                </c:pt>
                <c:pt idx="5675">
                  <c:v>41068.649108796293</c:v>
                </c:pt>
                <c:pt idx="5676">
                  <c:v>41068.649456018517</c:v>
                </c:pt>
                <c:pt idx="5677">
                  <c:v>41068.64980324074</c:v>
                </c:pt>
                <c:pt idx="5678">
                  <c:v>41068.650150462963</c:v>
                </c:pt>
                <c:pt idx="5679">
                  <c:v>41068.650497685187</c:v>
                </c:pt>
                <c:pt idx="5680">
                  <c:v>41068.65084490741</c:v>
                </c:pt>
                <c:pt idx="5681">
                  <c:v>41068.651192129626</c:v>
                </c:pt>
                <c:pt idx="5682">
                  <c:v>41068.651539351849</c:v>
                </c:pt>
                <c:pt idx="5683">
                  <c:v>41068.651886574073</c:v>
                </c:pt>
                <c:pt idx="5684">
                  <c:v>41068.652233796296</c:v>
                </c:pt>
                <c:pt idx="5685">
                  <c:v>41068.652581018519</c:v>
                </c:pt>
                <c:pt idx="5686">
                  <c:v>41068.652928240743</c:v>
                </c:pt>
                <c:pt idx="5687">
                  <c:v>41068.653275462966</c:v>
                </c:pt>
                <c:pt idx="5688">
                  <c:v>41068.653622685182</c:v>
                </c:pt>
                <c:pt idx="5689">
                  <c:v>41068.653969907406</c:v>
                </c:pt>
                <c:pt idx="5690">
                  <c:v>41068.654317129629</c:v>
                </c:pt>
                <c:pt idx="5691">
                  <c:v>41068.654664351852</c:v>
                </c:pt>
                <c:pt idx="5692">
                  <c:v>41068.655011574076</c:v>
                </c:pt>
                <c:pt idx="5693">
                  <c:v>41068.655358796299</c:v>
                </c:pt>
                <c:pt idx="5694">
                  <c:v>41068.655706018515</c:v>
                </c:pt>
                <c:pt idx="5695">
                  <c:v>41068.656053240738</c:v>
                </c:pt>
                <c:pt idx="5696">
                  <c:v>41068.656400462962</c:v>
                </c:pt>
                <c:pt idx="5697">
                  <c:v>41068.656747685185</c:v>
                </c:pt>
                <c:pt idx="5698">
                  <c:v>41068.657094907408</c:v>
                </c:pt>
                <c:pt idx="5699">
                  <c:v>41068.657442129632</c:v>
                </c:pt>
                <c:pt idx="5700">
                  <c:v>41068.657789351855</c:v>
                </c:pt>
                <c:pt idx="5701">
                  <c:v>41068.658136574071</c:v>
                </c:pt>
                <c:pt idx="5702">
                  <c:v>41068.658483796295</c:v>
                </c:pt>
                <c:pt idx="5703">
                  <c:v>41068.658831018518</c:v>
                </c:pt>
                <c:pt idx="5704">
                  <c:v>41068.659178240741</c:v>
                </c:pt>
                <c:pt idx="5705">
                  <c:v>41068.659525462965</c:v>
                </c:pt>
                <c:pt idx="5706">
                  <c:v>41068.659872685188</c:v>
                </c:pt>
                <c:pt idx="5707">
                  <c:v>41068.660219907404</c:v>
                </c:pt>
                <c:pt idx="5708">
                  <c:v>41068.660567129627</c:v>
                </c:pt>
                <c:pt idx="5709">
                  <c:v>41068.660914351851</c:v>
                </c:pt>
                <c:pt idx="5710">
                  <c:v>41068.661261574074</c:v>
                </c:pt>
                <c:pt idx="5711">
                  <c:v>41068.661608796298</c:v>
                </c:pt>
                <c:pt idx="5712">
                  <c:v>41068.661956018521</c:v>
                </c:pt>
                <c:pt idx="5713">
                  <c:v>41068.662303240744</c:v>
                </c:pt>
                <c:pt idx="5714">
                  <c:v>41068.66265046296</c:v>
                </c:pt>
                <c:pt idx="5715">
                  <c:v>41068.662997685184</c:v>
                </c:pt>
                <c:pt idx="5716">
                  <c:v>41068.663344907407</c:v>
                </c:pt>
                <c:pt idx="5717">
                  <c:v>41068.66369212963</c:v>
                </c:pt>
                <c:pt idx="5718">
                  <c:v>41068.664039351854</c:v>
                </c:pt>
                <c:pt idx="5719">
                  <c:v>41068.664386574077</c:v>
                </c:pt>
                <c:pt idx="5720">
                  <c:v>41068.664733796293</c:v>
                </c:pt>
                <c:pt idx="5721">
                  <c:v>41068.665081018517</c:v>
                </c:pt>
                <c:pt idx="5722">
                  <c:v>41068.66542824074</c:v>
                </c:pt>
                <c:pt idx="5723">
                  <c:v>41068.665775462963</c:v>
                </c:pt>
                <c:pt idx="5724">
                  <c:v>41068.666122685187</c:v>
                </c:pt>
                <c:pt idx="5725">
                  <c:v>41068.66646990741</c:v>
                </c:pt>
                <c:pt idx="5726">
                  <c:v>41068.666817129626</c:v>
                </c:pt>
                <c:pt idx="5727">
                  <c:v>41068.667164351849</c:v>
                </c:pt>
                <c:pt idx="5728">
                  <c:v>41068.667511574073</c:v>
                </c:pt>
                <c:pt idx="5729">
                  <c:v>41068.667858796296</c:v>
                </c:pt>
                <c:pt idx="5730">
                  <c:v>41068.668206018519</c:v>
                </c:pt>
                <c:pt idx="5731">
                  <c:v>41068.668553240743</c:v>
                </c:pt>
                <c:pt idx="5732">
                  <c:v>41068.668900462966</c:v>
                </c:pt>
                <c:pt idx="5733">
                  <c:v>41068.669247685182</c:v>
                </c:pt>
                <c:pt idx="5734">
                  <c:v>41068.669594907406</c:v>
                </c:pt>
                <c:pt idx="5735">
                  <c:v>41068.669942129629</c:v>
                </c:pt>
                <c:pt idx="5736">
                  <c:v>41068.670289351852</c:v>
                </c:pt>
                <c:pt idx="5737">
                  <c:v>41068.670636574076</c:v>
                </c:pt>
                <c:pt idx="5738">
                  <c:v>41068.670983796299</c:v>
                </c:pt>
                <c:pt idx="5739">
                  <c:v>41068.671331018515</c:v>
                </c:pt>
                <c:pt idx="5740">
                  <c:v>41068.671678240738</c:v>
                </c:pt>
                <c:pt idx="5741">
                  <c:v>41068.672025462962</c:v>
                </c:pt>
                <c:pt idx="5742">
                  <c:v>41068.672372685185</c:v>
                </c:pt>
                <c:pt idx="5743">
                  <c:v>41068.672719907408</c:v>
                </c:pt>
                <c:pt idx="5744">
                  <c:v>41068.673067129632</c:v>
                </c:pt>
                <c:pt idx="5745">
                  <c:v>41068.673414351855</c:v>
                </c:pt>
                <c:pt idx="5746">
                  <c:v>41068.673761574071</c:v>
                </c:pt>
                <c:pt idx="5747">
                  <c:v>41068.674108796295</c:v>
                </c:pt>
                <c:pt idx="5748">
                  <c:v>41068.674456018518</c:v>
                </c:pt>
                <c:pt idx="5749">
                  <c:v>41068.674803240741</c:v>
                </c:pt>
                <c:pt idx="5750">
                  <c:v>41068.675150462965</c:v>
                </c:pt>
                <c:pt idx="5751">
                  <c:v>41068.675497685188</c:v>
                </c:pt>
                <c:pt idx="5752">
                  <c:v>41068.675844907404</c:v>
                </c:pt>
                <c:pt idx="5753">
                  <c:v>41068.676192129627</c:v>
                </c:pt>
                <c:pt idx="5754">
                  <c:v>41068.676539351851</c:v>
                </c:pt>
                <c:pt idx="5755">
                  <c:v>41068.676886574074</c:v>
                </c:pt>
                <c:pt idx="5756">
                  <c:v>41068.677233796298</c:v>
                </c:pt>
                <c:pt idx="5757">
                  <c:v>41068.677581018521</c:v>
                </c:pt>
                <c:pt idx="5758">
                  <c:v>41068.677928240744</c:v>
                </c:pt>
                <c:pt idx="5759">
                  <c:v>41068.67827546296</c:v>
                </c:pt>
                <c:pt idx="5760">
                  <c:v>41068.678622685184</c:v>
                </c:pt>
                <c:pt idx="5761">
                  <c:v>41068.678969907407</c:v>
                </c:pt>
                <c:pt idx="5762">
                  <c:v>41068.67931712963</c:v>
                </c:pt>
                <c:pt idx="5763">
                  <c:v>41068.679664351854</c:v>
                </c:pt>
                <c:pt idx="5764">
                  <c:v>41068.680011574077</c:v>
                </c:pt>
                <c:pt idx="5765">
                  <c:v>41068.680358796293</c:v>
                </c:pt>
                <c:pt idx="5766">
                  <c:v>41068.680706018517</c:v>
                </c:pt>
                <c:pt idx="5767">
                  <c:v>41068.68105324074</c:v>
                </c:pt>
                <c:pt idx="5768">
                  <c:v>41068.681400462963</c:v>
                </c:pt>
                <c:pt idx="5769">
                  <c:v>41068.681747685187</c:v>
                </c:pt>
                <c:pt idx="5770">
                  <c:v>41068.68209490741</c:v>
                </c:pt>
                <c:pt idx="5771">
                  <c:v>41068.682442129626</c:v>
                </c:pt>
                <c:pt idx="5772">
                  <c:v>41068.682789351849</c:v>
                </c:pt>
                <c:pt idx="5773">
                  <c:v>41068.683136574073</c:v>
                </c:pt>
                <c:pt idx="5774">
                  <c:v>41068.683483796296</c:v>
                </c:pt>
                <c:pt idx="5775">
                  <c:v>41068.683831018519</c:v>
                </c:pt>
                <c:pt idx="5776">
                  <c:v>41068.684178240743</c:v>
                </c:pt>
                <c:pt idx="5777">
                  <c:v>41068.684525462966</c:v>
                </c:pt>
                <c:pt idx="5778">
                  <c:v>41068.684872685182</c:v>
                </c:pt>
                <c:pt idx="5779">
                  <c:v>41068.685219907406</c:v>
                </c:pt>
                <c:pt idx="5780">
                  <c:v>41068.685567129629</c:v>
                </c:pt>
                <c:pt idx="5781">
                  <c:v>41068.685914351852</c:v>
                </c:pt>
                <c:pt idx="5782">
                  <c:v>41068.686261574076</c:v>
                </c:pt>
                <c:pt idx="5783">
                  <c:v>41068.686608796299</c:v>
                </c:pt>
                <c:pt idx="5784">
                  <c:v>41068.686956018515</c:v>
                </c:pt>
                <c:pt idx="5785">
                  <c:v>41068.687303240738</c:v>
                </c:pt>
                <c:pt idx="5786">
                  <c:v>41068.687650462962</c:v>
                </c:pt>
                <c:pt idx="5787">
                  <c:v>41068.687997685185</c:v>
                </c:pt>
                <c:pt idx="5788">
                  <c:v>41068.688344907408</c:v>
                </c:pt>
                <c:pt idx="5789">
                  <c:v>41068.688692129632</c:v>
                </c:pt>
                <c:pt idx="5790">
                  <c:v>41068.689039351855</c:v>
                </c:pt>
                <c:pt idx="5791">
                  <c:v>41068.689386574071</c:v>
                </c:pt>
                <c:pt idx="5792">
                  <c:v>41068.689733796295</c:v>
                </c:pt>
                <c:pt idx="5793">
                  <c:v>41068.690081018518</c:v>
                </c:pt>
                <c:pt idx="5794">
                  <c:v>41068.690428240741</c:v>
                </c:pt>
                <c:pt idx="5795">
                  <c:v>41068.690775462965</c:v>
                </c:pt>
                <c:pt idx="5796">
                  <c:v>41068.691122685188</c:v>
                </c:pt>
                <c:pt idx="5797">
                  <c:v>41068.691469907404</c:v>
                </c:pt>
                <c:pt idx="5798">
                  <c:v>41068.691817129627</c:v>
                </c:pt>
                <c:pt idx="5799">
                  <c:v>41068.692164351851</c:v>
                </c:pt>
                <c:pt idx="5800">
                  <c:v>41068.692511574074</c:v>
                </c:pt>
                <c:pt idx="5801">
                  <c:v>41068.692858796298</c:v>
                </c:pt>
                <c:pt idx="5802">
                  <c:v>41068.693206018521</c:v>
                </c:pt>
                <c:pt idx="5803">
                  <c:v>41068.693553240744</c:v>
                </c:pt>
                <c:pt idx="5804">
                  <c:v>41068.69390046296</c:v>
                </c:pt>
                <c:pt idx="5805">
                  <c:v>41068.694247685184</c:v>
                </c:pt>
                <c:pt idx="5806">
                  <c:v>41068.694594907407</c:v>
                </c:pt>
                <c:pt idx="5807">
                  <c:v>41068.69494212963</c:v>
                </c:pt>
                <c:pt idx="5808">
                  <c:v>41068.695289351854</c:v>
                </c:pt>
                <c:pt idx="5809">
                  <c:v>41068.695636574077</c:v>
                </c:pt>
                <c:pt idx="5810">
                  <c:v>41068.695983796293</c:v>
                </c:pt>
                <c:pt idx="5811">
                  <c:v>41068.696331018517</c:v>
                </c:pt>
                <c:pt idx="5812">
                  <c:v>41068.69667824074</c:v>
                </c:pt>
                <c:pt idx="5813">
                  <c:v>41068.697025462963</c:v>
                </c:pt>
                <c:pt idx="5814">
                  <c:v>41068.697372685187</c:v>
                </c:pt>
                <c:pt idx="5815">
                  <c:v>41068.69771990741</c:v>
                </c:pt>
                <c:pt idx="5816">
                  <c:v>41068.698067129626</c:v>
                </c:pt>
                <c:pt idx="5817">
                  <c:v>41068.698414351849</c:v>
                </c:pt>
                <c:pt idx="5818">
                  <c:v>41068.698761574073</c:v>
                </c:pt>
                <c:pt idx="5819">
                  <c:v>41068.699108796296</c:v>
                </c:pt>
                <c:pt idx="5820">
                  <c:v>41068.699456018519</c:v>
                </c:pt>
                <c:pt idx="5821">
                  <c:v>41068.699803240743</c:v>
                </c:pt>
                <c:pt idx="5822">
                  <c:v>41068.700150462966</c:v>
                </c:pt>
                <c:pt idx="5823">
                  <c:v>41068.700497685182</c:v>
                </c:pt>
                <c:pt idx="5824">
                  <c:v>41068.700844907406</c:v>
                </c:pt>
                <c:pt idx="5825">
                  <c:v>41068.701192129629</c:v>
                </c:pt>
                <c:pt idx="5826">
                  <c:v>41068.701539351852</c:v>
                </c:pt>
                <c:pt idx="5827">
                  <c:v>41068.701886574076</c:v>
                </c:pt>
                <c:pt idx="5828">
                  <c:v>41068.702233796299</c:v>
                </c:pt>
                <c:pt idx="5829">
                  <c:v>41068.702581018515</c:v>
                </c:pt>
                <c:pt idx="5830">
                  <c:v>41068.702928240738</c:v>
                </c:pt>
                <c:pt idx="5831">
                  <c:v>41068.703275462962</c:v>
                </c:pt>
                <c:pt idx="5832">
                  <c:v>41068.703622685185</c:v>
                </c:pt>
                <c:pt idx="5833">
                  <c:v>41068.703969907408</c:v>
                </c:pt>
                <c:pt idx="5834">
                  <c:v>41068.704317129632</c:v>
                </c:pt>
                <c:pt idx="5835">
                  <c:v>41068.704664351855</c:v>
                </c:pt>
                <c:pt idx="5836">
                  <c:v>41068.705011574071</c:v>
                </c:pt>
                <c:pt idx="5837">
                  <c:v>41068.705358796295</c:v>
                </c:pt>
                <c:pt idx="5838">
                  <c:v>41068.705706018518</c:v>
                </c:pt>
                <c:pt idx="5839">
                  <c:v>41068.706053240741</c:v>
                </c:pt>
                <c:pt idx="5840">
                  <c:v>41068.706400462965</c:v>
                </c:pt>
                <c:pt idx="5841">
                  <c:v>41068.706747685188</c:v>
                </c:pt>
                <c:pt idx="5842">
                  <c:v>41068.707094907404</c:v>
                </c:pt>
                <c:pt idx="5843">
                  <c:v>41068.707442129627</c:v>
                </c:pt>
                <c:pt idx="5844">
                  <c:v>41068.707789351851</c:v>
                </c:pt>
                <c:pt idx="5845">
                  <c:v>41068.708136574074</c:v>
                </c:pt>
                <c:pt idx="5846">
                  <c:v>41068.708483796298</c:v>
                </c:pt>
                <c:pt idx="5847">
                  <c:v>41068.708831018521</c:v>
                </c:pt>
                <c:pt idx="5848">
                  <c:v>41068.709178240744</c:v>
                </c:pt>
                <c:pt idx="5849">
                  <c:v>41068.70952546296</c:v>
                </c:pt>
                <c:pt idx="5850">
                  <c:v>41068.709872685184</c:v>
                </c:pt>
                <c:pt idx="5851">
                  <c:v>41068.710219907407</c:v>
                </c:pt>
                <c:pt idx="5852">
                  <c:v>41068.71056712963</c:v>
                </c:pt>
                <c:pt idx="5853">
                  <c:v>41068.710914351854</c:v>
                </c:pt>
                <c:pt idx="5854">
                  <c:v>41068.711261574077</c:v>
                </c:pt>
                <c:pt idx="5855">
                  <c:v>41068.711608796293</c:v>
                </c:pt>
                <c:pt idx="5856">
                  <c:v>41068.711956018517</c:v>
                </c:pt>
                <c:pt idx="5857">
                  <c:v>41068.71230324074</c:v>
                </c:pt>
                <c:pt idx="5858">
                  <c:v>41068.712650462963</c:v>
                </c:pt>
                <c:pt idx="5859">
                  <c:v>41068.712997685187</c:v>
                </c:pt>
                <c:pt idx="5860">
                  <c:v>41068.71334490741</c:v>
                </c:pt>
                <c:pt idx="5861">
                  <c:v>41068.713692129626</c:v>
                </c:pt>
                <c:pt idx="5862">
                  <c:v>41068.714039351849</c:v>
                </c:pt>
                <c:pt idx="5863">
                  <c:v>41068.714386574073</c:v>
                </c:pt>
                <c:pt idx="5864">
                  <c:v>41068.714733796296</c:v>
                </c:pt>
                <c:pt idx="5865">
                  <c:v>41068.715081018519</c:v>
                </c:pt>
                <c:pt idx="5866">
                  <c:v>41068.715428240743</c:v>
                </c:pt>
                <c:pt idx="5867">
                  <c:v>41068.715775462966</c:v>
                </c:pt>
                <c:pt idx="5868">
                  <c:v>41068.716122685182</c:v>
                </c:pt>
                <c:pt idx="5869">
                  <c:v>41068.716469907406</c:v>
                </c:pt>
                <c:pt idx="5870">
                  <c:v>41068.716817129629</c:v>
                </c:pt>
                <c:pt idx="5871">
                  <c:v>41068.717164351852</c:v>
                </c:pt>
                <c:pt idx="5872">
                  <c:v>41068.717511574076</c:v>
                </c:pt>
                <c:pt idx="5873">
                  <c:v>41068.717858796299</c:v>
                </c:pt>
                <c:pt idx="5874">
                  <c:v>41068.718206018515</c:v>
                </c:pt>
                <c:pt idx="5875">
                  <c:v>41068.718553240738</c:v>
                </c:pt>
                <c:pt idx="5876">
                  <c:v>41068.718900462962</c:v>
                </c:pt>
                <c:pt idx="5877">
                  <c:v>41068.719247685185</c:v>
                </c:pt>
                <c:pt idx="5878">
                  <c:v>41068.719594907408</c:v>
                </c:pt>
                <c:pt idx="5879">
                  <c:v>41068.719942129632</c:v>
                </c:pt>
                <c:pt idx="5880">
                  <c:v>41068.720289351855</c:v>
                </c:pt>
                <c:pt idx="5881">
                  <c:v>41068.720636574071</c:v>
                </c:pt>
                <c:pt idx="5882">
                  <c:v>41068.720983796295</c:v>
                </c:pt>
                <c:pt idx="5883">
                  <c:v>41068.721331018518</c:v>
                </c:pt>
                <c:pt idx="5884">
                  <c:v>41068.721678240741</c:v>
                </c:pt>
                <c:pt idx="5885">
                  <c:v>41068.722025462965</c:v>
                </c:pt>
                <c:pt idx="5886">
                  <c:v>41068.722372685188</c:v>
                </c:pt>
                <c:pt idx="5887">
                  <c:v>41068.722719907404</c:v>
                </c:pt>
                <c:pt idx="5888">
                  <c:v>41068.723067129627</c:v>
                </c:pt>
                <c:pt idx="5889">
                  <c:v>41068.723414351851</c:v>
                </c:pt>
                <c:pt idx="5890">
                  <c:v>41068.723761574074</c:v>
                </c:pt>
                <c:pt idx="5891">
                  <c:v>41068.724108796298</c:v>
                </c:pt>
                <c:pt idx="5892">
                  <c:v>41068.724456018521</c:v>
                </c:pt>
                <c:pt idx="5893">
                  <c:v>41068.724803240744</c:v>
                </c:pt>
                <c:pt idx="5894">
                  <c:v>41068.72515046296</c:v>
                </c:pt>
                <c:pt idx="5895">
                  <c:v>41068.725497685184</c:v>
                </c:pt>
                <c:pt idx="5896">
                  <c:v>41068.725844907407</c:v>
                </c:pt>
                <c:pt idx="5897">
                  <c:v>41068.72619212963</c:v>
                </c:pt>
                <c:pt idx="5898">
                  <c:v>41068.726539351854</c:v>
                </c:pt>
                <c:pt idx="5899">
                  <c:v>41068.726886574077</c:v>
                </c:pt>
                <c:pt idx="5900">
                  <c:v>41068.727233796293</c:v>
                </c:pt>
                <c:pt idx="5901">
                  <c:v>41068.727581018517</c:v>
                </c:pt>
                <c:pt idx="5902">
                  <c:v>41068.72792824074</c:v>
                </c:pt>
                <c:pt idx="5903">
                  <c:v>41068.728275462963</c:v>
                </c:pt>
                <c:pt idx="5904">
                  <c:v>41068.728622685187</c:v>
                </c:pt>
                <c:pt idx="5905">
                  <c:v>41068.72896990741</c:v>
                </c:pt>
                <c:pt idx="5906">
                  <c:v>41068.729317129626</c:v>
                </c:pt>
                <c:pt idx="5907">
                  <c:v>41068.729664351849</c:v>
                </c:pt>
                <c:pt idx="5908">
                  <c:v>41068.730011574073</c:v>
                </c:pt>
                <c:pt idx="5909">
                  <c:v>41068.730358796296</c:v>
                </c:pt>
                <c:pt idx="5910">
                  <c:v>41068.730706018519</c:v>
                </c:pt>
                <c:pt idx="5911">
                  <c:v>41068.731053240743</c:v>
                </c:pt>
                <c:pt idx="5912">
                  <c:v>41068.731400462966</c:v>
                </c:pt>
                <c:pt idx="5913">
                  <c:v>41068.731747685182</c:v>
                </c:pt>
                <c:pt idx="5914">
                  <c:v>41068.732094907406</c:v>
                </c:pt>
                <c:pt idx="5915">
                  <c:v>41068.732442129629</c:v>
                </c:pt>
                <c:pt idx="5916">
                  <c:v>41068.732789351852</c:v>
                </c:pt>
                <c:pt idx="5917">
                  <c:v>41068.733136574076</c:v>
                </c:pt>
                <c:pt idx="5918">
                  <c:v>41068.733483796299</c:v>
                </c:pt>
                <c:pt idx="5919">
                  <c:v>41068.733831018515</c:v>
                </c:pt>
                <c:pt idx="5920">
                  <c:v>41068.734178240738</c:v>
                </c:pt>
                <c:pt idx="5921">
                  <c:v>41068.734525462962</c:v>
                </c:pt>
                <c:pt idx="5922">
                  <c:v>41068.734872685185</c:v>
                </c:pt>
                <c:pt idx="5923">
                  <c:v>41068.735219907408</c:v>
                </c:pt>
                <c:pt idx="5924">
                  <c:v>41068.735567129632</c:v>
                </c:pt>
                <c:pt idx="5925">
                  <c:v>41068.735914351855</c:v>
                </c:pt>
                <c:pt idx="5926">
                  <c:v>41068.736261574071</c:v>
                </c:pt>
                <c:pt idx="5927">
                  <c:v>41068.736608796295</c:v>
                </c:pt>
                <c:pt idx="5928">
                  <c:v>41068.736956018518</c:v>
                </c:pt>
                <c:pt idx="5929">
                  <c:v>41068.737303240741</c:v>
                </c:pt>
                <c:pt idx="5930">
                  <c:v>41068.737650462965</c:v>
                </c:pt>
                <c:pt idx="5931">
                  <c:v>41068.737997685188</c:v>
                </c:pt>
                <c:pt idx="5932">
                  <c:v>41068.738344907404</c:v>
                </c:pt>
                <c:pt idx="5933">
                  <c:v>41068.738692129627</c:v>
                </c:pt>
                <c:pt idx="5934">
                  <c:v>41068.739039351851</c:v>
                </c:pt>
                <c:pt idx="5935">
                  <c:v>41068.739386574074</c:v>
                </c:pt>
                <c:pt idx="5936">
                  <c:v>41068.739733796298</c:v>
                </c:pt>
                <c:pt idx="5937">
                  <c:v>41068.740081018521</c:v>
                </c:pt>
                <c:pt idx="5938">
                  <c:v>41068.740428240744</c:v>
                </c:pt>
                <c:pt idx="5939">
                  <c:v>41068.74077546296</c:v>
                </c:pt>
                <c:pt idx="5940">
                  <c:v>41068.741122685184</c:v>
                </c:pt>
                <c:pt idx="5941">
                  <c:v>41068.741469907407</c:v>
                </c:pt>
                <c:pt idx="5942">
                  <c:v>41068.74181712963</c:v>
                </c:pt>
                <c:pt idx="5943">
                  <c:v>41068.742164351854</c:v>
                </c:pt>
                <c:pt idx="5944">
                  <c:v>41068.742511574077</c:v>
                </c:pt>
                <c:pt idx="5945">
                  <c:v>41068.742858796293</c:v>
                </c:pt>
                <c:pt idx="5946">
                  <c:v>41068.743206018517</c:v>
                </c:pt>
                <c:pt idx="5947">
                  <c:v>41068.74355324074</c:v>
                </c:pt>
                <c:pt idx="5948">
                  <c:v>41068.743900462963</c:v>
                </c:pt>
                <c:pt idx="5949">
                  <c:v>41068.744247685187</c:v>
                </c:pt>
                <c:pt idx="5950">
                  <c:v>41068.74459490741</c:v>
                </c:pt>
                <c:pt idx="5951">
                  <c:v>41068.744942129626</c:v>
                </c:pt>
                <c:pt idx="5952">
                  <c:v>41068.745289351849</c:v>
                </c:pt>
                <c:pt idx="5953">
                  <c:v>41068.745636574073</c:v>
                </c:pt>
                <c:pt idx="5954">
                  <c:v>41068.745983796296</c:v>
                </c:pt>
                <c:pt idx="5955">
                  <c:v>41068.746331018519</c:v>
                </c:pt>
                <c:pt idx="5956">
                  <c:v>41068.746678240743</c:v>
                </c:pt>
                <c:pt idx="5957">
                  <c:v>41068.747025462966</c:v>
                </c:pt>
                <c:pt idx="5958">
                  <c:v>41068.747372685182</c:v>
                </c:pt>
                <c:pt idx="5959">
                  <c:v>41068.747719907406</c:v>
                </c:pt>
                <c:pt idx="5960">
                  <c:v>41068.748067129629</c:v>
                </c:pt>
                <c:pt idx="5961">
                  <c:v>41068.748414351852</c:v>
                </c:pt>
                <c:pt idx="5962">
                  <c:v>41068.748761574076</c:v>
                </c:pt>
                <c:pt idx="5963">
                  <c:v>41068.749108796299</c:v>
                </c:pt>
                <c:pt idx="5964">
                  <c:v>41068.749456018515</c:v>
                </c:pt>
                <c:pt idx="5965">
                  <c:v>41068.749803240738</c:v>
                </c:pt>
                <c:pt idx="5966">
                  <c:v>41068.750150462962</c:v>
                </c:pt>
                <c:pt idx="5967">
                  <c:v>41068.750497685185</c:v>
                </c:pt>
                <c:pt idx="5968">
                  <c:v>41068.750844907408</c:v>
                </c:pt>
                <c:pt idx="5969">
                  <c:v>41068.751192129632</c:v>
                </c:pt>
                <c:pt idx="5970">
                  <c:v>41068.751539351855</c:v>
                </c:pt>
                <c:pt idx="5971">
                  <c:v>41068.751886574071</c:v>
                </c:pt>
                <c:pt idx="5972">
                  <c:v>41068.752233796295</c:v>
                </c:pt>
                <c:pt idx="5973">
                  <c:v>41068.752581018518</c:v>
                </c:pt>
                <c:pt idx="5974">
                  <c:v>41068.752928240741</c:v>
                </c:pt>
                <c:pt idx="5975">
                  <c:v>41068.753275462965</c:v>
                </c:pt>
                <c:pt idx="5976">
                  <c:v>41068.753622685188</c:v>
                </c:pt>
                <c:pt idx="5977">
                  <c:v>41068.753969907404</c:v>
                </c:pt>
                <c:pt idx="5978">
                  <c:v>41068.754317129627</c:v>
                </c:pt>
                <c:pt idx="5979">
                  <c:v>41068.754664351851</c:v>
                </c:pt>
                <c:pt idx="5980">
                  <c:v>41068.755011574074</c:v>
                </c:pt>
                <c:pt idx="5981">
                  <c:v>41068.755358796298</c:v>
                </c:pt>
                <c:pt idx="5982">
                  <c:v>41068.755706018521</c:v>
                </c:pt>
                <c:pt idx="5983">
                  <c:v>41068.756053240744</c:v>
                </c:pt>
                <c:pt idx="5984">
                  <c:v>41068.75640046296</c:v>
                </c:pt>
                <c:pt idx="5985">
                  <c:v>41068.756747685184</c:v>
                </c:pt>
                <c:pt idx="5986">
                  <c:v>41068.757094907407</c:v>
                </c:pt>
                <c:pt idx="5987">
                  <c:v>41068.75744212963</c:v>
                </c:pt>
                <c:pt idx="5988">
                  <c:v>41068.757789351854</c:v>
                </c:pt>
                <c:pt idx="5989">
                  <c:v>41068.758136574077</c:v>
                </c:pt>
                <c:pt idx="5990">
                  <c:v>41068.758483796293</c:v>
                </c:pt>
                <c:pt idx="5991">
                  <c:v>41068.758831018517</c:v>
                </c:pt>
                <c:pt idx="5992">
                  <c:v>41068.75917824074</c:v>
                </c:pt>
                <c:pt idx="5993">
                  <c:v>41068.759525462963</c:v>
                </c:pt>
                <c:pt idx="5994">
                  <c:v>41068.759872685187</c:v>
                </c:pt>
                <c:pt idx="5995">
                  <c:v>41068.76021990741</c:v>
                </c:pt>
                <c:pt idx="5996">
                  <c:v>41068.760567129626</c:v>
                </c:pt>
                <c:pt idx="5997">
                  <c:v>41068.760914351849</c:v>
                </c:pt>
                <c:pt idx="5998">
                  <c:v>41068.761261574073</c:v>
                </c:pt>
                <c:pt idx="5999">
                  <c:v>41068.761608796296</c:v>
                </c:pt>
                <c:pt idx="6000">
                  <c:v>41068.761956018519</c:v>
                </c:pt>
                <c:pt idx="6001">
                  <c:v>41068.762303240743</c:v>
                </c:pt>
                <c:pt idx="6002">
                  <c:v>41068.762650462966</c:v>
                </c:pt>
                <c:pt idx="6003">
                  <c:v>41068.762997685182</c:v>
                </c:pt>
                <c:pt idx="6004">
                  <c:v>41068.763344907406</c:v>
                </c:pt>
                <c:pt idx="6005">
                  <c:v>41068.763692129629</c:v>
                </c:pt>
                <c:pt idx="6006">
                  <c:v>41068.764039351852</c:v>
                </c:pt>
                <c:pt idx="6007">
                  <c:v>41068.764386574076</c:v>
                </c:pt>
                <c:pt idx="6008">
                  <c:v>41068.764733796299</c:v>
                </c:pt>
                <c:pt idx="6009">
                  <c:v>41068.765081018515</c:v>
                </c:pt>
                <c:pt idx="6010">
                  <c:v>41068.765428240738</c:v>
                </c:pt>
                <c:pt idx="6011">
                  <c:v>41068.765775462962</c:v>
                </c:pt>
                <c:pt idx="6012">
                  <c:v>41068.766122685185</c:v>
                </c:pt>
                <c:pt idx="6013">
                  <c:v>41068.766469907408</c:v>
                </c:pt>
                <c:pt idx="6014">
                  <c:v>41068.766817129632</c:v>
                </c:pt>
                <c:pt idx="6015">
                  <c:v>41068.767164351855</c:v>
                </c:pt>
                <c:pt idx="6016">
                  <c:v>41068.767511574071</c:v>
                </c:pt>
                <c:pt idx="6017">
                  <c:v>41068.767858796295</c:v>
                </c:pt>
                <c:pt idx="6018">
                  <c:v>41068.768206018518</c:v>
                </c:pt>
                <c:pt idx="6019">
                  <c:v>41068.768553240741</c:v>
                </c:pt>
                <c:pt idx="6020">
                  <c:v>41068.768900462965</c:v>
                </c:pt>
                <c:pt idx="6021">
                  <c:v>41068.769247685188</c:v>
                </c:pt>
                <c:pt idx="6022">
                  <c:v>41068.769594907404</c:v>
                </c:pt>
                <c:pt idx="6023">
                  <c:v>41068.769942129627</c:v>
                </c:pt>
                <c:pt idx="6024">
                  <c:v>41068.770289351851</c:v>
                </c:pt>
                <c:pt idx="6025">
                  <c:v>41068.770636574074</c:v>
                </c:pt>
                <c:pt idx="6026">
                  <c:v>41068.770983796298</c:v>
                </c:pt>
                <c:pt idx="6027">
                  <c:v>41068.771331018521</c:v>
                </c:pt>
                <c:pt idx="6028">
                  <c:v>41068.771678240744</c:v>
                </c:pt>
                <c:pt idx="6029">
                  <c:v>41068.77202546296</c:v>
                </c:pt>
                <c:pt idx="6030">
                  <c:v>41068.772372685184</c:v>
                </c:pt>
                <c:pt idx="6031">
                  <c:v>41068.772719907407</c:v>
                </c:pt>
                <c:pt idx="6032">
                  <c:v>41068.77306712963</c:v>
                </c:pt>
                <c:pt idx="6033">
                  <c:v>41068.773414351854</c:v>
                </c:pt>
                <c:pt idx="6034">
                  <c:v>41068.773761574077</c:v>
                </c:pt>
                <c:pt idx="6035">
                  <c:v>41068.774108796293</c:v>
                </c:pt>
                <c:pt idx="6036">
                  <c:v>41068.774456018517</c:v>
                </c:pt>
                <c:pt idx="6037">
                  <c:v>41068.77480324074</c:v>
                </c:pt>
                <c:pt idx="6038">
                  <c:v>41068.775150462963</c:v>
                </c:pt>
                <c:pt idx="6039">
                  <c:v>41068.775497685187</c:v>
                </c:pt>
                <c:pt idx="6040">
                  <c:v>41068.77584490741</c:v>
                </c:pt>
                <c:pt idx="6041">
                  <c:v>41068.776192129626</c:v>
                </c:pt>
                <c:pt idx="6042">
                  <c:v>41068.776539351849</c:v>
                </c:pt>
                <c:pt idx="6043">
                  <c:v>41068.776886574073</c:v>
                </c:pt>
                <c:pt idx="6044">
                  <c:v>41068.777233796296</c:v>
                </c:pt>
                <c:pt idx="6045">
                  <c:v>41068.777581018519</c:v>
                </c:pt>
                <c:pt idx="6046">
                  <c:v>41068.777928240743</c:v>
                </c:pt>
                <c:pt idx="6047">
                  <c:v>41068.778275462966</c:v>
                </c:pt>
                <c:pt idx="6048">
                  <c:v>41068.778622685182</c:v>
                </c:pt>
                <c:pt idx="6049">
                  <c:v>41068.778969907406</c:v>
                </c:pt>
                <c:pt idx="6050">
                  <c:v>41068.779317129629</c:v>
                </c:pt>
                <c:pt idx="6051">
                  <c:v>41068.779664351852</c:v>
                </c:pt>
                <c:pt idx="6052">
                  <c:v>41068.780011574076</c:v>
                </c:pt>
                <c:pt idx="6053">
                  <c:v>41068.780358796299</c:v>
                </c:pt>
                <c:pt idx="6054">
                  <c:v>41068.780706018515</c:v>
                </c:pt>
                <c:pt idx="6055">
                  <c:v>41068.781053240738</c:v>
                </c:pt>
                <c:pt idx="6056">
                  <c:v>41068.781400462962</c:v>
                </c:pt>
                <c:pt idx="6057">
                  <c:v>41068.781747685185</c:v>
                </c:pt>
                <c:pt idx="6058">
                  <c:v>41068.782094907408</c:v>
                </c:pt>
                <c:pt idx="6059">
                  <c:v>41068.782442129632</c:v>
                </c:pt>
                <c:pt idx="6060">
                  <c:v>41068.782789351855</c:v>
                </c:pt>
                <c:pt idx="6061">
                  <c:v>41068.783136574071</c:v>
                </c:pt>
                <c:pt idx="6062">
                  <c:v>41068.783483796295</c:v>
                </c:pt>
                <c:pt idx="6063">
                  <c:v>41068.783831018518</c:v>
                </c:pt>
                <c:pt idx="6064">
                  <c:v>41068.784178240741</c:v>
                </c:pt>
                <c:pt idx="6065">
                  <c:v>41068.784525462965</c:v>
                </c:pt>
                <c:pt idx="6066">
                  <c:v>41068.784872685188</c:v>
                </c:pt>
                <c:pt idx="6067">
                  <c:v>41068.785219907404</c:v>
                </c:pt>
                <c:pt idx="6068">
                  <c:v>41068.785567129627</c:v>
                </c:pt>
                <c:pt idx="6069">
                  <c:v>41068.785914351851</c:v>
                </c:pt>
                <c:pt idx="6070">
                  <c:v>41068.786261574074</c:v>
                </c:pt>
                <c:pt idx="6071">
                  <c:v>41068.786608796298</c:v>
                </c:pt>
                <c:pt idx="6072">
                  <c:v>41068.786956018521</c:v>
                </c:pt>
                <c:pt idx="6073">
                  <c:v>41068.787303240744</c:v>
                </c:pt>
                <c:pt idx="6074">
                  <c:v>41068.78765046296</c:v>
                </c:pt>
                <c:pt idx="6075">
                  <c:v>41068.787997685184</c:v>
                </c:pt>
                <c:pt idx="6076">
                  <c:v>41068.788344907407</c:v>
                </c:pt>
                <c:pt idx="6077">
                  <c:v>41068.78869212963</c:v>
                </c:pt>
                <c:pt idx="6078">
                  <c:v>41068.789039351854</c:v>
                </c:pt>
                <c:pt idx="6079">
                  <c:v>41068.789386574077</c:v>
                </c:pt>
                <c:pt idx="6080">
                  <c:v>41068.789733796293</c:v>
                </c:pt>
                <c:pt idx="6081">
                  <c:v>41068.790081018517</c:v>
                </c:pt>
                <c:pt idx="6082">
                  <c:v>41068.79042824074</c:v>
                </c:pt>
                <c:pt idx="6083">
                  <c:v>41068.790775462963</c:v>
                </c:pt>
                <c:pt idx="6084">
                  <c:v>41068.791122685187</c:v>
                </c:pt>
                <c:pt idx="6085">
                  <c:v>41068.79146990741</c:v>
                </c:pt>
                <c:pt idx="6086">
                  <c:v>41068.791817129626</c:v>
                </c:pt>
                <c:pt idx="6087">
                  <c:v>41068.792164351849</c:v>
                </c:pt>
                <c:pt idx="6088">
                  <c:v>41068.792511574073</c:v>
                </c:pt>
                <c:pt idx="6089">
                  <c:v>41068.792858796296</c:v>
                </c:pt>
                <c:pt idx="6090">
                  <c:v>41068.793206018519</c:v>
                </c:pt>
                <c:pt idx="6091">
                  <c:v>41068.793553240743</c:v>
                </c:pt>
                <c:pt idx="6092">
                  <c:v>41068.793900462966</c:v>
                </c:pt>
                <c:pt idx="6093">
                  <c:v>41068.794247685182</c:v>
                </c:pt>
                <c:pt idx="6094">
                  <c:v>41068.794594907406</c:v>
                </c:pt>
                <c:pt idx="6095">
                  <c:v>41068.794942129629</c:v>
                </c:pt>
                <c:pt idx="6096">
                  <c:v>41068.795289351852</c:v>
                </c:pt>
                <c:pt idx="6097">
                  <c:v>41068.795636574076</c:v>
                </c:pt>
                <c:pt idx="6098">
                  <c:v>41068.795983796299</c:v>
                </c:pt>
                <c:pt idx="6099">
                  <c:v>41068.796331018515</c:v>
                </c:pt>
                <c:pt idx="6100">
                  <c:v>41068.796678240738</c:v>
                </c:pt>
                <c:pt idx="6101">
                  <c:v>41068.797025462962</c:v>
                </c:pt>
                <c:pt idx="6102">
                  <c:v>41068.797372685185</c:v>
                </c:pt>
                <c:pt idx="6103">
                  <c:v>41068.797719907408</c:v>
                </c:pt>
                <c:pt idx="6104">
                  <c:v>41068.798067129632</c:v>
                </c:pt>
                <c:pt idx="6105">
                  <c:v>41068.798414351855</c:v>
                </c:pt>
                <c:pt idx="6106">
                  <c:v>41068.798761574071</c:v>
                </c:pt>
                <c:pt idx="6107">
                  <c:v>41068.799108796295</c:v>
                </c:pt>
                <c:pt idx="6108">
                  <c:v>41068.799456018518</c:v>
                </c:pt>
                <c:pt idx="6109">
                  <c:v>41068.799803240741</c:v>
                </c:pt>
                <c:pt idx="6110">
                  <c:v>41068.800150462965</c:v>
                </c:pt>
                <c:pt idx="6111">
                  <c:v>41068.800497685188</c:v>
                </c:pt>
                <c:pt idx="6112">
                  <c:v>41068.800844907404</c:v>
                </c:pt>
                <c:pt idx="6113">
                  <c:v>41068.801192129627</c:v>
                </c:pt>
                <c:pt idx="6114">
                  <c:v>41068.801539351851</c:v>
                </c:pt>
                <c:pt idx="6115">
                  <c:v>41068.801886574074</c:v>
                </c:pt>
                <c:pt idx="6116">
                  <c:v>41068.802233796298</c:v>
                </c:pt>
                <c:pt idx="6117">
                  <c:v>41068.802581018521</c:v>
                </c:pt>
                <c:pt idx="6118">
                  <c:v>41068.802928240744</c:v>
                </c:pt>
                <c:pt idx="6119">
                  <c:v>41068.80327546296</c:v>
                </c:pt>
                <c:pt idx="6120">
                  <c:v>41068.803622685184</c:v>
                </c:pt>
                <c:pt idx="6121">
                  <c:v>41068.803969907407</c:v>
                </c:pt>
                <c:pt idx="6122">
                  <c:v>41068.80431712963</c:v>
                </c:pt>
                <c:pt idx="6123">
                  <c:v>41068.804664351854</c:v>
                </c:pt>
                <c:pt idx="6124">
                  <c:v>41068.805011574077</c:v>
                </c:pt>
                <c:pt idx="6125">
                  <c:v>41068.805358796293</c:v>
                </c:pt>
                <c:pt idx="6126">
                  <c:v>41068.805706018517</c:v>
                </c:pt>
                <c:pt idx="6127">
                  <c:v>41068.80605324074</c:v>
                </c:pt>
                <c:pt idx="6128">
                  <c:v>41068.806400462963</c:v>
                </c:pt>
                <c:pt idx="6129">
                  <c:v>41068.806747685187</c:v>
                </c:pt>
                <c:pt idx="6130">
                  <c:v>41068.80709490741</c:v>
                </c:pt>
                <c:pt idx="6131">
                  <c:v>41068.807442129626</c:v>
                </c:pt>
                <c:pt idx="6132">
                  <c:v>41068.807789351849</c:v>
                </c:pt>
                <c:pt idx="6133">
                  <c:v>41068.808136574073</c:v>
                </c:pt>
                <c:pt idx="6134">
                  <c:v>41068.808483796296</c:v>
                </c:pt>
                <c:pt idx="6135">
                  <c:v>41068.808831018519</c:v>
                </c:pt>
                <c:pt idx="6136">
                  <c:v>41068.809178240743</c:v>
                </c:pt>
                <c:pt idx="6137">
                  <c:v>41068.809525462966</c:v>
                </c:pt>
                <c:pt idx="6138">
                  <c:v>41068.809872685182</c:v>
                </c:pt>
                <c:pt idx="6139">
                  <c:v>41068.810219907406</c:v>
                </c:pt>
                <c:pt idx="6140">
                  <c:v>41068.810567129629</c:v>
                </c:pt>
                <c:pt idx="6141">
                  <c:v>41068.810914351852</c:v>
                </c:pt>
                <c:pt idx="6142">
                  <c:v>41068.811261574076</c:v>
                </c:pt>
                <c:pt idx="6143">
                  <c:v>41068.811608796299</c:v>
                </c:pt>
                <c:pt idx="6144">
                  <c:v>41068.811956018515</c:v>
                </c:pt>
                <c:pt idx="6145">
                  <c:v>41068.812303240738</c:v>
                </c:pt>
                <c:pt idx="6146">
                  <c:v>41068.812650462962</c:v>
                </c:pt>
                <c:pt idx="6147">
                  <c:v>41068.812997685185</c:v>
                </c:pt>
                <c:pt idx="6148">
                  <c:v>41068.813344907408</c:v>
                </c:pt>
                <c:pt idx="6149">
                  <c:v>41068.813692129632</c:v>
                </c:pt>
                <c:pt idx="6150">
                  <c:v>41068.814039351855</c:v>
                </c:pt>
                <c:pt idx="6151">
                  <c:v>41068.814386574071</c:v>
                </c:pt>
                <c:pt idx="6152">
                  <c:v>41068.814733796295</c:v>
                </c:pt>
                <c:pt idx="6153">
                  <c:v>41068.815081018518</c:v>
                </c:pt>
                <c:pt idx="6154">
                  <c:v>41068.815428240741</c:v>
                </c:pt>
                <c:pt idx="6155">
                  <c:v>41068.815775462965</c:v>
                </c:pt>
                <c:pt idx="6156">
                  <c:v>41068.816122685188</c:v>
                </c:pt>
                <c:pt idx="6157">
                  <c:v>41068.816469907404</c:v>
                </c:pt>
                <c:pt idx="6158">
                  <c:v>41068.816817129627</c:v>
                </c:pt>
                <c:pt idx="6159">
                  <c:v>41068.817164351851</c:v>
                </c:pt>
                <c:pt idx="6160">
                  <c:v>41068.817511574074</c:v>
                </c:pt>
                <c:pt idx="6161">
                  <c:v>41068.817858796298</c:v>
                </c:pt>
                <c:pt idx="6162">
                  <c:v>41068.818206018521</c:v>
                </c:pt>
                <c:pt idx="6163">
                  <c:v>41068.818553240744</c:v>
                </c:pt>
                <c:pt idx="6164">
                  <c:v>41068.81890046296</c:v>
                </c:pt>
                <c:pt idx="6165">
                  <c:v>41068.819247685184</c:v>
                </c:pt>
                <c:pt idx="6166">
                  <c:v>41068.819594907407</c:v>
                </c:pt>
                <c:pt idx="6167">
                  <c:v>41068.81994212963</c:v>
                </c:pt>
                <c:pt idx="6168">
                  <c:v>41068.820289351854</c:v>
                </c:pt>
                <c:pt idx="6169">
                  <c:v>41068.820636574077</c:v>
                </c:pt>
                <c:pt idx="6170">
                  <c:v>41068.820983796293</c:v>
                </c:pt>
                <c:pt idx="6171">
                  <c:v>41068.821331018517</c:v>
                </c:pt>
                <c:pt idx="6172">
                  <c:v>41068.82167824074</c:v>
                </c:pt>
                <c:pt idx="6173">
                  <c:v>41068.822025462963</c:v>
                </c:pt>
                <c:pt idx="6174">
                  <c:v>41068.822372685187</c:v>
                </c:pt>
                <c:pt idx="6175">
                  <c:v>41068.82271990741</c:v>
                </c:pt>
                <c:pt idx="6176">
                  <c:v>41068.823067129626</c:v>
                </c:pt>
                <c:pt idx="6177">
                  <c:v>41068.823414351849</c:v>
                </c:pt>
                <c:pt idx="6178">
                  <c:v>41068.823761574073</c:v>
                </c:pt>
                <c:pt idx="6179">
                  <c:v>41068.824108796296</c:v>
                </c:pt>
                <c:pt idx="6180">
                  <c:v>41068.824456018519</c:v>
                </c:pt>
                <c:pt idx="6181">
                  <c:v>41068.824803240743</c:v>
                </c:pt>
                <c:pt idx="6182">
                  <c:v>41068.825150462966</c:v>
                </c:pt>
                <c:pt idx="6183">
                  <c:v>41068.825497685182</c:v>
                </c:pt>
                <c:pt idx="6184">
                  <c:v>41068.825844907406</c:v>
                </c:pt>
                <c:pt idx="6185">
                  <c:v>41068.826192129629</c:v>
                </c:pt>
                <c:pt idx="6186">
                  <c:v>41068.826539351852</c:v>
                </c:pt>
                <c:pt idx="6187">
                  <c:v>41068.826886574076</c:v>
                </c:pt>
                <c:pt idx="6188">
                  <c:v>41068.827233796299</c:v>
                </c:pt>
                <c:pt idx="6189">
                  <c:v>41068.827581018515</c:v>
                </c:pt>
                <c:pt idx="6190">
                  <c:v>41068.827928240738</c:v>
                </c:pt>
                <c:pt idx="6191">
                  <c:v>41068.828275462962</c:v>
                </c:pt>
                <c:pt idx="6192">
                  <c:v>41068.828622685185</c:v>
                </c:pt>
                <c:pt idx="6193">
                  <c:v>41068.828969907408</c:v>
                </c:pt>
                <c:pt idx="6194">
                  <c:v>41068.829317129632</c:v>
                </c:pt>
                <c:pt idx="6195">
                  <c:v>41068.829664351855</c:v>
                </c:pt>
                <c:pt idx="6196">
                  <c:v>41068.830011574071</c:v>
                </c:pt>
                <c:pt idx="6197">
                  <c:v>41068.830358796295</c:v>
                </c:pt>
                <c:pt idx="6198">
                  <c:v>41068.830706018518</c:v>
                </c:pt>
                <c:pt idx="6199">
                  <c:v>41068.831053240741</c:v>
                </c:pt>
                <c:pt idx="6200">
                  <c:v>41068.831400462965</c:v>
                </c:pt>
                <c:pt idx="6201">
                  <c:v>41068.831747685188</c:v>
                </c:pt>
                <c:pt idx="6202">
                  <c:v>41068.832094907404</c:v>
                </c:pt>
                <c:pt idx="6203">
                  <c:v>41068.832442129627</c:v>
                </c:pt>
                <c:pt idx="6204">
                  <c:v>41068.832789351851</c:v>
                </c:pt>
                <c:pt idx="6205">
                  <c:v>41068.833136574074</c:v>
                </c:pt>
                <c:pt idx="6206">
                  <c:v>41068.833483796298</c:v>
                </c:pt>
                <c:pt idx="6207">
                  <c:v>41068.833831018521</c:v>
                </c:pt>
                <c:pt idx="6208">
                  <c:v>41068.834178240744</c:v>
                </c:pt>
                <c:pt idx="6209">
                  <c:v>41068.83452546296</c:v>
                </c:pt>
                <c:pt idx="6210">
                  <c:v>41068.834872685184</c:v>
                </c:pt>
                <c:pt idx="6211">
                  <c:v>41068.835219907407</c:v>
                </c:pt>
                <c:pt idx="6212">
                  <c:v>41068.83556712963</c:v>
                </c:pt>
                <c:pt idx="6213">
                  <c:v>41068.835914351854</c:v>
                </c:pt>
                <c:pt idx="6214">
                  <c:v>41068.836261574077</c:v>
                </c:pt>
                <c:pt idx="6215">
                  <c:v>41068.836608796293</c:v>
                </c:pt>
                <c:pt idx="6216">
                  <c:v>41068.836956018517</c:v>
                </c:pt>
                <c:pt idx="6217">
                  <c:v>41068.83730324074</c:v>
                </c:pt>
                <c:pt idx="6218">
                  <c:v>41068.837650462963</c:v>
                </c:pt>
                <c:pt idx="6219">
                  <c:v>41068.837997685187</c:v>
                </c:pt>
                <c:pt idx="6220">
                  <c:v>41068.83834490741</c:v>
                </c:pt>
                <c:pt idx="6221">
                  <c:v>41068.838692129626</c:v>
                </c:pt>
                <c:pt idx="6222">
                  <c:v>41068.839039351849</c:v>
                </c:pt>
                <c:pt idx="6223">
                  <c:v>41068.839386574073</c:v>
                </c:pt>
                <c:pt idx="6224">
                  <c:v>41068.839733796296</c:v>
                </c:pt>
                <c:pt idx="6225">
                  <c:v>41068.840081018519</c:v>
                </c:pt>
                <c:pt idx="6226">
                  <c:v>41068.840428240743</c:v>
                </c:pt>
                <c:pt idx="6227">
                  <c:v>41068.840775462966</c:v>
                </c:pt>
                <c:pt idx="6228">
                  <c:v>41068.841122685182</c:v>
                </c:pt>
                <c:pt idx="6229">
                  <c:v>41068.841469907406</c:v>
                </c:pt>
                <c:pt idx="6230">
                  <c:v>41068.841817129629</c:v>
                </c:pt>
                <c:pt idx="6231">
                  <c:v>41068.842164351852</c:v>
                </c:pt>
                <c:pt idx="6232">
                  <c:v>41068.842511574076</c:v>
                </c:pt>
                <c:pt idx="6233">
                  <c:v>41068.842858796299</c:v>
                </c:pt>
                <c:pt idx="6234">
                  <c:v>41068.843206018515</c:v>
                </c:pt>
                <c:pt idx="6235">
                  <c:v>41068.843553240738</c:v>
                </c:pt>
                <c:pt idx="6236">
                  <c:v>41068.843900462962</c:v>
                </c:pt>
                <c:pt idx="6237">
                  <c:v>41068.844247685185</c:v>
                </c:pt>
                <c:pt idx="6238">
                  <c:v>41068.844594907408</c:v>
                </c:pt>
                <c:pt idx="6239">
                  <c:v>41068.844942129632</c:v>
                </c:pt>
                <c:pt idx="6240">
                  <c:v>41068.845289351855</c:v>
                </c:pt>
                <c:pt idx="6241">
                  <c:v>41068.845636574071</c:v>
                </c:pt>
                <c:pt idx="6242">
                  <c:v>41068.845983796295</c:v>
                </c:pt>
                <c:pt idx="6243">
                  <c:v>41068.846331018518</c:v>
                </c:pt>
                <c:pt idx="6244">
                  <c:v>41068.846678240741</c:v>
                </c:pt>
                <c:pt idx="6245">
                  <c:v>41068.847025462965</c:v>
                </c:pt>
                <c:pt idx="6246">
                  <c:v>41068.847372685188</c:v>
                </c:pt>
                <c:pt idx="6247">
                  <c:v>41068.847719907404</c:v>
                </c:pt>
                <c:pt idx="6248">
                  <c:v>41068.848067129627</c:v>
                </c:pt>
                <c:pt idx="6249">
                  <c:v>41068.848414351851</c:v>
                </c:pt>
                <c:pt idx="6250">
                  <c:v>41068.848761574074</c:v>
                </c:pt>
                <c:pt idx="6251">
                  <c:v>41068.849108796298</c:v>
                </c:pt>
                <c:pt idx="6252">
                  <c:v>41068.849456018521</c:v>
                </c:pt>
                <c:pt idx="6253">
                  <c:v>41068.849803240744</c:v>
                </c:pt>
                <c:pt idx="6254">
                  <c:v>41068.85015046296</c:v>
                </c:pt>
                <c:pt idx="6255">
                  <c:v>41068.850497685184</c:v>
                </c:pt>
                <c:pt idx="6256">
                  <c:v>41068.850844907407</c:v>
                </c:pt>
                <c:pt idx="6257">
                  <c:v>41068.85119212963</c:v>
                </c:pt>
                <c:pt idx="6258">
                  <c:v>41068.851539351854</c:v>
                </c:pt>
                <c:pt idx="6259">
                  <c:v>41068.851886574077</c:v>
                </c:pt>
                <c:pt idx="6260">
                  <c:v>41068.852233796293</c:v>
                </c:pt>
                <c:pt idx="6261">
                  <c:v>41068.852581018517</c:v>
                </c:pt>
                <c:pt idx="6262">
                  <c:v>41068.85292824074</c:v>
                </c:pt>
                <c:pt idx="6263">
                  <c:v>41068.853275462963</c:v>
                </c:pt>
                <c:pt idx="6264">
                  <c:v>41068.853622685187</c:v>
                </c:pt>
                <c:pt idx="6265">
                  <c:v>41068.85396990741</c:v>
                </c:pt>
                <c:pt idx="6266">
                  <c:v>41068.854317129626</c:v>
                </c:pt>
                <c:pt idx="6267">
                  <c:v>41068.854664351849</c:v>
                </c:pt>
                <c:pt idx="6268">
                  <c:v>41068.855011574073</c:v>
                </c:pt>
                <c:pt idx="6269">
                  <c:v>41068.855358796296</c:v>
                </c:pt>
                <c:pt idx="6270">
                  <c:v>41068.855706018519</c:v>
                </c:pt>
                <c:pt idx="6271">
                  <c:v>41068.856053240743</c:v>
                </c:pt>
                <c:pt idx="6272">
                  <c:v>41068.856400462966</c:v>
                </c:pt>
                <c:pt idx="6273">
                  <c:v>41068.856747685182</c:v>
                </c:pt>
                <c:pt idx="6274">
                  <c:v>41068.857094907406</c:v>
                </c:pt>
                <c:pt idx="6275">
                  <c:v>41068.857442129629</c:v>
                </c:pt>
                <c:pt idx="6276">
                  <c:v>41068.857789351852</c:v>
                </c:pt>
                <c:pt idx="6277">
                  <c:v>41068.858136574076</c:v>
                </c:pt>
                <c:pt idx="6278">
                  <c:v>41068.858483796299</c:v>
                </c:pt>
                <c:pt idx="6279">
                  <c:v>41068.858831018515</c:v>
                </c:pt>
                <c:pt idx="6280">
                  <c:v>41068.859178240738</c:v>
                </c:pt>
                <c:pt idx="6281">
                  <c:v>41068.859525462962</c:v>
                </c:pt>
                <c:pt idx="6282">
                  <c:v>41068.859872685185</c:v>
                </c:pt>
                <c:pt idx="6283">
                  <c:v>41068.860219907408</c:v>
                </c:pt>
                <c:pt idx="6284">
                  <c:v>41068.860567129632</c:v>
                </c:pt>
                <c:pt idx="6285">
                  <c:v>41068.860914351855</c:v>
                </c:pt>
                <c:pt idx="6286">
                  <c:v>41068.861261574071</c:v>
                </c:pt>
                <c:pt idx="6287">
                  <c:v>41068.861608796295</c:v>
                </c:pt>
                <c:pt idx="6288">
                  <c:v>41068.861956018518</c:v>
                </c:pt>
                <c:pt idx="6289">
                  <c:v>41068.862303240741</c:v>
                </c:pt>
                <c:pt idx="6290">
                  <c:v>41068.862650462965</c:v>
                </c:pt>
                <c:pt idx="6291">
                  <c:v>41068.862997685188</c:v>
                </c:pt>
                <c:pt idx="6292">
                  <c:v>41068.863344907404</c:v>
                </c:pt>
                <c:pt idx="6293">
                  <c:v>41068.863692129627</c:v>
                </c:pt>
                <c:pt idx="6294">
                  <c:v>41068.864039351851</c:v>
                </c:pt>
                <c:pt idx="6295">
                  <c:v>41068.864386574074</c:v>
                </c:pt>
                <c:pt idx="6296">
                  <c:v>41068.864733796298</c:v>
                </c:pt>
                <c:pt idx="6297">
                  <c:v>41068.865081018521</c:v>
                </c:pt>
                <c:pt idx="6298">
                  <c:v>41068.865428240744</c:v>
                </c:pt>
                <c:pt idx="6299">
                  <c:v>41068.86577546296</c:v>
                </c:pt>
                <c:pt idx="6300">
                  <c:v>41068.866122685184</c:v>
                </c:pt>
                <c:pt idx="6301">
                  <c:v>41068.866469907407</c:v>
                </c:pt>
                <c:pt idx="6302">
                  <c:v>41068.86681712963</c:v>
                </c:pt>
                <c:pt idx="6303">
                  <c:v>41068.867164351854</c:v>
                </c:pt>
                <c:pt idx="6304">
                  <c:v>41068.867511574077</c:v>
                </c:pt>
                <c:pt idx="6305">
                  <c:v>41068.867858796293</c:v>
                </c:pt>
                <c:pt idx="6306">
                  <c:v>41068.868206018517</c:v>
                </c:pt>
                <c:pt idx="6307">
                  <c:v>41068.86855324074</c:v>
                </c:pt>
                <c:pt idx="6308">
                  <c:v>41068.868900462963</c:v>
                </c:pt>
                <c:pt idx="6309">
                  <c:v>41068.869247685187</c:v>
                </c:pt>
                <c:pt idx="6310">
                  <c:v>41068.86959490741</c:v>
                </c:pt>
                <c:pt idx="6311">
                  <c:v>41068.869942129626</c:v>
                </c:pt>
                <c:pt idx="6312">
                  <c:v>41068.870289351849</c:v>
                </c:pt>
                <c:pt idx="6313">
                  <c:v>41068.870636574073</c:v>
                </c:pt>
                <c:pt idx="6314">
                  <c:v>41068.870983796296</c:v>
                </c:pt>
                <c:pt idx="6315">
                  <c:v>41068.871331018519</c:v>
                </c:pt>
                <c:pt idx="6316">
                  <c:v>41068.871678240743</c:v>
                </c:pt>
                <c:pt idx="6317">
                  <c:v>41068.872025462966</c:v>
                </c:pt>
                <c:pt idx="6318">
                  <c:v>41068.872372685182</c:v>
                </c:pt>
                <c:pt idx="6319">
                  <c:v>41068.872719907406</c:v>
                </c:pt>
                <c:pt idx="6320">
                  <c:v>41068.873067129629</c:v>
                </c:pt>
                <c:pt idx="6321">
                  <c:v>41068.873414351852</c:v>
                </c:pt>
                <c:pt idx="6322">
                  <c:v>41068.873761574076</c:v>
                </c:pt>
                <c:pt idx="6323">
                  <c:v>41068.874108796299</c:v>
                </c:pt>
                <c:pt idx="6324">
                  <c:v>41068.874456018515</c:v>
                </c:pt>
                <c:pt idx="6325">
                  <c:v>41068.874803240738</c:v>
                </c:pt>
                <c:pt idx="6326">
                  <c:v>41068.875150462962</c:v>
                </c:pt>
                <c:pt idx="6327">
                  <c:v>41068.875497685185</c:v>
                </c:pt>
                <c:pt idx="6328">
                  <c:v>41068.875844907408</c:v>
                </c:pt>
                <c:pt idx="6329">
                  <c:v>41068.876192129632</c:v>
                </c:pt>
                <c:pt idx="6330">
                  <c:v>41068.876539351855</c:v>
                </c:pt>
                <c:pt idx="6331">
                  <c:v>41068.876886574071</c:v>
                </c:pt>
                <c:pt idx="6332">
                  <c:v>41068.877233796295</c:v>
                </c:pt>
                <c:pt idx="6333">
                  <c:v>41068.877581018518</c:v>
                </c:pt>
                <c:pt idx="6334">
                  <c:v>41068.877928240741</c:v>
                </c:pt>
                <c:pt idx="6335">
                  <c:v>41068.878275462965</c:v>
                </c:pt>
                <c:pt idx="6336">
                  <c:v>41068.878622685188</c:v>
                </c:pt>
                <c:pt idx="6337">
                  <c:v>41068.878969907404</c:v>
                </c:pt>
                <c:pt idx="6338">
                  <c:v>41068.879317129627</c:v>
                </c:pt>
                <c:pt idx="6339">
                  <c:v>41068.879664351851</c:v>
                </c:pt>
                <c:pt idx="6340">
                  <c:v>41068.880011574074</c:v>
                </c:pt>
                <c:pt idx="6341">
                  <c:v>41068.880358796298</c:v>
                </c:pt>
                <c:pt idx="6342">
                  <c:v>41068.880706018521</c:v>
                </c:pt>
                <c:pt idx="6343">
                  <c:v>41068.881053240744</c:v>
                </c:pt>
                <c:pt idx="6344">
                  <c:v>41068.88140046296</c:v>
                </c:pt>
                <c:pt idx="6345">
                  <c:v>41068.881747685184</c:v>
                </c:pt>
                <c:pt idx="6346">
                  <c:v>41068.882094907407</c:v>
                </c:pt>
                <c:pt idx="6347">
                  <c:v>41068.88244212963</c:v>
                </c:pt>
                <c:pt idx="6348">
                  <c:v>41068.882789351854</c:v>
                </c:pt>
                <c:pt idx="6349">
                  <c:v>41068.883136574077</c:v>
                </c:pt>
                <c:pt idx="6350">
                  <c:v>41068.883483796293</c:v>
                </c:pt>
                <c:pt idx="6351">
                  <c:v>41068.883831018517</c:v>
                </c:pt>
                <c:pt idx="6352">
                  <c:v>41068.88417824074</c:v>
                </c:pt>
                <c:pt idx="6353">
                  <c:v>41068.884525462963</c:v>
                </c:pt>
                <c:pt idx="6354">
                  <c:v>41068.884872685187</c:v>
                </c:pt>
                <c:pt idx="6355">
                  <c:v>41068.88521990741</c:v>
                </c:pt>
                <c:pt idx="6356">
                  <c:v>41068.885567129626</c:v>
                </c:pt>
                <c:pt idx="6357">
                  <c:v>41068.885914351849</c:v>
                </c:pt>
                <c:pt idx="6358">
                  <c:v>41068.886261574073</c:v>
                </c:pt>
                <c:pt idx="6359">
                  <c:v>41068.886608796296</c:v>
                </c:pt>
                <c:pt idx="6360">
                  <c:v>41068.886956018519</c:v>
                </c:pt>
                <c:pt idx="6361">
                  <c:v>41068.887303240743</c:v>
                </c:pt>
                <c:pt idx="6362">
                  <c:v>41068.887650462966</c:v>
                </c:pt>
                <c:pt idx="6363">
                  <c:v>41068.887997685182</c:v>
                </c:pt>
                <c:pt idx="6364">
                  <c:v>41068.888344907406</c:v>
                </c:pt>
                <c:pt idx="6365">
                  <c:v>41068.888692129629</c:v>
                </c:pt>
                <c:pt idx="6366">
                  <c:v>41068.889039351852</c:v>
                </c:pt>
                <c:pt idx="6367">
                  <c:v>41068.889386574076</c:v>
                </c:pt>
                <c:pt idx="6368">
                  <c:v>41068.889733796299</c:v>
                </c:pt>
                <c:pt idx="6369">
                  <c:v>41068.890081018515</c:v>
                </c:pt>
                <c:pt idx="6370">
                  <c:v>41068.890428240738</c:v>
                </c:pt>
                <c:pt idx="6371">
                  <c:v>41068.890775462962</c:v>
                </c:pt>
                <c:pt idx="6372">
                  <c:v>41068.891122685185</c:v>
                </c:pt>
                <c:pt idx="6373">
                  <c:v>41068.891469907408</c:v>
                </c:pt>
                <c:pt idx="6374">
                  <c:v>41068.891817129632</c:v>
                </c:pt>
                <c:pt idx="6375">
                  <c:v>41068.892164351855</c:v>
                </c:pt>
                <c:pt idx="6376">
                  <c:v>41068.892511574071</c:v>
                </c:pt>
                <c:pt idx="6377">
                  <c:v>41068.892858796295</c:v>
                </c:pt>
                <c:pt idx="6378">
                  <c:v>41068.893206018518</c:v>
                </c:pt>
                <c:pt idx="6379">
                  <c:v>41068.893553240741</c:v>
                </c:pt>
                <c:pt idx="6380">
                  <c:v>41068.893900462965</c:v>
                </c:pt>
                <c:pt idx="6381">
                  <c:v>41068.894247685188</c:v>
                </c:pt>
                <c:pt idx="6382">
                  <c:v>41068.894594907404</c:v>
                </c:pt>
                <c:pt idx="6383">
                  <c:v>41068.894942129627</c:v>
                </c:pt>
                <c:pt idx="6384">
                  <c:v>41068.895289351851</c:v>
                </c:pt>
                <c:pt idx="6385">
                  <c:v>41068.895636574074</c:v>
                </c:pt>
                <c:pt idx="6386">
                  <c:v>41068.895983796298</c:v>
                </c:pt>
                <c:pt idx="6387">
                  <c:v>41068.896331018521</c:v>
                </c:pt>
                <c:pt idx="6388">
                  <c:v>41068.896678240744</c:v>
                </c:pt>
                <c:pt idx="6389">
                  <c:v>41068.89702546296</c:v>
                </c:pt>
                <c:pt idx="6390">
                  <c:v>41068.897372685184</c:v>
                </c:pt>
                <c:pt idx="6391">
                  <c:v>41068.897719907407</c:v>
                </c:pt>
                <c:pt idx="6392">
                  <c:v>41068.89806712963</c:v>
                </c:pt>
                <c:pt idx="6393">
                  <c:v>41068.898414351854</c:v>
                </c:pt>
                <c:pt idx="6394">
                  <c:v>41068.898761574077</c:v>
                </c:pt>
                <c:pt idx="6395">
                  <c:v>41068.899108796293</c:v>
                </c:pt>
                <c:pt idx="6396">
                  <c:v>41068.899456018517</c:v>
                </c:pt>
                <c:pt idx="6397">
                  <c:v>41068.89980324074</c:v>
                </c:pt>
                <c:pt idx="6398">
                  <c:v>41068.900150462963</c:v>
                </c:pt>
                <c:pt idx="6399">
                  <c:v>41068.900497685187</c:v>
                </c:pt>
                <c:pt idx="6400">
                  <c:v>41068.90084490741</c:v>
                </c:pt>
                <c:pt idx="6401">
                  <c:v>41068.901192129626</c:v>
                </c:pt>
                <c:pt idx="6402">
                  <c:v>41068.901539351849</c:v>
                </c:pt>
                <c:pt idx="6403">
                  <c:v>41068.901886574073</c:v>
                </c:pt>
                <c:pt idx="6404">
                  <c:v>41068.902233796296</c:v>
                </c:pt>
                <c:pt idx="6405">
                  <c:v>41068.902581018519</c:v>
                </c:pt>
                <c:pt idx="6406">
                  <c:v>41068.902928240743</c:v>
                </c:pt>
                <c:pt idx="6407">
                  <c:v>41068.903275462966</c:v>
                </c:pt>
                <c:pt idx="6408">
                  <c:v>41068.903622685182</c:v>
                </c:pt>
                <c:pt idx="6409">
                  <c:v>41068.903969907406</c:v>
                </c:pt>
                <c:pt idx="6410">
                  <c:v>41068.904317129629</c:v>
                </c:pt>
                <c:pt idx="6411">
                  <c:v>41068.904664351852</c:v>
                </c:pt>
                <c:pt idx="6412">
                  <c:v>41068.905011574076</c:v>
                </c:pt>
                <c:pt idx="6413">
                  <c:v>41068.905358796299</c:v>
                </c:pt>
                <c:pt idx="6414">
                  <c:v>41068.905706018515</c:v>
                </c:pt>
                <c:pt idx="6415">
                  <c:v>41068.906053240738</c:v>
                </c:pt>
                <c:pt idx="6416">
                  <c:v>41068.906400462962</c:v>
                </c:pt>
                <c:pt idx="6417">
                  <c:v>41068.906747685185</c:v>
                </c:pt>
                <c:pt idx="6418">
                  <c:v>41068.907094907408</c:v>
                </c:pt>
                <c:pt idx="6419">
                  <c:v>41068.907442129632</c:v>
                </c:pt>
                <c:pt idx="6420">
                  <c:v>41068.907789351855</c:v>
                </c:pt>
                <c:pt idx="6421">
                  <c:v>41068.908136574071</c:v>
                </c:pt>
                <c:pt idx="6422">
                  <c:v>41068.908483796295</c:v>
                </c:pt>
                <c:pt idx="6423">
                  <c:v>41068.908831018518</c:v>
                </c:pt>
                <c:pt idx="6424">
                  <c:v>41068.909178240741</c:v>
                </c:pt>
                <c:pt idx="6425">
                  <c:v>41068.909525462965</c:v>
                </c:pt>
                <c:pt idx="6426">
                  <c:v>41068.909872685188</c:v>
                </c:pt>
                <c:pt idx="6427">
                  <c:v>41068.910219907404</c:v>
                </c:pt>
                <c:pt idx="6428">
                  <c:v>41068.910567129627</c:v>
                </c:pt>
                <c:pt idx="6429">
                  <c:v>41068.910914351851</c:v>
                </c:pt>
                <c:pt idx="6430">
                  <c:v>41068.911261574074</c:v>
                </c:pt>
                <c:pt idx="6431">
                  <c:v>41068.911608796298</c:v>
                </c:pt>
                <c:pt idx="6432">
                  <c:v>41068.911956018521</c:v>
                </c:pt>
                <c:pt idx="6433">
                  <c:v>41068.912303240744</c:v>
                </c:pt>
                <c:pt idx="6434">
                  <c:v>41068.91265046296</c:v>
                </c:pt>
                <c:pt idx="6435">
                  <c:v>41068.912997685184</c:v>
                </c:pt>
                <c:pt idx="6436">
                  <c:v>41068.913344907407</c:v>
                </c:pt>
                <c:pt idx="6437">
                  <c:v>41068.91369212963</c:v>
                </c:pt>
                <c:pt idx="6438">
                  <c:v>41068.914039351854</c:v>
                </c:pt>
                <c:pt idx="6439">
                  <c:v>41068.914386574077</c:v>
                </c:pt>
                <c:pt idx="6440">
                  <c:v>41068.914733796293</c:v>
                </c:pt>
                <c:pt idx="6441">
                  <c:v>41068.915081018517</c:v>
                </c:pt>
                <c:pt idx="6442">
                  <c:v>41068.91542824074</c:v>
                </c:pt>
                <c:pt idx="6443">
                  <c:v>41068.915775462963</c:v>
                </c:pt>
                <c:pt idx="6444">
                  <c:v>41068.916122685187</c:v>
                </c:pt>
                <c:pt idx="6445">
                  <c:v>41068.91646990741</c:v>
                </c:pt>
                <c:pt idx="6446">
                  <c:v>41068.916817129626</c:v>
                </c:pt>
                <c:pt idx="6447">
                  <c:v>41068.917164351849</c:v>
                </c:pt>
                <c:pt idx="6448">
                  <c:v>41068.917511574073</c:v>
                </c:pt>
                <c:pt idx="6449">
                  <c:v>41068.917858796296</c:v>
                </c:pt>
                <c:pt idx="6450">
                  <c:v>41068.918206018519</c:v>
                </c:pt>
                <c:pt idx="6451">
                  <c:v>41068.918553240743</c:v>
                </c:pt>
                <c:pt idx="6452">
                  <c:v>41068.918900462966</c:v>
                </c:pt>
                <c:pt idx="6453">
                  <c:v>41068.919247685182</c:v>
                </c:pt>
                <c:pt idx="6454">
                  <c:v>41068.919594907406</c:v>
                </c:pt>
                <c:pt idx="6455">
                  <c:v>41068.919942129629</c:v>
                </c:pt>
                <c:pt idx="6456">
                  <c:v>41068.920289351852</c:v>
                </c:pt>
                <c:pt idx="6457">
                  <c:v>41068.920636574076</c:v>
                </c:pt>
                <c:pt idx="6458">
                  <c:v>41068.920983796299</c:v>
                </c:pt>
                <c:pt idx="6459">
                  <c:v>41068.921331018515</c:v>
                </c:pt>
                <c:pt idx="6460">
                  <c:v>41068.921678240738</c:v>
                </c:pt>
                <c:pt idx="6461">
                  <c:v>41068.922025462962</c:v>
                </c:pt>
                <c:pt idx="6462">
                  <c:v>41068.922372685185</c:v>
                </c:pt>
                <c:pt idx="6463">
                  <c:v>41068.922719907408</c:v>
                </c:pt>
                <c:pt idx="6464">
                  <c:v>41068.923067129632</c:v>
                </c:pt>
                <c:pt idx="6465">
                  <c:v>41068.923414351855</c:v>
                </c:pt>
                <c:pt idx="6466">
                  <c:v>41068.923761574071</c:v>
                </c:pt>
                <c:pt idx="6467">
                  <c:v>41068.924108796295</c:v>
                </c:pt>
                <c:pt idx="6468">
                  <c:v>41068.924456018518</c:v>
                </c:pt>
                <c:pt idx="6469">
                  <c:v>41068.924803240741</c:v>
                </c:pt>
                <c:pt idx="6470">
                  <c:v>41068.925150462965</c:v>
                </c:pt>
                <c:pt idx="6471">
                  <c:v>41068.925497685188</c:v>
                </c:pt>
                <c:pt idx="6472">
                  <c:v>41068.925844907404</c:v>
                </c:pt>
                <c:pt idx="6473">
                  <c:v>41068.926192129627</c:v>
                </c:pt>
                <c:pt idx="6474">
                  <c:v>41068.926539351851</c:v>
                </c:pt>
                <c:pt idx="6475">
                  <c:v>41068.926886574074</c:v>
                </c:pt>
                <c:pt idx="6476">
                  <c:v>41068.927233796298</c:v>
                </c:pt>
                <c:pt idx="6477">
                  <c:v>41068.927581018521</c:v>
                </c:pt>
                <c:pt idx="6478">
                  <c:v>41068.927928240744</c:v>
                </c:pt>
                <c:pt idx="6479">
                  <c:v>41068.92827546296</c:v>
                </c:pt>
                <c:pt idx="6480">
                  <c:v>41068.928622685184</c:v>
                </c:pt>
                <c:pt idx="6481">
                  <c:v>41068.928969907407</c:v>
                </c:pt>
                <c:pt idx="6482">
                  <c:v>41068.92931712963</c:v>
                </c:pt>
                <c:pt idx="6483">
                  <c:v>41068.929664351854</c:v>
                </c:pt>
                <c:pt idx="6484">
                  <c:v>41068.930011574077</c:v>
                </c:pt>
                <c:pt idx="6485">
                  <c:v>41068.930358796293</c:v>
                </c:pt>
                <c:pt idx="6486">
                  <c:v>41068.930706018517</c:v>
                </c:pt>
                <c:pt idx="6487">
                  <c:v>41068.93105324074</c:v>
                </c:pt>
                <c:pt idx="6488">
                  <c:v>41068.931400462963</c:v>
                </c:pt>
                <c:pt idx="6489">
                  <c:v>41068.931747685187</c:v>
                </c:pt>
                <c:pt idx="6490">
                  <c:v>41068.93209490741</c:v>
                </c:pt>
                <c:pt idx="6491">
                  <c:v>41068.932442129626</c:v>
                </c:pt>
                <c:pt idx="6492">
                  <c:v>41068.932789351849</c:v>
                </c:pt>
                <c:pt idx="6493">
                  <c:v>41068.933136574073</c:v>
                </c:pt>
                <c:pt idx="6494">
                  <c:v>41068.933483796296</c:v>
                </c:pt>
                <c:pt idx="6495">
                  <c:v>41068.933831018519</c:v>
                </c:pt>
                <c:pt idx="6496">
                  <c:v>41068.934178240743</c:v>
                </c:pt>
                <c:pt idx="6497">
                  <c:v>41068.934525462966</c:v>
                </c:pt>
                <c:pt idx="6498">
                  <c:v>41068.934872685182</c:v>
                </c:pt>
                <c:pt idx="6499">
                  <c:v>41068.935219907406</c:v>
                </c:pt>
                <c:pt idx="6500">
                  <c:v>41068.935567129629</c:v>
                </c:pt>
                <c:pt idx="6501">
                  <c:v>41068.935914351852</c:v>
                </c:pt>
                <c:pt idx="6502">
                  <c:v>41068.936261574076</c:v>
                </c:pt>
                <c:pt idx="6503">
                  <c:v>41068.936608796299</c:v>
                </c:pt>
                <c:pt idx="6504">
                  <c:v>41068.936956018515</c:v>
                </c:pt>
                <c:pt idx="6505">
                  <c:v>41068.937303240738</c:v>
                </c:pt>
                <c:pt idx="6506">
                  <c:v>41068.937650462962</c:v>
                </c:pt>
                <c:pt idx="6507">
                  <c:v>41068.937997685185</c:v>
                </c:pt>
                <c:pt idx="6508">
                  <c:v>41068.938344907408</c:v>
                </c:pt>
                <c:pt idx="6509">
                  <c:v>41068.938692129632</c:v>
                </c:pt>
                <c:pt idx="6510">
                  <c:v>41068.939039351855</c:v>
                </c:pt>
                <c:pt idx="6511">
                  <c:v>41068.939386574071</c:v>
                </c:pt>
                <c:pt idx="6512">
                  <c:v>41068.939733796295</c:v>
                </c:pt>
                <c:pt idx="6513">
                  <c:v>41068.940081018518</c:v>
                </c:pt>
                <c:pt idx="6514">
                  <c:v>41068.940428240741</c:v>
                </c:pt>
                <c:pt idx="6515">
                  <c:v>41068.940775462965</c:v>
                </c:pt>
                <c:pt idx="6516">
                  <c:v>41068.941122685188</c:v>
                </c:pt>
                <c:pt idx="6517">
                  <c:v>41068.941469907404</c:v>
                </c:pt>
                <c:pt idx="6518">
                  <c:v>41068.941817129627</c:v>
                </c:pt>
                <c:pt idx="6519">
                  <c:v>41068.942164351851</c:v>
                </c:pt>
                <c:pt idx="6520">
                  <c:v>41068.942511574074</c:v>
                </c:pt>
                <c:pt idx="6521">
                  <c:v>41068.942858796298</c:v>
                </c:pt>
                <c:pt idx="6522">
                  <c:v>41068.943206018521</c:v>
                </c:pt>
                <c:pt idx="6523">
                  <c:v>41068.943553240744</c:v>
                </c:pt>
                <c:pt idx="6524">
                  <c:v>41068.94390046296</c:v>
                </c:pt>
                <c:pt idx="6525">
                  <c:v>41068.944247685184</c:v>
                </c:pt>
                <c:pt idx="6526">
                  <c:v>41068.944594907407</c:v>
                </c:pt>
                <c:pt idx="6527">
                  <c:v>41068.94494212963</c:v>
                </c:pt>
                <c:pt idx="6528">
                  <c:v>41068.945289351854</c:v>
                </c:pt>
                <c:pt idx="6529">
                  <c:v>41068.945636574077</c:v>
                </c:pt>
                <c:pt idx="6530">
                  <c:v>41068.945983796293</c:v>
                </c:pt>
                <c:pt idx="6531">
                  <c:v>41068.946331018517</c:v>
                </c:pt>
                <c:pt idx="6532">
                  <c:v>41068.94667824074</c:v>
                </c:pt>
                <c:pt idx="6533">
                  <c:v>41068.947025462963</c:v>
                </c:pt>
                <c:pt idx="6534">
                  <c:v>41068.947372685187</c:v>
                </c:pt>
                <c:pt idx="6535">
                  <c:v>41068.94771990741</c:v>
                </c:pt>
                <c:pt idx="6536">
                  <c:v>41068.948067129626</c:v>
                </c:pt>
                <c:pt idx="6537">
                  <c:v>41068.948414351849</c:v>
                </c:pt>
                <c:pt idx="6538">
                  <c:v>41068.948761574073</c:v>
                </c:pt>
                <c:pt idx="6539">
                  <c:v>41068.949108796296</c:v>
                </c:pt>
                <c:pt idx="6540">
                  <c:v>41068.949456018519</c:v>
                </c:pt>
                <c:pt idx="6541">
                  <c:v>41068.949803240743</c:v>
                </c:pt>
                <c:pt idx="6542">
                  <c:v>41068.950150462966</c:v>
                </c:pt>
                <c:pt idx="6543">
                  <c:v>41068.950497685182</c:v>
                </c:pt>
                <c:pt idx="6544">
                  <c:v>41068.950844907406</c:v>
                </c:pt>
                <c:pt idx="6545">
                  <c:v>41068.951192129629</c:v>
                </c:pt>
                <c:pt idx="6546">
                  <c:v>41068.951539351852</c:v>
                </c:pt>
                <c:pt idx="6547">
                  <c:v>41068.951886574076</c:v>
                </c:pt>
                <c:pt idx="6548">
                  <c:v>41068.952233796299</c:v>
                </c:pt>
                <c:pt idx="6549">
                  <c:v>41068.952581018515</c:v>
                </c:pt>
                <c:pt idx="6550">
                  <c:v>41068.952928240738</c:v>
                </c:pt>
                <c:pt idx="6551">
                  <c:v>41068.953275462962</c:v>
                </c:pt>
                <c:pt idx="6552">
                  <c:v>41068.953622685185</c:v>
                </c:pt>
                <c:pt idx="6553">
                  <c:v>41068.953969907408</c:v>
                </c:pt>
                <c:pt idx="6554">
                  <c:v>41068.954317129632</c:v>
                </c:pt>
                <c:pt idx="6555">
                  <c:v>41068.954664351855</c:v>
                </c:pt>
                <c:pt idx="6556">
                  <c:v>41068.955011574071</c:v>
                </c:pt>
                <c:pt idx="6557">
                  <c:v>41068.955358796295</c:v>
                </c:pt>
                <c:pt idx="6558">
                  <c:v>41068.955706018518</c:v>
                </c:pt>
                <c:pt idx="6559">
                  <c:v>41068.956053240741</c:v>
                </c:pt>
                <c:pt idx="6560">
                  <c:v>41068.956400462965</c:v>
                </c:pt>
                <c:pt idx="6561">
                  <c:v>41068.956747685188</c:v>
                </c:pt>
                <c:pt idx="6562">
                  <c:v>41068.957094907404</c:v>
                </c:pt>
                <c:pt idx="6563">
                  <c:v>41068.957442129627</c:v>
                </c:pt>
                <c:pt idx="6564">
                  <c:v>41068.957789351851</c:v>
                </c:pt>
                <c:pt idx="6565">
                  <c:v>41068.958136574074</c:v>
                </c:pt>
                <c:pt idx="6566">
                  <c:v>41068.958483796298</c:v>
                </c:pt>
                <c:pt idx="6567">
                  <c:v>41068.958831018521</c:v>
                </c:pt>
                <c:pt idx="6568">
                  <c:v>41068.959178240744</c:v>
                </c:pt>
                <c:pt idx="6569">
                  <c:v>41068.95952546296</c:v>
                </c:pt>
                <c:pt idx="6570">
                  <c:v>41068.959872685184</c:v>
                </c:pt>
                <c:pt idx="6571">
                  <c:v>41068.960219907407</c:v>
                </c:pt>
                <c:pt idx="6572">
                  <c:v>41068.96056712963</c:v>
                </c:pt>
                <c:pt idx="6573">
                  <c:v>41068.960914351854</c:v>
                </c:pt>
                <c:pt idx="6574">
                  <c:v>41068.961261574077</c:v>
                </c:pt>
                <c:pt idx="6575">
                  <c:v>41068.961608796293</c:v>
                </c:pt>
                <c:pt idx="6576">
                  <c:v>41068.961956018517</c:v>
                </c:pt>
                <c:pt idx="6577">
                  <c:v>41068.96230324074</c:v>
                </c:pt>
                <c:pt idx="6578">
                  <c:v>41068.962650462963</c:v>
                </c:pt>
                <c:pt idx="6579">
                  <c:v>41068.962997685187</c:v>
                </c:pt>
                <c:pt idx="6580">
                  <c:v>41068.96334490741</c:v>
                </c:pt>
                <c:pt idx="6581">
                  <c:v>41068.963692129626</c:v>
                </c:pt>
                <c:pt idx="6582">
                  <c:v>41068.964039351849</c:v>
                </c:pt>
                <c:pt idx="6583">
                  <c:v>41068.964386574073</c:v>
                </c:pt>
                <c:pt idx="6584">
                  <c:v>41068.964733796296</c:v>
                </c:pt>
                <c:pt idx="6585">
                  <c:v>41068.965081018519</c:v>
                </c:pt>
                <c:pt idx="6586">
                  <c:v>41068.965428240743</c:v>
                </c:pt>
                <c:pt idx="6587">
                  <c:v>41068.965775462966</c:v>
                </c:pt>
                <c:pt idx="6588">
                  <c:v>41068.966122685182</c:v>
                </c:pt>
                <c:pt idx="6589">
                  <c:v>41068.966469907406</c:v>
                </c:pt>
                <c:pt idx="6590">
                  <c:v>41068.966817129629</c:v>
                </c:pt>
                <c:pt idx="6591">
                  <c:v>41068.967164351852</c:v>
                </c:pt>
                <c:pt idx="6592">
                  <c:v>41068.967511574076</c:v>
                </c:pt>
                <c:pt idx="6593">
                  <c:v>41068.967858796299</c:v>
                </c:pt>
                <c:pt idx="6594">
                  <c:v>41068.968206018515</c:v>
                </c:pt>
                <c:pt idx="6595">
                  <c:v>41068.968553240738</c:v>
                </c:pt>
                <c:pt idx="6596">
                  <c:v>41068.968900462962</c:v>
                </c:pt>
                <c:pt idx="6597">
                  <c:v>41068.969247685185</c:v>
                </c:pt>
                <c:pt idx="6598">
                  <c:v>41068.969594907408</c:v>
                </c:pt>
                <c:pt idx="6599">
                  <c:v>41068.969942129632</c:v>
                </c:pt>
                <c:pt idx="6600">
                  <c:v>41068.970289351855</c:v>
                </c:pt>
                <c:pt idx="6601">
                  <c:v>41068.970636574071</c:v>
                </c:pt>
                <c:pt idx="6602">
                  <c:v>41068.970983796295</c:v>
                </c:pt>
                <c:pt idx="6603">
                  <c:v>41068.971331018518</c:v>
                </c:pt>
                <c:pt idx="6604">
                  <c:v>41068.971678240741</c:v>
                </c:pt>
                <c:pt idx="6605">
                  <c:v>41068.972025462965</c:v>
                </c:pt>
                <c:pt idx="6606">
                  <c:v>41068.972372685188</c:v>
                </c:pt>
                <c:pt idx="6607">
                  <c:v>41068.972719907404</c:v>
                </c:pt>
                <c:pt idx="6608">
                  <c:v>41068.973067129627</c:v>
                </c:pt>
                <c:pt idx="6609">
                  <c:v>41068.973414351851</c:v>
                </c:pt>
                <c:pt idx="6610">
                  <c:v>41068.973761574074</c:v>
                </c:pt>
                <c:pt idx="6611">
                  <c:v>41068.974108796298</c:v>
                </c:pt>
                <c:pt idx="6612">
                  <c:v>41068.974456018521</c:v>
                </c:pt>
                <c:pt idx="6613">
                  <c:v>41068.974803240744</c:v>
                </c:pt>
                <c:pt idx="6614">
                  <c:v>41068.97515046296</c:v>
                </c:pt>
                <c:pt idx="6615">
                  <c:v>41068.975497685184</c:v>
                </c:pt>
                <c:pt idx="6616">
                  <c:v>41068.975844907407</c:v>
                </c:pt>
                <c:pt idx="6617">
                  <c:v>41068.97619212963</c:v>
                </c:pt>
                <c:pt idx="6618">
                  <c:v>41068.976539351854</c:v>
                </c:pt>
                <c:pt idx="6619">
                  <c:v>41068.976886574077</c:v>
                </c:pt>
                <c:pt idx="6620">
                  <c:v>41068.977233796293</c:v>
                </c:pt>
                <c:pt idx="6621">
                  <c:v>41068.977581018517</c:v>
                </c:pt>
                <c:pt idx="6622">
                  <c:v>41068.97792824074</c:v>
                </c:pt>
                <c:pt idx="6623">
                  <c:v>41068.978275462963</c:v>
                </c:pt>
                <c:pt idx="6624">
                  <c:v>41068.978622685187</c:v>
                </c:pt>
                <c:pt idx="6625">
                  <c:v>41068.97896990741</c:v>
                </c:pt>
                <c:pt idx="6626">
                  <c:v>41068.979317129626</c:v>
                </c:pt>
                <c:pt idx="6627">
                  <c:v>41068.979664351849</c:v>
                </c:pt>
                <c:pt idx="6628">
                  <c:v>41068.980011574073</c:v>
                </c:pt>
                <c:pt idx="6629">
                  <c:v>41068.980358796296</c:v>
                </c:pt>
                <c:pt idx="6630">
                  <c:v>41068.980706018519</c:v>
                </c:pt>
                <c:pt idx="6631">
                  <c:v>41068.981053240743</c:v>
                </c:pt>
                <c:pt idx="6632">
                  <c:v>41068.981400462966</c:v>
                </c:pt>
                <c:pt idx="6633">
                  <c:v>41068.981747685182</c:v>
                </c:pt>
                <c:pt idx="6634">
                  <c:v>41068.982094907406</c:v>
                </c:pt>
                <c:pt idx="6635">
                  <c:v>41068.982442129629</c:v>
                </c:pt>
                <c:pt idx="6636">
                  <c:v>41068.982789351852</c:v>
                </c:pt>
                <c:pt idx="6637">
                  <c:v>41068.983136574076</c:v>
                </c:pt>
                <c:pt idx="6638">
                  <c:v>41068.983483796299</c:v>
                </c:pt>
                <c:pt idx="6639">
                  <c:v>41068.983831018515</c:v>
                </c:pt>
                <c:pt idx="6640">
                  <c:v>41068.984178240738</c:v>
                </c:pt>
                <c:pt idx="6641">
                  <c:v>41068.984525462962</c:v>
                </c:pt>
                <c:pt idx="6642">
                  <c:v>41068.984872685185</c:v>
                </c:pt>
                <c:pt idx="6643">
                  <c:v>41068.985219907408</c:v>
                </c:pt>
                <c:pt idx="6644">
                  <c:v>41068.985567129632</c:v>
                </c:pt>
                <c:pt idx="6645">
                  <c:v>41068.985914351855</c:v>
                </c:pt>
                <c:pt idx="6646">
                  <c:v>41068.986261574071</c:v>
                </c:pt>
                <c:pt idx="6647">
                  <c:v>41068.986608796295</c:v>
                </c:pt>
                <c:pt idx="6648">
                  <c:v>41068.986956018518</c:v>
                </c:pt>
                <c:pt idx="6649">
                  <c:v>41068.987303240741</c:v>
                </c:pt>
                <c:pt idx="6650">
                  <c:v>41068.987650462965</c:v>
                </c:pt>
                <c:pt idx="6651">
                  <c:v>41068.987997685188</c:v>
                </c:pt>
                <c:pt idx="6652">
                  <c:v>41068.988344907404</c:v>
                </c:pt>
                <c:pt idx="6653">
                  <c:v>41068.988692129627</c:v>
                </c:pt>
                <c:pt idx="6654">
                  <c:v>41068.989039351851</c:v>
                </c:pt>
                <c:pt idx="6655">
                  <c:v>41068.989386574074</c:v>
                </c:pt>
                <c:pt idx="6656">
                  <c:v>41068.989733796298</c:v>
                </c:pt>
                <c:pt idx="6657">
                  <c:v>41068.990081018521</c:v>
                </c:pt>
                <c:pt idx="6658">
                  <c:v>41068.990428240744</c:v>
                </c:pt>
                <c:pt idx="6659">
                  <c:v>41068.99077546296</c:v>
                </c:pt>
                <c:pt idx="6660">
                  <c:v>41068.991122685184</c:v>
                </c:pt>
                <c:pt idx="6661">
                  <c:v>41068.991469907407</c:v>
                </c:pt>
                <c:pt idx="6662">
                  <c:v>41068.99181712963</c:v>
                </c:pt>
                <c:pt idx="6663">
                  <c:v>41068.992164351854</c:v>
                </c:pt>
                <c:pt idx="6664">
                  <c:v>41068.992511574077</c:v>
                </c:pt>
                <c:pt idx="6665">
                  <c:v>41068.992858796293</c:v>
                </c:pt>
                <c:pt idx="6666">
                  <c:v>41068.993206018517</c:v>
                </c:pt>
                <c:pt idx="6667">
                  <c:v>41068.99355324074</c:v>
                </c:pt>
                <c:pt idx="6668">
                  <c:v>41068.993900462963</c:v>
                </c:pt>
                <c:pt idx="6669">
                  <c:v>41068.994247685187</c:v>
                </c:pt>
                <c:pt idx="6670">
                  <c:v>41068.99459490741</c:v>
                </c:pt>
                <c:pt idx="6671">
                  <c:v>41068.994942129626</c:v>
                </c:pt>
                <c:pt idx="6672">
                  <c:v>41068.995289351849</c:v>
                </c:pt>
                <c:pt idx="6673">
                  <c:v>41068.995636574073</c:v>
                </c:pt>
                <c:pt idx="6674">
                  <c:v>41068.995983796296</c:v>
                </c:pt>
                <c:pt idx="6675">
                  <c:v>41068.996331018519</c:v>
                </c:pt>
                <c:pt idx="6676">
                  <c:v>41068.996678240743</c:v>
                </c:pt>
                <c:pt idx="6677">
                  <c:v>41068.997025462966</c:v>
                </c:pt>
                <c:pt idx="6678">
                  <c:v>41068.997372685182</c:v>
                </c:pt>
                <c:pt idx="6679">
                  <c:v>41068.997719907406</c:v>
                </c:pt>
                <c:pt idx="6680">
                  <c:v>41068.998067129629</c:v>
                </c:pt>
                <c:pt idx="6681">
                  <c:v>41068.998414351852</c:v>
                </c:pt>
                <c:pt idx="6682">
                  <c:v>41068.998761574076</c:v>
                </c:pt>
                <c:pt idx="6683">
                  <c:v>41068.999108796299</c:v>
                </c:pt>
                <c:pt idx="6684">
                  <c:v>41068.999456018515</c:v>
                </c:pt>
                <c:pt idx="6685">
                  <c:v>41068.999803240738</c:v>
                </c:pt>
                <c:pt idx="6686">
                  <c:v>41069.000150462962</c:v>
                </c:pt>
                <c:pt idx="6687">
                  <c:v>41069.000497685185</c:v>
                </c:pt>
                <c:pt idx="6688">
                  <c:v>41069.000844907408</c:v>
                </c:pt>
                <c:pt idx="6689">
                  <c:v>41069.001192129632</c:v>
                </c:pt>
                <c:pt idx="6690">
                  <c:v>41069.001539351855</c:v>
                </c:pt>
                <c:pt idx="6691">
                  <c:v>41069.001886574071</c:v>
                </c:pt>
                <c:pt idx="6692">
                  <c:v>41069.002233796295</c:v>
                </c:pt>
                <c:pt idx="6693">
                  <c:v>41069.002581018518</c:v>
                </c:pt>
                <c:pt idx="6694">
                  <c:v>41069.002928240741</c:v>
                </c:pt>
                <c:pt idx="6695">
                  <c:v>41069.003275462965</c:v>
                </c:pt>
                <c:pt idx="6696">
                  <c:v>41069.003622685188</c:v>
                </c:pt>
                <c:pt idx="6697">
                  <c:v>41069.003969907404</c:v>
                </c:pt>
                <c:pt idx="6698">
                  <c:v>41069.004317129627</c:v>
                </c:pt>
                <c:pt idx="6699">
                  <c:v>41069.004664351851</c:v>
                </c:pt>
                <c:pt idx="6700">
                  <c:v>41069.005011574074</c:v>
                </c:pt>
                <c:pt idx="6701">
                  <c:v>41069.005358796298</c:v>
                </c:pt>
                <c:pt idx="6702">
                  <c:v>41069.005706018521</c:v>
                </c:pt>
                <c:pt idx="6703">
                  <c:v>41069.006053240744</c:v>
                </c:pt>
                <c:pt idx="6704">
                  <c:v>41069.00640046296</c:v>
                </c:pt>
                <c:pt idx="6705">
                  <c:v>41069.006747685184</c:v>
                </c:pt>
                <c:pt idx="6706">
                  <c:v>41069.007094907407</c:v>
                </c:pt>
                <c:pt idx="6707">
                  <c:v>41069.00744212963</c:v>
                </c:pt>
                <c:pt idx="6708">
                  <c:v>41069.007789351854</c:v>
                </c:pt>
                <c:pt idx="6709">
                  <c:v>41069.008136574077</c:v>
                </c:pt>
                <c:pt idx="6710">
                  <c:v>41069.008483796293</c:v>
                </c:pt>
                <c:pt idx="6711">
                  <c:v>41069.008831018517</c:v>
                </c:pt>
                <c:pt idx="6712">
                  <c:v>41069.00917824074</c:v>
                </c:pt>
                <c:pt idx="6713">
                  <c:v>41069.009525462963</c:v>
                </c:pt>
                <c:pt idx="6714">
                  <c:v>41069.009872685187</c:v>
                </c:pt>
                <c:pt idx="6715">
                  <c:v>41069.01021990741</c:v>
                </c:pt>
                <c:pt idx="6716">
                  <c:v>41069.010567129626</c:v>
                </c:pt>
                <c:pt idx="6717">
                  <c:v>41069.010914351849</c:v>
                </c:pt>
                <c:pt idx="6718">
                  <c:v>41069.011261574073</c:v>
                </c:pt>
                <c:pt idx="6719">
                  <c:v>41069.011608796296</c:v>
                </c:pt>
                <c:pt idx="6720">
                  <c:v>41069.011956018519</c:v>
                </c:pt>
                <c:pt idx="6721">
                  <c:v>41069.012303240743</c:v>
                </c:pt>
                <c:pt idx="6722">
                  <c:v>41069.012650462966</c:v>
                </c:pt>
                <c:pt idx="6723">
                  <c:v>41069.012997685182</c:v>
                </c:pt>
                <c:pt idx="6724">
                  <c:v>41069.013344907406</c:v>
                </c:pt>
                <c:pt idx="6725">
                  <c:v>41069.013692129629</c:v>
                </c:pt>
                <c:pt idx="6726">
                  <c:v>41069.014039351852</c:v>
                </c:pt>
                <c:pt idx="6727">
                  <c:v>41069.014386574076</c:v>
                </c:pt>
                <c:pt idx="6728">
                  <c:v>41069.014733796299</c:v>
                </c:pt>
                <c:pt idx="6729">
                  <c:v>41069.015081018515</c:v>
                </c:pt>
                <c:pt idx="6730">
                  <c:v>41069.015428240738</c:v>
                </c:pt>
                <c:pt idx="6731">
                  <c:v>41069.015775462962</c:v>
                </c:pt>
                <c:pt idx="6732">
                  <c:v>41069.016122685185</c:v>
                </c:pt>
                <c:pt idx="6733">
                  <c:v>41069.016469907408</c:v>
                </c:pt>
                <c:pt idx="6734">
                  <c:v>41069.016817129632</c:v>
                </c:pt>
                <c:pt idx="6735">
                  <c:v>41069.017164351855</c:v>
                </c:pt>
                <c:pt idx="6736">
                  <c:v>41069.017511574071</c:v>
                </c:pt>
                <c:pt idx="6737">
                  <c:v>41069.017858796295</c:v>
                </c:pt>
                <c:pt idx="6738">
                  <c:v>41069.018206018518</c:v>
                </c:pt>
                <c:pt idx="6739">
                  <c:v>41069.018553240741</c:v>
                </c:pt>
                <c:pt idx="6740">
                  <c:v>41069.018900462965</c:v>
                </c:pt>
                <c:pt idx="6741">
                  <c:v>41069.019247685188</c:v>
                </c:pt>
                <c:pt idx="6742">
                  <c:v>41069.019594907404</c:v>
                </c:pt>
                <c:pt idx="6743">
                  <c:v>41069.019942129627</c:v>
                </c:pt>
                <c:pt idx="6744">
                  <c:v>41069.020289351851</c:v>
                </c:pt>
                <c:pt idx="6745">
                  <c:v>41069.020636574074</c:v>
                </c:pt>
                <c:pt idx="6746">
                  <c:v>41069.020983796298</c:v>
                </c:pt>
                <c:pt idx="6747">
                  <c:v>41069.021331018521</c:v>
                </c:pt>
                <c:pt idx="6748">
                  <c:v>41069.021678240744</c:v>
                </c:pt>
                <c:pt idx="6749">
                  <c:v>41069.02202546296</c:v>
                </c:pt>
                <c:pt idx="6750">
                  <c:v>41069.022372685184</c:v>
                </c:pt>
                <c:pt idx="6751">
                  <c:v>41069.022719907407</c:v>
                </c:pt>
                <c:pt idx="6752">
                  <c:v>41069.02306712963</c:v>
                </c:pt>
                <c:pt idx="6753">
                  <c:v>41069.023414351854</c:v>
                </c:pt>
                <c:pt idx="6754">
                  <c:v>41069.023761574077</c:v>
                </c:pt>
                <c:pt idx="6755">
                  <c:v>41069.024108796293</c:v>
                </c:pt>
                <c:pt idx="6756">
                  <c:v>41069.024456018517</c:v>
                </c:pt>
                <c:pt idx="6757">
                  <c:v>41069.02480324074</c:v>
                </c:pt>
                <c:pt idx="6758">
                  <c:v>41069.025150462963</c:v>
                </c:pt>
                <c:pt idx="6759">
                  <c:v>41069.025497685187</c:v>
                </c:pt>
                <c:pt idx="6760">
                  <c:v>41069.02584490741</c:v>
                </c:pt>
                <c:pt idx="6761">
                  <c:v>41069.026192129626</c:v>
                </c:pt>
                <c:pt idx="6762">
                  <c:v>41069.026539351849</c:v>
                </c:pt>
                <c:pt idx="6763">
                  <c:v>41069.026886574073</c:v>
                </c:pt>
                <c:pt idx="6764">
                  <c:v>41069.027233796296</c:v>
                </c:pt>
                <c:pt idx="6765">
                  <c:v>41069.027581018519</c:v>
                </c:pt>
                <c:pt idx="6766">
                  <c:v>41069.027928240743</c:v>
                </c:pt>
                <c:pt idx="6767">
                  <c:v>41069.028275462966</c:v>
                </c:pt>
                <c:pt idx="6768">
                  <c:v>41069.028622685182</c:v>
                </c:pt>
                <c:pt idx="6769">
                  <c:v>41069.028969907406</c:v>
                </c:pt>
                <c:pt idx="6770">
                  <c:v>41069.029317129629</c:v>
                </c:pt>
                <c:pt idx="6771">
                  <c:v>41069.029664351852</c:v>
                </c:pt>
                <c:pt idx="6772">
                  <c:v>41069.030011574076</c:v>
                </c:pt>
                <c:pt idx="6773">
                  <c:v>41069.030358796299</c:v>
                </c:pt>
                <c:pt idx="6774">
                  <c:v>41069.030706018515</c:v>
                </c:pt>
                <c:pt idx="6775">
                  <c:v>41069.031053240738</c:v>
                </c:pt>
                <c:pt idx="6776">
                  <c:v>41069.031400462962</c:v>
                </c:pt>
                <c:pt idx="6777">
                  <c:v>41069.031747685185</c:v>
                </c:pt>
                <c:pt idx="6778">
                  <c:v>41069.032094907408</c:v>
                </c:pt>
                <c:pt idx="6779">
                  <c:v>41069.032442129632</c:v>
                </c:pt>
                <c:pt idx="6780">
                  <c:v>41069.032789351855</c:v>
                </c:pt>
                <c:pt idx="6781">
                  <c:v>41069.033136574071</c:v>
                </c:pt>
                <c:pt idx="6782">
                  <c:v>41069.033483796295</c:v>
                </c:pt>
                <c:pt idx="6783">
                  <c:v>41069.033831018518</c:v>
                </c:pt>
                <c:pt idx="6784">
                  <c:v>41069.034178240741</c:v>
                </c:pt>
                <c:pt idx="6785">
                  <c:v>41069.034525462965</c:v>
                </c:pt>
                <c:pt idx="6786">
                  <c:v>41069.034872685188</c:v>
                </c:pt>
                <c:pt idx="6787">
                  <c:v>41069.035219907404</c:v>
                </c:pt>
                <c:pt idx="6788">
                  <c:v>41069.035567129627</c:v>
                </c:pt>
                <c:pt idx="6789">
                  <c:v>41069.035914351851</c:v>
                </c:pt>
                <c:pt idx="6790">
                  <c:v>41069.036261574074</c:v>
                </c:pt>
                <c:pt idx="6791">
                  <c:v>41069.036608796298</c:v>
                </c:pt>
                <c:pt idx="6792">
                  <c:v>41069.036956018521</c:v>
                </c:pt>
                <c:pt idx="6793">
                  <c:v>41069.037303240744</c:v>
                </c:pt>
                <c:pt idx="6794">
                  <c:v>41069.03765046296</c:v>
                </c:pt>
                <c:pt idx="6795">
                  <c:v>41069.037997685184</c:v>
                </c:pt>
                <c:pt idx="6796">
                  <c:v>41069.038344907407</c:v>
                </c:pt>
                <c:pt idx="6797">
                  <c:v>41069.03869212963</c:v>
                </c:pt>
                <c:pt idx="6798">
                  <c:v>41069.039039351854</c:v>
                </c:pt>
                <c:pt idx="6799">
                  <c:v>41069.039386574077</c:v>
                </c:pt>
                <c:pt idx="6800">
                  <c:v>41069.039733796293</c:v>
                </c:pt>
                <c:pt idx="6801">
                  <c:v>41069.040081018517</c:v>
                </c:pt>
                <c:pt idx="6802">
                  <c:v>41069.04042824074</c:v>
                </c:pt>
                <c:pt idx="6803">
                  <c:v>41069.040775462963</c:v>
                </c:pt>
                <c:pt idx="6804">
                  <c:v>41069.041122685187</c:v>
                </c:pt>
                <c:pt idx="6805">
                  <c:v>41069.04146990741</c:v>
                </c:pt>
                <c:pt idx="6806">
                  <c:v>41069.041817129626</c:v>
                </c:pt>
                <c:pt idx="6807">
                  <c:v>41069.042164351849</c:v>
                </c:pt>
                <c:pt idx="6808">
                  <c:v>41069.042511574073</c:v>
                </c:pt>
                <c:pt idx="6809">
                  <c:v>41069.042858796296</c:v>
                </c:pt>
                <c:pt idx="6810">
                  <c:v>41069.043206018519</c:v>
                </c:pt>
                <c:pt idx="6811">
                  <c:v>41069.043553240743</c:v>
                </c:pt>
                <c:pt idx="6812">
                  <c:v>41069.043900462966</c:v>
                </c:pt>
                <c:pt idx="6813">
                  <c:v>41069.044247685182</c:v>
                </c:pt>
                <c:pt idx="6814">
                  <c:v>41069.044594907406</c:v>
                </c:pt>
                <c:pt idx="6815">
                  <c:v>41069.044942129629</c:v>
                </c:pt>
                <c:pt idx="6816">
                  <c:v>41069.045289351852</c:v>
                </c:pt>
                <c:pt idx="6817">
                  <c:v>41069.045636574076</c:v>
                </c:pt>
                <c:pt idx="6818">
                  <c:v>41069.045983796299</c:v>
                </c:pt>
                <c:pt idx="6819">
                  <c:v>41069.046331018515</c:v>
                </c:pt>
                <c:pt idx="6820">
                  <c:v>41069.046678240738</c:v>
                </c:pt>
                <c:pt idx="6821">
                  <c:v>41069.047025462962</c:v>
                </c:pt>
                <c:pt idx="6822">
                  <c:v>41069.047372685185</c:v>
                </c:pt>
                <c:pt idx="6823">
                  <c:v>41069.047719907408</c:v>
                </c:pt>
                <c:pt idx="6824">
                  <c:v>41069.048067129632</c:v>
                </c:pt>
                <c:pt idx="6825">
                  <c:v>41069.048414351855</c:v>
                </c:pt>
                <c:pt idx="6826">
                  <c:v>41069.048761574071</c:v>
                </c:pt>
                <c:pt idx="6827">
                  <c:v>41069.049108796295</c:v>
                </c:pt>
                <c:pt idx="6828">
                  <c:v>41069.049456018518</c:v>
                </c:pt>
                <c:pt idx="6829">
                  <c:v>41069.049803240741</c:v>
                </c:pt>
                <c:pt idx="6830">
                  <c:v>41069.050150462965</c:v>
                </c:pt>
                <c:pt idx="6831">
                  <c:v>41069.050497685188</c:v>
                </c:pt>
                <c:pt idx="6832">
                  <c:v>41069.050844907404</c:v>
                </c:pt>
                <c:pt idx="6833">
                  <c:v>41069.051192129627</c:v>
                </c:pt>
                <c:pt idx="6834">
                  <c:v>41069.051539351851</c:v>
                </c:pt>
                <c:pt idx="6835">
                  <c:v>41069.051886574074</c:v>
                </c:pt>
                <c:pt idx="6836">
                  <c:v>41069.052233796298</c:v>
                </c:pt>
                <c:pt idx="6837">
                  <c:v>41069.052581018521</c:v>
                </c:pt>
                <c:pt idx="6838">
                  <c:v>41069.052928240744</c:v>
                </c:pt>
                <c:pt idx="6839">
                  <c:v>41069.05327546296</c:v>
                </c:pt>
                <c:pt idx="6840">
                  <c:v>41069.053622685184</c:v>
                </c:pt>
                <c:pt idx="6841">
                  <c:v>41069.053969907407</c:v>
                </c:pt>
                <c:pt idx="6842">
                  <c:v>41069.05431712963</c:v>
                </c:pt>
                <c:pt idx="6843">
                  <c:v>41069.054664351854</c:v>
                </c:pt>
                <c:pt idx="6844">
                  <c:v>41069.055011574077</c:v>
                </c:pt>
                <c:pt idx="6845">
                  <c:v>41069.055358796293</c:v>
                </c:pt>
                <c:pt idx="6846">
                  <c:v>41069.055706018517</c:v>
                </c:pt>
                <c:pt idx="6847">
                  <c:v>41069.05605324074</c:v>
                </c:pt>
                <c:pt idx="6848">
                  <c:v>41069.056400462963</c:v>
                </c:pt>
                <c:pt idx="6849">
                  <c:v>41069.056747685187</c:v>
                </c:pt>
                <c:pt idx="6850">
                  <c:v>41069.05709490741</c:v>
                </c:pt>
                <c:pt idx="6851">
                  <c:v>41069.057442129626</c:v>
                </c:pt>
                <c:pt idx="6852">
                  <c:v>41069.057789351849</c:v>
                </c:pt>
                <c:pt idx="6853">
                  <c:v>41069.058136574073</c:v>
                </c:pt>
                <c:pt idx="6854">
                  <c:v>41069.058483796296</c:v>
                </c:pt>
                <c:pt idx="6855">
                  <c:v>41069.058831018519</c:v>
                </c:pt>
                <c:pt idx="6856">
                  <c:v>41069.059178240743</c:v>
                </c:pt>
                <c:pt idx="6857">
                  <c:v>41069.059525462966</c:v>
                </c:pt>
                <c:pt idx="6858">
                  <c:v>41069.059872685182</c:v>
                </c:pt>
                <c:pt idx="6859">
                  <c:v>41069.060219907406</c:v>
                </c:pt>
                <c:pt idx="6860">
                  <c:v>41069.060567129629</c:v>
                </c:pt>
                <c:pt idx="6861">
                  <c:v>41069.060914351852</c:v>
                </c:pt>
                <c:pt idx="6862">
                  <c:v>41069.061261574076</c:v>
                </c:pt>
                <c:pt idx="6863">
                  <c:v>41069.061608796299</c:v>
                </c:pt>
                <c:pt idx="6864">
                  <c:v>41069.061956018515</c:v>
                </c:pt>
                <c:pt idx="6865">
                  <c:v>41069.062303240738</c:v>
                </c:pt>
                <c:pt idx="6866">
                  <c:v>41069.062650462962</c:v>
                </c:pt>
                <c:pt idx="6867">
                  <c:v>41069.062997685185</c:v>
                </c:pt>
                <c:pt idx="6868">
                  <c:v>41069.063344907408</c:v>
                </c:pt>
                <c:pt idx="6869">
                  <c:v>41069.063692129632</c:v>
                </c:pt>
                <c:pt idx="6870">
                  <c:v>41069.064039351855</c:v>
                </c:pt>
                <c:pt idx="6871">
                  <c:v>41069.064386574071</c:v>
                </c:pt>
                <c:pt idx="6872">
                  <c:v>41069.064733796295</c:v>
                </c:pt>
                <c:pt idx="6873">
                  <c:v>41069.065081018518</c:v>
                </c:pt>
                <c:pt idx="6874">
                  <c:v>41069.065428240741</c:v>
                </c:pt>
                <c:pt idx="6875">
                  <c:v>41069.065775462965</c:v>
                </c:pt>
                <c:pt idx="6876">
                  <c:v>41069.066122685188</c:v>
                </c:pt>
                <c:pt idx="6877">
                  <c:v>41069.066469907404</c:v>
                </c:pt>
                <c:pt idx="6878">
                  <c:v>41069.066817129627</c:v>
                </c:pt>
                <c:pt idx="6879">
                  <c:v>41069.067164351851</c:v>
                </c:pt>
                <c:pt idx="6880">
                  <c:v>41069.067511574074</c:v>
                </c:pt>
                <c:pt idx="6881">
                  <c:v>41069.067858796298</c:v>
                </c:pt>
                <c:pt idx="6882">
                  <c:v>41069.068206018521</c:v>
                </c:pt>
                <c:pt idx="6883">
                  <c:v>41069.068553240744</c:v>
                </c:pt>
                <c:pt idx="6884">
                  <c:v>41069.06890046296</c:v>
                </c:pt>
                <c:pt idx="6885">
                  <c:v>41069.069247685184</c:v>
                </c:pt>
                <c:pt idx="6886">
                  <c:v>41069.069594907407</c:v>
                </c:pt>
                <c:pt idx="6887">
                  <c:v>41069.06994212963</c:v>
                </c:pt>
                <c:pt idx="6888">
                  <c:v>41069.070289351854</c:v>
                </c:pt>
                <c:pt idx="6889">
                  <c:v>41069.070636574077</c:v>
                </c:pt>
                <c:pt idx="6890">
                  <c:v>41069.070983796293</c:v>
                </c:pt>
                <c:pt idx="6891">
                  <c:v>41069.071331018517</c:v>
                </c:pt>
                <c:pt idx="6892">
                  <c:v>41069.07167824074</c:v>
                </c:pt>
                <c:pt idx="6893">
                  <c:v>41069.072025462963</c:v>
                </c:pt>
                <c:pt idx="6894">
                  <c:v>41069.072372685187</c:v>
                </c:pt>
                <c:pt idx="6895">
                  <c:v>41069.07271990741</c:v>
                </c:pt>
                <c:pt idx="6896">
                  <c:v>41069.073067129626</c:v>
                </c:pt>
                <c:pt idx="6897">
                  <c:v>41069.073414351849</c:v>
                </c:pt>
                <c:pt idx="6898">
                  <c:v>41069.073761574073</c:v>
                </c:pt>
                <c:pt idx="6899">
                  <c:v>41069.074108796296</c:v>
                </c:pt>
                <c:pt idx="6900">
                  <c:v>41069.074456018519</c:v>
                </c:pt>
                <c:pt idx="6901">
                  <c:v>41069.074803240743</c:v>
                </c:pt>
                <c:pt idx="6902">
                  <c:v>41069.075150462966</c:v>
                </c:pt>
                <c:pt idx="6903">
                  <c:v>41069.075497685182</c:v>
                </c:pt>
                <c:pt idx="6904">
                  <c:v>41069.075844907406</c:v>
                </c:pt>
                <c:pt idx="6905">
                  <c:v>41069.076192129629</c:v>
                </c:pt>
                <c:pt idx="6906">
                  <c:v>41069.076539351852</c:v>
                </c:pt>
                <c:pt idx="6907">
                  <c:v>41069.076886574076</c:v>
                </c:pt>
                <c:pt idx="6908">
                  <c:v>41069.077233796299</c:v>
                </c:pt>
                <c:pt idx="6909">
                  <c:v>41069.077581018515</c:v>
                </c:pt>
                <c:pt idx="6910">
                  <c:v>41069.077928240738</c:v>
                </c:pt>
                <c:pt idx="6911">
                  <c:v>41069.078275462962</c:v>
                </c:pt>
                <c:pt idx="6912">
                  <c:v>41069.078622685185</c:v>
                </c:pt>
                <c:pt idx="6913">
                  <c:v>41069.078969907408</c:v>
                </c:pt>
                <c:pt idx="6914">
                  <c:v>41069.079317129632</c:v>
                </c:pt>
                <c:pt idx="6915">
                  <c:v>41069.079664351855</c:v>
                </c:pt>
                <c:pt idx="6916">
                  <c:v>41069.080011574071</c:v>
                </c:pt>
                <c:pt idx="6917">
                  <c:v>41069.080358796295</c:v>
                </c:pt>
                <c:pt idx="6918">
                  <c:v>41069.080706018518</c:v>
                </c:pt>
                <c:pt idx="6919">
                  <c:v>41069.081053240741</c:v>
                </c:pt>
                <c:pt idx="6920">
                  <c:v>41069.081400462965</c:v>
                </c:pt>
                <c:pt idx="6921">
                  <c:v>41069.081747685188</c:v>
                </c:pt>
                <c:pt idx="6922">
                  <c:v>41069.082094907404</c:v>
                </c:pt>
                <c:pt idx="6923">
                  <c:v>41069.082442129627</c:v>
                </c:pt>
                <c:pt idx="6924">
                  <c:v>41069.082789351851</c:v>
                </c:pt>
                <c:pt idx="6925">
                  <c:v>41069.083136574074</c:v>
                </c:pt>
                <c:pt idx="6926">
                  <c:v>41069.083483796298</c:v>
                </c:pt>
                <c:pt idx="6927">
                  <c:v>41069.083831018521</c:v>
                </c:pt>
                <c:pt idx="6928">
                  <c:v>41069.084178240744</c:v>
                </c:pt>
                <c:pt idx="6929">
                  <c:v>41069.08452546296</c:v>
                </c:pt>
                <c:pt idx="6930">
                  <c:v>41069.084872685184</c:v>
                </c:pt>
                <c:pt idx="6931">
                  <c:v>41069.085219907407</c:v>
                </c:pt>
                <c:pt idx="6932">
                  <c:v>41069.08556712963</c:v>
                </c:pt>
                <c:pt idx="6933">
                  <c:v>41069.085914351854</c:v>
                </c:pt>
                <c:pt idx="6934">
                  <c:v>41069.086261574077</c:v>
                </c:pt>
                <c:pt idx="6935">
                  <c:v>41069.086608796293</c:v>
                </c:pt>
                <c:pt idx="6936">
                  <c:v>41069.086956018517</c:v>
                </c:pt>
                <c:pt idx="6937">
                  <c:v>41069.08730324074</c:v>
                </c:pt>
                <c:pt idx="6938">
                  <c:v>41069.087650462963</c:v>
                </c:pt>
                <c:pt idx="6939">
                  <c:v>41069.087997685187</c:v>
                </c:pt>
                <c:pt idx="6940">
                  <c:v>41069.08834490741</c:v>
                </c:pt>
                <c:pt idx="6941">
                  <c:v>41069.088692129626</c:v>
                </c:pt>
                <c:pt idx="6942">
                  <c:v>41069.089039351849</c:v>
                </c:pt>
                <c:pt idx="6943">
                  <c:v>41069.089386574073</c:v>
                </c:pt>
                <c:pt idx="6944">
                  <c:v>41069.089733796296</c:v>
                </c:pt>
                <c:pt idx="6945">
                  <c:v>41069.090081018519</c:v>
                </c:pt>
                <c:pt idx="6946">
                  <c:v>41069.090428240743</c:v>
                </c:pt>
                <c:pt idx="6947">
                  <c:v>41069.090775462966</c:v>
                </c:pt>
                <c:pt idx="6948">
                  <c:v>41069.091122685182</c:v>
                </c:pt>
                <c:pt idx="6949">
                  <c:v>41069.091469907406</c:v>
                </c:pt>
                <c:pt idx="6950">
                  <c:v>41069.091817129629</c:v>
                </c:pt>
                <c:pt idx="6951">
                  <c:v>41069.092164351852</c:v>
                </c:pt>
                <c:pt idx="6952">
                  <c:v>41069.092511574076</c:v>
                </c:pt>
                <c:pt idx="6953">
                  <c:v>41069.092858796299</c:v>
                </c:pt>
                <c:pt idx="6954">
                  <c:v>41069.093206018515</c:v>
                </c:pt>
                <c:pt idx="6955">
                  <c:v>41069.093553240738</c:v>
                </c:pt>
                <c:pt idx="6956">
                  <c:v>41069.093900462962</c:v>
                </c:pt>
                <c:pt idx="6957">
                  <c:v>41069.094247685185</c:v>
                </c:pt>
                <c:pt idx="6958">
                  <c:v>41069.094594907408</c:v>
                </c:pt>
                <c:pt idx="6959">
                  <c:v>41069.094942129632</c:v>
                </c:pt>
                <c:pt idx="6960">
                  <c:v>41069.095289351855</c:v>
                </c:pt>
                <c:pt idx="6961">
                  <c:v>41069.095636574071</c:v>
                </c:pt>
                <c:pt idx="6962">
                  <c:v>41069.095983796295</c:v>
                </c:pt>
                <c:pt idx="6963">
                  <c:v>41069.096331018518</c:v>
                </c:pt>
                <c:pt idx="6964">
                  <c:v>41069.096678240741</c:v>
                </c:pt>
                <c:pt idx="6965">
                  <c:v>41069.097025462965</c:v>
                </c:pt>
                <c:pt idx="6966">
                  <c:v>41069.097372685188</c:v>
                </c:pt>
                <c:pt idx="6967">
                  <c:v>41069.097719907404</c:v>
                </c:pt>
                <c:pt idx="6968">
                  <c:v>41069.098067129627</c:v>
                </c:pt>
                <c:pt idx="6969">
                  <c:v>41069.098414351851</c:v>
                </c:pt>
                <c:pt idx="6970">
                  <c:v>41069.098761574074</c:v>
                </c:pt>
                <c:pt idx="6971">
                  <c:v>41069.099108796298</c:v>
                </c:pt>
                <c:pt idx="6972">
                  <c:v>41069.099456018521</c:v>
                </c:pt>
                <c:pt idx="6973">
                  <c:v>41069.099803240744</c:v>
                </c:pt>
                <c:pt idx="6974">
                  <c:v>41069.10015046296</c:v>
                </c:pt>
                <c:pt idx="6975">
                  <c:v>41069.100497685184</c:v>
                </c:pt>
                <c:pt idx="6976">
                  <c:v>41069.100844907407</c:v>
                </c:pt>
                <c:pt idx="6977">
                  <c:v>41069.10119212963</c:v>
                </c:pt>
                <c:pt idx="6978">
                  <c:v>41069.101539351854</c:v>
                </c:pt>
                <c:pt idx="6979">
                  <c:v>41069.101886574077</c:v>
                </c:pt>
                <c:pt idx="6980">
                  <c:v>41069.102233796293</c:v>
                </c:pt>
                <c:pt idx="6981">
                  <c:v>41069.102581018517</c:v>
                </c:pt>
                <c:pt idx="6982">
                  <c:v>41069.10292824074</c:v>
                </c:pt>
                <c:pt idx="6983">
                  <c:v>41069.103275462963</c:v>
                </c:pt>
                <c:pt idx="6984">
                  <c:v>41069.103622685187</c:v>
                </c:pt>
                <c:pt idx="6985">
                  <c:v>41069.10396990741</c:v>
                </c:pt>
                <c:pt idx="6986">
                  <c:v>41069.104317129626</c:v>
                </c:pt>
                <c:pt idx="6987">
                  <c:v>41069.104664351849</c:v>
                </c:pt>
                <c:pt idx="6988">
                  <c:v>41069.105011574073</c:v>
                </c:pt>
                <c:pt idx="6989">
                  <c:v>41069.105358796296</c:v>
                </c:pt>
                <c:pt idx="6990">
                  <c:v>41069.105706018519</c:v>
                </c:pt>
                <c:pt idx="6991">
                  <c:v>41069.106053240743</c:v>
                </c:pt>
                <c:pt idx="6992">
                  <c:v>41069.106400462966</c:v>
                </c:pt>
                <c:pt idx="6993">
                  <c:v>41069.106747685182</c:v>
                </c:pt>
                <c:pt idx="6994">
                  <c:v>41069.107094907406</c:v>
                </c:pt>
                <c:pt idx="6995">
                  <c:v>41069.107442129629</c:v>
                </c:pt>
                <c:pt idx="6996">
                  <c:v>41069.107789351852</c:v>
                </c:pt>
                <c:pt idx="6997">
                  <c:v>41069.108136574076</c:v>
                </c:pt>
                <c:pt idx="6998">
                  <c:v>41069.108483796299</c:v>
                </c:pt>
                <c:pt idx="6999">
                  <c:v>41069.108831018515</c:v>
                </c:pt>
                <c:pt idx="7000">
                  <c:v>41069.109178240738</c:v>
                </c:pt>
                <c:pt idx="7001">
                  <c:v>41069.109525462962</c:v>
                </c:pt>
                <c:pt idx="7002">
                  <c:v>41069.109872685185</c:v>
                </c:pt>
                <c:pt idx="7003">
                  <c:v>41069.110219907408</c:v>
                </c:pt>
                <c:pt idx="7004">
                  <c:v>41069.110567129632</c:v>
                </c:pt>
                <c:pt idx="7005">
                  <c:v>41069.110914351855</c:v>
                </c:pt>
                <c:pt idx="7006">
                  <c:v>41069.111261574071</c:v>
                </c:pt>
                <c:pt idx="7007">
                  <c:v>41069.111608796295</c:v>
                </c:pt>
                <c:pt idx="7008">
                  <c:v>41069.111956018518</c:v>
                </c:pt>
                <c:pt idx="7009">
                  <c:v>41069.112303240741</c:v>
                </c:pt>
                <c:pt idx="7010">
                  <c:v>41069.112650462965</c:v>
                </c:pt>
                <c:pt idx="7011">
                  <c:v>41069.112997685188</c:v>
                </c:pt>
                <c:pt idx="7012">
                  <c:v>41069.113344907404</c:v>
                </c:pt>
                <c:pt idx="7013">
                  <c:v>41069.113692129627</c:v>
                </c:pt>
                <c:pt idx="7014">
                  <c:v>41069.114039351851</c:v>
                </c:pt>
                <c:pt idx="7015">
                  <c:v>41069.114386574074</c:v>
                </c:pt>
                <c:pt idx="7016">
                  <c:v>41069.114733796298</c:v>
                </c:pt>
                <c:pt idx="7017">
                  <c:v>41069.115081018521</c:v>
                </c:pt>
                <c:pt idx="7018">
                  <c:v>41069.115428240744</c:v>
                </c:pt>
                <c:pt idx="7019">
                  <c:v>41069.11577546296</c:v>
                </c:pt>
                <c:pt idx="7020">
                  <c:v>41069.116122685184</c:v>
                </c:pt>
                <c:pt idx="7021">
                  <c:v>41069.116469907407</c:v>
                </c:pt>
                <c:pt idx="7022">
                  <c:v>41069.11681712963</c:v>
                </c:pt>
                <c:pt idx="7023">
                  <c:v>41069.117164351854</c:v>
                </c:pt>
                <c:pt idx="7024">
                  <c:v>41069.117511574077</c:v>
                </c:pt>
                <c:pt idx="7025">
                  <c:v>41069.117858796293</c:v>
                </c:pt>
                <c:pt idx="7026">
                  <c:v>41069.118206018517</c:v>
                </c:pt>
                <c:pt idx="7027">
                  <c:v>41069.11855324074</c:v>
                </c:pt>
                <c:pt idx="7028">
                  <c:v>41069.118900462963</c:v>
                </c:pt>
                <c:pt idx="7029">
                  <c:v>41069.119247685187</c:v>
                </c:pt>
                <c:pt idx="7030">
                  <c:v>41069.11959490741</c:v>
                </c:pt>
                <c:pt idx="7031">
                  <c:v>41069.119942129626</c:v>
                </c:pt>
                <c:pt idx="7032">
                  <c:v>41069.120289351849</c:v>
                </c:pt>
                <c:pt idx="7033">
                  <c:v>41069.120636574073</c:v>
                </c:pt>
                <c:pt idx="7034">
                  <c:v>41069.120983796296</c:v>
                </c:pt>
                <c:pt idx="7035">
                  <c:v>41069.121331018519</c:v>
                </c:pt>
                <c:pt idx="7036">
                  <c:v>41069.121678240743</c:v>
                </c:pt>
                <c:pt idx="7037">
                  <c:v>41069.122025462966</c:v>
                </c:pt>
                <c:pt idx="7038">
                  <c:v>41069.122372685182</c:v>
                </c:pt>
                <c:pt idx="7039">
                  <c:v>41069.122719907406</c:v>
                </c:pt>
                <c:pt idx="7040">
                  <c:v>41069.123067129629</c:v>
                </c:pt>
                <c:pt idx="7041">
                  <c:v>41069.123414351852</c:v>
                </c:pt>
                <c:pt idx="7042">
                  <c:v>41069.123761574076</c:v>
                </c:pt>
                <c:pt idx="7043">
                  <c:v>41069.124108796299</c:v>
                </c:pt>
                <c:pt idx="7044">
                  <c:v>41069.124456018515</c:v>
                </c:pt>
                <c:pt idx="7045">
                  <c:v>41069.124803240738</c:v>
                </c:pt>
                <c:pt idx="7046">
                  <c:v>41069.125150462962</c:v>
                </c:pt>
                <c:pt idx="7047">
                  <c:v>41069.125497685185</c:v>
                </c:pt>
                <c:pt idx="7048">
                  <c:v>41069.125844907408</c:v>
                </c:pt>
                <c:pt idx="7049">
                  <c:v>41069.126192129632</c:v>
                </c:pt>
                <c:pt idx="7050">
                  <c:v>41069.126539351855</c:v>
                </c:pt>
                <c:pt idx="7051">
                  <c:v>41069.126886574071</c:v>
                </c:pt>
                <c:pt idx="7052">
                  <c:v>41069.127233796295</c:v>
                </c:pt>
                <c:pt idx="7053">
                  <c:v>41069.127581018518</c:v>
                </c:pt>
                <c:pt idx="7054">
                  <c:v>41069.127928240741</c:v>
                </c:pt>
                <c:pt idx="7055">
                  <c:v>41069.128275462965</c:v>
                </c:pt>
                <c:pt idx="7056">
                  <c:v>41069.128622685188</c:v>
                </c:pt>
                <c:pt idx="7057">
                  <c:v>41069.128969907404</c:v>
                </c:pt>
                <c:pt idx="7058">
                  <c:v>41069.129317129627</c:v>
                </c:pt>
                <c:pt idx="7059">
                  <c:v>41069.129664351851</c:v>
                </c:pt>
                <c:pt idx="7060">
                  <c:v>41069.130011574074</c:v>
                </c:pt>
                <c:pt idx="7061">
                  <c:v>41069.130358796298</c:v>
                </c:pt>
                <c:pt idx="7062">
                  <c:v>41069.130706018521</c:v>
                </c:pt>
                <c:pt idx="7063">
                  <c:v>41069.131053240744</c:v>
                </c:pt>
                <c:pt idx="7064">
                  <c:v>41069.13140046296</c:v>
                </c:pt>
                <c:pt idx="7065">
                  <c:v>41069.131747685184</c:v>
                </c:pt>
                <c:pt idx="7066">
                  <c:v>41069.132094907407</c:v>
                </c:pt>
                <c:pt idx="7067">
                  <c:v>41069.13244212963</c:v>
                </c:pt>
                <c:pt idx="7068">
                  <c:v>41069.132789351854</c:v>
                </c:pt>
                <c:pt idx="7069">
                  <c:v>41069.133136574077</c:v>
                </c:pt>
                <c:pt idx="7070">
                  <c:v>41069.133483796293</c:v>
                </c:pt>
                <c:pt idx="7071">
                  <c:v>41069.133831018517</c:v>
                </c:pt>
                <c:pt idx="7072">
                  <c:v>41069.13417824074</c:v>
                </c:pt>
                <c:pt idx="7073">
                  <c:v>41069.134525462963</c:v>
                </c:pt>
                <c:pt idx="7074">
                  <c:v>41069.134872685187</c:v>
                </c:pt>
                <c:pt idx="7075">
                  <c:v>41069.13521990741</c:v>
                </c:pt>
                <c:pt idx="7076">
                  <c:v>41069.135567129626</c:v>
                </c:pt>
                <c:pt idx="7077">
                  <c:v>41069.135914351849</c:v>
                </c:pt>
                <c:pt idx="7078">
                  <c:v>41069.136261574073</c:v>
                </c:pt>
                <c:pt idx="7079">
                  <c:v>41069.136608796296</c:v>
                </c:pt>
                <c:pt idx="7080">
                  <c:v>41069.136956018519</c:v>
                </c:pt>
                <c:pt idx="7081">
                  <c:v>41069.137303240743</c:v>
                </c:pt>
                <c:pt idx="7082">
                  <c:v>41069.137650462966</c:v>
                </c:pt>
                <c:pt idx="7083">
                  <c:v>41069.137997685182</c:v>
                </c:pt>
                <c:pt idx="7084">
                  <c:v>41069.138344907406</c:v>
                </c:pt>
                <c:pt idx="7085">
                  <c:v>41069.138692129629</c:v>
                </c:pt>
                <c:pt idx="7086">
                  <c:v>41069.139039351852</c:v>
                </c:pt>
                <c:pt idx="7087">
                  <c:v>41069.139386574076</c:v>
                </c:pt>
                <c:pt idx="7088">
                  <c:v>41069.139733796299</c:v>
                </c:pt>
                <c:pt idx="7089">
                  <c:v>41069.140081018515</c:v>
                </c:pt>
                <c:pt idx="7090">
                  <c:v>41069.140428240738</c:v>
                </c:pt>
                <c:pt idx="7091">
                  <c:v>41069.140775462962</c:v>
                </c:pt>
                <c:pt idx="7092">
                  <c:v>41069.141122685185</c:v>
                </c:pt>
                <c:pt idx="7093">
                  <c:v>41069.141469907408</c:v>
                </c:pt>
                <c:pt idx="7094">
                  <c:v>41069.141817129632</c:v>
                </c:pt>
                <c:pt idx="7095">
                  <c:v>41069.142164351855</c:v>
                </c:pt>
                <c:pt idx="7096">
                  <c:v>41069.142511574071</c:v>
                </c:pt>
                <c:pt idx="7097">
                  <c:v>41069.142858796295</c:v>
                </c:pt>
                <c:pt idx="7098">
                  <c:v>41069.143206018518</c:v>
                </c:pt>
                <c:pt idx="7099">
                  <c:v>41069.143553240741</c:v>
                </c:pt>
                <c:pt idx="7100">
                  <c:v>41069.143900462965</c:v>
                </c:pt>
                <c:pt idx="7101">
                  <c:v>41069.144247685188</c:v>
                </c:pt>
                <c:pt idx="7102">
                  <c:v>41069.144594907404</c:v>
                </c:pt>
                <c:pt idx="7103">
                  <c:v>41069.144942129627</c:v>
                </c:pt>
                <c:pt idx="7104">
                  <c:v>41069.145289351851</c:v>
                </c:pt>
                <c:pt idx="7105">
                  <c:v>41069.145636574074</c:v>
                </c:pt>
                <c:pt idx="7106">
                  <c:v>41069.145983796298</c:v>
                </c:pt>
                <c:pt idx="7107">
                  <c:v>41069.146331018521</c:v>
                </c:pt>
                <c:pt idx="7108">
                  <c:v>41069.146678240744</c:v>
                </c:pt>
                <c:pt idx="7109">
                  <c:v>41069.14702546296</c:v>
                </c:pt>
                <c:pt idx="7110">
                  <c:v>41069.147372685184</c:v>
                </c:pt>
                <c:pt idx="7111">
                  <c:v>41069.147719907407</c:v>
                </c:pt>
                <c:pt idx="7112">
                  <c:v>41069.14806712963</c:v>
                </c:pt>
                <c:pt idx="7113">
                  <c:v>41069.148414351854</c:v>
                </c:pt>
                <c:pt idx="7114">
                  <c:v>41069.148761574077</c:v>
                </c:pt>
                <c:pt idx="7115">
                  <c:v>41069.149108796293</c:v>
                </c:pt>
                <c:pt idx="7116">
                  <c:v>41069.149456018517</c:v>
                </c:pt>
                <c:pt idx="7117">
                  <c:v>41069.14980324074</c:v>
                </c:pt>
                <c:pt idx="7118">
                  <c:v>41069.150150462963</c:v>
                </c:pt>
                <c:pt idx="7119">
                  <c:v>41069.150497685187</c:v>
                </c:pt>
                <c:pt idx="7120">
                  <c:v>41069.15084490741</c:v>
                </c:pt>
                <c:pt idx="7121">
                  <c:v>41069.151192129626</c:v>
                </c:pt>
                <c:pt idx="7122">
                  <c:v>41069.151539351849</c:v>
                </c:pt>
                <c:pt idx="7123">
                  <c:v>41069.151886574073</c:v>
                </c:pt>
                <c:pt idx="7124">
                  <c:v>41069.152233796296</c:v>
                </c:pt>
                <c:pt idx="7125">
                  <c:v>41069.152581018519</c:v>
                </c:pt>
                <c:pt idx="7126">
                  <c:v>41069.152928240743</c:v>
                </c:pt>
                <c:pt idx="7127">
                  <c:v>41069.153275462966</c:v>
                </c:pt>
                <c:pt idx="7128">
                  <c:v>41069.153622685182</c:v>
                </c:pt>
                <c:pt idx="7129">
                  <c:v>41069.153969907406</c:v>
                </c:pt>
                <c:pt idx="7130">
                  <c:v>41069.154317129629</c:v>
                </c:pt>
                <c:pt idx="7131">
                  <c:v>41069.154664351852</c:v>
                </c:pt>
                <c:pt idx="7132">
                  <c:v>41069.155011574076</c:v>
                </c:pt>
                <c:pt idx="7133">
                  <c:v>41069.155358796299</c:v>
                </c:pt>
                <c:pt idx="7134">
                  <c:v>41069.155706018515</c:v>
                </c:pt>
                <c:pt idx="7135">
                  <c:v>41069.156053240738</c:v>
                </c:pt>
                <c:pt idx="7136">
                  <c:v>41069.156400462962</c:v>
                </c:pt>
                <c:pt idx="7137">
                  <c:v>41069.156747685185</c:v>
                </c:pt>
                <c:pt idx="7138">
                  <c:v>41069.157094907408</c:v>
                </c:pt>
                <c:pt idx="7139">
                  <c:v>41069.157442129632</c:v>
                </c:pt>
                <c:pt idx="7140">
                  <c:v>41069.157789351855</c:v>
                </c:pt>
                <c:pt idx="7141">
                  <c:v>41069.158136574071</c:v>
                </c:pt>
                <c:pt idx="7142">
                  <c:v>41069.158483796295</c:v>
                </c:pt>
                <c:pt idx="7143">
                  <c:v>41069.158831018518</c:v>
                </c:pt>
                <c:pt idx="7144">
                  <c:v>41069.159178240741</c:v>
                </c:pt>
                <c:pt idx="7145">
                  <c:v>41069.159525462965</c:v>
                </c:pt>
                <c:pt idx="7146">
                  <c:v>41069.159872685188</c:v>
                </c:pt>
                <c:pt idx="7147">
                  <c:v>41069.160219907404</c:v>
                </c:pt>
                <c:pt idx="7148">
                  <c:v>41069.160567129627</c:v>
                </c:pt>
                <c:pt idx="7149">
                  <c:v>41069.160914351851</c:v>
                </c:pt>
                <c:pt idx="7150">
                  <c:v>41069.161261574074</c:v>
                </c:pt>
                <c:pt idx="7151">
                  <c:v>41069.161608796298</c:v>
                </c:pt>
                <c:pt idx="7152">
                  <c:v>41069.161956018521</c:v>
                </c:pt>
                <c:pt idx="7153">
                  <c:v>41069.162303240744</c:v>
                </c:pt>
                <c:pt idx="7154">
                  <c:v>41069.16265046296</c:v>
                </c:pt>
                <c:pt idx="7155">
                  <c:v>41069.162997685184</c:v>
                </c:pt>
                <c:pt idx="7156">
                  <c:v>41069.163344907407</c:v>
                </c:pt>
                <c:pt idx="7157">
                  <c:v>41069.16369212963</c:v>
                </c:pt>
                <c:pt idx="7158">
                  <c:v>41069.164039351854</c:v>
                </c:pt>
                <c:pt idx="7159">
                  <c:v>41069.164386574077</c:v>
                </c:pt>
                <c:pt idx="7160">
                  <c:v>41069.164733796293</c:v>
                </c:pt>
                <c:pt idx="7161">
                  <c:v>41069.165081018517</c:v>
                </c:pt>
                <c:pt idx="7162">
                  <c:v>41069.16542824074</c:v>
                </c:pt>
                <c:pt idx="7163">
                  <c:v>41069.165775462963</c:v>
                </c:pt>
                <c:pt idx="7164">
                  <c:v>41069.166122685187</c:v>
                </c:pt>
                <c:pt idx="7165">
                  <c:v>41069.16646990741</c:v>
                </c:pt>
                <c:pt idx="7166">
                  <c:v>41069.166817129626</c:v>
                </c:pt>
                <c:pt idx="7167">
                  <c:v>41069.167164351849</c:v>
                </c:pt>
                <c:pt idx="7168">
                  <c:v>41069.167511574073</c:v>
                </c:pt>
                <c:pt idx="7169">
                  <c:v>41069.167858796296</c:v>
                </c:pt>
                <c:pt idx="7170">
                  <c:v>41069.168206018519</c:v>
                </c:pt>
                <c:pt idx="7171">
                  <c:v>41069.168553240743</c:v>
                </c:pt>
                <c:pt idx="7172">
                  <c:v>41069.168900462966</c:v>
                </c:pt>
                <c:pt idx="7173">
                  <c:v>41069.169247685182</c:v>
                </c:pt>
                <c:pt idx="7174">
                  <c:v>41069.169594907406</c:v>
                </c:pt>
                <c:pt idx="7175">
                  <c:v>41069.169942129629</c:v>
                </c:pt>
                <c:pt idx="7176">
                  <c:v>41069.170289351852</c:v>
                </c:pt>
                <c:pt idx="7177">
                  <c:v>41069.170636574076</c:v>
                </c:pt>
                <c:pt idx="7178">
                  <c:v>41069.170983796299</c:v>
                </c:pt>
                <c:pt idx="7179">
                  <c:v>41069.171331018515</c:v>
                </c:pt>
                <c:pt idx="7180">
                  <c:v>41069.171678240738</c:v>
                </c:pt>
                <c:pt idx="7181">
                  <c:v>41069.172025462962</c:v>
                </c:pt>
                <c:pt idx="7182">
                  <c:v>41069.172372685185</c:v>
                </c:pt>
                <c:pt idx="7183">
                  <c:v>41069.172719907408</c:v>
                </c:pt>
                <c:pt idx="7184">
                  <c:v>41069.173067129632</c:v>
                </c:pt>
                <c:pt idx="7185">
                  <c:v>41069.173414351855</c:v>
                </c:pt>
                <c:pt idx="7186">
                  <c:v>41069.173761574071</c:v>
                </c:pt>
                <c:pt idx="7187">
                  <c:v>41069.174108796295</c:v>
                </c:pt>
                <c:pt idx="7188">
                  <c:v>41069.174456018518</c:v>
                </c:pt>
                <c:pt idx="7189">
                  <c:v>41069.174803240741</c:v>
                </c:pt>
                <c:pt idx="7190">
                  <c:v>41069.175150462965</c:v>
                </c:pt>
                <c:pt idx="7191">
                  <c:v>41069.175497685188</c:v>
                </c:pt>
                <c:pt idx="7192">
                  <c:v>41069.175844907404</c:v>
                </c:pt>
                <c:pt idx="7193">
                  <c:v>41069.176192129627</c:v>
                </c:pt>
                <c:pt idx="7194">
                  <c:v>41069.176539351851</c:v>
                </c:pt>
                <c:pt idx="7195">
                  <c:v>41069.176886574074</c:v>
                </c:pt>
                <c:pt idx="7196">
                  <c:v>41069.177233796298</c:v>
                </c:pt>
                <c:pt idx="7197">
                  <c:v>41069.177581018521</c:v>
                </c:pt>
                <c:pt idx="7198">
                  <c:v>41069.177928240744</c:v>
                </c:pt>
                <c:pt idx="7199">
                  <c:v>41069.17827546296</c:v>
                </c:pt>
                <c:pt idx="7200">
                  <c:v>41069.178622685184</c:v>
                </c:pt>
                <c:pt idx="7201">
                  <c:v>41069.178969907407</c:v>
                </c:pt>
                <c:pt idx="7202">
                  <c:v>41069.17931712963</c:v>
                </c:pt>
                <c:pt idx="7203">
                  <c:v>41069.179664351854</c:v>
                </c:pt>
                <c:pt idx="7204">
                  <c:v>41069.180011574077</c:v>
                </c:pt>
                <c:pt idx="7205">
                  <c:v>41069.180358796293</c:v>
                </c:pt>
                <c:pt idx="7206">
                  <c:v>41069.180706018517</c:v>
                </c:pt>
                <c:pt idx="7207">
                  <c:v>41069.18105324074</c:v>
                </c:pt>
                <c:pt idx="7208">
                  <c:v>41069.181400462963</c:v>
                </c:pt>
                <c:pt idx="7209">
                  <c:v>41069.181747685187</c:v>
                </c:pt>
                <c:pt idx="7210">
                  <c:v>41069.18209490741</c:v>
                </c:pt>
                <c:pt idx="7211">
                  <c:v>41069.182442129626</c:v>
                </c:pt>
                <c:pt idx="7212">
                  <c:v>41069.182789351849</c:v>
                </c:pt>
                <c:pt idx="7213">
                  <c:v>41069.183136574073</c:v>
                </c:pt>
                <c:pt idx="7214">
                  <c:v>41069.183483796296</c:v>
                </c:pt>
                <c:pt idx="7215">
                  <c:v>41069.183831018519</c:v>
                </c:pt>
                <c:pt idx="7216">
                  <c:v>41069.184178240743</c:v>
                </c:pt>
                <c:pt idx="7217">
                  <c:v>41069.184525462966</c:v>
                </c:pt>
                <c:pt idx="7218">
                  <c:v>41069.184872685182</c:v>
                </c:pt>
                <c:pt idx="7219">
                  <c:v>41069.185219907406</c:v>
                </c:pt>
                <c:pt idx="7220">
                  <c:v>41069.185567129629</c:v>
                </c:pt>
                <c:pt idx="7221">
                  <c:v>41069.185914351852</c:v>
                </c:pt>
                <c:pt idx="7222">
                  <c:v>41069.186261574076</c:v>
                </c:pt>
                <c:pt idx="7223">
                  <c:v>41069.186608796299</c:v>
                </c:pt>
                <c:pt idx="7224">
                  <c:v>41069.186956018515</c:v>
                </c:pt>
                <c:pt idx="7225">
                  <c:v>41069.187303240738</c:v>
                </c:pt>
                <c:pt idx="7226">
                  <c:v>41069.187650462962</c:v>
                </c:pt>
                <c:pt idx="7227">
                  <c:v>41069.187997685185</c:v>
                </c:pt>
                <c:pt idx="7228">
                  <c:v>41069.188344907408</c:v>
                </c:pt>
                <c:pt idx="7229">
                  <c:v>41069.188692129632</c:v>
                </c:pt>
                <c:pt idx="7230">
                  <c:v>41069.189039351855</c:v>
                </c:pt>
                <c:pt idx="7231">
                  <c:v>41069.189386574071</c:v>
                </c:pt>
                <c:pt idx="7232">
                  <c:v>41069.189733796295</c:v>
                </c:pt>
                <c:pt idx="7233">
                  <c:v>41069.190081018518</c:v>
                </c:pt>
                <c:pt idx="7234">
                  <c:v>41069.190428240741</c:v>
                </c:pt>
                <c:pt idx="7235">
                  <c:v>41069.190775462965</c:v>
                </c:pt>
                <c:pt idx="7236">
                  <c:v>41069.191122685188</c:v>
                </c:pt>
                <c:pt idx="7237">
                  <c:v>41069.191469907404</c:v>
                </c:pt>
                <c:pt idx="7238">
                  <c:v>41069.191817129627</c:v>
                </c:pt>
                <c:pt idx="7239">
                  <c:v>41069.192164351851</c:v>
                </c:pt>
                <c:pt idx="7240">
                  <c:v>41069.192511574074</c:v>
                </c:pt>
                <c:pt idx="7241">
                  <c:v>41069.192858796298</c:v>
                </c:pt>
                <c:pt idx="7242">
                  <c:v>41069.193206018521</c:v>
                </c:pt>
                <c:pt idx="7243">
                  <c:v>41069.193553240744</c:v>
                </c:pt>
                <c:pt idx="7244">
                  <c:v>41069.19390046296</c:v>
                </c:pt>
                <c:pt idx="7245">
                  <c:v>41069.194247685184</c:v>
                </c:pt>
                <c:pt idx="7246">
                  <c:v>41069.194594907407</c:v>
                </c:pt>
                <c:pt idx="7247">
                  <c:v>41069.19494212963</c:v>
                </c:pt>
                <c:pt idx="7248">
                  <c:v>41069.195289351854</c:v>
                </c:pt>
                <c:pt idx="7249">
                  <c:v>41069.195636574077</c:v>
                </c:pt>
                <c:pt idx="7250">
                  <c:v>41069.195983796293</c:v>
                </c:pt>
                <c:pt idx="7251">
                  <c:v>41069.196331018517</c:v>
                </c:pt>
                <c:pt idx="7252">
                  <c:v>41069.19667824074</c:v>
                </c:pt>
                <c:pt idx="7253">
                  <c:v>41069.197025462963</c:v>
                </c:pt>
                <c:pt idx="7254">
                  <c:v>41069.197372685187</c:v>
                </c:pt>
                <c:pt idx="7255">
                  <c:v>41069.19771990741</c:v>
                </c:pt>
                <c:pt idx="7256">
                  <c:v>41069.198067129626</c:v>
                </c:pt>
                <c:pt idx="7257">
                  <c:v>41069.198414351849</c:v>
                </c:pt>
                <c:pt idx="7258">
                  <c:v>41069.198761574073</c:v>
                </c:pt>
                <c:pt idx="7259">
                  <c:v>41069.199108796296</c:v>
                </c:pt>
                <c:pt idx="7260">
                  <c:v>41069.199456018519</c:v>
                </c:pt>
                <c:pt idx="7261">
                  <c:v>41069.199803240743</c:v>
                </c:pt>
                <c:pt idx="7262">
                  <c:v>41069.200150462966</c:v>
                </c:pt>
                <c:pt idx="7263">
                  <c:v>41069.200497685182</c:v>
                </c:pt>
                <c:pt idx="7264">
                  <c:v>41069.200844907406</c:v>
                </c:pt>
                <c:pt idx="7265">
                  <c:v>41069.201192129629</c:v>
                </c:pt>
                <c:pt idx="7266">
                  <c:v>41069.201539351852</c:v>
                </c:pt>
                <c:pt idx="7267">
                  <c:v>41069.201886574076</c:v>
                </c:pt>
                <c:pt idx="7268">
                  <c:v>41069.202233796299</c:v>
                </c:pt>
                <c:pt idx="7269">
                  <c:v>41069.202581018515</c:v>
                </c:pt>
                <c:pt idx="7270">
                  <c:v>41069.202928240738</c:v>
                </c:pt>
                <c:pt idx="7271">
                  <c:v>41069.203275462962</c:v>
                </c:pt>
                <c:pt idx="7272">
                  <c:v>41069.203622685185</c:v>
                </c:pt>
                <c:pt idx="7273">
                  <c:v>41069.203969907408</c:v>
                </c:pt>
                <c:pt idx="7274">
                  <c:v>41069.204317129632</c:v>
                </c:pt>
                <c:pt idx="7275">
                  <c:v>41069.204664351855</c:v>
                </c:pt>
                <c:pt idx="7276">
                  <c:v>41069.205011574071</c:v>
                </c:pt>
                <c:pt idx="7277">
                  <c:v>41069.205358796295</c:v>
                </c:pt>
                <c:pt idx="7278">
                  <c:v>41069.205706018518</c:v>
                </c:pt>
                <c:pt idx="7279">
                  <c:v>41069.206053240741</c:v>
                </c:pt>
                <c:pt idx="7280">
                  <c:v>41069.206400462965</c:v>
                </c:pt>
                <c:pt idx="7281">
                  <c:v>41069.206747685188</c:v>
                </c:pt>
                <c:pt idx="7282">
                  <c:v>41069.207094907404</c:v>
                </c:pt>
                <c:pt idx="7283">
                  <c:v>41069.207442129627</c:v>
                </c:pt>
                <c:pt idx="7284">
                  <c:v>41069.207789351851</c:v>
                </c:pt>
                <c:pt idx="7285">
                  <c:v>41069.208136574074</c:v>
                </c:pt>
                <c:pt idx="7286">
                  <c:v>41069.208483796298</c:v>
                </c:pt>
                <c:pt idx="7287">
                  <c:v>41069.208831018521</c:v>
                </c:pt>
                <c:pt idx="7288">
                  <c:v>41069.209178240744</c:v>
                </c:pt>
                <c:pt idx="7289">
                  <c:v>41069.20952546296</c:v>
                </c:pt>
                <c:pt idx="7290">
                  <c:v>41069.209872685184</c:v>
                </c:pt>
                <c:pt idx="7291">
                  <c:v>41069.210219907407</c:v>
                </c:pt>
                <c:pt idx="7292">
                  <c:v>41069.21056712963</c:v>
                </c:pt>
                <c:pt idx="7293">
                  <c:v>41069.210914351854</c:v>
                </c:pt>
                <c:pt idx="7294">
                  <c:v>41069.211261574077</c:v>
                </c:pt>
                <c:pt idx="7295">
                  <c:v>41069.211608796293</c:v>
                </c:pt>
                <c:pt idx="7296">
                  <c:v>41069.211956018517</c:v>
                </c:pt>
                <c:pt idx="7297">
                  <c:v>41069.21230324074</c:v>
                </c:pt>
                <c:pt idx="7298">
                  <c:v>41069.212650462963</c:v>
                </c:pt>
                <c:pt idx="7299">
                  <c:v>41069.212997685187</c:v>
                </c:pt>
                <c:pt idx="7300">
                  <c:v>41069.21334490741</c:v>
                </c:pt>
                <c:pt idx="7301">
                  <c:v>41069.213692129626</c:v>
                </c:pt>
                <c:pt idx="7302">
                  <c:v>41069.214039351849</c:v>
                </c:pt>
                <c:pt idx="7303">
                  <c:v>41069.214386574073</c:v>
                </c:pt>
                <c:pt idx="7304">
                  <c:v>41069.214733796296</c:v>
                </c:pt>
                <c:pt idx="7305">
                  <c:v>41069.215081018519</c:v>
                </c:pt>
                <c:pt idx="7306">
                  <c:v>41069.215428240743</c:v>
                </c:pt>
                <c:pt idx="7307">
                  <c:v>41069.215775462966</c:v>
                </c:pt>
                <c:pt idx="7308">
                  <c:v>41069.216122685182</c:v>
                </c:pt>
                <c:pt idx="7309">
                  <c:v>41069.216469907406</c:v>
                </c:pt>
                <c:pt idx="7310">
                  <c:v>41069.216817129629</c:v>
                </c:pt>
                <c:pt idx="7311">
                  <c:v>41069.217164351852</c:v>
                </c:pt>
                <c:pt idx="7312">
                  <c:v>41069.217511574076</c:v>
                </c:pt>
                <c:pt idx="7313">
                  <c:v>41069.217858796299</c:v>
                </c:pt>
                <c:pt idx="7314">
                  <c:v>41069.218206018515</c:v>
                </c:pt>
                <c:pt idx="7315">
                  <c:v>41069.218553240738</c:v>
                </c:pt>
                <c:pt idx="7316">
                  <c:v>41069.218900462962</c:v>
                </c:pt>
                <c:pt idx="7317">
                  <c:v>41069.219247685185</c:v>
                </c:pt>
                <c:pt idx="7318">
                  <c:v>41069.219594907408</c:v>
                </c:pt>
                <c:pt idx="7319">
                  <c:v>41069.219942129632</c:v>
                </c:pt>
                <c:pt idx="7320">
                  <c:v>41069.220289351855</c:v>
                </c:pt>
                <c:pt idx="7321">
                  <c:v>41069.220636574071</c:v>
                </c:pt>
                <c:pt idx="7322">
                  <c:v>41069.220983796295</c:v>
                </c:pt>
                <c:pt idx="7323">
                  <c:v>41069.221331018518</c:v>
                </c:pt>
                <c:pt idx="7324">
                  <c:v>41069.221678240741</c:v>
                </c:pt>
                <c:pt idx="7325">
                  <c:v>41069.222025462965</c:v>
                </c:pt>
                <c:pt idx="7326">
                  <c:v>41069.222372685188</c:v>
                </c:pt>
                <c:pt idx="7327">
                  <c:v>41069.222719907404</c:v>
                </c:pt>
                <c:pt idx="7328">
                  <c:v>41069.223067129627</c:v>
                </c:pt>
                <c:pt idx="7329">
                  <c:v>41069.223414351851</c:v>
                </c:pt>
                <c:pt idx="7330">
                  <c:v>41069.223761574074</c:v>
                </c:pt>
                <c:pt idx="7331">
                  <c:v>41069.224108796298</c:v>
                </c:pt>
                <c:pt idx="7332">
                  <c:v>41069.224456018521</c:v>
                </c:pt>
                <c:pt idx="7333">
                  <c:v>41069.224803240744</c:v>
                </c:pt>
                <c:pt idx="7334">
                  <c:v>41069.22515046296</c:v>
                </c:pt>
                <c:pt idx="7335">
                  <c:v>41069.225497685184</c:v>
                </c:pt>
                <c:pt idx="7336">
                  <c:v>41069.225844907407</c:v>
                </c:pt>
                <c:pt idx="7337">
                  <c:v>41069.22619212963</c:v>
                </c:pt>
                <c:pt idx="7338">
                  <c:v>41069.226539351854</c:v>
                </c:pt>
                <c:pt idx="7339">
                  <c:v>41069.226886574077</c:v>
                </c:pt>
                <c:pt idx="7340">
                  <c:v>41069.227233796293</c:v>
                </c:pt>
                <c:pt idx="7341">
                  <c:v>41069.227581018517</c:v>
                </c:pt>
                <c:pt idx="7342">
                  <c:v>41069.22792824074</c:v>
                </c:pt>
                <c:pt idx="7343">
                  <c:v>41069.228275462963</c:v>
                </c:pt>
                <c:pt idx="7344">
                  <c:v>41069.228622685187</c:v>
                </c:pt>
                <c:pt idx="7345">
                  <c:v>41069.22896990741</c:v>
                </c:pt>
                <c:pt idx="7346">
                  <c:v>41069.229317129626</c:v>
                </c:pt>
                <c:pt idx="7347">
                  <c:v>41069.229664351849</c:v>
                </c:pt>
                <c:pt idx="7348">
                  <c:v>41069.230011574073</c:v>
                </c:pt>
                <c:pt idx="7349">
                  <c:v>41069.230358796296</c:v>
                </c:pt>
                <c:pt idx="7350">
                  <c:v>41069.230706018519</c:v>
                </c:pt>
                <c:pt idx="7351">
                  <c:v>41069.231053240743</c:v>
                </c:pt>
                <c:pt idx="7352">
                  <c:v>41069.231400462966</c:v>
                </c:pt>
                <c:pt idx="7353">
                  <c:v>41069.231747685182</c:v>
                </c:pt>
                <c:pt idx="7354">
                  <c:v>41069.232094907406</c:v>
                </c:pt>
                <c:pt idx="7355">
                  <c:v>41069.232442129629</c:v>
                </c:pt>
                <c:pt idx="7356">
                  <c:v>41069.232789351852</c:v>
                </c:pt>
                <c:pt idx="7357">
                  <c:v>41069.233136574076</c:v>
                </c:pt>
                <c:pt idx="7358">
                  <c:v>41069.233483796299</c:v>
                </c:pt>
                <c:pt idx="7359">
                  <c:v>41069.233831018515</c:v>
                </c:pt>
                <c:pt idx="7360">
                  <c:v>41069.234178240738</c:v>
                </c:pt>
                <c:pt idx="7361">
                  <c:v>41069.234525462962</c:v>
                </c:pt>
                <c:pt idx="7362">
                  <c:v>41069.234872685185</c:v>
                </c:pt>
                <c:pt idx="7363">
                  <c:v>41069.235219907408</c:v>
                </c:pt>
                <c:pt idx="7364">
                  <c:v>41069.235567129632</c:v>
                </c:pt>
                <c:pt idx="7365">
                  <c:v>41069.235914351855</c:v>
                </c:pt>
                <c:pt idx="7366">
                  <c:v>41069.236261574071</c:v>
                </c:pt>
                <c:pt idx="7367">
                  <c:v>41069.236608796295</c:v>
                </c:pt>
                <c:pt idx="7368">
                  <c:v>41069.236956018518</c:v>
                </c:pt>
                <c:pt idx="7369">
                  <c:v>41069.237303240741</c:v>
                </c:pt>
                <c:pt idx="7370">
                  <c:v>41069.237650462965</c:v>
                </c:pt>
                <c:pt idx="7371">
                  <c:v>41069.237997685188</c:v>
                </c:pt>
                <c:pt idx="7372">
                  <c:v>41069.238344907404</c:v>
                </c:pt>
                <c:pt idx="7373">
                  <c:v>41069.238692129627</c:v>
                </c:pt>
                <c:pt idx="7374">
                  <c:v>41069.239039351851</c:v>
                </c:pt>
                <c:pt idx="7375">
                  <c:v>41069.239386574074</c:v>
                </c:pt>
                <c:pt idx="7376">
                  <c:v>41069.239733796298</c:v>
                </c:pt>
                <c:pt idx="7377">
                  <c:v>41069.240081018521</c:v>
                </c:pt>
                <c:pt idx="7378">
                  <c:v>41069.240428240744</c:v>
                </c:pt>
                <c:pt idx="7379">
                  <c:v>41069.24077546296</c:v>
                </c:pt>
                <c:pt idx="7380">
                  <c:v>41069.241122685184</c:v>
                </c:pt>
                <c:pt idx="7381">
                  <c:v>41069.241469907407</c:v>
                </c:pt>
                <c:pt idx="7382">
                  <c:v>41069.24181712963</c:v>
                </c:pt>
                <c:pt idx="7383">
                  <c:v>41069.242164351854</c:v>
                </c:pt>
                <c:pt idx="7384">
                  <c:v>41069.242511574077</c:v>
                </c:pt>
                <c:pt idx="7385">
                  <c:v>41069.242858796293</c:v>
                </c:pt>
                <c:pt idx="7386">
                  <c:v>41069.243206018517</c:v>
                </c:pt>
                <c:pt idx="7387">
                  <c:v>41069.24355324074</c:v>
                </c:pt>
                <c:pt idx="7388">
                  <c:v>41069.243900462963</c:v>
                </c:pt>
                <c:pt idx="7389">
                  <c:v>41069.244247685187</c:v>
                </c:pt>
                <c:pt idx="7390">
                  <c:v>41069.24459490741</c:v>
                </c:pt>
                <c:pt idx="7391">
                  <c:v>41069.244942129626</c:v>
                </c:pt>
                <c:pt idx="7392">
                  <c:v>41069.245289351849</c:v>
                </c:pt>
                <c:pt idx="7393">
                  <c:v>41069.245636574073</c:v>
                </c:pt>
                <c:pt idx="7394">
                  <c:v>41069.245983796296</c:v>
                </c:pt>
                <c:pt idx="7395">
                  <c:v>41069.246331018519</c:v>
                </c:pt>
                <c:pt idx="7396">
                  <c:v>41069.246678240743</c:v>
                </c:pt>
                <c:pt idx="7397">
                  <c:v>41069.247025462966</c:v>
                </c:pt>
                <c:pt idx="7398">
                  <c:v>41069.247372685182</c:v>
                </c:pt>
                <c:pt idx="7399">
                  <c:v>41069.247719907406</c:v>
                </c:pt>
                <c:pt idx="7400">
                  <c:v>41069.248067129629</c:v>
                </c:pt>
                <c:pt idx="7401">
                  <c:v>41069.248414351852</c:v>
                </c:pt>
                <c:pt idx="7402">
                  <c:v>41069.248761574076</c:v>
                </c:pt>
                <c:pt idx="7403">
                  <c:v>41069.249108796299</c:v>
                </c:pt>
                <c:pt idx="7404">
                  <c:v>41069.249456018515</c:v>
                </c:pt>
                <c:pt idx="7405">
                  <c:v>41069.249803240738</c:v>
                </c:pt>
                <c:pt idx="7406">
                  <c:v>41069.250150462962</c:v>
                </c:pt>
                <c:pt idx="7407">
                  <c:v>41069.250497685185</c:v>
                </c:pt>
                <c:pt idx="7408">
                  <c:v>41069.250844907408</c:v>
                </c:pt>
                <c:pt idx="7409">
                  <c:v>41069.251192129632</c:v>
                </c:pt>
                <c:pt idx="7410">
                  <c:v>41069.251539351855</c:v>
                </c:pt>
                <c:pt idx="7411">
                  <c:v>41069.251886574071</c:v>
                </c:pt>
                <c:pt idx="7412">
                  <c:v>41069.252233796295</c:v>
                </c:pt>
                <c:pt idx="7413">
                  <c:v>41069.252581018518</c:v>
                </c:pt>
                <c:pt idx="7414">
                  <c:v>41069.252928240741</c:v>
                </c:pt>
                <c:pt idx="7415">
                  <c:v>41069.253275462965</c:v>
                </c:pt>
                <c:pt idx="7416">
                  <c:v>41069.253622685188</c:v>
                </c:pt>
                <c:pt idx="7417">
                  <c:v>41069.253969907404</c:v>
                </c:pt>
                <c:pt idx="7418">
                  <c:v>41069.254317129627</c:v>
                </c:pt>
                <c:pt idx="7419">
                  <c:v>41069.254664351851</c:v>
                </c:pt>
                <c:pt idx="7420">
                  <c:v>41069.255011574074</c:v>
                </c:pt>
                <c:pt idx="7421">
                  <c:v>41069.255358796298</c:v>
                </c:pt>
                <c:pt idx="7422">
                  <c:v>41069.255706018521</c:v>
                </c:pt>
                <c:pt idx="7423">
                  <c:v>41069.256053240744</c:v>
                </c:pt>
                <c:pt idx="7424">
                  <c:v>41069.25640046296</c:v>
                </c:pt>
                <c:pt idx="7425">
                  <c:v>41069.256747685184</c:v>
                </c:pt>
                <c:pt idx="7426">
                  <c:v>41069.257094907407</c:v>
                </c:pt>
                <c:pt idx="7427">
                  <c:v>41069.25744212963</c:v>
                </c:pt>
                <c:pt idx="7428">
                  <c:v>41069.257789351854</c:v>
                </c:pt>
                <c:pt idx="7429">
                  <c:v>41069.258136574077</c:v>
                </c:pt>
                <c:pt idx="7430">
                  <c:v>41069.258483796293</c:v>
                </c:pt>
                <c:pt idx="7431">
                  <c:v>41069.258831018517</c:v>
                </c:pt>
                <c:pt idx="7432">
                  <c:v>41069.25917824074</c:v>
                </c:pt>
                <c:pt idx="7433">
                  <c:v>41069.259525462963</c:v>
                </c:pt>
                <c:pt idx="7434">
                  <c:v>41069.259872685187</c:v>
                </c:pt>
                <c:pt idx="7435">
                  <c:v>41069.26021990741</c:v>
                </c:pt>
                <c:pt idx="7436">
                  <c:v>41069.260567129626</c:v>
                </c:pt>
                <c:pt idx="7437">
                  <c:v>41069.260914351849</c:v>
                </c:pt>
                <c:pt idx="7438">
                  <c:v>41069.261261574073</c:v>
                </c:pt>
                <c:pt idx="7439">
                  <c:v>41069.261608796296</c:v>
                </c:pt>
                <c:pt idx="7440">
                  <c:v>41069.261956018519</c:v>
                </c:pt>
                <c:pt idx="7441">
                  <c:v>41069.262303240743</c:v>
                </c:pt>
                <c:pt idx="7442">
                  <c:v>41069.262650462966</c:v>
                </c:pt>
                <c:pt idx="7443">
                  <c:v>41069.262997685182</c:v>
                </c:pt>
                <c:pt idx="7444">
                  <c:v>41069.263344907406</c:v>
                </c:pt>
                <c:pt idx="7445">
                  <c:v>41069.263692129629</c:v>
                </c:pt>
                <c:pt idx="7446">
                  <c:v>41069.264039351852</c:v>
                </c:pt>
                <c:pt idx="7447">
                  <c:v>41069.264386574076</c:v>
                </c:pt>
                <c:pt idx="7448">
                  <c:v>41069.264733796299</c:v>
                </c:pt>
                <c:pt idx="7449">
                  <c:v>41069.265081018515</c:v>
                </c:pt>
                <c:pt idx="7450">
                  <c:v>41069.265428240738</c:v>
                </c:pt>
                <c:pt idx="7451">
                  <c:v>41069.265775462962</c:v>
                </c:pt>
                <c:pt idx="7452">
                  <c:v>41069.266122685185</c:v>
                </c:pt>
                <c:pt idx="7453">
                  <c:v>41069.266469907408</c:v>
                </c:pt>
                <c:pt idx="7454">
                  <c:v>41069.266817129632</c:v>
                </c:pt>
                <c:pt idx="7455">
                  <c:v>41069.267164351855</c:v>
                </c:pt>
                <c:pt idx="7456">
                  <c:v>41069.267511574071</c:v>
                </c:pt>
                <c:pt idx="7457">
                  <c:v>41069.267858796295</c:v>
                </c:pt>
                <c:pt idx="7458">
                  <c:v>41069.268206018518</c:v>
                </c:pt>
                <c:pt idx="7459">
                  <c:v>41069.268553240741</c:v>
                </c:pt>
                <c:pt idx="7460">
                  <c:v>41069.268900462965</c:v>
                </c:pt>
                <c:pt idx="7461">
                  <c:v>41069.269247685188</c:v>
                </c:pt>
                <c:pt idx="7462">
                  <c:v>41069.269594907404</c:v>
                </c:pt>
                <c:pt idx="7463">
                  <c:v>41069.269942129627</c:v>
                </c:pt>
                <c:pt idx="7464">
                  <c:v>41069.270289351851</c:v>
                </c:pt>
                <c:pt idx="7465">
                  <c:v>41069.270636574074</c:v>
                </c:pt>
                <c:pt idx="7466">
                  <c:v>41069.270983796298</c:v>
                </c:pt>
                <c:pt idx="7467">
                  <c:v>41069.271331018521</c:v>
                </c:pt>
                <c:pt idx="7468">
                  <c:v>41069.271678240744</c:v>
                </c:pt>
                <c:pt idx="7469">
                  <c:v>41069.27202546296</c:v>
                </c:pt>
                <c:pt idx="7470">
                  <c:v>41069.272372685184</c:v>
                </c:pt>
                <c:pt idx="7471">
                  <c:v>41069.272719907407</c:v>
                </c:pt>
                <c:pt idx="7472">
                  <c:v>41069.27306712963</c:v>
                </c:pt>
                <c:pt idx="7473">
                  <c:v>41069.273414351854</c:v>
                </c:pt>
                <c:pt idx="7474">
                  <c:v>41069.273761574077</c:v>
                </c:pt>
                <c:pt idx="7475">
                  <c:v>41069.274108796293</c:v>
                </c:pt>
                <c:pt idx="7476">
                  <c:v>41069.274456018517</c:v>
                </c:pt>
                <c:pt idx="7477">
                  <c:v>41069.27480324074</c:v>
                </c:pt>
                <c:pt idx="7478">
                  <c:v>41069.275150462963</c:v>
                </c:pt>
                <c:pt idx="7479">
                  <c:v>41069.275497685187</c:v>
                </c:pt>
                <c:pt idx="7480">
                  <c:v>41069.27584490741</c:v>
                </c:pt>
                <c:pt idx="7481">
                  <c:v>41069.276192129626</c:v>
                </c:pt>
                <c:pt idx="7482">
                  <c:v>41069.276539351849</c:v>
                </c:pt>
                <c:pt idx="7483">
                  <c:v>41069.276886574073</c:v>
                </c:pt>
                <c:pt idx="7484">
                  <c:v>41069.277233796296</c:v>
                </c:pt>
                <c:pt idx="7485">
                  <c:v>41069.277581018519</c:v>
                </c:pt>
                <c:pt idx="7486">
                  <c:v>41069.277928240743</c:v>
                </c:pt>
                <c:pt idx="7487">
                  <c:v>41069.278275462966</c:v>
                </c:pt>
                <c:pt idx="7488">
                  <c:v>41069.278622685182</c:v>
                </c:pt>
                <c:pt idx="7489">
                  <c:v>41069.278969907406</c:v>
                </c:pt>
                <c:pt idx="7490">
                  <c:v>41069.279317129629</c:v>
                </c:pt>
                <c:pt idx="7491">
                  <c:v>41069.279664351852</c:v>
                </c:pt>
                <c:pt idx="7492">
                  <c:v>41069.280011574076</c:v>
                </c:pt>
                <c:pt idx="7493">
                  <c:v>41069.280358796299</c:v>
                </c:pt>
                <c:pt idx="7494">
                  <c:v>41069.280706018515</c:v>
                </c:pt>
                <c:pt idx="7495">
                  <c:v>41069.281053240738</c:v>
                </c:pt>
                <c:pt idx="7496">
                  <c:v>41069.281400462962</c:v>
                </c:pt>
                <c:pt idx="7497">
                  <c:v>41069.281747685185</c:v>
                </c:pt>
                <c:pt idx="7498">
                  <c:v>41069.282094907408</c:v>
                </c:pt>
                <c:pt idx="7499">
                  <c:v>41069.282442129632</c:v>
                </c:pt>
                <c:pt idx="7500">
                  <c:v>41069.282789351855</c:v>
                </c:pt>
                <c:pt idx="7501">
                  <c:v>41069.283136574071</c:v>
                </c:pt>
                <c:pt idx="7502">
                  <c:v>41069.283483796295</c:v>
                </c:pt>
                <c:pt idx="7503">
                  <c:v>41069.283831018518</c:v>
                </c:pt>
                <c:pt idx="7504">
                  <c:v>41069.284178240741</c:v>
                </c:pt>
                <c:pt idx="7505">
                  <c:v>41069.284525462965</c:v>
                </c:pt>
                <c:pt idx="7506">
                  <c:v>41069.284872685188</c:v>
                </c:pt>
                <c:pt idx="7507">
                  <c:v>41069.285219907404</c:v>
                </c:pt>
                <c:pt idx="7508">
                  <c:v>41069.285567129627</c:v>
                </c:pt>
                <c:pt idx="7509">
                  <c:v>41069.285914351851</c:v>
                </c:pt>
                <c:pt idx="7510">
                  <c:v>41069.286261574074</c:v>
                </c:pt>
                <c:pt idx="7511">
                  <c:v>41069.286608796298</c:v>
                </c:pt>
                <c:pt idx="7512">
                  <c:v>41069.286956018521</c:v>
                </c:pt>
                <c:pt idx="7513">
                  <c:v>41069.287303240744</c:v>
                </c:pt>
                <c:pt idx="7514">
                  <c:v>41069.28765046296</c:v>
                </c:pt>
                <c:pt idx="7515">
                  <c:v>41069.287997685184</c:v>
                </c:pt>
                <c:pt idx="7516">
                  <c:v>41069.288344907407</c:v>
                </c:pt>
                <c:pt idx="7517">
                  <c:v>41069.28869212963</c:v>
                </c:pt>
                <c:pt idx="7518">
                  <c:v>41069.289039351854</c:v>
                </c:pt>
                <c:pt idx="7519">
                  <c:v>41069.289386574077</c:v>
                </c:pt>
                <c:pt idx="7520">
                  <c:v>41069.289733796293</c:v>
                </c:pt>
                <c:pt idx="7521">
                  <c:v>41069.290081018517</c:v>
                </c:pt>
                <c:pt idx="7522">
                  <c:v>41069.29042824074</c:v>
                </c:pt>
                <c:pt idx="7523">
                  <c:v>41069.290775462963</c:v>
                </c:pt>
                <c:pt idx="7524">
                  <c:v>41069.291122685187</c:v>
                </c:pt>
                <c:pt idx="7525">
                  <c:v>41069.29146990741</c:v>
                </c:pt>
                <c:pt idx="7526">
                  <c:v>41069.291817129626</c:v>
                </c:pt>
                <c:pt idx="7527">
                  <c:v>41069.292164351849</c:v>
                </c:pt>
                <c:pt idx="7528">
                  <c:v>41069.292511574073</c:v>
                </c:pt>
                <c:pt idx="7529">
                  <c:v>41069.292858796296</c:v>
                </c:pt>
                <c:pt idx="7530">
                  <c:v>41069.293206018519</c:v>
                </c:pt>
                <c:pt idx="7531">
                  <c:v>41069.293553240743</c:v>
                </c:pt>
                <c:pt idx="7532">
                  <c:v>41069.293900462966</c:v>
                </c:pt>
                <c:pt idx="7533">
                  <c:v>41069.294247685182</c:v>
                </c:pt>
                <c:pt idx="7534">
                  <c:v>41069.294594907406</c:v>
                </c:pt>
                <c:pt idx="7535">
                  <c:v>41069.294942129629</c:v>
                </c:pt>
                <c:pt idx="7536">
                  <c:v>41069.295289351852</c:v>
                </c:pt>
                <c:pt idx="7537">
                  <c:v>41069.295636574076</c:v>
                </c:pt>
                <c:pt idx="7538">
                  <c:v>41069.295983796299</c:v>
                </c:pt>
                <c:pt idx="7539">
                  <c:v>41069.296331018515</c:v>
                </c:pt>
                <c:pt idx="7540">
                  <c:v>41069.296678240738</c:v>
                </c:pt>
                <c:pt idx="7541">
                  <c:v>41069.297025462962</c:v>
                </c:pt>
                <c:pt idx="7542">
                  <c:v>41069.297372685185</c:v>
                </c:pt>
                <c:pt idx="7543">
                  <c:v>41069.297719907408</c:v>
                </c:pt>
                <c:pt idx="7544">
                  <c:v>41069.298067129632</c:v>
                </c:pt>
                <c:pt idx="7545">
                  <c:v>41069.298414351855</c:v>
                </c:pt>
                <c:pt idx="7546">
                  <c:v>41069.298761574071</c:v>
                </c:pt>
                <c:pt idx="7547">
                  <c:v>41069.299108796295</c:v>
                </c:pt>
                <c:pt idx="7548">
                  <c:v>41069.299456018518</c:v>
                </c:pt>
                <c:pt idx="7549">
                  <c:v>41069.299803240741</c:v>
                </c:pt>
                <c:pt idx="7550">
                  <c:v>41069.300150462965</c:v>
                </c:pt>
                <c:pt idx="7551">
                  <c:v>41069.300497685188</c:v>
                </c:pt>
                <c:pt idx="7552">
                  <c:v>41069.300844907404</c:v>
                </c:pt>
                <c:pt idx="7553">
                  <c:v>41069.301192129627</c:v>
                </c:pt>
                <c:pt idx="7554">
                  <c:v>41069.301539351851</c:v>
                </c:pt>
                <c:pt idx="7555">
                  <c:v>41069.301886574074</c:v>
                </c:pt>
                <c:pt idx="7556">
                  <c:v>41069.302233796298</c:v>
                </c:pt>
                <c:pt idx="7557">
                  <c:v>41069.302581018521</c:v>
                </c:pt>
                <c:pt idx="7558">
                  <c:v>41069.302928240744</c:v>
                </c:pt>
                <c:pt idx="7559">
                  <c:v>41069.30327546296</c:v>
                </c:pt>
                <c:pt idx="7560">
                  <c:v>41069.303622685184</c:v>
                </c:pt>
                <c:pt idx="7561">
                  <c:v>41069.303969907407</c:v>
                </c:pt>
                <c:pt idx="7562">
                  <c:v>41069.30431712963</c:v>
                </c:pt>
                <c:pt idx="7563">
                  <c:v>41069.304664351854</c:v>
                </c:pt>
                <c:pt idx="7564">
                  <c:v>41069.305011574077</c:v>
                </c:pt>
                <c:pt idx="7565">
                  <c:v>41069.305358796293</c:v>
                </c:pt>
                <c:pt idx="7566">
                  <c:v>41069.305706018517</c:v>
                </c:pt>
                <c:pt idx="7567">
                  <c:v>41069.30605324074</c:v>
                </c:pt>
                <c:pt idx="7568">
                  <c:v>41069.306400462963</c:v>
                </c:pt>
                <c:pt idx="7569">
                  <c:v>41069.306747685187</c:v>
                </c:pt>
                <c:pt idx="7570">
                  <c:v>41069.30709490741</c:v>
                </c:pt>
                <c:pt idx="7571">
                  <c:v>41069.307442129626</c:v>
                </c:pt>
                <c:pt idx="7572">
                  <c:v>41069.307789351849</c:v>
                </c:pt>
                <c:pt idx="7573">
                  <c:v>41069.308136574073</c:v>
                </c:pt>
                <c:pt idx="7574">
                  <c:v>41069.308483796296</c:v>
                </c:pt>
                <c:pt idx="7575">
                  <c:v>41069.308831018519</c:v>
                </c:pt>
                <c:pt idx="7576">
                  <c:v>41069.309178240743</c:v>
                </c:pt>
                <c:pt idx="7577">
                  <c:v>41069.309525462966</c:v>
                </c:pt>
                <c:pt idx="7578">
                  <c:v>41069.309872685182</c:v>
                </c:pt>
                <c:pt idx="7579">
                  <c:v>41069.310219907406</c:v>
                </c:pt>
                <c:pt idx="7580">
                  <c:v>41069.310567129629</c:v>
                </c:pt>
                <c:pt idx="7581">
                  <c:v>41069.310914351852</c:v>
                </c:pt>
                <c:pt idx="7582">
                  <c:v>41069.311261574076</c:v>
                </c:pt>
                <c:pt idx="7583">
                  <c:v>41069.311608796299</c:v>
                </c:pt>
                <c:pt idx="7584">
                  <c:v>41069.311956018515</c:v>
                </c:pt>
                <c:pt idx="7585">
                  <c:v>41069.312303240738</c:v>
                </c:pt>
                <c:pt idx="7586">
                  <c:v>41069.312650462962</c:v>
                </c:pt>
                <c:pt idx="7587">
                  <c:v>41069.312997685185</c:v>
                </c:pt>
                <c:pt idx="7588">
                  <c:v>41069.313344907408</c:v>
                </c:pt>
                <c:pt idx="7589">
                  <c:v>41069.313692129632</c:v>
                </c:pt>
                <c:pt idx="7590">
                  <c:v>41069.314039351855</c:v>
                </c:pt>
                <c:pt idx="7591">
                  <c:v>41069.314386574071</c:v>
                </c:pt>
                <c:pt idx="7592">
                  <c:v>41069.314733796295</c:v>
                </c:pt>
                <c:pt idx="7593">
                  <c:v>41069.315081018518</c:v>
                </c:pt>
                <c:pt idx="7594">
                  <c:v>41069.315428240741</c:v>
                </c:pt>
                <c:pt idx="7595">
                  <c:v>41069.315775462965</c:v>
                </c:pt>
                <c:pt idx="7596">
                  <c:v>41069.316122685188</c:v>
                </c:pt>
                <c:pt idx="7597">
                  <c:v>41069.316469907404</c:v>
                </c:pt>
                <c:pt idx="7598">
                  <c:v>41069.316817129627</c:v>
                </c:pt>
                <c:pt idx="7599">
                  <c:v>41069.317164351851</c:v>
                </c:pt>
                <c:pt idx="7600">
                  <c:v>41069.317511574074</c:v>
                </c:pt>
                <c:pt idx="7601">
                  <c:v>41069.317858796298</c:v>
                </c:pt>
                <c:pt idx="7602">
                  <c:v>41069.318206018521</c:v>
                </c:pt>
                <c:pt idx="7603">
                  <c:v>41069.318553240744</c:v>
                </c:pt>
                <c:pt idx="7604">
                  <c:v>41069.31890046296</c:v>
                </c:pt>
                <c:pt idx="7605">
                  <c:v>41069.319247685184</c:v>
                </c:pt>
                <c:pt idx="7606">
                  <c:v>41069.319594907407</c:v>
                </c:pt>
                <c:pt idx="7607">
                  <c:v>41069.31994212963</c:v>
                </c:pt>
                <c:pt idx="7608">
                  <c:v>41069.320289351854</c:v>
                </c:pt>
                <c:pt idx="7609">
                  <c:v>41069.320636574077</c:v>
                </c:pt>
                <c:pt idx="7610">
                  <c:v>41069.320983796293</c:v>
                </c:pt>
                <c:pt idx="7611">
                  <c:v>41069.321331018517</c:v>
                </c:pt>
                <c:pt idx="7612">
                  <c:v>41069.32167824074</c:v>
                </c:pt>
                <c:pt idx="7613">
                  <c:v>41069.322025462963</c:v>
                </c:pt>
                <c:pt idx="7614">
                  <c:v>41069.322372685187</c:v>
                </c:pt>
                <c:pt idx="7615">
                  <c:v>41069.32271990741</c:v>
                </c:pt>
                <c:pt idx="7616">
                  <c:v>41069.323067129626</c:v>
                </c:pt>
                <c:pt idx="7617">
                  <c:v>41069.323414351849</c:v>
                </c:pt>
                <c:pt idx="7618">
                  <c:v>41069.323761574073</c:v>
                </c:pt>
                <c:pt idx="7619">
                  <c:v>41069.324108796296</c:v>
                </c:pt>
                <c:pt idx="7620">
                  <c:v>41069.324456018519</c:v>
                </c:pt>
                <c:pt idx="7621">
                  <c:v>41069.324803240743</c:v>
                </c:pt>
                <c:pt idx="7622">
                  <c:v>41069.325150462966</c:v>
                </c:pt>
                <c:pt idx="7623">
                  <c:v>41069.325497685182</c:v>
                </c:pt>
                <c:pt idx="7624">
                  <c:v>41069.325844907406</c:v>
                </c:pt>
                <c:pt idx="7625">
                  <c:v>41069.326192129629</c:v>
                </c:pt>
                <c:pt idx="7626">
                  <c:v>41069.326539351852</c:v>
                </c:pt>
                <c:pt idx="7627">
                  <c:v>41069.326886574076</c:v>
                </c:pt>
                <c:pt idx="7628">
                  <c:v>41069.327233796299</c:v>
                </c:pt>
                <c:pt idx="7629">
                  <c:v>41069.327581018515</c:v>
                </c:pt>
                <c:pt idx="7630">
                  <c:v>41069.327928240738</c:v>
                </c:pt>
                <c:pt idx="7631">
                  <c:v>41069.328275462962</c:v>
                </c:pt>
                <c:pt idx="7632">
                  <c:v>41069.328622685185</c:v>
                </c:pt>
                <c:pt idx="7633">
                  <c:v>41069.328969907408</c:v>
                </c:pt>
                <c:pt idx="7634">
                  <c:v>41069.329317129632</c:v>
                </c:pt>
                <c:pt idx="7635">
                  <c:v>41069.329664351855</c:v>
                </c:pt>
                <c:pt idx="7636">
                  <c:v>41069.330011574071</c:v>
                </c:pt>
                <c:pt idx="7637">
                  <c:v>41069.330358796295</c:v>
                </c:pt>
                <c:pt idx="7638">
                  <c:v>41069.330706018518</c:v>
                </c:pt>
                <c:pt idx="7639">
                  <c:v>41069.331053240741</c:v>
                </c:pt>
                <c:pt idx="7640">
                  <c:v>41069.331400462965</c:v>
                </c:pt>
                <c:pt idx="7641">
                  <c:v>41069.331747685188</c:v>
                </c:pt>
                <c:pt idx="7642">
                  <c:v>41069.332094907404</c:v>
                </c:pt>
                <c:pt idx="7643">
                  <c:v>41069.332442129627</c:v>
                </c:pt>
                <c:pt idx="7644">
                  <c:v>41069.332789351851</c:v>
                </c:pt>
                <c:pt idx="7645">
                  <c:v>41069.333136574074</c:v>
                </c:pt>
                <c:pt idx="7646">
                  <c:v>41069.333483796298</c:v>
                </c:pt>
                <c:pt idx="7647">
                  <c:v>41069.333831018521</c:v>
                </c:pt>
                <c:pt idx="7648">
                  <c:v>41069.334178240744</c:v>
                </c:pt>
                <c:pt idx="7649">
                  <c:v>41069.33452546296</c:v>
                </c:pt>
                <c:pt idx="7650">
                  <c:v>41069.334872685184</c:v>
                </c:pt>
                <c:pt idx="7651">
                  <c:v>41069.335219907407</c:v>
                </c:pt>
                <c:pt idx="7652">
                  <c:v>41069.33556712963</c:v>
                </c:pt>
                <c:pt idx="7653">
                  <c:v>41069.335914351854</c:v>
                </c:pt>
                <c:pt idx="7654">
                  <c:v>41069.336261574077</c:v>
                </c:pt>
                <c:pt idx="7655">
                  <c:v>41069.336608796293</c:v>
                </c:pt>
                <c:pt idx="7656">
                  <c:v>41069.336956018517</c:v>
                </c:pt>
                <c:pt idx="7657">
                  <c:v>41069.33730324074</c:v>
                </c:pt>
                <c:pt idx="7658">
                  <c:v>41069.337650462963</c:v>
                </c:pt>
                <c:pt idx="7659">
                  <c:v>41069.337997685187</c:v>
                </c:pt>
                <c:pt idx="7660">
                  <c:v>41069.33834490741</c:v>
                </c:pt>
                <c:pt idx="7661">
                  <c:v>41069.338692129626</c:v>
                </c:pt>
                <c:pt idx="7662">
                  <c:v>41069.339039351849</c:v>
                </c:pt>
                <c:pt idx="7663">
                  <c:v>41069.339386574073</c:v>
                </c:pt>
                <c:pt idx="7664">
                  <c:v>41069.339733796296</c:v>
                </c:pt>
                <c:pt idx="7665">
                  <c:v>41069.340081018519</c:v>
                </c:pt>
                <c:pt idx="7666">
                  <c:v>41069.340428240743</c:v>
                </c:pt>
                <c:pt idx="7667">
                  <c:v>41069.340775462966</c:v>
                </c:pt>
                <c:pt idx="7668">
                  <c:v>41069.341122685182</c:v>
                </c:pt>
                <c:pt idx="7669">
                  <c:v>41069.341469907406</c:v>
                </c:pt>
                <c:pt idx="7670">
                  <c:v>41069.341817129629</c:v>
                </c:pt>
                <c:pt idx="7671">
                  <c:v>41069.342164351852</c:v>
                </c:pt>
                <c:pt idx="7672">
                  <c:v>41069.342511574076</c:v>
                </c:pt>
                <c:pt idx="7673">
                  <c:v>41069.342858796299</c:v>
                </c:pt>
                <c:pt idx="7674">
                  <c:v>41069.343206018515</c:v>
                </c:pt>
                <c:pt idx="7675">
                  <c:v>41069.343553240738</c:v>
                </c:pt>
                <c:pt idx="7676">
                  <c:v>41069.343900462962</c:v>
                </c:pt>
                <c:pt idx="7677">
                  <c:v>41069.344247685185</c:v>
                </c:pt>
                <c:pt idx="7678">
                  <c:v>41069.344594907408</c:v>
                </c:pt>
                <c:pt idx="7679">
                  <c:v>41069.344942129632</c:v>
                </c:pt>
                <c:pt idx="7680">
                  <c:v>41069.345289351855</c:v>
                </c:pt>
                <c:pt idx="7681">
                  <c:v>41069.345636574071</c:v>
                </c:pt>
                <c:pt idx="7682">
                  <c:v>41069.345983796295</c:v>
                </c:pt>
                <c:pt idx="7683">
                  <c:v>41069.346331018518</c:v>
                </c:pt>
                <c:pt idx="7684">
                  <c:v>41069.346678240741</c:v>
                </c:pt>
                <c:pt idx="7685">
                  <c:v>41069.347025462965</c:v>
                </c:pt>
                <c:pt idx="7686">
                  <c:v>41069.347372685188</c:v>
                </c:pt>
                <c:pt idx="7687">
                  <c:v>41069.347719907404</c:v>
                </c:pt>
                <c:pt idx="7688">
                  <c:v>41069.348067129627</c:v>
                </c:pt>
                <c:pt idx="7689">
                  <c:v>41069.348414351851</c:v>
                </c:pt>
                <c:pt idx="7690">
                  <c:v>41069.348761574074</c:v>
                </c:pt>
                <c:pt idx="7691">
                  <c:v>41069.349108796298</c:v>
                </c:pt>
                <c:pt idx="7692">
                  <c:v>41069.349456018521</c:v>
                </c:pt>
                <c:pt idx="7693">
                  <c:v>41069.349803240744</c:v>
                </c:pt>
                <c:pt idx="7694">
                  <c:v>41069.35015046296</c:v>
                </c:pt>
                <c:pt idx="7695">
                  <c:v>41069.350497685184</c:v>
                </c:pt>
                <c:pt idx="7696">
                  <c:v>41069.350844907407</c:v>
                </c:pt>
                <c:pt idx="7697">
                  <c:v>41069.35119212963</c:v>
                </c:pt>
                <c:pt idx="7698">
                  <c:v>41069.351539351854</c:v>
                </c:pt>
                <c:pt idx="7699">
                  <c:v>41069.351886574077</c:v>
                </c:pt>
                <c:pt idx="7700">
                  <c:v>41069.352233796293</c:v>
                </c:pt>
                <c:pt idx="7701">
                  <c:v>41069.352581018517</c:v>
                </c:pt>
                <c:pt idx="7702">
                  <c:v>41069.35292824074</c:v>
                </c:pt>
                <c:pt idx="7703">
                  <c:v>41069.353275462963</c:v>
                </c:pt>
                <c:pt idx="7704">
                  <c:v>41069.353622685187</c:v>
                </c:pt>
                <c:pt idx="7705">
                  <c:v>41069.35396990741</c:v>
                </c:pt>
                <c:pt idx="7706">
                  <c:v>41069.354317129626</c:v>
                </c:pt>
                <c:pt idx="7707">
                  <c:v>41069.354664351849</c:v>
                </c:pt>
                <c:pt idx="7708">
                  <c:v>41069.355011574073</c:v>
                </c:pt>
                <c:pt idx="7709">
                  <c:v>41069.355358796296</c:v>
                </c:pt>
                <c:pt idx="7710">
                  <c:v>41069.355706018519</c:v>
                </c:pt>
                <c:pt idx="7711">
                  <c:v>41069.356053240743</c:v>
                </c:pt>
                <c:pt idx="7712">
                  <c:v>41069.356400462966</c:v>
                </c:pt>
                <c:pt idx="7713">
                  <c:v>41069.356747685182</c:v>
                </c:pt>
                <c:pt idx="7714">
                  <c:v>41069.357094907406</c:v>
                </c:pt>
                <c:pt idx="7715">
                  <c:v>41069.357442129629</c:v>
                </c:pt>
                <c:pt idx="7716">
                  <c:v>41069.357789351852</c:v>
                </c:pt>
                <c:pt idx="7717">
                  <c:v>41069.358136574076</c:v>
                </c:pt>
                <c:pt idx="7718">
                  <c:v>41069.358483796299</c:v>
                </c:pt>
                <c:pt idx="7719">
                  <c:v>41069.358831018515</c:v>
                </c:pt>
                <c:pt idx="7720">
                  <c:v>41069.359178240738</c:v>
                </c:pt>
                <c:pt idx="7721">
                  <c:v>41069.359525462962</c:v>
                </c:pt>
                <c:pt idx="7722">
                  <c:v>41069.359872685185</c:v>
                </c:pt>
                <c:pt idx="7723">
                  <c:v>41069.360219907408</c:v>
                </c:pt>
                <c:pt idx="7724">
                  <c:v>41069.360567129632</c:v>
                </c:pt>
                <c:pt idx="7725">
                  <c:v>41069.360914351855</c:v>
                </c:pt>
                <c:pt idx="7726">
                  <c:v>41069.361261574071</c:v>
                </c:pt>
                <c:pt idx="7727">
                  <c:v>41069.361608796295</c:v>
                </c:pt>
                <c:pt idx="7728">
                  <c:v>41069.361956018518</c:v>
                </c:pt>
                <c:pt idx="7729">
                  <c:v>41069.362303240741</c:v>
                </c:pt>
                <c:pt idx="7730">
                  <c:v>41069.362650462965</c:v>
                </c:pt>
                <c:pt idx="7731">
                  <c:v>41069.362997685188</c:v>
                </c:pt>
                <c:pt idx="7732">
                  <c:v>41069.363344907404</c:v>
                </c:pt>
                <c:pt idx="7733">
                  <c:v>41069.363692129627</c:v>
                </c:pt>
                <c:pt idx="7734">
                  <c:v>41069.364039351851</c:v>
                </c:pt>
                <c:pt idx="7735">
                  <c:v>41069.364386574074</c:v>
                </c:pt>
                <c:pt idx="7736">
                  <c:v>41069.364733796298</c:v>
                </c:pt>
                <c:pt idx="7737">
                  <c:v>41069.365081018521</c:v>
                </c:pt>
                <c:pt idx="7738">
                  <c:v>41069.365428240744</c:v>
                </c:pt>
                <c:pt idx="7739">
                  <c:v>41069.36577546296</c:v>
                </c:pt>
                <c:pt idx="7740">
                  <c:v>41069.366122685184</c:v>
                </c:pt>
                <c:pt idx="7741">
                  <c:v>41069.366469907407</c:v>
                </c:pt>
                <c:pt idx="7742">
                  <c:v>41069.36681712963</c:v>
                </c:pt>
                <c:pt idx="7743">
                  <c:v>41069.367164351854</c:v>
                </c:pt>
                <c:pt idx="7744">
                  <c:v>41069.367511574077</c:v>
                </c:pt>
                <c:pt idx="7745">
                  <c:v>41069.367858796293</c:v>
                </c:pt>
                <c:pt idx="7746">
                  <c:v>41069.368206018517</c:v>
                </c:pt>
                <c:pt idx="7747">
                  <c:v>41069.36855324074</c:v>
                </c:pt>
                <c:pt idx="7748">
                  <c:v>41069.368900462963</c:v>
                </c:pt>
                <c:pt idx="7749">
                  <c:v>41069.369247685187</c:v>
                </c:pt>
                <c:pt idx="7750">
                  <c:v>41069.36959490741</c:v>
                </c:pt>
                <c:pt idx="7751">
                  <c:v>41069.369942129626</c:v>
                </c:pt>
                <c:pt idx="7752">
                  <c:v>41069.370289351849</c:v>
                </c:pt>
                <c:pt idx="7753">
                  <c:v>41069.370636574073</c:v>
                </c:pt>
                <c:pt idx="7754">
                  <c:v>41069.370983796296</c:v>
                </c:pt>
                <c:pt idx="7755">
                  <c:v>41069.371331018519</c:v>
                </c:pt>
                <c:pt idx="7756">
                  <c:v>41069.371678240743</c:v>
                </c:pt>
                <c:pt idx="7757">
                  <c:v>41069.372025462966</c:v>
                </c:pt>
                <c:pt idx="7758">
                  <c:v>41069.372372685182</c:v>
                </c:pt>
                <c:pt idx="7759">
                  <c:v>41069.372719907406</c:v>
                </c:pt>
                <c:pt idx="7760">
                  <c:v>41069.373067129629</c:v>
                </c:pt>
                <c:pt idx="7761">
                  <c:v>41069.373414351852</c:v>
                </c:pt>
                <c:pt idx="7762">
                  <c:v>41069.373761574076</c:v>
                </c:pt>
                <c:pt idx="7763">
                  <c:v>41069.374108796299</c:v>
                </c:pt>
                <c:pt idx="7764">
                  <c:v>41069.374456018515</c:v>
                </c:pt>
                <c:pt idx="7765">
                  <c:v>41069.374803240738</c:v>
                </c:pt>
                <c:pt idx="7766">
                  <c:v>41069.375150462962</c:v>
                </c:pt>
                <c:pt idx="7767">
                  <c:v>41069.375497685185</c:v>
                </c:pt>
                <c:pt idx="7768">
                  <c:v>41069.375844907408</c:v>
                </c:pt>
                <c:pt idx="7769">
                  <c:v>41069.376192129632</c:v>
                </c:pt>
                <c:pt idx="7770">
                  <c:v>41069.376539351855</c:v>
                </c:pt>
                <c:pt idx="7771">
                  <c:v>41069.376886574071</c:v>
                </c:pt>
                <c:pt idx="7772">
                  <c:v>41069.377233796295</c:v>
                </c:pt>
                <c:pt idx="7773">
                  <c:v>41069.377581018518</c:v>
                </c:pt>
                <c:pt idx="7774">
                  <c:v>41069.377928240741</c:v>
                </c:pt>
                <c:pt idx="7775">
                  <c:v>41069.378275462965</c:v>
                </c:pt>
                <c:pt idx="7776">
                  <c:v>41069.378622685188</c:v>
                </c:pt>
                <c:pt idx="7777">
                  <c:v>41069.378969907404</c:v>
                </c:pt>
                <c:pt idx="7778">
                  <c:v>41069.379317129627</c:v>
                </c:pt>
                <c:pt idx="7779">
                  <c:v>41069.379664351851</c:v>
                </c:pt>
                <c:pt idx="7780">
                  <c:v>41069.380011574074</c:v>
                </c:pt>
                <c:pt idx="7781">
                  <c:v>41069.380358796298</c:v>
                </c:pt>
                <c:pt idx="7782">
                  <c:v>41069.380706018521</c:v>
                </c:pt>
                <c:pt idx="7783">
                  <c:v>41069.381053240744</c:v>
                </c:pt>
                <c:pt idx="7784">
                  <c:v>41069.38140046296</c:v>
                </c:pt>
                <c:pt idx="7785">
                  <c:v>41069.381747685184</c:v>
                </c:pt>
                <c:pt idx="7786">
                  <c:v>41069.382094907407</c:v>
                </c:pt>
                <c:pt idx="7787">
                  <c:v>41069.38244212963</c:v>
                </c:pt>
                <c:pt idx="7788">
                  <c:v>41069.382789351854</c:v>
                </c:pt>
                <c:pt idx="7789">
                  <c:v>41069.383136574077</c:v>
                </c:pt>
                <c:pt idx="7790">
                  <c:v>41069.383483796293</c:v>
                </c:pt>
                <c:pt idx="7791">
                  <c:v>41069.383831018517</c:v>
                </c:pt>
                <c:pt idx="7792">
                  <c:v>41069.38417824074</c:v>
                </c:pt>
                <c:pt idx="7793">
                  <c:v>41069.384525462963</c:v>
                </c:pt>
                <c:pt idx="7794">
                  <c:v>41069.384872685187</c:v>
                </c:pt>
                <c:pt idx="7795">
                  <c:v>41069.38521990741</c:v>
                </c:pt>
                <c:pt idx="7796">
                  <c:v>41069.385567129626</c:v>
                </c:pt>
                <c:pt idx="7797">
                  <c:v>41069.385914351849</c:v>
                </c:pt>
                <c:pt idx="7798">
                  <c:v>41069.386261574073</c:v>
                </c:pt>
                <c:pt idx="7799">
                  <c:v>41069.386608796296</c:v>
                </c:pt>
                <c:pt idx="7800">
                  <c:v>41069.386956018519</c:v>
                </c:pt>
                <c:pt idx="7801">
                  <c:v>41069.387303240743</c:v>
                </c:pt>
                <c:pt idx="7802">
                  <c:v>41069.387650462966</c:v>
                </c:pt>
                <c:pt idx="7803">
                  <c:v>41069.387997685182</c:v>
                </c:pt>
                <c:pt idx="7804">
                  <c:v>41069.388344907406</c:v>
                </c:pt>
                <c:pt idx="7805">
                  <c:v>41069.388692129629</c:v>
                </c:pt>
                <c:pt idx="7806">
                  <c:v>41069.389039351852</c:v>
                </c:pt>
                <c:pt idx="7807">
                  <c:v>41069.389386574076</c:v>
                </c:pt>
                <c:pt idx="7808">
                  <c:v>41069.389733796299</c:v>
                </c:pt>
                <c:pt idx="7809">
                  <c:v>41069.390081018515</c:v>
                </c:pt>
                <c:pt idx="7810">
                  <c:v>41069.390428240738</c:v>
                </c:pt>
                <c:pt idx="7811">
                  <c:v>41069.390775462962</c:v>
                </c:pt>
                <c:pt idx="7812">
                  <c:v>41069.391122685185</c:v>
                </c:pt>
                <c:pt idx="7813">
                  <c:v>41069.391469907408</c:v>
                </c:pt>
                <c:pt idx="7814">
                  <c:v>41069.391817129632</c:v>
                </c:pt>
                <c:pt idx="7815">
                  <c:v>41069.392164351855</c:v>
                </c:pt>
                <c:pt idx="7816">
                  <c:v>41069.392511574071</c:v>
                </c:pt>
                <c:pt idx="7817">
                  <c:v>41069.392858796295</c:v>
                </c:pt>
                <c:pt idx="7818">
                  <c:v>41069.393206018518</c:v>
                </c:pt>
                <c:pt idx="7819">
                  <c:v>41069.393553240741</c:v>
                </c:pt>
                <c:pt idx="7820">
                  <c:v>41069.393900462965</c:v>
                </c:pt>
                <c:pt idx="7821">
                  <c:v>41069.394247685188</c:v>
                </c:pt>
                <c:pt idx="7822">
                  <c:v>41069.394594907404</c:v>
                </c:pt>
                <c:pt idx="7823">
                  <c:v>41069.394942129627</c:v>
                </c:pt>
                <c:pt idx="7824">
                  <c:v>41069.395289351851</c:v>
                </c:pt>
                <c:pt idx="7825">
                  <c:v>41069.395636574074</c:v>
                </c:pt>
                <c:pt idx="7826">
                  <c:v>41069.395983796298</c:v>
                </c:pt>
                <c:pt idx="7827">
                  <c:v>41069.396331018521</c:v>
                </c:pt>
                <c:pt idx="7828">
                  <c:v>41069.396678240744</c:v>
                </c:pt>
                <c:pt idx="7829">
                  <c:v>41069.39702546296</c:v>
                </c:pt>
                <c:pt idx="7830">
                  <c:v>41069.397372685184</c:v>
                </c:pt>
                <c:pt idx="7831">
                  <c:v>41069.397719907407</c:v>
                </c:pt>
                <c:pt idx="7832">
                  <c:v>41069.39806712963</c:v>
                </c:pt>
                <c:pt idx="7833">
                  <c:v>41069.398414351854</c:v>
                </c:pt>
                <c:pt idx="7834">
                  <c:v>41069.398761574077</c:v>
                </c:pt>
                <c:pt idx="7835">
                  <c:v>41069.399108796293</c:v>
                </c:pt>
                <c:pt idx="7836">
                  <c:v>41069.399456018517</c:v>
                </c:pt>
                <c:pt idx="7837">
                  <c:v>41069.39980324074</c:v>
                </c:pt>
                <c:pt idx="7838">
                  <c:v>41069.400150462963</c:v>
                </c:pt>
                <c:pt idx="7839">
                  <c:v>41069.400497685187</c:v>
                </c:pt>
                <c:pt idx="7840">
                  <c:v>41069.40084490741</c:v>
                </c:pt>
                <c:pt idx="7841">
                  <c:v>41069.401192129626</c:v>
                </c:pt>
                <c:pt idx="7842">
                  <c:v>41069.401539351849</c:v>
                </c:pt>
                <c:pt idx="7843">
                  <c:v>41069.401886574073</c:v>
                </c:pt>
                <c:pt idx="7844">
                  <c:v>41069.402233796296</c:v>
                </c:pt>
                <c:pt idx="7845">
                  <c:v>41069.402581018519</c:v>
                </c:pt>
                <c:pt idx="7846">
                  <c:v>41069.402928240743</c:v>
                </c:pt>
                <c:pt idx="7847">
                  <c:v>41069.403275462966</c:v>
                </c:pt>
                <c:pt idx="7848">
                  <c:v>41069.403622685182</c:v>
                </c:pt>
                <c:pt idx="7849">
                  <c:v>41069.403969907406</c:v>
                </c:pt>
                <c:pt idx="7850">
                  <c:v>41069.404317129629</c:v>
                </c:pt>
                <c:pt idx="7851">
                  <c:v>41069.404664351852</c:v>
                </c:pt>
                <c:pt idx="7852">
                  <c:v>41069.405011574076</c:v>
                </c:pt>
                <c:pt idx="7853">
                  <c:v>41069.405358796299</c:v>
                </c:pt>
                <c:pt idx="7854">
                  <c:v>41069.405706018515</c:v>
                </c:pt>
                <c:pt idx="7855">
                  <c:v>41069.406053240738</c:v>
                </c:pt>
                <c:pt idx="7856">
                  <c:v>41069.406400462962</c:v>
                </c:pt>
                <c:pt idx="7857">
                  <c:v>41069.406747685185</c:v>
                </c:pt>
                <c:pt idx="7858">
                  <c:v>41069.407094907408</c:v>
                </c:pt>
                <c:pt idx="7859">
                  <c:v>41069.407442129632</c:v>
                </c:pt>
                <c:pt idx="7860">
                  <c:v>41069.407789351855</c:v>
                </c:pt>
                <c:pt idx="7861">
                  <c:v>41069.408136574071</c:v>
                </c:pt>
                <c:pt idx="7862">
                  <c:v>41069.408483796295</c:v>
                </c:pt>
                <c:pt idx="7863">
                  <c:v>41069.408831018518</c:v>
                </c:pt>
                <c:pt idx="7864">
                  <c:v>41069.409178240741</c:v>
                </c:pt>
                <c:pt idx="7865">
                  <c:v>41069.409525462965</c:v>
                </c:pt>
                <c:pt idx="7866">
                  <c:v>41069.409872685188</c:v>
                </c:pt>
                <c:pt idx="7867">
                  <c:v>41069.410219907404</c:v>
                </c:pt>
                <c:pt idx="7868">
                  <c:v>41069.410567129627</c:v>
                </c:pt>
                <c:pt idx="7869">
                  <c:v>41069.410914351851</c:v>
                </c:pt>
                <c:pt idx="7870">
                  <c:v>41069.411261574074</c:v>
                </c:pt>
                <c:pt idx="7871">
                  <c:v>41069.411608796298</c:v>
                </c:pt>
                <c:pt idx="7872">
                  <c:v>41069.411956018521</c:v>
                </c:pt>
                <c:pt idx="7873">
                  <c:v>41069.412303240744</c:v>
                </c:pt>
                <c:pt idx="7874">
                  <c:v>41069.41265046296</c:v>
                </c:pt>
                <c:pt idx="7875">
                  <c:v>41069.412997685184</c:v>
                </c:pt>
                <c:pt idx="7876">
                  <c:v>41069.413344907407</c:v>
                </c:pt>
                <c:pt idx="7877">
                  <c:v>41069.41369212963</c:v>
                </c:pt>
                <c:pt idx="7878">
                  <c:v>41069.414039351854</c:v>
                </c:pt>
                <c:pt idx="7879">
                  <c:v>41069.414386574077</c:v>
                </c:pt>
                <c:pt idx="7880">
                  <c:v>41069.414733796293</c:v>
                </c:pt>
                <c:pt idx="7881">
                  <c:v>41069.415081018517</c:v>
                </c:pt>
                <c:pt idx="7882">
                  <c:v>41069.41542824074</c:v>
                </c:pt>
                <c:pt idx="7883">
                  <c:v>41069.415775462963</c:v>
                </c:pt>
                <c:pt idx="7884">
                  <c:v>41069.416122685187</c:v>
                </c:pt>
                <c:pt idx="7885">
                  <c:v>41069.41646990741</c:v>
                </c:pt>
                <c:pt idx="7886">
                  <c:v>41069.416817129626</c:v>
                </c:pt>
                <c:pt idx="7887">
                  <c:v>41069.417164351849</c:v>
                </c:pt>
                <c:pt idx="7888">
                  <c:v>41069.417511574073</c:v>
                </c:pt>
                <c:pt idx="7889">
                  <c:v>41069.417858796296</c:v>
                </c:pt>
                <c:pt idx="7890">
                  <c:v>41069.418206018519</c:v>
                </c:pt>
                <c:pt idx="7891">
                  <c:v>41069.418553240743</c:v>
                </c:pt>
                <c:pt idx="7892">
                  <c:v>41069.418900462966</c:v>
                </c:pt>
                <c:pt idx="7893">
                  <c:v>41069.419247685182</c:v>
                </c:pt>
                <c:pt idx="7894">
                  <c:v>41069.419594907406</c:v>
                </c:pt>
                <c:pt idx="7895">
                  <c:v>41069.419942129629</c:v>
                </c:pt>
                <c:pt idx="7896">
                  <c:v>41069.420289351852</c:v>
                </c:pt>
                <c:pt idx="7897">
                  <c:v>41069.420636574076</c:v>
                </c:pt>
                <c:pt idx="7898">
                  <c:v>41069.420983796299</c:v>
                </c:pt>
                <c:pt idx="7899">
                  <c:v>41069.421331018515</c:v>
                </c:pt>
                <c:pt idx="7900">
                  <c:v>41069.421678240738</c:v>
                </c:pt>
                <c:pt idx="7901">
                  <c:v>41069.422025462962</c:v>
                </c:pt>
                <c:pt idx="7902">
                  <c:v>41069.422372685185</c:v>
                </c:pt>
                <c:pt idx="7903">
                  <c:v>41069.422719907408</c:v>
                </c:pt>
                <c:pt idx="7904">
                  <c:v>41069.423067129632</c:v>
                </c:pt>
                <c:pt idx="7905">
                  <c:v>41069.423414351855</c:v>
                </c:pt>
                <c:pt idx="7906">
                  <c:v>41069.423761574071</c:v>
                </c:pt>
                <c:pt idx="7907">
                  <c:v>41069.424108796295</c:v>
                </c:pt>
                <c:pt idx="7908">
                  <c:v>41069.424456018518</c:v>
                </c:pt>
                <c:pt idx="7909">
                  <c:v>41069.424803240741</c:v>
                </c:pt>
                <c:pt idx="7910">
                  <c:v>41069.425150462965</c:v>
                </c:pt>
                <c:pt idx="7911">
                  <c:v>41069.425497685188</c:v>
                </c:pt>
                <c:pt idx="7912">
                  <c:v>41069.425844907404</c:v>
                </c:pt>
                <c:pt idx="7913">
                  <c:v>41069.426192129627</c:v>
                </c:pt>
                <c:pt idx="7914">
                  <c:v>41069.426539351851</c:v>
                </c:pt>
                <c:pt idx="7915">
                  <c:v>41069.426886574074</c:v>
                </c:pt>
                <c:pt idx="7916">
                  <c:v>41069.427233796298</c:v>
                </c:pt>
                <c:pt idx="7917">
                  <c:v>41069.427581018521</c:v>
                </c:pt>
                <c:pt idx="7918">
                  <c:v>41069.427928240744</c:v>
                </c:pt>
                <c:pt idx="7919">
                  <c:v>41069.42827546296</c:v>
                </c:pt>
                <c:pt idx="7920">
                  <c:v>41069.428622685184</c:v>
                </c:pt>
                <c:pt idx="7921">
                  <c:v>41069.428969907407</c:v>
                </c:pt>
                <c:pt idx="7922">
                  <c:v>41069.42931712963</c:v>
                </c:pt>
                <c:pt idx="7923">
                  <c:v>41069.429664351854</c:v>
                </c:pt>
                <c:pt idx="7924">
                  <c:v>41069.430011574077</c:v>
                </c:pt>
                <c:pt idx="7925">
                  <c:v>41069.430358796293</c:v>
                </c:pt>
                <c:pt idx="7926">
                  <c:v>41069.430706018517</c:v>
                </c:pt>
                <c:pt idx="7927">
                  <c:v>41069.43105324074</c:v>
                </c:pt>
                <c:pt idx="7928">
                  <c:v>41069.431400462963</c:v>
                </c:pt>
                <c:pt idx="7929">
                  <c:v>41069.431747685187</c:v>
                </c:pt>
                <c:pt idx="7930">
                  <c:v>41069.43209490741</c:v>
                </c:pt>
                <c:pt idx="7931">
                  <c:v>41069.432442129626</c:v>
                </c:pt>
                <c:pt idx="7932">
                  <c:v>41069.432789351849</c:v>
                </c:pt>
                <c:pt idx="7933">
                  <c:v>41069.433136574073</c:v>
                </c:pt>
                <c:pt idx="7934">
                  <c:v>41069.433483796296</c:v>
                </c:pt>
                <c:pt idx="7935">
                  <c:v>41069.433831018519</c:v>
                </c:pt>
                <c:pt idx="7936">
                  <c:v>41069.434178240743</c:v>
                </c:pt>
                <c:pt idx="7937">
                  <c:v>41069.434525462966</c:v>
                </c:pt>
                <c:pt idx="7938">
                  <c:v>41069.434872685182</c:v>
                </c:pt>
                <c:pt idx="7939">
                  <c:v>41069.435219907406</c:v>
                </c:pt>
                <c:pt idx="7940">
                  <c:v>41069.435567129629</c:v>
                </c:pt>
                <c:pt idx="7941">
                  <c:v>41069.435914351852</c:v>
                </c:pt>
                <c:pt idx="7942">
                  <c:v>41069.436261574076</c:v>
                </c:pt>
                <c:pt idx="7943">
                  <c:v>41069.436608796299</c:v>
                </c:pt>
                <c:pt idx="7944">
                  <c:v>41069.436956018515</c:v>
                </c:pt>
                <c:pt idx="7945">
                  <c:v>41069.437303240738</c:v>
                </c:pt>
                <c:pt idx="7946">
                  <c:v>41069.437650462962</c:v>
                </c:pt>
                <c:pt idx="7947">
                  <c:v>41069.437997685185</c:v>
                </c:pt>
                <c:pt idx="7948">
                  <c:v>41069.438344907408</c:v>
                </c:pt>
                <c:pt idx="7949">
                  <c:v>41069.438692129632</c:v>
                </c:pt>
                <c:pt idx="7950">
                  <c:v>41069.439039351855</c:v>
                </c:pt>
                <c:pt idx="7951">
                  <c:v>41069.439386574071</c:v>
                </c:pt>
                <c:pt idx="7952">
                  <c:v>41069.439733796295</c:v>
                </c:pt>
                <c:pt idx="7953">
                  <c:v>41069.440081018518</c:v>
                </c:pt>
                <c:pt idx="7954">
                  <c:v>41069.440428240741</c:v>
                </c:pt>
                <c:pt idx="7955">
                  <c:v>41069.440775462965</c:v>
                </c:pt>
                <c:pt idx="7956">
                  <c:v>41069.441122685188</c:v>
                </c:pt>
                <c:pt idx="7957">
                  <c:v>41069.441469907404</c:v>
                </c:pt>
                <c:pt idx="7958">
                  <c:v>41069.441817129627</c:v>
                </c:pt>
                <c:pt idx="7959">
                  <c:v>41069.442164351851</c:v>
                </c:pt>
                <c:pt idx="7960">
                  <c:v>41069.442511574074</c:v>
                </c:pt>
                <c:pt idx="7961">
                  <c:v>41069.442858796298</c:v>
                </c:pt>
                <c:pt idx="7962">
                  <c:v>41069.443206018521</c:v>
                </c:pt>
                <c:pt idx="7963">
                  <c:v>41069.443553240744</c:v>
                </c:pt>
                <c:pt idx="7964">
                  <c:v>41069.44390046296</c:v>
                </c:pt>
                <c:pt idx="7965">
                  <c:v>41069.444247685184</c:v>
                </c:pt>
                <c:pt idx="7966">
                  <c:v>41069.444594907407</c:v>
                </c:pt>
                <c:pt idx="7967">
                  <c:v>41069.44494212963</c:v>
                </c:pt>
                <c:pt idx="7968">
                  <c:v>41069.445289351854</c:v>
                </c:pt>
                <c:pt idx="7969">
                  <c:v>41069.445636574077</c:v>
                </c:pt>
                <c:pt idx="7970">
                  <c:v>41069.445983796293</c:v>
                </c:pt>
                <c:pt idx="7971">
                  <c:v>41069.446331018517</c:v>
                </c:pt>
                <c:pt idx="7972">
                  <c:v>41069.44667824074</c:v>
                </c:pt>
                <c:pt idx="7973">
                  <c:v>41069.447025462963</c:v>
                </c:pt>
                <c:pt idx="7974">
                  <c:v>41069.447372685187</c:v>
                </c:pt>
                <c:pt idx="7975">
                  <c:v>41069.44771990741</c:v>
                </c:pt>
                <c:pt idx="7976">
                  <c:v>41069.448067129626</c:v>
                </c:pt>
                <c:pt idx="7977">
                  <c:v>41069.448414351849</c:v>
                </c:pt>
                <c:pt idx="7978">
                  <c:v>41069.448761574073</c:v>
                </c:pt>
                <c:pt idx="7979">
                  <c:v>41069.449108796296</c:v>
                </c:pt>
                <c:pt idx="7980">
                  <c:v>41069.449456018519</c:v>
                </c:pt>
                <c:pt idx="7981">
                  <c:v>41069.449803240743</c:v>
                </c:pt>
                <c:pt idx="7982">
                  <c:v>41069.450150462966</c:v>
                </c:pt>
                <c:pt idx="7983">
                  <c:v>41069.450497685182</c:v>
                </c:pt>
                <c:pt idx="7984">
                  <c:v>41069.450844907406</c:v>
                </c:pt>
                <c:pt idx="7985">
                  <c:v>41069.451192129629</c:v>
                </c:pt>
                <c:pt idx="7986">
                  <c:v>41069.451539351852</c:v>
                </c:pt>
                <c:pt idx="7987">
                  <c:v>41069.451886574076</c:v>
                </c:pt>
                <c:pt idx="7988">
                  <c:v>41069.452233796299</c:v>
                </c:pt>
                <c:pt idx="7989">
                  <c:v>41069.452581018515</c:v>
                </c:pt>
                <c:pt idx="7990">
                  <c:v>41069.452928240738</c:v>
                </c:pt>
                <c:pt idx="7991">
                  <c:v>41069.453275462962</c:v>
                </c:pt>
                <c:pt idx="7992">
                  <c:v>41069.453622685185</c:v>
                </c:pt>
                <c:pt idx="7993">
                  <c:v>41069.453969907408</c:v>
                </c:pt>
                <c:pt idx="7994">
                  <c:v>41069.454317129632</c:v>
                </c:pt>
                <c:pt idx="7995">
                  <c:v>41069.454664351855</c:v>
                </c:pt>
                <c:pt idx="7996">
                  <c:v>41069.455011574071</c:v>
                </c:pt>
                <c:pt idx="7997">
                  <c:v>41069.455358796295</c:v>
                </c:pt>
                <c:pt idx="7998">
                  <c:v>41069.455706018518</c:v>
                </c:pt>
                <c:pt idx="7999">
                  <c:v>41069.456053240741</c:v>
                </c:pt>
                <c:pt idx="8000">
                  <c:v>41069.456400462965</c:v>
                </c:pt>
                <c:pt idx="8001">
                  <c:v>41069.456747685188</c:v>
                </c:pt>
                <c:pt idx="8002">
                  <c:v>41069.457094907404</c:v>
                </c:pt>
                <c:pt idx="8003">
                  <c:v>41069.457442129627</c:v>
                </c:pt>
                <c:pt idx="8004">
                  <c:v>41069.457789351851</c:v>
                </c:pt>
                <c:pt idx="8005">
                  <c:v>41069.458136574074</c:v>
                </c:pt>
                <c:pt idx="8006">
                  <c:v>41069.458483796298</c:v>
                </c:pt>
                <c:pt idx="8007">
                  <c:v>41069.458831018521</c:v>
                </c:pt>
                <c:pt idx="8008">
                  <c:v>41069.459178240744</c:v>
                </c:pt>
                <c:pt idx="8009">
                  <c:v>41069.45952546296</c:v>
                </c:pt>
                <c:pt idx="8010">
                  <c:v>41069.459872685184</c:v>
                </c:pt>
                <c:pt idx="8011">
                  <c:v>41069.460219907407</c:v>
                </c:pt>
                <c:pt idx="8012">
                  <c:v>41069.46056712963</c:v>
                </c:pt>
                <c:pt idx="8013">
                  <c:v>41069.460914351854</c:v>
                </c:pt>
                <c:pt idx="8014">
                  <c:v>41069.461261574077</c:v>
                </c:pt>
                <c:pt idx="8015">
                  <c:v>41069.461608796293</c:v>
                </c:pt>
                <c:pt idx="8016">
                  <c:v>41069.461956018517</c:v>
                </c:pt>
                <c:pt idx="8017">
                  <c:v>41069.46230324074</c:v>
                </c:pt>
                <c:pt idx="8018">
                  <c:v>41069.462650462963</c:v>
                </c:pt>
                <c:pt idx="8019">
                  <c:v>41069.462997685187</c:v>
                </c:pt>
                <c:pt idx="8020">
                  <c:v>41069.46334490741</c:v>
                </c:pt>
                <c:pt idx="8021">
                  <c:v>41069.463692129626</c:v>
                </c:pt>
                <c:pt idx="8022">
                  <c:v>41069.464039351849</c:v>
                </c:pt>
                <c:pt idx="8023">
                  <c:v>41069.464386574073</c:v>
                </c:pt>
                <c:pt idx="8024">
                  <c:v>41069.464733796296</c:v>
                </c:pt>
                <c:pt idx="8025">
                  <c:v>41069.465081018519</c:v>
                </c:pt>
                <c:pt idx="8026">
                  <c:v>41069.465428240743</c:v>
                </c:pt>
                <c:pt idx="8027">
                  <c:v>41069.465775462966</c:v>
                </c:pt>
                <c:pt idx="8028">
                  <c:v>41069.466122685182</c:v>
                </c:pt>
                <c:pt idx="8029">
                  <c:v>41069.466469907406</c:v>
                </c:pt>
                <c:pt idx="8030">
                  <c:v>41069.466817129629</c:v>
                </c:pt>
                <c:pt idx="8031">
                  <c:v>41069.467164351852</c:v>
                </c:pt>
                <c:pt idx="8032">
                  <c:v>41069.467511574076</c:v>
                </c:pt>
                <c:pt idx="8033">
                  <c:v>41069.467858796299</c:v>
                </c:pt>
                <c:pt idx="8034">
                  <c:v>41069.468206018515</c:v>
                </c:pt>
                <c:pt idx="8035">
                  <c:v>41069.468553240738</c:v>
                </c:pt>
                <c:pt idx="8036">
                  <c:v>41069.468900462962</c:v>
                </c:pt>
                <c:pt idx="8037">
                  <c:v>41069.469247685185</c:v>
                </c:pt>
                <c:pt idx="8038">
                  <c:v>41069.469594907408</c:v>
                </c:pt>
                <c:pt idx="8039">
                  <c:v>41069.469942129632</c:v>
                </c:pt>
                <c:pt idx="8040">
                  <c:v>41069.470289351855</c:v>
                </c:pt>
                <c:pt idx="8041">
                  <c:v>41069.470636574071</c:v>
                </c:pt>
                <c:pt idx="8042">
                  <c:v>41069.470983796295</c:v>
                </c:pt>
                <c:pt idx="8043">
                  <c:v>41069.471331018518</c:v>
                </c:pt>
                <c:pt idx="8044">
                  <c:v>41069.471678240741</c:v>
                </c:pt>
                <c:pt idx="8045">
                  <c:v>41069.472025462965</c:v>
                </c:pt>
                <c:pt idx="8046">
                  <c:v>41069.472372685188</c:v>
                </c:pt>
                <c:pt idx="8047">
                  <c:v>41069.472719907404</c:v>
                </c:pt>
                <c:pt idx="8048">
                  <c:v>41069.473067129627</c:v>
                </c:pt>
                <c:pt idx="8049">
                  <c:v>41069.473414351851</c:v>
                </c:pt>
                <c:pt idx="8050">
                  <c:v>41069.473761574074</c:v>
                </c:pt>
                <c:pt idx="8051">
                  <c:v>41069.474108796298</c:v>
                </c:pt>
                <c:pt idx="8052">
                  <c:v>41069.474456018521</c:v>
                </c:pt>
                <c:pt idx="8053">
                  <c:v>41069.474803240744</c:v>
                </c:pt>
                <c:pt idx="8054">
                  <c:v>41069.47515046296</c:v>
                </c:pt>
                <c:pt idx="8055">
                  <c:v>41069.475497685184</c:v>
                </c:pt>
                <c:pt idx="8056">
                  <c:v>41069.475844907407</c:v>
                </c:pt>
                <c:pt idx="8057">
                  <c:v>41069.47619212963</c:v>
                </c:pt>
                <c:pt idx="8058">
                  <c:v>41069.476539351854</c:v>
                </c:pt>
                <c:pt idx="8059">
                  <c:v>41069.476886574077</c:v>
                </c:pt>
                <c:pt idx="8060">
                  <c:v>41069.477233796293</c:v>
                </c:pt>
                <c:pt idx="8061">
                  <c:v>41069.477581018517</c:v>
                </c:pt>
                <c:pt idx="8062">
                  <c:v>41069.47792824074</c:v>
                </c:pt>
                <c:pt idx="8063">
                  <c:v>41069.478275462963</c:v>
                </c:pt>
                <c:pt idx="8064">
                  <c:v>41069.478622685187</c:v>
                </c:pt>
                <c:pt idx="8065">
                  <c:v>41069.47896990741</c:v>
                </c:pt>
                <c:pt idx="8066">
                  <c:v>41069.479317129626</c:v>
                </c:pt>
                <c:pt idx="8067">
                  <c:v>41069.479664351849</c:v>
                </c:pt>
                <c:pt idx="8068">
                  <c:v>41069.480011574073</c:v>
                </c:pt>
                <c:pt idx="8069">
                  <c:v>41069.480358796296</c:v>
                </c:pt>
                <c:pt idx="8070">
                  <c:v>41069.480706018519</c:v>
                </c:pt>
                <c:pt idx="8071">
                  <c:v>41069.481053240743</c:v>
                </c:pt>
                <c:pt idx="8072">
                  <c:v>41069.481400462966</c:v>
                </c:pt>
                <c:pt idx="8073">
                  <c:v>41069.481747685182</c:v>
                </c:pt>
                <c:pt idx="8074">
                  <c:v>41069.482094907406</c:v>
                </c:pt>
                <c:pt idx="8075">
                  <c:v>41069.482442129629</c:v>
                </c:pt>
                <c:pt idx="8076">
                  <c:v>41069.482789351852</c:v>
                </c:pt>
                <c:pt idx="8077">
                  <c:v>41069.483136574076</c:v>
                </c:pt>
                <c:pt idx="8078">
                  <c:v>41069.483483796299</c:v>
                </c:pt>
                <c:pt idx="8079">
                  <c:v>41069.483831018515</c:v>
                </c:pt>
                <c:pt idx="8080">
                  <c:v>41069.484178240738</c:v>
                </c:pt>
                <c:pt idx="8081">
                  <c:v>41069.484525462962</c:v>
                </c:pt>
                <c:pt idx="8082">
                  <c:v>41069.484872685185</c:v>
                </c:pt>
                <c:pt idx="8083">
                  <c:v>41069.485219907408</c:v>
                </c:pt>
                <c:pt idx="8084">
                  <c:v>41069.485567129632</c:v>
                </c:pt>
                <c:pt idx="8085">
                  <c:v>41069.485914351855</c:v>
                </c:pt>
                <c:pt idx="8086">
                  <c:v>41069.486261574071</c:v>
                </c:pt>
                <c:pt idx="8087">
                  <c:v>41069.486608796295</c:v>
                </c:pt>
                <c:pt idx="8088">
                  <c:v>41069.486956018518</c:v>
                </c:pt>
                <c:pt idx="8089">
                  <c:v>41069.487303240741</c:v>
                </c:pt>
                <c:pt idx="8090">
                  <c:v>41069.487650462965</c:v>
                </c:pt>
                <c:pt idx="8091">
                  <c:v>41069.487997685188</c:v>
                </c:pt>
                <c:pt idx="8092">
                  <c:v>41069.488344907404</c:v>
                </c:pt>
                <c:pt idx="8093">
                  <c:v>41069.488692129627</c:v>
                </c:pt>
                <c:pt idx="8094">
                  <c:v>41069.489039351851</c:v>
                </c:pt>
                <c:pt idx="8095">
                  <c:v>41069.489386574074</c:v>
                </c:pt>
                <c:pt idx="8096">
                  <c:v>41069.489733796298</c:v>
                </c:pt>
                <c:pt idx="8097">
                  <c:v>41069.490081018521</c:v>
                </c:pt>
                <c:pt idx="8098">
                  <c:v>41069.490428240744</c:v>
                </c:pt>
                <c:pt idx="8099">
                  <c:v>41069.49077546296</c:v>
                </c:pt>
                <c:pt idx="8100">
                  <c:v>41069.491122685184</c:v>
                </c:pt>
                <c:pt idx="8101">
                  <c:v>41069.491469907407</c:v>
                </c:pt>
                <c:pt idx="8102">
                  <c:v>41069.49181712963</c:v>
                </c:pt>
                <c:pt idx="8103">
                  <c:v>41069.492164351854</c:v>
                </c:pt>
                <c:pt idx="8104">
                  <c:v>41069.492511574077</c:v>
                </c:pt>
                <c:pt idx="8105">
                  <c:v>41069.492858796293</c:v>
                </c:pt>
                <c:pt idx="8106">
                  <c:v>41069.493206018517</c:v>
                </c:pt>
                <c:pt idx="8107">
                  <c:v>41069.49355324074</c:v>
                </c:pt>
                <c:pt idx="8108">
                  <c:v>41069.493900462963</c:v>
                </c:pt>
                <c:pt idx="8109">
                  <c:v>41069.494247685187</c:v>
                </c:pt>
                <c:pt idx="8110">
                  <c:v>41069.49459490741</c:v>
                </c:pt>
                <c:pt idx="8111">
                  <c:v>41069.494942129626</c:v>
                </c:pt>
                <c:pt idx="8112">
                  <c:v>41069.495289351849</c:v>
                </c:pt>
                <c:pt idx="8113">
                  <c:v>41069.495636574073</c:v>
                </c:pt>
                <c:pt idx="8114">
                  <c:v>41069.495983796296</c:v>
                </c:pt>
                <c:pt idx="8115">
                  <c:v>41069.496331018519</c:v>
                </c:pt>
                <c:pt idx="8116">
                  <c:v>41069.496678240743</c:v>
                </c:pt>
                <c:pt idx="8117">
                  <c:v>41069.497025462966</c:v>
                </c:pt>
                <c:pt idx="8118">
                  <c:v>41069.497372685182</c:v>
                </c:pt>
                <c:pt idx="8119">
                  <c:v>41069.497719907406</c:v>
                </c:pt>
                <c:pt idx="8120">
                  <c:v>41069.498067129629</c:v>
                </c:pt>
                <c:pt idx="8121">
                  <c:v>41069.498414351852</c:v>
                </c:pt>
                <c:pt idx="8122">
                  <c:v>41069.498761574076</c:v>
                </c:pt>
                <c:pt idx="8123">
                  <c:v>41069.499108796299</c:v>
                </c:pt>
                <c:pt idx="8124">
                  <c:v>41069.499456018515</c:v>
                </c:pt>
                <c:pt idx="8125">
                  <c:v>41069.499803240738</c:v>
                </c:pt>
                <c:pt idx="8126">
                  <c:v>41069.500150462962</c:v>
                </c:pt>
                <c:pt idx="8127">
                  <c:v>41069.500497685185</c:v>
                </c:pt>
                <c:pt idx="8128">
                  <c:v>41069.500844907408</c:v>
                </c:pt>
                <c:pt idx="8129">
                  <c:v>41069.501192129632</c:v>
                </c:pt>
                <c:pt idx="8130">
                  <c:v>41069.501539351855</c:v>
                </c:pt>
                <c:pt idx="8131">
                  <c:v>41069.501886574071</c:v>
                </c:pt>
                <c:pt idx="8132">
                  <c:v>41069.502233796295</c:v>
                </c:pt>
                <c:pt idx="8133">
                  <c:v>41069.502581018518</c:v>
                </c:pt>
                <c:pt idx="8134">
                  <c:v>41069.502928240741</c:v>
                </c:pt>
                <c:pt idx="8135">
                  <c:v>41069.503275462965</c:v>
                </c:pt>
                <c:pt idx="8136">
                  <c:v>41069.503622685188</c:v>
                </c:pt>
                <c:pt idx="8137">
                  <c:v>41069.503969907404</c:v>
                </c:pt>
                <c:pt idx="8138">
                  <c:v>41069.504317129627</c:v>
                </c:pt>
                <c:pt idx="8139">
                  <c:v>41069.504664351851</c:v>
                </c:pt>
                <c:pt idx="8140">
                  <c:v>41069.505011574074</c:v>
                </c:pt>
                <c:pt idx="8141">
                  <c:v>41069.505358796298</c:v>
                </c:pt>
                <c:pt idx="8142">
                  <c:v>41069.505706018521</c:v>
                </c:pt>
                <c:pt idx="8143">
                  <c:v>41069.506053240744</c:v>
                </c:pt>
                <c:pt idx="8144">
                  <c:v>41069.50640046296</c:v>
                </c:pt>
                <c:pt idx="8145">
                  <c:v>41069.506747685184</c:v>
                </c:pt>
                <c:pt idx="8146">
                  <c:v>41069.507094907407</c:v>
                </c:pt>
                <c:pt idx="8147">
                  <c:v>41069.50744212963</c:v>
                </c:pt>
                <c:pt idx="8148">
                  <c:v>41069.507789351854</c:v>
                </c:pt>
                <c:pt idx="8149">
                  <c:v>41069.508136574077</c:v>
                </c:pt>
                <c:pt idx="8150">
                  <c:v>41069.508483796293</c:v>
                </c:pt>
                <c:pt idx="8151">
                  <c:v>41069.508831018517</c:v>
                </c:pt>
                <c:pt idx="8152">
                  <c:v>41069.50917824074</c:v>
                </c:pt>
                <c:pt idx="8153">
                  <c:v>41069.509525462963</c:v>
                </c:pt>
                <c:pt idx="8154">
                  <c:v>41069.509872685187</c:v>
                </c:pt>
                <c:pt idx="8155">
                  <c:v>41069.51021990741</c:v>
                </c:pt>
                <c:pt idx="8156">
                  <c:v>41069.510567129626</c:v>
                </c:pt>
                <c:pt idx="8157">
                  <c:v>41069.510914351849</c:v>
                </c:pt>
                <c:pt idx="8158">
                  <c:v>41069.511261574073</c:v>
                </c:pt>
                <c:pt idx="8159">
                  <c:v>41069.511608796296</c:v>
                </c:pt>
                <c:pt idx="8160">
                  <c:v>41069.511956018519</c:v>
                </c:pt>
                <c:pt idx="8161">
                  <c:v>41069.512303240743</c:v>
                </c:pt>
                <c:pt idx="8162">
                  <c:v>41069.512650462966</c:v>
                </c:pt>
                <c:pt idx="8163">
                  <c:v>41069.512997685182</c:v>
                </c:pt>
                <c:pt idx="8164">
                  <c:v>41069.513344907406</c:v>
                </c:pt>
                <c:pt idx="8165">
                  <c:v>41069.513692129629</c:v>
                </c:pt>
                <c:pt idx="8166">
                  <c:v>41069.514039351852</c:v>
                </c:pt>
                <c:pt idx="8167">
                  <c:v>41069.514386574076</c:v>
                </c:pt>
                <c:pt idx="8168">
                  <c:v>41069.514733796299</c:v>
                </c:pt>
                <c:pt idx="8169">
                  <c:v>41069.515081018515</c:v>
                </c:pt>
                <c:pt idx="8170">
                  <c:v>41069.515428240738</c:v>
                </c:pt>
                <c:pt idx="8171">
                  <c:v>41069.515775462962</c:v>
                </c:pt>
                <c:pt idx="8172">
                  <c:v>41069.516122685185</c:v>
                </c:pt>
                <c:pt idx="8173">
                  <c:v>41069.516469907408</c:v>
                </c:pt>
                <c:pt idx="8174">
                  <c:v>41069.516817129632</c:v>
                </c:pt>
                <c:pt idx="8175">
                  <c:v>41069.517164351855</c:v>
                </c:pt>
                <c:pt idx="8176">
                  <c:v>41069.517511574071</c:v>
                </c:pt>
                <c:pt idx="8177">
                  <c:v>41069.517858796295</c:v>
                </c:pt>
                <c:pt idx="8178">
                  <c:v>41069.518206018518</c:v>
                </c:pt>
                <c:pt idx="8179">
                  <c:v>41069.518553240741</c:v>
                </c:pt>
                <c:pt idx="8180">
                  <c:v>41069.518900462965</c:v>
                </c:pt>
                <c:pt idx="8181">
                  <c:v>41069.519247685188</c:v>
                </c:pt>
                <c:pt idx="8182">
                  <c:v>41069.519594907404</c:v>
                </c:pt>
                <c:pt idx="8183">
                  <c:v>41069.519942129627</c:v>
                </c:pt>
                <c:pt idx="8184">
                  <c:v>41069.520289351851</c:v>
                </c:pt>
                <c:pt idx="8185">
                  <c:v>41069.520636574074</c:v>
                </c:pt>
                <c:pt idx="8186">
                  <c:v>41069.520983796298</c:v>
                </c:pt>
                <c:pt idx="8187">
                  <c:v>41069.521331018521</c:v>
                </c:pt>
                <c:pt idx="8188">
                  <c:v>41069.521678240744</c:v>
                </c:pt>
                <c:pt idx="8189">
                  <c:v>41069.52202546296</c:v>
                </c:pt>
                <c:pt idx="8190">
                  <c:v>41069.522372685184</c:v>
                </c:pt>
                <c:pt idx="8191">
                  <c:v>41069.522719907407</c:v>
                </c:pt>
                <c:pt idx="8192">
                  <c:v>41069.52306712963</c:v>
                </c:pt>
                <c:pt idx="8193">
                  <c:v>41069.523414351854</c:v>
                </c:pt>
                <c:pt idx="8194">
                  <c:v>41069.523761574077</c:v>
                </c:pt>
                <c:pt idx="8195">
                  <c:v>41069.524108796293</c:v>
                </c:pt>
                <c:pt idx="8196">
                  <c:v>41069.524456018517</c:v>
                </c:pt>
                <c:pt idx="8197">
                  <c:v>41069.52480324074</c:v>
                </c:pt>
                <c:pt idx="8198">
                  <c:v>41069.525150462963</c:v>
                </c:pt>
                <c:pt idx="8199">
                  <c:v>41069.525497685187</c:v>
                </c:pt>
                <c:pt idx="8200">
                  <c:v>41069.52584490741</c:v>
                </c:pt>
                <c:pt idx="8201">
                  <c:v>41069.526192129626</c:v>
                </c:pt>
                <c:pt idx="8202">
                  <c:v>41069.526539351849</c:v>
                </c:pt>
                <c:pt idx="8203">
                  <c:v>41069.526886574073</c:v>
                </c:pt>
                <c:pt idx="8204">
                  <c:v>41069.527233796296</c:v>
                </c:pt>
                <c:pt idx="8205">
                  <c:v>41069.527581018519</c:v>
                </c:pt>
                <c:pt idx="8206">
                  <c:v>41069.527928240743</c:v>
                </c:pt>
                <c:pt idx="8207">
                  <c:v>41069.528275462966</c:v>
                </c:pt>
                <c:pt idx="8208">
                  <c:v>41069.528622685182</c:v>
                </c:pt>
                <c:pt idx="8209">
                  <c:v>41069.528969907406</c:v>
                </c:pt>
                <c:pt idx="8210">
                  <c:v>41069.529317129629</c:v>
                </c:pt>
                <c:pt idx="8211">
                  <c:v>41069.529664351852</c:v>
                </c:pt>
                <c:pt idx="8212">
                  <c:v>41069.530011574076</c:v>
                </c:pt>
                <c:pt idx="8213">
                  <c:v>41069.530358796299</c:v>
                </c:pt>
                <c:pt idx="8214">
                  <c:v>41069.530706018515</c:v>
                </c:pt>
                <c:pt idx="8215">
                  <c:v>41069.531053240738</c:v>
                </c:pt>
                <c:pt idx="8216">
                  <c:v>41069.531400462962</c:v>
                </c:pt>
                <c:pt idx="8217">
                  <c:v>41069.531747685185</c:v>
                </c:pt>
                <c:pt idx="8218">
                  <c:v>41069.532094907408</c:v>
                </c:pt>
                <c:pt idx="8219">
                  <c:v>41069.532442129632</c:v>
                </c:pt>
                <c:pt idx="8220">
                  <c:v>41069.532789351855</c:v>
                </c:pt>
                <c:pt idx="8221">
                  <c:v>41069.533136574071</c:v>
                </c:pt>
                <c:pt idx="8222">
                  <c:v>41069.533483796295</c:v>
                </c:pt>
                <c:pt idx="8223">
                  <c:v>41069.533831018518</c:v>
                </c:pt>
                <c:pt idx="8224">
                  <c:v>41069.534178240741</c:v>
                </c:pt>
                <c:pt idx="8225">
                  <c:v>41069.534525462965</c:v>
                </c:pt>
                <c:pt idx="8226">
                  <c:v>41069.534872685188</c:v>
                </c:pt>
                <c:pt idx="8227">
                  <c:v>41069.535219907404</c:v>
                </c:pt>
                <c:pt idx="8228">
                  <c:v>41069.535567129627</c:v>
                </c:pt>
                <c:pt idx="8229">
                  <c:v>41069.535914351851</c:v>
                </c:pt>
                <c:pt idx="8230">
                  <c:v>41069.536261574074</c:v>
                </c:pt>
                <c:pt idx="8231">
                  <c:v>41069.536608796298</c:v>
                </c:pt>
                <c:pt idx="8232">
                  <c:v>41069.536956018521</c:v>
                </c:pt>
                <c:pt idx="8233">
                  <c:v>41069.537303240744</c:v>
                </c:pt>
                <c:pt idx="8234">
                  <c:v>41069.53765046296</c:v>
                </c:pt>
                <c:pt idx="8235">
                  <c:v>41069.537997685184</c:v>
                </c:pt>
                <c:pt idx="8236">
                  <c:v>41069.538344907407</c:v>
                </c:pt>
                <c:pt idx="8237">
                  <c:v>41069.53869212963</c:v>
                </c:pt>
                <c:pt idx="8238">
                  <c:v>41069.539039351854</c:v>
                </c:pt>
                <c:pt idx="8239">
                  <c:v>41069.539386574077</c:v>
                </c:pt>
                <c:pt idx="8240">
                  <c:v>41069.539733796293</c:v>
                </c:pt>
                <c:pt idx="8241">
                  <c:v>41069.540081018517</c:v>
                </c:pt>
                <c:pt idx="8242">
                  <c:v>41069.54042824074</c:v>
                </c:pt>
                <c:pt idx="8243">
                  <c:v>41069.540775462963</c:v>
                </c:pt>
                <c:pt idx="8244">
                  <c:v>41069.541122685187</c:v>
                </c:pt>
                <c:pt idx="8245">
                  <c:v>41069.54146990741</c:v>
                </c:pt>
                <c:pt idx="8246">
                  <c:v>41069.541817129626</c:v>
                </c:pt>
                <c:pt idx="8247">
                  <c:v>41069.542164351849</c:v>
                </c:pt>
                <c:pt idx="8248">
                  <c:v>41069.542511574073</c:v>
                </c:pt>
                <c:pt idx="8249">
                  <c:v>41069.542858796296</c:v>
                </c:pt>
                <c:pt idx="8250">
                  <c:v>41069.543206018519</c:v>
                </c:pt>
                <c:pt idx="8251">
                  <c:v>41069.543553240743</c:v>
                </c:pt>
                <c:pt idx="8252">
                  <c:v>41069.543900462966</c:v>
                </c:pt>
                <c:pt idx="8253">
                  <c:v>41069.544247685182</c:v>
                </c:pt>
                <c:pt idx="8254">
                  <c:v>41069.544594907406</c:v>
                </c:pt>
                <c:pt idx="8255">
                  <c:v>41069.544942129629</c:v>
                </c:pt>
                <c:pt idx="8256">
                  <c:v>41069.545289351852</c:v>
                </c:pt>
                <c:pt idx="8257">
                  <c:v>41069.545636574076</c:v>
                </c:pt>
                <c:pt idx="8258">
                  <c:v>41069.545983796299</c:v>
                </c:pt>
                <c:pt idx="8259">
                  <c:v>41069.546331018515</c:v>
                </c:pt>
                <c:pt idx="8260">
                  <c:v>41069.546678240738</c:v>
                </c:pt>
                <c:pt idx="8261">
                  <c:v>41069.547025462962</c:v>
                </c:pt>
                <c:pt idx="8262">
                  <c:v>41069.547372685185</c:v>
                </c:pt>
                <c:pt idx="8263">
                  <c:v>41069.547719907408</c:v>
                </c:pt>
                <c:pt idx="8264">
                  <c:v>41069.548067129632</c:v>
                </c:pt>
                <c:pt idx="8265">
                  <c:v>41069.548414351855</c:v>
                </c:pt>
                <c:pt idx="8266">
                  <c:v>41069.548761574071</c:v>
                </c:pt>
                <c:pt idx="8267">
                  <c:v>41069.549108796295</c:v>
                </c:pt>
                <c:pt idx="8268">
                  <c:v>41069.549456018518</c:v>
                </c:pt>
                <c:pt idx="8269">
                  <c:v>41069.549803240741</c:v>
                </c:pt>
                <c:pt idx="8270">
                  <c:v>41069.550150462965</c:v>
                </c:pt>
                <c:pt idx="8271">
                  <c:v>41069.550497685188</c:v>
                </c:pt>
                <c:pt idx="8272">
                  <c:v>41069.550844907404</c:v>
                </c:pt>
                <c:pt idx="8273">
                  <c:v>41069.551192129627</c:v>
                </c:pt>
                <c:pt idx="8274">
                  <c:v>41069.551539351851</c:v>
                </c:pt>
                <c:pt idx="8275">
                  <c:v>41069.551886574074</c:v>
                </c:pt>
                <c:pt idx="8276">
                  <c:v>41069.552233796298</c:v>
                </c:pt>
                <c:pt idx="8277">
                  <c:v>41069.552581018521</c:v>
                </c:pt>
                <c:pt idx="8278">
                  <c:v>41069.552928240744</c:v>
                </c:pt>
                <c:pt idx="8279">
                  <c:v>41069.55327546296</c:v>
                </c:pt>
                <c:pt idx="8280">
                  <c:v>41069.553622685184</c:v>
                </c:pt>
                <c:pt idx="8281">
                  <c:v>41069.553969907407</c:v>
                </c:pt>
                <c:pt idx="8282">
                  <c:v>41069.55431712963</c:v>
                </c:pt>
                <c:pt idx="8283">
                  <c:v>41069.554664351854</c:v>
                </c:pt>
                <c:pt idx="8284">
                  <c:v>41069.555011574077</c:v>
                </c:pt>
                <c:pt idx="8285">
                  <c:v>41069.555358796293</c:v>
                </c:pt>
                <c:pt idx="8286">
                  <c:v>41069.555706018517</c:v>
                </c:pt>
                <c:pt idx="8287">
                  <c:v>41069.55605324074</c:v>
                </c:pt>
                <c:pt idx="8288">
                  <c:v>41069.556400462963</c:v>
                </c:pt>
                <c:pt idx="8289">
                  <c:v>41069.556747685187</c:v>
                </c:pt>
                <c:pt idx="8290">
                  <c:v>41069.55709490741</c:v>
                </c:pt>
                <c:pt idx="8291">
                  <c:v>41069.557442129626</c:v>
                </c:pt>
                <c:pt idx="8292">
                  <c:v>41069.557789351849</c:v>
                </c:pt>
                <c:pt idx="8293">
                  <c:v>41069.558136574073</c:v>
                </c:pt>
                <c:pt idx="8294">
                  <c:v>41069.558483796296</c:v>
                </c:pt>
                <c:pt idx="8295">
                  <c:v>41069.558831018519</c:v>
                </c:pt>
                <c:pt idx="8296">
                  <c:v>41069.559178240743</c:v>
                </c:pt>
                <c:pt idx="8297">
                  <c:v>41069.559525462966</c:v>
                </c:pt>
                <c:pt idx="8298">
                  <c:v>41069.559872685182</c:v>
                </c:pt>
                <c:pt idx="8299">
                  <c:v>41069.560219907406</c:v>
                </c:pt>
                <c:pt idx="8300">
                  <c:v>41069.560567129629</c:v>
                </c:pt>
                <c:pt idx="8301">
                  <c:v>41069.560914351852</c:v>
                </c:pt>
                <c:pt idx="8302">
                  <c:v>41069.561261574076</c:v>
                </c:pt>
                <c:pt idx="8303">
                  <c:v>41069.561608796299</c:v>
                </c:pt>
                <c:pt idx="8304">
                  <c:v>41069.561956018515</c:v>
                </c:pt>
                <c:pt idx="8305">
                  <c:v>41069.562303240738</c:v>
                </c:pt>
                <c:pt idx="8306">
                  <c:v>41069.562650462962</c:v>
                </c:pt>
                <c:pt idx="8307">
                  <c:v>41069.562997685185</c:v>
                </c:pt>
                <c:pt idx="8308">
                  <c:v>41069.563344907408</c:v>
                </c:pt>
                <c:pt idx="8309">
                  <c:v>41069.563692129632</c:v>
                </c:pt>
                <c:pt idx="8310">
                  <c:v>41069.564039351855</c:v>
                </c:pt>
                <c:pt idx="8311">
                  <c:v>41069.564386574071</c:v>
                </c:pt>
                <c:pt idx="8312">
                  <c:v>41069.564733796295</c:v>
                </c:pt>
                <c:pt idx="8313">
                  <c:v>41069.565081018518</c:v>
                </c:pt>
                <c:pt idx="8314">
                  <c:v>41069.565428240741</c:v>
                </c:pt>
                <c:pt idx="8315">
                  <c:v>41069.565775462965</c:v>
                </c:pt>
                <c:pt idx="8316">
                  <c:v>41069.566122685188</c:v>
                </c:pt>
                <c:pt idx="8317">
                  <c:v>41069.566469907404</c:v>
                </c:pt>
                <c:pt idx="8318">
                  <c:v>41069.566817129627</c:v>
                </c:pt>
                <c:pt idx="8319">
                  <c:v>41069.567164351851</c:v>
                </c:pt>
                <c:pt idx="8320">
                  <c:v>41069.567511574074</c:v>
                </c:pt>
                <c:pt idx="8321">
                  <c:v>41069.567858796298</c:v>
                </c:pt>
                <c:pt idx="8322">
                  <c:v>41069.568206018521</c:v>
                </c:pt>
                <c:pt idx="8323">
                  <c:v>41069.568553240744</c:v>
                </c:pt>
                <c:pt idx="8324">
                  <c:v>41069.56890046296</c:v>
                </c:pt>
                <c:pt idx="8325">
                  <c:v>41069.569247685184</c:v>
                </c:pt>
                <c:pt idx="8326">
                  <c:v>41069.569594907407</c:v>
                </c:pt>
                <c:pt idx="8327">
                  <c:v>41069.56994212963</c:v>
                </c:pt>
                <c:pt idx="8328">
                  <c:v>41069.570289351854</c:v>
                </c:pt>
                <c:pt idx="8329">
                  <c:v>41069.570636574077</c:v>
                </c:pt>
                <c:pt idx="8330">
                  <c:v>41069.570983796293</c:v>
                </c:pt>
                <c:pt idx="8331">
                  <c:v>41069.571331018517</c:v>
                </c:pt>
                <c:pt idx="8332">
                  <c:v>41069.57167824074</c:v>
                </c:pt>
                <c:pt idx="8333">
                  <c:v>41069.572025462963</c:v>
                </c:pt>
                <c:pt idx="8334">
                  <c:v>41069.572372685187</c:v>
                </c:pt>
                <c:pt idx="8335">
                  <c:v>41069.57271990741</c:v>
                </c:pt>
                <c:pt idx="8336">
                  <c:v>41069.573067129626</c:v>
                </c:pt>
                <c:pt idx="8337">
                  <c:v>41069.573414351849</c:v>
                </c:pt>
                <c:pt idx="8338">
                  <c:v>41069.573761574073</c:v>
                </c:pt>
                <c:pt idx="8339">
                  <c:v>41069.574108796296</c:v>
                </c:pt>
                <c:pt idx="8340">
                  <c:v>41069.574456018519</c:v>
                </c:pt>
                <c:pt idx="8341">
                  <c:v>41069.574803240743</c:v>
                </c:pt>
                <c:pt idx="8342">
                  <c:v>41069.575150462966</c:v>
                </c:pt>
                <c:pt idx="8343">
                  <c:v>41069.575497685182</c:v>
                </c:pt>
                <c:pt idx="8344">
                  <c:v>41069.575844907406</c:v>
                </c:pt>
                <c:pt idx="8345">
                  <c:v>41069.576192129629</c:v>
                </c:pt>
                <c:pt idx="8346">
                  <c:v>41069.576539351852</c:v>
                </c:pt>
                <c:pt idx="8347">
                  <c:v>41069.576886574076</c:v>
                </c:pt>
                <c:pt idx="8348">
                  <c:v>41069.577233796299</c:v>
                </c:pt>
                <c:pt idx="8349">
                  <c:v>41069.577581018515</c:v>
                </c:pt>
                <c:pt idx="8350">
                  <c:v>41069.577928240738</c:v>
                </c:pt>
                <c:pt idx="8351">
                  <c:v>41069.578275462962</c:v>
                </c:pt>
                <c:pt idx="8352">
                  <c:v>41069.578622685185</c:v>
                </c:pt>
                <c:pt idx="8353">
                  <c:v>41069.578969907408</c:v>
                </c:pt>
                <c:pt idx="8354">
                  <c:v>41069.579317129632</c:v>
                </c:pt>
                <c:pt idx="8355">
                  <c:v>41069.579664351855</c:v>
                </c:pt>
                <c:pt idx="8356">
                  <c:v>41069.580011574071</c:v>
                </c:pt>
                <c:pt idx="8357">
                  <c:v>41069.580358796295</c:v>
                </c:pt>
                <c:pt idx="8358">
                  <c:v>41069.580706018518</c:v>
                </c:pt>
                <c:pt idx="8359">
                  <c:v>41069.581053240741</c:v>
                </c:pt>
                <c:pt idx="8360">
                  <c:v>41069.581400462965</c:v>
                </c:pt>
                <c:pt idx="8361">
                  <c:v>41069.581747685188</c:v>
                </c:pt>
                <c:pt idx="8362">
                  <c:v>41069.582094907404</c:v>
                </c:pt>
                <c:pt idx="8363">
                  <c:v>41069.582442129627</c:v>
                </c:pt>
                <c:pt idx="8364">
                  <c:v>41069.582789351851</c:v>
                </c:pt>
                <c:pt idx="8365">
                  <c:v>41069.583136574074</c:v>
                </c:pt>
                <c:pt idx="8366">
                  <c:v>41069.583483796298</c:v>
                </c:pt>
                <c:pt idx="8367">
                  <c:v>41069.583831018521</c:v>
                </c:pt>
                <c:pt idx="8368">
                  <c:v>41069.584178240744</c:v>
                </c:pt>
                <c:pt idx="8369">
                  <c:v>41069.58452546296</c:v>
                </c:pt>
                <c:pt idx="8370">
                  <c:v>41069.584872685184</c:v>
                </c:pt>
                <c:pt idx="8371">
                  <c:v>41069.585219907407</c:v>
                </c:pt>
                <c:pt idx="8372">
                  <c:v>41069.58556712963</c:v>
                </c:pt>
                <c:pt idx="8373">
                  <c:v>41069.585914351854</c:v>
                </c:pt>
                <c:pt idx="8374">
                  <c:v>41069.586261574077</c:v>
                </c:pt>
                <c:pt idx="8375">
                  <c:v>41069.586608796293</c:v>
                </c:pt>
                <c:pt idx="8376">
                  <c:v>41069.586956018517</c:v>
                </c:pt>
                <c:pt idx="8377">
                  <c:v>41069.58730324074</c:v>
                </c:pt>
                <c:pt idx="8378">
                  <c:v>41069.587650462963</c:v>
                </c:pt>
                <c:pt idx="8379">
                  <c:v>41069.587997685187</c:v>
                </c:pt>
                <c:pt idx="8380">
                  <c:v>41069.58834490741</c:v>
                </c:pt>
                <c:pt idx="8381">
                  <c:v>41069.588692129626</c:v>
                </c:pt>
                <c:pt idx="8382">
                  <c:v>41069.589039351849</c:v>
                </c:pt>
                <c:pt idx="8383">
                  <c:v>41069.589386574073</c:v>
                </c:pt>
                <c:pt idx="8384">
                  <c:v>41069.589733796296</c:v>
                </c:pt>
                <c:pt idx="8385">
                  <c:v>41069.590081018519</c:v>
                </c:pt>
                <c:pt idx="8386">
                  <c:v>41069.590428240743</c:v>
                </c:pt>
                <c:pt idx="8387">
                  <c:v>41069.590775462966</c:v>
                </c:pt>
                <c:pt idx="8388">
                  <c:v>41069.591122685182</c:v>
                </c:pt>
                <c:pt idx="8389">
                  <c:v>41069.591469907406</c:v>
                </c:pt>
                <c:pt idx="8390">
                  <c:v>41069.591817129629</c:v>
                </c:pt>
                <c:pt idx="8391">
                  <c:v>41069.592164351852</c:v>
                </c:pt>
                <c:pt idx="8392">
                  <c:v>41069.592511574076</c:v>
                </c:pt>
                <c:pt idx="8393">
                  <c:v>41069.592858796299</c:v>
                </c:pt>
                <c:pt idx="8394">
                  <c:v>41069.593206018515</c:v>
                </c:pt>
                <c:pt idx="8395">
                  <c:v>41069.593553240738</c:v>
                </c:pt>
                <c:pt idx="8396">
                  <c:v>41069.593900462962</c:v>
                </c:pt>
                <c:pt idx="8397">
                  <c:v>41069.594247685185</c:v>
                </c:pt>
                <c:pt idx="8398">
                  <c:v>41069.594594907408</c:v>
                </c:pt>
                <c:pt idx="8399">
                  <c:v>41069.594942129632</c:v>
                </c:pt>
                <c:pt idx="8400">
                  <c:v>41069.595289351855</c:v>
                </c:pt>
                <c:pt idx="8401">
                  <c:v>41069.595636574071</c:v>
                </c:pt>
                <c:pt idx="8402">
                  <c:v>41069.595983796295</c:v>
                </c:pt>
                <c:pt idx="8403">
                  <c:v>41069.596331018518</c:v>
                </c:pt>
                <c:pt idx="8404">
                  <c:v>41069.596678240741</c:v>
                </c:pt>
                <c:pt idx="8405">
                  <c:v>41069.597025462965</c:v>
                </c:pt>
                <c:pt idx="8406">
                  <c:v>41069.597372685188</c:v>
                </c:pt>
                <c:pt idx="8407">
                  <c:v>41069.597719907404</c:v>
                </c:pt>
                <c:pt idx="8408">
                  <c:v>41069.598067129627</c:v>
                </c:pt>
                <c:pt idx="8409">
                  <c:v>41069.598414351851</c:v>
                </c:pt>
                <c:pt idx="8410">
                  <c:v>41069.598761574074</c:v>
                </c:pt>
                <c:pt idx="8411">
                  <c:v>41069.599108796298</c:v>
                </c:pt>
                <c:pt idx="8412">
                  <c:v>41069.599456018521</c:v>
                </c:pt>
                <c:pt idx="8413">
                  <c:v>41069.599803240744</c:v>
                </c:pt>
                <c:pt idx="8414">
                  <c:v>41069.60015046296</c:v>
                </c:pt>
                <c:pt idx="8415">
                  <c:v>41069.600497685184</c:v>
                </c:pt>
                <c:pt idx="8416">
                  <c:v>41069.600844907407</c:v>
                </c:pt>
                <c:pt idx="8417">
                  <c:v>41069.60119212963</c:v>
                </c:pt>
                <c:pt idx="8418">
                  <c:v>41069.601539351854</c:v>
                </c:pt>
                <c:pt idx="8419">
                  <c:v>41069.601886574077</c:v>
                </c:pt>
                <c:pt idx="8420">
                  <c:v>41069.602233796293</c:v>
                </c:pt>
                <c:pt idx="8421">
                  <c:v>41069.602581018517</c:v>
                </c:pt>
                <c:pt idx="8422">
                  <c:v>41069.60292824074</c:v>
                </c:pt>
                <c:pt idx="8423">
                  <c:v>41069.603275462963</c:v>
                </c:pt>
                <c:pt idx="8424">
                  <c:v>41069.603622685187</c:v>
                </c:pt>
                <c:pt idx="8425">
                  <c:v>41069.60396990741</c:v>
                </c:pt>
                <c:pt idx="8426">
                  <c:v>41069.604317129626</c:v>
                </c:pt>
                <c:pt idx="8427">
                  <c:v>41069.604664351849</c:v>
                </c:pt>
                <c:pt idx="8428">
                  <c:v>41069.605011574073</c:v>
                </c:pt>
                <c:pt idx="8429">
                  <c:v>41069.605358796296</c:v>
                </c:pt>
                <c:pt idx="8430">
                  <c:v>41069.605706018519</c:v>
                </c:pt>
                <c:pt idx="8431">
                  <c:v>41069.606053240743</c:v>
                </c:pt>
                <c:pt idx="8432">
                  <c:v>41069.606400462966</c:v>
                </c:pt>
                <c:pt idx="8433">
                  <c:v>41069.606747685182</c:v>
                </c:pt>
                <c:pt idx="8434">
                  <c:v>41069.607094907406</c:v>
                </c:pt>
                <c:pt idx="8435">
                  <c:v>41069.607442129629</c:v>
                </c:pt>
                <c:pt idx="8436">
                  <c:v>41069.607789351852</c:v>
                </c:pt>
                <c:pt idx="8437">
                  <c:v>41069.608136574076</c:v>
                </c:pt>
                <c:pt idx="8438">
                  <c:v>41069.608483796299</c:v>
                </c:pt>
                <c:pt idx="8439">
                  <c:v>41069.608831018515</c:v>
                </c:pt>
                <c:pt idx="8440">
                  <c:v>41069.609178240738</c:v>
                </c:pt>
                <c:pt idx="8441">
                  <c:v>41069.609525462962</c:v>
                </c:pt>
                <c:pt idx="8442">
                  <c:v>41069.609872685185</c:v>
                </c:pt>
                <c:pt idx="8443">
                  <c:v>41069.610219907408</c:v>
                </c:pt>
                <c:pt idx="8444">
                  <c:v>41069.610567129632</c:v>
                </c:pt>
                <c:pt idx="8445">
                  <c:v>41069.610914351855</c:v>
                </c:pt>
                <c:pt idx="8446">
                  <c:v>41069.611261574071</c:v>
                </c:pt>
                <c:pt idx="8447">
                  <c:v>41069.611608796295</c:v>
                </c:pt>
                <c:pt idx="8448">
                  <c:v>41069.611956018518</c:v>
                </c:pt>
                <c:pt idx="8449">
                  <c:v>41069.612303240741</c:v>
                </c:pt>
                <c:pt idx="8450">
                  <c:v>41069.612650462965</c:v>
                </c:pt>
                <c:pt idx="8451">
                  <c:v>41069.612997685188</c:v>
                </c:pt>
                <c:pt idx="8452">
                  <c:v>41069.613344907404</c:v>
                </c:pt>
                <c:pt idx="8453">
                  <c:v>41069.613692129627</c:v>
                </c:pt>
                <c:pt idx="8454">
                  <c:v>41069.614039351851</c:v>
                </c:pt>
                <c:pt idx="8455">
                  <c:v>41069.614386574074</c:v>
                </c:pt>
                <c:pt idx="8456">
                  <c:v>41069.614733796298</c:v>
                </c:pt>
                <c:pt idx="8457">
                  <c:v>41069.615081018521</c:v>
                </c:pt>
                <c:pt idx="8458">
                  <c:v>41069.615428240744</c:v>
                </c:pt>
                <c:pt idx="8459">
                  <c:v>41069.61577546296</c:v>
                </c:pt>
                <c:pt idx="8460">
                  <c:v>41069.616122685184</c:v>
                </c:pt>
                <c:pt idx="8461">
                  <c:v>41069.616469907407</c:v>
                </c:pt>
                <c:pt idx="8462">
                  <c:v>41069.61681712963</c:v>
                </c:pt>
                <c:pt idx="8463">
                  <c:v>41069.617164351854</c:v>
                </c:pt>
                <c:pt idx="8464">
                  <c:v>41069.617511574077</c:v>
                </c:pt>
                <c:pt idx="8465">
                  <c:v>41069.617858796293</c:v>
                </c:pt>
                <c:pt idx="8466">
                  <c:v>41069.618206018517</c:v>
                </c:pt>
                <c:pt idx="8467">
                  <c:v>41069.61855324074</c:v>
                </c:pt>
                <c:pt idx="8468">
                  <c:v>41069.618900462963</c:v>
                </c:pt>
                <c:pt idx="8469">
                  <c:v>41069.619247685187</c:v>
                </c:pt>
                <c:pt idx="8470">
                  <c:v>41069.61959490741</c:v>
                </c:pt>
                <c:pt idx="8471">
                  <c:v>41069.619942129626</c:v>
                </c:pt>
                <c:pt idx="8472">
                  <c:v>41069.620289351849</c:v>
                </c:pt>
                <c:pt idx="8473">
                  <c:v>41069.620636574073</c:v>
                </c:pt>
                <c:pt idx="8474">
                  <c:v>41069.620983796296</c:v>
                </c:pt>
                <c:pt idx="8475">
                  <c:v>41069.621331018519</c:v>
                </c:pt>
                <c:pt idx="8476">
                  <c:v>41069.621678240743</c:v>
                </c:pt>
                <c:pt idx="8477">
                  <c:v>41069.622025462966</c:v>
                </c:pt>
                <c:pt idx="8478">
                  <c:v>41069.622372685182</c:v>
                </c:pt>
                <c:pt idx="8479">
                  <c:v>41069.622719907406</c:v>
                </c:pt>
                <c:pt idx="8480">
                  <c:v>41069.623067129629</c:v>
                </c:pt>
                <c:pt idx="8481">
                  <c:v>41069.623414351852</c:v>
                </c:pt>
                <c:pt idx="8482">
                  <c:v>41069.623761574076</c:v>
                </c:pt>
                <c:pt idx="8483">
                  <c:v>41069.624108796299</c:v>
                </c:pt>
                <c:pt idx="8484">
                  <c:v>41069.624456018515</c:v>
                </c:pt>
                <c:pt idx="8485">
                  <c:v>41069.624803240738</c:v>
                </c:pt>
                <c:pt idx="8486">
                  <c:v>41069.625150462962</c:v>
                </c:pt>
                <c:pt idx="8487">
                  <c:v>41069.625497685185</c:v>
                </c:pt>
                <c:pt idx="8488">
                  <c:v>41069.625844907408</c:v>
                </c:pt>
                <c:pt idx="8489">
                  <c:v>41069.626192129632</c:v>
                </c:pt>
                <c:pt idx="8490">
                  <c:v>41069.626539351855</c:v>
                </c:pt>
                <c:pt idx="8491">
                  <c:v>41069.626886574071</c:v>
                </c:pt>
                <c:pt idx="8492">
                  <c:v>41069.627233796295</c:v>
                </c:pt>
                <c:pt idx="8493">
                  <c:v>41069.627581018518</c:v>
                </c:pt>
                <c:pt idx="8494">
                  <c:v>41069.627928240741</c:v>
                </c:pt>
                <c:pt idx="8495">
                  <c:v>41069.628275462965</c:v>
                </c:pt>
                <c:pt idx="8496">
                  <c:v>41069.628622685188</c:v>
                </c:pt>
                <c:pt idx="8497">
                  <c:v>41069.628969907404</c:v>
                </c:pt>
                <c:pt idx="8498">
                  <c:v>41069.629317129627</c:v>
                </c:pt>
                <c:pt idx="8499">
                  <c:v>41069.629664351851</c:v>
                </c:pt>
                <c:pt idx="8500">
                  <c:v>41069.630011574074</c:v>
                </c:pt>
                <c:pt idx="8501">
                  <c:v>41069.630358796298</c:v>
                </c:pt>
                <c:pt idx="8502">
                  <c:v>41069.630706018521</c:v>
                </c:pt>
                <c:pt idx="8503">
                  <c:v>41069.631053240744</c:v>
                </c:pt>
                <c:pt idx="8504">
                  <c:v>41069.63140046296</c:v>
                </c:pt>
                <c:pt idx="8505">
                  <c:v>41069.631747685184</c:v>
                </c:pt>
                <c:pt idx="8506">
                  <c:v>41069.632094907407</c:v>
                </c:pt>
                <c:pt idx="8507">
                  <c:v>41069.63244212963</c:v>
                </c:pt>
                <c:pt idx="8508">
                  <c:v>41069.632789351854</c:v>
                </c:pt>
                <c:pt idx="8509">
                  <c:v>41069.633136574077</c:v>
                </c:pt>
                <c:pt idx="8510">
                  <c:v>41069.633483796293</c:v>
                </c:pt>
                <c:pt idx="8511">
                  <c:v>41069.633831018517</c:v>
                </c:pt>
                <c:pt idx="8512">
                  <c:v>41069.63417824074</c:v>
                </c:pt>
                <c:pt idx="8513">
                  <c:v>41069.634525462963</c:v>
                </c:pt>
                <c:pt idx="8514">
                  <c:v>41069.634872685187</c:v>
                </c:pt>
                <c:pt idx="8515">
                  <c:v>41069.63521990741</c:v>
                </c:pt>
                <c:pt idx="8516">
                  <c:v>41069.635567129626</c:v>
                </c:pt>
                <c:pt idx="8517">
                  <c:v>41069.635914351849</c:v>
                </c:pt>
                <c:pt idx="8518">
                  <c:v>41069.636261574073</c:v>
                </c:pt>
                <c:pt idx="8519">
                  <c:v>41069.636608796296</c:v>
                </c:pt>
                <c:pt idx="8520">
                  <c:v>41069.636956018519</c:v>
                </c:pt>
                <c:pt idx="8521">
                  <c:v>41069.637303240743</c:v>
                </c:pt>
                <c:pt idx="8522">
                  <c:v>41069.637650462966</c:v>
                </c:pt>
                <c:pt idx="8523">
                  <c:v>41069.637997685182</c:v>
                </c:pt>
                <c:pt idx="8524">
                  <c:v>41069.638344907406</c:v>
                </c:pt>
                <c:pt idx="8525">
                  <c:v>41069.638692129629</c:v>
                </c:pt>
                <c:pt idx="8526">
                  <c:v>41069.639039351852</c:v>
                </c:pt>
                <c:pt idx="8527">
                  <c:v>41069.639386574076</c:v>
                </c:pt>
                <c:pt idx="8528">
                  <c:v>41069.639733796299</c:v>
                </c:pt>
                <c:pt idx="8529">
                  <c:v>41069.640081018515</c:v>
                </c:pt>
                <c:pt idx="8530">
                  <c:v>41069.640428240738</c:v>
                </c:pt>
                <c:pt idx="8531">
                  <c:v>41069.640775462962</c:v>
                </c:pt>
                <c:pt idx="8532">
                  <c:v>41069.641122685185</c:v>
                </c:pt>
                <c:pt idx="8533">
                  <c:v>41069.641469907408</c:v>
                </c:pt>
                <c:pt idx="8534">
                  <c:v>41069.641817129632</c:v>
                </c:pt>
                <c:pt idx="8535">
                  <c:v>41069.642164351855</c:v>
                </c:pt>
                <c:pt idx="8536">
                  <c:v>41069.642511574071</c:v>
                </c:pt>
                <c:pt idx="8537">
                  <c:v>41069.642858796295</c:v>
                </c:pt>
                <c:pt idx="8538">
                  <c:v>41069.643206018518</c:v>
                </c:pt>
                <c:pt idx="8539">
                  <c:v>41069.643553240741</c:v>
                </c:pt>
                <c:pt idx="8540">
                  <c:v>41069.643900462965</c:v>
                </c:pt>
                <c:pt idx="8541">
                  <c:v>41069.644247685188</c:v>
                </c:pt>
                <c:pt idx="8542">
                  <c:v>41069.644594907404</c:v>
                </c:pt>
                <c:pt idx="8543">
                  <c:v>41069.644942129627</c:v>
                </c:pt>
                <c:pt idx="8544">
                  <c:v>41069.645289351851</c:v>
                </c:pt>
                <c:pt idx="8545">
                  <c:v>41069.645636574074</c:v>
                </c:pt>
                <c:pt idx="8546">
                  <c:v>41069.645983796298</c:v>
                </c:pt>
                <c:pt idx="8547">
                  <c:v>41069.646331018521</c:v>
                </c:pt>
                <c:pt idx="8548">
                  <c:v>41069.646678240744</c:v>
                </c:pt>
                <c:pt idx="8549">
                  <c:v>41069.64702546296</c:v>
                </c:pt>
                <c:pt idx="8550">
                  <c:v>41069.647372685184</c:v>
                </c:pt>
                <c:pt idx="8551">
                  <c:v>41069.647719907407</c:v>
                </c:pt>
                <c:pt idx="8552">
                  <c:v>41069.64806712963</c:v>
                </c:pt>
                <c:pt idx="8553">
                  <c:v>41069.648414351854</c:v>
                </c:pt>
                <c:pt idx="8554">
                  <c:v>41069.648761574077</c:v>
                </c:pt>
                <c:pt idx="8555">
                  <c:v>41069.649108796293</c:v>
                </c:pt>
                <c:pt idx="8556">
                  <c:v>41069.649456018517</c:v>
                </c:pt>
                <c:pt idx="8557">
                  <c:v>41069.64980324074</c:v>
                </c:pt>
                <c:pt idx="8558">
                  <c:v>41069.650150462963</c:v>
                </c:pt>
                <c:pt idx="8559">
                  <c:v>41069.650497685187</c:v>
                </c:pt>
                <c:pt idx="8560">
                  <c:v>41069.65084490741</c:v>
                </c:pt>
                <c:pt idx="8561">
                  <c:v>41069.651192129626</c:v>
                </c:pt>
                <c:pt idx="8562">
                  <c:v>41069.651539351849</c:v>
                </c:pt>
                <c:pt idx="8563">
                  <c:v>41069.651886574073</c:v>
                </c:pt>
                <c:pt idx="8564">
                  <c:v>41069.652233796296</c:v>
                </c:pt>
                <c:pt idx="8565">
                  <c:v>41069.652581018519</c:v>
                </c:pt>
                <c:pt idx="8566">
                  <c:v>41069.652928240743</c:v>
                </c:pt>
                <c:pt idx="8567">
                  <c:v>41069.653275462966</c:v>
                </c:pt>
                <c:pt idx="8568">
                  <c:v>41069.653622685182</c:v>
                </c:pt>
                <c:pt idx="8569">
                  <c:v>41069.653969907406</c:v>
                </c:pt>
                <c:pt idx="8570">
                  <c:v>41069.654317129629</c:v>
                </c:pt>
                <c:pt idx="8571">
                  <c:v>41069.654664351852</c:v>
                </c:pt>
                <c:pt idx="8572">
                  <c:v>41069.655011574076</c:v>
                </c:pt>
                <c:pt idx="8573">
                  <c:v>41069.655358796299</c:v>
                </c:pt>
                <c:pt idx="8574">
                  <c:v>41069.655706018515</c:v>
                </c:pt>
                <c:pt idx="8575">
                  <c:v>41069.656053240738</c:v>
                </c:pt>
                <c:pt idx="8576">
                  <c:v>41069.656400462962</c:v>
                </c:pt>
                <c:pt idx="8577">
                  <c:v>41069.656747685185</c:v>
                </c:pt>
                <c:pt idx="8578">
                  <c:v>41069.657094907408</c:v>
                </c:pt>
                <c:pt idx="8579">
                  <c:v>41069.657442129632</c:v>
                </c:pt>
                <c:pt idx="8580">
                  <c:v>41069.657789351855</c:v>
                </c:pt>
                <c:pt idx="8581">
                  <c:v>41069.658136574071</c:v>
                </c:pt>
                <c:pt idx="8582">
                  <c:v>41069.658483796295</c:v>
                </c:pt>
                <c:pt idx="8583">
                  <c:v>41069.658831018518</c:v>
                </c:pt>
                <c:pt idx="8584">
                  <c:v>41069.659178240741</c:v>
                </c:pt>
                <c:pt idx="8585">
                  <c:v>41069.659525462965</c:v>
                </c:pt>
                <c:pt idx="8586">
                  <c:v>41069.659872685188</c:v>
                </c:pt>
                <c:pt idx="8587">
                  <c:v>41069.660219907404</c:v>
                </c:pt>
                <c:pt idx="8588">
                  <c:v>41069.660567129627</c:v>
                </c:pt>
                <c:pt idx="8589">
                  <c:v>41069.660914351851</c:v>
                </c:pt>
                <c:pt idx="8590">
                  <c:v>41069.661261574074</c:v>
                </c:pt>
                <c:pt idx="8591">
                  <c:v>41069.661608796298</c:v>
                </c:pt>
                <c:pt idx="8592">
                  <c:v>41069.661956018521</c:v>
                </c:pt>
                <c:pt idx="8593">
                  <c:v>41069.662303240744</c:v>
                </c:pt>
                <c:pt idx="8594">
                  <c:v>41069.66265046296</c:v>
                </c:pt>
                <c:pt idx="8595">
                  <c:v>41069.662997685184</c:v>
                </c:pt>
                <c:pt idx="8596">
                  <c:v>41069.663344907407</c:v>
                </c:pt>
                <c:pt idx="8597">
                  <c:v>41069.66369212963</c:v>
                </c:pt>
                <c:pt idx="8598">
                  <c:v>41069.664039351854</c:v>
                </c:pt>
                <c:pt idx="8599">
                  <c:v>41069.664386574077</c:v>
                </c:pt>
                <c:pt idx="8600">
                  <c:v>41069.664733796293</c:v>
                </c:pt>
                <c:pt idx="8601">
                  <c:v>41069.665081018517</c:v>
                </c:pt>
                <c:pt idx="8602">
                  <c:v>41069.66542824074</c:v>
                </c:pt>
                <c:pt idx="8603">
                  <c:v>41069.665775462963</c:v>
                </c:pt>
                <c:pt idx="8604">
                  <c:v>41069.666122685187</c:v>
                </c:pt>
                <c:pt idx="8605">
                  <c:v>41069.66646990741</c:v>
                </c:pt>
                <c:pt idx="8606">
                  <c:v>41069.666817129626</c:v>
                </c:pt>
                <c:pt idx="8607">
                  <c:v>41069.667164351849</c:v>
                </c:pt>
                <c:pt idx="8608">
                  <c:v>41069.667511574073</c:v>
                </c:pt>
                <c:pt idx="8609">
                  <c:v>41069.667858796296</c:v>
                </c:pt>
                <c:pt idx="8610">
                  <c:v>41069.668206018519</c:v>
                </c:pt>
                <c:pt idx="8611">
                  <c:v>41069.668553240743</c:v>
                </c:pt>
                <c:pt idx="8612">
                  <c:v>41069.668900462966</c:v>
                </c:pt>
                <c:pt idx="8613">
                  <c:v>41069.669247685182</c:v>
                </c:pt>
                <c:pt idx="8614">
                  <c:v>41069.669594907406</c:v>
                </c:pt>
                <c:pt idx="8615">
                  <c:v>41069.669942129629</c:v>
                </c:pt>
                <c:pt idx="8616">
                  <c:v>41069.670289351852</c:v>
                </c:pt>
                <c:pt idx="8617">
                  <c:v>41069.670636574076</c:v>
                </c:pt>
                <c:pt idx="8618">
                  <c:v>41069.670983796299</c:v>
                </c:pt>
                <c:pt idx="8619">
                  <c:v>41069.671331018515</c:v>
                </c:pt>
                <c:pt idx="8620">
                  <c:v>41069.671678240738</c:v>
                </c:pt>
                <c:pt idx="8621">
                  <c:v>41069.672025462962</c:v>
                </c:pt>
                <c:pt idx="8622">
                  <c:v>41069.672372685185</c:v>
                </c:pt>
                <c:pt idx="8623">
                  <c:v>41069.672719907408</c:v>
                </c:pt>
                <c:pt idx="8624">
                  <c:v>41069.673067129632</c:v>
                </c:pt>
                <c:pt idx="8625">
                  <c:v>41069.673414351855</c:v>
                </c:pt>
                <c:pt idx="8626">
                  <c:v>41069.673761574071</c:v>
                </c:pt>
                <c:pt idx="8627">
                  <c:v>41069.674108796295</c:v>
                </c:pt>
                <c:pt idx="8628">
                  <c:v>41069.674456018518</c:v>
                </c:pt>
                <c:pt idx="8629">
                  <c:v>41069.674803240741</c:v>
                </c:pt>
                <c:pt idx="8630">
                  <c:v>41069.675150462965</c:v>
                </c:pt>
                <c:pt idx="8631">
                  <c:v>41069.675497685188</c:v>
                </c:pt>
                <c:pt idx="8632">
                  <c:v>41069.675844907404</c:v>
                </c:pt>
                <c:pt idx="8633">
                  <c:v>41069.676192129627</c:v>
                </c:pt>
                <c:pt idx="8634">
                  <c:v>41069.676539351851</c:v>
                </c:pt>
                <c:pt idx="8635">
                  <c:v>41069.676886574074</c:v>
                </c:pt>
                <c:pt idx="8636">
                  <c:v>41069.677233796298</c:v>
                </c:pt>
                <c:pt idx="8637">
                  <c:v>41069.677581018521</c:v>
                </c:pt>
                <c:pt idx="8638">
                  <c:v>41069.677928240744</c:v>
                </c:pt>
                <c:pt idx="8639">
                  <c:v>41069.67827546296</c:v>
                </c:pt>
                <c:pt idx="8640">
                  <c:v>41069.678622685184</c:v>
                </c:pt>
                <c:pt idx="8641">
                  <c:v>41069.678969907407</c:v>
                </c:pt>
                <c:pt idx="8642">
                  <c:v>41069.67931712963</c:v>
                </c:pt>
                <c:pt idx="8643">
                  <c:v>41069.679664351854</c:v>
                </c:pt>
                <c:pt idx="8644">
                  <c:v>41069.680011574077</c:v>
                </c:pt>
                <c:pt idx="8645">
                  <c:v>41069.680358796293</c:v>
                </c:pt>
                <c:pt idx="8646">
                  <c:v>41069.680706018517</c:v>
                </c:pt>
                <c:pt idx="8647">
                  <c:v>41069.68105324074</c:v>
                </c:pt>
                <c:pt idx="8648">
                  <c:v>41069.681400462963</c:v>
                </c:pt>
                <c:pt idx="8649">
                  <c:v>41069.681747685187</c:v>
                </c:pt>
                <c:pt idx="8650">
                  <c:v>41069.68209490741</c:v>
                </c:pt>
                <c:pt idx="8651">
                  <c:v>41069.682442129626</c:v>
                </c:pt>
                <c:pt idx="8652">
                  <c:v>41069.682789351849</c:v>
                </c:pt>
                <c:pt idx="8653">
                  <c:v>41069.683136574073</c:v>
                </c:pt>
                <c:pt idx="8654">
                  <c:v>41069.683483796296</c:v>
                </c:pt>
                <c:pt idx="8655">
                  <c:v>41069.683831018519</c:v>
                </c:pt>
                <c:pt idx="8656">
                  <c:v>41069.684178240743</c:v>
                </c:pt>
                <c:pt idx="8657">
                  <c:v>41069.684525462966</c:v>
                </c:pt>
                <c:pt idx="8658">
                  <c:v>41069.684872685182</c:v>
                </c:pt>
                <c:pt idx="8659">
                  <c:v>41069.685219907406</c:v>
                </c:pt>
                <c:pt idx="8660">
                  <c:v>41069.685567129629</c:v>
                </c:pt>
                <c:pt idx="8661">
                  <c:v>41069.685914351852</c:v>
                </c:pt>
                <c:pt idx="8662">
                  <c:v>41069.686261574076</c:v>
                </c:pt>
                <c:pt idx="8663">
                  <c:v>41069.686608796299</c:v>
                </c:pt>
                <c:pt idx="8664">
                  <c:v>41069.686956018515</c:v>
                </c:pt>
                <c:pt idx="8665">
                  <c:v>41069.687303240738</c:v>
                </c:pt>
                <c:pt idx="8666">
                  <c:v>41069.687650462962</c:v>
                </c:pt>
                <c:pt idx="8667">
                  <c:v>41069.687997685185</c:v>
                </c:pt>
                <c:pt idx="8668">
                  <c:v>41069.688344907408</c:v>
                </c:pt>
                <c:pt idx="8669">
                  <c:v>41069.688692129632</c:v>
                </c:pt>
                <c:pt idx="8670">
                  <c:v>41069.689039351855</c:v>
                </c:pt>
                <c:pt idx="8671">
                  <c:v>41069.689386574071</c:v>
                </c:pt>
                <c:pt idx="8672">
                  <c:v>41069.689733796295</c:v>
                </c:pt>
                <c:pt idx="8673">
                  <c:v>41069.690081018518</c:v>
                </c:pt>
                <c:pt idx="8674">
                  <c:v>41069.690428240741</c:v>
                </c:pt>
                <c:pt idx="8675">
                  <c:v>41069.690775462965</c:v>
                </c:pt>
                <c:pt idx="8676">
                  <c:v>41069.691122685188</c:v>
                </c:pt>
                <c:pt idx="8677">
                  <c:v>41069.691469907404</c:v>
                </c:pt>
                <c:pt idx="8678">
                  <c:v>41069.691817129627</c:v>
                </c:pt>
                <c:pt idx="8679">
                  <c:v>41069.692164351851</c:v>
                </c:pt>
                <c:pt idx="8680">
                  <c:v>41069.692511574074</c:v>
                </c:pt>
                <c:pt idx="8681">
                  <c:v>41069.692858796298</c:v>
                </c:pt>
                <c:pt idx="8682">
                  <c:v>41069.693206018521</c:v>
                </c:pt>
                <c:pt idx="8683">
                  <c:v>41069.693553240744</c:v>
                </c:pt>
                <c:pt idx="8684">
                  <c:v>41069.69390046296</c:v>
                </c:pt>
                <c:pt idx="8685">
                  <c:v>41069.694247685184</c:v>
                </c:pt>
                <c:pt idx="8686">
                  <c:v>41069.694594907407</c:v>
                </c:pt>
                <c:pt idx="8687">
                  <c:v>41069.69494212963</c:v>
                </c:pt>
                <c:pt idx="8688">
                  <c:v>41069.695289351854</c:v>
                </c:pt>
                <c:pt idx="8689">
                  <c:v>41069.695636574077</c:v>
                </c:pt>
                <c:pt idx="8690">
                  <c:v>41069.695983796293</c:v>
                </c:pt>
                <c:pt idx="8691">
                  <c:v>41069.696331018517</c:v>
                </c:pt>
                <c:pt idx="8692">
                  <c:v>41069.69667824074</c:v>
                </c:pt>
                <c:pt idx="8693">
                  <c:v>41069.697025462963</c:v>
                </c:pt>
                <c:pt idx="8694">
                  <c:v>41069.697372685187</c:v>
                </c:pt>
                <c:pt idx="8695">
                  <c:v>41069.69771990741</c:v>
                </c:pt>
                <c:pt idx="8696">
                  <c:v>41069.698067129626</c:v>
                </c:pt>
                <c:pt idx="8697">
                  <c:v>41069.698414351849</c:v>
                </c:pt>
                <c:pt idx="8698">
                  <c:v>41069.698761574073</c:v>
                </c:pt>
                <c:pt idx="8699">
                  <c:v>41069.699108796296</c:v>
                </c:pt>
                <c:pt idx="8700">
                  <c:v>41069.699456018519</c:v>
                </c:pt>
                <c:pt idx="8701">
                  <c:v>41069.699803240743</c:v>
                </c:pt>
                <c:pt idx="8702">
                  <c:v>41069.700150462966</c:v>
                </c:pt>
                <c:pt idx="8703">
                  <c:v>41069.700497685182</c:v>
                </c:pt>
                <c:pt idx="8704">
                  <c:v>41069.700844907406</c:v>
                </c:pt>
                <c:pt idx="8705">
                  <c:v>41069.701192129629</c:v>
                </c:pt>
                <c:pt idx="8706">
                  <c:v>41069.701539351852</c:v>
                </c:pt>
                <c:pt idx="8707">
                  <c:v>41069.701886574076</c:v>
                </c:pt>
                <c:pt idx="8708">
                  <c:v>41069.702233796299</c:v>
                </c:pt>
                <c:pt idx="8709">
                  <c:v>41069.702581018515</c:v>
                </c:pt>
                <c:pt idx="8710">
                  <c:v>41069.702928240738</c:v>
                </c:pt>
                <c:pt idx="8711">
                  <c:v>41069.703275462962</c:v>
                </c:pt>
                <c:pt idx="8712">
                  <c:v>41069.703622685185</c:v>
                </c:pt>
                <c:pt idx="8713">
                  <c:v>41069.703969907408</c:v>
                </c:pt>
                <c:pt idx="8714">
                  <c:v>41069.704317129632</c:v>
                </c:pt>
                <c:pt idx="8715">
                  <c:v>41069.704664351855</c:v>
                </c:pt>
                <c:pt idx="8716">
                  <c:v>41069.705011574071</c:v>
                </c:pt>
                <c:pt idx="8717">
                  <c:v>41069.705358796295</c:v>
                </c:pt>
                <c:pt idx="8718">
                  <c:v>41069.705706018518</c:v>
                </c:pt>
                <c:pt idx="8719">
                  <c:v>41069.706053240741</c:v>
                </c:pt>
                <c:pt idx="8720">
                  <c:v>41069.706400462965</c:v>
                </c:pt>
                <c:pt idx="8721">
                  <c:v>41069.706747685188</c:v>
                </c:pt>
                <c:pt idx="8722">
                  <c:v>41069.707094907404</c:v>
                </c:pt>
                <c:pt idx="8723">
                  <c:v>41069.707442129627</c:v>
                </c:pt>
                <c:pt idx="8724">
                  <c:v>41069.707789351851</c:v>
                </c:pt>
                <c:pt idx="8725">
                  <c:v>41069.708136574074</c:v>
                </c:pt>
                <c:pt idx="8726">
                  <c:v>41069.708483796298</c:v>
                </c:pt>
                <c:pt idx="8727">
                  <c:v>41069.708831018521</c:v>
                </c:pt>
                <c:pt idx="8728">
                  <c:v>41069.709178240744</c:v>
                </c:pt>
                <c:pt idx="8729">
                  <c:v>41069.70952546296</c:v>
                </c:pt>
                <c:pt idx="8730">
                  <c:v>41069.709872685184</c:v>
                </c:pt>
                <c:pt idx="8731">
                  <c:v>41069.710219907407</c:v>
                </c:pt>
                <c:pt idx="8732">
                  <c:v>41069.71056712963</c:v>
                </c:pt>
                <c:pt idx="8733">
                  <c:v>41069.710914351854</c:v>
                </c:pt>
                <c:pt idx="8734">
                  <c:v>41069.711261574077</c:v>
                </c:pt>
                <c:pt idx="8735">
                  <c:v>41069.711608796293</c:v>
                </c:pt>
                <c:pt idx="8736">
                  <c:v>41069.711956018517</c:v>
                </c:pt>
                <c:pt idx="8737">
                  <c:v>41069.71230324074</c:v>
                </c:pt>
                <c:pt idx="8738">
                  <c:v>41069.712650462963</c:v>
                </c:pt>
                <c:pt idx="8739">
                  <c:v>41069.712997685187</c:v>
                </c:pt>
                <c:pt idx="8740">
                  <c:v>41069.71334490741</c:v>
                </c:pt>
                <c:pt idx="8741">
                  <c:v>41069.713692129626</c:v>
                </c:pt>
                <c:pt idx="8742">
                  <c:v>41069.714039351849</c:v>
                </c:pt>
                <c:pt idx="8743">
                  <c:v>41069.714386574073</c:v>
                </c:pt>
                <c:pt idx="8744">
                  <c:v>41069.714733796296</c:v>
                </c:pt>
                <c:pt idx="8745">
                  <c:v>41069.715081018519</c:v>
                </c:pt>
                <c:pt idx="8746">
                  <c:v>41069.715428240743</c:v>
                </c:pt>
                <c:pt idx="8747">
                  <c:v>41069.715775462966</c:v>
                </c:pt>
                <c:pt idx="8748">
                  <c:v>41069.716122685182</c:v>
                </c:pt>
                <c:pt idx="8749">
                  <c:v>41069.716469907406</c:v>
                </c:pt>
                <c:pt idx="8750">
                  <c:v>41069.716817129629</c:v>
                </c:pt>
                <c:pt idx="8751">
                  <c:v>41069.717164351852</c:v>
                </c:pt>
                <c:pt idx="8752">
                  <c:v>41069.717511574076</c:v>
                </c:pt>
                <c:pt idx="8753">
                  <c:v>41069.717858796299</c:v>
                </c:pt>
                <c:pt idx="8754">
                  <c:v>41069.718206018515</c:v>
                </c:pt>
                <c:pt idx="8755">
                  <c:v>41069.718553240738</c:v>
                </c:pt>
                <c:pt idx="8756">
                  <c:v>41069.718900462962</c:v>
                </c:pt>
                <c:pt idx="8757">
                  <c:v>41069.719247685185</c:v>
                </c:pt>
                <c:pt idx="8758">
                  <c:v>41069.719594907408</c:v>
                </c:pt>
                <c:pt idx="8759">
                  <c:v>41069.719942129632</c:v>
                </c:pt>
                <c:pt idx="8760">
                  <c:v>41069.720289351855</c:v>
                </c:pt>
                <c:pt idx="8761">
                  <c:v>41069.720636574071</c:v>
                </c:pt>
                <c:pt idx="8762">
                  <c:v>41069.720983796295</c:v>
                </c:pt>
                <c:pt idx="8763">
                  <c:v>41069.721331018518</c:v>
                </c:pt>
                <c:pt idx="8764">
                  <c:v>41069.721678240741</c:v>
                </c:pt>
                <c:pt idx="8765">
                  <c:v>41069.722025462965</c:v>
                </c:pt>
                <c:pt idx="8766">
                  <c:v>41069.722372685188</c:v>
                </c:pt>
                <c:pt idx="8767">
                  <c:v>41069.722719907404</c:v>
                </c:pt>
                <c:pt idx="8768">
                  <c:v>41069.723067129627</c:v>
                </c:pt>
                <c:pt idx="8769">
                  <c:v>41069.723414351851</c:v>
                </c:pt>
                <c:pt idx="8770">
                  <c:v>41069.723761574074</c:v>
                </c:pt>
                <c:pt idx="8771">
                  <c:v>41069.724108796298</c:v>
                </c:pt>
                <c:pt idx="8772">
                  <c:v>41069.724456018521</c:v>
                </c:pt>
                <c:pt idx="8773">
                  <c:v>41069.724803240744</c:v>
                </c:pt>
                <c:pt idx="8774">
                  <c:v>41069.72515046296</c:v>
                </c:pt>
                <c:pt idx="8775">
                  <c:v>41069.725497685184</c:v>
                </c:pt>
                <c:pt idx="8776">
                  <c:v>41069.725844907407</c:v>
                </c:pt>
                <c:pt idx="8777">
                  <c:v>41069.72619212963</c:v>
                </c:pt>
                <c:pt idx="8778">
                  <c:v>41069.726539351854</c:v>
                </c:pt>
                <c:pt idx="8779">
                  <c:v>41069.726886574077</c:v>
                </c:pt>
                <c:pt idx="8780">
                  <c:v>41069.727233796293</c:v>
                </c:pt>
                <c:pt idx="8781">
                  <c:v>41069.727581018517</c:v>
                </c:pt>
                <c:pt idx="8782">
                  <c:v>41069.72792824074</c:v>
                </c:pt>
                <c:pt idx="8783">
                  <c:v>41069.728275462963</c:v>
                </c:pt>
                <c:pt idx="8784">
                  <c:v>41069.728622685187</c:v>
                </c:pt>
                <c:pt idx="8785">
                  <c:v>41069.72896990741</c:v>
                </c:pt>
                <c:pt idx="8786">
                  <c:v>41069.729317129626</c:v>
                </c:pt>
                <c:pt idx="8787">
                  <c:v>41069.729664351849</c:v>
                </c:pt>
                <c:pt idx="8788">
                  <c:v>41069.730011574073</c:v>
                </c:pt>
                <c:pt idx="8789">
                  <c:v>41069.730358796296</c:v>
                </c:pt>
                <c:pt idx="8790">
                  <c:v>41069.730706018519</c:v>
                </c:pt>
                <c:pt idx="8791">
                  <c:v>41069.731053240743</c:v>
                </c:pt>
                <c:pt idx="8792">
                  <c:v>41069.731400462966</c:v>
                </c:pt>
                <c:pt idx="8793">
                  <c:v>41069.731747685182</c:v>
                </c:pt>
                <c:pt idx="8794">
                  <c:v>41069.732094907406</c:v>
                </c:pt>
                <c:pt idx="8795">
                  <c:v>41069.732442129629</c:v>
                </c:pt>
                <c:pt idx="8796">
                  <c:v>41069.732789351852</c:v>
                </c:pt>
                <c:pt idx="8797">
                  <c:v>41069.733136574076</c:v>
                </c:pt>
                <c:pt idx="8798">
                  <c:v>41069.733483796299</c:v>
                </c:pt>
                <c:pt idx="8799">
                  <c:v>41069.733831018515</c:v>
                </c:pt>
                <c:pt idx="8800">
                  <c:v>41069.734178240738</c:v>
                </c:pt>
                <c:pt idx="8801">
                  <c:v>41069.734525462962</c:v>
                </c:pt>
                <c:pt idx="8802">
                  <c:v>41069.734872685185</c:v>
                </c:pt>
                <c:pt idx="8803">
                  <c:v>41069.735219907408</c:v>
                </c:pt>
                <c:pt idx="8804">
                  <c:v>41069.735567129632</c:v>
                </c:pt>
                <c:pt idx="8805">
                  <c:v>41069.735914351855</c:v>
                </c:pt>
                <c:pt idx="8806">
                  <c:v>41069.736261574071</c:v>
                </c:pt>
                <c:pt idx="8807">
                  <c:v>41069.736608796295</c:v>
                </c:pt>
                <c:pt idx="8808">
                  <c:v>41069.736956018518</c:v>
                </c:pt>
                <c:pt idx="8809">
                  <c:v>41069.737303240741</c:v>
                </c:pt>
                <c:pt idx="8810">
                  <c:v>41069.737650462965</c:v>
                </c:pt>
                <c:pt idx="8811">
                  <c:v>41069.737997685188</c:v>
                </c:pt>
                <c:pt idx="8812">
                  <c:v>41069.738344907404</c:v>
                </c:pt>
                <c:pt idx="8813">
                  <c:v>41069.738692129627</c:v>
                </c:pt>
                <c:pt idx="8814">
                  <c:v>41069.739039351851</c:v>
                </c:pt>
                <c:pt idx="8815">
                  <c:v>41069.739386574074</c:v>
                </c:pt>
                <c:pt idx="8816">
                  <c:v>41069.739733796298</c:v>
                </c:pt>
                <c:pt idx="8817">
                  <c:v>41069.740081018521</c:v>
                </c:pt>
                <c:pt idx="8818">
                  <c:v>41069.740428240744</c:v>
                </c:pt>
                <c:pt idx="8819">
                  <c:v>41069.74077546296</c:v>
                </c:pt>
                <c:pt idx="8820">
                  <c:v>41069.741122685184</c:v>
                </c:pt>
                <c:pt idx="8821">
                  <c:v>41069.741469907407</c:v>
                </c:pt>
                <c:pt idx="8822">
                  <c:v>41069.74181712963</c:v>
                </c:pt>
                <c:pt idx="8823">
                  <c:v>41069.742164351854</c:v>
                </c:pt>
                <c:pt idx="8824">
                  <c:v>41069.742511574077</c:v>
                </c:pt>
                <c:pt idx="8825">
                  <c:v>41069.742858796293</c:v>
                </c:pt>
                <c:pt idx="8826">
                  <c:v>41069.743206018517</c:v>
                </c:pt>
                <c:pt idx="8827">
                  <c:v>41069.74355324074</c:v>
                </c:pt>
                <c:pt idx="8828">
                  <c:v>41069.743900462963</c:v>
                </c:pt>
                <c:pt idx="8829">
                  <c:v>41069.744247685187</c:v>
                </c:pt>
                <c:pt idx="8830">
                  <c:v>41069.74459490741</c:v>
                </c:pt>
                <c:pt idx="8831">
                  <c:v>41069.744942129626</c:v>
                </c:pt>
                <c:pt idx="8832">
                  <c:v>41069.745289351849</c:v>
                </c:pt>
                <c:pt idx="8833">
                  <c:v>41069.745636574073</c:v>
                </c:pt>
                <c:pt idx="8834">
                  <c:v>41069.745983796296</c:v>
                </c:pt>
                <c:pt idx="8835">
                  <c:v>41069.746331018519</c:v>
                </c:pt>
                <c:pt idx="8836">
                  <c:v>41069.746678240743</c:v>
                </c:pt>
                <c:pt idx="8837">
                  <c:v>41069.747025462966</c:v>
                </c:pt>
                <c:pt idx="8838">
                  <c:v>41069.747372685182</c:v>
                </c:pt>
                <c:pt idx="8839">
                  <c:v>41069.747719907406</c:v>
                </c:pt>
                <c:pt idx="8840">
                  <c:v>41069.748067129629</c:v>
                </c:pt>
                <c:pt idx="8841">
                  <c:v>41069.748414351852</c:v>
                </c:pt>
                <c:pt idx="8842">
                  <c:v>41069.748761574076</c:v>
                </c:pt>
                <c:pt idx="8843">
                  <c:v>41069.749108796299</c:v>
                </c:pt>
                <c:pt idx="8844">
                  <c:v>41069.749456018515</c:v>
                </c:pt>
                <c:pt idx="8845">
                  <c:v>41069.749803240738</c:v>
                </c:pt>
                <c:pt idx="8846">
                  <c:v>41069.750150462962</c:v>
                </c:pt>
                <c:pt idx="8847">
                  <c:v>41069.750497685185</c:v>
                </c:pt>
                <c:pt idx="8848">
                  <c:v>41069.750844907408</c:v>
                </c:pt>
                <c:pt idx="8849">
                  <c:v>41069.751192129632</c:v>
                </c:pt>
                <c:pt idx="8850">
                  <c:v>41069.751539351855</c:v>
                </c:pt>
                <c:pt idx="8851">
                  <c:v>41069.751886574071</c:v>
                </c:pt>
                <c:pt idx="8852">
                  <c:v>41069.752233796295</c:v>
                </c:pt>
                <c:pt idx="8853">
                  <c:v>41069.752581018518</c:v>
                </c:pt>
                <c:pt idx="8854">
                  <c:v>41069.752928240741</c:v>
                </c:pt>
                <c:pt idx="8855">
                  <c:v>41069.753275462965</c:v>
                </c:pt>
                <c:pt idx="8856">
                  <c:v>41069.753622685188</c:v>
                </c:pt>
                <c:pt idx="8857">
                  <c:v>41069.753969907404</c:v>
                </c:pt>
                <c:pt idx="8858">
                  <c:v>41069.754317129627</c:v>
                </c:pt>
                <c:pt idx="8859">
                  <c:v>41069.754664351851</c:v>
                </c:pt>
                <c:pt idx="8860">
                  <c:v>41069.755011574074</c:v>
                </c:pt>
                <c:pt idx="8861">
                  <c:v>41069.755358796298</c:v>
                </c:pt>
                <c:pt idx="8862">
                  <c:v>41069.755706018521</c:v>
                </c:pt>
                <c:pt idx="8863">
                  <c:v>41069.756053240744</c:v>
                </c:pt>
                <c:pt idx="8864">
                  <c:v>41069.75640046296</c:v>
                </c:pt>
                <c:pt idx="8865">
                  <c:v>41069.756747685184</c:v>
                </c:pt>
                <c:pt idx="8866">
                  <c:v>41069.757094907407</c:v>
                </c:pt>
                <c:pt idx="8867">
                  <c:v>41069.75744212963</c:v>
                </c:pt>
                <c:pt idx="8868">
                  <c:v>41069.757789351854</c:v>
                </c:pt>
                <c:pt idx="8869">
                  <c:v>41069.758136574077</c:v>
                </c:pt>
                <c:pt idx="8870">
                  <c:v>41069.758483796293</c:v>
                </c:pt>
                <c:pt idx="8871">
                  <c:v>41069.758831018517</c:v>
                </c:pt>
                <c:pt idx="8872">
                  <c:v>41069.75917824074</c:v>
                </c:pt>
                <c:pt idx="8873">
                  <c:v>41069.759525462963</c:v>
                </c:pt>
                <c:pt idx="8874">
                  <c:v>41069.759872685187</c:v>
                </c:pt>
                <c:pt idx="8875">
                  <c:v>41069.76021990741</c:v>
                </c:pt>
                <c:pt idx="8876">
                  <c:v>41069.760567129626</c:v>
                </c:pt>
                <c:pt idx="8877">
                  <c:v>41069.760914351849</c:v>
                </c:pt>
                <c:pt idx="8878">
                  <c:v>41069.761261574073</c:v>
                </c:pt>
                <c:pt idx="8879">
                  <c:v>41069.761608796296</c:v>
                </c:pt>
                <c:pt idx="8880">
                  <c:v>41069.761956018519</c:v>
                </c:pt>
                <c:pt idx="8881">
                  <c:v>41069.762303240743</c:v>
                </c:pt>
                <c:pt idx="8882">
                  <c:v>41069.762650462966</c:v>
                </c:pt>
                <c:pt idx="8883">
                  <c:v>41069.762997685182</c:v>
                </c:pt>
                <c:pt idx="8884">
                  <c:v>41069.763344907406</c:v>
                </c:pt>
                <c:pt idx="8885">
                  <c:v>41069.763692129629</c:v>
                </c:pt>
                <c:pt idx="8886">
                  <c:v>41069.764039351852</c:v>
                </c:pt>
                <c:pt idx="8887">
                  <c:v>41069.764386574076</c:v>
                </c:pt>
                <c:pt idx="8888">
                  <c:v>41069.764733796299</c:v>
                </c:pt>
                <c:pt idx="8889">
                  <c:v>41069.765081018515</c:v>
                </c:pt>
                <c:pt idx="8890">
                  <c:v>41069.765428240738</c:v>
                </c:pt>
                <c:pt idx="8891">
                  <c:v>41069.765775462962</c:v>
                </c:pt>
                <c:pt idx="8892">
                  <c:v>41069.766122685185</c:v>
                </c:pt>
                <c:pt idx="8893">
                  <c:v>41069.766469907408</c:v>
                </c:pt>
                <c:pt idx="8894">
                  <c:v>41069.766817129632</c:v>
                </c:pt>
                <c:pt idx="8895">
                  <c:v>41069.767164351855</c:v>
                </c:pt>
                <c:pt idx="8896">
                  <c:v>41069.767511574071</c:v>
                </c:pt>
                <c:pt idx="8897">
                  <c:v>41069.767858796295</c:v>
                </c:pt>
                <c:pt idx="8898">
                  <c:v>41069.768206018518</c:v>
                </c:pt>
                <c:pt idx="8899">
                  <c:v>41069.768553240741</c:v>
                </c:pt>
                <c:pt idx="8900">
                  <c:v>41069.768900462965</c:v>
                </c:pt>
                <c:pt idx="8901">
                  <c:v>41069.769247685188</c:v>
                </c:pt>
                <c:pt idx="8902">
                  <c:v>41069.769594907404</c:v>
                </c:pt>
                <c:pt idx="8903">
                  <c:v>41069.769942129627</c:v>
                </c:pt>
                <c:pt idx="8904">
                  <c:v>41069.770289351851</c:v>
                </c:pt>
                <c:pt idx="8905">
                  <c:v>41069.770636574074</c:v>
                </c:pt>
                <c:pt idx="8906">
                  <c:v>41069.770983796298</c:v>
                </c:pt>
                <c:pt idx="8907">
                  <c:v>41069.771331018521</c:v>
                </c:pt>
                <c:pt idx="8908">
                  <c:v>41069.771678240744</c:v>
                </c:pt>
                <c:pt idx="8909">
                  <c:v>41069.77202546296</c:v>
                </c:pt>
                <c:pt idx="8910">
                  <c:v>41069.772372685184</c:v>
                </c:pt>
                <c:pt idx="8911">
                  <c:v>41069.772719907407</c:v>
                </c:pt>
                <c:pt idx="8912">
                  <c:v>41069.77306712963</c:v>
                </c:pt>
                <c:pt idx="8913">
                  <c:v>41069.773414351854</c:v>
                </c:pt>
                <c:pt idx="8914">
                  <c:v>41069.773761574077</c:v>
                </c:pt>
                <c:pt idx="8915">
                  <c:v>41069.774108796293</c:v>
                </c:pt>
                <c:pt idx="8916">
                  <c:v>41069.774456018517</c:v>
                </c:pt>
                <c:pt idx="8917">
                  <c:v>41069.77480324074</c:v>
                </c:pt>
                <c:pt idx="8918">
                  <c:v>41069.775150462963</c:v>
                </c:pt>
                <c:pt idx="8919">
                  <c:v>41069.775497685187</c:v>
                </c:pt>
                <c:pt idx="8920">
                  <c:v>41069.77584490741</c:v>
                </c:pt>
                <c:pt idx="8921">
                  <c:v>41069.776192129626</c:v>
                </c:pt>
                <c:pt idx="8922">
                  <c:v>41069.776539351849</c:v>
                </c:pt>
                <c:pt idx="8923">
                  <c:v>41069.776886574073</c:v>
                </c:pt>
                <c:pt idx="8924">
                  <c:v>41069.777233796296</c:v>
                </c:pt>
                <c:pt idx="8925">
                  <c:v>41069.777581018519</c:v>
                </c:pt>
                <c:pt idx="8926">
                  <c:v>41069.777928240743</c:v>
                </c:pt>
                <c:pt idx="8927">
                  <c:v>41069.778275462966</c:v>
                </c:pt>
                <c:pt idx="8928">
                  <c:v>41069.778622685182</c:v>
                </c:pt>
                <c:pt idx="8929">
                  <c:v>41069.778969907406</c:v>
                </c:pt>
                <c:pt idx="8930">
                  <c:v>41069.779317129629</c:v>
                </c:pt>
                <c:pt idx="8931">
                  <c:v>41069.779664351852</c:v>
                </c:pt>
                <c:pt idx="8932">
                  <c:v>41069.780011574076</c:v>
                </c:pt>
                <c:pt idx="8933">
                  <c:v>41069.780358796299</c:v>
                </c:pt>
                <c:pt idx="8934">
                  <c:v>41069.780706018515</c:v>
                </c:pt>
                <c:pt idx="8935">
                  <c:v>41069.781053240738</c:v>
                </c:pt>
                <c:pt idx="8936">
                  <c:v>41069.781400462962</c:v>
                </c:pt>
                <c:pt idx="8937">
                  <c:v>41069.781747685185</c:v>
                </c:pt>
                <c:pt idx="8938">
                  <c:v>41069.782094907408</c:v>
                </c:pt>
                <c:pt idx="8939">
                  <c:v>41069.782442129632</c:v>
                </c:pt>
                <c:pt idx="8940">
                  <c:v>41069.782789351855</c:v>
                </c:pt>
                <c:pt idx="8941">
                  <c:v>41069.783136574071</c:v>
                </c:pt>
                <c:pt idx="8942">
                  <c:v>41069.783483796295</c:v>
                </c:pt>
                <c:pt idx="8943">
                  <c:v>41069.783831018518</c:v>
                </c:pt>
                <c:pt idx="8944">
                  <c:v>41069.784178240741</c:v>
                </c:pt>
                <c:pt idx="8945">
                  <c:v>41069.784525462965</c:v>
                </c:pt>
                <c:pt idx="8946">
                  <c:v>41069.784872685188</c:v>
                </c:pt>
                <c:pt idx="8947">
                  <c:v>41069.785219907404</c:v>
                </c:pt>
                <c:pt idx="8948">
                  <c:v>41069.785567129627</c:v>
                </c:pt>
                <c:pt idx="8949">
                  <c:v>41069.785914351851</c:v>
                </c:pt>
                <c:pt idx="8950">
                  <c:v>41069.786261574074</c:v>
                </c:pt>
                <c:pt idx="8951">
                  <c:v>41069.786608796298</c:v>
                </c:pt>
                <c:pt idx="8952">
                  <c:v>41069.786956018521</c:v>
                </c:pt>
                <c:pt idx="8953">
                  <c:v>41069.787303240744</c:v>
                </c:pt>
                <c:pt idx="8954">
                  <c:v>41069.78765046296</c:v>
                </c:pt>
                <c:pt idx="8955">
                  <c:v>41069.787997685184</c:v>
                </c:pt>
                <c:pt idx="8956">
                  <c:v>41069.788344907407</c:v>
                </c:pt>
                <c:pt idx="8957">
                  <c:v>41069.78869212963</c:v>
                </c:pt>
                <c:pt idx="8958">
                  <c:v>41069.789039351854</c:v>
                </c:pt>
                <c:pt idx="8959">
                  <c:v>41069.789386574077</c:v>
                </c:pt>
                <c:pt idx="8960">
                  <c:v>41069.789733796293</c:v>
                </c:pt>
                <c:pt idx="8961">
                  <c:v>41069.790081018517</c:v>
                </c:pt>
                <c:pt idx="8962">
                  <c:v>41069.79042824074</c:v>
                </c:pt>
                <c:pt idx="8963">
                  <c:v>41069.790775462963</c:v>
                </c:pt>
                <c:pt idx="8964">
                  <c:v>41069.791122685187</c:v>
                </c:pt>
                <c:pt idx="8965">
                  <c:v>41069.79146990741</c:v>
                </c:pt>
                <c:pt idx="8966">
                  <c:v>41069.791817129626</c:v>
                </c:pt>
                <c:pt idx="8967">
                  <c:v>41069.792164351849</c:v>
                </c:pt>
                <c:pt idx="8968">
                  <c:v>41069.792511574073</c:v>
                </c:pt>
                <c:pt idx="8969">
                  <c:v>41069.792858796296</c:v>
                </c:pt>
                <c:pt idx="8970">
                  <c:v>41069.793206018519</c:v>
                </c:pt>
                <c:pt idx="8971">
                  <c:v>41069.793553240743</c:v>
                </c:pt>
                <c:pt idx="8972">
                  <c:v>41069.793900462966</c:v>
                </c:pt>
                <c:pt idx="8973">
                  <c:v>41069.794247685182</c:v>
                </c:pt>
                <c:pt idx="8974">
                  <c:v>41069.794594907406</c:v>
                </c:pt>
                <c:pt idx="8975">
                  <c:v>41069.794942129629</c:v>
                </c:pt>
                <c:pt idx="8976">
                  <c:v>41069.795289351852</c:v>
                </c:pt>
                <c:pt idx="8977">
                  <c:v>41069.795636574076</c:v>
                </c:pt>
                <c:pt idx="8978">
                  <c:v>41069.795983796299</c:v>
                </c:pt>
                <c:pt idx="8979">
                  <c:v>41069.796331018515</c:v>
                </c:pt>
                <c:pt idx="8980">
                  <c:v>41069.796678240738</c:v>
                </c:pt>
                <c:pt idx="8981">
                  <c:v>41069.797025462962</c:v>
                </c:pt>
                <c:pt idx="8982">
                  <c:v>41069.797372685185</c:v>
                </c:pt>
                <c:pt idx="8983">
                  <c:v>41069.797719907408</c:v>
                </c:pt>
                <c:pt idx="8984">
                  <c:v>41069.798067129632</c:v>
                </c:pt>
                <c:pt idx="8985">
                  <c:v>41069.798414351855</c:v>
                </c:pt>
                <c:pt idx="8986">
                  <c:v>41069.798761574071</c:v>
                </c:pt>
                <c:pt idx="8987">
                  <c:v>41069.799108796295</c:v>
                </c:pt>
                <c:pt idx="8988">
                  <c:v>41069.799456018518</c:v>
                </c:pt>
                <c:pt idx="8989">
                  <c:v>41069.799803240741</c:v>
                </c:pt>
                <c:pt idx="8990">
                  <c:v>41069.800150462965</c:v>
                </c:pt>
                <c:pt idx="8991">
                  <c:v>41069.800497685188</c:v>
                </c:pt>
                <c:pt idx="8992">
                  <c:v>41069.800844907404</c:v>
                </c:pt>
                <c:pt idx="8993">
                  <c:v>41069.801192129627</c:v>
                </c:pt>
                <c:pt idx="8994">
                  <c:v>41069.801539351851</c:v>
                </c:pt>
                <c:pt idx="8995">
                  <c:v>41069.801886574074</c:v>
                </c:pt>
                <c:pt idx="8996">
                  <c:v>41069.802233796298</c:v>
                </c:pt>
                <c:pt idx="8997">
                  <c:v>41069.802581018521</c:v>
                </c:pt>
                <c:pt idx="8998">
                  <c:v>41069.802928240744</c:v>
                </c:pt>
                <c:pt idx="8999">
                  <c:v>41069.80327546296</c:v>
                </c:pt>
                <c:pt idx="9000">
                  <c:v>41069.803622685184</c:v>
                </c:pt>
                <c:pt idx="9001">
                  <c:v>41069.803969907407</c:v>
                </c:pt>
                <c:pt idx="9002">
                  <c:v>41069.80431712963</c:v>
                </c:pt>
                <c:pt idx="9003">
                  <c:v>41069.804664351854</c:v>
                </c:pt>
                <c:pt idx="9004">
                  <c:v>41069.805011574077</c:v>
                </c:pt>
                <c:pt idx="9005">
                  <c:v>41069.805358796293</c:v>
                </c:pt>
                <c:pt idx="9006">
                  <c:v>41069.805706018517</c:v>
                </c:pt>
                <c:pt idx="9007">
                  <c:v>41069.80605324074</c:v>
                </c:pt>
                <c:pt idx="9008">
                  <c:v>41069.806400462963</c:v>
                </c:pt>
                <c:pt idx="9009">
                  <c:v>41069.806747685187</c:v>
                </c:pt>
                <c:pt idx="9010">
                  <c:v>41069.80709490741</c:v>
                </c:pt>
                <c:pt idx="9011">
                  <c:v>41069.807442129626</c:v>
                </c:pt>
                <c:pt idx="9012">
                  <c:v>41069.807789351849</c:v>
                </c:pt>
                <c:pt idx="9013">
                  <c:v>41069.808136574073</c:v>
                </c:pt>
                <c:pt idx="9014">
                  <c:v>41069.808483796296</c:v>
                </c:pt>
                <c:pt idx="9015">
                  <c:v>41069.808831018519</c:v>
                </c:pt>
                <c:pt idx="9016">
                  <c:v>41069.809178240743</c:v>
                </c:pt>
                <c:pt idx="9017">
                  <c:v>41069.809525462966</c:v>
                </c:pt>
                <c:pt idx="9018">
                  <c:v>41069.809872685182</c:v>
                </c:pt>
                <c:pt idx="9019">
                  <c:v>41069.810219907406</c:v>
                </c:pt>
                <c:pt idx="9020">
                  <c:v>41069.810567129629</c:v>
                </c:pt>
                <c:pt idx="9021">
                  <c:v>41069.810914351852</c:v>
                </c:pt>
                <c:pt idx="9022">
                  <c:v>41069.811261574076</c:v>
                </c:pt>
                <c:pt idx="9023">
                  <c:v>41069.811608796299</c:v>
                </c:pt>
                <c:pt idx="9024">
                  <c:v>41069.811956018515</c:v>
                </c:pt>
                <c:pt idx="9025">
                  <c:v>41069.812303240738</c:v>
                </c:pt>
                <c:pt idx="9026">
                  <c:v>41069.812650462962</c:v>
                </c:pt>
                <c:pt idx="9027">
                  <c:v>41069.812997685185</c:v>
                </c:pt>
                <c:pt idx="9028">
                  <c:v>41069.813344907408</c:v>
                </c:pt>
                <c:pt idx="9029">
                  <c:v>41069.813692129632</c:v>
                </c:pt>
                <c:pt idx="9030">
                  <c:v>41069.814039351855</c:v>
                </c:pt>
                <c:pt idx="9031">
                  <c:v>41069.814386574071</c:v>
                </c:pt>
                <c:pt idx="9032">
                  <c:v>41069.814733796295</c:v>
                </c:pt>
                <c:pt idx="9033">
                  <c:v>41069.815081018518</c:v>
                </c:pt>
                <c:pt idx="9034">
                  <c:v>41069.815428240741</c:v>
                </c:pt>
                <c:pt idx="9035">
                  <c:v>41069.815775462965</c:v>
                </c:pt>
                <c:pt idx="9036">
                  <c:v>41069.816122685188</c:v>
                </c:pt>
                <c:pt idx="9037">
                  <c:v>41069.816469907404</c:v>
                </c:pt>
                <c:pt idx="9038">
                  <c:v>41069.816817129627</c:v>
                </c:pt>
                <c:pt idx="9039">
                  <c:v>41069.817164351851</c:v>
                </c:pt>
                <c:pt idx="9040">
                  <c:v>41069.817511574074</c:v>
                </c:pt>
                <c:pt idx="9041">
                  <c:v>41069.817858796298</c:v>
                </c:pt>
                <c:pt idx="9042">
                  <c:v>41069.818206018521</c:v>
                </c:pt>
                <c:pt idx="9043">
                  <c:v>41069.818553240744</c:v>
                </c:pt>
                <c:pt idx="9044">
                  <c:v>41069.81890046296</c:v>
                </c:pt>
                <c:pt idx="9045">
                  <c:v>41069.819247685184</c:v>
                </c:pt>
                <c:pt idx="9046">
                  <c:v>41069.819594907407</c:v>
                </c:pt>
                <c:pt idx="9047">
                  <c:v>41069.81994212963</c:v>
                </c:pt>
                <c:pt idx="9048">
                  <c:v>41069.820289351854</c:v>
                </c:pt>
                <c:pt idx="9049">
                  <c:v>41069.820636574077</c:v>
                </c:pt>
                <c:pt idx="9050">
                  <c:v>41069.820983796293</c:v>
                </c:pt>
                <c:pt idx="9051">
                  <c:v>41069.821331018517</c:v>
                </c:pt>
                <c:pt idx="9052">
                  <c:v>41069.82167824074</c:v>
                </c:pt>
                <c:pt idx="9053">
                  <c:v>41069.822025462963</c:v>
                </c:pt>
                <c:pt idx="9054">
                  <c:v>41069.822372685187</c:v>
                </c:pt>
                <c:pt idx="9055">
                  <c:v>41069.82271990741</c:v>
                </c:pt>
                <c:pt idx="9056">
                  <c:v>41069.823067129626</c:v>
                </c:pt>
                <c:pt idx="9057">
                  <c:v>41069.823414351849</c:v>
                </c:pt>
                <c:pt idx="9058">
                  <c:v>41069.823761574073</c:v>
                </c:pt>
                <c:pt idx="9059">
                  <c:v>41069.824108796296</c:v>
                </c:pt>
                <c:pt idx="9060">
                  <c:v>41069.824456018519</c:v>
                </c:pt>
                <c:pt idx="9061">
                  <c:v>41069.824803240743</c:v>
                </c:pt>
                <c:pt idx="9062">
                  <c:v>41069.825150462966</c:v>
                </c:pt>
                <c:pt idx="9063">
                  <c:v>41069.825497685182</c:v>
                </c:pt>
                <c:pt idx="9064">
                  <c:v>41069.825844907406</c:v>
                </c:pt>
                <c:pt idx="9065">
                  <c:v>41069.826192129629</c:v>
                </c:pt>
                <c:pt idx="9066">
                  <c:v>41069.826539351852</c:v>
                </c:pt>
                <c:pt idx="9067">
                  <c:v>41069.826886574076</c:v>
                </c:pt>
                <c:pt idx="9068">
                  <c:v>41069.827233796299</c:v>
                </c:pt>
                <c:pt idx="9069">
                  <c:v>41069.827581018515</c:v>
                </c:pt>
                <c:pt idx="9070">
                  <c:v>41069.827928240738</c:v>
                </c:pt>
                <c:pt idx="9071">
                  <c:v>41069.828275462962</c:v>
                </c:pt>
                <c:pt idx="9072">
                  <c:v>41069.828622685185</c:v>
                </c:pt>
                <c:pt idx="9073">
                  <c:v>41069.828969907408</c:v>
                </c:pt>
                <c:pt idx="9074">
                  <c:v>41069.829317129632</c:v>
                </c:pt>
                <c:pt idx="9075">
                  <c:v>41069.829664351855</c:v>
                </c:pt>
                <c:pt idx="9076">
                  <c:v>41069.830011574071</c:v>
                </c:pt>
                <c:pt idx="9077">
                  <c:v>41069.830358796295</c:v>
                </c:pt>
                <c:pt idx="9078">
                  <c:v>41069.830706018518</c:v>
                </c:pt>
                <c:pt idx="9079">
                  <c:v>41069.831053240741</c:v>
                </c:pt>
                <c:pt idx="9080">
                  <c:v>41069.831400462965</c:v>
                </c:pt>
                <c:pt idx="9081">
                  <c:v>41069.831747685188</c:v>
                </c:pt>
                <c:pt idx="9082">
                  <c:v>41069.832094907404</c:v>
                </c:pt>
                <c:pt idx="9083">
                  <c:v>41069.832442129627</c:v>
                </c:pt>
                <c:pt idx="9084">
                  <c:v>41069.832789351851</c:v>
                </c:pt>
                <c:pt idx="9085">
                  <c:v>41069.833136574074</c:v>
                </c:pt>
                <c:pt idx="9086">
                  <c:v>41069.833483796298</c:v>
                </c:pt>
                <c:pt idx="9087">
                  <c:v>41069.833831018521</c:v>
                </c:pt>
                <c:pt idx="9088">
                  <c:v>41069.834178240744</c:v>
                </c:pt>
                <c:pt idx="9089">
                  <c:v>41069.83452546296</c:v>
                </c:pt>
                <c:pt idx="9090">
                  <c:v>41069.834872685184</c:v>
                </c:pt>
                <c:pt idx="9091">
                  <c:v>41069.835219907407</c:v>
                </c:pt>
                <c:pt idx="9092">
                  <c:v>41069.83556712963</c:v>
                </c:pt>
                <c:pt idx="9093">
                  <c:v>41069.835914351854</c:v>
                </c:pt>
                <c:pt idx="9094">
                  <c:v>41069.836261574077</c:v>
                </c:pt>
                <c:pt idx="9095">
                  <c:v>41069.836608796293</c:v>
                </c:pt>
                <c:pt idx="9096">
                  <c:v>41069.836956018517</c:v>
                </c:pt>
                <c:pt idx="9097">
                  <c:v>41069.83730324074</c:v>
                </c:pt>
                <c:pt idx="9098">
                  <c:v>41069.837650462963</c:v>
                </c:pt>
                <c:pt idx="9099">
                  <c:v>41069.837997685187</c:v>
                </c:pt>
                <c:pt idx="9100">
                  <c:v>41069.83834490741</c:v>
                </c:pt>
                <c:pt idx="9101">
                  <c:v>41069.838692129626</c:v>
                </c:pt>
                <c:pt idx="9102">
                  <c:v>41069.839039351849</c:v>
                </c:pt>
                <c:pt idx="9103">
                  <c:v>41069.839386574073</c:v>
                </c:pt>
                <c:pt idx="9104">
                  <c:v>41069.839733796296</c:v>
                </c:pt>
                <c:pt idx="9105">
                  <c:v>41069.840081018519</c:v>
                </c:pt>
                <c:pt idx="9106">
                  <c:v>41069.840428240743</c:v>
                </c:pt>
                <c:pt idx="9107">
                  <c:v>41069.840775462966</c:v>
                </c:pt>
                <c:pt idx="9108">
                  <c:v>41069.841122685182</c:v>
                </c:pt>
                <c:pt idx="9109">
                  <c:v>41069.841469907406</c:v>
                </c:pt>
                <c:pt idx="9110">
                  <c:v>41069.841817129629</c:v>
                </c:pt>
                <c:pt idx="9111">
                  <c:v>41069.842164351852</c:v>
                </c:pt>
                <c:pt idx="9112">
                  <c:v>41069.842511574076</c:v>
                </c:pt>
                <c:pt idx="9113">
                  <c:v>41069.842858796299</c:v>
                </c:pt>
                <c:pt idx="9114">
                  <c:v>41069.843206018515</c:v>
                </c:pt>
                <c:pt idx="9115">
                  <c:v>41069.843553240738</c:v>
                </c:pt>
                <c:pt idx="9116">
                  <c:v>41069.843900462962</c:v>
                </c:pt>
                <c:pt idx="9117">
                  <c:v>41069.844247685185</c:v>
                </c:pt>
                <c:pt idx="9118">
                  <c:v>41069.844594907408</c:v>
                </c:pt>
                <c:pt idx="9119">
                  <c:v>41069.844942129632</c:v>
                </c:pt>
                <c:pt idx="9120">
                  <c:v>41069.845289351855</c:v>
                </c:pt>
                <c:pt idx="9121">
                  <c:v>41069.845636574071</c:v>
                </c:pt>
                <c:pt idx="9122">
                  <c:v>41069.845983796295</c:v>
                </c:pt>
                <c:pt idx="9123">
                  <c:v>41069.846331018518</c:v>
                </c:pt>
                <c:pt idx="9124">
                  <c:v>41069.846678240741</c:v>
                </c:pt>
                <c:pt idx="9125">
                  <c:v>41069.847025462965</c:v>
                </c:pt>
                <c:pt idx="9126">
                  <c:v>41069.847372685188</c:v>
                </c:pt>
                <c:pt idx="9127">
                  <c:v>41069.847719907404</c:v>
                </c:pt>
                <c:pt idx="9128">
                  <c:v>41069.848067129627</c:v>
                </c:pt>
                <c:pt idx="9129">
                  <c:v>41069.848414351851</c:v>
                </c:pt>
                <c:pt idx="9130">
                  <c:v>41069.848761574074</c:v>
                </c:pt>
                <c:pt idx="9131">
                  <c:v>41069.849108796298</c:v>
                </c:pt>
                <c:pt idx="9132">
                  <c:v>41069.849456018521</c:v>
                </c:pt>
                <c:pt idx="9133">
                  <c:v>41069.849803240744</c:v>
                </c:pt>
                <c:pt idx="9134">
                  <c:v>41069.85015046296</c:v>
                </c:pt>
                <c:pt idx="9135">
                  <c:v>41069.850497685184</c:v>
                </c:pt>
                <c:pt idx="9136">
                  <c:v>41069.850844907407</c:v>
                </c:pt>
                <c:pt idx="9137">
                  <c:v>41069.85119212963</c:v>
                </c:pt>
                <c:pt idx="9138">
                  <c:v>41069.851539351854</c:v>
                </c:pt>
                <c:pt idx="9139">
                  <c:v>41069.851886574077</c:v>
                </c:pt>
                <c:pt idx="9140">
                  <c:v>41069.852233796293</c:v>
                </c:pt>
                <c:pt idx="9141">
                  <c:v>41069.852581018517</c:v>
                </c:pt>
                <c:pt idx="9142">
                  <c:v>41069.85292824074</c:v>
                </c:pt>
                <c:pt idx="9143">
                  <c:v>41069.853275462963</c:v>
                </c:pt>
                <c:pt idx="9144">
                  <c:v>41069.853622685187</c:v>
                </c:pt>
                <c:pt idx="9145">
                  <c:v>41069.85396990741</c:v>
                </c:pt>
                <c:pt idx="9146">
                  <c:v>41069.854317129626</c:v>
                </c:pt>
                <c:pt idx="9147">
                  <c:v>41069.854664351849</c:v>
                </c:pt>
                <c:pt idx="9148">
                  <c:v>41069.855011574073</c:v>
                </c:pt>
                <c:pt idx="9149">
                  <c:v>41069.855358796296</c:v>
                </c:pt>
                <c:pt idx="9150">
                  <c:v>41069.855706018519</c:v>
                </c:pt>
                <c:pt idx="9151">
                  <c:v>41069.856053240743</c:v>
                </c:pt>
                <c:pt idx="9152">
                  <c:v>41069.856400462966</c:v>
                </c:pt>
                <c:pt idx="9153">
                  <c:v>41069.856747685182</c:v>
                </c:pt>
                <c:pt idx="9154">
                  <c:v>41069.857094907406</c:v>
                </c:pt>
                <c:pt idx="9155">
                  <c:v>41069.857442129629</c:v>
                </c:pt>
                <c:pt idx="9156">
                  <c:v>41069.857789351852</c:v>
                </c:pt>
                <c:pt idx="9157">
                  <c:v>41069.858136574076</c:v>
                </c:pt>
                <c:pt idx="9158">
                  <c:v>41069.858483796299</c:v>
                </c:pt>
                <c:pt idx="9159">
                  <c:v>41069.858831018515</c:v>
                </c:pt>
                <c:pt idx="9160">
                  <c:v>41069.859178240738</c:v>
                </c:pt>
                <c:pt idx="9161">
                  <c:v>41069.859525462962</c:v>
                </c:pt>
                <c:pt idx="9162">
                  <c:v>41069.859872685185</c:v>
                </c:pt>
                <c:pt idx="9163">
                  <c:v>41069.860219907408</c:v>
                </c:pt>
                <c:pt idx="9164">
                  <c:v>41069.860567129632</c:v>
                </c:pt>
                <c:pt idx="9165">
                  <c:v>41069.860914351855</c:v>
                </c:pt>
                <c:pt idx="9166">
                  <c:v>41069.861261574071</c:v>
                </c:pt>
                <c:pt idx="9167">
                  <c:v>41069.861608796295</c:v>
                </c:pt>
                <c:pt idx="9168">
                  <c:v>41069.861956018518</c:v>
                </c:pt>
                <c:pt idx="9169">
                  <c:v>41069.862303240741</c:v>
                </c:pt>
                <c:pt idx="9170">
                  <c:v>41069.862650462965</c:v>
                </c:pt>
                <c:pt idx="9171">
                  <c:v>41069.862997685188</c:v>
                </c:pt>
                <c:pt idx="9172">
                  <c:v>41069.863344907404</c:v>
                </c:pt>
                <c:pt idx="9173">
                  <c:v>41069.863692129627</c:v>
                </c:pt>
                <c:pt idx="9174">
                  <c:v>41069.864039351851</c:v>
                </c:pt>
                <c:pt idx="9175">
                  <c:v>41069.864386574074</c:v>
                </c:pt>
                <c:pt idx="9176">
                  <c:v>41069.864733796298</c:v>
                </c:pt>
                <c:pt idx="9177">
                  <c:v>41069.865081018521</c:v>
                </c:pt>
                <c:pt idx="9178">
                  <c:v>41069.865428240744</c:v>
                </c:pt>
                <c:pt idx="9179">
                  <c:v>41069.86577546296</c:v>
                </c:pt>
                <c:pt idx="9180">
                  <c:v>41069.866122685184</c:v>
                </c:pt>
                <c:pt idx="9181">
                  <c:v>41069.866469907407</c:v>
                </c:pt>
                <c:pt idx="9182">
                  <c:v>41069.86681712963</c:v>
                </c:pt>
                <c:pt idx="9183">
                  <c:v>41069.867164351854</c:v>
                </c:pt>
                <c:pt idx="9184">
                  <c:v>41069.867511574077</c:v>
                </c:pt>
                <c:pt idx="9185">
                  <c:v>41069.867858796293</c:v>
                </c:pt>
                <c:pt idx="9186">
                  <c:v>41069.868206018517</c:v>
                </c:pt>
                <c:pt idx="9187">
                  <c:v>41069.86855324074</c:v>
                </c:pt>
                <c:pt idx="9188">
                  <c:v>41069.868900462963</c:v>
                </c:pt>
                <c:pt idx="9189">
                  <c:v>41069.869247685187</c:v>
                </c:pt>
                <c:pt idx="9190">
                  <c:v>41069.86959490741</c:v>
                </c:pt>
                <c:pt idx="9191">
                  <c:v>41069.869942129626</c:v>
                </c:pt>
                <c:pt idx="9192">
                  <c:v>41069.870289351849</c:v>
                </c:pt>
                <c:pt idx="9193">
                  <c:v>41069.870636574073</c:v>
                </c:pt>
                <c:pt idx="9194">
                  <c:v>41069.870983796296</c:v>
                </c:pt>
                <c:pt idx="9195">
                  <c:v>41069.871331018519</c:v>
                </c:pt>
                <c:pt idx="9196">
                  <c:v>41069.871678240743</c:v>
                </c:pt>
                <c:pt idx="9197">
                  <c:v>41069.872025462966</c:v>
                </c:pt>
                <c:pt idx="9198">
                  <c:v>41069.872372685182</c:v>
                </c:pt>
                <c:pt idx="9199">
                  <c:v>41069.872719907406</c:v>
                </c:pt>
                <c:pt idx="9200">
                  <c:v>41069.873067129629</c:v>
                </c:pt>
                <c:pt idx="9201">
                  <c:v>41069.873414351852</c:v>
                </c:pt>
                <c:pt idx="9202">
                  <c:v>41069.873761574076</c:v>
                </c:pt>
                <c:pt idx="9203">
                  <c:v>41069.874108796299</c:v>
                </c:pt>
                <c:pt idx="9204">
                  <c:v>41069.874456018515</c:v>
                </c:pt>
                <c:pt idx="9205">
                  <c:v>41069.874803240738</c:v>
                </c:pt>
                <c:pt idx="9206">
                  <c:v>41069.875150462962</c:v>
                </c:pt>
                <c:pt idx="9207">
                  <c:v>41069.875497685185</c:v>
                </c:pt>
                <c:pt idx="9208">
                  <c:v>41069.875844907408</c:v>
                </c:pt>
                <c:pt idx="9209">
                  <c:v>41069.876192129632</c:v>
                </c:pt>
                <c:pt idx="9210">
                  <c:v>41069.876539351855</c:v>
                </c:pt>
                <c:pt idx="9211">
                  <c:v>41069.876886574071</c:v>
                </c:pt>
                <c:pt idx="9212">
                  <c:v>41069.877233796295</c:v>
                </c:pt>
                <c:pt idx="9213">
                  <c:v>41069.877581018518</c:v>
                </c:pt>
                <c:pt idx="9214">
                  <c:v>41069.877928240741</c:v>
                </c:pt>
                <c:pt idx="9215">
                  <c:v>41069.878275462965</c:v>
                </c:pt>
                <c:pt idx="9216">
                  <c:v>41069.878622685188</c:v>
                </c:pt>
                <c:pt idx="9217">
                  <c:v>41069.878969907404</c:v>
                </c:pt>
                <c:pt idx="9218">
                  <c:v>41069.879317129627</c:v>
                </c:pt>
                <c:pt idx="9219">
                  <c:v>41069.879664351851</c:v>
                </c:pt>
                <c:pt idx="9220">
                  <c:v>41069.880011574074</c:v>
                </c:pt>
                <c:pt idx="9221">
                  <c:v>41069.880358796298</c:v>
                </c:pt>
                <c:pt idx="9222">
                  <c:v>41069.880706018521</c:v>
                </c:pt>
                <c:pt idx="9223">
                  <c:v>41069.881053240744</c:v>
                </c:pt>
                <c:pt idx="9224">
                  <c:v>41069.88140046296</c:v>
                </c:pt>
                <c:pt idx="9225">
                  <c:v>41069.881747685184</c:v>
                </c:pt>
                <c:pt idx="9226">
                  <c:v>41069.882094907407</c:v>
                </c:pt>
                <c:pt idx="9227">
                  <c:v>41069.88244212963</c:v>
                </c:pt>
                <c:pt idx="9228">
                  <c:v>41069.882789351854</c:v>
                </c:pt>
                <c:pt idx="9229">
                  <c:v>41069.883136574077</c:v>
                </c:pt>
                <c:pt idx="9230">
                  <c:v>41069.883483796293</c:v>
                </c:pt>
                <c:pt idx="9231">
                  <c:v>41069.883831018517</c:v>
                </c:pt>
                <c:pt idx="9232">
                  <c:v>41069.88417824074</c:v>
                </c:pt>
                <c:pt idx="9233">
                  <c:v>41069.884525462963</c:v>
                </c:pt>
                <c:pt idx="9234">
                  <c:v>41069.884872685187</c:v>
                </c:pt>
                <c:pt idx="9235">
                  <c:v>41069.88521990741</c:v>
                </c:pt>
                <c:pt idx="9236">
                  <c:v>41069.885567129626</c:v>
                </c:pt>
                <c:pt idx="9237">
                  <c:v>41069.885914351849</c:v>
                </c:pt>
                <c:pt idx="9238">
                  <c:v>41069.886261574073</c:v>
                </c:pt>
                <c:pt idx="9239">
                  <c:v>41069.886608796296</c:v>
                </c:pt>
                <c:pt idx="9240">
                  <c:v>41069.886956018519</c:v>
                </c:pt>
                <c:pt idx="9241">
                  <c:v>41069.887303240743</c:v>
                </c:pt>
                <c:pt idx="9242">
                  <c:v>41069.887650462966</c:v>
                </c:pt>
                <c:pt idx="9243">
                  <c:v>41069.887997685182</c:v>
                </c:pt>
                <c:pt idx="9244">
                  <c:v>41069.888344907406</c:v>
                </c:pt>
                <c:pt idx="9245">
                  <c:v>41069.888692129629</c:v>
                </c:pt>
                <c:pt idx="9246">
                  <c:v>41069.889039351852</c:v>
                </c:pt>
                <c:pt idx="9247">
                  <c:v>41069.889386574076</c:v>
                </c:pt>
                <c:pt idx="9248">
                  <c:v>41069.889733796299</c:v>
                </c:pt>
                <c:pt idx="9249">
                  <c:v>41069.890081018515</c:v>
                </c:pt>
                <c:pt idx="9250">
                  <c:v>41069.890428240738</c:v>
                </c:pt>
                <c:pt idx="9251">
                  <c:v>41069.890775462962</c:v>
                </c:pt>
                <c:pt idx="9252">
                  <c:v>41069.891122685185</c:v>
                </c:pt>
                <c:pt idx="9253">
                  <c:v>41069.891469907408</c:v>
                </c:pt>
                <c:pt idx="9254">
                  <c:v>41069.891817129632</c:v>
                </c:pt>
                <c:pt idx="9255">
                  <c:v>41069.892164351855</c:v>
                </c:pt>
                <c:pt idx="9256">
                  <c:v>41069.892511574071</c:v>
                </c:pt>
                <c:pt idx="9257">
                  <c:v>41069.892858796295</c:v>
                </c:pt>
                <c:pt idx="9258">
                  <c:v>41069.893206018518</c:v>
                </c:pt>
                <c:pt idx="9259">
                  <c:v>41069.893553240741</c:v>
                </c:pt>
                <c:pt idx="9260">
                  <c:v>41069.893900462965</c:v>
                </c:pt>
                <c:pt idx="9261">
                  <c:v>41069.894247685188</c:v>
                </c:pt>
                <c:pt idx="9262">
                  <c:v>41069.894594907404</c:v>
                </c:pt>
                <c:pt idx="9263">
                  <c:v>41069.894942129627</c:v>
                </c:pt>
                <c:pt idx="9264">
                  <c:v>41069.895289351851</c:v>
                </c:pt>
                <c:pt idx="9265">
                  <c:v>41069.895636574074</c:v>
                </c:pt>
                <c:pt idx="9266">
                  <c:v>41069.895983796298</c:v>
                </c:pt>
                <c:pt idx="9267">
                  <c:v>41069.896331018521</c:v>
                </c:pt>
                <c:pt idx="9268">
                  <c:v>41069.896678240744</c:v>
                </c:pt>
                <c:pt idx="9269">
                  <c:v>41069.89702546296</c:v>
                </c:pt>
                <c:pt idx="9270">
                  <c:v>41069.897372685184</c:v>
                </c:pt>
                <c:pt idx="9271">
                  <c:v>41069.897719907407</c:v>
                </c:pt>
                <c:pt idx="9272">
                  <c:v>41069.89806712963</c:v>
                </c:pt>
                <c:pt idx="9273">
                  <c:v>41069.898414351854</c:v>
                </c:pt>
                <c:pt idx="9274">
                  <c:v>41069.898761574077</c:v>
                </c:pt>
                <c:pt idx="9275">
                  <c:v>41069.899108796293</c:v>
                </c:pt>
                <c:pt idx="9276">
                  <c:v>41069.899456018517</c:v>
                </c:pt>
                <c:pt idx="9277">
                  <c:v>41069.89980324074</c:v>
                </c:pt>
                <c:pt idx="9278">
                  <c:v>41069.900150462963</c:v>
                </c:pt>
                <c:pt idx="9279">
                  <c:v>41069.900497685187</c:v>
                </c:pt>
                <c:pt idx="9280">
                  <c:v>41069.90084490741</c:v>
                </c:pt>
                <c:pt idx="9281">
                  <c:v>41069.901192129626</c:v>
                </c:pt>
                <c:pt idx="9282">
                  <c:v>41069.901539351849</c:v>
                </c:pt>
                <c:pt idx="9283">
                  <c:v>41069.901886574073</c:v>
                </c:pt>
                <c:pt idx="9284">
                  <c:v>41069.902233796296</c:v>
                </c:pt>
                <c:pt idx="9285">
                  <c:v>41069.902581018519</c:v>
                </c:pt>
                <c:pt idx="9286">
                  <c:v>41069.902928240743</c:v>
                </c:pt>
                <c:pt idx="9287">
                  <c:v>41069.903275462966</c:v>
                </c:pt>
                <c:pt idx="9288">
                  <c:v>41069.903622685182</c:v>
                </c:pt>
                <c:pt idx="9289">
                  <c:v>41069.903969907406</c:v>
                </c:pt>
                <c:pt idx="9290">
                  <c:v>41069.904317129629</c:v>
                </c:pt>
                <c:pt idx="9291">
                  <c:v>41069.904664351852</c:v>
                </c:pt>
                <c:pt idx="9292">
                  <c:v>41069.905011574076</c:v>
                </c:pt>
                <c:pt idx="9293">
                  <c:v>41069.905358796299</c:v>
                </c:pt>
                <c:pt idx="9294">
                  <c:v>41069.905706018515</c:v>
                </c:pt>
                <c:pt idx="9295">
                  <c:v>41069.906053240738</c:v>
                </c:pt>
                <c:pt idx="9296">
                  <c:v>41069.906400462962</c:v>
                </c:pt>
                <c:pt idx="9297">
                  <c:v>41069.906747685185</c:v>
                </c:pt>
                <c:pt idx="9298">
                  <c:v>41069.907094907408</c:v>
                </c:pt>
                <c:pt idx="9299">
                  <c:v>41069.907442129632</c:v>
                </c:pt>
                <c:pt idx="9300">
                  <c:v>41069.907789351855</c:v>
                </c:pt>
                <c:pt idx="9301">
                  <c:v>41069.908136574071</c:v>
                </c:pt>
                <c:pt idx="9302">
                  <c:v>41069.908483796295</c:v>
                </c:pt>
                <c:pt idx="9303">
                  <c:v>41069.908831018518</c:v>
                </c:pt>
                <c:pt idx="9304">
                  <c:v>41069.909178240741</c:v>
                </c:pt>
                <c:pt idx="9305">
                  <c:v>41069.909525462965</c:v>
                </c:pt>
                <c:pt idx="9306">
                  <c:v>41069.909872685188</c:v>
                </c:pt>
                <c:pt idx="9307">
                  <c:v>41069.910219907404</c:v>
                </c:pt>
                <c:pt idx="9308">
                  <c:v>41069.910567129627</c:v>
                </c:pt>
                <c:pt idx="9309">
                  <c:v>41069.910914351851</c:v>
                </c:pt>
                <c:pt idx="9310">
                  <c:v>41069.911261574074</c:v>
                </c:pt>
                <c:pt idx="9311">
                  <c:v>41069.911608796298</c:v>
                </c:pt>
                <c:pt idx="9312">
                  <c:v>41069.911956018521</c:v>
                </c:pt>
                <c:pt idx="9313">
                  <c:v>41069.912303240744</c:v>
                </c:pt>
                <c:pt idx="9314">
                  <c:v>41069.91265046296</c:v>
                </c:pt>
                <c:pt idx="9315">
                  <c:v>41069.912997685184</c:v>
                </c:pt>
                <c:pt idx="9316">
                  <c:v>41069.913344907407</c:v>
                </c:pt>
                <c:pt idx="9317">
                  <c:v>41069.91369212963</c:v>
                </c:pt>
                <c:pt idx="9318">
                  <c:v>41069.914039351854</c:v>
                </c:pt>
                <c:pt idx="9319">
                  <c:v>41069.914386574077</c:v>
                </c:pt>
                <c:pt idx="9320">
                  <c:v>41069.914733796293</c:v>
                </c:pt>
                <c:pt idx="9321">
                  <c:v>41069.915081018517</c:v>
                </c:pt>
                <c:pt idx="9322">
                  <c:v>41069.91542824074</c:v>
                </c:pt>
                <c:pt idx="9323">
                  <c:v>41069.915775462963</c:v>
                </c:pt>
                <c:pt idx="9324">
                  <c:v>41069.916122685187</c:v>
                </c:pt>
                <c:pt idx="9325">
                  <c:v>41069.91646990741</c:v>
                </c:pt>
                <c:pt idx="9326">
                  <c:v>41069.916817129626</c:v>
                </c:pt>
                <c:pt idx="9327">
                  <c:v>41069.917164351849</c:v>
                </c:pt>
                <c:pt idx="9328">
                  <c:v>41069.917511574073</c:v>
                </c:pt>
                <c:pt idx="9329">
                  <c:v>41069.917858796296</c:v>
                </c:pt>
                <c:pt idx="9330">
                  <c:v>41069.918206018519</c:v>
                </c:pt>
                <c:pt idx="9331">
                  <c:v>41069.918553240743</c:v>
                </c:pt>
                <c:pt idx="9332">
                  <c:v>41069.918900462966</c:v>
                </c:pt>
                <c:pt idx="9333">
                  <c:v>41069.919247685182</c:v>
                </c:pt>
                <c:pt idx="9334">
                  <c:v>41069.919594907406</c:v>
                </c:pt>
                <c:pt idx="9335">
                  <c:v>41069.919942129629</c:v>
                </c:pt>
                <c:pt idx="9336">
                  <c:v>41069.920289351852</c:v>
                </c:pt>
                <c:pt idx="9337">
                  <c:v>41069.920636574076</c:v>
                </c:pt>
                <c:pt idx="9338">
                  <c:v>41069.920983796299</c:v>
                </c:pt>
                <c:pt idx="9339">
                  <c:v>41069.921331018515</c:v>
                </c:pt>
                <c:pt idx="9340">
                  <c:v>41069.921678240738</c:v>
                </c:pt>
                <c:pt idx="9341">
                  <c:v>41069.922025462962</c:v>
                </c:pt>
                <c:pt idx="9342">
                  <c:v>41069.922372685185</c:v>
                </c:pt>
                <c:pt idx="9343">
                  <c:v>41069.922719907408</c:v>
                </c:pt>
                <c:pt idx="9344">
                  <c:v>41069.923067129632</c:v>
                </c:pt>
                <c:pt idx="9345">
                  <c:v>41069.923414351855</c:v>
                </c:pt>
                <c:pt idx="9346">
                  <c:v>41069.923761574071</c:v>
                </c:pt>
                <c:pt idx="9347">
                  <c:v>41069.924108796295</c:v>
                </c:pt>
                <c:pt idx="9348">
                  <c:v>41069.924456018518</c:v>
                </c:pt>
                <c:pt idx="9349">
                  <c:v>41069.924803240741</c:v>
                </c:pt>
                <c:pt idx="9350">
                  <c:v>41069.925150462965</c:v>
                </c:pt>
                <c:pt idx="9351">
                  <c:v>41069.925497685188</c:v>
                </c:pt>
                <c:pt idx="9352">
                  <c:v>41069.925844907404</c:v>
                </c:pt>
                <c:pt idx="9353">
                  <c:v>41069.926192129627</c:v>
                </c:pt>
                <c:pt idx="9354">
                  <c:v>41069.926539351851</c:v>
                </c:pt>
                <c:pt idx="9355">
                  <c:v>41069.926886574074</c:v>
                </c:pt>
                <c:pt idx="9356">
                  <c:v>41069.927233796298</c:v>
                </c:pt>
                <c:pt idx="9357">
                  <c:v>41069.927581018521</c:v>
                </c:pt>
                <c:pt idx="9358">
                  <c:v>41069.927928240744</c:v>
                </c:pt>
                <c:pt idx="9359">
                  <c:v>41069.92827546296</c:v>
                </c:pt>
                <c:pt idx="9360">
                  <c:v>41069.928622685184</c:v>
                </c:pt>
                <c:pt idx="9361">
                  <c:v>41069.928969907407</c:v>
                </c:pt>
                <c:pt idx="9362">
                  <c:v>41069.92931712963</c:v>
                </c:pt>
                <c:pt idx="9363">
                  <c:v>41069.929664351854</c:v>
                </c:pt>
                <c:pt idx="9364">
                  <c:v>41069.930011574077</c:v>
                </c:pt>
                <c:pt idx="9365">
                  <c:v>41069.930358796293</c:v>
                </c:pt>
                <c:pt idx="9366">
                  <c:v>41069.930706018517</c:v>
                </c:pt>
                <c:pt idx="9367">
                  <c:v>41069.93105324074</c:v>
                </c:pt>
                <c:pt idx="9368">
                  <c:v>41069.931400462963</c:v>
                </c:pt>
                <c:pt idx="9369">
                  <c:v>41069.931747685187</c:v>
                </c:pt>
                <c:pt idx="9370">
                  <c:v>41069.93209490741</c:v>
                </c:pt>
                <c:pt idx="9371">
                  <c:v>41069.932442129626</c:v>
                </c:pt>
                <c:pt idx="9372">
                  <c:v>41069.932789351849</c:v>
                </c:pt>
                <c:pt idx="9373">
                  <c:v>41069.933136574073</c:v>
                </c:pt>
                <c:pt idx="9374">
                  <c:v>41069.933483796296</c:v>
                </c:pt>
                <c:pt idx="9375">
                  <c:v>41069.933831018519</c:v>
                </c:pt>
                <c:pt idx="9376">
                  <c:v>41069.934178240743</c:v>
                </c:pt>
                <c:pt idx="9377">
                  <c:v>41069.934525462966</c:v>
                </c:pt>
                <c:pt idx="9378">
                  <c:v>41069.934872685182</c:v>
                </c:pt>
                <c:pt idx="9379">
                  <c:v>41069.935219907406</c:v>
                </c:pt>
                <c:pt idx="9380">
                  <c:v>41069.935567129629</c:v>
                </c:pt>
                <c:pt idx="9381">
                  <c:v>41069.935914351852</c:v>
                </c:pt>
                <c:pt idx="9382">
                  <c:v>41069.936261574076</c:v>
                </c:pt>
                <c:pt idx="9383">
                  <c:v>41069.936608796299</c:v>
                </c:pt>
                <c:pt idx="9384">
                  <c:v>41069.936956018515</c:v>
                </c:pt>
                <c:pt idx="9385">
                  <c:v>41069.937303240738</c:v>
                </c:pt>
                <c:pt idx="9386">
                  <c:v>41069.937650462962</c:v>
                </c:pt>
                <c:pt idx="9387">
                  <c:v>41069.937997685185</c:v>
                </c:pt>
                <c:pt idx="9388">
                  <c:v>41069.938344907408</c:v>
                </c:pt>
                <c:pt idx="9389">
                  <c:v>41069.938692129632</c:v>
                </c:pt>
                <c:pt idx="9390">
                  <c:v>41069.939039351855</c:v>
                </c:pt>
                <c:pt idx="9391">
                  <c:v>41069.939386574071</c:v>
                </c:pt>
                <c:pt idx="9392">
                  <c:v>41069.939733796295</c:v>
                </c:pt>
                <c:pt idx="9393">
                  <c:v>41069.940081018518</c:v>
                </c:pt>
                <c:pt idx="9394">
                  <c:v>41069.940428240741</c:v>
                </c:pt>
                <c:pt idx="9395">
                  <c:v>41069.940775462965</c:v>
                </c:pt>
                <c:pt idx="9396">
                  <c:v>41069.941122685188</c:v>
                </c:pt>
                <c:pt idx="9397">
                  <c:v>41069.941469907404</c:v>
                </c:pt>
                <c:pt idx="9398">
                  <c:v>41069.941817129627</c:v>
                </c:pt>
                <c:pt idx="9399">
                  <c:v>41069.942164351851</c:v>
                </c:pt>
                <c:pt idx="9400">
                  <c:v>41069.942511574074</c:v>
                </c:pt>
                <c:pt idx="9401">
                  <c:v>41069.942858796298</c:v>
                </c:pt>
                <c:pt idx="9402">
                  <c:v>41069.943206018521</c:v>
                </c:pt>
                <c:pt idx="9403">
                  <c:v>41069.943553240744</c:v>
                </c:pt>
                <c:pt idx="9404">
                  <c:v>41069.94390046296</c:v>
                </c:pt>
                <c:pt idx="9405">
                  <c:v>41069.944247685184</c:v>
                </c:pt>
                <c:pt idx="9406">
                  <c:v>41069.944594907407</c:v>
                </c:pt>
                <c:pt idx="9407">
                  <c:v>41069.94494212963</c:v>
                </c:pt>
                <c:pt idx="9408">
                  <c:v>41069.945289351854</c:v>
                </c:pt>
                <c:pt idx="9409">
                  <c:v>41069.945636574077</c:v>
                </c:pt>
                <c:pt idx="9410">
                  <c:v>41069.945983796293</c:v>
                </c:pt>
                <c:pt idx="9411">
                  <c:v>41069.946331018517</c:v>
                </c:pt>
                <c:pt idx="9412">
                  <c:v>41069.94667824074</c:v>
                </c:pt>
                <c:pt idx="9413">
                  <c:v>41069.947025462963</c:v>
                </c:pt>
                <c:pt idx="9414">
                  <c:v>41069.947372685187</c:v>
                </c:pt>
                <c:pt idx="9415">
                  <c:v>41069.94771990741</c:v>
                </c:pt>
                <c:pt idx="9416">
                  <c:v>41069.948067129626</c:v>
                </c:pt>
                <c:pt idx="9417">
                  <c:v>41069.948414351849</c:v>
                </c:pt>
                <c:pt idx="9418">
                  <c:v>41069.948761574073</c:v>
                </c:pt>
                <c:pt idx="9419">
                  <c:v>41069.949108796296</c:v>
                </c:pt>
                <c:pt idx="9420">
                  <c:v>41069.949456018519</c:v>
                </c:pt>
                <c:pt idx="9421">
                  <c:v>41069.949803240743</c:v>
                </c:pt>
                <c:pt idx="9422">
                  <c:v>41069.950150462966</c:v>
                </c:pt>
                <c:pt idx="9423">
                  <c:v>41069.950497685182</c:v>
                </c:pt>
                <c:pt idx="9424">
                  <c:v>41069.950844907406</c:v>
                </c:pt>
                <c:pt idx="9425">
                  <c:v>41069.951192129629</c:v>
                </c:pt>
                <c:pt idx="9426">
                  <c:v>41069.951539351852</c:v>
                </c:pt>
                <c:pt idx="9427">
                  <c:v>41069.951886574076</c:v>
                </c:pt>
                <c:pt idx="9428">
                  <c:v>41069.952233796299</c:v>
                </c:pt>
                <c:pt idx="9429">
                  <c:v>41069.952581018515</c:v>
                </c:pt>
                <c:pt idx="9430">
                  <c:v>41069.952928240738</c:v>
                </c:pt>
                <c:pt idx="9431">
                  <c:v>41069.953275462962</c:v>
                </c:pt>
                <c:pt idx="9432">
                  <c:v>41069.953622685185</c:v>
                </c:pt>
                <c:pt idx="9433">
                  <c:v>41069.953969907408</c:v>
                </c:pt>
                <c:pt idx="9434">
                  <c:v>41069.954317129632</c:v>
                </c:pt>
                <c:pt idx="9435">
                  <c:v>41069.954664351855</c:v>
                </c:pt>
                <c:pt idx="9436">
                  <c:v>41069.955011574071</c:v>
                </c:pt>
                <c:pt idx="9437">
                  <c:v>41069.955358796295</c:v>
                </c:pt>
                <c:pt idx="9438">
                  <c:v>41069.955706018518</c:v>
                </c:pt>
                <c:pt idx="9439">
                  <c:v>41069.956053240741</c:v>
                </c:pt>
                <c:pt idx="9440">
                  <c:v>41069.956400462965</c:v>
                </c:pt>
                <c:pt idx="9441">
                  <c:v>41069.956747685188</c:v>
                </c:pt>
                <c:pt idx="9442">
                  <c:v>41069.957094907404</c:v>
                </c:pt>
                <c:pt idx="9443">
                  <c:v>41069.957442129627</c:v>
                </c:pt>
                <c:pt idx="9444">
                  <c:v>41069.957789351851</c:v>
                </c:pt>
                <c:pt idx="9445">
                  <c:v>41069.958136574074</c:v>
                </c:pt>
                <c:pt idx="9446">
                  <c:v>41069.958483796298</c:v>
                </c:pt>
                <c:pt idx="9447">
                  <c:v>41069.958831018521</c:v>
                </c:pt>
                <c:pt idx="9448">
                  <c:v>41069.959178240744</c:v>
                </c:pt>
                <c:pt idx="9449">
                  <c:v>41069.95952546296</c:v>
                </c:pt>
                <c:pt idx="9450">
                  <c:v>41069.959872685184</c:v>
                </c:pt>
                <c:pt idx="9451">
                  <c:v>41069.960219907407</c:v>
                </c:pt>
                <c:pt idx="9452">
                  <c:v>41069.96056712963</c:v>
                </c:pt>
                <c:pt idx="9453">
                  <c:v>41069.960914351854</c:v>
                </c:pt>
                <c:pt idx="9454">
                  <c:v>41069.961261574077</c:v>
                </c:pt>
                <c:pt idx="9455">
                  <c:v>41069.961608796293</c:v>
                </c:pt>
                <c:pt idx="9456">
                  <c:v>41069.961956018517</c:v>
                </c:pt>
                <c:pt idx="9457">
                  <c:v>41069.96230324074</c:v>
                </c:pt>
                <c:pt idx="9458">
                  <c:v>41069.962650462963</c:v>
                </c:pt>
                <c:pt idx="9459">
                  <c:v>41069.962997685187</c:v>
                </c:pt>
                <c:pt idx="9460">
                  <c:v>41069.96334490741</c:v>
                </c:pt>
                <c:pt idx="9461">
                  <c:v>41069.963692129626</c:v>
                </c:pt>
                <c:pt idx="9462">
                  <c:v>41069.964039351849</c:v>
                </c:pt>
                <c:pt idx="9463">
                  <c:v>41069.964386574073</c:v>
                </c:pt>
                <c:pt idx="9464">
                  <c:v>41069.964733796296</c:v>
                </c:pt>
                <c:pt idx="9465">
                  <c:v>41069.965081018519</c:v>
                </c:pt>
                <c:pt idx="9466">
                  <c:v>41069.965428240743</c:v>
                </c:pt>
                <c:pt idx="9467">
                  <c:v>41069.965775462966</c:v>
                </c:pt>
                <c:pt idx="9468">
                  <c:v>41069.966122685182</c:v>
                </c:pt>
                <c:pt idx="9469">
                  <c:v>41069.966469907406</c:v>
                </c:pt>
                <c:pt idx="9470">
                  <c:v>41069.966817129629</c:v>
                </c:pt>
                <c:pt idx="9471">
                  <c:v>41069.967164351852</c:v>
                </c:pt>
                <c:pt idx="9472">
                  <c:v>41069.967511574076</c:v>
                </c:pt>
                <c:pt idx="9473">
                  <c:v>41069.967858796299</c:v>
                </c:pt>
                <c:pt idx="9474">
                  <c:v>41069.968206018515</c:v>
                </c:pt>
                <c:pt idx="9475">
                  <c:v>41069.968553240738</c:v>
                </c:pt>
                <c:pt idx="9476">
                  <c:v>41069.968900462962</c:v>
                </c:pt>
                <c:pt idx="9477">
                  <c:v>41069.969247685185</c:v>
                </c:pt>
                <c:pt idx="9478">
                  <c:v>41069.969594907408</c:v>
                </c:pt>
                <c:pt idx="9479">
                  <c:v>41069.969942129632</c:v>
                </c:pt>
                <c:pt idx="9480">
                  <c:v>41069.970289351855</c:v>
                </c:pt>
                <c:pt idx="9481">
                  <c:v>41069.970636574071</c:v>
                </c:pt>
                <c:pt idx="9482">
                  <c:v>41069.970983796295</c:v>
                </c:pt>
                <c:pt idx="9483">
                  <c:v>41069.971331018518</c:v>
                </c:pt>
                <c:pt idx="9484">
                  <c:v>41069.971678240741</c:v>
                </c:pt>
                <c:pt idx="9485">
                  <c:v>41069.972025462965</c:v>
                </c:pt>
                <c:pt idx="9486">
                  <c:v>41069.972372685188</c:v>
                </c:pt>
                <c:pt idx="9487">
                  <c:v>41069.972719907404</c:v>
                </c:pt>
                <c:pt idx="9488">
                  <c:v>41069.973067129627</c:v>
                </c:pt>
                <c:pt idx="9489">
                  <c:v>41069.973414351851</c:v>
                </c:pt>
                <c:pt idx="9490">
                  <c:v>41069.973761574074</c:v>
                </c:pt>
                <c:pt idx="9491">
                  <c:v>41069.974108796298</c:v>
                </c:pt>
                <c:pt idx="9492">
                  <c:v>41069.974456018521</c:v>
                </c:pt>
                <c:pt idx="9493">
                  <c:v>41069.974803240744</c:v>
                </c:pt>
                <c:pt idx="9494">
                  <c:v>41069.97515046296</c:v>
                </c:pt>
                <c:pt idx="9495">
                  <c:v>41069.975497685184</c:v>
                </c:pt>
                <c:pt idx="9496">
                  <c:v>41069.975844907407</c:v>
                </c:pt>
                <c:pt idx="9497">
                  <c:v>41069.97619212963</c:v>
                </c:pt>
                <c:pt idx="9498">
                  <c:v>41069.976539351854</c:v>
                </c:pt>
                <c:pt idx="9499">
                  <c:v>41069.976886574077</c:v>
                </c:pt>
                <c:pt idx="9500">
                  <c:v>41069.977233796293</c:v>
                </c:pt>
                <c:pt idx="9501">
                  <c:v>41069.977581018517</c:v>
                </c:pt>
                <c:pt idx="9502">
                  <c:v>41069.97792824074</c:v>
                </c:pt>
                <c:pt idx="9503">
                  <c:v>41069.978275462963</c:v>
                </c:pt>
                <c:pt idx="9504">
                  <c:v>41069.978622685187</c:v>
                </c:pt>
                <c:pt idx="9505">
                  <c:v>41069.97896990741</c:v>
                </c:pt>
                <c:pt idx="9506">
                  <c:v>41069.979317129626</c:v>
                </c:pt>
                <c:pt idx="9507">
                  <c:v>41069.979664351849</c:v>
                </c:pt>
                <c:pt idx="9508">
                  <c:v>41069.980011574073</c:v>
                </c:pt>
                <c:pt idx="9509">
                  <c:v>41069.980358796296</c:v>
                </c:pt>
                <c:pt idx="9510">
                  <c:v>41069.980706018519</c:v>
                </c:pt>
                <c:pt idx="9511">
                  <c:v>41069.981053240743</c:v>
                </c:pt>
                <c:pt idx="9512">
                  <c:v>41069.981400462966</c:v>
                </c:pt>
                <c:pt idx="9513">
                  <c:v>41069.981747685182</c:v>
                </c:pt>
                <c:pt idx="9514">
                  <c:v>41069.982094907406</c:v>
                </c:pt>
                <c:pt idx="9515">
                  <c:v>41069.982442129629</c:v>
                </c:pt>
                <c:pt idx="9516">
                  <c:v>41069.982789351852</c:v>
                </c:pt>
                <c:pt idx="9517">
                  <c:v>41069.983136574076</c:v>
                </c:pt>
                <c:pt idx="9518">
                  <c:v>41069.983483796299</c:v>
                </c:pt>
                <c:pt idx="9519">
                  <c:v>41069.983831018515</c:v>
                </c:pt>
                <c:pt idx="9520">
                  <c:v>41069.984178240738</c:v>
                </c:pt>
                <c:pt idx="9521">
                  <c:v>41069.984525462962</c:v>
                </c:pt>
                <c:pt idx="9522">
                  <c:v>41069.984872685185</c:v>
                </c:pt>
                <c:pt idx="9523">
                  <c:v>41069.985219907408</c:v>
                </c:pt>
                <c:pt idx="9524">
                  <c:v>41069.985567129632</c:v>
                </c:pt>
                <c:pt idx="9525">
                  <c:v>41069.985914351855</c:v>
                </c:pt>
                <c:pt idx="9526">
                  <c:v>41069.986261574071</c:v>
                </c:pt>
                <c:pt idx="9527">
                  <c:v>41069.986608796295</c:v>
                </c:pt>
                <c:pt idx="9528">
                  <c:v>41069.986956018518</c:v>
                </c:pt>
                <c:pt idx="9529">
                  <c:v>41069.987303240741</c:v>
                </c:pt>
                <c:pt idx="9530">
                  <c:v>41069.987650462965</c:v>
                </c:pt>
                <c:pt idx="9531">
                  <c:v>41069.987997685188</c:v>
                </c:pt>
                <c:pt idx="9532">
                  <c:v>41069.988344907404</c:v>
                </c:pt>
                <c:pt idx="9533">
                  <c:v>41069.988692129627</c:v>
                </c:pt>
                <c:pt idx="9534">
                  <c:v>41069.989039351851</c:v>
                </c:pt>
                <c:pt idx="9535">
                  <c:v>41069.989386574074</c:v>
                </c:pt>
                <c:pt idx="9536">
                  <c:v>41069.989733796298</c:v>
                </c:pt>
                <c:pt idx="9537">
                  <c:v>41069.990081018521</c:v>
                </c:pt>
                <c:pt idx="9538">
                  <c:v>41069.990428240744</c:v>
                </c:pt>
                <c:pt idx="9539">
                  <c:v>41069.99077546296</c:v>
                </c:pt>
                <c:pt idx="9540">
                  <c:v>41069.991122685184</c:v>
                </c:pt>
                <c:pt idx="9541">
                  <c:v>41069.991469907407</c:v>
                </c:pt>
                <c:pt idx="9542">
                  <c:v>41069.99181712963</c:v>
                </c:pt>
                <c:pt idx="9543">
                  <c:v>41069.992164351854</c:v>
                </c:pt>
                <c:pt idx="9544">
                  <c:v>41069.992511574077</c:v>
                </c:pt>
                <c:pt idx="9545">
                  <c:v>41069.992858796293</c:v>
                </c:pt>
                <c:pt idx="9546">
                  <c:v>41069.993206018517</c:v>
                </c:pt>
                <c:pt idx="9547">
                  <c:v>41069.99355324074</c:v>
                </c:pt>
                <c:pt idx="9548">
                  <c:v>41069.993900462963</c:v>
                </c:pt>
                <c:pt idx="9549">
                  <c:v>41069.994247685187</c:v>
                </c:pt>
                <c:pt idx="9550">
                  <c:v>41069.99459490741</c:v>
                </c:pt>
                <c:pt idx="9551">
                  <c:v>41069.994942129626</c:v>
                </c:pt>
                <c:pt idx="9552">
                  <c:v>41069.995289351849</c:v>
                </c:pt>
                <c:pt idx="9553">
                  <c:v>41069.995636574073</c:v>
                </c:pt>
                <c:pt idx="9554">
                  <c:v>41069.995983796296</c:v>
                </c:pt>
                <c:pt idx="9555">
                  <c:v>41069.996331018519</c:v>
                </c:pt>
                <c:pt idx="9556">
                  <c:v>41069.996678240743</c:v>
                </c:pt>
                <c:pt idx="9557">
                  <c:v>41069.997025462966</c:v>
                </c:pt>
                <c:pt idx="9558">
                  <c:v>41069.997372685182</c:v>
                </c:pt>
                <c:pt idx="9559">
                  <c:v>41069.997719907406</c:v>
                </c:pt>
                <c:pt idx="9560">
                  <c:v>41069.998067129629</c:v>
                </c:pt>
                <c:pt idx="9561">
                  <c:v>41069.998414351852</c:v>
                </c:pt>
                <c:pt idx="9562">
                  <c:v>41069.998761574076</c:v>
                </c:pt>
                <c:pt idx="9563">
                  <c:v>41069.999108796299</c:v>
                </c:pt>
                <c:pt idx="9564">
                  <c:v>41069.999456018515</c:v>
                </c:pt>
                <c:pt idx="9565">
                  <c:v>41069.999803240738</c:v>
                </c:pt>
                <c:pt idx="9566">
                  <c:v>41070.000150462962</c:v>
                </c:pt>
                <c:pt idx="9567">
                  <c:v>41070.000497685185</c:v>
                </c:pt>
                <c:pt idx="9568">
                  <c:v>41070.000844907408</c:v>
                </c:pt>
                <c:pt idx="9569">
                  <c:v>41070.001192129632</c:v>
                </c:pt>
                <c:pt idx="9570">
                  <c:v>41070.001539351855</c:v>
                </c:pt>
                <c:pt idx="9571">
                  <c:v>41070.001886574071</c:v>
                </c:pt>
                <c:pt idx="9572">
                  <c:v>41070.002233796295</c:v>
                </c:pt>
                <c:pt idx="9573">
                  <c:v>41070.002581018518</c:v>
                </c:pt>
                <c:pt idx="9574">
                  <c:v>41070.002928240741</c:v>
                </c:pt>
                <c:pt idx="9575">
                  <c:v>41070.003275462965</c:v>
                </c:pt>
                <c:pt idx="9576">
                  <c:v>41070.003622685188</c:v>
                </c:pt>
                <c:pt idx="9577">
                  <c:v>41070.003969907404</c:v>
                </c:pt>
                <c:pt idx="9578">
                  <c:v>41070.004317129627</c:v>
                </c:pt>
                <c:pt idx="9579">
                  <c:v>41070.004664351851</c:v>
                </c:pt>
                <c:pt idx="9580">
                  <c:v>41070.005011574074</c:v>
                </c:pt>
                <c:pt idx="9581">
                  <c:v>41070.005358796298</c:v>
                </c:pt>
                <c:pt idx="9582">
                  <c:v>41070.005706018521</c:v>
                </c:pt>
                <c:pt idx="9583">
                  <c:v>41070.006053240744</c:v>
                </c:pt>
                <c:pt idx="9584">
                  <c:v>41070.00640046296</c:v>
                </c:pt>
                <c:pt idx="9585">
                  <c:v>41070.006747685184</c:v>
                </c:pt>
                <c:pt idx="9586">
                  <c:v>41070.007094907407</c:v>
                </c:pt>
                <c:pt idx="9587">
                  <c:v>41070.00744212963</c:v>
                </c:pt>
                <c:pt idx="9588">
                  <c:v>41070.007789351854</c:v>
                </c:pt>
                <c:pt idx="9589">
                  <c:v>41070.008136574077</c:v>
                </c:pt>
                <c:pt idx="9590">
                  <c:v>41070.008483796293</c:v>
                </c:pt>
                <c:pt idx="9591">
                  <c:v>41070.008831018517</c:v>
                </c:pt>
                <c:pt idx="9592">
                  <c:v>41070.00917824074</c:v>
                </c:pt>
                <c:pt idx="9593">
                  <c:v>41070.009525462963</c:v>
                </c:pt>
                <c:pt idx="9594">
                  <c:v>41070.009872685187</c:v>
                </c:pt>
                <c:pt idx="9595">
                  <c:v>41070.01021990741</c:v>
                </c:pt>
                <c:pt idx="9596">
                  <c:v>41070.010567129626</c:v>
                </c:pt>
                <c:pt idx="9597">
                  <c:v>41070.010914351849</c:v>
                </c:pt>
                <c:pt idx="9598">
                  <c:v>41070.011261574073</c:v>
                </c:pt>
                <c:pt idx="9599">
                  <c:v>41070.011608796296</c:v>
                </c:pt>
                <c:pt idx="9600">
                  <c:v>41070.011956018519</c:v>
                </c:pt>
                <c:pt idx="9601">
                  <c:v>41070.012303240743</c:v>
                </c:pt>
                <c:pt idx="9602">
                  <c:v>41070.012650462966</c:v>
                </c:pt>
                <c:pt idx="9603">
                  <c:v>41070.012997685182</c:v>
                </c:pt>
                <c:pt idx="9604">
                  <c:v>41070.013344907406</c:v>
                </c:pt>
                <c:pt idx="9605">
                  <c:v>41070.013692129629</c:v>
                </c:pt>
                <c:pt idx="9606">
                  <c:v>41070.014039351852</c:v>
                </c:pt>
                <c:pt idx="9607">
                  <c:v>41070.014386574076</c:v>
                </c:pt>
                <c:pt idx="9608">
                  <c:v>41070.014733796299</c:v>
                </c:pt>
                <c:pt idx="9609">
                  <c:v>41070.015081018515</c:v>
                </c:pt>
                <c:pt idx="9610">
                  <c:v>41070.015428240738</c:v>
                </c:pt>
                <c:pt idx="9611">
                  <c:v>41070.015775462962</c:v>
                </c:pt>
                <c:pt idx="9612">
                  <c:v>41070.016122685185</c:v>
                </c:pt>
                <c:pt idx="9613">
                  <c:v>41070.016469907408</c:v>
                </c:pt>
                <c:pt idx="9614">
                  <c:v>41070.016817129632</c:v>
                </c:pt>
                <c:pt idx="9615">
                  <c:v>41070.017164351855</c:v>
                </c:pt>
                <c:pt idx="9616">
                  <c:v>41070.017511574071</c:v>
                </c:pt>
                <c:pt idx="9617">
                  <c:v>41070.017858796295</c:v>
                </c:pt>
                <c:pt idx="9618">
                  <c:v>41070.018206018518</c:v>
                </c:pt>
                <c:pt idx="9619">
                  <c:v>41070.018553240741</c:v>
                </c:pt>
                <c:pt idx="9620">
                  <c:v>41070.018900462965</c:v>
                </c:pt>
                <c:pt idx="9621">
                  <c:v>41070.019247685188</c:v>
                </c:pt>
                <c:pt idx="9622">
                  <c:v>41070.019594907404</c:v>
                </c:pt>
                <c:pt idx="9623">
                  <c:v>41070.019942129627</c:v>
                </c:pt>
                <c:pt idx="9624">
                  <c:v>41070.020289351851</c:v>
                </c:pt>
                <c:pt idx="9625">
                  <c:v>41070.020636574074</c:v>
                </c:pt>
                <c:pt idx="9626">
                  <c:v>41070.020983796298</c:v>
                </c:pt>
                <c:pt idx="9627">
                  <c:v>41070.021331018521</c:v>
                </c:pt>
                <c:pt idx="9628">
                  <c:v>41070.021678240744</c:v>
                </c:pt>
                <c:pt idx="9629">
                  <c:v>41070.02202546296</c:v>
                </c:pt>
                <c:pt idx="9630">
                  <c:v>41070.022372685184</c:v>
                </c:pt>
                <c:pt idx="9631">
                  <c:v>41070.022719907407</c:v>
                </c:pt>
                <c:pt idx="9632">
                  <c:v>41070.02306712963</c:v>
                </c:pt>
                <c:pt idx="9633">
                  <c:v>41070.023414351854</c:v>
                </c:pt>
                <c:pt idx="9634">
                  <c:v>41070.023761574077</c:v>
                </c:pt>
                <c:pt idx="9635">
                  <c:v>41070.024108796293</c:v>
                </c:pt>
                <c:pt idx="9636">
                  <c:v>41070.024456018517</c:v>
                </c:pt>
                <c:pt idx="9637">
                  <c:v>41070.02480324074</c:v>
                </c:pt>
                <c:pt idx="9638">
                  <c:v>41070.025150462963</c:v>
                </c:pt>
                <c:pt idx="9639">
                  <c:v>41070.025497685187</c:v>
                </c:pt>
                <c:pt idx="9640">
                  <c:v>41070.02584490741</c:v>
                </c:pt>
                <c:pt idx="9641">
                  <c:v>41070.026192129626</c:v>
                </c:pt>
                <c:pt idx="9642">
                  <c:v>41070.026539351849</c:v>
                </c:pt>
                <c:pt idx="9643">
                  <c:v>41070.026886574073</c:v>
                </c:pt>
                <c:pt idx="9644">
                  <c:v>41070.027233796296</c:v>
                </c:pt>
                <c:pt idx="9645">
                  <c:v>41070.027581018519</c:v>
                </c:pt>
                <c:pt idx="9646">
                  <c:v>41070.027928240743</c:v>
                </c:pt>
                <c:pt idx="9647">
                  <c:v>41070.028275462966</c:v>
                </c:pt>
                <c:pt idx="9648">
                  <c:v>41070.028622685182</c:v>
                </c:pt>
                <c:pt idx="9649">
                  <c:v>41070.028969907406</c:v>
                </c:pt>
                <c:pt idx="9650">
                  <c:v>41070.029317129629</c:v>
                </c:pt>
                <c:pt idx="9651">
                  <c:v>41070.029664351852</c:v>
                </c:pt>
                <c:pt idx="9652">
                  <c:v>41070.030011574076</c:v>
                </c:pt>
                <c:pt idx="9653">
                  <c:v>41070.030358796299</c:v>
                </c:pt>
                <c:pt idx="9654">
                  <c:v>41070.030706018515</c:v>
                </c:pt>
                <c:pt idx="9655">
                  <c:v>41070.031053240738</c:v>
                </c:pt>
                <c:pt idx="9656">
                  <c:v>41070.031400462962</c:v>
                </c:pt>
                <c:pt idx="9657">
                  <c:v>41070.031747685185</c:v>
                </c:pt>
                <c:pt idx="9658">
                  <c:v>41070.032094907408</c:v>
                </c:pt>
                <c:pt idx="9659">
                  <c:v>41070.032442129632</c:v>
                </c:pt>
                <c:pt idx="9660">
                  <c:v>41070.032789351855</c:v>
                </c:pt>
                <c:pt idx="9661">
                  <c:v>41070.033136574071</c:v>
                </c:pt>
                <c:pt idx="9662">
                  <c:v>41070.033483796295</c:v>
                </c:pt>
                <c:pt idx="9663">
                  <c:v>41070.033831018518</c:v>
                </c:pt>
                <c:pt idx="9664">
                  <c:v>41070.034178240741</c:v>
                </c:pt>
                <c:pt idx="9665">
                  <c:v>41070.034525462965</c:v>
                </c:pt>
                <c:pt idx="9666">
                  <c:v>41070.034872685188</c:v>
                </c:pt>
                <c:pt idx="9667">
                  <c:v>41070.035219907404</c:v>
                </c:pt>
                <c:pt idx="9668">
                  <c:v>41070.035567129627</c:v>
                </c:pt>
                <c:pt idx="9669">
                  <c:v>41070.035914351851</c:v>
                </c:pt>
                <c:pt idx="9670">
                  <c:v>41070.036261574074</c:v>
                </c:pt>
                <c:pt idx="9671">
                  <c:v>41070.036608796298</c:v>
                </c:pt>
                <c:pt idx="9672">
                  <c:v>41070.036956018521</c:v>
                </c:pt>
                <c:pt idx="9673">
                  <c:v>41070.037303240744</c:v>
                </c:pt>
                <c:pt idx="9674">
                  <c:v>41070.03765046296</c:v>
                </c:pt>
                <c:pt idx="9675">
                  <c:v>41070.037997685184</c:v>
                </c:pt>
                <c:pt idx="9676">
                  <c:v>41070.038344907407</c:v>
                </c:pt>
                <c:pt idx="9677">
                  <c:v>41070.03869212963</c:v>
                </c:pt>
                <c:pt idx="9678">
                  <c:v>41070.039039351854</c:v>
                </c:pt>
                <c:pt idx="9679">
                  <c:v>41070.039386574077</c:v>
                </c:pt>
                <c:pt idx="9680">
                  <c:v>41070.039733796293</c:v>
                </c:pt>
                <c:pt idx="9681">
                  <c:v>41070.040081018517</c:v>
                </c:pt>
                <c:pt idx="9682">
                  <c:v>41070.04042824074</c:v>
                </c:pt>
                <c:pt idx="9683">
                  <c:v>41070.040775462963</c:v>
                </c:pt>
                <c:pt idx="9684">
                  <c:v>41070.041122685187</c:v>
                </c:pt>
                <c:pt idx="9685">
                  <c:v>41070.04146990741</c:v>
                </c:pt>
                <c:pt idx="9686">
                  <c:v>41070.041817129626</c:v>
                </c:pt>
                <c:pt idx="9687">
                  <c:v>41070.042164351849</c:v>
                </c:pt>
                <c:pt idx="9688">
                  <c:v>41070.042511574073</c:v>
                </c:pt>
                <c:pt idx="9689">
                  <c:v>41070.042858796296</c:v>
                </c:pt>
                <c:pt idx="9690">
                  <c:v>41070.043206018519</c:v>
                </c:pt>
                <c:pt idx="9691">
                  <c:v>41070.043553240743</c:v>
                </c:pt>
                <c:pt idx="9692">
                  <c:v>41070.043900462966</c:v>
                </c:pt>
                <c:pt idx="9693">
                  <c:v>41070.044247685182</c:v>
                </c:pt>
                <c:pt idx="9694">
                  <c:v>41070.044594907406</c:v>
                </c:pt>
                <c:pt idx="9695">
                  <c:v>41070.044942129629</c:v>
                </c:pt>
                <c:pt idx="9696">
                  <c:v>41070.045289351852</c:v>
                </c:pt>
                <c:pt idx="9697">
                  <c:v>41070.045636574076</c:v>
                </c:pt>
                <c:pt idx="9698">
                  <c:v>41070.045983796299</c:v>
                </c:pt>
                <c:pt idx="9699">
                  <c:v>41070.046331018515</c:v>
                </c:pt>
                <c:pt idx="9700">
                  <c:v>41070.046678240738</c:v>
                </c:pt>
                <c:pt idx="9701">
                  <c:v>41070.047025462962</c:v>
                </c:pt>
                <c:pt idx="9702">
                  <c:v>41070.047372685185</c:v>
                </c:pt>
                <c:pt idx="9703">
                  <c:v>41070.047719907408</c:v>
                </c:pt>
                <c:pt idx="9704">
                  <c:v>41070.048067129632</c:v>
                </c:pt>
                <c:pt idx="9705">
                  <c:v>41070.048414351855</c:v>
                </c:pt>
                <c:pt idx="9706">
                  <c:v>41070.048761574071</c:v>
                </c:pt>
                <c:pt idx="9707">
                  <c:v>41070.049108796295</c:v>
                </c:pt>
                <c:pt idx="9708">
                  <c:v>41070.049456018518</c:v>
                </c:pt>
                <c:pt idx="9709">
                  <c:v>41070.049803240741</c:v>
                </c:pt>
                <c:pt idx="9710">
                  <c:v>41070.050150462965</c:v>
                </c:pt>
                <c:pt idx="9711">
                  <c:v>41070.050497685188</c:v>
                </c:pt>
                <c:pt idx="9712">
                  <c:v>41070.050844907404</c:v>
                </c:pt>
                <c:pt idx="9713">
                  <c:v>41070.051192129627</c:v>
                </c:pt>
                <c:pt idx="9714">
                  <c:v>41070.051539351851</c:v>
                </c:pt>
                <c:pt idx="9715">
                  <c:v>41070.051886574074</c:v>
                </c:pt>
                <c:pt idx="9716">
                  <c:v>41070.052233796298</c:v>
                </c:pt>
                <c:pt idx="9717">
                  <c:v>41070.052581018521</c:v>
                </c:pt>
                <c:pt idx="9718">
                  <c:v>41070.052928240744</c:v>
                </c:pt>
                <c:pt idx="9719">
                  <c:v>41070.05327546296</c:v>
                </c:pt>
                <c:pt idx="9720">
                  <c:v>41070.053622685184</c:v>
                </c:pt>
                <c:pt idx="9721">
                  <c:v>41070.053969907407</c:v>
                </c:pt>
                <c:pt idx="9722">
                  <c:v>41070.05431712963</c:v>
                </c:pt>
                <c:pt idx="9723">
                  <c:v>41070.054664351854</c:v>
                </c:pt>
                <c:pt idx="9724">
                  <c:v>41070.055011574077</c:v>
                </c:pt>
                <c:pt idx="9725">
                  <c:v>41070.055358796293</c:v>
                </c:pt>
                <c:pt idx="9726">
                  <c:v>41070.055706018517</c:v>
                </c:pt>
                <c:pt idx="9727">
                  <c:v>41070.05605324074</c:v>
                </c:pt>
                <c:pt idx="9728">
                  <c:v>41070.056400462963</c:v>
                </c:pt>
                <c:pt idx="9729">
                  <c:v>41070.056747685187</c:v>
                </c:pt>
                <c:pt idx="9730">
                  <c:v>41070.05709490741</c:v>
                </c:pt>
                <c:pt idx="9731">
                  <c:v>41070.057442129626</c:v>
                </c:pt>
                <c:pt idx="9732">
                  <c:v>41070.057789351849</c:v>
                </c:pt>
                <c:pt idx="9733">
                  <c:v>41070.058136574073</c:v>
                </c:pt>
                <c:pt idx="9734">
                  <c:v>41070.058483796296</c:v>
                </c:pt>
                <c:pt idx="9735">
                  <c:v>41070.058831018519</c:v>
                </c:pt>
                <c:pt idx="9736">
                  <c:v>41070.059178240743</c:v>
                </c:pt>
                <c:pt idx="9737">
                  <c:v>41070.059525462966</c:v>
                </c:pt>
                <c:pt idx="9738">
                  <c:v>41070.059872685182</c:v>
                </c:pt>
                <c:pt idx="9739">
                  <c:v>41070.060219907406</c:v>
                </c:pt>
                <c:pt idx="9740">
                  <c:v>41070.060567129629</c:v>
                </c:pt>
                <c:pt idx="9741">
                  <c:v>41070.060914351852</c:v>
                </c:pt>
                <c:pt idx="9742">
                  <c:v>41070.061261574076</c:v>
                </c:pt>
                <c:pt idx="9743">
                  <c:v>41070.061608796299</c:v>
                </c:pt>
                <c:pt idx="9744">
                  <c:v>41070.061956018515</c:v>
                </c:pt>
                <c:pt idx="9745">
                  <c:v>41070.062303240738</c:v>
                </c:pt>
                <c:pt idx="9746">
                  <c:v>41070.062650462962</c:v>
                </c:pt>
                <c:pt idx="9747">
                  <c:v>41070.062997685185</c:v>
                </c:pt>
                <c:pt idx="9748">
                  <c:v>41070.063344907408</c:v>
                </c:pt>
                <c:pt idx="9749">
                  <c:v>41070.063692129632</c:v>
                </c:pt>
                <c:pt idx="9750">
                  <c:v>41070.064039351855</c:v>
                </c:pt>
                <c:pt idx="9751">
                  <c:v>41070.064386574071</c:v>
                </c:pt>
                <c:pt idx="9752">
                  <c:v>41070.064733796295</c:v>
                </c:pt>
                <c:pt idx="9753">
                  <c:v>41070.065081018518</c:v>
                </c:pt>
                <c:pt idx="9754">
                  <c:v>41070.065428240741</c:v>
                </c:pt>
                <c:pt idx="9755">
                  <c:v>41070.065775462965</c:v>
                </c:pt>
                <c:pt idx="9756">
                  <c:v>41070.066122685188</c:v>
                </c:pt>
                <c:pt idx="9757">
                  <c:v>41070.066469907404</c:v>
                </c:pt>
                <c:pt idx="9758">
                  <c:v>41070.066817129627</c:v>
                </c:pt>
                <c:pt idx="9759">
                  <c:v>41070.067164351851</c:v>
                </c:pt>
                <c:pt idx="9760">
                  <c:v>41070.067511574074</c:v>
                </c:pt>
                <c:pt idx="9761">
                  <c:v>41070.067858796298</c:v>
                </c:pt>
                <c:pt idx="9762">
                  <c:v>41070.068206018521</c:v>
                </c:pt>
                <c:pt idx="9763">
                  <c:v>41070.068553240744</c:v>
                </c:pt>
                <c:pt idx="9764">
                  <c:v>41070.06890046296</c:v>
                </c:pt>
                <c:pt idx="9765">
                  <c:v>41070.069247685184</c:v>
                </c:pt>
                <c:pt idx="9766">
                  <c:v>41070.069594907407</c:v>
                </c:pt>
                <c:pt idx="9767">
                  <c:v>41070.06994212963</c:v>
                </c:pt>
                <c:pt idx="9768">
                  <c:v>41070.070289351854</c:v>
                </c:pt>
                <c:pt idx="9769">
                  <c:v>41070.070636574077</c:v>
                </c:pt>
                <c:pt idx="9770">
                  <c:v>41070.070983796293</c:v>
                </c:pt>
                <c:pt idx="9771">
                  <c:v>41070.071331018517</c:v>
                </c:pt>
                <c:pt idx="9772">
                  <c:v>41070.07167824074</c:v>
                </c:pt>
                <c:pt idx="9773">
                  <c:v>41070.072025462963</c:v>
                </c:pt>
                <c:pt idx="9774">
                  <c:v>41070.072372685187</c:v>
                </c:pt>
                <c:pt idx="9775">
                  <c:v>41070.07271990741</c:v>
                </c:pt>
                <c:pt idx="9776">
                  <c:v>41070.073067129626</c:v>
                </c:pt>
                <c:pt idx="9777">
                  <c:v>41070.073414351849</c:v>
                </c:pt>
                <c:pt idx="9778">
                  <c:v>41070.073761574073</c:v>
                </c:pt>
                <c:pt idx="9779">
                  <c:v>41070.074108796296</c:v>
                </c:pt>
                <c:pt idx="9780">
                  <c:v>41070.074456018519</c:v>
                </c:pt>
                <c:pt idx="9781">
                  <c:v>41070.074803240743</c:v>
                </c:pt>
                <c:pt idx="9782">
                  <c:v>41070.075150462966</c:v>
                </c:pt>
                <c:pt idx="9783">
                  <c:v>41070.075497685182</c:v>
                </c:pt>
                <c:pt idx="9784">
                  <c:v>41070.075844907406</c:v>
                </c:pt>
                <c:pt idx="9785">
                  <c:v>41070.076192129629</c:v>
                </c:pt>
                <c:pt idx="9786">
                  <c:v>41070.076539351852</c:v>
                </c:pt>
                <c:pt idx="9787">
                  <c:v>41070.076886574076</c:v>
                </c:pt>
                <c:pt idx="9788">
                  <c:v>41070.077233796299</c:v>
                </c:pt>
                <c:pt idx="9789">
                  <c:v>41070.077581018515</c:v>
                </c:pt>
                <c:pt idx="9790">
                  <c:v>41070.077928240738</c:v>
                </c:pt>
                <c:pt idx="9791">
                  <c:v>41070.078275462962</c:v>
                </c:pt>
                <c:pt idx="9792">
                  <c:v>41070.078622685185</c:v>
                </c:pt>
                <c:pt idx="9793">
                  <c:v>41070.078969907408</c:v>
                </c:pt>
                <c:pt idx="9794">
                  <c:v>41070.079317129632</c:v>
                </c:pt>
                <c:pt idx="9795">
                  <c:v>41070.079664351855</c:v>
                </c:pt>
                <c:pt idx="9796">
                  <c:v>41070.080011574071</c:v>
                </c:pt>
                <c:pt idx="9797">
                  <c:v>41070.080358796295</c:v>
                </c:pt>
                <c:pt idx="9798">
                  <c:v>41070.080706018518</c:v>
                </c:pt>
                <c:pt idx="9799">
                  <c:v>41070.081053240741</c:v>
                </c:pt>
                <c:pt idx="9800">
                  <c:v>41070.081400462965</c:v>
                </c:pt>
                <c:pt idx="9801">
                  <c:v>41070.081747685188</c:v>
                </c:pt>
                <c:pt idx="9802">
                  <c:v>41070.082094907404</c:v>
                </c:pt>
                <c:pt idx="9803">
                  <c:v>41070.082442129627</c:v>
                </c:pt>
                <c:pt idx="9804">
                  <c:v>41070.082789351851</c:v>
                </c:pt>
                <c:pt idx="9805">
                  <c:v>41070.083136574074</c:v>
                </c:pt>
                <c:pt idx="9806">
                  <c:v>41070.083483796298</c:v>
                </c:pt>
                <c:pt idx="9807">
                  <c:v>41070.083831018521</c:v>
                </c:pt>
                <c:pt idx="9808">
                  <c:v>41070.084178240744</c:v>
                </c:pt>
                <c:pt idx="9809">
                  <c:v>41070.08452546296</c:v>
                </c:pt>
                <c:pt idx="9810">
                  <c:v>41070.084872685184</c:v>
                </c:pt>
                <c:pt idx="9811">
                  <c:v>41070.085219907407</c:v>
                </c:pt>
                <c:pt idx="9812">
                  <c:v>41070.08556712963</c:v>
                </c:pt>
                <c:pt idx="9813">
                  <c:v>41070.085914351854</c:v>
                </c:pt>
                <c:pt idx="9814">
                  <c:v>41070.086261574077</c:v>
                </c:pt>
                <c:pt idx="9815">
                  <c:v>41070.086608796293</c:v>
                </c:pt>
                <c:pt idx="9816">
                  <c:v>41070.086956018517</c:v>
                </c:pt>
                <c:pt idx="9817">
                  <c:v>41070.08730324074</c:v>
                </c:pt>
                <c:pt idx="9818">
                  <c:v>41070.087650462963</c:v>
                </c:pt>
                <c:pt idx="9819">
                  <c:v>41070.087997685187</c:v>
                </c:pt>
                <c:pt idx="9820">
                  <c:v>41070.08834490741</c:v>
                </c:pt>
                <c:pt idx="9821">
                  <c:v>41070.088692129626</c:v>
                </c:pt>
                <c:pt idx="9822">
                  <c:v>41070.089039351849</c:v>
                </c:pt>
                <c:pt idx="9823">
                  <c:v>41070.089386574073</c:v>
                </c:pt>
                <c:pt idx="9824">
                  <c:v>41070.089733796296</c:v>
                </c:pt>
                <c:pt idx="9825">
                  <c:v>41070.090081018519</c:v>
                </c:pt>
                <c:pt idx="9826">
                  <c:v>41070.090428240743</c:v>
                </c:pt>
                <c:pt idx="9827">
                  <c:v>41070.090775462966</c:v>
                </c:pt>
                <c:pt idx="9828">
                  <c:v>41070.091122685182</c:v>
                </c:pt>
                <c:pt idx="9829">
                  <c:v>41070.091469907406</c:v>
                </c:pt>
                <c:pt idx="9830">
                  <c:v>41070.091817129629</c:v>
                </c:pt>
                <c:pt idx="9831">
                  <c:v>41070.092164351852</c:v>
                </c:pt>
                <c:pt idx="9832">
                  <c:v>41070.092511574076</c:v>
                </c:pt>
                <c:pt idx="9833">
                  <c:v>41070.092858796299</c:v>
                </c:pt>
                <c:pt idx="9834">
                  <c:v>41070.093206018515</c:v>
                </c:pt>
                <c:pt idx="9835">
                  <c:v>41070.093553240738</c:v>
                </c:pt>
                <c:pt idx="9836">
                  <c:v>41070.093900462962</c:v>
                </c:pt>
                <c:pt idx="9837">
                  <c:v>41070.094247685185</c:v>
                </c:pt>
                <c:pt idx="9838">
                  <c:v>41070.094594907408</c:v>
                </c:pt>
                <c:pt idx="9839">
                  <c:v>41070.094942129632</c:v>
                </c:pt>
                <c:pt idx="9840">
                  <c:v>41070.095289351855</c:v>
                </c:pt>
                <c:pt idx="9841">
                  <c:v>41070.095636574071</c:v>
                </c:pt>
                <c:pt idx="9842">
                  <c:v>41070.095983796295</c:v>
                </c:pt>
                <c:pt idx="9843">
                  <c:v>41070.096331018518</c:v>
                </c:pt>
                <c:pt idx="9844">
                  <c:v>41070.096678240741</c:v>
                </c:pt>
                <c:pt idx="9845">
                  <c:v>41070.097025462965</c:v>
                </c:pt>
                <c:pt idx="9846">
                  <c:v>41070.097372685188</c:v>
                </c:pt>
                <c:pt idx="9847">
                  <c:v>41070.097719907404</c:v>
                </c:pt>
                <c:pt idx="9848">
                  <c:v>41070.098067129627</c:v>
                </c:pt>
                <c:pt idx="9849">
                  <c:v>41070.098414351851</c:v>
                </c:pt>
                <c:pt idx="9850">
                  <c:v>41070.098761574074</c:v>
                </c:pt>
                <c:pt idx="9851">
                  <c:v>41070.099108796298</c:v>
                </c:pt>
                <c:pt idx="9852">
                  <c:v>41070.099456018521</c:v>
                </c:pt>
                <c:pt idx="9853">
                  <c:v>41070.099803240744</c:v>
                </c:pt>
                <c:pt idx="9854">
                  <c:v>41070.10015046296</c:v>
                </c:pt>
                <c:pt idx="9855">
                  <c:v>41070.100497685184</c:v>
                </c:pt>
                <c:pt idx="9856">
                  <c:v>41070.100844907407</c:v>
                </c:pt>
                <c:pt idx="9857">
                  <c:v>41070.10119212963</c:v>
                </c:pt>
                <c:pt idx="9858">
                  <c:v>41070.101539351854</c:v>
                </c:pt>
                <c:pt idx="9859">
                  <c:v>41070.101886574077</c:v>
                </c:pt>
                <c:pt idx="9860">
                  <c:v>41070.102233796293</c:v>
                </c:pt>
                <c:pt idx="9861">
                  <c:v>41070.102581018517</c:v>
                </c:pt>
                <c:pt idx="9862">
                  <c:v>41070.10292824074</c:v>
                </c:pt>
                <c:pt idx="9863">
                  <c:v>41070.103275462963</c:v>
                </c:pt>
                <c:pt idx="9864">
                  <c:v>41070.103622685187</c:v>
                </c:pt>
                <c:pt idx="9865">
                  <c:v>41070.10396990741</c:v>
                </c:pt>
                <c:pt idx="9866">
                  <c:v>41070.104317129626</c:v>
                </c:pt>
                <c:pt idx="9867">
                  <c:v>41070.104664351849</c:v>
                </c:pt>
                <c:pt idx="9868">
                  <c:v>41070.105011574073</c:v>
                </c:pt>
                <c:pt idx="9869">
                  <c:v>41070.105358796296</c:v>
                </c:pt>
                <c:pt idx="9870">
                  <c:v>41070.105706018519</c:v>
                </c:pt>
                <c:pt idx="9871">
                  <c:v>41070.106053240743</c:v>
                </c:pt>
                <c:pt idx="9872">
                  <c:v>41070.106400462966</c:v>
                </c:pt>
                <c:pt idx="9873">
                  <c:v>41070.106747685182</c:v>
                </c:pt>
                <c:pt idx="9874">
                  <c:v>41070.107094907406</c:v>
                </c:pt>
                <c:pt idx="9875">
                  <c:v>41070.107442129629</c:v>
                </c:pt>
                <c:pt idx="9876">
                  <c:v>41070.107789351852</c:v>
                </c:pt>
                <c:pt idx="9877">
                  <c:v>41070.108136574076</c:v>
                </c:pt>
                <c:pt idx="9878">
                  <c:v>41070.108483796299</c:v>
                </c:pt>
                <c:pt idx="9879">
                  <c:v>41070.108831018515</c:v>
                </c:pt>
                <c:pt idx="9880">
                  <c:v>41070.109178240738</c:v>
                </c:pt>
                <c:pt idx="9881">
                  <c:v>41070.109525462962</c:v>
                </c:pt>
                <c:pt idx="9882">
                  <c:v>41070.109872685185</c:v>
                </c:pt>
                <c:pt idx="9883">
                  <c:v>41070.110219907408</c:v>
                </c:pt>
                <c:pt idx="9884">
                  <c:v>41070.110567129632</c:v>
                </c:pt>
                <c:pt idx="9885">
                  <c:v>41070.110914351855</c:v>
                </c:pt>
                <c:pt idx="9886">
                  <c:v>41070.111261574071</c:v>
                </c:pt>
                <c:pt idx="9887">
                  <c:v>41070.111608796295</c:v>
                </c:pt>
                <c:pt idx="9888">
                  <c:v>41070.111956018518</c:v>
                </c:pt>
                <c:pt idx="9889">
                  <c:v>41070.112303240741</c:v>
                </c:pt>
                <c:pt idx="9890">
                  <c:v>41070.112650462965</c:v>
                </c:pt>
                <c:pt idx="9891">
                  <c:v>41070.112997685188</c:v>
                </c:pt>
                <c:pt idx="9892">
                  <c:v>41070.113344907404</c:v>
                </c:pt>
                <c:pt idx="9893">
                  <c:v>41070.113692129627</c:v>
                </c:pt>
                <c:pt idx="9894">
                  <c:v>41070.114039351851</c:v>
                </c:pt>
                <c:pt idx="9895">
                  <c:v>41070.114386574074</c:v>
                </c:pt>
                <c:pt idx="9896">
                  <c:v>41070.114733796298</c:v>
                </c:pt>
                <c:pt idx="9897">
                  <c:v>41070.115081018521</c:v>
                </c:pt>
                <c:pt idx="9898">
                  <c:v>41070.115428240744</c:v>
                </c:pt>
                <c:pt idx="9899">
                  <c:v>41070.11577546296</c:v>
                </c:pt>
                <c:pt idx="9900">
                  <c:v>41070.116122685184</c:v>
                </c:pt>
                <c:pt idx="9901">
                  <c:v>41070.116469907407</c:v>
                </c:pt>
                <c:pt idx="9902">
                  <c:v>41070.11681712963</c:v>
                </c:pt>
                <c:pt idx="9903">
                  <c:v>41070.117164351854</c:v>
                </c:pt>
                <c:pt idx="9904">
                  <c:v>41070.117511574077</c:v>
                </c:pt>
                <c:pt idx="9905">
                  <c:v>41070.117858796293</c:v>
                </c:pt>
                <c:pt idx="9906">
                  <c:v>41070.118206018517</c:v>
                </c:pt>
                <c:pt idx="9907">
                  <c:v>41070.11855324074</c:v>
                </c:pt>
                <c:pt idx="9908">
                  <c:v>41070.118900462963</c:v>
                </c:pt>
                <c:pt idx="9909">
                  <c:v>41070.119247685187</c:v>
                </c:pt>
                <c:pt idx="9910">
                  <c:v>41070.11959490741</c:v>
                </c:pt>
                <c:pt idx="9911">
                  <c:v>41070.119942129626</c:v>
                </c:pt>
                <c:pt idx="9912">
                  <c:v>41070.120289351849</c:v>
                </c:pt>
                <c:pt idx="9913">
                  <c:v>41070.120636574073</c:v>
                </c:pt>
                <c:pt idx="9914">
                  <c:v>41070.120983796296</c:v>
                </c:pt>
                <c:pt idx="9915">
                  <c:v>41070.121331018519</c:v>
                </c:pt>
                <c:pt idx="9916">
                  <c:v>41070.121678240743</c:v>
                </c:pt>
                <c:pt idx="9917">
                  <c:v>41070.122025462966</c:v>
                </c:pt>
                <c:pt idx="9918">
                  <c:v>41070.122372685182</c:v>
                </c:pt>
                <c:pt idx="9919">
                  <c:v>41070.122719907406</c:v>
                </c:pt>
                <c:pt idx="9920">
                  <c:v>41070.123067129629</c:v>
                </c:pt>
                <c:pt idx="9921">
                  <c:v>41070.123414351852</c:v>
                </c:pt>
                <c:pt idx="9922">
                  <c:v>41070.123761574076</c:v>
                </c:pt>
                <c:pt idx="9923">
                  <c:v>41070.124108796299</c:v>
                </c:pt>
                <c:pt idx="9924">
                  <c:v>41070.124456018515</c:v>
                </c:pt>
                <c:pt idx="9925">
                  <c:v>41070.124803240738</c:v>
                </c:pt>
                <c:pt idx="9926">
                  <c:v>41070.125150462962</c:v>
                </c:pt>
                <c:pt idx="9927">
                  <c:v>41070.125497685185</c:v>
                </c:pt>
                <c:pt idx="9928">
                  <c:v>41070.125844907408</c:v>
                </c:pt>
                <c:pt idx="9929">
                  <c:v>41070.126192129632</c:v>
                </c:pt>
                <c:pt idx="9930">
                  <c:v>41070.126539351855</c:v>
                </c:pt>
                <c:pt idx="9931">
                  <c:v>41070.126886574071</c:v>
                </c:pt>
                <c:pt idx="9932">
                  <c:v>41070.127233796295</c:v>
                </c:pt>
                <c:pt idx="9933">
                  <c:v>41070.127581018518</c:v>
                </c:pt>
                <c:pt idx="9934">
                  <c:v>41070.127928240741</c:v>
                </c:pt>
                <c:pt idx="9935">
                  <c:v>41070.128275462965</c:v>
                </c:pt>
                <c:pt idx="9936">
                  <c:v>41070.128622685188</c:v>
                </c:pt>
                <c:pt idx="9937">
                  <c:v>41070.128969907404</c:v>
                </c:pt>
                <c:pt idx="9938">
                  <c:v>41070.129317129627</c:v>
                </c:pt>
                <c:pt idx="9939">
                  <c:v>41070.129664351851</c:v>
                </c:pt>
                <c:pt idx="9940">
                  <c:v>41070.130011574074</c:v>
                </c:pt>
                <c:pt idx="9941">
                  <c:v>41070.130358796298</c:v>
                </c:pt>
                <c:pt idx="9942">
                  <c:v>41070.130706018521</c:v>
                </c:pt>
                <c:pt idx="9943">
                  <c:v>41070.131053240744</c:v>
                </c:pt>
                <c:pt idx="9944">
                  <c:v>41070.13140046296</c:v>
                </c:pt>
                <c:pt idx="9945">
                  <c:v>41070.131747685184</c:v>
                </c:pt>
                <c:pt idx="9946">
                  <c:v>41070.132094907407</c:v>
                </c:pt>
                <c:pt idx="9947">
                  <c:v>41070.13244212963</c:v>
                </c:pt>
                <c:pt idx="9948">
                  <c:v>41070.132789351854</c:v>
                </c:pt>
                <c:pt idx="9949">
                  <c:v>41070.133136574077</c:v>
                </c:pt>
                <c:pt idx="9950">
                  <c:v>41070.133483796293</c:v>
                </c:pt>
                <c:pt idx="9951">
                  <c:v>41070.133831018517</c:v>
                </c:pt>
                <c:pt idx="9952">
                  <c:v>41070.13417824074</c:v>
                </c:pt>
                <c:pt idx="9953">
                  <c:v>41070.134525462963</c:v>
                </c:pt>
                <c:pt idx="9954">
                  <c:v>41070.134872685187</c:v>
                </c:pt>
                <c:pt idx="9955">
                  <c:v>41070.13521990741</c:v>
                </c:pt>
                <c:pt idx="9956">
                  <c:v>41070.135567129626</c:v>
                </c:pt>
                <c:pt idx="9957">
                  <c:v>41070.135914351849</c:v>
                </c:pt>
                <c:pt idx="9958">
                  <c:v>41070.136261574073</c:v>
                </c:pt>
                <c:pt idx="9959">
                  <c:v>41070.136608796296</c:v>
                </c:pt>
                <c:pt idx="9960">
                  <c:v>41070.136956018519</c:v>
                </c:pt>
                <c:pt idx="9961">
                  <c:v>41070.137303240743</c:v>
                </c:pt>
                <c:pt idx="9962">
                  <c:v>41070.137650462966</c:v>
                </c:pt>
                <c:pt idx="9963">
                  <c:v>41070.137997685182</c:v>
                </c:pt>
                <c:pt idx="9964">
                  <c:v>41070.138344907406</c:v>
                </c:pt>
                <c:pt idx="9965">
                  <c:v>41070.138692129629</c:v>
                </c:pt>
                <c:pt idx="9966">
                  <c:v>41070.139039351852</c:v>
                </c:pt>
                <c:pt idx="9967">
                  <c:v>41070.139386574076</c:v>
                </c:pt>
                <c:pt idx="9968">
                  <c:v>41070.139733796299</c:v>
                </c:pt>
                <c:pt idx="9969">
                  <c:v>41070.140081018515</c:v>
                </c:pt>
                <c:pt idx="9970">
                  <c:v>41070.140428240738</c:v>
                </c:pt>
                <c:pt idx="9971">
                  <c:v>41070.140775462962</c:v>
                </c:pt>
                <c:pt idx="9972">
                  <c:v>41070.141122685185</c:v>
                </c:pt>
                <c:pt idx="9973">
                  <c:v>41070.141469907408</c:v>
                </c:pt>
                <c:pt idx="9974">
                  <c:v>41070.141817129632</c:v>
                </c:pt>
                <c:pt idx="9975">
                  <c:v>41070.142164351855</c:v>
                </c:pt>
                <c:pt idx="9976">
                  <c:v>41070.142511574071</c:v>
                </c:pt>
                <c:pt idx="9977">
                  <c:v>41070.142858796295</c:v>
                </c:pt>
                <c:pt idx="9978">
                  <c:v>41070.143206018518</c:v>
                </c:pt>
                <c:pt idx="9979">
                  <c:v>41070.143553240741</c:v>
                </c:pt>
                <c:pt idx="9980">
                  <c:v>41070.143900462965</c:v>
                </c:pt>
                <c:pt idx="9981">
                  <c:v>41070.144247685188</c:v>
                </c:pt>
                <c:pt idx="9982">
                  <c:v>41070.144594907404</c:v>
                </c:pt>
                <c:pt idx="9983">
                  <c:v>41070.144942129627</c:v>
                </c:pt>
                <c:pt idx="9984">
                  <c:v>41070.145289351851</c:v>
                </c:pt>
                <c:pt idx="9985">
                  <c:v>41070.145636574074</c:v>
                </c:pt>
                <c:pt idx="9986">
                  <c:v>41070.145983796298</c:v>
                </c:pt>
                <c:pt idx="9987">
                  <c:v>41070.146331018521</c:v>
                </c:pt>
                <c:pt idx="9988">
                  <c:v>41070.146678240744</c:v>
                </c:pt>
                <c:pt idx="9989">
                  <c:v>41070.14702546296</c:v>
                </c:pt>
                <c:pt idx="9990">
                  <c:v>41070.147372685184</c:v>
                </c:pt>
                <c:pt idx="9991">
                  <c:v>41070.147719907407</c:v>
                </c:pt>
                <c:pt idx="9992">
                  <c:v>41070.14806712963</c:v>
                </c:pt>
                <c:pt idx="9993">
                  <c:v>41070.148414351854</c:v>
                </c:pt>
                <c:pt idx="9994">
                  <c:v>41070.148761574077</c:v>
                </c:pt>
                <c:pt idx="9995">
                  <c:v>41070.149108796293</c:v>
                </c:pt>
                <c:pt idx="9996">
                  <c:v>41070.149456018517</c:v>
                </c:pt>
                <c:pt idx="9997">
                  <c:v>41070.14980324074</c:v>
                </c:pt>
                <c:pt idx="9998">
                  <c:v>41070.150150462963</c:v>
                </c:pt>
                <c:pt idx="9999">
                  <c:v>41070.150497685187</c:v>
                </c:pt>
                <c:pt idx="10000">
                  <c:v>41070.15084490741</c:v>
                </c:pt>
                <c:pt idx="10001">
                  <c:v>41070.151192129626</c:v>
                </c:pt>
                <c:pt idx="10002">
                  <c:v>41070.151539351849</c:v>
                </c:pt>
                <c:pt idx="10003">
                  <c:v>41070.151886574073</c:v>
                </c:pt>
                <c:pt idx="10004">
                  <c:v>41070.152233796296</c:v>
                </c:pt>
                <c:pt idx="10005">
                  <c:v>41070.152581018519</c:v>
                </c:pt>
                <c:pt idx="10006">
                  <c:v>41070.152928240743</c:v>
                </c:pt>
                <c:pt idx="10007">
                  <c:v>41070.153275462966</c:v>
                </c:pt>
                <c:pt idx="10008">
                  <c:v>41070.153622685182</c:v>
                </c:pt>
                <c:pt idx="10009">
                  <c:v>41070.153969907406</c:v>
                </c:pt>
                <c:pt idx="10010">
                  <c:v>41070.154317129629</c:v>
                </c:pt>
                <c:pt idx="10011">
                  <c:v>41070.154664351852</c:v>
                </c:pt>
                <c:pt idx="10012">
                  <c:v>41070.155011574076</c:v>
                </c:pt>
                <c:pt idx="10013">
                  <c:v>41070.155358796299</c:v>
                </c:pt>
                <c:pt idx="10014">
                  <c:v>41070.155706018515</c:v>
                </c:pt>
                <c:pt idx="10015">
                  <c:v>41070.156053240738</c:v>
                </c:pt>
                <c:pt idx="10016">
                  <c:v>41070.156400462962</c:v>
                </c:pt>
                <c:pt idx="10017">
                  <c:v>41070.156747685185</c:v>
                </c:pt>
                <c:pt idx="10018">
                  <c:v>41070.157094907408</c:v>
                </c:pt>
                <c:pt idx="10019">
                  <c:v>41070.157442129632</c:v>
                </c:pt>
                <c:pt idx="10020">
                  <c:v>41070.157789351855</c:v>
                </c:pt>
                <c:pt idx="10021">
                  <c:v>41070.158136574071</c:v>
                </c:pt>
                <c:pt idx="10022">
                  <c:v>41070.158483796295</c:v>
                </c:pt>
                <c:pt idx="10023">
                  <c:v>41070.158831018518</c:v>
                </c:pt>
                <c:pt idx="10024">
                  <c:v>41070.159178240741</c:v>
                </c:pt>
                <c:pt idx="10025">
                  <c:v>41070.159525462965</c:v>
                </c:pt>
                <c:pt idx="10026">
                  <c:v>41070.159872685188</c:v>
                </c:pt>
                <c:pt idx="10027">
                  <c:v>41070.160219907404</c:v>
                </c:pt>
                <c:pt idx="10028">
                  <c:v>41070.160567129627</c:v>
                </c:pt>
                <c:pt idx="10029">
                  <c:v>41070.160914351851</c:v>
                </c:pt>
                <c:pt idx="10030">
                  <c:v>41070.161261574074</c:v>
                </c:pt>
                <c:pt idx="10031">
                  <c:v>41070.161608796298</c:v>
                </c:pt>
                <c:pt idx="10032">
                  <c:v>41070.161956018521</c:v>
                </c:pt>
                <c:pt idx="10033">
                  <c:v>41070.162303240744</c:v>
                </c:pt>
                <c:pt idx="10034">
                  <c:v>41070.16265046296</c:v>
                </c:pt>
                <c:pt idx="10035">
                  <c:v>41070.162997685184</c:v>
                </c:pt>
                <c:pt idx="10036">
                  <c:v>41070.163344907407</c:v>
                </c:pt>
                <c:pt idx="10037">
                  <c:v>41070.16369212963</c:v>
                </c:pt>
                <c:pt idx="10038">
                  <c:v>41070.164039351854</c:v>
                </c:pt>
                <c:pt idx="10039">
                  <c:v>41070.164386574077</c:v>
                </c:pt>
                <c:pt idx="10040">
                  <c:v>41070.164733796293</c:v>
                </c:pt>
                <c:pt idx="10041">
                  <c:v>41070.165081018517</c:v>
                </c:pt>
                <c:pt idx="10042">
                  <c:v>41070.16542824074</c:v>
                </c:pt>
                <c:pt idx="10043">
                  <c:v>41070.165775462963</c:v>
                </c:pt>
                <c:pt idx="10044">
                  <c:v>41070.166122685187</c:v>
                </c:pt>
                <c:pt idx="10045">
                  <c:v>41070.16646990741</c:v>
                </c:pt>
                <c:pt idx="10046">
                  <c:v>41070.166817129626</c:v>
                </c:pt>
                <c:pt idx="10047">
                  <c:v>41070.167164351849</c:v>
                </c:pt>
                <c:pt idx="10048">
                  <c:v>41070.167511574073</c:v>
                </c:pt>
                <c:pt idx="10049">
                  <c:v>41070.167858796296</c:v>
                </c:pt>
                <c:pt idx="10050">
                  <c:v>41070.168206018519</c:v>
                </c:pt>
                <c:pt idx="10051">
                  <c:v>41070.168553240743</c:v>
                </c:pt>
                <c:pt idx="10052">
                  <c:v>41070.168900462966</c:v>
                </c:pt>
                <c:pt idx="10053">
                  <c:v>41070.169247685182</c:v>
                </c:pt>
                <c:pt idx="10054">
                  <c:v>41070.169594907406</c:v>
                </c:pt>
                <c:pt idx="10055">
                  <c:v>41070.169942129629</c:v>
                </c:pt>
                <c:pt idx="10056">
                  <c:v>41070.170289351852</c:v>
                </c:pt>
                <c:pt idx="10057">
                  <c:v>41070.170636574076</c:v>
                </c:pt>
                <c:pt idx="10058">
                  <c:v>41070.170983796299</c:v>
                </c:pt>
                <c:pt idx="10059">
                  <c:v>41070.171331018515</c:v>
                </c:pt>
                <c:pt idx="10060">
                  <c:v>41070.171678240738</c:v>
                </c:pt>
                <c:pt idx="10061">
                  <c:v>41070.172025462962</c:v>
                </c:pt>
                <c:pt idx="10062">
                  <c:v>41070.172372685185</c:v>
                </c:pt>
                <c:pt idx="10063">
                  <c:v>41070.172719907408</c:v>
                </c:pt>
                <c:pt idx="10064">
                  <c:v>41070.173067129632</c:v>
                </c:pt>
                <c:pt idx="10065">
                  <c:v>41070.173414351855</c:v>
                </c:pt>
                <c:pt idx="10066">
                  <c:v>41070.173761574071</c:v>
                </c:pt>
                <c:pt idx="10067">
                  <c:v>41070.174108796295</c:v>
                </c:pt>
                <c:pt idx="10068">
                  <c:v>41070.174456018518</c:v>
                </c:pt>
                <c:pt idx="10069">
                  <c:v>41070.174803240741</c:v>
                </c:pt>
                <c:pt idx="10070">
                  <c:v>41070.175150462965</c:v>
                </c:pt>
                <c:pt idx="10071">
                  <c:v>41070.175497685188</c:v>
                </c:pt>
                <c:pt idx="10072">
                  <c:v>41070.175844907404</c:v>
                </c:pt>
                <c:pt idx="10073">
                  <c:v>41070.176192129627</c:v>
                </c:pt>
                <c:pt idx="10074">
                  <c:v>41070.176539351851</c:v>
                </c:pt>
                <c:pt idx="10075">
                  <c:v>41070.176886574074</c:v>
                </c:pt>
                <c:pt idx="10076">
                  <c:v>41070.177233796298</c:v>
                </c:pt>
                <c:pt idx="10077">
                  <c:v>41070.177581018521</c:v>
                </c:pt>
                <c:pt idx="10078">
                  <c:v>41070.177928240744</c:v>
                </c:pt>
                <c:pt idx="10079">
                  <c:v>41070.17827546296</c:v>
                </c:pt>
                <c:pt idx="10080">
                  <c:v>41070.178622685184</c:v>
                </c:pt>
                <c:pt idx="10081">
                  <c:v>41070.178969907407</c:v>
                </c:pt>
                <c:pt idx="10082">
                  <c:v>41070.17931712963</c:v>
                </c:pt>
                <c:pt idx="10083">
                  <c:v>41070.179664351854</c:v>
                </c:pt>
                <c:pt idx="10084">
                  <c:v>41070.180011574077</c:v>
                </c:pt>
                <c:pt idx="10085">
                  <c:v>41070.180358796293</c:v>
                </c:pt>
                <c:pt idx="10086">
                  <c:v>41070.180706018517</c:v>
                </c:pt>
                <c:pt idx="10087">
                  <c:v>41070.18105324074</c:v>
                </c:pt>
                <c:pt idx="10088">
                  <c:v>41070.181400462963</c:v>
                </c:pt>
                <c:pt idx="10089">
                  <c:v>41070.181747685187</c:v>
                </c:pt>
                <c:pt idx="10090">
                  <c:v>41070.18209490741</c:v>
                </c:pt>
                <c:pt idx="10091">
                  <c:v>41070.182442129626</c:v>
                </c:pt>
                <c:pt idx="10092">
                  <c:v>41070.182789351849</c:v>
                </c:pt>
                <c:pt idx="10093">
                  <c:v>41070.183136574073</c:v>
                </c:pt>
                <c:pt idx="10094">
                  <c:v>41070.183483796296</c:v>
                </c:pt>
                <c:pt idx="10095">
                  <c:v>41070.183831018519</c:v>
                </c:pt>
                <c:pt idx="10096">
                  <c:v>41070.184178240743</c:v>
                </c:pt>
                <c:pt idx="10097">
                  <c:v>41070.184525462966</c:v>
                </c:pt>
                <c:pt idx="10098">
                  <c:v>41070.184872685182</c:v>
                </c:pt>
                <c:pt idx="10099">
                  <c:v>41070.185219907406</c:v>
                </c:pt>
                <c:pt idx="10100">
                  <c:v>41070.185567129629</c:v>
                </c:pt>
                <c:pt idx="10101">
                  <c:v>41070.185914351852</c:v>
                </c:pt>
                <c:pt idx="10102">
                  <c:v>41070.186261574076</c:v>
                </c:pt>
                <c:pt idx="10103">
                  <c:v>41070.186608796299</c:v>
                </c:pt>
                <c:pt idx="10104">
                  <c:v>41070.186956018515</c:v>
                </c:pt>
                <c:pt idx="10105">
                  <c:v>41070.187303240738</c:v>
                </c:pt>
                <c:pt idx="10106">
                  <c:v>41070.187650462962</c:v>
                </c:pt>
                <c:pt idx="10107">
                  <c:v>41070.187997685185</c:v>
                </c:pt>
                <c:pt idx="10108">
                  <c:v>41070.188344907408</c:v>
                </c:pt>
                <c:pt idx="10109">
                  <c:v>41070.188692129632</c:v>
                </c:pt>
                <c:pt idx="10110">
                  <c:v>41070.189039351855</c:v>
                </c:pt>
                <c:pt idx="10111">
                  <c:v>41070.189386574071</c:v>
                </c:pt>
                <c:pt idx="10112">
                  <c:v>41070.189733796295</c:v>
                </c:pt>
                <c:pt idx="10113">
                  <c:v>41070.190081018518</c:v>
                </c:pt>
                <c:pt idx="10114">
                  <c:v>41070.190428240741</c:v>
                </c:pt>
                <c:pt idx="10115">
                  <c:v>41070.190775462965</c:v>
                </c:pt>
                <c:pt idx="10116">
                  <c:v>41070.191122685188</c:v>
                </c:pt>
                <c:pt idx="10117">
                  <c:v>41070.191469907404</c:v>
                </c:pt>
                <c:pt idx="10118">
                  <c:v>41070.191817129627</c:v>
                </c:pt>
                <c:pt idx="10119">
                  <c:v>41070.192164351851</c:v>
                </c:pt>
                <c:pt idx="10120">
                  <c:v>41070.192511574074</c:v>
                </c:pt>
                <c:pt idx="10121">
                  <c:v>41070.192858796298</c:v>
                </c:pt>
                <c:pt idx="10122">
                  <c:v>41070.193206018521</c:v>
                </c:pt>
                <c:pt idx="10123">
                  <c:v>41070.193553240744</c:v>
                </c:pt>
                <c:pt idx="10124">
                  <c:v>41070.19390046296</c:v>
                </c:pt>
                <c:pt idx="10125">
                  <c:v>41070.194247685184</c:v>
                </c:pt>
                <c:pt idx="10126">
                  <c:v>41070.194594907407</c:v>
                </c:pt>
                <c:pt idx="10127">
                  <c:v>41070.19494212963</c:v>
                </c:pt>
                <c:pt idx="10128">
                  <c:v>41070.195289351854</c:v>
                </c:pt>
                <c:pt idx="10129">
                  <c:v>41070.195636574077</c:v>
                </c:pt>
                <c:pt idx="10130">
                  <c:v>41070.195983796293</c:v>
                </c:pt>
                <c:pt idx="10131">
                  <c:v>41070.196331018517</c:v>
                </c:pt>
                <c:pt idx="10132">
                  <c:v>41070.19667824074</c:v>
                </c:pt>
                <c:pt idx="10133">
                  <c:v>41070.197025462963</c:v>
                </c:pt>
                <c:pt idx="10134">
                  <c:v>41070.197372685187</c:v>
                </c:pt>
                <c:pt idx="10135">
                  <c:v>41070.19771990741</c:v>
                </c:pt>
                <c:pt idx="10136">
                  <c:v>41070.198067129626</c:v>
                </c:pt>
                <c:pt idx="10137">
                  <c:v>41070.198414351849</c:v>
                </c:pt>
                <c:pt idx="10138">
                  <c:v>41070.198761574073</c:v>
                </c:pt>
                <c:pt idx="10139">
                  <c:v>41070.199108796296</c:v>
                </c:pt>
                <c:pt idx="10140">
                  <c:v>41070.199456018519</c:v>
                </c:pt>
                <c:pt idx="10141">
                  <c:v>41070.199803240743</c:v>
                </c:pt>
                <c:pt idx="10142">
                  <c:v>41070.200150462966</c:v>
                </c:pt>
                <c:pt idx="10143">
                  <c:v>41070.200497685182</c:v>
                </c:pt>
                <c:pt idx="10144">
                  <c:v>41070.200844907406</c:v>
                </c:pt>
                <c:pt idx="10145">
                  <c:v>41070.201192129629</c:v>
                </c:pt>
                <c:pt idx="10146">
                  <c:v>41070.201539351852</c:v>
                </c:pt>
                <c:pt idx="10147">
                  <c:v>41070.201886574076</c:v>
                </c:pt>
                <c:pt idx="10148">
                  <c:v>41070.202233796299</c:v>
                </c:pt>
                <c:pt idx="10149">
                  <c:v>41070.202581018515</c:v>
                </c:pt>
                <c:pt idx="10150">
                  <c:v>41070.202928240738</c:v>
                </c:pt>
                <c:pt idx="10151">
                  <c:v>41070.203275462962</c:v>
                </c:pt>
                <c:pt idx="10152">
                  <c:v>41070.203622685185</c:v>
                </c:pt>
                <c:pt idx="10153">
                  <c:v>41070.203969907408</c:v>
                </c:pt>
                <c:pt idx="10154">
                  <c:v>41070.204317129632</c:v>
                </c:pt>
                <c:pt idx="10155">
                  <c:v>41070.204664351855</c:v>
                </c:pt>
                <c:pt idx="10156">
                  <c:v>41070.205011574071</c:v>
                </c:pt>
                <c:pt idx="10157">
                  <c:v>41070.205358796295</c:v>
                </c:pt>
                <c:pt idx="10158">
                  <c:v>41070.205706018518</c:v>
                </c:pt>
                <c:pt idx="10159">
                  <c:v>41070.206053240741</c:v>
                </c:pt>
                <c:pt idx="10160">
                  <c:v>41070.206400462965</c:v>
                </c:pt>
                <c:pt idx="10161">
                  <c:v>41070.206747685188</c:v>
                </c:pt>
                <c:pt idx="10162">
                  <c:v>41070.207094907404</c:v>
                </c:pt>
                <c:pt idx="10163">
                  <c:v>41070.207442129627</c:v>
                </c:pt>
                <c:pt idx="10164">
                  <c:v>41070.207789351851</c:v>
                </c:pt>
                <c:pt idx="10165">
                  <c:v>41070.208136574074</c:v>
                </c:pt>
                <c:pt idx="10166">
                  <c:v>41070.208483796298</c:v>
                </c:pt>
                <c:pt idx="10167">
                  <c:v>41070.208831018521</c:v>
                </c:pt>
                <c:pt idx="10168">
                  <c:v>41070.209178240744</c:v>
                </c:pt>
                <c:pt idx="10169">
                  <c:v>41070.20952546296</c:v>
                </c:pt>
                <c:pt idx="10170">
                  <c:v>41070.209872685184</c:v>
                </c:pt>
                <c:pt idx="10171">
                  <c:v>41070.210219907407</c:v>
                </c:pt>
                <c:pt idx="10172">
                  <c:v>41070.21056712963</c:v>
                </c:pt>
                <c:pt idx="10173">
                  <c:v>41070.210914351854</c:v>
                </c:pt>
                <c:pt idx="10174">
                  <c:v>41070.211261574077</c:v>
                </c:pt>
                <c:pt idx="10175">
                  <c:v>41070.211608796293</c:v>
                </c:pt>
                <c:pt idx="10176">
                  <c:v>41070.211956018517</c:v>
                </c:pt>
                <c:pt idx="10177">
                  <c:v>41070.21230324074</c:v>
                </c:pt>
                <c:pt idx="10178">
                  <c:v>41070.212650462963</c:v>
                </c:pt>
                <c:pt idx="10179">
                  <c:v>41070.212997685187</c:v>
                </c:pt>
                <c:pt idx="10180">
                  <c:v>41070.21334490741</c:v>
                </c:pt>
                <c:pt idx="10181">
                  <c:v>41070.213692129626</c:v>
                </c:pt>
                <c:pt idx="10182">
                  <c:v>41070.214039351849</c:v>
                </c:pt>
                <c:pt idx="10183">
                  <c:v>41070.214386574073</c:v>
                </c:pt>
                <c:pt idx="10184">
                  <c:v>41070.214733796296</c:v>
                </c:pt>
                <c:pt idx="10185">
                  <c:v>41070.215081018519</c:v>
                </c:pt>
                <c:pt idx="10186">
                  <c:v>41070.215428240743</c:v>
                </c:pt>
                <c:pt idx="10187">
                  <c:v>41070.215775462966</c:v>
                </c:pt>
                <c:pt idx="10188">
                  <c:v>41070.216122685182</c:v>
                </c:pt>
                <c:pt idx="10189">
                  <c:v>41070.216469907406</c:v>
                </c:pt>
                <c:pt idx="10190">
                  <c:v>41070.216817129629</c:v>
                </c:pt>
                <c:pt idx="10191">
                  <c:v>41070.217164351852</c:v>
                </c:pt>
                <c:pt idx="10192">
                  <c:v>41070.217511574076</c:v>
                </c:pt>
                <c:pt idx="10193">
                  <c:v>41070.217858796299</c:v>
                </c:pt>
                <c:pt idx="10194">
                  <c:v>41070.218206018515</c:v>
                </c:pt>
                <c:pt idx="10195">
                  <c:v>41070.218553240738</c:v>
                </c:pt>
                <c:pt idx="10196">
                  <c:v>41070.218900462962</c:v>
                </c:pt>
                <c:pt idx="10197">
                  <c:v>41070.219247685185</c:v>
                </c:pt>
                <c:pt idx="10198">
                  <c:v>41070.219594907408</c:v>
                </c:pt>
                <c:pt idx="10199">
                  <c:v>41070.219942129632</c:v>
                </c:pt>
                <c:pt idx="10200">
                  <c:v>41070.220289351855</c:v>
                </c:pt>
                <c:pt idx="10201">
                  <c:v>41070.220636574071</c:v>
                </c:pt>
                <c:pt idx="10202">
                  <c:v>41070.220983796295</c:v>
                </c:pt>
                <c:pt idx="10203">
                  <c:v>41070.221331018518</c:v>
                </c:pt>
                <c:pt idx="10204">
                  <c:v>41070.221678240741</c:v>
                </c:pt>
                <c:pt idx="10205">
                  <c:v>41070.222025462965</c:v>
                </c:pt>
                <c:pt idx="10206">
                  <c:v>41070.222372685188</c:v>
                </c:pt>
                <c:pt idx="10207">
                  <c:v>41070.222719907404</c:v>
                </c:pt>
                <c:pt idx="10208">
                  <c:v>41070.223067129627</c:v>
                </c:pt>
                <c:pt idx="10209">
                  <c:v>41070.223414351851</c:v>
                </c:pt>
                <c:pt idx="10210">
                  <c:v>41070.223761574074</c:v>
                </c:pt>
                <c:pt idx="10211">
                  <c:v>41070.224108796298</c:v>
                </c:pt>
                <c:pt idx="10212">
                  <c:v>41070.224456018521</c:v>
                </c:pt>
                <c:pt idx="10213">
                  <c:v>41070.224803240744</c:v>
                </c:pt>
                <c:pt idx="10214">
                  <c:v>41070.22515046296</c:v>
                </c:pt>
                <c:pt idx="10215">
                  <c:v>41070.225497685184</c:v>
                </c:pt>
                <c:pt idx="10216">
                  <c:v>41070.225844907407</c:v>
                </c:pt>
                <c:pt idx="10217">
                  <c:v>41070.22619212963</c:v>
                </c:pt>
                <c:pt idx="10218">
                  <c:v>41070.226539351854</c:v>
                </c:pt>
                <c:pt idx="10219">
                  <c:v>41070.226886574077</c:v>
                </c:pt>
                <c:pt idx="10220">
                  <c:v>41070.227233796293</c:v>
                </c:pt>
                <c:pt idx="10221">
                  <c:v>41070.227581018517</c:v>
                </c:pt>
                <c:pt idx="10222">
                  <c:v>41070.22792824074</c:v>
                </c:pt>
                <c:pt idx="10223">
                  <c:v>41070.228275462963</c:v>
                </c:pt>
                <c:pt idx="10224">
                  <c:v>41070.228622685187</c:v>
                </c:pt>
                <c:pt idx="10225">
                  <c:v>41070.22896990741</c:v>
                </c:pt>
                <c:pt idx="10226">
                  <c:v>41070.229317129626</c:v>
                </c:pt>
                <c:pt idx="10227">
                  <c:v>41070.229664351849</c:v>
                </c:pt>
                <c:pt idx="10228">
                  <c:v>41070.230011574073</c:v>
                </c:pt>
                <c:pt idx="10229">
                  <c:v>41070.230358796296</c:v>
                </c:pt>
                <c:pt idx="10230">
                  <c:v>41070.230706018519</c:v>
                </c:pt>
                <c:pt idx="10231">
                  <c:v>41070.231053240743</c:v>
                </c:pt>
                <c:pt idx="10232">
                  <c:v>41070.231400462966</c:v>
                </c:pt>
                <c:pt idx="10233">
                  <c:v>41070.231747685182</c:v>
                </c:pt>
                <c:pt idx="10234">
                  <c:v>41070.232094907406</c:v>
                </c:pt>
                <c:pt idx="10235">
                  <c:v>41070.232442129629</c:v>
                </c:pt>
                <c:pt idx="10236">
                  <c:v>41070.232789351852</c:v>
                </c:pt>
                <c:pt idx="10237">
                  <c:v>41070.233136574076</c:v>
                </c:pt>
                <c:pt idx="10238">
                  <c:v>41070.233483796299</c:v>
                </c:pt>
                <c:pt idx="10239">
                  <c:v>41070.233831018515</c:v>
                </c:pt>
                <c:pt idx="10240">
                  <c:v>41070.234178240738</c:v>
                </c:pt>
                <c:pt idx="10241">
                  <c:v>41070.234525462962</c:v>
                </c:pt>
                <c:pt idx="10242">
                  <c:v>41070.234872685185</c:v>
                </c:pt>
                <c:pt idx="10243">
                  <c:v>41070.235219907408</c:v>
                </c:pt>
                <c:pt idx="10244">
                  <c:v>41070.235567129632</c:v>
                </c:pt>
                <c:pt idx="10245">
                  <c:v>41070.235914351855</c:v>
                </c:pt>
                <c:pt idx="10246">
                  <c:v>41070.236261574071</c:v>
                </c:pt>
                <c:pt idx="10247">
                  <c:v>41070.236608796295</c:v>
                </c:pt>
                <c:pt idx="10248">
                  <c:v>41070.236956018518</c:v>
                </c:pt>
                <c:pt idx="10249">
                  <c:v>41070.237303240741</c:v>
                </c:pt>
                <c:pt idx="10250">
                  <c:v>41070.237650462965</c:v>
                </c:pt>
                <c:pt idx="10251">
                  <c:v>41070.237997685188</c:v>
                </c:pt>
                <c:pt idx="10252">
                  <c:v>41070.238344907404</c:v>
                </c:pt>
                <c:pt idx="10253">
                  <c:v>41070.238692129627</c:v>
                </c:pt>
                <c:pt idx="10254">
                  <c:v>41070.239039351851</c:v>
                </c:pt>
                <c:pt idx="10255">
                  <c:v>41070.239386574074</c:v>
                </c:pt>
                <c:pt idx="10256">
                  <c:v>41070.239733796298</c:v>
                </c:pt>
                <c:pt idx="10257">
                  <c:v>41070.240081018521</c:v>
                </c:pt>
                <c:pt idx="10258">
                  <c:v>41070.240428240744</c:v>
                </c:pt>
                <c:pt idx="10259">
                  <c:v>41070.24077546296</c:v>
                </c:pt>
                <c:pt idx="10260">
                  <c:v>41070.241122685184</c:v>
                </c:pt>
                <c:pt idx="10261">
                  <c:v>41070.241469907407</c:v>
                </c:pt>
                <c:pt idx="10262">
                  <c:v>41070.24181712963</c:v>
                </c:pt>
                <c:pt idx="10263">
                  <c:v>41070.242164351854</c:v>
                </c:pt>
                <c:pt idx="10264">
                  <c:v>41070.242511574077</c:v>
                </c:pt>
                <c:pt idx="10265">
                  <c:v>41070.242858796293</c:v>
                </c:pt>
                <c:pt idx="10266">
                  <c:v>41070.243206018517</c:v>
                </c:pt>
                <c:pt idx="10267">
                  <c:v>41070.24355324074</c:v>
                </c:pt>
                <c:pt idx="10268">
                  <c:v>41070.243900462963</c:v>
                </c:pt>
                <c:pt idx="10269">
                  <c:v>41070.244247685187</c:v>
                </c:pt>
                <c:pt idx="10270">
                  <c:v>41070.24459490741</c:v>
                </c:pt>
                <c:pt idx="10271">
                  <c:v>41070.244942129626</c:v>
                </c:pt>
                <c:pt idx="10272">
                  <c:v>41070.245289351849</c:v>
                </c:pt>
                <c:pt idx="10273">
                  <c:v>41070.245636574073</c:v>
                </c:pt>
                <c:pt idx="10274">
                  <c:v>41070.245983796296</c:v>
                </c:pt>
                <c:pt idx="10275">
                  <c:v>41070.246331018519</c:v>
                </c:pt>
                <c:pt idx="10276">
                  <c:v>41070.246678240743</c:v>
                </c:pt>
                <c:pt idx="10277">
                  <c:v>41070.247025462966</c:v>
                </c:pt>
                <c:pt idx="10278">
                  <c:v>41070.247372685182</c:v>
                </c:pt>
                <c:pt idx="10279">
                  <c:v>41070.247719907406</c:v>
                </c:pt>
                <c:pt idx="10280">
                  <c:v>41070.248067129629</c:v>
                </c:pt>
                <c:pt idx="10281">
                  <c:v>41070.248414351852</c:v>
                </c:pt>
                <c:pt idx="10282">
                  <c:v>41070.248761574076</c:v>
                </c:pt>
                <c:pt idx="10283">
                  <c:v>41070.249108796299</c:v>
                </c:pt>
                <c:pt idx="10284">
                  <c:v>41070.249456018515</c:v>
                </c:pt>
                <c:pt idx="10285">
                  <c:v>41070.249803240738</c:v>
                </c:pt>
                <c:pt idx="10286">
                  <c:v>41070.250150462962</c:v>
                </c:pt>
                <c:pt idx="10287">
                  <c:v>41070.250497685185</c:v>
                </c:pt>
                <c:pt idx="10288">
                  <c:v>41070.250844907408</c:v>
                </c:pt>
                <c:pt idx="10289">
                  <c:v>41070.251192129632</c:v>
                </c:pt>
                <c:pt idx="10290">
                  <c:v>41070.251539351855</c:v>
                </c:pt>
                <c:pt idx="10291">
                  <c:v>41070.251886574071</c:v>
                </c:pt>
                <c:pt idx="10292">
                  <c:v>41070.252233796295</c:v>
                </c:pt>
                <c:pt idx="10293">
                  <c:v>41070.252581018518</c:v>
                </c:pt>
                <c:pt idx="10294">
                  <c:v>41070.252928240741</c:v>
                </c:pt>
                <c:pt idx="10295">
                  <c:v>41070.253275462965</c:v>
                </c:pt>
                <c:pt idx="10296">
                  <c:v>41070.253622685188</c:v>
                </c:pt>
                <c:pt idx="10297">
                  <c:v>41070.253969907404</c:v>
                </c:pt>
                <c:pt idx="10298">
                  <c:v>41070.254317129627</c:v>
                </c:pt>
                <c:pt idx="10299">
                  <c:v>41070.254664351851</c:v>
                </c:pt>
                <c:pt idx="10300">
                  <c:v>41070.255011574074</c:v>
                </c:pt>
                <c:pt idx="10301">
                  <c:v>41070.255358796298</c:v>
                </c:pt>
                <c:pt idx="10302">
                  <c:v>41070.255706018521</c:v>
                </c:pt>
                <c:pt idx="10303">
                  <c:v>41070.256053240744</c:v>
                </c:pt>
                <c:pt idx="10304">
                  <c:v>41070.25640046296</c:v>
                </c:pt>
                <c:pt idx="10305">
                  <c:v>41070.256747685184</c:v>
                </c:pt>
                <c:pt idx="10306">
                  <c:v>41070.257094907407</c:v>
                </c:pt>
                <c:pt idx="10307">
                  <c:v>41070.25744212963</c:v>
                </c:pt>
                <c:pt idx="10308">
                  <c:v>41070.257789351854</c:v>
                </c:pt>
                <c:pt idx="10309">
                  <c:v>41070.258136574077</c:v>
                </c:pt>
                <c:pt idx="10310">
                  <c:v>41070.258483796293</c:v>
                </c:pt>
                <c:pt idx="10311">
                  <c:v>41070.258831018517</c:v>
                </c:pt>
                <c:pt idx="10312">
                  <c:v>41070.25917824074</c:v>
                </c:pt>
                <c:pt idx="10313">
                  <c:v>41070.259525462963</c:v>
                </c:pt>
                <c:pt idx="10314">
                  <c:v>41070.259872685187</c:v>
                </c:pt>
                <c:pt idx="10315">
                  <c:v>41070.26021990741</c:v>
                </c:pt>
                <c:pt idx="10316">
                  <c:v>41070.260567129626</c:v>
                </c:pt>
                <c:pt idx="10317">
                  <c:v>41070.260914351849</c:v>
                </c:pt>
                <c:pt idx="10318">
                  <c:v>41070.261261574073</c:v>
                </c:pt>
                <c:pt idx="10319">
                  <c:v>41070.261608796296</c:v>
                </c:pt>
                <c:pt idx="10320">
                  <c:v>41070.261956018519</c:v>
                </c:pt>
                <c:pt idx="10321">
                  <c:v>41070.262303240743</c:v>
                </c:pt>
                <c:pt idx="10322">
                  <c:v>41070.262650462966</c:v>
                </c:pt>
                <c:pt idx="10323">
                  <c:v>41070.262997685182</c:v>
                </c:pt>
                <c:pt idx="10324">
                  <c:v>41070.263344907406</c:v>
                </c:pt>
                <c:pt idx="10325">
                  <c:v>41070.263692129629</c:v>
                </c:pt>
                <c:pt idx="10326">
                  <c:v>41070.264039351852</c:v>
                </c:pt>
                <c:pt idx="10327">
                  <c:v>41070.264386574076</c:v>
                </c:pt>
                <c:pt idx="10328">
                  <c:v>41070.264733796299</c:v>
                </c:pt>
                <c:pt idx="10329">
                  <c:v>41070.265081018515</c:v>
                </c:pt>
                <c:pt idx="10330">
                  <c:v>41070.265428240738</c:v>
                </c:pt>
                <c:pt idx="10331">
                  <c:v>41070.265775462962</c:v>
                </c:pt>
                <c:pt idx="10332">
                  <c:v>41070.266122685185</c:v>
                </c:pt>
                <c:pt idx="10333">
                  <c:v>41070.266469907408</c:v>
                </c:pt>
                <c:pt idx="10334">
                  <c:v>41070.266817129632</c:v>
                </c:pt>
                <c:pt idx="10335">
                  <c:v>41070.267164351855</c:v>
                </c:pt>
                <c:pt idx="10336">
                  <c:v>41070.267511574071</c:v>
                </c:pt>
                <c:pt idx="10337">
                  <c:v>41070.267858796295</c:v>
                </c:pt>
                <c:pt idx="10338">
                  <c:v>41070.268206018518</c:v>
                </c:pt>
                <c:pt idx="10339">
                  <c:v>41070.268553240741</c:v>
                </c:pt>
                <c:pt idx="10340">
                  <c:v>41070.268900462965</c:v>
                </c:pt>
                <c:pt idx="10341">
                  <c:v>41070.269247685188</c:v>
                </c:pt>
                <c:pt idx="10342">
                  <c:v>41070.269594907404</c:v>
                </c:pt>
                <c:pt idx="10343">
                  <c:v>41070.269942129627</c:v>
                </c:pt>
                <c:pt idx="10344">
                  <c:v>41070.270289351851</c:v>
                </c:pt>
                <c:pt idx="10345">
                  <c:v>41070.270636574074</c:v>
                </c:pt>
                <c:pt idx="10346">
                  <c:v>41070.270983796298</c:v>
                </c:pt>
                <c:pt idx="10347">
                  <c:v>41070.271331018521</c:v>
                </c:pt>
                <c:pt idx="10348">
                  <c:v>41070.271678240744</c:v>
                </c:pt>
                <c:pt idx="10349">
                  <c:v>41070.27202546296</c:v>
                </c:pt>
                <c:pt idx="10350">
                  <c:v>41070.272372685184</c:v>
                </c:pt>
                <c:pt idx="10351">
                  <c:v>41070.272719907407</c:v>
                </c:pt>
                <c:pt idx="10352">
                  <c:v>41070.27306712963</c:v>
                </c:pt>
                <c:pt idx="10353">
                  <c:v>41070.273414351854</c:v>
                </c:pt>
                <c:pt idx="10354">
                  <c:v>41070.273761574077</c:v>
                </c:pt>
                <c:pt idx="10355">
                  <c:v>41070.274108796293</c:v>
                </c:pt>
                <c:pt idx="10356">
                  <c:v>41070.274456018517</c:v>
                </c:pt>
                <c:pt idx="10357">
                  <c:v>41070.27480324074</c:v>
                </c:pt>
                <c:pt idx="10358">
                  <c:v>41070.275150462963</c:v>
                </c:pt>
                <c:pt idx="10359">
                  <c:v>41070.275497685187</c:v>
                </c:pt>
                <c:pt idx="10360">
                  <c:v>41070.27584490741</c:v>
                </c:pt>
                <c:pt idx="10361">
                  <c:v>41070.276192129626</c:v>
                </c:pt>
                <c:pt idx="10362">
                  <c:v>41070.276539351849</c:v>
                </c:pt>
                <c:pt idx="10363">
                  <c:v>41070.276886574073</c:v>
                </c:pt>
                <c:pt idx="10364">
                  <c:v>41070.277233796296</c:v>
                </c:pt>
                <c:pt idx="10365">
                  <c:v>41070.277581018519</c:v>
                </c:pt>
                <c:pt idx="10366">
                  <c:v>41070.277928240743</c:v>
                </c:pt>
                <c:pt idx="10367">
                  <c:v>41070.278275462966</c:v>
                </c:pt>
                <c:pt idx="10368">
                  <c:v>41070.278622685182</c:v>
                </c:pt>
                <c:pt idx="10369">
                  <c:v>41070.278969907406</c:v>
                </c:pt>
                <c:pt idx="10370">
                  <c:v>41070.279317129629</c:v>
                </c:pt>
                <c:pt idx="10371">
                  <c:v>41070.279664351852</c:v>
                </c:pt>
                <c:pt idx="10372">
                  <c:v>41070.280011574076</c:v>
                </c:pt>
                <c:pt idx="10373">
                  <c:v>41070.280358796299</c:v>
                </c:pt>
                <c:pt idx="10374">
                  <c:v>41070.280706018515</c:v>
                </c:pt>
                <c:pt idx="10375">
                  <c:v>41070.281053240738</c:v>
                </c:pt>
                <c:pt idx="10376">
                  <c:v>41070.281400462962</c:v>
                </c:pt>
                <c:pt idx="10377">
                  <c:v>41070.281747685185</c:v>
                </c:pt>
                <c:pt idx="10378">
                  <c:v>41070.282094907408</c:v>
                </c:pt>
                <c:pt idx="10379">
                  <c:v>41070.282442129632</c:v>
                </c:pt>
                <c:pt idx="10380">
                  <c:v>41070.282789351855</c:v>
                </c:pt>
                <c:pt idx="10381">
                  <c:v>41070.283136574071</c:v>
                </c:pt>
                <c:pt idx="10382">
                  <c:v>41070.283483796295</c:v>
                </c:pt>
                <c:pt idx="10383">
                  <c:v>41070.283831018518</c:v>
                </c:pt>
                <c:pt idx="10384">
                  <c:v>41070.284178240741</c:v>
                </c:pt>
                <c:pt idx="10385">
                  <c:v>41070.284525462965</c:v>
                </c:pt>
                <c:pt idx="10386">
                  <c:v>41070.284872685188</c:v>
                </c:pt>
                <c:pt idx="10387">
                  <c:v>41070.285219907404</c:v>
                </c:pt>
                <c:pt idx="10388">
                  <c:v>41070.285567129627</c:v>
                </c:pt>
                <c:pt idx="10389">
                  <c:v>41070.285914351851</c:v>
                </c:pt>
                <c:pt idx="10390">
                  <c:v>41070.286261574074</c:v>
                </c:pt>
                <c:pt idx="10391">
                  <c:v>41070.286608796298</c:v>
                </c:pt>
                <c:pt idx="10392">
                  <c:v>41070.286956018521</c:v>
                </c:pt>
                <c:pt idx="10393">
                  <c:v>41070.287303240744</c:v>
                </c:pt>
                <c:pt idx="10394">
                  <c:v>41070.28765046296</c:v>
                </c:pt>
                <c:pt idx="10395">
                  <c:v>41070.287997685184</c:v>
                </c:pt>
                <c:pt idx="10396">
                  <c:v>41070.288344907407</c:v>
                </c:pt>
                <c:pt idx="10397">
                  <c:v>41070.28869212963</c:v>
                </c:pt>
                <c:pt idx="10398">
                  <c:v>41070.289039351854</c:v>
                </c:pt>
                <c:pt idx="10399">
                  <c:v>41070.289386574077</c:v>
                </c:pt>
                <c:pt idx="10400">
                  <c:v>41070.289733796293</c:v>
                </c:pt>
                <c:pt idx="10401">
                  <c:v>41070.290081018517</c:v>
                </c:pt>
                <c:pt idx="10402">
                  <c:v>41070.29042824074</c:v>
                </c:pt>
                <c:pt idx="10403">
                  <c:v>41070.290775462963</c:v>
                </c:pt>
                <c:pt idx="10404">
                  <c:v>41070.291122685187</c:v>
                </c:pt>
                <c:pt idx="10405">
                  <c:v>41070.29146990741</c:v>
                </c:pt>
                <c:pt idx="10406">
                  <c:v>41070.291817129626</c:v>
                </c:pt>
                <c:pt idx="10407">
                  <c:v>41070.292164351849</c:v>
                </c:pt>
                <c:pt idx="10408">
                  <c:v>41070.292511574073</c:v>
                </c:pt>
                <c:pt idx="10409">
                  <c:v>41070.292858796296</c:v>
                </c:pt>
                <c:pt idx="10410">
                  <c:v>41070.293206018519</c:v>
                </c:pt>
                <c:pt idx="10411">
                  <c:v>41070.293553240743</c:v>
                </c:pt>
                <c:pt idx="10412">
                  <c:v>41070.293900462966</c:v>
                </c:pt>
                <c:pt idx="10413">
                  <c:v>41070.294247685182</c:v>
                </c:pt>
                <c:pt idx="10414">
                  <c:v>41070.294594907406</c:v>
                </c:pt>
                <c:pt idx="10415">
                  <c:v>41070.294942129629</c:v>
                </c:pt>
                <c:pt idx="10416">
                  <c:v>41070.295289351852</c:v>
                </c:pt>
                <c:pt idx="10417">
                  <c:v>41070.295636574076</c:v>
                </c:pt>
                <c:pt idx="10418">
                  <c:v>41070.295983796299</c:v>
                </c:pt>
                <c:pt idx="10419">
                  <c:v>41070.296331018515</c:v>
                </c:pt>
                <c:pt idx="10420">
                  <c:v>41070.296678240738</c:v>
                </c:pt>
                <c:pt idx="10421">
                  <c:v>41070.297025462962</c:v>
                </c:pt>
                <c:pt idx="10422">
                  <c:v>41070.297372685185</c:v>
                </c:pt>
                <c:pt idx="10423">
                  <c:v>41070.297719907408</c:v>
                </c:pt>
                <c:pt idx="10424">
                  <c:v>41070.298067129632</c:v>
                </c:pt>
                <c:pt idx="10425">
                  <c:v>41070.298414351855</c:v>
                </c:pt>
                <c:pt idx="10426">
                  <c:v>41070.298761574071</c:v>
                </c:pt>
                <c:pt idx="10427">
                  <c:v>41070.299108796295</c:v>
                </c:pt>
                <c:pt idx="10428">
                  <c:v>41070.299456018518</c:v>
                </c:pt>
                <c:pt idx="10429">
                  <c:v>41070.299803240741</c:v>
                </c:pt>
                <c:pt idx="10430">
                  <c:v>41070.300150462965</c:v>
                </c:pt>
                <c:pt idx="10431">
                  <c:v>41070.300497685188</c:v>
                </c:pt>
                <c:pt idx="10432">
                  <c:v>41070.300844907404</c:v>
                </c:pt>
                <c:pt idx="10433">
                  <c:v>41070.301192129627</c:v>
                </c:pt>
                <c:pt idx="10434">
                  <c:v>41070.301539351851</c:v>
                </c:pt>
                <c:pt idx="10435">
                  <c:v>41070.301886574074</c:v>
                </c:pt>
                <c:pt idx="10436">
                  <c:v>41070.302233796298</c:v>
                </c:pt>
                <c:pt idx="10437">
                  <c:v>41070.302581018521</c:v>
                </c:pt>
                <c:pt idx="10438">
                  <c:v>41070.302928240744</c:v>
                </c:pt>
                <c:pt idx="10439">
                  <c:v>41070.30327546296</c:v>
                </c:pt>
                <c:pt idx="10440">
                  <c:v>41070.303622685184</c:v>
                </c:pt>
                <c:pt idx="10441">
                  <c:v>41070.303969907407</c:v>
                </c:pt>
                <c:pt idx="10442">
                  <c:v>41070.30431712963</c:v>
                </c:pt>
                <c:pt idx="10443">
                  <c:v>41070.304664351854</c:v>
                </c:pt>
                <c:pt idx="10444">
                  <c:v>41070.305011574077</c:v>
                </c:pt>
                <c:pt idx="10445">
                  <c:v>41070.305358796293</c:v>
                </c:pt>
                <c:pt idx="10446">
                  <c:v>41070.305706018517</c:v>
                </c:pt>
                <c:pt idx="10447">
                  <c:v>41070.30605324074</c:v>
                </c:pt>
                <c:pt idx="10448">
                  <c:v>41070.306400462963</c:v>
                </c:pt>
                <c:pt idx="10449">
                  <c:v>41070.306747685187</c:v>
                </c:pt>
                <c:pt idx="10450">
                  <c:v>41070.30709490741</c:v>
                </c:pt>
                <c:pt idx="10451">
                  <c:v>41070.307442129626</c:v>
                </c:pt>
                <c:pt idx="10452">
                  <c:v>41070.307789351849</c:v>
                </c:pt>
                <c:pt idx="10453">
                  <c:v>41070.308136574073</c:v>
                </c:pt>
                <c:pt idx="10454">
                  <c:v>41070.308483796296</c:v>
                </c:pt>
                <c:pt idx="10455">
                  <c:v>41070.308831018519</c:v>
                </c:pt>
                <c:pt idx="10456">
                  <c:v>41070.309178240743</c:v>
                </c:pt>
                <c:pt idx="10457">
                  <c:v>41070.309525462966</c:v>
                </c:pt>
                <c:pt idx="10458">
                  <c:v>41070.309872685182</c:v>
                </c:pt>
                <c:pt idx="10459">
                  <c:v>41070.310219907406</c:v>
                </c:pt>
                <c:pt idx="10460">
                  <c:v>41070.310567129629</c:v>
                </c:pt>
                <c:pt idx="10461">
                  <c:v>41070.310914351852</c:v>
                </c:pt>
                <c:pt idx="10462">
                  <c:v>41070.311261574076</c:v>
                </c:pt>
                <c:pt idx="10463">
                  <c:v>41070.311608796299</c:v>
                </c:pt>
                <c:pt idx="10464">
                  <c:v>41070.311956018515</c:v>
                </c:pt>
                <c:pt idx="10465">
                  <c:v>41070.312303240738</c:v>
                </c:pt>
                <c:pt idx="10466">
                  <c:v>41070.312650462962</c:v>
                </c:pt>
                <c:pt idx="10467">
                  <c:v>41070.312997685185</c:v>
                </c:pt>
                <c:pt idx="10468">
                  <c:v>41070.313344907408</c:v>
                </c:pt>
                <c:pt idx="10469">
                  <c:v>41070.313692129632</c:v>
                </c:pt>
                <c:pt idx="10470">
                  <c:v>41070.314039351855</c:v>
                </c:pt>
                <c:pt idx="10471">
                  <c:v>41070.314386574071</c:v>
                </c:pt>
                <c:pt idx="10472">
                  <c:v>41070.314733796295</c:v>
                </c:pt>
                <c:pt idx="10473">
                  <c:v>41070.315081018518</c:v>
                </c:pt>
                <c:pt idx="10474">
                  <c:v>41070.315428240741</c:v>
                </c:pt>
                <c:pt idx="10475">
                  <c:v>41070.315775462965</c:v>
                </c:pt>
                <c:pt idx="10476">
                  <c:v>41070.316122685188</c:v>
                </c:pt>
                <c:pt idx="10477">
                  <c:v>41070.316469907404</c:v>
                </c:pt>
                <c:pt idx="10478">
                  <c:v>41070.316817129627</c:v>
                </c:pt>
                <c:pt idx="10479">
                  <c:v>41070.317164351851</c:v>
                </c:pt>
                <c:pt idx="10480">
                  <c:v>41070.317511574074</c:v>
                </c:pt>
                <c:pt idx="10481">
                  <c:v>41070.317858796298</c:v>
                </c:pt>
                <c:pt idx="10482">
                  <c:v>41070.318206018521</c:v>
                </c:pt>
                <c:pt idx="10483">
                  <c:v>41070.318553240744</c:v>
                </c:pt>
                <c:pt idx="10484">
                  <c:v>41070.31890046296</c:v>
                </c:pt>
                <c:pt idx="10485">
                  <c:v>41070.319247685184</c:v>
                </c:pt>
                <c:pt idx="10486">
                  <c:v>41070.319594907407</c:v>
                </c:pt>
                <c:pt idx="10487">
                  <c:v>41070.31994212963</c:v>
                </c:pt>
                <c:pt idx="10488">
                  <c:v>41070.320289351854</c:v>
                </c:pt>
                <c:pt idx="10489">
                  <c:v>41070.320636574077</c:v>
                </c:pt>
                <c:pt idx="10490">
                  <c:v>41070.320983796293</c:v>
                </c:pt>
                <c:pt idx="10491">
                  <c:v>41070.321331018517</c:v>
                </c:pt>
                <c:pt idx="10492">
                  <c:v>41070.32167824074</c:v>
                </c:pt>
                <c:pt idx="10493">
                  <c:v>41070.322025462963</c:v>
                </c:pt>
                <c:pt idx="10494">
                  <c:v>41070.322372685187</c:v>
                </c:pt>
                <c:pt idx="10495">
                  <c:v>41070.32271990741</c:v>
                </c:pt>
                <c:pt idx="10496">
                  <c:v>41070.323067129626</c:v>
                </c:pt>
                <c:pt idx="10497">
                  <c:v>41070.323414351849</c:v>
                </c:pt>
                <c:pt idx="10498">
                  <c:v>41070.323761574073</c:v>
                </c:pt>
                <c:pt idx="10499">
                  <c:v>41070.324108796296</c:v>
                </c:pt>
                <c:pt idx="10500">
                  <c:v>41070.324456018519</c:v>
                </c:pt>
                <c:pt idx="10501">
                  <c:v>41070.324803240743</c:v>
                </c:pt>
                <c:pt idx="10502">
                  <c:v>41070.325150462966</c:v>
                </c:pt>
                <c:pt idx="10503">
                  <c:v>41070.325497685182</c:v>
                </c:pt>
                <c:pt idx="10504">
                  <c:v>41070.325844907406</c:v>
                </c:pt>
                <c:pt idx="10505">
                  <c:v>41070.326192129629</c:v>
                </c:pt>
                <c:pt idx="10506">
                  <c:v>41070.326539351852</c:v>
                </c:pt>
                <c:pt idx="10507">
                  <c:v>41070.326886574076</c:v>
                </c:pt>
                <c:pt idx="10508">
                  <c:v>41070.327233796299</c:v>
                </c:pt>
                <c:pt idx="10509">
                  <c:v>41070.327581018515</c:v>
                </c:pt>
                <c:pt idx="10510">
                  <c:v>41070.327928240738</c:v>
                </c:pt>
                <c:pt idx="10511">
                  <c:v>41070.328275462962</c:v>
                </c:pt>
                <c:pt idx="10512">
                  <c:v>41070.328622685185</c:v>
                </c:pt>
                <c:pt idx="10513">
                  <c:v>41070.328969907408</c:v>
                </c:pt>
                <c:pt idx="10514">
                  <c:v>41070.329317129632</c:v>
                </c:pt>
                <c:pt idx="10515">
                  <c:v>41070.329664351855</c:v>
                </c:pt>
                <c:pt idx="10516">
                  <c:v>41070.330011574071</c:v>
                </c:pt>
                <c:pt idx="10517">
                  <c:v>41070.330358796295</c:v>
                </c:pt>
                <c:pt idx="10518">
                  <c:v>41070.330706018518</c:v>
                </c:pt>
                <c:pt idx="10519">
                  <c:v>41070.331053240741</c:v>
                </c:pt>
                <c:pt idx="10520">
                  <c:v>41070.331400462965</c:v>
                </c:pt>
                <c:pt idx="10521">
                  <c:v>41070.331747685188</c:v>
                </c:pt>
                <c:pt idx="10522">
                  <c:v>41070.332094907404</c:v>
                </c:pt>
                <c:pt idx="10523">
                  <c:v>41070.332442129627</c:v>
                </c:pt>
                <c:pt idx="10524">
                  <c:v>41070.332789351851</c:v>
                </c:pt>
                <c:pt idx="10525">
                  <c:v>41070.333136574074</c:v>
                </c:pt>
                <c:pt idx="10526">
                  <c:v>41070.333483796298</c:v>
                </c:pt>
                <c:pt idx="10527">
                  <c:v>41070.333831018521</c:v>
                </c:pt>
                <c:pt idx="10528">
                  <c:v>41070.334178240744</c:v>
                </c:pt>
                <c:pt idx="10529">
                  <c:v>41070.33452546296</c:v>
                </c:pt>
                <c:pt idx="10530">
                  <c:v>41070.334872685184</c:v>
                </c:pt>
                <c:pt idx="10531">
                  <c:v>41070.335219907407</c:v>
                </c:pt>
                <c:pt idx="10532">
                  <c:v>41070.33556712963</c:v>
                </c:pt>
                <c:pt idx="10533">
                  <c:v>41070.335914351854</c:v>
                </c:pt>
                <c:pt idx="10534">
                  <c:v>41070.336261574077</c:v>
                </c:pt>
                <c:pt idx="10535">
                  <c:v>41070.336608796293</c:v>
                </c:pt>
                <c:pt idx="10536">
                  <c:v>41070.336956018517</c:v>
                </c:pt>
                <c:pt idx="10537">
                  <c:v>41070.33730324074</c:v>
                </c:pt>
                <c:pt idx="10538">
                  <c:v>41070.337650462963</c:v>
                </c:pt>
                <c:pt idx="10539">
                  <c:v>41070.337997685187</c:v>
                </c:pt>
                <c:pt idx="10540">
                  <c:v>41070.33834490741</c:v>
                </c:pt>
                <c:pt idx="10541">
                  <c:v>41070.338692129626</c:v>
                </c:pt>
                <c:pt idx="10542">
                  <c:v>41070.339039351849</c:v>
                </c:pt>
                <c:pt idx="10543">
                  <c:v>41070.339386574073</c:v>
                </c:pt>
                <c:pt idx="10544">
                  <c:v>41070.339733796296</c:v>
                </c:pt>
                <c:pt idx="10545">
                  <c:v>41070.340081018519</c:v>
                </c:pt>
                <c:pt idx="10546">
                  <c:v>41070.340428240743</c:v>
                </c:pt>
                <c:pt idx="10547">
                  <c:v>41070.340775462966</c:v>
                </c:pt>
                <c:pt idx="10548">
                  <c:v>41070.341122685182</c:v>
                </c:pt>
                <c:pt idx="10549">
                  <c:v>41070.341469907406</c:v>
                </c:pt>
                <c:pt idx="10550">
                  <c:v>41070.341817129629</c:v>
                </c:pt>
                <c:pt idx="10551">
                  <c:v>41070.342164351852</c:v>
                </c:pt>
                <c:pt idx="10552">
                  <c:v>41070.342511574076</c:v>
                </c:pt>
                <c:pt idx="10553">
                  <c:v>41070.342858796299</c:v>
                </c:pt>
                <c:pt idx="10554">
                  <c:v>41070.343206018515</c:v>
                </c:pt>
                <c:pt idx="10555">
                  <c:v>41070.343553240738</c:v>
                </c:pt>
                <c:pt idx="10556">
                  <c:v>41070.343900462962</c:v>
                </c:pt>
                <c:pt idx="10557">
                  <c:v>41070.344247685185</c:v>
                </c:pt>
                <c:pt idx="10558">
                  <c:v>41070.344594907408</c:v>
                </c:pt>
                <c:pt idx="10559">
                  <c:v>41070.344942129632</c:v>
                </c:pt>
                <c:pt idx="10560">
                  <c:v>41070.345289351855</c:v>
                </c:pt>
                <c:pt idx="10561">
                  <c:v>41070.345636574071</c:v>
                </c:pt>
                <c:pt idx="10562">
                  <c:v>41070.345983796295</c:v>
                </c:pt>
                <c:pt idx="10563">
                  <c:v>41070.346331018518</c:v>
                </c:pt>
                <c:pt idx="10564">
                  <c:v>41070.346678240741</c:v>
                </c:pt>
                <c:pt idx="10565">
                  <c:v>41070.347025462965</c:v>
                </c:pt>
                <c:pt idx="10566">
                  <c:v>41070.347372685188</c:v>
                </c:pt>
                <c:pt idx="10567">
                  <c:v>41070.347719907404</c:v>
                </c:pt>
                <c:pt idx="10568">
                  <c:v>41070.348067129627</c:v>
                </c:pt>
                <c:pt idx="10569">
                  <c:v>41070.348414351851</c:v>
                </c:pt>
                <c:pt idx="10570">
                  <c:v>41070.348761574074</c:v>
                </c:pt>
                <c:pt idx="10571">
                  <c:v>41070.349108796298</c:v>
                </c:pt>
                <c:pt idx="10572">
                  <c:v>41070.349456018521</c:v>
                </c:pt>
                <c:pt idx="10573">
                  <c:v>41070.349803240744</c:v>
                </c:pt>
                <c:pt idx="10574">
                  <c:v>41070.35015046296</c:v>
                </c:pt>
                <c:pt idx="10575">
                  <c:v>41070.350497685184</c:v>
                </c:pt>
                <c:pt idx="10576">
                  <c:v>41070.350844907407</c:v>
                </c:pt>
                <c:pt idx="10577">
                  <c:v>41070.35119212963</c:v>
                </c:pt>
                <c:pt idx="10578">
                  <c:v>41070.351539351854</c:v>
                </c:pt>
                <c:pt idx="10579">
                  <c:v>41070.351886574077</c:v>
                </c:pt>
                <c:pt idx="10580">
                  <c:v>41070.352233796293</c:v>
                </c:pt>
                <c:pt idx="10581">
                  <c:v>41070.352581018517</c:v>
                </c:pt>
                <c:pt idx="10582">
                  <c:v>41070.35292824074</c:v>
                </c:pt>
                <c:pt idx="10583">
                  <c:v>41070.353275462963</c:v>
                </c:pt>
                <c:pt idx="10584">
                  <c:v>41070.353622685187</c:v>
                </c:pt>
                <c:pt idx="10585">
                  <c:v>41070.35396990741</c:v>
                </c:pt>
                <c:pt idx="10586">
                  <c:v>41070.354317129626</c:v>
                </c:pt>
                <c:pt idx="10587">
                  <c:v>41070.354664351849</c:v>
                </c:pt>
                <c:pt idx="10588">
                  <c:v>41070.355011574073</c:v>
                </c:pt>
                <c:pt idx="10589">
                  <c:v>41070.355358796296</c:v>
                </c:pt>
                <c:pt idx="10590">
                  <c:v>41070.355706018519</c:v>
                </c:pt>
                <c:pt idx="10591">
                  <c:v>41070.356053240743</c:v>
                </c:pt>
                <c:pt idx="10592">
                  <c:v>41070.356400462966</c:v>
                </c:pt>
                <c:pt idx="10593">
                  <c:v>41070.356747685182</c:v>
                </c:pt>
                <c:pt idx="10594">
                  <c:v>41070.357094907406</c:v>
                </c:pt>
                <c:pt idx="10595">
                  <c:v>41070.357442129629</c:v>
                </c:pt>
                <c:pt idx="10596">
                  <c:v>41070.357789351852</c:v>
                </c:pt>
                <c:pt idx="10597">
                  <c:v>41070.358136574076</c:v>
                </c:pt>
                <c:pt idx="10598">
                  <c:v>41070.358483796299</c:v>
                </c:pt>
                <c:pt idx="10599">
                  <c:v>41070.358831018515</c:v>
                </c:pt>
                <c:pt idx="10600">
                  <c:v>41070.359178240738</c:v>
                </c:pt>
                <c:pt idx="10601">
                  <c:v>41070.359525462962</c:v>
                </c:pt>
                <c:pt idx="10602">
                  <c:v>41070.359872685185</c:v>
                </c:pt>
                <c:pt idx="10603">
                  <c:v>41070.360219907408</c:v>
                </c:pt>
                <c:pt idx="10604">
                  <c:v>41070.360567129632</c:v>
                </c:pt>
                <c:pt idx="10605">
                  <c:v>41070.360914351855</c:v>
                </c:pt>
                <c:pt idx="10606">
                  <c:v>41070.361261574071</c:v>
                </c:pt>
                <c:pt idx="10607">
                  <c:v>41070.361608796295</c:v>
                </c:pt>
                <c:pt idx="10608">
                  <c:v>41070.361956018518</c:v>
                </c:pt>
                <c:pt idx="10609">
                  <c:v>41070.362303240741</c:v>
                </c:pt>
                <c:pt idx="10610">
                  <c:v>41070.362650462965</c:v>
                </c:pt>
                <c:pt idx="10611">
                  <c:v>41070.362997685188</c:v>
                </c:pt>
                <c:pt idx="10612">
                  <c:v>41070.363344907404</c:v>
                </c:pt>
                <c:pt idx="10613">
                  <c:v>41070.363692129627</c:v>
                </c:pt>
                <c:pt idx="10614">
                  <c:v>41070.364039351851</c:v>
                </c:pt>
                <c:pt idx="10615">
                  <c:v>41070.364386574074</c:v>
                </c:pt>
                <c:pt idx="10616">
                  <c:v>41070.364733796298</c:v>
                </c:pt>
                <c:pt idx="10617">
                  <c:v>41070.365081018521</c:v>
                </c:pt>
                <c:pt idx="10618">
                  <c:v>41070.365428240744</c:v>
                </c:pt>
                <c:pt idx="10619">
                  <c:v>41070.36577546296</c:v>
                </c:pt>
                <c:pt idx="10620">
                  <c:v>41070.366122685184</c:v>
                </c:pt>
                <c:pt idx="10621">
                  <c:v>41070.366469907407</c:v>
                </c:pt>
                <c:pt idx="10622">
                  <c:v>41070.36681712963</c:v>
                </c:pt>
                <c:pt idx="10623">
                  <c:v>41070.367164351854</c:v>
                </c:pt>
                <c:pt idx="10624">
                  <c:v>41070.367511574077</c:v>
                </c:pt>
                <c:pt idx="10625">
                  <c:v>41070.367858796293</c:v>
                </c:pt>
                <c:pt idx="10626">
                  <c:v>41070.368206018517</c:v>
                </c:pt>
                <c:pt idx="10627">
                  <c:v>41070.36855324074</c:v>
                </c:pt>
                <c:pt idx="10628">
                  <c:v>41070.368900462963</c:v>
                </c:pt>
                <c:pt idx="10629">
                  <c:v>41070.369247685187</c:v>
                </c:pt>
                <c:pt idx="10630">
                  <c:v>41070.36959490741</c:v>
                </c:pt>
                <c:pt idx="10631">
                  <c:v>41070.369942129626</c:v>
                </c:pt>
                <c:pt idx="10632">
                  <c:v>41070.370289351849</c:v>
                </c:pt>
                <c:pt idx="10633">
                  <c:v>41070.370636574073</c:v>
                </c:pt>
                <c:pt idx="10634">
                  <c:v>41070.370983796296</c:v>
                </c:pt>
                <c:pt idx="10635">
                  <c:v>41070.371331018519</c:v>
                </c:pt>
                <c:pt idx="10636">
                  <c:v>41070.371678240743</c:v>
                </c:pt>
                <c:pt idx="10637">
                  <c:v>41070.372025462966</c:v>
                </c:pt>
                <c:pt idx="10638">
                  <c:v>41070.372372685182</c:v>
                </c:pt>
                <c:pt idx="10639">
                  <c:v>41070.372719907406</c:v>
                </c:pt>
                <c:pt idx="10640">
                  <c:v>41070.373067129629</c:v>
                </c:pt>
                <c:pt idx="10641">
                  <c:v>41070.373414351852</c:v>
                </c:pt>
                <c:pt idx="10642">
                  <c:v>41070.373761574076</c:v>
                </c:pt>
                <c:pt idx="10643">
                  <c:v>41070.374108796299</c:v>
                </c:pt>
                <c:pt idx="10644">
                  <c:v>41070.374456018515</c:v>
                </c:pt>
                <c:pt idx="10645">
                  <c:v>41070.374803240738</c:v>
                </c:pt>
                <c:pt idx="10646">
                  <c:v>41070.375150462962</c:v>
                </c:pt>
                <c:pt idx="10647">
                  <c:v>41070.375497685185</c:v>
                </c:pt>
                <c:pt idx="10648">
                  <c:v>41070.375844907408</c:v>
                </c:pt>
                <c:pt idx="10649">
                  <c:v>41070.376192129632</c:v>
                </c:pt>
                <c:pt idx="10650">
                  <c:v>41070.376539351855</c:v>
                </c:pt>
                <c:pt idx="10651">
                  <c:v>41070.376886574071</c:v>
                </c:pt>
                <c:pt idx="10652">
                  <c:v>41070.377233796295</c:v>
                </c:pt>
                <c:pt idx="10653">
                  <c:v>41070.377581018518</c:v>
                </c:pt>
                <c:pt idx="10654">
                  <c:v>41070.377928240741</c:v>
                </c:pt>
                <c:pt idx="10655">
                  <c:v>41070.378275462965</c:v>
                </c:pt>
                <c:pt idx="10656">
                  <c:v>41070.378622685188</c:v>
                </c:pt>
                <c:pt idx="10657">
                  <c:v>41070.378969907404</c:v>
                </c:pt>
                <c:pt idx="10658">
                  <c:v>41070.379317129627</c:v>
                </c:pt>
                <c:pt idx="10659">
                  <c:v>41070.379664351851</c:v>
                </c:pt>
                <c:pt idx="10660">
                  <c:v>41070.380011574074</c:v>
                </c:pt>
                <c:pt idx="10661">
                  <c:v>41070.380358796298</c:v>
                </c:pt>
                <c:pt idx="10662">
                  <c:v>41070.380706018521</c:v>
                </c:pt>
                <c:pt idx="10663">
                  <c:v>41070.381053240744</c:v>
                </c:pt>
                <c:pt idx="10664">
                  <c:v>41070.38140046296</c:v>
                </c:pt>
                <c:pt idx="10665">
                  <c:v>41070.381747685184</c:v>
                </c:pt>
                <c:pt idx="10666">
                  <c:v>41070.382094907407</c:v>
                </c:pt>
                <c:pt idx="10667">
                  <c:v>41070.38244212963</c:v>
                </c:pt>
                <c:pt idx="10668">
                  <c:v>41070.382789351854</c:v>
                </c:pt>
                <c:pt idx="10669">
                  <c:v>41070.383136574077</c:v>
                </c:pt>
                <c:pt idx="10670">
                  <c:v>41070.383483796293</c:v>
                </c:pt>
                <c:pt idx="10671">
                  <c:v>41070.383831018517</c:v>
                </c:pt>
                <c:pt idx="10672">
                  <c:v>41070.38417824074</c:v>
                </c:pt>
                <c:pt idx="10673">
                  <c:v>41070.384525462963</c:v>
                </c:pt>
                <c:pt idx="10674">
                  <c:v>41070.384872685187</c:v>
                </c:pt>
                <c:pt idx="10675">
                  <c:v>41070.38521990741</c:v>
                </c:pt>
                <c:pt idx="10676">
                  <c:v>41070.385567129626</c:v>
                </c:pt>
                <c:pt idx="10677">
                  <c:v>41070.385914351849</c:v>
                </c:pt>
                <c:pt idx="10678">
                  <c:v>41070.386261574073</c:v>
                </c:pt>
                <c:pt idx="10679">
                  <c:v>41070.386608796296</c:v>
                </c:pt>
                <c:pt idx="10680">
                  <c:v>41070.386956018519</c:v>
                </c:pt>
                <c:pt idx="10681">
                  <c:v>41070.387303240743</c:v>
                </c:pt>
                <c:pt idx="10682">
                  <c:v>41070.387650462966</c:v>
                </c:pt>
                <c:pt idx="10683">
                  <c:v>41070.387997685182</c:v>
                </c:pt>
                <c:pt idx="10684">
                  <c:v>41070.388344907406</c:v>
                </c:pt>
                <c:pt idx="10685">
                  <c:v>41070.388692129629</c:v>
                </c:pt>
                <c:pt idx="10686">
                  <c:v>41070.389039351852</c:v>
                </c:pt>
                <c:pt idx="10687">
                  <c:v>41070.389386574076</c:v>
                </c:pt>
                <c:pt idx="10688">
                  <c:v>41070.389733796299</c:v>
                </c:pt>
                <c:pt idx="10689">
                  <c:v>41070.390081018515</c:v>
                </c:pt>
                <c:pt idx="10690">
                  <c:v>41070.390428240738</c:v>
                </c:pt>
                <c:pt idx="10691">
                  <c:v>41070.390775462962</c:v>
                </c:pt>
                <c:pt idx="10692">
                  <c:v>41070.391122685185</c:v>
                </c:pt>
                <c:pt idx="10693">
                  <c:v>41070.391469907408</c:v>
                </c:pt>
                <c:pt idx="10694">
                  <c:v>41070.391817129632</c:v>
                </c:pt>
                <c:pt idx="10695">
                  <c:v>41070.392164351855</c:v>
                </c:pt>
                <c:pt idx="10696">
                  <c:v>41070.392511574071</c:v>
                </c:pt>
                <c:pt idx="10697">
                  <c:v>41070.392858796295</c:v>
                </c:pt>
                <c:pt idx="10698">
                  <c:v>41070.393206018518</c:v>
                </c:pt>
                <c:pt idx="10699">
                  <c:v>41070.393553240741</c:v>
                </c:pt>
                <c:pt idx="10700">
                  <c:v>41070.393900462965</c:v>
                </c:pt>
                <c:pt idx="10701">
                  <c:v>41070.394247685188</c:v>
                </c:pt>
                <c:pt idx="10702">
                  <c:v>41070.394594907404</c:v>
                </c:pt>
                <c:pt idx="10703">
                  <c:v>41070.394942129627</c:v>
                </c:pt>
                <c:pt idx="10704">
                  <c:v>41070.395289351851</c:v>
                </c:pt>
                <c:pt idx="10705">
                  <c:v>41070.395636574074</c:v>
                </c:pt>
                <c:pt idx="10706">
                  <c:v>41070.395983796298</c:v>
                </c:pt>
                <c:pt idx="10707">
                  <c:v>41070.396331018521</c:v>
                </c:pt>
                <c:pt idx="10708">
                  <c:v>41070.396678240744</c:v>
                </c:pt>
                <c:pt idx="10709">
                  <c:v>41070.39702546296</c:v>
                </c:pt>
                <c:pt idx="10710">
                  <c:v>41070.397372685184</c:v>
                </c:pt>
                <c:pt idx="10711">
                  <c:v>41070.397719907407</c:v>
                </c:pt>
                <c:pt idx="10712">
                  <c:v>41070.39806712963</c:v>
                </c:pt>
                <c:pt idx="10713">
                  <c:v>41070.398414351854</c:v>
                </c:pt>
                <c:pt idx="10714">
                  <c:v>41070.398761574077</c:v>
                </c:pt>
                <c:pt idx="10715">
                  <c:v>41070.399108796293</c:v>
                </c:pt>
                <c:pt idx="10716">
                  <c:v>41070.399456018517</c:v>
                </c:pt>
                <c:pt idx="10717">
                  <c:v>41070.39980324074</c:v>
                </c:pt>
                <c:pt idx="10718">
                  <c:v>41070.400150462963</c:v>
                </c:pt>
                <c:pt idx="10719">
                  <c:v>41070.400497685187</c:v>
                </c:pt>
                <c:pt idx="10720">
                  <c:v>41070.40084490741</c:v>
                </c:pt>
                <c:pt idx="10721">
                  <c:v>41070.401192129626</c:v>
                </c:pt>
                <c:pt idx="10722">
                  <c:v>41070.401539351849</c:v>
                </c:pt>
                <c:pt idx="10723">
                  <c:v>41070.401886574073</c:v>
                </c:pt>
                <c:pt idx="10724">
                  <c:v>41070.402233796296</c:v>
                </c:pt>
                <c:pt idx="10725">
                  <c:v>41070.402581018519</c:v>
                </c:pt>
                <c:pt idx="10726">
                  <c:v>41070.402928240743</c:v>
                </c:pt>
                <c:pt idx="10727">
                  <c:v>41070.403275462966</c:v>
                </c:pt>
                <c:pt idx="10728">
                  <c:v>41070.403622685182</c:v>
                </c:pt>
                <c:pt idx="10729">
                  <c:v>41070.403969907406</c:v>
                </c:pt>
                <c:pt idx="10730">
                  <c:v>41070.404317129629</c:v>
                </c:pt>
                <c:pt idx="10731">
                  <c:v>41070.404664351852</c:v>
                </c:pt>
                <c:pt idx="10732">
                  <c:v>41070.405011574076</c:v>
                </c:pt>
                <c:pt idx="10733">
                  <c:v>41070.405358796299</c:v>
                </c:pt>
                <c:pt idx="10734">
                  <c:v>41070.405706018515</c:v>
                </c:pt>
                <c:pt idx="10735">
                  <c:v>41070.406053240738</c:v>
                </c:pt>
                <c:pt idx="10736">
                  <c:v>41070.406400462962</c:v>
                </c:pt>
                <c:pt idx="10737">
                  <c:v>41070.406747685185</c:v>
                </c:pt>
                <c:pt idx="10738">
                  <c:v>41070.407094907408</c:v>
                </c:pt>
                <c:pt idx="10739">
                  <c:v>41070.407442129632</c:v>
                </c:pt>
                <c:pt idx="10740">
                  <c:v>41070.407789351855</c:v>
                </c:pt>
                <c:pt idx="10741">
                  <c:v>41070.408136574071</c:v>
                </c:pt>
                <c:pt idx="10742">
                  <c:v>41070.408483796295</c:v>
                </c:pt>
                <c:pt idx="10743">
                  <c:v>41070.408831018518</c:v>
                </c:pt>
                <c:pt idx="10744">
                  <c:v>41070.409178240741</c:v>
                </c:pt>
                <c:pt idx="10745">
                  <c:v>41070.409525462965</c:v>
                </c:pt>
                <c:pt idx="10746">
                  <c:v>41070.409872685188</c:v>
                </c:pt>
                <c:pt idx="10747">
                  <c:v>41070.410219907404</c:v>
                </c:pt>
                <c:pt idx="10748">
                  <c:v>41070.410567129627</c:v>
                </c:pt>
                <c:pt idx="10749">
                  <c:v>41070.410914351851</c:v>
                </c:pt>
                <c:pt idx="10750">
                  <c:v>41070.411261574074</c:v>
                </c:pt>
                <c:pt idx="10751">
                  <c:v>41070.411608796298</c:v>
                </c:pt>
                <c:pt idx="10752">
                  <c:v>41070.411956018521</c:v>
                </c:pt>
                <c:pt idx="10753">
                  <c:v>41070.412303240744</c:v>
                </c:pt>
                <c:pt idx="10754">
                  <c:v>41070.41265046296</c:v>
                </c:pt>
                <c:pt idx="10755">
                  <c:v>41070.412997685184</c:v>
                </c:pt>
                <c:pt idx="10756">
                  <c:v>41070.413344907407</c:v>
                </c:pt>
                <c:pt idx="10757">
                  <c:v>41070.41369212963</c:v>
                </c:pt>
                <c:pt idx="10758">
                  <c:v>41070.414039351854</c:v>
                </c:pt>
                <c:pt idx="10759">
                  <c:v>41070.414386574077</c:v>
                </c:pt>
                <c:pt idx="10760">
                  <c:v>41070.414733796293</c:v>
                </c:pt>
                <c:pt idx="10761">
                  <c:v>41070.415081018517</c:v>
                </c:pt>
                <c:pt idx="10762">
                  <c:v>41070.41542824074</c:v>
                </c:pt>
                <c:pt idx="10763">
                  <c:v>41070.415775462963</c:v>
                </c:pt>
                <c:pt idx="10764">
                  <c:v>41070.416122685187</c:v>
                </c:pt>
                <c:pt idx="10765">
                  <c:v>41070.41646990741</c:v>
                </c:pt>
                <c:pt idx="10766">
                  <c:v>41070.416817129626</c:v>
                </c:pt>
                <c:pt idx="10767">
                  <c:v>41070.417164351849</c:v>
                </c:pt>
                <c:pt idx="10768">
                  <c:v>41070.417511574073</c:v>
                </c:pt>
                <c:pt idx="10769">
                  <c:v>41070.417858796296</c:v>
                </c:pt>
                <c:pt idx="10770">
                  <c:v>41070.418206018519</c:v>
                </c:pt>
                <c:pt idx="10771">
                  <c:v>41070.418553240743</c:v>
                </c:pt>
                <c:pt idx="10772">
                  <c:v>41070.418900462966</c:v>
                </c:pt>
                <c:pt idx="10773">
                  <c:v>41070.419247685182</c:v>
                </c:pt>
                <c:pt idx="10774">
                  <c:v>41070.419594907406</c:v>
                </c:pt>
                <c:pt idx="10775">
                  <c:v>41070.419942129629</c:v>
                </c:pt>
                <c:pt idx="10776">
                  <c:v>41070.420289351852</c:v>
                </c:pt>
                <c:pt idx="10777">
                  <c:v>41070.420636574076</c:v>
                </c:pt>
                <c:pt idx="10778">
                  <c:v>41070.420983796299</c:v>
                </c:pt>
                <c:pt idx="10779">
                  <c:v>41070.421331018515</c:v>
                </c:pt>
                <c:pt idx="10780">
                  <c:v>41070.421678240738</c:v>
                </c:pt>
                <c:pt idx="10781">
                  <c:v>41070.422025462962</c:v>
                </c:pt>
                <c:pt idx="10782">
                  <c:v>41070.422372685185</c:v>
                </c:pt>
                <c:pt idx="10783">
                  <c:v>41070.422719907408</c:v>
                </c:pt>
                <c:pt idx="10784">
                  <c:v>41070.423067129632</c:v>
                </c:pt>
                <c:pt idx="10785">
                  <c:v>41070.423414351855</c:v>
                </c:pt>
                <c:pt idx="10786">
                  <c:v>41070.423761574071</c:v>
                </c:pt>
                <c:pt idx="10787">
                  <c:v>41070.424108796295</c:v>
                </c:pt>
                <c:pt idx="10788">
                  <c:v>41070.424456018518</c:v>
                </c:pt>
                <c:pt idx="10789">
                  <c:v>41070.424803240741</c:v>
                </c:pt>
                <c:pt idx="10790">
                  <c:v>41070.425150462965</c:v>
                </c:pt>
                <c:pt idx="10791">
                  <c:v>41070.425497685188</c:v>
                </c:pt>
                <c:pt idx="10792">
                  <c:v>41070.425844907404</c:v>
                </c:pt>
                <c:pt idx="10793">
                  <c:v>41070.426192129627</c:v>
                </c:pt>
                <c:pt idx="10794">
                  <c:v>41070.426539351851</c:v>
                </c:pt>
                <c:pt idx="10795">
                  <c:v>41070.426886574074</c:v>
                </c:pt>
                <c:pt idx="10796">
                  <c:v>41070.427233796298</c:v>
                </c:pt>
                <c:pt idx="10797">
                  <c:v>41070.427581018521</c:v>
                </c:pt>
                <c:pt idx="10798">
                  <c:v>41070.427928240744</c:v>
                </c:pt>
                <c:pt idx="10799">
                  <c:v>41070.42827546296</c:v>
                </c:pt>
                <c:pt idx="10800">
                  <c:v>41070.428622685184</c:v>
                </c:pt>
                <c:pt idx="10801">
                  <c:v>41070.428969907407</c:v>
                </c:pt>
                <c:pt idx="10802">
                  <c:v>41070.42931712963</c:v>
                </c:pt>
                <c:pt idx="10803">
                  <c:v>41070.429664351854</c:v>
                </c:pt>
                <c:pt idx="10804">
                  <c:v>41070.430011574077</c:v>
                </c:pt>
                <c:pt idx="10805">
                  <c:v>41070.430358796293</c:v>
                </c:pt>
                <c:pt idx="10806">
                  <c:v>41070.430706018517</c:v>
                </c:pt>
                <c:pt idx="10807">
                  <c:v>41070.43105324074</c:v>
                </c:pt>
                <c:pt idx="10808">
                  <c:v>41070.431400462963</c:v>
                </c:pt>
                <c:pt idx="10809">
                  <c:v>41070.431747685187</c:v>
                </c:pt>
                <c:pt idx="10810">
                  <c:v>41070.43209490741</c:v>
                </c:pt>
                <c:pt idx="10811">
                  <c:v>41070.432442129626</c:v>
                </c:pt>
                <c:pt idx="10812">
                  <c:v>41070.432789351849</c:v>
                </c:pt>
                <c:pt idx="10813">
                  <c:v>41070.433136574073</c:v>
                </c:pt>
                <c:pt idx="10814">
                  <c:v>41070.433483796296</c:v>
                </c:pt>
                <c:pt idx="10815">
                  <c:v>41070.433831018519</c:v>
                </c:pt>
                <c:pt idx="10816">
                  <c:v>41070.434178240743</c:v>
                </c:pt>
                <c:pt idx="10817">
                  <c:v>41070.434525462966</c:v>
                </c:pt>
                <c:pt idx="10818">
                  <c:v>41070.434872685182</c:v>
                </c:pt>
                <c:pt idx="10819">
                  <c:v>41070.435219907406</c:v>
                </c:pt>
                <c:pt idx="10820">
                  <c:v>41070.435567129629</c:v>
                </c:pt>
                <c:pt idx="10821">
                  <c:v>41070.435914351852</c:v>
                </c:pt>
                <c:pt idx="10822">
                  <c:v>41070.436261574076</c:v>
                </c:pt>
                <c:pt idx="10823">
                  <c:v>41070.436608796299</c:v>
                </c:pt>
                <c:pt idx="10824">
                  <c:v>41070.436956018515</c:v>
                </c:pt>
                <c:pt idx="10825">
                  <c:v>41070.437303240738</c:v>
                </c:pt>
                <c:pt idx="10826">
                  <c:v>41070.437650462962</c:v>
                </c:pt>
                <c:pt idx="10827">
                  <c:v>41070.437997685185</c:v>
                </c:pt>
                <c:pt idx="10828">
                  <c:v>41070.438344907408</c:v>
                </c:pt>
                <c:pt idx="10829">
                  <c:v>41070.438692129632</c:v>
                </c:pt>
                <c:pt idx="10830">
                  <c:v>41070.439039351855</c:v>
                </c:pt>
                <c:pt idx="10831">
                  <c:v>41070.439386574071</c:v>
                </c:pt>
                <c:pt idx="10832">
                  <c:v>41070.439733796295</c:v>
                </c:pt>
                <c:pt idx="10833">
                  <c:v>41070.440081018518</c:v>
                </c:pt>
                <c:pt idx="10834">
                  <c:v>41070.440428240741</c:v>
                </c:pt>
                <c:pt idx="10835">
                  <c:v>41070.440775462965</c:v>
                </c:pt>
                <c:pt idx="10836">
                  <c:v>41070.441122685188</c:v>
                </c:pt>
                <c:pt idx="10837">
                  <c:v>41070.441469907404</c:v>
                </c:pt>
                <c:pt idx="10838">
                  <c:v>41070.441817129627</c:v>
                </c:pt>
                <c:pt idx="10839">
                  <c:v>41070.442164351851</c:v>
                </c:pt>
                <c:pt idx="10840">
                  <c:v>41070.442511574074</c:v>
                </c:pt>
                <c:pt idx="10841">
                  <c:v>41070.442858796298</c:v>
                </c:pt>
                <c:pt idx="10842">
                  <c:v>41070.443206018521</c:v>
                </c:pt>
                <c:pt idx="10843">
                  <c:v>41070.443553240744</c:v>
                </c:pt>
                <c:pt idx="10844">
                  <c:v>41070.44390046296</c:v>
                </c:pt>
                <c:pt idx="10845">
                  <c:v>41070.444247685184</c:v>
                </c:pt>
                <c:pt idx="10846">
                  <c:v>41070.444594907407</c:v>
                </c:pt>
                <c:pt idx="10847">
                  <c:v>41070.44494212963</c:v>
                </c:pt>
                <c:pt idx="10848">
                  <c:v>41070.445289351854</c:v>
                </c:pt>
                <c:pt idx="10849">
                  <c:v>41070.445636574077</c:v>
                </c:pt>
                <c:pt idx="10850">
                  <c:v>41070.445983796293</c:v>
                </c:pt>
                <c:pt idx="10851">
                  <c:v>41070.446331018517</c:v>
                </c:pt>
                <c:pt idx="10852">
                  <c:v>41070.44667824074</c:v>
                </c:pt>
                <c:pt idx="10853">
                  <c:v>41070.447025462963</c:v>
                </c:pt>
                <c:pt idx="10854">
                  <c:v>41070.447372685187</c:v>
                </c:pt>
                <c:pt idx="10855">
                  <c:v>41070.44771990741</c:v>
                </c:pt>
                <c:pt idx="10856">
                  <c:v>41070.448067129626</c:v>
                </c:pt>
                <c:pt idx="10857">
                  <c:v>41070.448414351849</c:v>
                </c:pt>
                <c:pt idx="10858">
                  <c:v>41070.448761574073</c:v>
                </c:pt>
                <c:pt idx="10859">
                  <c:v>41070.449108796296</c:v>
                </c:pt>
                <c:pt idx="10860">
                  <c:v>41070.449456018519</c:v>
                </c:pt>
                <c:pt idx="10861">
                  <c:v>41070.449803240743</c:v>
                </c:pt>
                <c:pt idx="10862">
                  <c:v>41070.450150462966</c:v>
                </c:pt>
                <c:pt idx="10863">
                  <c:v>41070.450497685182</c:v>
                </c:pt>
                <c:pt idx="10864">
                  <c:v>41070.450844907406</c:v>
                </c:pt>
                <c:pt idx="10865">
                  <c:v>41070.451192129629</c:v>
                </c:pt>
                <c:pt idx="10866">
                  <c:v>41070.451539351852</c:v>
                </c:pt>
                <c:pt idx="10867">
                  <c:v>41070.451886574076</c:v>
                </c:pt>
                <c:pt idx="10868">
                  <c:v>41070.452233796299</c:v>
                </c:pt>
                <c:pt idx="10869">
                  <c:v>41070.452581018515</c:v>
                </c:pt>
                <c:pt idx="10870">
                  <c:v>41070.452928240738</c:v>
                </c:pt>
                <c:pt idx="10871">
                  <c:v>41070.453275462962</c:v>
                </c:pt>
                <c:pt idx="10872">
                  <c:v>41070.453622685185</c:v>
                </c:pt>
                <c:pt idx="10873">
                  <c:v>41070.453969907408</c:v>
                </c:pt>
                <c:pt idx="10874">
                  <c:v>41070.454317129632</c:v>
                </c:pt>
                <c:pt idx="10875">
                  <c:v>41070.454664351855</c:v>
                </c:pt>
                <c:pt idx="10876">
                  <c:v>41070.455011574071</c:v>
                </c:pt>
                <c:pt idx="10877">
                  <c:v>41070.455358796295</c:v>
                </c:pt>
                <c:pt idx="10878">
                  <c:v>41070.455706018518</c:v>
                </c:pt>
                <c:pt idx="10879">
                  <c:v>41070.456053240741</c:v>
                </c:pt>
                <c:pt idx="10880">
                  <c:v>41070.456400462965</c:v>
                </c:pt>
                <c:pt idx="10881">
                  <c:v>41070.456747685188</c:v>
                </c:pt>
                <c:pt idx="10882">
                  <c:v>41070.457094907404</c:v>
                </c:pt>
                <c:pt idx="10883">
                  <c:v>41070.457442129627</c:v>
                </c:pt>
                <c:pt idx="10884">
                  <c:v>41070.457789351851</c:v>
                </c:pt>
                <c:pt idx="10885">
                  <c:v>41070.458136574074</c:v>
                </c:pt>
                <c:pt idx="10886">
                  <c:v>41070.458483796298</c:v>
                </c:pt>
                <c:pt idx="10887">
                  <c:v>41070.458831018521</c:v>
                </c:pt>
                <c:pt idx="10888">
                  <c:v>41070.459178240744</c:v>
                </c:pt>
                <c:pt idx="10889">
                  <c:v>41070.45952546296</c:v>
                </c:pt>
                <c:pt idx="10890">
                  <c:v>41070.459872685184</c:v>
                </c:pt>
                <c:pt idx="10891">
                  <c:v>41070.460219907407</c:v>
                </c:pt>
                <c:pt idx="10892">
                  <c:v>41070.46056712963</c:v>
                </c:pt>
                <c:pt idx="10893">
                  <c:v>41070.460914351854</c:v>
                </c:pt>
                <c:pt idx="10894">
                  <c:v>41070.461261574077</c:v>
                </c:pt>
                <c:pt idx="10895">
                  <c:v>41070.461608796293</c:v>
                </c:pt>
                <c:pt idx="10896">
                  <c:v>41070.461956018517</c:v>
                </c:pt>
                <c:pt idx="10897">
                  <c:v>41070.46230324074</c:v>
                </c:pt>
                <c:pt idx="10898">
                  <c:v>41070.462650462963</c:v>
                </c:pt>
                <c:pt idx="10899">
                  <c:v>41070.462997685187</c:v>
                </c:pt>
                <c:pt idx="10900">
                  <c:v>41070.46334490741</c:v>
                </c:pt>
                <c:pt idx="10901">
                  <c:v>41070.463692129626</c:v>
                </c:pt>
                <c:pt idx="10902">
                  <c:v>41070.464039351849</c:v>
                </c:pt>
                <c:pt idx="10903">
                  <c:v>41070.464386574073</c:v>
                </c:pt>
                <c:pt idx="10904">
                  <c:v>41070.464733796296</c:v>
                </c:pt>
                <c:pt idx="10905">
                  <c:v>41070.465081018519</c:v>
                </c:pt>
                <c:pt idx="10906">
                  <c:v>41070.465428240743</c:v>
                </c:pt>
                <c:pt idx="10907">
                  <c:v>41070.465775462966</c:v>
                </c:pt>
                <c:pt idx="10908">
                  <c:v>41070.466122685182</c:v>
                </c:pt>
                <c:pt idx="10909">
                  <c:v>41070.466469907406</c:v>
                </c:pt>
                <c:pt idx="10910">
                  <c:v>41070.466817129629</c:v>
                </c:pt>
                <c:pt idx="10911">
                  <c:v>41070.467164351852</c:v>
                </c:pt>
                <c:pt idx="10912">
                  <c:v>41070.467511574076</c:v>
                </c:pt>
                <c:pt idx="10913">
                  <c:v>41070.467858796299</c:v>
                </c:pt>
                <c:pt idx="10914">
                  <c:v>41070.468206018515</c:v>
                </c:pt>
                <c:pt idx="10915">
                  <c:v>41070.468553240738</c:v>
                </c:pt>
                <c:pt idx="10916">
                  <c:v>41070.468900462962</c:v>
                </c:pt>
                <c:pt idx="10917">
                  <c:v>41070.469247685185</c:v>
                </c:pt>
                <c:pt idx="10918">
                  <c:v>41070.469594907408</c:v>
                </c:pt>
                <c:pt idx="10919">
                  <c:v>41070.469942129632</c:v>
                </c:pt>
                <c:pt idx="10920">
                  <c:v>41070.470289351855</c:v>
                </c:pt>
                <c:pt idx="10921">
                  <c:v>41070.470636574071</c:v>
                </c:pt>
                <c:pt idx="10922">
                  <c:v>41070.470983796295</c:v>
                </c:pt>
                <c:pt idx="10923">
                  <c:v>41070.471331018518</c:v>
                </c:pt>
                <c:pt idx="10924">
                  <c:v>41070.471678240741</c:v>
                </c:pt>
                <c:pt idx="10925">
                  <c:v>41070.472025462965</c:v>
                </c:pt>
                <c:pt idx="10926">
                  <c:v>41070.472372685188</c:v>
                </c:pt>
                <c:pt idx="10927">
                  <c:v>41070.472719907404</c:v>
                </c:pt>
                <c:pt idx="10928">
                  <c:v>41070.473067129627</c:v>
                </c:pt>
                <c:pt idx="10929">
                  <c:v>41070.473414351851</c:v>
                </c:pt>
                <c:pt idx="10930">
                  <c:v>41070.473761574074</c:v>
                </c:pt>
                <c:pt idx="10931">
                  <c:v>41070.474108796298</c:v>
                </c:pt>
                <c:pt idx="10932">
                  <c:v>41070.474456018521</c:v>
                </c:pt>
                <c:pt idx="10933">
                  <c:v>41070.474803240744</c:v>
                </c:pt>
                <c:pt idx="10934">
                  <c:v>41070.47515046296</c:v>
                </c:pt>
                <c:pt idx="10935">
                  <c:v>41070.475497685184</c:v>
                </c:pt>
                <c:pt idx="10936">
                  <c:v>41070.475844907407</c:v>
                </c:pt>
                <c:pt idx="10937">
                  <c:v>41070.47619212963</c:v>
                </c:pt>
                <c:pt idx="10938">
                  <c:v>41070.476539351854</c:v>
                </c:pt>
                <c:pt idx="10939">
                  <c:v>41070.476886574077</c:v>
                </c:pt>
                <c:pt idx="10940">
                  <c:v>41070.477233796293</c:v>
                </c:pt>
                <c:pt idx="10941">
                  <c:v>41070.477581018517</c:v>
                </c:pt>
                <c:pt idx="10942">
                  <c:v>41070.47792824074</c:v>
                </c:pt>
                <c:pt idx="10943">
                  <c:v>41070.478275462963</c:v>
                </c:pt>
                <c:pt idx="10944">
                  <c:v>41070.478622685187</c:v>
                </c:pt>
                <c:pt idx="10945">
                  <c:v>41070.47896990741</c:v>
                </c:pt>
                <c:pt idx="10946">
                  <c:v>41070.479317129626</c:v>
                </c:pt>
                <c:pt idx="10947">
                  <c:v>41070.479664351849</c:v>
                </c:pt>
                <c:pt idx="10948">
                  <c:v>41070.480011574073</c:v>
                </c:pt>
                <c:pt idx="10949">
                  <c:v>41070.480358796296</c:v>
                </c:pt>
                <c:pt idx="10950">
                  <c:v>41070.480706018519</c:v>
                </c:pt>
                <c:pt idx="10951">
                  <c:v>41070.481053240743</c:v>
                </c:pt>
                <c:pt idx="10952">
                  <c:v>41070.481400462966</c:v>
                </c:pt>
                <c:pt idx="10953">
                  <c:v>41070.481747685182</c:v>
                </c:pt>
                <c:pt idx="10954">
                  <c:v>41070.482094907406</c:v>
                </c:pt>
                <c:pt idx="10955">
                  <c:v>41070.482442129629</c:v>
                </c:pt>
                <c:pt idx="10956">
                  <c:v>41070.482789351852</c:v>
                </c:pt>
                <c:pt idx="10957">
                  <c:v>41070.483136574076</c:v>
                </c:pt>
                <c:pt idx="10958">
                  <c:v>41070.483483796299</c:v>
                </c:pt>
                <c:pt idx="10959">
                  <c:v>41070.483831018515</c:v>
                </c:pt>
                <c:pt idx="10960">
                  <c:v>41070.484178240738</c:v>
                </c:pt>
                <c:pt idx="10961">
                  <c:v>41070.484525462962</c:v>
                </c:pt>
                <c:pt idx="10962">
                  <c:v>41070.484872685185</c:v>
                </c:pt>
                <c:pt idx="10963">
                  <c:v>41070.485219907408</c:v>
                </c:pt>
                <c:pt idx="10964">
                  <c:v>41070.485567129632</c:v>
                </c:pt>
                <c:pt idx="10965">
                  <c:v>41070.485914351855</c:v>
                </c:pt>
                <c:pt idx="10966">
                  <c:v>41070.486261574071</c:v>
                </c:pt>
                <c:pt idx="10967">
                  <c:v>41070.486608796295</c:v>
                </c:pt>
                <c:pt idx="10968">
                  <c:v>41070.486956018518</c:v>
                </c:pt>
                <c:pt idx="10969">
                  <c:v>41070.487303240741</c:v>
                </c:pt>
                <c:pt idx="10970">
                  <c:v>41070.487650462965</c:v>
                </c:pt>
                <c:pt idx="10971">
                  <c:v>41070.487997685188</c:v>
                </c:pt>
                <c:pt idx="10972">
                  <c:v>41070.488344907404</c:v>
                </c:pt>
                <c:pt idx="10973">
                  <c:v>41070.488692129627</c:v>
                </c:pt>
                <c:pt idx="10974">
                  <c:v>41070.489039351851</c:v>
                </c:pt>
                <c:pt idx="10975">
                  <c:v>41070.489386574074</c:v>
                </c:pt>
                <c:pt idx="10976">
                  <c:v>41070.489733796298</c:v>
                </c:pt>
                <c:pt idx="10977">
                  <c:v>41070.490081018521</c:v>
                </c:pt>
                <c:pt idx="10978">
                  <c:v>41070.490428240744</c:v>
                </c:pt>
                <c:pt idx="10979">
                  <c:v>41070.49077546296</c:v>
                </c:pt>
                <c:pt idx="10980">
                  <c:v>41070.491122685184</c:v>
                </c:pt>
                <c:pt idx="10981">
                  <c:v>41070.491469907407</c:v>
                </c:pt>
                <c:pt idx="10982">
                  <c:v>41070.49181712963</c:v>
                </c:pt>
                <c:pt idx="10983">
                  <c:v>41070.492164351854</c:v>
                </c:pt>
                <c:pt idx="10984">
                  <c:v>41070.492511574077</c:v>
                </c:pt>
                <c:pt idx="10985">
                  <c:v>41070.492858796293</c:v>
                </c:pt>
                <c:pt idx="10986">
                  <c:v>41070.493206018517</c:v>
                </c:pt>
                <c:pt idx="10987">
                  <c:v>41070.49355324074</c:v>
                </c:pt>
                <c:pt idx="10988">
                  <c:v>41070.493900462963</c:v>
                </c:pt>
                <c:pt idx="10989">
                  <c:v>41070.494247685187</c:v>
                </c:pt>
                <c:pt idx="10990">
                  <c:v>41070.49459490741</c:v>
                </c:pt>
                <c:pt idx="10991">
                  <c:v>41070.494942129626</c:v>
                </c:pt>
                <c:pt idx="10992">
                  <c:v>41070.495289351849</c:v>
                </c:pt>
                <c:pt idx="10993">
                  <c:v>41070.495636574073</c:v>
                </c:pt>
                <c:pt idx="10994">
                  <c:v>41070.495983796296</c:v>
                </c:pt>
                <c:pt idx="10995">
                  <c:v>41070.496331018519</c:v>
                </c:pt>
                <c:pt idx="10996">
                  <c:v>41070.496678240743</c:v>
                </c:pt>
                <c:pt idx="10997">
                  <c:v>41070.497025462966</c:v>
                </c:pt>
                <c:pt idx="10998">
                  <c:v>41070.497372685182</c:v>
                </c:pt>
                <c:pt idx="10999">
                  <c:v>41070.497719907406</c:v>
                </c:pt>
                <c:pt idx="11000">
                  <c:v>41070.498067129629</c:v>
                </c:pt>
                <c:pt idx="11001">
                  <c:v>41070.498414351852</c:v>
                </c:pt>
                <c:pt idx="11002">
                  <c:v>41070.498761574076</c:v>
                </c:pt>
                <c:pt idx="11003">
                  <c:v>41070.499108796299</c:v>
                </c:pt>
                <c:pt idx="11004">
                  <c:v>41070.499456018515</c:v>
                </c:pt>
                <c:pt idx="11005">
                  <c:v>41070.499803240738</c:v>
                </c:pt>
                <c:pt idx="11006">
                  <c:v>41070.500150462962</c:v>
                </c:pt>
                <c:pt idx="11007">
                  <c:v>41070.500497685185</c:v>
                </c:pt>
                <c:pt idx="11008">
                  <c:v>41070.500844907408</c:v>
                </c:pt>
                <c:pt idx="11009">
                  <c:v>41070.501192129632</c:v>
                </c:pt>
                <c:pt idx="11010">
                  <c:v>41070.501539351855</c:v>
                </c:pt>
                <c:pt idx="11011">
                  <c:v>41070.501886574071</c:v>
                </c:pt>
                <c:pt idx="11012">
                  <c:v>41070.502233796295</c:v>
                </c:pt>
                <c:pt idx="11013">
                  <c:v>41070.502581018518</c:v>
                </c:pt>
                <c:pt idx="11014">
                  <c:v>41070.502928240741</c:v>
                </c:pt>
                <c:pt idx="11015">
                  <c:v>41070.503275462965</c:v>
                </c:pt>
                <c:pt idx="11016">
                  <c:v>41070.503622685188</c:v>
                </c:pt>
                <c:pt idx="11017">
                  <c:v>41070.503969907404</c:v>
                </c:pt>
                <c:pt idx="11018">
                  <c:v>41070.504317129627</c:v>
                </c:pt>
                <c:pt idx="11019">
                  <c:v>41070.504664351851</c:v>
                </c:pt>
                <c:pt idx="11020">
                  <c:v>41070.505011574074</c:v>
                </c:pt>
                <c:pt idx="11021">
                  <c:v>41070.505358796298</c:v>
                </c:pt>
                <c:pt idx="11022">
                  <c:v>41070.505706018521</c:v>
                </c:pt>
                <c:pt idx="11023">
                  <c:v>41070.506053240744</c:v>
                </c:pt>
                <c:pt idx="11024">
                  <c:v>41070.50640046296</c:v>
                </c:pt>
                <c:pt idx="11025">
                  <c:v>41070.506747685184</c:v>
                </c:pt>
                <c:pt idx="11026">
                  <c:v>41070.507094907407</c:v>
                </c:pt>
                <c:pt idx="11027">
                  <c:v>41070.50744212963</c:v>
                </c:pt>
                <c:pt idx="11028">
                  <c:v>41070.507789351854</c:v>
                </c:pt>
                <c:pt idx="11029">
                  <c:v>41070.508136574077</c:v>
                </c:pt>
                <c:pt idx="11030">
                  <c:v>41070.508483796293</c:v>
                </c:pt>
                <c:pt idx="11031">
                  <c:v>41070.508831018517</c:v>
                </c:pt>
                <c:pt idx="11032">
                  <c:v>41070.50917824074</c:v>
                </c:pt>
                <c:pt idx="11033">
                  <c:v>41070.509525462963</c:v>
                </c:pt>
                <c:pt idx="11034">
                  <c:v>41070.509872685187</c:v>
                </c:pt>
                <c:pt idx="11035">
                  <c:v>41070.51021990741</c:v>
                </c:pt>
                <c:pt idx="11036">
                  <c:v>41070.510567129626</c:v>
                </c:pt>
                <c:pt idx="11037">
                  <c:v>41070.510914351849</c:v>
                </c:pt>
                <c:pt idx="11038">
                  <c:v>41070.511261574073</c:v>
                </c:pt>
                <c:pt idx="11039">
                  <c:v>41070.511608796296</c:v>
                </c:pt>
                <c:pt idx="11040">
                  <c:v>41070.511956018519</c:v>
                </c:pt>
                <c:pt idx="11041">
                  <c:v>41070.512303240743</c:v>
                </c:pt>
                <c:pt idx="11042">
                  <c:v>41070.512650462966</c:v>
                </c:pt>
                <c:pt idx="11043">
                  <c:v>41070.512997685182</c:v>
                </c:pt>
                <c:pt idx="11044">
                  <c:v>41070.513344907406</c:v>
                </c:pt>
                <c:pt idx="11045">
                  <c:v>41070.513692129629</c:v>
                </c:pt>
                <c:pt idx="11046">
                  <c:v>41070.514039351852</c:v>
                </c:pt>
                <c:pt idx="11047">
                  <c:v>41070.514386574076</c:v>
                </c:pt>
                <c:pt idx="11048">
                  <c:v>41070.514733796299</c:v>
                </c:pt>
                <c:pt idx="11049">
                  <c:v>41070.515081018515</c:v>
                </c:pt>
                <c:pt idx="11050">
                  <c:v>41070.515428240738</c:v>
                </c:pt>
                <c:pt idx="11051">
                  <c:v>41070.515775462962</c:v>
                </c:pt>
                <c:pt idx="11052">
                  <c:v>41070.516122685185</c:v>
                </c:pt>
                <c:pt idx="11053">
                  <c:v>41070.516469907408</c:v>
                </c:pt>
                <c:pt idx="11054">
                  <c:v>41070.516817129632</c:v>
                </c:pt>
                <c:pt idx="11055">
                  <c:v>41070.517164351855</c:v>
                </c:pt>
                <c:pt idx="11056">
                  <c:v>41070.517511574071</c:v>
                </c:pt>
                <c:pt idx="11057">
                  <c:v>41070.517858796295</c:v>
                </c:pt>
                <c:pt idx="11058">
                  <c:v>41070.518206018518</c:v>
                </c:pt>
                <c:pt idx="11059">
                  <c:v>41070.518553240741</c:v>
                </c:pt>
                <c:pt idx="11060">
                  <c:v>41070.518900462965</c:v>
                </c:pt>
                <c:pt idx="11061">
                  <c:v>41070.519247685188</c:v>
                </c:pt>
                <c:pt idx="11062">
                  <c:v>41070.519594907404</c:v>
                </c:pt>
                <c:pt idx="11063">
                  <c:v>41070.519942129627</c:v>
                </c:pt>
                <c:pt idx="11064">
                  <c:v>41070.520289351851</c:v>
                </c:pt>
                <c:pt idx="11065">
                  <c:v>41070.520636574074</c:v>
                </c:pt>
                <c:pt idx="11066">
                  <c:v>41070.520983796298</c:v>
                </c:pt>
                <c:pt idx="11067">
                  <c:v>41070.521331018521</c:v>
                </c:pt>
                <c:pt idx="11068">
                  <c:v>41070.521678240744</c:v>
                </c:pt>
                <c:pt idx="11069">
                  <c:v>41070.52202546296</c:v>
                </c:pt>
                <c:pt idx="11070">
                  <c:v>41070.522372685184</c:v>
                </c:pt>
                <c:pt idx="11071">
                  <c:v>41070.522719907407</c:v>
                </c:pt>
                <c:pt idx="11072">
                  <c:v>41070.52306712963</c:v>
                </c:pt>
                <c:pt idx="11073">
                  <c:v>41070.523414351854</c:v>
                </c:pt>
                <c:pt idx="11074">
                  <c:v>41070.523761574077</c:v>
                </c:pt>
                <c:pt idx="11075">
                  <c:v>41070.524108796293</c:v>
                </c:pt>
                <c:pt idx="11076">
                  <c:v>41070.524456018517</c:v>
                </c:pt>
                <c:pt idx="11077">
                  <c:v>41070.52480324074</c:v>
                </c:pt>
                <c:pt idx="11078">
                  <c:v>41070.525150462963</c:v>
                </c:pt>
                <c:pt idx="11079">
                  <c:v>41070.525497685187</c:v>
                </c:pt>
                <c:pt idx="11080">
                  <c:v>41070.52584490741</c:v>
                </c:pt>
                <c:pt idx="11081">
                  <c:v>41070.526192129626</c:v>
                </c:pt>
                <c:pt idx="11082">
                  <c:v>41070.526539351849</c:v>
                </c:pt>
                <c:pt idx="11083">
                  <c:v>41070.526886574073</c:v>
                </c:pt>
                <c:pt idx="11084">
                  <c:v>41070.527233796296</c:v>
                </c:pt>
                <c:pt idx="11085">
                  <c:v>41070.527581018519</c:v>
                </c:pt>
                <c:pt idx="11086">
                  <c:v>41070.527928240743</c:v>
                </c:pt>
                <c:pt idx="11087">
                  <c:v>41070.528275462966</c:v>
                </c:pt>
                <c:pt idx="11088">
                  <c:v>41070.528622685182</c:v>
                </c:pt>
                <c:pt idx="11089">
                  <c:v>41070.528969907406</c:v>
                </c:pt>
                <c:pt idx="11090">
                  <c:v>41070.529317129629</c:v>
                </c:pt>
                <c:pt idx="11091">
                  <c:v>41070.529664351852</c:v>
                </c:pt>
                <c:pt idx="11092">
                  <c:v>41070.530011574076</c:v>
                </c:pt>
                <c:pt idx="11093">
                  <c:v>41070.530358796299</c:v>
                </c:pt>
                <c:pt idx="11094">
                  <c:v>41070.530706018515</c:v>
                </c:pt>
                <c:pt idx="11095">
                  <c:v>41070.531053240738</c:v>
                </c:pt>
                <c:pt idx="11096">
                  <c:v>41070.531400462962</c:v>
                </c:pt>
                <c:pt idx="11097">
                  <c:v>41070.531747685185</c:v>
                </c:pt>
                <c:pt idx="11098">
                  <c:v>41070.532094907408</c:v>
                </c:pt>
                <c:pt idx="11099">
                  <c:v>41070.532442129632</c:v>
                </c:pt>
                <c:pt idx="11100">
                  <c:v>41070.532789351855</c:v>
                </c:pt>
                <c:pt idx="11101">
                  <c:v>41070.533136574071</c:v>
                </c:pt>
                <c:pt idx="11102">
                  <c:v>41070.533483796295</c:v>
                </c:pt>
                <c:pt idx="11103">
                  <c:v>41070.533831018518</c:v>
                </c:pt>
                <c:pt idx="11104">
                  <c:v>41070.534178240741</c:v>
                </c:pt>
                <c:pt idx="11105">
                  <c:v>41070.534525462965</c:v>
                </c:pt>
                <c:pt idx="11106">
                  <c:v>41070.534872685188</c:v>
                </c:pt>
                <c:pt idx="11107">
                  <c:v>41070.535219907404</c:v>
                </c:pt>
                <c:pt idx="11108">
                  <c:v>41070.535567129627</c:v>
                </c:pt>
                <c:pt idx="11109">
                  <c:v>41070.535914351851</c:v>
                </c:pt>
                <c:pt idx="11110">
                  <c:v>41070.536261574074</c:v>
                </c:pt>
                <c:pt idx="11111">
                  <c:v>41070.536608796298</c:v>
                </c:pt>
                <c:pt idx="11112">
                  <c:v>41070.536956018521</c:v>
                </c:pt>
                <c:pt idx="11113">
                  <c:v>41070.537303240744</c:v>
                </c:pt>
                <c:pt idx="11114">
                  <c:v>41070.53765046296</c:v>
                </c:pt>
                <c:pt idx="11115">
                  <c:v>41070.537997685184</c:v>
                </c:pt>
                <c:pt idx="11116">
                  <c:v>41070.538344907407</c:v>
                </c:pt>
                <c:pt idx="11117">
                  <c:v>41070.53869212963</c:v>
                </c:pt>
                <c:pt idx="11118">
                  <c:v>41070.539039351854</c:v>
                </c:pt>
                <c:pt idx="11119">
                  <c:v>41070.539386574077</c:v>
                </c:pt>
                <c:pt idx="11120">
                  <c:v>41070.539733796293</c:v>
                </c:pt>
                <c:pt idx="11121">
                  <c:v>41070.540081018517</c:v>
                </c:pt>
                <c:pt idx="11122">
                  <c:v>41070.54042824074</c:v>
                </c:pt>
                <c:pt idx="11123">
                  <c:v>41070.540775462963</c:v>
                </c:pt>
                <c:pt idx="11124">
                  <c:v>41070.541122685187</c:v>
                </c:pt>
                <c:pt idx="11125">
                  <c:v>41070.54146990741</c:v>
                </c:pt>
                <c:pt idx="11126">
                  <c:v>41070.541817129626</c:v>
                </c:pt>
                <c:pt idx="11127">
                  <c:v>41070.542164351849</c:v>
                </c:pt>
                <c:pt idx="11128">
                  <c:v>41070.542511574073</c:v>
                </c:pt>
                <c:pt idx="11129">
                  <c:v>41070.542858796296</c:v>
                </c:pt>
                <c:pt idx="11130">
                  <c:v>41070.543206018519</c:v>
                </c:pt>
                <c:pt idx="11131">
                  <c:v>41070.543553240743</c:v>
                </c:pt>
                <c:pt idx="11132">
                  <c:v>41070.543900462966</c:v>
                </c:pt>
                <c:pt idx="11133">
                  <c:v>41070.544247685182</c:v>
                </c:pt>
                <c:pt idx="11134">
                  <c:v>41070.544594907406</c:v>
                </c:pt>
                <c:pt idx="11135">
                  <c:v>41070.544942129629</c:v>
                </c:pt>
                <c:pt idx="11136">
                  <c:v>41070.545289351852</c:v>
                </c:pt>
                <c:pt idx="11137">
                  <c:v>41070.545636574076</c:v>
                </c:pt>
                <c:pt idx="11138">
                  <c:v>41070.545983796299</c:v>
                </c:pt>
                <c:pt idx="11139">
                  <c:v>41070.546331018515</c:v>
                </c:pt>
                <c:pt idx="11140">
                  <c:v>41070.546678240738</c:v>
                </c:pt>
                <c:pt idx="11141">
                  <c:v>41070.547025462962</c:v>
                </c:pt>
                <c:pt idx="11142">
                  <c:v>41070.547372685185</c:v>
                </c:pt>
                <c:pt idx="11143">
                  <c:v>41070.547719907408</c:v>
                </c:pt>
                <c:pt idx="11144">
                  <c:v>41070.548067129632</c:v>
                </c:pt>
                <c:pt idx="11145">
                  <c:v>41070.548414351855</c:v>
                </c:pt>
                <c:pt idx="11146">
                  <c:v>41070.548761574071</c:v>
                </c:pt>
                <c:pt idx="11147">
                  <c:v>41070.549108796295</c:v>
                </c:pt>
                <c:pt idx="11148">
                  <c:v>41070.549456018518</c:v>
                </c:pt>
                <c:pt idx="11149">
                  <c:v>41070.549803240741</c:v>
                </c:pt>
                <c:pt idx="11150">
                  <c:v>41070.550150462965</c:v>
                </c:pt>
                <c:pt idx="11151">
                  <c:v>41070.550497685188</c:v>
                </c:pt>
                <c:pt idx="11152">
                  <c:v>41070.550844907404</c:v>
                </c:pt>
                <c:pt idx="11153">
                  <c:v>41070.551192129627</c:v>
                </c:pt>
                <c:pt idx="11154">
                  <c:v>41070.551539351851</c:v>
                </c:pt>
                <c:pt idx="11155">
                  <c:v>41070.551886574074</c:v>
                </c:pt>
                <c:pt idx="11156">
                  <c:v>41070.552233796298</c:v>
                </c:pt>
                <c:pt idx="11157">
                  <c:v>41070.552581018521</c:v>
                </c:pt>
                <c:pt idx="11158">
                  <c:v>41070.552928240744</c:v>
                </c:pt>
                <c:pt idx="11159">
                  <c:v>41070.55327546296</c:v>
                </c:pt>
                <c:pt idx="11160">
                  <c:v>41070.553622685184</c:v>
                </c:pt>
                <c:pt idx="11161">
                  <c:v>41070.553969907407</c:v>
                </c:pt>
                <c:pt idx="11162">
                  <c:v>41070.55431712963</c:v>
                </c:pt>
                <c:pt idx="11163">
                  <c:v>41070.554664351854</c:v>
                </c:pt>
                <c:pt idx="11164">
                  <c:v>41070.555011574077</c:v>
                </c:pt>
                <c:pt idx="11165">
                  <c:v>41070.555358796293</c:v>
                </c:pt>
                <c:pt idx="11166">
                  <c:v>41070.555706018517</c:v>
                </c:pt>
                <c:pt idx="11167">
                  <c:v>41070.55605324074</c:v>
                </c:pt>
                <c:pt idx="11168">
                  <c:v>41070.556400462963</c:v>
                </c:pt>
                <c:pt idx="11169">
                  <c:v>41070.556747685187</c:v>
                </c:pt>
                <c:pt idx="11170">
                  <c:v>41070.55709490741</c:v>
                </c:pt>
                <c:pt idx="11171">
                  <c:v>41070.557442129626</c:v>
                </c:pt>
                <c:pt idx="11172">
                  <c:v>41070.557789351849</c:v>
                </c:pt>
                <c:pt idx="11173">
                  <c:v>41070.558136574073</c:v>
                </c:pt>
                <c:pt idx="11174">
                  <c:v>41070.558483796296</c:v>
                </c:pt>
                <c:pt idx="11175">
                  <c:v>41070.558831018519</c:v>
                </c:pt>
                <c:pt idx="11176">
                  <c:v>41070.559178240743</c:v>
                </c:pt>
                <c:pt idx="11177">
                  <c:v>41070.559525462966</c:v>
                </c:pt>
                <c:pt idx="11178">
                  <c:v>41070.559872685182</c:v>
                </c:pt>
                <c:pt idx="11179">
                  <c:v>41070.560219907406</c:v>
                </c:pt>
                <c:pt idx="11180">
                  <c:v>41070.560567129629</c:v>
                </c:pt>
                <c:pt idx="11181">
                  <c:v>41070.560914351852</c:v>
                </c:pt>
                <c:pt idx="11182">
                  <c:v>41070.561261574076</c:v>
                </c:pt>
                <c:pt idx="11183">
                  <c:v>41070.561608796299</c:v>
                </c:pt>
                <c:pt idx="11184">
                  <c:v>41070.561956018515</c:v>
                </c:pt>
                <c:pt idx="11185">
                  <c:v>41070.562303240738</c:v>
                </c:pt>
                <c:pt idx="11186">
                  <c:v>41070.562650462962</c:v>
                </c:pt>
                <c:pt idx="11187">
                  <c:v>41070.562997685185</c:v>
                </c:pt>
                <c:pt idx="11188">
                  <c:v>41070.563344907408</c:v>
                </c:pt>
                <c:pt idx="11189">
                  <c:v>41070.563692129632</c:v>
                </c:pt>
                <c:pt idx="11190">
                  <c:v>41070.564039351855</c:v>
                </c:pt>
                <c:pt idx="11191">
                  <c:v>41070.564386574071</c:v>
                </c:pt>
                <c:pt idx="11192">
                  <c:v>41070.564733796295</c:v>
                </c:pt>
                <c:pt idx="11193">
                  <c:v>41070.565081018518</c:v>
                </c:pt>
                <c:pt idx="11194">
                  <c:v>41070.565428240741</c:v>
                </c:pt>
                <c:pt idx="11195">
                  <c:v>41070.565775462965</c:v>
                </c:pt>
                <c:pt idx="11196">
                  <c:v>41070.566122685188</c:v>
                </c:pt>
                <c:pt idx="11197">
                  <c:v>41070.566469907404</c:v>
                </c:pt>
                <c:pt idx="11198">
                  <c:v>41070.566817129627</c:v>
                </c:pt>
                <c:pt idx="11199">
                  <c:v>41070.567164351851</c:v>
                </c:pt>
                <c:pt idx="11200">
                  <c:v>41070.567511574074</c:v>
                </c:pt>
                <c:pt idx="11201">
                  <c:v>41070.567858796298</c:v>
                </c:pt>
                <c:pt idx="11202">
                  <c:v>41070.568206018521</c:v>
                </c:pt>
                <c:pt idx="11203">
                  <c:v>41070.568553240744</c:v>
                </c:pt>
                <c:pt idx="11204">
                  <c:v>41070.56890046296</c:v>
                </c:pt>
                <c:pt idx="11205">
                  <c:v>41070.569247685184</c:v>
                </c:pt>
                <c:pt idx="11206">
                  <c:v>41070.569594907407</c:v>
                </c:pt>
                <c:pt idx="11207">
                  <c:v>41070.56994212963</c:v>
                </c:pt>
                <c:pt idx="11208">
                  <c:v>41070.570289351854</c:v>
                </c:pt>
                <c:pt idx="11209">
                  <c:v>41070.570636574077</c:v>
                </c:pt>
                <c:pt idx="11210">
                  <c:v>41070.570983796293</c:v>
                </c:pt>
                <c:pt idx="11211">
                  <c:v>41070.571331018517</c:v>
                </c:pt>
                <c:pt idx="11212">
                  <c:v>41070.57167824074</c:v>
                </c:pt>
                <c:pt idx="11213">
                  <c:v>41070.572025462963</c:v>
                </c:pt>
                <c:pt idx="11214">
                  <c:v>41070.572372685187</c:v>
                </c:pt>
                <c:pt idx="11215">
                  <c:v>41070.57271990741</c:v>
                </c:pt>
                <c:pt idx="11216">
                  <c:v>41070.573067129626</c:v>
                </c:pt>
                <c:pt idx="11217">
                  <c:v>41070.573414351849</c:v>
                </c:pt>
                <c:pt idx="11218">
                  <c:v>41070.573761574073</c:v>
                </c:pt>
                <c:pt idx="11219">
                  <c:v>41070.574108796296</c:v>
                </c:pt>
                <c:pt idx="11220">
                  <c:v>41070.574456018519</c:v>
                </c:pt>
                <c:pt idx="11221">
                  <c:v>41070.574803240743</c:v>
                </c:pt>
                <c:pt idx="11222">
                  <c:v>41070.575150462966</c:v>
                </c:pt>
                <c:pt idx="11223">
                  <c:v>41070.575497685182</c:v>
                </c:pt>
                <c:pt idx="11224">
                  <c:v>41070.575844907406</c:v>
                </c:pt>
                <c:pt idx="11225">
                  <c:v>41070.576192129629</c:v>
                </c:pt>
                <c:pt idx="11226">
                  <c:v>41070.576539351852</c:v>
                </c:pt>
                <c:pt idx="11227">
                  <c:v>41070.576886574076</c:v>
                </c:pt>
                <c:pt idx="11228">
                  <c:v>41070.577233796299</c:v>
                </c:pt>
                <c:pt idx="11229">
                  <c:v>41070.577581018515</c:v>
                </c:pt>
                <c:pt idx="11230">
                  <c:v>41070.577928240738</c:v>
                </c:pt>
                <c:pt idx="11231">
                  <c:v>41070.578275462962</c:v>
                </c:pt>
                <c:pt idx="11232">
                  <c:v>41070.578622685185</c:v>
                </c:pt>
                <c:pt idx="11233">
                  <c:v>41070.578969907408</c:v>
                </c:pt>
                <c:pt idx="11234">
                  <c:v>41070.579317129632</c:v>
                </c:pt>
                <c:pt idx="11235">
                  <c:v>41070.579664351855</c:v>
                </c:pt>
                <c:pt idx="11236">
                  <c:v>41070.580011574071</c:v>
                </c:pt>
                <c:pt idx="11237">
                  <c:v>41070.580358796295</c:v>
                </c:pt>
                <c:pt idx="11238">
                  <c:v>41070.580706018518</c:v>
                </c:pt>
                <c:pt idx="11239">
                  <c:v>41070.581053240741</c:v>
                </c:pt>
                <c:pt idx="11240">
                  <c:v>41070.581400462965</c:v>
                </c:pt>
                <c:pt idx="11241">
                  <c:v>41070.581747685188</c:v>
                </c:pt>
                <c:pt idx="11242">
                  <c:v>41070.582094907404</c:v>
                </c:pt>
                <c:pt idx="11243">
                  <c:v>41070.582442129627</c:v>
                </c:pt>
                <c:pt idx="11244">
                  <c:v>41070.582789351851</c:v>
                </c:pt>
                <c:pt idx="11245">
                  <c:v>41070.583136574074</c:v>
                </c:pt>
                <c:pt idx="11246">
                  <c:v>41070.583483796298</c:v>
                </c:pt>
                <c:pt idx="11247">
                  <c:v>41070.583831018521</c:v>
                </c:pt>
                <c:pt idx="11248">
                  <c:v>41070.584178240744</c:v>
                </c:pt>
                <c:pt idx="11249">
                  <c:v>41070.58452546296</c:v>
                </c:pt>
                <c:pt idx="11250">
                  <c:v>41070.584872685184</c:v>
                </c:pt>
                <c:pt idx="11251">
                  <c:v>41070.585219907407</c:v>
                </c:pt>
                <c:pt idx="11252">
                  <c:v>41070.58556712963</c:v>
                </c:pt>
                <c:pt idx="11253">
                  <c:v>41070.585914351854</c:v>
                </c:pt>
                <c:pt idx="11254">
                  <c:v>41070.586261574077</c:v>
                </c:pt>
                <c:pt idx="11255">
                  <c:v>41070.586608796293</c:v>
                </c:pt>
                <c:pt idx="11256">
                  <c:v>41070.586956018517</c:v>
                </c:pt>
                <c:pt idx="11257">
                  <c:v>41070.58730324074</c:v>
                </c:pt>
                <c:pt idx="11258">
                  <c:v>41070.587650462963</c:v>
                </c:pt>
                <c:pt idx="11259">
                  <c:v>41070.587997685187</c:v>
                </c:pt>
                <c:pt idx="11260">
                  <c:v>41070.58834490741</c:v>
                </c:pt>
                <c:pt idx="11261">
                  <c:v>41070.588692129626</c:v>
                </c:pt>
                <c:pt idx="11262">
                  <c:v>41070.589039351849</c:v>
                </c:pt>
                <c:pt idx="11263">
                  <c:v>41070.589386574073</c:v>
                </c:pt>
                <c:pt idx="11264">
                  <c:v>41070.589733796296</c:v>
                </c:pt>
                <c:pt idx="11265">
                  <c:v>41070.590081018519</c:v>
                </c:pt>
                <c:pt idx="11266">
                  <c:v>41070.590428240743</c:v>
                </c:pt>
                <c:pt idx="11267">
                  <c:v>41070.590775462966</c:v>
                </c:pt>
                <c:pt idx="11268">
                  <c:v>41070.591122685182</c:v>
                </c:pt>
                <c:pt idx="11269">
                  <c:v>41070.591469907406</c:v>
                </c:pt>
                <c:pt idx="11270">
                  <c:v>41070.591817129629</c:v>
                </c:pt>
                <c:pt idx="11271">
                  <c:v>41070.592164351852</c:v>
                </c:pt>
                <c:pt idx="11272">
                  <c:v>41070.592511574076</c:v>
                </c:pt>
                <c:pt idx="11273">
                  <c:v>41070.592858796299</c:v>
                </c:pt>
                <c:pt idx="11274">
                  <c:v>41070.593206018515</c:v>
                </c:pt>
                <c:pt idx="11275">
                  <c:v>41070.593553240738</c:v>
                </c:pt>
                <c:pt idx="11276">
                  <c:v>41070.593900462962</c:v>
                </c:pt>
                <c:pt idx="11277">
                  <c:v>41070.594247685185</c:v>
                </c:pt>
                <c:pt idx="11278">
                  <c:v>41070.594594907408</c:v>
                </c:pt>
                <c:pt idx="11279">
                  <c:v>41070.594942129632</c:v>
                </c:pt>
                <c:pt idx="11280">
                  <c:v>41070.595289351855</c:v>
                </c:pt>
                <c:pt idx="11281">
                  <c:v>41070.595636574071</c:v>
                </c:pt>
                <c:pt idx="11282">
                  <c:v>41070.595983796295</c:v>
                </c:pt>
                <c:pt idx="11283">
                  <c:v>41070.596331018518</c:v>
                </c:pt>
                <c:pt idx="11284">
                  <c:v>41070.596678240741</c:v>
                </c:pt>
                <c:pt idx="11285">
                  <c:v>41070.597025462965</c:v>
                </c:pt>
                <c:pt idx="11286">
                  <c:v>41070.597372685188</c:v>
                </c:pt>
                <c:pt idx="11287">
                  <c:v>41070.597719907404</c:v>
                </c:pt>
                <c:pt idx="11288">
                  <c:v>41070.598067129627</c:v>
                </c:pt>
                <c:pt idx="11289">
                  <c:v>41070.598414351851</c:v>
                </c:pt>
                <c:pt idx="11290">
                  <c:v>41070.598761574074</c:v>
                </c:pt>
                <c:pt idx="11291">
                  <c:v>41070.599108796298</c:v>
                </c:pt>
                <c:pt idx="11292">
                  <c:v>41070.599456018521</c:v>
                </c:pt>
                <c:pt idx="11293">
                  <c:v>41070.599803240744</c:v>
                </c:pt>
                <c:pt idx="11294">
                  <c:v>41070.60015046296</c:v>
                </c:pt>
                <c:pt idx="11295">
                  <c:v>41070.600497685184</c:v>
                </c:pt>
                <c:pt idx="11296">
                  <c:v>41070.600844907407</c:v>
                </c:pt>
                <c:pt idx="11297">
                  <c:v>41070.60119212963</c:v>
                </c:pt>
                <c:pt idx="11298">
                  <c:v>41070.601539351854</c:v>
                </c:pt>
                <c:pt idx="11299">
                  <c:v>41070.601886574077</c:v>
                </c:pt>
                <c:pt idx="11300">
                  <c:v>41070.602233796293</c:v>
                </c:pt>
                <c:pt idx="11301">
                  <c:v>41070.602581018517</c:v>
                </c:pt>
                <c:pt idx="11302">
                  <c:v>41070.60292824074</c:v>
                </c:pt>
                <c:pt idx="11303">
                  <c:v>41070.603275462963</c:v>
                </c:pt>
                <c:pt idx="11304">
                  <c:v>41070.603622685187</c:v>
                </c:pt>
                <c:pt idx="11305">
                  <c:v>41070.60396990741</c:v>
                </c:pt>
                <c:pt idx="11306">
                  <c:v>41070.604317129626</c:v>
                </c:pt>
                <c:pt idx="11307">
                  <c:v>41070.604664351849</c:v>
                </c:pt>
                <c:pt idx="11308">
                  <c:v>41070.605011574073</c:v>
                </c:pt>
                <c:pt idx="11309">
                  <c:v>41070.605358796296</c:v>
                </c:pt>
                <c:pt idx="11310">
                  <c:v>41070.605706018519</c:v>
                </c:pt>
                <c:pt idx="11311">
                  <c:v>41070.606053240743</c:v>
                </c:pt>
                <c:pt idx="11312">
                  <c:v>41070.606400462966</c:v>
                </c:pt>
                <c:pt idx="11313">
                  <c:v>41070.606747685182</c:v>
                </c:pt>
                <c:pt idx="11314">
                  <c:v>41070.607094907406</c:v>
                </c:pt>
                <c:pt idx="11315">
                  <c:v>41070.607442129629</c:v>
                </c:pt>
                <c:pt idx="11316">
                  <c:v>41070.607789351852</c:v>
                </c:pt>
                <c:pt idx="11317">
                  <c:v>41070.608136574076</c:v>
                </c:pt>
                <c:pt idx="11318">
                  <c:v>41070.608483796299</c:v>
                </c:pt>
                <c:pt idx="11319">
                  <c:v>41070.608831018515</c:v>
                </c:pt>
                <c:pt idx="11320">
                  <c:v>41070.609178240738</c:v>
                </c:pt>
                <c:pt idx="11321">
                  <c:v>41070.609525462962</c:v>
                </c:pt>
                <c:pt idx="11322">
                  <c:v>41070.609872685185</c:v>
                </c:pt>
                <c:pt idx="11323">
                  <c:v>41070.610219907408</c:v>
                </c:pt>
                <c:pt idx="11324">
                  <c:v>41070.610567129632</c:v>
                </c:pt>
                <c:pt idx="11325">
                  <c:v>41070.610914351855</c:v>
                </c:pt>
                <c:pt idx="11326">
                  <c:v>41070.611261574071</c:v>
                </c:pt>
                <c:pt idx="11327">
                  <c:v>41070.611608796295</c:v>
                </c:pt>
                <c:pt idx="11328">
                  <c:v>41070.611956018518</c:v>
                </c:pt>
                <c:pt idx="11329">
                  <c:v>41070.612303240741</c:v>
                </c:pt>
                <c:pt idx="11330">
                  <c:v>41070.612650462965</c:v>
                </c:pt>
                <c:pt idx="11331">
                  <c:v>41070.612997685188</c:v>
                </c:pt>
                <c:pt idx="11332">
                  <c:v>41070.613344907404</c:v>
                </c:pt>
                <c:pt idx="11333">
                  <c:v>41070.613692129627</c:v>
                </c:pt>
                <c:pt idx="11334">
                  <c:v>41070.614039351851</c:v>
                </c:pt>
                <c:pt idx="11335">
                  <c:v>41070.614386574074</c:v>
                </c:pt>
                <c:pt idx="11336">
                  <c:v>41070.614733796298</c:v>
                </c:pt>
                <c:pt idx="11337">
                  <c:v>41070.615081018521</c:v>
                </c:pt>
                <c:pt idx="11338">
                  <c:v>41070.615428240744</c:v>
                </c:pt>
                <c:pt idx="11339">
                  <c:v>41070.61577546296</c:v>
                </c:pt>
                <c:pt idx="11340">
                  <c:v>41070.616122685184</c:v>
                </c:pt>
                <c:pt idx="11341">
                  <c:v>41070.616469907407</c:v>
                </c:pt>
                <c:pt idx="11342">
                  <c:v>41070.61681712963</c:v>
                </c:pt>
                <c:pt idx="11343">
                  <c:v>41070.617164351854</c:v>
                </c:pt>
                <c:pt idx="11344">
                  <c:v>41070.617511574077</c:v>
                </c:pt>
                <c:pt idx="11345">
                  <c:v>41070.617858796293</c:v>
                </c:pt>
                <c:pt idx="11346">
                  <c:v>41070.618206018517</c:v>
                </c:pt>
                <c:pt idx="11347">
                  <c:v>41070.61855324074</c:v>
                </c:pt>
                <c:pt idx="11348">
                  <c:v>41070.618900462963</c:v>
                </c:pt>
                <c:pt idx="11349">
                  <c:v>41070.619247685187</c:v>
                </c:pt>
                <c:pt idx="11350">
                  <c:v>41070.61959490741</c:v>
                </c:pt>
                <c:pt idx="11351">
                  <c:v>41070.619942129626</c:v>
                </c:pt>
                <c:pt idx="11352">
                  <c:v>41070.620289351849</c:v>
                </c:pt>
                <c:pt idx="11353">
                  <c:v>41070.620636574073</c:v>
                </c:pt>
                <c:pt idx="11354">
                  <c:v>41070.620983796296</c:v>
                </c:pt>
                <c:pt idx="11355">
                  <c:v>41070.621331018519</c:v>
                </c:pt>
                <c:pt idx="11356">
                  <c:v>41070.621678240743</c:v>
                </c:pt>
                <c:pt idx="11357">
                  <c:v>41070.622025462966</c:v>
                </c:pt>
                <c:pt idx="11358">
                  <c:v>41070.622372685182</c:v>
                </c:pt>
                <c:pt idx="11359">
                  <c:v>41070.622719907406</c:v>
                </c:pt>
                <c:pt idx="11360">
                  <c:v>41070.623067129629</c:v>
                </c:pt>
                <c:pt idx="11361">
                  <c:v>41070.623414351852</c:v>
                </c:pt>
                <c:pt idx="11362">
                  <c:v>41070.623761574076</c:v>
                </c:pt>
                <c:pt idx="11363">
                  <c:v>41070.624108796299</c:v>
                </c:pt>
                <c:pt idx="11364">
                  <c:v>41070.624456018515</c:v>
                </c:pt>
                <c:pt idx="11365">
                  <c:v>41070.624803240738</c:v>
                </c:pt>
                <c:pt idx="11366">
                  <c:v>41070.625150462962</c:v>
                </c:pt>
                <c:pt idx="11367">
                  <c:v>41070.625497685185</c:v>
                </c:pt>
                <c:pt idx="11368">
                  <c:v>41070.625844907408</c:v>
                </c:pt>
                <c:pt idx="11369">
                  <c:v>41070.626192129632</c:v>
                </c:pt>
                <c:pt idx="11370">
                  <c:v>41070.626539351855</c:v>
                </c:pt>
                <c:pt idx="11371">
                  <c:v>41070.626886574071</c:v>
                </c:pt>
                <c:pt idx="11372">
                  <c:v>41070.627233796295</c:v>
                </c:pt>
                <c:pt idx="11373">
                  <c:v>41070.627581018518</c:v>
                </c:pt>
                <c:pt idx="11374">
                  <c:v>41070.627928240741</c:v>
                </c:pt>
                <c:pt idx="11375">
                  <c:v>41070.628275462965</c:v>
                </c:pt>
                <c:pt idx="11376">
                  <c:v>41070.628622685188</c:v>
                </c:pt>
                <c:pt idx="11377">
                  <c:v>41070.628969907404</c:v>
                </c:pt>
                <c:pt idx="11378">
                  <c:v>41070.629317129627</c:v>
                </c:pt>
                <c:pt idx="11379">
                  <c:v>41070.629664351851</c:v>
                </c:pt>
                <c:pt idx="11380">
                  <c:v>41070.630011574074</c:v>
                </c:pt>
                <c:pt idx="11381">
                  <c:v>41070.630358796298</c:v>
                </c:pt>
                <c:pt idx="11382">
                  <c:v>41070.630706018521</c:v>
                </c:pt>
                <c:pt idx="11383">
                  <c:v>41070.631053240744</c:v>
                </c:pt>
                <c:pt idx="11384">
                  <c:v>41070.63140046296</c:v>
                </c:pt>
                <c:pt idx="11385">
                  <c:v>41070.631747685184</c:v>
                </c:pt>
                <c:pt idx="11386">
                  <c:v>41070.632094907407</c:v>
                </c:pt>
                <c:pt idx="11387">
                  <c:v>41070.63244212963</c:v>
                </c:pt>
                <c:pt idx="11388">
                  <c:v>41070.632789351854</c:v>
                </c:pt>
                <c:pt idx="11389">
                  <c:v>41070.633136574077</c:v>
                </c:pt>
                <c:pt idx="11390">
                  <c:v>41070.633483796293</c:v>
                </c:pt>
                <c:pt idx="11391">
                  <c:v>41070.633831018517</c:v>
                </c:pt>
                <c:pt idx="11392">
                  <c:v>41070.63417824074</c:v>
                </c:pt>
                <c:pt idx="11393">
                  <c:v>41070.634525462963</c:v>
                </c:pt>
                <c:pt idx="11394">
                  <c:v>41070.634872685187</c:v>
                </c:pt>
                <c:pt idx="11395">
                  <c:v>41070.63521990741</c:v>
                </c:pt>
                <c:pt idx="11396">
                  <c:v>41070.635567129626</c:v>
                </c:pt>
                <c:pt idx="11397">
                  <c:v>41070.635914351849</c:v>
                </c:pt>
                <c:pt idx="11398">
                  <c:v>41070.636261574073</c:v>
                </c:pt>
                <c:pt idx="11399">
                  <c:v>41070.636608796296</c:v>
                </c:pt>
                <c:pt idx="11400">
                  <c:v>41070.636956018519</c:v>
                </c:pt>
                <c:pt idx="11401">
                  <c:v>41070.637303240743</c:v>
                </c:pt>
                <c:pt idx="11402">
                  <c:v>41070.637650462966</c:v>
                </c:pt>
                <c:pt idx="11403">
                  <c:v>41070.637997685182</c:v>
                </c:pt>
                <c:pt idx="11404">
                  <c:v>41070.638344907406</c:v>
                </c:pt>
                <c:pt idx="11405">
                  <c:v>41070.638692129629</c:v>
                </c:pt>
                <c:pt idx="11406">
                  <c:v>41070.639039351852</c:v>
                </c:pt>
                <c:pt idx="11407">
                  <c:v>41070.639386574076</c:v>
                </c:pt>
                <c:pt idx="11408">
                  <c:v>41070.639733796299</c:v>
                </c:pt>
                <c:pt idx="11409">
                  <c:v>41070.640081018515</c:v>
                </c:pt>
                <c:pt idx="11410">
                  <c:v>41070.640428240738</c:v>
                </c:pt>
                <c:pt idx="11411">
                  <c:v>41070.640775462962</c:v>
                </c:pt>
                <c:pt idx="11412">
                  <c:v>41070.641122685185</c:v>
                </c:pt>
                <c:pt idx="11413">
                  <c:v>41070.641469907408</c:v>
                </c:pt>
                <c:pt idx="11414">
                  <c:v>41070.641817129632</c:v>
                </c:pt>
                <c:pt idx="11415">
                  <c:v>41070.642164351855</c:v>
                </c:pt>
                <c:pt idx="11416">
                  <c:v>41070.642511574071</c:v>
                </c:pt>
                <c:pt idx="11417">
                  <c:v>41070.642858796295</c:v>
                </c:pt>
                <c:pt idx="11418">
                  <c:v>41070.643206018518</c:v>
                </c:pt>
                <c:pt idx="11419">
                  <c:v>41070.643553240741</c:v>
                </c:pt>
                <c:pt idx="11420">
                  <c:v>41070.643900462965</c:v>
                </c:pt>
                <c:pt idx="11421">
                  <c:v>41070.644247685188</c:v>
                </c:pt>
                <c:pt idx="11422">
                  <c:v>41070.644594907404</c:v>
                </c:pt>
                <c:pt idx="11423">
                  <c:v>41070.644942129627</c:v>
                </c:pt>
                <c:pt idx="11424">
                  <c:v>41070.645289351851</c:v>
                </c:pt>
                <c:pt idx="11425">
                  <c:v>41070.645636574074</c:v>
                </c:pt>
                <c:pt idx="11426">
                  <c:v>41070.645983796298</c:v>
                </c:pt>
                <c:pt idx="11427">
                  <c:v>41070.646331018521</c:v>
                </c:pt>
                <c:pt idx="11428">
                  <c:v>41070.646678240744</c:v>
                </c:pt>
                <c:pt idx="11429">
                  <c:v>41070.64702546296</c:v>
                </c:pt>
                <c:pt idx="11430">
                  <c:v>41070.647372685184</c:v>
                </c:pt>
                <c:pt idx="11431">
                  <c:v>41070.647719907407</c:v>
                </c:pt>
                <c:pt idx="11432">
                  <c:v>41070.64806712963</c:v>
                </c:pt>
                <c:pt idx="11433">
                  <c:v>41070.648414351854</c:v>
                </c:pt>
                <c:pt idx="11434">
                  <c:v>41070.648761574077</c:v>
                </c:pt>
                <c:pt idx="11435">
                  <c:v>41070.649108796293</c:v>
                </c:pt>
                <c:pt idx="11436">
                  <c:v>41070.649456018517</c:v>
                </c:pt>
                <c:pt idx="11437">
                  <c:v>41070.64980324074</c:v>
                </c:pt>
                <c:pt idx="11438">
                  <c:v>41070.650150462963</c:v>
                </c:pt>
                <c:pt idx="11439">
                  <c:v>41070.650497685187</c:v>
                </c:pt>
                <c:pt idx="11440">
                  <c:v>41070.65084490741</c:v>
                </c:pt>
                <c:pt idx="11441">
                  <c:v>41070.651192129626</c:v>
                </c:pt>
                <c:pt idx="11442">
                  <c:v>41070.651539351849</c:v>
                </c:pt>
                <c:pt idx="11443">
                  <c:v>41070.651886574073</c:v>
                </c:pt>
                <c:pt idx="11444">
                  <c:v>41070.652233796296</c:v>
                </c:pt>
                <c:pt idx="11445">
                  <c:v>41070.652581018519</c:v>
                </c:pt>
                <c:pt idx="11446">
                  <c:v>41070.652928240743</c:v>
                </c:pt>
                <c:pt idx="11447">
                  <c:v>41070.653275462966</c:v>
                </c:pt>
                <c:pt idx="11448">
                  <c:v>41070.653622685182</c:v>
                </c:pt>
                <c:pt idx="11449">
                  <c:v>41070.653969907406</c:v>
                </c:pt>
                <c:pt idx="11450">
                  <c:v>41070.654317129629</c:v>
                </c:pt>
                <c:pt idx="11451">
                  <c:v>41070.654664351852</c:v>
                </c:pt>
                <c:pt idx="11452">
                  <c:v>41070.655011574076</c:v>
                </c:pt>
                <c:pt idx="11453">
                  <c:v>41070.655358796299</c:v>
                </c:pt>
                <c:pt idx="11454">
                  <c:v>41070.655706018515</c:v>
                </c:pt>
                <c:pt idx="11455">
                  <c:v>41070.656053240738</c:v>
                </c:pt>
                <c:pt idx="11456">
                  <c:v>41070.656400462962</c:v>
                </c:pt>
                <c:pt idx="11457">
                  <c:v>41070.656747685185</c:v>
                </c:pt>
                <c:pt idx="11458">
                  <c:v>41070.657094907408</c:v>
                </c:pt>
                <c:pt idx="11459">
                  <c:v>41070.657442129632</c:v>
                </c:pt>
                <c:pt idx="11460">
                  <c:v>41070.657789351855</c:v>
                </c:pt>
                <c:pt idx="11461">
                  <c:v>41070.658136574071</c:v>
                </c:pt>
                <c:pt idx="11462">
                  <c:v>41070.658483796295</c:v>
                </c:pt>
                <c:pt idx="11463">
                  <c:v>41070.658831018518</c:v>
                </c:pt>
                <c:pt idx="11464">
                  <c:v>41070.659178240741</c:v>
                </c:pt>
                <c:pt idx="11465">
                  <c:v>41070.659525462965</c:v>
                </c:pt>
                <c:pt idx="11466">
                  <c:v>41070.659872685188</c:v>
                </c:pt>
                <c:pt idx="11467">
                  <c:v>41070.660219907404</c:v>
                </c:pt>
                <c:pt idx="11468">
                  <c:v>41070.660567129627</c:v>
                </c:pt>
                <c:pt idx="11469">
                  <c:v>41070.660914351851</c:v>
                </c:pt>
                <c:pt idx="11470">
                  <c:v>41070.661261574074</c:v>
                </c:pt>
                <c:pt idx="11471">
                  <c:v>41070.661608796298</c:v>
                </c:pt>
                <c:pt idx="11472">
                  <c:v>41070.661956018521</c:v>
                </c:pt>
                <c:pt idx="11473">
                  <c:v>41070.662303240744</c:v>
                </c:pt>
                <c:pt idx="11474">
                  <c:v>41070.66265046296</c:v>
                </c:pt>
                <c:pt idx="11475">
                  <c:v>41070.662997685184</c:v>
                </c:pt>
                <c:pt idx="11476">
                  <c:v>41070.663344907407</c:v>
                </c:pt>
                <c:pt idx="11477">
                  <c:v>41070.66369212963</c:v>
                </c:pt>
                <c:pt idx="11478">
                  <c:v>41070.664039351854</c:v>
                </c:pt>
                <c:pt idx="11479">
                  <c:v>41070.664386574077</c:v>
                </c:pt>
                <c:pt idx="11480">
                  <c:v>41070.664733796293</c:v>
                </c:pt>
                <c:pt idx="11481">
                  <c:v>41070.665081018517</c:v>
                </c:pt>
                <c:pt idx="11482">
                  <c:v>41070.66542824074</c:v>
                </c:pt>
                <c:pt idx="11483">
                  <c:v>41070.665775462963</c:v>
                </c:pt>
                <c:pt idx="11484">
                  <c:v>41070.666122685187</c:v>
                </c:pt>
                <c:pt idx="11485">
                  <c:v>41070.66646990741</c:v>
                </c:pt>
                <c:pt idx="11486">
                  <c:v>41070.666817129626</c:v>
                </c:pt>
                <c:pt idx="11487">
                  <c:v>41070.667164351849</c:v>
                </c:pt>
                <c:pt idx="11488">
                  <c:v>41070.667511574073</c:v>
                </c:pt>
                <c:pt idx="11489">
                  <c:v>41070.667858796296</c:v>
                </c:pt>
                <c:pt idx="11490">
                  <c:v>41070.668206018519</c:v>
                </c:pt>
                <c:pt idx="11491">
                  <c:v>41070.668553240743</c:v>
                </c:pt>
                <c:pt idx="11492">
                  <c:v>41070.668900462966</c:v>
                </c:pt>
                <c:pt idx="11493">
                  <c:v>41070.669247685182</c:v>
                </c:pt>
                <c:pt idx="11494">
                  <c:v>41070.669594907406</c:v>
                </c:pt>
                <c:pt idx="11495">
                  <c:v>41070.669942129629</c:v>
                </c:pt>
                <c:pt idx="11496">
                  <c:v>41070.670289351852</c:v>
                </c:pt>
                <c:pt idx="11497">
                  <c:v>41070.670636574076</c:v>
                </c:pt>
                <c:pt idx="11498">
                  <c:v>41070.670983796299</c:v>
                </c:pt>
                <c:pt idx="11499">
                  <c:v>41070.671331018515</c:v>
                </c:pt>
                <c:pt idx="11500">
                  <c:v>41070.671678240738</c:v>
                </c:pt>
                <c:pt idx="11501">
                  <c:v>41070.672025462962</c:v>
                </c:pt>
                <c:pt idx="11502">
                  <c:v>41070.672372685185</c:v>
                </c:pt>
                <c:pt idx="11503">
                  <c:v>41070.672719907408</c:v>
                </c:pt>
                <c:pt idx="11504">
                  <c:v>41070.673067129632</c:v>
                </c:pt>
                <c:pt idx="11505">
                  <c:v>41070.673414351855</c:v>
                </c:pt>
                <c:pt idx="11506">
                  <c:v>41070.673761574071</c:v>
                </c:pt>
                <c:pt idx="11507">
                  <c:v>41070.674108796295</c:v>
                </c:pt>
                <c:pt idx="11508">
                  <c:v>41070.674456018518</c:v>
                </c:pt>
                <c:pt idx="11509">
                  <c:v>41070.674803240741</c:v>
                </c:pt>
                <c:pt idx="11510">
                  <c:v>41070.675150462965</c:v>
                </c:pt>
                <c:pt idx="11511">
                  <c:v>41070.675497685188</c:v>
                </c:pt>
                <c:pt idx="11512">
                  <c:v>41070.675844907404</c:v>
                </c:pt>
                <c:pt idx="11513">
                  <c:v>41070.676192129627</c:v>
                </c:pt>
                <c:pt idx="11514">
                  <c:v>41070.676539351851</c:v>
                </c:pt>
                <c:pt idx="11515">
                  <c:v>41070.676886574074</c:v>
                </c:pt>
                <c:pt idx="11516">
                  <c:v>41070.677233796298</c:v>
                </c:pt>
                <c:pt idx="11517">
                  <c:v>41070.677581018521</c:v>
                </c:pt>
                <c:pt idx="11518">
                  <c:v>41070.677928240744</c:v>
                </c:pt>
                <c:pt idx="11519">
                  <c:v>41070.67827546296</c:v>
                </c:pt>
                <c:pt idx="11520">
                  <c:v>41070.678622685184</c:v>
                </c:pt>
                <c:pt idx="11521">
                  <c:v>41070.678969907407</c:v>
                </c:pt>
                <c:pt idx="11522">
                  <c:v>41070.67931712963</c:v>
                </c:pt>
                <c:pt idx="11523">
                  <c:v>41070.679664351854</c:v>
                </c:pt>
                <c:pt idx="11524">
                  <c:v>41070.680011574077</c:v>
                </c:pt>
                <c:pt idx="11525">
                  <c:v>41070.680358796293</c:v>
                </c:pt>
                <c:pt idx="11526">
                  <c:v>41070.680706018517</c:v>
                </c:pt>
                <c:pt idx="11527">
                  <c:v>41070.68105324074</c:v>
                </c:pt>
                <c:pt idx="11528">
                  <c:v>41070.681400462963</c:v>
                </c:pt>
                <c:pt idx="11529">
                  <c:v>41070.681747685187</c:v>
                </c:pt>
                <c:pt idx="11530">
                  <c:v>41070.68209490741</c:v>
                </c:pt>
                <c:pt idx="11531">
                  <c:v>41070.682442129626</c:v>
                </c:pt>
                <c:pt idx="11532">
                  <c:v>41070.682789351849</c:v>
                </c:pt>
                <c:pt idx="11533">
                  <c:v>41070.683136574073</c:v>
                </c:pt>
                <c:pt idx="11534">
                  <c:v>41070.683483796296</c:v>
                </c:pt>
                <c:pt idx="11535">
                  <c:v>41070.683831018519</c:v>
                </c:pt>
                <c:pt idx="11536">
                  <c:v>41070.684178240743</c:v>
                </c:pt>
                <c:pt idx="11537">
                  <c:v>41070.684525462966</c:v>
                </c:pt>
                <c:pt idx="11538">
                  <c:v>41070.684872685182</c:v>
                </c:pt>
                <c:pt idx="11539">
                  <c:v>41070.685219907406</c:v>
                </c:pt>
                <c:pt idx="11540">
                  <c:v>41070.685567129629</c:v>
                </c:pt>
                <c:pt idx="11541">
                  <c:v>41070.685914351852</c:v>
                </c:pt>
                <c:pt idx="11542">
                  <c:v>41070.686261574076</c:v>
                </c:pt>
                <c:pt idx="11543">
                  <c:v>41070.686608796299</c:v>
                </c:pt>
                <c:pt idx="11544">
                  <c:v>41070.686956018515</c:v>
                </c:pt>
                <c:pt idx="11545">
                  <c:v>41070.687303240738</c:v>
                </c:pt>
                <c:pt idx="11546">
                  <c:v>41070.687650462962</c:v>
                </c:pt>
                <c:pt idx="11547">
                  <c:v>41070.687997685185</c:v>
                </c:pt>
                <c:pt idx="11548">
                  <c:v>41070.688344907408</c:v>
                </c:pt>
                <c:pt idx="11549">
                  <c:v>41070.688692129632</c:v>
                </c:pt>
                <c:pt idx="11550">
                  <c:v>41070.689039351855</c:v>
                </c:pt>
                <c:pt idx="11551">
                  <c:v>41070.689386574071</c:v>
                </c:pt>
                <c:pt idx="11552">
                  <c:v>41070.689733796295</c:v>
                </c:pt>
                <c:pt idx="11553">
                  <c:v>41070.690081018518</c:v>
                </c:pt>
                <c:pt idx="11554">
                  <c:v>41070.690428240741</c:v>
                </c:pt>
                <c:pt idx="11555">
                  <c:v>41070.690775462965</c:v>
                </c:pt>
                <c:pt idx="11556">
                  <c:v>41070.691122685188</c:v>
                </c:pt>
                <c:pt idx="11557">
                  <c:v>41070.691469907404</c:v>
                </c:pt>
                <c:pt idx="11558">
                  <c:v>41070.691817129627</c:v>
                </c:pt>
                <c:pt idx="11559">
                  <c:v>41070.692164351851</c:v>
                </c:pt>
                <c:pt idx="11560">
                  <c:v>41070.692511574074</c:v>
                </c:pt>
                <c:pt idx="11561">
                  <c:v>41070.692858796298</c:v>
                </c:pt>
                <c:pt idx="11562">
                  <c:v>41070.693206018521</c:v>
                </c:pt>
                <c:pt idx="11563">
                  <c:v>41070.693553240744</c:v>
                </c:pt>
                <c:pt idx="11564">
                  <c:v>41070.69390046296</c:v>
                </c:pt>
                <c:pt idx="11565">
                  <c:v>41070.694247685184</c:v>
                </c:pt>
                <c:pt idx="11566">
                  <c:v>41070.694594907407</c:v>
                </c:pt>
                <c:pt idx="11567">
                  <c:v>41070.69494212963</c:v>
                </c:pt>
                <c:pt idx="11568">
                  <c:v>41070.695289351854</c:v>
                </c:pt>
                <c:pt idx="11569">
                  <c:v>41070.695636574077</c:v>
                </c:pt>
                <c:pt idx="11570">
                  <c:v>41070.695983796293</c:v>
                </c:pt>
                <c:pt idx="11571">
                  <c:v>41070.696331018517</c:v>
                </c:pt>
                <c:pt idx="11572">
                  <c:v>41070.69667824074</c:v>
                </c:pt>
                <c:pt idx="11573">
                  <c:v>41070.697025462963</c:v>
                </c:pt>
                <c:pt idx="11574">
                  <c:v>41070.697372685187</c:v>
                </c:pt>
                <c:pt idx="11575">
                  <c:v>41070.69771990741</c:v>
                </c:pt>
                <c:pt idx="11576">
                  <c:v>41070.698067129626</c:v>
                </c:pt>
                <c:pt idx="11577">
                  <c:v>41070.698414351849</c:v>
                </c:pt>
                <c:pt idx="11578">
                  <c:v>41070.698761574073</c:v>
                </c:pt>
                <c:pt idx="11579">
                  <c:v>41070.699108796296</c:v>
                </c:pt>
                <c:pt idx="11580">
                  <c:v>41070.699456018519</c:v>
                </c:pt>
                <c:pt idx="11581">
                  <c:v>41070.699803240743</c:v>
                </c:pt>
                <c:pt idx="11582">
                  <c:v>41070.700150462966</c:v>
                </c:pt>
                <c:pt idx="11583">
                  <c:v>41070.700497685182</c:v>
                </c:pt>
                <c:pt idx="11584">
                  <c:v>41070.700844907406</c:v>
                </c:pt>
                <c:pt idx="11585">
                  <c:v>41070.701192129629</c:v>
                </c:pt>
                <c:pt idx="11586">
                  <c:v>41070.701539351852</c:v>
                </c:pt>
                <c:pt idx="11587">
                  <c:v>41070.701886574076</c:v>
                </c:pt>
                <c:pt idx="11588">
                  <c:v>41070.702233796299</c:v>
                </c:pt>
                <c:pt idx="11589">
                  <c:v>41070.702581018515</c:v>
                </c:pt>
                <c:pt idx="11590">
                  <c:v>41070.702928240738</c:v>
                </c:pt>
                <c:pt idx="11591">
                  <c:v>41070.703275462962</c:v>
                </c:pt>
                <c:pt idx="11592">
                  <c:v>41070.703622685185</c:v>
                </c:pt>
                <c:pt idx="11593">
                  <c:v>41070.703969907408</c:v>
                </c:pt>
                <c:pt idx="11594">
                  <c:v>41070.704317129632</c:v>
                </c:pt>
                <c:pt idx="11595">
                  <c:v>41070.704664351855</c:v>
                </c:pt>
                <c:pt idx="11596">
                  <c:v>41070.705011574071</c:v>
                </c:pt>
                <c:pt idx="11597">
                  <c:v>41070.705358796295</c:v>
                </c:pt>
                <c:pt idx="11598">
                  <c:v>41070.705706018518</c:v>
                </c:pt>
                <c:pt idx="11599">
                  <c:v>41070.706053240741</c:v>
                </c:pt>
                <c:pt idx="11600">
                  <c:v>41070.706400462965</c:v>
                </c:pt>
                <c:pt idx="11601">
                  <c:v>41070.706747685188</c:v>
                </c:pt>
                <c:pt idx="11602">
                  <c:v>41070.707094907404</c:v>
                </c:pt>
                <c:pt idx="11603">
                  <c:v>41070.707442129627</c:v>
                </c:pt>
                <c:pt idx="11604">
                  <c:v>41070.707789351851</c:v>
                </c:pt>
                <c:pt idx="11605">
                  <c:v>41070.708136574074</c:v>
                </c:pt>
                <c:pt idx="11606">
                  <c:v>41070.708483796298</c:v>
                </c:pt>
                <c:pt idx="11607">
                  <c:v>41070.708831018521</c:v>
                </c:pt>
                <c:pt idx="11608">
                  <c:v>41070.709178240744</c:v>
                </c:pt>
                <c:pt idx="11609">
                  <c:v>41070.70952546296</c:v>
                </c:pt>
                <c:pt idx="11610">
                  <c:v>41070.709872685184</c:v>
                </c:pt>
                <c:pt idx="11611">
                  <c:v>41070.710219907407</c:v>
                </c:pt>
                <c:pt idx="11612">
                  <c:v>41070.71056712963</c:v>
                </c:pt>
                <c:pt idx="11613">
                  <c:v>41070.710914351854</c:v>
                </c:pt>
                <c:pt idx="11614">
                  <c:v>41070.711261574077</c:v>
                </c:pt>
                <c:pt idx="11615">
                  <c:v>41070.711608796293</c:v>
                </c:pt>
                <c:pt idx="11616">
                  <c:v>41070.711956018517</c:v>
                </c:pt>
                <c:pt idx="11617">
                  <c:v>41070.71230324074</c:v>
                </c:pt>
                <c:pt idx="11618">
                  <c:v>41070.712650462963</c:v>
                </c:pt>
                <c:pt idx="11619">
                  <c:v>41070.712997685187</c:v>
                </c:pt>
                <c:pt idx="11620">
                  <c:v>41070.71334490741</c:v>
                </c:pt>
                <c:pt idx="11621">
                  <c:v>41070.713692129626</c:v>
                </c:pt>
                <c:pt idx="11622">
                  <c:v>41070.714039351849</c:v>
                </c:pt>
                <c:pt idx="11623">
                  <c:v>41070.714386574073</c:v>
                </c:pt>
                <c:pt idx="11624">
                  <c:v>41070.714733796296</c:v>
                </c:pt>
                <c:pt idx="11625">
                  <c:v>41070.715081018519</c:v>
                </c:pt>
                <c:pt idx="11626">
                  <c:v>41070.715428240743</c:v>
                </c:pt>
                <c:pt idx="11627">
                  <c:v>41070.715775462966</c:v>
                </c:pt>
                <c:pt idx="11628">
                  <c:v>41070.716122685182</c:v>
                </c:pt>
                <c:pt idx="11629">
                  <c:v>41070.716469907406</c:v>
                </c:pt>
                <c:pt idx="11630">
                  <c:v>41070.716817129629</c:v>
                </c:pt>
                <c:pt idx="11631">
                  <c:v>41070.717164351852</c:v>
                </c:pt>
                <c:pt idx="11632">
                  <c:v>41070.717511574076</c:v>
                </c:pt>
                <c:pt idx="11633">
                  <c:v>41070.717858796299</c:v>
                </c:pt>
                <c:pt idx="11634">
                  <c:v>41070.718206018515</c:v>
                </c:pt>
                <c:pt idx="11635">
                  <c:v>41070.718553240738</c:v>
                </c:pt>
                <c:pt idx="11636">
                  <c:v>41070.718900462962</c:v>
                </c:pt>
                <c:pt idx="11637">
                  <c:v>41070.719247685185</c:v>
                </c:pt>
                <c:pt idx="11638">
                  <c:v>41070.719594907408</c:v>
                </c:pt>
                <c:pt idx="11639">
                  <c:v>41070.719942129632</c:v>
                </c:pt>
                <c:pt idx="11640">
                  <c:v>41070.720289351855</c:v>
                </c:pt>
                <c:pt idx="11641">
                  <c:v>41070.720636574071</c:v>
                </c:pt>
                <c:pt idx="11642">
                  <c:v>41070.720983796295</c:v>
                </c:pt>
                <c:pt idx="11643">
                  <c:v>41070.721331018518</c:v>
                </c:pt>
                <c:pt idx="11644">
                  <c:v>41070.721678240741</c:v>
                </c:pt>
                <c:pt idx="11645">
                  <c:v>41070.722025462965</c:v>
                </c:pt>
                <c:pt idx="11646">
                  <c:v>41070.722372685188</c:v>
                </c:pt>
                <c:pt idx="11647">
                  <c:v>41070.722719907404</c:v>
                </c:pt>
                <c:pt idx="11648">
                  <c:v>41070.723067129627</c:v>
                </c:pt>
                <c:pt idx="11649">
                  <c:v>41070.723414351851</c:v>
                </c:pt>
                <c:pt idx="11650">
                  <c:v>41070.723761574074</c:v>
                </c:pt>
                <c:pt idx="11651">
                  <c:v>41070.724108796298</c:v>
                </c:pt>
                <c:pt idx="11652">
                  <c:v>41070.724456018521</c:v>
                </c:pt>
                <c:pt idx="11653">
                  <c:v>41070.724803240744</c:v>
                </c:pt>
                <c:pt idx="11654">
                  <c:v>41070.72515046296</c:v>
                </c:pt>
                <c:pt idx="11655">
                  <c:v>41070.725497685184</c:v>
                </c:pt>
                <c:pt idx="11656">
                  <c:v>41070.725844907407</c:v>
                </c:pt>
                <c:pt idx="11657">
                  <c:v>41070.72619212963</c:v>
                </c:pt>
                <c:pt idx="11658">
                  <c:v>41070.726539351854</c:v>
                </c:pt>
                <c:pt idx="11659">
                  <c:v>41070.726886574077</c:v>
                </c:pt>
                <c:pt idx="11660">
                  <c:v>41070.727233796293</c:v>
                </c:pt>
                <c:pt idx="11661">
                  <c:v>41070.727581018517</c:v>
                </c:pt>
                <c:pt idx="11662">
                  <c:v>41070.72792824074</c:v>
                </c:pt>
                <c:pt idx="11663">
                  <c:v>41070.728275462963</c:v>
                </c:pt>
                <c:pt idx="11664">
                  <c:v>41070.728622685187</c:v>
                </c:pt>
                <c:pt idx="11665">
                  <c:v>41070.72896990741</c:v>
                </c:pt>
                <c:pt idx="11666">
                  <c:v>41070.729317129626</c:v>
                </c:pt>
                <c:pt idx="11667">
                  <c:v>41070.729664351849</c:v>
                </c:pt>
                <c:pt idx="11668">
                  <c:v>41070.730011574073</c:v>
                </c:pt>
                <c:pt idx="11669">
                  <c:v>41070.730358796296</c:v>
                </c:pt>
                <c:pt idx="11670">
                  <c:v>41070.730706018519</c:v>
                </c:pt>
                <c:pt idx="11671">
                  <c:v>41070.731053240743</c:v>
                </c:pt>
                <c:pt idx="11672">
                  <c:v>41070.731400462966</c:v>
                </c:pt>
                <c:pt idx="11673">
                  <c:v>41070.731747685182</c:v>
                </c:pt>
                <c:pt idx="11674">
                  <c:v>41070.732094907406</c:v>
                </c:pt>
                <c:pt idx="11675">
                  <c:v>41070.732442129629</c:v>
                </c:pt>
                <c:pt idx="11676">
                  <c:v>41070.732789351852</c:v>
                </c:pt>
                <c:pt idx="11677">
                  <c:v>41070.733136574076</c:v>
                </c:pt>
                <c:pt idx="11678">
                  <c:v>41070.733483796299</c:v>
                </c:pt>
                <c:pt idx="11679">
                  <c:v>41070.733831018515</c:v>
                </c:pt>
                <c:pt idx="11680">
                  <c:v>41070.734178240738</c:v>
                </c:pt>
                <c:pt idx="11681">
                  <c:v>41070.734525462962</c:v>
                </c:pt>
                <c:pt idx="11682">
                  <c:v>41070.734872685185</c:v>
                </c:pt>
                <c:pt idx="11683">
                  <c:v>41070.735219907408</c:v>
                </c:pt>
                <c:pt idx="11684">
                  <c:v>41070.735567129632</c:v>
                </c:pt>
                <c:pt idx="11685">
                  <c:v>41070.735914351855</c:v>
                </c:pt>
                <c:pt idx="11686">
                  <c:v>41070.736261574071</c:v>
                </c:pt>
                <c:pt idx="11687">
                  <c:v>41070.736608796295</c:v>
                </c:pt>
                <c:pt idx="11688">
                  <c:v>41070.736956018518</c:v>
                </c:pt>
                <c:pt idx="11689">
                  <c:v>41070.737303240741</c:v>
                </c:pt>
                <c:pt idx="11690">
                  <c:v>41070.737650462965</c:v>
                </c:pt>
                <c:pt idx="11691">
                  <c:v>41070.737997685188</c:v>
                </c:pt>
                <c:pt idx="11692">
                  <c:v>41070.738344907404</c:v>
                </c:pt>
                <c:pt idx="11693">
                  <c:v>41070.738692129627</c:v>
                </c:pt>
                <c:pt idx="11694">
                  <c:v>41070.739039351851</c:v>
                </c:pt>
                <c:pt idx="11695">
                  <c:v>41070.739386574074</c:v>
                </c:pt>
                <c:pt idx="11696">
                  <c:v>41070.739733796298</c:v>
                </c:pt>
                <c:pt idx="11697">
                  <c:v>41070.740081018521</c:v>
                </c:pt>
                <c:pt idx="11698">
                  <c:v>41070.740428240744</c:v>
                </c:pt>
                <c:pt idx="11699">
                  <c:v>41070.74077546296</c:v>
                </c:pt>
                <c:pt idx="11700">
                  <c:v>41070.741122685184</c:v>
                </c:pt>
                <c:pt idx="11701">
                  <c:v>41070.741469907407</c:v>
                </c:pt>
                <c:pt idx="11702">
                  <c:v>41070.74181712963</c:v>
                </c:pt>
                <c:pt idx="11703">
                  <c:v>41070.742164351854</c:v>
                </c:pt>
                <c:pt idx="11704">
                  <c:v>41070.742511574077</c:v>
                </c:pt>
                <c:pt idx="11705">
                  <c:v>41070.742858796293</c:v>
                </c:pt>
                <c:pt idx="11706">
                  <c:v>41070.743206018517</c:v>
                </c:pt>
                <c:pt idx="11707">
                  <c:v>41070.74355324074</c:v>
                </c:pt>
                <c:pt idx="11708">
                  <c:v>41070.743900462963</c:v>
                </c:pt>
                <c:pt idx="11709">
                  <c:v>41070.744247685187</c:v>
                </c:pt>
                <c:pt idx="11710">
                  <c:v>41070.74459490741</c:v>
                </c:pt>
                <c:pt idx="11711">
                  <c:v>41070.744942129626</c:v>
                </c:pt>
                <c:pt idx="11712">
                  <c:v>41070.745289351849</c:v>
                </c:pt>
                <c:pt idx="11713">
                  <c:v>41070.745636574073</c:v>
                </c:pt>
                <c:pt idx="11714">
                  <c:v>41070.745983796296</c:v>
                </c:pt>
                <c:pt idx="11715">
                  <c:v>41070.746331018519</c:v>
                </c:pt>
                <c:pt idx="11716">
                  <c:v>41070.746678240743</c:v>
                </c:pt>
                <c:pt idx="11717">
                  <c:v>41070.747025462966</c:v>
                </c:pt>
                <c:pt idx="11718">
                  <c:v>41070.747372685182</c:v>
                </c:pt>
                <c:pt idx="11719">
                  <c:v>41070.747719907406</c:v>
                </c:pt>
                <c:pt idx="11720">
                  <c:v>41070.748067129629</c:v>
                </c:pt>
                <c:pt idx="11721">
                  <c:v>41070.748414351852</c:v>
                </c:pt>
                <c:pt idx="11722">
                  <c:v>41070.748761574076</c:v>
                </c:pt>
                <c:pt idx="11723">
                  <c:v>41070.749108796299</c:v>
                </c:pt>
                <c:pt idx="11724">
                  <c:v>41070.749456018515</c:v>
                </c:pt>
                <c:pt idx="11725">
                  <c:v>41070.749803240738</c:v>
                </c:pt>
                <c:pt idx="11726">
                  <c:v>41070.750150462962</c:v>
                </c:pt>
                <c:pt idx="11727">
                  <c:v>41070.750497685185</c:v>
                </c:pt>
                <c:pt idx="11728">
                  <c:v>41070.750844907408</c:v>
                </c:pt>
                <c:pt idx="11729">
                  <c:v>41070.751192129632</c:v>
                </c:pt>
                <c:pt idx="11730">
                  <c:v>41070.751539351855</c:v>
                </c:pt>
                <c:pt idx="11731">
                  <c:v>41070.751886574071</c:v>
                </c:pt>
                <c:pt idx="11732">
                  <c:v>41070.752233796295</c:v>
                </c:pt>
                <c:pt idx="11733">
                  <c:v>41070.752581018518</c:v>
                </c:pt>
                <c:pt idx="11734">
                  <c:v>41070.752928240741</c:v>
                </c:pt>
                <c:pt idx="11735">
                  <c:v>41070.753275462965</c:v>
                </c:pt>
                <c:pt idx="11736">
                  <c:v>41070.753622685188</c:v>
                </c:pt>
                <c:pt idx="11737">
                  <c:v>41070.753969907404</c:v>
                </c:pt>
                <c:pt idx="11738">
                  <c:v>41070.754317129627</c:v>
                </c:pt>
                <c:pt idx="11739">
                  <c:v>41070.754664351851</c:v>
                </c:pt>
                <c:pt idx="11740">
                  <c:v>41070.755011574074</c:v>
                </c:pt>
                <c:pt idx="11741">
                  <c:v>41070.755358796298</c:v>
                </c:pt>
                <c:pt idx="11742">
                  <c:v>41070.755706018521</c:v>
                </c:pt>
                <c:pt idx="11743">
                  <c:v>41070.756053240744</c:v>
                </c:pt>
                <c:pt idx="11744">
                  <c:v>41070.75640046296</c:v>
                </c:pt>
                <c:pt idx="11745">
                  <c:v>41070.756747685184</c:v>
                </c:pt>
                <c:pt idx="11746">
                  <c:v>41070.757094907407</c:v>
                </c:pt>
                <c:pt idx="11747">
                  <c:v>41070.75744212963</c:v>
                </c:pt>
                <c:pt idx="11748">
                  <c:v>41070.757789351854</c:v>
                </c:pt>
                <c:pt idx="11749">
                  <c:v>41070.758136574077</c:v>
                </c:pt>
                <c:pt idx="11750">
                  <c:v>41070.758483796293</c:v>
                </c:pt>
                <c:pt idx="11751">
                  <c:v>41070.758831018517</c:v>
                </c:pt>
                <c:pt idx="11752">
                  <c:v>41070.75917824074</c:v>
                </c:pt>
                <c:pt idx="11753">
                  <c:v>41070.759525462963</c:v>
                </c:pt>
                <c:pt idx="11754">
                  <c:v>41070.759872685187</c:v>
                </c:pt>
                <c:pt idx="11755">
                  <c:v>41070.76021990741</c:v>
                </c:pt>
                <c:pt idx="11756">
                  <c:v>41070.760567129626</c:v>
                </c:pt>
                <c:pt idx="11757">
                  <c:v>41070.760914351849</c:v>
                </c:pt>
                <c:pt idx="11758">
                  <c:v>41070.761261574073</c:v>
                </c:pt>
                <c:pt idx="11759">
                  <c:v>41070.761608796296</c:v>
                </c:pt>
                <c:pt idx="11760">
                  <c:v>41070.761956018519</c:v>
                </c:pt>
                <c:pt idx="11761">
                  <c:v>41070.762303240743</c:v>
                </c:pt>
                <c:pt idx="11762">
                  <c:v>41070.762650462966</c:v>
                </c:pt>
                <c:pt idx="11763">
                  <c:v>41070.762997685182</c:v>
                </c:pt>
                <c:pt idx="11764">
                  <c:v>41070.763344907406</c:v>
                </c:pt>
                <c:pt idx="11765">
                  <c:v>41070.763692129629</c:v>
                </c:pt>
                <c:pt idx="11766">
                  <c:v>41070.764039351852</c:v>
                </c:pt>
                <c:pt idx="11767">
                  <c:v>41070.764386574076</c:v>
                </c:pt>
                <c:pt idx="11768">
                  <c:v>41070.764733796299</c:v>
                </c:pt>
                <c:pt idx="11769">
                  <c:v>41070.765081018515</c:v>
                </c:pt>
                <c:pt idx="11770">
                  <c:v>41070.765428240738</c:v>
                </c:pt>
                <c:pt idx="11771">
                  <c:v>41070.765775462962</c:v>
                </c:pt>
                <c:pt idx="11772">
                  <c:v>41070.766122685185</c:v>
                </c:pt>
                <c:pt idx="11773">
                  <c:v>41070.766469907408</c:v>
                </c:pt>
                <c:pt idx="11774">
                  <c:v>41070.766817129632</c:v>
                </c:pt>
                <c:pt idx="11775">
                  <c:v>41070.767164351855</c:v>
                </c:pt>
                <c:pt idx="11776">
                  <c:v>41070.767511574071</c:v>
                </c:pt>
                <c:pt idx="11777">
                  <c:v>41070.767858796295</c:v>
                </c:pt>
                <c:pt idx="11778">
                  <c:v>41070.768206018518</c:v>
                </c:pt>
                <c:pt idx="11779">
                  <c:v>41070.768553240741</c:v>
                </c:pt>
                <c:pt idx="11780">
                  <c:v>41070.768900462965</c:v>
                </c:pt>
                <c:pt idx="11781">
                  <c:v>41070.769247685188</c:v>
                </c:pt>
                <c:pt idx="11782">
                  <c:v>41070.769594907404</c:v>
                </c:pt>
                <c:pt idx="11783">
                  <c:v>41070.769942129627</c:v>
                </c:pt>
                <c:pt idx="11784">
                  <c:v>41070.770289351851</c:v>
                </c:pt>
                <c:pt idx="11785">
                  <c:v>41070.770636574074</c:v>
                </c:pt>
                <c:pt idx="11786">
                  <c:v>41070.770983796298</c:v>
                </c:pt>
                <c:pt idx="11787">
                  <c:v>41070.771331018521</c:v>
                </c:pt>
                <c:pt idx="11788">
                  <c:v>41070.771678240744</c:v>
                </c:pt>
                <c:pt idx="11789">
                  <c:v>41070.77202546296</c:v>
                </c:pt>
                <c:pt idx="11790">
                  <c:v>41070.772372685184</c:v>
                </c:pt>
                <c:pt idx="11791">
                  <c:v>41070.772719907407</c:v>
                </c:pt>
                <c:pt idx="11792">
                  <c:v>41070.77306712963</c:v>
                </c:pt>
                <c:pt idx="11793">
                  <c:v>41070.773414351854</c:v>
                </c:pt>
                <c:pt idx="11794">
                  <c:v>41070.773761574077</c:v>
                </c:pt>
                <c:pt idx="11795">
                  <c:v>41070.774108796293</c:v>
                </c:pt>
                <c:pt idx="11796">
                  <c:v>41070.774456018517</c:v>
                </c:pt>
                <c:pt idx="11797">
                  <c:v>41070.77480324074</c:v>
                </c:pt>
                <c:pt idx="11798">
                  <c:v>41070.775150462963</c:v>
                </c:pt>
                <c:pt idx="11799">
                  <c:v>41070.775497685187</c:v>
                </c:pt>
                <c:pt idx="11800">
                  <c:v>41070.77584490741</c:v>
                </c:pt>
                <c:pt idx="11801">
                  <c:v>41070.776192129626</c:v>
                </c:pt>
                <c:pt idx="11802">
                  <c:v>41070.776539351849</c:v>
                </c:pt>
                <c:pt idx="11803">
                  <c:v>41070.776886574073</c:v>
                </c:pt>
                <c:pt idx="11804">
                  <c:v>41070.777233796296</c:v>
                </c:pt>
                <c:pt idx="11805">
                  <c:v>41070.777581018519</c:v>
                </c:pt>
                <c:pt idx="11806">
                  <c:v>41070.777928240743</c:v>
                </c:pt>
                <c:pt idx="11807">
                  <c:v>41070.778275462966</c:v>
                </c:pt>
                <c:pt idx="11808">
                  <c:v>41070.778622685182</c:v>
                </c:pt>
                <c:pt idx="11809">
                  <c:v>41070.778969907406</c:v>
                </c:pt>
                <c:pt idx="11810">
                  <c:v>41070.779317129629</c:v>
                </c:pt>
                <c:pt idx="11811">
                  <c:v>41070.779664351852</c:v>
                </c:pt>
                <c:pt idx="11812">
                  <c:v>41070.780011574076</c:v>
                </c:pt>
                <c:pt idx="11813">
                  <c:v>41070.780358796299</c:v>
                </c:pt>
                <c:pt idx="11814">
                  <c:v>41070.780706018515</c:v>
                </c:pt>
                <c:pt idx="11815">
                  <c:v>41070.781053240738</c:v>
                </c:pt>
                <c:pt idx="11816">
                  <c:v>41070.781400462962</c:v>
                </c:pt>
                <c:pt idx="11817">
                  <c:v>41070.781747685185</c:v>
                </c:pt>
                <c:pt idx="11818">
                  <c:v>41070.782094907408</c:v>
                </c:pt>
                <c:pt idx="11819">
                  <c:v>41070.782442129632</c:v>
                </c:pt>
                <c:pt idx="11820">
                  <c:v>41070.782789351855</c:v>
                </c:pt>
                <c:pt idx="11821">
                  <c:v>41070.783136574071</c:v>
                </c:pt>
                <c:pt idx="11822">
                  <c:v>41070.783483796295</c:v>
                </c:pt>
                <c:pt idx="11823">
                  <c:v>41070.783831018518</c:v>
                </c:pt>
                <c:pt idx="11824">
                  <c:v>41070.784178240741</c:v>
                </c:pt>
                <c:pt idx="11825">
                  <c:v>41070.784525462965</c:v>
                </c:pt>
                <c:pt idx="11826">
                  <c:v>41070.784872685188</c:v>
                </c:pt>
                <c:pt idx="11827">
                  <c:v>41070.785219907404</c:v>
                </c:pt>
                <c:pt idx="11828">
                  <c:v>41070.785567129627</c:v>
                </c:pt>
                <c:pt idx="11829">
                  <c:v>41070.785914351851</c:v>
                </c:pt>
                <c:pt idx="11830">
                  <c:v>41070.786261574074</c:v>
                </c:pt>
                <c:pt idx="11831">
                  <c:v>41070.786608796298</c:v>
                </c:pt>
                <c:pt idx="11832">
                  <c:v>41070.786956018521</c:v>
                </c:pt>
                <c:pt idx="11833">
                  <c:v>41070.787303240744</c:v>
                </c:pt>
                <c:pt idx="11834">
                  <c:v>41070.78765046296</c:v>
                </c:pt>
                <c:pt idx="11835">
                  <c:v>41070.787997685184</c:v>
                </c:pt>
                <c:pt idx="11836">
                  <c:v>41070.788344907407</c:v>
                </c:pt>
                <c:pt idx="11837">
                  <c:v>41070.78869212963</c:v>
                </c:pt>
                <c:pt idx="11838">
                  <c:v>41070.789039351854</c:v>
                </c:pt>
                <c:pt idx="11839">
                  <c:v>41070.789386574077</c:v>
                </c:pt>
                <c:pt idx="11840">
                  <c:v>41070.789733796293</c:v>
                </c:pt>
                <c:pt idx="11841">
                  <c:v>41070.790081018517</c:v>
                </c:pt>
                <c:pt idx="11842">
                  <c:v>41070.79042824074</c:v>
                </c:pt>
                <c:pt idx="11843">
                  <c:v>41070.790775462963</c:v>
                </c:pt>
                <c:pt idx="11844">
                  <c:v>41070.791122685187</c:v>
                </c:pt>
                <c:pt idx="11845">
                  <c:v>41070.79146990741</c:v>
                </c:pt>
                <c:pt idx="11846">
                  <c:v>41070.791817129626</c:v>
                </c:pt>
                <c:pt idx="11847">
                  <c:v>41070.792164351849</c:v>
                </c:pt>
                <c:pt idx="11848">
                  <c:v>41070.792511574073</c:v>
                </c:pt>
                <c:pt idx="11849">
                  <c:v>41070.792858796296</c:v>
                </c:pt>
                <c:pt idx="11850">
                  <c:v>41070.793206018519</c:v>
                </c:pt>
                <c:pt idx="11851">
                  <c:v>41070.793553240743</c:v>
                </c:pt>
                <c:pt idx="11852">
                  <c:v>41070.793900462966</c:v>
                </c:pt>
                <c:pt idx="11853">
                  <c:v>41070.794247685182</c:v>
                </c:pt>
                <c:pt idx="11854">
                  <c:v>41070.794594907406</c:v>
                </c:pt>
                <c:pt idx="11855">
                  <c:v>41070.794942129629</c:v>
                </c:pt>
                <c:pt idx="11856">
                  <c:v>41070.795289351852</c:v>
                </c:pt>
                <c:pt idx="11857">
                  <c:v>41070.795636574076</c:v>
                </c:pt>
                <c:pt idx="11858">
                  <c:v>41070.795983796299</c:v>
                </c:pt>
                <c:pt idx="11859">
                  <c:v>41070.796331018515</c:v>
                </c:pt>
                <c:pt idx="11860">
                  <c:v>41070.796678240738</c:v>
                </c:pt>
                <c:pt idx="11861">
                  <c:v>41070.797025462962</c:v>
                </c:pt>
                <c:pt idx="11862">
                  <c:v>41070.797372685185</c:v>
                </c:pt>
                <c:pt idx="11863">
                  <c:v>41070.797719907408</c:v>
                </c:pt>
                <c:pt idx="11864">
                  <c:v>41070.798067129632</c:v>
                </c:pt>
                <c:pt idx="11865">
                  <c:v>41070.798414351855</c:v>
                </c:pt>
                <c:pt idx="11866">
                  <c:v>41070.798761574071</c:v>
                </c:pt>
                <c:pt idx="11867">
                  <c:v>41070.799108796295</c:v>
                </c:pt>
                <c:pt idx="11868">
                  <c:v>41070.799456018518</c:v>
                </c:pt>
                <c:pt idx="11869">
                  <c:v>41070.799803240741</c:v>
                </c:pt>
                <c:pt idx="11870">
                  <c:v>41070.800150462965</c:v>
                </c:pt>
                <c:pt idx="11871">
                  <c:v>41070.800497685188</c:v>
                </c:pt>
                <c:pt idx="11872">
                  <c:v>41070.800844907404</c:v>
                </c:pt>
                <c:pt idx="11873">
                  <c:v>41070.801192129627</c:v>
                </c:pt>
                <c:pt idx="11874">
                  <c:v>41070.801539351851</c:v>
                </c:pt>
                <c:pt idx="11875">
                  <c:v>41070.801886574074</c:v>
                </c:pt>
                <c:pt idx="11876">
                  <c:v>41070.802233796298</c:v>
                </c:pt>
                <c:pt idx="11877">
                  <c:v>41070.802581018521</c:v>
                </c:pt>
                <c:pt idx="11878">
                  <c:v>41070.802928240744</c:v>
                </c:pt>
                <c:pt idx="11879">
                  <c:v>41070.80327546296</c:v>
                </c:pt>
                <c:pt idx="11880">
                  <c:v>41070.803622685184</c:v>
                </c:pt>
                <c:pt idx="11881">
                  <c:v>41070.803969907407</c:v>
                </c:pt>
                <c:pt idx="11882">
                  <c:v>41070.80431712963</c:v>
                </c:pt>
                <c:pt idx="11883">
                  <c:v>41070.804664351854</c:v>
                </c:pt>
                <c:pt idx="11884">
                  <c:v>41070.805011574077</c:v>
                </c:pt>
                <c:pt idx="11885">
                  <c:v>41070.805358796293</c:v>
                </c:pt>
                <c:pt idx="11886">
                  <c:v>41070.805706018517</c:v>
                </c:pt>
                <c:pt idx="11887">
                  <c:v>41070.80605324074</c:v>
                </c:pt>
                <c:pt idx="11888">
                  <c:v>41070.806400462963</c:v>
                </c:pt>
                <c:pt idx="11889">
                  <c:v>41070.806747685187</c:v>
                </c:pt>
                <c:pt idx="11890">
                  <c:v>41070.80709490741</c:v>
                </c:pt>
                <c:pt idx="11891">
                  <c:v>41070.807442129626</c:v>
                </c:pt>
                <c:pt idx="11892">
                  <c:v>41070.807789351849</c:v>
                </c:pt>
                <c:pt idx="11893">
                  <c:v>41070.808136574073</c:v>
                </c:pt>
                <c:pt idx="11894">
                  <c:v>41070.808483796296</c:v>
                </c:pt>
                <c:pt idx="11895">
                  <c:v>41070.808831018519</c:v>
                </c:pt>
                <c:pt idx="11896">
                  <c:v>41070.809178240743</c:v>
                </c:pt>
                <c:pt idx="11897">
                  <c:v>41070.809525462966</c:v>
                </c:pt>
                <c:pt idx="11898">
                  <c:v>41070.809872685182</c:v>
                </c:pt>
                <c:pt idx="11899">
                  <c:v>41070.810219907406</c:v>
                </c:pt>
                <c:pt idx="11900">
                  <c:v>41070.810567129629</c:v>
                </c:pt>
                <c:pt idx="11901">
                  <c:v>41070.810914351852</c:v>
                </c:pt>
                <c:pt idx="11902">
                  <c:v>41070.811261574076</c:v>
                </c:pt>
                <c:pt idx="11903">
                  <c:v>41070.811608796299</c:v>
                </c:pt>
                <c:pt idx="11904">
                  <c:v>41070.811956018515</c:v>
                </c:pt>
                <c:pt idx="11905">
                  <c:v>41070.812303240738</c:v>
                </c:pt>
                <c:pt idx="11906">
                  <c:v>41070.812650462962</c:v>
                </c:pt>
                <c:pt idx="11907">
                  <c:v>41070.812997685185</c:v>
                </c:pt>
                <c:pt idx="11908">
                  <c:v>41070.813344907408</c:v>
                </c:pt>
                <c:pt idx="11909">
                  <c:v>41070.813692129632</c:v>
                </c:pt>
                <c:pt idx="11910">
                  <c:v>41070.814039351855</c:v>
                </c:pt>
                <c:pt idx="11911">
                  <c:v>41070.814386574071</c:v>
                </c:pt>
                <c:pt idx="11912">
                  <c:v>41070.814733796295</c:v>
                </c:pt>
                <c:pt idx="11913">
                  <c:v>41070.815081018518</c:v>
                </c:pt>
                <c:pt idx="11914">
                  <c:v>41070.815428240741</c:v>
                </c:pt>
                <c:pt idx="11915">
                  <c:v>41070.815775462965</c:v>
                </c:pt>
                <c:pt idx="11916">
                  <c:v>41070.816122685188</c:v>
                </c:pt>
                <c:pt idx="11917">
                  <c:v>41070.816469907404</c:v>
                </c:pt>
                <c:pt idx="11918">
                  <c:v>41070.816817129627</c:v>
                </c:pt>
                <c:pt idx="11919">
                  <c:v>41070.817164351851</c:v>
                </c:pt>
                <c:pt idx="11920">
                  <c:v>41070.817511574074</c:v>
                </c:pt>
                <c:pt idx="11921">
                  <c:v>41070.817858796298</c:v>
                </c:pt>
                <c:pt idx="11922">
                  <c:v>41070.818206018521</c:v>
                </c:pt>
                <c:pt idx="11923">
                  <c:v>41070.818553240744</c:v>
                </c:pt>
                <c:pt idx="11924">
                  <c:v>41070.81890046296</c:v>
                </c:pt>
                <c:pt idx="11925">
                  <c:v>41070.819247685184</c:v>
                </c:pt>
                <c:pt idx="11926">
                  <c:v>41070.819594907407</c:v>
                </c:pt>
                <c:pt idx="11927">
                  <c:v>41070.81994212963</c:v>
                </c:pt>
                <c:pt idx="11928">
                  <c:v>41070.820289351854</c:v>
                </c:pt>
                <c:pt idx="11929">
                  <c:v>41070.820636574077</c:v>
                </c:pt>
                <c:pt idx="11930">
                  <c:v>41070.820983796293</c:v>
                </c:pt>
                <c:pt idx="11931">
                  <c:v>41070.821331018517</c:v>
                </c:pt>
                <c:pt idx="11932">
                  <c:v>41070.82167824074</c:v>
                </c:pt>
                <c:pt idx="11933">
                  <c:v>41070.822025462963</c:v>
                </c:pt>
                <c:pt idx="11934">
                  <c:v>41070.822372685187</c:v>
                </c:pt>
                <c:pt idx="11935">
                  <c:v>41070.82271990741</c:v>
                </c:pt>
                <c:pt idx="11936">
                  <c:v>41070.823067129626</c:v>
                </c:pt>
                <c:pt idx="11937">
                  <c:v>41070.823414351849</c:v>
                </c:pt>
                <c:pt idx="11938">
                  <c:v>41070.823761574073</c:v>
                </c:pt>
                <c:pt idx="11939">
                  <c:v>41070.824108796296</c:v>
                </c:pt>
                <c:pt idx="11940">
                  <c:v>41070.824456018519</c:v>
                </c:pt>
                <c:pt idx="11941">
                  <c:v>41070.824803240743</c:v>
                </c:pt>
                <c:pt idx="11942">
                  <c:v>41070.825150462966</c:v>
                </c:pt>
                <c:pt idx="11943">
                  <c:v>41070.825497685182</c:v>
                </c:pt>
                <c:pt idx="11944">
                  <c:v>41070.825844907406</c:v>
                </c:pt>
                <c:pt idx="11945">
                  <c:v>41070.826192129629</c:v>
                </c:pt>
                <c:pt idx="11946">
                  <c:v>41070.826539351852</c:v>
                </c:pt>
                <c:pt idx="11947">
                  <c:v>41070.826886574076</c:v>
                </c:pt>
                <c:pt idx="11948">
                  <c:v>41070.827233796299</c:v>
                </c:pt>
                <c:pt idx="11949">
                  <c:v>41070.827581018515</c:v>
                </c:pt>
                <c:pt idx="11950">
                  <c:v>41070.827928240738</c:v>
                </c:pt>
                <c:pt idx="11951">
                  <c:v>41070.828275462962</c:v>
                </c:pt>
                <c:pt idx="11952">
                  <c:v>41070.828622685185</c:v>
                </c:pt>
                <c:pt idx="11953">
                  <c:v>41070.828969907408</c:v>
                </c:pt>
                <c:pt idx="11954">
                  <c:v>41070.829317129632</c:v>
                </c:pt>
                <c:pt idx="11955">
                  <c:v>41070.829664351855</c:v>
                </c:pt>
                <c:pt idx="11956">
                  <c:v>41070.830011574071</c:v>
                </c:pt>
                <c:pt idx="11957">
                  <c:v>41070.830358796295</c:v>
                </c:pt>
                <c:pt idx="11958">
                  <c:v>41070.830706018518</c:v>
                </c:pt>
                <c:pt idx="11959">
                  <c:v>41070.831053240741</c:v>
                </c:pt>
                <c:pt idx="11960">
                  <c:v>41070.831400462965</c:v>
                </c:pt>
                <c:pt idx="11961">
                  <c:v>41070.831747685188</c:v>
                </c:pt>
                <c:pt idx="11962">
                  <c:v>41070.832094907404</c:v>
                </c:pt>
                <c:pt idx="11963">
                  <c:v>41070.832442129627</c:v>
                </c:pt>
                <c:pt idx="11964">
                  <c:v>41070.832789351851</c:v>
                </c:pt>
                <c:pt idx="11965">
                  <c:v>41070.833136574074</c:v>
                </c:pt>
                <c:pt idx="11966">
                  <c:v>41070.833483796298</c:v>
                </c:pt>
                <c:pt idx="11967">
                  <c:v>41070.833831018521</c:v>
                </c:pt>
                <c:pt idx="11968">
                  <c:v>41070.834178240744</c:v>
                </c:pt>
                <c:pt idx="11969">
                  <c:v>41070.83452546296</c:v>
                </c:pt>
                <c:pt idx="11970">
                  <c:v>41070.834872685184</c:v>
                </c:pt>
                <c:pt idx="11971">
                  <c:v>41070.835219907407</c:v>
                </c:pt>
                <c:pt idx="11972">
                  <c:v>41070.83556712963</c:v>
                </c:pt>
                <c:pt idx="11973">
                  <c:v>41070.835914351854</c:v>
                </c:pt>
                <c:pt idx="11974">
                  <c:v>41070.836261574077</c:v>
                </c:pt>
                <c:pt idx="11975">
                  <c:v>41070.836608796293</c:v>
                </c:pt>
                <c:pt idx="11976">
                  <c:v>41070.836956018517</c:v>
                </c:pt>
                <c:pt idx="11977">
                  <c:v>41070.83730324074</c:v>
                </c:pt>
                <c:pt idx="11978">
                  <c:v>41070.837650462963</c:v>
                </c:pt>
                <c:pt idx="11979">
                  <c:v>41070.837997685187</c:v>
                </c:pt>
                <c:pt idx="11980">
                  <c:v>41070.83834490741</c:v>
                </c:pt>
                <c:pt idx="11981">
                  <c:v>41070.838692129626</c:v>
                </c:pt>
                <c:pt idx="11982">
                  <c:v>41070.839039351849</c:v>
                </c:pt>
                <c:pt idx="11983">
                  <c:v>41070.839386574073</c:v>
                </c:pt>
                <c:pt idx="11984">
                  <c:v>41070.839733796296</c:v>
                </c:pt>
                <c:pt idx="11985">
                  <c:v>41070.840081018519</c:v>
                </c:pt>
                <c:pt idx="11986">
                  <c:v>41070.840428240743</c:v>
                </c:pt>
                <c:pt idx="11987">
                  <c:v>41070.840775462966</c:v>
                </c:pt>
                <c:pt idx="11988">
                  <c:v>41070.841122685182</c:v>
                </c:pt>
                <c:pt idx="11989">
                  <c:v>41070.841469907406</c:v>
                </c:pt>
                <c:pt idx="11990">
                  <c:v>41070.841817129629</c:v>
                </c:pt>
                <c:pt idx="11991">
                  <c:v>41070.842164351852</c:v>
                </c:pt>
                <c:pt idx="11992">
                  <c:v>41070.842511574076</c:v>
                </c:pt>
                <c:pt idx="11993">
                  <c:v>41070.842858796299</c:v>
                </c:pt>
                <c:pt idx="11994">
                  <c:v>41070.843206018515</c:v>
                </c:pt>
                <c:pt idx="11995">
                  <c:v>41070.843553240738</c:v>
                </c:pt>
                <c:pt idx="11996">
                  <c:v>41070.843900462962</c:v>
                </c:pt>
                <c:pt idx="11997">
                  <c:v>41070.844247685185</c:v>
                </c:pt>
                <c:pt idx="11998">
                  <c:v>41070.844594907408</c:v>
                </c:pt>
                <c:pt idx="11999">
                  <c:v>41070.844942129632</c:v>
                </c:pt>
                <c:pt idx="12000">
                  <c:v>41070.845289351855</c:v>
                </c:pt>
                <c:pt idx="12001">
                  <c:v>41070.845636574071</c:v>
                </c:pt>
                <c:pt idx="12002">
                  <c:v>41070.845983796295</c:v>
                </c:pt>
                <c:pt idx="12003">
                  <c:v>41070.846331018518</c:v>
                </c:pt>
                <c:pt idx="12004">
                  <c:v>41070.846678240741</c:v>
                </c:pt>
                <c:pt idx="12005">
                  <c:v>41070.847025462965</c:v>
                </c:pt>
                <c:pt idx="12006">
                  <c:v>41070.847372685188</c:v>
                </c:pt>
                <c:pt idx="12007">
                  <c:v>41070.847719907404</c:v>
                </c:pt>
                <c:pt idx="12008">
                  <c:v>41070.848067129627</c:v>
                </c:pt>
                <c:pt idx="12009">
                  <c:v>41070.848414351851</c:v>
                </c:pt>
                <c:pt idx="12010">
                  <c:v>41070.848761574074</c:v>
                </c:pt>
                <c:pt idx="12011">
                  <c:v>41070.849108796298</c:v>
                </c:pt>
                <c:pt idx="12012">
                  <c:v>41070.849456018521</c:v>
                </c:pt>
                <c:pt idx="12013">
                  <c:v>41070.849803240744</c:v>
                </c:pt>
                <c:pt idx="12014">
                  <c:v>41070.85015046296</c:v>
                </c:pt>
                <c:pt idx="12015">
                  <c:v>41070.850497685184</c:v>
                </c:pt>
                <c:pt idx="12016">
                  <c:v>41070.850844907407</c:v>
                </c:pt>
                <c:pt idx="12017">
                  <c:v>41070.85119212963</c:v>
                </c:pt>
                <c:pt idx="12018">
                  <c:v>41070.851539351854</c:v>
                </c:pt>
                <c:pt idx="12019">
                  <c:v>41070.851886574077</c:v>
                </c:pt>
                <c:pt idx="12020">
                  <c:v>41070.852233796293</c:v>
                </c:pt>
                <c:pt idx="12021">
                  <c:v>41070.852581018517</c:v>
                </c:pt>
                <c:pt idx="12022">
                  <c:v>41070.85292824074</c:v>
                </c:pt>
                <c:pt idx="12023">
                  <c:v>41070.853275462963</c:v>
                </c:pt>
                <c:pt idx="12024">
                  <c:v>41070.853622685187</c:v>
                </c:pt>
                <c:pt idx="12025">
                  <c:v>41070.85396990741</c:v>
                </c:pt>
                <c:pt idx="12026">
                  <c:v>41070.854317129626</c:v>
                </c:pt>
                <c:pt idx="12027">
                  <c:v>41070.854664351849</c:v>
                </c:pt>
                <c:pt idx="12028">
                  <c:v>41070.855011574073</c:v>
                </c:pt>
                <c:pt idx="12029">
                  <c:v>41070.855358796296</c:v>
                </c:pt>
                <c:pt idx="12030">
                  <c:v>41070.855706018519</c:v>
                </c:pt>
                <c:pt idx="12031">
                  <c:v>41070.856053240743</c:v>
                </c:pt>
                <c:pt idx="12032">
                  <c:v>41070.856400462966</c:v>
                </c:pt>
                <c:pt idx="12033">
                  <c:v>41070.856747685182</c:v>
                </c:pt>
                <c:pt idx="12034">
                  <c:v>41070.857094907406</c:v>
                </c:pt>
                <c:pt idx="12035">
                  <c:v>41070.857442129629</c:v>
                </c:pt>
                <c:pt idx="12036">
                  <c:v>41070.857789351852</c:v>
                </c:pt>
                <c:pt idx="12037">
                  <c:v>41070.858136574076</c:v>
                </c:pt>
                <c:pt idx="12038">
                  <c:v>41070.858483796299</c:v>
                </c:pt>
                <c:pt idx="12039">
                  <c:v>41070.858831018515</c:v>
                </c:pt>
                <c:pt idx="12040">
                  <c:v>41070.859178240738</c:v>
                </c:pt>
                <c:pt idx="12041">
                  <c:v>41070.859525462962</c:v>
                </c:pt>
                <c:pt idx="12042">
                  <c:v>41070.859872685185</c:v>
                </c:pt>
                <c:pt idx="12043">
                  <c:v>41070.860219907408</c:v>
                </c:pt>
                <c:pt idx="12044">
                  <c:v>41070.860567129632</c:v>
                </c:pt>
                <c:pt idx="12045">
                  <c:v>41070.860914351855</c:v>
                </c:pt>
                <c:pt idx="12046">
                  <c:v>41070.861261574071</c:v>
                </c:pt>
                <c:pt idx="12047">
                  <c:v>41070.861608796295</c:v>
                </c:pt>
                <c:pt idx="12048">
                  <c:v>41070.861956018518</c:v>
                </c:pt>
                <c:pt idx="12049">
                  <c:v>41070.862303240741</c:v>
                </c:pt>
                <c:pt idx="12050">
                  <c:v>41070.862650462965</c:v>
                </c:pt>
                <c:pt idx="12051">
                  <c:v>41070.862997685188</c:v>
                </c:pt>
                <c:pt idx="12052">
                  <c:v>41070.863344907404</c:v>
                </c:pt>
                <c:pt idx="12053">
                  <c:v>41070.863692129627</c:v>
                </c:pt>
                <c:pt idx="12054">
                  <c:v>41070.864039351851</c:v>
                </c:pt>
                <c:pt idx="12055">
                  <c:v>41070.864386574074</c:v>
                </c:pt>
                <c:pt idx="12056">
                  <c:v>41070.864733796298</c:v>
                </c:pt>
                <c:pt idx="12057">
                  <c:v>41070.865081018521</c:v>
                </c:pt>
                <c:pt idx="12058">
                  <c:v>41070.865428240744</c:v>
                </c:pt>
                <c:pt idx="12059">
                  <c:v>41070.86577546296</c:v>
                </c:pt>
                <c:pt idx="12060">
                  <c:v>41070.866122685184</c:v>
                </c:pt>
                <c:pt idx="12061">
                  <c:v>41070.866469907407</c:v>
                </c:pt>
                <c:pt idx="12062">
                  <c:v>41070.86681712963</c:v>
                </c:pt>
                <c:pt idx="12063">
                  <c:v>41070.867164351854</c:v>
                </c:pt>
                <c:pt idx="12064">
                  <c:v>41070.867511574077</c:v>
                </c:pt>
                <c:pt idx="12065">
                  <c:v>41070.867858796293</c:v>
                </c:pt>
                <c:pt idx="12066">
                  <c:v>41070.868206018517</c:v>
                </c:pt>
                <c:pt idx="12067">
                  <c:v>41070.86855324074</c:v>
                </c:pt>
                <c:pt idx="12068">
                  <c:v>41070.868900462963</c:v>
                </c:pt>
                <c:pt idx="12069">
                  <c:v>41070.869247685187</c:v>
                </c:pt>
                <c:pt idx="12070">
                  <c:v>41070.86959490741</c:v>
                </c:pt>
                <c:pt idx="12071">
                  <c:v>41070.869942129626</c:v>
                </c:pt>
                <c:pt idx="12072">
                  <c:v>41070.870289351849</c:v>
                </c:pt>
                <c:pt idx="12073">
                  <c:v>41070.870636574073</c:v>
                </c:pt>
                <c:pt idx="12074">
                  <c:v>41070.870983796296</c:v>
                </c:pt>
                <c:pt idx="12075">
                  <c:v>41070.871331018519</c:v>
                </c:pt>
                <c:pt idx="12076">
                  <c:v>41070.871678240743</c:v>
                </c:pt>
                <c:pt idx="12077">
                  <c:v>41070.872025462966</c:v>
                </c:pt>
                <c:pt idx="12078">
                  <c:v>41070.872372685182</c:v>
                </c:pt>
                <c:pt idx="12079">
                  <c:v>41070.872719907406</c:v>
                </c:pt>
                <c:pt idx="12080">
                  <c:v>41070.873067129629</c:v>
                </c:pt>
                <c:pt idx="12081">
                  <c:v>41070.873414351852</c:v>
                </c:pt>
                <c:pt idx="12082">
                  <c:v>41070.873761574076</c:v>
                </c:pt>
                <c:pt idx="12083">
                  <c:v>41070.874108796299</c:v>
                </c:pt>
                <c:pt idx="12084">
                  <c:v>41070.874456018515</c:v>
                </c:pt>
                <c:pt idx="12085">
                  <c:v>41070.874803240738</c:v>
                </c:pt>
                <c:pt idx="12086">
                  <c:v>41070.875150462962</c:v>
                </c:pt>
                <c:pt idx="12087">
                  <c:v>41070.875497685185</c:v>
                </c:pt>
                <c:pt idx="12088">
                  <c:v>41070.875844907408</c:v>
                </c:pt>
                <c:pt idx="12089">
                  <c:v>41070.876192129632</c:v>
                </c:pt>
                <c:pt idx="12090">
                  <c:v>41070.876539351855</c:v>
                </c:pt>
                <c:pt idx="12091">
                  <c:v>41070.876886574071</c:v>
                </c:pt>
                <c:pt idx="12092">
                  <c:v>41070.877233796295</c:v>
                </c:pt>
                <c:pt idx="12093">
                  <c:v>41070.877581018518</c:v>
                </c:pt>
                <c:pt idx="12094">
                  <c:v>41070.877928240741</c:v>
                </c:pt>
                <c:pt idx="12095">
                  <c:v>41070.878275462965</c:v>
                </c:pt>
                <c:pt idx="12096">
                  <c:v>41070.878622685188</c:v>
                </c:pt>
                <c:pt idx="12097">
                  <c:v>41070.878969907404</c:v>
                </c:pt>
                <c:pt idx="12098">
                  <c:v>41070.879317129627</c:v>
                </c:pt>
                <c:pt idx="12099">
                  <c:v>41070.879664351851</c:v>
                </c:pt>
                <c:pt idx="12100">
                  <c:v>41070.880011574074</c:v>
                </c:pt>
                <c:pt idx="12101">
                  <c:v>41070.880358796298</c:v>
                </c:pt>
                <c:pt idx="12102">
                  <c:v>41070.880706018521</c:v>
                </c:pt>
                <c:pt idx="12103">
                  <c:v>41070.881053240744</c:v>
                </c:pt>
                <c:pt idx="12104">
                  <c:v>41070.88140046296</c:v>
                </c:pt>
                <c:pt idx="12105">
                  <c:v>41070.881747685184</c:v>
                </c:pt>
                <c:pt idx="12106">
                  <c:v>41070.882094907407</c:v>
                </c:pt>
                <c:pt idx="12107">
                  <c:v>41070.88244212963</c:v>
                </c:pt>
                <c:pt idx="12108">
                  <c:v>41070.882789351854</c:v>
                </c:pt>
                <c:pt idx="12109">
                  <c:v>41070.883136574077</c:v>
                </c:pt>
                <c:pt idx="12110">
                  <c:v>41070.883483796293</c:v>
                </c:pt>
                <c:pt idx="12111">
                  <c:v>41070.883831018517</c:v>
                </c:pt>
                <c:pt idx="12112">
                  <c:v>41070.88417824074</c:v>
                </c:pt>
                <c:pt idx="12113">
                  <c:v>41070.884525462963</c:v>
                </c:pt>
                <c:pt idx="12114">
                  <c:v>41070.884872685187</c:v>
                </c:pt>
                <c:pt idx="12115">
                  <c:v>41070.88521990741</c:v>
                </c:pt>
                <c:pt idx="12116">
                  <c:v>41070.885567129626</c:v>
                </c:pt>
                <c:pt idx="12117">
                  <c:v>41070.885914351849</c:v>
                </c:pt>
                <c:pt idx="12118">
                  <c:v>41070.886261574073</c:v>
                </c:pt>
                <c:pt idx="12119">
                  <c:v>41070.886608796296</c:v>
                </c:pt>
                <c:pt idx="12120">
                  <c:v>41070.886956018519</c:v>
                </c:pt>
                <c:pt idx="12121">
                  <c:v>41070.887303240743</c:v>
                </c:pt>
                <c:pt idx="12122">
                  <c:v>41070.887650462966</c:v>
                </c:pt>
                <c:pt idx="12123">
                  <c:v>41070.887997685182</c:v>
                </c:pt>
                <c:pt idx="12124">
                  <c:v>41070.888344907406</c:v>
                </c:pt>
                <c:pt idx="12125">
                  <c:v>41070.888692129629</c:v>
                </c:pt>
                <c:pt idx="12126">
                  <c:v>41070.889039351852</c:v>
                </c:pt>
                <c:pt idx="12127">
                  <c:v>41070.889386574076</c:v>
                </c:pt>
                <c:pt idx="12128">
                  <c:v>41070.889733796299</c:v>
                </c:pt>
                <c:pt idx="12129">
                  <c:v>41070.890081018515</c:v>
                </c:pt>
                <c:pt idx="12130">
                  <c:v>41070.890428240738</c:v>
                </c:pt>
                <c:pt idx="12131">
                  <c:v>41070.890775462962</c:v>
                </c:pt>
                <c:pt idx="12132">
                  <c:v>41070.891122685185</c:v>
                </c:pt>
                <c:pt idx="12133">
                  <c:v>41070.891469907408</c:v>
                </c:pt>
                <c:pt idx="12134">
                  <c:v>41070.891817129632</c:v>
                </c:pt>
                <c:pt idx="12135">
                  <c:v>41070.892164351855</c:v>
                </c:pt>
                <c:pt idx="12136">
                  <c:v>41070.892511574071</c:v>
                </c:pt>
                <c:pt idx="12137">
                  <c:v>41070.892858796295</c:v>
                </c:pt>
                <c:pt idx="12138">
                  <c:v>41070.893206018518</c:v>
                </c:pt>
                <c:pt idx="12139">
                  <c:v>41070.893553240741</c:v>
                </c:pt>
                <c:pt idx="12140">
                  <c:v>41070.893900462965</c:v>
                </c:pt>
                <c:pt idx="12141">
                  <c:v>41070.894247685188</c:v>
                </c:pt>
                <c:pt idx="12142">
                  <c:v>41070.894594907404</c:v>
                </c:pt>
                <c:pt idx="12143">
                  <c:v>41070.894942129627</c:v>
                </c:pt>
                <c:pt idx="12144">
                  <c:v>41070.895289351851</c:v>
                </c:pt>
                <c:pt idx="12145">
                  <c:v>41070.895636574074</c:v>
                </c:pt>
                <c:pt idx="12146">
                  <c:v>41070.895983796298</c:v>
                </c:pt>
                <c:pt idx="12147">
                  <c:v>41070.896331018521</c:v>
                </c:pt>
                <c:pt idx="12148">
                  <c:v>41070.896678240744</c:v>
                </c:pt>
                <c:pt idx="12149">
                  <c:v>41070.89702546296</c:v>
                </c:pt>
                <c:pt idx="12150">
                  <c:v>41070.897372685184</c:v>
                </c:pt>
                <c:pt idx="12151">
                  <c:v>41070.897719907407</c:v>
                </c:pt>
                <c:pt idx="12152">
                  <c:v>41070.89806712963</c:v>
                </c:pt>
                <c:pt idx="12153">
                  <c:v>41070.898414351854</c:v>
                </c:pt>
                <c:pt idx="12154">
                  <c:v>41070.898761574077</c:v>
                </c:pt>
                <c:pt idx="12155">
                  <c:v>41070.899108796293</c:v>
                </c:pt>
                <c:pt idx="12156">
                  <c:v>41070.899456018517</c:v>
                </c:pt>
                <c:pt idx="12157">
                  <c:v>41070.89980324074</c:v>
                </c:pt>
                <c:pt idx="12158">
                  <c:v>41070.900150462963</c:v>
                </c:pt>
                <c:pt idx="12159">
                  <c:v>41070.900497685187</c:v>
                </c:pt>
                <c:pt idx="12160">
                  <c:v>41070.90084490741</c:v>
                </c:pt>
                <c:pt idx="12161">
                  <c:v>41070.901192129626</c:v>
                </c:pt>
                <c:pt idx="12162">
                  <c:v>41070.901539351849</c:v>
                </c:pt>
                <c:pt idx="12163">
                  <c:v>41070.901886574073</c:v>
                </c:pt>
                <c:pt idx="12164">
                  <c:v>41070.902233796296</c:v>
                </c:pt>
                <c:pt idx="12165">
                  <c:v>41070.902581018519</c:v>
                </c:pt>
                <c:pt idx="12166">
                  <c:v>41070.902928240743</c:v>
                </c:pt>
                <c:pt idx="12167">
                  <c:v>41070.903275462966</c:v>
                </c:pt>
                <c:pt idx="12168">
                  <c:v>41070.903622685182</c:v>
                </c:pt>
                <c:pt idx="12169">
                  <c:v>41070.903969907406</c:v>
                </c:pt>
                <c:pt idx="12170">
                  <c:v>41070.904317129629</c:v>
                </c:pt>
                <c:pt idx="12171">
                  <c:v>41070.904664351852</c:v>
                </c:pt>
                <c:pt idx="12172">
                  <c:v>41070.905011574076</c:v>
                </c:pt>
                <c:pt idx="12173">
                  <c:v>41070.905358796299</c:v>
                </c:pt>
                <c:pt idx="12174">
                  <c:v>41070.905706018515</c:v>
                </c:pt>
                <c:pt idx="12175">
                  <c:v>41070.906053240738</c:v>
                </c:pt>
                <c:pt idx="12176">
                  <c:v>41070.906400462962</c:v>
                </c:pt>
                <c:pt idx="12177">
                  <c:v>41070.906747685185</c:v>
                </c:pt>
                <c:pt idx="12178">
                  <c:v>41070.907094907408</c:v>
                </c:pt>
                <c:pt idx="12179">
                  <c:v>41070.907442129632</c:v>
                </c:pt>
                <c:pt idx="12180">
                  <c:v>41070.907789351855</c:v>
                </c:pt>
                <c:pt idx="12181">
                  <c:v>41070.908136574071</c:v>
                </c:pt>
                <c:pt idx="12182">
                  <c:v>41070.908483796295</c:v>
                </c:pt>
                <c:pt idx="12183">
                  <c:v>41070.908831018518</c:v>
                </c:pt>
                <c:pt idx="12184">
                  <c:v>41070.909178240741</c:v>
                </c:pt>
                <c:pt idx="12185">
                  <c:v>41070.909525462965</c:v>
                </c:pt>
                <c:pt idx="12186">
                  <c:v>41070.909872685188</c:v>
                </c:pt>
                <c:pt idx="12187">
                  <c:v>41070.910219907404</c:v>
                </c:pt>
                <c:pt idx="12188">
                  <c:v>41070.910567129627</c:v>
                </c:pt>
                <c:pt idx="12189">
                  <c:v>41070.910914351851</c:v>
                </c:pt>
                <c:pt idx="12190">
                  <c:v>41070.911261574074</c:v>
                </c:pt>
                <c:pt idx="12191">
                  <c:v>41070.911608796298</c:v>
                </c:pt>
                <c:pt idx="12192">
                  <c:v>41070.911956018521</c:v>
                </c:pt>
                <c:pt idx="12193">
                  <c:v>41070.912303240744</c:v>
                </c:pt>
                <c:pt idx="12194">
                  <c:v>41070.91265046296</c:v>
                </c:pt>
                <c:pt idx="12195">
                  <c:v>41070.912997685184</c:v>
                </c:pt>
                <c:pt idx="12196">
                  <c:v>41070.913344907407</c:v>
                </c:pt>
                <c:pt idx="12197">
                  <c:v>41070.91369212963</c:v>
                </c:pt>
                <c:pt idx="12198">
                  <c:v>41070.914039351854</c:v>
                </c:pt>
                <c:pt idx="12199">
                  <c:v>41070.914386574077</c:v>
                </c:pt>
                <c:pt idx="12200">
                  <c:v>41070.914733796293</c:v>
                </c:pt>
                <c:pt idx="12201">
                  <c:v>41070.915081018517</c:v>
                </c:pt>
                <c:pt idx="12202">
                  <c:v>41070.91542824074</c:v>
                </c:pt>
                <c:pt idx="12203">
                  <c:v>41070.915775462963</c:v>
                </c:pt>
                <c:pt idx="12204">
                  <c:v>41070.916122685187</c:v>
                </c:pt>
                <c:pt idx="12205">
                  <c:v>41070.91646990741</c:v>
                </c:pt>
                <c:pt idx="12206">
                  <c:v>41070.916817129626</c:v>
                </c:pt>
                <c:pt idx="12207">
                  <c:v>41070.917164351849</c:v>
                </c:pt>
                <c:pt idx="12208">
                  <c:v>41070.917511574073</c:v>
                </c:pt>
                <c:pt idx="12209">
                  <c:v>41070.917858796296</c:v>
                </c:pt>
                <c:pt idx="12210">
                  <c:v>41070.918206018519</c:v>
                </c:pt>
                <c:pt idx="12211">
                  <c:v>41070.918553240743</c:v>
                </c:pt>
                <c:pt idx="12212">
                  <c:v>41070.918900462966</c:v>
                </c:pt>
                <c:pt idx="12213">
                  <c:v>41070.919247685182</c:v>
                </c:pt>
                <c:pt idx="12214">
                  <c:v>41070.919594907406</c:v>
                </c:pt>
                <c:pt idx="12215">
                  <c:v>41070.919942129629</c:v>
                </c:pt>
                <c:pt idx="12216">
                  <c:v>41070.920289351852</c:v>
                </c:pt>
                <c:pt idx="12217">
                  <c:v>41070.920636574076</c:v>
                </c:pt>
                <c:pt idx="12218">
                  <c:v>41070.920983796299</c:v>
                </c:pt>
                <c:pt idx="12219">
                  <c:v>41070.921331018515</c:v>
                </c:pt>
                <c:pt idx="12220">
                  <c:v>41070.921678240738</c:v>
                </c:pt>
                <c:pt idx="12221">
                  <c:v>41070.922025462962</c:v>
                </c:pt>
                <c:pt idx="12222">
                  <c:v>41070.922372685185</c:v>
                </c:pt>
                <c:pt idx="12223">
                  <c:v>41070.922719907408</c:v>
                </c:pt>
                <c:pt idx="12224">
                  <c:v>41070.923067129632</c:v>
                </c:pt>
                <c:pt idx="12225">
                  <c:v>41070.923414351855</c:v>
                </c:pt>
                <c:pt idx="12226">
                  <c:v>41070.923761574071</c:v>
                </c:pt>
                <c:pt idx="12227">
                  <c:v>41070.924108796295</c:v>
                </c:pt>
                <c:pt idx="12228">
                  <c:v>41070.924456018518</c:v>
                </c:pt>
                <c:pt idx="12229">
                  <c:v>41070.924803240741</c:v>
                </c:pt>
                <c:pt idx="12230">
                  <c:v>41070.925150462965</c:v>
                </c:pt>
                <c:pt idx="12231">
                  <c:v>41070.925497685188</c:v>
                </c:pt>
                <c:pt idx="12232">
                  <c:v>41070.925844907404</c:v>
                </c:pt>
                <c:pt idx="12233">
                  <c:v>41070.926192129627</c:v>
                </c:pt>
                <c:pt idx="12234">
                  <c:v>41070.926539351851</c:v>
                </c:pt>
                <c:pt idx="12235">
                  <c:v>41070.926886574074</c:v>
                </c:pt>
                <c:pt idx="12236">
                  <c:v>41070.927233796298</c:v>
                </c:pt>
                <c:pt idx="12237">
                  <c:v>41070.927581018521</c:v>
                </c:pt>
                <c:pt idx="12238">
                  <c:v>41070.927928240744</c:v>
                </c:pt>
                <c:pt idx="12239">
                  <c:v>41070.92827546296</c:v>
                </c:pt>
                <c:pt idx="12240">
                  <c:v>41070.928622685184</c:v>
                </c:pt>
                <c:pt idx="12241">
                  <c:v>41070.928969907407</c:v>
                </c:pt>
                <c:pt idx="12242">
                  <c:v>41070.92931712963</c:v>
                </c:pt>
                <c:pt idx="12243">
                  <c:v>41070.929664351854</c:v>
                </c:pt>
                <c:pt idx="12244">
                  <c:v>41070.930011574077</c:v>
                </c:pt>
                <c:pt idx="12245">
                  <c:v>41070.930358796293</c:v>
                </c:pt>
                <c:pt idx="12246">
                  <c:v>41070.930706018517</c:v>
                </c:pt>
                <c:pt idx="12247">
                  <c:v>41070.93105324074</c:v>
                </c:pt>
                <c:pt idx="12248">
                  <c:v>41070.931400462963</c:v>
                </c:pt>
                <c:pt idx="12249">
                  <c:v>41070.931747685187</c:v>
                </c:pt>
                <c:pt idx="12250">
                  <c:v>41070.93209490741</c:v>
                </c:pt>
                <c:pt idx="12251">
                  <c:v>41070.932442129626</c:v>
                </c:pt>
                <c:pt idx="12252">
                  <c:v>41070.932789351849</c:v>
                </c:pt>
                <c:pt idx="12253">
                  <c:v>41070.933136574073</c:v>
                </c:pt>
                <c:pt idx="12254">
                  <c:v>41070.933483796296</c:v>
                </c:pt>
                <c:pt idx="12255">
                  <c:v>41070.933831018519</c:v>
                </c:pt>
                <c:pt idx="12256">
                  <c:v>41070.934178240743</c:v>
                </c:pt>
                <c:pt idx="12257">
                  <c:v>41070.934525462966</c:v>
                </c:pt>
                <c:pt idx="12258">
                  <c:v>41070.934872685182</c:v>
                </c:pt>
                <c:pt idx="12259">
                  <c:v>41070.935219907406</c:v>
                </c:pt>
                <c:pt idx="12260">
                  <c:v>41070.935567129629</c:v>
                </c:pt>
                <c:pt idx="12261">
                  <c:v>41070.935914351852</c:v>
                </c:pt>
                <c:pt idx="12262">
                  <c:v>41070.936261574076</c:v>
                </c:pt>
                <c:pt idx="12263">
                  <c:v>41070.936608796299</c:v>
                </c:pt>
                <c:pt idx="12264">
                  <c:v>41070.936956018515</c:v>
                </c:pt>
                <c:pt idx="12265">
                  <c:v>41070.937303240738</c:v>
                </c:pt>
                <c:pt idx="12266">
                  <c:v>41070.937650462962</c:v>
                </c:pt>
                <c:pt idx="12267">
                  <c:v>41070.937997685185</c:v>
                </c:pt>
                <c:pt idx="12268">
                  <c:v>41070.938344907408</c:v>
                </c:pt>
                <c:pt idx="12269">
                  <c:v>41070.938692129632</c:v>
                </c:pt>
                <c:pt idx="12270">
                  <c:v>41070.939039351855</c:v>
                </c:pt>
                <c:pt idx="12271">
                  <c:v>41070.939386574071</c:v>
                </c:pt>
                <c:pt idx="12272">
                  <c:v>41070.939733796295</c:v>
                </c:pt>
                <c:pt idx="12273">
                  <c:v>41070.940081018518</c:v>
                </c:pt>
                <c:pt idx="12274">
                  <c:v>41070.940428240741</c:v>
                </c:pt>
                <c:pt idx="12275">
                  <c:v>41070.940775462965</c:v>
                </c:pt>
                <c:pt idx="12276">
                  <c:v>41070.941122685188</c:v>
                </c:pt>
                <c:pt idx="12277">
                  <c:v>41070.941469907404</c:v>
                </c:pt>
                <c:pt idx="12278">
                  <c:v>41070.941817129627</c:v>
                </c:pt>
                <c:pt idx="12279">
                  <c:v>41070.942164351851</c:v>
                </c:pt>
                <c:pt idx="12280">
                  <c:v>41070.942511574074</c:v>
                </c:pt>
                <c:pt idx="12281">
                  <c:v>41070.942858796298</c:v>
                </c:pt>
                <c:pt idx="12282">
                  <c:v>41070.943206018521</c:v>
                </c:pt>
                <c:pt idx="12283">
                  <c:v>41070.943553240744</c:v>
                </c:pt>
                <c:pt idx="12284">
                  <c:v>41070.94390046296</c:v>
                </c:pt>
                <c:pt idx="12285">
                  <c:v>41070.944247685184</c:v>
                </c:pt>
                <c:pt idx="12286">
                  <c:v>41070.944594907407</c:v>
                </c:pt>
                <c:pt idx="12287">
                  <c:v>41070.94494212963</c:v>
                </c:pt>
                <c:pt idx="12288">
                  <c:v>41070.945289351854</c:v>
                </c:pt>
                <c:pt idx="12289">
                  <c:v>41070.945636574077</c:v>
                </c:pt>
                <c:pt idx="12290">
                  <c:v>41070.945983796293</c:v>
                </c:pt>
                <c:pt idx="12291">
                  <c:v>41070.946331018517</c:v>
                </c:pt>
                <c:pt idx="12292">
                  <c:v>41070.94667824074</c:v>
                </c:pt>
                <c:pt idx="12293">
                  <c:v>41070.947025462963</c:v>
                </c:pt>
                <c:pt idx="12294">
                  <c:v>41070.947372685187</c:v>
                </c:pt>
                <c:pt idx="12295">
                  <c:v>41070.94771990741</c:v>
                </c:pt>
                <c:pt idx="12296">
                  <c:v>41070.948067129626</c:v>
                </c:pt>
                <c:pt idx="12297">
                  <c:v>41070.948414351849</c:v>
                </c:pt>
                <c:pt idx="12298">
                  <c:v>41070.948761574073</c:v>
                </c:pt>
                <c:pt idx="12299">
                  <c:v>41070.949108796296</c:v>
                </c:pt>
                <c:pt idx="12300">
                  <c:v>41070.949456018519</c:v>
                </c:pt>
                <c:pt idx="12301">
                  <c:v>41070.949803240743</c:v>
                </c:pt>
                <c:pt idx="12302">
                  <c:v>41070.950150462966</c:v>
                </c:pt>
                <c:pt idx="12303">
                  <c:v>41070.950497685182</c:v>
                </c:pt>
                <c:pt idx="12304">
                  <c:v>41070.950844907406</c:v>
                </c:pt>
                <c:pt idx="12305">
                  <c:v>41070.951192129629</c:v>
                </c:pt>
                <c:pt idx="12306">
                  <c:v>41070.951539351852</c:v>
                </c:pt>
                <c:pt idx="12307">
                  <c:v>41070.951886574076</c:v>
                </c:pt>
                <c:pt idx="12308">
                  <c:v>41070.952233796299</c:v>
                </c:pt>
                <c:pt idx="12309">
                  <c:v>41070.952581018515</c:v>
                </c:pt>
                <c:pt idx="12310">
                  <c:v>41070.952928240738</c:v>
                </c:pt>
                <c:pt idx="12311">
                  <c:v>41070.953275462962</c:v>
                </c:pt>
                <c:pt idx="12312">
                  <c:v>41070.953622685185</c:v>
                </c:pt>
                <c:pt idx="12313">
                  <c:v>41070.953969907408</c:v>
                </c:pt>
                <c:pt idx="12314">
                  <c:v>41070.954317129632</c:v>
                </c:pt>
                <c:pt idx="12315">
                  <c:v>41070.954664351855</c:v>
                </c:pt>
                <c:pt idx="12316">
                  <c:v>41070.955011574071</c:v>
                </c:pt>
                <c:pt idx="12317">
                  <c:v>41070.955358796295</c:v>
                </c:pt>
                <c:pt idx="12318">
                  <c:v>41070.955706018518</c:v>
                </c:pt>
                <c:pt idx="12319">
                  <c:v>41070.956053240741</c:v>
                </c:pt>
                <c:pt idx="12320">
                  <c:v>41070.956400462965</c:v>
                </c:pt>
                <c:pt idx="12321">
                  <c:v>41070.956747685188</c:v>
                </c:pt>
                <c:pt idx="12322">
                  <c:v>41070.957094907404</c:v>
                </c:pt>
                <c:pt idx="12323">
                  <c:v>41070.957442129627</c:v>
                </c:pt>
                <c:pt idx="12324">
                  <c:v>41070.957789351851</c:v>
                </c:pt>
                <c:pt idx="12325">
                  <c:v>41070.958136574074</c:v>
                </c:pt>
                <c:pt idx="12326">
                  <c:v>41070.958483796298</c:v>
                </c:pt>
                <c:pt idx="12327">
                  <c:v>41070.958831018521</c:v>
                </c:pt>
                <c:pt idx="12328">
                  <c:v>41070.959178240744</c:v>
                </c:pt>
                <c:pt idx="12329">
                  <c:v>41070.95952546296</c:v>
                </c:pt>
                <c:pt idx="12330">
                  <c:v>41070.959872685184</c:v>
                </c:pt>
                <c:pt idx="12331">
                  <c:v>41070.960219907407</c:v>
                </c:pt>
                <c:pt idx="12332">
                  <c:v>41070.96056712963</c:v>
                </c:pt>
                <c:pt idx="12333">
                  <c:v>41070.960914351854</c:v>
                </c:pt>
                <c:pt idx="12334">
                  <c:v>41070.961261574077</c:v>
                </c:pt>
                <c:pt idx="12335">
                  <c:v>41070.961608796293</c:v>
                </c:pt>
                <c:pt idx="12336">
                  <c:v>41070.961956018517</c:v>
                </c:pt>
                <c:pt idx="12337">
                  <c:v>41070.96230324074</c:v>
                </c:pt>
                <c:pt idx="12338">
                  <c:v>41070.962650462963</c:v>
                </c:pt>
                <c:pt idx="12339">
                  <c:v>41070.962997685187</c:v>
                </c:pt>
                <c:pt idx="12340">
                  <c:v>41070.96334490741</c:v>
                </c:pt>
                <c:pt idx="12341">
                  <c:v>41070.963692129626</c:v>
                </c:pt>
                <c:pt idx="12342">
                  <c:v>41070.964039351849</c:v>
                </c:pt>
                <c:pt idx="12343">
                  <c:v>41070.964386574073</c:v>
                </c:pt>
                <c:pt idx="12344">
                  <c:v>41070.964733796296</c:v>
                </c:pt>
                <c:pt idx="12345">
                  <c:v>41070.965081018519</c:v>
                </c:pt>
                <c:pt idx="12346">
                  <c:v>41070.965428240743</c:v>
                </c:pt>
                <c:pt idx="12347">
                  <c:v>41070.965775462966</c:v>
                </c:pt>
                <c:pt idx="12348">
                  <c:v>41070.966122685182</c:v>
                </c:pt>
                <c:pt idx="12349">
                  <c:v>41070.966469907406</c:v>
                </c:pt>
                <c:pt idx="12350">
                  <c:v>41070.966817129629</c:v>
                </c:pt>
                <c:pt idx="12351">
                  <c:v>41070.967164351852</c:v>
                </c:pt>
                <c:pt idx="12352">
                  <c:v>41070.967511574076</c:v>
                </c:pt>
                <c:pt idx="12353">
                  <c:v>41070.967858796299</c:v>
                </c:pt>
                <c:pt idx="12354">
                  <c:v>41070.968206018515</c:v>
                </c:pt>
                <c:pt idx="12355">
                  <c:v>41070.968553240738</c:v>
                </c:pt>
                <c:pt idx="12356">
                  <c:v>41070.968900462962</c:v>
                </c:pt>
                <c:pt idx="12357">
                  <c:v>41070.969247685185</c:v>
                </c:pt>
                <c:pt idx="12358">
                  <c:v>41070.969594907408</c:v>
                </c:pt>
                <c:pt idx="12359">
                  <c:v>41070.969942129632</c:v>
                </c:pt>
                <c:pt idx="12360">
                  <c:v>41070.970289351855</c:v>
                </c:pt>
                <c:pt idx="12361">
                  <c:v>41070.970636574071</c:v>
                </c:pt>
                <c:pt idx="12362">
                  <c:v>41070.970983796295</c:v>
                </c:pt>
                <c:pt idx="12363">
                  <c:v>41070.971331018518</c:v>
                </c:pt>
                <c:pt idx="12364">
                  <c:v>41070.971678240741</c:v>
                </c:pt>
                <c:pt idx="12365">
                  <c:v>41070.972025462965</c:v>
                </c:pt>
                <c:pt idx="12366">
                  <c:v>41070.972372685188</c:v>
                </c:pt>
                <c:pt idx="12367">
                  <c:v>41070.972719907404</c:v>
                </c:pt>
                <c:pt idx="12368">
                  <c:v>41070.973067129627</c:v>
                </c:pt>
                <c:pt idx="12369">
                  <c:v>41070.973414351851</c:v>
                </c:pt>
                <c:pt idx="12370">
                  <c:v>41070.973761574074</c:v>
                </c:pt>
                <c:pt idx="12371">
                  <c:v>41070.974108796298</c:v>
                </c:pt>
                <c:pt idx="12372">
                  <c:v>41070.974456018521</c:v>
                </c:pt>
                <c:pt idx="12373">
                  <c:v>41070.974803240744</c:v>
                </c:pt>
                <c:pt idx="12374">
                  <c:v>41070.97515046296</c:v>
                </c:pt>
                <c:pt idx="12375">
                  <c:v>41070.975497685184</c:v>
                </c:pt>
                <c:pt idx="12376">
                  <c:v>41070.975844907407</c:v>
                </c:pt>
                <c:pt idx="12377">
                  <c:v>41070.97619212963</c:v>
                </c:pt>
                <c:pt idx="12378">
                  <c:v>41070.976539351854</c:v>
                </c:pt>
                <c:pt idx="12379">
                  <c:v>41070.976886574077</c:v>
                </c:pt>
                <c:pt idx="12380">
                  <c:v>41070.977233796293</c:v>
                </c:pt>
                <c:pt idx="12381">
                  <c:v>41070.977581018517</c:v>
                </c:pt>
                <c:pt idx="12382">
                  <c:v>41070.97792824074</c:v>
                </c:pt>
                <c:pt idx="12383">
                  <c:v>41070.978275462963</c:v>
                </c:pt>
                <c:pt idx="12384">
                  <c:v>41070.978622685187</c:v>
                </c:pt>
                <c:pt idx="12385">
                  <c:v>41070.97896990741</c:v>
                </c:pt>
                <c:pt idx="12386">
                  <c:v>41070.979317129626</c:v>
                </c:pt>
                <c:pt idx="12387">
                  <c:v>41070.979664351849</c:v>
                </c:pt>
                <c:pt idx="12388">
                  <c:v>41070.980011574073</c:v>
                </c:pt>
                <c:pt idx="12389">
                  <c:v>41070.980358796296</c:v>
                </c:pt>
                <c:pt idx="12390">
                  <c:v>41070.980706018519</c:v>
                </c:pt>
                <c:pt idx="12391">
                  <c:v>41070.981053240743</c:v>
                </c:pt>
                <c:pt idx="12392">
                  <c:v>41070.981400462966</c:v>
                </c:pt>
                <c:pt idx="12393">
                  <c:v>41070.981747685182</c:v>
                </c:pt>
                <c:pt idx="12394">
                  <c:v>41070.982094907406</c:v>
                </c:pt>
                <c:pt idx="12395">
                  <c:v>41070.982442129629</c:v>
                </c:pt>
                <c:pt idx="12396">
                  <c:v>41070.982789351852</c:v>
                </c:pt>
                <c:pt idx="12397">
                  <c:v>41070.983136574076</c:v>
                </c:pt>
                <c:pt idx="12398">
                  <c:v>41070.983483796299</c:v>
                </c:pt>
                <c:pt idx="12399">
                  <c:v>41070.983831018515</c:v>
                </c:pt>
                <c:pt idx="12400">
                  <c:v>41070.984178240738</c:v>
                </c:pt>
                <c:pt idx="12401">
                  <c:v>41070.984525462962</c:v>
                </c:pt>
                <c:pt idx="12402">
                  <c:v>41070.984872685185</c:v>
                </c:pt>
                <c:pt idx="12403">
                  <c:v>41070.985219907408</c:v>
                </c:pt>
                <c:pt idx="12404">
                  <c:v>41070.985567129632</c:v>
                </c:pt>
                <c:pt idx="12405">
                  <c:v>41070.985914351855</c:v>
                </c:pt>
                <c:pt idx="12406">
                  <c:v>41070.986261574071</c:v>
                </c:pt>
                <c:pt idx="12407">
                  <c:v>41070.986608796295</c:v>
                </c:pt>
                <c:pt idx="12408">
                  <c:v>41070.986956018518</c:v>
                </c:pt>
                <c:pt idx="12409">
                  <c:v>41070.987303240741</c:v>
                </c:pt>
                <c:pt idx="12410">
                  <c:v>41070.987650462965</c:v>
                </c:pt>
                <c:pt idx="12411">
                  <c:v>41070.987997685188</c:v>
                </c:pt>
                <c:pt idx="12412">
                  <c:v>41070.988344907404</c:v>
                </c:pt>
                <c:pt idx="12413">
                  <c:v>41070.988692129627</c:v>
                </c:pt>
                <c:pt idx="12414">
                  <c:v>41070.989039351851</c:v>
                </c:pt>
                <c:pt idx="12415">
                  <c:v>41070.989386574074</c:v>
                </c:pt>
                <c:pt idx="12416">
                  <c:v>41070.989733796298</c:v>
                </c:pt>
                <c:pt idx="12417">
                  <c:v>41070.990081018521</c:v>
                </c:pt>
                <c:pt idx="12418">
                  <c:v>41070.990428240744</c:v>
                </c:pt>
                <c:pt idx="12419">
                  <c:v>41070.99077546296</c:v>
                </c:pt>
                <c:pt idx="12420">
                  <c:v>41070.991122685184</c:v>
                </c:pt>
                <c:pt idx="12421">
                  <c:v>41070.991469907407</c:v>
                </c:pt>
                <c:pt idx="12422">
                  <c:v>41070.99181712963</c:v>
                </c:pt>
                <c:pt idx="12423">
                  <c:v>41070.992164351854</c:v>
                </c:pt>
                <c:pt idx="12424">
                  <c:v>41070.992511574077</c:v>
                </c:pt>
                <c:pt idx="12425">
                  <c:v>41070.992858796293</c:v>
                </c:pt>
                <c:pt idx="12426">
                  <c:v>41070.993206018517</c:v>
                </c:pt>
                <c:pt idx="12427">
                  <c:v>41070.99355324074</c:v>
                </c:pt>
                <c:pt idx="12428">
                  <c:v>41070.993900462963</c:v>
                </c:pt>
                <c:pt idx="12429">
                  <c:v>41070.994247685187</c:v>
                </c:pt>
                <c:pt idx="12430">
                  <c:v>41070.99459490741</c:v>
                </c:pt>
                <c:pt idx="12431">
                  <c:v>41070.994942129626</c:v>
                </c:pt>
                <c:pt idx="12432">
                  <c:v>41070.995289351849</c:v>
                </c:pt>
                <c:pt idx="12433">
                  <c:v>41070.995636574073</c:v>
                </c:pt>
                <c:pt idx="12434">
                  <c:v>41070.995983796296</c:v>
                </c:pt>
                <c:pt idx="12435">
                  <c:v>41070.996331018519</c:v>
                </c:pt>
                <c:pt idx="12436">
                  <c:v>41070.996678240743</c:v>
                </c:pt>
                <c:pt idx="12437">
                  <c:v>41070.997025462966</c:v>
                </c:pt>
                <c:pt idx="12438">
                  <c:v>41070.997372685182</c:v>
                </c:pt>
                <c:pt idx="12439">
                  <c:v>41070.997719907406</c:v>
                </c:pt>
                <c:pt idx="12440">
                  <c:v>41070.998067129629</c:v>
                </c:pt>
                <c:pt idx="12441">
                  <c:v>41070.998414351852</c:v>
                </c:pt>
                <c:pt idx="12442">
                  <c:v>41070.998761574076</c:v>
                </c:pt>
                <c:pt idx="12443">
                  <c:v>41070.999108796299</c:v>
                </c:pt>
                <c:pt idx="12444">
                  <c:v>41070.999456018515</c:v>
                </c:pt>
                <c:pt idx="12445">
                  <c:v>41070.999803240738</c:v>
                </c:pt>
                <c:pt idx="12446">
                  <c:v>41071.000150462962</c:v>
                </c:pt>
                <c:pt idx="12447">
                  <c:v>41071.000497685185</c:v>
                </c:pt>
                <c:pt idx="12448">
                  <c:v>41071.000844907408</c:v>
                </c:pt>
                <c:pt idx="12449">
                  <c:v>41071.001192129632</c:v>
                </c:pt>
                <c:pt idx="12450">
                  <c:v>41071.001539351855</c:v>
                </c:pt>
                <c:pt idx="12451">
                  <c:v>41071.001886574071</c:v>
                </c:pt>
                <c:pt idx="12452">
                  <c:v>41071.002233796295</c:v>
                </c:pt>
                <c:pt idx="12453">
                  <c:v>41071.002581018518</c:v>
                </c:pt>
                <c:pt idx="12454">
                  <c:v>41071.002928240741</c:v>
                </c:pt>
                <c:pt idx="12455">
                  <c:v>41071.003275462965</c:v>
                </c:pt>
                <c:pt idx="12456">
                  <c:v>41071.003622685188</c:v>
                </c:pt>
                <c:pt idx="12457">
                  <c:v>41071.003969907404</c:v>
                </c:pt>
                <c:pt idx="12458">
                  <c:v>41071.004317129627</c:v>
                </c:pt>
                <c:pt idx="12459">
                  <c:v>41071.004664351851</c:v>
                </c:pt>
                <c:pt idx="12460">
                  <c:v>41071.005011574074</c:v>
                </c:pt>
                <c:pt idx="12461">
                  <c:v>41071.005358796298</c:v>
                </c:pt>
                <c:pt idx="12462">
                  <c:v>41071.005706018521</c:v>
                </c:pt>
                <c:pt idx="12463">
                  <c:v>41071.006053240744</c:v>
                </c:pt>
                <c:pt idx="12464">
                  <c:v>41071.00640046296</c:v>
                </c:pt>
                <c:pt idx="12465">
                  <c:v>41071.006747685184</c:v>
                </c:pt>
                <c:pt idx="12466">
                  <c:v>41071.007094907407</c:v>
                </c:pt>
                <c:pt idx="12467">
                  <c:v>41071.00744212963</c:v>
                </c:pt>
                <c:pt idx="12468">
                  <c:v>41071.007789351854</c:v>
                </c:pt>
                <c:pt idx="12469">
                  <c:v>41071.008136574077</c:v>
                </c:pt>
                <c:pt idx="12470">
                  <c:v>41071.008483796293</c:v>
                </c:pt>
                <c:pt idx="12471">
                  <c:v>41071.008831018517</c:v>
                </c:pt>
                <c:pt idx="12472">
                  <c:v>41071.00917824074</c:v>
                </c:pt>
                <c:pt idx="12473">
                  <c:v>41071.009525462963</c:v>
                </c:pt>
                <c:pt idx="12474">
                  <c:v>41071.009872685187</c:v>
                </c:pt>
                <c:pt idx="12475">
                  <c:v>41071.01021990741</c:v>
                </c:pt>
                <c:pt idx="12476">
                  <c:v>41071.010567129626</c:v>
                </c:pt>
                <c:pt idx="12477">
                  <c:v>41071.010914351849</c:v>
                </c:pt>
                <c:pt idx="12478">
                  <c:v>41071.011261574073</c:v>
                </c:pt>
                <c:pt idx="12479">
                  <c:v>41071.011608796296</c:v>
                </c:pt>
                <c:pt idx="12480">
                  <c:v>41071.011956018519</c:v>
                </c:pt>
                <c:pt idx="12481">
                  <c:v>41071.012303240743</c:v>
                </c:pt>
                <c:pt idx="12482">
                  <c:v>41071.012650462966</c:v>
                </c:pt>
                <c:pt idx="12483">
                  <c:v>41071.012997685182</c:v>
                </c:pt>
                <c:pt idx="12484">
                  <c:v>41071.013344907406</c:v>
                </c:pt>
                <c:pt idx="12485">
                  <c:v>41071.013692129629</c:v>
                </c:pt>
                <c:pt idx="12486">
                  <c:v>41071.014039351852</c:v>
                </c:pt>
                <c:pt idx="12487">
                  <c:v>41071.014386574076</c:v>
                </c:pt>
                <c:pt idx="12488">
                  <c:v>41071.014733796299</c:v>
                </c:pt>
                <c:pt idx="12489">
                  <c:v>41071.015081018515</c:v>
                </c:pt>
                <c:pt idx="12490">
                  <c:v>41071.015428240738</c:v>
                </c:pt>
                <c:pt idx="12491">
                  <c:v>41071.015775462962</c:v>
                </c:pt>
                <c:pt idx="12492">
                  <c:v>41071.016122685185</c:v>
                </c:pt>
                <c:pt idx="12493">
                  <c:v>41071.016469907408</c:v>
                </c:pt>
                <c:pt idx="12494">
                  <c:v>41071.016817129632</c:v>
                </c:pt>
                <c:pt idx="12495">
                  <c:v>41071.017164351855</c:v>
                </c:pt>
                <c:pt idx="12496">
                  <c:v>41071.017511574071</c:v>
                </c:pt>
                <c:pt idx="12497">
                  <c:v>41071.017858796295</c:v>
                </c:pt>
                <c:pt idx="12498">
                  <c:v>41071.018206018518</c:v>
                </c:pt>
                <c:pt idx="12499">
                  <c:v>41071.018553240741</c:v>
                </c:pt>
                <c:pt idx="12500">
                  <c:v>41071.018900462965</c:v>
                </c:pt>
                <c:pt idx="12501">
                  <c:v>41071.019247685188</c:v>
                </c:pt>
                <c:pt idx="12502">
                  <c:v>41071.019594907404</c:v>
                </c:pt>
                <c:pt idx="12503">
                  <c:v>41071.019942129627</c:v>
                </c:pt>
                <c:pt idx="12504">
                  <c:v>41071.020289351851</c:v>
                </c:pt>
                <c:pt idx="12505">
                  <c:v>41071.020636574074</c:v>
                </c:pt>
                <c:pt idx="12506">
                  <c:v>41071.020983796298</c:v>
                </c:pt>
                <c:pt idx="12507">
                  <c:v>41071.021331018521</c:v>
                </c:pt>
                <c:pt idx="12508">
                  <c:v>41071.021678240744</c:v>
                </c:pt>
                <c:pt idx="12509">
                  <c:v>41071.02202546296</c:v>
                </c:pt>
                <c:pt idx="12510">
                  <c:v>41071.022372685184</c:v>
                </c:pt>
                <c:pt idx="12511">
                  <c:v>41071.022719907407</c:v>
                </c:pt>
                <c:pt idx="12512">
                  <c:v>41071.02306712963</c:v>
                </c:pt>
                <c:pt idx="12513">
                  <c:v>41071.023414351854</c:v>
                </c:pt>
                <c:pt idx="12514">
                  <c:v>41071.023761574077</c:v>
                </c:pt>
                <c:pt idx="12515">
                  <c:v>41071.024108796293</c:v>
                </c:pt>
                <c:pt idx="12516">
                  <c:v>41071.024456018517</c:v>
                </c:pt>
                <c:pt idx="12517">
                  <c:v>41071.02480324074</c:v>
                </c:pt>
                <c:pt idx="12518">
                  <c:v>41071.025150462963</c:v>
                </c:pt>
                <c:pt idx="12519">
                  <c:v>41071.025497685187</c:v>
                </c:pt>
                <c:pt idx="12520">
                  <c:v>41071.02584490741</c:v>
                </c:pt>
                <c:pt idx="12521">
                  <c:v>41071.026192129626</c:v>
                </c:pt>
                <c:pt idx="12522">
                  <c:v>41071.026539351849</c:v>
                </c:pt>
                <c:pt idx="12523">
                  <c:v>41071.026886574073</c:v>
                </c:pt>
                <c:pt idx="12524">
                  <c:v>41071.027233796296</c:v>
                </c:pt>
                <c:pt idx="12525">
                  <c:v>41071.027581018519</c:v>
                </c:pt>
                <c:pt idx="12526">
                  <c:v>41071.027928240743</c:v>
                </c:pt>
                <c:pt idx="12527">
                  <c:v>41071.028275462966</c:v>
                </c:pt>
                <c:pt idx="12528">
                  <c:v>41071.028622685182</c:v>
                </c:pt>
                <c:pt idx="12529">
                  <c:v>41071.028969907406</c:v>
                </c:pt>
                <c:pt idx="12530">
                  <c:v>41071.029317129629</c:v>
                </c:pt>
                <c:pt idx="12531">
                  <c:v>41071.029664351852</c:v>
                </c:pt>
                <c:pt idx="12532">
                  <c:v>41071.030011574076</c:v>
                </c:pt>
                <c:pt idx="12533">
                  <c:v>41071.030358796299</c:v>
                </c:pt>
                <c:pt idx="12534">
                  <c:v>41071.030706018515</c:v>
                </c:pt>
                <c:pt idx="12535">
                  <c:v>41071.031053240738</c:v>
                </c:pt>
                <c:pt idx="12536">
                  <c:v>41071.031400462962</c:v>
                </c:pt>
                <c:pt idx="12537">
                  <c:v>41071.031747685185</c:v>
                </c:pt>
                <c:pt idx="12538">
                  <c:v>41071.032094907408</c:v>
                </c:pt>
                <c:pt idx="12539">
                  <c:v>41071.032442129632</c:v>
                </c:pt>
                <c:pt idx="12540">
                  <c:v>41071.032789351855</c:v>
                </c:pt>
                <c:pt idx="12541">
                  <c:v>41071.033136574071</c:v>
                </c:pt>
                <c:pt idx="12542">
                  <c:v>41071.033483796295</c:v>
                </c:pt>
                <c:pt idx="12543">
                  <c:v>41071.033831018518</c:v>
                </c:pt>
                <c:pt idx="12544">
                  <c:v>41071.034178240741</c:v>
                </c:pt>
                <c:pt idx="12545">
                  <c:v>41071.034525462965</c:v>
                </c:pt>
                <c:pt idx="12546">
                  <c:v>41071.034872685188</c:v>
                </c:pt>
                <c:pt idx="12547">
                  <c:v>41071.035219907404</c:v>
                </c:pt>
                <c:pt idx="12548">
                  <c:v>41071.035567129627</c:v>
                </c:pt>
                <c:pt idx="12549">
                  <c:v>41071.035914351851</c:v>
                </c:pt>
                <c:pt idx="12550">
                  <c:v>41071.036261574074</c:v>
                </c:pt>
                <c:pt idx="12551">
                  <c:v>41071.036608796298</c:v>
                </c:pt>
                <c:pt idx="12552">
                  <c:v>41071.036956018521</c:v>
                </c:pt>
                <c:pt idx="12553">
                  <c:v>41071.037303240744</c:v>
                </c:pt>
                <c:pt idx="12554">
                  <c:v>41071.03765046296</c:v>
                </c:pt>
                <c:pt idx="12555">
                  <c:v>41071.037997685184</c:v>
                </c:pt>
                <c:pt idx="12556">
                  <c:v>41071.038344907407</c:v>
                </c:pt>
                <c:pt idx="12557">
                  <c:v>41071.03869212963</c:v>
                </c:pt>
                <c:pt idx="12558">
                  <c:v>41071.039039351854</c:v>
                </c:pt>
                <c:pt idx="12559">
                  <c:v>41071.039386574077</c:v>
                </c:pt>
                <c:pt idx="12560">
                  <c:v>41071.039733796293</c:v>
                </c:pt>
                <c:pt idx="12561">
                  <c:v>41071.040081018517</c:v>
                </c:pt>
                <c:pt idx="12562">
                  <c:v>41071.04042824074</c:v>
                </c:pt>
                <c:pt idx="12563">
                  <c:v>41071.040775462963</c:v>
                </c:pt>
                <c:pt idx="12564">
                  <c:v>41071.041122685187</c:v>
                </c:pt>
                <c:pt idx="12565">
                  <c:v>41071.04146990741</c:v>
                </c:pt>
                <c:pt idx="12566">
                  <c:v>41071.041817129626</c:v>
                </c:pt>
                <c:pt idx="12567">
                  <c:v>41071.042164351849</c:v>
                </c:pt>
                <c:pt idx="12568">
                  <c:v>41071.042511574073</c:v>
                </c:pt>
                <c:pt idx="12569">
                  <c:v>41071.042858796296</c:v>
                </c:pt>
                <c:pt idx="12570">
                  <c:v>41071.043206018519</c:v>
                </c:pt>
                <c:pt idx="12571">
                  <c:v>41071.043553240743</c:v>
                </c:pt>
                <c:pt idx="12572">
                  <c:v>41071.043900462966</c:v>
                </c:pt>
                <c:pt idx="12573">
                  <c:v>41071.044247685182</c:v>
                </c:pt>
                <c:pt idx="12574">
                  <c:v>41071.044594907406</c:v>
                </c:pt>
                <c:pt idx="12575">
                  <c:v>41071.044942129629</c:v>
                </c:pt>
                <c:pt idx="12576">
                  <c:v>41071.045289351852</c:v>
                </c:pt>
                <c:pt idx="12577">
                  <c:v>41071.045636574076</c:v>
                </c:pt>
                <c:pt idx="12578">
                  <c:v>41071.045983796299</c:v>
                </c:pt>
                <c:pt idx="12579">
                  <c:v>41071.046331018515</c:v>
                </c:pt>
                <c:pt idx="12580">
                  <c:v>41071.046678240738</c:v>
                </c:pt>
                <c:pt idx="12581">
                  <c:v>41071.047025462962</c:v>
                </c:pt>
                <c:pt idx="12582">
                  <c:v>41071.047372685185</c:v>
                </c:pt>
                <c:pt idx="12583">
                  <c:v>41071.047719907408</c:v>
                </c:pt>
                <c:pt idx="12584">
                  <c:v>41071.048067129632</c:v>
                </c:pt>
                <c:pt idx="12585">
                  <c:v>41071.048414351855</c:v>
                </c:pt>
                <c:pt idx="12586">
                  <c:v>41071.048761574071</c:v>
                </c:pt>
                <c:pt idx="12587">
                  <c:v>41071.049108796295</c:v>
                </c:pt>
                <c:pt idx="12588">
                  <c:v>41071.049456018518</c:v>
                </c:pt>
                <c:pt idx="12589">
                  <c:v>41071.049803240741</c:v>
                </c:pt>
                <c:pt idx="12590">
                  <c:v>41071.050150462965</c:v>
                </c:pt>
                <c:pt idx="12591">
                  <c:v>41071.050497685188</c:v>
                </c:pt>
                <c:pt idx="12592">
                  <c:v>41071.050844907404</c:v>
                </c:pt>
                <c:pt idx="12593">
                  <c:v>41071.051192129627</c:v>
                </c:pt>
                <c:pt idx="12594">
                  <c:v>41071.051539351851</c:v>
                </c:pt>
                <c:pt idx="12595">
                  <c:v>41071.051886574074</c:v>
                </c:pt>
                <c:pt idx="12596">
                  <c:v>41071.052233796298</c:v>
                </c:pt>
                <c:pt idx="12597">
                  <c:v>41071.052581018521</c:v>
                </c:pt>
                <c:pt idx="12598">
                  <c:v>41071.052928240744</c:v>
                </c:pt>
                <c:pt idx="12599">
                  <c:v>41071.05327546296</c:v>
                </c:pt>
                <c:pt idx="12600">
                  <c:v>41071.053622685184</c:v>
                </c:pt>
                <c:pt idx="12601">
                  <c:v>41071.053969907407</c:v>
                </c:pt>
                <c:pt idx="12602">
                  <c:v>41071.05431712963</c:v>
                </c:pt>
                <c:pt idx="12603">
                  <c:v>41071.054664351854</c:v>
                </c:pt>
                <c:pt idx="12604">
                  <c:v>41071.055011574077</c:v>
                </c:pt>
                <c:pt idx="12605">
                  <c:v>41071.055358796293</c:v>
                </c:pt>
                <c:pt idx="12606">
                  <c:v>41071.055706018517</c:v>
                </c:pt>
                <c:pt idx="12607">
                  <c:v>41071.05605324074</c:v>
                </c:pt>
                <c:pt idx="12608">
                  <c:v>41071.056400462963</c:v>
                </c:pt>
                <c:pt idx="12609">
                  <c:v>41071.056747685187</c:v>
                </c:pt>
                <c:pt idx="12610">
                  <c:v>41071.05709490741</c:v>
                </c:pt>
                <c:pt idx="12611">
                  <c:v>41071.057442129626</c:v>
                </c:pt>
                <c:pt idx="12612">
                  <c:v>41071.057789351849</c:v>
                </c:pt>
                <c:pt idx="12613">
                  <c:v>41071.058136574073</c:v>
                </c:pt>
                <c:pt idx="12614">
                  <c:v>41071.058483796296</c:v>
                </c:pt>
                <c:pt idx="12615">
                  <c:v>41071.058831018519</c:v>
                </c:pt>
                <c:pt idx="12616">
                  <c:v>41071.059178240743</c:v>
                </c:pt>
                <c:pt idx="12617">
                  <c:v>41071.059525462966</c:v>
                </c:pt>
                <c:pt idx="12618">
                  <c:v>41071.059872685182</c:v>
                </c:pt>
                <c:pt idx="12619">
                  <c:v>41071.060219907406</c:v>
                </c:pt>
                <c:pt idx="12620">
                  <c:v>41071.060567129629</c:v>
                </c:pt>
                <c:pt idx="12621">
                  <c:v>41071.060914351852</c:v>
                </c:pt>
                <c:pt idx="12622">
                  <c:v>41071.061261574076</c:v>
                </c:pt>
                <c:pt idx="12623">
                  <c:v>41071.061608796299</c:v>
                </c:pt>
                <c:pt idx="12624">
                  <c:v>41071.061956018515</c:v>
                </c:pt>
                <c:pt idx="12625">
                  <c:v>41071.062303240738</c:v>
                </c:pt>
                <c:pt idx="12626">
                  <c:v>41071.062650462962</c:v>
                </c:pt>
                <c:pt idx="12627">
                  <c:v>41071.062997685185</c:v>
                </c:pt>
                <c:pt idx="12628">
                  <c:v>41071.063344907408</c:v>
                </c:pt>
                <c:pt idx="12629">
                  <c:v>41071.063692129632</c:v>
                </c:pt>
                <c:pt idx="12630">
                  <c:v>41071.064039351855</c:v>
                </c:pt>
                <c:pt idx="12631">
                  <c:v>41071.064386574071</c:v>
                </c:pt>
                <c:pt idx="12632">
                  <c:v>41071.064733796295</c:v>
                </c:pt>
                <c:pt idx="12633">
                  <c:v>41071.065081018518</c:v>
                </c:pt>
                <c:pt idx="12634">
                  <c:v>41071.065428240741</c:v>
                </c:pt>
                <c:pt idx="12635">
                  <c:v>41071.065775462965</c:v>
                </c:pt>
                <c:pt idx="12636">
                  <c:v>41071.066122685188</c:v>
                </c:pt>
                <c:pt idx="12637">
                  <c:v>41071.066469907404</c:v>
                </c:pt>
                <c:pt idx="12638">
                  <c:v>41071.066817129627</c:v>
                </c:pt>
                <c:pt idx="12639">
                  <c:v>41071.067164351851</c:v>
                </c:pt>
                <c:pt idx="12640">
                  <c:v>41071.067511574074</c:v>
                </c:pt>
                <c:pt idx="12641">
                  <c:v>41071.067858796298</c:v>
                </c:pt>
                <c:pt idx="12642">
                  <c:v>41071.068206018521</c:v>
                </c:pt>
                <c:pt idx="12643">
                  <c:v>41071.068553240744</c:v>
                </c:pt>
                <c:pt idx="12644">
                  <c:v>41071.06890046296</c:v>
                </c:pt>
                <c:pt idx="12645">
                  <c:v>41071.069247685184</c:v>
                </c:pt>
                <c:pt idx="12646">
                  <c:v>41071.069594907407</c:v>
                </c:pt>
                <c:pt idx="12647">
                  <c:v>41071.06994212963</c:v>
                </c:pt>
                <c:pt idx="12648">
                  <c:v>41071.070289351854</c:v>
                </c:pt>
                <c:pt idx="12649">
                  <c:v>41071.070636574077</c:v>
                </c:pt>
                <c:pt idx="12650">
                  <c:v>41071.070983796293</c:v>
                </c:pt>
                <c:pt idx="12651">
                  <c:v>41071.071331018517</c:v>
                </c:pt>
                <c:pt idx="12652">
                  <c:v>41071.07167824074</c:v>
                </c:pt>
                <c:pt idx="12653">
                  <c:v>41071.072025462963</c:v>
                </c:pt>
                <c:pt idx="12654">
                  <c:v>41071.072372685187</c:v>
                </c:pt>
                <c:pt idx="12655">
                  <c:v>41071.07271990741</c:v>
                </c:pt>
                <c:pt idx="12656">
                  <c:v>41071.073067129626</c:v>
                </c:pt>
                <c:pt idx="12657">
                  <c:v>41071.073414351849</c:v>
                </c:pt>
                <c:pt idx="12658">
                  <c:v>41071.073761574073</c:v>
                </c:pt>
                <c:pt idx="12659">
                  <c:v>41071.074108796296</c:v>
                </c:pt>
                <c:pt idx="12660">
                  <c:v>41071.074456018519</c:v>
                </c:pt>
                <c:pt idx="12661">
                  <c:v>41071.074803240743</c:v>
                </c:pt>
                <c:pt idx="12662">
                  <c:v>41071.075150462966</c:v>
                </c:pt>
                <c:pt idx="12663">
                  <c:v>41071.075497685182</c:v>
                </c:pt>
                <c:pt idx="12664">
                  <c:v>41071.075844907406</c:v>
                </c:pt>
                <c:pt idx="12665">
                  <c:v>41071.076192129629</c:v>
                </c:pt>
                <c:pt idx="12666">
                  <c:v>41071.076539351852</c:v>
                </c:pt>
                <c:pt idx="12667">
                  <c:v>41071.076886574076</c:v>
                </c:pt>
                <c:pt idx="12668">
                  <c:v>41071.077233796299</c:v>
                </c:pt>
                <c:pt idx="12669">
                  <c:v>41071.077581018515</c:v>
                </c:pt>
                <c:pt idx="12670">
                  <c:v>41071.077928240738</c:v>
                </c:pt>
                <c:pt idx="12671">
                  <c:v>41071.078275462962</c:v>
                </c:pt>
                <c:pt idx="12672">
                  <c:v>41071.078622685185</c:v>
                </c:pt>
                <c:pt idx="12673">
                  <c:v>41071.078969907408</c:v>
                </c:pt>
                <c:pt idx="12674">
                  <c:v>41071.079317129632</c:v>
                </c:pt>
                <c:pt idx="12675">
                  <c:v>41071.079664351855</c:v>
                </c:pt>
                <c:pt idx="12676">
                  <c:v>41071.080011574071</c:v>
                </c:pt>
                <c:pt idx="12677">
                  <c:v>41071.080358796295</c:v>
                </c:pt>
                <c:pt idx="12678">
                  <c:v>41071.080706018518</c:v>
                </c:pt>
                <c:pt idx="12679">
                  <c:v>41071.081053240741</c:v>
                </c:pt>
                <c:pt idx="12680">
                  <c:v>41071.081400462965</c:v>
                </c:pt>
                <c:pt idx="12681">
                  <c:v>41071.081747685188</c:v>
                </c:pt>
                <c:pt idx="12682">
                  <c:v>41071.082094907404</c:v>
                </c:pt>
                <c:pt idx="12683">
                  <c:v>41071.082442129627</c:v>
                </c:pt>
                <c:pt idx="12684">
                  <c:v>41071.082789351851</c:v>
                </c:pt>
                <c:pt idx="12685">
                  <c:v>41071.083136574074</c:v>
                </c:pt>
                <c:pt idx="12686">
                  <c:v>41071.083483796298</c:v>
                </c:pt>
                <c:pt idx="12687">
                  <c:v>41071.083831018521</c:v>
                </c:pt>
                <c:pt idx="12688">
                  <c:v>41071.084178240744</c:v>
                </c:pt>
                <c:pt idx="12689">
                  <c:v>41071.08452546296</c:v>
                </c:pt>
                <c:pt idx="12690">
                  <c:v>41071.084872685184</c:v>
                </c:pt>
                <c:pt idx="12691">
                  <c:v>41071.085219907407</c:v>
                </c:pt>
                <c:pt idx="12692">
                  <c:v>41071.08556712963</c:v>
                </c:pt>
                <c:pt idx="12693">
                  <c:v>41071.085914351854</c:v>
                </c:pt>
                <c:pt idx="12694">
                  <c:v>41071.086261574077</c:v>
                </c:pt>
                <c:pt idx="12695">
                  <c:v>41071.086608796293</c:v>
                </c:pt>
                <c:pt idx="12696">
                  <c:v>41071.086956018517</c:v>
                </c:pt>
                <c:pt idx="12697">
                  <c:v>41071.08730324074</c:v>
                </c:pt>
                <c:pt idx="12698">
                  <c:v>41071.087650462963</c:v>
                </c:pt>
                <c:pt idx="12699">
                  <c:v>41071.087997685187</c:v>
                </c:pt>
                <c:pt idx="12700">
                  <c:v>41071.08834490741</c:v>
                </c:pt>
                <c:pt idx="12701">
                  <c:v>41071.088692129626</c:v>
                </c:pt>
                <c:pt idx="12702">
                  <c:v>41071.089039351849</c:v>
                </c:pt>
                <c:pt idx="12703">
                  <c:v>41071.089386574073</c:v>
                </c:pt>
                <c:pt idx="12704">
                  <c:v>41071.089733796296</c:v>
                </c:pt>
                <c:pt idx="12705">
                  <c:v>41071.090081018519</c:v>
                </c:pt>
                <c:pt idx="12706">
                  <c:v>41071.090428240743</c:v>
                </c:pt>
                <c:pt idx="12707">
                  <c:v>41071.090775462966</c:v>
                </c:pt>
                <c:pt idx="12708">
                  <c:v>41071.091122685182</c:v>
                </c:pt>
                <c:pt idx="12709">
                  <c:v>41071.091469907406</c:v>
                </c:pt>
                <c:pt idx="12710">
                  <c:v>41071.091817129629</c:v>
                </c:pt>
                <c:pt idx="12711">
                  <c:v>41071.092164351852</c:v>
                </c:pt>
                <c:pt idx="12712">
                  <c:v>41071.092511574076</c:v>
                </c:pt>
                <c:pt idx="12713">
                  <c:v>41071.092858796299</c:v>
                </c:pt>
                <c:pt idx="12714">
                  <c:v>41071.093206018515</c:v>
                </c:pt>
                <c:pt idx="12715">
                  <c:v>41071.093553240738</c:v>
                </c:pt>
                <c:pt idx="12716">
                  <c:v>41071.093900462962</c:v>
                </c:pt>
                <c:pt idx="12717">
                  <c:v>41071.094247685185</c:v>
                </c:pt>
                <c:pt idx="12718">
                  <c:v>41071.094594907408</c:v>
                </c:pt>
                <c:pt idx="12719">
                  <c:v>41071.094942129632</c:v>
                </c:pt>
                <c:pt idx="12720">
                  <c:v>41071.095289351855</c:v>
                </c:pt>
                <c:pt idx="12721">
                  <c:v>41071.095636574071</c:v>
                </c:pt>
                <c:pt idx="12722">
                  <c:v>41071.095983796295</c:v>
                </c:pt>
                <c:pt idx="12723">
                  <c:v>41071.096331018518</c:v>
                </c:pt>
                <c:pt idx="12724">
                  <c:v>41071.096678240741</c:v>
                </c:pt>
                <c:pt idx="12725">
                  <c:v>41071.097025462965</c:v>
                </c:pt>
                <c:pt idx="12726">
                  <c:v>41071.097372685188</c:v>
                </c:pt>
                <c:pt idx="12727">
                  <c:v>41071.097719907404</c:v>
                </c:pt>
                <c:pt idx="12728">
                  <c:v>41071.098067129627</c:v>
                </c:pt>
                <c:pt idx="12729">
                  <c:v>41071.098414351851</c:v>
                </c:pt>
                <c:pt idx="12730">
                  <c:v>41071.098761574074</c:v>
                </c:pt>
                <c:pt idx="12731">
                  <c:v>41071.099108796298</c:v>
                </c:pt>
                <c:pt idx="12732">
                  <c:v>41071.099456018521</c:v>
                </c:pt>
                <c:pt idx="12733">
                  <c:v>41071.099803240744</c:v>
                </c:pt>
                <c:pt idx="12734">
                  <c:v>41071.10015046296</c:v>
                </c:pt>
                <c:pt idx="12735">
                  <c:v>41071.100497685184</c:v>
                </c:pt>
                <c:pt idx="12736">
                  <c:v>41071.100844907407</c:v>
                </c:pt>
                <c:pt idx="12737">
                  <c:v>41071.10119212963</c:v>
                </c:pt>
                <c:pt idx="12738">
                  <c:v>41071.101539351854</c:v>
                </c:pt>
                <c:pt idx="12739">
                  <c:v>41071.101886574077</c:v>
                </c:pt>
                <c:pt idx="12740">
                  <c:v>41071.102233796293</c:v>
                </c:pt>
                <c:pt idx="12741">
                  <c:v>41071.102581018517</c:v>
                </c:pt>
                <c:pt idx="12742">
                  <c:v>41071.10292824074</c:v>
                </c:pt>
                <c:pt idx="12743">
                  <c:v>41071.103275462963</c:v>
                </c:pt>
                <c:pt idx="12744">
                  <c:v>41071.103622685187</c:v>
                </c:pt>
                <c:pt idx="12745">
                  <c:v>41071.10396990741</c:v>
                </c:pt>
                <c:pt idx="12746">
                  <c:v>41071.104317129626</c:v>
                </c:pt>
                <c:pt idx="12747">
                  <c:v>41071.104664351849</c:v>
                </c:pt>
                <c:pt idx="12748">
                  <c:v>41071.105011574073</c:v>
                </c:pt>
                <c:pt idx="12749">
                  <c:v>41071.105358796296</c:v>
                </c:pt>
                <c:pt idx="12750">
                  <c:v>41071.105706018519</c:v>
                </c:pt>
                <c:pt idx="12751">
                  <c:v>41071.106053240743</c:v>
                </c:pt>
                <c:pt idx="12752">
                  <c:v>41071.106400462966</c:v>
                </c:pt>
                <c:pt idx="12753">
                  <c:v>41071.106747685182</c:v>
                </c:pt>
                <c:pt idx="12754">
                  <c:v>41071.107094907406</c:v>
                </c:pt>
                <c:pt idx="12755">
                  <c:v>41071.107442129629</c:v>
                </c:pt>
                <c:pt idx="12756">
                  <c:v>41071.107789351852</c:v>
                </c:pt>
                <c:pt idx="12757">
                  <c:v>41071.108136574076</c:v>
                </c:pt>
                <c:pt idx="12758">
                  <c:v>41071.108483796299</c:v>
                </c:pt>
                <c:pt idx="12759">
                  <c:v>41071.108831018515</c:v>
                </c:pt>
                <c:pt idx="12760">
                  <c:v>41071.109178240738</c:v>
                </c:pt>
                <c:pt idx="12761">
                  <c:v>41071.109525462962</c:v>
                </c:pt>
                <c:pt idx="12762">
                  <c:v>41071.109872685185</c:v>
                </c:pt>
                <c:pt idx="12763">
                  <c:v>41071.110219907408</c:v>
                </c:pt>
                <c:pt idx="12764">
                  <c:v>41071.110567129632</c:v>
                </c:pt>
                <c:pt idx="12765">
                  <c:v>41071.110914351855</c:v>
                </c:pt>
                <c:pt idx="12766">
                  <c:v>41071.111261574071</c:v>
                </c:pt>
                <c:pt idx="12767">
                  <c:v>41071.111608796295</c:v>
                </c:pt>
                <c:pt idx="12768">
                  <c:v>41071.111956018518</c:v>
                </c:pt>
                <c:pt idx="12769">
                  <c:v>41071.112303240741</c:v>
                </c:pt>
                <c:pt idx="12770">
                  <c:v>41071.112650462965</c:v>
                </c:pt>
                <c:pt idx="12771">
                  <c:v>41071.112997685188</c:v>
                </c:pt>
                <c:pt idx="12772">
                  <c:v>41071.113344907404</c:v>
                </c:pt>
                <c:pt idx="12773">
                  <c:v>41071.113692129627</c:v>
                </c:pt>
                <c:pt idx="12774">
                  <c:v>41071.114039351851</c:v>
                </c:pt>
                <c:pt idx="12775">
                  <c:v>41071.114386574074</c:v>
                </c:pt>
                <c:pt idx="12776">
                  <c:v>41071.114733796298</c:v>
                </c:pt>
                <c:pt idx="12777">
                  <c:v>41071.115081018521</c:v>
                </c:pt>
                <c:pt idx="12778">
                  <c:v>41071.115428240744</c:v>
                </c:pt>
                <c:pt idx="12779">
                  <c:v>41071.11577546296</c:v>
                </c:pt>
                <c:pt idx="12780">
                  <c:v>41071.116122685184</c:v>
                </c:pt>
                <c:pt idx="12781">
                  <c:v>41071.116469907407</c:v>
                </c:pt>
                <c:pt idx="12782">
                  <c:v>41071.11681712963</c:v>
                </c:pt>
                <c:pt idx="12783">
                  <c:v>41071.117164351854</c:v>
                </c:pt>
                <c:pt idx="12784">
                  <c:v>41071.117511574077</c:v>
                </c:pt>
                <c:pt idx="12785">
                  <c:v>41071.117858796293</c:v>
                </c:pt>
                <c:pt idx="12786">
                  <c:v>41071.118206018517</c:v>
                </c:pt>
                <c:pt idx="12787">
                  <c:v>41071.11855324074</c:v>
                </c:pt>
                <c:pt idx="12788">
                  <c:v>41071.118900462963</c:v>
                </c:pt>
                <c:pt idx="12789">
                  <c:v>41071.119247685187</c:v>
                </c:pt>
                <c:pt idx="12790">
                  <c:v>41071.11959490741</c:v>
                </c:pt>
                <c:pt idx="12791">
                  <c:v>41071.119942129626</c:v>
                </c:pt>
                <c:pt idx="12792">
                  <c:v>41071.120289351849</c:v>
                </c:pt>
                <c:pt idx="12793">
                  <c:v>41071.120636574073</c:v>
                </c:pt>
                <c:pt idx="12794">
                  <c:v>41071.120983796296</c:v>
                </c:pt>
                <c:pt idx="12795">
                  <c:v>41071.121331018519</c:v>
                </c:pt>
                <c:pt idx="12796">
                  <c:v>41071.121678240743</c:v>
                </c:pt>
                <c:pt idx="12797">
                  <c:v>41071.122025462966</c:v>
                </c:pt>
                <c:pt idx="12798">
                  <c:v>41071.122372685182</c:v>
                </c:pt>
                <c:pt idx="12799">
                  <c:v>41071.122719907406</c:v>
                </c:pt>
                <c:pt idx="12800">
                  <c:v>41071.123067129629</c:v>
                </c:pt>
                <c:pt idx="12801">
                  <c:v>41071.123414351852</c:v>
                </c:pt>
                <c:pt idx="12802">
                  <c:v>41071.123761574076</c:v>
                </c:pt>
                <c:pt idx="12803">
                  <c:v>41071.124108796299</c:v>
                </c:pt>
                <c:pt idx="12804">
                  <c:v>41071.124456018515</c:v>
                </c:pt>
                <c:pt idx="12805">
                  <c:v>41071.124803240738</c:v>
                </c:pt>
                <c:pt idx="12806">
                  <c:v>41071.125150462962</c:v>
                </c:pt>
                <c:pt idx="12807">
                  <c:v>41071.125497685185</c:v>
                </c:pt>
                <c:pt idx="12808">
                  <c:v>41071.125844907408</c:v>
                </c:pt>
                <c:pt idx="12809">
                  <c:v>41071.126192129632</c:v>
                </c:pt>
                <c:pt idx="12810">
                  <c:v>41071.126539351855</c:v>
                </c:pt>
                <c:pt idx="12811">
                  <c:v>41071.126886574071</c:v>
                </c:pt>
                <c:pt idx="12812">
                  <c:v>41071.127233796295</c:v>
                </c:pt>
                <c:pt idx="12813">
                  <c:v>41071.127581018518</c:v>
                </c:pt>
                <c:pt idx="12814">
                  <c:v>41071.127928240741</c:v>
                </c:pt>
                <c:pt idx="12815">
                  <c:v>41071.128275462965</c:v>
                </c:pt>
                <c:pt idx="12816">
                  <c:v>41071.128622685188</c:v>
                </c:pt>
                <c:pt idx="12817">
                  <c:v>41071.128969907404</c:v>
                </c:pt>
                <c:pt idx="12818">
                  <c:v>41071.129317129627</c:v>
                </c:pt>
                <c:pt idx="12819">
                  <c:v>41071.129664351851</c:v>
                </c:pt>
                <c:pt idx="12820">
                  <c:v>41071.130011574074</c:v>
                </c:pt>
                <c:pt idx="12821">
                  <c:v>41071.130358796298</c:v>
                </c:pt>
                <c:pt idx="12822">
                  <c:v>41071.130706018521</c:v>
                </c:pt>
                <c:pt idx="12823">
                  <c:v>41071.131053240744</c:v>
                </c:pt>
                <c:pt idx="12824">
                  <c:v>41071.13140046296</c:v>
                </c:pt>
                <c:pt idx="12825">
                  <c:v>41071.131747685184</c:v>
                </c:pt>
                <c:pt idx="12826">
                  <c:v>41071.132094907407</c:v>
                </c:pt>
                <c:pt idx="12827">
                  <c:v>41071.13244212963</c:v>
                </c:pt>
                <c:pt idx="12828">
                  <c:v>41071.132789351854</c:v>
                </c:pt>
                <c:pt idx="12829">
                  <c:v>41071.133136574077</c:v>
                </c:pt>
                <c:pt idx="12830">
                  <c:v>41071.133483796293</c:v>
                </c:pt>
                <c:pt idx="12831">
                  <c:v>41071.133831018517</c:v>
                </c:pt>
                <c:pt idx="12832">
                  <c:v>41071.13417824074</c:v>
                </c:pt>
                <c:pt idx="12833">
                  <c:v>41071.134525462963</c:v>
                </c:pt>
                <c:pt idx="12834">
                  <c:v>41071.134872685187</c:v>
                </c:pt>
                <c:pt idx="12835">
                  <c:v>41071.13521990741</c:v>
                </c:pt>
                <c:pt idx="12836">
                  <c:v>41071.135567129626</c:v>
                </c:pt>
                <c:pt idx="12837">
                  <c:v>41071.135914351849</c:v>
                </c:pt>
                <c:pt idx="12838">
                  <c:v>41071.136261574073</c:v>
                </c:pt>
                <c:pt idx="12839">
                  <c:v>41071.136608796296</c:v>
                </c:pt>
                <c:pt idx="12840">
                  <c:v>41071.136956018519</c:v>
                </c:pt>
                <c:pt idx="12841">
                  <c:v>41071.137303240743</c:v>
                </c:pt>
                <c:pt idx="12842">
                  <c:v>41071.137650462966</c:v>
                </c:pt>
                <c:pt idx="12843">
                  <c:v>41071.137997685182</c:v>
                </c:pt>
                <c:pt idx="12844">
                  <c:v>41071.138344907406</c:v>
                </c:pt>
                <c:pt idx="12845">
                  <c:v>41071.138692129629</c:v>
                </c:pt>
                <c:pt idx="12846">
                  <c:v>41071.139039351852</c:v>
                </c:pt>
                <c:pt idx="12847">
                  <c:v>41071.139386574076</c:v>
                </c:pt>
                <c:pt idx="12848">
                  <c:v>41071.139733796299</c:v>
                </c:pt>
                <c:pt idx="12849">
                  <c:v>41071.140081018515</c:v>
                </c:pt>
                <c:pt idx="12850">
                  <c:v>41071.140428240738</c:v>
                </c:pt>
                <c:pt idx="12851">
                  <c:v>41071.140775462962</c:v>
                </c:pt>
                <c:pt idx="12852">
                  <c:v>41071.141122685185</c:v>
                </c:pt>
                <c:pt idx="12853">
                  <c:v>41071.141469907408</c:v>
                </c:pt>
                <c:pt idx="12854">
                  <c:v>41071.141817129632</c:v>
                </c:pt>
                <c:pt idx="12855">
                  <c:v>41071.142164351855</c:v>
                </c:pt>
                <c:pt idx="12856">
                  <c:v>41071.142511574071</c:v>
                </c:pt>
                <c:pt idx="12857">
                  <c:v>41071.142858796295</c:v>
                </c:pt>
                <c:pt idx="12858">
                  <c:v>41071.143206018518</c:v>
                </c:pt>
                <c:pt idx="12859">
                  <c:v>41071.143553240741</c:v>
                </c:pt>
                <c:pt idx="12860">
                  <c:v>41071.143900462965</c:v>
                </c:pt>
                <c:pt idx="12861">
                  <c:v>41071.144247685188</c:v>
                </c:pt>
                <c:pt idx="12862">
                  <c:v>41071.144594907404</c:v>
                </c:pt>
                <c:pt idx="12863">
                  <c:v>41071.144942129627</c:v>
                </c:pt>
                <c:pt idx="12864">
                  <c:v>41071.145289351851</c:v>
                </c:pt>
                <c:pt idx="12865">
                  <c:v>41071.145636574074</c:v>
                </c:pt>
                <c:pt idx="12866">
                  <c:v>41071.145983796298</c:v>
                </c:pt>
                <c:pt idx="12867">
                  <c:v>41071.146331018521</c:v>
                </c:pt>
                <c:pt idx="12868">
                  <c:v>41071.146678240744</c:v>
                </c:pt>
                <c:pt idx="12869">
                  <c:v>41071.14702546296</c:v>
                </c:pt>
                <c:pt idx="12870">
                  <c:v>41071.147372685184</c:v>
                </c:pt>
                <c:pt idx="12871">
                  <c:v>41071.147719907407</c:v>
                </c:pt>
                <c:pt idx="12872">
                  <c:v>41071.14806712963</c:v>
                </c:pt>
                <c:pt idx="12873">
                  <c:v>41071.148414351854</c:v>
                </c:pt>
                <c:pt idx="12874">
                  <c:v>41071.148761574077</c:v>
                </c:pt>
                <c:pt idx="12875">
                  <c:v>41071.149108796293</c:v>
                </c:pt>
                <c:pt idx="12876">
                  <c:v>41071.149456018517</c:v>
                </c:pt>
                <c:pt idx="12877">
                  <c:v>41071.14980324074</c:v>
                </c:pt>
                <c:pt idx="12878">
                  <c:v>41071.150150462963</c:v>
                </c:pt>
                <c:pt idx="12879">
                  <c:v>41071.150497685187</c:v>
                </c:pt>
                <c:pt idx="12880">
                  <c:v>41071.15084490741</c:v>
                </c:pt>
                <c:pt idx="12881">
                  <c:v>41071.151192129626</c:v>
                </c:pt>
                <c:pt idx="12882">
                  <c:v>41071.151539351849</c:v>
                </c:pt>
                <c:pt idx="12883">
                  <c:v>41071.151886574073</c:v>
                </c:pt>
                <c:pt idx="12884">
                  <c:v>41071.152233796296</c:v>
                </c:pt>
                <c:pt idx="12885">
                  <c:v>41071.152581018519</c:v>
                </c:pt>
                <c:pt idx="12886">
                  <c:v>41071.152928240743</c:v>
                </c:pt>
                <c:pt idx="12887">
                  <c:v>41071.153275462966</c:v>
                </c:pt>
                <c:pt idx="12888">
                  <c:v>41071.153622685182</c:v>
                </c:pt>
                <c:pt idx="12889">
                  <c:v>41071.153969907406</c:v>
                </c:pt>
                <c:pt idx="12890">
                  <c:v>41071.154317129629</c:v>
                </c:pt>
                <c:pt idx="12891">
                  <c:v>41071.154664351852</c:v>
                </c:pt>
                <c:pt idx="12892">
                  <c:v>41071.155011574076</c:v>
                </c:pt>
                <c:pt idx="12893">
                  <c:v>41071.155358796299</c:v>
                </c:pt>
                <c:pt idx="12894">
                  <c:v>41071.155706018515</c:v>
                </c:pt>
                <c:pt idx="12895">
                  <c:v>41071.156053240738</c:v>
                </c:pt>
                <c:pt idx="12896">
                  <c:v>41071.156400462962</c:v>
                </c:pt>
                <c:pt idx="12897">
                  <c:v>41071.156747685185</c:v>
                </c:pt>
                <c:pt idx="12898">
                  <c:v>41071.157094907408</c:v>
                </c:pt>
                <c:pt idx="12899">
                  <c:v>41071.157442129632</c:v>
                </c:pt>
                <c:pt idx="12900">
                  <c:v>41071.157789351855</c:v>
                </c:pt>
                <c:pt idx="12901">
                  <c:v>41071.158136574071</c:v>
                </c:pt>
                <c:pt idx="12902">
                  <c:v>41071.158483796295</c:v>
                </c:pt>
                <c:pt idx="12903">
                  <c:v>41071.158831018518</c:v>
                </c:pt>
                <c:pt idx="12904">
                  <c:v>41071.159178240741</c:v>
                </c:pt>
                <c:pt idx="12905">
                  <c:v>41071.159525462965</c:v>
                </c:pt>
                <c:pt idx="12906">
                  <c:v>41071.159872685188</c:v>
                </c:pt>
                <c:pt idx="12907">
                  <c:v>41071.160219907404</c:v>
                </c:pt>
                <c:pt idx="12908">
                  <c:v>41071.160567129627</c:v>
                </c:pt>
                <c:pt idx="12909">
                  <c:v>41071.160914351851</c:v>
                </c:pt>
                <c:pt idx="12910">
                  <c:v>41071.161261574074</c:v>
                </c:pt>
                <c:pt idx="12911">
                  <c:v>41071.161608796298</c:v>
                </c:pt>
                <c:pt idx="12912">
                  <c:v>41071.161956018521</c:v>
                </c:pt>
                <c:pt idx="12913">
                  <c:v>41071.162303240744</c:v>
                </c:pt>
                <c:pt idx="12914">
                  <c:v>41071.16265046296</c:v>
                </c:pt>
                <c:pt idx="12915">
                  <c:v>41071.162997685184</c:v>
                </c:pt>
                <c:pt idx="12916">
                  <c:v>41071.163344907407</c:v>
                </c:pt>
                <c:pt idx="12917">
                  <c:v>41071.16369212963</c:v>
                </c:pt>
                <c:pt idx="12918">
                  <c:v>41071.164039351854</c:v>
                </c:pt>
                <c:pt idx="12919">
                  <c:v>41071.164386574077</c:v>
                </c:pt>
                <c:pt idx="12920">
                  <c:v>41071.164733796293</c:v>
                </c:pt>
                <c:pt idx="12921">
                  <c:v>41071.165081018517</c:v>
                </c:pt>
                <c:pt idx="12922">
                  <c:v>41071.16542824074</c:v>
                </c:pt>
                <c:pt idx="12923">
                  <c:v>41071.165775462963</c:v>
                </c:pt>
                <c:pt idx="12924">
                  <c:v>41071.166122685187</c:v>
                </c:pt>
                <c:pt idx="12925">
                  <c:v>41071.16646990741</c:v>
                </c:pt>
                <c:pt idx="12926">
                  <c:v>41071.166817129626</c:v>
                </c:pt>
                <c:pt idx="12927">
                  <c:v>41071.167164351849</c:v>
                </c:pt>
                <c:pt idx="12928">
                  <c:v>41071.167511574073</c:v>
                </c:pt>
                <c:pt idx="12929">
                  <c:v>41071.167858796296</c:v>
                </c:pt>
                <c:pt idx="12930">
                  <c:v>41071.168206018519</c:v>
                </c:pt>
                <c:pt idx="12931">
                  <c:v>41071.168553240743</c:v>
                </c:pt>
                <c:pt idx="12932">
                  <c:v>41071.168900462966</c:v>
                </c:pt>
                <c:pt idx="12933">
                  <c:v>41071.169247685182</c:v>
                </c:pt>
                <c:pt idx="12934">
                  <c:v>41071.169594907406</c:v>
                </c:pt>
                <c:pt idx="12935">
                  <c:v>41071.169942129629</c:v>
                </c:pt>
                <c:pt idx="12936">
                  <c:v>41071.170289351852</c:v>
                </c:pt>
                <c:pt idx="12937">
                  <c:v>41071.170636574076</c:v>
                </c:pt>
                <c:pt idx="12938">
                  <c:v>41071.170983796299</c:v>
                </c:pt>
                <c:pt idx="12939">
                  <c:v>41071.171331018515</c:v>
                </c:pt>
                <c:pt idx="12940">
                  <c:v>41071.171678240738</c:v>
                </c:pt>
                <c:pt idx="12941">
                  <c:v>41071.172025462962</c:v>
                </c:pt>
                <c:pt idx="12942">
                  <c:v>41071.172372685185</c:v>
                </c:pt>
                <c:pt idx="12943">
                  <c:v>41071.172719907408</c:v>
                </c:pt>
                <c:pt idx="12944">
                  <c:v>41071.173067129632</c:v>
                </c:pt>
                <c:pt idx="12945">
                  <c:v>41071.173414351855</c:v>
                </c:pt>
                <c:pt idx="12946">
                  <c:v>41071.173761574071</c:v>
                </c:pt>
                <c:pt idx="12947">
                  <c:v>41071.174108796295</c:v>
                </c:pt>
                <c:pt idx="12948">
                  <c:v>41071.174456018518</c:v>
                </c:pt>
                <c:pt idx="12949">
                  <c:v>41071.174803240741</c:v>
                </c:pt>
                <c:pt idx="12950">
                  <c:v>41071.175150462965</c:v>
                </c:pt>
                <c:pt idx="12951">
                  <c:v>41071.175497685188</c:v>
                </c:pt>
                <c:pt idx="12952">
                  <c:v>41071.175844907404</c:v>
                </c:pt>
                <c:pt idx="12953">
                  <c:v>41071.176192129627</c:v>
                </c:pt>
                <c:pt idx="12954">
                  <c:v>41071.176539351851</c:v>
                </c:pt>
                <c:pt idx="12955">
                  <c:v>41071.176886574074</c:v>
                </c:pt>
                <c:pt idx="12956">
                  <c:v>41071.177233796298</c:v>
                </c:pt>
                <c:pt idx="12957">
                  <c:v>41071.177581018521</c:v>
                </c:pt>
                <c:pt idx="12958">
                  <c:v>41071.177928240744</c:v>
                </c:pt>
                <c:pt idx="12959">
                  <c:v>41071.17827546296</c:v>
                </c:pt>
                <c:pt idx="12960">
                  <c:v>41071.178622685184</c:v>
                </c:pt>
                <c:pt idx="12961">
                  <c:v>41071.178969907407</c:v>
                </c:pt>
                <c:pt idx="12962">
                  <c:v>41071.17931712963</c:v>
                </c:pt>
                <c:pt idx="12963">
                  <c:v>41071.179664351854</c:v>
                </c:pt>
                <c:pt idx="12964">
                  <c:v>41071.180011574077</c:v>
                </c:pt>
                <c:pt idx="12965">
                  <c:v>41071.180358796293</c:v>
                </c:pt>
                <c:pt idx="12966">
                  <c:v>41071.180706018517</c:v>
                </c:pt>
                <c:pt idx="12967">
                  <c:v>41071.18105324074</c:v>
                </c:pt>
                <c:pt idx="12968">
                  <c:v>41071.181400462963</c:v>
                </c:pt>
                <c:pt idx="12969">
                  <c:v>41071.181747685187</c:v>
                </c:pt>
                <c:pt idx="12970">
                  <c:v>41071.18209490741</c:v>
                </c:pt>
                <c:pt idx="12971">
                  <c:v>41071.182442129626</c:v>
                </c:pt>
                <c:pt idx="12972">
                  <c:v>41071.182789351849</c:v>
                </c:pt>
                <c:pt idx="12973">
                  <c:v>41071.183136574073</c:v>
                </c:pt>
                <c:pt idx="12974">
                  <c:v>41071.183483796296</c:v>
                </c:pt>
                <c:pt idx="12975">
                  <c:v>41071.183831018519</c:v>
                </c:pt>
                <c:pt idx="12976">
                  <c:v>41071.184178240743</c:v>
                </c:pt>
                <c:pt idx="12977">
                  <c:v>41071.184525462966</c:v>
                </c:pt>
                <c:pt idx="12978">
                  <c:v>41071.184872685182</c:v>
                </c:pt>
                <c:pt idx="12979">
                  <c:v>41071.185219907406</c:v>
                </c:pt>
                <c:pt idx="12980">
                  <c:v>41071.185567129629</c:v>
                </c:pt>
                <c:pt idx="12981">
                  <c:v>41071.185914351852</c:v>
                </c:pt>
                <c:pt idx="12982">
                  <c:v>41071.186261574076</c:v>
                </c:pt>
                <c:pt idx="12983">
                  <c:v>41071.186608796299</c:v>
                </c:pt>
                <c:pt idx="12984">
                  <c:v>41071.186956018515</c:v>
                </c:pt>
                <c:pt idx="12985">
                  <c:v>41071.187303240738</c:v>
                </c:pt>
                <c:pt idx="12986">
                  <c:v>41071.187650462962</c:v>
                </c:pt>
                <c:pt idx="12987">
                  <c:v>41071.187997685185</c:v>
                </c:pt>
                <c:pt idx="12988">
                  <c:v>41071.188344907408</c:v>
                </c:pt>
                <c:pt idx="12989">
                  <c:v>41071.188692129632</c:v>
                </c:pt>
                <c:pt idx="12990">
                  <c:v>41071.189039351855</c:v>
                </c:pt>
                <c:pt idx="12991">
                  <c:v>41071.189386574071</c:v>
                </c:pt>
                <c:pt idx="12992">
                  <c:v>41071.189733796295</c:v>
                </c:pt>
                <c:pt idx="12993">
                  <c:v>41071.190081018518</c:v>
                </c:pt>
                <c:pt idx="12994">
                  <c:v>41071.190428240741</c:v>
                </c:pt>
                <c:pt idx="12995">
                  <c:v>41071.190775462965</c:v>
                </c:pt>
                <c:pt idx="12996">
                  <c:v>41071.191122685188</c:v>
                </c:pt>
                <c:pt idx="12997">
                  <c:v>41071.191469907404</c:v>
                </c:pt>
                <c:pt idx="12998">
                  <c:v>41071.191817129627</c:v>
                </c:pt>
                <c:pt idx="12999">
                  <c:v>41071.192164351851</c:v>
                </c:pt>
                <c:pt idx="13000">
                  <c:v>41071.192511574074</c:v>
                </c:pt>
                <c:pt idx="13001">
                  <c:v>41071.192858796298</c:v>
                </c:pt>
                <c:pt idx="13002">
                  <c:v>41071.193206018521</c:v>
                </c:pt>
                <c:pt idx="13003">
                  <c:v>41071.193553240744</c:v>
                </c:pt>
                <c:pt idx="13004">
                  <c:v>41071.19390046296</c:v>
                </c:pt>
                <c:pt idx="13005">
                  <c:v>41071.194247685184</c:v>
                </c:pt>
                <c:pt idx="13006">
                  <c:v>41071.194594907407</c:v>
                </c:pt>
                <c:pt idx="13007">
                  <c:v>41071.19494212963</c:v>
                </c:pt>
                <c:pt idx="13008">
                  <c:v>41071.195289351854</c:v>
                </c:pt>
                <c:pt idx="13009">
                  <c:v>41071.195636574077</c:v>
                </c:pt>
                <c:pt idx="13010">
                  <c:v>41071.195983796293</c:v>
                </c:pt>
                <c:pt idx="13011">
                  <c:v>41071.196331018517</c:v>
                </c:pt>
                <c:pt idx="13012">
                  <c:v>41071.19667824074</c:v>
                </c:pt>
                <c:pt idx="13013">
                  <c:v>41071.197025462963</c:v>
                </c:pt>
                <c:pt idx="13014">
                  <c:v>41071.197372685187</c:v>
                </c:pt>
                <c:pt idx="13015">
                  <c:v>41071.19771990741</c:v>
                </c:pt>
                <c:pt idx="13016">
                  <c:v>41071.198067129626</c:v>
                </c:pt>
                <c:pt idx="13017">
                  <c:v>41071.198414351849</c:v>
                </c:pt>
                <c:pt idx="13018">
                  <c:v>41071.198761574073</c:v>
                </c:pt>
                <c:pt idx="13019">
                  <c:v>41071.199108796296</c:v>
                </c:pt>
                <c:pt idx="13020">
                  <c:v>41071.199456018519</c:v>
                </c:pt>
                <c:pt idx="13021">
                  <c:v>41071.199803240743</c:v>
                </c:pt>
                <c:pt idx="13022">
                  <c:v>41071.200150462966</c:v>
                </c:pt>
                <c:pt idx="13023">
                  <c:v>41071.200497685182</c:v>
                </c:pt>
                <c:pt idx="13024">
                  <c:v>41071.200844907406</c:v>
                </c:pt>
                <c:pt idx="13025">
                  <c:v>41071.201192129629</c:v>
                </c:pt>
                <c:pt idx="13026">
                  <c:v>41071.201539351852</c:v>
                </c:pt>
                <c:pt idx="13027">
                  <c:v>41071.201886574076</c:v>
                </c:pt>
                <c:pt idx="13028">
                  <c:v>41071.202233796299</c:v>
                </c:pt>
                <c:pt idx="13029">
                  <c:v>41071.202581018515</c:v>
                </c:pt>
                <c:pt idx="13030">
                  <c:v>41071.202928240738</c:v>
                </c:pt>
                <c:pt idx="13031">
                  <c:v>41071.203275462962</c:v>
                </c:pt>
                <c:pt idx="13032">
                  <c:v>41071.203622685185</c:v>
                </c:pt>
                <c:pt idx="13033">
                  <c:v>41071.203969907408</c:v>
                </c:pt>
                <c:pt idx="13034">
                  <c:v>41071.204317129632</c:v>
                </c:pt>
                <c:pt idx="13035">
                  <c:v>41071.204664351855</c:v>
                </c:pt>
                <c:pt idx="13036">
                  <c:v>41071.205011574071</c:v>
                </c:pt>
                <c:pt idx="13037">
                  <c:v>41071.205358796295</c:v>
                </c:pt>
                <c:pt idx="13038">
                  <c:v>41071.205706018518</c:v>
                </c:pt>
                <c:pt idx="13039">
                  <c:v>41071.206053240741</c:v>
                </c:pt>
                <c:pt idx="13040">
                  <c:v>41071.206400462965</c:v>
                </c:pt>
                <c:pt idx="13041">
                  <c:v>41071.206747685188</c:v>
                </c:pt>
                <c:pt idx="13042">
                  <c:v>41071.207094907404</c:v>
                </c:pt>
                <c:pt idx="13043">
                  <c:v>41071.207442129627</c:v>
                </c:pt>
                <c:pt idx="13044">
                  <c:v>41071.207789351851</c:v>
                </c:pt>
                <c:pt idx="13045">
                  <c:v>41071.208136574074</c:v>
                </c:pt>
                <c:pt idx="13046">
                  <c:v>41071.208483796298</c:v>
                </c:pt>
                <c:pt idx="13047">
                  <c:v>41071.208831018521</c:v>
                </c:pt>
                <c:pt idx="13048">
                  <c:v>41071.209178240744</c:v>
                </c:pt>
                <c:pt idx="13049">
                  <c:v>41071.20952546296</c:v>
                </c:pt>
                <c:pt idx="13050">
                  <c:v>41071.209872685184</c:v>
                </c:pt>
                <c:pt idx="13051">
                  <c:v>41071.210219907407</c:v>
                </c:pt>
                <c:pt idx="13052">
                  <c:v>41071.21056712963</c:v>
                </c:pt>
                <c:pt idx="13053">
                  <c:v>41071.210914351854</c:v>
                </c:pt>
                <c:pt idx="13054">
                  <c:v>41071.211261574077</c:v>
                </c:pt>
                <c:pt idx="13055">
                  <c:v>41071.211608796293</c:v>
                </c:pt>
                <c:pt idx="13056">
                  <c:v>41071.211956018517</c:v>
                </c:pt>
                <c:pt idx="13057">
                  <c:v>41071.21230324074</c:v>
                </c:pt>
                <c:pt idx="13058">
                  <c:v>41071.212650462963</c:v>
                </c:pt>
                <c:pt idx="13059">
                  <c:v>41071.212997685187</c:v>
                </c:pt>
                <c:pt idx="13060">
                  <c:v>41071.21334490741</c:v>
                </c:pt>
                <c:pt idx="13061">
                  <c:v>41071.213692129626</c:v>
                </c:pt>
                <c:pt idx="13062">
                  <c:v>41071.214039351849</c:v>
                </c:pt>
                <c:pt idx="13063">
                  <c:v>41071.214386574073</c:v>
                </c:pt>
                <c:pt idx="13064">
                  <c:v>41071.214733796296</c:v>
                </c:pt>
                <c:pt idx="13065">
                  <c:v>41071.215081018519</c:v>
                </c:pt>
                <c:pt idx="13066">
                  <c:v>41071.215428240743</c:v>
                </c:pt>
                <c:pt idx="13067">
                  <c:v>41071.215775462966</c:v>
                </c:pt>
                <c:pt idx="13068">
                  <c:v>41071.216122685182</c:v>
                </c:pt>
                <c:pt idx="13069">
                  <c:v>41071.216469907406</c:v>
                </c:pt>
                <c:pt idx="13070">
                  <c:v>41071.216817129629</c:v>
                </c:pt>
                <c:pt idx="13071">
                  <c:v>41071.217164351852</c:v>
                </c:pt>
                <c:pt idx="13072">
                  <c:v>41071.217511574076</c:v>
                </c:pt>
                <c:pt idx="13073">
                  <c:v>41071.217858796299</c:v>
                </c:pt>
                <c:pt idx="13074">
                  <c:v>41071.218206018515</c:v>
                </c:pt>
                <c:pt idx="13075">
                  <c:v>41071.218553240738</c:v>
                </c:pt>
                <c:pt idx="13076">
                  <c:v>41071.218900462962</c:v>
                </c:pt>
                <c:pt idx="13077">
                  <c:v>41071.219247685185</c:v>
                </c:pt>
                <c:pt idx="13078">
                  <c:v>41071.219594907408</c:v>
                </c:pt>
                <c:pt idx="13079">
                  <c:v>41071.219942129632</c:v>
                </c:pt>
                <c:pt idx="13080">
                  <c:v>41071.220289351855</c:v>
                </c:pt>
                <c:pt idx="13081">
                  <c:v>41071.220636574071</c:v>
                </c:pt>
                <c:pt idx="13082">
                  <c:v>41071.220983796295</c:v>
                </c:pt>
                <c:pt idx="13083">
                  <c:v>41071.221331018518</c:v>
                </c:pt>
                <c:pt idx="13084">
                  <c:v>41071.221678240741</c:v>
                </c:pt>
                <c:pt idx="13085">
                  <c:v>41071.222025462965</c:v>
                </c:pt>
                <c:pt idx="13086">
                  <c:v>41071.222372685188</c:v>
                </c:pt>
                <c:pt idx="13087">
                  <c:v>41071.222719907404</c:v>
                </c:pt>
                <c:pt idx="13088">
                  <c:v>41071.223067129627</c:v>
                </c:pt>
                <c:pt idx="13089">
                  <c:v>41071.223414351851</c:v>
                </c:pt>
                <c:pt idx="13090">
                  <c:v>41071.223761574074</c:v>
                </c:pt>
                <c:pt idx="13091">
                  <c:v>41071.224108796298</c:v>
                </c:pt>
                <c:pt idx="13092">
                  <c:v>41071.224456018521</c:v>
                </c:pt>
                <c:pt idx="13093">
                  <c:v>41071.224803240744</c:v>
                </c:pt>
                <c:pt idx="13094">
                  <c:v>41071.22515046296</c:v>
                </c:pt>
                <c:pt idx="13095">
                  <c:v>41071.225497685184</c:v>
                </c:pt>
                <c:pt idx="13096">
                  <c:v>41071.225844907407</c:v>
                </c:pt>
                <c:pt idx="13097">
                  <c:v>41071.22619212963</c:v>
                </c:pt>
                <c:pt idx="13098">
                  <c:v>41071.226539351854</c:v>
                </c:pt>
                <c:pt idx="13099">
                  <c:v>41071.226886574077</c:v>
                </c:pt>
                <c:pt idx="13100">
                  <c:v>41071.227233796293</c:v>
                </c:pt>
                <c:pt idx="13101">
                  <c:v>41071.227581018517</c:v>
                </c:pt>
                <c:pt idx="13102">
                  <c:v>41071.22792824074</c:v>
                </c:pt>
                <c:pt idx="13103">
                  <c:v>41071.228275462963</c:v>
                </c:pt>
                <c:pt idx="13104">
                  <c:v>41071.228622685187</c:v>
                </c:pt>
                <c:pt idx="13105">
                  <c:v>41071.22896990741</c:v>
                </c:pt>
                <c:pt idx="13106">
                  <c:v>41071.229317129626</c:v>
                </c:pt>
                <c:pt idx="13107">
                  <c:v>41071.229664351849</c:v>
                </c:pt>
                <c:pt idx="13108">
                  <c:v>41071.230011574073</c:v>
                </c:pt>
                <c:pt idx="13109">
                  <c:v>41071.230358796296</c:v>
                </c:pt>
                <c:pt idx="13110">
                  <c:v>41071.230706018519</c:v>
                </c:pt>
                <c:pt idx="13111">
                  <c:v>41071.231053240743</c:v>
                </c:pt>
                <c:pt idx="13112">
                  <c:v>41071.231400462966</c:v>
                </c:pt>
                <c:pt idx="13113">
                  <c:v>41071.231747685182</c:v>
                </c:pt>
                <c:pt idx="13114">
                  <c:v>41071.232094907406</c:v>
                </c:pt>
                <c:pt idx="13115">
                  <c:v>41071.232442129629</c:v>
                </c:pt>
                <c:pt idx="13116">
                  <c:v>41071.232789351852</c:v>
                </c:pt>
                <c:pt idx="13117">
                  <c:v>41071.233136574076</c:v>
                </c:pt>
                <c:pt idx="13118">
                  <c:v>41071.233483796299</c:v>
                </c:pt>
                <c:pt idx="13119">
                  <c:v>41071.233831018515</c:v>
                </c:pt>
                <c:pt idx="13120">
                  <c:v>41071.234178240738</c:v>
                </c:pt>
                <c:pt idx="13121">
                  <c:v>41071.234525462962</c:v>
                </c:pt>
                <c:pt idx="13122">
                  <c:v>41071.234872685185</c:v>
                </c:pt>
                <c:pt idx="13123">
                  <c:v>41071.235219907408</c:v>
                </c:pt>
                <c:pt idx="13124">
                  <c:v>41071.235567129632</c:v>
                </c:pt>
                <c:pt idx="13125">
                  <c:v>41071.235914351855</c:v>
                </c:pt>
                <c:pt idx="13126">
                  <c:v>41071.236261574071</c:v>
                </c:pt>
                <c:pt idx="13127">
                  <c:v>41071.236608796295</c:v>
                </c:pt>
                <c:pt idx="13128">
                  <c:v>41071.236956018518</c:v>
                </c:pt>
                <c:pt idx="13129">
                  <c:v>41071.237303240741</c:v>
                </c:pt>
                <c:pt idx="13130">
                  <c:v>41071.237650462965</c:v>
                </c:pt>
                <c:pt idx="13131">
                  <c:v>41071.237997685188</c:v>
                </c:pt>
                <c:pt idx="13132">
                  <c:v>41071.238344907404</c:v>
                </c:pt>
                <c:pt idx="13133">
                  <c:v>41071.238692129627</c:v>
                </c:pt>
                <c:pt idx="13134">
                  <c:v>41071.239039351851</c:v>
                </c:pt>
                <c:pt idx="13135">
                  <c:v>41071.239386574074</c:v>
                </c:pt>
                <c:pt idx="13136">
                  <c:v>41071.239733796298</c:v>
                </c:pt>
                <c:pt idx="13137">
                  <c:v>41071.240081018521</c:v>
                </c:pt>
                <c:pt idx="13138">
                  <c:v>41071.240428240744</c:v>
                </c:pt>
                <c:pt idx="13139">
                  <c:v>41071.24077546296</c:v>
                </c:pt>
                <c:pt idx="13140">
                  <c:v>41071.241122685184</c:v>
                </c:pt>
                <c:pt idx="13141">
                  <c:v>41071.241469907407</c:v>
                </c:pt>
                <c:pt idx="13142">
                  <c:v>41071.24181712963</c:v>
                </c:pt>
                <c:pt idx="13143">
                  <c:v>41071.242164351854</c:v>
                </c:pt>
                <c:pt idx="13144">
                  <c:v>41071.242511574077</c:v>
                </c:pt>
                <c:pt idx="13145">
                  <c:v>41071.242858796293</c:v>
                </c:pt>
                <c:pt idx="13146">
                  <c:v>41071.243206018517</c:v>
                </c:pt>
                <c:pt idx="13147">
                  <c:v>41071.24355324074</c:v>
                </c:pt>
                <c:pt idx="13148">
                  <c:v>41071.243900462963</c:v>
                </c:pt>
                <c:pt idx="13149">
                  <c:v>41071.244247685187</c:v>
                </c:pt>
                <c:pt idx="13150">
                  <c:v>41071.24459490741</c:v>
                </c:pt>
                <c:pt idx="13151">
                  <c:v>41071.244942129626</c:v>
                </c:pt>
                <c:pt idx="13152">
                  <c:v>41071.245289351849</c:v>
                </c:pt>
                <c:pt idx="13153">
                  <c:v>41071.245636574073</c:v>
                </c:pt>
                <c:pt idx="13154">
                  <c:v>41071.245983796296</c:v>
                </c:pt>
                <c:pt idx="13155">
                  <c:v>41071.246331018519</c:v>
                </c:pt>
                <c:pt idx="13156">
                  <c:v>41071.246678240743</c:v>
                </c:pt>
                <c:pt idx="13157">
                  <c:v>41071.247025462966</c:v>
                </c:pt>
                <c:pt idx="13158">
                  <c:v>41071.247372685182</c:v>
                </c:pt>
                <c:pt idx="13159">
                  <c:v>41071.247719907406</c:v>
                </c:pt>
                <c:pt idx="13160">
                  <c:v>41071.248067129629</c:v>
                </c:pt>
                <c:pt idx="13161">
                  <c:v>41071.248414351852</c:v>
                </c:pt>
                <c:pt idx="13162">
                  <c:v>41071.248761574076</c:v>
                </c:pt>
                <c:pt idx="13163">
                  <c:v>41071.249108796299</c:v>
                </c:pt>
                <c:pt idx="13164">
                  <c:v>41071.249456018515</c:v>
                </c:pt>
                <c:pt idx="13165">
                  <c:v>41071.249803240738</c:v>
                </c:pt>
                <c:pt idx="13166">
                  <c:v>41071.250150462962</c:v>
                </c:pt>
                <c:pt idx="13167">
                  <c:v>41071.250497685185</c:v>
                </c:pt>
                <c:pt idx="13168">
                  <c:v>41071.250844907408</c:v>
                </c:pt>
                <c:pt idx="13169">
                  <c:v>41071.251192129632</c:v>
                </c:pt>
                <c:pt idx="13170">
                  <c:v>41071.251539351855</c:v>
                </c:pt>
                <c:pt idx="13171">
                  <c:v>41071.251886574071</c:v>
                </c:pt>
                <c:pt idx="13172">
                  <c:v>41071.252233796295</c:v>
                </c:pt>
                <c:pt idx="13173">
                  <c:v>41071.252581018518</c:v>
                </c:pt>
                <c:pt idx="13174">
                  <c:v>41071.252928240741</c:v>
                </c:pt>
                <c:pt idx="13175">
                  <c:v>41071.253275462965</c:v>
                </c:pt>
                <c:pt idx="13176">
                  <c:v>41071.253622685188</c:v>
                </c:pt>
                <c:pt idx="13177">
                  <c:v>41071.253969907404</c:v>
                </c:pt>
                <c:pt idx="13178">
                  <c:v>41071.254317129627</c:v>
                </c:pt>
                <c:pt idx="13179">
                  <c:v>41071.254664351851</c:v>
                </c:pt>
                <c:pt idx="13180">
                  <c:v>41071.255011574074</c:v>
                </c:pt>
                <c:pt idx="13181">
                  <c:v>41071.255358796298</c:v>
                </c:pt>
                <c:pt idx="13182">
                  <c:v>41071.255706018521</c:v>
                </c:pt>
                <c:pt idx="13183">
                  <c:v>41071.256053240744</c:v>
                </c:pt>
                <c:pt idx="13184">
                  <c:v>41071.25640046296</c:v>
                </c:pt>
                <c:pt idx="13185">
                  <c:v>41071.256747685184</c:v>
                </c:pt>
                <c:pt idx="13186">
                  <c:v>41071.257094907407</c:v>
                </c:pt>
                <c:pt idx="13187">
                  <c:v>41071.25744212963</c:v>
                </c:pt>
                <c:pt idx="13188">
                  <c:v>41071.257789351854</c:v>
                </c:pt>
                <c:pt idx="13189">
                  <c:v>41071.258136574077</c:v>
                </c:pt>
                <c:pt idx="13190">
                  <c:v>41071.258483796293</c:v>
                </c:pt>
                <c:pt idx="13191">
                  <c:v>41071.258831018517</c:v>
                </c:pt>
                <c:pt idx="13192">
                  <c:v>41071.25917824074</c:v>
                </c:pt>
                <c:pt idx="13193">
                  <c:v>41071.259525462963</c:v>
                </c:pt>
                <c:pt idx="13194">
                  <c:v>41071.259872685187</c:v>
                </c:pt>
                <c:pt idx="13195">
                  <c:v>41071.26021990741</c:v>
                </c:pt>
                <c:pt idx="13196">
                  <c:v>41071.260567129626</c:v>
                </c:pt>
                <c:pt idx="13197">
                  <c:v>41071.260914351849</c:v>
                </c:pt>
                <c:pt idx="13198">
                  <c:v>41071.261261574073</c:v>
                </c:pt>
                <c:pt idx="13199">
                  <c:v>41071.261608796296</c:v>
                </c:pt>
                <c:pt idx="13200">
                  <c:v>41071.261956018519</c:v>
                </c:pt>
                <c:pt idx="13201">
                  <c:v>41071.262303240743</c:v>
                </c:pt>
                <c:pt idx="13202">
                  <c:v>41071.262650462966</c:v>
                </c:pt>
                <c:pt idx="13203">
                  <c:v>41071.262997685182</c:v>
                </c:pt>
                <c:pt idx="13204">
                  <c:v>41071.263344907406</c:v>
                </c:pt>
                <c:pt idx="13205">
                  <c:v>41071.263692129629</c:v>
                </c:pt>
                <c:pt idx="13206">
                  <c:v>41071.264039351852</c:v>
                </c:pt>
                <c:pt idx="13207">
                  <c:v>41071.264386574076</c:v>
                </c:pt>
                <c:pt idx="13208">
                  <c:v>41071.264733796299</c:v>
                </c:pt>
                <c:pt idx="13209">
                  <c:v>41071.265081018515</c:v>
                </c:pt>
                <c:pt idx="13210">
                  <c:v>41071.265428240738</c:v>
                </c:pt>
                <c:pt idx="13211">
                  <c:v>41071.265775462962</c:v>
                </c:pt>
                <c:pt idx="13212">
                  <c:v>41071.266122685185</c:v>
                </c:pt>
                <c:pt idx="13213">
                  <c:v>41071.266469907408</c:v>
                </c:pt>
                <c:pt idx="13214">
                  <c:v>41071.266817129632</c:v>
                </c:pt>
                <c:pt idx="13215">
                  <c:v>41071.267164351855</c:v>
                </c:pt>
                <c:pt idx="13216">
                  <c:v>41071.267511574071</c:v>
                </c:pt>
                <c:pt idx="13217">
                  <c:v>41071.267858796295</c:v>
                </c:pt>
                <c:pt idx="13218">
                  <c:v>41071.268206018518</c:v>
                </c:pt>
                <c:pt idx="13219">
                  <c:v>41071.268553240741</c:v>
                </c:pt>
                <c:pt idx="13220">
                  <c:v>41071.268900462965</c:v>
                </c:pt>
                <c:pt idx="13221">
                  <c:v>41071.269247685188</c:v>
                </c:pt>
                <c:pt idx="13222">
                  <c:v>41071.269594907404</c:v>
                </c:pt>
                <c:pt idx="13223">
                  <c:v>41071.269942129627</c:v>
                </c:pt>
                <c:pt idx="13224">
                  <c:v>41071.270289351851</c:v>
                </c:pt>
                <c:pt idx="13225">
                  <c:v>41071.270636574074</c:v>
                </c:pt>
                <c:pt idx="13226">
                  <c:v>41071.270983796298</c:v>
                </c:pt>
                <c:pt idx="13227">
                  <c:v>41071.271331018521</c:v>
                </c:pt>
                <c:pt idx="13228">
                  <c:v>41071.271678240744</c:v>
                </c:pt>
                <c:pt idx="13229">
                  <c:v>41071.27202546296</c:v>
                </c:pt>
                <c:pt idx="13230">
                  <c:v>41071.272372685184</c:v>
                </c:pt>
                <c:pt idx="13231">
                  <c:v>41071.272719907407</c:v>
                </c:pt>
                <c:pt idx="13232">
                  <c:v>41071.27306712963</c:v>
                </c:pt>
                <c:pt idx="13233">
                  <c:v>41071.273414351854</c:v>
                </c:pt>
                <c:pt idx="13234">
                  <c:v>41071.273761574077</c:v>
                </c:pt>
                <c:pt idx="13235">
                  <c:v>41071.274108796293</c:v>
                </c:pt>
                <c:pt idx="13236">
                  <c:v>41071.274456018517</c:v>
                </c:pt>
                <c:pt idx="13237">
                  <c:v>41071.27480324074</c:v>
                </c:pt>
                <c:pt idx="13238">
                  <c:v>41071.275150462963</c:v>
                </c:pt>
                <c:pt idx="13239">
                  <c:v>41071.275497685187</c:v>
                </c:pt>
                <c:pt idx="13240">
                  <c:v>41071.27584490741</c:v>
                </c:pt>
                <c:pt idx="13241">
                  <c:v>41071.276192129626</c:v>
                </c:pt>
                <c:pt idx="13242">
                  <c:v>41071.276539351849</c:v>
                </c:pt>
                <c:pt idx="13243">
                  <c:v>41071.276886574073</c:v>
                </c:pt>
                <c:pt idx="13244">
                  <c:v>41071.277233796296</c:v>
                </c:pt>
                <c:pt idx="13245">
                  <c:v>41071.277581018519</c:v>
                </c:pt>
                <c:pt idx="13246">
                  <c:v>41071.277928240743</c:v>
                </c:pt>
                <c:pt idx="13247">
                  <c:v>41071.278275462966</c:v>
                </c:pt>
                <c:pt idx="13248">
                  <c:v>41071.278622685182</c:v>
                </c:pt>
                <c:pt idx="13249">
                  <c:v>41071.278969907406</c:v>
                </c:pt>
                <c:pt idx="13250">
                  <c:v>41071.279317129629</c:v>
                </c:pt>
                <c:pt idx="13251">
                  <c:v>41071.279664351852</c:v>
                </c:pt>
                <c:pt idx="13252">
                  <c:v>41071.280011574076</c:v>
                </c:pt>
                <c:pt idx="13253">
                  <c:v>41071.280358796299</c:v>
                </c:pt>
                <c:pt idx="13254">
                  <c:v>41071.280706018515</c:v>
                </c:pt>
                <c:pt idx="13255">
                  <c:v>41071.281053240738</c:v>
                </c:pt>
                <c:pt idx="13256">
                  <c:v>41071.281400462962</c:v>
                </c:pt>
                <c:pt idx="13257">
                  <c:v>41071.281747685185</c:v>
                </c:pt>
                <c:pt idx="13258">
                  <c:v>41071.282094907408</c:v>
                </c:pt>
                <c:pt idx="13259">
                  <c:v>41071.282442129632</c:v>
                </c:pt>
                <c:pt idx="13260">
                  <c:v>41071.282789351855</c:v>
                </c:pt>
                <c:pt idx="13261">
                  <c:v>41071.283136574071</c:v>
                </c:pt>
                <c:pt idx="13262">
                  <c:v>41071.283483796295</c:v>
                </c:pt>
                <c:pt idx="13263">
                  <c:v>41071.283831018518</c:v>
                </c:pt>
                <c:pt idx="13264">
                  <c:v>41071.284178240741</c:v>
                </c:pt>
                <c:pt idx="13265">
                  <c:v>41071.284525462965</c:v>
                </c:pt>
                <c:pt idx="13266">
                  <c:v>41071.284872685188</c:v>
                </c:pt>
                <c:pt idx="13267">
                  <c:v>41071.285219907404</c:v>
                </c:pt>
                <c:pt idx="13268">
                  <c:v>41071.285567129627</c:v>
                </c:pt>
                <c:pt idx="13269">
                  <c:v>41071.285914351851</c:v>
                </c:pt>
                <c:pt idx="13270">
                  <c:v>41071.286261574074</c:v>
                </c:pt>
                <c:pt idx="13271">
                  <c:v>41071.286608796298</c:v>
                </c:pt>
                <c:pt idx="13272">
                  <c:v>41071.286956018521</c:v>
                </c:pt>
                <c:pt idx="13273">
                  <c:v>41071.287303240744</c:v>
                </c:pt>
                <c:pt idx="13274">
                  <c:v>41071.28765046296</c:v>
                </c:pt>
                <c:pt idx="13275">
                  <c:v>41071.287997685184</c:v>
                </c:pt>
                <c:pt idx="13276">
                  <c:v>41071.288344907407</c:v>
                </c:pt>
                <c:pt idx="13277">
                  <c:v>41071.28869212963</c:v>
                </c:pt>
                <c:pt idx="13278">
                  <c:v>41071.289039351854</c:v>
                </c:pt>
                <c:pt idx="13279">
                  <c:v>41071.289386574077</c:v>
                </c:pt>
                <c:pt idx="13280">
                  <c:v>41071.289733796293</c:v>
                </c:pt>
                <c:pt idx="13281">
                  <c:v>41071.290081018517</c:v>
                </c:pt>
                <c:pt idx="13282">
                  <c:v>41071.29042824074</c:v>
                </c:pt>
                <c:pt idx="13283">
                  <c:v>41071.290775462963</c:v>
                </c:pt>
                <c:pt idx="13284">
                  <c:v>41071.291122685187</c:v>
                </c:pt>
                <c:pt idx="13285">
                  <c:v>41071.29146990741</c:v>
                </c:pt>
                <c:pt idx="13286">
                  <c:v>41071.291817129626</c:v>
                </c:pt>
                <c:pt idx="13287">
                  <c:v>41071.292164351849</c:v>
                </c:pt>
                <c:pt idx="13288">
                  <c:v>41071.292511574073</c:v>
                </c:pt>
                <c:pt idx="13289">
                  <c:v>41071.292858796296</c:v>
                </c:pt>
                <c:pt idx="13290">
                  <c:v>41071.293206018519</c:v>
                </c:pt>
                <c:pt idx="13291">
                  <c:v>41071.293553240743</c:v>
                </c:pt>
                <c:pt idx="13292">
                  <c:v>41071.293900462966</c:v>
                </c:pt>
                <c:pt idx="13293">
                  <c:v>41071.294247685182</c:v>
                </c:pt>
                <c:pt idx="13294">
                  <c:v>41071.294594907406</c:v>
                </c:pt>
                <c:pt idx="13295">
                  <c:v>41071.294942129629</c:v>
                </c:pt>
                <c:pt idx="13296">
                  <c:v>41071.295289351852</c:v>
                </c:pt>
                <c:pt idx="13297">
                  <c:v>41071.295636574076</c:v>
                </c:pt>
                <c:pt idx="13298">
                  <c:v>41071.295983796299</c:v>
                </c:pt>
                <c:pt idx="13299">
                  <c:v>41071.296331018515</c:v>
                </c:pt>
                <c:pt idx="13300">
                  <c:v>41071.296678240738</c:v>
                </c:pt>
                <c:pt idx="13301">
                  <c:v>41071.297025462962</c:v>
                </c:pt>
                <c:pt idx="13302">
                  <c:v>41071.297372685185</c:v>
                </c:pt>
                <c:pt idx="13303">
                  <c:v>41071.297719907408</c:v>
                </c:pt>
                <c:pt idx="13304">
                  <c:v>41071.298067129632</c:v>
                </c:pt>
                <c:pt idx="13305">
                  <c:v>41071.298414351855</c:v>
                </c:pt>
                <c:pt idx="13306">
                  <c:v>41071.298761574071</c:v>
                </c:pt>
                <c:pt idx="13307">
                  <c:v>41071.299108796295</c:v>
                </c:pt>
                <c:pt idx="13308">
                  <c:v>41071.299456018518</c:v>
                </c:pt>
                <c:pt idx="13309">
                  <c:v>41071.299803240741</c:v>
                </c:pt>
                <c:pt idx="13310">
                  <c:v>41071.300150462965</c:v>
                </c:pt>
                <c:pt idx="13311">
                  <c:v>41071.300497685188</c:v>
                </c:pt>
                <c:pt idx="13312">
                  <c:v>41071.300844907404</c:v>
                </c:pt>
                <c:pt idx="13313">
                  <c:v>41071.301192129627</c:v>
                </c:pt>
                <c:pt idx="13314">
                  <c:v>41071.301539351851</c:v>
                </c:pt>
                <c:pt idx="13315">
                  <c:v>41071.301886574074</c:v>
                </c:pt>
                <c:pt idx="13316">
                  <c:v>41071.302233796298</c:v>
                </c:pt>
                <c:pt idx="13317">
                  <c:v>41071.302581018521</c:v>
                </c:pt>
                <c:pt idx="13318">
                  <c:v>41071.302928240744</c:v>
                </c:pt>
                <c:pt idx="13319">
                  <c:v>41071.30327546296</c:v>
                </c:pt>
                <c:pt idx="13320">
                  <c:v>41071.303622685184</c:v>
                </c:pt>
                <c:pt idx="13321">
                  <c:v>41071.303969907407</c:v>
                </c:pt>
                <c:pt idx="13322">
                  <c:v>41071.30431712963</c:v>
                </c:pt>
                <c:pt idx="13323">
                  <c:v>41071.304664351854</c:v>
                </c:pt>
                <c:pt idx="13324">
                  <c:v>41071.305011574077</c:v>
                </c:pt>
                <c:pt idx="13325">
                  <c:v>41071.305358796293</c:v>
                </c:pt>
                <c:pt idx="13326">
                  <c:v>41071.305706018517</c:v>
                </c:pt>
                <c:pt idx="13327">
                  <c:v>41071.30605324074</c:v>
                </c:pt>
                <c:pt idx="13328">
                  <c:v>41071.306400462963</c:v>
                </c:pt>
                <c:pt idx="13329">
                  <c:v>41071.306747685187</c:v>
                </c:pt>
                <c:pt idx="13330">
                  <c:v>41071.30709490741</c:v>
                </c:pt>
                <c:pt idx="13331">
                  <c:v>41071.307442129626</c:v>
                </c:pt>
                <c:pt idx="13332">
                  <c:v>41071.307789351849</c:v>
                </c:pt>
                <c:pt idx="13333">
                  <c:v>41071.308136574073</c:v>
                </c:pt>
                <c:pt idx="13334">
                  <c:v>41071.308483796296</c:v>
                </c:pt>
                <c:pt idx="13335">
                  <c:v>41071.308831018519</c:v>
                </c:pt>
                <c:pt idx="13336">
                  <c:v>41071.309178240743</c:v>
                </c:pt>
                <c:pt idx="13337">
                  <c:v>41071.309525462966</c:v>
                </c:pt>
                <c:pt idx="13338">
                  <c:v>41071.309872685182</c:v>
                </c:pt>
                <c:pt idx="13339">
                  <c:v>41071.310219907406</c:v>
                </c:pt>
                <c:pt idx="13340">
                  <c:v>41071.310567129629</c:v>
                </c:pt>
                <c:pt idx="13341">
                  <c:v>41071.310914351852</c:v>
                </c:pt>
                <c:pt idx="13342">
                  <c:v>41071.311261574076</c:v>
                </c:pt>
                <c:pt idx="13343">
                  <c:v>41071.311608796299</c:v>
                </c:pt>
                <c:pt idx="13344">
                  <c:v>41071.311956018515</c:v>
                </c:pt>
                <c:pt idx="13345">
                  <c:v>41071.312303240738</c:v>
                </c:pt>
                <c:pt idx="13346">
                  <c:v>41071.312650462962</c:v>
                </c:pt>
                <c:pt idx="13347">
                  <c:v>41071.312997685185</c:v>
                </c:pt>
                <c:pt idx="13348">
                  <c:v>41071.313344907408</c:v>
                </c:pt>
                <c:pt idx="13349">
                  <c:v>41071.313692129632</c:v>
                </c:pt>
                <c:pt idx="13350">
                  <c:v>41071.314039351855</c:v>
                </c:pt>
                <c:pt idx="13351">
                  <c:v>41071.314386574071</c:v>
                </c:pt>
                <c:pt idx="13352">
                  <c:v>41071.314733796295</c:v>
                </c:pt>
                <c:pt idx="13353">
                  <c:v>41071.315081018518</c:v>
                </c:pt>
                <c:pt idx="13354">
                  <c:v>41071.315428240741</c:v>
                </c:pt>
                <c:pt idx="13355">
                  <c:v>41071.315775462965</c:v>
                </c:pt>
                <c:pt idx="13356">
                  <c:v>41071.316122685188</c:v>
                </c:pt>
                <c:pt idx="13357">
                  <c:v>41071.316469907404</c:v>
                </c:pt>
                <c:pt idx="13358">
                  <c:v>41071.316817129627</c:v>
                </c:pt>
                <c:pt idx="13359">
                  <c:v>41071.317164351851</c:v>
                </c:pt>
                <c:pt idx="13360">
                  <c:v>41071.317511574074</c:v>
                </c:pt>
                <c:pt idx="13361">
                  <c:v>41071.317858796298</c:v>
                </c:pt>
                <c:pt idx="13362">
                  <c:v>41071.318206018521</c:v>
                </c:pt>
                <c:pt idx="13363">
                  <c:v>41071.318553240744</c:v>
                </c:pt>
                <c:pt idx="13364">
                  <c:v>41071.31890046296</c:v>
                </c:pt>
                <c:pt idx="13365">
                  <c:v>41071.319247685184</c:v>
                </c:pt>
                <c:pt idx="13366">
                  <c:v>41071.319594907407</c:v>
                </c:pt>
                <c:pt idx="13367">
                  <c:v>41071.31994212963</c:v>
                </c:pt>
                <c:pt idx="13368">
                  <c:v>41071.320289351854</c:v>
                </c:pt>
                <c:pt idx="13369">
                  <c:v>41071.320636574077</c:v>
                </c:pt>
                <c:pt idx="13370">
                  <c:v>41071.320983796293</c:v>
                </c:pt>
                <c:pt idx="13371">
                  <c:v>41071.321331018517</c:v>
                </c:pt>
                <c:pt idx="13372">
                  <c:v>41071.32167824074</c:v>
                </c:pt>
                <c:pt idx="13373">
                  <c:v>41071.322025462963</c:v>
                </c:pt>
                <c:pt idx="13374">
                  <c:v>41071.322372685187</c:v>
                </c:pt>
                <c:pt idx="13375">
                  <c:v>41071.32271990741</c:v>
                </c:pt>
                <c:pt idx="13376">
                  <c:v>41071.323067129626</c:v>
                </c:pt>
                <c:pt idx="13377">
                  <c:v>41071.323414351849</c:v>
                </c:pt>
                <c:pt idx="13378">
                  <c:v>41071.323761574073</c:v>
                </c:pt>
                <c:pt idx="13379">
                  <c:v>41071.324108796296</c:v>
                </c:pt>
                <c:pt idx="13380">
                  <c:v>41071.324456018519</c:v>
                </c:pt>
                <c:pt idx="13381">
                  <c:v>41071.324803240743</c:v>
                </c:pt>
                <c:pt idx="13382">
                  <c:v>41071.325150462966</c:v>
                </c:pt>
                <c:pt idx="13383">
                  <c:v>41071.325497685182</c:v>
                </c:pt>
                <c:pt idx="13384">
                  <c:v>41071.325844907406</c:v>
                </c:pt>
                <c:pt idx="13385">
                  <c:v>41071.326192129629</c:v>
                </c:pt>
                <c:pt idx="13386">
                  <c:v>41071.326539351852</c:v>
                </c:pt>
                <c:pt idx="13387">
                  <c:v>41071.326886574076</c:v>
                </c:pt>
                <c:pt idx="13388">
                  <c:v>41071.327233796299</c:v>
                </c:pt>
                <c:pt idx="13389">
                  <c:v>41071.327581018515</c:v>
                </c:pt>
                <c:pt idx="13390">
                  <c:v>41071.327928240738</c:v>
                </c:pt>
                <c:pt idx="13391">
                  <c:v>41071.328275462962</c:v>
                </c:pt>
                <c:pt idx="13392">
                  <c:v>41071.328622685185</c:v>
                </c:pt>
                <c:pt idx="13393">
                  <c:v>41071.328969907408</c:v>
                </c:pt>
                <c:pt idx="13394">
                  <c:v>41071.329317129632</c:v>
                </c:pt>
                <c:pt idx="13395">
                  <c:v>41071.329664351855</c:v>
                </c:pt>
                <c:pt idx="13396">
                  <c:v>41071.330011574071</c:v>
                </c:pt>
                <c:pt idx="13397">
                  <c:v>41071.330358796295</c:v>
                </c:pt>
                <c:pt idx="13398">
                  <c:v>41071.330706018518</c:v>
                </c:pt>
                <c:pt idx="13399">
                  <c:v>41071.331053240741</c:v>
                </c:pt>
                <c:pt idx="13400">
                  <c:v>41071.331400462965</c:v>
                </c:pt>
                <c:pt idx="13401">
                  <c:v>41071.331747685188</c:v>
                </c:pt>
                <c:pt idx="13402">
                  <c:v>41071.332094907404</c:v>
                </c:pt>
                <c:pt idx="13403">
                  <c:v>41071.332442129627</c:v>
                </c:pt>
                <c:pt idx="13404">
                  <c:v>41071.332789351851</c:v>
                </c:pt>
                <c:pt idx="13405">
                  <c:v>41071.333136574074</c:v>
                </c:pt>
                <c:pt idx="13406">
                  <c:v>41071.333483796298</c:v>
                </c:pt>
                <c:pt idx="13407">
                  <c:v>41071.333831018521</c:v>
                </c:pt>
                <c:pt idx="13408">
                  <c:v>41071.334178240744</c:v>
                </c:pt>
                <c:pt idx="13409">
                  <c:v>41071.33452546296</c:v>
                </c:pt>
                <c:pt idx="13410">
                  <c:v>41071.334872685184</c:v>
                </c:pt>
                <c:pt idx="13411">
                  <c:v>41071.335219907407</c:v>
                </c:pt>
                <c:pt idx="13412">
                  <c:v>41071.33556712963</c:v>
                </c:pt>
                <c:pt idx="13413">
                  <c:v>41071.335914351854</c:v>
                </c:pt>
                <c:pt idx="13414">
                  <c:v>41071.336261574077</c:v>
                </c:pt>
                <c:pt idx="13415">
                  <c:v>41071.336608796293</c:v>
                </c:pt>
                <c:pt idx="13416">
                  <c:v>41071.336956018517</c:v>
                </c:pt>
                <c:pt idx="13417">
                  <c:v>41071.33730324074</c:v>
                </c:pt>
                <c:pt idx="13418">
                  <c:v>41071.337650462963</c:v>
                </c:pt>
                <c:pt idx="13419">
                  <c:v>41071.337997685187</c:v>
                </c:pt>
                <c:pt idx="13420">
                  <c:v>41071.33834490741</c:v>
                </c:pt>
                <c:pt idx="13421">
                  <c:v>41071.338692129626</c:v>
                </c:pt>
                <c:pt idx="13422">
                  <c:v>41071.339039351849</c:v>
                </c:pt>
                <c:pt idx="13423">
                  <c:v>41071.339386574073</c:v>
                </c:pt>
                <c:pt idx="13424">
                  <c:v>41071.339733796296</c:v>
                </c:pt>
                <c:pt idx="13425">
                  <c:v>41071.340081018519</c:v>
                </c:pt>
                <c:pt idx="13426">
                  <c:v>41071.340428240743</c:v>
                </c:pt>
                <c:pt idx="13427">
                  <c:v>41071.340775462966</c:v>
                </c:pt>
                <c:pt idx="13428">
                  <c:v>41071.341122685182</c:v>
                </c:pt>
                <c:pt idx="13429">
                  <c:v>41071.341469907406</c:v>
                </c:pt>
                <c:pt idx="13430">
                  <c:v>41071.341817129629</c:v>
                </c:pt>
                <c:pt idx="13431">
                  <c:v>41071.342164351852</c:v>
                </c:pt>
                <c:pt idx="13432">
                  <c:v>41071.342511574076</c:v>
                </c:pt>
                <c:pt idx="13433">
                  <c:v>41071.342858796299</c:v>
                </c:pt>
                <c:pt idx="13434">
                  <c:v>41071.343206018515</c:v>
                </c:pt>
                <c:pt idx="13435">
                  <c:v>41071.343553240738</c:v>
                </c:pt>
                <c:pt idx="13436">
                  <c:v>41071.343900462962</c:v>
                </c:pt>
                <c:pt idx="13437">
                  <c:v>41071.344247685185</c:v>
                </c:pt>
                <c:pt idx="13438">
                  <c:v>41071.344594907408</c:v>
                </c:pt>
                <c:pt idx="13439">
                  <c:v>41071.344942129632</c:v>
                </c:pt>
                <c:pt idx="13440">
                  <c:v>41071.345289351855</c:v>
                </c:pt>
                <c:pt idx="13441">
                  <c:v>41071.345636574071</c:v>
                </c:pt>
                <c:pt idx="13442">
                  <c:v>41071.345983796295</c:v>
                </c:pt>
                <c:pt idx="13443">
                  <c:v>41071.346331018518</c:v>
                </c:pt>
                <c:pt idx="13444">
                  <c:v>41071.346678240741</c:v>
                </c:pt>
                <c:pt idx="13445">
                  <c:v>41071.347025462965</c:v>
                </c:pt>
                <c:pt idx="13446">
                  <c:v>41071.347372685188</c:v>
                </c:pt>
                <c:pt idx="13447">
                  <c:v>41071.347719907404</c:v>
                </c:pt>
                <c:pt idx="13448">
                  <c:v>41071.348067129627</c:v>
                </c:pt>
                <c:pt idx="13449">
                  <c:v>41071.348414351851</c:v>
                </c:pt>
                <c:pt idx="13450">
                  <c:v>41071.348761574074</c:v>
                </c:pt>
                <c:pt idx="13451">
                  <c:v>41071.349108796298</c:v>
                </c:pt>
                <c:pt idx="13452">
                  <c:v>41071.349456018521</c:v>
                </c:pt>
                <c:pt idx="13453">
                  <c:v>41071.349803240744</c:v>
                </c:pt>
                <c:pt idx="13454">
                  <c:v>41071.35015046296</c:v>
                </c:pt>
                <c:pt idx="13455">
                  <c:v>41071.350497685184</c:v>
                </c:pt>
                <c:pt idx="13456">
                  <c:v>41071.350844907407</c:v>
                </c:pt>
                <c:pt idx="13457">
                  <c:v>41071.35119212963</c:v>
                </c:pt>
                <c:pt idx="13458">
                  <c:v>41071.351539351854</c:v>
                </c:pt>
                <c:pt idx="13459">
                  <c:v>41071.351886574077</c:v>
                </c:pt>
                <c:pt idx="13460">
                  <c:v>41071.352233796293</c:v>
                </c:pt>
              </c:numCache>
            </c:numRef>
          </c:cat>
          <c:val>
            <c:numRef>
              <c:f>Raw!$B$2:$B$13462</c:f>
              <c:numCache>
                <c:formatCode>General</c:formatCode>
                <c:ptCount val="13461"/>
                <c:pt idx="0">
                  <c:v>686</c:v>
                </c:pt>
                <c:pt idx="1">
                  <c:v>686</c:v>
                </c:pt>
                <c:pt idx="2">
                  <c:v>686</c:v>
                </c:pt>
                <c:pt idx="3">
                  <c:v>686</c:v>
                </c:pt>
                <c:pt idx="4">
                  <c:v>686</c:v>
                </c:pt>
                <c:pt idx="5">
                  <c:v>720</c:v>
                </c:pt>
                <c:pt idx="6">
                  <c:v>700</c:v>
                </c:pt>
                <c:pt idx="7">
                  <c:v>697</c:v>
                </c:pt>
                <c:pt idx="8">
                  <c:v>708</c:v>
                </c:pt>
                <c:pt idx="9">
                  <c:v>705</c:v>
                </c:pt>
                <c:pt idx="10">
                  <c:v>710</c:v>
                </c:pt>
                <c:pt idx="11">
                  <c:v>701</c:v>
                </c:pt>
                <c:pt idx="12">
                  <c:v>702</c:v>
                </c:pt>
                <c:pt idx="13">
                  <c:v>714</c:v>
                </c:pt>
                <c:pt idx="14">
                  <c:v>709</c:v>
                </c:pt>
                <c:pt idx="15">
                  <c:v>704</c:v>
                </c:pt>
                <c:pt idx="16">
                  <c:v>706</c:v>
                </c:pt>
                <c:pt idx="17">
                  <c:v>706</c:v>
                </c:pt>
                <c:pt idx="18">
                  <c:v>698</c:v>
                </c:pt>
                <c:pt idx="19">
                  <c:v>704</c:v>
                </c:pt>
                <c:pt idx="20">
                  <c:v>701</c:v>
                </c:pt>
                <c:pt idx="21">
                  <c:v>706</c:v>
                </c:pt>
                <c:pt idx="22">
                  <c:v>699</c:v>
                </c:pt>
                <c:pt idx="23">
                  <c:v>700</c:v>
                </c:pt>
                <c:pt idx="24">
                  <c:v>714</c:v>
                </c:pt>
                <c:pt idx="25">
                  <c:v>711</c:v>
                </c:pt>
                <c:pt idx="26">
                  <c:v>711</c:v>
                </c:pt>
                <c:pt idx="27">
                  <c:v>719</c:v>
                </c:pt>
                <c:pt idx="28">
                  <c:v>719</c:v>
                </c:pt>
                <c:pt idx="29">
                  <c:v>709</c:v>
                </c:pt>
                <c:pt idx="30">
                  <c:v>698</c:v>
                </c:pt>
                <c:pt idx="31">
                  <c:v>698</c:v>
                </c:pt>
                <c:pt idx="32">
                  <c:v>709</c:v>
                </c:pt>
                <c:pt idx="33">
                  <c:v>701</c:v>
                </c:pt>
                <c:pt idx="34">
                  <c:v>707</c:v>
                </c:pt>
                <c:pt idx="35">
                  <c:v>701</c:v>
                </c:pt>
                <c:pt idx="36">
                  <c:v>706</c:v>
                </c:pt>
                <c:pt idx="37">
                  <c:v>698</c:v>
                </c:pt>
                <c:pt idx="38">
                  <c:v>706</c:v>
                </c:pt>
                <c:pt idx="39">
                  <c:v>701</c:v>
                </c:pt>
                <c:pt idx="40">
                  <c:v>699</c:v>
                </c:pt>
                <c:pt idx="41">
                  <c:v>706</c:v>
                </c:pt>
                <c:pt idx="42">
                  <c:v>701</c:v>
                </c:pt>
                <c:pt idx="43">
                  <c:v>699</c:v>
                </c:pt>
                <c:pt idx="44">
                  <c:v>711</c:v>
                </c:pt>
                <c:pt idx="45">
                  <c:v>706</c:v>
                </c:pt>
                <c:pt idx="46">
                  <c:v>707</c:v>
                </c:pt>
                <c:pt idx="47">
                  <c:v>701</c:v>
                </c:pt>
                <c:pt idx="48">
                  <c:v>706</c:v>
                </c:pt>
                <c:pt idx="49">
                  <c:v>704</c:v>
                </c:pt>
                <c:pt idx="50">
                  <c:v>707</c:v>
                </c:pt>
                <c:pt idx="51">
                  <c:v>702</c:v>
                </c:pt>
                <c:pt idx="52">
                  <c:v>736</c:v>
                </c:pt>
                <c:pt idx="53">
                  <c:v>709</c:v>
                </c:pt>
                <c:pt idx="54">
                  <c:v>736</c:v>
                </c:pt>
                <c:pt idx="55">
                  <c:v>699</c:v>
                </c:pt>
                <c:pt idx="56">
                  <c:v>707</c:v>
                </c:pt>
                <c:pt idx="57">
                  <c:v>707</c:v>
                </c:pt>
                <c:pt idx="58">
                  <c:v>705</c:v>
                </c:pt>
                <c:pt idx="59">
                  <c:v>726</c:v>
                </c:pt>
                <c:pt idx="60">
                  <c:v>707</c:v>
                </c:pt>
                <c:pt idx="61">
                  <c:v>726</c:v>
                </c:pt>
                <c:pt idx="62">
                  <c:v>707</c:v>
                </c:pt>
                <c:pt idx="63">
                  <c:v>726</c:v>
                </c:pt>
                <c:pt idx="64">
                  <c:v>723</c:v>
                </c:pt>
                <c:pt idx="65">
                  <c:v>704</c:v>
                </c:pt>
                <c:pt idx="66">
                  <c:v>704</c:v>
                </c:pt>
                <c:pt idx="67">
                  <c:v>723</c:v>
                </c:pt>
                <c:pt idx="68">
                  <c:v>704</c:v>
                </c:pt>
                <c:pt idx="69">
                  <c:v>724</c:v>
                </c:pt>
                <c:pt idx="70">
                  <c:v>724</c:v>
                </c:pt>
                <c:pt idx="71">
                  <c:v>705</c:v>
                </c:pt>
                <c:pt idx="72">
                  <c:v>698</c:v>
                </c:pt>
                <c:pt idx="73">
                  <c:v>710</c:v>
                </c:pt>
                <c:pt idx="74">
                  <c:v>707</c:v>
                </c:pt>
                <c:pt idx="75">
                  <c:v>707</c:v>
                </c:pt>
                <c:pt idx="76">
                  <c:v>701</c:v>
                </c:pt>
                <c:pt idx="77">
                  <c:v>712</c:v>
                </c:pt>
                <c:pt idx="78">
                  <c:v>697</c:v>
                </c:pt>
                <c:pt idx="79">
                  <c:v>709</c:v>
                </c:pt>
                <c:pt idx="80">
                  <c:v>702</c:v>
                </c:pt>
                <c:pt idx="81">
                  <c:v>704</c:v>
                </c:pt>
                <c:pt idx="82">
                  <c:v>703</c:v>
                </c:pt>
                <c:pt idx="83">
                  <c:v>707</c:v>
                </c:pt>
                <c:pt idx="84">
                  <c:v>712</c:v>
                </c:pt>
                <c:pt idx="85">
                  <c:v>707</c:v>
                </c:pt>
                <c:pt idx="86">
                  <c:v>709</c:v>
                </c:pt>
                <c:pt idx="87">
                  <c:v>709</c:v>
                </c:pt>
                <c:pt idx="88">
                  <c:v>702</c:v>
                </c:pt>
                <c:pt idx="89">
                  <c:v>712</c:v>
                </c:pt>
                <c:pt idx="90">
                  <c:v>702</c:v>
                </c:pt>
                <c:pt idx="91">
                  <c:v>707</c:v>
                </c:pt>
                <c:pt idx="92">
                  <c:v>704</c:v>
                </c:pt>
                <c:pt idx="93">
                  <c:v>697</c:v>
                </c:pt>
                <c:pt idx="94">
                  <c:v>699</c:v>
                </c:pt>
                <c:pt idx="95">
                  <c:v>707</c:v>
                </c:pt>
                <c:pt idx="96">
                  <c:v>697</c:v>
                </c:pt>
                <c:pt idx="97">
                  <c:v>707</c:v>
                </c:pt>
                <c:pt idx="98">
                  <c:v>704</c:v>
                </c:pt>
                <c:pt idx="99">
                  <c:v>707</c:v>
                </c:pt>
                <c:pt idx="100">
                  <c:v>704</c:v>
                </c:pt>
                <c:pt idx="101">
                  <c:v>717</c:v>
                </c:pt>
                <c:pt idx="102">
                  <c:v>709</c:v>
                </c:pt>
                <c:pt idx="103">
                  <c:v>712</c:v>
                </c:pt>
                <c:pt idx="104">
                  <c:v>707</c:v>
                </c:pt>
                <c:pt idx="105">
                  <c:v>699</c:v>
                </c:pt>
                <c:pt idx="106">
                  <c:v>709</c:v>
                </c:pt>
                <c:pt idx="107">
                  <c:v>704</c:v>
                </c:pt>
                <c:pt idx="108">
                  <c:v>704</c:v>
                </c:pt>
                <c:pt idx="109">
                  <c:v>707</c:v>
                </c:pt>
                <c:pt idx="110">
                  <c:v>701</c:v>
                </c:pt>
                <c:pt idx="111">
                  <c:v>707</c:v>
                </c:pt>
                <c:pt idx="112">
                  <c:v>712</c:v>
                </c:pt>
                <c:pt idx="113">
                  <c:v>709</c:v>
                </c:pt>
                <c:pt idx="114">
                  <c:v>699</c:v>
                </c:pt>
                <c:pt idx="115">
                  <c:v>705</c:v>
                </c:pt>
                <c:pt idx="116">
                  <c:v>707</c:v>
                </c:pt>
                <c:pt idx="117">
                  <c:v>699</c:v>
                </c:pt>
                <c:pt idx="118">
                  <c:v>704</c:v>
                </c:pt>
                <c:pt idx="119">
                  <c:v>704</c:v>
                </c:pt>
                <c:pt idx="120">
                  <c:v>697</c:v>
                </c:pt>
                <c:pt idx="121">
                  <c:v>697</c:v>
                </c:pt>
                <c:pt idx="122">
                  <c:v>704</c:v>
                </c:pt>
                <c:pt idx="123">
                  <c:v>697</c:v>
                </c:pt>
                <c:pt idx="124">
                  <c:v>709</c:v>
                </c:pt>
                <c:pt idx="125">
                  <c:v>704</c:v>
                </c:pt>
                <c:pt idx="126">
                  <c:v>713</c:v>
                </c:pt>
                <c:pt idx="127">
                  <c:v>699</c:v>
                </c:pt>
                <c:pt idx="128">
                  <c:v>705</c:v>
                </c:pt>
                <c:pt idx="129">
                  <c:v>704</c:v>
                </c:pt>
                <c:pt idx="130">
                  <c:v>717</c:v>
                </c:pt>
                <c:pt idx="131">
                  <c:v>707</c:v>
                </c:pt>
                <c:pt idx="132">
                  <c:v>703</c:v>
                </c:pt>
                <c:pt idx="133">
                  <c:v>712</c:v>
                </c:pt>
                <c:pt idx="134">
                  <c:v>712</c:v>
                </c:pt>
                <c:pt idx="135">
                  <c:v>717</c:v>
                </c:pt>
                <c:pt idx="136">
                  <c:v>710</c:v>
                </c:pt>
                <c:pt idx="137">
                  <c:v>709</c:v>
                </c:pt>
                <c:pt idx="138">
                  <c:v>712</c:v>
                </c:pt>
                <c:pt idx="139">
                  <c:v>704</c:v>
                </c:pt>
                <c:pt idx="140">
                  <c:v>709</c:v>
                </c:pt>
                <c:pt idx="141">
                  <c:v>702</c:v>
                </c:pt>
                <c:pt idx="142">
                  <c:v>714</c:v>
                </c:pt>
                <c:pt idx="143">
                  <c:v>709</c:v>
                </c:pt>
                <c:pt idx="144">
                  <c:v>702</c:v>
                </c:pt>
                <c:pt idx="145">
                  <c:v>712</c:v>
                </c:pt>
                <c:pt idx="146">
                  <c:v>707</c:v>
                </c:pt>
                <c:pt idx="147">
                  <c:v>712</c:v>
                </c:pt>
                <c:pt idx="148">
                  <c:v>710</c:v>
                </c:pt>
                <c:pt idx="149">
                  <c:v>709</c:v>
                </c:pt>
                <c:pt idx="150">
                  <c:v>704</c:v>
                </c:pt>
                <c:pt idx="151">
                  <c:v>707</c:v>
                </c:pt>
                <c:pt idx="152">
                  <c:v>702</c:v>
                </c:pt>
                <c:pt idx="153">
                  <c:v>703</c:v>
                </c:pt>
                <c:pt idx="154">
                  <c:v>702</c:v>
                </c:pt>
                <c:pt idx="155">
                  <c:v>697</c:v>
                </c:pt>
                <c:pt idx="156">
                  <c:v>712</c:v>
                </c:pt>
                <c:pt idx="157">
                  <c:v>702</c:v>
                </c:pt>
                <c:pt idx="158">
                  <c:v>704</c:v>
                </c:pt>
                <c:pt idx="159">
                  <c:v>702</c:v>
                </c:pt>
                <c:pt idx="160">
                  <c:v>705</c:v>
                </c:pt>
                <c:pt idx="161">
                  <c:v>703</c:v>
                </c:pt>
                <c:pt idx="162">
                  <c:v>702</c:v>
                </c:pt>
                <c:pt idx="163">
                  <c:v>708</c:v>
                </c:pt>
                <c:pt idx="164">
                  <c:v>710</c:v>
                </c:pt>
                <c:pt idx="165">
                  <c:v>706</c:v>
                </c:pt>
                <c:pt idx="166">
                  <c:v>706</c:v>
                </c:pt>
                <c:pt idx="167">
                  <c:v>706</c:v>
                </c:pt>
                <c:pt idx="168">
                  <c:v>708</c:v>
                </c:pt>
                <c:pt idx="169">
                  <c:v>708</c:v>
                </c:pt>
                <c:pt idx="170">
                  <c:v>706</c:v>
                </c:pt>
                <c:pt idx="171">
                  <c:v>723</c:v>
                </c:pt>
                <c:pt idx="172">
                  <c:v>747</c:v>
                </c:pt>
                <c:pt idx="173">
                  <c:v>748</c:v>
                </c:pt>
                <c:pt idx="174">
                  <c:v>753</c:v>
                </c:pt>
                <c:pt idx="175">
                  <c:v>727</c:v>
                </c:pt>
                <c:pt idx="176">
                  <c:v>721</c:v>
                </c:pt>
                <c:pt idx="177">
                  <c:v>721</c:v>
                </c:pt>
                <c:pt idx="178">
                  <c:v>718</c:v>
                </c:pt>
                <c:pt idx="179">
                  <c:v>729</c:v>
                </c:pt>
                <c:pt idx="180">
                  <c:v>712</c:v>
                </c:pt>
                <c:pt idx="181">
                  <c:v>719</c:v>
                </c:pt>
                <c:pt idx="182">
                  <c:v>719</c:v>
                </c:pt>
                <c:pt idx="183">
                  <c:v>711</c:v>
                </c:pt>
                <c:pt idx="184">
                  <c:v>723</c:v>
                </c:pt>
                <c:pt idx="185">
                  <c:v>724</c:v>
                </c:pt>
                <c:pt idx="186">
                  <c:v>721</c:v>
                </c:pt>
                <c:pt idx="187">
                  <c:v>723</c:v>
                </c:pt>
                <c:pt idx="188">
                  <c:v>718</c:v>
                </c:pt>
                <c:pt idx="189">
                  <c:v>718</c:v>
                </c:pt>
                <c:pt idx="190">
                  <c:v>709</c:v>
                </c:pt>
                <c:pt idx="191">
                  <c:v>716</c:v>
                </c:pt>
                <c:pt idx="192">
                  <c:v>711</c:v>
                </c:pt>
                <c:pt idx="193">
                  <c:v>729</c:v>
                </c:pt>
                <c:pt idx="194">
                  <c:v>716</c:v>
                </c:pt>
                <c:pt idx="195">
                  <c:v>719</c:v>
                </c:pt>
                <c:pt idx="196">
                  <c:v>714</c:v>
                </c:pt>
                <c:pt idx="197">
                  <c:v>715</c:v>
                </c:pt>
                <c:pt idx="198">
                  <c:v>732</c:v>
                </c:pt>
                <c:pt idx="199">
                  <c:v>724</c:v>
                </c:pt>
                <c:pt idx="200">
                  <c:v>716</c:v>
                </c:pt>
                <c:pt idx="201">
                  <c:v>714</c:v>
                </c:pt>
                <c:pt idx="202">
                  <c:v>724</c:v>
                </c:pt>
                <c:pt idx="203">
                  <c:v>721</c:v>
                </c:pt>
                <c:pt idx="204">
                  <c:v>727</c:v>
                </c:pt>
                <c:pt idx="205">
                  <c:v>716</c:v>
                </c:pt>
                <c:pt idx="206">
                  <c:v>719</c:v>
                </c:pt>
                <c:pt idx="207">
                  <c:v>748</c:v>
                </c:pt>
                <c:pt idx="208">
                  <c:v>711</c:v>
                </c:pt>
                <c:pt idx="209">
                  <c:v>709</c:v>
                </c:pt>
                <c:pt idx="210">
                  <c:v>716</c:v>
                </c:pt>
                <c:pt idx="211">
                  <c:v>710</c:v>
                </c:pt>
                <c:pt idx="212">
                  <c:v>709</c:v>
                </c:pt>
                <c:pt idx="213">
                  <c:v>716</c:v>
                </c:pt>
                <c:pt idx="214">
                  <c:v>719</c:v>
                </c:pt>
                <c:pt idx="215">
                  <c:v>709</c:v>
                </c:pt>
                <c:pt idx="216">
                  <c:v>716</c:v>
                </c:pt>
                <c:pt idx="217">
                  <c:v>711</c:v>
                </c:pt>
                <c:pt idx="218">
                  <c:v>706</c:v>
                </c:pt>
                <c:pt idx="219">
                  <c:v>709</c:v>
                </c:pt>
                <c:pt idx="220">
                  <c:v>712</c:v>
                </c:pt>
                <c:pt idx="221">
                  <c:v>714</c:v>
                </c:pt>
                <c:pt idx="222">
                  <c:v>709</c:v>
                </c:pt>
                <c:pt idx="223">
                  <c:v>720</c:v>
                </c:pt>
                <c:pt idx="224">
                  <c:v>714</c:v>
                </c:pt>
                <c:pt idx="225">
                  <c:v>714</c:v>
                </c:pt>
                <c:pt idx="226">
                  <c:v>712</c:v>
                </c:pt>
                <c:pt idx="227">
                  <c:v>714</c:v>
                </c:pt>
                <c:pt idx="228">
                  <c:v>734</c:v>
                </c:pt>
                <c:pt idx="229">
                  <c:v>709</c:v>
                </c:pt>
                <c:pt idx="230">
                  <c:v>719</c:v>
                </c:pt>
                <c:pt idx="231">
                  <c:v>720</c:v>
                </c:pt>
                <c:pt idx="232">
                  <c:v>746</c:v>
                </c:pt>
                <c:pt idx="233">
                  <c:v>719</c:v>
                </c:pt>
                <c:pt idx="234">
                  <c:v>717</c:v>
                </c:pt>
                <c:pt idx="235">
                  <c:v>714</c:v>
                </c:pt>
                <c:pt idx="236">
                  <c:v>707</c:v>
                </c:pt>
                <c:pt idx="237">
                  <c:v>706</c:v>
                </c:pt>
                <c:pt idx="238">
                  <c:v>717</c:v>
                </c:pt>
                <c:pt idx="239">
                  <c:v>736</c:v>
                </c:pt>
                <c:pt idx="240">
                  <c:v>717</c:v>
                </c:pt>
                <c:pt idx="241">
                  <c:v>722</c:v>
                </c:pt>
                <c:pt idx="242">
                  <c:v>714</c:v>
                </c:pt>
                <c:pt idx="243">
                  <c:v>707</c:v>
                </c:pt>
                <c:pt idx="244">
                  <c:v>722</c:v>
                </c:pt>
                <c:pt idx="245">
                  <c:v>708</c:v>
                </c:pt>
                <c:pt idx="246">
                  <c:v>712</c:v>
                </c:pt>
                <c:pt idx="247">
                  <c:v>714</c:v>
                </c:pt>
                <c:pt idx="248">
                  <c:v>707</c:v>
                </c:pt>
                <c:pt idx="249">
                  <c:v>717</c:v>
                </c:pt>
                <c:pt idx="250">
                  <c:v>714</c:v>
                </c:pt>
                <c:pt idx="251">
                  <c:v>712</c:v>
                </c:pt>
                <c:pt idx="252">
                  <c:v>717</c:v>
                </c:pt>
                <c:pt idx="253">
                  <c:v>707</c:v>
                </c:pt>
                <c:pt idx="254">
                  <c:v>706</c:v>
                </c:pt>
                <c:pt idx="255">
                  <c:v>714</c:v>
                </c:pt>
                <c:pt idx="256">
                  <c:v>715</c:v>
                </c:pt>
                <c:pt idx="257">
                  <c:v>714</c:v>
                </c:pt>
                <c:pt idx="258">
                  <c:v>709</c:v>
                </c:pt>
                <c:pt idx="259">
                  <c:v>707</c:v>
                </c:pt>
                <c:pt idx="260">
                  <c:v>714</c:v>
                </c:pt>
                <c:pt idx="261">
                  <c:v>717</c:v>
                </c:pt>
                <c:pt idx="262">
                  <c:v>720</c:v>
                </c:pt>
                <c:pt idx="263">
                  <c:v>714</c:v>
                </c:pt>
                <c:pt idx="264">
                  <c:v>714</c:v>
                </c:pt>
                <c:pt idx="265">
                  <c:v>715</c:v>
                </c:pt>
                <c:pt idx="266">
                  <c:v>727</c:v>
                </c:pt>
                <c:pt idx="267">
                  <c:v>715</c:v>
                </c:pt>
                <c:pt idx="268">
                  <c:v>709</c:v>
                </c:pt>
                <c:pt idx="269">
                  <c:v>722</c:v>
                </c:pt>
                <c:pt idx="270">
                  <c:v>717</c:v>
                </c:pt>
                <c:pt idx="271">
                  <c:v>719</c:v>
                </c:pt>
                <c:pt idx="272">
                  <c:v>717</c:v>
                </c:pt>
                <c:pt idx="273">
                  <c:v>719</c:v>
                </c:pt>
                <c:pt idx="274">
                  <c:v>722</c:v>
                </c:pt>
                <c:pt idx="275">
                  <c:v>707</c:v>
                </c:pt>
                <c:pt idx="276">
                  <c:v>714</c:v>
                </c:pt>
                <c:pt idx="277">
                  <c:v>718</c:v>
                </c:pt>
                <c:pt idx="278">
                  <c:v>712</c:v>
                </c:pt>
                <c:pt idx="279">
                  <c:v>714</c:v>
                </c:pt>
                <c:pt idx="280">
                  <c:v>707</c:v>
                </c:pt>
                <c:pt idx="281">
                  <c:v>709</c:v>
                </c:pt>
                <c:pt idx="282">
                  <c:v>714</c:v>
                </c:pt>
                <c:pt idx="283">
                  <c:v>712</c:v>
                </c:pt>
                <c:pt idx="284">
                  <c:v>714</c:v>
                </c:pt>
                <c:pt idx="285">
                  <c:v>712</c:v>
                </c:pt>
                <c:pt idx="286">
                  <c:v>719</c:v>
                </c:pt>
                <c:pt idx="287">
                  <c:v>717</c:v>
                </c:pt>
                <c:pt idx="288">
                  <c:v>717</c:v>
                </c:pt>
                <c:pt idx="289">
                  <c:v>714</c:v>
                </c:pt>
                <c:pt idx="290">
                  <c:v>719</c:v>
                </c:pt>
                <c:pt idx="291">
                  <c:v>717</c:v>
                </c:pt>
                <c:pt idx="292">
                  <c:v>719</c:v>
                </c:pt>
                <c:pt idx="293">
                  <c:v>714</c:v>
                </c:pt>
                <c:pt idx="294">
                  <c:v>719</c:v>
                </c:pt>
                <c:pt idx="295">
                  <c:v>714</c:v>
                </c:pt>
                <c:pt idx="296">
                  <c:v>717</c:v>
                </c:pt>
                <c:pt idx="297">
                  <c:v>714</c:v>
                </c:pt>
                <c:pt idx="298">
                  <c:v>708</c:v>
                </c:pt>
                <c:pt idx="299">
                  <c:v>712</c:v>
                </c:pt>
                <c:pt idx="300">
                  <c:v>717</c:v>
                </c:pt>
                <c:pt idx="301">
                  <c:v>707</c:v>
                </c:pt>
                <c:pt idx="302">
                  <c:v>714</c:v>
                </c:pt>
                <c:pt idx="303">
                  <c:v>714</c:v>
                </c:pt>
                <c:pt idx="304">
                  <c:v>720</c:v>
                </c:pt>
                <c:pt idx="305">
                  <c:v>712</c:v>
                </c:pt>
                <c:pt idx="306">
                  <c:v>719</c:v>
                </c:pt>
                <c:pt idx="307">
                  <c:v>722</c:v>
                </c:pt>
                <c:pt idx="308">
                  <c:v>746</c:v>
                </c:pt>
                <c:pt idx="309">
                  <c:v>714</c:v>
                </c:pt>
                <c:pt idx="310">
                  <c:v>736</c:v>
                </c:pt>
                <c:pt idx="311">
                  <c:v>714</c:v>
                </c:pt>
                <c:pt idx="312">
                  <c:v>712</c:v>
                </c:pt>
                <c:pt idx="313">
                  <c:v>714</c:v>
                </c:pt>
                <c:pt idx="314">
                  <c:v>709</c:v>
                </c:pt>
                <c:pt idx="315">
                  <c:v>712</c:v>
                </c:pt>
                <c:pt idx="316">
                  <c:v>711</c:v>
                </c:pt>
                <c:pt idx="317">
                  <c:v>714</c:v>
                </c:pt>
                <c:pt idx="318">
                  <c:v>714</c:v>
                </c:pt>
                <c:pt idx="319">
                  <c:v>712</c:v>
                </c:pt>
                <c:pt idx="320">
                  <c:v>714</c:v>
                </c:pt>
                <c:pt idx="321">
                  <c:v>722</c:v>
                </c:pt>
                <c:pt idx="322">
                  <c:v>719</c:v>
                </c:pt>
                <c:pt idx="323">
                  <c:v>715</c:v>
                </c:pt>
                <c:pt idx="324">
                  <c:v>714</c:v>
                </c:pt>
                <c:pt idx="325">
                  <c:v>709</c:v>
                </c:pt>
                <c:pt idx="326">
                  <c:v>707</c:v>
                </c:pt>
                <c:pt idx="327">
                  <c:v>714</c:v>
                </c:pt>
                <c:pt idx="328">
                  <c:v>709</c:v>
                </c:pt>
                <c:pt idx="329">
                  <c:v>719</c:v>
                </c:pt>
                <c:pt idx="330">
                  <c:v>714</c:v>
                </c:pt>
                <c:pt idx="331">
                  <c:v>706</c:v>
                </c:pt>
                <c:pt idx="332">
                  <c:v>712</c:v>
                </c:pt>
                <c:pt idx="333">
                  <c:v>709</c:v>
                </c:pt>
                <c:pt idx="334">
                  <c:v>715</c:v>
                </c:pt>
                <c:pt idx="335">
                  <c:v>714</c:v>
                </c:pt>
                <c:pt idx="336">
                  <c:v>714</c:v>
                </c:pt>
                <c:pt idx="337">
                  <c:v>706</c:v>
                </c:pt>
                <c:pt idx="338">
                  <c:v>719</c:v>
                </c:pt>
                <c:pt idx="339">
                  <c:v>714</c:v>
                </c:pt>
                <c:pt idx="340">
                  <c:v>722</c:v>
                </c:pt>
                <c:pt idx="341">
                  <c:v>741</c:v>
                </c:pt>
                <c:pt idx="342">
                  <c:v>715</c:v>
                </c:pt>
                <c:pt idx="343">
                  <c:v>722</c:v>
                </c:pt>
                <c:pt idx="344">
                  <c:v>714</c:v>
                </c:pt>
                <c:pt idx="345">
                  <c:v>720</c:v>
                </c:pt>
                <c:pt idx="346">
                  <c:v>719</c:v>
                </c:pt>
                <c:pt idx="347">
                  <c:v>719</c:v>
                </c:pt>
                <c:pt idx="348">
                  <c:v>712</c:v>
                </c:pt>
                <c:pt idx="349">
                  <c:v>719</c:v>
                </c:pt>
                <c:pt idx="350">
                  <c:v>722</c:v>
                </c:pt>
                <c:pt idx="351">
                  <c:v>707</c:v>
                </c:pt>
                <c:pt idx="352">
                  <c:v>717</c:v>
                </c:pt>
                <c:pt idx="353">
                  <c:v>712</c:v>
                </c:pt>
                <c:pt idx="354">
                  <c:v>714</c:v>
                </c:pt>
                <c:pt idx="355">
                  <c:v>714</c:v>
                </c:pt>
                <c:pt idx="356">
                  <c:v>717</c:v>
                </c:pt>
                <c:pt idx="357">
                  <c:v>722</c:v>
                </c:pt>
                <c:pt idx="358">
                  <c:v>712</c:v>
                </c:pt>
                <c:pt idx="359">
                  <c:v>709</c:v>
                </c:pt>
                <c:pt idx="360">
                  <c:v>717</c:v>
                </c:pt>
                <c:pt idx="361">
                  <c:v>712</c:v>
                </c:pt>
                <c:pt idx="362">
                  <c:v>709</c:v>
                </c:pt>
                <c:pt idx="363">
                  <c:v>712</c:v>
                </c:pt>
                <c:pt idx="364">
                  <c:v>714</c:v>
                </c:pt>
                <c:pt idx="365">
                  <c:v>714</c:v>
                </c:pt>
                <c:pt idx="366">
                  <c:v>707</c:v>
                </c:pt>
                <c:pt idx="367">
                  <c:v>706</c:v>
                </c:pt>
                <c:pt idx="368">
                  <c:v>722</c:v>
                </c:pt>
                <c:pt idx="369">
                  <c:v>715</c:v>
                </c:pt>
                <c:pt idx="370">
                  <c:v>709</c:v>
                </c:pt>
                <c:pt idx="371">
                  <c:v>707</c:v>
                </c:pt>
                <c:pt idx="372">
                  <c:v>714</c:v>
                </c:pt>
                <c:pt idx="373">
                  <c:v>709</c:v>
                </c:pt>
                <c:pt idx="374">
                  <c:v>715</c:v>
                </c:pt>
                <c:pt idx="375">
                  <c:v>714</c:v>
                </c:pt>
                <c:pt idx="376">
                  <c:v>717</c:v>
                </c:pt>
                <c:pt idx="377">
                  <c:v>706</c:v>
                </c:pt>
                <c:pt idx="378">
                  <c:v>709</c:v>
                </c:pt>
                <c:pt idx="379">
                  <c:v>717</c:v>
                </c:pt>
                <c:pt idx="380">
                  <c:v>709</c:v>
                </c:pt>
                <c:pt idx="381">
                  <c:v>709</c:v>
                </c:pt>
                <c:pt idx="382">
                  <c:v>714</c:v>
                </c:pt>
                <c:pt idx="383">
                  <c:v>714</c:v>
                </c:pt>
                <c:pt idx="384">
                  <c:v>712</c:v>
                </c:pt>
                <c:pt idx="385">
                  <c:v>719</c:v>
                </c:pt>
                <c:pt idx="386">
                  <c:v>714</c:v>
                </c:pt>
                <c:pt idx="387">
                  <c:v>717</c:v>
                </c:pt>
                <c:pt idx="388">
                  <c:v>714</c:v>
                </c:pt>
                <c:pt idx="389">
                  <c:v>727</c:v>
                </c:pt>
                <c:pt idx="390">
                  <c:v>717</c:v>
                </c:pt>
                <c:pt idx="391">
                  <c:v>714</c:v>
                </c:pt>
                <c:pt idx="392">
                  <c:v>707</c:v>
                </c:pt>
                <c:pt idx="393">
                  <c:v>709</c:v>
                </c:pt>
                <c:pt idx="394">
                  <c:v>709</c:v>
                </c:pt>
                <c:pt idx="395">
                  <c:v>712</c:v>
                </c:pt>
                <c:pt idx="396">
                  <c:v>714</c:v>
                </c:pt>
                <c:pt idx="397">
                  <c:v>717</c:v>
                </c:pt>
                <c:pt idx="398">
                  <c:v>736</c:v>
                </c:pt>
                <c:pt idx="399">
                  <c:v>714</c:v>
                </c:pt>
                <c:pt idx="400">
                  <c:v>714</c:v>
                </c:pt>
                <c:pt idx="401">
                  <c:v>736</c:v>
                </c:pt>
                <c:pt idx="402">
                  <c:v>719</c:v>
                </c:pt>
                <c:pt idx="403">
                  <c:v>719</c:v>
                </c:pt>
                <c:pt idx="404">
                  <c:v>714</c:v>
                </c:pt>
                <c:pt idx="405">
                  <c:v>719</c:v>
                </c:pt>
                <c:pt idx="406">
                  <c:v>736</c:v>
                </c:pt>
                <c:pt idx="407">
                  <c:v>714</c:v>
                </c:pt>
                <c:pt idx="408">
                  <c:v>712</c:v>
                </c:pt>
                <c:pt idx="409">
                  <c:v>714</c:v>
                </c:pt>
                <c:pt idx="410">
                  <c:v>714</c:v>
                </c:pt>
                <c:pt idx="411">
                  <c:v>711</c:v>
                </c:pt>
                <c:pt idx="412">
                  <c:v>722</c:v>
                </c:pt>
                <c:pt idx="413">
                  <c:v>714</c:v>
                </c:pt>
                <c:pt idx="414">
                  <c:v>714</c:v>
                </c:pt>
                <c:pt idx="415">
                  <c:v>713</c:v>
                </c:pt>
                <c:pt idx="416">
                  <c:v>712</c:v>
                </c:pt>
                <c:pt idx="417">
                  <c:v>709</c:v>
                </c:pt>
                <c:pt idx="418">
                  <c:v>714</c:v>
                </c:pt>
                <c:pt idx="419">
                  <c:v>712</c:v>
                </c:pt>
                <c:pt idx="420">
                  <c:v>709</c:v>
                </c:pt>
                <c:pt idx="421">
                  <c:v>706</c:v>
                </c:pt>
                <c:pt idx="422">
                  <c:v>712</c:v>
                </c:pt>
                <c:pt idx="423">
                  <c:v>722</c:v>
                </c:pt>
                <c:pt idx="424">
                  <c:v>715</c:v>
                </c:pt>
                <c:pt idx="425">
                  <c:v>719</c:v>
                </c:pt>
                <c:pt idx="426">
                  <c:v>727</c:v>
                </c:pt>
                <c:pt idx="427">
                  <c:v>722</c:v>
                </c:pt>
                <c:pt idx="428">
                  <c:v>719</c:v>
                </c:pt>
                <c:pt idx="429">
                  <c:v>717</c:v>
                </c:pt>
                <c:pt idx="430">
                  <c:v>714</c:v>
                </c:pt>
                <c:pt idx="431">
                  <c:v>722</c:v>
                </c:pt>
                <c:pt idx="432">
                  <c:v>712</c:v>
                </c:pt>
                <c:pt idx="433">
                  <c:v>713</c:v>
                </c:pt>
                <c:pt idx="434">
                  <c:v>722</c:v>
                </c:pt>
                <c:pt idx="435">
                  <c:v>724</c:v>
                </c:pt>
                <c:pt idx="436">
                  <c:v>713</c:v>
                </c:pt>
                <c:pt idx="437">
                  <c:v>717</c:v>
                </c:pt>
                <c:pt idx="438">
                  <c:v>714</c:v>
                </c:pt>
                <c:pt idx="439">
                  <c:v>722</c:v>
                </c:pt>
                <c:pt idx="440">
                  <c:v>719</c:v>
                </c:pt>
                <c:pt idx="441">
                  <c:v>714</c:v>
                </c:pt>
                <c:pt idx="442">
                  <c:v>712</c:v>
                </c:pt>
                <c:pt idx="443">
                  <c:v>711</c:v>
                </c:pt>
                <c:pt idx="444">
                  <c:v>719</c:v>
                </c:pt>
                <c:pt idx="445">
                  <c:v>715</c:v>
                </c:pt>
                <c:pt idx="446">
                  <c:v>714</c:v>
                </c:pt>
                <c:pt idx="447">
                  <c:v>709</c:v>
                </c:pt>
                <c:pt idx="448">
                  <c:v>712</c:v>
                </c:pt>
                <c:pt idx="449">
                  <c:v>709</c:v>
                </c:pt>
                <c:pt idx="450">
                  <c:v>706</c:v>
                </c:pt>
                <c:pt idx="451">
                  <c:v>722</c:v>
                </c:pt>
                <c:pt idx="452">
                  <c:v>722</c:v>
                </c:pt>
                <c:pt idx="453">
                  <c:v>717</c:v>
                </c:pt>
                <c:pt idx="454">
                  <c:v>714</c:v>
                </c:pt>
                <c:pt idx="455">
                  <c:v>722</c:v>
                </c:pt>
                <c:pt idx="456">
                  <c:v>719</c:v>
                </c:pt>
                <c:pt idx="457">
                  <c:v>713</c:v>
                </c:pt>
                <c:pt idx="458">
                  <c:v>712</c:v>
                </c:pt>
                <c:pt idx="459">
                  <c:v>722</c:v>
                </c:pt>
                <c:pt idx="460">
                  <c:v>714</c:v>
                </c:pt>
                <c:pt idx="461">
                  <c:v>712</c:v>
                </c:pt>
                <c:pt idx="462">
                  <c:v>714</c:v>
                </c:pt>
                <c:pt idx="463">
                  <c:v>712</c:v>
                </c:pt>
                <c:pt idx="464">
                  <c:v>714</c:v>
                </c:pt>
                <c:pt idx="465">
                  <c:v>714</c:v>
                </c:pt>
                <c:pt idx="466">
                  <c:v>715</c:v>
                </c:pt>
                <c:pt idx="467">
                  <c:v>722</c:v>
                </c:pt>
                <c:pt idx="468">
                  <c:v>709</c:v>
                </c:pt>
                <c:pt idx="469">
                  <c:v>723</c:v>
                </c:pt>
                <c:pt idx="470">
                  <c:v>717</c:v>
                </c:pt>
                <c:pt idx="471">
                  <c:v>712</c:v>
                </c:pt>
                <c:pt idx="472">
                  <c:v>727</c:v>
                </c:pt>
                <c:pt idx="473">
                  <c:v>714</c:v>
                </c:pt>
                <c:pt idx="474">
                  <c:v>714</c:v>
                </c:pt>
                <c:pt idx="475">
                  <c:v>722</c:v>
                </c:pt>
                <c:pt idx="476">
                  <c:v>712</c:v>
                </c:pt>
                <c:pt idx="477">
                  <c:v>714</c:v>
                </c:pt>
                <c:pt idx="478">
                  <c:v>712</c:v>
                </c:pt>
                <c:pt idx="479">
                  <c:v>724</c:v>
                </c:pt>
                <c:pt idx="480">
                  <c:v>719</c:v>
                </c:pt>
                <c:pt idx="481">
                  <c:v>719</c:v>
                </c:pt>
                <c:pt idx="482">
                  <c:v>714</c:v>
                </c:pt>
                <c:pt idx="483">
                  <c:v>717</c:v>
                </c:pt>
                <c:pt idx="484">
                  <c:v>719</c:v>
                </c:pt>
                <c:pt idx="485">
                  <c:v>709</c:v>
                </c:pt>
                <c:pt idx="486">
                  <c:v>714</c:v>
                </c:pt>
                <c:pt idx="487">
                  <c:v>714</c:v>
                </c:pt>
                <c:pt idx="488">
                  <c:v>712</c:v>
                </c:pt>
                <c:pt idx="489">
                  <c:v>714</c:v>
                </c:pt>
                <c:pt idx="490">
                  <c:v>714</c:v>
                </c:pt>
                <c:pt idx="491">
                  <c:v>707</c:v>
                </c:pt>
                <c:pt idx="492">
                  <c:v>717</c:v>
                </c:pt>
                <c:pt idx="493">
                  <c:v>714</c:v>
                </c:pt>
                <c:pt idx="494">
                  <c:v>717</c:v>
                </c:pt>
                <c:pt idx="495">
                  <c:v>717</c:v>
                </c:pt>
                <c:pt idx="496">
                  <c:v>715</c:v>
                </c:pt>
                <c:pt idx="497">
                  <c:v>722</c:v>
                </c:pt>
                <c:pt idx="498">
                  <c:v>719</c:v>
                </c:pt>
                <c:pt idx="499">
                  <c:v>712</c:v>
                </c:pt>
                <c:pt idx="500">
                  <c:v>719</c:v>
                </c:pt>
                <c:pt idx="501">
                  <c:v>730</c:v>
                </c:pt>
                <c:pt idx="502">
                  <c:v>719</c:v>
                </c:pt>
                <c:pt idx="503">
                  <c:v>727</c:v>
                </c:pt>
                <c:pt idx="504">
                  <c:v>719</c:v>
                </c:pt>
                <c:pt idx="505">
                  <c:v>714</c:v>
                </c:pt>
                <c:pt idx="506">
                  <c:v>712</c:v>
                </c:pt>
                <c:pt idx="507">
                  <c:v>734</c:v>
                </c:pt>
                <c:pt idx="508">
                  <c:v>741</c:v>
                </c:pt>
                <c:pt idx="509">
                  <c:v>707</c:v>
                </c:pt>
                <c:pt idx="510">
                  <c:v>709</c:v>
                </c:pt>
                <c:pt idx="511">
                  <c:v>708</c:v>
                </c:pt>
                <c:pt idx="512">
                  <c:v>717</c:v>
                </c:pt>
                <c:pt idx="513">
                  <c:v>719</c:v>
                </c:pt>
                <c:pt idx="514">
                  <c:v>712</c:v>
                </c:pt>
                <c:pt idx="515">
                  <c:v>719</c:v>
                </c:pt>
                <c:pt idx="516">
                  <c:v>719</c:v>
                </c:pt>
                <c:pt idx="517">
                  <c:v>723</c:v>
                </c:pt>
                <c:pt idx="518">
                  <c:v>725</c:v>
                </c:pt>
                <c:pt idx="519">
                  <c:v>725</c:v>
                </c:pt>
                <c:pt idx="520">
                  <c:v>722</c:v>
                </c:pt>
                <c:pt idx="521">
                  <c:v>719</c:v>
                </c:pt>
                <c:pt idx="522">
                  <c:v>720</c:v>
                </c:pt>
                <c:pt idx="523">
                  <c:v>719</c:v>
                </c:pt>
                <c:pt idx="524">
                  <c:v>719</c:v>
                </c:pt>
                <c:pt idx="525">
                  <c:v>710</c:v>
                </c:pt>
                <c:pt idx="526">
                  <c:v>713</c:v>
                </c:pt>
                <c:pt idx="527">
                  <c:v>721</c:v>
                </c:pt>
                <c:pt idx="528">
                  <c:v>718</c:v>
                </c:pt>
                <c:pt idx="529">
                  <c:v>718</c:v>
                </c:pt>
                <c:pt idx="530">
                  <c:v>718</c:v>
                </c:pt>
                <c:pt idx="531">
                  <c:v>713</c:v>
                </c:pt>
                <c:pt idx="532">
                  <c:v>711</c:v>
                </c:pt>
                <c:pt idx="533">
                  <c:v>726</c:v>
                </c:pt>
                <c:pt idx="534">
                  <c:v>716</c:v>
                </c:pt>
                <c:pt idx="535">
                  <c:v>719</c:v>
                </c:pt>
                <c:pt idx="536">
                  <c:v>716</c:v>
                </c:pt>
                <c:pt idx="537">
                  <c:v>722</c:v>
                </c:pt>
                <c:pt idx="538">
                  <c:v>724</c:v>
                </c:pt>
                <c:pt idx="539">
                  <c:v>716</c:v>
                </c:pt>
                <c:pt idx="540">
                  <c:v>717</c:v>
                </c:pt>
                <c:pt idx="541">
                  <c:v>713</c:v>
                </c:pt>
                <c:pt idx="542">
                  <c:v>726</c:v>
                </c:pt>
                <c:pt idx="543">
                  <c:v>714</c:v>
                </c:pt>
                <c:pt idx="544">
                  <c:v>721</c:v>
                </c:pt>
                <c:pt idx="545">
                  <c:v>721</c:v>
                </c:pt>
                <c:pt idx="546">
                  <c:v>713</c:v>
                </c:pt>
                <c:pt idx="547">
                  <c:v>711</c:v>
                </c:pt>
                <c:pt idx="548">
                  <c:v>714</c:v>
                </c:pt>
                <c:pt idx="549">
                  <c:v>709</c:v>
                </c:pt>
                <c:pt idx="550">
                  <c:v>711</c:v>
                </c:pt>
                <c:pt idx="551">
                  <c:v>722</c:v>
                </c:pt>
                <c:pt idx="552">
                  <c:v>716</c:v>
                </c:pt>
                <c:pt idx="553">
                  <c:v>710</c:v>
                </c:pt>
                <c:pt idx="554">
                  <c:v>714</c:v>
                </c:pt>
                <c:pt idx="555">
                  <c:v>724</c:v>
                </c:pt>
                <c:pt idx="556">
                  <c:v>722</c:v>
                </c:pt>
                <c:pt idx="557">
                  <c:v>721</c:v>
                </c:pt>
                <c:pt idx="558">
                  <c:v>721</c:v>
                </c:pt>
                <c:pt idx="559">
                  <c:v>719</c:v>
                </c:pt>
                <c:pt idx="560">
                  <c:v>716</c:v>
                </c:pt>
                <c:pt idx="561">
                  <c:v>715</c:v>
                </c:pt>
                <c:pt idx="562">
                  <c:v>722</c:v>
                </c:pt>
                <c:pt idx="563">
                  <c:v>726</c:v>
                </c:pt>
                <c:pt idx="564">
                  <c:v>729</c:v>
                </c:pt>
                <c:pt idx="565">
                  <c:v>714</c:v>
                </c:pt>
                <c:pt idx="566">
                  <c:v>724</c:v>
                </c:pt>
                <c:pt idx="567">
                  <c:v>713</c:v>
                </c:pt>
                <c:pt idx="568">
                  <c:v>724</c:v>
                </c:pt>
                <c:pt idx="569">
                  <c:v>721</c:v>
                </c:pt>
                <c:pt idx="570">
                  <c:v>714</c:v>
                </c:pt>
                <c:pt idx="571">
                  <c:v>721</c:v>
                </c:pt>
                <c:pt idx="572">
                  <c:v>714</c:v>
                </c:pt>
                <c:pt idx="573">
                  <c:v>719</c:v>
                </c:pt>
                <c:pt idx="574">
                  <c:v>714</c:v>
                </c:pt>
                <c:pt idx="575">
                  <c:v>713</c:v>
                </c:pt>
                <c:pt idx="576">
                  <c:v>719</c:v>
                </c:pt>
                <c:pt idx="577">
                  <c:v>716</c:v>
                </c:pt>
                <c:pt idx="578">
                  <c:v>709</c:v>
                </c:pt>
                <c:pt idx="579">
                  <c:v>724</c:v>
                </c:pt>
                <c:pt idx="580">
                  <c:v>709</c:v>
                </c:pt>
                <c:pt idx="581">
                  <c:v>719</c:v>
                </c:pt>
                <c:pt idx="582">
                  <c:v>711</c:v>
                </c:pt>
                <c:pt idx="583">
                  <c:v>709</c:v>
                </c:pt>
                <c:pt idx="584">
                  <c:v>710</c:v>
                </c:pt>
                <c:pt idx="585">
                  <c:v>714</c:v>
                </c:pt>
                <c:pt idx="586">
                  <c:v>716</c:v>
                </c:pt>
                <c:pt idx="587">
                  <c:v>711</c:v>
                </c:pt>
                <c:pt idx="588">
                  <c:v>714</c:v>
                </c:pt>
                <c:pt idx="589">
                  <c:v>711</c:v>
                </c:pt>
                <c:pt idx="590">
                  <c:v>710</c:v>
                </c:pt>
                <c:pt idx="591">
                  <c:v>714</c:v>
                </c:pt>
                <c:pt idx="592">
                  <c:v>716</c:v>
                </c:pt>
                <c:pt idx="593">
                  <c:v>714</c:v>
                </c:pt>
                <c:pt idx="594">
                  <c:v>716</c:v>
                </c:pt>
                <c:pt idx="595">
                  <c:v>716</c:v>
                </c:pt>
                <c:pt idx="596">
                  <c:v>717</c:v>
                </c:pt>
                <c:pt idx="597">
                  <c:v>716</c:v>
                </c:pt>
                <c:pt idx="598">
                  <c:v>711</c:v>
                </c:pt>
                <c:pt idx="599">
                  <c:v>709</c:v>
                </c:pt>
                <c:pt idx="600">
                  <c:v>716</c:v>
                </c:pt>
                <c:pt idx="601">
                  <c:v>711</c:v>
                </c:pt>
                <c:pt idx="602">
                  <c:v>708</c:v>
                </c:pt>
                <c:pt idx="603">
                  <c:v>716</c:v>
                </c:pt>
                <c:pt idx="604">
                  <c:v>716</c:v>
                </c:pt>
                <c:pt idx="605">
                  <c:v>719</c:v>
                </c:pt>
                <c:pt idx="606">
                  <c:v>711</c:v>
                </c:pt>
                <c:pt idx="607">
                  <c:v>717</c:v>
                </c:pt>
                <c:pt idx="608">
                  <c:v>719</c:v>
                </c:pt>
                <c:pt idx="609">
                  <c:v>716</c:v>
                </c:pt>
                <c:pt idx="610">
                  <c:v>721</c:v>
                </c:pt>
                <c:pt idx="611">
                  <c:v>724</c:v>
                </c:pt>
                <c:pt idx="612">
                  <c:v>714</c:v>
                </c:pt>
                <c:pt idx="613">
                  <c:v>724</c:v>
                </c:pt>
                <c:pt idx="614">
                  <c:v>714</c:v>
                </c:pt>
                <c:pt idx="615">
                  <c:v>716</c:v>
                </c:pt>
                <c:pt idx="616">
                  <c:v>721</c:v>
                </c:pt>
                <c:pt idx="617">
                  <c:v>738</c:v>
                </c:pt>
                <c:pt idx="618">
                  <c:v>738</c:v>
                </c:pt>
                <c:pt idx="619">
                  <c:v>711</c:v>
                </c:pt>
                <c:pt idx="620">
                  <c:v>709</c:v>
                </c:pt>
                <c:pt idx="621">
                  <c:v>719</c:v>
                </c:pt>
                <c:pt idx="622">
                  <c:v>719</c:v>
                </c:pt>
                <c:pt idx="623">
                  <c:v>721</c:v>
                </c:pt>
                <c:pt idx="624">
                  <c:v>738</c:v>
                </c:pt>
                <c:pt idx="625">
                  <c:v>714</c:v>
                </c:pt>
                <c:pt idx="626">
                  <c:v>721</c:v>
                </c:pt>
                <c:pt idx="627">
                  <c:v>726</c:v>
                </c:pt>
                <c:pt idx="628">
                  <c:v>709</c:v>
                </c:pt>
                <c:pt idx="629">
                  <c:v>708</c:v>
                </c:pt>
                <c:pt idx="630">
                  <c:v>711</c:v>
                </c:pt>
                <c:pt idx="631">
                  <c:v>722</c:v>
                </c:pt>
                <c:pt idx="632">
                  <c:v>719</c:v>
                </c:pt>
                <c:pt idx="633">
                  <c:v>716</c:v>
                </c:pt>
                <c:pt idx="634">
                  <c:v>719</c:v>
                </c:pt>
                <c:pt idx="635">
                  <c:v>719</c:v>
                </c:pt>
                <c:pt idx="636">
                  <c:v>714</c:v>
                </c:pt>
                <c:pt idx="637">
                  <c:v>715</c:v>
                </c:pt>
                <c:pt idx="638">
                  <c:v>713</c:v>
                </c:pt>
                <c:pt idx="639">
                  <c:v>729</c:v>
                </c:pt>
                <c:pt idx="640">
                  <c:v>721</c:v>
                </c:pt>
                <c:pt idx="641">
                  <c:v>724</c:v>
                </c:pt>
                <c:pt idx="642">
                  <c:v>712</c:v>
                </c:pt>
                <c:pt idx="643">
                  <c:v>714</c:v>
                </c:pt>
                <c:pt idx="644">
                  <c:v>712</c:v>
                </c:pt>
                <c:pt idx="645">
                  <c:v>717</c:v>
                </c:pt>
                <c:pt idx="646">
                  <c:v>708</c:v>
                </c:pt>
                <c:pt idx="647">
                  <c:v>720</c:v>
                </c:pt>
                <c:pt idx="648">
                  <c:v>709</c:v>
                </c:pt>
                <c:pt idx="649">
                  <c:v>709</c:v>
                </c:pt>
                <c:pt idx="650">
                  <c:v>707</c:v>
                </c:pt>
                <c:pt idx="651">
                  <c:v>714</c:v>
                </c:pt>
                <c:pt idx="652">
                  <c:v>720</c:v>
                </c:pt>
                <c:pt idx="653">
                  <c:v>717</c:v>
                </c:pt>
                <c:pt idx="654">
                  <c:v>714</c:v>
                </c:pt>
                <c:pt idx="655">
                  <c:v>712</c:v>
                </c:pt>
                <c:pt idx="656">
                  <c:v>708</c:v>
                </c:pt>
                <c:pt idx="657">
                  <c:v>712</c:v>
                </c:pt>
                <c:pt idx="658">
                  <c:v>722</c:v>
                </c:pt>
                <c:pt idx="659">
                  <c:v>709</c:v>
                </c:pt>
                <c:pt idx="660">
                  <c:v>712</c:v>
                </c:pt>
                <c:pt idx="661">
                  <c:v>709</c:v>
                </c:pt>
                <c:pt idx="662">
                  <c:v>707</c:v>
                </c:pt>
                <c:pt idx="663">
                  <c:v>709</c:v>
                </c:pt>
                <c:pt idx="664">
                  <c:v>708</c:v>
                </c:pt>
                <c:pt idx="665">
                  <c:v>714</c:v>
                </c:pt>
                <c:pt idx="666">
                  <c:v>711</c:v>
                </c:pt>
                <c:pt idx="667">
                  <c:v>709</c:v>
                </c:pt>
                <c:pt idx="668">
                  <c:v>716</c:v>
                </c:pt>
                <c:pt idx="669">
                  <c:v>711</c:v>
                </c:pt>
                <c:pt idx="670">
                  <c:v>709</c:v>
                </c:pt>
                <c:pt idx="671">
                  <c:v>720</c:v>
                </c:pt>
                <c:pt idx="672">
                  <c:v>716</c:v>
                </c:pt>
                <c:pt idx="673">
                  <c:v>714</c:v>
                </c:pt>
                <c:pt idx="674">
                  <c:v>716</c:v>
                </c:pt>
                <c:pt idx="675">
                  <c:v>716</c:v>
                </c:pt>
                <c:pt idx="676">
                  <c:v>724</c:v>
                </c:pt>
                <c:pt idx="677">
                  <c:v>721</c:v>
                </c:pt>
                <c:pt idx="678">
                  <c:v>719</c:v>
                </c:pt>
                <c:pt idx="679">
                  <c:v>724</c:v>
                </c:pt>
                <c:pt idx="680">
                  <c:v>715</c:v>
                </c:pt>
                <c:pt idx="681">
                  <c:v>713</c:v>
                </c:pt>
                <c:pt idx="682">
                  <c:v>726</c:v>
                </c:pt>
                <c:pt idx="683">
                  <c:v>724</c:v>
                </c:pt>
                <c:pt idx="684">
                  <c:v>714</c:v>
                </c:pt>
                <c:pt idx="685">
                  <c:v>721</c:v>
                </c:pt>
                <c:pt idx="686">
                  <c:v>714</c:v>
                </c:pt>
                <c:pt idx="687">
                  <c:v>716</c:v>
                </c:pt>
                <c:pt idx="688">
                  <c:v>716</c:v>
                </c:pt>
                <c:pt idx="689">
                  <c:v>717</c:v>
                </c:pt>
                <c:pt idx="690">
                  <c:v>711</c:v>
                </c:pt>
                <c:pt idx="691">
                  <c:v>716</c:v>
                </c:pt>
                <c:pt idx="692">
                  <c:v>724</c:v>
                </c:pt>
                <c:pt idx="693">
                  <c:v>721</c:v>
                </c:pt>
                <c:pt idx="694">
                  <c:v>743</c:v>
                </c:pt>
                <c:pt idx="695">
                  <c:v>741</c:v>
                </c:pt>
                <c:pt idx="696">
                  <c:v>719</c:v>
                </c:pt>
                <c:pt idx="697">
                  <c:v>715</c:v>
                </c:pt>
                <c:pt idx="698">
                  <c:v>710</c:v>
                </c:pt>
                <c:pt idx="699">
                  <c:v>718</c:v>
                </c:pt>
                <c:pt idx="700">
                  <c:v>723</c:v>
                </c:pt>
                <c:pt idx="701">
                  <c:v>740</c:v>
                </c:pt>
                <c:pt idx="702">
                  <c:v>730</c:v>
                </c:pt>
                <c:pt idx="703">
                  <c:v>718</c:v>
                </c:pt>
                <c:pt idx="704">
                  <c:v>721</c:v>
                </c:pt>
                <c:pt idx="705">
                  <c:v>718</c:v>
                </c:pt>
                <c:pt idx="706">
                  <c:v>740</c:v>
                </c:pt>
                <c:pt idx="707">
                  <c:v>716</c:v>
                </c:pt>
                <c:pt idx="708">
                  <c:v>713</c:v>
                </c:pt>
                <c:pt idx="709">
                  <c:v>711</c:v>
                </c:pt>
                <c:pt idx="710">
                  <c:v>715</c:v>
                </c:pt>
                <c:pt idx="711">
                  <c:v>721</c:v>
                </c:pt>
                <c:pt idx="712">
                  <c:v>714</c:v>
                </c:pt>
                <c:pt idx="713">
                  <c:v>715</c:v>
                </c:pt>
                <c:pt idx="714">
                  <c:v>713</c:v>
                </c:pt>
                <c:pt idx="715">
                  <c:v>720</c:v>
                </c:pt>
                <c:pt idx="716">
                  <c:v>715</c:v>
                </c:pt>
                <c:pt idx="717">
                  <c:v>718</c:v>
                </c:pt>
                <c:pt idx="718">
                  <c:v>728</c:v>
                </c:pt>
                <c:pt idx="719">
                  <c:v>728</c:v>
                </c:pt>
                <c:pt idx="720">
                  <c:v>723</c:v>
                </c:pt>
                <c:pt idx="721">
                  <c:v>725</c:v>
                </c:pt>
                <c:pt idx="722">
                  <c:v>720</c:v>
                </c:pt>
                <c:pt idx="723">
                  <c:v>720</c:v>
                </c:pt>
                <c:pt idx="724">
                  <c:v>730</c:v>
                </c:pt>
                <c:pt idx="725">
                  <c:v>723</c:v>
                </c:pt>
                <c:pt idx="726">
                  <c:v>733</c:v>
                </c:pt>
                <c:pt idx="727">
                  <c:v>728</c:v>
                </c:pt>
                <c:pt idx="728">
                  <c:v>713</c:v>
                </c:pt>
                <c:pt idx="729">
                  <c:v>720</c:v>
                </c:pt>
                <c:pt idx="730">
                  <c:v>720</c:v>
                </c:pt>
                <c:pt idx="731">
                  <c:v>721</c:v>
                </c:pt>
                <c:pt idx="732">
                  <c:v>718</c:v>
                </c:pt>
                <c:pt idx="733">
                  <c:v>713</c:v>
                </c:pt>
                <c:pt idx="734">
                  <c:v>724</c:v>
                </c:pt>
                <c:pt idx="735">
                  <c:v>716</c:v>
                </c:pt>
                <c:pt idx="736">
                  <c:v>711</c:v>
                </c:pt>
                <c:pt idx="737">
                  <c:v>718</c:v>
                </c:pt>
                <c:pt idx="738">
                  <c:v>726</c:v>
                </c:pt>
                <c:pt idx="739">
                  <c:v>719</c:v>
                </c:pt>
                <c:pt idx="740">
                  <c:v>718</c:v>
                </c:pt>
                <c:pt idx="741">
                  <c:v>745</c:v>
                </c:pt>
                <c:pt idx="742">
                  <c:v>750</c:v>
                </c:pt>
                <c:pt idx="743">
                  <c:v>718</c:v>
                </c:pt>
                <c:pt idx="744">
                  <c:v>715</c:v>
                </c:pt>
                <c:pt idx="745">
                  <c:v>715</c:v>
                </c:pt>
                <c:pt idx="746">
                  <c:v>721</c:v>
                </c:pt>
                <c:pt idx="747">
                  <c:v>718</c:v>
                </c:pt>
                <c:pt idx="748">
                  <c:v>712</c:v>
                </c:pt>
                <c:pt idx="749">
                  <c:v>711</c:v>
                </c:pt>
                <c:pt idx="750">
                  <c:v>713</c:v>
                </c:pt>
                <c:pt idx="751">
                  <c:v>711</c:v>
                </c:pt>
                <c:pt idx="752">
                  <c:v>721</c:v>
                </c:pt>
                <c:pt idx="753">
                  <c:v>718</c:v>
                </c:pt>
                <c:pt idx="754">
                  <c:v>711</c:v>
                </c:pt>
                <c:pt idx="755">
                  <c:v>713</c:v>
                </c:pt>
                <c:pt idx="756">
                  <c:v>713</c:v>
                </c:pt>
                <c:pt idx="757">
                  <c:v>718</c:v>
                </c:pt>
                <c:pt idx="758">
                  <c:v>718</c:v>
                </c:pt>
                <c:pt idx="759">
                  <c:v>716</c:v>
                </c:pt>
                <c:pt idx="760">
                  <c:v>710</c:v>
                </c:pt>
                <c:pt idx="761">
                  <c:v>721</c:v>
                </c:pt>
                <c:pt idx="762">
                  <c:v>716</c:v>
                </c:pt>
                <c:pt idx="763">
                  <c:v>723</c:v>
                </c:pt>
                <c:pt idx="764">
                  <c:v>718</c:v>
                </c:pt>
                <c:pt idx="765">
                  <c:v>716</c:v>
                </c:pt>
                <c:pt idx="766">
                  <c:v>726</c:v>
                </c:pt>
                <c:pt idx="767">
                  <c:v>718</c:v>
                </c:pt>
                <c:pt idx="768">
                  <c:v>721</c:v>
                </c:pt>
                <c:pt idx="769">
                  <c:v>721</c:v>
                </c:pt>
                <c:pt idx="770">
                  <c:v>718</c:v>
                </c:pt>
                <c:pt idx="771">
                  <c:v>721</c:v>
                </c:pt>
                <c:pt idx="772">
                  <c:v>713</c:v>
                </c:pt>
                <c:pt idx="773">
                  <c:v>712</c:v>
                </c:pt>
                <c:pt idx="774">
                  <c:v>716</c:v>
                </c:pt>
                <c:pt idx="775">
                  <c:v>713</c:v>
                </c:pt>
                <c:pt idx="776">
                  <c:v>711</c:v>
                </c:pt>
                <c:pt idx="777">
                  <c:v>713</c:v>
                </c:pt>
                <c:pt idx="778">
                  <c:v>718</c:v>
                </c:pt>
                <c:pt idx="779">
                  <c:v>719</c:v>
                </c:pt>
                <c:pt idx="780">
                  <c:v>713</c:v>
                </c:pt>
                <c:pt idx="781">
                  <c:v>713</c:v>
                </c:pt>
                <c:pt idx="782">
                  <c:v>718</c:v>
                </c:pt>
                <c:pt idx="783">
                  <c:v>713</c:v>
                </c:pt>
                <c:pt idx="784">
                  <c:v>711</c:v>
                </c:pt>
                <c:pt idx="785">
                  <c:v>721</c:v>
                </c:pt>
                <c:pt idx="786">
                  <c:v>713</c:v>
                </c:pt>
                <c:pt idx="787">
                  <c:v>721</c:v>
                </c:pt>
                <c:pt idx="788">
                  <c:v>718</c:v>
                </c:pt>
                <c:pt idx="789">
                  <c:v>712</c:v>
                </c:pt>
                <c:pt idx="790">
                  <c:v>711</c:v>
                </c:pt>
                <c:pt idx="791">
                  <c:v>723</c:v>
                </c:pt>
                <c:pt idx="792">
                  <c:v>716</c:v>
                </c:pt>
                <c:pt idx="793">
                  <c:v>713</c:v>
                </c:pt>
                <c:pt idx="794">
                  <c:v>719</c:v>
                </c:pt>
                <c:pt idx="795">
                  <c:v>713</c:v>
                </c:pt>
                <c:pt idx="796">
                  <c:v>738</c:v>
                </c:pt>
                <c:pt idx="797">
                  <c:v>719</c:v>
                </c:pt>
                <c:pt idx="798">
                  <c:v>715</c:v>
                </c:pt>
                <c:pt idx="799">
                  <c:v>709</c:v>
                </c:pt>
                <c:pt idx="800">
                  <c:v>709</c:v>
                </c:pt>
                <c:pt idx="801">
                  <c:v>721</c:v>
                </c:pt>
                <c:pt idx="802">
                  <c:v>716</c:v>
                </c:pt>
                <c:pt idx="803">
                  <c:v>719</c:v>
                </c:pt>
                <c:pt idx="804">
                  <c:v>714</c:v>
                </c:pt>
                <c:pt idx="805">
                  <c:v>719</c:v>
                </c:pt>
                <c:pt idx="806">
                  <c:v>721</c:v>
                </c:pt>
                <c:pt idx="807">
                  <c:v>714</c:v>
                </c:pt>
                <c:pt idx="808">
                  <c:v>724</c:v>
                </c:pt>
                <c:pt idx="809">
                  <c:v>729</c:v>
                </c:pt>
                <c:pt idx="810">
                  <c:v>721</c:v>
                </c:pt>
                <c:pt idx="811">
                  <c:v>721</c:v>
                </c:pt>
                <c:pt idx="812">
                  <c:v>724</c:v>
                </c:pt>
                <c:pt idx="813">
                  <c:v>716</c:v>
                </c:pt>
                <c:pt idx="814">
                  <c:v>716</c:v>
                </c:pt>
                <c:pt idx="815">
                  <c:v>719</c:v>
                </c:pt>
                <c:pt idx="816">
                  <c:v>710</c:v>
                </c:pt>
                <c:pt idx="817">
                  <c:v>716</c:v>
                </c:pt>
                <c:pt idx="818">
                  <c:v>716</c:v>
                </c:pt>
                <c:pt idx="819">
                  <c:v>733</c:v>
                </c:pt>
                <c:pt idx="820">
                  <c:v>719</c:v>
                </c:pt>
                <c:pt idx="821">
                  <c:v>724</c:v>
                </c:pt>
                <c:pt idx="822">
                  <c:v>716</c:v>
                </c:pt>
                <c:pt idx="823">
                  <c:v>724</c:v>
                </c:pt>
                <c:pt idx="824">
                  <c:v>719</c:v>
                </c:pt>
                <c:pt idx="825">
                  <c:v>717</c:v>
                </c:pt>
                <c:pt idx="826">
                  <c:v>711</c:v>
                </c:pt>
                <c:pt idx="827">
                  <c:v>710</c:v>
                </c:pt>
                <c:pt idx="828">
                  <c:v>709</c:v>
                </c:pt>
                <c:pt idx="829">
                  <c:v>711</c:v>
                </c:pt>
                <c:pt idx="830">
                  <c:v>709</c:v>
                </c:pt>
                <c:pt idx="831">
                  <c:v>716</c:v>
                </c:pt>
                <c:pt idx="832">
                  <c:v>711</c:v>
                </c:pt>
                <c:pt idx="833">
                  <c:v>722</c:v>
                </c:pt>
                <c:pt idx="834">
                  <c:v>719</c:v>
                </c:pt>
                <c:pt idx="835">
                  <c:v>716</c:v>
                </c:pt>
                <c:pt idx="836">
                  <c:v>716</c:v>
                </c:pt>
                <c:pt idx="837">
                  <c:v>711</c:v>
                </c:pt>
                <c:pt idx="838">
                  <c:v>714</c:v>
                </c:pt>
                <c:pt idx="839">
                  <c:v>716</c:v>
                </c:pt>
                <c:pt idx="840">
                  <c:v>714</c:v>
                </c:pt>
                <c:pt idx="841">
                  <c:v>716</c:v>
                </c:pt>
                <c:pt idx="842">
                  <c:v>710</c:v>
                </c:pt>
                <c:pt idx="843">
                  <c:v>717</c:v>
                </c:pt>
                <c:pt idx="844">
                  <c:v>719</c:v>
                </c:pt>
                <c:pt idx="845">
                  <c:v>715</c:v>
                </c:pt>
                <c:pt idx="846">
                  <c:v>709</c:v>
                </c:pt>
                <c:pt idx="847">
                  <c:v>719</c:v>
                </c:pt>
                <c:pt idx="848">
                  <c:v>724</c:v>
                </c:pt>
                <c:pt idx="849">
                  <c:v>716</c:v>
                </c:pt>
                <c:pt idx="850">
                  <c:v>714</c:v>
                </c:pt>
                <c:pt idx="851">
                  <c:v>709</c:v>
                </c:pt>
                <c:pt idx="852">
                  <c:v>716</c:v>
                </c:pt>
                <c:pt idx="853">
                  <c:v>714</c:v>
                </c:pt>
                <c:pt idx="854">
                  <c:v>708</c:v>
                </c:pt>
                <c:pt idx="855">
                  <c:v>716</c:v>
                </c:pt>
                <c:pt idx="856">
                  <c:v>709</c:v>
                </c:pt>
                <c:pt idx="857">
                  <c:v>716</c:v>
                </c:pt>
                <c:pt idx="858">
                  <c:v>711</c:v>
                </c:pt>
                <c:pt idx="859">
                  <c:v>716</c:v>
                </c:pt>
                <c:pt idx="860">
                  <c:v>711</c:v>
                </c:pt>
                <c:pt idx="861">
                  <c:v>717</c:v>
                </c:pt>
                <c:pt idx="862">
                  <c:v>716</c:v>
                </c:pt>
                <c:pt idx="863">
                  <c:v>719</c:v>
                </c:pt>
                <c:pt idx="864">
                  <c:v>709</c:v>
                </c:pt>
                <c:pt idx="865">
                  <c:v>711</c:v>
                </c:pt>
                <c:pt idx="866">
                  <c:v>711</c:v>
                </c:pt>
                <c:pt idx="867">
                  <c:v>708</c:v>
                </c:pt>
                <c:pt idx="868">
                  <c:v>716</c:v>
                </c:pt>
                <c:pt idx="869">
                  <c:v>716</c:v>
                </c:pt>
                <c:pt idx="870">
                  <c:v>724</c:v>
                </c:pt>
                <c:pt idx="871">
                  <c:v>716</c:v>
                </c:pt>
                <c:pt idx="872">
                  <c:v>717</c:v>
                </c:pt>
                <c:pt idx="873">
                  <c:v>711</c:v>
                </c:pt>
                <c:pt idx="874">
                  <c:v>719</c:v>
                </c:pt>
                <c:pt idx="875">
                  <c:v>714</c:v>
                </c:pt>
                <c:pt idx="876">
                  <c:v>724</c:v>
                </c:pt>
                <c:pt idx="877">
                  <c:v>709</c:v>
                </c:pt>
                <c:pt idx="878">
                  <c:v>716</c:v>
                </c:pt>
                <c:pt idx="879">
                  <c:v>719</c:v>
                </c:pt>
                <c:pt idx="880">
                  <c:v>714</c:v>
                </c:pt>
                <c:pt idx="881">
                  <c:v>715</c:v>
                </c:pt>
                <c:pt idx="882">
                  <c:v>719</c:v>
                </c:pt>
                <c:pt idx="883">
                  <c:v>714</c:v>
                </c:pt>
                <c:pt idx="884">
                  <c:v>715</c:v>
                </c:pt>
                <c:pt idx="885">
                  <c:v>722</c:v>
                </c:pt>
                <c:pt idx="886">
                  <c:v>719</c:v>
                </c:pt>
                <c:pt idx="887">
                  <c:v>716</c:v>
                </c:pt>
                <c:pt idx="888">
                  <c:v>719</c:v>
                </c:pt>
                <c:pt idx="889">
                  <c:v>721</c:v>
                </c:pt>
                <c:pt idx="890">
                  <c:v>714</c:v>
                </c:pt>
                <c:pt idx="891">
                  <c:v>716</c:v>
                </c:pt>
                <c:pt idx="892">
                  <c:v>724</c:v>
                </c:pt>
                <c:pt idx="893">
                  <c:v>719</c:v>
                </c:pt>
                <c:pt idx="894">
                  <c:v>721</c:v>
                </c:pt>
                <c:pt idx="895">
                  <c:v>724</c:v>
                </c:pt>
                <c:pt idx="896">
                  <c:v>721</c:v>
                </c:pt>
                <c:pt idx="897">
                  <c:v>721</c:v>
                </c:pt>
                <c:pt idx="898">
                  <c:v>714</c:v>
                </c:pt>
                <c:pt idx="899">
                  <c:v>714</c:v>
                </c:pt>
                <c:pt idx="900">
                  <c:v>715</c:v>
                </c:pt>
                <c:pt idx="901">
                  <c:v>719</c:v>
                </c:pt>
                <c:pt idx="902">
                  <c:v>724</c:v>
                </c:pt>
                <c:pt idx="903">
                  <c:v>726</c:v>
                </c:pt>
                <c:pt idx="904">
                  <c:v>714</c:v>
                </c:pt>
                <c:pt idx="905">
                  <c:v>719</c:v>
                </c:pt>
                <c:pt idx="906">
                  <c:v>724</c:v>
                </c:pt>
                <c:pt idx="907">
                  <c:v>726</c:v>
                </c:pt>
                <c:pt idx="908">
                  <c:v>716</c:v>
                </c:pt>
                <c:pt idx="909">
                  <c:v>724</c:v>
                </c:pt>
                <c:pt idx="910">
                  <c:v>716</c:v>
                </c:pt>
                <c:pt idx="911">
                  <c:v>716</c:v>
                </c:pt>
                <c:pt idx="912">
                  <c:v>724</c:v>
                </c:pt>
                <c:pt idx="913">
                  <c:v>716</c:v>
                </c:pt>
                <c:pt idx="914">
                  <c:v>716</c:v>
                </c:pt>
                <c:pt idx="915">
                  <c:v>716</c:v>
                </c:pt>
                <c:pt idx="916">
                  <c:v>716</c:v>
                </c:pt>
                <c:pt idx="917">
                  <c:v>714</c:v>
                </c:pt>
                <c:pt idx="918">
                  <c:v>729</c:v>
                </c:pt>
                <c:pt idx="919">
                  <c:v>729</c:v>
                </c:pt>
                <c:pt idx="920">
                  <c:v>719</c:v>
                </c:pt>
                <c:pt idx="921">
                  <c:v>719</c:v>
                </c:pt>
                <c:pt idx="922">
                  <c:v>722</c:v>
                </c:pt>
                <c:pt idx="923">
                  <c:v>721</c:v>
                </c:pt>
                <c:pt idx="924">
                  <c:v>721</c:v>
                </c:pt>
                <c:pt idx="925">
                  <c:v>713</c:v>
                </c:pt>
                <c:pt idx="926">
                  <c:v>713</c:v>
                </c:pt>
                <c:pt idx="927">
                  <c:v>721</c:v>
                </c:pt>
                <c:pt idx="928">
                  <c:v>724</c:v>
                </c:pt>
                <c:pt idx="929">
                  <c:v>716</c:v>
                </c:pt>
                <c:pt idx="930">
                  <c:v>727</c:v>
                </c:pt>
                <c:pt idx="931">
                  <c:v>716</c:v>
                </c:pt>
                <c:pt idx="932">
                  <c:v>716</c:v>
                </c:pt>
                <c:pt idx="933">
                  <c:v>714</c:v>
                </c:pt>
                <c:pt idx="934">
                  <c:v>716</c:v>
                </c:pt>
                <c:pt idx="935">
                  <c:v>724</c:v>
                </c:pt>
                <c:pt idx="936">
                  <c:v>719</c:v>
                </c:pt>
                <c:pt idx="937">
                  <c:v>714</c:v>
                </c:pt>
                <c:pt idx="938">
                  <c:v>716</c:v>
                </c:pt>
                <c:pt idx="939">
                  <c:v>710</c:v>
                </c:pt>
                <c:pt idx="940">
                  <c:v>717</c:v>
                </c:pt>
                <c:pt idx="941">
                  <c:v>711</c:v>
                </c:pt>
                <c:pt idx="942">
                  <c:v>711</c:v>
                </c:pt>
                <c:pt idx="943">
                  <c:v>709</c:v>
                </c:pt>
                <c:pt idx="944">
                  <c:v>708</c:v>
                </c:pt>
                <c:pt idx="945">
                  <c:v>716</c:v>
                </c:pt>
                <c:pt idx="946">
                  <c:v>714</c:v>
                </c:pt>
                <c:pt idx="947">
                  <c:v>716</c:v>
                </c:pt>
                <c:pt idx="948">
                  <c:v>716</c:v>
                </c:pt>
                <c:pt idx="949">
                  <c:v>714</c:v>
                </c:pt>
                <c:pt idx="950">
                  <c:v>724</c:v>
                </c:pt>
                <c:pt idx="951">
                  <c:v>709</c:v>
                </c:pt>
                <c:pt idx="952">
                  <c:v>719</c:v>
                </c:pt>
                <c:pt idx="953">
                  <c:v>711</c:v>
                </c:pt>
                <c:pt idx="954">
                  <c:v>708</c:v>
                </c:pt>
                <c:pt idx="955">
                  <c:v>716</c:v>
                </c:pt>
                <c:pt idx="956">
                  <c:v>714</c:v>
                </c:pt>
                <c:pt idx="957">
                  <c:v>719</c:v>
                </c:pt>
                <c:pt idx="958">
                  <c:v>719</c:v>
                </c:pt>
                <c:pt idx="959">
                  <c:v>714</c:v>
                </c:pt>
                <c:pt idx="960">
                  <c:v>721</c:v>
                </c:pt>
                <c:pt idx="961">
                  <c:v>726</c:v>
                </c:pt>
                <c:pt idx="962">
                  <c:v>721</c:v>
                </c:pt>
                <c:pt idx="963">
                  <c:v>722</c:v>
                </c:pt>
                <c:pt idx="964">
                  <c:v>724</c:v>
                </c:pt>
                <c:pt idx="965">
                  <c:v>721</c:v>
                </c:pt>
                <c:pt idx="966">
                  <c:v>716</c:v>
                </c:pt>
                <c:pt idx="967">
                  <c:v>729</c:v>
                </c:pt>
                <c:pt idx="968">
                  <c:v>722</c:v>
                </c:pt>
                <c:pt idx="969">
                  <c:v>721</c:v>
                </c:pt>
                <c:pt idx="970">
                  <c:v>714</c:v>
                </c:pt>
                <c:pt idx="971">
                  <c:v>711</c:v>
                </c:pt>
                <c:pt idx="972">
                  <c:v>719</c:v>
                </c:pt>
                <c:pt idx="973">
                  <c:v>709</c:v>
                </c:pt>
                <c:pt idx="974">
                  <c:v>711</c:v>
                </c:pt>
                <c:pt idx="975">
                  <c:v>710</c:v>
                </c:pt>
                <c:pt idx="976">
                  <c:v>709</c:v>
                </c:pt>
                <c:pt idx="977">
                  <c:v>716</c:v>
                </c:pt>
                <c:pt idx="978">
                  <c:v>716</c:v>
                </c:pt>
                <c:pt idx="979">
                  <c:v>709</c:v>
                </c:pt>
                <c:pt idx="980">
                  <c:v>708</c:v>
                </c:pt>
                <c:pt idx="981">
                  <c:v>716</c:v>
                </c:pt>
                <c:pt idx="982">
                  <c:v>724</c:v>
                </c:pt>
                <c:pt idx="983">
                  <c:v>711</c:v>
                </c:pt>
                <c:pt idx="984">
                  <c:v>714</c:v>
                </c:pt>
                <c:pt idx="985">
                  <c:v>713</c:v>
                </c:pt>
                <c:pt idx="986">
                  <c:v>729</c:v>
                </c:pt>
                <c:pt idx="987">
                  <c:v>719</c:v>
                </c:pt>
                <c:pt idx="988">
                  <c:v>713</c:v>
                </c:pt>
                <c:pt idx="989">
                  <c:v>724</c:v>
                </c:pt>
                <c:pt idx="990">
                  <c:v>719</c:v>
                </c:pt>
                <c:pt idx="991">
                  <c:v>711</c:v>
                </c:pt>
                <c:pt idx="992">
                  <c:v>714</c:v>
                </c:pt>
                <c:pt idx="993">
                  <c:v>716</c:v>
                </c:pt>
                <c:pt idx="994">
                  <c:v>711</c:v>
                </c:pt>
                <c:pt idx="995">
                  <c:v>714</c:v>
                </c:pt>
                <c:pt idx="996">
                  <c:v>711</c:v>
                </c:pt>
                <c:pt idx="997">
                  <c:v>716</c:v>
                </c:pt>
                <c:pt idx="998">
                  <c:v>724</c:v>
                </c:pt>
                <c:pt idx="999">
                  <c:v>716</c:v>
                </c:pt>
                <c:pt idx="1000">
                  <c:v>714</c:v>
                </c:pt>
                <c:pt idx="1001">
                  <c:v>711</c:v>
                </c:pt>
                <c:pt idx="1002">
                  <c:v>716</c:v>
                </c:pt>
                <c:pt idx="1003">
                  <c:v>716</c:v>
                </c:pt>
                <c:pt idx="1004">
                  <c:v>716</c:v>
                </c:pt>
                <c:pt idx="1005">
                  <c:v>714</c:v>
                </c:pt>
                <c:pt idx="1006">
                  <c:v>710</c:v>
                </c:pt>
                <c:pt idx="1007">
                  <c:v>716</c:v>
                </c:pt>
                <c:pt idx="1008">
                  <c:v>719</c:v>
                </c:pt>
                <c:pt idx="1009">
                  <c:v>711</c:v>
                </c:pt>
                <c:pt idx="1010">
                  <c:v>719</c:v>
                </c:pt>
                <c:pt idx="1011">
                  <c:v>719</c:v>
                </c:pt>
                <c:pt idx="1012">
                  <c:v>721</c:v>
                </c:pt>
                <c:pt idx="1013">
                  <c:v>714</c:v>
                </c:pt>
                <c:pt idx="1014">
                  <c:v>721</c:v>
                </c:pt>
                <c:pt idx="1015">
                  <c:v>726</c:v>
                </c:pt>
                <c:pt idx="1016">
                  <c:v>724</c:v>
                </c:pt>
                <c:pt idx="1017">
                  <c:v>721</c:v>
                </c:pt>
                <c:pt idx="1018">
                  <c:v>716</c:v>
                </c:pt>
                <c:pt idx="1019">
                  <c:v>716</c:v>
                </c:pt>
                <c:pt idx="1020">
                  <c:v>716</c:v>
                </c:pt>
                <c:pt idx="1021">
                  <c:v>716</c:v>
                </c:pt>
                <c:pt idx="1022">
                  <c:v>716</c:v>
                </c:pt>
                <c:pt idx="1023">
                  <c:v>711</c:v>
                </c:pt>
                <c:pt idx="1024">
                  <c:v>716</c:v>
                </c:pt>
                <c:pt idx="1025">
                  <c:v>716</c:v>
                </c:pt>
                <c:pt idx="1026">
                  <c:v>716</c:v>
                </c:pt>
                <c:pt idx="1027">
                  <c:v>711</c:v>
                </c:pt>
                <c:pt idx="1028">
                  <c:v>716</c:v>
                </c:pt>
                <c:pt idx="1029">
                  <c:v>708</c:v>
                </c:pt>
                <c:pt idx="1030">
                  <c:v>743</c:v>
                </c:pt>
                <c:pt idx="1031">
                  <c:v>716</c:v>
                </c:pt>
                <c:pt idx="1032">
                  <c:v>719</c:v>
                </c:pt>
                <c:pt idx="1033">
                  <c:v>716</c:v>
                </c:pt>
                <c:pt idx="1034">
                  <c:v>714</c:v>
                </c:pt>
                <c:pt idx="1035">
                  <c:v>716</c:v>
                </c:pt>
                <c:pt idx="1036">
                  <c:v>719</c:v>
                </c:pt>
                <c:pt idx="1037">
                  <c:v>709</c:v>
                </c:pt>
                <c:pt idx="1038">
                  <c:v>711</c:v>
                </c:pt>
                <c:pt idx="1039">
                  <c:v>714</c:v>
                </c:pt>
                <c:pt idx="1040">
                  <c:v>721</c:v>
                </c:pt>
                <c:pt idx="1041">
                  <c:v>722</c:v>
                </c:pt>
                <c:pt idx="1042">
                  <c:v>721</c:v>
                </c:pt>
                <c:pt idx="1043">
                  <c:v>719</c:v>
                </c:pt>
                <c:pt idx="1044">
                  <c:v>719</c:v>
                </c:pt>
                <c:pt idx="1045">
                  <c:v>721</c:v>
                </c:pt>
                <c:pt idx="1046">
                  <c:v>715</c:v>
                </c:pt>
                <c:pt idx="1047">
                  <c:v>713</c:v>
                </c:pt>
                <c:pt idx="1048">
                  <c:v>719</c:v>
                </c:pt>
                <c:pt idx="1049">
                  <c:v>716</c:v>
                </c:pt>
                <c:pt idx="1050">
                  <c:v>719</c:v>
                </c:pt>
                <c:pt idx="1051">
                  <c:v>716</c:v>
                </c:pt>
                <c:pt idx="1052">
                  <c:v>724</c:v>
                </c:pt>
                <c:pt idx="1053">
                  <c:v>709</c:v>
                </c:pt>
                <c:pt idx="1054">
                  <c:v>710</c:v>
                </c:pt>
                <c:pt idx="1055">
                  <c:v>709</c:v>
                </c:pt>
                <c:pt idx="1056">
                  <c:v>711</c:v>
                </c:pt>
                <c:pt idx="1057">
                  <c:v>719</c:v>
                </c:pt>
                <c:pt idx="1058">
                  <c:v>719</c:v>
                </c:pt>
                <c:pt idx="1059">
                  <c:v>716</c:v>
                </c:pt>
                <c:pt idx="1060">
                  <c:v>713</c:v>
                </c:pt>
                <c:pt idx="1061">
                  <c:v>713</c:v>
                </c:pt>
                <c:pt idx="1062">
                  <c:v>722</c:v>
                </c:pt>
                <c:pt idx="1063">
                  <c:v>724</c:v>
                </c:pt>
                <c:pt idx="1064">
                  <c:v>709</c:v>
                </c:pt>
                <c:pt idx="1065">
                  <c:v>708</c:v>
                </c:pt>
                <c:pt idx="1066">
                  <c:v>716</c:v>
                </c:pt>
                <c:pt idx="1067">
                  <c:v>714</c:v>
                </c:pt>
                <c:pt idx="1068">
                  <c:v>713</c:v>
                </c:pt>
                <c:pt idx="1069">
                  <c:v>721</c:v>
                </c:pt>
                <c:pt idx="1070">
                  <c:v>719</c:v>
                </c:pt>
                <c:pt idx="1071">
                  <c:v>716</c:v>
                </c:pt>
                <c:pt idx="1072">
                  <c:v>714</c:v>
                </c:pt>
                <c:pt idx="1073">
                  <c:v>721</c:v>
                </c:pt>
                <c:pt idx="1074">
                  <c:v>724</c:v>
                </c:pt>
                <c:pt idx="1075">
                  <c:v>714</c:v>
                </c:pt>
                <c:pt idx="1076">
                  <c:v>724</c:v>
                </c:pt>
                <c:pt idx="1077">
                  <c:v>714</c:v>
                </c:pt>
                <c:pt idx="1078">
                  <c:v>719</c:v>
                </c:pt>
                <c:pt idx="1079">
                  <c:v>719</c:v>
                </c:pt>
                <c:pt idx="1080">
                  <c:v>714</c:v>
                </c:pt>
                <c:pt idx="1081">
                  <c:v>711</c:v>
                </c:pt>
                <c:pt idx="1082">
                  <c:v>708</c:v>
                </c:pt>
                <c:pt idx="1083">
                  <c:v>717</c:v>
                </c:pt>
                <c:pt idx="1084">
                  <c:v>711</c:v>
                </c:pt>
                <c:pt idx="1085">
                  <c:v>709</c:v>
                </c:pt>
                <c:pt idx="1086">
                  <c:v>711</c:v>
                </c:pt>
                <c:pt idx="1087">
                  <c:v>716</c:v>
                </c:pt>
                <c:pt idx="1088">
                  <c:v>709</c:v>
                </c:pt>
                <c:pt idx="1089">
                  <c:v>719</c:v>
                </c:pt>
                <c:pt idx="1090">
                  <c:v>719</c:v>
                </c:pt>
                <c:pt idx="1091">
                  <c:v>716</c:v>
                </c:pt>
                <c:pt idx="1092">
                  <c:v>710</c:v>
                </c:pt>
                <c:pt idx="1093">
                  <c:v>714</c:v>
                </c:pt>
                <c:pt idx="1094">
                  <c:v>716</c:v>
                </c:pt>
                <c:pt idx="1095">
                  <c:v>714</c:v>
                </c:pt>
                <c:pt idx="1096">
                  <c:v>716</c:v>
                </c:pt>
                <c:pt idx="1097">
                  <c:v>711</c:v>
                </c:pt>
                <c:pt idx="1098">
                  <c:v>709</c:v>
                </c:pt>
                <c:pt idx="1099">
                  <c:v>724</c:v>
                </c:pt>
                <c:pt idx="1100">
                  <c:v>717</c:v>
                </c:pt>
                <c:pt idx="1101">
                  <c:v>709</c:v>
                </c:pt>
                <c:pt idx="1102">
                  <c:v>716</c:v>
                </c:pt>
                <c:pt idx="1103">
                  <c:v>714</c:v>
                </c:pt>
                <c:pt idx="1104">
                  <c:v>716</c:v>
                </c:pt>
                <c:pt idx="1105">
                  <c:v>719</c:v>
                </c:pt>
                <c:pt idx="1106">
                  <c:v>713</c:v>
                </c:pt>
                <c:pt idx="1107">
                  <c:v>716</c:v>
                </c:pt>
                <c:pt idx="1108">
                  <c:v>714</c:v>
                </c:pt>
                <c:pt idx="1109">
                  <c:v>721</c:v>
                </c:pt>
                <c:pt idx="1110">
                  <c:v>724</c:v>
                </c:pt>
                <c:pt idx="1111">
                  <c:v>714</c:v>
                </c:pt>
                <c:pt idx="1112">
                  <c:v>716</c:v>
                </c:pt>
                <c:pt idx="1113">
                  <c:v>715</c:v>
                </c:pt>
                <c:pt idx="1114">
                  <c:v>713</c:v>
                </c:pt>
                <c:pt idx="1115">
                  <c:v>729</c:v>
                </c:pt>
                <c:pt idx="1116">
                  <c:v>716</c:v>
                </c:pt>
                <c:pt idx="1117">
                  <c:v>713</c:v>
                </c:pt>
                <c:pt idx="1118">
                  <c:v>719</c:v>
                </c:pt>
                <c:pt idx="1119">
                  <c:v>729</c:v>
                </c:pt>
                <c:pt idx="1120">
                  <c:v>716</c:v>
                </c:pt>
                <c:pt idx="1121">
                  <c:v>713</c:v>
                </c:pt>
                <c:pt idx="1122">
                  <c:v>721</c:v>
                </c:pt>
                <c:pt idx="1123">
                  <c:v>721</c:v>
                </c:pt>
                <c:pt idx="1124">
                  <c:v>714</c:v>
                </c:pt>
                <c:pt idx="1125">
                  <c:v>729</c:v>
                </c:pt>
                <c:pt idx="1126">
                  <c:v>719</c:v>
                </c:pt>
                <c:pt idx="1127">
                  <c:v>716</c:v>
                </c:pt>
                <c:pt idx="1128">
                  <c:v>719</c:v>
                </c:pt>
                <c:pt idx="1129">
                  <c:v>716</c:v>
                </c:pt>
                <c:pt idx="1130">
                  <c:v>716</c:v>
                </c:pt>
                <c:pt idx="1131">
                  <c:v>722</c:v>
                </c:pt>
                <c:pt idx="1132">
                  <c:v>716</c:v>
                </c:pt>
                <c:pt idx="1133">
                  <c:v>716</c:v>
                </c:pt>
                <c:pt idx="1134">
                  <c:v>716</c:v>
                </c:pt>
                <c:pt idx="1135">
                  <c:v>719</c:v>
                </c:pt>
                <c:pt idx="1136">
                  <c:v>709</c:v>
                </c:pt>
                <c:pt idx="1137">
                  <c:v>708</c:v>
                </c:pt>
                <c:pt idx="1138">
                  <c:v>724</c:v>
                </c:pt>
                <c:pt idx="1139">
                  <c:v>709</c:v>
                </c:pt>
                <c:pt idx="1140">
                  <c:v>716</c:v>
                </c:pt>
                <c:pt idx="1141">
                  <c:v>710</c:v>
                </c:pt>
                <c:pt idx="1142">
                  <c:v>714</c:v>
                </c:pt>
                <c:pt idx="1143">
                  <c:v>711</c:v>
                </c:pt>
                <c:pt idx="1144">
                  <c:v>714</c:v>
                </c:pt>
                <c:pt idx="1145">
                  <c:v>716</c:v>
                </c:pt>
                <c:pt idx="1146">
                  <c:v>716</c:v>
                </c:pt>
                <c:pt idx="1147">
                  <c:v>722</c:v>
                </c:pt>
                <c:pt idx="1148">
                  <c:v>716</c:v>
                </c:pt>
                <c:pt idx="1149">
                  <c:v>710</c:v>
                </c:pt>
                <c:pt idx="1150">
                  <c:v>722</c:v>
                </c:pt>
                <c:pt idx="1151">
                  <c:v>714</c:v>
                </c:pt>
                <c:pt idx="1152">
                  <c:v>714</c:v>
                </c:pt>
                <c:pt idx="1153">
                  <c:v>711</c:v>
                </c:pt>
                <c:pt idx="1154">
                  <c:v>716</c:v>
                </c:pt>
                <c:pt idx="1155">
                  <c:v>714</c:v>
                </c:pt>
                <c:pt idx="1156">
                  <c:v>721</c:v>
                </c:pt>
                <c:pt idx="1157">
                  <c:v>719</c:v>
                </c:pt>
                <c:pt idx="1158">
                  <c:v>724</c:v>
                </c:pt>
                <c:pt idx="1159">
                  <c:v>721</c:v>
                </c:pt>
                <c:pt idx="1160">
                  <c:v>726</c:v>
                </c:pt>
                <c:pt idx="1161">
                  <c:v>716</c:v>
                </c:pt>
                <c:pt idx="1162">
                  <c:v>717</c:v>
                </c:pt>
                <c:pt idx="1163">
                  <c:v>711</c:v>
                </c:pt>
                <c:pt idx="1164">
                  <c:v>716</c:v>
                </c:pt>
                <c:pt idx="1165">
                  <c:v>709</c:v>
                </c:pt>
                <c:pt idx="1166">
                  <c:v>719</c:v>
                </c:pt>
                <c:pt idx="1167">
                  <c:v>719</c:v>
                </c:pt>
                <c:pt idx="1168">
                  <c:v>716</c:v>
                </c:pt>
                <c:pt idx="1169">
                  <c:v>711</c:v>
                </c:pt>
                <c:pt idx="1170">
                  <c:v>714</c:v>
                </c:pt>
                <c:pt idx="1171">
                  <c:v>724</c:v>
                </c:pt>
                <c:pt idx="1172">
                  <c:v>716</c:v>
                </c:pt>
                <c:pt idx="1173">
                  <c:v>711</c:v>
                </c:pt>
                <c:pt idx="1174">
                  <c:v>724</c:v>
                </c:pt>
                <c:pt idx="1175">
                  <c:v>711</c:v>
                </c:pt>
                <c:pt idx="1176">
                  <c:v>716</c:v>
                </c:pt>
                <c:pt idx="1177">
                  <c:v>717</c:v>
                </c:pt>
                <c:pt idx="1178">
                  <c:v>719</c:v>
                </c:pt>
                <c:pt idx="1179">
                  <c:v>716</c:v>
                </c:pt>
                <c:pt idx="1180">
                  <c:v>716</c:v>
                </c:pt>
                <c:pt idx="1181">
                  <c:v>708</c:v>
                </c:pt>
                <c:pt idx="1182">
                  <c:v>708</c:v>
                </c:pt>
                <c:pt idx="1183">
                  <c:v>724</c:v>
                </c:pt>
                <c:pt idx="1184">
                  <c:v>719</c:v>
                </c:pt>
                <c:pt idx="1185">
                  <c:v>721</c:v>
                </c:pt>
                <c:pt idx="1186">
                  <c:v>719</c:v>
                </c:pt>
                <c:pt idx="1187">
                  <c:v>729</c:v>
                </c:pt>
                <c:pt idx="1188">
                  <c:v>724</c:v>
                </c:pt>
                <c:pt idx="1189">
                  <c:v>709</c:v>
                </c:pt>
                <c:pt idx="1190">
                  <c:v>724</c:v>
                </c:pt>
                <c:pt idx="1191">
                  <c:v>711</c:v>
                </c:pt>
                <c:pt idx="1192">
                  <c:v>724</c:v>
                </c:pt>
                <c:pt idx="1193">
                  <c:v>719</c:v>
                </c:pt>
                <c:pt idx="1194">
                  <c:v>717</c:v>
                </c:pt>
                <c:pt idx="1195">
                  <c:v>716</c:v>
                </c:pt>
                <c:pt idx="1196">
                  <c:v>716</c:v>
                </c:pt>
                <c:pt idx="1197">
                  <c:v>727</c:v>
                </c:pt>
                <c:pt idx="1198">
                  <c:v>721</c:v>
                </c:pt>
                <c:pt idx="1199">
                  <c:v>711</c:v>
                </c:pt>
                <c:pt idx="1200">
                  <c:v>709</c:v>
                </c:pt>
                <c:pt idx="1201">
                  <c:v>711</c:v>
                </c:pt>
                <c:pt idx="1202">
                  <c:v>708</c:v>
                </c:pt>
                <c:pt idx="1203">
                  <c:v>709</c:v>
                </c:pt>
                <c:pt idx="1204">
                  <c:v>716</c:v>
                </c:pt>
                <c:pt idx="1205">
                  <c:v>714</c:v>
                </c:pt>
                <c:pt idx="1206">
                  <c:v>711</c:v>
                </c:pt>
                <c:pt idx="1207">
                  <c:v>717</c:v>
                </c:pt>
                <c:pt idx="1208">
                  <c:v>716</c:v>
                </c:pt>
                <c:pt idx="1209">
                  <c:v>724</c:v>
                </c:pt>
                <c:pt idx="1210">
                  <c:v>719</c:v>
                </c:pt>
                <c:pt idx="1211">
                  <c:v>721</c:v>
                </c:pt>
                <c:pt idx="1212">
                  <c:v>716</c:v>
                </c:pt>
                <c:pt idx="1213">
                  <c:v>719</c:v>
                </c:pt>
                <c:pt idx="1214">
                  <c:v>711</c:v>
                </c:pt>
                <c:pt idx="1215">
                  <c:v>710</c:v>
                </c:pt>
                <c:pt idx="1216">
                  <c:v>709</c:v>
                </c:pt>
                <c:pt idx="1217">
                  <c:v>711</c:v>
                </c:pt>
                <c:pt idx="1218">
                  <c:v>714</c:v>
                </c:pt>
                <c:pt idx="1219">
                  <c:v>719</c:v>
                </c:pt>
                <c:pt idx="1220">
                  <c:v>722</c:v>
                </c:pt>
                <c:pt idx="1221">
                  <c:v>716</c:v>
                </c:pt>
                <c:pt idx="1222">
                  <c:v>716</c:v>
                </c:pt>
                <c:pt idx="1223">
                  <c:v>709</c:v>
                </c:pt>
                <c:pt idx="1224">
                  <c:v>719</c:v>
                </c:pt>
                <c:pt idx="1225">
                  <c:v>711</c:v>
                </c:pt>
                <c:pt idx="1226">
                  <c:v>708</c:v>
                </c:pt>
                <c:pt idx="1227">
                  <c:v>708</c:v>
                </c:pt>
                <c:pt idx="1228">
                  <c:v>714</c:v>
                </c:pt>
                <c:pt idx="1229">
                  <c:v>710</c:v>
                </c:pt>
                <c:pt idx="1230">
                  <c:v>719</c:v>
                </c:pt>
                <c:pt idx="1231">
                  <c:v>719</c:v>
                </c:pt>
                <c:pt idx="1232">
                  <c:v>711</c:v>
                </c:pt>
                <c:pt idx="1233">
                  <c:v>716</c:v>
                </c:pt>
                <c:pt idx="1234">
                  <c:v>716</c:v>
                </c:pt>
                <c:pt idx="1235">
                  <c:v>714</c:v>
                </c:pt>
                <c:pt idx="1236">
                  <c:v>724</c:v>
                </c:pt>
                <c:pt idx="1237">
                  <c:v>716</c:v>
                </c:pt>
                <c:pt idx="1238">
                  <c:v>716</c:v>
                </c:pt>
                <c:pt idx="1239">
                  <c:v>719</c:v>
                </c:pt>
                <c:pt idx="1240">
                  <c:v>714</c:v>
                </c:pt>
                <c:pt idx="1241">
                  <c:v>708</c:v>
                </c:pt>
                <c:pt idx="1242">
                  <c:v>719</c:v>
                </c:pt>
                <c:pt idx="1243">
                  <c:v>724</c:v>
                </c:pt>
                <c:pt idx="1244">
                  <c:v>716</c:v>
                </c:pt>
                <c:pt idx="1245">
                  <c:v>716</c:v>
                </c:pt>
                <c:pt idx="1246">
                  <c:v>716</c:v>
                </c:pt>
                <c:pt idx="1247">
                  <c:v>719</c:v>
                </c:pt>
                <c:pt idx="1248">
                  <c:v>719</c:v>
                </c:pt>
                <c:pt idx="1249">
                  <c:v>743</c:v>
                </c:pt>
                <c:pt idx="1250">
                  <c:v>716</c:v>
                </c:pt>
                <c:pt idx="1251">
                  <c:v>743</c:v>
                </c:pt>
                <c:pt idx="1252">
                  <c:v>716</c:v>
                </c:pt>
                <c:pt idx="1253">
                  <c:v>714</c:v>
                </c:pt>
                <c:pt idx="1254">
                  <c:v>716</c:v>
                </c:pt>
                <c:pt idx="1255">
                  <c:v>721</c:v>
                </c:pt>
                <c:pt idx="1256">
                  <c:v>731</c:v>
                </c:pt>
                <c:pt idx="1257">
                  <c:v>721</c:v>
                </c:pt>
                <c:pt idx="1258">
                  <c:v>722</c:v>
                </c:pt>
                <c:pt idx="1259">
                  <c:v>724</c:v>
                </c:pt>
                <c:pt idx="1260">
                  <c:v>721</c:v>
                </c:pt>
                <c:pt idx="1261">
                  <c:v>719</c:v>
                </c:pt>
                <c:pt idx="1262">
                  <c:v>716</c:v>
                </c:pt>
                <c:pt idx="1263">
                  <c:v>722</c:v>
                </c:pt>
                <c:pt idx="1264">
                  <c:v>719</c:v>
                </c:pt>
                <c:pt idx="1265">
                  <c:v>716</c:v>
                </c:pt>
                <c:pt idx="1266">
                  <c:v>714</c:v>
                </c:pt>
                <c:pt idx="1267">
                  <c:v>719</c:v>
                </c:pt>
                <c:pt idx="1268">
                  <c:v>716</c:v>
                </c:pt>
                <c:pt idx="1269">
                  <c:v>718</c:v>
                </c:pt>
                <c:pt idx="1270">
                  <c:v>716</c:v>
                </c:pt>
                <c:pt idx="1271">
                  <c:v>717</c:v>
                </c:pt>
                <c:pt idx="1272">
                  <c:v>724</c:v>
                </c:pt>
                <c:pt idx="1273">
                  <c:v>716</c:v>
                </c:pt>
                <c:pt idx="1274">
                  <c:v>709</c:v>
                </c:pt>
                <c:pt idx="1275">
                  <c:v>716</c:v>
                </c:pt>
                <c:pt idx="1276">
                  <c:v>711</c:v>
                </c:pt>
                <c:pt idx="1277">
                  <c:v>714</c:v>
                </c:pt>
                <c:pt idx="1278">
                  <c:v>716</c:v>
                </c:pt>
                <c:pt idx="1279">
                  <c:v>719</c:v>
                </c:pt>
                <c:pt idx="1280">
                  <c:v>724</c:v>
                </c:pt>
                <c:pt idx="1281">
                  <c:v>711</c:v>
                </c:pt>
                <c:pt idx="1282">
                  <c:v>722</c:v>
                </c:pt>
                <c:pt idx="1283">
                  <c:v>724</c:v>
                </c:pt>
                <c:pt idx="1284">
                  <c:v>724</c:v>
                </c:pt>
                <c:pt idx="1285">
                  <c:v>721</c:v>
                </c:pt>
                <c:pt idx="1286">
                  <c:v>721</c:v>
                </c:pt>
                <c:pt idx="1287">
                  <c:v>713</c:v>
                </c:pt>
                <c:pt idx="1288">
                  <c:v>713</c:v>
                </c:pt>
                <c:pt idx="1289">
                  <c:v>719</c:v>
                </c:pt>
                <c:pt idx="1290">
                  <c:v>716</c:v>
                </c:pt>
                <c:pt idx="1291">
                  <c:v>708</c:v>
                </c:pt>
                <c:pt idx="1292">
                  <c:v>708</c:v>
                </c:pt>
                <c:pt idx="1293">
                  <c:v>716</c:v>
                </c:pt>
                <c:pt idx="1294">
                  <c:v>719</c:v>
                </c:pt>
                <c:pt idx="1295">
                  <c:v>714</c:v>
                </c:pt>
                <c:pt idx="1296">
                  <c:v>721</c:v>
                </c:pt>
                <c:pt idx="1297">
                  <c:v>716</c:v>
                </c:pt>
                <c:pt idx="1298">
                  <c:v>719</c:v>
                </c:pt>
                <c:pt idx="1299">
                  <c:v>726</c:v>
                </c:pt>
                <c:pt idx="1300">
                  <c:v>714</c:v>
                </c:pt>
                <c:pt idx="1301">
                  <c:v>721</c:v>
                </c:pt>
                <c:pt idx="1302">
                  <c:v>716</c:v>
                </c:pt>
                <c:pt idx="1303">
                  <c:v>722</c:v>
                </c:pt>
                <c:pt idx="1304">
                  <c:v>716</c:v>
                </c:pt>
                <c:pt idx="1305">
                  <c:v>716</c:v>
                </c:pt>
                <c:pt idx="1306">
                  <c:v>722</c:v>
                </c:pt>
                <c:pt idx="1307">
                  <c:v>719</c:v>
                </c:pt>
                <c:pt idx="1308">
                  <c:v>724</c:v>
                </c:pt>
                <c:pt idx="1309">
                  <c:v>721</c:v>
                </c:pt>
                <c:pt idx="1310">
                  <c:v>719</c:v>
                </c:pt>
                <c:pt idx="1311">
                  <c:v>719</c:v>
                </c:pt>
                <c:pt idx="1312">
                  <c:v>716</c:v>
                </c:pt>
                <c:pt idx="1313">
                  <c:v>716</c:v>
                </c:pt>
                <c:pt idx="1314">
                  <c:v>714</c:v>
                </c:pt>
                <c:pt idx="1315">
                  <c:v>711</c:v>
                </c:pt>
                <c:pt idx="1316">
                  <c:v>724</c:v>
                </c:pt>
                <c:pt idx="1317">
                  <c:v>713</c:v>
                </c:pt>
                <c:pt idx="1318">
                  <c:v>721</c:v>
                </c:pt>
                <c:pt idx="1319">
                  <c:v>724</c:v>
                </c:pt>
                <c:pt idx="1320">
                  <c:v>724</c:v>
                </c:pt>
                <c:pt idx="1321">
                  <c:v>719</c:v>
                </c:pt>
                <c:pt idx="1322">
                  <c:v>717</c:v>
                </c:pt>
                <c:pt idx="1323">
                  <c:v>716</c:v>
                </c:pt>
                <c:pt idx="1324">
                  <c:v>711</c:v>
                </c:pt>
                <c:pt idx="1325">
                  <c:v>711</c:v>
                </c:pt>
                <c:pt idx="1326">
                  <c:v>716</c:v>
                </c:pt>
                <c:pt idx="1327">
                  <c:v>719</c:v>
                </c:pt>
                <c:pt idx="1328">
                  <c:v>721</c:v>
                </c:pt>
                <c:pt idx="1329">
                  <c:v>714</c:v>
                </c:pt>
                <c:pt idx="1330">
                  <c:v>709</c:v>
                </c:pt>
                <c:pt idx="1331">
                  <c:v>710</c:v>
                </c:pt>
                <c:pt idx="1332">
                  <c:v>721</c:v>
                </c:pt>
                <c:pt idx="1333">
                  <c:v>711</c:v>
                </c:pt>
                <c:pt idx="1334">
                  <c:v>714</c:v>
                </c:pt>
                <c:pt idx="1335">
                  <c:v>721</c:v>
                </c:pt>
                <c:pt idx="1336">
                  <c:v>724</c:v>
                </c:pt>
                <c:pt idx="1337">
                  <c:v>719</c:v>
                </c:pt>
                <c:pt idx="1338">
                  <c:v>724</c:v>
                </c:pt>
                <c:pt idx="1339">
                  <c:v>726</c:v>
                </c:pt>
                <c:pt idx="1340">
                  <c:v>716</c:v>
                </c:pt>
                <c:pt idx="1341">
                  <c:v>719</c:v>
                </c:pt>
                <c:pt idx="1342">
                  <c:v>714</c:v>
                </c:pt>
                <c:pt idx="1343">
                  <c:v>719</c:v>
                </c:pt>
                <c:pt idx="1344">
                  <c:v>716</c:v>
                </c:pt>
                <c:pt idx="1345">
                  <c:v>709</c:v>
                </c:pt>
                <c:pt idx="1346">
                  <c:v>716</c:v>
                </c:pt>
                <c:pt idx="1347">
                  <c:v>714</c:v>
                </c:pt>
                <c:pt idx="1348">
                  <c:v>721</c:v>
                </c:pt>
                <c:pt idx="1349">
                  <c:v>721</c:v>
                </c:pt>
                <c:pt idx="1350">
                  <c:v>721</c:v>
                </c:pt>
                <c:pt idx="1351">
                  <c:v>716</c:v>
                </c:pt>
                <c:pt idx="1352">
                  <c:v>713</c:v>
                </c:pt>
                <c:pt idx="1353">
                  <c:v>724</c:v>
                </c:pt>
                <c:pt idx="1354">
                  <c:v>711</c:v>
                </c:pt>
                <c:pt idx="1355">
                  <c:v>719</c:v>
                </c:pt>
                <c:pt idx="1356">
                  <c:v>716</c:v>
                </c:pt>
                <c:pt idx="1357">
                  <c:v>719</c:v>
                </c:pt>
                <c:pt idx="1358">
                  <c:v>709</c:v>
                </c:pt>
                <c:pt idx="1359">
                  <c:v>716</c:v>
                </c:pt>
                <c:pt idx="1360">
                  <c:v>719</c:v>
                </c:pt>
                <c:pt idx="1361">
                  <c:v>721</c:v>
                </c:pt>
                <c:pt idx="1362">
                  <c:v>721</c:v>
                </c:pt>
                <c:pt idx="1363">
                  <c:v>716</c:v>
                </c:pt>
                <c:pt idx="1364">
                  <c:v>721</c:v>
                </c:pt>
                <c:pt idx="1365">
                  <c:v>719</c:v>
                </c:pt>
                <c:pt idx="1366">
                  <c:v>724</c:v>
                </c:pt>
                <c:pt idx="1367">
                  <c:v>724</c:v>
                </c:pt>
                <c:pt idx="1368">
                  <c:v>714</c:v>
                </c:pt>
                <c:pt idx="1369">
                  <c:v>721</c:v>
                </c:pt>
                <c:pt idx="1370">
                  <c:v>721</c:v>
                </c:pt>
                <c:pt idx="1371">
                  <c:v>714</c:v>
                </c:pt>
                <c:pt idx="1372">
                  <c:v>716</c:v>
                </c:pt>
                <c:pt idx="1373">
                  <c:v>716</c:v>
                </c:pt>
                <c:pt idx="1374">
                  <c:v>722</c:v>
                </c:pt>
                <c:pt idx="1375">
                  <c:v>716</c:v>
                </c:pt>
                <c:pt idx="1376">
                  <c:v>721</c:v>
                </c:pt>
                <c:pt idx="1377">
                  <c:v>716</c:v>
                </c:pt>
                <c:pt idx="1378">
                  <c:v>719</c:v>
                </c:pt>
                <c:pt idx="1379">
                  <c:v>716</c:v>
                </c:pt>
                <c:pt idx="1380">
                  <c:v>719</c:v>
                </c:pt>
                <c:pt idx="1381">
                  <c:v>709</c:v>
                </c:pt>
                <c:pt idx="1382">
                  <c:v>719</c:v>
                </c:pt>
                <c:pt idx="1383">
                  <c:v>716</c:v>
                </c:pt>
                <c:pt idx="1384">
                  <c:v>719</c:v>
                </c:pt>
                <c:pt idx="1385">
                  <c:v>716</c:v>
                </c:pt>
                <c:pt idx="1386">
                  <c:v>724</c:v>
                </c:pt>
                <c:pt idx="1387">
                  <c:v>716</c:v>
                </c:pt>
                <c:pt idx="1388">
                  <c:v>711</c:v>
                </c:pt>
                <c:pt idx="1389">
                  <c:v>719</c:v>
                </c:pt>
                <c:pt idx="1390">
                  <c:v>716</c:v>
                </c:pt>
                <c:pt idx="1391">
                  <c:v>716</c:v>
                </c:pt>
                <c:pt idx="1392">
                  <c:v>716</c:v>
                </c:pt>
                <c:pt idx="1393">
                  <c:v>710</c:v>
                </c:pt>
                <c:pt idx="1394">
                  <c:v>714</c:v>
                </c:pt>
                <c:pt idx="1395">
                  <c:v>711</c:v>
                </c:pt>
                <c:pt idx="1396">
                  <c:v>709</c:v>
                </c:pt>
                <c:pt idx="1397">
                  <c:v>708</c:v>
                </c:pt>
                <c:pt idx="1398">
                  <c:v>716</c:v>
                </c:pt>
                <c:pt idx="1399">
                  <c:v>714</c:v>
                </c:pt>
                <c:pt idx="1400">
                  <c:v>729</c:v>
                </c:pt>
                <c:pt idx="1401">
                  <c:v>716</c:v>
                </c:pt>
                <c:pt idx="1402">
                  <c:v>724</c:v>
                </c:pt>
                <c:pt idx="1403">
                  <c:v>716</c:v>
                </c:pt>
                <c:pt idx="1404">
                  <c:v>719</c:v>
                </c:pt>
                <c:pt idx="1405">
                  <c:v>724</c:v>
                </c:pt>
                <c:pt idx="1406">
                  <c:v>711</c:v>
                </c:pt>
                <c:pt idx="1407">
                  <c:v>716</c:v>
                </c:pt>
                <c:pt idx="1408">
                  <c:v>710</c:v>
                </c:pt>
                <c:pt idx="1409">
                  <c:v>714</c:v>
                </c:pt>
                <c:pt idx="1410">
                  <c:v>716</c:v>
                </c:pt>
                <c:pt idx="1411">
                  <c:v>716</c:v>
                </c:pt>
                <c:pt idx="1412">
                  <c:v>717</c:v>
                </c:pt>
                <c:pt idx="1413">
                  <c:v>719</c:v>
                </c:pt>
                <c:pt idx="1414">
                  <c:v>724</c:v>
                </c:pt>
                <c:pt idx="1415">
                  <c:v>709</c:v>
                </c:pt>
                <c:pt idx="1416">
                  <c:v>708</c:v>
                </c:pt>
                <c:pt idx="1417">
                  <c:v>716</c:v>
                </c:pt>
                <c:pt idx="1418">
                  <c:v>709</c:v>
                </c:pt>
                <c:pt idx="1419">
                  <c:v>719</c:v>
                </c:pt>
                <c:pt idx="1420">
                  <c:v>714</c:v>
                </c:pt>
                <c:pt idx="1421">
                  <c:v>716</c:v>
                </c:pt>
                <c:pt idx="1422">
                  <c:v>709</c:v>
                </c:pt>
                <c:pt idx="1423">
                  <c:v>719</c:v>
                </c:pt>
                <c:pt idx="1424">
                  <c:v>711</c:v>
                </c:pt>
                <c:pt idx="1425">
                  <c:v>716</c:v>
                </c:pt>
                <c:pt idx="1426">
                  <c:v>719</c:v>
                </c:pt>
                <c:pt idx="1427">
                  <c:v>722</c:v>
                </c:pt>
                <c:pt idx="1428">
                  <c:v>716</c:v>
                </c:pt>
                <c:pt idx="1429">
                  <c:v>710</c:v>
                </c:pt>
                <c:pt idx="1430">
                  <c:v>714</c:v>
                </c:pt>
                <c:pt idx="1431">
                  <c:v>719</c:v>
                </c:pt>
                <c:pt idx="1432">
                  <c:v>716</c:v>
                </c:pt>
                <c:pt idx="1433">
                  <c:v>729</c:v>
                </c:pt>
                <c:pt idx="1434">
                  <c:v>726</c:v>
                </c:pt>
                <c:pt idx="1435">
                  <c:v>719</c:v>
                </c:pt>
                <c:pt idx="1436">
                  <c:v>716</c:v>
                </c:pt>
                <c:pt idx="1437">
                  <c:v>729</c:v>
                </c:pt>
                <c:pt idx="1438">
                  <c:v>709</c:v>
                </c:pt>
                <c:pt idx="1439">
                  <c:v>716</c:v>
                </c:pt>
                <c:pt idx="1440">
                  <c:v>709</c:v>
                </c:pt>
                <c:pt idx="1441">
                  <c:v>716</c:v>
                </c:pt>
                <c:pt idx="1442">
                  <c:v>724</c:v>
                </c:pt>
                <c:pt idx="1443">
                  <c:v>714</c:v>
                </c:pt>
                <c:pt idx="1444">
                  <c:v>716</c:v>
                </c:pt>
                <c:pt idx="1445">
                  <c:v>716</c:v>
                </c:pt>
                <c:pt idx="1446">
                  <c:v>719</c:v>
                </c:pt>
                <c:pt idx="1447">
                  <c:v>716</c:v>
                </c:pt>
                <c:pt idx="1448">
                  <c:v>719</c:v>
                </c:pt>
                <c:pt idx="1449">
                  <c:v>708</c:v>
                </c:pt>
                <c:pt idx="1450">
                  <c:v>716</c:v>
                </c:pt>
                <c:pt idx="1451">
                  <c:v>716</c:v>
                </c:pt>
                <c:pt idx="1452">
                  <c:v>721</c:v>
                </c:pt>
                <c:pt idx="1453">
                  <c:v>716</c:v>
                </c:pt>
                <c:pt idx="1454">
                  <c:v>721</c:v>
                </c:pt>
                <c:pt idx="1455">
                  <c:v>721</c:v>
                </c:pt>
                <c:pt idx="1456">
                  <c:v>731</c:v>
                </c:pt>
                <c:pt idx="1457">
                  <c:v>721</c:v>
                </c:pt>
                <c:pt idx="1458">
                  <c:v>719</c:v>
                </c:pt>
                <c:pt idx="1459">
                  <c:v>719</c:v>
                </c:pt>
                <c:pt idx="1460">
                  <c:v>721</c:v>
                </c:pt>
                <c:pt idx="1461">
                  <c:v>721</c:v>
                </c:pt>
                <c:pt idx="1462">
                  <c:v>721</c:v>
                </c:pt>
                <c:pt idx="1463">
                  <c:v>721</c:v>
                </c:pt>
                <c:pt idx="1464">
                  <c:v>729</c:v>
                </c:pt>
                <c:pt idx="1465">
                  <c:v>716</c:v>
                </c:pt>
                <c:pt idx="1466">
                  <c:v>727</c:v>
                </c:pt>
                <c:pt idx="1467">
                  <c:v>721</c:v>
                </c:pt>
                <c:pt idx="1468">
                  <c:v>720</c:v>
                </c:pt>
                <c:pt idx="1469">
                  <c:v>714</c:v>
                </c:pt>
                <c:pt idx="1470">
                  <c:v>743</c:v>
                </c:pt>
                <c:pt idx="1471">
                  <c:v>714</c:v>
                </c:pt>
                <c:pt idx="1472">
                  <c:v>714</c:v>
                </c:pt>
                <c:pt idx="1473">
                  <c:v>721</c:v>
                </c:pt>
                <c:pt idx="1474">
                  <c:v>714</c:v>
                </c:pt>
                <c:pt idx="1475">
                  <c:v>731</c:v>
                </c:pt>
                <c:pt idx="1476">
                  <c:v>721</c:v>
                </c:pt>
                <c:pt idx="1477">
                  <c:v>719</c:v>
                </c:pt>
                <c:pt idx="1478">
                  <c:v>729</c:v>
                </c:pt>
                <c:pt idx="1479">
                  <c:v>711</c:v>
                </c:pt>
                <c:pt idx="1480">
                  <c:v>714</c:v>
                </c:pt>
                <c:pt idx="1481">
                  <c:v>716</c:v>
                </c:pt>
                <c:pt idx="1482">
                  <c:v>724</c:v>
                </c:pt>
                <c:pt idx="1483">
                  <c:v>714</c:v>
                </c:pt>
                <c:pt idx="1484">
                  <c:v>724</c:v>
                </c:pt>
                <c:pt idx="1485">
                  <c:v>729</c:v>
                </c:pt>
                <c:pt idx="1486">
                  <c:v>714</c:v>
                </c:pt>
                <c:pt idx="1487">
                  <c:v>710</c:v>
                </c:pt>
                <c:pt idx="1488">
                  <c:v>714</c:v>
                </c:pt>
                <c:pt idx="1489">
                  <c:v>709</c:v>
                </c:pt>
                <c:pt idx="1490">
                  <c:v>716</c:v>
                </c:pt>
                <c:pt idx="1491">
                  <c:v>714</c:v>
                </c:pt>
                <c:pt idx="1492">
                  <c:v>711</c:v>
                </c:pt>
                <c:pt idx="1493">
                  <c:v>708</c:v>
                </c:pt>
                <c:pt idx="1494">
                  <c:v>708</c:v>
                </c:pt>
                <c:pt idx="1495">
                  <c:v>717</c:v>
                </c:pt>
                <c:pt idx="1496">
                  <c:v>721</c:v>
                </c:pt>
                <c:pt idx="1497">
                  <c:v>717</c:v>
                </c:pt>
                <c:pt idx="1498">
                  <c:v>709</c:v>
                </c:pt>
                <c:pt idx="1499">
                  <c:v>716</c:v>
                </c:pt>
                <c:pt idx="1500">
                  <c:v>713</c:v>
                </c:pt>
                <c:pt idx="1501">
                  <c:v>721</c:v>
                </c:pt>
                <c:pt idx="1502">
                  <c:v>716</c:v>
                </c:pt>
                <c:pt idx="1503">
                  <c:v>722</c:v>
                </c:pt>
                <c:pt idx="1504">
                  <c:v>721</c:v>
                </c:pt>
                <c:pt idx="1505">
                  <c:v>714</c:v>
                </c:pt>
                <c:pt idx="1506">
                  <c:v>716</c:v>
                </c:pt>
                <c:pt idx="1507">
                  <c:v>719</c:v>
                </c:pt>
                <c:pt idx="1508">
                  <c:v>716</c:v>
                </c:pt>
                <c:pt idx="1509">
                  <c:v>716</c:v>
                </c:pt>
                <c:pt idx="1510">
                  <c:v>717</c:v>
                </c:pt>
                <c:pt idx="1511">
                  <c:v>711</c:v>
                </c:pt>
                <c:pt idx="1512">
                  <c:v>711</c:v>
                </c:pt>
                <c:pt idx="1513">
                  <c:v>714</c:v>
                </c:pt>
                <c:pt idx="1514">
                  <c:v>716</c:v>
                </c:pt>
                <c:pt idx="1515">
                  <c:v>717</c:v>
                </c:pt>
                <c:pt idx="1516">
                  <c:v>716</c:v>
                </c:pt>
                <c:pt idx="1517">
                  <c:v>711</c:v>
                </c:pt>
                <c:pt idx="1518">
                  <c:v>714</c:v>
                </c:pt>
                <c:pt idx="1519">
                  <c:v>711</c:v>
                </c:pt>
                <c:pt idx="1520">
                  <c:v>711</c:v>
                </c:pt>
                <c:pt idx="1521">
                  <c:v>714</c:v>
                </c:pt>
                <c:pt idx="1522">
                  <c:v>716</c:v>
                </c:pt>
                <c:pt idx="1523">
                  <c:v>722</c:v>
                </c:pt>
                <c:pt idx="1524">
                  <c:v>716</c:v>
                </c:pt>
                <c:pt idx="1525">
                  <c:v>716</c:v>
                </c:pt>
                <c:pt idx="1526">
                  <c:v>717</c:v>
                </c:pt>
                <c:pt idx="1527">
                  <c:v>716</c:v>
                </c:pt>
                <c:pt idx="1528">
                  <c:v>716</c:v>
                </c:pt>
                <c:pt idx="1529">
                  <c:v>709</c:v>
                </c:pt>
                <c:pt idx="1530">
                  <c:v>716</c:v>
                </c:pt>
                <c:pt idx="1531">
                  <c:v>719</c:v>
                </c:pt>
                <c:pt idx="1532">
                  <c:v>711</c:v>
                </c:pt>
                <c:pt idx="1533">
                  <c:v>716</c:v>
                </c:pt>
                <c:pt idx="1534">
                  <c:v>709</c:v>
                </c:pt>
                <c:pt idx="1535">
                  <c:v>716</c:v>
                </c:pt>
                <c:pt idx="1536">
                  <c:v>716</c:v>
                </c:pt>
                <c:pt idx="1537">
                  <c:v>708</c:v>
                </c:pt>
                <c:pt idx="1538">
                  <c:v>716</c:v>
                </c:pt>
                <c:pt idx="1539">
                  <c:v>711</c:v>
                </c:pt>
                <c:pt idx="1540">
                  <c:v>716</c:v>
                </c:pt>
                <c:pt idx="1541">
                  <c:v>721</c:v>
                </c:pt>
                <c:pt idx="1542">
                  <c:v>714</c:v>
                </c:pt>
                <c:pt idx="1543">
                  <c:v>721</c:v>
                </c:pt>
                <c:pt idx="1544">
                  <c:v>721</c:v>
                </c:pt>
                <c:pt idx="1545">
                  <c:v>714</c:v>
                </c:pt>
                <c:pt idx="1546">
                  <c:v>716</c:v>
                </c:pt>
                <c:pt idx="1547">
                  <c:v>719</c:v>
                </c:pt>
                <c:pt idx="1548">
                  <c:v>716</c:v>
                </c:pt>
                <c:pt idx="1549">
                  <c:v>721</c:v>
                </c:pt>
                <c:pt idx="1550">
                  <c:v>709</c:v>
                </c:pt>
                <c:pt idx="1551">
                  <c:v>716</c:v>
                </c:pt>
                <c:pt idx="1552">
                  <c:v>711</c:v>
                </c:pt>
                <c:pt idx="1553">
                  <c:v>708</c:v>
                </c:pt>
                <c:pt idx="1554">
                  <c:v>716</c:v>
                </c:pt>
                <c:pt idx="1555">
                  <c:v>717</c:v>
                </c:pt>
                <c:pt idx="1556">
                  <c:v>719</c:v>
                </c:pt>
                <c:pt idx="1557">
                  <c:v>711</c:v>
                </c:pt>
                <c:pt idx="1558">
                  <c:v>716</c:v>
                </c:pt>
                <c:pt idx="1559">
                  <c:v>716</c:v>
                </c:pt>
                <c:pt idx="1560">
                  <c:v>727</c:v>
                </c:pt>
                <c:pt idx="1561">
                  <c:v>721</c:v>
                </c:pt>
                <c:pt idx="1562">
                  <c:v>724</c:v>
                </c:pt>
                <c:pt idx="1563">
                  <c:v>716</c:v>
                </c:pt>
                <c:pt idx="1564">
                  <c:v>721</c:v>
                </c:pt>
                <c:pt idx="1565">
                  <c:v>719</c:v>
                </c:pt>
                <c:pt idx="1566">
                  <c:v>708</c:v>
                </c:pt>
                <c:pt idx="1567">
                  <c:v>721</c:v>
                </c:pt>
                <c:pt idx="1568">
                  <c:v>714</c:v>
                </c:pt>
                <c:pt idx="1569">
                  <c:v>716</c:v>
                </c:pt>
                <c:pt idx="1570">
                  <c:v>721</c:v>
                </c:pt>
                <c:pt idx="1571">
                  <c:v>722</c:v>
                </c:pt>
                <c:pt idx="1572">
                  <c:v>716</c:v>
                </c:pt>
                <c:pt idx="1573">
                  <c:v>721</c:v>
                </c:pt>
                <c:pt idx="1574">
                  <c:v>714</c:v>
                </c:pt>
                <c:pt idx="1575">
                  <c:v>721</c:v>
                </c:pt>
                <c:pt idx="1576">
                  <c:v>746</c:v>
                </c:pt>
                <c:pt idx="1577">
                  <c:v>721</c:v>
                </c:pt>
                <c:pt idx="1578">
                  <c:v>719</c:v>
                </c:pt>
                <c:pt idx="1579">
                  <c:v>716</c:v>
                </c:pt>
                <c:pt idx="1580">
                  <c:v>716</c:v>
                </c:pt>
                <c:pt idx="1581">
                  <c:v>741</c:v>
                </c:pt>
                <c:pt idx="1582">
                  <c:v>716</c:v>
                </c:pt>
                <c:pt idx="1583">
                  <c:v>743</c:v>
                </c:pt>
                <c:pt idx="1584">
                  <c:v>709</c:v>
                </c:pt>
                <c:pt idx="1585">
                  <c:v>719</c:v>
                </c:pt>
                <c:pt idx="1586">
                  <c:v>724</c:v>
                </c:pt>
                <c:pt idx="1587">
                  <c:v>716</c:v>
                </c:pt>
                <c:pt idx="1588">
                  <c:v>716</c:v>
                </c:pt>
                <c:pt idx="1589">
                  <c:v>713</c:v>
                </c:pt>
                <c:pt idx="1590">
                  <c:v>721</c:v>
                </c:pt>
                <c:pt idx="1591">
                  <c:v>721</c:v>
                </c:pt>
                <c:pt idx="1592">
                  <c:v>709</c:v>
                </c:pt>
                <c:pt idx="1593">
                  <c:v>710</c:v>
                </c:pt>
                <c:pt idx="1594">
                  <c:v>709</c:v>
                </c:pt>
                <c:pt idx="1595">
                  <c:v>716</c:v>
                </c:pt>
                <c:pt idx="1596">
                  <c:v>716</c:v>
                </c:pt>
                <c:pt idx="1597">
                  <c:v>714</c:v>
                </c:pt>
                <c:pt idx="1598">
                  <c:v>719</c:v>
                </c:pt>
                <c:pt idx="1599">
                  <c:v>722</c:v>
                </c:pt>
                <c:pt idx="1600">
                  <c:v>721</c:v>
                </c:pt>
                <c:pt idx="1601">
                  <c:v>721</c:v>
                </c:pt>
                <c:pt idx="1602">
                  <c:v>729</c:v>
                </c:pt>
                <c:pt idx="1603">
                  <c:v>721</c:v>
                </c:pt>
                <c:pt idx="1604">
                  <c:v>722</c:v>
                </c:pt>
                <c:pt idx="1605">
                  <c:v>716</c:v>
                </c:pt>
                <c:pt idx="1606">
                  <c:v>716</c:v>
                </c:pt>
                <c:pt idx="1607">
                  <c:v>719</c:v>
                </c:pt>
                <c:pt idx="1608">
                  <c:v>716</c:v>
                </c:pt>
                <c:pt idx="1609">
                  <c:v>721</c:v>
                </c:pt>
                <c:pt idx="1610">
                  <c:v>722</c:v>
                </c:pt>
                <c:pt idx="1611">
                  <c:v>716</c:v>
                </c:pt>
                <c:pt idx="1612">
                  <c:v>719</c:v>
                </c:pt>
                <c:pt idx="1613">
                  <c:v>724</c:v>
                </c:pt>
                <c:pt idx="1614">
                  <c:v>716</c:v>
                </c:pt>
                <c:pt idx="1615">
                  <c:v>719</c:v>
                </c:pt>
                <c:pt idx="1616">
                  <c:v>714</c:v>
                </c:pt>
                <c:pt idx="1617">
                  <c:v>721</c:v>
                </c:pt>
                <c:pt idx="1618">
                  <c:v>714</c:v>
                </c:pt>
                <c:pt idx="1619">
                  <c:v>716</c:v>
                </c:pt>
                <c:pt idx="1620">
                  <c:v>724</c:v>
                </c:pt>
                <c:pt idx="1621">
                  <c:v>719</c:v>
                </c:pt>
                <c:pt idx="1622">
                  <c:v>721</c:v>
                </c:pt>
                <c:pt idx="1623">
                  <c:v>714</c:v>
                </c:pt>
                <c:pt idx="1624">
                  <c:v>711</c:v>
                </c:pt>
                <c:pt idx="1625">
                  <c:v>716</c:v>
                </c:pt>
                <c:pt idx="1626">
                  <c:v>709</c:v>
                </c:pt>
                <c:pt idx="1627">
                  <c:v>721</c:v>
                </c:pt>
                <c:pt idx="1628">
                  <c:v>724</c:v>
                </c:pt>
                <c:pt idx="1629">
                  <c:v>719</c:v>
                </c:pt>
                <c:pt idx="1630">
                  <c:v>711</c:v>
                </c:pt>
                <c:pt idx="1631">
                  <c:v>709</c:v>
                </c:pt>
                <c:pt idx="1632">
                  <c:v>716</c:v>
                </c:pt>
                <c:pt idx="1633">
                  <c:v>721</c:v>
                </c:pt>
                <c:pt idx="1634">
                  <c:v>716</c:v>
                </c:pt>
                <c:pt idx="1635">
                  <c:v>716</c:v>
                </c:pt>
                <c:pt idx="1636">
                  <c:v>714</c:v>
                </c:pt>
                <c:pt idx="1637">
                  <c:v>721</c:v>
                </c:pt>
                <c:pt idx="1638">
                  <c:v>716</c:v>
                </c:pt>
                <c:pt idx="1639">
                  <c:v>724</c:v>
                </c:pt>
                <c:pt idx="1640">
                  <c:v>724</c:v>
                </c:pt>
                <c:pt idx="1641">
                  <c:v>719</c:v>
                </c:pt>
                <c:pt idx="1642">
                  <c:v>716</c:v>
                </c:pt>
                <c:pt idx="1643">
                  <c:v>711</c:v>
                </c:pt>
                <c:pt idx="1644">
                  <c:v>708</c:v>
                </c:pt>
                <c:pt idx="1645">
                  <c:v>708</c:v>
                </c:pt>
                <c:pt idx="1646">
                  <c:v>708</c:v>
                </c:pt>
                <c:pt idx="1647">
                  <c:v>724</c:v>
                </c:pt>
                <c:pt idx="1648">
                  <c:v>711</c:v>
                </c:pt>
                <c:pt idx="1649">
                  <c:v>717</c:v>
                </c:pt>
                <c:pt idx="1650">
                  <c:v>721</c:v>
                </c:pt>
                <c:pt idx="1651">
                  <c:v>721</c:v>
                </c:pt>
                <c:pt idx="1652">
                  <c:v>713</c:v>
                </c:pt>
                <c:pt idx="1653">
                  <c:v>724</c:v>
                </c:pt>
                <c:pt idx="1654">
                  <c:v>722</c:v>
                </c:pt>
                <c:pt idx="1655">
                  <c:v>724</c:v>
                </c:pt>
                <c:pt idx="1656">
                  <c:v>716</c:v>
                </c:pt>
                <c:pt idx="1657">
                  <c:v>722</c:v>
                </c:pt>
                <c:pt idx="1658">
                  <c:v>734</c:v>
                </c:pt>
                <c:pt idx="1659">
                  <c:v>714</c:v>
                </c:pt>
                <c:pt idx="1660">
                  <c:v>724</c:v>
                </c:pt>
                <c:pt idx="1661">
                  <c:v>729</c:v>
                </c:pt>
                <c:pt idx="1662">
                  <c:v>709</c:v>
                </c:pt>
                <c:pt idx="1663">
                  <c:v>719</c:v>
                </c:pt>
                <c:pt idx="1664">
                  <c:v>711</c:v>
                </c:pt>
                <c:pt idx="1665">
                  <c:v>714</c:v>
                </c:pt>
                <c:pt idx="1666">
                  <c:v>716</c:v>
                </c:pt>
                <c:pt idx="1667">
                  <c:v>722</c:v>
                </c:pt>
                <c:pt idx="1668">
                  <c:v>716</c:v>
                </c:pt>
                <c:pt idx="1669">
                  <c:v>724</c:v>
                </c:pt>
                <c:pt idx="1670">
                  <c:v>719</c:v>
                </c:pt>
                <c:pt idx="1671">
                  <c:v>721</c:v>
                </c:pt>
                <c:pt idx="1672">
                  <c:v>719</c:v>
                </c:pt>
                <c:pt idx="1673">
                  <c:v>716</c:v>
                </c:pt>
                <c:pt idx="1674">
                  <c:v>715</c:v>
                </c:pt>
                <c:pt idx="1675">
                  <c:v>721</c:v>
                </c:pt>
                <c:pt idx="1676">
                  <c:v>721</c:v>
                </c:pt>
                <c:pt idx="1677">
                  <c:v>711</c:v>
                </c:pt>
                <c:pt idx="1678">
                  <c:v>716</c:v>
                </c:pt>
                <c:pt idx="1679">
                  <c:v>724</c:v>
                </c:pt>
                <c:pt idx="1680">
                  <c:v>717</c:v>
                </c:pt>
                <c:pt idx="1681">
                  <c:v>719</c:v>
                </c:pt>
                <c:pt idx="1682">
                  <c:v>711</c:v>
                </c:pt>
                <c:pt idx="1683">
                  <c:v>708</c:v>
                </c:pt>
                <c:pt idx="1684">
                  <c:v>719</c:v>
                </c:pt>
                <c:pt idx="1685">
                  <c:v>736</c:v>
                </c:pt>
                <c:pt idx="1686">
                  <c:v>711</c:v>
                </c:pt>
                <c:pt idx="1687">
                  <c:v>711</c:v>
                </c:pt>
                <c:pt idx="1688">
                  <c:v>719</c:v>
                </c:pt>
                <c:pt idx="1689">
                  <c:v>716</c:v>
                </c:pt>
                <c:pt idx="1690">
                  <c:v>719</c:v>
                </c:pt>
                <c:pt idx="1691">
                  <c:v>724</c:v>
                </c:pt>
                <c:pt idx="1692">
                  <c:v>721</c:v>
                </c:pt>
                <c:pt idx="1693">
                  <c:v>721</c:v>
                </c:pt>
                <c:pt idx="1694">
                  <c:v>721</c:v>
                </c:pt>
                <c:pt idx="1695">
                  <c:v>713</c:v>
                </c:pt>
                <c:pt idx="1696">
                  <c:v>724</c:v>
                </c:pt>
                <c:pt idx="1697">
                  <c:v>711</c:v>
                </c:pt>
                <c:pt idx="1698">
                  <c:v>719</c:v>
                </c:pt>
                <c:pt idx="1699">
                  <c:v>716</c:v>
                </c:pt>
                <c:pt idx="1700">
                  <c:v>714</c:v>
                </c:pt>
                <c:pt idx="1701">
                  <c:v>709</c:v>
                </c:pt>
                <c:pt idx="1702">
                  <c:v>719</c:v>
                </c:pt>
                <c:pt idx="1703">
                  <c:v>714</c:v>
                </c:pt>
                <c:pt idx="1704">
                  <c:v>715</c:v>
                </c:pt>
                <c:pt idx="1705">
                  <c:v>724</c:v>
                </c:pt>
                <c:pt idx="1706">
                  <c:v>724</c:v>
                </c:pt>
                <c:pt idx="1707">
                  <c:v>721</c:v>
                </c:pt>
                <c:pt idx="1708">
                  <c:v>719</c:v>
                </c:pt>
                <c:pt idx="1709">
                  <c:v>719</c:v>
                </c:pt>
                <c:pt idx="1710">
                  <c:v>724</c:v>
                </c:pt>
                <c:pt idx="1711">
                  <c:v>714</c:v>
                </c:pt>
                <c:pt idx="1712">
                  <c:v>716</c:v>
                </c:pt>
                <c:pt idx="1713">
                  <c:v>711</c:v>
                </c:pt>
                <c:pt idx="1714">
                  <c:v>714</c:v>
                </c:pt>
                <c:pt idx="1715">
                  <c:v>711</c:v>
                </c:pt>
                <c:pt idx="1716">
                  <c:v>709</c:v>
                </c:pt>
                <c:pt idx="1717">
                  <c:v>708</c:v>
                </c:pt>
                <c:pt idx="1718">
                  <c:v>724</c:v>
                </c:pt>
                <c:pt idx="1719">
                  <c:v>709</c:v>
                </c:pt>
                <c:pt idx="1720">
                  <c:v>724</c:v>
                </c:pt>
                <c:pt idx="1721">
                  <c:v>711</c:v>
                </c:pt>
                <c:pt idx="1722">
                  <c:v>744</c:v>
                </c:pt>
                <c:pt idx="1723">
                  <c:v>743</c:v>
                </c:pt>
                <c:pt idx="1724">
                  <c:v>709</c:v>
                </c:pt>
                <c:pt idx="1725">
                  <c:v>743</c:v>
                </c:pt>
                <c:pt idx="1726">
                  <c:v>721</c:v>
                </c:pt>
                <c:pt idx="1727">
                  <c:v>716</c:v>
                </c:pt>
                <c:pt idx="1728">
                  <c:v>711</c:v>
                </c:pt>
                <c:pt idx="1729">
                  <c:v>743</c:v>
                </c:pt>
                <c:pt idx="1730">
                  <c:v>728</c:v>
                </c:pt>
                <c:pt idx="1731">
                  <c:v>716</c:v>
                </c:pt>
                <c:pt idx="1732">
                  <c:v>711</c:v>
                </c:pt>
                <c:pt idx="1733">
                  <c:v>724</c:v>
                </c:pt>
                <c:pt idx="1734">
                  <c:v>714</c:v>
                </c:pt>
                <c:pt idx="1735">
                  <c:v>713</c:v>
                </c:pt>
                <c:pt idx="1736">
                  <c:v>724</c:v>
                </c:pt>
                <c:pt idx="1737">
                  <c:v>714</c:v>
                </c:pt>
                <c:pt idx="1738">
                  <c:v>721</c:v>
                </c:pt>
                <c:pt idx="1739">
                  <c:v>716</c:v>
                </c:pt>
                <c:pt idx="1740">
                  <c:v>724</c:v>
                </c:pt>
                <c:pt idx="1741">
                  <c:v>711</c:v>
                </c:pt>
                <c:pt idx="1742">
                  <c:v>716</c:v>
                </c:pt>
                <c:pt idx="1743">
                  <c:v>719</c:v>
                </c:pt>
                <c:pt idx="1744">
                  <c:v>711</c:v>
                </c:pt>
                <c:pt idx="1745">
                  <c:v>708</c:v>
                </c:pt>
                <c:pt idx="1746">
                  <c:v>708</c:v>
                </c:pt>
                <c:pt idx="1747">
                  <c:v>714</c:v>
                </c:pt>
                <c:pt idx="1748">
                  <c:v>709</c:v>
                </c:pt>
                <c:pt idx="1749">
                  <c:v>710</c:v>
                </c:pt>
                <c:pt idx="1750">
                  <c:v>717</c:v>
                </c:pt>
                <c:pt idx="1751">
                  <c:v>721</c:v>
                </c:pt>
                <c:pt idx="1752">
                  <c:v>710</c:v>
                </c:pt>
                <c:pt idx="1753">
                  <c:v>719</c:v>
                </c:pt>
                <c:pt idx="1754">
                  <c:v>716</c:v>
                </c:pt>
                <c:pt idx="1755">
                  <c:v>716</c:v>
                </c:pt>
                <c:pt idx="1756">
                  <c:v>717</c:v>
                </c:pt>
                <c:pt idx="1757">
                  <c:v>719</c:v>
                </c:pt>
                <c:pt idx="1758">
                  <c:v>711</c:v>
                </c:pt>
                <c:pt idx="1759">
                  <c:v>708</c:v>
                </c:pt>
                <c:pt idx="1760">
                  <c:v>719</c:v>
                </c:pt>
                <c:pt idx="1761">
                  <c:v>716</c:v>
                </c:pt>
                <c:pt idx="1762">
                  <c:v>714</c:v>
                </c:pt>
                <c:pt idx="1763">
                  <c:v>716</c:v>
                </c:pt>
                <c:pt idx="1764">
                  <c:v>716</c:v>
                </c:pt>
                <c:pt idx="1765">
                  <c:v>714</c:v>
                </c:pt>
                <c:pt idx="1766">
                  <c:v>716</c:v>
                </c:pt>
                <c:pt idx="1767">
                  <c:v>711</c:v>
                </c:pt>
                <c:pt idx="1768">
                  <c:v>709</c:v>
                </c:pt>
                <c:pt idx="1769">
                  <c:v>716</c:v>
                </c:pt>
                <c:pt idx="1770">
                  <c:v>719</c:v>
                </c:pt>
                <c:pt idx="1771">
                  <c:v>709</c:v>
                </c:pt>
                <c:pt idx="1772">
                  <c:v>716</c:v>
                </c:pt>
                <c:pt idx="1773">
                  <c:v>714</c:v>
                </c:pt>
                <c:pt idx="1774">
                  <c:v>716</c:v>
                </c:pt>
                <c:pt idx="1775">
                  <c:v>711</c:v>
                </c:pt>
                <c:pt idx="1776">
                  <c:v>714</c:v>
                </c:pt>
                <c:pt idx="1777">
                  <c:v>721</c:v>
                </c:pt>
                <c:pt idx="1778">
                  <c:v>713</c:v>
                </c:pt>
                <c:pt idx="1779">
                  <c:v>722</c:v>
                </c:pt>
                <c:pt idx="1780">
                  <c:v>721</c:v>
                </c:pt>
                <c:pt idx="1781">
                  <c:v>715</c:v>
                </c:pt>
                <c:pt idx="1782">
                  <c:v>722</c:v>
                </c:pt>
                <c:pt idx="1783">
                  <c:v>716</c:v>
                </c:pt>
                <c:pt idx="1784">
                  <c:v>722</c:v>
                </c:pt>
                <c:pt idx="1785">
                  <c:v>724</c:v>
                </c:pt>
                <c:pt idx="1786">
                  <c:v>724</c:v>
                </c:pt>
                <c:pt idx="1787">
                  <c:v>714</c:v>
                </c:pt>
                <c:pt idx="1788">
                  <c:v>713</c:v>
                </c:pt>
                <c:pt idx="1789">
                  <c:v>716</c:v>
                </c:pt>
                <c:pt idx="1790">
                  <c:v>709</c:v>
                </c:pt>
                <c:pt idx="1791">
                  <c:v>719</c:v>
                </c:pt>
                <c:pt idx="1792">
                  <c:v>716</c:v>
                </c:pt>
                <c:pt idx="1793">
                  <c:v>708</c:v>
                </c:pt>
                <c:pt idx="1794">
                  <c:v>716</c:v>
                </c:pt>
                <c:pt idx="1795">
                  <c:v>711</c:v>
                </c:pt>
                <c:pt idx="1796">
                  <c:v>709</c:v>
                </c:pt>
                <c:pt idx="1797">
                  <c:v>724</c:v>
                </c:pt>
                <c:pt idx="1798">
                  <c:v>714</c:v>
                </c:pt>
                <c:pt idx="1799">
                  <c:v>716</c:v>
                </c:pt>
                <c:pt idx="1800">
                  <c:v>711</c:v>
                </c:pt>
                <c:pt idx="1801">
                  <c:v>716</c:v>
                </c:pt>
                <c:pt idx="1802">
                  <c:v>716</c:v>
                </c:pt>
                <c:pt idx="1803">
                  <c:v>722</c:v>
                </c:pt>
                <c:pt idx="1804">
                  <c:v>721</c:v>
                </c:pt>
                <c:pt idx="1805">
                  <c:v>716</c:v>
                </c:pt>
                <c:pt idx="1806">
                  <c:v>714</c:v>
                </c:pt>
                <c:pt idx="1807">
                  <c:v>721</c:v>
                </c:pt>
                <c:pt idx="1808">
                  <c:v>724</c:v>
                </c:pt>
                <c:pt idx="1809">
                  <c:v>716</c:v>
                </c:pt>
                <c:pt idx="1810">
                  <c:v>724</c:v>
                </c:pt>
                <c:pt idx="1811">
                  <c:v>719</c:v>
                </c:pt>
                <c:pt idx="1812">
                  <c:v>711</c:v>
                </c:pt>
                <c:pt idx="1813">
                  <c:v>710</c:v>
                </c:pt>
                <c:pt idx="1814">
                  <c:v>717</c:v>
                </c:pt>
                <c:pt idx="1815">
                  <c:v>711</c:v>
                </c:pt>
                <c:pt idx="1816">
                  <c:v>716</c:v>
                </c:pt>
                <c:pt idx="1817">
                  <c:v>716</c:v>
                </c:pt>
                <c:pt idx="1818">
                  <c:v>710</c:v>
                </c:pt>
                <c:pt idx="1819">
                  <c:v>716</c:v>
                </c:pt>
                <c:pt idx="1820">
                  <c:v>724</c:v>
                </c:pt>
                <c:pt idx="1821">
                  <c:v>711</c:v>
                </c:pt>
                <c:pt idx="1822">
                  <c:v>708</c:v>
                </c:pt>
                <c:pt idx="1823">
                  <c:v>714</c:v>
                </c:pt>
                <c:pt idx="1824">
                  <c:v>711</c:v>
                </c:pt>
                <c:pt idx="1825">
                  <c:v>719</c:v>
                </c:pt>
                <c:pt idx="1826">
                  <c:v>711</c:v>
                </c:pt>
                <c:pt idx="1827">
                  <c:v>710</c:v>
                </c:pt>
                <c:pt idx="1828">
                  <c:v>708</c:v>
                </c:pt>
                <c:pt idx="1829">
                  <c:v>708</c:v>
                </c:pt>
                <c:pt idx="1830">
                  <c:v>724</c:v>
                </c:pt>
                <c:pt idx="1831">
                  <c:v>716</c:v>
                </c:pt>
                <c:pt idx="1832">
                  <c:v>714</c:v>
                </c:pt>
                <c:pt idx="1833">
                  <c:v>721</c:v>
                </c:pt>
                <c:pt idx="1834">
                  <c:v>726</c:v>
                </c:pt>
                <c:pt idx="1835">
                  <c:v>724</c:v>
                </c:pt>
                <c:pt idx="1836">
                  <c:v>743</c:v>
                </c:pt>
                <c:pt idx="1837">
                  <c:v>721</c:v>
                </c:pt>
                <c:pt idx="1838">
                  <c:v>719</c:v>
                </c:pt>
                <c:pt idx="1839">
                  <c:v>716</c:v>
                </c:pt>
                <c:pt idx="1840">
                  <c:v>731</c:v>
                </c:pt>
                <c:pt idx="1841">
                  <c:v>716</c:v>
                </c:pt>
                <c:pt idx="1842">
                  <c:v>726</c:v>
                </c:pt>
                <c:pt idx="1843">
                  <c:v>719</c:v>
                </c:pt>
                <c:pt idx="1844">
                  <c:v>721</c:v>
                </c:pt>
                <c:pt idx="1845">
                  <c:v>714</c:v>
                </c:pt>
                <c:pt idx="1846">
                  <c:v>716</c:v>
                </c:pt>
                <c:pt idx="1847">
                  <c:v>721</c:v>
                </c:pt>
                <c:pt idx="1848">
                  <c:v>724</c:v>
                </c:pt>
                <c:pt idx="1849">
                  <c:v>721</c:v>
                </c:pt>
                <c:pt idx="1850">
                  <c:v>714</c:v>
                </c:pt>
                <c:pt idx="1851">
                  <c:v>716</c:v>
                </c:pt>
                <c:pt idx="1852">
                  <c:v>711</c:v>
                </c:pt>
                <c:pt idx="1853">
                  <c:v>708</c:v>
                </c:pt>
                <c:pt idx="1854">
                  <c:v>708</c:v>
                </c:pt>
                <c:pt idx="1855">
                  <c:v>722</c:v>
                </c:pt>
                <c:pt idx="1856">
                  <c:v>719</c:v>
                </c:pt>
                <c:pt idx="1857">
                  <c:v>711</c:v>
                </c:pt>
                <c:pt idx="1858">
                  <c:v>709</c:v>
                </c:pt>
                <c:pt idx="1859">
                  <c:v>716</c:v>
                </c:pt>
                <c:pt idx="1860">
                  <c:v>729</c:v>
                </c:pt>
                <c:pt idx="1861">
                  <c:v>721</c:v>
                </c:pt>
                <c:pt idx="1862">
                  <c:v>729</c:v>
                </c:pt>
                <c:pt idx="1863">
                  <c:v>714</c:v>
                </c:pt>
                <c:pt idx="1864">
                  <c:v>724</c:v>
                </c:pt>
                <c:pt idx="1865">
                  <c:v>716</c:v>
                </c:pt>
                <c:pt idx="1866">
                  <c:v>716</c:v>
                </c:pt>
                <c:pt idx="1867">
                  <c:v>716</c:v>
                </c:pt>
                <c:pt idx="1868">
                  <c:v>709</c:v>
                </c:pt>
                <c:pt idx="1869">
                  <c:v>711</c:v>
                </c:pt>
                <c:pt idx="1870">
                  <c:v>716</c:v>
                </c:pt>
                <c:pt idx="1871">
                  <c:v>724</c:v>
                </c:pt>
                <c:pt idx="1872">
                  <c:v>716</c:v>
                </c:pt>
                <c:pt idx="1873">
                  <c:v>714</c:v>
                </c:pt>
                <c:pt idx="1874">
                  <c:v>713</c:v>
                </c:pt>
                <c:pt idx="1875">
                  <c:v>716</c:v>
                </c:pt>
                <c:pt idx="1876">
                  <c:v>714</c:v>
                </c:pt>
                <c:pt idx="1877">
                  <c:v>711</c:v>
                </c:pt>
                <c:pt idx="1878">
                  <c:v>716</c:v>
                </c:pt>
                <c:pt idx="1879">
                  <c:v>717</c:v>
                </c:pt>
                <c:pt idx="1880">
                  <c:v>709</c:v>
                </c:pt>
                <c:pt idx="1881">
                  <c:v>719</c:v>
                </c:pt>
                <c:pt idx="1882">
                  <c:v>716</c:v>
                </c:pt>
                <c:pt idx="1883">
                  <c:v>719</c:v>
                </c:pt>
                <c:pt idx="1884">
                  <c:v>721</c:v>
                </c:pt>
                <c:pt idx="1885">
                  <c:v>721</c:v>
                </c:pt>
                <c:pt idx="1886">
                  <c:v>714</c:v>
                </c:pt>
                <c:pt idx="1887">
                  <c:v>726</c:v>
                </c:pt>
                <c:pt idx="1888">
                  <c:v>716</c:v>
                </c:pt>
                <c:pt idx="1889">
                  <c:v>719</c:v>
                </c:pt>
                <c:pt idx="1890">
                  <c:v>724</c:v>
                </c:pt>
                <c:pt idx="1891">
                  <c:v>724</c:v>
                </c:pt>
                <c:pt idx="1892">
                  <c:v>716</c:v>
                </c:pt>
                <c:pt idx="1893">
                  <c:v>710</c:v>
                </c:pt>
                <c:pt idx="1894">
                  <c:v>717</c:v>
                </c:pt>
                <c:pt idx="1895">
                  <c:v>716</c:v>
                </c:pt>
                <c:pt idx="1896">
                  <c:v>716</c:v>
                </c:pt>
                <c:pt idx="1897">
                  <c:v>721</c:v>
                </c:pt>
                <c:pt idx="1898">
                  <c:v>721</c:v>
                </c:pt>
                <c:pt idx="1899">
                  <c:v>714</c:v>
                </c:pt>
                <c:pt idx="1900">
                  <c:v>721</c:v>
                </c:pt>
                <c:pt idx="1901">
                  <c:v>721</c:v>
                </c:pt>
                <c:pt idx="1902">
                  <c:v>714</c:v>
                </c:pt>
                <c:pt idx="1903">
                  <c:v>716</c:v>
                </c:pt>
                <c:pt idx="1904">
                  <c:v>716</c:v>
                </c:pt>
                <c:pt idx="1905">
                  <c:v>738</c:v>
                </c:pt>
                <c:pt idx="1906">
                  <c:v>716</c:v>
                </c:pt>
                <c:pt idx="1907">
                  <c:v>719</c:v>
                </c:pt>
                <c:pt idx="1908">
                  <c:v>743</c:v>
                </c:pt>
                <c:pt idx="1909">
                  <c:v>711</c:v>
                </c:pt>
                <c:pt idx="1910">
                  <c:v>738</c:v>
                </c:pt>
                <c:pt idx="1911">
                  <c:v>711</c:v>
                </c:pt>
                <c:pt idx="1912">
                  <c:v>716</c:v>
                </c:pt>
                <c:pt idx="1913">
                  <c:v>714</c:v>
                </c:pt>
                <c:pt idx="1914">
                  <c:v>719</c:v>
                </c:pt>
                <c:pt idx="1915">
                  <c:v>724</c:v>
                </c:pt>
                <c:pt idx="1916">
                  <c:v>719</c:v>
                </c:pt>
                <c:pt idx="1917">
                  <c:v>721</c:v>
                </c:pt>
                <c:pt idx="1918">
                  <c:v>724</c:v>
                </c:pt>
                <c:pt idx="1919">
                  <c:v>721</c:v>
                </c:pt>
                <c:pt idx="1920">
                  <c:v>716</c:v>
                </c:pt>
                <c:pt idx="1921">
                  <c:v>711</c:v>
                </c:pt>
                <c:pt idx="1922">
                  <c:v>716</c:v>
                </c:pt>
                <c:pt idx="1923">
                  <c:v>714</c:v>
                </c:pt>
                <c:pt idx="1924">
                  <c:v>716</c:v>
                </c:pt>
                <c:pt idx="1925">
                  <c:v>709</c:v>
                </c:pt>
                <c:pt idx="1926">
                  <c:v>716</c:v>
                </c:pt>
                <c:pt idx="1927">
                  <c:v>711</c:v>
                </c:pt>
                <c:pt idx="1928">
                  <c:v>716</c:v>
                </c:pt>
                <c:pt idx="1929">
                  <c:v>716</c:v>
                </c:pt>
                <c:pt idx="1930">
                  <c:v>714</c:v>
                </c:pt>
                <c:pt idx="1931">
                  <c:v>711</c:v>
                </c:pt>
                <c:pt idx="1932">
                  <c:v>716</c:v>
                </c:pt>
                <c:pt idx="1933">
                  <c:v>714</c:v>
                </c:pt>
                <c:pt idx="1934">
                  <c:v>711</c:v>
                </c:pt>
                <c:pt idx="1935">
                  <c:v>721</c:v>
                </c:pt>
                <c:pt idx="1936">
                  <c:v>719</c:v>
                </c:pt>
                <c:pt idx="1937">
                  <c:v>724</c:v>
                </c:pt>
                <c:pt idx="1938">
                  <c:v>714</c:v>
                </c:pt>
                <c:pt idx="1939">
                  <c:v>711</c:v>
                </c:pt>
                <c:pt idx="1940">
                  <c:v>711</c:v>
                </c:pt>
                <c:pt idx="1941">
                  <c:v>719</c:v>
                </c:pt>
                <c:pt idx="1942">
                  <c:v>711</c:v>
                </c:pt>
                <c:pt idx="1943">
                  <c:v>717</c:v>
                </c:pt>
                <c:pt idx="1944">
                  <c:v>716</c:v>
                </c:pt>
                <c:pt idx="1945">
                  <c:v>719</c:v>
                </c:pt>
                <c:pt idx="1946">
                  <c:v>716</c:v>
                </c:pt>
                <c:pt idx="1947">
                  <c:v>711</c:v>
                </c:pt>
                <c:pt idx="1948">
                  <c:v>714</c:v>
                </c:pt>
                <c:pt idx="1949">
                  <c:v>716</c:v>
                </c:pt>
                <c:pt idx="1950">
                  <c:v>716</c:v>
                </c:pt>
                <c:pt idx="1951">
                  <c:v>721</c:v>
                </c:pt>
                <c:pt idx="1952">
                  <c:v>711</c:v>
                </c:pt>
                <c:pt idx="1953">
                  <c:v>716</c:v>
                </c:pt>
                <c:pt idx="1954">
                  <c:v>716</c:v>
                </c:pt>
                <c:pt idx="1955">
                  <c:v>719</c:v>
                </c:pt>
                <c:pt idx="1956">
                  <c:v>719</c:v>
                </c:pt>
                <c:pt idx="1957">
                  <c:v>721</c:v>
                </c:pt>
                <c:pt idx="1958">
                  <c:v>724</c:v>
                </c:pt>
                <c:pt idx="1959">
                  <c:v>719</c:v>
                </c:pt>
                <c:pt idx="1960">
                  <c:v>724</c:v>
                </c:pt>
                <c:pt idx="1961">
                  <c:v>710</c:v>
                </c:pt>
                <c:pt idx="1962">
                  <c:v>716</c:v>
                </c:pt>
                <c:pt idx="1963">
                  <c:v>716</c:v>
                </c:pt>
                <c:pt idx="1964">
                  <c:v>716</c:v>
                </c:pt>
                <c:pt idx="1965">
                  <c:v>717</c:v>
                </c:pt>
                <c:pt idx="1966">
                  <c:v>716</c:v>
                </c:pt>
                <c:pt idx="1967">
                  <c:v>711</c:v>
                </c:pt>
                <c:pt idx="1968">
                  <c:v>719</c:v>
                </c:pt>
                <c:pt idx="1969">
                  <c:v>719</c:v>
                </c:pt>
                <c:pt idx="1970">
                  <c:v>709</c:v>
                </c:pt>
                <c:pt idx="1971">
                  <c:v>708</c:v>
                </c:pt>
                <c:pt idx="1972">
                  <c:v>708</c:v>
                </c:pt>
                <c:pt idx="1973">
                  <c:v>716</c:v>
                </c:pt>
                <c:pt idx="1974">
                  <c:v>716</c:v>
                </c:pt>
                <c:pt idx="1975">
                  <c:v>716</c:v>
                </c:pt>
                <c:pt idx="1976">
                  <c:v>719</c:v>
                </c:pt>
                <c:pt idx="1977">
                  <c:v>724</c:v>
                </c:pt>
                <c:pt idx="1978">
                  <c:v>719</c:v>
                </c:pt>
                <c:pt idx="1979">
                  <c:v>711</c:v>
                </c:pt>
                <c:pt idx="1980">
                  <c:v>722</c:v>
                </c:pt>
                <c:pt idx="1981">
                  <c:v>722</c:v>
                </c:pt>
                <c:pt idx="1982">
                  <c:v>718</c:v>
                </c:pt>
                <c:pt idx="1983">
                  <c:v>718</c:v>
                </c:pt>
                <c:pt idx="1984">
                  <c:v>721</c:v>
                </c:pt>
                <c:pt idx="1985">
                  <c:v>713</c:v>
                </c:pt>
                <c:pt idx="1986">
                  <c:v>716</c:v>
                </c:pt>
                <c:pt idx="1987">
                  <c:v>714</c:v>
                </c:pt>
                <c:pt idx="1988">
                  <c:v>721</c:v>
                </c:pt>
                <c:pt idx="1989">
                  <c:v>721</c:v>
                </c:pt>
                <c:pt idx="1990">
                  <c:v>727</c:v>
                </c:pt>
                <c:pt idx="1991">
                  <c:v>719</c:v>
                </c:pt>
                <c:pt idx="1992">
                  <c:v>719</c:v>
                </c:pt>
                <c:pt idx="1993">
                  <c:v>732</c:v>
                </c:pt>
                <c:pt idx="1994">
                  <c:v>732</c:v>
                </c:pt>
                <c:pt idx="1995">
                  <c:v>723</c:v>
                </c:pt>
                <c:pt idx="1996">
                  <c:v>726</c:v>
                </c:pt>
                <c:pt idx="1997">
                  <c:v>718</c:v>
                </c:pt>
                <c:pt idx="1998">
                  <c:v>723</c:v>
                </c:pt>
                <c:pt idx="1999">
                  <c:v>713</c:v>
                </c:pt>
                <c:pt idx="2000">
                  <c:v>719</c:v>
                </c:pt>
                <c:pt idx="2001">
                  <c:v>717</c:v>
                </c:pt>
                <c:pt idx="2002">
                  <c:v>712</c:v>
                </c:pt>
                <c:pt idx="2003">
                  <c:v>718</c:v>
                </c:pt>
                <c:pt idx="2004">
                  <c:v>718</c:v>
                </c:pt>
                <c:pt idx="2005">
                  <c:v>713</c:v>
                </c:pt>
                <c:pt idx="2006">
                  <c:v>710</c:v>
                </c:pt>
                <c:pt idx="2007">
                  <c:v>718</c:v>
                </c:pt>
                <c:pt idx="2008">
                  <c:v>718</c:v>
                </c:pt>
                <c:pt idx="2009">
                  <c:v>718</c:v>
                </c:pt>
                <c:pt idx="2010">
                  <c:v>726</c:v>
                </c:pt>
                <c:pt idx="2011">
                  <c:v>711</c:v>
                </c:pt>
                <c:pt idx="2012">
                  <c:v>718</c:v>
                </c:pt>
                <c:pt idx="2013">
                  <c:v>710</c:v>
                </c:pt>
                <c:pt idx="2014">
                  <c:v>718</c:v>
                </c:pt>
                <c:pt idx="2015">
                  <c:v>718</c:v>
                </c:pt>
                <c:pt idx="2016">
                  <c:v>726</c:v>
                </c:pt>
                <c:pt idx="2017">
                  <c:v>718</c:v>
                </c:pt>
                <c:pt idx="2018">
                  <c:v>724</c:v>
                </c:pt>
                <c:pt idx="2019">
                  <c:v>718</c:v>
                </c:pt>
                <c:pt idx="2020">
                  <c:v>713</c:v>
                </c:pt>
                <c:pt idx="2021">
                  <c:v>711</c:v>
                </c:pt>
                <c:pt idx="2022">
                  <c:v>710</c:v>
                </c:pt>
                <c:pt idx="2023">
                  <c:v>718</c:v>
                </c:pt>
                <c:pt idx="2024">
                  <c:v>713</c:v>
                </c:pt>
                <c:pt idx="2025">
                  <c:v>712</c:v>
                </c:pt>
                <c:pt idx="2026">
                  <c:v>711</c:v>
                </c:pt>
                <c:pt idx="2027">
                  <c:v>721</c:v>
                </c:pt>
                <c:pt idx="2028">
                  <c:v>713</c:v>
                </c:pt>
                <c:pt idx="2029">
                  <c:v>716</c:v>
                </c:pt>
                <c:pt idx="2030">
                  <c:v>718</c:v>
                </c:pt>
                <c:pt idx="2031">
                  <c:v>718</c:v>
                </c:pt>
                <c:pt idx="2032">
                  <c:v>726</c:v>
                </c:pt>
                <c:pt idx="2033">
                  <c:v>713</c:v>
                </c:pt>
                <c:pt idx="2034">
                  <c:v>718</c:v>
                </c:pt>
                <c:pt idx="2035">
                  <c:v>712</c:v>
                </c:pt>
                <c:pt idx="2036">
                  <c:v>719</c:v>
                </c:pt>
                <c:pt idx="2037">
                  <c:v>718</c:v>
                </c:pt>
                <c:pt idx="2038">
                  <c:v>712</c:v>
                </c:pt>
                <c:pt idx="2039">
                  <c:v>716</c:v>
                </c:pt>
                <c:pt idx="2040">
                  <c:v>718</c:v>
                </c:pt>
                <c:pt idx="2041">
                  <c:v>710</c:v>
                </c:pt>
                <c:pt idx="2042">
                  <c:v>721</c:v>
                </c:pt>
                <c:pt idx="2043">
                  <c:v>718</c:v>
                </c:pt>
                <c:pt idx="2044">
                  <c:v>719</c:v>
                </c:pt>
                <c:pt idx="2045">
                  <c:v>726</c:v>
                </c:pt>
                <c:pt idx="2046">
                  <c:v>726</c:v>
                </c:pt>
                <c:pt idx="2047">
                  <c:v>723</c:v>
                </c:pt>
                <c:pt idx="2048">
                  <c:v>723</c:v>
                </c:pt>
                <c:pt idx="2049">
                  <c:v>721</c:v>
                </c:pt>
                <c:pt idx="2050">
                  <c:v>716</c:v>
                </c:pt>
                <c:pt idx="2051">
                  <c:v>718</c:v>
                </c:pt>
                <c:pt idx="2052">
                  <c:v>719</c:v>
                </c:pt>
                <c:pt idx="2053">
                  <c:v>718</c:v>
                </c:pt>
                <c:pt idx="2054">
                  <c:v>713</c:v>
                </c:pt>
                <c:pt idx="2055">
                  <c:v>710</c:v>
                </c:pt>
                <c:pt idx="2056">
                  <c:v>740</c:v>
                </c:pt>
                <c:pt idx="2057">
                  <c:v>716</c:v>
                </c:pt>
                <c:pt idx="2058">
                  <c:v>740</c:v>
                </c:pt>
                <c:pt idx="2059">
                  <c:v>713</c:v>
                </c:pt>
                <c:pt idx="2060">
                  <c:v>711</c:v>
                </c:pt>
                <c:pt idx="2061">
                  <c:v>745</c:v>
                </c:pt>
                <c:pt idx="2062">
                  <c:v>716</c:v>
                </c:pt>
                <c:pt idx="2063">
                  <c:v>718</c:v>
                </c:pt>
                <c:pt idx="2064">
                  <c:v>718</c:v>
                </c:pt>
                <c:pt idx="2065">
                  <c:v>711</c:v>
                </c:pt>
                <c:pt idx="2066">
                  <c:v>713</c:v>
                </c:pt>
                <c:pt idx="2067">
                  <c:v>712</c:v>
                </c:pt>
                <c:pt idx="2068">
                  <c:v>710</c:v>
                </c:pt>
                <c:pt idx="2069">
                  <c:v>711</c:v>
                </c:pt>
                <c:pt idx="2070">
                  <c:v>713</c:v>
                </c:pt>
                <c:pt idx="2071">
                  <c:v>716</c:v>
                </c:pt>
                <c:pt idx="2072">
                  <c:v>727</c:v>
                </c:pt>
                <c:pt idx="2073">
                  <c:v>718</c:v>
                </c:pt>
                <c:pt idx="2074">
                  <c:v>716</c:v>
                </c:pt>
                <c:pt idx="2075">
                  <c:v>723</c:v>
                </c:pt>
                <c:pt idx="2076">
                  <c:v>723</c:v>
                </c:pt>
                <c:pt idx="2077">
                  <c:v>721</c:v>
                </c:pt>
                <c:pt idx="2078">
                  <c:v>718</c:v>
                </c:pt>
                <c:pt idx="2079">
                  <c:v>723</c:v>
                </c:pt>
                <c:pt idx="2080">
                  <c:v>714</c:v>
                </c:pt>
                <c:pt idx="2081">
                  <c:v>719</c:v>
                </c:pt>
                <c:pt idx="2082">
                  <c:v>709</c:v>
                </c:pt>
                <c:pt idx="2083">
                  <c:v>719</c:v>
                </c:pt>
                <c:pt idx="2084">
                  <c:v>711</c:v>
                </c:pt>
                <c:pt idx="2085">
                  <c:v>719</c:v>
                </c:pt>
                <c:pt idx="2086">
                  <c:v>711</c:v>
                </c:pt>
                <c:pt idx="2087">
                  <c:v>716</c:v>
                </c:pt>
                <c:pt idx="2088">
                  <c:v>721</c:v>
                </c:pt>
                <c:pt idx="2089">
                  <c:v>724</c:v>
                </c:pt>
                <c:pt idx="2090">
                  <c:v>721</c:v>
                </c:pt>
                <c:pt idx="2091">
                  <c:v>726</c:v>
                </c:pt>
                <c:pt idx="2092">
                  <c:v>715</c:v>
                </c:pt>
                <c:pt idx="2093">
                  <c:v>713</c:v>
                </c:pt>
                <c:pt idx="2094">
                  <c:v>717</c:v>
                </c:pt>
                <c:pt idx="2095">
                  <c:v>719</c:v>
                </c:pt>
                <c:pt idx="2096">
                  <c:v>711</c:v>
                </c:pt>
                <c:pt idx="2097">
                  <c:v>719</c:v>
                </c:pt>
                <c:pt idx="2098">
                  <c:v>719</c:v>
                </c:pt>
                <c:pt idx="2099">
                  <c:v>719</c:v>
                </c:pt>
                <c:pt idx="2100">
                  <c:v>738</c:v>
                </c:pt>
                <c:pt idx="2101">
                  <c:v>720</c:v>
                </c:pt>
                <c:pt idx="2102">
                  <c:v>738</c:v>
                </c:pt>
                <c:pt idx="2103">
                  <c:v>717</c:v>
                </c:pt>
                <c:pt idx="2104">
                  <c:v>735</c:v>
                </c:pt>
                <c:pt idx="2105">
                  <c:v>716</c:v>
                </c:pt>
                <c:pt idx="2106">
                  <c:v>735</c:v>
                </c:pt>
                <c:pt idx="2107">
                  <c:v>716</c:v>
                </c:pt>
                <c:pt idx="2108">
                  <c:v>716</c:v>
                </c:pt>
                <c:pt idx="2109">
                  <c:v>718</c:v>
                </c:pt>
                <c:pt idx="2110">
                  <c:v>717</c:v>
                </c:pt>
                <c:pt idx="2111">
                  <c:v>717</c:v>
                </c:pt>
                <c:pt idx="2112">
                  <c:v>717</c:v>
                </c:pt>
                <c:pt idx="2113">
                  <c:v>716</c:v>
                </c:pt>
                <c:pt idx="2114">
                  <c:v>716</c:v>
                </c:pt>
                <c:pt idx="2115">
                  <c:v>716</c:v>
                </c:pt>
                <c:pt idx="2116">
                  <c:v>735</c:v>
                </c:pt>
                <c:pt idx="2117">
                  <c:v>714</c:v>
                </c:pt>
                <c:pt idx="2118">
                  <c:v>716</c:v>
                </c:pt>
                <c:pt idx="2119">
                  <c:v>716</c:v>
                </c:pt>
                <c:pt idx="2120">
                  <c:v>735</c:v>
                </c:pt>
                <c:pt idx="2121">
                  <c:v>716</c:v>
                </c:pt>
                <c:pt idx="2122">
                  <c:v>716</c:v>
                </c:pt>
                <c:pt idx="2123">
                  <c:v>735</c:v>
                </c:pt>
                <c:pt idx="2124">
                  <c:v>714</c:v>
                </c:pt>
                <c:pt idx="2125">
                  <c:v>733</c:v>
                </c:pt>
                <c:pt idx="2126">
                  <c:v>735</c:v>
                </c:pt>
                <c:pt idx="2127">
                  <c:v>716</c:v>
                </c:pt>
                <c:pt idx="2128">
                  <c:v>716</c:v>
                </c:pt>
                <c:pt idx="2129">
                  <c:v>735</c:v>
                </c:pt>
                <c:pt idx="2130">
                  <c:v>716</c:v>
                </c:pt>
                <c:pt idx="2131">
                  <c:v>712</c:v>
                </c:pt>
                <c:pt idx="2132">
                  <c:v>708</c:v>
                </c:pt>
                <c:pt idx="2133">
                  <c:v>716</c:v>
                </c:pt>
                <c:pt idx="2134">
                  <c:v>716</c:v>
                </c:pt>
                <c:pt idx="2135">
                  <c:v>716</c:v>
                </c:pt>
                <c:pt idx="2136">
                  <c:v>708</c:v>
                </c:pt>
                <c:pt idx="2137">
                  <c:v>716</c:v>
                </c:pt>
                <c:pt idx="2138">
                  <c:v>721</c:v>
                </c:pt>
                <c:pt idx="2139">
                  <c:v>721</c:v>
                </c:pt>
                <c:pt idx="2140">
                  <c:v>724</c:v>
                </c:pt>
                <c:pt idx="2141">
                  <c:v>719</c:v>
                </c:pt>
                <c:pt idx="2142">
                  <c:v>716</c:v>
                </c:pt>
                <c:pt idx="2143">
                  <c:v>719</c:v>
                </c:pt>
                <c:pt idx="2144">
                  <c:v>711</c:v>
                </c:pt>
                <c:pt idx="2145">
                  <c:v>711</c:v>
                </c:pt>
                <c:pt idx="2146">
                  <c:v>708</c:v>
                </c:pt>
                <c:pt idx="2147">
                  <c:v>714</c:v>
                </c:pt>
                <c:pt idx="2148">
                  <c:v>711</c:v>
                </c:pt>
                <c:pt idx="2149">
                  <c:v>709</c:v>
                </c:pt>
                <c:pt idx="2150">
                  <c:v>721</c:v>
                </c:pt>
                <c:pt idx="2151">
                  <c:v>710</c:v>
                </c:pt>
                <c:pt idx="2152">
                  <c:v>717</c:v>
                </c:pt>
                <c:pt idx="2153">
                  <c:v>719</c:v>
                </c:pt>
                <c:pt idx="2154">
                  <c:v>719</c:v>
                </c:pt>
                <c:pt idx="2155">
                  <c:v>719</c:v>
                </c:pt>
                <c:pt idx="2156">
                  <c:v>716</c:v>
                </c:pt>
                <c:pt idx="2157">
                  <c:v>717</c:v>
                </c:pt>
                <c:pt idx="2158">
                  <c:v>711</c:v>
                </c:pt>
                <c:pt idx="2159">
                  <c:v>716</c:v>
                </c:pt>
                <c:pt idx="2160">
                  <c:v>711</c:v>
                </c:pt>
                <c:pt idx="2161">
                  <c:v>711</c:v>
                </c:pt>
                <c:pt idx="2162">
                  <c:v>709</c:v>
                </c:pt>
                <c:pt idx="2163">
                  <c:v>716</c:v>
                </c:pt>
                <c:pt idx="2164">
                  <c:v>711</c:v>
                </c:pt>
                <c:pt idx="2165">
                  <c:v>716</c:v>
                </c:pt>
                <c:pt idx="2166">
                  <c:v>711</c:v>
                </c:pt>
                <c:pt idx="2167">
                  <c:v>714</c:v>
                </c:pt>
                <c:pt idx="2168">
                  <c:v>711</c:v>
                </c:pt>
                <c:pt idx="2169">
                  <c:v>716</c:v>
                </c:pt>
                <c:pt idx="2170">
                  <c:v>721</c:v>
                </c:pt>
                <c:pt idx="2171">
                  <c:v>716</c:v>
                </c:pt>
                <c:pt idx="2172">
                  <c:v>722</c:v>
                </c:pt>
                <c:pt idx="2173">
                  <c:v>714</c:v>
                </c:pt>
                <c:pt idx="2174">
                  <c:v>721</c:v>
                </c:pt>
                <c:pt idx="2175">
                  <c:v>719</c:v>
                </c:pt>
                <c:pt idx="2176">
                  <c:v>714</c:v>
                </c:pt>
                <c:pt idx="2177">
                  <c:v>716</c:v>
                </c:pt>
                <c:pt idx="2178">
                  <c:v>714</c:v>
                </c:pt>
                <c:pt idx="2179">
                  <c:v>716</c:v>
                </c:pt>
                <c:pt idx="2180">
                  <c:v>724</c:v>
                </c:pt>
                <c:pt idx="2181">
                  <c:v>709</c:v>
                </c:pt>
                <c:pt idx="2182">
                  <c:v>710</c:v>
                </c:pt>
                <c:pt idx="2183">
                  <c:v>714</c:v>
                </c:pt>
                <c:pt idx="2184">
                  <c:v>709</c:v>
                </c:pt>
                <c:pt idx="2185">
                  <c:v>719</c:v>
                </c:pt>
                <c:pt idx="2186">
                  <c:v>714</c:v>
                </c:pt>
                <c:pt idx="2187">
                  <c:v>716</c:v>
                </c:pt>
                <c:pt idx="2188">
                  <c:v>710</c:v>
                </c:pt>
                <c:pt idx="2189">
                  <c:v>708</c:v>
                </c:pt>
                <c:pt idx="2190">
                  <c:v>708</c:v>
                </c:pt>
                <c:pt idx="2191">
                  <c:v>708</c:v>
                </c:pt>
                <c:pt idx="2192">
                  <c:v>708</c:v>
                </c:pt>
                <c:pt idx="2193">
                  <c:v>708</c:v>
                </c:pt>
                <c:pt idx="2194">
                  <c:v>724</c:v>
                </c:pt>
                <c:pt idx="2195">
                  <c:v>716</c:v>
                </c:pt>
                <c:pt idx="2196">
                  <c:v>719</c:v>
                </c:pt>
                <c:pt idx="2197">
                  <c:v>741</c:v>
                </c:pt>
                <c:pt idx="2198">
                  <c:v>716</c:v>
                </c:pt>
                <c:pt idx="2199">
                  <c:v>719</c:v>
                </c:pt>
                <c:pt idx="2200">
                  <c:v>748</c:v>
                </c:pt>
                <c:pt idx="2201">
                  <c:v>721</c:v>
                </c:pt>
                <c:pt idx="2202">
                  <c:v>719</c:v>
                </c:pt>
                <c:pt idx="2203">
                  <c:v>716</c:v>
                </c:pt>
                <c:pt idx="2204">
                  <c:v>714</c:v>
                </c:pt>
                <c:pt idx="2205">
                  <c:v>711</c:v>
                </c:pt>
                <c:pt idx="2206">
                  <c:v>710</c:v>
                </c:pt>
                <c:pt idx="2207">
                  <c:v>708</c:v>
                </c:pt>
                <c:pt idx="2208">
                  <c:v>708</c:v>
                </c:pt>
                <c:pt idx="2209">
                  <c:v>708</c:v>
                </c:pt>
                <c:pt idx="2210">
                  <c:v>708</c:v>
                </c:pt>
                <c:pt idx="2211">
                  <c:v>708</c:v>
                </c:pt>
                <c:pt idx="2212">
                  <c:v>715</c:v>
                </c:pt>
                <c:pt idx="2213">
                  <c:v>714</c:v>
                </c:pt>
                <c:pt idx="2214">
                  <c:v>716</c:v>
                </c:pt>
                <c:pt idx="2215">
                  <c:v>724</c:v>
                </c:pt>
                <c:pt idx="2216">
                  <c:v>716</c:v>
                </c:pt>
                <c:pt idx="2217">
                  <c:v>709</c:v>
                </c:pt>
                <c:pt idx="2218">
                  <c:v>711</c:v>
                </c:pt>
                <c:pt idx="2219">
                  <c:v>724</c:v>
                </c:pt>
                <c:pt idx="2220">
                  <c:v>721</c:v>
                </c:pt>
                <c:pt idx="2221">
                  <c:v>721</c:v>
                </c:pt>
                <c:pt idx="2222">
                  <c:v>719</c:v>
                </c:pt>
                <c:pt idx="2223">
                  <c:v>724</c:v>
                </c:pt>
                <c:pt idx="2224">
                  <c:v>724</c:v>
                </c:pt>
                <c:pt idx="2225">
                  <c:v>713</c:v>
                </c:pt>
                <c:pt idx="2226">
                  <c:v>716</c:v>
                </c:pt>
                <c:pt idx="2227">
                  <c:v>716</c:v>
                </c:pt>
                <c:pt idx="2228">
                  <c:v>716</c:v>
                </c:pt>
                <c:pt idx="2229">
                  <c:v>721</c:v>
                </c:pt>
                <c:pt idx="2230">
                  <c:v>719</c:v>
                </c:pt>
                <c:pt idx="2231">
                  <c:v>719</c:v>
                </c:pt>
                <c:pt idx="2232">
                  <c:v>711</c:v>
                </c:pt>
                <c:pt idx="2233">
                  <c:v>714</c:v>
                </c:pt>
                <c:pt idx="2234">
                  <c:v>708</c:v>
                </c:pt>
                <c:pt idx="2235">
                  <c:v>708</c:v>
                </c:pt>
                <c:pt idx="2236">
                  <c:v>708</c:v>
                </c:pt>
                <c:pt idx="2237">
                  <c:v>706</c:v>
                </c:pt>
                <c:pt idx="2238">
                  <c:v>709</c:v>
                </c:pt>
                <c:pt idx="2239">
                  <c:v>716</c:v>
                </c:pt>
                <c:pt idx="2240">
                  <c:v>709</c:v>
                </c:pt>
                <c:pt idx="2241">
                  <c:v>719</c:v>
                </c:pt>
                <c:pt idx="2242">
                  <c:v>724</c:v>
                </c:pt>
                <c:pt idx="2243">
                  <c:v>709</c:v>
                </c:pt>
                <c:pt idx="2244">
                  <c:v>724</c:v>
                </c:pt>
                <c:pt idx="2245">
                  <c:v>719</c:v>
                </c:pt>
                <c:pt idx="2246">
                  <c:v>709</c:v>
                </c:pt>
                <c:pt idx="2247">
                  <c:v>716</c:v>
                </c:pt>
                <c:pt idx="2248">
                  <c:v>709</c:v>
                </c:pt>
                <c:pt idx="2249">
                  <c:v>716</c:v>
                </c:pt>
                <c:pt idx="2250">
                  <c:v>716</c:v>
                </c:pt>
                <c:pt idx="2251">
                  <c:v>709</c:v>
                </c:pt>
                <c:pt idx="2252">
                  <c:v>719</c:v>
                </c:pt>
                <c:pt idx="2253">
                  <c:v>714</c:v>
                </c:pt>
                <c:pt idx="2254">
                  <c:v>716</c:v>
                </c:pt>
                <c:pt idx="2255">
                  <c:v>721</c:v>
                </c:pt>
                <c:pt idx="2256">
                  <c:v>714</c:v>
                </c:pt>
                <c:pt idx="2257">
                  <c:v>729</c:v>
                </c:pt>
                <c:pt idx="2258">
                  <c:v>719</c:v>
                </c:pt>
                <c:pt idx="2259">
                  <c:v>708</c:v>
                </c:pt>
                <c:pt idx="2260">
                  <c:v>716</c:v>
                </c:pt>
                <c:pt idx="2261">
                  <c:v>709</c:v>
                </c:pt>
                <c:pt idx="2262">
                  <c:v>724</c:v>
                </c:pt>
                <c:pt idx="2263">
                  <c:v>719</c:v>
                </c:pt>
                <c:pt idx="2264">
                  <c:v>717</c:v>
                </c:pt>
                <c:pt idx="2265">
                  <c:v>716</c:v>
                </c:pt>
                <c:pt idx="2266">
                  <c:v>711</c:v>
                </c:pt>
                <c:pt idx="2267">
                  <c:v>708</c:v>
                </c:pt>
                <c:pt idx="2268">
                  <c:v>724</c:v>
                </c:pt>
                <c:pt idx="2269">
                  <c:v>714</c:v>
                </c:pt>
                <c:pt idx="2270">
                  <c:v>724</c:v>
                </c:pt>
                <c:pt idx="2271">
                  <c:v>722</c:v>
                </c:pt>
                <c:pt idx="2272">
                  <c:v>719</c:v>
                </c:pt>
                <c:pt idx="2273">
                  <c:v>716</c:v>
                </c:pt>
                <c:pt idx="2274">
                  <c:v>709</c:v>
                </c:pt>
                <c:pt idx="2275">
                  <c:v>716</c:v>
                </c:pt>
                <c:pt idx="2276">
                  <c:v>711</c:v>
                </c:pt>
                <c:pt idx="2277">
                  <c:v>716</c:v>
                </c:pt>
                <c:pt idx="2278">
                  <c:v>711</c:v>
                </c:pt>
                <c:pt idx="2279">
                  <c:v>722</c:v>
                </c:pt>
                <c:pt idx="2280">
                  <c:v>711</c:v>
                </c:pt>
                <c:pt idx="2281">
                  <c:v>719</c:v>
                </c:pt>
                <c:pt idx="2282">
                  <c:v>719</c:v>
                </c:pt>
                <c:pt idx="2283">
                  <c:v>716</c:v>
                </c:pt>
                <c:pt idx="2284">
                  <c:v>719</c:v>
                </c:pt>
                <c:pt idx="2285">
                  <c:v>713</c:v>
                </c:pt>
                <c:pt idx="2286">
                  <c:v>724</c:v>
                </c:pt>
                <c:pt idx="2287">
                  <c:v>722</c:v>
                </c:pt>
                <c:pt idx="2288">
                  <c:v>721</c:v>
                </c:pt>
                <c:pt idx="2289">
                  <c:v>716</c:v>
                </c:pt>
                <c:pt idx="2290">
                  <c:v>716</c:v>
                </c:pt>
                <c:pt idx="2291">
                  <c:v>711</c:v>
                </c:pt>
                <c:pt idx="2292">
                  <c:v>714</c:v>
                </c:pt>
                <c:pt idx="2293">
                  <c:v>711</c:v>
                </c:pt>
                <c:pt idx="2294">
                  <c:v>714</c:v>
                </c:pt>
                <c:pt idx="2295">
                  <c:v>716</c:v>
                </c:pt>
                <c:pt idx="2296">
                  <c:v>716</c:v>
                </c:pt>
                <c:pt idx="2297">
                  <c:v>714</c:v>
                </c:pt>
                <c:pt idx="2298">
                  <c:v>724</c:v>
                </c:pt>
                <c:pt idx="2299">
                  <c:v>711</c:v>
                </c:pt>
                <c:pt idx="2300">
                  <c:v>714</c:v>
                </c:pt>
                <c:pt idx="2301">
                  <c:v>711</c:v>
                </c:pt>
                <c:pt idx="2302">
                  <c:v>711</c:v>
                </c:pt>
                <c:pt idx="2303">
                  <c:v>712</c:v>
                </c:pt>
                <c:pt idx="2304">
                  <c:v>712</c:v>
                </c:pt>
                <c:pt idx="2305">
                  <c:v>710</c:v>
                </c:pt>
                <c:pt idx="2306">
                  <c:v>717</c:v>
                </c:pt>
                <c:pt idx="2307">
                  <c:v>725</c:v>
                </c:pt>
                <c:pt idx="2308">
                  <c:v>710</c:v>
                </c:pt>
                <c:pt idx="2309">
                  <c:v>717</c:v>
                </c:pt>
                <c:pt idx="2310">
                  <c:v>710</c:v>
                </c:pt>
                <c:pt idx="2311">
                  <c:v>717</c:v>
                </c:pt>
                <c:pt idx="2312">
                  <c:v>717</c:v>
                </c:pt>
                <c:pt idx="2313">
                  <c:v>710</c:v>
                </c:pt>
                <c:pt idx="2314">
                  <c:v>720</c:v>
                </c:pt>
                <c:pt idx="2315">
                  <c:v>715</c:v>
                </c:pt>
                <c:pt idx="2316">
                  <c:v>717</c:v>
                </c:pt>
                <c:pt idx="2317">
                  <c:v>720</c:v>
                </c:pt>
                <c:pt idx="2318">
                  <c:v>717</c:v>
                </c:pt>
                <c:pt idx="2319">
                  <c:v>712</c:v>
                </c:pt>
                <c:pt idx="2320">
                  <c:v>717</c:v>
                </c:pt>
                <c:pt idx="2321">
                  <c:v>717</c:v>
                </c:pt>
                <c:pt idx="2322">
                  <c:v>720</c:v>
                </c:pt>
                <c:pt idx="2323">
                  <c:v>717</c:v>
                </c:pt>
                <c:pt idx="2324">
                  <c:v>722</c:v>
                </c:pt>
                <c:pt idx="2325">
                  <c:v>717</c:v>
                </c:pt>
                <c:pt idx="2326">
                  <c:v>720</c:v>
                </c:pt>
                <c:pt idx="2327">
                  <c:v>717</c:v>
                </c:pt>
                <c:pt idx="2328">
                  <c:v>720</c:v>
                </c:pt>
                <c:pt idx="2329">
                  <c:v>717</c:v>
                </c:pt>
                <c:pt idx="2330">
                  <c:v>717</c:v>
                </c:pt>
                <c:pt idx="2331">
                  <c:v>742</c:v>
                </c:pt>
                <c:pt idx="2332">
                  <c:v>722</c:v>
                </c:pt>
                <c:pt idx="2333">
                  <c:v>714</c:v>
                </c:pt>
                <c:pt idx="2334">
                  <c:v>720</c:v>
                </c:pt>
                <c:pt idx="2335">
                  <c:v>722</c:v>
                </c:pt>
                <c:pt idx="2336">
                  <c:v>715</c:v>
                </c:pt>
                <c:pt idx="2337">
                  <c:v>712</c:v>
                </c:pt>
                <c:pt idx="2338">
                  <c:v>720</c:v>
                </c:pt>
                <c:pt idx="2339">
                  <c:v>717</c:v>
                </c:pt>
                <c:pt idx="2340">
                  <c:v>712</c:v>
                </c:pt>
                <c:pt idx="2341">
                  <c:v>718</c:v>
                </c:pt>
                <c:pt idx="2342">
                  <c:v>712</c:v>
                </c:pt>
                <c:pt idx="2343">
                  <c:v>711</c:v>
                </c:pt>
                <c:pt idx="2344">
                  <c:v>725</c:v>
                </c:pt>
                <c:pt idx="2345">
                  <c:v>720</c:v>
                </c:pt>
                <c:pt idx="2346">
                  <c:v>723</c:v>
                </c:pt>
                <c:pt idx="2347">
                  <c:v>725</c:v>
                </c:pt>
                <c:pt idx="2348">
                  <c:v>717</c:v>
                </c:pt>
                <c:pt idx="2349">
                  <c:v>715</c:v>
                </c:pt>
                <c:pt idx="2350">
                  <c:v>725</c:v>
                </c:pt>
                <c:pt idx="2351">
                  <c:v>720</c:v>
                </c:pt>
                <c:pt idx="2352">
                  <c:v>722</c:v>
                </c:pt>
                <c:pt idx="2353">
                  <c:v>717</c:v>
                </c:pt>
                <c:pt idx="2354">
                  <c:v>720</c:v>
                </c:pt>
                <c:pt idx="2355">
                  <c:v>717</c:v>
                </c:pt>
                <c:pt idx="2356">
                  <c:v>723</c:v>
                </c:pt>
                <c:pt idx="2357">
                  <c:v>717</c:v>
                </c:pt>
                <c:pt idx="2358">
                  <c:v>730</c:v>
                </c:pt>
                <c:pt idx="2359">
                  <c:v>725</c:v>
                </c:pt>
                <c:pt idx="2360">
                  <c:v>722</c:v>
                </c:pt>
                <c:pt idx="2361">
                  <c:v>717</c:v>
                </c:pt>
                <c:pt idx="2362">
                  <c:v>725</c:v>
                </c:pt>
                <c:pt idx="2363">
                  <c:v>715</c:v>
                </c:pt>
                <c:pt idx="2364">
                  <c:v>722</c:v>
                </c:pt>
                <c:pt idx="2365">
                  <c:v>717</c:v>
                </c:pt>
                <c:pt idx="2366">
                  <c:v>715</c:v>
                </c:pt>
                <c:pt idx="2367">
                  <c:v>720</c:v>
                </c:pt>
                <c:pt idx="2368">
                  <c:v>722</c:v>
                </c:pt>
                <c:pt idx="2369">
                  <c:v>710</c:v>
                </c:pt>
                <c:pt idx="2370">
                  <c:v>717</c:v>
                </c:pt>
                <c:pt idx="2371">
                  <c:v>712</c:v>
                </c:pt>
                <c:pt idx="2372">
                  <c:v>715</c:v>
                </c:pt>
                <c:pt idx="2373">
                  <c:v>710</c:v>
                </c:pt>
                <c:pt idx="2374">
                  <c:v>717</c:v>
                </c:pt>
                <c:pt idx="2375">
                  <c:v>718</c:v>
                </c:pt>
                <c:pt idx="2376">
                  <c:v>717</c:v>
                </c:pt>
                <c:pt idx="2377">
                  <c:v>711</c:v>
                </c:pt>
                <c:pt idx="2378">
                  <c:v>715</c:v>
                </c:pt>
                <c:pt idx="2379">
                  <c:v>725</c:v>
                </c:pt>
                <c:pt idx="2380">
                  <c:v>715</c:v>
                </c:pt>
                <c:pt idx="2381">
                  <c:v>725</c:v>
                </c:pt>
                <c:pt idx="2382">
                  <c:v>722</c:v>
                </c:pt>
                <c:pt idx="2383">
                  <c:v>722</c:v>
                </c:pt>
                <c:pt idx="2384">
                  <c:v>722</c:v>
                </c:pt>
                <c:pt idx="2385">
                  <c:v>715</c:v>
                </c:pt>
                <c:pt idx="2386">
                  <c:v>717</c:v>
                </c:pt>
                <c:pt idx="2387">
                  <c:v>717</c:v>
                </c:pt>
                <c:pt idx="2388">
                  <c:v>714</c:v>
                </c:pt>
                <c:pt idx="2389">
                  <c:v>709</c:v>
                </c:pt>
                <c:pt idx="2390">
                  <c:v>709</c:v>
                </c:pt>
                <c:pt idx="2391">
                  <c:v>709</c:v>
                </c:pt>
                <c:pt idx="2392">
                  <c:v>710</c:v>
                </c:pt>
                <c:pt idx="2393">
                  <c:v>712</c:v>
                </c:pt>
                <c:pt idx="2394">
                  <c:v>715</c:v>
                </c:pt>
                <c:pt idx="2395">
                  <c:v>717</c:v>
                </c:pt>
                <c:pt idx="2396">
                  <c:v>712</c:v>
                </c:pt>
                <c:pt idx="2397">
                  <c:v>723</c:v>
                </c:pt>
                <c:pt idx="2398">
                  <c:v>722</c:v>
                </c:pt>
                <c:pt idx="2399">
                  <c:v>717</c:v>
                </c:pt>
                <c:pt idx="2400">
                  <c:v>725</c:v>
                </c:pt>
                <c:pt idx="2401">
                  <c:v>722</c:v>
                </c:pt>
                <c:pt idx="2402">
                  <c:v>715</c:v>
                </c:pt>
                <c:pt idx="2403">
                  <c:v>714</c:v>
                </c:pt>
                <c:pt idx="2404">
                  <c:v>717</c:v>
                </c:pt>
                <c:pt idx="2405">
                  <c:v>710</c:v>
                </c:pt>
                <c:pt idx="2406">
                  <c:v>717</c:v>
                </c:pt>
                <c:pt idx="2407">
                  <c:v>717</c:v>
                </c:pt>
                <c:pt idx="2408">
                  <c:v>723</c:v>
                </c:pt>
                <c:pt idx="2409">
                  <c:v>712</c:v>
                </c:pt>
                <c:pt idx="2410">
                  <c:v>725</c:v>
                </c:pt>
                <c:pt idx="2411">
                  <c:v>722</c:v>
                </c:pt>
                <c:pt idx="2412">
                  <c:v>722</c:v>
                </c:pt>
                <c:pt idx="2413">
                  <c:v>715</c:v>
                </c:pt>
                <c:pt idx="2414">
                  <c:v>714</c:v>
                </c:pt>
                <c:pt idx="2415">
                  <c:v>730</c:v>
                </c:pt>
                <c:pt idx="2416">
                  <c:v>724</c:v>
                </c:pt>
                <c:pt idx="2417">
                  <c:v>715</c:v>
                </c:pt>
                <c:pt idx="2418">
                  <c:v>730</c:v>
                </c:pt>
                <c:pt idx="2419">
                  <c:v>720</c:v>
                </c:pt>
                <c:pt idx="2420">
                  <c:v>722</c:v>
                </c:pt>
                <c:pt idx="2421">
                  <c:v>714</c:v>
                </c:pt>
                <c:pt idx="2422">
                  <c:v>730</c:v>
                </c:pt>
                <c:pt idx="2423">
                  <c:v>720</c:v>
                </c:pt>
                <c:pt idx="2424">
                  <c:v>723</c:v>
                </c:pt>
                <c:pt idx="2425">
                  <c:v>717</c:v>
                </c:pt>
                <c:pt idx="2426">
                  <c:v>712</c:v>
                </c:pt>
                <c:pt idx="2427">
                  <c:v>717</c:v>
                </c:pt>
                <c:pt idx="2428">
                  <c:v>712</c:v>
                </c:pt>
                <c:pt idx="2429">
                  <c:v>710</c:v>
                </c:pt>
                <c:pt idx="2430">
                  <c:v>709</c:v>
                </c:pt>
                <c:pt idx="2431">
                  <c:v>717</c:v>
                </c:pt>
                <c:pt idx="2432">
                  <c:v>720</c:v>
                </c:pt>
                <c:pt idx="2433">
                  <c:v>717</c:v>
                </c:pt>
                <c:pt idx="2434">
                  <c:v>720</c:v>
                </c:pt>
                <c:pt idx="2435">
                  <c:v>710</c:v>
                </c:pt>
                <c:pt idx="2436">
                  <c:v>717</c:v>
                </c:pt>
                <c:pt idx="2437">
                  <c:v>716</c:v>
                </c:pt>
                <c:pt idx="2438">
                  <c:v>717</c:v>
                </c:pt>
                <c:pt idx="2439">
                  <c:v>722</c:v>
                </c:pt>
                <c:pt idx="2440">
                  <c:v>715</c:v>
                </c:pt>
                <c:pt idx="2441">
                  <c:v>722</c:v>
                </c:pt>
                <c:pt idx="2442">
                  <c:v>720</c:v>
                </c:pt>
                <c:pt idx="2443">
                  <c:v>715</c:v>
                </c:pt>
                <c:pt idx="2444">
                  <c:v>712</c:v>
                </c:pt>
                <c:pt idx="2445">
                  <c:v>710</c:v>
                </c:pt>
                <c:pt idx="2446">
                  <c:v>712</c:v>
                </c:pt>
                <c:pt idx="2447">
                  <c:v>720</c:v>
                </c:pt>
                <c:pt idx="2448">
                  <c:v>710</c:v>
                </c:pt>
                <c:pt idx="2449">
                  <c:v>720</c:v>
                </c:pt>
                <c:pt idx="2450">
                  <c:v>720</c:v>
                </c:pt>
                <c:pt idx="2451">
                  <c:v>710</c:v>
                </c:pt>
                <c:pt idx="2452">
                  <c:v>730</c:v>
                </c:pt>
                <c:pt idx="2453">
                  <c:v>722</c:v>
                </c:pt>
                <c:pt idx="2454">
                  <c:v>715</c:v>
                </c:pt>
                <c:pt idx="2455">
                  <c:v>712</c:v>
                </c:pt>
                <c:pt idx="2456">
                  <c:v>717</c:v>
                </c:pt>
                <c:pt idx="2457">
                  <c:v>718</c:v>
                </c:pt>
                <c:pt idx="2458">
                  <c:v>720</c:v>
                </c:pt>
                <c:pt idx="2459">
                  <c:v>720</c:v>
                </c:pt>
                <c:pt idx="2460">
                  <c:v>720</c:v>
                </c:pt>
                <c:pt idx="2461">
                  <c:v>717</c:v>
                </c:pt>
                <c:pt idx="2462">
                  <c:v>714</c:v>
                </c:pt>
                <c:pt idx="2463">
                  <c:v>714</c:v>
                </c:pt>
                <c:pt idx="2464">
                  <c:v>717</c:v>
                </c:pt>
                <c:pt idx="2465">
                  <c:v>717</c:v>
                </c:pt>
                <c:pt idx="2466">
                  <c:v>723</c:v>
                </c:pt>
                <c:pt idx="2467">
                  <c:v>712</c:v>
                </c:pt>
                <c:pt idx="2468">
                  <c:v>712</c:v>
                </c:pt>
                <c:pt idx="2469">
                  <c:v>720</c:v>
                </c:pt>
                <c:pt idx="2470">
                  <c:v>720</c:v>
                </c:pt>
                <c:pt idx="2471">
                  <c:v>710</c:v>
                </c:pt>
                <c:pt idx="2472">
                  <c:v>717</c:v>
                </c:pt>
                <c:pt idx="2473">
                  <c:v>717</c:v>
                </c:pt>
                <c:pt idx="2474">
                  <c:v>734</c:v>
                </c:pt>
                <c:pt idx="2475">
                  <c:v>725</c:v>
                </c:pt>
                <c:pt idx="2476">
                  <c:v>718</c:v>
                </c:pt>
                <c:pt idx="2477">
                  <c:v>720</c:v>
                </c:pt>
                <c:pt idx="2478">
                  <c:v>720</c:v>
                </c:pt>
                <c:pt idx="2479">
                  <c:v>720</c:v>
                </c:pt>
                <c:pt idx="2480">
                  <c:v>729</c:v>
                </c:pt>
                <c:pt idx="2481">
                  <c:v>717</c:v>
                </c:pt>
                <c:pt idx="2482">
                  <c:v>714</c:v>
                </c:pt>
                <c:pt idx="2483">
                  <c:v>713</c:v>
                </c:pt>
                <c:pt idx="2484">
                  <c:v>710</c:v>
                </c:pt>
                <c:pt idx="2485">
                  <c:v>712</c:v>
                </c:pt>
                <c:pt idx="2486">
                  <c:v>715</c:v>
                </c:pt>
                <c:pt idx="2487">
                  <c:v>725</c:v>
                </c:pt>
                <c:pt idx="2488">
                  <c:v>725</c:v>
                </c:pt>
                <c:pt idx="2489">
                  <c:v>717</c:v>
                </c:pt>
                <c:pt idx="2490">
                  <c:v>722</c:v>
                </c:pt>
                <c:pt idx="2491">
                  <c:v>715</c:v>
                </c:pt>
                <c:pt idx="2492">
                  <c:v>714</c:v>
                </c:pt>
                <c:pt idx="2493">
                  <c:v>730</c:v>
                </c:pt>
                <c:pt idx="2494">
                  <c:v>720</c:v>
                </c:pt>
                <c:pt idx="2495">
                  <c:v>717</c:v>
                </c:pt>
                <c:pt idx="2496">
                  <c:v>716</c:v>
                </c:pt>
                <c:pt idx="2497">
                  <c:v>715</c:v>
                </c:pt>
                <c:pt idx="2498">
                  <c:v>722</c:v>
                </c:pt>
                <c:pt idx="2499">
                  <c:v>722</c:v>
                </c:pt>
                <c:pt idx="2500">
                  <c:v>728</c:v>
                </c:pt>
                <c:pt idx="2501">
                  <c:v>722</c:v>
                </c:pt>
                <c:pt idx="2502">
                  <c:v>720</c:v>
                </c:pt>
                <c:pt idx="2503">
                  <c:v>720</c:v>
                </c:pt>
                <c:pt idx="2504">
                  <c:v>712</c:v>
                </c:pt>
                <c:pt idx="2505">
                  <c:v>715</c:v>
                </c:pt>
                <c:pt idx="2506">
                  <c:v>712</c:v>
                </c:pt>
                <c:pt idx="2507">
                  <c:v>717</c:v>
                </c:pt>
                <c:pt idx="2508">
                  <c:v>723</c:v>
                </c:pt>
                <c:pt idx="2509">
                  <c:v>725</c:v>
                </c:pt>
                <c:pt idx="2510">
                  <c:v>720</c:v>
                </c:pt>
                <c:pt idx="2511">
                  <c:v>725</c:v>
                </c:pt>
                <c:pt idx="2512">
                  <c:v>716</c:v>
                </c:pt>
                <c:pt idx="2513">
                  <c:v>709</c:v>
                </c:pt>
                <c:pt idx="2514">
                  <c:v>709</c:v>
                </c:pt>
                <c:pt idx="2515">
                  <c:v>715</c:v>
                </c:pt>
                <c:pt idx="2516">
                  <c:v>717</c:v>
                </c:pt>
                <c:pt idx="2517">
                  <c:v>710</c:v>
                </c:pt>
                <c:pt idx="2518">
                  <c:v>712</c:v>
                </c:pt>
                <c:pt idx="2519">
                  <c:v>717</c:v>
                </c:pt>
                <c:pt idx="2520">
                  <c:v>710</c:v>
                </c:pt>
                <c:pt idx="2521">
                  <c:v>709</c:v>
                </c:pt>
                <c:pt idx="2522">
                  <c:v>720</c:v>
                </c:pt>
                <c:pt idx="2523">
                  <c:v>715</c:v>
                </c:pt>
                <c:pt idx="2524">
                  <c:v>711</c:v>
                </c:pt>
                <c:pt idx="2525">
                  <c:v>717</c:v>
                </c:pt>
                <c:pt idx="2526">
                  <c:v>720</c:v>
                </c:pt>
                <c:pt idx="2527">
                  <c:v>722</c:v>
                </c:pt>
                <c:pt idx="2528">
                  <c:v>715</c:v>
                </c:pt>
                <c:pt idx="2529">
                  <c:v>717</c:v>
                </c:pt>
                <c:pt idx="2530">
                  <c:v>722</c:v>
                </c:pt>
                <c:pt idx="2531">
                  <c:v>722</c:v>
                </c:pt>
                <c:pt idx="2532">
                  <c:v>722</c:v>
                </c:pt>
                <c:pt idx="2533">
                  <c:v>709</c:v>
                </c:pt>
                <c:pt idx="2534">
                  <c:v>709</c:v>
                </c:pt>
                <c:pt idx="2535">
                  <c:v>715</c:v>
                </c:pt>
                <c:pt idx="2536">
                  <c:v>712</c:v>
                </c:pt>
                <c:pt idx="2537">
                  <c:v>715</c:v>
                </c:pt>
                <c:pt idx="2538">
                  <c:v>712</c:v>
                </c:pt>
                <c:pt idx="2539">
                  <c:v>711</c:v>
                </c:pt>
                <c:pt idx="2540">
                  <c:v>715</c:v>
                </c:pt>
                <c:pt idx="2541">
                  <c:v>715</c:v>
                </c:pt>
                <c:pt idx="2542">
                  <c:v>725</c:v>
                </c:pt>
                <c:pt idx="2543">
                  <c:v>715</c:v>
                </c:pt>
                <c:pt idx="2544">
                  <c:v>722</c:v>
                </c:pt>
                <c:pt idx="2545">
                  <c:v>720</c:v>
                </c:pt>
                <c:pt idx="2546">
                  <c:v>714</c:v>
                </c:pt>
                <c:pt idx="2547">
                  <c:v>717</c:v>
                </c:pt>
                <c:pt idx="2548">
                  <c:v>710</c:v>
                </c:pt>
                <c:pt idx="2549">
                  <c:v>712</c:v>
                </c:pt>
                <c:pt idx="2550">
                  <c:v>712</c:v>
                </c:pt>
                <c:pt idx="2551">
                  <c:v>710</c:v>
                </c:pt>
                <c:pt idx="2552">
                  <c:v>720</c:v>
                </c:pt>
                <c:pt idx="2553">
                  <c:v>722</c:v>
                </c:pt>
                <c:pt idx="2554">
                  <c:v>710</c:v>
                </c:pt>
                <c:pt idx="2555">
                  <c:v>720</c:v>
                </c:pt>
                <c:pt idx="2556">
                  <c:v>712</c:v>
                </c:pt>
                <c:pt idx="2557">
                  <c:v>717</c:v>
                </c:pt>
                <c:pt idx="2558">
                  <c:v>717</c:v>
                </c:pt>
                <c:pt idx="2559">
                  <c:v>718</c:v>
                </c:pt>
                <c:pt idx="2560">
                  <c:v>712</c:v>
                </c:pt>
                <c:pt idx="2561">
                  <c:v>720</c:v>
                </c:pt>
                <c:pt idx="2562">
                  <c:v>710</c:v>
                </c:pt>
                <c:pt idx="2563">
                  <c:v>720</c:v>
                </c:pt>
                <c:pt idx="2564">
                  <c:v>729</c:v>
                </c:pt>
                <c:pt idx="2565">
                  <c:v>726</c:v>
                </c:pt>
                <c:pt idx="2566">
                  <c:v>726</c:v>
                </c:pt>
                <c:pt idx="2567">
                  <c:v>718</c:v>
                </c:pt>
                <c:pt idx="2568">
                  <c:v>719</c:v>
                </c:pt>
                <c:pt idx="2569">
                  <c:v>717</c:v>
                </c:pt>
                <c:pt idx="2570">
                  <c:v>722</c:v>
                </c:pt>
                <c:pt idx="2571">
                  <c:v>732</c:v>
                </c:pt>
                <c:pt idx="2572">
                  <c:v>720</c:v>
                </c:pt>
                <c:pt idx="2573">
                  <c:v>719</c:v>
                </c:pt>
                <c:pt idx="2574">
                  <c:v>719</c:v>
                </c:pt>
                <c:pt idx="2575">
                  <c:v>712</c:v>
                </c:pt>
                <c:pt idx="2576">
                  <c:v>714</c:v>
                </c:pt>
                <c:pt idx="2577">
                  <c:v>717</c:v>
                </c:pt>
                <c:pt idx="2578">
                  <c:v>719</c:v>
                </c:pt>
                <c:pt idx="2579">
                  <c:v>720</c:v>
                </c:pt>
                <c:pt idx="2580">
                  <c:v>724</c:v>
                </c:pt>
                <c:pt idx="2581">
                  <c:v>719</c:v>
                </c:pt>
                <c:pt idx="2582">
                  <c:v>714</c:v>
                </c:pt>
                <c:pt idx="2583">
                  <c:v>722</c:v>
                </c:pt>
                <c:pt idx="2584">
                  <c:v>712</c:v>
                </c:pt>
                <c:pt idx="2585">
                  <c:v>719</c:v>
                </c:pt>
                <c:pt idx="2586">
                  <c:v>722</c:v>
                </c:pt>
                <c:pt idx="2587">
                  <c:v>714</c:v>
                </c:pt>
                <c:pt idx="2588">
                  <c:v>722</c:v>
                </c:pt>
                <c:pt idx="2589">
                  <c:v>727</c:v>
                </c:pt>
                <c:pt idx="2590">
                  <c:v>719</c:v>
                </c:pt>
                <c:pt idx="2591">
                  <c:v>714</c:v>
                </c:pt>
                <c:pt idx="2592">
                  <c:v>711</c:v>
                </c:pt>
                <c:pt idx="2593">
                  <c:v>719</c:v>
                </c:pt>
                <c:pt idx="2594">
                  <c:v>714</c:v>
                </c:pt>
                <c:pt idx="2595">
                  <c:v>719</c:v>
                </c:pt>
                <c:pt idx="2596">
                  <c:v>722</c:v>
                </c:pt>
                <c:pt idx="2597">
                  <c:v>712</c:v>
                </c:pt>
                <c:pt idx="2598">
                  <c:v>714</c:v>
                </c:pt>
                <c:pt idx="2599">
                  <c:v>719</c:v>
                </c:pt>
                <c:pt idx="2600">
                  <c:v>719</c:v>
                </c:pt>
                <c:pt idx="2601">
                  <c:v>722</c:v>
                </c:pt>
                <c:pt idx="2602">
                  <c:v>720</c:v>
                </c:pt>
                <c:pt idx="2603">
                  <c:v>712</c:v>
                </c:pt>
                <c:pt idx="2604">
                  <c:v>714</c:v>
                </c:pt>
                <c:pt idx="2605">
                  <c:v>711</c:v>
                </c:pt>
                <c:pt idx="2606">
                  <c:v>711</c:v>
                </c:pt>
                <c:pt idx="2607">
                  <c:v>711</c:v>
                </c:pt>
                <c:pt idx="2608">
                  <c:v>722</c:v>
                </c:pt>
                <c:pt idx="2609">
                  <c:v>722</c:v>
                </c:pt>
                <c:pt idx="2610">
                  <c:v>720</c:v>
                </c:pt>
                <c:pt idx="2611">
                  <c:v>717</c:v>
                </c:pt>
                <c:pt idx="2612">
                  <c:v>710</c:v>
                </c:pt>
                <c:pt idx="2613">
                  <c:v>717</c:v>
                </c:pt>
                <c:pt idx="2614">
                  <c:v>712</c:v>
                </c:pt>
                <c:pt idx="2615">
                  <c:v>718</c:v>
                </c:pt>
                <c:pt idx="2616">
                  <c:v>717</c:v>
                </c:pt>
                <c:pt idx="2617">
                  <c:v>720</c:v>
                </c:pt>
                <c:pt idx="2618">
                  <c:v>720</c:v>
                </c:pt>
                <c:pt idx="2619">
                  <c:v>717</c:v>
                </c:pt>
                <c:pt idx="2620">
                  <c:v>715</c:v>
                </c:pt>
                <c:pt idx="2621">
                  <c:v>720</c:v>
                </c:pt>
                <c:pt idx="2622">
                  <c:v>712</c:v>
                </c:pt>
                <c:pt idx="2623">
                  <c:v>709</c:v>
                </c:pt>
                <c:pt idx="2624">
                  <c:v>712</c:v>
                </c:pt>
                <c:pt idx="2625">
                  <c:v>725</c:v>
                </c:pt>
                <c:pt idx="2626">
                  <c:v>717</c:v>
                </c:pt>
                <c:pt idx="2627">
                  <c:v>717</c:v>
                </c:pt>
                <c:pt idx="2628">
                  <c:v>723</c:v>
                </c:pt>
                <c:pt idx="2629">
                  <c:v>717</c:v>
                </c:pt>
                <c:pt idx="2630">
                  <c:v>720</c:v>
                </c:pt>
                <c:pt idx="2631">
                  <c:v>717</c:v>
                </c:pt>
                <c:pt idx="2632">
                  <c:v>717</c:v>
                </c:pt>
                <c:pt idx="2633">
                  <c:v>717</c:v>
                </c:pt>
                <c:pt idx="2634">
                  <c:v>717</c:v>
                </c:pt>
                <c:pt idx="2635">
                  <c:v>711</c:v>
                </c:pt>
                <c:pt idx="2636">
                  <c:v>710</c:v>
                </c:pt>
                <c:pt idx="2637">
                  <c:v>712</c:v>
                </c:pt>
                <c:pt idx="2638">
                  <c:v>709</c:v>
                </c:pt>
                <c:pt idx="2639">
                  <c:v>717</c:v>
                </c:pt>
                <c:pt idx="2640">
                  <c:v>712</c:v>
                </c:pt>
                <c:pt idx="2641">
                  <c:v>709</c:v>
                </c:pt>
                <c:pt idx="2642">
                  <c:v>715</c:v>
                </c:pt>
                <c:pt idx="2643">
                  <c:v>722</c:v>
                </c:pt>
                <c:pt idx="2644">
                  <c:v>715</c:v>
                </c:pt>
                <c:pt idx="2645">
                  <c:v>709</c:v>
                </c:pt>
                <c:pt idx="2646">
                  <c:v>712</c:v>
                </c:pt>
                <c:pt idx="2647">
                  <c:v>715</c:v>
                </c:pt>
                <c:pt idx="2648">
                  <c:v>717</c:v>
                </c:pt>
                <c:pt idx="2649">
                  <c:v>720</c:v>
                </c:pt>
                <c:pt idx="2650">
                  <c:v>710</c:v>
                </c:pt>
                <c:pt idx="2651">
                  <c:v>712</c:v>
                </c:pt>
                <c:pt idx="2652">
                  <c:v>712</c:v>
                </c:pt>
                <c:pt idx="2653">
                  <c:v>710</c:v>
                </c:pt>
                <c:pt idx="2654">
                  <c:v>720</c:v>
                </c:pt>
                <c:pt idx="2655">
                  <c:v>717</c:v>
                </c:pt>
                <c:pt idx="2656">
                  <c:v>722</c:v>
                </c:pt>
                <c:pt idx="2657">
                  <c:v>716</c:v>
                </c:pt>
                <c:pt idx="2658">
                  <c:v>728</c:v>
                </c:pt>
                <c:pt idx="2659">
                  <c:v>725</c:v>
                </c:pt>
                <c:pt idx="2660">
                  <c:v>717</c:v>
                </c:pt>
                <c:pt idx="2661">
                  <c:v>720</c:v>
                </c:pt>
                <c:pt idx="2662">
                  <c:v>717</c:v>
                </c:pt>
                <c:pt idx="2663">
                  <c:v>720</c:v>
                </c:pt>
                <c:pt idx="2664">
                  <c:v>712</c:v>
                </c:pt>
                <c:pt idx="2665">
                  <c:v>717</c:v>
                </c:pt>
                <c:pt idx="2666">
                  <c:v>709</c:v>
                </c:pt>
                <c:pt idx="2667">
                  <c:v>717</c:v>
                </c:pt>
                <c:pt idx="2668">
                  <c:v>717</c:v>
                </c:pt>
                <c:pt idx="2669">
                  <c:v>714</c:v>
                </c:pt>
                <c:pt idx="2670">
                  <c:v>717</c:v>
                </c:pt>
                <c:pt idx="2671">
                  <c:v>720</c:v>
                </c:pt>
                <c:pt idx="2672">
                  <c:v>725</c:v>
                </c:pt>
                <c:pt idx="2673">
                  <c:v>725</c:v>
                </c:pt>
                <c:pt idx="2674">
                  <c:v>710</c:v>
                </c:pt>
                <c:pt idx="2675">
                  <c:v>720</c:v>
                </c:pt>
                <c:pt idx="2676">
                  <c:v>717</c:v>
                </c:pt>
                <c:pt idx="2677">
                  <c:v>715</c:v>
                </c:pt>
                <c:pt idx="2678">
                  <c:v>725</c:v>
                </c:pt>
                <c:pt idx="2679">
                  <c:v>712</c:v>
                </c:pt>
                <c:pt idx="2680">
                  <c:v>717</c:v>
                </c:pt>
                <c:pt idx="2681">
                  <c:v>712</c:v>
                </c:pt>
                <c:pt idx="2682">
                  <c:v>712</c:v>
                </c:pt>
                <c:pt idx="2683">
                  <c:v>712</c:v>
                </c:pt>
                <c:pt idx="2684">
                  <c:v>717</c:v>
                </c:pt>
                <c:pt idx="2685">
                  <c:v>717</c:v>
                </c:pt>
                <c:pt idx="2686">
                  <c:v>720</c:v>
                </c:pt>
                <c:pt idx="2687">
                  <c:v>730</c:v>
                </c:pt>
                <c:pt idx="2688">
                  <c:v>712</c:v>
                </c:pt>
                <c:pt idx="2689">
                  <c:v>711</c:v>
                </c:pt>
                <c:pt idx="2690">
                  <c:v>725</c:v>
                </c:pt>
                <c:pt idx="2691">
                  <c:v>717</c:v>
                </c:pt>
                <c:pt idx="2692">
                  <c:v>715</c:v>
                </c:pt>
                <c:pt idx="2693">
                  <c:v>725</c:v>
                </c:pt>
                <c:pt idx="2694">
                  <c:v>722</c:v>
                </c:pt>
                <c:pt idx="2695">
                  <c:v>717</c:v>
                </c:pt>
                <c:pt idx="2696">
                  <c:v>712</c:v>
                </c:pt>
                <c:pt idx="2697">
                  <c:v>740</c:v>
                </c:pt>
                <c:pt idx="2698">
                  <c:v>712</c:v>
                </c:pt>
                <c:pt idx="2699">
                  <c:v>717</c:v>
                </c:pt>
                <c:pt idx="2700">
                  <c:v>710</c:v>
                </c:pt>
                <c:pt idx="2701">
                  <c:v>717</c:v>
                </c:pt>
                <c:pt idx="2702">
                  <c:v>710</c:v>
                </c:pt>
                <c:pt idx="2703">
                  <c:v>717</c:v>
                </c:pt>
                <c:pt idx="2704">
                  <c:v>711</c:v>
                </c:pt>
                <c:pt idx="2705">
                  <c:v>709</c:v>
                </c:pt>
                <c:pt idx="2706">
                  <c:v>709</c:v>
                </c:pt>
                <c:pt idx="2707">
                  <c:v>720</c:v>
                </c:pt>
                <c:pt idx="2708">
                  <c:v>717</c:v>
                </c:pt>
                <c:pt idx="2709">
                  <c:v>715</c:v>
                </c:pt>
                <c:pt idx="2710">
                  <c:v>722</c:v>
                </c:pt>
                <c:pt idx="2711">
                  <c:v>725</c:v>
                </c:pt>
                <c:pt idx="2712">
                  <c:v>715</c:v>
                </c:pt>
                <c:pt idx="2713">
                  <c:v>717</c:v>
                </c:pt>
                <c:pt idx="2714">
                  <c:v>716</c:v>
                </c:pt>
                <c:pt idx="2715">
                  <c:v>723</c:v>
                </c:pt>
                <c:pt idx="2716">
                  <c:v>720</c:v>
                </c:pt>
                <c:pt idx="2717">
                  <c:v>712</c:v>
                </c:pt>
                <c:pt idx="2718">
                  <c:v>709</c:v>
                </c:pt>
                <c:pt idx="2719">
                  <c:v>709</c:v>
                </c:pt>
                <c:pt idx="2720">
                  <c:v>717</c:v>
                </c:pt>
                <c:pt idx="2721">
                  <c:v>717</c:v>
                </c:pt>
                <c:pt idx="2722">
                  <c:v>711</c:v>
                </c:pt>
                <c:pt idx="2723">
                  <c:v>715</c:v>
                </c:pt>
                <c:pt idx="2724">
                  <c:v>717</c:v>
                </c:pt>
                <c:pt idx="2725">
                  <c:v>717</c:v>
                </c:pt>
                <c:pt idx="2726">
                  <c:v>720</c:v>
                </c:pt>
                <c:pt idx="2727">
                  <c:v>722</c:v>
                </c:pt>
                <c:pt idx="2728">
                  <c:v>720</c:v>
                </c:pt>
                <c:pt idx="2729">
                  <c:v>722</c:v>
                </c:pt>
                <c:pt idx="2730">
                  <c:v>717</c:v>
                </c:pt>
                <c:pt idx="2731">
                  <c:v>723</c:v>
                </c:pt>
                <c:pt idx="2732">
                  <c:v>720</c:v>
                </c:pt>
                <c:pt idx="2733">
                  <c:v>720</c:v>
                </c:pt>
                <c:pt idx="2734">
                  <c:v>722</c:v>
                </c:pt>
                <c:pt idx="2735">
                  <c:v>717</c:v>
                </c:pt>
                <c:pt idx="2736">
                  <c:v>720</c:v>
                </c:pt>
                <c:pt idx="2737">
                  <c:v>717</c:v>
                </c:pt>
                <c:pt idx="2738">
                  <c:v>717</c:v>
                </c:pt>
                <c:pt idx="2739">
                  <c:v>712</c:v>
                </c:pt>
                <c:pt idx="2740">
                  <c:v>712</c:v>
                </c:pt>
                <c:pt idx="2741">
                  <c:v>710</c:v>
                </c:pt>
                <c:pt idx="2742">
                  <c:v>717</c:v>
                </c:pt>
                <c:pt idx="2743">
                  <c:v>717</c:v>
                </c:pt>
                <c:pt idx="2744">
                  <c:v>712</c:v>
                </c:pt>
                <c:pt idx="2745">
                  <c:v>711</c:v>
                </c:pt>
                <c:pt idx="2746">
                  <c:v>709</c:v>
                </c:pt>
                <c:pt idx="2747">
                  <c:v>715</c:v>
                </c:pt>
                <c:pt idx="2748">
                  <c:v>712</c:v>
                </c:pt>
                <c:pt idx="2749">
                  <c:v>715</c:v>
                </c:pt>
                <c:pt idx="2750">
                  <c:v>717</c:v>
                </c:pt>
                <c:pt idx="2751">
                  <c:v>717</c:v>
                </c:pt>
                <c:pt idx="2752">
                  <c:v>720</c:v>
                </c:pt>
                <c:pt idx="2753">
                  <c:v>722</c:v>
                </c:pt>
                <c:pt idx="2754">
                  <c:v>723</c:v>
                </c:pt>
                <c:pt idx="2755">
                  <c:v>720</c:v>
                </c:pt>
                <c:pt idx="2756">
                  <c:v>717</c:v>
                </c:pt>
                <c:pt idx="2757">
                  <c:v>714</c:v>
                </c:pt>
                <c:pt idx="2758">
                  <c:v>714</c:v>
                </c:pt>
                <c:pt idx="2759">
                  <c:v>720</c:v>
                </c:pt>
                <c:pt idx="2760">
                  <c:v>730</c:v>
                </c:pt>
                <c:pt idx="2761">
                  <c:v>725</c:v>
                </c:pt>
                <c:pt idx="2762">
                  <c:v>723</c:v>
                </c:pt>
                <c:pt idx="2763">
                  <c:v>722</c:v>
                </c:pt>
                <c:pt idx="2764">
                  <c:v>722</c:v>
                </c:pt>
                <c:pt idx="2765">
                  <c:v>720</c:v>
                </c:pt>
                <c:pt idx="2766">
                  <c:v>722</c:v>
                </c:pt>
                <c:pt idx="2767">
                  <c:v>720</c:v>
                </c:pt>
                <c:pt idx="2768">
                  <c:v>720</c:v>
                </c:pt>
                <c:pt idx="2769">
                  <c:v>715</c:v>
                </c:pt>
                <c:pt idx="2770">
                  <c:v>725</c:v>
                </c:pt>
                <c:pt idx="2771">
                  <c:v>722</c:v>
                </c:pt>
                <c:pt idx="2772">
                  <c:v>719</c:v>
                </c:pt>
                <c:pt idx="2773">
                  <c:v>719</c:v>
                </c:pt>
                <c:pt idx="2774">
                  <c:v>727</c:v>
                </c:pt>
                <c:pt idx="2775">
                  <c:v>720</c:v>
                </c:pt>
                <c:pt idx="2776">
                  <c:v>721</c:v>
                </c:pt>
                <c:pt idx="2777">
                  <c:v>722</c:v>
                </c:pt>
                <c:pt idx="2778">
                  <c:v>717</c:v>
                </c:pt>
                <c:pt idx="2779">
                  <c:v>711</c:v>
                </c:pt>
                <c:pt idx="2780">
                  <c:v>717</c:v>
                </c:pt>
                <c:pt idx="2781">
                  <c:v>744</c:v>
                </c:pt>
                <c:pt idx="2782">
                  <c:v>715</c:v>
                </c:pt>
                <c:pt idx="2783">
                  <c:v>722</c:v>
                </c:pt>
                <c:pt idx="2784">
                  <c:v>717</c:v>
                </c:pt>
                <c:pt idx="2785">
                  <c:v>722</c:v>
                </c:pt>
                <c:pt idx="2786">
                  <c:v>725</c:v>
                </c:pt>
                <c:pt idx="2787">
                  <c:v>715</c:v>
                </c:pt>
                <c:pt idx="2788">
                  <c:v>714</c:v>
                </c:pt>
                <c:pt idx="2789">
                  <c:v>709</c:v>
                </c:pt>
                <c:pt idx="2790">
                  <c:v>718</c:v>
                </c:pt>
                <c:pt idx="2791">
                  <c:v>725</c:v>
                </c:pt>
                <c:pt idx="2792">
                  <c:v>717</c:v>
                </c:pt>
                <c:pt idx="2793">
                  <c:v>710</c:v>
                </c:pt>
                <c:pt idx="2794">
                  <c:v>712</c:v>
                </c:pt>
                <c:pt idx="2795">
                  <c:v>720</c:v>
                </c:pt>
                <c:pt idx="2796">
                  <c:v>715</c:v>
                </c:pt>
                <c:pt idx="2797">
                  <c:v>711</c:v>
                </c:pt>
                <c:pt idx="2798">
                  <c:v>711</c:v>
                </c:pt>
                <c:pt idx="2799">
                  <c:v>715</c:v>
                </c:pt>
                <c:pt idx="2800">
                  <c:v>712</c:v>
                </c:pt>
                <c:pt idx="2801">
                  <c:v>718</c:v>
                </c:pt>
                <c:pt idx="2802">
                  <c:v>710</c:v>
                </c:pt>
                <c:pt idx="2803">
                  <c:v>717</c:v>
                </c:pt>
                <c:pt idx="2804">
                  <c:v>718</c:v>
                </c:pt>
                <c:pt idx="2805">
                  <c:v>714</c:v>
                </c:pt>
                <c:pt idx="2806">
                  <c:v>714</c:v>
                </c:pt>
                <c:pt idx="2807">
                  <c:v>710</c:v>
                </c:pt>
                <c:pt idx="2808">
                  <c:v>712</c:v>
                </c:pt>
                <c:pt idx="2809">
                  <c:v>712</c:v>
                </c:pt>
                <c:pt idx="2810">
                  <c:v>718</c:v>
                </c:pt>
                <c:pt idx="2811">
                  <c:v>720</c:v>
                </c:pt>
                <c:pt idx="2812">
                  <c:v>718</c:v>
                </c:pt>
                <c:pt idx="2813">
                  <c:v>710</c:v>
                </c:pt>
                <c:pt idx="2814">
                  <c:v>725</c:v>
                </c:pt>
                <c:pt idx="2815">
                  <c:v>715</c:v>
                </c:pt>
                <c:pt idx="2816">
                  <c:v>722</c:v>
                </c:pt>
                <c:pt idx="2817">
                  <c:v>730</c:v>
                </c:pt>
                <c:pt idx="2818">
                  <c:v>725</c:v>
                </c:pt>
                <c:pt idx="2819">
                  <c:v>717</c:v>
                </c:pt>
                <c:pt idx="2820">
                  <c:v>715</c:v>
                </c:pt>
                <c:pt idx="2821">
                  <c:v>717</c:v>
                </c:pt>
                <c:pt idx="2822">
                  <c:v>717</c:v>
                </c:pt>
                <c:pt idx="2823">
                  <c:v>709</c:v>
                </c:pt>
                <c:pt idx="2824">
                  <c:v>712</c:v>
                </c:pt>
                <c:pt idx="2825">
                  <c:v>715</c:v>
                </c:pt>
                <c:pt idx="2826">
                  <c:v>717</c:v>
                </c:pt>
                <c:pt idx="2827">
                  <c:v>717</c:v>
                </c:pt>
                <c:pt idx="2828">
                  <c:v>720</c:v>
                </c:pt>
                <c:pt idx="2829">
                  <c:v>712</c:v>
                </c:pt>
                <c:pt idx="2830">
                  <c:v>718</c:v>
                </c:pt>
                <c:pt idx="2831">
                  <c:v>710</c:v>
                </c:pt>
                <c:pt idx="2832">
                  <c:v>711</c:v>
                </c:pt>
                <c:pt idx="2833">
                  <c:v>718</c:v>
                </c:pt>
                <c:pt idx="2834">
                  <c:v>722</c:v>
                </c:pt>
                <c:pt idx="2835">
                  <c:v>720</c:v>
                </c:pt>
                <c:pt idx="2836">
                  <c:v>722</c:v>
                </c:pt>
                <c:pt idx="2837">
                  <c:v>716</c:v>
                </c:pt>
                <c:pt idx="2838">
                  <c:v>723</c:v>
                </c:pt>
                <c:pt idx="2839">
                  <c:v>725</c:v>
                </c:pt>
                <c:pt idx="2840">
                  <c:v>717</c:v>
                </c:pt>
                <c:pt idx="2841">
                  <c:v>717</c:v>
                </c:pt>
                <c:pt idx="2842">
                  <c:v>725</c:v>
                </c:pt>
                <c:pt idx="2843">
                  <c:v>710</c:v>
                </c:pt>
                <c:pt idx="2844">
                  <c:v>712</c:v>
                </c:pt>
                <c:pt idx="2845">
                  <c:v>718</c:v>
                </c:pt>
                <c:pt idx="2846">
                  <c:v>712</c:v>
                </c:pt>
                <c:pt idx="2847">
                  <c:v>711</c:v>
                </c:pt>
                <c:pt idx="2848">
                  <c:v>737</c:v>
                </c:pt>
                <c:pt idx="2849">
                  <c:v>717</c:v>
                </c:pt>
                <c:pt idx="2850">
                  <c:v>720</c:v>
                </c:pt>
                <c:pt idx="2851">
                  <c:v>739</c:v>
                </c:pt>
                <c:pt idx="2852">
                  <c:v>717</c:v>
                </c:pt>
                <c:pt idx="2853">
                  <c:v>717</c:v>
                </c:pt>
                <c:pt idx="2854">
                  <c:v>715</c:v>
                </c:pt>
                <c:pt idx="2855">
                  <c:v>717</c:v>
                </c:pt>
                <c:pt idx="2856">
                  <c:v>710</c:v>
                </c:pt>
                <c:pt idx="2857">
                  <c:v>725</c:v>
                </c:pt>
                <c:pt idx="2858">
                  <c:v>720</c:v>
                </c:pt>
                <c:pt idx="2859">
                  <c:v>710</c:v>
                </c:pt>
                <c:pt idx="2860">
                  <c:v>720</c:v>
                </c:pt>
                <c:pt idx="2861">
                  <c:v>720</c:v>
                </c:pt>
                <c:pt idx="2862">
                  <c:v>712</c:v>
                </c:pt>
                <c:pt idx="2863">
                  <c:v>717</c:v>
                </c:pt>
                <c:pt idx="2864">
                  <c:v>714</c:v>
                </c:pt>
                <c:pt idx="2865">
                  <c:v>722</c:v>
                </c:pt>
                <c:pt idx="2866">
                  <c:v>730</c:v>
                </c:pt>
                <c:pt idx="2867">
                  <c:v>725</c:v>
                </c:pt>
                <c:pt idx="2868">
                  <c:v>712</c:v>
                </c:pt>
                <c:pt idx="2869">
                  <c:v>718</c:v>
                </c:pt>
                <c:pt idx="2870">
                  <c:v>717</c:v>
                </c:pt>
                <c:pt idx="2871">
                  <c:v>723</c:v>
                </c:pt>
                <c:pt idx="2872">
                  <c:v>728</c:v>
                </c:pt>
                <c:pt idx="2873">
                  <c:v>720</c:v>
                </c:pt>
                <c:pt idx="2874">
                  <c:v>732</c:v>
                </c:pt>
                <c:pt idx="2875">
                  <c:v>716</c:v>
                </c:pt>
                <c:pt idx="2876">
                  <c:v>716</c:v>
                </c:pt>
                <c:pt idx="2877">
                  <c:v>727</c:v>
                </c:pt>
                <c:pt idx="2878">
                  <c:v>724</c:v>
                </c:pt>
                <c:pt idx="2879">
                  <c:v>721</c:v>
                </c:pt>
                <c:pt idx="2880">
                  <c:v>716</c:v>
                </c:pt>
                <c:pt idx="2881">
                  <c:v>723</c:v>
                </c:pt>
                <c:pt idx="2882">
                  <c:v>724</c:v>
                </c:pt>
                <c:pt idx="2883">
                  <c:v>723</c:v>
                </c:pt>
                <c:pt idx="2884">
                  <c:v>717</c:v>
                </c:pt>
                <c:pt idx="2885">
                  <c:v>721</c:v>
                </c:pt>
                <c:pt idx="2886">
                  <c:v>723</c:v>
                </c:pt>
                <c:pt idx="2887">
                  <c:v>716</c:v>
                </c:pt>
                <c:pt idx="2888">
                  <c:v>715</c:v>
                </c:pt>
                <c:pt idx="2889">
                  <c:v>715</c:v>
                </c:pt>
                <c:pt idx="2890">
                  <c:v>721</c:v>
                </c:pt>
                <c:pt idx="2891">
                  <c:v>726</c:v>
                </c:pt>
                <c:pt idx="2892">
                  <c:v>723</c:v>
                </c:pt>
                <c:pt idx="2893">
                  <c:v>716</c:v>
                </c:pt>
                <c:pt idx="2894">
                  <c:v>726</c:v>
                </c:pt>
                <c:pt idx="2895">
                  <c:v>726</c:v>
                </c:pt>
                <c:pt idx="2896">
                  <c:v>723</c:v>
                </c:pt>
                <c:pt idx="2897">
                  <c:v>723</c:v>
                </c:pt>
                <c:pt idx="2898">
                  <c:v>729</c:v>
                </c:pt>
                <c:pt idx="2899">
                  <c:v>729</c:v>
                </c:pt>
                <c:pt idx="2900">
                  <c:v>732</c:v>
                </c:pt>
                <c:pt idx="2901">
                  <c:v>727</c:v>
                </c:pt>
                <c:pt idx="2902">
                  <c:v>730</c:v>
                </c:pt>
                <c:pt idx="2903">
                  <c:v>730</c:v>
                </c:pt>
                <c:pt idx="2904">
                  <c:v>719</c:v>
                </c:pt>
                <c:pt idx="2905">
                  <c:v>718</c:v>
                </c:pt>
                <c:pt idx="2906">
                  <c:v>722</c:v>
                </c:pt>
                <c:pt idx="2907">
                  <c:v>732</c:v>
                </c:pt>
                <c:pt idx="2908">
                  <c:v>728</c:v>
                </c:pt>
                <c:pt idx="2909">
                  <c:v>726</c:v>
                </c:pt>
                <c:pt idx="2910">
                  <c:v>725</c:v>
                </c:pt>
                <c:pt idx="2911">
                  <c:v>725</c:v>
                </c:pt>
                <c:pt idx="2912">
                  <c:v>720</c:v>
                </c:pt>
                <c:pt idx="2913">
                  <c:v>720</c:v>
                </c:pt>
                <c:pt idx="2914">
                  <c:v>713</c:v>
                </c:pt>
                <c:pt idx="2915">
                  <c:v>722</c:v>
                </c:pt>
                <c:pt idx="2916">
                  <c:v>721</c:v>
                </c:pt>
                <c:pt idx="2917">
                  <c:v>713</c:v>
                </c:pt>
                <c:pt idx="2918">
                  <c:v>724</c:v>
                </c:pt>
                <c:pt idx="2919">
                  <c:v>729</c:v>
                </c:pt>
                <c:pt idx="2920">
                  <c:v>719</c:v>
                </c:pt>
                <c:pt idx="2921">
                  <c:v>716</c:v>
                </c:pt>
                <c:pt idx="2922">
                  <c:v>714</c:v>
                </c:pt>
                <c:pt idx="2923">
                  <c:v>714</c:v>
                </c:pt>
                <c:pt idx="2924">
                  <c:v>724</c:v>
                </c:pt>
                <c:pt idx="2925">
                  <c:v>727</c:v>
                </c:pt>
                <c:pt idx="2926">
                  <c:v>731</c:v>
                </c:pt>
                <c:pt idx="2927">
                  <c:v>726</c:v>
                </c:pt>
                <c:pt idx="2928">
                  <c:v>724</c:v>
                </c:pt>
                <c:pt idx="2929">
                  <c:v>734</c:v>
                </c:pt>
                <c:pt idx="2930">
                  <c:v>729</c:v>
                </c:pt>
                <c:pt idx="2931">
                  <c:v>727</c:v>
                </c:pt>
                <c:pt idx="2932">
                  <c:v>729</c:v>
                </c:pt>
                <c:pt idx="2933">
                  <c:v>721</c:v>
                </c:pt>
                <c:pt idx="2934">
                  <c:v>721</c:v>
                </c:pt>
                <c:pt idx="2935">
                  <c:v>721</c:v>
                </c:pt>
                <c:pt idx="2936">
                  <c:v>722</c:v>
                </c:pt>
                <c:pt idx="2937">
                  <c:v>729</c:v>
                </c:pt>
                <c:pt idx="2938">
                  <c:v>729</c:v>
                </c:pt>
                <c:pt idx="2939">
                  <c:v>726</c:v>
                </c:pt>
                <c:pt idx="2940">
                  <c:v>728</c:v>
                </c:pt>
                <c:pt idx="2941">
                  <c:v>720</c:v>
                </c:pt>
                <c:pt idx="2942">
                  <c:v>729</c:v>
                </c:pt>
                <c:pt idx="2943">
                  <c:v>718</c:v>
                </c:pt>
                <c:pt idx="2944">
                  <c:v>723</c:v>
                </c:pt>
                <c:pt idx="2945">
                  <c:v>723</c:v>
                </c:pt>
                <c:pt idx="2946">
                  <c:v>717</c:v>
                </c:pt>
                <c:pt idx="2947">
                  <c:v>721</c:v>
                </c:pt>
                <c:pt idx="2948">
                  <c:v>723</c:v>
                </c:pt>
                <c:pt idx="2949">
                  <c:v>727</c:v>
                </c:pt>
                <c:pt idx="2950">
                  <c:v>721</c:v>
                </c:pt>
                <c:pt idx="2951">
                  <c:v>728</c:v>
                </c:pt>
                <c:pt idx="2952">
                  <c:v>734</c:v>
                </c:pt>
                <c:pt idx="2953">
                  <c:v>723</c:v>
                </c:pt>
                <c:pt idx="2954">
                  <c:v>731</c:v>
                </c:pt>
                <c:pt idx="2955">
                  <c:v>728</c:v>
                </c:pt>
                <c:pt idx="2956">
                  <c:v>723</c:v>
                </c:pt>
                <c:pt idx="2957">
                  <c:v>716</c:v>
                </c:pt>
                <c:pt idx="2958">
                  <c:v>715</c:v>
                </c:pt>
                <c:pt idx="2959">
                  <c:v>723</c:v>
                </c:pt>
                <c:pt idx="2960">
                  <c:v>724</c:v>
                </c:pt>
                <c:pt idx="2961">
                  <c:v>723</c:v>
                </c:pt>
                <c:pt idx="2962">
                  <c:v>718</c:v>
                </c:pt>
                <c:pt idx="2963">
                  <c:v>724</c:v>
                </c:pt>
                <c:pt idx="2964">
                  <c:v>728</c:v>
                </c:pt>
                <c:pt idx="2965">
                  <c:v>726</c:v>
                </c:pt>
                <c:pt idx="2966">
                  <c:v>728</c:v>
                </c:pt>
                <c:pt idx="2967">
                  <c:v>728</c:v>
                </c:pt>
                <c:pt idx="2968">
                  <c:v>718</c:v>
                </c:pt>
                <c:pt idx="2969">
                  <c:v>717</c:v>
                </c:pt>
                <c:pt idx="2970">
                  <c:v>727</c:v>
                </c:pt>
                <c:pt idx="2971">
                  <c:v>721</c:v>
                </c:pt>
                <c:pt idx="2972">
                  <c:v>716</c:v>
                </c:pt>
                <c:pt idx="2973">
                  <c:v>713</c:v>
                </c:pt>
                <c:pt idx="2974">
                  <c:v>721</c:v>
                </c:pt>
                <c:pt idx="2975">
                  <c:v>714</c:v>
                </c:pt>
                <c:pt idx="2976">
                  <c:v>721</c:v>
                </c:pt>
                <c:pt idx="2977">
                  <c:v>721</c:v>
                </c:pt>
                <c:pt idx="2978">
                  <c:v>714</c:v>
                </c:pt>
                <c:pt idx="2979">
                  <c:v>716</c:v>
                </c:pt>
                <c:pt idx="2980">
                  <c:v>714</c:v>
                </c:pt>
                <c:pt idx="2981">
                  <c:v>724</c:v>
                </c:pt>
                <c:pt idx="2982">
                  <c:v>716</c:v>
                </c:pt>
                <c:pt idx="2983">
                  <c:v>722</c:v>
                </c:pt>
                <c:pt idx="2984">
                  <c:v>716</c:v>
                </c:pt>
                <c:pt idx="2985">
                  <c:v>719</c:v>
                </c:pt>
                <c:pt idx="2986">
                  <c:v>729</c:v>
                </c:pt>
                <c:pt idx="2987">
                  <c:v>716</c:v>
                </c:pt>
                <c:pt idx="2988">
                  <c:v>713</c:v>
                </c:pt>
                <c:pt idx="2989">
                  <c:v>716</c:v>
                </c:pt>
                <c:pt idx="2990">
                  <c:v>722</c:v>
                </c:pt>
                <c:pt idx="2991">
                  <c:v>716</c:v>
                </c:pt>
                <c:pt idx="2992">
                  <c:v>726</c:v>
                </c:pt>
                <c:pt idx="2993">
                  <c:v>719</c:v>
                </c:pt>
                <c:pt idx="2994">
                  <c:v>721</c:v>
                </c:pt>
                <c:pt idx="2995">
                  <c:v>721</c:v>
                </c:pt>
                <c:pt idx="2996">
                  <c:v>719</c:v>
                </c:pt>
                <c:pt idx="2997">
                  <c:v>721</c:v>
                </c:pt>
                <c:pt idx="2998">
                  <c:v>719</c:v>
                </c:pt>
                <c:pt idx="2999">
                  <c:v>714</c:v>
                </c:pt>
                <c:pt idx="3000">
                  <c:v>721</c:v>
                </c:pt>
                <c:pt idx="3001">
                  <c:v>714</c:v>
                </c:pt>
                <c:pt idx="3002">
                  <c:v>721</c:v>
                </c:pt>
                <c:pt idx="3003">
                  <c:v>721</c:v>
                </c:pt>
                <c:pt idx="3004">
                  <c:v>719</c:v>
                </c:pt>
                <c:pt idx="3005">
                  <c:v>721</c:v>
                </c:pt>
                <c:pt idx="3006">
                  <c:v>713</c:v>
                </c:pt>
                <c:pt idx="3007">
                  <c:v>716</c:v>
                </c:pt>
                <c:pt idx="3008">
                  <c:v>716</c:v>
                </c:pt>
                <c:pt idx="3009">
                  <c:v>722</c:v>
                </c:pt>
                <c:pt idx="3010">
                  <c:v>716</c:v>
                </c:pt>
                <c:pt idx="3011">
                  <c:v>716</c:v>
                </c:pt>
                <c:pt idx="3012">
                  <c:v>714</c:v>
                </c:pt>
                <c:pt idx="3013">
                  <c:v>715</c:v>
                </c:pt>
                <c:pt idx="3014">
                  <c:v>714</c:v>
                </c:pt>
                <c:pt idx="3015">
                  <c:v>724</c:v>
                </c:pt>
                <c:pt idx="3016">
                  <c:v>716</c:v>
                </c:pt>
                <c:pt idx="3017">
                  <c:v>714</c:v>
                </c:pt>
                <c:pt idx="3018">
                  <c:v>726</c:v>
                </c:pt>
                <c:pt idx="3019">
                  <c:v>716</c:v>
                </c:pt>
                <c:pt idx="3020">
                  <c:v>719</c:v>
                </c:pt>
                <c:pt idx="3021">
                  <c:v>716</c:v>
                </c:pt>
                <c:pt idx="3022">
                  <c:v>714</c:v>
                </c:pt>
                <c:pt idx="3023">
                  <c:v>724</c:v>
                </c:pt>
                <c:pt idx="3024">
                  <c:v>721</c:v>
                </c:pt>
                <c:pt idx="3025">
                  <c:v>721</c:v>
                </c:pt>
                <c:pt idx="3026">
                  <c:v>729</c:v>
                </c:pt>
                <c:pt idx="3027">
                  <c:v>727</c:v>
                </c:pt>
                <c:pt idx="3028">
                  <c:v>716</c:v>
                </c:pt>
                <c:pt idx="3029">
                  <c:v>724</c:v>
                </c:pt>
                <c:pt idx="3030">
                  <c:v>726</c:v>
                </c:pt>
                <c:pt idx="3031">
                  <c:v>720</c:v>
                </c:pt>
                <c:pt idx="3032">
                  <c:v>727</c:v>
                </c:pt>
                <c:pt idx="3033">
                  <c:v>726</c:v>
                </c:pt>
                <c:pt idx="3034">
                  <c:v>721</c:v>
                </c:pt>
                <c:pt idx="3035">
                  <c:v>729</c:v>
                </c:pt>
                <c:pt idx="3036">
                  <c:v>726</c:v>
                </c:pt>
                <c:pt idx="3037">
                  <c:v>719</c:v>
                </c:pt>
                <c:pt idx="3038">
                  <c:v>734</c:v>
                </c:pt>
                <c:pt idx="3039">
                  <c:v>721</c:v>
                </c:pt>
                <c:pt idx="3040">
                  <c:v>724</c:v>
                </c:pt>
                <c:pt idx="3041">
                  <c:v>734</c:v>
                </c:pt>
                <c:pt idx="3042">
                  <c:v>719</c:v>
                </c:pt>
                <c:pt idx="3043">
                  <c:v>721</c:v>
                </c:pt>
                <c:pt idx="3044">
                  <c:v>726</c:v>
                </c:pt>
                <c:pt idx="3045">
                  <c:v>734</c:v>
                </c:pt>
                <c:pt idx="3046">
                  <c:v>729</c:v>
                </c:pt>
                <c:pt idx="3047">
                  <c:v>729</c:v>
                </c:pt>
                <c:pt idx="3048">
                  <c:v>734</c:v>
                </c:pt>
                <c:pt idx="3049">
                  <c:v>721</c:v>
                </c:pt>
                <c:pt idx="3050">
                  <c:v>721</c:v>
                </c:pt>
                <c:pt idx="3051">
                  <c:v>713</c:v>
                </c:pt>
                <c:pt idx="3052">
                  <c:v>726</c:v>
                </c:pt>
                <c:pt idx="3053">
                  <c:v>716</c:v>
                </c:pt>
                <c:pt idx="3054">
                  <c:v>724</c:v>
                </c:pt>
                <c:pt idx="3055">
                  <c:v>726</c:v>
                </c:pt>
                <c:pt idx="3056">
                  <c:v>719</c:v>
                </c:pt>
                <c:pt idx="3057">
                  <c:v>718</c:v>
                </c:pt>
                <c:pt idx="3058">
                  <c:v>731</c:v>
                </c:pt>
                <c:pt idx="3059">
                  <c:v>726</c:v>
                </c:pt>
                <c:pt idx="3060">
                  <c:v>740</c:v>
                </c:pt>
                <c:pt idx="3061">
                  <c:v>719</c:v>
                </c:pt>
                <c:pt idx="3062">
                  <c:v>721</c:v>
                </c:pt>
                <c:pt idx="3063">
                  <c:v>726</c:v>
                </c:pt>
                <c:pt idx="3064">
                  <c:v>719</c:v>
                </c:pt>
                <c:pt idx="3065">
                  <c:v>726</c:v>
                </c:pt>
                <c:pt idx="3066">
                  <c:v>721</c:v>
                </c:pt>
                <c:pt idx="3067">
                  <c:v>719</c:v>
                </c:pt>
                <c:pt idx="3068">
                  <c:v>716</c:v>
                </c:pt>
                <c:pt idx="3069">
                  <c:v>714</c:v>
                </c:pt>
                <c:pt idx="3070">
                  <c:v>721</c:v>
                </c:pt>
                <c:pt idx="3071">
                  <c:v>716</c:v>
                </c:pt>
                <c:pt idx="3072">
                  <c:v>713</c:v>
                </c:pt>
                <c:pt idx="3073">
                  <c:v>724</c:v>
                </c:pt>
                <c:pt idx="3074">
                  <c:v>714</c:v>
                </c:pt>
                <c:pt idx="3075">
                  <c:v>734</c:v>
                </c:pt>
                <c:pt idx="3076">
                  <c:v>721</c:v>
                </c:pt>
                <c:pt idx="3077">
                  <c:v>722</c:v>
                </c:pt>
                <c:pt idx="3078">
                  <c:v>724</c:v>
                </c:pt>
                <c:pt idx="3079">
                  <c:v>716</c:v>
                </c:pt>
                <c:pt idx="3080">
                  <c:v>721</c:v>
                </c:pt>
                <c:pt idx="3081">
                  <c:v>729</c:v>
                </c:pt>
                <c:pt idx="3082">
                  <c:v>719</c:v>
                </c:pt>
                <c:pt idx="3083">
                  <c:v>716</c:v>
                </c:pt>
                <c:pt idx="3084">
                  <c:v>719</c:v>
                </c:pt>
                <c:pt idx="3085">
                  <c:v>713</c:v>
                </c:pt>
                <c:pt idx="3086">
                  <c:v>721</c:v>
                </c:pt>
                <c:pt idx="3087">
                  <c:v>727</c:v>
                </c:pt>
                <c:pt idx="3088">
                  <c:v>726</c:v>
                </c:pt>
                <c:pt idx="3089">
                  <c:v>725</c:v>
                </c:pt>
                <c:pt idx="3090">
                  <c:v>732</c:v>
                </c:pt>
                <c:pt idx="3091">
                  <c:v>726</c:v>
                </c:pt>
                <c:pt idx="3092">
                  <c:v>716</c:v>
                </c:pt>
                <c:pt idx="3093">
                  <c:v>724</c:v>
                </c:pt>
                <c:pt idx="3094">
                  <c:v>721</c:v>
                </c:pt>
                <c:pt idx="3095">
                  <c:v>713</c:v>
                </c:pt>
                <c:pt idx="3096">
                  <c:v>713</c:v>
                </c:pt>
                <c:pt idx="3097">
                  <c:v>721</c:v>
                </c:pt>
                <c:pt idx="3098">
                  <c:v>721</c:v>
                </c:pt>
                <c:pt idx="3099">
                  <c:v>716</c:v>
                </c:pt>
                <c:pt idx="3100">
                  <c:v>719</c:v>
                </c:pt>
                <c:pt idx="3101">
                  <c:v>724</c:v>
                </c:pt>
                <c:pt idx="3102">
                  <c:v>724</c:v>
                </c:pt>
                <c:pt idx="3103">
                  <c:v>716</c:v>
                </c:pt>
                <c:pt idx="3104">
                  <c:v>724</c:v>
                </c:pt>
                <c:pt idx="3105">
                  <c:v>714</c:v>
                </c:pt>
                <c:pt idx="3106">
                  <c:v>715</c:v>
                </c:pt>
                <c:pt idx="3107">
                  <c:v>715</c:v>
                </c:pt>
                <c:pt idx="3108">
                  <c:v>721</c:v>
                </c:pt>
                <c:pt idx="3109">
                  <c:v>721</c:v>
                </c:pt>
                <c:pt idx="3110">
                  <c:v>724</c:v>
                </c:pt>
                <c:pt idx="3111">
                  <c:v>729</c:v>
                </c:pt>
                <c:pt idx="3112">
                  <c:v>716</c:v>
                </c:pt>
                <c:pt idx="3113">
                  <c:v>721</c:v>
                </c:pt>
                <c:pt idx="3114">
                  <c:v>724</c:v>
                </c:pt>
                <c:pt idx="3115">
                  <c:v>714</c:v>
                </c:pt>
                <c:pt idx="3116">
                  <c:v>743</c:v>
                </c:pt>
                <c:pt idx="3117">
                  <c:v>716</c:v>
                </c:pt>
                <c:pt idx="3118">
                  <c:v>714</c:v>
                </c:pt>
                <c:pt idx="3119">
                  <c:v>716</c:v>
                </c:pt>
                <c:pt idx="3120">
                  <c:v>733</c:v>
                </c:pt>
                <c:pt idx="3121">
                  <c:v>732</c:v>
                </c:pt>
                <c:pt idx="3122">
                  <c:v>716</c:v>
                </c:pt>
                <c:pt idx="3123">
                  <c:v>724</c:v>
                </c:pt>
                <c:pt idx="3124">
                  <c:v>720</c:v>
                </c:pt>
                <c:pt idx="3125">
                  <c:v>715</c:v>
                </c:pt>
                <c:pt idx="3126">
                  <c:v>719</c:v>
                </c:pt>
                <c:pt idx="3127">
                  <c:v>729</c:v>
                </c:pt>
                <c:pt idx="3128">
                  <c:v>729</c:v>
                </c:pt>
                <c:pt idx="3129">
                  <c:v>721</c:v>
                </c:pt>
                <c:pt idx="3130">
                  <c:v>724</c:v>
                </c:pt>
                <c:pt idx="3131">
                  <c:v>726</c:v>
                </c:pt>
                <c:pt idx="3132">
                  <c:v>726</c:v>
                </c:pt>
                <c:pt idx="3133">
                  <c:v>719</c:v>
                </c:pt>
                <c:pt idx="3134">
                  <c:v>724</c:v>
                </c:pt>
                <c:pt idx="3135">
                  <c:v>716</c:v>
                </c:pt>
                <c:pt idx="3136">
                  <c:v>714</c:v>
                </c:pt>
                <c:pt idx="3137">
                  <c:v>721</c:v>
                </c:pt>
                <c:pt idx="3138">
                  <c:v>719</c:v>
                </c:pt>
                <c:pt idx="3139">
                  <c:v>716</c:v>
                </c:pt>
                <c:pt idx="3140">
                  <c:v>721</c:v>
                </c:pt>
                <c:pt idx="3141">
                  <c:v>724</c:v>
                </c:pt>
                <c:pt idx="3142">
                  <c:v>715</c:v>
                </c:pt>
                <c:pt idx="3143">
                  <c:v>719</c:v>
                </c:pt>
                <c:pt idx="3144">
                  <c:v>724</c:v>
                </c:pt>
                <c:pt idx="3145">
                  <c:v>724</c:v>
                </c:pt>
                <c:pt idx="3146">
                  <c:v>719</c:v>
                </c:pt>
                <c:pt idx="3147">
                  <c:v>721</c:v>
                </c:pt>
                <c:pt idx="3148">
                  <c:v>726</c:v>
                </c:pt>
                <c:pt idx="3149">
                  <c:v>719</c:v>
                </c:pt>
                <c:pt idx="3150">
                  <c:v>726</c:v>
                </c:pt>
                <c:pt idx="3151">
                  <c:v>724</c:v>
                </c:pt>
                <c:pt idx="3152">
                  <c:v>726</c:v>
                </c:pt>
                <c:pt idx="3153">
                  <c:v>721</c:v>
                </c:pt>
                <c:pt idx="3154">
                  <c:v>713</c:v>
                </c:pt>
                <c:pt idx="3155">
                  <c:v>721</c:v>
                </c:pt>
                <c:pt idx="3156">
                  <c:v>721</c:v>
                </c:pt>
                <c:pt idx="3157">
                  <c:v>722</c:v>
                </c:pt>
                <c:pt idx="3158">
                  <c:v>721</c:v>
                </c:pt>
                <c:pt idx="3159">
                  <c:v>721</c:v>
                </c:pt>
                <c:pt idx="3160">
                  <c:v>722</c:v>
                </c:pt>
                <c:pt idx="3161">
                  <c:v>729</c:v>
                </c:pt>
                <c:pt idx="3162">
                  <c:v>726</c:v>
                </c:pt>
                <c:pt idx="3163">
                  <c:v>719</c:v>
                </c:pt>
                <c:pt idx="3164">
                  <c:v>720</c:v>
                </c:pt>
                <c:pt idx="3165">
                  <c:v>724</c:v>
                </c:pt>
                <c:pt idx="3166">
                  <c:v>726</c:v>
                </c:pt>
                <c:pt idx="3167">
                  <c:v>724</c:v>
                </c:pt>
                <c:pt idx="3168">
                  <c:v>719</c:v>
                </c:pt>
                <c:pt idx="3169">
                  <c:v>721</c:v>
                </c:pt>
                <c:pt idx="3170">
                  <c:v>713</c:v>
                </c:pt>
                <c:pt idx="3171">
                  <c:v>719</c:v>
                </c:pt>
                <c:pt idx="3172">
                  <c:v>716</c:v>
                </c:pt>
                <c:pt idx="3173">
                  <c:v>714</c:v>
                </c:pt>
                <c:pt idx="3174">
                  <c:v>724</c:v>
                </c:pt>
                <c:pt idx="3175">
                  <c:v>716</c:v>
                </c:pt>
                <c:pt idx="3176">
                  <c:v>713</c:v>
                </c:pt>
                <c:pt idx="3177">
                  <c:v>719</c:v>
                </c:pt>
                <c:pt idx="3178">
                  <c:v>729</c:v>
                </c:pt>
                <c:pt idx="3179">
                  <c:v>727</c:v>
                </c:pt>
                <c:pt idx="3180">
                  <c:v>721</c:v>
                </c:pt>
                <c:pt idx="3181">
                  <c:v>715</c:v>
                </c:pt>
                <c:pt idx="3182">
                  <c:v>719</c:v>
                </c:pt>
                <c:pt idx="3183">
                  <c:v>729</c:v>
                </c:pt>
                <c:pt idx="3184">
                  <c:v>726</c:v>
                </c:pt>
                <c:pt idx="3185">
                  <c:v>719</c:v>
                </c:pt>
                <c:pt idx="3186">
                  <c:v>721</c:v>
                </c:pt>
                <c:pt idx="3187">
                  <c:v>721</c:v>
                </c:pt>
                <c:pt idx="3188">
                  <c:v>724</c:v>
                </c:pt>
                <c:pt idx="3189">
                  <c:v>721</c:v>
                </c:pt>
                <c:pt idx="3190">
                  <c:v>727</c:v>
                </c:pt>
                <c:pt idx="3191">
                  <c:v>726</c:v>
                </c:pt>
                <c:pt idx="3192">
                  <c:v>726</c:v>
                </c:pt>
                <c:pt idx="3193">
                  <c:v>719</c:v>
                </c:pt>
                <c:pt idx="3194">
                  <c:v>721</c:v>
                </c:pt>
                <c:pt idx="3195">
                  <c:v>721</c:v>
                </c:pt>
                <c:pt idx="3196">
                  <c:v>723</c:v>
                </c:pt>
                <c:pt idx="3197">
                  <c:v>721</c:v>
                </c:pt>
                <c:pt idx="3198">
                  <c:v>724</c:v>
                </c:pt>
                <c:pt idx="3199">
                  <c:v>721</c:v>
                </c:pt>
                <c:pt idx="3200">
                  <c:v>721</c:v>
                </c:pt>
                <c:pt idx="3201">
                  <c:v>719</c:v>
                </c:pt>
                <c:pt idx="3202">
                  <c:v>726</c:v>
                </c:pt>
                <c:pt idx="3203">
                  <c:v>721</c:v>
                </c:pt>
                <c:pt idx="3204">
                  <c:v>718</c:v>
                </c:pt>
                <c:pt idx="3205">
                  <c:v>748</c:v>
                </c:pt>
                <c:pt idx="3206">
                  <c:v>721</c:v>
                </c:pt>
                <c:pt idx="3207">
                  <c:v>726</c:v>
                </c:pt>
                <c:pt idx="3208">
                  <c:v>721</c:v>
                </c:pt>
                <c:pt idx="3209">
                  <c:v>714</c:v>
                </c:pt>
                <c:pt idx="3210">
                  <c:v>713</c:v>
                </c:pt>
                <c:pt idx="3211">
                  <c:v>713</c:v>
                </c:pt>
                <c:pt idx="3212">
                  <c:v>719</c:v>
                </c:pt>
                <c:pt idx="3213">
                  <c:v>716</c:v>
                </c:pt>
                <c:pt idx="3214">
                  <c:v>716</c:v>
                </c:pt>
                <c:pt idx="3215">
                  <c:v>719</c:v>
                </c:pt>
                <c:pt idx="3216">
                  <c:v>714</c:v>
                </c:pt>
                <c:pt idx="3217">
                  <c:v>724</c:v>
                </c:pt>
                <c:pt idx="3218">
                  <c:v>714</c:v>
                </c:pt>
                <c:pt idx="3219">
                  <c:v>721</c:v>
                </c:pt>
                <c:pt idx="3220">
                  <c:v>714</c:v>
                </c:pt>
                <c:pt idx="3221">
                  <c:v>721</c:v>
                </c:pt>
                <c:pt idx="3222">
                  <c:v>720</c:v>
                </c:pt>
                <c:pt idx="3223">
                  <c:v>719</c:v>
                </c:pt>
                <c:pt idx="3224">
                  <c:v>731</c:v>
                </c:pt>
                <c:pt idx="3225">
                  <c:v>726</c:v>
                </c:pt>
                <c:pt idx="3226">
                  <c:v>729</c:v>
                </c:pt>
                <c:pt idx="3227">
                  <c:v>726</c:v>
                </c:pt>
                <c:pt idx="3228">
                  <c:v>724</c:v>
                </c:pt>
                <c:pt idx="3229">
                  <c:v>721</c:v>
                </c:pt>
                <c:pt idx="3230">
                  <c:v>724</c:v>
                </c:pt>
                <c:pt idx="3231">
                  <c:v>721</c:v>
                </c:pt>
                <c:pt idx="3232">
                  <c:v>721</c:v>
                </c:pt>
                <c:pt idx="3233">
                  <c:v>716</c:v>
                </c:pt>
                <c:pt idx="3234">
                  <c:v>721</c:v>
                </c:pt>
                <c:pt idx="3235">
                  <c:v>721</c:v>
                </c:pt>
                <c:pt idx="3236">
                  <c:v>714</c:v>
                </c:pt>
                <c:pt idx="3237">
                  <c:v>715</c:v>
                </c:pt>
                <c:pt idx="3238">
                  <c:v>715</c:v>
                </c:pt>
                <c:pt idx="3239">
                  <c:v>713</c:v>
                </c:pt>
                <c:pt idx="3240">
                  <c:v>716</c:v>
                </c:pt>
                <c:pt idx="3241">
                  <c:v>724</c:v>
                </c:pt>
                <c:pt idx="3242">
                  <c:v>719</c:v>
                </c:pt>
                <c:pt idx="3243">
                  <c:v>716</c:v>
                </c:pt>
                <c:pt idx="3244">
                  <c:v>724</c:v>
                </c:pt>
                <c:pt idx="3245">
                  <c:v>723</c:v>
                </c:pt>
                <c:pt idx="3246">
                  <c:v>721</c:v>
                </c:pt>
                <c:pt idx="3247">
                  <c:v>721</c:v>
                </c:pt>
                <c:pt idx="3248">
                  <c:v>724</c:v>
                </c:pt>
                <c:pt idx="3249">
                  <c:v>721</c:v>
                </c:pt>
                <c:pt idx="3250">
                  <c:v>719</c:v>
                </c:pt>
                <c:pt idx="3251">
                  <c:v>731</c:v>
                </c:pt>
                <c:pt idx="3252">
                  <c:v>729</c:v>
                </c:pt>
                <c:pt idx="3253">
                  <c:v>719</c:v>
                </c:pt>
                <c:pt idx="3254">
                  <c:v>716</c:v>
                </c:pt>
                <c:pt idx="3255">
                  <c:v>721</c:v>
                </c:pt>
                <c:pt idx="3256">
                  <c:v>721</c:v>
                </c:pt>
                <c:pt idx="3257">
                  <c:v>724</c:v>
                </c:pt>
                <c:pt idx="3258">
                  <c:v>714</c:v>
                </c:pt>
                <c:pt idx="3259">
                  <c:v>726</c:v>
                </c:pt>
                <c:pt idx="3260">
                  <c:v>724</c:v>
                </c:pt>
                <c:pt idx="3261">
                  <c:v>721</c:v>
                </c:pt>
                <c:pt idx="3262">
                  <c:v>721</c:v>
                </c:pt>
                <c:pt idx="3263">
                  <c:v>721</c:v>
                </c:pt>
                <c:pt idx="3264">
                  <c:v>718</c:v>
                </c:pt>
                <c:pt idx="3265">
                  <c:v>726</c:v>
                </c:pt>
                <c:pt idx="3266">
                  <c:v>721</c:v>
                </c:pt>
                <c:pt idx="3267">
                  <c:v>721</c:v>
                </c:pt>
                <c:pt idx="3268">
                  <c:v>716</c:v>
                </c:pt>
                <c:pt idx="3269">
                  <c:v>714</c:v>
                </c:pt>
                <c:pt idx="3270">
                  <c:v>721</c:v>
                </c:pt>
                <c:pt idx="3271">
                  <c:v>721</c:v>
                </c:pt>
                <c:pt idx="3272">
                  <c:v>714</c:v>
                </c:pt>
                <c:pt idx="3273">
                  <c:v>729</c:v>
                </c:pt>
                <c:pt idx="3274">
                  <c:v>721</c:v>
                </c:pt>
                <c:pt idx="3275">
                  <c:v>724</c:v>
                </c:pt>
                <c:pt idx="3276">
                  <c:v>726</c:v>
                </c:pt>
                <c:pt idx="3277">
                  <c:v>724</c:v>
                </c:pt>
                <c:pt idx="3278">
                  <c:v>719</c:v>
                </c:pt>
                <c:pt idx="3279">
                  <c:v>720</c:v>
                </c:pt>
                <c:pt idx="3280">
                  <c:v>721</c:v>
                </c:pt>
                <c:pt idx="3281">
                  <c:v>721</c:v>
                </c:pt>
                <c:pt idx="3282">
                  <c:v>724</c:v>
                </c:pt>
                <c:pt idx="3283">
                  <c:v>721</c:v>
                </c:pt>
                <c:pt idx="3284">
                  <c:v>726</c:v>
                </c:pt>
                <c:pt idx="3285">
                  <c:v>729</c:v>
                </c:pt>
                <c:pt idx="3286">
                  <c:v>726</c:v>
                </c:pt>
                <c:pt idx="3287">
                  <c:v>719</c:v>
                </c:pt>
                <c:pt idx="3288">
                  <c:v>716</c:v>
                </c:pt>
                <c:pt idx="3289">
                  <c:v>724</c:v>
                </c:pt>
                <c:pt idx="3290">
                  <c:v>714</c:v>
                </c:pt>
                <c:pt idx="3291">
                  <c:v>721</c:v>
                </c:pt>
                <c:pt idx="3292">
                  <c:v>721</c:v>
                </c:pt>
                <c:pt idx="3293">
                  <c:v>726</c:v>
                </c:pt>
                <c:pt idx="3294">
                  <c:v>721</c:v>
                </c:pt>
                <c:pt idx="3295">
                  <c:v>724</c:v>
                </c:pt>
                <c:pt idx="3296">
                  <c:v>730</c:v>
                </c:pt>
                <c:pt idx="3297">
                  <c:v>726</c:v>
                </c:pt>
                <c:pt idx="3298">
                  <c:v>726</c:v>
                </c:pt>
                <c:pt idx="3299">
                  <c:v>721</c:v>
                </c:pt>
                <c:pt idx="3300">
                  <c:v>739</c:v>
                </c:pt>
                <c:pt idx="3301">
                  <c:v>729</c:v>
                </c:pt>
                <c:pt idx="3302">
                  <c:v>724</c:v>
                </c:pt>
                <c:pt idx="3303">
                  <c:v>716</c:v>
                </c:pt>
                <c:pt idx="3304">
                  <c:v>716</c:v>
                </c:pt>
                <c:pt idx="3305">
                  <c:v>721</c:v>
                </c:pt>
                <c:pt idx="3306">
                  <c:v>724</c:v>
                </c:pt>
                <c:pt idx="3307">
                  <c:v>714</c:v>
                </c:pt>
                <c:pt idx="3308">
                  <c:v>721</c:v>
                </c:pt>
                <c:pt idx="3309">
                  <c:v>716</c:v>
                </c:pt>
                <c:pt idx="3310">
                  <c:v>713</c:v>
                </c:pt>
                <c:pt idx="3311">
                  <c:v>724</c:v>
                </c:pt>
                <c:pt idx="3312">
                  <c:v>716</c:v>
                </c:pt>
                <c:pt idx="3313">
                  <c:v>713</c:v>
                </c:pt>
                <c:pt idx="3314">
                  <c:v>716</c:v>
                </c:pt>
                <c:pt idx="3315">
                  <c:v>748</c:v>
                </c:pt>
                <c:pt idx="3316">
                  <c:v>719</c:v>
                </c:pt>
                <c:pt idx="3317">
                  <c:v>721</c:v>
                </c:pt>
                <c:pt idx="3318">
                  <c:v>746</c:v>
                </c:pt>
                <c:pt idx="3319">
                  <c:v>721</c:v>
                </c:pt>
                <c:pt idx="3320">
                  <c:v>721</c:v>
                </c:pt>
                <c:pt idx="3321">
                  <c:v>721</c:v>
                </c:pt>
                <c:pt idx="3322">
                  <c:v>721</c:v>
                </c:pt>
                <c:pt idx="3323">
                  <c:v>714</c:v>
                </c:pt>
                <c:pt idx="3324">
                  <c:v>724</c:v>
                </c:pt>
                <c:pt idx="3325">
                  <c:v>721</c:v>
                </c:pt>
                <c:pt idx="3326">
                  <c:v>722</c:v>
                </c:pt>
                <c:pt idx="3327">
                  <c:v>721</c:v>
                </c:pt>
                <c:pt idx="3328">
                  <c:v>726</c:v>
                </c:pt>
                <c:pt idx="3329">
                  <c:v>726</c:v>
                </c:pt>
                <c:pt idx="3330">
                  <c:v>726</c:v>
                </c:pt>
                <c:pt idx="3331">
                  <c:v>719</c:v>
                </c:pt>
                <c:pt idx="3332">
                  <c:v>721</c:v>
                </c:pt>
                <c:pt idx="3333">
                  <c:v>716</c:v>
                </c:pt>
                <c:pt idx="3334">
                  <c:v>716</c:v>
                </c:pt>
                <c:pt idx="3335">
                  <c:v>716</c:v>
                </c:pt>
                <c:pt idx="3336">
                  <c:v>724</c:v>
                </c:pt>
                <c:pt idx="3337">
                  <c:v>721</c:v>
                </c:pt>
                <c:pt idx="3338">
                  <c:v>716</c:v>
                </c:pt>
                <c:pt idx="3339">
                  <c:v>724</c:v>
                </c:pt>
                <c:pt idx="3340">
                  <c:v>715</c:v>
                </c:pt>
                <c:pt idx="3341">
                  <c:v>719</c:v>
                </c:pt>
                <c:pt idx="3342">
                  <c:v>734</c:v>
                </c:pt>
                <c:pt idx="3343">
                  <c:v>729</c:v>
                </c:pt>
                <c:pt idx="3344">
                  <c:v>724</c:v>
                </c:pt>
                <c:pt idx="3345">
                  <c:v>726</c:v>
                </c:pt>
                <c:pt idx="3346">
                  <c:v>714</c:v>
                </c:pt>
                <c:pt idx="3347">
                  <c:v>724</c:v>
                </c:pt>
                <c:pt idx="3348">
                  <c:v>716</c:v>
                </c:pt>
                <c:pt idx="3349">
                  <c:v>714</c:v>
                </c:pt>
                <c:pt idx="3350">
                  <c:v>724</c:v>
                </c:pt>
                <c:pt idx="3351">
                  <c:v>716</c:v>
                </c:pt>
                <c:pt idx="3352">
                  <c:v>714</c:v>
                </c:pt>
                <c:pt idx="3353">
                  <c:v>724</c:v>
                </c:pt>
                <c:pt idx="3354">
                  <c:v>719</c:v>
                </c:pt>
                <c:pt idx="3355">
                  <c:v>718</c:v>
                </c:pt>
                <c:pt idx="3356">
                  <c:v>729</c:v>
                </c:pt>
                <c:pt idx="3357">
                  <c:v>732</c:v>
                </c:pt>
                <c:pt idx="3358">
                  <c:v>719</c:v>
                </c:pt>
                <c:pt idx="3359">
                  <c:v>726</c:v>
                </c:pt>
                <c:pt idx="3360">
                  <c:v>729</c:v>
                </c:pt>
                <c:pt idx="3361">
                  <c:v>729</c:v>
                </c:pt>
                <c:pt idx="3362">
                  <c:v>735</c:v>
                </c:pt>
                <c:pt idx="3363">
                  <c:v>726</c:v>
                </c:pt>
                <c:pt idx="3364">
                  <c:v>726</c:v>
                </c:pt>
                <c:pt idx="3365">
                  <c:v>726</c:v>
                </c:pt>
                <c:pt idx="3366">
                  <c:v>724</c:v>
                </c:pt>
                <c:pt idx="3367">
                  <c:v>726</c:v>
                </c:pt>
                <c:pt idx="3368">
                  <c:v>726</c:v>
                </c:pt>
                <c:pt idx="3369">
                  <c:v>721</c:v>
                </c:pt>
                <c:pt idx="3370">
                  <c:v>726</c:v>
                </c:pt>
                <c:pt idx="3371">
                  <c:v>724</c:v>
                </c:pt>
                <c:pt idx="3372">
                  <c:v>715</c:v>
                </c:pt>
                <c:pt idx="3373">
                  <c:v>719</c:v>
                </c:pt>
                <c:pt idx="3374">
                  <c:v>724</c:v>
                </c:pt>
                <c:pt idx="3375">
                  <c:v>724</c:v>
                </c:pt>
                <c:pt idx="3376">
                  <c:v>719</c:v>
                </c:pt>
                <c:pt idx="3377">
                  <c:v>724</c:v>
                </c:pt>
                <c:pt idx="3378">
                  <c:v>719</c:v>
                </c:pt>
                <c:pt idx="3379">
                  <c:v>726</c:v>
                </c:pt>
                <c:pt idx="3380">
                  <c:v>734</c:v>
                </c:pt>
                <c:pt idx="3381">
                  <c:v>732</c:v>
                </c:pt>
                <c:pt idx="3382">
                  <c:v>719</c:v>
                </c:pt>
                <c:pt idx="3383">
                  <c:v>724</c:v>
                </c:pt>
                <c:pt idx="3384">
                  <c:v>714</c:v>
                </c:pt>
                <c:pt idx="3385">
                  <c:v>721</c:v>
                </c:pt>
                <c:pt idx="3386">
                  <c:v>716</c:v>
                </c:pt>
                <c:pt idx="3387">
                  <c:v>721</c:v>
                </c:pt>
                <c:pt idx="3388">
                  <c:v>721</c:v>
                </c:pt>
                <c:pt idx="3389">
                  <c:v>714</c:v>
                </c:pt>
                <c:pt idx="3390">
                  <c:v>721</c:v>
                </c:pt>
                <c:pt idx="3391">
                  <c:v>716</c:v>
                </c:pt>
                <c:pt idx="3392">
                  <c:v>719</c:v>
                </c:pt>
                <c:pt idx="3393">
                  <c:v>721</c:v>
                </c:pt>
                <c:pt idx="3394">
                  <c:v>716</c:v>
                </c:pt>
                <c:pt idx="3395">
                  <c:v>719</c:v>
                </c:pt>
                <c:pt idx="3396">
                  <c:v>721</c:v>
                </c:pt>
                <c:pt idx="3397">
                  <c:v>721</c:v>
                </c:pt>
                <c:pt idx="3398">
                  <c:v>714</c:v>
                </c:pt>
                <c:pt idx="3399">
                  <c:v>724</c:v>
                </c:pt>
                <c:pt idx="3400">
                  <c:v>719</c:v>
                </c:pt>
                <c:pt idx="3401">
                  <c:v>721</c:v>
                </c:pt>
                <c:pt idx="3402">
                  <c:v>721</c:v>
                </c:pt>
                <c:pt idx="3403">
                  <c:v>719</c:v>
                </c:pt>
                <c:pt idx="3404">
                  <c:v>716</c:v>
                </c:pt>
                <c:pt idx="3405">
                  <c:v>716</c:v>
                </c:pt>
                <c:pt idx="3406">
                  <c:v>721</c:v>
                </c:pt>
                <c:pt idx="3407">
                  <c:v>721</c:v>
                </c:pt>
                <c:pt idx="3408">
                  <c:v>716</c:v>
                </c:pt>
                <c:pt idx="3409">
                  <c:v>716</c:v>
                </c:pt>
                <c:pt idx="3410">
                  <c:v>722</c:v>
                </c:pt>
                <c:pt idx="3411">
                  <c:v>730</c:v>
                </c:pt>
                <c:pt idx="3412">
                  <c:v>719</c:v>
                </c:pt>
                <c:pt idx="3413">
                  <c:v>731</c:v>
                </c:pt>
                <c:pt idx="3414">
                  <c:v>731</c:v>
                </c:pt>
                <c:pt idx="3415">
                  <c:v>733</c:v>
                </c:pt>
                <c:pt idx="3416">
                  <c:v>730</c:v>
                </c:pt>
                <c:pt idx="3417">
                  <c:v>728</c:v>
                </c:pt>
                <c:pt idx="3418">
                  <c:v>728</c:v>
                </c:pt>
                <c:pt idx="3419">
                  <c:v>730</c:v>
                </c:pt>
                <c:pt idx="3420">
                  <c:v>718</c:v>
                </c:pt>
                <c:pt idx="3421">
                  <c:v>725</c:v>
                </c:pt>
                <c:pt idx="3422">
                  <c:v>725</c:v>
                </c:pt>
                <c:pt idx="3423">
                  <c:v>717</c:v>
                </c:pt>
                <c:pt idx="3424">
                  <c:v>717</c:v>
                </c:pt>
                <c:pt idx="3425">
                  <c:v>718</c:v>
                </c:pt>
                <c:pt idx="3426">
                  <c:v>725</c:v>
                </c:pt>
                <c:pt idx="3427">
                  <c:v>747</c:v>
                </c:pt>
                <c:pt idx="3428">
                  <c:v>726</c:v>
                </c:pt>
                <c:pt idx="3429">
                  <c:v>720</c:v>
                </c:pt>
                <c:pt idx="3430">
                  <c:v>747</c:v>
                </c:pt>
                <c:pt idx="3431">
                  <c:v>718</c:v>
                </c:pt>
                <c:pt idx="3432">
                  <c:v>726</c:v>
                </c:pt>
                <c:pt idx="3433">
                  <c:v>726</c:v>
                </c:pt>
                <c:pt idx="3434">
                  <c:v>718</c:v>
                </c:pt>
                <c:pt idx="3435">
                  <c:v>726</c:v>
                </c:pt>
                <c:pt idx="3436">
                  <c:v>728</c:v>
                </c:pt>
                <c:pt idx="3437">
                  <c:v>728</c:v>
                </c:pt>
                <c:pt idx="3438">
                  <c:v>729</c:v>
                </c:pt>
                <c:pt idx="3439">
                  <c:v>726</c:v>
                </c:pt>
                <c:pt idx="3440">
                  <c:v>723</c:v>
                </c:pt>
                <c:pt idx="3441">
                  <c:v>726</c:v>
                </c:pt>
                <c:pt idx="3442">
                  <c:v>723</c:v>
                </c:pt>
                <c:pt idx="3443">
                  <c:v>717</c:v>
                </c:pt>
                <c:pt idx="3444">
                  <c:v>726</c:v>
                </c:pt>
                <c:pt idx="3445">
                  <c:v>726</c:v>
                </c:pt>
                <c:pt idx="3446">
                  <c:v>718</c:v>
                </c:pt>
                <c:pt idx="3447">
                  <c:v>729</c:v>
                </c:pt>
                <c:pt idx="3448">
                  <c:v>718</c:v>
                </c:pt>
                <c:pt idx="3449">
                  <c:v>721</c:v>
                </c:pt>
                <c:pt idx="3450">
                  <c:v>721</c:v>
                </c:pt>
                <c:pt idx="3451">
                  <c:v>721</c:v>
                </c:pt>
                <c:pt idx="3452">
                  <c:v>719</c:v>
                </c:pt>
                <c:pt idx="3453">
                  <c:v>718</c:v>
                </c:pt>
                <c:pt idx="3454">
                  <c:v>726</c:v>
                </c:pt>
                <c:pt idx="3455">
                  <c:v>724</c:v>
                </c:pt>
                <c:pt idx="3456">
                  <c:v>729</c:v>
                </c:pt>
                <c:pt idx="3457">
                  <c:v>729</c:v>
                </c:pt>
                <c:pt idx="3458">
                  <c:v>714</c:v>
                </c:pt>
                <c:pt idx="3459">
                  <c:v>729</c:v>
                </c:pt>
                <c:pt idx="3460">
                  <c:v>721</c:v>
                </c:pt>
                <c:pt idx="3461">
                  <c:v>714</c:v>
                </c:pt>
                <c:pt idx="3462">
                  <c:v>721</c:v>
                </c:pt>
                <c:pt idx="3463">
                  <c:v>719</c:v>
                </c:pt>
                <c:pt idx="3464">
                  <c:v>716</c:v>
                </c:pt>
                <c:pt idx="3465">
                  <c:v>716</c:v>
                </c:pt>
                <c:pt idx="3466">
                  <c:v>714</c:v>
                </c:pt>
                <c:pt idx="3467">
                  <c:v>716</c:v>
                </c:pt>
                <c:pt idx="3468">
                  <c:v>721</c:v>
                </c:pt>
                <c:pt idx="3469">
                  <c:v>721</c:v>
                </c:pt>
                <c:pt idx="3470">
                  <c:v>721</c:v>
                </c:pt>
                <c:pt idx="3471">
                  <c:v>727</c:v>
                </c:pt>
                <c:pt idx="3472">
                  <c:v>729</c:v>
                </c:pt>
                <c:pt idx="3473">
                  <c:v>729</c:v>
                </c:pt>
                <c:pt idx="3474">
                  <c:v>724</c:v>
                </c:pt>
                <c:pt idx="3475">
                  <c:v>731</c:v>
                </c:pt>
                <c:pt idx="3476">
                  <c:v>729</c:v>
                </c:pt>
                <c:pt idx="3477">
                  <c:v>724</c:v>
                </c:pt>
                <c:pt idx="3478">
                  <c:v>719</c:v>
                </c:pt>
                <c:pt idx="3479">
                  <c:v>713</c:v>
                </c:pt>
                <c:pt idx="3480">
                  <c:v>721</c:v>
                </c:pt>
                <c:pt idx="3481">
                  <c:v>719</c:v>
                </c:pt>
                <c:pt idx="3482">
                  <c:v>729</c:v>
                </c:pt>
                <c:pt idx="3483">
                  <c:v>721</c:v>
                </c:pt>
                <c:pt idx="3484">
                  <c:v>722</c:v>
                </c:pt>
                <c:pt idx="3485">
                  <c:v>716</c:v>
                </c:pt>
                <c:pt idx="3486">
                  <c:v>729</c:v>
                </c:pt>
                <c:pt idx="3487">
                  <c:v>714</c:v>
                </c:pt>
                <c:pt idx="3488">
                  <c:v>716</c:v>
                </c:pt>
                <c:pt idx="3489">
                  <c:v>719</c:v>
                </c:pt>
                <c:pt idx="3490">
                  <c:v>716</c:v>
                </c:pt>
                <c:pt idx="3491">
                  <c:v>715</c:v>
                </c:pt>
                <c:pt idx="3492">
                  <c:v>719</c:v>
                </c:pt>
                <c:pt idx="3493">
                  <c:v>724</c:v>
                </c:pt>
                <c:pt idx="3494">
                  <c:v>714</c:v>
                </c:pt>
                <c:pt idx="3495">
                  <c:v>721</c:v>
                </c:pt>
                <c:pt idx="3496">
                  <c:v>726</c:v>
                </c:pt>
                <c:pt idx="3497">
                  <c:v>714</c:v>
                </c:pt>
                <c:pt idx="3498">
                  <c:v>724</c:v>
                </c:pt>
                <c:pt idx="3499">
                  <c:v>714</c:v>
                </c:pt>
                <c:pt idx="3500">
                  <c:v>726</c:v>
                </c:pt>
                <c:pt idx="3501">
                  <c:v>716</c:v>
                </c:pt>
                <c:pt idx="3502">
                  <c:v>721</c:v>
                </c:pt>
                <c:pt idx="3503">
                  <c:v>721</c:v>
                </c:pt>
                <c:pt idx="3504">
                  <c:v>719</c:v>
                </c:pt>
                <c:pt idx="3505">
                  <c:v>721</c:v>
                </c:pt>
                <c:pt idx="3506">
                  <c:v>716</c:v>
                </c:pt>
                <c:pt idx="3507">
                  <c:v>721</c:v>
                </c:pt>
                <c:pt idx="3508">
                  <c:v>721</c:v>
                </c:pt>
                <c:pt idx="3509">
                  <c:v>719</c:v>
                </c:pt>
                <c:pt idx="3510">
                  <c:v>724</c:v>
                </c:pt>
                <c:pt idx="3511">
                  <c:v>721</c:v>
                </c:pt>
                <c:pt idx="3512">
                  <c:v>719</c:v>
                </c:pt>
                <c:pt idx="3513">
                  <c:v>721</c:v>
                </c:pt>
                <c:pt idx="3514">
                  <c:v>715</c:v>
                </c:pt>
                <c:pt idx="3515">
                  <c:v>719</c:v>
                </c:pt>
                <c:pt idx="3516">
                  <c:v>743</c:v>
                </c:pt>
                <c:pt idx="3517">
                  <c:v>743</c:v>
                </c:pt>
                <c:pt idx="3518">
                  <c:v>716</c:v>
                </c:pt>
                <c:pt idx="3519">
                  <c:v>743</c:v>
                </c:pt>
                <c:pt idx="3520">
                  <c:v>714</c:v>
                </c:pt>
                <c:pt idx="3521">
                  <c:v>716</c:v>
                </c:pt>
                <c:pt idx="3522">
                  <c:v>716</c:v>
                </c:pt>
                <c:pt idx="3523">
                  <c:v>719</c:v>
                </c:pt>
                <c:pt idx="3524">
                  <c:v>713</c:v>
                </c:pt>
                <c:pt idx="3525">
                  <c:v>713</c:v>
                </c:pt>
                <c:pt idx="3526">
                  <c:v>727</c:v>
                </c:pt>
                <c:pt idx="3527">
                  <c:v>716</c:v>
                </c:pt>
                <c:pt idx="3528">
                  <c:v>725</c:v>
                </c:pt>
                <c:pt idx="3529">
                  <c:v>713</c:v>
                </c:pt>
                <c:pt idx="3530">
                  <c:v>724</c:v>
                </c:pt>
                <c:pt idx="3531">
                  <c:v>722</c:v>
                </c:pt>
                <c:pt idx="3532">
                  <c:v>721</c:v>
                </c:pt>
                <c:pt idx="3533">
                  <c:v>721</c:v>
                </c:pt>
                <c:pt idx="3534">
                  <c:v>713</c:v>
                </c:pt>
                <c:pt idx="3535">
                  <c:v>724</c:v>
                </c:pt>
                <c:pt idx="3536">
                  <c:v>724</c:v>
                </c:pt>
                <c:pt idx="3537">
                  <c:v>714</c:v>
                </c:pt>
                <c:pt idx="3538">
                  <c:v>721</c:v>
                </c:pt>
                <c:pt idx="3539">
                  <c:v>716</c:v>
                </c:pt>
                <c:pt idx="3540">
                  <c:v>714</c:v>
                </c:pt>
                <c:pt idx="3541">
                  <c:v>724</c:v>
                </c:pt>
                <c:pt idx="3542">
                  <c:v>721</c:v>
                </c:pt>
                <c:pt idx="3543">
                  <c:v>714</c:v>
                </c:pt>
                <c:pt idx="3544">
                  <c:v>724</c:v>
                </c:pt>
                <c:pt idx="3545">
                  <c:v>714</c:v>
                </c:pt>
                <c:pt idx="3546">
                  <c:v>716</c:v>
                </c:pt>
                <c:pt idx="3547">
                  <c:v>724</c:v>
                </c:pt>
                <c:pt idx="3548">
                  <c:v>714</c:v>
                </c:pt>
                <c:pt idx="3549">
                  <c:v>721</c:v>
                </c:pt>
                <c:pt idx="3550">
                  <c:v>724</c:v>
                </c:pt>
                <c:pt idx="3551">
                  <c:v>729</c:v>
                </c:pt>
                <c:pt idx="3552">
                  <c:v>721</c:v>
                </c:pt>
                <c:pt idx="3553">
                  <c:v>724</c:v>
                </c:pt>
                <c:pt idx="3554">
                  <c:v>721</c:v>
                </c:pt>
                <c:pt idx="3555">
                  <c:v>713</c:v>
                </c:pt>
                <c:pt idx="3556">
                  <c:v>714</c:v>
                </c:pt>
                <c:pt idx="3557">
                  <c:v>724</c:v>
                </c:pt>
                <c:pt idx="3558">
                  <c:v>724</c:v>
                </c:pt>
                <c:pt idx="3559">
                  <c:v>716</c:v>
                </c:pt>
                <c:pt idx="3560">
                  <c:v>719</c:v>
                </c:pt>
                <c:pt idx="3561">
                  <c:v>734</c:v>
                </c:pt>
                <c:pt idx="3562">
                  <c:v>726</c:v>
                </c:pt>
                <c:pt idx="3563">
                  <c:v>727</c:v>
                </c:pt>
                <c:pt idx="3564">
                  <c:v>719</c:v>
                </c:pt>
                <c:pt idx="3565">
                  <c:v>724</c:v>
                </c:pt>
                <c:pt idx="3566">
                  <c:v>724</c:v>
                </c:pt>
                <c:pt idx="3567">
                  <c:v>734</c:v>
                </c:pt>
                <c:pt idx="3568">
                  <c:v>729</c:v>
                </c:pt>
                <c:pt idx="3569">
                  <c:v>727</c:v>
                </c:pt>
                <c:pt idx="3570">
                  <c:v>721</c:v>
                </c:pt>
                <c:pt idx="3571">
                  <c:v>721</c:v>
                </c:pt>
                <c:pt idx="3572">
                  <c:v>716</c:v>
                </c:pt>
                <c:pt idx="3573">
                  <c:v>716</c:v>
                </c:pt>
                <c:pt idx="3574">
                  <c:v>713</c:v>
                </c:pt>
                <c:pt idx="3575">
                  <c:v>714</c:v>
                </c:pt>
                <c:pt idx="3576">
                  <c:v>716</c:v>
                </c:pt>
                <c:pt idx="3577">
                  <c:v>714</c:v>
                </c:pt>
                <c:pt idx="3578">
                  <c:v>721</c:v>
                </c:pt>
                <c:pt idx="3579">
                  <c:v>724</c:v>
                </c:pt>
                <c:pt idx="3580">
                  <c:v>719</c:v>
                </c:pt>
                <c:pt idx="3581">
                  <c:v>716</c:v>
                </c:pt>
                <c:pt idx="3582">
                  <c:v>713</c:v>
                </c:pt>
                <c:pt idx="3583">
                  <c:v>714</c:v>
                </c:pt>
                <c:pt idx="3584">
                  <c:v>721</c:v>
                </c:pt>
                <c:pt idx="3585">
                  <c:v>716</c:v>
                </c:pt>
                <c:pt idx="3586">
                  <c:v>721</c:v>
                </c:pt>
                <c:pt idx="3587">
                  <c:v>714</c:v>
                </c:pt>
                <c:pt idx="3588">
                  <c:v>724</c:v>
                </c:pt>
                <c:pt idx="3589">
                  <c:v>716</c:v>
                </c:pt>
                <c:pt idx="3590">
                  <c:v>727</c:v>
                </c:pt>
                <c:pt idx="3591">
                  <c:v>716</c:v>
                </c:pt>
                <c:pt idx="3592">
                  <c:v>724</c:v>
                </c:pt>
                <c:pt idx="3593">
                  <c:v>714</c:v>
                </c:pt>
                <c:pt idx="3594">
                  <c:v>715</c:v>
                </c:pt>
                <c:pt idx="3595">
                  <c:v>724</c:v>
                </c:pt>
                <c:pt idx="3596">
                  <c:v>721</c:v>
                </c:pt>
                <c:pt idx="3597">
                  <c:v>724</c:v>
                </c:pt>
                <c:pt idx="3598">
                  <c:v>724</c:v>
                </c:pt>
                <c:pt idx="3599">
                  <c:v>721</c:v>
                </c:pt>
                <c:pt idx="3600">
                  <c:v>720</c:v>
                </c:pt>
                <c:pt idx="3601">
                  <c:v>718</c:v>
                </c:pt>
                <c:pt idx="3602">
                  <c:v>726</c:v>
                </c:pt>
                <c:pt idx="3603">
                  <c:v>716</c:v>
                </c:pt>
                <c:pt idx="3604">
                  <c:v>713</c:v>
                </c:pt>
                <c:pt idx="3605">
                  <c:v>713</c:v>
                </c:pt>
                <c:pt idx="3606">
                  <c:v>713</c:v>
                </c:pt>
                <c:pt idx="3607">
                  <c:v>713</c:v>
                </c:pt>
                <c:pt idx="3608">
                  <c:v>719</c:v>
                </c:pt>
                <c:pt idx="3609">
                  <c:v>721</c:v>
                </c:pt>
                <c:pt idx="3610">
                  <c:v>721</c:v>
                </c:pt>
                <c:pt idx="3611">
                  <c:v>721</c:v>
                </c:pt>
                <c:pt idx="3612">
                  <c:v>716</c:v>
                </c:pt>
                <c:pt idx="3613">
                  <c:v>716</c:v>
                </c:pt>
                <c:pt idx="3614">
                  <c:v>715</c:v>
                </c:pt>
                <c:pt idx="3615">
                  <c:v>724</c:v>
                </c:pt>
                <c:pt idx="3616">
                  <c:v>716</c:v>
                </c:pt>
                <c:pt idx="3617">
                  <c:v>748</c:v>
                </c:pt>
                <c:pt idx="3618">
                  <c:v>721</c:v>
                </c:pt>
                <c:pt idx="3619">
                  <c:v>721</c:v>
                </c:pt>
                <c:pt idx="3620">
                  <c:v>714</c:v>
                </c:pt>
                <c:pt idx="3621">
                  <c:v>743</c:v>
                </c:pt>
                <c:pt idx="3622">
                  <c:v>721</c:v>
                </c:pt>
                <c:pt idx="3623">
                  <c:v>722</c:v>
                </c:pt>
                <c:pt idx="3624">
                  <c:v>724</c:v>
                </c:pt>
                <c:pt idx="3625">
                  <c:v>721</c:v>
                </c:pt>
                <c:pt idx="3626">
                  <c:v>719</c:v>
                </c:pt>
                <c:pt idx="3627">
                  <c:v>716</c:v>
                </c:pt>
                <c:pt idx="3628">
                  <c:v>713</c:v>
                </c:pt>
                <c:pt idx="3629">
                  <c:v>724</c:v>
                </c:pt>
                <c:pt idx="3630">
                  <c:v>729</c:v>
                </c:pt>
                <c:pt idx="3631">
                  <c:v>714</c:v>
                </c:pt>
                <c:pt idx="3632">
                  <c:v>716</c:v>
                </c:pt>
                <c:pt idx="3633">
                  <c:v>716</c:v>
                </c:pt>
                <c:pt idx="3634">
                  <c:v>713</c:v>
                </c:pt>
                <c:pt idx="3635">
                  <c:v>716</c:v>
                </c:pt>
                <c:pt idx="3636">
                  <c:v>721</c:v>
                </c:pt>
                <c:pt idx="3637">
                  <c:v>719</c:v>
                </c:pt>
                <c:pt idx="3638">
                  <c:v>721</c:v>
                </c:pt>
                <c:pt idx="3639">
                  <c:v>726</c:v>
                </c:pt>
                <c:pt idx="3640">
                  <c:v>727</c:v>
                </c:pt>
                <c:pt idx="3641">
                  <c:v>721</c:v>
                </c:pt>
                <c:pt idx="3642">
                  <c:v>720</c:v>
                </c:pt>
                <c:pt idx="3643">
                  <c:v>719</c:v>
                </c:pt>
                <c:pt idx="3644">
                  <c:v>721</c:v>
                </c:pt>
                <c:pt idx="3645">
                  <c:v>722</c:v>
                </c:pt>
                <c:pt idx="3646">
                  <c:v>716</c:v>
                </c:pt>
                <c:pt idx="3647">
                  <c:v>716</c:v>
                </c:pt>
                <c:pt idx="3648">
                  <c:v>726</c:v>
                </c:pt>
                <c:pt idx="3649">
                  <c:v>721</c:v>
                </c:pt>
                <c:pt idx="3650">
                  <c:v>719</c:v>
                </c:pt>
                <c:pt idx="3651">
                  <c:v>724</c:v>
                </c:pt>
                <c:pt idx="3652">
                  <c:v>716</c:v>
                </c:pt>
                <c:pt idx="3653">
                  <c:v>714</c:v>
                </c:pt>
                <c:pt idx="3654">
                  <c:v>713</c:v>
                </c:pt>
                <c:pt idx="3655">
                  <c:v>721</c:v>
                </c:pt>
                <c:pt idx="3656">
                  <c:v>724</c:v>
                </c:pt>
                <c:pt idx="3657">
                  <c:v>726</c:v>
                </c:pt>
                <c:pt idx="3658">
                  <c:v>726</c:v>
                </c:pt>
                <c:pt idx="3659">
                  <c:v>724</c:v>
                </c:pt>
                <c:pt idx="3660">
                  <c:v>721</c:v>
                </c:pt>
                <c:pt idx="3661">
                  <c:v>724</c:v>
                </c:pt>
                <c:pt idx="3662">
                  <c:v>721</c:v>
                </c:pt>
                <c:pt idx="3663">
                  <c:v>721</c:v>
                </c:pt>
                <c:pt idx="3664">
                  <c:v>727</c:v>
                </c:pt>
                <c:pt idx="3665">
                  <c:v>721</c:v>
                </c:pt>
                <c:pt idx="3666">
                  <c:v>718</c:v>
                </c:pt>
                <c:pt idx="3667">
                  <c:v>713</c:v>
                </c:pt>
                <c:pt idx="3668">
                  <c:v>721</c:v>
                </c:pt>
                <c:pt idx="3669">
                  <c:v>724</c:v>
                </c:pt>
                <c:pt idx="3670">
                  <c:v>714</c:v>
                </c:pt>
                <c:pt idx="3671">
                  <c:v>726</c:v>
                </c:pt>
                <c:pt idx="3672">
                  <c:v>719</c:v>
                </c:pt>
                <c:pt idx="3673">
                  <c:v>724</c:v>
                </c:pt>
                <c:pt idx="3674">
                  <c:v>721</c:v>
                </c:pt>
                <c:pt idx="3675">
                  <c:v>719</c:v>
                </c:pt>
                <c:pt idx="3676">
                  <c:v>724</c:v>
                </c:pt>
                <c:pt idx="3677">
                  <c:v>719</c:v>
                </c:pt>
                <c:pt idx="3678">
                  <c:v>721</c:v>
                </c:pt>
                <c:pt idx="3679">
                  <c:v>716</c:v>
                </c:pt>
                <c:pt idx="3680">
                  <c:v>722</c:v>
                </c:pt>
                <c:pt idx="3681">
                  <c:v>716</c:v>
                </c:pt>
                <c:pt idx="3682">
                  <c:v>721</c:v>
                </c:pt>
                <c:pt idx="3683">
                  <c:v>718</c:v>
                </c:pt>
                <c:pt idx="3684">
                  <c:v>713</c:v>
                </c:pt>
                <c:pt idx="3685">
                  <c:v>716</c:v>
                </c:pt>
                <c:pt idx="3686">
                  <c:v>719</c:v>
                </c:pt>
                <c:pt idx="3687">
                  <c:v>721</c:v>
                </c:pt>
                <c:pt idx="3688">
                  <c:v>729</c:v>
                </c:pt>
                <c:pt idx="3689">
                  <c:v>724</c:v>
                </c:pt>
                <c:pt idx="3690">
                  <c:v>721</c:v>
                </c:pt>
                <c:pt idx="3691">
                  <c:v>729</c:v>
                </c:pt>
                <c:pt idx="3692">
                  <c:v>721</c:v>
                </c:pt>
                <c:pt idx="3693">
                  <c:v>719</c:v>
                </c:pt>
                <c:pt idx="3694">
                  <c:v>721</c:v>
                </c:pt>
                <c:pt idx="3695">
                  <c:v>729</c:v>
                </c:pt>
                <c:pt idx="3696">
                  <c:v>734</c:v>
                </c:pt>
                <c:pt idx="3697">
                  <c:v>721</c:v>
                </c:pt>
                <c:pt idx="3698">
                  <c:v>731</c:v>
                </c:pt>
                <c:pt idx="3699">
                  <c:v>726</c:v>
                </c:pt>
                <c:pt idx="3700">
                  <c:v>726</c:v>
                </c:pt>
                <c:pt idx="3701">
                  <c:v>719</c:v>
                </c:pt>
                <c:pt idx="3702">
                  <c:v>726</c:v>
                </c:pt>
                <c:pt idx="3703">
                  <c:v>726</c:v>
                </c:pt>
                <c:pt idx="3704">
                  <c:v>729</c:v>
                </c:pt>
                <c:pt idx="3705">
                  <c:v>758</c:v>
                </c:pt>
                <c:pt idx="3706">
                  <c:v>721</c:v>
                </c:pt>
                <c:pt idx="3707">
                  <c:v>721</c:v>
                </c:pt>
                <c:pt idx="3708">
                  <c:v>714</c:v>
                </c:pt>
                <c:pt idx="3709">
                  <c:v>721</c:v>
                </c:pt>
                <c:pt idx="3710">
                  <c:v>716</c:v>
                </c:pt>
                <c:pt idx="3711">
                  <c:v>715</c:v>
                </c:pt>
                <c:pt idx="3712">
                  <c:v>722</c:v>
                </c:pt>
                <c:pt idx="3713">
                  <c:v>721</c:v>
                </c:pt>
                <c:pt idx="3714">
                  <c:v>726</c:v>
                </c:pt>
                <c:pt idx="3715">
                  <c:v>718</c:v>
                </c:pt>
                <c:pt idx="3716">
                  <c:v>726</c:v>
                </c:pt>
                <c:pt idx="3717">
                  <c:v>721</c:v>
                </c:pt>
                <c:pt idx="3718">
                  <c:v>729</c:v>
                </c:pt>
                <c:pt idx="3719">
                  <c:v>731</c:v>
                </c:pt>
                <c:pt idx="3720">
                  <c:v>724</c:v>
                </c:pt>
                <c:pt idx="3721">
                  <c:v>726</c:v>
                </c:pt>
                <c:pt idx="3722">
                  <c:v>720</c:v>
                </c:pt>
                <c:pt idx="3723">
                  <c:v>724</c:v>
                </c:pt>
                <c:pt idx="3724">
                  <c:v>729</c:v>
                </c:pt>
                <c:pt idx="3725">
                  <c:v>726</c:v>
                </c:pt>
                <c:pt idx="3726">
                  <c:v>718</c:v>
                </c:pt>
                <c:pt idx="3727">
                  <c:v>713</c:v>
                </c:pt>
                <c:pt idx="3728">
                  <c:v>719</c:v>
                </c:pt>
                <c:pt idx="3729">
                  <c:v>721</c:v>
                </c:pt>
                <c:pt idx="3730">
                  <c:v>714</c:v>
                </c:pt>
                <c:pt idx="3731">
                  <c:v>726</c:v>
                </c:pt>
                <c:pt idx="3732">
                  <c:v>726</c:v>
                </c:pt>
                <c:pt idx="3733">
                  <c:v>719</c:v>
                </c:pt>
                <c:pt idx="3734">
                  <c:v>721</c:v>
                </c:pt>
                <c:pt idx="3735">
                  <c:v>722</c:v>
                </c:pt>
                <c:pt idx="3736">
                  <c:v>714</c:v>
                </c:pt>
                <c:pt idx="3737">
                  <c:v>739</c:v>
                </c:pt>
                <c:pt idx="3738">
                  <c:v>719</c:v>
                </c:pt>
                <c:pt idx="3739">
                  <c:v>721</c:v>
                </c:pt>
                <c:pt idx="3740">
                  <c:v>716</c:v>
                </c:pt>
                <c:pt idx="3741">
                  <c:v>721</c:v>
                </c:pt>
                <c:pt idx="3742">
                  <c:v>716</c:v>
                </c:pt>
                <c:pt idx="3743">
                  <c:v>719</c:v>
                </c:pt>
                <c:pt idx="3744">
                  <c:v>721</c:v>
                </c:pt>
                <c:pt idx="3745">
                  <c:v>716</c:v>
                </c:pt>
                <c:pt idx="3746">
                  <c:v>719</c:v>
                </c:pt>
                <c:pt idx="3747">
                  <c:v>713</c:v>
                </c:pt>
                <c:pt idx="3748">
                  <c:v>721</c:v>
                </c:pt>
                <c:pt idx="3749">
                  <c:v>719</c:v>
                </c:pt>
                <c:pt idx="3750">
                  <c:v>726</c:v>
                </c:pt>
                <c:pt idx="3751">
                  <c:v>721</c:v>
                </c:pt>
                <c:pt idx="3752">
                  <c:v>727</c:v>
                </c:pt>
                <c:pt idx="3753">
                  <c:v>726</c:v>
                </c:pt>
                <c:pt idx="3754">
                  <c:v>716</c:v>
                </c:pt>
                <c:pt idx="3755">
                  <c:v>719</c:v>
                </c:pt>
                <c:pt idx="3756">
                  <c:v>716</c:v>
                </c:pt>
                <c:pt idx="3757">
                  <c:v>724</c:v>
                </c:pt>
                <c:pt idx="3758">
                  <c:v>719</c:v>
                </c:pt>
                <c:pt idx="3759">
                  <c:v>724</c:v>
                </c:pt>
                <c:pt idx="3760">
                  <c:v>724</c:v>
                </c:pt>
                <c:pt idx="3761">
                  <c:v>714</c:v>
                </c:pt>
                <c:pt idx="3762">
                  <c:v>715</c:v>
                </c:pt>
                <c:pt idx="3763">
                  <c:v>721</c:v>
                </c:pt>
                <c:pt idx="3764">
                  <c:v>729</c:v>
                </c:pt>
                <c:pt idx="3765">
                  <c:v>726</c:v>
                </c:pt>
                <c:pt idx="3766">
                  <c:v>724</c:v>
                </c:pt>
                <c:pt idx="3767">
                  <c:v>726</c:v>
                </c:pt>
                <c:pt idx="3768">
                  <c:v>726</c:v>
                </c:pt>
                <c:pt idx="3769">
                  <c:v>713</c:v>
                </c:pt>
                <c:pt idx="3770">
                  <c:v>729</c:v>
                </c:pt>
                <c:pt idx="3771">
                  <c:v>723</c:v>
                </c:pt>
                <c:pt idx="3772">
                  <c:v>724</c:v>
                </c:pt>
                <c:pt idx="3773">
                  <c:v>721</c:v>
                </c:pt>
                <c:pt idx="3774">
                  <c:v>714</c:v>
                </c:pt>
                <c:pt idx="3775">
                  <c:v>724</c:v>
                </c:pt>
                <c:pt idx="3776">
                  <c:v>721</c:v>
                </c:pt>
                <c:pt idx="3777">
                  <c:v>719</c:v>
                </c:pt>
                <c:pt idx="3778">
                  <c:v>721</c:v>
                </c:pt>
                <c:pt idx="3779">
                  <c:v>722</c:v>
                </c:pt>
                <c:pt idx="3780">
                  <c:v>721</c:v>
                </c:pt>
                <c:pt idx="3781">
                  <c:v>716</c:v>
                </c:pt>
                <c:pt idx="3782">
                  <c:v>722</c:v>
                </c:pt>
                <c:pt idx="3783">
                  <c:v>714</c:v>
                </c:pt>
                <c:pt idx="3784">
                  <c:v>715</c:v>
                </c:pt>
                <c:pt idx="3785">
                  <c:v>714</c:v>
                </c:pt>
                <c:pt idx="3786">
                  <c:v>721</c:v>
                </c:pt>
                <c:pt idx="3787">
                  <c:v>721</c:v>
                </c:pt>
                <c:pt idx="3788">
                  <c:v>719</c:v>
                </c:pt>
                <c:pt idx="3789">
                  <c:v>729</c:v>
                </c:pt>
                <c:pt idx="3790">
                  <c:v>729</c:v>
                </c:pt>
                <c:pt idx="3791">
                  <c:v>719</c:v>
                </c:pt>
                <c:pt idx="3792">
                  <c:v>734</c:v>
                </c:pt>
                <c:pt idx="3793">
                  <c:v>726</c:v>
                </c:pt>
                <c:pt idx="3794">
                  <c:v>719</c:v>
                </c:pt>
                <c:pt idx="3795">
                  <c:v>716</c:v>
                </c:pt>
                <c:pt idx="3796">
                  <c:v>719</c:v>
                </c:pt>
                <c:pt idx="3797">
                  <c:v>716</c:v>
                </c:pt>
                <c:pt idx="3798">
                  <c:v>724</c:v>
                </c:pt>
                <c:pt idx="3799">
                  <c:v>724</c:v>
                </c:pt>
                <c:pt idx="3800">
                  <c:v>714</c:v>
                </c:pt>
                <c:pt idx="3801">
                  <c:v>721</c:v>
                </c:pt>
                <c:pt idx="3802">
                  <c:v>719</c:v>
                </c:pt>
                <c:pt idx="3803">
                  <c:v>729</c:v>
                </c:pt>
                <c:pt idx="3804">
                  <c:v>714</c:v>
                </c:pt>
                <c:pt idx="3805">
                  <c:v>721</c:v>
                </c:pt>
                <c:pt idx="3806">
                  <c:v>721</c:v>
                </c:pt>
                <c:pt idx="3807">
                  <c:v>719</c:v>
                </c:pt>
                <c:pt idx="3808">
                  <c:v>726</c:v>
                </c:pt>
                <c:pt idx="3809">
                  <c:v>721</c:v>
                </c:pt>
                <c:pt idx="3810">
                  <c:v>719</c:v>
                </c:pt>
                <c:pt idx="3811">
                  <c:v>726</c:v>
                </c:pt>
                <c:pt idx="3812">
                  <c:v>724</c:v>
                </c:pt>
                <c:pt idx="3813">
                  <c:v>729</c:v>
                </c:pt>
                <c:pt idx="3814">
                  <c:v>726</c:v>
                </c:pt>
                <c:pt idx="3815">
                  <c:v>729</c:v>
                </c:pt>
                <c:pt idx="3816">
                  <c:v>726</c:v>
                </c:pt>
                <c:pt idx="3817">
                  <c:v>724</c:v>
                </c:pt>
                <c:pt idx="3818">
                  <c:v>729</c:v>
                </c:pt>
                <c:pt idx="3819">
                  <c:v>729</c:v>
                </c:pt>
                <c:pt idx="3820">
                  <c:v>719</c:v>
                </c:pt>
                <c:pt idx="3821">
                  <c:v>729</c:v>
                </c:pt>
                <c:pt idx="3822">
                  <c:v>719</c:v>
                </c:pt>
                <c:pt idx="3823">
                  <c:v>721</c:v>
                </c:pt>
                <c:pt idx="3824">
                  <c:v>729</c:v>
                </c:pt>
                <c:pt idx="3825">
                  <c:v>719</c:v>
                </c:pt>
                <c:pt idx="3826">
                  <c:v>726</c:v>
                </c:pt>
                <c:pt idx="3827">
                  <c:v>721</c:v>
                </c:pt>
                <c:pt idx="3828">
                  <c:v>729</c:v>
                </c:pt>
                <c:pt idx="3829">
                  <c:v>721</c:v>
                </c:pt>
                <c:pt idx="3830">
                  <c:v>720</c:v>
                </c:pt>
                <c:pt idx="3831">
                  <c:v>724</c:v>
                </c:pt>
                <c:pt idx="3832">
                  <c:v>729</c:v>
                </c:pt>
                <c:pt idx="3833">
                  <c:v>721</c:v>
                </c:pt>
                <c:pt idx="3834">
                  <c:v>726</c:v>
                </c:pt>
                <c:pt idx="3835">
                  <c:v>716</c:v>
                </c:pt>
                <c:pt idx="3836">
                  <c:v>714</c:v>
                </c:pt>
                <c:pt idx="3837">
                  <c:v>715</c:v>
                </c:pt>
                <c:pt idx="3838">
                  <c:v>721</c:v>
                </c:pt>
                <c:pt idx="3839">
                  <c:v>721</c:v>
                </c:pt>
                <c:pt idx="3840">
                  <c:v>729</c:v>
                </c:pt>
                <c:pt idx="3841">
                  <c:v>724</c:v>
                </c:pt>
                <c:pt idx="3842">
                  <c:v>748</c:v>
                </c:pt>
                <c:pt idx="3843">
                  <c:v>748</c:v>
                </c:pt>
                <c:pt idx="3844">
                  <c:v>719</c:v>
                </c:pt>
                <c:pt idx="3845">
                  <c:v>726</c:v>
                </c:pt>
                <c:pt idx="3846">
                  <c:v>721</c:v>
                </c:pt>
                <c:pt idx="3847">
                  <c:v>721</c:v>
                </c:pt>
                <c:pt idx="3848">
                  <c:v>721</c:v>
                </c:pt>
                <c:pt idx="3849">
                  <c:v>719</c:v>
                </c:pt>
                <c:pt idx="3850">
                  <c:v>729</c:v>
                </c:pt>
                <c:pt idx="3851">
                  <c:v>729</c:v>
                </c:pt>
                <c:pt idx="3852">
                  <c:v>724</c:v>
                </c:pt>
                <c:pt idx="3853">
                  <c:v>721</c:v>
                </c:pt>
                <c:pt idx="3854">
                  <c:v>724</c:v>
                </c:pt>
                <c:pt idx="3855">
                  <c:v>716</c:v>
                </c:pt>
                <c:pt idx="3856">
                  <c:v>724</c:v>
                </c:pt>
                <c:pt idx="3857">
                  <c:v>721</c:v>
                </c:pt>
                <c:pt idx="3858">
                  <c:v>729</c:v>
                </c:pt>
                <c:pt idx="3859">
                  <c:v>714</c:v>
                </c:pt>
                <c:pt idx="3860">
                  <c:v>724</c:v>
                </c:pt>
                <c:pt idx="3861">
                  <c:v>729</c:v>
                </c:pt>
                <c:pt idx="3862">
                  <c:v>726</c:v>
                </c:pt>
                <c:pt idx="3863">
                  <c:v>726</c:v>
                </c:pt>
                <c:pt idx="3864">
                  <c:v>729</c:v>
                </c:pt>
                <c:pt idx="3865">
                  <c:v>721</c:v>
                </c:pt>
                <c:pt idx="3866">
                  <c:v>719</c:v>
                </c:pt>
                <c:pt idx="3867">
                  <c:v>726</c:v>
                </c:pt>
                <c:pt idx="3868">
                  <c:v>734</c:v>
                </c:pt>
                <c:pt idx="3869">
                  <c:v>729</c:v>
                </c:pt>
                <c:pt idx="3870">
                  <c:v>729</c:v>
                </c:pt>
                <c:pt idx="3871">
                  <c:v>724</c:v>
                </c:pt>
                <c:pt idx="3872">
                  <c:v>715</c:v>
                </c:pt>
                <c:pt idx="3873">
                  <c:v>715</c:v>
                </c:pt>
                <c:pt idx="3874">
                  <c:v>724</c:v>
                </c:pt>
                <c:pt idx="3875">
                  <c:v>724</c:v>
                </c:pt>
                <c:pt idx="3876">
                  <c:v>722</c:v>
                </c:pt>
                <c:pt idx="3877">
                  <c:v>729</c:v>
                </c:pt>
                <c:pt idx="3878">
                  <c:v>716</c:v>
                </c:pt>
                <c:pt idx="3879">
                  <c:v>716</c:v>
                </c:pt>
                <c:pt idx="3880">
                  <c:v>721</c:v>
                </c:pt>
                <c:pt idx="3881">
                  <c:v>719</c:v>
                </c:pt>
                <c:pt idx="3882">
                  <c:v>721</c:v>
                </c:pt>
                <c:pt idx="3883">
                  <c:v>721</c:v>
                </c:pt>
                <c:pt idx="3884">
                  <c:v>714</c:v>
                </c:pt>
                <c:pt idx="3885">
                  <c:v>724</c:v>
                </c:pt>
                <c:pt idx="3886">
                  <c:v>722</c:v>
                </c:pt>
                <c:pt idx="3887">
                  <c:v>721</c:v>
                </c:pt>
                <c:pt idx="3888">
                  <c:v>721</c:v>
                </c:pt>
                <c:pt idx="3889">
                  <c:v>724</c:v>
                </c:pt>
                <c:pt idx="3890">
                  <c:v>729</c:v>
                </c:pt>
                <c:pt idx="3891">
                  <c:v>714</c:v>
                </c:pt>
                <c:pt idx="3892">
                  <c:v>724</c:v>
                </c:pt>
                <c:pt idx="3893">
                  <c:v>724</c:v>
                </c:pt>
                <c:pt idx="3894">
                  <c:v>719</c:v>
                </c:pt>
                <c:pt idx="3895">
                  <c:v>716</c:v>
                </c:pt>
                <c:pt idx="3896">
                  <c:v>724</c:v>
                </c:pt>
                <c:pt idx="3897">
                  <c:v>719</c:v>
                </c:pt>
                <c:pt idx="3898">
                  <c:v>731</c:v>
                </c:pt>
                <c:pt idx="3899">
                  <c:v>719</c:v>
                </c:pt>
                <c:pt idx="3900">
                  <c:v>734</c:v>
                </c:pt>
                <c:pt idx="3901">
                  <c:v>721</c:v>
                </c:pt>
                <c:pt idx="3902">
                  <c:v>724</c:v>
                </c:pt>
                <c:pt idx="3903">
                  <c:v>716</c:v>
                </c:pt>
                <c:pt idx="3904">
                  <c:v>719</c:v>
                </c:pt>
                <c:pt idx="3905">
                  <c:v>724</c:v>
                </c:pt>
                <c:pt idx="3906">
                  <c:v>721</c:v>
                </c:pt>
                <c:pt idx="3907">
                  <c:v>719</c:v>
                </c:pt>
                <c:pt idx="3908">
                  <c:v>721</c:v>
                </c:pt>
                <c:pt idx="3909">
                  <c:v>726</c:v>
                </c:pt>
                <c:pt idx="3910">
                  <c:v>724</c:v>
                </c:pt>
                <c:pt idx="3911">
                  <c:v>729</c:v>
                </c:pt>
                <c:pt idx="3912">
                  <c:v>719</c:v>
                </c:pt>
                <c:pt idx="3913">
                  <c:v>718</c:v>
                </c:pt>
                <c:pt idx="3914">
                  <c:v>721</c:v>
                </c:pt>
                <c:pt idx="3915">
                  <c:v>724</c:v>
                </c:pt>
                <c:pt idx="3916">
                  <c:v>719</c:v>
                </c:pt>
                <c:pt idx="3917">
                  <c:v>726</c:v>
                </c:pt>
                <c:pt idx="3918">
                  <c:v>719</c:v>
                </c:pt>
                <c:pt idx="3919">
                  <c:v>721</c:v>
                </c:pt>
                <c:pt idx="3920">
                  <c:v>721</c:v>
                </c:pt>
                <c:pt idx="3921">
                  <c:v>713</c:v>
                </c:pt>
                <c:pt idx="3922">
                  <c:v>714</c:v>
                </c:pt>
                <c:pt idx="3923">
                  <c:v>716</c:v>
                </c:pt>
                <c:pt idx="3924">
                  <c:v>722</c:v>
                </c:pt>
                <c:pt idx="3925">
                  <c:v>721</c:v>
                </c:pt>
                <c:pt idx="3926">
                  <c:v>739</c:v>
                </c:pt>
                <c:pt idx="3927">
                  <c:v>734</c:v>
                </c:pt>
                <c:pt idx="3928">
                  <c:v>729</c:v>
                </c:pt>
                <c:pt idx="3929">
                  <c:v>719</c:v>
                </c:pt>
                <c:pt idx="3930">
                  <c:v>718</c:v>
                </c:pt>
                <c:pt idx="3931">
                  <c:v>718</c:v>
                </c:pt>
                <c:pt idx="3932">
                  <c:v>713</c:v>
                </c:pt>
                <c:pt idx="3933">
                  <c:v>713</c:v>
                </c:pt>
                <c:pt idx="3934">
                  <c:v>726</c:v>
                </c:pt>
                <c:pt idx="3935">
                  <c:v>724</c:v>
                </c:pt>
                <c:pt idx="3936">
                  <c:v>719</c:v>
                </c:pt>
                <c:pt idx="3937">
                  <c:v>724</c:v>
                </c:pt>
                <c:pt idx="3938">
                  <c:v>721</c:v>
                </c:pt>
                <c:pt idx="3939">
                  <c:v>727</c:v>
                </c:pt>
                <c:pt idx="3940">
                  <c:v>726</c:v>
                </c:pt>
                <c:pt idx="3941">
                  <c:v>721</c:v>
                </c:pt>
                <c:pt idx="3942">
                  <c:v>729</c:v>
                </c:pt>
                <c:pt idx="3943">
                  <c:v>721</c:v>
                </c:pt>
                <c:pt idx="3944">
                  <c:v>727</c:v>
                </c:pt>
                <c:pt idx="3945">
                  <c:v>716</c:v>
                </c:pt>
                <c:pt idx="3946">
                  <c:v>729</c:v>
                </c:pt>
                <c:pt idx="3947">
                  <c:v>714</c:v>
                </c:pt>
                <c:pt idx="3948">
                  <c:v>721</c:v>
                </c:pt>
                <c:pt idx="3949">
                  <c:v>741</c:v>
                </c:pt>
                <c:pt idx="3950">
                  <c:v>721</c:v>
                </c:pt>
                <c:pt idx="3951">
                  <c:v>721</c:v>
                </c:pt>
                <c:pt idx="3952">
                  <c:v>741</c:v>
                </c:pt>
                <c:pt idx="3953">
                  <c:v>724</c:v>
                </c:pt>
                <c:pt idx="3954">
                  <c:v>726</c:v>
                </c:pt>
                <c:pt idx="3955">
                  <c:v>719</c:v>
                </c:pt>
                <c:pt idx="3956">
                  <c:v>716</c:v>
                </c:pt>
                <c:pt idx="3957">
                  <c:v>716</c:v>
                </c:pt>
                <c:pt idx="3958">
                  <c:v>719</c:v>
                </c:pt>
                <c:pt idx="3959">
                  <c:v>716</c:v>
                </c:pt>
                <c:pt idx="3960">
                  <c:v>724</c:v>
                </c:pt>
                <c:pt idx="3961">
                  <c:v>726</c:v>
                </c:pt>
                <c:pt idx="3962">
                  <c:v>721</c:v>
                </c:pt>
                <c:pt idx="3963">
                  <c:v>718</c:v>
                </c:pt>
                <c:pt idx="3964">
                  <c:v>718</c:v>
                </c:pt>
                <c:pt idx="3965">
                  <c:v>724</c:v>
                </c:pt>
                <c:pt idx="3966">
                  <c:v>729</c:v>
                </c:pt>
                <c:pt idx="3967">
                  <c:v>726</c:v>
                </c:pt>
                <c:pt idx="3968">
                  <c:v>719</c:v>
                </c:pt>
                <c:pt idx="3969">
                  <c:v>729</c:v>
                </c:pt>
                <c:pt idx="3970">
                  <c:v>721</c:v>
                </c:pt>
                <c:pt idx="3971">
                  <c:v>719</c:v>
                </c:pt>
                <c:pt idx="3972">
                  <c:v>721</c:v>
                </c:pt>
                <c:pt idx="3973">
                  <c:v>719</c:v>
                </c:pt>
                <c:pt idx="3974">
                  <c:v>726</c:v>
                </c:pt>
                <c:pt idx="3975">
                  <c:v>721</c:v>
                </c:pt>
                <c:pt idx="3976">
                  <c:v>719</c:v>
                </c:pt>
                <c:pt idx="3977">
                  <c:v>718</c:v>
                </c:pt>
                <c:pt idx="3978">
                  <c:v>718</c:v>
                </c:pt>
                <c:pt idx="3979">
                  <c:v>732</c:v>
                </c:pt>
                <c:pt idx="3980">
                  <c:v>729</c:v>
                </c:pt>
                <c:pt idx="3981">
                  <c:v>724</c:v>
                </c:pt>
                <c:pt idx="3982">
                  <c:v>726</c:v>
                </c:pt>
                <c:pt idx="3983">
                  <c:v>729</c:v>
                </c:pt>
                <c:pt idx="3984">
                  <c:v>727</c:v>
                </c:pt>
                <c:pt idx="3985">
                  <c:v>721</c:v>
                </c:pt>
                <c:pt idx="3986">
                  <c:v>713</c:v>
                </c:pt>
                <c:pt idx="3987">
                  <c:v>721</c:v>
                </c:pt>
                <c:pt idx="3988">
                  <c:v>716</c:v>
                </c:pt>
                <c:pt idx="3989">
                  <c:v>714</c:v>
                </c:pt>
                <c:pt idx="3990">
                  <c:v>716</c:v>
                </c:pt>
                <c:pt idx="3991">
                  <c:v>724</c:v>
                </c:pt>
                <c:pt idx="3992">
                  <c:v>719</c:v>
                </c:pt>
                <c:pt idx="3993">
                  <c:v>716</c:v>
                </c:pt>
                <c:pt idx="3994">
                  <c:v>724</c:v>
                </c:pt>
                <c:pt idx="3995">
                  <c:v>714</c:v>
                </c:pt>
                <c:pt idx="3996">
                  <c:v>721</c:v>
                </c:pt>
                <c:pt idx="3997">
                  <c:v>721</c:v>
                </c:pt>
                <c:pt idx="3998">
                  <c:v>714</c:v>
                </c:pt>
                <c:pt idx="3999">
                  <c:v>713</c:v>
                </c:pt>
                <c:pt idx="4000">
                  <c:v>734</c:v>
                </c:pt>
                <c:pt idx="4001">
                  <c:v>727</c:v>
                </c:pt>
                <c:pt idx="4002">
                  <c:v>721</c:v>
                </c:pt>
                <c:pt idx="4003">
                  <c:v>727</c:v>
                </c:pt>
                <c:pt idx="4004">
                  <c:v>719</c:v>
                </c:pt>
                <c:pt idx="4005">
                  <c:v>729</c:v>
                </c:pt>
                <c:pt idx="4006">
                  <c:v>721</c:v>
                </c:pt>
                <c:pt idx="4007">
                  <c:v>719</c:v>
                </c:pt>
                <c:pt idx="4008">
                  <c:v>726</c:v>
                </c:pt>
                <c:pt idx="4009">
                  <c:v>726</c:v>
                </c:pt>
                <c:pt idx="4010">
                  <c:v>729</c:v>
                </c:pt>
                <c:pt idx="4011">
                  <c:v>720</c:v>
                </c:pt>
                <c:pt idx="4012">
                  <c:v>724</c:v>
                </c:pt>
                <c:pt idx="4013">
                  <c:v>724</c:v>
                </c:pt>
                <c:pt idx="4014">
                  <c:v>716</c:v>
                </c:pt>
                <c:pt idx="4015">
                  <c:v>719</c:v>
                </c:pt>
                <c:pt idx="4016">
                  <c:v>729</c:v>
                </c:pt>
                <c:pt idx="4017">
                  <c:v>714</c:v>
                </c:pt>
                <c:pt idx="4018">
                  <c:v>721</c:v>
                </c:pt>
                <c:pt idx="4019">
                  <c:v>724</c:v>
                </c:pt>
                <c:pt idx="4020">
                  <c:v>724</c:v>
                </c:pt>
                <c:pt idx="4021">
                  <c:v>716</c:v>
                </c:pt>
                <c:pt idx="4022">
                  <c:v>713</c:v>
                </c:pt>
                <c:pt idx="4023">
                  <c:v>721</c:v>
                </c:pt>
                <c:pt idx="4024">
                  <c:v>716</c:v>
                </c:pt>
                <c:pt idx="4025">
                  <c:v>719</c:v>
                </c:pt>
                <c:pt idx="4026">
                  <c:v>721</c:v>
                </c:pt>
                <c:pt idx="4027">
                  <c:v>716</c:v>
                </c:pt>
                <c:pt idx="4028">
                  <c:v>713</c:v>
                </c:pt>
                <c:pt idx="4029">
                  <c:v>713</c:v>
                </c:pt>
                <c:pt idx="4030">
                  <c:v>719</c:v>
                </c:pt>
                <c:pt idx="4031">
                  <c:v>716</c:v>
                </c:pt>
                <c:pt idx="4032">
                  <c:v>714</c:v>
                </c:pt>
                <c:pt idx="4033">
                  <c:v>716</c:v>
                </c:pt>
                <c:pt idx="4034">
                  <c:v>715</c:v>
                </c:pt>
                <c:pt idx="4035">
                  <c:v>727</c:v>
                </c:pt>
                <c:pt idx="4036">
                  <c:v>726</c:v>
                </c:pt>
                <c:pt idx="4037">
                  <c:v>726</c:v>
                </c:pt>
                <c:pt idx="4038">
                  <c:v>726</c:v>
                </c:pt>
                <c:pt idx="4039">
                  <c:v>721</c:v>
                </c:pt>
                <c:pt idx="4040">
                  <c:v>718</c:v>
                </c:pt>
                <c:pt idx="4041">
                  <c:v>726</c:v>
                </c:pt>
                <c:pt idx="4042">
                  <c:v>726</c:v>
                </c:pt>
                <c:pt idx="4043">
                  <c:v>721</c:v>
                </c:pt>
                <c:pt idx="4044">
                  <c:v>721</c:v>
                </c:pt>
                <c:pt idx="4045">
                  <c:v>721</c:v>
                </c:pt>
                <c:pt idx="4046">
                  <c:v>729</c:v>
                </c:pt>
                <c:pt idx="4047">
                  <c:v>724</c:v>
                </c:pt>
                <c:pt idx="4048">
                  <c:v>721</c:v>
                </c:pt>
                <c:pt idx="4049">
                  <c:v>721</c:v>
                </c:pt>
                <c:pt idx="4050">
                  <c:v>721</c:v>
                </c:pt>
                <c:pt idx="4051">
                  <c:v>716</c:v>
                </c:pt>
                <c:pt idx="4052">
                  <c:v>721</c:v>
                </c:pt>
                <c:pt idx="4053">
                  <c:v>721</c:v>
                </c:pt>
                <c:pt idx="4054">
                  <c:v>714</c:v>
                </c:pt>
                <c:pt idx="4055">
                  <c:v>716</c:v>
                </c:pt>
                <c:pt idx="4056">
                  <c:v>724</c:v>
                </c:pt>
                <c:pt idx="4057">
                  <c:v>721</c:v>
                </c:pt>
                <c:pt idx="4058">
                  <c:v>721</c:v>
                </c:pt>
                <c:pt idx="4059">
                  <c:v>714</c:v>
                </c:pt>
                <c:pt idx="4060">
                  <c:v>743</c:v>
                </c:pt>
                <c:pt idx="4061">
                  <c:v>721</c:v>
                </c:pt>
                <c:pt idx="4062">
                  <c:v>743</c:v>
                </c:pt>
                <c:pt idx="4063">
                  <c:v>748</c:v>
                </c:pt>
                <c:pt idx="4064">
                  <c:v>724</c:v>
                </c:pt>
                <c:pt idx="4065">
                  <c:v>721</c:v>
                </c:pt>
                <c:pt idx="4066">
                  <c:v>724</c:v>
                </c:pt>
                <c:pt idx="4067">
                  <c:v>726</c:v>
                </c:pt>
                <c:pt idx="4068">
                  <c:v>726</c:v>
                </c:pt>
                <c:pt idx="4069">
                  <c:v>714</c:v>
                </c:pt>
                <c:pt idx="4070">
                  <c:v>724</c:v>
                </c:pt>
                <c:pt idx="4071">
                  <c:v>721</c:v>
                </c:pt>
                <c:pt idx="4072">
                  <c:v>719</c:v>
                </c:pt>
                <c:pt idx="4073">
                  <c:v>724</c:v>
                </c:pt>
                <c:pt idx="4074">
                  <c:v>714</c:v>
                </c:pt>
                <c:pt idx="4075">
                  <c:v>725</c:v>
                </c:pt>
                <c:pt idx="4076">
                  <c:v>726</c:v>
                </c:pt>
                <c:pt idx="4077">
                  <c:v>727</c:v>
                </c:pt>
                <c:pt idx="4078">
                  <c:v>729</c:v>
                </c:pt>
                <c:pt idx="4079">
                  <c:v>726</c:v>
                </c:pt>
                <c:pt idx="4080">
                  <c:v>727</c:v>
                </c:pt>
                <c:pt idx="4081">
                  <c:v>734</c:v>
                </c:pt>
                <c:pt idx="4082">
                  <c:v>726</c:v>
                </c:pt>
                <c:pt idx="4083">
                  <c:v>729</c:v>
                </c:pt>
                <c:pt idx="4084">
                  <c:v>726</c:v>
                </c:pt>
                <c:pt idx="4085">
                  <c:v>729</c:v>
                </c:pt>
                <c:pt idx="4086">
                  <c:v>731</c:v>
                </c:pt>
                <c:pt idx="4087">
                  <c:v>729</c:v>
                </c:pt>
                <c:pt idx="4088">
                  <c:v>724</c:v>
                </c:pt>
                <c:pt idx="4089">
                  <c:v>721</c:v>
                </c:pt>
                <c:pt idx="4090">
                  <c:v>719</c:v>
                </c:pt>
                <c:pt idx="4091">
                  <c:v>721</c:v>
                </c:pt>
                <c:pt idx="4092">
                  <c:v>724</c:v>
                </c:pt>
                <c:pt idx="4093">
                  <c:v>724</c:v>
                </c:pt>
                <c:pt idx="4094">
                  <c:v>721</c:v>
                </c:pt>
                <c:pt idx="4095">
                  <c:v>724</c:v>
                </c:pt>
                <c:pt idx="4096">
                  <c:v>726</c:v>
                </c:pt>
                <c:pt idx="4097">
                  <c:v>720</c:v>
                </c:pt>
                <c:pt idx="4098">
                  <c:v>718</c:v>
                </c:pt>
                <c:pt idx="4099">
                  <c:v>718</c:v>
                </c:pt>
                <c:pt idx="4100">
                  <c:v>724</c:v>
                </c:pt>
                <c:pt idx="4101">
                  <c:v>726</c:v>
                </c:pt>
                <c:pt idx="4102">
                  <c:v>719</c:v>
                </c:pt>
                <c:pt idx="4103">
                  <c:v>729</c:v>
                </c:pt>
                <c:pt idx="4104">
                  <c:v>729</c:v>
                </c:pt>
                <c:pt idx="4105">
                  <c:v>727</c:v>
                </c:pt>
                <c:pt idx="4106">
                  <c:v>721</c:v>
                </c:pt>
                <c:pt idx="4107">
                  <c:v>721</c:v>
                </c:pt>
                <c:pt idx="4108">
                  <c:v>721</c:v>
                </c:pt>
                <c:pt idx="4109">
                  <c:v>721</c:v>
                </c:pt>
                <c:pt idx="4110">
                  <c:v>729</c:v>
                </c:pt>
                <c:pt idx="4111">
                  <c:v>729</c:v>
                </c:pt>
                <c:pt idx="4112">
                  <c:v>719</c:v>
                </c:pt>
                <c:pt idx="4113">
                  <c:v>726</c:v>
                </c:pt>
                <c:pt idx="4114">
                  <c:v>721</c:v>
                </c:pt>
                <c:pt idx="4115">
                  <c:v>714</c:v>
                </c:pt>
                <c:pt idx="4116">
                  <c:v>713</c:v>
                </c:pt>
                <c:pt idx="4117">
                  <c:v>729</c:v>
                </c:pt>
                <c:pt idx="4118">
                  <c:v>722</c:v>
                </c:pt>
                <c:pt idx="4119">
                  <c:v>716</c:v>
                </c:pt>
                <c:pt idx="4120">
                  <c:v>724</c:v>
                </c:pt>
                <c:pt idx="4121">
                  <c:v>719</c:v>
                </c:pt>
                <c:pt idx="4122">
                  <c:v>724</c:v>
                </c:pt>
                <c:pt idx="4123">
                  <c:v>720</c:v>
                </c:pt>
                <c:pt idx="4124">
                  <c:v>714</c:v>
                </c:pt>
                <c:pt idx="4125">
                  <c:v>721</c:v>
                </c:pt>
                <c:pt idx="4126">
                  <c:v>721</c:v>
                </c:pt>
                <c:pt idx="4127">
                  <c:v>721</c:v>
                </c:pt>
                <c:pt idx="4128">
                  <c:v>729</c:v>
                </c:pt>
                <c:pt idx="4129">
                  <c:v>727</c:v>
                </c:pt>
                <c:pt idx="4130">
                  <c:v>721</c:v>
                </c:pt>
                <c:pt idx="4131">
                  <c:v>731</c:v>
                </c:pt>
                <c:pt idx="4132">
                  <c:v>724</c:v>
                </c:pt>
                <c:pt idx="4133">
                  <c:v>734</c:v>
                </c:pt>
                <c:pt idx="4134">
                  <c:v>726</c:v>
                </c:pt>
                <c:pt idx="4135">
                  <c:v>718</c:v>
                </c:pt>
                <c:pt idx="4136">
                  <c:v>713</c:v>
                </c:pt>
                <c:pt idx="4137">
                  <c:v>721</c:v>
                </c:pt>
                <c:pt idx="4138">
                  <c:v>721</c:v>
                </c:pt>
                <c:pt idx="4139">
                  <c:v>715</c:v>
                </c:pt>
                <c:pt idx="4140">
                  <c:v>724</c:v>
                </c:pt>
                <c:pt idx="4141">
                  <c:v>716</c:v>
                </c:pt>
                <c:pt idx="4142">
                  <c:v>716</c:v>
                </c:pt>
                <c:pt idx="4143">
                  <c:v>716</c:v>
                </c:pt>
                <c:pt idx="4144">
                  <c:v>721</c:v>
                </c:pt>
                <c:pt idx="4145">
                  <c:v>721</c:v>
                </c:pt>
                <c:pt idx="4146">
                  <c:v>716</c:v>
                </c:pt>
                <c:pt idx="4147">
                  <c:v>719</c:v>
                </c:pt>
                <c:pt idx="4148">
                  <c:v>721</c:v>
                </c:pt>
                <c:pt idx="4149">
                  <c:v>715</c:v>
                </c:pt>
                <c:pt idx="4150">
                  <c:v>726</c:v>
                </c:pt>
                <c:pt idx="4151">
                  <c:v>716</c:v>
                </c:pt>
                <c:pt idx="4152">
                  <c:v>719</c:v>
                </c:pt>
                <c:pt idx="4153">
                  <c:v>721</c:v>
                </c:pt>
                <c:pt idx="4154">
                  <c:v>724</c:v>
                </c:pt>
                <c:pt idx="4155">
                  <c:v>721</c:v>
                </c:pt>
                <c:pt idx="4156">
                  <c:v>716</c:v>
                </c:pt>
                <c:pt idx="4157">
                  <c:v>721</c:v>
                </c:pt>
                <c:pt idx="4158">
                  <c:v>721</c:v>
                </c:pt>
                <c:pt idx="4159">
                  <c:v>716</c:v>
                </c:pt>
                <c:pt idx="4160">
                  <c:v>729</c:v>
                </c:pt>
                <c:pt idx="4161">
                  <c:v>726</c:v>
                </c:pt>
                <c:pt idx="4162">
                  <c:v>714</c:v>
                </c:pt>
                <c:pt idx="4163">
                  <c:v>716</c:v>
                </c:pt>
                <c:pt idx="4164">
                  <c:v>716</c:v>
                </c:pt>
                <c:pt idx="4165">
                  <c:v>721</c:v>
                </c:pt>
                <c:pt idx="4166">
                  <c:v>721</c:v>
                </c:pt>
                <c:pt idx="4167">
                  <c:v>721</c:v>
                </c:pt>
                <c:pt idx="4168">
                  <c:v>716</c:v>
                </c:pt>
                <c:pt idx="4169">
                  <c:v>721</c:v>
                </c:pt>
                <c:pt idx="4170">
                  <c:v>721</c:v>
                </c:pt>
                <c:pt idx="4171">
                  <c:v>715</c:v>
                </c:pt>
                <c:pt idx="4172">
                  <c:v>713</c:v>
                </c:pt>
                <c:pt idx="4173">
                  <c:v>719</c:v>
                </c:pt>
                <c:pt idx="4174">
                  <c:v>716</c:v>
                </c:pt>
                <c:pt idx="4175">
                  <c:v>714</c:v>
                </c:pt>
                <c:pt idx="4176">
                  <c:v>721</c:v>
                </c:pt>
                <c:pt idx="4177">
                  <c:v>716</c:v>
                </c:pt>
                <c:pt idx="4178">
                  <c:v>722</c:v>
                </c:pt>
                <c:pt idx="4179">
                  <c:v>716</c:v>
                </c:pt>
                <c:pt idx="4180">
                  <c:v>716</c:v>
                </c:pt>
                <c:pt idx="4181">
                  <c:v>729</c:v>
                </c:pt>
                <c:pt idx="4182">
                  <c:v>724</c:v>
                </c:pt>
                <c:pt idx="4183">
                  <c:v>714</c:v>
                </c:pt>
                <c:pt idx="4184">
                  <c:v>715</c:v>
                </c:pt>
                <c:pt idx="4185">
                  <c:v>721</c:v>
                </c:pt>
                <c:pt idx="4186">
                  <c:v>721</c:v>
                </c:pt>
                <c:pt idx="4187">
                  <c:v>721</c:v>
                </c:pt>
                <c:pt idx="4188">
                  <c:v>719</c:v>
                </c:pt>
                <c:pt idx="4189">
                  <c:v>726</c:v>
                </c:pt>
                <c:pt idx="4190">
                  <c:v>720</c:v>
                </c:pt>
                <c:pt idx="4191">
                  <c:v>719</c:v>
                </c:pt>
                <c:pt idx="4192">
                  <c:v>726</c:v>
                </c:pt>
                <c:pt idx="4193">
                  <c:v>714</c:v>
                </c:pt>
                <c:pt idx="4194">
                  <c:v>716</c:v>
                </c:pt>
                <c:pt idx="4195">
                  <c:v>716</c:v>
                </c:pt>
                <c:pt idx="4196">
                  <c:v>719</c:v>
                </c:pt>
                <c:pt idx="4197">
                  <c:v>724</c:v>
                </c:pt>
                <c:pt idx="4198">
                  <c:v>719</c:v>
                </c:pt>
                <c:pt idx="4199">
                  <c:v>721</c:v>
                </c:pt>
                <c:pt idx="4200">
                  <c:v>726</c:v>
                </c:pt>
                <c:pt idx="4201">
                  <c:v>719</c:v>
                </c:pt>
                <c:pt idx="4202">
                  <c:v>721</c:v>
                </c:pt>
                <c:pt idx="4203">
                  <c:v>729</c:v>
                </c:pt>
                <c:pt idx="4204">
                  <c:v>719</c:v>
                </c:pt>
                <c:pt idx="4205">
                  <c:v>729</c:v>
                </c:pt>
                <c:pt idx="4206">
                  <c:v>721</c:v>
                </c:pt>
                <c:pt idx="4207">
                  <c:v>721</c:v>
                </c:pt>
                <c:pt idx="4208">
                  <c:v>716</c:v>
                </c:pt>
                <c:pt idx="4209">
                  <c:v>719</c:v>
                </c:pt>
                <c:pt idx="4210">
                  <c:v>716</c:v>
                </c:pt>
                <c:pt idx="4211">
                  <c:v>724</c:v>
                </c:pt>
                <c:pt idx="4212">
                  <c:v>719</c:v>
                </c:pt>
                <c:pt idx="4213">
                  <c:v>715</c:v>
                </c:pt>
                <c:pt idx="4214">
                  <c:v>715</c:v>
                </c:pt>
                <c:pt idx="4215">
                  <c:v>721</c:v>
                </c:pt>
                <c:pt idx="4216">
                  <c:v>724</c:v>
                </c:pt>
                <c:pt idx="4217">
                  <c:v>722</c:v>
                </c:pt>
                <c:pt idx="4218">
                  <c:v>724</c:v>
                </c:pt>
                <c:pt idx="4219">
                  <c:v>726</c:v>
                </c:pt>
                <c:pt idx="4220">
                  <c:v>729</c:v>
                </c:pt>
                <c:pt idx="4221">
                  <c:v>726</c:v>
                </c:pt>
                <c:pt idx="4222">
                  <c:v>724</c:v>
                </c:pt>
                <c:pt idx="4223">
                  <c:v>729</c:v>
                </c:pt>
                <c:pt idx="4224">
                  <c:v>726</c:v>
                </c:pt>
                <c:pt idx="4225">
                  <c:v>729</c:v>
                </c:pt>
                <c:pt idx="4226">
                  <c:v>721</c:v>
                </c:pt>
                <c:pt idx="4227">
                  <c:v>721</c:v>
                </c:pt>
                <c:pt idx="4228">
                  <c:v>714</c:v>
                </c:pt>
                <c:pt idx="4229">
                  <c:v>721</c:v>
                </c:pt>
                <c:pt idx="4230">
                  <c:v>721</c:v>
                </c:pt>
                <c:pt idx="4231">
                  <c:v>713</c:v>
                </c:pt>
                <c:pt idx="4232">
                  <c:v>721</c:v>
                </c:pt>
                <c:pt idx="4233">
                  <c:v>721</c:v>
                </c:pt>
                <c:pt idx="4234">
                  <c:v>722</c:v>
                </c:pt>
                <c:pt idx="4235">
                  <c:v>724</c:v>
                </c:pt>
                <c:pt idx="4236">
                  <c:v>719</c:v>
                </c:pt>
                <c:pt idx="4237">
                  <c:v>714</c:v>
                </c:pt>
                <c:pt idx="4238">
                  <c:v>721</c:v>
                </c:pt>
                <c:pt idx="4239">
                  <c:v>727</c:v>
                </c:pt>
                <c:pt idx="4240">
                  <c:v>724</c:v>
                </c:pt>
                <c:pt idx="4241">
                  <c:v>724</c:v>
                </c:pt>
                <c:pt idx="4242">
                  <c:v>714</c:v>
                </c:pt>
                <c:pt idx="4243">
                  <c:v>726</c:v>
                </c:pt>
                <c:pt idx="4244">
                  <c:v>722</c:v>
                </c:pt>
                <c:pt idx="4245">
                  <c:v>721</c:v>
                </c:pt>
                <c:pt idx="4246">
                  <c:v>721</c:v>
                </c:pt>
                <c:pt idx="4247">
                  <c:v>721</c:v>
                </c:pt>
                <c:pt idx="4248">
                  <c:v>716</c:v>
                </c:pt>
                <c:pt idx="4249">
                  <c:v>719</c:v>
                </c:pt>
                <c:pt idx="4250">
                  <c:v>713</c:v>
                </c:pt>
                <c:pt idx="4251">
                  <c:v>724</c:v>
                </c:pt>
                <c:pt idx="4252">
                  <c:v>721</c:v>
                </c:pt>
                <c:pt idx="4253">
                  <c:v>716</c:v>
                </c:pt>
                <c:pt idx="4254">
                  <c:v>716</c:v>
                </c:pt>
                <c:pt idx="4255">
                  <c:v>721</c:v>
                </c:pt>
                <c:pt idx="4256">
                  <c:v>721</c:v>
                </c:pt>
                <c:pt idx="4257">
                  <c:v>713</c:v>
                </c:pt>
                <c:pt idx="4258">
                  <c:v>719</c:v>
                </c:pt>
                <c:pt idx="4259">
                  <c:v>724</c:v>
                </c:pt>
                <c:pt idx="4260">
                  <c:v>714</c:v>
                </c:pt>
                <c:pt idx="4261">
                  <c:v>724</c:v>
                </c:pt>
                <c:pt idx="4262">
                  <c:v>721</c:v>
                </c:pt>
                <c:pt idx="4263">
                  <c:v>719</c:v>
                </c:pt>
                <c:pt idx="4264">
                  <c:v>721</c:v>
                </c:pt>
                <c:pt idx="4265">
                  <c:v>719</c:v>
                </c:pt>
                <c:pt idx="4266">
                  <c:v>721</c:v>
                </c:pt>
                <c:pt idx="4267">
                  <c:v>721</c:v>
                </c:pt>
                <c:pt idx="4268">
                  <c:v>719</c:v>
                </c:pt>
                <c:pt idx="4269">
                  <c:v>721</c:v>
                </c:pt>
                <c:pt idx="4270">
                  <c:v>726</c:v>
                </c:pt>
                <c:pt idx="4271">
                  <c:v>724</c:v>
                </c:pt>
                <c:pt idx="4272">
                  <c:v>729</c:v>
                </c:pt>
                <c:pt idx="4273">
                  <c:v>732</c:v>
                </c:pt>
                <c:pt idx="4274">
                  <c:v>721</c:v>
                </c:pt>
                <c:pt idx="4275">
                  <c:v>721</c:v>
                </c:pt>
                <c:pt idx="4276">
                  <c:v>721</c:v>
                </c:pt>
                <c:pt idx="4277">
                  <c:v>743</c:v>
                </c:pt>
                <c:pt idx="4278">
                  <c:v>714</c:v>
                </c:pt>
                <c:pt idx="4279">
                  <c:v>721</c:v>
                </c:pt>
                <c:pt idx="4280">
                  <c:v>716</c:v>
                </c:pt>
                <c:pt idx="4281">
                  <c:v>741</c:v>
                </c:pt>
                <c:pt idx="4282">
                  <c:v>721</c:v>
                </c:pt>
                <c:pt idx="4283">
                  <c:v>716</c:v>
                </c:pt>
                <c:pt idx="4284">
                  <c:v>719</c:v>
                </c:pt>
                <c:pt idx="4285">
                  <c:v>716</c:v>
                </c:pt>
                <c:pt idx="4286">
                  <c:v>719</c:v>
                </c:pt>
                <c:pt idx="4287">
                  <c:v>721</c:v>
                </c:pt>
                <c:pt idx="4288">
                  <c:v>724</c:v>
                </c:pt>
                <c:pt idx="4289">
                  <c:v>721</c:v>
                </c:pt>
                <c:pt idx="4290">
                  <c:v>729</c:v>
                </c:pt>
                <c:pt idx="4291">
                  <c:v>714</c:v>
                </c:pt>
                <c:pt idx="4292">
                  <c:v>721</c:v>
                </c:pt>
                <c:pt idx="4293">
                  <c:v>724</c:v>
                </c:pt>
                <c:pt idx="4294">
                  <c:v>719</c:v>
                </c:pt>
                <c:pt idx="4295">
                  <c:v>716</c:v>
                </c:pt>
                <c:pt idx="4296">
                  <c:v>724</c:v>
                </c:pt>
                <c:pt idx="4297">
                  <c:v>716</c:v>
                </c:pt>
                <c:pt idx="4298">
                  <c:v>716</c:v>
                </c:pt>
                <c:pt idx="4299">
                  <c:v>719</c:v>
                </c:pt>
                <c:pt idx="4300">
                  <c:v>721</c:v>
                </c:pt>
                <c:pt idx="4301">
                  <c:v>716</c:v>
                </c:pt>
                <c:pt idx="4302">
                  <c:v>719</c:v>
                </c:pt>
                <c:pt idx="4303">
                  <c:v>720</c:v>
                </c:pt>
                <c:pt idx="4304">
                  <c:v>726</c:v>
                </c:pt>
                <c:pt idx="4305">
                  <c:v>721</c:v>
                </c:pt>
                <c:pt idx="4306">
                  <c:v>729</c:v>
                </c:pt>
                <c:pt idx="4307">
                  <c:v>732</c:v>
                </c:pt>
                <c:pt idx="4308">
                  <c:v>729</c:v>
                </c:pt>
                <c:pt idx="4309">
                  <c:v>721</c:v>
                </c:pt>
                <c:pt idx="4310">
                  <c:v>721</c:v>
                </c:pt>
                <c:pt idx="4311">
                  <c:v>724</c:v>
                </c:pt>
                <c:pt idx="4312">
                  <c:v>714</c:v>
                </c:pt>
                <c:pt idx="4313">
                  <c:v>724</c:v>
                </c:pt>
                <c:pt idx="4314">
                  <c:v>724</c:v>
                </c:pt>
                <c:pt idx="4315">
                  <c:v>719</c:v>
                </c:pt>
                <c:pt idx="4316">
                  <c:v>716</c:v>
                </c:pt>
                <c:pt idx="4317">
                  <c:v>729</c:v>
                </c:pt>
                <c:pt idx="4318">
                  <c:v>716</c:v>
                </c:pt>
                <c:pt idx="4319">
                  <c:v>715</c:v>
                </c:pt>
                <c:pt idx="4320">
                  <c:v>714</c:v>
                </c:pt>
                <c:pt idx="4321">
                  <c:v>729</c:v>
                </c:pt>
                <c:pt idx="4322">
                  <c:v>721</c:v>
                </c:pt>
                <c:pt idx="4323">
                  <c:v>724</c:v>
                </c:pt>
                <c:pt idx="4324">
                  <c:v>721</c:v>
                </c:pt>
                <c:pt idx="4325">
                  <c:v>727</c:v>
                </c:pt>
                <c:pt idx="4326">
                  <c:v>721</c:v>
                </c:pt>
                <c:pt idx="4327">
                  <c:v>726</c:v>
                </c:pt>
                <c:pt idx="4328">
                  <c:v>719</c:v>
                </c:pt>
                <c:pt idx="4329">
                  <c:v>721</c:v>
                </c:pt>
                <c:pt idx="4330">
                  <c:v>714</c:v>
                </c:pt>
                <c:pt idx="4331">
                  <c:v>721</c:v>
                </c:pt>
                <c:pt idx="4332">
                  <c:v>714</c:v>
                </c:pt>
                <c:pt idx="4333">
                  <c:v>721</c:v>
                </c:pt>
                <c:pt idx="4334">
                  <c:v>726</c:v>
                </c:pt>
                <c:pt idx="4335">
                  <c:v>714</c:v>
                </c:pt>
                <c:pt idx="4336">
                  <c:v>724</c:v>
                </c:pt>
                <c:pt idx="4337">
                  <c:v>714</c:v>
                </c:pt>
                <c:pt idx="4338">
                  <c:v>713</c:v>
                </c:pt>
                <c:pt idx="4339">
                  <c:v>721</c:v>
                </c:pt>
                <c:pt idx="4340">
                  <c:v>721</c:v>
                </c:pt>
                <c:pt idx="4341">
                  <c:v>729</c:v>
                </c:pt>
                <c:pt idx="4342">
                  <c:v>721</c:v>
                </c:pt>
                <c:pt idx="4343">
                  <c:v>713</c:v>
                </c:pt>
                <c:pt idx="4344">
                  <c:v>713</c:v>
                </c:pt>
                <c:pt idx="4345">
                  <c:v>727</c:v>
                </c:pt>
                <c:pt idx="4346">
                  <c:v>714</c:v>
                </c:pt>
                <c:pt idx="4347">
                  <c:v>721</c:v>
                </c:pt>
                <c:pt idx="4348">
                  <c:v>723</c:v>
                </c:pt>
                <c:pt idx="4349">
                  <c:v>729</c:v>
                </c:pt>
                <c:pt idx="4350">
                  <c:v>716</c:v>
                </c:pt>
                <c:pt idx="4351">
                  <c:v>726</c:v>
                </c:pt>
                <c:pt idx="4352">
                  <c:v>721</c:v>
                </c:pt>
                <c:pt idx="4353">
                  <c:v>727</c:v>
                </c:pt>
                <c:pt idx="4354">
                  <c:v>734</c:v>
                </c:pt>
                <c:pt idx="4355">
                  <c:v>721</c:v>
                </c:pt>
                <c:pt idx="4356">
                  <c:v>724</c:v>
                </c:pt>
                <c:pt idx="4357">
                  <c:v>721</c:v>
                </c:pt>
                <c:pt idx="4358">
                  <c:v>732</c:v>
                </c:pt>
                <c:pt idx="4359">
                  <c:v>734</c:v>
                </c:pt>
                <c:pt idx="4360">
                  <c:v>726</c:v>
                </c:pt>
                <c:pt idx="4361">
                  <c:v>726</c:v>
                </c:pt>
                <c:pt idx="4362">
                  <c:v>721</c:v>
                </c:pt>
                <c:pt idx="4363">
                  <c:v>719</c:v>
                </c:pt>
                <c:pt idx="4364">
                  <c:v>716</c:v>
                </c:pt>
                <c:pt idx="4365">
                  <c:v>721</c:v>
                </c:pt>
                <c:pt idx="4366">
                  <c:v>721</c:v>
                </c:pt>
                <c:pt idx="4367">
                  <c:v>724</c:v>
                </c:pt>
                <c:pt idx="4368">
                  <c:v>714</c:v>
                </c:pt>
                <c:pt idx="4369">
                  <c:v>729</c:v>
                </c:pt>
                <c:pt idx="4370">
                  <c:v>721</c:v>
                </c:pt>
                <c:pt idx="4371">
                  <c:v>718</c:v>
                </c:pt>
                <c:pt idx="4372">
                  <c:v>731</c:v>
                </c:pt>
                <c:pt idx="4373">
                  <c:v>721</c:v>
                </c:pt>
                <c:pt idx="4374">
                  <c:v>724</c:v>
                </c:pt>
                <c:pt idx="4375">
                  <c:v>729</c:v>
                </c:pt>
                <c:pt idx="4376">
                  <c:v>731</c:v>
                </c:pt>
                <c:pt idx="4377">
                  <c:v>726</c:v>
                </c:pt>
                <c:pt idx="4378">
                  <c:v>734</c:v>
                </c:pt>
                <c:pt idx="4379">
                  <c:v>726</c:v>
                </c:pt>
                <c:pt idx="4380">
                  <c:v>721</c:v>
                </c:pt>
                <c:pt idx="4381">
                  <c:v>726</c:v>
                </c:pt>
                <c:pt idx="4382">
                  <c:v>722</c:v>
                </c:pt>
                <c:pt idx="4383">
                  <c:v>729</c:v>
                </c:pt>
                <c:pt idx="4384">
                  <c:v>746</c:v>
                </c:pt>
                <c:pt idx="4385">
                  <c:v>726</c:v>
                </c:pt>
                <c:pt idx="4386">
                  <c:v>721</c:v>
                </c:pt>
                <c:pt idx="4387">
                  <c:v>741</c:v>
                </c:pt>
                <c:pt idx="4388">
                  <c:v>724</c:v>
                </c:pt>
                <c:pt idx="4389">
                  <c:v>726</c:v>
                </c:pt>
                <c:pt idx="4390">
                  <c:v>724</c:v>
                </c:pt>
                <c:pt idx="4391">
                  <c:v>726</c:v>
                </c:pt>
                <c:pt idx="4392">
                  <c:v>746</c:v>
                </c:pt>
                <c:pt idx="4393">
                  <c:v>724</c:v>
                </c:pt>
                <c:pt idx="4394">
                  <c:v>729</c:v>
                </c:pt>
                <c:pt idx="4395">
                  <c:v>716</c:v>
                </c:pt>
                <c:pt idx="4396">
                  <c:v>719</c:v>
                </c:pt>
                <c:pt idx="4397">
                  <c:v>715</c:v>
                </c:pt>
                <c:pt idx="4398">
                  <c:v>719</c:v>
                </c:pt>
                <c:pt idx="4399">
                  <c:v>724</c:v>
                </c:pt>
                <c:pt idx="4400">
                  <c:v>716</c:v>
                </c:pt>
                <c:pt idx="4401">
                  <c:v>714</c:v>
                </c:pt>
                <c:pt idx="4402">
                  <c:v>721</c:v>
                </c:pt>
                <c:pt idx="4403">
                  <c:v>720</c:v>
                </c:pt>
                <c:pt idx="4404">
                  <c:v>719</c:v>
                </c:pt>
                <c:pt idx="4405">
                  <c:v>721</c:v>
                </c:pt>
                <c:pt idx="4406">
                  <c:v>729</c:v>
                </c:pt>
                <c:pt idx="4407">
                  <c:v>719</c:v>
                </c:pt>
                <c:pt idx="4408">
                  <c:v>724</c:v>
                </c:pt>
                <c:pt idx="4409">
                  <c:v>719</c:v>
                </c:pt>
                <c:pt idx="4410">
                  <c:v>724</c:v>
                </c:pt>
                <c:pt idx="4411">
                  <c:v>722</c:v>
                </c:pt>
                <c:pt idx="4412">
                  <c:v>721</c:v>
                </c:pt>
                <c:pt idx="4413">
                  <c:v>724</c:v>
                </c:pt>
                <c:pt idx="4414">
                  <c:v>714</c:v>
                </c:pt>
                <c:pt idx="4415">
                  <c:v>721</c:v>
                </c:pt>
                <c:pt idx="4416">
                  <c:v>714</c:v>
                </c:pt>
                <c:pt idx="4417">
                  <c:v>729</c:v>
                </c:pt>
                <c:pt idx="4418">
                  <c:v>724</c:v>
                </c:pt>
                <c:pt idx="4419">
                  <c:v>714</c:v>
                </c:pt>
                <c:pt idx="4420">
                  <c:v>726</c:v>
                </c:pt>
                <c:pt idx="4421">
                  <c:v>721</c:v>
                </c:pt>
                <c:pt idx="4422">
                  <c:v>724</c:v>
                </c:pt>
                <c:pt idx="4423">
                  <c:v>718</c:v>
                </c:pt>
                <c:pt idx="4424">
                  <c:v>729</c:v>
                </c:pt>
                <c:pt idx="4425">
                  <c:v>728</c:v>
                </c:pt>
                <c:pt idx="4426">
                  <c:v>734</c:v>
                </c:pt>
                <c:pt idx="4427">
                  <c:v>724</c:v>
                </c:pt>
                <c:pt idx="4428">
                  <c:v>714</c:v>
                </c:pt>
                <c:pt idx="4429">
                  <c:v>724</c:v>
                </c:pt>
                <c:pt idx="4430">
                  <c:v>724</c:v>
                </c:pt>
                <c:pt idx="4431">
                  <c:v>729</c:v>
                </c:pt>
                <c:pt idx="4432">
                  <c:v>727</c:v>
                </c:pt>
                <c:pt idx="4433">
                  <c:v>714</c:v>
                </c:pt>
                <c:pt idx="4434">
                  <c:v>725</c:v>
                </c:pt>
                <c:pt idx="4435">
                  <c:v>714</c:v>
                </c:pt>
                <c:pt idx="4436">
                  <c:v>721</c:v>
                </c:pt>
                <c:pt idx="4437">
                  <c:v>721</c:v>
                </c:pt>
                <c:pt idx="4438">
                  <c:v>721</c:v>
                </c:pt>
                <c:pt idx="4439">
                  <c:v>721</c:v>
                </c:pt>
                <c:pt idx="4440">
                  <c:v>713</c:v>
                </c:pt>
                <c:pt idx="4441">
                  <c:v>714</c:v>
                </c:pt>
                <c:pt idx="4442">
                  <c:v>716</c:v>
                </c:pt>
                <c:pt idx="4443">
                  <c:v>713</c:v>
                </c:pt>
                <c:pt idx="4444">
                  <c:v>719</c:v>
                </c:pt>
                <c:pt idx="4445">
                  <c:v>721</c:v>
                </c:pt>
                <c:pt idx="4446">
                  <c:v>714</c:v>
                </c:pt>
                <c:pt idx="4447">
                  <c:v>721</c:v>
                </c:pt>
                <c:pt idx="4448">
                  <c:v>721</c:v>
                </c:pt>
                <c:pt idx="4449">
                  <c:v>724</c:v>
                </c:pt>
                <c:pt idx="4450">
                  <c:v>716</c:v>
                </c:pt>
                <c:pt idx="4451">
                  <c:v>722</c:v>
                </c:pt>
                <c:pt idx="4452">
                  <c:v>721</c:v>
                </c:pt>
                <c:pt idx="4453">
                  <c:v>729</c:v>
                </c:pt>
                <c:pt idx="4454">
                  <c:v>724</c:v>
                </c:pt>
                <c:pt idx="4455">
                  <c:v>721</c:v>
                </c:pt>
                <c:pt idx="4456">
                  <c:v>726</c:v>
                </c:pt>
                <c:pt idx="4457">
                  <c:v>729</c:v>
                </c:pt>
                <c:pt idx="4458">
                  <c:v>721</c:v>
                </c:pt>
                <c:pt idx="4459">
                  <c:v>729</c:v>
                </c:pt>
                <c:pt idx="4460">
                  <c:v>724</c:v>
                </c:pt>
                <c:pt idx="4461">
                  <c:v>721</c:v>
                </c:pt>
                <c:pt idx="4462">
                  <c:v>726</c:v>
                </c:pt>
                <c:pt idx="4463">
                  <c:v>726</c:v>
                </c:pt>
                <c:pt idx="4464">
                  <c:v>729</c:v>
                </c:pt>
                <c:pt idx="4465">
                  <c:v>729</c:v>
                </c:pt>
                <c:pt idx="4466">
                  <c:v>720</c:v>
                </c:pt>
                <c:pt idx="4467">
                  <c:v>721</c:v>
                </c:pt>
                <c:pt idx="4468">
                  <c:v>719</c:v>
                </c:pt>
                <c:pt idx="4469">
                  <c:v>721</c:v>
                </c:pt>
                <c:pt idx="4470">
                  <c:v>727</c:v>
                </c:pt>
                <c:pt idx="4471">
                  <c:v>729</c:v>
                </c:pt>
                <c:pt idx="4472">
                  <c:v>716</c:v>
                </c:pt>
                <c:pt idx="4473">
                  <c:v>714</c:v>
                </c:pt>
                <c:pt idx="4474">
                  <c:v>726</c:v>
                </c:pt>
                <c:pt idx="4475">
                  <c:v>719</c:v>
                </c:pt>
                <c:pt idx="4476">
                  <c:v>718</c:v>
                </c:pt>
                <c:pt idx="4477">
                  <c:v>729</c:v>
                </c:pt>
                <c:pt idx="4478">
                  <c:v>734</c:v>
                </c:pt>
                <c:pt idx="4479">
                  <c:v>726</c:v>
                </c:pt>
                <c:pt idx="4480">
                  <c:v>729</c:v>
                </c:pt>
                <c:pt idx="4481">
                  <c:v>726</c:v>
                </c:pt>
                <c:pt idx="4482">
                  <c:v>729</c:v>
                </c:pt>
                <c:pt idx="4483">
                  <c:v>734</c:v>
                </c:pt>
                <c:pt idx="4484">
                  <c:v>721</c:v>
                </c:pt>
                <c:pt idx="4485">
                  <c:v>726</c:v>
                </c:pt>
                <c:pt idx="4486">
                  <c:v>726</c:v>
                </c:pt>
                <c:pt idx="4487">
                  <c:v>716</c:v>
                </c:pt>
                <c:pt idx="4488">
                  <c:v>724</c:v>
                </c:pt>
                <c:pt idx="4489">
                  <c:v>729</c:v>
                </c:pt>
                <c:pt idx="4490">
                  <c:v>721</c:v>
                </c:pt>
                <c:pt idx="4491">
                  <c:v>713</c:v>
                </c:pt>
                <c:pt idx="4492">
                  <c:v>713</c:v>
                </c:pt>
                <c:pt idx="4493">
                  <c:v>729</c:v>
                </c:pt>
                <c:pt idx="4494">
                  <c:v>748</c:v>
                </c:pt>
                <c:pt idx="4495">
                  <c:v>721</c:v>
                </c:pt>
                <c:pt idx="4496">
                  <c:v>718</c:v>
                </c:pt>
                <c:pt idx="4497">
                  <c:v>719</c:v>
                </c:pt>
                <c:pt idx="4498">
                  <c:v>726</c:v>
                </c:pt>
                <c:pt idx="4499">
                  <c:v>727</c:v>
                </c:pt>
                <c:pt idx="4500">
                  <c:v>743</c:v>
                </c:pt>
                <c:pt idx="4501">
                  <c:v>719</c:v>
                </c:pt>
                <c:pt idx="4502">
                  <c:v>733</c:v>
                </c:pt>
                <c:pt idx="4503">
                  <c:v>716</c:v>
                </c:pt>
                <c:pt idx="4504">
                  <c:v>719</c:v>
                </c:pt>
                <c:pt idx="4505">
                  <c:v>721</c:v>
                </c:pt>
                <c:pt idx="4506">
                  <c:v>727</c:v>
                </c:pt>
                <c:pt idx="4507">
                  <c:v>714</c:v>
                </c:pt>
                <c:pt idx="4508">
                  <c:v>729</c:v>
                </c:pt>
                <c:pt idx="4509">
                  <c:v>719</c:v>
                </c:pt>
                <c:pt idx="4510">
                  <c:v>716</c:v>
                </c:pt>
                <c:pt idx="4511">
                  <c:v>721</c:v>
                </c:pt>
                <c:pt idx="4512">
                  <c:v>719</c:v>
                </c:pt>
                <c:pt idx="4513">
                  <c:v>716</c:v>
                </c:pt>
                <c:pt idx="4514">
                  <c:v>714</c:v>
                </c:pt>
                <c:pt idx="4515">
                  <c:v>716</c:v>
                </c:pt>
                <c:pt idx="4516">
                  <c:v>721</c:v>
                </c:pt>
                <c:pt idx="4517">
                  <c:v>713</c:v>
                </c:pt>
                <c:pt idx="4518">
                  <c:v>714</c:v>
                </c:pt>
                <c:pt idx="4519">
                  <c:v>721</c:v>
                </c:pt>
                <c:pt idx="4520">
                  <c:v>716</c:v>
                </c:pt>
                <c:pt idx="4521">
                  <c:v>721</c:v>
                </c:pt>
                <c:pt idx="4522">
                  <c:v>727</c:v>
                </c:pt>
                <c:pt idx="4523">
                  <c:v>721</c:v>
                </c:pt>
                <c:pt idx="4524">
                  <c:v>720</c:v>
                </c:pt>
                <c:pt idx="4525">
                  <c:v>719</c:v>
                </c:pt>
                <c:pt idx="4526">
                  <c:v>726</c:v>
                </c:pt>
                <c:pt idx="4527">
                  <c:v>722</c:v>
                </c:pt>
                <c:pt idx="4528">
                  <c:v>721</c:v>
                </c:pt>
                <c:pt idx="4529">
                  <c:v>724</c:v>
                </c:pt>
                <c:pt idx="4530">
                  <c:v>719</c:v>
                </c:pt>
                <c:pt idx="4531">
                  <c:v>724</c:v>
                </c:pt>
                <c:pt idx="4532">
                  <c:v>721</c:v>
                </c:pt>
                <c:pt idx="4533">
                  <c:v>716</c:v>
                </c:pt>
                <c:pt idx="4534">
                  <c:v>722</c:v>
                </c:pt>
                <c:pt idx="4535">
                  <c:v>716</c:v>
                </c:pt>
                <c:pt idx="4536">
                  <c:v>729</c:v>
                </c:pt>
                <c:pt idx="4537">
                  <c:v>724</c:v>
                </c:pt>
                <c:pt idx="4538">
                  <c:v>721</c:v>
                </c:pt>
                <c:pt idx="4539">
                  <c:v>716</c:v>
                </c:pt>
                <c:pt idx="4540">
                  <c:v>726</c:v>
                </c:pt>
                <c:pt idx="4541">
                  <c:v>729</c:v>
                </c:pt>
                <c:pt idx="4542">
                  <c:v>719</c:v>
                </c:pt>
                <c:pt idx="4543">
                  <c:v>721</c:v>
                </c:pt>
                <c:pt idx="4544">
                  <c:v>720</c:v>
                </c:pt>
                <c:pt idx="4545">
                  <c:v>724</c:v>
                </c:pt>
                <c:pt idx="4546">
                  <c:v>729</c:v>
                </c:pt>
                <c:pt idx="4547">
                  <c:v>719</c:v>
                </c:pt>
                <c:pt idx="4548">
                  <c:v>713</c:v>
                </c:pt>
                <c:pt idx="4549">
                  <c:v>721</c:v>
                </c:pt>
                <c:pt idx="4550">
                  <c:v>716</c:v>
                </c:pt>
                <c:pt idx="4551">
                  <c:v>721</c:v>
                </c:pt>
                <c:pt idx="4552">
                  <c:v>721</c:v>
                </c:pt>
                <c:pt idx="4553">
                  <c:v>714</c:v>
                </c:pt>
                <c:pt idx="4554">
                  <c:v>716</c:v>
                </c:pt>
                <c:pt idx="4555">
                  <c:v>714</c:v>
                </c:pt>
                <c:pt idx="4556">
                  <c:v>713</c:v>
                </c:pt>
                <c:pt idx="4557">
                  <c:v>726</c:v>
                </c:pt>
                <c:pt idx="4558">
                  <c:v>727</c:v>
                </c:pt>
                <c:pt idx="4559">
                  <c:v>731</c:v>
                </c:pt>
                <c:pt idx="4560">
                  <c:v>732</c:v>
                </c:pt>
                <c:pt idx="4561">
                  <c:v>729</c:v>
                </c:pt>
                <c:pt idx="4562">
                  <c:v>729</c:v>
                </c:pt>
                <c:pt idx="4563">
                  <c:v>724</c:v>
                </c:pt>
                <c:pt idx="4564">
                  <c:v>719</c:v>
                </c:pt>
                <c:pt idx="4565">
                  <c:v>726</c:v>
                </c:pt>
                <c:pt idx="4566">
                  <c:v>719</c:v>
                </c:pt>
                <c:pt idx="4567">
                  <c:v>729</c:v>
                </c:pt>
                <c:pt idx="4568">
                  <c:v>721</c:v>
                </c:pt>
                <c:pt idx="4569">
                  <c:v>718</c:v>
                </c:pt>
                <c:pt idx="4570">
                  <c:v>718</c:v>
                </c:pt>
                <c:pt idx="4571">
                  <c:v>726</c:v>
                </c:pt>
                <c:pt idx="4572">
                  <c:v>721</c:v>
                </c:pt>
                <c:pt idx="4573">
                  <c:v>720</c:v>
                </c:pt>
                <c:pt idx="4574">
                  <c:v>719</c:v>
                </c:pt>
                <c:pt idx="4575">
                  <c:v>719</c:v>
                </c:pt>
                <c:pt idx="4576">
                  <c:v>729</c:v>
                </c:pt>
                <c:pt idx="4577">
                  <c:v>727</c:v>
                </c:pt>
                <c:pt idx="4578">
                  <c:v>729</c:v>
                </c:pt>
                <c:pt idx="4579">
                  <c:v>721</c:v>
                </c:pt>
                <c:pt idx="4580">
                  <c:v>721</c:v>
                </c:pt>
                <c:pt idx="4581">
                  <c:v>721</c:v>
                </c:pt>
                <c:pt idx="4582">
                  <c:v>724</c:v>
                </c:pt>
                <c:pt idx="4583">
                  <c:v>716</c:v>
                </c:pt>
                <c:pt idx="4584">
                  <c:v>715</c:v>
                </c:pt>
                <c:pt idx="4585">
                  <c:v>714</c:v>
                </c:pt>
                <c:pt idx="4586">
                  <c:v>721</c:v>
                </c:pt>
                <c:pt idx="4587">
                  <c:v>719</c:v>
                </c:pt>
                <c:pt idx="4588">
                  <c:v>729</c:v>
                </c:pt>
                <c:pt idx="4589">
                  <c:v>721</c:v>
                </c:pt>
                <c:pt idx="4590">
                  <c:v>724</c:v>
                </c:pt>
                <c:pt idx="4591">
                  <c:v>721</c:v>
                </c:pt>
                <c:pt idx="4592">
                  <c:v>734</c:v>
                </c:pt>
                <c:pt idx="4593">
                  <c:v>732</c:v>
                </c:pt>
                <c:pt idx="4594">
                  <c:v>721</c:v>
                </c:pt>
                <c:pt idx="4595">
                  <c:v>721</c:v>
                </c:pt>
                <c:pt idx="4596">
                  <c:v>721</c:v>
                </c:pt>
                <c:pt idx="4597">
                  <c:v>721</c:v>
                </c:pt>
                <c:pt idx="4598">
                  <c:v>714</c:v>
                </c:pt>
                <c:pt idx="4599">
                  <c:v>716</c:v>
                </c:pt>
                <c:pt idx="4600">
                  <c:v>715</c:v>
                </c:pt>
                <c:pt idx="4601">
                  <c:v>722</c:v>
                </c:pt>
                <c:pt idx="4602">
                  <c:v>721</c:v>
                </c:pt>
                <c:pt idx="4603">
                  <c:v>751</c:v>
                </c:pt>
                <c:pt idx="4604">
                  <c:v>731</c:v>
                </c:pt>
                <c:pt idx="4605">
                  <c:v>726</c:v>
                </c:pt>
                <c:pt idx="4606">
                  <c:v>729</c:v>
                </c:pt>
                <c:pt idx="4607">
                  <c:v>731</c:v>
                </c:pt>
                <c:pt idx="4608">
                  <c:v>721</c:v>
                </c:pt>
                <c:pt idx="4609">
                  <c:v>719</c:v>
                </c:pt>
                <c:pt idx="4610">
                  <c:v>716</c:v>
                </c:pt>
                <c:pt idx="4611">
                  <c:v>719</c:v>
                </c:pt>
                <c:pt idx="4612">
                  <c:v>716</c:v>
                </c:pt>
                <c:pt idx="4613">
                  <c:v>721</c:v>
                </c:pt>
                <c:pt idx="4614">
                  <c:v>719</c:v>
                </c:pt>
                <c:pt idx="4615">
                  <c:v>721</c:v>
                </c:pt>
                <c:pt idx="4616">
                  <c:v>714</c:v>
                </c:pt>
                <c:pt idx="4617">
                  <c:v>721</c:v>
                </c:pt>
                <c:pt idx="4618">
                  <c:v>716</c:v>
                </c:pt>
                <c:pt idx="4619">
                  <c:v>727</c:v>
                </c:pt>
                <c:pt idx="4620">
                  <c:v>726</c:v>
                </c:pt>
                <c:pt idx="4621">
                  <c:v>726</c:v>
                </c:pt>
                <c:pt idx="4622">
                  <c:v>719</c:v>
                </c:pt>
                <c:pt idx="4623">
                  <c:v>716</c:v>
                </c:pt>
                <c:pt idx="4624">
                  <c:v>724</c:v>
                </c:pt>
                <c:pt idx="4625">
                  <c:v>726</c:v>
                </c:pt>
                <c:pt idx="4626">
                  <c:v>716</c:v>
                </c:pt>
                <c:pt idx="4627">
                  <c:v>714</c:v>
                </c:pt>
                <c:pt idx="4628">
                  <c:v>716</c:v>
                </c:pt>
                <c:pt idx="4629">
                  <c:v>721</c:v>
                </c:pt>
                <c:pt idx="4630">
                  <c:v>724</c:v>
                </c:pt>
                <c:pt idx="4631">
                  <c:v>726</c:v>
                </c:pt>
                <c:pt idx="4632">
                  <c:v>727</c:v>
                </c:pt>
                <c:pt idx="4633">
                  <c:v>734</c:v>
                </c:pt>
                <c:pt idx="4634">
                  <c:v>726</c:v>
                </c:pt>
                <c:pt idx="4635">
                  <c:v>722</c:v>
                </c:pt>
                <c:pt idx="4636">
                  <c:v>726</c:v>
                </c:pt>
                <c:pt idx="4637">
                  <c:v>734</c:v>
                </c:pt>
                <c:pt idx="4638">
                  <c:v>726</c:v>
                </c:pt>
                <c:pt idx="4639">
                  <c:v>721</c:v>
                </c:pt>
                <c:pt idx="4640">
                  <c:v>726</c:v>
                </c:pt>
                <c:pt idx="4641">
                  <c:v>716</c:v>
                </c:pt>
                <c:pt idx="4642">
                  <c:v>722</c:v>
                </c:pt>
                <c:pt idx="4643">
                  <c:v>724</c:v>
                </c:pt>
                <c:pt idx="4644">
                  <c:v>721</c:v>
                </c:pt>
                <c:pt idx="4645">
                  <c:v>714</c:v>
                </c:pt>
                <c:pt idx="4646">
                  <c:v>716</c:v>
                </c:pt>
                <c:pt idx="4647">
                  <c:v>713</c:v>
                </c:pt>
                <c:pt idx="4648">
                  <c:v>721</c:v>
                </c:pt>
                <c:pt idx="4649">
                  <c:v>721</c:v>
                </c:pt>
                <c:pt idx="4650">
                  <c:v>724</c:v>
                </c:pt>
                <c:pt idx="4651">
                  <c:v>726</c:v>
                </c:pt>
                <c:pt idx="4652">
                  <c:v>724</c:v>
                </c:pt>
                <c:pt idx="4653">
                  <c:v>719</c:v>
                </c:pt>
                <c:pt idx="4654">
                  <c:v>731</c:v>
                </c:pt>
                <c:pt idx="4655">
                  <c:v>719</c:v>
                </c:pt>
                <c:pt idx="4656">
                  <c:v>729</c:v>
                </c:pt>
                <c:pt idx="4657">
                  <c:v>731</c:v>
                </c:pt>
                <c:pt idx="4658">
                  <c:v>719</c:v>
                </c:pt>
                <c:pt idx="4659">
                  <c:v>721</c:v>
                </c:pt>
                <c:pt idx="4660">
                  <c:v>729</c:v>
                </c:pt>
                <c:pt idx="4661">
                  <c:v>724</c:v>
                </c:pt>
                <c:pt idx="4662">
                  <c:v>729</c:v>
                </c:pt>
                <c:pt idx="4663">
                  <c:v>722</c:v>
                </c:pt>
                <c:pt idx="4664">
                  <c:v>724</c:v>
                </c:pt>
                <c:pt idx="4665">
                  <c:v>721</c:v>
                </c:pt>
                <c:pt idx="4666">
                  <c:v>721</c:v>
                </c:pt>
                <c:pt idx="4667">
                  <c:v>721</c:v>
                </c:pt>
                <c:pt idx="4668">
                  <c:v>714</c:v>
                </c:pt>
                <c:pt idx="4669">
                  <c:v>729</c:v>
                </c:pt>
                <c:pt idx="4670">
                  <c:v>721</c:v>
                </c:pt>
                <c:pt idx="4671">
                  <c:v>719</c:v>
                </c:pt>
                <c:pt idx="4672">
                  <c:v>729</c:v>
                </c:pt>
                <c:pt idx="4673">
                  <c:v>722</c:v>
                </c:pt>
                <c:pt idx="4674">
                  <c:v>721</c:v>
                </c:pt>
                <c:pt idx="4675">
                  <c:v>716</c:v>
                </c:pt>
                <c:pt idx="4676">
                  <c:v>722</c:v>
                </c:pt>
                <c:pt idx="4677">
                  <c:v>716</c:v>
                </c:pt>
                <c:pt idx="4678">
                  <c:v>722</c:v>
                </c:pt>
                <c:pt idx="4679">
                  <c:v>721</c:v>
                </c:pt>
                <c:pt idx="4680">
                  <c:v>716</c:v>
                </c:pt>
                <c:pt idx="4681">
                  <c:v>721</c:v>
                </c:pt>
                <c:pt idx="4682">
                  <c:v>721</c:v>
                </c:pt>
                <c:pt idx="4683">
                  <c:v>719</c:v>
                </c:pt>
                <c:pt idx="4684">
                  <c:v>716</c:v>
                </c:pt>
                <c:pt idx="4685">
                  <c:v>721</c:v>
                </c:pt>
                <c:pt idx="4686">
                  <c:v>713</c:v>
                </c:pt>
                <c:pt idx="4687">
                  <c:v>721</c:v>
                </c:pt>
                <c:pt idx="4688">
                  <c:v>729</c:v>
                </c:pt>
                <c:pt idx="4689">
                  <c:v>714</c:v>
                </c:pt>
                <c:pt idx="4690">
                  <c:v>721</c:v>
                </c:pt>
                <c:pt idx="4691">
                  <c:v>721</c:v>
                </c:pt>
                <c:pt idx="4692">
                  <c:v>713</c:v>
                </c:pt>
                <c:pt idx="4693">
                  <c:v>721</c:v>
                </c:pt>
                <c:pt idx="4694">
                  <c:v>729</c:v>
                </c:pt>
                <c:pt idx="4695">
                  <c:v>729</c:v>
                </c:pt>
                <c:pt idx="4696">
                  <c:v>734</c:v>
                </c:pt>
                <c:pt idx="4697">
                  <c:v>726</c:v>
                </c:pt>
                <c:pt idx="4698">
                  <c:v>719</c:v>
                </c:pt>
                <c:pt idx="4699">
                  <c:v>734</c:v>
                </c:pt>
                <c:pt idx="4700">
                  <c:v>721</c:v>
                </c:pt>
                <c:pt idx="4701">
                  <c:v>721</c:v>
                </c:pt>
                <c:pt idx="4702">
                  <c:v>715</c:v>
                </c:pt>
                <c:pt idx="4703">
                  <c:v>719</c:v>
                </c:pt>
                <c:pt idx="4704">
                  <c:v>713</c:v>
                </c:pt>
                <c:pt idx="4705">
                  <c:v>721</c:v>
                </c:pt>
                <c:pt idx="4706">
                  <c:v>719</c:v>
                </c:pt>
                <c:pt idx="4707">
                  <c:v>721</c:v>
                </c:pt>
                <c:pt idx="4708">
                  <c:v>729</c:v>
                </c:pt>
                <c:pt idx="4709">
                  <c:v>714</c:v>
                </c:pt>
                <c:pt idx="4710">
                  <c:v>721</c:v>
                </c:pt>
                <c:pt idx="4711">
                  <c:v>721</c:v>
                </c:pt>
                <c:pt idx="4712">
                  <c:v>721</c:v>
                </c:pt>
                <c:pt idx="4713">
                  <c:v>716</c:v>
                </c:pt>
                <c:pt idx="4714">
                  <c:v>741</c:v>
                </c:pt>
                <c:pt idx="4715">
                  <c:v>748</c:v>
                </c:pt>
                <c:pt idx="4716">
                  <c:v>716</c:v>
                </c:pt>
                <c:pt idx="4717">
                  <c:v>721</c:v>
                </c:pt>
                <c:pt idx="4718">
                  <c:v>716</c:v>
                </c:pt>
                <c:pt idx="4719">
                  <c:v>724</c:v>
                </c:pt>
                <c:pt idx="4720">
                  <c:v>716</c:v>
                </c:pt>
                <c:pt idx="4721">
                  <c:v>719</c:v>
                </c:pt>
                <c:pt idx="4722">
                  <c:v>724</c:v>
                </c:pt>
                <c:pt idx="4723">
                  <c:v>721</c:v>
                </c:pt>
                <c:pt idx="4724">
                  <c:v>714</c:v>
                </c:pt>
                <c:pt idx="4725">
                  <c:v>721</c:v>
                </c:pt>
                <c:pt idx="4726">
                  <c:v>721</c:v>
                </c:pt>
                <c:pt idx="4727">
                  <c:v>721</c:v>
                </c:pt>
                <c:pt idx="4728">
                  <c:v>716</c:v>
                </c:pt>
                <c:pt idx="4729">
                  <c:v>719</c:v>
                </c:pt>
                <c:pt idx="4730">
                  <c:v>716</c:v>
                </c:pt>
                <c:pt idx="4731">
                  <c:v>722</c:v>
                </c:pt>
                <c:pt idx="4732">
                  <c:v>716</c:v>
                </c:pt>
                <c:pt idx="4733">
                  <c:v>715</c:v>
                </c:pt>
                <c:pt idx="4734">
                  <c:v>724</c:v>
                </c:pt>
                <c:pt idx="4735">
                  <c:v>724</c:v>
                </c:pt>
                <c:pt idx="4736">
                  <c:v>719</c:v>
                </c:pt>
                <c:pt idx="4737">
                  <c:v>714</c:v>
                </c:pt>
                <c:pt idx="4738">
                  <c:v>716</c:v>
                </c:pt>
                <c:pt idx="4739">
                  <c:v>714</c:v>
                </c:pt>
                <c:pt idx="4740">
                  <c:v>713</c:v>
                </c:pt>
                <c:pt idx="4741">
                  <c:v>721</c:v>
                </c:pt>
                <c:pt idx="4742">
                  <c:v>714</c:v>
                </c:pt>
                <c:pt idx="4743">
                  <c:v>724</c:v>
                </c:pt>
                <c:pt idx="4744">
                  <c:v>714</c:v>
                </c:pt>
                <c:pt idx="4745">
                  <c:v>715</c:v>
                </c:pt>
                <c:pt idx="4746">
                  <c:v>716</c:v>
                </c:pt>
                <c:pt idx="4747">
                  <c:v>719</c:v>
                </c:pt>
                <c:pt idx="4748">
                  <c:v>714</c:v>
                </c:pt>
                <c:pt idx="4749">
                  <c:v>724</c:v>
                </c:pt>
                <c:pt idx="4750">
                  <c:v>722</c:v>
                </c:pt>
                <c:pt idx="4751">
                  <c:v>716</c:v>
                </c:pt>
                <c:pt idx="4752">
                  <c:v>715</c:v>
                </c:pt>
                <c:pt idx="4753">
                  <c:v>722</c:v>
                </c:pt>
                <c:pt idx="4754">
                  <c:v>716</c:v>
                </c:pt>
                <c:pt idx="4755">
                  <c:v>721</c:v>
                </c:pt>
                <c:pt idx="4756">
                  <c:v>724</c:v>
                </c:pt>
                <c:pt idx="4757">
                  <c:v>720</c:v>
                </c:pt>
                <c:pt idx="4758">
                  <c:v>724</c:v>
                </c:pt>
                <c:pt idx="4759">
                  <c:v>719</c:v>
                </c:pt>
                <c:pt idx="4760">
                  <c:v>720</c:v>
                </c:pt>
                <c:pt idx="4761">
                  <c:v>724</c:v>
                </c:pt>
                <c:pt idx="4762">
                  <c:v>721</c:v>
                </c:pt>
                <c:pt idx="4763">
                  <c:v>716</c:v>
                </c:pt>
                <c:pt idx="4764">
                  <c:v>716</c:v>
                </c:pt>
                <c:pt idx="4765">
                  <c:v>726</c:v>
                </c:pt>
                <c:pt idx="4766">
                  <c:v>719</c:v>
                </c:pt>
                <c:pt idx="4767">
                  <c:v>724</c:v>
                </c:pt>
                <c:pt idx="4768">
                  <c:v>716</c:v>
                </c:pt>
                <c:pt idx="4769">
                  <c:v>729</c:v>
                </c:pt>
                <c:pt idx="4770">
                  <c:v>724</c:v>
                </c:pt>
                <c:pt idx="4771">
                  <c:v>721</c:v>
                </c:pt>
                <c:pt idx="4772">
                  <c:v>721</c:v>
                </c:pt>
                <c:pt idx="4773">
                  <c:v>721</c:v>
                </c:pt>
                <c:pt idx="4774">
                  <c:v>743</c:v>
                </c:pt>
                <c:pt idx="4775">
                  <c:v>729</c:v>
                </c:pt>
                <c:pt idx="4776">
                  <c:v>716</c:v>
                </c:pt>
                <c:pt idx="4777">
                  <c:v>713</c:v>
                </c:pt>
                <c:pt idx="4778">
                  <c:v>714</c:v>
                </c:pt>
                <c:pt idx="4779">
                  <c:v>729</c:v>
                </c:pt>
                <c:pt idx="4780">
                  <c:v>729</c:v>
                </c:pt>
                <c:pt idx="4781">
                  <c:v>721</c:v>
                </c:pt>
                <c:pt idx="4782">
                  <c:v>714</c:v>
                </c:pt>
                <c:pt idx="4783">
                  <c:v>713</c:v>
                </c:pt>
                <c:pt idx="4784">
                  <c:v>721</c:v>
                </c:pt>
                <c:pt idx="4785">
                  <c:v>714</c:v>
                </c:pt>
                <c:pt idx="4786">
                  <c:v>721</c:v>
                </c:pt>
                <c:pt idx="4787">
                  <c:v>722</c:v>
                </c:pt>
                <c:pt idx="4788">
                  <c:v>721</c:v>
                </c:pt>
                <c:pt idx="4789">
                  <c:v>721</c:v>
                </c:pt>
                <c:pt idx="4790">
                  <c:v>729</c:v>
                </c:pt>
                <c:pt idx="4791">
                  <c:v>716</c:v>
                </c:pt>
                <c:pt idx="4792">
                  <c:v>722</c:v>
                </c:pt>
                <c:pt idx="4793">
                  <c:v>716</c:v>
                </c:pt>
                <c:pt idx="4794">
                  <c:v>721</c:v>
                </c:pt>
                <c:pt idx="4795">
                  <c:v>719</c:v>
                </c:pt>
                <c:pt idx="4796">
                  <c:v>729</c:v>
                </c:pt>
                <c:pt idx="4797">
                  <c:v>724</c:v>
                </c:pt>
                <c:pt idx="4798">
                  <c:v>721</c:v>
                </c:pt>
                <c:pt idx="4799">
                  <c:v>721</c:v>
                </c:pt>
                <c:pt idx="4800">
                  <c:v>713</c:v>
                </c:pt>
                <c:pt idx="4801">
                  <c:v>729</c:v>
                </c:pt>
                <c:pt idx="4802">
                  <c:v>716</c:v>
                </c:pt>
                <c:pt idx="4803">
                  <c:v>721</c:v>
                </c:pt>
                <c:pt idx="4804">
                  <c:v>716</c:v>
                </c:pt>
                <c:pt idx="4805">
                  <c:v>722</c:v>
                </c:pt>
                <c:pt idx="4806">
                  <c:v>716</c:v>
                </c:pt>
                <c:pt idx="4807">
                  <c:v>729</c:v>
                </c:pt>
                <c:pt idx="4808">
                  <c:v>729</c:v>
                </c:pt>
                <c:pt idx="4809">
                  <c:v>729</c:v>
                </c:pt>
                <c:pt idx="4810">
                  <c:v>724</c:v>
                </c:pt>
                <c:pt idx="4811">
                  <c:v>729</c:v>
                </c:pt>
                <c:pt idx="4812">
                  <c:v>721</c:v>
                </c:pt>
                <c:pt idx="4813">
                  <c:v>718</c:v>
                </c:pt>
                <c:pt idx="4814">
                  <c:v>718</c:v>
                </c:pt>
                <c:pt idx="4815">
                  <c:v>724</c:v>
                </c:pt>
                <c:pt idx="4816">
                  <c:v>729</c:v>
                </c:pt>
                <c:pt idx="4817">
                  <c:v>716</c:v>
                </c:pt>
                <c:pt idx="4818">
                  <c:v>721</c:v>
                </c:pt>
                <c:pt idx="4819">
                  <c:v>716</c:v>
                </c:pt>
                <c:pt idx="4820">
                  <c:v>719</c:v>
                </c:pt>
                <c:pt idx="4821">
                  <c:v>721</c:v>
                </c:pt>
                <c:pt idx="4822">
                  <c:v>729</c:v>
                </c:pt>
                <c:pt idx="4823">
                  <c:v>716</c:v>
                </c:pt>
                <c:pt idx="4824">
                  <c:v>716</c:v>
                </c:pt>
                <c:pt idx="4825">
                  <c:v>721</c:v>
                </c:pt>
                <c:pt idx="4826">
                  <c:v>721</c:v>
                </c:pt>
                <c:pt idx="4827">
                  <c:v>719</c:v>
                </c:pt>
                <c:pt idx="4828">
                  <c:v>716</c:v>
                </c:pt>
                <c:pt idx="4829">
                  <c:v>721</c:v>
                </c:pt>
                <c:pt idx="4830">
                  <c:v>741</c:v>
                </c:pt>
                <c:pt idx="4831">
                  <c:v>716</c:v>
                </c:pt>
                <c:pt idx="4832">
                  <c:v>721</c:v>
                </c:pt>
                <c:pt idx="4833">
                  <c:v>714</c:v>
                </c:pt>
                <c:pt idx="4834">
                  <c:v>724</c:v>
                </c:pt>
                <c:pt idx="4835">
                  <c:v>721</c:v>
                </c:pt>
                <c:pt idx="4836">
                  <c:v>729</c:v>
                </c:pt>
                <c:pt idx="4837">
                  <c:v>721</c:v>
                </c:pt>
                <c:pt idx="4838">
                  <c:v>729</c:v>
                </c:pt>
                <c:pt idx="4839">
                  <c:v>726</c:v>
                </c:pt>
                <c:pt idx="4840">
                  <c:v>729</c:v>
                </c:pt>
                <c:pt idx="4841">
                  <c:v>732</c:v>
                </c:pt>
                <c:pt idx="4842">
                  <c:v>721</c:v>
                </c:pt>
                <c:pt idx="4843">
                  <c:v>726</c:v>
                </c:pt>
                <c:pt idx="4844">
                  <c:v>726</c:v>
                </c:pt>
                <c:pt idx="4845">
                  <c:v>734</c:v>
                </c:pt>
                <c:pt idx="4846">
                  <c:v>721</c:v>
                </c:pt>
                <c:pt idx="4847">
                  <c:v>718</c:v>
                </c:pt>
                <c:pt idx="4848">
                  <c:v>726</c:v>
                </c:pt>
                <c:pt idx="4849">
                  <c:v>721</c:v>
                </c:pt>
                <c:pt idx="4850">
                  <c:v>718</c:v>
                </c:pt>
                <c:pt idx="4851">
                  <c:v>718</c:v>
                </c:pt>
                <c:pt idx="4852">
                  <c:v>727</c:v>
                </c:pt>
                <c:pt idx="4853">
                  <c:v>726</c:v>
                </c:pt>
                <c:pt idx="4854">
                  <c:v>729</c:v>
                </c:pt>
                <c:pt idx="4855">
                  <c:v>726</c:v>
                </c:pt>
                <c:pt idx="4856">
                  <c:v>721</c:v>
                </c:pt>
                <c:pt idx="4857">
                  <c:v>724</c:v>
                </c:pt>
                <c:pt idx="4858">
                  <c:v>721</c:v>
                </c:pt>
                <c:pt idx="4859">
                  <c:v>729</c:v>
                </c:pt>
                <c:pt idx="4860">
                  <c:v>716</c:v>
                </c:pt>
                <c:pt idx="4861">
                  <c:v>724</c:v>
                </c:pt>
                <c:pt idx="4862">
                  <c:v>729</c:v>
                </c:pt>
                <c:pt idx="4863">
                  <c:v>721</c:v>
                </c:pt>
                <c:pt idx="4864">
                  <c:v>748</c:v>
                </c:pt>
                <c:pt idx="4865">
                  <c:v>724</c:v>
                </c:pt>
                <c:pt idx="4866">
                  <c:v>721</c:v>
                </c:pt>
                <c:pt idx="4867">
                  <c:v>724</c:v>
                </c:pt>
                <c:pt idx="4868">
                  <c:v>729</c:v>
                </c:pt>
                <c:pt idx="4869">
                  <c:v>726</c:v>
                </c:pt>
                <c:pt idx="4870">
                  <c:v>719</c:v>
                </c:pt>
                <c:pt idx="4871">
                  <c:v>716</c:v>
                </c:pt>
                <c:pt idx="4872">
                  <c:v>724</c:v>
                </c:pt>
                <c:pt idx="4873">
                  <c:v>716</c:v>
                </c:pt>
                <c:pt idx="4874">
                  <c:v>715</c:v>
                </c:pt>
                <c:pt idx="4875">
                  <c:v>719</c:v>
                </c:pt>
                <c:pt idx="4876">
                  <c:v>716</c:v>
                </c:pt>
                <c:pt idx="4877">
                  <c:v>721</c:v>
                </c:pt>
                <c:pt idx="4878">
                  <c:v>721</c:v>
                </c:pt>
                <c:pt idx="4879">
                  <c:v>716</c:v>
                </c:pt>
                <c:pt idx="4880">
                  <c:v>714</c:v>
                </c:pt>
                <c:pt idx="4881">
                  <c:v>721</c:v>
                </c:pt>
                <c:pt idx="4882">
                  <c:v>715</c:v>
                </c:pt>
                <c:pt idx="4883">
                  <c:v>719</c:v>
                </c:pt>
                <c:pt idx="4884">
                  <c:v>724</c:v>
                </c:pt>
                <c:pt idx="4885">
                  <c:v>719</c:v>
                </c:pt>
                <c:pt idx="4886">
                  <c:v>724</c:v>
                </c:pt>
                <c:pt idx="4887">
                  <c:v>716</c:v>
                </c:pt>
                <c:pt idx="4888">
                  <c:v>713</c:v>
                </c:pt>
                <c:pt idx="4889">
                  <c:v>719</c:v>
                </c:pt>
                <c:pt idx="4890">
                  <c:v>729</c:v>
                </c:pt>
                <c:pt idx="4891">
                  <c:v>724</c:v>
                </c:pt>
                <c:pt idx="4892">
                  <c:v>726</c:v>
                </c:pt>
                <c:pt idx="4893">
                  <c:v>729</c:v>
                </c:pt>
                <c:pt idx="4894">
                  <c:v>729</c:v>
                </c:pt>
                <c:pt idx="4895">
                  <c:v>721</c:v>
                </c:pt>
                <c:pt idx="4896">
                  <c:v>726</c:v>
                </c:pt>
                <c:pt idx="4897">
                  <c:v>731</c:v>
                </c:pt>
                <c:pt idx="4898">
                  <c:v>720</c:v>
                </c:pt>
                <c:pt idx="4899">
                  <c:v>727</c:v>
                </c:pt>
                <c:pt idx="4900">
                  <c:v>721</c:v>
                </c:pt>
                <c:pt idx="4901">
                  <c:v>748</c:v>
                </c:pt>
                <c:pt idx="4902">
                  <c:v>721</c:v>
                </c:pt>
                <c:pt idx="4903">
                  <c:v>716</c:v>
                </c:pt>
                <c:pt idx="4904">
                  <c:v>719</c:v>
                </c:pt>
                <c:pt idx="4905">
                  <c:v>721</c:v>
                </c:pt>
                <c:pt idx="4906">
                  <c:v>721</c:v>
                </c:pt>
                <c:pt idx="4907">
                  <c:v>746</c:v>
                </c:pt>
                <c:pt idx="4908">
                  <c:v>738</c:v>
                </c:pt>
                <c:pt idx="4909">
                  <c:v>729</c:v>
                </c:pt>
                <c:pt idx="4910">
                  <c:v>714</c:v>
                </c:pt>
                <c:pt idx="4911">
                  <c:v>719</c:v>
                </c:pt>
                <c:pt idx="4912">
                  <c:v>722</c:v>
                </c:pt>
                <c:pt idx="4913">
                  <c:v>726</c:v>
                </c:pt>
                <c:pt idx="4914">
                  <c:v>724</c:v>
                </c:pt>
                <c:pt idx="4915">
                  <c:v>721</c:v>
                </c:pt>
                <c:pt idx="4916">
                  <c:v>721</c:v>
                </c:pt>
                <c:pt idx="4917">
                  <c:v>719</c:v>
                </c:pt>
                <c:pt idx="4918">
                  <c:v>714</c:v>
                </c:pt>
                <c:pt idx="4919">
                  <c:v>721</c:v>
                </c:pt>
                <c:pt idx="4920">
                  <c:v>714</c:v>
                </c:pt>
                <c:pt idx="4921">
                  <c:v>714</c:v>
                </c:pt>
                <c:pt idx="4922">
                  <c:v>729</c:v>
                </c:pt>
                <c:pt idx="4923">
                  <c:v>714</c:v>
                </c:pt>
                <c:pt idx="4924">
                  <c:v>730</c:v>
                </c:pt>
                <c:pt idx="4925">
                  <c:v>716</c:v>
                </c:pt>
                <c:pt idx="4926">
                  <c:v>719</c:v>
                </c:pt>
                <c:pt idx="4927">
                  <c:v>729</c:v>
                </c:pt>
                <c:pt idx="4928">
                  <c:v>726</c:v>
                </c:pt>
                <c:pt idx="4929">
                  <c:v>727</c:v>
                </c:pt>
                <c:pt idx="4930">
                  <c:v>726</c:v>
                </c:pt>
                <c:pt idx="4931">
                  <c:v>726</c:v>
                </c:pt>
                <c:pt idx="4932">
                  <c:v>729</c:v>
                </c:pt>
                <c:pt idx="4933">
                  <c:v>730</c:v>
                </c:pt>
                <c:pt idx="4934">
                  <c:v>729</c:v>
                </c:pt>
                <c:pt idx="4935">
                  <c:v>739</c:v>
                </c:pt>
                <c:pt idx="4936">
                  <c:v>726</c:v>
                </c:pt>
                <c:pt idx="4937">
                  <c:v>729</c:v>
                </c:pt>
                <c:pt idx="4938">
                  <c:v>721</c:v>
                </c:pt>
                <c:pt idx="4939">
                  <c:v>721</c:v>
                </c:pt>
                <c:pt idx="4940">
                  <c:v>727</c:v>
                </c:pt>
                <c:pt idx="4941">
                  <c:v>729</c:v>
                </c:pt>
                <c:pt idx="4942">
                  <c:v>724</c:v>
                </c:pt>
                <c:pt idx="4943">
                  <c:v>721</c:v>
                </c:pt>
                <c:pt idx="4944">
                  <c:v>724</c:v>
                </c:pt>
                <c:pt idx="4945">
                  <c:v>724</c:v>
                </c:pt>
                <c:pt idx="4946">
                  <c:v>721</c:v>
                </c:pt>
                <c:pt idx="4947">
                  <c:v>721</c:v>
                </c:pt>
                <c:pt idx="4948">
                  <c:v>721</c:v>
                </c:pt>
                <c:pt idx="4949">
                  <c:v>721</c:v>
                </c:pt>
                <c:pt idx="4950">
                  <c:v>721</c:v>
                </c:pt>
                <c:pt idx="4951">
                  <c:v>724</c:v>
                </c:pt>
                <c:pt idx="4952">
                  <c:v>715</c:v>
                </c:pt>
                <c:pt idx="4953">
                  <c:v>719</c:v>
                </c:pt>
                <c:pt idx="4954">
                  <c:v>721</c:v>
                </c:pt>
                <c:pt idx="4955">
                  <c:v>721</c:v>
                </c:pt>
                <c:pt idx="4956">
                  <c:v>724</c:v>
                </c:pt>
                <c:pt idx="4957">
                  <c:v>721</c:v>
                </c:pt>
                <c:pt idx="4958">
                  <c:v>721</c:v>
                </c:pt>
                <c:pt idx="4959">
                  <c:v>713</c:v>
                </c:pt>
                <c:pt idx="4960">
                  <c:v>726</c:v>
                </c:pt>
                <c:pt idx="4961">
                  <c:v>721</c:v>
                </c:pt>
                <c:pt idx="4962">
                  <c:v>733</c:v>
                </c:pt>
                <c:pt idx="4963">
                  <c:v>722</c:v>
                </c:pt>
                <c:pt idx="4964">
                  <c:v>721</c:v>
                </c:pt>
                <c:pt idx="4965">
                  <c:v>715</c:v>
                </c:pt>
                <c:pt idx="4966">
                  <c:v>713</c:v>
                </c:pt>
                <c:pt idx="4967">
                  <c:v>724</c:v>
                </c:pt>
                <c:pt idx="4968">
                  <c:v>716</c:v>
                </c:pt>
                <c:pt idx="4969">
                  <c:v>721</c:v>
                </c:pt>
                <c:pt idx="4970">
                  <c:v>716</c:v>
                </c:pt>
                <c:pt idx="4971">
                  <c:v>714</c:v>
                </c:pt>
                <c:pt idx="4972">
                  <c:v>716</c:v>
                </c:pt>
                <c:pt idx="4973">
                  <c:v>721</c:v>
                </c:pt>
                <c:pt idx="4974">
                  <c:v>729</c:v>
                </c:pt>
                <c:pt idx="4975">
                  <c:v>721</c:v>
                </c:pt>
                <c:pt idx="4976">
                  <c:v>722</c:v>
                </c:pt>
                <c:pt idx="4977">
                  <c:v>729</c:v>
                </c:pt>
                <c:pt idx="4978">
                  <c:v>719</c:v>
                </c:pt>
                <c:pt idx="4979">
                  <c:v>719</c:v>
                </c:pt>
                <c:pt idx="4980">
                  <c:v>721</c:v>
                </c:pt>
                <c:pt idx="4981">
                  <c:v>718</c:v>
                </c:pt>
                <c:pt idx="4982">
                  <c:v>734</c:v>
                </c:pt>
                <c:pt idx="4983">
                  <c:v>721</c:v>
                </c:pt>
                <c:pt idx="4984">
                  <c:v>724</c:v>
                </c:pt>
                <c:pt idx="4985">
                  <c:v>729</c:v>
                </c:pt>
                <c:pt idx="4986">
                  <c:v>721</c:v>
                </c:pt>
                <c:pt idx="4987">
                  <c:v>753</c:v>
                </c:pt>
                <c:pt idx="4988">
                  <c:v>748</c:v>
                </c:pt>
                <c:pt idx="4989">
                  <c:v>746</c:v>
                </c:pt>
                <c:pt idx="4990">
                  <c:v>748</c:v>
                </c:pt>
                <c:pt idx="4991">
                  <c:v>726</c:v>
                </c:pt>
                <c:pt idx="4992">
                  <c:v>731</c:v>
                </c:pt>
                <c:pt idx="4993">
                  <c:v>758</c:v>
                </c:pt>
                <c:pt idx="4994">
                  <c:v>714</c:v>
                </c:pt>
                <c:pt idx="4995">
                  <c:v>724</c:v>
                </c:pt>
                <c:pt idx="4996">
                  <c:v>726</c:v>
                </c:pt>
                <c:pt idx="4997">
                  <c:v>716</c:v>
                </c:pt>
                <c:pt idx="4998">
                  <c:v>724</c:v>
                </c:pt>
                <c:pt idx="4999">
                  <c:v>721</c:v>
                </c:pt>
                <c:pt idx="5000">
                  <c:v>724</c:v>
                </c:pt>
                <c:pt idx="5001">
                  <c:v>721</c:v>
                </c:pt>
                <c:pt idx="5002">
                  <c:v>721</c:v>
                </c:pt>
                <c:pt idx="5003">
                  <c:v>716</c:v>
                </c:pt>
                <c:pt idx="5004">
                  <c:v>724</c:v>
                </c:pt>
                <c:pt idx="5005">
                  <c:v>714</c:v>
                </c:pt>
                <c:pt idx="5006">
                  <c:v>721</c:v>
                </c:pt>
                <c:pt idx="5007">
                  <c:v>724</c:v>
                </c:pt>
                <c:pt idx="5008">
                  <c:v>714</c:v>
                </c:pt>
                <c:pt idx="5009">
                  <c:v>715</c:v>
                </c:pt>
                <c:pt idx="5010">
                  <c:v>721</c:v>
                </c:pt>
                <c:pt idx="5011">
                  <c:v>729</c:v>
                </c:pt>
                <c:pt idx="5012">
                  <c:v>729</c:v>
                </c:pt>
                <c:pt idx="5013">
                  <c:v>722</c:v>
                </c:pt>
                <c:pt idx="5014">
                  <c:v>721</c:v>
                </c:pt>
                <c:pt idx="5015">
                  <c:v>726</c:v>
                </c:pt>
                <c:pt idx="5016">
                  <c:v>716</c:v>
                </c:pt>
                <c:pt idx="5017">
                  <c:v>721</c:v>
                </c:pt>
                <c:pt idx="5018">
                  <c:v>722</c:v>
                </c:pt>
                <c:pt idx="5019">
                  <c:v>721</c:v>
                </c:pt>
                <c:pt idx="5020">
                  <c:v>721</c:v>
                </c:pt>
                <c:pt idx="5021">
                  <c:v>739</c:v>
                </c:pt>
                <c:pt idx="5022">
                  <c:v>726</c:v>
                </c:pt>
                <c:pt idx="5023">
                  <c:v>729</c:v>
                </c:pt>
                <c:pt idx="5024">
                  <c:v>726</c:v>
                </c:pt>
                <c:pt idx="5025">
                  <c:v>726</c:v>
                </c:pt>
                <c:pt idx="5026">
                  <c:v>726</c:v>
                </c:pt>
                <c:pt idx="5027">
                  <c:v>721</c:v>
                </c:pt>
                <c:pt idx="5028">
                  <c:v>722</c:v>
                </c:pt>
                <c:pt idx="5029">
                  <c:v>729</c:v>
                </c:pt>
                <c:pt idx="5030">
                  <c:v>716</c:v>
                </c:pt>
                <c:pt idx="5031">
                  <c:v>714</c:v>
                </c:pt>
                <c:pt idx="5032">
                  <c:v>721</c:v>
                </c:pt>
                <c:pt idx="5033">
                  <c:v>732</c:v>
                </c:pt>
                <c:pt idx="5034">
                  <c:v>726</c:v>
                </c:pt>
                <c:pt idx="5035">
                  <c:v>721</c:v>
                </c:pt>
                <c:pt idx="5036">
                  <c:v>718</c:v>
                </c:pt>
                <c:pt idx="5037">
                  <c:v>718</c:v>
                </c:pt>
                <c:pt idx="5038">
                  <c:v>724</c:v>
                </c:pt>
                <c:pt idx="5039">
                  <c:v>726</c:v>
                </c:pt>
                <c:pt idx="5040">
                  <c:v>724</c:v>
                </c:pt>
                <c:pt idx="5041">
                  <c:v>729</c:v>
                </c:pt>
                <c:pt idx="5042">
                  <c:v>729</c:v>
                </c:pt>
                <c:pt idx="5043">
                  <c:v>732</c:v>
                </c:pt>
                <c:pt idx="5044">
                  <c:v>729</c:v>
                </c:pt>
                <c:pt idx="5045">
                  <c:v>734</c:v>
                </c:pt>
                <c:pt idx="5046">
                  <c:v>731</c:v>
                </c:pt>
                <c:pt idx="5047">
                  <c:v>734</c:v>
                </c:pt>
                <c:pt idx="5048">
                  <c:v>724</c:v>
                </c:pt>
                <c:pt idx="5049">
                  <c:v>716</c:v>
                </c:pt>
                <c:pt idx="5050">
                  <c:v>721</c:v>
                </c:pt>
                <c:pt idx="5051">
                  <c:v>714</c:v>
                </c:pt>
                <c:pt idx="5052">
                  <c:v>721</c:v>
                </c:pt>
                <c:pt idx="5053">
                  <c:v>721</c:v>
                </c:pt>
                <c:pt idx="5054">
                  <c:v>722</c:v>
                </c:pt>
                <c:pt idx="5055">
                  <c:v>721</c:v>
                </c:pt>
                <c:pt idx="5056">
                  <c:v>721</c:v>
                </c:pt>
                <c:pt idx="5057">
                  <c:v>724</c:v>
                </c:pt>
                <c:pt idx="5058">
                  <c:v>724</c:v>
                </c:pt>
                <c:pt idx="5059">
                  <c:v>724</c:v>
                </c:pt>
                <c:pt idx="5060">
                  <c:v>721</c:v>
                </c:pt>
                <c:pt idx="5061">
                  <c:v>726</c:v>
                </c:pt>
                <c:pt idx="5062">
                  <c:v>724</c:v>
                </c:pt>
                <c:pt idx="5063">
                  <c:v>716</c:v>
                </c:pt>
                <c:pt idx="5064">
                  <c:v>729</c:v>
                </c:pt>
                <c:pt idx="5065">
                  <c:v>729</c:v>
                </c:pt>
                <c:pt idx="5066">
                  <c:v>714</c:v>
                </c:pt>
                <c:pt idx="5067">
                  <c:v>724</c:v>
                </c:pt>
                <c:pt idx="5068">
                  <c:v>715</c:v>
                </c:pt>
                <c:pt idx="5069">
                  <c:v>719</c:v>
                </c:pt>
                <c:pt idx="5070">
                  <c:v>721</c:v>
                </c:pt>
                <c:pt idx="5071">
                  <c:v>724</c:v>
                </c:pt>
                <c:pt idx="5072">
                  <c:v>729</c:v>
                </c:pt>
                <c:pt idx="5073">
                  <c:v>716</c:v>
                </c:pt>
                <c:pt idx="5074">
                  <c:v>741</c:v>
                </c:pt>
                <c:pt idx="5075">
                  <c:v>716</c:v>
                </c:pt>
                <c:pt idx="5076">
                  <c:v>743</c:v>
                </c:pt>
                <c:pt idx="5077">
                  <c:v>714</c:v>
                </c:pt>
                <c:pt idx="5078">
                  <c:v>721</c:v>
                </c:pt>
                <c:pt idx="5079">
                  <c:v>716</c:v>
                </c:pt>
                <c:pt idx="5080">
                  <c:v>724</c:v>
                </c:pt>
                <c:pt idx="5081">
                  <c:v>721</c:v>
                </c:pt>
                <c:pt idx="5082">
                  <c:v>721</c:v>
                </c:pt>
                <c:pt idx="5083">
                  <c:v>721</c:v>
                </c:pt>
                <c:pt idx="5084">
                  <c:v>716</c:v>
                </c:pt>
                <c:pt idx="5085">
                  <c:v>727</c:v>
                </c:pt>
                <c:pt idx="5086">
                  <c:v>716</c:v>
                </c:pt>
                <c:pt idx="5087">
                  <c:v>724</c:v>
                </c:pt>
                <c:pt idx="5088">
                  <c:v>714</c:v>
                </c:pt>
                <c:pt idx="5089">
                  <c:v>716</c:v>
                </c:pt>
                <c:pt idx="5090">
                  <c:v>721</c:v>
                </c:pt>
                <c:pt idx="5091">
                  <c:v>716</c:v>
                </c:pt>
                <c:pt idx="5092">
                  <c:v>724</c:v>
                </c:pt>
                <c:pt idx="5093">
                  <c:v>724</c:v>
                </c:pt>
                <c:pt idx="5094">
                  <c:v>724</c:v>
                </c:pt>
                <c:pt idx="5095">
                  <c:v>716</c:v>
                </c:pt>
                <c:pt idx="5096">
                  <c:v>721</c:v>
                </c:pt>
                <c:pt idx="5097">
                  <c:v>724</c:v>
                </c:pt>
                <c:pt idx="5098">
                  <c:v>724</c:v>
                </c:pt>
                <c:pt idx="5099">
                  <c:v>721</c:v>
                </c:pt>
                <c:pt idx="5100">
                  <c:v>721</c:v>
                </c:pt>
                <c:pt idx="5101">
                  <c:v>721</c:v>
                </c:pt>
                <c:pt idx="5102">
                  <c:v>724</c:v>
                </c:pt>
                <c:pt idx="5103">
                  <c:v>719</c:v>
                </c:pt>
                <c:pt idx="5104">
                  <c:v>716</c:v>
                </c:pt>
                <c:pt idx="5105">
                  <c:v>716</c:v>
                </c:pt>
                <c:pt idx="5106">
                  <c:v>726</c:v>
                </c:pt>
                <c:pt idx="5107">
                  <c:v>720</c:v>
                </c:pt>
                <c:pt idx="5108">
                  <c:v>718</c:v>
                </c:pt>
                <c:pt idx="5109">
                  <c:v>726</c:v>
                </c:pt>
                <c:pt idx="5110">
                  <c:v>721</c:v>
                </c:pt>
                <c:pt idx="5111">
                  <c:v>724</c:v>
                </c:pt>
                <c:pt idx="5112">
                  <c:v>729</c:v>
                </c:pt>
                <c:pt idx="5113">
                  <c:v>724</c:v>
                </c:pt>
                <c:pt idx="5114">
                  <c:v>729</c:v>
                </c:pt>
                <c:pt idx="5115">
                  <c:v>721</c:v>
                </c:pt>
                <c:pt idx="5116">
                  <c:v>726</c:v>
                </c:pt>
                <c:pt idx="5117">
                  <c:v>721</c:v>
                </c:pt>
                <c:pt idx="5118">
                  <c:v>719</c:v>
                </c:pt>
                <c:pt idx="5119">
                  <c:v>726</c:v>
                </c:pt>
                <c:pt idx="5120">
                  <c:v>729</c:v>
                </c:pt>
                <c:pt idx="5121">
                  <c:v>724</c:v>
                </c:pt>
                <c:pt idx="5122">
                  <c:v>734</c:v>
                </c:pt>
                <c:pt idx="5123">
                  <c:v>731</c:v>
                </c:pt>
                <c:pt idx="5124">
                  <c:v>721</c:v>
                </c:pt>
                <c:pt idx="5125">
                  <c:v>724</c:v>
                </c:pt>
                <c:pt idx="5126">
                  <c:v>729</c:v>
                </c:pt>
                <c:pt idx="5127">
                  <c:v>716</c:v>
                </c:pt>
                <c:pt idx="5128">
                  <c:v>722</c:v>
                </c:pt>
                <c:pt idx="5129">
                  <c:v>724</c:v>
                </c:pt>
                <c:pt idx="5130">
                  <c:v>721</c:v>
                </c:pt>
                <c:pt idx="5131">
                  <c:v>724</c:v>
                </c:pt>
                <c:pt idx="5132">
                  <c:v>718</c:v>
                </c:pt>
                <c:pt idx="5133">
                  <c:v>729</c:v>
                </c:pt>
                <c:pt idx="5134">
                  <c:v>724</c:v>
                </c:pt>
                <c:pt idx="5135">
                  <c:v>724</c:v>
                </c:pt>
                <c:pt idx="5136">
                  <c:v>715</c:v>
                </c:pt>
                <c:pt idx="5137">
                  <c:v>719</c:v>
                </c:pt>
                <c:pt idx="5138">
                  <c:v>714</c:v>
                </c:pt>
                <c:pt idx="5139">
                  <c:v>721</c:v>
                </c:pt>
                <c:pt idx="5140">
                  <c:v>722</c:v>
                </c:pt>
                <c:pt idx="5141">
                  <c:v>721</c:v>
                </c:pt>
                <c:pt idx="5142">
                  <c:v>721</c:v>
                </c:pt>
                <c:pt idx="5143">
                  <c:v>724</c:v>
                </c:pt>
                <c:pt idx="5144">
                  <c:v>721</c:v>
                </c:pt>
                <c:pt idx="5145">
                  <c:v>719</c:v>
                </c:pt>
                <c:pt idx="5146">
                  <c:v>719</c:v>
                </c:pt>
                <c:pt idx="5147">
                  <c:v>726</c:v>
                </c:pt>
                <c:pt idx="5148">
                  <c:v>727</c:v>
                </c:pt>
                <c:pt idx="5149">
                  <c:v>721</c:v>
                </c:pt>
                <c:pt idx="5150">
                  <c:v>726</c:v>
                </c:pt>
                <c:pt idx="5151">
                  <c:v>721</c:v>
                </c:pt>
                <c:pt idx="5152">
                  <c:v>729</c:v>
                </c:pt>
                <c:pt idx="5153">
                  <c:v>726</c:v>
                </c:pt>
                <c:pt idx="5154">
                  <c:v>720</c:v>
                </c:pt>
                <c:pt idx="5155">
                  <c:v>714</c:v>
                </c:pt>
                <c:pt idx="5156">
                  <c:v>716</c:v>
                </c:pt>
                <c:pt idx="5157">
                  <c:v>721</c:v>
                </c:pt>
                <c:pt idx="5158">
                  <c:v>729</c:v>
                </c:pt>
                <c:pt idx="5159">
                  <c:v>724</c:v>
                </c:pt>
                <c:pt idx="5160">
                  <c:v>714</c:v>
                </c:pt>
                <c:pt idx="5161">
                  <c:v>724</c:v>
                </c:pt>
                <c:pt idx="5162">
                  <c:v>721</c:v>
                </c:pt>
                <c:pt idx="5163">
                  <c:v>719</c:v>
                </c:pt>
                <c:pt idx="5164">
                  <c:v>716</c:v>
                </c:pt>
                <c:pt idx="5165">
                  <c:v>724</c:v>
                </c:pt>
                <c:pt idx="5166">
                  <c:v>721</c:v>
                </c:pt>
                <c:pt idx="5167">
                  <c:v>716</c:v>
                </c:pt>
                <c:pt idx="5168">
                  <c:v>714</c:v>
                </c:pt>
                <c:pt idx="5169">
                  <c:v>724</c:v>
                </c:pt>
                <c:pt idx="5170">
                  <c:v>724</c:v>
                </c:pt>
                <c:pt idx="5171">
                  <c:v>721</c:v>
                </c:pt>
                <c:pt idx="5172">
                  <c:v>715</c:v>
                </c:pt>
                <c:pt idx="5173">
                  <c:v>719</c:v>
                </c:pt>
                <c:pt idx="5174">
                  <c:v>714</c:v>
                </c:pt>
                <c:pt idx="5175">
                  <c:v>716</c:v>
                </c:pt>
                <c:pt idx="5176">
                  <c:v>719</c:v>
                </c:pt>
                <c:pt idx="5177">
                  <c:v>721</c:v>
                </c:pt>
                <c:pt idx="5178">
                  <c:v>720</c:v>
                </c:pt>
                <c:pt idx="5179">
                  <c:v>729</c:v>
                </c:pt>
                <c:pt idx="5180">
                  <c:v>721</c:v>
                </c:pt>
                <c:pt idx="5181">
                  <c:v>721</c:v>
                </c:pt>
                <c:pt idx="5182">
                  <c:v>721</c:v>
                </c:pt>
                <c:pt idx="5183">
                  <c:v>726</c:v>
                </c:pt>
                <c:pt idx="5184">
                  <c:v>724</c:v>
                </c:pt>
                <c:pt idx="5185">
                  <c:v>726</c:v>
                </c:pt>
                <c:pt idx="5186">
                  <c:v>734</c:v>
                </c:pt>
                <c:pt idx="5187">
                  <c:v>724</c:v>
                </c:pt>
                <c:pt idx="5188">
                  <c:v>716</c:v>
                </c:pt>
                <c:pt idx="5189">
                  <c:v>721</c:v>
                </c:pt>
                <c:pt idx="5190">
                  <c:v>721</c:v>
                </c:pt>
                <c:pt idx="5191">
                  <c:v>724</c:v>
                </c:pt>
                <c:pt idx="5192">
                  <c:v>721</c:v>
                </c:pt>
                <c:pt idx="5193">
                  <c:v>748</c:v>
                </c:pt>
                <c:pt idx="5194">
                  <c:v>721</c:v>
                </c:pt>
                <c:pt idx="5195">
                  <c:v>721</c:v>
                </c:pt>
                <c:pt idx="5196">
                  <c:v>721</c:v>
                </c:pt>
                <c:pt idx="5197">
                  <c:v>738</c:v>
                </c:pt>
                <c:pt idx="5198">
                  <c:v>724</c:v>
                </c:pt>
                <c:pt idx="5199">
                  <c:v>716</c:v>
                </c:pt>
                <c:pt idx="5200">
                  <c:v>721</c:v>
                </c:pt>
                <c:pt idx="5201">
                  <c:v>726</c:v>
                </c:pt>
                <c:pt idx="5202">
                  <c:v>729</c:v>
                </c:pt>
                <c:pt idx="5203">
                  <c:v>732</c:v>
                </c:pt>
                <c:pt idx="5204">
                  <c:v>744</c:v>
                </c:pt>
                <c:pt idx="5205">
                  <c:v>736</c:v>
                </c:pt>
                <c:pt idx="5206">
                  <c:v>718</c:v>
                </c:pt>
                <c:pt idx="5207">
                  <c:v>720</c:v>
                </c:pt>
                <c:pt idx="5208">
                  <c:v>719</c:v>
                </c:pt>
                <c:pt idx="5209">
                  <c:v>717</c:v>
                </c:pt>
                <c:pt idx="5210">
                  <c:v>723</c:v>
                </c:pt>
                <c:pt idx="5211">
                  <c:v>730</c:v>
                </c:pt>
                <c:pt idx="5212">
                  <c:v>723</c:v>
                </c:pt>
                <c:pt idx="5213">
                  <c:v>735</c:v>
                </c:pt>
                <c:pt idx="5214">
                  <c:v>725</c:v>
                </c:pt>
                <c:pt idx="5215">
                  <c:v>722</c:v>
                </c:pt>
                <c:pt idx="5216">
                  <c:v>728</c:v>
                </c:pt>
                <c:pt idx="5217">
                  <c:v>725</c:v>
                </c:pt>
                <c:pt idx="5218">
                  <c:v>725</c:v>
                </c:pt>
                <c:pt idx="5219">
                  <c:v>733</c:v>
                </c:pt>
                <c:pt idx="5220">
                  <c:v>733</c:v>
                </c:pt>
                <c:pt idx="5221">
                  <c:v>724</c:v>
                </c:pt>
                <c:pt idx="5222">
                  <c:v>731</c:v>
                </c:pt>
                <c:pt idx="5223">
                  <c:v>730</c:v>
                </c:pt>
                <c:pt idx="5224">
                  <c:v>719</c:v>
                </c:pt>
                <c:pt idx="5225">
                  <c:v>726</c:v>
                </c:pt>
                <c:pt idx="5226">
                  <c:v>725</c:v>
                </c:pt>
                <c:pt idx="5227">
                  <c:v>720</c:v>
                </c:pt>
                <c:pt idx="5228">
                  <c:v>720</c:v>
                </c:pt>
                <c:pt idx="5229">
                  <c:v>725</c:v>
                </c:pt>
                <c:pt idx="5230">
                  <c:v>721</c:v>
                </c:pt>
                <c:pt idx="5231">
                  <c:v>717</c:v>
                </c:pt>
                <c:pt idx="5232">
                  <c:v>717</c:v>
                </c:pt>
                <c:pt idx="5233">
                  <c:v>721</c:v>
                </c:pt>
                <c:pt idx="5234">
                  <c:v>726</c:v>
                </c:pt>
                <c:pt idx="5235">
                  <c:v>721</c:v>
                </c:pt>
                <c:pt idx="5236">
                  <c:v>723</c:v>
                </c:pt>
                <c:pt idx="5237">
                  <c:v>726</c:v>
                </c:pt>
                <c:pt idx="5238">
                  <c:v>724</c:v>
                </c:pt>
                <c:pt idx="5239">
                  <c:v>721</c:v>
                </c:pt>
                <c:pt idx="5240">
                  <c:v>721</c:v>
                </c:pt>
                <c:pt idx="5241">
                  <c:v>734</c:v>
                </c:pt>
                <c:pt idx="5242">
                  <c:v>731</c:v>
                </c:pt>
                <c:pt idx="5243">
                  <c:v>734</c:v>
                </c:pt>
                <c:pt idx="5244">
                  <c:v>721</c:v>
                </c:pt>
                <c:pt idx="5245">
                  <c:v>716</c:v>
                </c:pt>
                <c:pt idx="5246">
                  <c:v>713</c:v>
                </c:pt>
                <c:pt idx="5247">
                  <c:v>721</c:v>
                </c:pt>
                <c:pt idx="5248">
                  <c:v>748</c:v>
                </c:pt>
                <c:pt idx="5249">
                  <c:v>719</c:v>
                </c:pt>
                <c:pt idx="5250">
                  <c:v>721</c:v>
                </c:pt>
                <c:pt idx="5251">
                  <c:v>721</c:v>
                </c:pt>
                <c:pt idx="5252">
                  <c:v>725</c:v>
                </c:pt>
                <c:pt idx="5253">
                  <c:v>721</c:v>
                </c:pt>
                <c:pt idx="5254">
                  <c:v>715</c:v>
                </c:pt>
                <c:pt idx="5255">
                  <c:v>713</c:v>
                </c:pt>
                <c:pt idx="5256">
                  <c:v>721</c:v>
                </c:pt>
                <c:pt idx="5257">
                  <c:v>721</c:v>
                </c:pt>
                <c:pt idx="5258">
                  <c:v>719</c:v>
                </c:pt>
                <c:pt idx="5259">
                  <c:v>713</c:v>
                </c:pt>
                <c:pt idx="5260">
                  <c:v>721</c:v>
                </c:pt>
                <c:pt idx="5261">
                  <c:v>724</c:v>
                </c:pt>
                <c:pt idx="5262">
                  <c:v>729</c:v>
                </c:pt>
                <c:pt idx="5263">
                  <c:v>716</c:v>
                </c:pt>
                <c:pt idx="5264">
                  <c:v>724</c:v>
                </c:pt>
                <c:pt idx="5265">
                  <c:v>716</c:v>
                </c:pt>
                <c:pt idx="5266">
                  <c:v>719</c:v>
                </c:pt>
                <c:pt idx="5267">
                  <c:v>721</c:v>
                </c:pt>
                <c:pt idx="5268">
                  <c:v>726</c:v>
                </c:pt>
                <c:pt idx="5269">
                  <c:v>721</c:v>
                </c:pt>
                <c:pt idx="5270">
                  <c:v>716</c:v>
                </c:pt>
                <c:pt idx="5271">
                  <c:v>719</c:v>
                </c:pt>
                <c:pt idx="5272">
                  <c:v>713</c:v>
                </c:pt>
                <c:pt idx="5273">
                  <c:v>729</c:v>
                </c:pt>
                <c:pt idx="5274">
                  <c:v>714</c:v>
                </c:pt>
                <c:pt idx="5275">
                  <c:v>721</c:v>
                </c:pt>
                <c:pt idx="5276">
                  <c:v>724</c:v>
                </c:pt>
                <c:pt idx="5277">
                  <c:v>719</c:v>
                </c:pt>
                <c:pt idx="5278">
                  <c:v>734</c:v>
                </c:pt>
                <c:pt idx="5279">
                  <c:v>719</c:v>
                </c:pt>
                <c:pt idx="5280">
                  <c:v>726</c:v>
                </c:pt>
                <c:pt idx="5281">
                  <c:v>729</c:v>
                </c:pt>
                <c:pt idx="5282">
                  <c:v>727</c:v>
                </c:pt>
                <c:pt idx="5283">
                  <c:v>726</c:v>
                </c:pt>
                <c:pt idx="5284">
                  <c:v>719</c:v>
                </c:pt>
                <c:pt idx="5285">
                  <c:v>726</c:v>
                </c:pt>
                <c:pt idx="5286">
                  <c:v>726</c:v>
                </c:pt>
                <c:pt idx="5287">
                  <c:v>724</c:v>
                </c:pt>
                <c:pt idx="5288">
                  <c:v>726</c:v>
                </c:pt>
                <c:pt idx="5289">
                  <c:v>726</c:v>
                </c:pt>
                <c:pt idx="5290">
                  <c:v>729</c:v>
                </c:pt>
                <c:pt idx="5291">
                  <c:v>721</c:v>
                </c:pt>
                <c:pt idx="5292">
                  <c:v>727</c:v>
                </c:pt>
                <c:pt idx="5293">
                  <c:v>721</c:v>
                </c:pt>
                <c:pt idx="5294">
                  <c:v>721</c:v>
                </c:pt>
                <c:pt idx="5295">
                  <c:v>724</c:v>
                </c:pt>
                <c:pt idx="5296">
                  <c:v>721</c:v>
                </c:pt>
                <c:pt idx="5297">
                  <c:v>719</c:v>
                </c:pt>
                <c:pt idx="5298">
                  <c:v>721</c:v>
                </c:pt>
                <c:pt idx="5299">
                  <c:v>715</c:v>
                </c:pt>
                <c:pt idx="5300">
                  <c:v>727</c:v>
                </c:pt>
                <c:pt idx="5301">
                  <c:v>721</c:v>
                </c:pt>
                <c:pt idx="5302">
                  <c:v>726</c:v>
                </c:pt>
                <c:pt idx="5303">
                  <c:v>721</c:v>
                </c:pt>
                <c:pt idx="5304">
                  <c:v>721</c:v>
                </c:pt>
                <c:pt idx="5305">
                  <c:v>714</c:v>
                </c:pt>
                <c:pt idx="5306">
                  <c:v>721</c:v>
                </c:pt>
                <c:pt idx="5307">
                  <c:v>721</c:v>
                </c:pt>
                <c:pt idx="5308">
                  <c:v>714</c:v>
                </c:pt>
                <c:pt idx="5309">
                  <c:v>721</c:v>
                </c:pt>
                <c:pt idx="5310">
                  <c:v>714</c:v>
                </c:pt>
                <c:pt idx="5311">
                  <c:v>716</c:v>
                </c:pt>
                <c:pt idx="5312">
                  <c:v>721</c:v>
                </c:pt>
                <c:pt idx="5313">
                  <c:v>719</c:v>
                </c:pt>
                <c:pt idx="5314">
                  <c:v>716</c:v>
                </c:pt>
                <c:pt idx="5315">
                  <c:v>719</c:v>
                </c:pt>
                <c:pt idx="5316">
                  <c:v>716</c:v>
                </c:pt>
                <c:pt idx="5317">
                  <c:v>729</c:v>
                </c:pt>
                <c:pt idx="5318">
                  <c:v>721</c:v>
                </c:pt>
                <c:pt idx="5319">
                  <c:v>721</c:v>
                </c:pt>
                <c:pt idx="5320">
                  <c:v>714</c:v>
                </c:pt>
                <c:pt idx="5321">
                  <c:v>716</c:v>
                </c:pt>
                <c:pt idx="5322">
                  <c:v>729</c:v>
                </c:pt>
                <c:pt idx="5323">
                  <c:v>753</c:v>
                </c:pt>
                <c:pt idx="5324">
                  <c:v>726</c:v>
                </c:pt>
                <c:pt idx="5325">
                  <c:v>729</c:v>
                </c:pt>
                <c:pt idx="5326">
                  <c:v>714</c:v>
                </c:pt>
                <c:pt idx="5327">
                  <c:v>743</c:v>
                </c:pt>
                <c:pt idx="5328">
                  <c:v>719</c:v>
                </c:pt>
                <c:pt idx="5329">
                  <c:v>721</c:v>
                </c:pt>
                <c:pt idx="5330">
                  <c:v>721</c:v>
                </c:pt>
                <c:pt idx="5331">
                  <c:v>719</c:v>
                </c:pt>
                <c:pt idx="5332">
                  <c:v>714</c:v>
                </c:pt>
                <c:pt idx="5333">
                  <c:v>721</c:v>
                </c:pt>
                <c:pt idx="5334">
                  <c:v>721</c:v>
                </c:pt>
                <c:pt idx="5335">
                  <c:v>721</c:v>
                </c:pt>
                <c:pt idx="5336">
                  <c:v>714</c:v>
                </c:pt>
                <c:pt idx="5337">
                  <c:v>724</c:v>
                </c:pt>
                <c:pt idx="5338">
                  <c:v>722</c:v>
                </c:pt>
                <c:pt idx="5339">
                  <c:v>719</c:v>
                </c:pt>
                <c:pt idx="5340">
                  <c:v>726</c:v>
                </c:pt>
                <c:pt idx="5341">
                  <c:v>724</c:v>
                </c:pt>
                <c:pt idx="5342">
                  <c:v>726</c:v>
                </c:pt>
                <c:pt idx="5343">
                  <c:v>719</c:v>
                </c:pt>
                <c:pt idx="5344">
                  <c:v>721</c:v>
                </c:pt>
                <c:pt idx="5345">
                  <c:v>716</c:v>
                </c:pt>
                <c:pt idx="5346">
                  <c:v>724</c:v>
                </c:pt>
                <c:pt idx="5347">
                  <c:v>721</c:v>
                </c:pt>
                <c:pt idx="5348">
                  <c:v>719</c:v>
                </c:pt>
                <c:pt idx="5349">
                  <c:v>721</c:v>
                </c:pt>
                <c:pt idx="5350">
                  <c:v>721</c:v>
                </c:pt>
                <c:pt idx="5351">
                  <c:v>724</c:v>
                </c:pt>
                <c:pt idx="5352">
                  <c:v>734</c:v>
                </c:pt>
                <c:pt idx="5353">
                  <c:v>727</c:v>
                </c:pt>
                <c:pt idx="5354">
                  <c:v>726</c:v>
                </c:pt>
                <c:pt idx="5355">
                  <c:v>726</c:v>
                </c:pt>
                <c:pt idx="5356">
                  <c:v>719</c:v>
                </c:pt>
                <c:pt idx="5357">
                  <c:v>720</c:v>
                </c:pt>
                <c:pt idx="5358">
                  <c:v>724</c:v>
                </c:pt>
                <c:pt idx="5359">
                  <c:v>729</c:v>
                </c:pt>
                <c:pt idx="5360">
                  <c:v>721</c:v>
                </c:pt>
                <c:pt idx="5361">
                  <c:v>724</c:v>
                </c:pt>
                <c:pt idx="5362">
                  <c:v>721</c:v>
                </c:pt>
                <c:pt idx="5363">
                  <c:v>715</c:v>
                </c:pt>
                <c:pt idx="5364">
                  <c:v>724</c:v>
                </c:pt>
                <c:pt idx="5365">
                  <c:v>716</c:v>
                </c:pt>
                <c:pt idx="5366">
                  <c:v>719</c:v>
                </c:pt>
                <c:pt idx="5367">
                  <c:v>716</c:v>
                </c:pt>
                <c:pt idx="5368">
                  <c:v>724</c:v>
                </c:pt>
                <c:pt idx="5369">
                  <c:v>714</c:v>
                </c:pt>
                <c:pt idx="5370">
                  <c:v>714</c:v>
                </c:pt>
                <c:pt idx="5371">
                  <c:v>724</c:v>
                </c:pt>
                <c:pt idx="5372">
                  <c:v>719</c:v>
                </c:pt>
                <c:pt idx="5373">
                  <c:v>722</c:v>
                </c:pt>
                <c:pt idx="5374">
                  <c:v>723</c:v>
                </c:pt>
                <c:pt idx="5375">
                  <c:v>725</c:v>
                </c:pt>
                <c:pt idx="5376">
                  <c:v>717</c:v>
                </c:pt>
                <c:pt idx="5377">
                  <c:v>725</c:v>
                </c:pt>
                <c:pt idx="5378">
                  <c:v>717</c:v>
                </c:pt>
                <c:pt idx="5379">
                  <c:v>723</c:v>
                </c:pt>
                <c:pt idx="5380">
                  <c:v>717</c:v>
                </c:pt>
                <c:pt idx="5381">
                  <c:v>722</c:v>
                </c:pt>
                <c:pt idx="5382">
                  <c:v>722</c:v>
                </c:pt>
                <c:pt idx="5383">
                  <c:v>717</c:v>
                </c:pt>
                <c:pt idx="5384">
                  <c:v>720</c:v>
                </c:pt>
                <c:pt idx="5385">
                  <c:v>722</c:v>
                </c:pt>
                <c:pt idx="5386">
                  <c:v>720</c:v>
                </c:pt>
                <c:pt idx="5387">
                  <c:v>717</c:v>
                </c:pt>
                <c:pt idx="5388">
                  <c:v>722</c:v>
                </c:pt>
                <c:pt idx="5389">
                  <c:v>725</c:v>
                </c:pt>
                <c:pt idx="5390">
                  <c:v>722</c:v>
                </c:pt>
                <c:pt idx="5391">
                  <c:v>720</c:v>
                </c:pt>
                <c:pt idx="5392">
                  <c:v>722</c:v>
                </c:pt>
                <c:pt idx="5393">
                  <c:v>716</c:v>
                </c:pt>
                <c:pt idx="5394">
                  <c:v>720</c:v>
                </c:pt>
                <c:pt idx="5395">
                  <c:v>714</c:v>
                </c:pt>
                <c:pt idx="5396">
                  <c:v>722</c:v>
                </c:pt>
                <c:pt idx="5397">
                  <c:v>720</c:v>
                </c:pt>
                <c:pt idx="5398">
                  <c:v>722</c:v>
                </c:pt>
                <c:pt idx="5399">
                  <c:v>715</c:v>
                </c:pt>
                <c:pt idx="5400">
                  <c:v>717</c:v>
                </c:pt>
                <c:pt idx="5401">
                  <c:v>730</c:v>
                </c:pt>
                <c:pt idx="5402">
                  <c:v>720</c:v>
                </c:pt>
                <c:pt idx="5403">
                  <c:v>725</c:v>
                </c:pt>
                <c:pt idx="5404">
                  <c:v>723</c:v>
                </c:pt>
                <c:pt idx="5405">
                  <c:v>715</c:v>
                </c:pt>
                <c:pt idx="5406">
                  <c:v>722</c:v>
                </c:pt>
                <c:pt idx="5407">
                  <c:v>720</c:v>
                </c:pt>
                <c:pt idx="5408">
                  <c:v>722</c:v>
                </c:pt>
                <c:pt idx="5409">
                  <c:v>716</c:v>
                </c:pt>
                <c:pt idx="5410">
                  <c:v>720</c:v>
                </c:pt>
                <c:pt idx="5411">
                  <c:v>731</c:v>
                </c:pt>
                <c:pt idx="5412">
                  <c:v>727</c:v>
                </c:pt>
                <c:pt idx="5413">
                  <c:v>735</c:v>
                </c:pt>
                <c:pt idx="5414">
                  <c:v>722</c:v>
                </c:pt>
                <c:pt idx="5415">
                  <c:v>720</c:v>
                </c:pt>
                <c:pt idx="5416">
                  <c:v>727</c:v>
                </c:pt>
                <c:pt idx="5417">
                  <c:v>717</c:v>
                </c:pt>
                <c:pt idx="5418">
                  <c:v>723</c:v>
                </c:pt>
                <c:pt idx="5419">
                  <c:v>722</c:v>
                </c:pt>
                <c:pt idx="5420">
                  <c:v>730</c:v>
                </c:pt>
                <c:pt idx="5421">
                  <c:v>730</c:v>
                </c:pt>
                <c:pt idx="5422">
                  <c:v>730</c:v>
                </c:pt>
                <c:pt idx="5423">
                  <c:v>723</c:v>
                </c:pt>
                <c:pt idx="5424">
                  <c:v>722</c:v>
                </c:pt>
                <c:pt idx="5425">
                  <c:v>722</c:v>
                </c:pt>
                <c:pt idx="5426">
                  <c:v>720</c:v>
                </c:pt>
                <c:pt idx="5427">
                  <c:v>717</c:v>
                </c:pt>
                <c:pt idx="5428">
                  <c:v>723</c:v>
                </c:pt>
                <c:pt idx="5429">
                  <c:v>722</c:v>
                </c:pt>
                <c:pt idx="5430">
                  <c:v>717</c:v>
                </c:pt>
                <c:pt idx="5431">
                  <c:v>722</c:v>
                </c:pt>
                <c:pt idx="5432">
                  <c:v>735</c:v>
                </c:pt>
                <c:pt idx="5433">
                  <c:v>725</c:v>
                </c:pt>
                <c:pt idx="5434">
                  <c:v>722</c:v>
                </c:pt>
                <c:pt idx="5435">
                  <c:v>722</c:v>
                </c:pt>
                <c:pt idx="5436">
                  <c:v>720</c:v>
                </c:pt>
                <c:pt idx="5437">
                  <c:v>735</c:v>
                </c:pt>
                <c:pt idx="5438">
                  <c:v>727</c:v>
                </c:pt>
                <c:pt idx="5439">
                  <c:v>727</c:v>
                </c:pt>
                <c:pt idx="5440">
                  <c:v>717</c:v>
                </c:pt>
                <c:pt idx="5441">
                  <c:v>717</c:v>
                </c:pt>
                <c:pt idx="5442">
                  <c:v>744</c:v>
                </c:pt>
                <c:pt idx="5443">
                  <c:v>749</c:v>
                </c:pt>
                <c:pt idx="5444">
                  <c:v>720</c:v>
                </c:pt>
                <c:pt idx="5445">
                  <c:v>714</c:v>
                </c:pt>
                <c:pt idx="5446">
                  <c:v>725</c:v>
                </c:pt>
                <c:pt idx="5447">
                  <c:v>730</c:v>
                </c:pt>
                <c:pt idx="5448">
                  <c:v>730</c:v>
                </c:pt>
                <c:pt idx="5449">
                  <c:v>727</c:v>
                </c:pt>
                <c:pt idx="5450">
                  <c:v>722</c:v>
                </c:pt>
                <c:pt idx="5451">
                  <c:v>727</c:v>
                </c:pt>
                <c:pt idx="5452">
                  <c:v>730</c:v>
                </c:pt>
                <c:pt idx="5453">
                  <c:v>717</c:v>
                </c:pt>
                <c:pt idx="5454">
                  <c:v>717</c:v>
                </c:pt>
                <c:pt idx="5455">
                  <c:v>714</c:v>
                </c:pt>
                <c:pt idx="5456">
                  <c:v>722</c:v>
                </c:pt>
                <c:pt idx="5457">
                  <c:v>717</c:v>
                </c:pt>
                <c:pt idx="5458">
                  <c:v>730</c:v>
                </c:pt>
                <c:pt idx="5459">
                  <c:v>717</c:v>
                </c:pt>
                <c:pt idx="5460">
                  <c:v>720</c:v>
                </c:pt>
                <c:pt idx="5461">
                  <c:v>715</c:v>
                </c:pt>
                <c:pt idx="5462">
                  <c:v>725</c:v>
                </c:pt>
                <c:pt idx="5463">
                  <c:v>726</c:v>
                </c:pt>
                <c:pt idx="5464">
                  <c:v>722</c:v>
                </c:pt>
                <c:pt idx="5465">
                  <c:v>730</c:v>
                </c:pt>
                <c:pt idx="5466">
                  <c:v>715</c:v>
                </c:pt>
                <c:pt idx="5467">
                  <c:v>716</c:v>
                </c:pt>
                <c:pt idx="5468">
                  <c:v>722</c:v>
                </c:pt>
                <c:pt idx="5469">
                  <c:v>722</c:v>
                </c:pt>
                <c:pt idx="5470">
                  <c:v>717</c:v>
                </c:pt>
                <c:pt idx="5471">
                  <c:v>723</c:v>
                </c:pt>
                <c:pt idx="5472">
                  <c:v>725</c:v>
                </c:pt>
                <c:pt idx="5473">
                  <c:v>722</c:v>
                </c:pt>
                <c:pt idx="5474">
                  <c:v>715</c:v>
                </c:pt>
                <c:pt idx="5475">
                  <c:v>722</c:v>
                </c:pt>
                <c:pt idx="5476">
                  <c:v>717</c:v>
                </c:pt>
                <c:pt idx="5477">
                  <c:v>725</c:v>
                </c:pt>
                <c:pt idx="5478">
                  <c:v>722</c:v>
                </c:pt>
                <c:pt idx="5479">
                  <c:v>716</c:v>
                </c:pt>
                <c:pt idx="5480">
                  <c:v>720</c:v>
                </c:pt>
                <c:pt idx="5481">
                  <c:v>717</c:v>
                </c:pt>
                <c:pt idx="5482">
                  <c:v>723</c:v>
                </c:pt>
                <c:pt idx="5483">
                  <c:v>717</c:v>
                </c:pt>
                <c:pt idx="5484">
                  <c:v>717</c:v>
                </c:pt>
                <c:pt idx="5485">
                  <c:v>714</c:v>
                </c:pt>
                <c:pt idx="5486">
                  <c:v>714</c:v>
                </c:pt>
                <c:pt idx="5487">
                  <c:v>725</c:v>
                </c:pt>
                <c:pt idx="5488">
                  <c:v>725</c:v>
                </c:pt>
                <c:pt idx="5489">
                  <c:v>725</c:v>
                </c:pt>
                <c:pt idx="5490">
                  <c:v>715</c:v>
                </c:pt>
                <c:pt idx="5491">
                  <c:v>717</c:v>
                </c:pt>
                <c:pt idx="5492">
                  <c:v>717</c:v>
                </c:pt>
                <c:pt idx="5493">
                  <c:v>720</c:v>
                </c:pt>
                <c:pt idx="5494">
                  <c:v>730</c:v>
                </c:pt>
                <c:pt idx="5495">
                  <c:v>722</c:v>
                </c:pt>
                <c:pt idx="5496">
                  <c:v>715</c:v>
                </c:pt>
                <c:pt idx="5497">
                  <c:v>717</c:v>
                </c:pt>
                <c:pt idx="5498">
                  <c:v>717</c:v>
                </c:pt>
                <c:pt idx="5499">
                  <c:v>714</c:v>
                </c:pt>
                <c:pt idx="5500">
                  <c:v>720</c:v>
                </c:pt>
                <c:pt idx="5501">
                  <c:v>722</c:v>
                </c:pt>
                <c:pt idx="5502">
                  <c:v>725</c:v>
                </c:pt>
                <c:pt idx="5503">
                  <c:v>730</c:v>
                </c:pt>
                <c:pt idx="5504">
                  <c:v>730</c:v>
                </c:pt>
                <c:pt idx="5505">
                  <c:v>722</c:v>
                </c:pt>
                <c:pt idx="5506">
                  <c:v>730</c:v>
                </c:pt>
                <c:pt idx="5507">
                  <c:v>715</c:v>
                </c:pt>
                <c:pt idx="5508">
                  <c:v>717</c:v>
                </c:pt>
                <c:pt idx="5509">
                  <c:v>717</c:v>
                </c:pt>
                <c:pt idx="5510">
                  <c:v>725</c:v>
                </c:pt>
                <c:pt idx="5511">
                  <c:v>717</c:v>
                </c:pt>
                <c:pt idx="5512">
                  <c:v>728</c:v>
                </c:pt>
                <c:pt idx="5513">
                  <c:v>717</c:v>
                </c:pt>
                <c:pt idx="5514">
                  <c:v>727</c:v>
                </c:pt>
                <c:pt idx="5515">
                  <c:v>730</c:v>
                </c:pt>
                <c:pt idx="5516">
                  <c:v>727</c:v>
                </c:pt>
                <c:pt idx="5517">
                  <c:v>728</c:v>
                </c:pt>
                <c:pt idx="5518">
                  <c:v>727</c:v>
                </c:pt>
                <c:pt idx="5519">
                  <c:v>730</c:v>
                </c:pt>
                <c:pt idx="5520">
                  <c:v>720</c:v>
                </c:pt>
                <c:pt idx="5521">
                  <c:v>732</c:v>
                </c:pt>
                <c:pt idx="5522">
                  <c:v>730</c:v>
                </c:pt>
                <c:pt idx="5523">
                  <c:v>725</c:v>
                </c:pt>
                <c:pt idx="5524">
                  <c:v>722</c:v>
                </c:pt>
                <c:pt idx="5525">
                  <c:v>722</c:v>
                </c:pt>
                <c:pt idx="5526">
                  <c:v>720</c:v>
                </c:pt>
                <c:pt idx="5527">
                  <c:v>722</c:v>
                </c:pt>
                <c:pt idx="5528">
                  <c:v>717</c:v>
                </c:pt>
                <c:pt idx="5529">
                  <c:v>722</c:v>
                </c:pt>
                <c:pt idx="5530">
                  <c:v>717</c:v>
                </c:pt>
                <c:pt idx="5531">
                  <c:v>722</c:v>
                </c:pt>
                <c:pt idx="5532">
                  <c:v>715</c:v>
                </c:pt>
                <c:pt idx="5533">
                  <c:v>722</c:v>
                </c:pt>
                <c:pt idx="5534">
                  <c:v>720</c:v>
                </c:pt>
                <c:pt idx="5535">
                  <c:v>720</c:v>
                </c:pt>
                <c:pt idx="5536">
                  <c:v>722</c:v>
                </c:pt>
                <c:pt idx="5537">
                  <c:v>722</c:v>
                </c:pt>
                <c:pt idx="5538">
                  <c:v>727</c:v>
                </c:pt>
                <c:pt idx="5539">
                  <c:v>730</c:v>
                </c:pt>
                <c:pt idx="5540">
                  <c:v>720</c:v>
                </c:pt>
                <c:pt idx="5541">
                  <c:v>722</c:v>
                </c:pt>
                <c:pt idx="5542">
                  <c:v>722</c:v>
                </c:pt>
                <c:pt idx="5543">
                  <c:v>722</c:v>
                </c:pt>
                <c:pt idx="5544">
                  <c:v>730</c:v>
                </c:pt>
                <c:pt idx="5545">
                  <c:v>727</c:v>
                </c:pt>
                <c:pt idx="5546">
                  <c:v>727</c:v>
                </c:pt>
                <c:pt idx="5547">
                  <c:v>725</c:v>
                </c:pt>
                <c:pt idx="5548">
                  <c:v>735</c:v>
                </c:pt>
                <c:pt idx="5549">
                  <c:v>730</c:v>
                </c:pt>
                <c:pt idx="5550">
                  <c:v>720</c:v>
                </c:pt>
                <c:pt idx="5551">
                  <c:v>722</c:v>
                </c:pt>
                <c:pt idx="5552">
                  <c:v>727</c:v>
                </c:pt>
                <c:pt idx="5553">
                  <c:v>727</c:v>
                </c:pt>
                <c:pt idx="5554">
                  <c:v>727</c:v>
                </c:pt>
                <c:pt idx="5555">
                  <c:v>730</c:v>
                </c:pt>
                <c:pt idx="5556">
                  <c:v>727</c:v>
                </c:pt>
                <c:pt idx="5557">
                  <c:v>727</c:v>
                </c:pt>
                <c:pt idx="5558">
                  <c:v>735</c:v>
                </c:pt>
                <c:pt idx="5559">
                  <c:v>722</c:v>
                </c:pt>
                <c:pt idx="5560">
                  <c:v>727</c:v>
                </c:pt>
                <c:pt idx="5561">
                  <c:v>732</c:v>
                </c:pt>
                <c:pt idx="5562">
                  <c:v>717</c:v>
                </c:pt>
                <c:pt idx="5563">
                  <c:v>717</c:v>
                </c:pt>
                <c:pt idx="5564">
                  <c:v>722</c:v>
                </c:pt>
                <c:pt idx="5565">
                  <c:v>727</c:v>
                </c:pt>
                <c:pt idx="5566">
                  <c:v>730</c:v>
                </c:pt>
                <c:pt idx="5567">
                  <c:v>730</c:v>
                </c:pt>
                <c:pt idx="5568">
                  <c:v>735</c:v>
                </c:pt>
                <c:pt idx="5569">
                  <c:v>725</c:v>
                </c:pt>
                <c:pt idx="5570">
                  <c:v>727</c:v>
                </c:pt>
                <c:pt idx="5571">
                  <c:v>735</c:v>
                </c:pt>
                <c:pt idx="5572">
                  <c:v>730</c:v>
                </c:pt>
                <c:pt idx="5573">
                  <c:v>717</c:v>
                </c:pt>
                <c:pt idx="5574">
                  <c:v>716</c:v>
                </c:pt>
                <c:pt idx="5575">
                  <c:v>722</c:v>
                </c:pt>
                <c:pt idx="5576">
                  <c:v>725</c:v>
                </c:pt>
                <c:pt idx="5577">
                  <c:v>715</c:v>
                </c:pt>
                <c:pt idx="5578">
                  <c:v>722</c:v>
                </c:pt>
                <c:pt idx="5579">
                  <c:v>717</c:v>
                </c:pt>
                <c:pt idx="5580">
                  <c:v>720</c:v>
                </c:pt>
                <c:pt idx="5581">
                  <c:v>725</c:v>
                </c:pt>
                <c:pt idx="5582">
                  <c:v>725</c:v>
                </c:pt>
                <c:pt idx="5583">
                  <c:v>722</c:v>
                </c:pt>
                <c:pt idx="5584">
                  <c:v>724</c:v>
                </c:pt>
                <c:pt idx="5585">
                  <c:v>730</c:v>
                </c:pt>
                <c:pt idx="5586">
                  <c:v>730</c:v>
                </c:pt>
                <c:pt idx="5587">
                  <c:v>725</c:v>
                </c:pt>
                <c:pt idx="5588">
                  <c:v>727</c:v>
                </c:pt>
                <c:pt idx="5589">
                  <c:v>727</c:v>
                </c:pt>
                <c:pt idx="5590">
                  <c:v>720</c:v>
                </c:pt>
                <c:pt idx="5591">
                  <c:v>722</c:v>
                </c:pt>
                <c:pt idx="5592">
                  <c:v>725</c:v>
                </c:pt>
                <c:pt idx="5593">
                  <c:v>722</c:v>
                </c:pt>
                <c:pt idx="5594">
                  <c:v>717</c:v>
                </c:pt>
                <c:pt idx="5595">
                  <c:v>715</c:v>
                </c:pt>
                <c:pt idx="5596">
                  <c:v>722</c:v>
                </c:pt>
                <c:pt idx="5597">
                  <c:v>716</c:v>
                </c:pt>
                <c:pt idx="5598">
                  <c:v>715</c:v>
                </c:pt>
                <c:pt idx="5599">
                  <c:v>722</c:v>
                </c:pt>
                <c:pt idx="5600">
                  <c:v>722</c:v>
                </c:pt>
                <c:pt idx="5601">
                  <c:v>717</c:v>
                </c:pt>
                <c:pt idx="5602">
                  <c:v>722</c:v>
                </c:pt>
                <c:pt idx="5603">
                  <c:v>722</c:v>
                </c:pt>
                <c:pt idx="5604">
                  <c:v>747</c:v>
                </c:pt>
                <c:pt idx="5605">
                  <c:v>715</c:v>
                </c:pt>
                <c:pt idx="5606">
                  <c:v>717</c:v>
                </c:pt>
                <c:pt idx="5607">
                  <c:v>722</c:v>
                </c:pt>
                <c:pt idx="5608">
                  <c:v>715</c:v>
                </c:pt>
                <c:pt idx="5609">
                  <c:v>722</c:v>
                </c:pt>
                <c:pt idx="5610">
                  <c:v>715</c:v>
                </c:pt>
                <c:pt idx="5611">
                  <c:v>744</c:v>
                </c:pt>
                <c:pt idx="5612">
                  <c:v>717</c:v>
                </c:pt>
                <c:pt idx="5613">
                  <c:v>715</c:v>
                </c:pt>
                <c:pt idx="5614">
                  <c:v>717</c:v>
                </c:pt>
                <c:pt idx="5615">
                  <c:v>714</c:v>
                </c:pt>
                <c:pt idx="5616">
                  <c:v>715</c:v>
                </c:pt>
                <c:pt idx="5617">
                  <c:v>722</c:v>
                </c:pt>
                <c:pt idx="5618">
                  <c:v>730</c:v>
                </c:pt>
                <c:pt idx="5619">
                  <c:v>722</c:v>
                </c:pt>
                <c:pt idx="5620">
                  <c:v>720</c:v>
                </c:pt>
                <c:pt idx="5621">
                  <c:v>727</c:v>
                </c:pt>
                <c:pt idx="5622">
                  <c:v>722</c:v>
                </c:pt>
                <c:pt idx="5623">
                  <c:v>725</c:v>
                </c:pt>
                <c:pt idx="5624">
                  <c:v>735</c:v>
                </c:pt>
                <c:pt idx="5625">
                  <c:v>727</c:v>
                </c:pt>
                <c:pt idx="5626">
                  <c:v>728</c:v>
                </c:pt>
                <c:pt idx="5627">
                  <c:v>722</c:v>
                </c:pt>
                <c:pt idx="5628">
                  <c:v>725</c:v>
                </c:pt>
                <c:pt idx="5629">
                  <c:v>730</c:v>
                </c:pt>
                <c:pt idx="5630">
                  <c:v>722</c:v>
                </c:pt>
                <c:pt idx="5631">
                  <c:v>720</c:v>
                </c:pt>
                <c:pt idx="5632">
                  <c:v>722</c:v>
                </c:pt>
                <c:pt idx="5633">
                  <c:v>727</c:v>
                </c:pt>
                <c:pt idx="5634">
                  <c:v>728</c:v>
                </c:pt>
                <c:pt idx="5635">
                  <c:v>730</c:v>
                </c:pt>
                <c:pt idx="5636">
                  <c:v>732</c:v>
                </c:pt>
                <c:pt idx="5637">
                  <c:v>727</c:v>
                </c:pt>
                <c:pt idx="5638">
                  <c:v>722</c:v>
                </c:pt>
                <c:pt idx="5639">
                  <c:v>720</c:v>
                </c:pt>
                <c:pt idx="5640">
                  <c:v>732</c:v>
                </c:pt>
                <c:pt idx="5641">
                  <c:v>727</c:v>
                </c:pt>
                <c:pt idx="5642">
                  <c:v>730</c:v>
                </c:pt>
                <c:pt idx="5643">
                  <c:v>730</c:v>
                </c:pt>
                <c:pt idx="5644">
                  <c:v>715</c:v>
                </c:pt>
                <c:pt idx="5645">
                  <c:v>716</c:v>
                </c:pt>
                <c:pt idx="5646">
                  <c:v>722</c:v>
                </c:pt>
                <c:pt idx="5647">
                  <c:v>725</c:v>
                </c:pt>
                <c:pt idx="5648">
                  <c:v>722</c:v>
                </c:pt>
                <c:pt idx="5649">
                  <c:v>720</c:v>
                </c:pt>
                <c:pt idx="5650">
                  <c:v>717</c:v>
                </c:pt>
                <c:pt idx="5651">
                  <c:v>730</c:v>
                </c:pt>
                <c:pt idx="5652">
                  <c:v>720</c:v>
                </c:pt>
                <c:pt idx="5653">
                  <c:v>733</c:v>
                </c:pt>
                <c:pt idx="5654">
                  <c:v>725</c:v>
                </c:pt>
                <c:pt idx="5655">
                  <c:v>720</c:v>
                </c:pt>
                <c:pt idx="5656">
                  <c:v>727</c:v>
                </c:pt>
                <c:pt idx="5657">
                  <c:v>719</c:v>
                </c:pt>
                <c:pt idx="5658">
                  <c:v>720</c:v>
                </c:pt>
                <c:pt idx="5659">
                  <c:v>722</c:v>
                </c:pt>
                <c:pt idx="5660">
                  <c:v>715</c:v>
                </c:pt>
                <c:pt idx="5661">
                  <c:v>717</c:v>
                </c:pt>
                <c:pt idx="5662">
                  <c:v>720</c:v>
                </c:pt>
                <c:pt idx="5663">
                  <c:v>722</c:v>
                </c:pt>
                <c:pt idx="5664">
                  <c:v>717</c:v>
                </c:pt>
                <c:pt idx="5665">
                  <c:v>723</c:v>
                </c:pt>
                <c:pt idx="5666">
                  <c:v>722</c:v>
                </c:pt>
                <c:pt idx="5667">
                  <c:v>721</c:v>
                </c:pt>
                <c:pt idx="5668">
                  <c:v>725</c:v>
                </c:pt>
                <c:pt idx="5669">
                  <c:v>727</c:v>
                </c:pt>
                <c:pt idx="5670">
                  <c:v>720</c:v>
                </c:pt>
                <c:pt idx="5671">
                  <c:v>722</c:v>
                </c:pt>
                <c:pt idx="5672">
                  <c:v>722</c:v>
                </c:pt>
                <c:pt idx="5673">
                  <c:v>723</c:v>
                </c:pt>
                <c:pt idx="5674">
                  <c:v>715</c:v>
                </c:pt>
                <c:pt idx="5675">
                  <c:v>730</c:v>
                </c:pt>
                <c:pt idx="5676">
                  <c:v>715</c:v>
                </c:pt>
                <c:pt idx="5677">
                  <c:v>725</c:v>
                </c:pt>
                <c:pt idx="5678">
                  <c:v>722</c:v>
                </c:pt>
                <c:pt idx="5679">
                  <c:v>722</c:v>
                </c:pt>
                <c:pt idx="5680">
                  <c:v>717</c:v>
                </c:pt>
                <c:pt idx="5681">
                  <c:v>714</c:v>
                </c:pt>
                <c:pt idx="5682">
                  <c:v>722</c:v>
                </c:pt>
                <c:pt idx="5683">
                  <c:v>717</c:v>
                </c:pt>
                <c:pt idx="5684">
                  <c:v>720</c:v>
                </c:pt>
                <c:pt idx="5685">
                  <c:v>717</c:v>
                </c:pt>
                <c:pt idx="5686">
                  <c:v>717</c:v>
                </c:pt>
                <c:pt idx="5687">
                  <c:v>715</c:v>
                </c:pt>
                <c:pt idx="5688">
                  <c:v>725</c:v>
                </c:pt>
                <c:pt idx="5689">
                  <c:v>715</c:v>
                </c:pt>
                <c:pt idx="5690">
                  <c:v>717</c:v>
                </c:pt>
                <c:pt idx="5691">
                  <c:v>722</c:v>
                </c:pt>
                <c:pt idx="5692">
                  <c:v>723</c:v>
                </c:pt>
                <c:pt idx="5693">
                  <c:v>718</c:v>
                </c:pt>
                <c:pt idx="5694">
                  <c:v>728</c:v>
                </c:pt>
                <c:pt idx="5695">
                  <c:v>732</c:v>
                </c:pt>
                <c:pt idx="5696">
                  <c:v>727</c:v>
                </c:pt>
                <c:pt idx="5697">
                  <c:v>729</c:v>
                </c:pt>
                <c:pt idx="5698">
                  <c:v>726</c:v>
                </c:pt>
                <c:pt idx="5699">
                  <c:v>726</c:v>
                </c:pt>
                <c:pt idx="5700">
                  <c:v>724</c:v>
                </c:pt>
                <c:pt idx="5701">
                  <c:v>731</c:v>
                </c:pt>
                <c:pt idx="5702">
                  <c:v>726</c:v>
                </c:pt>
                <c:pt idx="5703">
                  <c:v>734</c:v>
                </c:pt>
                <c:pt idx="5704">
                  <c:v>729</c:v>
                </c:pt>
                <c:pt idx="5705">
                  <c:v>729</c:v>
                </c:pt>
                <c:pt idx="5706">
                  <c:v>732</c:v>
                </c:pt>
                <c:pt idx="5707">
                  <c:v>729</c:v>
                </c:pt>
                <c:pt idx="5708">
                  <c:v>729</c:v>
                </c:pt>
                <c:pt idx="5709">
                  <c:v>724</c:v>
                </c:pt>
                <c:pt idx="5710">
                  <c:v>724</c:v>
                </c:pt>
                <c:pt idx="5711">
                  <c:v>724</c:v>
                </c:pt>
                <c:pt idx="5712">
                  <c:v>724</c:v>
                </c:pt>
                <c:pt idx="5713">
                  <c:v>717</c:v>
                </c:pt>
                <c:pt idx="5714">
                  <c:v>725</c:v>
                </c:pt>
                <c:pt idx="5715">
                  <c:v>722</c:v>
                </c:pt>
                <c:pt idx="5716">
                  <c:v>722</c:v>
                </c:pt>
                <c:pt idx="5717">
                  <c:v>727</c:v>
                </c:pt>
                <c:pt idx="5718">
                  <c:v>725</c:v>
                </c:pt>
                <c:pt idx="5719">
                  <c:v>732</c:v>
                </c:pt>
                <c:pt idx="5720">
                  <c:v>722</c:v>
                </c:pt>
                <c:pt idx="5721">
                  <c:v>722</c:v>
                </c:pt>
                <c:pt idx="5722">
                  <c:v>744</c:v>
                </c:pt>
                <c:pt idx="5723">
                  <c:v>720</c:v>
                </c:pt>
                <c:pt idx="5724">
                  <c:v>717</c:v>
                </c:pt>
                <c:pt idx="5725">
                  <c:v>722</c:v>
                </c:pt>
                <c:pt idx="5726">
                  <c:v>717</c:v>
                </c:pt>
                <c:pt idx="5727">
                  <c:v>722</c:v>
                </c:pt>
                <c:pt idx="5728">
                  <c:v>730</c:v>
                </c:pt>
                <c:pt idx="5729">
                  <c:v>727</c:v>
                </c:pt>
                <c:pt idx="5730">
                  <c:v>720</c:v>
                </c:pt>
                <c:pt idx="5731">
                  <c:v>730</c:v>
                </c:pt>
                <c:pt idx="5732">
                  <c:v>727</c:v>
                </c:pt>
                <c:pt idx="5733">
                  <c:v>725</c:v>
                </c:pt>
                <c:pt idx="5734">
                  <c:v>722</c:v>
                </c:pt>
                <c:pt idx="5735">
                  <c:v>720</c:v>
                </c:pt>
                <c:pt idx="5736">
                  <c:v>715</c:v>
                </c:pt>
                <c:pt idx="5737">
                  <c:v>727</c:v>
                </c:pt>
                <c:pt idx="5738">
                  <c:v>720</c:v>
                </c:pt>
                <c:pt idx="5739">
                  <c:v>722</c:v>
                </c:pt>
                <c:pt idx="5740">
                  <c:v>722</c:v>
                </c:pt>
                <c:pt idx="5741">
                  <c:v>715</c:v>
                </c:pt>
                <c:pt idx="5742">
                  <c:v>717</c:v>
                </c:pt>
                <c:pt idx="5743">
                  <c:v>715</c:v>
                </c:pt>
                <c:pt idx="5744">
                  <c:v>730</c:v>
                </c:pt>
                <c:pt idx="5745">
                  <c:v>730</c:v>
                </c:pt>
                <c:pt idx="5746">
                  <c:v>732</c:v>
                </c:pt>
                <c:pt idx="5747">
                  <c:v>732</c:v>
                </c:pt>
                <c:pt idx="5748">
                  <c:v>724</c:v>
                </c:pt>
                <c:pt idx="5749">
                  <c:v>725</c:v>
                </c:pt>
                <c:pt idx="5750">
                  <c:v>717</c:v>
                </c:pt>
                <c:pt idx="5751">
                  <c:v>720</c:v>
                </c:pt>
                <c:pt idx="5752">
                  <c:v>717</c:v>
                </c:pt>
                <c:pt idx="5753">
                  <c:v>716</c:v>
                </c:pt>
                <c:pt idx="5754">
                  <c:v>723</c:v>
                </c:pt>
                <c:pt idx="5755">
                  <c:v>722</c:v>
                </c:pt>
                <c:pt idx="5756">
                  <c:v>714</c:v>
                </c:pt>
                <c:pt idx="5757">
                  <c:v>727</c:v>
                </c:pt>
                <c:pt idx="5758">
                  <c:v>727</c:v>
                </c:pt>
                <c:pt idx="5759">
                  <c:v>715</c:v>
                </c:pt>
                <c:pt idx="5760">
                  <c:v>714</c:v>
                </c:pt>
                <c:pt idx="5761">
                  <c:v>717</c:v>
                </c:pt>
                <c:pt idx="5762">
                  <c:v>715</c:v>
                </c:pt>
                <c:pt idx="5763">
                  <c:v>722</c:v>
                </c:pt>
                <c:pt idx="5764">
                  <c:v>722</c:v>
                </c:pt>
                <c:pt idx="5765">
                  <c:v>715</c:v>
                </c:pt>
                <c:pt idx="5766">
                  <c:v>716</c:v>
                </c:pt>
                <c:pt idx="5767">
                  <c:v>715</c:v>
                </c:pt>
                <c:pt idx="5768">
                  <c:v>730</c:v>
                </c:pt>
                <c:pt idx="5769">
                  <c:v>730</c:v>
                </c:pt>
                <c:pt idx="5770">
                  <c:v>715</c:v>
                </c:pt>
                <c:pt idx="5771">
                  <c:v>725</c:v>
                </c:pt>
                <c:pt idx="5772">
                  <c:v>728</c:v>
                </c:pt>
                <c:pt idx="5773">
                  <c:v>717</c:v>
                </c:pt>
                <c:pt idx="5774">
                  <c:v>722</c:v>
                </c:pt>
                <c:pt idx="5775">
                  <c:v>720</c:v>
                </c:pt>
                <c:pt idx="5776">
                  <c:v>721</c:v>
                </c:pt>
                <c:pt idx="5777">
                  <c:v>720</c:v>
                </c:pt>
                <c:pt idx="5778">
                  <c:v>722</c:v>
                </c:pt>
                <c:pt idx="5779">
                  <c:v>722</c:v>
                </c:pt>
                <c:pt idx="5780">
                  <c:v>725</c:v>
                </c:pt>
                <c:pt idx="5781">
                  <c:v>719</c:v>
                </c:pt>
                <c:pt idx="5782">
                  <c:v>725</c:v>
                </c:pt>
                <c:pt idx="5783">
                  <c:v>733</c:v>
                </c:pt>
                <c:pt idx="5784">
                  <c:v>735</c:v>
                </c:pt>
                <c:pt idx="5785">
                  <c:v>727</c:v>
                </c:pt>
                <c:pt idx="5786">
                  <c:v>720</c:v>
                </c:pt>
                <c:pt idx="5787">
                  <c:v>721</c:v>
                </c:pt>
                <c:pt idx="5788">
                  <c:v>725</c:v>
                </c:pt>
                <c:pt idx="5789">
                  <c:v>722</c:v>
                </c:pt>
                <c:pt idx="5790">
                  <c:v>717</c:v>
                </c:pt>
                <c:pt idx="5791">
                  <c:v>723</c:v>
                </c:pt>
                <c:pt idx="5792">
                  <c:v>725</c:v>
                </c:pt>
                <c:pt idx="5793">
                  <c:v>722</c:v>
                </c:pt>
                <c:pt idx="5794">
                  <c:v>717</c:v>
                </c:pt>
                <c:pt idx="5795">
                  <c:v>717</c:v>
                </c:pt>
                <c:pt idx="5796">
                  <c:v>720</c:v>
                </c:pt>
                <c:pt idx="5797">
                  <c:v>730</c:v>
                </c:pt>
                <c:pt idx="5798">
                  <c:v>722</c:v>
                </c:pt>
                <c:pt idx="5799">
                  <c:v>730</c:v>
                </c:pt>
                <c:pt idx="5800">
                  <c:v>722</c:v>
                </c:pt>
                <c:pt idx="5801">
                  <c:v>722</c:v>
                </c:pt>
                <c:pt idx="5802">
                  <c:v>716</c:v>
                </c:pt>
                <c:pt idx="5803">
                  <c:v>720</c:v>
                </c:pt>
                <c:pt idx="5804">
                  <c:v>715</c:v>
                </c:pt>
                <c:pt idx="5805">
                  <c:v>717</c:v>
                </c:pt>
                <c:pt idx="5806">
                  <c:v>723</c:v>
                </c:pt>
                <c:pt idx="5807">
                  <c:v>722</c:v>
                </c:pt>
                <c:pt idx="5808">
                  <c:v>717</c:v>
                </c:pt>
                <c:pt idx="5809">
                  <c:v>715</c:v>
                </c:pt>
                <c:pt idx="5810">
                  <c:v>725</c:v>
                </c:pt>
                <c:pt idx="5811">
                  <c:v>715</c:v>
                </c:pt>
                <c:pt idx="5812">
                  <c:v>714</c:v>
                </c:pt>
                <c:pt idx="5813">
                  <c:v>714</c:v>
                </c:pt>
                <c:pt idx="5814">
                  <c:v>714</c:v>
                </c:pt>
                <c:pt idx="5815">
                  <c:v>714</c:v>
                </c:pt>
                <c:pt idx="5816">
                  <c:v>714</c:v>
                </c:pt>
                <c:pt idx="5817">
                  <c:v>714</c:v>
                </c:pt>
                <c:pt idx="5818">
                  <c:v>722</c:v>
                </c:pt>
                <c:pt idx="5819">
                  <c:v>754</c:v>
                </c:pt>
                <c:pt idx="5820">
                  <c:v>720</c:v>
                </c:pt>
                <c:pt idx="5821">
                  <c:v>719</c:v>
                </c:pt>
                <c:pt idx="5822">
                  <c:v>730</c:v>
                </c:pt>
                <c:pt idx="5823">
                  <c:v>720</c:v>
                </c:pt>
                <c:pt idx="5824">
                  <c:v>722</c:v>
                </c:pt>
                <c:pt idx="5825">
                  <c:v>730</c:v>
                </c:pt>
                <c:pt idx="5826">
                  <c:v>720</c:v>
                </c:pt>
                <c:pt idx="5827">
                  <c:v>717</c:v>
                </c:pt>
                <c:pt idx="5828">
                  <c:v>725</c:v>
                </c:pt>
                <c:pt idx="5829">
                  <c:v>725</c:v>
                </c:pt>
                <c:pt idx="5830">
                  <c:v>727</c:v>
                </c:pt>
                <c:pt idx="5831">
                  <c:v>730</c:v>
                </c:pt>
                <c:pt idx="5832">
                  <c:v>727</c:v>
                </c:pt>
                <c:pt idx="5833">
                  <c:v>717</c:v>
                </c:pt>
                <c:pt idx="5834">
                  <c:v>715</c:v>
                </c:pt>
                <c:pt idx="5835">
                  <c:v>722</c:v>
                </c:pt>
                <c:pt idx="5836">
                  <c:v>717</c:v>
                </c:pt>
                <c:pt idx="5837">
                  <c:v>715</c:v>
                </c:pt>
                <c:pt idx="5838">
                  <c:v>715</c:v>
                </c:pt>
                <c:pt idx="5839">
                  <c:v>730</c:v>
                </c:pt>
                <c:pt idx="5840">
                  <c:v>723</c:v>
                </c:pt>
                <c:pt idx="5841">
                  <c:v>725</c:v>
                </c:pt>
                <c:pt idx="5842">
                  <c:v>725</c:v>
                </c:pt>
                <c:pt idx="5843">
                  <c:v>715</c:v>
                </c:pt>
                <c:pt idx="5844">
                  <c:v>716</c:v>
                </c:pt>
                <c:pt idx="5845">
                  <c:v>728</c:v>
                </c:pt>
                <c:pt idx="5846">
                  <c:v>722</c:v>
                </c:pt>
                <c:pt idx="5847">
                  <c:v>725</c:v>
                </c:pt>
                <c:pt idx="5848">
                  <c:v>715</c:v>
                </c:pt>
                <c:pt idx="5849">
                  <c:v>725</c:v>
                </c:pt>
                <c:pt idx="5850">
                  <c:v>717</c:v>
                </c:pt>
                <c:pt idx="5851">
                  <c:v>725</c:v>
                </c:pt>
                <c:pt idx="5852">
                  <c:v>717</c:v>
                </c:pt>
                <c:pt idx="5853">
                  <c:v>725</c:v>
                </c:pt>
                <c:pt idx="5854">
                  <c:v>715</c:v>
                </c:pt>
                <c:pt idx="5855">
                  <c:v>722</c:v>
                </c:pt>
                <c:pt idx="5856">
                  <c:v>730</c:v>
                </c:pt>
                <c:pt idx="5857">
                  <c:v>714</c:v>
                </c:pt>
                <c:pt idx="5858">
                  <c:v>722</c:v>
                </c:pt>
                <c:pt idx="5859">
                  <c:v>725</c:v>
                </c:pt>
                <c:pt idx="5860">
                  <c:v>715</c:v>
                </c:pt>
                <c:pt idx="5861">
                  <c:v>717</c:v>
                </c:pt>
                <c:pt idx="5862">
                  <c:v>714</c:v>
                </c:pt>
                <c:pt idx="5863">
                  <c:v>715</c:v>
                </c:pt>
                <c:pt idx="5864">
                  <c:v>730</c:v>
                </c:pt>
                <c:pt idx="5865">
                  <c:v>715</c:v>
                </c:pt>
                <c:pt idx="5866">
                  <c:v>725</c:v>
                </c:pt>
                <c:pt idx="5867">
                  <c:v>722</c:v>
                </c:pt>
                <c:pt idx="5868">
                  <c:v>720</c:v>
                </c:pt>
                <c:pt idx="5869">
                  <c:v>722</c:v>
                </c:pt>
                <c:pt idx="5870">
                  <c:v>722</c:v>
                </c:pt>
                <c:pt idx="5871">
                  <c:v>730</c:v>
                </c:pt>
                <c:pt idx="5872">
                  <c:v>725</c:v>
                </c:pt>
                <c:pt idx="5873">
                  <c:v>715</c:v>
                </c:pt>
                <c:pt idx="5874">
                  <c:v>722</c:v>
                </c:pt>
                <c:pt idx="5875">
                  <c:v>725</c:v>
                </c:pt>
                <c:pt idx="5876">
                  <c:v>715</c:v>
                </c:pt>
                <c:pt idx="5877">
                  <c:v>725</c:v>
                </c:pt>
                <c:pt idx="5878">
                  <c:v>722</c:v>
                </c:pt>
                <c:pt idx="5879">
                  <c:v>722</c:v>
                </c:pt>
                <c:pt idx="5880">
                  <c:v>722</c:v>
                </c:pt>
                <c:pt idx="5881">
                  <c:v>720</c:v>
                </c:pt>
                <c:pt idx="5882">
                  <c:v>730</c:v>
                </c:pt>
                <c:pt idx="5883">
                  <c:v>722</c:v>
                </c:pt>
                <c:pt idx="5884">
                  <c:v>722</c:v>
                </c:pt>
                <c:pt idx="5885">
                  <c:v>717</c:v>
                </c:pt>
                <c:pt idx="5886">
                  <c:v>714</c:v>
                </c:pt>
                <c:pt idx="5887">
                  <c:v>722</c:v>
                </c:pt>
                <c:pt idx="5888">
                  <c:v>722</c:v>
                </c:pt>
                <c:pt idx="5889">
                  <c:v>735</c:v>
                </c:pt>
                <c:pt idx="5890">
                  <c:v>722</c:v>
                </c:pt>
                <c:pt idx="5891">
                  <c:v>730</c:v>
                </c:pt>
                <c:pt idx="5892">
                  <c:v>722</c:v>
                </c:pt>
                <c:pt idx="5893">
                  <c:v>725</c:v>
                </c:pt>
                <c:pt idx="5894">
                  <c:v>720</c:v>
                </c:pt>
                <c:pt idx="5895">
                  <c:v>732</c:v>
                </c:pt>
                <c:pt idx="5896">
                  <c:v>728</c:v>
                </c:pt>
                <c:pt idx="5897">
                  <c:v>722</c:v>
                </c:pt>
                <c:pt idx="5898">
                  <c:v>717</c:v>
                </c:pt>
                <c:pt idx="5899">
                  <c:v>715</c:v>
                </c:pt>
                <c:pt idx="5900">
                  <c:v>717</c:v>
                </c:pt>
                <c:pt idx="5901">
                  <c:v>725</c:v>
                </c:pt>
                <c:pt idx="5902">
                  <c:v>727</c:v>
                </c:pt>
                <c:pt idx="5903">
                  <c:v>727</c:v>
                </c:pt>
                <c:pt idx="5904">
                  <c:v>725</c:v>
                </c:pt>
                <c:pt idx="5905">
                  <c:v>714</c:v>
                </c:pt>
                <c:pt idx="5906">
                  <c:v>731</c:v>
                </c:pt>
                <c:pt idx="5907">
                  <c:v>715</c:v>
                </c:pt>
                <c:pt idx="5908">
                  <c:v>715</c:v>
                </c:pt>
                <c:pt idx="5909">
                  <c:v>722</c:v>
                </c:pt>
                <c:pt idx="5910">
                  <c:v>715</c:v>
                </c:pt>
                <c:pt idx="5911">
                  <c:v>722</c:v>
                </c:pt>
                <c:pt idx="5912">
                  <c:v>721</c:v>
                </c:pt>
                <c:pt idx="5913">
                  <c:v>725</c:v>
                </c:pt>
                <c:pt idx="5914">
                  <c:v>722</c:v>
                </c:pt>
                <c:pt idx="5915">
                  <c:v>722</c:v>
                </c:pt>
                <c:pt idx="5916">
                  <c:v>728</c:v>
                </c:pt>
                <c:pt idx="5917">
                  <c:v>727</c:v>
                </c:pt>
                <c:pt idx="5918">
                  <c:v>722</c:v>
                </c:pt>
                <c:pt idx="5919">
                  <c:v>727</c:v>
                </c:pt>
                <c:pt idx="5920">
                  <c:v>730</c:v>
                </c:pt>
                <c:pt idx="5921">
                  <c:v>728</c:v>
                </c:pt>
                <c:pt idx="5922">
                  <c:v>722</c:v>
                </c:pt>
                <c:pt idx="5923">
                  <c:v>728</c:v>
                </c:pt>
                <c:pt idx="5924">
                  <c:v>735</c:v>
                </c:pt>
                <c:pt idx="5925">
                  <c:v>722</c:v>
                </c:pt>
                <c:pt idx="5926">
                  <c:v>730</c:v>
                </c:pt>
                <c:pt idx="5927">
                  <c:v>716</c:v>
                </c:pt>
                <c:pt idx="5928">
                  <c:v>714</c:v>
                </c:pt>
                <c:pt idx="5929">
                  <c:v>714</c:v>
                </c:pt>
                <c:pt idx="5930">
                  <c:v>717</c:v>
                </c:pt>
                <c:pt idx="5931">
                  <c:v>725</c:v>
                </c:pt>
                <c:pt idx="5932">
                  <c:v>720</c:v>
                </c:pt>
                <c:pt idx="5933">
                  <c:v>730</c:v>
                </c:pt>
                <c:pt idx="5934">
                  <c:v>732</c:v>
                </c:pt>
                <c:pt idx="5935">
                  <c:v>735</c:v>
                </c:pt>
                <c:pt idx="5936">
                  <c:v>727</c:v>
                </c:pt>
                <c:pt idx="5937">
                  <c:v>717</c:v>
                </c:pt>
                <c:pt idx="5938">
                  <c:v>717</c:v>
                </c:pt>
                <c:pt idx="5939">
                  <c:v>716</c:v>
                </c:pt>
                <c:pt idx="5940">
                  <c:v>714</c:v>
                </c:pt>
                <c:pt idx="5941">
                  <c:v>720</c:v>
                </c:pt>
                <c:pt idx="5942">
                  <c:v>722</c:v>
                </c:pt>
                <c:pt idx="5943">
                  <c:v>744</c:v>
                </c:pt>
                <c:pt idx="5944">
                  <c:v>730</c:v>
                </c:pt>
                <c:pt idx="5945">
                  <c:v>734</c:v>
                </c:pt>
                <c:pt idx="5946">
                  <c:v>720</c:v>
                </c:pt>
                <c:pt idx="5947">
                  <c:v>722</c:v>
                </c:pt>
                <c:pt idx="5948">
                  <c:v>722</c:v>
                </c:pt>
                <c:pt idx="5949">
                  <c:v>720</c:v>
                </c:pt>
                <c:pt idx="5950">
                  <c:v>730</c:v>
                </c:pt>
                <c:pt idx="5951">
                  <c:v>720</c:v>
                </c:pt>
                <c:pt idx="5952">
                  <c:v>717</c:v>
                </c:pt>
                <c:pt idx="5953">
                  <c:v>717</c:v>
                </c:pt>
                <c:pt idx="5954">
                  <c:v>715</c:v>
                </c:pt>
                <c:pt idx="5955">
                  <c:v>722</c:v>
                </c:pt>
                <c:pt idx="5956">
                  <c:v>717</c:v>
                </c:pt>
                <c:pt idx="5957">
                  <c:v>715</c:v>
                </c:pt>
                <c:pt idx="5958">
                  <c:v>730</c:v>
                </c:pt>
                <c:pt idx="5959">
                  <c:v>722</c:v>
                </c:pt>
                <c:pt idx="5960">
                  <c:v>720</c:v>
                </c:pt>
                <c:pt idx="5961">
                  <c:v>717</c:v>
                </c:pt>
                <c:pt idx="5962">
                  <c:v>717</c:v>
                </c:pt>
                <c:pt idx="5963">
                  <c:v>715</c:v>
                </c:pt>
                <c:pt idx="5964">
                  <c:v>725</c:v>
                </c:pt>
                <c:pt idx="5965">
                  <c:v>717</c:v>
                </c:pt>
                <c:pt idx="5966">
                  <c:v>714</c:v>
                </c:pt>
                <c:pt idx="5967">
                  <c:v>717</c:v>
                </c:pt>
                <c:pt idx="5968">
                  <c:v>720</c:v>
                </c:pt>
                <c:pt idx="5969">
                  <c:v>727</c:v>
                </c:pt>
                <c:pt idx="5970">
                  <c:v>727</c:v>
                </c:pt>
                <c:pt idx="5971">
                  <c:v>715</c:v>
                </c:pt>
                <c:pt idx="5972">
                  <c:v>722</c:v>
                </c:pt>
                <c:pt idx="5973">
                  <c:v>725</c:v>
                </c:pt>
                <c:pt idx="5974">
                  <c:v>720</c:v>
                </c:pt>
                <c:pt idx="5975">
                  <c:v>717</c:v>
                </c:pt>
                <c:pt idx="5976">
                  <c:v>716</c:v>
                </c:pt>
                <c:pt idx="5977">
                  <c:v>720</c:v>
                </c:pt>
                <c:pt idx="5978">
                  <c:v>717</c:v>
                </c:pt>
                <c:pt idx="5979">
                  <c:v>722</c:v>
                </c:pt>
                <c:pt idx="5980">
                  <c:v>727</c:v>
                </c:pt>
                <c:pt idx="5981">
                  <c:v>722</c:v>
                </c:pt>
                <c:pt idx="5982">
                  <c:v>725</c:v>
                </c:pt>
                <c:pt idx="5983">
                  <c:v>722</c:v>
                </c:pt>
                <c:pt idx="5984">
                  <c:v>727</c:v>
                </c:pt>
                <c:pt idx="5985">
                  <c:v>714</c:v>
                </c:pt>
                <c:pt idx="5986">
                  <c:v>722</c:v>
                </c:pt>
                <c:pt idx="5987">
                  <c:v>717</c:v>
                </c:pt>
                <c:pt idx="5988">
                  <c:v>725</c:v>
                </c:pt>
                <c:pt idx="5989">
                  <c:v>717</c:v>
                </c:pt>
                <c:pt idx="5990">
                  <c:v>714</c:v>
                </c:pt>
                <c:pt idx="5991">
                  <c:v>730</c:v>
                </c:pt>
                <c:pt idx="5992">
                  <c:v>720</c:v>
                </c:pt>
                <c:pt idx="5993">
                  <c:v>727</c:v>
                </c:pt>
                <c:pt idx="5994">
                  <c:v>722</c:v>
                </c:pt>
                <c:pt idx="5995">
                  <c:v>719</c:v>
                </c:pt>
                <c:pt idx="5996">
                  <c:v>727</c:v>
                </c:pt>
                <c:pt idx="5997">
                  <c:v>720</c:v>
                </c:pt>
                <c:pt idx="5998">
                  <c:v>727</c:v>
                </c:pt>
                <c:pt idx="5999">
                  <c:v>744</c:v>
                </c:pt>
                <c:pt idx="6000">
                  <c:v>747</c:v>
                </c:pt>
                <c:pt idx="6001">
                  <c:v>717</c:v>
                </c:pt>
                <c:pt idx="6002">
                  <c:v>722</c:v>
                </c:pt>
                <c:pt idx="6003">
                  <c:v>720</c:v>
                </c:pt>
                <c:pt idx="6004">
                  <c:v>722</c:v>
                </c:pt>
                <c:pt idx="6005">
                  <c:v>720</c:v>
                </c:pt>
                <c:pt idx="6006">
                  <c:v>722</c:v>
                </c:pt>
                <c:pt idx="6007">
                  <c:v>722</c:v>
                </c:pt>
                <c:pt idx="6008">
                  <c:v>720</c:v>
                </c:pt>
                <c:pt idx="6009">
                  <c:v>719</c:v>
                </c:pt>
                <c:pt idx="6010">
                  <c:v>732</c:v>
                </c:pt>
                <c:pt idx="6011">
                  <c:v>720</c:v>
                </c:pt>
                <c:pt idx="6012">
                  <c:v>730</c:v>
                </c:pt>
                <c:pt idx="6013">
                  <c:v>727</c:v>
                </c:pt>
                <c:pt idx="6014">
                  <c:v>732</c:v>
                </c:pt>
                <c:pt idx="6015">
                  <c:v>726</c:v>
                </c:pt>
                <c:pt idx="6016">
                  <c:v>732</c:v>
                </c:pt>
                <c:pt idx="6017">
                  <c:v>727</c:v>
                </c:pt>
                <c:pt idx="6018">
                  <c:v>720</c:v>
                </c:pt>
                <c:pt idx="6019">
                  <c:v>727</c:v>
                </c:pt>
                <c:pt idx="6020">
                  <c:v>754</c:v>
                </c:pt>
                <c:pt idx="6021">
                  <c:v>720</c:v>
                </c:pt>
                <c:pt idx="6022">
                  <c:v>719</c:v>
                </c:pt>
                <c:pt idx="6023">
                  <c:v>722</c:v>
                </c:pt>
                <c:pt idx="6024">
                  <c:v>744</c:v>
                </c:pt>
                <c:pt idx="6025">
                  <c:v>717</c:v>
                </c:pt>
                <c:pt idx="6026">
                  <c:v>749</c:v>
                </c:pt>
                <c:pt idx="6027">
                  <c:v>717</c:v>
                </c:pt>
                <c:pt idx="6028">
                  <c:v>716</c:v>
                </c:pt>
                <c:pt idx="6029">
                  <c:v>715</c:v>
                </c:pt>
                <c:pt idx="6030">
                  <c:v>717</c:v>
                </c:pt>
                <c:pt idx="6031">
                  <c:v>722</c:v>
                </c:pt>
                <c:pt idx="6032">
                  <c:v>720</c:v>
                </c:pt>
                <c:pt idx="6033">
                  <c:v>722</c:v>
                </c:pt>
                <c:pt idx="6034">
                  <c:v>715</c:v>
                </c:pt>
                <c:pt idx="6035">
                  <c:v>722</c:v>
                </c:pt>
                <c:pt idx="6036">
                  <c:v>722</c:v>
                </c:pt>
                <c:pt idx="6037">
                  <c:v>717</c:v>
                </c:pt>
                <c:pt idx="6038">
                  <c:v>730</c:v>
                </c:pt>
                <c:pt idx="6039">
                  <c:v>728</c:v>
                </c:pt>
                <c:pt idx="6040">
                  <c:v>725</c:v>
                </c:pt>
                <c:pt idx="6041">
                  <c:v>721</c:v>
                </c:pt>
                <c:pt idx="6042">
                  <c:v>728</c:v>
                </c:pt>
                <c:pt idx="6043">
                  <c:v>727</c:v>
                </c:pt>
                <c:pt idx="6044">
                  <c:v>727</c:v>
                </c:pt>
                <c:pt idx="6045">
                  <c:v>732</c:v>
                </c:pt>
                <c:pt idx="6046">
                  <c:v>727</c:v>
                </c:pt>
                <c:pt idx="6047">
                  <c:v>725</c:v>
                </c:pt>
                <c:pt idx="6048">
                  <c:v>725</c:v>
                </c:pt>
                <c:pt idx="6049">
                  <c:v>732</c:v>
                </c:pt>
                <c:pt idx="6050">
                  <c:v>732</c:v>
                </c:pt>
                <c:pt idx="6051">
                  <c:v>717</c:v>
                </c:pt>
                <c:pt idx="6052">
                  <c:v>714</c:v>
                </c:pt>
                <c:pt idx="6053">
                  <c:v>714</c:v>
                </c:pt>
                <c:pt idx="6054">
                  <c:v>723</c:v>
                </c:pt>
                <c:pt idx="6055">
                  <c:v>722</c:v>
                </c:pt>
                <c:pt idx="6056">
                  <c:v>725</c:v>
                </c:pt>
                <c:pt idx="6057">
                  <c:v>722</c:v>
                </c:pt>
                <c:pt idx="6058">
                  <c:v>725</c:v>
                </c:pt>
                <c:pt idx="6059">
                  <c:v>732</c:v>
                </c:pt>
                <c:pt idx="6060">
                  <c:v>727</c:v>
                </c:pt>
                <c:pt idx="6061">
                  <c:v>725</c:v>
                </c:pt>
                <c:pt idx="6062">
                  <c:v>719</c:v>
                </c:pt>
                <c:pt idx="6063">
                  <c:v>722</c:v>
                </c:pt>
                <c:pt idx="6064">
                  <c:v>722</c:v>
                </c:pt>
                <c:pt idx="6065">
                  <c:v>714</c:v>
                </c:pt>
                <c:pt idx="6066">
                  <c:v>722</c:v>
                </c:pt>
                <c:pt idx="6067">
                  <c:v>715</c:v>
                </c:pt>
                <c:pt idx="6068">
                  <c:v>722</c:v>
                </c:pt>
                <c:pt idx="6069">
                  <c:v>722</c:v>
                </c:pt>
                <c:pt idx="6070">
                  <c:v>723</c:v>
                </c:pt>
                <c:pt idx="6071">
                  <c:v>717</c:v>
                </c:pt>
                <c:pt idx="6072">
                  <c:v>717</c:v>
                </c:pt>
                <c:pt idx="6073">
                  <c:v>722</c:v>
                </c:pt>
                <c:pt idx="6074">
                  <c:v>722</c:v>
                </c:pt>
                <c:pt idx="6075">
                  <c:v>715</c:v>
                </c:pt>
                <c:pt idx="6076">
                  <c:v>725</c:v>
                </c:pt>
                <c:pt idx="6077">
                  <c:v>725</c:v>
                </c:pt>
                <c:pt idx="6078">
                  <c:v>725</c:v>
                </c:pt>
                <c:pt idx="6079">
                  <c:v>727</c:v>
                </c:pt>
                <c:pt idx="6080">
                  <c:v>727</c:v>
                </c:pt>
                <c:pt idx="6081">
                  <c:v>735</c:v>
                </c:pt>
                <c:pt idx="6082">
                  <c:v>722</c:v>
                </c:pt>
                <c:pt idx="6083">
                  <c:v>728</c:v>
                </c:pt>
                <c:pt idx="6084">
                  <c:v>717</c:v>
                </c:pt>
                <c:pt idx="6085">
                  <c:v>730</c:v>
                </c:pt>
                <c:pt idx="6086">
                  <c:v>725</c:v>
                </c:pt>
                <c:pt idx="6087">
                  <c:v>722</c:v>
                </c:pt>
                <c:pt idx="6088">
                  <c:v>725</c:v>
                </c:pt>
                <c:pt idx="6089">
                  <c:v>722</c:v>
                </c:pt>
                <c:pt idx="6090">
                  <c:v>722</c:v>
                </c:pt>
                <c:pt idx="6091">
                  <c:v>727</c:v>
                </c:pt>
                <c:pt idx="6092">
                  <c:v>735</c:v>
                </c:pt>
                <c:pt idx="6093">
                  <c:v>725</c:v>
                </c:pt>
                <c:pt idx="6094">
                  <c:v>730</c:v>
                </c:pt>
                <c:pt idx="6095">
                  <c:v>727</c:v>
                </c:pt>
                <c:pt idx="6096">
                  <c:v>725</c:v>
                </c:pt>
                <c:pt idx="6097">
                  <c:v>722</c:v>
                </c:pt>
                <c:pt idx="6098">
                  <c:v>720</c:v>
                </c:pt>
                <c:pt idx="6099">
                  <c:v>722</c:v>
                </c:pt>
                <c:pt idx="6100">
                  <c:v>722</c:v>
                </c:pt>
                <c:pt idx="6101">
                  <c:v>715</c:v>
                </c:pt>
                <c:pt idx="6102">
                  <c:v>722</c:v>
                </c:pt>
                <c:pt idx="6103">
                  <c:v>716</c:v>
                </c:pt>
                <c:pt idx="6104">
                  <c:v>720</c:v>
                </c:pt>
                <c:pt idx="6105">
                  <c:v>725</c:v>
                </c:pt>
                <c:pt idx="6106">
                  <c:v>723</c:v>
                </c:pt>
                <c:pt idx="6107">
                  <c:v>730</c:v>
                </c:pt>
                <c:pt idx="6108">
                  <c:v>722</c:v>
                </c:pt>
                <c:pt idx="6109">
                  <c:v>723</c:v>
                </c:pt>
                <c:pt idx="6110">
                  <c:v>725</c:v>
                </c:pt>
                <c:pt idx="6111">
                  <c:v>717</c:v>
                </c:pt>
                <c:pt idx="6112">
                  <c:v>742</c:v>
                </c:pt>
                <c:pt idx="6113">
                  <c:v>749</c:v>
                </c:pt>
                <c:pt idx="6114">
                  <c:v>717</c:v>
                </c:pt>
                <c:pt idx="6115">
                  <c:v>720</c:v>
                </c:pt>
                <c:pt idx="6116">
                  <c:v>715</c:v>
                </c:pt>
                <c:pt idx="6117">
                  <c:v>744</c:v>
                </c:pt>
                <c:pt idx="6118">
                  <c:v>747</c:v>
                </c:pt>
                <c:pt idx="6119">
                  <c:v>717</c:v>
                </c:pt>
                <c:pt idx="6120">
                  <c:v>734</c:v>
                </c:pt>
                <c:pt idx="6121">
                  <c:v>723</c:v>
                </c:pt>
                <c:pt idx="6122">
                  <c:v>722</c:v>
                </c:pt>
                <c:pt idx="6123">
                  <c:v>725</c:v>
                </c:pt>
                <c:pt idx="6124">
                  <c:v>720</c:v>
                </c:pt>
                <c:pt idx="6125">
                  <c:v>717</c:v>
                </c:pt>
                <c:pt idx="6126">
                  <c:v>717</c:v>
                </c:pt>
                <c:pt idx="6127">
                  <c:v>720</c:v>
                </c:pt>
                <c:pt idx="6128">
                  <c:v>717</c:v>
                </c:pt>
                <c:pt idx="6129">
                  <c:v>714</c:v>
                </c:pt>
                <c:pt idx="6130">
                  <c:v>714</c:v>
                </c:pt>
                <c:pt idx="6131">
                  <c:v>722</c:v>
                </c:pt>
                <c:pt idx="6132">
                  <c:v>722</c:v>
                </c:pt>
                <c:pt idx="6133">
                  <c:v>727</c:v>
                </c:pt>
                <c:pt idx="6134">
                  <c:v>722</c:v>
                </c:pt>
                <c:pt idx="6135">
                  <c:v>725</c:v>
                </c:pt>
                <c:pt idx="6136">
                  <c:v>722</c:v>
                </c:pt>
                <c:pt idx="6137">
                  <c:v>727</c:v>
                </c:pt>
                <c:pt idx="6138">
                  <c:v>728</c:v>
                </c:pt>
                <c:pt idx="6139">
                  <c:v>722</c:v>
                </c:pt>
                <c:pt idx="6140">
                  <c:v>727</c:v>
                </c:pt>
                <c:pt idx="6141">
                  <c:v>727</c:v>
                </c:pt>
                <c:pt idx="6142">
                  <c:v>725</c:v>
                </c:pt>
                <c:pt idx="6143">
                  <c:v>725</c:v>
                </c:pt>
                <c:pt idx="6144">
                  <c:v>722</c:v>
                </c:pt>
                <c:pt idx="6145">
                  <c:v>725</c:v>
                </c:pt>
                <c:pt idx="6146">
                  <c:v>727</c:v>
                </c:pt>
                <c:pt idx="6147">
                  <c:v>721</c:v>
                </c:pt>
                <c:pt idx="6148">
                  <c:v>725</c:v>
                </c:pt>
                <c:pt idx="6149">
                  <c:v>727</c:v>
                </c:pt>
                <c:pt idx="6150">
                  <c:v>730</c:v>
                </c:pt>
                <c:pt idx="6151">
                  <c:v>720</c:v>
                </c:pt>
                <c:pt idx="6152">
                  <c:v>727</c:v>
                </c:pt>
                <c:pt idx="6153">
                  <c:v>722</c:v>
                </c:pt>
                <c:pt idx="6154">
                  <c:v>720</c:v>
                </c:pt>
                <c:pt idx="6155">
                  <c:v>717</c:v>
                </c:pt>
                <c:pt idx="6156">
                  <c:v>715</c:v>
                </c:pt>
                <c:pt idx="6157">
                  <c:v>725</c:v>
                </c:pt>
                <c:pt idx="6158">
                  <c:v>722</c:v>
                </c:pt>
                <c:pt idx="6159">
                  <c:v>720</c:v>
                </c:pt>
                <c:pt idx="6160">
                  <c:v>722</c:v>
                </c:pt>
                <c:pt idx="6161">
                  <c:v>715</c:v>
                </c:pt>
                <c:pt idx="6162">
                  <c:v>714</c:v>
                </c:pt>
                <c:pt idx="6163">
                  <c:v>722</c:v>
                </c:pt>
                <c:pt idx="6164">
                  <c:v>720</c:v>
                </c:pt>
                <c:pt idx="6165">
                  <c:v>727</c:v>
                </c:pt>
                <c:pt idx="6166">
                  <c:v>728</c:v>
                </c:pt>
                <c:pt idx="6167">
                  <c:v>727</c:v>
                </c:pt>
                <c:pt idx="6168">
                  <c:v>722</c:v>
                </c:pt>
                <c:pt idx="6169">
                  <c:v>730</c:v>
                </c:pt>
                <c:pt idx="6170">
                  <c:v>722</c:v>
                </c:pt>
                <c:pt idx="6171">
                  <c:v>720</c:v>
                </c:pt>
                <c:pt idx="6172">
                  <c:v>730</c:v>
                </c:pt>
                <c:pt idx="6173">
                  <c:v>725</c:v>
                </c:pt>
                <c:pt idx="6174">
                  <c:v>715</c:v>
                </c:pt>
                <c:pt idx="6175">
                  <c:v>714</c:v>
                </c:pt>
                <c:pt idx="6176">
                  <c:v>722</c:v>
                </c:pt>
                <c:pt idx="6177">
                  <c:v>735</c:v>
                </c:pt>
                <c:pt idx="6178">
                  <c:v>722</c:v>
                </c:pt>
                <c:pt idx="6179">
                  <c:v>719</c:v>
                </c:pt>
                <c:pt idx="6180">
                  <c:v>730</c:v>
                </c:pt>
                <c:pt idx="6181">
                  <c:v>722</c:v>
                </c:pt>
                <c:pt idx="6182">
                  <c:v>725</c:v>
                </c:pt>
                <c:pt idx="6183">
                  <c:v>717</c:v>
                </c:pt>
                <c:pt idx="6184">
                  <c:v>722</c:v>
                </c:pt>
                <c:pt idx="6185">
                  <c:v>722</c:v>
                </c:pt>
                <c:pt idx="6186">
                  <c:v>730</c:v>
                </c:pt>
                <c:pt idx="6187">
                  <c:v>715</c:v>
                </c:pt>
                <c:pt idx="6188">
                  <c:v>725</c:v>
                </c:pt>
                <c:pt idx="6189">
                  <c:v>722</c:v>
                </c:pt>
                <c:pt idx="6190">
                  <c:v>720</c:v>
                </c:pt>
                <c:pt idx="6191">
                  <c:v>730</c:v>
                </c:pt>
                <c:pt idx="6192">
                  <c:v>720</c:v>
                </c:pt>
                <c:pt idx="6193">
                  <c:v>735</c:v>
                </c:pt>
                <c:pt idx="6194">
                  <c:v>727</c:v>
                </c:pt>
                <c:pt idx="6195">
                  <c:v>720</c:v>
                </c:pt>
                <c:pt idx="6196">
                  <c:v>722</c:v>
                </c:pt>
                <c:pt idx="6197">
                  <c:v>728</c:v>
                </c:pt>
                <c:pt idx="6198">
                  <c:v>717</c:v>
                </c:pt>
                <c:pt idx="6199">
                  <c:v>722</c:v>
                </c:pt>
                <c:pt idx="6200">
                  <c:v>730</c:v>
                </c:pt>
                <c:pt idx="6201">
                  <c:v>722</c:v>
                </c:pt>
                <c:pt idx="6202">
                  <c:v>715</c:v>
                </c:pt>
                <c:pt idx="6203">
                  <c:v>717</c:v>
                </c:pt>
                <c:pt idx="6204">
                  <c:v>725</c:v>
                </c:pt>
                <c:pt idx="6205">
                  <c:v>730</c:v>
                </c:pt>
                <c:pt idx="6206">
                  <c:v>730</c:v>
                </c:pt>
                <c:pt idx="6207">
                  <c:v>723</c:v>
                </c:pt>
                <c:pt idx="6208">
                  <c:v>716</c:v>
                </c:pt>
                <c:pt idx="6209">
                  <c:v>727</c:v>
                </c:pt>
                <c:pt idx="6210">
                  <c:v>730</c:v>
                </c:pt>
                <c:pt idx="6211">
                  <c:v>732</c:v>
                </c:pt>
                <c:pt idx="6212">
                  <c:v>728</c:v>
                </c:pt>
                <c:pt idx="6213">
                  <c:v>727</c:v>
                </c:pt>
                <c:pt idx="6214">
                  <c:v>727</c:v>
                </c:pt>
                <c:pt idx="6215">
                  <c:v>728</c:v>
                </c:pt>
                <c:pt idx="6216">
                  <c:v>727</c:v>
                </c:pt>
                <c:pt idx="6217">
                  <c:v>735</c:v>
                </c:pt>
                <c:pt idx="6218">
                  <c:v>725</c:v>
                </c:pt>
                <c:pt idx="6219">
                  <c:v>735</c:v>
                </c:pt>
                <c:pt idx="6220">
                  <c:v>720</c:v>
                </c:pt>
                <c:pt idx="6221">
                  <c:v>717</c:v>
                </c:pt>
                <c:pt idx="6222">
                  <c:v>722</c:v>
                </c:pt>
                <c:pt idx="6223">
                  <c:v>715</c:v>
                </c:pt>
                <c:pt idx="6224">
                  <c:v>722</c:v>
                </c:pt>
                <c:pt idx="6225">
                  <c:v>725</c:v>
                </c:pt>
                <c:pt idx="6226">
                  <c:v>722</c:v>
                </c:pt>
                <c:pt idx="6227">
                  <c:v>722</c:v>
                </c:pt>
                <c:pt idx="6228">
                  <c:v>717</c:v>
                </c:pt>
                <c:pt idx="6229">
                  <c:v>722</c:v>
                </c:pt>
                <c:pt idx="6230">
                  <c:v>730</c:v>
                </c:pt>
                <c:pt idx="6231">
                  <c:v>725</c:v>
                </c:pt>
                <c:pt idx="6232">
                  <c:v>715</c:v>
                </c:pt>
                <c:pt idx="6233">
                  <c:v>722</c:v>
                </c:pt>
                <c:pt idx="6234">
                  <c:v>726</c:v>
                </c:pt>
                <c:pt idx="6235">
                  <c:v>723</c:v>
                </c:pt>
                <c:pt idx="6236">
                  <c:v>726</c:v>
                </c:pt>
                <c:pt idx="6237">
                  <c:v>721</c:v>
                </c:pt>
                <c:pt idx="6238">
                  <c:v>723</c:v>
                </c:pt>
                <c:pt idx="6239">
                  <c:v>717</c:v>
                </c:pt>
                <c:pt idx="6240">
                  <c:v>716</c:v>
                </c:pt>
                <c:pt idx="6241">
                  <c:v>718</c:v>
                </c:pt>
                <c:pt idx="6242">
                  <c:v>721</c:v>
                </c:pt>
                <c:pt idx="6243">
                  <c:v>723</c:v>
                </c:pt>
                <c:pt idx="6244">
                  <c:v>731</c:v>
                </c:pt>
                <c:pt idx="6245">
                  <c:v>726</c:v>
                </c:pt>
                <c:pt idx="6246">
                  <c:v>728</c:v>
                </c:pt>
                <c:pt idx="6247">
                  <c:v>728</c:v>
                </c:pt>
                <c:pt idx="6248">
                  <c:v>733</c:v>
                </c:pt>
                <c:pt idx="6249">
                  <c:v>721</c:v>
                </c:pt>
                <c:pt idx="6250">
                  <c:v>716</c:v>
                </c:pt>
                <c:pt idx="6251">
                  <c:v>717</c:v>
                </c:pt>
                <c:pt idx="6252">
                  <c:v>724</c:v>
                </c:pt>
                <c:pt idx="6253">
                  <c:v>723</c:v>
                </c:pt>
                <c:pt idx="6254">
                  <c:v>726</c:v>
                </c:pt>
                <c:pt idx="6255">
                  <c:v>723</c:v>
                </c:pt>
                <c:pt idx="6256">
                  <c:v>717</c:v>
                </c:pt>
                <c:pt idx="6257">
                  <c:v>724</c:v>
                </c:pt>
                <c:pt idx="6258">
                  <c:v>723</c:v>
                </c:pt>
                <c:pt idx="6259">
                  <c:v>731</c:v>
                </c:pt>
                <c:pt idx="6260">
                  <c:v>716</c:v>
                </c:pt>
                <c:pt idx="6261">
                  <c:v>717</c:v>
                </c:pt>
                <c:pt idx="6262">
                  <c:v>723</c:v>
                </c:pt>
                <c:pt idx="6263">
                  <c:v>718</c:v>
                </c:pt>
                <c:pt idx="6264">
                  <c:v>726</c:v>
                </c:pt>
                <c:pt idx="6265">
                  <c:v>716</c:v>
                </c:pt>
                <c:pt idx="6266">
                  <c:v>718</c:v>
                </c:pt>
                <c:pt idx="6267">
                  <c:v>728</c:v>
                </c:pt>
                <c:pt idx="6268">
                  <c:v>721</c:v>
                </c:pt>
                <c:pt idx="6269">
                  <c:v>723</c:v>
                </c:pt>
                <c:pt idx="6270">
                  <c:v>718</c:v>
                </c:pt>
                <c:pt idx="6271">
                  <c:v>721</c:v>
                </c:pt>
                <c:pt idx="6272">
                  <c:v>728</c:v>
                </c:pt>
                <c:pt idx="6273">
                  <c:v>734</c:v>
                </c:pt>
                <c:pt idx="6274">
                  <c:v>728</c:v>
                </c:pt>
                <c:pt idx="6275">
                  <c:v>728</c:v>
                </c:pt>
                <c:pt idx="6276">
                  <c:v>731</c:v>
                </c:pt>
                <c:pt idx="6277">
                  <c:v>723</c:v>
                </c:pt>
                <c:pt idx="6278">
                  <c:v>726</c:v>
                </c:pt>
                <c:pt idx="6279">
                  <c:v>736</c:v>
                </c:pt>
                <c:pt idx="6280">
                  <c:v>731</c:v>
                </c:pt>
                <c:pt idx="6281">
                  <c:v>721</c:v>
                </c:pt>
                <c:pt idx="6282">
                  <c:v>736</c:v>
                </c:pt>
                <c:pt idx="6283">
                  <c:v>729</c:v>
                </c:pt>
                <c:pt idx="6284">
                  <c:v>723</c:v>
                </c:pt>
                <c:pt idx="6285">
                  <c:v>728</c:v>
                </c:pt>
                <c:pt idx="6286">
                  <c:v>723</c:v>
                </c:pt>
                <c:pt idx="6287">
                  <c:v>728</c:v>
                </c:pt>
                <c:pt idx="6288">
                  <c:v>720</c:v>
                </c:pt>
                <c:pt idx="6289">
                  <c:v>726</c:v>
                </c:pt>
                <c:pt idx="6290">
                  <c:v>722</c:v>
                </c:pt>
                <c:pt idx="6291">
                  <c:v>715</c:v>
                </c:pt>
                <c:pt idx="6292">
                  <c:v>716</c:v>
                </c:pt>
                <c:pt idx="6293">
                  <c:v>731</c:v>
                </c:pt>
                <c:pt idx="6294">
                  <c:v>721</c:v>
                </c:pt>
                <c:pt idx="6295">
                  <c:v>720</c:v>
                </c:pt>
                <c:pt idx="6296">
                  <c:v>723</c:v>
                </c:pt>
                <c:pt idx="6297">
                  <c:v>734</c:v>
                </c:pt>
                <c:pt idx="6298">
                  <c:v>728</c:v>
                </c:pt>
                <c:pt idx="6299">
                  <c:v>728</c:v>
                </c:pt>
                <c:pt idx="6300">
                  <c:v>729</c:v>
                </c:pt>
                <c:pt idx="6301">
                  <c:v>731</c:v>
                </c:pt>
                <c:pt idx="6302">
                  <c:v>736</c:v>
                </c:pt>
                <c:pt idx="6303">
                  <c:v>723</c:v>
                </c:pt>
                <c:pt idx="6304">
                  <c:v>723</c:v>
                </c:pt>
                <c:pt idx="6305">
                  <c:v>716</c:v>
                </c:pt>
                <c:pt idx="6306">
                  <c:v>731</c:v>
                </c:pt>
                <c:pt idx="6307">
                  <c:v>723</c:v>
                </c:pt>
                <c:pt idx="6308">
                  <c:v>716</c:v>
                </c:pt>
                <c:pt idx="6309">
                  <c:v>718</c:v>
                </c:pt>
                <c:pt idx="6310">
                  <c:v>718</c:v>
                </c:pt>
                <c:pt idx="6311">
                  <c:v>721</c:v>
                </c:pt>
                <c:pt idx="6312">
                  <c:v>723</c:v>
                </c:pt>
                <c:pt idx="6313">
                  <c:v>725</c:v>
                </c:pt>
                <c:pt idx="6314">
                  <c:v>736</c:v>
                </c:pt>
                <c:pt idx="6315">
                  <c:v>723</c:v>
                </c:pt>
                <c:pt idx="6316">
                  <c:v>731</c:v>
                </c:pt>
                <c:pt idx="6317">
                  <c:v>726</c:v>
                </c:pt>
                <c:pt idx="6318">
                  <c:v>716</c:v>
                </c:pt>
                <c:pt idx="6319">
                  <c:v>728</c:v>
                </c:pt>
                <c:pt idx="6320">
                  <c:v>723</c:v>
                </c:pt>
                <c:pt idx="6321">
                  <c:v>721</c:v>
                </c:pt>
                <c:pt idx="6322">
                  <c:v>723</c:v>
                </c:pt>
                <c:pt idx="6323">
                  <c:v>718</c:v>
                </c:pt>
                <c:pt idx="6324">
                  <c:v>721</c:v>
                </c:pt>
                <c:pt idx="6325">
                  <c:v>723</c:v>
                </c:pt>
                <c:pt idx="6326">
                  <c:v>723</c:v>
                </c:pt>
                <c:pt idx="6327">
                  <c:v>726</c:v>
                </c:pt>
                <c:pt idx="6328">
                  <c:v>718</c:v>
                </c:pt>
                <c:pt idx="6329">
                  <c:v>723</c:v>
                </c:pt>
                <c:pt idx="6330">
                  <c:v>743</c:v>
                </c:pt>
                <c:pt idx="6331">
                  <c:v>723</c:v>
                </c:pt>
                <c:pt idx="6332">
                  <c:v>718</c:v>
                </c:pt>
                <c:pt idx="6333">
                  <c:v>716</c:v>
                </c:pt>
                <c:pt idx="6334">
                  <c:v>723</c:v>
                </c:pt>
                <c:pt idx="6335">
                  <c:v>750</c:v>
                </c:pt>
                <c:pt idx="6336">
                  <c:v>728</c:v>
                </c:pt>
                <c:pt idx="6337">
                  <c:v>718</c:v>
                </c:pt>
                <c:pt idx="6338">
                  <c:v>721</c:v>
                </c:pt>
                <c:pt idx="6339">
                  <c:v>723</c:v>
                </c:pt>
                <c:pt idx="6340">
                  <c:v>731</c:v>
                </c:pt>
                <c:pt idx="6341">
                  <c:v>723</c:v>
                </c:pt>
                <c:pt idx="6342">
                  <c:v>722</c:v>
                </c:pt>
                <c:pt idx="6343">
                  <c:v>729</c:v>
                </c:pt>
                <c:pt idx="6344">
                  <c:v>723</c:v>
                </c:pt>
                <c:pt idx="6345">
                  <c:v>717</c:v>
                </c:pt>
                <c:pt idx="6346">
                  <c:v>715</c:v>
                </c:pt>
                <c:pt idx="6347">
                  <c:v>721</c:v>
                </c:pt>
                <c:pt idx="6348">
                  <c:v>726</c:v>
                </c:pt>
                <c:pt idx="6349">
                  <c:v>716</c:v>
                </c:pt>
                <c:pt idx="6350">
                  <c:v>718</c:v>
                </c:pt>
                <c:pt idx="6351">
                  <c:v>726</c:v>
                </c:pt>
                <c:pt idx="6352">
                  <c:v>715</c:v>
                </c:pt>
                <c:pt idx="6353">
                  <c:v>715</c:v>
                </c:pt>
                <c:pt idx="6354">
                  <c:v>723</c:v>
                </c:pt>
                <c:pt idx="6355">
                  <c:v>718</c:v>
                </c:pt>
                <c:pt idx="6356">
                  <c:v>723</c:v>
                </c:pt>
                <c:pt idx="6357">
                  <c:v>726</c:v>
                </c:pt>
                <c:pt idx="6358">
                  <c:v>726</c:v>
                </c:pt>
                <c:pt idx="6359">
                  <c:v>731</c:v>
                </c:pt>
                <c:pt idx="6360">
                  <c:v>726</c:v>
                </c:pt>
                <c:pt idx="6361">
                  <c:v>718</c:v>
                </c:pt>
                <c:pt idx="6362">
                  <c:v>721</c:v>
                </c:pt>
                <c:pt idx="6363">
                  <c:v>723</c:v>
                </c:pt>
                <c:pt idx="6364">
                  <c:v>726</c:v>
                </c:pt>
                <c:pt idx="6365">
                  <c:v>716</c:v>
                </c:pt>
                <c:pt idx="6366">
                  <c:v>717</c:v>
                </c:pt>
                <c:pt idx="6367">
                  <c:v>723</c:v>
                </c:pt>
                <c:pt idx="6368">
                  <c:v>723</c:v>
                </c:pt>
                <c:pt idx="6369">
                  <c:v>723</c:v>
                </c:pt>
                <c:pt idx="6370">
                  <c:v>723</c:v>
                </c:pt>
                <c:pt idx="6371">
                  <c:v>718</c:v>
                </c:pt>
                <c:pt idx="6372">
                  <c:v>721</c:v>
                </c:pt>
                <c:pt idx="6373">
                  <c:v>726</c:v>
                </c:pt>
                <c:pt idx="6374">
                  <c:v>718</c:v>
                </c:pt>
                <c:pt idx="6375">
                  <c:v>721</c:v>
                </c:pt>
                <c:pt idx="6376">
                  <c:v>731</c:v>
                </c:pt>
                <c:pt idx="6377">
                  <c:v>731</c:v>
                </c:pt>
                <c:pt idx="6378">
                  <c:v>721</c:v>
                </c:pt>
                <c:pt idx="6379">
                  <c:v>718</c:v>
                </c:pt>
                <c:pt idx="6380">
                  <c:v>718</c:v>
                </c:pt>
                <c:pt idx="6381">
                  <c:v>715</c:v>
                </c:pt>
                <c:pt idx="6382">
                  <c:v>723</c:v>
                </c:pt>
                <c:pt idx="6383">
                  <c:v>718</c:v>
                </c:pt>
                <c:pt idx="6384">
                  <c:v>726</c:v>
                </c:pt>
                <c:pt idx="6385">
                  <c:v>731</c:v>
                </c:pt>
                <c:pt idx="6386">
                  <c:v>721</c:v>
                </c:pt>
                <c:pt idx="6387">
                  <c:v>731</c:v>
                </c:pt>
                <c:pt idx="6388">
                  <c:v>731</c:v>
                </c:pt>
                <c:pt idx="6389">
                  <c:v>721</c:v>
                </c:pt>
                <c:pt idx="6390">
                  <c:v>731</c:v>
                </c:pt>
                <c:pt idx="6391">
                  <c:v>723</c:v>
                </c:pt>
                <c:pt idx="6392">
                  <c:v>715</c:v>
                </c:pt>
                <c:pt idx="6393">
                  <c:v>728</c:v>
                </c:pt>
                <c:pt idx="6394">
                  <c:v>723</c:v>
                </c:pt>
                <c:pt idx="6395">
                  <c:v>716</c:v>
                </c:pt>
                <c:pt idx="6396">
                  <c:v>723</c:v>
                </c:pt>
                <c:pt idx="6397">
                  <c:v>717</c:v>
                </c:pt>
                <c:pt idx="6398">
                  <c:v>721</c:v>
                </c:pt>
                <c:pt idx="6399">
                  <c:v>723</c:v>
                </c:pt>
                <c:pt idx="6400">
                  <c:v>723</c:v>
                </c:pt>
                <c:pt idx="6401">
                  <c:v>748</c:v>
                </c:pt>
                <c:pt idx="6402">
                  <c:v>721</c:v>
                </c:pt>
                <c:pt idx="6403">
                  <c:v>728</c:v>
                </c:pt>
                <c:pt idx="6404">
                  <c:v>728</c:v>
                </c:pt>
                <c:pt idx="6405">
                  <c:v>750</c:v>
                </c:pt>
                <c:pt idx="6406">
                  <c:v>716</c:v>
                </c:pt>
                <c:pt idx="6407">
                  <c:v>723</c:v>
                </c:pt>
                <c:pt idx="6408">
                  <c:v>726</c:v>
                </c:pt>
                <c:pt idx="6409">
                  <c:v>724</c:v>
                </c:pt>
                <c:pt idx="6410">
                  <c:v>718</c:v>
                </c:pt>
                <c:pt idx="6411">
                  <c:v>721</c:v>
                </c:pt>
                <c:pt idx="6412">
                  <c:v>726</c:v>
                </c:pt>
                <c:pt idx="6413">
                  <c:v>728</c:v>
                </c:pt>
                <c:pt idx="6414">
                  <c:v>726</c:v>
                </c:pt>
                <c:pt idx="6415">
                  <c:v>728</c:v>
                </c:pt>
                <c:pt idx="6416">
                  <c:v>731</c:v>
                </c:pt>
                <c:pt idx="6417">
                  <c:v>726</c:v>
                </c:pt>
                <c:pt idx="6418">
                  <c:v>718</c:v>
                </c:pt>
                <c:pt idx="6419">
                  <c:v>716</c:v>
                </c:pt>
                <c:pt idx="6420">
                  <c:v>723</c:v>
                </c:pt>
                <c:pt idx="6421">
                  <c:v>726</c:v>
                </c:pt>
                <c:pt idx="6422">
                  <c:v>721</c:v>
                </c:pt>
                <c:pt idx="6423">
                  <c:v>718</c:v>
                </c:pt>
                <c:pt idx="6424">
                  <c:v>721</c:v>
                </c:pt>
                <c:pt idx="6425">
                  <c:v>726</c:v>
                </c:pt>
                <c:pt idx="6426">
                  <c:v>728</c:v>
                </c:pt>
                <c:pt idx="6427">
                  <c:v>721</c:v>
                </c:pt>
                <c:pt idx="6428">
                  <c:v>731</c:v>
                </c:pt>
                <c:pt idx="6429">
                  <c:v>721</c:v>
                </c:pt>
                <c:pt idx="6430">
                  <c:v>723</c:v>
                </c:pt>
                <c:pt idx="6431">
                  <c:v>723</c:v>
                </c:pt>
                <c:pt idx="6432">
                  <c:v>726</c:v>
                </c:pt>
                <c:pt idx="6433">
                  <c:v>718</c:v>
                </c:pt>
                <c:pt idx="6434">
                  <c:v>716</c:v>
                </c:pt>
                <c:pt idx="6435">
                  <c:v>718</c:v>
                </c:pt>
                <c:pt idx="6436">
                  <c:v>726</c:v>
                </c:pt>
                <c:pt idx="6437">
                  <c:v>728</c:v>
                </c:pt>
                <c:pt idx="6438">
                  <c:v>717</c:v>
                </c:pt>
                <c:pt idx="6439">
                  <c:v>721</c:v>
                </c:pt>
                <c:pt idx="6440">
                  <c:v>715</c:v>
                </c:pt>
                <c:pt idx="6441">
                  <c:v>723</c:v>
                </c:pt>
                <c:pt idx="6442">
                  <c:v>721</c:v>
                </c:pt>
                <c:pt idx="6443">
                  <c:v>726</c:v>
                </c:pt>
                <c:pt idx="6444">
                  <c:v>718</c:v>
                </c:pt>
                <c:pt idx="6445">
                  <c:v>716</c:v>
                </c:pt>
                <c:pt idx="6446">
                  <c:v>718</c:v>
                </c:pt>
                <c:pt idx="6447">
                  <c:v>729</c:v>
                </c:pt>
                <c:pt idx="6448">
                  <c:v>736</c:v>
                </c:pt>
                <c:pt idx="6449">
                  <c:v>723</c:v>
                </c:pt>
                <c:pt idx="6450">
                  <c:v>728</c:v>
                </c:pt>
                <c:pt idx="6451">
                  <c:v>728</c:v>
                </c:pt>
                <c:pt idx="6452">
                  <c:v>721</c:v>
                </c:pt>
                <c:pt idx="6453">
                  <c:v>728</c:v>
                </c:pt>
                <c:pt idx="6454">
                  <c:v>716</c:v>
                </c:pt>
                <c:pt idx="6455">
                  <c:v>723</c:v>
                </c:pt>
                <c:pt idx="6456">
                  <c:v>726</c:v>
                </c:pt>
                <c:pt idx="6457">
                  <c:v>723</c:v>
                </c:pt>
                <c:pt idx="6458">
                  <c:v>731</c:v>
                </c:pt>
                <c:pt idx="6459">
                  <c:v>716</c:v>
                </c:pt>
                <c:pt idx="6460">
                  <c:v>723</c:v>
                </c:pt>
                <c:pt idx="6461">
                  <c:v>728</c:v>
                </c:pt>
                <c:pt idx="6462">
                  <c:v>721</c:v>
                </c:pt>
                <c:pt idx="6463">
                  <c:v>728</c:v>
                </c:pt>
                <c:pt idx="6464">
                  <c:v>728</c:v>
                </c:pt>
                <c:pt idx="6465">
                  <c:v>726</c:v>
                </c:pt>
                <c:pt idx="6466">
                  <c:v>736</c:v>
                </c:pt>
                <c:pt idx="6467">
                  <c:v>726</c:v>
                </c:pt>
                <c:pt idx="6468">
                  <c:v>720</c:v>
                </c:pt>
                <c:pt idx="6469">
                  <c:v>727</c:v>
                </c:pt>
                <c:pt idx="6470">
                  <c:v>729</c:v>
                </c:pt>
                <c:pt idx="6471">
                  <c:v>721</c:v>
                </c:pt>
                <c:pt idx="6472">
                  <c:v>723</c:v>
                </c:pt>
                <c:pt idx="6473">
                  <c:v>726</c:v>
                </c:pt>
                <c:pt idx="6474">
                  <c:v>718</c:v>
                </c:pt>
                <c:pt idx="6475">
                  <c:v>718</c:v>
                </c:pt>
                <c:pt idx="6476">
                  <c:v>723</c:v>
                </c:pt>
                <c:pt idx="6477">
                  <c:v>728</c:v>
                </c:pt>
                <c:pt idx="6478">
                  <c:v>731</c:v>
                </c:pt>
                <c:pt idx="6479">
                  <c:v>726</c:v>
                </c:pt>
                <c:pt idx="6480">
                  <c:v>726</c:v>
                </c:pt>
                <c:pt idx="6481">
                  <c:v>726</c:v>
                </c:pt>
                <c:pt idx="6482">
                  <c:v>731</c:v>
                </c:pt>
                <c:pt idx="6483">
                  <c:v>717</c:v>
                </c:pt>
                <c:pt idx="6484">
                  <c:v>723</c:v>
                </c:pt>
                <c:pt idx="6485">
                  <c:v>723</c:v>
                </c:pt>
                <c:pt idx="6486">
                  <c:v>723</c:v>
                </c:pt>
                <c:pt idx="6487">
                  <c:v>728</c:v>
                </c:pt>
                <c:pt idx="6488">
                  <c:v>728</c:v>
                </c:pt>
                <c:pt idx="6489">
                  <c:v>721</c:v>
                </c:pt>
                <c:pt idx="6490">
                  <c:v>723</c:v>
                </c:pt>
                <c:pt idx="6491">
                  <c:v>726</c:v>
                </c:pt>
                <c:pt idx="6492">
                  <c:v>718</c:v>
                </c:pt>
                <c:pt idx="6493">
                  <c:v>718</c:v>
                </c:pt>
                <c:pt idx="6494">
                  <c:v>731</c:v>
                </c:pt>
                <c:pt idx="6495">
                  <c:v>718</c:v>
                </c:pt>
                <c:pt idx="6496">
                  <c:v>715</c:v>
                </c:pt>
                <c:pt idx="6497">
                  <c:v>724</c:v>
                </c:pt>
                <c:pt idx="6498">
                  <c:v>723</c:v>
                </c:pt>
                <c:pt idx="6499">
                  <c:v>726</c:v>
                </c:pt>
                <c:pt idx="6500">
                  <c:v>721</c:v>
                </c:pt>
                <c:pt idx="6501">
                  <c:v>718</c:v>
                </c:pt>
                <c:pt idx="6502">
                  <c:v>723</c:v>
                </c:pt>
                <c:pt idx="6503">
                  <c:v>718</c:v>
                </c:pt>
                <c:pt idx="6504">
                  <c:v>717</c:v>
                </c:pt>
                <c:pt idx="6505">
                  <c:v>729</c:v>
                </c:pt>
                <c:pt idx="6506">
                  <c:v>718</c:v>
                </c:pt>
                <c:pt idx="6507">
                  <c:v>728</c:v>
                </c:pt>
                <c:pt idx="6508">
                  <c:v>724</c:v>
                </c:pt>
                <c:pt idx="6509">
                  <c:v>718</c:v>
                </c:pt>
                <c:pt idx="6510">
                  <c:v>723</c:v>
                </c:pt>
                <c:pt idx="6511">
                  <c:v>729</c:v>
                </c:pt>
                <c:pt idx="6512">
                  <c:v>718</c:v>
                </c:pt>
                <c:pt idx="6513">
                  <c:v>723</c:v>
                </c:pt>
                <c:pt idx="6514">
                  <c:v>723</c:v>
                </c:pt>
                <c:pt idx="6515">
                  <c:v>718</c:v>
                </c:pt>
                <c:pt idx="6516">
                  <c:v>724</c:v>
                </c:pt>
                <c:pt idx="6517">
                  <c:v>718</c:v>
                </c:pt>
                <c:pt idx="6518">
                  <c:v>728</c:v>
                </c:pt>
                <c:pt idx="6519">
                  <c:v>723</c:v>
                </c:pt>
                <c:pt idx="6520">
                  <c:v>723</c:v>
                </c:pt>
                <c:pt idx="6521">
                  <c:v>721</c:v>
                </c:pt>
                <c:pt idx="6522">
                  <c:v>718</c:v>
                </c:pt>
                <c:pt idx="6523">
                  <c:v>723</c:v>
                </c:pt>
                <c:pt idx="6524">
                  <c:v>723</c:v>
                </c:pt>
                <c:pt idx="6525">
                  <c:v>723</c:v>
                </c:pt>
                <c:pt idx="6526">
                  <c:v>715</c:v>
                </c:pt>
                <c:pt idx="6527">
                  <c:v>723</c:v>
                </c:pt>
                <c:pt idx="6528">
                  <c:v>723</c:v>
                </c:pt>
                <c:pt idx="6529">
                  <c:v>716</c:v>
                </c:pt>
                <c:pt idx="6530">
                  <c:v>731</c:v>
                </c:pt>
                <c:pt idx="6531">
                  <c:v>743</c:v>
                </c:pt>
                <c:pt idx="6532">
                  <c:v>745</c:v>
                </c:pt>
                <c:pt idx="6533">
                  <c:v>745</c:v>
                </c:pt>
                <c:pt idx="6534">
                  <c:v>723</c:v>
                </c:pt>
                <c:pt idx="6535">
                  <c:v>723</c:v>
                </c:pt>
                <c:pt idx="6536">
                  <c:v>721</c:v>
                </c:pt>
                <c:pt idx="6537">
                  <c:v>718</c:v>
                </c:pt>
                <c:pt idx="6538">
                  <c:v>724</c:v>
                </c:pt>
                <c:pt idx="6539">
                  <c:v>723</c:v>
                </c:pt>
                <c:pt idx="6540">
                  <c:v>717</c:v>
                </c:pt>
                <c:pt idx="6541">
                  <c:v>724</c:v>
                </c:pt>
                <c:pt idx="6542">
                  <c:v>716</c:v>
                </c:pt>
                <c:pt idx="6543">
                  <c:v>723</c:v>
                </c:pt>
                <c:pt idx="6544">
                  <c:v>723</c:v>
                </c:pt>
                <c:pt idx="6545">
                  <c:v>715</c:v>
                </c:pt>
                <c:pt idx="6546">
                  <c:v>726</c:v>
                </c:pt>
                <c:pt idx="6547">
                  <c:v>723</c:v>
                </c:pt>
                <c:pt idx="6548">
                  <c:v>718</c:v>
                </c:pt>
                <c:pt idx="6549">
                  <c:v>718</c:v>
                </c:pt>
                <c:pt idx="6550">
                  <c:v>716</c:v>
                </c:pt>
                <c:pt idx="6551">
                  <c:v>715</c:v>
                </c:pt>
                <c:pt idx="6552">
                  <c:v>718</c:v>
                </c:pt>
                <c:pt idx="6553">
                  <c:v>721</c:v>
                </c:pt>
                <c:pt idx="6554">
                  <c:v>718</c:v>
                </c:pt>
                <c:pt idx="6555">
                  <c:v>723</c:v>
                </c:pt>
                <c:pt idx="6556">
                  <c:v>726</c:v>
                </c:pt>
                <c:pt idx="6557">
                  <c:v>726</c:v>
                </c:pt>
                <c:pt idx="6558">
                  <c:v>724</c:v>
                </c:pt>
                <c:pt idx="6559">
                  <c:v>716</c:v>
                </c:pt>
                <c:pt idx="6560">
                  <c:v>723</c:v>
                </c:pt>
                <c:pt idx="6561">
                  <c:v>721</c:v>
                </c:pt>
                <c:pt idx="6562">
                  <c:v>728</c:v>
                </c:pt>
                <c:pt idx="6563">
                  <c:v>721</c:v>
                </c:pt>
                <c:pt idx="6564">
                  <c:v>728</c:v>
                </c:pt>
                <c:pt idx="6565">
                  <c:v>731</c:v>
                </c:pt>
                <c:pt idx="6566">
                  <c:v>728</c:v>
                </c:pt>
                <c:pt idx="6567">
                  <c:v>728</c:v>
                </c:pt>
                <c:pt idx="6568">
                  <c:v>734</c:v>
                </c:pt>
                <c:pt idx="6569">
                  <c:v>731</c:v>
                </c:pt>
                <c:pt idx="6570">
                  <c:v>723</c:v>
                </c:pt>
                <c:pt idx="6571">
                  <c:v>729</c:v>
                </c:pt>
                <c:pt idx="6572">
                  <c:v>736</c:v>
                </c:pt>
                <c:pt idx="6573">
                  <c:v>723</c:v>
                </c:pt>
                <c:pt idx="6574">
                  <c:v>726</c:v>
                </c:pt>
                <c:pt idx="6575">
                  <c:v>723</c:v>
                </c:pt>
                <c:pt idx="6576">
                  <c:v>723</c:v>
                </c:pt>
                <c:pt idx="6577">
                  <c:v>723</c:v>
                </c:pt>
                <c:pt idx="6578">
                  <c:v>726</c:v>
                </c:pt>
                <c:pt idx="6579">
                  <c:v>731</c:v>
                </c:pt>
                <c:pt idx="6580">
                  <c:v>718</c:v>
                </c:pt>
                <c:pt idx="6581">
                  <c:v>717</c:v>
                </c:pt>
                <c:pt idx="6582">
                  <c:v>724</c:v>
                </c:pt>
                <c:pt idx="6583">
                  <c:v>723</c:v>
                </c:pt>
                <c:pt idx="6584">
                  <c:v>721</c:v>
                </c:pt>
                <c:pt idx="6585">
                  <c:v>715</c:v>
                </c:pt>
                <c:pt idx="6586">
                  <c:v>723</c:v>
                </c:pt>
                <c:pt idx="6587">
                  <c:v>721</c:v>
                </c:pt>
                <c:pt idx="6588">
                  <c:v>723</c:v>
                </c:pt>
                <c:pt idx="6589">
                  <c:v>718</c:v>
                </c:pt>
                <c:pt idx="6590">
                  <c:v>721</c:v>
                </c:pt>
                <c:pt idx="6591">
                  <c:v>728</c:v>
                </c:pt>
                <c:pt idx="6592">
                  <c:v>724</c:v>
                </c:pt>
                <c:pt idx="6593">
                  <c:v>726</c:v>
                </c:pt>
                <c:pt idx="6594">
                  <c:v>723</c:v>
                </c:pt>
                <c:pt idx="6595">
                  <c:v>724</c:v>
                </c:pt>
                <c:pt idx="6596">
                  <c:v>718</c:v>
                </c:pt>
                <c:pt idx="6597">
                  <c:v>718</c:v>
                </c:pt>
                <c:pt idx="6598">
                  <c:v>716</c:v>
                </c:pt>
                <c:pt idx="6599">
                  <c:v>717</c:v>
                </c:pt>
                <c:pt idx="6600">
                  <c:v>717</c:v>
                </c:pt>
                <c:pt idx="6601">
                  <c:v>721</c:v>
                </c:pt>
                <c:pt idx="6602">
                  <c:v>718</c:v>
                </c:pt>
                <c:pt idx="6603">
                  <c:v>718</c:v>
                </c:pt>
                <c:pt idx="6604">
                  <c:v>716</c:v>
                </c:pt>
                <c:pt idx="6605">
                  <c:v>718</c:v>
                </c:pt>
                <c:pt idx="6606">
                  <c:v>721</c:v>
                </c:pt>
                <c:pt idx="6607">
                  <c:v>728</c:v>
                </c:pt>
                <c:pt idx="6608">
                  <c:v>723</c:v>
                </c:pt>
                <c:pt idx="6609">
                  <c:v>726</c:v>
                </c:pt>
                <c:pt idx="6610">
                  <c:v>736</c:v>
                </c:pt>
                <c:pt idx="6611">
                  <c:v>736</c:v>
                </c:pt>
                <c:pt idx="6612">
                  <c:v>728</c:v>
                </c:pt>
                <c:pt idx="6613">
                  <c:v>723</c:v>
                </c:pt>
                <c:pt idx="6614">
                  <c:v>726</c:v>
                </c:pt>
                <c:pt idx="6615">
                  <c:v>718</c:v>
                </c:pt>
                <c:pt idx="6616">
                  <c:v>728</c:v>
                </c:pt>
                <c:pt idx="6617">
                  <c:v>715</c:v>
                </c:pt>
                <c:pt idx="6618">
                  <c:v>726</c:v>
                </c:pt>
                <c:pt idx="6619">
                  <c:v>723</c:v>
                </c:pt>
                <c:pt idx="6620">
                  <c:v>723</c:v>
                </c:pt>
                <c:pt idx="6621">
                  <c:v>728</c:v>
                </c:pt>
                <c:pt idx="6622">
                  <c:v>716</c:v>
                </c:pt>
                <c:pt idx="6623">
                  <c:v>723</c:v>
                </c:pt>
                <c:pt idx="6624">
                  <c:v>728</c:v>
                </c:pt>
                <c:pt idx="6625">
                  <c:v>721</c:v>
                </c:pt>
                <c:pt idx="6626">
                  <c:v>726</c:v>
                </c:pt>
                <c:pt idx="6627">
                  <c:v>718</c:v>
                </c:pt>
                <c:pt idx="6628">
                  <c:v>718</c:v>
                </c:pt>
                <c:pt idx="6629">
                  <c:v>728</c:v>
                </c:pt>
                <c:pt idx="6630">
                  <c:v>726</c:v>
                </c:pt>
                <c:pt idx="6631">
                  <c:v>723</c:v>
                </c:pt>
                <c:pt idx="6632">
                  <c:v>723</c:v>
                </c:pt>
                <c:pt idx="6633">
                  <c:v>723</c:v>
                </c:pt>
                <c:pt idx="6634">
                  <c:v>723</c:v>
                </c:pt>
                <c:pt idx="6635">
                  <c:v>720</c:v>
                </c:pt>
                <c:pt idx="6636">
                  <c:v>728</c:v>
                </c:pt>
                <c:pt idx="6637">
                  <c:v>731</c:v>
                </c:pt>
                <c:pt idx="6638">
                  <c:v>723</c:v>
                </c:pt>
                <c:pt idx="6639">
                  <c:v>731</c:v>
                </c:pt>
                <c:pt idx="6640">
                  <c:v>748</c:v>
                </c:pt>
                <c:pt idx="6641">
                  <c:v>731</c:v>
                </c:pt>
                <c:pt idx="6642">
                  <c:v>723</c:v>
                </c:pt>
                <c:pt idx="6643">
                  <c:v>750</c:v>
                </c:pt>
                <c:pt idx="6644">
                  <c:v>726</c:v>
                </c:pt>
                <c:pt idx="6645">
                  <c:v>715</c:v>
                </c:pt>
                <c:pt idx="6646">
                  <c:v>750</c:v>
                </c:pt>
                <c:pt idx="6647">
                  <c:v>718</c:v>
                </c:pt>
                <c:pt idx="6648">
                  <c:v>723</c:v>
                </c:pt>
                <c:pt idx="6649">
                  <c:v>726</c:v>
                </c:pt>
                <c:pt idx="6650">
                  <c:v>716</c:v>
                </c:pt>
                <c:pt idx="6651">
                  <c:v>736</c:v>
                </c:pt>
                <c:pt idx="6652">
                  <c:v>718</c:v>
                </c:pt>
                <c:pt idx="6653">
                  <c:v>726</c:v>
                </c:pt>
                <c:pt idx="6654">
                  <c:v>723</c:v>
                </c:pt>
                <c:pt idx="6655">
                  <c:v>726</c:v>
                </c:pt>
                <c:pt idx="6656">
                  <c:v>728</c:v>
                </c:pt>
                <c:pt idx="6657">
                  <c:v>728</c:v>
                </c:pt>
                <c:pt idx="6658">
                  <c:v>728</c:v>
                </c:pt>
                <c:pt idx="6659">
                  <c:v>723</c:v>
                </c:pt>
                <c:pt idx="6660">
                  <c:v>734</c:v>
                </c:pt>
                <c:pt idx="6661">
                  <c:v>723</c:v>
                </c:pt>
                <c:pt idx="6662">
                  <c:v>722</c:v>
                </c:pt>
                <c:pt idx="6663">
                  <c:v>726</c:v>
                </c:pt>
                <c:pt idx="6664">
                  <c:v>731</c:v>
                </c:pt>
                <c:pt idx="6665">
                  <c:v>729</c:v>
                </c:pt>
                <c:pt idx="6666">
                  <c:v>718</c:v>
                </c:pt>
                <c:pt idx="6667">
                  <c:v>728</c:v>
                </c:pt>
                <c:pt idx="6668">
                  <c:v>726</c:v>
                </c:pt>
                <c:pt idx="6669">
                  <c:v>723</c:v>
                </c:pt>
                <c:pt idx="6670">
                  <c:v>716</c:v>
                </c:pt>
                <c:pt idx="6671">
                  <c:v>728</c:v>
                </c:pt>
                <c:pt idx="6672">
                  <c:v>718</c:v>
                </c:pt>
                <c:pt idx="6673">
                  <c:v>731</c:v>
                </c:pt>
                <c:pt idx="6674">
                  <c:v>728</c:v>
                </c:pt>
                <c:pt idx="6675">
                  <c:v>721</c:v>
                </c:pt>
                <c:pt idx="6676">
                  <c:v>731</c:v>
                </c:pt>
                <c:pt idx="6677">
                  <c:v>728</c:v>
                </c:pt>
                <c:pt idx="6678">
                  <c:v>726</c:v>
                </c:pt>
                <c:pt idx="6679">
                  <c:v>716</c:v>
                </c:pt>
                <c:pt idx="6680">
                  <c:v>726</c:v>
                </c:pt>
                <c:pt idx="6681">
                  <c:v>716</c:v>
                </c:pt>
                <c:pt idx="6682">
                  <c:v>726</c:v>
                </c:pt>
                <c:pt idx="6683">
                  <c:v>723</c:v>
                </c:pt>
                <c:pt idx="6684">
                  <c:v>726</c:v>
                </c:pt>
                <c:pt idx="6685">
                  <c:v>723</c:v>
                </c:pt>
                <c:pt idx="6686">
                  <c:v>723</c:v>
                </c:pt>
                <c:pt idx="6687">
                  <c:v>715</c:v>
                </c:pt>
                <c:pt idx="6688">
                  <c:v>727</c:v>
                </c:pt>
                <c:pt idx="6689">
                  <c:v>723</c:v>
                </c:pt>
                <c:pt idx="6690">
                  <c:v>723</c:v>
                </c:pt>
                <c:pt idx="6691">
                  <c:v>718</c:v>
                </c:pt>
                <c:pt idx="6692">
                  <c:v>731</c:v>
                </c:pt>
                <c:pt idx="6693">
                  <c:v>728</c:v>
                </c:pt>
                <c:pt idx="6694">
                  <c:v>723</c:v>
                </c:pt>
                <c:pt idx="6695">
                  <c:v>720</c:v>
                </c:pt>
                <c:pt idx="6696">
                  <c:v>728</c:v>
                </c:pt>
                <c:pt idx="6697">
                  <c:v>736</c:v>
                </c:pt>
                <c:pt idx="6698">
                  <c:v>726</c:v>
                </c:pt>
                <c:pt idx="6699">
                  <c:v>731</c:v>
                </c:pt>
                <c:pt idx="6700">
                  <c:v>721</c:v>
                </c:pt>
                <c:pt idx="6701">
                  <c:v>731</c:v>
                </c:pt>
                <c:pt idx="6702">
                  <c:v>732</c:v>
                </c:pt>
                <c:pt idx="6703">
                  <c:v>728</c:v>
                </c:pt>
                <c:pt idx="6704">
                  <c:v>736</c:v>
                </c:pt>
                <c:pt idx="6705">
                  <c:v>729</c:v>
                </c:pt>
                <c:pt idx="6706">
                  <c:v>723</c:v>
                </c:pt>
                <c:pt idx="6707">
                  <c:v>718</c:v>
                </c:pt>
                <c:pt idx="6708">
                  <c:v>715</c:v>
                </c:pt>
                <c:pt idx="6709">
                  <c:v>715</c:v>
                </c:pt>
                <c:pt idx="6710">
                  <c:v>715</c:v>
                </c:pt>
                <c:pt idx="6711">
                  <c:v>715</c:v>
                </c:pt>
                <c:pt idx="6712">
                  <c:v>724</c:v>
                </c:pt>
                <c:pt idx="6713">
                  <c:v>731</c:v>
                </c:pt>
                <c:pt idx="6714">
                  <c:v>722</c:v>
                </c:pt>
                <c:pt idx="6715">
                  <c:v>729</c:v>
                </c:pt>
                <c:pt idx="6716">
                  <c:v>728</c:v>
                </c:pt>
                <c:pt idx="6717">
                  <c:v>736</c:v>
                </c:pt>
                <c:pt idx="6718">
                  <c:v>723</c:v>
                </c:pt>
                <c:pt idx="6719">
                  <c:v>731</c:v>
                </c:pt>
                <c:pt idx="6720">
                  <c:v>721</c:v>
                </c:pt>
                <c:pt idx="6721">
                  <c:v>728</c:v>
                </c:pt>
                <c:pt idx="6722">
                  <c:v>722</c:v>
                </c:pt>
                <c:pt idx="6723">
                  <c:v>733</c:v>
                </c:pt>
                <c:pt idx="6724">
                  <c:v>723</c:v>
                </c:pt>
                <c:pt idx="6725">
                  <c:v>721</c:v>
                </c:pt>
                <c:pt idx="6726">
                  <c:v>728</c:v>
                </c:pt>
                <c:pt idx="6727">
                  <c:v>726</c:v>
                </c:pt>
                <c:pt idx="6728">
                  <c:v>716</c:v>
                </c:pt>
                <c:pt idx="6729">
                  <c:v>723</c:v>
                </c:pt>
                <c:pt idx="6730">
                  <c:v>728</c:v>
                </c:pt>
                <c:pt idx="6731">
                  <c:v>716</c:v>
                </c:pt>
                <c:pt idx="6732">
                  <c:v>718</c:v>
                </c:pt>
                <c:pt idx="6733">
                  <c:v>718</c:v>
                </c:pt>
                <c:pt idx="6734">
                  <c:v>715</c:v>
                </c:pt>
                <c:pt idx="6735">
                  <c:v>721</c:v>
                </c:pt>
                <c:pt idx="6736">
                  <c:v>726</c:v>
                </c:pt>
                <c:pt idx="6737">
                  <c:v>734</c:v>
                </c:pt>
                <c:pt idx="6738">
                  <c:v>723</c:v>
                </c:pt>
                <c:pt idx="6739">
                  <c:v>723</c:v>
                </c:pt>
                <c:pt idx="6740">
                  <c:v>716</c:v>
                </c:pt>
                <c:pt idx="6741">
                  <c:v>717</c:v>
                </c:pt>
                <c:pt idx="6742">
                  <c:v>715</c:v>
                </c:pt>
                <c:pt idx="6743">
                  <c:v>715</c:v>
                </c:pt>
                <c:pt idx="6744">
                  <c:v>721</c:v>
                </c:pt>
                <c:pt idx="6745">
                  <c:v>718</c:v>
                </c:pt>
                <c:pt idx="6746">
                  <c:v>723</c:v>
                </c:pt>
                <c:pt idx="6747">
                  <c:v>716</c:v>
                </c:pt>
                <c:pt idx="6748">
                  <c:v>723</c:v>
                </c:pt>
                <c:pt idx="6749">
                  <c:v>722</c:v>
                </c:pt>
                <c:pt idx="6750">
                  <c:v>723</c:v>
                </c:pt>
                <c:pt idx="6751">
                  <c:v>723</c:v>
                </c:pt>
                <c:pt idx="6752">
                  <c:v>726</c:v>
                </c:pt>
                <c:pt idx="6753">
                  <c:v>728</c:v>
                </c:pt>
                <c:pt idx="6754">
                  <c:v>733</c:v>
                </c:pt>
                <c:pt idx="6755">
                  <c:v>721</c:v>
                </c:pt>
                <c:pt idx="6756">
                  <c:v>723</c:v>
                </c:pt>
                <c:pt idx="6757">
                  <c:v>723</c:v>
                </c:pt>
                <c:pt idx="6758">
                  <c:v>720</c:v>
                </c:pt>
                <c:pt idx="6759">
                  <c:v>726</c:v>
                </c:pt>
                <c:pt idx="6760">
                  <c:v>731</c:v>
                </c:pt>
                <c:pt idx="6761">
                  <c:v>721</c:v>
                </c:pt>
                <c:pt idx="6762">
                  <c:v>720</c:v>
                </c:pt>
                <c:pt idx="6763">
                  <c:v>723</c:v>
                </c:pt>
                <c:pt idx="6764">
                  <c:v>726</c:v>
                </c:pt>
                <c:pt idx="6765">
                  <c:v>728</c:v>
                </c:pt>
                <c:pt idx="6766">
                  <c:v>723</c:v>
                </c:pt>
                <c:pt idx="6767">
                  <c:v>729</c:v>
                </c:pt>
                <c:pt idx="6768">
                  <c:v>723</c:v>
                </c:pt>
                <c:pt idx="6769">
                  <c:v>723</c:v>
                </c:pt>
                <c:pt idx="6770">
                  <c:v>731</c:v>
                </c:pt>
                <c:pt idx="6771">
                  <c:v>731</c:v>
                </c:pt>
                <c:pt idx="6772">
                  <c:v>731</c:v>
                </c:pt>
                <c:pt idx="6773">
                  <c:v>723</c:v>
                </c:pt>
                <c:pt idx="6774">
                  <c:v>723</c:v>
                </c:pt>
                <c:pt idx="6775">
                  <c:v>715</c:v>
                </c:pt>
                <c:pt idx="6776">
                  <c:v>727</c:v>
                </c:pt>
                <c:pt idx="6777">
                  <c:v>723</c:v>
                </c:pt>
                <c:pt idx="6778">
                  <c:v>723</c:v>
                </c:pt>
                <c:pt idx="6779">
                  <c:v>718</c:v>
                </c:pt>
                <c:pt idx="6780">
                  <c:v>716</c:v>
                </c:pt>
                <c:pt idx="6781">
                  <c:v>718</c:v>
                </c:pt>
                <c:pt idx="6782">
                  <c:v>723</c:v>
                </c:pt>
                <c:pt idx="6783">
                  <c:v>723</c:v>
                </c:pt>
                <c:pt idx="6784">
                  <c:v>726</c:v>
                </c:pt>
                <c:pt idx="6785">
                  <c:v>721</c:v>
                </c:pt>
                <c:pt idx="6786">
                  <c:v>723</c:v>
                </c:pt>
                <c:pt idx="6787">
                  <c:v>718</c:v>
                </c:pt>
                <c:pt idx="6788">
                  <c:v>724</c:v>
                </c:pt>
                <c:pt idx="6789">
                  <c:v>723</c:v>
                </c:pt>
                <c:pt idx="6790">
                  <c:v>718</c:v>
                </c:pt>
                <c:pt idx="6791">
                  <c:v>723</c:v>
                </c:pt>
                <c:pt idx="6792">
                  <c:v>726</c:v>
                </c:pt>
                <c:pt idx="6793">
                  <c:v>721</c:v>
                </c:pt>
                <c:pt idx="6794">
                  <c:v>722</c:v>
                </c:pt>
                <c:pt idx="6795">
                  <c:v>729</c:v>
                </c:pt>
                <c:pt idx="6796">
                  <c:v>723</c:v>
                </c:pt>
                <c:pt idx="6797">
                  <c:v>731</c:v>
                </c:pt>
                <c:pt idx="6798">
                  <c:v>728</c:v>
                </c:pt>
                <c:pt idx="6799">
                  <c:v>726</c:v>
                </c:pt>
                <c:pt idx="6800">
                  <c:v>716</c:v>
                </c:pt>
                <c:pt idx="6801">
                  <c:v>731</c:v>
                </c:pt>
                <c:pt idx="6802">
                  <c:v>723</c:v>
                </c:pt>
                <c:pt idx="6803">
                  <c:v>716</c:v>
                </c:pt>
                <c:pt idx="6804">
                  <c:v>715</c:v>
                </c:pt>
                <c:pt idx="6805">
                  <c:v>728</c:v>
                </c:pt>
                <c:pt idx="6806">
                  <c:v>721</c:v>
                </c:pt>
                <c:pt idx="6807">
                  <c:v>721</c:v>
                </c:pt>
                <c:pt idx="6808">
                  <c:v>728</c:v>
                </c:pt>
                <c:pt idx="6809">
                  <c:v>721</c:v>
                </c:pt>
                <c:pt idx="6810">
                  <c:v>723</c:v>
                </c:pt>
                <c:pt idx="6811">
                  <c:v>728</c:v>
                </c:pt>
                <c:pt idx="6812">
                  <c:v>726</c:v>
                </c:pt>
                <c:pt idx="6813">
                  <c:v>726</c:v>
                </c:pt>
                <c:pt idx="6814">
                  <c:v>726</c:v>
                </c:pt>
                <c:pt idx="6815">
                  <c:v>723</c:v>
                </c:pt>
                <c:pt idx="6816">
                  <c:v>728</c:v>
                </c:pt>
                <c:pt idx="6817">
                  <c:v>723</c:v>
                </c:pt>
                <c:pt idx="6818">
                  <c:v>731</c:v>
                </c:pt>
                <c:pt idx="6819">
                  <c:v>723</c:v>
                </c:pt>
                <c:pt idx="6820">
                  <c:v>723</c:v>
                </c:pt>
                <c:pt idx="6821">
                  <c:v>721</c:v>
                </c:pt>
                <c:pt idx="6822">
                  <c:v>717</c:v>
                </c:pt>
                <c:pt idx="6823">
                  <c:v>717</c:v>
                </c:pt>
                <c:pt idx="6824">
                  <c:v>731</c:v>
                </c:pt>
                <c:pt idx="6825">
                  <c:v>731</c:v>
                </c:pt>
                <c:pt idx="6826">
                  <c:v>721</c:v>
                </c:pt>
                <c:pt idx="6827">
                  <c:v>726</c:v>
                </c:pt>
                <c:pt idx="6828">
                  <c:v>718</c:v>
                </c:pt>
                <c:pt idx="6829">
                  <c:v>715</c:v>
                </c:pt>
                <c:pt idx="6830">
                  <c:v>715</c:v>
                </c:pt>
                <c:pt idx="6831">
                  <c:v>715</c:v>
                </c:pt>
                <c:pt idx="6832">
                  <c:v>723</c:v>
                </c:pt>
                <c:pt idx="6833">
                  <c:v>731</c:v>
                </c:pt>
                <c:pt idx="6834">
                  <c:v>724</c:v>
                </c:pt>
                <c:pt idx="6835">
                  <c:v>718</c:v>
                </c:pt>
                <c:pt idx="6836">
                  <c:v>717</c:v>
                </c:pt>
                <c:pt idx="6837">
                  <c:v>736</c:v>
                </c:pt>
                <c:pt idx="6838">
                  <c:v>723</c:v>
                </c:pt>
                <c:pt idx="6839">
                  <c:v>716</c:v>
                </c:pt>
                <c:pt idx="6840">
                  <c:v>723</c:v>
                </c:pt>
                <c:pt idx="6841">
                  <c:v>723</c:v>
                </c:pt>
                <c:pt idx="6842">
                  <c:v>715</c:v>
                </c:pt>
                <c:pt idx="6843">
                  <c:v>731</c:v>
                </c:pt>
                <c:pt idx="6844">
                  <c:v>731</c:v>
                </c:pt>
                <c:pt idx="6845">
                  <c:v>724</c:v>
                </c:pt>
                <c:pt idx="6846">
                  <c:v>718</c:v>
                </c:pt>
                <c:pt idx="6847">
                  <c:v>718</c:v>
                </c:pt>
                <c:pt idx="6848">
                  <c:v>723</c:v>
                </c:pt>
                <c:pt idx="6849">
                  <c:v>718</c:v>
                </c:pt>
                <c:pt idx="6850">
                  <c:v>721</c:v>
                </c:pt>
                <c:pt idx="6851">
                  <c:v>718</c:v>
                </c:pt>
                <c:pt idx="6852">
                  <c:v>731</c:v>
                </c:pt>
                <c:pt idx="6853">
                  <c:v>723</c:v>
                </c:pt>
                <c:pt idx="6854">
                  <c:v>717</c:v>
                </c:pt>
                <c:pt idx="6855">
                  <c:v>721</c:v>
                </c:pt>
                <c:pt idx="6856">
                  <c:v>718</c:v>
                </c:pt>
                <c:pt idx="6857">
                  <c:v>718</c:v>
                </c:pt>
                <c:pt idx="6858">
                  <c:v>726</c:v>
                </c:pt>
                <c:pt idx="6859">
                  <c:v>723</c:v>
                </c:pt>
                <c:pt idx="6860">
                  <c:v>723</c:v>
                </c:pt>
                <c:pt idx="6861">
                  <c:v>723</c:v>
                </c:pt>
                <c:pt idx="6862">
                  <c:v>723</c:v>
                </c:pt>
                <c:pt idx="6863">
                  <c:v>750</c:v>
                </c:pt>
                <c:pt idx="6864">
                  <c:v>745</c:v>
                </c:pt>
                <c:pt idx="6865">
                  <c:v>716</c:v>
                </c:pt>
                <c:pt idx="6866">
                  <c:v>718</c:v>
                </c:pt>
                <c:pt idx="6867">
                  <c:v>718</c:v>
                </c:pt>
                <c:pt idx="6868">
                  <c:v>724</c:v>
                </c:pt>
                <c:pt idx="6869">
                  <c:v>726</c:v>
                </c:pt>
                <c:pt idx="6870">
                  <c:v>724</c:v>
                </c:pt>
                <c:pt idx="6871">
                  <c:v>728</c:v>
                </c:pt>
                <c:pt idx="6872">
                  <c:v>723</c:v>
                </c:pt>
                <c:pt idx="6873">
                  <c:v>726</c:v>
                </c:pt>
                <c:pt idx="6874">
                  <c:v>718</c:v>
                </c:pt>
                <c:pt idx="6875">
                  <c:v>723</c:v>
                </c:pt>
                <c:pt idx="6876">
                  <c:v>726</c:v>
                </c:pt>
                <c:pt idx="6877">
                  <c:v>728</c:v>
                </c:pt>
                <c:pt idx="6878">
                  <c:v>720</c:v>
                </c:pt>
                <c:pt idx="6879">
                  <c:v>723</c:v>
                </c:pt>
                <c:pt idx="6880">
                  <c:v>723</c:v>
                </c:pt>
                <c:pt idx="6881">
                  <c:v>726</c:v>
                </c:pt>
                <c:pt idx="6882">
                  <c:v>731</c:v>
                </c:pt>
                <c:pt idx="6883">
                  <c:v>723</c:v>
                </c:pt>
                <c:pt idx="6884">
                  <c:v>726</c:v>
                </c:pt>
                <c:pt idx="6885">
                  <c:v>733</c:v>
                </c:pt>
                <c:pt idx="6886">
                  <c:v>723</c:v>
                </c:pt>
                <c:pt idx="6887">
                  <c:v>720</c:v>
                </c:pt>
                <c:pt idx="6888">
                  <c:v>716</c:v>
                </c:pt>
                <c:pt idx="6889">
                  <c:v>731</c:v>
                </c:pt>
                <c:pt idx="6890">
                  <c:v>729</c:v>
                </c:pt>
                <c:pt idx="6891">
                  <c:v>718</c:v>
                </c:pt>
                <c:pt idx="6892">
                  <c:v>723</c:v>
                </c:pt>
                <c:pt idx="6893">
                  <c:v>718</c:v>
                </c:pt>
                <c:pt idx="6894">
                  <c:v>717</c:v>
                </c:pt>
                <c:pt idx="6895">
                  <c:v>724</c:v>
                </c:pt>
                <c:pt idx="6896">
                  <c:v>723</c:v>
                </c:pt>
                <c:pt idx="6897">
                  <c:v>731</c:v>
                </c:pt>
                <c:pt idx="6898">
                  <c:v>723</c:v>
                </c:pt>
                <c:pt idx="6899">
                  <c:v>728</c:v>
                </c:pt>
                <c:pt idx="6900">
                  <c:v>729</c:v>
                </c:pt>
                <c:pt idx="6901">
                  <c:v>723</c:v>
                </c:pt>
                <c:pt idx="6902">
                  <c:v>726</c:v>
                </c:pt>
                <c:pt idx="6903">
                  <c:v>720</c:v>
                </c:pt>
                <c:pt idx="6904">
                  <c:v>720</c:v>
                </c:pt>
                <c:pt idx="6905">
                  <c:v>728</c:v>
                </c:pt>
                <c:pt idx="6906">
                  <c:v>728</c:v>
                </c:pt>
                <c:pt idx="6907">
                  <c:v>726</c:v>
                </c:pt>
                <c:pt idx="6908">
                  <c:v>723</c:v>
                </c:pt>
                <c:pt idx="6909">
                  <c:v>729</c:v>
                </c:pt>
                <c:pt idx="6910">
                  <c:v>731</c:v>
                </c:pt>
                <c:pt idx="6911">
                  <c:v>728</c:v>
                </c:pt>
                <c:pt idx="6912">
                  <c:v>721</c:v>
                </c:pt>
                <c:pt idx="6913">
                  <c:v>721</c:v>
                </c:pt>
                <c:pt idx="6914">
                  <c:v>717</c:v>
                </c:pt>
                <c:pt idx="6915">
                  <c:v>721</c:v>
                </c:pt>
                <c:pt idx="6916">
                  <c:v>726</c:v>
                </c:pt>
                <c:pt idx="6917">
                  <c:v>718</c:v>
                </c:pt>
                <c:pt idx="6918">
                  <c:v>716</c:v>
                </c:pt>
                <c:pt idx="6919">
                  <c:v>718</c:v>
                </c:pt>
                <c:pt idx="6920">
                  <c:v>726</c:v>
                </c:pt>
                <c:pt idx="6921">
                  <c:v>726</c:v>
                </c:pt>
                <c:pt idx="6922">
                  <c:v>726</c:v>
                </c:pt>
                <c:pt idx="6923">
                  <c:v>716</c:v>
                </c:pt>
                <c:pt idx="6924">
                  <c:v>731</c:v>
                </c:pt>
                <c:pt idx="6925">
                  <c:v>726</c:v>
                </c:pt>
                <c:pt idx="6926">
                  <c:v>716</c:v>
                </c:pt>
                <c:pt idx="6927">
                  <c:v>718</c:v>
                </c:pt>
                <c:pt idx="6928">
                  <c:v>726</c:v>
                </c:pt>
                <c:pt idx="6929">
                  <c:v>731</c:v>
                </c:pt>
                <c:pt idx="6930">
                  <c:v>718</c:v>
                </c:pt>
                <c:pt idx="6931">
                  <c:v>721</c:v>
                </c:pt>
                <c:pt idx="6932">
                  <c:v>718</c:v>
                </c:pt>
                <c:pt idx="6933">
                  <c:v>718</c:v>
                </c:pt>
                <c:pt idx="6934">
                  <c:v>726</c:v>
                </c:pt>
                <c:pt idx="6935">
                  <c:v>723</c:v>
                </c:pt>
                <c:pt idx="6936">
                  <c:v>721</c:v>
                </c:pt>
                <c:pt idx="6937">
                  <c:v>715</c:v>
                </c:pt>
                <c:pt idx="6938">
                  <c:v>723</c:v>
                </c:pt>
                <c:pt idx="6939">
                  <c:v>723</c:v>
                </c:pt>
                <c:pt idx="6940">
                  <c:v>728</c:v>
                </c:pt>
                <c:pt idx="6941">
                  <c:v>723</c:v>
                </c:pt>
                <c:pt idx="6942">
                  <c:v>721</c:v>
                </c:pt>
                <c:pt idx="6943">
                  <c:v>728</c:v>
                </c:pt>
                <c:pt idx="6944">
                  <c:v>723</c:v>
                </c:pt>
                <c:pt idx="6945">
                  <c:v>726</c:v>
                </c:pt>
                <c:pt idx="6946">
                  <c:v>728</c:v>
                </c:pt>
                <c:pt idx="6947">
                  <c:v>731</c:v>
                </c:pt>
                <c:pt idx="6948">
                  <c:v>726</c:v>
                </c:pt>
                <c:pt idx="6949">
                  <c:v>736</c:v>
                </c:pt>
                <c:pt idx="6950">
                  <c:v>736</c:v>
                </c:pt>
                <c:pt idx="6951">
                  <c:v>728</c:v>
                </c:pt>
                <c:pt idx="6952">
                  <c:v>736</c:v>
                </c:pt>
                <c:pt idx="6953">
                  <c:v>721</c:v>
                </c:pt>
                <c:pt idx="6954">
                  <c:v>723</c:v>
                </c:pt>
                <c:pt idx="6955">
                  <c:v>723</c:v>
                </c:pt>
                <c:pt idx="6956">
                  <c:v>716</c:v>
                </c:pt>
                <c:pt idx="6957">
                  <c:v>716</c:v>
                </c:pt>
                <c:pt idx="6958">
                  <c:v>723</c:v>
                </c:pt>
                <c:pt idx="6959">
                  <c:v>721</c:v>
                </c:pt>
                <c:pt idx="6960">
                  <c:v>723</c:v>
                </c:pt>
                <c:pt idx="6961">
                  <c:v>717</c:v>
                </c:pt>
                <c:pt idx="6962">
                  <c:v>731</c:v>
                </c:pt>
                <c:pt idx="6963">
                  <c:v>728</c:v>
                </c:pt>
                <c:pt idx="6964">
                  <c:v>716</c:v>
                </c:pt>
                <c:pt idx="6965">
                  <c:v>726</c:v>
                </c:pt>
                <c:pt idx="6966">
                  <c:v>718</c:v>
                </c:pt>
                <c:pt idx="6967">
                  <c:v>721</c:v>
                </c:pt>
                <c:pt idx="6968">
                  <c:v>718</c:v>
                </c:pt>
                <c:pt idx="6969">
                  <c:v>717</c:v>
                </c:pt>
                <c:pt idx="6970">
                  <c:v>721</c:v>
                </c:pt>
                <c:pt idx="6971">
                  <c:v>723</c:v>
                </c:pt>
                <c:pt idx="6972">
                  <c:v>721</c:v>
                </c:pt>
                <c:pt idx="6973">
                  <c:v>745</c:v>
                </c:pt>
                <c:pt idx="6974">
                  <c:v>729</c:v>
                </c:pt>
                <c:pt idx="6975">
                  <c:v>721</c:v>
                </c:pt>
                <c:pt idx="6976">
                  <c:v>728</c:v>
                </c:pt>
                <c:pt idx="6977">
                  <c:v>721</c:v>
                </c:pt>
                <c:pt idx="6978">
                  <c:v>733</c:v>
                </c:pt>
                <c:pt idx="6979">
                  <c:v>723</c:v>
                </c:pt>
                <c:pt idx="6980">
                  <c:v>723</c:v>
                </c:pt>
                <c:pt idx="6981">
                  <c:v>723</c:v>
                </c:pt>
                <c:pt idx="6982">
                  <c:v>720</c:v>
                </c:pt>
                <c:pt idx="6983">
                  <c:v>721</c:v>
                </c:pt>
                <c:pt idx="6984">
                  <c:v>731</c:v>
                </c:pt>
                <c:pt idx="6985">
                  <c:v>726</c:v>
                </c:pt>
                <c:pt idx="6986">
                  <c:v>723</c:v>
                </c:pt>
                <c:pt idx="6987">
                  <c:v>723</c:v>
                </c:pt>
                <c:pt idx="6988">
                  <c:v>723</c:v>
                </c:pt>
                <c:pt idx="6989">
                  <c:v>726</c:v>
                </c:pt>
                <c:pt idx="6990">
                  <c:v>716</c:v>
                </c:pt>
                <c:pt idx="6991">
                  <c:v>723</c:v>
                </c:pt>
                <c:pt idx="6992">
                  <c:v>723</c:v>
                </c:pt>
                <c:pt idx="6993">
                  <c:v>723</c:v>
                </c:pt>
                <c:pt idx="6994">
                  <c:v>723</c:v>
                </c:pt>
                <c:pt idx="6995">
                  <c:v>720</c:v>
                </c:pt>
                <c:pt idx="6996">
                  <c:v>726</c:v>
                </c:pt>
                <c:pt idx="6997">
                  <c:v>728</c:v>
                </c:pt>
                <c:pt idx="6998">
                  <c:v>726</c:v>
                </c:pt>
                <c:pt idx="6999">
                  <c:v>731</c:v>
                </c:pt>
                <c:pt idx="7000">
                  <c:v>723</c:v>
                </c:pt>
                <c:pt idx="7001">
                  <c:v>716</c:v>
                </c:pt>
                <c:pt idx="7002">
                  <c:v>723</c:v>
                </c:pt>
                <c:pt idx="7003">
                  <c:v>731</c:v>
                </c:pt>
                <c:pt idx="7004">
                  <c:v>726</c:v>
                </c:pt>
                <c:pt idx="7005">
                  <c:v>723</c:v>
                </c:pt>
                <c:pt idx="7006">
                  <c:v>716</c:v>
                </c:pt>
                <c:pt idx="7007">
                  <c:v>718</c:v>
                </c:pt>
                <c:pt idx="7008">
                  <c:v>717</c:v>
                </c:pt>
                <c:pt idx="7009">
                  <c:v>724</c:v>
                </c:pt>
                <c:pt idx="7010">
                  <c:v>726</c:v>
                </c:pt>
                <c:pt idx="7011">
                  <c:v>716</c:v>
                </c:pt>
                <c:pt idx="7012">
                  <c:v>726</c:v>
                </c:pt>
                <c:pt idx="7013">
                  <c:v>723</c:v>
                </c:pt>
                <c:pt idx="7014">
                  <c:v>731</c:v>
                </c:pt>
                <c:pt idx="7015">
                  <c:v>723</c:v>
                </c:pt>
                <c:pt idx="7016">
                  <c:v>729</c:v>
                </c:pt>
                <c:pt idx="7017">
                  <c:v>728</c:v>
                </c:pt>
                <c:pt idx="7018">
                  <c:v>722</c:v>
                </c:pt>
                <c:pt idx="7019">
                  <c:v>726</c:v>
                </c:pt>
                <c:pt idx="7020">
                  <c:v>728</c:v>
                </c:pt>
                <c:pt idx="7021">
                  <c:v>716</c:v>
                </c:pt>
                <c:pt idx="7022">
                  <c:v>715</c:v>
                </c:pt>
                <c:pt idx="7023">
                  <c:v>723</c:v>
                </c:pt>
                <c:pt idx="7024">
                  <c:v>721</c:v>
                </c:pt>
                <c:pt idx="7025">
                  <c:v>723</c:v>
                </c:pt>
                <c:pt idx="7026">
                  <c:v>723</c:v>
                </c:pt>
                <c:pt idx="7027">
                  <c:v>715</c:v>
                </c:pt>
                <c:pt idx="7028">
                  <c:v>723</c:v>
                </c:pt>
                <c:pt idx="7029">
                  <c:v>726</c:v>
                </c:pt>
                <c:pt idx="7030">
                  <c:v>728</c:v>
                </c:pt>
                <c:pt idx="7031">
                  <c:v>723</c:v>
                </c:pt>
                <c:pt idx="7032">
                  <c:v>726</c:v>
                </c:pt>
                <c:pt idx="7033">
                  <c:v>721</c:v>
                </c:pt>
                <c:pt idx="7034">
                  <c:v>733</c:v>
                </c:pt>
                <c:pt idx="7035">
                  <c:v>715</c:v>
                </c:pt>
                <c:pt idx="7036">
                  <c:v>728</c:v>
                </c:pt>
                <c:pt idx="7037">
                  <c:v>723</c:v>
                </c:pt>
                <c:pt idx="7038">
                  <c:v>718</c:v>
                </c:pt>
                <c:pt idx="7039">
                  <c:v>723</c:v>
                </c:pt>
                <c:pt idx="7040">
                  <c:v>721</c:v>
                </c:pt>
                <c:pt idx="7041">
                  <c:v>723</c:v>
                </c:pt>
                <c:pt idx="7042">
                  <c:v>723</c:v>
                </c:pt>
                <c:pt idx="7043">
                  <c:v>723</c:v>
                </c:pt>
                <c:pt idx="7044">
                  <c:v>718</c:v>
                </c:pt>
                <c:pt idx="7045">
                  <c:v>721</c:v>
                </c:pt>
                <c:pt idx="7046">
                  <c:v>726</c:v>
                </c:pt>
                <c:pt idx="7047">
                  <c:v>723</c:v>
                </c:pt>
                <c:pt idx="7048">
                  <c:v>723</c:v>
                </c:pt>
                <c:pt idx="7049">
                  <c:v>723</c:v>
                </c:pt>
                <c:pt idx="7050">
                  <c:v>723</c:v>
                </c:pt>
                <c:pt idx="7051">
                  <c:v>726</c:v>
                </c:pt>
                <c:pt idx="7052">
                  <c:v>723</c:v>
                </c:pt>
                <c:pt idx="7053">
                  <c:v>723</c:v>
                </c:pt>
                <c:pt idx="7054">
                  <c:v>717</c:v>
                </c:pt>
                <c:pt idx="7055">
                  <c:v>715</c:v>
                </c:pt>
                <c:pt idx="7056">
                  <c:v>731</c:v>
                </c:pt>
                <c:pt idx="7057">
                  <c:v>718</c:v>
                </c:pt>
                <c:pt idx="7058">
                  <c:v>724</c:v>
                </c:pt>
                <c:pt idx="7059">
                  <c:v>723</c:v>
                </c:pt>
                <c:pt idx="7060">
                  <c:v>726</c:v>
                </c:pt>
                <c:pt idx="7061">
                  <c:v>720</c:v>
                </c:pt>
                <c:pt idx="7062">
                  <c:v>715</c:v>
                </c:pt>
                <c:pt idx="7063">
                  <c:v>723</c:v>
                </c:pt>
                <c:pt idx="7064">
                  <c:v>723</c:v>
                </c:pt>
                <c:pt idx="7065">
                  <c:v>718</c:v>
                </c:pt>
                <c:pt idx="7066">
                  <c:v>723</c:v>
                </c:pt>
                <c:pt idx="7067">
                  <c:v>728</c:v>
                </c:pt>
                <c:pt idx="7068">
                  <c:v>721</c:v>
                </c:pt>
                <c:pt idx="7069">
                  <c:v>723</c:v>
                </c:pt>
                <c:pt idx="7070">
                  <c:v>726</c:v>
                </c:pt>
                <c:pt idx="7071">
                  <c:v>715</c:v>
                </c:pt>
                <c:pt idx="7072">
                  <c:v>723</c:v>
                </c:pt>
                <c:pt idx="7073">
                  <c:v>723</c:v>
                </c:pt>
                <c:pt idx="7074">
                  <c:v>718</c:v>
                </c:pt>
                <c:pt idx="7075">
                  <c:v>718</c:v>
                </c:pt>
                <c:pt idx="7076">
                  <c:v>715</c:v>
                </c:pt>
                <c:pt idx="7077">
                  <c:v>724</c:v>
                </c:pt>
                <c:pt idx="7078">
                  <c:v>723</c:v>
                </c:pt>
                <c:pt idx="7079">
                  <c:v>717</c:v>
                </c:pt>
                <c:pt idx="7080">
                  <c:v>750</c:v>
                </c:pt>
                <c:pt idx="7081">
                  <c:v>728</c:v>
                </c:pt>
                <c:pt idx="7082">
                  <c:v>721</c:v>
                </c:pt>
                <c:pt idx="7083">
                  <c:v>745</c:v>
                </c:pt>
                <c:pt idx="7084">
                  <c:v>728</c:v>
                </c:pt>
                <c:pt idx="7085">
                  <c:v>716</c:v>
                </c:pt>
                <c:pt idx="7086">
                  <c:v>723</c:v>
                </c:pt>
                <c:pt idx="7087">
                  <c:v>729</c:v>
                </c:pt>
                <c:pt idx="7088">
                  <c:v>723</c:v>
                </c:pt>
                <c:pt idx="7089">
                  <c:v>723</c:v>
                </c:pt>
                <c:pt idx="7090">
                  <c:v>716</c:v>
                </c:pt>
                <c:pt idx="7091">
                  <c:v>728</c:v>
                </c:pt>
                <c:pt idx="7092">
                  <c:v>724</c:v>
                </c:pt>
                <c:pt idx="7093">
                  <c:v>718</c:v>
                </c:pt>
                <c:pt idx="7094">
                  <c:v>717</c:v>
                </c:pt>
                <c:pt idx="7095">
                  <c:v>726</c:v>
                </c:pt>
                <c:pt idx="7096">
                  <c:v>728</c:v>
                </c:pt>
                <c:pt idx="7097">
                  <c:v>729</c:v>
                </c:pt>
                <c:pt idx="7098">
                  <c:v>731</c:v>
                </c:pt>
                <c:pt idx="7099">
                  <c:v>728</c:v>
                </c:pt>
                <c:pt idx="7100">
                  <c:v>721</c:v>
                </c:pt>
                <c:pt idx="7101">
                  <c:v>723</c:v>
                </c:pt>
                <c:pt idx="7102">
                  <c:v>718</c:v>
                </c:pt>
                <c:pt idx="7103">
                  <c:v>724</c:v>
                </c:pt>
                <c:pt idx="7104">
                  <c:v>723</c:v>
                </c:pt>
                <c:pt idx="7105">
                  <c:v>723</c:v>
                </c:pt>
                <c:pt idx="7106">
                  <c:v>723</c:v>
                </c:pt>
                <c:pt idx="7107">
                  <c:v>718</c:v>
                </c:pt>
                <c:pt idx="7108">
                  <c:v>721</c:v>
                </c:pt>
                <c:pt idx="7109">
                  <c:v>723</c:v>
                </c:pt>
                <c:pt idx="7110">
                  <c:v>726</c:v>
                </c:pt>
                <c:pt idx="7111">
                  <c:v>716</c:v>
                </c:pt>
                <c:pt idx="7112">
                  <c:v>726</c:v>
                </c:pt>
                <c:pt idx="7113">
                  <c:v>723</c:v>
                </c:pt>
                <c:pt idx="7114">
                  <c:v>721</c:v>
                </c:pt>
                <c:pt idx="7115">
                  <c:v>731</c:v>
                </c:pt>
                <c:pt idx="7116">
                  <c:v>731</c:v>
                </c:pt>
                <c:pt idx="7117">
                  <c:v>731</c:v>
                </c:pt>
                <c:pt idx="7118">
                  <c:v>736</c:v>
                </c:pt>
                <c:pt idx="7119">
                  <c:v>731</c:v>
                </c:pt>
                <c:pt idx="7120">
                  <c:v>731</c:v>
                </c:pt>
                <c:pt idx="7121">
                  <c:v>723</c:v>
                </c:pt>
                <c:pt idx="7122">
                  <c:v>736</c:v>
                </c:pt>
                <c:pt idx="7123">
                  <c:v>731</c:v>
                </c:pt>
                <c:pt idx="7124">
                  <c:v>735</c:v>
                </c:pt>
                <c:pt idx="7125">
                  <c:v>728</c:v>
                </c:pt>
                <c:pt idx="7126">
                  <c:v>731</c:v>
                </c:pt>
                <c:pt idx="7127">
                  <c:v>726</c:v>
                </c:pt>
                <c:pt idx="7128">
                  <c:v>723</c:v>
                </c:pt>
                <c:pt idx="7129">
                  <c:v>716</c:v>
                </c:pt>
                <c:pt idx="7130">
                  <c:v>718</c:v>
                </c:pt>
                <c:pt idx="7131">
                  <c:v>718</c:v>
                </c:pt>
                <c:pt idx="7132">
                  <c:v>726</c:v>
                </c:pt>
                <c:pt idx="7133">
                  <c:v>723</c:v>
                </c:pt>
                <c:pt idx="7134">
                  <c:v>721</c:v>
                </c:pt>
                <c:pt idx="7135">
                  <c:v>718</c:v>
                </c:pt>
                <c:pt idx="7136">
                  <c:v>717</c:v>
                </c:pt>
                <c:pt idx="7137">
                  <c:v>721</c:v>
                </c:pt>
                <c:pt idx="7138">
                  <c:v>718</c:v>
                </c:pt>
                <c:pt idx="7139">
                  <c:v>721</c:v>
                </c:pt>
                <c:pt idx="7140">
                  <c:v>723</c:v>
                </c:pt>
                <c:pt idx="7141">
                  <c:v>718</c:v>
                </c:pt>
                <c:pt idx="7142">
                  <c:v>723</c:v>
                </c:pt>
                <c:pt idx="7143">
                  <c:v>723</c:v>
                </c:pt>
                <c:pt idx="7144">
                  <c:v>721</c:v>
                </c:pt>
                <c:pt idx="7145">
                  <c:v>723</c:v>
                </c:pt>
                <c:pt idx="7146">
                  <c:v>718</c:v>
                </c:pt>
                <c:pt idx="7147">
                  <c:v>716</c:v>
                </c:pt>
                <c:pt idx="7148">
                  <c:v>726</c:v>
                </c:pt>
                <c:pt idx="7149">
                  <c:v>723</c:v>
                </c:pt>
                <c:pt idx="7150">
                  <c:v>726</c:v>
                </c:pt>
                <c:pt idx="7151">
                  <c:v>726</c:v>
                </c:pt>
                <c:pt idx="7152">
                  <c:v>718</c:v>
                </c:pt>
                <c:pt idx="7153">
                  <c:v>718</c:v>
                </c:pt>
                <c:pt idx="7154">
                  <c:v>726</c:v>
                </c:pt>
                <c:pt idx="7155">
                  <c:v>733</c:v>
                </c:pt>
                <c:pt idx="7156">
                  <c:v>736</c:v>
                </c:pt>
                <c:pt idx="7157">
                  <c:v>726</c:v>
                </c:pt>
                <c:pt idx="7158">
                  <c:v>723</c:v>
                </c:pt>
                <c:pt idx="7159">
                  <c:v>723</c:v>
                </c:pt>
                <c:pt idx="7160">
                  <c:v>726</c:v>
                </c:pt>
                <c:pt idx="7161">
                  <c:v>731</c:v>
                </c:pt>
                <c:pt idx="7162">
                  <c:v>736</c:v>
                </c:pt>
                <c:pt idx="7163">
                  <c:v>728</c:v>
                </c:pt>
                <c:pt idx="7164">
                  <c:v>721</c:v>
                </c:pt>
                <c:pt idx="7165">
                  <c:v>736</c:v>
                </c:pt>
                <c:pt idx="7166">
                  <c:v>728</c:v>
                </c:pt>
                <c:pt idx="7167">
                  <c:v>729</c:v>
                </c:pt>
                <c:pt idx="7168">
                  <c:v>731</c:v>
                </c:pt>
                <c:pt idx="7169">
                  <c:v>728</c:v>
                </c:pt>
                <c:pt idx="7170">
                  <c:v>726</c:v>
                </c:pt>
                <c:pt idx="7171">
                  <c:v>728</c:v>
                </c:pt>
                <c:pt idx="7172">
                  <c:v>728</c:v>
                </c:pt>
                <c:pt idx="7173">
                  <c:v>728</c:v>
                </c:pt>
                <c:pt idx="7174">
                  <c:v>726</c:v>
                </c:pt>
                <c:pt idx="7175">
                  <c:v>722</c:v>
                </c:pt>
                <c:pt idx="7176">
                  <c:v>716</c:v>
                </c:pt>
                <c:pt idx="7177">
                  <c:v>723</c:v>
                </c:pt>
                <c:pt idx="7178">
                  <c:v>726</c:v>
                </c:pt>
                <c:pt idx="7179">
                  <c:v>718</c:v>
                </c:pt>
                <c:pt idx="7180">
                  <c:v>723</c:v>
                </c:pt>
                <c:pt idx="7181">
                  <c:v>721</c:v>
                </c:pt>
                <c:pt idx="7182">
                  <c:v>723</c:v>
                </c:pt>
                <c:pt idx="7183">
                  <c:v>734</c:v>
                </c:pt>
                <c:pt idx="7184">
                  <c:v>731</c:v>
                </c:pt>
                <c:pt idx="7185">
                  <c:v>723</c:v>
                </c:pt>
                <c:pt idx="7186">
                  <c:v>720</c:v>
                </c:pt>
                <c:pt idx="7187">
                  <c:v>720</c:v>
                </c:pt>
                <c:pt idx="7188">
                  <c:v>721</c:v>
                </c:pt>
                <c:pt idx="7189">
                  <c:v>723</c:v>
                </c:pt>
                <c:pt idx="7190">
                  <c:v>718</c:v>
                </c:pt>
                <c:pt idx="7191">
                  <c:v>723</c:v>
                </c:pt>
                <c:pt idx="7192">
                  <c:v>723</c:v>
                </c:pt>
                <c:pt idx="7193">
                  <c:v>750</c:v>
                </c:pt>
                <c:pt idx="7194">
                  <c:v>731</c:v>
                </c:pt>
                <c:pt idx="7195">
                  <c:v>728</c:v>
                </c:pt>
                <c:pt idx="7196">
                  <c:v>731</c:v>
                </c:pt>
                <c:pt idx="7197">
                  <c:v>728</c:v>
                </c:pt>
                <c:pt idx="7198">
                  <c:v>731</c:v>
                </c:pt>
                <c:pt idx="7199">
                  <c:v>728</c:v>
                </c:pt>
                <c:pt idx="7200">
                  <c:v>718</c:v>
                </c:pt>
                <c:pt idx="7201">
                  <c:v>726</c:v>
                </c:pt>
                <c:pt idx="7202">
                  <c:v>726</c:v>
                </c:pt>
                <c:pt idx="7203">
                  <c:v>715</c:v>
                </c:pt>
                <c:pt idx="7204">
                  <c:v>721</c:v>
                </c:pt>
                <c:pt idx="7205">
                  <c:v>731</c:v>
                </c:pt>
                <c:pt idx="7206">
                  <c:v>721</c:v>
                </c:pt>
                <c:pt idx="7207">
                  <c:v>731</c:v>
                </c:pt>
                <c:pt idx="7208">
                  <c:v>728</c:v>
                </c:pt>
                <c:pt idx="7209">
                  <c:v>729</c:v>
                </c:pt>
                <c:pt idx="7210">
                  <c:v>728</c:v>
                </c:pt>
                <c:pt idx="7211">
                  <c:v>723</c:v>
                </c:pt>
                <c:pt idx="7212">
                  <c:v>726</c:v>
                </c:pt>
                <c:pt idx="7213">
                  <c:v>723</c:v>
                </c:pt>
                <c:pt idx="7214">
                  <c:v>723</c:v>
                </c:pt>
                <c:pt idx="7215">
                  <c:v>721</c:v>
                </c:pt>
                <c:pt idx="7216">
                  <c:v>716</c:v>
                </c:pt>
                <c:pt idx="7217">
                  <c:v>718</c:v>
                </c:pt>
                <c:pt idx="7218">
                  <c:v>721</c:v>
                </c:pt>
                <c:pt idx="7219">
                  <c:v>716</c:v>
                </c:pt>
                <c:pt idx="7220">
                  <c:v>723</c:v>
                </c:pt>
                <c:pt idx="7221">
                  <c:v>726</c:v>
                </c:pt>
                <c:pt idx="7222">
                  <c:v>728</c:v>
                </c:pt>
                <c:pt idx="7223">
                  <c:v>731</c:v>
                </c:pt>
                <c:pt idx="7224">
                  <c:v>721</c:v>
                </c:pt>
                <c:pt idx="7225">
                  <c:v>722</c:v>
                </c:pt>
                <c:pt idx="7226">
                  <c:v>726</c:v>
                </c:pt>
                <c:pt idx="7227">
                  <c:v>716</c:v>
                </c:pt>
                <c:pt idx="7228">
                  <c:v>717</c:v>
                </c:pt>
                <c:pt idx="7229">
                  <c:v>721</c:v>
                </c:pt>
                <c:pt idx="7230">
                  <c:v>718</c:v>
                </c:pt>
                <c:pt idx="7231">
                  <c:v>721</c:v>
                </c:pt>
                <c:pt idx="7232">
                  <c:v>723</c:v>
                </c:pt>
                <c:pt idx="7233">
                  <c:v>723</c:v>
                </c:pt>
                <c:pt idx="7234">
                  <c:v>721</c:v>
                </c:pt>
                <c:pt idx="7235">
                  <c:v>728</c:v>
                </c:pt>
                <c:pt idx="7236">
                  <c:v>722</c:v>
                </c:pt>
                <c:pt idx="7237">
                  <c:v>729</c:v>
                </c:pt>
                <c:pt idx="7238">
                  <c:v>731</c:v>
                </c:pt>
                <c:pt idx="7239">
                  <c:v>731</c:v>
                </c:pt>
                <c:pt idx="7240">
                  <c:v>726</c:v>
                </c:pt>
                <c:pt idx="7241">
                  <c:v>723</c:v>
                </c:pt>
                <c:pt idx="7242">
                  <c:v>721</c:v>
                </c:pt>
                <c:pt idx="7243">
                  <c:v>726</c:v>
                </c:pt>
                <c:pt idx="7244">
                  <c:v>726</c:v>
                </c:pt>
                <c:pt idx="7245">
                  <c:v>726</c:v>
                </c:pt>
                <c:pt idx="7246">
                  <c:v>718</c:v>
                </c:pt>
                <c:pt idx="7247">
                  <c:v>723</c:v>
                </c:pt>
                <c:pt idx="7248">
                  <c:v>715</c:v>
                </c:pt>
                <c:pt idx="7249">
                  <c:v>723</c:v>
                </c:pt>
                <c:pt idx="7250">
                  <c:v>718</c:v>
                </c:pt>
                <c:pt idx="7251">
                  <c:v>715</c:v>
                </c:pt>
                <c:pt idx="7252">
                  <c:v>718</c:v>
                </c:pt>
                <c:pt idx="7253">
                  <c:v>721</c:v>
                </c:pt>
                <c:pt idx="7254">
                  <c:v>721</c:v>
                </c:pt>
                <c:pt idx="7255">
                  <c:v>728</c:v>
                </c:pt>
                <c:pt idx="7256">
                  <c:v>728</c:v>
                </c:pt>
                <c:pt idx="7257">
                  <c:v>723</c:v>
                </c:pt>
                <c:pt idx="7258">
                  <c:v>726</c:v>
                </c:pt>
                <c:pt idx="7259">
                  <c:v>731</c:v>
                </c:pt>
                <c:pt idx="7260">
                  <c:v>718</c:v>
                </c:pt>
                <c:pt idx="7261">
                  <c:v>721</c:v>
                </c:pt>
                <c:pt idx="7262">
                  <c:v>723</c:v>
                </c:pt>
                <c:pt idx="7263">
                  <c:v>731</c:v>
                </c:pt>
                <c:pt idx="7264">
                  <c:v>721</c:v>
                </c:pt>
                <c:pt idx="7265">
                  <c:v>726</c:v>
                </c:pt>
                <c:pt idx="7266">
                  <c:v>723</c:v>
                </c:pt>
                <c:pt idx="7267">
                  <c:v>728</c:v>
                </c:pt>
                <c:pt idx="7268">
                  <c:v>728</c:v>
                </c:pt>
                <c:pt idx="7269">
                  <c:v>721</c:v>
                </c:pt>
                <c:pt idx="7270">
                  <c:v>736</c:v>
                </c:pt>
                <c:pt idx="7271">
                  <c:v>731</c:v>
                </c:pt>
                <c:pt idx="7272">
                  <c:v>728</c:v>
                </c:pt>
                <c:pt idx="7273">
                  <c:v>718</c:v>
                </c:pt>
                <c:pt idx="7274">
                  <c:v>729</c:v>
                </c:pt>
                <c:pt idx="7275">
                  <c:v>718</c:v>
                </c:pt>
                <c:pt idx="7276">
                  <c:v>718</c:v>
                </c:pt>
                <c:pt idx="7277">
                  <c:v>723</c:v>
                </c:pt>
                <c:pt idx="7278">
                  <c:v>726</c:v>
                </c:pt>
                <c:pt idx="7279">
                  <c:v>716</c:v>
                </c:pt>
                <c:pt idx="7280">
                  <c:v>715</c:v>
                </c:pt>
                <c:pt idx="7281">
                  <c:v>715</c:v>
                </c:pt>
                <c:pt idx="7282">
                  <c:v>724</c:v>
                </c:pt>
                <c:pt idx="7283">
                  <c:v>723</c:v>
                </c:pt>
                <c:pt idx="7284">
                  <c:v>718</c:v>
                </c:pt>
                <c:pt idx="7285">
                  <c:v>716</c:v>
                </c:pt>
                <c:pt idx="7286">
                  <c:v>731</c:v>
                </c:pt>
                <c:pt idx="7287">
                  <c:v>721</c:v>
                </c:pt>
                <c:pt idx="7288">
                  <c:v>721</c:v>
                </c:pt>
                <c:pt idx="7289">
                  <c:v>722</c:v>
                </c:pt>
                <c:pt idx="7290">
                  <c:v>729</c:v>
                </c:pt>
                <c:pt idx="7291">
                  <c:v>728</c:v>
                </c:pt>
                <c:pt idx="7292">
                  <c:v>722</c:v>
                </c:pt>
                <c:pt idx="7293">
                  <c:v>726</c:v>
                </c:pt>
                <c:pt idx="7294">
                  <c:v>723</c:v>
                </c:pt>
                <c:pt idx="7295">
                  <c:v>728</c:v>
                </c:pt>
                <c:pt idx="7296">
                  <c:v>726</c:v>
                </c:pt>
                <c:pt idx="7297">
                  <c:v>750</c:v>
                </c:pt>
                <c:pt idx="7298">
                  <c:v>728</c:v>
                </c:pt>
                <c:pt idx="7299">
                  <c:v>721</c:v>
                </c:pt>
                <c:pt idx="7300">
                  <c:v>728</c:v>
                </c:pt>
                <c:pt idx="7301">
                  <c:v>718</c:v>
                </c:pt>
                <c:pt idx="7302">
                  <c:v>716</c:v>
                </c:pt>
                <c:pt idx="7303">
                  <c:v>723</c:v>
                </c:pt>
                <c:pt idx="7304">
                  <c:v>747</c:v>
                </c:pt>
                <c:pt idx="7305">
                  <c:v>723</c:v>
                </c:pt>
                <c:pt idx="7306">
                  <c:v>723</c:v>
                </c:pt>
                <c:pt idx="7307">
                  <c:v>721</c:v>
                </c:pt>
                <c:pt idx="7308">
                  <c:v>723</c:v>
                </c:pt>
                <c:pt idx="7309">
                  <c:v>737</c:v>
                </c:pt>
                <c:pt idx="7310">
                  <c:v>731</c:v>
                </c:pt>
                <c:pt idx="7311">
                  <c:v>731</c:v>
                </c:pt>
                <c:pt idx="7312">
                  <c:v>726</c:v>
                </c:pt>
                <c:pt idx="7313">
                  <c:v>728</c:v>
                </c:pt>
                <c:pt idx="7314">
                  <c:v>723</c:v>
                </c:pt>
                <c:pt idx="7315">
                  <c:v>723</c:v>
                </c:pt>
                <c:pt idx="7316">
                  <c:v>726</c:v>
                </c:pt>
                <c:pt idx="7317">
                  <c:v>716</c:v>
                </c:pt>
                <c:pt idx="7318">
                  <c:v>723</c:v>
                </c:pt>
                <c:pt idx="7319">
                  <c:v>718</c:v>
                </c:pt>
                <c:pt idx="7320">
                  <c:v>718</c:v>
                </c:pt>
                <c:pt idx="7321">
                  <c:v>726</c:v>
                </c:pt>
                <c:pt idx="7322">
                  <c:v>715</c:v>
                </c:pt>
                <c:pt idx="7323">
                  <c:v>715</c:v>
                </c:pt>
                <c:pt idx="7324">
                  <c:v>723</c:v>
                </c:pt>
                <c:pt idx="7325">
                  <c:v>716</c:v>
                </c:pt>
                <c:pt idx="7326">
                  <c:v>718</c:v>
                </c:pt>
                <c:pt idx="7327">
                  <c:v>721</c:v>
                </c:pt>
                <c:pt idx="7328">
                  <c:v>718</c:v>
                </c:pt>
                <c:pt idx="7329">
                  <c:v>716</c:v>
                </c:pt>
                <c:pt idx="7330">
                  <c:v>718</c:v>
                </c:pt>
                <c:pt idx="7331">
                  <c:v>718</c:v>
                </c:pt>
                <c:pt idx="7332">
                  <c:v>716</c:v>
                </c:pt>
                <c:pt idx="7333">
                  <c:v>728</c:v>
                </c:pt>
                <c:pt idx="7334">
                  <c:v>721</c:v>
                </c:pt>
                <c:pt idx="7335">
                  <c:v>723</c:v>
                </c:pt>
                <c:pt idx="7336">
                  <c:v>728</c:v>
                </c:pt>
                <c:pt idx="7337">
                  <c:v>731</c:v>
                </c:pt>
                <c:pt idx="7338">
                  <c:v>733</c:v>
                </c:pt>
                <c:pt idx="7339">
                  <c:v>726</c:v>
                </c:pt>
                <c:pt idx="7340">
                  <c:v>736</c:v>
                </c:pt>
                <c:pt idx="7341">
                  <c:v>723</c:v>
                </c:pt>
                <c:pt idx="7342">
                  <c:v>726</c:v>
                </c:pt>
                <c:pt idx="7343">
                  <c:v>718</c:v>
                </c:pt>
                <c:pt idx="7344">
                  <c:v>725</c:v>
                </c:pt>
                <c:pt idx="7345">
                  <c:v>723</c:v>
                </c:pt>
                <c:pt idx="7346">
                  <c:v>728</c:v>
                </c:pt>
                <c:pt idx="7347">
                  <c:v>728</c:v>
                </c:pt>
                <c:pt idx="7348">
                  <c:v>723</c:v>
                </c:pt>
                <c:pt idx="7349">
                  <c:v>726</c:v>
                </c:pt>
                <c:pt idx="7350">
                  <c:v>723</c:v>
                </c:pt>
                <c:pt idx="7351">
                  <c:v>729</c:v>
                </c:pt>
                <c:pt idx="7352">
                  <c:v>728</c:v>
                </c:pt>
                <c:pt idx="7353">
                  <c:v>717</c:v>
                </c:pt>
                <c:pt idx="7354">
                  <c:v>726</c:v>
                </c:pt>
                <c:pt idx="7355">
                  <c:v>723</c:v>
                </c:pt>
                <c:pt idx="7356">
                  <c:v>723</c:v>
                </c:pt>
                <c:pt idx="7357">
                  <c:v>726</c:v>
                </c:pt>
                <c:pt idx="7358">
                  <c:v>726</c:v>
                </c:pt>
                <c:pt idx="7359">
                  <c:v>723</c:v>
                </c:pt>
                <c:pt idx="7360">
                  <c:v>717</c:v>
                </c:pt>
                <c:pt idx="7361">
                  <c:v>716</c:v>
                </c:pt>
                <c:pt idx="7362">
                  <c:v>718</c:v>
                </c:pt>
                <c:pt idx="7363">
                  <c:v>723</c:v>
                </c:pt>
                <c:pt idx="7364">
                  <c:v>721</c:v>
                </c:pt>
                <c:pt idx="7365">
                  <c:v>728</c:v>
                </c:pt>
                <c:pt idx="7366">
                  <c:v>721</c:v>
                </c:pt>
                <c:pt idx="7367">
                  <c:v>726</c:v>
                </c:pt>
                <c:pt idx="7368">
                  <c:v>723</c:v>
                </c:pt>
                <c:pt idx="7369">
                  <c:v>721</c:v>
                </c:pt>
                <c:pt idx="7370">
                  <c:v>726</c:v>
                </c:pt>
                <c:pt idx="7371">
                  <c:v>726</c:v>
                </c:pt>
                <c:pt idx="7372">
                  <c:v>721</c:v>
                </c:pt>
                <c:pt idx="7373">
                  <c:v>716</c:v>
                </c:pt>
                <c:pt idx="7374">
                  <c:v>726</c:v>
                </c:pt>
                <c:pt idx="7375">
                  <c:v>716</c:v>
                </c:pt>
                <c:pt idx="7376">
                  <c:v>726</c:v>
                </c:pt>
                <c:pt idx="7377">
                  <c:v>731</c:v>
                </c:pt>
                <c:pt idx="7378">
                  <c:v>723</c:v>
                </c:pt>
                <c:pt idx="7379">
                  <c:v>717</c:v>
                </c:pt>
                <c:pt idx="7380">
                  <c:v>715</c:v>
                </c:pt>
                <c:pt idx="7381">
                  <c:v>731</c:v>
                </c:pt>
                <c:pt idx="7382">
                  <c:v>733</c:v>
                </c:pt>
                <c:pt idx="7383">
                  <c:v>721</c:v>
                </c:pt>
                <c:pt idx="7384">
                  <c:v>731</c:v>
                </c:pt>
                <c:pt idx="7385">
                  <c:v>723</c:v>
                </c:pt>
                <c:pt idx="7386">
                  <c:v>726</c:v>
                </c:pt>
                <c:pt idx="7387">
                  <c:v>736</c:v>
                </c:pt>
                <c:pt idx="7388">
                  <c:v>718</c:v>
                </c:pt>
                <c:pt idx="7389">
                  <c:v>718</c:v>
                </c:pt>
                <c:pt idx="7390">
                  <c:v>728</c:v>
                </c:pt>
                <c:pt idx="7391">
                  <c:v>721</c:v>
                </c:pt>
                <c:pt idx="7392">
                  <c:v>723</c:v>
                </c:pt>
                <c:pt idx="7393">
                  <c:v>723</c:v>
                </c:pt>
                <c:pt idx="7394">
                  <c:v>715</c:v>
                </c:pt>
                <c:pt idx="7395">
                  <c:v>715</c:v>
                </c:pt>
                <c:pt idx="7396">
                  <c:v>723</c:v>
                </c:pt>
                <c:pt idx="7397">
                  <c:v>716</c:v>
                </c:pt>
                <c:pt idx="7398">
                  <c:v>723</c:v>
                </c:pt>
                <c:pt idx="7399">
                  <c:v>726</c:v>
                </c:pt>
                <c:pt idx="7400">
                  <c:v>723</c:v>
                </c:pt>
                <c:pt idx="7401">
                  <c:v>716</c:v>
                </c:pt>
                <c:pt idx="7402">
                  <c:v>726</c:v>
                </c:pt>
                <c:pt idx="7403">
                  <c:v>723</c:v>
                </c:pt>
                <c:pt idx="7404">
                  <c:v>716</c:v>
                </c:pt>
                <c:pt idx="7405">
                  <c:v>726</c:v>
                </c:pt>
                <c:pt idx="7406">
                  <c:v>750</c:v>
                </c:pt>
                <c:pt idx="7407">
                  <c:v>721</c:v>
                </c:pt>
                <c:pt idx="7408">
                  <c:v>723</c:v>
                </c:pt>
                <c:pt idx="7409">
                  <c:v>750</c:v>
                </c:pt>
                <c:pt idx="7410">
                  <c:v>750</c:v>
                </c:pt>
                <c:pt idx="7411">
                  <c:v>728</c:v>
                </c:pt>
                <c:pt idx="7412">
                  <c:v>728</c:v>
                </c:pt>
                <c:pt idx="7413">
                  <c:v>721</c:v>
                </c:pt>
                <c:pt idx="7414">
                  <c:v>731</c:v>
                </c:pt>
                <c:pt idx="7415">
                  <c:v>726</c:v>
                </c:pt>
                <c:pt idx="7416">
                  <c:v>723</c:v>
                </c:pt>
                <c:pt idx="7417">
                  <c:v>718</c:v>
                </c:pt>
                <c:pt idx="7418">
                  <c:v>721</c:v>
                </c:pt>
                <c:pt idx="7419">
                  <c:v>718</c:v>
                </c:pt>
                <c:pt idx="7420">
                  <c:v>723</c:v>
                </c:pt>
                <c:pt idx="7421">
                  <c:v>726</c:v>
                </c:pt>
                <c:pt idx="7422">
                  <c:v>723</c:v>
                </c:pt>
                <c:pt idx="7423">
                  <c:v>733</c:v>
                </c:pt>
                <c:pt idx="7424">
                  <c:v>720</c:v>
                </c:pt>
                <c:pt idx="7425">
                  <c:v>728</c:v>
                </c:pt>
                <c:pt idx="7426">
                  <c:v>728</c:v>
                </c:pt>
                <c:pt idx="7427">
                  <c:v>718</c:v>
                </c:pt>
                <c:pt idx="7428">
                  <c:v>718</c:v>
                </c:pt>
                <c:pt idx="7429">
                  <c:v>724</c:v>
                </c:pt>
                <c:pt idx="7430">
                  <c:v>726</c:v>
                </c:pt>
                <c:pt idx="7431">
                  <c:v>717</c:v>
                </c:pt>
                <c:pt idx="7432">
                  <c:v>715</c:v>
                </c:pt>
                <c:pt idx="7433">
                  <c:v>721</c:v>
                </c:pt>
                <c:pt idx="7434">
                  <c:v>723</c:v>
                </c:pt>
                <c:pt idx="7435">
                  <c:v>729</c:v>
                </c:pt>
                <c:pt idx="7436">
                  <c:v>716</c:v>
                </c:pt>
                <c:pt idx="7437">
                  <c:v>726</c:v>
                </c:pt>
                <c:pt idx="7438">
                  <c:v>724</c:v>
                </c:pt>
                <c:pt idx="7439">
                  <c:v>723</c:v>
                </c:pt>
                <c:pt idx="7440">
                  <c:v>726</c:v>
                </c:pt>
                <c:pt idx="7441">
                  <c:v>721</c:v>
                </c:pt>
                <c:pt idx="7442">
                  <c:v>718</c:v>
                </c:pt>
                <c:pt idx="7443">
                  <c:v>723</c:v>
                </c:pt>
                <c:pt idx="7444">
                  <c:v>726</c:v>
                </c:pt>
                <c:pt idx="7445">
                  <c:v>717</c:v>
                </c:pt>
                <c:pt idx="7446">
                  <c:v>726</c:v>
                </c:pt>
                <c:pt idx="7447">
                  <c:v>723</c:v>
                </c:pt>
                <c:pt idx="7448">
                  <c:v>718</c:v>
                </c:pt>
                <c:pt idx="7449">
                  <c:v>726</c:v>
                </c:pt>
                <c:pt idx="7450">
                  <c:v>723</c:v>
                </c:pt>
                <c:pt idx="7451">
                  <c:v>721</c:v>
                </c:pt>
                <c:pt idx="7452">
                  <c:v>723</c:v>
                </c:pt>
                <c:pt idx="7453">
                  <c:v>718</c:v>
                </c:pt>
                <c:pt idx="7454">
                  <c:v>726</c:v>
                </c:pt>
                <c:pt idx="7455">
                  <c:v>726</c:v>
                </c:pt>
                <c:pt idx="7456">
                  <c:v>716</c:v>
                </c:pt>
                <c:pt idx="7457">
                  <c:v>723</c:v>
                </c:pt>
                <c:pt idx="7458">
                  <c:v>717</c:v>
                </c:pt>
                <c:pt idx="7459">
                  <c:v>721</c:v>
                </c:pt>
                <c:pt idx="7460">
                  <c:v>723</c:v>
                </c:pt>
                <c:pt idx="7461">
                  <c:v>715</c:v>
                </c:pt>
                <c:pt idx="7462">
                  <c:v>721</c:v>
                </c:pt>
                <c:pt idx="7463">
                  <c:v>728</c:v>
                </c:pt>
                <c:pt idx="7464">
                  <c:v>721</c:v>
                </c:pt>
                <c:pt idx="7465">
                  <c:v>723</c:v>
                </c:pt>
                <c:pt idx="7466">
                  <c:v>731</c:v>
                </c:pt>
                <c:pt idx="7467">
                  <c:v>729</c:v>
                </c:pt>
                <c:pt idx="7468">
                  <c:v>718</c:v>
                </c:pt>
                <c:pt idx="7469">
                  <c:v>716</c:v>
                </c:pt>
                <c:pt idx="7470">
                  <c:v>715</c:v>
                </c:pt>
                <c:pt idx="7471">
                  <c:v>718</c:v>
                </c:pt>
                <c:pt idx="7472">
                  <c:v>721</c:v>
                </c:pt>
                <c:pt idx="7473">
                  <c:v>718</c:v>
                </c:pt>
                <c:pt idx="7474">
                  <c:v>718</c:v>
                </c:pt>
                <c:pt idx="7475">
                  <c:v>723</c:v>
                </c:pt>
                <c:pt idx="7476">
                  <c:v>726</c:v>
                </c:pt>
                <c:pt idx="7477">
                  <c:v>729</c:v>
                </c:pt>
                <c:pt idx="7478">
                  <c:v>718</c:v>
                </c:pt>
                <c:pt idx="7479">
                  <c:v>715</c:v>
                </c:pt>
                <c:pt idx="7480">
                  <c:v>715</c:v>
                </c:pt>
                <c:pt idx="7481">
                  <c:v>724</c:v>
                </c:pt>
                <c:pt idx="7482">
                  <c:v>718</c:v>
                </c:pt>
                <c:pt idx="7483">
                  <c:v>721</c:v>
                </c:pt>
                <c:pt idx="7484">
                  <c:v>723</c:v>
                </c:pt>
                <c:pt idx="7485">
                  <c:v>718</c:v>
                </c:pt>
                <c:pt idx="7486">
                  <c:v>721</c:v>
                </c:pt>
                <c:pt idx="7487">
                  <c:v>723</c:v>
                </c:pt>
                <c:pt idx="7488">
                  <c:v>715</c:v>
                </c:pt>
                <c:pt idx="7489">
                  <c:v>723</c:v>
                </c:pt>
                <c:pt idx="7490">
                  <c:v>728</c:v>
                </c:pt>
                <c:pt idx="7491">
                  <c:v>724</c:v>
                </c:pt>
                <c:pt idx="7492">
                  <c:v>718</c:v>
                </c:pt>
                <c:pt idx="7493">
                  <c:v>723</c:v>
                </c:pt>
                <c:pt idx="7494">
                  <c:v>724</c:v>
                </c:pt>
                <c:pt idx="7495">
                  <c:v>723</c:v>
                </c:pt>
                <c:pt idx="7496">
                  <c:v>723</c:v>
                </c:pt>
                <c:pt idx="7497">
                  <c:v>723</c:v>
                </c:pt>
                <c:pt idx="7498">
                  <c:v>718</c:v>
                </c:pt>
                <c:pt idx="7499">
                  <c:v>715</c:v>
                </c:pt>
                <c:pt idx="7500">
                  <c:v>721</c:v>
                </c:pt>
                <c:pt idx="7501">
                  <c:v>726</c:v>
                </c:pt>
                <c:pt idx="7502">
                  <c:v>721</c:v>
                </c:pt>
                <c:pt idx="7503">
                  <c:v>718</c:v>
                </c:pt>
                <c:pt idx="7504">
                  <c:v>728</c:v>
                </c:pt>
                <c:pt idx="7505">
                  <c:v>716</c:v>
                </c:pt>
                <c:pt idx="7506">
                  <c:v>717</c:v>
                </c:pt>
                <c:pt idx="7507">
                  <c:v>729</c:v>
                </c:pt>
                <c:pt idx="7508">
                  <c:v>718</c:v>
                </c:pt>
                <c:pt idx="7509">
                  <c:v>723</c:v>
                </c:pt>
                <c:pt idx="7510">
                  <c:v>725</c:v>
                </c:pt>
                <c:pt idx="7511">
                  <c:v>723</c:v>
                </c:pt>
                <c:pt idx="7512">
                  <c:v>722</c:v>
                </c:pt>
                <c:pt idx="7513">
                  <c:v>726</c:v>
                </c:pt>
                <c:pt idx="7514">
                  <c:v>728</c:v>
                </c:pt>
                <c:pt idx="7515">
                  <c:v>729</c:v>
                </c:pt>
                <c:pt idx="7516">
                  <c:v>726</c:v>
                </c:pt>
                <c:pt idx="7517">
                  <c:v>748</c:v>
                </c:pt>
                <c:pt idx="7518">
                  <c:v>750</c:v>
                </c:pt>
                <c:pt idx="7519">
                  <c:v>723</c:v>
                </c:pt>
                <c:pt idx="7520">
                  <c:v>748</c:v>
                </c:pt>
                <c:pt idx="7521">
                  <c:v>728</c:v>
                </c:pt>
                <c:pt idx="7522">
                  <c:v>728</c:v>
                </c:pt>
                <c:pt idx="7523">
                  <c:v>740</c:v>
                </c:pt>
                <c:pt idx="7524">
                  <c:v>736</c:v>
                </c:pt>
                <c:pt idx="7525">
                  <c:v>729</c:v>
                </c:pt>
                <c:pt idx="7526">
                  <c:v>728</c:v>
                </c:pt>
                <c:pt idx="7527">
                  <c:v>722</c:v>
                </c:pt>
                <c:pt idx="7528">
                  <c:v>736</c:v>
                </c:pt>
                <c:pt idx="7529">
                  <c:v>736</c:v>
                </c:pt>
                <c:pt idx="7530">
                  <c:v>721</c:v>
                </c:pt>
                <c:pt idx="7531">
                  <c:v>723</c:v>
                </c:pt>
                <c:pt idx="7532">
                  <c:v>718</c:v>
                </c:pt>
                <c:pt idx="7533">
                  <c:v>724</c:v>
                </c:pt>
                <c:pt idx="7534">
                  <c:v>726</c:v>
                </c:pt>
                <c:pt idx="7535">
                  <c:v>718</c:v>
                </c:pt>
                <c:pt idx="7536">
                  <c:v>716</c:v>
                </c:pt>
                <c:pt idx="7537">
                  <c:v>715</c:v>
                </c:pt>
                <c:pt idx="7538">
                  <c:v>724</c:v>
                </c:pt>
                <c:pt idx="7539">
                  <c:v>723</c:v>
                </c:pt>
                <c:pt idx="7540">
                  <c:v>721</c:v>
                </c:pt>
                <c:pt idx="7541">
                  <c:v>718</c:v>
                </c:pt>
                <c:pt idx="7542">
                  <c:v>718</c:v>
                </c:pt>
                <c:pt idx="7543">
                  <c:v>715</c:v>
                </c:pt>
                <c:pt idx="7544">
                  <c:v>726</c:v>
                </c:pt>
                <c:pt idx="7545">
                  <c:v>721</c:v>
                </c:pt>
                <c:pt idx="7546">
                  <c:v>723</c:v>
                </c:pt>
                <c:pt idx="7547">
                  <c:v>726</c:v>
                </c:pt>
                <c:pt idx="7548">
                  <c:v>723</c:v>
                </c:pt>
                <c:pt idx="7549">
                  <c:v>718</c:v>
                </c:pt>
                <c:pt idx="7550">
                  <c:v>726</c:v>
                </c:pt>
                <c:pt idx="7551">
                  <c:v>723</c:v>
                </c:pt>
                <c:pt idx="7552">
                  <c:v>736</c:v>
                </c:pt>
                <c:pt idx="7553">
                  <c:v>726</c:v>
                </c:pt>
                <c:pt idx="7554">
                  <c:v>728</c:v>
                </c:pt>
                <c:pt idx="7555">
                  <c:v>728</c:v>
                </c:pt>
                <c:pt idx="7556">
                  <c:v>728</c:v>
                </c:pt>
                <c:pt idx="7557">
                  <c:v>722</c:v>
                </c:pt>
                <c:pt idx="7558">
                  <c:v>715</c:v>
                </c:pt>
                <c:pt idx="7559">
                  <c:v>721</c:v>
                </c:pt>
                <c:pt idx="7560">
                  <c:v>718</c:v>
                </c:pt>
                <c:pt idx="7561">
                  <c:v>724</c:v>
                </c:pt>
                <c:pt idx="7562">
                  <c:v>728</c:v>
                </c:pt>
                <c:pt idx="7563">
                  <c:v>723</c:v>
                </c:pt>
                <c:pt idx="7564">
                  <c:v>715</c:v>
                </c:pt>
                <c:pt idx="7565">
                  <c:v>726</c:v>
                </c:pt>
                <c:pt idx="7566">
                  <c:v>718</c:v>
                </c:pt>
                <c:pt idx="7567">
                  <c:v>726</c:v>
                </c:pt>
                <c:pt idx="7568">
                  <c:v>723</c:v>
                </c:pt>
                <c:pt idx="7569">
                  <c:v>715</c:v>
                </c:pt>
                <c:pt idx="7570">
                  <c:v>727</c:v>
                </c:pt>
                <c:pt idx="7571">
                  <c:v>723</c:v>
                </c:pt>
                <c:pt idx="7572">
                  <c:v>726</c:v>
                </c:pt>
                <c:pt idx="7573">
                  <c:v>723</c:v>
                </c:pt>
                <c:pt idx="7574">
                  <c:v>729</c:v>
                </c:pt>
                <c:pt idx="7575">
                  <c:v>723</c:v>
                </c:pt>
                <c:pt idx="7576">
                  <c:v>731</c:v>
                </c:pt>
                <c:pt idx="7577">
                  <c:v>728</c:v>
                </c:pt>
                <c:pt idx="7578">
                  <c:v>731</c:v>
                </c:pt>
                <c:pt idx="7579">
                  <c:v>721</c:v>
                </c:pt>
                <c:pt idx="7580">
                  <c:v>720</c:v>
                </c:pt>
                <c:pt idx="7581">
                  <c:v>731</c:v>
                </c:pt>
                <c:pt idx="7582">
                  <c:v>723</c:v>
                </c:pt>
                <c:pt idx="7583">
                  <c:v>720</c:v>
                </c:pt>
                <c:pt idx="7584">
                  <c:v>736</c:v>
                </c:pt>
                <c:pt idx="7585">
                  <c:v>729</c:v>
                </c:pt>
                <c:pt idx="7586">
                  <c:v>718</c:v>
                </c:pt>
                <c:pt idx="7587">
                  <c:v>723</c:v>
                </c:pt>
                <c:pt idx="7588">
                  <c:v>723</c:v>
                </c:pt>
                <c:pt idx="7589">
                  <c:v>726</c:v>
                </c:pt>
                <c:pt idx="7590">
                  <c:v>726</c:v>
                </c:pt>
                <c:pt idx="7591">
                  <c:v>718</c:v>
                </c:pt>
                <c:pt idx="7592">
                  <c:v>721</c:v>
                </c:pt>
                <c:pt idx="7593">
                  <c:v>731</c:v>
                </c:pt>
                <c:pt idx="7594">
                  <c:v>731</c:v>
                </c:pt>
                <c:pt idx="7595">
                  <c:v>729</c:v>
                </c:pt>
                <c:pt idx="7596">
                  <c:v>723</c:v>
                </c:pt>
                <c:pt idx="7597">
                  <c:v>723</c:v>
                </c:pt>
                <c:pt idx="7598">
                  <c:v>721</c:v>
                </c:pt>
                <c:pt idx="7599">
                  <c:v>736</c:v>
                </c:pt>
                <c:pt idx="7600">
                  <c:v>726</c:v>
                </c:pt>
                <c:pt idx="7601">
                  <c:v>731</c:v>
                </c:pt>
                <c:pt idx="7602">
                  <c:v>731</c:v>
                </c:pt>
                <c:pt idx="7603">
                  <c:v>716</c:v>
                </c:pt>
                <c:pt idx="7604">
                  <c:v>726</c:v>
                </c:pt>
                <c:pt idx="7605">
                  <c:v>716</c:v>
                </c:pt>
                <c:pt idx="7606">
                  <c:v>717</c:v>
                </c:pt>
                <c:pt idx="7607">
                  <c:v>726</c:v>
                </c:pt>
                <c:pt idx="7608">
                  <c:v>726</c:v>
                </c:pt>
                <c:pt idx="7609">
                  <c:v>723</c:v>
                </c:pt>
                <c:pt idx="7610">
                  <c:v>729</c:v>
                </c:pt>
                <c:pt idx="7611">
                  <c:v>723</c:v>
                </c:pt>
                <c:pt idx="7612">
                  <c:v>718</c:v>
                </c:pt>
                <c:pt idx="7613">
                  <c:v>718</c:v>
                </c:pt>
                <c:pt idx="7614">
                  <c:v>723</c:v>
                </c:pt>
                <c:pt idx="7615">
                  <c:v>716</c:v>
                </c:pt>
                <c:pt idx="7616">
                  <c:v>726</c:v>
                </c:pt>
                <c:pt idx="7617">
                  <c:v>718</c:v>
                </c:pt>
                <c:pt idx="7618">
                  <c:v>721</c:v>
                </c:pt>
                <c:pt idx="7619">
                  <c:v>723</c:v>
                </c:pt>
                <c:pt idx="7620">
                  <c:v>717</c:v>
                </c:pt>
                <c:pt idx="7621">
                  <c:v>731</c:v>
                </c:pt>
                <c:pt idx="7622">
                  <c:v>723</c:v>
                </c:pt>
                <c:pt idx="7623">
                  <c:v>716</c:v>
                </c:pt>
                <c:pt idx="7624">
                  <c:v>723</c:v>
                </c:pt>
                <c:pt idx="7625">
                  <c:v>723</c:v>
                </c:pt>
                <c:pt idx="7626">
                  <c:v>715</c:v>
                </c:pt>
                <c:pt idx="7627">
                  <c:v>718</c:v>
                </c:pt>
                <c:pt idx="7628">
                  <c:v>745</c:v>
                </c:pt>
                <c:pt idx="7629">
                  <c:v>716</c:v>
                </c:pt>
                <c:pt idx="7630">
                  <c:v>750</c:v>
                </c:pt>
                <c:pt idx="7631">
                  <c:v>726</c:v>
                </c:pt>
                <c:pt idx="7632">
                  <c:v>731</c:v>
                </c:pt>
                <c:pt idx="7633">
                  <c:v>726</c:v>
                </c:pt>
                <c:pt idx="7634">
                  <c:v>731</c:v>
                </c:pt>
                <c:pt idx="7635">
                  <c:v>731</c:v>
                </c:pt>
                <c:pt idx="7636">
                  <c:v>723</c:v>
                </c:pt>
                <c:pt idx="7637">
                  <c:v>726</c:v>
                </c:pt>
                <c:pt idx="7638">
                  <c:v>721</c:v>
                </c:pt>
                <c:pt idx="7639">
                  <c:v>723</c:v>
                </c:pt>
                <c:pt idx="7640">
                  <c:v>718</c:v>
                </c:pt>
                <c:pt idx="7641">
                  <c:v>729</c:v>
                </c:pt>
                <c:pt idx="7642">
                  <c:v>718</c:v>
                </c:pt>
                <c:pt idx="7643">
                  <c:v>728</c:v>
                </c:pt>
                <c:pt idx="7644">
                  <c:v>723</c:v>
                </c:pt>
                <c:pt idx="7645">
                  <c:v>733</c:v>
                </c:pt>
                <c:pt idx="7646">
                  <c:v>726</c:v>
                </c:pt>
                <c:pt idx="7647">
                  <c:v>723</c:v>
                </c:pt>
                <c:pt idx="7648">
                  <c:v>731</c:v>
                </c:pt>
                <c:pt idx="7649">
                  <c:v>720</c:v>
                </c:pt>
                <c:pt idx="7650">
                  <c:v>728</c:v>
                </c:pt>
                <c:pt idx="7651">
                  <c:v>731</c:v>
                </c:pt>
                <c:pt idx="7652">
                  <c:v>733</c:v>
                </c:pt>
                <c:pt idx="7653">
                  <c:v>723</c:v>
                </c:pt>
                <c:pt idx="7654">
                  <c:v>720</c:v>
                </c:pt>
                <c:pt idx="7655">
                  <c:v>729</c:v>
                </c:pt>
                <c:pt idx="7656">
                  <c:v>732</c:v>
                </c:pt>
                <c:pt idx="7657">
                  <c:v>718</c:v>
                </c:pt>
                <c:pt idx="7658">
                  <c:v>731</c:v>
                </c:pt>
                <c:pt idx="7659">
                  <c:v>718</c:v>
                </c:pt>
                <c:pt idx="7660">
                  <c:v>718</c:v>
                </c:pt>
                <c:pt idx="7661">
                  <c:v>726</c:v>
                </c:pt>
                <c:pt idx="7662">
                  <c:v>729</c:v>
                </c:pt>
                <c:pt idx="7663">
                  <c:v>716</c:v>
                </c:pt>
                <c:pt idx="7664">
                  <c:v>726</c:v>
                </c:pt>
                <c:pt idx="7665">
                  <c:v>722</c:v>
                </c:pt>
                <c:pt idx="7666">
                  <c:v>736</c:v>
                </c:pt>
                <c:pt idx="7667">
                  <c:v>736</c:v>
                </c:pt>
                <c:pt idx="7668">
                  <c:v>726</c:v>
                </c:pt>
                <c:pt idx="7669">
                  <c:v>728</c:v>
                </c:pt>
                <c:pt idx="7670">
                  <c:v>721</c:v>
                </c:pt>
                <c:pt idx="7671">
                  <c:v>723</c:v>
                </c:pt>
                <c:pt idx="7672">
                  <c:v>723</c:v>
                </c:pt>
                <c:pt idx="7673">
                  <c:v>716</c:v>
                </c:pt>
                <c:pt idx="7674">
                  <c:v>718</c:v>
                </c:pt>
                <c:pt idx="7675">
                  <c:v>715</c:v>
                </c:pt>
                <c:pt idx="7676">
                  <c:v>721</c:v>
                </c:pt>
                <c:pt idx="7677">
                  <c:v>718</c:v>
                </c:pt>
                <c:pt idx="7678">
                  <c:v>721</c:v>
                </c:pt>
                <c:pt idx="7679">
                  <c:v>720</c:v>
                </c:pt>
                <c:pt idx="7680">
                  <c:v>728</c:v>
                </c:pt>
                <c:pt idx="7681">
                  <c:v>721</c:v>
                </c:pt>
                <c:pt idx="7682">
                  <c:v>728</c:v>
                </c:pt>
                <c:pt idx="7683">
                  <c:v>718</c:v>
                </c:pt>
                <c:pt idx="7684">
                  <c:v>724</c:v>
                </c:pt>
                <c:pt idx="7685">
                  <c:v>724</c:v>
                </c:pt>
                <c:pt idx="7686">
                  <c:v>715</c:v>
                </c:pt>
                <c:pt idx="7687">
                  <c:v>716</c:v>
                </c:pt>
                <c:pt idx="7688">
                  <c:v>723</c:v>
                </c:pt>
                <c:pt idx="7689">
                  <c:v>716</c:v>
                </c:pt>
                <c:pt idx="7690">
                  <c:v>726</c:v>
                </c:pt>
                <c:pt idx="7691">
                  <c:v>731</c:v>
                </c:pt>
                <c:pt idx="7692">
                  <c:v>716</c:v>
                </c:pt>
                <c:pt idx="7693">
                  <c:v>718</c:v>
                </c:pt>
                <c:pt idx="7694">
                  <c:v>721</c:v>
                </c:pt>
                <c:pt idx="7695">
                  <c:v>718</c:v>
                </c:pt>
                <c:pt idx="7696">
                  <c:v>723</c:v>
                </c:pt>
                <c:pt idx="7697">
                  <c:v>721</c:v>
                </c:pt>
                <c:pt idx="7698">
                  <c:v>716</c:v>
                </c:pt>
                <c:pt idx="7699">
                  <c:v>723</c:v>
                </c:pt>
                <c:pt idx="7700">
                  <c:v>726</c:v>
                </c:pt>
                <c:pt idx="7701">
                  <c:v>718</c:v>
                </c:pt>
                <c:pt idx="7702">
                  <c:v>723</c:v>
                </c:pt>
                <c:pt idx="7703">
                  <c:v>726</c:v>
                </c:pt>
                <c:pt idx="7704">
                  <c:v>723</c:v>
                </c:pt>
                <c:pt idx="7705">
                  <c:v>726</c:v>
                </c:pt>
                <c:pt idx="7706">
                  <c:v>720</c:v>
                </c:pt>
                <c:pt idx="7707">
                  <c:v>736</c:v>
                </c:pt>
                <c:pt idx="7708">
                  <c:v>726</c:v>
                </c:pt>
                <c:pt idx="7709">
                  <c:v>721</c:v>
                </c:pt>
                <c:pt idx="7710">
                  <c:v>723</c:v>
                </c:pt>
                <c:pt idx="7711">
                  <c:v>721</c:v>
                </c:pt>
                <c:pt idx="7712">
                  <c:v>723</c:v>
                </c:pt>
                <c:pt idx="7713">
                  <c:v>721</c:v>
                </c:pt>
                <c:pt idx="7714">
                  <c:v>721</c:v>
                </c:pt>
                <c:pt idx="7715">
                  <c:v>728</c:v>
                </c:pt>
                <c:pt idx="7716">
                  <c:v>724</c:v>
                </c:pt>
                <c:pt idx="7717">
                  <c:v>728</c:v>
                </c:pt>
                <c:pt idx="7718">
                  <c:v>731</c:v>
                </c:pt>
                <c:pt idx="7719">
                  <c:v>728</c:v>
                </c:pt>
                <c:pt idx="7720">
                  <c:v>728</c:v>
                </c:pt>
                <c:pt idx="7721">
                  <c:v>721</c:v>
                </c:pt>
                <c:pt idx="7722">
                  <c:v>721</c:v>
                </c:pt>
                <c:pt idx="7723">
                  <c:v>723</c:v>
                </c:pt>
                <c:pt idx="7724">
                  <c:v>744</c:v>
                </c:pt>
                <c:pt idx="7725">
                  <c:v>728</c:v>
                </c:pt>
                <c:pt idx="7726">
                  <c:v>726</c:v>
                </c:pt>
                <c:pt idx="7727">
                  <c:v>720</c:v>
                </c:pt>
                <c:pt idx="7728">
                  <c:v>723</c:v>
                </c:pt>
                <c:pt idx="7729">
                  <c:v>755</c:v>
                </c:pt>
                <c:pt idx="7730">
                  <c:v>745</c:v>
                </c:pt>
                <c:pt idx="7731">
                  <c:v>716</c:v>
                </c:pt>
                <c:pt idx="7732">
                  <c:v>750</c:v>
                </c:pt>
                <c:pt idx="7733">
                  <c:v>726</c:v>
                </c:pt>
                <c:pt idx="7734">
                  <c:v>721</c:v>
                </c:pt>
                <c:pt idx="7735">
                  <c:v>718</c:v>
                </c:pt>
                <c:pt idx="7736">
                  <c:v>721</c:v>
                </c:pt>
                <c:pt idx="7737">
                  <c:v>728</c:v>
                </c:pt>
                <c:pt idx="7738">
                  <c:v>728</c:v>
                </c:pt>
                <c:pt idx="7739">
                  <c:v>721</c:v>
                </c:pt>
                <c:pt idx="7740">
                  <c:v>728</c:v>
                </c:pt>
                <c:pt idx="7741">
                  <c:v>721</c:v>
                </c:pt>
                <c:pt idx="7742">
                  <c:v>720</c:v>
                </c:pt>
                <c:pt idx="7743">
                  <c:v>726</c:v>
                </c:pt>
                <c:pt idx="7744">
                  <c:v>721</c:v>
                </c:pt>
                <c:pt idx="7745">
                  <c:v>733</c:v>
                </c:pt>
                <c:pt idx="7746">
                  <c:v>721</c:v>
                </c:pt>
                <c:pt idx="7747">
                  <c:v>720</c:v>
                </c:pt>
                <c:pt idx="7748">
                  <c:v>728</c:v>
                </c:pt>
                <c:pt idx="7749">
                  <c:v>721</c:v>
                </c:pt>
                <c:pt idx="7750">
                  <c:v>718</c:v>
                </c:pt>
                <c:pt idx="7751">
                  <c:v>723</c:v>
                </c:pt>
                <c:pt idx="7752">
                  <c:v>721</c:v>
                </c:pt>
                <c:pt idx="7753">
                  <c:v>726</c:v>
                </c:pt>
                <c:pt idx="7754">
                  <c:v>721</c:v>
                </c:pt>
                <c:pt idx="7755">
                  <c:v>716</c:v>
                </c:pt>
                <c:pt idx="7756">
                  <c:v>718</c:v>
                </c:pt>
                <c:pt idx="7757">
                  <c:v>721</c:v>
                </c:pt>
                <c:pt idx="7758">
                  <c:v>720</c:v>
                </c:pt>
                <c:pt idx="7759">
                  <c:v>728</c:v>
                </c:pt>
                <c:pt idx="7760">
                  <c:v>726</c:v>
                </c:pt>
                <c:pt idx="7761">
                  <c:v>728</c:v>
                </c:pt>
                <c:pt idx="7762">
                  <c:v>731</c:v>
                </c:pt>
                <c:pt idx="7763">
                  <c:v>721</c:v>
                </c:pt>
                <c:pt idx="7764">
                  <c:v>726</c:v>
                </c:pt>
                <c:pt idx="7765">
                  <c:v>716</c:v>
                </c:pt>
                <c:pt idx="7766">
                  <c:v>723</c:v>
                </c:pt>
                <c:pt idx="7767">
                  <c:v>718</c:v>
                </c:pt>
                <c:pt idx="7768">
                  <c:v>724</c:v>
                </c:pt>
                <c:pt idx="7769">
                  <c:v>726</c:v>
                </c:pt>
                <c:pt idx="7770">
                  <c:v>718</c:v>
                </c:pt>
                <c:pt idx="7771">
                  <c:v>723</c:v>
                </c:pt>
                <c:pt idx="7772">
                  <c:v>723</c:v>
                </c:pt>
                <c:pt idx="7773">
                  <c:v>721</c:v>
                </c:pt>
                <c:pt idx="7774">
                  <c:v>723</c:v>
                </c:pt>
                <c:pt idx="7775">
                  <c:v>731</c:v>
                </c:pt>
                <c:pt idx="7776">
                  <c:v>721</c:v>
                </c:pt>
                <c:pt idx="7777">
                  <c:v>723</c:v>
                </c:pt>
                <c:pt idx="7778">
                  <c:v>722</c:v>
                </c:pt>
                <c:pt idx="7779">
                  <c:v>728</c:v>
                </c:pt>
                <c:pt idx="7780">
                  <c:v>723</c:v>
                </c:pt>
                <c:pt idx="7781">
                  <c:v>721</c:v>
                </c:pt>
                <c:pt idx="7782">
                  <c:v>716</c:v>
                </c:pt>
                <c:pt idx="7783">
                  <c:v>723</c:v>
                </c:pt>
                <c:pt idx="7784">
                  <c:v>721</c:v>
                </c:pt>
                <c:pt idx="7785">
                  <c:v>726</c:v>
                </c:pt>
                <c:pt idx="7786">
                  <c:v>721</c:v>
                </c:pt>
                <c:pt idx="7787">
                  <c:v>715</c:v>
                </c:pt>
                <c:pt idx="7788">
                  <c:v>731</c:v>
                </c:pt>
                <c:pt idx="7789">
                  <c:v>729</c:v>
                </c:pt>
                <c:pt idx="7790">
                  <c:v>728</c:v>
                </c:pt>
                <c:pt idx="7791">
                  <c:v>728</c:v>
                </c:pt>
                <c:pt idx="7792">
                  <c:v>728</c:v>
                </c:pt>
                <c:pt idx="7793">
                  <c:v>731</c:v>
                </c:pt>
                <c:pt idx="7794">
                  <c:v>724</c:v>
                </c:pt>
                <c:pt idx="7795">
                  <c:v>728</c:v>
                </c:pt>
                <c:pt idx="7796">
                  <c:v>721</c:v>
                </c:pt>
                <c:pt idx="7797">
                  <c:v>728</c:v>
                </c:pt>
                <c:pt idx="7798">
                  <c:v>723</c:v>
                </c:pt>
                <c:pt idx="7799">
                  <c:v>720</c:v>
                </c:pt>
                <c:pt idx="7800">
                  <c:v>720</c:v>
                </c:pt>
                <c:pt idx="7801">
                  <c:v>720</c:v>
                </c:pt>
                <c:pt idx="7802">
                  <c:v>726</c:v>
                </c:pt>
                <c:pt idx="7803">
                  <c:v>723</c:v>
                </c:pt>
                <c:pt idx="7804">
                  <c:v>721</c:v>
                </c:pt>
                <c:pt idx="7805">
                  <c:v>723</c:v>
                </c:pt>
                <c:pt idx="7806">
                  <c:v>716</c:v>
                </c:pt>
                <c:pt idx="7807">
                  <c:v>724</c:v>
                </c:pt>
                <c:pt idx="7808">
                  <c:v>716</c:v>
                </c:pt>
                <c:pt idx="7809">
                  <c:v>723</c:v>
                </c:pt>
                <c:pt idx="7810">
                  <c:v>718</c:v>
                </c:pt>
                <c:pt idx="7811">
                  <c:v>723</c:v>
                </c:pt>
                <c:pt idx="7812">
                  <c:v>723</c:v>
                </c:pt>
                <c:pt idx="7813">
                  <c:v>718</c:v>
                </c:pt>
                <c:pt idx="7814">
                  <c:v>728</c:v>
                </c:pt>
                <c:pt idx="7815">
                  <c:v>717</c:v>
                </c:pt>
                <c:pt idx="7816">
                  <c:v>723</c:v>
                </c:pt>
                <c:pt idx="7817">
                  <c:v>723</c:v>
                </c:pt>
                <c:pt idx="7818">
                  <c:v>728</c:v>
                </c:pt>
                <c:pt idx="7819">
                  <c:v>721</c:v>
                </c:pt>
                <c:pt idx="7820">
                  <c:v>726</c:v>
                </c:pt>
                <c:pt idx="7821">
                  <c:v>716</c:v>
                </c:pt>
                <c:pt idx="7822">
                  <c:v>718</c:v>
                </c:pt>
                <c:pt idx="7823">
                  <c:v>717</c:v>
                </c:pt>
                <c:pt idx="7824">
                  <c:v>721</c:v>
                </c:pt>
                <c:pt idx="7825">
                  <c:v>723</c:v>
                </c:pt>
                <c:pt idx="7826">
                  <c:v>720</c:v>
                </c:pt>
                <c:pt idx="7827">
                  <c:v>726</c:v>
                </c:pt>
                <c:pt idx="7828">
                  <c:v>731</c:v>
                </c:pt>
                <c:pt idx="7829">
                  <c:v>731</c:v>
                </c:pt>
                <c:pt idx="7830">
                  <c:v>723</c:v>
                </c:pt>
                <c:pt idx="7831">
                  <c:v>723</c:v>
                </c:pt>
                <c:pt idx="7832">
                  <c:v>720</c:v>
                </c:pt>
                <c:pt idx="7833">
                  <c:v>728</c:v>
                </c:pt>
                <c:pt idx="7834">
                  <c:v>753</c:v>
                </c:pt>
                <c:pt idx="7835">
                  <c:v>728</c:v>
                </c:pt>
                <c:pt idx="7836">
                  <c:v>755</c:v>
                </c:pt>
                <c:pt idx="7837">
                  <c:v>723</c:v>
                </c:pt>
                <c:pt idx="7838">
                  <c:v>728</c:v>
                </c:pt>
                <c:pt idx="7839">
                  <c:v>726</c:v>
                </c:pt>
                <c:pt idx="7840">
                  <c:v>736</c:v>
                </c:pt>
                <c:pt idx="7841">
                  <c:v>728</c:v>
                </c:pt>
                <c:pt idx="7842">
                  <c:v>738</c:v>
                </c:pt>
                <c:pt idx="7843">
                  <c:v>723</c:v>
                </c:pt>
                <c:pt idx="7844">
                  <c:v>718</c:v>
                </c:pt>
                <c:pt idx="7845">
                  <c:v>718</c:v>
                </c:pt>
                <c:pt idx="7846">
                  <c:v>718</c:v>
                </c:pt>
                <c:pt idx="7847">
                  <c:v>721</c:v>
                </c:pt>
                <c:pt idx="7848">
                  <c:v>718</c:v>
                </c:pt>
                <c:pt idx="7849">
                  <c:v>731</c:v>
                </c:pt>
                <c:pt idx="7850">
                  <c:v>716</c:v>
                </c:pt>
                <c:pt idx="7851">
                  <c:v>728</c:v>
                </c:pt>
                <c:pt idx="7852">
                  <c:v>716</c:v>
                </c:pt>
                <c:pt idx="7853">
                  <c:v>715</c:v>
                </c:pt>
                <c:pt idx="7854">
                  <c:v>715</c:v>
                </c:pt>
                <c:pt idx="7855">
                  <c:v>715</c:v>
                </c:pt>
                <c:pt idx="7856">
                  <c:v>715</c:v>
                </c:pt>
                <c:pt idx="7857">
                  <c:v>715</c:v>
                </c:pt>
                <c:pt idx="7858">
                  <c:v>726</c:v>
                </c:pt>
                <c:pt idx="7859">
                  <c:v>718</c:v>
                </c:pt>
                <c:pt idx="7860">
                  <c:v>721</c:v>
                </c:pt>
                <c:pt idx="7861">
                  <c:v>718</c:v>
                </c:pt>
                <c:pt idx="7862">
                  <c:v>721</c:v>
                </c:pt>
                <c:pt idx="7863">
                  <c:v>718</c:v>
                </c:pt>
                <c:pt idx="7864">
                  <c:v>718</c:v>
                </c:pt>
                <c:pt idx="7865">
                  <c:v>721</c:v>
                </c:pt>
                <c:pt idx="7866">
                  <c:v>716</c:v>
                </c:pt>
                <c:pt idx="7867">
                  <c:v>718</c:v>
                </c:pt>
                <c:pt idx="7868">
                  <c:v>721</c:v>
                </c:pt>
                <c:pt idx="7869">
                  <c:v>723</c:v>
                </c:pt>
                <c:pt idx="7870">
                  <c:v>717</c:v>
                </c:pt>
                <c:pt idx="7871">
                  <c:v>715</c:v>
                </c:pt>
                <c:pt idx="7872">
                  <c:v>718</c:v>
                </c:pt>
                <c:pt idx="7873">
                  <c:v>718</c:v>
                </c:pt>
                <c:pt idx="7874">
                  <c:v>721</c:v>
                </c:pt>
                <c:pt idx="7875">
                  <c:v>723</c:v>
                </c:pt>
                <c:pt idx="7876">
                  <c:v>726</c:v>
                </c:pt>
                <c:pt idx="7877">
                  <c:v>724</c:v>
                </c:pt>
                <c:pt idx="7878">
                  <c:v>723</c:v>
                </c:pt>
                <c:pt idx="7879">
                  <c:v>731</c:v>
                </c:pt>
                <c:pt idx="7880">
                  <c:v>723</c:v>
                </c:pt>
                <c:pt idx="7881">
                  <c:v>736</c:v>
                </c:pt>
                <c:pt idx="7882">
                  <c:v>726</c:v>
                </c:pt>
                <c:pt idx="7883">
                  <c:v>728</c:v>
                </c:pt>
                <c:pt idx="7884">
                  <c:v>731</c:v>
                </c:pt>
                <c:pt idx="7885">
                  <c:v>721</c:v>
                </c:pt>
                <c:pt idx="7886">
                  <c:v>728</c:v>
                </c:pt>
                <c:pt idx="7887">
                  <c:v>726</c:v>
                </c:pt>
                <c:pt idx="7888">
                  <c:v>731</c:v>
                </c:pt>
                <c:pt idx="7889">
                  <c:v>728</c:v>
                </c:pt>
                <c:pt idx="7890">
                  <c:v>720</c:v>
                </c:pt>
                <c:pt idx="7891">
                  <c:v>728</c:v>
                </c:pt>
                <c:pt idx="7892">
                  <c:v>726</c:v>
                </c:pt>
                <c:pt idx="7893">
                  <c:v>728</c:v>
                </c:pt>
                <c:pt idx="7894">
                  <c:v>723</c:v>
                </c:pt>
                <c:pt idx="7895">
                  <c:v>721</c:v>
                </c:pt>
                <c:pt idx="7896">
                  <c:v>728</c:v>
                </c:pt>
                <c:pt idx="7897">
                  <c:v>728</c:v>
                </c:pt>
                <c:pt idx="7898">
                  <c:v>726</c:v>
                </c:pt>
                <c:pt idx="7899">
                  <c:v>728</c:v>
                </c:pt>
                <c:pt idx="7900">
                  <c:v>726</c:v>
                </c:pt>
                <c:pt idx="7901">
                  <c:v>733</c:v>
                </c:pt>
                <c:pt idx="7902">
                  <c:v>723</c:v>
                </c:pt>
                <c:pt idx="7903">
                  <c:v>726</c:v>
                </c:pt>
                <c:pt idx="7904">
                  <c:v>731</c:v>
                </c:pt>
                <c:pt idx="7905">
                  <c:v>736</c:v>
                </c:pt>
                <c:pt idx="7906">
                  <c:v>721</c:v>
                </c:pt>
                <c:pt idx="7907">
                  <c:v>722</c:v>
                </c:pt>
                <c:pt idx="7908">
                  <c:v>729</c:v>
                </c:pt>
                <c:pt idx="7909">
                  <c:v>723</c:v>
                </c:pt>
                <c:pt idx="7910">
                  <c:v>731</c:v>
                </c:pt>
                <c:pt idx="7911">
                  <c:v>723</c:v>
                </c:pt>
                <c:pt idx="7912">
                  <c:v>722</c:v>
                </c:pt>
                <c:pt idx="7913">
                  <c:v>726</c:v>
                </c:pt>
                <c:pt idx="7914">
                  <c:v>728</c:v>
                </c:pt>
                <c:pt idx="7915">
                  <c:v>750</c:v>
                </c:pt>
                <c:pt idx="7916">
                  <c:v>721</c:v>
                </c:pt>
                <c:pt idx="7917">
                  <c:v>728</c:v>
                </c:pt>
                <c:pt idx="7918">
                  <c:v>721</c:v>
                </c:pt>
                <c:pt idx="7919">
                  <c:v>723</c:v>
                </c:pt>
                <c:pt idx="7920">
                  <c:v>724</c:v>
                </c:pt>
                <c:pt idx="7921">
                  <c:v>716</c:v>
                </c:pt>
                <c:pt idx="7922">
                  <c:v>717</c:v>
                </c:pt>
                <c:pt idx="7923">
                  <c:v>721</c:v>
                </c:pt>
                <c:pt idx="7924">
                  <c:v>726</c:v>
                </c:pt>
                <c:pt idx="7925">
                  <c:v>724</c:v>
                </c:pt>
                <c:pt idx="7926">
                  <c:v>726</c:v>
                </c:pt>
                <c:pt idx="7927">
                  <c:v>723</c:v>
                </c:pt>
                <c:pt idx="7928">
                  <c:v>716</c:v>
                </c:pt>
                <c:pt idx="7929">
                  <c:v>726</c:v>
                </c:pt>
                <c:pt idx="7930">
                  <c:v>716</c:v>
                </c:pt>
                <c:pt idx="7931">
                  <c:v>723</c:v>
                </c:pt>
                <c:pt idx="7932">
                  <c:v>731</c:v>
                </c:pt>
                <c:pt idx="7933">
                  <c:v>728</c:v>
                </c:pt>
                <c:pt idx="7934">
                  <c:v>731</c:v>
                </c:pt>
                <c:pt idx="7935">
                  <c:v>721</c:v>
                </c:pt>
                <c:pt idx="7936">
                  <c:v>723</c:v>
                </c:pt>
                <c:pt idx="7937">
                  <c:v>723</c:v>
                </c:pt>
                <c:pt idx="7938">
                  <c:v>731</c:v>
                </c:pt>
                <c:pt idx="7939">
                  <c:v>728</c:v>
                </c:pt>
                <c:pt idx="7940">
                  <c:v>723</c:v>
                </c:pt>
                <c:pt idx="7941">
                  <c:v>722</c:v>
                </c:pt>
                <c:pt idx="7942">
                  <c:v>721</c:v>
                </c:pt>
                <c:pt idx="7943">
                  <c:v>728</c:v>
                </c:pt>
                <c:pt idx="7944">
                  <c:v>723</c:v>
                </c:pt>
                <c:pt idx="7945">
                  <c:v>716</c:v>
                </c:pt>
                <c:pt idx="7946">
                  <c:v>718</c:v>
                </c:pt>
                <c:pt idx="7947">
                  <c:v>726</c:v>
                </c:pt>
                <c:pt idx="7948">
                  <c:v>724</c:v>
                </c:pt>
                <c:pt idx="7949">
                  <c:v>726</c:v>
                </c:pt>
                <c:pt idx="7950">
                  <c:v>716</c:v>
                </c:pt>
                <c:pt idx="7951">
                  <c:v>718</c:v>
                </c:pt>
                <c:pt idx="7952">
                  <c:v>723</c:v>
                </c:pt>
                <c:pt idx="7953">
                  <c:v>728</c:v>
                </c:pt>
                <c:pt idx="7954">
                  <c:v>726</c:v>
                </c:pt>
                <c:pt idx="7955">
                  <c:v>721</c:v>
                </c:pt>
                <c:pt idx="7956">
                  <c:v>718</c:v>
                </c:pt>
                <c:pt idx="7957">
                  <c:v>716</c:v>
                </c:pt>
                <c:pt idx="7958">
                  <c:v>716</c:v>
                </c:pt>
                <c:pt idx="7959">
                  <c:v>723</c:v>
                </c:pt>
                <c:pt idx="7960">
                  <c:v>724</c:v>
                </c:pt>
                <c:pt idx="7961">
                  <c:v>723</c:v>
                </c:pt>
                <c:pt idx="7962">
                  <c:v>718</c:v>
                </c:pt>
                <c:pt idx="7963">
                  <c:v>723</c:v>
                </c:pt>
                <c:pt idx="7964">
                  <c:v>723</c:v>
                </c:pt>
                <c:pt idx="7965">
                  <c:v>734</c:v>
                </c:pt>
                <c:pt idx="7966">
                  <c:v>721</c:v>
                </c:pt>
                <c:pt idx="7967">
                  <c:v>728</c:v>
                </c:pt>
                <c:pt idx="7968">
                  <c:v>723</c:v>
                </c:pt>
                <c:pt idx="7969">
                  <c:v>728</c:v>
                </c:pt>
                <c:pt idx="7970">
                  <c:v>723</c:v>
                </c:pt>
                <c:pt idx="7971">
                  <c:v>721</c:v>
                </c:pt>
                <c:pt idx="7972">
                  <c:v>722</c:v>
                </c:pt>
                <c:pt idx="7973">
                  <c:v>723</c:v>
                </c:pt>
                <c:pt idx="7974">
                  <c:v>718</c:v>
                </c:pt>
                <c:pt idx="7975">
                  <c:v>726</c:v>
                </c:pt>
                <c:pt idx="7976">
                  <c:v>724</c:v>
                </c:pt>
                <c:pt idx="7977">
                  <c:v>718</c:v>
                </c:pt>
                <c:pt idx="7978">
                  <c:v>723</c:v>
                </c:pt>
                <c:pt idx="7979">
                  <c:v>723</c:v>
                </c:pt>
                <c:pt idx="7980">
                  <c:v>726</c:v>
                </c:pt>
                <c:pt idx="7981">
                  <c:v>726</c:v>
                </c:pt>
                <c:pt idx="7982">
                  <c:v>718</c:v>
                </c:pt>
                <c:pt idx="7983">
                  <c:v>715</c:v>
                </c:pt>
                <c:pt idx="7984">
                  <c:v>723</c:v>
                </c:pt>
                <c:pt idx="7985">
                  <c:v>723</c:v>
                </c:pt>
                <c:pt idx="7986">
                  <c:v>721</c:v>
                </c:pt>
                <c:pt idx="7987">
                  <c:v>723</c:v>
                </c:pt>
                <c:pt idx="7988">
                  <c:v>716</c:v>
                </c:pt>
                <c:pt idx="7989">
                  <c:v>726</c:v>
                </c:pt>
                <c:pt idx="7990">
                  <c:v>723</c:v>
                </c:pt>
                <c:pt idx="7991">
                  <c:v>716</c:v>
                </c:pt>
                <c:pt idx="7992">
                  <c:v>723</c:v>
                </c:pt>
                <c:pt idx="7993">
                  <c:v>723</c:v>
                </c:pt>
                <c:pt idx="7994">
                  <c:v>723</c:v>
                </c:pt>
                <c:pt idx="7995">
                  <c:v>726</c:v>
                </c:pt>
                <c:pt idx="7996">
                  <c:v>716</c:v>
                </c:pt>
                <c:pt idx="7997">
                  <c:v>728</c:v>
                </c:pt>
                <c:pt idx="7998">
                  <c:v>718</c:v>
                </c:pt>
                <c:pt idx="7999">
                  <c:v>721</c:v>
                </c:pt>
                <c:pt idx="8000">
                  <c:v>723</c:v>
                </c:pt>
                <c:pt idx="8001">
                  <c:v>726</c:v>
                </c:pt>
                <c:pt idx="8002">
                  <c:v>726</c:v>
                </c:pt>
                <c:pt idx="8003">
                  <c:v>728</c:v>
                </c:pt>
                <c:pt idx="8004">
                  <c:v>723</c:v>
                </c:pt>
                <c:pt idx="8005">
                  <c:v>720</c:v>
                </c:pt>
                <c:pt idx="8006">
                  <c:v>733</c:v>
                </c:pt>
                <c:pt idx="8007">
                  <c:v>726</c:v>
                </c:pt>
                <c:pt idx="8008">
                  <c:v>726</c:v>
                </c:pt>
                <c:pt idx="8009">
                  <c:v>723</c:v>
                </c:pt>
                <c:pt idx="8010">
                  <c:v>716</c:v>
                </c:pt>
                <c:pt idx="8011">
                  <c:v>726</c:v>
                </c:pt>
                <c:pt idx="8012">
                  <c:v>723</c:v>
                </c:pt>
                <c:pt idx="8013">
                  <c:v>731</c:v>
                </c:pt>
                <c:pt idx="8014">
                  <c:v>723</c:v>
                </c:pt>
                <c:pt idx="8015">
                  <c:v>717</c:v>
                </c:pt>
                <c:pt idx="8016">
                  <c:v>721</c:v>
                </c:pt>
                <c:pt idx="8017">
                  <c:v>718</c:v>
                </c:pt>
                <c:pt idx="8018">
                  <c:v>716</c:v>
                </c:pt>
                <c:pt idx="8019">
                  <c:v>715</c:v>
                </c:pt>
                <c:pt idx="8020">
                  <c:v>715</c:v>
                </c:pt>
                <c:pt idx="8021">
                  <c:v>721</c:v>
                </c:pt>
                <c:pt idx="8022">
                  <c:v>723</c:v>
                </c:pt>
                <c:pt idx="8023">
                  <c:v>718</c:v>
                </c:pt>
                <c:pt idx="8024">
                  <c:v>724</c:v>
                </c:pt>
                <c:pt idx="8025">
                  <c:v>746</c:v>
                </c:pt>
                <c:pt idx="8026">
                  <c:v>718</c:v>
                </c:pt>
                <c:pt idx="8027">
                  <c:v>715</c:v>
                </c:pt>
                <c:pt idx="8028">
                  <c:v>728</c:v>
                </c:pt>
                <c:pt idx="8029">
                  <c:v>718</c:v>
                </c:pt>
                <c:pt idx="8030">
                  <c:v>728</c:v>
                </c:pt>
                <c:pt idx="8031">
                  <c:v>723</c:v>
                </c:pt>
                <c:pt idx="8032">
                  <c:v>726</c:v>
                </c:pt>
                <c:pt idx="8033">
                  <c:v>728</c:v>
                </c:pt>
                <c:pt idx="8034">
                  <c:v>728</c:v>
                </c:pt>
                <c:pt idx="8035">
                  <c:v>731</c:v>
                </c:pt>
                <c:pt idx="8036">
                  <c:v>723</c:v>
                </c:pt>
                <c:pt idx="8037">
                  <c:v>720</c:v>
                </c:pt>
                <c:pt idx="8038">
                  <c:v>726</c:v>
                </c:pt>
                <c:pt idx="8039">
                  <c:v>731</c:v>
                </c:pt>
                <c:pt idx="8040">
                  <c:v>731</c:v>
                </c:pt>
                <c:pt idx="8041">
                  <c:v>721</c:v>
                </c:pt>
                <c:pt idx="8042">
                  <c:v>733</c:v>
                </c:pt>
                <c:pt idx="8043">
                  <c:v>729</c:v>
                </c:pt>
                <c:pt idx="8044">
                  <c:v>728</c:v>
                </c:pt>
                <c:pt idx="8045">
                  <c:v>723</c:v>
                </c:pt>
                <c:pt idx="8046">
                  <c:v>721</c:v>
                </c:pt>
                <c:pt idx="8047">
                  <c:v>728</c:v>
                </c:pt>
                <c:pt idx="8048">
                  <c:v>728</c:v>
                </c:pt>
                <c:pt idx="8049">
                  <c:v>721</c:v>
                </c:pt>
                <c:pt idx="8050">
                  <c:v>715</c:v>
                </c:pt>
                <c:pt idx="8051">
                  <c:v>723</c:v>
                </c:pt>
                <c:pt idx="8052">
                  <c:v>729</c:v>
                </c:pt>
                <c:pt idx="8053">
                  <c:v>733</c:v>
                </c:pt>
                <c:pt idx="8054">
                  <c:v>728</c:v>
                </c:pt>
                <c:pt idx="8055">
                  <c:v>731</c:v>
                </c:pt>
                <c:pt idx="8056">
                  <c:v>728</c:v>
                </c:pt>
                <c:pt idx="8057">
                  <c:v>726</c:v>
                </c:pt>
                <c:pt idx="8058">
                  <c:v>723</c:v>
                </c:pt>
                <c:pt idx="8059">
                  <c:v>726</c:v>
                </c:pt>
                <c:pt idx="8060">
                  <c:v>724</c:v>
                </c:pt>
                <c:pt idx="8061">
                  <c:v>726</c:v>
                </c:pt>
                <c:pt idx="8062">
                  <c:v>718</c:v>
                </c:pt>
                <c:pt idx="8063">
                  <c:v>723</c:v>
                </c:pt>
                <c:pt idx="8064">
                  <c:v>726</c:v>
                </c:pt>
                <c:pt idx="8065">
                  <c:v>731</c:v>
                </c:pt>
                <c:pt idx="8066">
                  <c:v>726</c:v>
                </c:pt>
                <c:pt idx="8067">
                  <c:v>724</c:v>
                </c:pt>
                <c:pt idx="8068">
                  <c:v>726</c:v>
                </c:pt>
                <c:pt idx="8069">
                  <c:v>726</c:v>
                </c:pt>
                <c:pt idx="8070">
                  <c:v>723</c:v>
                </c:pt>
                <c:pt idx="8071">
                  <c:v>723</c:v>
                </c:pt>
                <c:pt idx="8072">
                  <c:v>724</c:v>
                </c:pt>
                <c:pt idx="8073">
                  <c:v>718</c:v>
                </c:pt>
                <c:pt idx="8074">
                  <c:v>721</c:v>
                </c:pt>
                <c:pt idx="8075">
                  <c:v>716</c:v>
                </c:pt>
                <c:pt idx="8076">
                  <c:v>726</c:v>
                </c:pt>
                <c:pt idx="8077">
                  <c:v>726</c:v>
                </c:pt>
                <c:pt idx="8078">
                  <c:v>723</c:v>
                </c:pt>
                <c:pt idx="8079">
                  <c:v>734</c:v>
                </c:pt>
                <c:pt idx="8080">
                  <c:v>728</c:v>
                </c:pt>
                <c:pt idx="8081">
                  <c:v>732</c:v>
                </c:pt>
                <c:pt idx="8082">
                  <c:v>721</c:v>
                </c:pt>
                <c:pt idx="8083">
                  <c:v>723</c:v>
                </c:pt>
                <c:pt idx="8084">
                  <c:v>728</c:v>
                </c:pt>
                <c:pt idx="8085">
                  <c:v>720</c:v>
                </c:pt>
                <c:pt idx="8086">
                  <c:v>731</c:v>
                </c:pt>
                <c:pt idx="8087">
                  <c:v>728</c:v>
                </c:pt>
                <c:pt idx="8088">
                  <c:v>718</c:v>
                </c:pt>
                <c:pt idx="8089">
                  <c:v>726</c:v>
                </c:pt>
                <c:pt idx="8090">
                  <c:v>716</c:v>
                </c:pt>
                <c:pt idx="8091">
                  <c:v>726</c:v>
                </c:pt>
                <c:pt idx="8092">
                  <c:v>718</c:v>
                </c:pt>
                <c:pt idx="8093">
                  <c:v>721</c:v>
                </c:pt>
                <c:pt idx="8094">
                  <c:v>718</c:v>
                </c:pt>
                <c:pt idx="8095">
                  <c:v>721</c:v>
                </c:pt>
                <c:pt idx="8096">
                  <c:v>728</c:v>
                </c:pt>
                <c:pt idx="8097">
                  <c:v>718</c:v>
                </c:pt>
                <c:pt idx="8098">
                  <c:v>718</c:v>
                </c:pt>
                <c:pt idx="8099">
                  <c:v>731</c:v>
                </c:pt>
                <c:pt idx="8100">
                  <c:v>721</c:v>
                </c:pt>
                <c:pt idx="8101">
                  <c:v>723</c:v>
                </c:pt>
                <c:pt idx="8102">
                  <c:v>728</c:v>
                </c:pt>
                <c:pt idx="8103">
                  <c:v>726</c:v>
                </c:pt>
                <c:pt idx="8104">
                  <c:v>741</c:v>
                </c:pt>
                <c:pt idx="8105">
                  <c:v>723</c:v>
                </c:pt>
                <c:pt idx="8106">
                  <c:v>720</c:v>
                </c:pt>
                <c:pt idx="8107">
                  <c:v>715</c:v>
                </c:pt>
                <c:pt idx="8108">
                  <c:v>721</c:v>
                </c:pt>
                <c:pt idx="8109">
                  <c:v>716</c:v>
                </c:pt>
                <c:pt idx="8110">
                  <c:v>726</c:v>
                </c:pt>
                <c:pt idx="8111">
                  <c:v>716</c:v>
                </c:pt>
                <c:pt idx="8112">
                  <c:v>715</c:v>
                </c:pt>
                <c:pt idx="8113">
                  <c:v>723</c:v>
                </c:pt>
                <c:pt idx="8114">
                  <c:v>716</c:v>
                </c:pt>
                <c:pt idx="8115">
                  <c:v>723</c:v>
                </c:pt>
                <c:pt idx="8116">
                  <c:v>731</c:v>
                </c:pt>
                <c:pt idx="8117">
                  <c:v>723</c:v>
                </c:pt>
                <c:pt idx="8118">
                  <c:v>723</c:v>
                </c:pt>
                <c:pt idx="8119">
                  <c:v>720</c:v>
                </c:pt>
                <c:pt idx="8120">
                  <c:v>728</c:v>
                </c:pt>
                <c:pt idx="8121">
                  <c:v>728</c:v>
                </c:pt>
                <c:pt idx="8122">
                  <c:v>731</c:v>
                </c:pt>
                <c:pt idx="8123">
                  <c:v>718</c:v>
                </c:pt>
                <c:pt idx="8124">
                  <c:v>721</c:v>
                </c:pt>
                <c:pt idx="8125">
                  <c:v>718</c:v>
                </c:pt>
                <c:pt idx="8126">
                  <c:v>723</c:v>
                </c:pt>
                <c:pt idx="8127">
                  <c:v>721</c:v>
                </c:pt>
                <c:pt idx="8128">
                  <c:v>723</c:v>
                </c:pt>
                <c:pt idx="8129">
                  <c:v>728</c:v>
                </c:pt>
                <c:pt idx="8130">
                  <c:v>729</c:v>
                </c:pt>
                <c:pt idx="8131">
                  <c:v>728</c:v>
                </c:pt>
                <c:pt idx="8132">
                  <c:v>728</c:v>
                </c:pt>
                <c:pt idx="8133">
                  <c:v>733</c:v>
                </c:pt>
                <c:pt idx="8134">
                  <c:v>736</c:v>
                </c:pt>
                <c:pt idx="8135">
                  <c:v>731</c:v>
                </c:pt>
                <c:pt idx="8136">
                  <c:v>718</c:v>
                </c:pt>
                <c:pt idx="8137">
                  <c:v>729</c:v>
                </c:pt>
                <c:pt idx="8138">
                  <c:v>718</c:v>
                </c:pt>
                <c:pt idx="8139">
                  <c:v>718</c:v>
                </c:pt>
                <c:pt idx="8140">
                  <c:v>723</c:v>
                </c:pt>
                <c:pt idx="8141">
                  <c:v>723</c:v>
                </c:pt>
                <c:pt idx="8142">
                  <c:v>721</c:v>
                </c:pt>
                <c:pt idx="8143">
                  <c:v>718</c:v>
                </c:pt>
                <c:pt idx="8144">
                  <c:v>718</c:v>
                </c:pt>
                <c:pt idx="8145">
                  <c:v>724</c:v>
                </c:pt>
                <c:pt idx="8146">
                  <c:v>728</c:v>
                </c:pt>
                <c:pt idx="8147">
                  <c:v>723</c:v>
                </c:pt>
                <c:pt idx="8148">
                  <c:v>723</c:v>
                </c:pt>
                <c:pt idx="8149">
                  <c:v>726</c:v>
                </c:pt>
                <c:pt idx="8150">
                  <c:v>726</c:v>
                </c:pt>
                <c:pt idx="8151">
                  <c:v>723</c:v>
                </c:pt>
                <c:pt idx="8152">
                  <c:v>723</c:v>
                </c:pt>
                <c:pt idx="8153">
                  <c:v>721</c:v>
                </c:pt>
                <c:pt idx="8154">
                  <c:v>717</c:v>
                </c:pt>
                <c:pt idx="8155">
                  <c:v>723</c:v>
                </c:pt>
                <c:pt idx="8156">
                  <c:v>726</c:v>
                </c:pt>
                <c:pt idx="8157">
                  <c:v>731</c:v>
                </c:pt>
                <c:pt idx="8158">
                  <c:v>731</c:v>
                </c:pt>
                <c:pt idx="8159">
                  <c:v>731</c:v>
                </c:pt>
                <c:pt idx="8160">
                  <c:v>736</c:v>
                </c:pt>
                <c:pt idx="8161">
                  <c:v>716</c:v>
                </c:pt>
                <c:pt idx="8162">
                  <c:v>731</c:v>
                </c:pt>
                <c:pt idx="8163">
                  <c:v>726</c:v>
                </c:pt>
                <c:pt idx="8164">
                  <c:v>726</c:v>
                </c:pt>
                <c:pt idx="8165">
                  <c:v>718</c:v>
                </c:pt>
                <c:pt idx="8166">
                  <c:v>716</c:v>
                </c:pt>
                <c:pt idx="8167">
                  <c:v>731</c:v>
                </c:pt>
                <c:pt idx="8168">
                  <c:v>723</c:v>
                </c:pt>
                <c:pt idx="8169">
                  <c:v>726</c:v>
                </c:pt>
                <c:pt idx="8170">
                  <c:v>718</c:v>
                </c:pt>
                <c:pt idx="8171">
                  <c:v>716</c:v>
                </c:pt>
                <c:pt idx="8172">
                  <c:v>750</c:v>
                </c:pt>
                <c:pt idx="8173">
                  <c:v>718</c:v>
                </c:pt>
                <c:pt idx="8174">
                  <c:v>715</c:v>
                </c:pt>
                <c:pt idx="8175">
                  <c:v>750</c:v>
                </c:pt>
                <c:pt idx="8176">
                  <c:v>721</c:v>
                </c:pt>
                <c:pt idx="8177">
                  <c:v>723</c:v>
                </c:pt>
                <c:pt idx="8178">
                  <c:v>728</c:v>
                </c:pt>
                <c:pt idx="8179">
                  <c:v>728</c:v>
                </c:pt>
                <c:pt idx="8180">
                  <c:v>723</c:v>
                </c:pt>
                <c:pt idx="8181">
                  <c:v>716</c:v>
                </c:pt>
                <c:pt idx="8182">
                  <c:v>723</c:v>
                </c:pt>
                <c:pt idx="8183">
                  <c:v>726</c:v>
                </c:pt>
                <c:pt idx="8184">
                  <c:v>716</c:v>
                </c:pt>
                <c:pt idx="8185">
                  <c:v>726</c:v>
                </c:pt>
                <c:pt idx="8186">
                  <c:v>718</c:v>
                </c:pt>
                <c:pt idx="8187">
                  <c:v>731</c:v>
                </c:pt>
                <c:pt idx="8188">
                  <c:v>718</c:v>
                </c:pt>
                <c:pt idx="8189">
                  <c:v>716</c:v>
                </c:pt>
                <c:pt idx="8190">
                  <c:v>715</c:v>
                </c:pt>
                <c:pt idx="8191">
                  <c:v>718</c:v>
                </c:pt>
                <c:pt idx="8192">
                  <c:v>721</c:v>
                </c:pt>
                <c:pt idx="8193">
                  <c:v>726</c:v>
                </c:pt>
                <c:pt idx="8194">
                  <c:v>718</c:v>
                </c:pt>
                <c:pt idx="8195">
                  <c:v>721</c:v>
                </c:pt>
                <c:pt idx="8196">
                  <c:v>736</c:v>
                </c:pt>
                <c:pt idx="8197">
                  <c:v>723</c:v>
                </c:pt>
                <c:pt idx="8198">
                  <c:v>721</c:v>
                </c:pt>
                <c:pt idx="8199">
                  <c:v>731</c:v>
                </c:pt>
                <c:pt idx="8200">
                  <c:v>721</c:v>
                </c:pt>
                <c:pt idx="8201">
                  <c:v>722</c:v>
                </c:pt>
                <c:pt idx="8202">
                  <c:v>731</c:v>
                </c:pt>
                <c:pt idx="8203">
                  <c:v>726</c:v>
                </c:pt>
                <c:pt idx="8204">
                  <c:v>728</c:v>
                </c:pt>
                <c:pt idx="8205">
                  <c:v>726</c:v>
                </c:pt>
                <c:pt idx="8206">
                  <c:v>728</c:v>
                </c:pt>
                <c:pt idx="8207">
                  <c:v>731</c:v>
                </c:pt>
                <c:pt idx="8208">
                  <c:v>718</c:v>
                </c:pt>
                <c:pt idx="8209">
                  <c:v>723</c:v>
                </c:pt>
                <c:pt idx="8210">
                  <c:v>716</c:v>
                </c:pt>
                <c:pt idx="8211">
                  <c:v>717</c:v>
                </c:pt>
                <c:pt idx="8212">
                  <c:v>717</c:v>
                </c:pt>
                <c:pt idx="8213">
                  <c:v>715</c:v>
                </c:pt>
                <c:pt idx="8214">
                  <c:v>718</c:v>
                </c:pt>
                <c:pt idx="8215">
                  <c:v>718</c:v>
                </c:pt>
                <c:pt idx="8216">
                  <c:v>724</c:v>
                </c:pt>
                <c:pt idx="8217">
                  <c:v>736</c:v>
                </c:pt>
                <c:pt idx="8218">
                  <c:v>728</c:v>
                </c:pt>
                <c:pt idx="8219">
                  <c:v>726</c:v>
                </c:pt>
                <c:pt idx="8220">
                  <c:v>726</c:v>
                </c:pt>
                <c:pt idx="8221">
                  <c:v>721</c:v>
                </c:pt>
                <c:pt idx="8222">
                  <c:v>733</c:v>
                </c:pt>
                <c:pt idx="8223">
                  <c:v>745</c:v>
                </c:pt>
                <c:pt idx="8224">
                  <c:v>736</c:v>
                </c:pt>
                <c:pt idx="8225">
                  <c:v>726</c:v>
                </c:pt>
                <c:pt idx="8226">
                  <c:v>716</c:v>
                </c:pt>
                <c:pt idx="8227">
                  <c:v>723</c:v>
                </c:pt>
                <c:pt idx="8228">
                  <c:v>723</c:v>
                </c:pt>
                <c:pt idx="8229">
                  <c:v>736</c:v>
                </c:pt>
                <c:pt idx="8230">
                  <c:v>728</c:v>
                </c:pt>
                <c:pt idx="8231">
                  <c:v>726</c:v>
                </c:pt>
                <c:pt idx="8232">
                  <c:v>726</c:v>
                </c:pt>
                <c:pt idx="8233">
                  <c:v>726</c:v>
                </c:pt>
                <c:pt idx="8234">
                  <c:v>729</c:v>
                </c:pt>
                <c:pt idx="8235">
                  <c:v>723</c:v>
                </c:pt>
                <c:pt idx="8236">
                  <c:v>723</c:v>
                </c:pt>
                <c:pt idx="8237">
                  <c:v>731</c:v>
                </c:pt>
                <c:pt idx="8238">
                  <c:v>723</c:v>
                </c:pt>
                <c:pt idx="8239">
                  <c:v>723</c:v>
                </c:pt>
                <c:pt idx="8240">
                  <c:v>723</c:v>
                </c:pt>
                <c:pt idx="8241">
                  <c:v>718</c:v>
                </c:pt>
                <c:pt idx="8242">
                  <c:v>721</c:v>
                </c:pt>
                <c:pt idx="8243">
                  <c:v>723</c:v>
                </c:pt>
                <c:pt idx="8244">
                  <c:v>723</c:v>
                </c:pt>
                <c:pt idx="8245">
                  <c:v>716</c:v>
                </c:pt>
                <c:pt idx="8246">
                  <c:v>723</c:v>
                </c:pt>
                <c:pt idx="8247">
                  <c:v>723</c:v>
                </c:pt>
                <c:pt idx="8248">
                  <c:v>728</c:v>
                </c:pt>
                <c:pt idx="8249">
                  <c:v>723</c:v>
                </c:pt>
                <c:pt idx="8250">
                  <c:v>715</c:v>
                </c:pt>
                <c:pt idx="8251">
                  <c:v>726</c:v>
                </c:pt>
                <c:pt idx="8252">
                  <c:v>728</c:v>
                </c:pt>
                <c:pt idx="8253">
                  <c:v>718</c:v>
                </c:pt>
                <c:pt idx="8254">
                  <c:v>718</c:v>
                </c:pt>
                <c:pt idx="8255">
                  <c:v>716</c:v>
                </c:pt>
                <c:pt idx="8256">
                  <c:v>726</c:v>
                </c:pt>
                <c:pt idx="8257">
                  <c:v>718</c:v>
                </c:pt>
                <c:pt idx="8258">
                  <c:v>721</c:v>
                </c:pt>
                <c:pt idx="8259">
                  <c:v>750</c:v>
                </c:pt>
                <c:pt idx="8260">
                  <c:v>716</c:v>
                </c:pt>
                <c:pt idx="8261">
                  <c:v>723</c:v>
                </c:pt>
                <c:pt idx="8262">
                  <c:v>723</c:v>
                </c:pt>
                <c:pt idx="8263">
                  <c:v>721</c:v>
                </c:pt>
                <c:pt idx="8264">
                  <c:v>733</c:v>
                </c:pt>
                <c:pt idx="8265">
                  <c:v>723</c:v>
                </c:pt>
                <c:pt idx="8266">
                  <c:v>726</c:v>
                </c:pt>
                <c:pt idx="8267">
                  <c:v>723</c:v>
                </c:pt>
                <c:pt idx="8268">
                  <c:v>726</c:v>
                </c:pt>
                <c:pt idx="8269">
                  <c:v>723</c:v>
                </c:pt>
                <c:pt idx="8270">
                  <c:v>740</c:v>
                </c:pt>
                <c:pt idx="8271">
                  <c:v>721</c:v>
                </c:pt>
                <c:pt idx="8272">
                  <c:v>731</c:v>
                </c:pt>
                <c:pt idx="8273">
                  <c:v>723</c:v>
                </c:pt>
                <c:pt idx="8274">
                  <c:v>720</c:v>
                </c:pt>
                <c:pt idx="8275">
                  <c:v>723</c:v>
                </c:pt>
                <c:pt idx="8276">
                  <c:v>723</c:v>
                </c:pt>
                <c:pt idx="8277">
                  <c:v>716</c:v>
                </c:pt>
                <c:pt idx="8278">
                  <c:v>723</c:v>
                </c:pt>
                <c:pt idx="8279">
                  <c:v>723</c:v>
                </c:pt>
                <c:pt idx="8280">
                  <c:v>724</c:v>
                </c:pt>
                <c:pt idx="8281">
                  <c:v>726</c:v>
                </c:pt>
                <c:pt idx="8282">
                  <c:v>721</c:v>
                </c:pt>
                <c:pt idx="8283">
                  <c:v>718</c:v>
                </c:pt>
                <c:pt idx="8284">
                  <c:v>718</c:v>
                </c:pt>
                <c:pt idx="8285">
                  <c:v>724</c:v>
                </c:pt>
                <c:pt idx="8286">
                  <c:v>718</c:v>
                </c:pt>
                <c:pt idx="8287">
                  <c:v>723</c:v>
                </c:pt>
                <c:pt idx="8288">
                  <c:v>723</c:v>
                </c:pt>
                <c:pt idx="8289">
                  <c:v>718</c:v>
                </c:pt>
                <c:pt idx="8290">
                  <c:v>731</c:v>
                </c:pt>
                <c:pt idx="8291">
                  <c:v>717</c:v>
                </c:pt>
                <c:pt idx="8292">
                  <c:v>731</c:v>
                </c:pt>
                <c:pt idx="8293">
                  <c:v>723</c:v>
                </c:pt>
                <c:pt idx="8294">
                  <c:v>717</c:v>
                </c:pt>
                <c:pt idx="8295">
                  <c:v>721</c:v>
                </c:pt>
                <c:pt idx="8296">
                  <c:v>716</c:v>
                </c:pt>
                <c:pt idx="8297">
                  <c:v>726</c:v>
                </c:pt>
                <c:pt idx="8298">
                  <c:v>716</c:v>
                </c:pt>
                <c:pt idx="8299">
                  <c:v>726</c:v>
                </c:pt>
                <c:pt idx="8300">
                  <c:v>726</c:v>
                </c:pt>
                <c:pt idx="8301">
                  <c:v>726</c:v>
                </c:pt>
                <c:pt idx="8302">
                  <c:v>718</c:v>
                </c:pt>
                <c:pt idx="8303">
                  <c:v>717</c:v>
                </c:pt>
                <c:pt idx="8304">
                  <c:v>716</c:v>
                </c:pt>
                <c:pt idx="8305">
                  <c:v>726</c:v>
                </c:pt>
                <c:pt idx="8306">
                  <c:v>715</c:v>
                </c:pt>
                <c:pt idx="8307">
                  <c:v>721</c:v>
                </c:pt>
                <c:pt idx="8308">
                  <c:v>723</c:v>
                </c:pt>
                <c:pt idx="8309">
                  <c:v>715</c:v>
                </c:pt>
                <c:pt idx="8310">
                  <c:v>726</c:v>
                </c:pt>
                <c:pt idx="8311">
                  <c:v>726</c:v>
                </c:pt>
                <c:pt idx="8312">
                  <c:v>721</c:v>
                </c:pt>
                <c:pt idx="8313">
                  <c:v>731</c:v>
                </c:pt>
                <c:pt idx="8314">
                  <c:v>736</c:v>
                </c:pt>
                <c:pt idx="8315">
                  <c:v>733</c:v>
                </c:pt>
                <c:pt idx="8316">
                  <c:v>736</c:v>
                </c:pt>
                <c:pt idx="8317">
                  <c:v>724</c:v>
                </c:pt>
                <c:pt idx="8318">
                  <c:v>718</c:v>
                </c:pt>
                <c:pt idx="8319">
                  <c:v>723</c:v>
                </c:pt>
                <c:pt idx="8320">
                  <c:v>716</c:v>
                </c:pt>
                <c:pt idx="8321">
                  <c:v>726</c:v>
                </c:pt>
                <c:pt idx="8322">
                  <c:v>721</c:v>
                </c:pt>
                <c:pt idx="8323">
                  <c:v>723</c:v>
                </c:pt>
                <c:pt idx="8324">
                  <c:v>726</c:v>
                </c:pt>
                <c:pt idx="8325">
                  <c:v>723</c:v>
                </c:pt>
                <c:pt idx="8326">
                  <c:v>718</c:v>
                </c:pt>
                <c:pt idx="8327">
                  <c:v>721</c:v>
                </c:pt>
                <c:pt idx="8328">
                  <c:v>723</c:v>
                </c:pt>
                <c:pt idx="8329">
                  <c:v>723</c:v>
                </c:pt>
                <c:pt idx="8330">
                  <c:v>723</c:v>
                </c:pt>
                <c:pt idx="8331">
                  <c:v>728</c:v>
                </c:pt>
                <c:pt idx="8332">
                  <c:v>726</c:v>
                </c:pt>
                <c:pt idx="8333">
                  <c:v>723</c:v>
                </c:pt>
                <c:pt idx="8334">
                  <c:v>723</c:v>
                </c:pt>
                <c:pt idx="8335">
                  <c:v>720</c:v>
                </c:pt>
                <c:pt idx="8336">
                  <c:v>720</c:v>
                </c:pt>
                <c:pt idx="8337">
                  <c:v>728</c:v>
                </c:pt>
                <c:pt idx="8338">
                  <c:v>723</c:v>
                </c:pt>
                <c:pt idx="8339">
                  <c:v>723</c:v>
                </c:pt>
                <c:pt idx="8340">
                  <c:v>716</c:v>
                </c:pt>
                <c:pt idx="8341">
                  <c:v>723</c:v>
                </c:pt>
                <c:pt idx="8342">
                  <c:v>717</c:v>
                </c:pt>
                <c:pt idx="8343">
                  <c:v>715</c:v>
                </c:pt>
                <c:pt idx="8344">
                  <c:v>723</c:v>
                </c:pt>
                <c:pt idx="8345">
                  <c:v>726</c:v>
                </c:pt>
                <c:pt idx="8346">
                  <c:v>716</c:v>
                </c:pt>
                <c:pt idx="8347">
                  <c:v>723</c:v>
                </c:pt>
                <c:pt idx="8348">
                  <c:v>726</c:v>
                </c:pt>
                <c:pt idx="8349">
                  <c:v>731</c:v>
                </c:pt>
                <c:pt idx="8350">
                  <c:v>731</c:v>
                </c:pt>
                <c:pt idx="8351">
                  <c:v>721</c:v>
                </c:pt>
                <c:pt idx="8352">
                  <c:v>716</c:v>
                </c:pt>
                <c:pt idx="8353">
                  <c:v>731</c:v>
                </c:pt>
                <c:pt idx="8354">
                  <c:v>716</c:v>
                </c:pt>
                <c:pt idx="8355">
                  <c:v>718</c:v>
                </c:pt>
                <c:pt idx="8356">
                  <c:v>723</c:v>
                </c:pt>
                <c:pt idx="8357">
                  <c:v>716</c:v>
                </c:pt>
                <c:pt idx="8358">
                  <c:v>723</c:v>
                </c:pt>
                <c:pt idx="8359">
                  <c:v>726</c:v>
                </c:pt>
                <c:pt idx="8360">
                  <c:v>728</c:v>
                </c:pt>
                <c:pt idx="8361">
                  <c:v>728</c:v>
                </c:pt>
                <c:pt idx="8362">
                  <c:v>722</c:v>
                </c:pt>
                <c:pt idx="8363">
                  <c:v>726</c:v>
                </c:pt>
                <c:pt idx="8364">
                  <c:v>731</c:v>
                </c:pt>
                <c:pt idx="8365">
                  <c:v>726</c:v>
                </c:pt>
                <c:pt idx="8366">
                  <c:v>718</c:v>
                </c:pt>
                <c:pt idx="8367">
                  <c:v>731</c:v>
                </c:pt>
                <c:pt idx="8368">
                  <c:v>718</c:v>
                </c:pt>
                <c:pt idx="8369">
                  <c:v>718</c:v>
                </c:pt>
                <c:pt idx="8370">
                  <c:v>721</c:v>
                </c:pt>
                <c:pt idx="8371">
                  <c:v>726</c:v>
                </c:pt>
                <c:pt idx="8372">
                  <c:v>731</c:v>
                </c:pt>
                <c:pt idx="8373">
                  <c:v>721</c:v>
                </c:pt>
                <c:pt idx="8374">
                  <c:v>728</c:v>
                </c:pt>
                <c:pt idx="8375">
                  <c:v>721</c:v>
                </c:pt>
                <c:pt idx="8376">
                  <c:v>731</c:v>
                </c:pt>
                <c:pt idx="8377">
                  <c:v>728</c:v>
                </c:pt>
                <c:pt idx="8378">
                  <c:v>720</c:v>
                </c:pt>
                <c:pt idx="8379">
                  <c:v>715</c:v>
                </c:pt>
                <c:pt idx="8380">
                  <c:v>715</c:v>
                </c:pt>
                <c:pt idx="8381">
                  <c:v>726</c:v>
                </c:pt>
                <c:pt idx="8382">
                  <c:v>723</c:v>
                </c:pt>
                <c:pt idx="8383">
                  <c:v>716</c:v>
                </c:pt>
                <c:pt idx="8384">
                  <c:v>728</c:v>
                </c:pt>
                <c:pt idx="8385">
                  <c:v>723</c:v>
                </c:pt>
                <c:pt idx="8386">
                  <c:v>724</c:v>
                </c:pt>
                <c:pt idx="8387">
                  <c:v>726</c:v>
                </c:pt>
                <c:pt idx="8388">
                  <c:v>716</c:v>
                </c:pt>
                <c:pt idx="8389">
                  <c:v>723</c:v>
                </c:pt>
                <c:pt idx="8390">
                  <c:v>718</c:v>
                </c:pt>
                <c:pt idx="8391">
                  <c:v>721</c:v>
                </c:pt>
                <c:pt idx="8392">
                  <c:v>750</c:v>
                </c:pt>
                <c:pt idx="8393">
                  <c:v>753</c:v>
                </c:pt>
                <c:pt idx="8394">
                  <c:v>733</c:v>
                </c:pt>
                <c:pt idx="8395">
                  <c:v>728</c:v>
                </c:pt>
                <c:pt idx="8396">
                  <c:v>755</c:v>
                </c:pt>
                <c:pt idx="8397">
                  <c:v>723</c:v>
                </c:pt>
                <c:pt idx="8398">
                  <c:v>721</c:v>
                </c:pt>
                <c:pt idx="8399">
                  <c:v>726</c:v>
                </c:pt>
                <c:pt idx="8400">
                  <c:v>726</c:v>
                </c:pt>
                <c:pt idx="8401">
                  <c:v>724</c:v>
                </c:pt>
                <c:pt idx="8402">
                  <c:v>723</c:v>
                </c:pt>
                <c:pt idx="8403">
                  <c:v>721</c:v>
                </c:pt>
                <c:pt idx="8404">
                  <c:v>723</c:v>
                </c:pt>
                <c:pt idx="8405">
                  <c:v>726</c:v>
                </c:pt>
                <c:pt idx="8406">
                  <c:v>726</c:v>
                </c:pt>
                <c:pt idx="8407">
                  <c:v>717</c:v>
                </c:pt>
                <c:pt idx="8408">
                  <c:v>724</c:v>
                </c:pt>
                <c:pt idx="8409">
                  <c:v>726</c:v>
                </c:pt>
                <c:pt idx="8410">
                  <c:v>718</c:v>
                </c:pt>
                <c:pt idx="8411">
                  <c:v>715</c:v>
                </c:pt>
                <c:pt idx="8412">
                  <c:v>728</c:v>
                </c:pt>
                <c:pt idx="8413">
                  <c:v>723</c:v>
                </c:pt>
                <c:pt idx="8414">
                  <c:v>728</c:v>
                </c:pt>
                <c:pt idx="8415">
                  <c:v>723</c:v>
                </c:pt>
                <c:pt idx="8416">
                  <c:v>726</c:v>
                </c:pt>
                <c:pt idx="8417">
                  <c:v>728</c:v>
                </c:pt>
                <c:pt idx="8418">
                  <c:v>723</c:v>
                </c:pt>
                <c:pt idx="8419">
                  <c:v>720</c:v>
                </c:pt>
                <c:pt idx="8420">
                  <c:v>736</c:v>
                </c:pt>
                <c:pt idx="8421">
                  <c:v>731</c:v>
                </c:pt>
                <c:pt idx="8422">
                  <c:v>726</c:v>
                </c:pt>
                <c:pt idx="8423">
                  <c:v>728</c:v>
                </c:pt>
                <c:pt idx="8424">
                  <c:v>721</c:v>
                </c:pt>
                <c:pt idx="8425">
                  <c:v>723</c:v>
                </c:pt>
                <c:pt idx="8426">
                  <c:v>726</c:v>
                </c:pt>
                <c:pt idx="8427">
                  <c:v>729</c:v>
                </c:pt>
                <c:pt idx="8428">
                  <c:v>723</c:v>
                </c:pt>
                <c:pt idx="8429">
                  <c:v>728</c:v>
                </c:pt>
                <c:pt idx="8430">
                  <c:v>716</c:v>
                </c:pt>
                <c:pt idx="8431">
                  <c:v>727</c:v>
                </c:pt>
                <c:pt idx="8432">
                  <c:v>723</c:v>
                </c:pt>
                <c:pt idx="8433">
                  <c:v>723</c:v>
                </c:pt>
                <c:pt idx="8434">
                  <c:v>721</c:v>
                </c:pt>
                <c:pt idx="8435">
                  <c:v>723</c:v>
                </c:pt>
                <c:pt idx="8436">
                  <c:v>717</c:v>
                </c:pt>
                <c:pt idx="8437">
                  <c:v>716</c:v>
                </c:pt>
                <c:pt idx="8438">
                  <c:v>726</c:v>
                </c:pt>
                <c:pt idx="8439">
                  <c:v>723</c:v>
                </c:pt>
                <c:pt idx="8440">
                  <c:v>726</c:v>
                </c:pt>
                <c:pt idx="8441">
                  <c:v>728</c:v>
                </c:pt>
                <c:pt idx="8442">
                  <c:v>728</c:v>
                </c:pt>
                <c:pt idx="8443">
                  <c:v>720</c:v>
                </c:pt>
                <c:pt idx="8444">
                  <c:v>720</c:v>
                </c:pt>
                <c:pt idx="8445">
                  <c:v>731</c:v>
                </c:pt>
                <c:pt idx="8446">
                  <c:v>723</c:v>
                </c:pt>
                <c:pt idx="8447">
                  <c:v>726</c:v>
                </c:pt>
                <c:pt idx="8448">
                  <c:v>720</c:v>
                </c:pt>
                <c:pt idx="8449">
                  <c:v>720</c:v>
                </c:pt>
                <c:pt idx="8450">
                  <c:v>721</c:v>
                </c:pt>
                <c:pt idx="8451">
                  <c:v>728</c:v>
                </c:pt>
                <c:pt idx="8452">
                  <c:v>733</c:v>
                </c:pt>
                <c:pt idx="8453">
                  <c:v>728</c:v>
                </c:pt>
                <c:pt idx="8454">
                  <c:v>733</c:v>
                </c:pt>
                <c:pt idx="8455">
                  <c:v>721</c:v>
                </c:pt>
                <c:pt idx="8456">
                  <c:v>723</c:v>
                </c:pt>
                <c:pt idx="8457">
                  <c:v>723</c:v>
                </c:pt>
                <c:pt idx="8458">
                  <c:v>726</c:v>
                </c:pt>
                <c:pt idx="8459">
                  <c:v>718</c:v>
                </c:pt>
                <c:pt idx="8460">
                  <c:v>718</c:v>
                </c:pt>
                <c:pt idx="8461">
                  <c:v>715</c:v>
                </c:pt>
                <c:pt idx="8462">
                  <c:v>723</c:v>
                </c:pt>
                <c:pt idx="8463">
                  <c:v>718</c:v>
                </c:pt>
                <c:pt idx="8464">
                  <c:v>723</c:v>
                </c:pt>
                <c:pt idx="8465">
                  <c:v>718</c:v>
                </c:pt>
                <c:pt idx="8466">
                  <c:v>729</c:v>
                </c:pt>
                <c:pt idx="8467">
                  <c:v>718</c:v>
                </c:pt>
                <c:pt idx="8468">
                  <c:v>726</c:v>
                </c:pt>
                <c:pt idx="8469">
                  <c:v>723</c:v>
                </c:pt>
                <c:pt idx="8470">
                  <c:v>726</c:v>
                </c:pt>
                <c:pt idx="8471">
                  <c:v>726</c:v>
                </c:pt>
                <c:pt idx="8472">
                  <c:v>723</c:v>
                </c:pt>
                <c:pt idx="8473">
                  <c:v>718</c:v>
                </c:pt>
                <c:pt idx="8474">
                  <c:v>716</c:v>
                </c:pt>
                <c:pt idx="8475">
                  <c:v>717</c:v>
                </c:pt>
                <c:pt idx="8476">
                  <c:v>717</c:v>
                </c:pt>
                <c:pt idx="8477">
                  <c:v>732</c:v>
                </c:pt>
                <c:pt idx="8478">
                  <c:v>750</c:v>
                </c:pt>
                <c:pt idx="8479">
                  <c:v>716</c:v>
                </c:pt>
                <c:pt idx="8480">
                  <c:v>723</c:v>
                </c:pt>
                <c:pt idx="8481">
                  <c:v>723</c:v>
                </c:pt>
                <c:pt idx="8482">
                  <c:v>726</c:v>
                </c:pt>
                <c:pt idx="8483">
                  <c:v>728</c:v>
                </c:pt>
                <c:pt idx="8484">
                  <c:v>721</c:v>
                </c:pt>
                <c:pt idx="8485">
                  <c:v>716</c:v>
                </c:pt>
                <c:pt idx="8486">
                  <c:v>740</c:v>
                </c:pt>
                <c:pt idx="8487">
                  <c:v>721</c:v>
                </c:pt>
                <c:pt idx="8488">
                  <c:v>728</c:v>
                </c:pt>
                <c:pt idx="8489">
                  <c:v>728</c:v>
                </c:pt>
                <c:pt idx="8490">
                  <c:v>721</c:v>
                </c:pt>
                <c:pt idx="8491">
                  <c:v>728</c:v>
                </c:pt>
                <c:pt idx="8492">
                  <c:v>726</c:v>
                </c:pt>
                <c:pt idx="8493">
                  <c:v>734</c:v>
                </c:pt>
                <c:pt idx="8494">
                  <c:v>721</c:v>
                </c:pt>
                <c:pt idx="8495">
                  <c:v>724</c:v>
                </c:pt>
                <c:pt idx="8496">
                  <c:v>718</c:v>
                </c:pt>
                <c:pt idx="8497">
                  <c:v>718</c:v>
                </c:pt>
                <c:pt idx="8498">
                  <c:v>726</c:v>
                </c:pt>
                <c:pt idx="8499">
                  <c:v>723</c:v>
                </c:pt>
                <c:pt idx="8500">
                  <c:v>721</c:v>
                </c:pt>
                <c:pt idx="8501">
                  <c:v>723</c:v>
                </c:pt>
                <c:pt idx="8502">
                  <c:v>723</c:v>
                </c:pt>
                <c:pt idx="8503">
                  <c:v>716</c:v>
                </c:pt>
                <c:pt idx="8504">
                  <c:v>726</c:v>
                </c:pt>
                <c:pt idx="8505">
                  <c:v>726</c:v>
                </c:pt>
                <c:pt idx="8506">
                  <c:v>718</c:v>
                </c:pt>
                <c:pt idx="8507">
                  <c:v>718</c:v>
                </c:pt>
                <c:pt idx="8508">
                  <c:v>716</c:v>
                </c:pt>
                <c:pt idx="8509">
                  <c:v>723</c:v>
                </c:pt>
                <c:pt idx="8510">
                  <c:v>717</c:v>
                </c:pt>
                <c:pt idx="8511">
                  <c:v>731</c:v>
                </c:pt>
                <c:pt idx="8512">
                  <c:v>718</c:v>
                </c:pt>
                <c:pt idx="8513">
                  <c:v>724</c:v>
                </c:pt>
                <c:pt idx="8514">
                  <c:v>731</c:v>
                </c:pt>
                <c:pt idx="8515">
                  <c:v>718</c:v>
                </c:pt>
                <c:pt idx="8516">
                  <c:v>726</c:v>
                </c:pt>
                <c:pt idx="8517">
                  <c:v>718</c:v>
                </c:pt>
                <c:pt idx="8518">
                  <c:v>728</c:v>
                </c:pt>
                <c:pt idx="8519">
                  <c:v>723</c:v>
                </c:pt>
                <c:pt idx="8520">
                  <c:v>721</c:v>
                </c:pt>
                <c:pt idx="8521">
                  <c:v>718</c:v>
                </c:pt>
                <c:pt idx="8522">
                  <c:v>726</c:v>
                </c:pt>
                <c:pt idx="8523">
                  <c:v>721</c:v>
                </c:pt>
                <c:pt idx="8524">
                  <c:v>717</c:v>
                </c:pt>
                <c:pt idx="8525">
                  <c:v>724</c:v>
                </c:pt>
                <c:pt idx="8526">
                  <c:v>723</c:v>
                </c:pt>
                <c:pt idx="8527">
                  <c:v>723</c:v>
                </c:pt>
                <c:pt idx="8528">
                  <c:v>734</c:v>
                </c:pt>
                <c:pt idx="8529">
                  <c:v>728</c:v>
                </c:pt>
                <c:pt idx="8530">
                  <c:v>723</c:v>
                </c:pt>
                <c:pt idx="8531">
                  <c:v>726</c:v>
                </c:pt>
                <c:pt idx="8532">
                  <c:v>722</c:v>
                </c:pt>
                <c:pt idx="8533">
                  <c:v>729</c:v>
                </c:pt>
                <c:pt idx="8534">
                  <c:v>723</c:v>
                </c:pt>
                <c:pt idx="8535">
                  <c:v>726</c:v>
                </c:pt>
                <c:pt idx="8536">
                  <c:v>723</c:v>
                </c:pt>
                <c:pt idx="8537">
                  <c:v>728</c:v>
                </c:pt>
                <c:pt idx="8538">
                  <c:v>728</c:v>
                </c:pt>
                <c:pt idx="8539">
                  <c:v>723</c:v>
                </c:pt>
                <c:pt idx="8540">
                  <c:v>715</c:v>
                </c:pt>
                <c:pt idx="8541">
                  <c:v>715</c:v>
                </c:pt>
                <c:pt idx="8542">
                  <c:v>715</c:v>
                </c:pt>
                <c:pt idx="8543">
                  <c:v>724</c:v>
                </c:pt>
                <c:pt idx="8544">
                  <c:v>723</c:v>
                </c:pt>
                <c:pt idx="8545">
                  <c:v>724</c:v>
                </c:pt>
                <c:pt idx="8546">
                  <c:v>723</c:v>
                </c:pt>
                <c:pt idx="8547">
                  <c:v>723</c:v>
                </c:pt>
                <c:pt idx="8548">
                  <c:v>716</c:v>
                </c:pt>
                <c:pt idx="8549">
                  <c:v>715</c:v>
                </c:pt>
                <c:pt idx="8550">
                  <c:v>723</c:v>
                </c:pt>
                <c:pt idx="8551">
                  <c:v>726</c:v>
                </c:pt>
                <c:pt idx="8552">
                  <c:v>718</c:v>
                </c:pt>
                <c:pt idx="8553">
                  <c:v>726</c:v>
                </c:pt>
                <c:pt idx="8554">
                  <c:v>731</c:v>
                </c:pt>
                <c:pt idx="8555">
                  <c:v>728</c:v>
                </c:pt>
                <c:pt idx="8556">
                  <c:v>721</c:v>
                </c:pt>
                <c:pt idx="8557">
                  <c:v>731</c:v>
                </c:pt>
                <c:pt idx="8558">
                  <c:v>723</c:v>
                </c:pt>
                <c:pt idx="8559">
                  <c:v>726</c:v>
                </c:pt>
                <c:pt idx="8560">
                  <c:v>726</c:v>
                </c:pt>
                <c:pt idx="8561">
                  <c:v>723</c:v>
                </c:pt>
                <c:pt idx="8562">
                  <c:v>721</c:v>
                </c:pt>
                <c:pt idx="8563">
                  <c:v>728</c:v>
                </c:pt>
                <c:pt idx="8564">
                  <c:v>728</c:v>
                </c:pt>
                <c:pt idx="8565">
                  <c:v>721</c:v>
                </c:pt>
                <c:pt idx="8566">
                  <c:v>723</c:v>
                </c:pt>
                <c:pt idx="8567">
                  <c:v>721</c:v>
                </c:pt>
                <c:pt idx="8568">
                  <c:v>728</c:v>
                </c:pt>
                <c:pt idx="8569">
                  <c:v>731</c:v>
                </c:pt>
                <c:pt idx="8570">
                  <c:v>721</c:v>
                </c:pt>
                <c:pt idx="8571">
                  <c:v>728</c:v>
                </c:pt>
                <c:pt idx="8572">
                  <c:v>728</c:v>
                </c:pt>
                <c:pt idx="8573">
                  <c:v>721</c:v>
                </c:pt>
                <c:pt idx="8574">
                  <c:v>728</c:v>
                </c:pt>
                <c:pt idx="8575">
                  <c:v>728</c:v>
                </c:pt>
                <c:pt idx="8576">
                  <c:v>721</c:v>
                </c:pt>
                <c:pt idx="8577">
                  <c:v>731</c:v>
                </c:pt>
                <c:pt idx="8578">
                  <c:v>722</c:v>
                </c:pt>
                <c:pt idx="8579">
                  <c:v>720</c:v>
                </c:pt>
                <c:pt idx="8580">
                  <c:v>715</c:v>
                </c:pt>
                <c:pt idx="8581">
                  <c:v>731</c:v>
                </c:pt>
                <c:pt idx="8582">
                  <c:v>718</c:v>
                </c:pt>
                <c:pt idx="8583">
                  <c:v>716</c:v>
                </c:pt>
                <c:pt idx="8584">
                  <c:v>726</c:v>
                </c:pt>
                <c:pt idx="8585">
                  <c:v>718</c:v>
                </c:pt>
                <c:pt idx="8586">
                  <c:v>716</c:v>
                </c:pt>
                <c:pt idx="8587">
                  <c:v>745</c:v>
                </c:pt>
                <c:pt idx="8588">
                  <c:v>750</c:v>
                </c:pt>
                <c:pt idx="8589">
                  <c:v>721</c:v>
                </c:pt>
                <c:pt idx="8590">
                  <c:v>745</c:v>
                </c:pt>
                <c:pt idx="8591">
                  <c:v>721</c:v>
                </c:pt>
                <c:pt idx="8592">
                  <c:v>716</c:v>
                </c:pt>
                <c:pt idx="8593">
                  <c:v>717</c:v>
                </c:pt>
                <c:pt idx="8594">
                  <c:v>715</c:v>
                </c:pt>
                <c:pt idx="8595">
                  <c:v>715</c:v>
                </c:pt>
                <c:pt idx="8596">
                  <c:v>715</c:v>
                </c:pt>
                <c:pt idx="8597">
                  <c:v>724</c:v>
                </c:pt>
                <c:pt idx="8598">
                  <c:v>718</c:v>
                </c:pt>
                <c:pt idx="8599">
                  <c:v>728</c:v>
                </c:pt>
                <c:pt idx="8600">
                  <c:v>726</c:v>
                </c:pt>
                <c:pt idx="8601">
                  <c:v>723</c:v>
                </c:pt>
                <c:pt idx="8602">
                  <c:v>731</c:v>
                </c:pt>
                <c:pt idx="8603">
                  <c:v>728</c:v>
                </c:pt>
                <c:pt idx="8604">
                  <c:v>722</c:v>
                </c:pt>
                <c:pt idx="8605">
                  <c:v>726</c:v>
                </c:pt>
                <c:pt idx="8606">
                  <c:v>723</c:v>
                </c:pt>
                <c:pt idx="8607">
                  <c:v>726</c:v>
                </c:pt>
                <c:pt idx="8608">
                  <c:v>726</c:v>
                </c:pt>
                <c:pt idx="8609">
                  <c:v>718</c:v>
                </c:pt>
                <c:pt idx="8610">
                  <c:v>724</c:v>
                </c:pt>
                <c:pt idx="8611">
                  <c:v>718</c:v>
                </c:pt>
                <c:pt idx="8612">
                  <c:v>726</c:v>
                </c:pt>
                <c:pt idx="8613">
                  <c:v>716</c:v>
                </c:pt>
                <c:pt idx="8614">
                  <c:v>723</c:v>
                </c:pt>
                <c:pt idx="8615">
                  <c:v>726</c:v>
                </c:pt>
                <c:pt idx="8616">
                  <c:v>716</c:v>
                </c:pt>
                <c:pt idx="8617">
                  <c:v>717</c:v>
                </c:pt>
                <c:pt idx="8618">
                  <c:v>718</c:v>
                </c:pt>
                <c:pt idx="8619">
                  <c:v>721</c:v>
                </c:pt>
                <c:pt idx="8620">
                  <c:v>731</c:v>
                </c:pt>
                <c:pt idx="8621">
                  <c:v>724</c:v>
                </c:pt>
                <c:pt idx="8622">
                  <c:v>731</c:v>
                </c:pt>
                <c:pt idx="8623">
                  <c:v>731</c:v>
                </c:pt>
                <c:pt idx="8624">
                  <c:v>731</c:v>
                </c:pt>
                <c:pt idx="8625">
                  <c:v>723</c:v>
                </c:pt>
                <c:pt idx="8626">
                  <c:v>729</c:v>
                </c:pt>
                <c:pt idx="8627">
                  <c:v>731</c:v>
                </c:pt>
                <c:pt idx="8628">
                  <c:v>723</c:v>
                </c:pt>
                <c:pt idx="8629">
                  <c:v>726</c:v>
                </c:pt>
                <c:pt idx="8630">
                  <c:v>723</c:v>
                </c:pt>
                <c:pt idx="8631">
                  <c:v>721</c:v>
                </c:pt>
                <c:pt idx="8632">
                  <c:v>723</c:v>
                </c:pt>
                <c:pt idx="8633">
                  <c:v>728</c:v>
                </c:pt>
                <c:pt idx="8634">
                  <c:v>726</c:v>
                </c:pt>
                <c:pt idx="8635">
                  <c:v>723</c:v>
                </c:pt>
                <c:pt idx="8636">
                  <c:v>721</c:v>
                </c:pt>
                <c:pt idx="8637">
                  <c:v>723</c:v>
                </c:pt>
                <c:pt idx="8638">
                  <c:v>723</c:v>
                </c:pt>
                <c:pt idx="8639">
                  <c:v>723</c:v>
                </c:pt>
                <c:pt idx="8640">
                  <c:v>723</c:v>
                </c:pt>
                <c:pt idx="8641">
                  <c:v>720</c:v>
                </c:pt>
                <c:pt idx="8642">
                  <c:v>728</c:v>
                </c:pt>
                <c:pt idx="8643">
                  <c:v>723</c:v>
                </c:pt>
                <c:pt idx="8644">
                  <c:v>726</c:v>
                </c:pt>
                <c:pt idx="8645">
                  <c:v>731</c:v>
                </c:pt>
                <c:pt idx="8646">
                  <c:v>731</c:v>
                </c:pt>
                <c:pt idx="8647">
                  <c:v>723</c:v>
                </c:pt>
                <c:pt idx="8648">
                  <c:v>733</c:v>
                </c:pt>
                <c:pt idx="8649">
                  <c:v>736</c:v>
                </c:pt>
                <c:pt idx="8650">
                  <c:v>723</c:v>
                </c:pt>
                <c:pt idx="8651">
                  <c:v>729</c:v>
                </c:pt>
                <c:pt idx="8652">
                  <c:v>728</c:v>
                </c:pt>
                <c:pt idx="8653">
                  <c:v>723</c:v>
                </c:pt>
                <c:pt idx="8654">
                  <c:v>724</c:v>
                </c:pt>
                <c:pt idx="8655">
                  <c:v>718</c:v>
                </c:pt>
                <c:pt idx="8656">
                  <c:v>723</c:v>
                </c:pt>
                <c:pt idx="8657">
                  <c:v>715</c:v>
                </c:pt>
                <c:pt idx="8658">
                  <c:v>723</c:v>
                </c:pt>
                <c:pt idx="8659">
                  <c:v>718</c:v>
                </c:pt>
                <c:pt idx="8660">
                  <c:v>723</c:v>
                </c:pt>
                <c:pt idx="8661">
                  <c:v>723</c:v>
                </c:pt>
                <c:pt idx="8662">
                  <c:v>721</c:v>
                </c:pt>
                <c:pt idx="8663">
                  <c:v>717</c:v>
                </c:pt>
                <c:pt idx="8664">
                  <c:v>724</c:v>
                </c:pt>
                <c:pt idx="8665">
                  <c:v>726</c:v>
                </c:pt>
                <c:pt idx="8666">
                  <c:v>723</c:v>
                </c:pt>
                <c:pt idx="8667">
                  <c:v>715</c:v>
                </c:pt>
                <c:pt idx="8668">
                  <c:v>726</c:v>
                </c:pt>
                <c:pt idx="8669">
                  <c:v>723</c:v>
                </c:pt>
                <c:pt idx="8670">
                  <c:v>728</c:v>
                </c:pt>
                <c:pt idx="8671">
                  <c:v>726</c:v>
                </c:pt>
                <c:pt idx="8672">
                  <c:v>726</c:v>
                </c:pt>
                <c:pt idx="8673">
                  <c:v>723</c:v>
                </c:pt>
                <c:pt idx="8674">
                  <c:v>716</c:v>
                </c:pt>
                <c:pt idx="8675">
                  <c:v>723</c:v>
                </c:pt>
                <c:pt idx="8676">
                  <c:v>728</c:v>
                </c:pt>
                <c:pt idx="8677">
                  <c:v>726</c:v>
                </c:pt>
                <c:pt idx="8678">
                  <c:v>723</c:v>
                </c:pt>
                <c:pt idx="8679">
                  <c:v>729</c:v>
                </c:pt>
                <c:pt idx="8680">
                  <c:v>726</c:v>
                </c:pt>
                <c:pt idx="8681">
                  <c:v>728</c:v>
                </c:pt>
                <c:pt idx="8682">
                  <c:v>728</c:v>
                </c:pt>
                <c:pt idx="8683">
                  <c:v>733</c:v>
                </c:pt>
                <c:pt idx="8684">
                  <c:v>723</c:v>
                </c:pt>
                <c:pt idx="8685">
                  <c:v>731</c:v>
                </c:pt>
                <c:pt idx="8686">
                  <c:v>728</c:v>
                </c:pt>
                <c:pt idx="8687">
                  <c:v>721</c:v>
                </c:pt>
                <c:pt idx="8688">
                  <c:v>717</c:v>
                </c:pt>
                <c:pt idx="8689">
                  <c:v>726</c:v>
                </c:pt>
                <c:pt idx="8690">
                  <c:v>731</c:v>
                </c:pt>
                <c:pt idx="8691">
                  <c:v>718</c:v>
                </c:pt>
                <c:pt idx="8692">
                  <c:v>721</c:v>
                </c:pt>
                <c:pt idx="8693">
                  <c:v>718</c:v>
                </c:pt>
                <c:pt idx="8694">
                  <c:v>731</c:v>
                </c:pt>
                <c:pt idx="8695">
                  <c:v>721</c:v>
                </c:pt>
                <c:pt idx="8696">
                  <c:v>745</c:v>
                </c:pt>
                <c:pt idx="8697">
                  <c:v>748</c:v>
                </c:pt>
                <c:pt idx="8698">
                  <c:v>745</c:v>
                </c:pt>
                <c:pt idx="8699">
                  <c:v>726</c:v>
                </c:pt>
                <c:pt idx="8700">
                  <c:v>721</c:v>
                </c:pt>
                <c:pt idx="8701">
                  <c:v>745</c:v>
                </c:pt>
                <c:pt idx="8702">
                  <c:v>721</c:v>
                </c:pt>
                <c:pt idx="8703">
                  <c:v>728</c:v>
                </c:pt>
                <c:pt idx="8704">
                  <c:v>723</c:v>
                </c:pt>
                <c:pt idx="8705">
                  <c:v>716</c:v>
                </c:pt>
                <c:pt idx="8706">
                  <c:v>731</c:v>
                </c:pt>
                <c:pt idx="8707">
                  <c:v>729</c:v>
                </c:pt>
                <c:pt idx="8708">
                  <c:v>731</c:v>
                </c:pt>
                <c:pt idx="8709">
                  <c:v>723</c:v>
                </c:pt>
                <c:pt idx="8710">
                  <c:v>734</c:v>
                </c:pt>
                <c:pt idx="8711">
                  <c:v>723</c:v>
                </c:pt>
                <c:pt idx="8712">
                  <c:v>723</c:v>
                </c:pt>
                <c:pt idx="8713">
                  <c:v>736</c:v>
                </c:pt>
                <c:pt idx="8714">
                  <c:v>723</c:v>
                </c:pt>
                <c:pt idx="8715">
                  <c:v>726</c:v>
                </c:pt>
                <c:pt idx="8716">
                  <c:v>736</c:v>
                </c:pt>
                <c:pt idx="8717">
                  <c:v>728</c:v>
                </c:pt>
                <c:pt idx="8718">
                  <c:v>724</c:v>
                </c:pt>
                <c:pt idx="8719">
                  <c:v>733</c:v>
                </c:pt>
                <c:pt idx="8720">
                  <c:v>723</c:v>
                </c:pt>
                <c:pt idx="8721">
                  <c:v>721</c:v>
                </c:pt>
                <c:pt idx="8722">
                  <c:v>736</c:v>
                </c:pt>
                <c:pt idx="8723">
                  <c:v>731</c:v>
                </c:pt>
                <c:pt idx="8724">
                  <c:v>723</c:v>
                </c:pt>
                <c:pt idx="8725">
                  <c:v>729</c:v>
                </c:pt>
                <c:pt idx="8726">
                  <c:v>726</c:v>
                </c:pt>
                <c:pt idx="8727">
                  <c:v>718</c:v>
                </c:pt>
                <c:pt idx="8728">
                  <c:v>718</c:v>
                </c:pt>
                <c:pt idx="8729">
                  <c:v>723</c:v>
                </c:pt>
                <c:pt idx="8730">
                  <c:v>726</c:v>
                </c:pt>
                <c:pt idx="8731">
                  <c:v>728</c:v>
                </c:pt>
                <c:pt idx="8732">
                  <c:v>721</c:v>
                </c:pt>
                <c:pt idx="8733">
                  <c:v>728</c:v>
                </c:pt>
                <c:pt idx="8734">
                  <c:v>728</c:v>
                </c:pt>
                <c:pt idx="8735">
                  <c:v>721</c:v>
                </c:pt>
                <c:pt idx="8736">
                  <c:v>731</c:v>
                </c:pt>
                <c:pt idx="8737">
                  <c:v>718</c:v>
                </c:pt>
                <c:pt idx="8738">
                  <c:v>724</c:v>
                </c:pt>
                <c:pt idx="8739">
                  <c:v>723</c:v>
                </c:pt>
                <c:pt idx="8740">
                  <c:v>717</c:v>
                </c:pt>
                <c:pt idx="8741">
                  <c:v>726</c:v>
                </c:pt>
                <c:pt idx="8742">
                  <c:v>726</c:v>
                </c:pt>
                <c:pt idx="8743">
                  <c:v>718</c:v>
                </c:pt>
                <c:pt idx="8744">
                  <c:v>716</c:v>
                </c:pt>
                <c:pt idx="8745">
                  <c:v>728</c:v>
                </c:pt>
                <c:pt idx="8746">
                  <c:v>721</c:v>
                </c:pt>
                <c:pt idx="8747">
                  <c:v>718</c:v>
                </c:pt>
                <c:pt idx="8748">
                  <c:v>726</c:v>
                </c:pt>
                <c:pt idx="8749">
                  <c:v>723</c:v>
                </c:pt>
                <c:pt idx="8750">
                  <c:v>717</c:v>
                </c:pt>
                <c:pt idx="8751">
                  <c:v>716</c:v>
                </c:pt>
                <c:pt idx="8752">
                  <c:v>715</c:v>
                </c:pt>
                <c:pt idx="8753">
                  <c:v>718</c:v>
                </c:pt>
                <c:pt idx="8754">
                  <c:v>716</c:v>
                </c:pt>
                <c:pt idx="8755">
                  <c:v>723</c:v>
                </c:pt>
                <c:pt idx="8756">
                  <c:v>718</c:v>
                </c:pt>
                <c:pt idx="8757">
                  <c:v>723</c:v>
                </c:pt>
                <c:pt idx="8758">
                  <c:v>728</c:v>
                </c:pt>
                <c:pt idx="8759">
                  <c:v>729</c:v>
                </c:pt>
                <c:pt idx="8760">
                  <c:v>721</c:v>
                </c:pt>
                <c:pt idx="8761">
                  <c:v>733</c:v>
                </c:pt>
                <c:pt idx="8762">
                  <c:v>721</c:v>
                </c:pt>
                <c:pt idx="8763">
                  <c:v>728</c:v>
                </c:pt>
                <c:pt idx="8764">
                  <c:v>726</c:v>
                </c:pt>
                <c:pt idx="8765">
                  <c:v>723</c:v>
                </c:pt>
                <c:pt idx="8766">
                  <c:v>718</c:v>
                </c:pt>
                <c:pt idx="8767">
                  <c:v>726</c:v>
                </c:pt>
                <c:pt idx="8768">
                  <c:v>731</c:v>
                </c:pt>
                <c:pt idx="8769">
                  <c:v>731</c:v>
                </c:pt>
                <c:pt idx="8770">
                  <c:v>728</c:v>
                </c:pt>
                <c:pt idx="8771">
                  <c:v>717</c:v>
                </c:pt>
                <c:pt idx="8772">
                  <c:v>724</c:v>
                </c:pt>
                <c:pt idx="8773">
                  <c:v>726</c:v>
                </c:pt>
                <c:pt idx="8774">
                  <c:v>731</c:v>
                </c:pt>
                <c:pt idx="8775">
                  <c:v>723</c:v>
                </c:pt>
                <c:pt idx="8776">
                  <c:v>723</c:v>
                </c:pt>
                <c:pt idx="8777">
                  <c:v>723</c:v>
                </c:pt>
                <c:pt idx="8778">
                  <c:v>726</c:v>
                </c:pt>
                <c:pt idx="8779">
                  <c:v>721</c:v>
                </c:pt>
                <c:pt idx="8780">
                  <c:v>723</c:v>
                </c:pt>
                <c:pt idx="8781">
                  <c:v>723</c:v>
                </c:pt>
                <c:pt idx="8782">
                  <c:v>716</c:v>
                </c:pt>
                <c:pt idx="8783">
                  <c:v>716</c:v>
                </c:pt>
                <c:pt idx="8784">
                  <c:v>717</c:v>
                </c:pt>
                <c:pt idx="8785">
                  <c:v>724</c:v>
                </c:pt>
                <c:pt idx="8786">
                  <c:v>718</c:v>
                </c:pt>
                <c:pt idx="8787">
                  <c:v>728</c:v>
                </c:pt>
                <c:pt idx="8788">
                  <c:v>726</c:v>
                </c:pt>
                <c:pt idx="8789">
                  <c:v>726</c:v>
                </c:pt>
                <c:pt idx="8790">
                  <c:v>731</c:v>
                </c:pt>
                <c:pt idx="8791">
                  <c:v>726</c:v>
                </c:pt>
                <c:pt idx="8792">
                  <c:v>726</c:v>
                </c:pt>
                <c:pt idx="8793">
                  <c:v>726</c:v>
                </c:pt>
                <c:pt idx="8794">
                  <c:v>723</c:v>
                </c:pt>
                <c:pt idx="8795">
                  <c:v>717</c:v>
                </c:pt>
                <c:pt idx="8796">
                  <c:v>721</c:v>
                </c:pt>
                <c:pt idx="8797">
                  <c:v>745</c:v>
                </c:pt>
                <c:pt idx="8798">
                  <c:v>718</c:v>
                </c:pt>
                <c:pt idx="8799">
                  <c:v>721</c:v>
                </c:pt>
                <c:pt idx="8800">
                  <c:v>750</c:v>
                </c:pt>
                <c:pt idx="8801">
                  <c:v>723</c:v>
                </c:pt>
                <c:pt idx="8802">
                  <c:v>721</c:v>
                </c:pt>
                <c:pt idx="8803">
                  <c:v>726</c:v>
                </c:pt>
                <c:pt idx="8804">
                  <c:v>731</c:v>
                </c:pt>
                <c:pt idx="8805">
                  <c:v>721</c:v>
                </c:pt>
                <c:pt idx="8806">
                  <c:v>723</c:v>
                </c:pt>
                <c:pt idx="8807">
                  <c:v>718</c:v>
                </c:pt>
                <c:pt idx="8808">
                  <c:v>726</c:v>
                </c:pt>
                <c:pt idx="8809">
                  <c:v>718</c:v>
                </c:pt>
                <c:pt idx="8810">
                  <c:v>726</c:v>
                </c:pt>
                <c:pt idx="8811">
                  <c:v>723</c:v>
                </c:pt>
                <c:pt idx="8812">
                  <c:v>721</c:v>
                </c:pt>
                <c:pt idx="8813">
                  <c:v>726</c:v>
                </c:pt>
                <c:pt idx="8814">
                  <c:v>723</c:v>
                </c:pt>
                <c:pt idx="8815">
                  <c:v>718</c:v>
                </c:pt>
                <c:pt idx="8816">
                  <c:v>726</c:v>
                </c:pt>
                <c:pt idx="8817">
                  <c:v>716</c:v>
                </c:pt>
                <c:pt idx="8818">
                  <c:v>728</c:v>
                </c:pt>
                <c:pt idx="8819">
                  <c:v>717</c:v>
                </c:pt>
                <c:pt idx="8820">
                  <c:v>716</c:v>
                </c:pt>
                <c:pt idx="8821">
                  <c:v>723</c:v>
                </c:pt>
                <c:pt idx="8822">
                  <c:v>726</c:v>
                </c:pt>
                <c:pt idx="8823">
                  <c:v>731</c:v>
                </c:pt>
                <c:pt idx="8824">
                  <c:v>723</c:v>
                </c:pt>
                <c:pt idx="8825">
                  <c:v>721</c:v>
                </c:pt>
                <c:pt idx="8826">
                  <c:v>728</c:v>
                </c:pt>
                <c:pt idx="8827">
                  <c:v>723</c:v>
                </c:pt>
                <c:pt idx="8828">
                  <c:v>726</c:v>
                </c:pt>
                <c:pt idx="8829">
                  <c:v>728</c:v>
                </c:pt>
                <c:pt idx="8830">
                  <c:v>726</c:v>
                </c:pt>
                <c:pt idx="8831">
                  <c:v>723</c:v>
                </c:pt>
                <c:pt idx="8832">
                  <c:v>731</c:v>
                </c:pt>
                <c:pt idx="8833">
                  <c:v>721</c:v>
                </c:pt>
                <c:pt idx="8834">
                  <c:v>736</c:v>
                </c:pt>
                <c:pt idx="8835">
                  <c:v>723</c:v>
                </c:pt>
                <c:pt idx="8836">
                  <c:v>726</c:v>
                </c:pt>
                <c:pt idx="8837">
                  <c:v>718</c:v>
                </c:pt>
                <c:pt idx="8838">
                  <c:v>726</c:v>
                </c:pt>
                <c:pt idx="8839">
                  <c:v>726</c:v>
                </c:pt>
                <c:pt idx="8840">
                  <c:v>723</c:v>
                </c:pt>
                <c:pt idx="8841">
                  <c:v>724</c:v>
                </c:pt>
                <c:pt idx="8842">
                  <c:v>718</c:v>
                </c:pt>
                <c:pt idx="8843">
                  <c:v>726</c:v>
                </c:pt>
                <c:pt idx="8844">
                  <c:v>718</c:v>
                </c:pt>
                <c:pt idx="8845">
                  <c:v>717</c:v>
                </c:pt>
                <c:pt idx="8846">
                  <c:v>721</c:v>
                </c:pt>
                <c:pt idx="8847">
                  <c:v>726</c:v>
                </c:pt>
                <c:pt idx="8848">
                  <c:v>718</c:v>
                </c:pt>
                <c:pt idx="8849">
                  <c:v>715</c:v>
                </c:pt>
                <c:pt idx="8850">
                  <c:v>726</c:v>
                </c:pt>
                <c:pt idx="8851">
                  <c:v>718</c:v>
                </c:pt>
                <c:pt idx="8852">
                  <c:v>715</c:v>
                </c:pt>
                <c:pt idx="8853">
                  <c:v>716</c:v>
                </c:pt>
                <c:pt idx="8854">
                  <c:v>718</c:v>
                </c:pt>
                <c:pt idx="8855">
                  <c:v>724</c:v>
                </c:pt>
                <c:pt idx="8856">
                  <c:v>718</c:v>
                </c:pt>
                <c:pt idx="8857">
                  <c:v>717</c:v>
                </c:pt>
                <c:pt idx="8858">
                  <c:v>724</c:v>
                </c:pt>
                <c:pt idx="8859">
                  <c:v>723</c:v>
                </c:pt>
                <c:pt idx="8860">
                  <c:v>726</c:v>
                </c:pt>
                <c:pt idx="8861">
                  <c:v>721</c:v>
                </c:pt>
                <c:pt idx="8862">
                  <c:v>721</c:v>
                </c:pt>
                <c:pt idx="8863">
                  <c:v>715</c:v>
                </c:pt>
                <c:pt idx="8864">
                  <c:v>723</c:v>
                </c:pt>
                <c:pt idx="8865">
                  <c:v>718</c:v>
                </c:pt>
                <c:pt idx="8866">
                  <c:v>723</c:v>
                </c:pt>
                <c:pt idx="8867">
                  <c:v>731</c:v>
                </c:pt>
                <c:pt idx="8868">
                  <c:v>721</c:v>
                </c:pt>
                <c:pt idx="8869">
                  <c:v>736</c:v>
                </c:pt>
                <c:pt idx="8870">
                  <c:v>723</c:v>
                </c:pt>
                <c:pt idx="8871">
                  <c:v>726</c:v>
                </c:pt>
                <c:pt idx="8872">
                  <c:v>731</c:v>
                </c:pt>
                <c:pt idx="8873">
                  <c:v>723</c:v>
                </c:pt>
                <c:pt idx="8874">
                  <c:v>718</c:v>
                </c:pt>
                <c:pt idx="8875">
                  <c:v>723</c:v>
                </c:pt>
                <c:pt idx="8876">
                  <c:v>721</c:v>
                </c:pt>
                <c:pt idx="8877">
                  <c:v>718</c:v>
                </c:pt>
                <c:pt idx="8878">
                  <c:v>723</c:v>
                </c:pt>
                <c:pt idx="8879">
                  <c:v>715</c:v>
                </c:pt>
                <c:pt idx="8880">
                  <c:v>723</c:v>
                </c:pt>
                <c:pt idx="8881">
                  <c:v>726</c:v>
                </c:pt>
                <c:pt idx="8882">
                  <c:v>728</c:v>
                </c:pt>
                <c:pt idx="8883">
                  <c:v>726</c:v>
                </c:pt>
                <c:pt idx="8884">
                  <c:v>728</c:v>
                </c:pt>
                <c:pt idx="8885">
                  <c:v>736</c:v>
                </c:pt>
                <c:pt idx="8886">
                  <c:v>726</c:v>
                </c:pt>
                <c:pt idx="8887">
                  <c:v>718</c:v>
                </c:pt>
                <c:pt idx="8888">
                  <c:v>723</c:v>
                </c:pt>
                <c:pt idx="8889">
                  <c:v>724</c:v>
                </c:pt>
                <c:pt idx="8890">
                  <c:v>731</c:v>
                </c:pt>
                <c:pt idx="8891">
                  <c:v>718</c:v>
                </c:pt>
                <c:pt idx="8892">
                  <c:v>728</c:v>
                </c:pt>
                <c:pt idx="8893">
                  <c:v>726</c:v>
                </c:pt>
                <c:pt idx="8894">
                  <c:v>731</c:v>
                </c:pt>
                <c:pt idx="8895">
                  <c:v>731</c:v>
                </c:pt>
                <c:pt idx="8896">
                  <c:v>716</c:v>
                </c:pt>
                <c:pt idx="8897">
                  <c:v>723</c:v>
                </c:pt>
                <c:pt idx="8898">
                  <c:v>731</c:v>
                </c:pt>
                <c:pt idx="8899">
                  <c:v>716</c:v>
                </c:pt>
                <c:pt idx="8900">
                  <c:v>718</c:v>
                </c:pt>
                <c:pt idx="8901">
                  <c:v>723</c:v>
                </c:pt>
                <c:pt idx="8902">
                  <c:v>715</c:v>
                </c:pt>
                <c:pt idx="8903">
                  <c:v>721</c:v>
                </c:pt>
                <c:pt idx="8904">
                  <c:v>718</c:v>
                </c:pt>
                <c:pt idx="8905">
                  <c:v>718</c:v>
                </c:pt>
                <c:pt idx="8906">
                  <c:v>723</c:v>
                </c:pt>
                <c:pt idx="8907">
                  <c:v>723</c:v>
                </c:pt>
                <c:pt idx="8908">
                  <c:v>728</c:v>
                </c:pt>
                <c:pt idx="8909">
                  <c:v>723</c:v>
                </c:pt>
                <c:pt idx="8910">
                  <c:v>742</c:v>
                </c:pt>
                <c:pt idx="8911">
                  <c:v>721</c:v>
                </c:pt>
                <c:pt idx="8912">
                  <c:v>722</c:v>
                </c:pt>
                <c:pt idx="8913">
                  <c:v>728</c:v>
                </c:pt>
                <c:pt idx="8914">
                  <c:v>716</c:v>
                </c:pt>
                <c:pt idx="8915">
                  <c:v>726</c:v>
                </c:pt>
                <c:pt idx="8916">
                  <c:v>721</c:v>
                </c:pt>
                <c:pt idx="8917">
                  <c:v>731</c:v>
                </c:pt>
                <c:pt idx="8918">
                  <c:v>723</c:v>
                </c:pt>
                <c:pt idx="8919">
                  <c:v>720</c:v>
                </c:pt>
                <c:pt idx="8920">
                  <c:v>726</c:v>
                </c:pt>
                <c:pt idx="8921">
                  <c:v>723</c:v>
                </c:pt>
                <c:pt idx="8922">
                  <c:v>729</c:v>
                </c:pt>
                <c:pt idx="8923">
                  <c:v>728</c:v>
                </c:pt>
                <c:pt idx="8924">
                  <c:v>728</c:v>
                </c:pt>
                <c:pt idx="8925">
                  <c:v>726</c:v>
                </c:pt>
                <c:pt idx="8926">
                  <c:v>733</c:v>
                </c:pt>
                <c:pt idx="8927">
                  <c:v>723</c:v>
                </c:pt>
                <c:pt idx="8928">
                  <c:v>723</c:v>
                </c:pt>
                <c:pt idx="8929">
                  <c:v>726</c:v>
                </c:pt>
                <c:pt idx="8930">
                  <c:v>716</c:v>
                </c:pt>
                <c:pt idx="8931">
                  <c:v>723</c:v>
                </c:pt>
                <c:pt idx="8932">
                  <c:v>717</c:v>
                </c:pt>
                <c:pt idx="8933">
                  <c:v>715</c:v>
                </c:pt>
                <c:pt idx="8934">
                  <c:v>724</c:v>
                </c:pt>
                <c:pt idx="8935">
                  <c:v>718</c:v>
                </c:pt>
                <c:pt idx="8936">
                  <c:v>726</c:v>
                </c:pt>
                <c:pt idx="8937">
                  <c:v>723</c:v>
                </c:pt>
                <c:pt idx="8938">
                  <c:v>718</c:v>
                </c:pt>
                <c:pt idx="8939">
                  <c:v>726</c:v>
                </c:pt>
                <c:pt idx="8940">
                  <c:v>723</c:v>
                </c:pt>
                <c:pt idx="8941">
                  <c:v>718</c:v>
                </c:pt>
                <c:pt idx="8942">
                  <c:v>726</c:v>
                </c:pt>
                <c:pt idx="8943">
                  <c:v>718</c:v>
                </c:pt>
                <c:pt idx="8944">
                  <c:v>723</c:v>
                </c:pt>
                <c:pt idx="8945">
                  <c:v>731</c:v>
                </c:pt>
                <c:pt idx="8946">
                  <c:v>723</c:v>
                </c:pt>
                <c:pt idx="8947">
                  <c:v>724</c:v>
                </c:pt>
                <c:pt idx="8948">
                  <c:v>720</c:v>
                </c:pt>
                <c:pt idx="8949">
                  <c:v>723</c:v>
                </c:pt>
                <c:pt idx="8950">
                  <c:v>728</c:v>
                </c:pt>
                <c:pt idx="8951">
                  <c:v>731</c:v>
                </c:pt>
                <c:pt idx="8952">
                  <c:v>733</c:v>
                </c:pt>
                <c:pt idx="8953">
                  <c:v>729</c:v>
                </c:pt>
                <c:pt idx="8954">
                  <c:v>732</c:v>
                </c:pt>
                <c:pt idx="8955">
                  <c:v>718</c:v>
                </c:pt>
                <c:pt idx="8956">
                  <c:v>723</c:v>
                </c:pt>
                <c:pt idx="8957">
                  <c:v>731</c:v>
                </c:pt>
                <c:pt idx="8958">
                  <c:v>721</c:v>
                </c:pt>
                <c:pt idx="8959">
                  <c:v>721</c:v>
                </c:pt>
                <c:pt idx="8960">
                  <c:v>729</c:v>
                </c:pt>
                <c:pt idx="8961">
                  <c:v>721</c:v>
                </c:pt>
                <c:pt idx="8962">
                  <c:v>731</c:v>
                </c:pt>
                <c:pt idx="8963">
                  <c:v>726</c:v>
                </c:pt>
                <c:pt idx="8964">
                  <c:v>731</c:v>
                </c:pt>
                <c:pt idx="8965">
                  <c:v>728</c:v>
                </c:pt>
                <c:pt idx="8966">
                  <c:v>731</c:v>
                </c:pt>
                <c:pt idx="8967">
                  <c:v>722</c:v>
                </c:pt>
                <c:pt idx="8968">
                  <c:v>726</c:v>
                </c:pt>
                <c:pt idx="8969">
                  <c:v>720</c:v>
                </c:pt>
                <c:pt idx="8970">
                  <c:v>731</c:v>
                </c:pt>
                <c:pt idx="8971">
                  <c:v>726</c:v>
                </c:pt>
                <c:pt idx="8972">
                  <c:v>718</c:v>
                </c:pt>
                <c:pt idx="8973">
                  <c:v>723</c:v>
                </c:pt>
                <c:pt idx="8974">
                  <c:v>721</c:v>
                </c:pt>
                <c:pt idx="8975">
                  <c:v>718</c:v>
                </c:pt>
                <c:pt idx="8976">
                  <c:v>716</c:v>
                </c:pt>
                <c:pt idx="8977">
                  <c:v>716</c:v>
                </c:pt>
                <c:pt idx="8978">
                  <c:v>718</c:v>
                </c:pt>
                <c:pt idx="8979">
                  <c:v>721</c:v>
                </c:pt>
                <c:pt idx="8980">
                  <c:v>718</c:v>
                </c:pt>
                <c:pt idx="8981">
                  <c:v>721</c:v>
                </c:pt>
                <c:pt idx="8982">
                  <c:v>718</c:v>
                </c:pt>
                <c:pt idx="8983">
                  <c:v>723</c:v>
                </c:pt>
                <c:pt idx="8984">
                  <c:v>731</c:v>
                </c:pt>
                <c:pt idx="8985">
                  <c:v>723</c:v>
                </c:pt>
                <c:pt idx="8986">
                  <c:v>731</c:v>
                </c:pt>
                <c:pt idx="8987">
                  <c:v>731</c:v>
                </c:pt>
                <c:pt idx="8988">
                  <c:v>728</c:v>
                </c:pt>
                <c:pt idx="8989">
                  <c:v>720</c:v>
                </c:pt>
                <c:pt idx="8990">
                  <c:v>723</c:v>
                </c:pt>
                <c:pt idx="8991">
                  <c:v>733</c:v>
                </c:pt>
                <c:pt idx="8992">
                  <c:v>716</c:v>
                </c:pt>
                <c:pt idx="8993">
                  <c:v>723</c:v>
                </c:pt>
                <c:pt idx="8994">
                  <c:v>724</c:v>
                </c:pt>
                <c:pt idx="8995">
                  <c:v>723</c:v>
                </c:pt>
                <c:pt idx="8996">
                  <c:v>723</c:v>
                </c:pt>
                <c:pt idx="8997">
                  <c:v>721</c:v>
                </c:pt>
                <c:pt idx="8998">
                  <c:v>731</c:v>
                </c:pt>
                <c:pt idx="8999">
                  <c:v>724</c:v>
                </c:pt>
                <c:pt idx="9000">
                  <c:v>728</c:v>
                </c:pt>
                <c:pt idx="9001">
                  <c:v>728</c:v>
                </c:pt>
                <c:pt idx="9002">
                  <c:v>731</c:v>
                </c:pt>
                <c:pt idx="9003">
                  <c:v>728</c:v>
                </c:pt>
                <c:pt idx="9004">
                  <c:v>729</c:v>
                </c:pt>
                <c:pt idx="9005">
                  <c:v>731</c:v>
                </c:pt>
                <c:pt idx="9006">
                  <c:v>736</c:v>
                </c:pt>
                <c:pt idx="9007">
                  <c:v>721</c:v>
                </c:pt>
                <c:pt idx="9008">
                  <c:v>722</c:v>
                </c:pt>
                <c:pt idx="9009">
                  <c:v>720</c:v>
                </c:pt>
                <c:pt idx="9010">
                  <c:v>720</c:v>
                </c:pt>
                <c:pt idx="9011">
                  <c:v>720</c:v>
                </c:pt>
                <c:pt idx="9012">
                  <c:v>731</c:v>
                </c:pt>
                <c:pt idx="9013">
                  <c:v>718</c:v>
                </c:pt>
                <c:pt idx="9014">
                  <c:v>721</c:v>
                </c:pt>
                <c:pt idx="9015">
                  <c:v>718</c:v>
                </c:pt>
                <c:pt idx="9016">
                  <c:v>721</c:v>
                </c:pt>
                <c:pt idx="9017">
                  <c:v>726</c:v>
                </c:pt>
                <c:pt idx="9018">
                  <c:v>745</c:v>
                </c:pt>
                <c:pt idx="9019">
                  <c:v>743</c:v>
                </c:pt>
                <c:pt idx="9020">
                  <c:v>718</c:v>
                </c:pt>
                <c:pt idx="9021">
                  <c:v>717</c:v>
                </c:pt>
                <c:pt idx="9022">
                  <c:v>731</c:v>
                </c:pt>
                <c:pt idx="9023">
                  <c:v>723</c:v>
                </c:pt>
                <c:pt idx="9024">
                  <c:v>724</c:v>
                </c:pt>
                <c:pt idx="9025">
                  <c:v>718</c:v>
                </c:pt>
                <c:pt idx="9026">
                  <c:v>717</c:v>
                </c:pt>
                <c:pt idx="9027">
                  <c:v>716</c:v>
                </c:pt>
                <c:pt idx="9028">
                  <c:v>731</c:v>
                </c:pt>
                <c:pt idx="9029">
                  <c:v>721</c:v>
                </c:pt>
                <c:pt idx="9030">
                  <c:v>716</c:v>
                </c:pt>
                <c:pt idx="9031">
                  <c:v>726</c:v>
                </c:pt>
                <c:pt idx="9032">
                  <c:v>720</c:v>
                </c:pt>
                <c:pt idx="9033">
                  <c:v>723</c:v>
                </c:pt>
                <c:pt idx="9034">
                  <c:v>718</c:v>
                </c:pt>
                <c:pt idx="9035">
                  <c:v>715</c:v>
                </c:pt>
                <c:pt idx="9036">
                  <c:v>723</c:v>
                </c:pt>
                <c:pt idx="9037">
                  <c:v>721</c:v>
                </c:pt>
                <c:pt idx="9038">
                  <c:v>723</c:v>
                </c:pt>
                <c:pt idx="9039">
                  <c:v>718</c:v>
                </c:pt>
                <c:pt idx="9040">
                  <c:v>726</c:v>
                </c:pt>
                <c:pt idx="9041">
                  <c:v>718</c:v>
                </c:pt>
                <c:pt idx="9042">
                  <c:v>721</c:v>
                </c:pt>
                <c:pt idx="9043">
                  <c:v>723</c:v>
                </c:pt>
                <c:pt idx="9044">
                  <c:v>723</c:v>
                </c:pt>
                <c:pt idx="9045">
                  <c:v>721</c:v>
                </c:pt>
                <c:pt idx="9046">
                  <c:v>731</c:v>
                </c:pt>
                <c:pt idx="9047">
                  <c:v>724</c:v>
                </c:pt>
                <c:pt idx="9048">
                  <c:v>723</c:v>
                </c:pt>
                <c:pt idx="9049">
                  <c:v>731</c:v>
                </c:pt>
                <c:pt idx="9050">
                  <c:v>736</c:v>
                </c:pt>
                <c:pt idx="9051">
                  <c:v>723</c:v>
                </c:pt>
                <c:pt idx="9052">
                  <c:v>728</c:v>
                </c:pt>
                <c:pt idx="9053">
                  <c:v>728</c:v>
                </c:pt>
                <c:pt idx="9054">
                  <c:v>718</c:v>
                </c:pt>
                <c:pt idx="9055">
                  <c:v>721</c:v>
                </c:pt>
                <c:pt idx="9056">
                  <c:v>723</c:v>
                </c:pt>
                <c:pt idx="9057">
                  <c:v>726</c:v>
                </c:pt>
                <c:pt idx="9058">
                  <c:v>723</c:v>
                </c:pt>
                <c:pt idx="9059">
                  <c:v>723</c:v>
                </c:pt>
                <c:pt idx="9060">
                  <c:v>726</c:v>
                </c:pt>
                <c:pt idx="9061">
                  <c:v>723</c:v>
                </c:pt>
                <c:pt idx="9062">
                  <c:v>723</c:v>
                </c:pt>
                <c:pt idx="9063">
                  <c:v>720</c:v>
                </c:pt>
                <c:pt idx="9064">
                  <c:v>731</c:v>
                </c:pt>
                <c:pt idx="9065">
                  <c:v>728</c:v>
                </c:pt>
                <c:pt idx="9066">
                  <c:v>728</c:v>
                </c:pt>
                <c:pt idx="9067">
                  <c:v>723</c:v>
                </c:pt>
                <c:pt idx="9068">
                  <c:v>726</c:v>
                </c:pt>
                <c:pt idx="9069">
                  <c:v>728</c:v>
                </c:pt>
                <c:pt idx="9070">
                  <c:v>728</c:v>
                </c:pt>
                <c:pt idx="9071">
                  <c:v>720</c:v>
                </c:pt>
                <c:pt idx="9072">
                  <c:v>728</c:v>
                </c:pt>
                <c:pt idx="9073">
                  <c:v>736</c:v>
                </c:pt>
                <c:pt idx="9074">
                  <c:v>716</c:v>
                </c:pt>
                <c:pt idx="9075">
                  <c:v>716</c:v>
                </c:pt>
                <c:pt idx="9076">
                  <c:v>721</c:v>
                </c:pt>
                <c:pt idx="9077">
                  <c:v>716</c:v>
                </c:pt>
                <c:pt idx="9078">
                  <c:v>723</c:v>
                </c:pt>
                <c:pt idx="9079">
                  <c:v>723</c:v>
                </c:pt>
                <c:pt idx="9080">
                  <c:v>723</c:v>
                </c:pt>
                <c:pt idx="9081">
                  <c:v>721</c:v>
                </c:pt>
                <c:pt idx="9082">
                  <c:v>718</c:v>
                </c:pt>
                <c:pt idx="9083">
                  <c:v>717</c:v>
                </c:pt>
                <c:pt idx="9084">
                  <c:v>724</c:v>
                </c:pt>
                <c:pt idx="9085">
                  <c:v>718</c:v>
                </c:pt>
                <c:pt idx="9086">
                  <c:v>723</c:v>
                </c:pt>
                <c:pt idx="9087">
                  <c:v>723</c:v>
                </c:pt>
                <c:pt idx="9088">
                  <c:v>718</c:v>
                </c:pt>
                <c:pt idx="9089">
                  <c:v>715</c:v>
                </c:pt>
                <c:pt idx="9090">
                  <c:v>726</c:v>
                </c:pt>
                <c:pt idx="9091">
                  <c:v>726</c:v>
                </c:pt>
                <c:pt idx="9092">
                  <c:v>716</c:v>
                </c:pt>
                <c:pt idx="9093">
                  <c:v>731</c:v>
                </c:pt>
                <c:pt idx="9094">
                  <c:v>721</c:v>
                </c:pt>
                <c:pt idx="9095">
                  <c:v>723</c:v>
                </c:pt>
                <c:pt idx="9096">
                  <c:v>728</c:v>
                </c:pt>
                <c:pt idx="9097">
                  <c:v>731</c:v>
                </c:pt>
                <c:pt idx="9098">
                  <c:v>723</c:v>
                </c:pt>
                <c:pt idx="9099">
                  <c:v>726</c:v>
                </c:pt>
                <c:pt idx="9100">
                  <c:v>728</c:v>
                </c:pt>
                <c:pt idx="9101">
                  <c:v>728</c:v>
                </c:pt>
                <c:pt idx="9102">
                  <c:v>721</c:v>
                </c:pt>
                <c:pt idx="9103">
                  <c:v>723</c:v>
                </c:pt>
                <c:pt idx="9104">
                  <c:v>723</c:v>
                </c:pt>
                <c:pt idx="9105">
                  <c:v>718</c:v>
                </c:pt>
                <c:pt idx="9106">
                  <c:v>723</c:v>
                </c:pt>
                <c:pt idx="9107">
                  <c:v>724</c:v>
                </c:pt>
                <c:pt idx="9108">
                  <c:v>726</c:v>
                </c:pt>
                <c:pt idx="9109">
                  <c:v>723</c:v>
                </c:pt>
                <c:pt idx="9110">
                  <c:v>728</c:v>
                </c:pt>
                <c:pt idx="9111">
                  <c:v>731</c:v>
                </c:pt>
                <c:pt idx="9112">
                  <c:v>726</c:v>
                </c:pt>
                <c:pt idx="9113">
                  <c:v>722</c:v>
                </c:pt>
                <c:pt idx="9114">
                  <c:v>728</c:v>
                </c:pt>
                <c:pt idx="9115">
                  <c:v>723</c:v>
                </c:pt>
                <c:pt idx="9116">
                  <c:v>726</c:v>
                </c:pt>
                <c:pt idx="9117">
                  <c:v>721</c:v>
                </c:pt>
                <c:pt idx="9118">
                  <c:v>723</c:v>
                </c:pt>
                <c:pt idx="9119">
                  <c:v>718</c:v>
                </c:pt>
                <c:pt idx="9120">
                  <c:v>716</c:v>
                </c:pt>
                <c:pt idx="9121">
                  <c:v>723</c:v>
                </c:pt>
                <c:pt idx="9122">
                  <c:v>723</c:v>
                </c:pt>
                <c:pt idx="9123">
                  <c:v>750</c:v>
                </c:pt>
                <c:pt idx="9124">
                  <c:v>731</c:v>
                </c:pt>
                <c:pt idx="9125">
                  <c:v>755</c:v>
                </c:pt>
                <c:pt idx="9126">
                  <c:v>728</c:v>
                </c:pt>
                <c:pt idx="9127">
                  <c:v>721</c:v>
                </c:pt>
                <c:pt idx="9128">
                  <c:v>718</c:v>
                </c:pt>
                <c:pt idx="9129">
                  <c:v>723</c:v>
                </c:pt>
                <c:pt idx="9130">
                  <c:v>716</c:v>
                </c:pt>
                <c:pt idx="9131">
                  <c:v>715</c:v>
                </c:pt>
                <c:pt idx="9132">
                  <c:v>723</c:v>
                </c:pt>
                <c:pt idx="9133">
                  <c:v>726</c:v>
                </c:pt>
                <c:pt idx="9134">
                  <c:v>723</c:v>
                </c:pt>
                <c:pt idx="9135">
                  <c:v>721</c:v>
                </c:pt>
                <c:pt idx="9136">
                  <c:v>723</c:v>
                </c:pt>
                <c:pt idx="9137">
                  <c:v>731</c:v>
                </c:pt>
                <c:pt idx="9138">
                  <c:v>734</c:v>
                </c:pt>
                <c:pt idx="9139">
                  <c:v>723</c:v>
                </c:pt>
                <c:pt idx="9140">
                  <c:v>728</c:v>
                </c:pt>
                <c:pt idx="9141">
                  <c:v>732</c:v>
                </c:pt>
                <c:pt idx="9142">
                  <c:v>731</c:v>
                </c:pt>
                <c:pt idx="9143">
                  <c:v>729</c:v>
                </c:pt>
                <c:pt idx="9144">
                  <c:v>726</c:v>
                </c:pt>
                <c:pt idx="9145">
                  <c:v>723</c:v>
                </c:pt>
                <c:pt idx="9146">
                  <c:v>721</c:v>
                </c:pt>
                <c:pt idx="9147">
                  <c:v>726</c:v>
                </c:pt>
                <c:pt idx="9148">
                  <c:v>724</c:v>
                </c:pt>
                <c:pt idx="9149">
                  <c:v>723</c:v>
                </c:pt>
                <c:pt idx="9150">
                  <c:v>731</c:v>
                </c:pt>
                <c:pt idx="9151">
                  <c:v>721</c:v>
                </c:pt>
                <c:pt idx="9152">
                  <c:v>728</c:v>
                </c:pt>
                <c:pt idx="9153">
                  <c:v>726</c:v>
                </c:pt>
                <c:pt idx="9154">
                  <c:v>728</c:v>
                </c:pt>
                <c:pt idx="9155">
                  <c:v>726</c:v>
                </c:pt>
                <c:pt idx="9156">
                  <c:v>715</c:v>
                </c:pt>
                <c:pt idx="9157">
                  <c:v>723</c:v>
                </c:pt>
                <c:pt idx="9158">
                  <c:v>716</c:v>
                </c:pt>
                <c:pt idx="9159">
                  <c:v>723</c:v>
                </c:pt>
                <c:pt idx="9160">
                  <c:v>727</c:v>
                </c:pt>
                <c:pt idx="9161">
                  <c:v>718</c:v>
                </c:pt>
                <c:pt idx="9162">
                  <c:v>723</c:v>
                </c:pt>
                <c:pt idx="9163">
                  <c:v>716</c:v>
                </c:pt>
                <c:pt idx="9164">
                  <c:v>718</c:v>
                </c:pt>
                <c:pt idx="9165">
                  <c:v>726</c:v>
                </c:pt>
                <c:pt idx="9166">
                  <c:v>723</c:v>
                </c:pt>
                <c:pt idx="9167">
                  <c:v>717</c:v>
                </c:pt>
                <c:pt idx="9168">
                  <c:v>721</c:v>
                </c:pt>
                <c:pt idx="9169">
                  <c:v>716</c:v>
                </c:pt>
                <c:pt idx="9170">
                  <c:v>723</c:v>
                </c:pt>
                <c:pt idx="9171">
                  <c:v>726</c:v>
                </c:pt>
                <c:pt idx="9172">
                  <c:v>723</c:v>
                </c:pt>
                <c:pt idx="9173">
                  <c:v>729</c:v>
                </c:pt>
                <c:pt idx="9174">
                  <c:v>716</c:v>
                </c:pt>
                <c:pt idx="9175">
                  <c:v>723</c:v>
                </c:pt>
                <c:pt idx="9176">
                  <c:v>724</c:v>
                </c:pt>
                <c:pt idx="9177">
                  <c:v>721</c:v>
                </c:pt>
                <c:pt idx="9178">
                  <c:v>728</c:v>
                </c:pt>
                <c:pt idx="9179">
                  <c:v>726</c:v>
                </c:pt>
                <c:pt idx="9180">
                  <c:v>731</c:v>
                </c:pt>
                <c:pt idx="9181">
                  <c:v>731</c:v>
                </c:pt>
                <c:pt idx="9182">
                  <c:v>728</c:v>
                </c:pt>
                <c:pt idx="9183">
                  <c:v>728</c:v>
                </c:pt>
                <c:pt idx="9184">
                  <c:v>716</c:v>
                </c:pt>
                <c:pt idx="9185">
                  <c:v>723</c:v>
                </c:pt>
                <c:pt idx="9186">
                  <c:v>726</c:v>
                </c:pt>
                <c:pt idx="9187">
                  <c:v>716</c:v>
                </c:pt>
                <c:pt idx="9188">
                  <c:v>718</c:v>
                </c:pt>
                <c:pt idx="9189">
                  <c:v>723</c:v>
                </c:pt>
                <c:pt idx="9190">
                  <c:v>716</c:v>
                </c:pt>
                <c:pt idx="9191">
                  <c:v>726</c:v>
                </c:pt>
                <c:pt idx="9192">
                  <c:v>726</c:v>
                </c:pt>
                <c:pt idx="9193">
                  <c:v>721</c:v>
                </c:pt>
                <c:pt idx="9194">
                  <c:v>718</c:v>
                </c:pt>
                <c:pt idx="9195">
                  <c:v>717</c:v>
                </c:pt>
                <c:pt idx="9196">
                  <c:v>721</c:v>
                </c:pt>
                <c:pt idx="9197">
                  <c:v>718</c:v>
                </c:pt>
                <c:pt idx="9198">
                  <c:v>724</c:v>
                </c:pt>
                <c:pt idx="9199">
                  <c:v>718</c:v>
                </c:pt>
                <c:pt idx="9200">
                  <c:v>723</c:v>
                </c:pt>
                <c:pt idx="9201">
                  <c:v>718</c:v>
                </c:pt>
                <c:pt idx="9202">
                  <c:v>731</c:v>
                </c:pt>
                <c:pt idx="9203">
                  <c:v>721</c:v>
                </c:pt>
                <c:pt idx="9204">
                  <c:v>718</c:v>
                </c:pt>
                <c:pt idx="9205">
                  <c:v>723</c:v>
                </c:pt>
                <c:pt idx="9206">
                  <c:v>718</c:v>
                </c:pt>
                <c:pt idx="9207">
                  <c:v>718</c:v>
                </c:pt>
                <c:pt idx="9208">
                  <c:v>716</c:v>
                </c:pt>
                <c:pt idx="9209">
                  <c:v>718</c:v>
                </c:pt>
                <c:pt idx="9210">
                  <c:v>718</c:v>
                </c:pt>
                <c:pt idx="9211">
                  <c:v>721</c:v>
                </c:pt>
                <c:pt idx="9212">
                  <c:v>723</c:v>
                </c:pt>
                <c:pt idx="9213">
                  <c:v>728</c:v>
                </c:pt>
                <c:pt idx="9214">
                  <c:v>726</c:v>
                </c:pt>
                <c:pt idx="9215">
                  <c:v>731</c:v>
                </c:pt>
                <c:pt idx="9216">
                  <c:v>728</c:v>
                </c:pt>
                <c:pt idx="9217">
                  <c:v>726</c:v>
                </c:pt>
                <c:pt idx="9218">
                  <c:v>718</c:v>
                </c:pt>
                <c:pt idx="9219">
                  <c:v>731</c:v>
                </c:pt>
                <c:pt idx="9220">
                  <c:v>726</c:v>
                </c:pt>
                <c:pt idx="9221">
                  <c:v>718</c:v>
                </c:pt>
                <c:pt idx="9222">
                  <c:v>724</c:v>
                </c:pt>
                <c:pt idx="9223">
                  <c:v>723</c:v>
                </c:pt>
                <c:pt idx="9224">
                  <c:v>731</c:v>
                </c:pt>
                <c:pt idx="9225">
                  <c:v>715</c:v>
                </c:pt>
                <c:pt idx="9226">
                  <c:v>715</c:v>
                </c:pt>
                <c:pt idx="9227">
                  <c:v>718</c:v>
                </c:pt>
                <c:pt idx="9228">
                  <c:v>726</c:v>
                </c:pt>
                <c:pt idx="9229">
                  <c:v>723</c:v>
                </c:pt>
                <c:pt idx="9230">
                  <c:v>721</c:v>
                </c:pt>
                <c:pt idx="9231">
                  <c:v>723</c:v>
                </c:pt>
                <c:pt idx="9232">
                  <c:v>750</c:v>
                </c:pt>
                <c:pt idx="9233">
                  <c:v>721</c:v>
                </c:pt>
                <c:pt idx="9234">
                  <c:v>723</c:v>
                </c:pt>
                <c:pt idx="9235">
                  <c:v>716</c:v>
                </c:pt>
                <c:pt idx="9236">
                  <c:v>723</c:v>
                </c:pt>
                <c:pt idx="9237">
                  <c:v>718</c:v>
                </c:pt>
                <c:pt idx="9238">
                  <c:v>721</c:v>
                </c:pt>
                <c:pt idx="9239">
                  <c:v>723</c:v>
                </c:pt>
                <c:pt idx="9240">
                  <c:v>718</c:v>
                </c:pt>
                <c:pt idx="9241">
                  <c:v>716</c:v>
                </c:pt>
                <c:pt idx="9242">
                  <c:v>726</c:v>
                </c:pt>
                <c:pt idx="9243">
                  <c:v>723</c:v>
                </c:pt>
                <c:pt idx="9244">
                  <c:v>731</c:v>
                </c:pt>
                <c:pt idx="9245">
                  <c:v>726</c:v>
                </c:pt>
                <c:pt idx="9246">
                  <c:v>721</c:v>
                </c:pt>
                <c:pt idx="9247">
                  <c:v>726</c:v>
                </c:pt>
                <c:pt idx="9248">
                  <c:v>721</c:v>
                </c:pt>
                <c:pt idx="9249">
                  <c:v>715</c:v>
                </c:pt>
                <c:pt idx="9250">
                  <c:v>723</c:v>
                </c:pt>
                <c:pt idx="9251">
                  <c:v>724</c:v>
                </c:pt>
                <c:pt idx="9252">
                  <c:v>718</c:v>
                </c:pt>
                <c:pt idx="9253">
                  <c:v>718</c:v>
                </c:pt>
                <c:pt idx="9254">
                  <c:v>726</c:v>
                </c:pt>
                <c:pt idx="9255">
                  <c:v>723</c:v>
                </c:pt>
                <c:pt idx="9256">
                  <c:v>728</c:v>
                </c:pt>
                <c:pt idx="9257">
                  <c:v>728</c:v>
                </c:pt>
                <c:pt idx="9258">
                  <c:v>724</c:v>
                </c:pt>
                <c:pt idx="9259">
                  <c:v>718</c:v>
                </c:pt>
                <c:pt idx="9260">
                  <c:v>717</c:v>
                </c:pt>
                <c:pt idx="9261">
                  <c:v>724</c:v>
                </c:pt>
                <c:pt idx="9262">
                  <c:v>716</c:v>
                </c:pt>
                <c:pt idx="9263">
                  <c:v>731</c:v>
                </c:pt>
                <c:pt idx="9264">
                  <c:v>721</c:v>
                </c:pt>
                <c:pt idx="9265">
                  <c:v>718</c:v>
                </c:pt>
                <c:pt idx="9266">
                  <c:v>721</c:v>
                </c:pt>
                <c:pt idx="9267">
                  <c:v>715</c:v>
                </c:pt>
                <c:pt idx="9268">
                  <c:v>723</c:v>
                </c:pt>
                <c:pt idx="9269">
                  <c:v>721</c:v>
                </c:pt>
                <c:pt idx="9270">
                  <c:v>726</c:v>
                </c:pt>
                <c:pt idx="9271">
                  <c:v>721</c:v>
                </c:pt>
                <c:pt idx="9272">
                  <c:v>726</c:v>
                </c:pt>
                <c:pt idx="9273">
                  <c:v>722</c:v>
                </c:pt>
                <c:pt idx="9274">
                  <c:v>720</c:v>
                </c:pt>
                <c:pt idx="9275">
                  <c:v>726</c:v>
                </c:pt>
                <c:pt idx="9276">
                  <c:v>731</c:v>
                </c:pt>
                <c:pt idx="9277">
                  <c:v>721</c:v>
                </c:pt>
                <c:pt idx="9278">
                  <c:v>723</c:v>
                </c:pt>
                <c:pt idx="9279">
                  <c:v>723</c:v>
                </c:pt>
                <c:pt idx="9280">
                  <c:v>720</c:v>
                </c:pt>
                <c:pt idx="9281">
                  <c:v>728</c:v>
                </c:pt>
                <c:pt idx="9282">
                  <c:v>726</c:v>
                </c:pt>
                <c:pt idx="9283">
                  <c:v>728</c:v>
                </c:pt>
                <c:pt idx="9284">
                  <c:v>728</c:v>
                </c:pt>
                <c:pt idx="9285">
                  <c:v>721</c:v>
                </c:pt>
                <c:pt idx="9286">
                  <c:v>723</c:v>
                </c:pt>
                <c:pt idx="9287">
                  <c:v>734</c:v>
                </c:pt>
                <c:pt idx="9288">
                  <c:v>721</c:v>
                </c:pt>
                <c:pt idx="9289">
                  <c:v>731</c:v>
                </c:pt>
                <c:pt idx="9290">
                  <c:v>729</c:v>
                </c:pt>
                <c:pt idx="9291">
                  <c:v>731</c:v>
                </c:pt>
                <c:pt idx="9292">
                  <c:v>723</c:v>
                </c:pt>
                <c:pt idx="9293">
                  <c:v>721</c:v>
                </c:pt>
                <c:pt idx="9294">
                  <c:v>731</c:v>
                </c:pt>
                <c:pt idx="9295">
                  <c:v>726</c:v>
                </c:pt>
                <c:pt idx="9296">
                  <c:v>726</c:v>
                </c:pt>
                <c:pt idx="9297">
                  <c:v>728</c:v>
                </c:pt>
                <c:pt idx="9298">
                  <c:v>721</c:v>
                </c:pt>
                <c:pt idx="9299">
                  <c:v>722</c:v>
                </c:pt>
                <c:pt idx="9300">
                  <c:v>723</c:v>
                </c:pt>
                <c:pt idx="9301">
                  <c:v>731</c:v>
                </c:pt>
                <c:pt idx="9302">
                  <c:v>736</c:v>
                </c:pt>
                <c:pt idx="9303">
                  <c:v>721</c:v>
                </c:pt>
                <c:pt idx="9304">
                  <c:v>723</c:v>
                </c:pt>
                <c:pt idx="9305">
                  <c:v>729</c:v>
                </c:pt>
                <c:pt idx="9306">
                  <c:v>723</c:v>
                </c:pt>
                <c:pt idx="9307">
                  <c:v>731</c:v>
                </c:pt>
                <c:pt idx="9308">
                  <c:v>716</c:v>
                </c:pt>
                <c:pt idx="9309">
                  <c:v>717</c:v>
                </c:pt>
                <c:pt idx="9310">
                  <c:v>721</c:v>
                </c:pt>
                <c:pt idx="9311">
                  <c:v>718</c:v>
                </c:pt>
                <c:pt idx="9312">
                  <c:v>717</c:v>
                </c:pt>
                <c:pt idx="9313">
                  <c:v>728</c:v>
                </c:pt>
                <c:pt idx="9314">
                  <c:v>723</c:v>
                </c:pt>
                <c:pt idx="9315">
                  <c:v>726</c:v>
                </c:pt>
                <c:pt idx="9316">
                  <c:v>731</c:v>
                </c:pt>
                <c:pt idx="9317">
                  <c:v>718</c:v>
                </c:pt>
                <c:pt idx="9318">
                  <c:v>715</c:v>
                </c:pt>
                <c:pt idx="9319">
                  <c:v>723</c:v>
                </c:pt>
                <c:pt idx="9320">
                  <c:v>721</c:v>
                </c:pt>
                <c:pt idx="9321">
                  <c:v>723</c:v>
                </c:pt>
                <c:pt idx="9322">
                  <c:v>718</c:v>
                </c:pt>
                <c:pt idx="9323">
                  <c:v>715</c:v>
                </c:pt>
                <c:pt idx="9324">
                  <c:v>726</c:v>
                </c:pt>
                <c:pt idx="9325">
                  <c:v>723</c:v>
                </c:pt>
                <c:pt idx="9326">
                  <c:v>726</c:v>
                </c:pt>
                <c:pt idx="9327">
                  <c:v>723</c:v>
                </c:pt>
                <c:pt idx="9328">
                  <c:v>731</c:v>
                </c:pt>
                <c:pt idx="9329">
                  <c:v>723</c:v>
                </c:pt>
                <c:pt idx="9330">
                  <c:v>715</c:v>
                </c:pt>
                <c:pt idx="9331">
                  <c:v>715</c:v>
                </c:pt>
                <c:pt idx="9332">
                  <c:v>731</c:v>
                </c:pt>
                <c:pt idx="9333">
                  <c:v>718</c:v>
                </c:pt>
                <c:pt idx="9334">
                  <c:v>718</c:v>
                </c:pt>
                <c:pt idx="9335">
                  <c:v>729</c:v>
                </c:pt>
                <c:pt idx="9336">
                  <c:v>718</c:v>
                </c:pt>
                <c:pt idx="9337">
                  <c:v>717</c:v>
                </c:pt>
                <c:pt idx="9338">
                  <c:v>721</c:v>
                </c:pt>
                <c:pt idx="9339">
                  <c:v>718</c:v>
                </c:pt>
                <c:pt idx="9340">
                  <c:v>724</c:v>
                </c:pt>
                <c:pt idx="9341">
                  <c:v>733</c:v>
                </c:pt>
                <c:pt idx="9342">
                  <c:v>743</c:v>
                </c:pt>
                <c:pt idx="9343">
                  <c:v>718</c:v>
                </c:pt>
                <c:pt idx="9344">
                  <c:v>723</c:v>
                </c:pt>
                <c:pt idx="9345">
                  <c:v>750</c:v>
                </c:pt>
                <c:pt idx="9346">
                  <c:v>750</c:v>
                </c:pt>
                <c:pt idx="9347">
                  <c:v>724</c:v>
                </c:pt>
                <c:pt idx="9348">
                  <c:v>726</c:v>
                </c:pt>
                <c:pt idx="9349">
                  <c:v>716</c:v>
                </c:pt>
                <c:pt idx="9350">
                  <c:v>728</c:v>
                </c:pt>
                <c:pt idx="9351">
                  <c:v>723</c:v>
                </c:pt>
                <c:pt idx="9352">
                  <c:v>721</c:v>
                </c:pt>
                <c:pt idx="9353">
                  <c:v>723</c:v>
                </c:pt>
                <c:pt idx="9354">
                  <c:v>728</c:v>
                </c:pt>
                <c:pt idx="9355">
                  <c:v>724</c:v>
                </c:pt>
                <c:pt idx="9356">
                  <c:v>723</c:v>
                </c:pt>
                <c:pt idx="9357">
                  <c:v>718</c:v>
                </c:pt>
                <c:pt idx="9358">
                  <c:v>718</c:v>
                </c:pt>
                <c:pt idx="9359">
                  <c:v>723</c:v>
                </c:pt>
                <c:pt idx="9360">
                  <c:v>716</c:v>
                </c:pt>
                <c:pt idx="9361">
                  <c:v>723</c:v>
                </c:pt>
                <c:pt idx="9362">
                  <c:v>731</c:v>
                </c:pt>
                <c:pt idx="9363">
                  <c:v>731</c:v>
                </c:pt>
                <c:pt idx="9364">
                  <c:v>736</c:v>
                </c:pt>
                <c:pt idx="9365">
                  <c:v>721</c:v>
                </c:pt>
                <c:pt idx="9366">
                  <c:v>723</c:v>
                </c:pt>
                <c:pt idx="9367">
                  <c:v>723</c:v>
                </c:pt>
                <c:pt idx="9368">
                  <c:v>721</c:v>
                </c:pt>
                <c:pt idx="9369">
                  <c:v>733</c:v>
                </c:pt>
                <c:pt idx="9370">
                  <c:v>721</c:v>
                </c:pt>
                <c:pt idx="9371">
                  <c:v>723</c:v>
                </c:pt>
                <c:pt idx="9372">
                  <c:v>723</c:v>
                </c:pt>
                <c:pt idx="9373">
                  <c:v>728</c:v>
                </c:pt>
                <c:pt idx="9374">
                  <c:v>723</c:v>
                </c:pt>
                <c:pt idx="9375">
                  <c:v>716</c:v>
                </c:pt>
                <c:pt idx="9376">
                  <c:v>723</c:v>
                </c:pt>
                <c:pt idx="9377">
                  <c:v>726</c:v>
                </c:pt>
                <c:pt idx="9378">
                  <c:v>716</c:v>
                </c:pt>
                <c:pt idx="9379">
                  <c:v>723</c:v>
                </c:pt>
                <c:pt idx="9380">
                  <c:v>716</c:v>
                </c:pt>
                <c:pt idx="9381">
                  <c:v>715</c:v>
                </c:pt>
                <c:pt idx="9382">
                  <c:v>731</c:v>
                </c:pt>
                <c:pt idx="9383">
                  <c:v>721</c:v>
                </c:pt>
                <c:pt idx="9384">
                  <c:v>720</c:v>
                </c:pt>
                <c:pt idx="9385">
                  <c:v>723</c:v>
                </c:pt>
                <c:pt idx="9386">
                  <c:v>736</c:v>
                </c:pt>
                <c:pt idx="9387">
                  <c:v>723</c:v>
                </c:pt>
                <c:pt idx="9388">
                  <c:v>724</c:v>
                </c:pt>
                <c:pt idx="9389">
                  <c:v>718</c:v>
                </c:pt>
                <c:pt idx="9390">
                  <c:v>726</c:v>
                </c:pt>
                <c:pt idx="9391">
                  <c:v>726</c:v>
                </c:pt>
                <c:pt idx="9392">
                  <c:v>718</c:v>
                </c:pt>
                <c:pt idx="9393">
                  <c:v>716</c:v>
                </c:pt>
                <c:pt idx="9394">
                  <c:v>715</c:v>
                </c:pt>
                <c:pt idx="9395">
                  <c:v>715</c:v>
                </c:pt>
                <c:pt idx="9396">
                  <c:v>729</c:v>
                </c:pt>
                <c:pt idx="9397">
                  <c:v>723</c:v>
                </c:pt>
                <c:pt idx="9398">
                  <c:v>722</c:v>
                </c:pt>
                <c:pt idx="9399">
                  <c:v>729</c:v>
                </c:pt>
                <c:pt idx="9400">
                  <c:v>728</c:v>
                </c:pt>
                <c:pt idx="9401">
                  <c:v>726</c:v>
                </c:pt>
                <c:pt idx="9402">
                  <c:v>718</c:v>
                </c:pt>
                <c:pt idx="9403">
                  <c:v>715</c:v>
                </c:pt>
                <c:pt idx="9404">
                  <c:v>716</c:v>
                </c:pt>
                <c:pt idx="9405">
                  <c:v>718</c:v>
                </c:pt>
                <c:pt idx="9406">
                  <c:v>721</c:v>
                </c:pt>
                <c:pt idx="9407">
                  <c:v>723</c:v>
                </c:pt>
                <c:pt idx="9408">
                  <c:v>723</c:v>
                </c:pt>
                <c:pt idx="9409">
                  <c:v>716</c:v>
                </c:pt>
                <c:pt idx="9410">
                  <c:v>723</c:v>
                </c:pt>
                <c:pt idx="9411">
                  <c:v>723</c:v>
                </c:pt>
                <c:pt idx="9412">
                  <c:v>726</c:v>
                </c:pt>
                <c:pt idx="9413">
                  <c:v>731</c:v>
                </c:pt>
                <c:pt idx="9414">
                  <c:v>718</c:v>
                </c:pt>
                <c:pt idx="9415">
                  <c:v>726</c:v>
                </c:pt>
                <c:pt idx="9416">
                  <c:v>723</c:v>
                </c:pt>
                <c:pt idx="9417">
                  <c:v>726</c:v>
                </c:pt>
                <c:pt idx="9418">
                  <c:v>718</c:v>
                </c:pt>
                <c:pt idx="9419">
                  <c:v>717</c:v>
                </c:pt>
                <c:pt idx="9420">
                  <c:v>726</c:v>
                </c:pt>
                <c:pt idx="9421">
                  <c:v>723</c:v>
                </c:pt>
                <c:pt idx="9422">
                  <c:v>729</c:v>
                </c:pt>
                <c:pt idx="9423">
                  <c:v>723</c:v>
                </c:pt>
                <c:pt idx="9424">
                  <c:v>731</c:v>
                </c:pt>
                <c:pt idx="9425">
                  <c:v>723</c:v>
                </c:pt>
                <c:pt idx="9426">
                  <c:v>728</c:v>
                </c:pt>
                <c:pt idx="9427">
                  <c:v>721</c:v>
                </c:pt>
                <c:pt idx="9428">
                  <c:v>726</c:v>
                </c:pt>
                <c:pt idx="9429">
                  <c:v>726</c:v>
                </c:pt>
                <c:pt idx="9430">
                  <c:v>728</c:v>
                </c:pt>
                <c:pt idx="9431">
                  <c:v>731</c:v>
                </c:pt>
                <c:pt idx="9432">
                  <c:v>721</c:v>
                </c:pt>
                <c:pt idx="9433">
                  <c:v>728</c:v>
                </c:pt>
                <c:pt idx="9434">
                  <c:v>722</c:v>
                </c:pt>
                <c:pt idx="9435">
                  <c:v>726</c:v>
                </c:pt>
                <c:pt idx="9436">
                  <c:v>723</c:v>
                </c:pt>
                <c:pt idx="9437">
                  <c:v>728</c:v>
                </c:pt>
                <c:pt idx="9438">
                  <c:v>736</c:v>
                </c:pt>
                <c:pt idx="9439">
                  <c:v>728</c:v>
                </c:pt>
                <c:pt idx="9440">
                  <c:v>720</c:v>
                </c:pt>
                <c:pt idx="9441">
                  <c:v>733</c:v>
                </c:pt>
                <c:pt idx="9442">
                  <c:v>723</c:v>
                </c:pt>
                <c:pt idx="9443">
                  <c:v>721</c:v>
                </c:pt>
                <c:pt idx="9444">
                  <c:v>733</c:v>
                </c:pt>
                <c:pt idx="9445">
                  <c:v>728</c:v>
                </c:pt>
                <c:pt idx="9446">
                  <c:v>721</c:v>
                </c:pt>
                <c:pt idx="9447">
                  <c:v>723</c:v>
                </c:pt>
                <c:pt idx="9448">
                  <c:v>721</c:v>
                </c:pt>
                <c:pt idx="9449">
                  <c:v>720</c:v>
                </c:pt>
                <c:pt idx="9450">
                  <c:v>728</c:v>
                </c:pt>
                <c:pt idx="9451">
                  <c:v>745</c:v>
                </c:pt>
                <c:pt idx="9452">
                  <c:v>718</c:v>
                </c:pt>
                <c:pt idx="9453">
                  <c:v>723</c:v>
                </c:pt>
                <c:pt idx="9454">
                  <c:v>723</c:v>
                </c:pt>
                <c:pt idx="9455">
                  <c:v>723</c:v>
                </c:pt>
                <c:pt idx="9456">
                  <c:v>718</c:v>
                </c:pt>
                <c:pt idx="9457">
                  <c:v>718</c:v>
                </c:pt>
                <c:pt idx="9458">
                  <c:v>715</c:v>
                </c:pt>
                <c:pt idx="9459">
                  <c:v>723</c:v>
                </c:pt>
                <c:pt idx="9460">
                  <c:v>723</c:v>
                </c:pt>
                <c:pt idx="9461">
                  <c:v>725</c:v>
                </c:pt>
                <c:pt idx="9462">
                  <c:v>723</c:v>
                </c:pt>
                <c:pt idx="9463">
                  <c:v>721</c:v>
                </c:pt>
                <c:pt idx="9464">
                  <c:v>734</c:v>
                </c:pt>
                <c:pt idx="9465">
                  <c:v>721</c:v>
                </c:pt>
                <c:pt idx="9466">
                  <c:v>721</c:v>
                </c:pt>
                <c:pt idx="9467">
                  <c:v>723</c:v>
                </c:pt>
                <c:pt idx="9468">
                  <c:v>734</c:v>
                </c:pt>
                <c:pt idx="9469">
                  <c:v>736</c:v>
                </c:pt>
                <c:pt idx="9470">
                  <c:v>723</c:v>
                </c:pt>
                <c:pt idx="9471">
                  <c:v>716</c:v>
                </c:pt>
                <c:pt idx="9472">
                  <c:v>718</c:v>
                </c:pt>
                <c:pt idx="9473">
                  <c:v>729</c:v>
                </c:pt>
                <c:pt idx="9474">
                  <c:v>718</c:v>
                </c:pt>
                <c:pt idx="9475">
                  <c:v>718</c:v>
                </c:pt>
                <c:pt idx="9476">
                  <c:v>723</c:v>
                </c:pt>
                <c:pt idx="9477">
                  <c:v>717</c:v>
                </c:pt>
                <c:pt idx="9478">
                  <c:v>721</c:v>
                </c:pt>
                <c:pt idx="9479">
                  <c:v>731</c:v>
                </c:pt>
                <c:pt idx="9480">
                  <c:v>728</c:v>
                </c:pt>
                <c:pt idx="9481">
                  <c:v>726</c:v>
                </c:pt>
                <c:pt idx="9482">
                  <c:v>731</c:v>
                </c:pt>
                <c:pt idx="9483">
                  <c:v>716</c:v>
                </c:pt>
                <c:pt idx="9484">
                  <c:v>726</c:v>
                </c:pt>
                <c:pt idx="9485">
                  <c:v>718</c:v>
                </c:pt>
                <c:pt idx="9486">
                  <c:v>724</c:v>
                </c:pt>
                <c:pt idx="9487">
                  <c:v>723</c:v>
                </c:pt>
                <c:pt idx="9488">
                  <c:v>723</c:v>
                </c:pt>
                <c:pt idx="9489">
                  <c:v>716</c:v>
                </c:pt>
                <c:pt idx="9490">
                  <c:v>718</c:v>
                </c:pt>
                <c:pt idx="9491">
                  <c:v>715</c:v>
                </c:pt>
                <c:pt idx="9492">
                  <c:v>723</c:v>
                </c:pt>
                <c:pt idx="9493">
                  <c:v>726</c:v>
                </c:pt>
                <c:pt idx="9494">
                  <c:v>729</c:v>
                </c:pt>
                <c:pt idx="9495">
                  <c:v>718</c:v>
                </c:pt>
                <c:pt idx="9496">
                  <c:v>726</c:v>
                </c:pt>
                <c:pt idx="9497">
                  <c:v>723</c:v>
                </c:pt>
                <c:pt idx="9498">
                  <c:v>723</c:v>
                </c:pt>
                <c:pt idx="9499">
                  <c:v>720</c:v>
                </c:pt>
                <c:pt idx="9500">
                  <c:v>728</c:v>
                </c:pt>
                <c:pt idx="9501">
                  <c:v>723</c:v>
                </c:pt>
                <c:pt idx="9502">
                  <c:v>729</c:v>
                </c:pt>
                <c:pt idx="9503">
                  <c:v>728</c:v>
                </c:pt>
                <c:pt idx="9504">
                  <c:v>723</c:v>
                </c:pt>
                <c:pt idx="9505">
                  <c:v>715</c:v>
                </c:pt>
                <c:pt idx="9506">
                  <c:v>715</c:v>
                </c:pt>
                <c:pt idx="9507">
                  <c:v>724</c:v>
                </c:pt>
                <c:pt idx="9508">
                  <c:v>723</c:v>
                </c:pt>
                <c:pt idx="9509">
                  <c:v>723</c:v>
                </c:pt>
                <c:pt idx="9510">
                  <c:v>715</c:v>
                </c:pt>
                <c:pt idx="9511">
                  <c:v>723</c:v>
                </c:pt>
                <c:pt idx="9512">
                  <c:v>718</c:v>
                </c:pt>
                <c:pt idx="9513">
                  <c:v>723</c:v>
                </c:pt>
                <c:pt idx="9514">
                  <c:v>728</c:v>
                </c:pt>
                <c:pt idx="9515">
                  <c:v>721</c:v>
                </c:pt>
                <c:pt idx="9516">
                  <c:v>731</c:v>
                </c:pt>
                <c:pt idx="9517">
                  <c:v>731</c:v>
                </c:pt>
                <c:pt idx="9518">
                  <c:v>733</c:v>
                </c:pt>
                <c:pt idx="9519">
                  <c:v>736</c:v>
                </c:pt>
                <c:pt idx="9520">
                  <c:v>724</c:v>
                </c:pt>
                <c:pt idx="9521">
                  <c:v>718</c:v>
                </c:pt>
                <c:pt idx="9522">
                  <c:v>718</c:v>
                </c:pt>
                <c:pt idx="9523">
                  <c:v>715</c:v>
                </c:pt>
                <c:pt idx="9524">
                  <c:v>726</c:v>
                </c:pt>
                <c:pt idx="9525">
                  <c:v>723</c:v>
                </c:pt>
                <c:pt idx="9526">
                  <c:v>726</c:v>
                </c:pt>
                <c:pt idx="9527">
                  <c:v>726</c:v>
                </c:pt>
                <c:pt idx="9528">
                  <c:v>717</c:v>
                </c:pt>
                <c:pt idx="9529">
                  <c:v>715</c:v>
                </c:pt>
                <c:pt idx="9530">
                  <c:v>731</c:v>
                </c:pt>
                <c:pt idx="9531">
                  <c:v>718</c:v>
                </c:pt>
                <c:pt idx="9532">
                  <c:v>715</c:v>
                </c:pt>
                <c:pt idx="9533">
                  <c:v>724</c:v>
                </c:pt>
                <c:pt idx="9534">
                  <c:v>718</c:v>
                </c:pt>
                <c:pt idx="9535">
                  <c:v>723</c:v>
                </c:pt>
                <c:pt idx="9536">
                  <c:v>715</c:v>
                </c:pt>
                <c:pt idx="9537">
                  <c:v>723</c:v>
                </c:pt>
                <c:pt idx="9538">
                  <c:v>726</c:v>
                </c:pt>
                <c:pt idx="9539">
                  <c:v>723</c:v>
                </c:pt>
                <c:pt idx="9540">
                  <c:v>726</c:v>
                </c:pt>
                <c:pt idx="9541">
                  <c:v>716</c:v>
                </c:pt>
                <c:pt idx="9542">
                  <c:v>723</c:v>
                </c:pt>
                <c:pt idx="9543">
                  <c:v>731</c:v>
                </c:pt>
                <c:pt idx="9544">
                  <c:v>716</c:v>
                </c:pt>
                <c:pt idx="9545">
                  <c:v>723</c:v>
                </c:pt>
                <c:pt idx="9546">
                  <c:v>716</c:v>
                </c:pt>
                <c:pt idx="9547">
                  <c:v>723</c:v>
                </c:pt>
                <c:pt idx="9548">
                  <c:v>728</c:v>
                </c:pt>
                <c:pt idx="9549">
                  <c:v>721</c:v>
                </c:pt>
                <c:pt idx="9550">
                  <c:v>726</c:v>
                </c:pt>
                <c:pt idx="9551">
                  <c:v>726</c:v>
                </c:pt>
                <c:pt idx="9552">
                  <c:v>728</c:v>
                </c:pt>
                <c:pt idx="9553">
                  <c:v>728</c:v>
                </c:pt>
                <c:pt idx="9554">
                  <c:v>721</c:v>
                </c:pt>
                <c:pt idx="9555">
                  <c:v>726</c:v>
                </c:pt>
                <c:pt idx="9556">
                  <c:v>723</c:v>
                </c:pt>
                <c:pt idx="9557">
                  <c:v>729</c:v>
                </c:pt>
                <c:pt idx="9558">
                  <c:v>728</c:v>
                </c:pt>
                <c:pt idx="9559">
                  <c:v>745</c:v>
                </c:pt>
                <c:pt idx="9560">
                  <c:v>718</c:v>
                </c:pt>
                <c:pt idx="9561">
                  <c:v>750</c:v>
                </c:pt>
                <c:pt idx="9562">
                  <c:v>743</c:v>
                </c:pt>
                <c:pt idx="9563">
                  <c:v>723</c:v>
                </c:pt>
                <c:pt idx="9564">
                  <c:v>731</c:v>
                </c:pt>
                <c:pt idx="9565">
                  <c:v>750</c:v>
                </c:pt>
                <c:pt idx="9566">
                  <c:v>750</c:v>
                </c:pt>
                <c:pt idx="9567">
                  <c:v>721</c:v>
                </c:pt>
                <c:pt idx="9568">
                  <c:v>731</c:v>
                </c:pt>
                <c:pt idx="9569">
                  <c:v>728</c:v>
                </c:pt>
                <c:pt idx="9570">
                  <c:v>736</c:v>
                </c:pt>
                <c:pt idx="9571">
                  <c:v>723</c:v>
                </c:pt>
                <c:pt idx="9572">
                  <c:v>716</c:v>
                </c:pt>
                <c:pt idx="9573">
                  <c:v>718</c:v>
                </c:pt>
                <c:pt idx="9574">
                  <c:v>729</c:v>
                </c:pt>
                <c:pt idx="9575">
                  <c:v>716</c:v>
                </c:pt>
                <c:pt idx="9576">
                  <c:v>723</c:v>
                </c:pt>
                <c:pt idx="9577">
                  <c:v>721</c:v>
                </c:pt>
                <c:pt idx="9578">
                  <c:v>723</c:v>
                </c:pt>
                <c:pt idx="9579">
                  <c:v>718</c:v>
                </c:pt>
                <c:pt idx="9580">
                  <c:v>721</c:v>
                </c:pt>
                <c:pt idx="9581">
                  <c:v>723</c:v>
                </c:pt>
                <c:pt idx="9582">
                  <c:v>731</c:v>
                </c:pt>
                <c:pt idx="9583">
                  <c:v>721</c:v>
                </c:pt>
                <c:pt idx="9584">
                  <c:v>736</c:v>
                </c:pt>
                <c:pt idx="9585">
                  <c:v>723</c:v>
                </c:pt>
                <c:pt idx="9586">
                  <c:v>728</c:v>
                </c:pt>
                <c:pt idx="9587">
                  <c:v>718</c:v>
                </c:pt>
                <c:pt idx="9588">
                  <c:v>721</c:v>
                </c:pt>
                <c:pt idx="9589">
                  <c:v>723</c:v>
                </c:pt>
                <c:pt idx="9590">
                  <c:v>726</c:v>
                </c:pt>
                <c:pt idx="9591">
                  <c:v>721</c:v>
                </c:pt>
                <c:pt idx="9592">
                  <c:v>723</c:v>
                </c:pt>
                <c:pt idx="9593">
                  <c:v>731</c:v>
                </c:pt>
                <c:pt idx="9594">
                  <c:v>718</c:v>
                </c:pt>
                <c:pt idx="9595">
                  <c:v>717</c:v>
                </c:pt>
                <c:pt idx="9596">
                  <c:v>716</c:v>
                </c:pt>
                <c:pt idx="9597">
                  <c:v>731</c:v>
                </c:pt>
                <c:pt idx="9598">
                  <c:v>723</c:v>
                </c:pt>
                <c:pt idx="9599">
                  <c:v>724</c:v>
                </c:pt>
                <c:pt idx="9600">
                  <c:v>726</c:v>
                </c:pt>
                <c:pt idx="9601">
                  <c:v>723</c:v>
                </c:pt>
                <c:pt idx="9602">
                  <c:v>723</c:v>
                </c:pt>
                <c:pt idx="9603">
                  <c:v>718</c:v>
                </c:pt>
                <c:pt idx="9604">
                  <c:v>721</c:v>
                </c:pt>
                <c:pt idx="9605">
                  <c:v>723</c:v>
                </c:pt>
                <c:pt idx="9606">
                  <c:v>729</c:v>
                </c:pt>
                <c:pt idx="9607">
                  <c:v>723</c:v>
                </c:pt>
                <c:pt idx="9608">
                  <c:v>723</c:v>
                </c:pt>
                <c:pt idx="9609">
                  <c:v>726</c:v>
                </c:pt>
                <c:pt idx="9610">
                  <c:v>728</c:v>
                </c:pt>
                <c:pt idx="9611">
                  <c:v>731</c:v>
                </c:pt>
                <c:pt idx="9612">
                  <c:v>723</c:v>
                </c:pt>
                <c:pt idx="9613">
                  <c:v>723</c:v>
                </c:pt>
                <c:pt idx="9614">
                  <c:v>729</c:v>
                </c:pt>
                <c:pt idx="9615">
                  <c:v>728</c:v>
                </c:pt>
                <c:pt idx="9616">
                  <c:v>727</c:v>
                </c:pt>
                <c:pt idx="9617">
                  <c:v>729</c:v>
                </c:pt>
                <c:pt idx="9618">
                  <c:v>723</c:v>
                </c:pt>
                <c:pt idx="9619">
                  <c:v>724</c:v>
                </c:pt>
                <c:pt idx="9620">
                  <c:v>715</c:v>
                </c:pt>
                <c:pt idx="9621">
                  <c:v>726</c:v>
                </c:pt>
                <c:pt idx="9622">
                  <c:v>724</c:v>
                </c:pt>
                <c:pt idx="9623">
                  <c:v>723</c:v>
                </c:pt>
                <c:pt idx="9624">
                  <c:v>723</c:v>
                </c:pt>
                <c:pt idx="9625">
                  <c:v>726</c:v>
                </c:pt>
                <c:pt idx="9626">
                  <c:v>728</c:v>
                </c:pt>
                <c:pt idx="9627">
                  <c:v>721</c:v>
                </c:pt>
                <c:pt idx="9628">
                  <c:v>721</c:v>
                </c:pt>
                <c:pt idx="9629">
                  <c:v>722</c:v>
                </c:pt>
                <c:pt idx="9630">
                  <c:v>731</c:v>
                </c:pt>
                <c:pt idx="9631">
                  <c:v>731</c:v>
                </c:pt>
                <c:pt idx="9632">
                  <c:v>716</c:v>
                </c:pt>
                <c:pt idx="9633">
                  <c:v>723</c:v>
                </c:pt>
                <c:pt idx="9634">
                  <c:v>728</c:v>
                </c:pt>
                <c:pt idx="9635">
                  <c:v>726</c:v>
                </c:pt>
                <c:pt idx="9636">
                  <c:v>731</c:v>
                </c:pt>
                <c:pt idx="9637">
                  <c:v>721</c:v>
                </c:pt>
                <c:pt idx="9638">
                  <c:v>723</c:v>
                </c:pt>
                <c:pt idx="9639">
                  <c:v>731</c:v>
                </c:pt>
                <c:pt idx="9640">
                  <c:v>721</c:v>
                </c:pt>
                <c:pt idx="9641">
                  <c:v>728</c:v>
                </c:pt>
                <c:pt idx="9642">
                  <c:v>726</c:v>
                </c:pt>
                <c:pt idx="9643">
                  <c:v>721</c:v>
                </c:pt>
                <c:pt idx="9644">
                  <c:v>736</c:v>
                </c:pt>
                <c:pt idx="9645">
                  <c:v>721</c:v>
                </c:pt>
                <c:pt idx="9646">
                  <c:v>728</c:v>
                </c:pt>
                <c:pt idx="9647">
                  <c:v>723</c:v>
                </c:pt>
                <c:pt idx="9648">
                  <c:v>726</c:v>
                </c:pt>
                <c:pt idx="9649">
                  <c:v>728</c:v>
                </c:pt>
                <c:pt idx="9650">
                  <c:v>723</c:v>
                </c:pt>
                <c:pt idx="9651">
                  <c:v>721</c:v>
                </c:pt>
                <c:pt idx="9652">
                  <c:v>718</c:v>
                </c:pt>
                <c:pt idx="9653">
                  <c:v>731</c:v>
                </c:pt>
                <c:pt idx="9654">
                  <c:v>724</c:v>
                </c:pt>
                <c:pt idx="9655">
                  <c:v>726</c:v>
                </c:pt>
                <c:pt idx="9656">
                  <c:v>728</c:v>
                </c:pt>
                <c:pt idx="9657">
                  <c:v>718</c:v>
                </c:pt>
                <c:pt idx="9658">
                  <c:v>726</c:v>
                </c:pt>
                <c:pt idx="9659">
                  <c:v>729</c:v>
                </c:pt>
                <c:pt idx="9660">
                  <c:v>723</c:v>
                </c:pt>
                <c:pt idx="9661">
                  <c:v>731</c:v>
                </c:pt>
                <c:pt idx="9662">
                  <c:v>721</c:v>
                </c:pt>
                <c:pt idx="9663">
                  <c:v>731</c:v>
                </c:pt>
                <c:pt idx="9664">
                  <c:v>726</c:v>
                </c:pt>
                <c:pt idx="9665">
                  <c:v>716</c:v>
                </c:pt>
                <c:pt idx="9666">
                  <c:v>728</c:v>
                </c:pt>
                <c:pt idx="9667">
                  <c:v>721</c:v>
                </c:pt>
                <c:pt idx="9668">
                  <c:v>728</c:v>
                </c:pt>
                <c:pt idx="9669">
                  <c:v>728</c:v>
                </c:pt>
                <c:pt idx="9670">
                  <c:v>721</c:v>
                </c:pt>
                <c:pt idx="9671">
                  <c:v>728</c:v>
                </c:pt>
                <c:pt idx="9672">
                  <c:v>743</c:v>
                </c:pt>
                <c:pt idx="9673">
                  <c:v>728</c:v>
                </c:pt>
                <c:pt idx="9674">
                  <c:v>723</c:v>
                </c:pt>
                <c:pt idx="9675">
                  <c:v>726</c:v>
                </c:pt>
                <c:pt idx="9676">
                  <c:v>728</c:v>
                </c:pt>
                <c:pt idx="9677">
                  <c:v>726</c:v>
                </c:pt>
                <c:pt idx="9678">
                  <c:v>731</c:v>
                </c:pt>
                <c:pt idx="9679">
                  <c:v>726</c:v>
                </c:pt>
                <c:pt idx="9680">
                  <c:v>726</c:v>
                </c:pt>
                <c:pt idx="9681">
                  <c:v>728</c:v>
                </c:pt>
                <c:pt idx="9682">
                  <c:v>722</c:v>
                </c:pt>
                <c:pt idx="9683">
                  <c:v>721</c:v>
                </c:pt>
                <c:pt idx="9684">
                  <c:v>728</c:v>
                </c:pt>
                <c:pt idx="9685">
                  <c:v>718</c:v>
                </c:pt>
                <c:pt idx="9686">
                  <c:v>716</c:v>
                </c:pt>
                <c:pt idx="9687">
                  <c:v>718</c:v>
                </c:pt>
                <c:pt idx="9688">
                  <c:v>716</c:v>
                </c:pt>
                <c:pt idx="9689">
                  <c:v>723</c:v>
                </c:pt>
                <c:pt idx="9690">
                  <c:v>723</c:v>
                </c:pt>
                <c:pt idx="9691">
                  <c:v>716</c:v>
                </c:pt>
                <c:pt idx="9692">
                  <c:v>716</c:v>
                </c:pt>
                <c:pt idx="9693">
                  <c:v>729</c:v>
                </c:pt>
                <c:pt idx="9694">
                  <c:v>716</c:v>
                </c:pt>
                <c:pt idx="9695">
                  <c:v>723</c:v>
                </c:pt>
                <c:pt idx="9696">
                  <c:v>718</c:v>
                </c:pt>
                <c:pt idx="9697">
                  <c:v>716</c:v>
                </c:pt>
                <c:pt idx="9698">
                  <c:v>723</c:v>
                </c:pt>
                <c:pt idx="9699">
                  <c:v>726</c:v>
                </c:pt>
                <c:pt idx="9700">
                  <c:v>721</c:v>
                </c:pt>
                <c:pt idx="9701">
                  <c:v>726</c:v>
                </c:pt>
                <c:pt idx="9702">
                  <c:v>724</c:v>
                </c:pt>
                <c:pt idx="9703">
                  <c:v>723</c:v>
                </c:pt>
                <c:pt idx="9704">
                  <c:v>723</c:v>
                </c:pt>
                <c:pt idx="9705">
                  <c:v>723</c:v>
                </c:pt>
                <c:pt idx="9706">
                  <c:v>728</c:v>
                </c:pt>
                <c:pt idx="9707">
                  <c:v>734</c:v>
                </c:pt>
                <c:pt idx="9708">
                  <c:v>728</c:v>
                </c:pt>
                <c:pt idx="9709">
                  <c:v>723</c:v>
                </c:pt>
                <c:pt idx="9710">
                  <c:v>720</c:v>
                </c:pt>
                <c:pt idx="9711">
                  <c:v>731</c:v>
                </c:pt>
                <c:pt idx="9712">
                  <c:v>721</c:v>
                </c:pt>
                <c:pt idx="9713">
                  <c:v>726</c:v>
                </c:pt>
                <c:pt idx="9714">
                  <c:v>721</c:v>
                </c:pt>
                <c:pt idx="9715">
                  <c:v>718</c:v>
                </c:pt>
                <c:pt idx="9716">
                  <c:v>718</c:v>
                </c:pt>
                <c:pt idx="9717">
                  <c:v>715</c:v>
                </c:pt>
                <c:pt idx="9718">
                  <c:v>731</c:v>
                </c:pt>
                <c:pt idx="9719">
                  <c:v>726</c:v>
                </c:pt>
                <c:pt idx="9720">
                  <c:v>716</c:v>
                </c:pt>
                <c:pt idx="9721">
                  <c:v>726</c:v>
                </c:pt>
                <c:pt idx="9722">
                  <c:v>723</c:v>
                </c:pt>
                <c:pt idx="9723">
                  <c:v>723</c:v>
                </c:pt>
                <c:pt idx="9724">
                  <c:v>723</c:v>
                </c:pt>
                <c:pt idx="9725">
                  <c:v>720</c:v>
                </c:pt>
                <c:pt idx="9726">
                  <c:v>720</c:v>
                </c:pt>
                <c:pt idx="9727">
                  <c:v>728</c:v>
                </c:pt>
                <c:pt idx="9728">
                  <c:v>721</c:v>
                </c:pt>
                <c:pt idx="9729">
                  <c:v>731</c:v>
                </c:pt>
                <c:pt idx="9730">
                  <c:v>729</c:v>
                </c:pt>
                <c:pt idx="9731">
                  <c:v>718</c:v>
                </c:pt>
                <c:pt idx="9732">
                  <c:v>717</c:v>
                </c:pt>
                <c:pt idx="9733">
                  <c:v>724</c:v>
                </c:pt>
                <c:pt idx="9734">
                  <c:v>723</c:v>
                </c:pt>
                <c:pt idx="9735">
                  <c:v>724</c:v>
                </c:pt>
                <c:pt idx="9736">
                  <c:v>726</c:v>
                </c:pt>
                <c:pt idx="9737">
                  <c:v>718</c:v>
                </c:pt>
                <c:pt idx="9738">
                  <c:v>723</c:v>
                </c:pt>
                <c:pt idx="9739">
                  <c:v>728</c:v>
                </c:pt>
                <c:pt idx="9740">
                  <c:v>722</c:v>
                </c:pt>
                <c:pt idx="9741">
                  <c:v>720</c:v>
                </c:pt>
                <c:pt idx="9742">
                  <c:v>728</c:v>
                </c:pt>
                <c:pt idx="9743">
                  <c:v>723</c:v>
                </c:pt>
                <c:pt idx="9744">
                  <c:v>731</c:v>
                </c:pt>
                <c:pt idx="9745">
                  <c:v>723</c:v>
                </c:pt>
                <c:pt idx="9746">
                  <c:v>722</c:v>
                </c:pt>
                <c:pt idx="9747">
                  <c:v>726</c:v>
                </c:pt>
                <c:pt idx="9748">
                  <c:v>723</c:v>
                </c:pt>
                <c:pt idx="9749">
                  <c:v>731</c:v>
                </c:pt>
                <c:pt idx="9750">
                  <c:v>721</c:v>
                </c:pt>
                <c:pt idx="9751">
                  <c:v>728</c:v>
                </c:pt>
                <c:pt idx="9752">
                  <c:v>723</c:v>
                </c:pt>
                <c:pt idx="9753">
                  <c:v>721</c:v>
                </c:pt>
                <c:pt idx="9754">
                  <c:v>731</c:v>
                </c:pt>
                <c:pt idx="9755">
                  <c:v>723</c:v>
                </c:pt>
                <c:pt idx="9756">
                  <c:v>723</c:v>
                </c:pt>
                <c:pt idx="9757">
                  <c:v>723</c:v>
                </c:pt>
                <c:pt idx="9758">
                  <c:v>721</c:v>
                </c:pt>
                <c:pt idx="9759">
                  <c:v>718</c:v>
                </c:pt>
                <c:pt idx="9760">
                  <c:v>718</c:v>
                </c:pt>
                <c:pt idx="9761">
                  <c:v>716</c:v>
                </c:pt>
                <c:pt idx="9762">
                  <c:v>718</c:v>
                </c:pt>
                <c:pt idx="9763">
                  <c:v>721</c:v>
                </c:pt>
                <c:pt idx="9764">
                  <c:v>718</c:v>
                </c:pt>
                <c:pt idx="9765">
                  <c:v>723</c:v>
                </c:pt>
                <c:pt idx="9766">
                  <c:v>723</c:v>
                </c:pt>
                <c:pt idx="9767">
                  <c:v>728</c:v>
                </c:pt>
                <c:pt idx="9768">
                  <c:v>720</c:v>
                </c:pt>
                <c:pt idx="9769">
                  <c:v>726</c:v>
                </c:pt>
                <c:pt idx="9770">
                  <c:v>723</c:v>
                </c:pt>
                <c:pt idx="9771">
                  <c:v>720</c:v>
                </c:pt>
                <c:pt idx="9772">
                  <c:v>720</c:v>
                </c:pt>
                <c:pt idx="9773">
                  <c:v>726</c:v>
                </c:pt>
                <c:pt idx="9774">
                  <c:v>723</c:v>
                </c:pt>
                <c:pt idx="9775">
                  <c:v>731</c:v>
                </c:pt>
                <c:pt idx="9776">
                  <c:v>728</c:v>
                </c:pt>
                <c:pt idx="9777">
                  <c:v>728</c:v>
                </c:pt>
                <c:pt idx="9778">
                  <c:v>731</c:v>
                </c:pt>
                <c:pt idx="9779">
                  <c:v>723</c:v>
                </c:pt>
                <c:pt idx="9780">
                  <c:v>750</c:v>
                </c:pt>
                <c:pt idx="9781">
                  <c:v>721</c:v>
                </c:pt>
                <c:pt idx="9782">
                  <c:v>728</c:v>
                </c:pt>
                <c:pt idx="9783">
                  <c:v>723</c:v>
                </c:pt>
                <c:pt idx="9784">
                  <c:v>733</c:v>
                </c:pt>
                <c:pt idx="9785">
                  <c:v>723</c:v>
                </c:pt>
                <c:pt idx="9786">
                  <c:v>720</c:v>
                </c:pt>
                <c:pt idx="9787">
                  <c:v>726</c:v>
                </c:pt>
                <c:pt idx="9788">
                  <c:v>723</c:v>
                </c:pt>
                <c:pt idx="9789">
                  <c:v>726</c:v>
                </c:pt>
                <c:pt idx="9790">
                  <c:v>723</c:v>
                </c:pt>
                <c:pt idx="9791">
                  <c:v>728</c:v>
                </c:pt>
                <c:pt idx="9792">
                  <c:v>721</c:v>
                </c:pt>
                <c:pt idx="9793">
                  <c:v>722</c:v>
                </c:pt>
                <c:pt idx="9794">
                  <c:v>734</c:v>
                </c:pt>
                <c:pt idx="9795">
                  <c:v>726</c:v>
                </c:pt>
                <c:pt idx="9796">
                  <c:v>723</c:v>
                </c:pt>
                <c:pt idx="9797">
                  <c:v>726</c:v>
                </c:pt>
                <c:pt idx="9798">
                  <c:v>723</c:v>
                </c:pt>
                <c:pt idx="9799">
                  <c:v>734</c:v>
                </c:pt>
                <c:pt idx="9800">
                  <c:v>732</c:v>
                </c:pt>
                <c:pt idx="9801">
                  <c:v>731</c:v>
                </c:pt>
                <c:pt idx="9802">
                  <c:v>729</c:v>
                </c:pt>
                <c:pt idx="9803">
                  <c:v>728</c:v>
                </c:pt>
                <c:pt idx="9804">
                  <c:v>728</c:v>
                </c:pt>
                <c:pt idx="9805">
                  <c:v>723</c:v>
                </c:pt>
                <c:pt idx="9806">
                  <c:v>723</c:v>
                </c:pt>
                <c:pt idx="9807">
                  <c:v>726</c:v>
                </c:pt>
                <c:pt idx="9808">
                  <c:v>726</c:v>
                </c:pt>
                <c:pt idx="9809">
                  <c:v>717</c:v>
                </c:pt>
                <c:pt idx="9810">
                  <c:v>721</c:v>
                </c:pt>
                <c:pt idx="9811">
                  <c:v>718</c:v>
                </c:pt>
                <c:pt idx="9812">
                  <c:v>723</c:v>
                </c:pt>
                <c:pt idx="9813">
                  <c:v>726</c:v>
                </c:pt>
                <c:pt idx="9814">
                  <c:v>718</c:v>
                </c:pt>
                <c:pt idx="9815">
                  <c:v>731</c:v>
                </c:pt>
                <c:pt idx="9816">
                  <c:v>726</c:v>
                </c:pt>
                <c:pt idx="9817">
                  <c:v>723</c:v>
                </c:pt>
                <c:pt idx="9818">
                  <c:v>721</c:v>
                </c:pt>
                <c:pt idx="9819">
                  <c:v>718</c:v>
                </c:pt>
                <c:pt idx="9820">
                  <c:v>718</c:v>
                </c:pt>
                <c:pt idx="9821">
                  <c:v>716</c:v>
                </c:pt>
                <c:pt idx="9822">
                  <c:v>723</c:v>
                </c:pt>
                <c:pt idx="9823">
                  <c:v>716</c:v>
                </c:pt>
                <c:pt idx="9824">
                  <c:v>715</c:v>
                </c:pt>
                <c:pt idx="9825">
                  <c:v>726</c:v>
                </c:pt>
                <c:pt idx="9826">
                  <c:v>726</c:v>
                </c:pt>
                <c:pt idx="9827">
                  <c:v>723</c:v>
                </c:pt>
                <c:pt idx="9828">
                  <c:v>731</c:v>
                </c:pt>
                <c:pt idx="9829">
                  <c:v>726</c:v>
                </c:pt>
                <c:pt idx="9830">
                  <c:v>722</c:v>
                </c:pt>
                <c:pt idx="9831">
                  <c:v>731</c:v>
                </c:pt>
                <c:pt idx="9832">
                  <c:v>728</c:v>
                </c:pt>
                <c:pt idx="9833">
                  <c:v>718</c:v>
                </c:pt>
                <c:pt idx="9834">
                  <c:v>716</c:v>
                </c:pt>
                <c:pt idx="9835">
                  <c:v>723</c:v>
                </c:pt>
                <c:pt idx="9836">
                  <c:v>726</c:v>
                </c:pt>
                <c:pt idx="9837">
                  <c:v>726</c:v>
                </c:pt>
                <c:pt idx="9838">
                  <c:v>723</c:v>
                </c:pt>
                <c:pt idx="9839">
                  <c:v>715</c:v>
                </c:pt>
                <c:pt idx="9840">
                  <c:v>731</c:v>
                </c:pt>
                <c:pt idx="9841">
                  <c:v>723</c:v>
                </c:pt>
                <c:pt idx="9842">
                  <c:v>720</c:v>
                </c:pt>
                <c:pt idx="9843">
                  <c:v>733</c:v>
                </c:pt>
                <c:pt idx="9844">
                  <c:v>728</c:v>
                </c:pt>
                <c:pt idx="9845">
                  <c:v>720</c:v>
                </c:pt>
                <c:pt idx="9846">
                  <c:v>728</c:v>
                </c:pt>
                <c:pt idx="9847">
                  <c:v>728</c:v>
                </c:pt>
                <c:pt idx="9848">
                  <c:v>716</c:v>
                </c:pt>
                <c:pt idx="9849">
                  <c:v>723</c:v>
                </c:pt>
                <c:pt idx="9850">
                  <c:v>718</c:v>
                </c:pt>
                <c:pt idx="9851">
                  <c:v>729</c:v>
                </c:pt>
                <c:pt idx="9852">
                  <c:v>723</c:v>
                </c:pt>
                <c:pt idx="9853">
                  <c:v>726</c:v>
                </c:pt>
                <c:pt idx="9854">
                  <c:v>723</c:v>
                </c:pt>
                <c:pt idx="9855">
                  <c:v>736</c:v>
                </c:pt>
                <c:pt idx="9856">
                  <c:v>721</c:v>
                </c:pt>
                <c:pt idx="9857">
                  <c:v>728</c:v>
                </c:pt>
                <c:pt idx="9858">
                  <c:v>728</c:v>
                </c:pt>
                <c:pt idx="9859">
                  <c:v>728</c:v>
                </c:pt>
                <c:pt idx="9860">
                  <c:v>718</c:v>
                </c:pt>
                <c:pt idx="9861">
                  <c:v>723</c:v>
                </c:pt>
                <c:pt idx="9862">
                  <c:v>726</c:v>
                </c:pt>
                <c:pt idx="9863">
                  <c:v>718</c:v>
                </c:pt>
                <c:pt idx="9864">
                  <c:v>718</c:v>
                </c:pt>
                <c:pt idx="9865">
                  <c:v>715</c:v>
                </c:pt>
                <c:pt idx="9866">
                  <c:v>731</c:v>
                </c:pt>
                <c:pt idx="9867">
                  <c:v>718</c:v>
                </c:pt>
                <c:pt idx="9868">
                  <c:v>723</c:v>
                </c:pt>
                <c:pt idx="9869">
                  <c:v>718</c:v>
                </c:pt>
                <c:pt idx="9870">
                  <c:v>729</c:v>
                </c:pt>
                <c:pt idx="9871">
                  <c:v>723</c:v>
                </c:pt>
                <c:pt idx="9872">
                  <c:v>717</c:v>
                </c:pt>
                <c:pt idx="9873">
                  <c:v>723</c:v>
                </c:pt>
                <c:pt idx="9874">
                  <c:v>723</c:v>
                </c:pt>
                <c:pt idx="9875">
                  <c:v>721</c:v>
                </c:pt>
                <c:pt idx="9876">
                  <c:v>733</c:v>
                </c:pt>
                <c:pt idx="9877">
                  <c:v>728</c:v>
                </c:pt>
                <c:pt idx="9878">
                  <c:v>721</c:v>
                </c:pt>
                <c:pt idx="9879">
                  <c:v>723</c:v>
                </c:pt>
                <c:pt idx="9880">
                  <c:v>721</c:v>
                </c:pt>
                <c:pt idx="9881">
                  <c:v>723</c:v>
                </c:pt>
                <c:pt idx="9882">
                  <c:v>731</c:v>
                </c:pt>
                <c:pt idx="9883">
                  <c:v>726</c:v>
                </c:pt>
                <c:pt idx="9884">
                  <c:v>728</c:v>
                </c:pt>
                <c:pt idx="9885">
                  <c:v>733</c:v>
                </c:pt>
                <c:pt idx="9886">
                  <c:v>721</c:v>
                </c:pt>
                <c:pt idx="9887">
                  <c:v>733</c:v>
                </c:pt>
                <c:pt idx="9888">
                  <c:v>721</c:v>
                </c:pt>
                <c:pt idx="9889">
                  <c:v>755</c:v>
                </c:pt>
                <c:pt idx="9890">
                  <c:v>723</c:v>
                </c:pt>
                <c:pt idx="9891">
                  <c:v>726</c:v>
                </c:pt>
                <c:pt idx="9892">
                  <c:v>750</c:v>
                </c:pt>
                <c:pt idx="9893">
                  <c:v>755</c:v>
                </c:pt>
                <c:pt idx="9894">
                  <c:v>716</c:v>
                </c:pt>
                <c:pt idx="9895">
                  <c:v>718</c:v>
                </c:pt>
                <c:pt idx="9896">
                  <c:v>726</c:v>
                </c:pt>
                <c:pt idx="9897">
                  <c:v>723</c:v>
                </c:pt>
                <c:pt idx="9898">
                  <c:v>718</c:v>
                </c:pt>
                <c:pt idx="9899">
                  <c:v>716</c:v>
                </c:pt>
                <c:pt idx="9900">
                  <c:v>723</c:v>
                </c:pt>
                <c:pt idx="9901">
                  <c:v>723</c:v>
                </c:pt>
                <c:pt idx="9902">
                  <c:v>715</c:v>
                </c:pt>
                <c:pt idx="9903">
                  <c:v>718</c:v>
                </c:pt>
                <c:pt idx="9904">
                  <c:v>718</c:v>
                </c:pt>
                <c:pt idx="9905">
                  <c:v>716</c:v>
                </c:pt>
                <c:pt idx="9906">
                  <c:v>726</c:v>
                </c:pt>
                <c:pt idx="9907">
                  <c:v>721</c:v>
                </c:pt>
                <c:pt idx="9908">
                  <c:v>721</c:v>
                </c:pt>
                <c:pt idx="9909">
                  <c:v>723</c:v>
                </c:pt>
                <c:pt idx="9910">
                  <c:v>726</c:v>
                </c:pt>
                <c:pt idx="9911">
                  <c:v>728</c:v>
                </c:pt>
                <c:pt idx="9912">
                  <c:v>726</c:v>
                </c:pt>
                <c:pt idx="9913">
                  <c:v>721</c:v>
                </c:pt>
                <c:pt idx="9914">
                  <c:v>723</c:v>
                </c:pt>
                <c:pt idx="9915">
                  <c:v>721</c:v>
                </c:pt>
                <c:pt idx="9916">
                  <c:v>718</c:v>
                </c:pt>
                <c:pt idx="9917">
                  <c:v>724</c:v>
                </c:pt>
                <c:pt idx="9918">
                  <c:v>721</c:v>
                </c:pt>
                <c:pt idx="9919">
                  <c:v>718</c:v>
                </c:pt>
                <c:pt idx="9920">
                  <c:v>723</c:v>
                </c:pt>
                <c:pt idx="9921">
                  <c:v>723</c:v>
                </c:pt>
                <c:pt idx="9922">
                  <c:v>726</c:v>
                </c:pt>
                <c:pt idx="9923">
                  <c:v>731</c:v>
                </c:pt>
                <c:pt idx="9924">
                  <c:v>726</c:v>
                </c:pt>
                <c:pt idx="9925">
                  <c:v>718</c:v>
                </c:pt>
                <c:pt idx="9926">
                  <c:v>726</c:v>
                </c:pt>
                <c:pt idx="9927">
                  <c:v>723</c:v>
                </c:pt>
                <c:pt idx="9928">
                  <c:v>717</c:v>
                </c:pt>
                <c:pt idx="9929">
                  <c:v>721</c:v>
                </c:pt>
                <c:pt idx="9930">
                  <c:v>718</c:v>
                </c:pt>
                <c:pt idx="9931">
                  <c:v>724</c:v>
                </c:pt>
                <c:pt idx="9932">
                  <c:v>723</c:v>
                </c:pt>
                <c:pt idx="9933">
                  <c:v>723</c:v>
                </c:pt>
                <c:pt idx="9934">
                  <c:v>724</c:v>
                </c:pt>
                <c:pt idx="9935">
                  <c:v>728</c:v>
                </c:pt>
                <c:pt idx="9936">
                  <c:v>726</c:v>
                </c:pt>
                <c:pt idx="9937">
                  <c:v>721</c:v>
                </c:pt>
                <c:pt idx="9938">
                  <c:v>717</c:v>
                </c:pt>
                <c:pt idx="9939">
                  <c:v>723</c:v>
                </c:pt>
                <c:pt idx="9940">
                  <c:v>718</c:v>
                </c:pt>
                <c:pt idx="9941">
                  <c:v>731</c:v>
                </c:pt>
                <c:pt idx="9942">
                  <c:v>731</c:v>
                </c:pt>
                <c:pt idx="9943">
                  <c:v>731</c:v>
                </c:pt>
                <c:pt idx="9944">
                  <c:v>729</c:v>
                </c:pt>
                <c:pt idx="9945">
                  <c:v>723</c:v>
                </c:pt>
                <c:pt idx="9946">
                  <c:v>723</c:v>
                </c:pt>
                <c:pt idx="9947">
                  <c:v>721</c:v>
                </c:pt>
                <c:pt idx="9948">
                  <c:v>728</c:v>
                </c:pt>
                <c:pt idx="9949">
                  <c:v>726</c:v>
                </c:pt>
                <c:pt idx="9950">
                  <c:v>728</c:v>
                </c:pt>
                <c:pt idx="9951">
                  <c:v>731</c:v>
                </c:pt>
                <c:pt idx="9952">
                  <c:v>721</c:v>
                </c:pt>
                <c:pt idx="9953">
                  <c:v>723</c:v>
                </c:pt>
                <c:pt idx="9954">
                  <c:v>728</c:v>
                </c:pt>
                <c:pt idx="9955">
                  <c:v>715</c:v>
                </c:pt>
                <c:pt idx="9956">
                  <c:v>728</c:v>
                </c:pt>
                <c:pt idx="9957">
                  <c:v>728</c:v>
                </c:pt>
                <c:pt idx="9958">
                  <c:v>731</c:v>
                </c:pt>
                <c:pt idx="9959">
                  <c:v>728</c:v>
                </c:pt>
                <c:pt idx="9960">
                  <c:v>729</c:v>
                </c:pt>
                <c:pt idx="9961">
                  <c:v>723</c:v>
                </c:pt>
                <c:pt idx="9962">
                  <c:v>731</c:v>
                </c:pt>
                <c:pt idx="9963">
                  <c:v>716</c:v>
                </c:pt>
                <c:pt idx="9964">
                  <c:v>731</c:v>
                </c:pt>
                <c:pt idx="9965">
                  <c:v>723</c:v>
                </c:pt>
                <c:pt idx="9966">
                  <c:v>716</c:v>
                </c:pt>
                <c:pt idx="9967">
                  <c:v>723</c:v>
                </c:pt>
                <c:pt idx="9968">
                  <c:v>721</c:v>
                </c:pt>
                <c:pt idx="9969">
                  <c:v>723</c:v>
                </c:pt>
                <c:pt idx="9970">
                  <c:v>723</c:v>
                </c:pt>
                <c:pt idx="9971">
                  <c:v>721</c:v>
                </c:pt>
                <c:pt idx="9972">
                  <c:v>718</c:v>
                </c:pt>
                <c:pt idx="9973">
                  <c:v>723</c:v>
                </c:pt>
                <c:pt idx="9974">
                  <c:v>720</c:v>
                </c:pt>
                <c:pt idx="9975">
                  <c:v>728</c:v>
                </c:pt>
                <c:pt idx="9976">
                  <c:v>731</c:v>
                </c:pt>
                <c:pt idx="9977">
                  <c:v>733</c:v>
                </c:pt>
                <c:pt idx="9978">
                  <c:v>728</c:v>
                </c:pt>
                <c:pt idx="9979">
                  <c:v>726</c:v>
                </c:pt>
                <c:pt idx="9980">
                  <c:v>722</c:v>
                </c:pt>
                <c:pt idx="9981">
                  <c:v>721</c:v>
                </c:pt>
                <c:pt idx="9982">
                  <c:v>726</c:v>
                </c:pt>
                <c:pt idx="9983">
                  <c:v>731</c:v>
                </c:pt>
                <c:pt idx="9984">
                  <c:v>724</c:v>
                </c:pt>
                <c:pt idx="9985">
                  <c:v>728</c:v>
                </c:pt>
                <c:pt idx="9986">
                  <c:v>731</c:v>
                </c:pt>
                <c:pt idx="9987">
                  <c:v>721</c:v>
                </c:pt>
                <c:pt idx="9988">
                  <c:v>728</c:v>
                </c:pt>
                <c:pt idx="9989">
                  <c:v>721</c:v>
                </c:pt>
                <c:pt idx="9990">
                  <c:v>736</c:v>
                </c:pt>
                <c:pt idx="9991">
                  <c:v>723</c:v>
                </c:pt>
                <c:pt idx="9992">
                  <c:v>726</c:v>
                </c:pt>
                <c:pt idx="9993">
                  <c:v>736</c:v>
                </c:pt>
                <c:pt idx="9994">
                  <c:v>726</c:v>
                </c:pt>
                <c:pt idx="9995">
                  <c:v>721</c:v>
                </c:pt>
                <c:pt idx="9996">
                  <c:v>722</c:v>
                </c:pt>
                <c:pt idx="9997">
                  <c:v>726</c:v>
                </c:pt>
                <c:pt idx="9998">
                  <c:v>721</c:v>
                </c:pt>
                <c:pt idx="9999">
                  <c:v>718</c:v>
                </c:pt>
                <c:pt idx="10000">
                  <c:v>723</c:v>
                </c:pt>
                <c:pt idx="10001">
                  <c:v>718</c:v>
                </c:pt>
                <c:pt idx="10002">
                  <c:v>723</c:v>
                </c:pt>
                <c:pt idx="10003">
                  <c:v>723</c:v>
                </c:pt>
                <c:pt idx="10004">
                  <c:v>718</c:v>
                </c:pt>
                <c:pt idx="10005">
                  <c:v>718</c:v>
                </c:pt>
                <c:pt idx="10006">
                  <c:v>726</c:v>
                </c:pt>
                <c:pt idx="10007">
                  <c:v>718</c:v>
                </c:pt>
                <c:pt idx="10008">
                  <c:v>726</c:v>
                </c:pt>
                <c:pt idx="10009">
                  <c:v>726</c:v>
                </c:pt>
                <c:pt idx="10010">
                  <c:v>723</c:v>
                </c:pt>
                <c:pt idx="10011">
                  <c:v>717</c:v>
                </c:pt>
                <c:pt idx="10012">
                  <c:v>721</c:v>
                </c:pt>
                <c:pt idx="10013">
                  <c:v>723</c:v>
                </c:pt>
                <c:pt idx="10014">
                  <c:v>728</c:v>
                </c:pt>
                <c:pt idx="10015">
                  <c:v>726</c:v>
                </c:pt>
                <c:pt idx="10016">
                  <c:v>728</c:v>
                </c:pt>
                <c:pt idx="10017">
                  <c:v>729</c:v>
                </c:pt>
                <c:pt idx="10018">
                  <c:v>723</c:v>
                </c:pt>
                <c:pt idx="10019">
                  <c:v>723</c:v>
                </c:pt>
                <c:pt idx="10020">
                  <c:v>716</c:v>
                </c:pt>
                <c:pt idx="10021">
                  <c:v>718</c:v>
                </c:pt>
                <c:pt idx="10022">
                  <c:v>716</c:v>
                </c:pt>
                <c:pt idx="10023">
                  <c:v>718</c:v>
                </c:pt>
                <c:pt idx="10024">
                  <c:v>718</c:v>
                </c:pt>
                <c:pt idx="10025">
                  <c:v>724</c:v>
                </c:pt>
                <c:pt idx="10026">
                  <c:v>723</c:v>
                </c:pt>
                <c:pt idx="10027">
                  <c:v>728</c:v>
                </c:pt>
                <c:pt idx="10028">
                  <c:v>721</c:v>
                </c:pt>
                <c:pt idx="10029">
                  <c:v>728</c:v>
                </c:pt>
                <c:pt idx="10030">
                  <c:v>726</c:v>
                </c:pt>
                <c:pt idx="10031">
                  <c:v>723</c:v>
                </c:pt>
                <c:pt idx="10032">
                  <c:v>726</c:v>
                </c:pt>
                <c:pt idx="10033">
                  <c:v>726</c:v>
                </c:pt>
                <c:pt idx="10034">
                  <c:v>723</c:v>
                </c:pt>
                <c:pt idx="10035">
                  <c:v>723</c:v>
                </c:pt>
                <c:pt idx="10036">
                  <c:v>723</c:v>
                </c:pt>
                <c:pt idx="10037">
                  <c:v>717</c:v>
                </c:pt>
                <c:pt idx="10038">
                  <c:v>731</c:v>
                </c:pt>
                <c:pt idx="10039">
                  <c:v>723</c:v>
                </c:pt>
                <c:pt idx="10040">
                  <c:v>728</c:v>
                </c:pt>
                <c:pt idx="10041">
                  <c:v>731</c:v>
                </c:pt>
                <c:pt idx="10042">
                  <c:v>731</c:v>
                </c:pt>
                <c:pt idx="10043">
                  <c:v>726</c:v>
                </c:pt>
                <c:pt idx="10044">
                  <c:v>731</c:v>
                </c:pt>
                <c:pt idx="10045">
                  <c:v>731</c:v>
                </c:pt>
                <c:pt idx="10046">
                  <c:v>726</c:v>
                </c:pt>
                <c:pt idx="10047">
                  <c:v>728</c:v>
                </c:pt>
                <c:pt idx="10048">
                  <c:v>724</c:v>
                </c:pt>
                <c:pt idx="10049">
                  <c:v>726</c:v>
                </c:pt>
                <c:pt idx="10050">
                  <c:v>724</c:v>
                </c:pt>
                <c:pt idx="10051">
                  <c:v>723</c:v>
                </c:pt>
                <c:pt idx="10052">
                  <c:v>718</c:v>
                </c:pt>
                <c:pt idx="10053">
                  <c:v>721</c:v>
                </c:pt>
                <c:pt idx="10054">
                  <c:v>723</c:v>
                </c:pt>
                <c:pt idx="10055">
                  <c:v>723</c:v>
                </c:pt>
                <c:pt idx="10056">
                  <c:v>726</c:v>
                </c:pt>
                <c:pt idx="10057">
                  <c:v>723</c:v>
                </c:pt>
                <c:pt idx="10058">
                  <c:v>716</c:v>
                </c:pt>
                <c:pt idx="10059">
                  <c:v>723</c:v>
                </c:pt>
                <c:pt idx="10060">
                  <c:v>718</c:v>
                </c:pt>
                <c:pt idx="10061">
                  <c:v>723</c:v>
                </c:pt>
                <c:pt idx="10062">
                  <c:v>723</c:v>
                </c:pt>
                <c:pt idx="10063">
                  <c:v>724</c:v>
                </c:pt>
                <c:pt idx="10064">
                  <c:v>723</c:v>
                </c:pt>
                <c:pt idx="10065">
                  <c:v>728</c:v>
                </c:pt>
                <c:pt idx="10066">
                  <c:v>728</c:v>
                </c:pt>
                <c:pt idx="10067">
                  <c:v>722</c:v>
                </c:pt>
                <c:pt idx="10068">
                  <c:v>726</c:v>
                </c:pt>
                <c:pt idx="10069">
                  <c:v>723</c:v>
                </c:pt>
                <c:pt idx="10070">
                  <c:v>723</c:v>
                </c:pt>
                <c:pt idx="10071">
                  <c:v>716</c:v>
                </c:pt>
                <c:pt idx="10072">
                  <c:v>723</c:v>
                </c:pt>
                <c:pt idx="10073">
                  <c:v>716</c:v>
                </c:pt>
                <c:pt idx="10074">
                  <c:v>723</c:v>
                </c:pt>
                <c:pt idx="10075">
                  <c:v>723</c:v>
                </c:pt>
                <c:pt idx="10076">
                  <c:v>716</c:v>
                </c:pt>
                <c:pt idx="10077">
                  <c:v>726</c:v>
                </c:pt>
                <c:pt idx="10078">
                  <c:v>726</c:v>
                </c:pt>
                <c:pt idx="10079">
                  <c:v>721</c:v>
                </c:pt>
                <c:pt idx="10080">
                  <c:v>718</c:v>
                </c:pt>
                <c:pt idx="10081">
                  <c:v>726</c:v>
                </c:pt>
                <c:pt idx="10082">
                  <c:v>723</c:v>
                </c:pt>
                <c:pt idx="10083">
                  <c:v>723</c:v>
                </c:pt>
                <c:pt idx="10084">
                  <c:v>723</c:v>
                </c:pt>
                <c:pt idx="10085">
                  <c:v>726</c:v>
                </c:pt>
                <c:pt idx="10086">
                  <c:v>723</c:v>
                </c:pt>
                <c:pt idx="10087">
                  <c:v>718</c:v>
                </c:pt>
                <c:pt idx="10088">
                  <c:v>717</c:v>
                </c:pt>
                <c:pt idx="10089">
                  <c:v>721</c:v>
                </c:pt>
                <c:pt idx="10090">
                  <c:v>723</c:v>
                </c:pt>
                <c:pt idx="10091">
                  <c:v>726</c:v>
                </c:pt>
                <c:pt idx="10092">
                  <c:v>723</c:v>
                </c:pt>
                <c:pt idx="10093">
                  <c:v>723</c:v>
                </c:pt>
                <c:pt idx="10094">
                  <c:v>721</c:v>
                </c:pt>
                <c:pt idx="10095">
                  <c:v>718</c:v>
                </c:pt>
                <c:pt idx="10096">
                  <c:v>723</c:v>
                </c:pt>
                <c:pt idx="10097">
                  <c:v>723</c:v>
                </c:pt>
                <c:pt idx="10098">
                  <c:v>716</c:v>
                </c:pt>
                <c:pt idx="10099">
                  <c:v>715</c:v>
                </c:pt>
                <c:pt idx="10100">
                  <c:v>715</c:v>
                </c:pt>
                <c:pt idx="10101">
                  <c:v>729</c:v>
                </c:pt>
                <c:pt idx="10102">
                  <c:v>716</c:v>
                </c:pt>
                <c:pt idx="10103">
                  <c:v>723</c:v>
                </c:pt>
                <c:pt idx="10104">
                  <c:v>724</c:v>
                </c:pt>
                <c:pt idx="10105">
                  <c:v>726</c:v>
                </c:pt>
                <c:pt idx="10106">
                  <c:v>750</c:v>
                </c:pt>
                <c:pt idx="10107">
                  <c:v>726</c:v>
                </c:pt>
                <c:pt idx="10108">
                  <c:v>728</c:v>
                </c:pt>
                <c:pt idx="10109">
                  <c:v>723</c:v>
                </c:pt>
                <c:pt idx="10110">
                  <c:v>721</c:v>
                </c:pt>
                <c:pt idx="10111">
                  <c:v>728</c:v>
                </c:pt>
                <c:pt idx="10112">
                  <c:v>721</c:v>
                </c:pt>
                <c:pt idx="10113">
                  <c:v>728</c:v>
                </c:pt>
                <c:pt idx="10114">
                  <c:v>728</c:v>
                </c:pt>
                <c:pt idx="10115">
                  <c:v>726</c:v>
                </c:pt>
                <c:pt idx="10116">
                  <c:v>720</c:v>
                </c:pt>
                <c:pt idx="10117">
                  <c:v>720</c:v>
                </c:pt>
                <c:pt idx="10118">
                  <c:v>721</c:v>
                </c:pt>
                <c:pt idx="10119">
                  <c:v>718</c:v>
                </c:pt>
                <c:pt idx="10120">
                  <c:v>718</c:v>
                </c:pt>
                <c:pt idx="10121">
                  <c:v>721</c:v>
                </c:pt>
                <c:pt idx="10122">
                  <c:v>718</c:v>
                </c:pt>
                <c:pt idx="10123">
                  <c:v>721</c:v>
                </c:pt>
                <c:pt idx="10124">
                  <c:v>726</c:v>
                </c:pt>
                <c:pt idx="10125">
                  <c:v>718</c:v>
                </c:pt>
                <c:pt idx="10126">
                  <c:v>721</c:v>
                </c:pt>
                <c:pt idx="10127">
                  <c:v>728</c:v>
                </c:pt>
                <c:pt idx="10128">
                  <c:v>728</c:v>
                </c:pt>
                <c:pt idx="10129">
                  <c:v>726</c:v>
                </c:pt>
                <c:pt idx="10130">
                  <c:v>723</c:v>
                </c:pt>
                <c:pt idx="10131">
                  <c:v>723</c:v>
                </c:pt>
                <c:pt idx="10132">
                  <c:v>726</c:v>
                </c:pt>
                <c:pt idx="10133">
                  <c:v>723</c:v>
                </c:pt>
                <c:pt idx="10134">
                  <c:v>728</c:v>
                </c:pt>
                <c:pt idx="10135">
                  <c:v>726</c:v>
                </c:pt>
                <c:pt idx="10136">
                  <c:v>723</c:v>
                </c:pt>
                <c:pt idx="10137">
                  <c:v>726</c:v>
                </c:pt>
                <c:pt idx="10138">
                  <c:v>728</c:v>
                </c:pt>
                <c:pt idx="10139">
                  <c:v>726</c:v>
                </c:pt>
                <c:pt idx="10140">
                  <c:v>739</c:v>
                </c:pt>
                <c:pt idx="10141">
                  <c:v>723</c:v>
                </c:pt>
                <c:pt idx="10142">
                  <c:v>723</c:v>
                </c:pt>
                <c:pt idx="10143">
                  <c:v>731</c:v>
                </c:pt>
                <c:pt idx="10144">
                  <c:v>723</c:v>
                </c:pt>
                <c:pt idx="10145">
                  <c:v>724</c:v>
                </c:pt>
                <c:pt idx="10146">
                  <c:v>731</c:v>
                </c:pt>
                <c:pt idx="10147">
                  <c:v>733</c:v>
                </c:pt>
                <c:pt idx="10148">
                  <c:v>721</c:v>
                </c:pt>
                <c:pt idx="10149">
                  <c:v>728</c:v>
                </c:pt>
                <c:pt idx="10150">
                  <c:v>721</c:v>
                </c:pt>
                <c:pt idx="10151">
                  <c:v>718</c:v>
                </c:pt>
                <c:pt idx="10152">
                  <c:v>723</c:v>
                </c:pt>
                <c:pt idx="10153">
                  <c:v>716</c:v>
                </c:pt>
                <c:pt idx="10154">
                  <c:v>728</c:v>
                </c:pt>
                <c:pt idx="10155">
                  <c:v>726</c:v>
                </c:pt>
                <c:pt idx="10156">
                  <c:v>718</c:v>
                </c:pt>
                <c:pt idx="10157">
                  <c:v>723</c:v>
                </c:pt>
                <c:pt idx="10158">
                  <c:v>723</c:v>
                </c:pt>
                <c:pt idx="10159">
                  <c:v>718</c:v>
                </c:pt>
                <c:pt idx="10160">
                  <c:v>731</c:v>
                </c:pt>
                <c:pt idx="10161">
                  <c:v>723</c:v>
                </c:pt>
                <c:pt idx="10162">
                  <c:v>715</c:v>
                </c:pt>
                <c:pt idx="10163">
                  <c:v>721</c:v>
                </c:pt>
                <c:pt idx="10164">
                  <c:v>726</c:v>
                </c:pt>
                <c:pt idx="10165">
                  <c:v>716</c:v>
                </c:pt>
                <c:pt idx="10166">
                  <c:v>723</c:v>
                </c:pt>
                <c:pt idx="10167">
                  <c:v>723</c:v>
                </c:pt>
                <c:pt idx="10168">
                  <c:v>724</c:v>
                </c:pt>
                <c:pt idx="10169">
                  <c:v>723</c:v>
                </c:pt>
                <c:pt idx="10170">
                  <c:v>723</c:v>
                </c:pt>
                <c:pt idx="10171">
                  <c:v>726</c:v>
                </c:pt>
                <c:pt idx="10172">
                  <c:v>718</c:v>
                </c:pt>
                <c:pt idx="10173">
                  <c:v>728</c:v>
                </c:pt>
                <c:pt idx="10174">
                  <c:v>726</c:v>
                </c:pt>
                <c:pt idx="10175">
                  <c:v>718</c:v>
                </c:pt>
                <c:pt idx="10176">
                  <c:v>723</c:v>
                </c:pt>
                <c:pt idx="10177">
                  <c:v>718</c:v>
                </c:pt>
                <c:pt idx="10178">
                  <c:v>726</c:v>
                </c:pt>
                <c:pt idx="10179">
                  <c:v>731</c:v>
                </c:pt>
                <c:pt idx="10180">
                  <c:v>728</c:v>
                </c:pt>
                <c:pt idx="10181">
                  <c:v>720</c:v>
                </c:pt>
                <c:pt idx="10182">
                  <c:v>733</c:v>
                </c:pt>
                <c:pt idx="10183">
                  <c:v>723</c:v>
                </c:pt>
                <c:pt idx="10184">
                  <c:v>721</c:v>
                </c:pt>
                <c:pt idx="10185">
                  <c:v>718</c:v>
                </c:pt>
                <c:pt idx="10186">
                  <c:v>715</c:v>
                </c:pt>
                <c:pt idx="10187">
                  <c:v>721</c:v>
                </c:pt>
                <c:pt idx="10188">
                  <c:v>723</c:v>
                </c:pt>
                <c:pt idx="10189">
                  <c:v>715</c:v>
                </c:pt>
                <c:pt idx="10190">
                  <c:v>726</c:v>
                </c:pt>
                <c:pt idx="10191">
                  <c:v>722</c:v>
                </c:pt>
                <c:pt idx="10192">
                  <c:v>731</c:v>
                </c:pt>
                <c:pt idx="10193">
                  <c:v>721</c:v>
                </c:pt>
                <c:pt idx="10194">
                  <c:v>722</c:v>
                </c:pt>
                <c:pt idx="10195">
                  <c:v>729</c:v>
                </c:pt>
                <c:pt idx="10196">
                  <c:v>728</c:v>
                </c:pt>
                <c:pt idx="10197">
                  <c:v>728</c:v>
                </c:pt>
                <c:pt idx="10198">
                  <c:v>723</c:v>
                </c:pt>
                <c:pt idx="10199">
                  <c:v>723</c:v>
                </c:pt>
                <c:pt idx="10200">
                  <c:v>726</c:v>
                </c:pt>
                <c:pt idx="10201">
                  <c:v>726</c:v>
                </c:pt>
                <c:pt idx="10202">
                  <c:v>726</c:v>
                </c:pt>
                <c:pt idx="10203">
                  <c:v>718</c:v>
                </c:pt>
                <c:pt idx="10204">
                  <c:v>718</c:v>
                </c:pt>
                <c:pt idx="10205">
                  <c:v>723</c:v>
                </c:pt>
                <c:pt idx="10206">
                  <c:v>726</c:v>
                </c:pt>
                <c:pt idx="10207">
                  <c:v>726</c:v>
                </c:pt>
                <c:pt idx="10208">
                  <c:v>723</c:v>
                </c:pt>
                <c:pt idx="10209">
                  <c:v>723</c:v>
                </c:pt>
                <c:pt idx="10210">
                  <c:v>717</c:v>
                </c:pt>
                <c:pt idx="10211">
                  <c:v>721</c:v>
                </c:pt>
                <c:pt idx="10212">
                  <c:v>723</c:v>
                </c:pt>
                <c:pt idx="10213">
                  <c:v>721</c:v>
                </c:pt>
                <c:pt idx="10214">
                  <c:v>718</c:v>
                </c:pt>
                <c:pt idx="10215">
                  <c:v>716</c:v>
                </c:pt>
                <c:pt idx="10216">
                  <c:v>745</c:v>
                </c:pt>
                <c:pt idx="10217">
                  <c:v>718</c:v>
                </c:pt>
                <c:pt idx="10218">
                  <c:v>724</c:v>
                </c:pt>
                <c:pt idx="10219">
                  <c:v>717</c:v>
                </c:pt>
                <c:pt idx="10220">
                  <c:v>745</c:v>
                </c:pt>
                <c:pt idx="10221">
                  <c:v>731</c:v>
                </c:pt>
                <c:pt idx="10222">
                  <c:v>718</c:v>
                </c:pt>
                <c:pt idx="10223">
                  <c:v>716</c:v>
                </c:pt>
                <c:pt idx="10224">
                  <c:v>716</c:v>
                </c:pt>
                <c:pt idx="10225">
                  <c:v>723</c:v>
                </c:pt>
                <c:pt idx="10226">
                  <c:v>716</c:v>
                </c:pt>
                <c:pt idx="10227">
                  <c:v>723</c:v>
                </c:pt>
                <c:pt idx="10228">
                  <c:v>728</c:v>
                </c:pt>
                <c:pt idx="10229">
                  <c:v>726</c:v>
                </c:pt>
                <c:pt idx="10230">
                  <c:v>723</c:v>
                </c:pt>
                <c:pt idx="10231">
                  <c:v>723</c:v>
                </c:pt>
                <c:pt idx="10232">
                  <c:v>726</c:v>
                </c:pt>
                <c:pt idx="10233">
                  <c:v>718</c:v>
                </c:pt>
                <c:pt idx="10234">
                  <c:v>718</c:v>
                </c:pt>
                <c:pt idx="10235">
                  <c:v>716</c:v>
                </c:pt>
                <c:pt idx="10236">
                  <c:v>723</c:v>
                </c:pt>
                <c:pt idx="10237">
                  <c:v>716</c:v>
                </c:pt>
                <c:pt idx="10238">
                  <c:v>717</c:v>
                </c:pt>
                <c:pt idx="10239">
                  <c:v>715</c:v>
                </c:pt>
                <c:pt idx="10240">
                  <c:v>723</c:v>
                </c:pt>
                <c:pt idx="10241">
                  <c:v>723</c:v>
                </c:pt>
                <c:pt idx="10242">
                  <c:v>731</c:v>
                </c:pt>
                <c:pt idx="10243">
                  <c:v>731</c:v>
                </c:pt>
                <c:pt idx="10244">
                  <c:v>721</c:v>
                </c:pt>
                <c:pt idx="10245">
                  <c:v>723</c:v>
                </c:pt>
                <c:pt idx="10246">
                  <c:v>722</c:v>
                </c:pt>
                <c:pt idx="10247">
                  <c:v>721</c:v>
                </c:pt>
                <c:pt idx="10248">
                  <c:v>721</c:v>
                </c:pt>
                <c:pt idx="10249">
                  <c:v>728</c:v>
                </c:pt>
                <c:pt idx="10250">
                  <c:v>728</c:v>
                </c:pt>
                <c:pt idx="10251">
                  <c:v>728</c:v>
                </c:pt>
                <c:pt idx="10252">
                  <c:v>726</c:v>
                </c:pt>
                <c:pt idx="10253">
                  <c:v>723</c:v>
                </c:pt>
                <c:pt idx="10254">
                  <c:v>723</c:v>
                </c:pt>
                <c:pt idx="10255">
                  <c:v>716</c:v>
                </c:pt>
                <c:pt idx="10256">
                  <c:v>723</c:v>
                </c:pt>
                <c:pt idx="10257">
                  <c:v>718</c:v>
                </c:pt>
                <c:pt idx="10258">
                  <c:v>716</c:v>
                </c:pt>
                <c:pt idx="10259">
                  <c:v>731</c:v>
                </c:pt>
                <c:pt idx="10260">
                  <c:v>726</c:v>
                </c:pt>
                <c:pt idx="10261">
                  <c:v>716</c:v>
                </c:pt>
                <c:pt idx="10262">
                  <c:v>718</c:v>
                </c:pt>
                <c:pt idx="10263">
                  <c:v>717</c:v>
                </c:pt>
                <c:pt idx="10264">
                  <c:v>716</c:v>
                </c:pt>
                <c:pt idx="10265">
                  <c:v>723</c:v>
                </c:pt>
                <c:pt idx="10266">
                  <c:v>718</c:v>
                </c:pt>
                <c:pt idx="10267">
                  <c:v>721</c:v>
                </c:pt>
                <c:pt idx="10268">
                  <c:v>718</c:v>
                </c:pt>
                <c:pt idx="10269">
                  <c:v>715</c:v>
                </c:pt>
                <c:pt idx="10270">
                  <c:v>726</c:v>
                </c:pt>
                <c:pt idx="10271">
                  <c:v>723</c:v>
                </c:pt>
                <c:pt idx="10272">
                  <c:v>729</c:v>
                </c:pt>
                <c:pt idx="10273">
                  <c:v>726</c:v>
                </c:pt>
                <c:pt idx="10274">
                  <c:v>731</c:v>
                </c:pt>
                <c:pt idx="10275">
                  <c:v>726</c:v>
                </c:pt>
                <c:pt idx="10276">
                  <c:v>731</c:v>
                </c:pt>
                <c:pt idx="10277">
                  <c:v>729</c:v>
                </c:pt>
                <c:pt idx="10278">
                  <c:v>728</c:v>
                </c:pt>
                <c:pt idx="10279">
                  <c:v>728</c:v>
                </c:pt>
                <c:pt idx="10280">
                  <c:v>721</c:v>
                </c:pt>
                <c:pt idx="10281">
                  <c:v>736</c:v>
                </c:pt>
                <c:pt idx="10282">
                  <c:v>721</c:v>
                </c:pt>
                <c:pt idx="10283">
                  <c:v>723</c:v>
                </c:pt>
                <c:pt idx="10284">
                  <c:v>716</c:v>
                </c:pt>
                <c:pt idx="10285">
                  <c:v>726</c:v>
                </c:pt>
                <c:pt idx="10286">
                  <c:v>731</c:v>
                </c:pt>
                <c:pt idx="10287">
                  <c:v>721</c:v>
                </c:pt>
                <c:pt idx="10288">
                  <c:v>715</c:v>
                </c:pt>
                <c:pt idx="10289">
                  <c:v>731</c:v>
                </c:pt>
                <c:pt idx="10290">
                  <c:v>729</c:v>
                </c:pt>
                <c:pt idx="10291">
                  <c:v>728</c:v>
                </c:pt>
                <c:pt idx="10292">
                  <c:v>733</c:v>
                </c:pt>
                <c:pt idx="10293">
                  <c:v>723</c:v>
                </c:pt>
                <c:pt idx="10294">
                  <c:v>728</c:v>
                </c:pt>
                <c:pt idx="10295">
                  <c:v>716</c:v>
                </c:pt>
                <c:pt idx="10296">
                  <c:v>731</c:v>
                </c:pt>
                <c:pt idx="10297">
                  <c:v>728</c:v>
                </c:pt>
                <c:pt idx="10298">
                  <c:v>721</c:v>
                </c:pt>
                <c:pt idx="10299">
                  <c:v>732</c:v>
                </c:pt>
                <c:pt idx="10300">
                  <c:v>723</c:v>
                </c:pt>
                <c:pt idx="10301">
                  <c:v>721</c:v>
                </c:pt>
                <c:pt idx="10302">
                  <c:v>723</c:v>
                </c:pt>
                <c:pt idx="10303">
                  <c:v>731</c:v>
                </c:pt>
                <c:pt idx="10304">
                  <c:v>721</c:v>
                </c:pt>
                <c:pt idx="10305">
                  <c:v>731</c:v>
                </c:pt>
                <c:pt idx="10306">
                  <c:v>734</c:v>
                </c:pt>
                <c:pt idx="10307">
                  <c:v>733</c:v>
                </c:pt>
                <c:pt idx="10308">
                  <c:v>723</c:v>
                </c:pt>
                <c:pt idx="10309">
                  <c:v>731</c:v>
                </c:pt>
                <c:pt idx="10310">
                  <c:v>731</c:v>
                </c:pt>
                <c:pt idx="10311">
                  <c:v>721</c:v>
                </c:pt>
                <c:pt idx="10312">
                  <c:v>737</c:v>
                </c:pt>
                <c:pt idx="10313">
                  <c:v>723</c:v>
                </c:pt>
                <c:pt idx="10314">
                  <c:v>729</c:v>
                </c:pt>
                <c:pt idx="10315">
                  <c:v>726</c:v>
                </c:pt>
                <c:pt idx="10316">
                  <c:v>726</c:v>
                </c:pt>
                <c:pt idx="10317">
                  <c:v>723</c:v>
                </c:pt>
                <c:pt idx="10318">
                  <c:v>718</c:v>
                </c:pt>
                <c:pt idx="10319">
                  <c:v>721</c:v>
                </c:pt>
                <c:pt idx="10320">
                  <c:v>723</c:v>
                </c:pt>
                <c:pt idx="10321">
                  <c:v>723</c:v>
                </c:pt>
                <c:pt idx="10322">
                  <c:v>728</c:v>
                </c:pt>
                <c:pt idx="10323">
                  <c:v>718</c:v>
                </c:pt>
                <c:pt idx="10324">
                  <c:v>723</c:v>
                </c:pt>
                <c:pt idx="10325">
                  <c:v>723</c:v>
                </c:pt>
                <c:pt idx="10326">
                  <c:v>723</c:v>
                </c:pt>
                <c:pt idx="10327">
                  <c:v>723</c:v>
                </c:pt>
                <c:pt idx="10328">
                  <c:v>745</c:v>
                </c:pt>
                <c:pt idx="10329">
                  <c:v>721</c:v>
                </c:pt>
                <c:pt idx="10330">
                  <c:v>728</c:v>
                </c:pt>
                <c:pt idx="10331">
                  <c:v>731</c:v>
                </c:pt>
                <c:pt idx="10332">
                  <c:v>728</c:v>
                </c:pt>
                <c:pt idx="10333">
                  <c:v>722</c:v>
                </c:pt>
                <c:pt idx="10334">
                  <c:v>721</c:v>
                </c:pt>
                <c:pt idx="10335">
                  <c:v>723</c:v>
                </c:pt>
                <c:pt idx="10336">
                  <c:v>723</c:v>
                </c:pt>
                <c:pt idx="10337">
                  <c:v>728</c:v>
                </c:pt>
                <c:pt idx="10338">
                  <c:v>723</c:v>
                </c:pt>
                <c:pt idx="10339">
                  <c:v>721</c:v>
                </c:pt>
                <c:pt idx="10340">
                  <c:v>728</c:v>
                </c:pt>
                <c:pt idx="10341">
                  <c:v>728</c:v>
                </c:pt>
                <c:pt idx="10342">
                  <c:v>729</c:v>
                </c:pt>
                <c:pt idx="10343">
                  <c:v>728</c:v>
                </c:pt>
                <c:pt idx="10344">
                  <c:v>721</c:v>
                </c:pt>
                <c:pt idx="10345">
                  <c:v>723</c:v>
                </c:pt>
                <c:pt idx="10346">
                  <c:v>723</c:v>
                </c:pt>
                <c:pt idx="10347">
                  <c:v>729</c:v>
                </c:pt>
                <c:pt idx="10348">
                  <c:v>716</c:v>
                </c:pt>
                <c:pt idx="10349">
                  <c:v>724</c:v>
                </c:pt>
                <c:pt idx="10350">
                  <c:v>726</c:v>
                </c:pt>
                <c:pt idx="10351">
                  <c:v>723</c:v>
                </c:pt>
                <c:pt idx="10352">
                  <c:v>721</c:v>
                </c:pt>
                <c:pt idx="10353">
                  <c:v>718</c:v>
                </c:pt>
                <c:pt idx="10354">
                  <c:v>726</c:v>
                </c:pt>
                <c:pt idx="10355">
                  <c:v>731</c:v>
                </c:pt>
                <c:pt idx="10356">
                  <c:v>718</c:v>
                </c:pt>
                <c:pt idx="10357">
                  <c:v>721</c:v>
                </c:pt>
                <c:pt idx="10358">
                  <c:v>718</c:v>
                </c:pt>
                <c:pt idx="10359">
                  <c:v>723</c:v>
                </c:pt>
                <c:pt idx="10360">
                  <c:v>718</c:v>
                </c:pt>
                <c:pt idx="10361">
                  <c:v>723</c:v>
                </c:pt>
                <c:pt idx="10362">
                  <c:v>716</c:v>
                </c:pt>
                <c:pt idx="10363">
                  <c:v>723</c:v>
                </c:pt>
                <c:pt idx="10364">
                  <c:v>718</c:v>
                </c:pt>
                <c:pt idx="10365">
                  <c:v>715</c:v>
                </c:pt>
                <c:pt idx="10366">
                  <c:v>726</c:v>
                </c:pt>
                <c:pt idx="10367">
                  <c:v>726</c:v>
                </c:pt>
                <c:pt idx="10368">
                  <c:v>724</c:v>
                </c:pt>
                <c:pt idx="10369">
                  <c:v>726</c:v>
                </c:pt>
                <c:pt idx="10370">
                  <c:v>721</c:v>
                </c:pt>
                <c:pt idx="10371">
                  <c:v>718</c:v>
                </c:pt>
                <c:pt idx="10372">
                  <c:v>723</c:v>
                </c:pt>
                <c:pt idx="10373">
                  <c:v>721</c:v>
                </c:pt>
                <c:pt idx="10374">
                  <c:v>726</c:v>
                </c:pt>
                <c:pt idx="10375">
                  <c:v>721</c:v>
                </c:pt>
                <c:pt idx="10376">
                  <c:v>723</c:v>
                </c:pt>
                <c:pt idx="10377">
                  <c:v>736</c:v>
                </c:pt>
                <c:pt idx="10378">
                  <c:v>721</c:v>
                </c:pt>
                <c:pt idx="10379">
                  <c:v>731</c:v>
                </c:pt>
                <c:pt idx="10380">
                  <c:v>728</c:v>
                </c:pt>
                <c:pt idx="10381">
                  <c:v>726</c:v>
                </c:pt>
                <c:pt idx="10382">
                  <c:v>723</c:v>
                </c:pt>
                <c:pt idx="10383">
                  <c:v>725</c:v>
                </c:pt>
                <c:pt idx="10384">
                  <c:v>715</c:v>
                </c:pt>
                <c:pt idx="10385">
                  <c:v>718</c:v>
                </c:pt>
                <c:pt idx="10386">
                  <c:v>723</c:v>
                </c:pt>
                <c:pt idx="10387">
                  <c:v>726</c:v>
                </c:pt>
                <c:pt idx="10388">
                  <c:v>731</c:v>
                </c:pt>
                <c:pt idx="10389">
                  <c:v>718</c:v>
                </c:pt>
                <c:pt idx="10390">
                  <c:v>731</c:v>
                </c:pt>
                <c:pt idx="10391">
                  <c:v>718</c:v>
                </c:pt>
                <c:pt idx="10392">
                  <c:v>724</c:v>
                </c:pt>
                <c:pt idx="10393">
                  <c:v>723</c:v>
                </c:pt>
                <c:pt idx="10394">
                  <c:v>728</c:v>
                </c:pt>
                <c:pt idx="10395">
                  <c:v>728</c:v>
                </c:pt>
                <c:pt idx="10396">
                  <c:v>723</c:v>
                </c:pt>
                <c:pt idx="10397">
                  <c:v>731</c:v>
                </c:pt>
                <c:pt idx="10398">
                  <c:v>728</c:v>
                </c:pt>
                <c:pt idx="10399">
                  <c:v>722</c:v>
                </c:pt>
                <c:pt idx="10400">
                  <c:v>716</c:v>
                </c:pt>
                <c:pt idx="10401">
                  <c:v>718</c:v>
                </c:pt>
                <c:pt idx="10402">
                  <c:v>725</c:v>
                </c:pt>
                <c:pt idx="10403">
                  <c:v>721</c:v>
                </c:pt>
                <c:pt idx="10404">
                  <c:v>723</c:v>
                </c:pt>
                <c:pt idx="10405">
                  <c:v>721</c:v>
                </c:pt>
                <c:pt idx="10406">
                  <c:v>716</c:v>
                </c:pt>
                <c:pt idx="10407">
                  <c:v>723</c:v>
                </c:pt>
                <c:pt idx="10408">
                  <c:v>716</c:v>
                </c:pt>
                <c:pt idx="10409">
                  <c:v>723</c:v>
                </c:pt>
                <c:pt idx="10410">
                  <c:v>723</c:v>
                </c:pt>
                <c:pt idx="10411">
                  <c:v>721</c:v>
                </c:pt>
                <c:pt idx="10412">
                  <c:v>726</c:v>
                </c:pt>
                <c:pt idx="10413">
                  <c:v>723</c:v>
                </c:pt>
                <c:pt idx="10414">
                  <c:v>723</c:v>
                </c:pt>
                <c:pt idx="10415">
                  <c:v>718</c:v>
                </c:pt>
                <c:pt idx="10416">
                  <c:v>718</c:v>
                </c:pt>
                <c:pt idx="10417">
                  <c:v>726</c:v>
                </c:pt>
                <c:pt idx="10418">
                  <c:v>726</c:v>
                </c:pt>
                <c:pt idx="10419">
                  <c:v>723</c:v>
                </c:pt>
                <c:pt idx="10420">
                  <c:v>715</c:v>
                </c:pt>
                <c:pt idx="10421">
                  <c:v>726</c:v>
                </c:pt>
                <c:pt idx="10422">
                  <c:v>718</c:v>
                </c:pt>
                <c:pt idx="10423">
                  <c:v>718</c:v>
                </c:pt>
                <c:pt idx="10424">
                  <c:v>718</c:v>
                </c:pt>
                <c:pt idx="10425">
                  <c:v>729</c:v>
                </c:pt>
                <c:pt idx="10426">
                  <c:v>731</c:v>
                </c:pt>
                <c:pt idx="10427">
                  <c:v>718</c:v>
                </c:pt>
                <c:pt idx="10428">
                  <c:v>723</c:v>
                </c:pt>
                <c:pt idx="10429">
                  <c:v>723</c:v>
                </c:pt>
                <c:pt idx="10430">
                  <c:v>716</c:v>
                </c:pt>
                <c:pt idx="10431">
                  <c:v>717</c:v>
                </c:pt>
                <c:pt idx="10432">
                  <c:v>721</c:v>
                </c:pt>
                <c:pt idx="10433">
                  <c:v>743</c:v>
                </c:pt>
                <c:pt idx="10434">
                  <c:v>750</c:v>
                </c:pt>
                <c:pt idx="10435">
                  <c:v>755</c:v>
                </c:pt>
                <c:pt idx="10436">
                  <c:v>755</c:v>
                </c:pt>
                <c:pt idx="10437">
                  <c:v>748</c:v>
                </c:pt>
                <c:pt idx="10438">
                  <c:v>728</c:v>
                </c:pt>
                <c:pt idx="10439">
                  <c:v>728</c:v>
                </c:pt>
                <c:pt idx="10440">
                  <c:v>721</c:v>
                </c:pt>
                <c:pt idx="10441">
                  <c:v>723</c:v>
                </c:pt>
                <c:pt idx="10442">
                  <c:v>729</c:v>
                </c:pt>
                <c:pt idx="10443">
                  <c:v>728</c:v>
                </c:pt>
                <c:pt idx="10444">
                  <c:v>731</c:v>
                </c:pt>
                <c:pt idx="10445">
                  <c:v>728</c:v>
                </c:pt>
                <c:pt idx="10446">
                  <c:v>726</c:v>
                </c:pt>
                <c:pt idx="10447">
                  <c:v>721</c:v>
                </c:pt>
                <c:pt idx="10448">
                  <c:v>728</c:v>
                </c:pt>
                <c:pt idx="10449">
                  <c:v>721</c:v>
                </c:pt>
                <c:pt idx="10450">
                  <c:v>718</c:v>
                </c:pt>
                <c:pt idx="10451">
                  <c:v>717</c:v>
                </c:pt>
                <c:pt idx="10452">
                  <c:v>726</c:v>
                </c:pt>
                <c:pt idx="10453">
                  <c:v>727</c:v>
                </c:pt>
                <c:pt idx="10454">
                  <c:v>721</c:v>
                </c:pt>
                <c:pt idx="10455">
                  <c:v>723</c:v>
                </c:pt>
                <c:pt idx="10456">
                  <c:v>726</c:v>
                </c:pt>
                <c:pt idx="10457">
                  <c:v>721</c:v>
                </c:pt>
                <c:pt idx="10458">
                  <c:v>726</c:v>
                </c:pt>
                <c:pt idx="10459">
                  <c:v>726</c:v>
                </c:pt>
                <c:pt idx="10460">
                  <c:v>731</c:v>
                </c:pt>
                <c:pt idx="10461">
                  <c:v>728</c:v>
                </c:pt>
                <c:pt idx="10462">
                  <c:v>731</c:v>
                </c:pt>
                <c:pt idx="10463">
                  <c:v>736</c:v>
                </c:pt>
                <c:pt idx="10464">
                  <c:v>729</c:v>
                </c:pt>
                <c:pt idx="10465">
                  <c:v>723</c:v>
                </c:pt>
                <c:pt idx="10466">
                  <c:v>722</c:v>
                </c:pt>
                <c:pt idx="10467">
                  <c:v>721</c:v>
                </c:pt>
                <c:pt idx="10468">
                  <c:v>733</c:v>
                </c:pt>
                <c:pt idx="10469">
                  <c:v>731</c:v>
                </c:pt>
                <c:pt idx="10470">
                  <c:v>721</c:v>
                </c:pt>
                <c:pt idx="10471">
                  <c:v>715</c:v>
                </c:pt>
                <c:pt idx="10472">
                  <c:v>726</c:v>
                </c:pt>
                <c:pt idx="10473">
                  <c:v>716</c:v>
                </c:pt>
                <c:pt idx="10474">
                  <c:v>731</c:v>
                </c:pt>
                <c:pt idx="10475">
                  <c:v>721</c:v>
                </c:pt>
                <c:pt idx="10476">
                  <c:v>726</c:v>
                </c:pt>
                <c:pt idx="10477">
                  <c:v>718</c:v>
                </c:pt>
                <c:pt idx="10478">
                  <c:v>715</c:v>
                </c:pt>
                <c:pt idx="10479">
                  <c:v>715</c:v>
                </c:pt>
                <c:pt idx="10480">
                  <c:v>731</c:v>
                </c:pt>
                <c:pt idx="10481">
                  <c:v>718</c:v>
                </c:pt>
                <c:pt idx="10482">
                  <c:v>731</c:v>
                </c:pt>
                <c:pt idx="10483">
                  <c:v>723</c:v>
                </c:pt>
                <c:pt idx="10484">
                  <c:v>721</c:v>
                </c:pt>
                <c:pt idx="10485">
                  <c:v>728</c:v>
                </c:pt>
                <c:pt idx="10486">
                  <c:v>728</c:v>
                </c:pt>
                <c:pt idx="10487">
                  <c:v>726</c:v>
                </c:pt>
                <c:pt idx="10488">
                  <c:v>720</c:v>
                </c:pt>
                <c:pt idx="10489">
                  <c:v>723</c:v>
                </c:pt>
                <c:pt idx="10490">
                  <c:v>724</c:v>
                </c:pt>
                <c:pt idx="10491">
                  <c:v>723</c:v>
                </c:pt>
                <c:pt idx="10492">
                  <c:v>726</c:v>
                </c:pt>
                <c:pt idx="10493">
                  <c:v>716</c:v>
                </c:pt>
                <c:pt idx="10494">
                  <c:v>723</c:v>
                </c:pt>
                <c:pt idx="10495">
                  <c:v>723</c:v>
                </c:pt>
                <c:pt idx="10496">
                  <c:v>721</c:v>
                </c:pt>
                <c:pt idx="10497">
                  <c:v>728</c:v>
                </c:pt>
                <c:pt idx="10498">
                  <c:v>721</c:v>
                </c:pt>
                <c:pt idx="10499">
                  <c:v>731</c:v>
                </c:pt>
                <c:pt idx="10500">
                  <c:v>723</c:v>
                </c:pt>
                <c:pt idx="10501">
                  <c:v>731</c:v>
                </c:pt>
                <c:pt idx="10502">
                  <c:v>723</c:v>
                </c:pt>
                <c:pt idx="10503">
                  <c:v>736</c:v>
                </c:pt>
                <c:pt idx="10504">
                  <c:v>731</c:v>
                </c:pt>
                <c:pt idx="10505">
                  <c:v>722</c:v>
                </c:pt>
                <c:pt idx="10506">
                  <c:v>734</c:v>
                </c:pt>
                <c:pt idx="10507">
                  <c:v>728</c:v>
                </c:pt>
                <c:pt idx="10508">
                  <c:v>728</c:v>
                </c:pt>
                <c:pt idx="10509">
                  <c:v>726</c:v>
                </c:pt>
                <c:pt idx="10510">
                  <c:v>728</c:v>
                </c:pt>
                <c:pt idx="10511">
                  <c:v>726</c:v>
                </c:pt>
                <c:pt idx="10512">
                  <c:v>723</c:v>
                </c:pt>
                <c:pt idx="10513">
                  <c:v>722</c:v>
                </c:pt>
                <c:pt idx="10514">
                  <c:v>729</c:v>
                </c:pt>
                <c:pt idx="10515">
                  <c:v>731</c:v>
                </c:pt>
                <c:pt idx="10516">
                  <c:v>723</c:v>
                </c:pt>
                <c:pt idx="10517">
                  <c:v>726</c:v>
                </c:pt>
                <c:pt idx="10518">
                  <c:v>718</c:v>
                </c:pt>
                <c:pt idx="10519">
                  <c:v>715</c:v>
                </c:pt>
                <c:pt idx="10520">
                  <c:v>718</c:v>
                </c:pt>
                <c:pt idx="10521">
                  <c:v>718</c:v>
                </c:pt>
                <c:pt idx="10522">
                  <c:v>715</c:v>
                </c:pt>
                <c:pt idx="10523">
                  <c:v>721</c:v>
                </c:pt>
                <c:pt idx="10524">
                  <c:v>723</c:v>
                </c:pt>
                <c:pt idx="10525">
                  <c:v>728</c:v>
                </c:pt>
                <c:pt idx="10526">
                  <c:v>731</c:v>
                </c:pt>
                <c:pt idx="10527">
                  <c:v>728</c:v>
                </c:pt>
                <c:pt idx="10528">
                  <c:v>721</c:v>
                </c:pt>
                <c:pt idx="10529">
                  <c:v>731</c:v>
                </c:pt>
                <c:pt idx="10530">
                  <c:v>729</c:v>
                </c:pt>
                <c:pt idx="10531">
                  <c:v>728</c:v>
                </c:pt>
                <c:pt idx="10532">
                  <c:v>718</c:v>
                </c:pt>
                <c:pt idx="10533">
                  <c:v>716</c:v>
                </c:pt>
                <c:pt idx="10534">
                  <c:v>723</c:v>
                </c:pt>
                <c:pt idx="10535">
                  <c:v>726</c:v>
                </c:pt>
                <c:pt idx="10536">
                  <c:v>716</c:v>
                </c:pt>
                <c:pt idx="10537">
                  <c:v>731</c:v>
                </c:pt>
                <c:pt idx="10538">
                  <c:v>716</c:v>
                </c:pt>
                <c:pt idx="10539">
                  <c:v>723</c:v>
                </c:pt>
                <c:pt idx="10540">
                  <c:v>726</c:v>
                </c:pt>
                <c:pt idx="10541">
                  <c:v>723</c:v>
                </c:pt>
                <c:pt idx="10542">
                  <c:v>748</c:v>
                </c:pt>
                <c:pt idx="10543">
                  <c:v>724</c:v>
                </c:pt>
                <c:pt idx="10544">
                  <c:v>728</c:v>
                </c:pt>
                <c:pt idx="10545">
                  <c:v>722</c:v>
                </c:pt>
                <c:pt idx="10546">
                  <c:v>726</c:v>
                </c:pt>
                <c:pt idx="10547">
                  <c:v>728</c:v>
                </c:pt>
                <c:pt idx="10548">
                  <c:v>723</c:v>
                </c:pt>
                <c:pt idx="10549">
                  <c:v>728</c:v>
                </c:pt>
                <c:pt idx="10550">
                  <c:v>752</c:v>
                </c:pt>
                <c:pt idx="10551">
                  <c:v>729</c:v>
                </c:pt>
                <c:pt idx="10552">
                  <c:v>723</c:v>
                </c:pt>
                <c:pt idx="10553">
                  <c:v>722</c:v>
                </c:pt>
                <c:pt idx="10554">
                  <c:v>726</c:v>
                </c:pt>
                <c:pt idx="10555">
                  <c:v>723</c:v>
                </c:pt>
                <c:pt idx="10556">
                  <c:v>726</c:v>
                </c:pt>
                <c:pt idx="10557">
                  <c:v>721</c:v>
                </c:pt>
                <c:pt idx="10558">
                  <c:v>726</c:v>
                </c:pt>
                <c:pt idx="10559">
                  <c:v>724</c:v>
                </c:pt>
                <c:pt idx="10560">
                  <c:v>723</c:v>
                </c:pt>
                <c:pt idx="10561">
                  <c:v>723</c:v>
                </c:pt>
                <c:pt idx="10562">
                  <c:v>726</c:v>
                </c:pt>
                <c:pt idx="10563">
                  <c:v>723</c:v>
                </c:pt>
                <c:pt idx="10564">
                  <c:v>721</c:v>
                </c:pt>
                <c:pt idx="10565">
                  <c:v>726</c:v>
                </c:pt>
                <c:pt idx="10566">
                  <c:v>718</c:v>
                </c:pt>
                <c:pt idx="10567">
                  <c:v>721</c:v>
                </c:pt>
                <c:pt idx="10568">
                  <c:v>731</c:v>
                </c:pt>
                <c:pt idx="10569">
                  <c:v>724</c:v>
                </c:pt>
                <c:pt idx="10570">
                  <c:v>715</c:v>
                </c:pt>
                <c:pt idx="10571">
                  <c:v>728</c:v>
                </c:pt>
                <c:pt idx="10572">
                  <c:v>716</c:v>
                </c:pt>
                <c:pt idx="10573">
                  <c:v>723</c:v>
                </c:pt>
                <c:pt idx="10574">
                  <c:v>718</c:v>
                </c:pt>
                <c:pt idx="10575">
                  <c:v>716</c:v>
                </c:pt>
                <c:pt idx="10576">
                  <c:v>723</c:v>
                </c:pt>
                <c:pt idx="10577">
                  <c:v>718</c:v>
                </c:pt>
                <c:pt idx="10578">
                  <c:v>723</c:v>
                </c:pt>
                <c:pt idx="10579">
                  <c:v>717</c:v>
                </c:pt>
                <c:pt idx="10580">
                  <c:v>715</c:v>
                </c:pt>
                <c:pt idx="10581">
                  <c:v>716</c:v>
                </c:pt>
                <c:pt idx="10582">
                  <c:v>728</c:v>
                </c:pt>
                <c:pt idx="10583">
                  <c:v>724</c:v>
                </c:pt>
                <c:pt idx="10584">
                  <c:v>718</c:v>
                </c:pt>
                <c:pt idx="10585">
                  <c:v>723</c:v>
                </c:pt>
                <c:pt idx="10586">
                  <c:v>723</c:v>
                </c:pt>
                <c:pt idx="10587">
                  <c:v>731</c:v>
                </c:pt>
                <c:pt idx="10588">
                  <c:v>716</c:v>
                </c:pt>
                <c:pt idx="10589">
                  <c:v>723</c:v>
                </c:pt>
                <c:pt idx="10590">
                  <c:v>718</c:v>
                </c:pt>
                <c:pt idx="10591">
                  <c:v>716</c:v>
                </c:pt>
                <c:pt idx="10592">
                  <c:v>723</c:v>
                </c:pt>
                <c:pt idx="10593">
                  <c:v>723</c:v>
                </c:pt>
                <c:pt idx="10594">
                  <c:v>716</c:v>
                </c:pt>
                <c:pt idx="10595">
                  <c:v>726</c:v>
                </c:pt>
                <c:pt idx="10596">
                  <c:v>723</c:v>
                </c:pt>
                <c:pt idx="10597">
                  <c:v>731</c:v>
                </c:pt>
                <c:pt idx="10598">
                  <c:v>718</c:v>
                </c:pt>
                <c:pt idx="10599">
                  <c:v>728</c:v>
                </c:pt>
                <c:pt idx="10600">
                  <c:v>718</c:v>
                </c:pt>
                <c:pt idx="10601">
                  <c:v>726</c:v>
                </c:pt>
                <c:pt idx="10602">
                  <c:v>721</c:v>
                </c:pt>
                <c:pt idx="10603">
                  <c:v>728</c:v>
                </c:pt>
                <c:pt idx="10604">
                  <c:v>723</c:v>
                </c:pt>
                <c:pt idx="10605">
                  <c:v>720</c:v>
                </c:pt>
                <c:pt idx="10606">
                  <c:v>720</c:v>
                </c:pt>
                <c:pt idx="10607">
                  <c:v>720</c:v>
                </c:pt>
                <c:pt idx="10608">
                  <c:v>718</c:v>
                </c:pt>
                <c:pt idx="10609">
                  <c:v>718</c:v>
                </c:pt>
                <c:pt idx="10610">
                  <c:v>718</c:v>
                </c:pt>
                <c:pt idx="10611">
                  <c:v>726</c:v>
                </c:pt>
                <c:pt idx="10612">
                  <c:v>726</c:v>
                </c:pt>
                <c:pt idx="10613">
                  <c:v>716</c:v>
                </c:pt>
                <c:pt idx="10614">
                  <c:v>723</c:v>
                </c:pt>
                <c:pt idx="10615">
                  <c:v>723</c:v>
                </c:pt>
                <c:pt idx="10616">
                  <c:v>729</c:v>
                </c:pt>
                <c:pt idx="10617">
                  <c:v>726</c:v>
                </c:pt>
                <c:pt idx="10618">
                  <c:v>718</c:v>
                </c:pt>
                <c:pt idx="10619">
                  <c:v>721</c:v>
                </c:pt>
                <c:pt idx="10620">
                  <c:v>722</c:v>
                </c:pt>
                <c:pt idx="10621">
                  <c:v>726</c:v>
                </c:pt>
                <c:pt idx="10622">
                  <c:v>733</c:v>
                </c:pt>
                <c:pt idx="10623">
                  <c:v>726</c:v>
                </c:pt>
                <c:pt idx="10624">
                  <c:v>728</c:v>
                </c:pt>
                <c:pt idx="10625">
                  <c:v>723</c:v>
                </c:pt>
                <c:pt idx="10626">
                  <c:v>736</c:v>
                </c:pt>
                <c:pt idx="10627">
                  <c:v>723</c:v>
                </c:pt>
                <c:pt idx="10628">
                  <c:v>733</c:v>
                </c:pt>
                <c:pt idx="10629">
                  <c:v>723</c:v>
                </c:pt>
                <c:pt idx="10630">
                  <c:v>720</c:v>
                </c:pt>
                <c:pt idx="10631">
                  <c:v>728</c:v>
                </c:pt>
                <c:pt idx="10632">
                  <c:v>723</c:v>
                </c:pt>
                <c:pt idx="10633">
                  <c:v>721</c:v>
                </c:pt>
                <c:pt idx="10634">
                  <c:v>731</c:v>
                </c:pt>
                <c:pt idx="10635">
                  <c:v>728</c:v>
                </c:pt>
                <c:pt idx="10636">
                  <c:v>721</c:v>
                </c:pt>
                <c:pt idx="10637">
                  <c:v>733</c:v>
                </c:pt>
                <c:pt idx="10638">
                  <c:v>721</c:v>
                </c:pt>
                <c:pt idx="10639">
                  <c:v>718</c:v>
                </c:pt>
                <c:pt idx="10640">
                  <c:v>731</c:v>
                </c:pt>
                <c:pt idx="10641">
                  <c:v>721</c:v>
                </c:pt>
                <c:pt idx="10642">
                  <c:v>723</c:v>
                </c:pt>
                <c:pt idx="10643">
                  <c:v>724</c:v>
                </c:pt>
                <c:pt idx="10644">
                  <c:v>723</c:v>
                </c:pt>
                <c:pt idx="10645">
                  <c:v>731</c:v>
                </c:pt>
                <c:pt idx="10646">
                  <c:v>729</c:v>
                </c:pt>
                <c:pt idx="10647">
                  <c:v>723</c:v>
                </c:pt>
                <c:pt idx="10648">
                  <c:v>722</c:v>
                </c:pt>
                <c:pt idx="10649">
                  <c:v>733</c:v>
                </c:pt>
                <c:pt idx="10650">
                  <c:v>723</c:v>
                </c:pt>
                <c:pt idx="10651">
                  <c:v>729</c:v>
                </c:pt>
                <c:pt idx="10652">
                  <c:v>723</c:v>
                </c:pt>
                <c:pt idx="10653">
                  <c:v>731</c:v>
                </c:pt>
                <c:pt idx="10654">
                  <c:v>718</c:v>
                </c:pt>
                <c:pt idx="10655">
                  <c:v>731</c:v>
                </c:pt>
                <c:pt idx="10656">
                  <c:v>721</c:v>
                </c:pt>
                <c:pt idx="10657">
                  <c:v>731</c:v>
                </c:pt>
                <c:pt idx="10658">
                  <c:v>731</c:v>
                </c:pt>
                <c:pt idx="10659">
                  <c:v>723</c:v>
                </c:pt>
                <c:pt idx="10660">
                  <c:v>723</c:v>
                </c:pt>
                <c:pt idx="10661">
                  <c:v>726</c:v>
                </c:pt>
                <c:pt idx="10662">
                  <c:v>726</c:v>
                </c:pt>
                <c:pt idx="10663">
                  <c:v>718</c:v>
                </c:pt>
                <c:pt idx="10664">
                  <c:v>723</c:v>
                </c:pt>
                <c:pt idx="10665">
                  <c:v>723</c:v>
                </c:pt>
                <c:pt idx="10666">
                  <c:v>715</c:v>
                </c:pt>
                <c:pt idx="10667">
                  <c:v>718</c:v>
                </c:pt>
                <c:pt idx="10668">
                  <c:v>723</c:v>
                </c:pt>
                <c:pt idx="10669">
                  <c:v>716</c:v>
                </c:pt>
                <c:pt idx="10670">
                  <c:v>718</c:v>
                </c:pt>
                <c:pt idx="10671">
                  <c:v>721</c:v>
                </c:pt>
                <c:pt idx="10672">
                  <c:v>731</c:v>
                </c:pt>
                <c:pt idx="10673">
                  <c:v>721</c:v>
                </c:pt>
                <c:pt idx="10674">
                  <c:v>715</c:v>
                </c:pt>
                <c:pt idx="10675">
                  <c:v>726</c:v>
                </c:pt>
                <c:pt idx="10676">
                  <c:v>716</c:v>
                </c:pt>
                <c:pt idx="10677">
                  <c:v>731</c:v>
                </c:pt>
                <c:pt idx="10678">
                  <c:v>723</c:v>
                </c:pt>
                <c:pt idx="10679">
                  <c:v>721</c:v>
                </c:pt>
                <c:pt idx="10680">
                  <c:v>715</c:v>
                </c:pt>
                <c:pt idx="10681">
                  <c:v>723</c:v>
                </c:pt>
                <c:pt idx="10682">
                  <c:v>743</c:v>
                </c:pt>
                <c:pt idx="10683">
                  <c:v>745</c:v>
                </c:pt>
                <c:pt idx="10684">
                  <c:v>723</c:v>
                </c:pt>
                <c:pt idx="10685">
                  <c:v>723</c:v>
                </c:pt>
                <c:pt idx="10686">
                  <c:v>718</c:v>
                </c:pt>
                <c:pt idx="10687">
                  <c:v>715</c:v>
                </c:pt>
                <c:pt idx="10688">
                  <c:v>718</c:v>
                </c:pt>
                <c:pt idx="10689">
                  <c:v>718</c:v>
                </c:pt>
                <c:pt idx="10690">
                  <c:v>724</c:v>
                </c:pt>
                <c:pt idx="10691">
                  <c:v>726</c:v>
                </c:pt>
                <c:pt idx="10692">
                  <c:v>724</c:v>
                </c:pt>
                <c:pt idx="10693">
                  <c:v>731</c:v>
                </c:pt>
                <c:pt idx="10694">
                  <c:v>726</c:v>
                </c:pt>
                <c:pt idx="10695">
                  <c:v>721</c:v>
                </c:pt>
                <c:pt idx="10696">
                  <c:v>723</c:v>
                </c:pt>
                <c:pt idx="10697">
                  <c:v>729</c:v>
                </c:pt>
                <c:pt idx="10698">
                  <c:v>721</c:v>
                </c:pt>
                <c:pt idx="10699">
                  <c:v>723</c:v>
                </c:pt>
                <c:pt idx="10700">
                  <c:v>721</c:v>
                </c:pt>
                <c:pt idx="10701">
                  <c:v>723</c:v>
                </c:pt>
                <c:pt idx="10702">
                  <c:v>724</c:v>
                </c:pt>
                <c:pt idx="10703">
                  <c:v>726</c:v>
                </c:pt>
                <c:pt idx="10704">
                  <c:v>716</c:v>
                </c:pt>
                <c:pt idx="10705">
                  <c:v>723</c:v>
                </c:pt>
                <c:pt idx="10706">
                  <c:v>723</c:v>
                </c:pt>
                <c:pt idx="10707">
                  <c:v>721</c:v>
                </c:pt>
                <c:pt idx="10708">
                  <c:v>718</c:v>
                </c:pt>
                <c:pt idx="10709">
                  <c:v>717</c:v>
                </c:pt>
                <c:pt idx="10710">
                  <c:v>726</c:v>
                </c:pt>
                <c:pt idx="10711">
                  <c:v>718</c:v>
                </c:pt>
                <c:pt idx="10712">
                  <c:v>729</c:v>
                </c:pt>
                <c:pt idx="10713">
                  <c:v>723</c:v>
                </c:pt>
                <c:pt idx="10714">
                  <c:v>726</c:v>
                </c:pt>
                <c:pt idx="10715">
                  <c:v>723</c:v>
                </c:pt>
                <c:pt idx="10716">
                  <c:v>731</c:v>
                </c:pt>
                <c:pt idx="10717">
                  <c:v>716</c:v>
                </c:pt>
                <c:pt idx="10718">
                  <c:v>723</c:v>
                </c:pt>
                <c:pt idx="10719">
                  <c:v>728</c:v>
                </c:pt>
                <c:pt idx="10720">
                  <c:v>721</c:v>
                </c:pt>
                <c:pt idx="10721">
                  <c:v>733</c:v>
                </c:pt>
                <c:pt idx="10722">
                  <c:v>723</c:v>
                </c:pt>
                <c:pt idx="10723">
                  <c:v>728</c:v>
                </c:pt>
                <c:pt idx="10724">
                  <c:v>723</c:v>
                </c:pt>
                <c:pt idx="10725">
                  <c:v>726</c:v>
                </c:pt>
                <c:pt idx="10726">
                  <c:v>721</c:v>
                </c:pt>
                <c:pt idx="10727">
                  <c:v>731</c:v>
                </c:pt>
                <c:pt idx="10728">
                  <c:v>721</c:v>
                </c:pt>
                <c:pt idx="10729">
                  <c:v>728</c:v>
                </c:pt>
                <c:pt idx="10730">
                  <c:v>731</c:v>
                </c:pt>
                <c:pt idx="10731">
                  <c:v>721</c:v>
                </c:pt>
                <c:pt idx="10732">
                  <c:v>723</c:v>
                </c:pt>
                <c:pt idx="10733">
                  <c:v>716</c:v>
                </c:pt>
                <c:pt idx="10734">
                  <c:v>723</c:v>
                </c:pt>
                <c:pt idx="10735">
                  <c:v>726</c:v>
                </c:pt>
                <c:pt idx="10736">
                  <c:v>723</c:v>
                </c:pt>
                <c:pt idx="10737">
                  <c:v>723</c:v>
                </c:pt>
                <c:pt idx="10738">
                  <c:v>729</c:v>
                </c:pt>
                <c:pt idx="10739">
                  <c:v>731</c:v>
                </c:pt>
                <c:pt idx="10740">
                  <c:v>723</c:v>
                </c:pt>
                <c:pt idx="10741">
                  <c:v>728</c:v>
                </c:pt>
                <c:pt idx="10742">
                  <c:v>728</c:v>
                </c:pt>
                <c:pt idx="10743">
                  <c:v>728</c:v>
                </c:pt>
                <c:pt idx="10744">
                  <c:v>717</c:v>
                </c:pt>
                <c:pt idx="10745">
                  <c:v>721</c:v>
                </c:pt>
                <c:pt idx="10746">
                  <c:v>723</c:v>
                </c:pt>
                <c:pt idx="10747">
                  <c:v>718</c:v>
                </c:pt>
                <c:pt idx="10748">
                  <c:v>726</c:v>
                </c:pt>
                <c:pt idx="10749">
                  <c:v>718</c:v>
                </c:pt>
                <c:pt idx="10750">
                  <c:v>716</c:v>
                </c:pt>
                <c:pt idx="10751">
                  <c:v>718</c:v>
                </c:pt>
                <c:pt idx="10752">
                  <c:v>723</c:v>
                </c:pt>
                <c:pt idx="10753">
                  <c:v>721</c:v>
                </c:pt>
                <c:pt idx="10754">
                  <c:v>723</c:v>
                </c:pt>
                <c:pt idx="10755">
                  <c:v>726</c:v>
                </c:pt>
                <c:pt idx="10756">
                  <c:v>721</c:v>
                </c:pt>
                <c:pt idx="10757">
                  <c:v>723</c:v>
                </c:pt>
                <c:pt idx="10758">
                  <c:v>723</c:v>
                </c:pt>
                <c:pt idx="10759">
                  <c:v>726</c:v>
                </c:pt>
                <c:pt idx="10760">
                  <c:v>726</c:v>
                </c:pt>
                <c:pt idx="10761">
                  <c:v>718</c:v>
                </c:pt>
                <c:pt idx="10762">
                  <c:v>715</c:v>
                </c:pt>
                <c:pt idx="10763">
                  <c:v>723</c:v>
                </c:pt>
                <c:pt idx="10764">
                  <c:v>718</c:v>
                </c:pt>
                <c:pt idx="10765">
                  <c:v>723</c:v>
                </c:pt>
                <c:pt idx="10766">
                  <c:v>723</c:v>
                </c:pt>
                <c:pt idx="10767">
                  <c:v>715</c:v>
                </c:pt>
                <c:pt idx="10768">
                  <c:v>721</c:v>
                </c:pt>
                <c:pt idx="10769">
                  <c:v>718</c:v>
                </c:pt>
                <c:pt idx="10770">
                  <c:v>721</c:v>
                </c:pt>
                <c:pt idx="10771">
                  <c:v>716</c:v>
                </c:pt>
                <c:pt idx="10772">
                  <c:v>726</c:v>
                </c:pt>
                <c:pt idx="10773">
                  <c:v>721</c:v>
                </c:pt>
                <c:pt idx="10774">
                  <c:v>723</c:v>
                </c:pt>
                <c:pt idx="10775">
                  <c:v>723</c:v>
                </c:pt>
                <c:pt idx="10776">
                  <c:v>726</c:v>
                </c:pt>
                <c:pt idx="10777">
                  <c:v>718</c:v>
                </c:pt>
                <c:pt idx="10778">
                  <c:v>717</c:v>
                </c:pt>
                <c:pt idx="10779">
                  <c:v>724</c:v>
                </c:pt>
                <c:pt idx="10780">
                  <c:v>726</c:v>
                </c:pt>
                <c:pt idx="10781">
                  <c:v>718</c:v>
                </c:pt>
                <c:pt idx="10782">
                  <c:v>726</c:v>
                </c:pt>
                <c:pt idx="10783">
                  <c:v>718</c:v>
                </c:pt>
                <c:pt idx="10784">
                  <c:v>723</c:v>
                </c:pt>
                <c:pt idx="10785">
                  <c:v>726</c:v>
                </c:pt>
                <c:pt idx="10786">
                  <c:v>726</c:v>
                </c:pt>
                <c:pt idx="10787">
                  <c:v>726</c:v>
                </c:pt>
                <c:pt idx="10788">
                  <c:v>731</c:v>
                </c:pt>
                <c:pt idx="10789">
                  <c:v>723</c:v>
                </c:pt>
                <c:pt idx="10790">
                  <c:v>726</c:v>
                </c:pt>
                <c:pt idx="10791">
                  <c:v>723</c:v>
                </c:pt>
                <c:pt idx="10792">
                  <c:v>723</c:v>
                </c:pt>
                <c:pt idx="10793">
                  <c:v>723</c:v>
                </c:pt>
                <c:pt idx="10794">
                  <c:v>717</c:v>
                </c:pt>
                <c:pt idx="10795">
                  <c:v>716</c:v>
                </c:pt>
                <c:pt idx="10796">
                  <c:v>723</c:v>
                </c:pt>
                <c:pt idx="10797">
                  <c:v>723</c:v>
                </c:pt>
                <c:pt idx="10798">
                  <c:v>731</c:v>
                </c:pt>
                <c:pt idx="10799">
                  <c:v>726</c:v>
                </c:pt>
                <c:pt idx="10800">
                  <c:v>716</c:v>
                </c:pt>
                <c:pt idx="10801">
                  <c:v>718</c:v>
                </c:pt>
                <c:pt idx="10802">
                  <c:v>723</c:v>
                </c:pt>
                <c:pt idx="10803">
                  <c:v>729</c:v>
                </c:pt>
                <c:pt idx="10804">
                  <c:v>723</c:v>
                </c:pt>
                <c:pt idx="10805">
                  <c:v>723</c:v>
                </c:pt>
                <c:pt idx="10806">
                  <c:v>716</c:v>
                </c:pt>
                <c:pt idx="10807">
                  <c:v>715</c:v>
                </c:pt>
                <c:pt idx="10808">
                  <c:v>718</c:v>
                </c:pt>
                <c:pt idx="10809">
                  <c:v>721</c:v>
                </c:pt>
                <c:pt idx="10810">
                  <c:v>715</c:v>
                </c:pt>
                <c:pt idx="10811">
                  <c:v>723</c:v>
                </c:pt>
                <c:pt idx="10812">
                  <c:v>723</c:v>
                </c:pt>
                <c:pt idx="10813">
                  <c:v>726</c:v>
                </c:pt>
                <c:pt idx="10814">
                  <c:v>726</c:v>
                </c:pt>
                <c:pt idx="10815">
                  <c:v>728</c:v>
                </c:pt>
                <c:pt idx="10816">
                  <c:v>755</c:v>
                </c:pt>
                <c:pt idx="10817">
                  <c:v>726</c:v>
                </c:pt>
                <c:pt idx="10818">
                  <c:v>728</c:v>
                </c:pt>
                <c:pt idx="10819">
                  <c:v>742</c:v>
                </c:pt>
                <c:pt idx="10820">
                  <c:v>721</c:v>
                </c:pt>
                <c:pt idx="10821">
                  <c:v>715</c:v>
                </c:pt>
                <c:pt idx="10822">
                  <c:v>726</c:v>
                </c:pt>
                <c:pt idx="10823">
                  <c:v>721</c:v>
                </c:pt>
                <c:pt idx="10824">
                  <c:v>723</c:v>
                </c:pt>
                <c:pt idx="10825">
                  <c:v>731</c:v>
                </c:pt>
                <c:pt idx="10826">
                  <c:v>721</c:v>
                </c:pt>
                <c:pt idx="10827">
                  <c:v>723</c:v>
                </c:pt>
                <c:pt idx="10828">
                  <c:v>729</c:v>
                </c:pt>
                <c:pt idx="10829">
                  <c:v>728</c:v>
                </c:pt>
                <c:pt idx="10830">
                  <c:v>728</c:v>
                </c:pt>
                <c:pt idx="10831">
                  <c:v>731</c:v>
                </c:pt>
                <c:pt idx="10832">
                  <c:v>723</c:v>
                </c:pt>
                <c:pt idx="10833">
                  <c:v>716</c:v>
                </c:pt>
                <c:pt idx="10834">
                  <c:v>723</c:v>
                </c:pt>
                <c:pt idx="10835">
                  <c:v>728</c:v>
                </c:pt>
                <c:pt idx="10836">
                  <c:v>731</c:v>
                </c:pt>
                <c:pt idx="10837">
                  <c:v>718</c:v>
                </c:pt>
                <c:pt idx="10838">
                  <c:v>715</c:v>
                </c:pt>
                <c:pt idx="10839">
                  <c:v>723</c:v>
                </c:pt>
                <c:pt idx="10840">
                  <c:v>718</c:v>
                </c:pt>
                <c:pt idx="10841">
                  <c:v>726</c:v>
                </c:pt>
                <c:pt idx="10842">
                  <c:v>723</c:v>
                </c:pt>
                <c:pt idx="10843">
                  <c:v>716</c:v>
                </c:pt>
                <c:pt idx="10844">
                  <c:v>723</c:v>
                </c:pt>
                <c:pt idx="10845">
                  <c:v>723</c:v>
                </c:pt>
                <c:pt idx="10846">
                  <c:v>716</c:v>
                </c:pt>
                <c:pt idx="10847">
                  <c:v>731</c:v>
                </c:pt>
                <c:pt idx="10848">
                  <c:v>723</c:v>
                </c:pt>
                <c:pt idx="10849">
                  <c:v>721</c:v>
                </c:pt>
                <c:pt idx="10850">
                  <c:v>726</c:v>
                </c:pt>
                <c:pt idx="10851">
                  <c:v>726</c:v>
                </c:pt>
                <c:pt idx="10852">
                  <c:v>716</c:v>
                </c:pt>
                <c:pt idx="10853">
                  <c:v>718</c:v>
                </c:pt>
                <c:pt idx="10854">
                  <c:v>723</c:v>
                </c:pt>
                <c:pt idx="10855">
                  <c:v>726</c:v>
                </c:pt>
                <c:pt idx="10856">
                  <c:v>731</c:v>
                </c:pt>
                <c:pt idx="10857">
                  <c:v>721</c:v>
                </c:pt>
                <c:pt idx="10858">
                  <c:v>723</c:v>
                </c:pt>
                <c:pt idx="10859">
                  <c:v>724</c:v>
                </c:pt>
                <c:pt idx="10860">
                  <c:v>723</c:v>
                </c:pt>
                <c:pt idx="10861">
                  <c:v>728</c:v>
                </c:pt>
                <c:pt idx="10862">
                  <c:v>726</c:v>
                </c:pt>
                <c:pt idx="10863">
                  <c:v>728</c:v>
                </c:pt>
                <c:pt idx="10864">
                  <c:v>731</c:v>
                </c:pt>
                <c:pt idx="10865">
                  <c:v>721</c:v>
                </c:pt>
                <c:pt idx="10866">
                  <c:v>728</c:v>
                </c:pt>
                <c:pt idx="10867">
                  <c:v>718</c:v>
                </c:pt>
                <c:pt idx="10868">
                  <c:v>715</c:v>
                </c:pt>
                <c:pt idx="10869">
                  <c:v>726</c:v>
                </c:pt>
                <c:pt idx="10870">
                  <c:v>721</c:v>
                </c:pt>
                <c:pt idx="10871">
                  <c:v>716</c:v>
                </c:pt>
                <c:pt idx="10872">
                  <c:v>717</c:v>
                </c:pt>
                <c:pt idx="10873">
                  <c:v>726</c:v>
                </c:pt>
                <c:pt idx="10874">
                  <c:v>726</c:v>
                </c:pt>
                <c:pt idx="10875">
                  <c:v>726</c:v>
                </c:pt>
                <c:pt idx="10876">
                  <c:v>726</c:v>
                </c:pt>
                <c:pt idx="10877">
                  <c:v>728</c:v>
                </c:pt>
                <c:pt idx="10878">
                  <c:v>721</c:v>
                </c:pt>
                <c:pt idx="10879">
                  <c:v>733</c:v>
                </c:pt>
                <c:pt idx="10880">
                  <c:v>723</c:v>
                </c:pt>
                <c:pt idx="10881">
                  <c:v>720</c:v>
                </c:pt>
                <c:pt idx="10882">
                  <c:v>715</c:v>
                </c:pt>
                <c:pt idx="10883">
                  <c:v>724</c:v>
                </c:pt>
                <c:pt idx="10884">
                  <c:v>726</c:v>
                </c:pt>
                <c:pt idx="10885">
                  <c:v>726</c:v>
                </c:pt>
                <c:pt idx="10886">
                  <c:v>721</c:v>
                </c:pt>
                <c:pt idx="10887">
                  <c:v>718</c:v>
                </c:pt>
                <c:pt idx="10888">
                  <c:v>723</c:v>
                </c:pt>
                <c:pt idx="10889">
                  <c:v>716</c:v>
                </c:pt>
                <c:pt idx="10890">
                  <c:v>731</c:v>
                </c:pt>
                <c:pt idx="10891">
                  <c:v>718</c:v>
                </c:pt>
                <c:pt idx="10892">
                  <c:v>726</c:v>
                </c:pt>
                <c:pt idx="10893">
                  <c:v>717</c:v>
                </c:pt>
                <c:pt idx="10894">
                  <c:v>721</c:v>
                </c:pt>
                <c:pt idx="10895">
                  <c:v>726</c:v>
                </c:pt>
                <c:pt idx="10896">
                  <c:v>728</c:v>
                </c:pt>
                <c:pt idx="10897">
                  <c:v>736</c:v>
                </c:pt>
                <c:pt idx="10898">
                  <c:v>733</c:v>
                </c:pt>
                <c:pt idx="10899">
                  <c:v>728</c:v>
                </c:pt>
                <c:pt idx="10900">
                  <c:v>736</c:v>
                </c:pt>
                <c:pt idx="10901">
                  <c:v>718</c:v>
                </c:pt>
                <c:pt idx="10902">
                  <c:v>718</c:v>
                </c:pt>
                <c:pt idx="10903">
                  <c:v>723</c:v>
                </c:pt>
                <c:pt idx="10904">
                  <c:v>726</c:v>
                </c:pt>
                <c:pt idx="10905">
                  <c:v>716</c:v>
                </c:pt>
                <c:pt idx="10906">
                  <c:v>726</c:v>
                </c:pt>
                <c:pt idx="10907">
                  <c:v>717</c:v>
                </c:pt>
                <c:pt idx="10908">
                  <c:v>726</c:v>
                </c:pt>
                <c:pt idx="10909">
                  <c:v>723</c:v>
                </c:pt>
                <c:pt idx="10910">
                  <c:v>726</c:v>
                </c:pt>
                <c:pt idx="10911">
                  <c:v>723</c:v>
                </c:pt>
                <c:pt idx="10912">
                  <c:v>736</c:v>
                </c:pt>
                <c:pt idx="10913">
                  <c:v>721</c:v>
                </c:pt>
                <c:pt idx="10914">
                  <c:v>722</c:v>
                </c:pt>
                <c:pt idx="10915">
                  <c:v>721</c:v>
                </c:pt>
                <c:pt idx="10916">
                  <c:v>721</c:v>
                </c:pt>
                <c:pt idx="10917">
                  <c:v>722</c:v>
                </c:pt>
                <c:pt idx="10918">
                  <c:v>721</c:v>
                </c:pt>
                <c:pt idx="10919">
                  <c:v>723</c:v>
                </c:pt>
                <c:pt idx="10920">
                  <c:v>731</c:v>
                </c:pt>
                <c:pt idx="10921">
                  <c:v>728</c:v>
                </c:pt>
                <c:pt idx="10922">
                  <c:v>728</c:v>
                </c:pt>
                <c:pt idx="10923">
                  <c:v>721</c:v>
                </c:pt>
                <c:pt idx="10924">
                  <c:v>717</c:v>
                </c:pt>
                <c:pt idx="10925">
                  <c:v>724</c:v>
                </c:pt>
                <c:pt idx="10926">
                  <c:v>728</c:v>
                </c:pt>
                <c:pt idx="10927">
                  <c:v>717</c:v>
                </c:pt>
                <c:pt idx="10928">
                  <c:v>721</c:v>
                </c:pt>
                <c:pt idx="10929">
                  <c:v>726</c:v>
                </c:pt>
                <c:pt idx="10930">
                  <c:v>731</c:v>
                </c:pt>
                <c:pt idx="10931">
                  <c:v>723</c:v>
                </c:pt>
                <c:pt idx="10932">
                  <c:v>723</c:v>
                </c:pt>
                <c:pt idx="10933">
                  <c:v>723</c:v>
                </c:pt>
                <c:pt idx="10934">
                  <c:v>718</c:v>
                </c:pt>
                <c:pt idx="10935">
                  <c:v>721</c:v>
                </c:pt>
                <c:pt idx="10936">
                  <c:v>731</c:v>
                </c:pt>
                <c:pt idx="10937">
                  <c:v>723</c:v>
                </c:pt>
                <c:pt idx="10938">
                  <c:v>723</c:v>
                </c:pt>
                <c:pt idx="10939">
                  <c:v>723</c:v>
                </c:pt>
                <c:pt idx="10940">
                  <c:v>721</c:v>
                </c:pt>
                <c:pt idx="10941">
                  <c:v>723</c:v>
                </c:pt>
                <c:pt idx="10942">
                  <c:v>718</c:v>
                </c:pt>
                <c:pt idx="10943">
                  <c:v>726</c:v>
                </c:pt>
                <c:pt idx="10944">
                  <c:v>723</c:v>
                </c:pt>
                <c:pt idx="10945">
                  <c:v>728</c:v>
                </c:pt>
                <c:pt idx="10946">
                  <c:v>723</c:v>
                </c:pt>
                <c:pt idx="10947">
                  <c:v>715</c:v>
                </c:pt>
                <c:pt idx="10948">
                  <c:v>723</c:v>
                </c:pt>
                <c:pt idx="10949">
                  <c:v>727</c:v>
                </c:pt>
                <c:pt idx="10950">
                  <c:v>731</c:v>
                </c:pt>
                <c:pt idx="10951">
                  <c:v>723</c:v>
                </c:pt>
                <c:pt idx="10952">
                  <c:v>716</c:v>
                </c:pt>
                <c:pt idx="10953">
                  <c:v>731</c:v>
                </c:pt>
                <c:pt idx="10954">
                  <c:v>718</c:v>
                </c:pt>
                <c:pt idx="10955">
                  <c:v>721</c:v>
                </c:pt>
                <c:pt idx="10956">
                  <c:v>736</c:v>
                </c:pt>
                <c:pt idx="10957">
                  <c:v>723</c:v>
                </c:pt>
                <c:pt idx="10958">
                  <c:v>726</c:v>
                </c:pt>
                <c:pt idx="10959">
                  <c:v>728</c:v>
                </c:pt>
                <c:pt idx="10960">
                  <c:v>723</c:v>
                </c:pt>
                <c:pt idx="10961">
                  <c:v>720</c:v>
                </c:pt>
                <c:pt idx="10962">
                  <c:v>728</c:v>
                </c:pt>
                <c:pt idx="10963">
                  <c:v>718</c:v>
                </c:pt>
                <c:pt idx="10964">
                  <c:v>716</c:v>
                </c:pt>
                <c:pt idx="10965">
                  <c:v>723</c:v>
                </c:pt>
                <c:pt idx="10966">
                  <c:v>726</c:v>
                </c:pt>
                <c:pt idx="10967">
                  <c:v>716</c:v>
                </c:pt>
                <c:pt idx="10968">
                  <c:v>727</c:v>
                </c:pt>
                <c:pt idx="10969">
                  <c:v>723</c:v>
                </c:pt>
                <c:pt idx="10970">
                  <c:v>718</c:v>
                </c:pt>
                <c:pt idx="10971">
                  <c:v>718</c:v>
                </c:pt>
                <c:pt idx="10972">
                  <c:v>721</c:v>
                </c:pt>
                <c:pt idx="10973">
                  <c:v>723</c:v>
                </c:pt>
                <c:pt idx="10974">
                  <c:v>726</c:v>
                </c:pt>
                <c:pt idx="10975">
                  <c:v>723</c:v>
                </c:pt>
                <c:pt idx="10976">
                  <c:v>731</c:v>
                </c:pt>
                <c:pt idx="10977">
                  <c:v>716</c:v>
                </c:pt>
                <c:pt idx="10978">
                  <c:v>718</c:v>
                </c:pt>
                <c:pt idx="10979">
                  <c:v>728</c:v>
                </c:pt>
                <c:pt idx="10980">
                  <c:v>726</c:v>
                </c:pt>
                <c:pt idx="10981">
                  <c:v>722</c:v>
                </c:pt>
                <c:pt idx="10982">
                  <c:v>726</c:v>
                </c:pt>
                <c:pt idx="10983">
                  <c:v>721</c:v>
                </c:pt>
                <c:pt idx="10984">
                  <c:v>731</c:v>
                </c:pt>
                <c:pt idx="10985">
                  <c:v>721</c:v>
                </c:pt>
                <c:pt idx="10986">
                  <c:v>731</c:v>
                </c:pt>
                <c:pt idx="10987">
                  <c:v>723</c:v>
                </c:pt>
                <c:pt idx="10988">
                  <c:v>728</c:v>
                </c:pt>
                <c:pt idx="10989">
                  <c:v>737</c:v>
                </c:pt>
                <c:pt idx="10990">
                  <c:v>731</c:v>
                </c:pt>
                <c:pt idx="10991">
                  <c:v>728</c:v>
                </c:pt>
                <c:pt idx="10992">
                  <c:v>733</c:v>
                </c:pt>
                <c:pt idx="10993">
                  <c:v>723</c:v>
                </c:pt>
                <c:pt idx="10994">
                  <c:v>723</c:v>
                </c:pt>
                <c:pt idx="10995">
                  <c:v>736</c:v>
                </c:pt>
                <c:pt idx="10996">
                  <c:v>731</c:v>
                </c:pt>
                <c:pt idx="10997">
                  <c:v>726</c:v>
                </c:pt>
                <c:pt idx="10998">
                  <c:v>736</c:v>
                </c:pt>
                <c:pt idx="10999">
                  <c:v>723</c:v>
                </c:pt>
                <c:pt idx="11000">
                  <c:v>728</c:v>
                </c:pt>
                <c:pt idx="11001">
                  <c:v>718</c:v>
                </c:pt>
                <c:pt idx="11002">
                  <c:v>725</c:v>
                </c:pt>
                <c:pt idx="11003">
                  <c:v>716</c:v>
                </c:pt>
                <c:pt idx="11004">
                  <c:v>718</c:v>
                </c:pt>
                <c:pt idx="11005">
                  <c:v>717</c:v>
                </c:pt>
                <c:pt idx="11006">
                  <c:v>721</c:v>
                </c:pt>
                <c:pt idx="11007">
                  <c:v>723</c:v>
                </c:pt>
                <c:pt idx="11008">
                  <c:v>716</c:v>
                </c:pt>
                <c:pt idx="11009">
                  <c:v>726</c:v>
                </c:pt>
                <c:pt idx="11010">
                  <c:v>723</c:v>
                </c:pt>
                <c:pt idx="11011">
                  <c:v>716</c:v>
                </c:pt>
                <c:pt idx="11012">
                  <c:v>723</c:v>
                </c:pt>
                <c:pt idx="11013">
                  <c:v>728</c:v>
                </c:pt>
                <c:pt idx="11014">
                  <c:v>728</c:v>
                </c:pt>
                <c:pt idx="11015">
                  <c:v>728</c:v>
                </c:pt>
                <c:pt idx="11016">
                  <c:v>728</c:v>
                </c:pt>
                <c:pt idx="11017">
                  <c:v>723</c:v>
                </c:pt>
                <c:pt idx="11018">
                  <c:v>726</c:v>
                </c:pt>
                <c:pt idx="11019">
                  <c:v>723</c:v>
                </c:pt>
                <c:pt idx="11020">
                  <c:v>723</c:v>
                </c:pt>
                <c:pt idx="11021">
                  <c:v>726</c:v>
                </c:pt>
                <c:pt idx="11022">
                  <c:v>717</c:v>
                </c:pt>
                <c:pt idx="11023">
                  <c:v>715</c:v>
                </c:pt>
                <c:pt idx="11024">
                  <c:v>721</c:v>
                </c:pt>
                <c:pt idx="11025">
                  <c:v>718</c:v>
                </c:pt>
                <c:pt idx="11026">
                  <c:v>721</c:v>
                </c:pt>
                <c:pt idx="11027">
                  <c:v>731</c:v>
                </c:pt>
                <c:pt idx="11028">
                  <c:v>728</c:v>
                </c:pt>
                <c:pt idx="11029">
                  <c:v>721</c:v>
                </c:pt>
                <c:pt idx="11030">
                  <c:v>736</c:v>
                </c:pt>
                <c:pt idx="11031">
                  <c:v>723</c:v>
                </c:pt>
                <c:pt idx="11032">
                  <c:v>736</c:v>
                </c:pt>
                <c:pt idx="11033">
                  <c:v>728</c:v>
                </c:pt>
                <c:pt idx="11034">
                  <c:v>731</c:v>
                </c:pt>
                <c:pt idx="11035">
                  <c:v>728</c:v>
                </c:pt>
                <c:pt idx="11036">
                  <c:v>723</c:v>
                </c:pt>
                <c:pt idx="11037">
                  <c:v>728</c:v>
                </c:pt>
                <c:pt idx="11038">
                  <c:v>728</c:v>
                </c:pt>
                <c:pt idx="11039">
                  <c:v>723</c:v>
                </c:pt>
                <c:pt idx="11040">
                  <c:v>721</c:v>
                </c:pt>
                <c:pt idx="11041">
                  <c:v>723</c:v>
                </c:pt>
                <c:pt idx="11042">
                  <c:v>731</c:v>
                </c:pt>
                <c:pt idx="11043">
                  <c:v>723</c:v>
                </c:pt>
                <c:pt idx="11044">
                  <c:v>726</c:v>
                </c:pt>
                <c:pt idx="11045">
                  <c:v>716</c:v>
                </c:pt>
                <c:pt idx="11046">
                  <c:v>717</c:v>
                </c:pt>
                <c:pt idx="11047">
                  <c:v>726</c:v>
                </c:pt>
                <c:pt idx="11048">
                  <c:v>715</c:v>
                </c:pt>
                <c:pt idx="11049">
                  <c:v>728</c:v>
                </c:pt>
                <c:pt idx="11050">
                  <c:v>723</c:v>
                </c:pt>
                <c:pt idx="11051">
                  <c:v>716</c:v>
                </c:pt>
                <c:pt idx="11052">
                  <c:v>718</c:v>
                </c:pt>
                <c:pt idx="11053">
                  <c:v>724</c:v>
                </c:pt>
                <c:pt idx="11054">
                  <c:v>716</c:v>
                </c:pt>
                <c:pt idx="11055">
                  <c:v>726</c:v>
                </c:pt>
                <c:pt idx="11056">
                  <c:v>716</c:v>
                </c:pt>
                <c:pt idx="11057">
                  <c:v>717</c:v>
                </c:pt>
                <c:pt idx="11058">
                  <c:v>721</c:v>
                </c:pt>
                <c:pt idx="11059">
                  <c:v>718</c:v>
                </c:pt>
                <c:pt idx="11060">
                  <c:v>715</c:v>
                </c:pt>
                <c:pt idx="11061">
                  <c:v>723</c:v>
                </c:pt>
                <c:pt idx="11062">
                  <c:v>726</c:v>
                </c:pt>
                <c:pt idx="11063">
                  <c:v>721</c:v>
                </c:pt>
                <c:pt idx="11064">
                  <c:v>723</c:v>
                </c:pt>
                <c:pt idx="11065">
                  <c:v>716</c:v>
                </c:pt>
                <c:pt idx="11066">
                  <c:v>718</c:v>
                </c:pt>
                <c:pt idx="11067">
                  <c:v>723</c:v>
                </c:pt>
                <c:pt idx="11068">
                  <c:v>726</c:v>
                </c:pt>
                <c:pt idx="11069">
                  <c:v>728</c:v>
                </c:pt>
                <c:pt idx="11070">
                  <c:v>723</c:v>
                </c:pt>
                <c:pt idx="11071">
                  <c:v>732</c:v>
                </c:pt>
                <c:pt idx="11072">
                  <c:v>738</c:v>
                </c:pt>
                <c:pt idx="11073">
                  <c:v>721</c:v>
                </c:pt>
                <c:pt idx="11074">
                  <c:v>731</c:v>
                </c:pt>
                <c:pt idx="11075">
                  <c:v>726</c:v>
                </c:pt>
                <c:pt idx="11076">
                  <c:v>731</c:v>
                </c:pt>
                <c:pt idx="11077">
                  <c:v>728</c:v>
                </c:pt>
                <c:pt idx="11078">
                  <c:v>721</c:v>
                </c:pt>
                <c:pt idx="11079">
                  <c:v>720</c:v>
                </c:pt>
                <c:pt idx="11080">
                  <c:v>723</c:v>
                </c:pt>
                <c:pt idx="11081">
                  <c:v>721</c:v>
                </c:pt>
                <c:pt idx="11082">
                  <c:v>726</c:v>
                </c:pt>
                <c:pt idx="11083">
                  <c:v>723</c:v>
                </c:pt>
                <c:pt idx="11084">
                  <c:v>716</c:v>
                </c:pt>
                <c:pt idx="11085">
                  <c:v>726</c:v>
                </c:pt>
                <c:pt idx="11086">
                  <c:v>723</c:v>
                </c:pt>
                <c:pt idx="11087">
                  <c:v>721</c:v>
                </c:pt>
                <c:pt idx="11088">
                  <c:v>718</c:v>
                </c:pt>
                <c:pt idx="11089">
                  <c:v>723</c:v>
                </c:pt>
                <c:pt idx="11090">
                  <c:v>723</c:v>
                </c:pt>
                <c:pt idx="11091">
                  <c:v>718</c:v>
                </c:pt>
                <c:pt idx="11092">
                  <c:v>721</c:v>
                </c:pt>
                <c:pt idx="11093">
                  <c:v>726</c:v>
                </c:pt>
                <c:pt idx="11094">
                  <c:v>748</c:v>
                </c:pt>
                <c:pt idx="11095">
                  <c:v>746</c:v>
                </c:pt>
                <c:pt idx="11096">
                  <c:v>745</c:v>
                </c:pt>
                <c:pt idx="11097">
                  <c:v>716</c:v>
                </c:pt>
                <c:pt idx="11098">
                  <c:v>723</c:v>
                </c:pt>
                <c:pt idx="11099">
                  <c:v>723</c:v>
                </c:pt>
                <c:pt idx="11100">
                  <c:v>716</c:v>
                </c:pt>
                <c:pt idx="11101">
                  <c:v>728</c:v>
                </c:pt>
                <c:pt idx="11102">
                  <c:v>726</c:v>
                </c:pt>
                <c:pt idx="11103">
                  <c:v>721</c:v>
                </c:pt>
                <c:pt idx="11104">
                  <c:v>717</c:v>
                </c:pt>
                <c:pt idx="11105">
                  <c:v>721</c:v>
                </c:pt>
                <c:pt idx="11106">
                  <c:v>726</c:v>
                </c:pt>
                <c:pt idx="11107">
                  <c:v>723</c:v>
                </c:pt>
                <c:pt idx="11108">
                  <c:v>716</c:v>
                </c:pt>
                <c:pt idx="11109">
                  <c:v>726</c:v>
                </c:pt>
                <c:pt idx="11110">
                  <c:v>726</c:v>
                </c:pt>
                <c:pt idx="11111">
                  <c:v>716</c:v>
                </c:pt>
                <c:pt idx="11112">
                  <c:v>718</c:v>
                </c:pt>
                <c:pt idx="11113">
                  <c:v>726</c:v>
                </c:pt>
                <c:pt idx="11114">
                  <c:v>723</c:v>
                </c:pt>
                <c:pt idx="11115">
                  <c:v>718</c:v>
                </c:pt>
                <c:pt idx="11116">
                  <c:v>716</c:v>
                </c:pt>
                <c:pt idx="11117">
                  <c:v>717</c:v>
                </c:pt>
                <c:pt idx="11118">
                  <c:v>723</c:v>
                </c:pt>
                <c:pt idx="11119">
                  <c:v>728</c:v>
                </c:pt>
                <c:pt idx="11120">
                  <c:v>731</c:v>
                </c:pt>
                <c:pt idx="11121">
                  <c:v>726</c:v>
                </c:pt>
                <c:pt idx="11122">
                  <c:v>728</c:v>
                </c:pt>
                <c:pt idx="11123">
                  <c:v>726</c:v>
                </c:pt>
                <c:pt idx="11124">
                  <c:v>728</c:v>
                </c:pt>
                <c:pt idx="11125">
                  <c:v>723</c:v>
                </c:pt>
                <c:pt idx="11126">
                  <c:v>716</c:v>
                </c:pt>
                <c:pt idx="11127">
                  <c:v>718</c:v>
                </c:pt>
                <c:pt idx="11128">
                  <c:v>723</c:v>
                </c:pt>
                <c:pt idx="11129">
                  <c:v>716</c:v>
                </c:pt>
                <c:pt idx="11130">
                  <c:v>723</c:v>
                </c:pt>
                <c:pt idx="11131">
                  <c:v>723</c:v>
                </c:pt>
                <c:pt idx="11132">
                  <c:v>729</c:v>
                </c:pt>
                <c:pt idx="11133">
                  <c:v>723</c:v>
                </c:pt>
                <c:pt idx="11134">
                  <c:v>736</c:v>
                </c:pt>
                <c:pt idx="11135">
                  <c:v>723</c:v>
                </c:pt>
                <c:pt idx="11136">
                  <c:v>723</c:v>
                </c:pt>
                <c:pt idx="11137">
                  <c:v>726</c:v>
                </c:pt>
                <c:pt idx="11138">
                  <c:v>731</c:v>
                </c:pt>
                <c:pt idx="11139">
                  <c:v>716</c:v>
                </c:pt>
                <c:pt idx="11140">
                  <c:v>723</c:v>
                </c:pt>
                <c:pt idx="11141">
                  <c:v>731</c:v>
                </c:pt>
                <c:pt idx="11142">
                  <c:v>721</c:v>
                </c:pt>
                <c:pt idx="11143">
                  <c:v>715</c:v>
                </c:pt>
                <c:pt idx="11144">
                  <c:v>727</c:v>
                </c:pt>
                <c:pt idx="11145">
                  <c:v>724</c:v>
                </c:pt>
                <c:pt idx="11146">
                  <c:v>718</c:v>
                </c:pt>
                <c:pt idx="11147">
                  <c:v>718</c:v>
                </c:pt>
                <c:pt idx="11148">
                  <c:v>715</c:v>
                </c:pt>
                <c:pt idx="11149">
                  <c:v>724</c:v>
                </c:pt>
                <c:pt idx="11150">
                  <c:v>718</c:v>
                </c:pt>
                <c:pt idx="11151">
                  <c:v>723</c:v>
                </c:pt>
                <c:pt idx="11152">
                  <c:v>715</c:v>
                </c:pt>
                <c:pt idx="11153">
                  <c:v>723</c:v>
                </c:pt>
                <c:pt idx="11154">
                  <c:v>718</c:v>
                </c:pt>
                <c:pt idx="11155">
                  <c:v>715</c:v>
                </c:pt>
                <c:pt idx="11156">
                  <c:v>715</c:v>
                </c:pt>
                <c:pt idx="11157">
                  <c:v>721</c:v>
                </c:pt>
                <c:pt idx="11158">
                  <c:v>718</c:v>
                </c:pt>
                <c:pt idx="11159">
                  <c:v>724</c:v>
                </c:pt>
                <c:pt idx="11160">
                  <c:v>723</c:v>
                </c:pt>
                <c:pt idx="11161">
                  <c:v>718</c:v>
                </c:pt>
                <c:pt idx="11162">
                  <c:v>715</c:v>
                </c:pt>
                <c:pt idx="11163">
                  <c:v>715</c:v>
                </c:pt>
                <c:pt idx="11164">
                  <c:v>726</c:v>
                </c:pt>
                <c:pt idx="11165">
                  <c:v>716</c:v>
                </c:pt>
                <c:pt idx="11166">
                  <c:v>723</c:v>
                </c:pt>
                <c:pt idx="11167">
                  <c:v>731</c:v>
                </c:pt>
                <c:pt idx="11168">
                  <c:v>731</c:v>
                </c:pt>
                <c:pt idx="11169">
                  <c:v>723</c:v>
                </c:pt>
                <c:pt idx="11170">
                  <c:v>721</c:v>
                </c:pt>
                <c:pt idx="11171">
                  <c:v>723</c:v>
                </c:pt>
                <c:pt idx="11172">
                  <c:v>718</c:v>
                </c:pt>
                <c:pt idx="11173">
                  <c:v>724</c:v>
                </c:pt>
                <c:pt idx="11174">
                  <c:v>726</c:v>
                </c:pt>
                <c:pt idx="11175">
                  <c:v>728</c:v>
                </c:pt>
                <c:pt idx="11176">
                  <c:v>720</c:v>
                </c:pt>
                <c:pt idx="11177">
                  <c:v>720</c:v>
                </c:pt>
                <c:pt idx="11178">
                  <c:v>728</c:v>
                </c:pt>
                <c:pt idx="11179">
                  <c:v>723</c:v>
                </c:pt>
                <c:pt idx="11180">
                  <c:v>731</c:v>
                </c:pt>
                <c:pt idx="11181">
                  <c:v>721</c:v>
                </c:pt>
                <c:pt idx="11182">
                  <c:v>718</c:v>
                </c:pt>
                <c:pt idx="11183">
                  <c:v>715</c:v>
                </c:pt>
                <c:pt idx="11184">
                  <c:v>723</c:v>
                </c:pt>
                <c:pt idx="11185">
                  <c:v>726</c:v>
                </c:pt>
                <c:pt idx="11186">
                  <c:v>716</c:v>
                </c:pt>
                <c:pt idx="11187">
                  <c:v>718</c:v>
                </c:pt>
                <c:pt idx="11188">
                  <c:v>718</c:v>
                </c:pt>
                <c:pt idx="11189">
                  <c:v>721</c:v>
                </c:pt>
                <c:pt idx="11190">
                  <c:v>728</c:v>
                </c:pt>
                <c:pt idx="11191">
                  <c:v>726</c:v>
                </c:pt>
                <c:pt idx="11192">
                  <c:v>716</c:v>
                </c:pt>
                <c:pt idx="11193">
                  <c:v>718</c:v>
                </c:pt>
                <c:pt idx="11194">
                  <c:v>723</c:v>
                </c:pt>
                <c:pt idx="11195">
                  <c:v>721</c:v>
                </c:pt>
                <c:pt idx="11196">
                  <c:v>723</c:v>
                </c:pt>
                <c:pt idx="11197">
                  <c:v>721</c:v>
                </c:pt>
                <c:pt idx="11198">
                  <c:v>723</c:v>
                </c:pt>
                <c:pt idx="11199">
                  <c:v>723</c:v>
                </c:pt>
                <c:pt idx="11200">
                  <c:v>716</c:v>
                </c:pt>
                <c:pt idx="11201">
                  <c:v>718</c:v>
                </c:pt>
                <c:pt idx="11202">
                  <c:v>716</c:v>
                </c:pt>
                <c:pt idx="11203">
                  <c:v>723</c:v>
                </c:pt>
                <c:pt idx="11204">
                  <c:v>728</c:v>
                </c:pt>
                <c:pt idx="11205">
                  <c:v>729</c:v>
                </c:pt>
                <c:pt idx="11206">
                  <c:v>723</c:v>
                </c:pt>
                <c:pt idx="11207">
                  <c:v>718</c:v>
                </c:pt>
                <c:pt idx="11208">
                  <c:v>723</c:v>
                </c:pt>
                <c:pt idx="11209">
                  <c:v>723</c:v>
                </c:pt>
                <c:pt idx="11210">
                  <c:v>716</c:v>
                </c:pt>
                <c:pt idx="11211">
                  <c:v>728</c:v>
                </c:pt>
                <c:pt idx="11212">
                  <c:v>726</c:v>
                </c:pt>
                <c:pt idx="11213">
                  <c:v>716</c:v>
                </c:pt>
                <c:pt idx="11214">
                  <c:v>715</c:v>
                </c:pt>
                <c:pt idx="11215">
                  <c:v>723</c:v>
                </c:pt>
                <c:pt idx="11216">
                  <c:v>716</c:v>
                </c:pt>
                <c:pt idx="11217">
                  <c:v>723</c:v>
                </c:pt>
                <c:pt idx="11218">
                  <c:v>718</c:v>
                </c:pt>
                <c:pt idx="11219">
                  <c:v>724</c:v>
                </c:pt>
                <c:pt idx="11220">
                  <c:v>718</c:v>
                </c:pt>
                <c:pt idx="11221">
                  <c:v>715</c:v>
                </c:pt>
                <c:pt idx="11222">
                  <c:v>715</c:v>
                </c:pt>
                <c:pt idx="11223">
                  <c:v>723</c:v>
                </c:pt>
                <c:pt idx="11224">
                  <c:v>728</c:v>
                </c:pt>
                <c:pt idx="11225">
                  <c:v>724</c:v>
                </c:pt>
                <c:pt idx="11226">
                  <c:v>723</c:v>
                </c:pt>
                <c:pt idx="11227">
                  <c:v>723</c:v>
                </c:pt>
                <c:pt idx="11228">
                  <c:v>726</c:v>
                </c:pt>
                <c:pt idx="11229">
                  <c:v>736</c:v>
                </c:pt>
                <c:pt idx="11230">
                  <c:v>736</c:v>
                </c:pt>
                <c:pt idx="11231">
                  <c:v>736</c:v>
                </c:pt>
                <c:pt idx="11232">
                  <c:v>728</c:v>
                </c:pt>
                <c:pt idx="11233">
                  <c:v>715</c:v>
                </c:pt>
                <c:pt idx="11234">
                  <c:v>728</c:v>
                </c:pt>
                <c:pt idx="11235">
                  <c:v>718</c:v>
                </c:pt>
                <c:pt idx="11236">
                  <c:v>750</c:v>
                </c:pt>
                <c:pt idx="11237">
                  <c:v>723</c:v>
                </c:pt>
                <c:pt idx="11238">
                  <c:v>716</c:v>
                </c:pt>
                <c:pt idx="11239">
                  <c:v>723</c:v>
                </c:pt>
                <c:pt idx="11240">
                  <c:v>722</c:v>
                </c:pt>
                <c:pt idx="11241">
                  <c:v>721</c:v>
                </c:pt>
                <c:pt idx="11242">
                  <c:v>728</c:v>
                </c:pt>
                <c:pt idx="11243">
                  <c:v>729</c:v>
                </c:pt>
                <c:pt idx="11244">
                  <c:v>723</c:v>
                </c:pt>
                <c:pt idx="11245">
                  <c:v>718</c:v>
                </c:pt>
                <c:pt idx="11246">
                  <c:v>721</c:v>
                </c:pt>
                <c:pt idx="11247">
                  <c:v>718</c:v>
                </c:pt>
                <c:pt idx="11248">
                  <c:v>717</c:v>
                </c:pt>
                <c:pt idx="11249">
                  <c:v>716</c:v>
                </c:pt>
                <c:pt idx="11250">
                  <c:v>723</c:v>
                </c:pt>
                <c:pt idx="11251">
                  <c:v>724</c:v>
                </c:pt>
                <c:pt idx="11252">
                  <c:v>723</c:v>
                </c:pt>
                <c:pt idx="11253">
                  <c:v>736</c:v>
                </c:pt>
                <c:pt idx="11254">
                  <c:v>731</c:v>
                </c:pt>
                <c:pt idx="11255">
                  <c:v>731</c:v>
                </c:pt>
                <c:pt idx="11256">
                  <c:v>726</c:v>
                </c:pt>
                <c:pt idx="11257">
                  <c:v>745</c:v>
                </c:pt>
                <c:pt idx="11258">
                  <c:v>748</c:v>
                </c:pt>
                <c:pt idx="11259">
                  <c:v>723</c:v>
                </c:pt>
                <c:pt idx="11260">
                  <c:v>726</c:v>
                </c:pt>
                <c:pt idx="11261">
                  <c:v>726</c:v>
                </c:pt>
                <c:pt idx="11262">
                  <c:v>726</c:v>
                </c:pt>
                <c:pt idx="11263">
                  <c:v>724</c:v>
                </c:pt>
                <c:pt idx="11264">
                  <c:v>718</c:v>
                </c:pt>
                <c:pt idx="11265">
                  <c:v>717</c:v>
                </c:pt>
                <c:pt idx="11266">
                  <c:v>716</c:v>
                </c:pt>
                <c:pt idx="11267">
                  <c:v>716</c:v>
                </c:pt>
                <c:pt idx="11268">
                  <c:v>717</c:v>
                </c:pt>
                <c:pt idx="11269">
                  <c:v>721</c:v>
                </c:pt>
                <c:pt idx="11270">
                  <c:v>718</c:v>
                </c:pt>
                <c:pt idx="11271">
                  <c:v>728</c:v>
                </c:pt>
                <c:pt idx="11272">
                  <c:v>718</c:v>
                </c:pt>
                <c:pt idx="11273">
                  <c:v>721</c:v>
                </c:pt>
                <c:pt idx="11274">
                  <c:v>726</c:v>
                </c:pt>
                <c:pt idx="11275">
                  <c:v>726</c:v>
                </c:pt>
                <c:pt idx="11276">
                  <c:v>721</c:v>
                </c:pt>
                <c:pt idx="11277">
                  <c:v>723</c:v>
                </c:pt>
                <c:pt idx="11278">
                  <c:v>731</c:v>
                </c:pt>
                <c:pt idx="11279">
                  <c:v>723</c:v>
                </c:pt>
                <c:pt idx="11280">
                  <c:v>717</c:v>
                </c:pt>
                <c:pt idx="11281">
                  <c:v>715</c:v>
                </c:pt>
                <c:pt idx="11282">
                  <c:v>718</c:v>
                </c:pt>
                <c:pt idx="11283">
                  <c:v>726</c:v>
                </c:pt>
                <c:pt idx="11284">
                  <c:v>723</c:v>
                </c:pt>
                <c:pt idx="11285">
                  <c:v>723</c:v>
                </c:pt>
                <c:pt idx="11286">
                  <c:v>721</c:v>
                </c:pt>
                <c:pt idx="11287">
                  <c:v>716</c:v>
                </c:pt>
                <c:pt idx="11288">
                  <c:v>717</c:v>
                </c:pt>
                <c:pt idx="11289">
                  <c:v>724</c:v>
                </c:pt>
                <c:pt idx="11290">
                  <c:v>723</c:v>
                </c:pt>
                <c:pt idx="11291">
                  <c:v>718</c:v>
                </c:pt>
                <c:pt idx="11292">
                  <c:v>723</c:v>
                </c:pt>
                <c:pt idx="11293">
                  <c:v>717</c:v>
                </c:pt>
                <c:pt idx="11294">
                  <c:v>715</c:v>
                </c:pt>
                <c:pt idx="11295">
                  <c:v>723</c:v>
                </c:pt>
                <c:pt idx="11296">
                  <c:v>731</c:v>
                </c:pt>
                <c:pt idx="11297">
                  <c:v>716</c:v>
                </c:pt>
                <c:pt idx="11298">
                  <c:v>728</c:v>
                </c:pt>
                <c:pt idx="11299">
                  <c:v>716</c:v>
                </c:pt>
                <c:pt idx="11300">
                  <c:v>723</c:v>
                </c:pt>
                <c:pt idx="11301">
                  <c:v>718</c:v>
                </c:pt>
                <c:pt idx="11302">
                  <c:v>715</c:v>
                </c:pt>
                <c:pt idx="11303">
                  <c:v>721</c:v>
                </c:pt>
                <c:pt idx="11304">
                  <c:v>736</c:v>
                </c:pt>
                <c:pt idx="11305">
                  <c:v>733</c:v>
                </c:pt>
                <c:pt idx="11306">
                  <c:v>728</c:v>
                </c:pt>
                <c:pt idx="11307">
                  <c:v>726</c:v>
                </c:pt>
                <c:pt idx="11308">
                  <c:v>723</c:v>
                </c:pt>
                <c:pt idx="11309">
                  <c:v>723</c:v>
                </c:pt>
                <c:pt idx="11310">
                  <c:v>721</c:v>
                </c:pt>
                <c:pt idx="11311">
                  <c:v>726</c:v>
                </c:pt>
                <c:pt idx="11312">
                  <c:v>728</c:v>
                </c:pt>
                <c:pt idx="11313">
                  <c:v>731</c:v>
                </c:pt>
                <c:pt idx="11314">
                  <c:v>718</c:v>
                </c:pt>
                <c:pt idx="11315">
                  <c:v>721</c:v>
                </c:pt>
                <c:pt idx="11316">
                  <c:v>723</c:v>
                </c:pt>
                <c:pt idx="11317">
                  <c:v>723</c:v>
                </c:pt>
                <c:pt idx="11318">
                  <c:v>716</c:v>
                </c:pt>
                <c:pt idx="11319">
                  <c:v>726</c:v>
                </c:pt>
                <c:pt idx="11320">
                  <c:v>723</c:v>
                </c:pt>
                <c:pt idx="11321">
                  <c:v>723</c:v>
                </c:pt>
                <c:pt idx="11322">
                  <c:v>718</c:v>
                </c:pt>
                <c:pt idx="11323">
                  <c:v>726</c:v>
                </c:pt>
                <c:pt idx="11324">
                  <c:v>721</c:v>
                </c:pt>
                <c:pt idx="11325">
                  <c:v>731</c:v>
                </c:pt>
                <c:pt idx="11326">
                  <c:v>731</c:v>
                </c:pt>
                <c:pt idx="11327">
                  <c:v>728</c:v>
                </c:pt>
                <c:pt idx="11328">
                  <c:v>722</c:v>
                </c:pt>
                <c:pt idx="11329">
                  <c:v>721</c:v>
                </c:pt>
                <c:pt idx="11330">
                  <c:v>728</c:v>
                </c:pt>
                <c:pt idx="11331">
                  <c:v>726</c:v>
                </c:pt>
                <c:pt idx="11332">
                  <c:v>733</c:v>
                </c:pt>
                <c:pt idx="11333">
                  <c:v>728</c:v>
                </c:pt>
                <c:pt idx="11334">
                  <c:v>736</c:v>
                </c:pt>
                <c:pt idx="11335">
                  <c:v>723</c:v>
                </c:pt>
                <c:pt idx="11336">
                  <c:v>731</c:v>
                </c:pt>
                <c:pt idx="11337">
                  <c:v>723</c:v>
                </c:pt>
                <c:pt idx="11338">
                  <c:v>726</c:v>
                </c:pt>
                <c:pt idx="11339">
                  <c:v>718</c:v>
                </c:pt>
                <c:pt idx="11340">
                  <c:v>718</c:v>
                </c:pt>
                <c:pt idx="11341">
                  <c:v>721</c:v>
                </c:pt>
                <c:pt idx="11342">
                  <c:v>731</c:v>
                </c:pt>
                <c:pt idx="11343">
                  <c:v>726</c:v>
                </c:pt>
                <c:pt idx="11344">
                  <c:v>723</c:v>
                </c:pt>
                <c:pt idx="11345">
                  <c:v>723</c:v>
                </c:pt>
                <c:pt idx="11346">
                  <c:v>716</c:v>
                </c:pt>
                <c:pt idx="11347">
                  <c:v>723</c:v>
                </c:pt>
                <c:pt idx="11348">
                  <c:v>718</c:v>
                </c:pt>
                <c:pt idx="11349">
                  <c:v>723</c:v>
                </c:pt>
                <c:pt idx="11350">
                  <c:v>726</c:v>
                </c:pt>
                <c:pt idx="11351">
                  <c:v>721</c:v>
                </c:pt>
                <c:pt idx="11352">
                  <c:v>723</c:v>
                </c:pt>
                <c:pt idx="11353">
                  <c:v>723</c:v>
                </c:pt>
                <c:pt idx="11354">
                  <c:v>723</c:v>
                </c:pt>
                <c:pt idx="11355">
                  <c:v>728</c:v>
                </c:pt>
                <c:pt idx="11356">
                  <c:v>721</c:v>
                </c:pt>
                <c:pt idx="11357">
                  <c:v>723</c:v>
                </c:pt>
                <c:pt idx="11358">
                  <c:v>722</c:v>
                </c:pt>
                <c:pt idx="11359">
                  <c:v>726</c:v>
                </c:pt>
                <c:pt idx="11360">
                  <c:v>731</c:v>
                </c:pt>
                <c:pt idx="11361">
                  <c:v>721</c:v>
                </c:pt>
                <c:pt idx="11362">
                  <c:v>715</c:v>
                </c:pt>
                <c:pt idx="11363">
                  <c:v>723</c:v>
                </c:pt>
                <c:pt idx="11364">
                  <c:v>743</c:v>
                </c:pt>
                <c:pt idx="11365">
                  <c:v>718</c:v>
                </c:pt>
                <c:pt idx="11366">
                  <c:v>718</c:v>
                </c:pt>
                <c:pt idx="11367">
                  <c:v>723</c:v>
                </c:pt>
                <c:pt idx="11368">
                  <c:v>718</c:v>
                </c:pt>
                <c:pt idx="11369">
                  <c:v>721</c:v>
                </c:pt>
                <c:pt idx="11370">
                  <c:v>723</c:v>
                </c:pt>
                <c:pt idx="11371">
                  <c:v>716</c:v>
                </c:pt>
                <c:pt idx="11372">
                  <c:v>718</c:v>
                </c:pt>
                <c:pt idx="11373">
                  <c:v>723</c:v>
                </c:pt>
                <c:pt idx="11374">
                  <c:v>726</c:v>
                </c:pt>
                <c:pt idx="11375">
                  <c:v>718</c:v>
                </c:pt>
                <c:pt idx="11376">
                  <c:v>716</c:v>
                </c:pt>
                <c:pt idx="11377">
                  <c:v>726</c:v>
                </c:pt>
                <c:pt idx="11378">
                  <c:v>728</c:v>
                </c:pt>
                <c:pt idx="11379">
                  <c:v>726</c:v>
                </c:pt>
                <c:pt idx="11380">
                  <c:v>723</c:v>
                </c:pt>
                <c:pt idx="11381">
                  <c:v>729</c:v>
                </c:pt>
                <c:pt idx="11382">
                  <c:v>726</c:v>
                </c:pt>
                <c:pt idx="11383">
                  <c:v>727</c:v>
                </c:pt>
                <c:pt idx="11384">
                  <c:v>724</c:v>
                </c:pt>
                <c:pt idx="11385">
                  <c:v>718</c:v>
                </c:pt>
                <c:pt idx="11386">
                  <c:v>726</c:v>
                </c:pt>
                <c:pt idx="11387">
                  <c:v>721</c:v>
                </c:pt>
                <c:pt idx="11388">
                  <c:v>726</c:v>
                </c:pt>
                <c:pt idx="11389">
                  <c:v>728</c:v>
                </c:pt>
                <c:pt idx="11390">
                  <c:v>726</c:v>
                </c:pt>
                <c:pt idx="11391">
                  <c:v>726</c:v>
                </c:pt>
                <c:pt idx="11392">
                  <c:v>721</c:v>
                </c:pt>
                <c:pt idx="11393">
                  <c:v>726</c:v>
                </c:pt>
                <c:pt idx="11394">
                  <c:v>728</c:v>
                </c:pt>
                <c:pt idx="11395">
                  <c:v>722</c:v>
                </c:pt>
                <c:pt idx="11396">
                  <c:v>715</c:v>
                </c:pt>
                <c:pt idx="11397">
                  <c:v>716</c:v>
                </c:pt>
                <c:pt idx="11398">
                  <c:v>723</c:v>
                </c:pt>
                <c:pt idx="11399">
                  <c:v>724</c:v>
                </c:pt>
                <c:pt idx="11400">
                  <c:v>723</c:v>
                </c:pt>
                <c:pt idx="11401">
                  <c:v>718</c:v>
                </c:pt>
                <c:pt idx="11402">
                  <c:v>728</c:v>
                </c:pt>
                <c:pt idx="11403">
                  <c:v>723</c:v>
                </c:pt>
                <c:pt idx="11404">
                  <c:v>731</c:v>
                </c:pt>
                <c:pt idx="11405">
                  <c:v>723</c:v>
                </c:pt>
                <c:pt idx="11406">
                  <c:v>736</c:v>
                </c:pt>
                <c:pt idx="11407">
                  <c:v>728</c:v>
                </c:pt>
                <c:pt idx="11408">
                  <c:v>731</c:v>
                </c:pt>
                <c:pt idx="11409">
                  <c:v>728</c:v>
                </c:pt>
                <c:pt idx="11410">
                  <c:v>723</c:v>
                </c:pt>
                <c:pt idx="11411">
                  <c:v>721</c:v>
                </c:pt>
                <c:pt idx="11412">
                  <c:v>728</c:v>
                </c:pt>
                <c:pt idx="11413">
                  <c:v>723</c:v>
                </c:pt>
                <c:pt idx="11414">
                  <c:v>728</c:v>
                </c:pt>
                <c:pt idx="11415">
                  <c:v>731</c:v>
                </c:pt>
                <c:pt idx="11416">
                  <c:v>721</c:v>
                </c:pt>
                <c:pt idx="11417">
                  <c:v>728</c:v>
                </c:pt>
                <c:pt idx="11418">
                  <c:v>728</c:v>
                </c:pt>
                <c:pt idx="11419">
                  <c:v>728</c:v>
                </c:pt>
                <c:pt idx="11420">
                  <c:v>728</c:v>
                </c:pt>
                <c:pt idx="11421">
                  <c:v>721</c:v>
                </c:pt>
                <c:pt idx="11422">
                  <c:v>731</c:v>
                </c:pt>
                <c:pt idx="11423">
                  <c:v>723</c:v>
                </c:pt>
                <c:pt idx="11424">
                  <c:v>726</c:v>
                </c:pt>
                <c:pt idx="11425">
                  <c:v>728</c:v>
                </c:pt>
                <c:pt idx="11426">
                  <c:v>736</c:v>
                </c:pt>
                <c:pt idx="11427">
                  <c:v>723</c:v>
                </c:pt>
                <c:pt idx="11428">
                  <c:v>723</c:v>
                </c:pt>
                <c:pt idx="11429">
                  <c:v>731</c:v>
                </c:pt>
                <c:pt idx="11430">
                  <c:v>722</c:v>
                </c:pt>
                <c:pt idx="11431">
                  <c:v>731</c:v>
                </c:pt>
                <c:pt idx="11432">
                  <c:v>731</c:v>
                </c:pt>
                <c:pt idx="11433">
                  <c:v>723</c:v>
                </c:pt>
                <c:pt idx="11434">
                  <c:v>716</c:v>
                </c:pt>
                <c:pt idx="11435">
                  <c:v>726</c:v>
                </c:pt>
                <c:pt idx="11436">
                  <c:v>724</c:v>
                </c:pt>
                <c:pt idx="11437">
                  <c:v>731</c:v>
                </c:pt>
                <c:pt idx="11438">
                  <c:v>718</c:v>
                </c:pt>
                <c:pt idx="11439">
                  <c:v>715</c:v>
                </c:pt>
                <c:pt idx="11440">
                  <c:v>715</c:v>
                </c:pt>
                <c:pt idx="11441">
                  <c:v>721</c:v>
                </c:pt>
                <c:pt idx="11442">
                  <c:v>728</c:v>
                </c:pt>
                <c:pt idx="11443">
                  <c:v>734</c:v>
                </c:pt>
                <c:pt idx="11444">
                  <c:v>723</c:v>
                </c:pt>
                <c:pt idx="11445">
                  <c:v>722</c:v>
                </c:pt>
                <c:pt idx="11446">
                  <c:v>726</c:v>
                </c:pt>
                <c:pt idx="11447">
                  <c:v>731</c:v>
                </c:pt>
                <c:pt idx="11448">
                  <c:v>721</c:v>
                </c:pt>
                <c:pt idx="11449">
                  <c:v>716</c:v>
                </c:pt>
                <c:pt idx="11450">
                  <c:v>728</c:v>
                </c:pt>
                <c:pt idx="11451">
                  <c:v>716</c:v>
                </c:pt>
                <c:pt idx="11452">
                  <c:v>723</c:v>
                </c:pt>
                <c:pt idx="11453">
                  <c:v>731</c:v>
                </c:pt>
                <c:pt idx="11454">
                  <c:v>716</c:v>
                </c:pt>
                <c:pt idx="11455">
                  <c:v>723</c:v>
                </c:pt>
                <c:pt idx="11456">
                  <c:v>726</c:v>
                </c:pt>
                <c:pt idx="11457">
                  <c:v>716</c:v>
                </c:pt>
                <c:pt idx="11458">
                  <c:v>731</c:v>
                </c:pt>
                <c:pt idx="11459">
                  <c:v>726</c:v>
                </c:pt>
                <c:pt idx="11460">
                  <c:v>731</c:v>
                </c:pt>
                <c:pt idx="11461">
                  <c:v>731</c:v>
                </c:pt>
                <c:pt idx="11462">
                  <c:v>726</c:v>
                </c:pt>
                <c:pt idx="11463">
                  <c:v>736</c:v>
                </c:pt>
                <c:pt idx="11464">
                  <c:v>723</c:v>
                </c:pt>
                <c:pt idx="11465">
                  <c:v>720</c:v>
                </c:pt>
                <c:pt idx="11466">
                  <c:v>723</c:v>
                </c:pt>
                <c:pt idx="11467">
                  <c:v>726</c:v>
                </c:pt>
                <c:pt idx="11468">
                  <c:v>718</c:v>
                </c:pt>
                <c:pt idx="11469">
                  <c:v>726</c:v>
                </c:pt>
                <c:pt idx="11470">
                  <c:v>721</c:v>
                </c:pt>
                <c:pt idx="11471">
                  <c:v>723</c:v>
                </c:pt>
                <c:pt idx="11472">
                  <c:v>716</c:v>
                </c:pt>
                <c:pt idx="11473">
                  <c:v>718</c:v>
                </c:pt>
                <c:pt idx="11474">
                  <c:v>723</c:v>
                </c:pt>
                <c:pt idx="11475">
                  <c:v>718</c:v>
                </c:pt>
                <c:pt idx="11476">
                  <c:v>723</c:v>
                </c:pt>
                <c:pt idx="11477">
                  <c:v>721</c:v>
                </c:pt>
                <c:pt idx="11478">
                  <c:v>723</c:v>
                </c:pt>
                <c:pt idx="11479">
                  <c:v>718</c:v>
                </c:pt>
                <c:pt idx="11480">
                  <c:v>721</c:v>
                </c:pt>
                <c:pt idx="11481">
                  <c:v>715</c:v>
                </c:pt>
                <c:pt idx="11482">
                  <c:v>723</c:v>
                </c:pt>
                <c:pt idx="11483">
                  <c:v>723</c:v>
                </c:pt>
                <c:pt idx="11484">
                  <c:v>723</c:v>
                </c:pt>
                <c:pt idx="11485">
                  <c:v>723</c:v>
                </c:pt>
                <c:pt idx="11486">
                  <c:v>716</c:v>
                </c:pt>
                <c:pt idx="11487">
                  <c:v>723</c:v>
                </c:pt>
                <c:pt idx="11488">
                  <c:v>723</c:v>
                </c:pt>
                <c:pt idx="11489">
                  <c:v>726</c:v>
                </c:pt>
                <c:pt idx="11490">
                  <c:v>723</c:v>
                </c:pt>
                <c:pt idx="11491">
                  <c:v>726</c:v>
                </c:pt>
                <c:pt idx="11492">
                  <c:v>723</c:v>
                </c:pt>
                <c:pt idx="11493">
                  <c:v>726</c:v>
                </c:pt>
                <c:pt idx="11494">
                  <c:v>721</c:v>
                </c:pt>
                <c:pt idx="11495">
                  <c:v>718</c:v>
                </c:pt>
                <c:pt idx="11496">
                  <c:v>745</c:v>
                </c:pt>
                <c:pt idx="11497">
                  <c:v>716</c:v>
                </c:pt>
                <c:pt idx="11498">
                  <c:v>718</c:v>
                </c:pt>
                <c:pt idx="11499">
                  <c:v>723</c:v>
                </c:pt>
                <c:pt idx="11500">
                  <c:v>721</c:v>
                </c:pt>
                <c:pt idx="11501">
                  <c:v>731</c:v>
                </c:pt>
                <c:pt idx="11502">
                  <c:v>721</c:v>
                </c:pt>
                <c:pt idx="11503">
                  <c:v>718</c:v>
                </c:pt>
                <c:pt idx="11504">
                  <c:v>724</c:v>
                </c:pt>
                <c:pt idx="11505">
                  <c:v>723</c:v>
                </c:pt>
                <c:pt idx="11506">
                  <c:v>723</c:v>
                </c:pt>
                <c:pt idx="11507">
                  <c:v>721</c:v>
                </c:pt>
                <c:pt idx="11508">
                  <c:v>723</c:v>
                </c:pt>
                <c:pt idx="11509">
                  <c:v>721</c:v>
                </c:pt>
                <c:pt idx="11510">
                  <c:v>731</c:v>
                </c:pt>
                <c:pt idx="11511">
                  <c:v>726</c:v>
                </c:pt>
                <c:pt idx="11512">
                  <c:v>721</c:v>
                </c:pt>
                <c:pt idx="11513">
                  <c:v>726</c:v>
                </c:pt>
                <c:pt idx="11514">
                  <c:v>723</c:v>
                </c:pt>
                <c:pt idx="11515">
                  <c:v>724</c:v>
                </c:pt>
                <c:pt idx="11516">
                  <c:v>718</c:v>
                </c:pt>
                <c:pt idx="11517">
                  <c:v>724</c:v>
                </c:pt>
                <c:pt idx="11518">
                  <c:v>723</c:v>
                </c:pt>
                <c:pt idx="11519">
                  <c:v>723</c:v>
                </c:pt>
                <c:pt idx="11520">
                  <c:v>721</c:v>
                </c:pt>
                <c:pt idx="11521">
                  <c:v>726</c:v>
                </c:pt>
                <c:pt idx="11522">
                  <c:v>718</c:v>
                </c:pt>
                <c:pt idx="11523">
                  <c:v>724</c:v>
                </c:pt>
                <c:pt idx="11524">
                  <c:v>726</c:v>
                </c:pt>
                <c:pt idx="11525">
                  <c:v>723</c:v>
                </c:pt>
                <c:pt idx="11526">
                  <c:v>723</c:v>
                </c:pt>
                <c:pt idx="11527">
                  <c:v>718</c:v>
                </c:pt>
                <c:pt idx="11528">
                  <c:v>718</c:v>
                </c:pt>
                <c:pt idx="11529">
                  <c:v>723</c:v>
                </c:pt>
                <c:pt idx="11530">
                  <c:v>726</c:v>
                </c:pt>
                <c:pt idx="11531">
                  <c:v>723</c:v>
                </c:pt>
                <c:pt idx="11532">
                  <c:v>718</c:v>
                </c:pt>
                <c:pt idx="11533">
                  <c:v>721</c:v>
                </c:pt>
                <c:pt idx="11534">
                  <c:v>723</c:v>
                </c:pt>
                <c:pt idx="11535">
                  <c:v>717</c:v>
                </c:pt>
                <c:pt idx="11536">
                  <c:v>721</c:v>
                </c:pt>
                <c:pt idx="11537">
                  <c:v>728</c:v>
                </c:pt>
                <c:pt idx="11538">
                  <c:v>723</c:v>
                </c:pt>
                <c:pt idx="11539">
                  <c:v>729</c:v>
                </c:pt>
                <c:pt idx="11540">
                  <c:v>723</c:v>
                </c:pt>
                <c:pt idx="11541">
                  <c:v>728</c:v>
                </c:pt>
                <c:pt idx="11542">
                  <c:v>728</c:v>
                </c:pt>
                <c:pt idx="11543">
                  <c:v>728</c:v>
                </c:pt>
                <c:pt idx="11544">
                  <c:v>721</c:v>
                </c:pt>
                <c:pt idx="11545">
                  <c:v>731</c:v>
                </c:pt>
                <c:pt idx="11546">
                  <c:v>728</c:v>
                </c:pt>
                <c:pt idx="11547">
                  <c:v>726</c:v>
                </c:pt>
                <c:pt idx="11548">
                  <c:v>723</c:v>
                </c:pt>
                <c:pt idx="11549">
                  <c:v>721</c:v>
                </c:pt>
                <c:pt idx="11550">
                  <c:v>726</c:v>
                </c:pt>
                <c:pt idx="11551">
                  <c:v>723</c:v>
                </c:pt>
                <c:pt idx="11552">
                  <c:v>721</c:v>
                </c:pt>
                <c:pt idx="11553">
                  <c:v>723</c:v>
                </c:pt>
                <c:pt idx="11554">
                  <c:v>726</c:v>
                </c:pt>
                <c:pt idx="11555">
                  <c:v>729</c:v>
                </c:pt>
                <c:pt idx="11556">
                  <c:v>728</c:v>
                </c:pt>
                <c:pt idx="11557">
                  <c:v>722</c:v>
                </c:pt>
                <c:pt idx="11558">
                  <c:v>726</c:v>
                </c:pt>
                <c:pt idx="11559">
                  <c:v>721</c:v>
                </c:pt>
                <c:pt idx="11560">
                  <c:v>733</c:v>
                </c:pt>
                <c:pt idx="11561">
                  <c:v>726</c:v>
                </c:pt>
                <c:pt idx="11562">
                  <c:v>728</c:v>
                </c:pt>
                <c:pt idx="11563">
                  <c:v>726</c:v>
                </c:pt>
                <c:pt idx="11564">
                  <c:v>721</c:v>
                </c:pt>
                <c:pt idx="11565">
                  <c:v>723</c:v>
                </c:pt>
                <c:pt idx="11566">
                  <c:v>726</c:v>
                </c:pt>
                <c:pt idx="11567">
                  <c:v>736</c:v>
                </c:pt>
                <c:pt idx="11568">
                  <c:v>723</c:v>
                </c:pt>
                <c:pt idx="11569">
                  <c:v>716</c:v>
                </c:pt>
                <c:pt idx="11570">
                  <c:v>715</c:v>
                </c:pt>
                <c:pt idx="11571">
                  <c:v>718</c:v>
                </c:pt>
                <c:pt idx="11572">
                  <c:v>721</c:v>
                </c:pt>
                <c:pt idx="11573">
                  <c:v>716</c:v>
                </c:pt>
                <c:pt idx="11574">
                  <c:v>728</c:v>
                </c:pt>
                <c:pt idx="11575">
                  <c:v>716</c:v>
                </c:pt>
                <c:pt idx="11576">
                  <c:v>723</c:v>
                </c:pt>
                <c:pt idx="11577">
                  <c:v>729</c:v>
                </c:pt>
                <c:pt idx="11578">
                  <c:v>731</c:v>
                </c:pt>
                <c:pt idx="11579">
                  <c:v>723</c:v>
                </c:pt>
                <c:pt idx="11580">
                  <c:v>726</c:v>
                </c:pt>
                <c:pt idx="11581">
                  <c:v>726</c:v>
                </c:pt>
                <c:pt idx="11582">
                  <c:v>721</c:v>
                </c:pt>
                <c:pt idx="11583">
                  <c:v>723</c:v>
                </c:pt>
                <c:pt idx="11584">
                  <c:v>718</c:v>
                </c:pt>
                <c:pt idx="11585">
                  <c:v>715</c:v>
                </c:pt>
                <c:pt idx="11586">
                  <c:v>726</c:v>
                </c:pt>
                <c:pt idx="11587">
                  <c:v>718</c:v>
                </c:pt>
                <c:pt idx="11588">
                  <c:v>716</c:v>
                </c:pt>
                <c:pt idx="11589">
                  <c:v>723</c:v>
                </c:pt>
                <c:pt idx="11590">
                  <c:v>726</c:v>
                </c:pt>
                <c:pt idx="11591">
                  <c:v>716</c:v>
                </c:pt>
                <c:pt idx="11592">
                  <c:v>723</c:v>
                </c:pt>
                <c:pt idx="11593">
                  <c:v>723</c:v>
                </c:pt>
                <c:pt idx="11594">
                  <c:v>726</c:v>
                </c:pt>
                <c:pt idx="11595">
                  <c:v>718</c:v>
                </c:pt>
                <c:pt idx="11596">
                  <c:v>724</c:v>
                </c:pt>
                <c:pt idx="11597">
                  <c:v>721</c:v>
                </c:pt>
                <c:pt idx="11598">
                  <c:v>722</c:v>
                </c:pt>
                <c:pt idx="11599">
                  <c:v>726</c:v>
                </c:pt>
                <c:pt idx="11600">
                  <c:v>728</c:v>
                </c:pt>
                <c:pt idx="11601">
                  <c:v>728</c:v>
                </c:pt>
                <c:pt idx="11602">
                  <c:v>729</c:v>
                </c:pt>
                <c:pt idx="11603">
                  <c:v>718</c:v>
                </c:pt>
                <c:pt idx="11604">
                  <c:v>717</c:v>
                </c:pt>
                <c:pt idx="11605">
                  <c:v>723</c:v>
                </c:pt>
                <c:pt idx="11606">
                  <c:v>723</c:v>
                </c:pt>
                <c:pt idx="11607">
                  <c:v>724</c:v>
                </c:pt>
                <c:pt idx="11608">
                  <c:v>716</c:v>
                </c:pt>
                <c:pt idx="11609">
                  <c:v>723</c:v>
                </c:pt>
                <c:pt idx="11610">
                  <c:v>723</c:v>
                </c:pt>
                <c:pt idx="11611">
                  <c:v>723</c:v>
                </c:pt>
                <c:pt idx="11612">
                  <c:v>721</c:v>
                </c:pt>
                <c:pt idx="11613">
                  <c:v>723</c:v>
                </c:pt>
                <c:pt idx="11614">
                  <c:v>723</c:v>
                </c:pt>
                <c:pt idx="11615">
                  <c:v>724</c:v>
                </c:pt>
                <c:pt idx="11616">
                  <c:v>723</c:v>
                </c:pt>
                <c:pt idx="11617">
                  <c:v>718</c:v>
                </c:pt>
                <c:pt idx="11618">
                  <c:v>731</c:v>
                </c:pt>
                <c:pt idx="11619">
                  <c:v>718</c:v>
                </c:pt>
                <c:pt idx="11620">
                  <c:v>715</c:v>
                </c:pt>
                <c:pt idx="11621">
                  <c:v>721</c:v>
                </c:pt>
                <c:pt idx="11622">
                  <c:v>723</c:v>
                </c:pt>
                <c:pt idx="11623">
                  <c:v>721</c:v>
                </c:pt>
                <c:pt idx="11624">
                  <c:v>720</c:v>
                </c:pt>
                <c:pt idx="11625">
                  <c:v>723</c:v>
                </c:pt>
                <c:pt idx="11626">
                  <c:v>721</c:v>
                </c:pt>
                <c:pt idx="11627">
                  <c:v>720</c:v>
                </c:pt>
                <c:pt idx="11628">
                  <c:v>731</c:v>
                </c:pt>
                <c:pt idx="11629">
                  <c:v>726</c:v>
                </c:pt>
                <c:pt idx="11630">
                  <c:v>723</c:v>
                </c:pt>
                <c:pt idx="11631">
                  <c:v>722</c:v>
                </c:pt>
                <c:pt idx="11632">
                  <c:v>726</c:v>
                </c:pt>
                <c:pt idx="11633">
                  <c:v>723</c:v>
                </c:pt>
                <c:pt idx="11634">
                  <c:v>726</c:v>
                </c:pt>
                <c:pt idx="11635">
                  <c:v>723</c:v>
                </c:pt>
                <c:pt idx="11636">
                  <c:v>723</c:v>
                </c:pt>
                <c:pt idx="11637">
                  <c:v>721</c:v>
                </c:pt>
                <c:pt idx="11638">
                  <c:v>736</c:v>
                </c:pt>
                <c:pt idx="11639">
                  <c:v>726</c:v>
                </c:pt>
                <c:pt idx="11640">
                  <c:v>731</c:v>
                </c:pt>
                <c:pt idx="11641">
                  <c:v>731</c:v>
                </c:pt>
                <c:pt idx="11642">
                  <c:v>731</c:v>
                </c:pt>
                <c:pt idx="11643">
                  <c:v>726</c:v>
                </c:pt>
                <c:pt idx="11644">
                  <c:v>724</c:v>
                </c:pt>
                <c:pt idx="11645">
                  <c:v>723</c:v>
                </c:pt>
                <c:pt idx="11646">
                  <c:v>718</c:v>
                </c:pt>
                <c:pt idx="11647">
                  <c:v>731</c:v>
                </c:pt>
                <c:pt idx="11648">
                  <c:v>718</c:v>
                </c:pt>
                <c:pt idx="11649">
                  <c:v>721</c:v>
                </c:pt>
                <c:pt idx="11650">
                  <c:v>723</c:v>
                </c:pt>
                <c:pt idx="11651">
                  <c:v>718</c:v>
                </c:pt>
                <c:pt idx="11652">
                  <c:v>723</c:v>
                </c:pt>
                <c:pt idx="11653">
                  <c:v>723</c:v>
                </c:pt>
                <c:pt idx="11654">
                  <c:v>724</c:v>
                </c:pt>
                <c:pt idx="11655">
                  <c:v>728</c:v>
                </c:pt>
                <c:pt idx="11656">
                  <c:v>726</c:v>
                </c:pt>
                <c:pt idx="11657">
                  <c:v>728</c:v>
                </c:pt>
                <c:pt idx="11658">
                  <c:v>723</c:v>
                </c:pt>
                <c:pt idx="11659">
                  <c:v>721</c:v>
                </c:pt>
                <c:pt idx="11660">
                  <c:v>736</c:v>
                </c:pt>
                <c:pt idx="11661">
                  <c:v>728</c:v>
                </c:pt>
                <c:pt idx="11662">
                  <c:v>720</c:v>
                </c:pt>
                <c:pt idx="11663">
                  <c:v>716</c:v>
                </c:pt>
                <c:pt idx="11664">
                  <c:v>723</c:v>
                </c:pt>
                <c:pt idx="11665">
                  <c:v>729</c:v>
                </c:pt>
                <c:pt idx="11666">
                  <c:v>718</c:v>
                </c:pt>
                <c:pt idx="11667">
                  <c:v>717</c:v>
                </c:pt>
                <c:pt idx="11668">
                  <c:v>721</c:v>
                </c:pt>
                <c:pt idx="11669">
                  <c:v>726</c:v>
                </c:pt>
                <c:pt idx="11670">
                  <c:v>745</c:v>
                </c:pt>
                <c:pt idx="11671">
                  <c:v>723</c:v>
                </c:pt>
                <c:pt idx="11672">
                  <c:v>718</c:v>
                </c:pt>
                <c:pt idx="11673">
                  <c:v>715</c:v>
                </c:pt>
                <c:pt idx="11674">
                  <c:v>723</c:v>
                </c:pt>
                <c:pt idx="11675">
                  <c:v>726</c:v>
                </c:pt>
                <c:pt idx="11676">
                  <c:v>716</c:v>
                </c:pt>
                <c:pt idx="11677">
                  <c:v>731</c:v>
                </c:pt>
                <c:pt idx="11678">
                  <c:v>726</c:v>
                </c:pt>
                <c:pt idx="11679">
                  <c:v>716</c:v>
                </c:pt>
                <c:pt idx="11680">
                  <c:v>715</c:v>
                </c:pt>
                <c:pt idx="11681">
                  <c:v>715</c:v>
                </c:pt>
                <c:pt idx="11682">
                  <c:v>724</c:v>
                </c:pt>
                <c:pt idx="11683">
                  <c:v>718</c:v>
                </c:pt>
                <c:pt idx="11684">
                  <c:v>723</c:v>
                </c:pt>
                <c:pt idx="11685">
                  <c:v>728</c:v>
                </c:pt>
                <c:pt idx="11686">
                  <c:v>728</c:v>
                </c:pt>
                <c:pt idx="11687">
                  <c:v>720</c:v>
                </c:pt>
                <c:pt idx="11688">
                  <c:v>726</c:v>
                </c:pt>
                <c:pt idx="11689">
                  <c:v>731</c:v>
                </c:pt>
                <c:pt idx="11690">
                  <c:v>721</c:v>
                </c:pt>
                <c:pt idx="11691">
                  <c:v>728</c:v>
                </c:pt>
                <c:pt idx="11692">
                  <c:v>726</c:v>
                </c:pt>
                <c:pt idx="11693">
                  <c:v>726</c:v>
                </c:pt>
                <c:pt idx="11694">
                  <c:v>723</c:v>
                </c:pt>
                <c:pt idx="11695">
                  <c:v>729</c:v>
                </c:pt>
                <c:pt idx="11696">
                  <c:v>718</c:v>
                </c:pt>
                <c:pt idx="11697">
                  <c:v>731</c:v>
                </c:pt>
                <c:pt idx="11698">
                  <c:v>728</c:v>
                </c:pt>
                <c:pt idx="11699">
                  <c:v>723</c:v>
                </c:pt>
                <c:pt idx="11700">
                  <c:v>731</c:v>
                </c:pt>
                <c:pt idx="11701">
                  <c:v>723</c:v>
                </c:pt>
                <c:pt idx="11702">
                  <c:v>731</c:v>
                </c:pt>
                <c:pt idx="11703">
                  <c:v>728</c:v>
                </c:pt>
                <c:pt idx="11704">
                  <c:v>718</c:v>
                </c:pt>
                <c:pt idx="11705">
                  <c:v>715</c:v>
                </c:pt>
                <c:pt idx="11706">
                  <c:v>726</c:v>
                </c:pt>
                <c:pt idx="11707">
                  <c:v>723</c:v>
                </c:pt>
                <c:pt idx="11708">
                  <c:v>716</c:v>
                </c:pt>
                <c:pt idx="11709">
                  <c:v>723</c:v>
                </c:pt>
                <c:pt idx="11710">
                  <c:v>723</c:v>
                </c:pt>
                <c:pt idx="11711">
                  <c:v>716</c:v>
                </c:pt>
                <c:pt idx="11712">
                  <c:v>728</c:v>
                </c:pt>
                <c:pt idx="11713">
                  <c:v>726</c:v>
                </c:pt>
                <c:pt idx="11714">
                  <c:v>721</c:v>
                </c:pt>
                <c:pt idx="11715">
                  <c:v>726</c:v>
                </c:pt>
                <c:pt idx="11716">
                  <c:v>721</c:v>
                </c:pt>
                <c:pt idx="11717">
                  <c:v>723</c:v>
                </c:pt>
                <c:pt idx="11718">
                  <c:v>718</c:v>
                </c:pt>
                <c:pt idx="11719">
                  <c:v>726</c:v>
                </c:pt>
                <c:pt idx="11720">
                  <c:v>726</c:v>
                </c:pt>
                <c:pt idx="11721">
                  <c:v>726</c:v>
                </c:pt>
                <c:pt idx="11722">
                  <c:v>716</c:v>
                </c:pt>
                <c:pt idx="11723">
                  <c:v>723</c:v>
                </c:pt>
                <c:pt idx="11724">
                  <c:v>721</c:v>
                </c:pt>
                <c:pt idx="11725">
                  <c:v>723</c:v>
                </c:pt>
                <c:pt idx="11726">
                  <c:v>723</c:v>
                </c:pt>
                <c:pt idx="11727">
                  <c:v>731</c:v>
                </c:pt>
                <c:pt idx="11728">
                  <c:v>718</c:v>
                </c:pt>
                <c:pt idx="11729">
                  <c:v>721</c:v>
                </c:pt>
                <c:pt idx="11730">
                  <c:v>726</c:v>
                </c:pt>
                <c:pt idx="11731">
                  <c:v>723</c:v>
                </c:pt>
                <c:pt idx="11732">
                  <c:v>723</c:v>
                </c:pt>
                <c:pt idx="11733">
                  <c:v>718</c:v>
                </c:pt>
                <c:pt idx="11734">
                  <c:v>721</c:v>
                </c:pt>
                <c:pt idx="11735">
                  <c:v>728</c:v>
                </c:pt>
                <c:pt idx="11736">
                  <c:v>716</c:v>
                </c:pt>
                <c:pt idx="11737">
                  <c:v>716</c:v>
                </c:pt>
                <c:pt idx="11738">
                  <c:v>728</c:v>
                </c:pt>
                <c:pt idx="11739">
                  <c:v>721</c:v>
                </c:pt>
                <c:pt idx="11740">
                  <c:v>720</c:v>
                </c:pt>
                <c:pt idx="11741">
                  <c:v>728</c:v>
                </c:pt>
                <c:pt idx="11742">
                  <c:v>721</c:v>
                </c:pt>
                <c:pt idx="11743">
                  <c:v>723</c:v>
                </c:pt>
                <c:pt idx="11744">
                  <c:v>718</c:v>
                </c:pt>
                <c:pt idx="11745">
                  <c:v>731</c:v>
                </c:pt>
                <c:pt idx="11746">
                  <c:v>723</c:v>
                </c:pt>
                <c:pt idx="11747">
                  <c:v>716</c:v>
                </c:pt>
                <c:pt idx="11748">
                  <c:v>715</c:v>
                </c:pt>
                <c:pt idx="11749">
                  <c:v>715</c:v>
                </c:pt>
                <c:pt idx="11750">
                  <c:v>713</c:v>
                </c:pt>
                <c:pt idx="11751">
                  <c:v>721</c:v>
                </c:pt>
                <c:pt idx="11752">
                  <c:v>728</c:v>
                </c:pt>
                <c:pt idx="11753">
                  <c:v>729</c:v>
                </c:pt>
                <c:pt idx="11754">
                  <c:v>728</c:v>
                </c:pt>
                <c:pt idx="11755">
                  <c:v>723</c:v>
                </c:pt>
                <c:pt idx="11756">
                  <c:v>720</c:v>
                </c:pt>
                <c:pt idx="11757">
                  <c:v>733</c:v>
                </c:pt>
                <c:pt idx="11758">
                  <c:v>721</c:v>
                </c:pt>
                <c:pt idx="11759">
                  <c:v>723</c:v>
                </c:pt>
                <c:pt idx="11760">
                  <c:v>718</c:v>
                </c:pt>
                <c:pt idx="11761">
                  <c:v>716</c:v>
                </c:pt>
                <c:pt idx="11762">
                  <c:v>731</c:v>
                </c:pt>
                <c:pt idx="11763">
                  <c:v>723</c:v>
                </c:pt>
                <c:pt idx="11764">
                  <c:v>728</c:v>
                </c:pt>
                <c:pt idx="11765">
                  <c:v>718</c:v>
                </c:pt>
                <c:pt idx="11766">
                  <c:v>715</c:v>
                </c:pt>
                <c:pt idx="11767">
                  <c:v>718</c:v>
                </c:pt>
                <c:pt idx="11768">
                  <c:v>726</c:v>
                </c:pt>
                <c:pt idx="11769">
                  <c:v>724</c:v>
                </c:pt>
                <c:pt idx="11770">
                  <c:v>718</c:v>
                </c:pt>
                <c:pt idx="11771">
                  <c:v>723</c:v>
                </c:pt>
                <c:pt idx="11772">
                  <c:v>731</c:v>
                </c:pt>
                <c:pt idx="11773">
                  <c:v>731</c:v>
                </c:pt>
                <c:pt idx="11774">
                  <c:v>721</c:v>
                </c:pt>
                <c:pt idx="11775">
                  <c:v>728</c:v>
                </c:pt>
                <c:pt idx="11776">
                  <c:v>731</c:v>
                </c:pt>
                <c:pt idx="11777">
                  <c:v>728</c:v>
                </c:pt>
                <c:pt idx="11778">
                  <c:v>726</c:v>
                </c:pt>
                <c:pt idx="11779">
                  <c:v>755</c:v>
                </c:pt>
                <c:pt idx="11780">
                  <c:v>750</c:v>
                </c:pt>
                <c:pt idx="11781">
                  <c:v>748</c:v>
                </c:pt>
                <c:pt idx="11782">
                  <c:v>723</c:v>
                </c:pt>
                <c:pt idx="11783">
                  <c:v>722</c:v>
                </c:pt>
                <c:pt idx="11784">
                  <c:v>743</c:v>
                </c:pt>
                <c:pt idx="11785">
                  <c:v>723</c:v>
                </c:pt>
                <c:pt idx="11786">
                  <c:v>721</c:v>
                </c:pt>
                <c:pt idx="11787">
                  <c:v>723</c:v>
                </c:pt>
                <c:pt idx="11788">
                  <c:v>728</c:v>
                </c:pt>
                <c:pt idx="11789">
                  <c:v>721</c:v>
                </c:pt>
                <c:pt idx="11790">
                  <c:v>728</c:v>
                </c:pt>
                <c:pt idx="11791">
                  <c:v>728</c:v>
                </c:pt>
                <c:pt idx="11792">
                  <c:v>721</c:v>
                </c:pt>
                <c:pt idx="11793">
                  <c:v>723</c:v>
                </c:pt>
                <c:pt idx="11794">
                  <c:v>716</c:v>
                </c:pt>
                <c:pt idx="11795">
                  <c:v>718</c:v>
                </c:pt>
                <c:pt idx="11796">
                  <c:v>726</c:v>
                </c:pt>
                <c:pt idx="11797">
                  <c:v>721</c:v>
                </c:pt>
                <c:pt idx="11798">
                  <c:v>718</c:v>
                </c:pt>
                <c:pt idx="11799">
                  <c:v>716</c:v>
                </c:pt>
                <c:pt idx="11800">
                  <c:v>718</c:v>
                </c:pt>
                <c:pt idx="11801">
                  <c:v>723</c:v>
                </c:pt>
                <c:pt idx="11802">
                  <c:v>721</c:v>
                </c:pt>
                <c:pt idx="11803">
                  <c:v>731</c:v>
                </c:pt>
                <c:pt idx="11804">
                  <c:v>726</c:v>
                </c:pt>
                <c:pt idx="11805">
                  <c:v>726</c:v>
                </c:pt>
                <c:pt idx="11806">
                  <c:v>723</c:v>
                </c:pt>
                <c:pt idx="11807">
                  <c:v>721</c:v>
                </c:pt>
                <c:pt idx="11808">
                  <c:v>736</c:v>
                </c:pt>
                <c:pt idx="11809">
                  <c:v>731</c:v>
                </c:pt>
                <c:pt idx="11810">
                  <c:v>721</c:v>
                </c:pt>
                <c:pt idx="11811">
                  <c:v>723</c:v>
                </c:pt>
                <c:pt idx="11812">
                  <c:v>726</c:v>
                </c:pt>
                <c:pt idx="11813">
                  <c:v>731</c:v>
                </c:pt>
                <c:pt idx="11814">
                  <c:v>728</c:v>
                </c:pt>
                <c:pt idx="11815">
                  <c:v>729</c:v>
                </c:pt>
                <c:pt idx="11816">
                  <c:v>728</c:v>
                </c:pt>
                <c:pt idx="11817">
                  <c:v>731</c:v>
                </c:pt>
                <c:pt idx="11818">
                  <c:v>726</c:v>
                </c:pt>
                <c:pt idx="11819">
                  <c:v>726</c:v>
                </c:pt>
                <c:pt idx="11820">
                  <c:v>721</c:v>
                </c:pt>
                <c:pt idx="11821">
                  <c:v>718</c:v>
                </c:pt>
                <c:pt idx="11822">
                  <c:v>717</c:v>
                </c:pt>
                <c:pt idx="11823">
                  <c:v>716</c:v>
                </c:pt>
                <c:pt idx="11824">
                  <c:v>723</c:v>
                </c:pt>
                <c:pt idx="11825">
                  <c:v>723</c:v>
                </c:pt>
                <c:pt idx="11826">
                  <c:v>716</c:v>
                </c:pt>
                <c:pt idx="11827">
                  <c:v>723</c:v>
                </c:pt>
                <c:pt idx="11828">
                  <c:v>723</c:v>
                </c:pt>
                <c:pt idx="11829">
                  <c:v>721</c:v>
                </c:pt>
                <c:pt idx="11830">
                  <c:v>717</c:v>
                </c:pt>
                <c:pt idx="11831">
                  <c:v>724</c:v>
                </c:pt>
                <c:pt idx="11832">
                  <c:v>721</c:v>
                </c:pt>
                <c:pt idx="11833">
                  <c:v>722</c:v>
                </c:pt>
                <c:pt idx="11834">
                  <c:v>726</c:v>
                </c:pt>
                <c:pt idx="11835">
                  <c:v>723</c:v>
                </c:pt>
                <c:pt idx="11836">
                  <c:v>723</c:v>
                </c:pt>
                <c:pt idx="11837">
                  <c:v>726</c:v>
                </c:pt>
                <c:pt idx="11838">
                  <c:v>723</c:v>
                </c:pt>
                <c:pt idx="11839">
                  <c:v>721</c:v>
                </c:pt>
                <c:pt idx="11840">
                  <c:v>721</c:v>
                </c:pt>
                <c:pt idx="11841">
                  <c:v>731</c:v>
                </c:pt>
                <c:pt idx="11842">
                  <c:v>726</c:v>
                </c:pt>
                <c:pt idx="11843">
                  <c:v>731</c:v>
                </c:pt>
                <c:pt idx="11844">
                  <c:v>728</c:v>
                </c:pt>
                <c:pt idx="11845">
                  <c:v>731</c:v>
                </c:pt>
                <c:pt idx="11846">
                  <c:v>723</c:v>
                </c:pt>
                <c:pt idx="11847">
                  <c:v>722</c:v>
                </c:pt>
                <c:pt idx="11848">
                  <c:v>726</c:v>
                </c:pt>
                <c:pt idx="11849">
                  <c:v>728</c:v>
                </c:pt>
                <c:pt idx="11850">
                  <c:v>734</c:v>
                </c:pt>
                <c:pt idx="11851">
                  <c:v>721</c:v>
                </c:pt>
                <c:pt idx="11852">
                  <c:v>728</c:v>
                </c:pt>
                <c:pt idx="11853">
                  <c:v>731</c:v>
                </c:pt>
                <c:pt idx="11854">
                  <c:v>723</c:v>
                </c:pt>
                <c:pt idx="11855">
                  <c:v>726</c:v>
                </c:pt>
                <c:pt idx="11856">
                  <c:v>721</c:v>
                </c:pt>
                <c:pt idx="11857">
                  <c:v>718</c:v>
                </c:pt>
                <c:pt idx="11858">
                  <c:v>726</c:v>
                </c:pt>
                <c:pt idx="11859">
                  <c:v>721</c:v>
                </c:pt>
                <c:pt idx="11860">
                  <c:v>723</c:v>
                </c:pt>
                <c:pt idx="11861">
                  <c:v>723</c:v>
                </c:pt>
                <c:pt idx="11862">
                  <c:v>718</c:v>
                </c:pt>
                <c:pt idx="11863">
                  <c:v>718</c:v>
                </c:pt>
                <c:pt idx="11864">
                  <c:v>726</c:v>
                </c:pt>
                <c:pt idx="11865">
                  <c:v>718</c:v>
                </c:pt>
                <c:pt idx="11866">
                  <c:v>717</c:v>
                </c:pt>
                <c:pt idx="11867">
                  <c:v>723</c:v>
                </c:pt>
                <c:pt idx="11868">
                  <c:v>736</c:v>
                </c:pt>
                <c:pt idx="11869">
                  <c:v>729</c:v>
                </c:pt>
                <c:pt idx="11870">
                  <c:v>723</c:v>
                </c:pt>
                <c:pt idx="11871">
                  <c:v>731</c:v>
                </c:pt>
                <c:pt idx="11872">
                  <c:v>723</c:v>
                </c:pt>
                <c:pt idx="11873">
                  <c:v>723</c:v>
                </c:pt>
                <c:pt idx="11874">
                  <c:v>726</c:v>
                </c:pt>
                <c:pt idx="11875">
                  <c:v>728</c:v>
                </c:pt>
                <c:pt idx="11876">
                  <c:v>728</c:v>
                </c:pt>
                <c:pt idx="11877">
                  <c:v>721</c:v>
                </c:pt>
                <c:pt idx="11878">
                  <c:v>728</c:v>
                </c:pt>
                <c:pt idx="11879">
                  <c:v>723</c:v>
                </c:pt>
                <c:pt idx="11880">
                  <c:v>724</c:v>
                </c:pt>
                <c:pt idx="11881">
                  <c:v>726</c:v>
                </c:pt>
                <c:pt idx="11882">
                  <c:v>726</c:v>
                </c:pt>
                <c:pt idx="11883">
                  <c:v>716</c:v>
                </c:pt>
                <c:pt idx="11884">
                  <c:v>717</c:v>
                </c:pt>
                <c:pt idx="11885">
                  <c:v>724</c:v>
                </c:pt>
                <c:pt idx="11886">
                  <c:v>723</c:v>
                </c:pt>
                <c:pt idx="11887">
                  <c:v>718</c:v>
                </c:pt>
                <c:pt idx="11888">
                  <c:v>745</c:v>
                </c:pt>
                <c:pt idx="11889">
                  <c:v>726</c:v>
                </c:pt>
                <c:pt idx="11890">
                  <c:v>723</c:v>
                </c:pt>
                <c:pt idx="11891">
                  <c:v>716</c:v>
                </c:pt>
                <c:pt idx="11892">
                  <c:v>723</c:v>
                </c:pt>
                <c:pt idx="11893">
                  <c:v>723</c:v>
                </c:pt>
                <c:pt idx="11894">
                  <c:v>721</c:v>
                </c:pt>
                <c:pt idx="11895">
                  <c:v>728</c:v>
                </c:pt>
                <c:pt idx="11896">
                  <c:v>729</c:v>
                </c:pt>
                <c:pt idx="11897">
                  <c:v>728</c:v>
                </c:pt>
                <c:pt idx="11898">
                  <c:v>731</c:v>
                </c:pt>
                <c:pt idx="11899">
                  <c:v>716</c:v>
                </c:pt>
                <c:pt idx="11900">
                  <c:v>718</c:v>
                </c:pt>
                <c:pt idx="11901">
                  <c:v>723</c:v>
                </c:pt>
                <c:pt idx="11902">
                  <c:v>715</c:v>
                </c:pt>
                <c:pt idx="11903">
                  <c:v>715</c:v>
                </c:pt>
                <c:pt idx="11904">
                  <c:v>715</c:v>
                </c:pt>
                <c:pt idx="11905">
                  <c:v>716</c:v>
                </c:pt>
                <c:pt idx="11906">
                  <c:v>731</c:v>
                </c:pt>
                <c:pt idx="11907">
                  <c:v>726</c:v>
                </c:pt>
                <c:pt idx="11908">
                  <c:v>731</c:v>
                </c:pt>
                <c:pt idx="11909">
                  <c:v>723</c:v>
                </c:pt>
                <c:pt idx="11910">
                  <c:v>721</c:v>
                </c:pt>
                <c:pt idx="11911">
                  <c:v>728</c:v>
                </c:pt>
                <c:pt idx="11912">
                  <c:v>718</c:v>
                </c:pt>
                <c:pt idx="11913">
                  <c:v>724</c:v>
                </c:pt>
                <c:pt idx="11914">
                  <c:v>718</c:v>
                </c:pt>
                <c:pt idx="11915">
                  <c:v>717</c:v>
                </c:pt>
                <c:pt idx="11916">
                  <c:v>715</c:v>
                </c:pt>
                <c:pt idx="11917">
                  <c:v>731</c:v>
                </c:pt>
                <c:pt idx="11918">
                  <c:v>718</c:v>
                </c:pt>
                <c:pt idx="11919">
                  <c:v>721</c:v>
                </c:pt>
                <c:pt idx="11920">
                  <c:v>731</c:v>
                </c:pt>
                <c:pt idx="11921">
                  <c:v>721</c:v>
                </c:pt>
                <c:pt idx="11922">
                  <c:v>731</c:v>
                </c:pt>
                <c:pt idx="11923">
                  <c:v>723</c:v>
                </c:pt>
                <c:pt idx="11924">
                  <c:v>726</c:v>
                </c:pt>
                <c:pt idx="11925">
                  <c:v>736</c:v>
                </c:pt>
                <c:pt idx="11926">
                  <c:v>718</c:v>
                </c:pt>
                <c:pt idx="11927">
                  <c:v>715</c:v>
                </c:pt>
                <c:pt idx="11928">
                  <c:v>715</c:v>
                </c:pt>
                <c:pt idx="11929">
                  <c:v>715</c:v>
                </c:pt>
                <c:pt idx="11930">
                  <c:v>713</c:v>
                </c:pt>
                <c:pt idx="11931">
                  <c:v>724</c:v>
                </c:pt>
                <c:pt idx="11932">
                  <c:v>726</c:v>
                </c:pt>
                <c:pt idx="11933">
                  <c:v>723</c:v>
                </c:pt>
                <c:pt idx="11934">
                  <c:v>726</c:v>
                </c:pt>
                <c:pt idx="11935">
                  <c:v>731</c:v>
                </c:pt>
                <c:pt idx="11936">
                  <c:v>718</c:v>
                </c:pt>
                <c:pt idx="11937">
                  <c:v>723</c:v>
                </c:pt>
                <c:pt idx="11938">
                  <c:v>723</c:v>
                </c:pt>
                <c:pt idx="11939">
                  <c:v>715</c:v>
                </c:pt>
                <c:pt idx="11940">
                  <c:v>715</c:v>
                </c:pt>
                <c:pt idx="11941">
                  <c:v>726</c:v>
                </c:pt>
                <c:pt idx="11942">
                  <c:v>723</c:v>
                </c:pt>
                <c:pt idx="11943">
                  <c:v>728</c:v>
                </c:pt>
                <c:pt idx="11944">
                  <c:v>716</c:v>
                </c:pt>
                <c:pt idx="11945">
                  <c:v>723</c:v>
                </c:pt>
                <c:pt idx="11946">
                  <c:v>726</c:v>
                </c:pt>
                <c:pt idx="11947">
                  <c:v>723</c:v>
                </c:pt>
                <c:pt idx="11948">
                  <c:v>732</c:v>
                </c:pt>
                <c:pt idx="11949">
                  <c:v>721</c:v>
                </c:pt>
                <c:pt idx="11950">
                  <c:v>722</c:v>
                </c:pt>
                <c:pt idx="11951">
                  <c:v>726</c:v>
                </c:pt>
                <c:pt idx="11952">
                  <c:v>723</c:v>
                </c:pt>
                <c:pt idx="11953">
                  <c:v>731</c:v>
                </c:pt>
                <c:pt idx="11954">
                  <c:v>728</c:v>
                </c:pt>
                <c:pt idx="11955">
                  <c:v>731</c:v>
                </c:pt>
                <c:pt idx="11956">
                  <c:v>728</c:v>
                </c:pt>
                <c:pt idx="11957">
                  <c:v>736</c:v>
                </c:pt>
                <c:pt idx="11958">
                  <c:v>721</c:v>
                </c:pt>
                <c:pt idx="11959">
                  <c:v>723</c:v>
                </c:pt>
                <c:pt idx="11960">
                  <c:v>723</c:v>
                </c:pt>
                <c:pt idx="11961">
                  <c:v>728</c:v>
                </c:pt>
                <c:pt idx="11962">
                  <c:v>733</c:v>
                </c:pt>
                <c:pt idx="11963">
                  <c:v>728</c:v>
                </c:pt>
                <c:pt idx="11964">
                  <c:v>731</c:v>
                </c:pt>
                <c:pt idx="11965">
                  <c:v>736</c:v>
                </c:pt>
                <c:pt idx="11966">
                  <c:v>726</c:v>
                </c:pt>
                <c:pt idx="11967">
                  <c:v>723</c:v>
                </c:pt>
                <c:pt idx="11968">
                  <c:v>723</c:v>
                </c:pt>
                <c:pt idx="11969">
                  <c:v>726</c:v>
                </c:pt>
                <c:pt idx="11970">
                  <c:v>726</c:v>
                </c:pt>
                <c:pt idx="11971">
                  <c:v>721</c:v>
                </c:pt>
                <c:pt idx="11972">
                  <c:v>717</c:v>
                </c:pt>
                <c:pt idx="11973">
                  <c:v>723</c:v>
                </c:pt>
                <c:pt idx="11974">
                  <c:v>716</c:v>
                </c:pt>
                <c:pt idx="11975">
                  <c:v>723</c:v>
                </c:pt>
                <c:pt idx="11976">
                  <c:v>718</c:v>
                </c:pt>
                <c:pt idx="11977">
                  <c:v>718</c:v>
                </c:pt>
                <c:pt idx="11978">
                  <c:v>723</c:v>
                </c:pt>
                <c:pt idx="11979">
                  <c:v>715</c:v>
                </c:pt>
                <c:pt idx="11980">
                  <c:v>723</c:v>
                </c:pt>
                <c:pt idx="11981">
                  <c:v>718</c:v>
                </c:pt>
                <c:pt idx="11982">
                  <c:v>715</c:v>
                </c:pt>
                <c:pt idx="11983">
                  <c:v>723</c:v>
                </c:pt>
                <c:pt idx="11984">
                  <c:v>716</c:v>
                </c:pt>
                <c:pt idx="11985">
                  <c:v>723</c:v>
                </c:pt>
                <c:pt idx="11986">
                  <c:v>726</c:v>
                </c:pt>
                <c:pt idx="11987">
                  <c:v>721</c:v>
                </c:pt>
                <c:pt idx="11988">
                  <c:v>731</c:v>
                </c:pt>
                <c:pt idx="11989">
                  <c:v>723</c:v>
                </c:pt>
                <c:pt idx="11990">
                  <c:v>716</c:v>
                </c:pt>
                <c:pt idx="11991">
                  <c:v>723</c:v>
                </c:pt>
                <c:pt idx="11992">
                  <c:v>724</c:v>
                </c:pt>
                <c:pt idx="11993">
                  <c:v>718</c:v>
                </c:pt>
                <c:pt idx="11994">
                  <c:v>723</c:v>
                </c:pt>
                <c:pt idx="11995">
                  <c:v>721</c:v>
                </c:pt>
                <c:pt idx="11996">
                  <c:v>723</c:v>
                </c:pt>
                <c:pt idx="11997">
                  <c:v>721</c:v>
                </c:pt>
                <c:pt idx="11998">
                  <c:v>745</c:v>
                </c:pt>
                <c:pt idx="11999">
                  <c:v>718</c:v>
                </c:pt>
                <c:pt idx="12000">
                  <c:v>743</c:v>
                </c:pt>
                <c:pt idx="12001">
                  <c:v>723</c:v>
                </c:pt>
                <c:pt idx="12002">
                  <c:v>723</c:v>
                </c:pt>
                <c:pt idx="12003">
                  <c:v>721</c:v>
                </c:pt>
                <c:pt idx="12004">
                  <c:v>723</c:v>
                </c:pt>
                <c:pt idx="12005">
                  <c:v>721</c:v>
                </c:pt>
                <c:pt idx="12006">
                  <c:v>718</c:v>
                </c:pt>
                <c:pt idx="12007">
                  <c:v>723</c:v>
                </c:pt>
                <c:pt idx="12008">
                  <c:v>724</c:v>
                </c:pt>
                <c:pt idx="12009">
                  <c:v>723</c:v>
                </c:pt>
                <c:pt idx="12010">
                  <c:v>718</c:v>
                </c:pt>
                <c:pt idx="12011">
                  <c:v>716</c:v>
                </c:pt>
                <c:pt idx="12012">
                  <c:v>716</c:v>
                </c:pt>
                <c:pt idx="12013">
                  <c:v>723</c:v>
                </c:pt>
                <c:pt idx="12014">
                  <c:v>721</c:v>
                </c:pt>
                <c:pt idx="12015">
                  <c:v>723</c:v>
                </c:pt>
                <c:pt idx="12016">
                  <c:v>729</c:v>
                </c:pt>
                <c:pt idx="12017">
                  <c:v>716</c:v>
                </c:pt>
                <c:pt idx="12018">
                  <c:v>726</c:v>
                </c:pt>
                <c:pt idx="12019">
                  <c:v>721</c:v>
                </c:pt>
                <c:pt idx="12020">
                  <c:v>723</c:v>
                </c:pt>
                <c:pt idx="12021">
                  <c:v>723</c:v>
                </c:pt>
                <c:pt idx="12022">
                  <c:v>728</c:v>
                </c:pt>
                <c:pt idx="12023">
                  <c:v>736</c:v>
                </c:pt>
                <c:pt idx="12024">
                  <c:v>728</c:v>
                </c:pt>
                <c:pt idx="12025">
                  <c:v>731</c:v>
                </c:pt>
                <c:pt idx="12026">
                  <c:v>721</c:v>
                </c:pt>
                <c:pt idx="12027">
                  <c:v>728</c:v>
                </c:pt>
                <c:pt idx="12028">
                  <c:v>722</c:v>
                </c:pt>
                <c:pt idx="12029">
                  <c:v>721</c:v>
                </c:pt>
                <c:pt idx="12030">
                  <c:v>723</c:v>
                </c:pt>
                <c:pt idx="12031">
                  <c:v>726</c:v>
                </c:pt>
                <c:pt idx="12032">
                  <c:v>731</c:v>
                </c:pt>
                <c:pt idx="12033">
                  <c:v>723</c:v>
                </c:pt>
                <c:pt idx="12034">
                  <c:v>729</c:v>
                </c:pt>
                <c:pt idx="12035">
                  <c:v>723</c:v>
                </c:pt>
                <c:pt idx="12036">
                  <c:v>736</c:v>
                </c:pt>
                <c:pt idx="12037">
                  <c:v>728</c:v>
                </c:pt>
                <c:pt idx="12038">
                  <c:v>741</c:v>
                </c:pt>
                <c:pt idx="12039">
                  <c:v>726</c:v>
                </c:pt>
                <c:pt idx="12040">
                  <c:v>716</c:v>
                </c:pt>
                <c:pt idx="12041">
                  <c:v>723</c:v>
                </c:pt>
                <c:pt idx="12042">
                  <c:v>716</c:v>
                </c:pt>
                <c:pt idx="12043">
                  <c:v>726</c:v>
                </c:pt>
                <c:pt idx="12044">
                  <c:v>718</c:v>
                </c:pt>
                <c:pt idx="12045">
                  <c:v>715</c:v>
                </c:pt>
                <c:pt idx="12046">
                  <c:v>727</c:v>
                </c:pt>
                <c:pt idx="12047">
                  <c:v>721</c:v>
                </c:pt>
                <c:pt idx="12048">
                  <c:v>718</c:v>
                </c:pt>
                <c:pt idx="12049">
                  <c:v>726</c:v>
                </c:pt>
                <c:pt idx="12050">
                  <c:v>736</c:v>
                </c:pt>
                <c:pt idx="12051">
                  <c:v>718</c:v>
                </c:pt>
                <c:pt idx="12052">
                  <c:v>721</c:v>
                </c:pt>
                <c:pt idx="12053">
                  <c:v>717</c:v>
                </c:pt>
                <c:pt idx="12054">
                  <c:v>728</c:v>
                </c:pt>
                <c:pt idx="12055">
                  <c:v>724</c:v>
                </c:pt>
                <c:pt idx="12056">
                  <c:v>723</c:v>
                </c:pt>
                <c:pt idx="12057">
                  <c:v>726</c:v>
                </c:pt>
                <c:pt idx="12058">
                  <c:v>716</c:v>
                </c:pt>
                <c:pt idx="12059">
                  <c:v>718</c:v>
                </c:pt>
                <c:pt idx="12060">
                  <c:v>721</c:v>
                </c:pt>
                <c:pt idx="12061">
                  <c:v>723</c:v>
                </c:pt>
                <c:pt idx="12062">
                  <c:v>726</c:v>
                </c:pt>
                <c:pt idx="12063">
                  <c:v>718</c:v>
                </c:pt>
                <c:pt idx="12064">
                  <c:v>726</c:v>
                </c:pt>
                <c:pt idx="12065">
                  <c:v>721</c:v>
                </c:pt>
                <c:pt idx="12066">
                  <c:v>718</c:v>
                </c:pt>
                <c:pt idx="12067">
                  <c:v>721</c:v>
                </c:pt>
                <c:pt idx="12068">
                  <c:v>723</c:v>
                </c:pt>
                <c:pt idx="12069">
                  <c:v>726</c:v>
                </c:pt>
                <c:pt idx="12070">
                  <c:v>726</c:v>
                </c:pt>
                <c:pt idx="12071">
                  <c:v>731</c:v>
                </c:pt>
                <c:pt idx="12072">
                  <c:v>718</c:v>
                </c:pt>
                <c:pt idx="12073">
                  <c:v>726</c:v>
                </c:pt>
                <c:pt idx="12074">
                  <c:v>723</c:v>
                </c:pt>
                <c:pt idx="12075">
                  <c:v>720</c:v>
                </c:pt>
                <c:pt idx="12076">
                  <c:v>731</c:v>
                </c:pt>
                <c:pt idx="12077">
                  <c:v>733</c:v>
                </c:pt>
                <c:pt idx="12078">
                  <c:v>728</c:v>
                </c:pt>
                <c:pt idx="12079">
                  <c:v>728</c:v>
                </c:pt>
                <c:pt idx="12080">
                  <c:v>721</c:v>
                </c:pt>
                <c:pt idx="12081">
                  <c:v>731</c:v>
                </c:pt>
                <c:pt idx="12082">
                  <c:v>723</c:v>
                </c:pt>
                <c:pt idx="12083">
                  <c:v>716</c:v>
                </c:pt>
                <c:pt idx="12084">
                  <c:v>726</c:v>
                </c:pt>
                <c:pt idx="12085">
                  <c:v>716</c:v>
                </c:pt>
                <c:pt idx="12086">
                  <c:v>718</c:v>
                </c:pt>
                <c:pt idx="12087">
                  <c:v>726</c:v>
                </c:pt>
                <c:pt idx="12088">
                  <c:v>716</c:v>
                </c:pt>
                <c:pt idx="12089">
                  <c:v>717</c:v>
                </c:pt>
                <c:pt idx="12090">
                  <c:v>728</c:v>
                </c:pt>
                <c:pt idx="12091">
                  <c:v>716</c:v>
                </c:pt>
                <c:pt idx="12092">
                  <c:v>723</c:v>
                </c:pt>
                <c:pt idx="12093">
                  <c:v>716</c:v>
                </c:pt>
                <c:pt idx="12094">
                  <c:v>716</c:v>
                </c:pt>
                <c:pt idx="12095">
                  <c:v>728</c:v>
                </c:pt>
                <c:pt idx="12096">
                  <c:v>721</c:v>
                </c:pt>
                <c:pt idx="12097">
                  <c:v>728</c:v>
                </c:pt>
                <c:pt idx="12098">
                  <c:v>723</c:v>
                </c:pt>
                <c:pt idx="12099">
                  <c:v>726</c:v>
                </c:pt>
                <c:pt idx="12100">
                  <c:v>726</c:v>
                </c:pt>
                <c:pt idx="12101">
                  <c:v>723</c:v>
                </c:pt>
                <c:pt idx="12102">
                  <c:v>723</c:v>
                </c:pt>
                <c:pt idx="12103">
                  <c:v>723</c:v>
                </c:pt>
                <c:pt idx="12104">
                  <c:v>748</c:v>
                </c:pt>
                <c:pt idx="12105">
                  <c:v>718</c:v>
                </c:pt>
                <c:pt idx="12106">
                  <c:v>723</c:v>
                </c:pt>
                <c:pt idx="12107">
                  <c:v>728</c:v>
                </c:pt>
                <c:pt idx="12108">
                  <c:v>718</c:v>
                </c:pt>
                <c:pt idx="12109">
                  <c:v>743</c:v>
                </c:pt>
                <c:pt idx="12110">
                  <c:v>718</c:v>
                </c:pt>
                <c:pt idx="12111">
                  <c:v>723</c:v>
                </c:pt>
                <c:pt idx="12112">
                  <c:v>740</c:v>
                </c:pt>
                <c:pt idx="12113">
                  <c:v>716</c:v>
                </c:pt>
                <c:pt idx="12114">
                  <c:v>721</c:v>
                </c:pt>
                <c:pt idx="12115">
                  <c:v>716</c:v>
                </c:pt>
                <c:pt idx="12116">
                  <c:v>723</c:v>
                </c:pt>
                <c:pt idx="12117">
                  <c:v>718</c:v>
                </c:pt>
                <c:pt idx="12118">
                  <c:v>726</c:v>
                </c:pt>
                <c:pt idx="12119">
                  <c:v>726</c:v>
                </c:pt>
                <c:pt idx="12120">
                  <c:v>724</c:v>
                </c:pt>
                <c:pt idx="12121">
                  <c:v>723</c:v>
                </c:pt>
                <c:pt idx="12122">
                  <c:v>723</c:v>
                </c:pt>
                <c:pt idx="12123">
                  <c:v>728</c:v>
                </c:pt>
                <c:pt idx="12124">
                  <c:v>728</c:v>
                </c:pt>
                <c:pt idx="12125">
                  <c:v>729</c:v>
                </c:pt>
                <c:pt idx="12126">
                  <c:v>723</c:v>
                </c:pt>
                <c:pt idx="12127">
                  <c:v>726</c:v>
                </c:pt>
                <c:pt idx="12128">
                  <c:v>728</c:v>
                </c:pt>
                <c:pt idx="12129">
                  <c:v>728</c:v>
                </c:pt>
                <c:pt idx="12130">
                  <c:v>729</c:v>
                </c:pt>
                <c:pt idx="12131">
                  <c:v>736</c:v>
                </c:pt>
                <c:pt idx="12132">
                  <c:v>731</c:v>
                </c:pt>
                <c:pt idx="12133">
                  <c:v>729</c:v>
                </c:pt>
                <c:pt idx="12134">
                  <c:v>725</c:v>
                </c:pt>
                <c:pt idx="12135">
                  <c:v>728</c:v>
                </c:pt>
                <c:pt idx="12136">
                  <c:v>729</c:v>
                </c:pt>
                <c:pt idx="12137">
                  <c:v>721</c:v>
                </c:pt>
                <c:pt idx="12138">
                  <c:v>723</c:v>
                </c:pt>
                <c:pt idx="12139">
                  <c:v>721</c:v>
                </c:pt>
                <c:pt idx="12140">
                  <c:v>723</c:v>
                </c:pt>
                <c:pt idx="12141">
                  <c:v>731</c:v>
                </c:pt>
                <c:pt idx="12142">
                  <c:v>721</c:v>
                </c:pt>
                <c:pt idx="12143">
                  <c:v>720</c:v>
                </c:pt>
                <c:pt idx="12144">
                  <c:v>723</c:v>
                </c:pt>
                <c:pt idx="12145">
                  <c:v>726</c:v>
                </c:pt>
                <c:pt idx="12146">
                  <c:v>728</c:v>
                </c:pt>
                <c:pt idx="12147">
                  <c:v>721</c:v>
                </c:pt>
                <c:pt idx="12148">
                  <c:v>723</c:v>
                </c:pt>
                <c:pt idx="12149">
                  <c:v>728</c:v>
                </c:pt>
                <c:pt idx="12150">
                  <c:v>721</c:v>
                </c:pt>
                <c:pt idx="12151">
                  <c:v>731</c:v>
                </c:pt>
                <c:pt idx="12152">
                  <c:v>728</c:v>
                </c:pt>
                <c:pt idx="12153">
                  <c:v>715</c:v>
                </c:pt>
                <c:pt idx="12154">
                  <c:v>723</c:v>
                </c:pt>
                <c:pt idx="12155">
                  <c:v>716</c:v>
                </c:pt>
                <c:pt idx="12156">
                  <c:v>726</c:v>
                </c:pt>
                <c:pt idx="12157">
                  <c:v>723</c:v>
                </c:pt>
                <c:pt idx="12158">
                  <c:v>723</c:v>
                </c:pt>
                <c:pt idx="12159">
                  <c:v>718</c:v>
                </c:pt>
                <c:pt idx="12160">
                  <c:v>726</c:v>
                </c:pt>
                <c:pt idx="12161">
                  <c:v>731</c:v>
                </c:pt>
                <c:pt idx="12162">
                  <c:v>728</c:v>
                </c:pt>
                <c:pt idx="12163">
                  <c:v>720</c:v>
                </c:pt>
                <c:pt idx="12164">
                  <c:v>741</c:v>
                </c:pt>
                <c:pt idx="12165">
                  <c:v>721</c:v>
                </c:pt>
                <c:pt idx="12166">
                  <c:v>726</c:v>
                </c:pt>
                <c:pt idx="12167">
                  <c:v>723</c:v>
                </c:pt>
                <c:pt idx="12168">
                  <c:v>716</c:v>
                </c:pt>
                <c:pt idx="12169">
                  <c:v>723</c:v>
                </c:pt>
                <c:pt idx="12170">
                  <c:v>718</c:v>
                </c:pt>
                <c:pt idx="12171">
                  <c:v>728</c:v>
                </c:pt>
                <c:pt idx="12172">
                  <c:v>718</c:v>
                </c:pt>
                <c:pt idx="12173">
                  <c:v>721</c:v>
                </c:pt>
                <c:pt idx="12174">
                  <c:v>731</c:v>
                </c:pt>
                <c:pt idx="12175">
                  <c:v>723</c:v>
                </c:pt>
                <c:pt idx="12176">
                  <c:v>731</c:v>
                </c:pt>
                <c:pt idx="12177">
                  <c:v>728</c:v>
                </c:pt>
                <c:pt idx="12178">
                  <c:v>721</c:v>
                </c:pt>
                <c:pt idx="12179">
                  <c:v>731</c:v>
                </c:pt>
                <c:pt idx="12180">
                  <c:v>723</c:v>
                </c:pt>
                <c:pt idx="12181">
                  <c:v>736</c:v>
                </c:pt>
                <c:pt idx="12182">
                  <c:v>723</c:v>
                </c:pt>
                <c:pt idx="12183">
                  <c:v>716</c:v>
                </c:pt>
                <c:pt idx="12184">
                  <c:v>723</c:v>
                </c:pt>
                <c:pt idx="12185">
                  <c:v>718</c:v>
                </c:pt>
                <c:pt idx="12186">
                  <c:v>726</c:v>
                </c:pt>
                <c:pt idx="12187">
                  <c:v>723</c:v>
                </c:pt>
                <c:pt idx="12188">
                  <c:v>717</c:v>
                </c:pt>
                <c:pt idx="12189">
                  <c:v>724</c:v>
                </c:pt>
                <c:pt idx="12190">
                  <c:v>723</c:v>
                </c:pt>
                <c:pt idx="12191">
                  <c:v>718</c:v>
                </c:pt>
                <c:pt idx="12192">
                  <c:v>723</c:v>
                </c:pt>
                <c:pt idx="12193">
                  <c:v>718</c:v>
                </c:pt>
                <c:pt idx="12194">
                  <c:v>721</c:v>
                </c:pt>
                <c:pt idx="12195">
                  <c:v>723</c:v>
                </c:pt>
                <c:pt idx="12196">
                  <c:v>718</c:v>
                </c:pt>
                <c:pt idx="12197">
                  <c:v>721</c:v>
                </c:pt>
                <c:pt idx="12198">
                  <c:v>718</c:v>
                </c:pt>
                <c:pt idx="12199">
                  <c:v>723</c:v>
                </c:pt>
                <c:pt idx="12200">
                  <c:v>718</c:v>
                </c:pt>
                <c:pt idx="12201">
                  <c:v>723</c:v>
                </c:pt>
                <c:pt idx="12202">
                  <c:v>715</c:v>
                </c:pt>
                <c:pt idx="12203">
                  <c:v>723</c:v>
                </c:pt>
                <c:pt idx="12204">
                  <c:v>723</c:v>
                </c:pt>
                <c:pt idx="12205">
                  <c:v>726</c:v>
                </c:pt>
                <c:pt idx="12206">
                  <c:v>723</c:v>
                </c:pt>
                <c:pt idx="12207">
                  <c:v>726</c:v>
                </c:pt>
                <c:pt idx="12208">
                  <c:v>731</c:v>
                </c:pt>
                <c:pt idx="12209">
                  <c:v>726</c:v>
                </c:pt>
                <c:pt idx="12210">
                  <c:v>723</c:v>
                </c:pt>
                <c:pt idx="12211">
                  <c:v>723</c:v>
                </c:pt>
                <c:pt idx="12212">
                  <c:v>721</c:v>
                </c:pt>
                <c:pt idx="12213">
                  <c:v>723</c:v>
                </c:pt>
                <c:pt idx="12214">
                  <c:v>723</c:v>
                </c:pt>
                <c:pt idx="12215">
                  <c:v>716</c:v>
                </c:pt>
                <c:pt idx="12216">
                  <c:v>723</c:v>
                </c:pt>
                <c:pt idx="12217">
                  <c:v>745</c:v>
                </c:pt>
                <c:pt idx="12218">
                  <c:v>723</c:v>
                </c:pt>
                <c:pt idx="12219">
                  <c:v>723</c:v>
                </c:pt>
                <c:pt idx="12220">
                  <c:v>726</c:v>
                </c:pt>
                <c:pt idx="12221">
                  <c:v>728</c:v>
                </c:pt>
                <c:pt idx="12222">
                  <c:v>731</c:v>
                </c:pt>
                <c:pt idx="12223">
                  <c:v>725</c:v>
                </c:pt>
                <c:pt idx="12224">
                  <c:v>721</c:v>
                </c:pt>
                <c:pt idx="12225">
                  <c:v>723</c:v>
                </c:pt>
                <c:pt idx="12226">
                  <c:v>721</c:v>
                </c:pt>
                <c:pt idx="12227">
                  <c:v>718</c:v>
                </c:pt>
                <c:pt idx="12228">
                  <c:v>724</c:v>
                </c:pt>
                <c:pt idx="12229">
                  <c:v>726</c:v>
                </c:pt>
                <c:pt idx="12230">
                  <c:v>723</c:v>
                </c:pt>
                <c:pt idx="12231">
                  <c:v>721</c:v>
                </c:pt>
                <c:pt idx="12232">
                  <c:v>726</c:v>
                </c:pt>
                <c:pt idx="12233">
                  <c:v>721</c:v>
                </c:pt>
                <c:pt idx="12234">
                  <c:v>726</c:v>
                </c:pt>
                <c:pt idx="12235">
                  <c:v>723</c:v>
                </c:pt>
                <c:pt idx="12236">
                  <c:v>716</c:v>
                </c:pt>
                <c:pt idx="12237">
                  <c:v>723</c:v>
                </c:pt>
                <c:pt idx="12238">
                  <c:v>718</c:v>
                </c:pt>
                <c:pt idx="12239">
                  <c:v>721</c:v>
                </c:pt>
                <c:pt idx="12240">
                  <c:v>723</c:v>
                </c:pt>
                <c:pt idx="12241">
                  <c:v>721</c:v>
                </c:pt>
                <c:pt idx="12242">
                  <c:v>723</c:v>
                </c:pt>
                <c:pt idx="12243">
                  <c:v>717</c:v>
                </c:pt>
                <c:pt idx="12244">
                  <c:v>721</c:v>
                </c:pt>
                <c:pt idx="12245">
                  <c:v>728</c:v>
                </c:pt>
                <c:pt idx="12246">
                  <c:v>721</c:v>
                </c:pt>
                <c:pt idx="12247">
                  <c:v>728</c:v>
                </c:pt>
                <c:pt idx="12248">
                  <c:v>723</c:v>
                </c:pt>
                <c:pt idx="12249">
                  <c:v>726</c:v>
                </c:pt>
                <c:pt idx="12250">
                  <c:v>736</c:v>
                </c:pt>
                <c:pt idx="12251">
                  <c:v>716</c:v>
                </c:pt>
                <c:pt idx="12252">
                  <c:v>718</c:v>
                </c:pt>
                <c:pt idx="12253">
                  <c:v>717</c:v>
                </c:pt>
                <c:pt idx="12254">
                  <c:v>731</c:v>
                </c:pt>
                <c:pt idx="12255">
                  <c:v>718</c:v>
                </c:pt>
                <c:pt idx="12256">
                  <c:v>715</c:v>
                </c:pt>
                <c:pt idx="12257">
                  <c:v>715</c:v>
                </c:pt>
                <c:pt idx="12258">
                  <c:v>721</c:v>
                </c:pt>
                <c:pt idx="12259">
                  <c:v>718</c:v>
                </c:pt>
                <c:pt idx="12260">
                  <c:v>724</c:v>
                </c:pt>
                <c:pt idx="12261">
                  <c:v>726</c:v>
                </c:pt>
                <c:pt idx="12262">
                  <c:v>726</c:v>
                </c:pt>
                <c:pt idx="12263">
                  <c:v>721</c:v>
                </c:pt>
                <c:pt idx="12264">
                  <c:v>726</c:v>
                </c:pt>
                <c:pt idx="12265">
                  <c:v>723</c:v>
                </c:pt>
                <c:pt idx="12266">
                  <c:v>728</c:v>
                </c:pt>
                <c:pt idx="12267">
                  <c:v>723</c:v>
                </c:pt>
                <c:pt idx="12268">
                  <c:v>729</c:v>
                </c:pt>
                <c:pt idx="12269">
                  <c:v>728</c:v>
                </c:pt>
                <c:pt idx="12270">
                  <c:v>728</c:v>
                </c:pt>
                <c:pt idx="12271">
                  <c:v>726</c:v>
                </c:pt>
                <c:pt idx="12272">
                  <c:v>728</c:v>
                </c:pt>
                <c:pt idx="12273">
                  <c:v>720</c:v>
                </c:pt>
                <c:pt idx="12274">
                  <c:v>731</c:v>
                </c:pt>
                <c:pt idx="12275">
                  <c:v>728</c:v>
                </c:pt>
                <c:pt idx="12276">
                  <c:v>731</c:v>
                </c:pt>
                <c:pt idx="12277">
                  <c:v>731</c:v>
                </c:pt>
                <c:pt idx="12278">
                  <c:v>721</c:v>
                </c:pt>
                <c:pt idx="12279">
                  <c:v>723</c:v>
                </c:pt>
                <c:pt idx="12280">
                  <c:v>721</c:v>
                </c:pt>
                <c:pt idx="12281">
                  <c:v>718</c:v>
                </c:pt>
                <c:pt idx="12282">
                  <c:v>718</c:v>
                </c:pt>
                <c:pt idx="12283">
                  <c:v>715</c:v>
                </c:pt>
                <c:pt idx="12284">
                  <c:v>731</c:v>
                </c:pt>
                <c:pt idx="12285">
                  <c:v>728</c:v>
                </c:pt>
                <c:pt idx="12286">
                  <c:v>721</c:v>
                </c:pt>
                <c:pt idx="12287">
                  <c:v>721</c:v>
                </c:pt>
                <c:pt idx="12288">
                  <c:v>728</c:v>
                </c:pt>
                <c:pt idx="12289">
                  <c:v>726</c:v>
                </c:pt>
                <c:pt idx="12290">
                  <c:v>728</c:v>
                </c:pt>
                <c:pt idx="12291">
                  <c:v>716</c:v>
                </c:pt>
                <c:pt idx="12292">
                  <c:v>723</c:v>
                </c:pt>
                <c:pt idx="12293">
                  <c:v>723</c:v>
                </c:pt>
                <c:pt idx="12294">
                  <c:v>731</c:v>
                </c:pt>
                <c:pt idx="12295">
                  <c:v>726</c:v>
                </c:pt>
                <c:pt idx="12296">
                  <c:v>721</c:v>
                </c:pt>
                <c:pt idx="12297">
                  <c:v>723</c:v>
                </c:pt>
                <c:pt idx="12298">
                  <c:v>723</c:v>
                </c:pt>
                <c:pt idx="12299">
                  <c:v>721</c:v>
                </c:pt>
                <c:pt idx="12300">
                  <c:v>718</c:v>
                </c:pt>
                <c:pt idx="12301">
                  <c:v>723</c:v>
                </c:pt>
                <c:pt idx="12302">
                  <c:v>731</c:v>
                </c:pt>
                <c:pt idx="12303">
                  <c:v>723</c:v>
                </c:pt>
                <c:pt idx="12304">
                  <c:v>724</c:v>
                </c:pt>
                <c:pt idx="12305">
                  <c:v>728</c:v>
                </c:pt>
                <c:pt idx="12306">
                  <c:v>728</c:v>
                </c:pt>
                <c:pt idx="12307">
                  <c:v>728</c:v>
                </c:pt>
                <c:pt idx="12308">
                  <c:v>728</c:v>
                </c:pt>
                <c:pt idx="12309">
                  <c:v>731</c:v>
                </c:pt>
                <c:pt idx="12310">
                  <c:v>736</c:v>
                </c:pt>
                <c:pt idx="12311">
                  <c:v>723</c:v>
                </c:pt>
                <c:pt idx="12312">
                  <c:v>731</c:v>
                </c:pt>
                <c:pt idx="12313">
                  <c:v>718</c:v>
                </c:pt>
                <c:pt idx="12314">
                  <c:v>721</c:v>
                </c:pt>
                <c:pt idx="12315">
                  <c:v>723</c:v>
                </c:pt>
                <c:pt idx="12316">
                  <c:v>717</c:v>
                </c:pt>
                <c:pt idx="12317">
                  <c:v>721</c:v>
                </c:pt>
                <c:pt idx="12318">
                  <c:v>723</c:v>
                </c:pt>
                <c:pt idx="12319">
                  <c:v>728</c:v>
                </c:pt>
                <c:pt idx="12320">
                  <c:v>736</c:v>
                </c:pt>
                <c:pt idx="12321">
                  <c:v>723</c:v>
                </c:pt>
                <c:pt idx="12322">
                  <c:v>729</c:v>
                </c:pt>
                <c:pt idx="12323">
                  <c:v>728</c:v>
                </c:pt>
                <c:pt idx="12324">
                  <c:v>723</c:v>
                </c:pt>
                <c:pt idx="12325">
                  <c:v>755</c:v>
                </c:pt>
                <c:pt idx="12326">
                  <c:v>728</c:v>
                </c:pt>
                <c:pt idx="12327">
                  <c:v>721</c:v>
                </c:pt>
                <c:pt idx="12328">
                  <c:v>731</c:v>
                </c:pt>
                <c:pt idx="12329">
                  <c:v>750</c:v>
                </c:pt>
                <c:pt idx="12330">
                  <c:v>721</c:v>
                </c:pt>
                <c:pt idx="12331">
                  <c:v>731</c:v>
                </c:pt>
                <c:pt idx="12332">
                  <c:v>723</c:v>
                </c:pt>
                <c:pt idx="12333">
                  <c:v>718</c:v>
                </c:pt>
                <c:pt idx="12334">
                  <c:v>718</c:v>
                </c:pt>
                <c:pt idx="12335">
                  <c:v>715</c:v>
                </c:pt>
                <c:pt idx="12336">
                  <c:v>716</c:v>
                </c:pt>
                <c:pt idx="12337">
                  <c:v>718</c:v>
                </c:pt>
                <c:pt idx="12338">
                  <c:v>716</c:v>
                </c:pt>
                <c:pt idx="12339">
                  <c:v>723</c:v>
                </c:pt>
                <c:pt idx="12340">
                  <c:v>716</c:v>
                </c:pt>
                <c:pt idx="12341">
                  <c:v>726</c:v>
                </c:pt>
                <c:pt idx="12342">
                  <c:v>723</c:v>
                </c:pt>
                <c:pt idx="12343">
                  <c:v>726</c:v>
                </c:pt>
                <c:pt idx="12344">
                  <c:v>726</c:v>
                </c:pt>
                <c:pt idx="12345">
                  <c:v>716</c:v>
                </c:pt>
                <c:pt idx="12346">
                  <c:v>726</c:v>
                </c:pt>
                <c:pt idx="12347">
                  <c:v>726</c:v>
                </c:pt>
                <c:pt idx="12348">
                  <c:v>729</c:v>
                </c:pt>
                <c:pt idx="12349">
                  <c:v>728</c:v>
                </c:pt>
                <c:pt idx="12350">
                  <c:v>726</c:v>
                </c:pt>
                <c:pt idx="12351">
                  <c:v>723</c:v>
                </c:pt>
                <c:pt idx="12352">
                  <c:v>718</c:v>
                </c:pt>
                <c:pt idx="12353">
                  <c:v>721</c:v>
                </c:pt>
                <c:pt idx="12354">
                  <c:v>731</c:v>
                </c:pt>
                <c:pt idx="12355">
                  <c:v>716</c:v>
                </c:pt>
                <c:pt idx="12356">
                  <c:v>723</c:v>
                </c:pt>
                <c:pt idx="12357">
                  <c:v>723</c:v>
                </c:pt>
                <c:pt idx="12358">
                  <c:v>716</c:v>
                </c:pt>
                <c:pt idx="12359">
                  <c:v>723</c:v>
                </c:pt>
                <c:pt idx="12360">
                  <c:v>723</c:v>
                </c:pt>
                <c:pt idx="12361">
                  <c:v>726</c:v>
                </c:pt>
                <c:pt idx="12362">
                  <c:v>723</c:v>
                </c:pt>
                <c:pt idx="12363">
                  <c:v>729</c:v>
                </c:pt>
                <c:pt idx="12364">
                  <c:v>728</c:v>
                </c:pt>
                <c:pt idx="12365">
                  <c:v>718</c:v>
                </c:pt>
                <c:pt idx="12366">
                  <c:v>718</c:v>
                </c:pt>
                <c:pt idx="12367">
                  <c:v>718</c:v>
                </c:pt>
                <c:pt idx="12368">
                  <c:v>716</c:v>
                </c:pt>
                <c:pt idx="12369">
                  <c:v>726</c:v>
                </c:pt>
                <c:pt idx="12370">
                  <c:v>723</c:v>
                </c:pt>
                <c:pt idx="12371">
                  <c:v>726</c:v>
                </c:pt>
                <c:pt idx="12372">
                  <c:v>723</c:v>
                </c:pt>
                <c:pt idx="12373">
                  <c:v>723</c:v>
                </c:pt>
                <c:pt idx="12374">
                  <c:v>728</c:v>
                </c:pt>
                <c:pt idx="12375">
                  <c:v>723</c:v>
                </c:pt>
                <c:pt idx="12376">
                  <c:v>721</c:v>
                </c:pt>
                <c:pt idx="12377">
                  <c:v>718</c:v>
                </c:pt>
                <c:pt idx="12378">
                  <c:v>723</c:v>
                </c:pt>
                <c:pt idx="12379">
                  <c:v>718</c:v>
                </c:pt>
                <c:pt idx="12380">
                  <c:v>717</c:v>
                </c:pt>
                <c:pt idx="12381">
                  <c:v>729</c:v>
                </c:pt>
                <c:pt idx="12382">
                  <c:v>718</c:v>
                </c:pt>
                <c:pt idx="12383">
                  <c:v>717</c:v>
                </c:pt>
                <c:pt idx="12384">
                  <c:v>716</c:v>
                </c:pt>
                <c:pt idx="12385">
                  <c:v>718</c:v>
                </c:pt>
                <c:pt idx="12386">
                  <c:v>716</c:v>
                </c:pt>
                <c:pt idx="12387">
                  <c:v>723</c:v>
                </c:pt>
                <c:pt idx="12388">
                  <c:v>726</c:v>
                </c:pt>
                <c:pt idx="12389">
                  <c:v>716</c:v>
                </c:pt>
                <c:pt idx="12390">
                  <c:v>715</c:v>
                </c:pt>
                <c:pt idx="12391">
                  <c:v>715</c:v>
                </c:pt>
                <c:pt idx="12392">
                  <c:v>724</c:v>
                </c:pt>
                <c:pt idx="12393">
                  <c:v>723</c:v>
                </c:pt>
                <c:pt idx="12394">
                  <c:v>724</c:v>
                </c:pt>
                <c:pt idx="12395">
                  <c:v>718</c:v>
                </c:pt>
                <c:pt idx="12396">
                  <c:v>726</c:v>
                </c:pt>
                <c:pt idx="12397">
                  <c:v>716</c:v>
                </c:pt>
                <c:pt idx="12398">
                  <c:v>726</c:v>
                </c:pt>
                <c:pt idx="12399">
                  <c:v>734</c:v>
                </c:pt>
                <c:pt idx="12400">
                  <c:v>728</c:v>
                </c:pt>
                <c:pt idx="12401">
                  <c:v>728</c:v>
                </c:pt>
                <c:pt idx="12402">
                  <c:v>729</c:v>
                </c:pt>
                <c:pt idx="12403">
                  <c:v>731</c:v>
                </c:pt>
                <c:pt idx="12404">
                  <c:v>728</c:v>
                </c:pt>
                <c:pt idx="12405">
                  <c:v>723</c:v>
                </c:pt>
                <c:pt idx="12406">
                  <c:v>736</c:v>
                </c:pt>
                <c:pt idx="12407">
                  <c:v>721</c:v>
                </c:pt>
                <c:pt idx="12408">
                  <c:v>728</c:v>
                </c:pt>
                <c:pt idx="12409">
                  <c:v>728</c:v>
                </c:pt>
                <c:pt idx="12410">
                  <c:v>728</c:v>
                </c:pt>
                <c:pt idx="12411">
                  <c:v>731</c:v>
                </c:pt>
                <c:pt idx="12412">
                  <c:v>721</c:v>
                </c:pt>
                <c:pt idx="12413">
                  <c:v>731</c:v>
                </c:pt>
                <c:pt idx="12414">
                  <c:v>723</c:v>
                </c:pt>
                <c:pt idx="12415">
                  <c:v>720</c:v>
                </c:pt>
                <c:pt idx="12416">
                  <c:v>731</c:v>
                </c:pt>
                <c:pt idx="12417">
                  <c:v>728</c:v>
                </c:pt>
                <c:pt idx="12418">
                  <c:v>731</c:v>
                </c:pt>
                <c:pt idx="12419">
                  <c:v>717</c:v>
                </c:pt>
                <c:pt idx="12420">
                  <c:v>723</c:v>
                </c:pt>
                <c:pt idx="12421">
                  <c:v>726</c:v>
                </c:pt>
                <c:pt idx="12422">
                  <c:v>723</c:v>
                </c:pt>
                <c:pt idx="12423">
                  <c:v>724</c:v>
                </c:pt>
                <c:pt idx="12424">
                  <c:v>726</c:v>
                </c:pt>
                <c:pt idx="12425">
                  <c:v>723</c:v>
                </c:pt>
                <c:pt idx="12426">
                  <c:v>728</c:v>
                </c:pt>
                <c:pt idx="12427">
                  <c:v>728</c:v>
                </c:pt>
                <c:pt idx="12428">
                  <c:v>729</c:v>
                </c:pt>
                <c:pt idx="12429">
                  <c:v>723</c:v>
                </c:pt>
                <c:pt idx="12430">
                  <c:v>723</c:v>
                </c:pt>
                <c:pt idx="12431">
                  <c:v>728</c:v>
                </c:pt>
                <c:pt idx="12432">
                  <c:v>728</c:v>
                </c:pt>
                <c:pt idx="12433">
                  <c:v>721</c:v>
                </c:pt>
                <c:pt idx="12434">
                  <c:v>723</c:v>
                </c:pt>
                <c:pt idx="12435">
                  <c:v>717</c:v>
                </c:pt>
                <c:pt idx="12436">
                  <c:v>726</c:v>
                </c:pt>
                <c:pt idx="12437">
                  <c:v>718</c:v>
                </c:pt>
                <c:pt idx="12438">
                  <c:v>715</c:v>
                </c:pt>
                <c:pt idx="12439">
                  <c:v>745</c:v>
                </c:pt>
                <c:pt idx="12440">
                  <c:v>723</c:v>
                </c:pt>
                <c:pt idx="12441">
                  <c:v>726</c:v>
                </c:pt>
                <c:pt idx="12442">
                  <c:v>723</c:v>
                </c:pt>
                <c:pt idx="12443">
                  <c:v>716</c:v>
                </c:pt>
                <c:pt idx="12444">
                  <c:v>716</c:v>
                </c:pt>
                <c:pt idx="12445">
                  <c:v>723</c:v>
                </c:pt>
                <c:pt idx="12446">
                  <c:v>728</c:v>
                </c:pt>
                <c:pt idx="12447">
                  <c:v>723</c:v>
                </c:pt>
                <c:pt idx="12448">
                  <c:v>720</c:v>
                </c:pt>
                <c:pt idx="12449">
                  <c:v>726</c:v>
                </c:pt>
                <c:pt idx="12450">
                  <c:v>723</c:v>
                </c:pt>
                <c:pt idx="12451">
                  <c:v>729</c:v>
                </c:pt>
                <c:pt idx="12452">
                  <c:v>723</c:v>
                </c:pt>
                <c:pt idx="12453">
                  <c:v>731</c:v>
                </c:pt>
                <c:pt idx="12454">
                  <c:v>726</c:v>
                </c:pt>
                <c:pt idx="12455">
                  <c:v>723</c:v>
                </c:pt>
                <c:pt idx="12456">
                  <c:v>720</c:v>
                </c:pt>
                <c:pt idx="12457">
                  <c:v>721</c:v>
                </c:pt>
                <c:pt idx="12458">
                  <c:v>728</c:v>
                </c:pt>
                <c:pt idx="12459">
                  <c:v>716</c:v>
                </c:pt>
                <c:pt idx="12460">
                  <c:v>717</c:v>
                </c:pt>
                <c:pt idx="12461">
                  <c:v>721</c:v>
                </c:pt>
                <c:pt idx="12462">
                  <c:v>723</c:v>
                </c:pt>
                <c:pt idx="12463">
                  <c:v>718</c:v>
                </c:pt>
                <c:pt idx="12464">
                  <c:v>716</c:v>
                </c:pt>
                <c:pt idx="12465">
                  <c:v>715</c:v>
                </c:pt>
                <c:pt idx="12466">
                  <c:v>718</c:v>
                </c:pt>
                <c:pt idx="12467">
                  <c:v>716</c:v>
                </c:pt>
                <c:pt idx="12468">
                  <c:v>723</c:v>
                </c:pt>
                <c:pt idx="12469">
                  <c:v>723</c:v>
                </c:pt>
                <c:pt idx="12470">
                  <c:v>716</c:v>
                </c:pt>
                <c:pt idx="12471">
                  <c:v>723</c:v>
                </c:pt>
                <c:pt idx="12472">
                  <c:v>717</c:v>
                </c:pt>
                <c:pt idx="12473">
                  <c:v>724</c:v>
                </c:pt>
                <c:pt idx="12474">
                  <c:v>731</c:v>
                </c:pt>
                <c:pt idx="12475">
                  <c:v>728</c:v>
                </c:pt>
                <c:pt idx="12476">
                  <c:v>723</c:v>
                </c:pt>
                <c:pt idx="12477">
                  <c:v>722</c:v>
                </c:pt>
                <c:pt idx="12478">
                  <c:v>720</c:v>
                </c:pt>
                <c:pt idx="12479">
                  <c:v>721</c:v>
                </c:pt>
                <c:pt idx="12480">
                  <c:v>736</c:v>
                </c:pt>
                <c:pt idx="12481">
                  <c:v>731</c:v>
                </c:pt>
                <c:pt idx="12482">
                  <c:v>718</c:v>
                </c:pt>
                <c:pt idx="12483">
                  <c:v>721</c:v>
                </c:pt>
                <c:pt idx="12484">
                  <c:v>723</c:v>
                </c:pt>
                <c:pt idx="12485">
                  <c:v>731</c:v>
                </c:pt>
                <c:pt idx="12486">
                  <c:v>726</c:v>
                </c:pt>
                <c:pt idx="12487">
                  <c:v>718</c:v>
                </c:pt>
                <c:pt idx="12488">
                  <c:v>721</c:v>
                </c:pt>
                <c:pt idx="12489">
                  <c:v>728</c:v>
                </c:pt>
                <c:pt idx="12490">
                  <c:v>718</c:v>
                </c:pt>
                <c:pt idx="12491">
                  <c:v>728</c:v>
                </c:pt>
                <c:pt idx="12492">
                  <c:v>723</c:v>
                </c:pt>
                <c:pt idx="12493">
                  <c:v>715</c:v>
                </c:pt>
                <c:pt idx="12494">
                  <c:v>726</c:v>
                </c:pt>
                <c:pt idx="12495">
                  <c:v>721</c:v>
                </c:pt>
                <c:pt idx="12496">
                  <c:v>723</c:v>
                </c:pt>
                <c:pt idx="12497">
                  <c:v>718</c:v>
                </c:pt>
                <c:pt idx="12498">
                  <c:v>723</c:v>
                </c:pt>
                <c:pt idx="12499">
                  <c:v>731</c:v>
                </c:pt>
                <c:pt idx="12500">
                  <c:v>716</c:v>
                </c:pt>
                <c:pt idx="12501">
                  <c:v>726</c:v>
                </c:pt>
                <c:pt idx="12502">
                  <c:v>723</c:v>
                </c:pt>
                <c:pt idx="12503">
                  <c:v>718</c:v>
                </c:pt>
                <c:pt idx="12504">
                  <c:v>723</c:v>
                </c:pt>
                <c:pt idx="12505">
                  <c:v>723</c:v>
                </c:pt>
                <c:pt idx="12506">
                  <c:v>718</c:v>
                </c:pt>
                <c:pt idx="12507">
                  <c:v>726</c:v>
                </c:pt>
                <c:pt idx="12508">
                  <c:v>716</c:v>
                </c:pt>
                <c:pt idx="12509">
                  <c:v>723</c:v>
                </c:pt>
                <c:pt idx="12510">
                  <c:v>723</c:v>
                </c:pt>
                <c:pt idx="12511">
                  <c:v>726</c:v>
                </c:pt>
                <c:pt idx="12512">
                  <c:v>726</c:v>
                </c:pt>
                <c:pt idx="12513">
                  <c:v>728</c:v>
                </c:pt>
                <c:pt idx="12514">
                  <c:v>728</c:v>
                </c:pt>
                <c:pt idx="12515">
                  <c:v>728</c:v>
                </c:pt>
                <c:pt idx="12516">
                  <c:v>728</c:v>
                </c:pt>
                <c:pt idx="12517">
                  <c:v>731</c:v>
                </c:pt>
                <c:pt idx="12518">
                  <c:v>736</c:v>
                </c:pt>
                <c:pt idx="12519">
                  <c:v>723</c:v>
                </c:pt>
                <c:pt idx="12520">
                  <c:v>731</c:v>
                </c:pt>
                <c:pt idx="12521">
                  <c:v>728</c:v>
                </c:pt>
                <c:pt idx="12522">
                  <c:v>728</c:v>
                </c:pt>
                <c:pt idx="12523">
                  <c:v>720</c:v>
                </c:pt>
                <c:pt idx="12524">
                  <c:v>720</c:v>
                </c:pt>
                <c:pt idx="12525">
                  <c:v>733</c:v>
                </c:pt>
                <c:pt idx="12526">
                  <c:v>721</c:v>
                </c:pt>
                <c:pt idx="12527">
                  <c:v>721</c:v>
                </c:pt>
                <c:pt idx="12528">
                  <c:v>731</c:v>
                </c:pt>
                <c:pt idx="12529">
                  <c:v>716</c:v>
                </c:pt>
                <c:pt idx="12530">
                  <c:v>723</c:v>
                </c:pt>
                <c:pt idx="12531">
                  <c:v>721</c:v>
                </c:pt>
                <c:pt idx="12532">
                  <c:v>723</c:v>
                </c:pt>
                <c:pt idx="12533">
                  <c:v>718</c:v>
                </c:pt>
                <c:pt idx="12534">
                  <c:v>721</c:v>
                </c:pt>
                <c:pt idx="12535">
                  <c:v>716</c:v>
                </c:pt>
                <c:pt idx="12536">
                  <c:v>718</c:v>
                </c:pt>
                <c:pt idx="12537">
                  <c:v>721</c:v>
                </c:pt>
                <c:pt idx="12538">
                  <c:v>731</c:v>
                </c:pt>
                <c:pt idx="12539">
                  <c:v>723</c:v>
                </c:pt>
                <c:pt idx="12540">
                  <c:v>724</c:v>
                </c:pt>
                <c:pt idx="12541">
                  <c:v>723</c:v>
                </c:pt>
                <c:pt idx="12542">
                  <c:v>723</c:v>
                </c:pt>
                <c:pt idx="12543">
                  <c:v>726</c:v>
                </c:pt>
                <c:pt idx="12544">
                  <c:v>728</c:v>
                </c:pt>
                <c:pt idx="12545">
                  <c:v>726</c:v>
                </c:pt>
                <c:pt idx="12546">
                  <c:v>720</c:v>
                </c:pt>
                <c:pt idx="12547">
                  <c:v>755</c:v>
                </c:pt>
                <c:pt idx="12548">
                  <c:v>726</c:v>
                </c:pt>
                <c:pt idx="12549">
                  <c:v>721</c:v>
                </c:pt>
                <c:pt idx="12550">
                  <c:v>745</c:v>
                </c:pt>
                <c:pt idx="12551">
                  <c:v>726</c:v>
                </c:pt>
                <c:pt idx="12552">
                  <c:v>731</c:v>
                </c:pt>
                <c:pt idx="12553">
                  <c:v>723</c:v>
                </c:pt>
                <c:pt idx="12554">
                  <c:v>716</c:v>
                </c:pt>
                <c:pt idx="12555">
                  <c:v>731</c:v>
                </c:pt>
                <c:pt idx="12556">
                  <c:v>726</c:v>
                </c:pt>
                <c:pt idx="12557">
                  <c:v>724</c:v>
                </c:pt>
                <c:pt idx="12558">
                  <c:v>726</c:v>
                </c:pt>
                <c:pt idx="12559">
                  <c:v>723</c:v>
                </c:pt>
                <c:pt idx="12560">
                  <c:v>718</c:v>
                </c:pt>
                <c:pt idx="12561">
                  <c:v>717</c:v>
                </c:pt>
                <c:pt idx="12562">
                  <c:v>715</c:v>
                </c:pt>
                <c:pt idx="12563">
                  <c:v>723</c:v>
                </c:pt>
                <c:pt idx="12564">
                  <c:v>723</c:v>
                </c:pt>
                <c:pt idx="12565">
                  <c:v>721</c:v>
                </c:pt>
                <c:pt idx="12566">
                  <c:v>726</c:v>
                </c:pt>
                <c:pt idx="12567">
                  <c:v>724</c:v>
                </c:pt>
                <c:pt idx="12568">
                  <c:v>726</c:v>
                </c:pt>
                <c:pt idx="12569">
                  <c:v>727</c:v>
                </c:pt>
                <c:pt idx="12570">
                  <c:v>724</c:v>
                </c:pt>
                <c:pt idx="12571">
                  <c:v>718</c:v>
                </c:pt>
                <c:pt idx="12572">
                  <c:v>723</c:v>
                </c:pt>
                <c:pt idx="12573">
                  <c:v>726</c:v>
                </c:pt>
                <c:pt idx="12574">
                  <c:v>723</c:v>
                </c:pt>
                <c:pt idx="12575">
                  <c:v>720</c:v>
                </c:pt>
                <c:pt idx="12576">
                  <c:v>721</c:v>
                </c:pt>
                <c:pt idx="12577">
                  <c:v>728</c:v>
                </c:pt>
                <c:pt idx="12578">
                  <c:v>726</c:v>
                </c:pt>
                <c:pt idx="12579">
                  <c:v>731</c:v>
                </c:pt>
                <c:pt idx="12580">
                  <c:v>716</c:v>
                </c:pt>
                <c:pt idx="12581">
                  <c:v>718</c:v>
                </c:pt>
                <c:pt idx="12582">
                  <c:v>726</c:v>
                </c:pt>
                <c:pt idx="12583">
                  <c:v>716</c:v>
                </c:pt>
                <c:pt idx="12584">
                  <c:v>723</c:v>
                </c:pt>
                <c:pt idx="12585">
                  <c:v>724</c:v>
                </c:pt>
                <c:pt idx="12586">
                  <c:v>718</c:v>
                </c:pt>
                <c:pt idx="12587">
                  <c:v>723</c:v>
                </c:pt>
                <c:pt idx="12588">
                  <c:v>723</c:v>
                </c:pt>
                <c:pt idx="12589">
                  <c:v>723</c:v>
                </c:pt>
                <c:pt idx="12590">
                  <c:v>721</c:v>
                </c:pt>
                <c:pt idx="12591">
                  <c:v>726</c:v>
                </c:pt>
                <c:pt idx="12592">
                  <c:v>722</c:v>
                </c:pt>
                <c:pt idx="12593">
                  <c:v>721</c:v>
                </c:pt>
                <c:pt idx="12594">
                  <c:v>726</c:v>
                </c:pt>
                <c:pt idx="12595">
                  <c:v>721</c:v>
                </c:pt>
                <c:pt idx="12596">
                  <c:v>718</c:v>
                </c:pt>
                <c:pt idx="12597">
                  <c:v>723</c:v>
                </c:pt>
                <c:pt idx="12598">
                  <c:v>723</c:v>
                </c:pt>
                <c:pt idx="12599">
                  <c:v>717</c:v>
                </c:pt>
                <c:pt idx="12600">
                  <c:v>721</c:v>
                </c:pt>
                <c:pt idx="12601">
                  <c:v>731</c:v>
                </c:pt>
                <c:pt idx="12602">
                  <c:v>726</c:v>
                </c:pt>
                <c:pt idx="12603">
                  <c:v>721</c:v>
                </c:pt>
                <c:pt idx="12604">
                  <c:v>726</c:v>
                </c:pt>
                <c:pt idx="12605">
                  <c:v>721</c:v>
                </c:pt>
                <c:pt idx="12606">
                  <c:v>721</c:v>
                </c:pt>
                <c:pt idx="12607">
                  <c:v>726</c:v>
                </c:pt>
                <c:pt idx="12608">
                  <c:v>731</c:v>
                </c:pt>
                <c:pt idx="12609">
                  <c:v>729</c:v>
                </c:pt>
                <c:pt idx="12610">
                  <c:v>721</c:v>
                </c:pt>
                <c:pt idx="12611">
                  <c:v>723</c:v>
                </c:pt>
                <c:pt idx="12612">
                  <c:v>723</c:v>
                </c:pt>
                <c:pt idx="12613">
                  <c:v>721</c:v>
                </c:pt>
                <c:pt idx="12614">
                  <c:v>723</c:v>
                </c:pt>
                <c:pt idx="12615">
                  <c:v>721</c:v>
                </c:pt>
                <c:pt idx="12616">
                  <c:v>718</c:v>
                </c:pt>
                <c:pt idx="12617">
                  <c:v>718</c:v>
                </c:pt>
                <c:pt idx="12618">
                  <c:v>716</c:v>
                </c:pt>
                <c:pt idx="12619">
                  <c:v>726</c:v>
                </c:pt>
                <c:pt idx="12620">
                  <c:v>726</c:v>
                </c:pt>
                <c:pt idx="12621">
                  <c:v>716</c:v>
                </c:pt>
                <c:pt idx="12622">
                  <c:v>723</c:v>
                </c:pt>
                <c:pt idx="12623">
                  <c:v>724</c:v>
                </c:pt>
                <c:pt idx="12624">
                  <c:v>718</c:v>
                </c:pt>
                <c:pt idx="12625">
                  <c:v>723</c:v>
                </c:pt>
                <c:pt idx="12626">
                  <c:v>728</c:v>
                </c:pt>
                <c:pt idx="12627">
                  <c:v>723</c:v>
                </c:pt>
                <c:pt idx="12628">
                  <c:v>726</c:v>
                </c:pt>
                <c:pt idx="12629">
                  <c:v>731</c:v>
                </c:pt>
                <c:pt idx="12630">
                  <c:v>723</c:v>
                </c:pt>
                <c:pt idx="12631">
                  <c:v>721</c:v>
                </c:pt>
                <c:pt idx="12632">
                  <c:v>723</c:v>
                </c:pt>
                <c:pt idx="12633">
                  <c:v>722</c:v>
                </c:pt>
                <c:pt idx="12634">
                  <c:v>726</c:v>
                </c:pt>
                <c:pt idx="12635">
                  <c:v>728</c:v>
                </c:pt>
                <c:pt idx="12636">
                  <c:v>728</c:v>
                </c:pt>
                <c:pt idx="12637">
                  <c:v>720</c:v>
                </c:pt>
                <c:pt idx="12638">
                  <c:v>715</c:v>
                </c:pt>
                <c:pt idx="12639">
                  <c:v>718</c:v>
                </c:pt>
                <c:pt idx="12640">
                  <c:v>716</c:v>
                </c:pt>
                <c:pt idx="12641">
                  <c:v>723</c:v>
                </c:pt>
                <c:pt idx="12642">
                  <c:v>716</c:v>
                </c:pt>
                <c:pt idx="12643">
                  <c:v>718</c:v>
                </c:pt>
                <c:pt idx="12644">
                  <c:v>723</c:v>
                </c:pt>
                <c:pt idx="12645">
                  <c:v>721</c:v>
                </c:pt>
                <c:pt idx="12646">
                  <c:v>723</c:v>
                </c:pt>
                <c:pt idx="12647">
                  <c:v>723</c:v>
                </c:pt>
                <c:pt idx="12648">
                  <c:v>726</c:v>
                </c:pt>
                <c:pt idx="12649">
                  <c:v>723</c:v>
                </c:pt>
                <c:pt idx="12650">
                  <c:v>716</c:v>
                </c:pt>
                <c:pt idx="12651">
                  <c:v>723</c:v>
                </c:pt>
                <c:pt idx="12652">
                  <c:v>723</c:v>
                </c:pt>
                <c:pt idx="12653">
                  <c:v>733</c:v>
                </c:pt>
                <c:pt idx="12654">
                  <c:v>723</c:v>
                </c:pt>
                <c:pt idx="12655">
                  <c:v>721</c:v>
                </c:pt>
                <c:pt idx="12656">
                  <c:v>728</c:v>
                </c:pt>
                <c:pt idx="12657">
                  <c:v>728</c:v>
                </c:pt>
                <c:pt idx="12658">
                  <c:v>743</c:v>
                </c:pt>
                <c:pt idx="12659">
                  <c:v>718</c:v>
                </c:pt>
                <c:pt idx="12660">
                  <c:v>723</c:v>
                </c:pt>
                <c:pt idx="12661">
                  <c:v>721</c:v>
                </c:pt>
                <c:pt idx="12662">
                  <c:v>726</c:v>
                </c:pt>
                <c:pt idx="12663">
                  <c:v>724</c:v>
                </c:pt>
                <c:pt idx="12664">
                  <c:v>718</c:v>
                </c:pt>
                <c:pt idx="12665">
                  <c:v>717</c:v>
                </c:pt>
                <c:pt idx="12666">
                  <c:v>721</c:v>
                </c:pt>
                <c:pt idx="12667">
                  <c:v>723</c:v>
                </c:pt>
                <c:pt idx="12668">
                  <c:v>720</c:v>
                </c:pt>
                <c:pt idx="12669">
                  <c:v>721</c:v>
                </c:pt>
                <c:pt idx="12670">
                  <c:v>728</c:v>
                </c:pt>
                <c:pt idx="12671">
                  <c:v>728</c:v>
                </c:pt>
                <c:pt idx="12672">
                  <c:v>723</c:v>
                </c:pt>
                <c:pt idx="12673">
                  <c:v>729</c:v>
                </c:pt>
                <c:pt idx="12674">
                  <c:v>723</c:v>
                </c:pt>
                <c:pt idx="12675">
                  <c:v>722</c:v>
                </c:pt>
                <c:pt idx="12676">
                  <c:v>720</c:v>
                </c:pt>
                <c:pt idx="12677">
                  <c:v>721</c:v>
                </c:pt>
                <c:pt idx="12678">
                  <c:v>728</c:v>
                </c:pt>
                <c:pt idx="12679">
                  <c:v>724</c:v>
                </c:pt>
                <c:pt idx="12680">
                  <c:v>723</c:v>
                </c:pt>
                <c:pt idx="12681">
                  <c:v>723</c:v>
                </c:pt>
                <c:pt idx="12682">
                  <c:v>723</c:v>
                </c:pt>
                <c:pt idx="12683">
                  <c:v>726</c:v>
                </c:pt>
                <c:pt idx="12684">
                  <c:v>721</c:v>
                </c:pt>
                <c:pt idx="12685">
                  <c:v>726</c:v>
                </c:pt>
                <c:pt idx="12686">
                  <c:v>723</c:v>
                </c:pt>
                <c:pt idx="12687">
                  <c:v>716</c:v>
                </c:pt>
                <c:pt idx="12688">
                  <c:v>717</c:v>
                </c:pt>
                <c:pt idx="12689">
                  <c:v>723</c:v>
                </c:pt>
                <c:pt idx="12690">
                  <c:v>723</c:v>
                </c:pt>
                <c:pt idx="12691">
                  <c:v>718</c:v>
                </c:pt>
                <c:pt idx="12692">
                  <c:v>723</c:v>
                </c:pt>
                <c:pt idx="12693">
                  <c:v>726</c:v>
                </c:pt>
                <c:pt idx="12694">
                  <c:v>721</c:v>
                </c:pt>
                <c:pt idx="12695">
                  <c:v>718</c:v>
                </c:pt>
                <c:pt idx="12696">
                  <c:v>723</c:v>
                </c:pt>
                <c:pt idx="12697">
                  <c:v>718</c:v>
                </c:pt>
                <c:pt idx="12698">
                  <c:v>718</c:v>
                </c:pt>
                <c:pt idx="12699">
                  <c:v>724</c:v>
                </c:pt>
                <c:pt idx="12700">
                  <c:v>723</c:v>
                </c:pt>
                <c:pt idx="12701">
                  <c:v>731</c:v>
                </c:pt>
                <c:pt idx="12702">
                  <c:v>724</c:v>
                </c:pt>
                <c:pt idx="12703">
                  <c:v>728</c:v>
                </c:pt>
                <c:pt idx="12704">
                  <c:v>726</c:v>
                </c:pt>
                <c:pt idx="12705">
                  <c:v>723</c:v>
                </c:pt>
                <c:pt idx="12706">
                  <c:v>723</c:v>
                </c:pt>
                <c:pt idx="12707">
                  <c:v>726</c:v>
                </c:pt>
                <c:pt idx="12708">
                  <c:v>723</c:v>
                </c:pt>
                <c:pt idx="12709">
                  <c:v>721</c:v>
                </c:pt>
                <c:pt idx="12710">
                  <c:v>715</c:v>
                </c:pt>
                <c:pt idx="12711">
                  <c:v>723</c:v>
                </c:pt>
                <c:pt idx="12712">
                  <c:v>716</c:v>
                </c:pt>
                <c:pt idx="12713">
                  <c:v>723</c:v>
                </c:pt>
                <c:pt idx="12714">
                  <c:v>726</c:v>
                </c:pt>
                <c:pt idx="12715">
                  <c:v>721</c:v>
                </c:pt>
                <c:pt idx="12716">
                  <c:v>723</c:v>
                </c:pt>
                <c:pt idx="12717">
                  <c:v>724</c:v>
                </c:pt>
                <c:pt idx="12718">
                  <c:v>723</c:v>
                </c:pt>
                <c:pt idx="12719">
                  <c:v>718</c:v>
                </c:pt>
                <c:pt idx="12720">
                  <c:v>726</c:v>
                </c:pt>
                <c:pt idx="12721">
                  <c:v>721</c:v>
                </c:pt>
                <c:pt idx="12722">
                  <c:v>721</c:v>
                </c:pt>
                <c:pt idx="12723">
                  <c:v>723</c:v>
                </c:pt>
                <c:pt idx="12724">
                  <c:v>718</c:v>
                </c:pt>
                <c:pt idx="12725">
                  <c:v>721</c:v>
                </c:pt>
                <c:pt idx="12726">
                  <c:v>726</c:v>
                </c:pt>
                <c:pt idx="12727">
                  <c:v>718</c:v>
                </c:pt>
                <c:pt idx="12728">
                  <c:v>726</c:v>
                </c:pt>
                <c:pt idx="12729">
                  <c:v>718</c:v>
                </c:pt>
                <c:pt idx="12730">
                  <c:v>721</c:v>
                </c:pt>
                <c:pt idx="12731">
                  <c:v>715</c:v>
                </c:pt>
                <c:pt idx="12732">
                  <c:v>723</c:v>
                </c:pt>
                <c:pt idx="12733">
                  <c:v>729</c:v>
                </c:pt>
                <c:pt idx="12734">
                  <c:v>728</c:v>
                </c:pt>
                <c:pt idx="12735">
                  <c:v>731</c:v>
                </c:pt>
                <c:pt idx="12736">
                  <c:v>726</c:v>
                </c:pt>
                <c:pt idx="12737">
                  <c:v>723</c:v>
                </c:pt>
                <c:pt idx="12738">
                  <c:v>718</c:v>
                </c:pt>
                <c:pt idx="12739">
                  <c:v>718</c:v>
                </c:pt>
                <c:pt idx="12740">
                  <c:v>731</c:v>
                </c:pt>
                <c:pt idx="12741">
                  <c:v>721</c:v>
                </c:pt>
                <c:pt idx="12742">
                  <c:v>716</c:v>
                </c:pt>
                <c:pt idx="12743">
                  <c:v>723</c:v>
                </c:pt>
                <c:pt idx="12744">
                  <c:v>724</c:v>
                </c:pt>
                <c:pt idx="12745">
                  <c:v>728</c:v>
                </c:pt>
                <c:pt idx="12746">
                  <c:v>736</c:v>
                </c:pt>
                <c:pt idx="12747">
                  <c:v>721</c:v>
                </c:pt>
                <c:pt idx="12748">
                  <c:v>728</c:v>
                </c:pt>
                <c:pt idx="12749">
                  <c:v>736</c:v>
                </c:pt>
                <c:pt idx="12750">
                  <c:v>728</c:v>
                </c:pt>
                <c:pt idx="12751">
                  <c:v>722</c:v>
                </c:pt>
                <c:pt idx="12752">
                  <c:v>726</c:v>
                </c:pt>
                <c:pt idx="12753">
                  <c:v>718</c:v>
                </c:pt>
                <c:pt idx="12754">
                  <c:v>718</c:v>
                </c:pt>
                <c:pt idx="12755">
                  <c:v>726</c:v>
                </c:pt>
                <c:pt idx="12756">
                  <c:v>718</c:v>
                </c:pt>
                <c:pt idx="12757">
                  <c:v>717</c:v>
                </c:pt>
                <c:pt idx="12758">
                  <c:v>724</c:v>
                </c:pt>
                <c:pt idx="12759">
                  <c:v>723</c:v>
                </c:pt>
                <c:pt idx="12760">
                  <c:v>728</c:v>
                </c:pt>
                <c:pt idx="12761">
                  <c:v>755</c:v>
                </c:pt>
                <c:pt idx="12762">
                  <c:v>728</c:v>
                </c:pt>
                <c:pt idx="12763">
                  <c:v>755</c:v>
                </c:pt>
                <c:pt idx="12764">
                  <c:v>728</c:v>
                </c:pt>
                <c:pt idx="12765">
                  <c:v>721</c:v>
                </c:pt>
                <c:pt idx="12766">
                  <c:v>716</c:v>
                </c:pt>
                <c:pt idx="12767">
                  <c:v>723</c:v>
                </c:pt>
                <c:pt idx="12768">
                  <c:v>716</c:v>
                </c:pt>
                <c:pt idx="12769">
                  <c:v>731</c:v>
                </c:pt>
                <c:pt idx="12770">
                  <c:v>724</c:v>
                </c:pt>
                <c:pt idx="12771">
                  <c:v>718</c:v>
                </c:pt>
                <c:pt idx="12772">
                  <c:v>723</c:v>
                </c:pt>
                <c:pt idx="12773">
                  <c:v>726</c:v>
                </c:pt>
                <c:pt idx="12774">
                  <c:v>726</c:v>
                </c:pt>
                <c:pt idx="12775">
                  <c:v>716</c:v>
                </c:pt>
                <c:pt idx="12776">
                  <c:v>726</c:v>
                </c:pt>
                <c:pt idx="12777">
                  <c:v>718</c:v>
                </c:pt>
                <c:pt idx="12778">
                  <c:v>721</c:v>
                </c:pt>
                <c:pt idx="12779">
                  <c:v>728</c:v>
                </c:pt>
                <c:pt idx="12780">
                  <c:v>723</c:v>
                </c:pt>
                <c:pt idx="12781">
                  <c:v>720</c:v>
                </c:pt>
                <c:pt idx="12782">
                  <c:v>720</c:v>
                </c:pt>
                <c:pt idx="12783">
                  <c:v>736</c:v>
                </c:pt>
                <c:pt idx="12784">
                  <c:v>726</c:v>
                </c:pt>
                <c:pt idx="12785">
                  <c:v>736</c:v>
                </c:pt>
                <c:pt idx="12786">
                  <c:v>726</c:v>
                </c:pt>
                <c:pt idx="12787">
                  <c:v>728</c:v>
                </c:pt>
                <c:pt idx="12788">
                  <c:v>731</c:v>
                </c:pt>
                <c:pt idx="12789">
                  <c:v>724</c:v>
                </c:pt>
                <c:pt idx="12790">
                  <c:v>724</c:v>
                </c:pt>
                <c:pt idx="12791">
                  <c:v>721</c:v>
                </c:pt>
                <c:pt idx="12792">
                  <c:v>731</c:v>
                </c:pt>
                <c:pt idx="12793">
                  <c:v>718</c:v>
                </c:pt>
                <c:pt idx="12794">
                  <c:v>716</c:v>
                </c:pt>
                <c:pt idx="12795">
                  <c:v>723</c:v>
                </c:pt>
                <c:pt idx="12796">
                  <c:v>726</c:v>
                </c:pt>
                <c:pt idx="12797">
                  <c:v>733</c:v>
                </c:pt>
                <c:pt idx="12798">
                  <c:v>723</c:v>
                </c:pt>
                <c:pt idx="12799">
                  <c:v>736</c:v>
                </c:pt>
                <c:pt idx="12800">
                  <c:v>728</c:v>
                </c:pt>
                <c:pt idx="12801">
                  <c:v>716</c:v>
                </c:pt>
                <c:pt idx="12802">
                  <c:v>715</c:v>
                </c:pt>
                <c:pt idx="12803">
                  <c:v>726</c:v>
                </c:pt>
                <c:pt idx="12804">
                  <c:v>716</c:v>
                </c:pt>
                <c:pt idx="12805">
                  <c:v>718</c:v>
                </c:pt>
                <c:pt idx="12806">
                  <c:v>718</c:v>
                </c:pt>
                <c:pt idx="12807">
                  <c:v>721</c:v>
                </c:pt>
                <c:pt idx="12808">
                  <c:v>718</c:v>
                </c:pt>
                <c:pt idx="12809">
                  <c:v>723</c:v>
                </c:pt>
                <c:pt idx="12810">
                  <c:v>723</c:v>
                </c:pt>
                <c:pt idx="12811">
                  <c:v>723</c:v>
                </c:pt>
                <c:pt idx="12812">
                  <c:v>721</c:v>
                </c:pt>
                <c:pt idx="12813">
                  <c:v>721</c:v>
                </c:pt>
                <c:pt idx="12814">
                  <c:v>726</c:v>
                </c:pt>
                <c:pt idx="12815">
                  <c:v>723</c:v>
                </c:pt>
                <c:pt idx="12816">
                  <c:v>723</c:v>
                </c:pt>
                <c:pt idx="12817">
                  <c:v>728</c:v>
                </c:pt>
                <c:pt idx="12818">
                  <c:v>731</c:v>
                </c:pt>
                <c:pt idx="12819">
                  <c:v>726</c:v>
                </c:pt>
                <c:pt idx="12820">
                  <c:v>723</c:v>
                </c:pt>
                <c:pt idx="12821">
                  <c:v>718</c:v>
                </c:pt>
                <c:pt idx="12822">
                  <c:v>716</c:v>
                </c:pt>
                <c:pt idx="12823">
                  <c:v>718</c:v>
                </c:pt>
                <c:pt idx="12824">
                  <c:v>721</c:v>
                </c:pt>
                <c:pt idx="12825">
                  <c:v>723</c:v>
                </c:pt>
                <c:pt idx="12826">
                  <c:v>723</c:v>
                </c:pt>
                <c:pt idx="12827">
                  <c:v>721</c:v>
                </c:pt>
                <c:pt idx="12828">
                  <c:v>723</c:v>
                </c:pt>
                <c:pt idx="12829">
                  <c:v>726</c:v>
                </c:pt>
                <c:pt idx="12830">
                  <c:v>716</c:v>
                </c:pt>
                <c:pt idx="12831">
                  <c:v>726</c:v>
                </c:pt>
                <c:pt idx="12832">
                  <c:v>716</c:v>
                </c:pt>
                <c:pt idx="12833">
                  <c:v>723</c:v>
                </c:pt>
                <c:pt idx="12834">
                  <c:v>723</c:v>
                </c:pt>
                <c:pt idx="12835">
                  <c:v>716</c:v>
                </c:pt>
                <c:pt idx="12836">
                  <c:v>723</c:v>
                </c:pt>
                <c:pt idx="12837">
                  <c:v>716</c:v>
                </c:pt>
                <c:pt idx="12838">
                  <c:v>723</c:v>
                </c:pt>
                <c:pt idx="12839">
                  <c:v>723</c:v>
                </c:pt>
                <c:pt idx="12840">
                  <c:v>728</c:v>
                </c:pt>
                <c:pt idx="12841">
                  <c:v>736</c:v>
                </c:pt>
                <c:pt idx="12842">
                  <c:v>734</c:v>
                </c:pt>
                <c:pt idx="12843">
                  <c:v>728</c:v>
                </c:pt>
                <c:pt idx="12844">
                  <c:v>741</c:v>
                </c:pt>
                <c:pt idx="12845">
                  <c:v>723</c:v>
                </c:pt>
                <c:pt idx="12846">
                  <c:v>728</c:v>
                </c:pt>
                <c:pt idx="12847">
                  <c:v>723</c:v>
                </c:pt>
                <c:pt idx="12848">
                  <c:v>723</c:v>
                </c:pt>
                <c:pt idx="12849">
                  <c:v>721</c:v>
                </c:pt>
                <c:pt idx="12850">
                  <c:v>723</c:v>
                </c:pt>
                <c:pt idx="12851">
                  <c:v>723</c:v>
                </c:pt>
                <c:pt idx="12852">
                  <c:v>721</c:v>
                </c:pt>
                <c:pt idx="12853">
                  <c:v>722</c:v>
                </c:pt>
                <c:pt idx="12854">
                  <c:v>731</c:v>
                </c:pt>
                <c:pt idx="12855">
                  <c:v>741</c:v>
                </c:pt>
                <c:pt idx="12856">
                  <c:v>736</c:v>
                </c:pt>
                <c:pt idx="12857">
                  <c:v>721</c:v>
                </c:pt>
                <c:pt idx="12858">
                  <c:v>722</c:v>
                </c:pt>
                <c:pt idx="12859">
                  <c:v>722</c:v>
                </c:pt>
                <c:pt idx="12860">
                  <c:v>723</c:v>
                </c:pt>
                <c:pt idx="12861">
                  <c:v>723</c:v>
                </c:pt>
                <c:pt idx="12862">
                  <c:v>721</c:v>
                </c:pt>
                <c:pt idx="12863">
                  <c:v>718</c:v>
                </c:pt>
                <c:pt idx="12864">
                  <c:v>726</c:v>
                </c:pt>
                <c:pt idx="12865">
                  <c:v>723</c:v>
                </c:pt>
                <c:pt idx="12866">
                  <c:v>718</c:v>
                </c:pt>
                <c:pt idx="12867">
                  <c:v>721</c:v>
                </c:pt>
                <c:pt idx="12868">
                  <c:v>731</c:v>
                </c:pt>
                <c:pt idx="12869">
                  <c:v>726</c:v>
                </c:pt>
                <c:pt idx="12870">
                  <c:v>716</c:v>
                </c:pt>
                <c:pt idx="12871">
                  <c:v>718</c:v>
                </c:pt>
                <c:pt idx="12872">
                  <c:v>717</c:v>
                </c:pt>
                <c:pt idx="12873">
                  <c:v>716</c:v>
                </c:pt>
                <c:pt idx="12874">
                  <c:v>726</c:v>
                </c:pt>
                <c:pt idx="12875">
                  <c:v>716</c:v>
                </c:pt>
                <c:pt idx="12876">
                  <c:v>718</c:v>
                </c:pt>
                <c:pt idx="12877">
                  <c:v>718</c:v>
                </c:pt>
                <c:pt idx="12878">
                  <c:v>721</c:v>
                </c:pt>
                <c:pt idx="12879">
                  <c:v>726</c:v>
                </c:pt>
                <c:pt idx="12880">
                  <c:v>718</c:v>
                </c:pt>
                <c:pt idx="12881">
                  <c:v>715</c:v>
                </c:pt>
                <c:pt idx="12882">
                  <c:v>718</c:v>
                </c:pt>
                <c:pt idx="12883">
                  <c:v>718</c:v>
                </c:pt>
                <c:pt idx="12884">
                  <c:v>715</c:v>
                </c:pt>
                <c:pt idx="12885">
                  <c:v>721</c:v>
                </c:pt>
                <c:pt idx="12886">
                  <c:v>718</c:v>
                </c:pt>
                <c:pt idx="12887">
                  <c:v>721</c:v>
                </c:pt>
                <c:pt idx="12888">
                  <c:v>728</c:v>
                </c:pt>
                <c:pt idx="12889">
                  <c:v>728</c:v>
                </c:pt>
                <c:pt idx="12890">
                  <c:v>726</c:v>
                </c:pt>
                <c:pt idx="12891">
                  <c:v>723</c:v>
                </c:pt>
                <c:pt idx="12892">
                  <c:v>721</c:v>
                </c:pt>
                <c:pt idx="12893">
                  <c:v>723</c:v>
                </c:pt>
                <c:pt idx="12894">
                  <c:v>736</c:v>
                </c:pt>
                <c:pt idx="12895">
                  <c:v>723</c:v>
                </c:pt>
                <c:pt idx="12896">
                  <c:v>731</c:v>
                </c:pt>
                <c:pt idx="12897">
                  <c:v>731</c:v>
                </c:pt>
                <c:pt idx="12898">
                  <c:v>722</c:v>
                </c:pt>
                <c:pt idx="12899">
                  <c:v>729</c:v>
                </c:pt>
                <c:pt idx="12900">
                  <c:v>721</c:v>
                </c:pt>
                <c:pt idx="12901">
                  <c:v>731</c:v>
                </c:pt>
                <c:pt idx="12902">
                  <c:v>729</c:v>
                </c:pt>
                <c:pt idx="12903">
                  <c:v>723</c:v>
                </c:pt>
                <c:pt idx="12904">
                  <c:v>728</c:v>
                </c:pt>
                <c:pt idx="12905">
                  <c:v>726</c:v>
                </c:pt>
                <c:pt idx="12906">
                  <c:v>722</c:v>
                </c:pt>
                <c:pt idx="12907">
                  <c:v>726</c:v>
                </c:pt>
                <c:pt idx="12908">
                  <c:v>731</c:v>
                </c:pt>
                <c:pt idx="12909">
                  <c:v>729</c:v>
                </c:pt>
                <c:pt idx="12910">
                  <c:v>716</c:v>
                </c:pt>
                <c:pt idx="12911">
                  <c:v>726</c:v>
                </c:pt>
                <c:pt idx="12912">
                  <c:v>721</c:v>
                </c:pt>
                <c:pt idx="12913">
                  <c:v>726</c:v>
                </c:pt>
                <c:pt idx="12914">
                  <c:v>731</c:v>
                </c:pt>
                <c:pt idx="12915">
                  <c:v>721</c:v>
                </c:pt>
                <c:pt idx="12916">
                  <c:v>723</c:v>
                </c:pt>
                <c:pt idx="12917">
                  <c:v>724</c:v>
                </c:pt>
                <c:pt idx="12918">
                  <c:v>723</c:v>
                </c:pt>
                <c:pt idx="12919">
                  <c:v>731</c:v>
                </c:pt>
                <c:pt idx="12920">
                  <c:v>721</c:v>
                </c:pt>
                <c:pt idx="12921">
                  <c:v>716</c:v>
                </c:pt>
                <c:pt idx="12922">
                  <c:v>726</c:v>
                </c:pt>
                <c:pt idx="12923">
                  <c:v>723</c:v>
                </c:pt>
                <c:pt idx="12924">
                  <c:v>726</c:v>
                </c:pt>
                <c:pt idx="12925">
                  <c:v>724</c:v>
                </c:pt>
                <c:pt idx="12926">
                  <c:v>718</c:v>
                </c:pt>
                <c:pt idx="12927">
                  <c:v>728</c:v>
                </c:pt>
                <c:pt idx="12928">
                  <c:v>731</c:v>
                </c:pt>
                <c:pt idx="12929">
                  <c:v>728</c:v>
                </c:pt>
                <c:pt idx="12930">
                  <c:v>722</c:v>
                </c:pt>
                <c:pt idx="12931">
                  <c:v>728</c:v>
                </c:pt>
                <c:pt idx="12932">
                  <c:v>722</c:v>
                </c:pt>
                <c:pt idx="12933">
                  <c:v>726</c:v>
                </c:pt>
                <c:pt idx="12934">
                  <c:v>731</c:v>
                </c:pt>
                <c:pt idx="12935">
                  <c:v>723</c:v>
                </c:pt>
                <c:pt idx="12936">
                  <c:v>721</c:v>
                </c:pt>
                <c:pt idx="12937">
                  <c:v>726</c:v>
                </c:pt>
                <c:pt idx="12938">
                  <c:v>723</c:v>
                </c:pt>
                <c:pt idx="12939">
                  <c:v>724</c:v>
                </c:pt>
                <c:pt idx="12940">
                  <c:v>723</c:v>
                </c:pt>
                <c:pt idx="12941">
                  <c:v>722</c:v>
                </c:pt>
                <c:pt idx="12942">
                  <c:v>726</c:v>
                </c:pt>
                <c:pt idx="12943">
                  <c:v>733</c:v>
                </c:pt>
                <c:pt idx="12944">
                  <c:v>721</c:v>
                </c:pt>
                <c:pt idx="12945">
                  <c:v>728</c:v>
                </c:pt>
                <c:pt idx="12946">
                  <c:v>723</c:v>
                </c:pt>
                <c:pt idx="12947">
                  <c:v>721</c:v>
                </c:pt>
                <c:pt idx="12948">
                  <c:v>728</c:v>
                </c:pt>
                <c:pt idx="12949">
                  <c:v>721</c:v>
                </c:pt>
                <c:pt idx="12950">
                  <c:v>731</c:v>
                </c:pt>
                <c:pt idx="12951">
                  <c:v>728</c:v>
                </c:pt>
                <c:pt idx="12952">
                  <c:v>726</c:v>
                </c:pt>
                <c:pt idx="12953">
                  <c:v>728</c:v>
                </c:pt>
                <c:pt idx="12954">
                  <c:v>723</c:v>
                </c:pt>
                <c:pt idx="12955">
                  <c:v>716</c:v>
                </c:pt>
                <c:pt idx="12956">
                  <c:v>717</c:v>
                </c:pt>
                <c:pt idx="12957">
                  <c:v>721</c:v>
                </c:pt>
                <c:pt idx="12958">
                  <c:v>718</c:v>
                </c:pt>
                <c:pt idx="12959">
                  <c:v>726</c:v>
                </c:pt>
                <c:pt idx="12960">
                  <c:v>721</c:v>
                </c:pt>
                <c:pt idx="12961">
                  <c:v>718</c:v>
                </c:pt>
                <c:pt idx="12962">
                  <c:v>723</c:v>
                </c:pt>
                <c:pt idx="12963">
                  <c:v>729</c:v>
                </c:pt>
                <c:pt idx="12964">
                  <c:v>723</c:v>
                </c:pt>
                <c:pt idx="12965">
                  <c:v>723</c:v>
                </c:pt>
                <c:pt idx="12966">
                  <c:v>726</c:v>
                </c:pt>
                <c:pt idx="12967">
                  <c:v>726</c:v>
                </c:pt>
                <c:pt idx="12968">
                  <c:v>734</c:v>
                </c:pt>
                <c:pt idx="12969">
                  <c:v>728</c:v>
                </c:pt>
                <c:pt idx="12970">
                  <c:v>733</c:v>
                </c:pt>
                <c:pt idx="12971">
                  <c:v>721</c:v>
                </c:pt>
                <c:pt idx="12972">
                  <c:v>731</c:v>
                </c:pt>
                <c:pt idx="12973">
                  <c:v>723</c:v>
                </c:pt>
                <c:pt idx="12974">
                  <c:v>723</c:v>
                </c:pt>
                <c:pt idx="12975">
                  <c:v>718</c:v>
                </c:pt>
                <c:pt idx="12976">
                  <c:v>715</c:v>
                </c:pt>
                <c:pt idx="12977">
                  <c:v>721</c:v>
                </c:pt>
                <c:pt idx="12978">
                  <c:v>718</c:v>
                </c:pt>
                <c:pt idx="12979">
                  <c:v>723</c:v>
                </c:pt>
                <c:pt idx="12980">
                  <c:v>745</c:v>
                </c:pt>
                <c:pt idx="12981">
                  <c:v>755</c:v>
                </c:pt>
                <c:pt idx="12982">
                  <c:v>723</c:v>
                </c:pt>
                <c:pt idx="12983">
                  <c:v>726</c:v>
                </c:pt>
                <c:pt idx="12984">
                  <c:v>728</c:v>
                </c:pt>
                <c:pt idx="12985">
                  <c:v>721</c:v>
                </c:pt>
                <c:pt idx="12986">
                  <c:v>733</c:v>
                </c:pt>
                <c:pt idx="12987">
                  <c:v>724</c:v>
                </c:pt>
                <c:pt idx="12988">
                  <c:v>718</c:v>
                </c:pt>
                <c:pt idx="12989">
                  <c:v>717</c:v>
                </c:pt>
                <c:pt idx="12990">
                  <c:v>716</c:v>
                </c:pt>
                <c:pt idx="12991">
                  <c:v>726</c:v>
                </c:pt>
                <c:pt idx="12992">
                  <c:v>724</c:v>
                </c:pt>
                <c:pt idx="12993">
                  <c:v>716</c:v>
                </c:pt>
                <c:pt idx="12994">
                  <c:v>731</c:v>
                </c:pt>
                <c:pt idx="12995">
                  <c:v>716</c:v>
                </c:pt>
                <c:pt idx="12996">
                  <c:v>715</c:v>
                </c:pt>
                <c:pt idx="12997">
                  <c:v>723</c:v>
                </c:pt>
                <c:pt idx="12998">
                  <c:v>716</c:v>
                </c:pt>
                <c:pt idx="12999">
                  <c:v>723</c:v>
                </c:pt>
                <c:pt idx="13000">
                  <c:v>723</c:v>
                </c:pt>
                <c:pt idx="13001">
                  <c:v>726</c:v>
                </c:pt>
                <c:pt idx="13002">
                  <c:v>718</c:v>
                </c:pt>
                <c:pt idx="13003">
                  <c:v>716</c:v>
                </c:pt>
                <c:pt idx="13004">
                  <c:v>718</c:v>
                </c:pt>
                <c:pt idx="13005">
                  <c:v>723</c:v>
                </c:pt>
                <c:pt idx="13006">
                  <c:v>724</c:v>
                </c:pt>
                <c:pt idx="13007">
                  <c:v>723</c:v>
                </c:pt>
                <c:pt idx="13008">
                  <c:v>723</c:v>
                </c:pt>
                <c:pt idx="13009">
                  <c:v>718</c:v>
                </c:pt>
                <c:pt idx="13010">
                  <c:v>726</c:v>
                </c:pt>
                <c:pt idx="13011">
                  <c:v>721</c:v>
                </c:pt>
                <c:pt idx="13012">
                  <c:v>723</c:v>
                </c:pt>
                <c:pt idx="13013">
                  <c:v>729</c:v>
                </c:pt>
                <c:pt idx="13014">
                  <c:v>728</c:v>
                </c:pt>
                <c:pt idx="13015">
                  <c:v>736</c:v>
                </c:pt>
                <c:pt idx="13016">
                  <c:v>728</c:v>
                </c:pt>
                <c:pt idx="13017">
                  <c:v>723</c:v>
                </c:pt>
                <c:pt idx="13018">
                  <c:v>726</c:v>
                </c:pt>
                <c:pt idx="13019">
                  <c:v>723</c:v>
                </c:pt>
                <c:pt idx="13020">
                  <c:v>723</c:v>
                </c:pt>
                <c:pt idx="13021">
                  <c:v>715</c:v>
                </c:pt>
                <c:pt idx="13022">
                  <c:v>723</c:v>
                </c:pt>
                <c:pt idx="13023">
                  <c:v>724</c:v>
                </c:pt>
                <c:pt idx="13024">
                  <c:v>726</c:v>
                </c:pt>
                <c:pt idx="13025">
                  <c:v>718</c:v>
                </c:pt>
                <c:pt idx="13026">
                  <c:v>721</c:v>
                </c:pt>
                <c:pt idx="13027">
                  <c:v>723</c:v>
                </c:pt>
                <c:pt idx="13028">
                  <c:v>724</c:v>
                </c:pt>
                <c:pt idx="13029">
                  <c:v>726</c:v>
                </c:pt>
                <c:pt idx="13030">
                  <c:v>723</c:v>
                </c:pt>
                <c:pt idx="13031">
                  <c:v>718</c:v>
                </c:pt>
                <c:pt idx="13032">
                  <c:v>723</c:v>
                </c:pt>
                <c:pt idx="13033">
                  <c:v>716</c:v>
                </c:pt>
                <c:pt idx="13034">
                  <c:v>723</c:v>
                </c:pt>
                <c:pt idx="13035">
                  <c:v>718</c:v>
                </c:pt>
                <c:pt idx="13036">
                  <c:v>715</c:v>
                </c:pt>
                <c:pt idx="13037">
                  <c:v>715</c:v>
                </c:pt>
                <c:pt idx="13038">
                  <c:v>718</c:v>
                </c:pt>
                <c:pt idx="13039">
                  <c:v>723</c:v>
                </c:pt>
                <c:pt idx="13040">
                  <c:v>736</c:v>
                </c:pt>
                <c:pt idx="13041">
                  <c:v>723</c:v>
                </c:pt>
                <c:pt idx="13042">
                  <c:v>724</c:v>
                </c:pt>
                <c:pt idx="13043">
                  <c:v>726</c:v>
                </c:pt>
                <c:pt idx="13044">
                  <c:v>723</c:v>
                </c:pt>
                <c:pt idx="13045">
                  <c:v>724</c:v>
                </c:pt>
                <c:pt idx="13046">
                  <c:v>718</c:v>
                </c:pt>
                <c:pt idx="13047">
                  <c:v>721</c:v>
                </c:pt>
                <c:pt idx="13048">
                  <c:v>731</c:v>
                </c:pt>
                <c:pt idx="13049">
                  <c:v>718</c:v>
                </c:pt>
                <c:pt idx="13050">
                  <c:v>715</c:v>
                </c:pt>
                <c:pt idx="13051">
                  <c:v>716</c:v>
                </c:pt>
                <c:pt idx="13052">
                  <c:v>731</c:v>
                </c:pt>
                <c:pt idx="13053">
                  <c:v>736</c:v>
                </c:pt>
                <c:pt idx="13054">
                  <c:v>723</c:v>
                </c:pt>
                <c:pt idx="13055">
                  <c:v>729</c:v>
                </c:pt>
                <c:pt idx="13056">
                  <c:v>731</c:v>
                </c:pt>
                <c:pt idx="13057">
                  <c:v>718</c:v>
                </c:pt>
                <c:pt idx="13058">
                  <c:v>721</c:v>
                </c:pt>
                <c:pt idx="13059">
                  <c:v>716</c:v>
                </c:pt>
                <c:pt idx="13060">
                  <c:v>729</c:v>
                </c:pt>
                <c:pt idx="13061">
                  <c:v>726</c:v>
                </c:pt>
                <c:pt idx="13062">
                  <c:v>723</c:v>
                </c:pt>
                <c:pt idx="13063">
                  <c:v>723</c:v>
                </c:pt>
                <c:pt idx="13064">
                  <c:v>718</c:v>
                </c:pt>
                <c:pt idx="13065">
                  <c:v>721</c:v>
                </c:pt>
                <c:pt idx="13066">
                  <c:v>726</c:v>
                </c:pt>
                <c:pt idx="13067">
                  <c:v>723</c:v>
                </c:pt>
                <c:pt idx="13068">
                  <c:v>728</c:v>
                </c:pt>
                <c:pt idx="13069">
                  <c:v>723</c:v>
                </c:pt>
                <c:pt idx="13070">
                  <c:v>716</c:v>
                </c:pt>
                <c:pt idx="13071">
                  <c:v>726</c:v>
                </c:pt>
                <c:pt idx="13072">
                  <c:v>723</c:v>
                </c:pt>
                <c:pt idx="13073">
                  <c:v>721</c:v>
                </c:pt>
                <c:pt idx="13074">
                  <c:v>717</c:v>
                </c:pt>
                <c:pt idx="13075">
                  <c:v>723</c:v>
                </c:pt>
                <c:pt idx="13076">
                  <c:v>731</c:v>
                </c:pt>
                <c:pt idx="13077">
                  <c:v>728</c:v>
                </c:pt>
                <c:pt idx="13078">
                  <c:v>731</c:v>
                </c:pt>
                <c:pt idx="13079">
                  <c:v>723</c:v>
                </c:pt>
                <c:pt idx="13080">
                  <c:v>728</c:v>
                </c:pt>
                <c:pt idx="13081">
                  <c:v>721</c:v>
                </c:pt>
                <c:pt idx="13082">
                  <c:v>728</c:v>
                </c:pt>
                <c:pt idx="13083">
                  <c:v>728</c:v>
                </c:pt>
                <c:pt idx="13084">
                  <c:v>728</c:v>
                </c:pt>
                <c:pt idx="13085">
                  <c:v>723</c:v>
                </c:pt>
                <c:pt idx="13086">
                  <c:v>726</c:v>
                </c:pt>
                <c:pt idx="13087">
                  <c:v>723</c:v>
                </c:pt>
                <c:pt idx="13088">
                  <c:v>728</c:v>
                </c:pt>
                <c:pt idx="13089">
                  <c:v>723</c:v>
                </c:pt>
                <c:pt idx="13090">
                  <c:v>723</c:v>
                </c:pt>
                <c:pt idx="13091">
                  <c:v>723</c:v>
                </c:pt>
                <c:pt idx="13092">
                  <c:v>718</c:v>
                </c:pt>
                <c:pt idx="13093">
                  <c:v>723</c:v>
                </c:pt>
                <c:pt idx="13094">
                  <c:v>750</c:v>
                </c:pt>
                <c:pt idx="13095">
                  <c:v>723</c:v>
                </c:pt>
                <c:pt idx="13096">
                  <c:v>716</c:v>
                </c:pt>
                <c:pt idx="13097">
                  <c:v>728</c:v>
                </c:pt>
                <c:pt idx="13098">
                  <c:v>723</c:v>
                </c:pt>
                <c:pt idx="13099">
                  <c:v>728</c:v>
                </c:pt>
                <c:pt idx="13100">
                  <c:v>728</c:v>
                </c:pt>
                <c:pt idx="13101">
                  <c:v>729</c:v>
                </c:pt>
                <c:pt idx="13102">
                  <c:v>723</c:v>
                </c:pt>
                <c:pt idx="13103">
                  <c:v>723</c:v>
                </c:pt>
                <c:pt idx="13104">
                  <c:v>728</c:v>
                </c:pt>
                <c:pt idx="13105">
                  <c:v>731</c:v>
                </c:pt>
                <c:pt idx="13106">
                  <c:v>726</c:v>
                </c:pt>
                <c:pt idx="13107">
                  <c:v>728</c:v>
                </c:pt>
                <c:pt idx="13108">
                  <c:v>731</c:v>
                </c:pt>
                <c:pt idx="13109">
                  <c:v>726</c:v>
                </c:pt>
                <c:pt idx="13110">
                  <c:v>731</c:v>
                </c:pt>
                <c:pt idx="13111">
                  <c:v>723</c:v>
                </c:pt>
                <c:pt idx="13112">
                  <c:v>717</c:v>
                </c:pt>
                <c:pt idx="13113">
                  <c:v>721</c:v>
                </c:pt>
                <c:pt idx="13114">
                  <c:v>723</c:v>
                </c:pt>
                <c:pt idx="13115">
                  <c:v>723</c:v>
                </c:pt>
                <c:pt idx="13116">
                  <c:v>724</c:v>
                </c:pt>
                <c:pt idx="13117">
                  <c:v>726</c:v>
                </c:pt>
                <c:pt idx="13118">
                  <c:v>723</c:v>
                </c:pt>
                <c:pt idx="13119">
                  <c:v>723</c:v>
                </c:pt>
                <c:pt idx="13120">
                  <c:v>723</c:v>
                </c:pt>
                <c:pt idx="13121">
                  <c:v>724</c:v>
                </c:pt>
                <c:pt idx="13122">
                  <c:v>726</c:v>
                </c:pt>
                <c:pt idx="13123">
                  <c:v>721</c:v>
                </c:pt>
                <c:pt idx="13124">
                  <c:v>720</c:v>
                </c:pt>
                <c:pt idx="13125">
                  <c:v>720</c:v>
                </c:pt>
                <c:pt idx="13126">
                  <c:v>723</c:v>
                </c:pt>
                <c:pt idx="13127">
                  <c:v>728</c:v>
                </c:pt>
                <c:pt idx="13128">
                  <c:v>723</c:v>
                </c:pt>
                <c:pt idx="13129">
                  <c:v>720</c:v>
                </c:pt>
                <c:pt idx="13130">
                  <c:v>716</c:v>
                </c:pt>
                <c:pt idx="13131">
                  <c:v>726</c:v>
                </c:pt>
                <c:pt idx="13132">
                  <c:v>729</c:v>
                </c:pt>
                <c:pt idx="13133">
                  <c:v>726</c:v>
                </c:pt>
                <c:pt idx="13134">
                  <c:v>723</c:v>
                </c:pt>
                <c:pt idx="13135">
                  <c:v>715</c:v>
                </c:pt>
                <c:pt idx="13136">
                  <c:v>718</c:v>
                </c:pt>
                <c:pt idx="13137">
                  <c:v>716</c:v>
                </c:pt>
                <c:pt idx="13138">
                  <c:v>731</c:v>
                </c:pt>
                <c:pt idx="13139">
                  <c:v>731</c:v>
                </c:pt>
                <c:pt idx="13140">
                  <c:v>716</c:v>
                </c:pt>
                <c:pt idx="13141">
                  <c:v>723</c:v>
                </c:pt>
                <c:pt idx="13142">
                  <c:v>718</c:v>
                </c:pt>
                <c:pt idx="13143">
                  <c:v>716</c:v>
                </c:pt>
                <c:pt idx="13144">
                  <c:v>723</c:v>
                </c:pt>
                <c:pt idx="13145">
                  <c:v>715</c:v>
                </c:pt>
                <c:pt idx="13146">
                  <c:v>726</c:v>
                </c:pt>
                <c:pt idx="13147">
                  <c:v>723</c:v>
                </c:pt>
                <c:pt idx="13148">
                  <c:v>717</c:v>
                </c:pt>
                <c:pt idx="13149">
                  <c:v>731</c:v>
                </c:pt>
                <c:pt idx="13150">
                  <c:v>718</c:v>
                </c:pt>
                <c:pt idx="13151">
                  <c:v>721</c:v>
                </c:pt>
                <c:pt idx="13152">
                  <c:v>723</c:v>
                </c:pt>
                <c:pt idx="13153">
                  <c:v>724</c:v>
                </c:pt>
                <c:pt idx="13154">
                  <c:v>723</c:v>
                </c:pt>
                <c:pt idx="13155">
                  <c:v>723</c:v>
                </c:pt>
                <c:pt idx="13156">
                  <c:v>721</c:v>
                </c:pt>
                <c:pt idx="13157">
                  <c:v>718</c:v>
                </c:pt>
                <c:pt idx="13158">
                  <c:v>715</c:v>
                </c:pt>
                <c:pt idx="13159">
                  <c:v>716</c:v>
                </c:pt>
                <c:pt idx="13160">
                  <c:v>717</c:v>
                </c:pt>
                <c:pt idx="13161">
                  <c:v>721</c:v>
                </c:pt>
                <c:pt idx="13162">
                  <c:v>723</c:v>
                </c:pt>
                <c:pt idx="13163">
                  <c:v>715</c:v>
                </c:pt>
                <c:pt idx="13164">
                  <c:v>721</c:v>
                </c:pt>
                <c:pt idx="13165">
                  <c:v>731</c:v>
                </c:pt>
                <c:pt idx="13166">
                  <c:v>734</c:v>
                </c:pt>
                <c:pt idx="13167">
                  <c:v>728</c:v>
                </c:pt>
                <c:pt idx="13168">
                  <c:v>728</c:v>
                </c:pt>
                <c:pt idx="13169">
                  <c:v>721</c:v>
                </c:pt>
                <c:pt idx="13170">
                  <c:v>728</c:v>
                </c:pt>
                <c:pt idx="13171">
                  <c:v>721</c:v>
                </c:pt>
                <c:pt idx="13172">
                  <c:v>721</c:v>
                </c:pt>
                <c:pt idx="13173">
                  <c:v>731</c:v>
                </c:pt>
                <c:pt idx="13174">
                  <c:v>726</c:v>
                </c:pt>
                <c:pt idx="13175">
                  <c:v>728</c:v>
                </c:pt>
                <c:pt idx="13176">
                  <c:v>726</c:v>
                </c:pt>
                <c:pt idx="13177">
                  <c:v>723</c:v>
                </c:pt>
                <c:pt idx="13178">
                  <c:v>723</c:v>
                </c:pt>
                <c:pt idx="13179">
                  <c:v>729</c:v>
                </c:pt>
                <c:pt idx="13180">
                  <c:v>728</c:v>
                </c:pt>
                <c:pt idx="13181">
                  <c:v>722</c:v>
                </c:pt>
                <c:pt idx="13182">
                  <c:v>726</c:v>
                </c:pt>
                <c:pt idx="13183">
                  <c:v>718</c:v>
                </c:pt>
                <c:pt idx="13184">
                  <c:v>724</c:v>
                </c:pt>
                <c:pt idx="13185">
                  <c:v>723</c:v>
                </c:pt>
                <c:pt idx="13186">
                  <c:v>717</c:v>
                </c:pt>
                <c:pt idx="13187">
                  <c:v>726</c:v>
                </c:pt>
                <c:pt idx="13188">
                  <c:v>718</c:v>
                </c:pt>
                <c:pt idx="13189">
                  <c:v>721</c:v>
                </c:pt>
                <c:pt idx="13190">
                  <c:v>723</c:v>
                </c:pt>
                <c:pt idx="13191">
                  <c:v>728</c:v>
                </c:pt>
                <c:pt idx="13192">
                  <c:v>723</c:v>
                </c:pt>
                <c:pt idx="13193">
                  <c:v>723</c:v>
                </c:pt>
                <c:pt idx="13194">
                  <c:v>726</c:v>
                </c:pt>
                <c:pt idx="13195">
                  <c:v>731</c:v>
                </c:pt>
                <c:pt idx="13196">
                  <c:v>723</c:v>
                </c:pt>
                <c:pt idx="13197">
                  <c:v>723</c:v>
                </c:pt>
                <c:pt idx="13198">
                  <c:v>718</c:v>
                </c:pt>
                <c:pt idx="13199">
                  <c:v>721</c:v>
                </c:pt>
                <c:pt idx="13200">
                  <c:v>723</c:v>
                </c:pt>
                <c:pt idx="13201">
                  <c:v>721</c:v>
                </c:pt>
                <c:pt idx="13202">
                  <c:v>723</c:v>
                </c:pt>
                <c:pt idx="13203">
                  <c:v>723</c:v>
                </c:pt>
                <c:pt idx="13204">
                  <c:v>716</c:v>
                </c:pt>
                <c:pt idx="13205">
                  <c:v>718</c:v>
                </c:pt>
                <c:pt idx="13206">
                  <c:v>723</c:v>
                </c:pt>
                <c:pt idx="13207">
                  <c:v>726</c:v>
                </c:pt>
                <c:pt idx="13208">
                  <c:v>718</c:v>
                </c:pt>
                <c:pt idx="13209">
                  <c:v>726</c:v>
                </c:pt>
                <c:pt idx="13210">
                  <c:v>726</c:v>
                </c:pt>
                <c:pt idx="13211">
                  <c:v>723</c:v>
                </c:pt>
                <c:pt idx="13212">
                  <c:v>716</c:v>
                </c:pt>
                <c:pt idx="13213">
                  <c:v>726</c:v>
                </c:pt>
                <c:pt idx="13214">
                  <c:v>718</c:v>
                </c:pt>
                <c:pt idx="13215">
                  <c:v>728</c:v>
                </c:pt>
                <c:pt idx="13216">
                  <c:v>718</c:v>
                </c:pt>
                <c:pt idx="13217">
                  <c:v>715</c:v>
                </c:pt>
                <c:pt idx="13218">
                  <c:v>731</c:v>
                </c:pt>
                <c:pt idx="13219">
                  <c:v>731</c:v>
                </c:pt>
                <c:pt idx="13220">
                  <c:v>731</c:v>
                </c:pt>
                <c:pt idx="13221">
                  <c:v>718</c:v>
                </c:pt>
                <c:pt idx="13222">
                  <c:v>716</c:v>
                </c:pt>
                <c:pt idx="13223">
                  <c:v>745</c:v>
                </c:pt>
                <c:pt idx="13224">
                  <c:v>723</c:v>
                </c:pt>
                <c:pt idx="13225">
                  <c:v>748</c:v>
                </c:pt>
                <c:pt idx="13226">
                  <c:v>723</c:v>
                </c:pt>
                <c:pt idx="13227">
                  <c:v>728</c:v>
                </c:pt>
                <c:pt idx="13228">
                  <c:v>721</c:v>
                </c:pt>
                <c:pt idx="13229">
                  <c:v>720</c:v>
                </c:pt>
                <c:pt idx="13230">
                  <c:v>728</c:v>
                </c:pt>
                <c:pt idx="13231">
                  <c:v>731</c:v>
                </c:pt>
                <c:pt idx="13232">
                  <c:v>718</c:v>
                </c:pt>
                <c:pt idx="13233">
                  <c:v>716</c:v>
                </c:pt>
                <c:pt idx="13234">
                  <c:v>718</c:v>
                </c:pt>
                <c:pt idx="13235">
                  <c:v>726</c:v>
                </c:pt>
                <c:pt idx="13236">
                  <c:v>729</c:v>
                </c:pt>
                <c:pt idx="13237">
                  <c:v>726</c:v>
                </c:pt>
                <c:pt idx="13238">
                  <c:v>731</c:v>
                </c:pt>
                <c:pt idx="13239">
                  <c:v>718</c:v>
                </c:pt>
                <c:pt idx="13240">
                  <c:v>723</c:v>
                </c:pt>
                <c:pt idx="13241">
                  <c:v>718</c:v>
                </c:pt>
                <c:pt idx="13242">
                  <c:v>718</c:v>
                </c:pt>
                <c:pt idx="13243">
                  <c:v>715</c:v>
                </c:pt>
                <c:pt idx="13244">
                  <c:v>721</c:v>
                </c:pt>
                <c:pt idx="13245">
                  <c:v>731</c:v>
                </c:pt>
                <c:pt idx="13246">
                  <c:v>726</c:v>
                </c:pt>
                <c:pt idx="13247">
                  <c:v>728</c:v>
                </c:pt>
                <c:pt idx="13248">
                  <c:v>728</c:v>
                </c:pt>
                <c:pt idx="13249">
                  <c:v>721</c:v>
                </c:pt>
                <c:pt idx="13250">
                  <c:v>723</c:v>
                </c:pt>
                <c:pt idx="13251">
                  <c:v>736</c:v>
                </c:pt>
                <c:pt idx="13252">
                  <c:v>729</c:v>
                </c:pt>
                <c:pt idx="13253">
                  <c:v>723</c:v>
                </c:pt>
                <c:pt idx="13254">
                  <c:v>721</c:v>
                </c:pt>
                <c:pt idx="13255">
                  <c:v>728</c:v>
                </c:pt>
                <c:pt idx="13256">
                  <c:v>731</c:v>
                </c:pt>
                <c:pt idx="13257">
                  <c:v>721</c:v>
                </c:pt>
                <c:pt idx="13258">
                  <c:v>736</c:v>
                </c:pt>
                <c:pt idx="13259">
                  <c:v>729</c:v>
                </c:pt>
                <c:pt idx="13260">
                  <c:v>736</c:v>
                </c:pt>
                <c:pt idx="13261">
                  <c:v>723</c:v>
                </c:pt>
                <c:pt idx="13262">
                  <c:v>720</c:v>
                </c:pt>
                <c:pt idx="13263">
                  <c:v>721</c:v>
                </c:pt>
                <c:pt idx="13264">
                  <c:v>726</c:v>
                </c:pt>
                <c:pt idx="13265">
                  <c:v>729</c:v>
                </c:pt>
                <c:pt idx="13266">
                  <c:v>723</c:v>
                </c:pt>
                <c:pt idx="13267">
                  <c:v>726</c:v>
                </c:pt>
                <c:pt idx="13268">
                  <c:v>716</c:v>
                </c:pt>
                <c:pt idx="13269">
                  <c:v>723</c:v>
                </c:pt>
                <c:pt idx="13270">
                  <c:v>721</c:v>
                </c:pt>
                <c:pt idx="13271">
                  <c:v>726</c:v>
                </c:pt>
                <c:pt idx="13272">
                  <c:v>716</c:v>
                </c:pt>
                <c:pt idx="13273">
                  <c:v>715</c:v>
                </c:pt>
                <c:pt idx="13274">
                  <c:v>715</c:v>
                </c:pt>
                <c:pt idx="13275">
                  <c:v>716</c:v>
                </c:pt>
                <c:pt idx="13276">
                  <c:v>723</c:v>
                </c:pt>
                <c:pt idx="13277">
                  <c:v>718</c:v>
                </c:pt>
                <c:pt idx="13278">
                  <c:v>721</c:v>
                </c:pt>
                <c:pt idx="13279">
                  <c:v>726</c:v>
                </c:pt>
                <c:pt idx="13280">
                  <c:v>721</c:v>
                </c:pt>
                <c:pt idx="13281">
                  <c:v>716</c:v>
                </c:pt>
                <c:pt idx="13282">
                  <c:v>723</c:v>
                </c:pt>
                <c:pt idx="13283">
                  <c:v>721</c:v>
                </c:pt>
                <c:pt idx="13284">
                  <c:v>728</c:v>
                </c:pt>
                <c:pt idx="13285">
                  <c:v>731</c:v>
                </c:pt>
                <c:pt idx="13286">
                  <c:v>726</c:v>
                </c:pt>
                <c:pt idx="13287">
                  <c:v>731</c:v>
                </c:pt>
                <c:pt idx="13288">
                  <c:v>731</c:v>
                </c:pt>
                <c:pt idx="13289">
                  <c:v>716</c:v>
                </c:pt>
                <c:pt idx="13290">
                  <c:v>723</c:v>
                </c:pt>
                <c:pt idx="13291">
                  <c:v>723</c:v>
                </c:pt>
                <c:pt idx="13292">
                  <c:v>721</c:v>
                </c:pt>
                <c:pt idx="13293">
                  <c:v>718</c:v>
                </c:pt>
                <c:pt idx="13294">
                  <c:v>723</c:v>
                </c:pt>
                <c:pt idx="13295">
                  <c:v>715</c:v>
                </c:pt>
                <c:pt idx="13296">
                  <c:v>723</c:v>
                </c:pt>
                <c:pt idx="13297">
                  <c:v>728</c:v>
                </c:pt>
                <c:pt idx="13298">
                  <c:v>723</c:v>
                </c:pt>
                <c:pt idx="13299">
                  <c:v>723</c:v>
                </c:pt>
                <c:pt idx="13300">
                  <c:v>718</c:v>
                </c:pt>
                <c:pt idx="13301">
                  <c:v>723</c:v>
                </c:pt>
                <c:pt idx="13302">
                  <c:v>717</c:v>
                </c:pt>
                <c:pt idx="13303">
                  <c:v>721</c:v>
                </c:pt>
                <c:pt idx="13304">
                  <c:v>728</c:v>
                </c:pt>
                <c:pt idx="13305">
                  <c:v>733</c:v>
                </c:pt>
                <c:pt idx="13306">
                  <c:v>721</c:v>
                </c:pt>
                <c:pt idx="13307">
                  <c:v>736</c:v>
                </c:pt>
                <c:pt idx="13308">
                  <c:v>736</c:v>
                </c:pt>
                <c:pt idx="13309">
                  <c:v>716</c:v>
                </c:pt>
                <c:pt idx="13310">
                  <c:v>723</c:v>
                </c:pt>
                <c:pt idx="13311">
                  <c:v>717</c:v>
                </c:pt>
                <c:pt idx="13312">
                  <c:v>721</c:v>
                </c:pt>
                <c:pt idx="13313">
                  <c:v>718</c:v>
                </c:pt>
                <c:pt idx="13314">
                  <c:v>726</c:v>
                </c:pt>
                <c:pt idx="13315">
                  <c:v>721</c:v>
                </c:pt>
                <c:pt idx="13316">
                  <c:v>718</c:v>
                </c:pt>
                <c:pt idx="13317">
                  <c:v>723</c:v>
                </c:pt>
                <c:pt idx="13318">
                  <c:v>718</c:v>
                </c:pt>
                <c:pt idx="13319">
                  <c:v>723</c:v>
                </c:pt>
                <c:pt idx="13320">
                  <c:v>729</c:v>
                </c:pt>
                <c:pt idx="13321">
                  <c:v>718</c:v>
                </c:pt>
                <c:pt idx="13322">
                  <c:v>723</c:v>
                </c:pt>
                <c:pt idx="13323">
                  <c:v>721</c:v>
                </c:pt>
                <c:pt idx="13324">
                  <c:v>726</c:v>
                </c:pt>
                <c:pt idx="13325">
                  <c:v>716</c:v>
                </c:pt>
                <c:pt idx="13326">
                  <c:v>726</c:v>
                </c:pt>
                <c:pt idx="13327">
                  <c:v>726</c:v>
                </c:pt>
                <c:pt idx="13328">
                  <c:v>716</c:v>
                </c:pt>
                <c:pt idx="13329">
                  <c:v>726</c:v>
                </c:pt>
                <c:pt idx="13330">
                  <c:v>731</c:v>
                </c:pt>
                <c:pt idx="13331">
                  <c:v>728</c:v>
                </c:pt>
                <c:pt idx="13332">
                  <c:v>717</c:v>
                </c:pt>
                <c:pt idx="13333">
                  <c:v>721</c:v>
                </c:pt>
                <c:pt idx="13334">
                  <c:v>723</c:v>
                </c:pt>
                <c:pt idx="13335">
                  <c:v>745</c:v>
                </c:pt>
                <c:pt idx="13336">
                  <c:v>716</c:v>
                </c:pt>
                <c:pt idx="13337">
                  <c:v>745</c:v>
                </c:pt>
                <c:pt idx="13338">
                  <c:v>723</c:v>
                </c:pt>
                <c:pt idx="13339">
                  <c:v>733</c:v>
                </c:pt>
                <c:pt idx="13340">
                  <c:v>726</c:v>
                </c:pt>
                <c:pt idx="13341">
                  <c:v>718</c:v>
                </c:pt>
                <c:pt idx="13342">
                  <c:v>729</c:v>
                </c:pt>
                <c:pt idx="13343">
                  <c:v>718</c:v>
                </c:pt>
                <c:pt idx="13344">
                  <c:v>717</c:v>
                </c:pt>
                <c:pt idx="13345">
                  <c:v>716</c:v>
                </c:pt>
                <c:pt idx="13346">
                  <c:v>718</c:v>
                </c:pt>
                <c:pt idx="13347">
                  <c:v>721</c:v>
                </c:pt>
                <c:pt idx="13348">
                  <c:v>723</c:v>
                </c:pt>
                <c:pt idx="13349">
                  <c:v>718</c:v>
                </c:pt>
                <c:pt idx="13350">
                  <c:v>716</c:v>
                </c:pt>
                <c:pt idx="13351">
                  <c:v>718</c:v>
                </c:pt>
                <c:pt idx="13352">
                  <c:v>718</c:v>
                </c:pt>
                <c:pt idx="13353">
                  <c:v>723</c:v>
                </c:pt>
                <c:pt idx="13354">
                  <c:v>718</c:v>
                </c:pt>
                <c:pt idx="13355">
                  <c:v>729</c:v>
                </c:pt>
                <c:pt idx="13356">
                  <c:v>723</c:v>
                </c:pt>
                <c:pt idx="13357">
                  <c:v>723</c:v>
                </c:pt>
                <c:pt idx="13358">
                  <c:v>728</c:v>
                </c:pt>
                <c:pt idx="13359">
                  <c:v>731</c:v>
                </c:pt>
                <c:pt idx="13360">
                  <c:v>729</c:v>
                </c:pt>
                <c:pt idx="13361">
                  <c:v>723</c:v>
                </c:pt>
                <c:pt idx="13362">
                  <c:v>720</c:v>
                </c:pt>
                <c:pt idx="13363">
                  <c:v>721</c:v>
                </c:pt>
                <c:pt idx="13364">
                  <c:v>718</c:v>
                </c:pt>
                <c:pt idx="13365">
                  <c:v>716</c:v>
                </c:pt>
                <c:pt idx="13366">
                  <c:v>726</c:v>
                </c:pt>
                <c:pt idx="13367">
                  <c:v>723</c:v>
                </c:pt>
                <c:pt idx="13368">
                  <c:v>716</c:v>
                </c:pt>
                <c:pt idx="13369">
                  <c:v>723</c:v>
                </c:pt>
                <c:pt idx="13370">
                  <c:v>726</c:v>
                </c:pt>
                <c:pt idx="13371">
                  <c:v>723</c:v>
                </c:pt>
                <c:pt idx="13372">
                  <c:v>736</c:v>
                </c:pt>
                <c:pt idx="13373">
                  <c:v>721</c:v>
                </c:pt>
                <c:pt idx="13374">
                  <c:v>728</c:v>
                </c:pt>
                <c:pt idx="13375">
                  <c:v>724</c:v>
                </c:pt>
                <c:pt idx="13376">
                  <c:v>726</c:v>
                </c:pt>
                <c:pt idx="13377">
                  <c:v>718</c:v>
                </c:pt>
                <c:pt idx="13378">
                  <c:v>729</c:v>
                </c:pt>
                <c:pt idx="13379">
                  <c:v>718</c:v>
                </c:pt>
                <c:pt idx="13380">
                  <c:v>717</c:v>
                </c:pt>
                <c:pt idx="13381">
                  <c:v>721</c:v>
                </c:pt>
                <c:pt idx="13382">
                  <c:v>717</c:v>
                </c:pt>
                <c:pt idx="13383">
                  <c:v>715</c:v>
                </c:pt>
                <c:pt idx="13384">
                  <c:v>721</c:v>
                </c:pt>
                <c:pt idx="13385">
                  <c:v>728</c:v>
                </c:pt>
                <c:pt idx="13386">
                  <c:v>721</c:v>
                </c:pt>
                <c:pt idx="13387">
                  <c:v>716</c:v>
                </c:pt>
                <c:pt idx="13388">
                  <c:v>726</c:v>
                </c:pt>
                <c:pt idx="13389">
                  <c:v>726</c:v>
                </c:pt>
                <c:pt idx="13390">
                  <c:v>723</c:v>
                </c:pt>
                <c:pt idx="13391">
                  <c:v>728</c:v>
                </c:pt>
                <c:pt idx="13392">
                  <c:v>734</c:v>
                </c:pt>
                <c:pt idx="13393">
                  <c:v>728</c:v>
                </c:pt>
                <c:pt idx="13394">
                  <c:v>726</c:v>
                </c:pt>
                <c:pt idx="13395">
                  <c:v>726</c:v>
                </c:pt>
                <c:pt idx="13396">
                  <c:v>728</c:v>
                </c:pt>
                <c:pt idx="13397">
                  <c:v>720</c:v>
                </c:pt>
                <c:pt idx="13398">
                  <c:v>721</c:v>
                </c:pt>
                <c:pt idx="13399">
                  <c:v>728</c:v>
                </c:pt>
                <c:pt idx="13400">
                  <c:v>731</c:v>
                </c:pt>
                <c:pt idx="13401">
                  <c:v>718</c:v>
                </c:pt>
                <c:pt idx="13402">
                  <c:v>721</c:v>
                </c:pt>
                <c:pt idx="13403">
                  <c:v>723</c:v>
                </c:pt>
                <c:pt idx="13404">
                  <c:v>723</c:v>
                </c:pt>
                <c:pt idx="13405">
                  <c:v>721</c:v>
                </c:pt>
                <c:pt idx="13406">
                  <c:v>723</c:v>
                </c:pt>
                <c:pt idx="13407">
                  <c:v>716</c:v>
                </c:pt>
                <c:pt idx="13408">
                  <c:v>726</c:v>
                </c:pt>
                <c:pt idx="13409">
                  <c:v>718</c:v>
                </c:pt>
                <c:pt idx="13410">
                  <c:v>716</c:v>
                </c:pt>
                <c:pt idx="13411">
                  <c:v>716</c:v>
                </c:pt>
                <c:pt idx="13412">
                  <c:v>717</c:v>
                </c:pt>
                <c:pt idx="13413">
                  <c:v>724</c:v>
                </c:pt>
                <c:pt idx="13414">
                  <c:v>726</c:v>
                </c:pt>
                <c:pt idx="13415">
                  <c:v>718</c:v>
                </c:pt>
                <c:pt idx="13416">
                  <c:v>721</c:v>
                </c:pt>
                <c:pt idx="13417">
                  <c:v>718</c:v>
                </c:pt>
                <c:pt idx="13418">
                  <c:v>721</c:v>
                </c:pt>
                <c:pt idx="13419">
                  <c:v>723</c:v>
                </c:pt>
                <c:pt idx="13420">
                  <c:v>726</c:v>
                </c:pt>
                <c:pt idx="13421">
                  <c:v>721</c:v>
                </c:pt>
                <c:pt idx="13422">
                  <c:v>723</c:v>
                </c:pt>
                <c:pt idx="13423">
                  <c:v>721</c:v>
                </c:pt>
                <c:pt idx="13424">
                  <c:v>728</c:v>
                </c:pt>
                <c:pt idx="13425">
                  <c:v>726</c:v>
                </c:pt>
                <c:pt idx="13426">
                  <c:v>731</c:v>
                </c:pt>
                <c:pt idx="13427">
                  <c:v>718</c:v>
                </c:pt>
                <c:pt idx="13428">
                  <c:v>723</c:v>
                </c:pt>
                <c:pt idx="13429">
                  <c:v>723</c:v>
                </c:pt>
                <c:pt idx="13430">
                  <c:v>723</c:v>
                </c:pt>
                <c:pt idx="13431">
                  <c:v>726</c:v>
                </c:pt>
                <c:pt idx="13432">
                  <c:v>718</c:v>
                </c:pt>
                <c:pt idx="13433">
                  <c:v>717</c:v>
                </c:pt>
                <c:pt idx="13434">
                  <c:v>715</c:v>
                </c:pt>
                <c:pt idx="13435">
                  <c:v>715</c:v>
                </c:pt>
                <c:pt idx="13436">
                  <c:v>715</c:v>
                </c:pt>
                <c:pt idx="13437">
                  <c:v>723</c:v>
                </c:pt>
                <c:pt idx="13438">
                  <c:v>718</c:v>
                </c:pt>
                <c:pt idx="13439">
                  <c:v>731</c:v>
                </c:pt>
                <c:pt idx="13440">
                  <c:v>723</c:v>
                </c:pt>
                <c:pt idx="13441">
                  <c:v>726</c:v>
                </c:pt>
                <c:pt idx="13442">
                  <c:v>721</c:v>
                </c:pt>
                <c:pt idx="13443">
                  <c:v>722</c:v>
                </c:pt>
                <c:pt idx="13444">
                  <c:v>721</c:v>
                </c:pt>
                <c:pt idx="13445">
                  <c:v>723</c:v>
                </c:pt>
                <c:pt idx="13446">
                  <c:v>731</c:v>
                </c:pt>
                <c:pt idx="13447">
                  <c:v>716</c:v>
                </c:pt>
                <c:pt idx="13448">
                  <c:v>723</c:v>
                </c:pt>
                <c:pt idx="13449">
                  <c:v>721</c:v>
                </c:pt>
                <c:pt idx="13450">
                  <c:v>723</c:v>
                </c:pt>
                <c:pt idx="13451">
                  <c:v>723</c:v>
                </c:pt>
                <c:pt idx="13452">
                  <c:v>716</c:v>
                </c:pt>
                <c:pt idx="13453">
                  <c:v>715</c:v>
                </c:pt>
                <c:pt idx="13454">
                  <c:v>715</c:v>
                </c:pt>
                <c:pt idx="13455">
                  <c:v>724</c:v>
                </c:pt>
                <c:pt idx="13456">
                  <c:v>726</c:v>
                </c:pt>
                <c:pt idx="13457">
                  <c:v>731</c:v>
                </c:pt>
                <c:pt idx="13458">
                  <c:v>728</c:v>
                </c:pt>
                <c:pt idx="13459">
                  <c:v>728</c:v>
                </c:pt>
                <c:pt idx="13460">
                  <c:v>721</c:v>
                </c:pt>
              </c:numCache>
            </c:numRef>
          </c:val>
          <c:smooth val="1"/>
        </c:ser>
        <c:ser>
          <c:idx val="1"/>
          <c:order val="1"/>
          <c:tx>
            <c:strRef>
              <c:f>Raw!$C$1</c:f>
              <c:strCache>
                <c:ptCount val="1"/>
                <c:pt idx="0">
                  <c:v>Speicherverbrauch in MB</c:v>
                </c:pt>
              </c:strCache>
            </c:strRef>
          </c:tx>
          <c:marker>
            <c:symbol val="none"/>
          </c:marker>
          <c:cat>
            <c:numRef>
              <c:f>Raw!$A$2:$A$13462</c:f>
              <c:numCache>
                <c:formatCode>m/d/yyyy\ h:mm</c:formatCode>
                <c:ptCount val="13461"/>
                <c:pt idx="0">
                  <c:v>41066.678622685184</c:v>
                </c:pt>
                <c:pt idx="1">
                  <c:v>41066.678969907407</c:v>
                </c:pt>
                <c:pt idx="2">
                  <c:v>41066.67931712963</c:v>
                </c:pt>
                <c:pt idx="3">
                  <c:v>41066.679664351854</c:v>
                </c:pt>
                <c:pt idx="4">
                  <c:v>41066.680011574077</c:v>
                </c:pt>
                <c:pt idx="5">
                  <c:v>41066.680358796293</c:v>
                </c:pt>
                <c:pt idx="6">
                  <c:v>41066.680706018517</c:v>
                </c:pt>
                <c:pt idx="7">
                  <c:v>41066.68105324074</c:v>
                </c:pt>
                <c:pt idx="8">
                  <c:v>41066.681400462963</c:v>
                </c:pt>
                <c:pt idx="9">
                  <c:v>41066.681747685187</c:v>
                </c:pt>
                <c:pt idx="10">
                  <c:v>41066.68209490741</c:v>
                </c:pt>
                <c:pt idx="11">
                  <c:v>41066.682442129626</c:v>
                </c:pt>
                <c:pt idx="12">
                  <c:v>41066.682789351849</c:v>
                </c:pt>
                <c:pt idx="13">
                  <c:v>41066.683136574073</c:v>
                </c:pt>
                <c:pt idx="14">
                  <c:v>41066.683483796296</c:v>
                </c:pt>
                <c:pt idx="15">
                  <c:v>41066.683831018519</c:v>
                </c:pt>
                <c:pt idx="16">
                  <c:v>41066.684178240743</c:v>
                </c:pt>
                <c:pt idx="17">
                  <c:v>41066.684525462966</c:v>
                </c:pt>
                <c:pt idx="18">
                  <c:v>41066.684872685182</c:v>
                </c:pt>
                <c:pt idx="19">
                  <c:v>41066.685219907406</c:v>
                </c:pt>
                <c:pt idx="20">
                  <c:v>41066.685567129629</c:v>
                </c:pt>
                <c:pt idx="21">
                  <c:v>41066.685914351852</c:v>
                </c:pt>
                <c:pt idx="22">
                  <c:v>41066.686261574076</c:v>
                </c:pt>
                <c:pt idx="23">
                  <c:v>41066.686608796299</c:v>
                </c:pt>
                <c:pt idx="24">
                  <c:v>41066.686956018515</c:v>
                </c:pt>
                <c:pt idx="25">
                  <c:v>41066.687303240738</c:v>
                </c:pt>
                <c:pt idx="26">
                  <c:v>41066.687650462962</c:v>
                </c:pt>
                <c:pt idx="27">
                  <c:v>41066.687997685185</c:v>
                </c:pt>
                <c:pt idx="28">
                  <c:v>41066.688344907408</c:v>
                </c:pt>
                <c:pt idx="29">
                  <c:v>41066.688692129632</c:v>
                </c:pt>
                <c:pt idx="30">
                  <c:v>41066.689039351855</c:v>
                </c:pt>
                <c:pt idx="31">
                  <c:v>41066.689386574071</c:v>
                </c:pt>
                <c:pt idx="32">
                  <c:v>41066.689733796295</c:v>
                </c:pt>
                <c:pt idx="33">
                  <c:v>41066.690081018518</c:v>
                </c:pt>
                <c:pt idx="34">
                  <c:v>41066.690428240741</c:v>
                </c:pt>
                <c:pt idx="35">
                  <c:v>41066.690775462965</c:v>
                </c:pt>
                <c:pt idx="36">
                  <c:v>41066.691122685188</c:v>
                </c:pt>
                <c:pt idx="37">
                  <c:v>41066.691469907404</c:v>
                </c:pt>
                <c:pt idx="38">
                  <c:v>41066.691817129627</c:v>
                </c:pt>
                <c:pt idx="39">
                  <c:v>41066.692164351851</c:v>
                </c:pt>
                <c:pt idx="40">
                  <c:v>41066.692511574074</c:v>
                </c:pt>
                <c:pt idx="41">
                  <c:v>41066.692858796298</c:v>
                </c:pt>
                <c:pt idx="42">
                  <c:v>41066.693206018521</c:v>
                </c:pt>
                <c:pt idx="43">
                  <c:v>41066.693553240744</c:v>
                </c:pt>
                <c:pt idx="44">
                  <c:v>41066.69390046296</c:v>
                </c:pt>
                <c:pt idx="45">
                  <c:v>41066.694247685184</c:v>
                </c:pt>
                <c:pt idx="46">
                  <c:v>41066.694594907407</c:v>
                </c:pt>
                <c:pt idx="47">
                  <c:v>41066.69494212963</c:v>
                </c:pt>
                <c:pt idx="48">
                  <c:v>41066.695289351854</c:v>
                </c:pt>
                <c:pt idx="49">
                  <c:v>41066.695636574077</c:v>
                </c:pt>
                <c:pt idx="50">
                  <c:v>41066.695983796293</c:v>
                </c:pt>
                <c:pt idx="51">
                  <c:v>41066.696331018517</c:v>
                </c:pt>
                <c:pt idx="52">
                  <c:v>41066.69667824074</c:v>
                </c:pt>
                <c:pt idx="53">
                  <c:v>41066.697025462963</c:v>
                </c:pt>
                <c:pt idx="54">
                  <c:v>41066.697372685187</c:v>
                </c:pt>
                <c:pt idx="55">
                  <c:v>41066.69771990741</c:v>
                </c:pt>
                <c:pt idx="56">
                  <c:v>41066.698067129626</c:v>
                </c:pt>
                <c:pt idx="57">
                  <c:v>41066.698414351849</c:v>
                </c:pt>
                <c:pt idx="58">
                  <c:v>41066.698761574073</c:v>
                </c:pt>
                <c:pt idx="59">
                  <c:v>41066.699108796296</c:v>
                </c:pt>
                <c:pt idx="60">
                  <c:v>41066.699456018519</c:v>
                </c:pt>
                <c:pt idx="61">
                  <c:v>41066.699803240743</c:v>
                </c:pt>
                <c:pt idx="62">
                  <c:v>41066.700150462966</c:v>
                </c:pt>
                <c:pt idx="63">
                  <c:v>41066.700497685182</c:v>
                </c:pt>
                <c:pt idx="64">
                  <c:v>41066.700844907406</c:v>
                </c:pt>
                <c:pt idx="65">
                  <c:v>41066.701192129629</c:v>
                </c:pt>
                <c:pt idx="66">
                  <c:v>41066.701539351852</c:v>
                </c:pt>
                <c:pt idx="67">
                  <c:v>41066.701886574076</c:v>
                </c:pt>
                <c:pt idx="68">
                  <c:v>41066.702233796299</c:v>
                </c:pt>
                <c:pt idx="69">
                  <c:v>41066.702581018515</c:v>
                </c:pt>
                <c:pt idx="70">
                  <c:v>41066.702928240738</c:v>
                </c:pt>
                <c:pt idx="71">
                  <c:v>41066.703275462962</c:v>
                </c:pt>
                <c:pt idx="72">
                  <c:v>41066.703622685185</c:v>
                </c:pt>
                <c:pt idx="73">
                  <c:v>41066.703969907408</c:v>
                </c:pt>
                <c:pt idx="74">
                  <c:v>41066.704317129632</c:v>
                </c:pt>
                <c:pt idx="75">
                  <c:v>41066.704664351855</c:v>
                </c:pt>
                <c:pt idx="76">
                  <c:v>41066.705011574071</c:v>
                </c:pt>
                <c:pt idx="77">
                  <c:v>41066.705358796295</c:v>
                </c:pt>
                <c:pt idx="78">
                  <c:v>41066.705706018518</c:v>
                </c:pt>
                <c:pt idx="79">
                  <c:v>41066.706053240741</c:v>
                </c:pt>
                <c:pt idx="80">
                  <c:v>41066.706400462965</c:v>
                </c:pt>
                <c:pt idx="81">
                  <c:v>41066.706747685188</c:v>
                </c:pt>
                <c:pt idx="82">
                  <c:v>41066.707094907404</c:v>
                </c:pt>
                <c:pt idx="83">
                  <c:v>41066.707442129627</c:v>
                </c:pt>
                <c:pt idx="84">
                  <c:v>41066.707789351851</c:v>
                </c:pt>
                <c:pt idx="85">
                  <c:v>41066.708136574074</c:v>
                </c:pt>
                <c:pt idx="86">
                  <c:v>41066.708483796298</c:v>
                </c:pt>
                <c:pt idx="87">
                  <c:v>41066.708831018521</c:v>
                </c:pt>
                <c:pt idx="88">
                  <c:v>41066.709178240744</c:v>
                </c:pt>
                <c:pt idx="89">
                  <c:v>41066.70952546296</c:v>
                </c:pt>
                <c:pt idx="90">
                  <c:v>41066.709872685184</c:v>
                </c:pt>
                <c:pt idx="91">
                  <c:v>41066.710219907407</c:v>
                </c:pt>
                <c:pt idx="92">
                  <c:v>41066.71056712963</c:v>
                </c:pt>
                <c:pt idx="93">
                  <c:v>41066.710914351854</c:v>
                </c:pt>
                <c:pt idx="94">
                  <c:v>41066.711261574077</c:v>
                </c:pt>
                <c:pt idx="95">
                  <c:v>41066.711608796293</c:v>
                </c:pt>
                <c:pt idx="96">
                  <c:v>41066.711956018517</c:v>
                </c:pt>
                <c:pt idx="97">
                  <c:v>41066.71230324074</c:v>
                </c:pt>
                <c:pt idx="98">
                  <c:v>41066.712650462963</c:v>
                </c:pt>
                <c:pt idx="99">
                  <c:v>41066.712997685187</c:v>
                </c:pt>
                <c:pt idx="100">
                  <c:v>41066.71334490741</c:v>
                </c:pt>
                <c:pt idx="101">
                  <c:v>41066.713692129626</c:v>
                </c:pt>
                <c:pt idx="102">
                  <c:v>41066.714039351849</c:v>
                </c:pt>
                <c:pt idx="103">
                  <c:v>41066.714386574073</c:v>
                </c:pt>
                <c:pt idx="104">
                  <c:v>41066.714733796296</c:v>
                </c:pt>
                <c:pt idx="105">
                  <c:v>41066.715081018519</c:v>
                </c:pt>
                <c:pt idx="106">
                  <c:v>41066.715428240743</c:v>
                </c:pt>
                <c:pt idx="107">
                  <c:v>41066.715775462966</c:v>
                </c:pt>
                <c:pt idx="108">
                  <c:v>41066.716122685182</c:v>
                </c:pt>
                <c:pt idx="109">
                  <c:v>41066.716469907406</c:v>
                </c:pt>
                <c:pt idx="110">
                  <c:v>41066.716817129629</c:v>
                </c:pt>
                <c:pt idx="111">
                  <c:v>41066.717164351852</c:v>
                </c:pt>
                <c:pt idx="112">
                  <c:v>41066.717511574076</c:v>
                </c:pt>
                <c:pt idx="113">
                  <c:v>41066.717858796299</c:v>
                </c:pt>
                <c:pt idx="114">
                  <c:v>41066.718206018515</c:v>
                </c:pt>
                <c:pt idx="115">
                  <c:v>41066.718553240738</c:v>
                </c:pt>
                <c:pt idx="116">
                  <c:v>41066.718900462962</c:v>
                </c:pt>
                <c:pt idx="117">
                  <c:v>41066.719247685185</c:v>
                </c:pt>
                <c:pt idx="118">
                  <c:v>41066.719594907408</c:v>
                </c:pt>
                <c:pt idx="119">
                  <c:v>41066.719942129632</c:v>
                </c:pt>
                <c:pt idx="120">
                  <c:v>41066.720289351855</c:v>
                </c:pt>
                <c:pt idx="121">
                  <c:v>41066.720636574071</c:v>
                </c:pt>
                <c:pt idx="122">
                  <c:v>41066.720983796295</c:v>
                </c:pt>
                <c:pt idx="123">
                  <c:v>41066.721331018518</c:v>
                </c:pt>
                <c:pt idx="124">
                  <c:v>41066.721678240741</c:v>
                </c:pt>
                <c:pt idx="125">
                  <c:v>41066.722025462965</c:v>
                </c:pt>
                <c:pt idx="126">
                  <c:v>41066.722372685188</c:v>
                </c:pt>
                <c:pt idx="127">
                  <c:v>41066.722719907404</c:v>
                </c:pt>
                <c:pt idx="128">
                  <c:v>41066.723067129627</c:v>
                </c:pt>
                <c:pt idx="129">
                  <c:v>41066.723414351851</c:v>
                </c:pt>
                <c:pt idx="130">
                  <c:v>41066.723761574074</c:v>
                </c:pt>
                <c:pt idx="131">
                  <c:v>41066.724108796298</c:v>
                </c:pt>
                <c:pt idx="132">
                  <c:v>41066.724456018521</c:v>
                </c:pt>
                <c:pt idx="133">
                  <c:v>41066.724803240744</c:v>
                </c:pt>
                <c:pt idx="134">
                  <c:v>41066.72515046296</c:v>
                </c:pt>
                <c:pt idx="135">
                  <c:v>41066.725497685184</c:v>
                </c:pt>
                <c:pt idx="136">
                  <c:v>41066.725844907407</c:v>
                </c:pt>
                <c:pt idx="137">
                  <c:v>41066.72619212963</c:v>
                </c:pt>
                <c:pt idx="138">
                  <c:v>41066.726539351854</c:v>
                </c:pt>
                <c:pt idx="139">
                  <c:v>41066.726886574077</c:v>
                </c:pt>
                <c:pt idx="140">
                  <c:v>41066.727233796293</c:v>
                </c:pt>
                <c:pt idx="141">
                  <c:v>41066.727581018517</c:v>
                </c:pt>
                <c:pt idx="142">
                  <c:v>41066.72792824074</c:v>
                </c:pt>
                <c:pt idx="143">
                  <c:v>41066.728275462963</c:v>
                </c:pt>
                <c:pt idx="144">
                  <c:v>41066.728622685187</c:v>
                </c:pt>
                <c:pt idx="145">
                  <c:v>41066.72896990741</c:v>
                </c:pt>
                <c:pt idx="146">
                  <c:v>41066.729317129626</c:v>
                </c:pt>
                <c:pt idx="147">
                  <c:v>41066.729664351849</c:v>
                </c:pt>
                <c:pt idx="148">
                  <c:v>41066.730011574073</c:v>
                </c:pt>
                <c:pt idx="149">
                  <c:v>41066.730358796296</c:v>
                </c:pt>
                <c:pt idx="150">
                  <c:v>41066.730706018519</c:v>
                </c:pt>
                <c:pt idx="151">
                  <c:v>41066.731053240743</c:v>
                </c:pt>
                <c:pt idx="152">
                  <c:v>41066.731400462966</c:v>
                </c:pt>
                <c:pt idx="153">
                  <c:v>41066.731747685182</c:v>
                </c:pt>
                <c:pt idx="154">
                  <c:v>41066.732094907406</c:v>
                </c:pt>
                <c:pt idx="155">
                  <c:v>41066.732442129629</c:v>
                </c:pt>
                <c:pt idx="156">
                  <c:v>41066.732789351852</c:v>
                </c:pt>
                <c:pt idx="157">
                  <c:v>41066.733136574076</c:v>
                </c:pt>
                <c:pt idx="158">
                  <c:v>41066.733483796299</c:v>
                </c:pt>
                <c:pt idx="159">
                  <c:v>41066.733831018515</c:v>
                </c:pt>
                <c:pt idx="160">
                  <c:v>41066.734178240738</c:v>
                </c:pt>
                <c:pt idx="161">
                  <c:v>41066.734525462962</c:v>
                </c:pt>
                <c:pt idx="162">
                  <c:v>41066.734872685185</c:v>
                </c:pt>
                <c:pt idx="163">
                  <c:v>41066.735219907408</c:v>
                </c:pt>
                <c:pt idx="164">
                  <c:v>41066.735567129632</c:v>
                </c:pt>
                <c:pt idx="165">
                  <c:v>41066.735914351855</c:v>
                </c:pt>
                <c:pt idx="166">
                  <c:v>41066.736261574071</c:v>
                </c:pt>
                <c:pt idx="167">
                  <c:v>41066.736608796295</c:v>
                </c:pt>
                <c:pt idx="168">
                  <c:v>41066.736956018518</c:v>
                </c:pt>
                <c:pt idx="169">
                  <c:v>41066.737303240741</c:v>
                </c:pt>
                <c:pt idx="170">
                  <c:v>41066.737650462965</c:v>
                </c:pt>
                <c:pt idx="171">
                  <c:v>41066.737997685188</c:v>
                </c:pt>
                <c:pt idx="172">
                  <c:v>41066.738344907404</c:v>
                </c:pt>
                <c:pt idx="173">
                  <c:v>41066.738692129627</c:v>
                </c:pt>
                <c:pt idx="174">
                  <c:v>41066.739039351851</c:v>
                </c:pt>
                <c:pt idx="175">
                  <c:v>41066.739386574074</c:v>
                </c:pt>
                <c:pt idx="176">
                  <c:v>41066.739733796298</c:v>
                </c:pt>
                <c:pt idx="177">
                  <c:v>41066.740081018521</c:v>
                </c:pt>
                <c:pt idx="178">
                  <c:v>41066.740428240744</c:v>
                </c:pt>
                <c:pt idx="179">
                  <c:v>41066.74077546296</c:v>
                </c:pt>
                <c:pt idx="180">
                  <c:v>41066.741122685184</c:v>
                </c:pt>
                <c:pt idx="181">
                  <c:v>41066.741469907407</c:v>
                </c:pt>
                <c:pt idx="182">
                  <c:v>41066.74181712963</c:v>
                </c:pt>
                <c:pt idx="183">
                  <c:v>41066.742164351854</c:v>
                </c:pt>
                <c:pt idx="184">
                  <c:v>41066.742511574077</c:v>
                </c:pt>
                <c:pt idx="185">
                  <c:v>41066.742858796293</c:v>
                </c:pt>
                <c:pt idx="186">
                  <c:v>41066.743206018517</c:v>
                </c:pt>
                <c:pt idx="187">
                  <c:v>41066.74355324074</c:v>
                </c:pt>
                <c:pt idx="188">
                  <c:v>41066.743900462963</c:v>
                </c:pt>
                <c:pt idx="189">
                  <c:v>41066.744247685187</c:v>
                </c:pt>
                <c:pt idx="190">
                  <c:v>41066.74459490741</c:v>
                </c:pt>
                <c:pt idx="191">
                  <c:v>41066.744942129626</c:v>
                </c:pt>
                <c:pt idx="192">
                  <c:v>41066.745289351849</c:v>
                </c:pt>
                <c:pt idx="193">
                  <c:v>41066.745636574073</c:v>
                </c:pt>
                <c:pt idx="194">
                  <c:v>41066.745983796296</c:v>
                </c:pt>
                <c:pt idx="195">
                  <c:v>41066.746331018519</c:v>
                </c:pt>
                <c:pt idx="196">
                  <c:v>41066.746678240743</c:v>
                </c:pt>
                <c:pt idx="197">
                  <c:v>41066.747025462966</c:v>
                </c:pt>
                <c:pt idx="198">
                  <c:v>41066.747372685182</c:v>
                </c:pt>
                <c:pt idx="199">
                  <c:v>41066.747719907406</c:v>
                </c:pt>
                <c:pt idx="200">
                  <c:v>41066.748067129629</c:v>
                </c:pt>
                <c:pt idx="201">
                  <c:v>41066.748414351852</c:v>
                </c:pt>
                <c:pt idx="202">
                  <c:v>41066.748761574076</c:v>
                </c:pt>
                <c:pt idx="203">
                  <c:v>41066.749108796299</c:v>
                </c:pt>
                <c:pt idx="204">
                  <c:v>41066.749456018515</c:v>
                </c:pt>
                <c:pt idx="205">
                  <c:v>41066.749803240738</c:v>
                </c:pt>
                <c:pt idx="206">
                  <c:v>41066.750150462962</c:v>
                </c:pt>
                <c:pt idx="207">
                  <c:v>41066.750497685185</c:v>
                </c:pt>
                <c:pt idx="208">
                  <c:v>41066.750844907408</c:v>
                </c:pt>
                <c:pt idx="209">
                  <c:v>41066.751192129632</c:v>
                </c:pt>
                <c:pt idx="210">
                  <c:v>41066.751539351855</c:v>
                </c:pt>
                <c:pt idx="211">
                  <c:v>41066.751886574071</c:v>
                </c:pt>
                <c:pt idx="212">
                  <c:v>41066.752233796295</c:v>
                </c:pt>
                <c:pt idx="213">
                  <c:v>41066.752581018518</c:v>
                </c:pt>
                <c:pt idx="214">
                  <c:v>41066.752928240741</c:v>
                </c:pt>
                <c:pt idx="215">
                  <c:v>41066.753275462965</c:v>
                </c:pt>
                <c:pt idx="216">
                  <c:v>41066.753622685188</c:v>
                </c:pt>
                <c:pt idx="217">
                  <c:v>41066.753969907404</c:v>
                </c:pt>
                <c:pt idx="218">
                  <c:v>41066.754317129627</c:v>
                </c:pt>
                <c:pt idx="219">
                  <c:v>41066.754664351851</c:v>
                </c:pt>
                <c:pt idx="220">
                  <c:v>41066.755011574074</c:v>
                </c:pt>
                <c:pt idx="221">
                  <c:v>41066.755358796298</c:v>
                </c:pt>
                <c:pt idx="222">
                  <c:v>41066.755706018521</c:v>
                </c:pt>
                <c:pt idx="223">
                  <c:v>41066.756053240744</c:v>
                </c:pt>
                <c:pt idx="224">
                  <c:v>41066.75640046296</c:v>
                </c:pt>
                <c:pt idx="225">
                  <c:v>41066.756747685184</c:v>
                </c:pt>
                <c:pt idx="226">
                  <c:v>41066.757094907407</c:v>
                </c:pt>
                <c:pt idx="227">
                  <c:v>41066.75744212963</c:v>
                </c:pt>
                <c:pt idx="228">
                  <c:v>41066.757789351854</c:v>
                </c:pt>
                <c:pt idx="229">
                  <c:v>41066.758136574077</c:v>
                </c:pt>
                <c:pt idx="230">
                  <c:v>41066.758483796293</c:v>
                </c:pt>
                <c:pt idx="231">
                  <c:v>41066.758831018517</c:v>
                </c:pt>
                <c:pt idx="232">
                  <c:v>41066.75917824074</c:v>
                </c:pt>
                <c:pt idx="233">
                  <c:v>41066.759525462963</c:v>
                </c:pt>
                <c:pt idx="234">
                  <c:v>41066.759872685187</c:v>
                </c:pt>
                <c:pt idx="235">
                  <c:v>41066.76021990741</c:v>
                </c:pt>
                <c:pt idx="236">
                  <c:v>41066.760567129626</c:v>
                </c:pt>
                <c:pt idx="237">
                  <c:v>41066.760914351849</c:v>
                </c:pt>
                <c:pt idx="238">
                  <c:v>41066.761261574073</c:v>
                </c:pt>
                <c:pt idx="239">
                  <c:v>41066.761608796296</c:v>
                </c:pt>
                <c:pt idx="240">
                  <c:v>41066.761956018519</c:v>
                </c:pt>
                <c:pt idx="241">
                  <c:v>41066.762303240743</c:v>
                </c:pt>
                <c:pt idx="242">
                  <c:v>41066.762650462966</c:v>
                </c:pt>
                <c:pt idx="243">
                  <c:v>41066.762997685182</c:v>
                </c:pt>
                <c:pt idx="244">
                  <c:v>41066.763344907406</c:v>
                </c:pt>
                <c:pt idx="245">
                  <c:v>41066.763692129629</c:v>
                </c:pt>
                <c:pt idx="246">
                  <c:v>41066.764039351852</c:v>
                </c:pt>
                <c:pt idx="247">
                  <c:v>41066.764386574076</c:v>
                </c:pt>
                <c:pt idx="248">
                  <c:v>41066.764733796299</c:v>
                </c:pt>
                <c:pt idx="249">
                  <c:v>41066.765081018515</c:v>
                </c:pt>
                <c:pt idx="250">
                  <c:v>41066.765428240738</c:v>
                </c:pt>
                <c:pt idx="251">
                  <c:v>41066.765775462962</c:v>
                </c:pt>
                <c:pt idx="252">
                  <c:v>41066.766122685185</c:v>
                </c:pt>
                <c:pt idx="253">
                  <c:v>41066.766469907408</c:v>
                </c:pt>
                <c:pt idx="254">
                  <c:v>41066.766817129632</c:v>
                </c:pt>
                <c:pt idx="255">
                  <c:v>41066.767164351855</c:v>
                </c:pt>
                <c:pt idx="256">
                  <c:v>41066.767511574071</c:v>
                </c:pt>
                <c:pt idx="257">
                  <c:v>41066.767858796295</c:v>
                </c:pt>
                <c:pt idx="258">
                  <c:v>41066.768206018518</c:v>
                </c:pt>
                <c:pt idx="259">
                  <c:v>41066.768553240741</c:v>
                </c:pt>
                <c:pt idx="260">
                  <c:v>41066.768900462965</c:v>
                </c:pt>
                <c:pt idx="261">
                  <c:v>41066.769247685188</c:v>
                </c:pt>
                <c:pt idx="262">
                  <c:v>41066.769594907404</c:v>
                </c:pt>
                <c:pt idx="263">
                  <c:v>41066.769942129627</c:v>
                </c:pt>
                <c:pt idx="264">
                  <c:v>41066.770289351851</c:v>
                </c:pt>
                <c:pt idx="265">
                  <c:v>41066.770636574074</c:v>
                </c:pt>
                <c:pt idx="266">
                  <c:v>41066.770983796298</c:v>
                </c:pt>
                <c:pt idx="267">
                  <c:v>41066.771331018521</c:v>
                </c:pt>
                <c:pt idx="268">
                  <c:v>41066.771678240744</c:v>
                </c:pt>
                <c:pt idx="269">
                  <c:v>41066.77202546296</c:v>
                </c:pt>
                <c:pt idx="270">
                  <c:v>41066.772372685184</c:v>
                </c:pt>
                <c:pt idx="271">
                  <c:v>41066.772719907407</c:v>
                </c:pt>
                <c:pt idx="272">
                  <c:v>41066.77306712963</c:v>
                </c:pt>
                <c:pt idx="273">
                  <c:v>41066.773414351854</c:v>
                </c:pt>
                <c:pt idx="274">
                  <c:v>41066.773761574077</c:v>
                </c:pt>
                <c:pt idx="275">
                  <c:v>41066.774108796293</c:v>
                </c:pt>
                <c:pt idx="276">
                  <c:v>41066.774456018517</c:v>
                </c:pt>
                <c:pt idx="277">
                  <c:v>41066.77480324074</c:v>
                </c:pt>
                <c:pt idx="278">
                  <c:v>41066.775150462963</c:v>
                </c:pt>
                <c:pt idx="279">
                  <c:v>41066.775497685187</c:v>
                </c:pt>
                <c:pt idx="280">
                  <c:v>41066.77584490741</c:v>
                </c:pt>
                <c:pt idx="281">
                  <c:v>41066.776192129626</c:v>
                </c:pt>
                <c:pt idx="282">
                  <c:v>41066.776539351849</c:v>
                </c:pt>
                <c:pt idx="283">
                  <c:v>41066.776886574073</c:v>
                </c:pt>
                <c:pt idx="284">
                  <c:v>41066.777233796296</c:v>
                </c:pt>
                <c:pt idx="285">
                  <c:v>41066.777581018519</c:v>
                </c:pt>
                <c:pt idx="286">
                  <c:v>41066.777928240743</c:v>
                </c:pt>
                <c:pt idx="287">
                  <c:v>41066.778275462966</c:v>
                </c:pt>
                <c:pt idx="288">
                  <c:v>41066.778622685182</c:v>
                </c:pt>
                <c:pt idx="289">
                  <c:v>41066.778969907406</c:v>
                </c:pt>
                <c:pt idx="290">
                  <c:v>41066.779317129629</c:v>
                </c:pt>
                <c:pt idx="291">
                  <c:v>41066.779664351852</c:v>
                </c:pt>
                <c:pt idx="292">
                  <c:v>41066.780011574076</c:v>
                </c:pt>
                <c:pt idx="293">
                  <c:v>41066.780358796299</c:v>
                </c:pt>
                <c:pt idx="294">
                  <c:v>41066.780706018515</c:v>
                </c:pt>
                <c:pt idx="295">
                  <c:v>41066.781053240738</c:v>
                </c:pt>
                <c:pt idx="296">
                  <c:v>41066.781400462962</c:v>
                </c:pt>
                <c:pt idx="297">
                  <c:v>41066.781747685185</c:v>
                </c:pt>
                <c:pt idx="298">
                  <c:v>41066.782094907408</c:v>
                </c:pt>
                <c:pt idx="299">
                  <c:v>41066.782442129632</c:v>
                </c:pt>
                <c:pt idx="300">
                  <c:v>41066.782789351855</c:v>
                </c:pt>
                <c:pt idx="301">
                  <c:v>41066.783136574071</c:v>
                </c:pt>
                <c:pt idx="302">
                  <c:v>41066.783483796295</c:v>
                </c:pt>
                <c:pt idx="303">
                  <c:v>41066.783831018518</c:v>
                </c:pt>
                <c:pt idx="304">
                  <c:v>41066.784178240741</c:v>
                </c:pt>
                <c:pt idx="305">
                  <c:v>41066.784525462965</c:v>
                </c:pt>
                <c:pt idx="306">
                  <c:v>41066.784872685188</c:v>
                </c:pt>
                <c:pt idx="307">
                  <c:v>41066.785219907404</c:v>
                </c:pt>
                <c:pt idx="308">
                  <c:v>41066.785567129627</c:v>
                </c:pt>
                <c:pt idx="309">
                  <c:v>41066.785914351851</c:v>
                </c:pt>
                <c:pt idx="310">
                  <c:v>41066.786261574074</c:v>
                </c:pt>
                <c:pt idx="311">
                  <c:v>41066.786608796298</c:v>
                </c:pt>
                <c:pt idx="312">
                  <c:v>41066.786956018521</c:v>
                </c:pt>
                <c:pt idx="313">
                  <c:v>41066.787303240744</c:v>
                </c:pt>
                <c:pt idx="314">
                  <c:v>41066.78765046296</c:v>
                </c:pt>
                <c:pt idx="315">
                  <c:v>41066.787997685184</c:v>
                </c:pt>
                <c:pt idx="316">
                  <c:v>41066.788344907407</c:v>
                </c:pt>
                <c:pt idx="317">
                  <c:v>41066.78869212963</c:v>
                </c:pt>
                <c:pt idx="318">
                  <c:v>41066.789039351854</c:v>
                </c:pt>
                <c:pt idx="319">
                  <c:v>41066.789386574077</c:v>
                </c:pt>
                <c:pt idx="320">
                  <c:v>41066.789733796293</c:v>
                </c:pt>
                <c:pt idx="321">
                  <c:v>41066.790081018517</c:v>
                </c:pt>
                <c:pt idx="322">
                  <c:v>41066.79042824074</c:v>
                </c:pt>
                <c:pt idx="323">
                  <c:v>41066.790775462963</c:v>
                </c:pt>
                <c:pt idx="324">
                  <c:v>41066.791122685187</c:v>
                </c:pt>
                <c:pt idx="325">
                  <c:v>41066.79146990741</c:v>
                </c:pt>
                <c:pt idx="326">
                  <c:v>41066.791817129626</c:v>
                </c:pt>
                <c:pt idx="327">
                  <c:v>41066.792164351849</c:v>
                </c:pt>
                <c:pt idx="328">
                  <c:v>41066.792511574073</c:v>
                </c:pt>
                <c:pt idx="329">
                  <c:v>41066.792858796296</c:v>
                </c:pt>
                <c:pt idx="330">
                  <c:v>41066.793206018519</c:v>
                </c:pt>
                <c:pt idx="331">
                  <c:v>41066.793553240743</c:v>
                </c:pt>
                <c:pt idx="332">
                  <c:v>41066.793900462966</c:v>
                </c:pt>
                <c:pt idx="333">
                  <c:v>41066.794247685182</c:v>
                </c:pt>
                <c:pt idx="334">
                  <c:v>41066.794594907406</c:v>
                </c:pt>
                <c:pt idx="335">
                  <c:v>41066.794942129629</c:v>
                </c:pt>
                <c:pt idx="336">
                  <c:v>41066.795289351852</c:v>
                </c:pt>
                <c:pt idx="337">
                  <c:v>41066.795636574076</c:v>
                </c:pt>
                <c:pt idx="338">
                  <c:v>41066.795983796299</c:v>
                </c:pt>
                <c:pt idx="339">
                  <c:v>41066.796331018515</c:v>
                </c:pt>
                <c:pt idx="340">
                  <c:v>41066.796678240738</c:v>
                </c:pt>
                <c:pt idx="341">
                  <c:v>41066.797025462962</c:v>
                </c:pt>
                <c:pt idx="342">
                  <c:v>41066.797372685185</c:v>
                </c:pt>
                <c:pt idx="343">
                  <c:v>41066.797719907408</c:v>
                </c:pt>
                <c:pt idx="344">
                  <c:v>41066.798067129632</c:v>
                </c:pt>
                <c:pt idx="345">
                  <c:v>41066.798414351855</c:v>
                </c:pt>
                <c:pt idx="346">
                  <c:v>41066.798761574071</c:v>
                </c:pt>
                <c:pt idx="347">
                  <c:v>41066.799108796295</c:v>
                </c:pt>
                <c:pt idx="348">
                  <c:v>41066.799456018518</c:v>
                </c:pt>
                <c:pt idx="349">
                  <c:v>41066.799803240741</c:v>
                </c:pt>
                <c:pt idx="350">
                  <c:v>41066.800150462965</c:v>
                </c:pt>
                <c:pt idx="351">
                  <c:v>41066.800497685188</c:v>
                </c:pt>
                <c:pt idx="352">
                  <c:v>41066.800844907404</c:v>
                </c:pt>
                <c:pt idx="353">
                  <c:v>41066.801192129627</c:v>
                </c:pt>
                <c:pt idx="354">
                  <c:v>41066.801539351851</c:v>
                </c:pt>
                <c:pt idx="355">
                  <c:v>41066.801886574074</c:v>
                </c:pt>
                <c:pt idx="356">
                  <c:v>41066.802233796298</c:v>
                </c:pt>
                <c:pt idx="357">
                  <c:v>41066.802581018521</c:v>
                </c:pt>
                <c:pt idx="358">
                  <c:v>41066.802928240744</c:v>
                </c:pt>
                <c:pt idx="359">
                  <c:v>41066.80327546296</c:v>
                </c:pt>
                <c:pt idx="360">
                  <c:v>41066.803622685184</c:v>
                </c:pt>
                <c:pt idx="361">
                  <c:v>41066.803969907407</c:v>
                </c:pt>
                <c:pt idx="362">
                  <c:v>41066.80431712963</c:v>
                </c:pt>
                <c:pt idx="363">
                  <c:v>41066.804664351854</c:v>
                </c:pt>
                <c:pt idx="364">
                  <c:v>41066.805011574077</c:v>
                </c:pt>
                <c:pt idx="365">
                  <c:v>41066.805358796293</c:v>
                </c:pt>
                <c:pt idx="366">
                  <c:v>41066.805706018517</c:v>
                </c:pt>
                <c:pt idx="367">
                  <c:v>41066.80605324074</c:v>
                </c:pt>
                <c:pt idx="368">
                  <c:v>41066.806400462963</c:v>
                </c:pt>
                <c:pt idx="369">
                  <c:v>41066.806747685187</c:v>
                </c:pt>
                <c:pt idx="370">
                  <c:v>41066.80709490741</c:v>
                </c:pt>
                <c:pt idx="371">
                  <c:v>41066.807442129626</c:v>
                </c:pt>
                <c:pt idx="372">
                  <c:v>41066.807789351849</c:v>
                </c:pt>
                <c:pt idx="373">
                  <c:v>41066.808136574073</c:v>
                </c:pt>
                <c:pt idx="374">
                  <c:v>41066.808483796296</c:v>
                </c:pt>
                <c:pt idx="375">
                  <c:v>41066.808831018519</c:v>
                </c:pt>
                <c:pt idx="376">
                  <c:v>41066.809178240743</c:v>
                </c:pt>
                <c:pt idx="377">
                  <c:v>41066.809525462966</c:v>
                </c:pt>
                <c:pt idx="378">
                  <c:v>41066.809872685182</c:v>
                </c:pt>
                <c:pt idx="379">
                  <c:v>41066.810219907406</c:v>
                </c:pt>
                <c:pt idx="380">
                  <c:v>41066.810567129629</c:v>
                </c:pt>
                <c:pt idx="381">
                  <c:v>41066.810914351852</c:v>
                </c:pt>
                <c:pt idx="382">
                  <c:v>41066.811261574076</c:v>
                </c:pt>
                <c:pt idx="383">
                  <c:v>41066.811608796299</c:v>
                </c:pt>
                <c:pt idx="384">
                  <c:v>41066.811956018515</c:v>
                </c:pt>
                <c:pt idx="385">
                  <c:v>41066.812303240738</c:v>
                </c:pt>
                <c:pt idx="386">
                  <c:v>41066.812650462962</c:v>
                </c:pt>
                <c:pt idx="387">
                  <c:v>41066.812997685185</c:v>
                </c:pt>
                <c:pt idx="388">
                  <c:v>41066.813344907408</c:v>
                </c:pt>
                <c:pt idx="389">
                  <c:v>41066.813692129632</c:v>
                </c:pt>
                <c:pt idx="390">
                  <c:v>41066.814039351855</c:v>
                </c:pt>
                <c:pt idx="391">
                  <c:v>41066.814386574071</c:v>
                </c:pt>
                <c:pt idx="392">
                  <c:v>41066.814733796295</c:v>
                </c:pt>
                <c:pt idx="393">
                  <c:v>41066.815081018518</c:v>
                </c:pt>
                <c:pt idx="394">
                  <c:v>41066.815428240741</c:v>
                </c:pt>
                <c:pt idx="395">
                  <c:v>41066.815775462965</c:v>
                </c:pt>
                <c:pt idx="396">
                  <c:v>41066.816122685188</c:v>
                </c:pt>
                <c:pt idx="397">
                  <c:v>41066.816469907404</c:v>
                </c:pt>
                <c:pt idx="398">
                  <c:v>41066.816817129627</c:v>
                </c:pt>
                <c:pt idx="399">
                  <c:v>41066.817164351851</c:v>
                </c:pt>
                <c:pt idx="400">
                  <c:v>41066.817511574074</c:v>
                </c:pt>
                <c:pt idx="401">
                  <c:v>41066.817858796298</c:v>
                </c:pt>
                <c:pt idx="402">
                  <c:v>41066.818206018521</c:v>
                </c:pt>
                <c:pt idx="403">
                  <c:v>41066.818553240744</c:v>
                </c:pt>
                <c:pt idx="404">
                  <c:v>41066.81890046296</c:v>
                </c:pt>
                <c:pt idx="405">
                  <c:v>41066.819247685184</c:v>
                </c:pt>
                <c:pt idx="406">
                  <c:v>41066.819594907407</c:v>
                </c:pt>
                <c:pt idx="407">
                  <c:v>41066.81994212963</c:v>
                </c:pt>
                <c:pt idx="408">
                  <c:v>41066.820289351854</c:v>
                </c:pt>
                <c:pt idx="409">
                  <c:v>41066.820636574077</c:v>
                </c:pt>
                <c:pt idx="410">
                  <c:v>41066.820983796293</c:v>
                </c:pt>
                <c:pt idx="411">
                  <c:v>41066.821331018517</c:v>
                </c:pt>
                <c:pt idx="412">
                  <c:v>41066.82167824074</c:v>
                </c:pt>
                <c:pt idx="413">
                  <c:v>41066.822025462963</c:v>
                </c:pt>
                <c:pt idx="414">
                  <c:v>41066.822372685187</c:v>
                </c:pt>
                <c:pt idx="415">
                  <c:v>41066.82271990741</c:v>
                </c:pt>
                <c:pt idx="416">
                  <c:v>41066.823067129626</c:v>
                </c:pt>
                <c:pt idx="417">
                  <c:v>41066.823414351849</c:v>
                </c:pt>
                <c:pt idx="418">
                  <c:v>41066.823761574073</c:v>
                </c:pt>
                <c:pt idx="419">
                  <c:v>41066.824108796296</c:v>
                </c:pt>
                <c:pt idx="420">
                  <c:v>41066.824456018519</c:v>
                </c:pt>
                <c:pt idx="421">
                  <c:v>41066.824803240743</c:v>
                </c:pt>
                <c:pt idx="422">
                  <c:v>41066.825150462966</c:v>
                </c:pt>
                <c:pt idx="423">
                  <c:v>41066.825497685182</c:v>
                </c:pt>
                <c:pt idx="424">
                  <c:v>41066.825844907406</c:v>
                </c:pt>
                <c:pt idx="425">
                  <c:v>41066.826192129629</c:v>
                </c:pt>
                <c:pt idx="426">
                  <c:v>41066.826539351852</c:v>
                </c:pt>
                <c:pt idx="427">
                  <c:v>41066.826886574076</c:v>
                </c:pt>
                <c:pt idx="428">
                  <c:v>41066.827233796299</c:v>
                </c:pt>
                <c:pt idx="429">
                  <c:v>41066.827581018515</c:v>
                </c:pt>
                <c:pt idx="430">
                  <c:v>41066.827928240738</c:v>
                </c:pt>
                <c:pt idx="431">
                  <c:v>41066.828275462962</c:v>
                </c:pt>
                <c:pt idx="432">
                  <c:v>41066.828622685185</c:v>
                </c:pt>
                <c:pt idx="433">
                  <c:v>41066.828969907408</c:v>
                </c:pt>
                <c:pt idx="434">
                  <c:v>41066.829317129632</c:v>
                </c:pt>
                <c:pt idx="435">
                  <c:v>41066.829664351855</c:v>
                </c:pt>
                <c:pt idx="436">
                  <c:v>41066.830011574071</c:v>
                </c:pt>
                <c:pt idx="437">
                  <c:v>41066.830358796295</c:v>
                </c:pt>
                <c:pt idx="438">
                  <c:v>41066.830706018518</c:v>
                </c:pt>
                <c:pt idx="439">
                  <c:v>41066.831053240741</c:v>
                </c:pt>
                <c:pt idx="440">
                  <c:v>41066.831400462965</c:v>
                </c:pt>
                <c:pt idx="441">
                  <c:v>41066.831747685188</c:v>
                </c:pt>
                <c:pt idx="442">
                  <c:v>41066.832094907404</c:v>
                </c:pt>
                <c:pt idx="443">
                  <c:v>41066.832442129627</c:v>
                </c:pt>
                <c:pt idx="444">
                  <c:v>41066.832789351851</c:v>
                </c:pt>
                <c:pt idx="445">
                  <c:v>41066.833136574074</c:v>
                </c:pt>
                <c:pt idx="446">
                  <c:v>41066.833483796298</c:v>
                </c:pt>
                <c:pt idx="447">
                  <c:v>41066.833831018521</c:v>
                </c:pt>
                <c:pt idx="448">
                  <c:v>41066.834178240744</c:v>
                </c:pt>
                <c:pt idx="449">
                  <c:v>41066.83452546296</c:v>
                </c:pt>
                <c:pt idx="450">
                  <c:v>41066.834872685184</c:v>
                </c:pt>
                <c:pt idx="451">
                  <c:v>41066.835219907407</c:v>
                </c:pt>
                <c:pt idx="452">
                  <c:v>41066.83556712963</c:v>
                </c:pt>
                <c:pt idx="453">
                  <c:v>41066.835914351854</c:v>
                </c:pt>
                <c:pt idx="454">
                  <c:v>41066.836261574077</c:v>
                </c:pt>
                <c:pt idx="455">
                  <c:v>41066.836608796293</c:v>
                </c:pt>
                <c:pt idx="456">
                  <c:v>41066.836956018517</c:v>
                </c:pt>
                <c:pt idx="457">
                  <c:v>41066.83730324074</c:v>
                </c:pt>
                <c:pt idx="458">
                  <c:v>41066.837650462963</c:v>
                </c:pt>
                <c:pt idx="459">
                  <c:v>41066.837997685187</c:v>
                </c:pt>
                <c:pt idx="460">
                  <c:v>41066.83834490741</c:v>
                </c:pt>
                <c:pt idx="461">
                  <c:v>41066.838692129626</c:v>
                </c:pt>
                <c:pt idx="462">
                  <c:v>41066.839039351849</c:v>
                </c:pt>
                <c:pt idx="463">
                  <c:v>41066.839386574073</c:v>
                </c:pt>
                <c:pt idx="464">
                  <c:v>41066.839733796296</c:v>
                </c:pt>
                <c:pt idx="465">
                  <c:v>41066.840081018519</c:v>
                </c:pt>
                <c:pt idx="466">
                  <c:v>41066.840428240743</c:v>
                </c:pt>
                <c:pt idx="467">
                  <c:v>41066.840775462966</c:v>
                </c:pt>
                <c:pt idx="468">
                  <c:v>41066.841122685182</c:v>
                </c:pt>
                <c:pt idx="469">
                  <c:v>41066.841469907406</c:v>
                </c:pt>
                <c:pt idx="470">
                  <c:v>41066.841817129629</c:v>
                </c:pt>
                <c:pt idx="471">
                  <c:v>41066.842164351852</c:v>
                </c:pt>
                <c:pt idx="472">
                  <c:v>41066.842511574076</c:v>
                </c:pt>
                <c:pt idx="473">
                  <c:v>41066.842858796299</c:v>
                </c:pt>
                <c:pt idx="474">
                  <c:v>41066.843206018515</c:v>
                </c:pt>
                <c:pt idx="475">
                  <c:v>41066.843553240738</c:v>
                </c:pt>
                <c:pt idx="476">
                  <c:v>41066.843900462962</c:v>
                </c:pt>
                <c:pt idx="477">
                  <c:v>41066.844247685185</c:v>
                </c:pt>
                <c:pt idx="478">
                  <c:v>41066.844594907408</c:v>
                </c:pt>
                <c:pt idx="479">
                  <c:v>41066.844942129632</c:v>
                </c:pt>
                <c:pt idx="480">
                  <c:v>41066.845289351855</c:v>
                </c:pt>
                <c:pt idx="481">
                  <c:v>41066.845636574071</c:v>
                </c:pt>
                <c:pt idx="482">
                  <c:v>41066.845983796295</c:v>
                </c:pt>
                <c:pt idx="483">
                  <c:v>41066.846331018518</c:v>
                </c:pt>
                <c:pt idx="484">
                  <c:v>41066.846678240741</c:v>
                </c:pt>
                <c:pt idx="485">
                  <c:v>41066.847025462965</c:v>
                </c:pt>
                <c:pt idx="486">
                  <c:v>41066.847372685188</c:v>
                </c:pt>
                <c:pt idx="487">
                  <c:v>41066.847719907404</c:v>
                </c:pt>
                <c:pt idx="488">
                  <c:v>41066.848067129627</c:v>
                </c:pt>
                <c:pt idx="489">
                  <c:v>41066.848414351851</c:v>
                </c:pt>
                <c:pt idx="490">
                  <c:v>41066.848761574074</c:v>
                </c:pt>
                <c:pt idx="491">
                  <c:v>41066.849108796298</c:v>
                </c:pt>
                <c:pt idx="492">
                  <c:v>41066.849456018521</c:v>
                </c:pt>
                <c:pt idx="493">
                  <c:v>41066.849803240744</c:v>
                </c:pt>
                <c:pt idx="494">
                  <c:v>41066.85015046296</c:v>
                </c:pt>
                <c:pt idx="495">
                  <c:v>41066.850497685184</c:v>
                </c:pt>
                <c:pt idx="496">
                  <c:v>41066.850844907407</c:v>
                </c:pt>
                <c:pt idx="497">
                  <c:v>41066.85119212963</c:v>
                </c:pt>
                <c:pt idx="498">
                  <c:v>41066.851539351854</c:v>
                </c:pt>
                <c:pt idx="499">
                  <c:v>41066.851886574077</c:v>
                </c:pt>
                <c:pt idx="500">
                  <c:v>41066.852233796293</c:v>
                </c:pt>
                <c:pt idx="501">
                  <c:v>41066.852581018517</c:v>
                </c:pt>
                <c:pt idx="502">
                  <c:v>41066.85292824074</c:v>
                </c:pt>
                <c:pt idx="503">
                  <c:v>41066.853275462963</c:v>
                </c:pt>
                <c:pt idx="504">
                  <c:v>41066.853622685187</c:v>
                </c:pt>
                <c:pt idx="505">
                  <c:v>41066.85396990741</c:v>
                </c:pt>
                <c:pt idx="506">
                  <c:v>41066.854317129626</c:v>
                </c:pt>
                <c:pt idx="507">
                  <c:v>41066.854664351849</c:v>
                </c:pt>
                <c:pt idx="508">
                  <c:v>41066.855011574073</c:v>
                </c:pt>
                <c:pt idx="509">
                  <c:v>41066.855358796296</c:v>
                </c:pt>
                <c:pt idx="510">
                  <c:v>41066.855706018519</c:v>
                </c:pt>
                <c:pt idx="511">
                  <c:v>41066.856053240743</c:v>
                </c:pt>
                <c:pt idx="512">
                  <c:v>41066.856400462966</c:v>
                </c:pt>
                <c:pt idx="513">
                  <c:v>41066.856747685182</c:v>
                </c:pt>
                <c:pt idx="514">
                  <c:v>41066.857094907406</c:v>
                </c:pt>
                <c:pt idx="515">
                  <c:v>41066.857442129629</c:v>
                </c:pt>
                <c:pt idx="516">
                  <c:v>41066.857789351852</c:v>
                </c:pt>
                <c:pt idx="517">
                  <c:v>41066.858136574076</c:v>
                </c:pt>
                <c:pt idx="518">
                  <c:v>41066.858483796299</c:v>
                </c:pt>
                <c:pt idx="519">
                  <c:v>41066.858831018515</c:v>
                </c:pt>
                <c:pt idx="520">
                  <c:v>41066.859178240738</c:v>
                </c:pt>
                <c:pt idx="521">
                  <c:v>41066.859525462962</c:v>
                </c:pt>
                <c:pt idx="522">
                  <c:v>41066.859872685185</c:v>
                </c:pt>
                <c:pt idx="523">
                  <c:v>41066.860219907408</c:v>
                </c:pt>
                <c:pt idx="524">
                  <c:v>41066.860567129632</c:v>
                </c:pt>
                <c:pt idx="525">
                  <c:v>41066.860914351855</c:v>
                </c:pt>
                <c:pt idx="526">
                  <c:v>41066.861261574071</c:v>
                </c:pt>
                <c:pt idx="527">
                  <c:v>41066.861608796295</c:v>
                </c:pt>
                <c:pt idx="528">
                  <c:v>41066.861956018518</c:v>
                </c:pt>
                <c:pt idx="529">
                  <c:v>41066.862303240741</c:v>
                </c:pt>
                <c:pt idx="530">
                  <c:v>41066.862650462965</c:v>
                </c:pt>
                <c:pt idx="531">
                  <c:v>41066.862997685188</c:v>
                </c:pt>
                <c:pt idx="532">
                  <c:v>41066.863344907404</c:v>
                </c:pt>
                <c:pt idx="533">
                  <c:v>41066.863692129627</c:v>
                </c:pt>
                <c:pt idx="534">
                  <c:v>41066.864039351851</c:v>
                </c:pt>
                <c:pt idx="535">
                  <c:v>41066.864386574074</c:v>
                </c:pt>
                <c:pt idx="536">
                  <c:v>41066.864733796298</c:v>
                </c:pt>
                <c:pt idx="537">
                  <c:v>41066.865081018521</c:v>
                </c:pt>
                <c:pt idx="538">
                  <c:v>41066.865428240744</c:v>
                </c:pt>
                <c:pt idx="539">
                  <c:v>41066.86577546296</c:v>
                </c:pt>
                <c:pt idx="540">
                  <c:v>41066.866122685184</c:v>
                </c:pt>
                <c:pt idx="541">
                  <c:v>41066.866469907407</c:v>
                </c:pt>
                <c:pt idx="542">
                  <c:v>41066.86681712963</c:v>
                </c:pt>
                <c:pt idx="543">
                  <c:v>41066.867164351854</c:v>
                </c:pt>
                <c:pt idx="544">
                  <c:v>41066.867511574077</c:v>
                </c:pt>
                <c:pt idx="545">
                  <c:v>41066.867858796293</c:v>
                </c:pt>
                <c:pt idx="546">
                  <c:v>41066.868206018517</c:v>
                </c:pt>
                <c:pt idx="547">
                  <c:v>41066.86855324074</c:v>
                </c:pt>
                <c:pt idx="548">
                  <c:v>41066.868900462963</c:v>
                </c:pt>
                <c:pt idx="549">
                  <c:v>41066.869247685187</c:v>
                </c:pt>
                <c:pt idx="550">
                  <c:v>41066.86959490741</c:v>
                </c:pt>
                <c:pt idx="551">
                  <c:v>41066.869942129626</c:v>
                </c:pt>
                <c:pt idx="552">
                  <c:v>41066.870289351849</c:v>
                </c:pt>
                <c:pt idx="553">
                  <c:v>41066.870636574073</c:v>
                </c:pt>
                <c:pt idx="554">
                  <c:v>41066.870983796296</c:v>
                </c:pt>
                <c:pt idx="555">
                  <c:v>41066.871331018519</c:v>
                </c:pt>
                <c:pt idx="556">
                  <c:v>41066.871678240743</c:v>
                </c:pt>
                <c:pt idx="557">
                  <c:v>41066.872025462966</c:v>
                </c:pt>
                <c:pt idx="558">
                  <c:v>41066.872372685182</c:v>
                </c:pt>
                <c:pt idx="559">
                  <c:v>41066.872719907406</c:v>
                </c:pt>
                <c:pt idx="560">
                  <c:v>41066.873067129629</c:v>
                </c:pt>
                <c:pt idx="561">
                  <c:v>41066.873414351852</c:v>
                </c:pt>
                <c:pt idx="562">
                  <c:v>41066.873761574076</c:v>
                </c:pt>
                <c:pt idx="563">
                  <c:v>41066.874108796299</c:v>
                </c:pt>
                <c:pt idx="564">
                  <c:v>41066.874456018515</c:v>
                </c:pt>
                <c:pt idx="565">
                  <c:v>41066.874803240738</c:v>
                </c:pt>
                <c:pt idx="566">
                  <c:v>41066.875150462962</c:v>
                </c:pt>
                <c:pt idx="567">
                  <c:v>41066.875497685185</c:v>
                </c:pt>
                <c:pt idx="568">
                  <c:v>41066.875844907408</c:v>
                </c:pt>
                <c:pt idx="569">
                  <c:v>41066.876192129632</c:v>
                </c:pt>
                <c:pt idx="570">
                  <c:v>41066.876539351855</c:v>
                </c:pt>
                <c:pt idx="571">
                  <c:v>41066.876886574071</c:v>
                </c:pt>
                <c:pt idx="572">
                  <c:v>41066.877233796295</c:v>
                </c:pt>
                <c:pt idx="573">
                  <c:v>41066.877581018518</c:v>
                </c:pt>
                <c:pt idx="574">
                  <c:v>41066.877928240741</c:v>
                </c:pt>
                <c:pt idx="575">
                  <c:v>41066.878275462965</c:v>
                </c:pt>
                <c:pt idx="576">
                  <c:v>41066.878622685188</c:v>
                </c:pt>
                <c:pt idx="577">
                  <c:v>41066.878969907404</c:v>
                </c:pt>
                <c:pt idx="578">
                  <c:v>41066.879317129627</c:v>
                </c:pt>
                <c:pt idx="579">
                  <c:v>41066.879664351851</c:v>
                </c:pt>
                <c:pt idx="580">
                  <c:v>41066.880011574074</c:v>
                </c:pt>
                <c:pt idx="581">
                  <c:v>41066.880358796298</c:v>
                </c:pt>
                <c:pt idx="582">
                  <c:v>41066.880706018521</c:v>
                </c:pt>
                <c:pt idx="583">
                  <c:v>41066.881053240744</c:v>
                </c:pt>
                <c:pt idx="584">
                  <c:v>41066.88140046296</c:v>
                </c:pt>
                <c:pt idx="585">
                  <c:v>41066.881747685184</c:v>
                </c:pt>
                <c:pt idx="586">
                  <c:v>41066.882094907407</c:v>
                </c:pt>
                <c:pt idx="587">
                  <c:v>41066.88244212963</c:v>
                </c:pt>
                <c:pt idx="588">
                  <c:v>41066.882789351854</c:v>
                </c:pt>
                <c:pt idx="589">
                  <c:v>41066.883136574077</c:v>
                </c:pt>
                <c:pt idx="590">
                  <c:v>41066.883483796293</c:v>
                </c:pt>
                <c:pt idx="591">
                  <c:v>41066.883831018517</c:v>
                </c:pt>
                <c:pt idx="592">
                  <c:v>41066.88417824074</c:v>
                </c:pt>
                <c:pt idx="593">
                  <c:v>41066.884525462963</c:v>
                </c:pt>
                <c:pt idx="594">
                  <c:v>41066.884872685187</c:v>
                </c:pt>
                <c:pt idx="595">
                  <c:v>41066.88521990741</c:v>
                </c:pt>
                <c:pt idx="596">
                  <c:v>41066.885567129626</c:v>
                </c:pt>
                <c:pt idx="597">
                  <c:v>41066.885914351849</c:v>
                </c:pt>
                <c:pt idx="598">
                  <c:v>41066.886261574073</c:v>
                </c:pt>
                <c:pt idx="599">
                  <c:v>41066.886608796296</c:v>
                </c:pt>
                <c:pt idx="600">
                  <c:v>41066.886956018519</c:v>
                </c:pt>
                <c:pt idx="601">
                  <c:v>41066.887303240743</c:v>
                </c:pt>
                <c:pt idx="602">
                  <c:v>41066.887650462966</c:v>
                </c:pt>
                <c:pt idx="603">
                  <c:v>41066.887997685182</c:v>
                </c:pt>
                <c:pt idx="604">
                  <c:v>41066.888344907406</c:v>
                </c:pt>
                <c:pt idx="605">
                  <c:v>41066.888692129629</c:v>
                </c:pt>
                <c:pt idx="606">
                  <c:v>41066.889039351852</c:v>
                </c:pt>
                <c:pt idx="607">
                  <c:v>41066.889386574076</c:v>
                </c:pt>
                <c:pt idx="608">
                  <c:v>41066.889733796299</c:v>
                </c:pt>
                <c:pt idx="609">
                  <c:v>41066.890081018515</c:v>
                </c:pt>
                <c:pt idx="610">
                  <c:v>41066.890428240738</c:v>
                </c:pt>
                <c:pt idx="611">
                  <c:v>41066.890775462962</c:v>
                </c:pt>
                <c:pt idx="612">
                  <c:v>41066.891122685185</c:v>
                </c:pt>
                <c:pt idx="613">
                  <c:v>41066.891469907408</c:v>
                </c:pt>
                <c:pt idx="614">
                  <c:v>41066.891817129632</c:v>
                </c:pt>
                <c:pt idx="615">
                  <c:v>41066.892164351855</c:v>
                </c:pt>
                <c:pt idx="616">
                  <c:v>41066.892511574071</c:v>
                </c:pt>
                <c:pt idx="617">
                  <c:v>41066.892858796295</c:v>
                </c:pt>
                <c:pt idx="618">
                  <c:v>41066.893206018518</c:v>
                </c:pt>
                <c:pt idx="619">
                  <c:v>41066.893553240741</c:v>
                </c:pt>
                <c:pt idx="620">
                  <c:v>41066.893900462965</c:v>
                </c:pt>
                <c:pt idx="621">
                  <c:v>41066.894247685188</c:v>
                </c:pt>
                <c:pt idx="622">
                  <c:v>41066.894594907404</c:v>
                </c:pt>
                <c:pt idx="623">
                  <c:v>41066.894942129627</c:v>
                </c:pt>
                <c:pt idx="624">
                  <c:v>41066.895289351851</c:v>
                </c:pt>
                <c:pt idx="625">
                  <c:v>41066.895636574074</c:v>
                </c:pt>
                <c:pt idx="626">
                  <c:v>41066.895983796298</c:v>
                </c:pt>
                <c:pt idx="627">
                  <c:v>41066.896331018521</c:v>
                </c:pt>
                <c:pt idx="628">
                  <c:v>41066.896678240744</c:v>
                </c:pt>
                <c:pt idx="629">
                  <c:v>41066.89702546296</c:v>
                </c:pt>
                <c:pt idx="630">
                  <c:v>41066.897372685184</c:v>
                </c:pt>
                <c:pt idx="631">
                  <c:v>41066.897719907407</c:v>
                </c:pt>
                <c:pt idx="632">
                  <c:v>41066.89806712963</c:v>
                </c:pt>
                <c:pt idx="633">
                  <c:v>41066.898414351854</c:v>
                </c:pt>
                <c:pt idx="634">
                  <c:v>41066.898761574077</c:v>
                </c:pt>
                <c:pt idx="635">
                  <c:v>41066.899108796293</c:v>
                </c:pt>
                <c:pt idx="636">
                  <c:v>41066.899456018517</c:v>
                </c:pt>
                <c:pt idx="637">
                  <c:v>41066.89980324074</c:v>
                </c:pt>
                <c:pt idx="638">
                  <c:v>41066.900150462963</c:v>
                </c:pt>
                <c:pt idx="639">
                  <c:v>41066.900497685187</c:v>
                </c:pt>
                <c:pt idx="640">
                  <c:v>41066.90084490741</c:v>
                </c:pt>
                <c:pt idx="641">
                  <c:v>41066.901192129626</c:v>
                </c:pt>
                <c:pt idx="642">
                  <c:v>41066.901539351849</c:v>
                </c:pt>
                <c:pt idx="643">
                  <c:v>41066.901886574073</c:v>
                </c:pt>
                <c:pt idx="644">
                  <c:v>41066.902233796296</c:v>
                </c:pt>
                <c:pt idx="645">
                  <c:v>41066.902581018519</c:v>
                </c:pt>
                <c:pt idx="646">
                  <c:v>41066.902928240743</c:v>
                </c:pt>
                <c:pt idx="647">
                  <c:v>41066.903275462966</c:v>
                </c:pt>
                <c:pt idx="648">
                  <c:v>41066.903622685182</c:v>
                </c:pt>
                <c:pt idx="649">
                  <c:v>41066.903969907406</c:v>
                </c:pt>
                <c:pt idx="650">
                  <c:v>41066.904317129629</c:v>
                </c:pt>
                <c:pt idx="651">
                  <c:v>41066.904664351852</c:v>
                </c:pt>
                <c:pt idx="652">
                  <c:v>41066.905011574076</c:v>
                </c:pt>
                <c:pt idx="653">
                  <c:v>41066.905358796299</c:v>
                </c:pt>
                <c:pt idx="654">
                  <c:v>41066.905706018515</c:v>
                </c:pt>
                <c:pt idx="655">
                  <c:v>41066.906053240738</c:v>
                </c:pt>
                <c:pt idx="656">
                  <c:v>41066.906400462962</c:v>
                </c:pt>
                <c:pt idx="657">
                  <c:v>41066.906747685185</c:v>
                </c:pt>
                <c:pt idx="658">
                  <c:v>41066.907094907408</c:v>
                </c:pt>
                <c:pt idx="659">
                  <c:v>41066.907442129632</c:v>
                </c:pt>
                <c:pt idx="660">
                  <c:v>41066.907789351855</c:v>
                </c:pt>
                <c:pt idx="661">
                  <c:v>41066.908136574071</c:v>
                </c:pt>
                <c:pt idx="662">
                  <c:v>41066.908483796295</c:v>
                </c:pt>
                <c:pt idx="663">
                  <c:v>41066.908831018518</c:v>
                </c:pt>
                <c:pt idx="664">
                  <c:v>41066.909178240741</c:v>
                </c:pt>
                <c:pt idx="665">
                  <c:v>41066.909525462965</c:v>
                </c:pt>
                <c:pt idx="666">
                  <c:v>41066.909872685188</c:v>
                </c:pt>
                <c:pt idx="667">
                  <c:v>41066.910219907404</c:v>
                </c:pt>
                <c:pt idx="668">
                  <c:v>41066.910567129627</c:v>
                </c:pt>
                <c:pt idx="669">
                  <c:v>41066.910914351851</c:v>
                </c:pt>
                <c:pt idx="670">
                  <c:v>41066.911261574074</c:v>
                </c:pt>
                <c:pt idx="671">
                  <c:v>41066.911608796298</c:v>
                </c:pt>
                <c:pt idx="672">
                  <c:v>41066.911956018521</c:v>
                </c:pt>
                <c:pt idx="673">
                  <c:v>41066.912303240744</c:v>
                </c:pt>
                <c:pt idx="674">
                  <c:v>41066.91265046296</c:v>
                </c:pt>
                <c:pt idx="675">
                  <c:v>41066.912997685184</c:v>
                </c:pt>
                <c:pt idx="676">
                  <c:v>41066.913344907407</c:v>
                </c:pt>
                <c:pt idx="677">
                  <c:v>41066.91369212963</c:v>
                </c:pt>
                <c:pt idx="678">
                  <c:v>41066.914039351854</c:v>
                </c:pt>
                <c:pt idx="679">
                  <c:v>41066.914386574077</c:v>
                </c:pt>
                <c:pt idx="680">
                  <c:v>41066.914733796293</c:v>
                </c:pt>
                <c:pt idx="681">
                  <c:v>41066.915081018517</c:v>
                </c:pt>
                <c:pt idx="682">
                  <c:v>41066.91542824074</c:v>
                </c:pt>
                <c:pt idx="683">
                  <c:v>41066.915775462963</c:v>
                </c:pt>
                <c:pt idx="684">
                  <c:v>41066.916122685187</c:v>
                </c:pt>
                <c:pt idx="685">
                  <c:v>41066.91646990741</c:v>
                </c:pt>
                <c:pt idx="686">
                  <c:v>41066.916817129626</c:v>
                </c:pt>
                <c:pt idx="687">
                  <c:v>41066.917164351849</c:v>
                </c:pt>
                <c:pt idx="688">
                  <c:v>41066.917511574073</c:v>
                </c:pt>
                <c:pt idx="689">
                  <c:v>41066.917858796296</c:v>
                </c:pt>
                <c:pt idx="690">
                  <c:v>41066.918206018519</c:v>
                </c:pt>
                <c:pt idx="691">
                  <c:v>41066.918553240743</c:v>
                </c:pt>
                <c:pt idx="692">
                  <c:v>41066.918900462966</c:v>
                </c:pt>
                <c:pt idx="693">
                  <c:v>41066.919247685182</c:v>
                </c:pt>
                <c:pt idx="694">
                  <c:v>41066.919594907406</c:v>
                </c:pt>
                <c:pt idx="695">
                  <c:v>41066.919942129629</c:v>
                </c:pt>
                <c:pt idx="696">
                  <c:v>41066.920289351852</c:v>
                </c:pt>
                <c:pt idx="697">
                  <c:v>41066.920636574076</c:v>
                </c:pt>
                <c:pt idx="698">
                  <c:v>41066.920983796299</c:v>
                </c:pt>
                <c:pt idx="699">
                  <c:v>41066.921331018515</c:v>
                </c:pt>
                <c:pt idx="700">
                  <c:v>41066.921678240738</c:v>
                </c:pt>
                <c:pt idx="701">
                  <c:v>41066.922025462962</c:v>
                </c:pt>
                <c:pt idx="702">
                  <c:v>41066.922372685185</c:v>
                </c:pt>
                <c:pt idx="703">
                  <c:v>41066.922719907408</c:v>
                </c:pt>
                <c:pt idx="704">
                  <c:v>41066.923067129632</c:v>
                </c:pt>
                <c:pt idx="705">
                  <c:v>41066.923414351855</c:v>
                </c:pt>
                <c:pt idx="706">
                  <c:v>41066.923761574071</c:v>
                </c:pt>
                <c:pt idx="707">
                  <c:v>41066.924108796295</c:v>
                </c:pt>
                <c:pt idx="708">
                  <c:v>41066.924456018518</c:v>
                </c:pt>
                <c:pt idx="709">
                  <c:v>41066.924803240741</c:v>
                </c:pt>
                <c:pt idx="710">
                  <c:v>41066.925150462965</c:v>
                </c:pt>
                <c:pt idx="711">
                  <c:v>41066.925497685188</c:v>
                </c:pt>
                <c:pt idx="712">
                  <c:v>41066.925844907404</c:v>
                </c:pt>
                <c:pt idx="713">
                  <c:v>41066.926192129627</c:v>
                </c:pt>
                <c:pt idx="714">
                  <c:v>41066.926539351851</c:v>
                </c:pt>
                <c:pt idx="715">
                  <c:v>41066.926886574074</c:v>
                </c:pt>
                <c:pt idx="716">
                  <c:v>41066.927233796298</c:v>
                </c:pt>
                <c:pt idx="717">
                  <c:v>41066.927581018521</c:v>
                </c:pt>
                <c:pt idx="718">
                  <c:v>41066.927928240744</c:v>
                </c:pt>
                <c:pt idx="719">
                  <c:v>41066.92827546296</c:v>
                </c:pt>
                <c:pt idx="720">
                  <c:v>41066.928622685184</c:v>
                </c:pt>
                <c:pt idx="721">
                  <c:v>41066.928969907407</c:v>
                </c:pt>
                <c:pt idx="722">
                  <c:v>41066.92931712963</c:v>
                </c:pt>
                <c:pt idx="723">
                  <c:v>41066.929664351854</c:v>
                </c:pt>
                <c:pt idx="724">
                  <c:v>41066.930011574077</c:v>
                </c:pt>
                <c:pt idx="725">
                  <c:v>41066.930358796293</c:v>
                </c:pt>
                <c:pt idx="726">
                  <c:v>41066.930706018517</c:v>
                </c:pt>
                <c:pt idx="727">
                  <c:v>41066.93105324074</c:v>
                </c:pt>
                <c:pt idx="728">
                  <c:v>41066.931400462963</c:v>
                </c:pt>
                <c:pt idx="729">
                  <c:v>41066.931747685187</c:v>
                </c:pt>
                <c:pt idx="730">
                  <c:v>41066.93209490741</c:v>
                </c:pt>
                <c:pt idx="731">
                  <c:v>41066.932442129626</c:v>
                </c:pt>
                <c:pt idx="732">
                  <c:v>41066.932789351849</c:v>
                </c:pt>
                <c:pt idx="733">
                  <c:v>41066.933136574073</c:v>
                </c:pt>
                <c:pt idx="734">
                  <c:v>41066.933483796296</c:v>
                </c:pt>
                <c:pt idx="735">
                  <c:v>41066.933831018519</c:v>
                </c:pt>
                <c:pt idx="736">
                  <c:v>41066.934178240743</c:v>
                </c:pt>
                <c:pt idx="737">
                  <c:v>41066.934525462966</c:v>
                </c:pt>
                <c:pt idx="738">
                  <c:v>41066.934872685182</c:v>
                </c:pt>
                <c:pt idx="739">
                  <c:v>41066.935219907406</c:v>
                </c:pt>
                <c:pt idx="740">
                  <c:v>41066.935567129629</c:v>
                </c:pt>
                <c:pt idx="741">
                  <c:v>41066.935914351852</c:v>
                </c:pt>
                <c:pt idx="742">
                  <c:v>41066.936261574076</c:v>
                </c:pt>
                <c:pt idx="743">
                  <c:v>41066.936608796299</c:v>
                </c:pt>
                <c:pt idx="744">
                  <c:v>41066.936956018515</c:v>
                </c:pt>
                <c:pt idx="745">
                  <c:v>41066.937303240738</c:v>
                </c:pt>
                <c:pt idx="746">
                  <c:v>41066.937650462962</c:v>
                </c:pt>
                <c:pt idx="747">
                  <c:v>41066.937997685185</c:v>
                </c:pt>
                <c:pt idx="748">
                  <c:v>41066.938344907408</c:v>
                </c:pt>
                <c:pt idx="749">
                  <c:v>41066.938692129632</c:v>
                </c:pt>
                <c:pt idx="750">
                  <c:v>41066.939039351855</c:v>
                </c:pt>
                <c:pt idx="751">
                  <c:v>41066.939386574071</c:v>
                </c:pt>
                <c:pt idx="752">
                  <c:v>41066.939733796295</c:v>
                </c:pt>
                <c:pt idx="753">
                  <c:v>41066.940081018518</c:v>
                </c:pt>
                <c:pt idx="754">
                  <c:v>41066.940428240741</c:v>
                </c:pt>
                <c:pt idx="755">
                  <c:v>41066.940775462965</c:v>
                </c:pt>
                <c:pt idx="756">
                  <c:v>41066.941122685188</c:v>
                </c:pt>
                <c:pt idx="757">
                  <c:v>41066.941469907404</c:v>
                </c:pt>
                <c:pt idx="758">
                  <c:v>41066.941817129627</c:v>
                </c:pt>
                <c:pt idx="759">
                  <c:v>41066.942164351851</c:v>
                </c:pt>
                <c:pt idx="760">
                  <c:v>41066.942511574074</c:v>
                </c:pt>
                <c:pt idx="761">
                  <c:v>41066.942858796298</c:v>
                </c:pt>
                <c:pt idx="762">
                  <c:v>41066.943206018521</c:v>
                </c:pt>
                <c:pt idx="763">
                  <c:v>41066.943553240744</c:v>
                </c:pt>
                <c:pt idx="764">
                  <c:v>41066.94390046296</c:v>
                </c:pt>
                <c:pt idx="765">
                  <c:v>41066.944247685184</c:v>
                </c:pt>
                <c:pt idx="766">
                  <c:v>41066.944594907407</c:v>
                </c:pt>
                <c:pt idx="767">
                  <c:v>41066.94494212963</c:v>
                </c:pt>
                <c:pt idx="768">
                  <c:v>41066.945289351854</c:v>
                </c:pt>
                <c:pt idx="769">
                  <c:v>41066.945636574077</c:v>
                </c:pt>
                <c:pt idx="770">
                  <c:v>41066.945983796293</c:v>
                </c:pt>
                <c:pt idx="771">
                  <c:v>41066.946331018517</c:v>
                </c:pt>
                <c:pt idx="772">
                  <c:v>41066.94667824074</c:v>
                </c:pt>
                <c:pt idx="773">
                  <c:v>41066.947025462963</c:v>
                </c:pt>
                <c:pt idx="774">
                  <c:v>41066.947372685187</c:v>
                </c:pt>
                <c:pt idx="775">
                  <c:v>41066.94771990741</c:v>
                </c:pt>
                <c:pt idx="776">
                  <c:v>41066.948067129626</c:v>
                </c:pt>
                <c:pt idx="777">
                  <c:v>41066.948414351849</c:v>
                </c:pt>
                <c:pt idx="778">
                  <c:v>41066.948761574073</c:v>
                </c:pt>
                <c:pt idx="779">
                  <c:v>41066.949108796296</c:v>
                </c:pt>
                <c:pt idx="780">
                  <c:v>41066.949456018519</c:v>
                </c:pt>
                <c:pt idx="781">
                  <c:v>41066.949803240743</c:v>
                </c:pt>
                <c:pt idx="782">
                  <c:v>41066.950150462966</c:v>
                </c:pt>
                <c:pt idx="783">
                  <c:v>41066.950497685182</c:v>
                </c:pt>
                <c:pt idx="784">
                  <c:v>41066.950844907406</c:v>
                </c:pt>
                <c:pt idx="785">
                  <c:v>41066.951192129629</c:v>
                </c:pt>
                <c:pt idx="786">
                  <c:v>41066.951539351852</c:v>
                </c:pt>
                <c:pt idx="787">
                  <c:v>41066.951886574076</c:v>
                </c:pt>
                <c:pt idx="788">
                  <c:v>41066.952233796299</c:v>
                </c:pt>
                <c:pt idx="789">
                  <c:v>41066.952581018515</c:v>
                </c:pt>
                <c:pt idx="790">
                  <c:v>41066.952928240738</c:v>
                </c:pt>
                <c:pt idx="791">
                  <c:v>41066.953275462962</c:v>
                </c:pt>
                <c:pt idx="792">
                  <c:v>41066.953622685185</c:v>
                </c:pt>
                <c:pt idx="793">
                  <c:v>41066.953969907408</c:v>
                </c:pt>
                <c:pt idx="794">
                  <c:v>41066.954317129632</c:v>
                </c:pt>
                <c:pt idx="795">
                  <c:v>41066.954664351855</c:v>
                </c:pt>
                <c:pt idx="796">
                  <c:v>41066.955011574071</c:v>
                </c:pt>
                <c:pt idx="797">
                  <c:v>41066.955358796295</c:v>
                </c:pt>
                <c:pt idx="798">
                  <c:v>41066.955706018518</c:v>
                </c:pt>
                <c:pt idx="799">
                  <c:v>41066.956053240741</c:v>
                </c:pt>
                <c:pt idx="800">
                  <c:v>41066.956400462965</c:v>
                </c:pt>
                <c:pt idx="801">
                  <c:v>41066.956747685188</c:v>
                </c:pt>
                <c:pt idx="802">
                  <c:v>41066.957094907404</c:v>
                </c:pt>
                <c:pt idx="803">
                  <c:v>41066.957442129627</c:v>
                </c:pt>
                <c:pt idx="804">
                  <c:v>41066.957789351851</c:v>
                </c:pt>
                <c:pt idx="805">
                  <c:v>41066.958136574074</c:v>
                </c:pt>
                <c:pt idx="806">
                  <c:v>41066.958483796298</c:v>
                </c:pt>
                <c:pt idx="807">
                  <c:v>41066.958831018521</c:v>
                </c:pt>
                <c:pt idx="808">
                  <c:v>41066.959178240744</c:v>
                </c:pt>
                <c:pt idx="809">
                  <c:v>41066.95952546296</c:v>
                </c:pt>
                <c:pt idx="810">
                  <c:v>41066.959872685184</c:v>
                </c:pt>
                <c:pt idx="811">
                  <c:v>41066.960219907407</c:v>
                </c:pt>
                <c:pt idx="812">
                  <c:v>41066.96056712963</c:v>
                </c:pt>
                <c:pt idx="813">
                  <c:v>41066.960914351854</c:v>
                </c:pt>
                <c:pt idx="814">
                  <c:v>41066.961261574077</c:v>
                </c:pt>
                <c:pt idx="815">
                  <c:v>41066.961608796293</c:v>
                </c:pt>
                <c:pt idx="816">
                  <c:v>41066.961956018517</c:v>
                </c:pt>
                <c:pt idx="817">
                  <c:v>41066.96230324074</c:v>
                </c:pt>
                <c:pt idx="818">
                  <c:v>41066.962650462963</c:v>
                </c:pt>
                <c:pt idx="819">
                  <c:v>41066.962997685187</c:v>
                </c:pt>
                <c:pt idx="820">
                  <c:v>41066.96334490741</c:v>
                </c:pt>
                <c:pt idx="821">
                  <c:v>41066.963692129626</c:v>
                </c:pt>
                <c:pt idx="822">
                  <c:v>41066.964039351849</c:v>
                </c:pt>
                <c:pt idx="823">
                  <c:v>41066.964386574073</c:v>
                </c:pt>
                <c:pt idx="824">
                  <c:v>41066.964733796296</c:v>
                </c:pt>
                <c:pt idx="825">
                  <c:v>41066.965081018519</c:v>
                </c:pt>
                <c:pt idx="826">
                  <c:v>41066.965428240743</c:v>
                </c:pt>
                <c:pt idx="827">
                  <c:v>41066.965775462966</c:v>
                </c:pt>
                <c:pt idx="828">
                  <c:v>41066.966122685182</c:v>
                </c:pt>
                <c:pt idx="829">
                  <c:v>41066.966469907406</c:v>
                </c:pt>
                <c:pt idx="830">
                  <c:v>41066.966817129629</c:v>
                </c:pt>
                <c:pt idx="831">
                  <c:v>41066.967164351852</c:v>
                </c:pt>
                <c:pt idx="832">
                  <c:v>41066.967511574076</c:v>
                </c:pt>
                <c:pt idx="833">
                  <c:v>41066.967858796299</c:v>
                </c:pt>
                <c:pt idx="834">
                  <c:v>41066.968206018515</c:v>
                </c:pt>
                <c:pt idx="835">
                  <c:v>41066.968553240738</c:v>
                </c:pt>
                <c:pt idx="836">
                  <c:v>41066.968900462962</c:v>
                </c:pt>
                <c:pt idx="837">
                  <c:v>41066.969247685185</c:v>
                </c:pt>
                <c:pt idx="838">
                  <c:v>41066.969594907408</c:v>
                </c:pt>
                <c:pt idx="839">
                  <c:v>41066.969942129632</c:v>
                </c:pt>
                <c:pt idx="840">
                  <c:v>41066.970289351855</c:v>
                </c:pt>
                <c:pt idx="841">
                  <c:v>41066.970636574071</c:v>
                </c:pt>
                <c:pt idx="842">
                  <c:v>41066.970983796295</c:v>
                </c:pt>
                <c:pt idx="843">
                  <c:v>41066.971331018518</c:v>
                </c:pt>
                <c:pt idx="844">
                  <c:v>41066.971678240741</c:v>
                </c:pt>
                <c:pt idx="845">
                  <c:v>41066.972025462965</c:v>
                </c:pt>
                <c:pt idx="846">
                  <c:v>41066.972372685188</c:v>
                </c:pt>
                <c:pt idx="847">
                  <c:v>41066.972719907404</c:v>
                </c:pt>
                <c:pt idx="848">
                  <c:v>41066.973067129627</c:v>
                </c:pt>
                <c:pt idx="849">
                  <c:v>41066.973414351851</c:v>
                </c:pt>
                <c:pt idx="850">
                  <c:v>41066.973761574074</c:v>
                </c:pt>
                <c:pt idx="851">
                  <c:v>41066.974108796298</c:v>
                </c:pt>
                <c:pt idx="852">
                  <c:v>41066.974456018521</c:v>
                </c:pt>
                <c:pt idx="853">
                  <c:v>41066.974803240744</c:v>
                </c:pt>
                <c:pt idx="854">
                  <c:v>41066.97515046296</c:v>
                </c:pt>
                <c:pt idx="855">
                  <c:v>41066.975497685184</c:v>
                </c:pt>
                <c:pt idx="856">
                  <c:v>41066.975844907407</c:v>
                </c:pt>
                <c:pt idx="857">
                  <c:v>41066.97619212963</c:v>
                </c:pt>
                <c:pt idx="858">
                  <c:v>41066.976539351854</c:v>
                </c:pt>
                <c:pt idx="859">
                  <c:v>41066.976886574077</c:v>
                </c:pt>
                <c:pt idx="860">
                  <c:v>41066.977233796293</c:v>
                </c:pt>
                <c:pt idx="861">
                  <c:v>41066.977581018517</c:v>
                </c:pt>
                <c:pt idx="862">
                  <c:v>41066.97792824074</c:v>
                </c:pt>
                <c:pt idx="863">
                  <c:v>41066.978275462963</c:v>
                </c:pt>
                <c:pt idx="864">
                  <c:v>41066.978622685187</c:v>
                </c:pt>
                <c:pt idx="865">
                  <c:v>41066.97896990741</c:v>
                </c:pt>
                <c:pt idx="866">
                  <c:v>41066.979317129626</c:v>
                </c:pt>
                <c:pt idx="867">
                  <c:v>41066.979664351849</c:v>
                </c:pt>
                <c:pt idx="868">
                  <c:v>41066.980011574073</c:v>
                </c:pt>
                <c:pt idx="869">
                  <c:v>41066.980358796296</c:v>
                </c:pt>
                <c:pt idx="870">
                  <c:v>41066.980706018519</c:v>
                </c:pt>
                <c:pt idx="871">
                  <c:v>41066.981053240743</c:v>
                </c:pt>
                <c:pt idx="872">
                  <c:v>41066.981400462966</c:v>
                </c:pt>
                <c:pt idx="873">
                  <c:v>41066.981747685182</c:v>
                </c:pt>
                <c:pt idx="874">
                  <c:v>41066.982094907406</c:v>
                </c:pt>
                <c:pt idx="875">
                  <c:v>41066.982442129629</c:v>
                </c:pt>
                <c:pt idx="876">
                  <c:v>41066.982789351852</c:v>
                </c:pt>
                <c:pt idx="877">
                  <c:v>41066.983136574076</c:v>
                </c:pt>
                <c:pt idx="878">
                  <c:v>41066.983483796299</c:v>
                </c:pt>
                <c:pt idx="879">
                  <c:v>41066.983831018515</c:v>
                </c:pt>
                <c:pt idx="880">
                  <c:v>41066.984178240738</c:v>
                </c:pt>
                <c:pt idx="881">
                  <c:v>41066.984525462962</c:v>
                </c:pt>
                <c:pt idx="882">
                  <c:v>41066.984872685185</c:v>
                </c:pt>
                <c:pt idx="883">
                  <c:v>41066.985219907408</c:v>
                </c:pt>
                <c:pt idx="884">
                  <c:v>41066.985567129632</c:v>
                </c:pt>
                <c:pt idx="885">
                  <c:v>41066.985914351855</c:v>
                </c:pt>
                <c:pt idx="886">
                  <c:v>41066.986261574071</c:v>
                </c:pt>
                <c:pt idx="887">
                  <c:v>41066.986608796295</c:v>
                </c:pt>
                <c:pt idx="888">
                  <c:v>41066.986956018518</c:v>
                </c:pt>
                <c:pt idx="889">
                  <c:v>41066.987303240741</c:v>
                </c:pt>
                <c:pt idx="890">
                  <c:v>41066.987650462965</c:v>
                </c:pt>
                <c:pt idx="891">
                  <c:v>41066.987997685188</c:v>
                </c:pt>
                <c:pt idx="892">
                  <c:v>41066.988344907404</c:v>
                </c:pt>
                <c:pt idx="893">
                  <c:v>41066.988692129627</c:v>
                </c:pt>
                <c:pt idx="894">
                  <c:v>41066.989039351851</c:v>
                </c:pt>
                <c:pt idx="895">
                  <c:v>41066.989386574074</c:v>
                </c:pt>
                <c:pt idx="896">
                  <c:v>41066.989733796298</c:v>
                </c:pt>
                <c:pt idx="897">
                  <c:v>41066.990081018521</c:v>
                </c:pt>
                <c:pt idx="898">
                  <c:v>41066.990428240744</c:v>
                </c:pt>
                <c:pt idx="899">
                  <c:v>41066.99077546296</c:v>
                </c:pt>
                <c:pt idx="900">
                  <c:v>41066.991122685184</c:v>
                </c:pt>
                <c:pt idx="901">
                  <c:v>41066.991469907407</c:v>
                </c:pt>
                <c:pt idx="902">
                  <c:v>41066.99181712963</c:v>
                </c:pt>
                <c:pt idx="903">
                  <c:v>41066.992164351854</c:v>
                </c:pt>
                <c:pt idx="904">
                  <c:v>41066.992511574077</c:v>
                </c:pt>
                <c:pt idx="905">
                  <c:v>41066.992858796293</c:v>
                </c:pt>
                <c:pt idx="906">
                  <c:v>41066.993206018517</c:v>
                </c:pt>
                <c:pt idx="907">
                  <c:v>41066.99355324074</c:v>
                </c:pt>
                <c:pt idx="908">
                  <c:v>41066.993900462963</c:v>
                </c:pt>
                <c:pt idx="909">
                  <c:v>41066.994247685187</c:v>
                </c:pt>
                <c:pt idx="910">
                  <c:v>41066.99459490741</c:v>
                </c:pt>
                <c:pt idx="911">
                  <c:v>41066.994942129626</c:v>
                </c:pt>
                <c:pt idx="912">
                  <c:v>41066.995289351849</c:v>
                </c:pt>
                <c:pt idx="913">
                  <c:v>41066.995636574073</c:v>
                </c:pt>
                <c:pt idx="914">
                  <c:v>41066.995983796296</c:v>
                </c:pt>
                <c:pt idx="915">
                  <c:v>41066.996331018519</c:v>
                </c:pt>
                <c:pt idx="916">
                  <c:v>41066.996678240743</c:v>
                </c:pt>
                <c:pt idx="917">
                  <c:v>41066.997025462966</c:v>
                </c:pt>
                <c:pt idx="918">
                  <c:v>41066.997372685182</c:v>
                </c:pt>
                <c:pt idx="919">
                  <c:v>41066.997719907406</c:v>
                </c:pt>
                <c:pt idx="920">
                  <c:v>41066.998067129629</c:v>
                </c:pt>
                <c:pt idx="921">
                  <c:v>41066.998414351852</c:v>
                </c:pt>
                <c:pt idx="922">
                  <c:v>41066.998761574076</c:v>
                </c:pt>
                <c:pt idx="923">
                  <c:v>41066.999108796299</c:v>
                </c:pt>
                <c:pt idx="924">
                  <c:v>41066.999456018515</c:v>
                </c:pt>
                <c:pt idx="925">
                  <c:v>41066.999803240738</c:v>
                </c:pt>
                <c:pt idx="926">
                  <c:v>41067.000150462962</c:v>
                </c:pt>
                <c:pt idx="927">
                  <c:v>41067.000497685185</c:v>
                </c:pt>
                <c:pt idx="928">
                  <c:v>41067.000844907408</c:v>
                </c:pt>
                <c:pt idx="929">
                  <c:v>41067.001192129632</c:v>
                </c:pt>
                <c:pt idx="930">
                  <c:v>41067.001539351855</c:v>
                </c:pt>
                <c:pt idx="931">
                  <c:v>41067.001886574071</c:v>
                </c:pt>
                <c:pt idx="932">
                  <c:v>41067.002233796295</c:v>
                </c:pt>
                <c:pt idx="933">
                  <c:v>41067.002581018518</c:v>
                </c:pt>
                <c:pt idx="934">
                  <c:v>41067.002928240741</c:v>
                </c:pt>
                <c:pt idx="935">
                  <c:v>41067.003275462965</c:v>
                </c:pt>
                <c:pt idx="936">
                  <c:v>41067.003622685188</c:v>
                </c:pt>
                <c:pt idx="937">
                  <c:v>41067.003969907404</c:v>
                </c:pt>
                <c:pt idx="938">
                  <c:v>41067.004317129627</c:v>
                </c:pt>
                <c:pt idx="939">
                  <c:v>41067.004664351851</c:v>
                </c:pt>
                <c:pt idx="940">
                  <c:v>41067.005011574074</c:v>
                </c:pt>
                <c:pt idx="941">
                  <c:v>41067.005358796298</c:v>
                </c:pt>
                <c:pt idx="942">
                  <c:v>41067.005706018521</c:v>
                </c:pt>
                <c:pt idx="943">
                  <c:v>41067.006053240744</c:v>
                </c:pt>
                <c:pt idx="944">
                  <c:v>41067.00640046296</c:v>
                </c:pt>
                <c:pt idx="945">
                  <c:v>41067.006747685184</c:v>
                </c:pt>
                <c:pt idx="946">
                  <c:v>41067.007094907407</c:v>
                </c:pt>
                <c:pt idx="947">
                  <c:v>41067.00744212963</c:v>
                </c:pt>
                <c:pt idx="948">
                  <c:v>41067.007789351854</c:v>
                </c:pt>
                <c:pt idx="949">
                  <c:v>41067.008136574077</c:v>
                </c:pt>
                <c:pt idx="950">
                  <c:v>41067.008483796293</c:v>
                </c:pt>
                <c:pt idx="951">
                  <c:v>41067.008831018517</c:v>
                </c:pt>
                <c:pt idx="952">
                  <c:v>41067.00917824074</c:v>
                </c:pt>
                <c:pt idx="953">
                  <c:v>41067.009525462963</c:v>
                </c:pt>
                <c:pt idx="954">
                  <c:v>41067.009872685187</c:v>
                </c:pt>
                <c:pt idx="955">
                  <c:v>41067.01021990741</c:v>
                </c:pt>
                <c:pt idx="956">
                  <c:v>41067.010567129626</c:v>
                </c:pt>
                <c:pt idx="957">
                  <c:v>41067.010914351849</c:v>
                </c:pt>
                <c:pt idx="958">
                  <c:v>41067.011261574073</c:v>
                </c:pt>
                <c:pt idx="959">
                  <c:v>41067.011608796296</c:v>
                </c:pt>
                <c:pt idx="960">
                  <c:v>41067.011956018519</c:v>
                </c:pt>
                <c:pt idx="961">
                  <c:v>41067.012303240743</c:v>
                </c:pt>
                <c:pt idx="962">
                  <c:v>41067.012650462966</c:v>
                </c:pt>
                <c:pt idx="963">
                  <c:v>41067.012997685182</c:v>
                </c:pt>
                <c:pt idx="964">
                  <c:v>41067.013344907406</c:v>
                </c:pt>
                <c:pt idx="965">
                  <c:v>41067.013692129629</c:v>
                </c:pt>
                <c:pt idx="966">
                  <c:v>41067.014039351852</c:v>
                </c:pt>
                <c:pt idx="967">
                  <c:v>41067.014386574076</c:v>
                </c:pt>
                <c:pt idx="968">
                  <c:v>41067.014733796299</c:v>
                </c:pt>
                <c:pt idx="969">
                  <c:v>41067.015081018515</c:v>
                </c:pt>
                <c:pt idx="970">
                  <c:v>41067.015428240738</c:v>
                </c:pt>
                <c:pt idx="971">
                  <c:v>41067.015775462962</c:v>
                </c:pt>
                <c:pt idx="972">
                  <c:v>41067.016122685185</c:v>
                </c:pt>
                <c:pt idx="973">
                  <c:v>41067.016469907408</c:v>
                </c:pt>
                <c:pt idx="974">
                  <c:v>41067.016817129632</c:v>
                </c:pt>
                <c:pt idx="975">
                  <c:v>41067.017164351855</c:v>
                </c:pt>
                <c:pt idx="976">
                  <c:v>41067.017511574071</c:v>
                </c:pt>
                <c:pt idx="977">
                  <c:v>41067.017858796295</c:v>
                </c:pt>
                <c:pt idx="978">
                  <c:v>41067.018206018518</c:v>
                </c:pt>
                <c:pt idx="979">
                  <c:v>41067.018553240741</c:v>
                </c:pt>
                <c:pt idx="980">
                  <c:v>41067.018900462965</c:v>
                </c:pt>
                <c:pt idx="981">
                  <c:v>41067.019247685188</c:v>
                </c:pt>
                <c:pt idx="982">
                  <c:v>41067.019594907404</c:v>
                </c:pt>
                <c:pt idx="983">
                  <c:v>41067.019942129627</c:v>
                </c:pt>
                <c:pt idx="984">
                  <c:v>41067.020289351851</c:v>
                </c:pt>
                <c:pt idx="985">
                  <c:v>41067.020636574074</c:v>
                </c:pt>
                <c:pt idx="986">
                  <c:v>41067.020983796298</c:v>
                </c:pt>
                <c:pt idx="987">
                  <c:v>41067.021331018521</c:v>
                </c:pt>
                <c:pt idx="988">
                  <c:v>41067.021678240744</c:v>
                </c:pt>
                <c:pt idx="989">
                  <c:v>41067.02202546296</c:v>
                </c:pt>
                <c:pt idx="990">
                  <c:v>41067.022372685184</c:v>
                </c:pt>
                <c:pt idx="991">
                  <c:v>41067.022719907407</c:v>
                </c:pt>
                <c:pt idx="992">
                  <c:v>41067.02306712963</c:v>
                </c:pt>
                <c:pt idx="993">
                  <c:v>41067.023414351854</c:v>
                </c:pt>
                <c:pt idx="994">
                  <c:v>41067.023761574077</c:v>
                </c:pt>
                <c:pt idx="995">
                  <c:v>41067.024108796293</c:v>
                </c:pt>
                <c:pt idx="996">
                  <c:v>41067.024456018517</c:v>
                </c:pt>
                <c:pt idx="997">
                  <c:v>41067.02480324074</c:v>
                </c:pt>
                <c:pt idx="998">
                  <c:v>41067.025150462963</c:v>
                </c:pt>
                <c:pt idx="999">
                  <c:v>41067.025497685187</c:v>
                </c:pt>
                <c:pt idx="1000">
                  <c:v>41067.02584490741</c:v>
                </c:pt>
                <c:pt idx="1001">
                  <c:v>41067.026192129626</c:v>
                </c:pt>
                <c:pt idx="1002">
                  <c:v>41067.026539351849</c:v>
                </c:pt>
                <c:pt idx="1003">
                  <c:v>41067.026886574073</c:v>
                </c:pt>
                <c:pt idx="1004">
                  <c:v>41067.027233796296</c:v>
                </c:pt>
                <c:pt idx="1005">
                  <c:v>41067.027581018519</c:v>
                </c:pt>
                <c:pt idx="1006">
                  <c:v>41067.027928240743</c:v>
                </c:pt>
                <c:pt idx="1007">
                  <c:v>41067.028275462966</c:v>
                </c:pt>
                <c:pt idx="1008">
                  <c:v>41067.028622685182</c:v>
                </c:pt>
                <c:pt idx="1009">
                  <c:v>41067.028969907406</c:v>
                </c:pt>
                <c:pt idx="1010">
                  <c:v>41067.029317129629</c:v>
                </c:pt>
                <c:pt idx="1011">
                  <c:v>41067.029664351852</c:v>
                </c:pt>
                <c:pt idx="1012">
                  <c:v>41067.030011574076</c:v>
                </c:pt>
                <c:pt idx="1013">
                  <c:v>41067.030358796299</c:v>
                </c:pt>
                <c:pt idx="1014">
                  <c:v>41067.030706018515</c:v>
                </c:pt>
                <c:pt idx="1015">
                  <c:v>41067.031053240738</c:v>
                </c:pt>
                <c:pt idx="1016">
                  <c:v>41067.031400462962</c:v>
                </c:pt>
                <c:pt idx="1017">
                  <c:v>41067.031747685185</c:v>
                </c:pt>
                <c:pt idx="1018">
                  <c:v>41067.032094907408</c:v>
                </c:pt>
                <c:pt idx="1019">
                  <c:v>41067.032442129632</c:v>
                </c:pt>
                <c:pt idx="1020">
                  <c:v>41067.032789351855</c:v>
                </c:pt>
                <c:pt idx="1021">
                  <c:v>41067.033136574071</c:v>
                </c:pt>
                <c:pt idx="1022">
                  <c:v>41067.033483796295</c:v>
                </c:pt>
                <c:pt idx="1023">
                  <c:v>41067.033831018518</c:v>
                </c:pt>
                <c:pt idx="1024">
                  <c:v>41067.034178240741</c:v>
                </c:pt>
                <c:pt idx="1025">
                  <c:v>41067.034525462965</c:v>
                </c:pt>
                <c:pt idx="1026">
                  <c:v>41067.034872685188</c:v>
                </c:pt>
                <c:pt idx="1027">
                  <c:v>41067.035219907404</c:v>
                </c:pt>
                <c:pt idx="1028">
                  <c:v>41067.035567129627</c:v>
                </c:pt>
                <c:pt idx="1029">
                  <c:v>41067.035914351851</c:v>
                </c:pt>
                <c:pt idx="1030">
                  <c:v>41067.036261574074</c:v>
                </c:pt>
                <c:pt idx="1031">
                  <c:v>41067.036608796298</c:v>
                </c:pt>
                <c:pt idx="1032">
                  <c:v>41067.036956018521</c:v>
                </c:pt>
                <c:pt idx="1033">
                  <c:v>41067.037303240744</c:v>
                </c:pt>
                <c:pt idx="1034">
                  <c:v>41067.03765046296</c:v>
                </c:pt>
                <c:pt idx="1035">
                  <c:v>41067.037997685184</c:v>
                </c:pt>
                <c:pt idx="1036">
                  <c:v>41067.038344907407</c:v>
                </c:pt>
                <c:pt idx="1037">
                  <c:v>41067.03869212963</c:v>
                </c:pt>
                <c:pt idx="1038">
                  <c:v>41067.039039351854</c:v>
                </c:pt>
                <c:pt idx="1039">
                  <c:v>41067.039386574077</c:v>
                </c:pt>
                <c:pt idx="1040">
                  <c:v>41067.039733796293</c:v>
                </c:pt>
                <c:pt idx="1041">
                  <c:v>41067.040081018517</c:v>
                </c:pt>
                <c:pt idx="1042">
                  <c:v>41067.04042824074</c:v>
                </c:pt>
                <c:pt idx="1043">
                  <c:v>41067.040775462963</c:v>
                </c:pt>
                <c:pt idx="1044">
                  <c:v>41067.041122685187</c:v>
                </c:pt>
                <c:pt idx="1045">
                  <c:v>41067.04146990741</c:v>
                </c:pt>
                <c:pt idx="1046">
                  <c:v>41067.041817129626</c:v>
                </c:pt>
                <c:pt idx="1047">
                  <c:v>41067.042164351849</c:v>
                </c:pt>
                <c:pt idx="1048">
                  <c:v>41067.042511574073</c:v>
                </c:pt>
                <c:pt idx="1049">
                  <c:v>41067.042858796296</c:v>
                </c:pt>
                <c:pt idx="1050">
                  <c:v>41067.043206018519</c:v>
                </c:pt>
                <c:pt idx="1051">
                  <c:v>41067.043553240743</c:v>
                </c:pt>
                <c:pt idx="1052">
                  <c:v>41067.043900462966</c:v>
                </c:pt>
                <c:pt idx="1053">
                  <c:v>41067.044247685182</c:v>
                </c:pt>
                <c:pt idx="1054">
                  <c:v>41067.044594907406</c:v>
                </c:pt>
                <c:pt idx="1055">
                  <c:v>41067.044942129629</c:v>
                </c:pt>
                <c:pt idx="1056">
                  <c:v>41067.045289351852</c:v>
                </c:pt>
                <c:pt idx="1057">
                  <c:v>41067.045636574076</c:v>
                </c:pt>
                <c:pt idx="1058">
                  <c:v>41067.045983796299</c:v>
                </c:pt>
                <c:pt idx="1059">
                  <c:v>41067.046331018515</c:v>
                </c:pt>
                <c:pt idx="1060">
                  <c:v>41067.046678240738</c:v>
                </c:pt>
                <c:pt idx="1061">
                  <c:v>41067.047025462962</c:v>
                </c:pt>
                <c:pt idx="1062">
                  <c:v>41067.047372685185</c:v>
                </c:pt>
                <c:pt idx="1063">
                  <c:v>41067.047719907408</c:v>
                </c:pt>
                <c:pt idx="1064">
                  <c:v>41067.048067129632</c:v>
                </c:pt>
                <c:pt idx="1065">
                  <c:v>41067.048414351855</c:v>
                </c:pt>
                <c:pt idx="1066">
                  <c:v>41067.048761574071</c:v>
                </c:pt>
                <c:pt idx="1067">
                  <c:v>41067.049108796295</c:v>
                </c:pt>
                <c:pt idx="1068">
                  <c:v>41067.049456018518</c:v>
                </c:pt>
                <c:pt idx="1069">
                  <c:v>41067.049803240741</c:v>
                </c:pt>
                <c:pt idx="1070">
                  <c:v>41067.050150462965</c:v>
                </c:pt>
                <c:pt idx="1071">
                  <c:v>41067.050497685188</c:v>
                </c:pt>
                <c:pt idx="1072">
                  <c:v>41067.050844907404</c:v>
                </c:pt>
                <c:pt idx="1073">
                  <c:v>41067.051192129627</c:v>
                </c:pt>
                <c:pt idx="1074">
                  <c:v>41067.051539351851</c:v>
                </c:pt>
                <c:pt idx="1075">
                  <c:v>41067.051886574074</c:v>
                </c:pt>
                <c:pt idx="1076">
                  <c:v>41067.052233796298</c:v>
                </c:pt>
                <c:pt idx="1077">
                  <c:v>41067.052581018521</c:v>
                </c:pt>
                <c:pt idx="1078">
                  <c:v>41067.052928240744</c:v>
                </c:pt>
                <c:pt idx="1079">
                  <c:v>41067.05327546296</c:v>
                </c:pt>
                <c:pt idx="1080">
                  <c:v>41067.053622685184</c:v>
                </c:pt>
                <c:pt idx="1081">
                  <c:v>41067.053969907407</c:v>
                </c:pt>
                <c:pt idx="1082">
                  <c:v>41067.05431712963</c:v>
                </c:pt>
                <c:pt idx="1083">
                  <c:v>41067.054664351854</c:v>
                </c:pt>
                <c:pt idx="1084">
                  <c:v>41067.055011574077</c:v>
                </c:pt>
                <c:pt idx="1085">
                  <c:v>41067.055358796293</c:v>
                </c:pt>
                <c:pt idx="1086">
                  <c:v>41067.055706018517</c:v>
                </c:pt>
                <c:pt idx="1087">
                  <c:v>41067.05605324074</c:v>
                </c:pt>
                <c:pt idx="1088">
                  <c:v>41067.056400462963</c:v>
                </c:pt>
                <c:pt idx="1089">
                  <c:v>41067.056747685187</c:v>
                </c:pt>
                <c:pt idx="1090">
                  <c:v>41067.05709490741</c:v>
                </c:pt>
                <c:pt idx="1091">
                  <c:v>41067.057442129626</c:v>
                </c:pt>
                <c:pt idx="1092">
                  <c:v>41067.057789351849</c:v>
                </c:pt>
                <c:pt idx="1093">
                  <c:v>41067.058136574073</c:v>
                </c:pt>
                <c:pt idx="1094">
                  <c:v>41067.058483796296</c:v>
                </c:pt>
                <c:pt idx="1095">
                  <c:v>41067.058831018519</c:v>
                </c:pt>
                <c:pt idx="1096">
                  <c:v>41067.059178240743</c:v>
                </c:pt>
                <c:pt idx="1097">
                  <c:v>41067.059525462966</c:v>
                </c:pt>
                <c:pt idx="1098">
                  <c:v>41067.059872685182</c:v>
                </c:pt>
                <c:pt idx="1099">
                  <c:v>41067.060219907406</c:v>
                </c:pt>
                <c:pt idx="1100">
                  <c:v>41067.060567129629</c:v>
                </c:pt>
                <c:pt idx="1101">
                  <c:v>41067.060914351852</c:v>
                </c:pt>
                <c:pt idx="1102">
                  <c:v>41067.061261574076</c:v>
                </c:pt>
                <c:pt idx="1103">
                  <c:v>41067.061608796299</c:v>
                </c:pt>
                <c:pt idx="1104">
                  <c:v>41067.061956018515</c:v>
                </c:pt>
                <c:pt idx="1105">
                  <c:v>41067.062303240738</c:v>
                </c:pt>
                <c:pt idx="1106">
                  <c:v>41067.062650462962</c:v>
                </c:pt>
                <c:pt idx="1107">
                  <c:v>41067.062997685185</c:v>
                </c:pt>
                <c:pt idx="1108">
                  <c:v>41067.063344907408</c:v>
                </c:pt>
                <c:pt idx="1109">
                  <c:v>41067.063692129632</c:v>
                </c:pt>
                <c:pt idx="1110">
                  <c:v>41067.064039351855</c:v>
                </c:pt>
                <c:pt idx="1111">
                  <c:v>41067.064386574071</c:v>
                </c:pt>
                <c:pt idx="1112">
                  <c:v>41067.064733796295</c:v>
                </c:pt>
                <c:pt idx="1113">
                  <c:v>41067.065081018518</c:v>
                </c:pt>
                <c:pt idx="1114">
                  <c:v>41067.065428240741</c:v>
                </c:pt>
                <c:pt idx="1115">
                  <c:v>41067.065775462965</c:v>
                </c:pt>
                <c:pt idx="1116">
                  <c:v>41067.066122685188</c:v>
                </c:pt>
                <c:pt idx="1117">
                  <c:v>41067.066469907404</c:v>
                </c:pt>
                <c:pt idx="1118">
                  <c:v>41067.066817129627</c:v>
                </c:pt>
                <c:pt idx="1119">
                  <c:v>41067.067164351851</c:v>
                </c:pt>
                <c:pt idx="1120">
                  <c:v>41067.067511574074</c:v>
                </c:pt>
                <c:pt idx="1121">
                  <c:v>41067.067858796298</c:v>
                </c:pt>
                <c:pt idx="1122">
                  <c:v>41067.068206018521</c:v>
                </c:pt>
                <c:pt idx="1123">
                  <c:v>41067.068553240744</c:v>
                </c:pt>
                <c:pt idx="1124">
                  <c:v>41067.06890046296</c:v>
                </c:pt>
                <c:pt idx="1125">
                  <c:v>41067.069247685184</c:v>
                </c:pt>
                <c:pt idx="1126">
                  <c:v>41067.069594907407</c:v>
                </c:pt>
                <c:pt idx="1127">
                  <c:v>41067.06994212963</c:v>
                </c:pt>
                <c:pt idx="1128">
                  <c:v>41067.070289351854</c:v>
                </c:pt>
                <c:pt idx="1129">
                  <c:v>41067.070636574077</c:v>
                </c:pt>
                <c:pt idx="1130">
                  <c:v>41067.070983796293</c:v>
                </c:pt>
                <c:pt idx="1131">
                  <c:v>41067.071331018517</c:v>
                </c:pt>
                <c:pt idx="1132">
                  <c:v>41067.07167824074</c:v>
                </c:pt>
                <c:pt idx="1133">
                  <c:v>41067.072025462963</c:v>
                </c:pt>
                <c:pt idx="1134">
                  <c:v>41067.072372685187</c:v>
                </c:pt>
                <c:pt idx="1135">
                  <c:v>41067.07271990741</c:v>
                </c:pt>
                <c:pt idx="1136">
                  <c:v>41067.073067129626</c:v>
                </c:pt>
                <c:pt idx="1137">
                  <c:v>41067.073414351849</c:v>
                </c:pt>
                <c:pt idx="1138">
                  <c:v>41067.073761574073</c:v>
                </c:pt>
                <c:pt idx="1139">
                  <c:v>41067.074108796296</c:v>
                </c:pt>
                <c:pt idx="1140">
                  <c:v>41067.074456018519</c:v>
                </c:pt>
                <c:pt idx="1141">
                  <c:v>41067.074803240743</c:v>
                </c:pt>
                <c:pt idx="1142">
                  <c:v>41067.075150462966</c:v>
                </c:pt>
                <c:pt idx="1143">
                  <c:v>41067.075497685182</c:v>
                </c:pt>
                <c:pt idx="1144">
                  <c:v>41067.075844907406</c:v>
                </c:pt>
                <c:pt idx="1145">
                  <c:v>41067.076192129629</c:v>
                </c:pt>
                <c:pt idx="1146">
                  <c:v>41067.076539351852</c:v>
                </c:pt>
                <c:pt idx="1147">
                  <c:v>41067.076886574076</c:v>
                </c:pt>
                <c:pt idx="1148">
                  <c:v>41067.077233796299</c:v>
                </c:pt>
                <c:pt idx="1149">
                  <c:v>41067.077581018515</c:v>
                </c:pt>
                <c:pt idx="1150">
                  <c:v>41067.077928240738</c:v>
                </c:pt>
                <c:pt idx="1151">
                  <c:v>41067.078275462962</c:v>
                </c:pt>
                <c:pt idx="1152">
                  <c:v>41067.078622685185</c:v>
                </c:pt>
                <c:pt idx="1153">
                  <c:v>41067.078969907408</c:v>
                </c:pt>
                <c:pt idx="1154">
                  <c:v>41067.079317129632</c:v>
                </c:pt>
                <c:pt idx="1155">
                  <c:v>41067.079664351855</c:v>
                </c:pt>
                <c:pt idx="1156">
                  <c:v>41067.080011574071</c:v>
                </c:pt>
                <c:pt idx="1157">
                  <c:v>41067.080358796295</c:v>
                </c:pt>
                <c:pt idx="1158">
                  <c:v>41067.080706018518</c:v>
                </c:pt>
                <c:pt idx="1159">
                  <c:v>41067.081053240741</c:v>
                </c:pt>
                <c:pt idx="1160">
                  <c:v>41067.081400462965</c:v>
                </c:pt>
                <c:pt idx="1161">
                  <c:v>41067.081747685188</c:v>
                </c:pt>
                <c:pt idx="1162">
                  <c:v>41067.082094907404</c:v>
                </c:pt>
                <c:pt idx="1163">
                  <c:v>41067.082442129627</c:v>
                </c:pt>
                <c:pt idx="1164">
                  <c:v>41067.082789351851</c:v>
                </c:pt>
                <c:pt idx="1165">
                  <c:v>41067.083136574074</c:v>
                </c:pt>
                <c:pt idx="1166">
                  <c:v>41067.083483796298</c:v>
                </c:pt>
                <c:pt idx="1167">
                  <c:v>41067.083831018521</c:v>
                </c:pt>
                <c:pt idx="1168">
                  <c:v>41067.084178240744</c:v>
                </c:pt>
                <c:pt idx="1169">
                  <c:v>41067.08452546296</c:v>
                </c:pt>
                <c:pt idx="1170">
                  <c:v>41067.084872685184</c:v>
                </c:pt>
                <c:pt idx="1171">
                  <c:v>41067.085219907407</c:v>
                </c:pt>
                <c:pt idx="1172">
                  <c:v>41067.08556712963</c:v>
                </c:pt>
                <c:pt idx="1173">
                  <c:v>41067.085914351854</c:v>
                </c:pt>
                <c:pt idx="1174">
                  <c:v>41067.086261574077</c:v>
                </c:pt>
                <c:pt idx="1175">
                  <c:v>41067.086608796293</c:v>
                </c:pt>
                <c:pt idx="1176">
                  <c:v>41067.086956018517</c:v>
                </c:pt>
                <c:pt idx="1177">
                  <c:v>41067.08730324074</c:v>
                </c:pt>
                <c:pt idx="1178">
                  <c:v>41067.087650462963</c:v>
                </c:pt>
                <c:pt idx="1179">
                  <c:v>41067.087997685187</c:v>
                </c:pt>
                <c:pt idx="1180">
                  <c:v>41067.08834490741</c:v>
                </c:pt>
                <c:pt idx="1181">
                  <c:v>41067.088692129626</c:v>
                </c:pt>
                <c:pt idx="1182">
                  <c:v>41067.089039351849</c:v>
                </c:pt>
                <c:pt idx="1183">
                  <c:v>41067.089386574073</c:v>
                </c:pt>
                <c:pt idx="1184">
                  <c:v>41067.089733796296</c:v>
                </c:pt>
                <c:pt idx="1185">
                  <c:v>41067.090081018519</c:v>
                </c:pt>
                <c:pt idx="1186">
                  <c:v>41067.090428240743</c:v>
                </c:pt>
                <c:pt idx="1187">
                  <c:v>41067.090775462966</c:v>
                </c:pt>
                <c:pt idx="1188">
                  <c:v>41067.091122685182</c:v>
                </c:pt>
                <c:pt idx="1189">
                  <c:v>41067.091469907406</c:v>
                </c:pt>
                <c:pt idx="1190">
                  <c:v>41067.091817129629</c:v>
                </c:pt>
                <c:pt idx="1191">
                  <c:v>41067.092164351852</c:v>
                </c:pt>
                <c:pt idx="1192">
                  <c:v>41067.092511574076</c:v>
                </c:pt>
                <c:pt idx="1193">
                  <c:v>41067.092858796299</c:v>
                </c:pt>
                <c:pt idx="1194">
                  <c:v>41067.093206018515</c:v>
                </c:pt>
                <c:pt idx="1195">
                  <c:v>41067.093553240738</c:v>
                </c:pt>
                <c:pt idx="1196">
                  <c:v>41067.093900462962</c:v>
                </c:pt>
                <c:pt idx="1197">
                  <c:v>41067.094247685185</c:v>
                </c:pt>
                <c:pt idx="1198">
                  <c:v>41067.094594907408</c:v>
                </c:pt>
                <c:pt idx="1199">
                  <c:v>41067.094942129632</c:v>
                </c:pt>
                <c:pt idx="1200">
                  <c:v>41067.095289351855</c:v>
                </c:pt>
                <c:pt idx="1201">
                  <c:v>41067.095636574071</c:v>
                </c:pt>
                <c:pt idx="1202">
                  <c:v>41067.095983796295</c:v>
                </c:pt>
                <c:pt idx="1203">
                  <c:v>41067.096331018518</c:v>
                </c:pt>
                <c:pt idx="1204">
                  <c:v>41067.096678240741</c:v>
                </c:pt>
                <c:pt idx="1205">
                  <c:v>41067.097025462965</c:v>
                </c:pt>
                <c:pt idx="1206">
                  <c:v>41067.097372685188</c:v>
                </c:pt>
                <c:pt idx="1207">
                  <c:v>41067.097719907404</c:v>
                </c:pt>
                <c:pt idx="1208">
                  <c:v>41067.098067129627</c:v>
                </c:pt>
                <c:pt idx="1209">
                  <c:v>41067.098414351851</c:v>
                </c:pt>
                <c:pt idx="1210">
                  <c:v>41067.098761574074</c:v>
                </c:pt>
                <c:pt idx="1211">
                  <c:v>41067.099108796298</c:v>
                </c:pt>
                <c:pt idx="1212">
                  <c:v>41067.099456018521</c:v>
                </c:pt>
                <c:pt idx="1213">
                  <c:v>41067.099803240744</c:v>
                </c:pt>
                <c:pt idx="1214">
                  <c:v>41067.10015046296</c:v>
                </c:pt>
                <c:pt idx="1215">
                  <c:v>41067.100497685184</c:v>
                </c:pt>
                <c:pt idx="1216">
                  <c:v>41067.100844907407</c:v>
                </c:pt>
                <c:pt idx="1217">
                  <c:v>41067.10119212963</c:v>
                </c:pt>
                <c:pt idx="1218">
                  <c:v>41067.101539351854</c:v>
                </c:pt>
                <c:pt idx="1219">
                  <c:v>41067.101886574077</c:v>
                </c:pt>
                <c:pt idx="1220">
                  <c:v>41067.102233796293</c:v>
                </c:pt>
                <c:pt idx="1221">
                  <c:v>41067.102581018517</c:v>
                </c:pt>
                <c:pt idx="1222">
                  <c:v>41067.10292824074</c:v>
                </c:pt>
                <c:pt idx="1223">
                  <c:v>41067.103275462963</c:v>
                </c:pt>
                <c:pt idx="1224">
                  <c:v>41067.103622685187</c:v>
                </c:pt>
                <c:pt idx="1225">
                  <c:v>41067.10396990741</c:v>
                </c:pt>
                <c:pt idx="1226">
                  <c:v>41067.104317129626</c:v>
                </c:pt>
                <c:pt idx="1227">
                  <c:v>41067.104664351849</c:v>
                </c:pt>
                <c:pt idx="1228">
                  <c:v>41067.105011574073</c:v>
                </c:pt>
                <c:pt idx="1229">
                  <c:v>41067.105358796296</c:v>
                </c:pt>
                <c:pt idx="1230">
                  <c:v>41067.105706018519</c:v>
                </c:pt>
                <c:pt idx="1231">
                  <c:v>41067.106053240743</c:v>
                </c:pt>
                <c:pt idx="1232">
                  <c:v>41067.106400462966</c:v>
                </c:pt>
                <c:pt idx="1233">
                  <c:v>41067.106747685182</c:v>
                </c:pt>
                <c:pt idx="1234">
                  <c:v>41067.107094907406</c:v>
                </c:pt>
                <c:pt idx="1235">
                  <c:v>41067.107442129629</c:v>
                </c:pt>
                <c:pt idx="1236">
                  <c:v>41067.107789351852</c:v>
                </c:pt>
                <c:pt idx="1237">
                  <c:v>41067.108136574076</c:v>
                </c:pt>
                <c:pt idx="1238">
                  <c:v>41067.108483796299</c:v>
                </c:pt>
                <c:pt idx="1239">
                  <c:v>41067.108831018515</c:v>
                </c:pt>
                <c:pt idx="1240">
                  <c:v>41067.109178240738</c:v>
                </c:pt>
                <c:pt idx="1241">
                  <c:v>41067.109525462962</c:v>
                </c:pt>
                <c:pt idx="1242">
                  <c:v>41067.109872685185</c:v>
                </c:pt>
                <c:pt idx="1243">
                  <c:v>41067.110219907408</c:v>
                </c:pt>
                <c:pt idx="1244">
                  <c:v>41067.110567129632</c:v>
                </c:pt>
                <c:pt idx="1245">
                  <c:v>41067.110914351855</c:v>
                </c:pt>
                <c:pt idx="1246">
                  <c:v>41067.111261574071</c:v>
                </c:pt>
                <c:pt idx="1247">
                  <c:v>41067.111608796295</c:v>
                </c:pt>
                <c:pt idx="1248">
                  <c:v>41067.111956018518</c:v>
                </c:pt>
                <c:pt idx="1249">
                  <c:v>41067.112303240741</c:v>
                </c:pt>
                <c:pt idx="1250">
                  <c:v>41067.112650462965</c:v>
                </c:pt>
                <c:pt idx="1251">
                  <c:v>41067.112997685188</c:v>
                </c:pt>
                <c:pt idx="1252">
                  <c:v>41067.113344907404</c:v>
                </c:pt>
                <c:pt idx="1253">
                  <c:v>41067.113692129627</c:v>
                </c:pt>
                <c:pt idx="1254">
                  <c:v>41067.114039351851</c:v>
                </c:pt>
                <c:pt idx="1255">
                  <c:v>41067.114386574074</c:v>
                </c:pt>
                <c:pt idx="1256">
                  <c:v>41067.114733796298</c:v>
                </c:pt>
                <c:pt idx="1257">
                  <c:v>41067.115081018521</c:v>
                </c:pt>
                <c:pt idx="1258">
                  <c:v>41067.115428240744</c:v>
                </c:pt>
                <c:pt idx="1259">
                  <c:v>41067.11577546296</c:v>
                </c:pt>
                <c:pt idx="1260">
                  <c:v>41067.116122685184</c:v>
                </c:pt>
                <c:pt idx="1261">
                  <c:v>41067.116469907407</c:v>
                </c:pt>
                <c:pt idx="1262">
                  <c:v>41067.11681712963</c:v>
                </c:pt>
                <c:pt idx="1263">
                  <c:v>41067.117164351854</c:v>
                </c:pt>
                <c:pt idx="1264">
                  <c:v>41067.117511574077</c:v>
                </c:pt>
                <c:pt idx="1265">
                  <c:v>41067.117858796293</c:v>
                </c:pt>
                <c:pt idx="1266">
                  <c:v>41067.118206018517</c:v>
                </c:pt>
                <c:pt idx="1267">
                  <c:v>41067.11855324074</c:v>
                </c:pt>
                <c:pt idx="1268">
                  <c:v>41067.118900462963</c:v>
                </c:pt>
                <c:pt idx="1269">
                  <c:v>41067.119247685187</c:v>
                </c:pt>
                <c:pt idx="1270">
                  <c:v>41067.11959490741</c:v>
                </c:pt>
                <c:pt idx="1271">
                  <c:v>41067.119942129626</c:v>
                </c:pt>
                <c:pt idx="1272">
                  <c:v>41067.120289351849</c:v>
                </c:pt>
                <c:pt idx="1273">
                  <c:v>41067.120636574073</c:v>
                </c:pt>
                <c:pt idx="1274">
                  <c:v>41067.120983796296</c:v>
                </c:pt>
                <c:pt idx="1275">
                  <c:v>41067.121331018519</c:v>
                </c:pt>
                <c:pt idx="1276">
                  <c:v>41067.121678240743</c:v>
                </c:pt>
                <c:pt idx="1277">
                  <c:v>41067.122025462966</c:v>
                </c:pt>
                <c:pt idx="1278">
                  <c:v>41067.122372685182</c:v>
                </c:pt>
                <c:pt idx="1279">
                  <c:v>41067.122719907406</c:v>
                </c:pt>
                <c:pt idx="1280">
                  <c:v>41067.123067129629</c:v>
                </c:pt>
                <c:pt idx="1281">
                  <c:v>41067.123414351852</c:v>
                </c:pt>
                <c:pt idx="1282">
                  <c:v>41067.123761574076</c:v>
                </c:pt>
                <c:pt idx="1283">
                  <c:v>41067.124108796299</c:v>
                </c:pt>
                <c:pt idx="1284">
                  <c:v>41067.124456018515</c:v>
                </c:pt>
                <c:pt idx="1285">
                  <c:v>41067.124803240738</c:v>
                </c:pt>
                <c:pt idx="1286">
                  <c:v>41067.125150462962</c:v>
                </c:pt>
                <c:pt idx="1287">
                  <c:v>41067.125497685185</c:v>
                </c:pt>
                <c:pt idx="1288">
                  <c:v>41067.125844907408</c:v>
                </c:pt>
                <c:pt idx="1289">
                  <c:v>41067.126192129632</c:v>
                </c:pt>
                <c:pt idx="1290">
                  <c:v>41067.126539351855</c:v>
                </c:pt>
                <c:pt idx="1291">
                  <c:v>41067.126886574071</c:v>
                </c:pt>
                <c:pt idx="1292">
                  <c:v>41067.127233796295</c:v>
                </c:pt>
                <c:pt idx="1293">
                  <c:v>41067.127581018518</c:v>
                </c:pt>
                <c:pt idx="1294">
                  <c:v>41067.127928240741</c:v>
                </c:pt>
                <c:pt idx="1295">
                  <c:v>41067.128275462965</c:v>
                </c:pt>
                <c:pt idx="1296">
                  <c:v>41067.128622685188</c:v>
                </c:pt>
                <c:pt idx="1297">
                  <c:v>41067.128969907404</c:v>
                </c:pt>
                <c:pt idx="1298">
                  <c:v>41067.129317129627</c:v>
                </c:pt>
                <c:pt idx="1299">
                  <c:v>41067.129664351851</c:v>
                </c:pt>
                <c:pt idx="1300">
                  <c:v>41067.130011574074</c:v>
                </c:pt>
                <c:pt idx="1301">
                  <c:v>41067.130358796298</c:v>
                </c:pt>
                <c:pt idx="1302">
                  <c:v>41067.130706018521</c:v>
                </c:pt>
                <c:pt idx="1303">
                  <c:v>41067.131053240744</c:v>
                </c:pt>
                <c:pt idx="1304">
                  <c:v>41067.13140046296</c:v>
                </c:pt>
                <c:pt idx="1305">
                  <c:v>41067.131747685184</c:v>
                </c:pt>
                <c:pt idx="1306">
                  <c:v>41067.132094907407</c:v>
                </c:pt>
                <c:pt idx="1307">
                  <c:v>41067.13244212963</c:v>
                </c:pt>
                <c:pt idx="1308">
                  <c:v>41067.132789351854</c:v>
                </c:pt>
                <c:pt idx="1309">
                  <c:v>41067.133136574077</c:v>
                </c:pt>
                <c:pt idx="1310">
                  <c:v>41067.133483796293</c:v>
                </c:pt>
                <c:pt idx="1311">
                  <c:v>41067.133831018517</c:v>
                </c:pt>
                <c:pt idx="1312">
                  <c:v>41067.13417824074</c:v>
                </c:pt>
                <c:pt idx="1313">
                  <c:v>41067.134525462963</c:v>
                </c:pt>
                <c:pt idx="1314">
                  <c:v>41067.134872685187</c:v>
                </c:pt>
                <c:pt idx="1315">
                  <c:v>41067.13521990741</c:v>
                </c:pt>
                <c:pt idx="1316">
                  <c:v>41067.135567129626</c:v>
                </c:pt>
                <c:pt idx="1317">
                  <c:v>41067.135914351849</c:v>
                </c:pt>
                <c:pt idx="1318">
                  <c:v>41067.136261574073</c:v>
                </c:pt>
                <c:pt idx="1319">
                  <c:v>41067.136608796296</c:v>
                </c:pt>
                <c:pt idx="1320">
                  <c:v>41067.136956018519</c:v>
                </c:pt>
                <c:pt idx="1321">
                  <c:v>41067.137303240743</c:v>
                </c:pt>
                <c:pt idx="1322">
                  <c:v>41067.137650462966</c:v>
                </c:pt>
                <c:pt idx="1323">
                  <c:v>41067.137997685182</c:v>
                </c:pt>
                <c:pt idx="1324">
                  <c:v>41067.138344907406</c:v>
                </c:pt>
                <c:pt idx="1325">
                  <c:v>41067.138692129629</c:v>
                </c:pt>
                <c:pt idx="1326">
                  <c:v>41067.139039351852</c:v>
                </c:pt>
                <c:pt idx="1327">
                  <c:v>41067.139386574076</c:v>
                </c:pt>
                <c:pt idx="1328">
                  <c:v>41067.139733796299</c:v>
                </c:pt>
                <c:pt idx="1329">
                  <c:v>41067.140081018515</c:v>
                </c:pt>
                <c:pt idx="1330">
                  <c:v>41067.140428240738</c:v>
                </c:pt>
                <c:pt idx="1331">
                  <c:v>41067.140775462962</c:v>
                </c:pt>
                <c:pt idx="1332">
                  <c:v>41067.141122685185</c:v>
                </c:pt>
                <c:pt idx="1333">
                  <c:v>41067.141469907408</c:v>
                </c:pt>
                <c:pt idx="1334">
                  <c:v>41067.141817129632</c:v>
                </c:pt>
                <c:pt idx="1335">
                  <c:v>41067.142164351855</c:v>
                </c:pt>
                <c:pt idx="1336">
                  <c:v>41067.142511574071</c:v>
                </c:pt>
                <c:pt idx="1337">
                  <c:v>41067.142858796295</c:v>
                </c:pt>
                <c:pt idx="1338">
                  <c:v>41067.143206018518</c:v>
                </c:pt>
                <c:pt idx="1339">
                  <c:v>41067.143553240741</c:v>
                </c:pt>
                <c:pt idx="1340">
                  <c:v>41067.143900462965</c:v>
                </c:pt>
                <c:pt idx="1341">
                  <c:v>41067.144247685188</c:v>
                </c:pt>
                <c:pt idx="1342">
                  <c:v>41067.144594907404</c:v>
                </c:pt>
                <c:pt idx="1343">
                  <c:v>41067.144942129627</c:v>
                </c:pt>
                <c:pt idx="1344">
                  <c:v>41067.145289351851</c:v>
                </c:pt>
                <c:pt idx="1345">
                  <c:v>41067.145636574074</c:v>
                </c:pt>
                <c:pt idx="1346">
                  <c:v>41067.145983796298</c:v>
                </c:pt>
                <c:pt idx="1347">
                  <c:v>41067.146331018521</c:v>
                </c:pt>
                <c:pt idx="1348">
                  <c:v>41067.146678240744</c:v>
                </c:pt>
                <c:pt idx="1349">
                  <c:v>41067.14702546296</c:v>
                </c:pt>
                <c:pt idx="1350">
                  <c:v>41067.147372685184</c:v>
                </c:pt>
                <c:pt idx="1351">
                  <c:v>41067.147719907407</c:v>
                </c:pt>
                <c:pt idx="1352">
                  <c:v>41067.14806712963</c:v>
                </c:pt>
                <c:pt idx="1353">
                  <c:v>41067.148414351854</c:v>
                </c:pt>
                <c:pt idx="1354">
                  <c:v>41067.148761574077</c:v>
                </c:pt>
                <c:pt idx="1355">
                  <c:v>41067.149108796293</c:v>
                </c:pt>
                <c:pt idx="1356">
                  <c:v>41067.149456018517</c:v>
                </c:pt>
                <c:pt idx="1357">
                  <c:v>41067.14980324074</c:v>
                </c:pt>
                <c:pt idx="1358">
                  <c:v>41067.150150462963</c:v>
                </c:pt>
                <c:pt idx="1359">
                  <c:v>41067.150497685187</c:v>
                </c:pt>
                <c:pt idx="1360">
                  <c:v>41067.15084490741</c:v>
                </c:pt>
                <c:pt idx="1361">
                  <c:v>41067.151192129626</c:v>
                </c:pt>
                <c:pt idx="1362">
                  <c:v>41067.151539351849</c:v>
                </c:pt>
                <c:pt idx="1363">
                  <c:v>41067.151886574073</c:v>
                </c:pt>
                <c:pt idx="1364">
                  <c:v>41067.152233796296</c:v>
                </c:pt>
                <c:pt idx="1365">
                  <c:v>41067.152581018519</c:v>
                </c:pt>
                <c:pt idx="1366">
                  <c:v>41067.152928240743</c:v>
                </c:pt>
                <c:pt idx="1367">
                  <c:v>41067.153275462966</c:v>
                </c:pt>
                <c:pt idx="1368">
                  <c:v>41067.153622685182</c:v>
                </c:pt>
                <c:pt idx="1369">
                  <c:v>41067.153969907406</c:v>
                </c:pt>
                <c:pt idx="1370">
                  <c:v>41067.154317129629</c:v>
                </c:pt>
                <c:pt idx="1371">
                  <c:v>41067.154664351852</c:v>
                </c:pt>
                <c:pt idx="1372">
                  <c:v>41067.155011574076</c:v>
                </c:pt>
                <c:pt idx="1373">
                  <c:v>41067.155358796299</c:v>
                </c:pt>
                <c:pt idx="1374">
                  <c:v>41067.155706018515</c:v>
                </c:pt>
                <c:pt idx="1375">
                  <c:v>41067.156053240738</c:v>
                </c:pt>
                <c:pt idx="1376">
                  <c:v>41067.156400462962</c:v>
                </c:pt>
                <c:pt idx="1377">
                  <c:v>41067.156747685185</c:v>
                </c:pt>
                <c:pt idx="1378">
                  <c:v>41067.157094907408</c:v>
                </c:pt>
                <c:pt idx="1379">
                  <c:v>41067.157442129632</c:v>
                </c:pt>
                <c:pt idx="1380">
                  <c:v>41067.157789351855</c:v>
                </c:pt>
                <c:pt idx="1381">
                  <c:v>41067.158136574071</c:v>
                </c:pt>
                <c:pt idx="1382">
                  <c:v>41067.158483796295</c:v>
                </c:pt>
                <c:pt idx="1383">
                  <c:v>41067.158831018518</c:v>
                </c:pt>
                <c:pt idx="1384">
                  <c:v>41067.159178240741</c:v>
                </c:pt>
                <c:pt idx="1385">
                  <c:v>41067.159525462965</c:v>
                </c:pt>
                <c:pt idx="1386">
                  <c:v>41067.159872685188</c:v>
                </c:pt>
                <c:pt idx="1387">
                  <c:v>41067.160219907404</c:v>
                </c:pt>
                <c:pt idx="1388">
                  <c:v>41067.160567129627</c:v>
                </c:pt>
                <c:pt idx="1389">
                  <c:v>41067.160914351851</c:v>
                </c:pt>
                <c:pt idx="1390">
                  <c:v>41067.161261574074</c:v>
                </c:pt>
                <c:pt idx="1391">
                  <c:v>41067.161608796298</c:v>
                </c:pt>
                <c:pt idx="1392">
                  <c:v>41067.161956018521</c:v>
                </c:pt>
                <c:pt idx="1393">
                  <c:v>41067.162303240744</c:v>
                </c:pt>
                <c:pt idx="1394">
                  <c:v>41067.16265046296</c:v>
                </c:pt>
                <c:pt idx="1395">
                  <c:v>41067.162997685184</c:v>
                </c:pt>
                <c:pt idx="1396">
                  <c:v>41067.163344907407</c:v>
                </c:pt>
                <c:pt idx="1397">
                  <c:v>41067.16369212963</c:v>
                </c:pt>
                <c:pt idx="1398">
                  <c:v>41067.164039351854</c:v>
                </c:pt>
                <c:pt idx="1399">
                  <c:v>41067.164386574077</c:v>
                </c:pt>
                <c:pt idx="1400">
                  <c:v>41067.164733796293</c:v>
                </c:pt>
                <c:pt idx="1401">
                  <c:v>41067.165081018517</c:v>
                </c:pt>
                <c:pt idx="1402">
                  <c:v>41067.16542824074</c:v>
                </c:pt>
                <c:pt idx="1403">
                  <c:v>41067.165775462963</c:v>
                </c:pt>
                <c:pt idx="1404">
                  <c:v>41067.166122685187</c:v>
                </c:pt>
                <c:pt idx="1405">
                  <c:v>41067.16646990741</c:v>
                </c:pt>
                <c:pt idx="1406">
                  <c:v>41067.166817129626</c:v>
                </c:pt>
                <c:pt idx="1407">
                  <c:v>41067.167164351849</c:v>
                </c:pt>
                <c:pt idx="1408">
                  <c:v>41067.167511574073</c:v>
                </c:pt>
                <c:pt idx="1409">
                  <c:v>41067.167858796296</c:v>
                </c:pt>
                <c:pt idx="1410">
                  <c:v>41067.168206018519</c:v>
                </c:pt>
                <c:pt idx="1411">
                  <c:v>41067.168553240743</c:v>
                </c:pt>
                <c:pt idx="1412">
                  <c:v>41067.168900462966</c:v>
                </c:pt>
                <c:pt idx="1413">
                  <c:v>41067.169247685182</c:v>
                </c:pt>
                <c:pt idx="1414">
                  <c:v>41067.169594907406</c:v>
                </c:pt>
                <c:pt idx="1415">
                  <c:v>41067.169942129629</c:v>
                </c:pt>
                <c:pt idx="1416">
                  <c:v>41067.170289351852</c:v>
                </c:pt>
                <c:pt idx="1417">
                  <c:v>41067.170636574076</c:v>
                </c:pt>
                <c:pt idx="1418">
                  <c:v>41067.170983796299</c:v>
                </c:pt>
                <c:pt idx="1419">
                  <c:v>41067.171331018515</c:v>
                </c:pt>
                <c:pt idx="1420">
                  <c:v>41067.171678240738</c:v>
                </c:pt>
                <c:pt idx="1421">
                  <c:v>41067.172025462962</c:v>
                </c:pt>
                <c:pt idx="1422">
                  <c:v>41067.172372685185</c:v>
                </c:pt>
                <c:pt idx="1423">
                  <c:v>41067.172719907408</c:v>
                </c:pt>
                <c:pt idx="1424">
                  <c:v>41067.173067129632</c:v>
                </c:pt>
                <c:pt idx="1425">
                  <c:v>41067.173414351855</c:v>
                </c:pt>
                <c:pt idx="1426">
                  <c:v>41067.173761574071</c:v>
                </c:pt>
                <c:pt idx="1427">
                  <c:v>41067.174108796295</c:v>
                </c:pt>
                <c:pt idx="1428">
                  <c:v>41067.174456018518</c:v>
                </c:pt>
                <c:pt idx="1429">
                  <c:v>41067.174803240741</c:v>
                </c:pt>
                <c:pt idx="1430">
                  <c:v>41067.175150462965</c:v>
                </c:pt>
                <c:pt idx="1431">
                  <c:v>41067.175497685188</c:v>
                </c:pt>
                <c:pt idx="1432">
                  <c:v>41067.175844907404</c:v>
                </c:pt>
                <c:pt idx="1433">
                  <c:v>41067.176192129627</c:v>
                </c:pt>
                <c:pt idx="1434">
                  <c:v>41067.176539351851</c:v>
                </c:pt>
                <c:pt idx="1435">
                  <c:v>41067.176886574074</c:v>
                </c:pt>
                <c:pt idx="1436">
                  <c:v>41067.177233796298</c:v>
                </c:pt>
                <c:pt idx="1437">
                  <c:v>41067.177581018521</c:v>
                </c:pt>
                <c:pt idx="1438">
                  <c:v>41067.177928240744</c:v>
                </c:pt>
                <c:pt idx="1439">
                  <c:v>41067.17827546296</c:v>
                </c:pt>
                <c:pt idx="1440">
                  <c:v>41067.178622685184</c:v>
                </c:pt>
                <c:pt idx="1441">
                  <c:v>41067.178969907407</c:v>
                </c:pt>
                <c:pt idx="1442">
                  <c:v>41067.17931712963</c:v>
                </c:pt>
                <c:pt idx="1443">
                  <c:v>41067.179664351854</c:v>
                </c:pt>
                <c:pt idx="1444">
                  <c:v>41067.180011574077</c:v>
                </c:pt>
                <c:pt idx="1445">
                  <c:v>41067.180358796293</c:v>
                </c:pt>
                <c:pt idx="1446">
                  <c:v>41067.180706018517</c:v>
                </c:pt>
                <c:pt idx="1447">
                  <c:v>41067.18105324074</c:v>
                </c:pt>
                <c:pt idx="1448">
                  <c:v>41067.181400462963</c:v>
                </c:pt>
                <c:pt idx="1449">
                  <c:v>41067.181747685187</c:v>
                </c:pt>
                <c:pt idx="1450">
                  <c:v>41067.18209490741</c:v>
                </c:pt>
                <c:pt idx="1451">
                  <c:v>41067.182442129626</c:v>
                </c:pt>
                <c:pt idx="1452">
                  <c:v>41067.182789351849</c:v>
                </c:pt>
                <c:pt idx="1453">
                  <c:v>41067.183136574073</c:v>
                </c:pt>
                <c:pt idx="1454">
                  <c:v>41067.183483796296</c:v>
                </c:pt>
                <c:pt idx="1455">
                  <c:v>41067.183831018519</c:v>
                </c:pt>
                <c:pt idx="1456">
                  <c:v>41067.184178240743</c:v>
                </c:pt>
                <c:pt idx="1457">
                  <c:v>41067.184525462966</c:v>
                </c:pt>
                <c:pt idx="1458">
                  <c:v>41067.184872685182</c:v>
                </c:pt>
                <c:pt idx="1459">
                  <c:v>41067.185219907406</c:v>
                </c:pt>
                <c:pt idx="1460">
                  <c:v>41067.185567129629</c:v>
                </c:pt>
                <c:pt idx="1461">
                  <c:v>41067.185914351852</c:v>
                </c:pt>
                <c:pt idx="1462">
                  <c:v>41067.186261574076</c:v>
                </c:pt>
                <c:pt idx="1463">
                  <c:v>41067.186608796299</c:v>
                </c:pt>
                <c:pt idx="1464">
                  <c:v>41067.186956018515</c:v>
                </c:pt>
                <c:pt idx="1465">
                  <c:v>41067.187303240738</c:v>
                </c:pt>
                <c:pt idx="1466">
                  <c:v>41067.187650462962</c:v>
                </c:pt>
                <c:pt idx="1467">
                  <c:v>41067.187997685185</c:v>
                </c:pt>
                <c:pt idx="1468">
                  <c:v>41067.188344907408</c:v>
                </c:pt>
                <c:pt idx="1469">
                  <c:v>41067.188692129632</c:v>
                </c:pt>
                <c:pt idx="1470">
                  <c:v>41067.189039351855</c:v>
                </c:pt>
                <c:pt idx="1471">
                  <c:v>41067.189386574071</c:v>
                </c:pt>
                <c:pt idx="1472">
                  <c:v>41067.189733796295</c:v>
                </c:pt>
                <c:pt idx="1473">
                  <c:v>41067.190081018518</c:v>
                </c:pt>
                <c:pt idx="1474">
                  <c:v>41067.190428240741</c:v>
                </c:pt>
                <c:pt idx="1475">
                  <c:v>41067.190775462965</c:v>
                </c:pt>
                <c:pt idx="1476">
                  <c:v>41067.191122685188</c:v>
                </c:pt>
                <c:pt idx="1477">
                  <c:v>41067.191469907404</c:v>
                </c:pt>
                <c:pt idx="1478">
                  <c:v>41067.191817129627</c:v>
                </c:pt>
                <c:pt idx="1479">
                  <c:v>41067.192164351851</c:v>
                </c:pt>
                <c:pt idx="1480">
                  <c:v>41067.192511574074</c:v>
                </c:pt>
                <c:pt idx="1481">
                  <c:v>41067.192858796298</c:v>
                </c:pt>
                <c:pt idx="1482">
                  <c:v>41067.193206018521</c:v>
                </c:pt>
                <c:pt idx="1483">
                  <c:v>41067.193553240744</c:v>
                </c:pt>
                <c:pt idx="1484">
                  <c:v>41067.19390046296</c:v>
                </c:pt>
                <c:pt idx="1485">
                  <c:v>41067.194247685184</c:v>
                </c:pt>
                <c:pt idx="1486">
                  <c:v>41067.194594907407</c:v>
                </c:pt>
                <c:pt idx="1487">
                  <c:v>41067.19494212963</c:v>
                </c:pt>
                <c:pt idx="1488">
                  <c:v>41067.195289351854</c:v>
                </c:pt>
                <c:pt idx="1489">
                  <c:v>41067.195636574077</c:v>
                </c:pt>
                <c:pt idx="1490">
                  <c:v>41067.195983796293</c:v>
                </c:pt>
                <c:pt idx="1491">
                  <c:v>41067.196331018517</c:v>
                </c:pt>
                <c:pt idx="1492">
                  <c:v>41067.19667824074</c:v>
                </c:pt>
                <c:pt idx="1493">
                  <c:v>41067.197025462963</c:v>
                </c:pt>
                <c:pt idx="1494">
                  <c:v>41067.197372685187</c:v>
                </c:pt>
                <c:pt idx="1495">
                  <c:v>41067.19771990741</c:v>
                </c:pt>
                <c:pt idx="1496">
                  <c:v>41067.198067129626</c:v>
                </c:pt>
                <c:pt idx="1497">
                  <c:v>41067.198414351849</c:v>
                </c:pt>
                <c:pt idx="1498">
                  <c:v>41067.198761574073</c:v>
                </c:pt>
                <c:pt idx="1499">
                  <c:v>41067.199108796296</c:v>
                </c:pt>
                <c:pt idx="1500">
                  <c:v>41067.199456018519</c:v>
                </c:pt>
                <c:pt idx="1501">
                  <c:v>41067.199803240743</c:v>
                </c:pt>
                <c:pt idx="1502">
                  <c:v>41067.200150462966</c:v>
                </c:pt>
                <c:pt idx="1503">
                  <c:v>41067.200497685182</c:v>
                </c:pt>
                <c:pt idx="1504">
                  <c:v>41067.200844907406</c:v>
                </c:pt>
                <c:pt idx="1505">
                  <c:v>41067.201192129629</c:v>
                </c:pt>
                <c:pt idx="1506">
                  <c:v>41067.201539351852</c:v>
                </c:pt>
                <c:pt idx="1507">
                  <c:v>41067.201886574076</c:v>
                </c:pt>
                <c:pt idx="1508">
                  <c:v>41067.202233796299</c:v>
                </c:pt>
                <c:pt idx="1509">
                  <c:v>41067.202581018515</c:v>
                </c:pt>
                <c:pt idx="1510">
                  <c:v>41067.202928240738</c:v>
                </c:pt>
                <c:pt idx="1511">
                  <c:v>41067.203275462962</c:v>
                </c:pt>
                <c:pt idx="1512">
                  <c:v>41067.203622685185</c:v>
                </c:pt>
                <c:pt idx="1513">
                  <c:v>41067.203969907408</c:v>
                </c:pt>
                <c:pt idx="1514">
                  <c:v>41067.204317129632</c:v>
                </c:pt>
                <c:pt idx="1515">
                  <c:v>41067.204664351855</c:v>
                </c:pt>
                <c:pt idx="1516">
                  <c:v>41067.205011574071</c:v>
                </c:pt>
                <c:pt idx="1517">
                  <c:v>41067.205358796295</c:v>
                </c:pt>
                <c:pt idx="1518">
                  <c:v>41067.205706018518</c:v>
                </c:pt>
                <c:pt idx="1519">
                  <c:v>41067.206053240741</c:v>
                </c:pt>
                <c:pt idx="1520">
                  <c:v>41067.206400462965</c:v>
                </c:pt>
                <c:pt idx="1521">
                  <c:v>41067.206747685188</c:v>
                </c:pt>
                <c:pt idx="1522">
                  <c:v>41067.207094907404</c:v>
                </c:pt>
                <c:pt idx="1523">
                  <c:v>41067.207442129627</c:v>
                </c:pt>
                <c:pt idx="1524">
                  <c:v>41067.207789351851</c:v>
                </c:pt>
                <c:pt idx="1525">
                  <c:v>41067.208136574074</c:v>
                </c:pt>
                <c:pt idx="1526">
                  <c:v>41067.208483796298</c:v>
                </c:pt>
                <c:pt idx="1527">
                  <c:v>41067.208831018521</c:v>
                </c:pt>
                <c:pt idx="1528">
                  <c:v>41067.209178240744</c:v>
                </c:pt>
                <c:pt idx="1529">
                  <c:v>41067.20952546296</c:v>
                </c:pt>
                <c:pt idx="1530">
                  <c:v>41067.209872685184</c:v>
                </c:pt>
                <c:pt idx="1531">
                  <c:v>41067.210219907407</c:v>
                </c:pt>
                <c:pt idx="1532">
                  <c:v>41067.21056712963</c:v>
                </c:pt>
                <c:pt idx="1533">
                  <c:v>41067.210914351854</c:v>
                </c:pt>
                <c:pt idx="1534">
                  <c:v>41067.211261574077</c:v>
                </c:pt>
                <c:pt idx="1535">
                  <c:v>41067.211608796293</c:v>
                </c:pt>
                <c:pt idx="1536">
                  <c:v>41067.211956018517</c:v>
                </c:pt>
                <c:pt idx="1537">
                  <c:v>41067.21230324074</c:v>
                </c:pt>
                <c:pt idx="1538">
                  <c:v>41067.212650462963</c:v>
                </c:pt>
                <c:pt idx="1539">
                  <c:v>41067.212997685187</c:v>
                </c:pt>
                <c:pt idx="1540">
                  <c:v>41067.21334490741</c:v>
                </c:pt>
                <c:pt idx="1541">
                  <c:v>41067.213692129626</c:v>
                </c:pt>
                <c:pt idx="1542">
                  <c:v>41067.214039351849</c:v>
                </c:pt>
                <c:pt idx="1543">
                  <c:v>41067.214386574073</c:v>
                </c:pt>
                <c:pt idx="1544">
                  <c:v>41067.214733796296</c:v>
                </c:pt>
                <c:pt idx="1545">
                  <c:v>41067.215081018519</c:v>
                </c:pt>
                <c:pt idx="1546">
                  <c:v>41067.215428240743</c:v>
                </c:pt>
                <c:pt idx="1547">
                  <c:v>41067.215775462966</c:v>
                </c:pt>
                <c:pt idx="1548">
                  <c:v>41067.216122685182</c:v>
                </c:pt>
                <c:pt idx="1549">
                  <c:v>41067.216469907406</c:v>
                </c:pt>
                <c:pt idx="1550">
                  <c:v>41067.216817129629</c:v>
                </c:pt>
                <c:pt idx="1551">
                  <c:v>41067.217164351852</c:v>
                </c:pt>
                <c:pt idx="1552">
                  <c:v>41067.217511574076</c:v>
                </c:pt>
                <c:pt idx="1553">
                  <c:v>41067.217858796299</c:v>
                </c:pt>
                <c:pt idx="1554">
                  <c:v>41067.218206018515</c:v>
                </c:pt>
                <c:pt idx="1555">
                  <c:v>41067.218553240738</c:v>
                </c:pt>
                <c:pt idx="1556">
                  <c:v>41067.218900462962</c:v>
                </c:pt>
                <c:pt idx="1557">
                  <c:v>41067.219247685185</c:v>
                </c:pt>
                <c:pt idx="1558">
                  <c:v>41067.219594907408</c:v>
                </c:pt>
                <c:pt idx="1559">
                  <c:v>41067.219942129632</c:v>
                </c:pt>
                <c:pt idx="1560">
                  <c:v>41067.220289351855</c:v>
                </c:pt>
                <c:pt idx="1561">
                  <c:v>41067.220636574071</c:v>
                </c:pt>
                <c:pt idx="1562">
                  <c:v>41067.220983796295</c:v>
                </c:pt>
                <c:pt idx="1563">
                  <c:v>41067.221331018518</c:v>
                </c:pt>
                <c:pt idx="1564">
                  <c:v>41067.221678240741</c:v>
                </c:pt>
                <c:pt idx="1565">
                  <c:v>41067.222025462965</c:v>
                </c:pt>
                <c:pt idx="1566">
                  <c:v>41067.222372685188</c:v>
                </c:pt>
                <c:pt idx="1567">
                  <c:v>41067.222719907404</c:v>
                </c:pt>
                <c:pt idx="1568">
                  <c:v>41067.223067129627</c:v>
                </c:pt>
                <c:pt idx="1569">
                  <c:v>41067.223414351851</c:v>
                </c:pt>
                <c:pt idx="1570">
                  <c:v>41067.223761574074</c:v>
                </c:pt>
                <c:pt idx="1571">
                  <c:v>41067.224108796298</c:v>
                </c:pt>
                <c:pt idx="1572">
                  <c:v>41067.224456018521</c:v>
                </c:pt>
                <c:pt idx="1573">
                  <c:v>41067.224803240744</c:v>
                </c:pt>
                <c:pt idx="1574">
                  <c:v>41067.22515046296</c:v>
                </c:pt>
                <c:pt idx="1575">
                  <c:v>41067.225497685184</c:v>
                </c:pt>
                <c:pt idx="1576">
                  <c:v>41067.225844907407</c:v>
                </c:pt>
                <c:pt idx="1577">
                  <c:v>41067.22619212963</c:v>
                </c:pt>
                <c:pt idx="1578">
                  <c:v>41067.226539351854</c:v>
                </c:pt>
                <c:pt idx="1579">
                  <c:v>41067.226886574077</c:v>
                </c:pt>
                <c:pt idx="1580">
                  <c:v>41067.227233796293</c:v>
                </c:pt>
                <c:pt idx="1581">
                  <c:v>41067.227581018517</c:v>
                </c:pt>
                <c:pt idx="1582">
                  <c:v>41067.22792824074</c:v>
                </c:pt>
                <c:pt idx="1583">
                  <c:v>41067.228275462963</c:v>
                </c:pt>
                <c:pt idx="1584">
                  <c:v>41067.228622685187</c:v>
                </c:pt>
                <c:pt idx="1585">
                  <c:v>41067.22896990741</c:v>
                </c:pt>
                <c:pt idx="1586">
                  <c:v>41067.229317129626</c:v>
                </c:pt>
                <c:pt idx="1587">
                  <c:v>41067.229664351849</c:v>
                </c:pt>
                <c:pt idx="1588">
                  <c:v>41067.230011574073</c:v>
                </c:pt>
                <c:pt idx="1589">
                  <c:v>41067.230358796296</c:v>
                </c:pt>
                <c:pt idx="1590">
                  <c:v>41067.230706018519</c:v>
                </c:pt>
                <c:pt idx="1591">
                  <c:v>41067.231053240743</c:v>
                </c:pt>
                <c:pt idx="1592">
                  <c:v>41067.231400462966</c:v>
                </c:pt>
                <c:pt idx="1593">
                  <c:v>41067.231747685182</c:v>
                </c:pt>
                <c:pt idx="1594">
                  <c:v>41067.232094907406</c:v>
                </c:pt>
                <c:pt idx="1595">
                  <c:v>41067.232442129629</c:v>
                </c:pt>
                <c:pt idx="1596">
                  <c:v>41067.232789351852</c:v>
                </c:pt>
                <c:pt idx="1597">
                  <c:v>41067.233136574076</c:v>
                </c:pt>
                <c:pt idx="1598">
                  <c:v>41067.233483796299</c:v>
                </c:pt>
                <c:pt idx="1599">
                  <c:v>41067.233831018515</c:v>
                </c:pt>
                <c:pt idx="1600">
                  <c:v>41067.234178240738</c:v>
                </c:pt>
                <c:pt idx="1601">
                  <c:v>41067.234525462962</c:v>
                </c:pt>
                <c:pt idx="1602">
                  <c:v>41067.234872685185</c:v>
                </c:pt>
                <c:pt idx="1603">
                  <c:v>41067.235219907408</c:v>
                </c:pt>
                <c:pt idx="1604">
                  <c:v>41067.235567129632</c:v>
                </c:pt>
                <c:pt idx="1605">
                  <c:v>41067.235914351855</c:v>
                </c:pt>
                <c:pt idx="1606">
                  <c:v>41067.236261574071</c:v>
                </c:pt>
                <c:pt idx="1607">
                  <c:v>41067.236608796295</c:v>
                </c:pt>
                <c:pt idx="1608">
                  <c:v>41067.236956018518</c:v>
                </c:pt>
                <c:pt idx="1609">
                  <c:v>41067.237303240741</c:v>
                </c:pt>
                <c:pt idx="1610">
                  <c:v>41067.237650462965</c:v>
                </c:pt>
                <c:pt idx="1611">
                  <c:v>41067.237997685188</c:v>
                </c:pt>
                <c:pt idx="1612">
                  <c:v>41067.238344907404</c:v>
                </c:pt>
                <c:pt idx="1613">
                  <c:v>41067.238692129627</c:v>
                </c:pt>
                <c:pt idx="1614">
                  <c:v>41067.239039351851</c:v>
                </c:pt>
                <c:pt idx="1615">
                  <c:v>41067.239386574074</c:v>
                </c:pt>
                <c:pt idx="1616">
                  <c:v>41067.239733796298</c:v>
                </c:pt>
                <c:pt idx="1617">
                  <c:v>41067.240081018521</c:v>
                </c:pt>
                <c:pt idx="1618">
                  <c:v>41067.240428240744</c:v>
                </c:pt>
                <c:pt idx="1619">
                  <c:v>41067.24077546296</c:v>
                </c:pt>
                <c:pt idx="1620">
                  <c:v>41067.241122685184</c:v>
                </c:pt>
                <c:pt idx="1621">
                  <c:v>41067.241469907407</c:v>
                </c:pt>
                <c:pt idx="1622">
                  <c:v>41067.24181712963</c:v>
                </c:pt>
                <c:pt idx="1623">
                  <c:v>41067.242164351854</c:v>
                </c:pt>
                <c:pt idx="1624">
                  <c:v>41067.242511574077</c:v>
                </c:pt>
                <c:pt idx="1625">
                  <c:v>41067.242858796293</c:v>
                </c:pt>
                <c:pt idx="1626">
                  <c:v>41067.243206018517</c:v>
                </c:pt>
                <c:pt idx="1627">
                  <c:v>41067.24355324074</c:v>
                </c:pt>
                <c:pt idx="1628">
                  <c:v>41067.243900462963</c:v>
                </c:pt>
                <c:pt idx="1629">
                  <c:v>41067.244247685187</c:v>
                </c:pt>
                <c:pt idx="1630">
                  <c:v>41067.24459490741</c:v>
                </c:pt>
                <c:pt idx="1631">
                  <c:v>41067.244942129626</c:v>
                </c:pt>
                <c:pt idx="1632">
                  <c:v>41067.245289351849</c:v>
                </c:pt>
                <c:pt idx="1633">
                  <c:v>41067.245636574073</c:v>
                </c:pt>
                <c:pt idx="1634">
                  <c:v>41067.245983796296</c:v>
                </c:pt>
                <c:pt idx="1635">
                  <c:v>41067.246331018519</c:v>
                </c:pt>
                <c:pt idx="1636">
                  <c:v>41067.246678240743</c:v>
                </c:pt>
                <c:pt idx="1637">
                  <c:v>41067.247025462966</c:v>
                </c:pt>
                <c:pt idx="1638">
                  <c:v>41067.247372685182</c:v>
                </c:pt>
                <c:pt idx="1639">
                  <c:v>41067.247719907406</c:v>
                </c:pt>
                <c:pt idx="1640">
                  <c:v>41067.248067129629</c:v>
                </c:pt>
                <c:pt idx="1641">
                  <c:v>41067.248414351852</c:v>
                </c:pt>
                <c:pt idx="1642">
                  <c:v>41067.248761574076</c:v>
                </c:pt>
                <c:pt idx="1643">
                  <c:v>41067.249108796299</c:v>
                </c:pt>
                <c:pt idx="1644">
                  <c:v>41067.249456018515</c:v>
                </c:pt>
                <c:pt idx="1645">
                  <c:v>41067.249803240738</c:v>
                </c:pt>
                <c:pt idx="1646">
                  <c:v>41067.250150462962</c:v>
                </c:pt>
                <c:pt idx="1647">
                  <c:v>41067.250497685185</c:v>
                </c:pt>
                <c:pt idx="1648">
                  <c:v>41067.250844907408</c:v>
                </c:pt>
                <c:pt idx="1649">
                  <c:v>41067.251192129632</c:v>
                </c:pt>
                <c:pt idx="1650">
                  <c:v>41067.251539351855</c:v>
                </c:pt>
                <c:pt idx="1651">
                  <c:v>41067.251886574071</c:v>
                </c:pt>
                <c:pt idx="1652">
                  <c:v>41067.252233796295</c:v>
                </c:pt>
                <c:pt idx="1653">
                  <c:v>41067.252581018518</c:v>
                </c:pt>
                <c:pt idx="1654">
                  <c:v>41067.252928240741</c:v>
                </c:pt>
                <c:pt idx="1655">
                  <c:v>41067.253275462965</c:v>
                </c:pt>
                <c:pt idx="1656">
                  <c:v>41067.253622685188</c:v>
                </c:pt>
                <c:pt idx="1657">
                  <c:v>41067.253969907404</c:v>
                </c:pt>
                <c:pt idx="1658">
                  <c:v>41067.254317129627</c:v>
                </c:pt>
                <c:pt idx="1659">
                  <c:v>41067.254664351851</c:v>
                </c:pt>
                <c:pt idx="1660">
                  <c:v>41067.255011574074</c:v>
                </c:pt>
                <c:pt idx="1661">
                  <c:v>41067.255358796298</c:v>
                </c:pt>
                <c:pt idx="1662">
                  <c:v>41067.255706018521</c:v>
                </c:pt>
                <c:pt idx="1663">
                  <c:v>41067.256053240744</c:v>
                </c:pt>
                <c:pt idx="1664">
                  <c:v>41067.25640046296</c:v>
                </c:pt>
                <c:pt idx="1665">
                  <c:v>41067.256747685184</c:v>
                </c:pt>
                <c:pt idx="1666">
                  <c:v>41067.257094907407</c:v>
                </c:pt>
                <c:pt idx="1667">
                  <c:v>41067.25744212963</c:v>
                </c:pt>
                <c:pt idx="1668">
                  <c:v>41067.257789351854</c:v>
                </c:pt>
                <c:pt idx="1669">
                  <c:v>41067.258136574077</c:v>
                </c:pt>
                <c:pt idx="1670">
                  <c:v>41067.258483796293</c:v>
                </c:pt>
                <c:pt idx="1671">
                  <c:v>41067.258831018517</c:v>
                </c:pt>
                <c:pt idx="1672">
                  <c:v>41067.25917824074</c:v>
                </c:pt>
                <c:pt idx="1673">
                  <c:v>41067.259525462963</c:v>
                </c:pt>
                <c:pt idx="1674">
                  <c:v>41067.259872685187</c:v>
                </c:pt>
                <c:pt idx="1675">
                  <c:v>41067.26021990741</c:v>
                </c:pt>
                <c:pt idx="1676">
                  <c:v>41067.260567129626</c:v>
                </c:pt>
                <c:pt idx="1677">
                  <c:v>41067.260914351849</c:v>
                </c:pt>
                <c:pt idx="1678">
                  <c:v>41067.261261574073</c:v>
                </c:pt>
                <c:pt idx="1679">
                  <c:v>41067.261608796296</c:v>
                </c:pt>
                <c:pt idx="1680">
                  <c:v>41067.261956018519</c:v>
                </c:pt>
                <c:pt idx="1681">
                  <c:v>41067.262303240743</c:v>
                </c:pt>
                <c:pt idx="1682">
                  <c:v>41067.262650462966</c:v>
                </c:pt>
                <c:pt idx="1683">
                  <c:v>41067.262997685182</c:v>
                </c:pt>
                <c:pt idx="1684">
                  <c:v>41067.263344907406</c:v>
                </c:pt>
                <c:pt idx="1685">
                  <c:v>41067.263692129629</c:v>
                </c:pt>
                <c:pt idx="1686">
                  <c:v>41067.264039351852</c:v>
                </c:pt>
                <c:pt idx="1687">
                  <c:v>41067.264386574076</c:v>
                </c:pt>
                <c:pt idx="1688">
                  <c:v>41067.264733796299</c:v>
                </c:pt>
                <c:pt idx="1689">
                  <c:v>41067.265081018515</c:v>
                </c:pt>
                <c:pt idx="1690">
                  <c:v>41067.265428240738</c:v>
                </c:pt>
                <c:pt idx="1691">
                  <c:v>41067.265775462962</c:v>
                </c:pt>
                <c:pt idx="1692">
                  <c:v>41067.266122685185</c:v>
                </c:pt>
                <c:pt idx="1693">
                  <c:v>41067.266469907408</c:v>
                </c:pt>
                <c:pt idx="1694">
                  <c:v>41067.266817129632</c:v>
                </c:pt>
                <c:pt idx="1695">
                  <c:v>41067.267164351855</c:v>
                </c:pt>
                <c:pt idx="1696">
                  <c:v>41067.267511574071</c:v>
                </c:pt>
                <c:pt idx="1697">
                  <c:v>41067.267858796295</c:v>
                </c:pt>
                <c:pt idx="1698">
                  <c:v>41067.268206018518</c:v>
                </c:pt>
                <c:pt idx="1699">
                  <c:v>41067.268553240741</c:v>
                </c:pt>
                <c:pt idx="1700">
                  <c:v>41067.268900462965</c:v>
                </c:pt>
                <c:pt idx="1701">
                  <c:v>41067.269247685188</c:v>
                </c:pt>
                <c:pt idx="1702">
                  <c:v>41067.269594907404</c:v>
                </c:pt>
                <c:pt idx="1703">
                  <c:v>41067.269942129627</c:v>
                </c:pt>
                <c:pt idx="1704">
                  <c:v>41067.270289351851</c:v>
                </c:pt>
                <c:pt idx="1705">
                  <c:v>41067.270636574074</c:v>
                </c:pt>
                <c:pt idx="1706">
                  <c:v>41067.270983796298</c:v>
                </c:pt>
                <c:pt idx="1707">
                  <c:v>41067.271331018521</c:v>
                </c:pt>
                <c:pt idx="1708">
                  <c:v>41067.271678240744</c:v>
                </c:pt>
                <c:pt idx="1709">
                  <c:v>41067.27202546296</c:v>
                </c:pt>
                <c:pt idx="1710">
                  <c:v>41067.272372685184</c:v>
                </c:pt>
                <c:pt idx="1711">
                  <c:v>41067.272719907407</c:v>
                </c:pt>
                <c:pt idx="1712">
                  <c:v>41067.27306712963</c:v>
                </c:pt>
                <c:pt idx="1713">
                  <c:v>41067.273414351854</c:v>
                </c:pt>
                <c:pt idx="1714">
                  <c:v>41067.273761574077</c:v>
                </c:pt>
                <c:pt idx="1715">
                  <c:v>41067.274108796293</c:v>
                </c:pt>
                <c:pt idx="1716">
                  <c:v>41067.274456018517</c:v>
                </c:pt>
                <c:pt idx="1717">
                  <c:v>41067.27480324074</c:v>
                </c:pt>
                <c:pt idx="1718">
                  <c:v>41067.275150462963</c:v>
                </c:pt>
                <c:pt idx="1719">
                  <c:v>41067.275497685187</c:v>
                </c:pt>
                <c:pt idx="1720">
                  <c:v>41067.27584490741</c:v>
                </c:pt>
                <c:pt idx="1721">
                  <c:v>41067.276192129626</c:v>
                </c:pt>
                <c:pt idx="1722">
                  <c:v>41067.276539351849</c:v>
                </c:pt>
                <c:pt idx="1723">
                  <c:v>41067.276886574073</c:v>
                </c:pt>
                <c:pt idx="1724">
                  <c:v>41067.277233796296</c:v>
                </c:pt>
                <c:pt idx="1725">
                  <c:v>41067.277581018519</c:v>
                </c:pt>
                <c:pt idx="1726">
                  <c:v>41067.277928240743</c:v>
                </c:pt>
                <c:pt idx="1727">
                  <c:v>41067.278275462966</c:v>
                </c:pt>
                <c:pt idx="1728">
                  <c:v>41067.278622685182</c:v>
                </c:pt>
                <c:pt idx="1729">
                  <c:v>41067.278969907406</c:v>
                </c:pt>
                <c:pt idx="1730">
                  <c:v>41067.279317129629</c:v>
                </c:pt>
                <c:pt idx="1731">
                  <c:v>41067.279664351852</c:v>
                </c:pt>
                <c:pt idx="1732">
                  <c:v>41067.280011574076</c:v>
                </c:pt>
                <c:pt idx="1733">
                  <c:v>41067.280358796299</c:v>
                </c:pt>
                <c:pt idx="1734">
                  <c:v>41067.280706018515</c:v>
                </c:pt>
                <c:pt idx="1735">
                  <c:v>41067.281053240738</c:v>
                </c:pt>
                <c:pt idx="1736">
                  <c:v>41067.281400462962</c:v>
                </c:pt>
                <c:pt idx="1737">
                  <c:v>41067.281747685185</c:v>
                </c:pt>
                <c:pt idx="1738">
                  <c:v>41067.282094907408</c:v>
                </c:pt>
                <c:pt idx="1739">
                  <c:v>41067.282442129632</c:v>
                </c:pt>
                <c:pt idx="1740">
                  <c:v>41067.282789351855</c:v>
                </c:pt>
                <c:pt idx="1741">
                  <c:v>41067.283136574071</c:v>
                </c:pt>
                <c:pt idx="1742">
                  <c:v>41067.283483796295</c:v>
                </c:pt>
                <c:pt idx="1743">
                  <c:v>41067.283831018518</c:v>
                </c:pt>
                <c:pt idx="1744">
                  <c:v>41067.284178240741</c:v>
                </c:pt>
                <c:pt idx="1745">
                  <c:v>41067.284525462965</c:v>
                </c:pt>
                <c:pt idx="1746">
                  <c:v>41067.284872685188</c:v>
                </c:pt>
                <c:pt idx="1747">
                  <c:v>41067.285219907404</c:v>
                </c:pt>
                <c:pt idx="1748">
                  <c:v>41067.285567129627</c:v>
                </c:pt>
                <c:pt idx="1749">
                  <c:v>41067.285914351851</c:v>
                </c:pt>
                <c:pt idx="1750">
                  <c:v>41067.286261574074</c:v>
                </c:pt>
                <c:pt idx="1751">
                  <c:v>41067.286608796298</c:v>
                </c:pt>
                <c:pt idx="1752">
                  <c:v>41067.286956018521</c:v>
                </c:pt>
                <c:pt idx="1753">
                  <c:v>41067.287303240744</c:v>
                </c:pt>
                <c:pt idx="1754">
                  <c:v>41067.28765046296</c:v>
                </c:pt>
                <c:pt idx="1755">
                  <c:v>41067.287997685184</c:v>
                </c:pt>
                <c:pt idx="1756">
                  <c:v>41067.288344907407</c:v>
                </c:pt>
                <c:pt idx="1757">
                  <c:v>41067.28869212963</c:v>
                </c:pt>
                <c:pt idx="1758">
                  <c:v>41067.289039351854</c:v>
                </c:pt>
                <c:pt idx="1759">
                  <c:v>41067.289386574077</c:v>
                </c:pt>
                <c:pt idx="1760">
                  <c:v>41067.289733796293</c:v>
                </c:pt>
                <c:pt idx="1761">
                  <c:v>41067.290081018517</c:v>
                </c:pt>
                <c:pt idx="1762">
                  <c:v>41067.29042824074</c:v>
                </c:pt>
                <c:pt idx="1763">
                  <c:v>41067.290775462963</c:v>
                </c:pt>
                <c:pt idx="1764">
                  <c:v>41067.291122685187</c:v>
                </c:pt>
                <c:pt idx="1765">
                  <c:v>41067.29146990741</c:v>
                </c:pt>
                <c:pt idx="1766">
                  <c:v>41067.291817129626</c:v>
                </c:pt>
                <c:pt idx="1767">
                  <c:v>41067.292164351849</c:v>
                </c:pt>
                <c:pt idx="1768">
                  <c:v>41067.292511574073</c:v>
                </c:pt>
                <c:pt idx="1769">
                  <c:v>41067.292858796296</c:v>
                </c:pt>
                <c:pt idx="1770">
                  <c:v>41067.293206018519</c:v>
                </c:pt>
                <c:pt idx="1771">
                  <c:v>41067.293553240743</c:v>
                </c:pt>
                <c:pt idx="1772">
                  <c:v>41067.293900462966</c:v>
                </c:pt>
                <c:pt idx="1773">
                  <c:v>41067.294247685182</c:v>
                </c:pt>
                <c:pt idx="1774">
                  <c:v>41067.294594907406</c:v>
                </c:pt>
                <c:pt idx="1775">
                  <c:v>41067.294942129629</c:v>
                </c:pt>
                <c:pt idx="1776">
                  <c:v>41067.295289351852</c:v>
                </c:pt>
                <c:pt idx="1777">
                  <c:v>41067.295636574076</c:v>
                </c:pt>
                <c:pt idx="1778">
                  <c:v>41067.295983796299</c:v>
                </c:pt>
                <c:pt idx="1779">
                  <c:v>41067.296331018515</c:v>
                </c:pt>
                <c:pt idx="1780">
                  <c:v>41067.296678240738</c:v>
                </c:pt>
                <c:pt idx="1781">
                  <c:v>41067.297025462962</c:v>
                </c:pt>
                <c:pt idx="1782">
                  <c:v>41067.297372685185</c:v>
                </c:pt>
                <c:pt idx="1783">
                  <c:v>41067.297719907408</c:v>
                </c:pt>
                <c:pt idx="1784">
                  <c:v>41067.298067129632</c:v>
                </c:pt>
                <c:pt idx="1785">
                  <c:v>41067.298414351855</c:v>
                </c:pt>
                <c:pt idx="1786">
                  <c:v>41067.298761574071</c:v>
                </c:pt>
                <c:pt idx="1787">
                  <c:v>41067.299108796295</c:v>
                </c:pt>
                <c:pt idx="1788">
                  <c:v>41067.299456018518</c:v>
                </c:pt>
                <c:pt idx="1789">
                  <c:v>41067.299803240741</c:v>
                </c:pt>
                <c:pt idx="1790">
                  <c:v>41067.300150462965</c:v>
                </c:pt>
                <c:pt idx="1791">
                  <c:v>41067.300497685188</c:v>
                </c:pt>
                <c:pt idx="1792">
                  <c:v>41067.300844907404</c:v>
                </c:pt>
                <c:pt idx="1793">
                  <c:v>41067.301192129627</c:v>
                </c:pt>
                <c:pt idx="1794">
                  <c:v>41067.301539351851</c:v>
                </c:pt>
                <c:pt idx="1795">
                  <c:v>41067.301886574074</c:v>
                </c:pt>
                <c:pt idx="1796">
                  <c:v>41067.302233796298</c:v>
                </c:pt>
                <c:pt idx="1797">
                  <c:v>41067.302581018521</c:v>
                </c:pt>
                <c:pt idx="1798">
                  <c:v>41067.302928240744</c:v>
                </c:pt>
                <c:pt idx="1799">
                  <c:v>41067.30327546296</c:v>
                </c:pt>
                <c:pt idx="1800">
                  <c:v>41067.303622685184</c:v>
                </c:pt>
                <c:pt idx="1801">
                  <c:v>41067.303969907407</c:v>
                </c:pt>
                <c:pt idx="1802">
                  <c:v>41067.30431712963</c:v>
                </c:pt>
                <c:pt idx="1803">
                  <c:v>41067.304664351854</c:v>
                </c:pt>
                <c:pt idx="1804">
                  <c:v>41067.305011574077</c:v>
                </c:pt>
                <c:pt idx="1805">
                  <c:v>41067.305358796293</c:v>
                </c:pt>
                <c:pt idx="1806">
                  <c:v>41067.305706018517</c:v>
                </c:pt>
                <c:pt idx="1807">
                  <c:v>41067.30605324074</c:v>
                </c:pt>
                <c:pt idx="1808">
                  <c:v>41067.306400462963</c:v>
                </c:pt>
                <c:pt idx="1809">
                  <c:v>41067.306747685187</c:v>
                </c:pt>
                <c:pt idx="1810">
                  <c:v>41067.30709490741</c:v>
                </c:pt>
                <c:pt idx="1811">
                  <c:v>41067.307442129626</c:v>
                </c:pt>
                <c:pt idx="1812">
                  <c:v>41067.307789351849</c:v>
                </c:pt>
                <c:pt idx="1813">
                  <c:v>41067.308136574073</c:v>
                </c:pt>
                <c:pt idx="1814">
                  <c:v>41067.308483796296</c:v>
                </c:pt>
                <c:pt idx="1815">
                  <c:v>41067.308831018519</c:v>
                </c:pt>
                <c:pt idx="1816">
                  <c:v>41067.309178240743</c:v>
                </c:pt>
                <c:pt idx="1817">
                  <c:v>41067.309525462966</c:v>
                </c:pt>
                <c:pt idx="1818">
                  <c:v>41067.309872685182</c:v>
                </c:pt>
                <c:pt idx="1819">
                  <c:v>41067.310219907406</c:v>
                </c:pt>
                <c:pt idx="1820">
                  <c:v>41067.310567129629</c:v>
                </c:pt>
                <c:pt idx="1821">
                  <c:v>41067.310914351852</c:v>
                </c:pt>
                <c:pt idx="1822">
                  <c:v>41067.311261574076</c:v>
                </c:pt>
                <c:pt idx="1823">
                  <c:v>41067.311608796299</c:v>
                </c:pt>
                <c:pt idx="1824">
                  <c:v>41067.311956018515</c:v>
                </c:pt>
                <c:pt idx="1825">
                  <c:v>41067.312303240738</c:v>
                </c:pt>
                <c:pt idx="1826">
                  <c:v>41067.312650462962</c:v>
                </c:pt>
                <c:pt idx="1827">
                  <c:v>41067.312997685185</c:v>
                </c:pt>
                <c:pt idx="1828">
                  <c:v>41067.313344907408</c:v>
                </c:pt>
                <c:pt idx="1829">
                  <c:v>41067.313692129632</c:v>
                </c:pt>
                <c:pt idx="1830">
                  <c:v>41067.314039351855</c:v>
                </c:pt>
                <c:pt idx="1831">
                  <c:v>41067.314386574071</c:v>
                </c:pt>
                <c:pt idx="1832">
                  <c:v>41067.314733796295</c:v>
                </c:pt>
                <c:pt idx="1833">
                  <c:v>41067.315081018518</c:v>
                </c:pt>
                <c:pt idx="1834">
                  <c:v>41067.315428240741</c:v>
                </c:pt>
                <c:pt idx="1835">
                  <c:v>41067.315775462965</c:v>
                </c:pt>
                <c:pt idx="1836">
                  <c:v>41067.316122685188</c:v>
                </c:pt>
                <c:pt idx="1837">
                  <c:v>41067.316469907404</c:v>
                </c:pt>
                <c:pt idx="1838">
                  <c:v>41067.316817129627</c:v>
                </c:pt>
                <c:pt idx="1839">
                  <c:v>41067.317164351851</c:v>
                </c:pt>
                <c:pt idx="1840">
                  <c:v>41067.317511574074</c:v>
                </c:pt>
                <c:pt idx="1841">
                  <c:v>41067.317858796298</c:v>
                </c:pt>
                <c:pt idx="1842">
                  <c:v>41067.318206018521</c:v>
                </c:pt>
                <c:pt idx="1843">
                  <c:v>41067.318553240744</c:v>
                </c:pt>
                <c:pt idx="1844">
                  <c:v>41067.31890046296</c:v>
                </c:pt>
                <c:pt idx="1845">
                  <c:v>41067.319247685184</c:v>
                </c:pt>
                <c:pt idx="1846">
                  <c:v>41067.319594907407</c:v>
                </c:pt>
                <c:pt idx="1847">
                  <c:v>41067.31994212963</c:v>
                </c:pt>
                <c:pt idx="1848">
                  <c:v>41067.320289351854</c:v>
                </c:pt>
                <c:pt idx="1849">
                  <c:v>41067.320636574077</c:v>
                </c:pt>
                <c:pt idx="1850">
                  <c:v>41067.320983796293</c:v>
                </c:pt>
                <c:pt idx="1851">
                  <c:v>41067.321331018517</c:v>
                </c:pt>
                <c:pt idx="1852">
                  <c:v>41067.32167824074</c:v>
                </c:pt>
                <c:pt idx="1853">
                  <c:v>41067.322025462963</c:v>
                </c:pt>
                <c:pt idx="1854">
                  <c:v>41067.322372685187</c:v>
                </c:pt>
                <c:pt idx="1855">
                  <c:v>41067.32271990741</c:v>
                </c:pt>
                <c:pt idx="1856">
                  <c:v>41067.323067129626</c:v>
                </c:pt>
                <c:pt idx="1857">
                  <c:v>41067.323414351849</c:v>
                </c:pt>
                <c:pt idx="1858">
                  <c:v>41067.323761574073</c:v>
                </c:pt>
                <c:pt idx="1859">
                  <c:v>41067.324108796296</c:v>
                </c:pt>
                <c:pt idx="1860">
                  <c:v>41067.324456018519</c:v>
                </c:pt>
                <c:pt idx="1861">
                  <c:v>41067.324803240743</c:v>
                </c:pt>
                <c:pt idx="1862">
                  <c:v>41067.325150462966</c:v>
                </c:pt>
                <c:pt idx="1863">
                  <c:v>41067.325497685182</c:v>
                </c:pt>
                <c:pt idx="1864">
                  <c:v>41067.325844907406</c:v>
                </c:pt>
                <c:pt idx="1865">
                  <c:v>41067.326192129629</c:v>
                </c:pt>
                <c:pt idx="1866">
                  <c:v>41067.326539351852</c:v>
                </c:pt>
                <c:pt idx="1867">
                  <c:v>41067.326886574076</c:v>
                </c:pt>
                <c:pt idx="1868">
                  <c:v>41067.327233796299</c:v>
                </c:pt>
                <c:pt idx="1869">
                  <c:v>41067.327581018515</c:v>
                </c:pt>
                <c:pt idx="1870">
                  <c:v>41067.327928240738</c:v>
                </c:pt>
                <c:pt idx="1871">
                  <c:v>41067.328275462962</c:v>
                </c:pt>
                <c:pt idx="1872">
                  <c:v>41067.328622685185</c:v>
                </c:pt>
                <c:pt idx="1873">
                  <c:v>41067.328969907408</c:v>
                </c:pt>
                <c:pt idx="1874">
                  <c:v>41067.329317129632</c:v>
                </c:pt>
                <c:pt idx="1875">
                  <c:v>41067.329664351855</c:v>
                </c:pt>
                <c:pt idx="1876">
                  <c:v>41067.330011574071</c:v>
                </c:pt>
                <c:pt idx="1877">
                  <c:v>41067.330358796295</c:v>
                </c:pt>
                <c:pt idx="1878">
                  <c:v>41067.330706018518</c:v>
                </c:pt>
                <c:pt idx="1879">
                  <c:v>41067.331053240741</c:v>
                </c:pt>
                <c:pt idx="1880">
                  <c:v>41067.331400462965</c:v>
                </c:pt>
                <c:pt idx="1881">
                  <c:v>41067.331747685188</c:v>
                </c:pt>
                <c:pt idx="1882">
                  <c:v>41067.332094907404</c:v>
                </c:pt>
                <c:pt idx="1883">
                  <c:v>41067.332442129627</c:v>
                </c:pt>
                <c:pt idx="1884">
                  <c:v>41067.332789351851</c:v>
                </c:pt>
                <c:pt idx="1885">
                  <c:v>41067.333136574074</c:v>
                </c:pt>
                <c:pt idx="1886">
                  <c:v>41067.333483796298</c:v>
                </c:pt>
                <c:pt idx="1887">
                  <c:v>41067.333831018521</c:v>
                </c:pt>
                <c:pt idx="1888">
                  <c:v>41067.334178240744</c:v>
                </c:pt>
                <c:pt idx="1889">
                  <c:v>41067.33452546296</c:v>
                </c:pt>
                <c:pt idx="1890">
                  <c:v>41067.334872685184</c:v>
                </c:pt>
                <c:pt idx="1891">
                  <c:v>41067.335219907407</c:v>
                </c:pt>
                <c:pt idx="1892">
                  <c:v>41067.33556712963</c:v>
                </c:pt>
                <c:pt idx="1893">
                  <c:v>41067.335914351854</c:v>
                </c:pt>
                <c:pt idx="1894">
                  <c:v>41067.336261574077</c:v>
                </c:pt>
                <c:pt idx="1895">
                  <c:v>41067.336608796293</c:v>
                </c:pt>
                <c:pt idx="1896">
                  <c:v>41067.336956018517</c:v>
                </c:pt>
                <c:pt idx="1897">
                  <c:v>41067.33730324074</c:v>
                </c:pt>
                <c:pt idx="1898">
                  <c:v>41067.337650462963</c:v>
                </c:pt>
                <c:pt idx="1899">
                  <c:v>41067.337997685187</c:v>
                </c:pt>
                <c:pt idx="1900">
                  <c:v>41067.33834490741</c:v>
                </c:pt>
                <c:pt idx="1901">
                  <c:v>41067.338692129626</c:v>
                </c:pt>
                <c:pt idx="1902">
                  <c:v>41067.339039351849</c:v>
                </c:pt>
                <c:pt idx="1903">
                  <c:v>41067.339386574073</c:v>
                </c:pt>
                <c:pt idx="1904">
                  <c:v>41067.339733796296</c:v>
                </c:pt>
                <c:pt idx="1905">
                  <c:v>41067.340081018519</c:v>
                </c:pt>
                <c:pt idx="1906">
                  <c:v>41067.340428240743</c:v>
                </c:pt>
                <c:pt idx="1907">
                  <c:v>41067.340775462966</c:v>
                </c:pt>
                <c:pt idx="1908">
                  <c:v>41067.341122685182</c:v>
                </c:pt>
                <c:pt idx="1909">
                  <c:v>41067.341469907406</c:v>
                </c:pt>
                <c:pt idx="1910">
                  <c:v>41067.341817129629</c:v>
                </c:pt>
                <c:pt idx="1911">
                  <c:v>41067.342164351852</c:v>
                </c:pt>
                <c:pt idx="1912">
                  <c:v>41067.342511574076</c:v>
                </c:pt>
                <c:pt idx="1913">
                  <c:v>41067.342858796299</c:v>
                </c:pt>
                <c:pt idx="1914">
                  <c:v>41067.343206018515</c:v>
                </c:pt>
                <c:pt idx="1915">
                  <c:v>41067.343553240738</c:v>
                </c:pt>
                <c:pt idx="1916">
                  <c:v>41067.343900462962</c:v>
                </c:pt>
                <c:pt idx="1917">
                  <c:v>41067.344247685185</c:v>
                </c:pt>
                <c:pt idx="1918">
                  <c:v>41067.344594907408</c:v>
                </c:pt>
                <c:pt idx="1919">
                  <c:v>41067.344942129632</c:v>
                </c:pt>
                <c:pt idx="1920">
                  <c:v>41067.345289351855</c:v>
                </c:pt>
                <c:pt idx="1921">
                  <c:v>41067.345636574071</c:v>
                </c:pt>
                <c:pt idx="1922">
                  <c:v>41067.345983796295</c:v>
                </c:pt>
                <c:pt idx="1923">
                  <c:v>41067.346331018518</c:v>
                </c:pt>
                <c:pt idx="1924">
                  <c:v>41067.346678240741</c:v>
                </c:pt>
                <c:pt idx="1925">
                  <c:v>41067.347025462965</c:v>
                </c:pt>
                <c:pt idx="1926">
                  <c:v>41067.347372685188</c:v>
                </c:pt>
                <c:pt idx="1927">
                  <c:v>41067.347719907404</c:v>
                </c:pt>
                <c:pt idx="1928">
                  <c:v>41067.348067129627</c:v>
                </c:pt>
                <c:pt idx="1929">
                  <c:v>41067.348414351851</c:v>
                </c:pt>
                <c:pt idx="1930">
                  <c:v>41067.348761574074</c:v>
                </c:pt>
                <c:pt idx="1931">
                  <c:v>41067.349108796298</c:v>
                </c:pt>
                <c:pt idx="1932">
                  <c:v>41067.349456018521</c:v>
                </c:pt>
                <c:pt idx="1933">
                  <c:v>41067.349803240744</c:v>
                </c:pt>
                <c:pt idx="1934">
                  <c:v>41067.35015046296</c:v>
                </c:pt>
                <c:pt idx="1935">
                  <c:v>41067.350497685184</c:v>
                </c:pt>
                <c:pt idx="1936">
                  <c:v>41067.350844907407</c:v>
                </c:pt>
                <c:pt idx="1937">
                  <c:v>41067.35119212963</c:v>
                </c:pt>
                <c:pt idx="1938">
                  <c:v>41067.351539351854</c:v>
                </c:pt>
                <c:pt idx="1939">
                  <c:v>41067.351886574077</c:v>
                </c:pt>
                <c:pt idx="1940">
                  <c:v>41067.352233796293</c:v>
                </c:pt>
                <c:pt idx="1941">
                  <c:v>41067.352581018517</c:v>
                </c:pt>
                <c:pt idx="1942">
                  <c:v>41067.35292824074</c:v>
                </c:pt>
                <c:pt idx="1943">
                  <c:v>41067.353275462963</c:v>
                </c:pt>
                <c:pt idx="1944">
                  <c:v>41067.353622685187</c:v>
                </c:pt>
                <c:pt idx="1945">
                  <c:v>41067.35396990741</c:v>
                </c:pt>
                <c:pt idx="1946">
                  <c:v>41067.354317129626</c:v>
                </c:pt>
                <c:pt idx="1947">
                  <c:v>41067.354664351849</c:v>
                </c:pt>
                <c:pt idx="1948">
                  <c:v>41067.355011574073</c:v>
                </c:pt>
                <c:pt idx="1949">
                  <c:v>41067.355358796296</c:v>
                </c:pt>
                <c:pt idx="1950">
                  <c:v>41067.355706018519</c:v>
                </c:pt>
                <c:pt idx="1951">
                  <c:v>41067.356053240743</c:v>
                </c:pt>
                <c:pt idx="1952">
                  <c:v>41067.356400462966</c:v>
                </c:pt>
                <c:pt idx="1953">
                  <c:v>41067.356747685182</c:v>
                </c:pt>
                <c:pt idx="1954">
                  <c:v>41067.357094907406</c:v>
                </c:pt>
                <c:pt idx="1955">
                  <c:v>41067.357442129629</c:v>
                </c:pt>
                <c:pt idx="1956">
                  <c:v>41067.357789351852</c:v>
                </c:pt>
                <c:pt idx="1957">
                  <c:v>41067.358136574076</c:v>
                </c:pt>
                <c:pt idx="1958">
                  <c:v>41067.358483796299</c:v>
                </c:pt>
                <c:pt idx="1959">
                  <c:v>41067.358831018515</c:v>
                </c:pt>
                <c:pt idx="1960">
                  <c:v>41067.359178240738</c:v>
                </c:pt>
                <c:pt idx="1961">
                  <c:v>41067.359525462962</c:v>
                </c:pt>
                <c:pt idx="1962">
                  <c:v>41067.359872685185</c:v>
                </c:pt>
                <c:pt idx="1963">
                  <c:v>41067.360219907408</c:v>
                </c:pt>
                <c:pt idx="1964">
                  <c:v>41067.360567129632</c:v>
                </c:pt>
                <c:pt idx="1965">
                  <c:v>41067.360914351855</c:v>
                </c:pt>
                <c:pt idx="1966">
                  <c:v>41067.361261574071</c:v>
                </c:pt>
                <c:pt idx="1967">
                  <c:v>41067.361608796295</c:v>
                </c:pt>
                <c:pt idx="1968">
                  <c:v>41067.361956018518</c:v>
                </c:pt>
                <c:pt idx="1969">
                  <c:v>41067.362303240741</c:v>
                </c:pt>
                <c:pt idx="1970">
                  <c:v>41067.362650462965</c:v>
                </c:pt>
                <c:pt idx="1971">
                  <c:v>41067.362997685188</c:v>
                </c:pt>
                <c:pt idx="1972">
                  <c:v>41067.363344907404</c:v>
                </c:pt>
                <c:pt idx="1973">
                  <c:v>41067.363692129627</c:v>
                </c:pt>
                <c:pt idx="1974">
                  <c:v>41067.364039351851</c:v>
                </c:pt>
                <c:pt idx="1975">
                  <c:v>41067.364386574074</c:v>
                </c:pt>
                <c:pt idx="1976">
                  <c:v>41067.364733796298</c:v>
                </c:pt>
                <c:pt idx="1977">
                  <c:v>41067.365081018521</c:v>
                </c:pt>
                <c:pt idx="1978">
                  <c:v>41067.365428240744</c:v>
                </c:pt>
                <c:pt idx="1979">
                  <c:v>41067.36577546296</c:v>
                </c:pt>
                <c:pt idx="1980">
                  <c:v>41067.366122685184</c:v>
                </c:pt>
                <c:pt idx="1981">
                  <c:v>41067.366469907407</c:v>
                </c:pt>
                <c:pt idx="1982">
                  <c:v>41067.36681712963</c:v>
                </c:pt>
                <c:pt idx="1983">
                  <c:v>41067.367164351854</c:v>
                </c:pt>
                <c:pt idx="1984">
                  <c:v>41067.367511574077</c:v>
                </c:pt>
                <c:pt idx="1985">
                  <c:v>41067.367858796293</c:v>
                </c:pt>
                <c:pt idx="1986">
                  <c:v>41067.368206018517</c:v>
                </c:pt>
                <c:pt idx="1987">
                  <c:v>41067.36855324074</c:v>
                </c:pt>
                <c:pt idx="1988">
                  <c:v>41067.368900462963</c:v>
                </c:pt>
                <c:pt idx="1989">
                  <c:v>41067.369247685187</c:v>
                </c:pt>
                <c:pt idx="1990">
                  <c:v>41067.36959490741</c:v>
                </c:pt>
                <c:pt idx="1991">
                  <c:v>41067.369942129626</c:v>
                </c:pt>
                <c:pt idx="1992">
                  <c:v>41067.370289351849</c:v>
                </c:pt>
                <c:pt idx="1993">
                  <c:v>41067.370636574073</c:v>
                </c:pt>
                <c:pt idx="1994">
                  <c:v>41067.370983796296</c:v>
                </c:pt>
                <c:pt idx="1995">
                  <c:v>41067.371331018519</c:v>
                </c:pt>
                <c:pt idx="1996">
                  <c:v>41067.371678240743</c:v>
                </c:pt>
                <c:pt idx="1997">
                  <c:v>41067.372025462966</c:v>
                </c:pt>
                <c:pt idx="1998">
                  <c:v>41067.372372685182</c:v>
                </c:pt>
                <c:pt idx="1999">
                  <c:v>41067.372719907406</c:v>
                </c:pt>
                <c:pt idx="2000">
                  <c:v>41067.373067129629</c:v>
                </c:pt>
                <c:pt idx="2001">
                  <c:v>41067.373414351852</c:v>
                </c:pt>
                <c:pt idx="2002">
                  <c:v>41067.373761574076</c:v>
                </c:pt>
                <c:pt idx="2003">
                  <c:v>41067.374108796299</c:v>
                </c:pt>
                <c:pt idx="2004">
                  <c:v>41067.374456018515</c:v>
                </c:pt>
                <c:pt idx="2005">
                  <c:v>41067.374803240738</c:v>
                </c:pt>
                <c:pt idx="2006">
                  <c:v>41067.375150462962</c:v>
                </c:pt>
                <c:pt idx="2007">
                  <c:v>41067.375497685185</c:v>
                </c:pt>
                <c:pt idx="2008">
                  <c:v>41067.375844907408</c:v>
                </c:pt>
                <c:pt idx="2009">
                  <c:v>41067.376192129632</c:v>
                </c:pt>
                <c:pt idx="2010">
                  <c:v>41067.376539351855</c:v>
                </c:pt>
                <c:pt idx="2011">
                  <c:v>41067.376886574071</c:v>
                </c:pt>
                <c:pt idx="2012">
                  <c:v>41067.377233796295</c:v>
                </c:pt>
                <c:pt idx="2013">
                  <c:v>41067.377581018518</c:v>
                </c:pt>
                <c:pt idx="2014">
                  <c:v>41067.377928240741</c:v>
                </c:pt>
                <c:pt idx="2015">
                  <c:v>41067.378275462965</c:v>
                </c:pt>
                <c:pt idx="2016">
                  <c:v>41067.378622685188</c:v>
                </c:pt>
                <c:pt idx="2017">
                  <c:v>41067.378969907404</c:v>
                </c:pt>
                <c:pt idx="2018">
                  <c:v>41067.379317129627</c:v>
                </c:pt>
                <c:pt idx="2019">
                  <c:v>41067.379664351851</c:v>
                </c:pt>
                <c:pt idx="2020">
                  <c:v>41067.380011574074</c:v>
                </c:pt>
                <c:pt idx="2021">
                  <c:v>41067.380358796298</c:v>
                </c:pt>
                <c:pt idx="2022">
                  <c:v>41067.380706018521</c:v>
                </c:pt>
                <c:pt idx="2023">
                  <c:v>41067.381053240744</c:v>
                </c:pt>
                <c:pt idx="2024">
                  <c:v>41067.38140046296</c:v>
                </c:pt>
                <c:pt idx="2025">
                  <c:v>41067.381747685184</c:v>
                </c:pt>
                <c:pt idx="2026">
                  <c:v>41067.382094907407</c:v>
                </c:pt>
                <c:pt idx="2027">
                  <c:v>41067.38244212963</c:v>
                </c:pt>
                <c:pt idx="2028">
                  <c:v>41067.382789351854</c:v>
                </c:pt>
                <c:pt idx="2029">
                  <c:v>41067.383136574077</c:v>
                </c:pt>
                <c:pt idx="2030">
                  <c:v>41067.383483796293</c:v>
                </c:pt>
                <c:pt idx="2031">
                  <c:v>41067.383831018517</c:v>
                </c:pt>
                <c:pt idx="2032">
                  <c:v>41067.38417824074</c:v>
                </c:pt>
                <c:pt idx="2033">
                  <c:v>41067.384525462963</c:v>
                </c:pt>
                <c:pt idx="2034">
                  <c:v>41067.384872685187</c:v>
                </c:pt>
                <c:pt idx="2035">
                  <c:v>41067.38521990741</c:v>
                </c:pt>
                <c:pt idx="2036">
                  <c:v>41067.385567129626</c:v>
                </c:pt>
                <c:pt idx="2037">
                  <c:v>41067.385914351849</c:v>
                </c:pt>
                <c:pt idx="2038">
                  <c:v>41067.386261574073</c:v>
                </c:pt>
                <c:pt idx="2039">
                  <c:v>41067.386608796296</c:v>
                </c:pt>
                <c:pt idx="2040">
                  <c:v>41067.386956018519</c:v>
                </c:pt>
                <c:pt idx="2041">
                  <c:v>41067.387303240743</c:v>
                </c:pt>
                <c:pt idx="2042">
                  <c:v>41067.387650462966</c:v>
                </c:pt>
                <c:pt idx="2043">
                  <c:v>41067.387997685182</c:v>
                </c:pt>
                <c:pt idx="2044">
                  <c:v>41067.388344907406</c:v>
                </c:pt>
                <c:pt idx="2045">
                  <c:v>41067.388692129629</c:v>
                </c:pt>
                <c:pt idx="2046">
                  <c:v>41067.389039351852</c:v>
                </c:pt>
                <c:pt idx="2047">
                  <c:v>41067.389386574076</c:v>
                </c:pt>
                <c:pt idx="2048">
                  <c:v>41067.389733796299</c:v>
                </c:pt>
                <c:pt idx="2049">
                  <c:v>41067.390081018515</c:v>
                </c:pt>
                <c:pt idx="2050">
                  <c:v>41067.390428240738</c:v>
                </c:pt>
                <c:pt idx="2051">
                  <c:v>41067.390775462962</c:v>
                </c:pt>
                <c:pt idx="2052">
                  <c:v>41067.391122685185</c:v>
                </c:pt>
                <c:pt idx="2053">
                  <c:v>41067.391469907408</c:v>
                </c:pt>
                <c:pt idx="2054">
                  <c:v>41067.391817129632</c:v>
                </c:pt>
                <c:pt idx="2055">
                  <c:v>41067.392164351855</c:v>
                </c:pt>
                <c:pt idx="2056">
                  <c:v>41067.392511574071</c:v>
                </c:pt>
                <c:pt idx="2057">
                  <c:v>41067.392858796295</c:v>
                </c:pt>
                <c:pt idx="2058">
                  <c:v>41067.393206018518</c:v>
                </c:pt>
                <c:pt idx="2059">
                  <c:v>41067.393553240741</c:v>
                </c:pt>
                <c:pt idx="2060">
                  <c:v>41067.393900462965</c:v>
                </c:pt>
                <c:pt idx="2061">
                  <c:v>41067.394247685188</c:v>
                </c:pt>
                <c:pt idx="2062">
                  <c:v>41067.394594907404</c:v>
                </c:pt>
                <c:pt idx="2063">
                  <c:v>41067.394942129627</c:v>
                </c:pt>
                <c:pt idx="2064">
                  <c:v>41067.395289351851</c:v>
                </c:pt>
                <c:pt idx="2065">
                  <c:v>41067.395636574074</c:v>
                </c:pt>
                <c:pt idx="2066">
                  <c:v>41067.395983796298</c:v>
                </c:pt>
                <c:pt idx="2067">
                  <c:v>41067.396331018521</c:v>
                </c:pt>
                <c:pt idx="2068">
                  <c:v>41067.396678240744</c:v>
                </c:pt>
                <c:pt idx="2069">
                  <c:v>41067.39702546296</c:v>
                </c:pt>
                <c:pt idx="2070">
                  <c:v>41067.397372685184</c:v>
                </c:pt>
                <c:pt idx="2071">
                  <c:v>41067.397719907407</c:v>
                </c:pt>
                <c:pt idx="2072">
                  <c:v>41067.39806712963</c:v>
                </c:pt>
                <c:pt idx="2073">
                  <c:v>41067.398414351854</c:v>
                </c:pt>
                <c:pt idx="2074">
                  <c:v>41067.398761574077</c:v>
                </c:pt>
                <c:pt idx="2075">
                  <c:v>41067.399108796293</c:v>
                </c:pt>
                <c:pt idx="2076">
                  <c:v>41067.399456018517</c:v>
                </c:pt>
                <c:pt idx="2077">
                  <c:v>41067.39980324074</c:v>
                </c:pt>
                <c:pt idx="2078">
                  <c:v>41067.400150462963</c:v>
                </c:pt>
                <c:pt idx="2079">
                  <c:v>41067.400497685187</c:v>
                </c:pt>
                <c:pt idx="2080">
                  <c:v>41067.40084490741</c:v>
                </c:pt>
                <c:pt idx="2081">
                  <c:v>41067.401192129626</c:v>
                </c:pt>
                <c:pt idx="2082">
                  <c:v>41067.401539351849</c:v>
                </c:pt>
                <c:pt idx="2083">
                  <c:v>41067.401886574073</c:v>
                </c:pt>
                <c:pt idx="2084">
                  <c:v>41067.402233796296</c:v>
                </c:pt>
                <c:pt idx="2085">
                  <c:v>41067.402581018519</c:v>
                </c:pt>
                <c:pt idx="2086">
                  <c:v>41067.402928240743</c:v>
                </c:pt>
                <c:pt idx="2087">
                  <c:v>41067.403275462966</c:v>
                </c:pt>
                <c:pt idx="2088">
                  <c:v>41067.403622685182</c:v>
                </c:pt>
                <c:pt idx="2089">
                  <c:v>41067.403969907406</c:v>
                </c:pt>
                <c:pt idx="2090">
                  <c:v>41067.404317129629</c:v>
                </c:pt>
                <c:pt idx="2091">
                  <c:v>41067.404664351852</c:v>
                </c:pt>
                <c:pt idx="2092">
                  <c:v>41067.405011574076</c:v>
                </c:pt>
                <c:pt idx="2093">
                  <c:v>41067.405358796299</c:v>
                </c:pt>
                <c:pt idx="2094">
                  <c:v>41067.405706018515</c:v>
                </c:pt>
                <c:pt idx="2095">
                  <c:v>41067.406053240738</c:v>
                </c:pt>
                <c:pt idx="2096">
                  <c:v>41067.406400462962</c:v>
                </c:pt>
                <c:pt idx="2097">
                  <c:v>41067.406747685185</c:v>
                </c:pt>
                <c:pt idx="2098">
                  <c:v>41067.407094907408</c:v>
                </c:pt>
                <c:pt idx="2099">
                  <c:v>41067.407442129632</c:v>
                </c:pt>
                <c:pt idx="2100">
                  <c:v>41067.407789351855</c:v>
                </c:pt>
                <c:pt idx="2101">
                  <c:v>41067.408136574071</c:v>
                </c:pt>
                <c:pt idx="2102">
                  <c:v>41067.408483796295</c:v>
                </c:pt>
                <c:pt idx="2103">
                  <c:v>41067.408831018518</c:v>
                </c:pt>
                <c:pt idx="2104">
                  <c:v>41067.409178240741</c:v>
                </c:pt>
                <c:pt idx="2105">
                  <c:v>41067.409525462965</c:v>
                </c:pt>
                <c:pt idx="2106">
                  <c:v>41067.409872685188</c:v>
                </c:pt>
                <c:pt idx="2107">
                  <c:v>41067.410219907404</c:v>
                </c:pt>
                <c:pt idx="2108">
                  <c:v>41067.410567129627</c:v>
                </c:pt>
                <c:pt idx="2109">
                  <c:v>41067.410914351851</c:v>
                </c:pt>
                <c:pt idx="2110">
                  <c:v>41067.411261574074</c:v>
                </c:pt>
                <c:pt idx="2111">
                  <c:v>41067.411608796298</c:v>
                </c:pt>
                <c:pt idx="2112">
                  <c:v>41067.411956018521</c:v>
                </c:pt>
                <c:pt idx="2113">
                  <c:v>41067.412303240744</c:v>
                </c:pt>
                <c:pt idx="2114">
                  <c:v>41067.41265046296</c:v>
                </c:pt>
                <c:pt idx="2115">
                  <c:v>41067.412997685184</c:v>
                </c:pt>
                <c:pt idx="2116">
                  <c:v>41067.413344907407</c:v>
                </c:pt>
                <c:pt idx="2117">
                  <c:v>41067.41369212963</c:v>
                </c:pt>
                <c:pt idx="2118">
                  <c:v>41067.414039351854</c:v>
                </c:pt>
                <c:pt idx="2119">
                  <c:v>41067.414386574077</c:v>
                </c:pt>
                <c:pt idx="2120">
                  <c:v>41067.414733796293</c:v>
                </c:pt>
                <c:pt idx="2121">
                  <c:v>41067.415081018517</c:v>
                </c:pt>
                <c:pt idx="2122">
                  <c:v>41067.41542824074</c:v>
                </c:pt>
                <c:pt idx="2123">
                  <c:v>41067.415775462963</c:v>
                </c:pt>
                <c:pt idx="2124">
                  <c:v>41067.416122685187</c:v>
                </c:pt>
                <c:pt idx="2125">
                  <c:v>41067.41646990741</c:v>
                </c:pt>
                <c:pt idx="2126">
                  <c:v>41067.416817129626</c:v>
                </c:pt>
                <c:pt idx="2127">
                  <c:v>41067.417164351849</c:v>
                </c:pt>
                <c:pt idx="2128">
                  <c:v>41067.417511574073</c:v>
                </c:pt>
                <c:pt idx="2129">
                  <c:v>41067.417858796296</c:v>
                </c:pt>
                <c:pt idx="2130">
                  <c:v>41067.418206018519</c:v>
                </c:pt>
                <c:pt idx="2131">
                  <c:v>41067.418553240743</c:v>
                </c:pt>
                <c:pt idx="2132">
                  <c:v>41067.418900462966</c:v>
                </c:pt>
                <c:pt idx="2133">
                  <c:v>41067.419247685182</c:v>
                </c:pt>
                <c:pt idx="2134">
                  <c:v>41067.419594907406</c:v>
                </c:pt>
                <c:pt idx="2135">
                  <c:v>41067.419942129629</c:v>
                </c:pt>
                <c:pt idx="2136">
                  <c:v>41067.420289351852</c:v>
                </c:pt>
                <c:pt idx="2137">
                  <c:v>41067.420636574076</c:v>
                </c:pt>
                <c:pt idx="2138">
                  <c:v>41067.420983796299</c:v>
                </c:pt>
                <c:pt idx="2139">
                  <c:v>41067.421331018515</c:v>
                </c:pt>
                <c:pt idx="2140">
                  <c:v>41067.421678240738</c:v>
                </c:pt>
                <c:pt idx="2141">
                  <c:v>41067.422025462962</c:v>
                </c:pt>
                <c:pt idx="2142">
                  <c:v>41067.422372685185</c:v>
                </c:pt>
                <c:pt idx="2143">
                  <c:v>41067.422719907408</c:v>
                </c:pt>
                <c:pt idx="2144">
                  <c:v>41067.423067129632</c:v>
                </c:pt>
                <c:pt idx="2145">
                  <c:v>41067.423414351855</c:v>
                </c:pt>
                <c:pt idx="2146">
                  <c:v>41067.423761574071</c:v>
                </c:pt>
                <c:pt idx="2147">
                  <c:v>41067.424108796295</c:v>
                </c:pt>
                <c:pt idx="2148">
                  <c:v>41067.424456018518</c:v>
                </c:pt>
                <c:pt idx="2149">
                  <c:v>41067.424803240741</c:v>
                </c:pt>
                <c:pt idx="2150">
                  <c:v>41067.425150462965</c:v>
                </c:pt>
                <c:pt idx="2151">
                  <c:v>41067.425497685188</c:v>
                </c:pt>
                <c:pt idx="2152">
                  <c:v>41067.425844907404</c:v>
                </c:pt>
                <c:pt idx="2153">
                  <c:v>41067.426192129627</c:v>
                </c:pt>
                <c:pt idx="2154">
                  <c:v>41067.426539351851</c:v>
                </c:pt>
                <c:pt idx="2155">
                  <c:v>41067.426886574074</c:v>
                </c:pt>
                <c:pt idx="2156">
                  <c:v>41067.427233796298</c:v>
                </c:pt>
                <c:pt idx="2157">
                  <c:v>41067.427581018521</c:v>
                </c:pt>
                <c:pt idx="2158">
                  <c:v>41067.427928240744</c:v>
                </c:pt>
                <c:pt idx="2159">
                  <c:v>41067.42827546296</c:v>
                </c:pt>
                <c:pt idx="2160">
                  <c:v>41067.428622685184</c:v>
                </c:pt>
                <c:pt idx="2161">
                  <c:v>41067.428969907407</c:v>
                </c:pt>
                <c:pt idx="2162">
                  <c:v>41067.42931712963</c:v>
                </c:pt>
                <c:pt idx="2163">
                  <c:v>41067.429664351854</c:v>
                </c:pt>
                <c:pt idx="2164">
                  <c:v>41067.430011574077</c:v>
                </c:pt>
                <c:pt idx="2165">
                  <c:v>41067.430358796293</c:v>
                </c:pt>
                <c:pt idx="2166">
                  <c:v>41067.430706018517</c:v>
                </c:pt>
                <c:pt idx="2167">
                  <c:v>41067.43105324074</c:v>
                </c:pt>
                <c:pt idx="2168">
                  <c:v>41067.431400462963</c:v>
                </c:pt>
                <c:pt idx="2169">
                  <c:v>41067.431747685187</c:v>
                </c:pt>
                <c:pt idx="2170">
                  <c:v>41067.43209490741</c:v>
                </c:pt>
                <c:pt idx="2171">
                  <c:v>41067.432442129626</c:v>
                </c:pt>
                <c:pt idx="2172">
                  <c:v>41067.432789351849</c:v>
                </c:pt>
                <c:pt idx="2173">
                  <c:v>41067.433136574073</c:v>
                </c:pt>
                <c:pt idx="2174">
                  <c:v>41067.433483796296</c:v>
                </c:pt>
                <c:pt idx="2175">
                  <c:v>41067.433831018519</c:v>
                </c:pt>
                <c:pt idx="2176">
                  <c:v>41067.434178240743</c:v>
                </c:pt>
                <c:pt idx="2177">
                  <c:v>41067.434525462966</c:v>
                </c:pt>
                <c:pt idx="2178">
                  <c:v>41067.434872685182</c:v>
                </c:pt>
                <c:pt idx="2179">
                  <c:v>41067.435219907406</c:v>
                </c:pt>
                <c:pt idx="2180">
                  <c:v>41067.435567129629</c:v>
                </c:pt>
                <c:pt idx="2181">
                  <c:v>41067.435914351852</c:v>
                </c:pt>
                <c:pt idx="2182">
                  <c:v>41067.436261574076</c:v>
                </c:pt>
                <c:pt idx="2183">
                  <c:v>41067.436608796299</c:v>
                </c:pt>
                <c:pt idx="2184">
                  <c:v>41067.436956018515</c:v>
                </c:pt>
                <c:pt idx="2185">
                  <c:v>41067.437303240738</c:v>
                </c:pt>
                <c:pt idx="2186">
                  <c:v>41067.437650462962</c:v>
                </c:pt>
                <c:pt idx="2187">
                  <c:v>41067.437997685185</c:v>
                </c:pt>
                <c:pt idx="2188">
                  <c:v>41067.438344907408</c:v>
                </c:pt>
                <c:pt idx="2189">
                  <c:v>41067.438692129632</c:v>
                </c:pt>
                <c:pt idx="2190">
                  <c:v>41067.439039351855</c:v>
                </c:pt>
                <c:pt idx="2191">
                  <c:v>41067.439386574071</c:v>
                </c:pt>
                <c:pt idx="2192">
                  <c:v>41067.439733796295</c:v>
                </c:pt>
                <c:pt idx="2193">
                  <c:v>41067.440081018518</c:v>
                </c:pt>
                <c:pt idx="2194">
                  <c:v>41067.440428240741</c:v>
                </c:pt>
                <c:pt idx="2195">
                  <c:v>41067.440775462965</c:v>
                </c:pt>
                <c:pt idx="2196">
                  <c:v>41067.441122685188</c:v>
                </c:pt>
                <c:pt idx="2197">
                  <c:v>41067.441469907404</c:v>
                </c:pt>
                <c:pt idx="2198">
                  <c:v>41067.441817129627</c:v>
                </c:pt>
                <c:pt idx="2199">
                  <c:v>41067.442164351851</c:v>
                </c:pt>
                <c:pt idx="2200">
                  <c:v>41067.442511574074</c:v>
                </c:pt>
                <c:pt idx="2201">
                  <c:v>41067.442858796298</c:v>
                </c:pt>
                <c:pt idx="2202">
                  <c:v>41067.443206018521</c:v>
                </c:pt>
                <c:pt idx="2203">
                  <c:v>41067.443553240744</c:v>
                </c:pt>
                <c:pt idx="2204">
                  <c:v>41067.44390046296</c:v>
                </c:pt>
                <c:pt idx="2205">
                  <c:v>41067.444247685184</c:v>
                </c:pt>
                <c:pt idx="2206">
                  <c:v>41067.444594907407</c:v>
                </c:pt>
                <c:pt idx="2207">
                  <c:v>41067.44494212963</c:v>
                </c:pt>
                <c:pt idx="2208">
                  <c:v>41067.445289351854</c:v>
                </c:pt>
                <c:pt idx="2209">
                  <c:v>41067.445636574077</c:v>
                </c:pt>
                <c:pt idx="2210">
                  <c:v>41067.445983796293</c:v>
                </c:pt>
                <c:pt idx="2211">
                  <c:v>41067.446331018517</c:v>
                </c:pt>
                <c:pt idx="2212">
                  <c:v>41067.44667824074</c:v>
                </c:pt>
                <c:pt idx="2213">
                  <c:v>41067.447025462963</c:v>
                </c:pt>
                <c:pt idx="2214">
                  <c:v>41067.447372685187</c:v>
                </c:pt>
                <c:pt idx="2215">
                  <c:v>41067.44771990741</c:v>
                </c:pt>
                <c:pt idx="2216">
                  <c:v>41067.448067129626</c:v>
                </c:pt>
                <c:pt idx="2217">
                  <c:v>41067.448414351849</c:v>
                </c:pt>
                <c:pt idx="2218">
                  <c:v>41067.448761574073</c:v>
                </c:pt>
                <c:pt idx="2219">
                  <c:v>41067.449108796296</c:v>
                </c:pt>
                <c:pt idx="2220">
                  <c:v>41067.449456018519</c:v>
                </c:pt>
                <c:pt idx="2221">
                  <c:v>41067.449803240743</c:v>
                </c:pt>
                <c:pt idx="2222">
                  <c:v>41067.450150462966</c:v>
                </c:pt>
                <c:pt idx="2223">
                  <c:v>41067.450497685182</c:v>
                </c:pt>
                <c:pt idx="2224">
                  <c:v>41067.450844907406</c:v>
                </c:pt>
                <c:pt idx="2225">
                  <c:v>41067.451192129629</c:v>
                </c:pt>
                <c:pt idx="2226">
                  <c:v>41067.451539351852</c:v>
                </c:pt>
                <c:pt idx="2227">
                  <c:v>41067.451886574076</c:v>
                </c:pt>
                <c:pt idx="2228">
                  <c:v>41067.452233796299</c:v>
                </c:pt>
                <c:pt idx="2229">
                  <c:v>41067.452581018515</c:v>
                </c:pt>
                <c:pt idx="2230">
                  <c:v>41067.452928240738</c:v>
                </c:pt>
                <c:pt idx="2231">
                  <c:v>41067.453275462962</c:v>
                </c:pt>
                <c:pt idx="2232">
                  <c:v>41067.453622685185</c:v>
                </c:pt>
                <c:pt idx="2233">
                  <c:v>41067.453969907408</c:v>
                </c:pt>
                <c:pt idx="2234">
                  <c:v>41067.454317129632</c:v>
                </c:pt>
                <c:pt idx="2235">
                  <c:v>41067.454664351855</c:v>
                </c:pt>
                <c:pt idx="2236">
                  <c:v>41067.455011574071</c:v>
                </c:pt>
                <c:pt idx="2237">
                  <c:v>41067.455358796295</c:v>
                </c:pt>
                <c:pt idx="2238">
                  <c:v>41067.455706018518</c:v>
                </c:pt>
                <c:pt idx="2239">
                  <c:v>41067.456053240741</c:v>
                </c:pt>
                <c:pt idx="2240">
                  <c:v>41067.456400462965</c:v>
                </c:pt>
                <c:pt idx="2241">
                  <c:v>41067.456747685188</c:v>
                </c:pt>
                <c:pt idx="2242">
                  <c:v>41067.457094907404</c:v>
                </c:pt>
                <c:pt idx="2243">
                  <c:v>41067.457442129627</c:v>
                </c:pt>
                <c:pt idx="2244">
                  <c:v>41067.457789351851</c:v>
                </c:pt>
                <c:pt idx="2245">
                  <c:v>41067.458136574074</c:v>
                </c:pt>
                <c:pt idx="2246">
                  <c:v>41067.458483796298</c:v>
                </c:pt>
                <c:pt idx="2247">
                  <c:v>41067.458831018521</c:v>
                </c:pt>
                <c:pt idx="2248">
                  <c:v>41067.459178240744</c:v>
                </c:pt>
                <c:pt idx="2249">
                  <c:v>41067.45952546296</c:v>
                </c:pt>
                <c:pt idx="2250">
                  <c:v>41067.459872685184</c:v>
                </c:pt>
                <c:pt idx="2251">
                  <c:v>41067.460219907407</c:v>
                </c:pt>
                <c:pt idx="2252">
                  <c:v>41067.46056712963</c:v>
                </c:pt>
                <c:pt idx="2253">
                  <c:v>41067.460914351854</c:v>
                </c:pt>
                <c:pt idx="2254">
                  <c:v>41067.461261574077</c:v>
                </c:pt>
                <c:pt idx="2255">
                  <c:v>41067.461608796293</c:v>
                </c:pt>
                <c:pt idx="2256">
                  <c:v>41067.461956018517</c:v>
                </c:pt>
                <c:pt idx="2257">
                  <c:v>41067.46230324074</c:v>
                </c:pt>
                <c:pt idx="2258">
                  <c:v>41067.462650462963</c:v>
                </c:pt>
                <c:pt idx="2259">
                  <c:v>41067.462997685187</c:v>
                </c:pt>
                <c:pt idx="2260">
                  <c:v>41067.46334490741</c:v>
                </c:pt>
                <c:pt idx="2261">
                  <c:v>41067.463692129626</c:v>
                </c:pt>
                <c:pt idx="2262">
                  <c:v>41067.464039351849</c:v>
                </c:pt>
                <c:pt idx="2263">
                  <c:v>41067.464386574073</c:v>
                </c:pt>
                <c:pt idx="2264">
                  <c:v>41067.464733796296</c:v>
                </c:pt>
                <c:pt idx="2265">
                  <c:v>41067.465081018519</c:v>
                </c:pt>
                <c:pt idx="2266">
                  <c:v>41067.465428240743</c:v>
                </c:pt>
                <c:pt idx="2267">
                  <c:v>41067.465775462966</c:v>
                </c:pt>
                <c:pt idx="2268">
                  <c:v>41067.466122685182</c:v>
                </c:pt>
                <c:pt idx="2269">
                  <c:v>41067.466469907406</c:v>
                </c:pt>
                <c:pt idx="2270">
                  <c:v>41067.466817129629</c:v>
                </c:pt>
                <c:pt idx="2271">
                  <c:v>41067.467164351852</c:v>
                </c:pt>
                <c:pt idx="2272">
                  <c:v>41067.467511574076</c:v>
                </c:pt>
                <c:pt idx="2273">
                  <c:v>41067.467858796299</c:v>
                </c:pt>
                <c:pt idx="2274">
                  <c:v>41067.468206018515</c:v>
                </c:pt>
                <c:pt idx="2275">
                  <c:v>41067.468553240738</c:v>
                </c:pt>
                <c:pt idx="2276">
                  <c:v>41067.468900462962</c:v>
                </c:pt>
                <c:pt idx="2277">
                  <c:v>41067.469247685185</c:v>
                </c:pt>
                <c:pt idx="2278">
                  <c:v>41067.469594907408</c:v>
                </c:pt>
                <c:pt idx="2279">
                  <c:v>41067.469942129632</c:v>
                </c:pt>
                <c:pt idx="2280">
                  <c:v>41067.470289351855</c:v>
                </c:pt>
                <c:pt idx="2281">
                  <c:v>41067.470636574071</c:v>
                </c:pt>
                <c:pt idx="2282">
                  <c:v>41067.470983796295</c:v>
                </c:pt>
                <c:pt idx="2283">
                  <c:v>41067.471331018518</c:v>
                </c:pt>
                <c:pt idx="2284">
                  <c:v>41067.471678240741</c:v>
                </c:pt>
                <c:pt idx="2285">
                  <c:v>41067.472025462965</c:v>
                </c:pt>
                <c:pt idx="2286">
                  <c:v>41067.472372685188</c:v>
                </c:pt>
                <c:pt idx="2287">
                  <c:v>41067.472719907404</c:v>
                </c:pt>
                <c:pt idx="2288">
                  <c:v>41067.473067129627</c:v>
                </c:pt>
                <c:pt idx="2289">
                  <c:v>41067.473414351851</c:v>
                </c:pt>
                <c:pt idx="2290">
                  <c:v>41067.473761574074</c:v>
                </c:pt>
                <c:pt idx="2291">
                  <c:v>41067.474108796298</c:v>
                </c:pt>
                <c:pt idx="2292">
                  <c:v>41067.474456018521</c:v>
                </c:pt>
                <c:pt idx="2293">
                  <c:v>41067.474803240744</c:v>
                </c:pt>
                <c:pt idx="2294">
                  <c:v>41067.47515046296</c:v>
                </c:pt>
                <c:pt idx="2295">
                  <c:v>41067.475497685184</c:v>
                </c:pt>
                <c:pt idx="2296">
                  <c:v>41067.475844907407</c:v>
                </c:pt>
                <c:pt idx="2297">
                  <c:v>41067.47619212963</c:v>
                </c:pt>
                <c:pt idx="2298">
                  <c:v>41067.476539351854</c:v>
                </c:pt>
                <c:pt idx="2299">
                  <c:v>41067.476886574077</c:v>
                </c:pt>
                <c:pt idx="2300">
                  <c:v>41067.477233796293</c:v>
                </c:pt>
                <c:pt idx="2301">
                  <c:v>41067.477581018517</c:v>
                </c:pt>
                <c:pt idx="2302">
                  <c:v>41067.47792824074</c:v>
                </c:pt>
                <c:pt idx="2303">
                  <c:v>41067.478275462963</c:v>
                </c:pt>
                <c:pt idx="2304">
                  <c:v>41067.478622685187</c:v>
                </c:pt>
                <c:pt idx="2305">
                  <c:v>41067.47896990741</c:v>
                </c:pt>
                <c:pt idx="2306">
                  <c:v>41067.479317129626</c:v>
                </c:pt>
                <c:pt idx="2307">
                  <c:v>41067.479664351849</c:v>
                </c:pt>
                <c:pt idx="2308">
                  <c:v>41067.480011574073</c:v>
                </c:pt>
                <c:pt idx="2309">
                  <c:v>41067.480358796296</c:v>
                </c:pt>
                <c:pt idx="2310">
                  <c:v>41067.480706018519</c:v>
                </c:pt>
                <c:pt idx="2311">
                  <c:v>41067.481053240743</c:v>
                </c:pt>
                <c:pt idx="2312">
                  <c:v>41067.481400462966</c:v>
                </c:pt>
                <c:pt idx="2313">
                  <c:v>41067.481747685182</c:v>
                </c:pt>
                <c:pt idx="2314">
                  <c:v>41067.482094907406</c:v>
                </c:pt>
                <c:pt idx="2315">
                  <c:v>41067.482442129629</c:v>
                </c:pt>
                <c:pt idx="2316">
                  <c:v>41067.482789351852</c:v>
                </c:pt>
                <c:pt idx="2317">
                  <c:v>41067.483136574076</c:v>
                </c:pt>
                <c:pt idx="2318">
                  <c:v>41067.483483796299</c:v>
                </c:pt>
                <c:pt idx="2319">
                  <c:v>41067.483831018515</c:v>
                </c:pt>
                <c:pt idx="2320">
                  <c:v>41067.484178240738</c:v>
                </c:pt>
                <c:pt idx="2321">
                  <c:v>41067.484525462962</c:v>
                </c:pt>
                <c:pt idx="2322">
                  <c:v>41067.484872685185</c:v>
                </c:pt>
                <c:pt idx="2323">
                  <c:v>41067.485219907408</c:v>
                </c:pt>
                <c:pt idx="2324">
                  <c:v>41067.485567129632</c:v>
                </c:pt>
                <c:pt idx="2325">
                  <c:v>41067.485914351855</c:v>
                </c:pt>
                <c:pt idx="2326">
                  <c:v>41067.486261574071</c:v>
                </c:pt>
                <c:pt idx="2327">
                  <c:v>41067.486608796295</c:v>
                </c:pt>
                <c:pt idx="2328">
                  <c:v>41067.486956018518</c:v>
                </c:pt>
                <c:pt idx="2329">
                  <c:v>41067.487303240741</c:v>
                </c:pt>
                <c:pt idx="2330">
                  <c:v>41067.487650462965</c:v>
                </c:pt>
                <c:pt idx="2331">
                  <c:v>41067.487997685188</c:v>
                </c:pt>
                <c:pt idx="2332">
                  <c:v>41067.488344907404</c:v>
                </c:pt>
                <c:pt idx="2333">
                  <c:v>41067.488692129627</c:v>
                </c:pt>
                <c:pt idx="2334">
                  <c:v>41067.489039351851</c:v>
                </c:pt>
                <c:pt idx="2335">
                  <c:v>41067.489386574074</c:v>
                </c:pt>
                <c:pt idx="2336">
                  <c:v>41067.489733796298</c:v>
                </c:pt>
                <c:pt idx="2337">
                  <c:v>41067.490081018521</c:v>
                </c:pt>
                <c:pt idx="2338">
                  <c:v>41067.490428240744</c:v>
                </c:pt>
                <c:pt idx="2339">
                  <c:v>41067.49077546296</c:v>
                </c:pt>
                <c:pt idx="2340">
                  <c:v>41067.491122685184</c:v>
                </c:pt>
                <c:pt idx="2341">
                  <c:v>41067.491469907407</c:v>
                </c:pt>
                <c:pt idx="2342">
                  <c:v>41067.49181712963</c:v>
                </c:pt>
                <c:pt idx="2343">
                  <c:v>41067.492164351854</c:v>
                </c:pt>
                <c:pt idx="2344">
                  <c:v>41067.492511574077</c:v>
                </c:pt>
                <c:pt idx="2345">
                  <c:v>41067.492858796293</c:v>
                </c:pt>
                <c:pt idx="2346">
                  <c:v>41067.493206018517</c:v>
                </c:pt>
                <c:pt idx="2347">
                  <c:v>41067.49355324074</c:v>
                </c:pt>
                <c:pt idx="2348">
                  <c:v>41067.493900462963</c:v>
                </c:pt>
                <c:pt idx="2349">
                  <c:v>41067.494247685187</c:v>
                </c:pt>
                <c:pt idx="2350">
                  <c:v>41067.49459490741</c:v>
                </c:pt>
                <c:pt idx="2351">
                  <c:v>41067.494942129626</c:v>
                </c:pt>
                <c:pt idx="2352">
                  <c:v>41067.495289351849</c:v>
                </c:pt>
                <c:pt idx="2353">
                  <c:v>41067.495636574073</c:v>
                </c:pt>
                <c:pt idx="2354">
                  <c:v>41067.495983796296</c:v>
                </c:pt>
                <c:pt idx="2355">
                  <c:v>41067.496331018519</c:v>
                </c:pt>
                <c:pt idx="2356">
                  <c:v>41067.496678240743</c:v>
                </c:pt>
                <c:pt idx="2357">
                  <c:v>41067.497025462966</c:v>
                </c:pt>
                <c:pt idx="2358">
                  <c:v>41067.497372685182</c:v>
                </c:pt>
                <c:pt idx="2359">
                  <c:v>41067.497719907406</c:v>
                </c:pt>
                <c:pt idx="2360">
                  <c:v>41067.498067129629</c:v>
                </c:pt>
                <c:pt idx="2361">
                  <c:v>41067.498414351852</c:v>
                </c:pt>
                <c:pt idx="2362">
                  <c:v>41067.498761574076</c:v>
                </c:pt>
                <c:pt idx="2363">
                  <c:v>41067.499108796299</c:v>
                </c:pt>
                <c:pt idx="2364">
                  <c:v>41067.499456018515</c:v>
                </c:pt>
                <c:pt idx="2365">
                  <c:v>41067.499803240738</c:v>
                </c:pt>
                <c:pt idx="2366">
                  <c:v>41067.500150462962</c:v>
                </c:pt>
                <c:pt idx="2367">
                  <c:v>41067.500497685185</c:v>
                </c:pt>
                <c:pt idx="2368">
                  <c:v>41067.500844907408</c:v>
                </c:pt>
                <c:pt idx="2369">
                  <c:v>41067.501192129632</c:v>
                </c:pt>
                <c:pt idx="2370">
                  <c:v>41067.501539351855</c:v>
                </c:pt>
                <c:pt idx="2371">
                  <c:v>41067.501886574071</c:v>
                </c:pt>
                <c:pt idx="2372">
                  <c:v>41067.502233796295</c:v>
                </c:pt>
                <c:pt idx="2373">
                  <c:v>41067.502581018518</c:v>
                </c:pt>
                <c:pt idx="2374">
                  <c:v>41067.502928240741</c:v>
                </c:pt>
                <c:pt idx="2375">
                  <c:v>41067.503275462965</c:v>
                </c:pt>
                <c:pt idx="2376">
                  <c:v>41067.503622685188</c:v>
                </c:pt>
                <c:pt idx="2377">
                  <c:v>41067.503969907404</c:v>
                </c:pt>
                <c:pt idx="2378">
                  <c:v>41067.504317129627</c:v>
                </c:pt>
                <c:pt idx="2379">
                  <c:v>41067.504664351851</c:v>
                </c:pt>
                <c:pt idx="2380">
                  <c:v>41067.505011574074</c:v>
                </c:pt>
                <c:pt idx="2381">
                  <c:v>41067.505358796298</c:v>
                </c:pt>
                <c:pt idx="2382">
                  <c:v>41067.505706018521</c:v>
                </c:pt>
                <c:pt idx="2383">
                  <c:v>41067.506053240744</c:v>
                </c:pt>
                <c:pt idx="2384">
                  <c:v>41067.50640046296</c:v>
                </c:pt>
                <c:pt idx="2385">
                  <c:v>41067.506747685184</c:v>
                </c:pt>
                <c:pt idx="2386">
                  <c:v>41067.507094907407</c:v>
                </c:pt>
                <c:pt idx="2387">
                  <c:v>41067.50744212963</c:v>
                </c:pt>
                <c:pt idx="2388">
                  <c:v>41067.507789351854</c:v>
                </c:pt>
                <c:pt idx="2389">
                  <c:v>41067.508136574077</c:v>
                </c:pt>
                <c:pt idx="2390">
                  <c:v>41067.508483796293</c:v>
                </c:pt>
                <c:pt idx="2391">
                  <c:v>41067.508831018517</c:v>
                </c:pt>
                <c:pt idx="2392">
                  <c:v>41067.50917824074</c:v>
                </c:pt>
                <c:pt idx="2393">
                  <c:v>41067.509525462963</c:v>
                </c:pt>
                <c:pt idx="2394">
                  <c:v>41067.509872685187</c:v>
                </c:pt>
                <c:pt idx="2395">
                  <c:v>41067.51021990741</c:v>
                </c:pt>
                <c:pt idx="2396">
                  <c:v>41067.510567129626</c:v>
                </c:pt>
                <c:pt idx="2397">
                  <c:v>41067.510914351849</c:v>
                </c:pt>
                <c:pt idx="2398">
                  <c:v>41067.511261574073</c:v>
                </c:pt>
                <c:pt idx="2399">
                  <c:v>41067.511608796296</c:v>
                </c:pt>
                <c:pt idx="2400">
                  <c:v>41067.511956018519</c:v>
                </c:pt>
                <c:pt idx="2401">
                  <c:v>41067.512303240743</c:v>
                </c:pt>
                <c:pt idx="2402">
                  <c:v>41067.512650462966</c:v>
                </c:pt>
                <c:pt idx="2403">
                  <c:v>41067.512997685182</c:v>
                </c:pt>
                <c:pt idx="2404">
                  <c:v>41067.513344907406</c:v>
                </c:pt>
                <c:pt idx="2405">
                  <c:v>41067.513692129629</c:v>
                </c:pt>
                <c:pt idx="2406">
                  <c:v>41067.514039351852</c:v>
                </c:pt>
                <c:pt idx="2407">
                  <c:v>41067.514386574076</c:v>
                </c:pt>
                <c:pt idx="2408">
                  <c:v>41067.514733796299</c:v>
                </c:pt>
                <c:pt idx="2409">
                  <c:v>41067.515081018515</c:v>
                </c:pt>
                <c:pt idx="2410">
                  <c:v>41067.515428240738</c:v>
                </c:pt>
                <c:pt idx="2411">
                  <c:v>41067.515775462962</c:v>
                </c:pt>
                <c:pt idx="2412">
                  <c:v>41067.516122685185</c:v>
                </c:pt>
                <c:pt idx="2413">
                  <c:v>41067.516469907408</c:v>
                </c:pt>
                <c:pt idx="2414">
                  <c:v>41067.516817129632</c:v>
                </c:pt>
                <c:pt idx="2415">
                  <c:v>41067.517164351855</c:v>
                </c:pt>
                <c:pt idx="2416">
                  <c:v>41067.517511574071</c:v>
                </c:pt>
                <c:pt idx="2417">
                  <c:v>41067.517858796295</c:v>
                </c:pt>
                <c:pt idx="2418">
                  <c:v>41067.518206018518</c:v>
                </c:pt>
                <c:pt idx="2419">
                  <c:v>41067.518553240741</c:v>
                </c:pt>
                <c:pt idx="2420">
                  <c:v>41067.518900462965</c:v>
                </c:pt>
                <c:pt idx="2421">
                  <c:v>41067.519247685188</c:v>
                </c:pt>
                <c:pt idx="2422">
                  <c:v>41067.519594907404</c:v>
                </c:pt>
                <c:pt idx="2423">
                  <c:v>41067.519942129627</c:v>
                </c:pt>
                <c:pt idx="2424">
                  <c:v>41067.520289351851</c:v>
                </c:pt>
                <c:pt idx="2425">
                  <c:v>41067.520636574074</c:v>
                </c:pt>
                <c:pt idx="2426">
                  <c:v>41067.520983796298</c:v>
                </c:pt>
                <c:pt idx="2427">
                  <c:v>41067.521331018521</c:v>
                </c:pt>
                <c:pt idx="2428">
                  <c:v>41067.521678240744</c:v>
                </c:pt>
                <c:pt idx="2429">
                  <c:v>41067.52202546296</c:v>
                </c:pt>
                <c:pt idx="2430">
                  <c:v>41067.522372685184</c:v>
                </c:pt>
                <c:pt idx="2431">
                  <c:v>41067.522719907407</c:v>
                </c:pt>
                <c:pt idx="2432">
                  <c:v>41067.52306712963</c:v>
                </c:pt>
                <c:pt idx="2433">
                  <c:v>41067.523414351854</c:v>
                </c:pt>
                <c:pt idx="2434">
                  <c:v>41067.523761574077</c:v>
                </c:pt>
                <c:pt idx="2435">
                  <c:v>41067.524108796293</c:v>
                </c:pt>
                <c:pt idx="2436">
                  <c:v>41067.524456018517</c:v>
                </c:pt>
                <c:pt idx="2437">
                  <c:v>41067.52480324074</c:v>
                </c:pt>
                <c:pt idx="2438">
                  <c:v>41067.525150462963</c:v>
                </c:pt>
                <c:pt idx="2439">
                  <c:v>41067.525497685187</c:v>
                </c:pt>
                <c:pt idx="2440">
                  <c:v>41067.52584490741</c:v>
                </c:pt>
                <c:pt idx="2441">
                  <c:v>41067.526192129626</c:v>
                </c:pt>
                <c:pt idx="2442">
                  <c:v>41067.526539351849</c:v>
                </c:pt>
                <c:pt idx="2443">
                  <c:v>41067.526886574073</c:v>
                </c:pt>
                <c:pt idx="2444">
                  <c:v>41067.527233796296</c:v>
                </c:pt>
                <c:pt idx="2445">
                  <c:v>41067.527581018519</c:v>
                </c:pt>
                <c:pt idx="2446">
                  <c:v>41067.527928240743</c:v>
                </c:pt>
                <c:pt idx="2447">
                  <c:v>41067.528275462966</c:v>
                </c:pt>
                <c:pt idx="2448">
                  <c:v>41067.528622685182</c:v>
                </c:pt>
                <c:pt idx="2449">
                  <c:v>41067.528969907406</c:v>
                </c:pt>
                <c:pt idx="2450">
                  <c:v>41067.529317129629</c:v>
                </c:pt>
                <c:pt idx="2451">
                  <c:v>41067.529664351852</c:v>
                </c:pt>
                <c:pt idx="2452">
                  <c:v>41067.530011574076</c:v>
                </c:pt>
                <c:pt idx="2453">
                  <c:v>41067.530358796299</c:v>
                </c:pt>
                <c:pt idx="2454">
                  <c:v>41067.530706018515</c:v>
                </c:pt>
                <c:pt idx="2455">
                  <c:v>41067.531053240738</c:v>
                </c:pt>
                <c:pt idx="2456">
                  <c:v>41067.531400462962</c:v>
                </c:pt>
                <c:pt idx="2457">
                  <c:v>41067.531747685185</c:v>
                </c:pt>
                <c:pt idx="2458">
                  <c:v>41067.532094907408</c:v>
                </c:pt>
                <c:pt idx="2459">
                  <c:v>41067.532442129632</c:v>
                </c:pt>
                <c:pt idx="2460">
                  <c:v>41067.532789351855</c:v>
                </c:pt>
                <c:pt idx="2461">
                  <c:v>41067.533136574071</c:v>
                </c:pt>
                <c:pt idx="2462">
                  <c:v>41067.533483796295</c:v>
                </c:pt>
                <c:pt idx="2463">
                  <c:v>41067.533831018518</c:v>
                </c:pt>
                <c:pt idx="2464">
                  <c:v>41067.534178240741</c:v>
                </c:pt>
                <c:pt idx="2465">
                  <c:v>41067.534525462965</c:v>
                </c:pt>
                <c:pt idx="2466">
                  <c:v>41067.534872685188</c:v>
                </c:pt>
                <c:pt idx="2467">
                  <c:v>41067.535219907404</c:v>
                </c:pt>
                <c:pt idx="2468">
                  <c:v>41067.535567129627</c:v>
                </c:pt>
                <c:pt idx="2469">
                  <c:v>41067.535914351851</c:v>
                </c:pt>
                <c:pt idx="2470">
                  <c:v>41067.536261574074</c:v>
                </c:pt>
                <c:pt idx="2471">
                  <c:v>41067.536608796298</c:v>
                </c:pt>
                <c:pt idx="2472">
                  <c:v>41067.536956018521</c:v>
                </c:pt>
                <c:pt idx="2473">
                  <c:v>41067.537303240744</c:v>
                </c:pt>
                <c:pt idx="2474">
                  <c:v>41067.53765046296</c:v>
                </c:pt>
                <c:pt idx="2475">
                  <c:v>41067.537997685184</c:v>
                </c:pt>
                <c:pt idx="2476">
                  <c:v>41067.538344907407</c:v>
                </c:pt>
                <c:pt idx="2477">
                  <c:v>41067.53869212963</c:v>
                </c:pt>
                <c:pt idx="2478">
                  <c:v>41067.539039351854</c:v>
                </c:pt>
                <c:pt idx="2479">
                  <c:v>41067.539386574077</c:v>
                </c:pt>
                <c:pt idx="2480">
                  <c:v>41067.539733796293</c:v>
                </c:pt>
                <c:pt idx="2481">
                  <c:v>41067.540081018517</c:v>
                </c:pt>
                <c:pt idx="2482">
                  <c:v>41067.54042824074</c:v>
                </c:pt>
                <c:pt idx="2483">
                  <c:v>41067.540775462963</c:v>
                </c:pt>
                <c:pt idx="2484">
                  <c:v>41067.541122685187</c:v>
                </c:pt>
                <c:pt idx="2485">
                  <c:v>41067.54146990741</c:v>
                </c:pt>
                <c:pt idx="2486">
                  <c:v>41067.541817129626</c:v>
                </c:pt>
                <c:pt idx="2487">
                  <c:v>41067.542164351849</c:v>
                </c:pt>
                <c:pt idx="2488">
                  <c:v>41067.542511574073</c:v>
                </c:pt>
                <c:pt idx="2489">
                  <c:v>41067.542858796296</c:v>
                </c:pt>
                <c:pt idx="2490">
                  <c:v>41067.543206018519</c:v>
                </c:pt>
                <c:pt idx="2491">
                  <c:v>41067.543553240743</c:v>
                </c:pt>
                <c:pt idx="2492">
                  <c:v>41067.543900462966</c:v>
                </c:pt>
                <c:pt idx="2493">
                  <c:v>41067.544247685182</c:v>
                </c:pt>
                <c:pt idx="2494">
                  <c:v>41067.544594907406</c:v>
                </c:pt>
                <c:pt idx="2495">
                  <c:v>41067.544942129629</c:v>
                </c:pt>
                <c:pt idx="2496">
                  <c:v>41067.545289351852</c:v>
                </c:pt>
                <c:pt idx="2497">
                  <c:v>41067.545636574076</c:v>
                </c:pt>
                <c:pt idx="2498">
                  <c:v>41067.545983796299</c:v>
                </c:pt>
                <c:pt idx="2499">
                  <c:v>41067.546331018515</c:v>
                </c:pt>
                <c:pt idx="2500">
                  <c:v>41067.546678240738</c:v>
                </c:pt>
                <c:pt idx="2501">
                  <c:v>41067.547025462962</c:v>
                </c:pt>
                <c:pt idx="2502">
                  <c:v>41067.547372685185</c:v>
                </c:pt>
                <c:pt idx="2503">
                  <c:v>41067.547719907408</c:v>
                </c:pt>
                <c:pt idx="2504">
                  <c:v>41067.548067129632</c:v>
                </c:pt>
                <c:pt idx="2505">
                  <c:v>41067.548414351855</c:v>
                </c:pt>
                <c:pt idx="2506">
                  <c:v>41067.548761574071</c:v>
                </c:pt>
                <c:pt idx="2507">
                  <c:v>41067.549108796295</c:v>
                </c:pt>
                <c:pt idx="2508">
                  <c:v>41067.549456018518</c:v>
                </c:pt>
                <c:pt idx="2509">
                  <c:v>41067.549803240741</c:v>
                </c:pt>
                <c:pt idx="2510">
                  <c:v>41067.550150462965</c:v>
                </c:pt>
                <c:pt idx="2511">
                  <c:v>41067.550497685188</c:v>
                </c:pt>
                <c:pt idx="2512">
                  <c:v>41067.550844907404</c:v>
                </c:pt>
                <c:pt idx="2513">
                  <c:v>41067.551192129627</c:v>
                </c:pt>
                <c:pt idx="2514">
                  <c:v>41067.551539351851</c:v>
                </c:pt>
                <c:pt idx="2515">
                  <c:v>41067.551886574074</c:v>
                </c:pt>
                <c:pt idx="2516">
                  <c:v>41067.552233796298</c:v>
                </c:pt>
                <c:pt idx="2517">
                  <c:v>41067.552581018521</c:v>
                </c:pt>
                <c:pt idx="2518">
                  <c:v>41067.552928240744</c:v>
                </c:pt>
                <c:pt idx="2519">
                  <c:v>41067.55327546296</c:v>
                </c:pt>
                <c:pt idx="2520">
                  <c:v>41067.553622685184</c:v>
                </c:pt>
                <c:pt idx="2521">
                  <c:v>41067.553969907407</c:v>
                </c:pt>
                <c:pt idx="2522">
                  <c:v>41067.55431712963</c:v>
                </c:pt>
                <c:pt idx="2523">
                  <c:v>41067.554664351854</c:v>
                </c:pt>
                <c:pt idx="2524">
                  <c:v>41067.555011574077</c:v>
                </c:pt>
                <c:pt idx="2525">
                  <c:v>41067.555358796293</c:v>
                </c:pt>
                <c:pt idx="2526">
                  <c:v>41067.555706018517</c:v>
                </c:pt>
                <c:pt idx="2527">
                  <c:v>41067.55605324074</c:v>
                </c:pt>
                <c:pt idx="2528">
                  <c:v>41067.556400462963</c:v>
                </c:pt>
                <c:pt idx="2529">
                  <c:v>41067.556747685187</c:v>
                </c:pt>
                <c:pt idx="2530">
                  <c:v>41067.55709490741</c:v>
                </c:pt>
                <c:pt idx="2531">
                  <c:v>41067.557442129626</c:v>
                </c:pt>
                <c:pt idx="2532">
                  <c:v>41067.557789351849</c:v>
                </c:pt>
                <c:pt idx="2533">
                  <c:v>41067.558136574073</c:v>
                </c:pt>
                <c:pt idx="2534">
                  <c:v>41067.558483796296</c:v>
                </c:pt>
                <c:pt idx="2535">
                  <c:v>41067.558831018519</c:v>
                </c:pt>
                <c:pt idx="2536">
                  <c:v>41067.559178240743</c:v>
                </c:pt>
                <c:pt idx="2537">
                  <c:v>41067.559525462966</c:v>
                </c:pt>
                <c:pt idx="2538">
                  <c:v>41067.559872685182</c:v>
                </c:pt>
                <c:pt idx="2539">
                  <c:v>41067.560219907406</c:v>
                </c:pt>
                <c:pt idx="2540">
                  <c:v>41067.560567129629</c:v>
                </c:pt>
                <c:pt idx="2541">
                  <c:v>41067.560914351852</c:v>
                </c:pt>
                <c:pt idx="2542">
                  <c:v>41067.561261574076</c:v>
                </c:pt>
                <c:pt idx="2543">
                  <c:v>41067.561608796299</c:v>
                </c:pt>
                <c:pt idx="2544">
                  <c:v>41067.561956018515</c:v>
                </c:pt>
                <c:pt idx="2545">
                  <c:v>41067.562303240738</c:v>
                </c:pt>
                <c:pt idx="2546">
                  <c:v>41067.562650462962</c:v>
                </c:pt>
                <c:pt idx="2547">
                  <c:v>41067.562997685185</c:v>
                </c:pt>
                <c:pt idx="2548">
                  <c:v>41067.563344907408</c:v>
                </c:pt>
                <c:pt idx="2549">
                  <c:v>41067.563692129632</c:v>
                </c:pt>
                <c:pt idx="2550">
                  <c:v>41067.564039351855</c:v>
                </c:pt>
                <c:pt idx="2551">
                  <c:v>41067.564386574071</c:v>
                </c:pt>
                <c:pt idx="2552">
                  <c:v>41067.564733796295</c:v>
                </c:pt>
                <c:pt idx="2553">
                  <c:v>41067.565081018518</c:v>
                </c:pt>
                <c:pt idx="2554">
                  <c:v>41067.565428240741</c:v>
                </c:pt>
                <c:pt idx="2555">
                  <c:v>41067.565775462965</c:v>
                </c:pt>
                <c:pt idx="2556">
                  <c:v>41067.566122685188</c:v>
                </c:pt>
                <c:pt idx="2557">
                  <c:v>41067.566469907404</c:v>
                </c:pt>
                <c:pt idx="2558">
                  <c:v>41067.566817129627</c:v>
                </c:pt>
                <c:pt idx="2559">
                  <c:v>41067.567164351851</c:v>
                </c:pt>
                <c:pt idx="2560">
                  <c:v>41067.567511574074</c:v>
                </c:pt>
                <c:pt idx="2561">
                  <c:v>41067.567858796298</c:v>
                </c:pt>
                <c:pt idx="2562">
                  <c:v>41067.568206018521</c:v>
                </c:pt>
                <c:pt idx="2563">
                  <c:v>41067.568553240744</c:v>
                </c:pt>
                <c:pt idx="2564">
                  <c:v>41067.56890046296</c:v>
                </c:pt>
                <c:pt idx="2565">
                  <c:v>41067.569247685184</c:v>
                </c:pt>
                <c:pt idx="2566">
                  <c:v>41067.569594907407</c:v>
                </c:pt>
                <c:pt idx="2567">
                  <c:v>41067.56994212963</c:v>
                </c:pt>
                <c:pt idx="2568">
                  <c:v>41067.570289351854</c:v>
                </c:pt>
                <c:pt idx="2569">
                  <c:v>41067.570636574077</c:v>
                </c:pt>
                <c:pt idx="2570">
                  <c:v>41067.570983796293</c:v>
                </c:pt>
                <c:pt idx="2571">
                  <c:v>41067.571331018517</c:v>
                </c:pt>
                <c:pt idx="2572">
                  <c:v>41067.57167824074</c:v>
                </c:pt>
                <c:pt idx="2573">
                  <c:v>41067.572025462963</c:v>
                </c:pt>
                <c:pt idx="2574">
                  <c:v>41067.572372685187</c:v>
                </c:pt>
                <c:pt idx="2575">
                  <c:v>41067.57271990741</c:v>
                </c:pt>
                <c:pt idx="2576">
                  <c:v>41067.573067129626</c:v>
                </c:pt>
                <c:pt idx="2577">
                  <c:v>41067.573414351849</c:v>
                </c:pt>
                <c:pt idx="2578">
                  <c:v>41067.573761574073</c:v>
                </c:pt>
                <c:pt idx="2579">
                  <c:v>41067.574108796296</c:v>
                </c:pt>
                <c:pt idx="2580">
                  <c:v>41067.574456018519</c:v>
                </c:pt>
                <c:pt idx="2581">
                  <c:v>41067.574803240743</c:v>
                </c:pt>
                <c:pt idx="2582">
                  <c:v>41067.575150462966</c:v>
                </c:pt>
                <c:pt idx="2583">
                  <c:v>41067.575497685182</c:v>
                </c:pt>
                <c:pt idx="2584">
                  <c:v>41067.575844907406</c:v>
                </c:pt>
                <c:pt idx="2585">
                  <c:v>41067.576192129629</c:v>
                </c:pt>
                <c:pt idx="2586">
                  <c:v>41067.576539351852</c:v>
                </c:pt>
                <c:pt idx="2587">
                  <c:v>41067.576886574076</c:v>
                </c:pt>
                <c:pt idx="2588">
                  <c:v>41067.577233796299</c:v>
                </c:pt>
                <c:pt idx="2589">
                  <c:v>41067.577581018515</c:v>
                </c:pt>
                <c:pt idx="2590">
                  <c:v>41067.577928240738</c:v>
                </c:pt>
                <c:pt idx="2591">
                  <c:v>41067.578275462962</c:v>
                </c:pt>
                <c:pt idx="2592">
                  <c:v>41067.578622685185</c:v>
                </c:pt>
                <c:pt idx="2593">
                  <c:v>41067.578969907408</c:v>
                </c:pt>
                <c:pt idx="2594">
                  <c:v>41067.579317129632</c:v>
                </c:pt>
                <c:pt idx="2595">
                  <c:v>41067.579664351855</c:v>
                </c:pt>
                <c:pt idx="2596">
                  <c:v>41067.580011574071</c:v>
                </c:pt>
                <c:pt idx="2597">
                  <c:v>41067.580358796295</c:v>
                </c:pt>
                <c:pt idx="2598">
                  <c:v>41067.580706018518</c:v>
                </c:pt>
                <c:pt idx="2599">
                  <c:v>41067.581053240741</c:v>
                </c:pt>
                <c:pt idx="2600">
                  <c:v>41067.581400462965</c:v>
                </c:pt>
                <c:pt idx="2601">
                  <c:v>41067.581747685188</c:v>
                </c:pt>
                <c:pt idx="2602">
                  <c:v>41067.582094907404</c:v>
                </c:pt>
                <c:pt idx="2603">
                  <c:v>41067.582442129627</c:v>
                </c:pt>
                <c:pt idx="2604">
                  <c:v>41067.582789351851</c:v>
                </c:pt>
                <c:pt idx="2605">
                  <c:v>41067.583136574074</c:v>
                </c:pt>
                <c:pt idx="2606">
                  <c:v>41067.583483796298</c:v>
                </c:pt>
                <c:pt idx="2607">
                  <c:v>41067.583831018521</c:v>
                </c:pt>
                <c:pt idx="2608">
                  <c:v>41067.584178240744</c:v>
                </c:pt>
                <c:pt idx="2609">
                  <c:v>41067.58452546296</c:v>
                </c:pt>
                <c:pt idx="2610">
                  <c:v>41067.584872685184</c:v>
                </c:pt>
                <c:pt idx="2611">
                  <c:v>41067.585219907407</c:v>
                </c:pt>
                <c:pt idx="2612">
                  <c:v>41067.58556712963</c:v>
                </c:pt>
                <c:pt idx="2613">
                  <c:v>41067.585914351854</c:v>
                </c:pt>
                <c:pt idx="2614">
                  <c:v>41067.586261574077</c:v>
                </c:pt>
                <c:pt idx="2615">
                  <c:v>41067.586608796293</c:v>
                </c:pt>
                <c:pt idx="2616">
                  <c:v>41067.586956018517</c:v>
                </c:pt>
                <c:pt idx="2617">
                  <c:v>41067.58730324074</c:v>
                </c:pt>
                <c:pt idx="2618">
                  <c:v>41067.587650462963</c:v>
                </c:pt>
                <c:pt idx="2619">
                  <c:v>41067.587997685187</c:v>
                </c:pt>
                <c:pt idx="2620">
                  <c:v>41067.58834490741</c:v>
                </c:pt>
                <c:pt idx="2621">
                  <c:v>41067.588692129626</c:v>
                </c:pt>
                <c:pt idx="2622">
                  <c:v>41067.589039351849</c:v>
                </c:pt>
                <c:pt idx="2623">
                  <c:v>41067.589386574073</c:v>
                </c:pt>
                <c:pt idx="2624">
                  <c:v>41067.589733796296</c:v>
                </c:pt>
                <c:pt idx="2625">
                  <c:v>41067.590081018519</c:v>
                </c:pt>
                <c:pt idx="2626">
                  <c:v>41067.590428240743</c:v>
                </c:pt>
                <c:pt idx="2627">
                  <c:v>41067.590775462966</c:v>
                </c:pt>
                <c:pt idx="2628">
                  <c:v>41067.591122685182</c:v>
                </c:pt>
                <c:pt idx="2629">
                  <c:v>41067.591469907406</c:v>
                </c:pt>
                <c:pt idx="2630">
                  <c:v>41067.591817129629</c:v>
                </c:pt>
                <c:pt idx="2631">
                  <c:v>41067.592164351852</c:v>
                </c:pt>
                <c:pt idx="2632">
                  <c:v>41067.592511574076</c:v>
                </c:pt>
                <c:pt idx="2633">
                  <c:v>41067.592858796299</c:v>
                </c:pt>
                <c:pt idx="2634">
                  <c:v>41067.593206018515</c:v>
                </c:pt>
                <c:pt idx="2635">
                  <c:v>41067.593553240738</c:v>
                </c:pt>
                <c:pt idx="2636">
                  <c:v>41067.593900462962</c:v>
                </c:pt>
                <c:pt idx="2637">
                  <c:v>41067.594247685185</c:v>
                </c:pt>
                <c:pt idx="2638">
                  <c:v>41067.594594907408</c:v>
                </c:pt>
                <c:pt idx="2639">
                  <c:v>41067.594942129632</c:v>
                </c:pt>
                <c:pt idx="2640">
                  <c:v>41067.595289351855</c:v>
                </c:pt>
                <c:pt idx="2641">
                  <c:v>41067.595636574071</c:v>
                </c:pt>
                <c:pt idx="2642">
                  <c:v>41067.595983796295</c:v>
                </c:pt>
                <c:pt idx="2643">
                  <c:v>41067.596331018518</c:v>
                </c:pt>
                <c:pt idx="2644">
                  <c:v>41067.596678240741</c:v>
                </c:pt>
                <c:pt idx="2645">
                  <c:v>41067.597025462965</c:v>
                </c:pt>
                <c:pt idx="2646">
                  <c:v>41067.597372685188</c:v>
                </c:pt>
                <c:pt idx="2647">
                  <c:v>41067.597719907404</c:v>
                </c:pt>
                <c:pt idx="2648">
                  <c:v>41067.598067129627</c:v>
                </c:pt>
                <c:pt idx="2649">
                  <c:v>41067.598414351851</c:v>
                </c:pt>
                <c:pt idx="2650">
                  <c:v>41067.598761574074</c:v>
                </c:pt>
                <c:pt idx="2651">
                  <c:v>41067.599108796298</c:v>
                </c:pt>
                <c:pt idx="2652">
                  <c:v>41067.599456018521</c:v>
                </c:pt>
                <c:pt idx="2653">
                  <c:v>41067.599803240744</c:v>
                </c:pt>
                <c:pt idx="2654">
                  <c:v>41067.60015046296</c:v>
                </c:pt>
                <c:pt idx="2655">
                  <c:v>41067.600497685184</c:v>
                </c:pt>
                <c:pt idx="2656">
                  <c:v>41067.600844907407</c:v>
                </c:pt>
                <c:pt idx="2657">
                  <c:v>41067.60119212963</c:v>
                </c:pt>
                <c:pt idx="2658">
                  <c:v>41067.601539351854</c:v>
                </c:pt>
                <c:pt idx="2659">
                  <c:v>41067.601886574077</c:v>
                </c:pt>
                <c:pt idx="2660">
                  <c:v>41067.602233796293</c:v>
                </c:pt>
                <c:pt idx="2661">
                  <c:v>41067.602581018517</c:v>
                </c:pt>
                <c:pt idx="2662">
                  <c:v>41067.60292824074</c:v>
                </c:pt>
                <c:pt idx="2663">
                  <c:v>41067.603275462963</c:v>
                </c:pt>
                <c:pt idx="2664">
                  <c:v>41067.603622685187</c:v>
                </c:pt>
                <c:pt idx="2665">
                  <c:v>41067.60396990741</c:v>
                </c:pt>
                <c:pt idx="2666">
                  <c:v>41067.604317129626</c:v>
                </c:pt>
                <c:pt idx="2667">
                  <c:v>41067.604664351849</c:v>
                </c:pt>
                <c:pt idx="2668">
                  <c:v>41067.605011574073</c:v>
                </c:pt>
                <c:pt idx="2669">
                  <c:v>41067.605358796296</c:v>
                </c:pt>
                <c:pt idx="2670">
                  <c:v>41067.605706018519</c:v>
                </c:pt>
                <c:pt idx="2671">
                  <c:v>41067.606053240743</c:v>
                </c:pt>
                <c:pt idx="2672">
                  <c:v>41067.606400462966</c:v>
                </c:pt>
                <c:pt idx="2673">
                  <c:v>41067.606747685182</c:v>
                </c:pt>
                <c:pt idx="2674">
                  <c:v>41067.607094907406</c:v>
                </c:pt>
                <c:pt idx="2675">
                  <c:v>41067.607442129629</c:v>
                </c:pt>
                <c:pt idx="2676">
                  <c:v>41067.607789351852</c:v>
                </c:pt>
                <c:pt idx="2677">
                  <c:v>41067.608136574076</c:v>
                </c:pt>
                <c:pt idx="2678">
                  <c:v>41067.608483796299</c:v>
                </c:pt>
                <c:pt idx="2679">
                  <c:v>41067.608831018515</c:v>
                </c:pt>
                <c:pt idx="2680">
                  <c:v>41067.609178240738</c:v>
                </c:pt>
                <c:pt idx="2681">
                  <c:v>41067.609525462962</c:v>
                </c:pt>
                <c:pt idx="2682">
                  <c:v>41067.609872685185</c:v>
                </c:pt>
                <c:pt idx="2683">
                  <c:v>41067.610219907408</c:v>
                </c:pt>
                <c:pt idx="2684">
                  <c:v>41067.610567129632</c:v>
                </c:pt>
                <c:pt idx="2685">
                  <c:v>41067.610914351855</c:v>
                </c:pt>
                <c:pt idx="2686">
                  <c:v>41067.611261574071</c:v>
                </c:pt>
                <c:pt idx="2687">
                  <c:v>41067.611608796295</c:v>
                </c:pt>
                <c:pt idx="2688">
                  <c:v>41067.611956018518</c:v>
                </c:pt>
                <c:pt idx="2689">
                  <c:v>41067.612303240741</c:v>
                </c:pt>
                <c:pt idx="2690">
                  <c:v>41067.612650462965</c:v>
                </c:pt>
                <c:pt idx="2691">
                  <c:v>41067.612997685188</c:v>
                </c:pt>
                <c:pt idx="2692">
                  <c:v>41067.613344907404</c:v>
                </c:pt>
                <c:pt idx="2693">
                  <c:v>41067.613692129627</c:v>
                </c:pt>
                <c:pt idx="2694">
                  <c:v>41067.614039351851</c:v>
                </c:pt>
                <c:pt idx="2695">
                  <c:v>41067.614386574074</c:v>
                </c:pt>
                <c:pt idx="2696">
                  <c:v>41067.614733796298</c:v>
                </c:pt>
                <c:pt idx="2697">
                  <c:v>41067.615081018521</c:v>
                </c:pt>
                <c:pt idx="2698">
                  <c:v>41067.615428240744</c:v>
                </c:pt>
                <c:pt idx="2699">
                  <c:v>41067.61577546296</c:v>
                </c:pt>
                <c:pt idx="2700">
                  <c:v>41067.616122685184</c:v>
                </c:pt>
                <c:pt idx="2701">
                  <c:v>41067.616469907407</c:v>
                </c:pt>
                <c:pt idx="2702">
                  <c:v>41067.61681712963</c:v>
                </c:pt>
                <c:pt idx="2703">
                  <c:v>41067.617164351854</c:v>
                </c:pt>
                <c:pt idx="2704">
                  <c:v>41067.617511574077</c:v>
                </c:pt>
                <c:pt idx="2705">
                  <c:v>41067.617858796293</c:v>
                </c:pt>
                <c:pt idx="2706">
                  <c:v>41067.618206018517</c:v>
                </c:pt>
                <c:pt idx="2707">
                  <c:v>41067.61855324074</c:v>
                </c:pt>
                <c:pt idx="2708">
                  <c:v>41067.618900462963</c:v>
                </c:pt>
                <c:pt idx="2709">
                  <c:v>41067.619247685187</c:v>
                </c:pt>
                <c:pt idx="2710">
                  <c:v>41067.61959490741</c:v>
                </c:pt>
                <c:pt idx="2711">
                  <c:v>41067.619942129626</c:v>
                </c:pt>
                <c:pt idx="2712">
                  <c:v>41067.620289351849</c:v>
                </c:pt>
                <c:pt idx="2713">
                  <c:v>41067.620636574073</c:v>
                </c:pt>
                <c:pt idx="2714">
                  <c:v>41067.620983796296</c:v>
                </c:pt>
                <c:pt idx="2715">
                  <c:v>41067.621331018519</c:v>
                </c:pt>
                <c:pt idx="2716">
                  <c:v>41067.621678240743</c:v>
                </c:pt>
                <c:pt idx="2717">
                  <c:v>41067.622025462966</c:v>
                </c:pt>
                <c:pt idx="2718">
                  <c:v>41067.622372685182</c:v>
                </c:pt>
                <c:pt idx="2719">
                  <c:v>41067.622719907406</c:v>
                </c:pt>
                <c:pt idx="2720">
                  <c:v>41067.623067129629</c:v>
                </c:pt>
                <c:pt idx="2721">
                  <c:v>41067.623414351852</c:v>
                </c:pt>
                <c:pt idx="2722">
                  <c:v>41067.623761574076</c:v>
                </c:pt>
                <c:pt idx="2723">
                  <c:v>41067.624108796299</c:v>
                </c:pt>
                <c:pt idx="2724">
                  <c:v>41067.624456018515</c:v>
                </c:pt>
                <c:pt idx="2725">
                  <c:v>41067.624803240738</c:v>
                </c:pt>
                <c:pt idx="2726">
                  <c:v>41067.625150462962</c:v>
                </c:pt>
                <c:pt idx="2727">
                  <c:v>41067.625497685185</c:v>
                </c:pt>
                <c:pt idx="2728">
                  <c:v>41067.625844907408</c:v>
                </c:pt>
                <c:pt idx="2729">
                  <c:v>41067.626192129632</c:v>
                </c:pt>
                <c:pt idx="2730">
                  <c:v>41067.626539351855</c:v>
                </c:pt>
                <c:pt idx="2731">
                  <c:v>41067.626886574071</c:v>
                </c:pt>
                <c:pt idx="2732">
                  <c:v>41067.627233796295</c:v>
                </c:pt>
                <c:pt idx="2733">
                  <c:v>41067.627581018518</c:v>
                </c:pt>
                <c:pt idx="2734">
                  <c:v>41067.627928240741</c:v>
                </c:pt>
                <c:pt idx="2735">
                  <c:v>41067.628275462965</c:v>
                </c:pt>
                <c:pt idx="2736">
                  <c:v>41067.628622685188</c:v>
                </c:pt>
                <c:pt idx="2737">
                  <c:v>41067.628969907404</c:v>
                </c:pt>
                <c:pt idx="2738">
                  <c:v>41067.629317129627</c:v>
                </c:pt>
                <c:pt idx="2739">
                  <c:v>41067.629664351851</c:v>
                </c:pt>
                <c:pt idx="2740">
                  <c:v>41067.630011574074</c:v>
                </c:pt>
                <c:pt idx="2741">
                  <c:v>41067.630358796298</c:v>
                </c:pt>
                <c:pt idx="2742">
                  <c:v>41067.630706018521</c:v>
                </c:pt>
                <c:pt idx="2743">
                  <c:v>41067.631053240744</c:v>
                </c:pt>
                <c:pt idx="2744">
                  <c:v>41067.63140046296</c:v>
                </c:pt>
                <c:pt idx="2745">
                  <c:v>41067.631747685184</c:v>
                </c:pt>
                <c:pt idx="2746">
                  <c:v>41067.632094907407</c:v>
                </c:pt>
                <c:pt idx="2747">
                  <c:v>41067.63244212963</c:v>
                </c:pt>
                <c:pt idx="2748">
                  <c:v>41067.632789351854</c:v>
                </c:pt>
                <c:pt idx="2749">
                  <c:v>41067.633136574077</c:v>
                </c:pt>
                <c:pt idx="2750">
                  <c:v>41067.633483796293</c:v>
                </c:pt>
                <c:pt idx="2751">
                  <c:v>41067.633831018517</c:v>
                </c:pt>
                <c:pt idx="2752">
                  <c:v>41067.63417824074</c:v>
                </c:pt>
                <c:pt idx="2753">
                  <c:v>41067.634525462963</c:v>
                </c:pt>
                <c:pt idx="2754">
                  <c:v>41067.634872685187</c:v>
                </c:pt>
                <c:pt idx="2755">
                  <c:v>41067.63521990741</c:v>
                </c:pt>
                <c:pt idx="2756">
                  <c:v>41067.635567129626</c:v>
                </c:pt>
                <c:pt idx="2757">
                  <c:v>41067.635914351849</c:v>
                </c:pt>
                <c:pt idx="2758">
                  <c:v>41067.636261574073</c:v>
                </c:pt>
                <c:pt idx="2759">
                  <c:v>41067.636608796296</c:v>
                </c:pt>
                <c:pt idx="2760">
                  <c:v>41067.636956018519</c:v>
                </c:pt>
                <c:pt idx="2761">
                  <c:v>41067.637303240743</c:v>
                </c:pt>
                <c:pt idx="2762">
                  <c:v>41067.637650462966</c:v>
                </c:pt>
                <c:pt idx="2763">
                  <c:v>41067.637997685182</c:v>
                </c:pt>
                <c:pt idx="2764">
                  <c:v>41067.638344907406</c:v>
                </c:pt>
                <c:pt idx="2765">
                  <c:v>41067.638692129629</c:v>
                </c:pt>
                <c:pt idx="2766">
                  <c:v>41067.639039351852</c:v>
                </c:pt>
                <c:pt idx="2767">
                  <c:v>41067.639386574076</c:v>
                </c:pt>
                <c:pt idx="2768">
                  <c:v>41067.639733796299</c:v>
                </c:pt>
                <c:pt idx="2769">
                  <c:v>41067.640081018515</c:v>
                </c:pt>
                <c:pt idx="2770">
                  <c:v>41067.640428240738</c:v>
                </c:pt>
                <c:pt idx="2771">
                  <c:v>41067.640775462962</c:v>
                </c:pt>
                <c:pt idx="2772">
                  <c:v>41067.641122685185</c:v>
                </c:pt>
                <c:pt idx="2773">
                  <c:v>41067.641469907408</c:v>
                </c:pt>
                <c:pt idx="2774">
                  <c:v>41067.641817129632</c:v>
                </c:pt>
                <c:pt idx="2775">
                  <c:v>41067.642164351855</c:v>
                </c:pt>
                <c:pt idx="2776">
                  <c:v>41067.642511574071</c:v>
                </c:pt>
                <c:pt idx="2777">
                  <c:v>41067.642858796295</c:v>
                </c:pt>
                <c:pt idx="2778">
                  <c:v>41067.643206018518</c:v>
                </c:pt>
                <c:pt idx="2779">
                  <c:v>41067.643553240741</c:v>
                </c:pt>
                <c:pt idx="2780">
                  <c:v>41067.643900462965</c:v>
                </c:pt>
                <c:pt idx="2781">
                  <c:v>41067.644247685188</c:v>
                </c:pt>
                <c:pt idx="2782">
                  <c:v>41067.644594907404</c:v>
                </c:pt>
                <c:pt idx="2783">
                  <c:v>41067.644942129627</c:v>
                </c:pt>
                <c:pt idx="2784">
                  <c:v>41067.645289351851</c:v>
                </c:pt>
                <c:pt idx="2785">
                  <c:v>41067.645636574074</c:v>
                </c:pt>
                <c:pt idx="2786">
                  <c:v>41067.645983796298</c:v>
                </c:pt>
                <c:pt idx="2787">
                  <c:v>41067.646331018521</c:v>
                </c:pt>
                <c:pt idx="2788">
                  <c:v>41067.646678240744</c:v>
                </c:pt>
                <c:pt idx="2789">
                  <c:v>41067.64702546296</c:v>
                </c:pt>
                <c:pt idx="2790">
                  <c:v>41067.647372685184</c:v>
                </c:pt>
                <c:pt idx="2791">
                  <c:v>41067.647719907407</c:v>
                </c:pt>
                <c:pt idx="2792">
                  <c:v>41067.64806712963</c:v>
                </c:pt>
                <c:pt idx="2793">
                  <c:v>41067.648414351854</c:v>
                </c:pt>
                <c:pt idx="2794">
                  <c:v>41067.648761574077</c:v>
                </c:pt>
                <c:pt idx="2795">
                  <c:v>41067.649108796293</c:v>
                </c:pt>
                <c:pt idx="2796">
                  <c:v>41067.649456018517</c:v>
                </c:pt>
                <c:pt idx="2797">
                  <c:v>41067.64980324074</c:v>
                </c:pt>
                <c:pt idx="2798">
                  <c:v>41067.650150462963</c:v>
                </c:pt>
                <c:pt idx="2799">
                  <c:v>41067.650497685187</c:v>
                </c:pt>
                <c:pt idx="2800">
                  <c:v>41067.65084490741</c:v>
                </c:pt>
                <c:pt idx="2801">
                  <c:v>41067.651192129626</c:v>
                </c:pt>
                <c:pt idx="2802">
                  <c:v>41067.651539351849</c:v>
                </c:pt>
                <c:pt idx="2803">
                  <c:v>41067.651886574073</c:v>
                </c:pt>
                <c:pt idx="2804">
                  <c:v>41067.652233796296</c:v>
                </c:pt>
                <c:pt idx="2805">
                  <c:v>41067.652581018519</c:v>
                </c:pt>
                <c:pt idx="2806">
                  <c:v>41067.652928240743</c:v>
                </c:pt>
                <c:pt idx="2807">
                  <c:v>41067.653275462966</c:v>
                </c:pt>
                <c:pt idx="2808">
                  <c:v>41067.653622685182</c:v>
                </c:pt>
                <c:pt idx="2809">
                  <c:v>41067.653969907406</c:v>
                </c:pt>
                <c:pt idx="2810">
                  <c:v>41067.654317129629</c:v>
                </c:pt>
                <c:pt idx="2811">
                  <c:v>41067.654664351852</c:v>
                </c:pt>
                <c:pt idx="2812">
                  <c:v>41067.655011574076</c:v>
                </c:pt>
                <c:pt idx="2813">
                  <c:v>41067.655358796299</c:v>
                </c:pt>
                <c:pt idx="2814">
                  <c:v>41067.655706018515</c:v>
                </c:pt>
                <c:pt idx="2815">
                  <c:v>41067.656053240738</c:v>
                </c:pt>
                <c:pt idx="2816">
                  <c:v>41067.656400462962</c:v>
                </c:pt>
                <c:pt idx="2817">
                  <c:v>41067.656747685185</c:v>
                </c:pt>
                <c:pt idx="2818">
                  <c:v>41067.657094907408</c:v>
                </c:pt>
                <c:pt idx="2819">
                  <c:v>41067.657442129632</c:v>
                </c:pt>
                <c:pt idx="2820">
                  <c:v>41067.657789351855</c:v>
                </c:pt>
                <c:pt idx="2821">
                  <c:v>41067.658136574071</c:v>
                </c:pt>
                <c:pt idx="2822">
                  <c:v>41067.658483796295</c:v>
                </c:pt>
                <c:pt idx="2823">
                  <c:v>41067.658831018518</c:v>
                </c:pt>
                <c:pt idx="2824">
                  <c:v>41067.659178240741</c:v>
                </c:pt>
                <c:pt idx="2825">
                  <c:v>41067.659525462965</c:v>
                </c:pt>
                <c:pt idx="2826">
                  <c:v>41067.659872685188</c:v>
                </c:pt>
                <c:pt idx="2827">
                  <c:v>41067.660219907404</c:v>
                </c:pt>
                <c:pt idx="2828">
                  <c:v>41067.660567129627</c:v>
                </c:pt>
                <c:pt idx="2829">
                  <c:v>41067.660914351851</c:v>
                </c:pt>
                <c:pt idx="2830">
                  <c:v>41067.661261574074</c:v>
                </c:pt>
                <c:pt idx="2831">
                  <c:v>41067.661608796298</c:v>
                </c:pt>
                <c:pt idx="2832">
                  <c:v>41067.661956018521</c:v>
                </c:pt>
                <c:pt idx="2833">
                  <c:v>41067.662303240744</c:v>
                </c:pt>
                <c:pt idx="2834">
                  <c:v>41067.66265046296</c:v>
                </c:pt>
                <c:pt idx="2835">
                  <c:v>41067.662997685184</c:v>
                </c:pt>
                <c:pt idx="2836">
                  <c:v>41067.663344907407</c:v>
                </c:pt>
                <c:pt idx="2837">
                  <c:v>41067.66369212963</c:v>
                </c:pt>
                <c:pt idx="2838">
                  <c:v>41067.664039351854</c:v>
                </c:pt>
                <c:pt idx="2839">
                  <c:v>41067.664386574077</c:v>
                </c:pt>
                <c:pt idx="2840">
                  <c:v>41067.664733796293</c:v>
                </c:pt>
                <c:pt idx="2841">
                  <c:v>41067.665081018517</c:v>
                </c:pt>
                <c:pt idx="2842">
                  <c:v>41067.66542824074</c:v>
                </c:pt>
                <c:pt idx="2843">
                  <c:v>41067.665775462963</c:v>
                </c:pt>
                <c:pt idx="2844">
                  <c:v>41067.666122685187</c:v>
                </c:pt>
                <c:pt idx="2845">
                  <c:v>41067.66646990741</c:v>
                </c:pt>
                <c:pt idx="2846">
                  <c:v>41067.666817129626</c:v>
                </c:pt>
                <c:pt idx="2847">
                  <c:v>41067.667164351849</c:v>
                </c:pt>
                <c:pt idx="2848">
                  <c:v>41067.667511574073</c:v>
                </c:pt>
                <c:pt idx="2849">
                  <c:v>41067.667858796296</c:v>
                </c:pt>
                <c:pt idx="2850">
                  <c:v>41067.668206018519</c:v>
                </c:pt>
                <c:pt idx="2851">
                  <c:v>41067.668553240743</c:v>
                </c:pt>
                <c:pt idx="2852">
                  <c:v>41067.668900462966</c:v>
                </c:pt>
                <c:pt idx="2853">
                  <c:v>41067.669247685182</c:v>
                </c:pt>
                <c:pt idx="2854">
                  <c:v>41067.669594907406</c:v>
                </c:pt>
                <c:pt idx="2855">
                  <c:v>41067.669942129629</c:v>
                </c:pt>
                <c:pt idx="2856">
                  <c:v>41067.670289351852</c:v>
                </c:pt>
                <c:pt idx="2857">
                  <c:v>41067.670636574076</c:v>
                </c:pt>
                <c:pt idx="2858">
                  <c:v>41067.670983796299</c:v>
                </c:pt>
                <c:pt idx="2859">
                  <c:v>41067.671331018515</c:v>
                </c:pt>
                <c:pt idx="2860">
                  <c:v>41067.671678240738</c:v>
                </c:pt>
                <c:pt idx="2861">
                  <c:v>41067.672025462962</c:v>
                </c:pt>
                <c:pt idx="2862">
                  <c:v>41067.672372685185</c:v>
                </c:pt>
                <c:pt idx="2863">
                  <c:v>41067.672719907408</c:v>
                </c:pt>
                <c:pt idx="2864">
                  <c:v>41067.673067129632</c:v>
                </c:pt>
                <c:pt idx="2865">
                  <c:v>41067.673414351855</c:v>
                </c:pt>
                <c:pt idx="2866">
                  <c:v>41067.673761574071</c:v>
                </c:pt>
                <c:pt idx="2867">
                  <c:v>41067.674108796295</c:v>
                </c:pt>
                <c:pt idx="2868">
                  <c:v>41067.674456018518</c:v>
                </c:pt>
                <c:pt idx="2869">
                  <c:v>41067.674803240741</c:v>
                </c:pt>
                <c:pt idx="2870">
                  <c:v>41067.675150462965</c:v>
                </c:pt>
                <c:pt idx="2871">
                  <c:v>41067.675497685188</c:v>
                </c:pt>
                <c:pt idx="2872">
                  <c:v>41067.675844907404</c:v>
                </c:pt>
                <c:pt idx="2873">
                  <c:v>41067.676192129627</c:v>
                </c:pt>
                <c:pt idx="2874">
                  <c:v>41067.676539351851</c:v>
                </c:pt>
                <c:pt idx="2875">
                  <c:v>41067.676886574074</c:v>
                </c:pt>
                <c:pt idx="2876">
                  <c:v>41067.677233796298</c:v>
                </c:pt>
                <c:pt idx="2877">
                  <c:v>41067.677581018521</c:v>
                </c:pt>
                <c:pt idx="2878">
                  <c:v>41067.677928240744</c:v>
                </c:pt>
                <c:pt idx="2879">
                  <c:v>41067.67827546296</c:v>
                </c:pt>
                <c:pt idx="2880">
                  <c:v>41067.678622685184</c:v>
                </c:pt>
                <c:pt idx="2881">
                  <c:v>41067.678969907407</c:v>
                </c:pt>
                <c:pt idx="2882">
                  <c:v>41067.67931712963</c:v>
                </c:pt>
                <c:pt idx="2883">
                  <c:v>41067.679664351854</c:v>
                </c:pt>
                <c:pt idx="2884">
                  <c:v>41067.680011574077</c:v>
                </c:pt>
                <c:pt idx="2885">
                  <c:v>41067.680358796293</c:v>
                </c:pt>
                <c:pt idx="2886">
                  <c:v>41067.680706018517</c:v>
                </c:pt>
                <c:pt idx="2887">
                  <c:v>41067.68105324074</c:v>
                </c:pt>
                <c:pt idx="2888">
                  <c:v>41067.681400462963</c:v>
                </c:pt>
                <c:pt idx="2889">
                  <c:v>41067.681747685187</c:v>
                </c:pt>
                <c:pt idx="2890">
                  <c:v>41067.68209490741</c:v>
                </c:pt>
                <c:pt idx="2891">
                  <c:v>41067.682442129626</c:v>
                </c:pt>
                <c:pt idx="2892">
                  <c:v>41067.682789351849</c:v>
                </c:pt>
                <c:pt idx="2893">
                  <c:v>41067.683136574073</c:v>
                </c:pt>
                <c:pt idx="2894">
                  <c:v>41067.683483796296</c:v>
                </c:pt>
                <c:pt idx="2895">
                  <c:v>41067.683831018519</c:v>
                </c:pt>
                <c:pt idx="2896">
                  <c:v>41067.684178240743</c:v>
                </c:pt>
                <c:pt idx="2897">
                  <c:v>41067.684525462966</c:v>
                </c:pt>
                <c:pt idx="2898">
                  <c:v>41067.684872685182</c:v>
                </c:pt>
                <c:pt idx="2899">
                  <c:v>41067.685219907406</c:v>
                </c:pt>
                <c:pt idx="2900">
                  <c:v>41067.685567129629</c:v>
                </c:pt>
                <c:pt idx="2901">
                  <c:v>41067.685914351852</c:v>
                </c:pt>
                <c:pt idx="2902">
                  <c:v>41067.686261574076</c:v>
                </c:pt>
                <c:pt idx="2903">
                  <c:v>41067.686608796299</c:v>
                </c:pt>
                <c:pt idx="2904">
                  <c:v>41067.686956018515</c:v>
                </c:pt>
                <c:pt idx="2905">
                  <c:v>41067.687303240738</c:v>
                </c:pt>
                <c:pt idx="2906">
                  <c:v>41067.687650462962</c:v>
                </c:pt>
                <c:pt idx="2907">
                  <c:v>41067.687997685185</c:v>
                </c:pt>
                <c:pt idx="2908">
                  <c:v>41067.688344907408</c:v>
                </c:pt>
                <c:pt idx="2909">
                  <c:v>41067.688692129632</c:v>
                </c:pt>
                <c:pt idx="2910">
                  <c:v>41067.689039351855</c:v>
                </c:pt>
                <c:pt idx="2911">
                  <c:v>41067.689386574071</c:v>
                </c:pt>
                <c:pt idx="2912">
                  <c:v>41067.689733796295</c:v>
                </c:pt>
                <c:pt idx="2913">
                  <c:v>41067.690081018518</c:v>
                </c:pt>
                <c:pt idx="2914">
                  <c:v>41067.690428240741</c:v>
                </c:pt>
                <c:pt idx="2915">
                  <c:v>41067.690775462965</c:v>
                </c:pt>
                <c:pt idx="2916">
                  <c:v>41067.691122685188</c:v>
                </c:pt>
                <c:pt idx="2917">
                  <c:v>41067.691469907404</c:v>
                </c:pt>
                <c:pt idx="2918">
                  <c:v>41067.691817129627</c:v>
                </c:pt>
                <c:pt idx="2919">
                  <c:v>41067.692164351851</c:v>
                </c:pt>
                <c:pt idx="2920">
                  <c:v>41067.692511574074</c:v>
                </c:pt>
                <c:pt idx="2921">
                  <c:v>41067.692858796298</c:v>
                </c:pt>
                <c:pt idx="2922">
                  <c:v>41067.693206018521</c:v>
                </c:pt>
                <c:pt idx="2923">
                  <c:v>41067.693553240744</c:v>
                </c:pt>
                <c:pt idx="2924">
                  <c:v>41067.69390046296</c:v>
                </c:pt>
                <c:pt idx="2925">
                  <c:v>41067.694247685184</c:v>
                </c:pt>
                <c:pt idx="2926">
                  <c:v>41067.694594907407</c:v>
                </c:pt>
                <c:pt idx="2927">
                  <c:v>41067.69494212963</c:v>
                </c:pt>
                <c:pt idx="2928">
                  <c:v>41067.695289351854</c:v>
                </c:pt>
                <c:pt idx="2929">
                  <c:v>41067.695636574077</c:v>
                </c:pt>
                <c:pt idx="2930">
                  <c:v>41067.695983796293</c:v>
                </c:pt>
                <c:pt idx="2931">
                  <c:v>41067.696331018517</c:v>
                </c:pt>
                <c:pt idx="2932">
                  <c:v>41067.69667824074</c:v>
                </c:pt>
                <c:pt idx="2933">
                  <c:v>41067.697025462963</c:v>
                </c:pt>
                <c:pt idx="2934">
                  <c:v>41067.697372685187</c:v>
                </c:pt>
                <c:pt idx="2935">
                  <c:v>41067.69771990741</c:v>
                </c:pt>
                <c:pt idx="2936">
                  <c:v>41067.698067129626</c:v>
                </c:pt>
                <c:pt idx="2937">
                  <c:v>41067.698414351849</c:v>
                </c:pt>
                <c:pt idx="2938">
                  <c:v>41067.698761574073</c:v>
                </c:pt>
                <c:pt idx="2939">
                  <c:v>41067.699108796296</c:v>
                </c:pt>
                <c:pt idx="2940">
                  <c:v>41067.699456018519</c:v>
                </c:pt>
                <c:pt idx="2941">
                  <c:v>41067.699803240743</c:v>
                </c:pt>
                <c:pt idx="2942">
                  <c:v>41067.700150462966</c:v>
                </c:pt>
                <c:pt idx="2943">
                  <c:v>41067.700497685182</c:v>
                </c:pt>
                <c:pt idx="2944">
                  <c:v>41067.700844907406</c:v>
                </c:pt>
                <c:pt idx="2945">
                  <c:v>41067.701192129629</c:v>
                </c:pt>
                <c:pt idx="2946">
                  <c:v>41067.701539351852</c:v>
                </c:pt>
                <c:pt idx="2947">
                  <c:v>41067.701886574076</c:v>
                </c:pt>
                <c:pt idx="2948">
                  <c:v>41067.702233796299</c:v>
                </c:pt>
                <c:pt idx="2949">
                  <c:v>41067.702581018515</c:v>
                </c:pt>
                <c:pt idx="2950">
                  <c:v>41067.702928240738</c:v>
                </c:pt>
                <c:pt idx="2951">
                  <c:v>41067.703275462962</c:v>
                </c:pt>
                <c:pt idx="2952">
                  <c:v>41067.703622685185</c:v>
                </c:pt>
                <c:pt idx="2953">
                  <c:v>41067.703969907408</c:v>
                </c:pt>
                <c:pt idx="2954">
                  <c:v>41067.704317129632</c:v>
                </c:pt>
                <c:pt idx="2955">
                  <c:v>41067.704664351855</c:v>
                </c:pt>
                <c:pt idx="2956">
                  <c:v>41067.705011574071</c:v>
                </c:pt>
                <c:pt idx="2957">
                  <c:v>41067.705358796295</c:v>
                </c:pt>
                <c:pt idx="2958">
                  <c:v>41067.705706018518</c:v>
                </c:pt>
                <c:pt idx="2959">
                  <c:v>41067.706053240741</c:v>
                </c:pt>
                <c:pt idx="2960">
                  <c:v>41067.706400462965</c:v>
                </c:pt>
                <c:pt idx="2961">
                  <c:v>41067.706747685188</c:v>
                </c:pt>
                <c:pt idx="2962">
                  <c:v>41067.707094907404</c:v>
                </c:pt>
                <c:pt idx="2963">
                  <c:v>41067.707442129627</c:v>
                </c:pt>
                <c:pt idx="2964">
                  <c:v>41067.707789351851</c:v>
                </c:pt>
                <c:pt idx="2965">
                  <c:v>41067.708136574074</c:v>
                </c:pt>
                <c:pt idx="2966">
                  <c:v>41067.708483796298</c:v>
                </c:pt>
                <c:pt idx="2967">
                  <c:v>41067.708831018521</c:v>
                </c:pt>
                <c:pt idx="2968">
                  <c:v>41067.709178240744</c:v>
                </c:pt>
                <c:pt idx="2969">
                  <c:v>41067.70952546296</c:v>
                </c:pt>
                <c:pt idx="2970">
                  <c:v>41067.709872685184</c:v>
                </c:pt>
                <c:pt idx="2971">
                  <c:v>41067.710219907407</c:v>
                </c:pt>
                <c:pt idx="2972">
                  <c:v>41067.71056712963</c:v>
                </c:pt>
                <c:pt idx="2973">
                  <c:v>41067.710914351854</c:v>
                </c:pt>
                <c:pt idx="2974">
                  <c:v>41067.711261574077</c:v>
                </c:pt>
                <c:pt idx="2975">
                  <c:v>41067.711608796293</c:v>
                </c:pt>
                <c:pt idx="2976">
                  <c:v>41067.711956018517</c:v>
                </c:pt>
                <c:pt idx="2977">
                  <c:v>41067.71230324074</c:v>
                </c:pt>
                <c:pt idx="2978">
                  <c:v>41067.712650462963</c:v>
                </c:pt>
                <c:pt idx="2979">
                  <c:v>41067.712997685187</c:v>
                </c:pt>
                <c:pt idx="2980">
                  <c:v>41067.71334490741</c:v>
                </c:pt>
                <c:pt idx="2981">
                  <c:v>41067.713692129626</c:v>
                </c:pt>
                <c:pt idx="2982">
                  <c:v>41067.714039351849</c:v>
                </c:pt>
                <c:pt idx="2983">
                  <c:v>41067.714386574073</c:v>
                </c:pt>
                <c:pt idx="2984">
                  <c:v>41067.714733796296</c:v>
                </c:pt>
                <c:pt idx="2985">
                  <c:v>41067.715081018519</c:v>
                </c:pt>
                <c:pt idx="2986">
                  <c:v>41067.715428240743</c:v>
                </c:pt>
                <c:pt idx="2987">
                  <c:v>41067.715775462966</c:v>
                </c:pt>
                <c:pt idx="2988">
                  <c:v>41067.716122685182</c:v>
                </c:pt>
                <c:pt idx="2989">
                  <c:v>41067.716469907406</c:v>
                </c:pt>
                <c:pt idx="2990">
                  <c:v>41067.716817129629</c:v>
                </c:pt>
                <c:pt idx="2991">
                  <c:v>41067.717164351852</c:v>
                </c:pt>
                <c:pt idx="2992">
                  <c:v>41067.717511574076</c:v>
                </c:pt>
                <c:pt idx="2993">
                  <c:v>41067.717858796299</c:v>
                </c:pt>
                <c:pt idx="2994">
                  <c:v>41067.718206018515</c:v>
                </c:pt>
                <c:pt idx="2995">
                  <c:v>41067.718553240738</c:v>
                </c:pt>
                <c:pt idx="2996">
                  <c:v>41067.718900462962</c:v>
                </c:pt>
                <c:pt idx="2997">
                  <c:v>41067.719247685185</c:v>
                </c:pt>
                <c:pt idx="2998">
                  <c:v>41067.719594907408</c:v>
                </c:pt>
                <c:pt idx="2999">
                  <c:v>41067.719942129632</c:v>
                </c:pt>
                <c:pt idx="3000">
                  <c:v>41067.720289351855</c:v>
                </c:pt>
                <c:pt idx="3001">
                  <c:v>41067.720636574071</c:v>
                </c:pt>
                <c:pt idx="3002">
                  <c:v>41067.720983796295</c:v>
                </c:pt>
                <c:pt idx="3003">
                  <c:v>41067.721331018518</c:v>
                </c:pt>
                <c:pt idx="3004">
                  <c:v>41067.721678240741</c:v>
                </c:pt>
                <c:pt idx="3005">
                  <c:v>41067.722025462965</c:v>
                </c:pt>
                <c:pt idx="3006">
                  <c:v>41067.722372685188</c:v>
                </c:pt>
                <c:pt idx="3007">
                  <c:v>41067.722719907404</c:v>
                </c:pt>
                <c:pt idx="3008">
                  <c:v>41067.723067129627</c:v>
                </c:pt>
                <c:pt idx="3009">
                  <c:v>41067.723414351851</c:v>
                </c:pt>
                <c:pt idx="3010">
                  <c:v>41067.723761574074</c:v>
                </c:pt>
                <c:pt idx="3011">
                  <c:v>41067.724108796298</c:v>
                </c:pt>
                <c:pt idx="3012">
                  <c:v>41067.724456018521</c:v>
                </c:pt>
                <c:pt idx="3013">
                  <c:v>41067.724803240744</c:v>
                </c:pt>
                <c:pt idx="3014">
                  <c:v>41067.72515046296</c:v>
                </c:pt>
                <c:pt idx="3015">
                  <c:v>41067.725497685184</c:v>
                </c:pt>
                <c:pt idx="3016">
                  <c:v>41067.725844907407</c:v>
                </c:pt>
                <c:pt idx="3017">
                  <c:v>41067.72619212963</c:v>
                </c:pt>
                <c:pt idx="3018">
                  <c:v>41067.726539351854</c:v>
                </c:pt>
                <c:pt idx="3019">
                  <c:v>41067.726886574077</c:v>
                </c:pt>
                <c:pt idx="3020">
                  <c:v>41067.727233796293</c:v>
                </c:pt>
                <c:pt idx="3021">
                  <c:v>41067.727581018517</c:v>
                </c:pt>
                <c:pt idx="3022">
                  <c:v>41067.72792824074</c:v>
                </c:pt>
                <c:pt idx="3023">
                  <c:v>41067.728275462963</c:v>
                </c:pt>
                <c:pt idx="3024">
                  <c:v>41067.728622685187</c:v>
                </c:pt>
                <c:pt idx="3025">
                  <c:v>41067.72896990741</c:v>
                </c:pt>
                <c:pt idx="3026">
                  <c:v>41067.729317129626</c:v>
                </c:pt>
                <c:pt idx="3027">
                  <c:v>41067.729664351849</c:v>
                </c:pt>
                <c:pt idx="3028">
                  <c:v>41067.730011574073</c:v>
                </c:pt>
                <c:pt idx="3029">
                  <c:v>41067.730358796296</c:v>
                </c:pt>
                <c:pt idx="3030">
                  <c:v>41067.730706018519</c:v>
                </c:pt>
                <c:pt idx="3031">
                  <c:v>41067.731053240743</c:v>
                </c:pt>
                <c:pt idx="3032">
                  <c:v>41067.731400462966</c:v>
                </c:pt>
                <c:pt idx="3033">
                  <c:v>41067.731747685182</c:v>
                </c:pt>
                <c:pt idx="3034">
                  <c:v>41067.732094907406</c:v>
                </c:pt>
                <c:pt idx="3035">
                  <c:v>41067.732442129629</c:v>
                </c:pt>
                <c:pt idx="3036">
                  <c:v>41067.732789351852</c:v>
                </c:pt>
                <c:pt idx="3037">
                  <c:v>41067.733136574076</c:v>
                </c:pt>
                <c:pt idx="3038">
                  <c:v>41067.733483796299</c:v>
                </c:pt>
                <c:pt idx="3039">
                  <c:v>41067.733831018515</c:v>
                </c:pt>
                <c:pt idx="3040">
                  <c:v>41067.734178240738</c:v>
                </c:pt>
                <c:pt idx="3041">
                  <c:v>41067.734525462962</c:v>
                </c:pt>
                <c:pt idx="3042">
                  <c:v>41067.734872685185</c:v>
                </c:pt>
                <c:pt idx="3043">
                  <c:v>41067.735219907408</c:v>
                </c:pt>
                <c:pt idx="3044">
                  <c:v>41067.735567129632</c:v>
                </c:pt>
                <c:pt idx="3045">
                  <c:v>41067.735914351855</c:v>
                </c:pt>
                <c:pt idx="3046">
                  <c:v>41067.736261574071</c:v>
                </c:pt>
                <c:pt idx="3047">
                  <c:v>41067.736608796295</c:v>
                </c:pt>
                <c:pt idx="3048">
                  <c:v>41067.736956018518</c:v>
                </c:pt>
                <c:pt idx="3049">
                  <c:v>41067.737303240741</c:v>
                </c:pt>
                <c:pt idx="3050">
                  <c:v>41067.737650462965</c:v>
                </c:pt>
                <c:pt idx="3051">
                  <c:v>41067.737997685188</c:v>
                </c:pt>
                <c:pt idx="3052">
                  <c:v>41067.738344907404</c:v>
                </c:pt>
                <c:pt idx="3053">
                  <c:v>41067.738692129627</c:v>
                </c:pt>
                <c:pt idx="3054">
                  <c:v>41067.739039351851</c:v>
                </c:pt>
                <c:pt idx="3055">
                  <c:v>41067.739386574074</c:v>
                </c:pt>
                <c:pt idx="3056">
                  <c:v>41067.739733796298</c:v>
                </c:pt>
                <c:pt idx="3057">
                  <c:v>41067.740081018521</c:v>
                </c:pt>
                <c:pt idx="3058">
                  <c:v>41067.740428240744</c:v>
                </c:pt>
                <c:pt idx="3059">
                  <c:v>41067.74077546296</c:v>
                </c:pt>
                <c:pt idx="3060">
                  <c:v>41067.741122685184</c:v>
                </c:pt>
                <c:pt idx="3061">
                  <c:v>41067.741469907407</c:v>
                </c:pt>
                <c:pt idx="3062">
                  <c:v>41067.74181712963</c:v>
                </c:pt>
                <c:pt idx="3063">
                  <c:v>41067.742164351854</c:v>
                </c:pt>
                <c:pt idx="3064">
                  <c:v>41067.742511574077</c:v>
                </c:pt>
                <c:pt idx="3065">
                  <c:v>41067.742858796293</c:v>
                </c:pt>
                <c:pt idx="3066">
                  <c:v>41067.743206018517</c:v>
                </c:pt>
                <c:pt idx="3067">
                  <c:v>41067.74355324074</c:v>
                </c:pt>
                <c:pt idx="3068">
                  <c:v>41067.743900462963</c:v>
                </c:pt>
                <c:pt idx="3069">
                  <c:v>41067.744247685187</c:v>
                </c:pt>
                <c:pt idx="3070">
                  <c:v>41067.74459490741</c:v>
                </c:pt>
                <c:pt idx="3071">
                  <c:v>41067.744942129626</c:v>
                </c:pt>
                <c:pt idx="3072">
                  <c:v>41067.745289351849</c:v>
                </c:pt>
                <c:pt idx="3073">
                  <c:v>41067.745636574073</c:v>
                </c:pt>
                <c:pt idx="3074">
                  <c:v>41067.745983796296</c:v>
                </c:pt>
                <c:pt idx="3075">
                  <c:v>41067.746331018519</c:v>
                </c:pt>
                <c:pt idx="3076">
                  <c:v>41067.746678240743</c:v>
                </c:pt>
                <c:pt idx="3077">
                  <c:v>41067.747025462966</c:v>
                </c:pt>
                <c:pt idx="3078">
                  <c:v>41067.747372685182</c:v>
                </c:pt>
                <c:pt idx="3079">
                  <c:v>41067.747719907406</c:v>
                </c:pt>
                <c:pt idx="3080">
                  <c:v>41067.748067129629</c:v>
                </c:pt>
                <c:pt idx="3081">
                  <c:v>41067.748414351852</c:v>
                </c:pt>
                <c:pt idx="3082">
                  <c:v>41067.748761574076</c:v>
                </c:pt>
                <c:pt idx="3083">
                  <c:v>41067.749108796299</c:v>
                </c:pt>
                <c:pt idx="3084">
                  <c:v>41067.749456018515</c:v>
                </c:pt>
                <c:pt idx="3085">
                  <c:v>41067.749803240738</c:v>
                </c:pt>
                <c:pt idx="3086">
                  <c:v>41067.750150462962</c:v>
                </c:pt>
                <c:pt idx="3087">
                  <c:v>41067.750497685185</c:v>
                </c:pt>
                <c:pt idx="3088">
                  <c:v>41067.750844907408</c:v>
                </c:pt>
                <c:pt idx="3089">
                  <c:v>41067.751192129632</c:v>
                </c:pt>
                <c:pt idx="3090">
                  <c:v>41067.751539351855</c:v>
                </c:pt>
                <c:pt idx="3091">
                  <c:v>41067.751886574071</c:v>
                </c:pt>
                <c:pt idx="3092">
                  <c:v>41067.752233796295</c:v>
                </c:pt>
                <c:pt idx="3093">
                  <c:v>41067.752581018518</c:v>
                </c:pt>
                <c:pt idx="3094">
                  <c:v>41067.752928240741</c:v>
                </c:pt>
                <c:pt idx="3095">
                  <c:v>41067.753275462965</c:v>
                </c:pt>
                <c:pt idx="3096">
                  <c:v>41067.753622685188</c:v>
                </c:pt>
                <c:pt idx="3097">
                  <c:v>41067.753969907404</c:v>
                </c:pt>
                <c:pt idx="3098">
                  <c:v>41067.754317129627</c:v>
                </c:pt>
                <c:pt idx="3099">
                  <c:v>41067.754664351851</c:v>
                </c:pt>
                <c:pt idx="3100">
                  <c:v>41067.755011574074</c:v>
                </c:pt>
                <c:pt idx="3101">
                  <c:v>41067.755358796298</c:v>
                </c:pt>
                <c:pt idx="3102">
                  <c:v>41067.755706018521</c:v>
                </c:pt>
                <c:pt idx="3103">
                  <c:v>41067.756053240744</c:v>
                </c:pt>
                <c:pt idx="3104">
                  <c:v>41067.75640046296</c:v>
                </c:pt>
                <c:pt idx="3105">
                  <c:v>41067.756747685184</c:v>
                </c:pt>
                <c:pt idx="3106">
                  <c:v>41067.757094907407</c:v>
                </c:pt>
                <c:pt idx="3107">
                  <c:v>41067.75744212963</c:v>
                </c:pt>
                <c:pt idx="3108">
                  <c:v>41067.757789351854</c:v>
                </c:pt>
                <c:pt idx="3109">
                  <c:v>41067.758136574077</c:v>
                </c:pt>
                <c:pt idx="3110">
                  <c:v>41067.758483796293</c:v>
                </c:pt>
                <c:pt idx="3111">
                  <c:v>41067.758831018517</c:v>
                </c:pt>
                <c:pt idx="3112">
                  <c:v>41067.75917824074</c:v>
                </c:pt>
                <c:pt idx="3113">
                  <c:v>41067.759525462963</c:v>
                </c:pt>
                <c:pt idx="3114">
                  <c:v>41067.759872685187</c:v>
                </c:pt>
                <c:pt idx="3115">
                  <c:v>41067.76021990741</c:v>
                </c:pt>
                <c:pt idx="3116">
                  <c:v>41067.760567129626</c:v>
                </c:pt>
                <c:pt idx="3117">
                  <c:v>41067.760914351849</c:v>
                </c:pt>
                <c:pt idx="3118">
                  <c:v>41067.761261574073</c:v>
                </c:pt>
                <c:pt idx="3119">
                  <c:v>41067.761608796296</c:v>
                </c:pt>
                <c:pt idx="3120">
                  <c:v>41067.761956018519</c:v>
                </c:pt>
                <c:pt idx="3121">
                  <c:v>41067.762303240743</c:v>
                </c:pt>
                <c:pt idx="3122">
                  <c:v>41067.762650462966</c:v>
                </c:pt>
                <c:pt idx="3123">
                  <c:v>41067.762997685182</c:v>
                </c:pt>
                <c:pt idx="3124">
                  <c:v>41067.763344907406</c:v>
                </c:pt>
                <c:pt idx="3125">
                  <c:v>41067.763692129629</c:v>
                </c:pt>
                <c:pt idx="3126">
                  <c:v>41067.764039351852</c:v>
                </c:pt>
                <c:pt idx="3127">
                  <c:v>41067.764386574076</c:v>
                </c:pt>
                <c:pt idx="3128">
                  <c:v>41067.764733796299</c:v>
                </c:pt>
                <c:pt idx="3129">
                  <c:v>41067.765081018515</c:v>
                </c:pt>
                <c:pt idx="3130">
                  <c:v>41067.765428240738</c:v>
                </c:pt>
                <c:pt idx="3131">
                  <c:v>41067.765775462962</c:v>
                </c:pt>
                <c:pt idx="3132">
                  <c:v>41067.766122685185</c:v>
                </c:pt>
                <c:pt idx="3133">
                  <c:v>41067.766469907408</c:v>
                </c:pt>
                <c:pt idx="3134">
                  <c:v>41067.766817129632</c:v>
                </c:pt>
                <c:pt idx="3135">
                  <c:v>41067.767164351855</c:v>
                </c:pt>
                <c:pt idx="3136">
                  <c:v>41067.767511574071</c:v>
                </c:pt>
                <c:pt idx="3137">
                  <c:v>41067.767858796295</c:v>
                </c:pt>
                <c:pt idx="3138">
                  <c:v>41067.768206018518</c:v>
                </c:pt>
                <c:pt idx="3139">
                  <c:v>41067.768553240741</c:v>
                </c:pt>
                <c:pt idx="3140">
                  <c:v>41067.768900462965</c:v>
                </c:pt>
                <c:pt idx="3141">
                  <c:v>41067.769247685188</c:v>
                </c:pt>
                <c:pt idx="3142">
                  <c:v>41067.769594907404</c:v>
                </c:pt>
                <c:pt idx="3143">
                  <c:v>41067.769942129627</c:v>
                </c:pt>
                <c:pt idx="3144">
                  <c:v>41067.770289351851</c:v>
                </c:pt>
                <c:pt idx="3145">
                  <c:v>41067.770636574074</c:v>
                </c:pt>
                <c:pt idx="3146">
                  <c:v>41067.770983796298</c:v>
                </c:pt>
                <c:pt idx="3147">
                  <c:v>41067.771331018521</c:v>
                </c:pt>
                <c:pt idx="3148">
                  <c:v>41067.771678240744</c:v>
                </c:pt>
                <c:pt idx="3149">
                  <c:v>41067.77202546296</c:v>
                </c:pt>
                <c:pt idx="3150">
                  <c:v>41067.772372685184</c:v>
                </c:pt>
                <c:pt idx="3151">
                  <c:v>41067.772719907407</c:v>
                </c:pt>
                <c:pt idx="3152">
                  <c:v>41067.77306712963</c:v>
                </c:pt>
                <c:pt idx="3153">
                  <c:v>41067.773414351854</c:v>
                </c:pt>
                <c:pt idx="3154">
                  <c:v>41067.773761574077</c:v>
                </c:pt>
                <c:pt idx="3155">
                  <c:v>41067.774108796293</c:v>
                </c:pt>
                <c:pt idx="3156">
                  <c:v>41067.774456018517</c:v>
                </c:pt>
                <c:pt idx="3157">
                  <c:v>41067.77480324074</c:v>
                </c:pt>
                <c:pt idx="3158">
                  <c:v>41067.775150462963</c:v>
                </c:pt>
                <c:pt idx="3159">
                  <c:v>41067.775497685187</c:v>
                </c:pt>
                <c:pt idx="3160">
                  <c:v>41067.77584490741</c:v>
                </c:pt>
                <c:pt idx="3161">
                  <c:v>41067.776192129626</c:v>
                </c:pt>
                <c:pt idx="3162">
                  <c:v>41067.776539351849</c:v>
                </c:pt>
                <c:pt idx="3163">
                  <c:v>41067.776886574073</c:v>
                </c:pt>
                <c:pt idx="3164">
                  <c:v>41067.777233796296</c:v>
                </c:pt>
                <c:pt idx="3165">
                  <c:v>41067.777581018519</c:v>
                </c:pt>
                <c:pt idx="3166">
                  <c:v>41067.777928240743</c:v>
                </c:pt>
                <c:pt idx="3167">
                  <c:v>41067.778275462966</c:v>
                </c:pt>
                <c:pt idx="3168">
                  <c:v>41067.778622685182</c:v>
                </c:pt>
                <c:pt idx="3169">
                  <c:v>41067.778969907406</c:v>
                </c:pt>
                <c:pt idx="3170">
                  <c:v>41067.779317129629</c:v>
                </c:pt>
                <c:pt idx="3171">
                  <c:v>41067.779664351852</c:v>
                </c:pt>
                <c:pt idx="3172">
                  <c:v>41067.780011574076</c:v>
                </c:pt>
                <c:pt idx="3173">
                  <c:v>41067.780358796299</c:v>
                </c:pt>
                <c:pt idx="3174">
                  <c:v>41067.780706018515</c:v>
                </c:pt>
                <c:pt idx="3175">
                  <c:v>41067.781053240738</c:v>
                </c:pt>
                <c:pt idx="3176">
                  <c:v>41067.781400462962</c:v>
                </c:pt>
                <c:pt idx="3177">
                  <c:v>41067.781747685185</c:v>
                </c:pt>
                <c:pt idx="3178">
                  <c:v>41067.782094907408</c:v>
                </c:pt>
                <c:pt idx="3179">
                  <c:v>41067.782442129632</c:v>
                </c:pt>
                <c:pt idx="3180">
                  <c:v>41067.782789351855</c:v>
                </c:pt>
                <c:pt idx="3181">
                  <c:v>41067.783136574071</c:v>
                </c:pt>
                <c:pt idx="3182">
                  <c:v>41067.783483796295</c:v>
                </c:pt>
                <c:pt idx="3183">
                  <c:v>41067.783831018518</c:v>
                </c:pt>
                <c:pt idx="3184">
                  <c:v>41067.784178240741</c:v>
                </c:pt>
                <c:pt idx="3185">
                  <c:v>41067.784525462965</c:v>
                </c:pt>
                <c:pt idx="3186">
                  <c:v>41067.784872685188</c:v>
                </c:pt>
                <c:pt idx="3187">
                  <c:v>41067.785219907404</c:v>
                </c:pt>
                <c:pt idx="3188">
                  <c:v>41067.785567129627</c:v>
                </c:pt>
                <c:pt idx="3189">
                  <c:v>41067.785914351851</c:v>
                </c:pt>
                <c:pt idx="3190">
                  <c:v>41067.786261574074</c:v>
                </c:pt>
                <c:pt idx="3191">
                  <c:v>41067.786608796298</c:v>
                </c:pt>
                <c:pt idx="3192">
                  <c:v>41067.786956018521</c:v>
                </c:pt>
                <c:pt idx="3193">
                  <c:v>41067.787303240744</c:v>
                </c:pt>
                <c:pt idx="3194">
                  <c:v>41067.78765046296</c:v>
                </c:pt>
                <c:pt idx="3195">
                  <c:v>41067.787997685184</c:v>
                </c:pt>
                <c:pt idx="3196">
                  <c:v>41067.788344907407</c:v>
                </c:pt>
                <c:pt idx="3197">
                  <c:v>41067.78869212963</c:v>
                </c:pt>
                <c:pt idx="3198">
                  <c:v>41067.789039351854</c:v>
                </c:pt>
                <c:pt idx="3199">
                  <c:v>41067.789386574077</c:v>
                </c:pt>
                <c:pt idx="3200">
                  <c:v>41067.789733796293</c:v>
                </c:pt>
                <c:pt idx="3201">
                  <c:v>41067.790081018517</c:v>
                </c:pt>
                <c:pt idx="3202">
                  <c:v>41067.79042824074</c:v>
                </c:pt>
                <c:pt idx="3203">
                  <c:v>41067.790775462963</c:v>
                </c:pt>
                <c:pt idx="3204">
                  <c:v>41067.791122685187</c:v>
                </c:pt>
                <c:pt idx="3205">
                  <c:v>41067.79146990741</c:v>
                </c:pt>
                <c:pt idx="3206">
                  <c:v>41067.791817129626</c:v>
                </c:pt>
                <c:pt idx="3207">
                  <c:v>41067.792164351849</c:v>
                </c:pt>
                <c:pt idx="3208">
                  <c:v>41067.792511574073</c:v>
                </c:pt>
                <c:pt idx="3209">
                  <c:v>41067.792858796296</c:v>
                </c:pt>
                <c:pt idx="3210">
                  <c:v>41067.793206018519</c:v>
                </c:pt>
                <c:pt idx="3211">
                  <c:v>41067.793553240743</c:v>
                </c:pt>
                <c:pt idx="3212">
                  <c:v>41067.793900462966</c:v>
                </c:pt>
                <c:pt idx="3213">
                  <c:v>41067.794247685182</c:v>
                </c:pt>
                <c:pt idx="3214">
                  <c:v>41067.794594907406</c:v>
                </c:pt>
                <c:pt idx="3215">
                  <c:v>41067.794942129629</c:v>
                </c:pt>
                <c:pt idx="3216">
                  <c:v>41067.795289351852</c:v>
                </c:pt>
                <c:pt idx="3217">
                  <c:v>41067.795636574076</c:v>
                </c:pt>
                <c:pt idx="3218">
                  <c:v>41067.795983796299</c:v>
                </c:pt>
                <c:pt idx="3219">
                  <c:v>41067.796331018515</c:v>
                </c:pt>
                <c:pt idx="3220">
                  <c:v>41067.796678240738</c:v>
                </c:pt>
                <c:pt idx="3221">
                  <c:v>41067.797025462962</c:v>
                </c:pt>
                <c:pt idx="3222">
                  <c:v>41067.797372685185</c:v>
                </c:pt>
                <c:pt idx="3223">
                  <c:v>41067.797719907408</c:v>
                </c:pt>
                <c:pt idx="3224">
                  <c:v>41067.798067129632</c:v>
                </c:pt>
                <c:pt idx="3225">
                  <c:v>41067.798414351855</c:v>
                </c:pt>
                <c:pt idx="3226">
                  <c:v>41067.798761574071</c:v>
                </c:pt>
                <c:pt idx="3227">
                  <c:v>41067.799108796295</c:v>
                </c:pt>
                <c:pt idx="3228">
                  <c:v>41067.799456018518</c:v>
                </c:pt>
                <c:pt idx="3229">
                  <c:v>41067.799803240741</c:v>
                </c:pt>
                <c:pt idx="3230">
                  <c:v>41067.800150462965</c:v>
                </c:pt>
                <c:pt idx="3231">
                  <c:v>41067.800497685188</c:v>
                </c:pt>
                <c:pt idx="3232">
                  <c:v>41067.800844907404</c:v>
                </c:pt>
                <c:pt idx="3233">
                  <c:v>41067.801192129627</c:v>
                </c:pt>
                <c:pt idx="3234">
                  <c:v>41067.801539351851</c:v>
                </c:pt>
                <c:pt idx="3235">
                  <c:v>41067.801886574074</c:v>
                </c:pt>
                <c:pt idx="3236">
                  <c:v>41067.802233796298</c:v>
                </c:pt>
                <c:pt idx="3237">
                  <c:v>41067.802581018521</c:v>
                </c:pt>
                <c:pt idx="3238">
                  <c:v>41067.802928240744</c:v>
                </c:pt>
                <c:pt idx="3239">
                  <c:v>41067.80327546296</c:v>
                </c:pt>
                <c:pt idx="3240">
                  <c:v>41067.803622685184</c:v>
                </c:pt>
                <c:pt idx="3241">
                  <c:v>41067.803969907407</c:v>
                </c:pt>
                <c:pt idx="3242">
                  <c:v>41067.80431712963</c:v>
                </c:pt>
                <c:pt idx="3243">
                  <c:v>41067.804664351854</c:v>
                </c:pt>
                <c:pt idx="3244">
                  <c:v>41067.805011574077</c:v>
                </c:pt>
                <c:pt idx="3245">
                  <c:v>41067.805358796293</c:v>
                </c:pt>
                <c:pt idx="3246">
                  <c:v>41067.805706018517</c:v>
                </c:pt>
                <c:pt idx="3247">
                  <c:v>41067.80605324074</c:v>
                </c:pt>
                <c:pt idx="3248">
                  <c:v>41067.806400462963</c:v>
                </c:pt>
                <c:pt idx="3249">
                  <c:v>41067.806747685187</c:v>
                </c:pt>
                <c:pt idx="3250">
                  <c:v>41067.80709490741</c:v>
                </c:pt>
                <c:pt idx="3251">
                  <c:v>41067.807442129626</c:v>
                </c:pt>
                <c:pt idx="3252">
                  <c:v>41067.807789351849</c:v>
                </c:pt>
                <c:pt idx="3253">
                  <c:v>41067.808136574073</c:v>
                </c:pt>
                <c:pt idx="3254">
                  <c:v>41067.808483796296</c:v>
                </c:pt>
                <c:pt idx="3255">
                  <c:v>41067.808831018519</c:v>
                </c:pt>
                <c:pt idx="3256">
                  <c:v>41067.809178240743</c:v>
                </c:pt>
                <c:pt idx="3257">
                  <c:v>41067.809525462966</c:v>
                </c:pt>
                <c:pt idx="3258">
                  <c:v>41067.809872685182</c:v>
                </c:pt>
                <c:pt idx="3259">
                  <c:v>41067.810219907406</c:v>
                </c:pt>
                <c:pt idx="3260">
                  <c:v>41067.810567129629</c:v>
                </c:pt>
                <c:pt idx="3261">
                  <c:v>41067.810914351852</c:v>
                </c:pt>
                <c:pt idx="3262">
                  <c:v>41067.811261574076</c:v>
                </c:pt>
                <c:pt idx="3263">
                  <c:v>41067.811608796299</c:v>
                </c:pt>
                <c:pt idx="3264">
                  <c:v>41067.811956018515</c:v>
                </c:pt>
                <c:pt idx="3265">
                  <c:v>41067.812303240738</c:v>
                </c:pt>
                <c:pt idx="3266">
                  <c:v>41067.812650462962</c:v>
                </c:pt>
                <c:pt idx="3267">
                  <c:v>41067.812997685185</c:v>
                </c:pt>
                <c:pt idx="3268">
                  <c:v>41067.813344907408</c:v>
                </c:pt>
                <c:pt idx="3269">
                  <c:v>41067.813692129632</c:v>
                </c:pt>
                <c:pt idx="3270">
                  <c:v>41067.814039351855</c:v>
                </c:pt>
                <c:pt idx="3271">
                  <c:v>41067.814386574071</c:v>
                </c:pt>
                <c:pt idx="3272">
                  <c:v>41067.814733796295</c:v>
                </c:pt>
                <c:pt idx="3273">
                  <c:v>41067.815081018518</c:v>
                </c:pt>
                <c:pt idx="3274">
                  <c:v>41067.815428240741</c:v>
                </c:pt>
                <c:pt idx="3275">
                  <c:v>41067.815775462965</c:v>
                </c:pt>
                <c:pt idx="3276">
                  <c:v>41067.816122685188</c:v>
                </c:pt>
                <c:pt idx="3277">
                  <c:v>41067.816469907404</c:v>
                </c:pt>
                <c:pt idx="3278">
                  <c:v>41067.816817129627</c:v>
                </c:pt>
                <c:pt idx="3279">
                  <c:v>41067.817164351851</c:v>
                </c:pt>
                <c:pt idx="3280">
                  <c:v>41067.817511574074</c:v>
                </c:pt>
                <c:pt idx="3281">
                  <c:v>41067.817858796298</c:v>
                </c:pt>
                <c:pt idx="3282">
                  <c:v>41067.818206018521</c:v>
                </c:pt>
                <c:pt idx="3283">
                  <c:v>41067.818553240744</c:v>
                </c:pt>
                <c:pt idx="3284">
                  <c:v>41067.81890046296</c:v>
                </c:pt>
                <c:pt idx="3285">
                  <c:v>41067.819247685184</c:v>
                </c:pt>
                <c:pt idx="3286">
                  <c:v>41067.819594907407</c:v>
                </c:pt>
                <c:pt idx="3287">
                  <c:v>41067.81994212963</c:v>
                </c:pt>
                <c:pt idx="3288">
                  <c:v>41067.820289351854</c:v>
                </c:pt>
                <c:pt idx="3289">
                  <c:v>41067.820636574077</c:v>
                </c:pt>
                <c:pt idx="3290">
                  <c:v>41067.820983796293</c:v>
                </c:pt>
                <c:pt idx="3291">
                  <c:v>41067.821331018517</c:v>
                </c:pt>
                <c:pt idx="3292">
                  <c:v>41067.82167824074</c:v>
                </c:pt>
                <c:pt idx="3293">
                  <c:v>41067.822025462963</c:v>
                </c:pt>
                <c:pt idx="3294">
                  <c:v>41067.822372685187</c:v>
                </c:pt>
                <c:pt idx="3295">
                  <c:v>41067.82271990741</c:v>
                </c:pt>
                <c:pt idx="3296">
                  <c:v>41067.823067129626</c:v>
                </c:pt>
                <c:pt idx="3297">
                  <c:v>41067.823414351849</c:v>
                </c:pt>
                <c:pt idx="3298">
                  <c:v>41067.823761574073</c:v>
                </c:pt>
                <c:pt idx="3299">
                  <c:v>41067.824108796296</c:v>
                </c:pt>
                <c:pt idx="3300">
                  <c:v>41067.824456018519</c:v>
                </c:pt>
                <c:pt idx="3301">
                  <c:v>41067.824803240743</c:v>
                </c:pt>
                <c:pt idx="3302">
                  <c:v>41067.825150462966</c:v>
                </c:pt>
                <c:pt idx="3303">
                  <c:v>41067.825497685182</c:v>
                </c:pt>
                <c:pt idx="3304">
                  <c:v>41067.825844907406</c:v>
                </c:pt>
                <c:pt idx="3305">
                  <c:v>41067.826192129629</c:v>
                </c:pt>
                <c:pt idx="3306">
                  <c:v>41067.826539351852</c:v>
                </c:pt>
                <c:pt idx="3307">
                  <c:v>41067.826886574076</c:v>
                </c:pt>
                <c:pt idx="3308">
                  <c:v>41067.827233796299</c:v>
                </c:pt>
                <c:pt idx="3309">
                  <c:v>41067.827581018515</c:v>
                </c:pt>
                <c:pt idx="3310">
                  <c:v>41067.827928240738</c:v>
                </c:pt>
                <c:pt idx="3311">
                  <c:v>41067.828275462962</c:v>
                </c:pt>
                <c:pt idx="3312">
                  <c:v>41067.828622685185</c:v>
                </c:pt>
                <c:pt idx="3313">
                  <c:v>41067.828969907408</c:v>
                </c:pt>
                <c:pt idx="3314">
                  <c:v>41067.829317129632</c:v>
                </c:pt>
                <c:pt idx="3315">
                  <c:v>41067.829664351855</c:v>
                </c:pt>
                <c:pt idx="3316">
                  <c:v>41067.830011574071</c:v>
                </c:pt>
                <c:pt idx="3317">
                  <c:v>41067.830358796295</c:v>
                </c:pt>
                <c:pt idx="3318">
                  <c:v>41067.830706018518</c:v>
                </c:pt>
                <c:pt idx="3319">
                  <c:v>41067.831053240741</c:v>
                </c:pt>
                <c:pt idx="3320">
                  <c:v>41067.831400462965</c:v>
                </c:pt>
                <c:pt idx="3321">
                  <c:v>41067.831747685188</c:v>
                </c:pt>
                <c:pt idx="3322">
                  <c:v>41067.832094907404</c:v>
                </c:pt>
                <c:pt idx="3323">
                  <c:v>41067.832442129627</c:v>
                </c:pt>
                <c:pt idx="3324">
                  <c:v>41067.832789351851</c:v>
                </c:pt>
                <c:pt idx="3325">
                  <c:v>41067.833136574074</c:v>
                </c:pt>
                <c:pt idx="3326">
                  <c:v>41067.833483796298</c:v>
                </c:pt>
                <c:pt idx="3327">
                  <c:v>41067.833831018521</c:v>
                </c:pt>
                <c:pt idx="3328">
                  <c:v>41067.834178240744</c:v>
                </c:pt>
                <c:pt idx="3329">
                  <c:v>41067.83452546296</c:v>
                </c:pt>
                <c:pt idx="3330">
                  <c:v>41067.834872685184</c:v>
                </c:pt>
                <c:pt idx="3331">
                  <c:v>41067.835219907407</c:v>
                </c:pt>
                <c:pt idx="3332">
                  <c:v>41067.83556712963</c:v>
                </c:pt>
                <c:pt idx="3333">
                  <c:v>41067.835914351854</c:v>
                </c:pt>
                <c:pt idx="3334">
                  <c:v>41067.836261574077</c:v>
                </c:pt>
                <c:pt idx="3335">
                  <c:v>41067.836608796293</c:v>
                </c:pt>
                <c:pt idx="3336">
                  <c:v>41067.836956018517</c:v>
                </c:pt>
                <c:pt idx="3337">
                  <c:v>41067.83730324074</c:v>
                </c:pt>
                <c:pt idx="3338">
                  <c:v>41067.837650462963</c:v>
                </c:pt>
                <c:pt idx="3339">
                  <c:v>41067.837997685187</c:v>
                </c:pt>
                <c:pt idx="3340">
                  <c:v>41067.83834490741</c:v>
                </c:pt>
                <c:pt idx="3341">
                  <c:v>41067.838692129626</c:v>
                </c:pt>
                <c:pt idx="3342">
                  <c:v>41067.839039351849</c:v>
                </c:pt>
                <c:pt idx="3343">
                  <c:v>41067.839386574073</c:v>
                </c:pt>
                <c:pt idx="3344">
                  <c:v>41067.839733796296</c:v>
                </c:pt>
                <c:pt idx="3345">
                  <c:v>41067.840081018519</c:v>
                </c:pt>
                <c:pt idx="3346">
                  <c:v>41067.840428240743</c:v>
                </c:pt>
                <c:pt idx="3347">
                  <c:v>41067.840775462966</c:v>
                </c:pt>
                <c:pt idx="3348">
                  <c:v>41067.841122685182</c:v>
                </c:pt>
                <c:pt idx="3349">
                  <c:v>41067.841469907406</c:v>
                </c:pt>
                <c:pt idx="3350">
                  <c:v>41067.841817129629</c:v>
                </c:pt>
                <c:pt idx="3351">
                  <c:v>41067.842164351852</c:v>
                </c:pt>
                <c:pt idx="3352">
                  <c:v>41067.842511574076</c:v>
                </c:pt>
                <c:pt idx="3353">
                  <c:v>41067.842858796299</c:v>
                </c:pt>
                <c:pt idx="3354">
                  <c:v>41067.843206018515</c:v>
                </c:pt>
                <c:pt idx="3355">
                  <c:v>41067.843553240738</c:v>
                </c:pt>
                <c:pt idx="3356">
                  <c:v>41067.843900462962</c:v>
                </c:pt>
                <c:pt idx="3357">
                  <c:v>41067.844247685185</c:v>
                </c:pt>
                <c:pt idx="3358">
                  <c:v>41067.844594907408</c:v>
                </c:pt>
                <c:pt idx="3359">
                  <c:v>41067.844942129632</c:v>
                </c:pt>
                <c:pt idx="3360">
                  <c:v>41067.845289351855</c:v>
                </c:pt>
                <c:pt idx="3361">
                  <c:v>41067.845636574071</c:v>
                </c:pt>
                <c:pt idx="3362">
                  <c:v>41067.845983796295</c:v>
                </c:pt>
                <c:pt idx="3363">
                  <c:v>41067.846331018518</c:v>
                </c:pt>
                <c:pt idx="3364">
                  <c:v>41067.846678240741</c:v>
                </c:pt>
                <c:pt idx="3365">
                  <c:v>41067.847025462965</c:v>
                </c:pt>
                <c:pt idx="3366">
                  <c:v>41067.847372685188</c:v>
                </c:pt>
                <c:pt idx="3367">
                  <c:v>41067.847719907404</c:v>
                </c:pt>
                <c:pt idx="3368">
                  <c:v>41067.848067129627</c:v>
                </c:pt>
                <c:pt idx="3369">
                  <c:v>41067.848414351851</c:v>
                </c:pt>
                <c:pt idx="3370">
                  <c:v>41067.848761574074</c:v>
                </c:pt>
                <c:pt idx="3371">
                  <c:v>41067.849108796298</c:v>
                </c:pt>
                <c:pt idx="3372">
                  <c:v>41067.849456018521</c:v>
                </c:pt>
                <c:pt idx="3373">
                  <c:v>41067.849803240744</c:v>
                </c:pt>
                <c:pt idx="3374">
                  <c:v>41067.85015046296</c:v>
                </c:pt>
                <c:pt idx="3375">
                  <c:v>41067.850497685184</c:v>
                </c:pt>
                <c:pt idx="3376">
                  <c:v>41067.850844907407</c:v>
                </c:pt>
                <c:pt idx="3377">
                  <c:v>41067.85119212963</c:v>
                </c:pt>
                <c:pt idx="3378">
                  <c:v>41067.851539351854</c:v>
                </c:pt>
                <c:pt idx="3379">
                  <c:v>41067.851886574077</c:v>
                </c:pt>
                <c:pt idx="3380">
                  <c:v>41067.852233796293</c:v>
                </c:pt>
                <c:pt idx="3381">
                  <c:v>41067.852581018517</c:v>
                </c:pt>
                <c:pt idx="3382">
                  <c:v>41067.85292824074</c:v>
                </c:pt>
                <c:pt idx="3383">
                  <c:v>41067.853275462963</c:v>
                </c:pt>
                <c:pt idx="3384">
                  <c:v>41067.853622685187</c:v>
                </c:pt>
                <c:pt idx="3385">
                  <c:v>41067.85396990741</c:v>
                </c:pt>
                <c:pt idx="3386">
                  <c:v>41067.854317129626</c:v>
                </c:pt>
                <c:pt idx="3387">
                  <c:v>41067.854664351849</c:v>
                </c:pt>
                <c:pt idx="3388">
                  <c:v>41067.855011574073</c:v>
                </c:pt>
                <c:pt idx="3389">
                  <c:v>41067.855358796296</c:v>
                </c:pt>
                <c:pt idx="3390">
                  <c:v>41067.855706018519</c:v>
                </c:pt>
                <c:pt idx="3391">
                  <c:v>41067.856053240743</c:v>
                </c:pt>
                <c:pt idx="3392">
                  <c:v>41067.856400462966</c:v>
                </c:pt>
                <c:pt idx="3393">
                  <c:v>41067.856747685182</c:v>
                </c:pt>
                <c:pt idx="3394">
                  <c:v>41067.857094907406</c:v>
                </c:pt>
                <c:pt idx="3395">
                  <c:v>41067.857442129629</c:v>
                </c:pt>
                <c:pt idx="3396">
                  <c:v>41067.857789351852</c:v>
                </c:pt>
                <c:pt idx="3397">
                  <c:v>41067.858136574076</c:v>
                </c:pt>
                <c:pt idx="3398">
                  <c:v>41067.858483796299</c:v>
                </c:pt>
                <c:pt idx="3399">
                  <c:v>41067.858831018515</c:v>
                </c:pt>
                <c:pt idx="3400">
                  <c:v>41067.859178240738</c:v>
                </c:pt>
                <c:pt idx="3401">
                  <c:v>41067.859525462962</c:v>
                </c:pt>
                <c:pt idx="3402">
                  <c:v>41067.859872685185</c:v>
                </c:pt>
                <c:pt idx="3403">
                  <c:v>41067.860219907408</c:v>
                </c:pt>
                <c:pt idx="3404">
                  <c:v>41067.860567129632</c:v>
                </c:pt>
                <c:pt idx="3405">
                  <c:v>41067.860914351855</c:v>
                </c:pt>
                <c:pt idx="3406">
                  <c:v>41067.861261574071</c:v>
                </c:pt>
                <c:pt idx="3407">
                  <c:v>41067.861608796295</c:v>
                </c:pt>
                <c:pt idx="3408">
                  <c:v>41067.861956018518</c:v>
                </c:pt>
                <c:pt idx="3409">
                  <c:v>41067.862303240741</c:v>
                </c:pt>
                <c:pt idx="3410">
                  <c:v>41067.862650462965</c:v>
                </c:pt>
                <c:pt idx="3411">
                  <c:v>41067.862997685188</c:v>
                </c:pt>
                <c:pt idx="3412">
                  <c:v>41067.863344907404</c:v>
                </c:pt>
                <c:pt idx="3413">
                  <c:v>41067.863692129627</c:v>
                </c:pt>
                <c:pt idx="3414">
                  <c:v>41067.864039351851</c:v>
                </c:pt>
                <c:pt idx="3415">
                  <c:v>41067.864386574074</c:v>
                </c:pt>
                <c:pt idx="3416">
                  <c:v>41067.864733796298</c:v>
                </c:pt>
                <c:pt idx="3417">
                  <c:v>41067.865081018521</c:v>
                </c:pt>
                <c:pt idx="3418">
                  <c:v>41067.865428240744</c:v>
                </c:pt>
                <c:pt idx="3419">
                  <c:v>41067.86577546296</c:v>
                </c:pt>
                <c:pt idx="3420">
                  <c:v>41067.866122685184</c:v>
                </c:pt>
                <c:pt idx="3421">
                  <c:v>41067.866469907407</c:v>
                </c:pt>
                <c:pt idx="3422">
                  <c:v>41067.86681712963</c:v>
                </c:pt>
                <c:pt idx="3423">
                  <c:v>41067.867164351854</c:v>
                </c:pt>
                <c:pt idx="3424">
                  <c:v>41067.867511574077</c:v>
                </c:pt>
                <c:pt idx="3425">
                  <c:v>41067.867858796293</c:v>
                </c:pt>
                <c:pt idx="3426">
                  <c:v>41067.868206018517</c:v>
                </c:pt>
                <c:pt idx="3427">
                  <c:v>41067.86855324074</c:v>
                </c:pt>
                <c:pt idx="3428">
                  <c:v>41067.868900462963</c:v>
                </c:pt>
                <c:pt idx="3429">
                  <c:v>41067.869247685187</c:v>
                </c:pt>
                <c:pt idx="3430">
                  <c:v>41067.86959490741</c:v>
                </c:pt>
                <c:pt idx="3431">
                  <c:v>41067.869942129626</c:v>
                </c:pt>
                <c:pt idx="3432">
                  <c:v>41067.870289351849</c:v>
                </c:pt>
                <c:pt idx="3433">
                  <c:v>41067.870636574073</c:v>
                </c:pt>
                <c:pt idx="3434">
                  <c:v>41067.870983796296</c:v>
                </c:pt>
                <c:pt idx="3435">
                  <c:v>41067.871331018519</c:v>
                </c:pt>
                <c:pt idx="3436">
                  <c:v>41067.871678240743</c:v>
                </c:pt>
                <c:pt idx="3437">
                  <c:v>41067.872025462966</c:v>
                </c:pt>
                <c:pt idx="3438">
                  <c:v>41067.872372685182</c:v>
                </c:pt>
                <c:pt idx="3439">
                  <c:v>41067.872719907406</c:v>
                </c:pt>
                <c:pt idx="3440">
                  <c:v>41067.873067129629</c:v>
                </c:pt>
                <c:pt idx="3441">
                  <c:v>41067.873414351852</c:v>
                </c:pt>
                <c:pt idx="3442">
                  <c:v>41067.873761574076</c:v>
                </c:pt>
                <c:pt idx="3443">
                  <c:v>41067.874108796299</c:v>
                </c:pt>
                <c:pt idx="3444">
                  <c:v>41067.874456018515</c:v>
                </c:pt>
                <c:pt idx="3445">
                  <c:v>41067.874803240738</c:v>
                </c:pt>
                <c:pt idx="3446">
                  <c:v>41067.875150462962</c:v>
                </c:pt>
                <c:pt idx="3447">
                  <c:v>41067.875497685185</c:v>
                </c:pt>
                <c:pt idx="3448">
                  <c:v>41067.875844907408</c:v>
                </c:pt>
                <c:pt idx="3449">
                  <c:v>41067.876192129632</c:v>
                </c:pt>
                <c:pt idx="3450">
                  <c:v>41067.876539351855</c:v>
                </c:pt>
                <c:pt idx="3451">
                  <c:v>41067.876886574071</c:v>
                </c:pt>
                <c:pt idx="3452">
                  <c:v>41067.877233796295</c:v>
                </c:pt>
                <c:pt idx="3453">
                  <c:v>41067.877581018518</c:v>
                </c:pt>
                <c:pt idx="3454">
                  <c:v>41067.877928240741</c:v>
                </c:pt>
                <c:pt idx="3455">
                  <c:v>41067.878275462965</c:v>
                </c:pt>
                <c:pt idx="3456">
                  <c:v>41067.878622685188</c:v>
                </c:pt>
                <c:pt idx="3457">
                  <c:v>41067.878969907404</c:v>
                </c:pt>
                <c:pt idx="3458">
                  <c:v>41067.879317129627</c:v>
                </c:pt>
                <c:pt idx="3459">
                  <c:v>41067.879664351851</c:v>
                </c:pt>
                <c:pt idx="3460">
                  <c:v>41067.880011574074</c:v>
                </c:pt>
                <c:pt idx="3461">
                  <c:v>41067.880358796298</c:v>
                </c:pt>
                <c:pt idx="3462">
                  <c:v>41067.880706018521</c:v>
                </c:pt>
                <c:pt idx="3463">
                  <c:v>41067.881053240744</c:v>
                </c:pt>
                <c:pt idx="3464">
                  <c:v>41067.88140046296</c:v>
                </c:pt>
                <c:pt idx="3465">
                  <c:v>41067.881747685184</c:v>
                </c:pt>
                <c:pt idx="3466">
                  <c:v>41067.882094907407</c:v>
                </c:pt>
                <c:pt idx="3467">
                  <c:v>41067.88244212963</c:v>
                </c:pt>
                <c:pt idx="3468">
                  <c:v>41067.882789351854</c:v>
                </c:pt>
                <c:pt idx="3469">
                  <c:v>41067.883136574077</c:v>
                </c:pt>
                <c:pt idx="3470">
                  <c:v>41067.883483796293</c:v>
                </c:pt>
                <c:pt idx="3471">
                  <c:v>41067.883831018517</c:v>
                </c:pt>
                <c:pt idx="3472">
                  <c:v>41067.88417824074</c:v>
                </c:pt>
                <c:pt idx="3473">
                  <c:v>41067.884525462963</c:v>
                </c:pt>
                <c:pt idx="3474">
                  <c:v>41067.884872685187</c:v>
                </c:pt>
                <c:pt idx="3475">
                  <c:v>41067.88521990741</c:v>
                </c:pt>
                <c:pt idx="3476">
                  <c:v>41067.885567129626</c:v>
                </c:pt>
                <c:pt idx="3477">
                  <c:v>41067.885914351849</c:v>
                </c:pt>
                <c:pt idx="3478">
                  <c:v>41067.886261574073</c:v>
                </c:pt>
                <c:pt idx="3479">
                  <c:v>41067.886608796296</c:v>
                </c:pt>
                <c:pt idx="3480">
                  <c:v>41067.886956018519</c:v>
                </c:pt>
                <c:pt idx="3481">
                  <c:v>41067.887303240743</c:v>
                </c:pt>
                <c:pt idx="3482">
                  <c:v>41067.887650462966</c:v>
                </c:pt>
                <c:pt idx="3483">
                  <c:v>41067.887997685182</c:v>
                </c:pt>
                <c:pt idx="3484">
                  <c:v>41067.888344907406</c:v>
                </c:pt>
                <c:pt idx="3485">
                  <c:v>41067.888692129629</c:v>
                </c:pt>
                <c:pt idx="3486">
                  <c:v>41067.889039351852</c:v>
                </c:pt>
                <c:pt idx="3487">
                  <c:v>41067.889386574076</c:v>
                </c:pt>
                <c:pt idx="3488">
                  <c:v>41067.889733796299</c:v>
                </c:pt>
                <c:pt idx="3489">
                  <c:v>41067.890081018515</c:v>
                </c:pt>
                <c:pt idx="3490">
                  <c:v>41067.890428240738</c:v>
                </c:pt>
                <c:pt idx="3491">
                  <c:v>41067.890775462962</c:v>
                </c:pt>
                <c:pt idx="3492">
                  <c:v>41067.891122685185</c:v>
                </c:pt>
                <c:pt idx="3493">
                  <c:v>41067.891469907408</c:v>
                </c:pt>
                <c:pt idx="3494">
                  <c:v>41067.891817129632</c:v>
                </c:pt>
                <c:pt idx="3495">
                  <c:v>41067.892164351855</c:v>
                </c:pt>
                <c:pt idx="3496">
                  <c:v>41067.892511574071</c:v>
                </c:pt>
                <c:pt idx="3497">
                  <c:v>41067.892858796295</c:v>
                </c:pt>
                <c:pt idx="3498">
                  <c:v>41067.893206018518</c:v>
                </c:pt>
                <c:pt idx="3499">
                  <c:v>41067.893553240741</c:v>
                </c:pt>
                <c:pt idx="3500">
                  <c:v>41067.893900462965</c:v>
                </c:pt>
                <c:pt idx="3501">
                  <c:v>41067.894247685188</c:v>
                </c:pt>
                <c:pt idx="3502">
                  <c:v>41067.894594907404</c:v>
                </c:pt>
                <c:pt idx="3503">
                  <c:v>41067.894942129627</c:v>
                </c:pt>
                <c:pt idx="3504">
                  <c:v>41067.895289351851</c:v>
                </c:pt>
                <c:pt idx="3505">
                  <c:v>41067.895636574074</c:v>
                </c:pt>
                <c:pt idx="3506">
                  <c:v>41067.895983796298</c:v>
                </c:pt>
                <c:pt idx="3507">
                  <c:v>41067.896331018521</c:v>
                </c:pt>
                <c:pt idx="3508">
                  <c:v>41067.896678240744</c:v>
                </c:pt>
                <c:pt idx="3509">
                  <c:v>41067.89702546296</c:v>
                </c:pt>
                <c:pt idx="3510">
                  <c:v>41067.897372685184</c:v>
                </c:pt>
                <c:pt idx="3511">
                  <c:v>41067.897719907407</c:v>
                </c:pt>
                <c:pt idx="3512">
                  <c:v>41067.89806712963</c:v>
                </c:pt>
                <c:pt idx="3513">
                  <c:v>41067.898414351854</c:v>
                </c:pt>
                <c:pt idx="3514">
                  <c:v>41067.898761574077</c:v>
                </c:pt>
                <c:pt idx="3515">
                  <c:v>41067.899108796293</c:v>
                </c:pt>
                <c:pt idx="3516">
                  <c:v>41067.899456018517</c:v>
                </c:pt>
                <c:pt idx="3517">
                  <c:v>41067.89980324074</c:v>
                </c:pt>
                <c:pt idx="3518">
                  <c:v>41067.900150462963</c:v>
                </c:pt>
                <c:pt idx="3519">
                  <c:v>41067.900497685187</c:v>
                </c:pt>
                <c:pt idx="3520">
                  <c:v>41067.90084490741</c:v>
                </c:pt>
                <c:pt idx="3521">
                  <c:v>41067.901192129626</c:v>
                </c:pt>
                <c:pt idx="3522">
                  <c:v>41067.901539351849</c:v>
                </c:pt>
                <c:pt idx="3523">
                  <c:v>41067.901886574073</c:v>
                </c:pt>
                <c:pt idx="3524">
                  <c:v>41067.902233796296</c:v>
                </c:pt>
                <c:pt idx="3525">
                  <c:v>41067.902581018519</c:v>
                </c:pt>
                <c:pt idx="3526">
                  <c:v>41067.902928240743</c:v>
                </c:pt>
                <c:pt idx="3527">
                  <c:v>41067.903275462966</c:v>
                </c:pt>
                <c:pt idx="3528">
                  <c:v>41067.903622685182</c:v>
                </c:pt>
                <c:pt idx="3529">
                  <c:v>41067.903969907406</c:v>
                </c:pt>
                <c:pt idx="3530">
                  <c:v>41067.904317129629</c:v>
                </c:pt>
                <c:pt idx="3531">
                  <c:v>41067.904664351852</c:v>
                </c:pt>
                <c:pt idx="3532">
                  <c:v>41067.905011574076</c:v>
                </c:pt>
                <c:pt idx="3533">
                  <c:v>41067.905358796299</c:v>
                </c:pt>
                <c:pt idx="3534">
                  <c:v>41067.905706018515</c:v>
                </c:pt>
                <c:pt idx="3535">
                  <c:v>41067.906053240738</c:v>
                </c:pt>
                <c:pt idx="3536">
                  <c:v>41067.906400462962</c:v>
                </c:pt>
                <c:pt idx="3537">
                  <c:v>41067.906747685185</c:v>
                </c:pt>
                <c:pt idx="3538">
                  <c:v>41067.907094907408</c:v>
                </c:pt>
                <c:pt idx="3539">
                  <c:v>41067.907442129632</c:v>
                </c:pt>
                <c:pt idx="3540">
                  <c:v>41067.907789351855</c:v>
                </c:pt>
                <c:pt idx="3541">
                  <c:v>41067.908136574071</c:v>
                </c:pt>
                <c:pt idx="3542">
                  <c:v>41067.908483796295</c:v>
                </c:pt>
                <c:pt idx="3543">
                  <c:v>41067.908831018518</c:v>
                </c:pt>
                <c:pt idx="3544">
                  <c:v>41067.909178240741</c:v>
                </c:pt>
                <c:pt idx="3545">
                  <c:v>41067.909525462965</c:v>
                </c:pt>
                <c:pt idx="3546">
                  <c:v>41067.909872685188</c:v>
                </c:pt>
                <c:pt idx="3547">
                  <c:v>41067.910219907404</c:v>
                </c:pt>
                <c:pt idx="3548">
                  <c:v>41067.910567129627</c:v>
                </c:pt>
                <c:pt idx="3549">
                  <c:v>41067.910914351851</c:v>
                </c:pt>
                <c:pt idx="3550">
                  <c:v>41067.911261574074</c:v>
                </c:pt>
                <c:pt idx="3551">
                  <c:v>41067.911608796298</c:v>
                </c:pt>
                <c:pt idx="3552">
                  <c:v>41067.911956018521</c:v>
                </c:pt>
                <c:pt idx="3553">
                  <c:v>41067.912303240744</c:v>
                </c:pt>
                <c:pt idx="3554">
                  <c:v>41067.91265046296</c:v>
                </c:pt>
                <c:pt idx="3555">
                  <c:v>41067.912997685184</c:v>
                </c:pt>
                <c:pt idx="3556">
                  <c:v>41067.913344907407</c:v>
                </c:pt>
                <c:pt idx="3557">
                  <c:v>41067.91369212963</c:v>
                </c:pt>
                <c:pt idx="3558">
                  <c:v>41067.914039351854</c:v>
                </c:pt>
                <c:pt idx="3559">
                  <c:v>41067.914386574077</c:v>
                </c:pt>
                <c:pt idx="3560">
                  <c:v>41067.914733796293</c:v>
                </c:pt>
                <c:pt idx="3561">
                  <c:v>41067.915081018517</c:v>
                </c:pt>
                <c:pt idx="3562">
                  <c:v>41067.91542824074</c:v>
                </c:pt>
                <c:pt idx="3563">
                  <c:v>41067.915775462963</c:v>
                </c:pt>
                <c:pt idx="3564">
                  <c:v>41067.916122685187</c:v>
                </c:pt>
                <c:pt idx="3565">
                  <c:v>41067.91646990741</c:v>
                </c:pt>
                <c:pt idx="3566">
                  <c:v>41067.916817129626</c:v>
                </c:pt>
                <c:pt idx="3567">
                  <c:v>41067.917164351849</c:v>
                </c:pt>
                <c:pt idx="3568">
                  <c:v>41067.917511574073</c:v>
                </c:pt>
                <c:pt idx="3569">
                  <c:v>41067.917858796296</c:v>
                </c:pt>
                <c:pt idx="3570">
                  <c:v>41067.918206018519</c:v>
                </c:pt>
                <c:pt idx="3571">
                  <c:v>41067.918553240743</c:v>
                </c:pt>
                <c:pt idx="3572">
                  <c:v>41067.918900462966</c:v>
                </c:pt>
                <c:pt idx="3573">
                  <c:v>41067.919247685182</c:v>
                </c:pt>
                <c:pt idx="3574">
                  <c:v>41067.919594907406</c:v>
                </c:pt>
                <c:pt idx="3575">
                  <c:v>41067.919942129629</c:v>
                </c:pt>
                <c:pt idx="3576">
                  <c:v>41067.920289351852</c:v>
                </c:pt>
                <c:pt idx="3577">
                  <c:v>41067.920636574076</c:v>
                </c:pt>
                <c:pt idx="3578">
                  <c:v>41067.920983796299</c:v>
                </c:pt>
                <c:pt idx="3579">
                  <c:v>41067.921331018515</c:v>
                </c:pt>
                <c:pt idx="3580">
                  <c:v>41067.921678240738</c:v>
                </c:pt>
                <c:pt idx="3581">
                  <c:v>41067.922025462962</c:v>
                </c:pt>
                <c:pt idx="3582">
                  <c:v>41067.922372685185</c:v>
                </c:pt>
                <c:pt idx="3583">
                  <c:v>41067.922719907408</c:v>
                </c:pt>
                <c:pt idx="3584">
                  <c:v>41067.923067129632</c:v>
                </c:pt>
                <c:pt idx="3585">
                  <c:v>41067.923414351855</c:v>
                </c:pt>
                <c:pt idx="3586">
                  <c:v>41067.923761574071</c:v>
                </c:pt>
                <c:pt idx="3587">
                  <c:v>41067.924108796295</c:v>
                </c:pt>
                <c:pt idx="3588">
                  <c:v>41067.924456018518</c:v>
                </c:pt>
                <c:pt idx="3589">
                  <c:v>41067.924803240741</c:v>
                </c:pt>
                <c:pt idx="3590">
                  <c:v>41067.925150462965</c:v>
                </c:pt>
                <c:pt idx="3591">
                  <c:v>41067.925497685188</c:v>
                </c:pt>
                <c:pt idx="3592">
                  <c:v>41067.925844907404</c:v>
                </c:pt>
                <c:pt idx="3593">
                  <c:v>41067.926192129627</c:v>
                </c:pt>
                <c:pt idx="3594">
                  <c:v>41067.926539351851</c:v>
                </c:pt>
                <c:pt idx="3595">
                  <c:v>41067.926886574074</c:v>
                </c:pt>
                <c:pt idx="3596">
                  <c:v>41067.927233796298</c:v>
                </c:pt>
                <c:pt idx="3597">
                  <c:v>41067.927581018521</c:v>
                </c:pt>
                <c:pt idx="3598">
                  <c:v>41067.927928240744</c:v>
                </c:pt>
                <c:pt idx="3599">
                  <c:v>41067.92827546296</c:v>
                </c:pt>
                <c:pt idx="3600">
                  <c:v>41067.928622685184</c:v>
                </c:pt>
                <c:pt idx="3601">
                  <c:v>41067.928969907407</c:v>
                </c:pt>
                <c:pt idx="3602">
                  <c:v>41067.92931712963</c:v>
                </c:pt>
                <c:pt idx="3603">
                  <c:v>41067.929664351854</c:v>
                </c:pt>
                <c:pt idx="3604">
                  <c:v>41067.930011574077</c:v>
                </c:pt>
                <c:pt idx="3605">
                  <c:v>41067.930358796293</c:v>
                </c:pt>
                <c:pt idx="3606">
                  <c:v>41067.930706018517</c:v>
                </c:pt>
                <c:pt idx="3607">
                  <c:v>41067.93105324074</c:v>
                </c:pt>
                <c:pt idx="3608">
                  <c:v>41067.931400462963</c:v>
                </c:pt>
                <c:pt idx="3609">
                  <c:v>41067.931747685187</c:v>
                </c:pt>
                <c:pt idx="3610">
                  <c:v>41067.93209490741</c:v>
                </c:pt>
                <c:pt idx="3611">
                  <c:v>41067.932442129626</c:v>
                </c:pt>
                <c:pt idx="3612">
                  <c:v>41067.932789351849</c:v>
                </c:pt>
                <c:pt idx="3613">
                  <c:v>41067.933136574073</c:v>
                </c:pt>
                <c:pt idx="3614">
                  <c:v>41067.933483796296</c:v>
                </c:pt>
                <c:pt idx="3615">
                  <c:v>41067.933831018519</c:v>
                </c:pt>
                <c:pt idx="3616">
                  <c:v>41067.934178240743</c:v>
                </c:pt>
                <c:pt idx="3617">
                  <c:v>41067.934525462966</c:v>
                </c:pt>
                <c:pt idx="3618">
                  <c:v>41067.934872685182</c:v>
                </c:pt>
                <c:pt idx="3619">
                  <c:v>41067.935219907406</c:v>
                </c:pt>
                <c:pt idx="3620">
                  <c:v>41067.935567129629</c:v>
                </c:pt>
                <c:pt idx="3621">
                  <c:v>41067.935914351852</c:v>
                </c:pt>
                <c:pt idx="3622">
                  <c:v>41067.936261574076</c:v>
                </c:pt>
                <c:pt idx="3623">
                  <c:v>41067.936608796299</c:v>
                </c:pt>
                <c:pt idx="3624">
                  <c:v>41067.936956018515</c:v>
                </c:pt>
                <c:pt idx="3625">
                  <c:v>41067.937303240738</c:v>
                </c:pt>
                <c:pt idx="3626">
                  <c:v>41067.937650462962</c:v>
                </c:pt>
                <c:pt idx="3627">
                  <c:v>41067.937997685185</c:v>
                </c:pt>
                <c:pt idx="3628">
                  <c:v>41067.938344907408</c:v>
                </c:pt>
                <c:pt idx="3629">
                  <c:v>41067.938692129632</c:v>
                </c:pt>
                <c:pt idx="3630">
                  <c:v>41067.939039351855</c:v>
                </c:pt>
                <c:pt idx="3631">
                  <c:v>41067.939386574071</c:v>
                </c:pt>
                <c:pt idx="3632">
                  <c:v>41067.939733796295</c:v>
                </c:pt>
                <c:pt idx="3633">
                  <c:v>41067.940081018518</c:v>
                </c:pt>
                <c:pt idx="3634">
                  <c:v>41067.940428240741</c:v>
                </c:pt>
                <c:pt idx="3635">
                  <c:v>41067.940775462965</c:v>
                </c:pt>
                <c:pt idx="3636">
                  <c:v>41067.941122685188</c:v>
                </c:pt>
                <c:pt idx="3637">
                  <c:v>41067.941469907404</c:v>
                </c:pt>
                <c:pt idx="3638">
                  <c:v>41067.941817129627</c:v>
                </c:pt>
                <c:pt idx="3639">
                  <c:v>41067.942164351851</c:v>
                </c:pt>
                <c:pt idx="3640">
                  <c:v>41067.942511574074</c:v>
                </c:pt>
                <c:pt idx="3641">
                  <c:v>41067.942858796298</c:v>
                </c:pt>
                <c:pt idx="3642">
                  <c:v>41067.943206018521</c:v>
                </c:pt>
                <c:pt idx="3643">
                  <c:v>41067.943553240744</c:v>
                </c:pt>
                <c:pt idx="3644">
                  <c:v>41067.94390046296</c:v>
                </c:pt>
                <c:pt idx="3645">
                  <c:v>41067.944247685184</c:v>
                </c:pt>
                <c:pt idx="3646">
                  <c:v>41067.944594907407</c:v>
                </c:pt>
                <c:pt idx="3647">
                  <c:v>41067.94494212963</c:v>
                </c:pt>
                <c:pt idx="3648">
                  <c:v>41067.945289351854</c:v>
                </c:pt>
                <c:pt idx="3649">
                  <c:v>41067.945636574077</c:v>
                </c:pt>
                <c:pt idx="3650">
                  <c:v>41067.945983796293</c:v>
                </c:pt>
                <c:pt idx="3651">
                  <c:v>41067.946331018517</c:v>
                </c:pt>
                <c:pt idx="3652">
                  <c:v>41067.94667824074</c:v>
                </c:pt>
                <c:pt idx="3653">
                  <c:v>41067.947025462963</c:v>
                </c:pt>
                <c:pt idx="3654">
                  <c:v>41067.947372685187</c:v>
                </c:pt>
                <c:pt idx="3655">
                  <c:v>41067.94771990741</c:v>
                </c:pt>
                <c:pt idx="3656">
                  <c:v>41067.948067129626</c:v>
                </c:pt>
                <c:pt idx="3657">
                  <c:v>41067.948414351849</c:v>
                </c:pt>
                <c:pt idx="3658">
                  <c:v>41067.948761574073</c:v>
                </c:pt>
                <c:pt idx="3659">
                  <c:v>41067.949108796296</c:v>
                </c:pt>
                <c:pt idx="3660">
                  <c:v>41067.949456018519</c:v>
                </c:pt>
                <c:pt idx="3661">
                  <c:v>41067.949803240743</c:v>
                </c:pt>
                <c:pt idx="3662">
                  <c:v>41067.950150462966</c:v>
                </c:pt>
                <c:pt idx="3663">
                  <c:v>41067.950497685182</c:v>
                </c:pt>
                <c:pt idx="3664">
                  <c:v>41067.950844907406</c:v>
                </c:pt>
                <c:pt idx="3665">
                  <c:v>41067.951192129629</c:v>
                </c:pt>
                <c:pt idx="3666">
                  <c:v>41067.951539351852</c:v>
                </c:pt>
                <c:pt idx="3667">
                  <c:v>41067.951886574076</c:v>
                </c:pt>
                <c:pt idx="3668">
                  <c:v>41067.952233796299</c:v>
                </c:pt>
                <c:pt idx="3669">
                  <c:v>41067.952581018515</c:v>
                </c:pt>
                <c:pt idx="3670">
                  <c:v>41067.952928240738</c:v>
                </c:pt>
                <c:pt idx="3671">
                  <c:v>41067.953275462962</c:v>
                </c:pt>
                <c:pt idx="3672">
                  <c:v>41067.953622685185</c:v>
                </c:pt>
                <c:pt idx="3673">
                  <c:v>41067.953969907408</c:v>
                </c:pt>
                <c:pt idx="3674">
                  <c:v>41067.954317129632</c:v>
                </c:pt>
                <c:pt idx="3675">
                  <c:v>41067.954664351855</c:v>
                </c:pt>
                <c:pt idx="3676">
                  <c:v>41067.955011574071</c:v>
                </c:pt>
                <c:pt idx="3677">
                  <c:v>41067.955358796295</c:v>
                </c:pt>
                <c:pt idx="3678">
                  <c:v>41067.955706018518</c:v>
                </c:pt>
                <c:pt idx="3679">
                  <c:v>41067.956053240741</c:v>
                </c:pt>
                <c:pt idx="3680">
                  <c:v>41067.956400462965</c:v>
                </c:pt>
                <c:pt idx="3681">
                  <c:v>41067.956747685188</c:v>
                </c:pt>
                <c:pt idx="3682">
                  <c:v>41067.957094907404</c:v>
                </c:pt>
                <c:pt idx="3683">
                  <c:v>41067.957442129627</c:v>
                </c:pt>
                <c:pt idx="3684">
                  <c:v>41067.957789351851</c:v>
                </c:pt>
                <c:pt idx="3685">
                  <c:v>41067.958136574074</c:v>
                </c:pt>
                <c:pt idx="3686">
                  <c:v>41067.958483796298</c:v>
                </c:pt>
                <c:pt idx="3687">
                  <c:v>41067.958831018521</c:v>
                </c:pt>
                <c:pt idx="3688">
                  <c:v>41067.959178240744</c:v>
                </c:pt>
                <c:pt idx="3689">
                  <c:v>41067.95952546296</c:v>
                </c:pt>
                <c:pt idx="3690">
                  <c:v>41067.959872685184</c:v>
                </c:pt>
                <c:pt idx="3691">
                  <c:v>41067.960219907407</c:v>
                </c:pt>
                <c:pt idx="3692">
                  <c:v>41067.96056712963</c:v>
                </c:pt>
                <c:pt idx="3693">
                  <c:v>41067.960914351854</c:v>
                </c:pt>
                <c:pt idx="3694">
                  <c:v>41067.961261574077</c:v>
                </c:pt>
                <c:pt idx="3695">
                  <c:v>41067.961608796293</c:v>
                </c:pt>
                <c:pt idx="3696">
                  <c:v>41067.961956018517</c:v>
                </c:pt>
                <c:pt idx="3697">
                  <c:v>41067.96230324074</c:v>
                </c:pt>
                <c:pt idx="3698">
                  <c:v>41067.962650462963</c:v>
                </c:pt>
                <c:pt idx="3699">
                  <c:v>41067.962997685187</c:v>
                </c:pt>
                <c:pt idx="3700">
                  <c:v>41067.96334490741</c:v>
                </c:pt>
                <c:pt idx="3701">
                  <c:v>41067.963692129626</c:v>
                </c:pt>
                <c:pt idx="3702">
                  <c:v>41067.964039351849</c:v>
                </c:pt>
                <c:pt idx="3703">
                  <c:v>41067.964386574073</c:v>
                </c:pt>
                <c:pt idx="3704">
                  <c:v>41067.964733796296</c:v>
                </c:pt>
                <c:pt idx="3705">
                  <c:v>41067.965081018519</c:v>
                </c:pt>
                <c:pt idx="3706">
                  <c:v>41067.965428240743</c:v>
                </c:pt>
                <c:pt idx="3707">
                  <c:v>41067.965775462966</c:v>
                </c:pt>
                <c:pt idx="3708">
                  <c:v>41067.966122685182</c:v>
                </c:pt>
                <c:pt idx="3709">
                  <c:v>41067.966469907406</c:v>
                </c:pt>
                <c:pt idx="3710">
                  <c:v>41067.966817129629</c:v>
                </c:pt>
                <c:pt idx="3711">
                  <c:v>41067.967164351852</c:v>
                </c:pt>
                <c:pt idx="3712">
                  <c:v>41067.967511574076</c:v>
                </c:pt>
                <c:pt idx="3713">
                  <c:v>41067.967858796299</c:v>
                </c:pt>
                <c:pt idx="3714">
                  <c:v>41067.968206018515</c:v>
                </c:pt>
                <c:pt idx="3715">
                  <c:v>41067.968553240738</c:v>
                </c:pt>
                <c:pt idx="3716">
                  <c:v>41067.968900462962</c:v>
                </c:pt>
                <c:pt idx="3717">
                  <c:v>41067.969247685185</c:v>
                </c:pt>
                <c:pt idx="3718">
                  <c:v>41067.969594907408</c:v>
                </c:pt>
                <c:pt idx="3719">
                  <c:v>41067.969942129632</c:v>
                </c:pt>
                <c:pt idx="3720">
                  <c:v>41067.970289351855</c:v>
                </c:pt>
                <c:pt idx="3721">
                  <c:v>41067.970636574071</c:v>
                </c:pt>
                <c:pt idx="3722">
                  <c:v>41067.970983796295</c:v>
                </c:pt>
                <c:pt idx="3723">
                  <c:v>41067.971331018518</c:v>
                </c:pt>
                <c:pt idx="3724">
                  <c:v>41067.971678240741</c:v>
                </c:pt>
                <c:pt idx="3725">
                  <c:v>41067.972025462965</c:v>
                </c:pt>
                <c:pt idx="3726">
                  <c:v>41067.972372685188</c:v>
                </c:pt>
                <c:pt idx="3727">
                  <c:v>41067.972719907404</c:v>
                </c:pt>
                <c:pt idx="3728">
                  <c:v>41067.973067129627</c:v>
                </c:pt>
                <c:pt idx="3729">
                  <c:v>41067.973414351851</c:v>
                </c:pt>
                <c:pt idx="3730">
                  <c:v>41067.973761574074</c:v>
                </c:pt>
                <c:pt idx="3731">
                  <c:v>41067.974108796298</c:v>
                </c:pt>
                <c:pt idx="3732">
                  <c:v>41067.974456018521</c:v>
                </c:pt>
                <c:pt idx="3733">
                  <c:v>41067.974803240744</c:v>
                </c:pt>
                <c:pt idx="3734">
                  <c:v>41067.97515046296</c:v>
                </c:pt>
                <c:pt idx="3735">
                  <c:v>41067.975497685184</c:v>
                </c:pt>
                <c:pt idx="3736">
                  <c:v>41067.975844907407</c:v>
                </c:pt>
                <c:pt idx="3737">
                  <c:v>41067.97619212963</c:v>
                </c:pt>
                <c:pt idx="3738">
                  <c:v>41067.976539351854</c:v>
                </c:pt>
                <c:pt idx="3739">
                  <c:v>41067.976886574077</c:v>
                </c:pt>
                <c:pt idx="3740">
                  <c:v>41067.977233796293</c:v>
                </c:pt>
                <c:pt idx="3741">
                  <c:v>41067.977581018517</c:v>
                </c:pt>
                <c:pt idx="3742">
                  <c:v>41067.97792824074</c:v>
                </c:pt>
                <c:pt idx="3743">
                  <c:v>41067.978275462963</c:v>
                </c:pt>
                <c:pt idx="3744">
                  <c:v>41067.978622685187</c:v>
                </c:pt>
                <c:pt idx="3745">
                  <c:v>41067.97896990741</c:v>
                </c:pt>
                <c:pt idx="3746">
                  <c:v>41067.979317129626</c:v>
                </c:pt>
                <c:pt idx="3747">
                  <c:v>41067.979664351849</c:v>
                </c:pt>
                <c:pt idx="3748">
                  <c:v>41067.980011574073</c:v>
                </c:pt>
                <c:pt idx="3749">
                  <c:v>41067.980358796296</c:v>
                </c:pt>
                <c:pt idx="3750">
                  <c:v>41067.980706018519</c:v>
                </c:pt>
                <c:pt idx="3751">
                  <c:v>41067.981053240743</c:v>
                </c:pt>
                <c:pt idx="3752">
                  <c:v>41067.981400462966</c:v>
                </c:pt>
                <c:pt idx="3753">
                  <c:v>41067.981747685182</c:v>
                </c:pt>
                <c:pt idx="3754">
                  <c:v>41067.982094907406</c:v>
                </c:pt>
                <c:pt idx="3755">
                  <c:v>41067.982442129629</c:v>
                </c:pt>
                <c:pt idx="3756">
                  <c:v>41067.982789351852</c:v>
                </c:pt>
                <c:pt idx="3757">
                  <c:v>41067.983136574076</c:v>
                </c:pt>
                <c:pt idx="3758">
                  <c:v>41067.983483796299</c:v>
                </c:pt>
                <c:pt idx="3759">
                  <c:v>41067.983831018515</c:v>
                </c:pt>
                <c:pt idx="3760">
                  <c:v>41067.984178240738</c:v>
                </c:pt>
                <c:pt idx="3761">
                  <c:v>41067.984525462962</c:v>
                </c:pt>
                <c:pt idx="3762">
                  <c:v>41067.984872685185</c:v>
                </c:pt>
                <c:pt idx="3763">
                  <c:v>41067.985219907408</c:v>
                </c:pt>
                <c:pt idx="3764">
                  <c:v>41067.985567129632</c:v>
                </c:pt>
                <c:pt idx="3765">
                  <c:v>41067.985914351855</c:v>
                </c:pt>
                <c:pt idx="3766">
                  <c:v>41067.986261574071</c:v>
                </c:pt>
                <c:pt idx="3767">
                  <c:v>41067.986608796295</c:v>
                </c:pt>
                <c:pt idx="3768">
                  <c:v>41067.986956018518</c:v>
                </c:pt>
                <c:pt idx="3769">
                  <c:v>41067.987303240741</c:v>
                </c:pt>
                <c:pt idx="3770">
                  <c:v>41067.987650462965</c:v>
                </c:pt>
                <c:pt idx="3771">
                  <c:v>41067.987997685188</c:v>
                </c:pt>
                <c:pt idx="3772">
                  <c:v>41067.988344907404</c:v>
                </c:pt>
                <c:pt idx="3773">
                  <c:v>41067.988692129627</c:v>
                </c:pt>
                <c:pt idx="3774">
                  <c:v>41067.989039351851</c:v>
                </c:pt>
                <c:pt idx="3775">
                  <c:v>41067.989386574074</c:v>
                </c:pt>
                <c:pt idx="3776">
                  <c:v>41067.989733796298</c:v>
                </c:pt>
                <c:pt idx="3777">
                  <c:v>41067.990081018521</c:v>
                </c:pt>
                <c:pt idx="3778">
                  <c:v>41067.990428240744</c:v>
                </c:pt>
                <c:pt idx="3779">
                  <c:v>41067.99077546296</c:v>
                </c:pt>
                <c:pt idx="3780">
                  <c:v>41067.991122685184</c:v>
                </c:pt>
                <c:pt idx="3781">
                  <c:v>41067.991469907407</c:v>
                </c:pt>
                <c:pt idx="3782">
                  <c:v>41067.99181712963</c:v>
                </c:pt>
                <c:pt idx="3783">
                  <c:v>41067.992164351854</c:v>
                </c:pt>
                <c:pt idx="3784">
                  <c:v>41067.992511574077</c:v>
                </c:pt>
                <c:pt idx="3785">
                  <c:v>41067.992858796293</c:v>
                </c:pt>
                <c:pt idx="3786">
                  <c:v>41067.993206018517</c:v>
                </c:pt>
                <c:pt idx="3787">
                  <c:v>41067.99355324074</c:v>
                </c:pt>
                <c:pt idx="3788">
                  <c:v>41067.993900462963</c:v>
                </c:pt>
                <c:pt idx="3789">
                  <c:v>41067.994247685187</c:v>
                </c:pt>
                <c:pt idx="3790">
                  <c:v>41067.99459490741</c:v>
                </c:pt>
                <c:pt idx="3791">
                  <c:v>41067.994942129626</c:v>
                </c:pt>
                <c:pt idx="3792">
                  <c:v>41067.995289351849</c:v>
                </c:pt>
                <c:pt idx="3793">
                  <c:v>41067.995636574073</c:v>
                </c:pt>
                <c:pt idx="3794">
                  <c:v>41067.995983796296</c:v>
                </c:pt>
                <c:pt idx="3795">
                  <c:v>41067.996331018519</c:v>
                </c:pt>
                <c:pt idx="3796">
                  <c:v>41067.996678240743</c:v>
                </c:pt>
                <c:pt idx="3797">
                  <c:v>41067.997025462966</c:v>
                </c:pt>
                <c:pt idx="3798">
                  <c:v>41067.997372685182</c:v>
                </c:pt>
                <c:pt idx="3799">
                  <c:v>41067.997719907406</c:v>
                </c:pt>
                <c:pt idx="3800">
                  <c:v>41067.998067129629</c:v>
                </c:pt>
                <c:pt idx="3801">
                  <c:v>41067.998414351852</c:v>
                </c:pt>
                <c:pt idx="3802">
                  <c:v>41067.998761574076</c:v>
                </c:pt>
                <c:pt idx="3803">
                  <c:v>41067.999108796299</c:v>
                </c:pt>
                <c:pt idx="3804">
                  <c:v>41067.999456018515</c:v>
                </c:pt>
                <c:pt idx="3805">
                  <c:v>41067.999803240738</c:v>
                </c:pt>
                <c:pt idx="3806">
                  <c:v>41068.000150462962</c:v>
                </c:pt>
                <c:pt idx="3807">
                  <c:v>41068.000497685185</c:v>
                </c:pt>
                <c:pt idx="3808">
                  <c:v>41068.000844907408</c:v>
                </c:pt>
                <c:pt idx="3809">
                  <c:v>41068.001192129632</c:v>
                </c:pt>
                <c:pt idx="3810">
                  <c:v>41068.001539351855</c:v>
                </c:pt>
                <c:pt idx="3811">
                  <c:v>41068.001886574071</c:v>
                </c:pt>
                <c:pt idx="3812">
                  <c:v>41068.002233796295</c:v>
                </c:pt>
                <c:pt idx="3813">
                  <c:v>41068.002581018518</c:v>
                </c:pt>
                <c:pt idx="3814">
                  <c:v>41068.002928240741</c:v>
                </c:pt>
                <c:pt idx="3815">
                  <c:v>41068.003275462965</c:v>
                </c:pt>
                <c:pt idx="3816">
                  <c:v>41068.003622685188</c:v>
                </c:pt>
                <c:pt idx="3817">
                  <c:v>41068.003969907404</c:v>
                </c:pt>
                <c:pt idx="3818">
                  <c:v>41068.004317129627</c:v>
                </c:pt>
                <c:pt idx="3819">
                  <c:v>41068.004664351851</c:v>
                </c:pt>
                <c:pt idx="3820">
                  <c:v>41068.005011574074</c:v>
                </c:pt>
                <c:pt idx="3821">
                  <c:v>41068.005358796298</c:v>
                </c:pt>
                <c:pt idx="3822">
                  <c:v>41068.005706018521</c:v>
                </c:pt>
                <c:pt idx="3823">
                  <c:v>41068.006053240744</c:v>
                </c:pt>
                <c:pt idx="3824">
                  <c:v>41068.00640046296</c:v>
                </c:pt>
                <c:pt idx="3825">
                  <c:v>41068.006747685184</c:v>
                </c:pt>
                <c:pt idx="3826">
                  <c:v>41068.007094907407</c:v>
                </c:pt>
                <c:pt idx="3827">
                  <c:v>41068.00744212963</c:v>
                </c:pt>
                <c:pt idx="3828">
                  <c:v>41068.007789351854</c:v>
                </c:pt>
                <c:pt idx="3829">
                  <c:v>41068.008136574077</c:v>
                </c:pt>
                <c:pt idx="3830">
                  <c:v>41068.008483796293</c:v>
                </c:pt>
                <c:pt idx="3831">
                  <c:v>41068.008831018517</c:v>
                </c:pt>
                <c:pt idx="3832">
                  <c:v>41068.00917824074</c:v>
                </c:pt>
                <c:pt idx="3833">
                  <c:v>41068.009525462963</c:v>
                </c:pt>
                <c:pt idx="3834">
                  <c:v>41068.009872685187</c:v>
                </c:pt>
                <c:pt idx="3835">
                  <c:v>41068.01021990741</c:v>
                </c:pt>
                <c:pt idx="3836">
                  <c:v>41068.010567129626</c:v>
                </c:pt>
                <c:pt idx="3837">
                  <c:v>41068.010914351849</c:v>
                </c:pt>
                <c:pt idx="3838">
                  <c:v>41068.011261574073</c:v>
                </c:pt>
                <c:pt idx="3839">
                  <c:v>41068.011608796296</c:v>
                </c:pt>
                <c:pt idx="3840">
                  <c:v>41068.011956018519</c:v>
                </c:pt>
                <c:pt idx="3841">
                  <c:v>41068.012303240743</c:v>
                </c:pt>
                <c:pt idx="3842">
                  <c:v>41068.012650462966</c:v>
                </c:pt>
                <c:pt idx="3843">
                  <c:v>41068.012997685182</c:v>
                </c:pt>
                <c:pt idx="3844">
                  <c:v>41068.013344907406</c:v>
                </c:pt>
                <c:pt idx="3845">
                  <c:v>41068.013692129629</c:v>
                </c:pt>
                <c:pt idx="3846">
                  <c:v>41068.014039351852</c:v>
                </c:pt>
                <c:pt idx="3847">
                  <c:v>41068.014386574076</c:v>
                </c:pt>
                <c:pt idx="3848">
                  <c:v>41068.014733796299</c:v>
                </c:pt>
                <c:pt idx="3849">
                  <c:v>41068.015081018515</c:v>
                </c:pt>
                <c:pt idx="3850">
                  <c:v>41068.015428240738</c:v>
                </c:pt>
                <c:pt idx="3851">
                  <c:v>41068.015775462962</c:v>
                </c:pt>
                <c:pt idx="3852">
                  <c:v>41068.016122685185</c:v>
                </c:pt>
                <c:pt idx="3853">
                  <c:v>41068.016469907408</c:v>
                </c:pt>
                <c:pt idx="3854">
                  <c:v>41068.016817129632</c:v>
                </c:pt>
                <c:pt idx="3855">
                  <c:v>41068.017164351855</c:v>
                </c:pt>
                <c:pt idx="3856">
                  <c:v>41068.017511574071</c:v>
                </c:pt>
                <c:pt idx="3857">
                  <c:v>41068.017858796295</c:v>
                </c:pt>
                <c:pt idx="3858">
                  <c:v>41068.018206018518</c:v>
                </c:pt>
                <c:pt idx="3859">
                  <c:v>41068.018553240741</c:v>
                </c:pt>
                <c:pt idx="3860">
                  <c:v>41068.018900462965</c:v>
                </c:pt>
                <c:pt idx="3861">
                  <c:v>41068.019247685188</c:v>
                </c:pt>
                <c:pt idx="3862">
                  <c:v>41068.019594907404</c:v>
                </c:pt>
                <c:pt idx="3863">
                  <c:v>41068.019942129627</c:v>
                </c:pt>
                <c:pt idx="3864">
                  <c:v>41068.020289351851</c:v>
                </c:pt>
                <c:pt idx="3865">
                  <c:v>41068.020636574074</c:v>
                </c:pt>
                <c:pt idx="3866">
                  <c:v>41068.020983796298</c:v>
                </c:pt>
                <c:pt idx="3867">
                  <c:v>41068.021331018521</c:v>
                </c:pt>
                <c:pt idx="3868">
                  <c:v>41068.021678240744</c:v>
                </c:pt>
                <c:pt idx="3869">
                  <c:v>41068.02202546296</c:v>
                </c:pt>
                <c:pt idx="3870">
                  <c:v>41068.022372685184</c:v>
                </c:pt>
                <c:pt idx="3871">
                  <c:v>41068.022719907407</c:v>
                </c:pt>
                <c:pt idx="3872">
                  <c:v>41068.02306712963</c:v>
                </c:pt>
                <c:pt idx="3873">
                  <c:v>41068.023414351854</c:v>
                </c:pt>
                <c:pt idx="3874">
                  <c:v>41068.023761574077</c:v>
                </c:pt>
                <c:pt idx="3875">
                  <c:v>41068.024108796293</c:v>
                </c:pt>
                <c:pt idx="3876">
                  <c:v>41068.024456018517</c:v>
                </c:pt>
                <c:pt idx="3877">
                  <c:v>41068.02480324074</c:v>
                </c:pt>
                <c:pt idx="3878">
                  <c:v>41068.025150462963</c:v>
                </c:pt>
                <c:pt idx="3879">
                  <c:v>41068.025497685187</c:v>
                </c:pt>
                <c:pt idx="3880">
                  <c:v>41068.02584490741</c:v>
                </c:pt>
                <c:pt idx="3881">
                  <c:v>41068.026192129626</c:v>
                </c:pt>
                <c:pt idx="3882">
                  <c:v>41068.026539351849</c:v>
                </c:pt>
                <c:pt idx="3883">
                  <c:v>41068.026886574073</c:v>
                </c:pt>
                <c:pt idx="3884">
                  <c:v>41068.027233796296</c:v>
                </c:pt>
                <c:pt idx="3885">
                  <c:v>41068.027581018519</c:v>
                </c:pt>
                <c:pt idx="3886">
                  <c:v>41068.027928240743</c:v>
                </c:pt>
                <c:pt idx="3887">
                  <c:v>41068.028275462966</c:v>
                </c:pt>
                <c:pt idx="3888">
                  <c:v>41068.028622685182</c:v>
                </c:pt>
                <c:pt idx="3889">
                  <c:v>41068.028969907406</c:v>
                </c:pt>
                <c:pt idx="3890">
                  <c:v>41068.029317129629</c:v>
                </c:pt>
                <c:pt idx="3891">
                  <c:v>41068.029664351852</c:v>
                </c:pt>
                <c:pt idx="3892">
                  <c:v>41068.030011574076</c:v>
                </c:pt>
                <c:pt idx="3893">
                  <c:v>41068.030358796299</c:v>
                </c:pt>
                <c:pt idx="3894">
                  <c:v>41068.030706018515</c:v>
                </c:pt>
                <c:pt idx="3895">
                  <c:v>41068.031053240738</c:v>
                </c:pt>
                <c:pt idx="3896">
                  <c:v>41068.031400462962</c:v>
                </c:pt>
                <c:pt idx="3897">
                  <c:v>41068.031747685185</c:v>
                </c:pt>
                <c:pt idx="3898">
                  <c:v>41068.032094907408</c:v>
                </c:pt>
                <c:pt idx="3899">
                  <c:v>41068.032442129632</c:v>
                </c:pt>
                <c:pt idx="3900">
                  <c:v>41068.032789351855</c:v>
                </c:pt>
                <c:pt idx="3901">
                  <c:v>41068.033136574071</c:v>
                </c:pt>
                <c:pt idx="3902">
                  <c:v>41068.033483796295</c:v>
                </c:pt>
                <c:pt idx="3903">
                  <c:v>41068.033831018518</c:v>
                </c:pt>
                <c:pt idx="3904">
                  <c:v>41068.034178240741</c:v>
                </c:pt>
                <c:pt idx="3905">
                  <c:v>41068.034525462965</c:v>
                </c:pt>
                <c:pt idx="3906">
                  <c:v>41068.034872685188</c:v>
                </c:pt>
                <c:pt idx="3907">
                  <c:v>41068.035219907404</c:v>
                </c:pt>
                <c:pt idx="3908">
                  <c:v>41068.035567129627</c:v>
                </c:pt>
                <c:pt idx="3909">
                  <c:v>41068.035914351851</c:v>
                </c:pt>
                <c:pt idx="3910">
                  <c:v>41068.036261574074</c:v>
                </c:pt>
                <c:pt idx="3911">
                  <c:v>41068.036608796298</c:v>
                </c:pt>
                <c:pt idx="3912">
                  <c:v>41068.036956018521</c:v>
                </c:pt>
                <c:pt idx="3913">
                  <c:v>41068.037303240744</c:v>
                </c:pt>
                <c:pt idx="3914">
                  <c:v>41068.03765046296</c:v>
                </c:pt>
                <c:pt idx="3915">
                  <c:v>41068.037997685184</c:v>
                </c:pt>
                <c:pt idx="3916">
                  <c:v>41068.038344907407</c:v>
                </c:pt>
                <c:pt idx="3917">
                  <c:v>41068.03869212963</c:v>
                </c:pt>
                <c:pt idx="3918">
                  <c:v>41068.039039351854</c:v>
                </c:pt>
                <c:pt idx="3919">
                  <c:v>41068.039386574077</c:v>
                </c:pt>
                <c:pt idx="3920">
                  <c:v>41068.039733796293</c:v>
                </c:pt>
                <c:pt idx="3921">
                  <c:v>41068.040081018517</c:v>
                </c:pt>
                <c:pt idx="3922">
                  <c:v>41068.04042824074</c:v>
                </c:pt>
                <c:pt idx="3923">
                  <c:v>41068.040775462963</c:v>
                </c:pt>
                <c:pt idx="3924">
                  <c:v>41068.041122685187</c:v>
                </c:pt>
                <c:pt idx="3925">
                  <c:v>41068.04146990741</c:v>
                </c:pt>
                <c:pt idx="3926">
                  <c:v>41068.041817129626</c:v>
                </c:pt>
                <c:pt idx="3927">
                  <c:v>41068.042164351849</c:v>
                </c:pt>
                <c:pt idx="3928">
                  <c:v>41068.042511574073</c:v>
                </c:pt>
                <c:pt idx="3929">
                  <c:v>41068.042858796296</c:v>
                </c:pt>
                <c:pt idx="3930">
                  <c:v>41068.043206018519</c:v>
                </c:pt>
                <c:pt idx="3931">
                  <c:v>41068.043553240743</c:v>
                </c:pt>
                <c:pt idx="3932">
                  <c:v>41068.043900462966</c:v>
                </c:pt>
                <c:pt idx="3933">
                  <c:v>41068.044247685182</c:v>
                </c:pt>
                <c:pt idx="3934">
                  <c:v>41068.044594907406</c:v>
                </c:pt>
                <c:pt idx="3935">
                  <c:v>41068.044942129629</c:v>
                </c:pt>
                <c:pt idx="3936">
                  <c:v>41068.045289351852</c:v>
                </c:pt>
                <c:pt idx="3937">
                  <c:v>41068.045636574076</c:v>
                </c:pt>
                <c:pt idx="3938">
                  <c:v>41068.045983796299</c:v>
                </c:pt>
                <c:pt idx="3939">
                  <c:v>41068.046331018515</c:v>
                </c:pt>
                <c:pt idx="3940">
                  <c:v>41068.046678240738</c:v>
                </c:pt>
                <c:pt idx="3941">
                  <c:v>41068.047025462962</c:v>
                </c:pt>
                <c:pt idx="3942">
                  <c:v>41068.047372685185</c:v>
                </c:pt>
                <c:pt idx="3943">
                  <c:v>41068.047719907408</c:v>
                </c:pt>
                <c:pt idx="3944">
                  <c:v>41068.048067129632</c:v>
                </c:pt>
                <c:pt idx="3945">
                  <c:v>41068.048414351855</c:v>
                </c:pt>
                <c:pt idx="3946">
                  <c:v>41068.048761574071</c:v>
                </c:pt>
                <c:pt idx="3947">
                  <c:v>41068.049108796295</c:v>
                </c:pt>
                <c:pt idx="3948">
                  <c:v>41068.049456018518</c:v>
                </c:pt>
                <c:pt idx="3949">
                  <c:v>41068.049803240741</c:v>
                </c:pt>
                <c:pt idx="3950">
                  <c:v>41068.050150462965</c:v>
                </c:pt>
                <c:pt idx="3951">
                  <c:v>41068.050497685188</c:v>
                </c:pt>
                <c:pt idx="3952">
                  <c:v>41068.050844907404</c:v>
                </c:pt>
                <c:pt idx="3953">
                  <c:v>41068.051192129627</c:v>
                </c:pt>
                <c:pt idx="3954">
                  <c:v>41068.051539351851</c:v>
                </c:pt>
                <c:pt idx="3955">
                  <c:v>41068.051886574074</c:v>
                </c:pt>
                <c:pt idx="3956">
                  <c:v>41068.052233796298</c:v>
                </c:pt>
                <c:pt idx="3957">
                  <c:v>41068.052581018521</c:v>
                </c:pt>
                <c:pt idx="3958">
                  <c:v>41068.052928240744</c:v>
                </c:pt>
                <c:pt idx="3959">
                  <c:v>41068.05327546296</c:v>
                </c:pt>
                <c:pt idx="3960">
                  <c:v>41068.053622685184</c:v>
                </c:pt>
                <c:pt idx="3961">
                  <c:v>41068.053969907407</c:v>
                </c:pt>
                <c:pt idx="3962">
                  <c:v>41068.05431712963</c:v>
                </c:pt>
                <c:pt idx="3963">
                  <c:v>41068.054664351854</c:v>
                </c:pt>
                <c:pt idx="3964">
                  <c:v>41068.055011574077</c:v>
                </c:pt>
                <c:pt idx="3965">
                  <c:v>41068.055358796293</c:v>
                </c:pt>
                <c:pt idx="3966">
                  <c:v>41068.055706018517</c:v>
                </c:pt>
                <c:pt idx="3967">
                  <c:v>41068.05605324074</c:v>
                </c:pt>
                <c:pt idx="3968">
                  <c:v>41068.056400462963</c:v>
                </c:pt>
                <c:pt idx="3969">
                  <c:v>41068.056747685187</c:v>
                </c:pt>
                <c:pt idx="3970">
                  <c:v>41068.05709490741</c:v>
                </c:pt>
                <c:pt idx="3971">
                  <c:v>41068.057442129626</c:v>
                </c:pt>
                <c:pt idx="3972">
                  <c:v>41068.057789351849</c:v>
                </c:pt>
                <c:pt idx="3973">
                  <c:v>41068.058136574073</c:v>
                </c:pt>
                <c:pt idx="3974">
                  <c:v>41068.058483796296</c:v>
                </c:pt>
                <c:pt idx="3975">
                  <c:v>41068.058831018519</c:v>
                </c:pt>
                <c:pt idx="3976">
                  <c:v>41068.059178240743</c:v>
                </c:pt>
                <c:pt idx="3977">
                  <c:v>41068.059525462966</c:v>
                </c:pt>
                <c:pt idx="3978">
                  <c:v>41068.059872685182</c:v>
                </c:pt>
                <c:pt idx="3979">
                  <c:v>41068.060219907406</c:v>
                </c:pt>
                <c:pt idx="3980">
                  <c:v>41068.060567129629</c:v>
                </c:pt>
                <c:pt idx="3981">
                  <c:v>41068.060914351852</c:v>
                </c:pt>
                <c:pt idx="3982">
                  <c:v>41068.061261574076</c:v>
                </c:pt>
                <c:pt idx="3983">
                  <c:v>41068.061608796299</c:v>
                </c:pt>
                <c:pt idx="3984">
                  <c:v>41068.061956018515</c:v>
                </c:pt>
                <c:pt idx="3985">
                  <c:v>41068.062303240738</c:v>
                </c:pt>
                <c:pt idx="3986">
                  <c:v>41068.062650462962</c:v>
                </c:pt>
                <c:pt idx="3987">
                  <c:v>41068.062997685185</c:v>
                </c:pt>
                <c:pt idx="3988">
                  <c:v>41068.063344907408</c:v>
                </c:pt>
                <c:pt idx="3989">
                  <c:v>41068.063692129632</c:v>
                </c:pt>
                <c:pt idx="3990">
                  <c:v>41068.064039351855</c:v>
                </c:pt>
                <c:pt idx="3991">
                  <c:v>41068.064386574071</c:v>
                </c:pt>
                <c:pt idx="3992">
                  <c:v>41068.064733796295</c:v>
                </c:pt>
                <c:pt idx="3993">
                  <c:v>41068.065081018518</c:v>
                </c:pt>
                <c:pt idx="3994">
                  <c:v>41068.065428240741</c:v>
                </c:pt>
                <c:pt idx="3995">
                  <c:v>41068.065775462965</c:v>
                </c:pt>
                <c:pt idx="3996">
                  <c:v>41068.066122685188</c:v>
                </c:pt>
                <c:pt idx="3997">
                  <c:v>41068.066469907404</c:v>
                </c:pt>
                <c:pt idx="3998">
                  <c:v>41068.066817129627</c:v>
                </c:pt>
                <c:pt idx="3999">
                  <c:v>41068.067164351851</c:v>
                </c:pt>
                <c:pt idx="4000">
                  <c:v>41068.067511574074</c:v>
                </c:pt>
                <c:pt idx="4001">
                  <c:v>41068.067858796298</c:v>
                </c:pt>
                <c:pt idx="4002">
                  <c:v>41068.068206018521</c:v>
                </c:pt>
                <c:pt idx="4003">
                  <c:v>41068.068553240744</c:v>
                </c:pt>
                <c:pt idx="4004">
                  <c:v>41068.06890046296</c:v>
                </c:pt>
                <c:pt idx="4005">
                  <c:v>41068.069247685184</c:v>
                </c:pt>
                <c:pt idx="4006">
                  <c:v>41068.069594907407</c:v>
                </c:pt>
                <c:pt idx="4007">
                  <c:v>41068.06994212963</c:v>
                </c:pt>
                <c:pt idx="4008">
                  <c:v>41068.070289351854</c:v>
                </c:pt>
                <c:pt idx="4009">
                  <c:v>41068.070636574077</c:v>
                </c:pt>
                <c:pt idx="4010">
                  <c:v>41068.070983796293</c:v>
                </c:pt>
                <c:pt idx="4011">
                  <c:v>41068.071331018517</c:v>
                </c:pt>
                <c:pt idx="4012">
                  <c:v>41068.07167824074</c:v>
                </c:pt>
                <c:pt idx="4013">
                  <c:v>41068.072025462963</c:v>
                </c:pt>
                <c:pt idx="4014">
                  <c:v>41068.072372685187</c:v>
                </c:pt>
                <c:pt idx="4015">
                  <c:v>41068.07271990741</c:v>
                </c:pt>
                <c:pt idx="4016">
                  <c:v>41068.073067129626</c:v>
                </c:pt>
                <c:pt idx="4017">
                  <c:v>41068.073414351849</c:v>
                </c:pt>
                <c:pt idx="4018">
                  <c:v>41068.073761574073</c:v>
                </c:pt>
                <c:pt idx="4019">
                  <c:v>41068.074108796296</c:v>
                </c:pt>
                <c:pt idx="4020">
                  <c:v>41068.074456018519</c:v>
                </c:pt>
                <c:pt idx="4021">
                  <c:v>41068.074803240743</c:v>
                </c:pt>
                <c:pt idx="4022">
                  <c:v>41068.075150462966</c:v>
                </c:pt>
                <c:pt idx="4023">
                  <c:v>41068.075497685182</c:v>
                </c:pt>
                <c:pt idx="4024">
                  <c:v>41068.075844907406</c:v>
                </c:pt>
                <c:pt idx="4025">
                  <c:v>41068.076192129629</c:v>
                </c:pt>
                <c:pt idx="4026">
                  <c:v>41068.076539351852</c:v>
                </c:pt>
                <c:pt idx="4027">
                  <c:v>41068.076886574076</c:v>
                </c:pt>
                <c:pt idx="4028">
                  <c:v>41068.077233796299</c:v>
                </c:pt>
                <c:pt idx="4029">
                  <c:v>41068.077581018515</c:v>
                </c:pt>
                <c:pt idx="4030">
                  <c:v>41068.077928240738</c:v>
                </c:pt>
                <c:pt idx="4031">
                  <c:v>41068.078275462962</c:v>
                </c:pt>
                <c:pt idx="4032">
                  <c:v>41068.078622685185</c:v>
                </c:pt>
                <c:pt idx="4033">
                  <c:v>41068.078969907408</c:v>
                </c:pt>
                <c:pt idx="4034">
                  <c:v>41068.079317129632</c:v>
                </c:pt>
                <c:pt idx="4035">
                  <c:v>41068.079664351855</c:v>
                </c:pt>
                <c:pt idx="4036">
                  <c:v>41068.080011574071</c:v>
                </c:pt>
                <c:pt idx="4037">
                  <c:v>41068.080358796295</c:v>
                </c:pt>
                <c:pt idx="4038">
                  <c:v>41068.080706018518</c:v>
                </c:pt>
                <c:pt idx="4039">
                  <c:v>41068.081053240741</c:v>
                </c:pt>
                <c:pt idx="4040">
                  <c:v>41068.081400462965</c:v>
                </c:pt>
                <c:pt idx="4041">
                  <c:v>41068.081747685188</c:v>
                </c:pt>
                <c:pt idx="4042">
                  <c:v>41068.082094907404</c:v>
                </c:pt>
                <c:pt idx="4043">
                  <c:v>41068.082442129627</c:v>
                </c:pt>
                <c:pt idx="4044">
                  <c:v>41068.082789351851</c:v>
                </c:pt>
                <c:pt idx="4045">
                  <c:v>41068.083136574074</c:v>
                </c:pt>
                <c:pt idx="4046">
                  <c:v>41068.083483796298</c:v>
                </c:pt>
                <c:pt idx="4047">
                  <c:v>41068.083831018521</c:v>
                </c:pt>
                <c:pt idx="4048">
                  <c:v>41068.084178240744</c:v>
                </c:pt>
                <c:pt idx="4049">
                  <c:v>41068.08452546296</c:v>
                </c:pt>
                <c:pt idx="4050">
                  <c:v>41068.084872685184</c:v>
                </c:pt>
                <c:pt idx="4051">
                  <c:v>41068.085219907407</c:v>
                </c:pt>
                <c:pt idx="4052">
                  <c:v>41068.08556712963</c:v>
                </c:pt>
                <c:pt idx="4053">
                  <c:v>41068.085914351854</c:v>
                </c:pt>
                <c:pt idx="4054">
                  <c:v>41068.086261574077</c:v>
                </c:pt>
                <c:pt idx="4055">
                  <c:v>41068.086608796293</c:v>
                </c:pt>
                <c:pt idx="4056">
                  <c:v>41068.086956018517</c:v>
                </c:pt>
                <c:pt idx="4057">
                  <c:v>41068.08730324074</c:v>
                </c:pt>
                <c:pt idx="4058">
                  <c:v>41068.087650462963</c:v>
                </c:pt>
                <c:pt idx="4059">
                  <c:v>41068.087997685187</c:v>
                </c:pt>
                <c:pt idx="4060">
                  <c:v>41068.08834490741</c:v>
                </c:pt>
                <c:pt idx="4061">
                  <c:v>41068.088692129626</c:v>
                </c:pt>
                <c:pt idx="4062">
                  <c:v>41068.089039351849</c:v>
                </c:pt>
                <c:pt idx="4063">
                  <c:v>41068.089386574073</c:v>
                </c:pt>
                <c:pt idx="4064">
                  <c:v>41068.089733796296</c:v>
                </c:pt>
                <c:pt idx="4065">
                  <c:v>41068.090081018519</c:v>
                </c:pt>
                <c:pt idx="4066">
                  <c:v>41068.090428240743</c:v>
                </c:pt>
                <c:pt idx="4067">
                  <c:v>41068.090775462966</c:v>
                </c:pt>
                <c:pt idx="4068">
                  <c:v>41068.091122685182</c:v>
                </c:pt>
                <c:pt idx="4069">
                  <c:v>41068.091469907406</c:v>
                </c:pt>
                <c:pt idx="4070">
                  <c:v>41068.091817129629</c:v>
                </c:pt>
                <c:pt idx="4071">
                  <c:v>41068.092164351852</c:v>
                </c:pt>
                <c:pt idx="4072">
                  <c:v>41068.092511574076</c:v>
                </c:pt>
                <c:pt idx="4073">
                  <c:v>41068.092858796299</c:v>
                </c:pt>
                <c:pt idx="4074">
                  <c:v>41068.093206018515</c:v>
                </c:pt>
                <c:pt idx="4075">
                  <c:v>41068.093553240738</c:v>
                </c:pt>
                <c:pt idx="4076">
                  <c:v>41068.093900462962</c:v>
                </c:pt>
                <c:pt idx="4077">
                  <c:v>41068.094247685185</c:v>
                </c:pt>
                <c:pt idx="4078">
                  <c:v>41068.094594907408</c:v>
                </c:pt>
                <c:pt idx="4079">
                  <c:v>41068.094942129632</c:v>
                </c:pt>
                <c:pt idx="4080">
                  <c:v>41068.095289351855</c:v>
                </c:pt>
                <c:pt idx="4081">
                  <c:v>41068.095636574071</c:v>
                </c:pt>
                <c:pt idx="4082">
                  <c:v>41068.095983796295</c:v>
                </c:pt>
                <c:pt idx="4083">
                  <c:v>41068.096331018518</c:v>
                </c:pt>
                <c:pt idx="4084">
                  <c:v>41068.096678240741</c:v>
                </c:pt>
                <c:pt idx="4085">
                  <c:v>41068.097025462965</c:v>
                </c:pt>
                <c:pt idx="4086">
                  <c:v>41068.097372685188</c:v>
                </c:pt>
                <c:pt idx="4087">
                  <c:v>41068.097719907404</c:v>
                </c:pt>
                <c:pt idx="4088">
                  <c:v>41068.098067129627</c:v>
                </c:pt>
                <c:pt idx="4089">
                  <c:v>41068.098414351851</c:v>
                </c:pt>
                <c:pt idx="4090">
                  <c:v>41068.098761574074</c:v>
                </c:pt>
                <c:pt idx="4091">
                  <c:v>41068.099108796298</c:v>
                </c:pt>
                <c:pt idx="4092">
                  <c:v>41068.099456018521</c:v>
                </c:pt>
                <c:pt idx="4093">
                  <c:v>41068.099803240744</c:v>
                </c:pt>
                <c:pt idx="4094">
                  <c:v>41068.10015046296</c:v>
                </c:pt>
                <c:pt idx="4095">
                  <c:v>41068.100497685184</c:v>
                </c:pt>
                <c:pt idx="4096">
                  <c:v>41068.100844907407</c:v>
                </c:pt>
                <c:pt idx="4097">
                  <c:v>41068.10119212963</c:v>
                </c:pt>
                <c:pt idx="4098">
                  <c:v>41068.101539351854</c:v>
                </c:pt>
                <c:pt idx="4099">
                  <c:v>41068.101886574077</c:v>
                </c:pt>
                <c:pt idx="4100">
                  <c:v>41068.102233796293</c:v>
                </c:pt>
                <c:pt idx="4101">
                  <c:v>41068.102581018517</c:v>
                </c:pt>
                <c:pt idx="4102">
                  <c:v>41068.10292824074</c:v>
                </c:pt>
                <c:pt idx="4103">
                  <c:v>41068.103275462963</c:v>
                </c:pt>
                <c:pt idx="4104">
                  <c:v>41068.103622685187</c:v>
                </c:pt>
                <c:pt idx="4105">
                  <c:v>41068.10396990741</c:v>
                </c:pt>
                <c:pt idx="4106">
                  <c:v>41068.104317129626</c:v>
                </c:pt>
                <c:pt idx="4107">
                  <c:v>41068.104664351849</c:v>
                </c:pt>
                <c:pt idx="4108">
                  <c:v>41068.105011574073</c:v>
                </c:pt>
                <c:pt idx="4109">
                  <c:v>41068.105358796296</c:v>
                </c:pt>
                <c:pt idx="4110">
                  <c:v>41068.105706018519</c:v>
                </c:pt>
                <c:pt idx="4111">
                  <c:v>41068.106053240743</c:v>
                </c:pt>
                <c:pt idx="4112">
                  <c:v>41068.106400462966</c:v>
                </c:pt>
                <c:pt idx="4113">
                  <c:v>41068.106747685182</c:v>
                </c:pt>
                <c:pt idx="4114">
                  <c:v>41068.107094907406</c:v>
                </c:pt>
                <c:pt idx="4115">
                  <c:v>41068.107442129629</c:v>
                </c:pt>
                <c:pt idx="4116">
                  <c:v>41068.107789351852</c:v>
                </c:pt>
                <c:pt idx="4117">
                  <c:v>41068.108136574076</c:v>
                </c:pt>
                <c:pt idx="4118">
                  <c:v>41068.108483796299</c:v>
                </c:pt>
                <c:pt idx="4119">
                  <c:v>41068.108831018515</c:v>
                </c:pt>
                <c:pt idx="4120">
                  <c:v>41068.109178240738</c:v>
                </c:pt>
                <c:pt idx="4121">
                  <c:v>41068.109525462962</c:v>
                </c:pt>
                <c:pt idx="4122">
                  <c:v>41068.109872685185</c:v>
                </c:pt>
                <c:pt idx="4123">
                  <c:v>41068.110219907408</c:v>
                </c:pt>
                <c:pt idx="4124">
                  <c:v>41068.110567129632</c:v>
                </c:pt>
                <c:pt idx="4125">
                  <c:v>41068.110914351855</c:v>
                </c:pt>
                <c:pt idx="4126">
                  <c:v>41068.111261574071</c:v>
                </c:pt>
                <c:pt idx="4127">
                  <c:v>41068.111608796295</c:v>
                </c:pt>
                <c:pt idx="4128">
                  <c:v>41068.111956018518</c:v>
                </c:pt>
                <c:pt idx="4129">
                  <c:v>41068.112303240741</c:v>
                </c:pt>
                <c:pt idx="4130">
                  <c:v>41068.112650462965</c:v>
                </c:pt>
                <c:pt idx="4131">
                  <c:v>41068.112997685188</c:v>
                </c:pt>
                <c:pt idx="4132">
                  <c:v>41068.113344907404</c:v>
                </c:pt>
                <c:pt idx="4133">
                  <c:v>41068.113692129627</c:v>
                </c:pt>
                <c:pt idx="4134">
                  <c:v>41068.114039351851</c:v>
                </c:pt>
                <c:pt idx="4135">
                  <c:v>41068.114386574074</c:v>
                </c:pt>
                <c:pt idx="4136">
                  <c:v>41068.114733796298</c:v>
                </c:pt>
                <c:pt idx="4137">
                  <c:v>41068.115081018521</c:v>
                </c:pt>
                <c:pt idx="4138">
                  <c:v>41068.115428240744</c:v>
                </c:pt>
                <c:pt idx="4139">
                  <c:v>41068.11577546296</c:v>
                </c:pt>
                <c:pt idx="4140">
                  <c:v>41068.116122685184</c:v>
                </c:pt>
                <c:pt idx="4141">
                  <c:v>41068.116469907407</c:v>
                </c:pt>
                <c:pt idx="4142">
                  <c:v>41068.11681712963</c:v>
                </c:pt>
                <c:pt idx="4143">
                  <c:v>41068.117164351854</c:v>
                </c:pt>
                <c:pt idx="4144">
                  <c:v>41068.117511574077</c:v>
                </c:pt>
                <c:pt idx="4145">
                  <c:v>41068.117858796293</c:v>
                </c:pt>
                <c:pt idx="4146">
                  <c:v>41068.118206018517</c:v>
                </c:pt>
                <c:pt idx="4147">
                  <c:v>41068.11855324074</c:v>
                </c:pt>
                <c:pt idx="4148">
                  <c:v>41068.118900462963</c:v>
                </c:pt>
                <c:pt idx="4149">
                  <c:v>41068.119247685187</c:v>
                </c:pt>
                <c:pt idx="4150">
                  <c:v>41068.11959490741</c:v>
                </c:pt>
                <c:pt idx="4151">
                  <c:v>41068.119942129626</c:v>
                </c:pt>
                <c:pt idx="4152">
                  <c:v>41068.120289351849</c:v>
                </c:pt>
                <c:pt idx="4153">
                  <c:v>41068.120636574073</c:v>
                </c:pt>
                <c:pt idx="4154">
                  <c:v>41068.120983796296</c:v>
                </c:pt>
                <c:pt idx="4155">
                  <c:v>41068.121331018519</c:v>
                </c:pt>
                <c:pt idx="4156">
                  <c:v>41068.121678240743</c:v>
                </c:pt>
                <c:pt idx="4157">
                  <c:v>41068.122025462966</c:v>
                </c:pt>
                <c:pt idx="4158">
                  <c:v>41068.122372685182</c:v>
                </c:pt>
                <c:pt idx="4159">
                  <c:v>41068.122719907406</c:v>
                </c:pt>
                <c:pt idx="4160">
                  <c:v>41068.123067129629</c:v>
                </c:pt>
                <c:pt idx="4161">
                  <c:v>41068.123414351852</c:v>
                </c:pt>
                <c:pt idx="4162">
                  <c:v>41068.123761574076</c:v>
                </c:pt>
                <c:pt idx="4163">
                  <c:v>41068.124108796299</c:v>
                </c:pt>
                <c:pt idx="4164">
                  <c:v>41068.124456018515</c:v>
                </c:pt>
                <c:pt idx="4165">
                  <c:v>41068.124803240738</c:v>
                </c:pt>
                <c:pt idx="4166">
                  <c:v>41068.125150462962</c:v>
                </c:pt>
                <c:pt idx="4167">
                  <c:v>41068.125497685185</c:v>
                </c:pt>
                <c:pt idx="4168">
                  <c:v>41068.125844907408</c:v>
                </c:pt>
                <c:pt idx="4169">
                  <c:v>41068.126192129632</c:v>
                </c:pt>
                <c:pt idx="4170">
                  <c:v>41068.126539351855</c:v>
                </c:pt>
                <c:pt idx="4171">
                  <c:v>41068.126886574071</c:v>
                </c:pt>
                <c:pt idx="4172">
                  <c:v>41068.127233796295</c:v>
                </c:pt>
                <c:pt idx="4173">
                  <c:v>41068.127581018518</c:v>
                </c:pt>
                <c:pt idx="4174">
                  <c:v>41068.127928240741</c:v>
                </c:pt>
                <c:pt idx="4175">
                  <c:v>41068.128275462965</c:v>
                </c:pt>
                <c:pt idx="4176">
                  <c:v>41068.128622685188</c:v>
                </c:pt>
                <c:pt idx="4177">
                  <c:v>41068.128969907404</c:v>
                </c:pt>
                <c:pt idx="4178">
                  <c:v>41068.129317129627</c:v>
                </c:pt>
                <c:pt idx="4179">
                  <c:v>41068.129664351851</c:v>
                </c:pt>
                <c:pt idx="4180">
                  <c:v>41068.130011574074</c:v>
                </c:pt>
                <c:pt idx="4181">
                  <c:v>41068.130358796298</c:v>
                </c:pt>
                <c:pt idx="4182">
                  <c:v>41068.130706018521</c:v>
                </c:pt>
                <c:pt idx="4183">
                  <c:v>41068.131053240744</c:v>
                </c:pt>
                <c:pt idx="4184">
                  <c:v>41068.13140046296</c:v>
                </c:pt>
                <c:pt idx="4185">
                  <c:v>41068.131747685184</c:v>
                </c:pt>
                <c:pt idx="4186">
                  <c:v>41068.132094907407</c:v>
                </c:pt>
                <c:pt idx="4187">
                  <c:v>41068.13244212963</c:v>
                </c:pt>
                <c:pt idx="4188">
                  <c:v>41068.132789351854</c:v>
                </c:pt>
                <c:pt idx="4189">
                  <c:v>41068.133136574077</c:v>
                </c:pt>
                <c:pt idx="4190">
                  <c:v>41068.133483796293</c:v>
                </c:pt>
                <c:pt idx="4191">
                  <c:v>41068.133831018517</c:v>
                </c:pt>
                <c:pt idx="4192">
                  <c:v>41068.13417824074</c:v>
                </c:pt>
                <c:pt idx="4193">
                  <c:v>41068.134525462963</c:v>
                </c:pt>
                <c:pt idx="4194">
                  <c:v>41068.134872685187</c:v>
                </c:pt>
                <c:pt idx="4195">
                  <c:v>41068.13521990741</c:v>
                </c:pt>
                <c:pt idx="4196">
                  <c:v>41068.135567129626</c:v>
                </c:pt>
                <c:pt idx="4197">
                  <c:v>41068.135914351849</c:v>
                </c:pt>
                <c:pt idx="4198">
                  <c:v>41068.136261574073</c:v>
                </c:pt>
                <c:pt idx="4199">
                  <c:v>41068.136608796296</c:v>
                </c:pt>
                <c:pt idx="4200">
                  <c:v>41068.136956018519</c:v>
                </c:pt>
                <c:pt idx="4201">
                  <c:v>41068.137303240743</c:v>
                </c:pt>
                <c:pt idx="4202">
                  <c:v>41068.137650462966</c:v>
                </c:pt>
                <c:pt idx="4203">
                  <c:v>41068.137997685182</c:v>
                </c:pt>
                <c:pt idx="4204">
                  <c:v>41068.138344907406</c:v>
                </c:pt>
                <c:pt idx="4205">
                  <c:v>41068.138692129629</c:v>
                </c:pt>
                <c:pt idx="4206">
                  <c:v>41068.139039351852</c:v>
                </c:pt>
                <c:pt idx="4207">
                  <c:v>41068.139386574076</c:v>
                </c:pt>
                <c:pt idx="4208">
                  <c:v>41068.139733796299</c:v>
                </c:pt>
                <c:pt idx="4209">
                  <c:v>41068.140081018515</c:v>
                </c:pt>
                <c:pt idx="4210">
                  <c:v>41068.140428240738</c:v>
                </c:pt>
                <c:pt idx="4211">
                  <c:v>41068.140775462962</c:v>
                </c:pt>
                <c:pt idx="4212">
                  <c:v>41068.141122685185</c:v>
                </c:pt>
                <c:pt idx="4213">
                  <c:v>41068.141469907408</c:v>
                </c:pt>
                <c:pt idx="4214">
                  <c:v>41068.141817129632</c:v>
                </c:pt>
                <c:pt idx="4215">
                  <c:v>41068.142164351855</c:v>
                </c:pt>
                <c:pt idx="4216">
                  <c:v>41068.142511574071</c:v>
                </c:pt>
                <c:pt idx="4217">
                  <c:v>41068.142858796295</c:v>
                </c:pt>
                <c:pt idx="4218">
                  <c:v>41068.143206018518</c:v>
                </c:pt>
                <c:pt idx="4219">
                  <c:v>41068.143553240741</c:v>
                </c:pt>
                <c:pt idx="4220">
                  <c:v>41068.143900462965</c:v>
                </c:pt>
                <c:pt idx="4221">
                  <c:v>41068.144247685188</c:v>
                </c:pt>
                <c:pt idx="4222">
                  <c:v>41068.144594907404</c:v>
                </c:pt>
                <c:pt idx="4223">
                  <c:v>41068.144942129627</c:v>
                </c:pt>
                <c:pt idx="4224">
                  <c:v>41068.145289351851</c:v>
                </c:pt>
                <c:pt idx="4225">
                  <c:v>41068.145636574074</c:v>
                </c:pt>
                <c:pt idx="4226">
                  <c:v>41068.145983796298</c:v>
                </c:pt>
                <c:pt idx="4227">
                  <c:v>41068.146331018521</c:v>
                </c:pt>
                <c:pt idx="4228">
                  <c:v>41068.146678240744</c:v>
                </c:pt>
                <c:pt idx="4229">
                  <c:v>41068.14702546296</c:v>
                </c:pt>
                <c:pt idx="4230">
                  <c:v>41068.147372685184</c:v>
                </c:pt>
                <c:pt idx="4231">
                  <c:v>41068.147719907407</c:v>
                </c:pt>
                <c:pt idx="4232">
                  <c:v>41068.14806712963</c:v>
                </c:pt>
                <c:pt idx="4233">
                  <c:v>41068.148414351854</c:v>
                </c:pt>
                <c:pt idx="4234">
                  <c:v>41068.148761574077</c:v>
                </c:pt>
                <c:pt idx="4235">
                  <c:v>41068.149108796293</c:v>
                </c:pt>
                <c:pt idx="4236">
                  <c:v>41068.149456018517</c:v>
                </c:pt>
                <c:pt idx="4237">
                  <c:v>41068.14980324074</c:v>
                </c:pt>
                <c:pt idx="4238">
                  <c:v>41068.150150462963</c:v>
                </c:pt>
                <c:pt idx="4239">
                  <c:v>41068.150497685187</c:v>
                </c:pt>
                <c:pt idx="4240">
                  <c:v>41068.15084490741</c:v>
                </c:pt>
                <c:pt idx="4241">
                  <c:v>41068.151192129626</c:v>
                </c:pt>
                <c:pt idx="4242">
                  <c:v>41068.151539351849</c:v>
                </c:pt>
                <c:pt idx="4243">
                  <c:v>41068.151886574073</c:v>
                </c:pt>
                <c:pt idx="4244">
                  <c:v>41068.152233796296</c:v>
                </c:pt>
                <c:pt idx="4245">
                  <c:v>41068.152581018519</c:v>
                </c:pt>
                <c:pt idx="4246">
                  <c:v>41068.152928240743</c:v>
                </c:pt>
                <c:pt idx="4247">
                  <c:v>41068.153275462966</c:v>
                </c:pt>
                <c:pt idx="4248">
                  <c:v>41068.153622685182</c:v>
                </c:pt>
                <c:pt idx="4249">
                  <c:v>41068.153969907406</c:v>
                </c:pt>
                <c:pt idx="4250">
                  <c:v>41068.154317129629</c:v>
                </c:pt>
                <c:pt idx="4251">
                  <c:v>41068.154664351852</c:v>
                </c:pt>
                <c:pt idx="4252">
                  <c:v>41068.155011574076</c:v>
                </c:pt>
                <c:pt idx="4253">
                  <c:v>41068.155358796299</c:v>
                </c:pt>
                <c:pt idx="4254">
                  <c:v>41068.155706018515</c:v>
                </c:pt>
                <c:pt idx="4255">
                  <c:v>41068.156053240738</c:v>
                </c:pt>
                <c:pt idx="4256">
                  <c:v>41068.156400462962</c:v>
                </c:pt>
                <c:pt idx="4257">
                  <c:v>41068.156747685185</c:v>
                </c:pt>
                <c:pt idx="4258">
                  <c:v>41068.157094907408</c:v>
                </c:pt>
                <c:pt idx="4259">
                  <c:v>41068.157442129632</c:v>
                </c:pt>
                <c:pt idx="4260">
                  <c:v>41068.157789351855</c:v>
                </c:pt>
                <c:pt idx="4261">
                  <c:v>41068.158136574071</c:v>
                </c:pt>
                <c:pt idx="4262">
                  <c:v>41068.158483796295</c:v>
                </c:pt>
                <c:pt idx="4263">
                  <c:v>41068.158831018518</c:v>
                </c:pt>
                <c:pt idx="4264">
                  <c:v>41068.159178240741</c:v>
                </c:pt>
                <c:pt idx="4265">
                  <c:v>41068.159525462965</c:v>
                </c:pt>
                <c:pt idx="4266">
                  <c:v>41068.159872685188</c:v>
                </c:pt>
                <c:pt idx="4267">
                  <c:v>41068.160219907404</c:v>
                </c:pt>
                <c:pt idx="4268">
                  <c:v>41068.160567129627</c:v>
                </c:pt>
                <c:pt idx="4269">
                  <c:v>41068.160914351851</c:v>
                </c:pt>
                <c:pt idx="4270">
                  <c:v>41068.161261574074</c:v>
                </c:pt>
                <c:pt idx="4271">
                  <c:v>41068.161608796298</c:v>
                </c:pt>
                <c:pt idx="4272">
                  <c:v>41068.161956018521</c:v>
                </c:pt>
                <c:pt idx="4273">
                  <c:v>41068.162303240744</c:v>
                </c:pt>
                <c:pt idx="4274">
                  <c:v>41068.16265046296</c:v>
                </c:pt>
                <c:pt idx="4275">
                  <c:v>41068.162997685184</c:v>
                </c:pt>
                <c:pt idx="4276">
                  <c:v>41068.163344907407</c:v>
                </c:pt>
                <c:pt idx="4277">
                  <c:v>41068.16369212963</c:v>
                </c:pt>
                <c:pt idx="4278">
                  <c:v>41068.164039351854</c:v>
                </c:pt>
                <c:pt idx="4279">
                  <c:v>41068.164386574077</c:v>
                </c:pt>
                <c:pt idx="4280">
                  <c:v>41068.164733796293</c:v>
                </c:pt>
                <c:pt idx="4281">
                  <c:v>41068.165081018517</c:v>
                </c:pt>
                <c:pt idx="4282">
                  <c:v>41068.16542824074</c:v>
                </c:pt>
                <c:pt idx="4283">
                  <c:v>41068.165775462963</c:v>
                </c:pt>
                <c:pt idx="4284">
                  <c:v>41068.166122685187</c:v>
                </c:pt>
                <c:pt idx="4285">
                  <c:v>41068.16646990741</c:v>
                </c:pt>
                <c:pt idx="4286">
                  <c:v>41068.166817129626</c:v>
                </c:pt>
                <c:pt idx="4287">
                  <c:v>41068.167164351849</c:v>
                </c:pt>
                <c:pt idx="4288">
                  <c:v>41068.167511574073</c:v>
                </c:pt>
                <c:pt idx="4289">
                  <c:v>41068.167858796296</c:v>
                </c:pt>
                <c:pt idx="4290">
                  <c:v>41068.168206018519</c:v>
                </c:pt>
                <c:pt idx="4291">
                  <c:v>41068.168553240743</c:v>
                </c:pt>
                <c:pt idx="4292">
                  <c:v>41068.168900462966</c:v>
                </c:pt>
                <c:pt idx="4293">
                  <c:v>41068.169247685182</c:v>
                </c:pt>
                <c:pt idx="4294">
                  <c:v>41068.169594907406</c:v>
                </c:pt>
                <c:pt idx="4295">
                  <c:v>41068.169942129629</c:v>
                </c:pt>
                <c:pt idx="4296">
                  <c:v>41068.170289351852</c:v>
                </c:pt>
                <c:pt idx="4297">
                  <c:v>41068.170636574076</c:v>
                </c:pt>
                <c:pt idx="4298">
                  <c:v>41068.170983796299</c:v>
                </c:pt>
                <c:pt idx="4299">
                  <c:v>41068.171331018515</c:v>
                </c:pt>
                <c:pt idx="4300">
                  <c:v>41068.171678240738</c:v>
                </c:pt>
                <c:pt idx="4301">
                  <c:v>41068.172025462962</c:v>
                </c:pt>
                <c:pt idx="4302">
                  <c:v>41068.172372685185</c:v>
                </c:pt>
                <c:pt idx="4303">
                  <c:v>41068.172719907408</c:v>
                </c:pt>
                <c:pt idx="4304">
                  <c:v>41068.173067129632</c:v>
                </c:pt>
                <c:pt idx="4305">
                  <c:v>41068.173414351855</c:v>
                </c:pt>
                <c:pt idx="4306">
                  <c:v>41068.173761574071</c:v>
                </c:pt>
                <c:pt idx="4307">
                  <c:v>41068.174108796295</c:v>
                </c:pt>
                <c:pt idx="4308">
                  <c:v>41068.174456018518</c:v>
                </c:pt>
                <c:pt idx="4309">
                  <c:v>41068.174803240741</c:v>
                </c:pt>
                <c:pt idx="4310">
                  <c:v>41068.175150462965</c:v>
                </c:pt>
                <c:pt idx="4311">
                  <c:v>41068.175497685188</c:v>
                </c:pt>
                <c:pt idx="4312">
                  <c:v>41068.175844907404</c:v>
                </c:pt>
                <c:pt idx="4313">
                  <c:v>41068.176192129627</c:v>
                </c:pt>
                <c:pt idx="4314">
                  <c:v>41068.176539351851</c:v>
                </c:pt>
                <c:pt idx="4315">
                  <c:v>41068.176886574074</c:v>
                </c:pt>
                <c:pt idx="4316">
                  <c:v>41068.177233796298</c:v>
                </c:pt>
                <c:pt idx="4317">
                  <c:v>41068.177581018521</c:v>
                </c:pt>
                <c:pt idx="4318">
                  <c:v>41068.177928240744</c:v>
                </c:pt>
                <c:pt idx="4319">
                  <c:v>41068.17827546296</c:v>
                </c:pt>
                <c:pt idx="4320">
                  <c:v>41068.178622685184</c:v>
                </c:pt>
                <c:pt idx="4321">
                  <c:v>41068.178969907407</c:v>
                </c:pt>
                <c:pt idx="4322">
                  <c:v>41068.17931712963</c:v>
                </c:pt>
                <c:pt idx="4323">
                  <c:v>41068.179664351854</c:v>
                </c:pt>
                <c:pt idx="4324">
                  <c:v>41068.180011574077</c:v>
                </c:pt>
                <c:pt idx="4325">
                  <c:v>41068.180358796293</c:v>
                </c:pt>
                <c:pt idx="4326">
                  <c:v>41068.180706018517</c:v>
                </c:pt>
                <c:pt idx="4327">
                  <c:v>41068.18105324074</c:v>
                </c:pt>
                <c:pt idx="4328">
                  <c:v>41068.181400462963</c:v>
                </c:pt>
                <c:pt idx="4329">
                  <c:v>41068.181747685187</c:v>
                </c:pt>
                <c:pt idx="4330">
                  <c:v>41068.18209490741</c:v>
                </c:pt>
                <c:pt idx="4331">
                  <c:v>41068.182442129626</c:v>
                </c:pt>
                <c:pt idx="4332">
                  <c:v>41068.182789351849</c:v>
                </c:pt>
                <c:pt idx="4333">
                  <c:v>41068.183136574073</c:v>
                </c:pt>
                <c:pt idx="4334">
                  <c:v>41068.183483796296</c:v>
                </c:pt>
                <c:pt idx="4335">
                  <c:v>41068.183831018519</c:v>
                </c:pt>
                <c:pt idx="4336">
                  <c:v>41068.184178240743</c:v>
                </c:pt>
                <c:pt idx="4337">
                  <c:v>41068.184525462966</c:v>
                </c:pt>
                <c:pt idx="4338">
                  <c:v>41068.184872685182</c:v>
                </c:pt>
                <c:pt idx="4339">
                  <c:v>41068.185219907406</c:v>
                </c:pt>
                <c:pt idx="4340">
                  <c:v>41068.185567129629</c:v>
                </c:pt>
                <c:pt idx="4341">
                  <c:v>41068.185914351852</c:v>
                </c:pt>
                <c:pt idx="4342">
                  <c:v>41068.186261574076</c:v>
                </c:pt>
                <c:pt idx="4343">
                  <c:v>41068.186608796299</c:v>
                </c:pt>
                <c:pt idx="4344">
                  <c:v>41068.186956018515</c:v>
                </c:pt>
                <c:pt idx="4345">
                  <c:v>41068.187303240738</c:v>
                </c:pt>
                <c:pt idx="4346">
                  <c:v>41068.187650462962</c:v>
                </c:pt>
                <c:pt idx="4347">
                  <c:v>41068.187997685185</c:v>
                </c:pt>
                <c:pt idx="4348">
                  <c:v>41068.188344907408</c:v>
                </c:pt>
                <c:pt idx="4349">
                  <c:v>41068.188692129632</c:v>
                </c:pt>
                <c:pt idx="4350">
                  <c:v>41068.189039351855</c:v>
                </c:pt>
                <c:pt idx="4351">
                  <c:v>41068.189386574071</c:v>
                </c:pt>
                <c:pt idx="4352">
                  <c:v>41068.189733796295</c:v>
                </c:pt>
                <c:pt idx="4353">
                  <c:v>41068.190081018518</c:v>
                </c:pt>
                <c:pt idx="4354">
                  <c:v>41068.190428240741</c:v>
                </c:pt>
                <c:pt idx="4355">
                  <c:v>41068.190775462965</c:v>
                </c:pt>
                <c:pt idx="4356">
                  <c:v>41068.191122685188</c:v>
                </c:pt>
                <c:pt idx="4357">
                  <c:v>41068.191469907404</c:v>
                </c:pt>
                <c:pt idx="4358">
                  <c:v>41068.191817129627</c:v>
                </c:pt>
                <c:pt idx="4359">
                  <c:v>41068.192164351851</c:v>
                </c:pt>
                <c:pt idx="4360">
                  <c:v>41068.192511574074</c:v>
                </c:pt>
                <c:pt idx="4361">
                  <c:v>41068.192858796298</c:v>
                </c:pt>
                <c:pt idx="4362">
                  <c:v>41068.193206018521</c:v>
                </c:pt>
                <c:pt idx="4363">
                  <c:v>41068.193553240744</c:v>
                </c:pt>
                <c:pt idx="4364">
                  <c:v>41068.19390046296</c:v>
                </c:pt>
                <c:pt idx="4365">
                  <c:v>41068.194247685184</c:v>
                </c:pt>
                <c:pt idx="4366">
                  <c:v>41068.194594907407</c:v>
                </c:pt>
                <c:pt idx="4367">
                  <c:v>41068.19494212963</c:v>
                </c:pt>
                <c:pt idx="4368">
                  <c:v>41068.195289351854</c:v>
                </c:pt>
                <c:pt idx="4369">
                  <c:v>41068.195636574077</c:v>
                </c:pt>
                <c:pt idx="4370">
                  <c:v>41068.195983796293</c:v>
                </c:pt>
                <c:pt idx="4371">
                  <c:v>41068.196331018517</c:v>
                </c:pt>
                <c:pt idx="4372">
                  <c:v>41068.19667824074</c:v>
                </c:pt>
                <c:pt idx="4373">
                  <c:v>41068.197025462963</c:v>
                </c:pt>
                <c:pt idx="4374">
                  <c:v>41068.197372685187</c:v>
                </c:pt>
                <c:pt idx="4375">
                  <c:v>41068.19771990741</c:v>
                </c:pt>
                <c:pt idx="4376">
                  <c:v>41068.198067129626</c:v>
                </c:pt>
                <c:pt idx="4377">
                  <c:v>41068.198414351849</c:v>
                </c:pt>
                <c:pt idx="4378">
                  <c:v>41068.198761574073</c:v>
                </c:pt>
                <c:pt idx="4379">
                  <c:v>41068.199108796296</c:v>
                </c:pt>
                <c:pt idx="4380">
                  <c:v>41068.199456018519</c:v>
                </c:pt>
                <c:pt idx="4381">
                  <c:v>41068.199803240743</c:v>
                </c:pt>
                <c:pt idx="4382">
                  <c:v>41068.200150462966</c:v>
                </c:pt>
                <c:pt idx="4383">
                  <c:v>41068.200497685182</c:v>
                </c:pt>
                <c:pt idx="4384">
                  <c:v>41068.200844907406</c:v>
                </c:pt>
                <c:pt idx="4385">
                  <c:v>41068.201192129629</c:v>
                </c:pt>
                <c:pt idx="4386">
                  <c:v>41068.201539351852</c:v>
                </c:pt>
                <c:pt idx="4387">
                  <c:v>41068.201886574076</c:v>
                </c:pt>
                <c:pt idx="4388">
                  <c:v>41068.202233796299</c:v>
                </c:pt>
                <c:pt idx="4389">
                  <c:v>41068.202581018515</c:v>
                </c:pt>
                <c:pt idx="4390">
                  <c:v>41068.202928240738</c:v>
                </c:pt>
                <c:pt idx="4391">
                  <c:v>41068.203275462962</c:v>
                </c:pt>
                <c:pt idx="4392">
                  <c:v>41068.203622685185</c:v>
                </c:pt>
                <c:pt idx="4393">
                  <c:v>41068.203969907408</c:v>
                </c:pt>
                <c:pt idx="4394">
                  <c:v>41068.204317129632</c:v>
                </c:pt>
                <c:pt idx="4395">
                  <c:v>41068.204664351855</c:v>
                </c:pt>
                <c:pt idx="4396">
                  <c:v>41068.205011574071</c:v>
                </c:pt>
                <c:pt idx="4397">
                  <c:v>41068.205358796295</c:v>
                </c:pt>
                <c:pt idx="4398">
                  <c:v>41068.205706018518</c:v>
                </c:pt>
                <c:pt idx="4399">
                  <c:v>41068.206053240741</c:v>
                </c:pt>
                <c:pt idx="4400">
                  <c:v>41068.206400462965</c:v>
                </c:pt>
                <c:pt idx="4401">
                  <c:v>41068.206747685188</c:v>
                </c:pt>
                <c:pt idx="4402">
                  <c:v>41068.207094907404</c:v>
                </c:pt>
                <c:pt idx="4403">
                  <c:v>41068.207442129627</c:v>
                </c:pt>
                <c:pt idx="4404">
                  <c:v>41068.207789351851</c:v>
                </c:pt>
                <c:pt idx="4405">
                  <c:v>41068.208136574074</c:v>
                </c:pt>
                <c:pt idx="4406">
                  <c:v>41068.208483796298</c:v>
                </c:pt>
                <c:pt idx="4407">
                  <c:v>41068.208831018521</c:v>
                </c:pt>
                <c:pt idx="4408">
                  <c:v>41068.209178240744</c:v>
                </c:pt>
                <c:pt idx="4409">
                  <c:v>41068.20952546296</c:v>
                </c:pt>
                <c:pt idx="4410">
                  <c:v>41068.209872685184</c:v>
                </c:pt>
                <c:pt idx="4411">
                  <c:v>41068.210219907407</c:v>
                </c:pt>
                <c:pt idx="4412">
                  <c:v>41068.21056712963</c:v>
                </c:pt>
                <c:pt idx="4413">
                  <c:v>41068.210914351854</c:v>
                </c:pt>
                <c:pt idx="4414">
                  <c:v>41068.211261574077</c:v>
                </c:pt>
                <c:pt idx="4415">
                  <c:v>41068.211608796293</c:v>
                </c:pt>
                <c:pt idx="4416">
                  <c:v>41068.211956018517</c:v>
                </c:pt>
                <c:pt idx="4417">
                  <c:v>41068.21230324074</c:v>
                </c:pt>
                <c:pt idx="4418">
                  <c:v>41068.212650462963</c:v>
                </c:pt>
                <c:pt idx="4419">
                  <c:v>41068.212997685187</c:v>
                </c:pt>
                <c:pt idx="4420">
                  <c:v>41068.21334490741</c:v>
                </c:pt>
                <c:pt idx="4421">
                  <c:v>41068.213692129626</c:v>
                </c:pt>
                <c:pt idx="4422">
                  <c:v>41068.214039351849</c:v>
                </c:pt>
                <c:pt idx="4423">
                  <c:v>41068.214386574073</c:v>
                </c:pt>
                <c:pt idx="4424">
                  <c:v>41068.214733796296</c:v>
                </c:pt>
                <c:pt idx="4425">
                  <c:v>41068.215081018519</c:v>
                </c:pt>
                <c:pt idx="4426">
                  <c:v>41068.215428240743</c:v>
                </c:pt>
                <c:pt idx="4427">
                  <c:v>41068.215775462966</c:v>
                </c:pt>
                <c:pt idx="4428">
                  <c:v>41068.216122685182</c:v>
                </c:pt>
                <c:pt idx="4429">
                  <c:v>41068.216469907406</c:v>
                </c:pt>
                <c:pt idx="4430">
                  <c:v>41068.216817129629</c:v>
                </c:pt>
                <c:pt idx="4431">
                  <c:v>41068.217164351852</c:v>
                </c:pt>
                <c:pt idx="4432">
                  <c:v>41068.217511574076</c:v>
                </c:pt>
                <c:pt idx="4433">
                  <c:v>41068.217858796299</c:v>
                </c:pt>
                <c:pt idx="4434">
                  <c:v>41068.218206018515</c:v>
                </c:pt>
                <c:pt idx="4435">
                  <c:v>41068.218553240738</c:v>
                </c:pt>
                <c:pt idx="4436">
                  <c:v>41068.218900462962</c:v>
                </c:pt>
                <c:pt idx="4437">
                  <c:v>41068.219247685185</c:v>
                </c:pt>
                <c:pt idx="4438">
                  <c:v>41068.219594907408</c:v>
                </c:pt>
                <c:pt idx="4439">
                  <c:v>41068.219942129632</c:v>
                </c:pt>
                <c:pt idx="4440">
                  <c:v>41068.220289351855</c:v>
                </c:pt>
                <c:pt idx="4441">
                  <c:v>41068.220636574071</c:v>
                </c:pt>
                <c:pt idx="4442">
                  <c:v>41068.220983796295</c:v>
                </c:pt>
                <c:pt idx="4443">
                  <c:v>41068.221331018518</c:v>
                </c:pt>
                <c:pt idx="4444">
                  <c:v>41068.221678240741</c:v>
                </c:pt>
                <c:pt idx="4445">
                  <c:v>41068.222025462965</c:v>
                </c:pt>
                <c:pt idx="4446">
                  <c:v>41068.222372685188</c:v>
                </c:pt>
                <c:pt idx="4447">
                  <c:v>41068.222719907404</c:v>
                </c:pt>
                <c:pt idx="4448">
                  <c:v>41068.223067129627</c:v>
                </c:pt>
                <c:pt idx="4449">
                  <c:v>41068.223414351851</c:v>
                </c:pt>
                <c:pt idx="4450">
                  <c:v>41068.223761574074</c:v>
                </c:pt>
                <c:pt idx="4451">
                  <c:v>41068.224108796298</c:v>
                </c:pt>
                <c:pt idx="4452">
                  <c:v>41068.224456018521</c:v>
                </c:pt>
                <c:pt idx="4453">
                  <c:v>41068.224803240744</c:v>
                </c:pt>
                <c:pt idx="4454">
                  <c:v>41068.22515046296</c:v>
                </c:pt>
                <c:pt idx="4455">
                  <c:v>41068.225497685184</c:v>
                </c:pt>
                <c:pt idx="4456">
                  <c:v>41068.225844907407</c:v>
                </c:pt>
                <c:pt idx="4457">
                  <c:v>41068.22619212963</c:v>
                </c:pt>
                <c:pt idx="4458">
                  <c:v>41068.226539351854</c:v>
                </c:pt>
                <c:pt idx="4459">
                  <c:v>41068.226886574077</c:v>
                </c:pt>
                <c:pt idx="4460">
                  <c:v>41068.227233796293</c:v>
                </c:pt>
                <c:pt idx="4461">
                  <c:v>41068.227581018517</c:v>
                </c:pt>
                <c:pt idx="4462">
                  <c:v>41068.22792824074</c:v>
                </c:pt>
                <c:pt idx="4463">
                  <c:v>41068.228275462963</c:v>
                </c:pt>
                <c:pt idx="4464">
                  <c:v>41068.228622685187</c:v>
                </c:pt>
                <c:pt idx="4465">
                  <c:v>41068.22896990741</c:v>
                </c:pt>
                <c:pt idx="4466">
                  <c:v>41068.229317129626</c:v>
                </c:pt>
                <c:pt idx="4467">
                  <c:v>41068.229664351849</c:v>
                </c:pt>
                <c:pt idx="4468">
                  <c:v>41068.230011574073</c:v>
                </c:pt>
                <c:pt idx="4469">
                  <c:v>41068.230358796296</c:v>
                </c:pt>
                <c:pt idx="4470">
                  <c:v>41068.230706018519</c:v>
                </c:pt>
                <c:pt idx="4471">
                  <c:v>41068.231053240743</c:v>
                </c:pt>
                <c:pt idx="4472">
                  <c:v>41068.231400462966</c:v>
                </c:pt>
                <c:pt idx="4473">
                  <c:v>41068.231747685182</c:v>
                </c:pt>
                <c:pt idx="4474">
                  <c:v>41068.232094907406</c:v>
                </c:pt>
                <c:pt idx="4475">
                  <c:v>41068.232442129629</c:v>
                </c:pt>
                <c:pt idx="4476">
                  <c:v>41068.232789351852</c:v>
                </c:pt>
                <c:pt idx="4477">
                  <c:v>41068.233136574076</c:v>
                </c:pt>
                <c:pt idx="4478">
                  <c:v>41068.233483796299</c:v>
                </c:pt>
                <c:pt idx="4479">
                  <c:v>41068.233831018515</c:v>
                </c:pt>
                <c:pt idx="4480">
                  <c:v>41068.234178240738</c:v>
                </c:pt>
                <c:pt idx="4481">
                  <c:v>41068.234525462962</c:v>
                </c:pt>
                <c:pt idx="4482">
                  <c:v>41068.234872685185</c:v>
                </c:pt>
                <c:pt idx="4483">
                  <c:v>41068.235219907408</c:v>
                </c:pt>
                <c:pt idx="4484">
                  <c:v>41068.235567129632</c:v>
                </c:pt>
                <c:pt idx="4485">
                  <c:v>41068.235914351855</c:v>
                </c:pt>
                <c:pt idx="4486">
                  <c:v>41068.236261574071</c:v>
                </c:pt>
                <c:pt idx="4487">
                  <c:v>41068.236608796295</c:v>
                </c:pt>
                <c:pt idx="4488">
                  <c:v>41068.236956018518</c:v>
                </c:pt>
                <c:pt idx="4489">
                  <c:v>41068.237303240741</c:v>
                </c:pt>
                <c:pt idx="4490">
                  <c:v>41068.237650462965</c:v>
                </c:pt>
                <c:pt idx="4491">
                  <c:v>41068.237997685188</c:v>
                </c:pt>
                <c:pt idx="4492">
                  <c:v>41068.238344907404</c:v>
                </c:pt>
                <c:pt idx="4493">
                  <c:v>41068.238692129627</c:v>
                </c:pt>
                <c:pt idx="4494">
                  <c:v>41068.239039351851</c:v>
                </c:pt>
                <c:pt idx="4495">
                  <c:v>41068.239386574074</c:v>
                </c:pt>
                <c:pt idx="4496">
                  <c:v>41068.239733796298</c:v>
                </c:pt>
                <c:pt idx="4497">
                  <c:v>41068.240081018521</c:v>
                </c:pt>
                <c:pt idx="4498">
                  <c:v>41068.240428240744</c:v>
                </c:pt>
                <c:pt idx="4499">
                  <c:v>41068.24077546296</c:v>
                </c:pt>
                <c:pt idx="4500">
                  <c:v>41068.241122685184</c:v>
                </c:pt>
                <c:pt idx="4501">
                  <c:v>41068.241469907407</c:v>
                </c:pt>
                <c:pt idx="4502">
                  <c:v>41068.24181712963</c:v>
                </c:pt>
                <c:pt idx="4503">
                  <c:v>41068.242164351854</c:v>
                </c:pt>
                <c:pt idx="4504">
                  <c:v>41068.242511574077</c:v>
                </c:pt>
                <c:pt idx="4505">
                  <c:v>41068.242858796293</c:v>
                </c:pt>
                <c:pt idx="4506">
                  <c:v>41068.243206018517</c:v>
                </c:pt>
                <c:pt idx="4507">
                  <c:v>41068.24355324074</c:v>
                </c:pt>
                <c:pt idx="4508">
                  <c:v>41068.243900462963</c:v>
                </c:pt>
                <c:pt idx="4509">
                  <c:v>41068.244247685187</c:v>
                </c:pt>
                <c:pt idx="4510">
                  <c:v>41068.24459490741</c:v>
                </c:pt>
                <c:pt idx="4511">
                  <c:v>41068.244942129626</c:v>
                </c:pt>
                <c:pt idx="4512">
                  <c:v>41068.245289351849</c:v>
                </c:pt>
                <c:pt idx="4513">
                  <c:v>41068.245636574073</c:v>
                </c:pt>
                <c:pt idx="4514">
                  <c:v>41068.245983796296</c:v>
                </c:pt>
                <c:pt idx="4515">
                  <c:v>41068.246331018519</c:v>
                </c:pt>
                <c:pt idx="4516">
                  <c:v>41068.246678240743</c:v>
                </c:pt>
                <c:pt idx="4517">
                  <c:v>41068.247025462966</c:v>
                </c:pt>
                <c:pt idx="4518">
                  <c:v>41068.247372685182</c:v>
                </c:pt>
                <c:pt idx="4519">
                  <c:v>41068.247719907406</c:v>
                </c:pt>
                <c:pt idx="4520">
                  <c:v>41068.248067129629</c:v>
                </c:pt>
                <c:pt idx="4521">
                  <c:v>41068.248414351852</c:v>
                </c:pt>
                <c:pt idx="4522">
                  <c:v>41068.248761574076</c:v>
                </c:pt>
                <c:pt idx="4523">
                  <c:v>41068.249108796299</c:v>
                </c:pt>
                <c:pt idx="4524">
                  <c:v>41068.249456018515</c:v>
                </c:pt>
                <c:pt idx="4525">
                  <c:v>41068.249803240738</c:v>
                </c:pt>
                <c:pt idx="4526">
                  <c:v>41068.250150462962</c:v>
                </c:pt>
                <c:pt idx="4527">
                  <c:v>41068.250497685185</c:v>
                </c:pt>
                <c:pt idx="4528">
                  <c:v>41068.250844907408</c:v>
                </c:pt>
                <c:pt idx="4529">
                  <c:v>41068.251192129632</c:v>
                </c:pt>
                <c:pt idx="4530">
                  <c:v>41068.251539351855</c:v>
                </c:pt>
                <c:pt idx="4531">
                  <c:v>41068.251886574071</c:v>
                </c:pt>
                <c:pt idx="4532">
                  <c:v>41068.252233796295</c:v>
                </c:pt>
                <c:pt idx="4533">
                  <c:v>41068.252581018518</c:v>
                </c:pt>
                <c:pt idx="4534">
                  <c:v>41068.252928240741</c:v>
                </c:pt>
                <c:pt idx="4535">
                  <c:v>41068.253275462965</c:v>
                </c:pt>
                <c:pt idx="4536">
                  <c:v>41068.253622685188</c:v>
                </c:pt>
                <c:pt idx="4537">
                  <c:v>41068.253969907404</c:v>
                </c:pt>
                <c:pt idx="4538">
                  <c:v>41068.254317129627</c:v>
                </c:pt>
                <c:pt idx="4539">
                  <c:v>41068.254664351851</c:v>
                </c:pt>
                <c:pt idx="4540">
                  <c:v>41068.255011574074</c:v>
                </c:pt>
                <c:pt idx="4541">
                  <c:v>41068.255358796298</c:v>
                </c:pt>
                <c:pt idx="4542">
                  <c:v>41068.255706018521</c:v>
                </c:pt>
                <c:pt idx="4543">
                  <c:v>41068.256053240744</c:v>
                </c:pt>
                <c:pt idx="4544">
                  <c:v>41068.25640046296</c:v>
                </c:pt>
                <c:pt idx="4545">
                  <c:v>41068.256747685184</c:v>
                </c:pt>
                <c:pt idx="4546">
                  <c:v>41068.257094907407</c:v>
                </c:pt>
                <c:pt idx="4547">
                  <c:v>41068.25744212963</c:v>
                </c:pt>
                <c:pt idx="4548">
                  <c:v>41068.257789351854</c:v>
                </c:pt>
                <c:pt idx="4549">
                  <c:v>41068.258136574077</c:v>
                </c:pt>
                <c:pt idx="4550">
                  <c:v>41068.258483796293</c:v>
                </c:pt>
                <c:pt idx="4551">
                  <c:v>41068.258831018517</c:v>
                </c:pt>
                <c:pt idx="4552">
                  <c:v>41068.25917824074</c:v>
                </c:pt>
                <c:pt idx="4553">
                  <c:v>41068.259525462963</c:v>
                </c:pt>
                <c:pt idx="4554">
                  <c:v>41068.259872685187</c:v>
                </c:pt>
                <c:pt idx="4555">
                  <c:v>41068.26021990741</c:v>
                </c:pt>
                <c:pt idx="4556">
                  <c:v>41068.260567129626</c:v>
                </c:pt>
                <c:pt idx="4557">
                  <c:v>41068.260914351849</c:v>
                </c:pt>
                <c:pt idx="4558">
                  <c:v>41068.261261574073</c:v>
                </c:pt>
                <c:pt idx="4559">
                  <c:v>41068.261608796296</c:v>
                </c:pt>
                <c:pt idx="4560">
                  <c:v>41068.261956018519</c:v>
                </c:pt>
                <c:pt idx="4561">
                  <c:v>41068.262303240743</c:v>
                </c:pt>
                <c:pt idx="4562">
                  <c:v>41068.262650462966</c:v>
                </c:pt>
                <c:pt idx="4563">
                  <c:v>41068.262997685182</c:v>
                </c:pt>
                <c:pt idx="4564">
                  <c:v>41068.263344907406</c:v>
                </c:pt>
                <c:pt idx="4565">
                  <c:v>41068.263692129629</c:v>
                </c:pt>
                <c:pt idx="4566">
                  <c:v>41068.264039351852</c:v>
                </c:pt>
                <c:pt idx="4567">
                  <c:v>41068.264386574076</c:v>
                </c:pt>
                <c:pt idx="4568">
                  <c:v>41068.264733796299</c:v>
                </c:pt>
                <c:pt idx="4569">
                  <c:v>41068.265081018515</c:v>
                </c:pt>
                <c:pt idx="4570">
                  <c:v>41068.265428240738</c:v>
                </c:pt>
                <c:pt idx="4571">
                  <c:v>41068.265775462962</c:v>
                </c:pt>
                <c:pt idx="4572">
                  <c:v>41068.266122685185</c:v>
                </c:pt>
                <c:pt idx="4573">
                  <c:v>41068.266469907408</c:v>
                </c:pt>
                <c:pt idx="4574">
                  <c:v>41068.266817129632</c:v>
                </c:pt>
                <c:pt idx="4575">
                  <c:v>41068.267164351855</c:v>
                </c:pt>
                <c:pt idx="4576">
                  <c:v>41068.267511574071</c:v>
                </c:pt>
                <c:pt idx="4577">
                  <c:v>41068.267858796295</c:v>
                </c:pt>
                <c:pt idx="4578">
                  <c:v>41068.268206018518</c:v>
                </c:pt>
                <c:pt idx="4579">
                  <c:v>41068.268553240741</c:v>
                </c:pt>
                <c:pt idx="4580">
                  <c:v>41068.268900462965</c:v>
                </c:pt>
                <c:pt idx="4581">
                  <c:v>41068.269247685188</c:v>
                </c:pt>
                <c:pt idx="4582">
                  <c:v>41068.269594907404</c:v>
                </c:pt>
                <c:pt idx="4583">
                  <c:v>41068.269942129627</c:v>
                </c:pt>
                <c:pt idx="4584">
                  <c:v>41068.270289351851</c:v>
                </c:pt>
                <c:pt idx="4585">
                  <c:v>41068.270636574074</c:v>
                </c:pt>
                <c:pt idx="4586">
                  <c:v>41068.270983796298</c:v>
                </c:pt>
                <c:pt idx="4587">
                  <c:v>41068.271331018521</c:v>
                </c:pt>
                <c:pt idx="4588">
                  <c:v>41068.271678240744</c:v>
                </c:pt>
                <c:pt idx="4589">
                  <c:v>41068.27202546296</c:v>
                </c:pt>
                <c:pt idx="4590">
                  <c:v>41068.272372685184</c:v>
                </c:pt>
                <c:pt idx="4591">
                  <c:v>41068.272719907407</c:v>
                </c:pt>
                <c:pt idx="4592">
                  <c:v>41068.27306712963</c:v>
                </c:pt>
                <c:pt idx="4593">
                  <c:v>41068.273414351854</c:v>
                </c:pt>
                <c:pt idx="4594">
                  <c:v>41068.273761574077</c:v>
                </c:pt>
                <c:pt idx="4595">
                  <c:v>41068.274108796293</c:v>
                </c:pt>
                <c:pt idx="4596">
                  <c:v>41068.274456018517</c:v>
                </c:pt>
                <c:pt idx="4597">
                  <c:v>41068.27480324074</c:v>
                </c:pt>
                <c:pt idx="4598">
                  <c:v>41068.275150462963</c:v>
                </c:pt>
                <c:pt idx="4599">
                  <c:v>41068.275497685187</c:v>
                </c:pt>
                <c:pt idx="4600">
                  <c:v>41068.27584490741</c:v>
                </c:pt>
                <c:pt idx="4601">
                  <c:v>41068.276192129626</c:v>
                </c:pt>
                <c:pt idx="4602">
                  <c:v>41068.276539351849</c:v>
                </c:pt>
                <c:pt idx="4603">
                  <c:v>41068.276886574073</c:v>
                </c:pt>
                <c:pt idx="4604">
                  <c:v>41068.277233796296</c:v>
                </c:pt>
                <c:pt idx="4605">
                  <c:v>41068.277581018519</c:v>
                </c:pt>
                <c:pt idx="4606">
                  <c:v>41068.277928240743</c:v>
                </c:pt>
                <c:pt idx="4607">
                  <c:v>41068.278275462966</c:v>
                </c:pt>
                <c:pt idx="4608">
                  <c:v>41068.278622685182</c:v>
                </c:pt>
                <c:pt idx="4609">
                  <c:v>41068.278969907406</c:v>
                </c:pt>
                <c:pt idx="4610">
                  <c:v>41068.279317129629</c:v>
                </c:pt>
                <c:pt idx="4611">
                  <c:v>41068.279664351852</c:v>
                </c:pt>
                <c:pt idx="4612">
                  <c:v>41068.280011574076</c:v>
                </c:pt>
                <c:pt idx="4613">
                  <c:v>41068.280358796299</c:v>
                </c:pt>
                <c:pt idx="4614">
                  <c:v>41068.280706018515</c:v>
                </c:pt>
                <c:pt idx="4615">
                  <c:v>41068.281053240738</c:v>
                </c:pt>
                <c:pt idx="4616">
                  <c:v>41068.281400462962</c:v>
                </c:pt>
                <c:pt idx="4617">
                  <c:v>41068.281747685185</c:v>
                </c:pt>
                <c:pt idx="4618">
                  <c:v>41068.282094907408</c:v>
                </c:pt>
                <c:pt idx="4619">
                  <c:v>41068.282442129632</c:v>
                </c:pt>
                <c:pt idx="4620">
                  <c:v>41068.282789351855</c:v>
                </c:pt>
                <c:pt idx="4621">
                  <c:v>41068.283136574071</c:v>
                </c:pt>
                <c:pt idx="4622">
                  <c:v>41068.283483796295</c:v>
                </c:pt>
                <c:pt idx="4623">
                  <c:v>41068.283831018518</c:v>
                </c:pt>
                <c:pt idx="4624">
                  <c:v>41068.284178240741</c:v>
                </c:pt>
                <c:pt idx="4625">
                  <c:v>41068.284525462965</c:v>
                </c:pt>
                <c:pt idx="4626">
                  <c:v>41068.284872685188</c:v>
                </c:pt>
                <c:pt idx="4627">
                  <c:v>41068.285219907404</c:v>
                </c:pt>
                <c:pt idx="4628">
                  <c:v>41068.285567129627</c:v>
                </c:pt>
                <c:pt idx="4629">
                  <c:v>41068.285914351851</c:v>
                </c:pt>
                <c:pt idx="4630">
                  <c:v>41068.286261574074</c:v>
                </c:pt>
                <c:pt idx="4631">
                  <c:v>41068.286608796298</c:v>
                </c:pt>
                <c:pt idx="4632">
                  <c:v>41068.286956018521</c:v>
                </c:pt>
                <c:pt idx="4633">
                  <c:v>41068.287303240744</c:v>
                </c:pt>
                <c:pt idx="4634">
                  <c:v>41068.28765046296</c:v>
                </c:pt>
                <c:pt idx="4635">
                  <c:v>41068.287997685184</c:v>
                </c:pt>
                <c:pt idx="4636">
                  <c:v>41068.288344907407</c:v>
                </c:pt>
                <c:pt idx="4637">
                  <c:v>41068.28869212963</c:v>
                </c:pt>
                <c:pt idx="4638">
                  <c:v>41068.289039351854</c:v>
                </c:pt>
                <c:pt idx="4639">
                  <c:v>41068.289386574077</c:v>
                </c:pt>
                <c:pt idx="4640">
                  <c:v>41068.289733796293</c:v>
                </c:pt>
                <c:pt idx="4641">
                  <c:v>41068.290081018517</c:v>
                </c:pt>
                <c:pt idx="4642">
                  <c:v>41068.29042824074</c:v>
                </c:pt>
                <c:pt idx="4643">
                  <c:v>41068.290775462963</c:v>
                </c:pt>
                <c:pt idx="4644">
                  <c:v>41068.291122685187</c:v>
                </c:pt>
                <c:pt idx="4645">
                  <c:v>41068.29146990741</c:v>
                </c:pt>
                <c:pt idx="4646">
                  <c:v>41068.291817129626</c:v>
                </c:pt>
                <c:pt idx="4647">
                  <c:v>41068.292164351849</c:v>
                </c:pt>
                <c:pt idx="4648">
                  <c:v>41068.292511574073</c:v>
                </c:pt>
                <c:pt idx="4649">
                  <c:v>41068.292858796296</c:v>
                </c:pt>
                <c:pt idx="4650">
                  <c:v>41068.293206018519</c:v>
                </c:pt>
                <c:pt idx="4651">
                  <c:v>41068.293553240743</c:v>
                </c:pt>
                <c:pt idx="4652">
                  <c:v>41068.293900462966</c:v>
                </c:pt>
                <c:pt idx="4653">
                  <c:v>41068.294247685182</c:v>
                </c:pt>
                <c:pt idx="4654">
                  <c:v>41068.294594907406</c:v>
                </c:pt>
                <c:pt idx="4655">
                  <c:v>41068.294942129629</c:v>
                </c:pt>
                <c:pt idx="4656">
                  <c:v>41068.295289351852</c:v>
                </c:pt>
                <c:pt idx="4657">
                  <c:v>41068.295636574076</c:v>
                </c:pt>
                <c:pt idx="4658">
                  <c:v>41068.295983796299</c:v>
                </c:pt>
                <c:pt idx="4659">
                  <c:v>41068.296331018515</c:v>
                </c:pt>
                <c:pt idx="4660">
                  <c:v>41068.296678240738</c:v>
                </c:pt>
                <c:pt idx="4661">
                  <c:v>41068.297025462962</c:v>
                </c:pt>
                <c:pt idx="4662">
                  <c:v>41068.297372685185</c:v>
                </c:pt>
                <c:pt idx="4663">
                  <c:v>41068.297719907408</c:v>
                </c:pt>
                <c:pt idx="4664">
                  <c:v>41068.298067129632</c:v>
                </c:pt>
                <c:pt idx="4665">
                  <c:v>41068.298414351855</c:v>
                </c:pt>
                <c:pt idx="4666">
                  <c:v>41068.298761574071</c:v>
                </c:pt>
                <c:pt idx="4667">
                  <c:v>41068.299108796295</c:v>
                </c:pt>
                <c:pt idx="4668">
                  <c:v>41068.299456018518</c:v>
                </c:pt>
                <c:pt idx="4669">
                  <c:v>41068.299803240741</c:v>
                </c:pt>
                <c:pt idx="4670">
                  <c:v>41068.300150462965</c:v>
                </c:pt>
                <c:pt idx="4671">
                  <c:v>41068.300497685188</c:v>
                </c:pt>
                <c:pt idx="4672">
                  <c:v>41068.300844907404</c:v>
                </c:pt>
                <c:pt idx="4673">
                  <c:v>41068.301192129627</c:v>
                </c:pt>
                <c:pt idx="4674">
                  <c:v>41068.301539351851</c:v>
                </c:pt>
                <c:pt idx="4675">
                  <c:v>41068.301886574074</c:v>
                </c:pt>
                <c:pt idx="4676">
                  <c:v>41068.302233796298</c:v>
                </c:pt>
                <c:pt idx="4677">
                  <c:v>41068.302581018521</c:v>
                </c:pt>
                <c:pt idx="4678">
                  <c:v>41068.302928240744</c:v>
                </c:pt>
                <c:pt idx="4679">
                  <c:v>41068.30327546296</c:v>
                </c:pt>
                <c:pt idx="4680">
                  <c:v>41068.303622685184</c:v>
                </c:pt>
                <c:pt idx="4681">
                  <c:v>41068.303969907407</c:v>
                </c:pt>
                <c:pt idx="4682">
                  <c:v>41068.30431712963</c:v>
                </c:pt>
                <c:pt idx="4683">
                  <c:v>41068.304664351854</c:v>
                </c:pt>
                <c:pt idx="4684">
                  <c:v>41068.305011574077</c:v>
                </c:pt>
                <c:pt idx="4685">
                  <c:v>41068.305358796293</c:v>
                </c:pt>
                <c:pt idx="4686">
                  <c:v>41068.305706018517</c:v>
                </c:pt>
                <c:pt idx="4687">
                  <c:v>41068.30605324074</c:v>
                </c:pt>
                <c:pt idx="4688">
                  <c:v>41068.306400462963</c:v>
                </c:pt>
                <c:pt idx="4689">
                  <c:v>41068.306747685187</c:v>
                </c:pt>
                <c:pt idx="4690">
                  <c:v>41068.30709490741</c:v>
                </c:pt>
                <c:pt idx="4691">
                  <c:v>41068.307442129626</c:v>
                </c:pt>
                <c:pt idx="4692">
                  <c:v>41068.307789351849</c:v>
                </c:pt>
                <c:pt idx="4693">
                  <c:v>41068.308136574073</c:v>
                </c:pt>
                <c:pt idx="4694">
                  <c:v>41068.308483796296</c:v>
                </c:pt>
                <c:pt idx="4695">
                  <c:v>41068.308831018519</c:v>
                </c:pt>
                <c:pt idx="4696">
                  <c:v>41068.309178240743</c:v>
                </c:pt>
                <c:pt idx="4697">
                  <c:v>41068.309525462966</c:v>
                </c:pt>
                <c:pt idx="4698">
                  <c:v>41068.309872685182</c:v>
                </c:pt>
                <c:pt idx="4699">
                  <c:v>41068.310219907406</c:v>
                </c:pt>
                <c:pt idx="4700">
                  <c:v>41068.310567129629</c:v>
                </c:pt>
                <c:pt idx="4701">
                  <c:v>41068.310914351852</c:v>
                </c:pt>
                <c:pt idx="4702">
                  <c:v>41068.311261574076</c:v>
                </c:pt>
                <c:pt idx="4703">
                  <c:v>41068.311608796299</c:v>
                </c:pt>
                <c:pt idx="4704">
                  <c:v>41068.311956018515</c:v>
                </c:pt>
                <c:pt idx="4705">
                  <c:v>41068.312303240738</c:v>
                </c:pt>
                <c:pt idx="4706">
                  <c:v>41068.312650462962</c:v>
                </c:pt>
                <c:pt idx="4707">
                  <c:v>41068.312997685185</c:v>
                </c:pt>
                <c:pt idx="4708">
                  <c:v>41068.313344907408</c:v>
                </c:pt>
                <c:pt idx="4709">
                  <c:v>41068.313692129632</c:v>
                </c:pt>
                <c:pt idx="4710">
                  <c:v>41068.314039351855</c:v>
                </c:pt>
                <c:pt idx="4711">
                  <c:v>41068.314386574071</c:v>
                </c:pt>
                <c:pt idx="4712">
                  <c:v>41068.314733796295</c:v>
                </c:pt>
                <c:pt idx="4713">
                  <c:v>41068.315081018518</c:v>
                </c:pt>
                <c:pt idx="4714">
                  <c:v>41068.315428240741</c:v>
                </c:pt>
                <c:pt idx="4715">
                  <c:v>41068.315775462965</c:v>
                </c:pt>
                <c:pt idx="4716">
                  <c:v>41068.316122685188</c:v>
                </c:pt>
                <c:pt idx="4717">
                  <c:v>41068.316469907404</c:v>
                </c:pt>
                <c:pt idx="4718">
                  <c:v>41068.316817129627</c:v>
                </c:pt>
                <c:pt idx="4719">
                  <c:v>41068.317164351851</c:v>
                </c:pt>
                <c:pt idx="4720">
                  <c:v>41068.317511574074</c:v>
                </c:pt>
                <c:pt idx="4721">
                  <c:v>41068.317858796298</c:v>
                </c:pt>
                <c:pt idx="4722">
                  <c:v>41068.318206018521</c:v>
                </c:pt>
                <c:pt idx="4723">
                  <c:v>41068.318553240744</c:v>
                </c:pt>
                <c:pt idx="4724">
                  <c:v>41068.31890046296</c:v>
                </c:pt>
                <c:pt idx="4725">
                  <c:v>41068.319247685184</c:v>
                </c:pt>
                <c:pt idx="4726">
                  <c:v>41068.319594907407</c:v>
                </c:pt>
                <c:pt idx="4727">
                  <c:v>41068.31994212963</c:v>
                </c:pt>
                <c:pt idx="4728">
                  <c:v>41068.320289351854</c:v>
                </c:pt>
                <c:pt idx="4729">
                  <c:v>41068.320636574077</c:v>
                </c:pt>
                <c:pt idx="4730">
                  <c:v>41068.320983796293</c:v>
                </c:pt>
                <c:pt idx="4731">
                  <c:v>41068.321331018517</c:v>
                </c:pt>
                <c:pt idx="4732">
                  <c:v>41068.32167824074</c:v>
                </c:pt>
                <c:pt idx="4733">
                  <c:v>41068.322025462963</c:v>
                </c:pt>
                <c:pt idx="4734">
                  <c:v>41068.322372685187</c:v>
                </c:pt>
                <c:pt idx="4735">
                  <c:v>41068.32271990741</c:v>
                </c:pt>
                <c:pt idx="4736">
                  <c:v>41068.323067129626</c:v>
                </c:pt>
                <c:pt idx="4737">
                  <c:v>41068.323414351849</c:v>
                </c:pt>
                <c:pt idx="4738">
                  <c:v>41068.323761574073</c:v>
                </c:pt>
                <c:pt idx="4739">
                  <c:v>41068.324108796296</c:v>
                </c:pt>
                <c:pt idx="4740">
                  <c:v>41068.324456018519</c:v>
                </c:pt>
                <c:pt idx="4741">
                  <c:v>41068.324803240743</c:v>
                </c:pt>
                <c:pt idx="4742">
                  <c:v>41068.325150462966</c:v>
                </c:pt>
                <c:pt idx="4743">
                  <c:v>41068.325497685182</c:v>
                </c:pt>
                <c:pt idx="4744">
                  <c:v>41068.325844907406</c:v>
                </c:pt>
                <c:pt idx="4745">
                  <c:v>41068.326192129629</c:v>
                </c:pt>
                <c:pt idx="4746">
                  <c:v>41068.326539351852</c:v>
                </c:pt>
                <c:pt idx="4747">
                  <c:v>41068.326886574076</c:v>
                </c:pt>
                <c:pt idx="4748">
                  <c:v>41068.327233796299</c:v>
                </c:pt>
                <c:pt idx="4749">
                  <c:v>41068.327581018515</c:v>
                </c:pt>
                <c:pt idx="4750">
                  <c:v>41068.327928240738</c:v>
                </c:pt>
                <c:pt idx="4751">
                  <c:v>41068.328275462962</c:v>
                </c:pt>
                <c:pt idx="4752">
                  <c:v>41068.328622685185</c:v>
                </c:pt>
                <c:pt idx="4753">
                  <c:v>41068.328969907408</c:v>
                </c:pt>
                <c:pt idx="4754">
                  <c:v>41068.329317129632</c:v>
                </c:pt>
                <c:pt idx="4755">
                  <c:v>41068.329664351855</c:v>
                </c:pt>
                <c:pt idx="4756">
                  <c:v>41068.330011574071</c:v>
                </c:pt>
                <c:pt idx="4757">
                  <c:v>41068.330358796295</c:v>
                </c:pt>
                <c:pt idx="4758">
                  <c:v>41068.330706018518</c:v>
                </c:pt>
                <c:pt idx="4759">
                  <c:v>41068.331053240741</c:v>
                </c:pt>
                <c:pt idx="4760">
                  <c:v>41068.331400462965</c:v>
                </c:pt>
                <c:pt idx="4761">
                  <c:v>41068.331747685188</c:v>
                </c:pt>
                <c:pt idx="4762">
                  <c:v>41068.332094907404</c:v>
                </c:pt>
                <c:pt idx="4763">
                  <c:v>41068.332442129627</c:v>
                </c:pt>
                <c:pt idx="4764">
                  <c:v>41068.332789351851</c:v>
                </c:pt>
                <c:pt idx="4765">
                  <c:v>41068.333136574074</c:v>
                </c:pt>
                <c:pt idx="4766">
                  <c:v>41068.333483796298</c:v>
                </c:pt>
                <c:pt idx="4767">
                  <c:v>41068.333831018521</c:v>
                </c:pt>
                <c:pt idx="4768">
                  <c:v>41068.334178240744</c:v>
                </c:pt>
                <c:pt idx="4769">
                  <c:v>41068.33452546296</c:v>
                </c:pt>
                <c:pt idx="4770">
                  <c:v>41068.334872685184</c:v>
                </c:pt>
                <c:pt idx="4771">
                  <c:v>41068.335219907407</c:v>
                </c:pt>
                <c:pt idx="4772">
                  <c:v>41068.33556712963</c:v>
                </c:pt>
                <c:pt idx="4773">
                  <c:v>41068.335914351854</c:v>
                </c:pt>
                <c:pt idx="4774">
                  <c:v>41068.336261574077</c:v>
                </c:pt>
                <c:pt idx="4775">
                  <c:v>41068.336608796293</c:v>
                </c:pt>
                <c:pt idx="4776">
                  <c:v>41068.336956018517</c:v>
                </c:pt>
                <c:pt idx="4777">
                  <c:v>41068.33730324074</c:v>
                </c:pt>
                <c:pt idx="4778">
                  <c:v>41068.337650462963</c:v>
                </c:pt>
                <c:pt idx="4779">
                  <c:v>41068.337997685187</c:v>
                </c:pt>
                <c:pt idx="4780">
                  <c:v>41068.33834490741</c:v>
                </c:pt>
                <c:pt idx="4781">
                  <c:v>41068.338692129626</c:v>
                </c:pt>
                <c:pt idx="4782">
                  <c:v>41068.339039351849</c:v>
                </c:pt>
                <c:pt idx="4783">
                  <c:v>41068.339386574073</c:v>
                </c:pt>
                <c:pt idx="4784">
                  <c:v>41068.339733796296</c:v>
                </c:pt>
                <c:pt idx="4785">
                  <c:v>41068.340081018519</c:v>
                </c:pt>
                <c:pt idx="4786">
                  <c:v>41068.340428240743</c:v>
                </c:pt>
                <c:pt idx="4787">
                  <c:v>41068.340775462966</c:v>
                </c:pt>
                <c:pt idx="4788">
                  <c:v>41068.341122685182</c:v>
                </c:pt>
                <c:pt idx="4789">
                  <c:v>41068.341469907406</c:v>
                </c:pt>
                <c:pt idx="4790">
                  <c:v>41068.341817129629</c:v>
                </c:pt>
                <c:pt idx="4791">
                  <c:v>41068.342164351852</c:v>
                </c:pt>
                <c:pt idx="4792">
                  <c:v>41068.342511574076</c:v>
                </c:pt>
                <c:pt idx="4793">
                  <c:v>41068.342858796299</c:v>
                </c:pt>
                <c:pt idx="4794">
                  <c:v>41068.343206018515</c:v>
                </c:pt>
                <c:pt idx="4795">
                  <c:v>41068.343553240738</c:v>
                </c:pt>
                <c:pt idx="4796">
                  <c:v>41068.343900462962</c:v>
                </c:pt>
                <c:pt idx="4797">
                  <c:v>41068.344247685185</c:v>
                </c:pt>
                <c:pt idx="4798">
                  <c:v>41068.344594907408</c:v>
                </c:pt>
                <c:pt idx="4799">
                  <c:v>41068.344942129632</c:v>
                </c:pt>
                <c:pt idx="4800">
                  <c:v>41068.345289351855</c:v>
                </c:pt>
                <c:pt idx="4801">
                  <c:v>41068.345636574071</c:v>
                </c:pt>
                <c:pt idx="4802">
                  <c:v>41068.345983796295</c:v>
                </c:pt>
                <c:pt idx="4803">
                  <c:v>41068.346331018518</c:v>
                </c:pt>
                <c:pt idx="4804">
                  <c:v>41068.346678240741</c:v>
                </c:pt>
                <c:pt idx="4805">
                  <c:v>41068.347025462965</c:v>
                </c:pt>
                <c:pt idx="4806">
                  <c:v>41068.347372685188</c:v>
                </c:pt>
                <c:pt idx="4807">
                  <c:v>41068.347719907404</c:v>
                </c:pt>
                <c:pt idx="4808">
                  <c:v>41068.348067129627</c:v>
                </c:pt>
                <c:pt idx="4809">
                  <c:v>41068.348414351851</c:v>
                </c:pt>
                <c:pt idx="4810">
                  <c:v>41068.348761574074</c:v>
                </c:pt>
                <c:pt idx="4811">
                  <c:v>41068.349108796298</c:v>
                </c:pt>
                <c:pt idx="4812">
                  <c:v>41068.349456018521</c:v>
                </c:pt>
                <c:pt idx="4813">
                  <c:v>41068.349803240744</c:v>
                </c:pt>
                <c:pt idx="4814">
                  <c:v>41068.35015046296</c:v>
                </c:pt>
                <c:pt idx="4815">
                  <c:v>41068.350497685184</c:v>
                </c:pt>
                <c:pt idx="4816">
                  <c:v>41068.350844907407</c:v>
                </c:pt>
                <c:pt idx="4817">
                  <c:v>41068.35119212963</c:v>
                </c:pt>
                <c:pt idx="4818">
                  <c:v>41068.351539351854</c:v>
                </c:pt>
                <c:pt idx="4819">
                  <c:v>41068.351886574077</c:v>
                </c:pt>
                <c:pt idx="4820">
                  <c:v>41068.352233796293</c:v>
                </c:pt>
                <c:pt idx="4821">
                  <c:v>41068.352581018517</c:v>
                </c:pt>
                <c:pt idx="4822">
                  <c:v>41068.35292824074</c:v>
                </c:pt>
                <c:pt idx="4823">
                  <c:v>41068.353275462963</c:v>
                </c:pt>
                <c:pt idx="4824">
                  <c:v>41068.353622685187</c:v>
                </c:pt>
                <c:pt idx="4825">
                  <c:v>41068.35396990741</c:v>
                </c:pt>
                <c:pt idx="4826">
                  <c:v>41068.354317129626</c:v>
                </c:pt>
                <c:pt idx="4827">
                  <c:v>41068.354664351849</c:v>
                </c:pt>
                <c:pt idx="4828">
                  <c:v>41068.355011574073</c:v>
                </c:pt>
                <c:pt idx="4829">
                  <c:v>41068.355358796296</c:v>
                </c:pt>
                <c:pt idx="4830">
                  <c:v>41068.355706018519</c:v>
                </c:pt>
                <c:pt idx="4831">
                  <c:v>41068.356053240743</c:v>
                </c:pt>
                <c:pt idx="4832">
                  <c:v>41068.356400462966</c:v>
                </c:pt>
                <c:pt idx="4833">
                  <c:v>41068.356747685182</c:v>
                </c:pt>
                <c:pt idx="4834">
                  <c:v>41068.357094907406</c:v>
                </c:pt>
                <c:pt idx="4835">
                  <c:v>41068.357442129629</c:v>
                </c:pt>
                <c:pt idx="4836">
                  <c:v>41068.357789351852</c:v>
                </c:pt>
                <c:pt idx="4837">
                  <c:v>41068.358136574076</c:v>
                </c:pt>
                <c:pt idx="4838">
                  <c:v>41068.358483796299</c:v>
                </c:pt>
                <c:pt idx="4839">
                  <c:v>41068.358831018515</c:v>
                </c:pt>
                <c:pt idx="4840">
                  <c:v>41068.359178240738</c:v>
                </c:pt>
                <c:pt idx="4841">
                  <c:v>41068.359525462962</c:v>
                </c:pt>
                <c:pt idx="4842">
                  <c:v>41068.359872685185</c:v>
                </c:pt>
                <c:pt idx="4843">
                  <c:v>41068.360219907408</c:v>
                </c:pt>
                <c:pt idx="4844">
                  <c:v>41068.360567129632</c:v>
                </c:pt>
                <c:pt idx="4845">
                  <c:v>41068.360914351855</c:v>
                </c:pt>
                <c:pt idx="4846">
                  <c:v>41068.361261574071</c:v>
                </c:pt>
                <c:pt idx="4847">
                  <c:v>41068.361608796295</c:v>
                </c:pt>
                <c:pt idx="4848">
                  <c:v>41068.361956018518</c:v>
                </c:pt>
                <c:pt idx="4849">
                  <c:v>41068.362303240741</c:v>
                </c:pt>
                <c:pt idx="4850">
                  <c:v>41068.362650462965</c:v>
                </c:pt>
                <c:pt idx="4851">
                  <c:v>41068.362997685188</c:v>
                </c:pt>
                <c:pt idx="4852">
                  <c:v>41068.363344907404</c:v>
                </c:pt>
                <c:pt idx="4853">
                  <c:v>41068.363692129627</c:v>
                </c:pt>
                <c:pt idx="4854">
                  <c:v>41068.364039351851</c:v>
                </c:pt>
                <c:pt idx="4855">
                  <c:v>41068.364386574074</c:v>
                </c:pt>
                <c:pt idx="4856">
                  <c:v>41068.364733796298</c:v>
                </c:pt>
                <c:pt idx="4857">
                  <c:v>41068.365081018521</c:v>
                </c:pt>
                <c:pt idx="4858">
                  <c:v>41068.365428240744</c:v>
                </c:pt>
                <c:pt idx="4859">
                  <c:v>41068.36577546296</c:v>
                </c:pt>
                <c:pt idx="4860">
                  <c:v>41068.366122685184</c:v>
                </c:pt>
                <c:pt idx="4861">
                  <c:v>41068.366469907407</c:v>
                </c:pt>
                <c:pt idx="4862">
                  <c:v>41068.36681712963</c:v>
                </c:pt>
                <c:pt idx="4863">
                  <c:v>41068.367164351854</c:v>
                </c:pt>
                <c:pt idx="4864">
                  <c:v>41068.367511574077</c:v>
                </c:pt>
                <c:pt idx="4865">
                  <c:v>41068.367858796293</c:v>
                </c:pt>
                <c:pt idx="4866">
                  <c:v>41068.368206018517</c:v>
                </c:pt>
                <c:pt idx="4867">
                  <c:v>41068.36855324074</c:v>
                </c:pt>
                <c:pt idx="4868">
                  <c:v>41068.368900462963</c:v>
                </c:pt>
                <c:pt idx="4869">
                  <c:v>41068.369247685187</c:v>
                </c:pt>
                <c:pt idx="4870">
                  <c:v>41068.36959490741</c:v>
                </c:pt>
                <c:pt idx="4871">
                  <c:v>41068.369942129626</c:v>
                </c:pt>
                <c:pt idx="4872">
                  <c:v>41068.370289351849</c:v>
                </c:pt>
                <c:pt idx="4873">
                  <c:v>41068.370636574073</c:v>
                </c:pt>
                <c:pt idx="4874">
                  <c:v>41068.370983796296</c:v>
                </c:pt>
                <c:pt idx="4875">
                  <c:v>41068.371331018519</c:v>
                </c:pt>
                <c:pt idx="4876">
                  <c:v>41068.371678240743</c:v>
                </c:pt>
                <c:pt idx="4877">
                  <c:v>41068.372025462966</c:v>
                </c:pt>
                <c:pt idx="4878">
                  <c:v>41068.372372685182</c:v>
                </c:pt>
                <c:pt idx="4879">
                  <c:v>41068.372719907406</c:v>
                </c:pt>
                <c:pt idx="4880">
                  <c:v>41068.373067129629</c:v>
                </c:pt>
                <c:pt idx="4881">
                  <c:v>41068.373414351852</c:v>
                </c:pt>
                <c:pt idx="4882">
                  <c:v>41068.373761574076</c:v>
                </c:pt>
                <c:pt idx="4883">
                  <c:v>41068.374108796299</c:v>
                </c:pt>
                <c:pt idx="4884">
                  <c:v>41068.374456018515</c:v>
                </c:pt>
                <c:pt idx="4885">
                  <c:v>41068.374803240738</c:v>
                </c:pt>
                <c:pt idx="4886">
                  <c:v>41068.375150462962</c:v>
                </c:pt>
                <c:pt idx="4887">
                  <c:v>41068.375497685185</c:v>
                </c:pt>
                <c:pt idx="4888">
                  <c:v>41068.375844907408</c:v>
                </c:pt>
                <c:pt idx="4889">
                  <c:v>41068.376192129632</c:v>
                </c:pt>
                <c:pt idx="4890">
                  <c:v>41068.376539351855</c:v>
                </c:pt>
                <c:pt idx="4891">
                  <c:v>41068.376886574071</c:v>
                </c:pt>
                <c:pt idx="4892">
                  <c:v>41068.377233796295</c:v>
                </c:pt>
                <c:pt idx="4893">
                  <c:v>41068.377581018518</c:v>
                </c:pt>
                <c:pt idx="4894">
                  <c:v>41068.377928240741</c:v>
                </c:pt>
                <c:pt idx="4895">
                  <c:v>41068.378275462965</c:v>
                </c:pt>
                <c:pt idx="4896">
                  <c:v>41068.378622685188</c:v>
                </c:pt>
                <c:pt idx="4897">
                  <c:v>41068.378969907404</c:v>
                </c:pt>
                <c:pt idx="4898">
                  <c:v>41068.379317129627</c:v>
                </c:pt>
                <c:pt idx="4899">
                  <c:v>41068.379664351851</c:v>
                </c:pt>
                <c:pt idx="4900">
                  <c:v>41068.380011574074</c:v>
                </c:pt>
                <c:pt idx="4901">
                  <c:v>41068.380358796298</c:v>
                </c:pt>
                <c:pt idx="4902">
                  <c:v>41068.380706018521</c:v>
                </c:pt>
                <c:pt idx="4903">
                  <c:v>41068.381053240744</c:v>
                </c:pt>
                <c:pt idx="4904">
                  <c:v>41068.38140046296</c:v>
                </c:pt>
                <c:pt idx="4905">
                  <c:v>41068.381747685184</c:v>
                </c:pt>
                <c:pt idx="4906">
                  <c:v>41068.382094907407</c:v>
                </c:pt>
                <c:pt idx="4907">
                  <c:v>41068.38244212963</c:v>
                </c:pt>
                <c:pt idx="4908">
                  <c:v>41068.382789351854</c:v>
                </c:pt>
                <c:pt idx="4909">
                  <c:v>41068.383136574077</c:v>
                </c:pt>
                <c:pt idx="4910">
                  <c:v>41068.383483796293</c:v>
                </c:pt>
                <c:pt idx="4911">
                  <c:v>41068.383831018517</c:v>
                </c:pt>
                <c:pt idx="4912">
                  <c:v>41068.38417824074</c:v>
                </c:pt>
                <c:pt idx="4913">
                  <c:v>41068.384525462963</c:v>
                </c:pt>
                <c:pt idx="4914">
                  <c:v>41068.384872685187</c:v>
                </c:pt>
                <c:pt idx="4915">
                  <c:v>41068.38521990741</c:v>
                </c:pt>
                <c:pt idx="4916">
                  <c:v>41068.385567129626</c:v>
                </c:pt>
                <c:pt idx="4917">
                  <c:v>41068.385914351849</c:v>
                </c:pt>
                <c:pt idx="4918">
                  <c:v>41068.386261574073</c:v>
                </c:pt>
                <c:pt idx="4919">
                  <c:v>41068.386608796296</c:v>
                </c:pt>
                <c:pt idx="4920">
                  <c:v>41068.386956018519</c:v>
                </c:pt>
                <c:pt idx="4921">
                  <c:v>41068.387303240743</c:v>
                </c:pt>
                <c:pt idx="4922">
                  <c:v>41068.387650462966</c:v>
                </c:pt>
                <c:pt idx="4923">
                  <c:v>41068.387997685182</c:v>
                </c:pt>
                <c:pt idx="4924">
                  <c:v>41068.388344907406</c:v>
                </c:pt>
                <c:pt idx="4925">
                  <c:v>41068.388692129629</c:v>
                </c:pt>
                <c:pt idx="4926">
                  <c:v>41068.389039351852</c:v>
                </c:pt>
                <c:pt idx="4927">
                  <c:v>41068.389386574076</c:v>
                </c:pt>
                <c:pt idx="4928">
                  <c:v>41068.389733796299</c:v>
                </c:pt>
                <c:pt idx="4929">
                  <c:v>41068.390081018515</c:v>
                </c:pt>
                <c:pt idx="4930">
                  <c:v>41068.390428240738</c:v>
                </c:pt>
                <c:pt idx="4931">
                  <c:v>41068.390775462962</c:v>
                </c:pt>
                <c:pt idx="4932">
                  <c:v>41068.391122685185</c:v>
                </c:pt>
                <c:pt idx="4933">
                  <c:v>41068.391469907408</c:v>
                </c:pt>
                <c:pt idx="4934">
                  <c:v>41068.391817129632</c:v>
                </c:pt>
                <c:pt idx="4935">
                  <c:v>41068.392164351855</c:v>
                </c:pt>
                <c:pt idx="4936">
                  <c:v>41068.392511574071</c:v>
                </c:pt>
                <c:pt idx="4937">
                  <c:v>41068.392858796295</c:v>
                </c:pt>
                <c:pt idx="4938">
                  <c:v>41068.393206018518</c:v>
                </c:pt>
                <c:pt idx="4939">
                  <c:v>41068.393553240741</c:v>
                </c:pt>
                <c:pt idx="4940">
                  <c:v>41068.393900462965</c:v>
                </c:pt>
                <c:pt idx="4941">
                  <c:v>41068.394247685188</c:v>
                </c:pt>
                <c:pt idx="4942">
                  <c:v>41068.394594907404</c:v>
                </c:pt>
                <c:pt idx="4943">
                  <c:v>41068.394942129627</c:v>
                </c:pt>
                <c:pt idx="4944">
                  <c:v>41068.395289351851</c:v>
                </c:pt>
                <c:pt idx="4945">
                  <c:v>41068.395636574074</c:v>
                </c:pt>
                <c:pt idx="4946">
                  <c:v>41068.395983796298</c:v>
                </c:pt>
                <c:pt idx="4947">
                  <c:v>41068.396331018521</c:v>
                </c:pt>
                <c:pt idx="4948">
                  <c:v>41068.396678240744</c:v>
                </c:pt>
                <c:pt idx="4949">
                  <c:v>41068.39702546296</c:v>
                </c:pt>
                <c:pt idx="4950">
                  <c:v>41068.397372685184</c:v>
                </c:pt>
                <c:pt idx="4951">
                  <c:v>41068.397719907407</c:v>
                </c:pt>
                <c:pt idx="4952">
                  <c:v>41068.39806712963</c:v>
                </c:pt>
                <c:pt idx="4953">
                  <c:v>41068.398414351854</c:v>
                </c:pt>
                <c:pt idx="4954">
                  <c:v>41068.398761574077</c:v>
                </c:pt>
                <c:pt idx="4955">
                  <c:v>41068.399108796293</c:v>
                </c:pt>
                <c:pt idx="4956">
                  <c:v>41068.399456018517</c:v>
                </c:pt>
                <c:pt idx="4957">
                  <c:v>41068.39980324074</c:v>
                </c:pt>
                <c:pt idx="4958">
                  <c:v>41068.400150462963</c:v>
                </c:pt>
                <c:pt idx="4959">
                  <c:v>41068.400497685187</c:v>
                </c:pt>
                <c:pt idx="4960">
                  <c:v>41068.40084490741</c:v>
                </c:pt>
                <c:pt idx="4961">
                  <c:v>41068.401192129626</c:v>
                </c:pt>
                <c:pt idx="4962">
                  <c:v>41068.401539351849</c:v>
                </c:pt>
                <c:pt idx="4963">
                  <c:v>41068.401886574073</c:v>
                </c:pt>
                <c:pt idx="4964">
                  <c:v>41068.402233796296</c:v>
                </c:pt>
                <c:pt idx="4965">
                  <c:v>41068.402581018519</c:v>
                </c:pt>
                <c:pt idx="4966">
                  <c:v>41068.402928240743</c:v>
                </c:pt>
                <c:pt idx="4967">
                  <c:v>41068.403275462966</c:v>
                </c:pt>
                <c:pt idx="4968">
                  <c:v>41068.403622685182</c:v>
                </c:pt>
                <c:pt idx="4969">
                  <c:v>41068.403969907406</c:v>
                </c:pt>
                <c:pt idx="4970">
                  <c:v>41068.404317129629</c:v>
                </c:pt>
                <c:pt idx="4971">
                  <c:v>41068.404664351852</c:v>
                </c:pt>
                <c:pt idx="4972">
                  <c:v>41068.405011574076</c:v>
                </c:pt>
                <c:pt idx="4973">
                  <c:v>41068.405358796299</c:v>
                </c:pt>
                <c:pt idx="4974">
                  <c:v>41068.405706018515</c:v>
                </c:pt>
                <c:pt idx="4975">
                  <c:v>41068.406053240738</c:v>
                </c:pt>
                <c:pt idx="4976">
                  <c:v>41068.406400462962</c:v>
                </c:pt>
                <c:pt idx="4977">
                  <c:v>41068.406747685185</c:v>
                </c:pt>
                <c:pt idx="4978">
                  <c:v>41068.407094907408</c:v>
                </c:pt>
                <c:pt idx="4979">
                  <c:v>41068.407442129632</c:v>
                </c:pt>
                <c:pt idx="4980">
                  <c:v>41068.407789351855</c:v>
                </c:pt>
                <c:pt idx="4981">
                  <c:v>41068.408136574071</c:v>
                </c:pt>
                <c:pt idx="4982">
                  <c:v>41068.408483796295</c:v>
                </c:pt>
                <c:pt idx="4983">
                  <c:v>41068.408831018518</c:v>
                </c:pt>
                <c:pt idx="4984">
                  <c:v>41068.409178240741</c:v>
                </c:pt>
                <c:pt idx="4985">
                  <c:v>41068.409525462965</c:v>
                </c:pt>
                <c:pt idx="4986">
                  <c:v>41068.409872685188</c:v>
                </c:pt>
                <c:pt idx="4987">
                  <c:v>41068.410219907404</c:v>
                </c:pt>
                <c:pt idx="4988">
                  <c:v>41068.410567129627</c:v>
                </c:pt>
                <c:pt idx="4989">
                  <c:v>41068.410914351851</c:v>
                </c:pt>
                <c:pt idx="4990">
                  <c:v>41068.411261574074</c:v>
                </c:pt>
                <c:pt idx="4991">
                  <c:v>41068.411608796298</c:v>
                </c:pt>
                <c:pt idx="4992">
                  <c:v>41068.411956018521</c:v>
                </c:pt>
                <c:pt idx="4993">
                  <c:v>41068.412303240744</c:v>
                </c:pt>
                <c:pt idx="4994">
                  <c:v>41068.41265046296</c:v>
                </c:pt>
                <c:pt idx="4995">
                  <c:v>41068.412997685184</c:v>
                </c:pt>
                <c:pt idx="4996">
                  <c:v>41068.413344907407</c:v>
                </c:pt>
                <c:pt idx="4997">
                  <c:v>41068.41369212963</c:v>
                </c:pt>
                <c:pt idx="4998">
                  <c:v>41068.414039351854</c:v>
                </c:pt>
                <c:pt idx="4999">
                  <c:v>41068.414386574077</c:v>
                </c:pt>
                <c:pt idx="5000">
                  <c:v>41068.414733796293</c:v>
                </c:pt>
                <c:pt idx="5001">
                  <c:v>41068.415081018517</c:v>
                </c:pt>
                <c:pt idx="5002">
                  <c:v>41068.41542824074</c:v>
                </c:pt>
                <c:pt idx="5003">
                  <c:v>41068.415775462963</c:v>
                </c:pt>
                <c:pt idx="5004">
                  <c:v>41068.416122685187</c:v>
                </c:pt>
                <c:pt idx="5005">
                  <c:v>41068.41646990741</c:v>
                </c:pt>
                <c:pt idx="5006">
                  <c:v>41068.416817129626</c:v>
                </c:pt>
                <c:pt idx="5007">
                  <c:v>41068.417164351849</c:v>
                </c:pt>
                <c:pt idx="5008">
                  <c:v>41068.417511574073</c:v>
                </c:pt>
                <c:pt idx="5009">
                  <c:v>41068.417858796296</c:v>
                </c:pt>
                <c:pt idx="5010">
                  <c:v>41068.418206018519</c:v>
                </c:pt>
                <c:pt idx="5011">
                  <c:v>41068.418553240743</c:v>
                </c:pt>
                <c:pt idx="5012">
                  <c:v>41068.418900462966</c:v>
                </c:pt>
                <c:pt idx="5013">
                  <c:v>41068.419247685182</c:v>
                </c:pt>
                <c:pt idx="5014">
                  <c:v>41068.419594907406</c:v>
                </c:pt>
                <c:pt idx="5015">
                  <c:v>41068.419942129629</c:v>
                </c:pt>
                <c:pt idx="5016">
                  <c:v>41068.420289351852</c:v>
                </c:pt>
                <c:pt idx="5017">
                  <c:v>41068.420636574076</c:v>
                </c:pt>
                <c:pt idx="5018">
                  <c:v>41068.420983796299</c:v>
                </c:pt>
                <c:pt idx="5019">
                  <c:v>41068.421331018515</c:v>
                </c:pt>
                <c:pt idx="5020">
                  <c:v>41068.421678240738</c:v>
                </c:pt>
                <c:pt idx="5021">
                  <c:v>41068.422025462962</c:v>
                </c:pt>
                <c:pt idx="5022">
                  <c:v>41068.422372685185</c:v>
                </c:pt>
                <c:pt idx="5023">
                  <c:v>41068.422719907408</c:v>
                </c:pt>
                <c:pt idx="5024">
                  <c:v>41068.423067129632</c:v>
                </c:pt>
                <c:pt idx="5025">
                  <c:v>41068.423414351855</c:v>
                </c:pt>
                <c:pt idx="5026">
                  <c:v>41068.423761574071</c:v>
                </c:pt>
                <c:pt idx="5027">
                  <c:v>41068.424108796295</c:v>
                </c:pt>
                <c:pt idx="5028">
                  <c:v>41068.424456018518</c:v>
                </c:pt>
                <c:pt idx="5029">
                  <c:v>41068.424803240741</c:v>
                </c:pt>
                <c:pt idx="5030">
                  <c:v>41068.425150462965</c:v>
                </c:pt>
                <c:pt idx="5031">
                  <c:v>41068.425497685188</c:v>
                </c:pt>
                <c:pt idx="5032">
                  <c:v>41068.425844907404</c:v>
                </c:pt>
                <c:pt idx="5033">
                  <c:v>41068.426192129627</c:v>
                </c:pt>
                <c:pt idx="5034">
                  <c:v>41068.426539351851</c:v>
                </c:pt>
                <c:pt idx="5035">
                  <c:v>41068.426886574074</c:v>
                </c:pt>
                <c:pt idx="5036">
                  <c:v>41068.427233796298</c:v>
                </c:pt>
                <c:pt idx="5037">
                  <c:v>41068.427581018521</c:v>
                </c:pt>
                <c:pt idx="5038">
                  <c:v>41068.427928240744</c:v>
                </c:pt>
                <c:pt idx="5039">
                  <c:v>41068.42827546296</c:v>
                </c:pt>
                <c:pt idx="5040">
                  <c:v>41068.428622685184</c:v>
                </c:pt>
                <c:pt idx="5041">
                  <c:v>41068.428969907407</c:v>
                </c:pt>
                <c:pt idx="5042">
                  <c:v>41068.42931712963</c:v>
                </c:pt>
                <c:pt idx="5043">
                  <c:v>41068.429664351854</c:v>
                </c:pt>
                <c:pt idx="5044">
                  <c:v>41068.430011574077</c:v>
                </c:pt>
                <c:pt idx="5045">
                  <c:v>41068.430358796293</c:v>
                </c:pt>
                <c:pt idx="5046">
                  <c:v>41068.430706018517</c:v>
                </c:pt>
                <c:pt idx="5047">
                  <c:v>41068.43105324074</c:v>
                </c:pt>
                <c:pt idx="5048">
                  <c:v>41068.431400462963</c:v>
                </c:pt>
                <c:pt idx="5049">
                  <c:v>41068.431747685187</c:v>
                </c:pt>
                <c:pt idx="5050">
                  <c:v>41068.43209490741</c:v>
                </c:pt>
                <c:pt idx="5051">
                  <c:v>41068.432442129626</c:v>
                </c:pt>
                <c:pt idx="5052">
                  <c:v>41068.432789351849</c:v>
                </c:pt>
                <c:pt idx="5053">
                  <c:v>41068.433136574073</c:v>
                </c:pt>
                <c:pt idx="5054">
                  <c:v>41068.433483796296</c:v>
                </c:pt>
                <c:pt idx="5055">
                  <c:v>41068.433831018519</c:v>
                </c:pt>
                <c:pt idx="5056">
                  <c:v>41068.434178240743</c:v>
                </c:pt>
                <c:pt idx="5057">
                  <c:v>41068.434525462966</c:v>
                </c:pt>
                <c:pt idx="5058">
                  <c:v>41068.434872685182</c:v>
                </c:pt>
                <c:pt idx="5059">
                  <c:v>41068.435219907406</c:v>
                </c:pt>
                <c:pt idx="5060">
                  <c:v>41068.435567129629</c:v>
                </c:pt>
                <c:pt idx="5061">
                  <c:v>41068.435914351852</c:v>
                </c:pt>
                <c:pt idx="5062">
                  <c:v>41068.436261574076</c:v>
                </c:pt>
                <c:pt idx="5063">
                  <c:v>41068.436608796299</c:v>
                </c:pt>
                <c:pt idx="5064">
                  <c:v>41068.436956018515</c:v>
                </c:pt>
                <c:pt idx="5065">
                  <c:v>41068.437303240738</c:v>
                </c:pt>
                <c:pt idx="5066">
                  <c:v>41068.437650462962</c:v>
                </c:pt>
                <c:pt idx="5067">
                  <c:v>41068.437997685185</c:v>
                </c:pt>
                <c:pt idx="5068">
                  <c:v>41068.438344907408</c:v>
                </c:pt>
                <c:pt idx="5069">
                  <c:v>41068.438692129632</c:v>
                </c:pt>
                <c:pt idx="5070">
                  <c:v>41068.439039351855</c:v>
                </c:pt>
                <c:pt idx="5071">
                  <c:v>41068.439386574071</c:v>
                </c:pt>
                <c:pt idx="5072">
                  <c:v>41068.439733796295</c:v>
                </c:pt>
                <c:pt idx="5073">
                  <c:v>41068.440081018518</c:v>
                </c:pt>
                <c:pt idx="5074">
                  <c:v>41068.440428240741</c:v>
                </c:pt>
                <c:pt idx="5075">
                  <c:v>41068.440775462965</c:v>
                </c:pt>
                <c:pt idx="5076">
                  <c:v>41068.441122685188</c:v>
                </c:pt>
                <c:pt idx="5077">
                  <c:v>41068.441469907404</c:v>
                </c:pt>
                <c:pt idx="5078">
                  <c:v>41068.441817129627</c:v>
                </c:pt>
                <c:pt idx="5079">
                  <c:v>41068.442164351851</c:v>
                </c:pt>
                <c:pt idx="5080">
                  <c:v>41068.442511574074</c:v>
                </c:pt>
                <c:pt idx="5081">
                  <c:v>41068.442858796298</c:v>
                </c:pt>
                <c:pt idx="5082">
                  <c:v>41068.443206018521</c:v>
                </c:pt>
                <c:pt idx="5083">
                  <c:v>41068.443553240744</c:v>
                </c:pt>
                <c:pt idx="5084">
                  <c:v>41068.44390046296</c:v>
                </c:pt>
                <c:pt idx="5085">
                  <c:v>41068.444247685184</c:v>
                </c:pt>
                <c:pt idx="5086">
                  <c:v>41068.444594907407</c:v>
                </c:pt>
                <c:pt idx="5087">
                  <c:v>41068.44494212963</c:v>
                </c:pt>
                <c:pt idx="5088">
                  <c:v>41068.445289351854</c:v>
                </c:pt>
                <c:pt idx="5089">
                  <c:v>41068.445636574077</c:v>
                </c:pt>
                <c:pt idx="5090">
                  <c:v>41068.445983796293</c:v>
                </c:pt>
                <c:pt idx="5091">
                  <c:v>41068.446331018517</c:v>
                </c:pt>
                <c:pt idx="5092">
                  <c:v>41068.44667824074</c:v>
                </c:pt>
                <c:pt idx="5093">
                  <c:v>41068.447025462963</c:v>
                </c:pt>
                <c:pt idx="5094">
                  <c:v>41068.447372685187</c:v>
                </c:pt>
                <c:pt idx="5095">
                  <c:v>41068.44771990741</c:v>
                </c:pt>
                <c:pt idx="5096">
                  <c:v>41068.448067129626</c:v>
                </c:pt>
                <c:pt idx="5097">
                  <c:v>41068.448414351849</c:v>
                </c:pt>
                <c:pt idx="5098">
                  <c:v>41068.448761574073</c:v>
                </c:pt>
                <c:pt idx="5099">
                  <c:v>41068.449108796296</c:v>
                </c:pt>
                <c:pt idx="5100">
                  <c:v>41068.449456018519</c:v>
                </c:pt>
                <c:pt idx="5101">
                  <c:v>41068.449803240743</c:v>
                </c:pt>
                <c:pt idx="5102">
                  <c:v>41068.450150462966</c:v>
                </c:pt>
                <c:pt idx="5103">
                  <c:v>41068.450497685182</c:v>
                </c:pt>
                <c:pt idx="5104">
                  <c:v>41068.450844907406</c:v>
                </c:pt>
                <c:pt idx="5105">
                  <c:v>41068.451192129629</c:v>
                </c:pt>
                <c:pt idx="5106">
                  <c:v>41068.451539351852</c:v>
                </c:pt>
                <c:pt idx="5107">
                  <c:v>41068.451886574076</c:v>
                </c:pt>
                <c:pt idx="5108">
                  <c:v>41068.452233796299</c:v>
                </c:pt>
                <c:pt idx="5109">
                  <c:v>41068.452581018515</c:v>
                </c:pt>
                <c:pt idx="5110">
                  <c:v>41068.452928240738</c:v>
                </c:pt>
                <c:pt idx="5111">
                  <c:v>41068.453275462962</c:v>
                </c:pt>
                <c:pt idx="5112">
                  <c:v>41068.453622685185</c:v>
                </c:pt>
                <c:pt idx="5113">
                  <c:v>41068.453969907408</c:v>
                </c:pt>
                <c:pt idx="5114">
                  <c:v>41068.454317129632</c:v>
                </c:pt>
                <c:pt idx="5115">
                  <c:v>41068.454664351855</c:v>
                </c:pt>
                <c:pt idx="5116">
                  <c:v>41068.455011574071</c:v>
                </c:pt>
                <c:pt idx="5117">
                  <c:v>41068.455358796295</c:v>
                </c:pt>
                <c:pt idx="5118">
                  <c:v>41068.455706018518</c:v>
                </c:pt>
                <c:pt idx="5119">
                  <c:v>41068.456053240741</c:v>
                </c:pt>
                <c:pt idx="5120">
                  <c:v>41068.456400462965</c:v>
                </c:pt>
                <c:pt idx="5121">
                  <c:v>41068.456747685188</c:v>
                </c:pt>
                <c:pt idx="5122">
                  <c:v>41068.457094907404</c:v>
                </c:pt>
                <c:pt idx="5123">
                  <c:v>41068.457442129627</c:v>
                </c:pt>
                <c:pt idx="5124">
                  <c:v>41068.457789351851</c:v>
                </c:pt>
                <c:pt idx="5125">
                  <c:v>41068.458136574074</c:v>
                </c:pt>
                <c:pt idx="5126">
                  <c:v>41068.458483796298</c:v>
                </c:pt>
                <c:pt idx="5127">
                  <c:v>41068.458831018521</c:v>
                </c:pt>
                <c:pt idx="5128">
                  <c:v>41068.459178240744</c:v>
                </c:pt>
                <c:pt idx="5129">
                  <c:v>41068.45952546296</c:v>
                </c:pt>
                <c:pt idx="5130">
                  <c:v>41068.459872685184</c:v>
                </c:pt>
                <c:pt idx="5131">
                  <c:v>41068.460219907407</c:v>
                </c:pt>
                <c:pt idx="5132">
                  <c:v>41068.46056712963</c:v>
                </c:pt>
                <c:pt idx="5133">
                  <c:v>41068.460914351854</c:v>
                </c:pt>
                <c:pt idx="5134">
                  <c:v>41068.461261574077</c:v>
                </c:pt>
                <c:pt idx="5135">
                  <c:v>41068.461608796293</c:v>
                </c:pt>
                <c:pt idx="5136">
                  <c:v>41068.461956018517</c:v>
                </c:pt>
                <c:pt idx="5137">
                  <c:v>41068.46230324074</c:v>
                </c:pt>
                <c:pt idx="5138">
                  <c:v>41068.462650462963</c:v>
                </c:pt>
                <c:pt idx="5139">
                  <c:v>41068.462997685187</c:v>
                </c:pt>
                <c:pt idx="5140">
                  <c:v>41068.46334490741</c:v>
                </c:pt>
                <c:pt idx="5141">
                  <c:v>41068.463692129626</c:v>
                </c:pt>
                <c:pt idx="5142">
                  <c:v>41068.464039351849</c:v>
                </c:pt>
                <c:pt idx="5143">
                  <c:v>41068.464386574073</c:v>
                </c:pt>
                <c:pt idx="5144">
                  <c:v>41068.464733796296</c:v>
                </c:pt>
                <c:pt idx="5145">
                  <c:v>41068.465081018519</c:v>
                </c:pt>
                <c:pt idx="5146">
                  <c:v>41068.465428240743</c:v>
                </c:pt>
                <c:pt idx="5147">
                  <c:v>41068.465775462966</c:v>
                </c:pt>
                <c:pt idx="5148">
                  <c:v>41068.466122685182</c:v>
                </c:pt>
                <c:pt idx="5149">
                  <c:v>41068.466469907406</c:v>
                </c:pt>
                <c:pt idx="5150">
                  <c:v>41068.466817129629</c:v>
                </c:pt>
                <c:pt idx="5151">
                  <c:v>41068.467164351852</c:v>
                </c:pt>
                <c:pt idx="5152">
                  <c:v>41068.467511574076</c:v>
                </c:pt>
                <c:pt idx="5153">
                  <c:v>41068.467858796299</c:v>
                </c:pt>
                <c:pt idx="5154">
                  <c:v>41068.468206018515</c:v>
                </c:pt>
                <c:pt idx="5155">
                  <c:v>41068.468553240738</c:v>
                </c:pt>
                <c:pt idx="5156">
                  <c:v>41068.468900462962</c:v>
                </c:pt>
                <c:pt idx="5157">
                  <c:v>41068.469247685185</c:v>
                </c:pt>
                <c:pt idx="5158">
                  <c:v>41068.469594907408</c:v>
                </c:pt>
                <c:pt idx="5159">
                  <c:v>41068.469942129632</c:v>
                </c:pt>
                <c:pt idx="5160">
                  <c:v>41068.470289351855</c:v>
                </c:pt>
                <c:pt idx="5161">
                  <c:v>41068.470636574071</c:v>
                </c:pt>
                <c:pt idx="5162">
                  <c:v>41068.470983796295</c:v>
                </c:pt>
                <c:pt idx="5163">
                  <c:v>41068.471331018518</c:v>
                </c:pt>
                <c:pt idx="5164">
                  <c:v>41068.471678240741</c:v>
                </c:pt>
                <c:pt idx="5165">
                  <c:v>41068.472025462965</c:v>
                </c:pt>
                <c:pt idx="5166">
                  <c:v>41068.472372685188</c:v>
                </c:pt>
                <c:pt idx="5167">
                  <c:v>41068.472719907404</c:v>
                </c:pt>
                <c:pt idx="5168">
                  <c:v>41068.473067129627</c:v>
                </c:pt>
                <c:pt idx="5169">
                  <c:v>41068.473414351851</c:v>
                </c:pt>
                <c:pt idx="5170">
                  <c:v>41068.473761574074</c:v>
                </c:pt>
                <c:pt idx="5171">
                  <c:v>41068.474108796298</c:v>
                </c:pt>
                <c:pt idx="5172">
                  <c:v>41068.474456018521</c:v>
                </c:pt>
                <c:pt idx="5173">
                  <c:v>41068.474803240744</c:v>
                </c:pt>
                <c:pt idx="5174">
                  <c:v>41068.47515046296</c:v>
                </c:pt>
                <c:pt idx="5175">
                  <c:v>41068.475497685184</c:v>
                </c:pt>
                <c:pt idx="5176">
                  <c:v>41068.475844907407</c:v>
                </c:pt>
                <c:pt idx="5177">
                  <c:v>41068.47619212963</c:v>
                </c:pt>
                <c:pt idx="5178">
                  <c:v>41068.476539351854</c:v>
                </c:pt>
                <c:pt idx="5179">
                  <c:v>41068.476886574077</c:v>
                </c:pt>
                <c:pt idx="5180">
                  <c:v>41068.477233796293</c:v>
                </c:pt>
                <c:pt idx="5181">
                  <c:v>41068.477581018517</c:v>
                </c:pt>
                <c:pt idx="5182">
                  <c:v>41068.47792824074</c:v>
                </c:pt>
                <c:pt idx="5183">
                  <c:v>41068.478275462963</c:v>
                </c:pt>
                <c:pt idx="5184">
                  <c:v>41068.478622685187</c:v>
                </c:pt>
                <c:pt idx="5185">
                  <c:v>41068.47896990741</c:v>
                </c:pt>
                <c:pt idx="5186">
                  <c:v>41068.479317129626</c:v>
                </c:pt>
                <c:pt idx="5187">
                  <c:v>41068.479664351849</c:v>
                </c:pt>
                <c:pt idx="5188">
                  <c:v>41068.480011574073</c:v>
                </c:pt>
                <c:pt idx="5189">
                  <c:v>41068.480358796296</c:v>
                </c:pt>
                <c:pt idx="5190">
                  <c:v>41068.480706018519</c:v>
                </c:pt>
                <c:pt idx="5191">
                  <c:v>41068.481053240743</c:v>
                </c:pt>
                <c:pt idx="5192">
                  <c:v>41068.481400462966</c:v>
                </c:pt>
                <c:pt idx="5193">
                  <c:v>41068.481747685182</c:v>
                </c:pt>
                <c:pt idx="5194">
                  <c:v>41068.482094907406</c:v>
                </c:pt>
                <c:pt idx="5195">
                  <c:v>41068.482442129629</c:v>
                </c:pt>
                <c:pt idx="5196">
                  <c:v>41068.482789351852</c:v>
                </c:pt>
                <c:pt idx="5197">
                  <c:v>41068.483136574076</c:v>
                </c:pt>
                <c:pt idx="5198">
                  <c:v>41068.483483796299</c:v>
                </c:pt>
                <c:pt idx="5199">
                  <c:v>41068.483831018515</c:v>
                </c:pt>
                <c:pt idx="5200">
                  <c:v>41068.484178240738</c:v>
                </c:pt>
                <c:pt idx="5201">
                  <c:v>41068.484525462962</c:v>
                </c:pt>
                <c:pt idx="5202">
                  <c:v>41068.484872685185</c:v>
                </c:pt>
                <c:pt idx="5203">
                  <c:v>41068.485219907408</c:v>
                </c:pt>
                <c:pt idx="5204">
                  <c:v>41068.485567129632</c:v>
                </c:pt>
                <c:pt idx="5205">
                  <c:v>41068.485914351855</c:v>
                </c:pt>
                <c:pt idx="5206">
                  <c:v>41068.486261574071</c:v>
                </c:pt>
                <c:pt idx="5207">
                  <c:v>41068.486608796295</c:v>
                </c:pt>
                <c:pt idx="5208">
                  <c:v>41068.486956018518</c:v>
                </c:pt>
                <c:pt idx="5209">
                  <c:v>41068.487303240741</c:v>
                </c:pt>
                <c:pt idx="5210">
                  <c:v>41068.487650462965</c:v>
                </c:pt>
                <c:pt idx="5211">
                  <c:v>41068.487997685188</c:v>
                </c:pt>
                <c:pt idx="5212">
                  <c:v>41068.488344907404</c:v>
                </c:pt>
                <c:pt idx="5213">
                  <c:v>41068.488692129627</c:v>
                </c:pt>
                <c:pt idx="5214">
                  <c:v>41068.489039351851</c:v>
                </c:pt>
                <c:pt idx="5215">
                  <c:v>41068.489386574074</c:v>
                </c:pt>
                <c:pt idx="5216">
                  <c:v>41068.489733796298</c:v>
                </c:pt>
                <c:pt idx="5217">
                  <c:v>41068.490081018521</c:v>
                </c:pt>
                <c:pt idx="5218">
                  <c:v>41068.490428240744</c:v>
                </c:pt>
                <c:pt idx="5219">
                  <c:v>41068.49077546296</c:v>
                </c:pt>
                <c:pt idx="5220">
                  <c:v>41068.491122685184</c:v>
                </c:pt>
                <c:pt idx="5221">
                  <c:v>41068.491469907407</c:v>
                </c:pt>
                <c:pt idx="5222">
                  <c:v>41068.49181712963</c:v>
                </c:pt>
                <c:pt idx="5223">
                  <c:v>41068.492164351854</c:v>
                </c:pt>
                <c:pt idx="5224">
                  <c:v>41068.492511574077</c:v>
                </c:pt>
                <c:pt idx="5225">
                  <c:v>41068.492858796293</c:v>
                </c:pt>
                <c:pt idx="5226">
                  <c:v>41068.493206018517</c:v>
                </c:pt>
                <c:pt idx="5227">
                  <c:v>41068.49355324074</c:v>
                </c:pt>
                <c:pt idx="5228">
                  <c:v>41068.493900462963</c:v>
                </c:pt>
                <c:pt idx="5229">
                  <c:v>41068.494247685187</c:v>
                </c:pt>
                <c:pt idx="5230">
                  <c:v>41068.49459490741</c:v>
                </c:pt>
                <c:pt idx="5231">
                  <c:v>41068.494942129626</c:v>
                </c:pt>
                <c:pt idx="5232">
                  <c:v>41068.495289351849</c:v>
                </c:pt>
                <c:pt idx="5233">
                  <c:v>41068.495636574073</c:v>
                </c:pt>
                <c:pt idx="5234">
                  <c:v>41068.495983796296</c:v>
                </c:pt>
                <c:pt idx="5235">
                  <c:v>41068.496331018519</c:v>
                </c:pt>
                <c:pt idx="5236">
                  <c:v>41068.496678240743</c:v>
                </c:pt>
                <c:pt idx="5237">
                  <c:v>41068.497025462966</c:v>
                </c:pt>
                <c:pt idx="5238">
                  <c:v>41068.497372685182</c:v>
                </c:pt>
                <c:pt idx="5239">
                  <c:v>41068.497719907406</c:v>
                </c:pt>
                <c:pt idx="5240">
                  <c:v>41068.498067129629</c:v>
                </c:pt>
                <c:pt idx="5241">
                  <c:v>41068.498414351852</c:v>
                </c:pt>
                <c:pt idx="5242">
                  <c:v>41068.498761574076</c:v>
                </c:pt>
                <c:pt idx="5243">
                  <c:v>41068.499108796299</c:v>
                </c:pt>
                <c:pt idx="5244">
                  <c:v>41068.499456018515</c:v>
                </c:pt>
                <c:pt idx="5245">
                  <c:v>41068.499803240738</c:v>
                </c:pt>
                <c:pt idx="5246">
                  <c:v>41068.500150462962</c:v>
                </c:pt>
                <c:pt idx="5247">
                  <c:v>41068.500497685185</c:v>
                </c:pt>
                <c:pt idx="5248">
                  <c:v>41068.500844907408</c:v>
                </c:pt>
                <c:pt idx="5249">
                  <c:v>41068.501192129632</c:v>
                </c:pt>
                <c:pt idx="5250">
                  <c:v>41068.501539351855</c:v>
                </c:pt>
                <c:pt idx="5251">
                  <c:v>41068.501886574071</c:v>
                </c:pt>
                <c:pt idx="5252">
                  <c:v>41068.502233796295</c:v>
                </c:pt>
                <c:pt idx="5253">
                  <c:v>41068.502581018518</c:v>
                </c:pt>
                <c:pt idx="5254">
                  <c:v>41068.502928240741</c:v>
                </c:pt>
                <c:pt idx="5255">
                  <c:v>41068.503275462965</c:v>
                </c:pt>
                <c:pt idx="5256">
                  <c:v>41068.503622685188</c:v>
                </c:pt>
                <c:pt idx="5257">
                  <c:v>41068.503969907404</c:v>
                </c:pt>
                <c:pt idx="5258">
                  <c:v>41068.504317129627</c:v>
                </c:pt>
                <c:pt idx="5259">
                  <c:v>41068.504664351851</c:v>
                </c:pt>
                <c:pt idx="5260">
                  <c:v>41068.505011574074</c:v>
                </c:pt>
                <c:pt idx="5261">
                  <c:v>41068.505358796298</c:v>
                </c:pt>
                <c:pt idx="5262">
                  <c:v>41068.505706018521</c:v>
                </c:pt>
                <c:pt idx="5263">
                  <c:v>41068.506053240744</c:v>
                </c:pt>
                <c:pt idx="5264">
                  <c:v>41068.50640046296</c:v>
                </c:pt>
                <c:pt idx="5265">
                  <c:v>41068.506747685184</c:v>
                </c:pt>
                <c:pt idx="5266">
                  <c:v>41068.507094907407</c:v>
                </c:pt>
                <c:pt idx="5267">
                  <c:v>41068.50744212963</c:v>
                </c:pt>
                <c:pt idx="5268">
                  <c:v>41068.507789351854</c:v>
                </c:pt>
                <c:pt idx="5269">
                  <c:v>41068.508136574077</c:v>
                </c:pt>
                <c:pt idx="5270">
                  <c:v>41068.508483796293</c:v>
                </c:pt>
                <c:pt idx="5271">
                  <c:v>41068.508831018517</c:v>
                </c:pt>
                <c:pt idx="5272">
                  <c:v>41068.50917824074</c:v>
                </c:pt>
                <c:pt idx="5273">
                  <c:v>41068.509525462963</c:v>
                </c:pt>
                <c:pt idx="5274">
                  <c:v>41068.509872685187</c:v>
                </c:pt>
                <c:pt idx="5275">
                  <c:v>41068.51021990741</c:v>
                </c:pt>
                <c:pt idx="5276">
                  <c:v>41068.510567129626</c:v>
                </c:pt>
                <c:pt idx="5277">
                  <c:v>41068.510914351849</c:v>
                </c:pt>
                <c:pt idx="5278">
                  <c:v>41068.511261574073</c:v>
                </c:pt>
                <c:pt idx="5279">
                  <c:v>41068.511608796296</c:v>
                </c:pt>
                <c:pt idx="5280">
                  <c:v>41068.511956018519</c:v>
                </c:pt>
                <c:pt idx="5281">
                  <c:v>41068.512303240743</c:v>
                </c:pt>
                <c:pt idx="5282">
                  <c:v>41068.512650462966</c:v>
                </c:pt>
                <c:pt idx="5283">
                  <c:v>41068.512997685182</c:v>
                </c:pt>
                <c:pt idx="5284">
                  <c:v>41068.513344907406</c:v>
                </c:pt>
                <c:pt idx="5285">
                  <c:v>41068.513692129629</c:v>
                </c:pt>
                <c:pt idx="5286">
                  <c:v>41068.514039351852</c:v>
                </c:pt>
                <c:pt idx="5287">
                  <c:v>41068.514386574076</c:v>
                </c:pt>
                <c:pt idx="5288">
                  <c:v>41068.514733796299</c:v>
                </c:pt>
                <c:pt idx="5289">
                  <c:v>41068.515081018515</c:v>
                </c:pt>
                <c:pt idx="5290">
                  <c:v>41068.515428240738</c:v>
                </c:pt>
                <c:pt idx="5291">
                  <c:v>41068.515775462962</c:v>
                </c:pt>
                <c:pt idx="5292">
                  <c:v>41068.516122685185</c:v>
                </c:pt>
                <c:pt idx="5293">
                  <c:v>41068.516469907408</c:v>
                </c:pt>
                <c:pt idx="5294">
                  <c:v>41068.516817129632</c:v>
                </c:pt>
                <c:pt idx="5295">
                  <c:v>41068.517164351855</c:v>
                </c:pt>
                <c:pt idx="5296">
                  <c:v>41068.517511574071</c:v>
                </c:pt>
                <c:pt idx="5297">
                  <c:v>41068.517858796295</c:v>
                </c:pt>
                <c:pt idx="5298">
                  <c:v>41068.518206018518</c:v>
                </c:pt>
                <c:pt idx="5299">
                  <c:v>41068.518553240741</c:v>
                </c:pt>
                <c:pt idx="5300">
                  <c:v>41068.518900462965</c:v>
                </c:pt>
                <c:pt idx="5301">
                  <c:v>41068.519247685188</c:v>
                </c:pt>
                <c:pt idx="5302">
                  <c:v>41068.519594907404</c:v>
                </c:pt>
                <c:pt idx="5303">
                  <c:v>41068.519942129627</c:v>
                </c:pt>
                <c:pt idx="5304">
                  <c:v>41068.520289351851</c:v>
                </c:pt>
                <c:pt idx="5305">
                  <c:v>41068.520636574074</c:v>
                </c:pt>
                <c:pt idx="5306">
                  <c:v>41068.520983796298</c:v>
                </c:pt>
                <c:pt idx="5307">
                  <c:v>41068.521331018521</c:v>
                </c:pt>
                <c:pt idx="5308">
                  <c:v>41068.521678240744</c:v>
                </c:pt>
                <c:pt idx="5309">
                  <c:v>41068.52202546296</c:v>
                </c:pt>
                <c:pt idx="5310">
                  <c:v>41068.522372685184</c:v>
                </c:pt>
                <c:pt idx="5311">
                  <c:v>41068.522719907407</c:v>
                </c:pt>
                <c:pt idx="5312">
                  <c:v>41068.52306712963</c:v>
                </c:pt>
                <c:pt idx="5313">
                  <c:v>41068.523414351854</c:v>
                </c:pt>
                <c:pt idx="5314">
                  <c:v>41068.523761574077</c:v>
                </c:pt>
                <c:pt idx="5315">
                  <c:v>41068.524108796293</c:v>
                </c:pt>
                <c:pt idx="5316">
                  <c:v>41068.524456018517</c:v>
                </c:pt>
                <c:pt idx="5317">
                  <c:v>41068.52480324074</c:v>
                </c:pt>
                <c:pt idx="5318">
                  <c:v>41068.525150462963</c:v>
                </c:pt>
                <c:pt idx="5319">
                  <c:v>41068.525497685187</c:v>
                </c:pt>
                <c:pt idx="5320">
                  <c:v>41068.52584490741</c:v>
                </c:pt>
                <c:pt idx="5321">
                  <c:v>41068.526192129626</c:v>
                </c:pt>
                <c:pt idx="5322">
                  <c:v>41068.526539351849</c:v>
                </c:pt>
                <c:pt idx="5323">
                  <c:v>41068.526886574073</c:v>
                </c:pt>
                <c:pt idx="5324">
                  <c:v>41068.527233796296</c:v>
                </c:pt>
                <c:pt idx="5325">
                  <c:v>41068.527581018519</c:v>
                </c:pt>
                <c:pt idx="5326">
                  <c:v>41068.527928240743</c:v>
                </c:pt>
                <c:pt idx="5327">
                  <c:v>41068.528275462966</c:v>
                </c:pt>
                <c:pt idx="5328">
                  <c:v>41068.528622685182</c:v>
                </c:pt>
                <c:pt idx="5329">
                  <c:v>41068.528969907406</c:v>
                </c:pt>
                <c:pt idx="5330">
                  <c:v>41068.529317129629</c:v>
                </c:pt>
                <c:pt idx="5331">
                  <c:v>41068.529664351852</c:v>
                </c:pt>
                <c:pt idx="5332">
                  <c:v>41068.530011574076</c:v>
                </c:pt>
                <c:pt idx="5333">
                  <c:v>41068.530358796299</c:v>
                </c:pt>
                <c:pt idx="5334">
                  <c:v>41068.530706018515</c:v>
                </c:pt>
                <c:pt idx="5335">
                  <c:v>41068.531053240738</c:v>
                </c:pt>
                <c:pt idx="5336">
                  <c:v>41068.531400462962</c:v>
                </c:pt>
                <c:pt idx="5337">
                  <c:v>41068.531747685185</c:v>
                </c:pt>
                <c:pt idx="5338">
                  <c:v>41068.532094907408</c:v>
                </c:pt>
                <c:pt idx="5339">
                  <c:v>41068.532442129632</c:v>
                </c:pt>
                <c:pt idx="5340">
                  <c:v>41068.532789351855</c:v>
                </c:pt>
                <c:pt idx="5341">
                  <c:v>41068.533136574071</c:v>
                </c:pt>
                <c:pt idx="5342">
                  <c:v>41068.533483796295</c:v>
                </c:pt>
                <c:pt idx="5343">
                  <c:v>41068.533831018518</c:v>
                </c:pt>
                <c:pt idx="5344">
                  <c:v>41068.534178240741</c:v>
                </c:pt>
                <c:pt idx="5345">
                  <c:v>41068.534525462965</c:v>
                </c:pt>
                <c:pt idx="5346">
                  <c:v>41068.534872685188</c:v>
                </c:pt>
                <c:pt idx="5347">
                  <c:v>41068.535219907404</c:v>
                </c:pt>
                <c:pt idx="5348">
                  <c:v>41068.535567129627</c:v>
                </c:pt>
                <c:pt idx="5349">
                  <c:v>41068.535914351851</c:v>
                </c:pt>
                <c:pt idx="5350">
                  <c:v>41068.536261574074</c:v>
                </c:pt>
                <c:pt idx="5351">
                  <c:v>41068.536608796298</c:v>
                </c:pt>
                <c:pt idx="5352">
                  <c:v>41068.536956018521</c:v>
                </c:pt>
                <c:pt idx="5353">
                  <c:v>41068.537303240744</c:v>
                </c:pt>
                <c:pt idx="5354">
                  <c:v>41068.53765046296</c:v>
                </c:pt>
                <c:pt idx="5355">
                  <c:v>41068.537997685184</c:v>
                </c:pt>
                <c:pt idx="5356">
                  <c:v>41068.538344907407</c:v>
                </c:pt>
                <c:pt idx="5357">
                  <c:v>41068.53869212963</c:v>
                </c:pt>
                <c:pt idx="5358">
                  <c:v>41068.539039351854</c:v>
                </c:pt>
                <c:pt idx="5359">
                  <c:v>41068.539386574077</c:v>
                </c:pt>
                <c:pt idx="5360">
                  <c:v>41068.539733796293</c:v>
                </c:pt>
                <c:pt idx="5361">
                  <c:v>41068.540081018517</c:v>
                </c:pt>
                <c:pt idx="5362">
                  <c:v>41068.54042824074</c:v>
                </c:pt>
                <c:pt idx="5363">
                  <c:v>41068.540775462963</c:v>
                </c:pt>
                <c:pt idx="5364">
                  <c:v>41068.541122685187</c:v>
                </c:pt>
                <c:pt idx="5365">
                  <c:v>41068.54146990741</c:v>
                </c:pt>
                <c:pt idx="5366">
                  <c:v>41068.541817129626</c:v>
                </c:pt>
                <c:pt idx="5367">
                  <c:v>41068.542164351849</c:v>
                </c:pt>
                <c:pt idx="5368">
                  <c:v>41068.542511574073</c:v>
                </c:pt>
                <c:pt idx="5369">
                  <c:v>41068.542858796296</c:v>
                </c:pt>
                <c:pt idx="5370">
                  <c:v>41068.543206018519</c:v>
                </c:pt>
                <c:pt idx="5371">
                  <c:v>41068.543553240743</c:v>
                </c:pt>
                <c:pt idx="5372">
                  <c:v>41068.543900462966</c:v>
                </c:pt>
                <c:pt idx="5373">
                  <c:v>41068.544247685182</c:v>
                </c:pt>
                <c:pt idx="5374">
                  <c:v>41068.544594907406</c:v>
                </c:pt>
                <c:pt idx="5375">
                  <c:v>41068.544942129629</c:v>
                </c:pt>
                <c:pt idx="5376">
                  <c:v>41068.545289351852</c:v>
                </c:pt>
                <c:pt idx="5377">
                  <c:v>41068.545636574076</c:v>
                </c:pt>
                <c:pt idx="5378">
                  <c:v>41068.545983796299</c:v>
                </c:pt>
                <c:pt idx="5379">
                  <c:v>41068.546331018515</c:v>
                </c:pt>
                <c:pt idx="5380">
                  <c:v>41068.546678240738</c:v>
                </c:pt>
                <c:pt idx="5381">
                  <c:v>41068.547025462962</c:v>
                </c:pt>
                <c:pt idx="5382">
                  <c:v>41068.547372685185</c:v>
                </c:pt>
                <c:pt idx="5383">
                  <c:v>41068.547719907408</c:v>
                </c:pt>
                <c:pt idx="5384">
                  <c:v>41068.548067129632</c:v>
                </c:pt>
                <c:pt idx="5385">
                  <c:v>41068.548414351855</c:v>
                </c:pt>
                <c:pt idx="5386">
                  <c:v>41068.548761574071</c:v>
                </c:pt>
                <c:pt idx="5387">
                  <c:v>41068.549108796295</c:v>
                </c:pt>
                <c:pt idx="5388">
                  <c:v>41068.549456018518</c:v>
                </c:pt>
                <c:pt idx="5389">
                  <c:v>41068.549803240741</c:v>
                </c:pt>
                <c:pt idx="5390">
                  <c:v>41068.550150462965</c:v>
                </c:pt>
                <c:pt idx="5391">
                  <c:v>41068.550497685188</c:v>
                </c:pt>
                <c:pt idx="5392">
                  <c:v>41068.550844907404</c:v>
                </c:pt>
                <c:pt idx="5393">
                  <c:v>41068.551192129627</c:v>
                </c:pt>
                <c:pt idx="5394">
                  <c:v>41068.551539351851</c:v>
                </c:pt>
                <c:pt idx="5395">
                  <c:v>41068.551886574074</c:v>
                </c:pt>
                <c:pt idx="5396">
                  <c:v>41068.552233796298</c:v>
                </c:pt>
                <c:pt idx="5397">
                  <c:v>41068.552581018521</c:v>
                </c:pt>
                <c:pt idx="5398">
                  <c:v>41068.552928240744</c:v>
                </c:pt>
                <c:pt idx="5399">
                  <c:v>41068.55327546296</c:v>
                </c:pt>
                <c:pt idx="5400">
                  <c:v>41068.553622685184</c:v>
                </c:pt>
                <c:pt idx="5401">
                  <c:v>41068.553969907407</c:v>
                </c:pt>
                <c:pt idx="5402">
                  <c:v>41068.55431712963</c:v>
                </c:pt>
                <c:pt idx="5403">
                  <c:v>41068.554664351854</c:v>
                </c:pt>
                <c:pt idx="5404">
                  <c:v>41068.555011574077</c:v>
                </c:pt>
                <c:pt idx="5405">
                  <c:v>41068.555358796293</c:v>
                </c:pt>
                <c:pt idx="5406">
                  <c:v>41068.555706018517</c:v>
                </c:pt>
                <c:pt idx="5407">
                  <c:v>41068.55605324074</c:v>
                </c:pt>
                <c:pt idx="5408">
                  <c:v>41068.556400462963</c:v>
                </c:pt>
                <c:pt idx="5409">
                  <c:v>41068.556747685187</c:v>
                </c:pt>
                <c:pt idx="5410">
                  <c:v>41068.55709490741</c:v>
                </c:pt>
                <c:pt idx="5411">
                  <c:v>41068.557442129626</c:v>
                </c:pt>
                <c:pt idx="5412">
                  <c:v>41068.557789351849</c:v>
                </c:pt>
                <c:pt idx="5413">
                  <c:v>41068.558136574073</c:v>
                </c:pt>
                <c:pt idx="5414">
                  <c:v>41068.558483796296</c:v>
                </c:pt>
                <c:pt idx="5415">
                  <c:v>41068.558831018519</c:v>
                </c:pt>
                <c:pt idx="5416">
                  <c:v>41068.559178240743</c:v>
                </c:pt>
                <c:pt idx="5417">
                  <c:v>41068.559525462966</c:v>
                </c:pt>
                <c:pt idx="5418">
                  <c:v>41068.559872685182</c:v>
                </c:pt>
                <c:pt idx="5419">
                  <c:v>41068.560219907406</c:v>
                </c:pt>
                <c:pt idx="5420">
                  <c:v>41068.560567129629</c:v>
                </c:pt>
                <c:pt idx="5421">
                  <c:v>41068.560914351852</c:v>
                </c:pt>
                <c:pt idx="5422">
                  <c:v>41068.561261574076</c:v>
                </c:pt>
                <c:pt idx="5423">
                  <c:v>41068.561608796299</c:v>
                </c:pt>
                <c:pt idx="5424">
                  <c:v>41068.561956018515</c:v>
                </c:pt>
                <c:pt idx="5425">
                  <c:v>41068.562303240738</c:v>
                </c:pt>
                <c:pt idx="5426">
                  <c:v>41068.562650462962</c:v>
                </c:pt>
                <c:pt idx="5427">
                  <c:v>41068.562997685185</c:v>
                </c:pt>
                <c:pt idx="5428">
                  <c:v>41068.563344907408</c:v>
                </c:pt>
                <c:pt idx="5429">
                  <c:v>41068.563692129632</c:v>
                </c:pt>
                <c:pt idx="5430">
                  <c:v>41068.564039351855</c:v>
                </c:pt>
                <c:pt idx="5431">
                  <c:v>41068.564386574071</c:v>
                </c:pt>
                <c:pt idx="5432">
                  <c:v>41068.564733796295</c:v>
                </c:pt>
                <c:pt idx="5433">
                  <c:v>41068.565081018518</c:v>
                </c:pt>
                <c:pt idx="5434">
                  <c:v>41068.565428240741</c:v>
                </c:pt>
                <c:pt idx="5435">
                  <c:v>41068.565775462965</c:v>
                </c:pt>
                <c:pt idx="5436">
                  <c:v>41068.566122685188</c:v>
                </c:pt>
                <c:pt idx="5437">
                  <c:v>41068.566469907404</c:v>
                </c:pt>
                <c:pt idx="5438">
                  <c:v>41068.566817129627</c:v>
                </c:pt>
                <c:pt idx="5439">
                  <c:v>41068.567164351851</c:v>
                </c:pt>
                <c:pt idx="5440">
                  <c:v>41068.567511574074</c:v>
                </c:pt>
                <c:pt idx="5441">
                  <c:v>41068.567858796298</c:v>
                </c:pt>
                <c:pt idx="5442">
                  <c:v>41068.568206018521</c:v>
                </c:pt>
                <c:pt idx="5443">
                  <c:v>41068.568553240744</c:v>
                </c:pt>
                <c:pt idx="5444">
                  <c:v>41068.56890046296</c:v>
                </c:pt>
                <c:pt idx="5445">
                  <c:v>41068.569247685184</c:v>
                </c:pt>
                <c:pt idx="5446">
                  <c:v>41068.569594907407</c:v>
                </c:pt>
                <c:pt idx="5447">
                  <c:v>41068.56994212963</c:v>
                </c:pt>
                <c:pt idx="5448">
                  <c:v>41068.570289351854</c:v>
                </c:pt>
                <c:pt idx="5449">
                  <c:v>41068.570636574077</c:v>
                </c:pt>
                <c:pt idx="5450">
                  <c:v>41068.570983796293</c:v>
                </c:pt>
                <c:pt idx="5451">
                  <c:v>41068.571331018517</c:v>
                </c:pt>
                <c:pt idx="5452">
                  <c:v>41068.57167824074</c:v>
                </c:pt>
                <c:pt idx="5453">
                  <c:v>41068.572025462963</c:v>
                </c:pt>
                <c:pt idx="5454">
                  <c:v>41068.572372685187</c:v>
                </c:pt>
                <c:pt idx="5455">
                  <c:v>41068.57271990741</c:v>
                </c:pt>
                <c:pt idx="5456">
                  <c:v>41068.573067129626</c:v>
                </c:pt>
                <c:pt idx="5457">
                  <c:v>41068.573414351849</c:v>
                </c:pt>
                <c:pt idx="5458">
                  <c:v>41068.573761574073</c:v>
                </c:pt>
                <c:pt idx="5459">
                  <c:v>41068.574108796296</c:v>
                </c:pt>
                <c:pt idx="5460">
                  <c:v>41068.574456018519</c:v>
                </c:pt>
                <c:pt idx="5461">
                  <c:v>41068.574803240743</c:v>
                </c:pt>
                <c:pt idx="5462">
                  <c:v>41068.575150462966</c:v>
                </c:pt>
                <c:pt idx="5463">
                  <c:v>41068.575497685182</c:v>
                </c:pt>
                <c:pt idx="5464">
                  <c:v>41068.575844907406</c:v>
                </c:pt>
                <c:pt idx="5465">
                  <c:v>41068.576192129629</c:v>
                </c:pt>
                <c:pt idx="5466">
                  <c:v>41068.576539351852</c:v>
                </c:pt>
                <c:pt idx="5467">
                  <c:v>41068.576886574076</c:v>
                </c:pt>
                <c:pt idx="5468">
                  <c:v>41068.577233796299</c:v>
                </c:pt>
                <c:pt idx="5469">
                  <c:v>41068.577581018515</c:v>
                </c:pt>
                <c:pt idx="5470">
                  <c:v>41068.577928240738</c:v>
                </c:pt>
                <c:pt idx="5471">
                  <c:v>41068.578275462962</c:v>
                </c:pt>
                <c:pt idx="5472">
                  <c:v>41068.578622685185</c:v>
                </c:pt>
                <c:pt idx="5473">
                  <c:v>41068.578969907408</c:v>
                </c:pt>
                <c:pt idx="5474">
                  <c:v>41068.579317129632</c:v>
                </c:pt>
                <c:pt idx="5475">
                  <c:v>41068.579664351855</c:v>
                </c:pt>
                <c:pt idx="5476">
                  <c:v>41068.580011574071</c:v>
                </c:pt>
                <c:pt idx="5477">
                  <c:v>41068.580358796295</c:v>
                </c:pt>
                <c:pt idx="5478">
                  <c:v>41068.580706018518</c:v>
                </c:pt>
                <c:pt idx="5479">
                  <c:v>41068.581053240741</c:v>
                </c:pt>
                <c:pt idx="5480">
                  <c:v>41068.581400462965</c:v>
                </c:pt>
                <c:pt idx="5481">
                  <c:v>41068.581747685188</c:v>
                </c:pt>
                <c:pt idx="5482">
                  <c:v>41068.582094907404</c:v>
                </c:pt>
                <c:pt idx="5483">
                  <c:v>41068.582442129627</c:v>
                </c:pt>
                <c:pt idx="5484">
                  <c:v>41068.582789351851</c:v>
                </c:pt>
                <c:pt idx="5485">
                  <c:v>41068.583136574074</c:v>
                </c:pt>
                <c:pt idx="5486">
                  <c:v>41068.583483796298</c:v>
                </c:pt>
                <c:pt idx="5487">
                  <c:v>41068.583831018521</c:v>
                </c:pt>
                <c:pt idx="5488">
                  <c:v>41068.584178240744</c:v>
                </c:pt>
                <c:pt idx="5489">
                  <c:v>41068.58452546296</c:v>
                </c:pt>
                <c:pt idx="5490">
                  <c:v>41068.584872685184</c:v>
                </c:pt>
                <c:pt idx="5491">
                  <c:v>41068.585219907407</c:v>
                </c:pt>
                <c:pt idx="5492">
                  <c:v>41068.58556712963</c:v>
                </c:pt>
                <c:pt idx="5493">
                  <c:v>41068.585914351854</c:v>
                </c:pt>
                <c:pt idx="5494">
                  <c:v>41068.586261574077</c:v>
                </c:pt>
                <c:pt idx="5495">
                  <c:v>41068.586608796293</c:v>
                </c:pt>
                <c:pt idx="5496">
                  <c:v>41068.586956018517</c:v>
                </c:pt>
                <c:pt idx="5497">
                  <c:v>41068.58730324074</c:v>
                </c:pt>
                <c:pt idx="5498">
                  <c:v>41068.587650462963</c:v>
                </c:pt>
                <c:pt idx="5499">
                  <c:v>41068.587997685187</c:v>
                </c:pt>
                <c:pt idx="5500">
                  <c:v>41068.58834490741</c:v>
                </c:pt>
                <c:pt idx="5501">
                  <c:v>41068.588692129626</c:v>
                </c:pt>
                <c:pt idx="5502">
                  <c:v>41068.589039351849</c:v>
                </c:pt>
                <c:pt idx="5503">
                  <c:v>41068.589386574073</c:v>
                </c:pt>
                <c:pt idx="5504">
                  <c:v>41068.589733796296</c:v>
                </c:pt>
                <c:pt idx="5505">
                  <c:v>41068.590081018519</c:v>
                </c:pt>
                <c:pt idx="5506">
                  <c:v>41068.590428240743</c:v>
                </c:pt>
                <c:pt idx="5507">
                  <c:v>41068.590775462966</c:v>
                </c:pt>
                <c:pt idx="5508">
                  <c:v>41068.591122685182</c:v>
                </c:pt>
                <c:pt idx="5509">
                  <c:v>41068.591469907406</c:v>
                </c:pt>
                <c:pt idx="5510">
                  <c:v>41068.591817129629</c:v>
                </c:pt>
                <c:pt idx="5511">
                  <c:v>41068.592164351852</c:v>
                </c:pt>
                <c:pt idx="5512">
                  <c:v>41068.592511574076</c:v>
                </c:pt>
                <c:pt idx="5513">
                  <c:v>41068.592858796299</c:v>
                </c:pt>
                <c:pt idx="5514">
                  <c:v>41068.593206018515</c:v>
                </c:pt>
                <c:pt idx="5515">
                  <c:v>41068.593553240738</c:v>
                </c:pt>
                <c:pt idx="5516">
                  <c:v>41068.593900462962</c:v>
                </c:pt>
                <c:pt idx="5517">
                  <c:v>41068.594247685185</c:v>
                </c:pt>
                <c:pt idx="5518">
                  <c:v>41068.594594907408</c:v>
                </c:pt>
                <c:pt idx="5519">
                  <c:v>41068.594942129632</c:v>
                </c:pt>
                <c:pt idx="5520">
                  <c:v>41068.595289351855</c:v>
                </c:pt>
                <c:pt idx="5521">
                  <c:v>41068.595636574071</c:v>
                </c:pt>
                <c:pt idx="5522">
                  <c:v>41068.595983796295</c:v>
                </c:pt>
                <c:pt idx="5523">
                  <c:v>41068.596331018518</c:v>
                </c:pt>
                <c:pt idx="5524">
                  <c:v>41068.596678240741</c:v>
                </c:pt>
                <c:pt idx="5525">
                  <c:v>41068.597025462965</c:v>
                </c:pt>
                <c:pt idx="5526">
                  <c:v>41068.597372685188</c:v>
                </c:pt>
                <c:pt idx="5527">
                  <c:v>41068.597719907404</c:v>
                </c:pt>
                <c:pt idx="5528">
                  <c:v>41068.598067129627</c:v>
                </c:pt>
                <c:pt idx="5529">
                  <c:v>41068.598414351851</c:v>
                </c:pt>
                <c:pt idx="5530">
                  <c:v>41068.598761574074</c:v>
                </c:pt>
                <c:pt idx="5531">
                  <c:v>41068.599108796298</c:v>
                </c:pt>
                <c:pt idx="5532">
                  <c:v>41068.599456018521</c:v>
                </c:pt>
                <c:pt idx="5533">
                  <c:v>41068.599803240744</c:v>
                </c:pt>
                <c:pt idx="5534">
                  <c:v>41068.60015046296</c:v>
                </c:pt>
                <c:pt idx="5535">
                  <c:v>41068.600497685184</c:v>
                </c:pt>
                <c:pt idx="5536">
                  <c:v>41068.600844907407</c:v>
                </c:pt>
                <c:pt idx="5537">
                  <c:v>41068.60119212963</c:v>
                </c:pt>
                <c:pt idx="5538">
                  <c:v>41068.601539351854</c:v>
                </c:pt>
                <c:pt idx="5539">
                  <c:v>41068.601886574077</c:v>
                </c:pt>
                <c:pt idx="5540">
                  <c:v>41068.602233796293</c:v>
                </c:pt>
                <c:pt idx="5541">
                  <c:v>41068.602581018517</c:v>
                </c:pt>
                <c:pt idx="5542">
                  <c:v>41068.60292824074</c:v>
                </c:pt>
                <c:pt idx="5543">
                  <c:v>41068.603275462963</c:v>
                </c:pt>
                <c:pt idx="5544">
                  <c:v>41068.603622685187</c:v>
                </c:pt>
                <c:pt idx="5545">
                  <c:v>41068.60396990741</c:v>
                </c:pt>
                <c:pt idx="5546">
                  <c:v>41068.604317129626</c:v>
                </c:pt>
                <c:pt idx="5547">
                  <c:v>41068.604664351849</c:v>
                </c:pt>
                <c:pt idx="5548">
                  <c:v>41068.605011574073</c:v>
                </c:pt>
                <c:pt idx="5549">
                  <c:v>41068.605358796296</c:v>
                </c:pt>
                <c:pt idx="5550">
                  <c:v>41068.605706018519</c:v>
                </c:pt>
                <c:pt idx="5551">
                  <c:v>41068.606053240743</c:v>
                </c:pt>
                <c:pt idx="5552">
                  <c:v>41068.606400462966</c:v>
                </c:pt>
                <c:pt idx="5553">
                  <c:v>41068.606747685182</c:v>
                </c:pt>
                <c:pt idx="5554">
                  <c:v>41068.607094907406</c:v>
                </c:pt>
                <c:pt idx="5555">
                  <c:v>41068.607442129629</c:v>
                </c:pt>
                <c:pt idx="5556">
                  <c:v>41068.607789351852</c:v>
                </c:pt>
                <c:pt idx="5557">
                  <c:v>41068.608136574076</c:v>
                </c:pt>
                <c:pt idx="5558">
                  <c:v>41068.608483796299</c:v>
                </c:pt>
                <c:pt idx="5559">
                  <c:v>41068.608831018515</c:v>
                </c:pt>
                <c:pt idx="5560">
                  <c:v>41068.609178240738</c:v>
                </c:pt>
                <c:pt idx="5561">
                  <c:v>41068.609525462962</c:v>
                </c:pt>
                <c:pt idx="5562">
                  <c:v>41068.609872685185</c:v>
                </c:pt>
                <c:pt idx="5563">
                  <c:v>41068.610219907408</c:v>
                </c:pt>
                <c:pt idx="5564">
                  <c:v>41068.610567129632</c:v>
                </c:pt>
                <c:pt idx="5565">
                  <c:v>41068.610914351855</c:v>
                </c:pt>
                <c:pt idx="5566">
                  <c:v>41068.611261574071</c:v>
                </c:pt>
                <c:pt idx="5567">
                  <c:v>41068.611608796295</c:v>
                </c:pt>
                <c:pt idx="5568">
                  <c:v>41068.611956018518</c:v>
                </c:pt>
                <c:pt idx="5569">
                  <c:v>41068.612303240741</c:v>
                </c:pt>
                <c:pt idx="5570">
                  <c:v>41068.612650462965</c:v>
                </c:pt>
                <c:pt idx="5571">
                  <c:v>41068.612997685188</c:v>
                </c:pt>
                <c:pt idx="5572">
                  <c:v>41068.613344907404</c:v>
                </c:pt>
                <c:pt idx="5573">
                  <c:v>41068.613692129627</c:v>
                </c:pt>
                <c:pt idx="5574">
                  <c:v>41068.614039351851</c:v>
                </c:pt>
                <c:pt idx="5575">
                  <c:v>41068.614386574074</c:v>
                </c:pt>
                <c:pt idx="5576">
                  <c:v>41068.614733796298</c:v>
                </c:pt>
                <c:pt idx="5577">
                  <c:v>41068.615081018521</c:v>
                </c:pt>
                <c:pt idx="5578">
                  <c:v>41068.615428240744</c:v>
                </c:pt>
                <c:pt idx="5579">
                  <c:v>41068.61577546296</c:v>
                </c:pt>
                <c:pt idx="5580">
                  <c:v>41068.616122685184</c:v>
                </c:pt>
                <c:pt idx="5581">
                  <c:v>41068.616469907407</c:v>
                </c:pt>
                <c:pt idx="5582">
                  <c:v>41068.61681712963</c:v>
                </c:pt>
                <c:pt idx="5583">
                  <c:v>41068.617164351854</c:v>
                </c:pt>
                <c:pt idx="5584">
                  <c:v>41068.617511574077</c:v>
                </c:pt>
                <c:pt idx="5585">
                  <c:v>41068.617858796293</c:v>
                </c:pt>
                <c:pt idx="5586">
                  <c:v>41068.618206018517</c:v>
                </c:pt>
                <c:pt idx="5587">
                  <c:v>41068.61855324074</c:v>
                </c:pt>
                <c:pt idx="5588">
                  <c:v>41068.618900462963</c:v>
                </c:pt>
                <c:pt idx="5589">
                  <c:v>41068.619247685187</c:v>
                </c:pt>
                <c:pt idx="5590">
                  <c:v>41068.61959490741</c:v>
                </c:pt>
                <c:pt idx="5591">
                  <c:v>41068.619942129626</c:v>
                </c:pt>
                <c:pt idx="5592">
                  <c:v>41068.620289351849</c:v>
                </c:pt>
                <c:pt idx="5593">
                  <c:v>41068.620636574073</c:v>
                </c:pt>
                <c:pt idx="5594">
                  <c:v>41068.620983796296</c:v>
                </c:pt>
                <c:pt idx="5595">
                  <c:v>41068.621331018519</c:v>
                </c:pt>
                <c:pt idx="5596">
                  <c:v>41068.621678240743</c:v>
                </c:pt>
                <c:pt idx="5597">
                  <c:v>41068.622025462966</c:v>
                </c:pt>
                <c:pt idx="5598">
                  <c:v>41068.622372685182</c:v>
                </c:pt>
                <c:pt idx="5599">
                  <c:v>41068.622719907406</c:v>
                </c:pt>
                <c:pt idx="5600">
                  <c:v>41068.623067129629</c:v>
                </c:pt>
                <c:pt idx="5601">
                  <c:v>41068.623414351852</c:v>
                </c:pt>
                <c:pt idx="5602">
                  <c:v>41068.623761574076</c:v>
                </c:pt>
                <c:pt idx="5603">
                  <c:v>41068.624108796299</c:v>
                </c:pt>
                <c:pt idx="5604">
                  <c:v>41068.624456018515</c:v>
                </c:pt>
                <c:pt idx="5605">
                  <c:v>41068.624803240738</c:v>
                </c:pt>
                <c:pt idx="5606">
                  <c:v>41068.625150462962</c:v>
                </c:pt>
                <c:pt idx="5607">
                  <c:v>41068.625497685185</c:v>
                </c:pt>
                <c:pt idx="5608">
                  <c:v>41068.625844907408</c:v>
                </c:pt>
                <c:pt idx="5609">
                  <c:v>41068.626192129632</c:v>
                </c:pt>
                <c:pt idx="5610">
                  <c:v>41068.626539351855</c:v>
                </c:pt>
                <c:pt idx="5611">
                  <c:v>41068.626886574071</c:v>
                </c:pt>
                <c:pt idx="5612">
                  <c:v>41068.627233796295</c:v>
                </c:pt>
                <c:pt idx="5613">
                  <c:v>41068.627581018518</c:v>
                </c:pt>
                <c:pt idx="5614">
                  <c:v>41068.627928240741</c:v>
                </c:pt>
                <c:pt idx="5615">
                  <c:v>41068.628275462965</c:v>
                </c:pt>
                <c:pt idx="5616">
                  <c:v>41068.628622685188</c:v>
                </c:pt>
                <c:pt idx="5617">
                  <c:v>41068.628969907404</c:v>
                </c:pt>
                <c:pt idx="5618">
                  <c:v>41068.629317129627</c:v>
                </c:pt>
                <c:pt idx="5619">
                  <c:v>41068.629664351851</c:v>
                </c:pt>
                <c:pt idx="5620">
                  <c:v>41068.630011574074</c:v>
                </c:pt>
                <c:pt idx="5621">
                  <c:v>41068.630358796298</c:v>
                </c:pt>
                <c:pt idx="5622">
                  <c:v>41068.630706018521</c:v>
                </c:pt>
                <c:pt idx="5623">
                  <c:v>41068.631053240744</c:v>
                </c:pt>
                <c:pt idx="5624">
                  <c:v>41068.63140046296</c:v>
                </c:pt>
                <c:pt idx="5625">
                  <c:v>41068.631747685184</c:v>
                </c:pt>
                <c:pt idx="5626">
                  <c:v>41068.632094907407</c:v>
                </c:pt>
                <c:pt idx="5627">
                  <c:v>41068.63244212963</c:v>
                </c:pt>
                <c:pt idx="5628">
                  <c:v>41068.632789351854</c:v>
                </c:pt>
                <c:pt idx="5629">
                  <c:v>41068.633136574077</c:v>
                </c:pt>
                <c:pt idx="5630">
                  <c:v>41068.633483796293</c:v>
                </c:pt>
                <c:pt idx="5631">
                  <c:v>41068.633831018517</c:v>
                </c:pt>
                <c:pt idx="5632">
                  <c:v>41068.63417824074</c:v>
                </c:pt>
                <c:pt idx="5633">
                  <c:v>41068.634525462963</c:v>
                </c:pt>
                <c:pt idx="5634">
                  <c:v>41068.634872685187</c:v>
                </c:pt>
                <c:pt idx="5635">
                  <c:v>41068.63521990741</c:v>
                </c:pt>
                <c:pt idx="5636">
                  <c:v>41068.635567129626</c:v>
                </c:pt>
                <c:pt idx="5637">
                  <c:v>41068.635914351849</c:v>
                </c:pt>
                <c:pt idx="5638">
                  <c:v>41068.636261574073</c:v>
                </c:pt>
                <c:pt idx="5639">
                  <c:v>41068.636608796296</c:v>
                </c:pt>
                <c:pt idx="5640">
                  <c:v>41068.636956018519</c:v>
                </c:pt>
                <c:pt idx="5641">
                  <c:v>41068.637303240743</c:v>
                </c:pt>
                <c:pt idx="5642">
                  <c:v>41068.637650462966</c:v>
                </c:pt>
                <c:pt idx="5643">
                  <c:v>41068.637997685182</c:v>
                </c:pt>
                <c:pt idx="5644">
                  <c:v>41068.638344907406</c:v>
                </c:pt>
                <c:pt idx="5645">
                  <c:v>41068.638692129629</c:v>
                </c:pt>
                <c:pt idx="5646">
                  <c:v>41068.639039351852</c:v>
                </c:pt>
                <c:pt idx="5647">
                  <c:v>41068.639386574076</c:v>
                </c:pt>
                <c:pt idx="5648">
                  <c:v>41068.639733796299</c:v>
                </c:pt>
                <c:pt idx="5649">
                  <c:v>41068.640081018515</c:v>
                </c:pt>
                <c:pt idx="5650">
                  <c:v>41068.640428240738</c:v>
                </c:pt>
                <c:pt idx="5651">
                  <c:v>41068.640775462962</c:v>
                </c:pt>
                <c:pt idx="5652">
                  <c:v>41068.641122685185</c:v>
                </c:pt>
                <c:pt idx="5653">
                  <c:v>41068.641469907408</c:v>
                </c:pt>
                <c:pt idx="5654">
                  <c:v>41068.641817129632</c:v>
                </c:pt>
                <c:pt idx="5655">
                  <c:v>41068.642164351855</c:v>
                </c:pt>
                <c:pt idx="5656">
                  <c:v>41068.642511574071</c:v>
                </c:pt>
                <c:pt idx="5657">
                  <c:v>41068.642858796295</c:v>
                </c:pt>
                <c:pt idx="5658">
                  <c:v>41068.643206018518</c:v>
                </c:pt>
                <c:pt idx="5659">
                  <c:v>41068.643553240741</c:v>
                </c:pt>
                <c:pt idx="5660">
                  <c:v>41068.643900462965</c:v>
                </c:pt>
                <c:pt idx="5661">
                  <c:v>41068.644247685188</c:v>
                </c:pt>
                <c:pt idx="5662">
                  <c:v>41068.644594907404</c:v>
                </c:pt>
                <c:pt idx="5663">
                  <c:v>41068.644942129627</c:v>
                </c:pt>
                <c:pt idx="5664">
                  <c:v>41068.645289351851</c:v>
                </c:pt>
                <c:pt idx="5665">
                  <c:v>41068.645636574074</c:v>
                </c:pt>
                <c:pt idx="5666">
                  <c:v>41068.645983796298</c:v>
                </c:pt>
                <c:pt idx="5667">
                  <c:v>41068.646331018521</c:v>
                </c:pt>
                <c:pt idx="5668">
                  <c:v>41068.646678240744</c:v>
                </c:pt>
                <c:pt idx="5669">
                  <c:v>41068.64702546296</c:v>
                </c:pt>
                <c:pt idx="5670">
                  <c:v>41068.647372685184</c:v>
                </c:pt>
                <c:pt idx="5671">
                  <c:v>41068.647719907407</c:v>
                </c:pt>
                <c:pt idx="5672">
                  <c:v>41068.64806712963</c:v>
                </c:pt>
                <c:pt idx="5673">
                  <c:v>41068.648414351854</c:v>
                </c:pt>
                <c:pt idx="5674">
                  <c:v>41068.648761574077</c:v>
                </c:pt>
                <c:pt idx="5675">
                  <c:v>41068.649108796293</c:v>
                </c:pt>
                <c:pt idx="5676">
                  <c:v>41068.649456018517</c:v>
                </c:pt>
                <c:pt idx="5677">
                  <c:v>41068.64980324074</c:v>
                </c:pt>
                <c:pt idx="5678">
                  <c:v>41068.650150462963</c:v>
                </c:pt>
                <c:pt idx="5679">
                  <c:v>41068.650497685187</c:v>
                </c:pt>
                <c:pt idx="5680">
                  <c:v>41068.65084490741</c:v>
                </c:pt>
                <c:pt idx="5681">
                  <c:v>41068.651192129626</c:v>
                </c:pt>
                <c:pt idx="5682">
                  <c:v>41068.651539351849</c:v>
                </c:pt>
                <c:pt idx="5683">
                  <c:v>41068.651886574073</c:v>
                </c:pt>
                <c:pt idx="5684">
                  <c:v>41068.652233796296</c:v>
                </c:pt>
                <c:pt idx="5685">
                  <c:v>41068.652581018519</c:v>
                </c:pt>
                <c:pt idx="5686">
                  <c:v>41068.652928240743</c:v>
                </c:pt>
                <c:pt idx="5687">
                  <c:v>41068.653275462966</c:v>
                </c:pt>
                <c:pt idx="5688">
                  <c:v>41068.653622685182</c:v>
                </c:pt>
                <c:pt idx="5689">
                  <c:v>41068.653969907406</c:v>
                </c:pt>
                <c:pt idx="5690">
                  <c:v>41068.654317129629</c:v>
                </c:pt>
                <c:pt idx="5691">
                  <c:v>41068.654664351852</c:v>
                </c:pt>
                <c:pt idx="5692">
                  <c:v>41068.655011574076</c:v>
                </c:pt>
                <c:pt idx="5693">
                  <c:v>41068.655358796299</c:v>
                </c:pt>
                <c:pt idx="5694">
                  <c:v>41068.655706018515</c:v>
                </c:pt>
                <c:pt idx="5695">
                  <c:v>41068.656053240738</c:v>
                </c:pt>
                <c:pt idx="5696">
                  <c:v>41068.656400462962</c:v>
                </c:pt>
                <c:pt idx="5697">
                  <c:v>41068.656747685185</c:v>
                </c:pt>
                <c:pt idx="5698">
                  <c:v>41068.657094907408</c:v>
                </c:pt>
                <c:pt idx="5699">
                  <c:v>41068.657442129632</c:v>
                </c:pt>
                <c:pt idx="5700">
                  <c:v>41068.657789351855</c:v>
                </c:pt>
                <c:pt idx="5701">
                  <c:v>41068.658136574071</c:v>
                </c:pt>
                <c:pt idx="5702">
                  <c:v>41068.658483796295</c:v>
                </c:pt>
                <c:pt idx="5703">
                  <c:v>41068.658831018518</c:v>
                </c:pt>
                <c:pt idx="5704">
                  <c:v>41068.659178240741</c:v>
                </c:pt>
                <c:pt idx="5705">
                  <c:v>41068.659525462965</c:v>
                </c:pt>
                <c:pt idx="5706">
                  <c:v>41068.659872685188</c:v>
                </c:pt>
                <c:pt idx="5707">
                  <c:v>41068.660219907404</c:v>
                </c:pt>
                <c:pt idx="5708">
                  <c:v>41068.660567129627</c:v>
                </c:pt>
                <c:pt idx="5709">
                  <c:v>41068.660914351851</c:v>
                </c:pt>
                <c:pt idx="5710">
                  <c:v>41068.661261574074</c:v>
                </c:pt>
                <c:pt idx="5711">
                  <c:v>41068.661608796298</c:v>
                </c:pt>
                <c:pt idx="5712">
                  <c:v>41068.661956018521</c:v>
                </c:pt>
                <c:pt idx="5713">
                  <c:v>41068.662303240744</c:v>
                </c:pt>
                <c:pt idx="5714">
                  <c:v>41068.66265046296</c:v>
                </c:pt>
                <c:pt idx="5715">
                  <c:v>41068.662997685184</c:v>
                </c:pt>
                <c:pt idx="5716">
                  <c:v>41068.663344907407</c:v>
                </c:pt>
                <c:pt idx="5717">
                  <c:v>41068.66369212963</c:v>
                </c:pt>
                <c:pt idx="5718">
                  <c:v>41068.664039351854</c:v>
                </c:pt>
                <c:pt idx="5719">
                  <c:v>41068.664386574077</c:v>
                </c:pt>
                <c:pt idx="5720">
                  <c:v>41068.664733796293</c:v>
                </c:pt>
                <c:pt idx="5721">
                  <c:v>41068.665081018517</c:v>
                </c:pt>
                <c:pt idx="5722">
                  <c:v>41068.66542824074</c:v>
                </c:pt>
                <c:pt idx="5723">
                  <c:v>41068.665775462963</c:v>
                </c:pt>
                <c:pt idx="5724">
                  <c:v>41068.666122685187</c:v>
                </c:pt>
                <c:pt idx="5725">
                  <c:v>41068.66646990741</c:v>
                </c:pt>
                <c:pt idx="5726">
                  <c:v>41068.666817129626</c:v>
                </c:pt>
                <c:pt idx="5727">
                  <c:v>41068.667164351849</c:v>
                </c:pt>
                <c:pt idx="5728">
                  <c:v>41068.667511574073</c:v>
                </c:pt>
                <c:pt idx="5729">
                  <c:v>41068.667858796296</c:v>
                </c:pt>
                <c:pt idx="5730">
                  <c:v>41068.668206018519</c:v>
                </c:pt>
                <c:pt idx="5731">
                  <c:v>41068.668553240743</c:v>
                </c:pt>
                <c:pt idx="5732">
                  <c:v>41068.668900462966</c:v>
                </c:pt>
                <c:pt idx="5733">
                  <c:v>41068.669247685182</c:v>
                </c:pt>
                <c:pt idx="5734">
                  <c:v>41068.669594907406</c:v>
                </c:pt>
                <c:pt idx="5735">
                  <c:v>41068.669942129629</c:v>
                </c:pt>
                <c:pt idx="5736">
                  <c:v>41068.670289351852</c:v>
                </c:pt>
                <c:pt idx="5737">
                  <c:v>41068.670636574076</c:v>
                </c:pt>
                <c:pt idx="5738">
                  <c:v>41068.670983796299</c:v>
                </c:pt>
                <c:pt idx="5739">
                  <c:v>41068.671331018515</c:v>
                </c:pt>
                <c:pt idx="5740">
                  <c:v>41068.671678240738</c:v>
                </c:pt>
                <c:pt idx="5741">
                  <c:v>41068.672025462962</c:v>
                </c:pt>
                <c:pt idx="5742">
                  <c:v>41068.672372685185</c:v>
                </c:pt>
                <c:pt idx="5743">
                  <c:v>41068.672719907408</c:v>
                </c:pt>
                <c:pt idx="5744">
                  <c:v>41068.673067129632</c:v>
                </c:pt>
                <c:pt idx="5745">
                  <c:v>41068.673414351855</c:v>
                </c:pt>
                <c:pt idx="5746">
                  <c:v>41068.673761574071</c:v>
                </c:pt>
                <c:pt idx="5747">
                  <c:v>41068.674108796295</c:v>
                </c:pt>
                <c:pt idx="5748">
                  <c:v>41068.674456018518</c:v>
                </c:pt>
                <c:pt idx="5749">
                  <c:v>41068.674803240741</c:v>
                </c:pt>
                <c:pt idx="5750">
                  <c:v>41068.675150462965</c:v>
                </c:pt>
                <c:pt idx="5751">
                  <c:v>41068.675497685188</c:v>
                </c:pt>
                <c:pt idx="5752">
                  <c:v>41068.675844907404</c:v>
                </c:pt>
                <c:pt idx="5753">
                  <c:v>41068.676192129627</c:v>
                </c:pt>
                <c:pt idx="5754">
                  <c:v>41068.676539351851</c:v>
                </c:pt>
                <c:pt idx="5755">
                  <c:v>41068.676886574074</c:v>
                </c:pt>
                <c:pt idx="5756">
                  <c:v>41068.677233796298</c:v>
                </c:pt>
                <c:pt idx="5757">
                  <c:v>41068.677581018521</c:v>
                </c:pt>
                <c:pt idx="5758">
                  <c:v>41068.677928240744</c:v>
                </c:pt>
                <c:pt idx="5759">
                  <c:v>41068.67827546296</c:v>
                </c:pt>
                <c:pt idx="5760">
                  <c:v>41068.678622685184</c:v>
                </c:pt>
                <c:pt idx="5761">
                  <c:v>41068.678969907407</c:v>
                </c:pt>
                <c:pt idx="5762">
                  <c:v>41068.67931712963</c:v>
                </c:pt>
                <c:pt idx="5763">
                  <c:v>41068.679664351854</c:v>
                </c:pt>
                <c:pt idx="5764">
                  <c:v>41068.680011574077</c:v>
                </c:pt>
                <c:pt idx="5765">
                  <c:v>41068.680358796293</c:v>
                </c:pt>
                <c:pt idx="5766">
                  <c:v>41068.680706018517</c:v>
                </c:pt>
                <c:pt idx="5767">
                  <c:v>41068.68105324074</c:v>
                </c:pt>
                <c:pt idx="5768">
                  <c:v>41068.681400462963</c:v>
                </c:pt>
                <c:pt idx="5769">
                  <c:v>41068.681747685187</c:v>
                </c:pt>
                <c:pt idx="5770">
                  <c:v>41068.68209490741</c:v>
                </c:pt>
                <c:pt idx="5771">
                  <c:v>41068.682442129626</c:v>
                </c:pt>
                <c:pt idx="5772">
                  <c:v>41068.682789351849</c:v>
                </c:pt>
                <c:pt idx="5773">
                  <c:v>41068.683136574073</c:v>
                </c:pt>
                <c:pt idx="5774">
                  <c:v>41068.683483796296</c:v>
                </c:pt>
                <c:pt idx="5775">
                  <c:v>41068.683831018519</c:v>
                </c:pt>
                <c:pt idx="5776">
                  <c:v>41068.684178240743</c:v>
                </c:pt>
                <c:pt idx="5777">
                  <c:v>41068.684525462966</c:v>
                </c:pt>
                <c:pt idx="5778">
                  <c:v>41068.684872685182</c:v>
                </c:pt>
                <c:pt idx="5779">
                  <c:v>41068.685219907406</c:v>
                </c:pt>
                <c:pt idx="5780">
                  <c:v>41068.685567129629</c:v>
                </c:pt>
                <c:pt idx="5781">
                  <c:v>41068.685914351852</c:v>
                </c:pt>
                <c:pt idx="5782">
                  <c:v>41068.686261574076</c:v>
                </c:pt>
                <c:pt idx="5783">
                  <c:v>41068.686608796299</c:v>
                </c:pt>
                <c:pt idx="5784">
                  <c:v>41068.686956018515</c:v>
                </c:pt>
                <c:pt idx="5785">
                  <c:v>41068.687303240738</c:v>
                </c:pt>
                <c:pt idx="5786">
                  <c:v>41068.687650462962</c:v>
                </c:pt>
                <c:pt idx="5787">
                  <c:v>41068.687997685185</c:v>
                </c:pt>
                <c:pt idx="5788">
                  <c:v>41068.688344907408</c:v>
                </c:pt>
                <c:pt idx="5789">
                  <c:v>41068.688692129632</c:v>
                </c:pt>
                <c:pt idx="5790">
                  <c:v>41068.689039351855</c:v>
                </c:pt>
                <c:pt idx="5791">
                  <c:v>41068.689386574071</c:v>
                </c:pt>
                <c:pt idx="5792">
                  <c:v>41068.689733796295</c:v>
                </c:pt>
                <c:pt idx="5793">
                  <c:v>41068.690081018518</c:v>
                </c:pt>
                <c:pt idx="5794">
                  <c:v>41068.690428240741</c:v>
                </c:pt>
                <c:pt idx="5795">
                  <c:v>41068.690775462965</c:v>
                </c:pt>
                <c:pt idx="5796">
                  <c:v>41068.691122685188</c:v>
                </c:pt>
                <c:pt idx="5797">
                  <c:v>41068.691469907404</c:v>
                </c:pt>
                <c:pt idx="5798">
                  <c:v>41068.691817129627</c:v>
                </c:pt>
                <c:pt idx="5799">
                  <c:v>41068.692164351851</c:v>
                </c:pt>
                <c:pt idx="5800">
                  <c:v>41068.692511574074</c:v>
                </c:pt>
                <c:pt idx="5801">
                  <c:v>41068.692858796298</c:v>
                </c:pt>
                <c:pt idx="5802">
                  <c:v>41068.693206018521</c:v>
                </c:pt>
                <c:pt idx="5803">
                  <c:v>41068.693553240744</c:v>
                </c:pt>
                <c:pt idx="5804">
                  <c:v>41068.69390046296</c:v>
                </c:pt>
                <c:pt idx="5805">
                  <c:v>41068.694247685184</c:v>
                </c:pt>
                <c:pt idx="5806">
                  <c:v>41068.694594907407</c:v>
                </c:pt>
                <c:pt idx="5807">
                  <c:v>41068.69494212963</c:v>
                </c:pt>
                <c:pt idx="5808">
                  <c:v>41068.695289351854</c:v>
                </c:pt>
                <c:pt idx="5809">
                  <c:v>41068.695636574077</c:v>
                </c:pt>
                <c:pt idx="5810">
                  <c:v>41068.695983796293</c:v>
                </c:pt>
                <c:pt idx="5811">
                  <c:v>41068.696331018517</c:v>
                </c:pt>
                <c:pt idx="5812">
                  <c:v>41068.69667824074</c:v>
                </c:pt>
                <c:pt idx="5813">
                  <c:v>41068.697025462963</c:v>
                </c:pt>
                <c:pt idx="5814">
                  <c:v>41068.697372685187</c:v>
                </c:pt>
                <c:pt idx="5815">
                  <c:v>41068.69771990741</c:v>
                </c:pt>
                <c:pt idx="5816">
                  <c:v>41068.698067129626</c:v>
                </c:pt>
                <c:pt idx="5817">
                  <c:v>41068.698414351849</c:v>
                </c:pt>
                <c:pt idx="5818">
                  <c:v>41068.698761574073</c:v>
                </c:pt>
                <c:pt idx="5819">
                  <c:v>41068.699108796296</c:v>
                </c:pt>
                <c:pt idx="5820">
                  <c:v>41068.699456018519</c:v>
                </c:pt>
                <c:pt idx="5821">
                  <c:v>41068.699803240743</c:v>
                </c:pt>
                <c:pt idx="5822">
                  <c:v>41068.700150462966</c:v>
                </c:pt>
                <c:pt idx="5823">
                  <c:v>41068.700497685182</c:v>
                </c:pt>
                <c:pt idx="5824">
                  <c:v>41068.700844907406</c:v>
                </c:pt>
                <c:pt idx="5825">
                  <c:v>41068.701192129629</c:v>
                </c:pt>
                <c:pt idx="5826">
                  <c:v>41068.701539351852</c:v>
                </c:pt>
                <c:pt idx="5827">
                  <c:v>41068.701886574076</c:v>
                </c:pt>
                <c:pt idx="5828">
                  <c:v>41068.702233796299</c:v>
                </c:pt>
                <c:pt idx="5829">
                  <c:v>41068.702581018515</c:v>
                </c:pt>
                <c:pt idx="5830">
                  <c:v>41068.702928240738</c:v>
                </c:pt>
                <c:pt idx="5831">
                  <c:v>41068.703275462962</c:v>
                </c:pt>
                <c:pt idx="5832">
                  <c:v>41068.703622685185</c:v>
                </c:pt>
                <c:pt idx="5833">
                  <c:v>41068.703969907408</c:v>
                </c:pt>
                <c:pt idx="5834">
                  <c:v>41068.704317129632</c:v>
                </c:pt>
                <c:pt idx="5835">
                  <c:v>41068.704664351855</c:v>
                </c:pt>
                <c:pt idx="5836">
                  <c:v>41068.705011574071</c:v>
                </c:pt>
                <c:pt idx="5837">
                  <c:v>41068.705358796295</c:v>
                </c:pt>
                <c:pt idx="5838">
                  <c:v>41068.705706018518</c:v>
                </c:pt>
                <c:pt idx="5839">
                  <c:v>41068.706053240741</c:v>
                </c:pt>
                <c:pt idx="5840">
                  <c:v>41068.706400462965</c:v>
                </c:pt>
                <c:pt idx="5841">
                  <c:v>41068.706747685188</c:v>
                </c:pt>
                <c:pt idx="5842">
                  <c:v>41068.707094907404</c:v>
                </c:pt>
                <c:pt idx="5843">
                  <c:v>41068.707442129627</c:v>
                </c:pt>
                <c:pt idx="5844">
                  <c:v>41068.707789351851</c:v>
                </c:pt>
                <c:pt idx="5845">
                  <c:v>41068.708136574074</c:v>
                </c:pt>
                <c:pt idx="5846">
                  <c:v>41068.708483796298</c:v>
                </c:pt>
                <c:pt idx="5847">
                  <c:v>41068.708831018521</c:v>
                </c:pt>
                <c:pt idx="5848">
                  <c:v>41068.709178240744</c:v>
                </c:pt>
                <c:pt idx="5849">
                  <c:v>41068.70952546296</c:v>
                </c:pt>
                <c:pt idx="5850">
                  <c:v>41068.709872685184</c:v>
                </c:pt>
                <c:pt idx="5851">
                  <c:v>41068.710219907407</c:v>
                </c:pt>
                <c:pt idx="5852">
                  <c:v>41068.71056712963</c:v>
                </c:pt>
                <c:pt idx="5853">
                  <c:v>41068.710914351854</c:v>
                </c:pt>
                <c:pt idx="5854">
                  <c:v>41068.711261574077</c:v>
                </c:pt>
                <c:pt idx="5855">
                  <c:v>41068.711608796293</c:v>
                </c:pt>
                <c:pt idx="5856">
                  <c:v>41068.711956018517</c:v>
                </c:pt>
                <c:pt idx="5857">
                  <c:v>41068.71230324074</c:v>
                </c:pt>
                <c:pt idx="5858">
                  <c:v>41068.712650462963</c:v>
                </c:pt>
                <c:pt idx="5859">
                  <c:v>41068.712997685187</c:v>
                </c:pt>
                <c:pt idx="5860">
                  <c:v>41068.71334490741</c:v>
                </c:pt>
                <c:pt idx="5861">
                  <c:v>41068.713692129626</c:v>
                </c:pt>
                <c:pt idx="5862">
                  <c:v>41068.714039351849</c:v>
                </c:pt>
                <c:pt idx="5863">
                  <c:v>41068.714386574073</c:v>
                </c:pt>
                <c:pt idx="5864">
                  <c:v>41068.714733796296</c:v>
                </c:pt>
                <c:pt idx="5865">
                  <c:v>41068.715081018519</c:v>
                </c:pt>
                <c:pt idx="5866">
                  <c:v>41068.715428240743</c:v>
                </c:pt>
                <c:pt idx="5867">
                  <c:v>41068.715775462966</c:v>
                </c:pt>
                <c:pt idx="5868">
                  <c:v>41068.716122685182</c:v>
                </c:pt>
                <c:pt idx="5869">
                  <c:v>41068.716469907406</c:v>
                </c:pt>
                <c:pt idx="5870">
                  <c:v>41068.716817129629</c:v>
                </c:pt>
                <c:pt idx="5871">
                  <c:v>41068.717164351852</c:v>
                </c:pt>
                <c:pt idx="5872">
                  <c:v>41068.717511574076</c:v>
                </c:pt>
                <c:pt idx="5873">
                  <c:v>41068.717858796299</c:v>
                </c:pt>
                <c:pt idx="5874">
                  <c:v>41068.718206018515</c:v>
                </c:pt>
                <c:pt idx="5875">
                  <c:v>41068.718553240738</c:v>
                </c:pt>
                <c:pt idx="5876">
                  <c:v>41068.718900462962</c:v>
                </c:pt>
                <c:pt idx="5877">
                  <c:v>41068.719247685185</c:v>
                </c:pt>
                <c:pt idx="5878">
                  <c:v>41068.719594907408</c:v>
                </c:pt>
                <c:pt idx="5879">
                  <c:v>41068.719942129632</c:v>
                </c:pt>
                <c:pt idx="5880">
                  <c:v>41068.720289351855</c:v>
                </c:pt>
                <c:pt idx="5881">
                  <c:v>41068.720636574071</c:v>
                </c:pt>
                <c:pt idx="5882">
                  <c:v>41068.720983796295</c:v>
                </c:pt>
                <c:pt idx="5883">
                  <c:v>41068.721331018518</c:v>
                </c:pt>
                <c:pt idx="5884">
                  <c:v>41068.721678240741</c:v>
                </c:pt>
                <c:pt idx="5885">
                  <c:v>41068.722025462965</c:v>
                </c:pt>
                <c:pt idx="5886">
                  <c:v>41068.722372685188</c:v>
                </c:pt>
                <c:pt idx="5887">
                  <c:v>41068.722719907404</c:v>
                </c:pt>
                <c:pt idx="5888">
                  <c:v>41068.723067129627</c:v>
                </c:pt>
                <c:pt idx="5889">
                  <c:v>41068.723414351851</c:v>
                </c:pt>
                <c:pt idx="5890">
                  <c:v>41068.723761574074</c:v>
                </c:pt>
                <c:pt idx="5891">
                  <c:v>41068.724108796298</c:v>
                </c:pt>
                <c:pt idx="5892">
                  <c:v>41068.724456018521</c:v>
                </c:pt>
                <c:pt idx="5893">
                  <c:v>41068.724803240744</c:v>
                </c:pt>
                <c:pt idx="5894">
                  <c:v>41068.72515046296</c:v>
                </c:pt>
                <c:pt idx="5895">
                  <c:v>41068.725497685184</c:v>
                </c:pt>
                <c:pt idx="5896">
                  <c:v>41068.725844907407</c:v>
                </c:pt>
                <c:pt idx="5897">
                  <c:v>41068.72619212963</c:v>
                </c:pt>
                <c:pt idx="5898">
                  <c:v>41068.726539351854</c:v>
                </c:pt>
                <c:pt idx="5899">
                  <c:v>41068.726886574077</c:v>
                </c:pt>
                <c:pt idx="5900">
                  <c:v>41068.727233796293</c:v>
                </c:pt>
                <c:pt idx="5901">
                  <c:v>41068.727581018517</c:v>
                </c:pt>
                <c:pt idx="5902">
                  <c:v>41068.72792824074</c:v>
                </c:pt>
                <c:pt idx="5903">
                  <c:v>41068.728275462963</c:v>
                </c:pt>
                <c:pt idx="5904">
                  <c:v>41068.728622685187</c:v>
                </c:pt>
                <c:pt idx="5905">
                  <c:v>41068.72896990741</c:v>
                </c:pt>
                <c:pt idx="5906">
                  <c:v>41068.729317129626</c:v>
                </c:pt>
                <c:pt idx="5907">
                  <c:v>41068.729664351849</c:v>
                </c:pt>
                <c:pt idx="5908">
                  <c:v>41068.730011574073</c:v>
                </c:pt>
                <c:pt idx="5909">
                  <c:v>41068.730358796296</c:v>
                </c:pt>
                <c:pt idx="5910">
                  <c:v>41068.730706018519</c:v>
                </c:pt>
                <c:pt idx="5911">
                  <c:v>41068.731053240743</c:v>
                </c:pt>
                <c:pt idx="5912">
                  <c:v>41068.731400462966</c:v>
                </c:pt>
                <c:pt idx="5913">
                  <c:v>41068.731747685182</c:v>
                </c:pt>
                <c:pt idx="5914">
                  <c:v>41068.732094907406</c:v>
                </c:pt>
                <c:pt idx="5915">
                  <c:v>41068.732442129629</c:v>
                </c:pt>
                <c:pt idx="5916">
                  <c:v>41068.732789351852</c:v>
                </c:pt>
                <c:pt idx="5917">
                  <c:v>41068.733136574076</c:v>
                </c:pt>
                <c:pt idx="5918">
                  <c:v>41068.733483796299</c:v>
                </c:pt>
                <c:pt idx="5919">
                  <c:v>41068.733831018515</c:v>
                </c:pt>
                <c:pt idx="5920">
                  <c:v>41068.734178240738</c:v>
                </c:pt>
                <c:pt idx="5921">
                  <c:v>41068.734525462962</c:v>
                </c:pt>
                <c:pt idx="5922">
                  <c:v>41068.734872685185</c:v>
                </c:pt>
                <c:pt idx="5923">
                  <c:v>41068.735219907408</c:v>
                </c:pt>
                <c:pt idx="5924">
                  <c:v>41068.735567129632</c:v>
                </c:pt>
                <c:pt idx="5925">
                  <c:v>41068.735914351855</c:v>
                </c:pt>
                <c:pt idx="5926">
                  <c:v>41068.736261574071</c:v>
                </c:pt>
                <c:pt idx="5927">
                  <c:v>41068.736608796295</c:v>
                </c:pt>
                <c:pt idx="5928">
                  <c:v>41068.736956018518</c:v>
                </c:pt>
                <c:pt idx="5929">
                  <c:v>41068.737303240741</c:v>
                </c:pt>
                <c:pt idx="5930">
                  <c:v>41068.737650462965</c:v>
                </c:pt>
                <c:pt idx="5931">
                  <c:v>41068.737997685188</c:v>
                </c:pt>
                <c:pt idx="5932">
                  <c:v>41068.738344907404</c:v>
                </c:pt>
                <c:pt idx="5933">
                  <c:v>41068.738692129627</c:v>
                </c:pt>
                <c:pt idx="5934">
                  <c:v>41068.739039351851</c:v>
                </c:pt>
                <c:pt idx="5935">
                  <c:v>41068.739386574074</c:v>
                </c:pt>
                <c:pt idx="5936">
                  <c:v>41068.739733796298</c:v>
                </c:pt>
                <c:pt idx="5937">
                  <c:v>41068.740081018521</c:v>
                </c:pt>
                <c:pt idx="5938">
                  <c:v>41068.740428240744</c:v>
                </c:pt>
                <c:pt idx="5939">
                  <c:v>41068.74077546296</c:v>
                </c:pt>
                <c:pt idx="5940">
                  <c:v>41068.741122685184</c:v>
                </c:pt>
                <c:pt idx="5941">
                  <c:v>41068.741469907407</c:v>
                </c:pt>
                <c:pt idx="5942">
                  <c:v>41068.74181712963</c:v>
                </c:pt>
                <c:pt idx="5943">
                  <c:v>41068.742164351854</c:v>
                </c:pt>
                <c:pt idx="5944">
                  <c:v>41068.742511574077</c:v>
                </c:pt>
                <c:pt idx="5945">
                  <c:v>41068.742858796293</c:v>
                </c:pt>
                <c:pt idx="5946">
                  <c:v>41068.743206018517</c:v>
                </c:pt>
                <c:pt idx="5947">
                  <c:v>41068.74355324074</c:v>
                </c:pt>
                <c:pt idx="5948">
                  <c:v>41068.743900462963</c:v>
                </c:pt>
                <c:pt idx="5949">
                  <c:v>41068.744247685187</c:v>
                </c:pt>
                <c:pt idx="5950">
                  <c:v>41068.74459490741</c:v>
                </c:pt>
                <c:pt idx="5951">
                  <c:v>41068.744942129626</c:v>
                </c:pt>
                <c:pt idx="5952">
                  <c:v>41068.745289351849</c:v>
                </c:pt>
                <c:pt idx="5953">
                  <c:v>41068.745636574073</c:v>
                </c:pt>
                <c:pt idx="5954">
                  <c:v>41068.745983796296</c:v>
                </c:pt>
                <c:pt idx="5955">
                  <c:v>41068.746331018519</c:v>
                </c:pt>
                <c:pt idx="5956">
                  <c:v>41068.746678240743</c:v>
                </c:pt>
                <c:pt idx="5957">
                  <c:v>41068.747025462966</c:v>
                </c:pt>
                <c:pt idx="5958">
                  <c:v>41068.747372685182</c:v>
                </c:pt>
                <c:pt idx="5959">
                  <c:v>41068.747719907406</c:v>
                </c:pt>
                <c:pt idx="5960">
                  <c:v>41068.748067129629</c:v>
                </c:pt>
                <c:pt idx="5961">
                  <c:v>41068.748414351852</c:v>
                </c:pt>
                <c:pt idx="5962">
                  <c:v>41068.748761574076</c:v>
                </c:pt>
                <c:pt idx="5963">
                  <c:v>41068.749108796299</c:v>
                </c:pt>
                <c:pt idx="5964">
                  <c:v>41068.749456018515</c:v>
                </c:pt>
                <c:pt idx="5965">
                  <c:v>41068.749803240738</c:v>
                </c:pt>
                <c:pt idx="5966">
                  <c:v>41068.750150462962</c:v>
                </c:pt>
                <c:pt idx="5967">
                  <c:v>41068.750497685185</c:v>
                </c:pt>
                <c:pt idx="5968">
                  <c:v>41068.750844907408</c:v>
                </c:pt>
                <c:pt idx="5969">
                  <c:v>41068.751192129632</c:v>
                </c:pt>
                <c:pt idx="5970">
                  <c:v>41068.751539351855</c:v>
                </c:pt>
                <c:pt idx="5971">
                  <c:v>41068.751886574071</c:v>
                </c:pt>
                <c:pt idx="5972">
                  <c:v>41068.752233796295</c:v>
                </c:pt>
                <c:pt idx="5973">
                  <c:v>41068.752581018518</c:v>
                </c:pt>
                <c:pt idx="5974">
                  <c:v>41068.752928240741</c:v>
                </c:pt>
                <c:pt idx="5975">
                  <c:v>41068.753275462965</c:v>
                </c:pt>
                <c:pt idx="5976">
                  <c:v>41068.753622685188</c:v>
                </c:pt>
                <c:pt idx="5977">
                  <c:v>41068.753969907404</c:v>
                </c:pt>
                <c:pt idx="5978">
                  <c:v>41068.754317129627</c:v>
                </c:pt>
                <c:pt idx="5979">
                  <c:v>41068.754664351851</c:v>
                </c:pt>
                <c:pt idx="5980">
                  <c:v>41068.755011574074</c:v>
                </c:pt>
                <c:pt idx="5981">
                  <c:v>41068.755358796298</c:v>
                </c:pt>
                <c:pt idx="5982">
                  <c:v>41068.755706018521</c:v>
                </c:pt>
                <c:pt idx="5983">
                  <c:v>41068.756053240744</c:v>
                </c:pt>
                <c:pt idx="5984">
                  <c:v>41068.75640046296</c:v>
                </c:pt>
                <c:pt idx="5985">
                  <c:v>41068.756747685184</c:v>
                </c:pt>
                <c:pt idx="5986">
                  <c:v>41068.757094907407</c:v>
                </c:pt>
                <c:pt idx="5987">
                  <c:v>41068.75744212963</c:v>
                </c:pt>
                <c:pt idx="5988">
                  <c:v>41068.757789351854</c:v>
                </c:pt>
                <c:pt idx="5989">
                  <c:v>41068.758136574077</c:v>
                </c:pt>
                <c:pt idx="5990">
                  <c:v>41068.758483796293</c:v>
                </c:pt>
                <c:pt idx="5991">
                  <c:v>41068.758831018517</c:v>
                </c:pt>
                <c:pt idx="5992">
                  <c:v>41068.75917824074</c:v>
                </c:pt>
                <c:pt idx="5993">
                  <c:v>41068.759525462963</c:v>
                </c:pt>
                <c:pt idx="5994">
                  <c:v>41068.759872685187</c:v>
                </c:pt>
                <c:pt idx="5995">
                  <c:v>41068.76021990741</c:v>
                </c:pt>
                <c:pt idx="5996">
                  <c:v>41068.760567129626</c:v>
                </c:pt>
                <c:pt idx="5997">
                  <c:v>41068.760914351849</c:v>
                </c:pt>
                <c:pt idx="5998">
                  <c:v>41068.761261574073</c:v>
                </c:pt>
                <c:pt idx="5999">
                  <c:v>41068.761608796296</c:v>
                </c:pt>
                <c:pt idx="6000">
                  <c:v>41068.761956018519</c:v>
                </c:pt>
                <c:pt idx="6001">
                  <c:v>41068.762303240743</c:v>
                </c:pt>
                <c:pt idx="6002">
                  <c:v>41068.762650462966</c:v>
                </c:pt>
                <c:pt idx="6003">
                  <c:v>41068.762997685182</c:v>
                </c:pt>
                <c:pt idx="6004">
                  <c:v>41068.763344907406</c:v>
                </c:pt>
                <c:pt idx="6005">
                  <c:v>41068.763692129629</c:v>
                </c:pt>
                <c:pt idx="6006">
                  <c:v>41068.764039351852</c:v>
                </c:pt>
                <c:pt idx="6007">
                  <c:v>41068.764386574076</c:v>
                </c:pt>
                <c:pt idx="6008">
                  <c:v>41068.764733796299</c:v>
                </c:pt>
                <c:pt idx="6009">
                  <c:v>41068.765081018515</c:v>
                </c:pt>
                <c:pt idx="6010">
                  <c:v>41068.765428240738</c:v>
                </c:pt>
                <c:pt idx="6011">
                  <c:v>41068.765775462962</c:v>
                </c:pt>
                <c:pt idx="6012">
                  <c:v>41068.766122685185</c:v>
                </c:pt>
                <c:pt idx="6013">
                  <c:v>41068.766469907408</c:v>
                </c:pt>
                <c:pt idx="6014">
                  <c:v>41068.766817129632</c:v>
                </c:pt>
                <c:pt idx="6015">
                  <c:v>41068.767164351855</c:v>
                </c:pt>
                <c:pt idx="6016">
                  <c:v>41068.767511574071</c:v>
                </c:pt>
                <c:pt idx="6017">
                  <c:v>41068.767858796295</c:v>
                </c:pt>
                <c:pt idx="6018">
                  <c:v>41068.768206018518</c:v>
                </c:pt>
                <c:pt idx="6019">
                  <c:v>41068.768553240741</c:v>
                </c:pt>
                <c:pt idx="6020">
                  <c:v>41068.768900462965</c:v>
                </c:pt>
                <c:pt idx="6021">
                  <c:v>41068.769247685188</c:v>
                </c:pt>
                <c:pt idx="6022">
                  <c:v>41068.769594907404</c:v>
                </c:pt>
                <c:pt idx="6023">
                  <c:v>41068.769942129627</c:v>
                </c:pt>
                <c:pt idx="6024">
                  <c:v>41068.770289351851</c:v>
                </c:pt>
                <c:pt idx="6025">
                  <c:v>41068.770636574074</c:v>
                </c:pt>
                <c:pt idx="6026">
                  <c:v>41068.770983796298</c:v>
                </c:pt>
                <c:pt idx="6027">
                  <c:v>41068.771331018521</c:v>
                </c:pt>
                <c:pt idx="6028">
                  <c:v>41068.771678240744</c:v>
                </c:pt>
                <c:pt idx="6029">
                  <c:v>41068.77202546296</c:v>
                </c:pt>
                <c:pt idx="6030">
                  <c:v>41068.772372685184</c:v>
                </c:pt>
                <c:pt idx="6031">
                  <c:v>41068.772719907407</c:v>
                </c:pt>
                <c:pt idx="6032">
                  <c:v>41068.77306712963</c:v>
                </c:pt>
                <c:pt idx="6033">
                  <c:v>41068.773414351854</c:v>
                </c:pt>
                <c:pt idx="6034">
                  <c:v>41068.773761574077</c:v>
                </c:pt>
                <c:pt idx="6035">
                  <c:v>41068.774108796293</c:v>
                </c:pt>
                <c:pt idx="6036">
                  <c:v>41068.774456018517</c:v>
                </c:pt>
                <c:pt idx="6037">
                  <c:v>41068.77480324074</c:v>
                </c:pt>
                <c:pt idx="6038">
                  <c:v>41068.775150462963</c:v>
                </c:pt>
                <c:pt idx="6039">
                  <c:v>41068.775497685187</c:v>
                </c:pt>
                <c:pt idx="6040">
                  <c:v>41068.77584490741</c:v>
                </c:pt>
                <c:pt idx="6041">
                  <c:v>41068.776192129626</c:v>
                </c:pt>
                <c:pt idx="6042">
                  <c:v>41068.776539351849</c:v>
                </c:pt>
                <c:pt idx="6043">
                  <c:v>41068.776886574073</c:v>
                </c:pt>
                <c:pt idx="6044">
                  <c:v>41068.777233796296</c:v>
                </c:pt>
                <c:pt idx="6045">
                  <c:v>41068.777581018519</c:v>
                </c:pt>
                <c:pt idx="6046">
                  <c:v>41068.777928240743</c:v>
                </c:pt>
                <c:pt idx="6047">
                  <c:v>41068.778275462966</c:v>
                </c:pt>
                <c:pt idx="6048">
                  <c:v>41068.778622685182</c:v>
                </c:pt>
                <c:pt idx="6049">
                  <c:v>41068.778969907406</c:v>
                </c:pt>
                <c:pt idx="6050">
                  <c:v>41068.779317129629</c:v>
                </c:pt>
                <c:pt idx="6051">
                  <c:v>41068.779664351852</c:v>
                </c:pt>
                <c:pt idx="6052">
                  <c:v>41068.780011574076</c:v>
                </c:pt>
                <c:pt idx="6053">
                  <c:v>41068.780358796299</c:v>
                </c:pt>
                <c:pt idx="6054">
                  <c:v>41068.780706018515</c:v>
                </c:pt>
                <c:pt idx="6055">
                  <c:v>41068.781053240738</c:v>
                </c:pt>
                <c:pt idx="6056">
                  <c:v>41068.781400462962</c:v>
                </c:pt>
                <c:pt idx="6057">
                  <c:v>41068.781747685185</c:v>
                </c:pt>
                <c:pt idx="6058">
                  <c:v>41068.782094907408</c:v>
                </c:pt>
                <c:pt idx="6059">
                  <c:v>41068.782442129632</c:v>
                </c:pt>
                <c:pt idx="6060">
                  <c:v>41068.782789351855</c:v>
                </c:pt>
                <c:pt idx="6061">
                  <c:v>41068.783136574071</c:v>
                </c:pt>
                <c:pt idx="6062">
                  <c:v>41068.783483796295</c:v>
                </c:pt>
                <c:pt idx="6063">
                  <c:v>41068.783831018518</c:v>
                </c:pt>
                <c:pt idx="6064">
                  <c:v>41068.784178240741</c:v>
                </c:pt>
                <c:pt idx="6065">
                  <c:v>41068.784525462965</c:v>
                </c:pt>
                <c:pt idx="6066">
                  <c:v>41068.784872685188</c:v>
                </c:pt>
                <c:pt idx="6067">
                  <c:v>41068.785219907404</c:v>
                </c:pt>
                <c:pt idx="6068">
                  <c:v>41068.785567129627</c:v>
                </c:pt>
                <c:pt idx="6069">
                  <c:v>41068.785914351851</c:v>
                </c:pt>
                <c:pt idx="6070">
                  <c:v>41068.786261574074</c:v>
                </c:pt>
                <c:pt idx="6071">
                  <c:v>41068.786608796298</c:v>
                </c:pt>
                <c:pt idx="6072">
                  <c:v>41068.786956018521</c:v>
                </c:pt>
                <c:pt idx="6073">
                  <c:v>41068.787303240744</c:v>
                </c:pt>
                <c:pt idx="6074">
                  <c:v>41068.78765046296</c:v>
                </c:pt>
                <c:pt idx="6075">
                  <c:v>41068.787997685184</c:v>
                </c:pt>
                <c:pt idx="6076">
                  <c:v>41068.788344907407</c:v>
                </c:pt>
                <c:pt idx="6077">
                  <c:v>41068.78869212963</c:v>
                </c:pt>
                <c:pt idx="6078">
                  <c:v>41068.789039351854</c:v>
                </c:pt>
                <c:pt idx="6079">
                  <c:v>41068.789386574077</c:v>
                </c:pt>
                <c:pt idx="6080">
                  <c:v>41068.789733796293</c:v>
                </c:pt>
                <c:pt idx="6081">
                  <c:v>41068.790081018517</c:v>
                </c:pt>
                <c:pt idx="6082">
                  <c:v>41068.79042824074</c:v>
                </c:pt>
                <c:pt idx="6083">
                  <c:v>41068.790775462963</c:v>
                </c:pt>
                <c:pt idx="6084">
                  <c:v>41068.791122685187</c:v>
                </c:pt>
                <c:pt idx="6085">
                  <c:v>41068.79146990741</c:v>
                </c:pt>
                <c:pt idx="6086">
                  <c:v>41068.791817129626</c:v>
                </c:pt>
                <c:pt idx="6087">
                  <c:v>41068.792164351849</c:v>
                </c:pt>
                <c:pt idx="6088">
                  <c:v>41068.792511574073</c:v>
                </c:pt>
                <c:pt idx="6089">
                  <c:v>41068.792858796296</c:v>
                </c:pt>
                <c:pt idx="6090">
                  <c:v>41068.793206018519</c:v>
                </c:pt>
                <c:pt idx="6091">
                  <c:v>41068.793553240743</c:v>
                </c:pt>
                <c:pt idx="6092">
                  <c:v>41068.793900462966</c:v>
                </c:pt>
                <c:pt idx="6093">
                  <c:v>41068.794247685182</c:v>
                </c:pt>
                <c:pt idx="6094">
                  <c:v>41068.794594907406</c:v>
                </c:pt>
                <c:pt idx="6095">
                  <c:v>41068.794942129629</c:v>
                </c:pt>
                <c:pt idx="6096">
                  <c:v>41068.795289351852</c:v>
                </c:pt>
                <c:pt idx="6097">
                  <c:v>41068.795636574076</c:v>
                </c:pt>
                <c:pt idx="6098">
                  <c:v>41068.795983796299</c:v>
                </c:pt>
                <c:pt idx="6099">
                  <c:v>41068.796331018515</c:v>
                </c:pt>
                <c:pt idx="6100">
                  <c:v>41068.796678240738</c:v>
                </c:pt>
                <c:pt idx="6101">
                  <c:v>41068.797025462962</c:v>
                </c:pt>
                <c:pt idx="6102">
                  <c:v>41068.797372685185</c:v>
                </c:pt>
                <c:pt idx="6103">
                  <c:v>41068.797719907408</c:v>
                </c:pt>
                <c:pt idx="6104">
                  <c:v>41068.798067129632</c:v>
                </c:pt>
                <c:pt idx="6105">
                  <c:v>41068.798414351855</c:v>
                </c:pt>
                <c:pt idx="6106">
                  <c:v>41068.798761574071</c:v>
                </c:pt>
                <c:pt idx="6107">
                  <c:v>41068.799108796295</c:v>
                </c:pt>
                <c:pt idx="6108">
                  <c:v>41068.799456018518</c:v>
                </c:pt>
                <c:pt idx="6109">
                  <c:v>41068.799803240741</c:v>
                </c:pt>
                <c:pt idx="6110">
                  <c:v>41068.800150462965</c:v>
                </c:pt>
                <c:pt idx="6111">
                  <c:v>41068.800497685188</c:v>
                </c:pt>
                <c:pt idx="6112">
                  <c:v>41068.800844907404</c:v>
                </c:pt>
                <c:pt idx="6113">
                  <c:v>41068.801192129627</c:v>
                </c:pt>
                <c:pt idx="6114">
                  <c:v>41068.801539351851</c:v>
                </c:pt>
                <c:pt idx="6115">
                  <c:v>41068.801886574074</c:v>
                </c:pt>
                <c:pt idx="6116">
                  <c:v>41068.802233796298</c:v>
                </c:pt>
                <c:pt idx="6117">
                  <c:v>41068.802581018521</c:v>
                </c:pt>
                <c:pt idx="6118">
                  <c:v>41068.802928240744</c:v>
                </c:pt>
                <c:pt idx="6119">
                  <c:v>41068.80327546296</c:v>
                </c:pt>
                <c:pt idx="6120">
                  <c:v>41068.803622685184</c:v>
                </c:pt>
                <c:pt idx="6121">
                  <c:v>41068.803969907407</c:v>
                </c:pt>
                <c:pt idx="6122">
                  <c:v>41068.80431712963</c:v>
                </c:pt>
                <c:pt idx="6123">
                  <c:v>41068.804664351854</c:v>
                </c:pt>
                <c:pt idx="6124">
                  <c:v>41068.805011574077</c:v>
                </c:pt>
                <c:pt idx="6125">
                  <c:v>41068.805358796293</c:v>
                </c:pt>
                <c:pt idx="6126">
                  <c:v>41068.805706018517</c:v>
                </c:pt>
                <c:pt idx="6127">
                  <c:v>41068.80605324074</c:v>
                </c:pt>
                <c:pt idx="6128">
                  <c:v>41068.806400462963</c:v>
                </c:pt>
                <c:pt idx="6129">
                  <c:v>41068.806747685187</c:v>
                </c:pt>
                <c:pt idx="6130">
                  <c:v>41068.80709490741</c:v>
                </c:pt>
                <c:pt idx="6131">
                  <c:v>41068.807442129626</c:v>
                </c:pt>
                <c:pt idx="6132">
                  <c:v>41068.807789351849</c:v>
                </c:pt>
                <c:pt idx="6133">
                  <c:v>41068.808136574073</c:v>
                </c:pt>
                <c:pt idx="6134">
                  <c:v>41068.808483796296</c:v>
                </c:pt>
                <c:pt idx="6135">
                  <c:v>41068.808831018519</c:v>
                </c:pt>
                <c:pt idx="6136">
                  <c:v>41068.809178240743</c:v>
                </c:pt>
                <c:pt idx="6137">
                  <c:v>41068.809525462966</c:v>
                </c:pt>
                <c:pt idx="6138">
                  <c:v>41068.809872685182</c:v>
                </c:pt>
                <c:pt idx="6139">
                  <c:v>41068.810219907406</c:v>
                </c:pt>
                <c:pt idx="6140">
                  <c:v>41068.810567129629</c:v>
                </c:pt>
                <c:pt idx="6141">
                  <c:v>41068.810914351852</c:v>
                </c:pt>
                <c:pt idx="6142">
                  <c:v>41068.811261574076</c:v>
                </c:pt>
                <c:pt idx="6143">
                  <c:v>41068.811608796299</c:v>
                </c:pt>
                <c:pt idx="6144">
                  <c:v>41068.811956018515</c:v>
                </c:pt>
                <c:pt idx="6145">
                  <c:v>41068.812303240738</c:v>
                </c:pt>
                <c:pt idx="6146">
                  <c:v>41068.812650462962</c:v>
                </c:pt>
                <c:pt idx="6147">
                  <c:v>41068.812997685185</c:v>
                </c:pt>
                <c:pt idx="6148">
                  <c:v>41068.813344907408</c:v>
                </c:pt>
                <c:pt idx="6149">
                  <c:v>41068.813692129632</c:v>
                </c:pt>
                <c:pt idx="6150">
                  <c:v>41068.814039351855</c:v>
                </c:pt>
                <c:pt idx="6151">
                  <c:v>41068.814386574071</c:v>
                </c:pt>
                <c:pt idx="6152">
                  <c:v>41068.814733796295</c:v>
                </c:pt>
                <c:pt idx="6153">
                  <c:v>41068.815081018518</c:v>
                </c:pt>
                <c:pt idx="6154">
                  <c:v>41068.815428240741</c:v>
                </c:pt>
                <c:pt idx="6155">
                  <c:v>41068.815775462965</c:v>
                </c:pt>
                <c:pt idx="6156">
                  <c:v>41068.816122685188</c:v>
                </c:pt>
                <c:pt idx="6157">
                  <c:v>41068.816469907404</c:v>
                </c:pt>
                <c:pt idx="6158">
                  <c:v>41068.816817129627</c:v>
                </c:pt>
                <c:pt idx="6159">
                  <c:v>41068.817164351851</c:v>
                </c:pt>
                <c:pt idx="6160">
                  <c:v>41068.817511574074</c:v>
                </c:pt>
                <c:pt idx="6161">
                  <c:v>41068.817858796298</c:v>
                </c:pt>
                <c:pt idx="6162">
                  <c:v>41068.818206018521</c:v>
                </c:pt>
                <c:pt idx="6163">
                  <c:v>41068.818553240744</c:v>
                </c:pt>
                <c:pt idx="6164">
                  <c:v>41068.81890046296</c:v>
                </c:pt>
                <c:pt idx="6165">
                  <c:v>41068.819247685184</c:v>
                </c:pt>
                <c:pt idx="6166">
                  <c:v>41068.819594907407</c:v>
                </c:pt>
                <c:pt idx="6167">
                  <c:v>41068.81994212963</c:v>
                </c:pt>
                <c:pt idx="6168">
                  <c:v>41068.820289351854</c:v>
                </c:pt>
                <c:pt idx="6169">
                  <c:v>41068.820636574077</c:v>
                </c:pt>
                <c:pt idx="6170">
                  <c:v>41068.820983796293</c:v>
                </c:pt>
                <c:pt idx="6171">
                  <c:v>41068.821331018517</c:v>
                </c:pt>
                <c:pt idx="6172">
                  <c:v>41068.82167824074</c:v>
                </c:pt>
                <c:pt idx="6173">
                  <c:v>41068.822025462963</c:v>
                </c:pt>
                <c:pt idx="6174">
                  <c:v>41068.822372685187</c:v>
                </c:pt>
                <c:pt idx="6175">
                  <c:v>41068.82271990741</c:v>
                </c:pt>
                <c:pt idx="6176">
                  <c:v>41068.823067129626</c:v>
                </c:pt>
                <c:pt idx="6177">
                  <c:v>41068.823414351849</c:v>
                </c:pt>
                <c:pt idx="6178">
                  <c:v>41068.823761574073</c:v>
                </c:pt>
                <c:pt idx="6179">
                  <c:v>41068.824108796296</c:v>
                </c:pt>
                <c:pt idx="6180">
                  <c:v>41068.824456018519</c:v>
                </c:pt>
                <c:pt idx="6181">
                  <c:v>41068.824803240743</c:v>
                </c:pt>
                <c:pt idx="6182">
                  <c:v>41068.825150462966</c:v>
                </c:pt>
                <c:pt idx="6183">
                  <c:v>41068.825497685182</c:v>
                </c:pt>
                <c:pt idx="6184">
                  <c:v>41068.825844907406</c:v>
                </c:pt>
                <c:pt idx="6185">
                  <c:v>41068.826192129629</c:v>
                </c:pt>
                <c:pt idx="6186">
                  <c:v>41068.826539351852</c:v>
                </c:pt>
                <c:pt idx="6187">
                  <c:v>41068.826886574076</c:v>
                </c:pt>
                <c:pt idx="6188">
                  <c:v>41068.827233796299</c:v>
                </c:pt>
                <c:pt idx="6189">
                  <c:v>41068.827581018515</c:v>
                </c:pt>
                <c:pt idx="6190">
                  <c:v>41068.827928240738</c:v>
                </c:pt>
                <c:pt idx="6191">
                  <c:v>41068.828275462962</c:v>
                </c:pt>
                <c:pt idx="6192">
                  <c:v>41068.828622685185</c:v>
                </c:pt>
                <c:pt idx="6193">
                  <c:v>41068.828969907408</c:v>
                </c:pt>
                <c:pt idx="6194">
                  <c:v>41068.829317129632</c:v>
                </c:pt>
                <c:pt idx="6195">
                  <c:v>41068.829664351855</c:v>
                </c:pt>
                <c:pt idx="6196">
                  <c:v>41068.830011574071</c:v>
                </c:pt>
                <c:pt idx="6197">
                  <c:v>41068.830358796295</c:v>
                </c:pt>
                <c:pt idx="6198">
                  <c:v>41068.830706018518</c:v>
                </c:pt>
                <c:pt idx="6199">
                  <c:v>41068.831053240741</c:v>
                </c:pt>
                <c:pt idx="6200">
                  <c:v>41068.831400462965</c:v>
                </c:pt>
                <c:pt idx="6201">
                  <c:v>41068.831747685188</c:v>
                </c:pt>
                <c:pt idx="6202">
                  <c:v>41068.832094907404</c:v>
                </c:pt>
                <c:pt idx="6203">
                  <c:v>41068.832442129627</c:v>
                </c:pt>
                <c:pt idx="6204">
                  <c:v>41068.832789351851</c:v>
                </c:pt>
                <c:pt idx="6205">
                  <c:v>41068.833136574074</c:v>
                </c:pt>
                <c:pt idx="6206">
                  <c:v>41068.833483796298</c:v>
                </c:pt>
                <c:pt idx="6207">
                  <c:v>41068.833831018521</c:v>
                </c:pt>
                <c:pt idx="6208">
                  <c:v>41068.834178240744</c:v>
                </c:pt>
                <c:pt idx="6209">
                  <c:v>41068.83452546296</c:v>
                </c:pt>
                <c:pt idx="6210">
                  <c:v>41068.834872685184</c:v>
                </c:pt>
                <c:pt idx="6211">
                  <c:v>41068.835219907407</c:v>
                </c:pt>
                <c:pt idx="6212">
                  <c:v>41068.83556712963</c:v>
                </c:pt>
                <c:pt idx="6213">
                  <c:v>41068.835914351854</c:v>
                </c:pt>
                <c:pt idx="6214">
                  <c:v>41068.836261574077</c:v>
                </c:pt>
                <c:pt idx="6215">
                  <c:v>41068.836608796293</c:v>
                </c:pt>
                <c:pt idx="6216">
                  <c:v>41068.836956018517</c:v>
                </c:pt>
                <c:pt idx="6217">
                  <c:v>41068.83730324074</c:v>
                </c:pt>
                <c:pt idx="6218">
                  <c:v>41068.837650462963</c:v>
                </c:pt>
                <c:pt idx="6219">
                  <c:v>41068.837997685187</c:v>
                </c:pt>
                <c:pt idx="6220">
                  <c:v>41068.83834490741</c:v>
                </c:pt>
                <c:pt idx="6221">
                  <c:v>41068.838692129626</c:v>
                </c:pt>
                <c:pt idx="6222">
                  <c:v>41068.839039351849</c:v>
                </c:pt>
                <c:pt idx="6223">
                  <c:v>41068.839386574073</c:v>
                </c:pt>
                <c:pt idx="6224">
                  <c:v>41068.839733796296</c:v>
                </c:pt>
                <c:pt idx="6225">
                  <c:v>41068.840081018519</c:v>
                </c:pt>
                <c:pt idx="6226">
                  <c:v>41068.840428240743</c:v>
                </c:pt>
                <c:pt idx="6227">
                  <c:v>41068.840775462966</c:v>
                </c:pt>
                <c:pt idx="6228">
                  <c:v>41068.841122685182</c:v>
                </c:pt>
                <c:pt idx="6229">
                  <c:v>41068.841469907406</c:v>
                </c:pt>
                <c:pt idx="6230">
                  <c:v>41068.841817129629</c:v>
                </c:pt>
                <c:pt idx="6231">
                  <c:v>41068.842164351852</c:v>
                </c:pt>
                <c:pt idx="6232">
                  <c:v>41068.842511574076</c:v>
                </c:pt>
                <c:pt idx="6233">
                  <c:v>41068.842858796299</c:v>
                </c:pt>
                <c:pt idx="6234">
                  <c:v>41068.843206018515</c:v>
                </c:pt>
                <c:pt idx="6235">
                  <c:v>41068.843553240738</c:v>
                </c:pt>
                <c:pt idx="6236">
                  <c:v>41068.843900462962</c:v>
                </c:pt>
                <c:pt idx="6237">
                  <c:v>41068.844247685185</c:v>
                </c:pt>
                <c:pt idx="6238">
                  <c:v>41068.844594907408</c:v>
                </c:pt>
                <c:pt idx="6239">
                  <c:v>41068.844942129632</c:v>
                </c:pt>
                <c:pt idx="6240">
                  <c:v>41068.845289351855</c:v>
                </c:pt>
                <c:pt idx="6241">
                  <c:v>41068.845636574071</c:v>
                </c:pt>
                <c:pt idx="6242">
                  <c:v>41068.845983796295</c:v>
                </c:pt>
                <c:pt idx="6243">
                  <c:v>41068.846331018518</c:v>
                </c:pt>
                <c:pt idx="6244">
                  <c:v>41068.846678240741</c:v>
                </c:pt>
                <c:pt idx="6245">
                  <c:v>41068.847025462965</c:v>
                </c:pt>
                <c:pt idx="6246">
                  <c:v>41068.847372685188</c:v>
                </c:pt>
                <c:pt idx="6247">
                  <c:v>41068.847719907404</c:v>
                </c:pt>
                <c:pt idx="6248">
                  <c:v>41068.848067129627</c:v>
                </c:pt>
                <c:pt idx="6249">
                  <c:v>41068.848414351851</c:v>
                </c:pt>
                <c:pt idx="6250">
                  <c:v>41068.848761574074</c:v>
                </c:pt>
                <c:pt idx="6251">
                  <c:v>41068.849108796298</c:v>
                </c:pt>
                <c:pt idx="6252">
                  <c:v>41068.849456018521</c:v>
                </c:pt>
                <c:pt idx="6253">
                  <c:v>41068.849803240744</c:v>
                </c:pt>
                <c:pt idx="6254">
                  <c:v>41068.85015046296</c:v>
                </c:pt>
                <c:pt idx="6255">
                  <c:v>41068.850497685184</c:v>
                </c:pt>
                <c:pt idx="6256">
                  <c:v>41068.850844907407</c:v>
                </c:pt>
                <c:pt idx="6257">
                  <c:v>41068.85119212963</c:v>
                </c:pt>
                <c:pt idx="6258">
                  <c:v>41068.851539351854</c:v>
                </c:pt>
                <c:pt idx="6259">
                  <c:v>41068.851886574077</c:v>
                </c:pt>
                <c:pt idx="6260">
                  <c:v>41068.852233796293</c:v>
                </c:pt>
                <c:pt idx="6261">
                  <c:v>41068.852581018517</c:v>
                </c:pt>
                <c:pt idx="6262">
                  <c:v>41068.85292824074</c:v>
                </c:pt>
                <c:pt idx="6263">
                  <c:v>41068.853275462963</c:v>
                </c:pt>
                <c:pt idx="6264">
                  <c:v>41068.853622685187</c:v>
                </c:pt>
                <c:pt idx="6265">
                  <c:v>41068.85396990741</c:v>
                </c:pt>
                <c:pt idx="6266">
                  <c:v>41068.854317129626</c:v>
                </c:pt>
                <c:pt idx="6267">
                  <c:v>41068.854664351849</c:v>
                </c:pt>
                <c:pt idx="6268">
                  <c:v>41068.855011574073</c:v>
                </c:pt>
                <c:pt idx="6269">
                  <c:v>41068.855358796296</c:v>
                </c:pt>
                <c:pt idx="6270">
                  <c:v>41068.855706018519</c:v>
                </c:pt>
                <c:pt idx="6271">
                  <c:v>41068.856053240743</c:v>
                </c:pt>
                <c:pt idx="6272">
                  <c:v>41068.856400462966</c:v>
                </c:pt>
                <c:pt idx="6273">
                  <c:v>41068.856747685182</c:v>
                </c:pt>
                <c:pt idx="6274">
                  <c:v>41068.857094907406</c:v>
                </c:pt>
                <c:pt idx="6275">
                  <c:v>41068.857442129629</c:v>
                </c:pt>
                <c:pt idx="6276">
                  <c:v>41068.857789351852</c:v>
                </c:pt>
                <c:pt idx="6277">
                  <c:v>41068.858136574076</c:v>
                </c:pt>
                <c:pt idx="6278">
                  <c:v>41068.858483796299</c:v>
                </c:pt>
                <c:pt idx="6279">
                  <c:v>41068.858831018515</c:v>
                </c:pt>
                <c:pt idx="6280">
                  <c:v>41068.859178240738</c:v>
                </c:pt>
                <c:pt idx="6281">
                  <c:v>41068.859525462962</c:v>
                </c:pt>
                <c:pt idx="6282">
                  <c:v>41068.859872685185</c:v>
                </c:pt>
                <c:pt idx="6283">
                  <c:v>41068.860219907408</c:v>
                </c:pt>
                <c:pt idx="6284">
                  <c:v>41068.860567129632</c:v>
                </c:pt>
                <c:pt idx="6285">
                  <c:v>41068.860914351855</c:v>
                </c:pt>
                <c:pt idx="6286">
                  <c:v>41068.861261574071</c:v>
                </c:pt>
                <c:pt idx="6287">
                  <c:v>41068.861608796295</c:v>
                </c:pt>
                <c:pt idx="6288">
                  <c:v>41068.861956018518</c:v>
                </c:pt>
                <c:pt idx="6289">
                  <c:v>41068.862303240741</c:v>
                </c:pt>
                <c:pt idx="6290">
                  <c:v>41068.862650462965</c:v>
                </c:pt>
                <c:pt idx="6291">
                  <c:v>41068.862997685188</c:v>
                </c:pt>
                <c:pt idx="6292">
                  <c:v>41068.863344907404</c:v>
                </c:pt>
                <c:pt idx="6293">
                  <c:v>41068.863692129627</c:v>
                </c:pt>
                <c:pt idx="6294">
                  <c:v>41068.864039351851</c:v>
                </c:pt>
                <c:pt idx="6295">
                  <c:v>41068.864386574074</c:v>
                </c:pt>
                <c:pt idx="6296">
                  <c:v>41068.864733796298</c:v>
                </c:pt>
                <c:pt idx="6297">
                  <c:v>41068.865081018521</c:v>
                </c:pt>
                <c:pt idx="6298">
                  <c:v>41068.865428240744</c:v>
                </c:pt>
                <c:pt idx="6299">
                  <c:v>41068.86577546296</c:v>
                </c:pt>
                <c:pt idx="6300">
                  <c:v>41068.866122685184</c:v>
                </c:pt>
                <c:pt idx="6301">
                  <c:v>41068.866469907407</c:v>
                </c:pt>
                <c:pt idx="6302">
                  <c:v>41068.86681712963</c:v>
                </c:pt>
                <c:pt idx="6303">
                  <c:v>41068.867164351854</c:v>
                </c:pt>
                <c:pt idx="6304">
                  <c:v>41068.867511574077</c:v>
                </c:pt>
                <c:pt idx="6305">
                  <c:v>41068.867858796293</c:v>
                </c:pt>
                <c:pt idx="6306">
                  <c:v>41068.868206018517</c:v>
                </c:pt>
                <c:pt idx="6307">
                  <c:v>41068.86855324074</c:v>
                </c:pt>
                <c:pt idx="6308">
                  <c:v>41068.868900462963</c:v>
                </c:pt>
                <c:pt idx="6309">
                  <c:v>41068.869247685187</c:v>
                </c:pt>
                <c:pt idx="6310">
                  <c:v>41068.86959490741</c:v>
                </c:pt>
                <c:pt idx="6311">
                  <c:v>41068.869942129626</c:v>
                </c:pt>
                <c:pt idx="6312">
                  <c:v>41068.870289351849</c:v>
                </c:pt>
                <c:pt idx="6313">
                  <c:v>41068.870636574073</c:v>
                </c:pt>
                <c:pt idx="6314">
                  <c:v>41068.870983796296</c:v>
                </c:pt>
                <c:pt idx="6315">
                  <c:v>41068.871331018519</c:v>
                </c:pt>
                <c:pt idx="6316">
                  <c:v>41068.871678240743</c:v>
                </c:pt>
                <c:pt idx="6317">
                  <c:v>41068.872025462966</c:v>
                </c:pt>
                <c:pt idx="6318">
                  <c:v>41068.872372685182</c:v>
                </c:pt>
                <c:pt idx="6319">
                  <c:v>41068.872719907406</c:v>
                </c:pt>
                <c:pt idx="6320">
                  <c:v>41068.873067129629</c:v>
                </c:pt>
                <c:pt idx="6321">
                  <c:v>41068.873414351852</c:v>
                </c:pt>
                <c:pt idx="6322">
                  <c:v>41068.873761574076</c:v>
                </c:pt>
                <c:pt idx="6323">
                  <c:v>41068.874108796299</c:v>
                </c:pt>
                <c:pt idx="6324">
                  <c:v>41068.874456018515</c:v>
                </c:pt>
                <c:pt idx="6325">
                  <c:v>41068.874803240738</c:v>
                </c:pt>
                <c:pt idx="6326">
                  <c:v>41068.875150462962</c:v>
                </c:pt>
                <c:pt idx="6327">
                  <c:v>41068.875497685185</c:v>
                </c:pt>
                <c:pt idx="6328">
                  <c:v>41068.875844907408</c:v>
                </c:pt>
                <c:pt idx="6329">
                  <c:v>41068.876192129632</c:v>
                </c:pt>
                <c:pt idx="6330">
                  <c:v>41068.876539351855</c:v>
                </c:pt>
                <c:pt idx="6331">
                  <c:v>41068.876886574071</c:v>
                </c:pt>
                <c:pt idx="6332">
                  <c:v>41068.877233796295</c:v>
                </c:pt>
                <c:pt idx="6333">
                  <c:v>41068.877581018518</c:v>
                </c:pt>
                <c:pt idx="6334">
                  <c:v>41068.877928240741</c:v>
                </c:pt>
                <c:pt idx="6335">
                  <c:v>41068.878275462965</c:v>
                </c:pt>
                <c:pt idx="6336">
                  <c:v>41068.878622685188</c:v>
                </c:pt>
                <c:pt idx="6337">
                  <c:v>41068.878969907404</c:v>
                </c:pt>
                <c:pt idx="6338">
                  <c:v>41068.879317129627</c:v>
                </c:pt>
                <c:pt idx="6339">
                  <c:v>41068.879664351851</c:v>
                </c:pt>
                <c:pt idx="6340">
                  <c:v>41068.880011574074</c:v>
                </c:pt>
                <c:pt idx="6341">
                  <c:v>41068.880358796298</c:v>
                </c:pt>
                <c:pt idx="6342">
                  <c:v>41068.880706018521</c:v>
                </c:pt>
                <c:pt idx="6343">
                  <c:v>41068.881053240744</c:v>
                </c:pt>
                <c:pt idx="6344">
                  <c:v>41068.88140046296</c:v>
                </c:pt>
                <c:pt idx="6345">
                  <c:v>41068.881747685184</c:v>
                </c:pt>
                <c:pt idx="6346">
                  <c:v>41068.882094907407</c:v>
                </c:pt>
                <c:pt idx="6347">
                  <c:v>41068.88244212963</c:v>
                </c:pt>
                <c:pt idx="6348">
                  <c:v>41068.882789351854</c:v>
                </c:pt>
                <c:pt idx="6349">
                  <c:v>41068.883136574077</c:v>
                </c:pt>
                <c:pt idx="6350">
                  <c:v>41068.883483796293</c:v>
                </c:pt>
                <c:pt idx="6351">
                  <c:v>41068.883831018517</c:v>
                </c:pt>
                <c:pt idx="6352">
                  <c:v>41068.88417824074</c:v>
                </c:pt>
                <c:pt idx="6353">
                  <c:v>41068.884525462963</c:v>
                </c:pt>
                <c:pt idx="6354">
                  <c:v>41068.884872685187</c:v>
                </c:pt>
                <c:pt idx="6355">
                  <c:v>41068.88521990741</c:v>
                </c:pt>
                <c:pt idx="6356">
                  <c:v>41068.885567129626</c:v>
                </c:pt>
                <c:pt idx="6357">
                  <c:v>41068.885914351849</c:v>
                </c:pt>
                <c:pt idx="6358">
                  <c:v>41068.886261574073</c:v>
                </c:pt>
                <c:pt idx="6359">
                  <c:v>41068.886608796296</c:v>
                </c:pt>
                <c:pt idx="6360">
                  <c:v>41068.886956018519</c:v>
                </c:pt>
                <c:pt idx="6361">
                  <c:v>41068.887303240743</c:v>
                </c:pt>
                <c:pt idx="6362">
                  <c:v>41068.887650462966</c:v>
                </c:pt>
                <c:pt idx="6363">
                  <c:v>41068.887997685182</c:v>
                </c:pt>
                <c:pt idx="6364">
                  <c:v>41068.888344907406</c:v>
                </c:pt>
                <c:pt idx="6365">
                  <c:v>41068.888692129629</c:v>
                </c:pt>
                <c:pt idx="6366">
                  <c:v>41068.889039351852</c:v>
                </c:pt>
                <c:pt idx="6367">
                  <c:v>41068.889386574076</c:v>
                </c:pt>
                <c:pt idx="6368">
                  <c:v>41068.889733796299</c:v>
                </c:pt>
                <c:pt idx="6369">
                  <c:v>41068.890081018515</c:v>
                </c:pt>
                <c:pt idx="6370">
                  <c:v>41068.890428240738</c:v>
                </c:pt>
                <c:pt idx="6371">
                  <c:v>41068.890775462962</c:v>
                </c:pt>
                <c:pt idx="6372">
                  <c:v>41068.891122685185</c:v>
                </c:pt>
                <c:pt idx="6373">
                  <c:v>41068.891469907408</c:v>
                </c:pt>
                <c:pt idx="6374">
                  <c:v>41068.891817129632</c:v>
                </c:pt>
                <c:pt idx="6375">
                  <c:v>41068.892164351855</c:v>
                </c:pt>
                <c:pt idx="6376">
                  <c:v>41068.892511574071</c:v>
                </c:pt>
                <c:pt idx="6377">
                  <c:v>41068.892858796295</c:v>
                </c:pt>
                <c:pt idx="6378">
                  <c:v>41068.893206018518</c:v>
                </c:pt>
                <c:pt idx="6379">
                  <c:v>41068.893553240741</c:v>
                </c:pt>
                <c:pt idx="6380">
                  <c:v>41068.893900462965</c:v>
                </c:pt>
                <c:pt idx="6381">
                  <c:v>41068.894247685188</c:v>
                </c:pt>
                <c:pt idx="6382">
                  <c:v>41068.894594907404</c:v>
                </c:pt>
                <c:pt idx="6383">
                  <c:v>41068.894942129627</c:v>
                </c:pt>
                <c:pt idx="6384">
                  <c:v>41068.895289351851</c:v>
                </c:pt>
                <c:pt idx="6385">
                  <c:v>41068.895636574074</c:v>
                </c:pt>
                <c:pt idx="6386">
                  <c:v>41068.895983796298</c:v>
                </c:pt>
                <c:pt idx="6387">
                  <c:v>41068.896331018521</c:v>
                </c:pt>
                <c:pt idx="6388">
                  <c:v>41068.896678240744</c:v>
                </c:pt>
                <c:pt idx="6389">
                  <c:v>41068.89702546296</c:v>
                </c:pt>
                <c:pt idx="6390">
                  <c:v>41068.897372685184</c:v>
                </c:pt>
                <c:pt idx="6391">
                  <c:v>41068.897719907407</c:v>
                </c:pt>
                <c:pt idx="6392">
                  <c:v>41068.89806712963</c:v>
                </c:pt>
                <c:pt idx="6393">
                  <c:v>41068.898414351854</c:v>
                </c:pt>
                <c:pt idx="6394">
                  <c:v>41068.898761574077</c:v>
                </c:pt>
                <c:pt idx="6395">
                  <c:v>41068.899108796293</c:v>
                </c:pt>
                <c:pt idx="6396">
                  <c:v>41068.899456018517</c:v>
                </c:pt>
                <c:pt idx="6397">
                  <c:v>41068.89980324074</c:v>
                </c:pt>
                <c:pt idx="6398">
                  <c:v>41068.900150462963</c:v>
                </c:pt>
                <c:pt idx="6399">
                  <c:v>41068.900497685187</c:v>
                </c:pt>
                <c:pt idx="6400">
                  <c:v>41068.90084490741</c:v>
                </c:pt>
                <c:pt idx="6401">
                  <c:v>41068.901192129626</c:v>
                </c:pt>
                <c:pt idx="6402">
                  <c:v>41068.901539351849</c:v>
                </c:pt>
                <c:pt idx="6403">
                  <c:v>41068.901886574073</c:v>
                </c:pt>
                <c:pt idx="6404">
                  <c:v>41068.902233796296</c:v>
                </c:pt>
                <c:pt idx="6405">
                  <c:v>41068.902581018519</c:v>
                </c:pt>
                <c:pt idx="6406">
                  <c:v>41068.902928240743</c:v>
                </c:pt>
                <c:pt idx="6407">
                  <c:v>41068.903275462966</c:v>
                </c:pt>
                <c:pt idx="6408">
                  <c:v>41068.903622685182</c:v>
                </c:pt>
                <c:pt idx="6409">
                  <c:v>41068.903969907406</c:v>
                </c:pt>
                <c:pt idx="6410">
                  <c:v>41068.904317129629</c:v>
                </c:pt>
                <c:pt idx="6411">
                  <c:v>41068.904664351852</c:v>
                </c:pt>
                <c:pt idx="6412">
                  <c:v>41068.905011574076</c:v>
                </c:pt>
                <c:pt idx="6413">
                  <c:v>41068.905358796299</c:v>
                </c:pt>
                <c:pt idx="6414">
                  <c:v>41068.905706018515</c:v>
                </c:pt>
                <c:pt idx="6415">
                  <c:v>41068.906053240738</c:v>
                </c:pt>
                <c:pt idx="6416">
                  <c:v>41068.906400462962</c:v>
                </c:pt>
                <c:pt idx="6417">
                  <c:v>41068.906747685185</c:v>
                </c:pt>
                <c:pt idx="6418">
                  <c:v>41068.907094907408</c:v>
                </c:pt>
                <c:pt idx="6419">
                  <c:v>41068.907442129632</c:v>
                </c:pt>
                <c:pt idx="6420">
                  <c:v>41068.907789351855</c:v>
                </c:pt>
                <c:pt idx="6421">
                  <c:v>41068.908136574071</c:v>
                </c:pt>
                <c:pt idx="6422">
                  <c:v>41068.908483796295</c:v>
                </c:pt>
                <c:pt idx="6423">
                  <c:v>41068.908831018518</c:v>
                </c:pt>
                <c:pt idx="6424">
                  <c:v>41068.909178240741</c:v>
                </c:pt>
                <c:pt idx="6425">
                  <c:v>41068.909525462965</c:v>
                </c:pt>
                <c:pt idx="6426">
                  <c:v>41068.909872685188</c:v>
                </c:pt>
                <c:pt idx="6427">
                  <c:v>41068.910219907404</c:v>
                </c:pt>
                <c:pt idx="6428">
                  <c:v>41068.910567129627</c:v>
                </c:pt>
                <c:pt idx="6429">
                  <c:v>41068.910914351851</c:v>
                </c:pt>
                <c:pt idx="6430">
                  <c:v>41068.911261574074</c:v>
                </c:pt>
                <c:pt idx="6431">
                  <c:v>41068.911608796298</c:v>
                </c:pt>
                <c:pt idx="6432">
                  <c:v>41068.911956018521</c:v>
                </c:pt>
                <c:pt idx="6433">
                  <c:v>41068.912303240744</c:v>
                </c:pt>
                <c:pt idx="6434">
                  <c:v>41068.91265046296</c:v>
                </c:pt>
                <c:pt idx="6435">
                  <c:v>41068.912997685184</c:v>
                </c:pt>
                <c:pt idx="6436">
                  <c:v>41068.913344907407</c:v>
                </c:pt>
                <c:pt idx="6437">
                  <c:v>41068.91369212963</c:v>
                </c:pt>
                <c:pt idx="6438">
                  <c:v>41068.914039351854</c:v>
                </c:pt>
                <c:pt idx="6439">
                  <c:v>41068.914386574077</c:v>
                </c:pt>
                <c:pt idx="6440">
                  <c:v>41068.914733796293</c:v>
                </c:pt>
                <c:pt idx="6441">
                  <c:v>41068.915081018517</c:v>
                </c:pt>
                <c:pt idx="6442">
                  <c:v>41068.91542824074</c:v>
                </c:pt>
                <c:pt idx="6443">
                  <c:v>41068.915775462963</c:v>
                </c:pt>
                <c:pt idx="6444">
                  <c:v>41068.916122685187</c:v>
                </c:pt>
                <c:pt idx="6445">
                  <c:v>41068.91646990741</c:v>
                </c:pt>
                <c:pt idx="6446">
                  <c:v>41068.916817129626</c:v>
                </c:pt>
                <c:pt idx="6447">
                  <c:v>41068.917164351849</c:v>
                </c:pt>
                <c:pt idx="6448">
                  <c:v>41068.917511574073</c:v>
                </c:pt>
                <c:pt idx="6449">
                  <c:v>41068.917858796296</c:v>
                </c:pt>
                <c:pt idx="6450">
                  <c:v>41068.918206018519</c:v>
                </c:pt>
                <c:pt idx="6451">
                  <c:v>41068.918553240743</c:v>
                </c:pt>
                <c:pt idx="6452">
                  <c:v>41068.918900462966</c:v>
                </c:pt>
                <c:pt idx="6453">
                  <c:v>41068.919247685182</c:v>
                </c:pt>
                <c:pt idx="6454">
                  <c:v>41068.919594907406</c:v>
                </c:pt>
                <c:pt idx="6455">
                  <c:v>41068.919942129629</c:v>
                </c:pt>
                <c:pt idx="6456">
                  <c:v>41068.920289351852</c:v>
                </c:pt>
                <c:pt idx="6457">
                  <c:v>41068.920636574076</c:v>
                </c:pt>
                <c:pt idx="6458">
                  <c:v>41068.920983796299</c:v>
                </c:pt>
                <c:pt idx="6459">
                  <c:v>41068.921331018515</c:v>
                </c:pt>
                <c:pt idx="6460">
                  <c:v>41068.921678240738</c:v>
                </c:pt>
                <c:pt idx="6461">
                  <c:v>41068.922025462962</c:v>
                </c:pt>
                <c:pt idx="6462">
                  <c:v>41068.922372685185</c:v>
                </c:pt>
                <c:pt idx="6463">
                  <c:v>41068.922719907408</c:v>
                </c:pt>
                <c:pt idx="6464">
                  <c:v>41068.923067129632</c:v>
                </c:pt>
                <c:pt idx="6465">
                  <c:v>41068.923414351855</c:v>
                </c:pt>
                <c:pt idx="6466">
                  <c:v>41068.923761574071</c:v>
                </c:pt>
                <c:pt idx="6467">
                  <c:v>41068.924108796295</c:v>
                </c:pt>
                <c:pt idx="6468">
                  <c:v>41068.924456018518</c:v>
                </c:pt>
                <c:pt idx="6469">
                  <c:v>41068.924803240741</c:v>
                </c:pt>
                <c:pt idx="6470">
                  <c:v>41068.925150462965</c:v>
                </c:pt>
                <c:pt idx="6471">
                  <c:v>41068.925497685188</c:v>
                </c:pt>
                <c:pt idx="6472">
                  <c:v>41068.925844907404</c:v>
                </c:pt>
                <c:pt idx="6473">
                  <c:v>41068.926192129627</c:v>
                </c:pt>
                <c:pt idx="6474">
                  <c:v>41068.926539351851</c:v>
                </c:pt>
                <c:pt idx="6475">
                  <c:v>41068.926886574074</c:v>
                </c:pt>
                <c:pt idx="6476">
                  <c:v>41068.927233796298</c:v>
                </c:pt>
                <c:pt idx="6477">
                  <c:v>41068.927581018521</c:v>
                </c:pt>
                <c:pt idx="6478">
                  <c:v>41068.927928240744</c:v>
                </c:pt>
                <c:pt idx="6479">
                  <c:v>41068.92827546296</c:v>
                </c:pt>
                <c:pt idx="6480">
                  <c:v>41068.928622685184</c:v>
                </c:pt>
                <c:pt idx="6481">
                  <c:v>41068.928969907407</c:v>
                </c:pt>
                <c:pt idx="6482">
                  <c:v>41068.92931712963</c:v>
                </c:pt>
                <c:pt idx="6483">
                  <c:v>41068.929664351854</c:v>
                </c:pt>
                <c:pt idx="6484">
                  <c:v>41068.930011574077</c:v>
                </c:pt>
                <c:pt idx="6485">
                  <c:v>41068.930358796293</c:v>
                </c:pt>
                <c:pt idx="6486">
                  <c:v>41068.930706018517</c:v>
                </c:pt>
                <c:pt idx="6487">
                  <c:v>41068.93105324074</c:v>
                </c:pt>
                <c:pt idx="6488">
                  <c:v>41068.931400462963</c:v>
                </c:pt>
                <c:pt idx="6489">
                  <c:v>41068.931747685187</c:v>
                </c:pt>
                <c:pt idx="6490">
                  <c:v>41068.93209490741</c:v>
                </c:pt>
                <c:pt idx="6491">
                  <c:v>41068.932442129626</c:v>
                </c:pt>
                <c:pt idx="6492">
                  <c:v>41068.932789351849</c:v>
                </c:pt>
                <c:pt idx="6493">
                  <c:v>41068.933136574073</c:v>
                </c:pt>
                <c:pt idx="6494">
                  <c:v>41068.933483796296</c:v>
                </c:pt>
                <c:pt idx="6495">
                  <c:v>41068.933831018519</c:v>
                </c:pt>
                <c:pt idx="6496">
                  <c:v>41068.934178240743</c:v>
                </c:pt>
                <c:pt idx="6497">
                  <c:v>41068.934525462966</c:v>
                </c:pt>
                <c:pt idx="6498">
                  <c:v>41068.934872685182</c:v>
                </c:pt>
                <c:pt idx="6499">
                  <c:v>41068.935219907406</c:v>
                </c:pt>
                <c:pt idx="6500">
                  <c:v>41068.935567129629</c:v>
                </c:pt>
                <c:pt idx="6501">
                  <c:v>41068.935914351852</c:v>
                </c:pt>
                <c:pt idx="6502">
                  <c:v>41068.936261574076</c:v>
                </c:pt>
                <c:pt idx="6503">
                  <c:v>41068.936608796299</c:v>
                </c:pt>
                <c:pt idx="6504">
                  <c:v>41068.936956018515</c:v>
                </c:pt>
                <c:pt idx="6505">
                  <c:v>41068.937303240738</c:v>
                </c:pt>
                <c:pt idx="6506">
                  <c:v>41068.937650462962</c:v>
                </c:pt>
                <c:pt idx="6507">
                  <c:v>41068.937997685185</c:v>
                </c:pt>
                <c:pt idx="6508">
                  <c:v>41068.938344907408</c:v>
                </c:pt>
                <c:pt idx="6509">
                  <c:v>41068.938692129632</c:v>
                </c:pt>
                <c:pt idx="6510">
                  <c:v>41068.939039351855</c:v>
                </c:pt>
                <c:pt idx="6511">
                  <c:v>41068.939386574071</c:v>
                </c:pt>
                <c:pt idx="6512">
                  <c:v>41068.939733796295</c:v>
                </c:pt>
                <c:pt idx="6513">
                  <c:v>41068.940081018518</c:v>
                </c:pt>
                <c:pt idx="6514">
                  <c:v>41068.940428240741</c:v>
                </c:pt>
                <c:pt idx="6515">
                  <c:v>41068.940775462965</c:v>
                </c:pt>
                <c:pt idx="6516">
                  <c:v>41068.941122685188</c:v>
                </c:pt>
                <c:pt idx="6517">
                  <c:v>41068.941469907404</c:v>
                </c:pt>
                <c:pt idx="6518">
                  <c:v>41068.941817129627</c:v>
                </c:pt>
                <c:pt idx="6519">
                  <c:v>41068.942164351851</c:v>
                </c:pt>
                <c:pt idx="6520">
                  <c:v>41068.942511574074</c:v>
                </c:pt>
                <c:pt idx="6521">
                  <c:v>41068.942858796298</c:v>
                </c:pt>
                <c:pt idx="6522">
                  <c:v>41068.943206018521</c:v>
                </c:pt>
                <c:pt idx="6523">
                  <c:v>41068.943553240744</c:v>
                </c:pt>
                <c:pt idx="6524">
                  <c:v>41068.94390046296</c:v>
                </c:pt>
                <c:pt idx="6525">
                  <c:v>41068.944247685184</c:v>
                </c:pt>
                <c:pt idx="6526">
                  <c:v>41068.944594907407</c:v>
                </c:pt>
                <c:pt idx="6527">
                  <c:v>41068.94494212963</c:v>
                </c:pt>
                <c:pt idx="6528">
                  <c:v>41068.945289351854</c:v>
                </c:pt>
                <c:pt idx="6529">
                  <c:v>41068.945636574077</c:v>
                </c:pt>
                <c:pt idx="6530">
                  <c:v>41068.945983796293</c:v>
                </c:pt>
                <c:pt idx="6531">
                  <c:v>41068.946331018517</c:v>
                </c:pt>
                <c:pt idx="6532">
                  <c:v>41068.94667824074</c:v>
                </c:pt>
                <c:pt idx="6533">
                  <c:v>41068.947025462963</c:v>
                </c:pt>
                <c:pt idx="6534">
                  <c:v>41068.947372685187</c:v>
                </c:pt>
                <c:pt idx="6535">
                  <c:v>41068.94771990741</c:v>
                </c:pt>
                <c:pt idx="6536">
                  <c:v>41068.948067129626</c:v>
                </c:pt>
                <c:pt idx="6537">
                  <c:v>41068.948414351849</c:v>
                </c:pt>
                <c:pt idx="6538">
                  <c:v>41068.948761574073</c:v>
                </c:pt>
                <c:pt idx="6539">
                  <c:v>41068.949108796296</c:v>
                </c:pt>
                <c:pt idx="6540">
                  <c:v>41068.949456018519</c:v>
                </c:pt>
                <c:pt idx="6541">
                  <c:v>41068.949803240743</c:v>
                </c:pt>
                <c:pt idx="6542">
                  <c:v>41068.950150462966</c:v>
                </c:pt>
                <c:pt idx="6543">
                  <c:v>41068.950497685182</c:v>
                </c:pt>
                <c:pt idx="6544">
                  <c:v>41068.950844907406</c:v>
                </c:pt>
                <c:pt idx="6545">
                  <c:v>41068.951192129629</c:v>
                </c:pt>
                <c:pt idx="6546">
                  <c:v>41068.951539351852</c:v>
                </c:pt>
                <c:pt idx="6547">
                  <c:v>41068.951886574076</c:v>
                </c:pt>
                <c:pt idx="6548">
                  <c:v>41068.952233796299</c:v>
                </c:pt>
                <c:pt idx="6549">
                  <c:v>41068.952581018515</c:v>
                </c:pt>
                <c:pt idx="6550">
                  <c:v>41068.952928240738</c:v>
                </c:pt>
                <c:pt idx="6551">
                  <c:v>41068.953275462962</c:v>
                </c:pt>
                <c:pt idx="6552">
                  <c:v>41068.953622685185</c:v>
                </c:pt>
                <c:pt idx="6553">
                  <c:v>41068.953969907408</c:v>
                </c:pt>
                <c:pt idx="6554">
                  <c:v>41068.954317129632</c:v>
                </c:pt>
                <c:pt idx="6555">
                  <c:v>41068.954664351855</c:v>
                </c:pt>
                <c:pt idx="6556">
                  <c:v>41068.955011574071</c:v>
                </c:pt>
                <c:pt idx="6557">
                  <c:v>41068.955358796295</c:v>
                </c:pt>
                <c:pt idx="6558">
                  <c:v>41068.955706018518</c:v>
                </c:pt>
                <c:pt idx="6559">
                  <c:v>41068.956053240741</c:v>
                </c:pt>
                <c:pt idx="6560">
                  <c:v>41068.956400462965</c:v>
                </c:pt>
                <c:pt idx="6561">
                  <c:v>41068.956747685188</c:v>
                </c:pt>
                <c:pt idx="6562">
                  <c:v>41068.957094907404</c:v>
                </c:pt>
                <c:pt idx="6563">
                  <c:v>41068.957442129627</c:v>
                </c:pt>
                <c:pt idx="6564">
                  <c:v>41068.957789351851</c:v>
                </c:pt>
                <c:pt idx="6565">
                  <c:v>41068.958136574074</c:v>
                </c:pt>
                <c:pt idx="6566">
                  <c:v>41068.958483796298</c:v>
                </c:pt>
                <c:pt idx="6567">
                  <c:v>41068.958831018521</c:v>
                </c:pt>
                <c:pt idx="6568">
                  <c:v>41068.959178240744</c:v>
                </c:pt>
                <c:pt idx="6569">
                  <c:v>41068.95952546296</c:v>
                </c:pt>
                <c:pt idx="6570">
                  <c:v>41068.959872685184</c:v>
                </c:pt>
                <c:pt idx="6571">
                  <c:v>41068.960219907407</c:v>
                </c:pt>
                <c:pt idx="6572">
                  <c:v>41068.96056712963</c:v>
                </c:pt>
                <c:pt idx="6573">
                  <c:v>41068.960914351854</c:v>
                </c:pt>
                <c:pt idx="6574">
                  <c:v>41068.961261574077</c:v>
                </c:pt>
                <c:pt idx="6575">
                  <c:v>41068.961608796293</c:v>
                </c:pt>
                <c:pt idx="6576">
                  <c:v>41068.961956018517</c:v>
                </c:pt>
                <c:pt idx="6577">
                  <c:v>41068.96230324074</c:v>
                </c:pt>
                <c:pt idx="6578">
                  <c:v>41068.962650462963</c:v>
                </c:pt>
                <c:pt idx="6579">
                  <c:v>41068.962997685187</c:v>
                </c:pt>
                <c:pt idx="6580">
                  <c:v>41068.96334490741</c:v>
                </c:pt>
                <c:pt idx="6581">
                  <c:v>41068.963692129626</c:v>
                </c:pt>
                <c:pt idx="6582">
                  <c:v>41068.964039351849</c:v>
                </c:pt>
                <c:pt idx="6583">
                  <c:v>41068.964386574073</c:v>
                </c:pt>
                <c:pt idx="6584">
                  <c:v>41068.964733796296</c:v>
                </c:pt>
                <c:pt idx="6585">
                  <c:v>41068.965081018519</c:v>
                </c:pt>
                <c:pt idx="6586">
                  <c:v>41068.965428240743</c:v>
                </c:pt>
                <c:pt idx="6587">
                  <c:v>41068.965775462966</c:v>
                </c:pt>
                <c:pt idx="6588">
                  <c:v>41068.966122685182</c:v>
                </c:pt>
                <c:pt idx="6589">
                  <c:v>41068.966469907406</c:v>
                </c:pt>
                <c:pt idx="6590">
                  <c:v>41068.966817129629</c:v>
                </c:pt>
                <c:pt idx="6591">
                  <c:v>41068.967164351852</c:v>
                </c:pt>
                <c:pt idx="6592">
                  <c:v>41068.967511574076</c:v>
                </c:pt>
                <c:pt idx="6593">
                  <c:v>41068.967858796299</c:v>
                </c:pt>
                <c:pt idx="6594">
                  <c:v>41068.968206018515</c:v>
                </c:pt>
                <c:pt idx="6595">
                  <c:v>41068.968553240738</c:v>
                </c:pt>
                <c:pt idx="6596">
                  <c:v>41068.968900462962</c:v>
                </c:pt>
                <c:pt idx="6597">
                  <c:v>41068.969247685185</c:v>
                </c:pt>
                <c:pt idx="6598">
                  <c:v>41068.969594907408</c:v>
                </c:pt>
                <c:pt idx="6599">
                  <c:v>41068.969942129632</c:v>
                </c:pt>
                <c:pt idx="6600">
                  <c:v>41068.970289351855</c:v>
                </c:pt>
                <c:pt idx="6601">
                  <c:v>41068.970636574071</c:v>
                </c:pt>
                <c:pt idx="6602">
                  <c:v>41068.970983796295</c:v>
                </c:pt>
                <c:pt idx="6603">
                  <c:v>41068.971331018518</c:v>
                </c:pt>
                <c:pt idx="6604">
                  <c:v>41068.971678240741</c:v>
                </c:pt>
                <c:pt idx="6605">
                  <c:v>41068.972025462965</c:v>
                </c:pt>
                <c:pt idx="6606">
                  <c:v>41068.972372685188</c:v>
                </c:pt>
                <c:pt idx="6607">
                  <c:v>41068.972719907404</c:v>
                </c:pt>
                <c:pt idx="6608">
                  <c:v>41068.973067129627</c:v>
                </c:pt>
                <c:pt idx="6609">
                  <c:v>41068.973414351851</c:v>
                </c:pt>
                <c:pt idx="6610">
                  <c:v>41068.973761574074</c:v>
                </c:pt>
                <c:pt idx="6611">
                  <c:v>41068.974108796298</c:v>
                </c:pt>
                <c:pt idx="6612">
                  <c:v>41068.974456018521</c:v>
                </c:pt>
                <c:pt idx="6613">
                  <c:v>41068.974803240744</c:v>
                </c:pt>
                <c:pt idx="6614">
                  <c:v>41068.97515046296</c:v>
                </c:pt>
                <c:pt idx="6615">
                  <c:v>41068.975497685184</c:v>
                </c:pt>
                <c:pt idx="6616">
                  <c:v>41068.975844907407</c:v>
                </c:pt>
                <c:pt idx="6617">
                  <c:v>41068.97619212963</c:v>
                </c:pt>
                <c:pt idx="6618">
                  <c:v>41068.976539351854</c:v>
                </c:pt>
                <c:pt idx="6619">
                  <c:v>41068.976886574077</c:v>
                </c:pt>
                <c:pt idx="6620">
                  <c:v>41068.977233796293</c:v>
                </c:pt>
                <c:pt idx="6621">
                  <c:v>41068.977581018517</c:v>
                </c:pt>
                <c:pt idx="6622">
                  <c:v>41068.97792824074</c:v>
                </c:pt>
                <c:pt idx="6623">
                  <c:v>41068.978275462963</c:v>
                </c:pt>
                <c:pt idx="6624">
                  <c:v>41068.978622685187</c:v>
                </c:pt>
                <c:pt idx="6625">
                  <c:v>41068.97896990741</c:v>
                </c:pt>
                <c:pt idx="6626">
                  <c:v>41068.979317129626</c:v>
                </c:pt>
                <c:pt idx="6627">
                  <c:v>41068.979664351849</c:v>
                </c:pt>
                <c:pt idx="6628">
                  <c:v>41068.980011574073</c:v>
                </c:pt>
                <c:pt idx="6629">
                  <c:v>41068.980358796296</c:v>
                </c:pt>
                <c:pt idx="6630">
                  <c:v>41068.980706018519</c:v>
                </c:pt>
                <c:pt idx="6631">
                  <c:v>41068.981053240743</c:v>
                </c:pt>
                <c:pt idx="6632">
                  <c:v>41068.981400462966</c:v>
                </c:pt>
                <c:pt idx="6633">
                  <c:v>41068.981747685182</c:v>
                </c:pt>
                <c:pt idx="6634">
                  <c:v>41068.982094907406</c:v>
                </c:pt>
                <c:pt idx="6635">
                  <c:v>41068.982442129629</c:v>
                </c:pt>
                <c:pt idx="6636">
                  <c:v>41068.982789351852</c:v>
                </c:pt>
                <c:pt idx="6637">
                  <c:v>41068.983136574076</c:v>
                </c:pt>
                <c:pt idx="6638">
                  <c:v>41068.983483796299</c:v>
                </c:pt>
                <c:pt idx="6639">
                  <c:v>41068.983831018515</c:v>
                </c:pt>
                <c:pt idx="6640">
                  <c:v>41068.984178240738</c:v>
                </c:pt>
                <c:pt idx="6641">
                  <c:v>41068.984525462962</c:v>
                </c:pt>
                <c:pt idx="6642">
                  <c:v>41068.984872685185</c:v>
                </c:pt>
                <c:pt idx="6643">
                  <c:v>41068.985219907408</c:v>
                </c:pt>
                <c:pt idx="6644">
                  <c:v>41068.985567129632</c:v>
                </c:pt>
                <c:pt idx="6645">
                  <c:v>41068.985914351855</c:v>
                </c:pt>
                <c:pt idx="6646">
                  <c:v>41068.986261574071</c:v>
                </c:pt>
                <c:pt idx="6647">
                  <c:v>41068.986608796295</c:v>
                </c:pt>
                <c:pt idx="6648">
                  <c:v>41068.986956018518</c:v>
                </c:pt>
                <c:pt idx="6649">
                  <c:v>41068.987303240741</c:v>
                </c:pt>
                <c:pt idx="6650">
                  <c:v>41068.987650462965</c:v>
                </c:pt>
                <c:pt idx="6651">
                  <c:v>41068.987997685188</c:v>
                </c:pt>
                <c:pt idx="6652">
                  <c:v>41068.988344907404</c:v>
                </c:pt>
                <c:pt idx="6653">
                  <c:v>41068.988692129627</c:v>
                </c:pt>
                <c:pt idx="6654">
                  <c:v>41068.989039351851</c:v>
                </c:pt>
                <c:pt idx="6655">
                  <c:v>41068.989386574074</c:v>
                </c:pt>
                <c:pt idx="6656">
                  <c:v>41068.989733796298</c:v>
                </c:pt>
                <c:pt idx="6657">
                  <c:v>41068.990081018521</c:v>
                </c:pt>
                <c:pt idx="6658">
                  <c:v>41068.990428240744</c:v>
                </c:pt>
                <c:pt idx="6659">
                  <c:v>41068.99077546296</c:v>
                </c:pt>
                <c:pt idx="6660">
                  <c:v>41068.991122685184</c:v>
                </c:pt>
                <c:pt idx="6661">
                  <c:v>41068.991469907407</c:v>
                </c:pt>
                <c:pt idx="6662">
                  <c:v>41068.99181712963</c:v>
                </c:pt>
                <c:pt idx="6663">
                  <c:v>41068.992164351854</c:v>
                </c:pt>
                <c:pt idx="6664">
                  <c:v>41068.992511574077</c:v>
                </c:pt>
                <c:pt idx="6665">
                  <c:v>41068.992858796293</c:v>
                </c:pt>
                <c:pt idx="6666">
                  <c:v>41068.993206018517</c:v>
                </c:pt>
                <c:pt idx="6667">
                  <c:v>41068.99355324074</c:v>
                </c:pt>
                <c:pt idx="6668">
                  <c:v>41068.993900462963</c:v>
                </c:pt>
                <c:pt idx="6669">
                  <c:v>41068.994247685187</c:v>
                </c:pt>
                <c:pt idx="6670">
                  <c:v>41068.99459490741</c:v>
                </c:pt>
                <c:pt idx="6671">
                  <c:v>41068.994942129626</c:v>
                </c:pt>
                <c:pt idx="6672">
                  <c:v>41068.995289351849</c:v>
                </c:pt>
                <c:pt idx="6673">
                  <c:v>41068.995636574073</c:v>
                </c:pt>
                <c:pt idx="6674">
                  <c:v>41068.995983796296</c:v>
                </c:pt>
                <c:pt idx="6675">
                  <c:v>41068.996331018519</c:v>
                </c:pt>
                <c:pt idx="6676">
                  <c:v>41068.996678240743</c:v>
                </c:pt>
                <c:pt idx="6677">
                  <c:v>41068.997025462966</c:v>
                </c:pt>
                <c:pt idx="6678">
                  <c:v>41068.997372685182</c:v>
                </c:pt>
                <c:pt idx="6679">
                  <c:v>41068.997719907406</c:v>
                </c:pt>
                <c:pt idx="6680">
                  <c:v>41068.998067129629</c:v>
                </c:pt>
                <c:pt idx="6681">
                  <c:v>41068.998414351852</c:v>
                </c:pt>
                <c:pt idx="6682">
                  <c:v>41068.998761574076</c:v>
                </c:pt>
                <c:pt idx="6683">
                  <c:v>41068.999108796299</c:v>
                </c:pt>
                <c:pt idx="6684">
                  <c:v>41068.999456018515</c:v>
                </c:pt>
                <c:pt idx="6685">
                  <c:v>41068.999803240738</c:v>
                </c:pt>
                <c:pt idx="6686">
                  <c:v>41069.000150462962</c:v>
                </c:pt>
                <c:pt idx="6687">
                  <c:v>41069.000497685185</c:v>
                </c:pt>
                <c:pt idx="6688">
                  <c:v>41069.000844907408</c:v>
                </c:pt>
                <c:pt idx="6689">
                  <c:v>41069.001192129632</c:v>
                </c:pt>
                <c:pt idx="6690">
                  <c:v>41069.001539351855</c:v>
                </c:pt>
                <c:pt idx="6691">
                  <c:v>41069.001886574071</c:v>
                </c:pt>
                <c:pt idx="6692">
                  <c:v>41069.002233796295</c:v>
                </c:pt>
                <c:pt idx="6693">
                  <c:v>41069.002581018518</c:v>
                </c:pt>
                <c:pt idx="6694">
                  <c:v>41069.002928240741</c:v>
                </c:pt>
                <c:pt idx="6695">
                  <c:v>41069.003275462965</c:v>
                </c:pt>
                <c:pt idx="6696">
                  <c:v>41069.003622685188</c:v>
                </c:pt>
                <c:pt idx="6697">
                  <c:v>41069.003969907404</c:v>
                </c:pt>
                <c:pt idx="6698">
                  <c:v>41069.004317129627</c:v>
                </c:pt>
                <c:pt idx="6699">
                  <c:v>41069.004664351851</c:v>
                </c:pt>
                <c:pt idx="6700">
                  <c:v>41069.005011574074</c:v>
                </c:pt>
                <c:pt idx="6701">
                  <c:v>41069.005358796298</c:v>
                </c:pt>
                <c:pt idx="6702">
                  <c:v>41069.005706018521</c:v>
                </c:pt>
                <c:pt idx="6703">
                  <c:v>41069.006053240744</c:v>
                </c:pt>
                <c:pt idx="6704">
                  <c:v>41069.00640046296</c:v>
                </c:pt>
                <c:pt idx="6705">
                  <c:v>41069.006747685184</c:v>
                </c:pt>
                <c:pt idx="6706">
                  <c:v>41069.007094907407</c:v>
                </c:pt>
                <c:pt idx="6707">
                  <c:v>41069.00744212963</c:v>
                </c:pt>
                <c:pt idx="6708">
                  <c:v>41069.007789351854</c:v>
                </c:pt>
                <c:pt idx="6709">
                  <c:v>41069.008136574077</c:v>
                </c:pt>
                <c:pt idx="6710">
                  <c:v>41069.008483796293</c:v>
                </c:pt>
                <c:pt idx="6711">
                  <c:v>41069.008831018517</c:v>
                </c:pt>
                <c:pt idx="6712">
                  <c:v>41069.00917824074</c:v>
                </c:pt>
                <c:pt idx="6713">
                  <c:v>41069.009525462963</c:v>
                </c:pt>
                <c:pt idx="6714">
                  <c:v>41069.009872685187</c:v>
                </c:pt>
                <c:pt idx="6715">
                  <c:v>41069.01021990741</c:v>
                </c:pt>
                <c:pt idx="6716">
                  <c:v>41069.010567129626</c:v>
                </c:pt>
                <c:pt idx="6717">
                  <c:v>41069.010914351849</c:v>
                </c:pt>
                <c:pt idx="6718">
                  <c:v>41069.011261574073</c:v>
                </c:pt>
                <c:pt idx="6719">
                  <c:v>41069.011608796296</c:v>
                </c:pt>
                <c:pt idx="6720">
                  <c:v>41069.011956018519</c:v>
                </c:pt>
                <c:pt idx="6721">
                  <c:v>41069.012303240743</c:v>
                </c:pt>
                <c:pt idx="6722">
                  <c:v>41069.012650462966</c:v>
                </c:pt>
                <c:pt idx="6723">
                  <c:v>41069.012997685182</c:v>
                </c:pt>
                <c:pt idx="6724">
                  <c:v>41069.013344907406</c:v>
                </c:pt>
                <c:pt idx="6725">
                  <c:v>41069.013692129629</c:v>
                </c:pt>
                <c:pt idx="6726">
                  <c:v>41069.014039351852</c:v>
                </c:pt>
                <c:pt idx="6727">
                  <c:v>41069.014386574076</c:v>
                </c:pt>
                <c:pt idx="6728">
                  <c:v>41069.014733796299</c:v>
                </c:pt>
                <c:pt idx="6729">
                  <c:v>41069.015081018515</c:v>
                </c:pt>
                <c:pt idx="6730">
                  <c:v>41069.015428240738</c:v>
                </c:pt>
                <c:pt idx="6731">
                  <c:v>41069.015775462962</c:v>
                </c:pt>
                <c:pt idx="6732">
                  <c:v>41069.016122685185</c:v>
                </c:pt>
                <c:pt idx="6733">
                  <c:v>41069.016469907408</c:v>
                </c:pt>
                <c:pt idx="6734">
                  <c:v>41069.016817129632</c:v>
                </c:pt>
                <c:pt idx="6735">
                  <c:v>41069.017164351855</c:v>
                </c:pt>
                <c:pt idx="6736">
                  <c:v>41069.017511574071</c:v>
                </c:pt>
                <c:pt idx="6737">
                  <c:v>41069.017858796295</c:v>
                </c:pt>
                <c:pt idx="6738">
                  <c:v>41069.018206018518</c:v>
                </c:pt>
                <c:pt idx="6739">
                  <c:v>41069.018553240741</c:v>
                </c:pt>
                <c:pt idx="6740">
                  <c:v>41069.018900462965</c:v>
                </c:pt>
                <c:pt idx="6741">
                  <c:v>41069.019247685188</c:v>
                </c:pt>
                <c:pt idx="6742">
                  <c:v>41069.019594907404</c:v>
                </c:pt>
                <c:pt idx="6743">
                  <c:v>41069.019942129627</c:v>
                </c:pt>
                <c:pt idx="6744">
                  <c:v>41069.020289351851</c:v>
                </c:pt>
                <c:pt idx="6745">
                  <c:v>41069.020636574074</c:v>
                </c:pt>
                <c:pt idx="6746">
                  <c:v>41069.020983796298</c:v>
                </c:pt>
                <c:pt idx="6747">
                  <c:v>41069.021331018521</c:v>
                </c:pt>
                <c:pt idx="6748">
                  <c:v>41069.021678240744</c:v>
                </c:pt>
                <c:pt idx="6749">
                  <c:v>41069.02202546296</c:v>
                </c:pt>
                <c:pt idx="6750">
                  <c:v>41069.022372685184</c:v>
                </c:pt>
                <c:pt idx="6751">
                  <c:v>41069.022719907407</c:v>
                </c:pt>
                <c:pt idx="6752">
                  <c:v>41069.02306712963</c:v>
                </c:pt>
                <c:pt idx="6753">
                  <c:v>41069.023414351854</c:v>
                </c:pt>
                <c:pt idx="6754">
                  <c:v>41069.023761574077</c:v>
                </c:pt>
                <c:pt idx="6755">
                  <c:v>41069.024108796293</c:v>
                </c:pt>
                <c:pt idx="6756">
                  <c:v>41069.024456018517</c:v>
                </c:pt>
                <c:pt idx="6757">
                  <c:v>41069.02480324074</c:v>
                </c:pt>
                <c:pt idx="6758">
                  <c:v>41069.025150462963</c:v>
                </c:pt>
                <c:pt idx="6759">
                  <c:v>41069.025497685187</c:v>
                </c:pt>
                <c:pt idx="6760">
                  <c:v>41069.02584490741</c:v>
                </c:pt>
                <c:pt idx="6761">
                  <c:v>41069.026192129626</c:v>
                </c:pt>
                <c:pt idx="6762">
                  <c:v>41069.026539351849</c:v>
                </c:pt>
                <c:pt idx="6763">
                  <c:v>41069.026886574073</c:v>
                </c:pt>
                <c:pt idx="6764">
                  <c:v>41069.027233796296</c:v>
                </c:pt>
                <c:pt idx="6765">
                  <c:v>41069.027581018519</c:v>
                </c:pt>
                <c:pt idx="6766">
                  <c:v>41069.027928240743</c:v>
                </c:pt>
                <c:pt idx="6767">
                  <c:v>41069.028275462966</c:v>
                </c:pt>
                <c:pt idx="6768">
                  <c:v>41069.028622685182</c:v>
                </c:pt>
                <c:pt idx="6769">
                  <c:v>41069.028969907406</c:v>
                </c:pt>
                <c:pt idx="6770">
                  <c:v>41069.029317129629</c:v>
                </c:pt>
                <c:pt idx="6771">
                  <c:v>41069.029664351852</c:v>
                </c:pt>
                <c:pt idx="6772">
                  <c:v>41069.030011574076</c:v>
                </c:pt>
                <c:pt idx="6773">
                  <c:v>41069.030358796299</c:v>
                </c:pt>
                <c:pt idx="6774">
                  <c:v>41069.030706018515</c:v>
                </c:pt>
                <c:pt idx="6775">
                  <c:v>41069.031053240738</c:v>
                </c:pt>
                <c:pt idx="6776">
                  <c:v>41069.031400462962</c:v>
                </c:pt>
                <c:pt idx="6777">
                  <c:v>41069.031747685185</c:v>
                </c:pt>
                <c:pt idx="6778">
                  <c:v>41069.032094907408</c:v>
                </c:pt>
                <c:pt idx="6779">
                  <c:v>41069.032442129632</c:v>
                </c:pt>
                <c:pt idx="6780">
                  <c:v>41069.032789351855</c:v>
                </c:pt>
                <c:pt idx="6781">
                  <c:v>41069.033136574071</c:v>
                </c:pt>
                <c:pt idx="6782">
                  <c:v>41069.033483796295</c:v>
                </c:pt>
                <c:pt idx="6783">
                  <c:v>41069.033831018518</c:v>
                </c:pt>
                <c:pt idx="6784">
                  <c:v>41069.034178240741</c:v>
                </c:pt>
                <c:pt idx="6785">
                  <c:v>41069.034525462965</c:v>
                </c:pt>
                <c:pt idx="6786">
                  <c:v>41069.034872685188</c:v>
                </c:pt>
                <c:pt idx="6787">
                  <c:v>41069.035219907404</c:v>
                </c:pt>
                <c:pt idx="6788">
                  <c:v>41069.035567129627</c:v>
                </c:pt>
                <c:pt idx="6789">
                  <c:v>41069.035914351851</c:v>
                </c:pt>
                <c:pt idx="6790">
                  <c:v>41069.036261574074</c:v>
                </c:pt>
                <c:pt idx="6791">
                  <c:v>41069.036608796298</c:v>
                </c:pt>
                <c:pt idx="6792">
                  <c:v>41069.036956018521</c:v>
                </c:pt>
                <c:pt idx="6793">
                  <c:v>41069.037303240744</c:v>
                </c:pt>
                <c:pt idx="6794">
                  <c:v>41069.03765046296</c:v>
                </c:pt>
                <c:pt idx="6795">
                  <c:v>41069.037997685184</c:v>
                </c:pt>
                <c:pt idx="6796">
                  <c:v>41069.038344907407</c:v>
                </c:pt>
                <c:pt idx="6797">
                  <c:v>41069.03869212963</c:v>
                </c:pt>
                <c:pt idx="6798">
                  <c:v>41069.039039351854</c:v>
                </c:pt>
                <c:pt idx="6799">
                  <c:v>41069.039386574077</c:v>
                </c:pt>
                <c:pt idx="6800">
                  <c:v>41069.039733796293</c:v>
                </c:pt>
                <c:pt idx="6801">
                  <c:v>41069.040081018517</c:v>
                </c:pt>
                <c:pt idx="6802">
                  <c:v>41069.04042824074</c:v>
                </c:pt>
                <c:pt idx="6803">
                  <c:v>41069.040775462963</c:v>
                </c:pt>
                <c:pt idx="6804">
                  <c:v>41069.041122685187</c:v>
                </c:pt>
                <c:pt idx="6805">
                  <c:v>41069.04146990741</c:v>
                </c:pt>
                <c:pt idx="6806">
                  <c:v>41069.041817129626</c:v>
                </c:pt>
                <c:pt idx="6807">
                  <c:v>41069.042164351849</c:v>
                </c:pt>
                <c:pt idx="6808">
                  <c:v>41069.042511574073</c:v>
                </c:pt>
                <c:pt idx="6809">
                  <c:v>41069.042858796296</c:v>
                </c:pt>
                <c:pt idx="6810">
                  <c:v>41069.043206018519</c:v>
                </c:pt>
                <c:pt idx="6811">
                  <c:v>41069.043553240743</c:v>
                </c:pt>
                <c:pt idx="6812">
                  <c:v>41069.043900462966</c:v>
                </c:pt>
                <c:pt idx="6813">
                  <c:v>41069.044247685182</c:v>
                </c:pt>
                <c:pt idx="6814">
                  <c:v>41069.044594907406</c:v>
                </c:pt>
                <c:pt idx="6815">
                  <c:v>41069.044942129629</c:v>
                </c:pt>
                <c:pt idx="6816">
                  <c:v>41069.045289351852</c:v>
                </c:pt>
                <c:pt idx="6817">
                  <c:v>41069.045636574076</c:v>
                </c:pt>
                <c:pt idx="6818">
                  <c:v>41069.045983796299</c:v>
                </c:pt>
                <c:pt idx="6819">
                  <c:v>41069.046331018515</c:v>
                </c:pt>
                <c:pt idx="6820">
                  <c:v>41069.046678240738</c:v>
                </c:pt>
                <c:pt idx="6821">
                  <c:v>41069.047025462962</c:v>
                </c:pt>
                <c:pt idx="6822">
                  <c:v>41069.047372685185</c:v>
                </c:pt>
                <c:pt idx="6823">
                  <c:v>41069.047719907408</c:v>
                </c:pt>
                <c:pt idx="6824">
                  <c:v>41069.048067129632</c:v>
                </c:pt>
                <c:pt idx="6825">
                  <c:v>41069.048414351855</c:v>
                </c:pt>
                <c:pt idx="6826">
                  <c:v>41069.048761574071</c:v>
                </c:pt>
                <c:pt idx="6827">
                  <c:v>41069.049108796295</c:v>
                </c:pt>
                <c:pt idx="6828">
                  <c:v>41069.049456018518</c:v>
                </c:pt>
                <c:pt idx="6829">
                  <c:v>41069.049803240741</c:v>
                </c:pt>
                <c:pt idx="6830">
                  <c:v>41069.050150462965</c:v>
                </c:pt>
                <c:pt idx="6831">
                  <c:v>41069.050497685188</c:v>
                </c:pt>
                <c:pt idx="6832">
                  <c:v>41069.050844907404</c:v>
                </c:pt>
                <c:pt idx="6833">
                  <c:v>41069.051192129627</c:v>
                </c:pt>
                <c:pt idx="6834">
                  <c:v>41069.051539351851</c:v>
                </c:pt>
                <c:pt idx="6835">
                  <c:v>41069.051886574074</c:v>
                </c:pt>
                <c:pt idx="6836">
                  <c:v>41069.052233796298</c:v>
                </c:pt>
                <c:pt idx="6837">
                  <c:v>41069.052581018521</c:v>
                </c:pt>
                <c:pt idx="6838">
                  <c:v>41069.052928240744</c:v>
                </c:pt>
                <c:pt idx="6839">
                  <c:v>41069.05327546296</c:v>
                </c:pt>
                <c:pt idx="6840">
                  <c:v>41069.053622685184</c:v>
                </c:pt>
                <c:pt idx="6841">
                  <c:v>41069.053969907407</c:v>
                </c:pt>
                <c:pt idx="6842">
                  <c:v>41069.05431712963</c:v>
                </c:pt>
                <c:pt idx="6843">
                  <c:v>41069.054664351854</c:v>
                </c:pt>
                <c:pt idx="6844">
                  <c:v>41069.055011574077</c:v>
                </c:pt>
                <c:pt idx="6845">
                  <c:v>41069.055358796293</c:v>
                </c:pt>
                <c:pt idx="6846">
                  <c:v>41069.055706018517</c:v>
                </c:pt>
                <c:pt idx="6847">
                  <c:v>41069.05605324074</c:v>
                </c:pt>
                <c:pt idx="6848">
                  <c:v>41069.056400462963</c:v>
                </c:pt>
                <c:pt idx="6849">
                  <c:v>41069.056747685187</c:v>
                </c:pt>
                <c:pt idx="6850">
                  <c:v>41069.05709490741</c:v>
                </c:pt>
                <c:pt idx="6851">
                  <c:v>41069.057442129626</c:v>
                </c:pt>
                <c:pt idx="6852">
                  <c:v>41069.057789351849</c:v>
                </c:pt>
                <c:pt idx="6853">
                  <c:v>41069.058136574073</c:v>
                </c:pt>
                <c:pt idx="6854">
                  <c:v>41069.058483796296</c:v>
                </c:pt>
                <c:pt idx="6855">
                  <c:v>41069.058831018519</c:v>
                </c:pt>
                <c:pt idx="6856">
                  <c:v>41069.059178240743</c:v>
                </c:pt>
                <c:pt idx="6857">
                  <c:v>41069.059525462966</c:v>
                </c:pt>
                <c:pt idx="6858">
                  <c:v>41069.059872685182</c:v>
                </c:pt>
                <c:pt idx="6859">
                  <c:v>41069.060219907406</c:v>
                </c:pt>
                <c:pt idx="6860">
                  <c:v>41069.060567129629</c:v>
                </c:pt>
                <c:pt idx="6861">
                  <c:v>41069.060914351852</c:v>
                </c:pt>
                <c:pt idx="6862">
                  <c:v>41069.061261574076</c:v>
                </c:pt>
                <c:pt idx="6863">
                  <c:v>41069.061608796299</c:v>
                </c:pt>
                <c:pt idx="6864">
                  <c:v>41069.061956018515</c:v>
                </c:pt>
                <c:pt idx="6865">
                  <c:v>41069.062303240738</c:v>
                </c:pt>
                <c:pt idx="6866">
                  <c:v>41069.062650462962</c:v>
                </c:pt>
                <c:pt idx="6867">
                  <c:v>41069.062997685185</c:v>
                </c:pt>
                <c:pt idx="6868">
                  <c:v>41069.063344907408</c:v>
                </c:pt>
                <c:pt idx="6869">
                  <c:v>41069.063692129632</c:v>
                </c:pt>
                <c:pt idx="6870">
                  <c:v>41069.064039351855</c:v>
                </c:pt>
                <c:pt idx="6871">
                  <c:v>41069.064386574071</c:v>
                </c:pt>
                <c:pt idx="6872">
                  <c:v>41069.064733796295</c:v>
                </c:pt>
                <c:pt idx="6873">
                  <c:v>41069.065081018518</c:v>
                </c:pt>
                <c:pt idx="6874">
                  <c:v>41069.065428240741</c:v>
                </c:pt>
                <c:pt idx="6875">
                  <c:v>41069.065775462965</c:v>
                </c:pt>
                <c:pt idx="6876">
                  <c:v>41069.066122685188</c:v>
                </c:pt>
                <c:pt idx="6877">
                  <c:v>41069.066469907404</c:v>
                </c:pt>
                <c:pt idx="6878">
                  <c:v>41069.066817129627</c:v>
                </c:pt>
                <c:pt idx="6879">
                  <c:v>41069.067164351851</c:v>
                </c:pt>
                <c:pt idx="6880">
                  <c:v>41069.067511574074</c:v>
                </c:pt>
                <c:pt idx="6881">
                  <c:v>41069.067858796298</c:v>
                </c:pt>
                <c:pt idx="6882">
                  <c:v>41069.068206018521</c:v>
                </c:pt>
                <c:pt idx="6883">
                  <c:v>41069.068553240744</c:v>
                </c:pt>
                <c:pt idx="6884">
                  <c:v>41069.06890046296</c:v>
                </c:pt>
                <c:pt idx="6885">
                  <c:v>41069.069247685184</c:v>
                </c:pt>
                <c:pt idx="6886">
                  <c:v>41069.069594907407</c:v>
                </c:pt>
                <c:pt idx="6887">
                  <c:v>41069.06994212963</c:v>
                </c:pt>
                <c:pt idx="6888">
                  <c:v>41069.070289351854</c:v>
                </c:pt>
                <c:pt idx="6889">
                  <c:v>41069.070636574077</c:v>
                </c:pt>
                <c:pt idx="6890">
                  <c:v>41069.070983796293</c:v>
                </c:pt>
                <c:pt idx="6891">
                  <c:v>41069.071331018517</c:v>
                </c:pt>
                <c:pt idx="6892">
                  <c:v>41069.07167824074</c:v>
                </c:pt>
                <c:pt idx="6893">
                  <c:v>41069.072025462963</c:v>
                </c:pt>
                <c:pt idx="6894">
                  <c:v>41069.072372685187</c:v>
                </c:pt>
                <c:pt idx="6895">
                  <c:v>41069.07271990741</c:v>
                </c:pt>
                <c:pt idx="6896">
                  <c:v>41069.073067129626</c:v>
                </c:pt>
                <c:pt idx="6897">
                  <c:v>41069.073414351849</c:v>
                </c:pt>
                <c:pt idx="6898">
                  <c:v>41069.073761574073</c:v>
                </c:pt>
                <c:pt idx="6899">
                  <c:v>41069.074108796296</c:v>
                </c:pt>
                <c:pt idx="6900">
                  <c:v>41069.074456018519</c:v>
                </c:pt>
                <c:pt idx="6901">
                  <c:v>41069.074803240743</c:v>
                </c:pt>
                <c:pt idx="6902">
                  <c:v>41069.075150462966</c:v>
                </c:pt>
                <c:pt idx="6903">
                  <c:v>41069.075497685182</c:v>
                </c:pt>
                <c:pt idx="6904">
                  <c:v>41069.075844907406</c:v>
                </c:pt>
                <c:pt idx="6905">
                  <c:v>41069.076192129629</c:v>
                </c:pt>
                <c:pt idx="6906">
                  <c:v>41069.076539351852</c:v>
                </c:pt>
                <c:pt idx="6907">
                  <c:v>41069.076886574076</c:v>
                </c:pt>
                <c:pt idx="6908">
                  <c:v>41069.077233796299</c:v>
                </c:pt>
                <c:pt idx="6909">
                  <c:v>41069.077581018515</c:v>
                </c:pt>
                <c:pt idx="6910">
                  <c:v>41069.077928240738</c:v>
                </c:pt>
                <c:pt idx="6911">
                  <c:v>41069.078275462962</c:v>
                </c:pt>
                <c:pt idx="6912">
                  <c:v>41069.078622685185</c:v>
                </c:pt>
                <c:pt idx="6913">
                  <c:v>41069.078969907408</c:v>
                </c:pt>
                <c:pt idx="6914">
                  <c:v>41069.079317129632</c:v>
                </c:pt>
                <c:pt idx="6915">
                  <c:v>41069.079664351855</c:v>
                </c:pt>
                <c:pt idx="6916">
                  <c:v>41069.080011574071</c:v>
                </c:pt>
                <c:pt idx="6917">
                  <c:v>41069.080358796295</c:v>
                </c:pt>
                <c:pt idx="6918">
                  <c:v>41069.080706018518</c:v>
                </c:pt>
                <c:pt idx="6919">
                  <c:v>41069.081053240741</c:v>
                </c:pt>
                <c:pt idx="6920">
                  <c:v>41069.081400462965</c:v>
                </c:pt>
                <c:pt idx="6921">
                  <c:v>41069.081747685188</c:v>
                </c:pt>
                <c:pt idx="6922">
                  <c:v>41069.082094907404</c:v>
                </c:pt>
                <c:pt idx="6923">
                  <c:v>41069.082442129627</c:v>
                </c:pt>
                <c:pt idx="6924">
                  <c:v>41069.082789351851</c:v>
                </c:pt>
                <c:pt idx="6925">
                  <c:v>41069.083136574074</c:v>
                </c:pt>
                <c:pt idx="6926">
                  <c:v>41069.083483796298</c:v>
                </c:pt>
                <c:pt idx="6927">
                  <c:v>41069.083831018521</c:v>
                </c:pt>
                <c:pt idx="6928">
                  <c:v>41069.084178240744</c:v>
                </c:pt>
                <c:pt idx="6929">
                  <c:v>41069.08452546296</c:v>
                </c:pt>
                <c:pt idx="6930">
                  <c:v>41069.084872685184</c:v>
                </c:pt>
                <c:pt idx="6931">
                  <c:v>41069.085219907407</c:v>
                </c:pt>
                <c:pt idx="6932">
                  <c:v>41069.08556712963</c:v>
                </c:pt>
                <c:pt idx="6933">
                  <c:v>41069.085914351854</c:v>
                </c:pt>
                <c:pt idx="6934">
                  <c:v>41069.086261574077</c:v>
                </c:pt>
                <c:pt idx="6935">
                  <c:v>41069.086608796293</c:v>
                </c:pt>
                <c:pt idx="6936">
                  <c:v>41069.086956018517</c:v>
                </c:pt>
                <c:pt idx="6937">
                  <c:v>41069.08730324074</c:v>
                </c:pt>
                <c:pt idx="6938">
                  <c:v>41069.087650462963</c:v>
                </c:pt>
                <c:pt idx="6939">
                  <c:v>41069.087997685187</c:v>
                </c:pt>
                <c:pt idx="6940">
                  <c:v>41069.08834490741</c:v>
                </c:pt>
                <c:pt idx="6941">
                  <c:v>41069.088692129626</c:v>
                </c:pt>
                <c:pt idx="6942">
                  <c:v>41069.089039351849</c:v>
                </c:pt>
                <c:pt idx="6943">
                  <c:v>41069.089386574073</c:v>
                </c:pt>
                <c:pt idx="6944">
                  <c:v>41069.089733796296</c:v>
                </c:pt>
                <c:pt idx="6945">
                  <c:v>41069.090081018519</c:v>
                </c:pt>
                <c:pt idx="6946">
                  <c:v>41069.090428240743</c:v>
                </c:pt>
                <c:pt idx="6947">
                  <c:v>41069.090775462966</c:v>
                </c:pt>
                <c:pt idx="6948">
                  <c:v>41069.091122685182</c:v>
                </c:pt>
                <c:pt idx="6949">
                  <c:v>41069.091469907406</c:v>
                </c:pt>
                <c:pt idx="6950">
                  <c:v>41069.091817129629</c:v>
                </c:pt>
                <c:pt idx="6951">
                  <c:v>41069.092164351852</c:v>
                </c:pt>
                <c:pt idx="6952">
                  <c:v>41069.092511574076</c:v>
                </c:pt>
                <c:pt idx="6953">
                  <c:v>41069.092858796299</c:v>
                </c:pt>
                <c:pt idx="6954">
                  <c:v>41069.093206018515</c:v>
                </c:pt>
                <c:pt idx="6955">
                  <c:v>41069.093553240738</c:v>
                </c:pt>
                <c:pt idx="6956">
                  <c:v>41069.093900462962</c:v>
                </c:pt>
                <c:pt idx="6957">
                  <c:v>41069.094247685185</c:v>
                </c:pt>
                <c:pt idx="6958">
                  <c:v>41069.094594907408</c:v>
                </c:pt>
                <c:pt idx="6959">
                  <c:v>41069.094942129632</c:v>
                </c:pt>
                <c:pt idx="6960">
                  <c:v>41069.095289351855</c:v>
                </c:pt>
                <c:pt idx="6961">
                  <c:v>41069.095636574071</c:v>
                </c:pt>
                <c:pt idx="6962">
                  <c:v>41069.095983796295</c:v>
                </c:pt>
                <c:pt idx="6963">
                  <c:v>41069.096331018518</c:v>
                </c:pt>
                <c:pt idx="6964">
                  <c:v>41069.096678240741</c:v>
                </c:pt>
                <c:pt idx="6965">
                  <c:v>41069.097025462965</c:v>
                </c:pt>
                <c:pt idx="6966">
                  <c:v>41069.097372685188</c:v>
                </c:pt>
                <c:pt idx="6967">
                  <c:v>41069.097719907404</c:v>
                </c:pt>
                <c:pt idx="6968">
                  <c:v>41069.098067129627</c:v>
                </c:pt>
                <c:pt idx="6969">
                  <c:v>41069.098414351851</c:v>
                </c:pt>
                <c:pt idx="6970">
                  <c:v>41069.098761574074</c:v>
                </c:pt>
                <c:pt idx="6971">
                  <c:v>41069.099108796298</c:v>
                </c:pt>
                <c:pt idx="6972">
                  <c:v>41069.099456018521</c:v>
                </c:pt>
                <c:pt idx="6973">
                  <c:v>41069.099803240744</c:v>
                </c:pt>
                <c:pt idx="6974">
                  <c:v>41069.10015046296</c:v>
                </c:pt>
                <c:pt idx="6975">
                  <c:v>41069.100497685184</c:v>
                </c:pt>
                <c:pt idx="6976">
                  <c:v>41069.100844907407</c:v>
                </c:pt>
                <c:pt idx="6977">
                  <c:v>41069.10119212963</c:v>
                </c:pt>
                <c:pt idx="6978">
                  <c:v>41069.101539351854</c:v>
                </c:pt>
                <c:pt idx="6979">
                  <c:v>41069.101886574077</c:v>
                </c:pt>
                <c:pt idx="6980">
                  <c:v>41069.102233796293</c:v>
                </c:pt>
                <c:pt idx="6981">
                  <c:v>41069.102581018517</c:v>
                </c:pt>
                <c:pt idx="6982">
                  <c:v>41069.10292824074</c:v>
                </c:pt>
                <c:pt idx="6983">
                  <c:v>41069.103275462963</c:v>
                </c:pt>
                <c:pt idx="6984">
                  <c:v>41069.103622685187</c:v>
                </c:pt>
                <c:pt idx="6985">
                  <c:v>41069.10396990741</c:v>
                </c:pt>
                <c:pt idx="6986">
                  <c:v>41069.104317129626</c:v>
                </c:pt>
                <c:pt idx="6987">
                  <c:v>41069.104664351849</c:v>
                </c:pt>
                <c:pt idx="6988">
                  <c:v>41069.105011574073</c:v>
                </c:pt>
                <c:pt idx="6989">
                  <c:v>41069.105358796296</c:v>
                </c:pt>
                <c:pt idx="6990">
                  <c:v>41069.105706018519</c:v>
                </c:pt>
                <c:pt idx="6991">
                  <c:v>41069.106053240743</c:v>
                </c:pt>
                <c:pt idx="6992">
                  <c:v>41069.106400462966</c:v>
                </c:pt>
                <c:pt idx="6993">
                  <c:v>41069.106747685182</c:v>
                </c:pt>
                <c:pt idx="6994">
                  <c:v>41069.107094907406</c:v>
                </c:pt>
                <c:pt idx="6995">
                  <c:v>41069.107442129629</c:v>
                </c:pt>
                <c:pt idx="6996">
                  <c:v>41069.107789351852</c:v>
                </c:pt>
                <c:pt idx="6997">
                  <c:v>41069.108136574076</c:v>
                </c:pt>
                <c:pt idx="6998">
                  <c:v>41069.108483796299</c:v>
                </c:pt>
                <c:pt idx="6999">
                  <c:v>41069.108831018515</c:v>
                </c:pt>
                <c:pt idx="7000">
                  <c:v>41069.109178240738</c:v>
                </c:pt>
                <c:pt idx="7001">
                  <c:v>41069.109525462962</c:v>
                </c:pt>
                <c:pt idx="7002">
                  <c:v>41069.109872685185</c:v>
                </c:pt>
                <c:pt idx="7003">
                  <c:v>41069.110219907408</c:v>
                </c:pt>
                <c:pt idx="7004">
                  <c:v>41069.110567129632</c:v>
                </c:pt>
                <c:pt idx="7005">
                  <c:v>41069.110914351855</c:v>
                </c:pt>
                <c:pt idx="7006">
                  <c:v>41069.111261574071</c:v>
                </c:pt>
                <c:pt idx="7007">
                  <c:v>41069.111608796295</c:v>
                </c:pt>
                <c:pt idx="7008">
                  <c:v>41069.111956018518</c:v>
                </c:pt>
                <c:pt idx="7009">
                  <c:v>41069.112303240741</c:v>
                </c:pt>
                <c:pt idx="7010">
                  <c:v>41069.112650462965</c:v>
                </c:pt>
                <c:pt idx="7011">
                  <c:v>41069.112997685188</c:v>
                </c:pt>
                <c:pt idx="7012">
                  <c:v>41069.113344907404</c:v>
                </c:pt>
                <c:pt idx="7013">
                  <c:v>41069.113692129627</c:v>
                </c:pt>
                <c:pt idx="7014">
                  <c:v>41069.114039351851</c:v>
                </c:pt>
                <c:pt idx="7015">
                  <c:v>41069.114386574074</c:v>
                </c:pt>
                <c:pt idx="7016">
                  <c:v>41069.114733796298</c:v>
                </c:pt>
                <c:pt idx="7017">
                  <c:v>41069.115081018521</c:v>
                </c:pt>
                <c:pt idx="7018">
                  <c:v>41069.115428240744</c:v>
                </c:pt>
                <c:pt idx="7019">
                  <c:v>41069.11577546296</c:v>
                </c:pt>
                <c:pt idx="7020">
                  <c:v>41069.116122685184</c:v>
                </c:pt>
                <c:pt idx="7021">
                  <c:v>41069.116469907407</c:v>
                </c:pt>
                <c:pt idx="7022">
                  <c:v>41069.11681712963</c:v>
                </c:pt>
                <c:pt idx="7023">
                  <c:v>41069.117164351854</c:v>
                </c:pt>
                <c:pt idx="7024">
                  <c:v>41069.117511574077</c:v>
                </c:pt>
                <c:pt idx="7025">
                  <c:v>41069.117858796293</c:v>
                </c:pt>
                <c:pt idx="7026">
                  <c:v>41069.118206018517</c:v>
                </c:pt>
                <c:pt idx="7027">
                  <c:v>41069.11855324074</c:v>
                </c:pt>
                <c:pt idx="7028">
                  <c:v>41069.118900462963</c:v>
                </c:pt>
                <c:pt idx="7029">
                  <c:v>41069.119247685187</c:v>
                </c:pt>
                <c:pt idx="7030">
                  <c:v>41069.11959490741</c:v>
                </c:pt>
                <c:pt idx="7031">
                  <c:v>41069.119942129626</c:v>
                </c:pt>
                <c:pt idx="7032">
                  <c:v>41069.120289351849</c:v>
                </c:pt>
                <c:pt idx="7033">
                  <c:v>41069.120636574073</c:v>
                </c:pt>
                <c:pt idx="7034">
                  <c:v>41069.120983796296</c:v>
                </c:pt>
                <c:pt idx="7035">
                  <c:v>41069.121331018519</c:v>
                </c:pt>
                <c:pt idx="7036">
                  <c:v>41069.121678240743</c:v>
                </c:pt>
                <c:pt idx="7037">
                  <c:v>41069.122025462966</c:v>
                </c:pt>
                <c:pt idx="7038">
                  <c:v>41069.122372685182</c:v>
                </c:pt>
                <c:pt idx="7039">
                  <c:v>41069.122719907406</c:v>
                </c:pt>
                <c:pt idx="7040">
                  <c:v>41069.123067129629</c:v>
                </c:pt>
                <c:pt idx="7041">
                  <c:v>41069.123414351852</c:v>
                </c:pt>
                <c:pt idx="7042">
                  <c:v>41069.123761574076</c:v>
                </c:pt>
                <c:pt idx="7043">
                  <c:v>41069.124108796299</c:v>
                </c:pt>
                <c:pt idx="7044">
                  <c:v>41069.124456018515</c:v>
                </c:pt>
                <c:pt idx="7045">
                  <c:v>41069.124803240738</c:v>
                </c:pt>
                <c:pt idx="7046">
                  <c:v>41069.125150462962</c:v>
                </c:pt>
                <c:pt idx="7047">
                  <c:v>41069.125497685185</c:v>
                </c:pt>
                <c:pt idx="7048">
                  <c:v>41069.125844907408</c:v>
                </c:pt>
                <c:pt idx="7049">
                  <c:v>41069.126192129632</c:v>
                </c:pt>
                <c:pt idx="7050">
                  <c:v>41069.126539351855</c:v>
                </c:pt>
                <c:pt idx="7051">
                  <c:v>41069.126886574071</c:v>
                </c:pt>
                <c:pt idx="7052">
                  <c:v>41069.127233796295</c:v>
                </c:pt>
                <c:pt idx="7053">
                  <c:v>41069.127581018518</c:v>
                </c:pt>
                <c:pt idx="7054">
                  <c:v>41069.127928240741</c:v>
                </c:pt>
                <c:pt idx="7055">
                  <c:v>41069.128275462965</c:v>
                </c:pt>
                <c:pt idx="7056">
                  <c:v>41069.128622685188</c:v>
                </c:pt>
                <c:pt idx="7057">
                  <c:v>41069.128969907404</c:v>
                </c:pt>
                <c:pt idx="7058">
                  <c:v>41069.129317129627</c:v>
                </c:pt>
                <c:pt idx="7059">
                  <c:v>41069.129664351851</c:v>
                </c:pt>
                <c:pt idx="7060">
                  <c:v>41069.130011574074</c:v>
                </c:pt>
                <c:pt idx="7061">
                  <c:v>41069.130358796298</c:v>
                </c:pt>
                <c:pt idx="7062">
                  <c:v>41069.130706018521</c:v>
                </c:pt>
                <c:pt idx="7063">
                  <c:v>41069.131053240744</c:v>
                </c:pt>
                <c:pt idx="7064">
                  <c:v>41069.13140046296</c:v>
                </c:pt>
                <c:pt idx="7065">
                  <c:v>41069.131747685184</c:v>
                </c:pt>
                <c:pt idx="7066">
                  <c:v>41069.132094907407</c:v>
                </c:pt>
                <c:pt idx="7067">
                  <c:v>41069.13244212963</c:v>
                </c:pt>
                <c:pt idx="7068">
                  <c:v>41069.132789351854</c:v>
                </c:pt>
                <c:pt idx="7069">
                  <c:v>41069.133136574077</c:v>
                </c:pt>
                <c:pt idx="7070">
                  <c:v>41069.133483796293</c:v>
                </c:pt>
                <c:pt idx="7071">
                  <c:v>41069.133831018517</c:v>
                </c:pt>
                <c:pt idx="7072">
                  <c:v>41069.13417824074</c:v>
                </c:pt>
                <c:pt idx="7073">
                  <c:v>41069.134525462963</c:v>
                </c:pt>
                <c:pt idx="7074">
                  <c:v>41069.134872685187</c:v>
                </c:pt>
                <c:pt idx="7075">
                  <c:v>41069.13521990741</c:v>
                </c:pt>
                <c:pt idx="7076">
                  <c:v>41069.135567129626</c:v>
                </c:pt>
                <c:pt idx="7077">
                  <c:v>41069.135914351849</c:v>
                </c:pt>
                <c:pt idx="7078">
                  <c:v>41069.136261574073</c:v>
                </c:pt>
                <c:pt idx="7079">
                  <c:v>41069.136608796296</c:v>
                </c:pt>
                <c:pt idx="7080">
                  <c:v>41069.136956018519</c:v>
                </c:pt>
                <c:pt idx="7081">
                  <c:v>41069.137303240743</c:v>
                </c:pt>
                <c:pt idx="7082">
                  <c:v>41069.137650462966</c:v>
                </c:pt>
                <c:pt idx="7083">
                  <c:v>41069.137997685182</c:v>
                </c:pt>
                <c:pt idx="7084">
                  <c:v>41069.138344907406</c:v>
                </c:pt>
                <c:pt idx="7085">
                  <c:v>41069.138692129629</c:v>
                </c:pt>
                <c:pt idx="7086">
                  <c:v>41069.139039351852</c:v>
                </c:pt>
                <c:pt idx="7087">
                  <c:v>41069.139386574076</c:v>
                </c:pt>
                <c:pt idx="7088">
                  <c:v>41069.139733796299</c:v>
                </c:pt>
                <c:pt idx="7089">
                  <c:v>41069.140081018515</c:v>
                </c:pt>
                <c:pt idx="7090">
                  <c:v>41069.140428240738</c:v>
                </c:pt>
                <c:pt idx="7091">
                  <c:v>41069.140775462962</c:v>
                </c:pt>
                <c:pt idx="7092">
                  <c:v>41069.141122685185</c:v>
                </c:pt>
                <c:pt idx="7093">
                  <c:v>41069.141469907408</c:v>
                </c:pt>
                <c:pt idx="7094">
                  <c:v>41069.141817129632</c:v>
                </c:pt>
                <c:pt idx="7095">
                  <c:v>41069.142164351855</c:v>
                </c:pt>
                <c:pt idx="7096">
                  <c:v>41069.142511574071</c:v>
                </c:pt>
                <c:pt idx="7097">
                  <c:v>41069.142858796295</c:v>
                </c:pt>
                <c:pt idx="7098">
                  <c:v>41069.143206018518</c:v>
                </c:pt>
                <c:pt idx="7099">
                  <c:v>41069.143553240741</c:v>
                </c:pt>
                <c:pt idx="7100">
                  <c:v>41069.143900462965</c:v>
                </c:pt>
                <c:pt idx="7101">
                  <c:v>41069.144247685188</c:v>
                </c:pt>
                <c:pt idx="7102">
                  <c:v>41069.144594907404</c:v>
                </c:pt>
                <c:pt idx="7103">
                  <c:v>41069.144942129627</c:v>
                </c:pt>
                <c:pt idx="7104">
                  <c:v>41069.145289351851</c:v>
                </c:pt>
                <c:pt idx="7105">
                  <c:v>41069.145636574074</c:v>
                </c:pt>
                <c:pt idx="7106">
                  <c:v>41069.145983796298</c:v>
                </c:pt>
                <c:pt idx="7107">
                  <c:v>41069.146331018521</c:v>
                </c:pt>
                <c:pt idx="7108">
                  <c:v>41069.146678240744</c:v>
                </c:pt>
                <c:pt idx="7109">
                  <c:v>41069.14702546296</c:v>
                </c:pt>
                <c:pt idx="7110">
                  <c:v>41069.147372685184</c:v>
                </c:pt>
                <c:pt idx="7111">
                  <c:v>41069.147719907407</c:v>
                </c:pt>
                <c:pt idx="7112">
                  <c:v>41069.14806712963</c:v>
                </c:pt>
                <c:pt idx="7113">
                  <c:v>41069.148414351854</c:v>
                </c:pt>
                <c:pt idx="7114">
                  <c:v>41069.148761574077</c:v>
                </c:pt>
                <c:pt idx="7115">
                  <c:v>41069.149108796293</c:v>
                </c:pt>
                <c:pt idx="7116">
                  <c:v>41069.149456018517</c:v>
                </c:pt>
                <c:pt idx="7117">
                  <c:v>41069.14980324074</c:v>
                </c:pt>
                <c:pt idx="7118">
                  <c:v>41069.150150462963</c:v>
                </c:pt>
                <c:pt idx="7119">
                  <c:v>41069.150497685187</c:v>
                </c:pt>
                <c:pt idx="7120">
                  <c:v>41069.15084490741</c:v>
                </c:pt>
                <c:pt idx="7121">
                  <c:v>41069.151192129626</c:v>
                </c:pt>
                <c:pt idx="7122">
                  <c:v>41069.151539351849</c:v>
                </c:pt>
                <c:pt idx="7123">
                  <c:v>41069.151886574073</c:v>
                </c:pt>
                <c:pt idx="7124">
                  <c:v>41069.152233796296</c:v>
                </c:pt>
                <c:pt idx="7125">
                  <c:v>41069.152581018519</c:v>
                </c:pt>
                <c:pt idx="7126">
                  <c:v>41069.152928240743</c:v>
                </c:pt>
                <c:pt idx="7127">
                  <c:v>41069.153275462966</c:v>
                </c:pt>
                <c:pt idx="7128">
                  <c:v>41069.153622685182</c:v>
                </c:pt>
                <c:pt idx="7129">
                  <c:v>41069.153969907406</c:v>
                </c:pt>
                <c:pt idx="7130">
                  <c:v>41069.154317129629</c:v>
                </c:pt>
                <c:pt idx="7131">
                  <c:v>41069.154664351852</c:v>
                </c:pt>
                <c:pt idx="7132">
                  <c:v>41069.155011574076</c:v>
                </c:pt>
                <c:pt idx="7133">
                  <c:v>41069.155358796299</c:v>
                </c:pt>
                <c:pt idx="7134">
                  <c:v>41069.155706018515</c:v>
                </c:pt>
                <c:pt idx="7135">
                  <c:v>41069.156053240738</c:v>
                </c:pt>
                <c:pt idx="7136">
                  <c:v>41069.156400462962</c:v>
                </c:pt>
                <c:pt idx="7137">
                  <c:v>41069.156747685185</c:v>
                </c:pt>
                <c:pt idx="7138">
                  <c:v>41069.157094907408</c:v>
                </c:pt>
                <c:pt idx="7139">
                  <c:v>41069.157442129632</c:v>
                </c:pt>
                <c:pt idx="7140">
                  <c:v>41069.157789351855</c:v>
                </c:pt>
                <c:pt idx="7141">
                  <c:v>41069.158136574071</c:v>
                </c:pt>
                <c:pt idx="7142">
                  <c:v>41069.158483796295</c:v>
                </c:pt>
                <c:pt idx="7143">
                  <c:v>41069.158831018518</c:v>
                </c:pt>
                <c:pt idx="7144">
                  <c:v>41069.159178240741</c:v>
                </c:pt>
                <c:pt idx="7145">
                  <c:v>41069.159525462965</c:v>
                </c:pt>
                <c:pt idx="7146">
                  <c:v>41069.159872685188</c:v>
                </c:pt>
                <c:pt idx="7147">
                  <c:v>41069.160219907404</c:v>
                </c:pt>
                <c:pt idx="7148">
                  <c:v>41069.160567129627</c:v>
                </c:pt>
                <c:pt idx="7149">
                  <c:v>41069.160914351851</c:v>
                </c:pt>
                <c:pt idx="7150">
                  <c:v>41069.161261574074</c:v>
                </c:pt>
                <c:pt idx="7151">
                  <c:v>41069.161608796298</c:v>
                </c:pt>
                <c:pt idx="7152">
                  <c:v>41069.161956018521</c:v>
                </c:pt>
                <c:pt idx="7153">
                  <c:v>41069.162303240744</c:v>
                </c:pt>
                <c:pt idx="7154">
                  <c:v>41069.16265046296</c:v>
                </c:pt>
                <c:pt idx="7155">
                  <c:v>41069.162997685184</c:v>
                </c:pt>
                <c:pt idx="7156">
                  <c:v>41069.163344907407</c:v>
                </c:pt>
                <c:pt idx="7157">
                  <c:v>41069.16369212963</c:v>
                </c:pt>
                <c:pt idx="7158">
                  <c:v>41069.164039351854</c:v>
                </c:pt>
                <c:pt idx="7159">
                  <c:v>41069.164386574077</c:v>
                </c:pt>
                <c:pt idx="7160">
                  <c:v>41069.164733796293</c:v>
                </c:pt>
                <c:pt idx="7161">
                  <c:v>41069.165081018517</c:v>
                </c:pt>
                <c:pt idx="7162">
                  <c:v>41069.16542824074</c:v>
                </c:pt>
                <c:pt idx="7163">
                  <c:v>41069.165775462963</c:v>
                </c:pt>
                <c:pt idx="7164">
                  <c:v>41069.166122685187</c:v>
                </c:pt>
                <c:pt idx="7165">
                  <c:v>41069.16646990741</c:v>
                </c:pt>
                <c:pt idx="7166">
                  <c:v>41069.166817129626</c:v>
                </c:pt>
                <c:pt idx="7167">
                  <c:v>41069.167164351849</c:v>
                </c:pt>
                <c:pt idx="7168">
                  <c:v>41069.167511574073</c:v>
                </c:pt>
                <c:pt idx="7169">
                  <c:v>41069.167858796296</c:v>
                </c:pt>
                <c:pt idx="7170">
                  <c:v>41069.168206018519</c:v>
                </c:pt>
                <c:pt idx="7171">
                  <c:v>41069.168553240743</c:v>
                </c:pt>
                <c:pt idx="7172">
                  <c:v>41069.168900462966</c:v>
                </c:pt>
                <c:pt idx="7173">
                  <c:v>41069.169247685182</c:v>
                </c:pt>
                <c:pt idx="7174">
                  <c:v>41069.169594907406</c:v>
                </c:pt>
                <c:pt idx="7175">
                  <c:v>41069.169942129629</c:v>
                </c:pt>
                <c:pt idx="7176">
                  <c:v>41069.170289351852</c:v>
                </c:pt>
                <c:pt idx="7177">
                  <c:v>41069.170636574076</c:v>
                </c:pt>
                <c:pt idx="7178">
                  <c:v>41069.170983796299</c:v>
                </c:pt>
                <c:pt idx="7179">
                  <c:v>41069.171331018515</c:v>
                </c:pt>
                <c:pt idx="7180">
                  <c:v>41069.171678240738</c:v>
                </c:pt>
                <c:pt idx="7181">
                  <c:v>41069.172025462962</c:v>
                </c:pt>
                <c:pt idx="7182">
                  <c:v>41069.172372685185</c:v>
                </c:pt>
                <c:pt idx="7183">
                  <c:v>41069.172719907408</c:v>
                </c:pt>
                <c:pt idx="7184">
                  <c:v>41069.173067129632</c:v>
                </c:pt>
                <c:pt idx="7185">
                  <c:v>41069.173414351855</c:v>
                </c:pt>
                <c:pt idx="7186">
                  <c:v>41069.173761574071</c:v>
                </c:pt>
                <c:pt idx="7187">
                  <c:v>41069.174108796295</c:v>
                </c:pt>
                <c:pt idx="7188">
                  <c:v>41069.174456018518</c:v>
                </c:pt>
                <c:pt idx="7189">
                  <c:v>41069.174803240741</c:v>
                </c:pt>
                <c:pt idx="7190">
                  <c:v>41069.175150462965</c:v>
                </c:pt>
                <c:pt idx="7191">
                  <c:v>41069.175497685188</c:v>
                </c:pt>
                <c:pt idx="7192">
                  <c:v>41069.175844907404</c:v>
                </c:pt>
                <c:pt idx="7193">
                  <c:v>41069.176192129627</c:v>
                </c:pt>
                <c:pt idx="7194">
                  <c:v>41069.176539351851</c:v>
                </c:pt>
                <c:pt idx="7195">
                  <c:v>41069.176886574074</c:v>
                </c:pt>
                <c:pt idx="7196">
                  <c:v>41069.177233796298</c:v>
                </c:pt>
                <c:pt idx="7197">
                  <c:v>41069.177581018521</c:v>
                </c:pt>
                <c:pt idx="7198">
                  <c:v>41069.177928240744</c:v>
                </c:pt>
                <c:pt idx="7199">
                  <c:v>41069.17827546296</c:v>
                </c:pt>
                <c:pt idx="7200">
                  <c:v>41069.178622685184</c:v>
                </c:pt>
                <c:pt idx="7201">
                  <c:v>41069.178969907407</c:v>
                </c:pt>
                <c:pt idx="7202">
                  <c:v>41069.17931712963</c:v>
                </c:pt>
                <c:pt idx="7203">
                  <c:v>41069.179664351854</c:v>
                </c:pt>
                <c:pt idx="7204">
                  <c:v>41069.180011574077</c:v>
                </c:pt>
                <c:pt idx="7205">
                  <c:v>41069.180358796293</c:v>
                </c:pt>
                <c:pt idx="7206">
                  <c:v>41069.180706018517</c:v>
                </c:pt>
                <c:pt idx="7207">
                  <c:v>41069.18105324074</c:v>
                </c:pt>
                <c:pt idx="7208">
                  <c:v>41069.181400462963</c:v>
                </c:pt>
                <c:pt idx="7209">
                  <c:v>41069.181747685187</c:v>
                </c:pt>
                <c:pt idx="7210">
                  <c:v>41069.18209490741</c:v>
                </c:pt>
                <c:pt idx="7211">
                  <c:v>41069.182442129626</c:v>
                </c:pt>
                <c:pt idx="7212">
                  <c:v>41069.182789351849</c:v>
                </c:pt>
                <c:pt idx="7213">
                  <c:v>41069.183136574073</c:v>
                </c:pt>
                <c:pt idx="7214">
                  <c:v>41069.183483796296</c:v>
                </c:pt>
                <c:pt idx="7215">
                  <c:v>41069.183831018519</c:v>
                </c:pt>
                <c:pt idx="7216">
                  <c:v>41069.184178240743</c:v>
                </c:pt>
                <c:pt idx="7217">
                  <c:v>41069.184525462966</c:v>
                </c:pt>
                <c:pt idx="7218">
                  <c:v>41069.184872685182</c:v>
                </c:pt>
                <c:pt idx="7219">
                  <c:v>41069.185219907406</c:v>
                </c:pt>
                <c:pt idx="7220">
                  <c:v>41069.185567129629</c:v>
                </c:pt>
                <c:pt idx="7221">
                  <c:v>41069.185914351852</c:v>
                </c:pt>
                <c:pt idx="7222">
                  <c:v>41069.186261574076</c:v>
                </c:pt>
                <c:pt idx="7223">
                  <c:v>41069.186608796299</c:v>
                </c:pt>
                <c:pt idx="7224">
                  <c:v>41069.186956018515</c:v>
                </c:pt>
                <c:pt idx="7225">
                  <c:v>41069.187303240738</c:v>
                </c:pt>
                <c:pt idx="7226">
                  <c:v>41069.187650462962</c:v>
                </c:pt>
                <c:pt idx="7227">
                  <c:v>41069.187997685185</c:v>
                </c:pt>
                <c:pt idx="7228">
                  <c:v>41069.188344907408</c:v>
                </c:pt>
                <c:pt idx="7229">
                  <c:v>41069.188692129632</c:v>
                </c:pt>
                <c:pt idx="7230">
                  <c:v>41069.189039351855</c:v>
                </c:pt>
                <c:pt idx="7231">
                  <c:v>41069.189386574071</c:v>
                </c:pt>
                <c:pt idx="7232">
                  <c:v>41069.189733796295</c:v>
                </c:pt>
                <c:pt idx="7233">
                  <c:v>41069.190081018518</c:v>
                </c:pt>
                <c:pt idx="7234">
                  <c:v>41069.190428240741</c:v>
                </c:pt>
                <c:pt idx="7235">
                  <c:v>41069.190775462965</c:v>
                </c:pt>
                <c:pt idx="7236">
                  <c:v>41069.191122685188</c:v>
                </c:pt>
                <c:pt idx="7237">
                  <c:v>41069.191469907404</c:v>
                </c:pt>
                <c:pt idx="7238">
                  <c:v>41069.191817129627</c:v>
                </c:pt>
                <c:pt idx="7239">
                  <c:v>41069.192164351851</c:v>
                </c:pt>
                <c:pt idx="7240">
                  <c:v>41069.192511574074</c:v>
                </c:pt>
                <c:pt idx="7241">
                  <c:v>41069.192858796298</c:v>
                </c:pt>
                <c:pt idx="7242">
                  <c:v>41069.193206018521</c:v>
                </c:pt>
                <c:pt idx="7243">
                  <c:v>41069.193553240744</c:v>
                </c:pt>
                <c:pt idx="7244">
                  <c:v>41069.19390046296</c:v>
                </c:pt>
                <c:pt idx="7245">
                  <c:v>41069.194247685184</c:v>
                </c:pt>
                <c:pt idx="7246">
                  <c:v>41069.194594907407</c:v>
                </c:pt>
                <c:pt idx="7247">
                  <c:v>41069.19494212963</c:v>
                </c:pt>
                <c:pt idx="7248">
                  <c:v>41069.195289351854</c:v>
                </c:pt>
                <c:pt idx="7249">
                  <c:v>41069.195636574077</c:v>
                </c:pt>
                <c:pt idx="7250">
                  <c:v>41069.195983796293</c:v>
                </c:pt>
                <c:pt idx="7251">
                  <c:v>41069.196331018517</c:v>
                </c:pt>
                <c:pt idx="7252">
                  <c:v>41069.19667824074</c:v>
                </c:pt>
                <c:pt idx="7253">
                  <c:v>41069.197025462963</c:v>
                </c:pt>
                <c:pt idx="7254">
                  <c:v>41069.197372685187</c:v>
                </c:pt>
                <c:pt idx="7255">
                  <c:v>41069.19771990741</c:v>
                </c:pt>
                <c:pt idx="7256">
                  <c:v>41069.198067129626</c:v>
                </c:pt>
                <c:pt idx="7257">
                  <c:v>41069.198414351849</c:v>
                </c:pt>
                <c:pt idx="7258">
                  <c:v>41069.198761574073</c:v>
                </c:pt>
                <c:pt idx="7259">
                  <c:v>41069.199108796296</c:v>
                </c:pt>
                <c:pt idx="7260">
                  <c:v>41069.199456018519</c:v>
                </c:pt>
                <c:pt idx="7261">
                  <c:v>41069.199803240743</c:v>
                </c:pt>
                <c:pt idx="7262">
                  <c:v>41069.200150462966</c:v>
                </c:pt>
                <c:pt idx="7263">
                  <c:v>41069.200497685182</c:v>
                </c:pt>
                <c:pt idx="7264">
                  <c:v>41069.200844907406</c:v>
                </c:pt>
                <c:pt idx="7265">
                  <c:v>41069.201192129629</c:v>
                </c:pt>
                <c:pt idx="7266">
                  <c:v>41069.201539351852</c:v>
                </c:pt>
                <c:pt idx="7267">
                  <c:v>41069.201886574076</c:v>
                </c:pt>
                <c:pt idx="7268">
                  <c:v>41069.202233796299</c:v>
                </c:pt>
                <c:pt idx="7269">
                  <c:v>41069.202581018515</c:v>
                </c:pt>
                <c:pt idx="7270">
                  <c:v>41069.202928240738</c:v>
                </c:pt>
                <c:pt idx="7271">
                  <c:v>41069.203275462962</c:v>
                </c:pt>
                <c:pt idx="7272">
                  <c:v>41069.203622685185</c:v>
                </c:pt>
                <c:pt idx="7273">
                  <c:v>41069.203969907408</c:v>
                </c:pt>
                <c:pt idx="7274">
                  <c:v>41069.204317129632</c:v>
                </c:pt>
                <c:pt idx="7275">
                  <c:v>41069.204664351855</c:v>
                </c:pt>
                <c:pt idx="7276">
                  <c:v>41069.205011574071</c:v>
                </c:pt>
                <c:pt idx="7277">
                  <c:v>41069.205358796295</c:v>
                </c:pt>
                <c:pt idx="7278">
                  <c:v>41069.205706018518</c:v>
                </c:pt>
                <c:pt idx="7279">
                  <c:v>41069.206053240741</c:v>
                </c:pt>
                <c:pt idx="7280">
                  <c:v>41069.206400462965</c:v>
                </c:pt>
                <c:pt idx="7281">
                  <c:v>41069.206747685188</c:v>
                </c:pt>
                <c:pt idx="7282">
                  <c:v>41069.207094907404</c:v>
                </c:pt>
                <c:pt idx="7283">
                  <c:v>41069.207442129627</c:v>
                </c:pt>
                <c:pt idx="7284">
                  <c:v>41069.207789351851</c:v>
                </c:pt>
                <c:pt idx="7285">
                  <c:v>41069.208136574074</c:v>
                </c:pt>
                <c:pt idx="7286">
                  <c:v>41069.208483796298</c:v>
                </c:pt>
                <c:pt idx="7287">
                  <c:v>41069.208831018521</c:v>
                </c:pt>
                <c:pt idx="7288">
                  <c:v>41069.209178240744</c:v>
                </c:pt>
                <c:pt idx="7289">
                  <c:v>41069.20952546296</c:v>
                </c:pt>
                <c:pt idx="7290">
                  <c:v>41069.209872685184</c:v>
                </c:pt>
                <c:pt idx="7291">
                  <c:v>41069.210219907407</c:v>
                </c:pt>
                <c:pt idx="7292">
                  <c:v>41069.21056712963</c:v>
                </c:pt>
                <c:pt idx="7293">
                  <c:v>41069.210914351854</c:v>
                </c:pt>
                <c:pt idx="7294">
                  <c:v>41069.211261574077</c:v>
                </c:pt>
                <c:pt idx="7295">
                  <c:v>41069.211608796293</c:v>
                </c:pt>
                <c:pt idx="7296">
                  <c:v>41069.211956018517</c:v>
                </c:pt>
                <c:pt idx="7297">
                  <c:v>41069.21230324074</c:v>
                </c:pt>
                <c:pt idx="7298">
                  <c:v>41069.212650462963</c:v>
                </c:pt>
                <c:pt idx="7299">
                  <c:v>41069.212997685187</c:v>
                </c:pt>
                <c:pt idx="7300">
                  <c:v>41069.21334490741</c:v>
                </c:pt>
                <c:pt idx="7301">
                  <c:v>41069.213692129626</c:v>
                </c:pt>
                <c:pt idx="7302">
                  <c:v>41069.214039351849</c:v>
                </c:pt>
                <c:pt idx="7303">
                  <c:v>41069.214386574073</c:v>
                </c:pt>
                <c:pt idx="7304">
                  <c:v>41069.214733796296</c:v>
                </c:pt>
                <c:pt idx="7305">
                  <c:v>41069.215081018519</c:v>
                </c:pt>
                <c:pt idx="7306">
                  <c:v>41069.215428240743</c:v>
                </c:pt>
                <c:pt idx="7307">
                  <c:v>41069.215775462966</c:v>
                </c:pt>
                <c:pt idx="7308">
                  <c:v>41069.216122685182</c:v>
                </c:pt>
                <c:pt idx="7309">
                  <c:v>41069.216469907406</c:v>
                </c:pt>
                <c:pt idx="7310">
                  <c:v>41069.216817129629</c:v>
                </c:pt>
                <c:pt idx="7311">
                  <c:v>41069.217164351852</c:v>
                </c:pt>
                <c:pt idx="7312">
                  <c:v>41069.217511574076</c:v>
                </c:pt>
                <c:pt idx="7313">
                  <c:v>41069.217858796299</c:v>
                </c:pt>
                <c:pt idx="7314">
                  <c:v>41069.218206018515</c:v>
                </c:pt>
                <c:pt idx="7315">
                  <c:v>41069.218553240738</c:v>
                </c:pt>
                <c:pt idx="7316">
                  <c:v>41069.218900462962</c:v>
                </c:pt>
                <c:pt idx="7317">
                  <c:v>41069.219247685185</c:v>
                </c:pt>
                <c:pt idx="7318">
                  <c:v>41069.219594907408</c:v>
                </c:pt>
                <c:pt idx="7319">
                  <c:v>41069.219942129632</c:v>
                </c:pt>
                <c:pt idx="7320">
                  <c:v>41069.220289351855</c:v>
                </c:pt>
                <c:pt idx="7321">
                  <c:v>41069.220636574071</c:v>
                </c:pt>
                <c:pt idx="7322">
                  <c:v>41069.220983796295</c:v>
                </c:pt>
                <c:pt idx="7323">
                  <c:v>41069.221331018518</c:v>
                </c:pt>
                <c:pt idx="7324">
                  <c:v>41069.221678240741</c:v>
                </c:pt>
                <c:pt idx="7325">
                  <c:v>41069.222025462965</c:v>
                </c:pt>
                <c:pt idx="7326">
                  <c:v>41069.222372685188</c:v>
                </c:pt>
                <c:pt idx="7327">
                  <c:v>41069.222719907404</c:v>
                </c:pt>
                <c:pt idx="7328">
                  <c:v>41069.223067129627</c:v>
                </c:pt>
                <c:pt idx="7329">
                  <c:v>41069.223414351851</c:v>
                </c:pt>
                <c:pt idx="7330">
                  <c:v>41069.223761574074</c:v>
                </c:pt>
                <c:pt idx="7331">
                  <c:v>41069.224108796298</c:v>
                </c:pt>
                <c:pt idx="7332">
                  <c:v>41069.224456018521</c:v>
                </c:pt>
                <c:pt idx="7333">
                  <c:v>41069.224803240744</c:v>
                </c:pt>
                <c:pt idx="7334">
                  <c:v>41069.22515046296</c:v>
                </c:pt>
                <c:pt idx="7335">
                  <c:v>41069.225497685184</c:v>
                </c:pt>
                <c:pt idx="7336">
                  <c:v>41069.225844907407</c:v>
                </c:pt>
                <c:pt idx="7337">
                  <c:v>41069.22619212963</c:v>
                </c:pt>
                <c:pt idx="7338">
                  <c:v>41069.226539351854</c:v>
                </c:pt>
                <c:pt idx="7339">
                  <c:v>41069.226886574077</c:v>
                </c:pt>
                <c:pt idx="7340">
                  <c:v>41069.227233796293</c:v>
                </c:pt>
                <c:pt idx="7341">
                  <c:v>41069.227581018517</c:v>
                </c:pt>
                <c:pt idx="7342">
                  <c:v>41069.22792824074</c:v>
                </c:pt>
                <c:pt idx="7343">
                  <c:v>41069.228275462963</c:v>
                </c:pt>
                <c:pt idx="7344">
                  <c:v>41069.228622685187</c:v>
                </c:pt>
                <c:pt idx="7345">
                  <c:v>41069.22896990741</c:v>
                </c:pt>
                <c:pt idx="7346">
                  <c:v>41069.229317129626</c:v>
                </c:pt>
                <c:pt idx="7347">
                  <c:v>41069.229664351849</c:v>
                </c:pt>
                <c:pt idx="7348">
                  <c:v>41069.230011574073</c:v>
                </c:pt>
                <c:pt idx="7349">
                  <c:v>41069.230358796296</c:v>
                </c:pt>
                <c:pt idx="7350">
                  <c:v>41069.230706018519</c:v>
                </c:pt>
                <c:pt idx="7351">
                  <c:v>41069.231053240743</c:v>
                </c:pt>
                <c:pt idx="7352">
                  <c:v>41069.231400462966</c:v>
                </c:pt>
                <c:pt idx="7353">
                  <c:v>41069.231747685182</c:v>
                </c:pt>
                <c:pt idx="7354">
                  <c:v>41069.232094907406</c:v>
                </c:pt>
                <c:pt idx="7355">
                  <c:v>41069.232442129629</c:v>
                </c:pt>
                <c:pt idx="7356">
                  <c:v>41069.232789351852</c:v>
                </c:pt>
                <c:pt idx="7357">
                  <c:v>41069.233136574076</c:v>
                </c:pt>
                <c:pt idx="7358">
                  <c:v>41069.233483796299</c:v>
                </c:pt>
                <c:pt idx="7359">
                  <c:v>41069.233831018515</c:v>
                </c:pt>
                <c:pt idx="7360">
                  <c:v>41069.234178240738</c:v>
                </c:pt>
                <c:pt idx="7361">
                  <c:v>41069.234525462962</c:v>
                </c:pt>
                <c:pt idx="7362">
                  <c:v>41069.234872685185</c:v>
                </c:pt>
                <c:pt idx="7363">
                  <c:v>41069.235219907408</c:v>
                </c:pt>
                <c:pt idx="7364">
                  <c:v>41069.235567129632</c:v>
                </c:pt>
                <c:pt idx="7365">
                  <c:v>41069.235914351855</c:v>
                </c:pt>
                <c:pt idx="7366">
                  <c:v>41069.236261574071</c:v>
                </c:pt>
                <c:pt idx="7367">
                  <c:v>41069.236608796295</c:v>
                </c:pt>
                <c:pt idx="7368">
                  <c:v>41069.236956018518</c:v>
                </c:pt>
                <c:pt idx="7369">
                  <c:v>41069.237303240741</c:v>
                </c:pt>
                <c:pt idx="7370">
                  <c:v>41069.237650462965</c:v>
                </c:pt>
                <c:pt idx="7371">
                  <c:v>41069.237997685188</c:v>
                </c:pt>
                <c:pt idx="7372">
                  <c:v>41069.238344907404</c:v>
                </c:pt>
                <c:pt idx="7373">
                  <c:v>41069.238692129627</c:v>
                </c:pt>
                <c:pt idx="7374">
                  <c:v>41069.239039351851</c:v>
                </c:pt>
                <c:pt idx="7375">
                  <c:v>41069.239386574074</c:v>
                </c:pt>
                <c:pt idx="7376">
                  <c:v>41069.239733796298</c:v>
                </c:pt>
                <c:pt idx="7377">
                  <c:v>41069.240081018521</c:v>
                </c:pt>
                <c:pt idx="7378">
                  <c:v>41069.240428240744</c:v>
                </c:pt>
                <c:pt idx="7379">
                  <c:v>41069.24077546296</c:v>
                </c:pt>
                <c:pt idx="7380">
                  <c:v>41069.241122685184</c:v>
                </c:pt>
                <c:pt idx="7381">
                  <c:v>41069.241469907407</c:v>
                </c:pt>
                <c:pt idx="7382">
                  <c:v>41069.24181712963</c:v>
                </c:pt>
                <c:pt idx="7383">
                  <c:v>41069.242164351854</c:v>
                </c:pt>
                <c:pt idx="7384">
                  <c:v>41069.242511574077</c:v>
                </c:pt>
                <c:pt idx="7385">
                  <c:v>41069.242858796293</c:v>
                </c:pt>
                <c:pt idx="7386">
                  <c:v>41069.243206018517</c:v>
                </c:pt>
                <c:pt idx="7387">
                  <c:v>41069.24355324074</c:v>
                </c:pt>
                <c:pt idx="7388">
                  <c:v>41069.243900462963</c:v>
                </c:pt>
                <c:pt idx="7389">
                  <c:v>41069.244247685187</c:v>
                </c:pt>
                <c:pt idx="7390">
                  <c:v>41069.24459490741</c:v>
                </c:pt>
                <c:pt idx="7391">
                  <c:v>41069.244942129626</c:v>
                </c:pt>
                <c:pt idx="7392">
                  <c:v>41069.245289351849</c:v>
                </c:pt>
                <c:pt idx="7393">
                  <c:v>41069.245636574073</c:v>
                </c:pt>
                <c:pt idx="7394">
                  <c:v>41069.245983796296</c:v>
                </c:pt>
                <c:pt idx="7395">
                  <c:v>41069.246331018519</c:v>
                </c:pt>
                <c:pt idx="7396">
                  <c:v>41069.246678240743</c:v>
                </c:pt>
                <c:pt idx="7397">
                  <c:v>41069.247025462966</c:v>
                </c:pt>
                <c:pt idx="7398">
                  <c:v>41069.247372685182</c:v>
                </c:pt>
                <c:pt idx="7399">
                  <c:v>41069.247719907406</c:v>
                </c:pt>
                <c:pt idx="7400">
                  <c:v>41069.248067129629</c:v>
                </c:pt>
                <c:pt idx="7401">
                  <c:v>41069.248414351852</c:v>
                </c:pt>
                <c:pt idx="7402">
                  <c:v>41069.248761574076</c:v>
                </c:pt>
                <c:pt idx="7403">
                  <c:v>41069.249108796299</c:v>
                </c:pt>
                <c:pt idx="7404">
                  <c:v>41069.249456018515</c:v>
                </c:pt>
                <c:pt idx="7405">
                  <c:v>41069.249803240738</c:v>
                </c:pt>
                <c:pt idx="7406">
                  <c:v>41069.250150462962</c:v>
                </c:pt>
                <c:pt idx="7407">
                  <c:v>41069.250497685185</c:v>
                </c:pt>
                <c:pt idx="7408">
                  <c:v>41069.250844907408</c:v>
                </c:pt>
                <c:pt idx="7409">
                  <c:v>41069.251192129632</c:v>
                </c:pt>
                <c:pt idx="7410">
                  <c:v>41069.251539351855</c:v>
                </c:pt>
                <c:pt idx="7411">
                  <c:v>41069.251886574071</c:v>
                </c:pt>
                <c:pt idx="7412">
                  <c:v>41069.252233796295</c:v>
                </c:pt>
                <c:pt idx="7413">
                  <c:v>41069.252581018518</c:v>
                </c:pt>
                <c:pt idx="7414">
                  <c:v>41069.252928240741</c:v>
                </c:pt>
                <c:pt idx="7415">
                  <c:v>41069.253275462965</c:v>
                </c:pt>
                <c:pt idx="7416">
                  <c:v>41069.253622685188</c:v>
                </c:pt>
                <c:pt idx="7417">
                  <c:v>41069.253969907404</c:v>
                </c:pt>
                <c:pt idx="7418">
                  <c:v>41069.254317129627</c:v>
                </c:pt>
                <c:pt idx="7419">
                  <c:v>41069.254664351851</c:v>
                </c:pt>
                <c:pt idx="7420">
                  <c:v>41069.255011574074</c:v>
                </c:pt>
                <c:pt idx="7421">
                  <c:v>41069.255358796298</c:v>
                </c:pt>
                <c:pt idx="7422">
                  <c:v>41069.255706018521</c:v>
                </c:pt>
                <c:pt idx="7423">
                  <c:v>41069.256053240744</c:v>
                </c:pt>
                <c:pt idx="7424">
                  <c:v>41069.25640046296</c:v>
                </c:pt>
                <c:pt idx="7425">
                  <c:v>41069.256747685184</c:v>
                </c:pt>
                <c:pt idx="7426">
                  <c:v>41069.257094907407</c:v>
                </c:pt>
                <c:pt idx="7427">
                  <c:v>41069.25744212963</c:v>
                </c:pt>
                <c:pt idx="7428">
                  <c:v>41069.257789351854</c:v>
                </c:pt>
                <c:pt idx="7429">
                  <c:v>41069.258136574077</c:v>
                </c:pt>
                <c:pt idx="7430">
                  <c:v>41069.258483796293</c:v>
                </c:pt>
                <c:pt idx="7431">
                  <c:v>41069.258831018517</c:v>
                </c:pt>
                <c:pt idx="7432">
                  <c:v>41069.25917824074</c:v>
                </c:pt>
                <c:pt idx="7433">
                  <c:v>41069.259525462963</c:v>
                </c:pt>
                <c:pt idx="7434">
                  <c:v>41069.259872685187</c:v>
                </c:pt>
                <c:pt idx="7435">
                  <c:v>41069.26021990741</c:v>
                </c:pt>
                <c:pt idx="7436">
                  <c:v>41069.260567129626</c:v>
                </c:pt>
                <c:pt idx="7437">
                  <c:v>41069.260914351849</c:v>
                </c:pt>
                <c:pt idx="7438">
                  <c:v>41069.261261574073</c:v>
                </c:pt>
                <c:pt idx="7439">
                  <c:v>41069.261608796296</c:v>
                </c:pt>
                <c:pt idx="7440">
                  <c:v>41069.261956018519</c:v>
                </c:pt>
                <c:pt idx="7441">
                  <c:v>41069.262303240743</c:v>
                </c:pt>
                <c:pt idx="7442">
                  <c:v>41069.262650462966</c:v>
                </c:pt>
                <c:pt idx="7443">
                  <c:v>41069.262997685182</c:v>
                </c:pt>
                <c:pt idx="7444">
                  <c:v>41069.263344907406</c:v>
                </c:pt>
                <c:pt idx="7445">
                  <c:v>41069.263692129629</c:v>
                </c:pt>
                <c:pt idx="7446">
                  <c:v>41069.264039351852</c:v>
                </c:pt>
                <c:pt idx="7447">
                  <c:v>41069.264386574076</c:v>
                </c:pt>
                <c:pt idx="7448">
                  <c:v>41069.264733796299</c:v>
                </c:pt>
                <c:pt idx="7449">
                  <c:v>41069.265081018515</c:v>
                </c:pt>
                <c:pt idx="7450">
                  <c:v>41069.265428240738</c:v>
                </c:pt>
                <c:pt idx="7451">
                  <c:v>41069.265775462962</c:v>
                </c:pt>
                <c:pt idx="7452">
                  <c:v>41069.266122685185</c:v>
                </c:pt>
                <c:pt idx="7453">
                  <c:v>41069.266469907408</c:v>
                </c:pt>
                <c:pt idx="7454">
                  <c:v>41069.266817129632</c:v>
                </c:pt>
                <c:pt idx="7455">
                  <c:v>41069.267164351855</c:v>
                </c:pt>
                <c:pt idx="7456">
                  <c:v>41069.267511574071</c:v>
                </c:pt>
                <c:pt idx="7457">
                  <c:v>41069.267858796295</c:v>
                </c:pt>
                <c:pt idx="7458">
                  <c:v>41069.268206018518</c:v>
                </c:pt>
                <c:pt idx="7459">
                  <c:v>41069.268553240741</c:v>
                </c:pt>
                <c:pt idx="7460">
                  <c:v>41069.268900462965</c:v>
                </c:pt>
                <c:pt idx="7461">
                  <c:v>41069.269247685188</c:v>
                </c:pt>
                <c:pt idx="7462">
                  <c:v>41069.269594907404</c:v>
                </c:pt>
                <c:pt idx="7463">
                  <c:v>41069.269942129627</c:v>
                </c:pt>
                <c:pt idx="7464">
                  <c:v>41069.270289351851</c:v>
                </c:pt>
                <c:pt idx="7465">
                  <c:v>41069.270636574074</c:v>
                </c:pt>
                <c:pt idx="7466">
                  <c:v>41069.270983796298</c:v>
                </c:pt>
                <c:pt idx="7467">
                  <c:v>41069.271331018521</c:v>
                </c:pt>
                <c:pt idx="7468">
                  <c:v>41069.271678240744</c:v>
                </c:pt>
                <c:pt idx="7469">
                  <c:v>41069.27202546296</c:v>
                </c:pt>
                <c:pt idx="7470">
                  <c:v>41069.272372685184</c:v>
                </c:pt>
                <c:pt idx="7471">
                  <c:v>41069.272719907407</c:v>
                </c:pt>
                <c:pt idx="7472">
                  <c:v>41069.27306712963</c:v>
                </c:pt>
                <c:pt idx="7473">
                  <c:v>41069.273414351854</c:v>
                </c:pt>
                <c:pt idx="7474">
                  <c:v>41069.273761574077</c:v>
                </c:pt>
                <c:pt idx="7475">
                  <c:v>41069.274108796293</c:v>
                </c:pt>
                <c:pt idx="7476">
                  <c:v>41069.274456018517</c:v>
                </c:pt>
                <c:pt idx="7477">
                  <c:v>41069.27480324074</c:v>
                </c:pt>
                <c:pt idx="7478">
                  <c:v>41069.275150462963</c:v>
                </c:pt>
                <c:pt idx="7479">
                  <c:v>41069.275497685187</c:v>
                </c:pt>
                <c:pt idx="7480">
                  <c:v>41069.27584490741</c:v>
                </c:pt>
                <c:pt idx="7481">
                  <c:v>41069.276192129626</c:v>
                </c:pt>
                <c:pt idx="7482">
                  <c:v>41069.276539351849</c:v>
                </c:pt>
                <c:pt idx="7483">
                  <c:v>41069.276886574073</c:v>
                </c:pt>
                <c:pt idx="7484">
                  <c:v>41069.277233796296</c:v>
                </c:pt>
                <c:pt idx="7485">
                  <c:v>41069.277581018519</c:v>
                </c:pt>
                <c:pt idx="7486">
                  <c:v>41069.277928240743</c:v>
                </c:pt>
                <c:pt idx="7487">
                  <c:v>41069.278275462966</c:v>
                </c:pt>
                <c:pt idx="7488">
                  <c:v>41069.278622685182</c:v>
                </c:pt>
                <c:pt idx="7489">
                  <c:v>41069.278969907406</c:v>
                </c:pt>
                <c:pt idx="7490">
                  <c:v>41069.279317129629</c:v>
                </c:pt>
                <c:pt idx="7491">
                  <c:v>41069.279664351852</c:v>
                </c:pt>
                <c:pt idx="7492">
                  <c:v>41069.280011574076</c:v>
                </c:pt>
                <c:pt idx="7493">
                  <c:v>41069.280358796299</c:v>
                </c:pt>
                <c:pt idx="7494">
                  <c:v>41069.280706018515</c:v>
                </c:pt>
                <c:pt idx="7495">
                  <c:v>41069.281053240738</c:v>
                </c:pt>
                <c:pt idx="7496">
                  <c:v>41069.281400462962</c:v>
                </c:pt>
                <c:pt idx="7497">
                  <c:v>41069.281747685185</c:v>
                </c:pt>
                <c:pt idx="7498">
                  <c:v>41069.282094907408</c:v>
                </c:pt>
                <c:pt idx="7499">
                  <c:v>41069.282442129632</c:v>
                </c:pt>
                <c:pt idx="7500">
                  <c:v>41069.282789351855</c:v>
                </c:pt>
                <c:pt idx="7501">
                  <c:v>41069.283136574071</c:v>
                </c:pt>
                <c:pt idx="7502">
                  <c:v>41069.283483796295</c:v>
                </c:pt>
                <c:pt idx="7503">
                  <c:v>41069.283831018518</c:v>
                </c:pt>
                <c:pt idx="7504">
                  <c:v>41069.284178240741</c:v>
                </c:pt>
                <c:pt idx="7505">
                  <c:v>41069.284525462965</c:v>
                </c:pt>
                <c:pt idx="7506">
                  <c:v>41069.284872685188</c:v>
                </c:pt>
                <c:pt idx="7507">
                  <c:v>41069.285219907404</c:v>
                </c:pt>
                <c:pt idx="7508">
                  <c:v>41069.285567129627</c:v>
                </c:pt>
                <c:pt idx="7509">
                  <c:v>41069.285914351851</c:v>
                </c:pt>
                <c:pt idx="7510">
                  <c:v>41069.286261574074</c:v>
                </c:pt>
                <c:pt idx="7511">
                  <c:v>41069.286608796298</c:v>
                </c:pt>
                <c:pt idx="7512">
                  <c:v>41069.286956018521</c:v>
                </c:pt>
                <c:pt idx="7513">
                  <c:v>41069.287303240744</c:v>
                </c:pt>
                <c:pt idx="7514">
                  <c:v>41069.28765046296</c:v>
                </c:pt>
                <c:pt idx="7515">
                  <c:v>41069.287997685184</c:v>
                </c:pt>
                <c:pt idx="7516">
                  <c:v>41069.288344907407</c:v>
                </c:pt>
                <c:pt idx="7517">
                  <c:v>41069.28869212963</c:v>
                </c:pt>
                <c:pt idx="7518">
                  <c:v>41069.289039351854</c:v>
                </c:pt>
                <c:pt idx="7519">
                  <c:v>41069.289386574077</c:v>
                </c:pt>
                <c:pt idx="7520">
                  <c:v>41069.289733796293</c:v>
                </c:pt>
                <c:pt idx="7521">
                  <c:v>41069.290081018517</c:v>
                </c:pt>
                <c:pt idx="7522">
                  <c:v>41069.29042824074</c:v>
                </c:pt>
                <c:pt idx="7523">
                  <c:v>41069.290775462963</c:v>
                </c:pt>
                <c:pt idx="7524">
                  <c:v>41069.291122685187</c:v>
                </c:pt>
                <c:pt idx="7525">
                  <c:v>41069.29146990741</c:v>
                </c:pt>
                <c:pt idx="7526">
                  <c:v>41069.291817129626</c:v>
                </c:pt>
                <c:pt idx="7527">
                  <c:v>41069.292164351849</c:v>
                </c:pt>
                <c:pt idx="7528">
                  <c:v>41069.292511574073</c:v>
                </c:pt>
                <c:pt idx="7529">
                  <c:v>41069.292858796296</c:v>
                </c:pt>
                <c:pt idx="7530">
                  <c:v>41069.293206018519</c:v>
                </c:pt>
                <c:pt idx="7531">
                  <c:v>41069.293553240743</c:v>
                </c:pt>
                <c:pt idx="7532">
                  <c:v>41069.293900462966</c:v>
                </c:pt>
                <c:pt idx="7533">
                  <c:v>41069.294247685182</c:v>
                </c:pt>
                <c:pt idx="7534">
                  <c:v>41069.294594907406</c:v>
                </c:pt>
                <c:pt idx="7535">
                  <c:v>41069.294942129629</c:v>
                </c:pt>
                <c:pt idx="7536">
                  <c:v>41069.295289351852</c:v>
                </c:pt>
                <c:pt idx="7537">
                  <c:v>41069.295636574076</c:v>
                </c:pt>
                <c:pt idx="7538">
                  <c:v>41069.295983796299</c:v>
                </c:pt>
                <c:pt idx="7539">
                  <c:v>41069.296331018515</c:v>
                </c:pt>
                <c:pt idx="7540">
                  <c:v>41069.296678240738</c:v>
                </c:pt>
                <c:pt idx="7541">
                  <c:v>41069.297025462962</c:v>
                </c:pt>
                <c:pt idx="7542">
                  <c:v>41069.297372685185</c:v>
                </c:pt>
                <c:pt idx="7543">
                  <c:v>41069.297719907408</c:v>
                </c:pt>
                <c:pt idx="7544">
                  <c:v>41069.298067129632</c:v>
                </c:pt>
                <c:pt idx="7545">
                  <c:v>41069.298414351855</c:v>
                </c:pt>
                <c:pt idx="7546">
                  <c:v>41069.298761574071</c:v>
                </c:pt>
                <c:pt idx="7547">
                  <c:v>41069.299108796295</c:v>
                </c:pt>
                <c:pt idx="7548">
                  <c:v>41069.299456018518</c:v>
                </c:pt>
                <c:pt idx="7549">
                  <c:v>41069.299803240741</c:v>
                </c:pt>
                <c:pt idx="7550">
                  <c:v>41069.300150462965</c:v>
                </c:pt>
                <c:pt idx="7551">
                  <c:v>41069.300497685188</c:v>
                </c:pt>
                <c:pt idx="7552">
                  <c:v>41069.300844907404</c:v>
                </c:pt>
                <c:pt idx="7553">
                  <c:v>41069.301192129627</c:v>
                </c:pt>
                <c:pt idx="7554">
                  <c:v>41069.301539351851</c:v>
                </c:pt>
                <c:pt idx="7555">
                  <c:v>41069.301886574074</c:v>
                </c:pt>
                <c:pt idx="7556">
                  <c:v>41069.302233796298</c:v>
                </c:pt>
                <c:pt idx="7557">
                  <c:v>41069.302581018521</c:v>
                </c:pt>
                <c:pt idx="7558">
                  <c:v>41069.302928240744</c:v>
                </c:pt>
                <c:pt idx="7559">
                  <c:v>41069.30327546296</c:v>
                </c:pt>
                <c:pt idx="7560">
                  <c:v>41069.303622685184</c:v>
                </c:pt>
                <c:pt idx="7561">
                  <c:v>41069.303969907407</c:v>
                </c:pt>
                <c:pt idx="7562">
                  <c:v>41069.30431712963</c:v>
                </c:pt>
                <c:pt idx="7563">
                  <c:v>41069.304664351854</c:v>
                </c:pt>
                <c:pt idx="7564">
                  <c:v>41069.305011574077</c:v>
                </c:pt>
                <c:pt idx="7565">
                  <c:v>41069.305358796293</c:v>
                </c:pt>
                <c:pt idx="7566">
                  <c:v>41069.305706018517</c:v>
                </c:pt>
                <c:pt idx="7567">
                  <c:v>41069.30605324074</c:v>
                </c:pt>
                <c:pt idx="7568">
                  <c:v>41069.306400462963</c:v>
                </c:pt>
                <c:pt idx="7569">
                  <c:v>41069.306747685187</c:v>
                </c:pt>
                <c:pt idx="7570">
                  <c:v>41069.30709490741</c:v>
                </c:pt>
                <c:pt idx="7571">
                  <c:v>41069.307442129626</c:v>
                </c:pt>
                <c:pt idx="7572">
                  <c:v>41069.307789351849</c:v>
                </c:pt>
                <c:pt idx="7573">
                  <c:v>41069.308136574073</c:v>
                </c:pt>
                <c:pt idx="7574">
                  <c:v>41069.308483796296</c:v>
                </c:pt>
                <c:pt idx="7575">
                  <c:v>41069.308831018519</c:v>
                </c:pt>
                <c:pt idx="7576">
                  <c:v>41069.309178240743</c:v>
                </c:pt>
                <c:pt idx="7577">
                  <c:v>41069.309525462966</c:v>
                </c:pt>
                <c:pt idx="7578">
                  <c:v>41069.309872685182</c:v>
                </c:pt>
                <c:pt idx="7579">
                  <c:v>41069.310219907406</c:v>
                </c:pt>
                <c:pt idx="7580">
                  <c:v>41069.310567129629</c:v>
                </c:pt>
                <c:pt idx="7581">
                  <c:v>41069.310914351852</c:v>
                </c:pt>
                <c:pt idx="7582">
                  <c:v>41069.311261574076</c:v>
                </c:pt>
                <c:pt idx="7583">
                  <c:v>41069.311608796299</c:v>
                </c:pt>
                <c:pt idx="7584">
                  <c:v>41069.311956018515</c:v>
                </c:pt>
                <c:pt idx="7585">
                  <c:v>41069.312303240738</c:v>
                </c:pt>
                <c:pt idx="7586">
                  <c:v>41069.312650462962</c:v>
                </c:pt>
                <c:pt idx="7587">
                  <c:v>41069.312997685185</c:v>
                </c:pt>
                <c:pt idx="7588">
                  <c:v>41069.313344907408</c:v>
                </c:pt>
                <c:pt idx="7589">
                  <c:v>41069.313692129632</c:v>
                </c:pt>
                <c:pt idx="7590">
                  <c:v>41069.314039351855</c:v>
                </c:pt>
                <c:pt idx="7591">
                  <c:v>41069.314386574071</c:v>
                </c:pt>
                <c:pt idx="7592">
                  <c:v>41069.314733796295</c:v>
                </c:pt>
                <c:pt idx="7593">
                  <c:v>41069.315081018518</c:v>
                </c:pt>
                <c:pt idx="7594">
                  <c:v>41069.315428240741</c:v>
                </c:pt>
                <c:pt idx="7595">
                  <c:v>41069.315775462965</c:v>
                </c:pt>
                <c:pt idx="7596">
                  <c:v>41069.316122685188</c:v>
                </c:pt>
                <c:pt idx="7597">
                  <c:v>41069.316469907404</c:v>
                </c:pt>
                <c:pt idx="7598">
                  <c:v>41069.316817129627</c:v>
                </c:pt>
                <c:pt idx="7599">
                  <c:v>41069.317164351851</c:v>
                </c:pt>
                <c:pt idx="7600">
                  <c:v>41069.317511574074</c:v>
                </c:pt>
                <c:pt idx="7601">
                  <c:v>41069.317858796298</c:v>
                </c:pt>
                <c:pt idx="7602">
                  <c:v>41069.318206018521</c:v>
                </c:pt>
                <c:pt idx="7603">
                  <c:v>41069.318553240744</c:v>
                </c:pt>
                <c:pt idx="7604">
                  <c:v>41069.31890046296</c:v>
                </c:pt>
                <c:pt idx="7605">
                  <c:v>41069.319247685184</c:v>
                </c:pt>
                <c:pt idx="7606">
                  <c:v>41069.319594907407</c:v>
                </c:pt>
                <c:pt idx="7607">
                  <c:v>41069.31994212963</c:v>
                </c:pt>
                <c:pt idx="7608">
                  <c:v>41069.320289351854</c:v>
                </c:pt>
                <c:pt idx="7609">
                  <c:v>41069.320636574077</c:v>
                </c:pt>
                <c:pt idx="7610">
                  <c:v>41069.320983796293</c:v>
                </c:pt>
                <c:pt idx="7611">
                  <c:v>41069.321331018517</c:v>
                </c:pt>
                <c:pt idx="7612">
                  <c:v>41069.32167824074</c:v>
                </c:pt>
                <c:pt idx="7613">
                  <c:v>41069.322025462963</c:v>
                </c:pt>
                <c:pt idx="7614">
                  <c:v>41069.322372685187</c:v>
                </c:pt>
                <c:pt idx="7615">
                  <c:v>41069.32271990741</c:v>
                </c:pt>
                <c:pt idx="7616">
                  <c:v>41069.323067129626</c:v>
                </c:pt>
                <c:pt idx="7617">
                  <c:v>41069.323414351849</c:v>
                </c:pt>
                <c:pt idx="7618">
                  <c:v>41069.323761574073</c:v>
                </c:pt>
                <c:pt idx="7619">
                  <c:v>41069.324108796296</c:v>
                </c:pt>
                <c:pt idx="7620">
                  <c:v>41069.324456018519</c:v>
                </c:pt>
                <c:pt idx="7621">
                  <c:v>41069.324803240743</c:v>
                </c:pt>
                <c:pt idx="7622">
                  <c:v>41069.325150462966</c:v>
                </c:pt>
                <c:pt idx="7623">
                  <c:v>41069.325497685182</c:v>
                </c:pt>
                <c:pt idx="7624">
                  <c:v>41069.325844907406</c:v>
                </c:pt>
                <c:pt idx="7625">
                  <c:v>41069.326192129629</c:v>
                </c:pt>
                <c:pt idx="7626">
                  <c:v>41069.326539351852</c:v>
                </c:pt>
                <c:pt idx="7627">
                  <c:v>41069.326886574076</c:v>
                </c:pt>
                <c:pt idx="7628">
                  <c:v>41069.327233796299</c:v>
                </c:pt>
                <c:pt idx="7629">
                  <c:v>41069.327581018515</c:v>
                </c:pt>
                <c:pt idx="7630">
                  <c:v>41069.327928240738</c:v>
                </c:pt>
                <c:pt idx="7631">
                  <c:v>41069.328275462962</c:v>
                </c:pt>
                <c:pt idx="7632">
                  <c:v>41069.328622685185</c:v>
                </c:pt>
                <c:pt idx="7633">
                  <c:v>41069.328969907408</c:v>
                </c:pt>
                <c:pt idx="7634">
                  <c:v>41069.329317129632</c:v>
                </c:pt>
                <c:pt idx="7635">
                  <c:v>41069.329664351855</c:v>
                </c:pt>
                <c:pt idx="7636">
                  <c:v>41069.330011574071</c:v>
                </c:pt>
                <c:pt idx="7637">
                  <c:v>41069.330358796295</c:v>
                </c:pt>
                <c:pt idx="7638">
                  <c:v>41069.330706018518</c:v>
                </c:pt>
                <c:pt idx="7639">
                  <c:v>41069.331053240741</c:v>
                </c:pt>
                <c:pt idx="7640">
                  <c:v>41069.331400462965</c:v>
                </c:pt>
                <c:pt idx="7641">
                  <c:v>41069.331747685188</c:v>
                </c:pt>
                <c:pt idx="7642">
                  <c:v>41069.332094907404</c:v>
                </c:pt>
                <c:pt idx="7643">
                  <c:v>41069.332442129627</c:v>
                </c:pt>
                <c:pt idx="7644">
                  <c:v>41069.332789351851</c:v>
                </c:pt>
                <c:pt idx="7645">
                  <c:v>41069.333136574074</c:v>
                </c:pt>
                <c:pt idx="7646">
                  <c:v>41069.333483796298</c:v>
                </c:pt>
                <c:pt idx="7647">
                  <c:v>41069.333831018521</c:v>
                </c:pt>
                <c:pt idx="7648">
                  <c:v>41069.334178240744</c:v>
                </c:pt>
                <c:pt idx="7649">
                  <c:v>41069.33452546296</c:v>
                </c:pt>
                <c:pt idx="7650">
                  <c:v>41069.334872685184</c:v>
                </c:pt>
                <c:pt idx="7651">
                  <c:v>41069.335219907407</c:v>
                </c:pt>
                <c:pt idx="7652">
                  <c:v>41069.33556712963</c:v>
                </c:pt>
                <c:pt idx="7653">
                  <c:v>41069.335914351854</c:v>
                </c:pt>
                <c:pt idx="7654">
                  <c:v>41069.336261574077</c:v>
                </c:pt>
                <c:pt idx="7655">
                  <c:v>41069.336608796293</c:v>
                </c:pt>
                <c:pt idx="7656">
                  <c:v>41069.336956018517</c:v>
                </c:pt>
                <c:pt idx="7657">
                  <c:v>41069.33730324074</c:v>
                </c:pt>
                <c:pt idx="7658">
                  <c:v>41069.337650462963</c:v>
                </c:pt>
                <c:pt idx="7659">
                  <c:v>41069.337997685187</c:v>
                </c:pt>
                <c:pt idx="7660">
                  <c:v>41069.33834490741</c:v>
                </c:pt>
                <c:pt idx="7661">
                  <c:v>41069.338692129626</c:v>
                </c:pt>
                <c:pt idx="7662">
                  <c:v>41069.339039351849</c:v>
                </c:pt>
                <c:pt idx="7663">
                  <c:v>41069.339386574073</c:v>
                </c:pt>
                <c:pt idx="7664">
                  <c:v>41069.339733796296</c:v>
                </c:pt>
                <c:pt idx="7665">
                  <c:v>41069.340081018519</c:v>
                </c:pt>
                <c:pt idx="7666">
                  <c:v>41069.340428240743</c:v>
                </c:pt>
                <c:pt idx="7667">
                  <c:v>41069.340775462966</c:v>
                </c:pt>
                <c:pt idx="7668">
                  <c:v>41069.341122685182</c:v>
                </c:pt>
                <c:pt idx="7669">
                  <c:v>41069.341469907406</c:v>
                </c:pt>
                <c:pt idx="7670">
                  <c:v>41069.341817129629</c:v>
                </c:pt>
                <c:pt idx="7671">
                  <c:v>41069.342164351852</c:v>
                </c:pt>
                <c:pt idx="7672">
                  <c:v>41069.342511574076</c:v>
                </c:pt>
                <c:pt idx="7673">
                  <c:v>41069.342858796299</c:v>
                </c:pt>
                <c:pt idx="7674">
                  <c:v>41069.343206018515</c:v>
                </c:pt>
                <c:pt idx="7675">
                  <c:v>41069.343553240738</c:v>
                </c:pt>
                <c:pt idx="7676">
                  <c:v>41069.343900462962</c:v>
                </c:pt>
                <c:pt idx="7677">
                  <c:v>41069.344247685185</c:v>
                </c:pt>
                <c:pt idx="7678">
                  <c:v>41069.344594907408</c:v>
                </c:pt>
                <c:pt idx="7679">
                  <c:v>41069.344942129632</c:v>
                </c:pt>
                <c:pt idx="7680">
                  <c:v>41069.345289351855</c:v>
                </c:pt>
                <c:pt idx="7681">
                  <c:v>41069.345636574071</c:v>
                </c:pt>
                <c:pt idx="7682">
                  <c:v>41069.345983796295</c:v>
                </c:pt>
                <c:pt idx="7683">
                  <c:v>41069.346331018518</c:v>
                </c:pt>
                <c:pt idx="7684">
                  <c:v>41069.346678240741</c:v>
                </c:pt>
                <c:pt idx="7685">
                  <c:v>41069.347025462965</c:v>
                </c:pt>
                <c:pt idx="7686">
                  <c:v>41069.347372685188</c:v>
                </c:pt>
                <c:pt idx="7687">
                  <c:v>41069.347719907404</c:v>
                </c:pt>
                <c:pt idx="7688">
                  <c:v>41069.348067129627</c:v>
                </c:pt>
                <c:pt idx="7689">
                  <c:v>41069.348414351851</c:v>
                </c:pt>
                <c:pt idx="7690">
                  <c:v>41069.348761574074</c:v>
                </c:pt>
                <c:pt idx="7691">
                  <c:v>41069.349108796298</c:v>
                </c:pt>
                <c:pt idx="7692">
                  <c:v>41069.349456018521</c:v>
                </c:pt>
                <c:pt idx="7693">
                  <c:v>41069.349803240744</c:v>
                </c:pt>
                <c:pt idx="7694">
                  <c:v>41069.35015046296</c:v>
                </c:pt>
                <c:pt idx="7695">
                  <c:v>41069.350497685184</c:v>
                </c:pt>
                <c:pt idx="7696">
                  <c:v>41069.350844907407</c:v>
                </c:pt>
                <c:pt idx="7697">
                  <c:v>41069.35119212963</c:v>
                </c:pt>
                <c:pt idx="7698">
                  <c:v>41069.351539351854</c:v>
                </c:pt>
                <c:pt idx="7699">
                  <c:v>41069.351886574077</c:v>
                </c:pt>
                <c:pt idx="7700">
                  <c:v>41069.352233796293</c:v>
                </c:pt>
                <c:pt idx="7701">
                  <c:v>41069.352581018517</c:v>
                </c:pt>
                <c:pt idx="7702">
                  <c:v>41069.35292824074</c:v>
                </c:pt>
                <c:pt idx="7703">
                  <c:v>41069.353275462963</c:v>
                </c:pt>
                <c:pt idx="7704">
                  <c:v>41069.353622685187</c:v>
                </c:pt>
                <c:pt idx="7705">
                  <c:v>41069.35396990741</c:v>
                </c:pt>
                <c:pt idx="7706">
                  <c:v>41069.354317129626</c:v>
                </c:pt>
                <c:pt idx="7707">
                  <c:v>41069.354664351849</c:v>
                </c:pt>
                <c:pt idx="7708">
                  <c:v>41069.355011574073</c:v>
                </c:pt>
                <c:pt idx="7709">
                  <c:v>41069.355358796296</c:v>
                </c:pt>
                <c:pt idx="7710">
                  <c:v>41069.355706018519</c:v>
                </c:pt>
                <c:pt idx="7711">
                  <c:v>41069.356053240743</c:v>
                </c:pt>
                <c:pt idx="7712">
                  <c:v>41069.356400462966</c:v>
                </c:pt>
                <c:pt idx="7713">
                  <c:v>41069.356747685182</c:v>
                </c:pt>
                <c:pt idx="7714">
                  <c:v>41069.357094907406</c:v>
                </c:pt>
                <c:pt idx="7715">
                  <c:v>41069.357442129629</c:v>
                </c:pt>
                <c:pt idx="7716">
                  <c:v>41069.357789351852</c:v>
                </c:pt>
                <c:pt idx="7717">
                  <c:v>41069.358136574076</c:v>
                </c:pt>
                <c:pt idx="7718">
                  <c:v>41069.358483796299</c:v>
                </c:pt>
                <c:pt idx="7719">
                  <c:v>41069.358831018515</c:v>
                </c:pt>
                <c:pt idx="7720">
                  <c:v>41069.359178240738</c:v>
                </c:pt>
                <c:pt idx="7721">
                  <c:v>41069.359525462962</c:v>
                </c:pt>
                <c:pt idx="7722">
                  <c:v>41069.359872685185</c:v>
                </c:pt>
                <c:pt idx="7723">
                  <c:v>41069.360219907408</c:v>
                </c:pt>
                <c:pt idx="7724">
                  <c:v>41069.360567129632</c:v>
                </c:pt>
                <c:pt idx="7725">
                  <c:v>41069.360914351855</c:v>
                </c:pt>
                <c:pt idx="7726">
                  <c:v>41069.361261574071</c:v>
                </c:pt>
                <c:pt idx="7727">
                  <c:v>41069.361608796295</c:v>
                </c:pt>
                <c:pt idx="7728">
                  <c:v>41069.361956018518</c:v>
                </c:pt>
                <c:pt idx="7729">
                  <c:v>41069.362303240741</c:v>
                </c:pt>
                <c:pt idx="7730">
                  <c:v>41069.362650462965</c:v>
                </c:pt>
                <c:pt idx="7731">
                  <c:v>41069.362997685188</c:v>
                </c:pt>
                <c:pt idx="7732">
                  <c:v>41069.363344907404</c:v>
                </c:pt>
                <c:pt idx="7733">
                  <c:v>41069.363692129627</c:v>
                </c:pt>
                <c:pt idx="7734">
                  <c:v>41069.364039351851</c:v>
                </c:pt>
                <c:pt idx="7735">
                  <c:v>41069.364386574074</c:v>
                </c:pt>
                <c:pt idx="7736">
                  <c:v>41069.364733796298</c:v>
                </c:pt>
                <c:pt idx="7737">
                  <c:v>41069.365081018521</c:v>
                </c:pt>
                <c:pt idx="7738">
                  <c:v>41069.365428240744</c:v>
                </c:pt>
                <c:pt idx="7739">
                  <c:v>41069.36577546296</c:v>
                </c:pt>
                <c:pt idx="7740">
                  <c:v>41069.366122685184</c:v>
                </c:pt>
                <c:pt idx="7741">
                  <c:v>41069.366469907407</c:v>
                </c:pt>
                <c:pt idx="7742">
                  <c:v>41069.36681712963</c:v>
                </c:pt>
                <c:pt idx="7743">
                  <c:v>41069.367164351854</c:v>
                </c:pt>
                <c:pt idx="7744">
                  <c:v>41069.367511574077</c:v>
                </c:pt>
                <c:pt idx="7745">
                  <c:v>41069.367858796293</c:v>
                </c:pt>
                <c:pt idx="7746">
                  <c:v>41069.368206018517</c:v>
                </c:pt>
                <c:pt idx="7747">
                  <c:v>41069.36855324074</c:v>
                </c:pt>
                <c:pt idx="7748">
                  <c:v>41069.368900462963</c:v>
                </c:pt>
                <c:pt idx="7749">
                  <c:v>41069.369247685187</c:v>
                </c:pt>
                <c:pt idx="7750">
                  <c:v>41069.36959490741</c:v>
                </c:pt>
                <c:pt idx="7751">
                  <c:v>41069.369942129626</c:v>
                </c:pt>
                <c:pt idx="7752">
                  <c:v>41069.370289351849</c:v>
                </c:pt>
                <c:pt idx="7753">
                  <c:v>41069.370636574073</c:v>
                </c:pt>
                <c:pt idx="7754">
                  <c:v>41069.370983796296</c:v>
                </c:pt>
                <c:pt idx="7755">
                  <c:v>41069.371331018519</c:v>
                </c:pt>
                <c:pt idx="7756">
                  <c:v>41069.371678240743</c:v>
                </c:pt>
                <c:pt idx="7757">
                  <c:v>41069.372025462966</c:v>
                </c:pt>
                <c:pt idx="7758">
                  <c:v>41069.372372685182</c:v>
                </c:pt>
                <c:pt idx="7759">
                  <c:v>41069.372719907406</c:v>
                </c:pt>
                <c:pt idx="7760">
                  <c:v>41069.373067129629</c:v>
                </c:pt>
                <c:pt idx="7761">
                  <c:v>41069.373414351852</c:v>
                </c:pt>
                <c:pt idx="7762">
                  <c:v>41069.373761574076</c:v>
                </c:pt>
                <c:pt idx="7763">
                  <c:v>41069.374108796299</c:v>
                </c:pt>
                <c:pt idx="7764">
                  <c:v>41069.374456018515</c:v>
                </c:pt>
                <c:pt idx="7765">
                  <c:v>41069.374803240738</c:v>
                </c:pt>
                <c:pt idx="7766">
                  <c:v>41069.375150462962</c:v>
                </c:pt>
                <c:pt idx="7767">
                  <c:v>41069.375497685185</c:v>
                </c:pt>
                <c:pt idx="7768">
                  <c:v>41069.375844907408</c:v>
                </c:pt>
                <c:pt idx="7769">
                  <c:v>41069.376192129632</c:v>
                </c:pt>
                <c:pt idx="7770">
                  <c:v>41069.376539351855</c:v>
                </c:pt>
                <c:pt idx="7771">
                  <c:v>41069.376886574071</c:v>
                </c:pt>
                <c:pt idx="7772">
                  <c:v>41069.377233796295</c:v>
                </c:pt>
                <c:pt idx="7773">
                  <c:v>41069.377581018518</c:v>
                </c:pt>
                <c:pt idx="7774">
                  <c:v>41069.377928240741</c:v>
                </c:pt>
                <c:pt idx="7775">
                  <c:v>41069.378275462965</c:v>
                </c:pt>
                <c:pt idx="7776">
                  <c:v>41069.378622685188</c:v>
                </c:pt>
                <c:pt idx="7777">
                  <c:v>41069.378969907404</c:v>
                </c:pt>
                <c:pt idx="7778">
                  <c:v>41069.379317129627</c:v>
                </c:pt>
                <c:pt idx="7779">
                  <c:v>41069.379664351851</c:v>
                </c:pt>
                <c:pt idx="7780">
                  <c:v>41069.380011574074</c:v>
                </c:pt>
                <c:pt idx="7781">
                  <c:v>41069.380358796298</c:v>
                </c:pt>
                <c:pt idx="7782">
                  <c:v>41069.380706018521</c:v>
                </c:pt>
                <c:pt idx="7783">
                  <c:v>41069.381053240744</c:v>
                </c:pt>
                <c:pt idx="7784">
                  <c:v>41069.38140046296</c:v>
                </c:pt>
                <c:pt idx="7785">
                  <c:v>41069.381747685184</c:v>
                </c:pt>
                <c:pt idx="7786">
                  <c:v>41069.382094907407</c:v>
                </c:pt>
                <c:pt idx="7787">
                  <c:v>41069.38244212963</c:v>
                </c:pt>
                <c:pt idx="7788">
                  <c:v>41069.382789351854</c:v>
                </c:pt>
                <c:pt idx="7789">
                  <c:v>41069.383136574077</c:v>
                </c:pt>
                <c:pt idx="7790">
                  <c:v>41069.383483796293</c:v>
                </c:pt>
                <c:pt idx="7791">
                  <c:v>41069.383831018517</c:v>
                </c:pt>
                <c:pt idx="7792">
                  <c:v>41069.38417824074</c:v>
                </c:pt>
                <c:pt idx="7793">
                  <c:v>41069.384525462963</c:v>
                </c:pt>
                <c:pt idx="7794">
                  <c:v>41069.384872685187</c:v>
                </c:pt>
                <c:pt idx="7795">
                  <c:v>41069.38521990741</c:v>
                </c:pt>
                <c:pt idx="7796">
                  <c:v>41069.385567129626</c:v>
                </c:pt>
                <c:pt idx="7797">
                  <c:v>41069.385914351849</c:v>
                </c:pt>
                <c:pt idx="7798">
                  <c:v>41069.386261574073</c:v>
                </c:pt>
                <c:pt idx="7799">
                  <c:v>41069.386608796296</c:v>
                </c:pt>
                <c:pt idx="7800">
                  <c:v>41069.386956018519</c:v>
                </c:pt>
                <c:pt idx="7801">
                  <c:v>41069.387303240743</c:v>
                </c:pt>
                <c:pt idx="7802">
                  <c:v>41069.387650462966</c:v>
                </c:pt>
                <c:pt idx="7803">
                  <c:v>41069.387997685182</c:v>
                </c:pt>
                <c:pt idx="7804">
                  <c:v>41069.388344907406</c:v>
                </c:pt>
                <c:pt idx="7805">
                  <c:v>41069.388692129629</c:v>
                </c:pt>
                <c:pt idx="7806">
                  <c:v>41069.389039351852</c:v>
                </c:pt>
                <c:pt idx="7807">
                  <c:v>41069.389386574076</c:v>
                </c:pt>
                <c:pt idx="7808">
                  <c:v>41069.389733796299</c:v>
                </c:pt>
                <c:pt idx="7809">
                  <c:v>41069.390081018515</c:v>
                </c:pt>
                <c:pt idx="7810">
                  <c:v>41069.390428240738</c:v>
                </c:pt>
                <c:pt idx="7811">
                  <c:v>41069.390775462962</c:v>
                </c:pt>
                <c:pt idx="7812">
                  <c:v>41069.391122685185</c:v>
                </c:pt>
                <c:pt idx="7813">
                  <c:v>41069.391469907408</c:v>
                </c:pt>
                <c:pt idx="7814">
                  <c:v>41069.391817129632</c:v>
                </c:pt>
                <c:pt idx="7815">
                  <c:v>41069.392164351855</c:v>
                </c:pt>
                <c:pt idx="7816">
                  <c:v>41069.392511574071</c:v>
                </c:pt>
                <c:pt idx="7817">
                  <c:v>41069.392858796295</c:v>
                </c:pt>
                <c:pt idx="7818">
                  <c:v>41069.393206018518</c:v>
                </c:pt>
                <c:pt idx="7819">
                  <c:v>41069.393553240741</c:v>
                </c:pt>
                <c:pt idx="7820">
                  <c:v>41069.393900462965</c:v>
                </c:pt>
                <c:pt idx="7821">
                  <c:v>41069.394247685188</c:v>
                </c:pt>
                <c:pt idx="7822">
                  <c:v>41069.394594907404</c:v>
                </c:pt>
                <c:pt idx="7823">
                  <c:v>41069.394942129627</c:v>
                </c:pt>
                <c:pt idx="7824">
                  <c:v>41069.395289351851</c:v>
                </c:pt>
                <c:pt idx="7825">
                  <c:v>41069.395636574074</c:v>
                </c:pt>
                <c:pt idx="7826">
                  <c:v>41069.395983796298</c:v>
                </c:pt>
                <c:pt idx="7827">
                  <c:v>41069.396331018521</c:v>
                </c:pt>
                <c:pt idx="7828">
                  <c:v>41069.396678240744</c:v>
                </c:pt>
                <c:pt idx="7829">
                  <c:v>41069.39702546296</c:v>
                </c:pt>
                <c:pt idx="7830">
                  <c:v>41069.397372685184</c:v>
                </c:pt>
                <c:pt idx="7831">
                  <c:v>41069.397719907407</c:v>
                </c:pt>
                <c:pt idx="7832">
                  <c:v>41069.39806712963</c:v>
                </c:pt>
                <c:pt idx="7833">
                  <c:v>41069.398414351854</c:v>
                </c:pt>
                <c:pt idx="7834">
                  <c:v>41069.398761574077</c:v>
                </c:pt>
                <c:pt idx="7835">
                  <c:v>41069.399108796293</c:v>
                </c:pt>
                <c:pt idx="7836">
                  <c:v>41069.399456018517</c:v>
                </c:pt>
                <c:pt idx="7837">
                  <c:v>41069.39980324074</c:v>
                </c:pt>
                <c:pt idx="7838">
                  <c:v>41069.400150462963</c:v>
                </c:pt>
                <c:pt idx="7839">
                  <c:v>41069.400497685187</c:v>
                </c:pt>
                <c:pt idx="7840">
                  <c:v>41069.40084490741</c:v>
                </c:pt>
                <c:pt idx="7841">
                  <c:v>41069.401192129626</c:v>
                </c:pt>
                <c:pt idx="7842">
                  <c:v>41069.401539351849</c:v>
                </c:pt>
                <c:pt idx="7843">
                  <c:v>41069.401886574073</c:v>
                </c:pt>
                <c:pt idx="7844">
                  <c:v>41069.402233796296</c:v>
                </c:pt>
                <c:pt idx="7845">
                  <c:v>41069.402581018519</c:v>
                </c:pt>
                <c:pt idx="7846">
                  <c:v>41069.402928240743</c:v>
                </c:pt>
                <c:pt idx="7847">
                  <c:v>41069.403275462966</c:v>
                </c:pt>
                <c:pt idx="7848">
                  <c:v>41069.403622685182</c:v>
                </c:pt>
                <c:pt idx="7849">
                  <c:v>41069.403969907406</c:v>
                </c:pt>
                <c:pt idx="7850">
                  <c:v>41069.404317129629</c:v>
                </c:pt>
                <c:pt idx="7851">
                  <c:v>41069.404664351852</c:v>
                </c:pt>
                <c:pt idx="7852">
                  <c:v>41069.405011574076</c:v>
                </c:pt>
                <c:pt idx="7853">
                  <c:v>41069.405358796299</c:v>
                </c:pt>
                <c:pt idx="7854">
                  <c:v>41069.405706018515</c:v>
                </c:pt>
                <c:pt idx="7855">
                  <c:v>41069.406053240738</c:v>
                </c:pt>
                <c:pt idx="7856">
                  <c:v>41069.406400462962</c:v>
                </c:pt>
                <c:pt idx="7857">
                  <c:v>41069.406747685185</c:v>
                </c:pt>
                <c:pt idx="7858">
                  <c:v>41069.407094907408</c:v>
                </c:pt>
                <c:pt idx="7859">
                  <c:v>41069.407442129632</c:v>
                </c:pt>
                <c:pt idx="7860">
                  <c:v>41069.407789351855</c:v>
                </c:pt>
                <c:pt idx="7861">
                  <c:v>41069.408136574071</c:v>
                </c:pt>
                <c:pt idx="7862">
                  <c:v>41069.408483796295</c:v>
                </c:pt>
                <c:pt idx="7863">
                  <c:v>41069.408831018518</c:v>
                </c:pt>
                <c:pt idx="7864">
                  <c:v>41069.409178240741</c:v>
                </c:pt>
                <c:pt idx="7865">
                  <c:v>41069.409525462965</c:v>
                </c:pt>
                <c:pt idx="7866">
                  <c:v>41069.409872685188</c:v>
                </c:pt>
                <c:pt idx="7867">
                  <c:v>41069.410219907404</c:v>
                </c:pt>
                <c:pt idx="7868">
                  <c:v>41069.410567129627</c:v>
                </c:pt>
                <c:pt idx="7869">
                  <c:v>41069.410914351851</c:v>
                </c:pt>
                <c:pt idx="7870">
                  <c:v>41069.411261574074</c:v>
                </c:pt>
                <c:pt idx="7871">
                  <c:v>41069.411608796298</c:v>
                </c:pt>
                <c:pt idx="7872">
                  <c:v>41069.411956018521</c:v>
                </c:pt>
                <c:pt idx="7873">
                  <c:v>41069.412303240744</c:v>
                </c:pt>
                <c:pt idx="7874">
                  <c:v>41069.41265046296</c:v>
                </c:pt>
                <c:pt idx="7875">
                  <c:v>41069.412997685184</c:v>
                </c:pt>
                <c:pt idx="7876">
                  <c:v>41069.413344907407</c:v>
                </c:pt>
                <c:pt idx="7877">
                  <c:v>41069.41369212963</c:v>
                </c:pt>
                <c:pt idx="7878">
                  <c:v>41069.414039351854</c:v>
                </c:pt>
                <c:pt idx="7879">
                  <c:v>41069.414386574077</c:v>
                </c:pt>
                <c:pt idx="7880">
                  <c:v>41069.414733796293</c:v>
                </c:pt>
                <c:pt idx="7881">
                  <c:v>41069.415081018517</c:v>
                </c:pt>
                <c:pt idx="7882">
                  <c:v>41069.41542824074</c:v>
                </c:pt>
                <c:pt idx="7883">
                  <c:v>41069.415775462963</c:v>
                </c:pt>
                <c:pt idx="7884">
                  <c:v>41069.416122685187</c:v>
                </c:pt>
                <c:pt idx="7885">
                  <c:v>41069.41646990741</c:v>
                </c:pt>
                <c:pt idx="7886">
                  <c:v>41069.416817129626</c:v>
                </c:pt>
                <c:pt idx="7887">
                  <c:v>41069.417164351849</c:v>
                </c:pt>
                <c:pt idx="7888">
                  <c:v>41069.417511574073</c:v>
                </c:pt>
                <c:pt idx="7889">
                  <c:v>41069.417858796296</c:v>
                </c:pt>
                <c:pt idx="7890">
                  <c:v>41069.418206018519</c:v>
                </c:pt>
                <c:pt idx="7891">
                  <c:v>41069.418553240743</c:v>
                </c:pt>
                <c:pt idx="7892">
                  <c:v>41069.418900462966</c:v>
                </c:pt>
                <c:pt idx="7893">
                  <c:v>41069.419247685182</c:v>
                </c:pt>
                <c:pt idx="7894">
                  <c:v>41069.419594907406</c:v>
                </c:pt>
                <c:pt idx="7895">
                  <c:v>41069.419942129629</c:v>
                </c:pt>
                <c:pt idx="7896">
                  <c:v>41069.420289351852</c:v>
                </c:pt>
                <c:pt idx="7897">
                  <c:v>41069.420636574076</c:v>
                </c:pt>
                <c:pt idx="7898">
                  <c:v>41069.420983796299</c:v>
                </c:pt>
                <c:pt idx="7899">
                  <c:v>41069.421331018515</c:v>
                </c:pt>
                <c:pt idx="7900">
                  <c:v>41069.421678240738</c:v>
                </c:pt>
                <c:pt idx="7901">
                  <c:v>41069.422025462962</c:v>
                </c:pt>
                <c:pt idx="7902">
                  <c:v>41069.422372685185</c:v>
                </c:pt>
                <c:pt idx="7903">
                  <c:v>41069.422719907408</c:v>
                </c:pt>
                <c:pt idx="7904">
                  <c:v>41069.423067129632</c:v>
                </c:pt>
                <c:pt idx="7905">
                  <c:v>41069.423414351855</c:v>
                </c:pt>
                <c:pt idx="7906">
                  <c:v>41069.423761574071</c:v>
                </c:pt>
                <c:pt idx="7907">
                  <c:v>41069.424108796295</c:v>
                </c:pt>
                <c:pt idx="7908">
                  <c:v>41069.424456018518</c:v>
                </c:pt>
                <c:pt idx="7909">
                  <c:v>41069.424803240741</c:v>
                </c:pt>
                <c:pt idx="7910">
                  <c:v>41069.425150462965</c:v>
                </c:pt>
                <c:pt idx="7911">
                  <c:v>41069.425497685188</c:v>
                </c:pt>
                <c:pt idx="7912">
                  <c:v>41069.425844907404</c:v>
                </c:pt>
                <c:pt idx="7913">
                  <c:v>41069.426192129627</c:v>
                </c:pt>
                <c:pt idx="7914">
                  <c:v>41069.426539351851</c:v>
                </c:pt>
                <c:pt idx="7915">
                  <c:v>41069.426886574074</c:v>
                </c:pt>
                <c:pt idx="7916">
                  <c:v>41069.427233796298</c:v>
                </c:pt>
                <c:pt idx="7917">
                  <c:v>41069.427581018521</c:v>
                </c:pt>
                <c:pt idx="7918">
                  <c:v>41069.427928240744</c:v>
                </c:pt>
                <c:pt idx="7919">
                  <c:v>41069.42827546296</c:v>
                </c:pt>
                <c:pt idx="7920">
                  <c:v>41069.428622685184</c:v>
                </c:pt>
                <c:pt idx="7921">
                  <c:v>41069.428969907407</c:v>
                </c:pt>
                <c:pt idx="7922">
                  <c:v>41069.42931712963</c:v>
                </c:pt>
                <c:pt idx="7923">
                  <c:v>41069.429664351854</c:v>
                </c:pt>
                <c:pt idx="7924">
                  <c:v>41069.430011574077</c:v>
                </c:pt>
                <c:pt idx="7925">
                  <c:v>41069.430358796293</c:v>
                </c:pt>
                <c:pt idx="7926">
                  <c:v>41069.430706018517</c:v>
                </c:pt>
                <c:pt idx="7927">
                  <c:v>41069.43105324074</c:v>
                </c:pt>
                <c:pt idx="7928">
                  <c:v>41069.431400462963</c:v>
                </c:pt>
                <c:pt idx="7929">
                  <c:v>41069.431747685187</c:v>
                </c:pt>
                <c:pt idx="7930">
                  <c:v>41069.43209490741</c:v>
                </c:pt>
                <c:pt idx="7931">
                  <c:v>41069.432442129626</c:v>
                </c:pt>
                <c:pt idx="7932">
                  <c:v>41069.432789351849</c:v>
                </c:pt>
                <c:pt idx="7933">
                  <c:v>41069.433136574073</c:v>
                </c:pt>
                <c:pt idx="7934">
                  <c:v>41069.433483796296</c:v>
                </c:pt>
                <c:pt idx="7935">
                  <c:v>41069.433831018519</c:v>
                </c:pt>
                <c:pt idx="7936">
                  <c:v>41069.434178240743</c:v>
                </c:pt>
                <c:pt idx="7937">
                  <c:v>41069.434525462966</c:v>
                </c:pt>
                <c:pt idx="7938">
                  <c:v>41069.434872685182</c:v>
                </c:pt>
                <c:pt idx="7939">
                  <c:v>41069.435219907406</c:v>
                </c:pt>
                <c:pt idx="7940">
                  <c:v>41069.435567129629</c:v>
                </c:pt>
                <c:pt idx="7941">
                  <c:v>41069.435914351852</c:v>
                </c:pt>
                <c:pt idx="7942">
                  <c:v>41069.436261574076</c:v>
                </c:pt>
                <c:pt idx="7943">
                  <c:v>41069.436608796299</c:v>
                </c:pt>
                <c:pt idx="7944">
                  <c:v>41069.436956018515</c:v>
                </c:pt>
                <c:pt idx="7945">
                  <c:v>41069.437303240738</c:v>
                </c:pt>
                <c:pt idx="7946">
                  <c:v>41069.437650462962</c:v>
                </c:pt>
                <c:pt idx="7947">
                  <c:v>41069.437997685185</c:v>
                </c:pt>
                <c:pt idx="7948">
                  <c:v>41069.438344907408</c:v>
                </c:pt>
                <c:pt idx="7949">
                  <c:v>41069.438692129632</c:v>
                </c:pt>
                <c:pt idx="7950">
                  <c:v>41069.439039351855</c:v>
                </c:pt>
                <c:pt idx="7951">
                  <c:v>41069.439386574071</c:v>
                </c:pt>
                <c:pt idx="7952">
                  <c:v>41069.439733796295</c:v>
                </c:pt>
                <c:pt idx="7953">
                  <c:v>41069.440081018518</c:v>
                </c:pt>
                <c:pt idx="7954">
                  <c:v>41069.440428240741</c:v>
                </c:pt>
                <c:pt idx="7955">
                  <c:v>41069.440775462965</c:v>
                </c:pt>
                <c:pt idx="7956">
                  <c:v>41069.441122685188</c:v>
                </c:pt>
                <c:pt idx="7957">
                  <c:v>41069.441469907404</c:v>
                </c:pt>
                <c:pt idx="7958">
                  <c:v>41069.441817129627</c:v>
                </c:pt>
                <c:pt idx="7959">
                  <c:v>41069.442164351851</c:v>
                </c:pt>
                <c:pt idx="7960">
                  <c:v>41069.442511574074</c:v>
                </c:pt>
                <c:pt idx="7961">
                  <c:v>41069.442858796298</c:v>
                </c:pt>
                <c:pt idx="7962">
                  <c:v>41069.443206018521</c:v>
                </c:pt>
                <c:pt idx="7963">
                  <c:v>41069.443553240744</c:v>
                </c:pt>
                <c:pt idx="7964">
                  <c:v>41069.44390046296</c:v>
                </c:pt>
                <c:pt idx="7965">
                  <c:v>41069.444247685184</c:v>
                </c:pt>
                <c:pt idx="7966">
                  <c:v>41069.444594907407</c:v>
                </c:pt>
                <c:pt idx="7967">
                  <c:v>41069.44494212963</c:v>
                </c:pt>
                <c:pt idx="7968">
                  <c:v>41069.445289351854</c:v>
                </c:pt>
                <c:pt idx="7969">
                  <c:v>41069.445636574077</c:v>
                </c:pt>
                <c:pt idx="7970">
                  <c:v>41069.445983796293</c:v>
                </c:pt>
                <c:pt idx="7971">
                  <c:v>41069.446331018517</c:v>
                </c:pt>
                <c:pt idx="7972">
                  <c:v>41069.44667824074</c:v>
                </c:pt>
                <c:pt idx="7973">
                  <c:v>41069.447025462963</c:v>
                </c:pt>
                <c:pt idx="7974">
                  <c:v>41069.447372685187</c:v>
                </c:pt>
                <c:pt idx="7975">
                  <c:v>41069.44771990741</c:v>
                </c:pt>
                <c:pt idx="7976">
                  <c:v>41069.448067129626</c:v>
                </c:pt>
                <c:pt idx="7977">
                  <c:v>41069.448414351849</c:v>
                </c:pt>
                <c:pt idx="7978">
                  <c:v>41069.448761574073</c:v>
                </c:pt>
                <c:pt idx="7979">
                  <c:v>41069.449108796296</c:v>
                </c:pt>
                <c:pt idx="7980">
                  <c:v>41069.449456018519</c:v>
                </c:pt>
                <c:pt idx="7981">
                  <c:v>41069.449803240743</c:v>
                </c:pt>
                <c:pt idx="7982">
                  <c:v>41069.450150462966</c:v>
                </c:pt>
                <c:pt idx="7983">
                  <c:v>41069.450497685182</c:v>
                </c:pt>
                <c:pt idx="7984">
                  <c:v>41069.450844907406</c:v>
                </c:pt>
                <c:pt idx="7985">
                  <c:v>41069.451192129629</c:v>
                </c:pt>
                <c:pt idx="7986">
                  <c:v>41069.451539351852</c:v>
                </c:pt>
                <c:pt idx="7987">
                  <c:v>41069.451886574076</c:v>
                </c:pt>
                <c:pt idx="7988">
                  <c:v>41069.452233796299</c:v>
                </c:pt>
                <c:pt idx="7989">
                  <c:v>41069.452581018515</c:v>
                </c:pt>
                <c:pt idx="7990">
                  <c:v>41069.452928240738</c:v>
                </c:pt>
                <c:pt idx="7991">
                  <c:v>41069.453275462962</c:v>
                </c:pt>
                <c:pt idx="7992">
                  <c:v>41069.453622685185</c:v>
                </c:pt>
                <c:pt idx="7993">
                  <c:v>41069.453969907408</c:v>
                </c:pt>
                <c:pt idx="7994">
                  <c:v>41069.454317129632</c:v>
                </c:pt>
                <c:pt idx="7995">
                  <c:v>41069.454664351855</c:v>
                </c:pt>
                <c:pt idx="7996">
                  <c:v>41069.455011574071</c:v>
                </c:pt>
                <c:pt idx="7997">
                  <c:v>41069.455358796295</c:v>
                </c:pt>
                <c:pt idx="7998">
                  <c:v>41069.455706018518</c:v>
                </c:pt>
                <c:pt idx="7999">
                  <c:v>41069.456053240741</c:v>
                </c:pt>
                <c:pt idx="8000">
                  <c:v>41069.456400462965</c:v>
                </c:pt>
                <c:pt idx="8001">
                  <c:v>41069.456747685188</c:v>
                </c:pt>
                <c:pt idx="8002">
                  <c:v>41069.457094907404</c:v>
                </c:pt>
                <c:pt idx="8003">
                  <c:v>41069.457442129627</c:v>
                </c:pt>
                <c:pt idx="8004">
                  <c:v>41069.457789351851</c:v>
                </c:pt>
                <c:pt idx="8005">
                  <c:v>41069.458136574074</c:v>
                </c:pt>
                <c:pt idx="8006">
                  <c:v>41069.458483796298</c:v>
                </c:pt>
                <c:pt idx="8007">
                  <c:v>41069.458831018521</c:v>
                </c:pt>
                <c:pt idx="8008">
                  <c:v>41069.459178240744</c:v>
                </c:pt>
                <c:pt idx="8009">
                  <c:v>41069.45952546296</c:v>
                </c:pt>
                <c:pt idx="8010">
                  <c:v>41069.459872685184</c:v>
                </c:pt>
                <c:pt idx="8011">
                  <c:v>41069.460219907407</c:v>
                </c:pt>
                <c:pt idx="8012">
                  <c:v>41069.46056712963</c:v>
                </c:pt>
                <c:pt idx="8013">
                  <c:v>41069.460914351854</c:v>
                </c:pt>
                <c:pt idx="8014">
                  <c:v>41069.461261574077</c:v>
                </c:pt>
                <c:pt idx="8015">
                  <c:v>41069.461608796293</c:v>
                </c:pt>
                <c:pt idx="8016">
                  <c:v>41069.461956018517</c:v>
                </c:pt>
                <c:pt idx="8017">
                  <c:v>41069.46230324074</c:v>
                </c:pt>
                <c:pt idx="8018">
                  <c:v>41069.462650462963</c:v>
                </c:pt>
                <c:pt idx="8019">
                  <c:v>41069.462997685187</c:v>
                </c:pt>
                <c:pt idx="8020">
                  <c:v>41069.46334490741</c:v>
                </c:pt>
                <c:pt idx="8021">
                  <c:v>41069.463692129626</c:v>
                </c:pt>
                <c:pt idx="8022">
                  <c:v>41069.464039351849</c:v>
                </c:pt>
                <c:pt idx="8023">
                  <c:v>41069.464386574073</c:v>
                </c:pt>
                <c:pt idx="8024">
                  <c:v>41069.464733796296</c:v>
                </c:pt>
                <c:pt idx="8025">
                  <c:v>41069.465081018519</c:v>
                </c:pt>
                <c:pt idx="8026">
                  <c:v>41069.465428240743</c:v>
                </c:pt>
                <c:pt idx="8027">
                  <c:v>41069.465775462966</c:v>
                </c:pt>
                <c:pt idx="8028">
                  <c:v>41069.466122685182</c:v>
                </c:pt>
                <c:pt idx="8029">
                  <c:v>41069.466469907406</c:v>
                </c:pt>
                <c:pt idx="8030">
                  <c:v>41069.466817129629</c:v>
                </c:pt>
                <c:pt idx="8031">
                  <c:v>41069.467164351852</c:v>
                </c:pt>
                <c:pt idx="8032">
                  <c:v>41069.467511574076</c:v>
                </c:pt>
                <c:pt idx="8033">
                  <c:v>41069.467858796299</c:v>
                </c:pt>
                <c:pt idx="8034">
                  <c:v>41069.468206018515</c:v>
                </c:pt>
                <c:pt idx="8035">
                  <c:v>41069.468553240738</c:v>
                </c:pt>
                <c:pt idx="8036">
                  <c:v>41069.468900462962</c:v>
                </c:pt>
                <c:pt idx="8037">
                  <c:v>41069.469247685185</c:v>
                </c:pt>
                <c:pt idx="8038">
                  <c:v>41069.469594907408</c:v>
                </c:pt>
                <c:pt idx="8039">
                  <c:v>41069.469942129632</c:v>
                </c:pt>
                <c:pt idx="8040">
                  <c:v>41069.470289351855</c:v>
                </c:pt>
                <c:pt idx="8041">
                  <c:v>41069.470636574071</c:v>
                </c:pt>
                <c:pt idx="8042">
                  <c:v>41069.470983796295</c:v>
                </c:pt>
                <c:pt idx="8043">
                  <c:v>41069.471331018518</c:v>
                </c:pt>
                <c:pt idx="8044">
                  <c:v>41069.471678240741</c:v>
                </c:pt>
                <c:pt idx="8045">
                  <c:v>41069.472025462965</c:v>
                </c:pt>
                <c:pt idx="8046">
                  <c:v>41069.472372685188</c:v>
                </c:pt>
                <c:pt idx="8047">
                  <c:v>41069.472719907404</c:v>
                </c:pt>
                <c:pt idx="8048">
                  <c:v>41069.473067129627</c:v>
                </c:pt>
                <c:pt idx="8049">
                  <c:v>41069.473414351851</c:v>
                </c:pt>
                <c:pt idx="8050">
                  <c:v>41069.473761574074</c:v>
                </c:pt>
                <c:pt idx="8051">
                  <c:v>41069.474108796298</c:v>
                </c:pt>
                <c:pt idx="8052">
                  <c:v>41069.474456018521</c:v>
                </c:pt>
                <c:pt idx="8053">
                  <c:v>41069.474803240744</c:v>
                </c:pt>
                <c:pt idx="8054">
                  <c:v>41069.47515046296</c:v>
                </c:pt>
                <c:pt idx="8055">
                  <c:v>41069.475497685184</c:v>
                </c:pt>
                <c:pt idx="8056">
                  <c:v>41069.475844907407</c:v>
                </c:pt>
                <c:pt idx="8057">
                  <c:v>41069.47619212963</c:v>
                </c:pt>
                <c:pt idx="8058">
                  <c:v>41069.476539351854</c:v>
                </c:pt>
                <c:pt idx="8059">
                  <c:v>41069.476886574077</c:v>
                </c:pt>
                <c:pt idx="8060">
                  <c:v>41069.477233796293</c:v>
                </c:pt>
                <c:pt idx="8061">
                  <c:v>41069.477581018517</c:v>
                </c:pt>
                <c:pt idx="8062">
                  <c:v>41069.47792824074</c:v>
                </c:pt>
                <c:pt idx="8063">
                  <c:v>41069.478275462963</c:v>
                </c:pt>
                <c:pt idx="8064">
                  <c:v>41069.478622685187</c:v>
                </c:pt>
                <c:pt idx="8065">
                  <c:v>41069.47896990741</c:v>
                </c:pt>
                <c:pt idx="8066">
                  <c:v>41069.479317129626</c:v>
                </c:pt>
                <c:pt idx="8067">
                  <c:v>41069.479664351849</c:v>
                </c:pt>
                <c:pt idx="8068">
                  <c:v>41069.480011574073</c:v>
                </c:pt>
                <c:pt idx="8069">
                  <c:v>41069.480358796296</c:v>
                </c:pt>
                <c:pt idx="8070">
                  <c:v>41069.480706018519</c:v>
                </c:pt>
                <c:pt idx="8071">
                  <c:v>41069.481053240743</c:v>
                </c:pt>
                <c:pt idx="8072">
                  <c:v>41069.481400462966</c:v>
                </c:pt>
                <c:pt idx="8073">
                  <c:v>41069.481747685182</c:v>
                </c:pt>
                <c:pt idx="8074">
                  <c:v>41069.482094907406</c:v>
                </c:pt>
                <c:pt idx="8075">
                  <c:v>41069.482442129629</c:v>
                </c:pt>
                <c:pt idx="8076">
                  <c:v>41069.482789351852</c:v>
                </c:pt>
                <c:pt idx="8077">
                  <c:v>41069.483136574076</c:v>
                </c:pt>
                <c:pt idx="8078">
                  <c:v>41069.483483796299</c:v>
                </c:pt>
                <c:pt idx="8079">
                  <c:v>41069.483831018515</c:v>
                </c:pt>
                <c:pt idx="8080">
                  <c:v>41069.484178240738</c:v>
                </c:pt>
                <c:pt idx="8081">
                  <c:v>41069.484525462962</c:v>
                </c:pt>
                <c:pt idx="8082">
                  <c:v>41069.484872685185</c:v>
                </c:pt>
                <c:pt idx="8083">
                  <c:v>41069.485219907408</c:v>
                </c:pt>
                <c:pt idx="8084">
                  <c:v>41069.485567129632</c:v>
                </c:pt>
                <c:pt idx="8085">
                  <c:v>41069.485914351855</c:v>
                </c:pt>
                <c:pt idx="8086">
                  <c:v>41069.486261574071</c:v>
                </c:pt>
                <c:pt idx="8087">
                  <c:v>41069.486608796295</c:v>
                </c:pt>
                <c:pt idx="8088">
                  <c:v>41069.486956018518</c:v>
                </c:pt>
                <c:pt idx="8089">
                  <c:v>41069.487303240741</c:v>
                </c:pt>
                <c:pt idx="8090">
                  <c:v>41069.487650462965</c:v>
                </c:pt>
                <c:pt idx="8091">
                  <c:v>41069.487997685188</c:v>
                </c:pt>
                <c:pt idx="8092">
                  <c:v>41069.488344907404</c:v>
                </c:pt>
                <c:pt idx="8093">
                  <c:v>41069.488692129627</c:v>
                </c:pt>
                <c:pt idx="8094">
                  <c:v>41069.489039351851</c:v>
                </c:pt>
                <c:pt idx="8095">
                  <c:v>41069.489386574074</c:v>
                </c:pt>
                <c:pt idx="8096">
                  <c:v>41069.489733796298</c:v>
                </c:pt>
                <c:pt idx="8097">
                  <c:v>41069.490081018521</c:v>
                </c:pt>
                <c:pt idx="8098">
                  <c:v>41069.490428240744</c:v>
                </c:pt>
                <c:pt idx="8099">
                  <c:v>41069.49077546296</c:v>
                </c:pt>
                <c:pt idx="8100">
                  <c:v>41069.491122685184</c:v>
                </c:pt>
                <c:pt idx="8101">
                  <c:v>41069.491469907407</c:v>
                </c:pt>
                <c:pt idx="8102">
                  <c:v>41069.49181712963</c:v>
                </c:pt>
                <c:pt idx="8103">
                  <c:v>41069.492164351854</c:v>
                </c:pt>
                <c:pt idx="8104">
                  <c:v>41069.492511574077</c:v>
                </c:pt>
                <c:pt idx="8105">
                  <c:v>41069.492858796293</c:v>
                </c:pt>
                <c:pt idx="8106">
                  <c:v>41069.493206018517</c:v>
                </c:pt>
                <c:pt idx="8107">
                  <c:v>41069.49355324074</c:v>
                </c:pt>
                <c:pt idx="8108">
                  <c:v>41069.493900462963</c:v>
                </c:pt>
                <c:pt idx="8109">
                  <c:v>41069.494247685187</c:v>
                </c:pt>
                <c:pt idx="8110">
                  <c:v>41069.49459490741</c:v>
                </c:pt>
                <c:pt idx="8111">
                  <c:v>41069.494942129626</c:v>
                </c:pt>
                <c:pt idx="8112">
                  <c:v>41069.495289351849</c:v>
                </c:pt>
                <c:pt idx="8113">
                  <c:v>41069.495636574073</c:v>
                </c:pt>
                <c:pt idx="8114">
                  <c:v>41069.495983796296</c:v>
                </c:pt>
                <c:pt idx="8115">
                  <c:v>41069.496331018519</c:v>
                </c:pt>
                <c:pt idx="8116">
                  <c:v>41069.496678240743</c:v>
                </c:pt>
                <c:pt idx="8117">
                  <c:v>41069.497025462966</c:v>
                </c:pt>
                <c:pt idx="8118">
                  <c:v>41069.497372685182</c:v>
                </c:pt>
                <c:pt idx="8119">
                  <c:v>41069.497719907406</c:v>
                </c:pt>
                <c:pt idx="8120">
                  <c:v>41069.498067129629</c:v>
                </c:pt>
                <c:pt idx="8121">
                  <c:v>41069.498414351852</c:v>
                </c:pt>
                <c:pt idx="8122">
                  <c:v>41069.498761574076</c:v>
                </c:pt>
                <c:pt idx="8123">
                  <c:v>41069.499108796299</c:v>
                </c:pt>
                <c:pt idx="8124">
                  <c:v>41069.499456018515</c:v>
                </c:pt>
                <c:pt idx="8125">
                  <c:v>41069.499803240738</c:v>
                </c:pt>
                <c:pt idx="8126">
                  <c:v>41069.500150462962</c:v>
                </c:pt>
                <c:pt idx="8127">
                  <c:v>41069.500497685185</c:v>
                </c:pt>
                <c:pt idx="8128">
                  <c:v>41069.500844907408</c:v>
                </c:pt>
                <c:pt idx="8129">
                  <c:v>41069.501192129632</c:v>
                </c:pt>
                <c:pt idx="8130">
                  <c:v>41069.501539351855</c:v>
                </c:pt>
                <c:pt idx="8131">
                  <c:v>41069.501886574071</c:v>
                </c:pt>
                <c:pt idx="8132">
                  <c:v>41069.502233796295</c:v>
                </c:pt>
                <c:pt idx="8133">
                  <c:v>41069.502581018518</c:v>
                </c:pt>
                <c:pt idx="8134">
                  <c:v>41069.502928240741</c:v>
                </c:pt>
                <c:pt idx="8135">
                  <c:v>41069.503275462965</c:v>
                </c:pt>
                <c:pt idx="8136">
                  <c:v>41069.503622685188</c:v>
                </c:pt>
                <c:pt idx="8137">
                  <c:v>41069.503969907404</c:v>
                </c:pt>
                <c:pt idx="8138">
                  <c:v>41069.504317129627</c:v>
                </c:pt>
                <c:pt idx="8139">
                  <c:v>41069.504664351851</c:v>
                </c:pt>
                <c:pt idx="8140">
                  <c:v>41069.505011574074</c:v>
                </c:pt>
                <c:pt idx="8141">
                  <c:v>41069.505358796298</c:v>
                </c:pt>
                <c:pt idx="8142">
                  <c:v>41069.505706018521</c:v>
                </c:pt>
                <c:pt idx="8143">
                  <c:v>41069.506053240744</c:v>
                </c:pt>
                <c:pt idx="8144">
                  <c:v>41069.50640046296</c:v>
                </c:pt>
                <c:pt idx="8145">
                  <c:v>41069.506747685184</c:v>
                </c:pt>
                <c:pt idx="8146">
                  <c:v>41069.507094907407</c:v>
                </c:pt>
                <c:pt idx="8147">
                  <c:v>41069.50744212963</c:v>
                </c:pt>
                <c:pt idx="8148">
                  <c:v>41069.507789351854</c:v>
                </c:pt>
                <c:pt idx="8149">
                  <c:v>41069.508136574077</c:v>
                </c:pt>
                <c:pt idx="8150">
                  <c:v>41069.508483796293</c:v>
                </c:pt>
                <c:pt idx="8151">
                  <c:v>41069.508831018517</c:v>
                </c:pt>
                <c:pt idx="8152">
                  <c:v>41069.50917824074</c:v>
                </c:pt>
                <c:pt idx="8153">
                  <c:v>41069.509525462963</c:v>
                </c:pt>
                <c:pt idx="8154">
                  <c:v>41069.509872685187</c:v>
                </c:pt>
                <c:pt idx="8155">
                  <c:v>41069.51021990741</c:v>
                </c:pt>
                <c:pt idx="8156">
                  <c:v>41069.510567129626</c:v>
                </c:pt>
                <c:pt idx="8157">
                  <c:v>41069.510914351849</c:v>
                </c:pt>
                <c:pt idx="8158">
                  <c:v>41069.511261574073</c:v>
                </c:pt>
                <c:pt idx="8159">
                  <c:v>41069.511608796296</c:v>
                </c:pt>
                <c:pt idx="8160">
                  <c:v>41069.511956018519</c:v>
                </c:pt>
                <c:pt idx="8161">
                  <c:v>41069.512303240743</c:v>
                </c:pt>
                <c:pt idx="8162">
                  <c:v>41069.512650462966</c:v>
                </c:pt>
                <c:pt idx="8163">
                  <c:v>41069.512997685182</c:v>
                </c:pt>
                <c:pt idx="8164">
                  <c:v>41069.513344907406</c:v>
                </c:pt>
                <c:pt idx="8165">
                  <c:v>41069.513692129629</c:v>
                </c:pt>
                <c:pt idx="8166">
                  <c:v>41069.514039351852</c:v>
                </c:pt>
                <c:pt idx="8167">
                  <c:v>41069.514386574076</c:v>
                </c:pt>
                <c:pt idx="8168">
                  <c:v>41069.514733796299</c:v>
                </c:pt>
                <c:pt idx="8169">
                  <c:v>41069.515081018515</c:v>
                </c:pt>
                <c:pt idx="8170">
                  <c:v>41069.515428240738</c:v>
                </c:pt>
                <c:pt idx="8171">
                  <c:v>41069.515775462962</c:v>
                </c:pt>
                <c:pt idx="8172">
                  <c:v>41069.516122685185</c:v>
                </c:pt>
                <c:pt idx="8173">
                  <c:v>41069.516469907408</c:v>
                </c:pt>
                <c:pt idx="8174">
                  <c:v>41069.516817129632</c:v>
                </c:pt>
                <c:pt idx="8175">
                  <c:v>41069.517164351855</c:v>
                </c:pt>
                <c:pt idx="8176">
                  <c:v>41069.517511574071</c:v>
                </c:pt>
                <c:pt idx="8177">
                  <c:v>41069.517858796295</c:v>
                </c:pt>
                <c:pt idx="8178">
                  <c:v>41069.518206018518</c:v>
                </c:pt>
                <c:pt idx="8179">
                  <c:v>41069.518553240741</c:v>
                </c:pt>
                <c:pt idx="8180">
                  <c:v>41069.518900462965</c:v>
                </c:pt>
                <c:pt idx="8181">
                  <c:v>41069.519247685188</c:v>
                </c:pt>
                <c:pt idx="8182">
                  <c:v>41069.519594907404</c:v>
                </c:pt>
                <c:pt idx="8183">
                  <c:v>41069.519942129627</c:v>
                </c:pt>
                <c:pt idx="8184">
                  <c:v>41069.520289351851</c:v>
                </c:pt>
                <c:pt idx="8185">
                  <c:v>41069.520636574074</c:v>
                </c:pt>
                <c:pt idx="8186">
                  <c:v>41069.520983796298</c:v>
                </c:pt>
                <c:pt idx="8187">
                  <c:v>41069.521331018521</c:v>
                </c:pt>
                <c:pt idx="8188">
                  <c:v>41069.521678240744</c:v>
                </c:pt>
                <c:pt idx="8189">
                  <c:v>41069.52202546296</c:v>
                </c:pt>
                <c:pt idx="8190">
                  <c:v>41069.522372685184</c:v>
                </c:pt>
                <c:pt idx="8191">
                  <c:v>41069.522719907407</c:v>
                </c:pt>
                <c:pt idx="8192">
                  <c:v>41069.52306712963</c:v>
                </c:pt>
                <c:pt idx="8193">
                  <c:v>41069.523414351854</c:v>
                </c:pt>
                <c:pt idx="8194">
                  <c:v>41069.523761574077</c:v>
                </c:pt>
                <c:pt idx="8195">
                  <c:v>41069.524108796293</c:v>
                </c:pt>
                <c:pt idx="8196">
                  <c:v>41069.524456018517</c:v>
                </c:pt>
                <c:pt idx="8197">
                  <c:v>41069.52480324074</c:v>
                </c:pt>
                <c:pt idx="8198">
                  <c:v>41069.525150462963</c:v>
                </c:pt>
                <c:pt idx="8199">
                  <c:v>41069.525497685187</c:v>
                </c:pt>
                <c:pt idx="8200">
                  <c:v>41069.52584490741</c:v>
                </c:pt>
                <c:pt idx="8201">
                  <c:v>41069.526192129626</c:v>
                </c:pt>
                <c:pt idx="8202">
                  <c:v>41069.526539351849</c:v>
                </c:pt>
                <c:pt idx="8203">
                  <c:v>41069.526886574073</c:v>
                </c:pt>
                <c:pt idx="8204">
                  <c:v>41069.527233796296</c:v>
                </c:pt>
                <c:pt idx="8205">
                  <c:v>41069.527581018519</c:v>
                </c:pt>
                <c:pt idx="8206">
                  <c:v>41069.527928240743</c:v>
                </c:pt>
                <c:pt idx="8207">
                  <c:v>41069.528275462966</c:v>
                </c:pt>
                <c:pt idx="8208">
                  <c:v>41069.528622685182</c:v>
                </c:pt>
                <c:pt idx="8209">
                  <c:v>41069.528969907406</c:v>
                </c:pt>
                <c:pt idx="8210">
                  <c:v>41069.529317129629</c:v>
                </c:pt>
                <c:pt idx="8211">
                  <c:v>41069.529664351852</c:v>
                </c:pt>
                <c:pt idx="8212">
                  <c:v>41069.530011574076</c:v>
                </c:pt>
                <c:pt idx="8213">
                  <c:v>41069.530358796299</c:v>
                </c:pt>
                <c:pt idx="8214">
                  <c:v>41069.530706018515</c:v>
                </c:pt>
                <c:pt idx="8215">
                  <c:v>41069.531053240738</c:v>
                </c:pt>
                <c:pt idx="8216">
                  <c:v>41069.531400462962</c:v>
                </c:pt>
                <c:pt idx="8217">
                  <c:v>41069.531747685185</c:v>
                </c:pt>
                <c:pt idx="8218">
                  <c:v>41069.532094907408</c:v>
                </c:pt>
                <c:pt idx="8219">
                  <c:v>41069.532442129632</c:v>
                </c:pt>
                <c:pt idx="8220">
                  <c:v>41069.532789351855</c:v>
                </c:pt>
                <c:pt idx="8221">
                  <c:v>41069.533136574071</c:v>
                </c:pt>
                <c:pt idx="8222">
                  <c:v>41069.533483796295</c:v>
                </c:pt>
                <c:pt idx="8223">
                  <c:v>41069.533831018518</c:v>
                </c:pt>
                <c:pt idx="8224">
                  <c:v>41069.534178240741</c:v>
                </c:pt>
                <c:pt idx="8225">
                  <c:v>41069.534525462965</c:v>
                </c:pt>
                <c:pt idx="8226">
                  <c:v>41069.534872685188</c:v>
                </c:pt>
                <c:pt idx="8227">
                  <c:v>41069.535219907404</c:v>
                </c:pt>
                <c:pt idx="8228">
                  <c:v>41069.535567129627</c:v>
                </c:pt>
                <c:pt idx="8229">
                  <c:v>41069.535914351851</c:v>
                </c:pt>
                <c:pt idx="8230">
                  <c:v>41069.536261574074</c:v>
                </c:pt>
                <c:pt idx="8231">
                  <c:v>41069.536608796298</c:v>
                </c:pt>
                <c:pt idx="8232">
                  <c:v>41069.536956018521</c:v>
                </c:pt>
                <c:pt idx="8233">
                  <c:v>41069.537303240744</c:v>
                </c:pt>
                <c:pt idx="8234">
                  <c:v>41069.53765046296</c:v>
                </c:pt>
                <c:pt idx="8235">
                  <c:v>41069.537997685184</c:v>
                </c:pt>
                <c:pt idx="8236">
                  <c:v>41069.538344907407</c:v>
                </c:pt>
                <c:pt idx="8237">
                  <c:v>41069.53869212963</c:v>
                </c:pt>
                <c:pt idx="8238">
                  <c:v>41069.539039351854</c:v>
                </c:pt>
                <c:pt idx="8239">
                  <c:v>41069.539386574077</c:v>
                </c:pt>
                <c:pt idx="8240">
                  <c:v>41069.539733796293</c:v>
                </c:pt>
                <c:pt idx="8241">
                  <c:v>41069.540081018517</c:v>
                </c:pt>
                <c:pt idx="8242">
                  <c:v>41069.54042824074</c:v>
                </c:pt>
                <c:pt idx="8243">
                  <c:v>41069.540775462963</c:v>
                </c:pt>
                <c:pt idx="8244">
                  <c:v>41069.541122685187</c:v>
                </c:pt>
                <c:pt idx="8245">
                  <c:v>41069.54146990741</c:v>
                </c:pt>
                <c:pt idx="8246">
                  <c:v>41069.541817129626</c:v>
                </c:pt>
                <c:pt idx="8247">
                  <c:v>41069.542164351849</c:v>
                </c:pt>
                <c:pt idx="8248">
                  <c:v>41069.542511574073</c:v>
                </c:pt>
                <c:pt idx="8249">
                  <c:v>41069.542858796296</c:v>
                </c:pt>
                <c:pt idx="8250">
                  <c:v>41069.543206018519</c:v>
                </c:pt>
                <c:pt idx="8251">
                  <c:v>41069.543553240743</c:v>
                </c:pt>
                <c:pt idx="8252">
                  <c:v>41069.543900462966</c:v>
                </c:pt>
                <c:pt idx="8253">
                  <c:v>41069.544247685182</c:v>
                </c:pt>
                <c:pt idx="8254">
                  <c:v>41069.544594907406</c:v>
                </c:pt>
                <c:pt idx="8255">
                  <c:v>41069.544942129629</c:v>
                </c:pt>
                <c:pt idx="8256">
                  <c:v>41069.545289351852</c:v>
                </c:pt>
                <c:pt idx="8257">
                  <c:v>41069.545636574076</c:v>
                </c:pt>
                <c:pt idx="8258">
                  <c:v>41069.545983796299</c:v>
                </c:pt>
                <c:pt idx="8259">
                  <c:v>41069.546331018515</c:v>
                </c:pt>
                <c:pt idx="8260">
                  <c:v>41069.546678240738</c:v>
                </c:pt>
                <c:pt idx="8261">
                  <c:v>41069.547025462962</c:v>
                </c:pt>
                <c:pt idx="8262">
                  <c:v>41069.547372685185</c:v>
                </c:pt>
                <c:pt idx="8263">
                  <c:v>41069.547719907408</c:v>
                </c:pt>
                <c:pt idx="8264">
                  <c:v>41069.548067129632</c:v>
                </c:pt>
                <c:pt idx="8265">
                  <c:v>41069.548414351855</c:v>
                </c:pt>
                <c:pt idx="8266">
                  <c:v>41069.548761574071</c:v>
                </c:pt>
                <c:pt idx="8267">
                  <c:v>41069.549108796295</c:v>
                </c:pt>
                <c:pt idx="8268">
                  <c:v>41069.549456018518</c:v>
                </c:pt>
                <c:pt idx="8269">
                  <c:v>41069.549803240741</c:v>
                </c:pt>
                <c:pt idx="8270">
                  <c:v>41069.550150462965</c:v>
                </c:pt>
                <c:pt idx="8271">
                  <c:v>41069.550497685188</c:v>
                </c:pt>
                <c:pt idx="8272">
                  <c:v>41069.550844907404</c:v>
                </c:pt>
                <c:pt idx="8273">
                  <c:v>41069.551192129627</c:v>
                </c:pt>
                <c:pt idx="8274">
                  <c:v>41069.551539351851</c:v>
                </c:pt>
                <c:pt idx="8275">
                  <c:v>41069.551886574074</c:v>
                </c:pt>
                <c:pt idx="8276">
                  <c:v>41069.552233796298</c:v>
                </c:pt>
                <c:pt idx="8277">
                  <c:v>41069.552581018521</c:v>
                </c:pt>
                <c:pt idx="8278">
                  <c:v>41069.552928240744</c:v>
                </c:pt>
                <c:pt idx="8279">
                  <c:v>41069.55327546296</c:v>
                </c:pt>
                <c:pt idx="8280">
                  <c:v>41069.553622685184</c:v>
                </c:pt>
                <c:pt idx="8281">
                  <c:v>41069.553969907407</c:v>
                </c:pt>
                <c:pt idx="8282">
                  <c:v>41069.55431712963</c:v>
                </c:pt>
                <c:pt idx="8283">
                  <c:v>41069.554664351854</c:v>
                </c:pt>
                <c:pt idx="8284">
                  <c:v>41069.555011574077</c:v>
                </c:pt>
                <c:pt idx="8285">
                  <c:v>41069.555358796293</c:v>
                </c:pt>
                <c:pt idx="8286">
                  <c:v>41069.555706018517</c:v>
                </c:pt>
                <c:pt idx="8287">
                  <c:v>41069.55605324074</c:v>
                </c:pt>
                <c:pt idx="8288">
                  <c:v>41069.556400462963</c:v>
                </c:pt>
                <c:pt idx="8289">
                  <c:v>41069.556747685187</c:v>
                </c:pt>
                <c:pt idx="8290">
                  <c:v>41069.55709490741</c:v>
                </c:pt>
                <c:pt idx="8291">
                  <c:v>41069.557442129626</c:v>
                </c:pt>
                <c:pt idx="8292">
                  <c:v>41069.557789351849</c:v>
                </c:pt>
                <c:pt idx="8293">
                  <c:v>41069.558136574073</c:v>
                </c:pt>
                <c:pt idx="8294">
                  <c:v>41069.558483796296</c:v>
                </c:pt>
                <c:pt idx="8295">
                  <c:v>41069.558831018519</c:v>
                </c:pt>
                <c:pt idx="8296">
                  <c:v>41069.559178240743</c:v>
                </c:pt>
                <c:pt idx="8297">
                  <c:v>41069.559525462966</c:v>
                </c:pt>
                <c:pt idx="8298">
                  <c:v>41069.559872685182</c:v>
                </c:pt>
                <c:pt idx="8299">
                  <c:v>41069.560219907406</c:v>
                </c:pt>
                <c:pt idx="8300">
                  <c:v>41069.560567129629</c:v>
                </c:pt>
                <c:pt idx="8301">
                  <c:v>41069.560914351852</c:v>
                </c:pt>
                <c:pt idx="8302">
                  <c:v>41069.561261574076</c:v>
                </c:pt>
                <c:pt idx="8303">
                  <c:v>41069.561608796299</c:v>
                </c:pt>
                <c:pt idx="8304">
                  <c:v>41069.561956018515</c:v>
                </c:pt>
                <c:pt idx="8305">
                  <c:v>41069.562303240738</c:v>
                </c:pt>
                <c:pt idx="8306">
                  <c:v>41069.562650462962</c:v>
                </c:pt>
                <c:pt idx="8307">
                  <c:v>41069.562997685185</c:v>
                </c:pt>
                <c:pt idx="8308">
                  <c:v>41069.563344907408</c:v>
                </c:pt>
                <c:pt idx="8309">
                  <c:v>41069.563692129632</c:v>
                </c:pt>
                <c:pt idx="8310">
                  <c:v>41069.564039351855</c:v>
                </c:pt>
                <c:pt idx="8311">
                  <c:v>41069.564386574071</c:v>
                </c:pt>
                <c:pt idx="8312">
                  <c:v>41069.564733796295</c:v>
                </c:pt>
                <c:pt idx="8313">
                  <c:v>41069.565081018518</c:v>
                </c:pt>
                <c:pt idx="8314">
                  <c:v>41069.565428240741</c:v>
                </c:pt>
                <c:pt idx="8315">
                  <c:v>41069.565775462965</c:v>
                </c:pt>
                <c:pt idx="8316">
                  <c:v>41069.566122685188</c:v>
                </c:pt>
                <c:pt idx="8317">
                  <c:v>41069.566469907404</c:v>
                </c:pt>
                <c:pt idx="8318">
                  <c:v>41069.566817129627</c:v>
                </c:pt>
                <c:pt idx="8319">
                  <c:v>41069.567164351851</c:v>
                </c:pt>
                <c:pt idx="8320">
                  <c:v>41069.567511574074</c:v>
                </c:pt>
                <c:pt idx="8321">
                  <c:v>41069.567858796298</c:v>
                </c:pt>
                <c:pt idx="8322">
                  <c:v>41069.568206018521</c:v>
                </c:pt>
                <c:pt idx="8323">
                  <c:v>41069.568553240744</c:v>
                </c:pt>
                <c:pt idx="8324">
                  <c:v>41069.56890046296</c:v>
                </c:pt>
                <c:pt idx="8325">
                  <c:v>41069.569247685184</c:v>
                </c:pt>
                <c:pt idx="8326">
                  <c:v>41069.569594907407</c:v>
                </c:pt>
                <c:pt idx="8327">
                  <c:v>41069.56994212963</c:v>
                </c:pt>
                <c:pt idx="8328">
                  <c:v>41069.570289351854</c:v>
                </c:pt>
                <c:pt idx="8329">
                  <c:v>41069.570636574077</c:v>
                </c:pt>
                <c:pt idx="8330">
                  <c:v>41069.570983796293</c:v>
                </c:pt>
                <c:pt idx="8331">
                  <c:v>41069.571331018517</c:v>
                </c:pt>
                <c:pt idx="8332">
                  <c:v>41069.57167824074</c:v>
                </c:pt>
                <c:pt idx="8333">
                  <c:v>41069.572025462963</c:v>
                </c:pt>
                <c:pt idx="8334">
                  <c:v>41069.572372685187</c:v>
                </c:pt>
                <c:pt idx="8335">
                  <c:v>41069.57271990741</c:v>
                </c:pt>
                <c:pt idx="8336">
                  <c:v>41069.573067129626</c:v>
                </c:pt>
                <c:pt idx="8337">
                  <c:v>41069.573414351849</c:v>
                </c:pt>
                <c:pt idx="8338">
                  <c:v>41069.573761574073</c:v>
                </c:pt>
                <c:pt idx="8339">
                  <c:v>41069.574108796296</c:v>
                </c:pt>
                <c:pt idx="8340">
                  <c:v>41069.574456018519</c:v>
                </c:pt>
                <c:pt idx="8341">
                  <c:v>41069.574803240743</c:v>
                </c:pt>
                <c:pt idx="8342">
                  <c:v>41069.575150462966</c:v>
                </c:pt>
                <c:pt idx="8343">
                  <c:v>41069.575497685182</c:v>
                </c:pt>
                <c:pt idx="8344">
                  <c:v>41069.575844907406</c:v>
                </c:pt>
                <c:pt idx="8345">
                  <c:v>41069.576192129629</c:v>
                </c:pt>
                <c:pt idx="8346">
                  <c:v>41069.576539351852</c:v>
                </c:pt>
                <c:pt idx="8347">
                  <c:v>41069.576886574076</c:v>
                </c:pt>
                <c:pt idx="8348">
                  <c:v>41069.577233796299</c:v>
                </c:pt>
                <c:pt idx="8349">
                  <c:v>41069.577581018515</c:v>
                </c:pt>
                <c:pt idx="8350">
                  <c:v>41069.577928240738</c:v>
                </c:pt>
                <c:pt idx="8351">
                  <c:v>41069.578275462962</c:v>
                </c:pt>
                <c:pt idx="8352">
                  <c:v>41069.578622685185</c:v>
                </c:pt>
                <c:pt idx="8353">
                  <c:v>41069.578969907408</c:v>
                </c:pt>
                <c:pt idx="8354">
                  <c:v>41069.579317129632</c:v>
                </c:pt>
                <c:pt idx="8355">
                  <c:v>41069.579664351855</c:v>
                </c:pt>
                <c:pt idx="8356">
                  <c:v>41069.580011574071</c:v>
                </c:pt>
                <c:pt idx="8357">
                  <c:v>41069.580358796295</c:v>
                </c:pt>
                <c:pt idx="8358">
                  <c:v>41069.580706018518</c:v>
                </c:pt>
                <c:pt idx="8359">
                  <c:v>41069.581053240741</c:v>
                </c:pt>
                <c:pt idx="8360">
                  <c:v>41069.581400462965</c:v>
                </c:pt>
                <c:pt idx="8361">
                  <c:v>41069.581747685188</c:v>
                </c:pt>
                <c:pt idx="8362">
                  <c:v>41069.582094907404</c:v>
                </c:pt>
                <c:pt idx="8363">
                  <c:v>41069.582442129627</c:v>
                </c:pt>
                <c:pt idx="8364">
                  <c:v>41069.582789351851</c:v>
                </c:pt>
                <c:pt idx="8365">
                  <c:v>41069.583136574074</c:v>
                </c:pt>
                <c:pt idx="8366">
                  <c:v>41069.583483796298</c:v>
                </c:pt>
                <c:pt idx="8367">
                  <c:v>41069.583831018521</c:v>
                </c:pt>
                <c:pt idx="8368">
                  <c:v>41069.584178240744</c:v>
                </c:pt>
                <c:pt idx="8369">
                  <c:v>41069.58452546296</c:v>
                </c:pt>
                <c:pt idx="8370">
                  <c:v>41069.584872685184</c:v>
                </c:pt>
                <c:pt idx="8371">
                  <c:v>41069.585219907407</c:v>
                </c:pt>
                <c:pt idx="8372">
                  <c:v>41069.58556712963</c:v>
                </c:pt>
                <c:pt idx="8373">
                  <c:v>41069.585914351854</c:v>
                </c:pt>
                <c:pt idx="8374">
                  <c:v>41069.586261574077</c:v>
                </c:pt>
                <c:pt idx="8375">
                  <c:v>41069.586608796293</c:v>
                </c:pt>
                <c:pt idx="8376">
                  <c:v>41069.586956018517</c:v>
                </c:pt>
                <c:pt idx="8377">
                  <c:v>41069.58730324074</c:v>
                </c:pt>
                <c:pt idx="8378">
                  <c:v>41069.587650462963</c:v>
                </c:pt>
                <c:pt idx="8379">
                  <c:v>41069.587997685187</c:v>
                </c:pt>
                <c:pt idx="8380">
                  <c:v>41069.58834490741</c:v>
                </c:pt>
                <c:pt idx="8381">
                  <c:v>41069.588692129626</c:v>
                </c:pt>
                <c:pt idx="8382">
                  <c:v>41069.589039351849</c:v>
                </c:pt>
                <c:pt idx="8383">
                  <c:v>41069.589386574073</c:v>
                </c:pt>
                <c:pt idx="8384">
                  <c:v>41069.589733796296</c:v>
                </c:pt>
                <c:pt idx="8385">
                  <c:v>41069.590081018519</c:v>
                </c:pt>
                <c:pt idx="8386">
                  <c:v>41069.590428240743</c:v>
                </c:pt>
                <c:pt idx="8387">
                  <c:v>41069.590775462966</c:v>
                </c:pt>
                <c:pt idx="8388">
                  <c:v>41069.591122685182</c:v>
                </c:pt>
                <c:pt idx="8389">
                  <c:v>41069.591469907406</c:v>
                </c:pt>
                <c:pt idx="8390">
                  <c:v>41069.591817129629</c:v>
                </c:pt>
                <c:pt idx="8391">
                  <c:v>41069.592164351852</c:v>
                </c:pt>
                <c:pt idx="8392">
                  <c:v>41069.592511574076</c:v>
                </c:pt>
                <c:pt idx="8393">
                  <c:v>41069.592858796299</c:v>
                </c:pt>
                <c:pt idx="8394">
                  <c:v>41069.593206018515</c:v>
                </c:pt>
                <c:pt idx="8395">
                  <c:v>41069.593553240738</c:v>
                </c:pt>
                <c:pt idx="8396">
                  <c:v>41069.593900462962</c:v>
                </c:pt>
                <c:pt idx="8397">
                  <c:v>41069.594247685185</c:v>
                </c:pt>
                <c:pt idx="8398">
                  <c:v>41069.594594907408</c:v>
                </c:pt>
                <c:pt idx="8399">
                  <c:v>41069.594942129632</c:v>
                </c:pt>
                <c:pt idx="8400">
                  <c:v>41069.595289351855</c:v>
                </c:pt>
                <c:pt idx="8401">
                  <c:v>41069.595636574071</c:v>
                </c:pt>
                <c:pt idx="8402">
                  <c:v>41069.595983796295</c:v>
                </c:pt>
                <c:pt idx="8403">
                  <c:v>41069.596331018518</c:v>
                </c:pt>
                <c:pt idx="8404">
                  <c:v>41069.596678240741</c:v>
                </c:pt>
                <c:pt idx="8405">
                  <c:v>41069.597025462965</c:v>
                </c:pt>
                <c:pt idx="8406">
                  <c:v>41069.597372685188</c:v>
                </c:pt>
                <c:pt idx="8407">
                  <c:v>41069.597719907404</c:v>
                </c:pt>
                <c:pt idx="8408">
                  <c:v>41069.598067129627</c:v>
                </c:pt>
                <c:pt idx="8409">
                  <c:v>41069.598414351851</c:v>
                </c:pt>
                <c:pt idx="8410">
                  <c:v>41069.598761574074</c:v>
                </c:pt>
                <c:pt idx="8411">
                  <c:v>41069.599108796298</c:v>
                </c:pt>
                <c:pt idx="8412">
                  <c:v>41069.599456018521</c:v>
                </c:pt>
                <c:pt idx="8413">
                  <c:v>41069.599803240744</c:v>
                </c:pt>
                <c:pt idx="8414">
                  <c:v>41069.60015046296</c:v>
                </c:pt>
                <c:pt idx="8415">
                  <c:v>41069.600497685184</c:v>
                </c:pt>
                <c:pt idx="8416">
                  <c:v>41069.600844907407</c:v>
                </c:pt>
                <c:pt idx="8417">
                  <c:v>41069.60119212963</c:v>
                </c:pt>
                <c:pt idx="8418">
                  <c:v>41069.601539351854</c:v>
                </c:pt>
                <c:pt idx="8419">
                  <c:v>41069.601886574077</c:v>
                </c:pt>
                <c:pt idx="8420">
                  <c:v>41069.602233796293</c:v>
                </c:pt>
                <c:pt idx="8421">
                  <c:v>41069.602581018517</c:v>
                </c:pt>
                <c:pt idx="8422">
                  <c:v>41069.60292824074</c:v>
                </c:pt>
                <c:pt idx="8423">
                  <c:v>41069.603275462963</c:v>
                </c:pt>
                <c:pt idx="8424">
                  <c:v>41069.603622685187</c:v>
                </c:pt>
                <c:pt idx="8425">
                  <c:v>41069.60396990741</c:v>
                </c:pt>
                <c:pt idx="8426">
                  <c:v>41069.604317129626</c:v>
                </c:pt>
                <c:pt idx="8427">
                  <c:v>41069.604664351849</c:v>
                </c:pt>
                <c:pt idx="8428">
                  <c:v>41069.605011574073</c:v>
                </c:pt>
                <c:pt idx="8429">
                  <c:v>41069.605358796296</c:v>
                </c:pt>
                <c:pt idx="8430">
                  <c:v>41069.605706018519</c:v>
                </c:pt>
                <c:pt idx="8431">
                  <c:v>41069.606053240743</c:v>
                </c:pt>
                <c:pt idx="8432">
                  <c:v>41069.606400462966</c:v>
                </c:pt>
                <c:pt idx="8433">
                  <c:v>41069.606747685182</c:v>
                </c:pt>
                <c:pt idx="8434">
                  <c:v>41069.607094907406</c:v>
                </c:pt>
                <c:pt idx="8435">
                  <c:v>41069.607442129629</c:v>
                </c:pt>
                <c:pt idx="8436">
                  <c:v>41069.607789351852</c:v>
                </c:pt>
                <c:pt idx="8437">
                  <c:v>41069.608136574076</c:v>
                </c:pt>
                <c:pt idx="8438">
                  <c:v>41069.608483796299</c:v>
                </c:pt>
                <c:pt idx="8439">
                  <c:v>41069.608831018515</c:v>
                </c:pt>
                <c:pt idx="8440">
                  <c:v>41069.609178240738</c:v>
                </c:pt>
                <c:pt idx="8441">
                  <c:v>41069.609525462962</c:v>
                </c:pt>
                <c:pt idx="8442">
                  <c:v>41069.609872685185</c:v>
                </c:pt>
                <c:pt idx="8443">
                  <c:v>41069.610219907408</c:v>
                </c:pt>
                <c:pt idx="8444">
                  <c:v>41069.610567129632</c:v>
                </c:pt>
                <c:pt idx="8445">
                  <c:v>41069.610914351855</c:v>
                </c:pt>
                <c:pt idx="8446">
                  <c:v>41069.611261574071</c:v>
                </c:pt>
                <c:pt idx="8447">
                  <c:v>41069.611608796295</c:v>
                </c:pt>
                <c:pt idx="8448">
                  <c:v>41069.611956018518</c:v>
                </c:pt>
                <c:pt idx="8449">
                  <c:v>41069.612303240741</c:v>
                </c:pt>
                <c:pt idx="8450">
                  <c:v>41069.612650462965</c:v>
                </c:pt>
                <c:pt idx="8451">
                  <c:v>41069.612997685188</c:v>
                </c:pt>
                <c:pt idx="8452">
                  <c:v>41069.613344907404</c:v>
                </c:pt>
                <c:pt idx="8453">
                  <c:v>41069.613692129627</c:v>
                </c:pt>
                <c:pt idx="8454">
                  <c:v>41069.614039351851</c:v>
                </c:pt>
                <c:pt idx="8455">
                  <c:v>41069.614386574074</c:v>
                </c:pt>
                <c:pt idx="8456">
                  <c:v>41069.614733796298</c:v>
                </c:pt>
                <c:pt idx="8457">
                  <c:v>41069.615081018521</c:v>
                </c:pt>
                <c:pt idx="8458">
                  <c:v>41069.615428240744</c:v>
                </c:pt>
                <c:pt idx="8459">
                  <c:v>41069.61577546296</c:v>
                </c:pt>
                <c:pt idx="8460">
                  <c:v>41069.616122685184</c:v>
                </c:pt>
                <c:pt idx="8461">
                  <c:v>41069.616469907407</c:v>
                </c:pt>
                <c:pt idx="8462">
                  <c:v>41069.61681712963</c:v>
                </c:pt>
                <c:pt idx="8463">
                  <c:v>41069.617164351854</c:v>
                </c:pt>
                <c:pt idx="8464">
                  <c:v>41069.617511574077</c:v>
                </c:pt>
                <c:pt idx="8465">
                  <c:v>41069.617858796293</c:v>
                </c:pt>
                <c:pt idx="8466">
                  <c:v>41069.618206018517</c:v>
                </c:pt>
                <c:pt idx="8467">
                  <c:v>41069.61855324074</c:v>
                </c:pt>
                <c:pt idx="8468">
                  <c:v>41069.618900462963</c:v>
                </c:pt>
                <c:pt idx="8469">
                  <c:v>41069.619247685187</c:v>
                </c:pt>
                <c:pt idx="8470">
                  <c:v>41069.61959490741</c:v>
                </c:pt>
                <c:pt idx="8471">
                  <c:v>41069.619942129626</c:v>
                </c:pt>
                <c:pt idx="8472">
                  <c:v>41069.620289351849</c:v>
                </c:pt>
                <c:pt idx="8473">
                  <c:v>41069.620636574073</c:v>
                </c:pt>
                <c:pt idx="8474">
                  <c:v>41069.620983796296</c:v>
                </c:pt>
                <c:pt idx="8475">
                  <c:v>41069.621331018519</c:v>
                </c:pt>
                <c:pt idx="8476">
                  <c:v>41069.621678240743</c:v>
                </c:pt>
                <c:pt idx="8477">
                  <c:v>41069.622025462966</c:v>
                </c:pt>
                <c:pt idx="8478">
                  <c:v>41069.622372685182</c:v>
                </c:pt>
                <c:pt idx="8479">
                  <c:v>41069.622719907406</c:v>
                </c:pt>
                <c:pt idx="8480">
                  <c:v>41069.623067129629</c:v>
                </c:pt>
                <c:pt idx="8481">
                  <c:v>41069.623414351852</c:v>
                </c:pt>
                <c:pt idx="8482">
                  <c:v>41069.623761574076</c:v>
                </c:pt>
                <c:pt idx="8483">
                  <c:v>41069.624108796299</c:v>
                </c:pt>
                <c:pt idx="8484">
                  <c:v>41069.624456018515</c:v>
                </c:pt>
                <c:pt idx="8485">
                  <c:v>41069.624803240738</c:v>
                </c:pt>
                <c:pt idx="8486">
                  <c:v>41069.625150462962</c:v>
                </c:pt>
                <c:pt idx="8487">
                  <c:v>41069.625497685185</c:v>
                </c:pt>
                <c:pt idx="8488">
                  <c:v>41069.625844907408</c:v>
                </c:pt>
                <c:pt idx="8489">
                  <c:v>41069.626192129632</c:v>
                </c:pt>
                <c:pt idx="8490">
                  <c:v>41069.626539351855</c:v>
                </c:pt>
                <c:pt idx="8491">
                  <c:v>41069.626886574071</c:v>
                </c:pt>
                <c:pt idx="8492">
                  <c:v>41069.627233796295</c:v>
                </c:pt>
                <c:pt idx="8493">
                  <c:v>41069.627581018518</c:v>
                </c:pt>
                <c:pt idx="8494">
                  <c:v>41069.627928240741</c:v>
                </c:pt>
                <c:pt idx="8495">
                  <c:v>41069.628275462965</c:v>
                </c:pt>
                <c:pt idx="8496">
                  <c:v>41069.628622685188</c:v>
                </c:pt>
                <c:pt idx="8497">
                  <c:v>41069.628969907404</c:v>
                </c:pt>
                <c:pt idx="8498">
                  <c:v>41069.629317129627</c:v>
                </c:pt>
                <c:pt idx="8499">
                  <c:v>41069.629664351851</c:v>
                </c:pt>
                <c:pt idx="8500">
                  <c:v>41069.630011574074</c:v>
                </c:pt>
                <c:pt idx="8501">
                  <c:v>41069.630358796298</c:v>
                </c:pt>
                <c:pt idx="8502">
                  <c:v>41069.630706018521</c:v>
                </c:pt>
                <c:pt idx="8503">
                  <c:v>41069.631053240744</c:v>
                </c:pt>
                <c:pt idx="8504">
                  <c:v>41069.63140046296</c:v>
                </c:pt>
                <c:pt idx="8505">
                  <c:v>41069.631747685184</c:v>
                </c:pt>
                <c:pt idx="8506">
                  <c:v>41069.632094907407</c:v>
                </c:pt>
                <c:pt idx="8507">
                  <c:v>41069.63244212963</c:v>
                </c:pt>
                <c:pt idx="8508">
                  <c:v>41069.632789351854</c:v>
                </c:pt>
                <c:pt idx="8509">
                  <c:v>41069.633136574077</c:v>
                </c:pt>
                <c:pt idx="8510">
                  <c:v>41069.633483796293</c:v>
                </c:pt>
                <c:pt idx="8511">
                  <c:v>41069.633831018517</c:v>
                </c:pt>
                <c:pt idx="8512">
                  <c:v>41069.63417824074</c:v>
                </c:pt>
                <c:pt idx="8513">
                  <c:v>41069.634525462963</c:v>
                </c:pt>
                <c:pt idx="8514">
                  <c:v>41069.634872685187</c:v>
                </c:pt>
                <c:pt idx="8515">
                  <c:v>41069.63521990741</c:v>
                </c:pt>
                <c:pt idx="8516">
                  <c:v>41069.635567129626</c:v>
                </c:pt>
                <c:pt idx="8517">
                  <c:v>41069.635914351849</c:v>
                </c:pt>
                <c:pt idx="8518">
                  <c:v>41069.636261574073</c:v>
                </c:pt>
                <c:pt idx="8519">
                  <c:v>41069.636608796296</c:v>
                </c:pt>
                <c:pt idx="8520">
                  <c:v>41069.636956018519</c:v>
                </c:pt>
                <c:pt idx="8521">
                  <c:v>41069.637303240743</c:v>
                </c:pt>
                <c:pt idx="8522">
                  <c:v>41069.637650462966</c:v>
                </c:pt>
                <c:pt idx="8523">
                  <c:v>41069.637997685182</c:v>
                </c:pt>
                <c:pt idx="8524">
                  <c:v>41069.638344907406</c:v>
                </c:pt>
                <c:pt idx="8525">
                  <c:v>41069.638692129629</c:v>
                </c:pt>
                <c:pt idx="8526">
                  <c:v>41069.639039351852</c:v>
                </c:pt>
                <c:pt idx="8527">
                  <c:v>41069.639386574076</c:v>
                </c:pt>
                <c:pt idx="8528">
                  <c:v>41069.639733796299</c:v>
                </c:pt>
                <c:pt idx="8529">
                  <c:v>41069.640081018515</c:v>
                </c:pt>
                <c:pt idx="8530">
                  <c:v>41069.640428240738</c:v>
                </c:pt>
                <c:pt idx="8531">
                  <c:v>41069.640775462962</c:v>
                </c:pt>
                <c:pt idx="8532">
                  <c:v>41069.641122685185</c:v>
                </c:pt>
                <c:pt idx="8533">
                  <c:v>41069.641469907408</c:v>
                </c:pt>
                <c:pt idx="8534">
                  <c:v>41069.641817129632</c:v>
                </c:pt>
                <c:pt idx="8535">
                  <c:v>41069.642164351855</c:v>
                </c:pt>
                <c:pt idx="8536">
                  <c:v>41069.642511574071</c:v>
                </c:pt>
                <c:pt idx="8537">
                  <c:v>41069.642858796295</c:v>
                </c:pt>
                <c:pt idx="8538">
                  <c:v>41069.643206018518</c:v>
                </c:pt>
                <c:pt idx="8539">
                  <c:v>41069.643553240741</c:v>
                </c:pt>
                <c:pt idx="8540">
                  <c:v>41069.643900462965</c:v>
                </c:pt>
                <c:pt idx="8541">
                  <c:v>41069.644247685188</c:v>
                </c:pt>
                <c:pt idx="8542">
                  <c:v>41069.644594907404</c:v>
                </c:pt>
                <c:pt idx="8543">
                  <c:v>41069.644942129627</c:v>
                </c:pt>
                <c:pt idx="8544">
                  <c:v>41069.645289351851</c:v>
                </c:pt>
                <c:pt idx="8545">
                  <c:v>41069.645636574074</c:v>
                </c:pt>
                <c:pt idx="8546">
                  <c:v>41069.645983796298</c:v>
                </c:pt>
                <c:pt idx="8547">
                  <c:v>41069.646331018521</c:v>
                </c:pt>
                <c:pt idx="8548">
                  <c:v>41069.646678240744</c:v>
                </c:pt>
                <c:pt idx="8549">
                  <c:v>41069.64702546296</c:v>
                </c:pt>
                <c:pt idx="8550">
                  <c:v>41069.647372685184</c:v>
                </c:pt>
                <c:pt idx="8551">
                  <c:v>41069.647719907407</c:v>
                </c:pt>
                <c:pt idx="8552">
                  <c:v>41069.64806712963</c:v>
                </c:pt>
                <c:pt idx="8553">
                  <c:v>41069.648414351854</c:v>
                </c:pt>
                <c:pt idx="8554">
                  <c:v>41069.648761574077</c:v>
                </c:pt>
                <c:pt idx="8555">
                  <c:v>41069.649108796293</c:v>
                </c:pt>
                <c:pt idx="8556">
                  <c:v>41069.649456018517</c:v>
                </c:pt>
                <c:pt idx="8557">
                  <c:v>41069.64980324074</c:v>
                </c:pt>
                <c:pt idx="8558">
                  <c:v>41069.650150462963</c:v>
                </c:pt>
                <c:pt idx="8559">
                  <c:v>41069.650497685187</c:v>
                </c:pt>
                <c:pt idx="8560">
                  <c:v>41069.65084490741</c:v>
                </c:pt>
                <c:pt idx="8561">
                  <c:v>41069.651192129626</c:v>
                </c:pt>
                <c:pt idx="8562">
                  <c:v>41069.651539351849</c:v>
                </c:pt>
                <c:pt idx="8563">
                  <c:v>41069.651886574073</c:v>
                </c:pt>
                <c:pt idx="8564">
                  <c:v>41069.652233796296</c:v>
                </c:pt>
                <c:pt idx="8565">
                  <c:v>41069.652581018519</c:v>
                </c:pt>
                <c:pt idx="8566">
                  <c:v>41069.652928240743</c:v>
                </c:pt>
                <c:pt idx="8567">
                  <c:v>41069.653275462966</c:v>
                </c:pt>
                <c:pt idx="8568">
                  <c:v>41069.653622685182</c:v>
                </c:pt>
                <c:pt idx="8569">
                  <c:v>41069.653969907406</c:v>
                </c:pt>
                <c:pt idx="8570">
                  <c:v>41069.654317129629</c:v>
                </c:pt>
                <c:pt idx="8571">
                  <c:v>41069.654664351852</c:v>
                </c:pt>
                <c:pt idx="8572">
                  <c:v>41069.655011574076</c:v>
                </c:pt>
                <c:pt idx="8573">
                  <c:v>41069.655358796299</c:v>
                </c:pt>
                <c:pt idx="8574">
                  <c:v>41069.655706018515</c:v>
                </c:pt>
                <c:pt idx="8575">
                  <c:v>41069.656053240738</c:v>
                </c:pt>
                <c:pt idx="8576">
                  <c:v>41069.656400462962</c:v>
                </c:pt>
                <c:pt idx="8577">
                  <c:v>41069.656747685185</c:v>
                </c:pt>
                <c:pt idx="8578">
                  <c:v>41069.657094907408</c:v>
                </c:pt>
                <c:pt idx="8579">
                  <c:v>41069.657442129632</c:v>
                </c:pt>
                <c:pt idx="8580">
                  <c:v>41069.657789351855</c:v>
                </c:pt>
                <c:pt idx="8581">
                  <c:v>41069.658136574071</c:v>
                </c:pt>
                <c:pt idx="8582">
                  <c:v>41069.658483796295</c:v>
                </c:pt>
                <c:pt idx="8583">
                  <c:v>41069.658831018518</c:v>
                </c:pt>
                <c:pt idx="8584">
                  <c:v>41069.659178240741</c:v>
                </c:pt>
                <c:pt idx="8585">
                  <c:v>41069.659525462965</c:v>
                </c:pt>
                <c:pt idx="8586">
                  <c:v>41069.659872685188</c:v>
                </c:pt>
                <c:pt idx="8587">
                  <c:v>41069.660219907404</c:v>
                </c:pt>
                <c:pt idx="8588">
                  <c:v>41069.660567129627</c:v>
                </c:pt>
                <c:pt idx="8589">
                  <c:v>41069.660914351851</c:v>
                </c:pt>
                <c:pt idx="8590">
                  <c:v>41069.661261574074</c:v>
                </c:pt>
                <c:pt idx="8591">
                  <c:v>41069.661608796298</c:v>
                </c:pt>
                <c:pt idx="8592">
                  <c:v>41069.661956018521</c:v>
                </c:pt>
                <c:pt idx="8593">
                  <c:v>41069.662303240744</c:v>
                </c:pt>
                <c:pt idx="8594">
                  <c:v>41069.66265046296</c:v>
                </c:pt>
                <c:pt idx="8595">
                  <c:v>41069.662997685184</c:v>
                </c:pt>
                <c:pt idx="8596">
                  <c:v>41069.663344907407</c:v>
                </c:pt>
                <c:pt idx="8597">
                  <c:v>41069.66369212963</c:v>
                </c:pt>
                <c:pt idx="8598">
                  <c:v>41069.664039351854</c:v>
                </c:pt>
                <c:pt idx="8599">
                  <c:v>41069.664386574077</c:v>
                </c:pt>
                <c:pt idx="8600">
                  <c:v>41069.664733796293</c:v>
                </c:pt>
                <c:pt idx="8601">
                  <c:v>41069.665081018517</c:v>
                </c:pt>
                <c:pt idx="8602">
                  <c:v>41069.66542824074</c:v>
                </c:pt>
                <c:pt idx="8603">
                  <c:v>41069.665775462963</c:v>
                </c:pt>
                <c:pt idx="8604">
                  <c:v>41069.666122685187</c:v>
                </c:pt>
                <c:pt idx="8605">
                  <c:v>41069.66646990741</c:v>
                </c:pt>
                <c:pt idx="8606">
                  <c:v>41069.666817129626</c:v>
                </c:pt>
                <c:pt idx="8607">
                  <c:v>41069.667164351849</c:v>
                </c:pt>
                <c:pt idx="8608">
                  <c:v>41069.667511574073</c:v>
                </c:pt>
                <c:pt idx="8609">
                  <c:v>41069.667858796296</c:v>
                </c:pt>
                <c:pt idx="8610">
                  <c:v>41069.668206018519</c:v>
                </c:pt>
                <c:pt idx="8611">
                  <c:v>41069.668553240743</c:v>
                </c:pt>
                <c:pt idx="8612">
                  <c:v>41069.668900462966</c:v>
                </c:pt>
                <c:pt idx="8613">
                  <c:v>41069.669247685182</c:v>
                </c:pt>
                <c:pt idx="8614">
                  <c:v>41069.669594907406</c:v>
                </c:pt>
                <c:pt idx="8615">
                  <c:v>41069.669942129629</c:v>
                </c:pt>
                <c:pt idx="8616">
                  <c:v>41069.670289351852</c:v>
                </c:pt>
                <c:pt idx="8617">
                  <c:v>41069.670636574076</c:v>
                </c:pt>
                <c:pt idx="8618">
                  <c:v>41069.670983796299</c:v>
                </c:pt>
                <c:pt idx="8619">
                  <c:v>41069.671331018515</c:v>
                </c:pt>
                <c:pt idx="8620">
                  <c:v>41069.671678240738</c:v>
                </c:pt>
                <c:pt idx="8621">
                  <c:v>41069.672025462962</c:v>
                </c:pt>
                <c:pt idx="8622">
                  <c:v>41069.672372685185</c:v>
                </c:pt>
                <c:pt idx="8623">
                  <c:v>41069.672719907408</c:v>
                </c:pt>
                <c:pt idx="8624">
                  <c:v>41069.673067129632</c:v>
                </c:pt>
                <c:pt idx="8625">
                  <c:v>41069.673414351855</c:v>
                </c:pt>
                <c:pt idx="8626">
                  <c:v>41069.673761574071</c:v>
                </c:pt>
                <c:pt idx="8627">
                  <c:v>41069.674108796295</c:v>
                </c:pt>
                <c:pt idx="8628">
                  <c:v>41069.674456018518</c:v>
                </c:pt>
                <c:pt idx="8629">
                  <c:v>41069.674803240741</c:v>
                </c:pt>
                <c:pt idx="8630">
                  <c:v>41069.675150462965</c:v>
                </c:pt>
                <c:pt idx="8631">
                  <c:v>41069.675497685188</c:v>
                </c:pt>
                <c:pt idx="8632">
                  <c:v>41069.675844907404</c:v>
                </c:pt>
                <c:pt idx="8633">
                  <c:v>41069.676192129627</c:v>
                </c:pt>
                <c:pt idx="8634">
                  <c:v>41069.676539351851</c:v>
                </c:pt>
                <c:pt idx="8635">
                  <c:v>41069.676886574074</c:v>
                </c:pt>
                <c:pt idx="8636">
                  <c:v>41069.677233796298</c:v>
                </c:pt>
                <c:pt idx="8637">
                  <c:v>41069.677581018521</c:v>
                </c:pt>
                <c:pt idx="8638">
                  <c:v>41069.677928240744</c:v>
                </c:pt>
                <c:pt idx="8639">
                  <c:v>41069.67827546296</c:v>
                </c:pt>
                <c:pt idx="8640">
                  <c:v>41069.678622685184</c:v>
                </c:pt>
                <c:pt idx="8641">
                  <c:v>41069.678969907407</c:v>
                </c:pt>
                <c:pt idx="8642">
                  <c:v>41069.67931712963</c:v>
                </c:pt>
                <c:pt idx="8643">
                  <c:v>41069.679664351854</c:v>
                </c:pt>
                <c:pt idx="8644">
                  <c:v>41069.680011574077</c:v>
                </c:pt>
                <c:pt idx="8645">
                  <c:v>41069.680358796293</c:v>
                </c:pt>
                <c:pt idx="8646">
                  <c:v>41069.680706018517</c:v>
                </c:pt>
                <c:pt idx="8647">
                  <c:v>41069.68105324074</c:v>
                </c:pt>
                <c:pt idx="8648">
                  <c:v>41069.681400462963</c:v>
                </c:pt>
                <c:pt idx="8649">
                  <c:v>41069.681747685187</c:v>
                </c:pt>
                <c:pt idx="8650">
                  <c:v>41069.68209490741</c:v>
                </c:pt>
                <c:pt idx="8651">
                  <c:v>41069.682442129626</c:v>
                </c:pt>
                <c:pt idx="8652">
                  <c:v>41069.682789351849</c:v>
                </c:pt>
                <c:pt idx="8653">
                  <c:v>41069.683136574073</c:v>
                </c:pt>
                <c:pt idx="8654">
                  <c:v>41069.683483796296</c:v>
                </c:pt>
                <c:pt idx="8655">
                  <c:v>41069.683831018519</c:v>
                </c:pt>
                <c:pt idx="8656">
                  <c:v>41069.684178240743</c:v>
                </c:pt>
                <c:pt idx="8657">
                  <c:v>41069.684525462966</c:v>
                </c:pt>
                <c:pt idx="8658">
                  <c:v>41069.684872685182</c:v>
                </c:pt>
                <c:pt idx="8659">
                  <c:v>41069.685219907406</c:v>
                </c:pt>
                <c:pt idx="8660">
                  <c:v>41069.685567129629</c:v>
                </c:pt>
                <c:pt idx="8661">
                  <c:v>41069.685914351852</c:v>
                </c:pt>
                <c:pt idx="8662">
                  <c:v>41069.686261574076</c:v>
                </c:pt>
                <c:pt idx="8663">
                  <c:v>41069.686608796299</c:v>
                </c:pt>
                <c:pt idx="8664">
                  <c:v>41069.686956018515</c:v>
                </c:pt>
                <c:pt idx="8665">
                  <c:v>41069.687303240738</c:v>
                </c:pt>
                <c:pt idx="8666">
                  <c:v>41069.687650462962</c:v>
                </c:pt>
                <c:pt idx="8667">
                  <c:v>41069.687997685185</c:v>
                </c:pt>
                <c:pt idx="8668">
                  <c:v>41069.688344907408</c:v>
                </c:pt>
                <c:pt idx="8669">
                  <c:v>41069.688692129632</c:v>
                </c:pt>
                <c:pt idx="8670">
                  <c:v>41069.689039351855</c:v>
                </c:pt>
                <c:pt idx="8671">
                  <c:v>41069.689386574071</c:v>
                </c:pt>
                <c:pt idx="8672">
                  <c:v>41069.689733796295</c:v>
                </c:pt>
                <c:pt idx="8673">
                  <c:v>41069.690081018518</c:v>
                </c:pt>
                <c:pt idx="8674">
                  <c:v>41069.690428240741</c:v>
                </c:pt>
                <c:pt idx="8675">
                  <c:v>41069.690775462965</c:v>
                </c:pt>
                <c:pt idx="8676">
                  <c:v>41069.691122685188</c:v>
                </c:pt>
                <c:pt idx="8677">
                  <c:v>41069.691469907404</c:v>
                </c:pt>
                <c:pt idx="8678">
                  <c:v>41069.691817129627</c:v>
                </c:pt>
                <c:pt idx="8679">
                  <c:v>41069.692164351851</c:v>
                </c:pt>
                <c:pt idx="8680">
                  <c:v>41069.692511574074</c:v>
                </c:pt>
                <c:pt idx="8681">
                  <c:v>41069.692858796298</c:v>
                </c:pt>
                <c:pt idx="8682">
                  <c:v>41069.693206018521</c:v>
                </c:pt>
                <c:pt idx="8683">
                  <c:v>41069.693553240744</c:v>
                </c:pt>
                <c:pt idx="8684">
                  <c:v>41069.69390046296</c:v>
                </c:pt>
                <c:pt idx="8685">
                  <c:v>41069.694247685184</c:v>
                </c:pt>
                <c:pt idx="8686">
                  <c:v>41069.694594907407</c:v>
                </c:pt>
                <c:pt idx="8687">
                  <c:v>41069.69494212963</c:v>
                </c:pt>
                <c:pt idx="8688">
                  <c:v>41069.695289351854</c:v>
                </c:pt>
                <c:pt idx="8689">
                  <c:v>41069.695636574077</c:v>
                </c:pt>
                <c:pt idx="8690">
                  <c:v>41069.695983796293</c:v>
                </c:pt>
                <c:pt idx="8691">
                  <c:v>41069.696331018517</c:v>
                </c:pt>
                <c:pt idx="8692">
                  <c:v>41069.69667824074</c:v>
                </c:pt>
                <c:pt idx="8693">
                  <c:v>41069.697025462963</c:v>
                </c:pt>
                <c:pt idx="8694">
                  <c:v>41069.697372685187</c:v>
                </c:pt>
                <c:pt idx="8695">
                  <c:v>41069.69771990741</c:v>
                </c:pt>
                <c:pt idx="8696">
                  <c:v>41069.698067129626</c:v>
                </c:pt>
                <c:pt idx="8697">
                  <c:v>41069.698414351849</c:v>
                </c:pt>
                <c:pt idx="8698">
                  <c:v>41069.698761574073</c:v>
                </c:pt>
                <c:pt idx="8699">
                  <c:v>41069.699108796296</c:v>
                </c:pt>
                <c:pt idx="8700">
                  <c:v>41069.699456018519</c:v>
                </c:pt>
                <c:pt idx="8701">
                  <c:v>41069.699803240743</c:v>
                </c:pt>
                <c:pt idx="8702">
                  <c:v>41069.700150462966</c:v>
                </c:pt>
                <c:pt idx="8703">
                  <c:v>41069.700497685182</c:v>
                </c:pt>
                <c:pt idx="8704">
                  <c:v>41069.700844907406</c:v>
                </c:pt>
                <c:pt idx="8705">
                  <c:v>41069.701192129629</c:v>
                </c:pt>
                <c:pt idx="8706">
                  <c:v>41069.701539351852</c:v>
                </c:pt>
                <c:pt idx="8707">
                  <c:v>41069.701886574076</c:v>
                </c:pt>
                <c:pt idx="8708">
                  <c:v>41069.702233796299</c:v>
                </c:pt>
                <c:pt idx="8709">
                  <c:v>41069.702581018515</c:v>
                </c:pt>
                <c:pt idx="8710">
                  <c:v>41069.702928240738</c:v>
                </c:pt>
                <c:pt idx="8711">
                  <c:v>41069.703275462962</c:v>
                </c:pt>
                <c:pt idx="8712">
                  <c:v>41069.703622685185</c:v>
                </c:pt>
                <c:pt idx="8713">
                  <c:v>41069.703969907408</c:v>
                </c:pt>
                <c:pt idx="8714">
                  <c:v>41069.704317129632</c:v>
                </c:pt>
                <c:pt idx="8715">
                  <c:v>41069.704664351855</c:v>
                </c:pt>
                <c:pt idx="8716">
                  <c:v>41069.705011574071</c:v>
                </c:pt>
                <c:pt idx="8717">
                  <c:v>41069.705358796295</c:v>
                </c:pt>
                <c:pt idx="8718">
                  <c:v>41069.705706018518</c:v>
                </c:pt>
                <c:pt idx="8719">
                  <c:v>41069.706053240741</c:v>
                </c:pt>
                <c:pt idx="8720">
                  <c:v>41069.706400462965</c:v>
                </c:pt>
                <c:pt idx="8721">
                  <c:v>41069.706747685188</c:v>
                </c:pt>
                <c:pt idx="8722">
                  <c:v>41069.707094907404</c:v>
                </c:pt>
                <c:pt idx="8723">
                  <c:v>41069.707442129627</c:v>
                </c:pt>
                <c:pt idx="8724">
                  <c:v>41069.707789351851</c:v>
                </c:pt>
                <c:pt idx="8725">
                  <c:v>41069.708136574074</c:v>
                </c:pt>
                <c:pt idx="8726">
                  <c:v>41069.708483796298</c:v>
                </c:pt>
                <c:pt idx="8727">
                  <c:v>41069.708831018521</c:v>
                </c:pt>
                <c:pt idx="8728">
                  <c:v>41069.709178240744</c:v>
                </c:pt>
                <c:pt idx="8729">
                  <c:v>41069.70952546296</c:v>
                </c:pt>
                <c:pt idx="8730">
                  <c:v>41069.709872685184</c:v>
                </c:pt>
                <c:pt idx="8731">
                  <c:v>41069.710219907407</c:v>
                </c:pt>
                <c:pt idx="8732">
                  <c:v>41069.71056712963</c:v>
                </c:pt>
                <c:pt idx="8733">
                  <c:v>41069.710914351854</c:v>
                </c:pt>
                <c:pt idx="8734">
                  <c:v>41069.711261574077</c:v>
                </c:pt>
                <c:pt idx="8735">
                  <c:v>41069.711608796293</c:v>
                </c:pt>
                <c:pt idx="8736">
                  <c:v>41069.711956018517</c:v>
                </c:pt>
                <c:pt idx="8737">
                  <c:v>41069.71230324074</c:v>
                </c:pt>
                <c:pt idx="8738">
                  <c:v>41069.712650462963</c:v>
                </c:pt>
                <c:pt idx="8739">
                  <c:v>41069.712997685187</c:v>
                </c:pt>
                <c:pt idx="8740">
                  <c:v>41069.71334490741</c:v>
                </c:pt>
                <c:pt idx="8741">
                  <c:v>41069.713692129626</c:v>
                </c:pt>
                <c:pt idx="8742">
                  <c:v>41069.714039351849</c:v>
                </c:pt>
                <c:pt idx="8743">
                  <c:v>41069.714386574073</c:v>
                </c:pt>
                <c:pt idx="8744">
                  <c:v>41069.714733796296</c:v>
                </c:pt>
                <c:pt idx="8745">
                  <c:v>41069.715081018519</c:v>
                </c:pt>
                <c:pt idx="8746">
                  <c:v>41069.715428240743</c:v>
                </c:pt>
                <c:pt idx="8747">
                  <c:v>41069.715775462966</c:v>
                </c:pt>
                <c:pt idx="8748">
                  <c:v>41069.716122685182</c:v>
                </c:pt>
                <c:pt idx="8749">
                  <c:v>41069.716469907406</c:v>
                </c:pt>
                <c:pt idx="8750">
                  <c:v>41069.716817129629</c:v>
                </c:pt>
                <c:pt idx="8751">
                  <c:v>41069.717164351852</c:v>
                </c:pt>
                <c:pt idx="8752">
                  <c:v>41069.717511574076</c:v>
                </c:pt>
                <c:pt idx="8753">
                  <c:v>41069.717858796299</c:v>
                </c:pt>
                <c:pt idx="8754">
                  <c:v>41069.718206018515</c:v>
                </c:pt>
                <c:pt idx="8755">
                  <c:v>41069.718553240738</c:v>
                </c:pt>
                <c:pt idx="8756">
                  <c:v>41069.718900462962</c:v>
                </c:pt>
                <c:pt idx="8757">
                  <c:v>41069.719247685185</c:v>
                </c:pt>
                <c:pt idx="8758">
                  <c:v>41069.719594907408</c:v>
                </c:pt>
                <c:pt idx="8759">
                  <c:v>41069.719942129632</c:v>
                </c:pt>
                <c:pt idx="8760">
                  <c:v>41069.720289351855</c:v>
                </c:pt>
                <c:pt idx="8761">
                  <c:v>41069.720636574071</c:v>
                </c:pt>
                <c:pt idx="8762">
                  <c:v>41069.720983796295</c:v>
                </c:pt>
                <c:pt idx="8763">
                  <c:v>41069.721331018518</c:v>
                </c:pt>
                <c:pt idx="8764">
                  <c:v>41069.721678240741</c:v>
                </c:pt>
                <c:pt idx="8765">
                  <c:v>41069.722025462965</c:v>
                </c:pt>
                <c:pt idx="8766">
                  <c:v>41069.722372685188</c:v>
                </c:pt>
                <c:pt idx="8767">
                  <c:v>41069.722719907404</c:v>
                </c:pt>
                <c:pt idx="8768">
                  <c:v>41069.723067129627</c:v>
                </c:pt>
                <c:pt idx="8769">
                  <c:v>41069.723414351851</c:v>
                </c:pt>
                <c:pt idx="8770">
                  <c:v>41069.723761574074</c:v>
                </c:pt>
                <c:pt idx="8771">
                  <c:v>41069.724108796298</c:v>
                </c:pt>
                <c:pt idx="8772">
                  <c:v>41069.724456018521</c:v>
                </c:pt>
                <c:pt idx="8773">
                  <c:v>41069.724803240744</c:v>
                </c:pt>
                <c:pt idx="8774">
                  <c:v>41069.72515046296</c:v>
                </c:pt>
                <c:pt idx="8775">
                  <c:v>41069.725497685184</c:v>
                </c:pt>
                <c:pt idx="8776">
                  <c:v>41069.725844907407</c:v>
                </c:pt>
                <c:pt idx="8777">
                  <c:v>41069.72619212963</c:v>
                </c:pt>
                <c:pt idx="8778">
                  <c:v>41069.726539351854</c:v>
                </c:pt>
                <c:pt idx="8779">
                  <c:v>41069.726886574077</c:v>
                </c:pt>
                <c:pt idx="8780">
                  <c:v>41069.727233796293</c:v>
                </c:pt>
                <c:pt idx="8781">
                  <c:v>41069.727581018517</c:v>
                </c:pt>
                <c:pt idx="8782">
                  <c:v>41069.72792824074</c:v>
                </c:pt>
                <c:pt idx="8783">
                  <c:v>41069.728275462963</c:v>
                </c:pt>
                <c:pt idx="8784">
                  <c:v>41069.728622685187</c:v>
                </c:pt>
                <c:pt idx="8785">
                  <c:v>41069.72896990741</c:v>
                </c:pt>
                <c:pt idx="8786">
                  <c:v>41069.729317129626</c:v>
                </c:pt>
                <c:pt idx="8787">
                  <c:v>41069.729664351849</c:v>
                </c:pt>
                <c:pt idx="8788">
                  <c:v>41069.730011574073</c:v>
                </c:pt>
                <c:pt idx="8789">
                  <c:v>41069.730358796296</c:v>
                </c:pt>
                <c:pt idx="8790">
                  <c:v>41069.730706018519</c:v>
                </c:pt>
                <c:pt idx="8791">
                  <c:v>41069.731053240743</c:v>
                </c:pt>
                <c:pt idx="8792">
                  <c:v>41069.731400462966</c:v>
                </c:pt>
                <c:pt idx="8793">
                  <c:v>41069.731747685182</c:v>
                </c:pt>
                <c:pt idx="8794">
                  <c:v>41069.732094907406</c:v>
                </c:pt>
                <c:pt idx="8795">
                  <c:v>41069.732442129629</c:v>
                </c:pt>
                <c:pt idx="8796">
                  <c:v>41069.732789351852</c:v>
                </c:pt>
                <c:pt idx="8797">
                  <c:v>41069.733136574076</c:v>
                </c:pt>
                <c:pt idx="8798">
                  <c:v>41069.733483796299</c:v>
                </c:pt>
                <c:pt idx="8799">
                  <c:v>41069.733831018515</c:v>
                </c:pt>
                <c:pt idx="8800">
                  <c:v>41069.734178240738</c:v>
                </c:pt>
                <c:pt idx="8801">
                  <c:v>41069.734525462962</c:v>
                </c:pt>
                <c:pt idx="8802">
                  <c:v>41069.734872685185</c:v>
                </c:pt>
                <c:pt idx="8803">
                  <c:v>41069.735219907408</c:v>
                </c:pt>
                <c:pt idx="8804">
                  <c:v>41069.735567129632</c:v>
                </c:pt>
                <c:pt idx="8805">
                  <c:v>41069.735914351855</c:v>
                </c:pt>
                <c:pt idx="8806">
                  <c:v>41069.736261574071</c:v>
                </c:pt>
                <c:pt idx="8807">
                  <c:v>41069.736608796295</c:v>
                </c:pt>
                <c:pt idx="8808">
                  <c:v>41069.736956018518</c:v>
                </c:pt>
                <c:pt idx="8809">
                  <c:v>41069.737303240741</c:v>
                </c:pt>
                <c:pt idx="8810">
                  <c:v>41069.737650462965</c:v>
                </c:pt>
                <c:pt idx="8811">
                  <c:v>41069.737997685188</c:v>
                </c:pt>
                <c:pt idx="8812">
                  <c:v>41069.738344907404</c:v>
                </c:pt>
                <c:pt idx="8813">
                  <c:v>41069.738692129627</c:v>
                </c:pt>
                <c:pt idx="8814">
                  <c:v>41069.739039351851</c:v>
                </c:pt>
                <c:pt idx="8815">
                  <c:v>41069.739386574074</c:v>
                </c:pt>
                <c:pt idx="8816">
                  <c:v>41069.739733796298</c:v>
                </c:pt>
                <c:pt idx="8817">
                  <c:v>41069.740081018521</c:v>
                </c:pt>
                <c:pt idx="8818">
                  <c:v>41069.740428240744</c:v>
                </c:pt>
                <c:pt idx="8819">
                  <c:v>41069.74077546296</c:v>
                </c:pt>
                <c:pt idx="8820">
                  <c:v>41069.741122685184</c:v>
                </c:pt>
                <c:pt idx="8821">
                  <c:v>41069.741469907407</c:v>
                </c:pt>
                <c:pt idx="8822">
                  <c:v>41069.74181712963</c:v>
                </c:pt>
                <c:pt idx="8823">
                  <c:v>41069.742164351854</c:v>
                </c:pt>
                <c:pt idx="8824">
                  <c:v>41069.742511574077</c:v>
                </c:pt>
                <c:pt idx="8825">
                  <c:v>41069.742858796293</c:v>
                </c:pt>
                <c:pt idx="8826">
                  <c:v>41069.743206018517</c:v>
                </c:pt>
                <c:pt idx="8827">
                  <c:v>41069.74355324074</c:v>
                </c:pt>
                <c:pt idx="8828">
                  <c:v>41069.743900462963</c:v>
                </c:pt>
                <c:pt idx="8829">
                  <c:v>41069.744247685187</c:v>
                </c:pt>
                <c:pt idx="8830">
                  <c:v>41069.74459490741</c:v>
                </c:pt>
                <c:pt idx="8831">
                  <c:v>41069.744942129626</c:v>
                </c:pt>
                <c:pt idx="8832">
                  <c:v>41069.745289351849</c:v>
                </c:pt>
                <c:pt idx="8833">
                  <c:v>41069.745636574073</c:v>
                </c:pt>
                <c:pt idx="8834">
                  <c:v>41069.745983796296</c:v>
                </c:pt>
                <c:pt idx="8835">
                  <c:v>41069.746331018519</c:v>
                </c:pt>
                <c:pt idx="8836">
                  <c:v>41069.746678240743</c:v>
                </c:pt>
                <c:pt idx="8837">
                  <c:v>41069.747025462966</c:v>
                </c:pt>
                <c:pt idx="8838">
                  <c:v>41069.747372685182</c:v>
                </c:pt>
                <c:pt idx="8839">
                  <c:v>41069.747719907406</c:v>
                </c:pt>
                <c:pt idx="8840">
                  <c:v>41069.748067129629</c:v>
                </c:pt>
                <c:pt idx="8841">
                  <c:v>41069.748414351852</c:v>
                </c:pt>
                <c:pt idx="8842">
                  <c:v>41069.748761574076</c:v>
                </c:pt>
                <c:pt idx="8843">
                  <c:v>41069.749108796299</c:v>
                </c:pt>
                <c:pt idx="8844">
                  <c:v>41069.749456018515</c:v>
                </c:pt>
                <c:pt idx="8845">
                  <c:v>41069.749803240738</c:v>
                </c:pt>
                <c:pt idx="8846">
                  <c:v>41069.750150462962</c:v>
                </c:pt>
                <c:pt idx="8847">
                  <c:v>41069.750497685185</c:v>
                </c:pt>
                <c:pt idx="8848">
                  <c:v>41069.750844907408</c:v>
                </c:pt>
                <c:pt idx="8849">
                  <c:v>41069.751192129632</c:v>
                </c:pt>
                <c:pt idx="8850">
                  <c:v>41069.751539351855</c:v>
                </c:pt>
                <c:pt idx="8851">
                  <c:v>41069.751886574071</c:v>
                </c:pt>
                <c:pt idx="8852">
                  <c:v>41069.752233796295</c:v>
                </c:pt>
                <c:pt idx="8853">
                  <c:v>41069.752581018518</c:v>
                </c:pt>
                <c:pt idx="8854">
                  <c:v>41069.752928240741</c:v>
                </c:pt>
                <c:pt idx="8855">
                  <c:v>41069.753275462965</c:v>
                </c:pt>
                <c:pt idx="8856">
                  <c:v>41069.753622685188</c:v>
                </c:pt>
                <c:pt idx="8857">
                  <c:v>41069.753969907404</c:v>
                </c:pt>
                <c:pt idx="8858">
                  <c:v>41069.754317129627</c:v>
                </c:pt>
                <c:pt idx="8859">
                  <c:v>41069.754664351851</c:v>
                </c:pt>
                <c:pt idx="8860">
                  <c:v>41069.755011574074</c:v>
                </c:pt>
                <c:pt idx="8861">
                  <c:v>41069.755358796298</c:v>
                </c:pt>
                <c:pt idx="8862">
                  <c:v>41069.755706018521</c:v>
                </c:pt>
                <c:pt idx="8863">
                  <c:v>41069.756053240744</c:v>
                </c:pt>
                <c:pt idx="8864">
                  <c:v>41069.75640046296</c:v>
                </c:pt>
                <c:pt idx="8865">
                  <c:v>41069.756747685184</c:v>
                </c:pt>
                <c:pt idx="8866">
                  <c:v>41069.757094907407</c:v>
                </c:pt>
                <c:pt idx="8867">
                  <c:v>41069.75744212963</c:v>
                </c:pt>
                <c:pt idx="8868">
                  <c:v>41069.757789351854</c:v>
                </c:pt>
                <c:pt idx="8869">
                  <c:v>41069.758136574077</c:v>
                </c:pt>
                <c:pt idx="8870">
                  <c:v>41069.758483796293</c:v>
                </c:pt>
                <c:pt idx="8871">
                  <c:v>41069.758831018517</c:v>
                </c:pt>
                <c:pt idx="8872">
                  <c:v>41069.75917824074</c:v>
                </c:pt>
                <c:pt idx="8873">
                  <c:v>41069.759525462963</c:v>
                </c:pt>
                <c:pt idx="8874">
                  <c:v>41069.759872685187</c:v>
                </c:pt>
                <c:pt idx="8875">
                  <c:v>41069.76021990741</c:v>
                </c:pt>
                <c:pt idx="8876">
                  <c:v>41069.760567129626</c:v>
                </c:pt>
                <c:pt idx="8877">
                  <c:v>41069.760914351849</c:v>
                </c:pt>
                <c:pt idx="8878">
                  <c:v>41069.761261574073</c:v>
                </c:pt>
                <c:pt idx="8879">
                  <c:v>41069.761608796296</c:v>
                </c:pt>
                <c:pt idx="8880">
                  <c:v>41069.761956018519</c:v>
                </c:pt>
                <c:pt idx="8881">
                  <c:v>41069.762303240743</c:v>
                </c:pt>
                <c:pt idx="8882">
                  <c:v>41069.762650462966</c:v>
                </c:pt>
                <c:pt idx="8883">
                  <c:v>41069.762997685182</c:v>
                </c:pt>
                <c:pt idx="8884">
                  <c:v>41069.763344907406</c:v>
                </c:pt>
                <c:pt idx="8885">
                  <c:v>41069.763692129629</c:v>
                </c:pt>
                <c:pt idx="8886">
                  <c:v>41069.764039351852</c:v>
                </c:pt>
                <c:pt idx="8887">
                  <c:v>41069.764386574076</c:v>
                </c:pt>
                <c:pt idx="8888">
                  <c:v>41069.764733796299</c:v>
                </c:pt>
                <c:pt idx="8889">
                  <c:v>41069.765081018515</c:v>
                </c:pt>
                <c:pt idx="8890">
                  <c:v>41069.765428240738</c:v>
                </c:pt>
                <c:pt idx="8891">
                  <c:v>41069.765775462962</c:v>
                </c:pt>
                <c:pt idx="8892">
                  <c:v>41069.766122685185</c:v>
                </c:pt>
                <c:pt idx="8893">
                  <c:v>41069.766469907408</c:v>
                </c:pt>
                <c:pt idx="8894">
                  <c:v>41069.766817129632</c:v>
                </c:pt>
                <c:pt idx="8895">
                  <c:v>41069.767164351855</c:v>
                </c:pt>
                <c:pt idx="8896">
                  <c:v>41069.767511574071</c:v>
                </c:pt>
                <c:pt idx="8897">
                  <c:v>41069.767858796295</c:v>
                </c:pt>
                <c:pt idx="8898">
                  <c:v>41069.768206018518</c:v>
                </c:pt>
                <c:pt idx="8899">
                  <c:v>41069.768553240741</c:v>
                </c:pt>
                <c:pt idx="8900">
                  <c:v>41069.768900462965</c:v>
                </c:pt>
                <c:pt idx="8901">
                  <c:v>41069.769247685188</c:v>
                </c:pt>
                <c:pt idx="8902">
                  <c:v>41069.769594907404</c:v>
                </c:pt>
                <c:pt idx="8903">
                  <c:v>41069.769942129627</c:v>
                </c:pt>
                <c:pt idx="8904">
                  <c:v>41069.770289351851</c:v>
                </c:pt>
                <c:pt idx="8905">
                  <c:v>41069.770636574074</c:v>
                </c:pt>
                <c:pt idx="8906">
                  <c:v>41069.770983796298</c:v>
                </c:pt>
                <c:pt idx="8907">
                  <c:v>41069.771331018521</c:v>
                </c:pt>
                <c:pt idx="8908">
                  <c:v>41069.771678240744</c:v>
                </c:pt>
                <c:pt idx="8909">
                  <c:v>41069.77202546296</c:v>
                </c:pt>
                <c:pt idx="8910">
                  <c:v>41069.772372685184</c:v>
                </c:pt>
                <c:pt idx="8911">
                  <c:v>41069.772719907407</c:v>
                </c:pt>
                <c:pt idx="8912">
                  <c:v>41069.77306712963</c:v>
                </c:pt>
                <c:pt idx="8913">
                  <c:v>41069.773414351854</c:v>
                </c:pt>
                <c:pt idx="8914">
                  <c:v>41069.773761574077</c:v>
                </c:pt>
                <c:pt idx="8915">
                  <c:v>41069.774108796293</c:v>
                </c:pt>
                <c:pt idx="8916">
                  <c:v>41069.774456018517</c:v>
                </c:pt>
                <c:pt idx="8917">
                  <c:v>41069.77480324074</c:v>
                </c:pt>
                <c:pt idx="8918">
                  <c:v>41069.775150462963</c:v>
                </c:pt>
                <c:pt idx="8919">
                  <c:v>41069.775497685187</c:v>
                </c:pt>
                <c:pt idx="8920">
                  <c:v>41069.77584490741</c:v>
                </c:pt>
                <c:pt idx="8921">
                  <c:v>41069.776192129626</c:v>
                </c:pt>
                <c:pt idx="8922">
                  <c:v>41069.776539351849</c:v>
                </c:pt>
                <c:pt idx="8923">
                  <c:v>41069.776886574073</c:v>
                </c:pt>
                <c:pt idx="8924">
                  <c:v>41069.777233796296</c:v>
                </c:pt>
                <c:pt idx="8925">
                  <c:v>41069.777581018519</c:v>
                </c:pt>
                <c:pt idx="8926">
                  <c:v>41069.777928240743</c:v>
                </c:pt>
                <c:pt idx="8927">
                  <c:v>41069.778275462966</c:v>
                </c:pt>
                <c:pt idx="8928">
                  <c:v>41069.778622685182</c:v>
                </c:pt>
                <c:pt idx="8929">
                  <c:v>41069.778969907406</c:v>
                </c:pt>
                <c:pt idx="8930">
                  <c:v>41069.779317129629</c:v>
                </c:pt>
                <c:pt idx="8931">
                  <c:v>41069.779664351852</c:v>
                </c:pt>
                <c:pt idx="8932">
                  <c:v>41069.780011574076</c:v>
                </c:pt>
                <c:pt idx="8933">
                  <c:v>41069.780358796299</c:v>
                </c:pt>
                <c:pt idx="8934">
                  <c:v>41069.780706018515</c:v>
                </c:pt>
                <c:pt idx="8935">
                  <c:v>41069.781053240738</c:v>
                </c:pt>
                <c:pt idx="8936">
                  <c:v>41069.781400462962</c:v>
                </c:pt>
                <c:pt idx="8937">
                  <c:v>41069.781747685185</c:v>
                </c:pt>
                <c:pt idx="8938">
                  <c:v>41069.782094907408</c:v>
                </c:pt>
                <c:pt idx="8939">
                  <c:v>41069.782442129632</c:v>
                </c:pt>
                <c:pt idx="8940">
                  <c:v>41069.782789351855</c:v>
                </c:pt>
                <c:pt idx="8941">
                  <c:v>41069.783136574071</c:v>
                </c:pt>
                <c:pt idx="8942">
                  <c:v>41069.783483796295</c:v>
                </c:pt>
                <c:pt idx="8943">
                  <c:v>41069.783831018518</c:v>
                </c:pt>
                <c:pt idx="8944">
                  <c:v>41069.784178240741</c:v>
                </c:pt>
                <c:pt idx="8945">
                  <c:v>41069.784525462965</c:v>
                </c:pt>
                <c:pt idx="8946">
                  <c:v>41069.784872685188</c:v>
                </c:pt>
                <c:pt idx="8947">
                  <c:v>41069.785219907404</c:v>
                </c:pt>
                <c:pt idx="8948">
                  <c:v>41069.785567129627</c:v>
                </c:pt>
                <c:pt idx="8949">
                  <c:v>41069.785914351851</c:v>
                </c:pt>
                <c:pt idx="8950">
                  <c:v>41069.786261574074</c:v>
                </c:pt>
                <c:pt idx="8951">
                  <c:v>41069.786608796298</c:v>
                </c:pt>
                <c:pt idx="8952">
                  <c:v>41069.786956018521</c:v>
                </c:pt>
                <c:pt idx="8953">
                  <c:v>41069.787303240744</c:v>
                </c:pt>
                <c:pt idx="8954">
                  <c:v>41069.78765046296</c:v>
                </c:pt>
                <c:pt idx="8955">
                  <c:v>41069.787997685184</c:v>
                </c:pt>
                <c:pt idx="8956">
                  <c:v>41069.788344907407</c:v>
                </c:pt>
                <c:pt idx="8957">
                  <c:v>41069.78869212963</c:v>
                </c:pt>
                <c:pt idx="8958">
                  <c:v>41069.789039351854</c:v>
                </c:pt>
                <c:pt idx="8959">
                  <c:v>41069.789386574077</c:v>
                </c:pt>
                <c:pt idx="8960">
                  <c:v>41069.789733796293</c:v>
                </c:pt>
                <c:pt idx="8961">
                  <c:v>41069.790081018517</c:v>
                </c:pt>
                <c:pt idx="8962">
                  <c:v>41069.79042824074</c:v>
                </c:pt>
                <c:pt idx="8963">
                  <c:v>41069.790775462963</c:v>
                </c:pt>
                <c:pt idx="8964">
                  <c:v>41069.791122685187</c:v>
                </c:pt>
                <c:pt idx="8965">
                  <c:v>41069.79146990741</c:v>
                </c:pt>
                <c:pt idx="8966">
                  <c:v>41069.791817129626</c:v>
                </c:pt>
                <c:pt idx="8967">
                  <c:v>41069.792164351849</c:v>
                </c:pt>
                <c:pt idx="8968">
                  <c:v>41069.792511574073</c:v>
                </c:pt>
                <c:pt idx="8969">
                  <c:v>41069.792858796296</c:v>
                </c:pt>
                <c:pt idx="8970">
                  <c:v>41069.793206018519</c:v>
                </c:pt>
                <c:pt idx="8971">
                  <c:v>41069.793553240743</c:v>
                </c:pt>
                <c:pt idx="8972">
                  <c:v>41069.793900462966</c:v>
                </c:pt>
                <c:pt idx="8973">
                  <c:v>41069.794247685182</c:v>
                </c:pt>
                <c:pt idx="8974">
                  <c:v>41069.794594907406</c:v>
                </c:pt>
                <c:pt idx="8975">
                  <c:v>41069.794942129629</c:v>
                </c:pt>
                <c:pt idx="8976">
                  <c:v>41069.795289351852</c:v>
                </c:pt>
                <c:pt idx="8977">
                  <c:v>41069.795636574076</c:v>
                </c:pt>
                <c:pt idx="8978">
                  <c:v>41069.795983796299</c:v>
                </c:pt>
                <c:pt idx="8979">
                  <c:v>41069.796331018515</c:v>
                </c:pt>
                <c:pt idx="8980">
                  <c:v>41069.796678240738</c:v>
                </c:pt>
                <c:pt idx="8981">
                  <c:v>41069.797025462962</c:v>
                </c:pt>
                <c:pt idx="8982">
                  <c:v>41069.797372685185</c:v>
                </c:pt>
                <c:pt idx="8983">
                  <c:v>41069.797719907408</c:v>
                </c:pt>
                <c:pt idx="8984">
                  <c:v>41069.798067129632</c:v>
                </c:pt>
                <c:pt idx="8985">
                  <c:v>41069.798414351855</c:v>
                </c:pt>
                <c:pt idx="8986">
                  <c:v>41069.798761574071</c:v>
                </c:pt>
                <c:pt idx="8987">
                  <c:v>41069.799108796295</c:v>
                </c:pt>
                <c:pt idx="8988">
                  <c:v>41069.799456018518</c:v>
                </c:pt>
                <c:pt idx="8989">
                  <c:v>41069.799803240741</c:v>
                </c:pt>
                <c:pt idx="8990">
                  <c:v>41069.800150462965</c:v>
                </c:pt>
                <c:pt idx="8991">
                  <c:v>41069.800497685188</c:v>
                </c:pt>
                <c:pt idx="8992">
                  <c:v>41069.800844907404</c:v>
                </c:pt>
                <c:pt idx="8993">
                  <c:v>41069.801192129627</c:v>
                </c:pt>
                <c:pt idx="8994">
                  <c:v>41069.801539351851</c:v>
                </c:pt>
                <c:pt idx="8995">
                  <c:v>41069.801886574074</c:v>
                </c:pt>
                <c:pt idx="8996">
                  <c:v>41069.802233796298</c:v>
                </c:pt>
                <c:pt idx="8997">
                  <c:v>41069.802581018521</c:v>
                </c:pt>
                <c:pt idx="8998">
                  <c:v>41069.802928240744</c:v>
                </c:pt>
                <c:pt idx="8999">
                  <c:v>41069.80327546296</c:v>
                </c:pt>
                <c:pt idx="9000">
                  <c:v>41069.803622685184</c:v>
                </c:pt>
                <c:pt idx="9001">
                  <c:v>41069.803969907407</c:v>
                </c:pt>
                <c:pt idx="9002">
                  <c:v>41069.80431712963</c:v>
                </c:pt>
                <c:pt idx="9003">
                  <c:v>41069.804664351854</c:v>
                </c:pt>
                <c:pt idx="9004">
                  <c:v>41069.805011574077</c:v>
                </c:pt>
                <c:pt idx="9005">
                  <c:v>41069.805358796293</c:v>
                </c:pt>
                <c:pt idx="9006">
                  <c:v>41069.805706018517</c:v>
                </c:pt>
                <c:pt idx="9007">
                  <c:v>41069.80605324074</c:v>
                </c:pt>
                <c:pt idx="9008">
                  <c:v>41069.806400462963</c:v>
                </c:pt>
                <c:pt idx="9009">
                  <c:v>41069.806747685187</c:v>
                </c:pt>
                <c:pt idx="9010">
                  <c:v>41069.80709490741</c:v>
                </c:pt>
                <c:pt idx="9011">
                  <c:v>41069.807442129626</c:v>
                </c:pt>
                <c:pt idx="9012">
                  <c:v>41069.807789351849</c:v>
                </c:pt>
                <c:pt idx="9013">
                  <c:v>41069.808136574073</c:v>
                </c:pt>
                <c:pt idx="9014">
                  <c:v>41069.808483796296</c:v>
                </c:pt>
                <c:pt idx="9015">
                  <c:v>41069.808831018519</c:v>
                </c:pt>
                <c:pt idx="9016">
                  <c:v>41069.809178240743</c:v>
                </c:pt>
                <c:pt idx="9017">
                  <c:v>41069.809525462966</c:v>
                </c:pt>
                <c:pt idx="9018">
                  <c:v>41069.809872685182</c:v>
                </c:pt>
                <c:pt idx="9019">
                  <c:v>41069.810219907406</c:v>
                </c:pt>
                <c:pt idx="9020">
                  <c:v>41069.810567129629</c:v>
                </c:pt>
                <c:pt idx="9021">
                  <c:v>41069.810914351852</c:v>
                </c:pt>
                <c:pt idx="9022">
                  <c:v>41069.811261574076</c:v>
                </c:pt>
                <c:pt idx="9023">
                  <c:v>41069.811608796299</c:v>
                </c:pt>
                <c:pt idx="9024">
                  <c:v>41069.811956018515</c:v>
                </c:pt>
                <c:pt idx="9025">
                  <c:v>41069.812303240738</c:v>
                </c:pt>
                <c:pt idx="9026">
                  <c:v>41069.812650462962</c:v>
                </c:pt>
                <c:pt idx="9027">
                  <c:v>41069.812997685185</c:v>
                </c:pt>
                <c:pt idx="9028">
                  <c:v>41069.813344907408</c:v>
                </c:pt>
                <c:pt idx="9029">
                  <c:v>41069.813692129632</c:v>
                </c:pt>
                <c:pt idx="9030">
                  <c:v>41069.814039351855</c:v>
                </c:pt>
                <c:pt idx="9031">
                  <c:v>41069.814386574071</c:v>
                </c:pt>
                <c:pt idx="9032">
                  <c:v>41069.814733796295</c:v>
                </c:pt>
                <c:pt idx="9033">
                  <c:v>41069.815081018518</c:v>
                </c:pt>
                <c:pt idx="9034">
                  <c:v>41069.815428240741</c:v>
                </c:pt>
                <c:pt idx="9035">
                  <c:v>41069.815775462965</c:v>
                </c:pt>
                <c:pt idx="9036">
                  <c:v>41069.816122685188</c:v>
                </c:pt>
                <c:pt idx="9037">
                  <c:v>41069.816469907404</c:v>
                </c:pt>
                <c:pt idx="9038">
                  <c:v>41069.816817129627</c:v>
                </c:pt>
                <c:pt idx="9039">
                  <c:v>41069.817164351851</c:v>
                </c:pt>
                <c:pt idx="9040">
                  <c:v>41069.817511574074</c:v>
                </c:pt>
                <c:pt idx="9041">
                  <c:v>41069.817858796298</c:v>
                </c:pt>
                <c:pt idx="9042">
                  <c:v>41069.818206018521</c:v>
                </c:pt>
                <c:pt idx="9043">
                  <c:v>41069.818553240744</c:v>
                </c:pt>
                <c:pt idx="9044">
                  <c:v>41069.81890046296</c:v>
                </c:pt>
                <c:pt idx="9045">
                  <c:v>41069.819247685184</c:v>
                </c:pt>
                <c:pt idx="9046">
                  <c:v>41069.819594907407</c:v>
                </c:pt>
                <c:pt idx="9047">
                  <c:v>41069.81994212963</c:v>
                </c:pt>
                <c:pt idx="9048">
                  <c:v>41069.820289351854</c:v>
                </c:pt>
                <c:pt idx="9049">
                  <c:v>41069.820636574077</c:v>
                </c:pt>
                <c:pt idx="9050">
                  <c:v>41069.820983796293</c:v>
                </c:pt>
                <c:pt idx="9051">
                  <c:v>41069.821331018517</c:v>
                </c:pt>
                <c:pt idx="9052">
                  <c:v>41069.82167824074</c:v>
                </c:pt>
                <c:pt idx="9053">
                  <c:v>41069.822025462963</c:v>
                </c:pt>
                <c:pt idx="9054">
                  <c:v>41069.822372685187</c:v>
                </c:pt>
                <c:pt idx="9055">
                  <c:v>41069.82271990741</c:v>
                </c:pt>
                <c:pt idx="9056">
                  <c:v>41069.823067129626</c:v>
                </c:pt>
                <c:pt idx="9057">
                  <c:v>41069.823414351849</c:v>
                </c:pt>
                <c:pt idx="9058">
                  <c:v>41069.823761574073</c:v>
                </c:pt>
                <c:pt idx="9059">
                  <c:v>41069.824108796296</c:v>
                </c:pt>
                <c:pt idx="9060">
                  <c:v>41069.824456018519</c:v>
                </c:pt>
                <c:pt idx="9061">
                  <c:v>41069.824803240743</c:v>
                </c:pt>
                <c:pt idx="9062">
                  <c:v>41069.825150462966</c:v>
                </c:pt>
                <c:pt idx="9063">
                  <c:v>41069.825497685182</c:v>
                </c:pt>
                <c:pt idx="9064">
                  <c:v>41069.825844907406</c:v>
                </c:pt>
                <c:pt idx="9065">
                  <c:v>41069.826192129629</c:v>
                </c:pt>
                <c:pt idx="9066">
                  <c:v>41069.826539351852</c:v>
                </c:pt>
                <c:pt idx="9067">
                  <c:v>41069.826886574076</c:v>
                </c:pt>
                <c:pt idx="9068">
                  <c:v>41069.827233796299</c:v>
                </c:pt>
                <c:pt idx="9069">
                  <c:v>41069.827581018515</c:v>
                </c:pt>
                <c:pt idx="9070">
                  <c:v>41069.827928240738</c:v>
                </c:pt>
                <c:pt idx="9071">
                  <c:v>41069.828275462962</c:v>
                </c:pt>
                <c:pt idx="9072">
                  <c:v>41069.828622685185</c:v>
                </c:pt>
                <c:pt idx="9073">
                  <c:v>41069.828969907408</c:v>
                </c:pt>
                <c:pt idx="9074">
                  <c:v>41069.829317129632</c:v>
                </c:pt>
                <c:pt idx="9075">
                  <c:v>41069.829664351855</c:v>
                </c:pt>
                <c:pt idx="9076">
                  <c:v>41069.830011574071</c:v>
                </c:pt>
                <c:pt idx="9077">
                  <c:v>41069.830358796295</c:v>
                </c:pt>
                <c:pt idx="9078">
                  <c:v>41069.830706018518</c:v>
                </c:pt>
                <c:pt idx="9079">
                  <c:v>41069.831053240741</c:v>
                </c:pt>
                <c:pt idx="9080">
                  <c:v>41069.831400462965</c:v>
                </c:pt>
                <c:pt idx="9081">
                  <c:v>41069.831747685188</c:v>
                </c:pt>
                <c:pt idx="9082">
                  <c:v>41069.832094907404</c:v>
                </c:pt>
                <c:pt idx="9083">
                  <c:v>41069.832442129627</c:v>
                </c:pt>
                <c:pt idx="9084">
                  <c:v>41069.832789351851</c:v>
                </c:pt>
                <c:pt idx="9085">
                  <c:v>41069.833136574074</c:v>
                </c:pt>
                <c:pt idx="9086">
                  <c:v>41069.833483796298</c:v>
                </c:pt>
                <c:pt idx="9087">
                  <c:v>41069.833831018521</c:v>
                </c:pt>
                <c:pt idx="9088">
                  <c:v>41069.834178240744</c:v>
                </c:pt>
                <c:pt idx="9089">
                  <c:v>41069.83452546296</c:v>
                </c:pt>
                <c:pt idx="9090">
                  <c:v>41069.834872685184</c:v>
                </c:pt>
                <c:pt idx="9091">
                  <c:v>41069.835219907407</c:v>
                </c:pt>
                <c:pt idx="9092">
                  <c:v>41069.83556712963</c:v>
                </c:pt>
                <c:pt idx="9093">
                  <c:v>41069.835914351854</c:v>
                </c:pt>
                <c:pt idx="9094">
                  <c:v>41069.836261574077</c:v>
                </c:pt>
                <c:pt idx="9095">
                  <c:v>41069.836608796293</c:v>
                </c:pt>
                <c:pt idx="9096">
                  <c:v>41069.836956018517</c:v>
                </c:pt>
                <c:pt idx="9097">
                  <c:v>41069.83730324074</c:v>
                </c:pt>
                <c:pt idx="9098">
                  <c:v>41069.837650462963</c:v>
                </c:pt>
                <c:pt idx="9099">
                  <c:v>41069.837997685187</c:v>
                </c:pt>
                <c:pt idx="9100">
                  <c:v>41069.83834490741</c:v>
                </c:pt>
                <c:pt idx="9101">
                  <c:v>41069.838692129626</c:v>
                </c:pt>
                <c:pt idx="9102">
                  <c:v>41069.839039351849</c:v>
                </c:pt>
                <c:pt idx="9103">
                  <c:v>41069.839386574073</c:v>
                </c:pt>
                <c:pt idx="9104">
                  <c:v>41069.839733796296</c:v>
                </c:pt>
                <c:pt idx="9105">
                  <c:v>41069.840081018519</c:v>
                </c:pt>
                <c:pt idx="9106">
                  <c:v>41069.840428240743</c:v>
                </c:pt>
                <c:pt idx="9107">
                  <c:v>41069.840775462966</c:v>
                </c:pt>
                <c:pt idx="9108">
                  <c:v>41069.841122685182</c:v>
                </c:pt>
                <c:pt idx="9109">
                  <c:v>41069.841469907406</c:v>
                </c:pt>
                <c:pt idx="9110">
                  <c:v>41069.841817129629</c:v>
                </c:pt>
                <c:pt idx="9111">
                  <c:v>41069.842164351852</c:v>
                </c:pt>
                <c:pt idx="9112">
                  <c:v>41069.842511574076</c:v>
                </c:pt>
                <c:pt idx="9113">
                  <c:v>41069.842858796299</c:v>
                </c:pt>
                <c:pt idx="9114">
                  <c:v>41069.843206018515</c:v>
                </c:pt>
                <c:pt idx="9115">
                  <c:v>41069.843553240738</c:v>
                </c:pt>
                <c:pt idx="9116">
                  <c:v>41069.843900462962</c:v>
                </c:pt>
                <c:pt idx="9117">
                  <c:v>41069.844247685185</c:v>
                </c:pt>
                <c:pt idx="9118">
                  <c:v>41069.844594907408</c:v>
                </c:pt>
                <c:pt idx="9119">
                  <c:v>41069.844942129632</c:v>
                </c:pt>
                <c:pt idx="9120">
                  <c:v>41069.845289351855</c:v>
                </c:pt>
                <c:pt idx="9121">
                  <c:v>41069.845636574071</c:v>
                </c:pt>
                <c:pt idx="9122">
                  <c:v>41069.845983796295</c:v>
                </c:pt>
                <c:pt idx="9123">
                  <c:v>41069.846331018518</c:v>
                </c:pt>
                <c:pt idx="9124">
                  <c:v>41069.846678240741</c:v>
                </c:pt>
                <c:pt idx="9125">
                  <c:v>41069.847025462965</c:v>
                </c:pt>
                <c:pt idx="9126">
                  <c:v>41069.847372685188</c:v>
                </c:pt>
                <c:pt idx="9127">
                  <c:v>41069.847719907404</c:v>
                </c:pt>
                <c:pt idx="9128">
                  <c:v>41069.848067129627</c:v>
                </c:pt>
                <c:pt idx="9129">
                  <c:v>41069.848414351851</c:v>
                </c:pt>
                <c:pt idx="9130">
                  <c:v>41069.848761574074</c:v>
                </c:pt>
                <c:pt idx="9131">
                  <c:v>41069.849108796298</c:v>
                </c:pt>
                <c:pt idx="9132">
                  <c:v>41069.849456018521</c:v>
                </c:pt>
                <c:pt idx="9133">
                  <c:v>41069.849803240744</c:v>
                </c:pt>
                <c:pt idx="9134">
                  <c:v>41069.85015046296</c:v>
                </c:pt>
                <c:pt idx="9135">
                  <c:v>41069.850497685184</c:v>
                </c:pt>
                <c:pt idx="9136">
                  <c:v>41069.850844907407</c:v>
                </c:pt>
                <c:pt idx="9137">
                  <c:v>41069.85119212963</c:v>
                </c:pt>
                <c:pt idx="9138">
                  <c:v>41069.851539351854</c:v>
                </c:pt>
                <c:pt idx="9139">
                  <c:v>41069.851886574077</c:v>
                </c:pt>
                <c:pt idx="9140">
                  <c:v>41069.852233796293</c:v>
                </c:pt>
                <c:pt idx="9141">
                  <c:v>41069.852581018517</c:v>
                </c:pt>
                <c:pt idx="9142">
                  <c:v>41069.85292824074</c:v>
                </c:pt>
                <c:pt idx="9143">
                  <c:v>41069.853275462963</c:v>
                </c:pt>
                <c:pt idx="9144">
                  <c:v>41069.853622685187</c:v>
                </c:pt>
                <c:pt idx="9145">
                  <c:v>41069.85396990741</c:v>
                </c:pt>
                <c:pt idx="9146">
                  <c:v>41069.854317129626</c:v>
                </c:pt>
                <c:pt idx="9147">
                  <c:v>41069.854664351849</c:v>
                </c:pt>
                <c:pt idx="9148">
                  <c:v>41069.855011574073</c:v>
                </c:pt>
                <c:pt idx="9149">
                  <c:v>41069.855358796296</c:v>
                </c:pt>
                <c:pt idx="9150">
                  <c:v>41069.855706018519</c:v>
                </c:pt>
                <c:pt idx="9151">
                  <c:v>41069.856053240743</c:v>
                </c:pt>
                <c:pt idx="9152">
                  <c:v>41069.856400462966</c:v>
                </c:pt>
                <c:pt idx="9153">
                  <c:v>41069.856747685182</c:v>
                </c:pt>
                <c:pt idx="9154">
                  <c:v>41069.857094907406</c:v>
                </c:pt>
                <c:pt idx="9155">
                  <c:v>41069.857442129629</c:v>
                </c:pt>
                <c:pt idx="9156">
                  <c:v>41069.857789351852</c:v>
                </c:pt>
                <c:pt idx="9157">
                  <c:v>41069.858136574076</c:v>
                </c:pt>
                <c:pt idx="9158">
                  <c:v>41069.858483796299</c:v>
                </c:pt>
                <c:pt idx="9159">
                  <c:v>41069.858831018515</c:v>
                </c:pt>
                <c:pt idx="9160">
                  <c:v>41069.859178240738</c:v>
                </c:pt>
                <c:pt idx="9161">
                  <c:v>41069.859525462962</c:v>
                </c:pt>
                <c:pt idx="9162">
                  <c:v>41069.859872685185</c:v>
                </c:pt>
                <c:pt idx="9163">
                  <c:v>41069.860219907408</c:v>
                </c:pt>
                <c:pt idx="9164">
                  <c:v>41069.860567129632</c:v>
                </c:pt>
                <c:pt idx="9165">
                  <c:v>41069.860914351855</c:v>
                </c:pt>
                <c:pt idx="9166">
                  <c:v>41069.861261574071</c:v>
                </c:pt>
                <c:pt idx="9167">
                  <c:v>41069.861608796295</c:v>
                </c:pt>
                <c:pt idx="9168">
                  <c:v>41069.861956018518</c:v>
                </c:pt>
                <c:pt idx="9169">
                  <c:v>41069.862303240741</c:v>
                </c:pt>
                <c:pt idx="9170">
                  <c:v>41069.862650462965</c:v>
                </c:pt>
                <c:pt idx="9171">
                  <c:v>41069.862997685188</c:v>
                </c:pt>
                <c:pt idx="9172">
                  <c:v>41069.863344907404</c:v>
                </c:pt>
                <c:pt idx="9173">
                  <c:v>41069.863692129627</c:v>
                </c:pt>
                <c:pt idx="9174">
                  <c:v>41069.864039351851</c:v>
                </c:pt>
                <c:pt idx="9175">
                  <c:v>41069.864386574074</c:v>
                </c:pt>
                <c:pt idx="9176">
                  <c:v>41069.864733796298</c:v>
                </c:pt>
                <c:pt idx="9177">
                  <c:v>41069.865081018521</c:v>
                </c:pt>
                <c:pt idx="9178">
                  <c:v>41069.865428240744</c:v>
                </c:pt>
                <c:pt idx="9179">
                  <c:v>41069.86577546296</c:v>
                </c:pt>
                <c:pt idx="9180">
                  <c:v>41069.866122685184</c:v>
                </c:pt>
                <c:pt idx="9181">
                  <c:v>41069.866469907407</c:v>
                </c:pt>
                <c:pt idx="9182">
                  <c:v>41069.86681712963</c:v>
                </c:pt>
                <c:pt idx="9183">
                  <c:v>41069.867164351854</c:v>
                </c:pt>
                <c:pt idx="9184">
                  <c:v>41069.867511574077</c:v>
                </c:pt>
                <c:pt idx="9185">
                  <c:v>41069.867858796293</c:v>
                </c:pt>
                <c:pt idx="9186">
                  <c:v>41069.868206018517</c:v>
                </c:pt>
                <c:pt idx="9187">
                  <c:v>41069.86855324074</c:v>
                </c:pt>
                <c:pt idx="9188">
                  <c:v>41069.868900462963</c:v>
                </c:pt>
                <c:pt idx="9189">
                  <c:v>41069.869247685187</c:v>
                </c:pt>
                <c:pt idx="9190">
                  <c:v>41069.86959490741</c:v>
                </c:pt>
                <c:pt idx="9191">
                  <c:v>41069.869942129626</c:v>
                </c:pt>
                <c:pt idx="9192">
                  <c:v>41069.870289351849</c:v>
                </c:pt>
                <c:pt idx="9193">
                  <c:v>41069.870636574073</c:v>
                </c:pt>
                <c:pt idx="9194">
                  <c:v>41069.870983796296</c:v>
                </c:pt>
                <c:pt idx="9195">
                  <c:v>41069.871331018519</c:v>
                </c:pt>
                <c:pt idx="9196">
                  <c:v>41069.871678240743</c:v>
                </c:pt>
                <c:pt idx="9197">
                  <c:v>41069.872025462966</c:v>
                </c:pt>
                <c:pt idx="9198">
                  <c:v>41069.872372685182</c:v>
                </c:pt>
                <c:pt idx="9199">
                  <c:v>41069.872719907406</c:v>
                </c:pt>
                <c:pt idx="9200">
                  <c:v>41069.873067129629</c:v>
                </c:pt>
                <c:pt idx="9201">
                  <c:v>41069.873414351852</c:v>
                </c:pt>
                <c:pt idx="9202">
                  <c:v>41069.873761574076</c:v>
                </c:pt>
                <c:pt idx="9203">
                  <c:v>41069.874108796299</c:v>
                </c:pt>
                <c:pt idx="9204">
                  <c:v>41069.874456018515</c:v>
                </c:pt>
                <c:pt idx="9205">
                  <c:v>41069.874803240738</c:v>
                </c:pt>
                <c:pt idx="9206">
                  <c:v>41069.875150462962</c:v>
                </c:pt>
                <c:pt idx="9207">
                  <c:v>41069.875497685185</c:v>
                </c:pt>
                <c:pt idx="9208">
                  <c:v>41069.875844907408</c:v>
                </c:pt>
                <c:pt idx="9209">
                  <c:v>41069.876192129632</c:v>
                </c:pt>
                <c:pt idx="9210">
                  <c:v>41069.876539351855</c:v>
                </c:pt>
                <c:pt idx="9211">
                  <c:v>41069.876886574071</c:v>
                </c:pt>
                <c:pt idx="9212">
                  <c:v>41069.877233796295</c:v>
                </c:pt>
                <c:pt idx="9213">
                  <c:v>41069.877581018518</c:v>
                </c:pt>
                <c:pt idx="9214">
                  <c:v>41069.877928240741</c:v>
                </c:pt>
                <c:pt idx="9215">
                  <c:v>41069.878275462965</c:v>
                </c:pt>
                <c:pt idx="9216">
                  <c:v>41069.878622685188</c:v>
                </c:pt>
                <c:pt idx="9217">
                  <c:v>41069.878969907404</c:v>
                </c:pt>
                <c:pt idx="9218">
                  <c:v>41069.879317129627</c:v>
                </c:pt>
                <c:pt idx="9219">
                  <c:v>41069.879664351851</c:v>
                </c:pt>
                <c:pt idx="9220">
                  <c:v>41069.880011574074</c:v>
                </c:pt>
                <c:pt idx="9221">
                  <c:v>41069.880358796298</c:v>
                </c:pt>
                <c:pt idx="9222">
                  <c:v>41069.880706018521</c:v>
                </c:pt>
                <c:pt idx="9223">
                  <c:v>41069.881053240744</c:v>
                </c:pt>
                <c:pt idx="9224">
                  <c:v>41069.88140046296</c:v>
                </c:pt>
                <c:pt idx="9225">
                  <c:v>41069.881747685184</c:v>
                </c:pt>
                <c:pt idx="9226">
                  <c:v>41069.882094907407</c:v>
                </c:pt>
                <c:pt idx="9227">
                  <c:v>41069.88244212963</c:v>
                </c:pt>
                <c:pt idx="9228">
                  <c:v>41069.882789351854</c:v>
                </c:pt>
                <c:pt idx="9229">
                  <c:v>41069.883136574077</c:v>
                </c:pt>
                <c:pt idx="9230">
                  <c:v>41069.883483796293</c:v>
                </c:pt>
                <c:pt idx="9231">
                  <c:v>41069.883831018517</c:v>
                </c:pt>
                <c:pt idx="9232">
                  <c:v>41069.88417824074</c:v>
                </c:pt>
                <c:pt idx="9233">
                  <c:v>41069.884525462963</c:v>
                </c:pt>
                <c:pt idx="9234">
                  <c:v>41069.884872685187</c:v>
                </c:pt>
                <c:pt idx="9235">
                  <c:v>41069.88521990741</c:v>
                </c:pt>
                <c:pt idx="9236">
                  <c:v>41069.885567129626</c:v>
                </c:pt>
                <c:pt idx="9237">
                  <c:v>41069.885914351849</c:v>
                </c:pt>
                <c:pt idx="9238">
                  <c:v>41069.886261574073</c:v>
                </c:pt>
                <c:pt idx="9239">
                  <c:v>41069.886608796296</c:v>
                </c:pt>
                <c:pt idx="9240">
                  <c:v>41069.886956018519</c:v>
                </c:pt>
                <c:pt idx="9241">
                  <c:v>41069.887303240743</c:v>
                </c:pt>
                <c:pt idx="9242">
                  <c:v>41069.887650462966</c:v>
                </c:pt>
                <c:pt idx="9243">
                  <c:v>41069.887997685182</c:v>
                </c:pt>
                <c:pt idx="9244">
                  <c:v>41069.888344907406</c:v>
                </c:pt>
                <c:pt idx="9245">
                  <c:v>41069.888692129629</c:v>
                </c:pt>
                <c:pt idx="9246">
                  <c:v>41069.889039351852</c:v>
                </c:pt>
                <c:pt idx="9247">
                  <c:v>41069.889386574076</c:v>
                </c:pt>
                <c:pt idx="9248">
                  <c:v>41069.889733796299</c:v>
                </c:pt>
                <c:pt idx="9249">
                  <c:v>41069.890081018515</c:v>
                </c:pt>
                <c:pt idx="9250">
                  <c:v>41069.890428240738</c:v>
                </c:pt>
                <c:pt idx="9251">
                  <c:v>41069.890775462962</c:v>
                </c:pt>
                <c:pt idx="9252">
                  <c:v>41069.891122685185</c:v>
                </c:pt>
                <c:pt idx="9253">
                  <c:v>41069.891469907408</c:v>
                </c:pt>
                <c:pt idx="9254">
                  <c:v>41069.891817129632</c:v>
                </c:pt>
                <c:pt idx="9255">
                  <c:v>41069.892164351855</c:v>
                </c:pt>
                <c:pt idx="9256">
                  <c:v>41069.892511574071</c:v>
                </c:pt>
                <c:pt idx="9257">
                  <c:v>41069.892858796295</c:v>
                </c:pt>
                <c:pt idx="9258">
                  <c:v>41069.893206018518</c:v>
                </c:pt>
                <c:pt idx="9259">
                  <c:v>41069.893553240741</c:v>
                </c:pt>
                <c:pt idx="9260">
                  <c:v>41069.893900462965</c:v>
                </c:pt>
                <c:pt idx="9261">
                  <c:v>41069.894247685188</c:v>
                </c:pt>
                <c:pt idx="9262">
                  <c:v>41069.894594907404</c:v>
                </c:pt>
                <c:pt idx="9263">
                  <c:v>41069.894942129627</c:v>
                </c:pt>
                <c:pt idx="9264">
                  <c:v>41069.895289351851</c:v>
                </c:pt>
                <c:pt idx="9265">
                  <c:v>41069.895636574074</c:v>
                </c:pt>
                <c:pt idx="9266">
                  <c:v>41069.895983796298</c:v>
                </c:pt>
                <c:pt idx="9267">
                  <c:v>41069.896331018521</c:v>
                </c:pt>
                <c:pt idx="9268">
                  <c:v>41069.896678240744</c:v>
                </c:pt>
                <c:pt idx="9269">
                  <c:v>41069.89702546296</c:v>
                </c:pt>
                <c:pt idx="9270">
                  <c:v>41069.897372685184</c:v>
                </c:pt>
                <c:pt idx="9271">
                  <c:v>41069.897719907407</c:v>
                </c:pt>
                <c:pt idx="9272">
                  <c:v>41069.89806712963</c:v>
                </c:pt>
                <c:pt idx="9273">
                  <c:v>41069.898414351854</c:v>
                </c:pt>
                <c:pt idx="9274">
                  <c:v>41069.898761574077</c:v>
                </c:pt>
                <c:pt idx="9275">
                  <c:v>41069.899108796293</c:v>
                </c:pt>
                <c:pt idx="9276">
                  <c:v>41069.899456018517</c:v>
                </c:pt>
                <c:pt idx="9277">
                  <c:v>41069.89980324074</c:v>
                </c:pt>
                <c:pt idx="9278">
                  <c:v>41069.900150462963</c:v>
                </c:pt>
                <c:pt idx="9279">
                  <c:v>41069.900497685187</c:v>
                </c:pt>
                <c:pt idx="9280">
                  <c:v>41069.90084490741</c:v>
                </c:pt>
                <c:pt idx="9281">
                  <c:v>41069.901192129626</c:v>
                </c:pt>
                <c:pt idx="9282">
                  <c:v>41069.901539351849</c:v>
                </c:pt>
                <c:pt idx="9283">
                  <c:v>41069.901886574073</c:v>
                </c:pt>
                <c:pt idx="9284">
                  <c:v>41069.902233796296</c:v>
                </c:pt>
                <c:pt idx="9285">
                  <c:v>41069.902581018519</c:v>
                </c:pt>
                <c:pt idx="9286">
                  <c:v>41069.902928240743</c:v>
                </c:pt>
                <c:pt idx="9287">
                  <c:v>41069.903275462966</c:v>
                </c:pt>
                <c:pt idx="9288">
                  <c:v>41069.903622685182</c:v>
                </c:pt>
                <c:pt idx="9289">
                  <c:v>41069.903969907406</c:v>
                </c:pt>
                <c:pt idx="9290">
                  <c:v>41069.904317129629</c:v>
                </c:pt>
                <c:pt idx="9291">
                  <c:v>41069.904664351852</c:v>
                </c:pt>
                <c:pt idx="9292">
                  <c:v>41069.905011574076</c:v>
                </c:pt>
                <c:pt idx="9293">
                  <c:v>41069.905358796299</c:v>
                </c:pt>
                <c:pt idx="9294">
                  <c:v>41069.905706018515</c:v>
                </c:pt>
                <c:pt idx="9295">
                  <c:v>41069.906053240738</c:v>
                </c:pt>
                <c:pt idx="9296">
                  <c:v>41069.906400462962</c:v>
                </c:pt>
                <c:pt idx="9297">
                  <c:v>41069.906747685185</c:v>
                </c:pt>
                <c:pt idx="9298">
                  <c:v>41069.907094907408</c:v>
                </c:pt>
                <c:pt idx="9299">
                  <c:v>41069.907442129632</c:v>
                </c:pt>
                <c:pt idx="9300">
                  <c:v>41069.907789351855</c:v>
                </c:pt>
                <c:pt idx="9301">
                  <c:v>41069.908136574071</c:v>
                </c:pt>
                <c:pt idx="9302">
                  <c:v>41069.908483796295</c:v>
                </c:pt>
                <c:pt idx="9303">
                  <c:v>41069.908831018518</c:v>
                </c:pt>
                <c:pt idx="9304">
                  <c:v>41069.909178240741</c:v>
                </c:pt>
                <c:pt idx="9305">
                  <c:v>41069.909525462965</c:v>
                </c:pt>
                <c:pt idx="9306">
                  <c:v>41069.909872685188</c:v>
                </c:pt>
                <c:pt idx="9307">
                  <c:v>41069.910219907404</c:v>
                </c:pt>
                <c:pt idx="9308">
                  <c:v>41069.910567129627</c:v>
                </c:pt>
                <c:pt idx="9309">
                  <c:v>41069.910914351851</c:v>
                </c:pt>
                <c:pt idx="9310">
                  <c:v>41069.911261574074</c:v>
                </c:pt>
                <c:pt idx="9311">
                  <c:v>41069.911608796298</c:v>
                </c:pt>
                <c:pt idx="9312">
                  <c:v>41069.911956018521</c:v>
                </c:pt>
                <c:pt idx="9313">
                  <c:v>41069.912303240744</c:v>
                </c:pt>
                <c:pt idx="9314">
                  <c:v>41069.91265046296</c:v>
                </c:pt>
                <c:pt idx="9315">
                  <c:v>41069.912997685184</c:v>
                </c:pt>
                <c:pt idx="9316">
                  <c:v>41069.913344907407</c:v>
                </c:pt>
                <c:pt idx="9317">
                  <c:v>41069.91369212963</c:v>
                </c:pt>
                <c:pt idx="9318">
                  <c:v>41069.914039351854</c:v>
                </c:pt>
                <c:pt idx="9319">
                  <c:v>41069.914386574077</c:v>
                </c:pt>
                <c:pt idx="9320">
                  <c:v>41069.914733796293</c:v>
                </c:pt>
                <c:pt idx="9321">
                  <c:v>41069.915081018517</c:v>
                </c:pt>
                <c:pt idx="9322">
                  <c:v>41069.91542824074</c:v>
                </c:pt>
                <c:pt idx="9323">
                  <c:v>41069.915775462963</c:v>
                </c:pt>
                <c:pt idx="9324">
                  <c:v>41069.916122685187</c:v>
                </c:pt>
                <c:pt idx="9325">
                  <c:v>41069.91646990741</c:v>
                </c:pt>
                <c:pt idx="9326">
                  <c:v>41069.916817129626</c:v>
                </c:pt>
                <c:pt idx="9327">
                  <c:v>41069.917164351849</c:v>
                </c:pt>
                <c:pt idx="9328">
                  <c:v>41069.917511574073</c:v>
                </c:pt>
                <c:pt idx="9329">
                  <c:v>41069.917858796296</c:v>
                </c:pt>
                <c:pt idx="9330">
                  <c:v>41069.918206018519</c:v>
                </c:pt>
                <c:pt idx="9331">
                  <c:v>41069.918553240743</c:v>
                </c:pt>
                <c:pt idx="9332">
                  <c:v>41069.918900462966</c:v>
                </c:pt>
                <c:pt idx="9333">
                  <c:v>41069.919247685182</c:v>
                </c:pt>
                <c:pt idx="9334">
                  <c:v>41069.919594907406</c:v>
                </c:pt>
                <c:pt idx="9335">
                  <c:v>41069.919942129629</c:v>
                </c:pt>
                <c:pt idx="9336">
                  <c:v>41069.920289351852</c:v>
                </c:pt>
                <c:pt idx="9337">
                  <c:v>41069.920636574076</c:v>
                </c:pt>
                <c:pt idx="9338">
                  <c:v>41069.920983796299</c:v>
                </c:pt>
                <c:pt idx="9339">
                  <c:v>41069.921331018515</c:v>
                </c:pt>
                <c:pt idx="9340">
                  <c:v>41069.921678240738</c:v>
                </c:pt>
                <c:pt idx="9341">
                  <c:v>41069.922025462962</c:v>
                </c:pt>
                <c:pt idx="9342">
                  <c:v>41069.922372685185</c:v>
                </c:pt>
                <c:pt idx="9343">
                  <c:v>41069.922719907408</c:v>
                </c:pt>
                <c:pt idx="9344">
                  <c:v>41069.923067129632</c:v>
                </c:pt>
                <c:pt idx="9345">
                  <c:v>41069.923414351855</c:v>
                </c:pt>
                <c:pt idx="9346">
                  <c:v>41069.923761574071</c:v>
                </c:pt>
                <c:pt idx="9347">
                  <c:v>41069.924108796295</c:v>
                </c:pt>
                <c:pt idx="9348">
                  <c:v>41069.924456018518</c:v>
                </c:pt>
                <c:pt idx="9349">
                  <c:v>41069.924803240741</c:v>
                </c:pt>
                <c:pt idx="9350">
                  <c:v>41069.925150462965</c:v>
                </c:pt>
                <c:pt idx="9351">
                  <c:v>41069.925497685188</c:v>
                </c:pt>
                <c:pt idx="9352">
                  <c:v>41069.925844907404</c:v>
                </c:pt>
                <c:pt idx="9353">
                  <c:v>41069.926192129627</c:v>
                </c:pt>
                <c:pt idx="9354">
                  <c:v>41069.926539351851</c:v>
                </c:pt>
                <c:pt idx="9355">
                  <c:v>41069.926886574074</c:v>
                </c:pt>
                <c:pt idx="9356">
                  <c:v>41069.927233796298</c:v>
                </c:pt>
                <c:pt idx="9357">
                  <c:v>41069.927581018521</c:v>
                </c:pt>
                <c:pt idx="9358">
                  <c:v>41069.927928240744</c:v>
                </c:pt>
                <c:pt idx="9359">
                  <c:v>41069.92827546296</c:v>
                </c:pt>
                <c:pt idx="9360">
                  <c:v>41069.928622685184</c:v>
                </c:pt>
                <c:pt idx="9361">
                  <c:v>41069.928969907407</c:v>
                </c:pt>
                <c:pt idx="9362">
                  <c:v>41069.92931712963</c:v>
                </c:pt>
                <c:pt idx="9363">
                  <c:v>41069.929664351854</c:v>
                </c:pt>
                <c:pt idx="9364">
                  <c:v>41069.930011574077</c:v>
                </c:pt>
                <c:pt idx="9365">
                  <c:v>41069.930358796293</c:v>
                </c:pt>
                <c:pt idx="9366">
                  <c:v>41069.930706018517</c:v>
                </c:pt>
                <c:pt idx="9367">
                  <c:v>41069.93105324074</c:v>
                </c:pt>
                <c:pt idx="9368">
                  <c:v>41069.931400462963</c:v>
                </c:pt>
                <c:pt idx="9369">
                  <c:v>41069.931747685187</c:v>
                </c:pt>
                <c:pt idx="9370">
                  <c:v>41069.93209490741</c:v>
                </c:pt>
                <c:pt idx="9371">
                  <c:v>41069.932442129626</c:v>
                </c:pt>
                <c:pt idx="9372">
                  <c:v>41069.932789351849</c:v>
                </c:pt>
                <c:pt idx="9373">
                  <c:v>41069.933136574073</c:v>
                </c:pt>
                <c:pt idx="9374">
                  <c:v>41069.933483796296</c:v>
                </c:pt>
                <c:pt idx="9375">
                  <c:v>41069.933831018519</c:v>
                </c:pt>
                <c:pt idx="9376">
                  <c:v>41069.934178240743</c:v>
                </c:pt>
                <c:pt idx="9377">
                  <c:v>41069.934525462966</c:v>
                </c:pt>
                <c:pt idx="9378">
                  <c:v>41069.934872685182</c:v>
                </c:pt>
                <c:pt idx="9379">
                  <c:v>41069.935219907406</c:v>
                </c:pt>
                <c:pt idx="9380">
                  <c:v>41069.935567129629</c:v>
                </c:pt>
                <c:pt idx="9381">
                  <c:v>41069.935914351852</c:v>
                </c:pt>
                <c:pt idx="9382">
                  <c:v>41069.936261574076</c:v>
                </c:pt>
                <c:pt idx="9383">
                  <c:v>41069.936608796299</c:v>
                </c:pt>
                <c:pt idx="9384">
                  <c:v>41069.936956018515</c:v>
                </c:pt>
                <c:pt idx="9385">
                  <c:v>41069.937303240738</c:v>
                </c:pt>
                <c:pt idx="9386">
                  <c:v>41069.937650462962</c:v>
                </c:pt>
                <c:pt idx="9387">
                  <c:v>41069.937997685185</c:v>
                </c:pt>
                <c:pt idx="9388">
                  <c:v>41069.938344907408</c:v>
                </c:pt>
                <c:pt idx="9389">
                  <c:v>41069.938692129632</c:v>
                </c:pt>
                <c:pt idx="9390">
                  <c:v>41069.939039351855</c:v>
                </c:pt>
                <c:pt idx="9391">
                  <c:v>41069.939386574071</c:v>
                </c:pt>
                <c:pt idx="9392">
                  <c:v>41069.939733796295</c:v>
                </c:pt>
                <c:pt idx="9393">
                  <c:v>41069.940081018518</c:v>
                </c:pt>
                <c:pt idx="9394">
                  <c:v>41069.940428240741</c:v>
                </c:pt>
                <c:pt idx="9395">
                  <c:v>41069.940775462965</c:v>
                </c:pt>
                <c:pt idx="9396">
                  <c:v>41069.941122685188</c:v>
                </c:pt>
                <c:pt idx="9397">
                  <c:v>41069.941469907404</c:v>
                </c:pt>
                <c:pt idx="9398">
                  <c:v>41069.941817129627</c:v>
                </c:pt>
                <c:pt idx="9399">
                  <c:v>41069.942164351851</c:v>
                </c:pt>
                <c:pt idx="9400">
                  <c:v>41069.942511574074</c:v>
                </c:pt>
                <c:pt idx="9401">
                  <c:v>41069.942858796298</c:v>
                </c:pt>
                <c:pt idx="9402">
                  <c:v>41069.943206018521</c:v>
                </c:pt>
                <c:pt idx="9403">
                  <c:v>41069.943553240744</c:v>
                </c:pt>
                <c:pt idx="9404">
                  <c:v>41069.94390046296</c:v>
                </c:pt>
                <c:pt idx="9405">
                  <c:v>41069.944247685184</c:v>
                </c:pt>
                <c:pt idx="9406">
                  <c:v>41069.944594907407</c:v>
                </c:pt>
                <c:pt idx="9407">
                  <c:v>41069.94494212963</c:v>
                </c:pt>
                <c:pt idx="9408">
                  <c:v>41069.945289351854</c:v>
                </c:pt>
                <c:pt idx="9409">
                  <c:v>41069.945636574077</c:v>
                </c:pt>
                <c:pt idx="9410">
                  <c:v>41069.945983796293</c:v>
                </c:pt>
                <c:pt idx="9411">
                  <c:v>41069.946331018517</c:v>
                </c:pt>
                <c:pt idx="9412">
                  <c:v>41069.94667824074</c:v>
                </c:pt>
                <c:pt idx="9413">
                  <c:v>41069.947025462963</c:v>
                </c:pt>
                <c:pt idx="9414">
                  <c:v>41069.947372685187</c:v>
                </c:pt>
                <c:pt idx="9415">
                  <c:v>41069.94771990741</c:v>
                </c:pt>
                <c:pt idx="9416">
                  <c:v>41069.948067129626</c:v>
                </c:pt>
                <c:pt idx="9417">
                  <c:v>41069.948414351849</c:v>
                </c:pt>
                <c:pt idx="9418">
                  <c:v>41069.948761574073</c:v>
                </c:pt>
                <c:pt idx="9419">
                  <c:v>41069.949108796296</c:v>
                </c:pt>
                <c:pt idx="9420">
                  <c:v>41069.949456018519</c:v>
                </c:pt>
                <c:pt idx="9421">
                  <c:v>41069.949803240743</c:v>
                </c:pt>
                <c:pt idx="9422">
                  <c:v>41069.950150462966</c:v>
                </c:pt>
                <c:pt idx="9423">
                  <c:v>41069.950497685182</c:v>
                </c:pt>
                <c:pt idx="9424">
                  <c:v>41069.950844907406</c:v>
                </c:pt>
                <c:pt idx="9425">
                  <c:v>41069.951192129629</c:v>
                </c:pt>
                <c:pt idx="9426">
                  <c:v>41069.951539351852</c:v>
                </c:pt>
                <c:pt idx="9427">
                  <c:v>41069.951886574076</c:v>
                </c:pt>
                <c:pt idx="9428">
                  <c:v>41069.952233796299</c:v>
                </c:pt>
                <c:pt idx="9429">
                  <c:v>41069.952581018515</c:v>
                </c:pt>
                <c:pt idx="9430">
                  <c:v>41069.952928240738</c:v>
                </c:pt>
                <c:pt idx="9431">
                  <c:v>41069.953275462962</c:v>
                </c:pt>
                <c:pt idx="9432">
                  <c:v>41069.953622685185</c:v>
                </c:pt>
                <c:pt idx="9433">
                  <c:v>41069.953969907408</c:v>
                </c:pt>
                <c:pt idx="9434">
                  <c:v>41069.954317129632</c:v>
                </c:pt>
                <c:pt idx="9435">
                  <c:v>41069.954664351855</c:v>
                </c:pt>
                <c:pt idx="9436">
                  <c:v>41069.955011574071</c:v>
                </c:pt>
                <c:pt idx="9437">
                  <c:v>41069.955358796295</c:v>
                </c:pt>
                <c:pt idx="9438">
                  <c:v>41069.955706018518</c:v>
                </c:pt>
                <c:pt idx="9439">
                  <c:v>41069.956053240741</c:v>
                </c:pt>
                <c:pt idx="9440">
                  <c:v>41069.956400462965</c:v>
                </c:pt>
                <c:pt idx="9441">
                  <c:v>41069.956747685188</c:v>
                </c:pt>
                <c:pt idx="9442">
                  <c:v>41069.957094907404</c:v>
                </c:pt>
                <c:pt idx="9443">
                  <c:v>41069.957442129627</c:v>
                </c:pt>
                <c:pt idx="9444">
                  <c:v>41069.957789351851</c:v>
                </c:pt>
                <c:pt idx="9445">
                  <c:v>41069.958136574074</c:v>
                </c:pt>
                <c:pt idx="9446">
                  <c:v>41069.958483796298</c:v>
                </c:pt>
                <c:pt idx="9447">
                  <c:v>41069.958831018521</c:v>
                </c:pt>
                <c:pt idx="9448">
                  <c:v>41069.959178240744</c:v>
                </c:pt>
                <c:pt idx="9449">
                  <c:v>41069.95952546296</c:v>
                </c:pt>
                <c:pt idx="9450">
                  <c:v>41069.959872685184</c:v>
                </c:pt>
                <c:pt idx="9451">
                  <c:v>41069.960219907407</c:v>
                </c:pt>
                <c:pt idx="9452">
                  <c:v>41069.96056712963</c:v>
                </c:pt>
                <c:pt idx="9453">
                  <c:v>41069.960914351854</c:v>
                </c:pt>
                <c:pt idx="9454">
                  <c:v>41069.961261574077</c:v>
                </c:pt>
                <c:pt idx="9455">
                  <c:v>41069.961608796293</c:v>
                </c:pt>
                <c:pt idx="9456">
                  <c:v>41069.961956018517</c:v>
                </c:pt>
                <c:pt idx="9457">
                  <c:v>41069.96230324074</c:v>
                </c:pt>
                <c:pt idx="9458">
                  <c:v>41069.962650462963</c:v>
                </c:pt>
                <c:pt idx="9459">
                  <c:v>41069.962997685187</c:v>
                </c:pt>
                <c:pt idx="9460">
                  <c:v>41069.96334490741</c:v>
                </c:pt>
                <c:pt idx="9461">
                  <c:v>41069.963692129626</c:v>
                </c:pt>
                <c:pt idx="9462">
                  <c:v>41069.964039351849</c:v>
                </c:pt>
                <c:pt idx="9463">
                  <c:v>41069.964386574073</c:v>
                </c:pt>
                <c:pt idx="9464">
                  <c:v>41069.964733796296</c:v>
                </c:pt>
                <c:pt idx="9465">
                  <c:v>41069.965081018519</c:v>
                </c:pt>
                <c:pt idx="9466">
                  <c:v>41069.965428240743</c:v>
                </c:pt>
                <c:pt idx="9467">
                  <c:v>41069.965775462966</c:v>
                </c:pt>
                <c:pt idx="9468">
                  <c:v>41069.966122685182</c:v>
                </c:pt>
                <c:pt idx="9469">
                  <c:v>41069.966469907406</c:v>
                </c:pt>
                <c:pt idx="9470">
                  <c:v>41069.966817129629</c:v>
                </c:pt>
                <c:pt idx="9471">
                  <c:v>41069.967164351852</c:v>
                </c:pt>
                <c:pt idx="9472">
                  <c:v>41069.967511574076</c:v>
                </c:pt>
                <c:pt idx="9473">
                  <c:v>41069.967858796299</c:v>
                </c:pt>
                <c:pt idx="9474">
                  <c:v>41069.968206018515</c:v>
                </c:pt>
                <c:pt idx="9475">
                  <c:v>41069.968553240738</c:v>
                </c:pt>
                <c:pt idx="9476">
                  <c:v>41069.968900462962</c:v>
                </c:pt>
                <c:pt idx="9477">
                  <c:v>41069.969247685185</c:v>
                </c:pt>
                <c:pt idx="9478">
                  <c:v>41069.969594907408</c:v>
                </c:pt>
                <c:pt idx="9479">
                  <c:v>41069.969942129632</c:v>
                </c:pt>
                <c:pt idx="9480">
                  <c:v>41069.970289351855</c:v>
                </c:pt>
                <c:pt idx="9481">
                  <c:v>41069.970636574071</c:v>
                </c:pt>
                <c:pt idx="9482">
                  <c:v>41069.970983796295</c:v>
                </c:pt>
                <c:pt idx="9483">
                  <c:v>41069.971331018518</c:v>
                </c:pt>
                <c:pt idx="9484">
                  <c:v>41069.971678240741</c:v>
                </c:pt>
                <c:pt idx="9485">
                  <c:v>41069.972025462965</c:v>
                </c:pt>
                <c:pt idx="9486">
                  <c:v>41069.972372685188</c:v>
                </c:pt>
                <c:pt idx="9487">
                  <c:v>41069.972719907404</c:v>
                </c:pt>
                <c:pt idx="9488">
                  <c:v>41069.973067129627</c:v>
                </c:pt>
                <c:pt idx="9489">
                  <c:v>41069.973414351851</c:v>
                </c:pt>
                <c:pt idx="9490">
                  <c:v>41069.973761574074</c:v>
                </c:pt>
                <c:pt idx="9491">
                  <c:v>41069.974108796298</c:v>
                </c:pt>
                <c:pt idx="9492">
                  <c:v>41069.974456018521</c:v>
                </c:pt>
                <c:pt idx="9493">
                  <c:v>41069.974803240744</c:v>
                </c:pt>
                <c:pt idx="9494">
                  <c:v>41069.97515046296</c:v>
                </c:pt>
                <c:pt idx="9495">
                  <c:v>41069.975497685184</c:v>
                </c:pt>
                <c:pt idx="9496">
                  <c:v>41069.975844907407</c:v>
                </c:pt>
                <c:pt idx="9497">
                  <c:v>41069.97619212963</c:v>
                </c:pt>
                <c:pt idx="9498">
                  <c:v>41069.976539351854</c:v>
                </c:pt>
                <c:pt idx="9499">
                  <c:v>41069.976886574077</c:v>
                </c:pt>
                <c:pt idx="9500">
                  <c:v>41069.977233796293</c:v>
                </c:pt>
                <c:pt idx="9501">
                  <c:v>41069.977581018517</c:v>
                </c:pt>
                <c:pt idx="9502">
                  <c:v>41069.97792824074</c:v>
                </c:pt>
                <c:pt idx="9503">
                  <c:v>41069.978275462963</c:v>
                </c:pt>
                <c:pt idx="9504">
                  <c:v>41069.978622685187</c:v>
                </c:pt>
                <c:pt idx="9505">
                  <c:v>41069.97896990741</c:v>
                </c:pt>
                <c:pt idx="9506">
                  <c:v>41069.979317129626</c:v>
                </c:pt>
                <c:pt idx="9507">
                  <c:v>41069.979664351849</c:v>
                </c:pt>
                <c:pt idx="9508">
                  <c:v>41069.980011574073</c:v>
                </c:pt>
                <c:pt idx="9509">
                  <c:v>41069.980358796296</c:v>
                </c:pt>
                <c:pt idx="9510">
                  <c:v>41069.980706018519</c:v>
                </c:pt>
                <c:pt idx="9511">
                  <c:v>41069.981053240743</c:v>
                </c:pt>
                <c:pt idx="9512">
                  <c:v>41069.981400462966</c:v>
                </c:pt>
                <c:pt idx="9513">
                  <c:v>41069.981747685182</c:v>
                </c:pt>
                <c:pt idx="9514">
                  <c:v>41069.982094907406</c:v>
                </c:pt>
                <c:pt idx="9515">
                  <c:v>41069.982442129629</c:v>
                </c:pt>
                <c:pt idx="9516">
                  <c:v>41069.982789351852</c:v>
                </c:pt>
                <c:pt idx="9517">
                  <c:v>41069.983136574076</c:v>
                </c:pt>
                <c:pt idx="9518">
                  <c:v>41069.983483796299</c:v>
                </c:pt>
                <c:pt idx="9519">
                  <c:v>41069.983831018515</c:v>
                </c:pt>
                <c:pt idx="9520">
                  <c:v>41069.984178240738</c:v>
                </c:pt>
                <c:pt idx="9521">
                  <c:v>41069.984525462962</c:v>
                </c:pt>
                <c:pt idx="9522">
                  <c:v>41069.984872685185</c:v>
                </c:pt>
                <c:pt idx="9523">
                  <c:v>41069.985219907408</c:v>
                </c:pt>
                <c:pt idx="9524">
                  <c:v>41069.985567129632</c:v>
                </c:pt>
                <c:pt idx="9525">
                  <c:v>41069.985914351855</c:v>
                </c:pt>
                <c:pt idx="9526">
                  <c:v>41069.986261574071</c:v>
                </c:pt>
                <c:pt idx="9527">
                  <c:v>41069.986608796295</c:v>
                </c:pt>
                <c:pt idx="9528">
                  <c:v>41069.986956018518</c:v>
                </c:pt>
                <c:pt idx="9529">
                  <c:v>41069.987303240741</c:v>
                </c:pt>
                <c:pt idx="9530">
                  <c:v>41069.987650462965</c:v>
                </c:pt>
                <c:pt idx="9531">
                  <c:v>41069.987997685188</c:v>
                </c:pt>
                <c:pt idx="9532">
                  <c:v>41069.988344907404</c:v>
                </c:pt>
                <c:pt idx="9533">
                  <c:v>41069.988692129627</c:v>
                </c:pt>
                <c:pt idx="9534">
                  <c:v>41069.989039351851</c:v>
                </c:pt>
                <c:pt idx="9535">
                  <c:v>41069.989386574074</c:v>
                </c:pt>
                <c:pt idx="9536">
                  <c:v>41069.989733796298</c:v>
                </c:pt>
                <c:pt idx="9537">
                  <c:v>41069.990081018521</c:v>
                </c:pt>
                <c:pt idx="9538">
                  <c:v>41069.990428240744</c:v>
                </c:pt>
                <c:pt idx="9539">
                  <c:v>41069.99077546296</c:v>
                </c:pt>
                <c:pt idx="9540">
                  <c:v>41069.991122685184</c:v>
                </c:pt>
                <c:pt idx="9541">
                  <c:v>41069.991469907407</c:v>
                </c:pt>
                <c:pt idx="9542">
                  <c:v>41069.99181712963</c:v>
                </c:pt>
                <c:pt idx="9543">
                  <c:v>41069.992164351854</c:v>
                </c:pt>
                <c:pt idx="9544">
                  <c:v>41069.992511574077</c:v>
                </c:pt>
                <c:pt idx="9545">
                  <c:v>41069.992858796293</c:v>
                </c:pt>
                <c:pt idx="9546">
                  <c:v>41069.993206018517</c:v>
                </c:pt>
                <c:pt idx="9547">
                  <c:v>41069.99355324074</c:v>
                </c:pt>
                <c:pt idx="9548">
                  <c:v>41069.993900462963</c:v>
                </c:pt>
                <c:pt idx="9549">
                  <c:v>41069.994247685187</c:v>
                </c:pt>
                <c:pt idx="9550">
                  <c:v>41069.99459490741</c:v>
                </c:pt>
                <c:pt idx="9551">
                  <c:v>41069.994942129626</c:v>
                </c:pt>
                <c:pt idx="9552">
                  <c:v>41069.995289351849</c:v>
                </c:pt>
                <c:pt idx="9553">
                  <c:v>41069.995636574073</c:v>
                </c:pt>
                <c:pt idx="9554">
                  <c:v>41069.995983796296</c:v>
                </c:pt>
                <c:pt idx="9555">
                  <c:v>41069.996331018519</c:v>
                </c:pt>
                <c:pt idx="9556">
                  <c:v>41069.996678240743</c:v>
                </c:pt>
                <c:pt idx="9557">
                  <c:v>41069.997025462966</c:v>
                </c:pt>
                <c:pt idx="9558">
                  <c:v>41069.997372685182</c:v>
                </c:pt>
                <c:pt idx="9559">
                  <c:v>41069.997719907406</c:v>
                </c:pt>
                <c:pt idx="9560">
                  <c:v>41069.998067129629</c:v>
                </c:pt>
                <c:pt idx="9561">
                  <c:v>41069.998414351852</c:v>
                </c:pt>
                <c:pt idx="9562">
                  <c:v>41069.998761574076</c:v>
                </c:pt>
                <c:pt idx="9563">
                  <c:v>41069.999108796299</c:v>
                </c:pt>
                <c:pt idx="9564">
                  <c:v>41069.999456018515</c:v>
                </c:pt>
                <c:pt idx="9565">
                  <c:v>41069.999803240738</c:v>
                </c:pt>
                <c:pt idx="9566">
                  <c:v>41070.000150462962</c:v>
                </c:pt>
                <c:pt idx="9567">
                  <c:v>41070.000497685185</c:v>
                </c:pt>
                <c:pt idx="9568">
                  <c:v>41070.000844907408</c:v>
                </c:pt>
                <c:pt idx="9569">
                  <c:v>41070.001192129632</c:v>
                </c:pt>
                <c:pt idx="9570">
                  <c:v>41070.001539351855</c:v>
                </c:pt>
                <c:pt idx="9571">
                  <c:v>41070.001886574071</c:v>
                </c:pt>
                <c:pt idx="9572">
                  <c:v>41070.002233796295</c:v>
                </c:pt>
                <c:pt idx="9573">
                  <c:v>41070.002581018518</c:v>
                </c:pt>
                <c:pt idx="9574">
                  <c:v>41070.002928240741</c:v>
                </c:pt>
                <c:pt idx="9575">
                  <c:v>41070.003275462965</c:v>
                </c:pt>
                <c:pt idx="9576">
                  <c:v>41070.003622685188</c:v>
                </c:pt>
                <c:pt idx="9577">
                  <c:v>41070.003969907404</c:v>
                </c:pt>
                <c:pt idx="9578">
                  <c:v>41070.004317129627</c:v>
                </c:pt>
                <c:pt idx="9579">
                  <c:v>41070.004664351851</c:v>
                </c:pt>
                <c:pt idx="9580">
                  <c:v>41070.005011574074</c:v>
                </c:pt>
                <c:pt idx="9581">
                  <c:v>41070.005358796298</c:v>
                </c:pt>
                <c:pt idx="9582">
                  <c:v>41070.005706018521</c:v>
                </c:pt>
                <c:pt idx="9583">
                  <c:v>41070.006053240744</c:v>
                </c:pt>
                <c:pt idx="9584">
                  <c:v>41070.00640046296</c:v>
                </c:pt>
                <c:pt idx="9585">
                  <c:v>41070.006747685184</c:v>
                </c:pt>
                <c:pt idx="9586">
                  <c:v>41070.007094907407</c:v>
                </c:pt>
                <c:pt idx="9587">
                  <c:v>41070.00744212963</c:v>
                </c:pt>
                <c:pt idx="9588">
                  <c:v>41070.007789351854</c:v>
                </c:pt>
                <c:pt idx="9589">
                  <c:v>41070.008136574077</c:v>
                </c:pt>
                <c:pt idx="9590">
                  <c:v>41070.008483796293</c:v>
                </c:pt>
                <c:pt idx="9591">
                  <c:v>41070.008831018517</c:v>
                </c:pt>
                <c:pt idx="9592">
                  <c:v>41070.00917824074</c:v>
                </c:pt>
                <c:pt idx="9593">
                  <c:v>41070.009525462963</c:v>
                </c:pt>
                <c:pt idx="9594">
                  <c:v>41070.009872685187</c:v>
                </c:pt>
                <c:pt idx="9595">
                  <c:v>41070.01021990741</c:v>
                </c:pt>
                <c:pt idx="9596">
                  <c:v>41070.010567129626</c:v>
                </c:pt>
                <c:pt idx="9597">
                  <c:v>41070.010914351849</c:v>
                </c:pt>
                <c:pt idx="9598">
                  <c:v>41070.011261574073</c:v>
                </c:pt>
                <c:pt idx="9599">
                  <c:v>41070.011608796296</c:v>
                </c:pt>
                <c:pt idx="9600">
                  <c:v>41070.011956018519</c:v>
                </c:pt>
                <c:pt idx="9601">
                  <c:v>41070.012303240743</c:v>
                </c:pt>
                <c:pt idx="9602">
                  <c:v>41070.012650462966</c:v>
                </c:pt>
                <c:pt idx="9603">
                  <c:v>41070.012997685182</c:v>
                </c:pt>
                <c:pt idx="9604">
                  <c:v>41070.013344907406</c:v>
                </c:pt>
                <c:pt idx="9605">
                  <c:v>41070.013692129629</c:v>
                </c:pt>
                <c:pt idx="9606">
                  <c:v>41070.014039351852</c:v>
                </c:pt>
                <c:pt idx="9607">
                  <c:v>41070.014386574076</c:v>
                </c:pt>
                <c:pt idx="9608">
                  <c:v>41070.014733796299</c:v>
                </c:pt>
                <c:pt idx="9609">
                  <c:v>41070.015081018515</c:v>
                </c:pt>
                <c:pt idx="9610">
                  <c:v>41070.015428240738</c:v>
                </c:pt>
                <c:pt idx="9611">
                  <c:v>41070.015775462962</c:v>
                </c:pt>
                <c:pt idx="9612">
                  <c:v>41070.016122685185</c:v>
                </c:pt>
                <c:pt idx="9613">
                  <c:v>41070.016469907408</c:v>
                </c:pt>
                <c:pt idx="9614">
                  <c:v>41070.016817129632</c:v>
                </c:pt>
                <c:pt idx="9615">
                  <c:v>41070.017164351855</c:v>
                </c:pt>
                <c:pt idx="9616">
                  <c:v>41070.017511574071</c:v>
                </c:pt>
                <c:pt idx="9617">
                  <c:v>41070.017858796295</c:v>
                </c:pt>
                <c:pt idx="9618">
                  <c:v>41070.018206018518</c:v>
                </c:pt>
                <c:pt idx="9619">
                  <c:v>41070.018553240741</c:v>
                </c:pt>
                <c:pt idx="9620">
                  <c:v>41070.018900462965</c:v>
                </c:pt>
                <c:pt idx="9621">
                  <c:v>41070.019247685188</c:v>
                </c:pt>
                <c:pt idx="9622">
                  <c:v>41070.019594907404</c:v>
                </c:pt>
                <c:pt idx="9623">
                  <c:v>41070.019942129627</c:v>
                </c:pt>
                <c:pt idx="9624">
                  <c:v>41070.020289351851</c:v>
                </c:pt>
                <c:pt idx="9625">
                  <c:v>41070.020636574074</c:v>
                </c:pt>
                <c:pt idx="9626">
                  <c:v>41070.020983796298</c:v>
                </c:pt>
                <c:pt idx="9627">
                  <c:v>41070.021331018521</c:v>
                </c:pt>
                <c:pt idx="9628">
                  <c:v>41070.021678240744</c:v>
                </c:pt>
                <c:pt idx="9629">
                  <c:v>41070.02202546296</c:v>
                </c:pt>
                <c:pt idx="9630">
                  <c:v>41070.022372685184</c:v>
                </c:pt>
                <c:pt idx="9631">
                  <c:v>41070.022719907407</c:v>
                </c:pt>
                <c:pt idx="9632">
                  <c:v>41070.02306712963</c:v>
                </c:pt>
                <c:pt idx="9633">
                  <c:v>41070.023414351854</c:v>
                </c:pt>
                <c:pt idx="9634">
                  <c:v>41070.023761574077</c:v>
                </c:pt>
                <c:pt idx="9635">
                  <c:v>41070.024108796293</c:v>
                </c:pt>
                <c:pt idx="9636">
                  <c:v>41070.024456018517</c:v>
                </c:pt>
                <c:pt idx="9637">
                  <c:v>41070.02480324074</c:v>
                </c:pt>
                <c:pt idx="9638">
                  <c:v>41070.025150462963</c:v>
                </c:pt>
                <c:pt idx="9639">
                  <c:v>41070.025497685187</c:v>
                </c:pt>
                <c:pt idx="9640">
                  <c:v>41070.02584490741</c:v>
                </c:pt>
                <c:pt idx="9641">
                  <c:v>41070.026192129626</c:v>
                </c:pt>
                <c:pt idx="9642">
                  <c:v>41070.026539351849</c:v>
                </c:pt>
                <c:pt idx="9643">
                  <c:v>41070.026886574073</c:v>
                </c:pt>
                <c:pt idx="9644">
                  <c:v>41070.027233796296</c:v>
                </c:pt>
                <c:pt idx="9645">
                  <c:v>41070.027581018519</c:v>
                </c:pt>
                <c:pt idx="9646">
                  <c:v>41070.027928240743</c:v>
                </c:pt>
                <c:pt idx="9647">
                  <c:v>41070.028275462966</c:v>
                </c:pt>
                <c:pt idx="9648">
                  <c:v>41070.028622685182</c:v>
                </c:pt>
                <c:pt idx="9649">
                  <c:v>41070.028969907406</c:v>
                </c:pt>
                <c:pt idx="9650">
                  <c:v>41070.029317129629</c:v>
                </c:pt>
                <c:pt idx="9651">
                  <c:v>41070.029664351852</c:v>
                </c:pt>
                <c:pt idx="9652">
                  <c:v>41070.030011574076</c:v>
                </c:pt>
                <c:pt idx="9653">
                  <c:v>41070.030358796299</c:v>
                </c:pt>
                <c:pt idx="9654">
                  <c:v>41070.030706018515</c:v>
                </c:pt>
                <c:pt idx="9655">
                  <c:v>41070.031053240738</c:v>
                </c:pt>
                <c:pt idx="9656">
                  <c:v>41070.031400462962</c:v>
                </c:pt>
                <c:pt idx="9657">
                  <c:v>41070.031747685185</c:v>
                </c:pt>
                <c:pt idx="9658">
                  <c:v>41070.032094907408</c:v>
                </c:pt>
                <c:pt idx="9659">
                  <c:v>41070.032442129632</c:v>
                </c:pt>
                <c:pt idx="9660">
                  <c:v>41070.032789351855</c:v>
                </c:pt>
                <c:pt idx="9661">
                  <c:v>41070.033136574071</c:v>
                </c:pt>
                <c:pt idx="9662">
                  <c:v>41070.033483796295</c:v>
                </c:pt>
                <c:pt idx="9663">
                  <c:v>41070.033831018518</c:v>
                </c:pt>
                <c:pt idx="9664">
                  <c:v>41070.034178240741</c:v>
                </c:pt>
                <c:pt idx="9665">
                  <c:v>41070.034525462965</c:v>
                </c:pt>
                <c:pt idx="9666">
                  <c:v>41070.034872685188</c:v>
                </c:pt>
                <c:pt idx="9667">
                  <c:v>41070.035219907404</c:v>
                </c:pt>
                <c:pt idx="9668">
                  <c:v>41070.035567129627</c:v>
                </c:pt>
                <c:pt idx="9669">
                  <c:v>41070.035914351851</c:v>
                </c:pt>
                <c:pt idx="9670">
                  <c:v>41070.036261574074</c:v>
                </c:pt>
                <c:pt idx="9671">
                  <c:v>41070.036608796298</c:v>
                </c:pt>
                <c:pt idx="9672">
                  <c:v>41070.036956018521</c:v>
                </c:pt>
                <c:pt idx="9673">
                  <c:v>41070.037303240744</c:v>
                </c:pt>
                <c:pt idx="9674">
                  <c:v>41070.03765046296</c:v>
                </c:pt>
                <c:pt idx="9675">
                  <c:v>41070.037997685184</c:v>
                </c:pt>
                <c:pt idx="9676">
                  <c:v>41070.038344907407</c:v>
                </c:pt>
                <c:pt idx="9677">
                  <c:v>41070.03869212963</c:v>
                </c:pt>
                <c:pt idx="9678">
                  <c:v>41070.039039351854</c:v>
                </c:pt>
                <c:pt idx="9679">
                  <c:v>41070.039386574077</c:v>
                </c:pt>
                <c:pt idx="9680">
                  <c:v>41070.039733796293</c:v>
                </c:pt>
                <c:pt idx="9681">
                  <c:v>41070.040081018517</c:v>
                </c:pt>
                <c:pt idx="9682">
                  <c:v>41070.04042824074</c:v>
                </c:pt>
                <c:pt idx="9683">
                  <c:v>41070.040775462963</c:v>
                </c:pt>
                <c:pt idx="9684">
                  <c:v>41070.041122685187</c:v>
                </c:pt>
                <c:pt idx="9685">
                  <c:v>41070.04146990741</c:v>
                </c:pt>
                <c:pt idx="9686">
                  <c:v>41070.041817129626</c:v>
                </c:pt>
                <c:pt idx="9687">
                  <c:v>41070.042164351849</c:v>
                </c:pt>
                <c:pt idx="9688">
                  <c:v>41070.042511574073</c:v>
                </c:pt>
                <c:pt idx="9689">
                  <c:v>41070.042858796296</c:v>
                </c:pt>
                <c:pt idx="9690">
                  <c:v>41070.043206018519</c:v>
                </c:pt>
                <c:pt idx="9691">
                  <c:v>41070.043553240743</c:v>
                </c:pt>
                <c:pt idx="9692">
                  <c:v>41070.043900462966</c:v>
                </c:pt>
                <c:pt idx="9693">
                  <c:v>41070.044247685182</c:v>
                </c:pt>
                <c:pt idx="9694">
                  <c:v>41070.044594907406</c:v>
                </c:pt>
                <c:pt idx="9695">
                  <c:v>41070.044942129629</c:v>
                </c:pt>
                <c:pt idx="9696">
                  <c:v>41070.045289351852</c:v>
                </c:pt>
                <c:pt idx="9697">
                  <c:v>41070.045636574076</c:v>
                </c:pt>
                <c:pt idx="9698">
                  <c:v>41070.045983796299</c:v>
                </c:pt>
                <c:pt idx="9699">
                  <c:v>41070.046331018515</c:v>
                </c:pt>
                <c:pt idx="9700">
                  <c:v>41070.046678240738</c:v>
                </c:pt>
                <c:pt idx="9701">
                  <c:v>41070.047025462962</c:v>
                </c:pt>
                <c:pt idx="9702">
                  <c:v>41070.047372685185</c:v>
                </c:pt>
                <c:pt idx="9703">
                  <c:v>41070.047719907408</c:v>
                </c:pt>
                <c:pt idx="9704">
                  <c:v>41070.048067129632</c:v>
                </c:pt>
                <c:pt idx="9705">
                  <c:v>41070.048414351855</c:v>
                </c:pt>
                <c:pt idx="9706">
                  <c:v>41070.048761574071</c:v>
                </c:pt>
                <c:pt idx="9707">
                  <c:v>41070.049108796295</c:v>
                </c:pt>
                <c:pt idx="9708">
                  <c:v>41070.049456018518</c:v>
                </c:pt>
                <c:pt idx="9709">
                  <c:v>41070.049803240741</c:v>
                </c:pt>
                <c:pt idx="9710">
                  <c:v>41070.050150462965</c:v>
                </c:pt>
                <c:pt idx="9711">
                  <c:v>41070.050497685188</c:v>
                </c:pt>
                <c:pt idx="9712">
                  <c:v>41070.050844907404</c:v>
                </c:pt>
                <c:pt idx="9713">
                  <c:v>41070.051192129627</c:v>
                </c:pt>
                <c:pt idx="9714">
                  <c:v>41070.051539351851</c:v>
                </c:pt>
                <c:pt idx="9715">
                  <c:v>41070.051886574074</c:v>
                </c:pt>
                <c:pt idx="9716">
                  <c:v>41070.052233796298</c:v>
                </c:pt>
                <c:pt idx="9717">
                  <c:v>41070.052581018521</c:v>
                </c:pt>
                <c:pt idx="9718">
                  <c:v>41070.052928240744</c:v>
                </c:pt>
                <c:pt idx="9719">
                  <c:v>41070.05327546296</c:v>
                </c:pt>
                <c:pt idx="9720">
                  <c:v>41070.053622685184</c:v>
                </c:pt>
                <c:pt idx="9721">
                  <c:v>41070.053969907407</c:v>
                </c:pt>
                <c:pt idx="9722">
                  <c:v>41070.05431712963</c:v>
                </c:pt>
                <c:pt idx="9723">
                  <c:v>41070.054664351854</c:v>
                </c:pt>
                <c:pt idx="9724">
                  <c:v>41070.055011574077</c:v>
                </c:pt>
                <c:pt idx="9725">
                  <c:v>41070.055358796293</c:v>
                </c:pt>
                <c:pt idx="9726">
                  <c:v>41070.055706018517</c:v>
                </c:pt>
                <c:pt idx="9727">
                  <c:v>41070.05605324074</c:v>
                </c:pt>
                <c:pt idx="9728">
                  <c:v>41070.056400462963</c:v>
                </c:pt>
                <c:pt idx="9729">
                  <c:v>41070.056747685187</c:v>
                </c:pt>
                <c:pt idx="9730">
                  <c:v>41070.05709490741</c:v>
                </c:pt>
                <c:pt idx="9731">
                  <c:v>41070.057442129626</c:v>
                </c:pt>
                <c:pt idx="9732">
                  <c:v>41070.057789351849</c:v>
                </c:pt>
                <c:pt idx="9733">
                  <c:v>41070.058136574073</c:v>
                </c:pt>
                <c:pt idx="9734">
                  <c:v>41070.058483796296</c:v>
                </c:pt>
                <c:pt idx="9735">
                  <c:v>41070.058831018519</c:v>
                </c:pt>
                <c:pt idx="9736">
                  <c:v>41070.059178240743</c:v>
                </c:pt>
                <c:pt idx="9737">
                  <c:v>41070.059525462966</c:v>
                </c:pt>
                <c:pt idx="9738">
                  <c:v>41070.059872685182</c:v>
                </c:pt>
                <c:pt idx="9739">
                  <c:v>41070.060219907406</c:v>
                </c:pt>
                <c:pt idx="9740">
                  <c:v>41070.060567129629</c:v>
                </c:pt>
                <c:pt idx="9741">
                  <c:v>41070.060914351852</c:v>
                </c:pt>
                <c:pt idx="9742">
                  <c:v>41070.061261574076</c:v>
                </c:pt>
                <c:pt idx="9743">
                  <c:v>41070.061608796299</c:v>
                </c:pt>
                <c:pt idx="9744">
                  <c:v>41070.061956018515</c:v>
                </c:pt>
                <c:pt idx="9745">
                  <c:v>41070.062303240738</c:v>
                </c:pt>
                <c:pt idx="9746">
                  <c:v>41070.062650462962</c:v>
                </c:pt>
                <c:pt idx="9747">
                  <c:v>41070.062997685185</c:v>
                </c:pt>
                <c:pt idx="9748">
                  <c:v>41070.063344907408</c:v>
                </c:pt>
                <c:pt idx="9749">
                  <c:v>41070.063692129632</c:v>
                </c:pt>
                <c:pt idx="9750">
                  <c:v>41070.064039351855</c:v>
                </c:pt>
                <c:pt idx="9751">
                  <c:v>41070.064386574071</c:v>
                </c:pt>
                <c:pt idx="9752">
                  <c:v>41070.064733796295</c:v>
                </c:pt>
                <c:pt idx="9753">
                  <c:v>41070.065081018518</c:v>
                </c:pt>
                <c:pt idx="9754">
                  <c:v>41070.065428240741</c:v>
                </c:pt>
                <c:pt idx="9755">
                  <c:v>41070.065775462965</c:v>
                </c:pt>
                <c:pt idx="9756">
                  <c:v>41070.066122685188</c:v>
                </c:pt>
                <c:pt idx="9757">
                  <c:v>41070.066469907404</c:v>
                </c:pt>
                <c:pt idx="9758">
                  <c:v>41070.066817129627</c:v>
                </c:pt>
                <c:pt idx="9759">
                  <c:v>41070.067164351851</c:v>
                </c:pt>
                <c:pt idx="9760">
                  <c:v>41070.067511574074</c:v>
                </c:pt>
                <c:pt idx="9761">
                  <c:v>41070.067858796298</c:v>
                </c:pt>
                <c:pt idx="9762">
                  <c:v>41070.068206018521</c:v>
                </c:pt>
                <c:pt idx="9763">
                  <c:v>41070.068553240744</c:v>
                </c:pt>
                <c:pt idx="9764">
                  <c:v>41070.06890046296</c:v>
                </c:pt>
                <c:pt idx="9765">
                  <c:v>41070.069247685184</c:v>
                </c:pt>
                <c:pt idx="9766">
                  <c:v>41070.069594907407</c:v>
                </c:pt>
                <c:pt idx="9767">
                  <c:v>41070.06994212963</c:v>
                </c:pt>
                <c:pt idx="9768">
                  <c:v>41070.070289351854</c:v>
                </c:pt>
                <c:pt idx="9769">
                  <c:v>41070.070636574077</c:v>
                </c:pt>
                <c:pt idx="9770">
                  <c:v>41070.070983796293</c:v>
                </c:pt>
                <c:pt idx="9771">
                  <c:v>41070.071331018517</c:v>
                </c:pt>
                <c:pt idx="9772">
                  <c:v>41070.07167824074</c:v>
                </c:pt>
                <c:pt idx="9773">
                  <c:v>41070.072025462963</c:v>
                </c:pt>
                <c:pt idx="9774">
                  <c:v>41070.072372685187</c:v>
                </c:pt>
                <c:pt idx="9775">
                  <c:v>41070.07271990741</c:v>
                </c:pt>
                <c:pt idx="9776">
                  <c:v>41070.073067129626</c:v>
                </c:pt>
                <c:pt idx="9777">
                  <c:v>41070.073414351849</c:v>
                </c:pt>
                <c:pt idx="9778">
                  <c:v>41070.073761574073</c:v>
                </c:pt>
                <c:pt idx="9779">
                  <c:v>41070.074108796296</c:v>
                </c:pt>
                <c:pt idx="9780">
                  <c:v>41070.074456018519</c:v>
                </c:pt>
                <c:pt idx="9781">
                  <c:v>41070.074803240743</c:v>
                </c:pt>
                <c:pt idx="9782">
                  <c:v>41070.075150462966</c:v>
                </c:pt>
                <c:pt idx="9783">
                  <c:v>41070.075497685182</c:v>
                </c:pt>
                <c:pt idx="9784">
                  <c:v>41070.075844907406</c:v>
                </c:pt>
                <c:pt idx="9785">
                  <c:v>41070.076192129629</c:v>
                </c:pt>
                <c:pt idx="9786">
                  <c:v>41070.076539351852</c:v>
                </c:pt>
                <c:pt idx="9787">
                  <c:v>41070.076886574076</c:v>
                </c:pt>
                <c:pt idx="9788">
                  <c:v>41070.077233796299</c:v>
                </c:pt>
                <c:pt idx="9789">
                  <c:v>41070.077581018515</c:v>
                </c:pt>
                <c:pt idx="9790">
                  <c:v>41070.077928240738</c:v>
                </c:pt>
                <c:pt idx="9791">
                  <c:v>41070.078275462962</c:v>
                </c:pt>
                <c:pt idx="9792">
                  <c:v>41070.078622685185</c:v>
                </c:pt>
                <c:pt idx="9793">
                  <c:v>41070.078969907408</c:v>
                </c:pt>
                <c:pt idx="9794">
                  <c:v>41070.079317129632</c:v>
                </c:pt>
                <c:pt idx="9795">
                  <c:v>41070.079664351855</c:v>
                </c:pt>
                <c:pt idx="9796">
                  <c:v>41070.080011574071</c:v>
                </c:pt>
                <c:pt idx="9797">
                  <c:v>41070.080358796295</c:v>
                </c:pt>
                <c:pt idx="9798">
                  <c:v>41070.080706018518</c:v>
                </c:pt>
                <c:pt idx="9799">
                  <c:v>41070.081053240741</c:v>
                </c:pt>
                <c:pt idx="9800">
                  <c:v>41070.081400462965</c:v>
                </c:pt>
                <c:pt idx="9801">
                  <c:v>41070.081747685188</c:v>
                </c:pt>
                <c:pt idx="9802">
                  <c:v>41070.082094907404</c:v>
                </c:pt>
                <c:pt idx="9803">
                  <c:v>41070.082442129627</c:v>
                </c:pt>
                <c:pt idx="9804">
                  <c:v>41070.082789351851</c:v>
                </c:pt>
                <c:pt idx="9805">
                  <c:v>41070.083136574074</c:v>
                </c:pt>
                <c:pt idx="9806">
                  <c:v>41070.083483796298</c:v>
                </c:pt>
                <c:pt idx="9807">
                  <c:v>41070.083831018521</c:v>
                </c:pt>
                <c:pt idx="9808">
                  <c:v>41070.084178240744</c:v>
                </c:pt>
                <c:pt idx="9809">
                  <c:v>41070.08452546296</c:v>
                </c:pt>
                <c:pt idx="9810">
                  <c:v>41070.084872685184</c:v>
                </c:pt>
                <c:pt idx="9811">
                  <c:v>41070.085219907407</c:v>
                </c:pt>
                <c:pt idx="9812">
                  <c:v>41070.08556712963</c:v>
                </c:pt>
                <c:pt idx="9813">
                  <c:v>41070.085914351854</c:v>
                </c:pt>
                <c:pt idx="9814">
                  <c:v>41070.086261574077</c:v>
                </c:pt>
                <c:pt idx="9815">
                  <c:v>41070.086608796293</c:v>
                </c:pt>
                <c:pt idx="9816">
                  <c:v>41070.086956018517</c:v>
                </c:pt>
                <c:pt idx="9817">
                  <c:v>41070.08730324074</c:v>
                </c:pt>
                <c:pt idx="9818">
                  <c:v>41070.087650462963</c:v>
                </c:pt>
                <c:pt idx="9819">
                  <c:v>41070.087997685187</c:v>
                </c:pt>
                <c:pt idx="9820">
                  <c:v>41070.08834490741</c:v>
                </c:pt>
                <c:pt idx="9821">
                  <c:v>41070.088692129626</c:v>
                </c:pt>
                <c:pt idx="9822">
                  <c:v>41070.089039351849</c:v>
                </c:pt>
                <c:pt idx="9823">
                  <c:v>41070.089386574073</c:v>
                </c:pt>
                <c:pt idx="9824">
                  <c:v>41070.089733796296</c:v>
                </c:pt>
                <c:pt idx="9825">
                  <c:v>41070.090081018519</c:v>
                </c:pt>
                <c:pt idx="9826">
                  <c:v>41070.090428240743</c:v>
                </c:pt>
                <c:pt idx="9827">
                  <c:v>41070.090775462966</c:v>
                </c:pt>
                <c:pt idx="9828">
                  <c:v>41070.091122685182</c:v>
                </c:pt>
                <c:pt idx="9829">
                  <c:v>41070.091469907406</c:v>
                </c:pt>
                <c:pt idx="9830">
                  <c:v>41070.091817129629</c:v>
                </c:pt>
                <c:pt idx="9831">
                  <c:v>41070.092164351852</c:v>
                </c:pt>
                <c:pt idx="9832">
                  <c:v>41070.092511574076</c:v>
                </c:pt>
                <c:pt idx="9833">
                  <c:v>41070.092858796299</c:v>
                </c:pt>
                <c:pt idx="9834">
                  <c:v>41070.093206018515</c:v>
                </c:pt>
                <c:pt idx="9835">
                  <c:v>41070.093553240738</c:v>
                </c:pt>
                <c:pt idx="9836">
                  <c:v>41070.093900462962</c:v>
                </c:pt>
                <c:pt idx="9837">
                  <c:v>41070.094247685185</c:v>
                </c:pt>
                <c:pt idx="9838">
                  <c:v>41070.094594907408</c:v>
                </c:pt>
                <c:pt idx="9839">
                  <c:v>41070.094942129632</c:v>
                </c:pt>
                <c:pt idx="9840">
                  <c:v>41070.095289351855</c:v>
                </c:pt>
                <c:pt idx="9841">
                  <c:v>41070.095636574071</c:v>
                </c:pt>
                <c:pt idx="9842">
                  <c:v>41070.095983796295</c:v>
                </c:pt>
                <c:pt idx="9843">
                  <c:v>41070.096331018518</c:v>
                </c:pt>
                <c:pt idx="9844">
                  <c:v>41070.096678240741</c:v>
                </c:pt>
                <c:pt idx="9845">
                  <c:v>41070.097025462965</c:v>
                </c:pt>
                <c:pt idx="9846">
                  <c:v>41070.097372685188</c:v>
                </c:pt>
                <c:pt idx="9847">
                  <c:v>41070.097719907404</c:v>
                </c:pt>
                <c:pt idx="9848">
                  <c:v>41070.098067129627</c:v>
                </c:pt>
                <c:pt idx="9849">
                  <c:v>41070.098414351851</c:v>
                </c:pt>
                <c:pt idx="9850">
                  <c:v>41070.098761574074</c:v>
                </c:pt>
                <c:pt idx="9851">
                  <c:v>41070.099108796298</c:v>
                </c:pt>
                <c:pt idx="9852">
                  <c:v>41070.099456018521</c:v>
                </c:pt>
                <c:pt idx="9853">
                  <c:v>41070.099803240744</c:v>
                </c:pt>
                <c:pt idx="9854">
                  <c:v>41070.10015046296</c:v>
                </c:pt>
                <c:pt idx="9855">
                  <c:v>41070.100497685184</c:v>
                </c:pt>
                <c:pt idx="9856">
                  <c:v>41070.100844907407</c:v>
                </c:pt>
                <c:pt idx="9857">
                  <c:v>41070.10119212963</c:v>
                </c:pt>
                <c:pt idx="9858">
                  <c:v>41070.101539351854</c:v>
                </c:pt>
                <c:pt idx="9859">
                  <c:v>41070.101886574077</c:v>
                </c:pt>
                <c:pt idx="9860">
                  <c:v>41070.102233796293</c:v>
                </c:pt>
                <c:pt idx="9861">
                  <c:v>41070.102581018517</c:v>
                </c:pt>
                <c:pt idx="9862">
                  <c:v>41070.10292824074</c:v>
                </c:pt>
                <c:pt idx="9863">
                  <c:v>41070.103275462963</c:v>
                </c:pt>
                <c:pt idx="9864">
                  <c:v>41070.103622685187</c:v>
                </c:pt>
                <c:pt idx="9865">
                  <c:v>41070.10396990741</c:v>
                </c:pt>
                <c:pt idx="9866">
                  <c:v>41070.104317129626</c:v>
                </c:pt>
                <c:pt idx="9867">
                  <c:v>41070.104664351849</c:v>
                </c:pt>
                <c:pt idx="9868">
                  <c:v>41070.105011574073</c:v>
                </c:pt>
                <c:pt idx="9869">
                  <c:v>41070.105358796296</c:v>
                </c:pt>
                <c:pt idx="9870">
                  <c:v>41070.105706018519</c:v>
                </c:pt>
                <c:pt idx="9871">
                  <c:v>41070.106053240743</c:v>
                </c:pt>
                <c:pt idx="9872">
                  <c:v>41070.106400462966</c:v>
                </c:pt>
                <c:pt idx="9873">
                  <c:v>41070.106747685182</c:v>
                </c:pt>
                <c:pt idx="9874">
                  <c:v>41070.107094907406</c:v>
                </c:pt>
                <c:pt idx="9875">
                  <c:v>41070.107442129629</c:v>
                </c:pt>
                <c:pt idx="9876">
                  <c:v>41070.107789351852</c:v>
                </c:pt>
                <c:pt idx="9877">
                  <c:v>41070.108136574076</c:v>
                </c:pt>
                <c:pt idx="9878">
                  <c:v>41070.108483796299</c:v>
                </c:pt>
                <c:pt idx="9879">
                  <c:v>41070.108831018515</c:v>
                </c:pt>
                <c:pt idx="9880">
                  <c:v>41070.109178240738</c:v>
                </c:pt>
                <c:pt idx="9881">
                  <c:v>41070.109525462962</c:v>
                </c:pt>
                <c:pt idx="9882">
                  <c:v>41070.109872685185</c:v>
                </c:pt>
                <c:pt idx="9883">
                  <c:v>41070.110219907408</c:v>
                </c:pt>
                <c:pt idx="9884">
                  <c:v>41070.110567129632</c:v>
                </c:pt>
                <c:pt idx="9885">
                  <c:v>41070.110914351855</c:v>
                </c:pt>
                <c:pt idx="9886">
                  <c:v>41070.111261574071</c:v>
                </c:pt>
                <c:pt idx="9887">
                  <c:v>41070.111608796295</c:v>
                </c:pt>
                <c:pt idx="9888">
                  <c:v>41070.111956018518</c:v>
                </c:pt>
                <c:pt idx="9889">
                  <c:v>41070.112303240741</c:v>
                </c:pt>
                <c:pt idx="9890">
                  <c:v>41070.112650462965</c:v>
                </c:pt>
                <c:pt idx="9891">
                  <c:v>41070.112997685188</c:v>
                </c:pt>
                <c:pt idx="9892">
                  <c:v>41070.113344907404</c:v>
                </c:pt>
                <c:pt idx="9893">
                  <c:v>41070.113692129627</c:v>
                </c:pt>
                <c:pt idx="9894">
                  <c:v>41070.114039351851</c:v>
                </c:pt>
                <c:pt idx="9895">
                  <c:v>41070.114386574074</c:v>
                </c:pt>
                <c:pt idx="9896">
                  <c:v>41070.114733796298</c:v>
                </c:pt>
                <c:pt idx="9897">
                  <c:v>41070.115081018521</c:v>
                </c:pt>
                <c:pt idx="9898">
                  <c:v>41070.115428240744</c:v>
                </c:pt>
                <c:pt idx="9899">
                  <c:v>41070.11577546296</c:v>
                </c:pt>
                <c:pt idx="9900">
                  <c:v>41070.116122685184</c:v>
                </c:pt>
                <c:pt idx="9901">
                  <c:v>41070.116469907407</c:v>
                </c:pt>
                <c:pt idx="9902">
                  <c:v>41070.11681712963</c:v>
                </c:pt>
                <c:pt idx="9903">
                  <c:v>41070.117164351854</c:v>
                </c:pt>
                <c:pt idx="9904">
                  <c:v>41070.117511574077</c:v>
                </c:pt>
                <c:pt idx="9905">
                  <c:v>41070.117858796293</c:v>
                </c:pt>
                <c:pt idx="9906">
                  <c:v>41070.118206018517</c:v>
                </c:pt>
                <c:pt idx="9907">
                  <c:v>41070.11855324074</c:v>
                </c:pt>
                <c:pt idx="9908">
                  <c:v>41070.118900462963</c:v>
                </c:pt>
                <c:pt idx="9909">
                  <c:v>41070.119247685187</c:v>
                </c:pt>
                <c:pt idx="9910">
                  <c:v>41070.11959490741</c:v>
                </c:pt>
                <c:pt idx="9911">
                  <c:v>41070.119942129626</c:v>
                </c:pt>
                <c:pt idx="9912">
                  <c:v>41070.120289351849</c:v>
                </c:pt>
                <c:pt idx="9913">
                  <c:v>41070.120636574073</c:v>
                </c:pt>
                <c:pt idx="9914">
                  <c:v>41070.120983796296</c:v>
                </c:pt>
                <c:pt idx="9915">
                  <c:v>41070.121331018519</c:v>
                </c:pt>
                <c:pt idx="9916">
                  <c:v>41070.121678240743</c:v>
                </c:pt>
                <c:pt idx="9917">
                  <c:v>41070.122025462966</c:v>
                </c:pt>
                <c:pt idx="9918">
                  <c:v>41070.122372685182</c:v>
                </c:pt>
                <c:pt idx="9919">
                  <c:v>41070.122719907406</c:v>
                </c:pt>
                <c:pt idx="9920">
                  <c:v>41070.123067129629</c:v>
                </c:pt>
                <c:pt idx="9921">
                  <c:v>41070.123414351852</c:v>
                </c:pt>
                <c:pt idx="9922">
                  <c:v>41070.123761574076</c:v>
                </c:pt>
                <c:pt idx="9923">
                  <c:v>41070.124108796299</c:v>
                </c:pt>
                <c:pt idx="9924">
                  <c:v>41070.124456018515</c:v>
                </c:pt>
                <c:pt idx="9925">
                  <c:v>41070.124803240738</c:v>
                </c:pt>
                <c:pt idx="9926">
                  <c:v>41070.125150462962</c:v>
                </c:pt>
                <c:pt idx="9927">
                  <c:v>41070.125497685185</c:v>
                </c:pt>
                <c:pt idx="9928">
                  <c:v>41070.125844907408</c:v>
                </c:pt>
                <c:pt idx="9929">
                  <c:v>41070.126192129632</c:v>
                </c:pt>
                <c:pt idx="9930">
                  <c:v>41070.126539351855</c:v>
                </c:pt>
                <c:pt idx="9931">
                  <c:v>41070.126886574071</c:v>
                </c:pt>
                <c:pt idx="9932">
                  <c:v>41070.127233796295</c:v>
                </c:pt>
                <c:pt idx="9933">
                  <c:v>41070.127581018518</c:v>
                </c:pt>
                <c:pt idx="9934">
                  <c:v>41070.127928240741</c:v>
                </c:pt>
                <c:pt idx="9935">
                  <c:v>41070.128275462965</c:v>
                </c:pt>
                <c:pt idx="9936">
                  <c:v>41070.128622685188</c:v>
                </c:pt>
                <c:pt idx="9937">
                  <c:v>41070.128969907404</c:v>
                </c:pt>
                <c:pt idx="9938">
                  <c:v>41070.129317129627</c:v>
                </c:pt>
                <c:pt idx="9939">
                  <c:v>41070.129664351851</c:v>
                </c:pt>
                <c:pt idx="9940">
                  <c:v>41070.130011574074</c:v>
                </c:pt>
                <c:pt idx="9941">
                  <c:v>41070.130358796298</c:v>
                </c:pt>
                <c:pt idx="9942">
                  <c:v>41070.130706018521</c:v>
                </c:pt>
                <c:pt idx="9943">
                  <c:v>41070.131053240744</c:v>
                </c:pt>
                <c:pt idx="9944">
                  <c:v>41070.13140046296</c:v>
                </c:pt>
                <c:pt idx="9945">
                  <c:v>41070.131747685184</c:v>
                </c:pt>
                <c:pt idx="9946">
                  <c:v>41070.132094907407</c:v>
                </c:pt>
                <c:pt idx="9947">
                  <c:v>41070.13244212963</c:v>
                </c:pt>
                <c:pt idx="9948">
                  <c:v>41070.132789351854</c:v>
                </c:pt>
                <c:pt idx="9949">
                  <c:v>41070.133136574077</c:v>
                </c:pt>
                <c:pt idx="9950">
                  <c:v>41070.133483796293</c:v>
                </c:pt>
                <c:pt idx="9951">
                  <c:v>41070.133831018517</c:v>
                </c:pt>
                <c:pt idx="9952">
                  <c:v>41070.13417824074</c:v>
                </c:pt>
                <c:pt idx="9953">
                  <c:v>41070.134525462963</c:v>
                </c:pt>
                <c:pt idx="9954">
                  <c:v>41070.134872685187</c:v>
                </c:pt>
                <c:pt idx="9955">
                  <c:v>41070.13521990741</c:v>
                </c:pt>
                <c:pt idx="9956">
                  <c:v>41070.135567129626</c:v>
                </c:pt>
                <c:pt idx="9957">
                  <c:v>41070.135914351849</c:v>
                </c:pt>
                <c:pt idx="9958">
                  <c:v>41070.136261574073</c:v>
                </c:pt>
                <c:pt idx="9959">
                  <c:v>41070.136608796296</c:v>
                </c:pt>
                <c:pt idx="9960">
                  <c:v>41070.136956018519</c:v>
                </c:pt>
                <c:pt idx="9961">
                  <c:v>41070.137303240743</c:v>
                </c:pt>
                <c:pt idx="9962">
                  <c:v>41070.137650462966</c:v>
                </c:pt>
                <c:pt idx="9963">
                  <c:v>41070.137997685182</c:v>
                </c:pt>
                <c:pt idx="9964">
                  <c:v>41070.138344907406</c:v>
                </c:pt>
                <c:pt idx="9965">
                  <c:v>41070.138692129629</c:v>
                </c:pt>
                <c:pt idx="9966">
                  <c:v>41070.139039351852</c:v>
                </c:pt>
                <c:pt idx="9967">
                  <c:v>41070.139386574076</c:v>
                </c:pt>
                <c:pt idx="9968">
                  <c:v>41070.139733796299</c:v>
                </c:pt>
                <c:pt idx="9969">
                  <c:v>41070.140081018515</c:v>
                </c:pt>
                <c:pt idx="9970">
                  <c:v>41070.140428240738</c:v>
                </c:pt>
                <c:pt idx="9971">
                  <c:v>41070.140775462962</c:v>
                </c:pt>
                <c:pt idx="9972">
                  <c:v>41070.141122685185</c:v>
                </c:pt>
                <c:pt idx="9973">
                  <c:v>41070.141469907408</c:v>
                </c:pt>
                <c:pt idx="9974">
                  <c:v>41070.141817129632</c:v>
                </c:pt>
                <c:pt idx="9975">
                  <c:v>41070.142164351855</c:v>
                </c:pt>
                <c:pt idx="9976">
                  <c:v>41070.142511574071</c:v>
                </c:pt>
                <c:pt idx="9977">
                  <c:v>41070.142858796295</c:v>
                </c:pt>
                <c:pt idx="9978">
                  <c:v>41070.143206018518</c:v>
                </c:pt>
                <c:pt idx="9979">
                  <c:v>41070.143553240741</c:v>
                </c:pt>
                <c:pt idx="9980">
                  <c:v>41070.143900462965</c:v>
                </c:pt>
                <c:pt idx="9981">
                  <c:v>41070.144247685188</c:v>
                </c:pt>
                <c:pt idx="9982">
                  <c:v>41070.144594907404</c:v>
                </c:pt>
                <c:pt idx="9983">
                  <c:v>41070.144942129627</c:v>
                </c:pt>
                <c:pt idx="9984">
                  <c:v>41070.145289351851</c:v>
                </c:pt>
                <c:pt idx="9985">
                  <c:v>41070.145636574074</c:v>
                </c:pt>
                <c:pt idx="9986">
                  <c:v>41070.145983796298</c:v>
                </c:pt>
                <c:pt idx="9987">
                  <c:v>41070.146331018521</c:v>
                </c:pt>
                <c:pt idx="9988">
                  <c:v>41070.146678240744</c:v>
                </c:pt>
                <c:pt idx="9989">
                  <c:v>41070.14702546296</c:v>
                </c:pt>
                <c:pt idx="9990">
                  <c:v>41070.147372685184</c:v>
                </c:pt>
                <c:pt idx="9991">
                  <c:v>41070.147719907407</c:v>
                </c:pt>
                <c:pt idx="9992">
                  <c:v>41070.14806712963</c:v>
                </c:pt>
                <c:pt idx="9993">
                  <c:v>41070.148414351854</c:v>
                </c:pt>
                <c:pt idx="9994">
                  <c:v>41070.148761574077</c:v>
                </c:pt>
                <c:pt idx="9995">
                  <c:v>41070.149108796293</c:v>
                </c:pt>
                <c:pt idx="9996">
                  <c:v>41070.149456018517</c:v>
                </c:pt>
                <c:pt idx="9997">
                  <c:v>41070.14980324074</c:v>
                </c:pt>
                <c:pt idx="9998">
                  <c:v>41070.150150462963</c:v>
                </c:pt>
                <c:pt idx="9999">
                  <c:v>41070.150497685187</c:v>
                </c:pt>
                <c:pt idx="10000">
                  <c:v>41070.15084490741</c:v>
                </c:pt>
                <c:pt idx="10001">
                  <c:v>41070.151192129626</c:v>
                </c:pt>
                <c:pt idx="10002">
                  <c:v>41070.151539351849</c:v>
                </c:pt>
                <c:pt idx="10003">
                  <c:v>41070.151886574073</c:v>
                </c:pt>
                <c:pt idx="10004">
                  <c:v>41070.152233796296</c:v>
                </c:pt>
                <c:pt idx="10005">
                  <c:v>41070.152581018519</c:v>
                </c:pt>
                <c:pt idx="10006">
                  <c:v>41070.152928240743</c:v>
                </c:pt>
                <c:pt idx="10007">
                  <c:v>41070.153275462966</c:v>
                </c:pt>
                <c:pt idx="10008">
                  <c:v>41070.153622685182</c:v>
                </c:pt>
                <c:pt idx="10009">
                  <c:v>41070.153969907406</c:v>
                </c:pt>
                <c:pt idx="10010">
                  <c:v>41070.154317129629</c:v>
                </c:pt>
                <c:pt idx="10011">
                  <c:v>41070.154664351852</c:v>
                </c:pt>
                <c:pt idx="10012">
                  <c:v>41070.155011574076</c:v>
                </c:pt>
                <c:pt idx="10013">
                  <c:v>41070.155358796299</c:v>
                </c:pt>
                <c:pt idx="10014">
                  <c:v>41070.155706018515</c:v>
                </c:pt>
                <c:pt idx="10015">
                  <c:v>41070.156053240738</c:v>
                </c:pt>
                <c:pt idx="10016">
                  <c:v>41070.156400462962</c:v>
                </c:pt>
                <c:pt idx="10017">
                  <c:v>41070.156747685185</c:v>
                </c:pt>
                <c:pt idx="10018">
                  <c:v>41070.157094907408</c:v>
                </c:pt>
                <c:pt idx="10019">
                  <c:v>41070.157442129632</c:v>
                </c:pt>
                <c:pt idx="10020">
                  <c:v>41070.157789351855</c:v>
                </c:pt>
                <c:pt idx="10021">
                  <c:v>41070.158136574071</c:v>
                </c:pt>
                <c:pt idx="10022">
                  <c:v>41070.158483796295</c:v>
                </c:pt>
                <c:pt idx="10023">
                  <c:v>41070.158831018518</c:v>
                </c:pt>
                <c:pt idx="10024">
                  <c:v>41070.159178240741</c:v>
                </c:pt>
                <c:pt idx="10025">
                  <c:v>41070.159525462965</c:v>
                </c:pt>
                <c:pt idx="10026">
                  <c:v>41070.159872685188</c:v>
                </c:pt>
                <c:pt idx="10027">
                  <c:v>41070.160219907404</c:v>
                </c:pt>
                <c:pt idx="10028">
                  <c:v>41070.160567129627</c:v>
                </c:pt>
                <c:pt idx="10029">
                  <c:v>41070.160914351851</c:v>
                </c:pt>
                <c:pt idx="10030">
                  <c:v>41070.161261574074</c:v>
                </c:pt>
                <c:pt idx="10031">
                  <c:v>41070.161608796298</c:v>
                </c:pt>
                <c:pt idx="10032">
                  <c:v>41070.161956018521</c:v>
                </c:pt>
                <c:pt idx="10033">
                  <c:v>41070.162303240744</c:v>
                </c:pt>
                <c:pt idx="10034">
                  <c:v>41070.16265046296</c:v>
                </c:pt>
                <c:pt idx="10035">
                  <c:v>41070.162997685184</c:v>
                </c:pt>
                <c:pt idx="10036">
                  <c:v>41070.163344907407</c:v>
                </c:pt>
                <c:pt idx="10037">
                  <c:v>41070.16369212963</c:v>
                </c:pt>
                <c:pt idx="10038">
                  <c:v>41070.164039351854</c:v>
                </c:pt>
                <c:pt idx="10039">
                  <c:v>41070.164386574077</c:v>
                </c:pt>
                <c:pt idx="10040">
                  <c:v>41070.164733796293</c:v>
                </c:pt>
                <c:pt idx="10041">
                  <c:v>41070.165081018517</c:v>
                </c:pt>
                <c:pt idx="10042">
                  <c:v>41070.16542824074</c:v>
                </c:pt>
                <c:pt idx="10043">
                  <c:v>41070.165775462963</c:v>
                </c:pt>
                <c:pt idx="10044">
                  <c:v>41070.166122685187</c:v>
                </c:pt>
                <c:pt idx="10045">
                  <c:v>41070.16646990741</c:v>
                </c:pt>
                <c:pt idx="10046">
                  <c:v>41070.166817129626</c:v>
                </c:pt>
                <c:pt idx="10047">
                  <c:v>41070.167164351849</c:v>
                </c:pt>
                <c:pt idx="10048">
                  <c:v>41070.167511574073</c:v>
                </c:pt>
                <c:pt idx="10049">
                  <c:v>41070.167858796296</c:v>
                </c:pt>
                <c:pt idx="10050">
                  <c:v>41070.168206018519</c:v>
                </c:pt>
                <c:pt idx="10051">
                  <c:v>41070.168553240743</c:v>
                </c:pt>
                <c:pt idx="10052">
                  <c:v>41070.168900462966</c:v>
                </c:pt>
                <c:pt idx="10053">
                  <c:v>41070.169247685182</c:v>
                </c:pt>
                <c:pt idx="10054">
                  <c:v>41070.169594907406</c:v>
                </c:pt>
                <c:pt idx="10055">
                  <c:v>41070.169942129629</c:v>
                </c:pt>
                <c:pt idx="10056">
                  <c:v>41070.170289351852</c:v>
                </c:pt>
                <c:pt idx="10057">
                  <c:v>41070.170636574076</c:v>
                </c:pt>
                <c:pt idx="10058">
                  <c:v>41070.170983796299</c:v>
                </c:pt>
                <c:pt idx="10059">
                  <c:v>41070.171331018515</c:v>
                </c:pt>
                <c:pt idx="10060">
                  <c:v>41070.171678240738</c:v>
                </c:pt>
                <c:pt idx="10061">
                  <c:v>41070.172025462962</c:v>
                </c:pt>
                <c:pt idx="10062">
                  <c:v>41070.172372685185</c:v>
                </c:pt>
                <c:pt idx="10063">
                  <c:v>41070.172719907408</c:v>
                </c:pt>
                <c:pt idx="10064">
                  <c:v>41070.173067129632</c:v>
                </c:pt>
                <c:pt idx="10065">
                  <c:v>41070.173414351855</c:v>
                </c:pt>
                <c:pt idx="10066">
                  <c:v>41070.173761574071</c:v>
                </c:pt>
                <c:pt idx="10067">
                  <c:v>41070.174108796295</c:v>
                </c:pt>
                <c:pt idx="10068">
                  <c:v>41070.174456018518</c:v>
                </c:pt>
                <c:pt idx="10069">
                  <c:v>41070.174803240741</c:v>
                </c:pt>
                <c:pt idx="10070">
                  <c:v>41070.175150462965</c:v>
                </c:pt>
                <c:pt idx="10071">
                  <c:v>41070.175497685188</c:v>
                </c:pt>
                <c:pt idx="10072">
                  <c:v>41070.175844907404</c:v>
                </c:pt>
                <c:pt idx="10073">
                  <c:v>41070.176192129627</c:v>
                </c:pt>
                <c:pt idx="10074">
                  <c:v>41070.176539351851</c:v>
                </c:pt>
                <c:pt idx="10075">
                  <c:v>41070.176886574074</c:v>
                </c:pt>
                <c:pt idx="10076">
                  <c:v>41070.177233796298</c:v>
                </c:pt>
                <c:pt idx="10077">
                  <c:v>41070.177581018521</c:v>
                </c:pt>
                <c:pt idx="10078">
                  <c:v>41070.177928240744</c:v>
                </c:pt>
                <c:pt idx="10079">
                  <c:v>41070.17827546296</c:v>
                </c:pt>
                <c:pt idx="10080">
                  <c:v>41070.178622685184</c:v>
                </c:pt>
                <c:pt idx="10081">
                  <c:v>41070.178969907407</c:v>
                </c:pt>
                <c:pt idx="10082">
                  <c:v>41070.17931712963</c:v>
                </c:pt>
                <c:pt idx="10083">
                  <c:v>41070.179664351854</c:v>
                </c:pt>
                <c:pt idx="10084">
                  <c:v>41070.180011574077</c:v>
                </c:pt>
                <c:pt idx="10085">
                  <c:v>41070.180358796293</c:v>
                </c:pt>
                <c:pt idx="10086">
                  <c:v>41070.180706018517</c:v>
                </c:pt>
                <c:pt idx="10087">
                  <c:v>41070.18105324074</c:v>
                </c:pt>
                <c:pt idx="10088">
                  <c:v>41070.181400462963</c:v>
                </c:pt>
                <c:pt idx="10089">
                  <c:v>41070.181747685187</c:v>
                </c:pt>
                <c:pt idx="10090">
                  <c:v>41070.18209490741</c:v>
                </c:pt>
                <c:pt idx="10091">
                  <c:v>41070.182442129626</c:v>
                </c:pt>
                <c:pt idx="10092">
                  <c:v>41070.182789351849</c:v>
                </c:pt>
                <c:pt idx="10093">
                  <c:v>41070.183136574073</c:v>
                </c:pt>
                <c:pt idx="10094">
                  <c:v>41070.183483796296</c:v>
                </c:pt>
                <c:pt idx="10095">
                  <c:v>41070.183831018519</c:v>
                </c:pt>
                <c:pt idx="10096">
                  <c:v>41070.184178240743</c:v>
                </c:pt>
                <c:pt idx="10097">
                  <c:v>41070.184525462966</c:v>
                </c:pt>
                <c:pt idx="10098">
                  <c:v>41070.184872685182</c:v>
                </c:pt>
                <c:pt idx="10099">
                  <c:v>41070.185219907406</c:v>
                </c:pt>
                <c:pt idx="10100">
                  <c:v>41070.185567129629</c:v>
                </c:pt>
                <c:pt idx="10101">
                  <c:v>41070.185914351852</c:v>
                </c:pt>
                <c:pt idx="10102">
                  <c:v>41070.186261574076</c:v>
                </c:pt>
                <c:pt idx="10103">
                  <c:v>41070.186608796299</c:v>
                </c:pt>
                <c:pt idx="10104">
                  <c:v>41070.186956018515</c:v>
                </c:pt>
                <c:pt idx="10105">
                  <c:v>41070.187303240738</c:v>
                </c:pt>
                <c:pt idx="10106">
                  <c:v>41070.187650462962</c:v>
                </c:pt>
                <c:pt idx="10107">
                  <c:v>41070.187997685185</c:v>
                </c:pt>
                <c:pt idx="10108">
                  <c:v>41070.188344907408</c:v>
                </c:pt>
                <c:pt idx="10109">
                  <c:v>41070.188692129632</c:v>
                </c:pt>
                <c:pt idx="10110">
                  <c:v>41070.189039351855</c:v>
                </c:pt>
                <c:pt idx="10111">
                  <c:v>41070.189386574071</c:v>
                </c:pt>
                <c:pt idx="10112">
                  <c:v>41070.189733796295</c:v>
                </c:pt>
                <c:pt idx="10113">
                  <c:v>41070.190081018518</c:v>
                </c:pt>
                <c:pt idx="10114">
                  <c:v>41070.190428240741</c:v>
                </c:pt>
                <c:pt idx="10115">
                  <c:v>41070.190775462965</c:v>
                </c:pt>
                <c:pt idx="10116">
                  <c:v>41070.191122685188</c:v>
                </c:pt>
                <c:pt idx="10117">
                  <c:v>41070.191469907404</c:v>
                </c:pt>
                <c:pt idx="10118">
                  <c:v>41070.191817129627</c:v>
                </c:pt>
                <c:pt idx="10119">
                  <c:v>41070.192164351851</c:v>
                </c:pt>
                <c:pt idx="10120">
                  <c:v>41070.192511574074</c:v>
                </c:pt>
                <c:pt idx="10121">
                  <c:v>41070.192858796298</c:v>
                </c:pt>
                <c:pt idx="10122">
                  <c:v>41070.193206018521</c:v>
                </c:pt>
                <c:pt idx="10123">
                  <c:v>41070.193553240744</c:v>
                </c:pt>
                <c:pt idx="10124">
                  <c:v>41070.19390046296</c:v>
                </c:pt>
                <c:pt idx="10125">
                  <c:v>41070.194247685184</c:v>
                </c:pt>
                <c:pt idx="10126">
                  <c:v>41070.194594907407</c:v>
                </c:pt>
                <c:pt idx="10127">
                  <c:v>41070.19494212963</c:v>
                </c:pt>
                <c:pt idx="10128">
                  <c:v>41070.195289351854</c:v>
                </c:pt>
                <c:pt idx="10129">
                  <c:v>41070.195636574077</c:v>
                </c:pt>
                <c:pt idx="10130">
                  <c:v>41070.195983796293</c:v>
                </c:pt>
                <c:pt idx="10131">
                  <c:v>41070.196331018517</c:v>
                </c:pt>
                <c:pt idx="10132">
                  <c:v>41070.19667824074</c:v>
                </c:pt>
                <c:pt idx="10133">
                  <c:v>41070.197025462963</c:v>
                </c:pt>
                <c:pt idx="10134">
                  <c:v>41070.197372685187</c:v>
                </c:pt>
                <c:pt idx="10135">
                  <c:v>41070.19771990741</c:v>
                </c:pt>
                <c:pt idx="10136">
                  <c:v>41070.198067129626</c:v>
                </c:pt>
                <c:pt idx="10137">
                  <c:v>41070.198414351849</c:v>
                </c:pt>
                <c:pt idx="10138">
                  <c:v>41070.198761574073</c:v>
                </c:pt>
                <c:pt idx="10139">
                  <c:v>41070.199108796296</c:v>
                </c:pt>
                <c:pt idx="10140">
                  <c:v>41070.199456018519</c:v>
                </c:pt>
                <c:pt idx="10141">
                  <c:v>41070.199803240743</c:v>
                </c:pt>
                <c:pt idx="10142">
                  <c:v>41070.200150462966</c:v>
                </c:pt>
                <c:pt idx="10143">
                  <c:v>41070.200497685182</c:v>
                </c:pt>
                <c:pt idx="10144">
                  <c:v>41070.200844907406</c:v>
                </c:pt>
                <c:pt idx="10145">
                  <c:v>41070.201192129629</c:v>
                </c:pt>
                <c:pt idx="10146">
                  <c:v>41070.201539351852</c:v>
                </c:pt>
                <c:pt idx="10147">
                  <c:v>41070.201886574076</c:v>
                </c:pt>
                <c:pt idx="10148">
                  <c:v>41070.202233796299</c:v>
                </c:pt>
                <c:pt idx="10149">
                  <c:v>41070.202581018515</c:v>
                </c:pt>
                <c:pt idx="10150">
                  <c:v>41070.202928240738</c:v>
                </c:pt>
                <c:pt idx="10151">
                  <c:v>41070.203275462962</c:v>
                </c:pt>
                <c:pt idx="10152">
                  <c:v>41070.203622685185</c:v>
                </c:pt>
                <c:pt idx="10153">
                  <c:v>41070.203969907408</c:v>
                </c:pt>
                <c:pt idx="10154">
                  <c:v>41070.204317129632</c:v>
                </c:pt>
                <c:pt idx="10155">
                  <c:v>41070.204664351855</c:v>
                </c:pt>
                <c:pt idx="10156">
                  <c:v>41070.205011574071</c:v>
                </c:pt>
                <c:pt idx="10157">
                  <c:v>41070.205358796295</c:v>
                </c:pt>
                <c:pt idx="10158">
                  <c:v>41070.205706018518</c:v>
                </c:pt>
                <c:pt idx="10159">
                  <c:v>41070.206053240741</c:v>
                </c:pt>
                <c:pt idx="10160">
                  <c:v>41070.206400462965</c:v>
                </c:pt>
                <c:pt idx="10161">
                  <c:v>41070.206747685188</c:v>
                </c:pt>
                <c:pt idx="10162">
                  <c:v>41070.207094907404</c:v>
                </c:pt>
                <c:pt idx="10163">
                  <c:v>41070.207442129627</c:v>
                </c:pt>
                <c:pt idx="10164">
                  <c:v>41070.207789351851</c:v>
                </c:pt>
                <c:pt idx="10165">
                  <c:v>41070.208136574074</c:v>
                </c:pt>
                <c:pt idx="10166">
                  <c:v>41070.208483796298</c:v>
                </c:pt>
                <c:pt idx="10167">
                  <c:v>41070.208831018521</c:v>
                </c:pt>
                <c:pt idx="10168">
                  <c:v>41070.209178240744</c:v>
                </c:pt>
                <c:pt idx="10169">
                  <c:v>41070.20952546296</c:v>
                </c:pt>
                <c:pt idx="10170">
                  <c:v>41070.209872685184</c:v>
                </c:pt>
                <c:pt idx="10171">
                  <c:v>41070.210219907407</c:v>
                </c:pt>
                <c:pt idx="10172">
                  <c:v>41070.21056712963</c:v>
                </c:pt>
                <c:pt idx="10173">
                  <c:v>41070.210914351854</c:v>
                </c:pt>
                <c:pt idx="10174">
                  <c:v>41070.211261574077</c:v>
                </c:pt>
                <c:pt idx="10175">
                  <c:v>41070.211608796293</c:v>
                </c:pt>
                <c:pt idx="10176">
                  <c:v>41070.211956018517</c:v>
                </c:pt>
                <c:pt idx="10177">
                  <c:v>41070.21230324074</c:v>
                </c:pt>
                <c:pt idx="10178">
                  <c:v>41070.212650462963</c:v>
                </c:pt>
                <c:pt idx="10179">
                  <c:v>41070.212997685187</c:v>
                </c:pt>
                <c:pt idx="10180">
                  <c:v>41070.21334490741</c:v>
                </c:pt>
                <c:pt idx="10181">
                  <c:v>41070.213692129626</c:v>
                </c:pt>
                <c:pt idx="10182">
                  <c:v>41070.214039351849</c:v>
                </c:pt>
                <c:pt idx="10183">
                  <c:v>41070.214386574073</c:v>
                </c:pt>
                <c:pt idx="10184">
                  <c:v>41070.214733796296</c:v>
                </c:pt>
                <c:pt idx="10185">
                  <c:v>41070.215081018519</c:v>
                </c:pt>
                <c:pt idx="10186">
                  <c:v>41070.215428240743</c:v>
                </c:pt>
                <c:pt idx="10187">
                  <c:v>41070.215775462966</c:v>
                </c:pt>
                <c:pt idx="10188">
                  <c:v>41070.216122685182</c:v>
                </c:pt>
                <c:pt idx="10189">
                  <c:v>41070.216469907406</c:v>
                </c:pt>
                <c:pt idx="10190">
                  <c:v>41070.216817129629</c:v>
                </c:pt>
                <c:pt idx="10191">
                  <c:v>41070.217164351852</c:v>
                </c:pt>
                <c:pt idx="10192">
                  <c:v>41070.217511574076</c:v>
                </c:pt>
                <c:pt idx="10193">
                  <c:v>41070.217858796299</c:v>
                </c:pt>
                <c:pt idx="10194">
                  <c:v>41070.218206018515</c:v>
                </c:pt>
                <c:pt idx="10195">
                  <c:v>41070.218553240738</c:v>
                </c:pt>
                <c:pt idx="10196">
                  <c:v>41070.218900462962</c:v>
                </c:pt>
                <c:pt idx="10197">
                  <c:v>41070.219247685185</c:v>
                </c:pt>
                <c:pt idx="10198">
                  <c:v>41070.219594907408</c:v>
                </c:pt>
                <c:pt idx="10199">
                  <c:v>41070.219942129632</c:v>
                </c:pt>
                <c:pt idx="10200">
                  <c:v>41070.220289351855</c:v>
                </c:pt>
                <c:pt idx="10201">
                  <c:v>41070.220636574071</c:v>
                </c:pt>
                <c:pt idx="10202">
                  <c:v>41070.220983796295</c:v>
                </c:pt>
                <c:pt idx="10203">
                  <c:v>41070.221331018518</c:v>
                </c:pt>
                <c:pt idx="10204">
                  <c:v>41070.221678240741</c:v>
                </c:pt>
                <c:pt idx="10205">
                  <c:v>41070.222025462965</c:v>
                </c:pt>
                <c:pt idx="10206">
                  <c:v>41070.222372685188</c:v>
                </c:pt>
                <c:pt idx="10207">
                  <c:v>41070.222719907404</c:v>
                </c:pt>
                <c:pt idx="10208">
                  <c:v>41070.223067129627</c:v>
                </c:pt>
                <c:pt idx="10209">
                  <c:v>41070.223414351851</c:v>
                </c:pt>
                <c:pt idx="10210">
                  <c:v>41070.223761574074</c:v>
                </c:pt>
                <c:pt idx="10211">
                  <c:v>41070.224108796298</c:v>
                </c:pt>
                <c:pt idx="10212">
                  <c:v>41070.224456018521</c:v>
                </c:pt>
                <c:pt idx="10213">
                  <c:v>41070.224803240744</c:v>
                </c:pt>
                <c:pt idx="10214">
                  <c:v>41070.22515046296</c:v>
                </c:pt>
                <c:pt idx="10215">
                  <c:v>41070.225497685184</c:v>
                </c:pt>
                <c:pt idx="10216">
                  <c:v>41070.225844907407</c:v>
                </c:pt>
                <c:pt idx="10217">
                  <c:v>41070.22619212963</c:v>
                </c:pt>
                <c:pt idx="10218">
                  <c:v>41070.226539351854</c:v>
                </c:pt>
                <c:pt idx="10219">
                  <c:v>41070.226886574077</c:v>
                </c:pt>
                <c:pt idx="10220">
                  <c:v>41070.227233796293</c:v>
                </c:pt>
                <c:pt idx="10221">
                  <c:v>41070.227581018517</c:v>
                </c:pt>
                <c:pt idx="10222">
                  <c:v>41070.22792824074</c:v>
                </c:pt>
                <c:pt idx="10223">
                  <c:v>41070.228275462963</c:v>
                </c:pt>
                <c:pt idx="10224">
                  <c:v>41070.228622685187</c:v>
                </c:pt>
                <c:pt idx="10225">
                  <c:v>41070.22896990741</c:v>
                </c:pt>
                <c:pt idx="10226">
                  <c:v>41070.229317129626</c:v>
                </c:pt>
                <c:pt idx="10227">
                  <c:v>41070.229664351849</c:v>
                </c:pt>
                <c:pt idx="10228">
                  <c:v>41070.230011574073</c:v>
                </c:pt>
                <c:pt idx="10229">
                  <c:v>41070.230358796296</c:v>
                </c:pt>
                <c:pt idx="10230">
                  <c:v>41070.230706018519</c:v>
                </c:pt>
                <c:pt idx="10231">
                  <c:v>41070.231053240743</c:v>
                </c:pt>
                <c:pt idx="10232">
                  <c:v>41070.231400462966</c:v>
                </c:pt>
                <c:pt idx="10233">
                  <c:v>41070.231747685182</c:v>
                </c:pt>
                <c:pt idx="10234">
                  <c:v>41070.232094907406</c:v>
                </c:pt>
                <c:pt idx="10235">
                  <c:v>41070.232442129629</c:v>
                </c:pt>
                <c:pt idx="10236">
                  <c:v>41070.232789351852</c:v>
                </c:pt>
                <c:pt idx="10237">
                  <c:v>41070.233136574076</c:v>
                </c:pt>
                <c:pt idx="10238">
                  <c:v>41070.233483796299</c:v>
                </c:pt>
                <c:pt idx="10239">
                  <c:v>41070.233831018515</c:v>
                </c:pt>
                <c:pt idx="10240">
                  <c:v>41070.234178240738</c:v>
                </c:pt>
                <c:pt idx="10241">
                  <c:v>41070.234525462962</c:v>
                </c:pt>
                <c:pt idx="10242">
                  <c:v>41070.234872685185</c:v>
                </c:pt>
                <c:pt idx="10243">
                  <c:v>41070.235219907408</c:v>
                </c:pt>
                <c:pt idx="10244">
                  <c:v>41070.235567129632</c:v>
                </c:pt>
                <c:pt idx="10245">
                  <c:v>41070.235914351855</c:v>
                </c:pt>
                <c:pt idx="10246">
                  <c:v>41070.236261574071</c:v>
                </c:pt>
                <c:pt idx="10247">
                  <c:v>41070.236608796295</c:v>
                </c:pt>
                <c:pt idx="10248">
                  <c:v>41070.236956018518</c:v>
                </c:pt>
                <c:pt idx="10249">
                  <c:v>41070.237303240741</c:v>
                </c:pt>
                <c:pt idx="10250">
                  <c:v>41070.237650462965</c:v>
                </c:pt>
                <c:pt idx="10251">
                  <c:v>41070.237997685188</c:v>
                </c:pt>
                <c:pt idx="10252">
                  <c:v>41070.238344907404</c:v>
                </c:pt>
                <c:pt idx="10253">
                  <c:v>41070.238692129627</c:v>
                </c:pt>
                <c:pt idx="10254">
                  <c:v>41070.239039351851</c:v>
                </c:pt>
                <c:pt idx="10255">
                  <c:v>41070.239386574074</c:v>
                </c:pt>
                <c:pt idx="10256">
                  <c:v>41070.239733796298</c:v>
                </c:pt>
                <c:pt idx="10257">
                  <c:v>41070.240081018521</c:v>
                </c:pt>
                <c:pt idx="10258">
                  <c:v>41070.240428240744</c:v>
                </c:pt>
                <c:pt idx="10259">
                  <c:v>41070.24077546296</c:v>
                </c:pt>
                <c:pt idx="10260">
                  <c:v>41070.241122685184</c:v>
                </c:pt>
                <c:pt idx="10261">
                  <c:v>41070.241469907407</c:v>
                </c:pt>
                <c:pt idx="10262">
                  <c:v>41070.24181712963</c:v>
                </c:pt>
                <c:pt idx="10263">
                  <c:v>41070.242164351854</c:v>
                </c:pt>
                <c:pt idx="10264">
                  <c:v>41070.242511574077</c:v>
                </c:pt>
                <c:pt idx="10265">
                  <c:v>41070.242858796293</c:v>
                </c:pt>
                <c:pt idx="10266">
                  <c:v>41070.243206018517</c:v>
                </c:pt>
                <c:pt idx="10267">
                  <c:v>41070.24355324074</c:v>
                </c:pt>
                <c:pt idx="10268">
                  <c:v>41070.243900462963</c:v>
                </c:pt>
                <c:pt idx="10269">
                  <c:v>41070.244247685187</c:v>
                </c:pt>
                <c:pt idx="10270">
                  <c:v>41070.24459490741</c:v>
                </c:pt>
                <c:pt idx="10271">
                  <c:v>41070.244942129626</c:v>
                </c:pt>
                <c:pt idx="10272">
                  <c:v>41070.245289351849</c:v>
                </c:pt>
                <c:pt idx="10273">
                  <c:v>41070.245636574073</c:v>
                </c:pt>
                <c:pt idx="10274">
                  <c:v>41070.245983796296</c:v>
                </c:pt>
                <c:pt idx="10275">
                  <c:v>41070.246331018519</c:v>
                </c:pt>
                <c:pt idx="10276">
                  <c:v>41070.246678240743</c:v>
                </c:pt>
                <c:pt idx="10277">
                  <c:v>41070.247025462966</c:v>
                </c:pt>
                <c:pt idx="10278">
                  <c:v>41070.247372685182</c:v>
                </c:pt>
                <c:pt idx="10279">
                  <c:v>41070.247719907406</c:v>
                </c:pt>
                <c:pt idx="10280">
                  <c:v>41070.248067129629</c:v>
                </c:pt>
                <c:pt idx="10281">
                  <c:v>41070.248414351852</c:v>
                </c:pt>
                <c:pt idx="10282">
                  <c:v>41070.248761574076</c:v>
                </c:pt>
                <c:pt idx="10283">
                  <c:v>41070.249108796299</c:v>
                </c:pt>
                <c:pt idx="10284">
                  <c:v>41070.249456018515</c:v>
                </c:pt>
                <c:pt idx="10285">
                  <c:v>41070.249803240738</c:v>
                </c:pt>
                <c:pt idx="10286">
                  <c:v>41070.250150462962</c:v>
                </c:pt>
                <c:pt idx="10287">
                  <c:v>41070.250497685185</c:v>
                </c:pt>
                <c:pt idx="10288">
                  <c:v>41070.250844907408</c:v>
                </c:pt>
                <c:pt idx="10289">
                  <c:v>41070.251192129632</c:v>
                </c:pt>
                <c:pt idx="10290">
                  <c:v>41070.251539351855</c:v>
                </c:pt>
                <c:pt idx="10291">
                  <c:v>41070.251886574071</c:v>
                </c:pt>
                <c:pt idx="10292">
                  <c:v>41070.252233796295</c:v>
                </c:pt>
                <c:pt idx="10293">
                  <c:v>41070.252581018518</c:v>
                </c:pt>
                <c:pt idx="10294">
                  <c:v>41070.252928240741</c:v>
                </c:pt>
                <c:pt idx="10295">
                  <c:v>41070.253275462965</c:v>
                </c:pt>
                <c:pt idx="10296">
                  <c:v>41070.253622685188</c:v>
                </c:pt>
                <c:pt idx="10297">
                  <c:v>41070.253969907404</c:v>
                </c:pt>
                <c:pt idx="10298">
                  <c:v>41070.254317129627</c:v>
                </c:pt>
                <c:pt idx="10299">
                  <c:v>41070.254664351851</c:v>
                </c:pt>
                <c:pt idx="10300">
                  <c:v>41070.255011574074</c:v>
                </c:pt>
                <c:pt idx="10301">
                  <c:v>41070.255358796298</c:v>
                </c:pt>
                <c:pt idx="10302">
                  <c:v>41070.255706018521</c:v>
                </c:pt>
                <c:pt idx="10303">
                  <c:v>41070.256053240744</c:v>
                </c:pt>
                <c:pt idx="10304">
                  <c:v>41070.25640046296</c:v>
                </c:pt>
                <c:pt idx="10305">
                  <c:v>41070.256747685184</c:v>
                </c:pt>
                <c:pt idx="10306">
                  <c:v>41070.257094907407</c:v>
                </c:pt>
                <c:pt idx="10307">
                  <c:v>41070.25744212963</c:v>
                </c:pt>
                <c:pt idx="10308">
                  <c:v>41070.257789351854</c:v>
                </c:pt>
                <c:pt idx="10309">
                  <c:v>41070.258136574077</c:v>
                </c:pt>
                <c:pt idx="10310">
                  <c:v>41070.258483796293</c:v>
                </c:pt>
                <c:pt idx="10311">
                  <c:v>41070.258831018517</c:v>
                </c:pt>
                <c:pt idx="10312">
                  <c:v>41070.25917824074</c:v>
                </c:pt>
                <c:pt idx="10313">
                  <c:v>41070.259525462963</c:v>
                </c:pt>
                <c:pt idx="10314">
                  <c:v>41070.259872685187</c:v>
                </c:pt>
                <c:pt idx="10315">
                  <c:v>41070.26021990741</c:v>
                </c:pt>
                <c:pt idx="10316">
                  <c:v>41070.260567129626</c:v>
                </c:pt>
                <c:pt idx="10317">
                  <c:v>41070.260914351849</c:v>
                </c:pt>
                <c:pt idx="10318">
                  <c:v>41070.261261574073</c:v>
                </c:pt>
                <c:pt idx="10319">
                  <c:v>41070.261608796296</c:v>
                </c:pt>
                <c:pt idx="10320">
                  <c:v>41070.261956018519</c:v>
                </c:pt>
                <c:pt idx="10321">
                  <c:v>41070.262303240743</c:v>
                </c:pt>
                <c:pt idx="10322">
                  <c:v>41070.262650462966</c:v>
                </c:pt>
                <c:pt idx="10323">
                  <c:v>41070.262997685182</c:v>
                </c:pt>
                <c:pt idx="10324">
                  <c:v>41070.263344907406</c:v>
                </c:pt>
                <c:pt idx="10325">
                  <c:v>41070.263692129629</c:v>
                </c:pt>
                <c:pt idx="10326">
                  <c:v>41070.264039351852</c:v>
                </c:pt>
                <c:pt idx="10327">
                  <c:v>41070.264386574076</c:v>
                </c:pt>
                <c:pt idx="10328">
                  <c:v>41070.264733796299</c:v>
                </c:pt>
                <c:pt idx="10329">
                  <c:v>41070.265081018515</c:v>
                </c:pt>
                <c:pt idx="10330">
                  <c:v>41070.265428240738</c:v>
                </c:pt>
                <c:pt idx="10331">
                  <c:v>41070.265775462962</c:v>
                </c:pt>
                <c:pt idx="10332">
                  <c:v>41070.266122685185</c:v>
                </c:pt>
                <c:pt idx="10333">
                  <c:v>41070.266469907408</c:v>
                </c:pt>
                <c:pt idx="10334">
                  <c:v>41070.266817129632</c:v>
                </c:pt>
                <c:pt idx="10335">
                  <c:v>41070.267164351855</c:v>
                </c:pt>
                <c:pt idx="10336">
                  <c:v>41070.267511574071</c:v>
                </c:pt>
                <c:pt idx="10337">
                  <c:v>41070.267858796295</c:v>
                </c:pt>
                <c:pt idx="10338">
                  <c:v>41070.268206018518</c:v>
                </c:pt>
                <c:pt idx="10339">
                  <c:v>41070.268553240741</c:v>
                </c:pt>
                <c:pt idx="10340">
                  <c:v>41070.268900462965</c:v>
                </c:pt>
                <c:pt idx="10341">
                  <c:v>41070.269247685188</c:v>
                </c:pt>
                <c:pt idx="10342">
                  <c:v>41070.269594907404</c:v>
                </c:pt>
                <c:pt idx="10343">
                  <c:v>41070.269942129627</c:v>
                </c:pt>
                <c:pt idx="10344">
                  <c:v>41070.270289351851</c:v>
                </c:pt>
                <c:pt idx="10345">
                  <c:v>41070.270636574074</c:v>
                </c:pt>
                <c:pt idx="10346">
                  <c:v>41070.270983796298</c:v>
                </c:pt>
                <c:pt idx="10347">
                  <c:v>41070.271331018521</c:v>
                </c:pt>
                <c:pt idx="10348">
                  <c:v>41070.271678240744</c:v>
                </c:pt>
                <c:pt idx="10349">
                  <c:v>41070.27202546296</c:v>
                </c:pt>
                <c:pt idx="10350">
                  <c:v>41070.272372685184</c:v>
                </c:pt>
                <c:pt idx="10351">
                  <c:v>41070.272719907407</c:v>
                </c:pt>
                <c:pt idx="10352">
                  <c:v>41070.27306712963</c:v>
                </c:pt>
                <c:pt idx="10353">
                  <c:v>41070.273414351854</c:v>
                </c:pt>
                <c:pt idx="10354">
                  <c:v>41070.273761574077</c:v>
                </c:pt>
                <c:pt idx="10355">
                  <c:v>41070.274108796293</c:v>
                </c:pt>
                <c:pt idx="10356">
                  <c:v>41070.274456018517</c:v>
                </c:pt>
                <c:pt idx="10357">
                  <c:v>41070.27480324074</c:v>
                </c:pt>
                <c:pt idx="10358">
                  <c:v>41070.275150462963</c:v>
                </c:pt>
                <c:pt idx="10359">
                  <c:v>41070.275497685187</c:v>
                </c:pt>
                <c:pt idx="10360">
                  <c:v>41070.27584490741</c:v>
                </c:pt>
                <c:pt idx="10361">
                  <c:v>41070.276192129626</c:v>
                </c:pt>
                <c:pt idx="10362">
                  <c:v>41070.276539351849</c:v>
                </c:pt>
                <c:pt idx="10363">
                  <c:v>41070.276886574073</c:v>
                </c:pt>
                <c:pt idx="10364">
                  <c:v>41070.277233796296</c:v>
                </c:pt>
                <c:pt idx="10365">
                  <c:v>41070.277581018519</c:v>
                </c:pt>
                <c:pt idx="10366">
                  <c:v>41070.277928240743</c:v>
                </c:pt>
                <c:pt idx="10367">
                  <c:v>41070.278275462966</c:v>
                </c:pt>
                <c:pt idx="10368">
                  <c:v>41070.278622685182</c:v>
                </c:pt>
                <c:pt idx="10369">
                  <c:v>41070.278969907406</c:v>
                </c:pt>
                <c:pt idx="10370">
                  <c:v>41070.279317129629</c:v>
                </c:pt>
                <c:pt idx="10371">
                  <c:v>41070.279664351852</c:v>
                </c:pt>
                <c:pt idx="10372">
                  <c:v>41070.280011574076</c:v>
                </c:pt>
                <c:pt idx="10373">
                  <c:v>41070.280358796299</c:v>
                </c:pt>
                <c:pt idx="10374">
                  <c:v>41070.280706018515</c:v>
                </c:pt>
                <c:pt idx="10375">
                  <c:v>41070.281053240738</c:v>
                </c:pt>
                <c:pt idx="10376">
                  <c:v>41070.281400462962</c:v>
                </c:pt>
                <c:pt idx="10377">
                  <c:v>41070.281747685185</c:v>
                </c:pt>
                <c:pt idx="10378">
                  <c:v>41070.282094907408</c:v>
                </c:pt>
                <c:pt idx="10379">
                  <c:v>41070.282442129632</c:v>
                </c:pt>
                <c:pt idx="10380">
                  <c:v>41070.282789351855</c:v>
                </c:pt>
                <c:pt idx="10381">
                  <c:v>41070.283136574071</c:v>
                </c:pt>
                <c:pt idx="10382">
                  <c:v>41070.283483796295</c:v>
                </c:pt>
                <c:pt idx="10383">
                  <c:v>41070.283831018518</c:v>
                </c:pt>
                <c:pt idx="10384">
                  <c:v>41070.284178240741</c:v>
                </c:pt>
                <c:pt idx="10385">
                  <c:v>41070.284525462965</c:v>
                </c:pt>
                <c:pt idx="10386">
                  <c:v>41070.284872685188</c:v>
                </c:pt>
                <c:pt idx="10387">
                  <c:v>41070.285219907404</c:v>
                </c:pt>
                <c:pt idx="10388">
                  <c:v>41070.285567129627</c:v>
                </c:pt>
                <c:pt idx="10389">
                  <c:v>41070.285914351851</c:v>
                </c:pt>
                <c:pt idx="10390">
                  <c:v>41070.286261574074</c:v>
                </c:pt>
                <c:pt idx="10391">
                  <c:v>41070.286608796298</c:v>
                </c:pt>
                <c:pt idx="10392">
                  <c:v>41070.286956018521</c:v>
                </c:pt>
                <c:pt idx="10393">
                  <c:v>41070.287303240744</c:v>
                </c:pt>
                <c:pt idx="10394">
                  <c:v>41070.28765046296</c:v>
                </c:pt>
                <c:pt idx="10395">
                  <c:v>41070.287997685184</c:v>
                </c:pt>
                <c:pt idx="10396">
                  <c:v>41070.288344907407</c:v>
                </c:pt>
                <c:pt idx="10397">
                  <c:v>41070.28869212963</c:v>
                </c:pt>
                <c:pt idx="10398">
                  <c:v>41070.289039351854</c:v>
                </c:pt>
                <c:pt idx="10399">
                  <c:v>41070.289386574077</c:v>
                </c:pt>
                <c:pt idx="10400">
                  <c:v>41070.289733796293</c:v>
                </c:pt>
                <c:pt idx="10401">
                  <c:v>41070.290081018517</c:v>
                </c:pt>
                <c:pt idx="10402">
                  <c:v>41070.29042824074</c:v>
                </c:pt>
                <c:pt idx="10403">
                  <c:v>41070.290775462963</c:v>
                </c:pt>
                <c:pt idx="10404">
                  <c:v>41070.291122685187</c:v>
                </c:pt>
                <c:pt idx="10405">
                  <c:v>41070.29146990741</c:v>
                </c:pt>
                <c:pt idx="10406">
                  <c:v>41070.291817129626</c:v>
                </c:pt>
                <c:pt idx="10407">
                  <c:v>41070.292164351849</c:v>
                </c:pt>
                <c:pt idx="10408">
                  <c:v>41070.292511574073</c:v>
                </c:pt>
                <c:pt idx="10409">
                  <c:v>41070.292858796296</c:v>
                </c:pt>
                <c:pt idx="10410">
                  <c:v>41070.293206018519</c:v>
                </c:pt>
                <c:pt idx="10411">
                  <c:v>41070.293553240743</c:v>
                </c:pt>
                <c:pt idx="10412">
                  <c:v>41070.293900462966</c:v>
                </c:pt>
                <c:pt idx="10413">
                  <c:v>41070.294247685182</c:v>
                </c:pt>
                <c:pt idx="10414">
                  <c:v>41070.294594907406</c:v>
                </c:pt>
                <c:pt idx="10415">
                  <c:v>41070.294942129629</c:v>
                </c:pt>
                <c:pt idx="10416">
                  <c:v>41070.295289351852</c:v>
                </c:pt>
                <c:pt idx="10417">
                  <c:v>41070.295636574076</c:v>
                </c:pt>
                <c:pt idx="10418">
                  <c:v>41070.295983796299</c:v>
                </c:pt>
                <c:pt idx="10419">
                  <c:v>41070.296331018515</c:v>
                </c:pt>
                <c:pt idx="10420">
                  <c:v>41070.296678240738</c:v>
                </c:pt>
                <c:pt idx="10421">
                  <c:v>41070.297025462962</c:v>
                </c:pt>
                <c:pt idx="10422">
                  <c:v>41070.297372685185</c:v>
                </c:pt>
                <c:pt idx="10423">
                  <c:v>41070.297719907408</c:v>
                </c:pt>
                <c:pt idx="10424">
                  <c:v>41070.298067129632</c:v>
                </c:pt>
                <c:pt idx="10425">
                  <c:v>41070.298414351855</c:v>
                </c:pt>
                <c:pt idx="10426">
                  <c:v>41070.298761574071</c:v>
                </c:pt>
                <c:pt idx="10427">
                  <c:v>41070.299108796295</c:v>
                </c:pt>
                <c:pt idx="10428">
                  <c:v>41070.299456018518</c:v>
                </c:pt>
                <c:pt idx="10429">
                  <c:v>41070.299803240741</c:v>
                </c:pt>
                <c:pt idx="10430">
                  <c:v>41070.300150462965</c:v>
                </c:pt>
                <c:pt idx="10431">
                  <c:v>41070.300497685188</c:v>
                </c:pt>
                <c:pt idx="10432">
                  <c:v>41070.300844907404</c:v>
                </c:pt>
                <c:pt idx="10433">
                  <c:v>41070.301192129627</c:v>
                </c:pt>
                <c:pt idx="10434">
                  <c:v>41070.301539351851</c:v>
                </c:pt>
                <c:pt idx="10435">
                  <c:v>41070.301886574074</c:v>
                </c:pt>
                <c:pt idx="10436">
                  <c:v>41070.302233796298</c:v>
                </c:pt>
                <c:pt idx="10437">
                  <c:v>41070.302581018521</c:v>
                </c:pt>
                <c:pt idx="10438">
                  <c:v>41070.302928240744</c:v>
                </c:pt>
                <c:pt idx="10439">
                  <c:v>41070.30327546296</c:v>
                </c:pt>
                <c:pt idx="10440">
                  <c:v>41070.303622685184</c:v>
                </c:pt>
                <c:pt idx="10441">
                  <c:v>41070.303969907407</c:v>
                </c:pt>
                <c:pt idx="10442">
                  <c:v>41070.30431712963</c:v>
                </c:pt>
                <c:pt idx="10443">
                  <c:v>41070.304664351854</c:v>
                </c:pt>
                <c:pt idx="10444">
                  <c:v>41070.305011574077</c:v>
                </c:pt>
                <c:pt idx="10445">
                  <c:v>41070.305358796293</c:v>
                </c:pt>
                <c:pt idx="10446">
                  <c:v>41070.305706018517</c:v>
                </c:pt>
                <c:pt idx="10447">
                  <c:v>41070.30605324074</c:v>
                </c:pt>
                <c:pt idx="10448">
                  <c:v>41070.306400462963</c:v>
                </c:pt>
                <c:pt idx="10449">
                  <c:v>41070.306747685187</c:v>
                </c:pt>
                <c:pt idx="10450">
                  <c:v>41070.30709490741</c:v>
                </c:pt>
                <c:pt idx="10451">
                  <c:v>41070.307442129626</c:v>
                </c:pt>
                <c:pt idx="10452">
                  <c:v>41070.307789351849</c:v>
                </c:pt>
                <c:pt idx="10453">
                  <c:v>41070.308136574073</c:v>
                </c:pt>
                <c:pt idx="10454">
                  <c:v>41070.308483796296</c:v>
                </c:pt>
                <c:pt idx="10455">
                  <c:v>41070.308831018519</c:v>
                </c:pt>
                <c:pt idx="10456">
                  <c:v>41070.309178240743</c:v>
                </c:pt>
                <c:pt idx="10457">
                  <c:v>41070.309525462966</c:v>
                </c:pt>
                <c:pt idx="10458">
                  <c:v>41070.309872685182</c:v>
                </c:pt>
                <c:pt idx="10459">
                  <c:v>41070.310219907406</c:v>
                </c:pt>
                <c:pt idx="10460">
                  <c:v>41070.310567129629</c:v>
                </c:pt>
                <c:pt idx="10461">
                  <c:v>41070.310914351852</c:v>
                </c:pt>
                <c:pt idx="10462">
                  <c:v>41070.311261574076</c:v>
                </c:pt>
                <c:pt idx="10463">
                  <c:v>41070.311608796299</c:v>
                </c:pt>
                <c:pt idx="10464">
                  <c:v>41070.311956018515</c:v>
                </c:pt>
                <c:pt idx="10465">
                  <c:v>41070.312303240738</c:v>
                </c:pt>
                <c:pt idx="10466">
                  <c:v>41070.312650462962</c:v>
                </c:pt>
                <c:pt idx="10467">
                  <c:v>41070.312997685185</c:v>
                </c:pt>
                <c:pt idx="10468">
                  <c:v>41070.313344907408</c:v>
                </c:pt>
                <c:pt idx="10469">
                  <c:v>41070.313692129632</c:v>
                </c:pt>
                <c:pt idx="10470">
                  <c:v>41070.314039351855</c:v>
                </c:pt>
                <c:pt idx="10471">
                  <c:v>41070.314386574071</c:v>
                </c:pt>
                <c:pt idx="10472">
                  <c:v>41070.314733796295</c:v>
                </c:pt>
                <c:pt idx="10473">
                  <c:v>41070.315081018518</c:v>
                </c:pt>
                <c:pt idx="10474">
                  <c:v>41070.315428240741</c:v>
                </c:pt>
                <c:pt idx="10475">
                  <c:v>41070.315775462965</c:v>
                </c:pt>
                <c:pt idx="10476">
                  <c:v>41070.316122685188</c:v>
                </c:pt>
                <c:pt idx="10477">
                  <c:v>41070.316469907404</c:v>
                </c:pt>
                <c:pt idx="10478">
                  <c:v>41070.316817129627</c:v>
                </c:pt>
                <c:pt idx="10479">
                  <c:v>41070.317164351851</c:v>
                </c:pt>
                <c:pt idx="10480">
                  <c:v>41070.317511574074</c:v>
                </c:pt>
                <c:pt idx="10481">
                  <c:v>41070.317858796298</c:v>
                </c:pt>
                <c:pt idx="10482">
                  <c:v>41070.318206018521</c:v>
                </c:pt>
                <c:pt idx="10483">
                  <c:v>41070.318553240744</c:v>
                </c:pt>
                <c:pt idx="10484">
                  <c:v>41070.31890046296</c:v>
                </c:pt>
                <c:pt idx="10485">
                  <c:v>41070.319247685184</c:v>
                </c:pt>
                <c:pt idx="10486">
                  <c:v>41070.319594907407</c:v>
                </c:pt>
                <c:pt idx="10487">
                  <c:v>41070.31994212963</c:v>
                </c:pt>
                <c:pt idx="10488">
                  <c:v>41070.320289351854</c:v>
                </c:pt>
                <c:pt idx="10489">
                  <c:v>41070.320636574077</c:v>
                </c:pt>
                <c:pt idx="10490">
                  <c:v>41070.320983796293</c:v>
                </c:pt>
                <c:pt idx="10491">
                  <c:v>41070.321331018517</c:v>
                </c:pt>
                <c:pt idx="10492">
                  <c:v>41070.32167824074</c:v>
                </c:pt>
                <c:pt idx="10493">
                  <c:v>41070.322025462963</c:v>
                </c:pt>
                <c:pt idx="10494">
                  <c:v>41070.322372685187</c:v>
                </c:pt>
                <c:pt idx="10495">
                  <c:v>41070.32271990741</c:v>
                </c:pt>
                <c:pt idx="10496">
                  <c:v>41070.323067129626</c:v>
                </c:pt>
                <c:pt idx="10497">
                  <c:v>41070.323414351849</c:v>
                </c:pt>
                <c:pt idx="10498">
                  <c:v>41070.323761574073</c:v>
                </c:pt>
                <c:pt idx="10499">
                  <c:v>41070.324108796296</c:v>
                </c:pt>
                <c:pt idx="10500">
                  <c:v>41070.324456018519</c:v>
                </c:pt>
                <c:pt idx="10501">
                  <c:v>41070.324803240743</c:v>
                </c:pt>
                <c:pt idx="10502">
                  <c:v>41070.325150462966</c:v>
                </c:pt>
                <c:pt idx="10503">
                  <c:v>41070.325497685182</c:v>
                </c:pt>
                <c:pt idx="10504">
                  <c:v>41070.325844907406</c:v>
                </c:pt>
                <c:pt idx="10505">
                  <c:v>41070.326192129629</c:v>
                </c:pt>
                <c:pt idx="10506">
                  <c:v>41070.326539351852</c:v>
                </c:pt>
                <c:pt idx="10507">
                  <c:v>41070.326886574076</c:v>
                </c:pt>
                <c:pt idx="10508">
                  <c:v>41070.327233796299</c:v>
                </c:pt>
                <c:pt idx="10509">
                  <c:v>41070.327581018515</c:v>
                </c:pt>
                <c:pt idx="10510">
                  <c:v>41070.327928240738</c:v>
                </c:pt>
                <c:pt idx="10511">
                  <c:v>41070.328275462962</c:v>
                </c:pt>
                <c:pt idx="10512">
                  <c:v>41070.328622685185</c:v>
                </c:pt>
                <c:pt idx="10513">
                  <c:v>41070.328969907408</c:v>
                </c:pt>
                <c:pt idx="10514">
                  <c:v>41070.329317129632</c:v>
                </c:pt>
                <c:pt idx="10515">
                  <c:v>41070.329664351855</c:v>
                </c:pt>
                <c:pt idx="10516">
                  <c:v>41070.330011574071</c:v>
                </c:pt>
                <c:pt idx="10517">
                  <c:v>41070.330358796295</c:v>
                </c:pt>
                <c:pt idx="10518">
                  <c:v>41070.330706018518</c:v>
                </c:pt>
                <c:pt idx="10519">
                  <c:v>41070.331053240741</c:v>
                </c:pt>
                <c:pt idx="10520">
                  <c:v>41070.331400462965</c:v>
                </c:pt>
                <c:pt idx="10521">
                  <c:v>41070.331747685188</c:v>
                </c:pt>
                <c:pt idx="10522">
                  <c:v>41070.332094907404</c:v>
                </c:pt>
                <c:pt idx="10523">
                  <c:v>41070.332442129627</c:v>
                </c:pt>
                <c:pt idx="10524">
                  <c:v>41070.332789351851</c:v>
                </c:pt>
                <c:pt idx="10525">
                  <c:v>41070.333136574074</c:v>
                </c:pt>
                <c:pt idx="10526">
                  <c:v>41070.333483796298</c:v>
                </c:pt>
                <c:pt idx="10527">
                  <c:v>41070.333831018521</c:v>
                </c:pt>
                <c:pt idx="10528">
                  <c:v>41070.334178240744</c:v>
                </c:pt>
                <c:pt idx="10529">
                  <c:v>41070.33452546296</c:v>
                </c:pt>
                <c:pt idx="10530">
                  <c:v>41070.334872685184</c:v>
                </c:pt>
                <c:pt idx="10531">
                  <c:v>41070.335219907407</c:v>
                </c:pt>
                <c:pt idx="10532">
                  <c:v>41070.33556712963</c:v>
                </c:pt>
                <c:pt idx="10533">
                  <c:v>41070.335914351854</c:v>
                </c:pt>
                <c:pt idx="10534">
                  <c:v>41070.336261574077</c:v>
                </c:pt>
                <c:pt idx="10535">
                  <c:v>41070.336608796293</c:v>
                </c:pt>
                <c:pt idx="10536">
                  <c:v>41070.336956018517</c:v>
                </c:pt>
                <c:pt idx="10537">
                  <c:v>41070.33730324074</c:v>
                </c:pt>
                <c:pt idx="10538">
                  <c:v>41070.337650462963</c:v>
                </c:pt>
                <c:pt idx="10539">
                  <c:v>41070.337997685187</c:v>
                </c:pt>
                <c:pt idx="10540">
                  <c:v>41070.33834490741</c:v>
                </c:pt>
                <c:pt idx="10541">
                  <c:v>41070.338692129626</c:v>
                </c:pt>
                <c:pt idx="10542">
                  <c:v>41070.339039351849</c:v>
                </c:pt>
                <c:pt idx="10543">
                  <c:v>41070.339386574073</c:v>
                </c:pt>
                <c:pt idx="10544">
                  <c:v>41070.339733796296</c:v>
                </c:pt>
                <c:pt idx="10545">
                  <c:v>41070.340081018519</c:v>
                </c:pt>
                <c:pt idx="10546">
                  <c:v>41070.340428240743</c:v>
                </c:pt>
                <c:pt idx="10547">
                  <c:v>41070.340775462966</c:v>
                </c:pt>
                <c:pt idx="10548">
                  <c:v>41070.341122685182</c:v>
                </c:pt>
                <c:pt idx="10549">
                  <c:v>41070.341469907406</c:v>
                </c:pt>
                <c:pt idx="10550">
                  <c:v>41070.341817129629</c:v>
                </c:pt>
                <c:pt idx="10551">
                  <c:v>41070.342164351852</c:v>
                </c:pt>
                <c:pt idx="10552">
                  <c:v>41070.342511574076</c:v>
                </c:pt>
                <c:pt idx="10553">
                  <c:v>41070.342858796299</c:v>
                </c:pt>
                <c:pt idx="10554">
                  <c:v>41070.343206018515</c:v>
                </c:pt>
                <c:pt idx="10555">
                  <c:v>41070.343553240738</c:v>
                </c:pt>
                <c:pt idx="10556">
                  <c:v>41070.343900462962</c:v>
                </c:pt>
                <c:pt idx="10557">
                  <c:v>41070.344247685185</c:v>
                </c:pt>
                <c:pt idx="10558">
                  <c:v>41070.344594907408</c:v>
                </c:pt>
                <c:pt idx="10559">
                  <c:v>41070.344942129632</c:v>
                </c:pt>
                <c:pt idx="10560">
                  <c:v>41070.345289351855</c:v>
                </c:pt>
                <c:pt idx="10561">
                  <c:v>41070.345636574071</c:v>
                </c:pt>
                <c:pt idx="10562">
                  <c:v>41070.345983796295</c:v>
                </c:pt>
                <c:pt idx="10563">
                  <c:v>41070.346331018518</c:v>
                </c:pt>
                <c:pt idx="10564">
                  <c:v>41070.346678240741</c:v>
                </c:pt>
                <c:pt idx="10565">
                  <c:v>41070.347025462965</c:v>
                </c:pt>
                <c:pt idx="10566">
                  <c:v>41070.347372685188</c:v>
                </c:pt>
                <c:pt idx="10567">
                  <c:v>41070.347719907404</c:v>
                </c:pt>
                <c:pt idx="10568">
                  <c:v>41070.348067129627</c:v>
                </c:pt>
                <c:pt idx="10569">
                  <c:v>41070.348414351851</c:v>
                </c:pt>
                <c:pt idx="10570">
                  <c:v>41070.348761574074</c:v>
                </c:pt>
                <c:pt idx="10571">
                  <c:v>41070.349108796298</c:v>
                </c:pt>
                <c:pt idx="10572">
                  <c:v>41070.349456018521</c:v>
                </c:pt>
                <c:pt idx="10573">
                  <c:v>41070.349803240744</c:v>
                </c:pt>
                <c:pt idx="10574">
                  <c:v>41070.35015046296</c:v>
                </c:pt>
                <c:pt idx="10575">
                  <c:v>41070.350497685184</c:v>
                </c:pt>
                <c:pt idx="10576">
                  <c:v>41070.350844907407</c:v>
                </c:pt>
                <c:pt idx="10577">
                  <c:v>41070.35119212963</c:v>
                </c:pt>
                <c:pt idx="10578">
                  <c:v>41070.351539351854</c:v>
                </c:pt>
                <c:pt idx="10579">
                  <c:v>41070.351886574077</c:v>
                </c:pt>
                <c:pt idx="10580">
                  <c:v>41070.352233796293</c:v>
                </c:pt>
                <c:pt idx="10581">
                  <c:v>41070.352581018517</c:v>
                </c:pt>
                <c:pt idx="10582">
                  <c:v>41070.35292824074</c:v>
                </c:pt>
                <c:pt idx="10583">
                  <c:v>41070.353275462963</c:v>
                </c:pt>
                <c:pt idx="10584">
                  <c:v>41070.353622685187</c:v>
                </c:pt>
                <c:pt idx="10585">
                  <c:v>41070.35396990741</c:v>
                </c:pt>
                <c:pt idx="10586">
                  <c:v>41070.354317129626</c:v>
                </c:pt>
                <c:pt idx="10587">
                  <c:v>41070.354664351849</c:v>
                </c:pt>
                <c:pt idx="10588">
                  <c:v>41070.355011574073</c:v>
                </c:pt>
                <c:pt idx="10589">
                  <c:v>41070.355358796296</c:v>
                </c:pt>
                <c:pt idx="10590">
                  <c:v>41070.355706018519</c:v>
                </c:pt>
                <c:pt idx="10591">
                  <c:v>41070.356053240743</c:v>
                </c:pt>
                <c:pt idx="10592">
                  <c:v>41070.356400462966</c:v>
                </c:pt>
                <c:pt idx="10593">
                  <c:v>41070.356747685182</c:v>
                </c:pt>
                <c:pt idx="10594">
                  <c:v>41070.357094907406</c:v>
                </c:pt>
                <c:pt idx="10595">
                  <c:v>41070.357442129629</c:v>
                </c:pt>
                <c:pt idx="10596">
                  <c:v>41070.357789351852</c:v>
                </c:pt>
                <c:pt idx="10597">
                  <c:v>41070.358136574076</c:v>
                </c:pt>
                <c:pt idx="10598">
                  <c:v>41070.358483796299</c:v>
                </c:pt>
                <c:pt idx="10599">
                  <c:v>41070.358831018515</c:v>
                </c:pt>
                <c:pt idx="10600">
                  <c:v>41070.359178240738</c:v>
                </c:pt>
                <c:pt idx="10601">
                  <c:v>41070.359525462962</c:v>
                </c:pt>
                <c:pt idx="10602">
                  <c:v>41070.359872685185</c:v>
                </c:pt>
                <c:pt idx="10603">
                  <c:v>41070.360219907408</c:v>
                </c:pt>
                <c:pt idx="10604">
                  <c:v>41070.360567129632</c:v>
                </c:pt>
                <c:pt idx="10605">
                  <c:v>41070.360914351855</c:v>
                </c:pt>
                <c:pt idx="10606">
                  <c:v>41070.361261574071</c:v>
                </c:pt>
                <c:pt idx="10607">
                  <c:v>41070.361608796295</c:v>
                </c:pt>
                <c:pt idx="10608">
                  <c:v>41070.361956018518</c:v>
                </c:pt>
                <c:pt idx="10609">
                  <c:v>41070.362303240741</c:v>
                </c:pt>
                <c:pt idx="10610">
                  <c:v>41070.362650462965</c:v>
                </c:pt>
                <c:pt idx="10611">
                  <c:v>41070.362997685188</c:v>
                </c:pt>
                <c:pt idx="10612">
                  <c:v>41070.363344907404</c:v>
                </c:pt>
                <c:pt idx="10613">
                  <c:v>41070.363692129627</c:v>
                </c:pt>
                <c:pt idx="10614">
                  <c:v>41070.364039351851</c:v>
                </c:pt>
                <c:pt idx="10615">
                  <c:v>41070.364386574074</c:v>
                </c:pt>
                <c:pt idx="10616">
                  <c:v>41070.364733796298</c:v>
                </c:pt>
                <c:pt idx="10617">
                  <c:v>41070.365081018521</c:v>
                </c:pt>
                <c:pt idx="10618">
                  <c:v>41070.365428240744</c:v>
                </c:pt>
                <c:pt idx="10619">
                  <c:v>41070.36577546296</c:v>
                </c:pt>
                <c:pt idx="10620">
                  <c:v>41070.366122685184</c:v>
                </c:pt>
                <c:pt idx="10621">
                  <c:v>41070.366469907407</c:v>
                </c:pt>
                <c:pt idx="10622">
                  <c:v>41070.36681712963</c:v>
                </c:pt>
                <c:pt idx="10623">
                  <c:v>41070.367164351854</c:v>
                </c:pt>
                <c:pt idx="10624">
                  <c:v>41070.367511574077</c:v>
                </c:pt>
                <c:pt idx="10625">
                  <c:v>41070.367858796293</c:v>
                </c:pt>
                <c:pt idx="10626">
                  <c:v>41070.368206018517</c:v>
                </c:pt>
                <c:pt idx="10627">
                  <c:v>41070.36855324074</c:v>
                </c:pt>
                <c:pt idx="10628">
                  <c:v>41070.368900462963</c:v>
                </c:pt>
                <c:pt idx="10629">
                  <c:v>41070.369247685187</c:v>
                </c:pt>
                <c:pt idx="10630">
                  <c:v>41070.36959490741</c:v>
                </c:pt>
                <c:pt idx="10631">
                  <c:v>41070.369942129626</c:v>
                </c:pt>
                <c:pt idx="10632">
                  <c:v>41070.370289351849</c:v>
                </c:pt>
                <c:pt idx="10633">
                  <c:v>41070.370636574073</c:v>
                </c:pt>
                <c:pt idx="10634">
                  <c:v>41070.370983796296</c:v>
                </c:pt>
                <c:pt idx="10635">
                  <c:v>41070.371331018519</c:v>
                </c:pt>
                <c:pt idx="10636">
                  <c:v>41070.371678240743</c:v>
                </c:pt>
                <c:pt idx="10637">
                  <c:v>41070.372025462966</c:v>
                </c:pt>
                <c:pt idx="10638">
                  <c:v>41070.372372685182</c:v>
                </c:pt>
                <c:pt idx="10639">
                  <c:v>41070.372719907406</c:v>
                </c:pt>
                <c:pt idx="10640">
                  <c:v>41070.373067129629</c:v>
                </c:pt>
                <c:pt idx="10641">
                  <c:v>41070.373414351852</c:v>
                </c:pt>
                <c:pt idx="10642">
                  <c:v>41070.373761574076</c:v>
                </c:pt>
                <c:pt idx="10643">
                  <c:v>41070.374108796299</c:v>
                </c:pt>
                <c:pt idx="10644">
                  <c:v>41070.374456018515</c:v>
                </c:pt>
                <c:pt idx="10645">
                  <c:v>41070.374803240738</c:v>
                </c:pt>
                <c:pt idx="10646">
                  <c:v>41070.375150462962</c:v>
                </c:pt>
                <c:pt idx="10647">
                  <c:v>41070.375497685185</c:v>
                </c:pt>
                <c:pt idx="10648">
                  <c:v>41070.375844907408</c:v>
                </c:pt>
                <c:pt idx="10649">
                  <c:v>41070.376192129632</c:v>
                </c:pt>
                <c:pt idx="10650">
                  <c:v>41070.376539351855</c:v>
                </c:pt>
                <c:pt idx="10651">
                  <c:v>41070.376886574071</c:v>
                </c:pt>
                <c:pt idx="10652">
                  <c:v>41070.377233796295</c:v>
                </c:pt>
                <c:pt idx="10653">
                  <c:v>41070.377581018518</c:v>
                </c:pt>
                <c:pt idx="10654">
                  <c:v>41070.377928240741</c:v>
                </c:pt>
                <c:pt idx="10655">
                  <c:v>41070.378275462965</c:v>
                </c:pt>
                <c:pt idx="10656">
                  <c:v>41070.378622685188</c:v>
                </c:pt>
                <c:pt idx="10657">
                  <c:v>41070.378969907404</c:v>
                </c:pt>
                <c:pt idx="10658">
                  <c:v>41070.379317129627</c:v>
                </c:pt>
                <c:pt idx="10659">
                  <c:v>41070.379664351851</c:v>
                </c:pt>
                <c:pt idx="10660">
                  <c:v>41070.380011574074</c:v>
                </c:pt>
                <c:pt idx="10661">
                  <c:v>41070.380358796298</c:v>
                </c:pt>
                <c:pt idx="10662">
                  <c:v>41070.380706018521</c:v>
                </c:pt>
                <c:pt idx="10663">
                  <c:v>41070.381053240744</c:v>
                </c:pt>
                <c:pt idx="10664">
                  <c:v>41070.38140046296</c:v>
                </c:pt>
                <c:pt idx="10665">
                  <c:v>41070.381747685184</c:v>
                </c:pt>
                <c:pt idx="10666">
                  <c:v>41070.382094907407</c:v>
                </c:pt>
                <c:pt idx="10667">
                  <c:v>41070.38244212963</c:v>
                </c:pt>
                <c:pt idx="10668">
                  <c:v>41070.382789351854</c:v>
                </c:pt>
                <c:pt idx="10669">
                  <c:v>41070.383136574077</c:v>
                </c:pt>
                <c:pt idx="10670">
                  <c:v>41070.383483796293</c:v>
                </c:pt>
                <c:pt idx="10671">
                  <c:v>41070.383831018517</c:v>
                </c:pt>
                <c:pt idx="10672">
                  <c:v>41070.38417824074</c:v>
                </c:pt>
                <c:pt idx="10673">
                  <c:v>41070.384525462963</c:v>
                </c:pt>
                <c:pt idx="10674">
                  <c:v>41070.384872685187</c:v>
                </c:pt>
                <c:pt idx="10675">
                  <c:v>41070.38521990741</c:v>
                </c:pt>
                <c:pt idx="10676">
                  <c:v>41070.385567129626</c:v>
                </c:pt>
                <c:pt idx="10677">
                  <c:v>41070.385914351849</c:v>
                </c:pt>
                <c:pt idx="10678">
                  <c:v>41070.386261574073</c:v>
                </c:pt>
                <c:pt idx="10679">
                  <c:v>41070.386608796296</c:v>
                </c:pt>
                <c:pt idx="10680">
                  <c:v>41070.386956018519</c:v>
                </c:pt>
                <c:pt idx="10681">
                  <c:v>41070.387303240743</c:v>
                </c:pt>
                <c:pt idx="10682">
                  <c:v>41070.387650462966</c:v>
                </c:pt>
                <c:pt idx="10683">
                  <c:v>41070.387997685182</c:v>
                </c:pt>
                <c:pt idx="10684">
                  <c:v>41070.388344907406</c:v>
                </c:pt>
                <c:pt idx="10685">
                  <c:v>41070.388692129629</c:v>
                </c:pt>
                <c:pt idx="10686">
                  <c:v>41070.389039351852</c:v>
                </c:pt>
                <c:pt idx="10687">
                  <c:v>41070.389386574076</c:v>
                </c:pt>
                <c:pt idx="10688">
                  <c:v>41070.389733796299</c:v>
                </c:pt>
                <c:pt idx="10689">
                  <c:v>41070.390081018515</c:v>
                </c:pt>
                <c:pt idx="10690">
                  <c:v>41070.390428240738</c:v>
                </c:pt>
                <c:pt idx="10691">
                  <c:v>41070.390775462962</c:v>
                </c:pt>
                <c:pt idx="10692">
                  <c:v>41070.391122685185</c:v>
                </c:pt>
                <c:pt idx="10693">
                  <c:v>41070.391469907408</c:v>
                </c:pt>
                <c:pt idx="10694">
                  <c:v>41070.391817129632</c:v>
                </c:pt>
                <c:pt idx="10695">
                  <c:v>41070.392164351855</c:v>
                </c:pt>
                <c:pt idx="10696">
                  <c:v>41070.392511574071</c:v>
                </c:pt>
                <c:pt idx="10697">
                  <c:v>41070.392858796295</c:v>
                </c:pt>
                <c:pt idx="10698">
                  <c:v>41070.393206018518</c:v>
                </c:pt>
                <c:pt idx="10699">
                  <c:v>41070.393553240741</c:v>
                </c:pt>
                <c:pt idx="10700">
                  <c:v>41070.393900462965</c:v>
                </c:pt>
                <c:pt idx="10701">
                  <c:v>41070.394247685188</c:v>
                </c:pt>
                <c:pt idx="10702">
                  <c:v>41070.394594907404</c:v>
                </c:pt>
                <c:pt idx="10703">
                  <c:v>41070.394942129627</c:v>
                </c:pt>
                <c:pt idx="10704">
                  <c:v>41070.395289351851</c:v>
                </c:pt>
                <c:pt idx="10705">
                  <c:v>41070.395636574074</c:v>
                </c:pt>
                <c:pt idx="10706">
                  <c:v>41070.395983796298</c:v>
                </c:pt>
                <c:pt idx="10707">
                  <c:v>41070.396331018521</c:v>
                </c:pt>
                <c:pt idx="10708">
                  <c:v>41070.396678240744</c:v>
                </c:pt>
                <c:pt idx="10709">
                  <c:v>41070.39702546296</c:v>
                </c:pt>
                <c:pt idx="10710">
                  <c:v>41070.397372685184</c:v>
                </c:pt>
                <c:pt idx="10711">
                  <c:v>41070.397719907407</c:v>
                </c:pt>
                <c:pt idx="10712">
                  <c:v>41070.39806712963</c:v>
                </c:pt>
                <c:pt idx="10713">
                  <c:v>41070.398414351854</c:v>
                </c:pt>
                <c:pt idx="10714">
                  <c:v>41070.398761574077</c:v>
                </c:pt>
                <c:pt idx="10715">
                  <c:v>41070.399108796293</c:v>
                </c:pt>
                <c:pt idx="10716">
                  <c:v>41070.399456018517</c:v>
                </c:pt>
                <c:pt idx="10717">
                  <c:v>41070.39980324074</c:v>
                </c:pt>
                <c:pt idx="10718">
                  <c:v>41070.400150462963</c:v>
                </c:pt>
                <c:pt idx="10719">
                  <c:v>41070.400497685187</c:v>
                </c:pt>
                <c:pt idx="10720">
                  <c:v>41070.40084490741</c:v>
                </c:pt>
                <c:pt idx="10721">
                  <c:v>41070.401192129626</c:v>
                </c:pt>
                <c:pt idx="10722">
                  <c:v>41070.401539351849</c:v>
                </c:pt>
                <c:pt idx="10723">
                  <c:v>41070.401886574073</c:v>
                </c:pt>
                <c:pt idx="10724">
                  <c:v>41070.402233796296</c:v>
                </c:pt>
                <c:pt idx="10725">
                  <c:v>41070.402581018519</c:v>
                </c:pt>
                <c:pt idx="10726">
                  <c:v>41070.402928240743</c:v>
                </c:pt>
                <c:pt idx="10727">
                  <c:v>41070.403275462966</c:v>
                </c:pt>
                <c:pt idx="10728">
                  <c:v>41070.403622685182</c:v>
                </c:pt>
                <c:pt idx="10729">
                  <c:v>41070.403969907406</c:v>
                </c:pt>
                <c:pt idx="10730">
                  <c:v>41070.404317129629</c:v>
                </c:pt>
                <c:pt idx="10731">
                  <c:v>41070.404664351852</c:v>
                </c:pt>
                <c:pt idx="10732">
                  <c:v>41070.405011574076</c:v>
                </c:pt>
                <c:pt idx="10733">
                  <c:v>41070.405358796299</c:v>
                </c:pt>
                <c:pt idx="10734">
                  <c:v>41070.405706018515</c:v>
                </c:pt>
                <c:pt idx="10735">
                  <c:v>41070.406053240738</c:v>
                </c:pt>
                <c:pt idx="10736">
                  <c:v>41070.406400462962</c:v>
                </c:pt>
                <c:pt idx="10737">
                  <c:v>41070.406747685185</c:v>
                </c:pt>
                <c:pt idx="10738">
                  <c:v>41070.407094907408</c:v>
                </c:pt>
                <c:pt idx="10739">
                  <c:v>41070.407442129632</c:v>
                </c:pt>
                <c:pt idx="10740">
                  <c:v>41070.407789351855</c:v>
                </c:pt>
                <c:pt idx="10741">
                  <c:v>41070.408136574071</c:v>
                </c:pt>
                <c:pt idx="10742">
                  <c:v>41070.408483796295</c:v>
                </c:pt>
                <c:pt idx="10743">
                  <c:v>41070.408831018518</c:v>
                </c:pt>
                <c:pt idx="10744">
                  <c:v>41070.409178240741</c:v>
                </c:pt>
                <c:pt idx="10745">
                  <c:v>41070.409525462965</c:v>
                </c:pt>
                <c:pt idx="10746">
                  <c:v>41070.409872685188</c:v>
                </c:pt>
                <c:pt idx="10747">
                  <c:v>41070.410219907404</c:v>
                </c:pt>
                <c:pt idx="10748">
                  <c:v>41070.410567129627</c:v>
                </c:pt>
                <c:pt idx="10749">
                  <c:v>41070.410914351851</c:v>
                </c:pt>
                <c:pt idx="10750">
                  <c:v>41070.411261574074</c:v>
                </c:pt>
                <c:pt idx="10751">
                  <c:v>41070.411608796298</c:v>
                </c:pt>
                <c:pt idx="10752">
                  <c:v>41070.411956018521</c:v>
                </c:pt>
                <c:pt idx="10753">
                  <c:v>41070.412303240744</c:v>
                </c:pt>
                <c:pt idx="10754">
                  <c:v>41070.41265046296</c:v>
                </c:pt>
                <c:pt idx="10755">
                  <c:v>41070.412997685184</c:v>
                </c:pt>
                <c:pt idx="10756">
                  <c:v>41070.413344907407</c:v>
                </c:pt>
                <c:pt idx="10757">
                  <c:v>41070.41369212963</c:v>
                </c:pt>
                <c:pt idx="10758">
                  <c:v>41070.414039351854</c:v>
                </c:pt>
                <c:pt idx="10759">
                  <c:v>41070.414386574077</c:v>
                </c:pt>
                <c:pt idx="10760">
                  <c:v>41070.414733796293</c:v>
                </c:pt>
                <c:pt idx="10761">
                  <c:v>41070.415081018517</c:v>
                </c:pt>
                <c:pt idx="10762">
                  <c:v>41070.41542824074</c:v>
                </c:pt>
                <c:pt idx="10763">
                  <c:v>41070.415775462963</c:v>
                </c:pt>
                <c:pt idx="10764">
                  <c:v>41070.416122685187</c:v>
                </c:pt>
                <c:pt idx="10765">
                  <c:v>41070.41646990741</c:v>
                </c:pt>
                <c:pt idx="10766">
                  <c:v>41070.416817129626</c:v>
                </c:pt>
                <c:pt idx="10767">
                  <c:v>41070.417164351849</c:v>
                </c:pt>
                <c:pt idx="10768">
                  <c:v>41070.417511574073</c:v>
                </c:pt>
                <c:pt idx="10769">
                  <c:v>41070.417858796296</c:v>
                </c:pt>
                <c:pt idx="10770">
                  <c:v>41070.418206018519</c:v>
                </c:pt>
                <c:pt idx="10771">
                  <c:v>41070.418553240743</c:v>
                </c:pt>
                <c:pt idx="10772">
                  <c:v>41070.418900462966</c:v>
                </c:pt>
                <c:pt idx="10773">
                  <c:v>41070.419247685182</c:v>
                </c:pt>
                <c:pt idx="10774">
                  <c:v>41070.419594907406</c:v>
                </c:pt>
                <c:pt idx="10775">
                  <c:v>41070.419942129629</c:v>
                </c:pt>
                <c:pt idx="10776">
                  <c:v>41070.420289351852</c:v>
                </c:pt>
                <c:pt idx="10777">
                  <c:v>41070.420636574076</c:v>
                </c:pt>
                <c:pt idx="10778">
                  <c:v>41070.420983796299</c:v>
                </c:pt>
                <c:pt idx="10779">
                  <c:v>41070.421331018515</c:v>
                </c:pt>
                <c:pt idx="10780">
                  <c:v>41070.421678240738</c:v>
                </c:pt>
                <c:pt idx="10781">
                  <c:v>41070.422025462962</c:v>
                </c:pt>
                <c:pt idx="10782">
                  <c:v>41070.422372685185</c:v>
                </c:pt>
                <c:pt idx="10783">
                  <c:v>41070.422719907408</c:v>
                </c:pt>
                <c:pt idx="10784">
                  <c:v>41070.423067129632</c:v>
                </c:pt>
                <c:pt idx="10785">
                  <c:v>41070.423414351855</c:v>
                </c:pt>
                <c:pt idx="10786">
                  <c:v>41070.423761574071</c:v>
                </c:pt>
                <c:pt idx="10787">
                  <c:v>41070.424108796295</c:v>
                </c:pt>
                <c:pt idx="10788">
                  <c:v>41070.424456018518</c:v>
                </c:pt>
                <c:pt idx="10789">
                  <c:v>41070.424803240741</c:v>
                </c:pt>
                <c:pt idx="10790">
                  <c:v>41070.425150462965</c:v>
                </c:pt>
                <c:pt idx="10791">
                  <c:v>41070.425497685188</c:v>
                </c:pt>
                <c:pt idx="10792">
                  <c:v>41070.425844907404</c:v>
                </c:pt>
                <c:pt idx="10793">
                  <c:v>41070.426192129627</c:v>
                </c:pt>
                <c:pt idx="10794">
                  <c:v>41070.426539351851</c:v>
                </c:pt>
                <c:pt idx="10795">
                  <c:v>41070.426886574074</c:v>
                </c:pt>
                <c:pt idx="10796">
                  <c:v>41070.427233796298</c:v>
                </c:pt>
                <c:pt idx="10797">
                  <c:v>41070.427581018521</c:v>
                </c:pt>
                <c:pt idx="10798">
                  <c:v>41070.427928240744</c:v>
                </c:pt>
                <c:pt idx="10799">
                  <c:v>41070.42827546296</c:v>
                </c:pt>
                <c:pt idx="10800">
                  <c:v>41070.428622685184</c:v>
                </c:pt>
                <c:pt idx="10801">
                  <c:v>41070.428969907407</c:v>
                </c:pt>
                <c:pt idx="10802">
                  <c:v>41070.42931712963</c:v>
                </c:pt>
                <c:pt idx="10803">
                  <c:v>41070.429664351854</c:v>
                </c:pt>
                <c:pt idx="10804">
                  <c:v>41070.430011574077</c:v>
                </c:pt>
                <c:pt idx="10805">
                  <c:v>41070.430358796293</c:v>
                </c:pt>
                <c:pt idx="10806">
                  <c:v>41070.430706018517</c:v>
                </c:pt>
                <c:pt idx="10807">
                  <c:v>41070.43105324074</c:v>
                </c:pt>
                <c:pt idx="10808">
                  <c:v>41070.431400462963</c:v>
                </c:pt>
                <c:pt idx="10809">
                  <c:v>41070.431747685187</c:v>
                </c:pt>
                <c:pt idx="10810">
                  <c:v>41070.43209490741</c:v>
                </c:pt>
                <c:pt idx="10811">
                  <c:v>41070.432442129626</c:v>
                </c:pt>
                <c:pt idx="10812">
                  <c:v>41070.432789351849</c:v>
                </c:pt>
                <c:pt idx="10813">
                  <c:v>41070.433136574073</c:v>
                </c:pt>
                <c:pt idx="10814">
                  <c:v>41070.433483796296</c:v>
                </c:pt>
                <c:pt idx="10815">
                  <c:v>41070.433831018519</c:v>
                </c:pt>
                <c:pt idx="10816">
                  <c:v>41070.434178240743</c:v>
                </c:pt>
                <c:pt idx="10817">
                  <c:v>41070.434525462966</c:v>
                </c:pt>
                <c:pt idx="10818">
                  <c:v>41070.434872685182</c:v>
                </c:pt>
                <c:pt idx="10819">
                  <c:v>41070.435219907406</c:v>
                </c:pt>
                <c:pt idx="10820">
                  <c:v>41070.435567129629</c:v>
                </c:pt>
                <c:pt idx="10821">
                  <c:v>41070.435914351852</c:v>
                </c:pt>
                <c:pt idx="10822">
                  <c:v>41070.436261574076</c:v>
                </c:pt>
                <c:pt idx="10823">
                  <c:v>41070.436608796299</c:v>
                </c:pt>
                <c:pt idx="10824">
                  <c:v>41070.436956018515</c:v>
                </c:pt>
                <c:pt idx="10825">
                  <c:v>41070.437303240738</c:v>
                </c:pt>
                <c:pt idx="10826">
                  <c:v>41070.437650462962</c:v>
                </c:pt>
                <c:pt idx="10827">
                  <c:v>41070.437997685185</c:v>
                </c:pt>
                <c:pt idx="10828">
                  <c:v>41070.438344907408</c:v>
                </c:pt>
                <c:pt idx="10829">
                  <c:v>41070.438692129632</c:v>
                </c:pt>
                <c:pt idx="10830">
                  <c:v>41070.439039351855</c:v>
                </c:pt>
                <c:pt idx="10831">
                  <c:v>41070.439386574071</c:v>
                </c:pt>
                <c:pt idx="10832">
                  <c:v>41070.439733796295</c:v>
                </c:pt>
                <c:pt idx="10833">
                  <c:v>41070.440081018518</c:v>
                </c:pt>
                <c:pt idx="10834">
                  <c:v>41070.440428240741</c:v>
                </c:pt>
                <c:pt idx="10835">
                  <c:v>41070.440775462965</c:v>
                </c:pt>
                <c:pt idx="10836">
                  <c:v>41070.441122685188</c:v>
                </c:pt>
                <c:pt idx="10837">
                  <c:v>41070.441469907404</c:v>
                </c:pt>
                <c:pt idx="10838">
                  <c:v>41070.441817129627</c:v>
                </c:pt>
                <c:pt idx="10839">
                  <c:v>41070.442164351851</c:v>
                </c:pt>
                <c:pt idx="10840">
                  <c:v>41070.442511574074</c:v>
                </c:pt>
                <c:pt idx="10841">
                  <c:v>41070.442858796298</c:v>
                </c:pt>
                <c:pt idx="10842">
                  <c:v>41070.443206018521</c:v>
                </c:pt>
                <c:pt idx="10843">
                  <c:v>41070.443553240744</c:v>
                </c:pt>
                <c:pt idx="10844">
                  <c:v>41070.44390046296</c:v>
                </c:pt>
                <c:pt idx="10845">
                  <c:v>41070.444247685184</c:v>
                </c:pt>
                <c:pt idx="10846">
                  <c:v>41070.444594907407</c:v>
                </c:pt>
                <c:pt idx="10847">
                  <c:v>41070.44494212963</c:v>
                </c:pt>
                <c:pt idx="10848">
                  <c:v>41070.445289351854</c:v>
                </c:pt>
                <c:pt idx="10849">
                  <c:v>41070.445636574077</c:v>
                </c:pt>
                <c:pt idx="10850">
                  <c:v>41070.445983796293</c:v>
                </c:pt>
                <c:pt idx="10851">
                  <c:v>41070.446331018517</c:v>
                </c:pt>
                <c:pt idx="10852">
                  <c:v>41070.44667824074</c:v>
                </c:pt>
                <c:pt idx="10853">
                  <c:v>41070.447025462963</c:v>
                </c:pt>
                <c:pt idx="10854">
                  <c:v>41070.447372685187</c:v>
                </c:pt>
                <c:pt idx="10855">
                  <c:v>41070.44771990741</c:v>
                </c:pt>
                <c:pt idx="10856">
                  <c:v>41070.448067129626</c:v>
                </c:pt>
                <c:pt idx="10857">
                  <c:v>41070.448414351849</c:v>
                </c:pt>
                <c:pt idx="10858">
                  <c:v>41070.448761574073</c:v>
                </c:pt>
                <c:pt idx="10859">
                  <c:v>41070.449108796296</c:v>
                </c:pt>
                <c:pt idx="10860">
                  <c:v>41070.449456018519</c:v>
                </c:pt>
                <c:pt idx="10861">
                  <c:v>41070.449803240743</c:v>
                </c:pt>
                <c:pt idx="10862">
                  <c:v>41070.450150462966</c:v>
                </c:pt>
                <c:pt idx="10863">
                  <c:v>41070.450497685182</c:v>
                </c:pt>
                <c:pt idx="10864">
                  <c:v>41070.450844907406</c:v>
                </c:pt>
                <c:pt idx="10865">
                  <c:v>41070.451192129629</c:v>
                </c:pt>
                <c:pt idx="10866">
                  <c:v>41070.451539351852</c:v>
                </c:pt>
                <c:pt idx="10867">
                  <c:v>41070.451886574076</c:v>
                </c:pt>
                <c:pt idx="10868">
                  <c:v>41070.452233796299</c:v>
                </c:pt>
                <c:pt idx="10869">
                  <c:v>41070.452581018515</c:v>
                </c:pt>
                <c:pt idx="10870">
                  <c:v>41070.452928240738</c:v>
                </c:pt>
                <c:pt idx="10871">
                  <c:v>41070.453275462962</c:v>
                </c:pt>
                <c:pt idx="10872">
                  <c:v>41070.453622685185</c:v>
                </c:pt>
                <c:pt idx="10873">
                  <c:v>41070.453969907408</c:v>
                </c:pt>
                <c:pt idx="10874">
                  <c:v>41070.454317129632</c:v>
                </c:pt>
                <c:pt idx="10875">
                  <c:v>41070.454664351855</c:v>
                </c:pt>
                <c:pt idx="10876">
                  <c:v>41070.455011574071</c:v>
                </c:pt>
                <c:pt idx="10877">
                  <c:v>41070.455358796295</c:v>
                </c:pt>
                <c:pt idx="10878">
                  <c:v>41070.455706018518</c:v>
                </c:pt>
                <c:pt idx="10879">
                  <c:v>41070.456053240741</c:v>
                </c:pt>
                <c:pt idx="10880">
                  <c:v>41070.456400462965</c:v>
                </c:pt>
                <c:pt idx="10881">
                  <c:v>41070.456747685188</c:v>
                </c:pt>
                <c:pt idx="10882">
                  <c:v>41070.457094907404</c:v>
                </c:pt>
                <c:pt idx="10883">
                  <c:v>41070.457442129627</c:v>
                </c:pt>
                <c:pt idx="10884">
                  <c:v>41070.457789351851</c:v>
                </c:pt>
                <c:pt idx="10885">
                  <c:v>41070.458136574074</c:v>
                </c:pt>
                <c:pt idx="10886">
                  <c:v>41070.458483796298</c:v>
                </c:pt>
                <c:pt idx="10887">
                  <c:v>41070.458831018521</c:v>
                </c:pt>
                <c:pt idx="10888">
                  <c:v>41070.459178240744</c:v>
                </c:pt>
                <c:pt idx="10889">
                  <c:v>41070.45952546296</c:v>
                </c:pt>
                <c:pt idx="10890">
                  <c:v>41070.459872685184</c:v>
                </c:pt>
                <c:pt idx="10891">
                  <c:v>41070.460219907407</c:v>
                </c:pt>
                <c:pt idx="10892">
                  <c:v>41070.46056712963</c:v>
                </c:pt>
                <c:pt idx="10893">
                  <c:v>41070.460914351854</c:v>
                </c:pt>
                <c:pt idx="10894">
                  <c:v>41070.461261574077</c:v>
                </c:pt>
                <c:pt idx="10895">
                  <c:v>41070.461608796293</c:v>
                </c:pt>
                <c:pt idx="10896">
                  <c:v>41070.461956018517</c:v>
                </c:pt>
                <c:pt idx="10897">
                  <c:v>41070.46230324074</c:v>
                </c:pt>
                <c:pt idx="10898">
                  <c:v>41070.462650462963</c:v>
                </c:pt>
                <c:pt idx="10899">
                  <c:v>41070.462997685187</c:v>
                </c:pt>
                <c:pt idx="10900">
                  <c:v>41070.46334490741</c:v>
                </c:pt>
                <c:pt idx="10901">
                  <c:v>41070.463692129626</c:v>
                </c:pt>
                <c:pt idx="10902">
                  <c:v>41070.464039351849</c:v>
                </c:pt>
                <c:pt idx="10903">
                  <c:v>41070.464386574073</c:v>
                </c:pt>
                <c:pt idx="10904">
                  <c:v>41070.464733796296</c:v>
                </c:pt>
                <c:pt idx="10905">
                  <c:v>41070.465081018519</c:v>
                </c:pt>
                <c:pt idx="10906">
                  <c:v>41070.465428240743</c:v>
                </c:pt>
                <c:pt idx="10907">
                  <c:v>41070.465775462966</c:v>
                </c:pt>
                <c:pt idx="10908">
                  <c:v>41070.466122685182</c:v>
                </c:pt>
                <c:pt idx="10909">
                  <c:v>41070.466469907406</c:v>
                </c:pt>
                <c:pt idx="10910">
                  <c:v>41070.466817129629</c:v>
                </c:pt>
                <c:pt idx="10911">
                  <c:v>41070.467164351852</c:v>
                </c:pt>
                <c:pt idx="10912">
                  <c:v>41070.467511574076</c:v>
                </c:pt>
                <c:pt idx="10913">
                  <c:v>41070.467858796299</c:v>
                </c:pt>
                <c:pt idx="10914">
                  <c:v>41070.468206018515</c:v>
                </c:pt>
                <c:pt idx="10915">
                  <c:v>41070.468553240738</c:v>
                </c:pt>
                <c:pt idx="10916">
                  <c:v>41070.468900462962</c:v>
                </c:pt>
                <c:pt idx="10917">
                  <c:v>41070.469247685185</c:v>
                </c:pt>
                <c:pt idx="10918">
                  <c:v>41070.469594907408</c:v>
                </c:pt>
                <c:pt idx="10919">
                  <c:v>41070.469942129632</c:v>
                </c:pt>
                <c:pt idx="10920">
                  <c:v>41070.470289351855</c:v>
                </c:pt>
                <c:pt idx="10921">
                  <c:v>41070.470636574071</c:v>
                </c:pt>
                <c:pt idx="10922">
                  <c:v>41070.470983796295</c:v>
                </c:pt>
                <c:pt idx="10923">
                  <c:v>41070.471331018518</c:v>
                </c:pt>
                <c:pt idx="10924">
                  <c:v>41070.471678240741</c:v>
                </c:pt>
                <c:pt idx="10925">
                  <c:v>41070.472025462965</c:v>
                </c:pt>
                <c:pt idx="10926">
                  <c:v>41070.472372685188</c:v>
                </c:pt>
                <c:pt idx="10927">
                  <c:v>41070.472719907404</c:v>
                </c:pt>
                <c:pt idx="10928">
                  <c:v>41070.473067129627</c:v>
                </c:pt>
                <c:pt idx="10929">
                  <c:v>41070.473414351851</c:v>
                </c:pt>
                <c:pt idx="10930">
                  <c:v>41070.473761574074</c:v>
                </c:pt>
                <c:pt idx="10931">
                  <c:v>41070.474108796298</c:v>
                </c:pt>
                <c:pt idx="10932">
                  <c:v>41070.474456018521</c:v>
                </c:pt>
                <c:pt idx="10933">
                  <c:v>41070.474803240744</c:v>
                </c:pt>
                <c:pt idx="10934">
                  <c:v>41070.47515046296</c:v>
                </c:pt>
                <c:pt idx="10935">
                  <c:v>41070.475497685184</c:v>
                </c:pt>
                <c:pt idx="10936">
                  <c:v>41070.475844907407</c:v>
                </c:pt>
                <c:pt idx="10937">
                  <c:v>41070.47619212963</c:v>
                </c:pt>
                <c:pt idx="10938">
                  <c:v>41070.476539351854</c:v>
                </c:pt>
                <c:pt idx="10939">
                  <c:v>41070.476886574077</c:v>
                </c:pt>
                <c:pt idx="10940">
                  <c:v>41070.477233796293</c:v>
                </c:pt>
                <c:pt idx="10941">
                  <c:v>41070.477581018517</c:v>
                </c:pt>
                <c:pt idx="10942">
                  <c:v>41070.47792824074</c:v>
                </c:pt>
                <c:pt idx="10943">
                  <c:v>41070.478275462963</c:v>
                </c:pt>
                <c:pt idx="10944">
                  <c:v>41070.478622685187</c:v>
                </c:pt>
                <c:pt idx="10945">
                  <c:v>41070.47896990741</c:v>
                </c:pt>
                <c:pt idx="10946">
                  <c:v>41070.479317129626</c:v>
                </c:pt>
                <c:pt idx="10947">
                  <c:v>41070.479664351849</c:v>
                </c:pt>
                <c:pt idx="10948">
                  <c:v>41070.480011574073</c:v>
                </c:pt>
                <c:pt idx="10949">
                  <c:v>41070.480358796296</c:v>
                </c:pt>
                <c:pt idx="10950">
                  <c:v>41070.480706018519</c:v>
                </c:pt>
                <c:pt idx="10951">
                  <c:v>41070.481053240743</c:v>
                </c:pt>
                <c:pt idx="10952">
                  <c:v>41070.481400462966</c:v>
                </c:pt>
                <c:pt idx="10953">
                  <c:v>41070.481747685182</c:v>
                </c:pt>
                <c:pt idx="10954">
                  <c:v>41070.482094907406</c:v>
                </c:pt>
                <c:pt idx="10955">
                  <c:v>41070.482442129629</c:v>
                </c:pt>
                <c:pt idx="10956">
                  <c:v>41070.482789351852</c:v>
                </c:pt>
                <c:pt idx="10957">
                  <c:v>41070.483136574076</c:v>
                </c:pt>
                <c:pt idx="10958">
                  <c:v>41070.483483796299</c:v>
                </c:pt>
                <c:pt idx="10959">
                  <c:v>41070.483831018515</c:v>
                </c:pt>
                <c:pt idx="10960">
                  <c:v>41070.484178240738</c:v>
                </c:pt>
                <c:pt idx="10961">
                  <c:v>41070.484525462962</c:v>
                </c:pt>
                <c:pt idx="10962">
                  <c:v>41070.484872685185</c:v>
                </c:pt>
                <c:pt idx="10963">
                  <c:v>41070.485219907408</c:v>
                </c:pt>
                <c:pt idx="10964">
                  <c:v>41070.485567129632</c:v>
                </c:pt>
                <c:pt idx="10965">
                  <c:v>41070.485914351855</c:v>
                </c:pt>
                <c:pt idx="10966">
                  <c:v>41070.486261574071</c:v>
                </c:pt>
                <c:pt idx="10967">
                  <c:v>41070.486608796295</c:v>
                </c:pt>
                <c:pt idx="10968">
                  <c:v>41070.486956018518</c:v>
                </c:pt>
                <c:pt idx="10969">
                  <c:v>41070.487303240741</c:v>
                </c:pt>
                <c:pt idx="10970">
                  <c:v>41070.487650462965</c:v>
                </c:pt>
                <c:pt idx="10971">
                  <c:v>41070.487997685188</c:v>
                </c:pt>
                <c:pt idx="10972">
                  <c:v>41070.488344907404</c:v>
                </c:pt>
                <c:pt idx="10973">
                  <c:v>41070.488692129627</c:v>
                </c:pt>
                <c:pt idx="10974">
                  <c:v>41070.489039351851</c:v>
                </c:pt>
                <c:pt idx="10975">
                  <c:v>41070.489386574074</c:v>
                </c:pt>
                <c:pt idx="10976">
                  <c:v>41070.489733796298</c:v>
                </c:pt>
                <c:pt idx="10977">
                  <c:v>41070.490081018521</c:v>
                </c:pt>
                <c:pt idx="10978">
                  <c:v>41070.490428240744</c:v>
                </c:pt>
                <c:pt idx="10979">
                  <c:v>41070.49077546296</c:v>
                </c:pt>
                <c:pt idx="10980">
                  <c:v>41070.491122685184</c:v>
                </c:pt>
                <c:pt idx="10981">
                  <c:v>41070.491469907407</c:v>
                </c:pt>
                <c:pt idx="10982">
                  <c:v>41070.49181712963</c:v>
                </c:pt>
                <c:pt idx="10983">
                  <c:v>41070.492164351854</c:v>
                </c:pt>
                <c:pt idx="10984">
                  <c:v>41070.492511574077</c:v>
                </c:pt>
                <c:pt idx="10985">
                  <c:v>41070.492858796293</c:v>
                </c:pt>
                <c:pt idx="10986">
                  <c:v>41070.493206018517</c:v>
                </c:pt>
                <c:pt idx="10987">
                  <c:v>41070.49355324074</c:v>
                </c:pt>
                <c:pt idx="10988">
                  <c:v>41070.493900462963</c:v>
                </c:pt>
                <c:pt idx="10989">
                  <c:v>41070.494247685187</c:v>
                </c:pt>
                <c:pt idx="10990">
                  <c:v>41070.49459490741</c:v>
                </c:pt>
                <c:pt idx="10991">
                  <c:v>41070.494942129626</c:v>
                </c:pt>
                <c:pt idx="10992">
                  <c:v>41070.495289351849</c:v>
                </c:pt>
                <c:pt idx="10993">
                  <c:v>41070.495636574073</c:v>
                </c:pt>
                <c:pt idx="10994">
                  <c:v>41070.495983796296</c:v>
                </c:pt>
                <c:pt idx="10995">
                  <c:v>41070.496331018519</c:v>
                </c:pt>
                <c:pt idx="10996">
                  <c:v>41070.496678240743</c:v>
                </c:pt>
                <c:pt idx="10997">
                  <c:v>41070.497025462966</c:v>
                </c:pt>
                <c:pt idx="10998">
                  <c:v>41070.497372685182</c:v>
                </c:pt>
                <c:pt idx="10999">
                  <c:v>41070.497719907406</c:v>
                </c:pt>
                <c:pt idx="11000">
                  <c:v>41070.498067129629</c:v>
                </c:pt>
                <c:pt idx="11001">
                  <c:v>41070.498414351852</c:v>
                </c:pt>
                <c:pt idx="11002">
                  <c:v>41070.498761574076</c:v>
                </c:pt>
                <c:pt idx="11003">
                  <c:v>41070.499108796299</c:v>
                </c:pt>
                <c:pt idx="11004">
                  <c:v>41070.499456018515</c:v>
                </c:pt>
                <c:pt idx="11005">
                  <c:v>41070.499803240738</c:v>
                </c:pt>
                <c:pt idx="11006">
                  <c:v>41070.500150462962</c:v>
                </c:pt>
                <c:pt idx="11007">
                  <c:v>41070.500497685185</c:v>
                </c:pt>
                <c:pt idx="11008">
                  <c:v>41070.500844907408</c:v>
                </c:pt>
                <c:pt idx="11009">
                  <c:v>41070.501192129632</c:v>
                </c:pt>
                <c:pt idx="11010">
                  <c:v>41070.501539351855</c:v>
                </c:pt>
                <c:pt idx="11011">
                  <c:v>41070.501886574071</c:v>
                </c:pt>
                <c:pt idx="11012">
                  <c:v>41070.502233796295</c:v>
                </c:pt>
                <c:pt idx="11013">
                  <c:v>41070.502581018518</c:v>
                </c:pt>
                <c:pt idx="11014">
                  <c:v>41070.502928240741</c:v>
                </c:pt>
                <c:pt idx="11015">
                  <c:v>41070.503275462965</c:v>
                </c:pt>
                <c:pt idx="11016">
                  <c:v>41070.503622685188</c:v>
                </c:pt>
                <c:pt idx="11017">
                  <c:v>41070.503969907404</c:v>
                </c:pt>
                <c:pt idx="11018">
                  <c:v>41070.504317129627</c:v>
                </c:pt>
                <c:pt idx="11019">
                  <c:v>41070.504664351851</c:v>
                </c:pt>
                <c:pt idx="11020">
                  <c:v>41070.505011574074</c:v>
                </c:pt>
                <c:pt idx="11021">
                  <c:v>41070.505358796298</c:v>
                </c:pt>
                <c:pt idx="11022">
                  <c:v>41070.505706018521</c:v>
                </c:pt>
                <c:pt idx="11023">
                  <c:v>41070.506053240744</c:v>
                </c:pt>
                <c:pt idx="11024">
                  <c:v>41070.50640046296</c:v>
                </c:pt>
                <c:pt idx="11025">
                  <c:v>41070.506747685184</c:v>
                </c:pt>
                <c:pt idx="11026">
                  <c:v>41070.507094907407</c:v>
                </c:pt>
                <c:pt idx="11027">
                  <c:v>41070.50744212963</c:v>
                </c:pt>
                <c:pt idx="11028">
                  <c:v>41070.507789351854</c:v>
                </c:pt>
                <c:pt idx="11029">
                  <c:v>41070.508136574077</c:v>
                </c:pt>
                <c:pt idx="11030">
                  <c:v>41070.508483796293</c:v>
                </c:pt>
                <c:pt idx="11031">
                  <c:v>41070.508831018517</c:v>
                </c:pt>
                <c:pt idx="11032">
                  <c:v>41070.50917824074</c:v>
                </c:pt>
                <c:pt idx="11033">
                  <c:v>41070.509525462963</c:v>
                </c:pt>
                <c:pt idx="11034">
                  <c:v>41070.509872685187</c:v>
                </c:pt>
                <c:pt idx="11035">
                  <c:v>41070.51021990741</c:v>
                </c:pt>
                <c:pt idx="11036">
                  <c:v>41070.510567129626</c:v>
                </c:pt>
                <c:pt idx="11037">
                  <c:v>41070.510914351849</c:v>
                </c:pt>
                <c:pt idx="11038">
                  <c:v>41070.511261574073</c:v>
                </c:pt>
                <c:pt idx="11039">
                  <c:v>41070.511608796296</c:v>
                </c:pt>
                <c:pt idx="11040">
                  <c:v>41070.511956018519</c:v>
                </c:pt>
                <c:pt idx="11041">
                  <c:v>41070.512303240743</c:v>
                </c:pt>
                <c:pt idx="11042">
                  <c:v>41070.512650462966</c:v>
                </c:pt>
                <c:pt idx="11043">
                  <c:v>41070.512997685182</c:v>
                </c:pt>
                <c:pt idx="11044">
                  <c:v>41070.513344907406</c:v>
                </c:pt>
                <c:pt idx="11045">
                  <c:v>41070.513692129629</c:v>
                </c:pt>
                <c:pt idx="11046">
                  <c:v>41070.514039351852</c:v>
                </c:pt>
                <c:pt idx="11047">
                  <c:v>41070.514386574076</c:v>
                </c:pt>
                <c:pt idx="11048">
                  <c:v>41070.514733796299</c:v>
                </c:pt>
                <c:pt idx="11049">
                  <c:v>41070.515081018515</c:v>
                </c:pt>
                <c:pt idx="11050">
                  <c:v>41070.515428240738</c:v>
                </c:pt>
                <c:pt idx="11051">
                  <c:v>41070.515775462962</c:v>
                </c:pt>
                <c:pt idx="11052">
                  <c:v>41070.516122685185</c:v>
                </c:pt>
                <c:pt idx="11053">
                  <c:v>41070.516469907408</c:v>
                </c:pt>
                <c:pt idx="11054">
                  <c:v>41070.516817129632</c:v>
                </c:pt>
                <c:pt idx="11055">
                  <c:v>41070.517164351855</c:v>
                </c:pt>
                <c:pt idx="11056">
                  <c:v>41070.517511574071</c:v>
                </c:pt>
                <c:pt idx="11057">
                  <c:v>41070.517858796295</c:v>
                </c:pt>
                <c:pt idx="11058">
                  <c:v>41070.518206018518</c:v>
                </c:pt>
                <c:pt idx="11059">
                  <c:v>41070.518553240741</c:v>
                </c:pt>
                <c:pt idx="11060">
                  <c:v>41070.518900462965</c:v>
                </c:pt>
                <c:pt idx="11061">
                  <c:v>41070.519247685188</c:v>
                </c:pt>
                <c:pt idx="11062">
                  <c:v>41070.519594907404</c:v>
                </c:pt>
                <c:pt idx="11063">
                  <c:v>41070.519942129627</c:v>
                </c:pt>
                <c:pt idx="11064">
                  <c:v>41070.520289351851</c:v>
                </c:pt>
                <c:pt idx="11065">
                  <c:v>41070.520636574074</c:v>
                </c:pt>
                <c:pt idx="11066">
                  <c:v>41070.520983796298</c:v>
                </c:pt>
                <c:pt idx="11067">
                  <c:v>41070.521331018521</c:v>
                </c:pt>
                <c:pt idx="11068">
                  <c:v>41070.521678240744</c:v>
                </c:pt>
                <c:pt idx="11069">
                  <c:v>41070.52202546296</c:v>
                </c:pt>
                <c:pt idx="11070">
                  <c:v>41070.522372685184</c:v>
                </c:pt>
                <c:pt idx="11071">
                  <c:v>41070.522719907407</c:v>
                </c:pt>
                <c:pt idx="11072">
                  <c:v>41070.52306712963</c:v>
                </c:pt>
                <c:pt idx="11073">
                  <c:v>41070.523414351854</c:v>
                </c:pt>
                <c:pt idx="11074">
                  <c:v>41070.523761574077</c:v>
                </c:pt>
                <c:pt idx="11075">
                  <c:v>41070.524108796293</c:v>
                </c:pt>
                <c:pt idx="11076">
                  <c:v>41070.524456018517</c:v>
                </c:pt>
                <c:pt idx="11077">
                  <c:v>41070.52480324074</c:v>
                </c:pt>
                <c:pt idx="11078">
                  <c:v>41070.525150462963</c:v>
                </c:pt>
                <c:pt idx="11079">
                  <c:v>41070.525497685187</c:v>
                </c:pt>
                <c:pt idx="11080">
                  <c:v>41070.52584490741</c:v>
                </c:pt>
                <c:pt idx="11081">
                  <c:v>41070.526192129626</c:v>
                </c:pt>
                <c:pt idx="11082">
                  <c:v>41070.526539351849</c:v>
                </c:pt>
                <c:pt idx="11083">
                  <c:v>41070.526886574073</c:v>
                </c:pt>
                <c:pt idx="11084">
                  <c:v>41070.527233796296</c:v>
                </c:pt>
                <c:pt idx="11085">
                  <c:v>41070.527581018519</c:v>
                </c:pt>
                <c:pt idx="11086">
                  <c:v>41070.527928240743</c:v>
                </c:pt>
                <c:pt idx="11087">
                  <c:v>41070.528275462966</c:v>
                </c:pt>
                <c:pt idx="11088">
                  <c:v>41070.528622685182</c:v>
                </c:pt>
                <c:pt idx="11089">
                  <c:v>41070.528969907406</c:v>
                </c:pt>
                <c:pt idx="11090">
                  <c:v>41070.529317129629</c:v>
                </c:pt>
                <c:pt idx="11091">
                  <c:v>41070.529664351852</c:v>
                </c:pt>
                <c:pt idx="11092">
                  <c:v>41070.530011574076</c:v>
                </c:pt>
                <c:pt idx="11093">
                  <c:v>41070.530358796299</c:v>
                </c:pt>
                <c:pt idx="11094">
                  <c:v>41070.530706018515</c:v>
                </c:pt>
                <c:pt idx="11095">
                  <c:v>41070.531053240738</c:v>
                </c:pt>
                <c:pt idx="11096">
                  <c:v>41070.531400462962</c:v>
                </c:pt>
                <c:pt idx="11097">
                  <c:v>41070.531747685185</c:v>
                </c:pt>
                <c:pt idx="11098">
                  <c:v>41070.532094907408</c:v>
                </c:pt>
                <c:pt idx="11099">
                  <c:v>41070.532442129632</c:v>
                </c:pt>
                <c:pt idx="11100">
                  <c:v>41070.532789351855</c:v>
                </c:pt>
                <c:pt idx="11101">
                  <c:v>41070.533136574071</c:v>
                </c:pt>
                <c:pt idx="11102">
                  <c:v>41070.533483796295</c:v>
                </c:pt>
                <c:pt idx="11103">
                  <c:v>41070.533831018518</c:v>
                </c:pt>
                <c:pt idx="11104">
                  <c:v>41070.534178240741</c:v>
                </c:pt>
                <c:pt idx="11105">
                  <c:v>41070.534525462965</c:v>
                </c:pt>
                <c:pt idx="11106">
                  <c:v>41070.534872685188</c:v>
                </c:pt>
                <c:pt idx="11107">
                  <c:v>41070.535219907404</c:v>
                </c:pt>
                <c:pt idx="11108">
                  <c:v>41070.535567129627</c:v>
                </c:pt>
                <c:pt idx="11109">
                  <c:v>41070.535914351851</c:v>
                </c:pt>
                <c:pt idx="11110">
                  <c:v>41070.536261574074</c:v>
                </c:pt>
                <c:pt idx="11111">
                  <c:v>41070.536608796298</c:v>
                </c:pt>
                <c:pt idx="11112">
                  <c:v>41070.536956018521</c:v>
                </c:pt>
                <c:pt idx="11113">
                  <c:v>41070.537303240744</c:v>
                </c:pt>
                <c:pt idx="11114">
                  <c:v>41070.53765046296</c:v>
                </c:pt>
                <c:pt idx="11115">
                  <c:v>41070.537997685184</c:v>
                </c:pt>
                <c:pt idx="11116">
                  <c:v>41070.538344907407</c:v>
                </c:pt>
                <c:pt idx="11117">
                  <c:v>41070.53869212963</c:v>
                </c:pt>
                <c:pt idx="11118">
                  <c:v>41070.539039351854</c:v>
                </c:pt>
                <c:pt idx="11119">
                  <c:v>41070.539386574077</c:v>
                </c:pt>
                <c:pt idx="11120">
                  <c:v>41070.539733796293</c:v>
                </c:pt>
                <c:pt idx="11121">
                  <c:v>41070.540081018517</c:v>
                </c:pt>
                <c:pt idx="11122">
                  <c:v>41070.54042824074</c:v>
                </c:pt>
                <c:pt idx="11123">
                  <c:v>41070.540775462963</c:v>
                </c:pt>
                <c:pt idx="11124">
                  <c:v>41070.541122685187</c:v>
                </c:pt>
                <c:pt idx="11125">
                  <c:v>41070.54146990741</c:v>
                </c:pt>
                <c:pt idx="11126">
                  <c:v>41070.541817129626</c:v>
                </c:pt>
                <c:pt idx="11127">
                  <c:v>41070.542164351849</c:v>
                </c:pt>
                <c:pt idx="11128">
                  <c:v>41070.542511574073</c:v>
                </c:pt>
                <c:pt idx="11129">
                  <c:v>41070.542858796296</c:v>
                </c:pt>
                <c:pt idx="11130">
                  <c:v>41070.543206018519</c:v>
                </c:pt>
                <c:pt idx="11131">
                  <c:v>41070.543553240743</c:v>
                </c:pt>
                <c:pt idx="11132">
                  <c:v>41070.543900462966</c:v>
                </c:pt>
                <c:pt idx="11133">
                  <c:v>41070.544247685182</c:v>
                </c:pt>
                <c:pt idx="11134">
                  <c:v>41070.544594907406</c:v>
                </c:pt>
                <c:pt idx="11135">
                  <c:v>41070.544942129629</c:v>
                </c:pt>
                <c:pt idx="11136">
                  <c:v>41070.545289351852</c:v>
                </c:pt>
                <c:pt idx="11137">
                  <c:v>41070.545636574076</c:v>
                </c:pt>
                <c:pt idx="11138">
                  <c:v>41070.545983796299</c:v>
                </c:pt>
                <c:pt idx="11139">
                  <c:v>41070.546331018515</c:v>
                </c:pt>
                <c:pt idx="11140">
                  <c:v>41070.546678240738</c:v>
                </c:pt>
                <c:pt idx="11141">
                  <c:v>41070.547025462962</c:v>
                </c:pt>
                <c:pt idx="11142">
                  <c:v>41070.547372685185</c:v>
                </c:pt>
                <c:pt idx="11143">
                  <c:v>41070.547719907408</c:v>
                </c:pt>
                <c:pt idx="11144">
                  <c:v>41070.548067129632</c:v>
                </c:pt>
                <c:pt idx="11145">
                  <c:v>41070.548414351855</c:v>
                </c:pt>
                <c:pt idx="11146">
                  <c:v>41070.548761574071</c:v>
                </c:pt>
                <c:pt idx="11147">
                  <c:v>41070.549108796295</c:v>
                </c:pt>
                <c:pt idx="11148">
                  <c:v>41070.549456018518</c:v>
                </c:pt>
                <c:pt idx="11149">
                  <c:v>41070.549803240741</c:v>
                </c:pt>
                <c:pt idx="11150">
                  <c:v>41070.550150462965</c:v>
                </c:pt>
                <c:pt idx="11151">
                  <c:v>41070.550497685188</c:v>
                </c:pt>
                <c:pt idx="11152">
                  <c:v>41070.550844907404</c:v>
                </c:pt>
                <c:pt idx="11153">
                  <c:v>41070.551192129627</c:v>
                </c:pt>
                <c:pt idx="11154">
                  <c:v>41070.551539351851</c:v>
                </c:pt>
                <c:pt idx="11155">
                  <c:v>41070.551886574074</c:v>
                </c:pt>
                <c:pt idx="11156">
                  <c:v>41070.552233796298</c:v>
                </c:pt>
                <c:pt idx="11157">
                  <c:v>41070.552581018521</c:v>
                </c:pt>
                <c:pt idx="11158">
                  <c:v>41070.552928240744</c:v>
                </c:pt>
                <c:pt idx="11159">
                  <c:v>41070.55327546296</c:v>
                </c:pt>
                <c:pt idx="11160">
                  <c:v>41070.553622685184</c:v>
                </c:pt>
                <c:pt idx="11161">
                  <c:v>41070.553969907407</c:v>
                </c:pt>
                <c:pt idx="11162">
                  <c:v>41070.55431712963</c:v>
                </c:pt>
                <c:pt idx="11163">
                  <c:v>41070.554664351854</c:v>
                </c:pt>
                <c:pt idx="11164">
                  <c:v>41070.555011574077</c:v>
                </c:pt>
                <c:pt idx="11165">
                  <c:v>41070.555358796293</c:v>
                </c:pt>
                <c:pt idx="11166">
                  <c:v>41070.555706018517</c:v>
                </c:pt>
                <c:pt idx="11167">
                  <c:v>41070.55605324074</c:v>
                </c:pt>
                <c:pt idx="11168">
                  <c:v>41070.556400462963</c:v>
                </c:pt>
                <c:pt idx="11169">
                  <c:v>41070.556747685187</c:v>
                </c:pt>
                <c:pt idx="11170">
                  <c:v>41070.55709490741</c:v>
                </c:pt>
                <c:pt idx="11171">
                  <c:v>41070.557442129626</c:v>
                </c:pt>
                <c:pt idx="11172">
                  <c:v>41070.557789351849</c:v>
                </c:pt>
                <c:pt idx="11173">
                  <c:v>41070.558136574073</c:v>
                </c:pt>
                <c:pt idx="11174">
                  <c:v>41070.558483796296</c:v>
                </c:pt>
                <c:pt idx="11175">
                  <c:v>41070.558831018519</c:v>
                </c:pt>
                <c:pt idx="11176">
                  <c:v>41070.559178240743</c:v>
                </c:pt>
                <c:pt idx="11177">
                  <c:v>41070.559525462966</c:v>
                </c:pt>
                <c:pt idx="11178">
                  <c:v>41070.559872685182</c:v>
                </c:pt>
                <c:pt idx="11179">
                  <c:v>41070.560219907406</c:v>
                </c:pt>
                <c:pt idx="11180">
                  <c:v>41070.560567129629</c:v>
                </c:pt>
                <c:pt idx="11181">
                  <c:v>41070.560914351852</c:v>
                </c:pt>
                <c:pt idx="11182">
                  <c:v>41070.561261574076</c:v>
                </c:pt>
                <c:pt idx="11183">
                  <c:v>41070.561608796299</c:v>
                </c:pt>
                <c:pt idx="11184">
                  <c:v>41070.561956018515</c:v>
                </c:pt>
                <c:pt idx="11185">
                  <c:v>41070.562303240738</c:v>
                </c:pt>
                <c:pt idx="11186">
                  <c:v>41070.562650462962</c:v>
                </c:pt>
                <c:pt idx="11187">
                  <c:v>41070.562997685185</c:v>
                </c:pt>
                <c:pt idx="11188">
                  <c:v>41070.563344907408</c:v>
                </c:pt>
                <c:pt idx="11189">
                  <c:v>41070.563692129632</c:v>
                </c:pt>
                <c:pt idx="11190">
                  <c:v>41070.564039351855</c:v>
                </c:pt>
                <c:pt idx="11191">
                  <c:v>41070.564386574071</c:v>
                </c:pt>
                <c:pt idx="11192">
                  <c:v>41070.564733796295</c:v>
                </c:pt>
                <c:pt idx="11193">
                  <c:v>41070.565081018518</c:v>
                </c:pt>
                <c:pt idx="11194">
                  <c:v>41070.565428240741</c:v>
                </c:pt>
                <c:pt idx="11195">
                  <c:v>41070.565775462965</c:v>
                </c:pt>
                <c:pt idx="11196">
                  <c:v>41070.566122685188</c:v>
                </c:pt>
                <c:pt idx="11197">
                  <c:v>41070.566469907404</c:v>
                </c:pt>
                <c:pt idx="11198">
                  <c:v>41070.566817129627</c:v>
                </c:pt>
                <c:pt idx="11199">
                  <c:v>41070.567164351851</c:v>
                </c:pt>
                <c:pt idx="11200">
                  <c:v>41070.567511574074</c:v>
                </c:pt>
                <c:pt idx="11201">
                  <c:v>41070.567858796298</c:v>
                </c:pt>
                <c:pt idx="11202">
                  <c:v>41070.568206018521</c:v>
                </c:pt>
                <c:pt idx="11203">
                  <c:v>41070.568553240744</c:v>
                </c:pt>
                <c:pt idx="11204">
                  <c:v>41070.56890046296</c:v>
                </c:pt>
                <c:pt idx="11205">
                  <c:v>41070.569247685184</c:v>
                </c:pt>
                <c:pt idx="11206">
                  <c:v>41070.569594907407</c:v>
                </c:pt>
                <c:pt idx="11207">
                  <c:v>41070.56994212963</c:v>
                </c:pt>
                <c:pt idx="11208">
                  <c:v>41070.570289351854</c:v>
                </c:pt>
                <c:pt idx="11209">
                  <c:v>41070.570636574077</c:v>
                </c:pt>
                <c:pt idx="11210">
                  <c:v>41070.570983796293</c:v>
                </c:pt>
                <c:pt idx="11211">
                  <c:v>41070.571331018517</c:v>
                </c:pt>
                <c:pt idx="11212">
                  <c:v>41070.57167824074</c:v>
                </c:pt>
                <c:pt idx="11213">
                  <c:v>41070.572025462963</c:v>
                </c:pt>
                <c:pt idx="11214">
                  <c:v>41070.572372685187</c:v>
                </c:pt>
                <c:pt idx="11215">
                  <c:v>41070.57271990741</c:v>
                </c:pt>
                <c:pt idx="11216">
                  <c:v>41070.573067129626</c:v>
                </c:pt>
                <c:pt idx="11217">
                  <c:v>41070.573414351849</c:v>
                </c:pt>
                <c:pt idx="11218">
                  <c:v>41070.573761574073</c:v>
                </c:pt>
                <c:pt idx="11219">
                  <c:v>41070.574108796296</c:v>
                </c:pt>
                <c:pt idx="11220">
                  <c:v>41070.574456018519</c:v>
                </c:pt>
                <c:pt idx="11221">
                  <c:v>41070.574803240743</c:v>
                </c:pt>
                <c:pt idx="11222">
                  <c:v>41070.575150462966</c:v>
                </c:pt>
                <c:pt idx="11223">
                  <c:v>41070.575497685182</c:v>
                </c:pt>
                <c:pt idx="11224">
                  <c:v>41070.575844907406</c:v>
                </c:pt>
                <c:pt idx="11225">
                  <c:v>41070.576192129629</c:v>
                </c:pt>
                <c:pt idx="11226">
                  <c:v>41070.576539351852</c:v>
                </c:pt>
                <c:pt idx="11227">
                  <c:v>41070.576886574076</c:v>
                </c:pt>
                <c:pt idx="11228">
                  <c:v>41070.577233796299</c:v>
                </c:pt>
                <c:pt idx="11229">
                  <c:v>41070.577581018515</c:v>
                </c:pt>
                <c:pt idx="11230">
                  <c:v>41070.577928240738</c:v>
                </c:pt>
                <c:pt idx="11231">
                  <c:v>41070.578275462962</c:v>
                </c:pt>
                <c:pt idx="11232">
                  <c:v>41070.578622685185</c:v>
                </c:pt>
                <c:pt idx="11233">
                  <c:v>41070.578969907408</c:v>
                </c:pt>
                <c:pt idx="11234">
                  <c:v>41070.579317129632</c:v>
                </c:pt>
                <c:pt idx="11235">
                  <c:v>41070.579664351855</c:v>
                </c:pt>
                <c:pt idx="11236">
                  <c:v>41070.580011574071</c:v>
                </c:pt>
                <c:pt idx="11237">
                  <c:v>41070.580358796295</c:v>
                </c:pt>
                <c:pt idx="11238">
                  <c:v>41070.580706018518</c:v>
                </c:pt>
                <c:pt idx="11239">
                  <c:v>41070.581053240741</c:v>
                </c:pt>
                <c:pt idx="11240">
                  <c:v>41070.581400462965</c:v>
                </c:pt>
                <c:pt idx="11241">
                  <c:v>41070.581747685188</c:v>
                </c:pt>
                <c:pt idx="11242">
                  <c:v>41070.582094907404</c:v>
                </c:pt>
                <c:pt idx="11243">
                  <c:v>41070.582442129627</c:v>
                </c:pt>
                <c:pt idx="11244">
                  <c:v>41070.582789351851</c:v>
                </c:pt>
                <c:pt idx="11245">
                  <c:v>41070.583136574074</c:v>
                </c:pt>
                <c:pt idx="11246">
                  <c:v>41070.583483796298</c:v>
                </c:pt>
                <c:pt idx="11247">
                  <c:v>41070.583831018521</c:v>
                </c:pt>
                <c:pt idx="11248">
                  <c:v>41070.584178240744</c:v>
                </c:pt>
                <c:pt idx="11249">
                  <c:v>41070.58452546296</c:v>
                </c:pt>
                <c:pt idx="11250">
                  <c:v>41070.584872685184</c:v>
                </c:pt>
                <c:pt idx="11251">
                  <c:v>41070.585219907407</c:v>
                </c:pt>
                <c:pt idx="11252">
                  <c:v>41070.58556712963</c:v>
                </c:pt>
                <c:pt idx="11253">
                  <c:v>41070.585914351854</c:v>
                </c:pt>
                <c:pt idx="11254">
                  <c:v>41070.586261574077</c:v>
                </c:pt>
                <c:pt idx="11255">
                  <c:v>41070.586608796293</c:v>
                </c:pt>
                <c:pt idx="11256">
                  <c:v>41070.586956018517</c:v>
                </c:pt>
                <c:pt idx="11257">
                  <c:v>41070.58730324074</c:v>
                </c:pt>
                <c:pt idx="11258">
                  <c:v>41070.587650462963</c:v>
                </c:pt>
                <c:pt idx="11259">
                  <c:v>41070.587997685187</c:v>
                </c:pt>
                <c:pt idx="11260">
                  <c:v>41070.58834490741</c:v>
                </c:pt>
                <c:pt idx="11261">
                  <c:v>41070.588692129626</c:v>
                </c:pt>
                <c:pt idx="11262">
                  <c:v>41070.589039351849</c:v>
                </c:pt>
                <c:pt idx="11263">
                  <c:v>41070.589386574073</c:v>
                </c:pt>
                <c:pt idx="11264">
                  <c:v>41070.589733796296</c:v>
                </c:pt>
                <c:pt idx="11265">
                  <c:v>41070.590081018519</c:v>
                </c:pt>
                <c:pt idx="11266">
                  <c:v>41070.590428240743</c:v>
                </c:pt>
                <c:pt idx="11267">
                  <c:v>41070.590775462966</c:v>
                </c:pt>
                <c:pt idx="11268">
                  <c:v>41070.591122685182</c:v>
                </c:pt>
                <c:pt idx="11269">
                  <c:v>41070.591469907406</c:v>
                </c:pt>
                <c:pt idx="11270">
                  <c:v>41070.591817129629</c:v>
                </c:pt>
                <c:pt idx="11271">
                  <c:v>41070.592164351852</c:v>
                </c:pt>
                <c:pt idx="11272">
                  <c:v>41070.592511574076</c:v>
                </c:pt>
                <c:pt idx="11273">
                  <c:v>41070.592858796299</c:v>
                </c:pt>
                <c:pt idx="11274">
                  <c:v>41070.593206018515</c:v>
                </c:pt>
                <c:pt idx="11275">
                  <c:v>41070.593553240738</c:v>
                </c:pt>
                <c:pt idx="11276">
                  <c:v>41070.593900462962</c:v>
                </c:pt>
                <c:pt idx="11277">
                  <c:v>41070.594247685185</c:v>
                </c:pt>
                <c:pt idx="11278">
                  <c:v>41070.594594907408</c:v>
                </c:pt>
                <c:pt idx="11279">
                  <c:v>41070.594942129632</c:v>
                </c:pt>
                <c:pt idx="11280">
                  <c:v>41070.595289351855</c:v>
                </c:pt>
                <c:pt idx="11281">
                  <c:v>41070.595636574071</c:v>
                </c:pt>
                <c:pt idx="11282">
                  <c:v>41070.595983796295</c:v>
                </c:pt>
                <c:pt idx="11283">
                  <c:v>41070.596331018518</c:v>
                </c:pt>
                <c:pt idx="11284">
                  <c:v>41070.596678240741</c:v>
                </c:pt>
                <c:pt idx="11285">
                  <c:v>41070.597025462965</c:v>
                </c:pt>
                <c:pt idx="11286">
                  <c:v>41070.597372685188</c:v>
                </c:pt>
                <c:pt idx="11287">
                  <c:v>41070.597719907404</c:v>
                </c:pt>
                <c:pt idx="11288">
                  <c:v>41070.598067129627</c:v>
                </c:pt>
                <c:pt idx="11289">
                  <c:v>41070.598414351851</c:v>
                </c:pt>
                <c:pt idx="11290">
                  <c:v>41070.598761574074</c:v>
                </c:pt>
                <c:pt idx="11291">
                  <c:v>41070.599108796298</c:v>
                </c:pt>
                <c:pt idx="11292">
                  <c:v>41070.599456018521</c:v>
                </c:pt>
                <c:pt idx="11293">
                  <c:v>41070.599803240744</c:v>
                </c:pt>
                <c:pt idx="11294">
                  <c:v>41070.60015046296</c:v>
                </c:pt>
                <c:pt idx="11295">
                  <c:v>41070.600497685184</c:v>
                </c:pt>
                <c:pt idx="11296">
                  <c:v>41070.600844907407</c:v>
                </c:pt>
                <c:pt idx="11297">
                  <c:v>41070.60119212963</c:v>
                </c:pt>
                <c:pt idx="11298">
                  <c:v>41070.601539351854</c:v>
                </c:pt>
                <c:pt idx="11299">
                  <c:v>41070.601886574077</c:v>
                </c:pt>
                <c:pt idx="11300">
                  <c:v>41070.602233796293</c:v>
                </c:pt>
                <c:pt idx="11301">
                  <c:v>41070.602581018517</c:v>
                </c:pt>
                <c:pt idx="11302">
                  <c:v>41070.60292824074</c:v>
                </c:pt>
                <c:pt idx="11303">
                  <c:v>41070.603275462963</c:v>
                </c:pt>
                <c:pt idx="11304">
                  <c:v>41070.603622685187</c:v>
                </c:pt>
                <c:pt idx="11305">
                  <c:v>41070.60396990741</c:v>
                </c:pt>
                <c:pt idx="11306">
                  <c:v>41070.604317129626</c:v>
                </c:pt>
                <c:pt idx="11307">
                  <c:v>41070.604664351849</c:v>
                </c:pt>
                <c:pt idx="11308">
                  <c:v>41070.605011574073</c:v>
                </c:pt>
                <c:pt idx="11309">
                  <c:v>41070.605358796296</c:v>
                </c:pt>
                <c:pt idx="11310">
                  <c:v>41070.605706018519</c:v>
                </c:pt>
                <c:pt idx="11311">
                  <c:v>41070.606053240743</c:v>
                </c:pt>
                <c:pt idx="11312">
                  <c:v>41070.606400462966</c:v>
                </c:pt>
                <c:pt idx="11313">
                  <c:v>41070.606747685182</c:v>
                </c:pt>
                <c:pt idx="11314">
                  <c:v>41070.607094907406</c:v>
                </c:pt>
                <c:pt idx="11315">
                  <c:v>41070.607442129629</c:v>
                </c:pt>
                <c:pt idx="11316">
                  <c:v>41070.607789351852</c:v>
                </c:pt>
                <c:pt idx="11317">
                  <c:v>41070.608136574076</c:v>
                </c:pt>
                <c:pt idx="11318">
                  <c:v>41070.608483796299</c:v>
                </c:pt>
                <c:pt idx="11319">
                  <c:v>41070.608831018515</c:v>
                </c:pt>
                <c:pt idx="11320">
                  <c:v>41070.609178240738</c:v>
                </c:pt>
                <c:pt idx="11321">
                  <c:v>41070.609525462962</c:v>
                </c:pt>
                <c:pt idx="11322">
                  <c:v>41070.609872685185</c:v>
                </c:pt>
                <c:pt idx="11323">
                  <c:v>41070.610219907408</c:v>
                </c:pt>
                <c:pt idx="11324">
                  <c:v>41070.610567129632</c:v>
                </c:pt>
                <c:pt idx="11325">
                  <c:v>41070.610914351855</c:v>
                </c:pt>
                <c:pt idx="11326">
                  <c:v>41070.611261574071</c:v>
                </c:pt>
                <c:pt idx="11327">
                  <c:v>41070.611608796295</c:v>
                </c:pt>
                <c:pt idx="11328">
                  <c:v>41070.611956018518</c:v>
                </c:pt>
                <c:pt idx="11329">
                  <c:v>41070.612303240741</c:v>
                </c:pt>
                <c:pt idx="11330">
                  <c:v>41070.612650462965</c:v>
                </c:pt>
                <c:pt idx="11331">
                  <c:v>41070.612997685188</c:v>
                </c:pt>
                <c:pt idx="11332">
                  <c:v>41070.613344907404</c:v>
                </c:pt>
                <c:pt idx="11333">
                  <c:v>41070.613692129627</c:v>
                </c:pt>
                <c:pt idx="11334">
                  <c:v>41070.614039351851</c:v>
                </c:pt>
                <c:pt idx="11335">
                  <c:v>41070.614386574074</c:v>
                </c:pt>
                <c:pt idx="11336">
                  <c:v>41070.614733796298</c:v>
                </c:pt>
                <c:pt idx="11337">
                  <c:v>41070.615081018521</c:v>
                </c:pt>
                <c:pt idx="11338">
                  <c:v>41070.615428240744</c:v>
                </c:pt>
                <c:pt idx="11339">
                  <c:v>41070.61577546296</c:v>
                </c:pt>
                <c:pt idx="11340">
                  <c:v>41070.616122685184</c:v>
                </c:pt>
                <c:pt idx="11341">
                  <c:v>41070.616469907407</c:v>
                </c:pt>
                <c:pt idx="11342">
                  <c:v>41070.61681712963</c:v>
                </c:pt>
                <c:pt idx="11343">
                  <c:v>41070.617164351854</c:v>
                </c:pt>
                <c:pt idx="11344">
                  <c:v>41070.617511574077</c:v>
                </c:pt>
                <c:pt idx="11345">
                  <c:v>41070.617858796293</c:v>
                </c:pt>
                <c:pt idx="11346">
                  <c:v>41070.618206018517</c:v>
                </c:pt>
                <c:pt idx="11347">
                  <c:v>41070.61855324074</c:v>
                </c:pt>
                <c:pt idx="11348">
                  <c:v>41070.618900462963</c:v>
                </c:pt>
                <c:pt idx="11349">
                  <c:v>41070.619247685187</c:v>
                </c:pt>
                <c:pt idx="11350">
                  <c:v>41070.61959490741</c:v>
                </c:pt>
                <c:pt idx="11351">
                  <c:v>41070.619942129626</c:v>
                </c:pt>
                <c:pt idx="11352">
                  <c:v>41070.620289351849</c:v>
                </c:pt>
                <c:pt idx="11353">
                  <c:v>41070.620636574073</c:v>
                </c:pt>
                <c:pt idx="11354">
                  <c:v>41070.620983796296</c:v>
                </c:pt>
                <c:pt idx="11355">
                  <c:v>41070.621331018519</c:v>
                </c:pt>
                <c:pt idx="11356">
                  <c:v>41070.621678240743</c:v>
                </c:pt>
                <c:pt idx="11357">
                  <c:v>41070.622025462966</c:v>
                </c:pt>
                <c:pt idx="11358">
                  <c:v>41070.622372685182</c:v>
                </c:pt>
                <c:pt idx="11359">
                  <c:v>41070.622719907406</c:v>
                </c:pt>
                <c:pt idx="11360">
                  <c:v>41070.623067129629</c:v>
                </c:pt>
                <c:pt idx="11361">
                  <c:v>41070.623414351852</c:v>
                </c:pt>
                <c:pt idx="11362">
                  <c:v>41070.623761574076</c:v>
                </c:pt>
                <c:pt idx="11363">
                  <c:v>41070.624108796299</c:v>
                </c:pt>
                <c:pt idx="11364">
                  <c:v>41070.624456018515</c:v>
                </c:pt>
                <c:pt idx="11365">
                  <c:v>41070.624803240738</c:v>
                </c:pt>
                <c:pt idx="11366">
                  <c:v>41070.625150462962</c:v>
                </c:pt>
                <c:pt idx="11367">
                  <c:v>41070.625497685185</c:v>
                </c:pt>
                <c:pt idx="11368">
                  <c:v>41070.625844907408</c:v>
                </c:pt>
                <c:pt idx="11369">
                  <c:v>41070.626192129632</c:v>
                </c:pt>
                <c:pt idx="11370">
                  <c:v>41070.626539351855</c:v>
                </c:pt>
                <c:pt idx="11371">
                  <c:v>41070.626886574071</c:v>
                </c:pt>
                <c:pt idx="11372">
                  <c:v>41070.627233796295</c:v>
                </c:pt>
                <c:pt idx="11373">
                  <c:v>41070.627581018518</c:v>
                </c:pt>
                <c:pt idx="11374">
                  <c:v>41070.627928240741</c:v>
                </c:pt>
                <c:pt idx="11375">
                  <c:v>41070.628275462965</c:v>
                </c:pt>
                <c:pt idx="11376">
                  <c:v>41070.628622685188</c:v>
                </c:pt>
                <c:pt idx="11377">
                  <c:v>41070.628969907404</c:v>
                </c:pt>
                <c:pt idx="11378">
                  <c:v>41070.629317129627</c:v>
                </c:pt>
                <c:pt idx="11379">
                  <c:v>41070.629664351851</c:v>
                </c:pt>
                <c:pt idx="11380">
                  <c:v>41070.630011574074</c:v>
                </c:pt>
                <c:pt idx="11381">
                  <c:v>41070.630358796298</c:v>
                </c:pt>
                <c:pt idx="11382">
                  <c:v>41070.630706018521</c:v>
                </c:pt>
                <c:pt idx="11383">
                  <c:v>41070.631053240744</c:v>
                </c:pt>
                <c:pt idx="11384">
                  <c:v>41070.63140046296</c:v>
                </c:pt>
                <c:pt idx="11385">
                  <c:v>41070.631747685184</c:v>
                </c:pt>
                <c:pt idx="11386">
                  <c:v>41070.632094907407</c:v>
                </c:pt>
                <c:pt idx="11387">
                  <c:v>41070.63244212963</c:v>
                </c:pt>
                <c:pt idx="11388">
                  <c:v>41070.632789351854</c:v>
                </c:pt>
                <c:pt idx="11389">
                  <c:v>41070.633136574077</c:v>
                </c:pt>
                <c:pt idx="11390">
                  <c:v>41070.633483796293</c:v>
                </c:pt>
                <c:pt idx="11391">
                  <c:v>41070.633831018517</c:v>
                </c:pt>
                <c:pt idx="11392">
                  <c:v>41070.63417824074</c:v>
                </c:pt>
                <c:pt idx="11393">
                  <c:v>41070.634525462963</c:v>
                </c:pt>
                <c:pt idx="11394">
                  <c:v>41070.634872685187</c:v>
                </c:pt>
                <c:pt idx="11395">
                  <c:v>41070.63521990741</c:v>
                </c:pt>
                <c:pt idx="11396">
                  <c:v>41070.635567129626</c:v>
                </c:pt>
                <c:pt idx="11397">
                  <c:v>41070.635914351849</c:v>
                </c:pt>
                <c:pt idx="11398">
                  <c:v>41070.636261574073</c:v>
                </c:pt>
                <c:pt idx="11399">
                  <c:v>41070.636608796296</c:v>
                </c:pt>
                <c:pt idx="11400">
                  <c:v>41070.636956018519</c:v>
                </c:pt>
                <c:pt idx="11401">
                  <c:v>41070.637303240743</c:v>
                </c:pt>
                <c:pt idx="11402">
                  <c:v>41070.637650462966</c:v>
                </c:pt>
                <c:pt idx="11403">
                  <c:v>41070.637997685182</c:v>
                </c:pt>
                <c:pt idx="11404">
                  <c:v>41070.638344907406</c:v>
                </c:pt>
                <c:pt idx="11405">
                  <c:v>41070.638692129629</c:v>
                </c:pt>
                <c:pt idx="11406">
                  <c:v>41070.639039351852</c:v>
                </c:pt>
                <c:pt idx="11407">
                  <c:v>41070.639386574076</c:v>
                </c:pt>
                <c:pt idx="11408">
                  <c:v>41070.639733796299</c:v>
                </c:pt>
                <c:pt idx="11409">
                  <c:v>41070.640081018515</c:v>
                </c:pt>
                <c:pt idx="11410">
                  <c:v>41070.640428240738</c:v>
                </c:pt>
                <c:pt idx="11411">
                  <c:v>41070.640775462962</c:v>
                </c:pt>
                <c:pt idx="11412">
                  <c:v>41070.641122685185</c:v>
                </c:pt>
                <c:pt idx="11413">
                  <c:v>41070.641469907408</c:v>
                </c:pt>
                <c:pt idx="11414">
                  <c:v>41070.641817129632</c:v>
                </c:pt>
                <c:pt idx="11415">
                  <c:v>41070.642164351855</c:v>
                </c:pt>
                <c:pt idx="11416">
                  <c:v>41070.642511574071</c:v>
                </c:pt>
                <c:pt idx="11417">
                  <c:v>41070.642858796295</c:v>
                </c:pt>
                <c:pt idx="11418">
                  <c:v>41070.643206018518</c:v>
                </c:pt>
                <c:pt idx="11419">
                  <c:v>41070.643553240741</c:v>
                </c:pt>
                <c:pt idx="11420">
                  <c:v>41070.643900462965</c:v>
                </c:pt>
                <c:pt idx="11421">
                  <c:v>41070.644247685188</c:v>
                </c:pt>
                <c:pt idx="11422">
                  <c:v>41070.644594907404</c:v>
                </c:pt>
                <c:pt idx="11423">
                  <c:v>41070.644942129627</c:v>
                </c:pt>
                <c:pt idx="11424">
                  <c:v>41070.645289351851</c:v>
                </c:pt>
                <c:pt idx="11425">
                  <c:v>41070.645636574074</c:v>
                </c:pt>
                <c:pt idx="11426">
                  <c:v>41070.645983796298</c:v>
                </c:pt>
                <c:pt idx="11427">
                  <c:v>41070.646331018521</c:v>
                </c:pt>
                <c:pt idx="11428">
                  <c:v>41070.646678240744</c:v>
                </c:pt>
                <c:pt idx="11429">
                  <c:v>41070.64702546296</c:v>
                </c:pt>
                <c:pt idx="11430">
                  <c:v>41070.647372685184</c:v>
                </c:pt>
                <c:pt idx="11431">
                  <c:v>41070.647719907407</c:v>
                </c:pt>
                <c:pt idx="11432">
                  <c:v>41070.64806712963</c:v>
                </c:pt>
                <c:pt idx="11433">
                  <c:v>41070.648414351854</c:v>
                </c:pt>
                <c:pt idx="11434">
                  <c:v>41070.648761574077</c:v>
                </c:pt>
                <c:pt idx="11435">
                  <c:v>41070.649108796293</c:v>
                </c:pt>
                <c:pt idx="11436">
                  <c:v>41070.649456018517</c:v>
                </c:pt>
                <c:pt idx="11437">
                  <c:v>41070.64980324074</c:v>
                </c:pt>
                <c:pt idx="11438">
                  <c:v>41070.650150462963</c:v>
                </c:pt>
                <c:pt idx="11439">
                  <c:v>41070.650497685187</c:v>
                </c:pt>
                <c:pt idx="11440">
                  <c:v>41070.65084490741</c:v>
                </c:pt>
                <c:pt idx="11441">
                  <c:v>41070.651192129626</c:v>
                </c:pt>
                <c:pt idx="11442">
                  <c:v>41070.651539351849</c:v>
                </c:pt>
                <c:pt idx="11443">
                  <c:v>41070.651886574073</c:v>
                </c:pt>
                <c:pt idx="11444">
                  <c:v>41070.652233796296</c:v>
                </c:pt>
                <c:pt idx="11445">
                  <c:v>41070.652581018519</c:v>
                </c:pt>
                <c:pt idx="11446">
                  <c:v>41070.652928240743</c:v>
                </c:pt>
                <c:pt idx="11447">
                  <c:v>41070.653275462966</c:v>
                </c:pt>
                <c:pt idx="11448">
                  <c:v>41070.653622685182</c:v>
                </c:pt>
                <c:pt idx="11449">
                  <c:v>41070.653969907406</c:v>
                </c:pt>
                <c:pt idx="11450">
                  <c:v>41070.654317129629</c:v>
                </c:pt>
                <c:pt idx="11451">
                  <c:v>41070.654664351852</c:v>
                </c:pt>
                <c:pt idx="11452">
                  <c:v>41070.655011574076</c:v>
                </c:pt>
                <c:pt idx="11453">
                  <c:v>41070.655358796299</c:v>
                </c:pt>
                <c:pt idx="11454">
                  <c:v>41070.655706018515</c:v>
                </c:pt>
                <c:pt idx="11455">
                  <c:v>41070.656053240738</c:v>
                </c:pt>
                <c:pt idx="11456">
                  <c:v>41070.656400462962</c:v>
                </c:pt>
                <c:pt idx="11457">
                  <c:v>41070.656747685185</c:v>
                </c:pt>
                <c:pt idx="11458">
                  <c:v>41070.657094907408</c:v>
                </c:pt>
                <c:pt idx="11459">
                  <c:v>41070.657442129632</c:v>
                </c:pt>
                <c:pt idx="11460">
                  <c:v>41070.657789351855</c:v>
                </c:pt>
                <c:pt idx="11461">
                  <c:v>41070.658136574071</c:v>
                </c:pt>
                <c:pt idx="11462">
                  <c:v>41070.658483796295</c:v>
                </c:pt>
                <c:pt idx="11463">
                  <c:v>41070.658831018518</c:v>
                </c:pt>
                <c:pt idx="11464">
                  <c:v>41070.659178240741</c:v>
                </c:pt>
                <c:pt idx="11465">
                  <c:v>41070.659525462965</c:v>
                </c:pt>
                <c:pt idx="11466">
                  <c:v>41070.659872685188</c:v>
                </c:pt>
                <c:pt idx="11467">
                  <c:v>41070.660219907404</c:v>
                </c:pt>
                <c:pt idx="11468">
                  <c:v>41070.660567129627</c:v>
                </c:pt>
                <c:pt idx="11469">
                  <c:v>41070.660914351851</c:v>
                </c:pt>
                <c:pt idx="11470">
                  <c:v>41070.661261574074</c:v>
                </c:pt>
                <c:pt idx="11471">
                  <c:v>41070.661608796298</c:v>
                </c:pt>
                <c:pt idx="11472">
                  <c:v>41070.661956018521</c:v>
                </c:pt>
                <c:pt idx="11473">
                  <c:v>41070.662303240744</c:v>
                </c:pt>
                <c:pt idx="11474">
                  <c:v>41070.66265046296</c:v>
                </c:pt>
                <c:pt idx="11475">
                  <c:v>41070.662997685184</c:v>
                </c:pt>
                <c:pt idx="11476">
                  <c:v>41070.663344907407</c:v>
                </c:pt>
                <c:pt idx="11477">
                  <c:v>41070.66369212963</c:v>
                </c:pt>
                <c:pt idx="11478">
                  <c:v>41070.664039351854</c:v>
                </c:pt>
                <c:pt idx="11479">
                  <c:v>41070.664386574077</c:v>
                </c:pt>
                <c:pt idx="11480">
                  <c:v>41070.664733796293</c:v>
                </c:pt>
                <c:pt idx="11481">
                  <c:v>41070.665081018517</c:v>
                </c:pt>
                <c:pt idx="11482">
                  <c:v>41070.66542824074</c:v>
                </c:pt>
                <c:pt idx="11483">
                  <c:v>41070.665775462963</c:v>
                </c:pt>
                <c:pt idx="11484">
                  <c:v>41070.666122685187</c:v>
                </c:pt>
                <c:pt idx="11485">
                  <c:v>41070.66646990741</c:v>
                </c:pt>
                <c:pt idx="11486">
                  <c:v>41070.666817129626</c:v>
                </c:pt>
                <c:pt idx="11487">
                  <c:v>41070.667164351849</c:v>
                </c:pt>
                <c:pt idx="11488">
                  <c:v>41070.667511574073</c:v>
                </c:pt>
                <c:pt idx="11489">
                  <c:v>41070.667858796296</c:v>
                </c:pt>
                <c:pt idx="11490">
                  <c:v>41070.668206018519</c:v>
                </c:pt>
                <c:pt idx="11491">
                  <c:v>41070.668553240743</c:v>
                </c:pt>
                <c:pt idx="11492">
                  <c:v>41070.668900462966</c:v>
                </c:pt>
                <c:pt idx="11493">
                  <c:v>41070.669247685182</c:v>
                </c:pt>
                <c:pt idx="11494">
                  <c:v>41070.669594907406</c:v>
                </c:pt>
                <c:pt idx="11495">
                  <c:v>41070.669942129629</c:v>
                </c:pt>
                <c:pt idx="11496">
                  <c:v>41070.670289351852</c:v>
                </c:pt>
                <c:pt idx="11497">
                  <c:v>41070.670636574076</c:v>
                </c:pt>
                <c:pt idx="11498">
                  <c:v>41070.670983796299</c:v>
                </c:pt>
                <c:pt idx="11499">
                  <c:v>41070.671331018515</c:v>
                </c:pt>
                <c:pt idx="11500">
                  <c:v>41070.671678240738</c:v>
                </c:pt>
                <c:pt idx="11501">
                  <c:v>41070.672025462962</c:v>
                </c:pt>
                <c:pt idx="11502">
                  <c:v>41070.672372685185</c:v>
                </c:pt>
                <c:pt idx="11503">
                  <c:v>41070.672719907408</c:v>
                </c:pt>
                <c:pt idx="11504">
                  <c:v>41070.673067129632</c:v>
                </c:pt>
                <c:pt idx="11505">
                  <c:v>41070.673414351855</c:v>
                </c:pt>
                <c:pt idx="11506">
                  <c:v>41070.673761574071</c:v>
                </c:pt>
                <c:pt idx="11507">
                  <c:v>41070.674108796295</c:v>
                </c:pt>
                <c:pt idx="11508">
                  <c:v>41070.674456018518</c:v>
                </c:pt>
                <c:pt idx="11509">
                  <c:v>41070.674803240741</c:v>
                </c:pt>
                <c:pt idx="11510">
                  <c:v>41070.675150462965</c:v>
                </c:pt>
                <c:pt idx="11511">
                  <c:v>41070.675497685188</c:v>
                </c:pt>
                <c:pt idx="11512">
                  <c:v>41070.675844907404</c:v>
                </c:pt>
                <c:pt idx="11513">
                  <c:v>41070.676192129627</c:v>
                </c:pt>
                <c:pt idx="11514">
                  <c:v>41070.676539351851</c:v>
                </c:pt>
                <c:pt idx="11515">
                  <c:v>41070.676886574074</c:v>
                </c:pt>
                <c:pt idx="11516">
                  <c:v>41070.677233796298</c:v>
                </c:pt>
                <c:pt idx="11517">
                  <c:v>41070.677581018521</c:v>
                </c:pt>
                <c:pt idx="11518">
                  <c:v>41070.677928240744</c:v>
                </c:pt>
                <c:pt idx="11519">
                  <c:v>41070.67827546296</c:v>
                </c:pt>
                <c:pt idx="11520">
                  <c:v>41070.678622685184</c:v>
                </c:pt>
                <c:pt idx="11521">
                  <c:v>41070.678969907407</c:v>
                </c:pt>
                <c:pt idx="11522">
                  <c:v>41070.67931712963</c:v>
                </c:pt>
                <c:pt idx="11523">
                  <c:v>41070.679664351854</c:v>
                </c:pt>
                <c:pt idx="11524">
                  <c:v>41070.680011574077</c:v>
                </c:pt>
                <c:pt idx="11525">
                  <c:v>41070.680358796293</c:v>
                </c:pt>
                <c:pt idx="11526">
                  <c:v>41070.680706018517</c:v>
                </c:pt>
                <c:pt idx="11527">
                  <c:v>41070.68105324074</c:v>
                </c:pt>
                <c:pt idx="11528">
                  <c:v>41070.681400462963</c:v>
                </c:pt>
                <c:pt idx="11529">
                  <c:v>41070.681747685187</c:v>
                </c:pt>
                <c:pt idx="11530">
                  <c:v>41070.68209490741</c:v>
                </c:pt>
                <c:pt idx="11531">
                  <c:v>41070.682442129626</c:v>
                </c:pt>
                <c:pt idx="11532">
                  <c:v>41070.682789351849</c:v>
                </c:pt>
                <c:pt idx="11533">
                  <c:v>41070.683136574073</c:v>
                </c:pt>
                <c:pt idx="11534">
                  <c:v>41070.683483796296</c:v>
                </c:pt>
                <c:pt idx="11535">
                  <c:v>41070.683831018519</c:v>
                </c:pt>
                <c:pt idx="11536">
                  <c:v>41070.684178240743</c:v>
                </c:pt>
                <c:pt idx="11537">
                  <c:v>41070.684525462966</c:v>
                </c:pt>
                <c:pt idx="11538">
                  <c:v>41070.684872685182</c:v>
                </c:pt>
                <c:pt idx="11539">
                  <c:v>41070.685219907406</c:v>
                </c:pt>
                <c:pt idx="11540">
                  <c:v>41070.685567129629</c:v>
                </c:pt>
                <c:pt idx="11541">
                  <c:v>41070.685914351852</c:v>
                </c:pt>
                <c:pt idx="11542">
                  <c:v>41070.686261574076</c:v>
                </c:pt>
                <c:pt idx="11543">
                  <c:v>41070.686608796299</c:v>
                </c:pt>
                <c:pt idx="11544">
                  <c:v>41070.686956018515</c:v>
                </c:pt>
                <c:pt idx="11545">
                  <c:v>41070.687303240738</c:v>
                </c:pt>
                <c:pt idx="11546">
                  <c:v>41070.687650462962</c:v>
                </c:pt>
                <c:pt idx="11547">
                  <c:v>41070.687997685185</c:v>
                </c:pt>
                <c:pt idx="11548">
                  <c:v>41070.688344907408</c:v>
                </c:pt>
                <c:pt idx="11549">
                  <c:v>41070.688692129632</c:v>
                </c:pt>
                <c:pt idx="11550">
                  <c:v>41070.689039351855</c:v>
                </c:pt>
                <c:pt idx="11551">
                  <c:v>41070.689386574071</c:v>
                </c:pt>
                <c:pt idx="11552">
                  <c:v>41070.689733796295</c:v>
                </c:pt>
                <c:pt idx="11553">
                  <c:v>41070.690081018518</c:v>
                </c:pt>
                <c:pt idx="11554">
                  <c:v>41070.690428240741</c:v>
                </c:pt>
                <c:pt idx="11555">
                  <c:v>41070.690775462965</c:v>
                </c:pt>
                <c:pt idx="11556">
                  <c:v>41070.691122685188</c:v>
                </c:pt>
                <c:pt idx="11557">
                  <c:v>41070.691469907404</c:v>
                </c:pt>
                <c:pt idx="11558">
                  <c:v>41070.691817129627</c:v>
                </c:pt>
                <c:pt idx="11559">
                  <c:v>41070.692164351851</c:v>
                </c:pt>
                <c:pt idx="11560">
                  <c:v>41070.692511574074</c:v>
                </c:pt>
                <c:pt idx="11561">
                  <c:v>41070.692858796298</c:v>
                </c:pt>
                <c:pt idx="11562">
                  <c:v>41070.693206018521</c:v>
                </c:pt>
                <c:pt idx="11563">
                  <c:v>41070.693553240744</c:v>
                </c:pt>
                <c:pt idx="11564">
                  <c:v>41070.69390046296</c:v>
                </c:pt>
                <c:pt idx="11565">
                  <c:v>41070.694247685184</c:v>
                </c:pt>
                <c:pt idx="11566">
                  <c:v>41070.694594907407</c:v>
                </c:pt>
                <c:pt idx="11567">
                  <c:v>41070.69494212963</c:v>
                </c:pt>
                <c:pt idx="11568">
                  <c:v>41070.695289351854</c:v>
                </c:pt>
                <c:pt idx="11569">
                  <c:v>41070.695636574077</c:v>
                </c:pt>
                <c:pt idx="11570">
                  <c:v>41070.695983796293</c:v>
                </c:pt>
                <c:pt idx="11571">
                  <c:v>41070.696331018517</c:v>
                </c:pt>
                <c:pt idx="11572">
                  <c:v>41070.69667824074</c:v>
                </c:pt>
                <c:pt idx="11573">
                  <c:v>41070.697025462963</c:v>
                </c:pt>
                <c:pt idx="11574">
                  <c:v>41070.697372685187</c:v>
                </c:pt>
                <c:pt idx="11575">
                  <c:v>41070.69771990741</c:v>
                </c:pt>
                <c:pt idx="11576">
                  <c:v>41070.698067129626</c:v>
                </c:pt>
                <c:pt idx="11577">
                  <c:v>41070.698414351849</c:v>
                </c:pt>
                <c:pt idx="11578">
                  <c:v>41070.698761574073</c:v>
                </c:pt>
                <c:pt idx="11579">
                  <c:v>41070.699108796296</c:v>
                </c:pt>
                <c:pt idx="11580">
                  <c:v>41070.699456018519</c:v>
                </c:pt>
                <c:pt idx="11581">
                  <c:v>41070.699803240743</c:v>
                </c:pt>
                <c:pt idx="11582">
                  <c:v>41070.700150462966</c:v>
                </c:pt>
                <c:pt idx="11583">
                  <c:v>41070.700497685182</c:v>
                </c:pt>
                <c:pt idx="11584">
                  <c:v>41070.700844907406</c:v>
                </c:pt>
                <c:pt idx="11585">
                  <c:v>41070.701192129629</c:v>
                </c:pt>
                <c:pt idx="11586">
                  <c:v>41070.701539351852</c:v>
                </c:pt>
                <c:pt idx="11587">
                  <c:v>41070.701886574076</c:v>
                </c:pt>
                <c:pt idx="11588">
                  <c:v>41070.702233796299</c:v>
                </c:pt>
                <c:pt idx="11589">
                  <c:v>41070.702581018515</c:v>
                </c:pt>
                <c:pt idx="11590">
                  <c:v>41070.702928240738</c:v>
                </c:pt>
                <c:pt idx="11591">
                  <c:v>41070.703275462962</c:v>
                </c:pt>
                <c:pt idx="11592">
                  <c:v>41070.703622685185</c:v>
                </c:pt>
                <c:pt idx="11593">
                  <c:v>41070.703969907408</c:v>
                </c:pt>
                <c:pt idx="11594">
                  <c:v>41070.704317129632</c:v>
                </c:pt>
                <c:pt idx="11595">
                  <c:v>41070.704664351855</c:v>
                </c:pt>
                <c:pt idx="11596">
                  <c:v>41070.705011574071</c:v>
                </c:pt>
                <c:pt idx="11597">
                  <c:v>41070.705358796295</c:v>
                </c:pt>
                <c:pt idx="11598">
                  <c:v>41070.705706018518</c:v>
                </c:pt>
                <c:pt idx="11599">
                  <c:v>41070.706053240741</c:v>
                </c:pt>
                <c:pt idx="11600">
                  <c:v>41070.706400462965</c:v>
                </c:pt>
                <c:pt idx="11601">
                  <c:v>41070.706747685188</c:v>
                </c:pt>
                <c:pt idx="11602">
                  <c:v>41070.707094907404</c:v>
                </c:pt>
                <c:pt idx="11603">
                  <c:v>41070.707442129627</c:v>
                </c:pt>
                <c:pt idx="11604">
                  <c:v>41070.707789351851</c:v>
                </c:pt>
                <c:pt idx="11605">
                  <c:v>41070.708136574074</c:v>
                </c:pt>
                <c:pt idx="11606">
                  <c:v>41070.708483796298</c:v>
                </c:pt>
                <c:pt idx="11607">
                  <c:v>41070.708831018521</c:v>
                </c:pt>
                <c:pt idx="11608">
                  <c:v>41070.709178240744</c:v>
                </c:pt>
                <c:pt idx="11609">
                  <c:v>41070.70952546296</c:v>
                </c:pt>
                <c:pt idx="11610">
                  <c:v>41070.709872685184</c:v>
                </c:pt>
                <c:pt idx="11611">
                  <c:v>41070.710219907407</c:v>
                </c:pt>
                <c:pt idx="11612">
                  <c:v>41070.71056712963</c:v>
                </c:pt>
                <c:pt idx="11613">
                  <c:v>41070.710914351854</c:v>
                </c:pt>
                <c:pt idx="11614">
                  <c:v>41070.711261574077</c:v>
                </c:pt>
                <c:pt idx="11615">
                  <c:v>41070.711608796293</c:v>
                </c:pt>
                <c:pt idx="11616">
                  <c:v>41070.711956018517</c:v>
                </c:pt>
                <c:pt idx="11617">
                  <c:v>41070.71230324074</c:v>
                </c:pt>
                <c:pt idx="11618">
                  <c:v>41070.712650462963</c:v>
                </c:pt>
                <c:pt idx="11619">
                  <c:v>41070.712997685187</c:v>
                </c:pt>
                <c:pt idx="11620">
                  <c:v>41070.71334490741</c:v>
                </c:pt>
                <c:pt idx="11621">
                  <c:v>41070.713692129626</c:v>
                </c:pt>
                <c:pt idx="11622">
                  <c:v>41070.714039351849</c:v>
                </c:pt>
                <c:pt idx="11623">
                  <c:v>41070.714386574073</c:v>
                </c:pt>
                <c:pt idx="11624">
                  <c:v>41070.714733796296</c:v>
                </c:pt>
                <c:pt idx="11625">
                  <c:v>41070.715081018519</c:v>
                </c:pt>
                <c:pt idx="11626">
                  <c:v>41070.715428240743</c:v>
                </c:pt>
                <c:pt idx="11627">
                  <c:v>41070.715775462966</c:v>
                </c:pt>
                <c:pt idx="11628">
                  <c:v>41070.716122685182</c:v>
                </c:pt>
                <c:pt idx="11629">
                  <c:v>41070.716469907406</c:v>
                </c:pt>
                <c:pt idx="11630">
                  <c:v>41070.716817129629</c:v>
                </c:pt>
                <c:pt idx="11631">
                  <c:v>41070.717164351852</c:v>
                </c:pt>
                <c:pt idx="11632">
                  <c:v>41070.717511574076</c:v>
                </c:pt>
                <c:pt idx="11633">
                  <c:v>41070.717858796299</c:v>
                </c:pt>
                <c:pt idx="11634">
                  <c:v>41070.718206018515</c:v>
                </c:pt>
                <c:pt idx="11635">
                  <c:v>41070.718553240738</c:v>
                </c:pt>
                <c:pt idx="11636">
                  <c:v>41070.718900462962</c:v>
                </c:pt>
                <c:pt idx="11637">
                  <c:v>41070.719247685185</c:v>
                </c:pt>
                <c:pt idx="11638">
                  <c:v>41070.719594907408</c:v>
                </c:pt>
                <c:pt idx="11639">
                  <c:v>41070.719942129632</c:v>
                </c:pt>
                <c:pt idx="11640">
                  <c:v>41070.720289351855</c:v>
                </c:pt>
                <c:pt idx="11641">
                  <c:v>41070.720636574071</c:v>
                </c:pt>
                <c:pt idx="11642">
                  <c:v>41070.720983796295</c:v>
                </c:pt>
                <c:pt idx="11643">
                  <c:v>41070.721331018518</c:v>
                </c:pt>
                <c:pt idx="11644">
                  <c:v>41070.721678240741</c:v>
                </c:pt>
                <c:pt idx="11645">
                  <c:v>41070.722025462965</c:v>
                </c:pt>
                <c:pt idx="11646">
                  <c:v>41070.722372685188</c:v>
                </c:pt>
                <c:pt idx="11647">
                  <c:v>41070.722719907404</c:v>
                </c:pt>
                <c:pt idx="11648">
                  <c:v>41070.723067129627</c:v>
                </c:pt>
                <c:pt idx="11649">
                  <c:v>41070.723414351851</c:v>
                </c:pt>
                <c:pt idx="11650">
                  <c:v>41070.723761574074</c:v>
                </c:pt>
                <c:pt idx="11651">
                  <c:v>41070.724108796298</c:v>
                </c:pt>
                <c:pt idx="11652">
                  <c:v>41070.724456018521</c:v>
                </c:pt>
                <c:pt idx="11653">
                  <c:v>41070.724803240744</c:v>
                </c:pt>
                <c:pt idx="11654">
                  <c:v>41070.72515046296</c:v>
                </c:pt>
                <c:pt idx="11655">
                  <c:v>41070.725497685184</c:v>
                </c:pt>
                <c:pt idx="11656">
                  <c:v>41070.725844907407</c:v>
                </c:pt>
                <c:pt idx="11657">
                  <c:v>41070.72619212963</c:v>
                </c:pt>
                <c:pt idx="11658">
                  <c:v>41070.726539351854</c:v>
                </c:pt>
                <c:pt idx="11659">
                  <c:v>41070.726886574077</c:v>
                </c:pt>
                <c:pt idx="11660">
                  <c:v>41070.727233796293</c:v>
                </c:pt>
                <c:pt idx="11661">
                  <c:v>41070.727581018517</c:v>
                </c:pt>
                <c:pt idx="11662">
                  <c:v>41070.72792824074</c:v>
                </c:pt>
                <c:pt idx="11663">
                  <c:v>41070.728275462963</c:v>
                </c:pt>
                <c:pt idx="11664">
                  <c:v>41070.728622685187</c:v>
                </c:pt>
                <c:pt idx="11665">
                  <c:v>41070.72896990741</c:v>
                </c:pt>
                <c:pt idx="11666">
                  <c:v>41070.729317129626</c:v>
                </c:pt>
                <c:pt idx="11667">
                  <c:v>41070.729664351849</c:v>
                </c:pt>
                <c:pt idx="11668">
                  <c:v>41070.730011574073</c:v>
                </c:pt>
                <c:pt idx="11669">
                  <c:v>41070.730358796296</c:v>
                </c:pt>
                <c:pt idx="11670">
                  <c:v>41070.730706018519</c:v>
                </c:pt>
                <c:pt idx="11671">
                  <c:v>41070.731053240743</c:v>
                </c:pt>
                <c:pt idx="11672">
                  <c:v>41070.731400462966</c:v>
                </c:pt>
                <c:pt idx="11673">
                  <c:v>41070.731747685182</c:v>
                </c:pt>
                <c:pt idx="11674">
                  <c:v>41070.732094907406</c:v>
                </c:pt>
                <c:pt idx="11675">
                  <c:v>41070.732442129629</c:v>
                </c:pt>
                <c:pt idx="11676">
                  <c:v>41070.732789351852</c:v>
                </c:pt>
                <c:pt idx="11677">
                  <c:v>41070.733136574076</c:v>
                </c:pt>
                <c:pt idx="11678">
                  <c:v>41070.733483796299</c:v>
                </c:pt>
                <c:pt idx="11679">
                  <c:v>41070.733831018515</c:v>
                </c:pt>
                <c:pt idx="11680">
                  <c:v>41070.734178240738</c:v>
                </c:pt>
                <c:pt idx="11681">
                  <c:v>41070.734525462962</c:v>
                </c:pt>
                <c:pt idx="11682">
                  <c:v>41070.734872685185</c:v>
                </c:pt>
                <c:pt idx="11683">
                  <c:v>41070.735219907408</c:v>
                </c:pt>
                <c:pt idx="11684">
                  <c:v>41070.735567129632</c:v>
                </c:pt>
                <c:pt idx="11685">
                  <c:v>41070.735914351855</c:v>
                </c:pt>
                <c:pt idx="11686">
                  <c:v>41070.736261574071</c:v>
                </c:pt>
                <c:pt idx="11687">
                  <c:v>41070.736608796295</c:v>
                </c:pt>
                <c:pt idx="11688">
                  <c:v>41070.736956018518</c:v>
                </c:pt>
                <c:pt idx="11689">
                  <c:v>41070.737303240741</c:v>
                </c:pt>
                <c:pt idx="11690">
                  <c:v>41070.737650462965</c:v>
                </c:pt>
                <c:pt idx="11691">
                  <c:v>41070.737997685188</c:v>
                </c:pt>
                <c:pt idx="11692">
                  <c:v>41070.738344907404</c:v>
                </c:pt>
                <c:pt idx="11693">
                  <c:v>41070.738692129627</c:v>
                </c:pt>
                <c:pt idx="11694">
                  <c:v>41070.739039351851</c:v>
                </c:pt>
                <c:pt idx="11695">
                  <c:v>41070.739386574074</c:v>
                </c:pt>
                <c:pt idx="11696">
                  <c:v>41070.739733796298</c:v>
                </c:pt>
                <c:pt idx="11697">
                  <c:v>41070.740081018521</c:v>
                </c:pt>
                <c:pt idx="11698">
                  <c:v>41070.740428240744</c:v>
                </c:pt>
                <c:pt idx="11699">
                  <c:v>41070.74077546296</c:v>
                </c:pt>
                <c:pt idx="11700">
                  <c:v>41070.741122685184</c:v>
                </c:pt>
                <c:pt idx="11701">
                  <c:v>41070.741469907407</c:v>
                </c:pt>
                <c:pt idx="11702">
                  <c:v>41070.74181712963</c:v>
                </c:pt>
                <c:pt idx="11703">
                  <c:v>41070.742164351854</c:v>
                </c:pt>
                <c:pt idx="11704">
                  <c:v>41070.742511574077</c:v>
                </c:pt>
                <c:pt idx="11705">
                  <c:v>41070.742858796293</c:v>
                </c:pt>
                <c:pt idx="11706">
                  <c:v>41070.743206018517</c:v>
                </c:pt>
                <c:pt idx="11707">
                  <c:v>41070.74355324074</c:v>
                </c:pt>
                <c:pt idx="11708">
                  <c:v>41070.743900462963</c:v>
                </c:pt>
                <c:pt idx="11709">
                  <c:v>41070.744247685187</c:v>
                </c:pt>
                <c:pt idx="11710">
                  <c:v>41070.74459490741</c:v>
                </c:pt>
                <c:pt idx="11711">
                  <c:v>41070.744942129626</c:v>
                </c:pt>
                <c:pt idx="11712">
                  <c:v>41070.745289351849</c:v>
                </c:pt>
                <c:pt idx="11713">
                  <c:v>41070.745636574073</c:v>
                </c:pt>
                <c:pt idx="11714">
                  <c:v>41070.745983796296</c:v>
                </c:pt>
                <c:pt idx="11715">
                  <c:v>41070.746331018519</c:v>
                </c:pt>
                <c:pt idx="11716">
                  <c:v>41070.746678240743</c:v>
                </c:pt>
                <c:pt idx="11717">
                  <c:v>41070.747025462966</c:v>
                </c:pt>
                <c:pt idx="11718">
                  <c:v>41070.747372685182</c:v>
                </c:pt>
                <c:pt idx="11719">
                  <c:v>41070.747719907406</c:v>
                </c:pt>
                <c:pt idx="11720">
                  <c:v>41070.748067129629</c:v>
                </c:pt>
                <c:pt idx="11721">
                  <c:v>41070.748414351852</c:v>
                </c:pt>
                <c:pt idx="11722">
                  <c:v>41070.748761574076</c:v>
                </c:pt>
                <c:pt idx="11723">
                  <c:v>41070.749108796299</c:v>
                </c:pt>
                <c:pt idx="11724">
                  <c:v>41070.749456018515</c:v>
                </c:pt>
                <c:pt idx="11725">
                  <c:v>41070.749803240738</c:v>
                </c:pt>
                <c:pt idx="11726">
                  <c:v>41070.750150462962</c:v>
                </c:pt>
                <c:pt idx="11727">
                  <c:v>41070.750497685185</c:v>
                </c:pt>
                <c:pt idx="11728">
                  <c:v>41070.750844907408</c:v>
                </c:pt>
                <c:pt idx="11729">
                  <c:v>41070.751192129632</c:v>
                </c:pt>
                <c:pt idx="11730">
                  <c:v>41070.751539351855</c:v>
                </c:pt>
                <c:pt idx="11731">
                  <c:v>41070.751886574071</c:v>
                </c:pt>
                <c:pt idx="11732">
                  <c:v>41070.752233796295</c:v>
                </c:pt>
                <c:pt idx="11733">
                  <c:v>41070.752581018518</c:v>
                </c:pt>
                <c:pt idx="11734">
                  <c:v>41070.752928240741</c:v>
                </c:pt>
                <c:pt idx="11735">
                  <c:v>41070.753275462965</c:v>
                </c:pt>
                <c:pt idx="11736">
                  <c:v>41070.753622685188</c:v>
                </c:pt>
                <c:pt idx="11737">
                  <c:v>41070.753969907404</c:v>
                </c:pt>
                <c:pt idx="11738">
                  <c:v>41070.754317129627</c:v>
                </c:pt>
                <c:pt idx="11739">
                  <c:v>41070.754664351851</c:v>
                </c:pt>
                <c:pt idx="11740">
                  <c:v>41070.755011574074</c:v>
                </c:pt>
                <c:pt idx="11741">
                  <c:v>41070.755358796298</c:v>
                </c:pt>
                <c:pt idx="11742">
                  <c:v>41070.755706018521</c:v>
                </c:pt>
                <c:pt idx="11743">
                  <c:v>41070.756053240744</c:v>
                </c:pt>
                <c:pt idx="11744">
                  <c:v>41070.75640046296</c:v>
                </c:pt>
                <c:pt idx="11745">
                  <c:v>41070.756747685184</c:v>
                </c:pt>
                <c:pt idx="11746">
                  <c:v>41070.757094907407</c:v>
                </c:pt>
                <c:pt idx="11747">
                  <c:v>41070.75744212963</c:v>
                </c:pt>
                <c:pt idx="11748">
                  <c:v>41070.757789351854</c:v>
                </c:pt>
                <c:pt idx="11749">
                  <c:v>41070.758136574077</c:v>
                </c:pt>
                <c:pt idx="11750">
                  <c:v>41070.758483796293</c:v>
                </c:pt>
                <c:pt idx="11751">
                  <c:v>41070.758831018517</c:v>
                </c:pt>
                <c:pt idx="11752">
                  <c:v>41070.75917824074</c:v>
                </c:pt>
                <c:pt idx="11753">
                  <c:v>41070.759525462963</c:v>
                </c:pt>
                <c:pt idx="11754">
                  <c:v>41070.759872685187</c:v>
                </c:pt>
                <c:pt idx="11755">
                  <c:v>41070.76021990741</c:v>
                </c:pt>
                <c:pt idx="11756">
                  <c:v>41070.760567129626</c:v>
                </c:pt>
                <c:pt idx="11757">
                  <c:v>41070.760914351849</c:v>
                </c:pt>
                <c:pt idx="11758">
                  <c:v>41070.761261574073</c:v>
                </c:pt>
                <c:pt idx="11759">
                  <c:v>41070.761608796296</c:v>
                </c:pt>
                <c:pt idx="11760">
                  <c:v>41070.761956018519</c:v>
                </c:pt>
                <c:pt idx="11761">
                  <c:v>41070.762303240743</c:v>
                </c:pt>
                <c:pt idx="11762">
                  <c:v>41070.762650462966</c:v>
                </c:pt>
                <c:pt idx="11763">
                  <c:v>41070.762997685182</c:v>
                </c:pt>
                <c:pt idx="11764">
                  <c:v>41070.763344907406</c:v>
                </c:pt>
                <c:pt idx="11765">
                  <c:v>41070.763692129629</c:v>
                </c:pt>
                <c:pt idx="11766">
                  <c:v>41070.764039351852</c:v>
                </c:pt>
                <c:pt idx="11767">
                  <c:v>41070.764386574076</c:v>
                </c:pt>
                <c:pt idx="11768">
                  <c:v>41070.764733796299</c:v>
                </c:pt>
                <c:pt idx="11769">
                  <c:v>41070.765081018515</c:v>
                </c:pt>
                <c:pt idx="11770">
                  <c:v>41070.765428240738</c:v>
                </c:pt>
                <c:pt idx="11771">
                  <c:v>41070.765775462962</c:v>
                </c:pt>
                <c:pt idx="11772">
                  <c:v>41070.766122685185</c:v>
                </c:pt>
                <c:pt idx="11773">
                  <c:v>41070.766469907408</c:v>
                </c:pt>
                <c:pt idx="11774">
                  <c:v>41070.766817129632</c:v>
                </c:pt>
                <c:pt idx="11775">
                  <c:v>41070.767164351855</c:v>
                </c:pt>
                <c:pt idx="11776">
                  <c:v>41070.767511574071</c:v>
                </c:pt>
                <c:pt idx="11777">
                  <c:v>41070.767858796295</c:v>
                </c:pt>
                <c:pt idx="11778">
                  <c:v>41070.768206018518</c:v>
                </c:pt>
                <c:pt idx="11779">
                  <c:v>41070.768553240741</c:v>
                </c:pt>
                <c:pt idx="11780">
                  <c:v>41070.768900462965</c:v>
                </c:pt>
                <c:pt idx="11781">
                  <c:v>41070.769247685188</c:v>
                </c:pt>
                <c:pt idx="11782">
                  <c:v>41070.769594907404</c:v>
                </c:pt>
                <c:pt idx="11783">
                  <c:v>41070.769942129627</c:v>
                </c:pt>
                <c:pt idx="11784">
                  <c:v>41070.770289351851</c:v>
                </c:pt>
                <c:pt idx="11785">
                  <c:v>41070.770636574074</c:v>
                </c:pt>
                <c:pt idx="11786">
                  <c:v>41070.770983796298</c:v>
                </c:pt>
                <c:pt idx="11787">
                  <c:v>41070.771331018521</c:v>
                </c:pt>
                <c:pt idx="11788">
                  <c:v>41070.771678240744</c:v>
                </c:pt>
                <c:pt idx="11789">
                  <c:v>41070.77202546296</c:v>
                </c:pt>
                <c:pt idx="11790">
                  <c:v>41070.772372685184</c:v>
                </c:pt>
                <c:pt idx="11791">
                  <c:v>41070.772719907407</c:v>
                </c:pt>
                <c:pt idx="11792">
                  <c:v>41070.77306712963</c:v>
                </c:pt>
                <c:pt idx="11793">
                  <c:v>41070.773414351854</c:v>
                </c:pt>
                <c:pt idx="11794">
                  <c:v>41070.773761574077</c:v>
                </c:pt>
                <c:pt idx="11795">
                  <c:v>41070.774108796293</c:v>
                </c:pt>
                <c:pt idx="11796">
                  <c:v>41070.774456018517</c:v>
                </c:pt>
                <c:pt idx="11797">
                  <c:v>41070.77480324074</c:v>
                </c:pt>
                <c:pt idx="11798">
                  <c:v>41070.775150462963</c:v>
                </c:pt>
                <c:pt idx="11799">
                  <c:v>41070.775497685187</c:v>
                </c:pt>
                <c:pt idx="11800">
                  <c:v>41070.77584490741</c:v>
                </c:pt>
                <c:pt idx="11801">
                  <c:v>41070.776192129626</c:v>
                </c:pt>
                <c:pt idx="11802">
                  <c:v>41070.776539351849</c:v>
                </c:pt>
                <c:pt idx="11803">
                  <c:v>41070.776886574073</c:v>
                </c:pt>
                <c:pt idx="11804">
                  <c:v>41070.777233796296</c:v>
                </c:pt>
                <c:pt idx="11805">
                  <c:v>41070.777581018519</c:v>
                </c:pt>
                <c:pt idx="11806">
                  <c:v>41070.777928240743</c:v>
                </c:pt>
                <c:pt idx="11807">
                  <c:v>41070.778275462966</c:v>
                </c:pt>
                <c:pt idx="11808">
                  <c:v>41070.778622685182</c:v>
                </c:pt>
                <c:pt idx="11809">
                  <c:v>41070.778969907406</c:v>
                </c:pt>
                <c:pt idx="11810">
                  <c:v>41070.779317129629</c:v>
                </c:pt>
                <c:pt idx="11811">
                  <c:v>41070.779664351852</c:v>
                </c:pt>
                <c:pt idx="11812">
                  <c:v>41070.780011574076</c:v>
                </c:pt>
                <c:pt idx="11813">
                  <c:v>41070.780358796299</c:v>
                </c:pt>
                <c:pt idx="11814">
                  <c:v>41070.780706018515</c:v>
                </c:pt>
                <c:pt idx="11815">
                  <c:v>41070.781053240738</c:v>
                </c:pt>
                <c:pt idx="11816">
                  <c:v>41070.781400462962</c:v>
                </c:pt>
                <c:pt idx="11817">
                  <c:v>41070.781747685185</c:v>
                </c:pt>
                <c:pt idx="11818">
                  <c:v>41070.782094907408</c:v>
                </c:pt>
                <c:pt idx="11819">
                  <c:v>41070.782442129632</c:v>
                </c:pt>
                <c:pt idx="11820">
                  <c:v>41070.782789351855</c:v>
                </c:pt>
                <c:pt idx="11821">
                  <c:v>41070.783136574071</c:v>
                </c:pt>
                <c:pt idx="11822">
                  <c:v>41070.783483796295</c:v>
                </c:pt>
                <c:pt idx="11823">
                  <c:v>41070.783831018518</c:v>
                </c:pt>
                <c:pt idx="11824">
                  <c:v>41070.784178240741</c:v>
                </c:pt>
                <c:pt idx="11825">
                  <c:v>41070.784525462965</c:v>
                </c:pt>
                <c:pt idx="11826">
                  <c:v>41070.784872685188</c:v>
                </c:pt>
                <c:pt idx="11827">
                  <c:v>41070.785219907404</c:v>
                </c:pt>
                <c:pt idx="11828">
                  <c:v>41070.785567129627</c:v>
                </c:pt>
                <c:pt idx="11829">
                  <c:v>41070.785914351851</c:v>
                </c:pt>
                <c:pt idx="11830">
                  <c:v>41070.786261574074</c:v>
                </c:pt>
                <c:pt idx="11831">
                  <c:v>41070.786608796298</c:v>
                </c:pt>
                <c:pt idx="11832">
                  <c:v>41070.786956018521</c:v>
                </c:pt>
                <c:pt idx="11833">
                  <c:v>41070.787303240744</c:v>
                </c:pt>
                <c:pt idx="11834">
                  <c:v>41070.78765046296</c:v>
                </c:pt>
                <c:pt idx="11835">
                  <c:v>41070.787997685184</c:v>
                </c:pt>
                <c:pt idx="11836">
                  <c:v>41070.788344907407</c:v>
                </c:pt>
                <c:pt idx="11837">
                  <c:v>41070.78869212963</c:v>
                </c:pt>
                <c:pt idx="11838">
                  <c:v>41070.789039351854</c:v>
                </c:pt>
                <c:pt idx="11839">
                  <c:v>41070.789386574077</c:v>
                </c:pt>
                <c:pt idx="11840">
                  <c:v>41070.789733796293</c:v>
                </c:pt>
                <c:pt idx="11841">
                  <c:v>41070.790081018517</c:v>
                </c:pt>
                <c:pt idx="11842">
                  <c:v>41070.79042824074</c:v>
                </c:pt>
                <c:pt idx="11843">
                  <c:v>41070.790775462963</c:v>
                </c:pt>
                <c:pt idx="11844">
                  <c:v>41070.791122685187</c:v>
                </c:pt>
                <c:pt idx="11845">
                  <c:v>41070.79146990741</c:v>
                </c:pt>
                <c:pt idx="11846">
                  <c:v>41070.791817129626</c:v>
                </c:pt>
                <c:pt idx="11847">
                  <c:v>41070.792164351849</c:v>
                </c:pt>
                <c:pt idx="11848">
                  <c:v>41070.792511574073</c:v>
                </c:pt>
                <c:pt idx="11849">
                  <c:v>41070.792858796296</c:v>
                </c:pt>
                <c:pt idx="11850">
                  <c:v>41070.793206018519</c:v>
                </c:pt>
                <c:pt idx="11851">
                  <c:v>41070.793553240743</c:v>
                </c:pt>
                <c:pt idx="11852">
                  <c:v>41070.793900462966</c:v>
                </c:pt>
                <c:pt idx="11853">
                  <c:v>41070.794247685182</c:v>
                </c:pt>
                <c:pt idx="11854">
                  <c:v>41070.794594907406</c:v>
                </c:pt>
                <c:pt idx="11855">
                  <c:v>41070.794942129629</c:v>
                </c:pt>
                <c:pt idx="11856">
                  <c:v>41070.795289351852</c:v>
                </c:pt>
                <c:pt idx="11857">
                  <c:v>41070.795636574076</c:v>
                </c:pt>
                <c:pt idx="11858">
                  <c:v>41070.795983796299</c:v>
                </c:pt>
                <c:pt idx="11859">
                  <c:v>41070.796331018515</c:v>
                </c:pt>
                <c:pt idx="11860">
                  <c:v>41070.796678240738</c:v>
                </c:pt>
                <c:pt idx="11861">
                  <c:v>41070.797025462962</c:v>
                </c:pt>
                <c:pt idx="11862">
                  <c:v>41070.797372685185</c:v>
                </c:pt>
                <c:pt idx="11863">
                  <c:v>41070.797719907408</c:v>
                </c:pt>
                <c:pt idx="11864">
                  <c:v>41070.798067129632</c:v>
                </c:pt>
                <c:pt idx="11865">
                  <c:v>41070.798414351855</c:v>
                </c:pt>
                <c:pt idx="11866">
                  <c:v>41070.798761574071</c:v>
                </c:pt>
                <c:pt idx="11867">
                  <c:v>41070.799108796295</c:v>
                </c:pt>
                <c:pt idx="11868">
                  <c:v>41070.799456018518</c:v>
                </c:pt>
                <c:pt idx="11869">
                  <c:v>41070.799803240741</c:v>
                </c:pt>
                <c:pt idx="11870">
                  <c:v>41070.800150462965</c:v>
                </c:pt>
                <c:pt idx="11871">
                  <c:v>41070.800497685188</c:v>
                </c:pt>
                <c:pt idx="11872">
                  <c:v>41070.800844907404</c:v>
                </c:pt>
                <c:pt idx="11873">
                  <c:v>41070.801192129627</c:v>
                </c:pt>
                <c:pt idx="11874">
                  <c:v>41070.801539351851</c:v>
                </c:pt>
                <c:pt idx="11875">
                  <c:v>41070.801886574074</c:v>
                </c:pt>
                <c:pt idx="11876">
                  <c:v>41070.802233796298</c:v>
                </c:pt>
                <c:pt idx="11877">
                  <c:v>41070.802581018521</c:v>
                </c:pt>
                <c:pt idx="11878">
                  <c:v>41070.802928240744</c:v>
                </c:pt>
                <c:pt idx="11879">
                  <c:v>41070.80327546296</c:v>
                </c:pt>
                <c:pt idx="11880">
                  <c:v>41070.803622685184</c:v>
                </c:pt>
                <c:pt idx="11881">
                  <c:v>41070.803969907407</c:v>
                </c:pt>
                <c:pt idx="11882">
                  <c:v>41070.80431712963</c:v>
                </c:pt>
                <c:pt idx="11883">
                  <c:v>41070.804664351854</c:v>
                </c:pt>
                <c:pt idx="11884">
                  <c:v>41070.805011574077</c:v>
                </c:pt>
                <c:pt idx="11885">
                  <c:v>41070.805358796293</c:v>
                </c:pt>
                <c:pt idx="11886">
                  <c:v>41070.805706018517</c:v>
                </c:pt>
                <c:pt idx="11887">
                  <c:v>41070.80605324074</c:v>
                </c:pt>
                <c:pt idx="11888">
                  <c:v>41070.806400462963</c:v>
                </c:pt>
                <c:pt idx="11889">
                  <c:v>41070.806747685187</c:v>
                </c:pt>
                <c:pt idx="11890">
                  <c:v>41070.80709490741</c:v>
                </c:pt>
                <c:pt idx="11891">
                  <c:v>41070.807442129626</c:v>
                </c:pt>
                <c:pt idx="11892">
                  <c:v>41070.807789351849</c:v>
                </c:pt>
                <c:pt idx="11893">
                  <c:v>41070.808136574073</c:v>
                </c:pt>
                <c:pt idx="11894">
                  <c:v>41070.808483796296</c:v>
                </c:pt>
                <c:pt idx="11895">
                  <c:v>41070.808831018519</c:v>
                </c:pt>
                <c:pt idx="11896">
                  <c:v>41070.809178240743</c:v>
                </c:pt>
                <c:pt idx="11897">
                  <c:v>41070.809525462966</c:v>
                </c:pt>
                <c:pt idx="11898">
                  <c:v>41070.809872685182</c:v>
                </c:pt>
                <c:pt idx="11899">
                  <c:v>41070.810219907406</c:v>
                </c:pt>
                <c:pt idx="11900">
                  <c:v>41070.810567129629</c:v>
                </c:pt>
                <c:pt idx="11901">
                  <c:v>41070.810914351852</c:v>
                </c:pt>
                <c:pt idx="11902">
                  <c:v>41070.811261574076</c:v>
                </c:pt>
                <c:pt idx="11903">
                  <c:v>41070.811608796299</c:v>
                </c:pt>
                <c:pt idx="11904">
                  <c:v>41070.811956018515</c:v>
                </c:pt>
                <c:pt idx="11905">
                  <c:v>41070.812303240738</c:v>
                </c:pt>
                <c:pt idx="11906">
                  <c:v>41070.812650462962</c:v>
                </c:pt>
                <c:pt idx="11907">
                  <c:v>41070.812997685185</c:v>
                </c:pt>
                <c:pt idx="11908">
                  <c:v>41070.813344907408</c:v>
                </c:pt>
                <c:pt idx="11909">
                  <c:v>41070.813692129632</c:v>
                </c:pt>
                <c:pt idx="11910">
                  <c:v>41070.814039351855</c:v>
                </c:pt>
                <c:pt idx="11911">
                  <c:v>41070.814386574071</c:v>
                </c:pt>
                <c:pt idx="11912">
                  <c:v>41070.814733796295</c:v>
                </c:pt>
                <c:pt idx="11913">
                  <c:v>41070.815081018518</c:v>
                </c:pt>
                <c:pt idx="11914">
                  <c:v>41070.815428240741</c:v>
                </c:pt>
                <c:pt idx="11915">
                  <c:v>41070.815775462965</c:v>
                </c:pt>
                <c:pt idx="11916">
                  <c:v>41070.816122685188</c:v>
                </c:pt>
                <c:pt idx="11917">
                  <c:v>41070.816469907404</c:v>
                </c:pt>
                <c:pt idx="11918">
                  <c:v>41070.816817129627</c:v>
                </c:pt>
                <c:pt idx="11919">
                  <c:v>41070.817164351851</c:v>
                </c:pt>
                <c:pt idx="11920">
                  <c:v>41070.817511574074</c:v>
                </c:pt>
                <c:pt idx="11921">
                  <c:v>41070.817858796298</c:v>
                </c:pt>
                <c:pt idx="11922">
                  <c:v>41070.818206018521</c:v>
                </c:pt>
                <c:pt idx="11923">
                  <c:v>41070.818553240744</c:v>
                </c:pt>
                <c:pt idx="11924">
                  <c:v>41070.81890046296</c:v>
                </c:pt>
                <c:pt idx="11925">
                  <c:v>41070.819247685184</c:v>
                </c:pt>
                <c:pt idx="11926">
                  <c:v>41070.819594907407</c:v>
                </c:pt>
                <c:pt idx="11927">
                  <c:v>41070.81994212963</c:v>
                </c:pt>
                <c:pt idx="11928">
                  <c:v>41070.820289351854</c:v>
                </c:pt>
                <c:pt idx="11929">
                  <c:v>41070.820636574077</c:v>
                </c:pt>
                <c:pt idx="11930">
                  <c:v>41070.820983796293</c:v>
                </c:pt>
                <c:pt idx="11931">
                  <c:v>41070.821331018517</c:v>
                </c:pt>
                <c:pt idx="11932">
                  <c:v>41070.82167824074</c:v>
                </c:pt>
                <c:pt idx="11933">
                  <c:v>41070.822025462963</c:v>
                </c:pt>
                <c:pt idx="11934">
                  <c:v>41070.822372685187</c:v>
                </c:pt>
                <c:pt idx="11935">
                  <c:v>41070.82271990741</c:v>
                </c:pt>
                <c:pt idx="11936">
                  <c:v>41070.823067129626</c:v>
                </c:pt>
                <c:pt idx="11937">
                  <c:v>41070.823414351849</c:v>
                </c:pt>
                <c:pt idx="11938">
                  <c:v>41070.823761574073</c:v>
                </c:pt>
                <c:pt idx="11939">
                  <c:v>41070.824108796296</c:v>
                </c:pt>
                <c:pt idx="11940">
                  <c:v>41070.824456018519</c:v>
                </c:pt>
                <c:pt idx="11941">
                  <c:v>41070.824803240743</c:v>
                </c:pt>
                <c:pt idx="11942">
                  <c:v>41070.825150462966</c:v>
                </c:pt>
                <c:pt idx="11943">
                  <c:v>41070.825497685182</c:v>
                </c:pt>
                <c:pt idx="11944">
                  <c:v>41070.825844907406</c:v>
                </c:pt>
                <c:pt idx="11945">
                  <c:v>41070.826192129629</c:v>
                </c:pt>
                <c:pt idx="11946">
                  <c:v>41070.826539351852</c:v>
                </c:pt>
                <c:pt idx="11947">
                  <c:v>41070.826886574076</c:v>
                </c:pt>
                <c:pt idx="11948">
                  <c:v>41070.827233796299</c:v>
                </c:pt>
                <c:pt idx="11949">
                  <c:v>41070.827581018515</c:v>
                </c:pt>
                <c:pt idx="11950">
                  <c:v>41070.827928240738</c:v>
                </c:pt>
                <c:pt idx="11951">
                  <c:v>41070.828275462962</c:v>
                </c:pt>
                <c:pt idx="11952">
                  <c:v>41070.828622685185</c:v>
                </c:pt>
                <c:pt idx="11953">
                  <c:v>41070.828969907408</c:v>
                </c:pt>
                <c:pt idx="11954">
                  <c:v>41070.829317129632</c:v>
                </c:pt>
                <c:pt idx="11955">
                  <c:v>41070.829664351855</c:v>
                </c:pt>
                <c:pt idx="11956">
                  <c:v>41070.830011574071</c:v>
                </c:pt>
                <c:pt idx="11957">
                  <c:v>41070.830358796295</c:v>
                </c:pt>
                <c:pt idx="11958">
                  <c:v>41070.830706018518</c:v>
                </c:pt>
                <c:pt idx="11959">
                  <c:v>41070.831053240741</c:v>
                </c:pt>
                <c:pt idx="11960">
                  <c:v>41070.831400462965</c:v>
                </c:pt>
                <c:pt idx="11961">
                  <c:v>41070.831747685188</c:v>
                </c:pt>
                <c:pt idx="11962">
                  <c:v>41070.832094907404</c:v>
                </c:pt>
                <c:pt idx="11963">
                  <c:v>41070.832442129627</c:v>
                </c:pt>
                <c:pt idx="11964">
                  <c:v>41070.832789351851</c:v>
                </c:pt>
                <c:pt idx="11965">
                  <c:v>41070.833136574074</c:v>
                </c:pt>
                <c:pt idx="11966">
                  <c:v>41070.833483796298</c:v>
                </c:pt>
                <c:pt idx="11967">
                  <c:v>41070.833831018521</c:v>
                </c:pt>
                <c:pt idx="11968">
                  <c:v>41070.834178240744</c:v>
                </c:pt>
                <c:pt idx="11969">
                  <c:v>41070.83452546296</c:v>
                </c:pt>
                <c:pt idx="11970">
                  <c:v>41070.834872685184</c:v>
                </c:pt>
                <c:pt idx="11971">
                  <c:v>41070.835219907407</c:v>
                </c:pt>
                <c:pt idx="11972">
                  <c:v>41070.83556712963</c:v>
                </c:pt>
                <c:pt idx="11973">
                  <c:v>41070.835914351854</c:v>
                </c:pt>
                <c:pt idx="11974">
                  <c:v>41070.836261574077</c:v>
                </c:pt>
                <c:pt idx="11975">
                  <c:v>41070.836608796293</c:v>
                </c:pt>
                <c:pt idx="11976">
                  <c:v>41070.836956018517</c:v>
                </c:pt>
                <c:pt idx="11977">
                  <c:v>41070.83730324074</c:v>
                </c:pt>
                <c:pt idx="11978">
                  <c:v>41070.837650462963</c:v>
                </c:pt>
                <c:pt idx="11979">
                  <c:v>41070.837997685187</c:v>
                </c:pt>
                <c:pt idx="11980">
                  <c:v>41070.83834490741</c:v>
                </c:pt>
                <c:pt idx="11981">
                  <c:v>41070.838692129626</c:v>
                </c:pt>
                <c:pt idx="11982">
                  <c:v>41070.839039351849</c:v>
                </c:pt>
                <c:pt idx="11983">
                  <c:v>41070.839386574073</c:v>
                </c:pt>
                <c:pt idx="11984">
                  <c:v>41070.839733796296</c:v>
                </c:pt>
                <c:pt idx="11985">
                  <c:v>41070.840081018519</c:v>
                </c:pt>
                <c:pt idx="11986">
                  <c:v>41070.840428240743</c:v>
                </c:pt>
                <c:pt idx="11987">
                  <c:v>41070.840775462966</c:v>
                </c:pt>
                <c:pt idx="11988">
                  <c:v>41070.841122685182</c:v>
                </c:pt>
                <c:pt idx="11989">
                  <c:v>41070.841469907406</c:v>
                </c:pt>
                <c:pt idx="11990">
                  <c:v>41070.841817129629</c:v>
                </c:pt>
                <c:pt idx="11991">
                  <c:v>41070.842164351852</c:v>
                </c:pt>
                <c:pt idx="11992">
                  <c:v>41070.842511574076</c:v>
                </c:pt>
                <c:pt idx="11993">
                  <c:v>41070.842858796299</c:v>
                </c:pt>
                <c:pt idx="11994">
                  <c:v>41070.843206018515</c:v>
                </c:pt>
                <c:pt idx="11995">
                  <c:v>41070.843553240738</c:v>
                </c:pt>
                <c:pt idx="11996">
                  <c:v>41070.843900462962</c:v>
                </c:pt>
                <c:pt idx="11997">
                  <c:v>41070.844247685185</c:v>
                </c:pt>
                <c:pt idx="11998">
                  <c:v>41070.844594907408</c:v>
                </c:pt>
                <c:pt idx="11999">
                  <c:v>41070.844942129632</c:v>
                </c:pt>
                <c:pt idx="12000">
                  <c:v>41070.845289351855</c:v>
                </c:pt>
                <c:pt idx="12001">
                  <c:v>41070.845636574071</c:v>
                </c:pt>
                <c:pt idx="12002">
                  <c:v>41070.845983796295</c:v>
                </c:pt>
                <c:pt idx="12003">
                  <c:v>41070.846331018518</c:v>
                </c:pt>
                <c:pt idx="12004">
                  <c:v>41070.846678240741</c:v>
                </c:pt>
                <c:pt idx="12005">
                  <c:v>41070.847025462965</c:v>
                </c:pt>
                <c:pt idx="12006">
                  <c:v>41070.847372685188</c:v>
                </c:pt>
                <c:pt idx="12007">
                  <c:v>41070.847719907404</c:v>
                </c:pt>
                <c:pt idx="12008">
                  <c:v>41070.848067129627</c:v>
                </c:pt>
                <c:pt idx="12009">
                  <c:v>41070.848414351851</c:v>
                </c:pt>
                <c:pt idx="12010">
                  <c:v>41070.848761574074</c:v>
                </c:pt>
                <c:pt idx="12011">
                  <c:v>41070.849108796298</c:v>
                </c:pt>
                <c:pt idx="12012">
                  <c:v>41070.849456018521</c:v>
                </c:pt>
                <c:pt idx="12013">
                  <c:v>41070.849803240744</c:v>
                </c:pt>
                <c:pt idx="12014">
                  <c:v>41070.85015046296</c:v>
                </c:pt>
                <c:pt idx="12015">
                  <c:v>41070.850497685184</c:v>
                </c:pt>
                <c:pt idx="12016">
                  <c:v>41070.850844907407</c:v>
                </c:pt>
                <c:pt idx="12017">
                  <c:v>41070.85119212963</c:v>
                </c:pt>
                <c:pt idx="12018">
                  <c:v>41070.851539351854</c:v>
                </c:pt>
                <c:pt idx="12019">
                  <c:v>41070.851886574077</c:v>
                </c:pt>
                <c:pt idx="12020">
                  <c:v>41070.852233796293</c:v>
                </c:pt>
                <c:pt idx="12021">
                  <c:v>41070.852581018517</c:v>
                </c:pt>
                <c:pt idx="12022">
                  <c:v>41070.85292824074</c:v>
                </c:pt>
                <c:pt idx="12023">
                  <c:v>41070.853275462963</c:v>
                </c:pt>
                <c:pt idx="12024">
                  <c:v>41070.853622685187</c:v>
                </c:pt>
                <c:pt idx="12025">
                  <c:v>41070.85396990741</c:v>
                </c:pt>
                <c:pt idx="12026">
                  <c:v>41070.854317129626</c:v>
                </c:pt>
                <c:pt idx="12027">
                  <c:v>41070.854664351849</c:v>
                </c:pt>
                <c:pt idx="12028">
                  <c:v>41070.855011574073</c:v>
                </c:pt>
                <c:pt idx="12029">
                  <c:v>41070.855358796296</c:v>
                </c:pt>
                <c:pt idx="12030">
                  <c:v>41070.855706018519</c:v>
                </c:pt>
                <c:pt idx="12031">
                  <c:v>41070.856053240743</c:v>
                </c:pt>
                <c:pt idx="12032">
                  <c:v>41070.856400462966</c:v>
                </c:pt>
                <c:pt idx="12033">
                  <c:v>41070.856747685182</c:v>
                </c:pt>
                <c:pt idx="12034">
                  <c:v>41070.857094907406</c:v>
                </c:pt>
                <c:pt idx="12035">
                  <c:v>41070.857442129629</c:v>
                </c:pt>
                <c:pt idx="12036">
                  <c:v>41070.857789351852</c:v>
                </c:pt>
                <c:pt idx="12037">
                  <c:v>41070.858136574076</c:v>
                </c:pt>
                <c:pt idx="12038">
                  <c:v>41070.858483796299</c:v>
                </c:pt>
                <c:pt idx="12039">
                  <c:v>41070.858831018515</c:v>
                </c:pt>
                <c:pt idx="12040">
                  <c:v>41070.859178240738</c:v>
                </c:pt>
                <c:pt idx="12041">
                  <c:v>41070.859525462962</c:v>
                </c:pt>
                <c:pt idx="12042">
                  <c:v>41070.859872685185</c:v>
                </c:pt>
                <c:pt idx="12043">
                  <c:v>41070.860219907408</c:v>
                </c:pt>
                <c:pt idx="12044">
                  <c:v>41070.860567129632</c:v>
                </c:pt>
                <c:pt idx="12045">
                  <c:v>41070.860914351855</c:v>
                </c:pt>
                <c:pt idx="12046">
                  <c:v>41070.861261574071</c:v>
                </c:pt>
                <c:pt idx="12047">
                  <c:v>41070.861608796295</c:v>
                </c:pt>
                <c:pt idx="12048">
                  <c:v>41070.861956018518</c:v>
                </c:pt>
                <c:pt idx="12049">
                  <c:v>41070.862303240741</c:v>
                </c:pt>
                <c:pt idx="12050">
                  <c:v>41070.862650462965</c:v>
                </c:pt>
                <c:pt idx="12051">
                  <c:v>41070.862997685188</c:v>
                </c:pt>
                <c:pt idx="12052">
                  <c:v>41070.863344907404</c:v>
                </c:pt>
                <c:pt idx="12053">
                  <c:v>41070.863692129627</c:v>
                </c:pt>
                <c:pt idx="12054">
                  <c:v>41070.864039351851</c:v>
                </c:pt>
                <c:pt idx="12055">
                  <c:v>41070.864386574074</c:v>
                </c:pt>
                <c:pt idx="12056">
                  <c:v>41070.864733796298</c:v>
                </c:pt>
                <c:pt idx="12057">
                  <c:v>41070.865081018521</c:v>
                </c:pt>
                <c:pt idx="12058">
                  <c:v>41070.865428240744</c:v>
                </c:pt>
                <c:pt idx="12059">
                  <c:v>41070.86577546296</c:v>
                </c:pt>
                <c:pt idx="12060">
                  <c:v>41070.866122685184</c:v>
                </c:pt>
                <c:pt idx="12061">
                  <c:v>41070.866469907407</c:v>
                </c:pt>
                <c:pt idx="12062">
                  <c:v>41070.86681712963</c:v>
                </c:pt>
                <c:pt idx="12063">
                  <c:v>41070.867164351854</c:v>
                </c:pt>
                <c:pt idx="12064">
                  <c:v>41070.867511574077</c:v>
                </c:pt>
                <c:pt idx="12065">
                  <c:v>41070.867858796293</c:v>
                </c:pt>
                <c:pt idx="12066">
                  <c:v>41070.868206018517</c:v>
                </c:pt>
                <c:pt idx="12067">
                  <c:v>41070.86855324074</c:v>
                </c:pt>
                <c:pt idx="12068">
                  <c:v>41070.868900462963</c:v>
                </c:pt>
                <c:pt idx="12069">
                  <c:v>41070.869247685187</c:v>
                </c:pt>
                <c:pt idx="12070">
                  <c:v>41070.86959490741</c:v>
                </c:pt>
                <c:pt idx="12071">
                  <c:v>41070.869942129626</c:v>
                </c:pt>
                <c:pt idx="12072">
                  <c:v>41070.870289351849</c:v>
                </c:pt>
                <c:pt idx="12073">
                  <c:v>41070.870636574073</c:v>
                </c:pt>
                <c:pt idx="12074">
                  <c:v>41070.870983796296</c:v>
                </c:pt>
                <c:pt idx="12075">
                  <c:v>41070.871331018519</c:v>
                </c:pt>
                <c:pt idx="12076">
                  <c:v>41070.871678240743</c:v>
                </c:pt>
                <c:pt idx="12077">
                  <c:v>41070.872025462966</c:v>
                </c:pt>
                <c:pt idx="12078">
                  <c:v>41070.872372685182</c:v>
                </c:pt>
                <c:pt idx="12079">
                  <c:v>41070.872719907406</c:v>
                </c:pt>
                <c:pt idx="12080">
                  <c:v>41070.873067129629</c:v>
                </c:pt>
                <c:pt idx="12081">
                  <c:v>41070.873414351852</c:v>
                </c:pt>
                <c:pt idx="12082">
                  <c:v>41070.873761574076</c:v>
                </c:pt>
                <c:pt idx="12083">
                  <c:v>41070.874108796299</c:v>
                </c:pt>
                <c:pt idx="12084">
                  <c:v>41070.874456018515</c:v>
                </c:pt>
                <c:pt idx="12085">
                  <c:v>41070.874803240738</c:v>
                </c:pt>
                <c:pt idx="12086">
                  <c:v>41070.875150462962</c:v>
                </c:pt>
                <c:pt idx="12087">
                  <c:v>41070.875497685185</c:v>
                </c:pt>
                <c:pt idx="12088">
                  <c:v>41070.875844907408</c:v>
                </c:pt>
                <c:pt idx="12089">
                  <c:v>41070.876192129632</c:v>
                </c:pt>
                <c:pt idx="12090">
                  <c:v>41070.876539351855</c:v>
                </c:pt>
                <c:pt idx="12091">
                  <c:v>41070.876886574071</c:v>
                </c:pt>
                <c:pt idx="12092">
                  <c:v>41070.877233796295</c:v>
                </c:pt>
                <c:pt idx="12093">
                  <c:v>41070.877581018518</c:v>
                </c:pt>
                <c:pt idx="12094">
                  <c:v>41070.877928240741</c:v>
                </c:pt>
                <c:pt idx="12095">
                  <c:v>41070.878275462965</c:v>
                </c:pt>
                <c:pt idx="12096">
                  <c:v>41070.878622685188</c:v>
                </c:pt>
                <c:pt idx="12097">
                  <c:v>41070.878969907404</c:v>
                </c:pt>
                <c:pt idx="12098">
                  <c:v>41070.879317129627</c:v>
                </c:pt>
                <c:pt idx="12099">
                  <c:v>41070.879664351851</c:v>
                </c:pt>
                <c:pt idx="12100">
                  <c:v>41070.880011574074</c:v>
                </c:pt>
                <c:pt idx="12101">
                  <c:v>41070.880358796298</c:v>
                </c:pt>
                <c:pt idx="12102">
                  <c:v>41070.880706018521</c:v>
                </c:pt>
                <c:pt idx="12103">
                  <c:v>41070.881053240744</c:v>
                </c:pt>
                <c:pt idx="12104">
                  <c:v>41070.88140046296</c:v>
                </c:pt>
                <c:pt idx="12105">
                  <c:v>41070.881747685184</c:v>
                </c:pt>
                <c:pt idx="12106">
                  <c:v>41070.882094907407</c:v>
                </c:pt>
                <c:pt idx="12107">
                  <c:v>41070.88244212963</c:v>
                </c:pt>
                <c:pt idx="12108">
                  <c:v>41070.882789351854</c:v>
                </c:pt>
                <c:pt idx="12109">
                  <c:v>41070.883136574077</c:v>
                </c:pt>
                <c:pt idx="12110">
                  <c:v>41070.883483796293</c:v>
                </c:pt>
                <c:pt idx="12111">
                  <c:v>41070.883831018517</c:v>
                </c:pt>
                <c:pt idx="12112">
                  <c:v>41070.88417824074</c:v>
                </c:pt>
                <c:pt idx="12113">
                  <c:v>41070.884525462963</c:v>
                </c:pt>
                <c:pt idx="12114">
                  <c:v>41070.884872685187</c:v>
                </c:pt>
                <c:pt idx="12115">
                  <c:v>41070.88521990741</c:v>
                </c:pt>
                <c:pt idx="12116">
                  <c:v>41070.885567129626</c:v>
                </c:pt>
                <c:pt idx="12117">
                  <c:v>41070.885914351849</c:v>
                </c:pt>
                <c:pt idx="12118">
                  <c:v>41070.886261574073</c:v>
                </c:pt>
                <c:pt idx="12119">
                  <c:v>41070.886608796296</c:v>
                </c:pt>
                <c:pt idx="12120">
                  <c:v>41070.886956018519</c:v>
                </c:pt>
                <c:pt idx="12121">
                  <c:v>41070.887303240743</c:v>
                </c:pt>
                <c:pt idx="12122">
                  <c:v>41070.887650462966</c:v>
                </c:pt>
                <c:pt idx="12123">
                  <c:v>41070.887997685182</c:v>
                </c:pt>
                <c:pt idx="12124">
                  <c:v>41070.888344907406</c:v>
                </c:pt>
                <c:pt idx="12125">
                  <c:v>41070.888692129629</c:v>
                </c:pt>
                <c:pt idx="12126">
                  <c:v>41070.889039351852</c:v>
                </c:pt>
                <c:pt idx="12127">
                  <c:v>41070.889386574076</c:v>
                </c:pt>
                <c:pt idx="12128">
                  <c:v>41070.889733796299</c:v>
                </c:pt>
                <c:pt idx="12129">
                  <c:v>41070.890081018515</c:v>
                </c:pt>
                <c:pt idx="12130">
                  <c:v>41070.890428240738</c:v>
                </c:pt>
                <c:pt idx="12131">
                  <c:v>41070.890775462962</c:v>
                </c:pt>
                <c:pt idx="12132">
                  <c:v>41070.891122685185</c:v>
                </c:pt>
                <c:pt idx="12133">
                  <c:v>41070.891469907408</c:v>
                </c:pt>
                <c:pt idx="12134">
                  <c:v>41070.891817129632</c:v>
                </c:pt>
                <c:pt idx="12135">
                  <c:v>41070.892164351855</c:v>
                </c:pt>
                <c:pt idx="12136">
                  <c:v>41070.892511574071</c:v>
                </c:pt>
                <c:pt idx="12137">
                  <c:v>41070.892858796295</c:v>
                </c:pt>
                <c:pt idx="12138">
                  <c:v>41070.893206018518</c:v>
                </c:pt>
                <c:pt idx="12139">
                  <c:v>41070.893553240741</c:v>
                </c:pt>
                <c:pt idx="12140">
                  <c:v>41070.893900462965</c:v>
                </c:pt>
                <c:pt idx="12141">
                  <c:v>41070.894247685188</c:v>
                </c:pt>
                <c:pt idx="12142">
                  <c:v>41070.894594907404</c:v>
                </c:pt>
                <c:pt idx="12143">
                  <c:v>41070.894942129627</c:v>
                </c:pt>
                <c:pt idx="12144">
                  <c:v>41070.895289351851</c:v>
                </c:pt>
                <c:pt idx="12145">
                  <c:v>41070.895636574074</c:v>
                </c:pt>
                <c:pt idx="12146">
                  <c:v>41070.895983796298</c:v>
                </c:pt>
                <c:pt idx="12147">
                  <c:v>41070.896331018521</c:v>
                </c:pt>
                <c:pt idx="12148">
                  <c:v>41070.896678240744</c:v>
                </c:pt>
                <c:pt idx="12149">
                  <c:v>41070.89702546296</c:v>
                </c:pt>
                <c:pt idx="12150">
                  <c:v>41070.897372685184</c:v>
                </c:pt>
                <c:pt idx="12151">
                  <c:v>41070.897719907407</c:v>
                </c:pt>
                <c:pt idx="12152">
                  <c:v>41070.89806712963</c:v>
                </c:pt>
                <c:pt idx="12153">
                  <c:v>41070.898414351854</c:v>
                </c:pt>
                <c:pt idx="12154">
                  <c:v>41070.898761574077</c:v>
                </c:pt>
                <c:pt idx="12155">
                  <c:v>41070.899108796293</c:v>
                </c:pt>
                <c:pt idx="12156">
                  <c:v>41070.899456018517</c:v>
                </c:pt>
                <c:pt idx="12157">
                  <c:v>41070.89980324074</c:v>
                </c:pt>
                <c:pt idx="12158">
                  <c:v>41070.900150462963</c:v>
                </c:pt>
                <c:pt idx="12159">
                  <c:v>41070.900497685187</c:v>
                </c:pt>
                <c:pt idx="12160">
                  <c:v>41070.90084490741</c:v>
                </c:pt>
                <c:pt idx="12161">
                  <c:v>41070.901192129626</c:v>
                </c:pt>
                <c:pt idx="12162">
                  <c:v>41070.901539351849</c:v>
                </c:pt>
                <c:pt idx="12163">
                  <c:v>41070.901886574073</c:v>
                </c:pt>
                <c:pt idx="12164">
                  <c:v>41070.902233796296</c:v>
                </c:pt>
                <c:pt idx="12165">
                  <c:v>41070.902581018519</c:v>
                </c:pt>
                <c:pt idx="12166">
                  <c:v>41070.902928240743</c:v>
                </c:pt>
                <c:pt idx="12167">
                  <c:v>41070.903275462966</c:v>
                </c:pt>
                <c:pt idx="12168">
                  <c:v>41070.903622685182</c:v>
                </c:pt>
                <c:pt idx="12169">
                  <c:v>41070.903969907406</c:v>
                </c:pt>
                <c:pt idx="12170">
                  <c:v>41070.904317129629</c:v>
                </c:pt>
                <c:pt idx="12171">
                  <c:v>41070.904664351852</c:v>
                </c:pt>
                <c:pt idx="12172">
                  <c:v>41070.905011574076</c:v>
                </c:pt>
                <c:pt idx="12173">
                  <c:v>41070.905358796299</c:v>
                </c:pt>
                <c:pt idx="12174">
                  <c:v>41070.905706018515</c:v>
                </c:pt>
                <c:pt idx="12175">
                  <c:v>41070.906053240738</c:v>
                </c:pt>
                <c:pt idx="12176">
                  <c:v>41070.906400462962</c:v>
                </c:pt>
                <c:pt idx="12177">
                  <c:v>41070.906747685185</c:v>
                </c:pt>
                <c:pt idx="12178">
                  <c:v>41070.907094907408</c:v>
                </c:pt>
                <c:pt idx="12179">
                  <c:v>41070.907442129632</c:v>
                </c:pt>
                <c:pt idx="12180">
                  <c:v>41070.907789351855</c:v>
                </c:pt>
                <c:pt idx="12181">
                  <c:v>41070.908136574071</c:v>
                </c:pt>
                <c:pt idx="12182">
                  <c:v>41070.908483796295</c:v>
                </c:pt>
                <c:pt idx="12183">
                  <c:v>41070.908831018518</c:v>
                </c:pt>
                <c:pt idx="12184">
                  <c:v>41070.909178240741</c:v>
                </c:pt>
                <c:pt idx="12185">
                  <c:v>41070.909525462965</c:v>
                </c:pt>
                <c:pt idx="12186">
                  <c:v>41070.909872685188</c:v>
                </c:pt>
                <c:pt idx="12187">
                  <c:v>41070.910219907404</c:v>
                </c:pt>
                <c:pt idx="12188">
                  <c:v>41070.910567129627</c:v>
                </c:pt>
                <c:pt idx="12189">
                  <c:v>41070.910914351851</c:v>
                </c:pt>
                <c:pt idx="12190">
                  <c:v>41070.911261574074</c:v>
                </c:pt>
                <c:pt idx="12191">
                  <c:v>41070.911608796298</c:v>
                </c:pt>
                <c:pt idx="12192">
                  <c:v>41070.911956018521</c:v>
                </c:pt>
                <c:pt idx="12193">
                  <c:v>41070.912303240744</c:v>
                </c:pt>
                <c:pt idx="12194">
                  <c:v>41070.91265046296</c:v>
                </c:pt>
                <c:pt idx="12195">
                  <c:v>41070.912997685184</c:v>
                </c:pt>
                <c:pt idx="12196">
                  <c:v>41070.913344907407</c:v>
                </c:pt>
                <c:pt idx="12197">
                  <c:v>41070.91369212963</c:v>
                </c:pt>
                <c:pt idx="12198">
                  <c:v>41070.914039351854</c:v>
                </c:pt>
                <c:pt idx="12199">
                  <c:v>41070.914386574077</c:v>
                </c:pt>
                <c:pt idx="12200">
                  <c:v>41070.914733796293</c:v>
                </c:pt>
                <c:pt idx="12201">
                  <c:v>41070.915081018517</c:v>
                </c:pt>
                <c:pt idx="12202">
                  <c:v>41070.91542824074</c:v>
                </c:pt>
                <c:pt idx="12203">
                  <c:v>41070.915775462963</c:v>
                </c:pt>
                <c:pt idx="12204">
                  <c:v>41070.916122685187</c:v>
                </c:pt>
                <c:pt idx="12205">
                  <c:v>41070.91646990741</c:v>
                </c:pt>
                <c:pt idx="12206">
                  <c:v>41070.916817129626</c:v>
                </c:pt>
                <c:pt idx="12207">
                  <c:v>41070.917164351849</c:v>
                </c:pt>
                <c:pt idx="12208">
                  <c:v>41070.917511574073</c:v>
                </c:pt>
                <c:pt idx="12209">
                  <c:v>41070.917858796296</c:v>
                </c:pt>
                <c:pt idx="12210">
                  <c:v>41070.918206018519</c:v>
                </c:pt>
                <c:pt idx="12211">
                  <c:v>41070.918553240743</c:v>
                </c:pt>
                <c:pt idx="12212">
                  <c:v>41070.918900462966</c:v>
                </c:pt>
                <c:pt idx="12213">
                  <c:v>41070.919247685182</c:v>
                </c:pt>
                <c:pt idx="12214">
                  <c:v>41070.919594907406</c:v>
                </c:pt>
                <c:pt idx="12215">
                  <c:v>41070.919942129629</c:v>
                </c:pt>
                <c:pt idx="12216">
                  <c:v>41070.920289351852</c:v>
                </c:pt>
                <c:pt idx="12217">
                  <c:v>41070.920636574076</c:v>
                </c:pt>
                <c:pt idx="12218">
                  <c:v>41070.920983796299</c:v>
                </c:pt>
                <c:pt idx="12219">
                  <c:v>41070.921331018515</c:v>
                </c:pt>
                <c:pt idx="12220">
                  <c:v>41070.921678240738</c:v>
                </c:pt>
                <c:pt idx="12221">
                  <c:v>41070.922025462962</c:v>
                </c:pt>
                <c:pt idx="12222">
                  <c:v>41070.922372685185</c:v>
                </c:pt>
                <c:pt idx="12223">
                  <c:v>41070.922719907408</c:v>
                </c:pt>
                <c:pt idx="12224">
                  <c:v>41070.923067129632</c:v>
                </c:pt>
                <c:pt idx="12225">
                  <c:v>41070.923414351855</c:v>
                </c:pt>
                <c:pt idx="12226">
                  <c:v>41070.923761574071</c:v>
                </c:pt>
                <c:pt idx="12227">
                  <c:v>41070.924108796295</c:v>
                </c:pt>
                <c:pt idx="12228">
                  <c:v>41070.924456018518</c:v>
                </c:pt>
                <c:pt idx="12229">
                  <c:v>41070.924803240741</c:v>
                </c:pt>
                <c:pt idx="12230">
                  <c:v>41070.925150462965</c:v>
                </c:pt>
                <c:pt idx="12231">
                  <c:v>41070.925497685188</c:v>
                </c:pt>
                <c:pt idx="12232">
                  <c:v>41070.925844907404</c:v>
                </c:pt>
                <c:pt idx="12233">
                  <c:v>41070.926192129627</c:v>
                </c:pt>
                <c:pt idx="12234">
                  <c:v>41070.926539351851</c:v>
                </c:pt>
                <c:pt idx="12235">
                  <c:v>41070.926886574074</c:v>
                </c:pt>
                <c:pt idx="12236">
                  <c:v>41070.927233796298</c:v>
                </c:pt>
                <c:pt idx="12237">
                  <c:v>41070.927581018521</c:v>
                </c:pt>
                <c:pt idx="12238">
                  <c:v>41070.927928240744</c:v>
                </c:pt>
                <c:pt idx="12239">
                  <c:v>41070.92827546296</c:v>
                </c:pt>
                <c:pt idx="12240">
                  <c:v>41070.928622685184</c:v>
                </c:pt>
                <c:pt idx="12241">
                  <c:v>41070.928969907407</c:v>
                </c:pt>
                <c:pt idx="12242">
                  <c:v>41070.92931712963</c:v>
                </c:pt>
                <c:pt idx="12243">
                  <c:v>41070.929664351854</c:v>
                </c:pt>
                <c:pt idx="12244">
                  <c:v>41070.930011574077</c:v>
                </c:pt>
                <c:pt idx="12245">
                  <c:v>41070.930358796293</c:v>
                </c:pt>
                <c:pt idx="12246">
                  <c:v>41070.930706018517</c:v>
                </c:pt>
                <c:pt idx="12247">
                  <c:v>41070.93105324074</c:v>
                </c:pt>
                <c:pt idx="12248">
                  <c:v>41070.931400462963</c:v>
                </c:pt>
                <c:pt idx="12249">
                  <c:v>41070.931747685187</c:v>
                </c:pt>
                <c:pt idx="12250">
                  <c:v>41070.93209490741</c:v>
                </c:pt>
                <c:pt idx="12251">
                  <c:v>41070.932442129626</c:v>
                </c:pt>
                <c:pt idx="12252">
                  <c:v>41070.932789351849</c:v>
                </c:pt>
                <c:pt idx="12253">
                  <c:v>41070.933136574073</c:v>
                </c:pt>
                <c:pt idx="12254">
                  <c:v>41070.933483796296</c:v>
                </c:pt>
                <c:pt idx="12255">
                  <c:v>41070.933831018519</c:v>
                </c:pt>
                <c:pt idx="12256">
                  <c:v>41070.934178240743</c:v>
                </c:pt>
                <c:pt idx="12257">
                  <c:v>41070.934525462966</c:v>
                </c:pt>
                <c:pt idx="12258">
                  <c:v>41070.934872685182</c:v>
                </c:pt>
                <c:pt idx="12259">
                  <c:v>41070.935219907406</c:v>
                </c:pt>
                <c:pt idx="12260">
                  <c:v>41070.935567129629</c:v>
                </c:pt>
                <c:pt idx="12261">
                  <c:v>41070.935914351852</c:v>
                </c:pt>
                <c:pt idx="12262">
                  <c:v>41070.936261574076</c:v>
                </c:pt>
                <c:pt idx="12263">
                  <c:v>41070.936608796299</c:v>
                </c:pt>
                <c:pt idx="12264">
                  <c:v>41070.936956018515</c:v>
                </c:pt>
                <c:pt idx="12265">
                  <c:v>41070.937303240738</c:v>
                </c:pt>
                <c:pt idx="12266">
                  <c:v>41070.937650462962</c:v>
                </c:pt>
                <c:pt idx="12267">
                  <c:v>41070.937997685185</c:v>
                </c:pt>
                <c:pt idx="12268">
                  <c:v>41070.938344907408</c:v>
                </c:pt>
                <c:pt idx="12269">
                  <c:v>41070.938692129632</c:v>
                </c:pt>
                <c:pt idx="12270">
                  <c:v>41070.939039351855</c:v>
                </c:pt>
                <c:pt idx="12271">
                  <c:v>41070.939386574071</c:v>
                </c:pt>
                <c:pt idx="12272">
                  <c:v>41070.939733796295</c:v>
                </c:pt>
                <c:pt idx="12273">
                  <c:v>41070.940081018518</c:v>
                </c:pt>
                <c:pt idx="12274">
                  <c:v>41070.940428240741</c:v>
                </c:pt>
                <c:pt idx="12275">
                  <c:v>41070.940775462965</c:v>
                </c:pt>
                <c:pt idx="12276">
                  <c:v>41070.941122685188</c:v>
                </c:pt>
                <c:pt idx="12277">
                  <c:v>41070.941469907404</c:v>
                </c:pt>
                <c:pt idx="12278">
                  <c:v>41070.941817129627</c:v>
                </c:pt>
                <c:pt idx="12279">
                  <c:v>41070.942164351851</c:v>
                </c:pt>
                <c:pt idx="12280">
                  <c:v>41070.942511574074</c:v>
                </c:pt>
                <c:pt idx="12281">
                  <c:v>41070.942858796298</c:v>
                </c:pt>
                <c:pt idx="12282">
                  <c:v>41070.943206018521</c:v>
                </c:pt>
                <c:pt idx="12283">
                  <c:v>41070.943553240744</c:v>
                </c:pt>
                <c:pt idx="12284">
                  <c:v>41070.94390046296</c:v>
                </c:pt>
                <c:pt idx="12285">
                  <c:v>41070.944247685184</c:v>
                </c:pt>
                <c:pt idx="12286">
                  <c:v>41070.944594907407</c:v>
                </c:pt>
                <c:pt idx="12287">
                  <c:v>41070.94494212963</c:v>
                </c:pt>
                <c:pt idx="12288">
                  <c:v>41070.945289351854</c:v>
                </c:pt>
                <c:pt idx="12289">
                  <c:v>41070.945636574077</c:v>
                </c:pt>
                <c:pt idx="12290">
                  <c:v>41070.945983796293</c:v>
                </c:pt>
                <c:pt idx="12291">
                  <c:v>41070.946331018517</c:v>
                </c:pt>
                <c:pt idx="12292">
                  <c:v>41070.94667824074</c:v>
                </c:pt>
                <c:pt idx="12293">
                  <c:v>41070.947025462963</c:v>
                </c:pt>
                <c:pt idx="12294">
                  <c:v>41070.947372685187</c:v>
                </c:pt>
                <c:pt idx="12295">
                  <c:v>41070.94771990741</c:v>
                </c:pt>
                <c:pt idx="12296">
                  <c:v>41070.948067129626</c:v>
                </c:pt>
                <c:pt idx="12297">
                  <c:v>41070.948414351849</c:v>
                </c:pt>
                <c:pt idx="12298">
                  <c:v>41070.948761574073</c:v>
                </c:pt>
                <c:pt idx="12299">
                  <c:v>41070.949108796296</c:v>
                </c:pt>
                <c:pt idx="12300">
                  <c:v>41070.949456018519</c:v>
                </c:pt>
                <c:pt idx="12301">
                  <c:v>41070.949803240743</c:v>
                </c:pt>
                <c:pt idx="12302">
                  <c:v>41070.950150462966</c:v>
                </c:pt>
                <c:pt idx="12303">
                  <c:v>41070.950497685182</c:v>
                </c:pt>
                <c:pt idx="12304">
                  <c:v>41070.950844907406</c:v>
                </c:pt>
                <c:pt idx="12305">
                  <c:v>41070.951192129629</c:v>
                </c:pt>
                <c:pt idx="12306">
                  <c:v>41070.951539351852</c:v>
                </c:pt>
                <c:pt idx="12307">
                  <c:v>41070.951886574076</c:v>
                </c:pt>
                <c:pt idx="12308">
                  <c:v>41070.952233796299</c:v>
                </c:pt>
                <c:pt idx="12309">
                  <c:v>41070.952581018515</c:v>
                </c:pt>
                <c:pt idx="12310">
                  <c:v>41070.952928240738</c:v>
                </c:pt>
                <c:pt idx="12311">
                  <c:v>41070.953275462962</c:v>
                </c:pt>
                <c:pt idx="12312">
                  <c:v>41070.953622685185</c:v>
                </c:pt>
                <c:pt idx="12313">
                  <c:v>41070.953969907408</c:v>
                </c:pt>
                <c:pt idx="12314">
                  <c:v>41070.954317129632</c:v>
                </c:pt>
                <c:pt idx="12315">
                  <c:v>41070.954664351855</c:v>
                </c:pt>
                <c:pt idx="12316">
                  <c:v>41070.955011574071</c:v>
                </c:pt>
                <c:pt idx="12317">
                  <c:v>41070.955358796295</c:v>
                </c:pt>
                <c:pt idx="12318">
                  <c:v>41070.955706018518</c:v>
                </c:pt>
                <c:pt idx="12319">
                  <c:v>41070.956053240741</c:v>
                </c:pt>
                <c:pt idx="12320">
                  <c:v>41070.956400462965</c:v>
                </c:pt>
                <c:pt idx="12321">
                  <c:v>41070.956747685188</c:v>
                </c:pt>
                <c:pt idx="12322">
                  <c:v>41070.957094907404</c:v>
                </c:pt>
                <c:pt idx="12323">
                  <c:v>41070.957442129627</c:v>
                </c:pt>
                <c:pt idx="12324">
                  <c:v>41070.957789351851</c:v>
                </c:pt>
                <c:pt idx="12325">
                  <c:v>41070.958136574074</c:v>
                </c:pt>
                <c:pt idx="12326">
                  <c:v>41070.958483796298</c:v>
                </c:pt>
                <c:pt idx="12327">
                  <c:v>41070.958831018521</c:v>
                </c:pt>
                <c:pt idx="12328">
                  <c:v>41070.959178240744</c:v>
                </c:pt>
                <c:pt idx="12329">
                  <c:v>41070.95952546296</c:v>
                </c:pt>
                <c:pt idx="12330">
                  <c:v>41070.959872685184</c:v>
                </c:pt>
                <c:pt idx="12331">
                  <c:v>41070.960219907407</c:v>
                </c:pt>
                <c:pt idx="12332">
                  <c:v>41070.96056712963</c:v>
                </c:pt>
                <c:pt idx="12333">
                  <c:v>41070.960914351854</c:v>
                </c:pt>
                <c:pt idx="12334">
                  <c:v>41070.961261574077</c:v>
                </c:pt>
                <c:pt idx="12335">
                  <c:v>41070.961608796293</c:v>
                </c:pt>
                <c:pt idx="12336">
                  <c:v>41070.961956018517</c:v>
                </c:pt>
                <c:pt idx="12337">
                  <c:v>41070.96230324074</c:v>
                </c:pt>
                <c:pt idx="12338">
                  <c:v>41070.962650462963</c:v>
                </c:pt>
                <c:pt idx="12339">
                  <c:v>41070.962997685187</c:v>
                </c:pt>
                <c:pt idx="12340">
                  <c:v>41070.96334490741</c:v>
                </c:pt>
                <c:pt idx="12341">
                  <c:v>41070.963692129626</c:v>
                </c:pt>
                <c:pt idx="12342">
                  <c:v>41070.964039351849</c:v>
                </c:pt>
                <c:pt idx="12343">
                  <c:v>41070.964386574073</c:v>
                </c:pt>
                <c:pt idx="12344">
                  <c:v>41070.964733796296</c:v>
                </c:pt>
                <c:pt idx="12345">
                  <c:v>41070.965081018519</c:v>
                </c:pt>
                <c:pt idx="12346">
                  <c:v>41070.965428240743</c:v>
                </c:pt>
                <c:pt idx="12347">
                  <c:v>41070.965775462966</c:v>
                </c:pt>
                <c:pt idx="12348">
                  <c:v>41070.966122685182</c:v>
                </c:pt>
                <c:pt idx="12349">
                  <c:v>41070.966469907406</c:v>
                </c:pt>
                <c:pt idx="12350">
                  <c:v>41070.966817129629</c:v>
                </c:pt>
                <c:pt idx="12351">
                  <c:v>41070.967164351852</c:v>
                </c:pt>
                <c:pt idx="12352">
                  <c:v>41070.967511574076</c:v>
                </c:pt>
                <c:pt idx="12353">
                  <c:v>41070.967858796299</c:v>
                </c:pt>
                <c:pt idx="12354">
                  <c:v>41070.968206018515</c:v>
                </c:pt>
                <c:pt idx="12355">
                  <c:v>41070.968553240738</c:v>
                </c:pt>
                <c:pt idx="12356">
                  <c:v>41070.968900462962</c:v>
                </c:pt>
                <c:pt idx="12357">
                  <c:v>41070.969247685185</c:v>
                </c:pt>
                <c:pt idx="12358">
                  <c:v>41070.969594907408</c:v>
                </c:pt>
                <c:pt idx="12359">
                  <c:v>41070.969942129632</c:v>
                </c:pt>
                <c:pt idx="12360">
                  <c:v>41070.970289351855</c:v>
                </c:pt>
                <c:pt idx="12361">
                  <c:v>41070.970636574071</c:v>
                </c:pt>
                <c:pt idx="12362">
                  <c:v>41070.970983796295</c:v>
                </c:pt>
                <c:pt idx="12363">
                  <c:v>41070.971331018518</c:v>
                </c:pt>
                <c:pt idx="12364">
                  <c:v>41070.971678240741</c:v>
                </c:pt>
                <c:pt idx="12365">
                  <c:v>41070.972025462965</c:v>
                </c:pt>
                <c:pt idx="12366">
                  <c:v>41070.972372685188</c:v>
                </c:pt>
                <c:pt idx="12367">
                  <c:v>41070.972719907404</c:v>
                </c:pt>
                <c:pt idx="12368">
                  <c:v>41070.973067129627</c:v>
                </c:pt>
                <c:pt idx="12369">
                  <c:v>41070.973414351851</c:v>
                </c:pt>
                <c:pt idx="12370">
                  <c:v>41070.973761574074</c:v>
                </c:pt>
                <c:pt idx="12371">
                  <c:v>41070.974108796298</c:v>
                </c:pt>
                <c:pt idx="12372">
                  <c:v>41070.974456018521</c:v>
                </c:pt>
                <c:pt idx="12373">
                  <c:v>41070.974803240744</c:v>
                </c:pt>
                <c:pt idx="12374">
                  <c:v>41070.97515046296</c:v>
                </c:pt>
                <c:pt idx="12375">
                  <c:v>41070.975497685184</c:v>
                </c:pt>
                <c:pt idx="12376">
                  <c:v>41070.975844907407</c:v>
                </c:pt>
                <c:pt idx="12377">
                  <c:v>41070.97619212963</c:v>
                </c:pt>
                <c:pt idx="12378">
                  <c:v>41070.976539351854</c:v>
                </c:pt>
                <c:pt idx="12379">
                  <c:v>41070.976886574077</c:v>
                </c:pt>
                <c:pt idx="12380">
                  <c:v>41070.977233796293</c:v>
                </c:pt>
                <c:pt idx="12381">
                  <c:v>41070.977581018517</c:v>
                </c:pt>
                <c:pt idx="12382">
                  <c:v>41070.97792824074</c:v>
                </c:pt>
                <c:pt idx="12383">
                  <c:v>41070.978275462963</c:v>
                </c:pt>
                <c:pt idx="12384">
                  <c:v>41070.978622685187</c:v>
                </c:pt>
                <c:pt idx="12385">
                  <c:v>41070.97896990741</c:v>
                </c:pt>
                <c:pt idx="12386">
                  <c:v>41070.979317129626</c:v>
                </c:pt>
                <c:pt idx="12387">
                  <c:v>41070.979664351849</c:v>
                </c:pt>
                <c:pt idx="12388">
                  <c:v>41070.980011574073</c:v>
                </c:pt>
                <c:pt idx="12389">
                  <c:v>41070.980358796296</c:v>
                </c:pt>
                <c:pt idx="12390">
                  <c:v>41070.980706018519</c:v>
                </c:pt>
                <c:pt idx="12391">
                  <c:v>41070.981053240743</c:v>
                </c:pt>
                <c:pt idx="12392">
                  <c:v>41070.981400462966</c:v>
                </c:pt>
                <c:pt idx="12393">
                  <c:v>41070.981747685182</c:v>
                </c:pt>
                <c:pt idx="12394">
                  <c:v>41070.982094907406</c:v>
                </c:pt>
                <c:pt idx="12395">
                  <c:v>41070.982442129629</c:v>
                </c:pt>
                <c:pt idx="12396">
                  <c:v>41070.982789351852</c:v>
                </c:pt>
                <c:pt idx="12397">
                  <c:v>41070.983136574076</c:v>
                </c:pt>
                <c:pt idx="12398">
                  <c:v>41070.983483796299</c:v>
                </c:pt>
                <c:pt idx="12399">
                  <c:v>41070.983831018515</c:v>
                </c:pt>
                <c:pt idx="12400">
                  <c:v>41070.984178240738</c:v>
                </c:pt>
                <c:pt idx="12401">
                  <c:v>41070.984525462962</c:v>
                </c:pt>
                <c:pt idx="12402">
                  <c:v>41070.984872685185</c:v>
                </c:pt>
                <c:pt idx="12403">
                  <c:v>41070.985219907408</c:v>
                </c:pt>
                <c:pt idx="12404">
                  <c:v>41070.985567129632</c:v>
                </c:pt>
                <c:pt idx="12405">
                  <c:v>41070.985914351855</c:v>
                </c:pt>
                <c:pt idx="12406">
                  <c:v>41070.986261574071</c:v>
                </c:pt>
                <c:pt idx="12407">
                  <c:v>41070.986608796295</c:v>
                </c:pt>
                <c:pt idx="12408">
                  <c:v>41070.986956018518</c:v>
                </c:pt>
                <c:pt idx="12409">
                  <c:v>41070.987303240741</c:v>
                </c:pt>
                <c:pt idx="12410">
                  <c:v>41070.987650462965</c:v>
                </c:pt>
                <c:pt idx="12411">
                  <c:v>41070.987997685188</c:v>
                </c:pt>
                <c:pt idx="12412">
                  <c:v>41070.988344907404</c:v>
                </c:pt>
                <c:pt idx="12413">
                  <c:v>41070.988692129627</c:v>
                </c:pt>
                <c:pt idx="12414">
                  <c:v>41070.989039351851</c:v>
                </c:pt>
                <c:pt idx="12415">
                  <c:v>41070.989386574074</c:v>
                </c:pt>
                <c:pt idx="12416">
                  <c:v>41070.989733796298</c:v>
                </c:pt>
                <c:pt idx="12417">
                  <c:v>41070.990081018521</c:v>
                </c:pt>
                <c:pt idx="12418">
                  <c:v>41070.990428240744</c:v>
                </c:pt>
                <c:pt idx="12419">
                  <c:v>41070.99077546296</c:v>
                </c:pt>
                <c:pt idx="12420">
                  <c:v>41070.991122685184</c:v>
                </c:pt>
                <c:pt idx="12421">
                  <c:v>41070.991469907407</c:v>
                </c:pt>
                <c:pt idx="12422">
                  <c:v>41070.99181712963</c:v>
                </c:pt>
                <c:pt idx="12423">
                  <c:v>41070.992164351854</c:v>
                </c:pt>
                <c:pt idx="12424">
                  <c:v>41070.992511574077</c:v>
                </c:pt>
                <c:pt idx="12425">
                  <c:v>41070.992858796293</c:v>
                </c:pt>
                <c:pt idx="12426">
                  <c:v>41070.993206018517</c:v>
                </c:pt>
                <c:pt idx="12427">
                  <c:v>41070.99355324074</c:v>
                </c:pt>
                <c:pt idx="12428">
                  <c:v>41070.993900462963</c:v>
                </c:pt>
                <c:pt idx="12429">
                  <c:v>41070.994247685187</c:v>
                </c:pt>
                <c:pt idx="12430">
                  <c:v>41070.99459490741</c:v>
                </c:pt>
                <c:pt idx="12431">
                  <c:v>41070.994942129626</c:v>
                </c:pt>
                <c:pt idx="12432">
                  <c:v>41070.995289351849</c:v>
                </c:pt>
                <c:pt idx="12433">
                  <c:v>41070.995636574073</c:v>
                </c:pt>
                <c:pt idx="12434">
                  <c:v>41070.995983796296</c:v>
                </c:pt>
                <c:pt idx="12435">
                  <c:v>41070.996331018519</c:v>
                </c:pt>
                <c:pt idx="12436">
                  <c:v>41070.996678240743</c:v>
                </c:pt>
                <c:pt idx="12437">
                  <c:v>41070.997025462966</c:v>
                </c:pt>
                <c:pt idx="12438">
                  <c:v>41070.997372685182</c:v>
                </c:pt>
                <c:pt idx="12439">
                  <c:v>41070.997719907406</c:v>
                </c:pt>
                <c:pt idx="12440">
                  <c:v>41070.998067129629</c:v>
                </c:pt>
                <c:pt idx="12441">
                  <c:v>41070.998414351852</c:v>
                </c:pt>
                <c:pt idx="12442">
                  <c:v>41070.998761574076</c:v>
                </c:pt>
                <c:pt idx="12443">
                  <c:v>41070.999108796299</c:v>
                </c:pt>
                <c:pt idx="12444">
                  <c:v>41070.999456018515</c:v>
                </c:pt>
                <c:pt idx="12445">
                  <c:v>41070.999803240738</c:v>
                </c:pt>
                <c:pt idx="12446">
                  <c:v>41071.000150462962</c:v>
                </c:pt>
                <c:pt idx="12447">
                  <c:v>41071.000497685185</c:v>
                </c:pt>
                <c:pt idx="12448">
                  <c:v>41071.000844907408</c:v>
                </c:pt>
                <c:pt idx="12449">
                  <c:v>41071.001192129632</c:v>
                </c:pt>
                <c:pt idx="12450">
                  <c:v>41071.001539351855</c:v>
                </c:pt>
                <c:pt idx="12451">
                  <c:v>41071.001886574071</c:v>
                </c:pt>
                <c:pt idx="12452">
                  <c:v>41071.002233796295</c:v>
                </c:pt>
                <c:pt idx="12453">
                  <c:v>41071.002581018518</c:v>
                </c:pt>
                <c:pt idx="12454">
                  <c:v>41071.002928240741</c:v>
                </c:pt>
                <c:pt idx="12455">
                  <c:v>41071.003275462965</c:v>
                </c:pt>
                <c:pt idx="12456">
                  <c:v>41071.003622685188</c:v>
                </c:pt>
                <c:pt idx="12457">
                  <c:v>41071.003969907404</c:v>
                </c:pt>
                <c:pt idx="12458">
                  <c:v>41071.004317129627</c:v>
                </c:pt>
                <c:pt idx="12459">
                  <c:v>41071.004664351851</c:v>
                </c:pt>
                <c:pt idx="12460">
                  <c:v>41071.005011574074</c:v>
                </c:pt>
                <c:pt idx="12461">
                  <c:v>41071.005358796298</c:v>
                </c:pt>
                <c:pt idx="12462">
                  <c:v>41071.005706018521</c:v>
                </c:pt>
                <c:pt idx="12463">
                  <c:v>41071.006053240744</c:v>
                </c:pt>
                <c:pt idx="12464">
                  <c:v>41071.00640046296</c:v>
                </c:pt>
                <c:pt idx="12465">
                  <c:v>41071.006747685184</c:v>
                </c:pt>
                <c:pt idx="12466">
                  <c:v>41071.007094907407</c:v>
                </c:pt>
                <c:pt idx="12467">
                  <c:v>41071.00744212963</c:v>
                </c:pt>
                <c:pt idx="12468">
                  <c:v>41071.007789351854</c:v>
                </c:pt>
                <c:pt idx="12469">
                  <c:v>41071.008136574077</c:v>
                </c:pt>
                <c:pt idx="12470">
                  <c:v>41071.008483796293</c:v>
                </c:pt>
                <c:pt idx="12471">
                  <c:v>41071.008831018517</c:v>
                </c:pt>
                <c:pt idx="12472">
                  <c:v>41071.00917824074</c:v>
                </c:pt>
                <c:pt idx="12473">
                  <c:v>41071.009525462963</c:v>
                </c:pt>
                <c:pt idx="12474">
                  <c:v>41071.009872685187</c:v>
                </c:pt>
                <c:pt idx="12475">
                  <c:v>41071.01021990741</c:v>
                </c:pt>
                <c:pt idx="12476">
                  <c:v>41071.010567129626</c:v>
                </c:pt>
                <c:pt idx="12477">
                  <c:v>41071.010914351849</c:v>
                </c:pt>
                <c:pt idx="12478">
                  <c:v>41071.011261574073</c:v>
                </c:pt>
                <c:pt idx="12479">
                  <c:v>41071.011608796296</c:v>
                </c:pt>
                <c:pt idx="12480">
                  <c:v>41071.011956018519</c:v>
                </c:pt>
                <c:pt idx="12481">
                  <c:v>41071.012303240743</c:v>
                </c:pt>
                <c:pt idx="12482">
                  <c:v>41071.012650462966</c:v>
                </c:pt>
                <c:pt idx="12483">
                  <c:v>41071.012997685182</c:v>
                </c:pt>
                <c:pt idx="12484">
                  <c:v>41071.013344907406</c:v>
                </c:pt>
                <c:pt idx="12485">
                  <c:v>41071.013692129629</c:v>
                </c:pt>
                <c:pt idx="12486">
                  <c:v>41071.014039351852</c:v>
                </c:pt>
                <c:pt idx="12487">
                  <c:v>41071.014386574076</c:v>
                </c:pt>
                <c:pt idx="12488">
                  <c:v>41071.014733796299</c:v>
                </c:pt>
                <c:pt idx="12489">
                  <c:v>41071.015081018515</c:v>
                </c:pt>
                <c:pt idx="12490">
                  <c:v>41071.015428240738</c:v>
                </c:pt>
                <c:pt idx="12491">
                  <c:v>41071.015775462962</c:v>
                </c:pt>
                <c:pt idx="12492">
                  <c:v>41071.016122685185</c:v>
                </c:pt>
                <c:pt idx="12493">
                  <c:v>41071.016469907408</c:v>
                </c:pt>
                <c:pt idx="12494">
                  <c:v>41071.016817129632</c:v>
                </c:pt>
                <c:pt idx="12495">
                  <c:v>41071.017164351855</c:v>
                </c:pt>
                <c:pt idx="12496">
                  <c:v>41071.017511574071</c:v>
                </c:pt>
                <c:pt idx="12497">
                  <c:v>41071.017858796295</c:v>
                </c:pt>
                <c:pt idx="12498">
                  <c:v>41071.018206018518</c:v>
                </c:pt>
                <c:pt idx="12499">
                  <c:v>41071.018553240741</c:v>
                </c:pt>
                <c:pt idx="12500">
                  <c:v>41071.018900462965</c:v>
                </c:pt>
                <c:pt idx="12501">
                  <c:v>41071.019247685188</c:v>
                </c:pt>
                <c:pt idx="12502">
                  <c:v>41071.019594907404</c:v>
                </c:pt>
                <c:pt idx="12503">
                  <c:v>41071.019942129627</c:v>
                </c:pt>
                <c:pt idx="12504">
                  <c:v>41071.020289351851</c:v>
                </c:pt>
                <c:pt idx="12505">
                  <c:v>41071.020636574074</c:v>
                </c:pt>
                <c:pt idx="12506">
                  <c:v>41071.020983796298</c:v>
                </c:pt>
                <c:pt idx="12507">
                  <c:v>41071.021331018521</c:v>
                </c:pt>
                <c:pt idx="12508">
                  <c:v>41071.021678240744</c:v>
                </c:pt>
                <c:pt idx="12509">
                  <c:v>41071.02202546296</c:v>
                </c:pt>
                <c:pt idx="12510">
                  <c:v>41071.022372685184</c:v>
                </c:pt>
                <c:pt idx="12511">
                  <c:v>41071.022719907407</c:v>
                </c:pt>
                <c:pt idx="12512">
                  <c:v>41071.02306712963</c:v>
                </c:pt>
                <c:pt idx="12513">
                  <c:v>41071.023414351854</c:v>
                </c:pt>
                <c:pt idx="12514">
                  <c:v>41071.023761574077</c:v>
                </c:pt>
                <c:pt idx="12515">
                  <c:v>41071.024108796293</c:v>
                </c:pt>
                <c:pt idx="12516">
                  <c:v>41071.024456018517</c:v>
                </c:pt>
                <c:pt idx="12517">
                  <c:v>41071.02480324074</c:v>
                </c:pt>
                <c:pt idx="12518">
                  <c:v>41071.025150462963</c:v>
                </c:pt>
                <c:pt idx="12519">
                  <c:v>41071.025497685187</c:v>
                </c:pt>
                <c:pt idx="12520">
                  <c:v>41071.02584490741</c:v>
                </c:pt>
                <c:pt idx="12521">
                  <c:v>41071.026192129626</c:v>
                </c:pt>
                <c:pt idx="12522">
                  <c:v>41071.026539351849</c:v>
                </c:pt>
                <c:pt idx="12523">
                  <c:v>41071.026886574073</c:v>
                </c:pt>
                <c:pt idx="12524">
                  <c:v>41071.027233796296</c:v>
                </c:pt>
                <c:pt idx="12525">
                  <c:v>41071.027581018519</c:v>
                </c:pt>
                <c:pt idx="12526">
                  <c:v>41071.027928240743</c:v>
                </c:pt>
                <c:pt idx="12527">
                  <c:v>41071.028275462966</c:v>
                </c:pt>
                <c:pt idx="12528">
                  <c:v>41071.028622685182</c:v>
                </c:pt>
                <c:pt idx="12529">
                  <c:v>41071.028969907406</c:v>
                </c:pt>
                <c:pt idx="12530">
                  <c:v>41071.029317129629</c:v>
                </c:pt>
                <c:pt idx="12531">
                  <c:v>41071.029664351852</c:v>
                </c:pt>
                <c:pt idx="12532">
                  <c:v>41071.030011574076</c:v>
                </c:pt>
                <c:pt idx="12533">
                  <c:v>41071.030358796299</c:v>
                </c:pt>
                <c:pt idx="12534">
                  <c:v>41071.030706018515</c:v>
                </c:pt>
                <c:pt idx="12535">
                  <c:v>41071.031053240738</c:v>
                </c:pt>
                <c:pt idx="12536">
                  <c:v>41071.031400462962</c:v>
                </c:pt>
                <c:pt idx="12537">
                  <c:v>41071.031747685185</c:v>
                </c:pt>
                <c:pt idx="12538">
                  <c:v>41071.032094907408</c:v>
                </c:pt>
                <c:pt idx="12539">
                  <c:v>41071.032442129632</c:v>
                </c:pt>
                <c:pt idx="12540">
                  <c:v>41071.032789351855</c:v>
                </c:pt>
                <c:pt idx="12541">
                  <c:v>41071.033136574071</c:v>
                </c:pt>
                <c:pt idx="12542">
                  <c:v>41071.033483796295</c:v>
                </c:pt>
                <c:pt idx="12543">
                  <c:v>41071.033831018518</c:v>
                </c:pt>
                <c:pt idx="12544">
                  <c:v>41071.034178240741</c:v>
                </c:pt>
                <c:pt idx="12545">
                  <c:v>41071.034525462965</c:v>
                </c:pt>
                <c:pt idx="12546">
                  <c:v>41071.034872685188</c:v>
                </c:pt>
                <c:pt idx="12547">
                  <c:v>41071.035219907404</c:v>
                </c:pt>
                <c:pt idx="12548">
                  <c:v>41071.035567129627</c:v>
                </c:pt>
                <c:pt idx="12549">
                  <c:v>41071.035914351851</c:v>
                </c:pt>
                <c:pt idx="12550">
                  <c:v>41071.036261574074</c:v>
                </c:pt>
                <c:pt idx="12551">
                  <c:v>41071.036608796298</c:v>
                </c:pt>
                <c:pt idx="12552">
                  <c:v>41071.036956018521</c:v>
                </c:pt>
                <c:pt idx="12553">
                  <c:v>41071.037303240744</c:v>
                </c:pt>
                <c:pt idx="12554">
                  <c:v>41071.03765046296</c:v>
                </c:pt>
                <c:pt idx="12555">
                  <c:v>41071.037997685184</c:v>
                </c:pt>
                <c:pt idx="12556">
                  <c:v>41071.038344907407</c:v>
                </c:pt>
                <c:pt idx="12557">
                  <c:v>41071.03869212963</c:v>
                </c:pt>
                <c:pt idx="12558">
                  <c:v>41071.039039351854</c:v>
                </c:pt>
                <c:pt idx="12559">
                  <c:v>41071.039386574077</c:v>
                </c:pt>
                <c:pt idx="12560">
                  <c:v>41071.039733796293</c:v>
                </c:pt>
                <c:pt idx="12561">
                  <c:v>41071.040081018517</c:v>
                </c:pt>
                <c:pt idx="12562">
                  <c:v>41071.04042824074</c:v>
                </c:pt>
                <c:pt idx="12563">
                  <c:v>41071.040775462963</c:v>
                </c:pt>
                <c:pt idx="12564">
                  <c:v>41071.041122685187</c:v>
                </c:pt>
                <c:pt idx="12565">
                  <c:v>41071.04146990741</c:v>
                </c:pt>
                <c:pt idx="12566">
                  <c:v>41071.041817129626</c:v>
                </c:pt>
                <c:pt idx="12567">
                  <c:v>41071.042164351849</c:v>
                </c:pt>
                <c:pt idx="12568">
                  <c:v>41071.042511574073</c:v>
                </c:pt>
                <c:pt idx="12569">
                  <c:v>41071.042858796296</c:v>
                </c:pt>
                <c:pt idx="12570">
                  <c:v>41071.043206018519</c:v>
                </c:pt>
                <c:pt idx="12571">
                  <c:v>41071.043553240743</c:v>
                </c:pt>
                <c:pt idx="12572">
                  <c:v>41071.043900462966</c:v>
                </c:pt>
                <c:pt idx="12573">
                  <c:v>41071.044247685182</c:v>
                </c:pt>
                <c:pt idx="12574">
                  <c:v>41071.044594907406</c:v>
                </c:pt>
                <c:pt idx="12575">
                  <c:v>41071.044942129629</c:v>
                </c:pt>
                <c:pt idx="12576">
                  <c:v>41071.045289351852</c:v>
                </c:pt>
                <c:pt idx="12577">
                  <c:v>41071.045636574076</c:v>
                </c:pt>
                <c:pt idx="12578">
                  <c:v>41071.045983796299</c:v>
                </c:pt>
                <c:pt idx="12579">
                  <c:v>41071.046331018515</c:v>
                </c:pt>
                <c:pt idx="12580">
                  <c:v>41071.046678240738</c:v>
                </c:pt>
                <c:pt idx="12581">
                  <c:v>41071.047025462962</c:v>
                </c:pt>
                <c:pt idx="12582">
                  <c:v>41071.047372685185</c:v>
                </c:pt>
                <c:pt idx="12583">
                  <c:v>41071.047719907408</c:v>
                </c:pt>
                <c:pt idx="12584">
                  <c:v>41071.048067129632</c:v>
                </c:pt>
                <c:pt idx="12585">
                  <c:v>41071.048414351855</c:v>
                </c:pt>
                <c:pt idx="12586">
                  <c:v>41071.048761574071</c:v>
                </c:pt>
                <c:pt idx="12587">
                  <c:v>41071.049108796295</c:v>
                </c:pt>
                <c:pt idx="12588">
                  <c:v>41071.049456018518</c:v>
                </c:pt>
                <c:pt idx="12589">
                  <c:v>41071.049803240741</c:v>
                </c:pt>
                <c:pt idx="12590">
                  <c:v>41071.050150462965</c:v>
                </c:pt>
                <c:pt idx="12591">
                  <c:v>41071.050497685188</c:v>
                </c:pt>
                <c:pt idx="12592">
                  <c:v>41071.050844907404</c:v>
                </c:pt>
                <c:pt idx="12593">
                  <c:v>41071.051192129627</c:v>
                </c:pt>
                <c:pt idx="12594">
                  <c:v>41071.051539351851</c:v>
                </c:pt>
                <c:pt idx="12595">
                  <c:v>41071.051886574074</c:v>
                </c:pt>
                <c:pt idx="12596">
                  <c:v>41071.052233796298</c:v>
                </c:pt>
                <c:pt idx="12597">
                  <c:v>41071.052581018521</c:v>
                </c:pt>
                <c:pt idx="12598">
                  <c:v>41071.052928240744</c:v>
                </c:pt>
                <c:pt idx="12599">
                  <c:v>41071.05327546296</c:v>
                </c:pt>
                <c:pt idx="12600">
                  <c:v>41071.053622685184</c:v>
                </c:pt>
                <c:pt idx="12601">
                  <c:v>41071.053969907407</c:v>
                </c:pt>
                <c:pt idx="12602">
                  <c:v>41071.05431712963</c:v>
                </c:pt>
                <c:pt idx="12603">
                  <c:v>41071.054664351854</c:v>
                </c:pt>
                <c:pt idx="12604">
                  <c:v>41071.055011574077</c:v>
                </c:pt>
                <c:pt idx="12605">
                  <c:v>41071.055358796293</c:v>
                </c:pt>
                <c:pt idx="12606">
                  <c:v>41071.055706018517</c:v>
                </c:pt>
                <c:pt idx="12607">
                  <c:v>41071.05605324074</c:v>
                </c:pt>
                <c:pt idx="12608">
                  <c:v>41071.056400462963</c:v>
                </c:pt>
                <c:pt idx="12609">
                  <c:v>41071.056747685187</c:v>
                </c:pt>
                <c:pt idx="12610">
                  <c:v>41071.05709490741</c:v>
                </c:pt>
                <c:pt idx="12611">
                  <c:v>41071.057442129626</c:v>
                </c:pt>
                <c:pt idx="12612">
                  <c:v>41071.057789351849</c:v>
                </c:pt>
                <c:pt idx="12613">
                  <c:v>41071.058136574073</c:v>
                </c:pt>
                <c:pt idx="12614">
                  <c:v>41071.058483796296</c:v>
                </c:pt>
                <c:pt idx="12615">
                  <c:v>41071.058831018519</c:v>
                </c:pt>
                <c:pt idx="12616">
                  <c:v>41071.059178240743</c:v>
                </c:pt>
                <c:pt idx="12617">
                  <c:v>41071.059525462966</c:v>
                </c:pt>
                <c:pt idx="12618">
                  <c:v>41071.059872685182</c:v>
                </c:pt>
                <c:pt idx="12619">
                  <c:v>41071.060219907406</c:v>
                </c:pt>
                <c:pt idx="12620">
                  <c:v>41071.060567129629</c:v>
                </c:pt>
                <c:pt idx="12621">
                  <c:v>41071.060914351852</c:v>
                </c:pt>
                <c:pt idx="12622">
                  <c:v>41071.061261574076</c:v>
                </c:pt>
                <c:pt idx="12623">
                  <c:v>41071.061608796299</c:v>
                </c:pt>
                <c:pt idx="12624">
                  <c:v>41071.061956018515</c:v>
                </c:pt>
                <c:pt idx="12625">
                  <c:v>41071.062303240738</c:v>
                </c:pt>
                <c:pt idx="12626">
                  <c:v>41071.062650462962</c:v>
                </c:pt>
                <c:pt idx="12627">
                  <c:v>41071.062997685185</c:v>
                </c:pt>
                <c:pt idx="12628">
                  <c:v>41071.063344907408</c:v>
                </c:pt>
                <c:pt idx="12629">
                  <c:v>41071.063692129632</c:v>
                </c:pt>
                <c:pt idx="12630">
                  <c:v>41071.064039351855</c:v>
                </c:pt>
                <c:pt idx="12631">
                  <c:v>41071.064386574071</c:v>
                </c:pt>
                <c:pt idx="12632">
                  <c:v>41071.064733796295</c:v>
                </c:pt>
                <c:pt idx="12633">
                  <c:v>41071.065081018518</c:v>
                </c:pt>
                <c:pt idx="12634">
                  <c:v>41071.065428240741</c:v>
                </c:pt>
                <c:pt idx="12635">
                  <c:v>41071.065775462965</c:v>
                </c:pt>
                <c:pt idx="12636">
                  <c:v>41071.066122685188</c:v>
                </c:pt>
                <c:pt idx="12637">
                  <c:v>41071.066469907404</c:v>
                </c:pt>
                <c:pt idx="12638">
                  <c:v>41071.066817129627</c:v>
                </c:pt>
                <c:pt idx="12639">
                  <c:v>41071.067164351851</c:v>
                </c:pt>
                <c:pt idx="12640">
                  <c:v>41071.067511574074</c:v>
                </c:pt>
                <c:pt idx="12641">
                  <c:v>41071.067858796298</c:v>
                </c:pt>
                <c:pt idx="12642">
                  <c:v>41071.068206018521</c:v>
                </c:pt>
                <c:pt idx="12643">
                  <c:v>41071.068553240744</c:v>
                </c:pt>
                <c:pt idx="12644">
                  <c:v>41071.06890046296</c:v>
                </c:pt>
                <c:pt idx="12645">
                  <c:v>41071.069247685184</c:v>
                </c:pt>
                <c:pt idx="12646">
                  <c:v>41071.069594907407</c:v>
                </c:pt>
                <c:pt idx="12647">
                  <c:v>41071.06994212963</c:v>
                </c:pt>
                <c:pt idx="12648">
                  <c:v>41071.070289351854</c:v>
                </c:pt>
                <c:pt idx="12649">
                  <c:v>41071.070636574077</c:v>
                </c:pt>
                <c:pt idx="12650">
                  <c:v>41071.070983796293</c:v>
                </c:pt>
                <c:pt idx="12651">
                  <c:v>41071.071331018517</c:v>
                </c:pt>
                <c:pt idx="12652">
                  <c:v>41071.07167824074</c:v>
                </c:pt>
                <c:pt idx="12653">
                  <c:v>41071.072025462963</c:v>
                </c:pt>
                <c:pt idx="12654">
                  <c:v>41071.072372685187</c:v>
                </c:pt>
                <c:pt idx="12655">
                  <c:v>41071.07271990741</c:v>
                </c:pt>
                <c:pt idx="12656">
                  <c:v>41071.073067129626</c:v>
                </c:pt>
                <c:pt idx="12657">
                  <c:v>41071.073414351849</c:v>
                </c:pt>
                <c:pt idx="12658">
                  <c:v>41071.073761574073</c:v>
                </c:pt>
                <c:pt idx="12659">
                  <c:v>41071.074108796296</c:v>
                </c:pt>
                <c:pt idx="12660">
                  <c:v>41071.074456018519</c:v>
                </c:pt>
                <c:pt idx="12661">
                  <c:v>41071.074803240743</c:v>
                </c:pt>
                <c:pt idx="12662">
                  <c:v>41071.075150462966</c:v>
                </c:pt>
                <c:pt idx="12663">
                  <c:v>41071.075497685182</c:v>
                </c:pt>
                <c:pt idx="12664">
                  <c:v>41071.075844907406</c:v>
                </c:pt>
                <c:pt idx="12665">
                  <c:v>41071.076192129629</c:v>
                </c:pt>
                <c:pt idx="12666">
                  <c:v>41071.076539351852</c:v>
                </c:pt>
                <c:pt idx="12667">
                  <c:v>41071.076886574076</c:v>
                </c:pt>
                <c:pt idx="12668">
                  <c:v>41071.077233796299</c:v>
                </c:pt>
                <c:pt idx="12669">
                  <c:v>41071.077581018515</c:v>
                </c:pt>
                <c:pt idx="12670">
                  <c:v>41071.077928240738</c:v>
                </c:pt>
                <c:pt idx="12671">
                  <c:v>41071.078275462962</c:v>
                </c:pt>
                <c:pt idx="12672">
                  <c:v>41071.078622685185</c:v>
                </c:pt>
                <c:pt idx="12673">
                  <c:v>41071.078969907408</c:v>
                </c:pt>
                <c:pt idx="12674">
                  <c:v>41071.079317129632</c:v>
                </c:pt>
                <c:pt idx="12675">
                  <c:v>41071.079664351855</c:v>
                </c:pt>
                <c:pt idx="12676">
                  <c:v>41071.080011574071</c:v>
                </c:pt>
                <c:pt idx="12677">
                  <c:v>41071.080358796295</c:v>
                </c:pt>
                <c:pt idx="12678">
                  <c:v>41071.080706018518</c:v>
                </c:pt>
                <c:pt idx="12679">
                  <c:v>41071.081053240741</c:v>
                </c:pt>
                <c:pt idx="12680">
                  <c:v>41071.081400462965</c:v>
                </c:pt>
                <c:pt idx="12681">
                  <c:v>41071.081747685188</c:v>
                </c:pt>
                <c:pt idx="12682">
                  <c:v>41071.082094907404</c:v>
                </c:pt>
                <c:pt idx="12683">
                  <c:v>41071.082442129627</c:v>
                </c:pt>
                <c:pt idx="12684">
                  <c:v>41071.082789351851</c:v>
                </c:pt>
                <c:pt idx="12685">
                  <c:v>41071.083136574074</c:v>
                </c:pt>
                <c:pt idx="12686">
                  <c:v>41071.083483796298</c:v>
                </c:pt>
                <c:pt idx="12687">
                  <c:v>41071.083831018521</c:v>
                </c:pt>
                <c:pt idx="12688">
                  <c:v>41071.084178240744</c:v>
                </c:pt>
                <c:pt idx="12689">
                  <c:v>41071.08452546296</c:v>
                </c:pt>
                <c:pt idx="12690">
                  <c:v>41071.084872685184</c:v>
                </c:pt>
                <c:pt idx="12691">
                  <c:v>41071.085219907407</c:v>
                </c:pt>
                <c:pt idx="12692">
                  <c:v>41071.08556712963</c:v>
                </c:pt>
                <c:pt idx="12693">
                  <c:v>41071.085914351854</c:v>
                </c:pt>
                <c:pt idx="12694">
                  <c:v>41071.086261574077</c:v>
                </c:pt>
                <c:pt idx="12695">
                  <c:v>41071.086608796293</c:v>
                </c:pt>
                <c:pt idx="12696">
                  <c:v>41071.086956018517</c:v>
                </c:pt>
                <c:pt idx="12697">
                  <c:v>41071.08730324074</c:v>
                </c:pt>
                <c:pt idx="12698">
                  <c:v>41071.087650462963</c:v>
                </c:pt>
                <c:pt idx="12699">
                  <c:v>41071.087997685187</c:v>
                </c:pt>
                <c:pt idx="12700">
                  <c:v>41071.08834490741</c:v>
                </c:pt>
                <c:pt idx="12701">
                  <c:v>41071.088692129626</c:v>
                </c:pt>
                <c:pt idx="12702">
                  <c:v>41071.089039351849</c:v>
                </c:pt>
                <c:pt idx="12703">
                  <c:v>41071.089386574073</c:v>
                </c:pt>
                <c:pt idx="12704">
                  <c:v>41071.089733796296</c:v>
                </c:pt>
                <c:pt idx="12705">
                  <c:v>41071.090081018519</c:v>
                </c:pt>
                <c:pt idx="12706">
                  <c:v>41071.090428240743</c:v>
                </c:pt>
                <c:pt idx="12707">
                  <c:v>41071.090775462966</c:v>
                </c:pt>
                <c:pt idx="12708">
                  <c:v>41071.091122685182</c:v>
                </c:pt>
                <c:pt idx="12709">
                  <c:v>41071.091469907406</c:v>
                </c:pt>
                <c:pt idx="12710">
                  <c:v>41071.091817129629</c:v>
                </c:pt>
                <c:pt idx="12711">
                  <c:v>41071.092164351852</c:v>
                </c:pt>
                <c:pt idx="12712">
                  <c:v>41071.092511574076</c:v>
                </c:pt>
                <c:pt idx="12713">
                  <c:v>41071.092858796299</c:v>
                </c:pt>
                <c:pt idx="12714">
                  <c:v>41071.093206018515</c:v>
                </c:pt>
                <c:pt idx="12715">
                  <c:v>41071.093553240738</c:v>
                </c:pt>
                <c:pt idx="12716">
                  <c:v>41071.093900462962</c:v>
                </c:pt>
                <c:pt idx="12717">
                  <c:v>41071.094247685185</c:v>
                </c:pt>
                <c:pt idx="12718">
                  <c:v>41071.094594907408</c:v>
                </c:pt>
                <c:pt idx="12719">
                  <c:v>41071.094942129632</c:v>
                </c:pt>
                <c:pt idx="12720">
                  <c:v>41071.095289351855</c:v>
                </c:pt>
                <c:pt idx="12721">
                  <c:v>41071.095636574071</c:v>
                </c:pt>
                <c:pt idx="12722">
                  <c:v>41071.095983796295</c:v>
                </c:pt>
                <c:pt idx="12723">
                  <c:v>41071.096331018518</c:v>
                </c:pt>
                <c:pt idx="12724">
                  <c:v>41071.096678240741</c:v>
                </c:pt>
                <c:pt idx="12725">
                  <c:v>41071.097025462965</c:v>
                </c:pt>
                <c:pt idx="12726">
                  <c:v>41071.097372685188</c:v>
                </c:pt>
                <c:pt idx="12727">
                  <c:v>41071.097719907404</c:v>
                </c:pt>
                <c:pt idx="12728">
                  <c:v>41071.098067129627</c:v>
                </c:pt>
                <c:pt idx="12729">
                  <c:v>41071.098414351851</c:v>
                </c:pt>
                <c:pt idx="12730">
                  <c:v>41071.098761574074</c:v>
                </c:pt>
                <c:pt idx="12731">
                  <c:v>41071.099108796298</c:v>
                </c:pt>
                <c:pt idx="12732">
                  <c:v>41071.099456018521</c:v>
                </c:pt>
                <c:pt idx="12733">
                  <c:v>41071.099803240744</c:v>
                </c:pt>
                <c:pt idx="12734">
                  <c:v>41071.10015046296</c:v>
                </c:pt>
                <c:pt idx="12735">
                  <c:v>41071.100497685184</c:v>
                </c:pt>
                <c:pt idx="12736">
                  <c:v>41071.100844907407</c:v>
                </c:pt>
                <c:pt idx="12737">
                  <c:v>41071.10119212963</c:v>
                </c:pt>
                <c:pt idx="12738">
                  <c:v>41071.101539351854</c:v>
                </c:pt>
                <c:pt idx="12739">
                  <c:v>41071.101886574077</c:v>
                </c:pt>
                <c:pt idx="12740">
                  <c:v>41071.102233796293</c:v>
                </c:pt>
                <c:pt idx="12741">
                  <c:v>41071.102581018517</c:v>
                </c:pt>
                <c:pt idx="12742">
                  <c:v>41071.10292824074</c:v>
                </c:pt>
                <c:pt idx="12743">
                  <c:v>41071.103275462963</c:v>
                </c:pt>
                <c:pt idx="12744">
                  <c:v>41071.103622685187</c:v>
                </c:pt>
                <c:pt idx="12745">
                  <c:v>41071.10396990741</c:v>
                </c:pt>
                <c:pt idx="12746">
                  <c:v>41071.104317129626</c:v>
                </c:pt>
                <c:pt idx="12747">
                  <c:v>41071.104664351849</c:v>
                </c:pt>
                <c:pt idx="12748">
                  <c:v>41071.105011574073</c:v>
                </c:pt>
                <c:pt idx="12749">
                  <c:v>41071.105358796296</c:v>
                </c:pt>
                <c:pt idx="12750">
                  <c:v>41071.105706018519</c:v>
                </c:pt>
                <c:pt idx="12751">
                  <c:v>41071.106053240743</c:v>
                </c:pt>
                <c:pt idx="12752">
                  <c:v>41071.106400462966</c:v>
                </c:pt>
                <c:pt idx="12753">
                  <c:v>41071.106747685182</c:v>
                </c:pt>
                <c:pt idx="12754">
                  <c:v>41071.107094907406</c:v>
                </c:pt>
                <c:pt idx="12755">
                  <c:v>41071.107442129629</c:v>
                </c:pt>
                <c:pt idx="12756">
                  <c:v>41071.107789351852</c:v>
                </c:pt>
                <c:pt idx="12757">
                  <c:v>41071.108136574076</c:v>
                </c:pt>
                <c:pt idx="12758">
                  <c:v>41071.108483796299</c:v>
                </c:pt>
                <c:pt idx="12759">
                  <c:v>41071.108831018515</c:v>
                </c:pt>
                <c:pt idx="12760">
                  <c:v>41071.109178240738</c:v>
                </c:pt>
                <c:pt idx="12761">
                  <c:v>41071.109525462962</c:v>
                </c:pt>
                <c:pt idx="12762">
                  <c:v>41071.109872685185</c:v>
                </c:pt>
                <c:pt idx="12763">
                  <c:v>41071.110219907408</c:v>
                </c:pt>
                <c:pt idx="12764">
                  <c:v>41071.110567129632</c:v>
                </c:pt>
                <c:pt idx="12765">
                  <c:v>41071.110914351855</c:v>
                </c:pt>
                <c:pt idx="12766">
                  <c:v>41071.111261574071</c:v>
                </c:pt>
                <c:pt idx="12767">
                  <c:v>41071.111608796295</c:v>
                </c:pt>
                <c:pt idx="12768">
                  <c:v>41071.111956018518</c:v>
                </c:pt>
                <c:pt idx="12769">
                  <c:v>41071.112303240741</c:v>
                </c:pt>
                <c:pt idx="12770">
                  <c:v>41071.112650462965</c:v>
                </c:pt>
                <c:pt idx="12771">
                  <c:v>41071.112997685188</c:v>
                </c:pt>
                <c:pt idx="12772">
                  <c:v>41071.113344907404</c:v>
                </c:pt>
                <c:pt idx="12773">
                  <c:v>41071.113692129627</c:v>
                </c:pt>
                <c:pt idx="12774">
                  <c:v>41071.114039351851</c:v>
                </c:pt>
                <c:pt idx="12775">
                  <c:v>41071.114386574074</c:v>
                </c:pt>
                <c:pt idx="12776">
                  <c:v>41071.114733796298</c:v>
                </c:pt>
                <c:pt idx="12777">
                  <c:v>41071.115081018521</c:v>
                </c:pt>
                <c:pt idx="12778">
                  <c:v>41071.115428240744</c:v>
                </c:pt>
                <c:pt idx="12779">
                  <c:v>41071.11577546296</c:v>
                </c:pt>
                <c:pt idx="12780">
                  <c:v>41071.116122685184</c:v>
                </c:pt>
                <c:pt idx="12781">
                  <c:v>41071.116469907407</c:v>
                </c:pt>
                <c:pt idx="12782">
                  <c:v>41071.11681712963</c:v>
                </c:pt>
                <c:pt idx="12783">
                  <c:v>41071.117164351854</c:v>
                </c:pt>
                <c:pt idx="12784">
                  <c:v>41071.117511574077</c:v>
                </c:pt>
                <c:pt idx="12785">
                  <c:v>41071.117858796293</c:v>
                </c:pt>
                <c:pt idx="12786">
                  <c:v>41071.118206018517</c:v>
                </c:pt>
                <c:pt idx="12787">
                  <c:v>41071.11855324074</c:v>
                </c:pt>
                <c:pt idx="12788">
                  <c:v>41071.118900462963</c:v>
                </c:pt>
                <c:pt idx="12789">
                  <c:v>41071.119247685187</c:v>
                </c:pt>
                <c:pt idx="12790">
                  <c:v>41071.11959490741</c:v>
                </c:pt>
                <c:pt idx="12791">
                  <c:v>41071.119942129626</c:v>
                </c:pt>
                <c:pt idx="12792">
                  <c:v>41071.120289351849</c:v>
                </c:pt>
                <c:pt idx="12793">
                  <c:v>41071.120636574073</c:v>
                </c:pt>
                <c:pt idx="12794">
                  <c:v>41071.120983796296</c:v>
                </c:pt>
                <c:pt idx="12795">
                  <c:v>41071.121331018519</c:v>
                </c:pt>
                <c:pt idx="12796">
                  <c:v>41071.121678240743</c:v>
                </c:pt>
                <c:pt idx="12797">
                  <c:v>41071.122025462966</c:v>
                </c:pt>
                <c:pt idx="12798">
                  <c:v>41071.122372685182</c:v>
                </c:pt>
                <c:pt idx="12799">
                  <c:v>41071.122719907406</c:v>
                </c:pt>
                <c:pt idx="12800">
                  <c:v>41071.123067129629</c:v>
                </c:pt>
                <c:pt idx="12801">
                  <c:v>41071.123414351852</c:v>
                </c:pt>
                <c:pt idx="12802">
                  <c:v>41071.123761574076</c:v>
                </c:pt>
                <c:pt idx="12803">
                  <c:v>41071.124108796299</c:v>
                </c:pt>
                <c:pt idx="12804">
                  <c:v>41071.124456018515</c:v>
                </c:pt>
                <c:pt idx="12805">
                  <c:v>41071.124803240738</c:v>
                </c:pt>
                <c:pt idx="12806">
                  <c:v>41071.125150462962</c:v>
                </c:pt>
                <c:pt idx="12807">
                  <c:v>41071.125497685185</c:v>
                </c:pt>
                <c:pt idx="12808">
                  <c:v>41071.125844907408</c:v>
                </c:pt>
                <c:pt idx="12809">
                  <c:v>41071.126192129632</c:v>
                </c:pt>
                <c:pt idx="12810">
                  <c:v>41071.126539351855</c:v>
                </c:pt>
                <c:pt idx="12811">
                  <c:v>41071.126886574071</c:v>
                </c:pt>
                <c:pt idx="12812">
                  <c:v>41071.127233796295</c:v>
                </c:pt>
                <c:pt idx="12813">
                  <c:v>41071.127581018518</c:v>
                </c:pt>
                <c:pt idx="12814">
                  <c:v>41071.127928240741</c:v>
                </c:pt>
                <c:pt idx="12815">
                  <c:v>41071.128275462965</c:v>
                </c:pt>
                <c:pt idx="12816">
                  <c:v>41071.128622685188</c:v>
                </c:pt>
                <c:pt idx="12817">
                  <c:v>41071.128969907404</c:v>
                </c:pt>
                <c:pt idx="12818">
                  <c:v>41071.129317129627</c:v>
                </c:pt>
                <c:pt idx="12819">
                  <c:v>41071.129664351851</c:v>
                </c:pt>
                <c:pt idx="12820">
                  <c:v>41071.130011574074</c:v>
                </c:pt>
                <c:pt idx="12821">
                  <c:v>41071.130358796298</c:v>
                </c:pt>
                <c:pt idx="12822">
                  <c:v>41071.130706018521</c:v>
                </c:pt>
                <c:pt idx="12823">
                  <c:v>41071.131053240744</c:v>
                </c:pt>
                <c:pt idx="12824">
                  <c:v>41071.13140046296</c:v>
                </c:pt>
                <c:pt idx="12825">
                  <c:v>41071.131747685184</c:v>
                </c:pt>
                <c:pt idx="12826">
                  <c:v>41071.132094907407</c:v>
                </c:pt>
                <c:pt idx="12827">
                  <c:v>41071.13244212963</c:v>
                </c:pt>
                <c:pt idx="12828">
                  <c:v>41071.132789351854</c:v>
                </c:pt>
                <c:pt idx="12829">
                  <c:v>41071.133136574077</c:v>
                </c:pt>
                <c:pt idx="12830">
                  <c:v>41071.133483796293</c:v>
                </c:pt>
                <c:pt idx="12831">
                  <c:v>41071.133831018517</c:v>
                </c:pt>
                <c:pt idx="12832">
                  <c:v>41071.13417824074</c:v>
                </c:pt>
                <c:pt idx="12833">
                  <c:v>41071.134525462963</c:v>
                </c:pt>
                <c:pt idx="12834">
                  <c:v>41071.134872685187</c:v>
                </c:pt>
                <c:pt idx="12835">
                  <c:v>41071.13521990741</c:v>
                </c:pt>
                <c:pt idx="12836">
                  <c:v>41071.135567129626</c:v>
                </c:pt>
                <c:pt idx="12837">
                  <c:v>41071.135914351849</c:v>
                </c:pt>
                <c:pt idx="12838">
                  <c:v>41071.136261574073</c:v>
                </c:pt>
                <c:pt idx="12839">
                  <c:v>41071.136608796296</c:v>
                </c:pt>
                <c:pt idx="12840">
                  <c:v>41071.136956018519</c:v>
                </c:pt>
                <c:pt idx="12841">
                  <c:v>41071.137303240743</c:v>
                </c:pt>
                <c:pt idx="12842">
                  <c:v>41071.137650462966</c:v>
                </c:pt>
                <c:pt idx="12843">
                  <c:v>41071.137997685182</c:v>
                </c:pt>
                <c:pt idx="12844">
                  <c:v>41071.138344907406</c:v>
                </c:pt>
                <c:pt idx="12845">
                  <c:v>41071.138692129629</c:v>
                </c:pt>
                <c:pt idx="12846">
                  <c:v>41071.139039351852</c:v>
                </c:pt>
                <c:pt idx="12847">
                  <c:v>41071.139386574076</c:v>
                </c:pt>
                <c:pt idx="12848">
                  <c:v>41071.139733796299</c:v>
                </c:pt>
                <c:pt idx="12849">
                  <c:v>41071.140081018515</c:v>
                </c:pt>
                <c:pt idx="12850">
                  <c:v>41071.140428240738</c:v>
                </c:pt>
                <c:pt idx="12851">
                  <c:v>41071.140775462962</c:v>
                </c:pt>
                <c:pt idx="12852">
                  <c:v>41071.141122685185</c:v>
                </c:pt>
                <c:pt idx="12853">
                  <c:v>41071.141469907408</c:v>
                </c:pt>
                <c:pt idx="12854">
                  <c:v>41071.141817129632</c:v>
                </c:pt>
                <c:pt idx="12855">
                  <c:v>41071.142164351855</c:v>
                </c:pt>
                <c:pt idx="12856">
                  <c:v>41071.142511574071</c:v>
                </c:pt>
                <c:pt idx="12857">
                  <c:v>41071.142858796295</c:v>
                </c:pt>
                <c:pt idx="12858">
                  <c:v>41071.143206018518</c:v>
                </c:pt>
                <c:pt idx="12859">
                  <c:v>41071.143553240741</c:v>
                </c:pt>
                <c:pt idx="12860">
                  <c:v>41071.143900462965</c:v>
                </c:pt>
                <c:pt idx="12861">
                  <c:v>41071.144247685188</c:v>
                </c:pt>
                <c:pt idx="12862">
                  <c:v>41071.144594907404</c:v>
                </c:pt>
                <c:pt idx="12863">
                  <c:v>41071.144942129627</c:v>
                </c:pt>
                <c:pt idx="12864">
                  <c:v>41071.145289351851</c:v>
                </c:pt>
                <c:pt idx="12865">
                  <c:v>41071.145636574074</c:v>
                </c:pt>
                <c:pt idx="12866">
                  <c:v>41071.145983796298</c:v>
                </c:pt>
                <c:pt idx="12867">
                  <c:v>41071.146331018521</c:v>
                </c:pt>
                <c:pt idx="12868">
                  <c:v>41071.146678240744</c:v>
                </c:pt>
                <c:pt idx="12869">
                  <c:v>41071.14702546296</c:v>
                </c:pt>
                <c:pt idx="12870">
                  <c:v>41071.147372685184</c:v>
                </c:pt>
                <c:pt idx="12871">
                  <c:v>41071.147719907407</c:v>
                </c:pt>
                <c:pt idx="12872">
                  <c:v>41071.14806712963</c:v>
                </c:pt>
                <c:pt idx="12873">
                  <c:v>41071.148414351854</c:v>
                </c:pt>
                <c:pt idx="12874">
                  <c:v>41071.148761574077</c:v>
                </c:pt>
                <c:pt idx="12875">
                  <c:v>41071.149108796293</c:v>
                </c:pt>
                <c:pt idx="12876">
                  <c:v>41071.149456018517</c:v>
                </c:pt>
                <c:pt idx="12877">
                  <c:v>41071.14980324074</c:v>
                </c:pt>
                <c:pt idx="12878">
                  <c:v>41071.150150462963</c:v>
                </c:pt>
                <c:pt idx="12879">
                  <c:v>41071.150497685187</c:v>
                </c:pt>
                <c:pt idx="12880">
                  <c:v>41071.15084490741</c:v>
                </c:pt>
                <c:pt idx="12881">
                  <c:v>41071.151192129626</c:v>
                </c:pt>
                <c:pt idx="12882">
                  <c:v>41071.151539351849</c:v>
                </c:pt>
                <c:pt idx="12883">
                  <c:v>41071.151886574073</c:v>
                </c:pt>
                <c:pt idx="12884">
                  <c:v>41071.152233796296</c:v>
                </c:pt>
                <c:pt idx="12885">
                  <c:v>41071.152581018519</c:v>
                </c:pt>
                <c:pt idx="12886">
                  <c:v>41071.152928240743</c:v>
                </c:pt>
                <c:pt idx="12887">
                  <c:v>41071.153275462966</c:v>
                </c:pt>
                <c:pt idx="12888">
                  <c:v>41071.153622685182</c:v>
                </c:pt>
                <c:pt idx="12889">
                  <c:v>41071.153969907406</c:v>
                </c:pt>
                <c:pt idx="12890">
                  <c:v>41071.154317129629</c:v>
                </c:pt>
                <c:pt idx="12891">
                  <c:v>41071.154664351852</c:v>
                </c:pt>
                <c:pt idx="12892">
                  <c:v>41071.155011574076</c:v>
                </c:pt>
                <c:pt idx="12893">
                  <c:v>41071.155358796299</c:v>
                </c:pt>
                <c:pt idx="12894">
                  <c:v>41071.155706018515</c:v>
                </c:pt>
                <c:pt idx="12895">
                  <c:v>41071.156053240738</c:v>
                </c:pt>
                <c:pt idx="12896">
                  <c:v>41071.156400462962</c:v>
                </c:pt>
                <c:pt idx="12897">
                  <c:v>41071.156747685185</c:v>
                </c:pt>
                <c:pt idx="12898">
                  <c:v>41071.157094907408</c:v>
                </c:pt>
                <c:pt idx="12899">
                  <c:v>41071.157442129632</c:v>
                </c:pt>
                <c:pt idx="12900">
                  <c:v>41071.157789351855</c:v>
                </c:pt>
                <c:pt idx="12901">
                  <c:v>41071.158136574071</c:v>
                </c:pt>
                <c:pt idx="12902">
                  <c:v>41071.158483796295</c:v>
                </c:pt>
                <c:pt idx="12903">
                  <c:v>41071.158831018518</c:v>
                </c:pt>
                <c:pt idx="12904">
                  <c:v>41071.159178240741</c:v>
                </c:pt>
                <c:pt idx="12905">
                  <c:v>41071.159525462965</c:v>
                </c:pt>
                <c:pt idx="12906">
                  <c:v>41071.159872685188</c:v>
                </c:pt>
                <c:pt idx="12907">
                  <c:v>41071.160219907404</c:v>
                </c:pt>
                <c:pt idx="12908">
                  <c:v>41071.160567129627</c:v>
                </c:pt>
                <c:pt idx="12909">
                  <c:v>41071.160914351851</c:v>
                </c:pt>
                <c:pt idx="12910">
                  <c:v>41071.161261574074</c:v>
                </c:pt>
                <c:pt idx="12911">
                  <c:v>41071.161608796298</c:v>
                </c:pt>
                <c:pt idx="12912">
                  <c:v>41071.161956018521</c:v>
                </c:pt>
                <c:pt idx="12913">
                  <c:v>41071.162303240744</c:v>
                </c:pt>
                <c:pt idx="12914">
                  <c:v>41071.16265046296</c:v>
                </c:pt>
                <c:pt idx="12915">
                  <c:v>41071.162997685184</c:v>
                </c:pt>
                <c:pt idx="12916">
                  <c:v>41071.163344907407</c:v>
                </c:pt>
                <c:pt idx="12917">
                  <c:v>41071.16369212963</c:v>
                </c:pt>
                <c:pt idx="12918">
                  <c:v>41071.164039351854</c:v>
                </c:pt>
                <c:pt idx="12919">
                  <c:v>41071.164386574077</c:v>
                </c:pt>
                <c:pt idx="12920">
                  <c:v>41071.164733796293</c:v>
                </c:pt>
                <c:pt idx="12921">
                  <c:v>41071.165081018517</c:v>
                </c:pt>
                <c:pt idx="12922">
                  <c:v>41071.16542824074</c:v>
                </c:pt>
                <c:pt idx="12923">
                  <c:v>41071.165775462963</c:v>
                </c:pt>
                <c:pt idx="12924">
                  <c:v>41071.166122685187</c:v>
                </c:pt>
                <c:pt idx="12925">
                  <c:v>41071.16646990741</c:v>
                </c:pt>
                <c:pt idx="12926">
                  <c:v>41071.166817129626</c:v>
                </c:pt>
                <c:pt idx="12927">
                  <c:v>41071.167164351849</c:v>
                </c:pt>
                <c:pt idx="12928">
                  <c:v>41071.167511574073</c:v>
                </c:pt>
                <c:pt idx="12929">
                  <c:v>41071.167858796296</c:v>
                </c:pt>
                <c:pt idx="12930">
                  <c:v>41071.168206018519</c:v>
                </c:pt>
                <c:pt idx="12931">
                  <c:v>41071.168553240743</c:v>
                </c:pt>
                <c:pt idx="12932">
                  <c:v>41071.168900462966</c:v>
                </c:pt>
                <c:pt idx="12933">
                  <c:v>41071.169247685182</c:v>
                </c:pt>
                <c:pt idx="12934">
                  <c:v>41071.169594907406</c:v>
                </c:pt>
                <c:pt idx="12935">
                  <c:v>41071.169942129629</c:v>
                </c:pt>
                <c:pt idx="12936">
                  <c:v>41071.170289351852</c:v>
                </c:pt>
                <c:pt idx="12937">
                  <c:v>41071.170636574076</c:v>
                </c:pt>
                <c:pt idx="12938">
                  <c:v>41071.170983796299</c:v>
                </c:pt>
                <c:pt idx="12939">
                  <c:v>41071.171331018515</c:v>
                </c:pt>
                <c:pt idx="12940">
                  <c:v>41071.171678240738</c:v>
                </c:pt>
                <c:pt idx="12941">
                  <c:v>41071.172025462962</c:v>
                </c:pt>
                <c:pt idx="12942">
                  <c:v>41071.172372685185</c:v>
                </c:pt>
                <c:pt idx="12943">
                  <c:v>41071.172719907408</c:v>
                </c:pt>
                <c:pt idx="12944">
                  <c:v>41071.173067129632</c:v>
                </c:pt>
                <c:pt idx="12945">
                  <c:v>41071.173414351855</c:v>
                </c:pt>
                <c:pt idx="12946">
                  <c:v>41071.173761574071</c:v>
                </c:pt>
                <c:pt idx="12947">
                  <c:v>41071.174108796295</c:v>
                </c:pt>
                <c:pt idx="12948">
                  <c:v>41071.174456018518</c:v>
                </c:pt>
                <c:pt idx="12949">
                  <c:v>41071.174803240741</c:v>
                </c:pt>
                <c:pt idx="12950">
                  <c:v>41071.175150462965</c:v>
                </c:pt>
                <c:pt idx="12951">
                  <c:v>41071.175497685188</c:v>
                </c:pt>
                <c:pt idx="12952">
                  <c:v>41071.175844907404</c:v>
                </c:pt>
                <c:pt idx="12953">
                  <c:v>41071.176192129627</c:v>
                </c:pt>
                <c:pt idx="12954">
                  <c:v>41071.176539351851</c:v>
                </c:pt>
                <c:pt idx="12955">
                  <c:v>41071.176886574074</c:v>
                </c:pt>
                <c:pt idx="12956">
                  <c:v>41071.177233796298</c:v>
                </c:pt>
                <c:pt idx="12957">
                  <c:v>41071.177581018521</c:v>
                </c:pt>
                <c:pt idx="12958">
                  <c:v>41071.177928240744</c:v>
                </c:pt>
                <c:pt idx="12959">
                  <c:v>41071.17827546296</c:v>
                </c:pt>
                <c:pt idx="12960">
                  <c:v>41071.178622685184</c:v>
                </c:pt>
                <c:pt idx="12961">
                  <c:v>41071.178969907407</c:v>
                </c:pt>
                <c:pt idx="12962">
                  <c:v>41071.17931712963</c:v>
                </c:pt>
                <c:pt idx="12963">
                  <c:v>41071.179664351854</c:v>
                </c:pt>
                <c:pt idx="12964">
                  <c:v>41071.180011574077</c:v>
                </c:pt>
                <c:pt idx="12965">
                  <c:v>41071.180358796293</c:v>
                </c:pt>
                <c:pt idx="12966">
                  <c:v>41071.180706018517</c:v>
                </c:pt>
                <c:pt idx="12967">
                  <c:v>41071.18105324074</c:v>
                </c:pt>
                <c:pt idx="12968">
                  <c:v>41071.181400462963</c:v>
                </c:pt>
                <c:pt idx="12969">
                  <c:v>41071.181747685187</c:v>
                </c:pt>
                <c:pt idx="12970">
                  <c:v>41071.18209490741</c:v>
                </c:pt>
                <c:pt idx="12971">
                  <c:v>41071.182442129626</c:v>
                </c:pt>
                <c:pt idx="12972">
                  <c:v>41071.182789351849</c:v>
                </c:pt>
                <c:pt idx="12973">
                  <c:v>41071.183136574073</c:v>
                </c:pt>
                <c:pt idx="12974">
                  <c:v>41071.183483796296</c:v>
                </c:pt>
                <c:pt idx="12975">
                  <c:v>41071.183831018519</c:v>
                </c:pt>
                <c:pt idx="12976">
                  <c:v>41071.184178240743</c:v>
                </c:pt>
                <c:pt idx="12977">
                  <c:v>41071.184525462966</c:v>
                </c:pt>
                <c:pt idx="12978">
                  <c:v>41071.184872685182</c:v>
                </c:pt>
                <c:pt idx="12979">
                  <c:v>41071.185219907406</c:v>
                </c:pt>
                <c:pt idx="12980">
                  <c:v>41071.185567129629</c:v>
                </c:pt>
                <c:pt idx="12981">
                  <c:v>41071.185914351852</c:v>
                </c:pt>
                <c:pt idx="12982">
                  <c:v>41071.186261574076</c:v>
                </c:pt>
                <c:pt idx="12983">
                  <c:v>41071.186608796299</c:v>
                </c:pt>
                <c:pt idx="12984">
                  <c:v>41071.186956018515</c:v>
                </c:pt>
                <c:pt idx="12985">
                  <c:v>41071.187303240738</c:v>
                </c:pt>
                <c:pt idx="12986">
                  <c:v>41071.187650462962</c:v>
                </c:pt>
                <c:pt idx="12987">
                  <c:v>41071.187997685185</c:v>
                </c:pt>
                <c:pt idx="12988">
                  <c:v>41071.188344907408</c:v>
                </c:pt>
                <c:pt idx="12989">
                  <c:v>41071.188692129632</c:v>
                </c:pt>
                <c:pt idx="12990">
                  <c:v>41071.189039351855</c:v>
                </c:pt>
                <c:pt idx="12991">
                  <c:v>41071.189386574071</c:v>
                </c:pt>
                <c:pt idx="12992">
                  <c:v>41071.189733796295</c:v>
                </c:pt>
                <c:pt idx="12993">
                  <c:v>41071.190081018518</c:v>
                </c:pt>
                <c:pt idx="12994">
                  <c:v>41071.190428240741</c:v>
                </c:pt>
                <c:pt idx="12995">
                  <c:v>41071.190775462965</c:v>
                </c:pt>
                <c:pt idx="12996">
                  <c:v>41071.191122685188</c:v>
                </c:pt>
                <c:pt idx="12997">
                  <c:v>41071.191469907404</c:v>
                </c:pt>
                <c:pt idx="12998">
                  <c:v>41071.191817129627</c:v>
                </c:pt>
                <c:pt idx="12999">
                  <c:v>41071.192164351851</c:v>
                </c:pt>
                <c:pt idx="13000">
                  <c:v>41071.192511574074</c:v>
                </c:pt>
                <c:pt idx="13001">
                  <c:v>41071.192858796298</c:v>
                </c:pt>
                <c:pt idx="13002">
                  <c:v>41071.193206018521</c:v>
                </c:pt>
                <c:pt idx="13003">
                  <c:v>41071.193553240744</c:v>
                </c:pt>
                <c:pt idx="13004">
                  <c:v>41071.19390046296</c:v>
                </c:pt>
                <c:pt idx="13005">
                  <c:v>41071.194247685184</c:v>
                </c:pt>
                <c:pt idx="13006">
                  <c:v>41071.194594907407</c:v>
                </c:pt>
                <c:pt idx="13007">
                  <c:v>41071.19494212963</c:v>
                </c:pt>
                <c:pt idx="13008">
                  <c:v>41071.195289351854</c:v>
                </c:pt>
                <c:pt idx="13009">
                  <c:v>41071.195636574077</c:v>
                </c:pt>
                <c:pt idx="13010">
                  <c:v>41071.195983796293</c:v>
                </c:pt>
                <c:pt idx="13011">
                  <c:v>41071.196331018517</c:v>
                </c:pt>
                <c:pt idx="13012">
                  <c:v>41071.19667824074</c:v>
                </c:pt>
                <c:pt idx="13013">
                  <c:v>41071.197025462963</c:v>
                </c:pt>
                <c:pt idx="13014">
                  <c:v>41071.197372685187</c:v>
                </c:pt>
                <c:pt idx="13015">
                  <c:v>41071.19771990741</c:v>
                </c:pt>
                <c:pt idx="13016">
                  <c:v>41071.198067129626</c:v>
                </c:pt>
                <c:pt idx="13017">
                  <c:v>41071.198414351849</c:v>
                </c:pt>
                <c:pt idx="13018">
                  <c:v>41071.198761574073</c:v>
                </c:pt>
                <c:pt idx="13019">
                  <c:v>41071.199108796296</c:v>
                </c:pt>
                <c:pt idx="13020">
                  <c:v>41071.199456018519</c:v>
                </c:pt>
                <c:pt idx="13021">
                  <c:v>41071.199803240743</c:v>
                </c:pt>
                <c:pt idx="13022">
                  <c:v>41071.200150462966</c:v>
                </c:pt>
                <c:pt idx="13023">
                  <c:v>41071.200497685182</c:v>
                </c:pt>
                <c:pt idx="13024">
                  <c:v>41071.200844907406</c:v>
                </c:pt>
                <c:pt idx="13025">
                  <c:v>41071.201192129629</c:v>
                </c:pt>
                <c:pt idx="13026">
                  <c:v>41071.201539351852</c:v>
                </c:pt>
                <c:pt idx="13027">
                  <c:v>41071.201886574076</c:v>
                </c:pt>
                <c:pt idx="13028">
                  <c:v>41071.202233796299</c:v>
                </c:pt>
                <c:pt idx="13029">
                  <c:v>41071.202581018515</c:v>
                </c:pt>
                <c:pt idx="13030">
                  <c:v>41071.202928240738</c:v>
                </c:pt>
                <c:pt idx="13031">
                  <c:v>41071.203275462962</c:v>
                </c:pt>
                <c:pt idx="13032">
                  <c:v>41071.203622685185</c:v>
                </c:pt>
                <c:pt idx="13033">
                  <c:v>41071.203969907408</c:v>
                </c:pt>
                <c:pt idx="13034">
                  <c:v>41071.204317129632</c:v>
                </c:pt>
                <c:pt idx="13035">
                  <c:v>41071.204664351855</c:v>
                </c:pt>
                <c:pt idx="13036">
                  <c:v>41071.205011574071</c:v>
                </c:pt>
                <c:pt idx="13037">
                  <c:v>41071.205358796295</c:v>
                </c:pt>
                <c:pt idx="13038">
                  <c:v>41071.205706018518</c:v>
                </c:pt>
                <c:pt idx="13039">
                  <c:v>41071.206053240741</c:v>
                </c:pt>
                <c:pt idx="13040">
                  <c:v>41071.206400462965</c:v>
                </c:pt>
                <c:pt idx="13041">
                  <c:v>41071.206747685188</c:v>
                </c:pt>
                <c:pt idx="13042">
                  <c:v>41071.207094907404</c:v>
                </c:pt>
                <c:pt idx="13043">
                  <c:v>41071.207442129627</c:v>
                </c:pt>
                <c:pt idx="13044">
                  <c:v>41071.207789351851</c:v>
                </c:pt>
                <c:pt idx="13045">
                  <c:v>41071.208136574074</c:v>
                </c:pt>
                <c:pt idx="13046">
                  <c:v>41071.208483796298</c:v>
                </c:pt>
                <c:pt idx="13047">
                  <c:v>41071.208831018521</c:v>
                </c:pt>
                <c:pt idx="13048">
                  <c:v>41071.209178240744</c:v>
                </c:pt>
                <c:pt idx="13049">
                  <c:v>41071.20952546296</c:v>
                </c:pt>
                <c:pt idx="13050">
                  <c:v>41071.209872685184</c:v>
                </c:pt>
                <c:pt idx="13051">
                  <c:v>41071.210219907407</c:v>
                </c:pt>
                <c:pt idx="13052">
                  <c:v>41071.21056712963</c:v>
                </c:pt>
                <c:pt idx="13053">
                  <c:v>41071.210914351854</c:v>
                </c:pt>
                <c:pt idx="13054">
                  <c:v>41071.211261574077</c:v>
                </c:pt>
                <c:pt idx="13055">
                  <c:v>41071.211608796293</c:v>
                </c:pt>
                <c:pt idx="13056">
                  <c:v>41071.211956018517</c:v>
                </c:pt>
                <c:pt idx="13057">
                  <c:v>41071.21230324074</c:v>
                </c:pt>
                <c:pt idx="13058">
                  <c:v>41071.212650462963</c:v>
                </c:pt>
                <c:pt idx="13059">
                  <c:v>41071.212997685187</c:v>
                </c:pt>
                <c:pt idx="13060">
                  <c:v>41071.21334490741</c:v>
                </c:pt>
                <c:pt idx="13061">
                  <c:v>41071.213692129626</c:v>
                </c:pt>
                <c:pt idx="13062">
                  <c:v>41071.214039351849</c:v>
                </c:pt>
                <c:pt idx="13063">
                  <c:v>41071.214386574073</c:v>
                </c:pt>
                <c:pt idx="13064">
                  <c:v>41071.214733796296</c:v>
                </c:pt>
                <c:pt idx="13065">
                  <c:v>41071.215081018519</c:v>
                </c:pt>
                <c:pt idx="13066">
                  <c:v>41071.215428240743</c:v>
                </c:pt>
                <c:pt idx="13067">
                  <c:v>41071.215775462966</c:v>
                </c:pt>
                <c:pt idx="13068">
                  <c:v>41071.216122685182</c:v>
                </c:pt>
                <c:pt idx="13069">
                  <c:v>41071.216469907406</c:v>
                </c:pt>
                <c:pt idx="13070">
                  <c:v>41071.216817129629</c:v>
                </c:pt>
                <c:pt idx="13071">
                  <c:v>41071.217164351852</c:v>
                </c:pt>
                <c:pt idx="13072">
                  <c:v>41071.217511574076</c:v>
                </c:pt>
                <c:pt idx="13073">
                  <c:v>41071.217858796299</c:v>
                </c:pt>
                <c:pt idx="13074">
                  <c:v>41071.218206018515</c:v>
                </c:pt>
                <c:pt idx="13075">
                  <c:v>41071.218553240738</c:v>
                </c:pt>
                <c:pt idx="13076">
                  <c:v>41071.218900462962</c:v>
                </c:pt>
                <c:pt idx="13077">
                  <c:v>41071.219247685185</c:v>
                </c:pt>
                <c:pt idx="13078">
                  <c:v>41071.219594907408</c:v>
                </c:pt>
                <c:pt idx="13079">
                  <c:v>41071.219942129632</c:v>
                </c:pt>
                <c:pt idx="13080">
                  <c:v>41071.220289351855</c:v>
                </c:pt>
                <c:pt idx="13081">
                  <c:v>41071.220636574071</c:v>
                </c:pt>
                <c:pt idx="13082">
                  <c:v>41071.220983796295</c:v>
                </c:pt>
                <c:pt idx="13083">
                  <c:v>41071.221331018518</c:v>
                </c:pt>
                <c:pt idx="13084">
                  <c:v>41071.221678240741</c:v>
                </c:pt>
                <c:pt idx="13085">
                  <c:v>41071.222025462965</c:v>
                </c:pt>
                <c:pt idx="13086">
                  <c:v>41071.222372685188</c:v>
                </c:pt>
                <c:pt idx="13087">
                  <c:v>41071.222719907404</c:v>
                </c:pt>
                <c:pt idx="13088">
                  <c:v>41071.223067129627</c:v>
                </c:pt>
                <c:pt idx="13089">
                  <c:v>41071.223414351851</c:v>
                </c:pt>
                <c:pt idx="13090">
                  <c:v>41071.223761574074</c:v>
                </c:pt>
                <c:pt idx="13091">
                  <c:v>41071.224108796298</c:v>
                </c:pt>
                <c:pt idx="13092">
                  <c:v>41071.224456018521</c:v>
                </c:pt>
                <c:pt idx="13093">
                  <c:v>41071.224803240744</c:v>
                </c:pt>
                <c:pt idx="13094">
                  <c:v>41071.22515046296</c:v>
                </c:pt>
                <c:pt idx="13095">
                  <c:v>41071.225497685184</c:v>
                </c:pt>
                <c:pt idx="13096">
                  <c:v>41071.225844907407</c:v>
                </c:pt>
                <c:pt idx="13097">
                  <c:v>41071.22619212963</c:v>
                </c:pt>
                <c:pt idx="13098">
                  <c:v>41071.226539351854</c:v>
                </c:pt>
                <c:pt idx="13099">
                  <c:v>41071.226886574077</c:v>
                </c:pt>
                <c:pt idx="13100">
                  <c:v>41071.227233796293</c:v>
                </c:pt>
                <c:pt idx="13101">
                  <c:v>41071.227581018517</c:v>
                </c:pt>
                <c:pt idx="13102">
                  <c:v>41071.22792824074</c:v>
                </c:pt>
                <c:pt idx="13103">
                  <c:v>41071.228275462963</c:v>
                </c:pt>
                <c:pt idx="13104">
                  <c:v>41071.228622685187</c:v>
                </c:pt>
                <c:pt idx="13105">
                  <c:v>41071.22896990741</c:v>
                </c:pt>
                <c:pt idx="13106">
                  <c:v>41071.229317129626</c:v>
                </c:pt>
                <c:pt idx="13107">
                  <c:v>41071.229664351849</c:v>
                </c:pt>
                <c:pt idx="13108">
                  <c:v>41071.230011574073</c:v>
                </c:pt>
                <c:pt idx="13109">
                  <c:v>41071.230358796296</c:v>
                </c:pt>
                <c:pt idx="13110">
                  <c:v>41071.230706018519</c:v>
                </c:pt>
                <c:pt idx="13111">
                  <c:v>41071.231053240743</c:v>
                </c:pt>
                <c:pt idx="13112">
                  <c:v>41071.231400462966</c:v>
                </c:pt>
                <c:pt idx="13113">
                  <c:v>41071.231747685182</c:v>
                </c:pt>
                <c:pt idx="13114">
                  <c:v>41071.232094907406</c:v>
                </c:pt>
                <c:pt idx="13115">
                  <c:v>41071.232442129629</c:v>
                </c:pt>
                <c:pt idx="13116">
                  <c:v>41071.232789351852</c:v>
                </c:pt>
                <c:pt idx="13117">
                  <c:v>41071.233136574076</c:v>
                </c:pt>
                <c:pt idx="13118">
                  <c:v>41071.233483796299</c:v>
                </c:pt>
                <c:pt idx="13119">
                  <c:v>41071.233831018515</c:v>
                </c:pt>
                <c:pt idx="13120">
                  <c:v>41071.234178240738</c:v>
                </c:pt>
                <c:pt idx="13121">
                  <c:v>41071.234525462962</c:v>
                </c:pt>
                <c:pt idx="13122">
                  <c:v>41071.234872685185</c:v>
                </c:pt>
                <c:pt idx="13123">
                  <c:v>41071.235219907408</c:v>
                </c:pt>
                <c:pt idx="13124">
                  <c:v>41071.235567129632</c:v>
                </c:pt>
                <c:pt idx="13125">
                  <c:v>41071.235914351855</c:v>
                </c:pt>
                <c:pt idx="13126">
                  <c:v>41071.236261574071</c:v>
                </c:pt>
                <c:pt idx="13127">
                  <c:v>41071.236608796295</c:v>
                </c:pt>
                <c:pt idx="13128">
                  <c:v>41071.236956018518</c:v>
                </c:pt>
                <c:pt idx="13129">
                  <c:v>41071.237303240741</c:v>
                </c:pt>
                <c:pt idx="13130">
                  <c:v>41071.237650462965</c:v>
                </c:pt>
                <c:pt idx="13131">
                  <c:v>41071.237997685188</c:v>
                </c:pt>
                <c:pt idx="13132">
                  <c:v>41071.238344907404</c:v>
                </c:pt>
                <c:pt idx="13133">
                  <c:v>41071.238692129627</c:v>
                </c:pt>
                <c:pt idx="13134">
                  <c:v>41071.239039351851</c:v>
                </c:pt>
                <c:pt idx="13135">
                  <c:v>41071.239386574074</c:v>
                </c:pt>
                <c:pt idx="13136">
                  <c:v>41071.239733796298</c:v>
                </c:pt>
                <c:pt idx="13137">
                  <c:v>41071.240081018521</c:v>
                </c:pt>
                <c:pt idx="13138">
                  <c:v>41071.240428240744</c:v>
                </c:pt>
                <c:pt idx="13139">
                  <c:v>41071.24077546296</c:v>
                </c:pt>
                <c:pt idx="13140">
                  <c:v>41071.241122685184</c:v>
                </c:pt>
                <c:pt idx="13141">
                  <c:v>41071.241469907407</c:v>
                </c:pt>
                <c:pt idx="13142">
                  <c:v>41071.24181712963</c:v>
                </c:pt>
                <c:pt idx="13143">
                  <c:v>41071.242164351854</c:v>
                </c:pt>
                <c:pt idx="13144">
                  <c:v>41071.242511574077</c:v>
                </c:pt>
                <c:pt idx="13145">
                  <c:v>41071.242858796293</c:v>
                </c:pt>
                <c:pt idx="13146">
                  <c:v>41071.243206018517</c:v>
                </c:pt>
                <c:pt idx="13147">
                  <c:v>41071.24355324074</c:v>
                </c:pt>
                <c:pt idx="13148">
                  <c:v>41071.243900462963</c:v>
                </c:pt>
                <c:pt idx="13149">
                  <c:v>41071.244247685187</c:v>
                </c:pt>
                <c:pt idx="13150">
                  <c:v>41071.24459490741</c:v>
                </c:pt>
                <c:pt idx="13151">
                  <c:v>41071.244942129626</c:v>
                </c:pt>
                <c:pt idx="13152">
                  <c:v>41071.245289351849</c:v>
                </c:pt>
                <c:pt idx="13153">
                  <c:v>41071.245636574073</c:v>
                </c:pt>
                <c:pt idx="13154">
                  <c:v>41071.245983796296</c:v>
                </c:pt>
                <c:pt idx="13155">
                  <c:v>41071.246331018519</c:v>
                </c:pt>
                <c:pt idx="13156">
                  <c:v>41071.246678240743</c:v>
                </c:pt>
                <c:pt idx="13157">
                  <c:v>41071.247025462966</c:v>
                </c:pt>
                <c:pt idx="13158">
                  <c:v>41071.247372685182</c:v>
                </c:pt>
                <c:pt idx="13159">
                  <c:v>41071.247719907406</c:v>
                </c:pt>
                <c:pt idx="13160">
                  <c:v>41071.248067129629</c:v>
                </c:pt>
                <c:pt idx="13161">
                  <c:v>41071.248414351852</c:v>
                </c:pt>
                <c:pt idx="13162">
                  <c:v>41071.248761574076</c:v>
                </c:pt>
                <c:pt idx="13163">
                  <c:v>41071.249108796299</c:v>
                </c:pt>
                <c:pt idx="13164">
                  <c:v>41071.249456018515</c:v>
                </c:pt>
                <c:pt idx="13165">
                  <c:v>41071.249803240738</c:v>
                </c:pt>
                <c:pt idx="13166">
                  <c:v>41071.250150462962</c:v>
                </c:pt>
                <c:pt idx="13167">
                  <c:v>41071.250497685185</c:v>
                </c:pt>
                <c:pt idx="13168">
                  <c:v>41071.250844907408</c:v>
                </c:pt>
                <c:pt idx="13169">
                  <c:v>41071.251192129632</c:v>
                </c:pt>
                <c:pt idx="13170">
                  <c:v>41071.251539351855</c:v>
                </c:pt>
                <c:pt idx="13171">
                  <c:v>41071.251886574071</c:v>
                </c:pt>
                <c:pt idx="13172">
                  <c:v>41071.252233796295</c:v>
                </c:pt>
                <c:pt idx="13173">
                  <c:v>41071.252581018518</c:v>
                </c:pt>
                <c:pt idx="13174">
                  <c:v>41071.252928240741</c:v>
                </c:pt>
                <c:pt idx="13175">
                  <c:v>41071.253275462965</c:v>
                </c:pt>
                <c:pt idx="13176">
                  <c:v>41071.253622685188</c:v>
                </c:pt>
                <c:pt idx="13177">
                  <c:v>41071.253969907404</c:v>
                </c:pt>
                <c:pt idx="13178">
                  <c:v>41071.254317129627</c:v>
                </c:pt>
                <c:pt idx="13179">
                  <c:v>41071.254664351851</c:v>
                </c:pt>
                <c:pt idx="13180">
                  <c:v>41071.255011574074</c:v>
                </c:pt>
                <c:pt idx="13181">
                  <c:v>41071.255358796298</c:v>
                </c:pt>
                <c:pt idx="13182">
                  <c:v>41071.255706018521</c:v>
                </c:pt>
                <c:pt idx="13183">
                  <c:v>41071.256053240744</c:v>
                </c:pt>
                <c:pt idx="13184">
                  <c:v>41071.25640046296</c:v>
                </c:pt>
                <c:pt idx="13185">
                  <c:v>41071.256747685184</c:v>
                </c:pt>
                <c:pt idx="13186">
                  <c:v>41071.257094907407</c:v>
                </c:pt>
                <c:pt idx="13187">
                  <c:v>41071.25744212963</c:v>
                </c:pt>
                <c:pt idx="13188">
                  <c:v>41071.257789351854</c:v>
                </c:pt>
                <c:pt idx="13189">
                  <c:v>41071.258136574077</c:v>
                </c:pt>
                <c:pt idx="13190">
                  <c:v>41071.258483796293</c:v>
                </c:pt>
                <c:pt idx="13191">
                  <c:v>41071.258831018517</c:v>
                </c:pt>
                <c:pt idx="13192">
                  <c:v>41071.25917824074</c:v>
                </c:pt>
                <c:pt idx="13193">
                  <c:v>41071.259525462963</c:v>
                </c:pt>
                <c:pt idx="13194">
                  <c:v>41071.259872685187</c:v>
                </c:pt>
                <c:pt idx="13195">
                  <c:v>41071.26021990741</c:v>
                </c:pt>
                <c:pt idx="13196">
                  <c:v>41071.260567129626</c:v>
                </c:pt>
                <c:pt idx="13197">
                  <c:v>41071.260914351849</c:v>
                </c:pt>
                <c:pt idx="13198">
                  <c:v>41071.261261574073</c:v>
                </c:pt>
                <c:pt idx="13199">
                  <c:v>41071.261608796296</c:v>
                </c:pt>
                <c:pt idx="13200">
                  <c:v>41071.261956018519</c:v>
                </c:pt>
                <c:pt idx="13201">
                  <c:v>41071.262303240743</c:v>
                </c:pt>
                <c:pt idx="13202">
                  <c:v>41071.262650462966</c:v>
                </c:pt>
                <c:pt idx="13203">
                  <c:v>41071.262997685182</c:v>
                </c:pt>
                <c:pt idx="13204">
                  <c:v>41071.263344907406</c:v>
                </c:pt>
                <c:pt idx="13205">
                  <c:v>41071.263692129629</c:v>
                </c:pt>
                <c:pt idx="13206">
                  <c:v>41071.264039351852</c:v>
                </c:pt>
                <c:pt idx="13207">
                  <c:v>41071.264386574076</c:v>
                </c:pt>
                <c:pt idx="13208">
                  <c:v>41071.264733796299</c:v>
                </c:pt>
                <c:pt idx="13209">
                  <c:v>41071.265081018515</c:v>
                </c:pt>
                <c:pt idx="13210">
                  <c:v>41071.265428240738</c:v>
                </c:pt>
                <c:pt idx="13211">
                  <c:v>41071.265775462962</c:v>
                </c:pt>
                <c:pt idx="13212">
                  <c:v>41071.266122685185</c:v>
                </c:pt>
                <c:pt idx="13213">
                  <c:v>41071.266469907408</c:v>
                </c:pt>
                <c:pt idx="13214">
                  <c:v>41071.266817129632</c:v>
                </c:pt>
                <c:pt idx="13215">
                  <c:v>41071.267164351855</c:v>
                </c:pt>
                <c:pt idx="13216">
                  <c:v>41071.267511574071</c:v>
                </c:pt>
                <c:pt idx="13217">
                  <c:v>41071.267858796295</c:v>
                </c:pt>
                <c:pt idx="13218">
                  <c:v>41071.268206018518</c:v>
                </c:pt>
                <c:pt idx="13219">
                  <c:v>41071.268553240741</c:v>
                </c:pt>
                <c:pt idx="13220">
                  <c:v>41071.268900462965</c:v>
                </c:pt>
                <c:pt idx="13221">
                  <c:v>41071.269247685188</c:v>
                </c:pt>
                <c:pt idx="13222">
                  <c:v>41071.269594907404</c:v>
                </c:pt>
                <c:pt idx="13223">
                  <c:v>41071.269942129627</c:v>
                </c:pt>
                <c:pt idx="13224">
                  <c:v>41071.270289351851</c:v>
                </c:pt>
                <c:pt idx="13225">
                  <c:v>41071.270636574074</c:v>
                </c:pt>
                <c:pt idx="13226">
                  <c:v>41071.270983796298</c:v>
                </c:pt>
                <c:pt idx="13227">
                  <c:v>41071.271331018521</c:v>
                </c:pt>
                <c:pt idx="13228">
                  <c:v>41071.271678240744</c:v>
                </c:pt>
                <c:pt idx="13229">
                  <c:v>41071.27202546296</c:v>
                </c:pt>
                <c:pt idx="13230">
                  <c:v>41071.272372685184</c:v>
                </c:pt>
                <c:pt idx="13231">
                  <c:v>41071.272719907407</c:v>
                </c:pt>
                <c:pt idx="13232">
                  <c:v>41071.27306712963</c:v>
                </c:pt>
                <c:pt idx="13233">
                  <c:v>41071.273414351854</c:v>
                </c:pt>
                <c:pt idx="13234">
                  <c:v>41071.273761574077</c:v>
                </c:pt>
                <c:pt idx="13235">
                  <c:v>41071.274108796293</c:v>
                </c:pt>
                <c:pt idx="13236">
                  <c:v>41071.274456018517</c:v>
                </c:pt>
                <c:pt idx="13237">
                  <c:v>41071.27480324074</c:v>
                </c:pt>
                <c:pt idx="13238">
                  <c:v>41071.275150462963</c:v>
                </c:pt>
                <c:pt idx="13239">
                  <c:v>41071.275497685187</c:v>
                </c:pt>
                <c:pt idx="13240">
                  <c:v>41071.27584490741</c:v>
                </c:pt>
                <c:pt idx="13241">
                  <c:v>41071.276192129626</c:v>
                </c:pt>
                <c:pt idx="13242">
                  <c:v>41071.276539351849</c:v>
                </c:pt>
                <c:pt idx="13243">
                  <c:v>41071.276886574073</c:v>
                </c:pt>
                <c:pt idx="13244">
                  <c:v>41071.277233796296</c:v>
                </c:pt>
                <c:pt idx="13245">
                  <c:v>41071.277581018519</c:v>
                </c:pt>
                <c:pt idx="13246">
                  <c:v>41071.277928240743</c:v>
                </c:pt>
                <c:pt idx="13247">
                  <c:v>41071.278275462966</c:v>
                </c:pt>
                <c:pt idx="13248">
                  <c:v>41071.278622685182</c:v>
                </c:pt>
                <c:pt idx="13249">
                  <c:v>41071.278969907406</c:v>
                </c:pt>
                <c:pt idx="13250">
                  <c:v>41071.279317129629</c:v>
                </c:pt>
                <c:pt idx="13251">
                  <c:v>41071.279664351852</c:v>
                </c:pt>
                <c:pt idx="13252">
                  <c:v>41071.280011574076</c:v>
                </c:pt>
                <c:pt idx="13253">
                  <c:v>41071.280358796299</c:v>
                </c:pt>
                <c:pt idx="13254">
                  <c:v>41071.280706018515</c:v>
                </c:pt>
                <c:pt idx="13255">
                  <c:v>41071.281053240738</c:v>
                </c:pt>
                <c:pt idx="13256">
                  <c:v>41071.281400462962</c:v>
                </c:pt>
                <c:pt idx="13257">
                  <c:v>41071.281747685185</c:v>
                </c:pt>
                <c:pt idx="13258">
                  <c:v>41071.282094907408</c:v>
                </c:pt>
                <c:pt idx="13259">
                  <c:v>41071.282442129632</c:v>
                </c:pt>
                <c:pt idx="13260">
                  <c:v>41071.282789351855</c:v>
                </c:pt>
                <c:pt idx="13261">
                  <c:v>41071.283136574071</c:v>
                </c:pt>
                <c:pt idx="13262">
                  <c:v>41071.283483796295</c:v>
                </c:pt>
                <c:pt idx="13263">
                  <c:v>41071.283831018518</c:v>
                </c:pt>
                <c:pt idx="13264">
                  <c:v>41071.284178240741</c:v>
                </c:pt>
                <c:pt idx="13265">
                  <c:v>41071.284525462965</c:v>
                </c:pt>
                <c:pt idx="13266">
                  <c:v>41071.284872685188</c:v>
                </c:pt>
                <c:pt idx="13267">
                  <c:v>41071.285219907404</c:v>
                </c:pt>
                <c:pt idx="13268">
                  <c:v>41071.285567129627</c:v>
                </c:pt>
                <c:pt idx="13269">
                  <c:v>41071.285914351851</c:v>
                </c:pt>
                <c:pt idx="13270">
                  <c:v>41071.286261574074</c:v>
                </c:pt>
                <c:pt idx="13271">
                  <c:v>41071.286608796298</c:v>
                </c:pt>
                <c:pt idx="13272">
                  <c:v>41071.286956018521</c:v>
                </c:pt>
                <c:pt idx="13273">
                  <c:v>41071.287303240744</c:v>
                </c:pt>
                <c:pt idx="13274">
                  <c:v>41071.28765046296</c:v>
                </c:pt>
                <c:pt idx="13275">
                  <c:v>41071.287997685184</c:v>
                </c:pt>
                <c:pt idx="13276">
                  <c:v>41071.288344907407</c:v>
                </c:pt>
                <c:pt idx="13277">
                  <c:v>41071.28869212963</c:v>
                </c:pt>
                <c:pt idx="13278">
                  <c:v>41071.289039351854</c:v>
                </c:pt>
                <c:pt idx="13279">
                  <c:v>41071.289386574077</c:v>
                </c:pt>
                <c:pt idx="13280">
                  <c:v>41071.289733796293</c:v>
                </c:pt>
                <c:pt idx="13281">
                  <c:v>41071.290081018517</c:v>
                </c:pt>
                <c:pt idx="13282">
                  <c:v>41071.29042824074</c:v>
                </c:pt>
                <c:pt idx="13283">
                  <c:v>41071.290775462963</c:v>
                </c:pt>
                <c:pt idx="13284">
                  <c:v>41071.291122685187</c:v>
                </c:pt>
                <c:pt idx="13285">
                  <c:v>41071.29146990741</c:v>
                </c:pt>
                <c:pt idx="13286">
                  <c:v>41071.291817129626</c:v>
                </c:pt>
                <c:pt idx="13287">
                  <c:v>41071.292164351849</c:v>
                </c:pt>
                <c:pt idx="13288">
                  <c:v>41071.292511574073</c:v>
                </c:pt>
                <c:pt idx="13289">
                  <c:v>41071.292858796296</c:v>
                </c:pt>
                <c:pt idx="13290">
                  <c:v>41071.293206018519</c:v>
                </c:pt>
                <c:pt idx="13291">
                  <c:v>41071.293553240743</c:v>
                </c:pt>
                <c:pt idx="13292">
                  <c:v>41071.293900462966</c:v>
                </c:pt>
                <c:pt idx="13293">
                  <c:v>41071.294247685182</c:v>
                </c:pt>
                <c:pt idx="13294">
                  <c:v>41071.294594907406</c:v>
                </c:pt>
                <c:pt idx="13295">
                  <c:v>41071.294942129629</c:v>
                </c:pt>
                <c:pt idx="13296">
                  <c:v>41071.295289351852</c:v>
                </c:pt>
                <c:pt idx="13297">
                  <c:v>41071.295636574076</c:v>
                </c:pt>
                <c:pt idx="13298">
                  <c:v>41071.295983796299</c:v>
                </c:pt>
                <c:pt idx="13299">
                  <c:v>41071.296331018515</c:v>
                </c:pt>
                <c:pt idx="13300">
                  <c:v>41071.296678240738</c:v>
                </c:pt>
                <c:pt idx="13301">
                  <c:v>41071.297025462962</c:v>
                </c:pt>
                <c:pt idx="13302">
                  <c:v>41071.297372685185</c:v>
                </c:pt>
                <c:pt idx="13303">
                  <c:v>41071.297719907408</c:v>
                </c:pt>
                <c:pt idx="13304">
                  <c:v>41071.298067129632</c:v>
                </c:pt>
                <c:pt idx="13305">
                  <c:v>41071.298414351855</c:v>
                </c:pt>
                <c:pt idx="13306">
                  <c:v>41071.298761574071</c:v>
                </c:pt>
                <c:pt idx="13307">
                  <c:v>41071.299108796295</c:v>
                </c:pt>
                <c:pt idx="13308">
                  <c:v>41071.299456018518</c:v>
                </c:pt>
                <c:pt idx="13309">
                  <c:v>41071.299803240741</c:v>
                </c:pt>
                <c:pt idx="13310">
                  <c:v>41071.300150462965</c:v>
                </c:pt>
                <c:pt idx="13311">
                  <c:v>41071.300497685188</c:v>
                </c:pt>
                <c:pt idx="13312">
                  <c:v>41071.300844907404</c:v>
                </c:pt>
                <c:pt idx="13313">
                  <c:v>41071.301192129627</c:v>
                </c:pt>
                <c:pt idx="13314">
                  <c:v>41071.301539351851</c:v>
                </c:pt>
                <c:pt idx="13315">
                  <c:v>41071.301886574074</c:v>
                </c:pt>
                <c:pt idx="13316">
                  <c:v>41071.302233796298</c:v>
                </c:pt>
                <c:pt idx="13317">
                  <c:v>41071.302581018521</c:v>
                </c:pt>
                <c:pt idx="13318">
                  <c:v>41071.302928240744</c:v>
                </c:pt>
                <c:pt idx="13319">
                  <c:v>41071.30327546296</c:v>
                </c:pt>
                <c:pt idx="13320">
                  <c:v>41071.303622685184</c:v>
                </c:pt>
                <c:pt idx="13321">
                  <c:v>41071.303969907407</c:v>
                </c:pt>
                <c:pt idx="13322">
                  <c:v>41071.30431712963</c:v>
                </c:pt>
                <c:pt idx="13323">
                  <c:v>41071.304664351854</c:v>
                </c:pt>
                <c:pt idx="13324">
                  <c:v>41071.305011574077</c:v>
                </c:pt>
                <c:pt idx="13325">
                  <c:v>41071.305358796293</c:v>
                </c:pt>
                <c:pt idx="13326">
                  <c:v>41071.305706018517</c:v>
                </c:pt>
                <c:pt idx="13327">
                  <c:v>41071.30605324074</c:v>
                </c:pt>
                <c:pt idx="13328">
                  <c:v>41071.306400462963</c:v>
                </c:pt>
                <c:pt idx="13329">
                  <c:v>41071.306747685187</c:v>
                </c:pt>
                <c:pt idx="13330">
                  <c:v>41071.30709490741</c:v>
                </c:pt>
                <c:pt idx="13331">
                  <c:v>41071.307442129626</c:v>
                </c:pt>
                <c:pt idx="13332">
                  <c:v>41071.307789351849</c:v>
                </c:pt>
                <c:pt idx="13333">
                  <c:v>41071.308136574073</c:v>
                </c:pt>
                <c:pt idx="13334">
                  <c:v>41071.308483796296</c:v>
                </c:pt>
                <c:pt idx="13335">
                  <c:v>41071.308831018519</c:v>
                </c:pt>
                <c:pt idx="13336">
                  <c:v>41071.309178240743</c:v>
                </c:pt>
                <c:pt idx="13337">
                  <c:v>41071.309525462966</c:v>
                </c:pt>
                <c:pt idx="13338">
                  <c:v>41071.309872685182</c:v>
                </c:pt>
                <c:pt idx="13339">
                  <c:v>41071.310219907406</c:v>
                </c:pt>
                <c:pt idx="13340">
                  <c:v>41071.310567129629</c:v>
                </c:pt>
                <c:pt idx="13341">
                  <c:v>41071.310914351852</c:v>
                </c:pt>
                <c:pt idx="13342">
                  <c:v>41071.311261574076</c:v>
                </c:pt>
                <c:pt idx="13343">
                  <c:v>41071.311608796299</c:v>
                </c:pt>
                <c:pt idx="13344">
                  <c:v>41071.311956018515</c:v>
                </c:pt>
                <c:pt idx="13345">
                  <c:v>41071.312303240738</c:v>
                </c:pt>
                <c:pt idx="13346">
                  <c:v>41071.312650462962</c:v>
                </c:pt>
                <c:pt idx="13347">
                  <c:v>41071.312997685185</c:v>
                </c:pt>
                <c:pt idx="13348">
                  <c:v>41071.313344907408</c:v>
                </c:pt>
                <c:pt idx="13349">
                  <c:v>41071.313692129632</c:v>
                </c:pt>
                <c:pt idx="13350">
                  <c:v>41071.314039351855</c:v>
                </c:pt>
                <c:pt idx="13351">
                  <c:v>41071.314386574071</c:v>
                </c:pt>
                <c:pt idx="13352">
                  <c:v>41071.314733796295</c:v>
                </c:pt>
                <c:pt idx="13353">
                  <c:v>41071.315081018518</c:v>
                </c:pt>
                <c:pt idx="13354">
                  <c:v>41071.315428240741</c:v>
                </c:pt>
                <c:pt idx="13355">
                  <c:v>41071.315775462965</c:v>
                </c:pt>
                <c:pt idx="13356">
                  <c:v>41071.316122685188</c:v>
                </c:pt>
                <c:pt idx="13357">
                  <c:v>41071.316469907404</c:v>
                </c:pt>
                <c:pt idx="13358">
                  <c:v>41071.316817129627</c:v>
                </c:pt>
                <c:pt idx="13359">
                  <c:v>41071.317164351851</c:v>
                </c:pt>
                <c:pt idx="13360">
                  <c:v>41071.317511574074</c:v>
                </c:pt>
                <c:pt idx="13361">
                  <c:v>41071.317858796298</c:v>
                </c:pt>
                <c:pt idx="13362">
                  <c:v>41071.318206018521</c:v>
                </c:pt>
                <c:pt idx="13363">
                  <c:v>41071.318553240744</c:v>
                </c:pt>
                <c:pt idx="13364">
                  <c:v>41071.31890046296</c:v>
                </c:pt>
                <c:pt idx="13365">
                  <c:v>41071.319247685184</c:v>
                </c:pt>
                <c:pt idx="13366">
                  <c:v>41071.319594907407</c:v>
                </c:pt>
                <c:pt idx="13367">
                  <c:v>41071.31994212963</c:v>
                </c:pt>
                <c:pt idx="13368">
                  <c:v>41071.320289351854</c:v>
                </c:pt>
                <c:pt idx="13369">
                  <c:v>41071.320636574077</c:v>
                </c:pt>
                <c:pt idx="13370">
                  <c:v>41071.320983796293</c:v>
                </c:pt>
                <c:pt idx="13371">
                  <c:v>41071.321331018517</c:v>
                </c:pt>
                <c:pt idx="13372">
                  <c:v>41071.32167824074</c:v>
                </c:pt>
                <c:pt idx="13373">
                  <c:v>41071.322025462963</c:v>
                </c:pt>
                <c:pt idx="13374">
                  <c:v>41071.322372685187</c:v>
                </c:pt>
                <c:pt idx="13375">
                  <c:v>41071.32271990741</c:v>
                </c:pt>
                <c:pt idx="13376">
                  <c:v>41071.323067129626</c:v>
                </c:pt>
                <c:pt idx="13377">
                  <c:v>41071.323414351849</c:v>
                </c:pt>
                <c:pt idx="13378">
                  <c:v>41071.323761574073</c:v>
                </c:pt>
                <c:pt idx="13379">
                  <c:v>41071.324108796296</c:v>
                </c:pt>
                <c:pt idx="13380">
                  <c:v>41071.324456018519</c:v>
                </c:pt>
                <c:pt idx="13381">
                  <c:v>41071.324803240743</c:v>
                </c:pt>
                <c:pt idx="13382">
                  <c:v>41071.325150462966</c:v>
                </c:pt>
                <c:pt idx="13383">
                  <c:v>41071.325497685182</c:v>
                </c:pt>
                <c:pt idx="13384">
                  <c:v>41071.325844907406</c:v>
                </c:pt>
                <c:pt idx="13385">
                  <c:v>41071.326192129629</c:v>
                </c:pt>
                <c:pt idx="13386">
                  <c:v>41071.326539351852</c:v>
                </c:pt>
                <c:pt idx="13387">
                  <c:v>41071.326886574076</c:v>
                </c:pt>
                <c:pt idx="13388">
                  <c:v>41071.327233796299</c:v>
                </c:pt>
                <c:pt idx="13389">
                  <c:v>41071.327581018515</c:v>
                </c:pt>
                <c:pt idx="13390">
                  <c:v>41071.327928240738</c:v>
                </c:pt>
                <c:pt idx="13391">
                  <c:v>41071.328275462962</c:v>
                </c:pt>
                <c:pt idx="13392">
                  <c:v>41071.328622685185</c:v>
                </c:pt>
                <c:pt idx="13393">
                  <c:v>41071.328969907408</c:v>
                </c:pt>
                <c:pt idx="13394">
                  <c:v>41071.329317129632</c:v>
                </c:pt>
                <c:pt idx="13395">
                  <c:v>41071.329664351855</c:v>
                </c:pt>
                <c:pt idx="13396">
                  <c:v>41071.330011574071</c:v>
                </c:pt>
                <c:pt idx="13397">
                  <c:v>41071.330358796295</c:v>
                </c:pt>
                <c:pt idx="13398">
                  <c:v>41071.330706018518</c:v>
                </c:pt>
                <c:pt idx="13399">
                  <c:v>41071.331053240741</c:v>
                </c:pt>
                <c:pt idx="13400">
                  <c:v>41071.331400462965</c:v>
                </c:pt>
                <c:pt idx="13401">
                  <c:v>41071.331747685188</c:v>
                </c:pt>
                <c:pt idx="13402">
                  <c:v>41071.332094907404</c:v>
                </c:pt>
                <c:pt idx="13403">
                  <c:v>41071.332442129627</c:v>
                </c:pt>
                <c:pt idx="13404">
                  <c:v>41071.332789351851</c:v>
                </c:pt>
                <c:pt idx="13405">
                  <c:v>41071.333136574074</c:v>
                </c:pt>
                <c:pt idx="13406">
                  <c:v>41071.333483796298</c:v>
                </c:pt>
                <c:pt idx="13407">
                  <c:v>41071.333831018521</c:v>
                </c:pt>
                <c:pt idx="13408">
                  <c:v>41071.334178240744</c:v>
                </c:pt>
                <c:pt idx="13409">
                  <c:v>41071.33452546296</c:v>
                </c:pt>
                <c:pt idx="13410">
                  <c:v>41071.334872685184</c:v>
                </c:pt>
                <c:pt idx="13411">
                  <c:v>41071.335219907407</c:v>
                </c:pt>
                <c:pt idx="13412">
                  <c:v>41071.33556712963</c:v>
                </c:pt>
                <c:pt idx="13413">
                  <c:v>41071.335914351854</c:v>
                </c:pt>
                <c:pt idx="13414">
                  <c:v>41071.336261574077</c:v>
                </c:pt>
                <c:pt idx="13415">
                  <c:v>41071.336608796293</c:v>
                </c:pt>
                <c:pt idx="13416">
                  <c:v>41071.336956018517</c:v>
                </c:pt>
                <c:pt idx="13417">
                  <c:v>41071.33730324074</c:v>
                </c:pt>
                <c:pt idx="13418">
                  <c:v>41071.337650462963</c:v>
                </c:pt>
                <c:pt idx="13419">
                  <c:v>41071.337997685187</c:v>
                </c:pt>
                <c:pt idx="13420">
                  <c:v>41071.33834490741</c:v>
                </c:pt>
                <c:pt idx="13421">
                  <c:v>41071.338692129626</c:v>
                </c:pt>
                <c:pt idx="13422">
                  <c:v>41071.339039351849</c:v>
                </c:pt>
                <c:pt idx="13423">
                  <c:v>41071.339386574073</c:v>
                </c:pt>
                <c:pt idx="13424">
                  <c:v>41071.339733796296</c:v>
                </c:pt>
                <c:pt idx="13425">
                  <c:v>41071.340081018519</c:v>
                </c:pt>
                <c:pt idx="13426">
                  <c:v>41071.340428240743</c:v>
                </c:pt>
                <c:pt idx="13427">
                  <c:v>41071.340775462966</c:v>
                </c:pt>
                <c:pt idx="13428">
                  <c:v>41071.341122685182</c:v>
                </c:pt>
                <c:pt idx="13429">
                  <c:v>41071.341469907406</c:v>
                </c:pt>
                <c:pt idx="13430">
                  <c:v>41071.341817129629</c:v>
                </c:pt>
                <c:pt idx="13431">
                  <c:v>41071.342164351852</c:v>
                </c:pt>
                <c:pt idx="13432">
                  <c:v>41071.342511574076</c:v>
                </c:pt>
                <c:pt idx="13433">
                  <c:v>41071.342858796299</c:v>
                </c:pt>
                <c:pt idx="13434">
                  <c:v>41071.343206018515</c:v>
                </c:pt>
                <c:pt idx="13435">
                  <c:v>41071.343553240738</c:v>
                </c:pt>
                <c:pt idx="13436">
                  <c:v>41071.343900462962</c:v>
                </c:pt>
                <c:pt idx="13437">
                  <c:v>41071.344247685185</c:v>
                </c:pt>
                <c:pt idx="13438">
                  <c:v>41071.344594907408</c:v>
                </c:pt>
                <c:pt idx="13439">
                  <c:v>41071.344942129632</c:v>
                </c:pt>
                <c:pt idx="13440">
                  <c:v>41071.345289351855</c:v>
                </c:pt>
                <c:pt idx="13441">
                  <c:v>41071.345636574071</c:v>
                </c:pt>
                <c:pt idx="13442">
                  <c:v>41071.345983796295</c:v>
                </c:pt>
                <c:pt idx="13443">
                  <c:v>41071.346331018518</c:v>
                </c:pt>
                <c:pt idx="13444">
                  <c:v>41071.346678240741</c:v>
                </c:pt>
                <c:pt idx="13445">
                  <c:v>41071.347025462965</c:v>
                </c:pt>
                <c:pt idx="13446">
                  <c:v>41071.347372685188</c:v>
                </c:pt>
                <c:pt idx="13447">
                  <c:v>41071.347719907404</c:v>
                </c:pt>
                <c:pt idx="13448">
                  <c:v>41071.348067129627</c:v>
                </c:pt>
                <c:pt idx="13449">
                  <c:v>41071.348414351851</c:v>
                </c:pt>
                <c:pt idx="13450">
                  <c:v>41071.348761574074</c:v>
                </c:pt>
                <c:pt idx="13451">
                  <c:v>41071.349108796298</c:v>
                </c:pt>
                <c:pt idx="13452">
                  <c:v>41071.349456018521</c:v>
                </c:pt>
                <c:pt idx="13453">
                  <c:v>41071.349803240744</c:v>
                </c:pt>
                <c:pt idx="13454">
                  <c:v>41071.35015046296</c:v>
                </c:pt>
                <c:pt idx="13455">
                  <c:v>41071.350497685184</c:v>
                </c:pt>
                <c:pt idx="13456">
                  <c:v>41071.350844907407</c:v>
                </c:pt>
                <c:pt idx="13457">
                  <c:v>41071.35119212963</c:v>
                </c:pt>
                <c:pt idx="13458">
                  <c:v>41071.351539351854</c:v>
                </c:pt>
                <c:pt idx="13459">
                  <c:v>41071.351886574077</c:v>
                </c:pt>
                <c:pt idx="13460">
                  <c:v>41071.352233796293</c:v>
                </c:pt>
              </c:numCache>
            </c:numRef>
          </c:cat>
          <c:val>
            <c:numRef>
              <c:f>Raw!$C$2:$C$13462</c:f>
              <c:numCache>
                <c:formatCode>General</c:formatCode>
                <c:ptCount val="13461"/>
                <c:pt idx="0">
                  <c:v>260.421875</c:v>
                </c:pt>
                <c:pt idx="1">
                  <c:v>260.421875</c:v>
                </c:pt>
                <c:pt idx="2">
                  <c:v>260.421875</c:v>
                </c:pt>
                <c:pt idx="3">
                  <c:v>260.4296875</c:v>
                </c:pt>
                <c:pt idx="4">
                  <c:v>264.6640625</c:v>
                </c:pt>
                <c:pt idx="5">
                  <c:v>267.375</c:v>
                </c:pt>
                <c:pt idx="6">
                  <c:v>269.0234375</c:v>
                </c:pt>
                <c:pt idx="7">
                  <c:v>267.50390625</c:v>
                </c:pt>
                <c:pt idx="8">
                  <c:v>268.94140625</c:v>
                </c:pt>
                <c:pt idx="9">
                  <c:v>206.68359375</c:v>
                </c:pt>
                <c:pt idx="10">
                  <c:v>206.6953125</c:v>
                </c:pt>
                <c:pt idx="11">
                  <c:v>206.609375</c:v>
                </c:pt>
                <c:pt idx="12">
                  <c:v>206.609375</c:v>
                </c:pt>
                <c:pt idx="13">
                  <c:v>206.640625</c:v>
                </c:pt>
                <c:pt idx="14">
                  <c:v>206.63671875</c:v>
                </c:pt>
                <c:pt idx="15">
                  <c:v>206.57421875</c:v>
                </c:pt>
                <c:pt idx="16">
                  <c:v>205.57421875</c:v>
                </c:pt>
                <c:pt idx="17">
                  <c:v>205.60546875</c:v>
                </c:pt>
                <c:pt idx="18">
                  <c:v>205.57421875</c:v>
                </c:pt>
                <c:pt idx="19">
                  <c:v>205.609375</c:v>
                </c:pt>
                <c:pt idx="20">
                  <c:v>205.609375</c:v>
                </c:pt>
                <c:pt idx="21">
                  <c:v>205.609375</c:v>
                </c:pt>
                <c:pt idx="22">
                  <c:v>205.60546875</c:v>
                </c:pt>
                <c:pt idx="23">
                  <c:v>205.609375</c:v>
                </c:pt>
                <c:pt idx="24">
                  <c:v>205.64453125</c:v>
                </c:pt>
                <c:pt idx="25">
                  <c:v>205.73046875</c:v>
                </c:pt>
                <c:pt idx="26">
                  <c:v>205.73046875</c:v>
                </c:pt>
                <c:pt idx="27">
                  <c:v>205.7734375</c:v>
                </c:pt>
                <c:pt idx="28">
                  <c:v>205.7734375</c:v>
                </c:pt>
                <c:pt idx="29">
                  <c:v>205.703125</c:v>
                </c:pt>
                <c:pt idx="30">
                  <c:v>205.72265625</c:v>
                </c:pt>
                <c:pt idx="31">
                  <c:v>205.72265625</c:v>
                </c:pt>
                <c:pt idx="32">
                  <c:v>205.765625</c:v>
                </c:pt>
                <c:pt idx="33">
                  <c:v>205.72265625</c:v>
                </c:pt>
                <c:pt idx="34">
                  <c:v>205.76171875</c:v>
                </c:pt>
                <c:pt idx="35">
                  <c:v>205.72265625</c:v>
                </c:pt>
                <c:pt idx="36">
                  <c:v>205.72265625</c:v>
                </c:pt>
                <c:pt idx="37">
                  <c:v>205.71875</c:v>
                </c:pt>
                <c:pt idx="38">
                  <c:v>205.71875</c:v>
                </c:pt>
                <c:pt idx="39">
                  <c:v>205.71875</c:v>
                </c:pt>
                <c:pt idx="40">
                  <c:v>205.6875</c:v>
                </c:pt>
                <c:pt idx="41">
                  <c:v>205.71875</c:v>
                </c:pt>
                <c:pt idx="42">
                  <c:v>205.7265625</c:v>
                </c:pt>
                <c:pt idx="43">
                  <c:v>205.6953125</c:v>
                </c:pt>
                <c:pt idx="44">
                  <c:v>205.7265625</c:v>
                </c:pt>
                <c:pt idx="45">
                  <c:v>205.7265625</c:v>
                </c:pt>
                <c:pt idx="46">
                  <c:v>205.765625</c:v>
                </c:pt>
                <c:pt idx="47">
                  <c:v>205.76171875</c:v>
                </c:pt>
                <c:pt idx="48">
                  <c:v>205.79296875</c:v>
                </c:pt>
                <c:pt idx="49">
                  <c:v>205.8046875</c:v>
                </c:pt>
                <c:pt idx="50">
                  <c:v>205.8203125</c:v>
                </c:pt>
                <c:pt idx="51">
                  <c:v>207.265625</c:v>
                </c:pt>
                <c:pt idx="52">
                  <c:v>205.9296875</c:v>
                </c:pt>
                <c:pt idx="53">
                  <c:v>205.796875</c:v>
                </c:pt>
                <c:pt idx="54">
                  <c:v>206.59375</c:v>
                </c:pt>
                <c:pt idx="55">
                  <c:v>206.4453125</c:v>
                </c:pt>
                <c:pt idx="56">
                  <c:v>206.44140625</c:v>
                </c:pt>
                <c:pt idx="57">
                  <c:v>208.0234375</c:v>
                </c:pt>
                <c:pt idx="58">
                  <c:v>208.08984375</c:v>
                </c:pt>
                <c:pt idx="59">
                  <c:v>208.29296875</c:v>
                </c:pt>
                <c:pt idx="60">
                  <c:v>208.4921875</c:v>
                </c:pt>
                <c:pt idx="61">
                  <c:v>209.2265625</c:v>
                </c:pt>
                <c:pt idx="62">
                  <c:v>208.50390625</c:v>
                </c:pt>
                <c:pt idx="63">
                  <c:v>208.79296875</c:v>
                </c:pt>
                <c:pt idx="64">
                  <c:v>209.08984375</c:v>
                </c:pt>
                <c:pt idx="65">
                  <c:v>208.5</c:v>
                </c:pt>
                <c:pt idx="66">
                  <c:v>208.51171875</c:v>
                </c:pt>
                <c:pt idx="67">
                  <c:v>208.89453125</c:v>
                </c:pt>
                <c:pt idx="68">
                  <c:v>208.49609375</c:v>
                </c:pt>
                <c:pt idx="69">
                  <c:v>208.640625</c:v>
                </c:pt>
                <c:pt idx="70">
                  <c:v>208.83203125</c:v>
                </c:pt>
                <c:pt idx="71">
                  <c:v>207.34375</c:v>
                </c:pt>
                <c:pt idx="72">
                  <c:v>206.82421875</c:v>
                </c:pt>
                <c:pt idx="73">
                  <c:v>206.92578125</c:v>
                </c:pt>
                <c:pt idx="74">
                  <c:v>206.8828125</c:v>
                </c:pt>
                <c:pt idx="75">
                  <c:v>206.8515625</c:v>
                </c:pt>
                <c:pt idx="76">
                  <c:v>206.8828125</c:v>
                </c:pt>
                <c:pt idx="77">
                  <c:v>206.92578125</c:v>
                </c:pt>
                <c:pt idx="78">
                  <c:v>206.86328125</c:v>
                </c:pt>
                <c:pt idx="79">
                  <c:v>206.86328125</c:v>
                </c:pt>
                <c:pt idx="80">
                  <c:v>206.84765625</c:v>
                </c:pt>
                <c:pt idx="81">
                  <c:v>206.87890625</c:v>
                </c:pt>
                <c:pt idx="82">
                  <c:v>206.90234375</c:v>
                </c:pt>
                <c:pt idx="83">
                  <c:v>206.90625</c:v>
                </c:pt>
                <c:pt idx="84">
                  <c:v>206.97265625</c:v>
                </c:pt>
                <c:pt idx="85">
                  <c:v>206.86328125</c:v>
                </c:pt>
                <c:pt idx="86">
                  <c:v>206.87109375</c:v>
                </c:pt>
                <c:pt idx="87">
                  <c:v>206.87109375</c:v>
                </c:pt>
                <c:pt idx="88">
                  <c:v>206.84765625</c:v>
                </c:pt>
                <c:pt idx="89">
                  <c:v>206.88671875</c:v>
                </c:pt>
                <c:pt idx="90">
                  <c:v>206.81640625</c:v>
                </c:pt>
                <c:pt idx="91">
                  <c:v>206.8828125</c:v>
                </c:pt>
                <c:pt idx="92">
                  <c:v>206.8359375</c:v>
                </c:pt>
                <c:pt idx="93">
                  <c:v>206.8046875</c:v>
                </c:pt>
                <c:pt idx="94">
                  <c:v>206.86328125</c:v>
                </c:pt>
                <c:pt idx="95">
                  <c:v>206.90234375</c:v>
                </c:pt>
                <c:pt idx="96">
                  <c:v>206.8359375</c:v>
                </c:pt>
                <c:pt idx="97">
                  <c:v>206.875</c:v>
                </c:pt>
                <c:pt idx="98">
                  <c:v>206.8359375</c:v>
                </c:pt>
                <c:pt idx="99">
                  <c:v>206.8359375</c:v>
                </c:pt>
                <c:pt idx="100">
                  <c:v>206.8359375</c:v>
                </c:pt>
                <c:pt idx="101">
                  <c:v>206.875</c:v>
                </c:pt>
                <c:pt idx="102">
                  <c:v>206.8359375</c:v>
                </c:pt>
                <c:pt idx="103">
                  <c:v>206.87890625</c:v>
                </c:pt>
                <c:pt idx="104">
                  <c:v>206.83984375</c:v>
                </c:pt>
                <c:pt idx="105">
                  <c:v>206.859375</c:v>
                </c:pt>
                <c:pt idx="106">
                  <c:v>206.859375</c:v>
                </c:pt>
                <c:pt idx="107">
                  <c:v>206.85546875</c:v>
                </c:pt>
                <c:pt idx="108">
                  <c:v>206.85546875</c:v>
                </c:pt>
                <c:pt idx="109">
                  <c:v>206.828125</c:v>
                </c:pt>
                <c:pt idx="110">
                  <c:v>208.359375</c:v>
                </c:pt>
                <c:pt idx="111">
                  <c:v>206.87890625</c:v>
                </c:pt>
                <c:pt idx="112">
                  <c:v>206.88671875</c:v>
                </c:pt>
                <c:pt idx="113">
                  <c:v>206.84375</c:v>
                </c:pt>
                <c:pt idx="114">
                  <c:v>206.84375</c:v>
                </c:pt>
                <c:pt idx="115">
                  <c:v>206.88671875</c:v>
                </c:pt>
                <c:pt idx="116">
                  <c:v>206.87890625</c:v>
                </c:pt>
                <c:pt idx="117">
                  <c:v>206.84375</c:v>
                </c:pt>
                <c:pt idx="118">
                  <c:v>206.83984375</c:v>
                </c:pt>
                <c:pt idx="119">
                  <c:v>206.83984375</c:v>
                </c:pt>
                <c:pt idx="120">
                  <c:v>206.80859375</c:v>
                </c:pt>
                <c:pt idx="121">
                  <c:v>206.8359375</c:v>
                </c:pt>
                <c:pt idx="122">
                  <c:v>206.8359375</c:v>
                </c:pt>
                <c:pt idx="123">
                  <c:v>206.80859375</c:v>
                </c:pt>
                <c:pt idx="124">
                  <c:v>206.83984375</c:v>
                </c:pt>
                <c:pt idx="125">
                  <c:v>206.83984375</c:v>
                </c:pt>
                <c:pt idx="126">
                  <c:v>206.8828125</c:v>
                </c:pt>
                <c:pt idx="127">
                  <c:v>206.83984375</c:v>
                </c:pt>
                <c:pt idx="128">
                  <c:v>206.8515625</c:v>
                </c:pt>
                <c:pt idx="129">
                  <c:v>206.84375</c:v>
                </c:pt>
                <c:pt idx="130">
                  <c:v>206.88671875</c:v>
                </c:pt>
                <c:pt idx="131">
                  <c:v>206.84765625</c:v>
                </c:pt>
                <c:pt idx="132">
                  <c:v>206.84765625</c:v>
                </c:pt>
                <c:pt idx="133">
                  <c:v>206.81640625</c:v>
                </c:pt>
                <c:pt idx="134">
                  <c:v>206.88671875</c:v>
                </c:pt>
                <c:pt idx="135">
                  <c:v>206.88671875</c:v>
                </c:pt>
                <c:pt idx="136">
                  <c:v>206.87890625</c:v>
                </c:pt>
                <c:pt idx="137">
                  <c:v>206.83984375</c:v>
                </c:pt>
                <c:pt idx="138">
                  <c:v>206.90625</c:v>
                </c:pt>
                <c:pt idx="139">
                  <c:v>206.87109375</c:v>
                </c:pt>
                <c:pt idx="140">
                  <c:v>206.87109375</c:v>
                </c:pt>
                <c:pt idx="141">
                  <c:v>206.83984375</c:v>
                </c:pt>
                <c:pt idx="142">
                  <c:v>206.84375</c:v>
                </c:pt>
                <c:pt idx="143">
                  <c:v>206.84375</c:v>
                </c:pt>
                <c:pt idx="144">
                  <c:v>206.83984375</c:v>
                </c:pt>
                <c:pt idx="145">
                  <c:v>206.88671875</c:v>
                </c:pt>
                <c:pt idx="146">
                  <c:v>206.83984375</c:v>
                </c:pt>
                <c:pt idx="147">
                  <c:v>206.88671875</c:v>
                </c:pt>
                <c:pt idx="148">
                  <c:v>206.85546875</c:v>
                </c:pt>
                <c:pt idx="149">
                  <c:v>206.84765625</c:v>
                </c:pt>
                <c:pt idx="150">
                  <c:v>206.84765625</c:v>
                </c:pt>
                <c:pt idx="151">
                  <c:v>206.81640625</c:v>
                </c:pt>
                <c:pt idx="152">
                  <c:v>206.84375</c:v>
                </c:pt>
                <c:pt idx="153">
                  <c:v>206.859375</c:v>
                </c:pt>
                <c:pt idx="154">
                  <c:v>206.8359375</c:v>
                </c:pt>
                <c:pt idx="155">
                  <c:v>206.84375</c:v>
                </c:pt>
                <c:pt idx="156">
                  <c:v>206.890625</c:v>
                </c:pt>
                <c:pt idx="157">
                  <c:v>206.84375</c:v>
                </c:pt>
                <c:pt idx="158">
                  <c:v>206.87109375</c:v>
                </c:pt>
                <c:pt idx="159">
                  <c:v>206.84765625</c:v>
                </c:pt>
                <c:pt idx="160">
                  <c:v>206.8515625</c:v>
                </c:pt>
                <c:pt idx="161">
                  <c:v>268.1328125</c:v>
                </c:pt>
                <c:pt idx="162">
                  <c:v>269.9296875</c:v>
                </c:pt>
                <c:pt idx="163">
                  <c:v>269.7421875</c:v>
                </c:pt>
                <c:pt idx="164">
                  <c:v>269.8203125</c:v>
                </c:pt>
                <c:pt idx="165">
                  <c:v>269.83203125</c:v>
                </c:pt>
                <c:pt idx="166">
                  <c:v>270.36328125</c:v>
                </c:pt>
                <c:pt idx="167">
                  <c:v>270.5546875</c:v>
                </c:pt>
                <c:pt idx="168">
                  <c:v>270.48046875</c:v>
                </c:pt>
                <c:pt idx="169">
                  <c:v>270.5859375</c:v>
                </c:pt>
                <c:pt idx="170">
                  <c:v>270.8515625</c:v>
                </c:pt>
                <c:pt idx="171">
                  <c:v>271.04296875</c:v>
                </c:pt>
                <c:pt idx="172">
                  <c:v>273.453125</c:v>
                </c:pt>
                <c:pt idx="173">
                  <c:v>272.05078125</c:v>
                </c:pt>
                <c:pt idx="174">
                  <c:v>272.6484375</c:v>
                </c:pt>
                <c:pt idx="175">
                  <c:v>271.4609375</c:v>
                </c:pt>
                <c:pt idx="176">
                  <c:v>270.01953125</c:v>
                </c:pt>
                <c:pt idx="177">
                  <c:v>270.01953125</c:v>
                </c:pt>
                <c:pt idx="178">
                  <c:v>270.1796875</c:v>
                </c:pt>
                <c:pt idx="179">
                  <c:v>209.53125</c:v>
                </c:pt>
                <c:pt idx="180">
                  <c:v>209.40625</c:v>
                </c:pt>
                <c:pt idx="181">
                  <c:v>209.46875</c:v>
                </c:pt>
                <c:pt idx="182">
                  <c:v>209.46875</c:v>
                </c:pt>
                <c:pt idx="183">
                  <c:v>209.46484375</c:v>
                </c:pt>
                <c:pt idx="184">
                  <c:v>209.46484375</c:v>
                </c:pt>
                <c:pt idx="185">
                  <c:v>209.4921875</c:v>
                </c:pt>
                <c:pt idx="186">
                  <c:v>209.5234375</c:v>
                </c:pt>
                <c:pt idx="187">
                  <c:v>209.484375</c:v>
                </c:pt>
                <c:pt idx="188">
                  <c:v>209.50390625</c:v>
                </c:pt>
                <c:pt idx="189">
                  <c:v>209.50390625</c:v>
                </c:pt>
                <c:pt idx="190">
                  <c:v>209.44921875</c:v>
                </c:pt>
                <c:pt idx="191">
                  <c:v>209.48046875</c:v>
                </c:pt>
                <c:pt idx="192">
                  <c:v>209.45703125</c:v>
                </c:pt>
                <c:pt idx="193">
                  <c:v>209.50390625</c:v>
                </c:pt>
                <c:pt idx="194">
                  <c:v>209.4609375</c:v>
                </c:pt>
                <c:pt idx="195">
                  <c:v>209.4296875</c:v>
                </c:pt>
                <c:pt idx="196">
                  <c:v>209.45703125</c:v>
                </c:pt>
                <c:pt idx="197">
                  <c:v>209.45703125</c:v>
                </c:pt>
                <c:pt idx="198">
                  <c:v>209.48828125</c:v>
                </c:pt>
                <c:pt idx="199">
                  <c:v>209.4921875</c:v>
                </c:pt>
                <c:pt idx="200">
                  <c:v>210.953125</c:v>
                </c:pt>
                <c:pt idx="201">
                  <c:v>209.453125</c:v>
                </c:pt>
                <c:pt idx="202">
                  <c:v>209.49609375</c:v>
                </c:pt>
                <c:pt idx="203">
                  <c:v>209.453125</c:v>
                </c:pt>
                <c:pt idx="204">
                  <c:v>209.5</c:v>
                </c:pt>
                <c:pt idx="205">
                  <c:v>209.45703125</c:v>
                </c:pt>
                <c:pt idx="206">
                  <c:v>209.4921875</c:v>
                </c:pt>
                <c:pt idx="207">
                  <c:v>209.5859375</c:v>
                </c:pt>
                <c:pt idx="208">
                  <c:v>209.453125</c:v>
                </c:pt>
                <c:pt idx="209">
                  <c:v>209.42578125</c:v>
                </c:pt>
                <c:pt idx="210">
                  <c:v>209.453125</c:v>
                </c:pt>
                <c:pt idx="211">
                  <c:v>209.453125</c:v>
                </c:pt>
                <c:pt idx="212">
                  <c:v>209.453125</c:v>
                </c:pt>
                <c:pt idx="213">
                  <c:v>209.48046875</c:v>
                </c:pt>
                <c:pt idx="214">
                  <c:v>209.51953125</c:v>
                </c:pt>
                <c:pt idx="215">
                  <c:v>209.453125</c:v>
                </c:pt>
                <c:pt idx="216">
                  <c:v>209.51171875</c:v>
                </c:pt>
                <c:pt idx="217">
                  <c:v>209.51171875</c:v>
                </c:pt>
                <c:pt idx="218">
                  <c:v>209.453125</c:v>
                </c:pt>
                <c:pt idx="219">
                  <c:v>209.453125</c:v>
                </c:pt>
                <c:pt idx="220">
                  <c:v>209.453125</c:v>
                </c:pt>
                <c:pt idx="221">
                  <c:v>209.484375</c:v>
                </c:pt>
                <c:pt idx="222">
                  <c:v>210.51953125</c:v>
                </c:pt>
                <c:pt idx="223">
                  <c:v>209.5</c:v>
                </c:pt>
                <c:pt idx="224">
                  <c:v>209.48046875</c:v>
                </c:pt>
                <c:pt idx="225">
                  <c:v>209.48046875</c:v>
                </c:pt>
                <c:pt idx="226">
                  <c:v>209.4453125</c:v>
                </c:pt>
                <c:pt idx="227">
                  <c:v>209.4453125</c:v>
                </c:pt>
                <c:pt idx="228">
                  <c:v>209.5859375</c:v>
                </c:pt>
                <c:pt idx="229">
                  <c:v>209.44140625</c:v>
                </c:pt>
                <c:pt idx="230">
                  <c:v>209.47265625</c:v>
                </c:pt>
                <c:pt idx="231">
                  <c:v>209.515625</c:v>
                </c:pt>
                <c:pt idx="232">
                  <c:v>209.61328125</c:v>
                </c:pt>
                <c:pt idx="233">
                  <c:v>209.4765625</c:v>
                </c:pt>
                <c:pt idx="234">
                  <c:v>209.453125</c:v>
                </c:pt>
                <c:pt idx="235">
                  <c:v>209.45703125</c:v>
                </c:pt>
                <c:pt idx="236">
                  <c:v>209.42578125</c:v>
                </c:pt>
                <c:pt idx="237">
                  <c:v>209.453125</c:v>
                </c:pt>
                <c:pt idx="238">
                  <c:v>211</c:v>
                </c:pt>
                <c:pt idx="239">
                  <c:v>211.15234375</c:v>
                </c:pt>
                <c:pt idx="240">
                  <c:v>211.06640625</c:v>
                </c:pt>
                <c:pt idx="241">
                  <c:v>209.5703125</c:v>
                </c:pt>
                <c:pt idx="242">
                  <c:v>209.50390625</c:v>
                </c:pt>
                <c:pt idx="243">
                  <c:v>209.5078125</c:v>
                </c:pt>
                <c:pt idx="244">
                  <c:v>209.54296875</c:v>
                </c:pt>
                <c:pt idx="245">
                  <c:v>209.5078125</c:v>
                </c:pt>
                <c:pt idx="246">
                  <c:v>209.5078125</c:v>
                </c:pt>
                <c:pt idx="247">
                  <c:v>209.5078125</c:v>
                </c:pt>
                <c:pt idx="248">
                  <c:v>209.4765625</c:v>
                </c:pt>
                <c:pt idx="249">
                  <c:v>209.48828125</c:v>
                </c:pt>
                <c:pt idx="250">
                  <c:v>209.453125</c:v>
                </c:pt>
                <c:pt idx="251">
                  <c:v>209.453125</c:v>
                </c:pt>
                <c:pt idx="252">
                  <c:v>209.4921875</c:v>
                </c:pt>
                <c:pt idx="253">
                  <c:v>209.421875</c:v>
                </c:pt>
                <c:pt idx="254">
                  <c:v>209.44921875</c:v>
                </c:pt>
                <c:pt idx="255">
                  <c:v>209.44921875</c:v>
                </c:pt>
                <c:pt idx="256">
                  <c:v>209.49609375</c:v>
                </c:pt>
                <c:pt idx="257">
                  <c:v>209.453125</c:v>
                </c:pt>
                <c:pt idx="258">
                  <c:v>209.453125</c:v>
                </c:pt>
                <c:pt idx="259">
                  <c:v>209.421875</c:v>
                </c:pt>
                <c:pt idx="260">
                  <c:v>209.453125</c:v>
                </c:pt>
                <c:pt idx="261">
                  <c:v>209.5</c:v>
                </c:pt>
                <c:pt idx="262">
                  <c:v>209.48828125</c:v>
                </c:pt>
                <c:pt idx="263">
                  <c:v>209.44921875</c:v>
                </c:pt>
                <c:pt idx="264">
                  <c:v>209.44921875</c:v>
                </c:pt>
                <c:pt idx="265">
                  <c:v>209.4921875</c:v>
                </c:pt>
                <c:pt idx="266">
                  <c:v>209.48828125</c:v>
                </c:pt>
                <c:pt idx="267">
                  <c:v>209.4921875</c:v>
                </c:pt>
                <c:pt idx="268">
                  <c:v>209.453125</c:v>
                </c:pt>
                <c:pt idx="269">
                  <c:v>209.49609375</c:v>
                </c:pt>
                <c:pt idx="270">
                  <c:v>209.453125</c:v>
                </c:pt>
                <c:pt idx="271">
                  <c:v>209.453125</c:v>
                </c:pt>
                <c:pt idx="272">
                  <c:v>209.421875</c:v>
                </c:pt>
                <c:pt idx="273">
                  <c:v>209.453125</c:v>
                </c:pt>
                <c:pt idx="274">
                  <c:v>209.4921875</c:v>
                </c:pt>
                <c:pt idx="275">
                  <c:v>209.421875</c:v>
                </c:pt>
                <c:pt idx="276">
                  <c:v>209.453125</c:v>
                </c:pt>
                <c:pt idx="277">
                  <c:v>209.49609375</c:v>
                </c:pt>
                <c:pt idx="278">
                  <c:v>209.453125</c:v>
                </c:pt>
                <c:pt idx="279">
                  <c:v>209.453125</c:v>
                </c:pt>
                <c:pt idx="280">
                  <c:v>209.421875</c:v>
                </c:pt>
                <c:pt idx="281">
                  <c:v>209.453125</c:v>
                </c:pt>
                <c:pt idx="282">
                  <c:v>209.453125</c:v>
                </c:pt>
                <c:pt idx="283">
                  <c:v>209.453125</c:v>
                </c:pt>
                <c:pt idx="284">
                  <c:v>209.453125</c:v>
                </c:pt>
                <c:pt idx="285">
                  <c:v>209.421875</c:v>
                </c:pt>
                <c:pt idx="286">
                  <c:v>209.44921875</c:v>
                </c:pt>
                <c:pt idx="287">
                  <c:v>209.49609375</c:v>
                </c:pt>
                <c:pt idx="288">
                  <c:v>209.41796875</c:v>
                </c:pt>
                <c:pt idx="289">
                  <c:v>209.4140625</c:v>
                </c:pt>
                <c:pt idx="290">
                  <c:v>209.4140625</c:v>
                </c:pt>
                <c:pt idx="291">
                  <c:v>209.421875</c:v>
                </c:pt>
                <c:pt idx="292">
                  <c:v>209.421875</c:v>
                </c:pt>
                <c:pt idx="293">
                  <c:v>209.421875</c:v>
                </c:pt>
                <c:pt idx="294">
                  <c:v>209.421875</c:v>
                </c:pt>
                <c:pt idx="295">
                  <c:v>209.421875</c:v>
                </c:pt>
                <c:pt idx="296">
                  <c:v>209.453125</c:v>
                </c:pt>
                <c:pt idx="297">
                  <c:v>209.41796875</c:v>
                </c:pt>
                <c:pt idx="298">
                  <c:v>209.41796875</c:v>
                </c:pt>
                <c:pt idx="299">
                  <c:v>209.41796875</c:v>
                </c:pt>
                <c:pt idx="300">
                  <c:v>209.45703125</c:v>
                </c:pt>
                <c:pt idx="301">
                  <c:v>209.38671875</c:v>
                </c:pt>
                <c:pt idx="302">
                  <c:v>209.4140625</c:v>
                </c:pt>
                <c:pt idx="303">
                  <c:v>209.4140625</c:v>
                </c:pt>
                <c:pt idx="304">
                  <c:v>209.4296875</c:v>
                </c:pt>
                <c:pt idx="305">
                  <c:v>209.4140625</c:v>
                </c:pt>
                <c:pt idx="306">
                  <c:v>209.4140625</c:v>
                </c:pt>
                <c:pt idx="307">
                  <c:v>209.38671875</c:v>
                </c:pt>
                <c:pt idx="308">
                  <c:v>209.55078125</c:v>
                </c:pt>
                <c:pt idx="309">
                  <c:v>209.41796875</c:v>
                </c:pt>
                <c:pt idx="310">
                  <c:v>209.56640625</c:v>
                </c:pt>
                <c:pt idx="311">
                  <c:v>209.421875</c:v>
                </c:pt>
                <c:pt idx="312">
                  <c:v>209.390625</c:v>
                </c:pt>
                <c:pt idx="313">
                  <c:v>209.41796875</c:v>
                </c:pt>
                <c:pt idx="314">
                  <c:v>209.41796875</c:v>
                </c:pt>
                <c:pt idx="315">
                  <c:v>209.38671875</c:v>
                </c:pt>
                <c:pt idx="316">
                  <c:v>209.4140625</c:v>
                </c:pt>
                <c:pt idx="317">
                  <c:v>209.4140625</c:v>
                </c:pt>
                <c:pt idx="318">
                  <c:v>209.4140625</c:v>
                </c:pt>
                <c:pt idx="319">
                  <c:v>209.4140625</c:v>
                </c:pt>
                <c:pt idx="320">
                  <c:v>209.4140625</c:v>
                </c:pt>
                <c:pt idx="321">
                  <c:v>209.4140625</c:v>
                </c:pt>
                <c:pt idx="322">
                  <c:v>209.4140625</c:v>
                </c:pt>
                <c:pt idx="323">
                  <c:v>209.4296875</c:v>
                </c:pt>
                <c:pt idx="324">
                  <c:v>209.4140625</c:v>
                </c:pt>
                <c:pt idx="325">
                  <c:v>209.4140625</c:v>
                </c:pt>
                <c:pt idx="326">
                  <c:v>209.3828125</c:v>
                </c:pt>
                <c:pt idx="327">
                  <c:v>209.4140625</c:v>
                </c:pt>
                <c:pt idx="328">
                  <c:v>209.4140625</c:v>
                </c:pt>
                <c:pt idx="329">
                  <c:v>209.4140625</c:v>
                </c:pt>
                <c:pt idx="330">
                  <c:v>209.4140625</c:v>
                </c:pt>
                <c:pt idx="331">
                  <c:v>209.3828125</c:v>
                </c:pt>
                <c:pt idx="332">
                  <c:v>209.4453125</c:v>
                </c:pt>
                <c:pt idx="333">
                  <c:v>209.4453125</c:v>
                </c:pt>
                <c:pt idx="334">
                  <c:v>209.46875</c:v>
                </c:pt>
                <c:pt idx="335">
                  <c:v>209.421875</c:v>
                </c:pt>
                <c:pt idx="336">
                  <c:v>209.421875</c:v>
                </c:pt>
                <c:pt idx="337">
                  <c:v>209.421875</c:v>
                </c:pt>
                <c:pt idx="338">
                  <c:v>209.421875</c:v>
                </c:pt>
                <c:pt idx="339">
                  <c:v>209.421875</c:v>
                </c:pt>
                <c:pt idx="340">
                  <c:v>209.46875</c:v>
                </c:pt>
                <c:pt idx="341">
                  <c:v>211.09765625</c:v>
                </c:pt>
                <c:pt idx="342">
                  <c:v>209.47265625</c:v>
                </c:pt>
                <c:pt idx="343">
                  <c:v>209.5</c:v>
                </c:pt>
                <c:pt idx="344">
                  <c:v>209.48046875</c:v>
                </c:pt>
                <c:pt idx="345">
                  <c:v>209.515625</c:v>
                </c:pt>
                <c:pt idx="346">
                  <c:v>209.44921875</c:v>
                </c:pt>
                <c:pt idx="347">
                  <c:v>209.44921875</c:v>
                </c:pt>
                <c:pt idx="348">
                  <c:v>209.42578125</c:v>
                </c:pt>
                <c:pt idx="349">
                  <c:v>209.45703125</c:v>
                </c:pt>
                <c:pt idx="350">
                  <c:v>209.46875</c:v>
                </c:pt>
                <c:pt idx="351">
                  <c:v>209.4296875</c:v>
                </c:pt>
                <c:pt idx="352">
                  <c:v>209.47265625</c:v>
                </c:pt>
                <c:pt idx="353">
                  <c:v>209.3984375</c:v>
                </c:pt>
                <c:pt idx="354">
                  <c:v>209.4296875</c:v>
                </c:pt>
                <c:pt idx="355">
                  <c:v>209.4296875</c:v>
                </c:pt>
                <c:pt idx="356">
                  <c:v>209.42578125</c:v>
                </c:pt>
                <c:pt idx="357">
                  <c:v>209.46875</c:v>
                </c:pt>
                <c:pt idx="358">
                  <c:v>209.39453125</c:v>
                </c:pt>
                <c:pt idx="359">
                  <c:v>209.421875</c:v>
                </c:pt>
                <c:pt idx="360">
                  <c:v>209.45703125</c:v>
                </c:pt>
                <c:pt idx="361">
                  <c:v>209.42578125</c:v>
                </c:pt>
                <c:pt idx="362">
                  <c:v>209.42578125</c:v>
                </c:pt>
                <c:pt idx="363">
                  <c:v>209.3984375</c:v>
                </c:pt>
                <c:pt idx="364">
                  <c:v>209.42578125</c:v>
                </c:pt>
                <c:pt idx="365">
                  <c:v>209.42578125</c:v>
                </c:pt>
                <c:pt idx="366">
                  <c:v>209.39453125</c:v>
                </c:pt>
                <c:pt idx="367">
                  <c:v>209.421875</c:v>
                </c:pt>
                <c:pt idx="368">
                  <c:v>209.46484375</c:v>
                </c:pt>
                <c:pt idx="369">
                  <c:v>209.4609375</c:v>
                </c:pt>
                <c:pt idx="370">
                  <c:v>209.421875</c:v>
                </c:pt>
                <c:pt idx="371">
                  <c:v>209.39453125</c:v>
                </c:pt>
                <c:pt idx="372">
                  <c:v>209.42578125</c:v>
                </c:pt>
                <c:pt idx="373">
                  <c:v>209.42578125</c:v>
                </c:pt>
                <c:pt idx="374">
                  <c:v>209.47265625</c:v>
                </c:pt>
                <c:pt idx="375">
                  <c:v>209.4296875</c:v>
                </c:pt>
                <c:pt idx="376">
                  <c:v>209.46875</c:v>
                </c:pt>
                <c:pt idx="377">
                  <c:v>209.4296875</c:v>
                </c:pt>
                <c:pt idx="378">
                  <c:v>209.4296875</c:v>
                </c:pt>
                <c:pt idx="379">
                  <c:v>209.47265625</c:v>
                </c:pt>
                <c:pt idx="380">
                  <c:v>209.48828125</c:v>
                </c:pt>
                <c:pt idx="381">
                  <c:v>209.48828125</c:v>
                </c:pt>
                <c:pt idx="382">
                  <c:v>209.48828125</c:v>
                </c:pt>
                <c:pt idx="383">
                  <c:v>209.48828125</c:v>
                </c:pt>
                <c:pt idx="384">
                  <c:v>209.45703125</c:v>
                </c:pt>
                <c:pt idx="385">
                  <c:v>209.484375</c:v>
                </c:pt>
                <c:pt idx="386">
                  <c:v>209.484375</c:v>
                </c:pt>
                <c:pt idx="387">
                  <c:v>209.453125</c:v>
                </c:pt>
                <c:pt idx="388">
                  <c:v>209.48046875</c:v>
                </c:pt>
                <c:pt idx="389">
                  <c:v>209.5234375</c:v>
                </c:pt>
                <c:pt idx="390">
                  <c:v>209.48046875</c:v>
                </c:pt>
                <c:pt idx="391">
                  <c:v>209.48046875</c:v>
                </c:pt>
                <c:pt idx="392">
                  <c:v>209.453125</c:v>
                </c:pt>
                <c:pt idx="393">
                  <c:v>209.484375</c:v>
                </c:pt>
                <c:pt idx="394">
                  <c:v>209.484375</c:v>
                </c:pt>
                <c:pt idx="395">
                  <c:v>209.48828125</c:v>
                </c:pt>
                <c:pt idx="396">
                  <c:v>209.48828125</c:v>
                </c:pt>
                <c:pt idx="397">
                  <c:v>209.5234375</c:v>
                </c:pt>
                <c:pt idx="398">
                  <c:v>209.6171875</c:v>
                </c:pt>
                <c:pt idx="399">
                  <c:v>209.48828125</c:v>
                </c:pt>
                <c:pt idx="400">
                  <c:v>209.48828125</c:v>
                </c:pt>
                <c:pt idx="401">
                  <c:v>209.625</c:v>
                </c:pt>
                <c:pt idx="402">
                  <c:v>209.48828125</c:v>
                </c:pt>
                <c:pt idx="403">
                  <c:v>209.484375</c:v>
                </c:pt>
                <c:pt idx="404">
                  <c:v>209.484375</c:v>
                </c:pt>
                <c:pt idx="405">
                  <c:v>209.484375</c:v>
                </c:pt>
                <c:pt idx="406">
                  <c:v>209.5625</c:v>
                </c:pt>
                <c:pt idx="407">
                  <c:v>209.484375</c:v>
                </c:pt>
                <c:pt idx="408">
                  <c:v>209.48828125</c:v>
                </c:pt>
                <c:pt idx="409">
                  <c:v>209.48828125</c:v>
                </c:pt>
                <c:pt idx="410">
                  <c:v>209.48828125</c:v>
                </c:pt>
                <c:pt idx="411">
                  <c:v>209.484375</c:v>
                </c:pt>
                <c:pt idx="412">
                  <c:v>209.5234375</c:v>
                </c:pt>
                <c:pt idx="413">
                  <c:v>209.484375</c:v>
                </c:pt>
                <c:pt idx="414">
                  <c:v>209.484375</c:v>
                </c:pt>
                <c:pt idx="415">
                  <c:v>209.484375</c:v>
                </c:pt>
                <c:pt idx="416">
                  <c:v>209.45703125</c:v>
                </c:pt>
                <c:pt idx="417">
                  <c:v>209.48828125</c:v>
                </c:pt>
                <c:pt idx="418">
                  <c:v>209.48828125</c:v>
                </c:pt>
                <c:pt idx="419">
                  <c:v>209.48828125</c:v>
                </c:pt>
                <c:pt idx="420">
                  <c:v>209.48828125</c:v>
                </c:pt>
                <c:pt idx="421">
                  <c:v>209.45703125</c:v>
                </c:pt>
                <c:pt idx="422">
                  <c:v>209.48828125</c:v>
                </c:pt>
                <c:pt idx="423">
                  <c:v>209.53125</c:v>
                </c:pt>
                <c:pt idx="424">
                  <c:v>209.49609375</c:v>
                </c:pt>
                <c:pt idx="425">
                  <c:v>209.48828125</c:v>
                </c:pt>
                <c:pt idx="426">
                  <c:v>209.52734375</c:v>
                </c:pt>
                <c:pt idx="427">
                  <c:v>209.53125</c:v>
                </c:pt>
                <c:pt idx="428">
                  <c:v>209.48828125</c:v>
                </c:pt>
                <c:pt idx="429">
                  <c:v>209.45703125</c:v>
                </c:pt>
                <c:pt idx="430">
                  <c:v>209.48828125</c:v>
                </c:pt>
                <c:pt idx="431">
                  <c:v>209.53125</c:v>
                </c:pt>
                <c:pt idx="432">
                  <c:v>209.484375</c:v>
                </c:pt>
                <c:pt idx="433">
                  <c:v>209.484375</c:v>
                </c:pt>
                <c:pt idx="434">
                  <c:v>209.52734375</c:v>
                </c:pt>
                <c:pt idx="435">
                  <c:v>209.48046875</c:v>
                </c:pt>
                <c:pt idx="436">
                  <c:v>209.48046875</c:v>
                </c:pt>
                <c:pt idx="437">
                  <c:v>209.484375</c:v>
                </c:pt>
                <c:pt idx="438">
                  <c:v>209.484375</c:v>
                </c:pt>
                <c:pt idx="439">
                  <c:v>209.45703125</c:v>
                </c:pt>
                <c:pt idx="440">
                  <c:v>209.48828125</c:v>
                </c:pt>
                <c:pt idx="441">
                  <c:v>209.48828125</c:v>
                </c:pt>
                <c:pt idx="442">
                  <c:v>209.45703125</c:v>
                </c:pt>
                <c:pt idx="443">
                  <c:v>209.48828125</c:v>
                </c:pt>
                <c:pt idx="444">
                  <c:v>209.48828125</c:v>
                </c:pt>
                <c:pt idx="445">
                  <c:v>209.50390625</c:v>
                </c:pt>
                <c:pt idx="446">
                  <c:v>209.484375</c:v>
                </c:pt>
                <c:pt idx="447">
                  <c:v>209.484375</c:v>
                </c:pt>
                <c:pt idx="448">
                  <c:v>209.48046875</c:v>
                </c:pt>
                <c:pt idx="449">
                  <c:v>209.48046875</c:v>
                </c:pt>
                <c:pt idx="450">
                  <c:v>209.453125</c:v>
                </c:pt>
                <c:pt idx="451">
                  <c:v>209.52734375</c:v>
                </c:pt>
                <c:pt idx="452">
                  <c:v>209.52734375</c:v>
                </c:pt>
                <c:pt idx="453">
                  <c:v>209.484375</c:v>
                </c:pt>
                <c:pt idx="454">
                  <c:v>209.484375</c:v>
                </c:pt>
                <c:pt idx="455">
                  <c:v>209.453125</c:v>
                </c:pt>
                <c:pt idx="456">
                  <c:v>209.484375</c:v>
                </c:pt>
                <c:pt idx="457">
                  <c:v>209.484375</c:v>
                </c:pt>
                <c:pt idx="458">
                  <c:v>209.45703125</c:v>
                </c:pt>
                <c:pt idx="459">
                  <c:v>209.53125</c:v>
                </c:pt>
                <c:pt idx="460">
                  <c:v>209.48828125</c:v>
                </c:pt>
                <c:pt idx="461">
                  <c:v>209.484375</c:v>
                </c:pt>
                <c:pt idx="462">
                  <c:v>209.484375</c:v>
                </c:pt>
                <c:pt idx="463">
                  <c:v>209.453125</c:v>
                </c:pt>
                <c:pt idx="464">
                  <c:v>209.484375</c:v>
                </c:pt>
                <c:pt idx="465">
                  <c:v>209.484375</c:v>
                </c:pt>
                <c:pt idx="466">
                  <c:v>209.53125</c:v>
                </c:pt>
                <c:pt idx="467">
                  <c:v>209.52734375</c:v>
                </c:pt>
                <c:pt idx="468">
                  <c:v>209.48828125</c:v>
                </c:pt>
                <c:pt idx="469">
                  <c:v>209.53125</c:v>
                </c:pt>
                <c:pt idx="470">
                  <c:v>209.53125</c:v>
                </c:pt>
                <c:pt idx="471">
                  <c:v>209.48828125</c:v>
                </c:pt>
                <c:pt idx="472">
                  <c:v>209.52734375</c:v>
                </c:pt>
                <c:pt idx="473">
                  <c:v>209.48828125</c:v>
                </c:pt>
                <c:pt idx="474">
                  <c:v>209.48828125</c:v>
                </c:pt>
                <c:pt idx="475">
                  <c:v>209.53125</c:v>
                </c:pt>
                <c:pt idx="476">
                  <c:v>209.48828125</c:v>
                </c:pt>
                <c:pt idx="477">
                  <c:v>209.48828125</c:v>
                </c:pt>
                <c:pt idx="478">
                  <c:v>209.45703125</c:v>
                </c:pt>
                <c:pt idx="479">
                  <c:v>209.48828125</c:v>
                </c:pt>
                <c:pt idx="480">
                  <c:v>209.48828125</c:v>
                </c:pt>
                <c:pt idx="481">
                  <c:v>209.48828125</c:v>
                </c:pt>
                <c:pt idx="482">
                  <c:v>209.48828125</c:v>
                </c:pt>
                <c:pt idx="483">
                  <c:v>209.48828125</c:v>
                </c:pt>
                <c:pt idx="484">
                  <c:v>209.51953125</c:v>
                </c:pt>
                <c:pt idx="485">
                  <c:v>209.51953125</c:v>
                </c:pt>
                <c:pt idx="486">
                  <c:v>209.4921875</c:v>
                </c:pt>
                <c:pt idx="487">
                  <c:v>209.4921875</c:v>
                </c:pt>
                <c:pt idx="488">
                  <c:v>209.4609375</c:v>
                </c:pt>
                <c:pt idx="489">
                  <c:v>209.48828125</c:v>
                </c:pt>
                <c:pt idx="490">
                  <c:v>209.48828125</c:v>
                </c:pt>
                <c:pt idx="491">
                  <c:v>209.4609375</c:v>
                </c:pt>
                <c:pt idx="492">
                  <c:v>209.53125</c:v>
                </c:pt>
                <c:pt idx="493">
                  <c:v>209.4921875</c:v>
                </c:pt>
                <c:pt idx="494">
                  <c:v>209.53515625</c:v>
                </c:pt>
                <c:pt idx="495">
                  <c:v>209.52734375</c:v>
                </c:pt>
                <c:pt idx="496">
                  <c:v>209.53125</c:v>
                </c:pt>
                <c:pt idx="497">
                  <c:v>209.52734375</c:v>
                </c:pt>
                <c:pt idx="498">
                  <c:v>209.484375</c:v>
                </c:pt>
                <c:pt idx="499">
                  <c:v>209.4921875</c:v>
                </c:pt>
                <c:pt idx="500">
                  <c:v>209.4921875</c:v>
                </c:pt>
                <c:pt idx="501">
                  <c:v>209.5234375</c:v>
                </c:pt>
                <c:pt idx="502">
                  <c:v>209.48828125</c:v>
                </c:pt>
                <c:pt idx="503">
                  <c:v>209.5234375</c:v>
                </c:pt>
                <c:pt idx="504">
                  <c:v>209.48828125</c:v>
                </c:pt>
                <c:pt idx="505">
                  <c:v>209.48828125</c:v>
                </c:pt>
                <c:pt idx="506">
                  <c:v>209.46484375</c:v>
                </c:pt>
                <c:pt idx="507">
                  <c:v>209.6171875</c:v>
                </c:pt>
                <c:pt idx="508">
                  <c:v>209.625</c:v>
                </c:pt>
                <c:pt idx="509">
                  <c:v>209.46484375</c:v>
                </c:pt>
                <c:pt idx="510">
                  <c:v>209.49609375</c:v>
                </c:pt>
                <c:pt idx="511">
                  <c:v>209.49609375</c:v>
                </c:pt>
                <c:pt idx="512">
                  <c:v>209.4921875</c:v>
                </c:pt>
                <c:pt idx="513">
                  <c:v>209.4921875</c:v>
                </c:pt>
                <c:pt idx="514">
                  <c:v>209.4609375</c:v>
                </c:pt>
                <c:pt idx="515">
                  <c:v>209.4921875</c:v>
                </c:pt>
                <c:pt idx="516">
                  <c:v>209.4921875</c:v>
                </c:pt>
                <c:pt idx="517">
                  <c:v>270.30078125</c:v>
                </c:pt>
                <c:pt idx="518">
                  <c:v>270.3046875</c:v>
                </c:pt>
                <c:pt idx="519">
                  <c:v>270.3203125</c:v>
                </c:pt>
                <c:pt idx="520">
                  <c:v>209.68359375</c:v>
                </c:pt>
                <c:pt idx="521">
                  <c:v>209.640625</c:v>
                </c:pt>
                <c:pt idx="522">
                  <c:v>209.68359375</c:v>
                </c:pt>
                <c:pt idx="523">
                  <c:v>209.640625</c:v>
                </c:pt>
                <c:pt idx="524">
                  <c:v>209.640625</c:v>
                </c:pt>
                <c:pt idx="525">
                  <c:v>209.6328125</c:v>
                </c:pt>
                <c:pt idx="526">
                  <c:v>209.6328125</c:v>
                </c:pt>
                <c:pt idx="527">
                  <c:v>209.67578125</c:v>
                </c:pt>
                <c:pt idx="528">
                  <c:v>209.65625</c:v>
                </c:pt>
                <c:pt idx="529">
                  <c:v>209.65625</c:v>
                </c:pt>
                <c:pt idx="530">
                  <c:v>209.65625</c:v>
                </c:pt>
                <c:pt idx="531">
                  <c:v>209.6796875</c:v>
                </c:pt>
                <c:pt idx="532">
                  <c:v>209.65234375</c:v>
                </c:pt>
                <c:pt idx="533">
                  <c:v>209.73046875</c:v>
                </c:pt>
                <c:pt idx="534">
                  <c:v>209.65234375</c:v>
                </c:pt>
                <c:pt idx="535">
                  <c:v>209.65234375</c:v>
                </c:pt>
                <c:pt idx="536">
                  <c:v>209.65234375</c:v>
                </c:pt>
                <c:pt idx="537">
                  <c:v>209.65625</c:v>
                </c:pt>
                <c:pt idx="538">
                  <c:v>209.69140625</c:v>
                </c:pt>
                <c:pt idx="539">
                  <c:v>209.65234375</c:v>
                </c:pt>
                <c:pt idx="540">
                  <c:v>209.66015625</c:v>
                </c:pt>
                <c:pt idx="541">
                  <c:v>209.65234375</c:v>
                </c:pt>
                <c:pt idx="542">
                  <c:v>209.65234375</c:v>
                </c:pt>
                <c:pt idx="543">
                  <c:v>209.62109375</c:v>
                </c:pt>
                <c:pt idx="544">
                  <c:v>209.6484375</c:v>
                </c:pt>
                <c:pt idx="545">
                  <c:v>209.6484375</c:v>
                </c:pt>
                <c:pt idx="546">
                  <c:v>209.64453125</c:v>
                </c:pt>
                <c:pt idx="547">
                  <c:v>209.64453125</c:v>
                </c:pt>
                <c:pt idx="548">
                  <c:v>209.6171875</c:v>
                </c:pt>
                <c:pt idx="549">
                  <c:v>209.64453125</c:v>
                </c:pt>
                <c:pt idx="550">
                  <c:v>209.64453125</c:v>
                </c:pt>
                <c:pt idx="551">
                  <c:v>209.6953125</c:v>
                </c:pt>
                <c:pt idx="552">
                  <c:v>209.6484375</c:v>
                </c:pt>
                <c:pt idx="553">
                  <c:v>209.6484375</c:v>
                </c:pt>
                <c:pt idx="554">
                  <c:v>209.6796875</c:v>
                </c:pt>
                <c:pt idx="555">
                  <c:v>209.72265625</c:v>
                </c:pt>
                <c:pt idx="556">
                  <c:v>209.72265625</c:v>
                </c:pt>
                <c:pt idx="557">
                  <c:v>209.703125</c:v>
                </c:pt>
                <c:pt idx="558">
                  <c:v>209.67578125</c:v>
                </c:pt>
                <c:pt idx="559">
                  <c:v>209.6484375</c:v>
                </c:pt>
                <c:pt idx="560">
                  <c:v>209.703125</c:v>
                </c:pt>
                <c:pt idx="561">
                  <c:v>209.703125</c:v>
                </c:pt>
                <c:pt idx="562">
                  <c:v>209.69140625</c:v>
                </c:pt>
                <c:pt idx="563">
                  <c:v>209.6484375</c:v>
                </c:pt>
                <c:pt idx="564">
                  <c:v>209.69140625</c:v>
                </c:pt>
                <c:pt idx="565">
                  <c:v>209.65234375</c:v>
                </c:pt>
                <c:pt idx="566">
                  <c:v>209.69140625</c:v>
                </c:pt>
                <c:pt idx="567">
                  <c:v>209.65234375</c:v>
                </c:pt>
                <c:pt idx="568">
                  <c:v>209.69140625</c:v>
                </c:pt>
                <c:pt idx="569">
                  <c:v>209.65234375</c:v>
                </c:pt>
                <c:pt idx="570">
                  <c:v>209.65234375</c:v>
                </c:pt>
                <c:pt idx="571">
                  <c:v>209.65234375</c:v>
                </c:pt>
                <c:pt idx="572">
                  <c:v>209.6484375</c:v>
                </c:pt>
                <c:pt idx="573">
                  <c:v>209.68359375</c:v>
                </c:pt>
                <c:pt idx="574">
                  <c:v>209.62109375</c:v>
                </c:pt>
                <c:pt idx="575">
                  <c:v>209.6484375</c:v>
                </c:pt>
                <c:pt idx="576">
                  <c:v>209.6875</c:v>
                </c:pt>
                <c:pt idx="577">
                  <c:v>209.6484375</c:v>
                </c:pt>
                <c:pt idx="578">
                  <c:v>209.6484375</c:v>
                </c:pt>
                <c:pt idx="579">
                  <c:v>209.6875</c:v>
                </c:pt>
                <c:pt idx="580">
                  <c:v>209.62109375</c:v>
                </c:pt>
                <c:pt idx="581">
                  <c:v>209.69140625</c:v>
                </c:pt>
                <c:pt idx="582">
                  <c:v>209.65234375</c:v>
                </c:pt>
                <c:pt idx="583">
                  <c:v>209.65625</c:v>
                </c:pt>
                <c:pt idx="584">
                  <c:v>209.65625</c:v>
                </c:pt>
                <c:pt idx="585">
                  <c:v>209.625</c:v>
                </c:pt>
                <c:pt idx="586">
                  <c:v>209.6796875</c:v>
                </c:pt>
                <c:pt idx="587">
                  <c:v>209.6796875</c:v>
                </c:pt>
                <c:pt idx="588">
                  <c:v>209.6171875</c:v>
                </c:pt>
                <c:pt idx="589">
                  <c:v>209.6484375</c:v>
                </c:pt>
                <c:pt idx="590">
                  <c:v>209.6484375</c:v>
                </c:pt>
                <c:pt idx="591">
                  <c:v>209.65234375</c:v>
                </c:pt>
                <c:pt idx="592">
                  <c:v>209.65234375</c:v>
                </c:pt>
                <c:pt idx="593">
                  <c:v>209.62109375</c:v>
                </c:pt>
                <c:pt idx="594">
                  <c:v>209.65234375</c:v>
                </c:pt>
                <c:pt idx="595">
                  <c:v>209.65234375</c:v>
                </c:pt>
                <c:pt idx="596">
                  <c:v>209.68359375</c:v>
                </c:pt>
                <c:pt idx="597">
                  <c:v>209.6484375</c:v>
                </c:pt>
                <c:pt idx="598">
                  <c:v>209.6484375</c:v>
                </c:pt>
                <c:pt idx="599">
                  <c:v>209.6171875</c:v>
                </c:pt>
                <c:pt idx="600">
                  <c:v>209.64453125</c:v>
                </c:pt>
                <c:pt idx="601">
                  <c:v>209.64453125</c:v>
                </c:pt>
                <c:pt idx="602">
                  <c:v>209.6484375</c:v>
                </c:pt>
                <c:pt idx="603">
                  <c:v>209.6484375</c:v>
                </c:pt>
                <c:pt idx="604">
                  <c:v>209.6484375</c:v>
                </c:pt>
                <c:pt idx="605">
                  <c:v>209.69140625</c:v>
                </c:pt>
                <c:pt idx="606">
                  <c:v>209.67578125</c:v>
                </c:pt>
                <c:pt idx="607">
                  <c:v>209.71875</c:v>
                </c:pt>
                <c:pt idx="608">
                  <c:v>209.6953125</c:v>
                </c:pt>
                <c:pt idx="609">
                  <c:v>209.6484375</c:v>
                </c:pt>
                <c:pt idx="610">
                  <c:v>209.64453125</c:v>
                </c:pt>
                <c:pt idx="611">
                  <c:v>209.6875</c:v>
                </c:pt>
                <c:pt idx="612">
                  <c:v>209.64453125</c:v>
                </c:pt>
                <c:pt idx="613">
                  <c:v>209.68359375</c:v>
                </c:pt>
                <c:pt idx="614">
                  <c:v>209.64453125</c:v>
                </c:pt>
                <c:pt idx="615">
                  <c:v>209.64453125</c:v>
                </c:pt>
                <c:pt idx="616">
                  <c:v>209.64453125</c:v>
                </c:pt>
                <c:pt idx="617">
                  <c:v>209.77734375</c:v>
                </c:pt>
                <c:pt idx="618">
                  <c:v>209.7734375</c:v>
                </c:pt>
                <c:pt idx="619">
                  <c:v>209.64453125</c:v>
                </c:pt>
                <c:pt idx="620">
                  <c:v>209.64453125</c:v>
                </c:pt>
                <c:pt idx="621">
                  <c:v>209.69140625</c:v>
                </c:pt>
                <c:pt idx="622">
                  <c:v>209.6171875</c:v>
                </c:pt>
                <c:pt idx="623">
                  <c:v>209.6484375</c:v>
                </c:pt>
                <c:pt idx="624">
                  <c:v>209.71875</c:v>
                </c:pt>
                <c:pt idx="625">
                  <c:v>209.6171875</c:v>
                </c:pt>
                <c:pt idx="626">
                  <c:v>209.6484375</c:v>
                </c:pt>
                <c:pt idx="627">
                  <c:v>209.6484375</c:v>
                </c:pt>
                <c:pt idx="628">
                  <c:v>209.6171875</c:v>
                </c:pt>
                <c:pt idx="629">
                  <c:v>209.6484375</c:v>
                </c:pt>
                <c:pt idx="630">
                  <c:v>209.6484375</c:v>
                </c:pt>
                <c:pt idx="631">
                  <c:v>209.68359375</c:v>
                </c:pt>
                <c:pt idx="632">
                  <c:v>209.6796875</c:v>
                </c:pt>
                <c:pt idx="633">
                  <c:v>209.64453125</c:v>
                </c:pt>
                <c:pt idx="634">
                  <c:v>209.69140625</c:v>
                </c:pt>
                <c:pt idx="635">
                  <c:v>209.68359375</c:v>
                </c:pt>
                <c:pt idx="636">
                  <c:v>209.6484375</c:v>
                </c:pt>
                <c:pt idx="637">
                  <c:v>209.6484375</c:v>
                </c:pt>
                <c:pt idx="638">
                  <c:v>209.6171875</c:v>
                </c:pt>
                <c:pt idx="639">
                  <c:v>209.6953125</c:v>
                </c:pt>
                <c:pt idx="640">
                  <c:v>209.67578125</c:v>
                </c:pt>
                <c:pt idx="641">
                  <c:v>209.6484375</c:v>
                </c:pt>
                <c:pt idx="642">
                  <c:v>209.6484375</c:v>
                </c:pt>
                <c:pt idx="643">
                  <c:v>209.6484375</c:v>
                </c:pt>
                <c:pt idx="644">
                  <c:v>209.61328125</c:v>
                </c:pt>
                <c:pt idx="645">
                  <c:v>209.6875</c:v>
                </c:pt>
                <c:pt idx="646">
                  <c:v>209.64453125</c:v>
                </c:pt>
                <c:pt idx="647">
                  <c:v>209.69140625</c:v>
                </c:pt>
                <c:pt idx="648">
                  <c:v>209.6484375</c:v>
                </c:pt>
                <c:pt idx="649">
                  <c:v>209.6484375</c:v>
                </c:pt>
                <c:pt idx="650">
                  <c:v>209.640625</c:v>
                </c:pt>
                <c:pt idx="651">
                  <c:v>209.640625</c:v>
                </c:pt>
                <c:pt idx="652">
                  <c:v>209.68359375</c:v>
                </c:pt>
                <c:pt idx="653">
                  <c:v>209.6796875</c:v>
                </c:pt>
                <c:pt idx="654">
                  <c:v>209.64453125</c:v>
                </c:pt>
                <c:pt idx="655">
                  <c:v>209.6484375</c:v>
                </c:pt>
                <c:pt idx="656">
                  <c:v>209.6484375</c:v>
                </c:pt>
                <c:pt idx="657">
                  <c:v>209.6171875</c:v>
                </c:pt>
                <c:pt idx="658">
                  <c:v>209.6796875</c:v>
                </c:pt>
                <c:pt idx="659">
                  <c:v>209.64453125</c:v>
                </c:pt>
                <c:pt idx="660">
                  <c:v>209.64453125</c:v>
                </c:pt>
                <c:pt idx="661">
                  <c:v>209.64453125</c:v>
                </c:pt>
                <c:pt idx="662">
                  <c:v>209.6171875</c:v>
                </c:pt>
                <c:pt idx="663">
                  <c:v>209.6484375</c:v>
                </c:pt>
                <c:pt idx="664">
                  <c:v>209.67578125</c:v>
                </c:pt>
                <c:pt idx="665">
                  <c:v>209.67578125</c:v>
                </c:pt>
                <c:pt idx="666">
                  <c:v>209.6484375</c:v>
                </c:pt>
                <c:pt idx="667">
                  <c:v>209.6171875</c:v>
                </c:pt>
                <c:pt idx="668">
                  <c:v>209.6484375</c:v>
                </c:pt>
                <c:pt idx="669">
                  <c:v>209.6484375</c:v>
                </c:pt>
                <c:pt idx="670">
                  <c:v>209.62109375</c:v>
                </c:pt>
                <c:pt idx="671">
                  <c:v>209.6875</c:v>
                </c:pt>
                <c:pt idx="672">
                  <c:v>209.6484375</c:v>
                </c:pt>
                <c:pt idx="673">
                  <c:v>209.6484375</c:v>
                </c:pt>
                <c:pt idx="674">
                  <c:v>209.6484375</c:v>
                </c:pt>
                <c:pt idx="675">
                  <c:v>209.6484375</c:v>
                </c:pt>
                <c:pt idx="676">
                  <c:v>209.69140625</c:v>
                </c:pt>
                <c:pt idx="677">
                  <c:v>209.65234375</c:v>
                </c:pt>
                <c:pt idx="678">
                  <c:v>209.65234375</c:v>
                </c:pt>
                <c:pt idx="679">
                  <c:v>209.6953125</c:v>
                </c:pt>
                <c:pt idx="680">
                  <c:v>209.65234375</c:v>
                </c:pt>
                <c:pt idx="681">
                  <c:v>209.62109375</c:v>
                </c:pt>
                <c:pt idx="682">
                  <c:v>209.65234375</c:v>
                </c:pt>
                <c:pt idx="683">
                  <c:v>209.69140625</c:v>
                </c:pt>
                <c:pt idx="684">
                  <c:v>209.6484375</c:v>
                </c:pt>
                <c:pt idx="685">
                  <c:v>209.6484375</c:v>
                </c:pt>
                <c:pt idx="686">
                  <c:v>209.6171875</c:v>
                </c:pt>
                <c:pt idx="687">
                  <c:v>209.64453125</c:v>
                </c:pt>
                <c:pt idx="688">
                  <c:v>209.64453125</c:v>
                </c:pt>
                <c:pt idx="689">
                  <c:v>209.6953125</c:v>
                </c:pt>
                <c:pt idx="690">
                  <c:v>209.6484375</c:v>
                </c:pt>
                <c:pt idx="691">
                  <c:v>209.6484375</c:v>
                </c:pt>
                <c:pt idx="692">
                  <c:v>209.71875</c:v>
                </c:pt>
                <c:pt idx="693">
                  <c:v>209.67578125</c:v>
                </c:pt>
                <c:pt idx="694">
                  <c:v>272.21875</c:v>
                </c:pt>
                <c:pt idx="695">
                  <c:v>272.328125</c:v>
                </c:pt>
                <c:pt idx="696">
                  <c:v>272.48046875</c:v>
                </c:pt>
                <c:pt idx="697">
                  <c:v>272.41015625</c:v>
                </c:pt>
                <c:pt idx="698">
                  <c:v>270.828125</c:v>
                </c:pt>
                <c:pt idx="699">
                  <c:v>271.0078125</c:v>
                </c:pt>
                <c:pt idx="700">
                  <c:v>269.75390625</c:v>
                </c:pt>
                <c:pt idx="701">
                  <c:v>273.546875</c:v>
                </c:pt>
                <c:pt idx="702">
                  <c:v>272.11328125</c:v>
                </c:pt>
                <c:pt idx="703">
                  <c:v>270.59765625</c:v>
                </c:pt>
                <c:pt idx="704">
                  <c:v>270.42578125</c:v>
                </c:pt>
                <c:pt idx="705">
                  <c:v>270.7421875</c:v>
                </c:pt>
                <c:pt idx="706">
                  <c:v>270.671875</c:v>
                </c:pt>
                <c:pt idx="707">
                  <c:v>270.5859375</c:v>
                </c:pt>
                <c:pt idx="708">
                  <c:v>270.5234375</c:v>
                </c:pt>
                <c:pt idx="709">
                  <c:v>271.05078125</c:v>
                </c:pt>
                <c:pt idx="710">
                  <c:v>210.1171875</c:v>
                </c:pt>
                <c:pt idx="711">
                  <c:v>210.125</c:v>
                </c:pt>
                <c:pt idx="712">
                  <c:v>210.125</c:v>
                </c:pt>
                <c:pt idx="713">
                  <c:v>210.125</c:v>
                </c:pt>
                <c:pt idx="714">
                  <c:v>210.0859375</c:v>
                </c:pt>
                <c:pt idx="715">
                  <c:v>210.1171875</c:v>
                </c:pt>
                <c:pt idx="716">
                  <c:v>210.1171875</c:v>
                </c:pt>
                <c:pt idx="717">
                  <c:v>210.08203125</c:v>
                </c:pt>
                <c:pt idx="718">
                  <c:v>210.1484375</c:v>
                </c:pt>
                <c:pt idx="719">
                  <c:v>210.1484375</c:v>
                </c:pt>
                <c:pt idx="720">
                  <c:v>210.11328125</c:v>
                </c:pt>
                <c:pt idx="721">
                  <c:v>210.11328125</c:v>
                </c:pt>
                <c:pt idx="722">
                  <c:v>210.11328125</c:v>
                </c:pt>
                <c:pt idx="723">
                  <c:v>211.62109375</c:v>
                </c:pt>
                <c:pt idx="724">
                  <c:v>210.12109375</c:v>
                </c:pt>
                <c:pt idx="725">
                  <c:v>210.08984375</c:v>
                </c:pt>
                <c:pt idx="726">
                  <c:v>210.16796875</c:v>
                </c:pt>
                <c:pt idx="727">
                  <c:v>210.1640625</c:v>
                </c:pt>
                <c:pt idx="728">
                  <c:v>210.08203125</c:v>
                </c:pt>
                <c:pt idx="729">
                  <c:v>210.109375</c:v>
                </c:pt>
                <c:pt idx="730">
                  <c:v>210.140625</c:v>
                </c:pt>
                <c:pt idx="731">
                  <c:v>210.18359375</c:v>
                </c:pt>
                <c:pt idx="732">
                  <c:v>210.1171875</c:v>
                </c:pt>
                <c:pt idx="733">
                  <c:v>210.1171875</c:v>
                </c:pt>
                <c:pt idx="734">
                  <c:v>210.16015625</c:v>
                </c:pt>
                <c:pt idx="735">
                  <c:v>210.1171875</c:v>
                </c:pt>
                <c:pt idx="736">
                  <c:v>210.08984375</c:v>
                </c:pt>
                <c:pt idx="737">
                  <c:v>210.1171875</c:v>
                </c:pt>
                <c:pt idx="738">
                  <c:v>210.15625</c:v>
                </c:pt>
                <c:pt idx="739">
                  <c:v>210.16015625</c:v>
                </c:pt>
                <c:pt idx="740">
                  <c:v>210.15234375</c:v>
                </c:pt>
                <c:pt idx="741">
                  <c:v>210.28125</c:v>
                </c:pt>
                <c:pt idx="742">
                  <c:v>210.25</c:v>
                </c:pt>
                <c:pt idx="743">
                  <c:v>210.12109375</c:v>
                </c:pt>
                <c:pt idx="744">
                  <c:v>210.0859375</c:v>
                </c:pt>
                <c:pt idx="745">
                  <c:v>210.0859375</c:v>
                </c:pt>
                <c:pt idx="746">
                  <c:v>210.11328125</c:v>
                </c:pt>
                <c:pt idx="747">
                  <c:v>210.11328125</c:v>
                </c:pt>
                <c:pt idx="748">
                  <c:v>210.11328125</c:v>
                </c:pt>
                <c:pt idx="749">
                  <c:v>210.1171875</c:v>
                </c:pt>
                <c:pt idx="750">
                  <c:v>211.63671875</c:v>
                </c:pt>
                <c:pt idx="751">
                  <c:v>210.109375</c:v>
                </c:pt>
                <c:pt idx="752">
                  <c:v>210.1796875</c:v>
                </c:pt>
                <c:pt idx="753">
                  <c:v>210.13671875</c:v>
                </c:pt>
                <c:pt idx="754">
                  <c:v>210.09765625</c:v>
                </c:pt>
                <c:pt idx="755">
                  <c:v>210.12890625</c:v>
                </c:pt>
                <c:pt idx="756">
                  <c:v>210.12890625</c:v>
                </c:pt>
                <c:pt idx="757">
                  <c:v>210.1328125</c:v>
                </c:pt>
                <c:pt idx="758">
                  <c:v>210.1328125</c:v>
                </c:pt>
                <c:pt idx="759">
                  <c:v>210.1015625</c:v>
                </c:pt>
                <c:pt idx="760">
                  <c:v>210.12890625</c:v>
                </c:pt>
                <c:pt idx="761">
                  <c:v>210.171875</c:v>
                </c:pt>
                <c:pt idx="762">
                  <c:v>210.1171875</c:v>
                </c:pt>
                <c:pt idx="763">
                  <c:v>210.1171875</c:v>
                </c:pt>
                <c:pt idx="764">
                  <c:v>210.1171875</c:v>
                </c:pt>
                <c:pt idx="765">
                  <c:v>210.12109375</c:v>
                </c:pt>
                <c:pt idx="766">
                  <c:v>210.1640625</c:v>
                </c:pt>
                <c:pt idx="767">
                  <c:v>210.12109375</c:v>
                </c:pt>
                <c:pt idx="768">
                  <c:v>210.16015625</c:v>
                </c:pt>
                <c:pt idx="769">
                  <c:v>210.1640625</c:v>
                </c:pt>
                <c:pt idx="770">
                  <c:v>210.12109375</c:v>
                </c:pt>
                <c:pt idx="771">
                  <c:v>210.1640625</c:v>
                </c:pt>
                <c:pt idx="772">
                  <c:v>210.125</c:v>
                </c:pt>
                <c:pt idx="773">
                  <c:v>210.125</c:v>
                </c:pt>
                <c:pt idx="774">
                  <c:v>210.12890625</c:v>
                </c:pt>
                <c:pt idx="775">
                  <c:v>210.12890625</c:v>
                </c:pt>
                <c:pt idx="776">
                  <c:v>210.09765625</c:v>
                </c:pt>
                <c:pt idx="777">
                  <c:v>210.125</c:v>
                </c:pt>
                <c:pt idx="778">
                  <c:v>210.125</c:v>
                </c:pt>
                <c:pt idx="779">
                  <c:v>210.15625</c:v>
                </c:pt>
                <c:pt idx="780">
                  <c:v>210.1484375</c:v>
                </c:pt>
                <c:pt idx="781">
                  <c:v>210.1484375</c:v>
                </c:pt>
                <c:pt idx="782">
                  <c:v>210.12109375</c:v>
                </c:pt>
                <c:pt idx="783">
                  <c:v>210.12109375</c:v>
                </c:pt>
                <c:pt idx="784">
                  <c:v>210.09375</c:v>
                </c:pt>
                <c:pt idx="785">
                  <c:v>210.171875</c:v>
                </c:pt>
                <c:pt idx="786">
                  <c:v>210.12890625</c:v>
                </c:pt>
                <c:pt idx="787">
                  <c:v>210.125</c:v>
                </c:pt>
                <c:pt idx="788">
                  <c:v>210.125</c:v>
                </c:pt>
                <c:pt idx="789">
                  <c:v>210.125</c:v>
                </c:pt>
                <c:pt idx="790">
                  <c:v>210.1171875</c:v>
                </c:pt>
                <c:pt idx="791">
                  <c:v>210.1171875</c:v>
                </c:pt>
                <c:pt idx="792">
                  <c:v>210.12109375</c:v>
                </c:pt>
                <c:pt idx="793">
                  <c:v>210.12109375</c:v>
                </c:pt>
                <c:pt idx="794">
                  <c:v>210.1875</c:v>
                </c:pt>
                <c:pt idx="795">
                  <c:v>211.66015625</c:v>
                </c:pt>
                <c:pt idx="796">
                  <c:v>211.765625</c:v>
                </c:pt>
                <c:pt idx="797">
                  <c:v>210.51953125</c:v>
                </c:pt>
                <c:pt idx="798">
                  <c:v>210.21875</c:v>
                </c:pt>
                <c:pt idx="799">
                  <c:v>210.1171875</c:v>
                </c:pt>
                <c:pt idx="800">
                  <c:v>210.14453125</c:v>
                </c:pt>
                <c:pt idx="801">
                  <c:v>210.14453125</c:v>
                </c:pt>
                <c:pt idx="802">
                  <c:v>210.140625</c:v>
                </c:pt>
                <c:pt idx="803">
                  <c:v>210.18359375</c:v>
                </c:pt>
                <c:pt idx="804">
                  <c:v>210.11328125</c:v>
                </c:pt>
                <c:pt idx="805">
                  <c:v>210.18359375</c:v>
                </c:pt>
                <c:pt idx="806">
                  <c:v>210.125</c:v>
                </c:pt>
                <c:pt idx="807">
                  <c:v>210.09765625</c:v>
                </c:pt>
                <c:pt idx="808">
                  <c:v>210.1640625</c:v>
                </c:pt>
                <c:pt idx="809">
                  <c:v>210.16015625</c:v>
                </c:pt>
                <c:pt idx="810">
                  <c:v>210.12890625</c:v>
                </c:pt>
                <c:pt idx="811">
                  <c:v>210.12890625</c:v>
                </c:pt>
                <c:pt idx="812">
                  <c:v>210.16796875</c:v>
                </c:pt>
                <c:pt idx="813">
                  <c:v>210.125</c:v>
                </c:pt>
                <c:pt idx="814">
                  <c:v>210.125</c:v>
                </c:pt>
                <c:pt idx="815">
                  <c:v>210.1640625</c:v>
                </c:pt>
                <c:pt idx="816">
                  <c:v>210.125</c:v>
                </c:pt>
                <c:pt idx="817">
                  <c:v>210.125</c:v>
                </c:pt>
                <c:pt idx="818">
                  <c:v>210.1328125</c:v>
                </c:pt>
                <c:pt idx="819">
                  <c:v>210.20703125</c:v>
                </c:pt>
                <c:pt idx="820">
                  <c:v>210.12890625</c:v>
                </c:pt>
                <c:pt idx="821">
                  <c:v>210.203125</c:v>
                </c:pt>
                <c:pt idx="822">
                  <c:v>210.12890625</c:v>
                </c:pt>
                <c:pt idx="823">
                  <c:v>210.171875</c:v>
                </c:pt>
                <c:pt idx="824">
                  <c:v>210.16796875</c:v>
                </c:pt>
                <c:pt idx="825">
                  <c:v>210.16796875</c:v>
                </c:pt>
                <c:pt idx="826">
                  <c:v>210.12890625</c:v>
                </c:pt>
                <c:pt idx="827">
                  <c:v>210.12890625</c:v>
                </c:pt>
                <c:pt idx="828">
                  <c:v>210.125</c:v>
                </c:pt>
                <c:pt idx="829">
                  <c:v>210.125</c:v>
                </c:pt>
                <c:pt idx="830">
                  <c:v>210.09375</c:v>
                </c:pt>
                <c:pt idx="831">
                  <c:v>210.12109375</c:v>
                </c:pt>
                <c:pt idx="832">
                  <c:v>210.12109375</c:v>
                </c:pt>
                <c:pt idx="833">
                  <c:v>210.16015625</c:v>
                </c:pt>
                <c:pt idx="834">
                  <c:v>210.16015625</c:v>
                </c:pt>
                <c:pt idx="835">
                  <c:v>210.12109375</c:v>
                </c:pt>
                <c:pt idx="836">
                  <c:v>210.125</c:v>
                </c:pt>
                <c:pt idx="837">
                  <c:v>210.125</c:v>
                </c:pt>
                <c:pt idx="838">
                  <c:v>210.12890625</c:v>
                </c:pt>
                <c:pt idx="839">
                  <c:v>210.12890625</c:v>
                </c:pt>
                <c:pt idx="840">
                  <c:v>210.09765625</c:v>
                </c:pt>
                <c:pt idx="841">
                  <c:v>210.12890625</c:v>
                </c:pt>
                <c:pt idx="842">
                  <c:v>210.12890625</c:v>
                </c:pt>
                <c:pt idx="843">
                  <c:v>210.16015625</c:v>
                </c:pt>
                <c:pt idx="844">
                  <c:v>210.1953125</c:v>
                </c:pt>
                <c:pt idx="845">
                  <c:v>210.15234375</c:v>
                </c:pt>
                <c:pt idx="846">
                  <c:v>210.1484375</c:v>
                </c:pt>
                <c:pt idx="847">
                  <c:v>210.19140625</c:v>
                </c:pt>
                <c:pt idx="848">
                  <c:v>210.22265625</c:v>
                </c:pt>
                <c:pt idx="849">
                  <c:v>210.18359375</c:v>
                </c:pt>
                <c:pt idx="850">
                  <c:v>210.12890625</c:v>
                </c:pt>
                <c:pt idx="851">
                  <c:v>210.15625</c:v>
                </c:pt>
                <c:pt idx="852">
                  <c:v>210.125</c:v>
                </c:pt>
                <c:pt idx="853">
                  <c:v>210.09375</c:v>
                </c:pt>
                <c:pt idx="854">
                  <c:v>210.12109375</c:v>
                </c:pt>
                <c:pt idx="855">
                  <c:v>210.12109375</c:v>
                </c:pt>
                <c:pt idx="856">
                  <c:v>210.09375</c:v>
                </c:pt>
                <c:pt idx="857">
                  <c:v>210.125</c:v>
                </c:pt>
                <c:pt idx="858">
                  <c:v>210.125</c:v>
                </c:pt>
                <c:pt idx="859">
                  <c:v>210.125</c:v>
                </c:pt>
                <c:pt idx="860">
                  <c:v>210.125</c:v>
                </c:pt>
                <c:pt idx="861">
                  <c:v>210.140625</c:v>
                </c:pt>
                <c:pt idx="862">
                  <c:v>210.12890625</c:v>
                </c:pt>
                <c:pt idx="863">
                  <c:v>210.171875</c:v>
                </c:pt>
                <c:pt idx="864">
                  <c:v>210.125</c:v>
                </c:pt>
                <c:pt idx="865">
                  <c:v>210.125</c:v>
                </c:pt>
                <c:pt idx="866">
                  <c:v>210.125</c:v>
                </c:pt>
                <c:pt idx="867">
                  <c:v>210.125</c:v>
                </c:pt>
                <c:pt idx="868">
                  <c:v>210.125</c:v>
                </c:pt>
                <c:pt idx="869">
                  <c:v>210.125</c:v>
                </c:pt>
                <c:pt idx="870">
                  <c:v>210.16796875</c:v>
                </c:pt>
                <c:pt idx="871">
                  <c:v>210.12890625</c:v>
                </c:pt>
                <c:pt idx="872">
                  <c:v>210.20703125</c:v>
                </c:pt>
                <c:pt idx="873">
                  <c:v>210.16015625</c:v>
                </c:pt>
                <c:pt idx="874">
                  <c:v>210.1796875</c:v>
                </c:pt>
                <c:pt idx="875">
                  <c:v>210.12890625</c:v>
                </c:pt>
                <c:pt idx="876">
                  <c:v>210.17578125</c:v>
                </c:pt>
                <c:pt idx="877">
                  <c:v>210.09765625</c:v>
                </c:pt>
                <c:pt idx="878">
                  <c:v>210.15625</c:v>
                </c:pt>
                <c:pt idx="879">
                  <c:v>210.19921875</c:v>
                </c:pt>
                <c:pt idx="880">
                  <c:v>210.12890625</c:v>
                </c:pt>
                <c:pt idx="881">
                  <c:v>210.12890625</c:v>
                </c:pt>
                <c:pt idx="882">
                  <c:v>210.1015625</c:v>
                </c:pt>
                <c:pt idx="883">
                  <c:v>210.125</c:v>
                </c:pt>
                <c:pt idx="884">
                  <c:v>210.125</c:v>
                </c:pt>
                <c:pt idx="885">
                  <c:v>210.16796875</c:v>
                </c:pt>
                <c:pt idx="886">
                  <c:v>210.19140625</c:v>
                </c:pt>
                <c:pt idx="887">
                  <c:v>210.1484375</c:v>
                </c:pt>
                <c:pt idx="888">
                  <c:v>210.1640625</c:v>
                </c:pt>
                <c:pt idx="889">
                  <c:v>210.12109375</c:v>
                </c:pt>
                <c:pt idx="890">
                  <c:v>210.12109375</c:v>
                </c:pt>
                <c:pt idx="891">
                  <c:v>210.15234375</c:v>
                </c:pt>
                <c:pt idx="892">
                  <c:v>210.1640625</c:v>
                </c:pt>
                <c:pt idx="893">
                  <c:v>210.125</c:v>
                </c:pt>
                <c:pt idx="894">
                  <c:v>210.15234375</c:v>
                </c:pt>
                <c:pt idx="895">
                  <c:v>210.19140625</c:v>
                </c:pt>
                <c:pt idx="896">
                  <c:v>210.15234375</c:v>
                </c:pt>
                <c:pt idx="897">
                  <c:v>210.15234375</c:v>
                </c:pt>
                <c:pt idx="898">
                  <c:v>210.09765625</c:v>
                </c:pt>
                <c:pt idx="899">
                  <c:v>210.12109375</c:v>
                </c:pt>
                <c:pt idx="900">
                  <c:v>210.1484375</c:v>
                </c:pt>
                <c:pt idx="901">
                  <c:v>210.1484375</c:v>
                </c:pt>
                <c:pt idx="902">
                  <c:v>210.16015625</c:v>
                </c:pt>
                <c:pt idx="903">
                  <c:v>210.125</c:v>
                </c:pt>
                <c:pt idx="904">
                  <c:v>210.12890625</c:v>
                </c:pt>
                <c:pt idx="905">
                  <c:v>210.12890625</c:v>
                </c:pt>
                <c:pt idx="906">
                  <c:v>210.16796875</c:v>
                </c:pt>
                <c:pt idx="907">
                  <c:v>210.12890625</c:v>
                </c:pt>
                <c:pt idx="908">
                  <c:v>210.12890625</c:v>
                </c:pt>
                <c:pt idx="909">
                  <c:v>210.17578125</c:v>
                </c:pt>
                <c:pt idx="910">
                  <c:v>210.1328125</c:v>
                </c:pt>
                <c:pt idx="911">
                  <c:v>210.1328125</c:v>
                </c:pt>
                <c:pt idx="912">
                  <c:v>210.17578125</c:v>
                </c:pt>
                <c:pt idx="913">
                  <c:v>210.13671875</c:v>
                </c:pt>
                <c:pt idx="914">
                  <c:v>210.1640625</c:v>
                </c:pt>
                <c:pt idx="915">
                  <c:v>210.15625</c:v>
                </c:pt>
                <c:pt idx="916">
                  <c:v>210.12890625</c:v>
                </c:pt>
                <c:pt idx="917">
                  <c:v>210.125</c:v>
                </c:pt>
                <c:pt idx="918">
                  <c:v>210.16796875</c:v>
                </c:pt>
                <c:pt idx="919">
                  <c:v>210.1640625</c:v>
                </c:pt>
                <c:pt idx="920">
                  <c:v>210.12890625</c:v>
                </c:pt>
                <c:pt idx="921">
                  <c:v>210.12890625</c:v>
                </c:pt>
                <c:pt idx="922">
                  <c:v>210.1953125</c:v>
                </c:pt>
                <c:pt idx="923">
                  <c:v>210.16015625</c:v>
                </c:pt>
                <c:pt idx="924">
                  <c:v>210.16015625</c:v>
                </c:pt>
                <c:pt idx="925">
                  <c:v>210.16015625</c:v>
                </c:pt>
                <c:pt idx="926">
                  <c:v>210.1328125</c:v>
                </c:pt>
                <c:pt idx="927">
                  <c:v>210.1328125</c:v>
                </c:pt>
                <c:pt idx="928">
                  <c:v>210.19921875</c:v>
                </c:pt>
                <c:pt idx="929">
                  <c:v>210.16015625</c:v>
                </c:pt>
                <c:pt idx="930">
                  <c:v>210.20703125</c:v>
                </c:pt>
                <c:pt idx="931">
                  <c:v>210.1640625</c:v>
                </c:pt>
                <c:pt idx="932">
                  <c:v>210.13671875</c:v>
                </c:pt>
                <c:pt idx="933">
                  <c:v>210.13671875</c:v>
                </c:pt>
                <c:pt idx="934">
                  <c:v>210.13671875</c:v>
                </c:pt>
                <c:pt idx="935">
                  <c:v>210.1796875</c:v>
                </c:pt>
                <c:pt idx="936">
                  <c:v>210.1796875</c:v>
                </c:pt>
                <c:pt idx="937">
                  <c:v>210.10546875</c:v>
                </c:pt>
                <c:pt idx="938">
                  <c:v>210.1328125</c:v>
                </c:pt>
                <c:pt idx="939">
                  <c:v>210.1328125</c:v>
                </c:pt>
                <c:pt idx="940">
                  <c:v>210.1484375</c:v>
                </c:pt>
                <c:pt idx="941">
                  <c:v>210.13671875</c:v>
                </c:pt>
                <c:pt idx="942">
                  <c:v>210.13671875</c:v>
                </c:pt>
                <c:pt idx="943">
                  <c:v>210.109375</c:v>
                </c:pt>
                <c:pt idx="944">
                  <c:v>210.140625</c:v>
                </c:pt>
                <c:pt idx="945">
                  <c:v>210.140625</c:v>
                </c:pt>
                <c:pt idx="946">
                  <c:v>210.10546875</c:v>
                </c:pt>
                <c:pt idx="947">
                  <c:v>210.13671875</c:v>
                </c:pt>
                <c:pt idx="948">
                  <c:v>210.13671875</c:v>
                </c:pt>
                <c:pt idx="949">
                  <c:v>210.1328125</c:v>
                </c:pt>
                <c:pt idx="950">
                  <c:v>210.17578125</c:v>
                </c:pt>
                <c:pt idx="951">
                  <c:v>210.10546875</c:v>
                </c:pt>
                <c:pt idx="952">
                  <c:v>210.20703125</c:v>
                </c:pt>
                <c:pt idx="953">
                  <c:v>210.1640625</c:v>
                </c:pt>
                <c:pt idx="954">
                  <c:v>210.1328125</c:v>
                </c:pt>
                <c:pt idx="955">
                  <c:v>210.1328125</c:v>
                </c:pt>
                <c:pt idx="956">
                  <c:v>210.1328125</c:v>
                </c:pt>
                <c:pt idx="957">
                  <c:v>210.17578125</c:v>
                </c:pt>
                <c:pt idx="958">
                  <c:v>210.10546875</c:v>
                </c:pt>
                <c:pt idx="959">
                  <c:v>210.13671875</c:v>
                </c:pt>
                <c:pt idx="960">
                  <c:v>210.13671875</c:v>
                </c:pt>
                <c:pt idx="961">
                  <c:v>210.13671875</c:v>
                </c:pt>
                <c:pt idx="962">
                  <c:v>210.13671875</c:v>
                </c:pt>
                <c:pt idx="963">
                  <c:v>210.17578125</c:v>
                </c:pt>
                <c:pt idx="964">
                  <c:v>210.1796875</c:v>
                </c:pt>
                <c:pt idx="965">
                  <c:v>210.13671875</c:v>
                </c:pt>
                <c:pt idx="966">
                  <c:v>210.13671875</c:v>
                </c:pt>
                <c:pt idx="967">
                  <c:v>210.1796875</c:v>
                </c:pt>
                <c:pt idx="968">
                  <c:v>210.18359375</c:v>
                </c:pt>
                <c:pt idx="969">
                  <c:v>210.13671875</c:v>
                </c:pt>
                <c:pt idx="970">
                  <c:v>210.10546875</c:v>
                </c:pt>
                <c:pt idx="971">
                  <c:v>210.13671875</c:v>
                </c:pt>
                <c:pt idx="972">
                  <c:v>210.1796875</c:v>
                </c:pt>
                <c:pt idx="973">
                  <c:v>210.13671875</c:v>
                </c:pt>
                <c:pt idx="974">
                  <c:v>210.13671875</c:v>
                </c:pt>
                <c:pt idx="975">
                  <c:v>210.13671875</c:v>
                </c:pt>
                <c:pt idx="976">
                  <c:v>210.10546875</c:v>
                </c:pt>
                <c:pt idx="977">
                  <c:v>210.13671875</c:v>
                </c:pt>
                <c:pt idx="978">
                  <c:v>210.1640625</c:v>
                </c:pt>
                <c:pt idx="979">
                  <c:v>210.1328125</c:v>
                </c:pt>
                <c:pt idx="980">
                  <c:v>210.1953125</c:v>
                </c:pt>
                <c:pt idx="981">
                  <c:v>210.1953125</c:v>
                </c:pt>
                <c:pt idx="982">
                  <c:v>210.19921875</c:v>
                </c:pt>
                <c:pt idx="983">
                  <c:v>210.1640625</c:v>
                </c:pt>
                <c:pt idx="984">
                  <c:v>210.1015625</c:v>
                </c:pt>
                <c:pt idx="985">
                  <c:v>210.12890625</c:v>
                </c:pt>
                <c:pt idx="986">
                  <c:v>210.17578125</c:v>
                </c:pt>
                <c:pt idx="987">
                  <c:v>210.1015625</c:v>
                </c:pt>
                <c:pt idx="988">
                  <c:v>210.1328125</c:v>
                </c:pt>
                <c:pt idx="989">
                  <c:v>210.16796875</c:v>
                </c:pt>
                <c:pt idx="990">
                  <c:v>210.13671875</c:v>
                </c:pt>
                <c:pt idx="991">
                  <c:v>210.13671875</c:v>
                </c:pt>
                <c:pt idx="992">
                  <c:v>210.1328125</c:v>
                </c:pt>
                <c:pt idx="993">
                  <c:v>210.1640625</c:v>
                </c:pt>
                <c:pt idx="994">
                  <c:v>210.13671875</c:v>
                </c:pt>
                <c:pt idx="995">
                  <c:v>210.1328125</c:v>
                </c:pt>
                <c:pt idx="996">
                  <c:v>210.1328125</c:v>
                </c:pt>
                <c:pt idx="997">
                  <c:v>210.1328125</c:v>
                </c:pt>
                <c:pt idx="998">
                  <c:v>210.17578125</c:v>
                </c:pt>
                <c:pt idx="999">
                  <c:v>210.1328125</c:v>
                </c:pt>
                <c:pt idx="1000">
                  <c:v>210.13671875</c:v>
                </c:pt>
                <c:pt idx="1001">
                  <c:v>210.13671875</c:v>
                </c:pt>
                <c:pt idx="1002">
                  <c:v>210.13671875</c:v>
                </c:pt>
                <c:pt idx="1003">
                  <c:v>210.1328125</c:v>
                </c:pt>
                <c:pt idx="1004">
                  <c:v>210.1328125</c:v>
                </c:pt>
                <c:pt idx="1005">
                  <c:v>210.12890625</c:v>
                </c:pt>
                <c:pt idx="1006">
                  <c:v>210.16015625</c:v>
                </c:pt>
                <c:pt idx="1007">
                  <c:v>210.16015625</c:v>
                </c:pt>
                <c:pt idx="1008">
                  <c:v>210.20703125</c:v>
                </c:pt>
                <c:pt idx="1009">
                  <c:v>210.1640625</c:v>
                </c:pt>
                <c:pt idx="1010">
                  <c:v>210.1796875</c:v>
                </c:pt>
                <c:pt idx="1011">
                  <c:v>210.17578125</c:v>
                </c:pt>
                <c:pt idx="1012">
                  <c:v>210.13671875</c:v>
                </c:pt>
                <c:pt idx="1013">
                  <c:v>210.13671875</c:v>
                </c:pt>
                <c:pt idx="1014">
                  <c:v>210.13671875</c:v>
                </c:pt>
                <c:pt idx="1015">
                  <c:v>210.13671875</c:v>
                </c:pt>
                <c:pt idx="1016">
                  <c:v>210.20703125</c:v>
                </c:pt>
                <c:pt idx="1017">
                  <c:v>210.16796875</c:v>
                </c:pt>
                <c:pt idx="1018">
                  <c:v>210.16796875</c:v>
                </c:pt>
                <c:pt idx="1019">
                  <c:v>210.1640625</c:v>
                </c:pt>
                <c:pt idx="1020">
                  <c:v>210.1328125</c:v>
                </c:pt>
                <c:pt idx="1021">
                  <c:v>210.12890625</c:v>
                </c:pt>
                <c:pt idx="1022">
                  <c:v>210.12890625</c:v>
                </c:pt>
                <c:pt idx="1023">
                  <c:v>210.12890625</c:v>
                </c:pt>
                <c:pt idx="1024">
                  <c:v>210.13671875</c:v>
                </c:pt>
                <c:pt idx="1025">
                  <c:v>210.13671875</c:v>
                </c:pt>
                <c:pt idx="1026">
                  <c:v>210.16015625</c:v>
                </c:pt>
                <c:pt idx="1027">
                  <c:v>210.16015625</c:v>
                </c:pt>
                <c:pt idx="1028">
                  <c:v>210.1328125</c:v>
                </c:pt>
                <c:pt idx="1029">
                  <c:v>210.12109375</c:v>
                </c:pt>
                <c:pt idx="1030">
                  <c:v>210.2578125</c:v>
                </c:pt>
                <c:pt idx="1031">
                  <c:v>210.12109375</c:v>
                </c:pt>
                <c:pt idx="1032">
                  <c:v>210.1640625</c:v>
                </c:pt>
                <c:pt idx="1033">
                  <c:v>210.12109375</c:v>
                </c:pt>
                <c:pt idx="1034">
                  <c:v>210.12890625</c:v>
                </c:pt>
                <c:pt idx="1035">
                  <c:v>210.12890625</c:v>
                </c:pt>
                <c:pt idx="1036">
                  <c:v>210.171875</c:v>
                </c:pt>
                <c:pt idx="1037">
                  <c:v>210.125</c:v>
                </c:pt>
                <c:pt idx="1038">
                  <c:v>210.125</c:v>
                </c:pt>
                <c:pt idx="1039">
                  <c:v>210.125</c:v>
                </c:pt>
                <c:pt idx="1040">
                  <c:v>210.125</c:v>
                </c:pt>
                <c:pt idx="1041">
                  <c:v>210.140625</c:v>
                </c:pt>
                <c:pt idx="1042">
                  <c:v>210.1640625</c:v>
                </c:pt>
                <c:pt idx="1043">
                  <c:v>210.203125</c:v>
                </c:pt>
                <c:pt idx="1044">
                  <c:v>210.1328125</c:v>
                </c:pt>
                <c:pt idx="1045">
                  <c:v>210.1328125</c:v>
                </c:pt>
                <c:pt idx="1046">
                  <c:v>210.1328125</c:v>
                </c:pt>
                <c:pt idx="1047">
                  <c:v>210.09765625</c:v>
                </c:pt>
                <c:pt idx="1048">
                  <c:v>210.12890625</c:v>
                </c:pt>
                <c:pt idx="1049">
                  <c:v>210.12890625</c:v>
                </c:pt>
                <c:pt idx="1050">
                  <c:v>210.1015625</c:v>
                </c:pt>
                <c:pt idx="1051">
                  <c:v>210.1328125</c:v>
                </c:pt>
                <c:pt idx="1052">
                  <c:v>210.1796875</c:v>
                </c:pt>
                <c:pt idx="1053">
                  <c:v>210.12890625</c:v>
                </c:pt>
                <c:pt idx="1054">
                  <c:v>210.12890625</c:v>
                </c:pt>
                <c:pt idx="1055">
                  <c:v>210.09765625</c:v>
                </c:pt>
                <c:pt idx="1056">
                  <c:v>210.16015625</c:v>
                </c:pt>
                <c:pt idx="1057">
                  <c:v>210.19921875</c:v>
                </c:pt>
                <c:pt idx="1058">
                  <c:v>210.140625</c:v>
                </c:pt>
                <c:pt idx="1059">
                  <c:v>210.140625</c:v>
                </c:pt>
                <c:pt idx="1060">
                  <c:v>210.109375</c:v>
                </c:pt>
                <c:pt idx="1061">
                  <c:v>210.109375</c:v>
                </c:pt>
                <c:pt idx="1062">
                  <c:v>210.18359375</c:v>
                </c:pt>
                <c:pt idx="1063">
                  <c:v>210.18359375</c:v>
                </c:pt>
                <c:pt idx="1064">
                  <c:v>210.109375</c:v>
                </c:pt>
                <c:pt idx="1065">
                  <c:v>210.13671875</c:v>
                </c:pt>
                <c:pt idx="1066">
                  <c:v>210.13671875</c:v>
                </c:pt>
                <c:pt idx="1067">
                  <c:v>210.10546875</c:v>
                </c:pt>
                <c:pt idx="1068">
                  <c:v>210.1640625</c:v>
                </c:pt>
                <c:pt idx="1069">
                  <c:v>210.1640625</c:v>
                </c:pt>
                <c:pt idx="1070">
                  <c:v>210.13671875</c:v>
                </c:pt>
                <c:pt idx="1071">
                  <c:v>210.13671875</c:v>
                </c:pt>
                <c:pt idx="1072">
                  <c:v>210.10546875</c:v>
                </c:pt>
                <c:pt idx="1073">
                  <c:v>210.13671875</c:v>
                </c:pt>
                <c:pt idx="1074">
                  <c:v>210.1796875</c:v>
                </c:pt>
                <c:pt idx="1075">
                  <c:v>210.13671875</c:v>
                </c:pt>
                <c:pt idx="1076">
                  <c:v>210.17578125</c:v>
                </c:pt>
                <c:pt idx="1077">
                  <c:v>210.10546875</c:v>
                </c:pt>
                <c:pt idx="1078">
                  <c:v>210.171875</c:v>
                </c:pt>
                <c:pt idx="1079">
                  <c:v>210.171875</c:v>
                </c:pt>
                <c:pt idx="1080">
                  <c:v>210.13671875</c:v>
                </c:pt>
                <c:pt idx="1081">
                  <c:v>210.13671875</c:v>
                </c:pt>
                <c:pt idx="1082">
                  <c:v>210.1328125</c:v>
                </c:pt>
                <c:pt idx="1083">
                  <c:v>210.203125</c:v>
                </c:pt>
                <c:pt idx="1084">
                  <c:v>210.1640625</c:v>
                </c:pt>
                <c:pt idx="1085">
                  <c:v>210.1328125</c:v>
                </c:pt>
                <c:pt idx="1086">
                  <c:v>210.1640625</c:v>
                </c:pt>
                <c:pt idx="1087">
                  <c:v>210.1640625</c:v>
                </c:pt>
                <c:pt idx="1088">
                  <c:v>210.12890625</c:v>
                </c:pt>
                <c:pt idx="1089">
                  <c:v>210.171875</c:v>
                </c:pt>
                <c:pt idx="1090">
                  <c:v>210.12890625</c:v>
                </c:pt>
                <c:pt idx="1091">
                  <c:v>210.12890625</c:v>
                </c:pt>
                <c:pt idx="1092">
                  <c:v>210.12890625</c:v>
                </c:pt>
                <c:pt idx="1093">
                  <c:v>210.12890625</c:v>
                </c:pt>
                <c:pt idx="1094">
                  <c:v>210.12890625</c:v>
                </c:pt>
                <c:pt idx="1095">
                  <c:v>210.09765625</c:v>
                </c:pt>
                <c:pt idx="1096">
                  <c:v>210.15625</c:v>
                </c:pt>
                <c:pt idx="1097">
                  <c:v>210.15625</c:v>
                </c:pt>
                <c:pt idx="1098">
                  <c:v>210.1328125</c:v>
                </c:pt>
                <c:pt idx="1099">
                  <c:v>210.171875</c:v>
                </c:pt>
                <c:pt idx="1100">
                  <c:v>210.140625</c:v>
                </c:pt>
                <c:pt idx="1101">
                  <c:v>210.1328125</c:v>
                </c:pt>
                <c:pt idx="1102">
                  <c:v>210.1328125</c:v>
                </c:pt>
                <c:pt idx="1103">
                  <c:v>210.12890625</c:v>
                </c:pt>
                <c:pt idx="1104">
                  <c:v>210.12890625</c:v>
                </c:pt>
                <c:pt idx="1105">
                  <c:v>210.09765625</c:v>
                </c:pt>
                <c:pt idx="1106">
                  <c:v>210.125</c:v>
                </c:pt>
                <c:pt idx="1107">
                  <c:v>210.125</c:v>
                </c:pt>
                <c:pt idx="1108">
                  <c:v>210.12890625</c:v>
                </c:pt>
                <c:pt idx="1109">
                  <c:v>210.16015625</c:v>
                </c:pt>
                <c:pt idx="1110">
                  <c:v>210.171875</c:v>
                </c:pt>
                <c:pt idx="1111">
                  <c:v>210.13671875</c:v>
                </c:pt>
                <c:pt idx="1112">
                  <c:v>210.13671875</c:v>
                </c:pt>
                <c:pt idx="1113">
                  <c:v>210.13671875</c:v>
                </c:pt>
                <c:pt idx="1114">
                  <c:v>210.10546875</c:v>
                </c:pt>
                <c:pt idx="1115">
                  <c:v>210.17578125</c:v>
                </c:pt>
                <c:pt idx="1116">
                  <c:v>210.1328125</c:v>
                </c:pt>
                <c:pt idx="1117">
                  <c:v>210.10546875</c:v>
                </c:pt>
                <c:pt idx="1118">
                  <c:v>210.1640625</c:v>
                </c:pt>
                <c:pt idx="1119">
                  <c:v>210.20703125</c:v>
                </c:pt>
                <c:pt idx="1120">
                  <c:v>210.13671875</c:v>
                </c:pt>
                <c:pt idx="1121">
                  <c:v>210.13671875</c:v>
                </c:pt>
                <c:pt idx="1122">
                  <c:v>210.13671875</c:v>
                </c:pt>
                <c:pt idx="1123">
                  <c:v>210.13671875</c:v>
                </c:pt>
                <c:pt idx="1124">
                  <c:v>210.1328125</c:v>
                </c:pt>
                <c:pt idx="1125">
                  <c:v>210.171875</c:v>
                </c:pt>
                <c:pt idx="1126">
                  <c:v>210.140625</c:v>
                </c:pt>
                <c:pt idx="1127">
                  <c:v>210.140625</c:v>
                </c:pt>
                <c:pt idx="1128">
                  <c:v>210.18359375</c:v>
                </c:pt>
                <c:pt idx="1129">
                  <c:v>210.140625</c:v>
                </c:pt>
                <c:pt idx="1130">
                  <c:v>210.140625</c:v>
                </c:pt>
                <c:pt idx="1131">
                  <c:v>210.1796875</c:v>
                </c:pt>
                <c:pt idx="1132">
                  <c:v>210.13671875</c:v>
                </c:pt>
                <c:pt idx="1133">
                  <c:v>210.13671875</c:v>
                </c:pt>
                <c:pt idx="1134">
                  <c:v>210.140625</c:v>
                </c:pt>
                <c:pt idx="1135">
                  <c:v>210.18359375</c:v>
                </c:pt>
                <c:pt idx="1136">
                  <c:v>210.140625</c:v>
                </c:pt>
                <c:pt idx="1137">
                  <c:v>210.16796875</c:v>
                </c:pt>
                <c:pt idx="1138">
                  <c:v>210.20703125</c:v>
                </c:pt>
                <c:pt idx="1139">
                  <c:v>210.13671875</c:v>
                </c:pt>
                <c:pt idx="1140">
                  <c:v>210.140625</c:v>
                </c:pt>
                <c:pt idx="1141">
                  <c:v>210.140625</c:v>
                </c:pt>
                <c:pt idx="1142">
                  <c:v>210.14453125</c:v>
                </c:pt>
                <c:pt idx="1143">
                  <c:v>210.14453125</c:v>
                </c:pt>
                <c:pt idx="1144">
                  <c:v>210.11328125</c:v>
                </c:pt>
                <c:pt idx="1145">
                  <c:v>210.14453125</c:v>
                </c:pt>
                <c:pt idx="1146">
                  <c:v>210.14453125</c:v>
                </c:pt>
                <c:pt idx="1147">
                  <c:v>210.1796875</c:v>
                </c:pt>
                <c:pt idx="1148">
                  <c:v>210.14453125</c:v>
                </c:pt>
                <c:pt idx="1149">
                  <c:v>210.14453125</c:v>
                </c:pt>
                <c:pt idx="1150">
                  <c:v>210.18359375</c:v>
                </c:pt>
                <c:pt idx="1151">
                  <c:v>210.14453125</c:v>
                </c:pt>
                <c:pt idx="1152">
                  <c:v>210.11328125</c:v>
                </c:pt>
                <c:pt idx="1153">
                  <c:v>210.14453125</c:v>
                </c:pt>
                <c:pt idx="1154">
                  <c:v>210.14453125</c:v>
                </c:pt>
                <c:pt idx="1155">
                  <c:v>210.140625</c:v>
                </c:pt>
                <c:pt idx="1156">
                  <c:v>210.140625</c:v>
                </c:pt>
                <c:pt idx="1157">
                  <c:v>210.109375</c:v>
                </c:pt>
                <c:pt idx="1158">
                  <c:v>210.1796875</c:v>
                </c:pt>
                <c:pt idx="1159">
                  <c:v>210.13671875</c:v>
                </c:pt>
                <c:pt idx="1160">
                  <c:v>210.13671875</c:v>
                </c:pt>
                <c:pt idx="1161">
                  <c:v>210.13671875</c:v>
                </c:pt>
                <c:pt idx="1162">
                  <c:v>210.17578125</c:v>
                </c:pt>
                <c:pt idx="1163">
                  <c:v>210.13671875</c:v>
                </c:pt>
                <c:pt idx="1164">
                  <c:v>210.13671875</c:v>
                </c:pt>
                <c:pt idx="1165">
                  <c:v>210.140625</c:v>
                </c:pt>
                <c:pt idx="1166">
                  <c:v>210.18359375</c:v>
                </c:pt>
                <c:pt idx="1167">
                  <c:v>210.11328125</c:v>
                </c:pt>
                <c:pt idx="1168">
                  <c:v>210.14453125</c:v>
                </c:pt>
                <c:pt idx="1169">
                  <c:v>210.14453125</c:v>
                </c:pt>
                <c:pt idx="1170">
                  <c:v>210.140625</c:v>
                </c:pt>
                <c:pt idx="1171">
                  <c:v>210.1796875</c:v>
                </c:pt>
                <c:pt idx="1172">
                  <c:v>210.140625</c:v>
                </c:pt>
                <c:pt idx="1173">
                  <c:v>210.140625</c:v>
                </c:pt>
                <c:pt idx="1174">
                  <c:v>210.18359375</c:v>
                </c:pt>
                <c:pt idx="1175">
                  <c:v>210.14453125</c:v>
                </c:pt>
                <c:pt idx="1176">
                  <c:v>210.14453125</c:v>
                </c:pt>
                <c:pt idx="1177">
                  <c:v>210.15234375</c:v>
                </c:pt>
                <c:pt idx="1178">
                  <c:v>210.18359375</c:v>
                </c:pt>
                <c:pt idx="1179">
                  <c:v>210.140625</c:v>
                </c:pt>
                <c:pt idx="1180">
                  <c:v>210.140625</c:v>
                </c:pt>
                <c:pt idx="1181">
                  <c:v>210.140625</c:v>
                </c:pt>
                <c:pt idx="1182">
                  <c:v>210.140625</c:v>
                </c:pt>
                <c:pt idx="1183">
                  <c:v>210.18359375</c:v>
                </c:pt>
                <c:pt idx="1184">
                  <c:v>210.14453125</c:v>
                </c:pt>
                <c:pt idx="1185">
                  <c:v>210.14453125</c:v>
                </c:pt>
                <c:pt idx="1186">
                  <c:v>210.11328125</c:v>
                </c:pt>
                <c:pt idx="1187">
                  <c:v>210.18359375</c:v>
                </c:pt>
                <c:pt idx="1188">
                  <c:v>210.21875</c:v>
                </c:pt>
                <c:pt idx="1189">
                  <c:v>210.14453125</c:v>
                </c:pt>
                <c:pt idx="1190">
                  <c:v>210.1796875</c:v>
                </c:pt>
                <c:pt idx="1191">
                  <c:v>210.13671875</c:v>
                </c:pt>
                <c:pt idx="1192">
                  <c:v>210.1796875</c:v>
                </c:pt>
                <c:pt idx="1193">
                  <c:v>210.1796875</c:v>
                </c:pt>
                <c:pt idx="1194">
                  <c:v>210.15234375</c:v>
                </c:pt>
                <c:pt idx="1195">
                  <c:v>210.140625</c:v>
                </c:pt>
                <c:pt idx="1196">
                  <c:v>210.140625</c:v>
                </c:pt>
                <c:pt idx="1197">
                  <c:v>210.1796875</c:v>
                </c:pt>
                <c:pt idx="1198">
                  <c:v>210.140625</c:v>
                </c:pt>
                <c:pt idx="1199">
                  <c:v>210.140625</c:v>
                </c:pt>
                <c:pt idx="1200">
                  <c:v>210.140625</c:v>
                </c:pt>
                <c:pt idx="1201">
                  <c:v>210.140625</c:v>
                </c:pt>
                <c:pt idx="1202">
                  <c:v>210.109375</c:v>
                </c:pt>
                <c:pt idx="1203">
                  <c:v>210.140625</c:v>
                </c:pt>
                <c:pt idx="1204">
                  <c:v>210.140625</c:v>
                </c:pt>
                <c:pt idx="1205">
                  <c:v>210.14453125</c:v>
                </c:pt>
                <c:pt idx="1206">
                  <c:v>210.14453125</c:v>
                </c:pt>
                <c:pt idx="1207">
                  <c:v>210.15625</c:v>
                </c:pt>
                <c:pt idx="1208">
                  <c:v>210.13671875</c:v>
                </c:pt>
                <c:pt idx="1209">
                  <c:v>210.1796875</c:v>
                </c:pt>
                <c:pt idx="1210">
                  <c:v>210.10546875</c:v>
                </c:pt>
                <c:pt idx="1211">
                  <c:v>210.1328125</c:v>
                </c:pt>
                <c:pt idx="1212">
                  <c:v>210.1328125</c:v>
                </c:pt>
                <c:pt idx="1213">
                  <c:v>210.13671875</c:v>
                </c:pt>
                <c:pt idx="1214">
                  <c:v>210.13671875</c:v>
                </c:pt>
                <c:pt idx="1215">
                  <c:v>210.13671875</c:v>
                </c:pt>
                <c:pt idx="1216">
                  <c:v>210.140625</c:v>
                </c:pt>
                <c:pt idx="1217">
                  <c:v>210.140625</c:v>
                </c:pt>
                <c:pt idx="1218">
                  <c:v>210.14453125</c:v>
                </c:pt>
                <c:pt idx="1219">
                  <c:v>210.1875</c:v>
                </c:pt>
                <c:pt idx="1220">
                  <c:v>210.1796875</c:v>
                </c:pt>
                <c:pt idx="1221">
                  <c:v>210.140625</c:v>
                </c:pt>
                <c:pt idx="1222">
                  <c:v>210.140625</c:v>
                </c:pt>
                <c:pt idx="1223">
                  <c:v>210.109375</c:v>
                </c:pt>
                <c:pt idx="1224">
                  <c:v>210.18359375</c:v>
                </c:pt>
                <c:pt idx="1225">
                  <c:v>210.140625</c:v>
                </c:pt>
                <c:pt idx="1226">
                  <c:v>210.11328125</c:v>
                </c:pt>
                <c:pt idx="1227">
                  <c:v>210.11328125</c:v>
                </c:pt>
                <c:pt idx="1228">
                  <c:v>210.140625</c:v>
                </c:pt>
                <c:pt idx="1229">
                  <c:v>210.140625</c:v>
                </c:pt>
                <c:pt idx="1230">
                  <c:v>210.109375</c:v>
                </c:pt>
                <c:pt idx="1231">
                  <c:v>210.1796875</c:v>
                </c:pt>
                <c:pt idx="1232">
                  <c:v>210.140625</c:v>
                </c:pt>
                <c:pt idx="1233">
                  <c:v>210.14453125</c:v>
                </c:pt>
                <c:pt idx="1234">
                  <c:v>210.14453125</c:v>
                </c:pt>
                <c:pt idx="1235">
                  <c:v>210.14453125</c:v>
                </c:pt>
                <c:pt idx="1236">
                  <c:v>210.20703125</c:v>
                </c:pt>
                <c:pt idx="1237">
                  <c:v>210.16796875</c:v>
                </c:pt>
                <c:pt idx="1238">
                  <c:v>210.1328125</c:v>
                </c:pt>
                <c:pt idx="1239">
                  <c:v>210.17578125</c:v>
                </c:pt>
                <c:pt idx="1240">
                  <c:v>210.1015625</c:v>
                </c:pt>
                <c:pt idx="1241">
                  <c:v>210.12890625</c:v>
                </c:pt>
                <c:pt idx="1242">
                  <c:v>210.171875</c:v>
                </c:pt>
                <c:pt idx="1243">
                  <c:v>210.17578125</c:v>
                </c:pt>
                <c:pt idx="1244">
                  <c:v>210.1328125</c:v>
                </c:pt>
                <c:pt idx="1245">
                  <c:v>210.1328125</c:v>
                </c:pt>
                <c:pt idx="1246">
                  <c:v>210.13671875</c:v>
                </c:pt>
                <c:pt idx="1247">
                  <c:v>210.17578125</c:v>
                </c:pt>
                <c:pt idx="1248">
                  <c:v>210.17578125</c:v>
                </c:pt>
                <c:pt idx="1249">
                  <c:v>210.26171875</c:v>
                </c:pt>
                <c:pt idx="1250">
                  <c:v>210.1328125</c:v>
                </c:pt>
                <c:pt idx="1251">
                  <c:v>210.26171875</c:v>
                </c:pt>
                <c:pt idx="1252">
                  <c:v>210.16015625</c:v>
                </c:pt>
                <c:pt idx="1253">
                  <c:v>210.1328125</c:v>
                </c:pt>
                <c:pt idx="1254">
                  <c:v>210.12890625</c:v>
                </c:pt>
                <c:pt idx="1255">
                  <c:v>210.12890625</c:v>
                </c:pt>
                <c:pt idx="1256">
                  <c:v>210.19921875</c:v>
                </c:pt>
                <c:pt idx="1257">
                  <c:v>210.12890625</c:v>
                </c:pt>
                <c:pt idx="1258">
                  <c:v>210.140625</c:v>
                </c:pt>
                <c:pt idx="1259">
                  <c:v>210.16796875</c:v>
                </c:pt>
                <c:pt idx="1260">
                  <c:v>210.12890625</c:v>
                </c:pt>
                <c:pt idx="1261">
                  <c:v>210.12890625</c:v>
                </c:pt>
                <c:pt idx="1262">
                  <c:v>210.12890625</c:v>
                </c:pt>
                <c:pt idx="1263">
                  <c:v>210.14453125</c:v>
                </c:pt>
                <c:pt idx="1264">
                  <c:v>210.17578125</c:v>
                </c:pt>
                <c:pt idx="1265">
                  <c:v>210.12890625</c:v>
                </c:pt>
                <c:pt idx="1266">
                  <c:v>210.09765625</c:v>
                </c:pt>
                <c:pt idx="1267">
                  <c:v>210.17578125</c:v>
                </c:pt>
                <c:pt idx="1268">
                  <c:v>210.12890625</c:v>
                </c:pt>
                <c:pt idx="1269">
                  <c:v>210.16796875</c:v>
                </c:pt>
                <c:pt idx="1270">
                  <c:v>210.12890625</c:v>
                </c:pt>
                <c:pt idx="1271">
                  <c:v>210.14453125</c:v>
                </c:pt>
                <c:pt idx="1272">
                  <c:v>210.171875</c:v>
                </c:pt>
                <c:pt idx="1273">
                  <c:v>210.12890625</c:v>
                </c:pt>
                <c:pt idx="1274">
                  <c:v>210.1015625</c:v>
                </c:pt>
                <c:pt idx="1275">
                  <c:v>210.12890625</c:v>
                </c:pt>
                <c:pt idx="1276">
                  <c:v>210.12890625</c:v>
                </c:pt>
                <c:pt idx="1277">
                  <c:v>210.09765625</c:v>
                </c:pt>
                <c:pt idx="1278">
                  <c:v>210.12890625</c:v>
                </c:pt>
                <c:pt idx="1279">
                  <c:v>210.16796875</c:v>
                </c:pt>
                <c:pt idx="1280">
                  <c:v>210.171875</c:v>
                </c:pt>
                <c:pt idx="1281">
                  <c:v>210.12890625</c:v>
                </c:pt>
                <c:pt idx="1282">
                  <c:v>210.171875</c:v>
                </c:pt>
                <c:pt idx="1283">
                  <c:v>210.171875</c:v>
                </c:pt>
                <c:pt idx="1284">
                  <c:v>210.16796875</c:v>
                </c:pt>
                <c:pt idx="1285">
                  <c:v>210.1328125</c:v>
                </c:pt>
                <c:pt idx="1286">
                  <c:v>210.1328125</c:v>
                </c:pt>
                <c:pt idx="1287">
                  <c:v>210.1015625</c:v>
                </c:pt>
                <c:pt idx="1288">
                  <c:v>210.1015625</c:v>
                </c:pt>
                <c:pt idx="1289">
                  <c:v>210.1328125</c:v>
                </c:pt>
                <c:pt idx="1290">
                  <c:v>210.1328125</c:v>
                </c:pt>
                <c:pt idx="1291">
                  <c:v>210.1015625</c:v>
                </c:pt>
                <c:pt idx="1292">
                  <c:v>210.1015625</c:v>
                </c:pt>
                <c:pt idx="1293">
                  <c:v>210.1328125</c:v>
                </c:pt>
                <c:pt idx="1294">
                  <c:v>210.17578125</c:v>
                </c:pt>
                <c:pt idx="1295">
                  <c:v>210.1015625</c:v>
                </c:pt>
                <c:pt idx="1296">
                  <c:v>210.12890625</c:v>
                </c:pt>
                <c:pt idx="1297">
                  <c:v>210.12890625</c:v>
                </c:pt>
                <c:pt idx="1298">
                  <c:v>210.12890625</c:v>
                </c:pt>
                <c:pt idx="1299">
                  <c:v>210.12890625</c:v>
                </c:pt>
                <c:pt idx="1300">
                  <c:v>210.1328125</c:v>
                </c:pt>
                <c:pt idx="1301">
                  <c:v>210.1640625</c:v>
                </c:pt>
                <c:pt idx="1302">
                  <c:v>210.140625</c:v>
                </c:pt>
                <c:pt idx="1303">
                  <c:v>210.15234375</c:v>
                </c:pt>
                <c:pt idx="1304">
                  <c:v>210.140625</c:v>
                </c:pt>
                <c:pt idx="1305">
                  <c:v>210.140625</c:v>
                </c:pt>
                <c:pt idx="1306">
                  <c:v>210.1484375</c:v>
                </c:pt>
                <c:pt idx="1307">
                  <c:v>210.13671875</c:v>
                </c:pt>
                <c:pt idx="1308">
                  <c:v>210.1796875</c:v>
                </c:pt>
                <c:pt idx="1309">
                  <c:v>210.13671875</c:v>
                </c:pt>
                <c:pt idx="1310">
                  <c:v>210.1796875</c:v>
                </c:pt>
                <c:pt idx="1311">
                  <c:v>210.1796875</c:v>
                </c:pt>
                <c:pt idx="1312">
                  <c:v>210.13671875</c:v>
                </c:pt>
                <c:pt idx="1313">
                  <c:v>210.13671875</c:v>
                </c:pt>
                <c:pt idx="1314">
                  <c:v>210.140625</c:v>
                </c:pt>
                <c:pt idx="1315">
                  <c:v>210.140625</c:v>
                </c:pt>
                <c:pt idx="1316">
                  <c:v>210.1796875</c:v>
                </c:pt>
                <c:pt idx="1317">
                  <c:v>210.13671875</c:v>
                </c:pt>
                <c:pt idx="1318">
                  <c:v>210.16796875</c:v>
                </c:pt>
                <c:pt idx="1319">
                  <c:v>210.20703125</c:v>
                </c:pt>
                <c:pt idx="1320">
                  <c:v>210.203125</c:v>
                </c:pt>
                <c:pt idx="1321">
                  <c:v>210.203125</c:v>
                </c:pt>
                <c:pt idx="1322">
                  <c:v>210.16796875</c:v>
                </c:pt>
                <c:pt idx="1323">
                  <c:v>210.1328125</c:v>
                </c:pt>
                <c:pt idx="1324">
                  <c:v>210.1328125</c:v>
                </c:pt>
                <c:pt idx="1325">
                  <c:v>210.1328125</c:v>
                </c:pt>
                <c:pt idx="1326">
                  <c:v>210.1328125</c:v>
                </c:pt>
                <c:pt idx="1327">
                  <c:v>210.18359375</c:v>
                </c:pt>
                <c:pt idx="1328">
                  <c:v>210.13671875</c:v>
                </c:pt>
                <c:pt idx="1329">
                  <c:v>210.109375</c:v>
                </c:pt>
                <c:pt idx="1330">
                  <c:v>210.13671875</c:v>
                </c:pt>
                <c:pt idx="1331">
                  <c:v>210.13671875</c:v>
                </c:pt>
                <c:pt idx="1332">
                  <c:v>210.13671875</c:v>
                </c:pt>
                <c:pt idx="1333">
                  <c:v>210.13671875</c:v>
                </c:pt>
                <c:pt idx="1334">
                  <c:v>210.13671875</c:v>
                </c:pt>
                <c:pt idx="1335">
                  <c:v>210.16796875</c:v>
                </c:pt>
                <c:pt idx="1336">
                  <c:v>210.1796875</c:v>
                </c:pt>
                <c:pt idx="1337">
                  <c:v>210.1328125</c:v>
                </c:pt>
                <c:pt idx="1338">
                  <c:v>210.171875</c:v>
                </c:pt>
                <c:pt idx="1339">
                  <c:v>210.1328125</c:v>
                </c:pt>
                <c:pt idx="1340">
                  <c:v>210.125</c:v>
                </c:pt>
                <c:pt idx="1341">
                  <c:v>210.16796875</c:v>
                </c:pt>
                <c:pt idx="1342">
                  <c:v>210.12890625</c:v>
                </c:pt>
                <c:pt idx="1343">
                  <c:v>210.203125</c:v>
                </c:pt>
                <c:pt idx="1344">
                  <c:v>210.1328125</c:v>
                </c:pt>
                <c:pt idx="1345">
                  <c:v>210.13671875</c:v>
                </c:pt>
                <c:pt idx="1346">
                  <c:v>210.13671875</c:v>
                </c:pt>
                <c:pt idx="1347">
                  <c:v>210.10546875</c:v>
                </c:pt>
                <c:pt idx="1348">
                  <c:v>210.13671875</c:v>
                </c:pt>
                <c:pt idx="1349">
                  <c:v>210.13671875</c:v>
                </c:pt>
                <c:pt idx="1350">
                  <c:v>210.13671875</c:v>
                </c:pt>
                <c:pt idx="1351">
                  <c:v>210.13671875</c:v>
                </c:pt>
                <c:pt idx="1352">
                  <c:v>210.10546875</c:v>
                </c:pt>
                <c:pt idx="1353">
                  <c:v>210.1796875</c:v>
                </c:pt>
                <c:pt idx="1354">
                  <c:v>210.13671875</c:v>
                </c:pt>
                <c:pt idx="1355">
                  <c:v>210.140625</c:v>
                </c:pt>
                <c:pt idx="1356">
                  <c:v>210.140625</c:v>
                </c:pt>
                <c:pt idx="1357">
                  <c:v>210.18359375</c:v>
                </c:pt>
                <c:pt idx="1358">
                  <c:v>210.13671875</c:v>
                </c:pt>
                <c:pt idx="1359">
                  <c:v>210.13671875</c:v>
                </c:pt>
                <c:pt idx="1360">
                  <c:v>210.13671875</c:v>
                </c:pt>
                <c:pt idx="1361">
                  <c:v>210.13671875</c:v>
                </c:pt>
                <c:pt idx="1362">
                  <c:v>210.13671875</c:v>
                </c:pt>
                <c:pt idx="1363">
                  <c:v>210.140625</c:v>
                </c:pt>
                <c:pt idx="1364">
                  <c:v>210.140625</c:v>
                </c:pt>
                <c:pt idx="1365">
                  <c:v>210.109375</c:v>
                </c:pt>
                <c:pt idx="1366">
                  <c:v>210.171875</c:v>
                </c:pt>
                <c:pt idx="1367">
                  <c:v>210.171875</c:v>
                </c:pt>
                <c:pt idx="1368">
                  <c:v>210.109375</c:v>
                </c:pt>
                <c:pt idx="1369">
                  <c:v>210.13671875</c:v>
                </c:pt>
                <c:pt idx="1370">
                  <c:v>210.13671875</c:v>
                </c:pt>
                <c:pt idx="1371">
                  <c:v>210.10546875</c:v>
                </c:pt>
                <c:pt idx="1372">
                  <c:v>210.13671875</c:v>
                </c:pt>
                <c:pt idx="1373">
                  <c:v>210.13671875</c:v>
                </c:pt>
                <c:pt idx="1374">
                  <c:v>210.1796875</c:v>
                </c:pt>
                <c:pt idx="1375">
                  <c:v>210.140625</c:v>
                </c:pt>
                <c:pt idx="1376">
                  <c:v>210.140625</c:v>
                </c:pt>
                <c:pt idx="1377">
                  <c:v>210.140625</c:v>
                </c:pt>
                <c:pt idx="1378">
                  <c:v>210.18359375</c:v>
                </c:pt>
                <c:pt idx="1379">
                  <c:v>210.140625</c:v>
                </c:pt>
                <c:pt idx="1380">
                  <c:v>210.1796875</c:v>
                </c:pt>
                <c:pt idx="1381">
                  <c:v>210.13671875</c:v>
                </c:pt>
                <c:pt idx="1382">
                  <c:v>210.17578125</c:v>
                </c:pt>
                <c:pt idx="1383">
                  <c:v>210.13671875</c:v>
                </c:pt>
                <c:pt idx="1384">
                  <c:v>210.18359375</c:v>
                </c:pt>
                <c:pt idx="1385">
                  <c:v>210.13671875</c:v>
                </c:pt>
                <c:pt idx="1386">
                  <c:v>210.17578125</c:v>
                </c:pt>
                <c:pt idx="1387">
                  <c:v>210.13671875</c:v>
                </c:pt>
                <c:pt idx="1388">
                  <c:v>210.1640625</c:v>
                </c:pt>
                <c:pt idx="1389">
                  <c:v>210.2109375</c:v>
                </c:pt>
                <c:pt idx="1390">
                  <c:v>210.13671875</c:v>
                </c:pt>
                <c:pt idx="1391">
                  <c:v>210.13671875</c:v>
                </c:pt>
                <c:pt idx="1392">
                  <c:v>210.13671875</c:v>
                </c:pt>
                <c:pt idx="1393">
                  <c:v>210.13671875</c:v>
                </c:pt>
                <c:pt idx="1394">
                  <c:v>210.13671875</c:v>
                </c:pt>
                <c:pt idx="1395">
                  <c:v>210.13671875</c:v>
                </c:pt>
                <c:pt idx="1396">
                  <c:v>210.109375</c:v>
                </c:pt>
                <c:pt idx="1397">
                  <c:v>210.140625</c:v>
                </c:pt>
                <c:pt idx="1398">
                  <c:v>210.140625</c:v>
                </c:pt>
                <c:pt idx="1399">
                  <c:v>210.109375</c:v>
                </c:pt>
                <c:pt idx="1400">
                  <c:v>210.17578125</c:v>
                </c:pt>
                <c:pt idx="1401">
                  <c:v>210.13671875</c:v>
                </c:pt>
                <c:pt idx="1402">
                  <c:v>210.17578125</c:v>
                </c:pt>
                <c:pt idx="1403">
                  <c:v>210.13671875</c:v>
                </c:pt>
                <c:pt idx="1404">
                  <c:v>210.1640625</c:v>
                </c:pt>
                <c:pt idx="1405">
                  <c:v>210.203125</c:v>
                </c:pt>
                <c:pt idx="1406">
                  <c:v>210.1328125</c:v>
                </c:pt>
                <c:pt idx="1407">
                  <c:v>210.1328125</c:v>
                </c:pt>
                <c:pt idx="1408">
                  <c:v>210.1328125</c:v>
                </c:pt>
                <c:pt idx="1409">
                  <c:v>210.10546875</c:v>
                </c:pt>
                <c:pt idx="1410">
                  <c:v>210.13671875</c:v>
                </c:pt>
                <c:pt idx="1411">
                  <c:v>210.13671875</c:v>
                </c:pt>
                <c:pt idx="1412">
                  <c:v>210.1796875</c:v>
                </c:pt>
                <c:pt idx="1413">
                  <c:v>210.1796875</c:v>
                </c:pt>
                <c:pt idx="1414">
                  <c:v>210.1796875</c:v>
                </c:pt>
                <c:pt idx="1415">
                  <c:v>210.10546875</c:v>
                </c:pt>
                <c:pt idx="1416">
                  <c:v>210.13671875</c:v>
                </c:pt>
                <c:pt idx="1417">
                  <c:v>210.13671875</c:v>
                </c:pt>
                <c:pt idx="1418">
                  <c:v>210.140625</c:v>
                </c:pt>
                <c:pt idx="1419">
                  <c:v>210.18359375</c:v>
                </c:pt>
                <c:pt idx="1420">
                  <c:v>210.140625</c:v>
                </c:pt>
                <c:pt idx="1421">
                  <c:v>210.140625</c:v>
                </c:pt>
                <c:pt idx="1422">
                  <c:v>210.13671875</c:v>
                </c:pt>
                <c:pt idx="1423">
                  <c:v>210.20703125</c:v>
                </c:pt>
                <c:pt idx="1424">
                  <c:v>210.1640625</c:v>
                </c:pt>
                <c:pt idx="1425">
                  <c:v>210.1640625</c:v>
                </c:pt>
                <c:pt idx="1426">
                  <c:v>210.1796875</c:v>
                </c:pt>
                <c:pt idx="1427">
                  <c:v>210.14453125</c:v>
                </c:pt>
                <c:pt idx="1428">
                  <c:v>210.16796875</c:v>
                </c:pt>
                <c:pt idx="1429">
                  <c:v>210.16796875</c:v>
                </c:pt>
                <c:pt idx="1430">
                  <c:v>210.109375</c:v>
                </c:pt>
                <c:pt idx="1431">
                  <c:v>210.18359375</c:v>
                </c:pt>
                <c:pt idx="1432">
                  <c:v>210.140625</c:v>
                </c:pt>
                <c:pt idx="1433">
                  <c:v>210.18359375</c:v>
                </c:pt>
                <c:pt idx="1434">
                  <c:v>210.140625</c:v>
                </c:pt>
                <c:pt idx="1435">
                  <c:v>210.140625</c:v>
                </c:pt>
                <c:pt idx="1436">
                  <c:v>210.140625</c:v>
                </c:pt>
                <c:pt idx="1437">
                  <c:v>210.18359375</c:v>
                </c:pt>
                <c:pt idx="1438">
                  <c:v>210.16796875</c:v>
                </c:pt>
                <c:pt idx="1439">
                  <c:v>210.16796875</c:v>
                </c:pt>
                <c:pt idx="1440">
                  <c:v>210.10546875</c:v>
                </c:pt>
                <c:pt idx="1441">
                  <c:v>210.13671875</c:v>
                </c:pt>
                <c:pt idx="1442">
                  <c:v>210.1796875</c:v>
                </c:pt>
                <c:pt idx="1443">
                  <c:v>210.10546875</c:v>
                </c:pt>
                <c:pt idx="1444">
                  <c:v>210.1328125</c:v>
                </c:pt>
                <c:pt idx="1445">
                  <c:v>210.1328125</c:v>
                </c:pt>
                <c:pt idx="1446">
                  <c:v>210.171875</c:v>
                </c:pt>
                <c:pt idx="1447">
                  <c:v>210.12890625</c:v>
                </c:pt>
                <c:pt idx="1448">
                  <c:v>210.171875</c:v>
                </c:pt>
                <c:pt idx="1449">
                  <c:v>210.12890625</c:v>
                </c:pt>
                <c:pt idx="1450">
                  <c:v>210.12890625</c:v>
                </c:pt>
                <c:pt idx="1451">
                  <c:v>210.12890625</c:v>
                </c:pt>
                <c:pt idx="1452">
                  <c:v>210.13671875</c:v>
                </c:pt>
                <c:pt idx="1453">
                  <c:v>210.13671875</c:v>
                </c:pt>
                <c:pt idx="1454">
                  <c:v>210.1328125</c:v>
                </c:pt>
                <c:pt idx="1455">
                  <c:v>210.1328125</c:v>
                </c:pt>
                <c:pt idx="1456">
                  <c:v>210.1328125</c:v>
                </c:pt>
                <c:pt idx="1457">
                  <c:v>210.12890625</c:v>
                </c:pt>
                <c:pt idx="1458">
                  <c:v>210.16796875</c:v>
                </c:pt>
                <c:pt idx="1459">
                  <c:v>210.12890625</c:v>
                </c:pt>
                <c:pt idx="1460">
                  <c:v>210.12890625</c:v>
                </c:pt>
                <c:pt idx="1461">
                  <c:v>210.12890625</c:v>
                </c:pt>
                <c:pt idx="1462">
                  <c:v>210.1328125</c:v>
                </c:pt>
                <c:pt idx="1463">
                  <c:v>210.1328125</c:v>
                </c:pt>
                <c:pt idx="1464">
                  <c:v>210.1796875</c:v>
                </c:pt>
                <c:pt idx="1465">
                  <c:v>210.13671875</c:v>
                </c:pt>
                <c:pt idx="1466">
                  <c:v>210.18359375</c:v>
                </c:pt>
                <c:pt idx="1467">
                  <c:v>210.13671875</c:v>
                </c:pt>
                <c:pt idx="1468">
                  <c:v>210.13671875</c:v>
                </c:pt>
                <c:pt idx="1469">
                  <c:v>210.13671875</c:v>
                </c:pt>
                <c:pt idx="1470">
                  <c:v>210.2734375</c:v>
                </c:pt>
                <c:pt idx="1471">
                  <c:v>210.10546875</c:v>
                </c:pt>
                <c:pt idx="1472">
                  <c:v>210.1328125</c:v>
                </c:pt>
                <c:pt idx="1473">
                  <c:v>210.1328125</c:v>
                </c:pt>
                <c:pt idx="1474">
                  <c:v>210.1015625</c:v>
                </c:pt>
                <c:pt idx="1475">
                  <c:v>210.2109375</c:v>
                </c:pt>
                <c:pt idx="1476">
                  <c:v>210.1328125</c:v>
                </c:pt>
                <c:pt idx="1477">
                  <c:v>210.10546875</c:v>
                </c:pt>
                <c:pt idx="1478">
                  <c:v>210.1796875</c:v>
                </c:pt>
                <c:pt idx="1479">
                  <c:v>210.13671875</c:v>
                </c:pt>
                <c:pt idx="1480">
                  <c:v>210.13671875</c:v>
                </c:pt>
                <c:pt idx="1481">
                  <c:v>210.16796875</c:v>
                </c:pt>
                <c:pt idx="1482">
                  <c:v>210.2109375</c:v>
                </c:pt>
                <c:pt idx="1483">
                  <c:v>210.13671875</c:v>
                </c:pt>
                <c:pt idx="1484">
                  <c:v>210.18359375</c:v>
                </c:pt>
                <c:pt idx="1485">
                  <c:v>210.18359375</c:v>
                </c:pt>
                <c:pt idx="1486">
                  <c:v>210.140625</c:v>
                </c:pt>
                <c:pt idx="1487">
                  <c:v>210.140625</c:v>
                </c:pt>
                <c:pt idx="1488">
                  <c:v>210.10546875</c:v>
                </c:pt>
                <c:pt idx="1489">
                  <c:v>210.13671875</c:v>
                </c:pt>
                <c:pt idx="1490">
                  <c:v>210.13671875</c:v>
                </c:pt>
                <c:pt idx="1491">
                  <c:v>210.13671875</c:v>
                </c:pt>
                <c:pt idx="1492">
                  <c:v>210.13671875</c:v>
                </c:pt>
                <c:pt idx="1493">
                  <c:v>210.10546875</c:v>
                </c:pt>
                <c:pt idx="1494">
                  <c:v>210.10546875</c:v>
                </c:pt>
                <c:pt idx="1495">
                  <c:v>210.17578125</c:v>
                </c:pt>
                <c:pt idx="1496">
                  <c:v>210.1328125</c:v>
                </c:pt>
                <c:pt idx="1497">
                  <c:v>210.14453125</c:v>
                </c:pt>
                <c:pt idx="1498">
                  <c:v>210.1328125</c:v>
                </c:pt>
                <c:pt idx="1499">
                  <c:v>210.1328125</c:v>
                </c:pt>
                <c:pt idx="1500">
                  <c:v>210.10546875</c:v>
                </c:pt>
                <c:pt idx="1501">
                  <c:v>210.13671875</c:v>
                </c:pt>
                <c:pt idx="1502">
                  <c:v>210.13671875</c:v>
                </c:pt>
                <c:pt idx="1503">
                  <c:v>210.171875</c:v>
                </c:pt>
                <c:pt idx="1504">
                  <c:v>210.16796875</c:v>
                </c:pt>
                <c:pt idx="1505">
                  <c:v>210.13671875</c:v>
                </c:pt>
                <c:pt idx="1506">
                  <c:v>210.13671875</c:v>
                </c:pt>
                <c:pt idx="1507">
                  <c:v>210.1796875</c:v>
                </c:pt>
                <c:pt idx="1508">
                  <c:v>210.17578125</c:v>
                </c:pt>
                <c:pt idx="1509">
                  <c:v>210.17578125</c:v>
                </c:pt>
                <c:pt idx="1510">
                  <c:v>210.21875</c:v>
                </c:pt>
                <c:pt idx="1511">
                  <c:v>210.17578125</c:v>
                </c:pt>
                <c:pt idx="1512">
                  <c:v>210.1484375</c:v>
                </c:pt>
                <c:pt idx="1513">
                  <c:v>210.14453125</c:v>
                </c:pt>
                <c:pt idx="1514">
                  <c:v>210.14453125</c:v>
                </c:pt>
                <c:pt idx="1515">
                  <c:v>210.1796875</c:v>
                </c:pt>
                <c:pt idx="1516">
                  <c:v>210.140625</c:v>
                </c:pt>
                <c:pt idx="1517">
                  <c:v>210.140625</c:v>
                </c:pt>
                <c:pt idx="1518">
                  <c:v>210.140625</c:v>
                </c:pt>
                <c:pt idx="1519">
                  <c:v>210.16796875</c:v>
                </c:pt>
                <c:pt idx="1520">
                  <c:v>210.13671875</c:v>
                </c:pt>
                <c:pt idx="1521">
                  <c:v>210.140625</c:v>
                </c:pt>
                <c:pt idx="1522">
                  <c:v>210.140625</c:v>
                </c:pt>
                <c:pt idx="1523">
                  <c:v>210.16015625</c:v>
                </c:pt>
                <c:pt idx="1524">
                  <c:v>210.14453125</c:v>
                </c:pt>
                <c:pt idx="1525">
                  <c:v>210.14453125</c:v>
                </c:pt>
                <c:pt idx="1526">
                  <c:v>210.16015625</c:v>
                </c:pt>
                <c:pt idx="1527">
                  <c:v>210.13671875</c:v>
                </c:pt>
                <c:pt idx="1528">
                  <c:v>210.13671875</c:v>
                </c:pt>
                <c:pt idx="1529">
                  <c:v>210.13671875</c:v>
                </c:pt>
                <c:pt idx="1530">
                  <c:v>210.13671875</c:v>
                </c:pt>
                <c:pt idx="1531">
                  <c:v>210.17578125</c:v>
                </c:pt>
                <c:pt idx="1532">
                  <c:v>210.140625</c:v>
                </c:pt>
                <c:pt idx="1533">
                  <c:v>210.140625</c:v>
                </c:pt>
                <c:pt idx="1534">
                  <c:v>210.140625</c:v>
                </c:pt>
                <c:pt idx="1535">
                  <c:v>210.140625</c:v>
                </c:pt>
                <c:pt idx="1536">
                  <c:v>210.171875</c:v>
                </c:pt>
                <c:pt idx="1537">
                  <c:v>210.171875</c:v>
                </c:pt>
                <c:pt idx="1538">
                  <c:v>210.14453125</c:v>
                </c:pt>
                <c:pt idx="1539">
                  <c:v>210.14453125</c:v>
                </c:pt>
                <c:pt idx="1540">
                  <c:v>210.14453125</c:v>
                </c:pt>
                <c:pt idx="1541">
                  <c:v>210.14453125</c:v>
                </c:pt>
                <c:pt idx="1542">
                  <c:v>210.1171875</c:v>
                </c:pt>
                <c:pt idx="1543">
                  <c:v>210.140625</c:v>
                </c:pt>
                <c:pt idx="1544">
                  <c:v>210.140625</c:v>
                </c:pt>
                <c:pt idx="1545">
                  <c:v>210.109375</c:v>
                </c:pt>
                <c:pt idx="1546">
                  <c:v>210.13671875</c:v>
                </c:pt>
                <c:pt idx="1547">
                  <c:v>210.17578125</c:v>
                </c:pt>
                <c:pt idx="1548">
                  <c:v>210.14453125</c:v>
                </c:pt>
                <c:pt idx="1549">
                  <c:v>210.14453125</c:v>
                </c:pt>
                <c:pt idx="1550">
                  <c:v>210.1171875</c:v>
                </c:pt>
                <c:pt idx="1551">
                  <c:v>210.1484375</c:v>
                </c:pt>
                <c:pt idx="1552">
                  <c:v>210.1484375</c:v>
                </c:pt>
                <c:pt idx="1553">
                  <c:v>210.14453125</c:v>
                </c:pt>
                <c:pt idx="1554">
                  <c:v>210.14453125</c:v>
                </c:pt>
                <c:pt idx="1555">
                  <c:v>210.15625</c:v>
                </c:pt>
                <c:pt idx="1556">
                  <c:v>210.1796875</c:v>
                </c:pt>
                <c:pt idx="1557">
                  <c:v>210.140625</c:v>
                </c:pt>
                <c:pt idx="1558">
                  <c:v>210.14453125</c:v>
                </c:pt>
                <c:pt idx="1559">
                  <c:v>210.14453125</c:v>
                </c:pt>
                <c:pt idx="1560">
                  <c:v>210.2109375</c:v>
                </c:pt>
                <c:pt idx="1561">
                  <c:v>210.171875</c:v>
                </c:pt>
                <c:pt idx="1562">
                  <c:v>210.21484375</c:v>
                </c:pt>
                <c:pt idx="1563">
                  <c:v>210.16796875</c:v>
                </c:pt>
                <c:pt idx="1564">
                  <c:v>210.140625</c:v>
                </c:pt>
                <c:pt idx="1565">
                  <c:v>210.11328125</c:v>
                </c:pt>
                <c:pt idx="1566">
                  <c:v>210.140625</c:v>
                </c:pt>
                <c:pt idx="1567">
                  <c:v>210.140625</c:v>
                </c:pt>
                <c:pt idx="1568">
                  <c:v>210.11328125</c:v>
                </c:pt>
                <c:pt idx="1569">
                  <c:v>210.140625</c:v>
                </c:pt>
                <c:pt idx="1570">
                  <c:v>210.140625</c:v>
                </c:pt>
                <c:pt idx="1571">
                  <c:v>210.18359375</c:v>
                </c:pt>
                <c:pt idx="1572">
                  <c:v>210.171875</c:v>
                </c:pt>
                <c:pt idx="1573">
                  <c:v>210.171875</c:v>
                </c:pt>
                <c:pt idx="1574">
                  <c:v>210.140625</c:v>
                </c:pt>
                <c:pt idx="1575">
                  <c:v>210.140625</c:v>
                </c:pt>
                <c:pt idx="1576">
                  <c:v>210.26171875</c:v>
                </c:pt>
                <c:pt idx="1577">
                  <c:v>210.140625</c:v>
                </c:pt>
                <c:pt idx="1578">
                  <c:v>210.11328125</c:v>
                </c:pt>
                <c:pt idx="1579">
                  <c:v>210.14453125</c:v>
                </c:pt>
                <c:pt idx="1580">
                  <c:v>210.171875</c:v>
                </c:pt>
                <c:pt idx="1581">
                  <c:v>210.3046875</c:v>
                </c:pt>
                <c:pt idx="1582">
                  <c:v>210.171875</c:v>
                </c:pt>
                <c:pt idx="1583">
                  <c:v>210.30859375</c:v>
                </c:pt>
                <c:pt idx="1584">
                  <c:v>210.13671875</c:v>
                </c:pt>
                <c:pt idx="1585">
                  <c:v>210.1796875</c:v>
                </c:pt>
                <c:pt idx="1586">
                  <c:v>210.20703125</c:v>
                </c:pt>
                <c:pt idx="1587">
                  <c:v>210.1640625</c:v>
                </c:pt>
                <c:pt idx="1588">
                  <c:v>210.13671875</c:v>
                </c:pt>
                <c:pt idx="1589">
                  <c:v>210.13671875</c:v>
                </c:pt>
                <c:pt idx="1590">
                  <c:v>210.13671875</c:v>
                </c:pt>
                <c:pt idx="1591">
                  <c:v>210.13671875</c:v>
                </c:pt>
                <c:pt idx="1592">
                  <c:v>210.13671875</c:v>
                </c:pt>
                <c:pt idx="1593">
                  <c:v>210.13671875</c:v>
                </c:pt>
                <c:pt idx="1594">
                  <c:v>210.109375</c:v>
                </c:pt>
                <c:pt idx="1595">
                  <c:v>210.13671875</c:v>
                </c:pt>
                <c:pt idx="1596">
                  <c:v>210.13671875</c:v>
                </c:pt>
                <c:pt idx="1597">
                  <c:v>210.140625</c:v>
                </c:pt>
                <c:pt idx="1598">
                  <c:v>210.18359375</c:v>
                </c:pt>
                <c:pt idx="1599">
                  <c:v>210.15625</c:v>
                </c:pt>
                <c:pt idx="1600">
                  <c:v>210.140625</c:v>
                </c:pt>
                <c:pt idx="1601">
                  <c:v>210.140625</c:v>
                </c:pt>
                <c:pt idx="1602">
                  <c:v>210.17578125</c:v>
                </c:pt>
                <c:pt idx="1603">
                  <c:v>210.140625</c:v>
                </c:pt>
                <c:pt idx="1604">
                  <c:v>210.1484375</c:v>
                </c:pt>
                <c:pt idx="1605">
                  <c:v>210.14453125</c:v>
                </c:pt>
                <c:pt idx="1606">
                  <c:v>210.14453125</c:v>
                </c:pt>
                <c:pt idx="1607">
                  <c:v>210.11328125</c:v>
                </c:pt>
                <c:pt idx="1608">
                  <c:v>210.14453125</c:v>
                </c:pt>
                <c:pt idx="1609">
                  <c:v>210.14453125</c:v>
                </c:pt>
                <c:pt idx="1610">
                  <c:v>210.21484375</c:v>
                </c:pt>
                <c:pt idx="1611">
                  <c:v>210.171875</c:v>
                </c:pt>
                <c:pt idx="1612">
                  <c:v>210.140625</c:v>
                </c:pt>
                <c:pt idx="1613">
                  <c:v>210.21484375</c:v>
                </c:pt>
                <c:pt idx="1614">
                  <c:v>210.14453125</c:v>
                </c:pt>
                <c:pt idx="1615">
                  <c:v>210.11328125</c:v>
                </c:pt>
                <c:pt idx="1616">
                  <c:v>210.171875</c:v>
                </c:pt>
                <c:pt idx="1617">
                  <c:v>210.171875</c:v>
                </c:pt>
                <c:pt idx="1618">
                  <c:v>210.11328125</c:v>
                </c:pt>
                <c:pt idx="1619">
                  <c:v>210.14453125</c:v>
                </c:pt>
                <c:pt idx="1620">
                  <c:v>210.1875</c:v>
                </c:pt>
                <c:pt idx="1621">
                  <c:v>210.14453125</c:v>
                </c:pt>
                <c:pt idx="1622">
                  <c:v>210.14453125</c:v>
                </c:pt>
                <c:pt idx="1623">
                  <c:v>210.11328125</c:v>
                </c:pt>
                <c:pt idx="1624">
                  <c:v>210.14453125</c:v>
                </c:pt>
                <c:pt idx="1625">
                  <c:v>210.14453125</c:v>
                </c:pt>
                <c:pt idx="1626">
                  <c:v>210.11328125</c:v>
                </c:pt>
                <c:pt idx="1627">
                  <c:v>210.14453125</c:v>
                </c:pt>
                <c:pt idx="1628">
                  <c:v>210.18359375</c:v>
                </c:pt>
                <c:pt idx="1629">
                  <c:v>210.14453125</c:v>
                </c:pt>
                <c:pt idx="1630">
                  <c:v>210.14453125</c:v>
                </c:pt>
                <c:pt idx="1631">
                  <c:v>210.11328125</c:v>
                </c:pt>
                <c:pt idx="1632">
                  <c:v>210.140625</c:v>
                </c:pt>
                <c:pt idx="1633">
                  <c:v>210.140625</c:v>
                </c:pt>
                <c:pt idx="1634">
                  <c:v>210.13671875</c:v>
                </c:pt>
                <c:pt idx="1635">
                  <c:v>210.13671875</c:v>
                </c:pt>
                <c:pt idx="1636">
                  <c:v>210.109375</c:v>
                </c:pt>
                <c:pt idx="1637">
                  <c:v>210.140625</c:v>
                </c:pt>
                <c:pt idx="1638">
                  <c:v>210.171875</c:v>
                </c:pt>
                <c:pt idx="1639">
                  <c:v>210.20703125</c:v>
                </c:pt>
                <c:pt idx="1640">
                  <c:v>210.18359375</c:v>
                </c:pt>
                <c:pt idx="1641">
                  <c:v>210.109375</c:v>
                </c:pt>
                <c:pt idx="1642">
                  <c:v>210.16796875</c:v>
                </c:pt>
                <c:pt idx="1643">
                  <c:v>210.16796875</c:v>
                </c:pt>
                <c:pt idx="1644">
                  <c:v>210.14453125</c:v>
                </c:pt>
                <c:pt idx="1645">
                  <c:v>210.14453125</c:v>
                </c:pt>
                <c:pt idx="1646">
                  <c:v>210.11328125</c:v>
                </c:pt>
                <c:pt idx="1647">
                  <c:v>210.19140625</c:v>
                </c:pt>
                <c:pt idx="1648">
                  <c:v>210.14453125</c:v>
                </c:pt>
                <c:pt idx="1649">
                  <c:v>210.1875</c:v>
                </c:pt>
                <c:pt idx="1650">
                  <c:v>210.1484375</c:v>
                </c:pt>
                <c:pt idx="1651">
                  <c:v>210.1484375</c:v>
                </c:pt>
                <c:pt idx="1652">
                  <c:v>210.1484375</c:v>
                </c:pt>
                <c:pt idx="1653">
                  <c:v>210.19140625</c:v>
                </c:pt>
                <c:pt idx="1654">
                  <c:v>210.1875</c:v>
                </c:pt>
                <c:pt idx="1655">
                  <c:v>210.18359375</c:v>
                </c:pt>
                <c:pt idx="1656">
                  <c:v>210.14453125</c:v>
                </c:pt>
                <c:pt idx="1657">
                  <c:v>210.1796875</c:v>
                </c:pt>
                <c:pt idx="1658">
                  <c:v>210.1796875</c:v>
                </c:pt>
                <c:pt idx="1659">
                  <c:v>210.1171875</c:v>
                </c:pt>
                <c:pt idx="1660">
                  <c:v>210.18359375</c:v>
                </c:pt>
                <c:pt idx="1661">
                  <c:v>210.1875</c:v>
                </c:pt>
                <c:pt idx="1662">
                  <c:v>210.1171875</c:v>
                </c:pt>
                <c:pt idx="1663">
                  <c:v>210.18359375</c:v>
                </c:pt>
                <c:pt idx="1664">
                  <c:v>210.1484375</c:v>
                </c:pt>
                <c:pt idx="1665">
                  <c:v>210.1484375</c:v>
                </c:pt>
                <c:pt idx="1666">
                  <c:v>210.1484375</c:v>
                </c:pt>
                <c:pt idx="1667">
                  <c:v>210.19140625</c:v>
                </c:pt>
                <c:pt idx="1668">
                  <c:v>210.17578125</c:v>
                </c:pt>
                <c:pt idx="1669">
                  <c:v>210.21484375</c:v>
                </c:pt>
                <c:pt idx="1670">
                  <c:v>210.140625</c:v>
                </c:pt>
                <c:pt idx="1671">
                  <c:v>210.140625</c:v>
                </c:pt>
                <c:pt idx="1672">
                  <c:v>210.140625</c:v>
                </c:pt>
                <c:pt idx="1673">
                  <c:v>210.140625</c:v>
                </c:pt>
                <c:pt idx="1674">
                  <c:v>210.140625</c:v>
                </c:pt>
                <c:pt idx="1675">
                  <c:v>210.140625</c:v>
                </c:pt>
                <c:pt idx="1676">
                  <c:v>210.16796875</c:v>
                </c:pt>
                <c:pt idx="1677">
                  <c:v>210.16796875</c:v>
                </c:pt>
                <c:pt idx="1678">
                  <c:v>210.14453125</c:v>
                </c:pt>
                <c:pt idx="1679">
                  <c:v>210.18359375</c:v>
                </c:pt>
                <c:pt idx="1680">
                  <c:v>210.18359375</c:v>
                </c:pt>
                <c:pt idx="1681">
                  <c:v>210.21484375</c:v>
                </c:pt>
                <c:pt idx="1682">
                  <c:v>210.140625</c:v>
                </c:pt>
                <c:pt idx="1683">
                  <c:v>210.140625</c:v>
                </c:pt>
                <c:pt idx="1684">
                  <c:v>210.18359375</c:v>
                </c:pt>
                <c:pt idx="1685">
                  <c:v>210.26953125</c:v>
                </c:pt>
                <c:pt idx="1686">
                  <c:v>210.140625</c:v>
                </c:pt>
                <c:pt idx="1687">
                  <c:v>210.140625</c:v>
                </c:pt>
                <c:pt idx="1688">
                  <c:v>210.18359375</c:v>
                </c:pt>
                <c:pt idx="1689">
                  <c:v>210.140625</c:v>
                </c:pt>
                <c:pt idx="1690">
                  <c:v>210.109375</c:v>
                </c:pt>
                <c:pt idx="1691">
                  <c:v>210.17578125</c:v>
                </c:pt>
                <c:pt idx="1692">
                  <c:v>210.171875</c:v>
                </c:pt>
                <c:pt idx="1693">
                  <c:v>210.171875</c:v>
                </c:pt>
                <c:pt idx="1694">
                  <c:v>210.171875</c:v>
                </c:pt>
                <c:pt idx="1695">
                  <c:v>210.16796875</c:v>
                </c:pt>
                <c:pt idx="1696">
                  <c:v>210.1796875</c:v>
                </c:pt>
                <c:pt idx="1697">
                  <c:v>210.140625</c:v>
                </c:pt>
                <c:pt idx="1698">
                  <c:v>210.1796875</c:v>
                </c:pt>
                <c:pt idx="1699">
                  <c:v>210.140625</c:v>
                </c:pt>
                <c:pt idx="1700">
                  <c:v>210.11328125</c:v>
                </c:pt>
                <c:pt idx="1701">
                  <c:v>210.14453125</c:v>
                </c:pt>
                <c:pt idx="1702">
                  <c:v>210.18359375</c:v>
                </c:pt>
                <c:pt idx="1703">
                  <c:v>210.14453125</c:v>
                </c:pt>
                <c:pt idx="1704">
                  <c:v>210.14453125</c:v>
                </c:pt>
                <c:pt idx="1705">
                  <c:v>210.1875</c:v>
                </c:pt>
                <c:pt idx="1706">
                  <c:v>210.17578125</c:v>
                </c:pt>
                <c:pt idx="1707">
                  <c:v>210.13671875</c:v>
                </c:pt>
                <c:pt idx="1708">
                  <c:v>210.10546875</c:v>
                </c:pt>
                <c:pt idx="1709">
                  <c:v>210.17578125</c:v>
                </c:pt>
                <c:pt idx="1710">
                  <c:v>210.1796875</c:v>
                </c:pt>
                <c:pt idx="1711">
                  <c:v>210.11328125</c:v>
                </c:pt>
                <c:pt idx="1712">
                  <c:v>212.42578125</c:v>
                </c:pt>
                <c:pt idx="1713">
                  <c:v>212.03125</c:v>
                </c:pt>
                <c:pt idx="1714">
                  <c:v>210.921875</c:v>
                </c:pt>
                <c:pt idx="1715">
                  <c:v>210.921875</c:v>
                </c:pt>
                <c:pt idx="1716">
                  <c:v>212.38671875</c:v>
                </c:pt>
                <c:pt idx="1717">
                  <c:v>210.91796875</c:v>
                </c:pt>
                <c:pt idx="1718">
                  <c:v>210.95703125</c:v>
                </c:pt>
                <c:pt idx="1719">
                  <c:v>210.890625</c:v>
                </c:pt>
                <c:pt idx="1720">
                  <c:v>210.9609375</c:v>
                </c:pt>
                <c:pt idx="1721">
                  <c:v>210.921875</c:v>
                </c:pt>
                <c:pt idx="1722">
                  <c:v>211.0546875</c:v>
                </c:pt>
                <c:pt idx="1723">
                  <c:v>211.02734375</c:v>
                </c:pt>
                <c:pt idx="1724">
                  <c:v>210.87109375</c:v>
                </c:pt>
                <c:pt idx="1725">
                  <c:v>211.02734375</c:v>
                </c:pt>
                <c:pt idx="1726">
                  <c:v>210.90234375</c:v>
                </c:pt>
                <c:pt idx="1727">
                  <c:v>210.90234375</c:v>
                </c:pt>
                <c:pt idx="1728">
                  <c:v>210.9296875</c:v>
                </c:pt>
                <c:pt idx="1729">
                  <c:v>211.05078125</c:v>
                </c:pt>
                <c:pt idx="1730">
                  <c:v>210.96484375</c:v>
                </c:pt>
                <c:pt idx="1731">
                  <c:v>210.890625</c:v>
                </c:pt>
                <c:pt idx="1732">
                  <c:v>210.890625</c:v>
                </c:pt>
                <c:pt idx="1733">
                  <c:v>210.93359375</c:v>
                </c:pt>
                <c:pt idx="1734">
                  <c:v>210.86328125</c:v>
                </c:pt>
                <c:pt idx="1735">
                  <c:v>210.88671875</c:v>
                </c:pt>
                <c:pt idx="1736">
                  <c:v>210.9296875</c:v>
                </c:pt>
                <c:pt idx="1737">
                  <c:v>210.85546875</c:v>
                </c:pt>
                <c:pt idx="1738">
                  <c:v>210.88671875</c:v>
                </c:pt>
                <c:pt idx="1739">
                  <c:v>210.88671875</c:v>
                </c:pt>
                <c:pt idx="1740">
                  <c:v>210.93359375</c:v>
                </c:pt>
                <c:pt idx="1741">
                  <c:v>210.89453125</c:v>
                </c:pt>
                <c:pt idx="1742">
                  <c:v>210.89453125</c:v>
                </c:pt>
                <c:pt idx="1743">
                  <c:v>210.93359375</c:v>
                </c:pt>
                <c:pt idx="1744">
                  <c:v>210.921875</c:v>
                </c:pt>
                <c:pt idx="1745">
                  <c:v>210.91796875</c:v>
                </c:pt>
                <c:pt idx="1746">
                  <c:v>210.88671875</c:v>
                </c:pt>
                <c:pt idx="1747">
                  <c:v>210.859375</c:v>
                </c:pt>
                <c:pt idx="1748">
                  <c:v>210.88671875</c:v>
                </c:pt>
                <c:pt idx="1749">
                  <c:v>210.88671875</c:v>
                </c:pt>
                <c:pt idx="1750">
                  <c:v>210.90234375</c:v>
                </c:pt>
                <c:pt idx="1751">
                  <c:v>210.890625</c:v>
                </c:pt>
                <c:pt idx="1752">
                  <c:v>210.890625</c:v>
                </c:pt>
                <c:pt idx="1753">
                  <c:v>210.86328125</c:v>
                </c:pt>
                <c:pt idx="1754">
                  <c:v>210.890625</c:v>
                </c:pt>
                <c:pt idx="1755">
                  <c:v>210.890625</c:v>
                </c:pt>
                <c:pt idx="1756">
                  <c:v>210.9296875</c:v>
                </c:pt>
                <c:pt idx="1757">
                  <c:v>210.9296875</c:v>
                </c:pt>
                <c:pt idx="1758">
                  <c:v>210.890625</c:v>
                </c:pt>
                <c:pt idx="1759">
                  <c:v>210.86328125</c:v>
                </c:pt>
                <c:pt idx="1760">
                  <c:v>210.9296875</c:v>
                </c:pt>
                <c:pt idx="1761">
                  <c:v>210.890625</c:v>
                </c:pt>
                <c:pt idx="1762">
                  <c:v>210.859375</c:v>
                </c:pt>
                <c:pt idx="1763">
                  <c:v>210.88671875</c:v>
                </c:pt>
                <c:pt idx="1764">
                  <c:v>210.88671875</c:v>
                </c:pt>
                <c:pt idx="1765">
                  <c:v>210.859375</c:v>
                </c:pt>
                <c:pt idx="1766">
                  <c:v>210.890625</c:v>
                </c:pt>
                <c:pt idx="1767">
                  <c:v>210.890625</c:v>
                </c:pt>
                <c:pt idx="1768">
                  <c:v>210.86328125</c:v>
                </c:pt>
                <c:pt idx="1769">
                  <c:v>210.89453125</c:v>
                </c:pt>
                <c:pt idx="1770">
                  <c:v>210.9375</c:v>
                </c:pt>
                <c:pt idx="1771">
                  <c:v>210.890625</c:v>
                </c:pt>
                <c:pt idx="1772">
                  <c:v>210.890625</c:v>
                </c:pt>
                <c:pt idx="1773">
                  <c:v>210.859375</c:v>
                </c:pt>
                <c:pt idx="1774">
                  <c:v>210.8828125</c:v>
                </c:pt>
                <c:pt idx="1775">
                  <c:v>210.8828125</c:v>
                </c:pt>
                <c:pt idx="1776">
                  <c:v>210.8828125</c:v>
                </c:pt>
                <c:pt idx="1777">
                  <c:v>210.8828125</c:v>
                </c:pt>
                <c:pt idx="1778">
                  <c:v>210.859375</c:v>
                </c:pt>
                <c:pt idx="1779">
                  <c:v>210.92578125</c:v>
                </c:pt>
                <c:pt idx="1780">
                  <c:v>210.88671875</c:v>
                </c:pt>
                <c:pt idx="1781">
                  <c:v>210.88671875</c:v>
                </c:pt>
                <c:pt idx="1782">
                  <c:v>210.93359375</c:v>
                </c:pt>
                <c:pt idx="1783">
                  <c:v>210.890625</c:v>
                </c:pt>
                <c:pt idx="1784">
                  <c:v>210.90625</c:v>
                </c:pt>
                <c:pt idx="1785">
                  <c:v>210.9375</c:v>
                </c:pt>
                <c:pt idx="1786">
                  <c:v>210.9375</c:v>
                </c:pt>
                <c:pt idx="1787">
                  <c:v>210.86328125</c:v>
                </c:pt>
                <c:pt idx="1788">
                  <c:v>210.91796875</c:v>
                </c:pt>
                <c:pt idx="1789">
                  <c:v>210.91796875</c:v>
                </c:pt>
                <c:pt idx="1790">
                  <c:v>210.859375</c:v>
                </c:pt>
                <c:pt idx="1791">
                  <c:v>210.9296875</c:v>
                </c:pt>
                <c:pt idx="1792">
                  <c:v>210.890625</c:v>
                </c:pt>
                <c:pt idx="1793">
                  <c:v>210.88671875</c:v>
                </c:pt>
                <c:pt idx="1794">
                  <c:v>210.921875</c:v>
                </c:pt>
                <c:pt idx="1795">
                  <c:v>210.921875</c:v>
                </c:pt>
                <c:pt idx="1796">
                  <c:v>210.8984375</c:v>
                </c:pt>
                <c:pt idx="1797">
                  <c:v>210.9375</c:v>
                </c:pt>
                <c:pt idx="1798">
                  <c:v>210.8984375</c:v>
                </c:pt>
                <c:pt idx="1799">
                  <c:v>210.8984375</c:v>
                </c:pt>
                <c:pt idx="1800">
                  <c:v>210.92578125</c:v>
                </c:pt>
                <c:pt idx="1801">
                  <c:v>210.921875</c:v>
                </c:pt>
                <c:pt idx="1802">
                  <c:v>210.921875</c:v>
                </c:pt>
                <c:pt idx="1803">
                  <c:v>210.96484375</c:v>
                </c:pt>
                <c:pt idx="1804">
                  <c:v>210.92578125</c:v>
                </c:pt>
                <c:pt idx="1805">
                  <c:v>210.92578125</c:v>
                </c:pt>
                <c:pt idx="1806">
                  <c:v>210.8984375</c:v>
                </c:pt>
                <c:pt idx="1807">
                  <c:v>210.8984375</c:v>
                </c:pt>
                <c:pt idx="1808">
                  <c:v>210.8671875</c:v>
                </c:pt>
                <c:pt idx="1809">
                  <c:v>210.8984375</c:v>
                </c:pt>
                <c:pt idx="1810">
                  <c:v>210.9375</c:v>
                </c:pt>
                <c:pt idx="1811">
                  <c:v>210.9375</c:v>
                </c:pt>
                <c:pt idx="1812">
                  <c:v>210.8984375</c:v>
                </c:pt>
                <c:pt idx="1813">
                  <c:v>210.8984375</c:v>
                </c:pt>
                <c:pt idx="1814">
                  <c:v>210.9375</c:v>
                </c:pt>
                <c:pt idx="1815">
                  <c:v>210.89453125</c:v>
                </c:pt>
                <c:pt idx="1816">
                  <c:v>210.89453125</c:v>
                </c:pt>
                <c:pt idx="1817">
                  <c:v>210.8984375</c:v>
                </c:pt>
                <c:pt idx="1818">
                  <c:v>210.8984375</c:v>
                </c:pt>
                <c:pt idx="1819">
                  <c:v>210.8984375</c:v>
                </c:pt>
                <c:pt idx="1820">
                  <c:v>210.94140625</c:v>
                </c:pt>
                <c:pt idx="1821">
                  <c:v>210.8984375</c:v>
                </c:pt>
                <c:pt idx="1822">
                  <c:v>210.8671875</c:v>
                </c:pt>
                <c:pt idx="1823">
                  <c:v>210.8984375</c:v>
                </c:pt>
                <c:pt idx="1824">
                  <c:v>210.8984375</c:v>
                </c:pt>
                <c:pt idx="1825">
                  <c:v>210.94140625</c:v>
                </c:pt>
                <c:pt idx="1826">
                  <c:v>210.90234375</c:v>
                </c:pt>
                <c:pt idx="1827">
                  <c:v>210.90234375</c:v>
                </c:pt>
                <c:pt idx="1828">
                  <c:v>210.87109375</c:v>
                </c:pt>
                <c:pt idx="1829">
                  <c:v>210.87109375</c:v>
                </c:pt>
                <c:pt idx="1830">
                  <c:v>210.9375</c:v>
                </c:pt>
                <c:pt idx="1831">
                  <c:v>210.8984375</c:v>
                </c:pt>
                <c:pt idx="1832">
                  <c:v>210.8671875</c:v>
                </c:pt>
                <c:pt idx="1833">
                  <c:v>210.8984375</c:v>
                </c:pt>
                <c:pt idx="1834">
                  <c:v>210.8984375</c:v>
                </c:pt>
                <c:pt idx="1835">
                  <c:v>210.87109375</c:v>
                </c:pt>
                <c:pt idx="1836">
                  <c:v>211.03125</c:v>
                </c:pt>
                <c:pt idx="1837">
                  <c:v>210.90625</c:v>
                </c:pt>
                <c:pt idx="1838">
                  <c:v>210.90625</c:v>
                </c:pt>
                <c:pt idx="1839">
                  <c:v>210.90625</c:v>
                </c:pt>
                <c:pt idx="1840">
                  <c:v>210.94921875</c:v>
                </c:pt>
                <c:pt idx="1841">
                  <c:v>210.8984375</c:v>
                </c:pt>
                <c:pt idx="1842">
                  <c:v>210.8984375</c:v>
                </c:pt>
                <c:pt idx="1843">
                  <c:v>210.89453125</c:v>
                </c:pt>
                <c:pt idx="1844">
                  <c:v>210.92578125</c:v>
                </c:pt>
                <c:pt idx="1845">
                  <c:v>210.8984375</c:v>
                </c:pt>
                <c:pt idx="1846">
                  <c:v>210.8984375</c:v>
                </c:pt>
                <c:pt idx="1847">
                  <c:v>210.8984375</c:v>
                </c:pt>
                <c:pt idx="1848">
                  <c:v>210.94140625</c:v>
                </c:pt>
                <c:pt idx="1849">
                  <c:v>210.8984375</c:v>
                </c:pt>
                <c:pt idx="1850">
                  <c:v>210.89453125</c:v>
                </c:pt>
                <c:pt idx="1851">
                  <c:v>210.921875</c:v>
                </c:pt>
                <c:pt idx="1852">
                  <c:v>210.921875</c:v>
                </c:pt>
                <c:pt idx="1853">
                  <c:v>210.92578125</c:v>
                </c:pt>
                <c:pt idx="1854">
                  <c:v>210.89453125</c:v>
                </c:pt>
                <c:pt idx="1855">
                  <c:v>210.90625</c:v>
                </c:pt>
                <c:pt idx="1856">
                  <c:v>210.9375</c:v>
                </c:pt>
                <c:pt idx="1857">
                  <c:v>210.8984375</c:v>
                </c:pt>
                <c:pt idx="1858">
                  <c:v>210.8671875</c:v>
                </c:pt>
                <c:pt idx="1859">
                  <c:v>210.89453125</c:v>
                </c:pt>
                <c:pt idx="1860">
                  <c:v>210.93359375</c:v>
                </c:pt>
                <c:pt idx="1861">
                  <c:v>210.890625</c:v>
                </c:pt>
                <c:pt idx="1862">
                  <c:v>210.92578125</c:v>
                </c:pt>
                <c:pt idx="1863">
                  <c:v>210.86328125</c:v>
                </c:pt>
                <c:pt idx="1864">
                  <c:v>210.93359375</c:v>
                </c:pt>
                <c:pt idx="1865">
                  <c:v>210.890625</c:v>
                </c:pt>
                <c:pt idx="1866">
                  <c:v>210.89453125</c:v>
                </c:pt>
                <c:pt idx="1867">
                  <c:v>210.89453125</c:v>
                </c:pt>
                <c:pt idx="1868">
                  <c:v>210.8671875</c:v>
                </c:pt>
                <c:pt idx="1869">
                  <c:v>212.41796875</c:v>
                </c:pt>
                <c:pt idx="1870">
                  <c:v>210.92578125</c:v>
                </c:pt>
                <c:pt idx="1871">
                  <c:v>210.9375</c:v>
                </c:pt>
                <c:pt idx="1872">
                  <c:v>210.89453125</c:v>
                </c:pt>
                <c:pt idx="1873">
                  <c:v>210.86328125</c:v>
                </c:pt>
                <c:pt idx="1874">
                  <c:v>210.89453125</c:v>
                </c:pt>
                <c:pt idx="1875">
                  <c:v>210.89453125</c:v>
                </c:pt>
                <c:pt idx="1876">
                  <c:v>210.8984375</c:v>
                </c:pt>
                <c:pt idx="1877">
                  <c:v>210.92578125</c:v>
                </c:pt>
                <c:pt idx="1878">
                  <c:v>210.89453125</c:v>
                </c:pt>
                <c:pt idx="1879">
                  <c:v>210.9375</c:v>
                </c:pt>
                <c:pt idx="1880">
                  <c:v>210.89453125</c:v>
                </c:pt>
                <c:pt idx="1881">
                  <c:v>210.86328125</c:v>
                </c:pt>
                <c:pt idx="1882">
                  <c:v>210.92578125</c:v>
                </c:pt>
                <c:pt idx="1883">
                  <c:v>210.96484375</c:v>
                </c:pt>
                <c:pt idx="1884">
                  <c:v>210.8984375</c:v>
                </c:pt>
                <c:pt idx="1885">
                  <c:v>210.8984375</c:v>
                </c:pt>
                <c:pt idx="1886">
                  <c:v>210.8671875</c:v>
                </c:pt>
                <c:pt idx="1887">
                  <c:v>210.89453125</c:v>
                </c:pt>
                <c:pt idx="1888">
                  <c:v>212.42578125</c:v>
                </c:pt>
                <c:pt idx="1889">
                  <c:v>210.9453125</c:v>
                </c:pt>
                <c:pt idx="1890">
                  <c:v>210.94140625</c:v>
                </c:pt>
                <c:pt idx="1891">
                  <c:v>210.9453125</c:v>
                </c:pt>
                <c:pt idx="1892">
                  <c:v>210.90625</c:v>
                </c:pt>
                <c:pt idx="1893">
                  <c:v>210.90625</c:v>
                </c:pt>
                <c:pt idx="1894">
                  <c:v>210.9453125</c:v>
                </c:pt>
                <c:pt idx="1895">
                  <c:v>210.8984375</c:v>
                </c:pt>
                <c:pt idx="1896">
                  <c:v>210.8984375</c:v>
                </c:pt>
                <c:pt idx="1897">
                  <c:v>210.89453125</c:v>
                </c:pt>
                <c:pt idx="1898">
                  <c:v>210.89453125</c:v>
                </c:pt>
                <c:pt idx="1899">
                  <c:v>210.86328125</c:v>
                </c:pt>
                <c:pt idx="1900">
                  <c:v>210.89453125</c:v>
                </c:pt>
                <c:pt idx="1901">
                  <c:v>210.89453125</c:v>
                </c:pt>
                <c:pt idx="1902">
                  <c:v>210.8671875</c:v>
                </c:pt>
                <c:pt idx="1903">
                  <c:v>210.89453125</c:v>
                </c:pt>
                <c:pt idx="1904">
                  <c:v>210.89453125</c:v>
                </c:pt>
                <c:pt idx="1905">
                  <c:v>211.0234375</c:v>
                </c:pt>
                <c:pt idx="1906">
                  <c:v>210.890625</c:v>
                </c:pt>
                <c:pt idx="1907">
                  <c:v>210.9296875</c:v>
                </c:pt>
                <c:pt idx="1908">
                  <c:v>211.01953125</c:v>
                </c:pt>
                <c:pt idx="1909">
                  <c:v>210.890625</c:v>
                </c:pt>
                <c:pt idx="1910">
                  <c:v>211.0234375</c:v>
                </c:pt>
                <c:pt idx="1911">
                  <c:v>210.89453125</c:v>
                </c:pt>
                <c:pt idx="1912">
                  <c:v>210.89453125</c:v>
                </c:pt>
                <c:pt idx="1913">
                  <c:v>210.8671875</c:v>
                </c:pt>
                <c:pt idx="1914">
                  <c:v>210.9375</c:v>
                </c:pt>
                <c:pt idx="1915">
                  <c:v>211.6015625</c:v>
                </c:pt>
                <c:pt idx="1916">
                  <c:v>210.90234375</c:v>
                </c:pt>
                <c:pt idx="1917">
                  <c:v>210.90234375</c:v>
                </c:pt>
                <c:pt idx="1918">
                  <c:v>210.9453125</c:v>
                </c:pt>
                <c:pt idx="1919">
                  <c:v>210.95703125</c:v>
                </c:pt>
                <c:pt idx="1920">
                  <c:v>210.90625</c:v>
                </c:pt>
                <c:pt idx="1921">
                  <c:v>210.90625</c:v>
                </c:pt>
                <c:pt idx="1922">
                  <c:v>210.90625</c:v>
                </c:pt>
                <c:pt idx="1923">
                  <c:v>210.91015625</c:v>
                </c:pt>
                <c:pt idx="1924">
                  <c:v>210.91015625</c:v>
                </c:pt>
                <c:pt idx="1925">
                  <c:v>210.8828125</c:v>
                </c:pt>
                <c:pt idx="1926">
                  <c:v>210.9140625</c:v>
                </c:pt>
                <c:pt idx="1927">
                  <c:v>210.9140625</c:v>
                </c:pt>
                <c:pt idx="1928">
                  <c:v>210.9140625</c:v>
                </c:pt>
                <c:pt idx="1929">
                  <c:v>210.9140625</c:v>
                </c:pt>
                <c:pt idx="1930">
                  <c:v>210.8828125</c:v>
                </c:pt>
                <c:pt idx="1931">
                  <c:v>210.9140625</c:v>
                </c:pt>
                <c:pt idx="1932">
                  <c:v>210.9140625</c:v>
                </c:pt>
                <c:pt idx="1933">
                  <c:v>210.8828125</c:v>
                </c:pt>
                <c:pt idx="1934">
                  <c:v>210.9140625</c:v>
                </c:pt>
                <c:pt idx="1935">
                  <c:v>210.9453125</c:v>
                </c:pt>
                <c:pt idx="1936">
                  <c:v>210.984375</c:v>
                </c:pt>
                <c:pt idx="1937">
                  <c:v>210.95703125</c:v>
                </c:pt>
                <c:pt idx="1938">
                  <c:v>210.8828125</c:v>
                </c:pt>
                <c:pt idx="1939">
                  <c:v>210.9140625</c:v>
                </c:pt>
                <c:pt idx="1940">
                  <c:v>210.9140625</c:v>
                </c:pt>
                <c:pt idx="1941">
                  <c:v>210.94921875</c:v>
                </c:pt>
                <c:pt idx="1942">
                  <c:v>210.9140625</c:v>
                </c:pt>
                <c:pt idx="1943">
                  <c:v>210.953125</c:v>
                </c:pt>
                <c:pt idx="1944">
                  <c:v>210.9140625</c:v>
                </c:pt>
                <c:pt idx="1945">
                  <c:v>210.94921875</c:v>
                </c:pt>
                <c:pt idx="1946">
                  <c:v>210.91015625</c:v>
                </c:pt>
                <c:pt idx="1947">
                  <c:v>210.91015625</c:v>
                </c:pt>
                <c:pt idx="1948">
                  <c:v>210.94140625</c:v>
                </c:pt>
                <c:pt idx="1949">
                  <c:v>210.94140625</c:v>
                </c:pt>
                <c:pt idx="1950">
                  <c:v>210.91015625</c:v>
                </c:pt>
                <c:pt idx="1951">
                  <c:v>210.91015625</c:v>
                </c:pt>
                <c:pt idx="1952">
                  <c:v>210.91015625</c:v>
                </c:pt>
                <c:pt idx="1953">
                  <c:v>210.90625</c:v>
                </c:pt>
                <c:pt idx="1954">
                  <c:v>210.93359375</c:v>
                </c:pt>
                <c:pt idx="1955">
                  <c:v>210.9765625</c:v>
                </c:pt>
                <c:pt idx="1956">
                  <c:v>210.9765625</c:v>
                </c:pt>
                <c:pt idx="1957">
                  <c:v>210.93359375</c:v>
                </c:pt>
                <c:pt idx="1958">
                  <c:v>210.97265625</c:v>
                </c:pt>
                <c:pt idx="1959">
                  <c:v>210.96875</c:v>
                </c:pt>
                <c:pt idx="1960">
                  <c:v>210.94140625</c:v>
                </c:pt>
                <c:pt idx="1961">
                  <c:v>210.90234375</c:v>
                </c:pt>
                <c:pt idx="1962">
                  <c:v>210.90234375</c:v>
                </c:pt>
                <c:pt idx="1963">
                  <c:v>210.90625</c:v>
                </c:pt>
                <c:pt idx="1964">
                  <c:v>210.90625</c:v>
                </c:pt>
                <c:pt idx="1965">
                  <c:v>210.9453125</c:v>
                </c:pt>
                <c:pt idx="1966">
                  <c:v>210.89453125</c:v>
                </c:pt>
                <c:pt idx="1967">
                  <c:v>210.89453125</c:v>
                </c:pt>
                <c:pt idx="1968">
                  <c:v>210.93359375</c:v>
                </c:pt>
                <c:pt idx="1969">
                  <c:v>210.9296875</c:v>
                </c:pt>
                <c:pt idx="1970">
                  <c:v>210.86328125</c:v>
                </c:pt>
                <c:pt idx="1971">
                  <c:v>210.89453125</c:v>
                </c:pt>
                <c:pt idx="1972">
                  <c:v>210.89453125</c:v>
                </c:pt>
                <c:pt idx="1973">
                  <c:v>210.89453125</c:v>
                </c:pt>
                <c:pt idx="1974">
                  <c:v>210.8984375</c:v>
                </c:pt>
                <c:pt idx="1975">
                  <c:v>210.8984375</c:v>
                </c:pt>
                <c:pt idx="1976">
                  <c:v>210.97265625</c:v>
                </c:pt>
                <c:pt idx="1977">
                  <c:v>210.97265625</c:v>
                </c:pt>
                <c:pt idx="1978">
                  <c:v>271.58203125</c:v>
                </c:pt>
                <c:pt idx="1979">
                  <c:v>272.17578125</c:v>
                </c:pt>
                <c:pt idx="1980">
                  <c:v>270.72265625</c:v>
                </c:pt>
                <c:pt idx="1981">
                  <c:v>270.81640625</c:v>
                </c:pt>
                <c:pt idx="1982">
                  <c:v>270.6953125</c:v>
                </c:pt>
                <c:pt idx="1983">
                  <c:v>271.1640625</c:v>
                </c:pt>
                <c:pt idx="1984">
                  <c:v>270.3984375</c:v>
                </c:pt>
                <c:pt idx="1985">
                  <c:v>270.4609375</c:v>
                </c:pt>
                <c:pt idx="1986">
                  <c:v>270.61328125</c:v>
                </c:pt>
                <c:pt idx="1987">
                  <c:v>269.58984375</c:v>
                </c:pt>
                <c:pt idx="1988">
                  <c:v>270.375</c:v>
                </c:pt>
                <c:pt idx="1989">
                  <c:v>270.48828125</c:v>
                </c:pt>
                <c:pt idx="1990">
                  <c:v>210.37109375</c:v>
                </c:pt>
                <c:pt idx="1991">
                  <c:v>210.33984375</c:v>
                </c:pt>
                <c:pt idx="1992">
                  <c:v>210.33984375</c:v>
                </c:pt>
                <c:pt idx="1993">
                  <c:v>210.37890625</c:v>
                </c:pt>
                <c:pt idx="1994">
                  <c:v>210.48046875</c:v>
                </c:pt>
                <c:pt idx="1995">
                  <c:v>210.43359375</c:v>
                </c:pt>
                <c:pt idx="1996">
                  <c:v>210.4765625</c:v>
                </c:pt>
                <c:pt idx="1997">
                  <c:v>210.43359375</c:v>
                </c:pt>
                <c:pt idx="1998">
                  <c:v>210.4296875</c:v>
                </c:pt>
                <c:pt idx="1999">
                  <c:v>210.4296875</c:v>
                </c:pt>
                <c:pt idx="2000">
                  <c:v>210.47265625</c:v>
                </c:pt>
                <c:pt idx="2001">
                  <c:v>210.4296875</c:v>
                </c:pt>
                <c:pt idx="2002">
                  <c:v>210.4296875</c:v>
                </c:pt>
                <c:pt idx="2003">
                  <c:v>210.43359375</c:v>
                </c:pt>
                <c:pt idx="2004">
                  <c:v>210.43359375</c:v>
                </c:pt>
                <c:pt idx="2005">
                  <c:v>210.43359375</c:v>
                </c:pt>
                <c:pt idx="2006">
                  <c:v>210.4375</c:v>
                </c:pt>
                <c:pt idx="2007">
                  <c:v>210.4375</c:v>
                </c:pt>
                <c:pt idx="2008">
                  <c:v>210.4375</c:v>
                </c:pt>
                <c:pt idx="2009">
                  <c:v>209.640625</c:v>
                </c:pt>
                <c:pt idx="2010">
                  <c:v>209.6796875</c:v>
                </c:pt>
                <c:pt idx="2011">
                  <c:v>209.63671875</c:v>
                </c:pt>
                <c:pt idx="2012">
                  <c:v>209.63671875</c:v>
                </c:pt>
                <c:pt idx="2013">
                  <c:v>209.60546875</c:v>
                </c:pt>
                <c:pt idx="2014">
                  <c:v>209.63671875</c:v>
                </c:pt>
                <c:pt idx="2015">
                  <c:v>209.63671875</c:v>
                </c:pt>
                <c:pt idx="2016">
                  <c:v>209.671875</c:v>
                </c:pt>
                <c:pt idx="2017">
                  <c:v>209.63671875</c:v>
                </c:pt>
                <c:pt idx="2018">
                  <c:v>209.671875</c:v>
                </c:pt>
                <c:pt idx="2019">
                  <c:v>209.63671875</c:v>
                </c:pt>
                <c:pt idx="2020">
                  <c:v>209.63671875</c:v>
                </c:pt>
                <c:pt idx="2021">
                  <c:v>209.609375</c:v>
                </c:pt>
                <c:pt idx="2022">
                  <c:v>209.640625</c:v>
                </c:pt>
                <c:pt idx="2023">
                  <c:v>209.640625</c:v>
                </c:pt>
                <c:pt idx="2024">
                  <c:v>209.640625</c:v>
                </c:pt>
                <c:pt idx="2025">
                  <c:v>209.640625</c:v>
                </c:pt>
                <c:pt idx="2026">
                  <c:v>211.12890625</c:v>
                </c:pt>
                <c:pt idx="2027">
                  <c:v>209.7109375</c:v>
                </c:pt>
                <c:pt idx="2028">
                  <c:v>209.66796875</c:v>
                </c:pt>
                <c:pt idx="2029">
                  <c:v>209.6640625</c:v>
                </c:pt>
                <c:pt idx="2030">
                  <c:v>209.6640625</c:v>
                </c:pt>
                <c:pt idx="2031">
                  <c:v>209.6640625</c:v>
                </c:pt>
                <c:pt idx="2032">
                  <c:v>209.67578125</c:v>
                </c:pt>
                <c:pt idx="2033">
                  <c:v>209.63671875</c:v>
                </c:pt>
                <c:pt idx="2034">
                  <c:v>209.640625</c:v>
                </c:pt>
                <c:pt idx="2035">
                  <c:v>209.640625</c:v>
                </c:pt>
                <c:pt idx="2036">
                  <c:v>209.67578125</c:v>
                </c:pt>
                <c:pt idx="2037">
                  <c:v>209.63671875</c:v>
                </c:pt>
                <c:pt idx="2038">
                  <c:v>209.63671875</c:v>
                </c:pt>
                <c:pt idx="2039">
                  <c:v>209.63671875</c:v>
                </c:pt>
                <c:pt idx="2040">
                  <c:v>209.63671875</c:v>
                </c:pt>
                <c:pt idx="2041">
                  <c:v>209.609375</c:v>
                </c:pt>
                <c:pt idx="2042">
                  <c:v>209.67578125</c:v>
                </c:pt>
                <c:pt idx="2043">
                  <c:v>209.63671875</c:v>
                </c:pt>
                <c:pt idx="2044">
                  <c:v>209.67578125</c:v>
                </c:pt>
                <c:pt idx="2045">
                  <c:v>209.67578125</c:v>
                </c:pt>
                <c:pt idx="2046">
                  <c:v>209.67578125</c:v>
                </c:pt>
                <c:pt idx="2047">
                  <c:v>209.63671875</c:v>
                </c:pt>
                <c:pt idx="2048">
                  <c:v>209.63671875</c:v>
                </c:pt>
                <c:pt idx="2049">
                  <c:v>209.60546875</c:v>
                </c:pt>
                <c:pt idx="2050">
                  <c:v>209.63671875</c:v>
                </c:pt>
                <c:pt idx="2051">
                  <c:v>209.63671875</c:v>
                </c:pt>
                <c:pt idx="2052">
                  <c:v>209.67578125</c:v>
                </c:pt>
                <c:pt idx="2053">
                  <c:v>209.640625</c:v>
                </c:pt>
                <c:pt idx="2054">
                  <c:v>209.640625</c:v>
                </c:pt>
                <c:pt idx="2055">
                  <c:v>209.63671875</c:v>
                </c:pt>
                <c:pt idx="2056">
                  <c:v>209.76953125</c:v>
                </c:pt>
                <c:pt idx="2057">
                  <c:v>209.60546875</c:v>
                </c:pt>
                <c:pt idx="2058">
                  <c:v>209.765625</c:v>
                </c:pt>
                <c:pt idx="2059">
                  <c:v>209.6328125</c:v>
                </c:pt>
                <c:pt idx="2060">
                  <c:v>209.63671875</c:v>
                </c:pt>
                <c:pt idx="2061">
                  <c:v>209.765625</c:v>
                </c:pt>
                <c:pt idx="2062">
                  <c:v>209.609375</c:v>
                </c:pt>
                <c:pt idx="2063">
                  <c:v>209.63671875</c:v>
                </c:pt>
                <c:pt idx="2064">
                  <c:v>209.63671875</c:v>
                </c:pt>
                <c:pt idx="2065">
                  <c:v>209.60546875</c:v>
                </c:pt>
                <c:pt idx="2066">
                  <c:v>209.6328125</c:v>
                </c:pt>
                <c:pt idx="2067">
                  <c:v>209.6328125</c:v>
                </c:pt>
                <c:pt idx="2068">
                  <c:v>209.60546875</c:v>
                </c:pt>
                <c:pt idx="2069">
                  <c:v>209.63671875</c:v>
                </c:pt>
                <c:pt idx="2070">
                  <c:v>209.63671875</c:v>
                </c:pt>
                <c:pt idx="2071">
                  <c:v>209.62109375</c:v>
                </c:pt>
                <c:pt idx="2072">
                  <c:v>209.69140625</c:v>
                </c:pt>
                <c:pt idx="2073">
                  <c:v>209.65234375</c:v>
                </c:pt>
                <c:pt idx="2074">
                  <c:v>209.62109375</c:v>
                </c:pt>
                <c:pt idx="2075">
                  <c:v>209.6484375</c:v>
                </c:pt>
                <c:pt idx="2076">
                  <c:v>209.6484375</c:v>
                </c:pt>
                <c:pt idx="2077">
                  <c:v>209.6171875</c:v>
                </c:pt>
                <c:pt idx="2078">
                  <c:v>209.6796875</c:v>
                </c:pt>
                <c:pt idx="2079">
                  <c:v>209.6796875</c:v>
                </c:pt>
                <c:pt idx="2080">
                  <c:v>209.65234375</c:v>
                </c:pt>
                <c:pt idx="2081">
                  <c:v>209.6875</c:v>
                </c:pt>
                <c:pt idx="2082">
                  <c:v>209.625</c:v>
                </c:pt>
                <c:pt idx="2083">
                  <c:v>209.6875</c:v>
                </c:pt>
                <c:pt idx="2084">
                  <c:v>209.65234375</c:v>
                </c:pt>
                <c:pt idx="2085">
                  <c:v>209.6953125</c:v>
                </c:pt>
                <c:pt idx="2086">
                  <c:v>209.68359375</c:v>
                </c:pt>
                <c:pt idx="2087">
                  <c:v>209.68359375</c:v>
                </c:pt>
                <c:pt idx="2088">
                  <c:v>209.7109375</c:v>
                </c:pt>
                <c:pt idx="2089">
                  <c:v>209.74609375</c:v>
                </c:pt>
                <c:pt idx="2090">
                  <c:v>209.68359375</c:v>
                </c:pt>
                <c:pt idx="2091">
                  <c:v>209.68359375</c:v>
                </c:pt>
                <c:pt idx="2092">
                  <c:v>209.68359375</c:v>
                </c:pt>
                <c:pt idx="2093">
                  <c:v>209.69140625</c:v>
                </c:pt>
                <c:pt idx="2094">
                  <c:v>209.69140625</c:v>
                </c:pt>
                <c:pt idx="2095">
                  <c:v>209.6875</c:v>
                </c:pt>
                <c:pt idx="2096">
                  <c:v>209.6875</c:v>
                </c:pt>
                <c:pt idx="2097">
                  <c:v>211.81640625</c:v>
                </c:pt>
                <c:pt idx="2098">
                  <c:v>211.7265625</c:v>
                </c:pt>
                <c:pt idx="2099">
                  <c:v>211.91796875</c:v>
                </c:pt>
                <c:pt idx="2100">
                  <c:v>212.27734375</c:v>
                </c:pt>
                <c:pt idx="2101">
                  <c:v>211.8046875</c:v>
                </c:pt>
                <c:pt idx="2102">
                  <c:v>212.421875</c:v>
                </c:pt>
                <c:pt idx="2103">
                  <c:v>212.1875</c:v>
                </c:pt>
                <c:pt idx="2104">
                  <c:v>211.92578125</c:v>
                </c:pt>
                <c:pt idx="2105">
                  <c:v>211.828125</c:v>
                </c:pt>
                <c:pt idx="2106">
                  <c:v>212.46875</c:v>
                </c:pt>
                <c:pt idx="2107">
                  <c:v>211.7734375</c:v>
                </c:pt>
                <c:pt idx="2108">
                  <c:v>211.83203125</c:v>
                </c:pt>
                <c:pt idx="2109">
                  <c:v>212.0703125</c:v>
                </c:pt>
                <c:pt idx="2110">
                  <c:v>212.28515625</c:v>
                </c:pt>
                <c:pt idx="2111">
                  <c:v>211.78515625</c:v>
                </c:pt>
                <c:pt idx="2112">
                  <c:v>210.296875</c:v>
                </c:pt>
                <c:pt idx="2113">
                  <c:v>212.33203125</c:v>
                </c:pt>
                <c:pt idx="2114">
                  <c:v>211.75</c:v>
                </c:pt>
                <c:pt idx="2115">
                  <c:v>211.77734375</c:v>
                </c:pt>
                <c:pt idx="2116">
                  <c:v>212.21875</c:v>
                </c:pt>
                <c:pt idx="2117">
                  <c:v>211.76171875</c:v>
                </c:pt>
                <c:pt idx="2118">
                  <c:v>211.8125</c:v>
                </c:pt>
                <c:pt idx="2119">
                  <c:v>212.12890625</c:v>
                </c:pt>
                <c:pt idx="2120">
                  <c:v>212.5234375</c:v>
                </c:pt>
                <c:pt idx="2121">
                  <c:v>211.8671875</c:v>
                </c:pt>
                <c:pt idx="2122">
                  <c:v>212.0703125</c:v>
                </c:pt>
                <c:pt idx="2123">
                  <c:v>212.453125</c:v>
                </c:pt>
                <c:pt idx="2124">
                  <c:v>211.80078125</c:v>
                </c:pt>
                <c:pt idx="2125">
                  <c:v>212.0625</c:v>
                </c:pt>
                <c:pt idx="2126">
                  <c:v>212.3203125</c:v>
                </c:pt>
                <c:pt idx="2127">
                  <c:v>211.80859375</c:v>
                </c:pt>
                <c:pt idx="2128">
                  <c:v>211.8125</c:v>
                </c:pt>
                <c:pt idx="2129">
                  <c:v>212.18359375</c:v>
                </c:pt>
                <c:pt idx="2130">
                  <c:v>210.4609375</c:v>
                </c:pt>
                <c:pt idx="2131">
                  <c:v>210.20703125</c:v>
                </c:pt>
                <c:pt idx="2132">
                  <c:v>210.20703125</c:v>
                </c:pt>
                <c:pt idx="2133">
                  <c:v>210.20703125</c:v>
                </c:pt>
                <c:pt idx="2134">
                  <c:v>210.20703125</c:v>
                </c:pt>
                <c:pt idx="2135">
                  <c:v>210.20703125</c:v>
                </c:pt>
                <c:pt idx="2136">
                  <c:v>210.18359375</c:v>
                </c:pt>
                <c:pt idx="2137">
                  <c:v>210.1953125</c:v>
                </c:pt>
                <c:pt idx="2138">
                  <c:v>210.1953125</c:v>
                </c:pt>
                <c:pt idx="2139">
                  <c:v>210.1953125</c:v>
                </c:pt>
                <c:pt idx="2140">
                  <c:v>210.23828125</c:v>
                </c:pt>
                <c:pt idx="2141">
                  <c:v>210.203125</c:v>
                </c:pt>
                <c:pt idx="2142">
                  <c:v>210.203125</c:v>
                </c:pt>
                <c:pt idx="2143">
                  <c:v>210.171875</c:v>
                </c:pt>
                <c:pt idx="2144">
                  <c:v>210.16015625</c:v>
                </c:pt>
                <c:pt idx="2145">
                  <c:v>210.16015625</c:v>
                </c:pt>
                <c:pt idx="2146">
                  <c:v>210.12890625</c:v>
                </c:pt>
                <c:pt idx="2147">
                  <c:v>210.15234375</c:v>
                </c:pt>
                <c:pt idx="2148">
                  <c:v>210.15234375</c:v>
                </c:pt>
                <c:pt idx="2149">
                  <c:v>210.125</c:v>
                </c:pt>
                <c:pt idx="2150">
                  <c:v>210.1796875</c:v>
                </c:pt>
                <c:pt idx="2151">
                  <c:v>210.1796875</c:v>
                </c:pt>
                <c:pt idx="2152">
                  <c:v>210.19921875</c:v>
                </c:pt>
                <c:pt idx="2153">
                  <c:v>210.19921875</c:v>
                </c:pt>
                <c:pt idx="2154">
                  <c:v>210.1953125</c:v>
                </c:pt>
                <c:pt idx="2155">
                  <c:v>210.1953125</c:v>
                </c:pt>
                <c:pt idx="2156">
                  <c:v>210.15625</c:v>
                </c:pt>
                <c:pt idx="2157">
                  <c:v>210.203125</c:v>
                </c:pt>
                <c:pt idx="2158">
                  <c:v>210.16015625</c:v>
                </c:pt>
                <c:pt idx="2159">
                  <c:v>210.16015625</c:v>
                </c:pt>
                <c:pt idx="2160">
                  <c:v>210.37890625</c:v>
                </c:pt>
                <c:pt idx="2161">
                  <c:v>210.1796875</c:v>
                </c:pt>
                <c:pt idx="2162">
                  <c:v>210.1484375</c:v>
                </c:pt>
                <c:pt idx="2163">
                  <c:v>210.1796875</c:v>
                </c:pt>
                <c:pt idx="2164">
                  <c:v>210.14453125</c:v>
                </c:pt>
                <c:pt idx="2165">
                  <c:v>210.1484375</c:v>
                </c:pt>
                <c:pt idx="2166">
                  <c:v>210.17578125</c:v>
                </c:pt>
                <c:pt idx="2167">
                  <c:v>210.14453125</c:v>
                </c:pt>
                <c:pt idx="2168">
                  <c:v>210.15234375</c:v>
                </c:pt>
                <c:pt idx="2169">
                  <c:v>210.15234375</c:v>
                </c:pt>
                <c:pt idx="2170">
                  <c:v>210.1796875</c:v>
                </c:pt>
                <c:pt idx="2171">
                  <c:v>210.21484375</c:v>
                </c:pt>
                <c:pt idx="2172">
                  <c:v>210.19921875</c:v>
                </c:pt>
                <c:pt idx="2173">
                  <c:v>210.1796875</c:v>
                </c:pt>
                <c:pt idx="2174">
                  <c:v>210.1796875</c:v>
                </c:pt>
                <c:pt idx="2175">
                  <c:v>210.1484375</c:v>
                </c:pt>
                <c:pt idx="2176">
                  <c:v>210.1796875</c:v>
                </c:pt>
                <c:pt idx="2177">
                  <c:v>210.14453125</c:v>
                </c:pt>
                <c:pt idx="2178">
                  <c:v>210.1171875</c:v>
                </c:pt>
                <c:pt idx="2179">
                  <c:v>210.1484375</c:v>
                </c:pt>
                <c:pt idx="2180">
                  <c:v>210.1875</c:v>
                </c:pt>
                <c:pt idx="2181">
                  <c:v>210.1484375</c:v>
                </c:pt>
                <c:pt idx="2182">
                  <c:v>210.1484375</c:v>
                </c:pt>
                <c:pt idx="2183">
                  <c:v>210.1171875</c:v>
                </c:pt>
                <c:pt idx="2184">
                  <c:v>210.14453125</c:v>
                </c:pt>
                <c:pt idx="2185">
                  <c:v>210.1875</c:v>
                </c:pt>
                <c:pt idx="2186">
                  <c:v>210.1171875</c:v>
                </c:pt>
                <c:pt idx="2187">
                  <c:v>210.1484375</c:v>
                </c:pt>
                <c:pt idx="2188">
                  <c:v>211.6796875</c:v>
                </c:pt>
                <c:pt idx="2189">
                  <c:v>211.66015625</c:v>
                </c:pt>
                <c:pt idx="2190">
                  <c:v>211.66015625</c:v>
                </c:pt>
                <c:pt idx="2191">
                  <c:v>211.66015625</c:v>
                </c:pt>
                <c:pt idx="2192">
                  <c:v>211.6875</c:v>
                </c:pt>
                <c:pt idx="2193">
                  <c:v>210.1875</c:v>
                </c:pt>
                <c:pt idx="2194">
                  <c:v>210.234375</c:v>
                </c:pt>
                <c:pt idx="2195">
                  <c:v>210.16015625</c:v>
                </c:pt>
                <c:pt idx="2196">
                  <c:v>210.12890625</c:v>
                </c:pt>
                <c:pt idx="2197">
                  <c:v>210.2890625</c:v>
                </c:pt>
                <c:pt idx="2198">
                  <c:v>210.15625</c:v>
                </c:pt>
                <c:pt idx="2199">
                  <c:v>210.15234375</c:v>
                </c:pt>
                <c:pt idx="2200">
                  <c:v>210.31640625</c:v>
                </c:pt>
                <c:pt idx="2201">
                  <c:v>210.18359375</c:v>
                </c:pt>
                <c:pt idx="2202">
                  <c:v>210.203125</c:v>
                </c:pt>
                <c:pt idx="2203">
                  <c:v>210.16015625</c:v>
                </c:pt>
                <c:pt idx="2204">
                  <c:v>210.16015625</c:v>
                </c:pt>
                <c:pt idx="2205">
                  <c:v>211.6875</c:v>
                </c:pt>
                <c:pt idx="2206">
                  <c:v>211.71875</c:v>
                </c:pt>
                <c:pt idx="2207">
                  <c:v>211.6875</c:v>
                </c:pt>
                <c:pt idx="2208">
                  <c:v>211.68359375</c:v>
                </c:pt>
                <c:pt idx="2209">
                  <c:v>211.6875</c:v>
                </c:pt>
                <c:pt idx="2210">
                  <c:v>211.65625</c:v>
                </c:pt>
                <c:pt idx="2211">
                  <c:v>211.65625</c:v>
                </c:pt>
                <c:pt idx="2212">
                  <c:v>210.22265625</c:v>
                </c:pt>
                <c:pt idx="2213">
                  <c:v>210.17578125</c:v>
                </c:pt>
                <c:pt idx="2214">
                  <c:v>210.17578125</c:v>
                </c:pt>
                <c:pt idx="2215">
                  <c:v>210.2109375</c:v>
                </c:pt>
                <c:pt idx="2216">
                  <c:v>210.203125</c:v>
                </c:pt>
                <c:pt idx="2217">
                  <c:v>211.7109375</c:v>
                </c:pt>
                <c:pt idx="2218">
                  <c:v>210.21484375</c:v>
                </c:pt>
                <c:pt idx="2219">
                  <c:v>210.25</c:v>
                </c:pt>
                <c:pt idx="2220">
                  <c:v>210.18359375</c:v>
                </c:pt>
                <c:pt idx="2221">
                  <c:v>210.18359375</c:v>
                </c:pt>
                <c:pt idx="2222">
                  <c:v>210.2109375</c:v>
                </c:pt>
                <c:pt idx="2223">
                  <c:v>210.25</c:v>
                </c:pt>
                <c:pt idx="2224">
                  <c:v>210.1875</c:v>
                </c:pt>
                <c:pt idx="2225">
                  <c:v>210.140625</c:v>
                </c:pt>
                <c:pt idx="2226">
                  <c:v>210.140625</c:v>
                </c:pt>
                <c:pt idx="2227">
                  <c:v>210.140625</c:v>
                </c:pt>
                <c:pt idx="2228">
                  <c:v>210.140625</c:v>
                </c:pt>
                <c:pt idx="2229">
                  <c:v>210.140625</c:v>
                </c:pt>
                <c:pt idx="2230">
                  <c:v>210.11328125</c:v>
                </c:pt>
                <c:pt idx="2231">
                  <c:v>210.18359375</c:v>
                </c:pt>
                <c:pt idx="2232">
                  <c:v>210.14453125</c:v>
                </c:pt>
                <c:pt idx="2233">
                  <c:v>210.11328125</c:v>
                </c:pt>
                <c:pt idx="2234">
                  <c:v>210.140625</c:v>
                </c:pt>
                <c:pt idx="2235">
                  <c:v>210.140625</c:v>
                </c:pt>
                <c:pt idx="2236">
                  <c:v>210.140625</c:v>
                </c:pt>
                <c:pt idx="2237">
                  <c:v>210.109375</c:v>
                </c:pt>
                <c:pt idx="2238">
                  <c:v>210.140625</c:v>
                </c:pt>
                <c:pt idx="2239">
                  <c:v>210.140625</c:v>
                </c:pt>
                <c:pt idx="2240">
                  <c:v>210.11328125</c:v>
                </c:pt>
                <c:pt idx="2241">
                  <c:v>210.1875</c:v>
                </c:pt>
                <c:pt idx="2242">
                  <c:v>210.1875</c:v>
                </c:pt>
                <c:pt idx="2243">
                  <c:v>210.11328125</c:v>
                </c:pt>
                <c:pt idx="2244">
                  <c:v>210.2109375</c:v>
                </c:pt>
                <c:pt idx="2245">
                  <c:v>210.21484375</c:v>
                </c:pt>
                <c:pt idx="2246">
                  <c:v>210.14453125</c:v>
                </c:pt>
                <c:pt idx="2247">
                  <c:v>210.14453125</c:v>
                </c:pt>
                <c:pt idx="2248">
                  <c:v>210.11328125</c:v>
                </c:pt>
                <c:pt idx="2249">
                  <c:v>210.14453125</c:v>
                </c:pt>
                <c:pt idx="2250">
                  <c:v>210.14453125</c:v>
                </c:pt>
                <c:pt idx="2251">
                  <c:v>210.14453125</c:v>
                </c:pt>
                <c:pt idx="2252">
                  <c:v>210.1875</c:v>
                </c:pt>
                <c:pt idx="2253">
                  <c:v>210.11328125</c:v>
                </c:pt>
                <c:pt idx="2254">
                  <c:v>210.140625</c:v>
                </c:pt>
                <c:pt idx="2255">
                  <c:v>210.140625</c:v>
                </c:pt>
                <c:pt idx="2256">
                  <c:v>210.140625</c:v>
                </c:pt>
                <c:pt idx="2257">
                  <c:v>210.18359375</c:v>
                </c:pt>
                <c:pt idx="2258">
                  <c:v>210.11328125</c:v>
                </c:pt>
                <c:pt idx="2259">
                  <c:v>210.14453125</c:v>
                </c:pt>
                <c:pt idx="2260">
                  <c:v>210.14453125</c:v>
                </c:pt>
                <c:pt idx="2261">
                  <c:v>210.11328125</c:v>
                </c:pt>
                <c:pt idx="2262">
                  <c:v>210.1796875</c:v>
                </c:pt>
                <c:pt idx="2263">
                  <c:v>210.1875</c:v>
                </c:pt>
                <c:pt idx="2264">
                  <c:v>210.17578125</c:v>
                </c:pt>
                <c:pt idx="2265">
                  <c:v>210.13671875</c:v>
                </c:pt>
                <c:pt idx="2266">
                  <c:v>210.13671875</c:v>
                </c:pt>
                <c:pt idx="2267">
                  <c:v>210.13671875</c:v>
                </c:pt>
                <c:pt idx="2268">
                  <c:v>210.1796875</c:v>
                </c:pt>
                <c:pt idx="2269">
                  <c:v>210.13671875</c:v>
                </c:pt>
                <c:pt idx="2270">
                  <c:v>210.203125</c:v>
                </c:pt>
                <c:pt idx="2271">
                  <c:v>210.17578125</c:v>
                </c:pt>
                <c:pt idx="2272">
                  <c:v>210.19140625</c:v>
                </c:pt>
                <c:pt idx="2273">
                  <c:v>210.1484375</c:v>
                </c:pt>
                <c:pt idx="2274">
                  <c:v>210.12109375</c:v>
                </c:pt>
                <c:pt idx="2275">
                  <c:v>210.15234375</c:v>
                </c:pt>
                <c:pt idx="2276">
                  <c:v>210.15234375</c:v>
                </c:pt>
                <c:pt idx="2277">
                  <c:v>210.16015625</c:v>
                </c:pt>
                <c:pt idx="2278">
                  <c:v>210.1875</c:v>
                </c:pt>
                <c:pt idx="2279">
                  <c:v>210.2265625</c:v>
                </c:pt>
                <c:pt idx="2280">
                  <c:v>210.1875</c:v>
                </c:pt>
                <c:pt idx="2281">
                  <c:v>210.23046875</c:v>
                </c:pt>
                <c:pt idx="2282">
                  <c:v>210.22265625</c:v>
                </c:pt>
                <c:pt idx="2283">
                  <c:v>210.140625</c:v>
                </c:pt>
                <c:pt idx="2284">
                  <c:v>210.109375</c:v>
                </c:pt>
                <c:pt idx="2285">
                  <c:v>210.140625</c:v>
                </c:pt>
                <c:pt idx="2286">
                  <c:v>210.1796875</c:v>
                </c:pt>
                <c:pt idx="2287">
                  <c:v>210.18359375</c:v>
                </c:pt>
                <c:pt idx="2288">
                  <c:v>210.140625</c:v>
                </c:pt>
                <c:pt idx="2289">
                  <c:v>210.140625</c:v>
                </c:pt>
                <c:pt idx="2290">
                  <c:v>210.140625</c:v>
                </c:pt>
                <c:pt idx="2291">
                  <c:v>210.140625</c:v>
                </c:pt>
                <c:pt idx="2292">
                  <c:v>210.140625</c:v>
                </c:pt>
                <c:pt idx="2293">
                  <c:v>210.140625</c:v>
                </c:pt>
                <c:pt idx="2294">
                  <c:v>210.109375</c:v>
                </c:pt>
                <c:pt idx="2295">
                  <c:v>210.140625</c:v>
                </c:pt>
                <c:pt idx="2296">
                  <c:v>210.140625</c:v>
                </c:pt>
                <c:pt idx="2297">
                  <c:v>210.11328125</c:v>
                </c:pt>
                <c:pt idx="2298">
                  <c:v>210.1796875</c:v>
                </c:pt>
                <c:pt idx="2299">
                  <c:v>210.140625</c:v>
                </c:pt>
                <c:pt idx="2300">
                  <c:v>210.140625</c:v>
                </c:pt>
                <c:pt idx="2301">
                  <c:v>210.140625</c:v>
                </c:pt>
                <c:pt idx="2302">
                  <c:v>210.1484375</c:v>
                </c:pt>
                <c:pt idx="2303">
                  <c:v>210.1484375</c:v>
                </c:pt>
                <c:pt idx="2304">
                  <c:v>210.1484375</c:v>
                </c:pt>
                <c:pt idx="2305">
                  <c:v>210.12109375</c:v>
                </c:pt>
                <c:pt idx="2306">
                  <c:v>210.15234375</c:v>
                </c:pt>
                <c:pt idx="2307">
                  <c:v>210.19140625</c:v>
                </c:pt>
                <c:pt idx="2308">
                  <c:v>210.1484375</c:v>
                </c:pt>
                <c:pt idx="2309">
                  <c:v>210.1484375</c:v>
                </c:pt>
                <c:pt idx="2310">
                  <c:v>210.1171875</c:v>
                </c:pt>
                <c:pt idx="2311">
                  <c:v>210.1484375</c:v>
                </c:pt>
                <c:pt idx="2312">
                  <c:v>210.1484375</c:v>
                </c:pt>
                <c:pt idx="2313">
                  <c:v>210.1484375</c:v>
                </c:pt>
                <c:pt idx="2314">
                  <c:v>210.1875</c:v>
                </c:pt>
                <c:pt idx="2315">
                  <c:v>210.1484375</c:v>
                </c:pt>
                <c:pt idx="2316">
                  <c:v>210.1484375</c:v>
                </c:pt>
                <c:pt idx="2317">
                  <c:v>210.1875</c:v>
                </c:pt>
                <c:pt idx="2318">
                  <c:v>210.1484375</c:v>
                </c:pt>
                <c:pt idx="2319">
                  <c:v>210.1484375</c:v>
                </c:pt>
                <c:pt idx="2320">
                  <c:v>210.1484375</c:v>
                </c:pt>
                <c:pt idx="2321">
                  <c:v>210.1484375</c:v>
                </c:pt>
                <c:pt idx="2322">
                  <c:v>210.1953125</c:v>
                </c:pt>
                <c:pt idx="2323">
                  <c:v>210.15234375</c:v>
                </c:pt>
                <c:pt idx="2324">
                  <c:v>210.15234375</c:v>
                </c:pt>
                <c:pt idx="2325">
                  <c:v>210.15234375</c:v>
                </c:pt>
                <c:pt idx="2326">
                  <c:v>210.19140625</c:v>
                </c:pt>
                <c:pt idx="2327">
                  <c:v>210.15234375</c:v>
                </c:pt>
                <c:pt idx="2328">
                  <c:v>210.19140625</c:v>
                </c:pt>
                <c:pt idx="2329">
                  <c:v>210.1484375</c:v>
                </c:pt>
                <c:pt idx="2330">
                  <c:v>210.1484375</c:v>
                </c:pt>
                <c:pt idx="2331">
                  <c:v>210.27734375</c:v>
                </c:pt>
                <c:pt idx="2332">
                  <c:v>210.1484375</c:v>
                </c:pt>
                <c:pt idx="2333">
                  <c:v>210.12109375</c:v>
                </c:pt>
                <c:pt idx="2334">
                  <c:v>210.15234375</c:v>
                </c:pt>
                <c:pt idx="2335">
                  <c:v>210.15234375</c:v>
                </c:pt>
                <c:pt idx="2336">
                  <c:v>210.1484375</c:v>
                </c:pt>
                <c:pt idx="2337">
                  <c:v>210.17578125</c:v>
                </c:pt>
                <c:pt idx="2338">
                  <c:v>210.19140625</c:v>
                </c:pt>
                <c:pt idx="2339">
                  <c:v>210.14453125</c:v>
                </c:pt>
                <c:pt idx="2340">
                  <c:v>210.14453125</c:v>
                </c:pt>
                <c:pt idx="2341">
                  <c:v>210.1875</c:v>
                </c:pt>
                <c:pt idx="2342">
                  <c:v>210.1484375</c:v>
                </c:pt>
                <c:pt idx="2343">
                  <c:v>210.1484375</c:v>
                </c:pt>
                <c:pt idx="2344">
                  <c:v>210.19140625</c:v>
                </c:pt>
                <c:pt idx="2345">
                  <c:v>211.6875</c:v>
                </c:pt>
                <c:pt idx="2346">
                  <c:v>210.2265625</c:v>
                </c:pt>
                <c:pt idx="2347">
                  <c:v>210.1875</c:v>
                </c:pt>
                <c:pt idx="2348">
                  <c:v>210.17578125</c:v>
                </c:pt>
                <c:pt idx="2349">
                  <c:v>211.6875</c:v>
                </c:pt>
                <c:pt idx="2350">
                  <c:v>210.26171875</c:v>
                </c:pt>
                <c:pt idx="2351">
                  <c:v>210.1875</c:v>
                </c:pt>
                <c:pt idx="2352">
                  <c:v>210.19140625</c:v>
                </c:pt>
                <c:pt idx="2353">
                  <c:v>210.15625</c:v>
                </c:pt>
                <c:pt idx="2354">
                  <c:v>210.15625</c:v>
                </c:pt>
                <c:pt idx="2355">
                  <c:v>210.15625</c:v>
                </c:pt>
                <c:pt idx="2356">
                  <c:v>210.19140625</c:v>
                </c:pt>
                <c:pt idx="2357">
                  <c:v>210.15625</c:v>
                </c:pt>
                <c:pt idx="2358">
                  <c:v>210.19140625</c:v>
                </c:pt>
                <c:pt idx="2359">
                  <c:v>210.1953125</c:v>
                </c:pt>
                <c:pt idx="2360">
                  <c:v>210.15625</c:v>
                </c:pt>
                <c:pt idx="2361">
                  <c:v>210.15625</c:v>
                </c:pt>
                <c:pt idx="2362">
                  <c:v>210.23046875</c:v>
                </c:pt>
                <c:pt idx="2363">
                  <c:v>210.15625</c:v>
                </c:pt>
                <c:pt idx="2364">
                  <c:v>210.15625</c:v>
                </c:pt>
                <c:pt idx="2365">
                  <c:v>210.15625</c:v>
                </c:pt>
                <c:pt idx="2366">
                  <c:v>210.125</c:v>
                </c:pt>
                <c:pt idx="2367">
                  <c:v>210.19140625</c:v>
                </c:pt>
                <c:pt idx="2368">
                  <c:v>210.15234375</c:v>
                </c:pt>
                <c:pt idx="2369">
                  <c:v>210.12109375</c:v>
                </c:pt>
                <c:pt idx="2370">
                  <c:v>210.15234375</c:v>
                </c:pt>
                <c:pt idx="2371">
                  <c:v>210.15234375</c:v>
                </c:pt>
                <c:pt idx="2372">
                  <c:v>210.16015625</c:v>
                </c:pt>
                <c:pt idx="2373">
                  <c:v>210.19140625</c:v>
                </c:pt>
                <c:pt idx="2374">
                  <c:v>210.19140625</c:v>
                </c:pt>
                <c:pt idx="2375">
                  <c:v>210.23046875</c:v>
                </c:pt>
                <c:pt idx="2376">
                  <c:v>210.1875</c:v>
                </c:pt>
                <c:pt idx="2377">
                  <c:v>210.1875</c:v>
                </c:pt>
                <c:pt idx="2378">
                  <c:v>210.1875</c:v>
                </c:pt>
                <c:pt idx="2379">
                  <c:v>210.2265625</c:v>
                </c:pt>
                <c:pt idx="2380">
                  <c:v>210.125</c:v>
                </c:pt>
                <c:pt idx="2381">
                  <c:v>210.1953125</c:v>
                </c:pt>
                <c:pt idx="2382">
                  <c:v>210.18359375</c:v>
                </c:pt>
                <c:pt idx="2383">
                  <c:v>210.18359375</c:v>
                </c:pt>
                <c:pt idx="2384">
                  <c:v>210.15625</c:v>
                </c:pt>
                <c:pt idx="2385">
                  <c:v>210.125</c:v>
                </c:pt>
                <c:pt idx="2386">
                  <c:v>210.2578125</c:v>
                </c:pt>
                <c:pt idx="2387">
                  <c:v>210.2578125</c:v>
                </c:pt>
                <c:pt idx="2388">
                  <c:v>211.78125</c:v>
                </c:pt>
                <c:pt idx="2389">
                  <c:v>210.25</c:v>
                </c:pt>
                <c:pt idx="2390">
                  <c:v>210.22265625</c:v>
                </c:pt>
                <c:pt idx="2391">
                  <c:v>210.22265625</c:v>
                </c:pt>
                <c:pt idx="2392">
                  <c:v>210.25</c:v>
                </c:pt>
                <c:pt idx="2393">
                  <c:v>210.25</c:v>
                </c:pt>
                <c:pt idx="2394">
                  <c:v>210.22265625</c:v>
                </c:pt>
                <c:pt idx="2395">
                  <c:v>210.25390625</c:v>
                </c:pt>
                <c:pt idx="2396">
                  <c:v>210.25390625</c:v>
                </c:pt>
                <c:pt idx="2397">
                  <c:v>210.265625</c:v>
                </c:pt>
                <c:pt idx="2398">
                  <c:v>210.27734375</c:v>
                </c:pt>
                <c:pt idx="2399">
                  <c:v>210.27734375</c:v>
                </c:pt>
                <c:pt idx="2400">
                  <c:v>210.3125</c:v>
                </c:pt>
                <c:pt idx="2401">
                  <c:v>210.2734375</c:v>
                </c:pt>
                <c:pt idx="2402">
                  <c:v>210.22265625</c:v>
                </c:pt>
                <c:pt idx="2403">
                  <c:v>210.24609375</c:v>
                </c:pt>
                <c:pt idx="2404">
                  <c:v>210.24609375</c:v>
                </c:pt>
                <c:pt idx="2405">
                  <c:v>210.21875</c:v>
                </c:pt>
                <c:pt idx="2406">
                  <c:v>210.25</c:v>
                </c:pt>
                <c:pt idx="2407">
                  <c:v>210.25</c:v>
                </c:pt>
                <c:pt idx="2408">
                  <c:v>210.29296875</c:v>
                </c:pt>
                <c:pt idx="2409">
                  <c:v>210.25390625</c:v>
                </c:pt>
                <c:pt idx="2410">
                  <c:v>210.296875</c:v>
                </c:pt>
                <c:pt idx="2411">
                  <c:v>210.25</c:v>
                </c:pt>
                <c:pt idx="2412">
                  <c:v>210.25</c:v>
                </c:pt>
                <c:pt idx="2413">
                  <c:v>210.22265625</c:v>
                </c:pt>
                <c:pt idx="2414">
                  <c:v>210.27734375</c:v>
                </c:pt>
                <c:pt idx="2415">
                  <c:v>210.3203125</c:v>
                </c:pt>
                <c:pt idx="2416">
                  <c:v>210.26171875</c:v>
                </c:pt>
                <c:pt idx="2417">
                  <c:v>210.24609375</c:v>
                </c:pt>
                <c:pt idx="2418">
                  <c:v>210.28515625</c:v>
                </c:pt>
                <c:pt idx="2419">
                  <c:v>210.2421875</c:v>
                </c:pt>
                <c:pt idx="2420">
                  <c:v>210.2421875</c:v>
                </c:pt>
                <c:pt idx="2421">
                  <c:v>210.234375</c:v>
                </c:pt>
                <c:pt idx="2422">
                  <c:v>210.3046875</c:v>
                </c:pt>
                <c:pt idx="2423">
                  <c:v>210.26171875</c:v>
                </c:pt>
                <c:pt idx="2424">
                  <c:v>210.29296875</c:v>
                </c:pt>
                <c:pt idx="2425">
                  <c:v>210.25390625</c:v>
                </c:pt>
                <c:pt idx="2426">
                  <c:v>210.25390625</c:v>
                </c:pt>
                <c:pt idx="2427">
                  <c:v>210.25</c:v>
                </c:pt>
                <c:pt idx="2428">
                  <c:v>210.22265625</c:v>
                </c:pt>
                <c:pt idx="2429">
                  <c:v>210.1953125</c:v>
                </c:pt>
                <c:pt idx="2430">
                  <c:v>210.2265625</c:v>
                </c:pt>
                <c:pt idx="2431">
                  <c:v>210.2265625</c:v>
                </c:pt>
                <c:pt idx="2432">
                  <c:v>210.19921875</c:v>
                </c:pt>
                <c:pt idx="2433">
                  <c:v>210.23046875</c:v>
                </c:pt>
                <c:pt idx="2434">
                  <c:v>210.265625</c:v>
                </c:pt>
                <c:pt idx="2435">
                  <c:v>210.2265625</c:v>
                </c:pt>
                <c:pt idx="2436">
                  <c:v>210.2265625</c:v>
                </c:pt>
                <c:pt idx="2437">
                  <c:v>211.75390625</c:v>
                </c:pt>
                <c:pt idx="2438">
                  <c:v>210.26171875</c:v>
                </c:pt>
                <c:pt idx="2439">
                  <c:v>210.26171875</c:v>
                </c:pt>
                <c:pt idx="2440">
                  <c:v>210.26171875</c:v>
                </c:pt>
                <c:pt idx="2441">
                  <c:v>210.29296875</c:v>
                </c:pt>
                <c:pt idx="2442">
                  <c:v>210.265625</c:v>
                </c:pt>
                <c:pt idx="2443">
                  <c:v>210.2265625</c:v>
                </c:pt>
                <c:pt idx="2444">
                  <c:v>210.2265625</c:v>
                </c:pt>
                <c:pt idx="2445">
                  <c:v>210.1953125</c:v>
                </c:pt>
                <c:pt idx="2446">
                  <c:v>210.2265625</c:v>
                </c:pt>
                <c:pt idx="2447">
                  <c:v>210.2734375</c:v>
                </c:pt>
                <c:pt idx="2448">
                  <c:v>210.1953125</c:v>
                </c:pt>
                <c:pt idx="2449">
                  <c:v>210.26953125</c:v>
                </c:pt>
                <c:pt idx="2450">
                  <c:v>210.26953125</c:v>
                </c:pt>
                <c:pt idx="2451">
                  <c:v>210.1953125</c:v>
                </c:pt>
                <c:pt idx="2452">
                  <c:v>210.2890625</c:v>
                </c:pt>
                <c:pt idx="2453">
                  <c:v>210.25</c:v>
                </c:pt>
                <c:pt idx="2454">
                  <c:v>210.21875</c:v>
                </c:pt>
                <c:pt idx="2455">
                  <c:v>210.25</c:v>
                </c:pt>
                <c:pt idx="2456">
                  <c:v>210.25</c:v>
                </c:pt>
                <c:pt idx="2457">
                  <c:v>210.2890625</c:v>
                </c:pt>
                <c:pt idx="2458">
                  <c:v>210.2578125</c:v>
                </c:pt>
                <c:pt idx="2459">
                  <c:v>210.2578125</c:v>
                </c:pt>
                <c:pt idx="2460">
                  <c:v>211.78515625</c:v>
                </c:pt>
                <c:pt idx="2461">
                  <c:v>210.24609375</c:v>
                </c:pt>
                <c:pt idx="2462">
                  <c:v>210.21484375</c:v>
                </c:pt>
                <c:pt idx="2463">
                  <c:v>210.21484375</c:v>
                </c:pt>
                <c:pt idx="2464">
                  <c:v>210.25</c:v>
                </c:pt>
                <c:pt idx="2465">
                  <c:v>210.25</c:v>
                </c:pt>
                <c:pt idx="2466">
                  <c:v>210.296875</c:v>
                </c:pt>
                <c:pt idx="2467">
                  <c:v>210.24609375</c:v>
                </c:pt>
                <c:pt idx="2468">
                  <c:v>210.24609375</c:v>
                </c:pt>
                <c:pt idx="2469">
                  <c:v>210.28125</c:v>
                </c:pt>
                <c:pt idx="2470">
                  <c:v>210.28515625</c:v>
                </c:pt>
                <c:pt idx="2471">
                  <c:v>211.734375</c:v>
                </c:pt>
                <c:pt idx="2472">
                  <c:v>210.29296875</c:v>
                </c:pt>
                <c:pt idx="2473">
                  <c:v>211.78515625</c:v>
                </c:pt>
                <c:pt idx="2474">
                  <c:v>212.1796875</c:v>
                </c:pt>
                <c:pt idx="2475">
                  <c:v>212.3046875</c:v>
                </c:pt>
                <c:pt idx="2476">
                  <c:v>211.890625</c:v>
                </c:pt>
                <c:pt idx="2477">
                  <c:v>211.890625</c:v>
                </c:pt>
                <c:pt idx="2478">
                  <c:v>212</c:v>
                </c:pt>
                <c:pt idx="2479">
                  <c:v>212.1484375</c:v>
                </c:pt>
                <c:pt idx="2480">
                  <c:v>211.94921875</c:v>
                </c:pt>
                <c:pt idx="2481">
                  <c:v>211.87890625</c:v>
                </c:pt>
                <c:pt idx="2482">
                  <c:v>210.375</c:v>
                </c:pt>
                <c:pt idx="2483">
                  <c:v>210.265625</c:v>
                </c:pt>
                <c:pt idx="2484">
                  <c:v>210.26171875</c:v>
                </c:pt>
                <c:pt idx="2485">
                  <c:v>210.26171875</c:v>
                </c:pt>
                <c:pt idx="2486">
                  <c:v>210.26953125</c:v>
                </c:pt>
                <c:pt idx="2487">
                  <c:v>210.34375</c:v>
                </c:pt>
                <c:pt idx="2488">
                  <c:v>210.34375</c:v>
                </c:pt>
                <c:pt idx="2489">
                  <c:v>210.2890625</c:v>
                </c:pt>
                <c:pt idx="2490">
                  <c:v>210.26171875</c:v>
                </c:pt>
                <c:pt idx="2491">
                  <c:v>211.75</c:v>
                </c:pt>
                <c:pt idx="2492">
                  <c:v>210.27734375</c:v>
                </c:pt>
                <c:pt idx="2493">
                  <c:v>210.31640625</c:v>
                </c:pt>
                <c:pt idx="2494">
                  <c:v>210.24609375</c:v>
                </c:pt>
                <c:pt idx="2495">
                  <c:v>210.25390625</c:v>
                </c:pt>
                <c:pt idx="2496">
                  <c:v>210.28125</c:v>
                </c:pt>
                <c:pt idx="2497">
                  <c:v>210.25390625</c:v>
                </c:pt>
                <c:pt idx="2498">
                  <c:v>210.25390625</c:v>
                </c:pt>
                <c:pt idx="2499">
                  <c:v>210.25390625</c:v>
                </c:pt>
                <c:pt idx="2500">
                  <c:v>210.29296875</c:v>
                </c:pt>
                <c:pt idx="2501">
                  <c:v>210.25</c:v>
                </c:pt>
                <c:pt idx="2502">
                  <c:v>210.29296875</c:v>
                </c:pt>
                <c:pt idx="2503">
                  <c:v>210.29296875</c:v>
                </c:pt>
                <c:pt idx="2504">
                  <c:v>210.29296875</c:v>
                </c:pt>
                <c:pt idx="2505">
                  <c:v>210.265625</c:v>
                </c:pt>
                <c:pt idx="2506">
                  <c:v>210.265625</c:v>
                </c:pt>
                <c:pt idx="2507">
                  <c:v>210.24609375</c:v>
                </c:pt>
                <c:pt idx="2508">
                  <c:v>210.3203125</c:v>
                </c:pt>
                <c:pt idx="2509">
                  <c:v>210.31640625</c:v>
                </c:pt>
                <c:pt idx="2510">
                  <c:v>210.21875</c:v>
                </c:pt>
                <c:pt idx="2511">
                  <c:v>210.2890625</c:v>
                </c:pt>
                <c:pt idx="2512">
                  <c:v>210.25</c:v>
                </c:pt>
                <c:pt idx="2513">
                  <c:v>210.21875</c:v>
                </c:pt>
                <c:pt idx="2514">
                  <c:v>210.21875</c:v>
                </c:pt>
                <c:pt idx="2515">
                  <c:v>210.25</c:v>
                </c:pt>
                <c:pt idx="2516">
                  <c:v>210.25</c:v>
                </c:pt>
                <c:pt idx="2517">
                  <c:v>210.21875</c:v>
                </c:pt>
                <c:pt idx="2518">
                  <c:v>210.24609375</c:v>
                </c:pt>
                <c:pt idx="2519">
                  <c:v>210.24609375</c:v>
                </c:pt>
                <c:pt idx="2520">
                  <c:v>210.21484375</c:v>
                </c:pt>
                <c:pt idx="2521">
                  <c:v>210.24609375</c:v>
                </c:pt>
                <c:pt idx="2522">
                  <c:v>210.28125</c:v>
                </c:pt>
                <c:pt idx="2523">
                  <c:v>210.25</c:v>
                </c:pt>
                <c:pt idx="2524">
                  <c:v>210.25</c:v>
                </c:pt>
                <c:pt idx="2525">
                  <c:v>210.25</c:v>
                </c:pt>
                <c:pt idx="2526">
                  <c:v>210.33984375</c:v>
                </c:pt>
                <c:pt idx="2527">
                  <c:v>210.27734375</c:v>
                </c:pt>
                <c:pt idx="2528">
                  <c:v>210.21875</c:v>
                </c:pt>
                <c:pt idx="2529">
                  <c:v>210.24609375</c:v>
                </c:pt>
                <c:pt idx="2530">
                  <c:v>210.24609375</c:v>
                </c:pt>
                <c:pt idx="2531">
                  <c:v>210.24609375</c:v>
                </c:pt>
                <c:pt idx="2532">
                  <c:v>210.24609375</c:v>
                </c:pt>
                <c:pt idx="2533">
                  <c:v>210.21875</c:v>
                </c:pt>
                <c:pt idx="2534">
                  <c:v>210.21875</c:v>
                </c:pt>
                <c:pt idx="2535">
                  <c:v>210.24609375</c:v>
                </c:pt>
                <c:pt idx="2536">
                  <c:v>210.24609375</c:v>
                </c:pt>
                <c:pt idx="2537">
                  <c:v>210.21875</c:v>
                </c:pt>
                <c:pt idx="2538">
                  <c:v>210.25</c:v>
                </c:pt>
                <c:pt idx="2539">
                  <c:v>210.25</c:v>
                </c:pt>
                <c:pt idx="2540">
                  <c:v>210.22265625</c:v>
                </c:pt>
                <c:pt idx="2541">
                  <c:v>210.25390625</c:v>
                </c:pt>
                <c:pt idx="2542">
                  <c:v>210.296875</c:v>
                </c:pt>
                <c:pt idx="2543">
                  <c:v>210.2734375</c:v>
                </c:pt>
                <c:pt idx="2544">
                  <c:v>210.2734375</c:v>
                </c:pt>
                <c:pt idx="2545">
                  <c:v>210.2421875</c:v>
                </c:pt>
                <c:pt idx="2546">
                  <c:v>210.26953125</c:v>
                </c:pt>
                <c:pt idx="2547">
                  <c:v>210.25</c:v>
                </c:pt>
                <c:pt idx="2548">
                  <c:v>210.22265625</c:v>
                </c:pt>
                <c:pt idx="2549">
                  <c:v>211.68359375</c:v>
                </c:pt>
                <c:pt idx="2550">
                  <c:v>210.27734375</c:v>
                </c:pt>
                <c:pt idx="2551">
                  <c:v>210.25</c:v>
                </c:pt>
                <c:pt idx="2552">
                  <c:v>210.28125</c:v>
                </c:pt>
                <c:pt idx="2553">
                  <c:v>210.2421875</c:v>
                </c:pt>
                <c:pt idx="2554">
                  <c:v>210.2109375</c:v>
                </c:pt>
                <c:pt idx="2555">
                  <c:v>210.28515625</c:v>
                </c:pt>
                <c:pt idx="2556">
                  <c:v>211.80078125</c:v>
                </c:pt>
                <c:pt idx="2557">
                  <c:v>210.30078125</c:v>
                </c:pt>
                <c:pt idx="2558">
                  <c:v>210.2890625</c:v>
                </c:pt>
                <c:pt idx="2559">
                  <c:v>210.33203125</c:v>
                </c:pt>
                <c:pt idx="2560">
                  <c:v>210.265625</c:v>
                </c:pt>
                <c:pt idx="2561">
                  <c:v>210.30078125</c:v>
                </c:pt>
                <c:pt idx="2562">
                  <c:v>210.265625</c:v>
                </c:pt>
                <c:pt idx="2563">
                  <c:v>271.1796875</c:v>
                </c:pt>
                <c:pt idx="2564">
                  <c:v>271.40625</c:v>
                </c:pt>
                <c:pt idx="2565">
                  <c:v>210.703125</c:v>
                </c:pt>
                <c:pt idx="2566">
                  <c:v>210.71484375</c:v>
                </c:pt>
                <c:pt idx="2567">
                  <c:v>210.70703125</c:v>
                </c:pt>
                <c:pt idx="2568">
                  <c:v>210.70703125</c:v>
                </c:pt>
                <c:pt idx="2569">
                  <c:v>210.66796875</c:v>
                </c:pt>
                <c:pt idx="2570">
                  <c:v>210.6953125</c:v>
                </c:pt>
                <c:pt idx="2571">
                  <c:v>210.69921875</c:v>
                </c:pt>
                <c:pt idx="2572">
                  <c:v>210.6796875</c:v>
                </c:pt>
                <c:pt idx="2573">
                  <c:v>210.66015625</c:v>
                </c:pt>
                <c:pt idx="2574">
                  <c:v>210.6875</c:v>
                </c:pt>
                <c:pt idx="2575">
                  <c:v>212.22265625</c:v>
                </c:pt>
                <c:pt idx="2576">
                  <c:v>210.69921875</c:v>
                </c:pt>
                <c:pt idx="2577">
                  <c:v>210.703125</c:v>
                </c:pt>
                <c:pt idx="2578">
                  <c:v>210.70703125</c:v>
                </c:pt>
                <c:pt idx="2579">
                  <c:v>210.72265625</c:v>
                </c:pt>
                <c:pt idx="2580">
                  <c:v>210.7109375</c:v>
                </c:pt>
                <c:pt idx="2581">
                  <c:v>210.6953125</c:v>
                </c:pt>
                <c:pt idx="2582">
                  <c:v>210.6953125</c:v>
                </c:pt>
                <c:pt idx="2583">
                  <c:v>210.73828125</c:v>
                </c:pt>
                <c:pt idx="2584">
                  <c:v>210.69140625</c:v>
                </c:pt>
                <c:pt idx="2585">
                  <c:v>210.69140625</c:v>
                </c:pt>
                <c:pt idx="2586">
                  <c:v>210.73046875</c:v>
                </c:pt>
                <c:pt idx="2587">
                  <c:v>210.69140625</c:v>
                </c:pt>
                <c:pt idx="2588">
                  <c:v>210.73046875</c:v>
                </c:pt>
                <c:pt idx="2589">
                  <c:v>210.73046875</c:v>
                </c:pt>
                <c:pt idx="2590">
                  <c:v>210.69140625</c:v>
                </c:pt>
                <c:pt idx="2591">
                  <c:v>210.69140625</c:v>
                </c:pt>
                <c:pt idx="2592">
                  <c:v>210.6875</c:v>
                </c:pt>
                <c:pt idx="2593">
                  <c:v>210.6875</c:v>
                </c:pt>
                <c:pt idx="2594">
                  <c:v>210.71875</c:v>
                </c:pt>
                <c:pt idx="2595">
                  <c:v>210.71484375</c:v>
                </c:pt>
                <c:pt idx="2596">
                  <c:v>210.75</c:v>
                </c:pt>
                <c:pt idx="2597">
                  <c:v>210.6875</c:v>
                </c:pt>
                <c:pt idx="2598">
                  <c:v>212.21484375</c:v>
                </c:pt>
                <c:pt idx="2599">
                  <c:v>210.7265625</c:v>
                </c:pt>
                <c:pt idx="2600">
                  <c:v>210.69921875</c:v>
                </c:pt>
                <c:pt idx="2601">
                  <c:v>209.8984375</c:v>
                </c:pt>
                <c:pt idx="2602">
                  <c:v>209.91015625</c:v>
                </c:pt>
                <c:pt idx="2603">
                  <c:v>209.890625</c:v>
                </c:pt>
                <c:pt idx="2604">
                  <c:v>209.890625</c:v>
                </c:pt>
                <c:pt idx="2605">
                  <c:v>209.86328125</c:v>
                </c:pt>
                <c:pt idx="2606">
                  <c:v>209.86328125</c:v>
                </c:pt>
                <c:pt idx="2607">
                  <c:v>209.8359375</c:v>
                </c:pt>
                <c:pt idx="2608">
                  <c:v>209.9921875</c:v>
                </c:pt>
                <c:pt idx="2609">
                  <c:v>209.9921875</c:v>
                </c:pt>
                <c:pt idx="2610">
                  <c:v>209.9296875</c:v>
                </c:pt>
                <c:pt idx="2611">
                  <c:v>209.9296875</c:v>
                </c:pt>
                <c:pt idx="2612">
                  <c:v>209.8984375</c:v>
                </c:pt>
                <c:pt idx="2613">
                  <c:v>209.9296875</c:v>
                </c:pt>
                <c:pt idx="2614">
                  <c:v>209.953125</c:v>
                </c:pt>
                <c:pt idx="2615">
                  <c:v>209.98828125</c:v>
                </c:pt>
                <c:pt idx="2616">
                  <c:v>209.921875</c:v>
                </c:pt>
                <c:pt idx="2617">
                  <c:v>209.9609375</c:v>
                </c:pt>
                <c:pt idx="2618">
                  <c:v>209.953125</c:v>
                </c:pt>
                <c:pt idx="2619">
                  <c:v>209.9140625</c:v>
                </c:pt>
                <c:pt idx="2620">
                  <c:v>209.91796875</c:v>
                </c:pt>
                <c:pt idx="2621">
                  <c:v>209.9609375</c:v>
                </c:pt>
                <c:pt idx="2622">
                  <c:v>209.92578125</c:v>
                </c:pt>
                <c:pt idx="2623">
                  <c:v>209.9296875</c:v>
                </c:pt>
                <c:pt idx="2624">
                  <c:v>209.9296875</c:v>
                </c:pt>
                <c:pt idx="2625">
                  <c:v>209.96875</c:v>
                </c:pt>
                <c:pt idx="2626">
                  <c:v>209.92578125</c:v>
                </c:pt>
                <c:pt idx="2627">
                  <c:v>209.92578125</c:v>
                </c:pt>
                <c:pt idx="2628">
                  <c:v>209.96875</c:v>
                </c:pt>
                <c:pt idx="2629">
                  <c:v>209.92578125</c:v>
                </c:pt>
                <c:pt idx="2630">
                  <c:v>209.96875</c:v>
                </c:pt>
                <c:pt idx="2631">
                  <c:v>209.92578125</c:v>
                </c:pt>
                <c:pt idx="2632">
                  <c:v>209.92578125</c:v>
                </c:pt>
                <c:pt idx="2633">
                  <c:v>209.9296875</c:v>
                </c:pt>
                <c:pt idx="2634">
                  <c:v>209.9296875</c:v>
                </c:pt>
                <c:pt idx="2635">
                  <c:v>209.953125</c:v>
                </c:pt>
                <c:pt idx="2636">
                  <c:v>209.984375</c:v>
                </c:pt>
                <c:pt idx="2637">
                  <c:v>209.984375</c:v>
                </c:pt>
                <c:pt idx="2638">
                  <c:v>209.953125</c:v>
                </c:pt>
                <c:pt idx="2639">
                  <c:v>209.984375</c:v>
                </c:pt>
                <c:pt idx="2640">
                  <c:v>210.01171875</c:v>
                </c:pt>
                <c:pt idx="2641">
                  <c:v>209.953125</c:v>
                </c:pt>
                <c:pt idx="2642">
                  <c:v>209.9296875</c:v>
                </c:pt>
                <c:pt idx="2643">
                  <c:v>209.9296875</c:v>
                </c:pt>
                <c:pt idx="2644">
                  <c:v>209.8984375</c:v>
                </c:pt>
                <c:pt idx="2645">
                  <c:v>209.92578125</c:v>
                </c:pt>
                <c:pt idx="2646">
                  <c:v>209.92578125</c:v>
                </c:pt>
                <c:pt idx="2647">
                  <c:v>209.89453125</c:v>
                </c:pt>
                <c:pt idx="2648">
                  <c:v>209.92578125</c:v>
                </c:pt>
                <c:pt idx="2649">
                  <c:v>209.9609375</c:v>
                </c:pt>
                <c:pt idx="2650">
                  <c:v>209.8984375</c:v>
                </c:pt>
                <c:pt idx="2651">
                  <c:v>209.92578125</c:v>
                </c:pt>
                <c:pt idx="2652">
                  <c:v>209.92578125</c:v>
                </c:pt>
                <c:pt idx="2653">
                  <c:v>209.89453125</c:v>
                </c:pt>
                <c:pt idx="2654">
                  <c:v>209.9609375</c:v>
                </c:pt>
                <c:pt idx="2655">
                  <c:v>209.95703125</c:v>
                </c:pt>
                <c:pt idx="2656">
                  <c:v>209.984375</c:v>
                </c:pt>
                <c:pt idx="2657">
                  <c:v>209.984375</c:v>
                </c:pt>
                <c:pt idx="2658">
                  <c:v>210.00390625</c:v>
                </c:pt>
                <c:pt idx="2659">
                  <c:v>209.99609375</c:v>
                </c:pt>
                <c:pt idx="2660">
                  <c:v>209.98828125</c:v>
                </c:pt>
                <c:pt idx="2661">
                  <c:v>209.9921875</c:v>
                </c:pt>
                <c:pt idx="2662">
                  <c:v>209.9609375</c:v>
                </c:pt>
                <c:pt idx="2663">
                  <c:v>210</c:v>
                </c:pt>
                <c:pt idx="2664">
                  <c:v>209.9609375</c:v>
                </c:pt>
                <c:pt idx="2665">
                  <c:v>209.9609375</c:v>
                </c:pt>
                <c:pt idx="2666">
                  <c:v>209.95703125</c:v>
                </c:pt>
                <c:pt idx="2667">
                  <c:v>209.91796875</c:v>
                </c:pt>
                <c:pt idx="2668">
                  <c:v>209.91796875</c:v>
                </c:pt>
                <c:pt idx="2669">
                  <c:v>209.9140625</c:v>
                </c:pt>
                <c:pt idx="2670">
                  <c:v>209.9140625</c:v>
                </c:pt>
                <c:pt idx="2671">
                  <c:v>209.890625</c:v>
                </c:pt>
                <c:pt idx="2672">
                  <c:v>209.9921875</c:v>
                </c:pt>
                <c:pt idx="2673">
                  <c:v>209.98828125</c:v>
                </c:pt>
                <c:pt idx="2674">
                  <c:v>209.890625</c:v>
                </c:pt>
                <c:pt idx="2675">
                  <c:v>209.95703125</c:v>
                </c:pt>
                <c:pt idx="2676">
                  <c:v>209.9140625</c:v>
                </c:pt>
                <c:pt idx="2677">
                  <c:v>209.91015625</c:v>
                </c:pt>
                <c:pt idx="2678">
                  <c:v>209.94921875</c:v>
                </c:pt>
                <c:pt idx="2679">
                  <c:v>209.91015625</c:v>
                </c:pt>
                <c:pt idx="2680">
                  <c:v>209.91796875</c:v>
                </c:pt>
                <c:pt idx="2681">
                  <c:v>209.91796875</c:v>
                </c:pt>
                <c:pt idx="2682">
                  <c:v>209.91796875</c:v>
                </c:pt>
                <c:pt idx="2683">
                  <c:v>209.91796875</c:v>
                </c:pt>
                <c:pt idx="2684">
                  <c:v>209.91796875</c:v>
                </c:pt>
                <c:pt idx="2685">
                  <c:v>209.921875</c:v>
                </c:pt>
                <c:pt idx="2686">
                  <c:v>209.96484375</c:v>
                </c:pt>
                <c:pt idx="2687">
                  <c:v>209.96875</c:v>
                </c:pt>
                <c:pt idx="2688">
                  <c:v>209.92578125</c:v>
                </c:pt>
                <c:pt idx="2689">
                  <c:v>209.92578125</c:v>
                </c:pt>
                <c:pt idx="2690">
                  <c:v>209.98828125</c:v>
                </c:pt>
                <c:pt idx="2691">
                  <c:v>209.984375</c:v>
                </c:pt>
                <c:pt idx="2692">
                  <c:v>209.98046875</c:v>
                </c:pt>
                <c:pt idx="2693">
                  <c:v>210.0234375</c:v>
                </c:pt>
                <c:pt idx="2694">
                  <c:v>209.98046875</c:v>
                </c:pt>
                <c:pt idx="2695">
                  <c:v>209.984375</c:v>
                </c:pt>
                <c:pt idx="2696">
                  <c:v>209.984375</c:v>
                </c:pt>
                <c:pt idx="2697">
                  <c:v>210.109375</c:v>
                </c:pt>
                <c:pt idx="2698">
                  <c:v>209.95703125</c:v>
                </c:pt>
                <c:pt idx="2699">
                  <c:v>209.95703125</c:v>
                </c:pt>
                <c:pt idx="2700">
                  <c:v>209.953125</c:v>
                </c:pt>
                <c:pt idx="2701">
                  <c:v>209.953125</c:v>
                </c:pt>
                <c:pt idx="2702">
                  <c:v>209.92578125</c:v>
                </c:pt>
                <c:pt idx="2703">
                  <c:v>209.95703125</c:v>
                </c:pt>
                <c:pt idx="2704">
                  <c:v>209.984375</c:v>
                </c:pt>
                <c:pt idx="2705">
                  <c:v>209.95703125</c:v>
                </c:pt>
                <c:pt idx="2706">
                  <c:v>210.62890625</c:v>
                </c:pt>
                <c:pt idx="2707">
                  <c:v>210.03125</c:v>
                </c:pt>
                <c:pt idx="2708">
                  <c:v>210.0234375</c:v>
                </c:pt>
                <c:pt idx="2709">
                  <c:v>209.9765625</c:v>
                </c:pt>
                <c:pt idx="2710">
                  <c:v>209.9765625</c:v>
                </c:pt>
                <c:pt idx="2711">
                  <c:v>210.015625</c:v>
                </c:pt>
                <c:pt idx="2712">
                  <c:v>209.9453125</c:v>
                </c:pt>
                <c:pt idx="2713">
                  <c:v>209.97265625</c:v>
                </c:pt>
                <c:pt idx="2714">
                  <c:v>209.97265625</c:v>
                </c:pt>
                <c:pt idx="2715">
                  <c:v>210.01171875</c:v>
                </c:pt>
                <c:pt idx="2716">
                  <c:v>210.01953125</c:v>
                </c:pt>
                <c:pt idx="2717">
                  <c:v>209.984375</c:v>
                </c:pt>
                <c:pt idx="2718">
                  <c:v>209.9609375</c:v>
                </c:pt>
                <c:pt idx="2719">
                  <c:v>209.9609375</c:v>
                </c:pt>
                <c:pt idx="2720">
                  <c:v>209.9609375</c:v>
                </c:pt>
                <c:pt idx="2721">
                  <c:v>209.95703125</c:v>
                </c:pt>
                <c:pt idx="2722">
                  <c:v>209.95703125</c:v>
                </c:pt>
                <c:pt idx="2723">
                  <c:v>209.92578125</c:v>
                </c:pt>
                <c:pt idx="2724">
                  <c:v>209.953125</c:v>
                </c:pt>
                <c:pt idx="2725">
                  <c:v>209.953125</c:v>
                </c:pt>
                <c:pt idx="2726">
                  <c:v>209.95703125</c:v>
                </c:pt>
                <c:pt idx="2727">
                  <c:v>209.95703125</c:v>
                </c:pt>
                <c:pt idx="2728">
                  <c:v>209.9609375</c:v>
                </c:pt>
                <c:pt idx="2729">
                  <c:v>209.9609375</c:v>
                </c:pt>
                <c:pt idx="2730">
                  <c:v>209.9609375</c:v>
                </c:pt>
                <c:pt idx="2731">
                  <c:v>210.00390625</c:v>
                </c:pt>
                <c:pt idx="2732">
                  <c:v>209.9609375</c:v>
                </c:pt>
                <c:pt idx="2733">
                  <c:v>209.9296875</c:v>
                </c:pt>
                <c:pt idx="2734">
                  <c:v>209.95703125</c:v>
                </c:pt>
                <c:pt idx="2735">
                  <c:v>209.95703125</c:v>
                </c:pt>
                <c:pt idx="2736">
                  <c:v>209.95703125</c:v>
                </c:pt>
                <c:pt idx="2737">
                  <c:v>209.95703125</c:v>
                </c:pt>
                <c:pt idx="2738">
                  <c:v>209.95703125</c:v>
                </c:pt>
                <c:pt idx="2739">
                  <c:v>209.9609375</c:v>
                </c:pt>
                <c:pt idx="2740">
                  <c:v>209.98828125</c:v>
                </c:pt>
                <c:pt idx="2741">
                  <c:v>209.98828125</c:v>
                </c:pt>
                <c:pt idx="2742">
                  <c:v>209.95703125</c:v>
                </c:pt>
                <c:pt idx="2743">
                  <c:v>209.95703125</c:v>
                </c:pt>
                <c:pt idx="2744">
                  <c:v>209.9921875</c:v>
                </c:pt>
                <c:pt idx="2745">
                  <c:v>209.9921875</c:v>
                </c:pt>
                <c:pt idx="2746">
                  <c:v>209.93359375</c:v>
                </c:pt>
                <c:pt idx="2747">
                  <c:v>209.9609375</c:v>
                </c:pt>
                <c:pt idx="2748">
                  <c:v>209.9609375</c:v>
                </c:pt>
                <c:pt idx="2749">
                  <c:v>209.9296875</c:v>
                </c:pt>
                <c:pt idx="2750">
                  <c:v>209.9609375</c:v>
                </c:pt>
                <c:pt idx="2751">
                  <c:v>211.5</c:v>
                </c:pt>
                <c:pt idx="2752">
                  <c:v>210</c:v>
                </c:pt>
                <c:pt idx="2753">
                  <c:v>210</c:v>
                </c:pt>
                <c:pt idx="2754">
                  <c:v>211.1875</c:v>
                </c:pt>
                <c:pt idx="2755">
                  <c:v>210.07421875</c:v>
                </c:pt>
                <c:pt idx="2756">
                  <c:v>210.03515625</c:v>
                </c:pt>
                <c:pt idx="2757">
                  <c:v>210.03515625</c:v>
                </c:pt>
                <c:pt idx="2758">
                  <c:v>210.03515625</c:v>
                </c:pt>
                <c:pt idx="2759">
                  <c:v>210.00390625</c:v>
                </c:pt>
                <c:pt idx="2760">
                  <c:v>210.1015625</c:v>
                </c:pt>
                <c:pt idx="2761">
                  <c:v>210.1015625</c:v>
                </c:pt>
                <c:pt idx="2762">
                  <c:v>210.0703125</c:v>
                </c:pt>
                <c:pt idx="2763">
                  <c:v>210.02734375</c:v>
                </c:pt>
                <c:pt idx="2764">
                  <c:v>210.02734375</c:v>
                </c:pt>
                <c:pt idx="2765">
                  <c:v>210.03125</c:v>
                </c:pt>
                <c:pt idx="2766">
                  <c:v>210.0625</c:v>
                </c:pt>
                <c:pt idx="2767">
                  <c:v>210.06640625</c:v>
                </c:pt>
                <c:pt idx="2768">
                  <c:v>210.078125</c:v>
                </c:pt>
                <c:pt idx="2769">
                  <c:v>210.03515625</c:v>
                </c:pt>
                <c:pt idx="2770">
                  <c:v>210.13671875</c:v>
                </c:pt>
                <c:pt idx="2771">
                  <c:v>210.08984375</c:v>
                </c:pt>
                <c:pt idx="2772">
                  <c:v>210.0546875</c:v>
                </c:pt>
                <c:pt idx="2773">
                  <c:v>210.0546875</c:v>
                </c:pt>
                <c:pt idx="2774">
                  <c:v>210.0546875</c:v>
                </c:pt>
                <c:pt idx="2775">
                  <c:v>210.05859375</c:v>
                </c:pt>
                <c:pt idx="2776">
                  <c:v>210.06640625</c:v>
                </c:pt>
                <c:pt idx="2777">
                  <c:v>210.02734375</c:v>
                </c:pt>
                <c:pt idx="2778">
                  <c:v>210.02734375</c:v>
                </c:pt>
                <c:pt idx="2779">
                  <c:v>210.02734375</c:v>
                </c:pt>
                <c:pt idx="2780">
                  <c:v>210.02734375</c:v>
                </c:pt>
                <c:pt idx="2781">
                  <c:v>210.15625</c:v>
                </c:pt>
                <c:pt idx="2782">
                  <c:v>209.99609375</c:v>
                </c:pt>
                <c:pt idx="2783">
                  <c:v>210.02734375</c:v>
                </c:pt>
                <c:pt idx="2784">
                  <c:v>210.02734375</c:v>
                </c:pt>
                <c:pt idx="2785">
                  <c:v>210.02734375</c:v>
                </c:pt>
                <c:pt idx="2786">
                  <c:v>210.06640625</c:v>
                </c:pt>
                <c:pt idx="2787">
                  <c:v>209.99609375</c:v>
                </c:pt>
                <c:pt idx="2788">
                  <c:v>210.02734375</c:v>
                </c:pt>
                <c:pt idx="2789">
                  <c:v>210.02734375</c:v>
                </c:pt>
                <c:pt idx="2790">
                  <c:v>210.03125</c:v>
                </c:pt>
                <c:pt idx="2791">
                  <c:v>210.0546875</c:v>
                </c:pt>
                <c:pt idx="2792">
                  <c:v>210.01953125</c:v>
                </c:pt>
                <c:pt idx="2793">
                  <c:v>209.9921875</c:v>
                </c:pt>
                <c:pt idx="2794">
                  <c:v>210.0234375</c:v>
                </c:pt>
                <c:pt idx="2795">
                  <c:v>210.06640625</c:v>
                </c:pt>
                <c:pt idx="2796">
                  <c:v>210.0234375</c:v>
                </c:pt>
                <c:pt idx="2797">
                  <c:v>210.0234375</c:v>
                </c:pt>
                <c:pt idx="2798">
                  <c:v>210.0234375</c:v>
                </c:pt>
                <c:pt idx="2799">
                  <c:v>210.0234375</c:v>
                </c:pt>
                <c:pt idx="2800">
                  <c:v>210.0234375</c:v>
                </c:pt>
                <c:pt idx="2801">
                  <c:v>210.04296875</c:v>
                </c:pt>
                <c:pt idx="2802">
                  <c:v>210.02734375</c:v>
                </c:pt>
                <c:pt idx="2803">
                  <c:v>210.02734375</c:v>
                </c:pt>
                <c:pt idx="2804">
                  <c:v>211.578125</c:v>
                </c:pt>
                <c:pt idx="2805">
                  <c:v>210.06640625</c:v>
                </c:pt>
                <c:pt idx="2806">
                  <c:v>210.06640625</c:v>
                </c:pt>
                <c:pt idx="2807">
                  <c:v>210.01171875</c:v>
                </c:pt>
                <c:pt idx="2808">
                  <c:v>210.07421875</c:v>
                </c:pt>
                <c:pt idx="2809">
                  <c:v>210.07421875</c:v>
                </c:pt>
                <c:pt idx="2810">
                  <c:v>210.0859375</c:v>
                </c:pt>
                <c:pt idx="2811">
                  <c:v>210.0859375</c:v>
                </c:pt>
                <c:pt idx="2812">
                  <c:v>210.05859375</c:v>
                </c:pt>
                <c:pt idx="2813">
                  <c:v>210.046875</c:v>
                </c:pt>
                <c:pt idx="2814">
                  <c:v>210.08203125</c:v>
                </c:pt>
                <c:pt idx="2815">
                  <c:v>211.35546875</c:v>
                </c:pt>
                <c:pt idx="2816">
                  <c:v>210.05859375</c:v>
                </c:pt>
                <c:pt idx="2817">
                  <c:v>210.09375</c:v>
                </c:pt>
                <c:pt idx="2818">
                  <c:v>210.09375</c:v>
                </c:pt>
                <c:pt idx="2819">
                  <c:v>210.05859375</c:v>
                </c:pt>
                <c:pt idx="2820">
                  <c:v>210.0546875</c:v>
                </c:pt>
                <c:pt idx="2821">
                  <c:v>210.08203125</c:v>
                </c:pt>
                <c:pt idx="2822">
                  <c:v>210.0546875</c:v>
                </c:pt>
                <c:pt idx="2823">
                  <c:v>210.0546875</c:v>
                </c:pt>
                <c:pt idx="2824">
                  <c:v>210.0546875</c:v>
                </c:pt>
                <c:pt idx="2825">
                  <c:v>210.02734375</c:v>
                </c:pt>
                <c:pt idx="2826">
                  <c:v>210.0546875</c:v>
                </c:pt>
                <c:pt idx="2827">
                  <c:v>210.0546875</c:v>
                </c:pt>
                <c:pt idx="2828">
                  <c:v>210.0546875</c:v>
                </c:pt>
                <c:pt idx="2829">
                  <c:v>210.0546875</c:v>
                </c:pt>
                <c:pt idx="2830">
                  <c:v>210.0703125</c:v>
                </c:pt>
                <c:pt idx="2831">
                  <c:v>210.05859375</c:v>
                </c:pt>
                <c:pt idx="2832">
                  <c:v>210.05859375</c:v>
                </c:pt>
                <c:pt idx="2833">
                  <c:v>210.09765625</c:v>
                </c:pt>
                <c:pt idx="2834">
                  <c:v>210.05859375</c:v>
                </c:pt>
                <c:pt idx="2835">
                  <c:v>210.02734375</c:v>
                </c:pt>
                <c:pt idx="2836">
                  <c:v>210.05859375</c:v>
                </c:pt>
                <c:pt idx="2837">
                  <c:v>210.05859375</c:v>
                </c:pt>
                <c:pt idx="2838">
                  <c:v>210.1015625</c:v>
                </c:pt>
                <c:pt idx="2839">
                  <c:v>210.1015625</c:v>
                </c:pt>
                <c:pt idx="2840">
                  <c:v>210.05859375</c:v>
                </c:pt>
                <c:pt idx="2841">
                  <c:v>210.0546875</c:v>
                </c:pt>
                <c:pt idx="2842">
                  <c:v>210.09765625</c:v>
                </c:pt>
                <c:pt idx="2843">
                  <c:v>210.0546875</c:v>
                </c:pt>
                <c:pt idx="2844">
                  <c:v>210.0546875</c:v>
                </c:pt>
                <c:pt idx="2845">
                  <c:v>210.1015625</c:v>
                </c:pt>
                <c:pt idx="2846">
                  <c:v>210.05859375</c:v>
                </c:pt>
                <c:pt idx="2847">
                  <c:v>210.05859375</c:v>
                </c:pt>
                <c:pt idx="2848">
                  <c:v>210.18359375</c:v>
                </c:pt>
                <c:pt idx="2849">
                  <c:v>210.0625</c:v>
                </c:pt>
                <c:pt idx="2850">
                  <c:v>210.09765625</c:v>
                </c:pt>
                <c:pt idx="2851">
                  <c:v>210.1875</c:v>
                </c:pt>
                <c:pt idx="2852">
                  <c:v>210.08203125</c:v>
                </c:pt>
                <c:pt idx="2853">
                  <c:v>210.08203125</c:v>
                </c:pt>
                <c:pt idx="2854">
                  <c:v>210.08203125</c:v>
                </c:pt>
                <c:pt idx="2855">
                  <c:v>210.08203125</c:v>
                </c:pt>
                <c:pt idx="2856">
                  <c:v>210.0234375</c:v>
                </c:pt>
                <c:pt idx="2857">
                  <c:v>210.09375</c:v>
                </c:pt>
                <c:pt idx="2858">
                  <c:v>210.09375</c:v>
                </c:pt>
                <c:pt idx="2859">
                  <c:v>210.05859375</c:v>
                </c:pt>
                <c:pt idx="2860">
                  <c:v>210.12890625</c:v>
                </c:pt>
                <c:pt idx="2861">
                  <c:v>210.12890625</c:v>
                </c:pt>
                <c:pt idx="2862">
                  <c:v>210.06640625</c:v>
                </c:pt>
                <c:pt idx="2863">
                  <c:v>210.06640625</c:v>
                </c:pt>
                <c:pt idx="2864">
                  <c:v>210.0625</c:v>
                </c:pt>
                <c:pt idx="2865">
                  <c:v>210.0625</c:v>
                </c:pt>
                <c:pt idx="2866">
                  <c:v>210.10546875</c:v>
                </c:pt>
                <c:pt idx="2867">
                  <c:v>210.1015625</c:v>
                </c:pt>
                <c:pt idx="2868">
                  <c:v>210.05859375</c:v>
                </c:pt>
                <c:pt idx="2869">
                  <c:v>210.1015625</c:v>
                </c:pt>
                <c:pt idx="2870">
                  <c:v>210.05859375</c:v>
                </c:pt>
                <c:pt idx="2871">
                  <c:v>272.37109375</c:v>
                </c:pt>
                <c:pt idx="2872">
                  <c:v>271.00390625</c:v>
                </c:pt>
                <c:pt idx="2873">
                  <c:v>270.9375</c:v>
                </c:pt>
                <c:pt idx="2874">
                  <c:v>271.48828125</c:v>
                </c:pt>
                <c:pt idx="2875">
                  <c:v>272.17578125</c:v>
                </c:pt>
                <c:pt idx="2876">
                  <c:v>211.171875</c:v>
                </c:pt>
                <c:pt idx="2877">
                  <c:v>211.25390625</c:v>
                </c:pt>
                <c:pt idx="2878">
                  <c:v>211.2109375</c:v>
                </c:pt>
                <c:pt idx="2879">
                  <c:v>211.17578125</c:v>
                </c:pt>
                <c:pt idx="2880">
                  <c:v>211.20703125</c:v>
                </c:pt>
                <c:pt idx="2881">
                  <c:v>211.20703125</c:v>
                </c:pt>
                <c:pt idx="2882">
                  <c:v>211.24609375</c:v>
                </c:pt>
                <c:pt idx="2883">
                  <c:v>211.20703125</c:v>
                </c:pt>
                <c:pt idx="2884">
                  <c:v>211.20703125</c:v>
                </c:pt>
                <c:pt idx="2885">
                  <c:v>211.203125</c:v>
                </c:pt>
                <c:pt idx="2886">
                  <c:v>211.203125</c:v>
                </c:pt>
                <c:pt idx="2887">
                  <c:v>211.171875</c:v>
                </c:pt>
                <c:pt idx="2888">
                  <c:v>211.203125</c:v>
                </c:pt>
                <c:pt idx="2889">
                  <c:v>211.203125</c:v>
                </c:pt>
                <c:pt idx="2890">
                  <c:v>211.17578125</c:v>
                </c:pt>
                <c:pt idx="2891">
                  <c:v>211.24609375</c:v>
                </c:pt>
                <c:pt idx="2892">
                  <c:v>211.20703125</c:v>
                </c:pt>
                <c:pt idx="2893">
                  <c:v>211.17578125</c:v>
                </c:pt>
                <c:pt idx="2894">
                  <c:v>211.2421875</c:v>
                </c:pt>
                <c:pt idx="2895">
                  <c:v>211.26171875</c:v>
                </c:pt>
                <c:pt idx="2896">
                  <c:v>211.21484375</c:v>
                </c:pt>
                <c:pt idx="2897">
                  <c:v>211.21484375</c:v>
                </c:pt>
                <c:pt idx="2898">
                  <c:v>211.2265625</c:v>
                </c:pt>
                <c:pt idx="2899">
                  <c:v>272.33203125</c:v>
                </c:pt>
                <c:pt idx="2900">
                  <c:v>272.12890625</c:v>
                </c:pt>
                <c:pt idx="2901">
                  <c:v>272.36328125</c:v>
                </c:pt>
                <c:pt idx="2902">
                  <c:v>272.52734375</c:v>
                </c:pt>
                <c:pt idx="2903">
                  <c:v>272.26953125</c:v>
                </c:pt>
                <c:pt idx="2904">
                  <c:v>272.26171875</c:v>
                </c:pt>
                <c:pt idx="2905">
                  <c:v>272.24609375</c:v>
                </c:pt>
                <c:pt idx="2906">
                  <c:v>272.51953125</c:v>
                </c:pt>
                <c:pt idx="2907">
                  <c:v>272.30859375</c:v>
                </c:pt>
                <c:pt idx="2908">
                  <c:v>272.3046875</c:v>
                </c:pt>
                <c:pt idx="2909">
                  <c:v>272.30859375</c:v>
                </c:pt>
                <c:pt idx="2910">
                  <c:v>272.2578125</c:v>
                </c:pt>
                <c:pt idx="2911">
                  <c:v>272.5703125</c:v>
                </c:pt>
                <c:pt idx="2912">
                  <c:v>272.38671875</c:v>
                </c:pt>
                <c:pt idx="2913">
                  <c:v>272.3359375</c:v>
                </c:pt>
                <c:pt idx="2914">
                  <c:v>272.5390625</c:v>
                </c:pt>
                <c:pt idx="2915">
                  <c:v>272.5859375</c:v>
                </c:pt>
                <c:pt idx="2916">
                  <c:v>272.578125</c:v>
                </c:pt>
                <c:pt idx="2917">
                  <c:v>272.31640625</c:v>
                </c:pt>
                <c:pt idx="2918">
                  <c:v>272.62109375</c:v>
                </c:pt>
                <c:pt idx="2919">
                  <c:v>272.62109375</c:v>
                </c:pt>
                <c:pt idx="2920">
                  <c:v>272.64453125</c:v>
                </c:pt>
                <c:pt idx="2921">
                  <c:v>272.60546875</c:v>
                </c:pt>
                <c:pt idx="2922">
                  <c:v>272.625</c:v>
                </c:pt>
                <c:pt idx="2923">
                  <c:v>272.390625</c:v>
                </c:pt>
                <c:pt idx="2924">
                  <c:v>274.11328125</c:v>
                </c:pt>
                <c:pt idx="2925">
                  <c:v>272.90625</c:v>
                </c:pt>
                <c:pt idx="2926">
                  <c:v>273.1015625</c:v>
                </c:pt>
                <c:pt idx="2927">
                  <c:v>272.27734375</c:v>
                </c:pt>
                <c:pt idx="2928">
                  <c:v>271.83203125</c:v>
                </c:pt>
                <c:pt idx="2929">
                  <c:v>273.83984375</c:v>
                </c:pt>
                <c:pt idx="2930">
                  <c:v>272.3046875</c:v>
                </c:pt>
                <c:pt idx="2931">
                  <c:v>272.3515625</c:v>
                </c:pt>
                <c:pt idx="2932">
                  <c:v>272.3984375</c:v>
                </c:pt>
                <c:pt idx="2933">
                  <c:v>272.31640625</c:v>
                </c:pt>
                <c:pt idx="2934">
                  <c:v>272.34765625</c:v>
                </c:pt>
                <c:pt idx="2935">
                  <c:v>273.87109375</c:v>
                </c:pt>
                <c:pt idx="2936">
                  <c:v>211.671875</c:v>
                </c:pt>
                <c:pt idx="2937">
                  <c:v>211.703125</c:v>
                </c:pt>
                <c:pt idx="2938">
                  <c:v>211.73828125</c:v>
                </c:pt>
                <c:pt idx="2939">
                  <c:v>211.734375</c:v>
                </c:pt>
                <c:pt idx="2940">
                  <c:v>211.7109375</c:v>
                </c:pt>
                <c:pt idx="2941">
                  <c:v>211.6796875</c:v>
                </c:pt>
                <c:pt idx="2942">
                  <c:v>211.75</c:v>
                </c:pt>
                <c:pt idx="2943">
                  <c:v>211.6953125</c:v>
                </c:pt>
                <c:pt idx="2944">
                  <c:v>211.6953125</c:v>
                </c:pt>
                <c:pt idx="2945">
                  <c:v>211.69140625</c:v>
                </c:pt>
                <c:pt idx="2946">
                  <c:v>211.69140625</c:v>
                </c:pt>
                <c:pt idx="2947">
                  <c:v>211.66015625</c:v>
                </c:pt>
                <c:pt idx="2948">
                  <c:v>211.69140625</c:v>
                </c:pt>
                <c:pt idx="2949">
                  <c:v>211.71875</c:v>
                </c:pt>
                <c:pt idx="2950">
                  <c:v>211.67578125</c:v>
                </c:pt>
                <c:pt idx="2951">
                  <c:v>211.67578125</c:v>
                </c:pt>
                <c:pt idx="2952">
                  <c:v>211.734375</c:v>
                </c:pt>
                <c:pt idx="2953">
                  <c:v>211.69140625</c:v>
                </c:pt>
                <c:pt idx="2954">
                  <c:v>211.73046875</c:v>
                </c:pt>
                <c:pt idx="2955">
                  <c:v>211.6953125</c:v>
                </c:pt>
                <c:pt idx="2956">
                  <c:v>211.72265625</c:v>
                </c:pt>
                <c:pt idx="2957">
                  <c:v>211.69140625</c:v>
                </c:pt>
                <c:pt idx="2958">
                  <c:v>211.7421875</c:v>
                </c:pt>
                <c:pt idx="2959">
                  <c:v>211.7421875</c:v>
                </c:pt>
                <c:pt idx="2960">
                  <c:v>211.75390625</c:v>
                </c:pt>
                <c:pt idx="2961">
                  <c:v>211.7109375</c:v>
                </c:pt>
                <c:pt idx="2962">
                  <c:v>211.6796875</c:v>
                </c:pt>
                <c:pt idx="2963">
                  <c:v>211.7265625</c:v>
                </c:pt>
                <c:pt idx="2964">
                  <c:v>211.68359375</c:v>
                </c:pt>
                <c:pt idx="2965">
                  <c:v>211.65625</c:v>
                </c:pt>
                <c:pt idx="2966">
                  <c:v>211.6875</c:v>
                </c:pt>
                <c:pt idx="2967">
                  <c:v>211.6875</c:v>
                </c:pt>
                <c:pt idx="2968">
                  <c:v>211.71484375</c:v>
                </c:pt>
                <c:pt idx="2969">
                  <c:v>211.71484375</c:v>
                </c:pt>
                <c:pt idx="2970">
                  <c:v>211.73046875</c:v>
                </c:pt>
                <c:pt idx="2971">
                  <c:v>211.6875</c:v>
                </c:pt>
                <c:pt idx="2972">
                  <c:v>211.71484375</c:v>
                </c:pt>
                <c:pt idx="2973">
                  <c:v>211.71875</c:v>
                </c:pt>
                <c:pt idx="2974">
                  <c:v>211.71875</c:v>
                </c:pt>
                <c:pt idx="2975">
                  <c:v>211.6875</c:v>
                </c:pt>
                <c:pt idx="2976">
                  <c:v>211.71875</c:v>
                </c:pt>
                <c:pt idx="2977">
                  <c:v>211.71875</c:v>
                </c:pt>
                <c:pt idx="2978">
                  <c:v>211.71875</c:v>
                </c:pt>
                <c:pt idx="2979">
                  <c:v>211.71875</c:v>
                </c:pt>
                <c:pt idx="2980">
                  <c:v>211.71484375</c:v>
                </c:pt>
                <c:pt idx="2981">
                  <c:v>211.78515625</c:v>
                </c:pt>
                <c:pt idx="2982">
                  <c:v>211.71484375</c:v>
                </c:pt>
                <c:pt idx="2983">
                  <c:v>211.7578125</c:v>
                </c:pt>
                <c:pt idx="2984">
                  <c:v>211.71484375</c:v>
                </c:pt>
                <c:pt idx="2985">
                  <c:v>211.6875</c:v>
                </c:pt>
                <c:pt idx="2986">
                  <c:v>211.734375</c:v>
                </c:pt>
                <c:pt idx="2987">
                  <c:v>211.69140625</c:v>
                </c:pt>
                <c:pt idx="2988">
                  <c:v>211.6875</c:v>
                </c:pt>
                <c:pt idx="2989">
                  <c:v>211.6875</c:v>
                </c:pt>
                <c:pt idx="2990">
                  <c:v>211.6953125</c:v>
                </c:pt>
                <c:pt idx="2991">
                  <c:v>211.6875</c:v>
                </c:pt>
                <c:pt idx="2992">
                  <c:v>211.6875</c:v>
                </c:pt>
                <c:pt idx="2993">
                  <c:v>211.66015625</c:v>
                </c:pt>
                <c:pt idx="2994">
                  <c:v>211.69140625</c:v>
                </c:pt>
                <c:pt idx="2995">
                  <c:v>211.69140625</c:v>
                </c:pt>
                <c:pt idx="2996">
                  <c:v>211.72265625</c:v>
                </c:pt>
                <c:pt idx="2997">
                  <c:v>211.72265625</c:v>
                </c:pt>
                <c:pt idx="2998">
                  <c:v>211.6640625</c:v>
                </c:pt>
                <c:pt idx="2999">
                  <c:v>211.69140625</c:v>
                </c:pt>
                <c:pt idx="3000">
                  <c:v>211.69140625</c:v>
                </c:pt>
                <c:pt idx="3001">
                  <c:v>211.6796875</c:v>
                </c:pt>
                <c:pt idx="3002">
                  <c:v>211.7109375</c:v>
                </c:pt>
                <c:pt idx="3003">
                  <c:v>211.7109375</c:v>
                </c:pt>
                <c:pt idx="3004">
                  <c:v>211.73828125</c:v>
                </c:pt>
                <c:pt idx="3005">
                  <c:v>211.73828125</c:v>
                </c:pt>
                <c:pt idx="3006">
                  <c:v>211.6796875</c:v>
                </c:pt>
                <c:pt idx="3007">
                  <c:v>211.7109375</c:v>
                </c:pt>
                <c:pt idx="3008">
                  <c:v>211.7109375</c:v>
                </c:pt>
                <c:pt idx="3009">
                  <c:v>211.75390625</c:v>
                </c:pt>
                <c:pt idx="3010">
                  <c:v>211.71484375</c:v>
                </c:pt>
                <c:pt idx="3011">
                  <c:v>211.71484375</c:v>
                </c:pt>
                <c:pt idx="3012">
                  <c:v>213.25</c:v>
                </c:pt>
                <c:pt idx="3013">
                  <c:v>211.75</c:v>
                </c:pt>
                <c:pt idx="3014">
                  <c:v>211.71875</c:v>
                </c:pt>
                <c:pt idx="3015">
                  <c:v>211.79296875</c:v>
                </c:pt>
                <c:pt idx="3016">
                  <c:v>211.72265625</c:v>
                </c:pt>
                <c:pt idx="3017">
                  <c:v>211.6953125</c:v>
                </c:pt>
                <c:pt idx="3018">
                  <c:v>211.75</c:v>
                </c:pt>
                <c:pt idx="3019">
                  <c:v>211.75</c:v>
                </c:pt>
                <c:pt idx="3020">
                  <c:v>211.71875</c:v>
                </c:pt>
                <c:pt idx="3021">
                  <c:v>211.71875</c:v>
                </c:pt>
                <c:pt idx="3022">
                  <c:v>211.69140625</c:v>
                </c:pt>
                <c:pt idx="3023">
                  <c:v>211.765625</c:v>
                </c:pt>
                <c:pt idx="3024">
                  <c:v>211.72265625</c:v>
                </c:pt>
                <c:pt idx="3025">
                  <c:v>211.7265625</c:v>
                </c:pt>
                <c:pt idx="3026">
                  <c:v>211.7890625</c:v>
                </c:pt>
                <c:pt idx="3027">
                  <c:v>211.7890625</c:v>
                </c:pt>
                <c:pt idx="3028">
                  <c:v>211.74609375</c:v>
                </c:pt>
                <c:pt idx="3029">
                  <c:v>211.7890625</c:v>
                </c:pt>
                <c:pt idx="3030">
                  <c:v>211.75</c:v>
                </c:pt>
                <c:pt idx="3031">
                  <c:v>211.75</c:v>
                </c:pt>
                <c:pt idx="3032">
                  <c:v>211.7734375</c:v>
                </c:pt>
                <c:pt idx="3033">
                  <c:v>211.73046875</c:v>
                </c:pt>
                <c:pt idx="3034">
                  <c:v>211.76171875</c:v>
                </c:pt>
                <c:pt idx="3035">
                  <c:v>211.80078125</c:v>
                </c:pt>
                <c:pt idx="3036">
                  <c:v>211.72265625</c:v>
                </c:pt>
                <c:pt idx="3037">
                  <c:v>211.69140625</c:v>
                </c:pt>
                <c:pt idx="3038">
                  <c:v>211.7578125</c:v>
                </c:pt>
                <c:pt idx="3039">
                  <c:v>211.71875</c:v>
                </c:pt>
                <c:pt idx="3040">
                  <c:v>211.75</c:v>
                </c:pt>
                <c:pt idx="3041">
                  <c:v>211.7890625</c:v>
                </c:pt>
                <c:pt idx="3042">
                  <c:v>211.72265625</c:v>
                </c:pt>
                <c:pt idx="3043">
                  <c:v>211.75390625</c:v>
                </c:pt>
                <c:pt idx="3044">
                  <c:v>211.72265625</c:v>
                </c:pt>
                <c:pt idx="3045">
                  <c:v>211.76171875</c:v>
                </c:pt>
                <c:pt idx="3046">
                  <c:v>211.76953125</c:v>
                </c:pt>
                <c:pt idx="3047">
                  <c:v>211.765625</c:v>
                </c:pt>
                <c:pt idx="3048">
                  <c:v>211.7578125</c:v>
                </c:pt>
                <c:pt idx="3049">
                  <c:v>211.71484375</c:v>
                </c:pt>
                <c:pt idx="3050">
                  <c:v>211.71484375</c:v>
                </c:pt>
                <c:pt idx="3051">
                  <c:v>211.71875</c:v>
                </c:pt>
                <c:pt idx="3052">
                  <c:v>211.71875</c:v>
                </c:pt>
                <c:pt idx="3053">
                  <c:v>211.71875</c:v>
                </c:pt>
                <c:pt idx="3054">
                  <c:v>211.76953125</c:v>
                </c:pt>
                <c:pt idx="3055">
                  <c:v>211.72265625</c:v>
                </c:pt>
                <c:pt idx="3056">
                  <c:v>211.71875</c:v>
                </c:pt>
                <c:pt idx="3057">
                  <c:v>211.74609375</c:v>
                </c:pt>
                <c:pt idx="3058">
                  <c:v>211.74609375</c:v>
                </c:pt>
                <c:pt idx="3059">
                  <c:v>211.73828125</c:v>
                </c:pt>
                <c:pt idx="3060">
                  <c:v>211.8125</c:v>
                </c:pt>
                <c:pt idx="3061">
                  <c:v>211.7421875</c:v>
                </c:pt>
                <c:pt idx="3062">
                  <c:v>211.71484375</c:v>
                </c:pt>
                <c:pt idx="3063">
                  <c:v>211.74609375</c:v>
                </c:pt>
                <c:pt idx="3064">
                  <c:v>211.72265625</c:v>
                </c:pt>
                <c:pt idx="3065">
                  <c:v>211.75390625</c:v>
                </c:pt>
                <c:pt idx="3066">
                  <c:v>211.78125</c:v>
                </c:pt>
                <c:pt idx="3067">
                  <c:v>211.77734375</c:v>
                </c:pt>
                <c:pt idx="3068">
                  <c:v>211.71875</c:v>
                </c:pt>
                <c:pt idx="3069">
                  <c:v>213.2109375</c:v>
                </c:pt>
                <c:pt idx="3070">
                  <c:v>211.7421875</c:v>
                </c:pt>
                <c:pt idx="3071">
                  <c:v>211.74609375</c:v>
                </c:pt>
                <c:pt idx="3072">
                  <c:v>211.77734375</c:v>
                </c:pt>
                <c:pt idx="3073">
                  <c:v>211.81640625</c:v>
                </c:pt>
                <c:pt idx="3074">
                  <c:v>211.6875</c:v>
                </c:pt>
                <c:pt idx="3075">
                  <c:v>211.7578125</c:v>
                </c:pt>
                <c:pt idx="3076">
                  <c:v>211.71484375</c:v>
                </c:pt>
                <c:pt idx="3077">
                  <c:v>211.75390625</c:v>
                </c:pt>
                <c:pt idx="3078">
                  <c:v>211.7578125</c:v>
                </c:pt>
                <c:pt idx="3079">
                  <c:v>211.71484375</c:v>
                </c:pt>
                <c:pt idx="3080">
                  <c:v>211.7421875</c:v>
                </c:pt>
                <c:pt idx="3081">
                  <c:v>211.78515625</c:v>
                </c:pt>
                <c:pt idx="3082">
                  <c:v>211.7109375</c:v>
                </c:pt>
                <c:pt idx="3083">
                  <c:v>211.7109375</c:v>
                </c:pt>
                <c:pt idx="3084">
                  <c:v>211.7109375</c:v>
                </c:pt>
                <c:pt idx="3085">
                  <c:v>211.73828125</c:v>
                </c:pt>
                <c:pt idx="3086">
                  <c:v>211.71484375</c:v>
                </c:pt>
                <c:pt idx="3087">
                  <c:v>211.7265625</c:v>
                </c:pt>
                <c:pt idx="3088">
                  <c:v>211.7421875</c:v>
                </c:pt>
                <c:pt idx="3089">
                  <c:v>211.7421875</c:v>
                </c:pt>
                <c:pt idx="3090">
                  <c:v>211.78515625</c:v>
                </c:pt>
                <c:pt idx="3091">
                  <c:v>211.7421875</c:v>
                </c:pt>
                <c:pt idx="3092">
                  <c:v>211.71484375</c:v>
                </c:pt>
                <c:pt idx="3093">
                  <c:v>211.7578125</c:v>
                </c:pt>
                <c:pt idx="3094">
                  <c:v>211.71875</c:v>
                </c:pt>
                <c:pt idx="3095">
                  <c:v>211.71484375</c:v>
                </c:pt>
                <c:pt idx="3096">
                  <c:v>211.71484375</c:v>
                </c:pt>
                <c:pt idx="3097">
                  <c:v>211.71484375</c:v>
                </c:pt>
                <c:pt idx="3098">
                  <c:v>211.7421875</c:v>
                </c:pt>
                <c:pt idx="3099">
                  <c:v>211.73828125</c:v>
                </c:pt>
                <c:pt idx="3100">
                  <c:v>211.7109375</c:v>
                </c:pt>
                <c:pt idx="3101">
                  <c:v>211.74609375</c:v>
                </c:pt>
                <c:pt idx="3102">
                  <c:v>211.75390625</c:v>
                </c:pt>
                <c:pt idx="3103">
                  <c:v>211.7109375</c:v>
                </c:pt>
                <c:pt idx="3104">
                  <c:v>211.75390625</c:v>
                </c:pt>
                <c:pt idx="3105">
                  <c:v>211.71484375</c:v>
                </c:pt>
                <c:pt idx="3106">
                  <c:v>211.71484375</c:v>
                </c:pt>
                <c:pt idx="3107">
                  <c:v>211.71484375</c:v>
                </c:pt>
                <c:pt idx="3108">
                  <c:v>211.7109375</c:v>
                </c:pt>
                <c:pt idx="3109">
                  <c:v>211.7109375</c:v>
                </c:pt>
                <c:pt idx="3110">
                  <c:v>211.6796875</c:v>
                </c:pt>
                <c:pt idx="3111">
                  <c:v>211.75</c:v>
                </c:pt>
                <c:pt idx="3112">
                  <c:v>211.7109375</c:v>
                </c:pt>
                <c:pt idx="3113">
                  <c:v>211.7109375</c:v>
                </c:pt>
                <c:pt idx="3114">
                  <c:v>211.78125</c:v>
                </c:pt>
                <c:pt idx="3115">
                  <c:v>211.73828125</c:v>
                </c:pt>
                <c:pt idx="3116">
                  <c:v>211.84375</c:v>
                </c:pt>
                <c:pt idx="3117">
                  <c:v>211.70703125</c:v>
                </c:pt>
                <c:pt idx="3118">
                  <c:v>211.70703125</c:v>
                </c:pt>
                <c:pt idx="3119">
                  <c:v>211.73828125</c:v>
                </c:pt>
                <c:pt idx="3120">
                  <c:v>211.78125</c:v>
                </c:pt>
                <c:pt idx="3121">
                  <c:v>211.78515625</c:v>
                </c:pt>
                <c:pt idx="3122">
                  <c:v>211.7109375</c:v>
                </c:pt>
                <c:pt idx="3123">
                  <c:v>211.75</c:v>
                </c:pt>
                <c:pt idx="3124">
                  <c:v>211.7109375</c:v>
                </c:pt>
                <c:pt idx="3125">
                  <c:v>211.7109375</c:v>
                </c:pt>
                <c:pt idx="3126">
                  <c:v>211.70703125</c:v>
                </c:pt>
                <c:pt idx="3127">
                  <c:v>211.75</c:v>
                </c:pt>
                <c:pt idx="3128">
                  <c:v>211.78515625</c:v>
                </c:pt>
                <c:pt idx="3129">
                  <c:v>211.73828125</c:v>
                </c:pt>
                <c:pt idx="3130">
                  <c:v>211.6953125</c:v>
                </c:pt>
                <c:pt idx="3131">
                  <c:v>211.73046875</c:v>
                </c:pt>
                <c:pt idx="3132">
                  <c:v>211.73046875</c:v>
                </c:pt>
                <c:pt idx="3133">
                  <c:v>211.69921875</c:v>
                </c:pt>
                <c:pt idx="3134">
                  <c:v>211.76171875</c:v>
                </c:pt>
                <c:pt idx="3135">
                  <c:v>211.72265625</c:v>
                </c:pt>
                <c:pt idx="3136">
                  <c:v>211.71875</c:v>
                </c:pt>
                <c:pt idx="3137">
                  <c:v>211.71875</c:v>
                </c:pt>
                <c:pt idx="3138">
                  <c:v>211.6953125</c:v>
                </c:pt>
                <c:pt idx="3139">
                  <c:v>211.72265625</c:v>
                </c:pt>
                <c:pt idx="3140">
                  <c:v>211.72265625</c:v>
                </c:pt>
                <c:pt idx="3141">
                  <c:v>211.76171875</c:v>
                </c:pt>
                <c:pt idx="3142">
                  <c:v>211.71875</c:v>
                </c:pt>
                <c:pt idx="3143">
                  <c:v>211.69140625</c:v>
                </c:pt>
                <c:pt idx="3144">
                  <c:v>211.765625</c:v>
                </c:pt>
                <c:pt idx="3145">
                  <c:v>211.796875</c:v>
                </c:pt>
                <c:pt idx="3146">
                  <c:v>211.7265625</c:v>
                </c:pt>
                <c:pt idx="3147">
                  <c:v>211.71484375</c:v>
                </c:pt>
                <c:pt idx="3148">
                  <c:v>211.71484375</c:v>
                </c:pt>
                <c:pt idx="3149">
                  <c:v>211.71875</c:v>
                </c:pt>
                <c:pt idx="3150">
                  <c:v>211.74609375</c:v>
                </c:pt>
                <c:pt idx="3151">
                  <c:v>211.72265625</c:v>
                </c:pt>
                <c:pt idx="3152">
                  <c:v>211.72265625</c:v>
                </c:pt>
                <c:pt idx="3153">
                  <c:v>211.72265625</c:v>
                </c:pt>
                <c:pt idx="3154">
                  <c:v>211.71875</c:v>
                </c:pt>
                <c:pt idx="3155">
                  <c:v>211.75</c:v>
                </c:pt>
                <c:pt idx="3156">
                  <c:v>211.71875</c:v>
                </c:pt>
                <c:pt idx="3157">
                  <c:v>211.73046875</c:v>
                </c:pt>
                <c:pt idx="3158">
                  <c:v>211.71875</c:v>
                </c:pt>
                <c:pt idx="3159">
                  <c:v>211.71875</c:v>
                </c:pt>
                <c:pt idx="3160">
                  <c:v>211.7578125</c:v>
                </c:pt>
                <c:pt idx="3161">
                  <c:v>211.76171875</c:v>
                </c:pt>
                <c:pt idx="3162">
                  <c:v>211.71875</c:v>
                </c:pt>
                <c:pt idx="3163">
                  <c:v>211.71875</c:v>
                </c:pt>
                <c:pt idx="3164">
                  <c:v>211.74609375</c:v>
                </c:pt>
                <c:pt idx="3165">
                  <c:v>211.71484375</c:v>
                </c:pt>
                <c:pt idx="3166">
                  <c:v>211.71484375</c:v>
                </c:pt>
                <c:pt idx="3167">
                  <c:v>211.7578125</c:v>
                </c:pt>
                <c:pt idx="3168">
                  <c:v>211.7421875</c:v>
                </c:pt>
                <c:pt idx="3169">
                  <c:v>211.7421875</c:v>
                </c:pt>
                <c:pt idx="3170">
                  <c:v>211.6875</c:v>
                </c:pt>
                <c:pt idx="3171">
                  <c:v>211.71484375</c:v>
                </c:pt>
                <c:pt idx="3172">
                  <c:v>211.71484375</c:v>
                </c:pt>
                <c:pt idx="3173">
                  <c:v>211.6875</c:v>
                </c:pt>
                <c:pt idx="3174">
                  <c:v>211.76171875</c:v>
                </c:pt>
                <c:pt idx="3175">
                  <c:v>211.71875</c:v>
                </c:pt>
                <c:pt idx="3176">
                  <c:v>211.69140625</c:v>
                </c:pt>
                <c:pt idx="3177">
                  <c:v>211.71875</c:v>
                </c:pt>
                <c:pt idx="3178">
                  <c:v>211.7578125</c:v>
                </c:pt>
                <c:pt idx="3179">
                  <c:v>211.765625</c:v>
                </c:pt>
                <c:pt idx="3180">
                  <c:v>211.72265625</c:v>
                </c:pt>
                <c:pt idx="3181">
                  <c:v>211.72265625</c:v>
                </c:pt>
                <c:pt idx="3182">
                  <c:v>211.69140625</c:v>
                </c:pt>
                <c:pt idx="3183">
                  <c:v>211.75390625</c:v>
                </c:pt>
                <c:pt idx="3184">
                  <c:v>211.71484375</c:v>
                </c:pt>
                <c:pt idx="3185">
                  <c:v>211.68359375</c:v>
                </c:pt>
                <c:pt idx="3186">
                  <c:v>211.7109375</c:v>
                </c:pt>
                <c:pt idx="3187">
                  <c:v>211.7109375</c:v>
                </c:pt>
                <c:pt idx="3188">
                  <c:v>211.74609375</c:v>
                </c:pt>
                <c:pt idx="3189">
                  <c:v>211.74609375</c:v>
                </c:pt>
                <c:pt idx="3190">
                  <c:v>211.76171875</c:v>
                </c:pt>
                <c:pt idx="3191">
                  <c:v>211.71875</c:v>
                </c:pt>
                <c:pt idx="3192">
                  <c:v>211.71875</c:v>
                </c:pt>
                <c:pt idx="3193">
                  <c:v>211.6875</c:v>
                </c:pt>
                <c:pt idx="3194">
                  <c:v>211.75</c:v>
                </c:pt>
                <c:pt idx="3195">
                  <c:v>211.75</c:v>
                </c:pt>
                <c:pt idx="3196">
                  <c:v>211.7890625</c:v>
                </c:pt>
                <c:pt idx="3197">
                  <c:v>211.75</c:v>
                </c:pt>
                <c:pt idx="3198">
                  <c:v>211.8125</c:v>
                </c:pt>
                <c:pt idx="3199">
                  <c:v>211.7734375</c:v>
                </c:pt>
                <c:pt idx="3200">
                  <c:v>211.7734375</c:v>
                </c:pt>
                <c:pt idx="3201">
                  <c:v>211.765625</c:v>
                </c:pt>
                <c:pt idx="3202">
                  <c:v>211.734375</c:v>
                </c:pt>
                <c:pt idx="3203">
                  <c:v>211.734375</c:v>
                </c:pt>
                <c:pt idx="3204">
                  <c:v>211.73046875</c:v>
                </c:pt>
                <c:pt idx="3205">
                  <c:v>211.85546875</c:v>
                </c:pt>
                <c:pt idx="3206">
                  <c:v>211.73046875</c:v>
                </c:pt>
                <c:pt idx="3207">
                  <c:v>211.7265625</c:v>
                </c:pt>
                <c:pt idx="3208">
                  <c:v>211.7265625</c:v>
                </c:pt>
                <c:pt idx="3209">
                  <c:v>211.69921875</c:v>
                </c:pt>
                <c:pt idx="3210">
                  <c:v>211.73046875</c:v>
                </c:pt>
                <c:pt idx="3211">
                  <c:v>211.73046875</c:v>
                </c:pt>
                <c:pt idx="3212">
                  <c:v>211.703125</c:v>
                </c:pt>
                <c:pt idx="3213">
                  <c:v>211.73046875</c:v>
                </c:pt>
                <c:pt idx="3214">
                  <c:v>211.76171875</c:v>
                </c:pt>
                <c:pt idx="3215">
                  <c:v>211.73046875</c:v>
                </c:pt>
                <c:pt idx="3216">
                  <c:v>212.9609375</c:v>
                </c:pt>
                <c:pt idx="3217">
                  <c:v>211.80078125</c:v>
                </c:pt>
                <c:pt idx="3218">
                  <c:v>211.76171875</c:v>
                </c:pt>
                <c:pt idx="3219">
                  <c:v>211.76171875</c:v>
                </c:pt>
                <c:pt idx="3220">
                  <c:v>211.734375</c:v>
                </c:pt>
                <c:pt idx="3221">
                  <c:v>211.72265625</c:v>
                </c:pt>
                <c:pt idx="3222">
                  <c:v>211.72265625</c:v>
                </c:pt>
                <c:pt idx="3223">
                  <c:v>211.69140625</c:v>
                </c:pt>
                <c:pt idx="3224">
                  <c:v>211.72265625</c:v>
                </c:pt>
                <c:pt idx="3225">
                  <c:v>211.72265625</c:v>
                </c:pt>
                <c:pt idx="3226">
                  <c:v>211.828125</c:v>
                </c:pt>
                <c:pt idx="3227">
                  <c:v>211.75</c:v>
                </c:pt>
                <c:pt idx="3228">
                  <c:v>211.75</c:v>
                </c:pt>
                <c:pt idx="3229">
                  <c:v>211.75</c:v>
                </c:pt>
                <c:pt idx="3230">
                  <c:v>211.7578125</c:v>
                </c:pt>
                <c:pt idx="3231">
                  <c:v>211.72265625</c:v>
                </c:pt>
                <c:pt idx="3232">
                  <c:v>211.72265625</c:v>
                </c:pt>
                <c:pt idx="3233">
                  <c:v>211.72265625</c:v>
                </c:pt>
                <c:pt idx="3234">
                  <c:v>211.7265625</c:v>
                </c:pt>
                <c:pt idx="3235">
                  <c:v>211.7265625</c:v>
                </c:pt>
                <c:pt idx="3236">
                  <c:v>212.94921875</c:v>
                </c:pt>
                <c:pt idx="3237">
                  <c:v>213.30078125</c:v>
                </c:pt>
                <c:pt idx="3238">
                  <c:v>213.30078125</c:v>
                </c:pt>
                <c:pt idx="3239">
                  <c:v>211.76953125</c:v>
                </c:pt>
                <c:pt idx="3240">
                  <c:v>211.765625</c:v>
                </c:pt>
                <c:pt idx="3241">
                  <c:v>211.80859375</c:v>
                </c:pt>
                <c:pt idx="3242">
                  <c:v>211.734375</c:v>
                </c:pt>
                <c:pt idx="3243">
                  <c:v>211.765625</c:v>
                </c:pt>
                <c:pt idx="3244">
                  <c:v>211.78125</c:v>
                </c:pt>
                <c:pt idx="3245">
                  <c:v>211.78515625</c:v>
                </c:pt>
                <c:pt idx="3246">
                  <c:v>211.7421875</c:v>
                </c:pt>
                <c:pt idx="3247">
                  <c:v>211.7421875</c:v>
                </c:pt>
                <c:pt idx="3248">
                  <c:v>211.80859375</c:v>
                </c:pt>
                <c:pt idx="3249">
                  <c:v>211.76953125</c:v>
                </c:pt>
                <c:pt idx="3250">
                  <c:v>211.70703125</c:v>
                </c:pt>
                <c:pt idx="3251">
                  <c:v>211.734375</c:v>
                </c:pt>
                <c:pt idx="3252">
                  <c:v>211.7734375</c:v>
                </c:pt>
                <c:pt idx="3253">
                  <c:v>211.703125</c:v>
                </c:pt>
                <c:pt idx="3254">
                  <c:v>213.1015625</c:v>
                </c:pt>
                <c:pt idx="3255">
                  <c:v>211.75390625</c:v>
                </c:pt>
                <c:pt idx="3256">
                  <c:v>211.7890625</c:v>
                </c:pt>
                <c:pt idx="3257">
                  <c:v>211.82421875</c:v>
                </c:pt>
                <c:pt idx="3258">
                  <c:v>211.73046875</c:v>
                </c:pt>
                <c:pt idx="3259">
                  <c:v>211.76171875</c:v>
                </c:pt>
                <c:pt idx="3260">
                  <c:v>211.76953125</c:v>
                </c:pt>
                <c:pt idx="3261">
                  <c:v>211.7265625</c:v>
                </c:pt>
                <c:pt idx="3262">
                  <c:v>211.7265625</c:v>
                </c:pt>
                <c:pt idx="3263">
                  <c:v>213.26171875</c:v>
                </c:pt>
                <c:pt idx="3264">
                  <c:v>211.78515625</c:v>
                </c:pt>
                <c:pt idx="3265">
                  <c:v>211.78515625</c:v>
                </c:pt>
                <c:pt idx="3266">
                  <c:v>211.72265625</c:v>
                </c:pt>
                <c:pt idx="3267">
                  <c:v>211.7265625</c:v>
                </c:pt>
                <c:pt idx="3268">
                  <c:v>211.7265625</c:v>
                </c:pt>
                <c:pt idx="3269">
                  <c:v>211.69921875</c:v>
                </c:pt>
                <c:pt idx="3270">
                  <c:v>211.7265625</c:v>
                </c:pt>
                <c:pt idx="3271">
                  <c:v>211.7265625</c:v>
                </c:pt>
                <c:pt idx="3272">
                  <c:v>211.69140625</c:v>
                </c:pt>
                <c:pt idx="3273">
                  <c:v>211.7578125</c:v>
                </c:pt>
                <c:pt idx="3274">
                  <c:v>211.7421875</c:v>
                </c:pt>
                <c:pt idx="3275">
                  <c:v>211.74609375</c:v>
                </c:pt>
                <c:pt idx="3276">
                  <c:v>211.74609375</c:v>
                </c:pt>
                <c:pt idx="3277">
                  <c:v>211.72265625</c:v>
                </c:pt>
                <c:pt idx="3278">
                  <c:v>211.78515625</c:v>
                </c:pt>
                <c:pt idx="3279">
                  <c:v>211.78515625</c:v>
                </c:pt>
                <c:pt idx="3280">
                  <c:v>211.75390625</c:v>
                </c:pt>
                <c:pt idx="3281">
                  <c:v>211.75390625</c:v>
                </c:pt>
                <c:pt idx="3282">
                  <c:v>211.69140625</c:v>
                </c:pt>
                <c:pt idx="3283">
                  <c:v>211.72265625</c:v>
                </c:pt>
                <c:pt idx="3284">
                  <c:v>211.72265625</c:v>
                </c:pt>
                <c:pt idx="3285">
                  <c:v>211.7578125</c:v>
                </c:pt>
                <c:pt idx="3286">
                  <c:v>211.71875</c:v>
                </c:pt>
                <c:pt idx="3287">
                  <c:v>211.71875</c:v>
                </c:pt>
                <c:pt idx="3288">
                  <c:v>211.74609375</c:v>
                </c:pt>
                <c:pt idx="3289">
                  <c:v>211.78515625</c:v>
                </c:pt>
                <c:pt idx="3290">
                  <c:v>211.75</c:v>
                </c:pt>
                <c:pt idx="3291">
                  <c:v>211.75</c:v>
                </c:pt>
                <c:pt idx="3292">
                  <c:v>211.75</c:v>
                </c:pt>
                <c:pt idx="3293">
                  <c:v>211.75</c:v>
                </c:pt>
                <c:pt idx="3294">
                  <c:v>211.72265625</c:v>
                </c:pt>
                <c:pt idx="3295">
                  <c:v>211.71875</c:v>
                </c:pt>
                <c:pt idx="3296">
                  <c:v>211.78515625</c:v>
                </c:pt>
                <c:pt idx="3297">
                  <c:v>211.74609375</c:v>
                </c:pt>
                <c:pt idx="3298">
                  <c:v>211.74609375</c:v>
                </c:pt>
                <c:pt idx="3299">
                  <c:v>211.74609375</c:v>
                </c:pt>
                <c:pt idx="3300">
                  <c:v>211.76171875</c:v>
                </c:pt>
                <c:pt idx="3301">
                  <c:v>211.76171875</c:v>
                </c:pt>
                <c:pt idx="3302">
                  <c:v>211.7578125</c:v>
                </c:pt>
                <c:pt idx="3303">
                  <c:v>211.71484375</c:v>
                </c:pt>
                <c:pt idx="3304">
                  <c:v>211.71484375</c:v>
                </c:pt>
                <c:pt idx="3305">
                  <c:v>211.71875</c:v>
                </c:pt>
                <c:pt idx="3306">
                  <c:v>211.78515625</c:v>
                </c:pt>
                <c:pt idx="3307">
                  <c:v>211.75</c:v>
                </c:pt>
                <c:pt idx="3308">
                  <c:v>211.75</c:v>
                </c:pt>
                <c:pt idx="3309">
                  <c:v>211.75</c:v>
                </c:pt>
                <c:pt idx="3310">
                  <c:v>211.75</c:v>
                </c:pt>
                <c:pt idx="3311">
                  <c:v>211.78515625</c:v>
                </c:pt>
                <c:pt idx="3312">
                  <c:v>211.71875</c:v>
                </c:pt>
                <c:pt idx="3313">
                  <c:v>211.71875</c:v>
                </c:pt>
                <c:pt idx="3314">
                  <c:v>211.71875</c:v>
                </c:pt>
                <c:pt idx="3315">
                  <c:v>211.84765625</c:v>
                </c:pt>
                <c:pt idx="3316">
                  <c:v>211.71484375</c:v>
                </c:pt>
                <c:pt idx="3317">
                  <c:v>211.71484375</c:v>
                </c:pt>
                <c:pt idx="3318">
                  <c:v>211.83984375</c:v>
                </c:pt>
                <c:pt idx="3319">
                  <c:v>211.7109375</c:v>
                </c:pt>
                <c:pt idx="3320">
                  <c:v>211.7109375</c:v>
                </c:pt>
                <c:pt idx="3321">
                  <c:v>211.71484375</c:v>
                </c:pt>
                <c:pt idx="3322">
                  <c:v>211.71484375</c:v>
                </c:pt>
                <c:pt idx="3323">
                  <c:v>211.6875</c:v>
                </c:pt>
                <c:pt idx="3324">
                  <c:v>211.765625</c:v>
                </c:pt>
                <c:pt idx="3325">
                  <c:v>211.71875</c:v>
                </c:pt>
                <c:pt idx="3326">
                  <c:v>211.765625</c:v>
                </c:pt>
                <c:pt idx="3327">
                  <c:v>211.71875</c:v>
                </c:pt>
                <c:pt idx="3328">
                  <c:v>211.71875</c:v>
                </c:pt>
                <c:pt idx="3329">
                  <c:v>211.71875</c:v>
                </c:pt>
                <c:pt idx="3330">
                  <c:v>211.71875</c:v>
                </c:pt>
                <c:pt idx="3331">
                  <c:v>211.71484375</c:v>
                </c:pt>
                <c:pt idx="3332">
                  <c:v>211.75</c:v>
                </c:pt>
                <c:pt idx="3333">
                  <c:v>211.75</c:v>
                </c:pt>
                <c:pt idx="3334">
                  <c:v>211.72265625</c:v>
                </c:pt>
                <c:pt idx="3335">
                  <c:v>211.72265625</c:v>
                </c:pt>
                <c:pt idx="3336">
                  <c:v>211.765625</c:v>
                </c:pt>
                <c:pt idx="3337">
                  <c:v>211.72265625</c:v>
                </c:pt>
                <c:pt idx="3338">
                  <c:v>211.72265625</c:v>
                </c:pt>
                <c:pt idx="3339">
                  <c:v>211.76171875</c:v>
                </c:pt>
                <c:pt idx="3340">
                  <c:v>211.72265625</c:v>
                </c:pt>
                <c:pt idx="3341">
                  <c:v>211.6953125</c:v>
                </c:pt>
                <c:pt idx="3342">
                  <c:v>211.79296875</c:v>
                </c:pt>
                <c:pt idx="3343">
                  <c:v>211.7890625</c:v>
                </c:pt>
                <c:pt idx="3344">
                  <c:v>211.74609375</c:v>
                </c:pt>
                <c:pt idx="3345">
                  <c:v>211.74609375</c:v>
                </c:pt>
                <c:pt idx="3346">
                  <c:v>211.69140625</c:v>
                </c:pt>
                <c:pt idx="3347">
                  <c:v>211.76171875</c:v>
                </c:pt>
                <c:pt idx="3348">
                  <c:v>211.75390625</c:v>
                </c:pt>
                <c:pt idx="3349">
                  <c:v>211.7265625</c:v>
                </c:pt>
                <c:pt idx="3350">
                  <c:v>211.79296875</c:v>
                </c:pt>
                <c:pt idx="3351">
                  <c:v>211.75390625</c:v>
                </c:pt>
                <c:pt idx="3352">
                  <c:v>211.72265625</c:v>
                </c:pt>
                <c:pt idx="3353">
                  <c:v>211.765625</c:v>
                </c:pt>
                <c:pt idx="3354">
                  <c:v>211.6953125</c:v>
                </c:pt>
                <c:pt idx="3355">
                  <c:v>211.72265625</c:v>
                </c:pt>
                <c:pt idx="3356">
                  <c:v>211.7578125</c:v>
                </c:pt>
                <c:pt idx="3357">
                  <c:v>211.73828125</c:v>
                </c:pt>
                <c:pt idx="3358">
                  <c:v>211.72265625</c:v>
                </c:pt>
                <c:pt idx="3359">
                  <c:v>211.72265625</c:v>
                </c:pt>
                <c:pt idx="3360">
                  <c:v>211.796875</c:v>
                </c:pt>
                <c:pt idx="3361">
                  <c:v>211.796875</c:v>
                </c:pt>
                <c:pt idx="3362">
                  <c:v>211.76953125</c:v>
                </c:pt>
                <c:pt idx="3363">
                  <c:v>211.73046875</c:v>
                </c:pt>
                <c:pt idx="3364">
                  <c:v>211.73046875</c:v>
                </c:pt>
                <c:pt idx="3365">
                  <c:v>211.73046875</c:v>
                </c:pt>
                <c:pt idx="3366">
                  <c:v>211.75</c:v>
                </c:pt>
                <c:pt idx="3367">
                  <c:v>211.75</c:v>
                </c:pt>
                <c:pt idx="3368">
                  <c:v>211.71875</c:v>
                </c:pt>
                <c:pt idx="3369">
                  <c:v>211.71875</c:v>
                </c:pt>
                <c:pt idx="3370">
                  <c:v>211.71875</c:v>
                </c:pt>
                <c:pt idx="3371">
                  <c:v>211.76953125</c:v>
                </c:pt>
                <c:pt idx="3372">
                  <c:v>211.7578125</c:v>
                </c:pt>
                <c:pt idx="3373">
                  <c:v>211.7265625</c:v>
                </c:pt>
                <c:pt idx="3374">
                  <c:v>211.76953125</c:v>
                </c:pt>
                <c:pt idx="3375">
                  <c:v>211.765625</c:v>
                </c:pt>
                <c:pt idx="3376">
                  <c:v>211.7265625</c:v>
                </c:pt>
                <c:pt idx="3377">
                  <c:v>211.765625</c:v>
                </c:pt>
                <c:pt idx="3378">
                  <c:v>211.7265625</c:v>
                </c:pt>
                <c:pt idx="3379">
                  <c:v>211.7578125</c:v>
                </c:pt>
                <c:pt idx="3380">
                  <c:v>211.796875</c:v>
                </c:pt>
                <c:pt idx="3381">
                  <c:v>211.79296875</c:v>
                </c:pt>
                <c:pt idx="3382">
                  <c:v>211.7265625</c:v>
                </c:pt>
                <c:pt idx="3383">
                  <c:v>211.7265625</c:v>
                </c:pt>
                <c:pt idx="3384">
                  <c:v>211.69921875</c:v>
                </c:pt>
                <c:pt idx="3385">
                  <c:v>211.7265625</c:v>
                </c:pt>
                <c:pt idx="3386">
                  <c:v>211.75390625</c:v>
                </c:pt>
                <c:pt idx="3387">
                  <c:v>211.75390625</c:v>
                </c:pt>
                <c:pt idx="3388">
                  <c:v>211.72265625</c:v>
                </c:pt>
                <c:pt idx="3389">
                  <c:v>211.69140625</c:v>
                </c:pt>
                <c:pt idx="3390">
                  <c:v>211.74609375</c:v>
                </c:pt>
                <c:pt idx="3391">
                  <c:v>211.74609375</c:v>
                </c:pt>
                <c:pt idx="3392">
                  <c:v>211.69140625</c:v>
                </c:pt>
                <c:pt idx="3393">
                  <c:v>211.71875</c:v>
                </c:pt>
                <c:pt idx="3394">
                  <c:v>211.71875</c:v>
                </c:pt>
                <c:pt idx="3395">
                  <c:v>211.69140625</c:v>
                </c:pt>
                <c:pt idx="3396">
                  <c:v>211.74609375</c:v>
                </c:pt>
                <c:pt idx="3397">
                  <c:v>211.74609375</c:v>
                </c:pt>
                <c:pt idx="3398">
                  <c:v>211.7265625</c:v>
                </c:pt>
                <c:pt idx="3399">
                  <c:v>211.76171875</c:v>
                </c:pt>
                <c:pt idx="3400">
                  <c:v>211.6953125</c:v>
                </c:pt>
                <c:pt idx="3401">
                  <c:v>211.7265625</c:v>
                </c:pt>
                <c:pt idx="3402">
                  <c:v>211.7265625</c:v>
                </c:pt>
                <c:pt idx="3403">
                  <c:v>211.6953125</c:v>
                </c:pt>
                <c:pt idx="3404">
                  <c:v>211.72265625</c:v>
                </c:pt>
                <c:pt idx="3405">
                  <c:v>211.72265625</c:v>
                </c:pt>
                <c:pt idx="3406">
                  <c:v>211.71875</c:v>
                </c:pt>
                <c:pt idx="3407">
                  <c:v>211.71875</c:v>
                </c:pt>
                <c:pt idx="3408">
                  <c:v>272.3828125</c:v>
                </c:pt>
                <c:pt idx="3409">
                  <c:v>272.2890625</c:v>
                </c:pt>
                <c:pt idx="3410">
                  <c:v>272.66015625</c:v>
                </c:pt>
                <c:pt idx="3411">
                  <c:v>211.23046875</c:v>
                </c:pt>
                <c:pt idx="3412">
                  <c:v>211.1484375</c:v>
                </c:pt>
                <c:pt idx="3413">
                  <c:v>211.2109375</c:v>
                </c:pt>
                <c:pt idx="3414">
                  <c:v>211.2109375</c:v>
                </c:pt>
                <c:pt idx="3415">
                  <c:v>211.23828125</c:v>
                </c:pt>
                <c:pt idx="3416">
                  <c:v>211.19921875</c:v>
                </c:pt>
                <c:pt idx="3417">
                  <c:v>211.2421875</c:v>
                </c:pt>
                <c:pt idx="3418">
                  <c:v>211.23828125</c:v>
                </c:pt>
                <c:pt idx="3419">
                  <c:v>211.1953125</c:v>
                </c:pt>
                <c:pt idx="3420">
                  <c:v>211.16796875</c:v>
                </c:pt>
                <c:pt idx="3421">
                  <c:v>211.19921875</c:v>
                </c:pt>
                <c:pt idx="3422">
                  <c:v>211.19921875</c:v>
                </c:pt>
                <c:pt idx="3423">
                  <c:v>211.19921875</c:v>
                </c:pt>
                <c:pt idx="3424">
                  <c:v>211.19921875</c:v>
                </c:pt>
                <c:pt idx="3425">
                  <c:v>211.16796875</c:v>
                </c:pt>
                <c:pt idx="3426">
                  <c:v>211.1953125</c:v>
                </c:pt>
                <c:pt idx="3427">
                  <c:v>211.32421875</c:v>
                </c:pt>
                <c:pt idx="3428">
                  <c:v>211.23828125</c:v>
                </c:pt>
                <c:pt idx="3429">
                  <c:v>211.19921875</c:v>
                </c:pt>
                <c:pt idx="3430">
                  <c:v>211.3671875</c:v>
                </c:pt>
                <c:pt idx="3431">
                  <c:v>211.23046875</c:v>
                </c:pt>
                <c:pt idx="3432">
                  <c:v>211.2421875</c:v>
                </c:pt>
                <c:pt idx="3433">
                  <c:v>211.2421875</c:v>
                </c:pt>
                <c:pt idx="3434">
                  <c:v>211.203125</c:v>
                </c:pt>
                <c:pt idx="3435">
                  <c:v>211.23828125</c:v>
                </c:pt>
                <c:pt idx="3436">
                  <c:v>211.20703125</c:v>
                </c:pt>
                <c:pt idx="3437">
                  <c:v>211.20703125</c:v>
                </c:pt>
                <c:pt idx="3438">
                  <c:v>211.25</c:v>
                </c:pt>
                <c:pt idx="3439">
                  <c:v>211.27734375</c:v>
                </c:pt>
                <c:pt idx="3440">
                  <c:v>211.20703125</c:v>
                </c:pt>
                <c:pt idx="3441">
                  <c:v>211.25</c:v>
                </c:pt>
                <c:pt idx="3442">
                  <c:v>211.23828125</c:v>
                </c:pt>
                <c:pt idx="3443">
                  <c:v>211.23828125</c:v>
                </c:pt>
                <c:pt idx="3444">
                  <c:v>211.28515625</c:v>
                </c:pt>
                <c:pt idx="3445">
                  <c:v>211.25390625</c:v>
                </c:pt>
                <c:pt idx="3446">
                  <c:v>211.20703125</c:v>
                </c:pt>
                <c:pt idx="3447">
                  <c:v>211.2578125</c:v>
                </c:pt>
                <c:pt idx="3448">
                  <c:v>211.23828125</c:v>
                </c:pt>
                <c:pt idx="3449">
                  <c:v>211.20703125</c:v>
                </c:pt>
                <c:pt idx="3450">
                  <c:v>211.20703125</c:v>
                </c:pt>
                <c:pt idx="3451">
                  <c:v>211.20703125</c:v>
                </c:pt>
                <c:pt idx="3452">
                  <c:v>211.17578125</c:v>
                </c:pt>
                <c:pt idx="3453">
                  <c:v>211.20703125</c:v>
                </c:pt>
                <c:pt idx="3454">
                  <c:v>211.2421875</c:v>
                </c:pt>
                <c:pt idx="3455">
                  <c:v>211.2109375</c:v>
                </c:pt>
                <c:pt idx="3456">
                  <c:v>211.25</c:v>
                </c:pt>
                <c:pt idx="3457">
                  <c:v>211.24609375</c:v>
                </c:pt>
                <c:pt idx="3458">
                  <c:v>211.203125</c:v>
                </c:pt>
                <c:pt idx="3459">
                  <c:v>211.26953125</c:v>
                </c:pt>
                <c:pt idx="3460">
                  <c:v>211.203125</c:v>
                </c:pt>
                <c:pt idx="3461">
                  <c:v>211.203125</c:v>
                </c:pt>
                <c:pt idx="3462">
                  <c:v>211.203125</c:v>
                </c:pt>
                <c:pt idx="3463">
                  <c:v>211.17578125</c:v>
                </c:pt>
                <c:pt idx="3464">
                  <c:v>211.203125</c:v>
                </c:pt>
                <c:pt idx="3465">
                  <c:v>211.203125</c:v>
                </c:pt>
                <c:pt idx="3466">
                  <c:v>211.17578125</c:v>
                </c:pt>
                <c:pt idx="3467">
                  <c:v>211.203125</c:v>
                </c:pt>
                <c:pt idx="3468">
                  <c:v>211.203125</c:v>
                </c:pt>
                <c:pt idx="3469">
                  <c:v>211.203125</c:v>
                </c:pt>
                <c:pt idx="3470">
                  <c:v>211.203125</c:v>
                </c:pt>
                <c:pt idx="3471">
                  <c:v>211.25</c:v>
                </c:pt>
                <c:pt idx="3472">
                  <c:v>211.25</c:v>
                </c:pt>
                <c:pt idx="3473">
                  <c:v>212.796875</c:v>
                </c:pt>
                <c:pt idx="3474">
                  <c:v>211.25390625</c:v>
                </c:pt>
                <c:pt idx="3475">
                  <c:v>211.2578125</c:v>
                </c:pt>
                <c:pt idx="3476">
                  <c:v>211.25390625</c:v>
                </c:pt>
                <c:pt idx="3477">
                  <c:v>211.26953125</c:v>
                </c:pt>
                <c:pt idx="3478">
                  <c:v>211.19921875</c:v>
                </c:pt>
                <c:pt idx="3479">
                  <c:v>211.23046875</c:v>
                </c:pt>
                <c:pt idx="3480">
                  <c:v>211.23046875</c:v>
                </c:pt>
                <c:pt idx="3481">
                  <c:v>211.203125</c:v>
                </c:pt>
                <c:pt idx="3482">
                  <c:v>211.2734375</c:v>
                </c:pt>
                <c:pt idx="3483">
                  <c:v>211.234375</c:v>
                </c:pt>
                <c:pt idx="3484">
                  <c:v>211.26953125</c:v>
                </c:pt>
                <c:pt idx="3485">
                  <c:v>211.234375</c:v>
                </c:pt>
                <c:pt idx="3486">
                  <c:v>211.2734375</c:v>
                </c:pt>
                <c:pt idx="3487">
                  <c:v>211.23046875</c:v>
                </c:pt>
                <c:pt idx="3488">
                  <c:v>211.23046875</c:v>
                </c:pt>
                <c:pt idx="3489">
                  <c:v>211.19921875</c:v>
                </c:pt>
                <c:pt idx="3490">
                  <c:v>211.2265625</c:v>
                </c:pt>
                <c:pt idx="3491">
                  <c:v>212.484375</c:v>
                </c:pt>
                <c:pt idx="3492">
                  <c:v>211.25390625</c:v>
                </c:pt>
                <c:pt idx="3493">
                  <c:v>211.2890625</c:v>
                </c:pt>
                <c:pt idx="3494">
                  <c:v>211.2265625</c:v>
                </c:pt>
                <c:pt idx="3495">
                  <c:v>211.25390625</c:v>
                </c:pt>
                <c:pt idx="3496">
                  <c:v>211.23828125</c:v>
                </c:pt>
                <c:pt idx="3497">
                  <c:v>211.2421875</c:v>
                </c:pt>
                <c:pt idx="3498">
                  <c:v>211.28515625</c:v>
                </c:pt>
                <c:pt idx="3499">
                  <c:v>211.21484375</c:v>
                </c:pt>
                <c:pt idx="3500">
                  <c:v>211.23828125</c:v>
                </c:pt>
                <c:pt idx="3501">
                  <c:v>211.23828125</c:v>
                </c:pt>
                <c:pt idx="3502">
                  <c:v>211.2421875</c:v>
                </c:pt>
                <c:pt idx="3503">
                  <c:v>211.2421875</c:v>
                </c:pt>
                <c:pt idx="3504">
                  <c:v>211.21875</c:v>
                </c:pt>
                <c:pt idx="3505">
                  <c:v>211.25</c:v>
                </c:pt>
                <c:pt idx="3506">
                  <c:v>211.25</c:v>
                </c:pt>
                <c:pt idx="3507">
                  <c:v>211.25</c:v>
                </c:pt>
                <c:pt idx="3508">
                  <c:v>211.25</c:v>
                </c:pt>
                <c:pt idx="3509">
                  <c:v>211.21875</c:v>
                </c:pt>
                <c:pt idx="3510">
                  <c:v>211.4453125</c:v>
                </c:pt>
                <c:pt idx="3511">
                  <c:v>211.40625</c:v>
                </c:pt>
                <c:pt idx="3512">
                  <c:v>211.40625</c:v>
                </c:pt>
                <c:pt idx="3513">
                  <c:v>211.40625</c:v>
                </c:pt>
                <c:pt idx="3514">
                  <c:v>211.40625</c:v>
                </c:pt>
                <c:pt idx="3515">
                  <c:v>211.40234375</c:v>
                </c:pt>
                <c:pt idx="3516">
                  <c:v>211.53515625</c:v>
                </c:pt>
                <c:pt idx="3517">
                  <c:v>211.53515625</c:v>
                </c:pt>
                <c:pt idx="3518">
                  <c:v>211.3984375</c:v>
                </c:pt>
                <c:pt idx="3519">
                  <c:v>211.53125</c:v>
                </c:pt>
                <c:pt idx="3520">
                  <c:v>211.3984375</c:v>
                </c:pt>
                <c:pt idx="3521">
                  <c:v>211.42578125</c:v>
                </c:pt>
                <c:pt idx="3522">
                  <c:v>211.39453125</c:v>
                </c:pt>
                <c:pt idx="3523">
                  <c:v>211.3671875</c:v>
                </c:pt>
                <c:pt idx="3524">
                  <c:v>211.39453125</c:v>
                </c:pt>
                <c:pt idx="3525">
                  <c:v>211.39453125</c:v>
                </c:pt>
                <c:pt idx="3526">
                  <c:v>211.44140625</c:v>
                </c:pt>
                <c:pt idx="3527">
                  <c:v>211.39453125</c:v>
                </c:pt>
                <c:pt idx="3528">
                  <c:v>211.43359375</c:v>
                </c:pt>
                <c:pt idx="3529">
                  <c:v>211.3984375</c:v>
                </c:pt>
                <c:pt idx="3530">
                  <c:v>211.44140625</c:v>
                </c:pt>
                <c:pt idx="3531">
                  <c:v>211.4140625</c:v>
                </c:pt>
                <c:pt idx="3532">
                  <c:v>211.3984375</c:v>
                </c:pt>
                <c:pt idx="3533">
                  <c:v>211.3984375</c:v>
                </c:pt>
                <c:pt idx="3534">
                  <c:v>211.3671875</c:v>
                </c:pt>
                <c:pt idx="3535">
                  <c:v>211.44140625</c:v>
                </c:pt>
                <c:pt idx="3536">
                  <c:v>211.44140625</c:v>
                </c:pt>
                <c:pt idx="3537">
                  <c:v>211.37109375</c:v>
                </c:pt>
                <c:pt idx="3538">
                  <c:v>211.40234375</c:v>
                </c:pt>
                <c:pt idx="3539">
                  <c:v>211.40234375</c:v>
                </c:pt>
                <c:pt idx="3540">
                  <c:v>211.37109375</c:v>
                </c:pt>
                <c:pt idx="3541">
                  <c:v>211.44140625</c:v>
                </c:pt>
                <c:pt idx="3542">
                  <c:v>211.3984375</c:v>
                </c:pt>
                <c:pt idx="3543">
                  <c:v>211.3984375</c:v>
                </c:pt>
                <c:pt idx="3544">
                  <c:v>211.4375</c:v>
                </c:pt>
                <c:pt idx="3545">
                  <c:v>211.37109375</c:v>
                </c:pt>
                <c:pt idx="3546">
                  <c:v>212.9296875</c:v>
                </c:pt>
                <c:pt idx="3547">
                  <c:v>211.44140625</c:v>
                </c:pt>
                <c:pt idx="3548">
                  <c:v>211.39453125</c:v>
                </c:pt>
                <c:pt idx="3549">
                  <c:v>211.4921875</c:v>
                </c:pt>
                <c:pt idx="3550">
                  <c:v>211.48828125</c:v>
                </c:pt>
                <c:pt idx="3551">
                  <c:v>211.53125</c:v>
                </c:pt>
                <c:pt idx="3552">
                  <c:v>211.4609375</c:v>
                </c:pt>
                <c:pt idx="3553">
                  <c:v>211.4765625</c:v>
                </c:pt>
                <c:pt idx="3554">
                  <c:v>211.4375</c:v>
                </c:pt>
                <c:pt idx="3555">
                  <c:v>211.40625</c:v>
                </c:pt>
                <c:pt idx="3556">
                  <c:v>211.43359375</c:v>
                </c:pt>
                <c:pt idx="3557">
                  <c:v>211.47265625</c:v>
                </c:pt>
                <c:pt idx="3558">
                  <c:v>211.4375</c:v>
                </c:pt>
                <c:pt idx="3559">
                  <c:v>211.4375</c:v>
                </c:pt>
                <c:pt idx="3560">
                  <c:v>211.41015625</c:v>
                </c:pt>
                <c:pt idx="3561">
                  <c:v>211.48046875</c:v>
                </c:pt>
                <c:pt idx="3562">
                  <c:v>211.44140625</c:v>
                </c:pt>
                <c:pt idx="3563">
                  <c:v>211.44921875</c:v>
                </c:pt>
                <c:pt idx="3564">
                  <c:v>211.4375</c:v>
                </c:pt>
                <c:pt idx="3565">
                  <c:v>211.4765625</c:v>
                </c:pt>
                <c:pt idx="3566">
                  <c:v>211.40625</c:v>
                </c:pt>
                <c:pt idx="3567">
                  <c:v>211.4765625</c:v>
                </c:pt>
                <c:pt idx="3568">
                  <c:v>211.47265625</c:v>
                </c:pt>
                <c:pt idx="3569">
                  <c:v>211.4453125</c:v>
                </c:pt>
                <c:pt idx="3570">
                  <c:v>211.4375</c:v>
                </c:pt>
                <c:pt idx="3571">
                  <c:v>211.4375</c:v>
                </c:pt>
                <c:pt idx="3572">
                  <c:v>211.4375</c:v>
                </c:pt>
                <c:pt idx="3573">
                  <c:v>211.4375</c:v>
                </c:pt>
                <c:pt idx="3574">
                  <c:v>211.40625</c:v>
                </c:pt>
                <c:pt idx="3575">
                  <c:v>211.43359375</c:v>
                </c:pt>
                <c:pt idx="3576">
                  <c:v>211.43359375</c:v>
                </c:pt>
                <c:pt idx="3577">
                  <c:v>211.40625</c:v>
                </c:pt>
                <c:pt idx="3578">
                  <c:v>211.4375</c:v>
                </c:pt>
                <c:pt idx="3579">
                  <c:v>211.48046875</c:v>
                </c:pt>
                <c:pt idx="3580">
                  <c:v>211.46875</c:v>
                </c:pt>
                <c:pt idx="3581">
                  <c:v>211.46875</c:v>
                </c:pt>
                <c:pt idx="3582">
                  <c:v>211.4375</c:v>
                </c:pt>
                <c:pt idx="3583">
                  <c:v>211.47265625</c:v>
                </c:pt>
                <c:pt idx="3584">
                  <c:v>211.4453125</c:v>
                </c:pt>
                <c:pt idx="3585">
                  <c:v>211.4375</c:v>
                </c:pt>
                <c:pt idx="3586">
                  <c:v>211.4375</c:v>
                </c:pt>
                <c:pt idx="3587">
                  <c:v>211.40234375</c:v>
                </c:pt>
                <c:pt idx="3588">
                  <c:v>211.47265625</c:v>
                </c:pt>
                <c:pt idx="3589">
                  <c:v>211.4296875</c:v>
                </c:pt>
                <c:pt idx="3590">
                  <c:v>211.4765625</c:v>
                </c:pt>
                <c:pt idx="3591">
                  <c:v>211.43359375</c:v>
                </c:pt>
                <c:pt idx="3592">
                  <c:v>211.47265625</c:v>
                </c:pt>
                <c:pt idx="3593">
                  <c:v>211.43359375</c:v>
                </c:pt>
                <c:pt idx="3594">
                  <c:v>212.97265625</c:v>
                </c:pt>
                <c:pt idx="3595">
                  <c:v>211.515625</c:v>
                </c:pt>
                <c:pt idx="3596">
                  <c:v>211.4765625</c:v>
                </c:pt>
                <c:pt idx="3597">
                  <c:v>211.515625</c:v>
                </c:pt>
                <c:pt idx="3598">
                  <c:v>211.51953125</c:v>
                </c:pt>
                <c:pt idx="3599">
                  <c:v>211.453125</c:v>
                </c:pt>
                <c:pt idx="3600">
                  <c:v>212.98828125</c:v>
                </c:pt>
                <c:pt idx="3601">
                  <c:v>211.45703125</c:v>
                </c:pt>
                <c:pt idx="3602">
                  <c:v>211.48828125</c:v>
                </c:pt>
                <c:pt idx="3603">
                  <c:v>212.98828125</c:v>
                </c:pt>
                <c:pt idx="3604">
                  <c:v>212.984375</c:v>
                </c:pt>
                <c:pt idx="3605">
                  <c:v>212.984375</c:v>
                </c:pt>
                <c:pt idx="3606">
                  <c:v>212.953125</c:v>
                </c:pt>
                <c:pt idx="3607">
                  <c:v>211.453125</c:v>
                </c:pt>
                <c:pt idx="3608">
                  <c:v>211.484375</c:v>
                </c:pt>
                <c:pt idx="3609">
                  <c:v>211.46484375</c:v>
                </c:pt>
                <c:pt idx="3610">
                  <c:v>211.46484375</c:v>
                </c:pt>
                <c:pt idx="3611">
                  <c:v>211.46484375</c:v>
                </c:pt>
                <c:pt idx="3612">
                  <c:v>211.49609375</c:v>
                </c:pt>
                <c:pt idx="3613">
                  <c:v>211.49609375</c:v>
                </c:pt>
                <c:pt idx="3614">
                  <c:v>211.46484375</c:v>
                </c:pt>
                <c:pt idx="3615">
                  <c:v>211.46484375</c:v>
                </c:pt>
                <c:pt idx="3616">
                  <c:v>211.453125</c:v>
                </c:pt>
                <c:pt idx="3617">
                  <c:v>211.5859375</c:v>
                </c:pt>
                <c:pt idx="3618">
                  <c:v>211.453125</c:v>
                </c:pt>
                <c:pt idx="3619">
                  <c:v>211.453125</c:v>
                </c:pt>
                <c:pt idx="3620">
                  <c:v>211.42578125</c:v>
                </c:pt>
                <c:pt idx="3621">
                  <c:v>211.5859375</c:v>
                </c:pt>
                <c:pt idx="3622">
                  <c:v>211.453125</c:v>
                </c:pt>
                <c:pt idx="3623">
                  <c:v>211.48828125</c:v>
                </c:pt>
                <c:pt idx="3624">
                  <c:v>211.4921875</c:v>
                </c:pt>
                <c:pt idx="3625">
                  <c:v>211.44921875</c:v>
                </c:pt>
                <c:pt idx="3626">
                  <c:v>211.48046875</c:v>
                </c:pt>
                <c:pt idx="3627">
                  <c:v>211.48046875</c:v>
                </c:pt>
                <c:pt idx="3628">
                  <c:v>211.44921875</c:v>
                </c:pt>
                <c:pt idx="3629">
                  <c:v>211.515625</c:v>
                </c:pt>
                <c:pt idx="3630">
                  <c:v>211.49609375</c:v>
                </c:pt>
                <c:pt idx="3631">
                  <c:v>211.41796875</c:v>
                </c:pt>
                <c:pt idx="3632">
                  <c:v>211.44921875</c:v>
                </c:pt>
                <c:pt idx="3633">
                  <c:v>211.44921875</c:v>
                </c:pt>
                <c:pt idx="3634">
                  <c:v>211.44921875</c:v>
                </c:pt>
                <c:pt idx="3635">
                  <c:v>211.48046875</c:v>
                </c:pt>
                <c:pt idx="3636">
                  <c:v>211.453125</c:v>
                </c:pt>
                <c:pt idx="3637">
                  <c:v>211.421875</c:v>
                </c:pt>
                <c:pt idx="3638">
                  <c:v>211.4765625</c:v>
                </c:pt>
                <c:pt idx="3639">
                  <c:v>211.4765625</c:v>
                </c:pt>
                <c:pt idx="3640">
                  <c:v>211.51953125</c:v>
                </c:pt>
                <c:pt idx="3641">
                  <c:v>211.4765625</c:v>
                </c:pt>
                <c:pt idx="3642">
                  <c:v>211.44921875</c:v>
                </c:pt>
                <c:pt idx="3643">
                  <c:v>211.453125</c:v>
                </c:pt>
                <c:pt idx="3644">
                  <c:v>211.453125</c:v>
                </c:pt>
                <c:pt idx="3645">
                  <c:v>211.4921875</c:v>
                </c:pt>
                <c:pt idx="3646">
                  <c:v>211.453125</c:v>
                </c:pt>
                <c:pt idx="3647">
                  <c:v>211.453125</c:v>
                </c:pt>
                <c:pt idx="3648">
                  <c:v>211.44921875</c:v>
                </c:pt>
                <c:pt idx="3649">
                  <c:v>211.44921875</c:v>
                </c:pt>
                <c:pt idx="3650">
                  <c:v>211.421875</c:v>
                </c:pt>
                <c:pt idx="3651">
                  <c:v>211.4921875</c:v>
                </c:pt>
                <c:pt idx="3652">
                  <c:v>211.44921875</c:v>
                </c:pt>
                <c:pt idx="3653">
                  <c:v>212.9296875</c:v>
                </c:pt>
                <c:pt idx="3654">
                  <c:v>211.45703125</c:v>
                </c:pt>
                <c:pt idx="3655">
                  <c:v>211.45703125</c:v>
                </c:pt>
                <c:pt idx="3656">
                  <c:v>211.4609375</c:v>
                </c:pt>
                <c:pt idx="3657">
                  <c:v>211.4921875</c:v>
                </c:pt>
                <c:pt idx="3658">
                  <c:v>211.4921875</c:v>
                </c:pt>
                <c:pt idx="3659">
                  <c:v>211.49609375</c:v>
                </c:pt>
                <c:pt idx="3660">
                  <c:v>211.46484375</c:v>
                </c:pt>
                <c:pt idx="3661">
                  <c:v>211.43359375</c:v>
                </c:pt>
                <c:pt idx="3662">
                  <c:v>211.46484375</c:v>
                </c:pt>
                <c:pt idx="3663">
                  <c:v>211.46484375</c:v>
                </c:pt>
                <c:pt idx="3664">
                  <c:v>211.51171875</c:v>
                </c:pt>
                <c:pt idx="3665">
                  <c:v>211.46484375</c:v>
                </c:pt>
                <c:pt idx="3666">
                  <c:v>211.46484375</c:v>
                </c:pt>
                <c:pt idx="3667">
                  <c:v>211.46484375</c:v>
                </c:pt>
                <c:pt idx="3668">
                  <c:v>211.46875</c:v>
                </c:pt>
                <c:pt idx="3669">
                  <c:v>211.50390625</c:v>
                </c:pt>
                <c:pt idx="3670">
                  <c:v>211.46875</c:v>
                </c:pt>
                <c:pt idx="3671">
                  <c:v>211.46875</c:v>
                </c:pt>
                <c:pt idx="3672">
                  <c:v>211.4375</c:v>
                </c:pt>
                <c:pt idx="3673">
                  <c:v>211.5</c:v>
                </c:pt>
                <c:pt idx="3674">
                  <c:v>211.46484375</c:v>
                </c:pt>
                <c:pt idx="3675">
                  <c:v>211.46484375</c:v>
                </c:pt>
                <c:pt idx="3676">
                  <c:v>211.50390625</c:v>
                </c:pt>
                <c:pt idx="3677">
                  <c:v>211.4375</c:v>
                </c:pt>
                <c:pt idx="3678">
                  <c:v>211.46484375</c:v>
                </c:pt>
                <c:pt idx="3679">
                  <c:v>211.46484375</c:v>
                </c:pt>
                <c:pt idx="3680">
                  <c:v>211.5</c:v>
                </c:pt>
                <c:pt idx="3681">
                  <c:v>211.46484375</c:v>
                </c:pt>
                <c:pt idx="3682">
                  <c:v>211.46484375</c:v>
                </c:pt>
                <c:pt idx="3683">
                  <c:v>211.46484375</c:v>
                </c:pt>
                <c:pt idx="3684">
                  <c:v>211.46484375</c:v>
                </c:pt>
                <c:pt idx="3685">
                  <c:v>211.46484375</c:v>
                </c:pt>
                <c:pt idx="3686">
                  <c:v>211.46484375</c:v>
                </c:pt>
                <c:pt idx="3687">
                  <c:v>211.46484375</c:v>
                </c:pt>
                <c:pt idx="3688">
                  <c:v>211.5078125</c:v>
                </c:pt>
                <c:pt idx="3689">
                  <c:v>211.46484375</c:v>
                </c:pt>
                <c:pt idx="3690">
                  <c:v>211.46484375</c:v>
                </c:pt>
                <c:pt idx="3691">
                  <c:v>211.50390625</c:v>
                </c:pt>
                <c:pt idx="3692">
                  <c:v>211.46484375</c:v>
                </c:pt>
                <c:pt idx="3693">
                  <c:v>211.4375</c:v>
                </c:pt>
                <c:pt idx="3694">
                  <c:v>211.4921875</c:v>
                </c:pt>
                <c:pt idx="3695">
                  <c:v>211.53515625</c:v>
                </c:pt>
                <c:pt idx="3696">
                  <c:v>211.50390625</c:v>
                </c:pt>
                <c:pt idx="3697">
                  <c:v>211.45703125</c:v>
                </c:pt>
                <c:pt idx="3698">
                  <c:v>211.48828125</c:v>
                </c:pt>
                <c:pt idx="3699">
                  <c:v>211.4921875</c:v>
                </c:pt>
                <c:pt idx="3700">
                  <c:v>211.46484375</c:v>
                </c:pt>
                <c:pt idx="3701">
                  <c:v>211.46875</c:v>
                </c:pt>
                <c:pt idx="3702">
                  <c:v>211.5</c:v>
                </c:pt>
                <c:pt idx="3703">
                  <c:v>211.5</c:v>
                </c:pt>
                <c:pt idx="3704">
                  <c:v>211.53515625</c:v>
                </c:pt>
                <c:pt idx="3705">
                  <c:v>211.6328125</c:v>
                </c:pt>
                <c:pt idx="3706">
                  <c:v>211.46875</c:v>
                </c:pt>
                <c:pt idx="3707">
                  <c:v>211.46875</c:v>
                </c:pt>
                <c:pt idx="3708">
                  <c:v>211.46484375</c:v>
                </c:pt>
                <c:pt idx="3709">
                  <c:v>211.4921875</c:v>
                </c:pt>
                <c:pt idx="3710">
                  <c:v>211.46484375</c:v>
                </c:pt>
                <c:pt idx="3711">
                  <c:v>211.46484375</c:v>
                </c:pt>
                <c:pt idx="3712">
                  <c:v>211.5078125</c:v>
                </c:pt>
                <c:pt idx="3713">
                  <c:v>211.46484375</c:v>
                </c:pt>
                <c:pt idx="3714">
                  <c:v>211.46484375</c:v>
                </c:pt>
                <c:pt idx="3715">
                  <c:v>211.46484375</c:v>
                </c:pt>
                <c:pt idx="3716">
                  <c:v>211.46484375</c:v>
                </c:pt>
                <c:pt idx="3717">
                  <c:v>211.46484375</c:v>
                </c:pt>
                <c:pt idx="3718">
                  <c:v>211.5</c:v>
                </c:pt>
                <c:pt idx="3719">
                  <c:v>211.4609375</c:v>
                </c:pt>
                <c:pt idx="3720">
                  <c:v>211.4609375</c:v>
                </c:pt>
                <c:pt idx="3721">
                  <c:v>211.4921875</c:v>
                </c:pt>
                <c:pt idx="3722">
                  <c:v>211.46484375</c:v>
                </c:pt>
                <c:pt idx="3723">
                  <c:v>211.43359375</c:v>
                </c:pt>
                <c:pt idx="3724">
                  <c:v>211.50390625</c:v>
                </c:pt>
                <c:pt idx="3725">
                  <c:v>211.4609375</c:v>
                </c:pt>
                <c:pt idx="3726">
                  <c:v>211.46484375</c:v>
                </c:pt>
                <c:pt idx="3727">
                  <c:v>211.46484375</c:v>
                </c:pt>
                <c:pt idx="3728">
                  <c:v>211.46484375</c:v>
                </c:pt>
                <c:pt idx="3729">
                  <c:v>211.46484375</c:v>
                </c:pt>
                <c:pt idx="3730">
                  <c:v>211.4375</c:v>
                </c:pt>
                <c:pt idx="3731">
                  <c:v>211.47265625</c:v>
                </c:pt>
                <c:pt idx="3732">
                  <c:v>211.47265625</c:v>
                </c:pt>
                <c:pt idx="3733">
                  <c:v>211.47265625</c:v>
                </c:pt>
                <c:pt idx="3734">
                  <c:v>211.46484375</c:v>
                </c:pt>
                <c:pt idx="3735">
                  <c:v>211.48046875</c:v>
                </c:pt>
                <c:pt idx="3736">
                  <c:v>211.4921875</c:v>
                </c:pt>
                <c:pt idx="3737">
                  <c:v>211.56640625</c:v>
                </c:pt>
                <c:pt idx="3738">
                  <c:v>211.4296875</c:v>
                </c:pt>
                <c:pt idx="3739">
                  <c:v>211.45703125</c:v>
                </c:pt>
                <c:pt idx="3740">
                  <c:v>211.45703125</c:v>
                </c:pt>
                <c:pt idx="3741">
                  <c:v>211.45703125</c:v>
                </c:pt>
                <c:pt idx="3742">
                  <c:v>211.45703125</c:v>
                </c:pt>
                <c:pt idx="3743">
                  <c:v>211.4296875</c:v>
                </c:pt>
                <c:pt idx="3744">
                  <c:v>211.45703125</c:v>
                </c:pt>
                <c:pt idx="3745">
                  <c:v>211.45703125</c:v>
                </c:pt>
                <c:pt idx="3746">
                  <c:v>211.453125</c:v>
                </c:pt>
                <c:pt idx="3747">
                  <c:v>211.48046875</c:v>
                </c:pt>
                <c:pt idx="3748">
                  <c:v>211.44921875</c:v>
                </c:pt>
                <c:pt idx="3749">
                  <c:v>211.421875</c:v>
                </c:pt>
                <c:pt idx="3750">
                  <c:v>211.484375</c:v>
                </c:pt>
                <c:pt idx="3751">
                  <c:v>211.484375</c:v>
                </c:pt>
                <c:pt idx="3752">
                  <c:v>211.5078125</c:v>
                </c:pt>
                <c:pt idx="3753">
                  <c:v>211.46484375</c:v>
                </c:pt>
                <c:pt idx="3754">
                  <c:v>211.46484375</c:v>
                </c:pt>
                <c:pt idx="3755">
                  <c:v>211.43359375</c:v>
                </c:pt>
                <c:pt idx="3756">
                  <c:v>211.4921875</c:v>
                </c:pt>
                <c:pt idx="3757">
                  <c:v>211.53515625</c:v>
                </c:pt>
                <c:pt idx="3758">
                  <c:v>211.43359375</c:v>
                </c:pt>
                <c:pt idx="3759">
                  <c:v>211.5</c:v>
                </c:pt>
                <c:pt idx="3760">
                  <c:v>211.50390625</c:v>
                </c:pt>
                <c:pt idx="3761">
                  <c:v>211.4609375</c:v>
                </c:pt>
                <c:pt idx="3762">
                  <c:v>211.4921875</c:v>
                </c:pt>
                <c:pt idx="3763">
                  <c:v>211.4921875</c:v>
                </c:pt>
                <c:pt idx="3764">
                  <c:v>211.53125</c:v>
                </c:pt>
                <c:pt idx="3765">
                  <c:v>211.4921875</c:v>
                </c:pt>
                <c:pt idx="3766">
                  <c:v>211.4609375</c:v>
                </c:pt>
                <c:pt idx="3767">
                  <c:v>211.4921875</c:v>
                </c:pt>
                <c:pt idx="3768">
                  <c:v>211.46484375</c:v>
                </c:pt>
                <c:pt idx="3769">
                  <c:v>211.46484375</c:v>
                </c:pt>
                <c:pt idx="3770">
                  <c:v>211.50390625</c:v>
                </c:pt>
                <c:pt idx="3771">
                  <c:v>211.47265625</c:v>
                </c:pt>
                <c:pt idx="3772">
                  <c:v>211.5078125</c:v>
                </c:pt>
                <c:pt idx="3773">
                  <c:v>211.46484375</c:v>
                </c:pt>
                <c:pt idx="3774">
                  <c:v>211.43359375</c:v>
                </c:pt>
                <c:pt idx="3775">
                  <c:v>211.50390625</c:v>
                </c:pt>
                <c:pt idx="3776">
                  <c:v>211.46484375</c:v>
                </c:pt>
                <c:pt idx="3777">
                  <c:v>211.4609375</c:v>
                </c:pt>
                <c:pt idx="3778">
                  <c:v>211.4921875</c:v>
                </c:pt>
                <c:pt idx="3779">
                  <c:v>211.50390625</c:v>
                </c:pt>
                <c:pt idx="3780">
                  <c:v>211.45703125</c:v>
                </c:pt>
                <c:pt idx="3781">
                  <c:v>211.45703125</c:v>
                </c:pt>
                <c:pt idx="3782">
                  <c:v>211.47265625</c:v>
                </c:pt>
                <c:pt idx="3783">
                  <c:v>211.45703125</c:v>
                </c:pt>
                <c:pt idx="3784">
                  <c:v>211.45703125</c:v>
                </c:pt>
                <c:pt idx="3785">
                  <c:v>211.4296875</c:v>
                </c:pt>
                <c:pt idx="3786">
                  <c:v>211.4609375</c:v>
                </c:pt>
                <c:pt idx="3787">
                  <c:v>211.4609375</c:v>
                </c:pt>
                <c:pt idx="3788">
                  <c:v>211.46484375</c:v>
                </c:pt>
                <c:pt idx="3789">
                  <c:v>211.53515625</c:v>
                </c:pt>
                <c:pt idx="3790">
                  <c:v>211.5078125</c:v>
                </c:pt>
                <c:pt idx="3791">
                  <c:v>211.43359375</c:v>
                </c:pt>
                <c:pt idx="3792">
                  <c:v>211.50390625</c:v>
                </c:pt>
                <c:pt idx="3793">
                  <c:v>211.4609375</c:v>
                </c:pt>
                <c:pt idx="3794">
                  <c:v>211.4609375</c:v>
                </c:pt>
                <c:pt idx="3795">
                  <c:v>211.4609375</c:v>
                </c:pt>
                <c:pt idx="3796">
                  <c:v>211.45703125</c:v>
                </c:pt>
                <c:pt idx="3797">
                  <c:v>211.48828125</c:v>
                </c:pt>
                <c:pt idx="3798">
                  <c:v>211.52734375</c:v>
                </c:pt>
                <c:pt idx="3799">
                  <c:v>211.4609375</c:v>
                </c:pt>
                <c:pt idx="3800">
                  <c:v>211.4921875</c:v>
                </c:pt>
                <c:pt idx="3801">
                  <c:v>211.4921875</c:v>
                </c:pt>
                <c:pt idx="3802">
                  <c:v>211.4609375</c:v>
                </c:pt>
                <c:pt idx="3803">
                  <c:v>211.50390625</c:v>
                </c:pt>
                <c:pt idx="3804">
                  <c:v>211.4296875</c:v>
                </c:pt>
                <c:pt idx="3805">
                  <c:v>211.45703125</c:v>
                </c:pt>
                <c:pt idx="3806">
                  <c:v>211.45703125</c:v>
                </c:pt>
                <c:pt idx="3807">
                  <c:v>211.42578125</c:v>
                </c:pt>
                <c:pt idx="3808">
                  <c:v>211.453125</c:v>
                </c:pt>
                <c:pt idx="3809">
                  <c:v>211.453125</c:v>
                </c:pt>
                <c:pt idx="3810">
                  <c:v>211.45703125</c:v>
                </c:pt>
                <c:pt idx="3811">
                  <c:v>211.45703125</c:v>
                </c:pt>
                <c:pt idx="3812">
                  <c:v>211.4296875</c:v>
                </c:pt>
                <c:pt idx="3813">
                  <c:v>211.50390625</c:v>
                </c:pt>
                <c:pt idx="3814">
                  <c:v>211.4921875</c:v>
                </c:pt>
                <c:pt idx="3815">
                  <c:v>211.53515625</c:v>
                </c:pt>
                <c:pt idx="3816">
                  <c:v>211.4921875</c:v>
                </c:pt>
                <c:pt idx="3817">
                  <c:v>211.4609375</c:v>
                </c:pt>
                <c:pt idx="3818">
                  <c:v>211.50390625</c:v>
                </c:pt>
                <c:pt idx="3819">
                  <c:v>211.5078125</c:v>
                </c:pt>
                <c:pt idx="3820">
                  <c:v>211.4609375</c:v>
                </c:pt>
                <c:pt idx="3821">
                  <c:v>211.50390625</c:v>
                </c:pt>
                <c:pt idx="3822">
                  <c:v>211.45703125</c:v>
                </c:pt>
                <c:pt idx="3823">
                  <c:v>211.45703125</c:v>
                </c:pt>
                <c:pt idx="3824">
                  <c:v>211.49609375</c:v>
                </c:pt>
                <c:pt idx="3825">
                  <c:v>211.45703125</c:v>
                </c:pt>
                <c:pt idx="3826">
                  <c:v>211.45703125</c:v>
                </c:pt>
                <c:pt idx="3827">
                  <c:v>211.45703125</c:v>
                </c:pt>
                <c:pt idx="3828">
                  <c:v>211.50390625</c:v>
                </c:pt>
                <c:pt idx="3829">
                  <c:v>211.4609375</c:v>
                </c:pt>
                <c:pt idx="3830">
                  <c:v>211.4609375</c:v>
                </c:pt>
                <c:pt idx="3831">
                  <c:v>211.4609375</c:v>
                </c:pt>
                <c:pt idx="3832">
                  <c:v>211.5</c:v>
                </c:pt>
                <c:pt idx="3833">
                  <c:v>211.4609375</c:v>
                </c:pt>
                <c:pt idx="3834">
                  <c:v>211.48828125</c:v>
                </c:pt>
                <c:pt idx="3835">
                  <c:v>211.48828125</c:v>
                </c:pt>
                <c:pt idx="3836">
                  <c:v>211.4609375</c:v>
                </c:pt>
                <c:pt idx="3837">
                  <c:v>211.4609375</c:v>
                </c:pt>
                <c:pt idx="3838">
                  <c:v>211.4609375</c:v>
                </c:pt>
                <c:pt idx="3839">
                  <c:v>211.4609375</c:v>
                </c:pt>
                <c:pt idx="3840">
                  <c:v>211.5</c:v>
                </c:pt>
                <c:pt idx="3841">
                  <c:v>211.43359375</c:v>
                </c:pt>
                <c:pt idx="3842">
                  <c:v>211.59375</c:v>
                </c:pt>
                <c:pt idx="3843">
                  <c:v>211.59375</c:v>
                </c:pt>
                <c:pt idx="3844">
                  <c:v>211.45703125</c:v>
                </c:pt>
                <c:pt idx="3845">
                  <c:v>211.484375</c:v>
                </c:pt>
                <c:pt idx="3846">
                  <c:v>211.45703125</c:v>
                </c:pt>
                <c:pt idx="3847">
                  <c:v>211.4609375</c:v>
                </c:pt>
                <c:pt idx="3848">
                  <c:v>211.4609375</c:v>
                </c:pt>
                <c:pt idx="3849">
                  <c:v>211.43359375</c:v>
                </c:pt>
                <c:pt idx="3850">
                  <c:v>211.50390625</c:v>
                </c:pt>
                <c:pt idx="3851">
                  <c:v>211.50390625</c:v>
                </c:pt>
                <c:pt idx="3852">
                  <c:v>211.4609375</c:v>
                </c:pt>
                <c:pt idx="3853">
                  <c:v>211.4609375</c:v>
                </c:pt>
                <c:pt idx="3854">
                  <c:v>211.43359375</c:v>
                </c:pt>
                <c:pt idx="3855">
                  <c:v>211.46484375</c:v>
                </c:pt>
                <c:pt idx="3856">
                  <c:v>211.53515625</c:v>
                </c:pt>
                <c:pt idx="3857">
                  <c:v>211.49609375</c:v>
                </c:pt>
                <c:pt idx="3858">
                  <c:v>211.5078125</c:v>
                </c:pt>
                <c:pt idx="3859">
                  <c:v>211.46875</c:v>
                </c:pt>
                <c:pt idx="3860">
                  <c:v>211.51171875</c:v>
                </c:pt>
                <c:pt idx="3861">
                  <c:v>211.5078125</c:v>
                </c:pt>
                <c:pt idx="3862">
                  <c:v>211.46875</c:v>
                </c:pt>
                <c:pt idx="3863">
                  <c:v>211.46875</c:v>
                </c:pt>
                <c:pt idx="3864">
                  <c:v>211.5390625</c:v>
                </c:pt>
                <c:pt idx="3865">
                  <c:v>211.5</c:v>
                </c:pt>
                <c:pt idx="3866">
                  <c:v>211.44140625</c:v>
                </c:pt>
                <c:pt idx="3867">
                  <c:v>211.47265625</c:v>
                </c:pt>
                <c:pt idx="3868">
                  <c:v>211.546875</c:v>
                </c:pt>
                <c:pt idx="3869">
                  <c:v>211.5390625</c:v>
                </c:pt>
                <c:pt idx="3870">
                  <c:v>211.51171875</c:v>
                </c:pt>
                <c:pt idx="3871">
                  <c:v>211.46875</c:v>
                </c:pt>
                <c:pt idx="3872">
                  <c:v>211.5</c:v>
                </c:pt>
                <c:pt idx="3873">
                  <c:v>211.5</c:v>
                </c:pt>
                <c:pt idx="3874">
                  <c:v>211.515625</c:v>
                </c:pt>
                <c:pt idx="3875">
                  <c:v>211.51171875</c:v>
                </c:pt>
                <c:pt idx="3876">
                  <c:v>211.51953125</c:v>
                </c:pt>
                <c:pt idx="3877">
                  <c:v>211.515625</c:v>
                </c:pt>
                <c:pt idx="3878">
                  <c:v>211.4765625</c:v>
                </c:pt>
                <c:pt idx="3879">
                  <c:v>211.47265625</c:v>
                </c:pt>
                <c:pt idx="3880">
                  <c:v>211.47265625</c:v>
                </c:pt>
                <c:pt idx="3881">
                  <c:v>211.44140625</c:v>
                </c:pt>
                <c:pt idx="3882">
                  <c:v>211.49609375</c:v>
                </c:pt>
                <c:pt idx="3883">
                  <c:v>211.49609375</c:v>
                </c:pt>
                <c:pt idx="3884">
                  <c:v>211.5</c:v>
                </c:pt>
                <c:pt idx="3885">
                  <c:v>211.54296875</c:v>
                </c:pt>
                <c:pt idx="3886">
                  <c:v>211.5390625</c:v>
                </c:pt>
                <c:pt idx="3887">
                  <c:v>211.5</c:v>
                </c:pt>
                <c:pt idx="3888">
                  <c:v>211.5</c:v>
                </c:pt>
                <c:pt idx="3889">
                  <c:v>211.5390625</c:v>
                </c:pt>
                <c:pt idx="3890">
                  <c:v>211.5078125</c:v>
                </c:pt>
                <c:pt idx="3891">
                  <c:v>211.4453125</c:v>
                </c:pt>
                <c:pt idx="3892">
                  <c:v>211.515625</c:v>
                </c:pt>
                <c:pt idx="3893">
                  <c:v>211.51171875</c:v>
                </c:pt>
                <c:pt idx="3894">
                  <c:v>211.47265625</c:v>
                </c:pt>
                <c:pt idx="3895">
                  <c:v>211.50390625</c:v>
                </c:pt>
                <c:pt idx="3896">
                  <c:v>211.546875</c:v>
                </c:pt>
                <c:pt idx="3897">
                  <c:v>211.5078125</c:v>
                </c:pt>
                <c:pt idx="3898">
                  <c:v>211.4765625</c:v>
                </c:pt>
                <c:pt idx="3899">
                  <c:v>211.4453125</c:v>
                </c:pt>
                <c:pt idx="3900">
                  <c:v>211.51953125</c:v>
                </c:pt>
                <c:pt idx="3901">
                  <c:v>211.4765625</c:v>
                </c:pt>
                <c:pt idx="3902">
                  <c:v>211.47265625</c:v>
                </c:pt>
                <c:pt idx="3903">
                  <c:v>211.47265625</c:v>
                </c:pt>
                <c:pt idx="3904">
                  <c:v>211.44140625</c:v>
                </c:pt>
                <c:pt idx="3905">
                  <c:v>211.51171875</c:v>
                </c:pt>
                <c:pt idx="3906">
                  <c:v>211.46875</c:v>
                </c:pt>
                <c:pt idx="3907">
                  <c:v>211.44140625</c:v>
                </c:pt>
                <c:pt idx="3908">
                  <c:v>211.47265625</c:v>
                </c:pt>
                <c:pt idx="3909">
                  <c:v>211.47265625</c:v>
                </c:pt>
                <c:pt idx="3910">
                  <c:v>211.51171875</c:v>
                </c:pt>
                <c:pt idx="3911">
                  <c:v>211.51171875</c:v>
                </c:pt>
                <c:pt idx="3912">
                  <c:v>211.44140625</c:v>
                </c:pt>
                <c:pt idx="3913">
                  <c:v>211.47265625</c:v>
                </c:pt>
                <c:pt idx="3914">
                  <c:v>211.47265625</c:v>
                </c:pt>
                <c:pt idx="3915">
                  <c:v>211.4453125</c:v>
                </c:pt>
                <c:pt idx="3916">
                  <c:v>211.5078125</c:v>
                </c:pt>
                <c:pt idx="3917">
                  <c:v>211.5078125</c:v>
                </c:pt>
                <c:pt idx="3918">
                  <c:v>211.4765625</c:v>
                </c:pt>
                <c:pt idx="3919">
                  <c:v>211.50390625</c:v>
                </c:pt>
                <c:pt idx="3920">
                  <c:v>211.47265625</c:v>
                </c:pt>
                <c:pt idx="3921">
                  <c:v>211.4453125</c:v>
                </c:pt>
                <c:pt idx="3922">
                  <c:v>211.50390625</c:v>
                </c:pt>
                <c:pt idx="3923">
                  <c:v>211.50390625</c:v>
                </c:pt>
                <c:pt idx="3924">
                  <c:v>211.51953125</c:v>
                </c:pt>
                <c:pt idx="3925">
                  <c:v>211.47265625</c:v>
                </c:pt>
                <c:pt idx="3926">
                  <c:v>211.515625</c:v>
                </c:pt>
                <c:pt idx="3927">
                  <c:v>211.5078125</c:v>
                </c:pt>
                <c:pt idx="3928">
                  <c:v>211.5078125</c:v>
                </c:pt>
                <c:pt idx="3929">
                  <c:v>211.4375</c:v>
                </c:pt>
                <c:pt idx="3930">
                  <c:v>211.46484375</c:v>
                </c:pt>
                <c:pt idx="3931">
                  <c:v>211.46484375</c:v>
                </c:pt>
                <c:pt idx="3932">
                  <c:v>211.4375</c:v>
                </c:pt>
                <c:pt idx="3933">
                  <c:v>211.4375</c:v>
                </c:pt>
                <c:pt idx="3934">
                  <c:v>211.46875</c:v>
                </c:pt>
                <c:pt idx="3935">
                  <c:v>211.51171875</c:v>
                </c:pt>
                <c:pt idx="3936">
                  <c:v>211.4453125</c:v>
                </c:pt>
                <c:pt idx="3937">
                  <c:v>211.515625</c:v>
                </c:pt>
                <c:pt idx="3938">
                  <c:v>211.5</c:v>
                </c:pt>
                <c:pt idx="3939">
                  <c:v>211.5390625</c:v>
                </c:pt>
                <c:pt idx="3940">
                  <c:v>211.46875</c:v>
                </c:pt>
                <c:pt idx="3941">
                  <c:v>211.46875</c:v>
                </c:pt>
                <c:pt idx="3942">
                  <c:v>211.53515625</c:v>
                </c:pt>
                <c:pt idx="3943">
                  <c:v>211.49609375</c:v>
                </c:pt>
                <c:pt idx="3944">
                  <c:v>211.53515625</c:v>
                </c:pt>
                <c:pt idx="3945">
                  <c:v>211.49609375</c:v>
                </c:pt>
                <c:pt idx="3946">
                  <c:v>211.5078125</c:v>
                </c:pt>
                <c:pt idx="3947">
                  <c:v>211.46875</c:v>
                </c:pt>
                <c:pt idx="3948">
                  <c:v>211.46875</c:v>
                </c:pt>
                <c:pt idx="3949">
                  <c:v>211.59375</c:v>
                </c:pt>
                <c:pt idx="3950">
                  <c:v>211.46875</c:v>
                </c:pt>
                <c:pt idx="3951">
                  <c:v>211.46875</c:v>
                </c:pt>
                <c:pt idx="3952">
                  <c:v>211.625</c:v>
                </c:pt>
                <c:pt idx="3953">
                  <c:v>211.53515625</c:v>
                </c:pt>
                <c:pt idx="3954">
                  <c:v>211.46875</c:v>
                </c:pt>
                <c:pt idx="3955">
                  <c:v>211.46875</c:v>
                </c:pt>
                <c:pt idx="3956">
                  <c:v>211.46875</c:v>
                </c:pt>
                <c:pt idx="3957">
                  <c:v>211.46875</c:v>
                </c:pt>
                <c:pt idx="3958">
                  <c:v>211.47265625</c:v>
                </c:pt>
                <c:pt idx="3959">
                  <c:v>211.47265625</c:v>
                </c:pt>
                <c:pt idx="3960">
                  <c:v>211.44140625</c:v>
                </c:pt>
                <c:pt idx="3961">
                  <c:v>211.46875</c:v>
                </c:pt>
                <c:pt idx="3962">
                  <c:v>211.46875</c:v>
                </c:pt>
                <c:pt idx="3963">
                  <c:v>211.46875</c:v>
                </c:pt>
                <c:pt idx="3964">
                  <c:v>211.46875</c:v>
                </c:pt>
                <c:pt idx="3965">
                  <c:v>211.44140625</c:v>
                </c:pt>
                <c:pt idx="3966">
                  <c:v>211.51171875</c:v>
                </c:pt>
                <c:pt idx="3967">
                  <c:v>211.46875</c:v>
                </c:pt>
                <c:pt idx="3968">
                  <c:v>211.44140625</c:v>
                </c:pt>
                <c:pt idx="3969">
                  <c:v>211.515625</c:v>
                </c:pt>
                <c:pt idx="3970">
                  <c:v>211.5</c:v>
                </c:pt>
                <c:pt idx="3971">
                  <c:v>211.49609375</c:v>
                </c:pt>
                <c:pt idx="3972">
                  <c:v>211.46875</c:v>
                </c:pt>
                <c:pt idx="3973">
                  <c:v>211.4375</c:v>
                </c:pt>
                <c:pt idx="3974">
                  <c:v>211.46484375</c:v>
                </c:pt>
                <c:pt idx="3975">
                  <c:v>211.46484375</c:v>
                </c:pt>
                <c:pt idx="3976">
                  <c:v>211.4375</c:v>
                </c:pt>
                <c:pt idx="3977">
                  <c:v>211.46875</c:v>
                </c:pt>
                <c:pt idx="3978">
                  <c:v>211.46875</c:v>
                </c:pt>
                <c:pt idx="3979">
                  <c:v>211.51171875</c:v>
                </c:pt>
                <c:pt idx="3980">
                  <c:v>211.53515625</c:v>
                </c:pt>
                <c:pt idx="3981">
                  <c:v>211.46875</c:v>
                </c:pt>
                <c:pt idx="3982">
                  <c:v>211.46484375</c:v>
                </c:pt>
                <c:pt idx="3983">
                  <c:v>211.5</c:v>
                </c:pt>
                <c:pt idx="3984">
                  <c:v>211.5</c:v>
                </c:pt>
                <c:pt idx="3985">
                  <c:v>211.46484375</c:v>
                </c:pt>
                <c:pt idx="3986">
                  <c:v>211.4375</c:v>
                </c:pt>
                <c:pt idx="3987">
                  <c:v>211.46484375</c:v>
                </c:pt>
                <c:pt idx="3988">
                  <c:v>211.46484375</c:v>
                </c:pt>
                <c:pt idx="3989">
                  <c:v>211.43359375</c:v>
                </c:pt>
                <c:pt idx="3990">
                  <c:v>211.46484375</c:v>
                </c:pt>
                <c:pt idx="3991">
                  <c:v>211.50390625</c:v>
                </c:pt>
                <c:pt idx="3992">
                  <c:v>211.4375</c:v>
                </c:pt>
                <c:pt idx="3993">
                  <c:v>211.46484375</c:v>
                </c:pt>
                <c:pt idx="3994">
                  <c:v>211.5078125</c:v>
                </c:pt>
                <c:pt idx="3995">
                  <c:v>211.43359375</c:v>
                </c:pt>
                <c:pt idx="3996">
                  <c:v>211.4609375</c:v>
                </c:pt>
                <c:pt idx="3997">
                  <c:v>211.4609375</c:v>
                </c:pt>
                <c:pt idx="3998">
                  <c:v>211.43359375</c:v>
                </c:pt>
                <c:pt idx="3999">
                  <c:v>211.4609375</c:v>
                </c:pt>
                <c:pt idx="4000">
                  <c:v>211.50390625</c:v>
                </c:pt>
                <c:pt idx="4001">
                  <c:v>211.5078125</c:v>
                </c:pt>
                <c:pt idx="4002">
                  <c:v>211.46484375</c:v>
                </c:pt>
                <c:pt idx="4003">
                  <c:v>211.4765625</c:v>
                </c:pt>
                <c:pt idx="4004">
                  <c:v>211.46484375</c:v>
                </c:pt>
                <c:pt idx="4005">
                  <c:v>211.50390625</c:v>
                </c:pt>
                <c:pt idx="4006">
                  <c:v>211.46484375</c:v>
                </c:pt>
                <c:pt idx="4007">
                  <c:v>211.46484375</c:v>
                </c:pt>
                <c:pt idx="4008">
                  <c:v>211.46484375</c:v>
                </c:pt>
                <c:pt idx="4009">
                  <c:v>211.46484375</c:v>
                </c:pt>
                <c:pt idx="4010">
                  <c:v>211.51171875</c:v>
                </c:pt>
                <c:pt idx="4011">
                  <c:v>211.46875</c:v>
                </c:pt>
                <c:pt idx="4012">
                  <c:v>211.4375</c:v>
                </c:pt>
                <c:pt idx="4013">
                  <c:v>211.51171875</c:v>
                </c:pt>
                <c:pt idx="4014">
                  <c:v>211.46875</c:v>
                </c:pt>
                <c:pt idx="4015">
                  <c:v>211.46875</c:v>
                </c:pt>
                <c:pt idx="4016">
                  <c:v>211.51171875</c:v>
                </c:pt>
                <c:pt idx="4017">
                  <c:v>211.4375</c:v>
                </c:pt>
                <c:pt idx="4018">
                  <c:v>211.46875</c:v>
                </c:pt>
                <c:pt idx="4019">
                  <c:v>211.51171875</c:v>
                </c:pt>
                <c:pt idx="4020">
                  <c:v>211.50390625</c:v>
                </c:pt>
                <c:pt idx="4021">
                  <c:v>211.4609375</c:v>
                </c:pt>
                <c:pt idx="4022">
                  <c:v>211.4296875</c:v>
                </c:pt>
                <c:pt idx="4023">
                  <c:v>211.45703125</c:v>
                </c:pt>
                <c:pt idx="4024">
                  <c:v>211.45703125</c:v>
                </c:pt>
                <c:pt idx="4025">
                  <c:v>211.43359375</c:v>
                </c:pt>
                <c:pt idx="4026">
                  <c:v>211.46484375</c:v>
                </c:pt>
                <c:pt idx="4027">
                  <c:v>211.46484375</c:v>
                </c:pt>
                <c:pt idx="4028">
                  <c:v>211.4375</c:v>
                </c:pt>
                <c:pt idx="4029">
                  <c:v>211.4375</c:v>
                </c:pt>
                <c:pt idx="4030">
                  <c:v>211.46875</c:v>
                </c:pt>
                <c:pt idx="4031">
                  <c:v>211.46875</c:v>
                </c:pt>
                <c:pt idx="4032">
                  <c:v>211.4375</c:v>
                </c:pt>
                <c:pt idx="4033">
                  <c:v>211.46484375</c:v>
                </c:pt>
                <c:pt idx="4034">
                  <c:v>211.46484375</c:v>
                </c:pt>
                <c:pt idx="4035">
                  <c:v>211.50390625</c:v>
                </c:pt>
                <c:pt idx="4036">
                  <c:v>211.4609375</c:v>
                </c:pt>
                <c:pt idx="4037">
                  <c:v>211.4609375</c:v>
                </c:pt>
                <c:pt idx="4038">
                  <c:v>211.4609375</c:v>
                </c:pt>
                <c:pt idx="4039">
                  <c:v>211.4609375</c:v>
                </c:pt>
                <c:pt idx="4040">
                  <c:v>211.43359375</c:v>
                </c:pt>
                <c:pt idx="4041">
                  <c:v>211.46484375</c:v>
                </c:pt>
                <c:pt idx="4042">
                  <c:v>211.46484375</c:v>
                </c:pt>
                <c:pt idx="4043">
                  <c:v>211.46484375</c:v>
                </c:pt>
                <c:pt idx="4044">
                  <c:v>211.46875</c:v>
                </c:pt>
                <c:pt idx="4045">
                  <c:v>211.46875</c:v>
                </c:pt>
                <c:pt idx="4046">
                  <c:v>211.50390625</c:v>
                </c:pt>
                <c:pt idx="4047">
                  <c:v>211.5078125</c:v>
                </c:pt>
                <c:pt idx="4048">
                  <c:v>211.46484375</c:v>
                </c:pt>
                <c:pt idx="4049">
                  <c:v>211.46484375</c:v>
                </c:pt>
                <c:pt idx="4050">
                  <c:v>211.46484375</c:v>
                </c:pt>
                <c:pt idx="4051">
                  <c:v>211.46484375</c:v>
                </c:pt>
                <c:pt idx="4052">
                  <c:v>211.46875</c:v>
                </c:pt>
                <c:pt idx="4053">
                  <c:v>211.46875</c:v>
                </c:pt>
                <c:pt idx="4054">
                  <c:v>211.46875</c:v>
                </c:pt>
                <c:pt idx="4055">
                  <c:v>211.46875</c:v>
                </c:pt>
                <c:pt idx="4056">
                  <c:v>211.51171875</c:v>
                </c:pt>
                <c:pt idx="4057">
                  <c:v>211.46875</c:v>
                </c:pt>
                <c:pt idx="4058">
                  <c:v>211.46875</c:v>
                </c:pt>
                <c:pt idx="4059">
                  <c:v>211.46875</c:v>
                </c:pt>
                <c:pt idx="4060">
                  <c:v>211.6015625</c:v>
                </c:pt>
                <c:pt idx="4061">
                  <c:v>211.46875</c:v>
                </c:pt>
                <c:pt idx="4062">
                  <c:v>211.60546875</c:v>
                </c:pt>
                <c:pt idx="4063">
                  <c:v>211.6015625</c:v>
                </c:pt>
                <c:pt idx="4064">
                  <c:v>211.4609375</c:v>
                </c:pt>
                <c:pt idx="4065">
                  <c:v>211.4609375</c:v>
                </c:pt>
                <c:pt idx="4066">
                  <c:v>211.43359375</c:v>
                </c:pt>
                <c:pt idx="4067">
                  <c:v>211.45703125</c:v>
                </c:pt>
                <c:pt idx="4068">
                  <c:v>211.48828125</c:v>
                </c:pt>
                <c:pt idx="4069">
                  <c:v>211.4609375</c:v>
                </c:pt>
                <c:pt idx="4070">
                  <c:v>211.5</c:v>
                </c:pt>
                <c:pt idx="4071">
                  <c:v>211.46484375</c:v>
                </c:pt>
                <c:pt idx="4072">
                  <c:v>211.50390625</c:v>
                </c:pt>
                <c:pt idx="4073">
                  <c:v>211.546875</c:v>
                </c:pt>
                <c:pt idx="4074">
                  <c:v>211.4453125</c:v>
                </c:pt>
                <c:pt idx="4075">
                  <c:v>211.515625</c:v>
                </c:pt>
                <c:pt idx="4076">
                  <c:v>211.4765625</c:v>
                </c:pt>
                <c:pt idx="4077">
                  <c:v>211.484375</c:v>
                </c:pt>
                <c:pt idx="4078">
                  <c:v>211.51171875</c:v>
                </c:pt>
                <c:pt idx="4079">
                  <c:v>211.47265625</c:v>
                </c:pt>
                <c:pt idx="4080">
                  <c:v>211.54296875</c:v>
                </c:pt>
                <c:pt idx="4081">
                  <c:v>211.546875</c:v>
                </c:pt>
                <c:pt idx="4082">
                  <c:v>211.47265625</c:v>
                </c:pt>
                <c:pt idx="4083">
                  <c:v>211.51171875</c:v>
                </c:pt>
                <c:pt idx="4084">
                  <c:v>211.47265625</c:v>
                </c:pt>
                <c:pt idx="4085">
                  <c:v>211.51171875</c:v>
                </c:pt>
                <c:pt idx="4086">
                  <c:v>211.47265625</c:v>
                </c:pt>
                <c:pt idx="4087">
                  <c:v>211.515625</c:v>
                </c:pt>
                <c:pt idx="4088">
                  <c:v>211.515625</c:v>
                </c:pt>
                <c:pt idx="4089">
                  <c:v>211.4765625</c:v>
                </c:pt>
                <c:pt idx="4090">
                  <c:v>211.4453125</c:v>
                </c:pt>
                <c:pt idx="4091">
                  <c:v>211.4765625</c:v>
                </c:pt>
                <c:pt idx="4092">
                  <c:v>211.515625</c:v>
                </c:pt>
                <c:pt idx="4093">
                  <c:v>211.51171875</c:v>
                </c:pt>
                <c:pt idx="4094">
                  <c:v>211.4765625</c:v>
                </c:pt>
                <c:pt idx="4095">
                  <c:v>211.47265625</c:v>
                </c:pt>
                <c:pt idx="4096">
                  <c:v>211.47265625</c:v>
                </c:pt>
                <c:pt idx="4097">
                  <c:v>211.47265625</c:v>
                </c:pt>
                <c:pt idx="4098">
                  <c:v>211.44140625</c:v>
                </c:pt>
                <c:pt idx="4099">
                  <c:v>211.44140625</c:v>
                </c:pt>
                <c:pt idx="4100">
                  <c:v>211.47265625</c:v>
                </c:pt>
                <c:pt idx="4101">
                  <c:v>211.47265625</c:v>
                </c:pt>
                <c:pt idx="4102">
                  <c:v>211.4453125</c:v>
                </c:pt>
                <c:pt idx="4103">
                  <c:v>211.515625</c:v>
                </c:pt>
                <c:pt idx="4104">
                  <c:v>211.54296875</c:v>
                </c:pt>
                <c:pt idx="4105">
                  <c:v>211.53515625</c:v>
                </c:pt>
                <c:pt idx="4106">
                  <c:v>211.47265625</c:v>
                </c:pt>
                <c:pt idx="4107">
                  <c:v>211.47265625</c:v>
                </c:pt>
                <c:pt idx="4108">
                  <c:v>211.47265625</c:v>
                </c:pt>
                <c:pt idx="4109">
                  <c:v>211.47265625</c:v>
                </c:pt>
                <c:pt idx="4110">
                  <c:v>211.546875</c:v>
                </c:pt>
                <c:pt idx="4111">
                  <c:v>211.546875</c:v>
                </c:pt>
                <c:pt idx="4112">
                  <c:v>211.4453125</c:v>
                </c:pt>
                <c:pt idx="4113">
                  <c:v>211.48046875</c:v>
                </c:pt>
                <c:pt idx="4114">
                  <c:v>211.48046875</c:v>
                </c:pt>
                <c:pt idx="4115">
                  <c:v>211.44921875</c:v>
                </c:pt>
                <c:pt idx="4116">
                  <c:v>211.4765625</c:v>
                </c:pt>
                <c:pt idx="4117">
                  <c:v>211.51953125</c:v>
                </c:pt>
                <c:pt idx="4118">
                  <c:v>211.48046875</c:v>
                </c:pt>
                <c:pt idx="4119">
                  <c:v>211.47265625</c:v>
                </c:pt>
                <c:pt idx="4120">
                  <c:v>211.515625</c:v>
                </c:pt>
                <c:pt idx="4121">
                  <c:v>211.4453125</c:v>
                </c:pt>
                <c:pt idx="4122">
                  <c:v>211.515625</c:v>
                </c:pt>
                <c:pt idx="4123">
                  <c:v>211.4765625</c:v>
                </c:pt>
                <c:pt idx="4124">
                  <c:v>211.4453125</c:v>
                </c:pt>
                <c:pt idx="4125">
                  <c:v>211.47265625</c:v>
                </c:pt>
                <c:pt idx="4126">
                  <c:v>211.50390625</c:v>
                </c:pt>
                <c:pt idx="4127">
                  <c:v>211.50390625</c:v>
                </c:pt>
                <c:pt idx="4128">
                  <c:v>211.54296875</c:v>
                </c:pt>
                <c:pt idx="4129">
                  <c:v>211.51953125</c:v>
                </c:pt>
                <c:pt idx="4130">
                  <c:v>211.5078125</c:v>
                </c:pt>
                <c:pt idx="4131">
                  <c:v>211.5078125</c:v>
                </c:pt>
                <c:pt idx="4132">
                  <c:v>211.4453125</c:v>
                </c:pt>
                <c:pt idx="4133">
                  <c:v>211.5234375</c:v>
                </c:pt>
                <c:pt idx="4134">
                  <c:v>211.4765625</c:v>
                </c:pt>
                <c:pt idx="4135">
                  <c:v>211.47265625</c:v>
                </c:pt>
                <c:pt idx="4136">
                  <c:v>211.47265625</c:v>
                </c:pt>
                <c:pt idx="4137">
                  <c:v>211.47265625</c:v>
                </c:pt>
                <c:pt idx="4138">
                  <c:v>211.47265625</c:v>
                </c:pt>
                <c:pt idx="4139">
                  <c:v>211.47265625</c:v>
                </c:pt>
                <c:pt idx="4140">
                  <c:v>211.47265625</c:v>
                </c:pt>
                <c:pt idx="4141">
                  <c:v>211.47265625</c:v>
                </c:pt>
                <c:pt idx="4142">
                  <c:v>211.47265625</c:v>
                </c:pt>
                <c:pt idx="4143">
                  <c:v>211.4765625</c:v>
                </c:pt>
                <c:pt idx="4144">
                  <c:v>211.4765625</c:v>
                </c:pt>
                <c:pt idx="4145">
                  <c:v>211.4765625</c:v>
                </c:pt>
                <c:pt idx="4146">
                  <c:v>211.4765625</c:v>
                </c:pt>
                <c:pt idx="4147">
                  <c:v>211.4765625</c:v>
                </c:pt>
                <c:pt idx="4148">
                  <c:v>211.4765625</c:v>
                </c:pt>
                <c:pt idx="4149">
                  <c:v>211.4765625</c:v>
                </c:pt>
                <c:pt idx="4150">
                  <c:v>211.47265625</c:v>
                </c:pt>
                <c:pt idx="4151">
                  <c:v>211.47265625</c:v>
                </c:pt>
                <c:pt idx="4152">
                  <c:v>211.4765625</c:v>
                </c:pt>
                <c:pt idx="4153">
                  <c:v>211.5078125</c:v>
                </c:pt>
                <c:pt idx="4154">
                  <c:v>211.546875</c:v>
                </c:pt>
                <c:pt idx="4155">
                  <c:v>211.50390625</c:v>
                </c:pt>
                <c:pt idx="4156">
                  <c:v>211.47265625</c:v>
                </c:pt>
                <c:pt idx="4157">
                  <c:v>211.47265625</c:v>
                </c:pt>
                <c:pt idx="4158">
                  <c:v>211.46875</c:v>
                </c:pt>
                <c:pt idx="4159">
                  <c:v>211.46875</c:v>
                </c:pt>
                <c:pt idx="4160">
                  <c:v>211.5078125</c:v>
                </c:pt>
                <c:pt idx="4161">
                  <c:v>211.46875</c:v>
                </c:pt>
                <c:pt idx="4162">
                  <c:v>211.4765625</c:v>
                </c:pt>
                <c:pt idx="4163">
                  <c:v>211.4765625</c:v>
                </c:pt>
                <c:pt idx="4164">
                  <c:v>211.4765625</c:v>
                </c:pt>
                <c:pt idx="4165">
                  <c:v>211.48046875</c:v>
                </c:pt>
                <c:pt idx="4166">
                  <c:v>211.48046875</c:v>
                </c:pt>
                <c:pt idx="4167">
                  <c:v>211.48046875</c:v>
                </c:pt>
                <c:pt idx="4168">
                  <c:v>211.4765625</c:v>
                </c:pt>
                <c:pt idx="4169">
                  <c:v>211.4765625</c:v>
                </c:pt>
                <c:pt idx="4170">
                  <c:v>211.51171875</c:v>
                </c:pt>
                <c:pt idx="4171">
                  <c:v>211.51171875</c:v>
                </c:pt>
                <c:pt idx="4172">
                  <c:v>211.44921875</c:v>
                </c:pt>
                <c:pt idx="4173">
                  <c:v>211.4765625</c:v>
                </c:pt>
                <c:pt idx="4174">
                  <c:v>211.4765625</c:v>
                </c:pt>
                <c:pt idx="4175">
                  <c:v>211.4453125</c:v>
                </c:pt>
                <c:pt idx="4176">
                  <c:v>211.4765625</c:v>
                </c:pt>
                <c:pt idx="4177">
                  <c:v>211.4765625</c:v>
                </c:pt>
                <c:pt idx="4178">
                  <c:v>211.4921875</c:v>
                </c:pt>
                <c:pt idx="4179">
                  <c:v>211.4765625</c:v>
                </c:pt>
                <c:pt idx="4180">
                  <c:v>211.4765625</c:v>
                </c:pt>
                <c:pt idx="4181">
                  <c:v>211.51953125</c:v>
                </c:pt>
                <c:pt idx="4182">
                  <c:v>211.515625</c:v>
                </c:pt>
                <c:pt idx="4183">
                  <c:v>211.4765625</c:v>
                </c:pt>
                <c:pt idx="4184">
                  <c:v>211.4765625</c:v>
                </c:pt>
                <c:pt idx="4185">
                  <c:v>211.4765625</c:v>
                </c:pt>
                <c:pt idx="4186">
                  <c:v>211.4765625</c:v>
                </c:pt>
                <c:pt idx="4187">
                  <c:v>211.4765625</c:v>
                </c:pt>
                <c:pt idx="4188">
                  <c:v>211.44921875</c:v>
                </c:pt>
                <c:pt idx="4189">
                  <c:v>211.48046875</c:v>
                </c:pt>
                <c:pt idx="4190">
                  <c:v>211.51171875</c:v>
                </c:pt>
                <c:pt idx="4191">
                  <c:v>211.5078125</c:v>
                </c:pt>
                <c:pt idx="4192">
                  <c:v>211.4765625</c:v>
                </c:pt>
                <c:pt idx="4193">
                  <c:v>211.4453125</c:v>
                </c:pt>
                <c:pt idx="4194">
                  <c:v>211.46875</c:v>
                </c:pt>
                <c:pt idx="4195">
                  <c:v>211.46875</c:v>
                </c:pt>
                <c:pt idx="4196">
                  <c:v>211.47265625</c:v>
                </c:pt>
                <c:pt idx="4197">
                  <c:v>211.515625</c:v>
                </c:pt>
                <c:pt idx="4198">
                  <c:v>211.44921875</c:v>
                </c:pt>
                <c:pt idx="4199">
                  <c:v>211.4765625</c:v>
                </c:pt>
                <c:pt idx="4200">
                  <c:v>211.4765625</c:v>
                </c:pt>
                <c:pt idx="4201">
                  <c:v>211.4453125</c:v>
                </c:pt>
                <c:pt idx="4202">
                  <c:v>211.47265625</c:v>
                </c:pt>
                <c:pt idx="4203">
                  <c:v>211.515625</c:v>
                </c:pt>
                <c:pt idx="4204">
                  <c:v>211.4453125</c:v>
                </c:pt>
                <c:pt idx="4205">
                  <c:v>211.515625</c:v>
                </c:pt>
                <c:pt idx="4206">
                  <c:v>211.47265625</c:v>
                </c:pt>
                <c:pt idx="4207">
                  <c:v>211.4765625</c:v>
                </c:pt>
                <c:pt idx="4208">
                  <c:v>211.5078125</c:v>
                </c:pt>
                <c:pt idx="4209">
                  <c:v>211.48046875</c:v>
                </c:pt>
                <c:pt idx="4210">
                  <c:v>211.51171875</c:v>
                </c:pt>
                <c:pt idx="4211">
                  <c:v>211.55078125</c:v>
                </c:pt>
                <c:pt idx="4212">
                  <c:v>211.5078125</c:v>
                </c:pt>
                <c:pt idx="4213">
                  <c:v>211.5078125</c:v>
                </c:pt>
                <c:pt idx="4214">
                  <c:v>211.47265625</c:v>
                </c:pt>
                <c:pt idx="4215">
                  <c:v>211.47265625</c:v>
                </c:pt>
                <c:pt idx="4216">
                  <c:v>211.5078125</c:v>
                </c:pt>
                <c:pt idx="4217">
                  <c:v>211.515625</c:v>
                </c:pt>
                <c:pt idx="4218">
                  <c:v>211.515625</c:v>
                </c:pt>
                <c:pt idx="4219">
                  <c:v>211.4765625</c:v>
                </c:pt>
                <c:pt idx="4220">
                  <c:v>211.515625</c:v>
                </c:pt>
                <c:pt idx="4221">
                  <c:v>211.4765625</c:v>
                </c:pt>
                <c:pt idx="4222">
                  <c:v>211.4453125</c:v>
                </c:pt>
                <c:pt idx="4223">
                  <c:v>211.515625</c:v>
                </c:pt>
                <c:pt idx="4224">
                  <c:v>211.4765625</c:v>
                </c:pt>
                <c:pt idx="4225">
                  <c:v>211.4453125</c:v>
                </c:pt>
                <c:pt idx="4226">
                  <c:v>211.47265625</c:v>
                </c:pt>
                <c:pt idx="4227">
                  <c:v>211.47265625</c:v>
                </c:pt>
                <c:pt idx="4228">
                  <c:v>211.46875</c:v>
                </c:pt>
                <c:pt idx="4229">
                  <c:v>211.5</c:v>
                </c:pt>
                <c:pt idx="4230">
                  <c:v>211.46875</c:v>
                </c:pt>
                <c:pt idx="4231">
                  <c:v>211.44140625</c:v>
                </c:pt>
                <c:pt idx="4232">
                  <c:v>211.47265625</c:v>
                </c:pt>
                <c:pt idx="4233">
                  <c:v>211.47265625</c:v>
                </c:pt>
                <c:pt idx="4234">
                  <c:v>211.51171875</c:v>
                </c:pt>
                <c:pt idx="4235">
                  <c:v>211.51171875</c:v>
                </c:pt>
                <c:pt idx="4236">
                  <c:v>211.44140625</c:v>
                </c:pt>
                <c:pt idx="4237">
                  <c:v>211.47265625</c:v>
                </c:pt>
                <c:pt idx="4238">
                  <c:v>211.47265625</c:v>
                </c:pt>
                <c:pt idx="4239">
                  <c:v>211.5078125</c:v>
                </c:pt>
                <c:pt idx="4240">
                  <c:v>211.5078125</c:v>
                </c:pt>
                <c:pt idx="4241">
                  <c:v>211.5078125</c:v>
                </c:pt>
                <c:pt idx="4242">
                  <c:v>211.46484375</c:v>
                </c:pt>
                <c:pt idx="4243">
                  <c:v>211.46484375</c:v>
                </c:pt>
                <c:pt idx="4244">
                  <c:v>211.5390625</c:v>
                </c:pt>
                <c:pt idx="4245">
                  <c:v>211.5</c:v>
                </c:pt>
                <c:pt idx="4246">
                  <c:v>211.46875</c:v>
                </c:pt>
                <c:pt idx="4247">
                  <c:v>211.46875</c:v>
                </c:pt>
                <c:pt idx="4248">
                  <c:v>211.49609375</c:v>
                </c:pt>
                <c:pt idx="4249">
                  <c:v>211.46484375</c:v>
                </c:pt>
                <c:pt idx="4250">
                  <c:v>211.46484375</c:v>
                </c:pt>
                <c:pt idx="4251">
                  <c:v>211.51171875</c:v>
                </c:pt>
                <c:pt idx="4252">
                  <c:v>211.47265625</c:v>
                </c:pt>
                <c:pt idx="4253">
                  <c:v>211.47265625</c:v>
                </c:pt>
                <c:pt idx="4254">
                  <c:v>211.5</c:v>
                </c:pt>
                <c:pt idx="4255">
                  <c:v>211.5</c:v>
                </c:pt>
                <c:pt idx="4256">
                  <c:v>211.47265625</c:v>
                </c:pt>
                <c:pt idx="4257">
                  <c:v>211.44140625</c:v>
                </c:pt>
                <c:pt idx="4258">
                  <c:v>211.47265625</c:v>
                </c:pt>
                <c:pt idx="4259">
                  <c:v>211.51171875</c:v>
                </c:pt>
                <c:pt idx="4260">
                  <c:v>211.44140625</c:v>
                </c:pt>
                <c:pt idx="4261">
                  <c:v>211.515625</c:v>
                </c:pt>
                <c:pt idx="4262">
                  <c:v>211.47265625</c:v>
                </c:pt>
                <c:pt idx="4263">
                  <c:v>211.46875</c:v>
                </c:pt>
                <c:pt idx="4264">
                  <c:v>211.49609375</c:v>
                </c:pt>
                <c:pt idx="4265">
                  <c:v>211.46484375</c:v>
                </c:pt>
                <c:pt idx="4266">
                  <c:v>211.49609375</c:v>
                </c:pt>
                <c:pt idx="4267">
                  <c:v>211.49609375</c:v>
                </c:pt>
                <c:pt idx="4268">
                  <c:v>211.44140625</c:v>
                </c:pt>
                <c:pt idx="4269">
                  <c:v>211.47265625</c:v>
                </c:pt>
                <c:pt idx="4270">
                  <c:v>211.47265625</c:v>
                </c:pt>
                <c:pt idx="4271">
                  <c:v>211.47265625</c:v>
                </c:pt>
                <c:pt idx="4272">
                  <c:v>211.51171875</c:v>
                </c:pt>
                <c:pt idx="4273">
                  <c:v>211.515625</c:v>
                </c:pt>
                <c:pt idx="4274">
                  <c:v>211.47265625</c:v>
                </c:pt>
                <c:pt idx="4275">
                  <c:v>211.47265625</c:v>
                </c:pt>
                <c:pt idx="4276">
                  <c:v>211.46875</c:v>
                </c:pt>
                <c:pt idx="4277">
                  <c:v>211.6015625</c:v>
                </c:pt>
                <c:pt idx="4278">
                  <c:v>211.4375</c:v>
                </c:pt>
                <c:pt idx="4279">
                  <c:v>211.46875</c:v>
                </c:pt>
                <c:pt idx="4280">
                  <c:v>211.5</c:v>
                </c:pt>
                <c:pt idx="4281">
                  <c:v>211.640625</c:v>
                </c:pt>
                <c:pt idx="4282">
                  <c:v>211.4765625</c:v>
                </c:pt>
                <c:pt idx="4283">
                  <c:v>211.4765625</c:v>
                </c:pt>
                <c:pt idx="4284">
                  <c:v>211.47265625</c:v>
                </c:pt>
                <c:pt idx="4285">
                  <c:v>211.47265625</c:v>
                </c:pt>
                <c:pt idx="4286">
                  <c:v>211.44140625</c:v>
                </c:pt>
                <c:pt idx="4287">
                  <c:v>211.47265625</c:v>
                </c:pt>
                <c:pt idx="4288">
                  <c:v>211.51171875</c:v>
                </c:pt>
                <c:pt idx="4289">
                  <c:v>211.47265625</c:v>
                </c:pt>
                <c:pt idx="4290">
                  <c:v>211.515625</c:v>
                </c:pt>
                <c:pt idx="4291">
                  <c:v>211.44140625</c:v>
                </c:pt>
                <c:pt idx="4292">
                  <c:v>211.47265625</c:v>
                </c:pt>
                <c:pt idx="4293">
                  <c:v>211.515625</c:v>
                </c:pt>
                <c:pt idx="4294">
                  <c:v>211.4453125</c:v>
                </c:pt>
                <c:pt idx="4295">
                  <c:v>211.4765625</c:v>
                </c:pt>
                <c:pt idx="4296">
                  <c:v>211.51953125</c:v>
                </c:pt>
                <c:pt idx="4297">
                  <c:v>211.4765625</c:v>
                </c:pt>
                <c:pt idx="4298">
                  <c:v>211.4765625</c:v>
                </c:pt>
                <c:pt idx="4299">
                  <c:v>211.4453125</c:v>
                </c:pt>
                <c:pt idx="4300">
                  <c:v>211.47265625</c:v>
                </c:pt>
                <c:pt idx="4301">
                  <c:v>211.47265625</c:v>
                </c:pt>
                <c:pt idx="4302">
                  <c:v>211.47265625</c:v>
                </c:pt>
                <c:pt idx="4303">
                  <c:v>211.47265625</c:v>
                </c:pt>
                <c:pt idx="4304">
                  <c:v>211.47265625</c:v>
                </c:pt>
                <c:pt idx="4305">
                  <c:v>211.47265625</c:v>
                </c:pt>
                <c:pt idx="4306">
                  <c:v>211.51171875</c:v>
                </c:pt>
                <c:pt idx="4307">
                  <c:v>211.51953125</c:v>
                </c:pt>
                <c:pt idx="4308">
                  <c:v>211.51953125</c:v>
                </c:pt>
                <c:pt idx="4309">
                  <c:v>211.4765625</c:v>
                </c:pt>
                <c:pt idx="4310">
                  <c:v>211.47265625</c:v>
                </c:pt>
                <c:pt idx="4311">
                  <c:v>211.51171875</c:v>
                </c:pt>
                <c:pt idx="4312">
                  <c:v>211.44140625</c:v>
                </c:pt>
                <c:pt idx="4313">
                  <c:v>211.515625</c:v>
                </c:pt>
                <c:pt idx="4314">
                  <c:v>211.515625</c:v>
                </c:pt>
                <c:pt idx="4315">
                  <c:v>211.4765625</c:v>
                </c:pt>
                <c:pt idx="4316">
                  <c:v>211.4765625</c:v>
                </c:pt>
                <c:pt idx="4317">
                  <c:v>211.51953125</c:v>
                </c:pt>
                <c:pt idx="4318">
                  <c:v>211.47265625</c:v>
                </c:pt>
                <c:pt idx="4319">
                  <c:v>211.47265625</c:v>
                </c:pt>
                <c:pt idx="4320">
                  <c:v>211.44140625</c:v>
                </c:pt>
                <c:pt idx="4321">
                  <c:v>211.515625</c:v>
                </c:pt>
                <c:pt idx="4322">
                  <c:v>211.47265625</c:v>
                </c:pt>
                <c:pt idx="4323">
                  <c:v>211.4765625</c:v>
                </c:pt>
                <c:pt idx="4324">
                  <c:v>211.5078125</c:v>
                </c:pt>
                <c:pt idx="4325">
                  <c:v>211.5390625</c:v>
                </c:pt>
                <c:pt idx="4326">
                  <c:v>211.4765625</c:v>
                </c:pt>
                <c:pt idx="4327">
                  <c:v>211.4765625</c:v>
                </c:pt>
                <c:pt idx="4328">
                  <c:v>211.47265625</c:v>
                </c:pt>
                <c:pt idx="4329">
                  <c:v>211.47265625</c:v>
                </c:pt>
                <c:pt idx="4330">
                  <c:v>211.4765625</c:v>
                </c:pt>
                <c:pt idx="4331">
                  <c:v>211.4765625</c:v>
                </c:pt>
                <c:pt idx="4332">
                  <c:v>211.48046875</c:v>
                </c:pt>
                <c:pt idx="4333">
                  <c:v>211.5078125</c:v>
                </c:pt>
                <c:pt idx="4334">
                  <c:v>211.4765625</c:v>
                </c:pt>
                <c:pt idx="4335">
                  <c:v>211.47265625</c:v>
                </c:pt>
                <c:pt idx="4336">
                  <c:v>211.5078125</c:v>
                </c:pt>
                <c:pt idx="4337">
                  <c:v>211.4453125</c:v>
                </c:pt>
                <c:pt idx="4338">
                  <c:v>211.47265625</c:v>
                </c:pt>
                <c:pt idx="4339">
                  <c:v>211.47265625</c:v>
                </c:pt>
                <c:pt idx="4340">
                  <c:v>211.47265625</c:v>
                </c:pt>
                <c:pt idx="4341">
                  <c:v>211.51171875</c:v>
                </c:pt>
                <c:pt idx="4342">
                  <c:v>211.46875</c:v>
                </c:pt>
                <c:pt idx="4343">
                  <c:v>211.46875</c:v>
                </c:pt>
                <c:pt idx="4344">
                  <c:v>211.46875</c:v>
                </c:pt>
                <c:pt idx="4345">
                  <c:v>211.48828125</c:v>
                </c:pt>
                <c:pt idx="4346">
                  <c:v>211.4765625</c:v>
                </c:pt>
                <c:pt idx="4347">
                  <c:v>211.4765625</c:v>
                </c:pt>
                <c:pt idx="4348">
                  <c:v>211.5234375</c:v>
                </c:pt>
                <c:pt idx="4349">
                  <c:v>211.5234375</c:v>
                </c:pt>
                <c:pt idx="4350">
                  <c:v>211.51171875</c:v>
                </c:pt>
                <c:pt idx="4351">
                  <c:v>211.51171875</c:v>
                </c:pt>
                <c:pt idx="4352">
                  <c:v>211.48046875</c:v>
                </c:pt>
                <c:pt idx="4353">
                  <c:v>211.515625</c:v>
                </c:pt>
                <c:pt idx="4354">
                  <c:v>211.51953125</c:v>
                </c:pt>
                <c:pt idx="4355">
                  <c:v>211.48046875</c:v>
                </c:pt>
                <c:pt idx="4356">
                  <c:v>211.51953125</c:v>
                </c:pt>
                <c:pt idx="4357">
                  <c:v>211.48046875</c:v>
                </c:pt>
                <c:pt idx="4358">
                  <c:v>211.5234375</c:v>
                </c:pt>
                <c:pt idx="4359">
                  <c:v>211.5234375</c:v>
                </c:pt>
                <c:pt idx="4360">
                  <c:v>211.484375</c:v>
                </c:pt>
                <c:pt idx="4361">
                  <c:v>211.484375</c:v>
                </c:pt>
                <c:pt idx="4362">
                  <c:v>211.484375</c:v>
                </c:pt>
                <c:pt idx="4363">
                  <c:v>211.484375</c:v>
                </c:pt>
                <c:pt idx="4364">
                  <c:v>211.484375</c:v>
                </c:pt>
                <c:pt idx="4365">
                  <c:v>211.484375</c:v>
                </c:pt>
                <c:pt idx="4366">
                  <c:v>211.48046875</c:v>
                </c:pt>
                <c:pt idx="4367">
                  <c:v>211.51953125</c:v>
                </c:pt>
                <c:pt idx="4368">
                  <c:v>211.44921875</c:v>
                </c:pt>
                <c:pt idx="4369">
                  <c:v>211.51953125</c:v>
                </c:pt>
                <c:pt idx="4370">
                  <c:v>211.4765625</c:v>
                </c:pt>
                <c:pt idx="4371">
                  <c:v>211.44921875</c:v>
                </c:pt>
                <c:pt idx="4372">
                  <c:v>211.51171875</c:v>
                </c:pt>
                <c:pt idx="4373">
                  <c:v>211.51171875</c:v>
                </c:pt>
                <c:pt idx="4374">
                  <c:v>211.453125</c:v>
                </c:pt>
                <c:pt idx="4375">
                  <c:v>211.52734375</c:v>
                </c:pt>
                <c:pt idx="4376">
                  <c:v>211.5078125</c:v>
                </c:pt>
                <c:pt idx="4377">
                  <c:v>211.50390625</c:v>
                </c:pt>
                <c:pt idx="4378">
                  <c:v>211.515625</c:v>
                </c:pt>
                <c:pt idx="4379">
                  <c:v>211.4765625</c:v>
                </c:pt>
                <c:pt idx="4380">
                  <c:v>211.46875</c:v>
                </c:pt>
                <c:pt idx="4381">
                  <c:v>211.46875</c:v>
                </c:pt>
                <c:pt idx="4382">
                  <c:v>211.51171875</c:v>
                </c:pt>
                <c:pt idx="4383">
                  <c:v>211.50390625</c:v>
                </c:pt>
                <c:pt idx="4384">
                  <c:v>211.59375</c:v>
                </c:pt>
                <c:pt idx="4385">
                  <c:v>211.4765625</c:v>
                </c:pt>
                <c:pt idx="4386">
                  <c:v>211.4765625</c:v>
                </c:pt>
                <c:pt idx="4387">
                  <c:v>211.60546875</c:v>
                </c:pt>
                <c:pt idx="4388">
                  <c:v>211.51953125</c:v>
                </c:pt>
                <c:pt idx="4389">
                  <c:v>211.4765625</c:v>
                </c:pt>
                <c:pt idx="4390">
                  <c:v>211.4453125</c:v>
                </c:pt>
                <c:pt idx="4391">
                  <c:v>211.4765625</c:v>
                </c:pt>
                <c:pt idx="4392">
                  <c:v>211.5625</c:v>
                </c:pt>
                <c:pt idx="4393">
                  <c:v>211.4453125</c:v>
                </c:pt>
                <c:pt idx="4394">
                  <c:v>211.54296875</c:v>
                </c:pt>
                <c:pt idx="4395">
                  <c:v>211.50390625</c:v>
                </c:pt>
                <c:pt idx="4396">
                  <c:v>211.48046875</c:v>
                </c:pt>
                <c:pt idx="4397">
                  <c:v>211.48046875</c:v>
                </c:pt>
                <c:pt idx="4398">
                  <c:v>211.4765625</c:v>
                </c:pt>
                <c:pt idx="4399">
                  <c:v>211.54296875</c:v>
                </c:pt>
                <c:pt idx="4400">
                  <c:v>211.47265625</c:v>
                </c:pt>
                <c:pt idx="4401">
                  <c:v>211.44140625</c:v>
                </c:pt>
                <c:pt idx="4402">
                  <c:v>211.47265625</c:v>
                </c:pt>
                <c:pt idx="4403">
                  <c:v>211.47265625</c:v>
                </c:pt>
                <c:pt idx="4404">
                  <c:v>211.5</c:v>
                </c:pt>
                <c:pt idx="4405">
                  <c:v>211.5</c:v>
                </c:pt>
                <c:pt idx="4406">
                  <c:v>211.4453125</c:v>
                </c:pt>
                <c:pt idx="4407">
                  <c:v>211.4765625</c:v>
                </c:pt>
                <c:pt idx="4408">
                  <c:v>211.51953125</c:v>
                </c:pt>
                <c:pt idx="4409">
                  <c:v>211.47265625</c:v>
                </c:pt>
                <c:pt idx="4410">
                  <c:v>211.5078125</c:v>
                </c:pt>
                <c:pt idx="4411">
                  <c:v>211.51171875</c:v>
                </c:pt>
                <c:pt idx="4412">
                  <c:v>211.50390625</c:v>
                </c:pt>
                <c:pt idx="4413">
                  <c:v>211.54296875</c:v>
                </c:pt>
                <c:pt idx="4414">
                  <c:v>211.48046875</c:v>
                </c:pt>
                <c:pt idx="4415">
                  <c:v>211.48046875</c:v>
                </c:pt>
                <c:pt idx="4416">
                  <c:v>211.44921875</c:v>
                </c:pt>
                <c:pt idx="4417">
                  <c:v>211.515625</c:v>
                </c:pt>
                <c:pt idx="4418">
                  <c:v>211.546875</c:v>
                </c:pt>
                <c:pt idx="4419">
                  <c:v>211.48046875</c:v>
                </c:pt>
                <c:pt idx="4420">
                  <c:v>211.48046875</c:v>
                </c:pt>
                <c:pt idx="4421">
                  <c:v>211.48046875</c:v>
                </c:pt>
                <c:pt idx="4422">
                  <c:v>211.44921875</c:v>
                </c:pt>
                <c:pt idx="4423">
                  <c:v>211.4765625</c:v>
                </c:pt>
                <c:pt idx="4424">
                  <c:v>211.51953125</c:v>
                </c:pt>
                <c:pt idx="4425">
                  <c:v>211.5234375</c:v>
                </c:pt>
                <c:pt idx="4426">
                  <c:v>211.5234375</c:v>
                </c:pt>
                <c:pt idx="4427">
                  <c:v>211.5234375</c:v>
                </c:pt>
                <c:pt idx="4428">
                  <c:v>211.484375</c:v>
                </c:pt>
                <c:pt idx="4429">
                  <c:v>211.5234375</c:v>
                </c:pt>
                <c:pt idx="4430">
                  <c:v>211.51953125</c:v>
                </c:pt>
                <c:pt idx="4431">
                  <c:v>211.5234375</c:v>
                </c:pt>
                <c:pt idx="4432">
                  <c:v>211.515625</c:v>
                </c:pt>
                <c:pt idx="4433">
                  <c:v>211.5078125</c:v>
                </c:pt>
                <c:pt idx="4434">
                  <c:v>211.5234375</c:v>
                </c:pt>
                <c:pt idx="4435">
                  <c:v>211.453125</c:v>
                </c:pt>
                <c:pt idx="4436">
                  <c:v>211.4765625</c:v>
                </c:pt>
                <c:pt idx="4437">
                  <c:v>211.4765625</c:v>
                </c:pt>
                <c:pt idx="4438">
                  <c:v>211.4765625</c:v>
                </c:pt>
                <c:pt idx="4439">
                  <c:v>211.4765625</c:v>
                </c:pt>
                <c:pt idx="4440">
                  <c:v>211.453125</c:v>
                </c:pt>
                <c:pt idx="4441">
                  <c:v>211.484375</c:v>
                </c:pt>
                <c:pt idx="4442">
                  <c:v>211.484375</c:v>
                </c:pt>
                <c:pt idx="4443">
                  <c:v>211.453125</c:v>
                </c:pt>
                <c:pt idx="4444">
                  <c:v>211.48046875</c:v>
                </c:pt>
                <c:pt idx="4445">
                  <c:v>211.48046875</c:v>
                </c:pt>
                <c:pt idx="4446">
                  <c:v>211.44921875</c:v>
                </c:pt>
                <c:pt idx="4447">
                  <c:v>211.4765625</c:v>
                </c:pt>
                <c:pt idx="4448">
                  <c:v>211.4765625</c:v>
                </c:pt>
                <c:pt idx="4449">
                  <c:v>211.51171875</c:v>
                </c:pt>
                <c:pt idx="4450">
                  <c:v>211.4765625</c:v>
                </c:pt>
                <c:pt idx="4451">
                  <c:v>211.484375</c:v>
                </c:pt>
                <c:pt idx="4452">
                  <c:v>211.48046875</c:v>
                </c:pt>
                <c:pt idx="4453">
                  <c:v>211.5234375</c:v>
                </c:pt>
                <c:pt idx="4454">
                  <c:v>211.51953125</c:v>
                </c:pt>
                <c:pt idx="4455">
                  <c:v>211.48046875</c:v>
                </c:pt>
                <c:pt idx="4456">
                  <c:v>211.48046875</c:v>
                </c:pt>
                <c:pt idx="4457">
                  <c:v>211.5234375</c:v>
                </c:pt>
                <c:pt idx="4458">
                  <c:v>211.48046875</c:v>
                </c:pt>
                <c:pt idx="4459">
                  <c:v>211.51953125</c:v>
                </c:pt>
                <c:pt idx="4460">
                  <c:v>211.48046875</c:v>
                </c:pt>
                <c:pt idx="4461">
                  <c:v>211.48046875</c:v>
                </c:pt>
                <c:pt idx="4462">
                  <c:v>211.48046875</c:v>
                </c:pt>
                <c:pt idx="4463">
                  <c:v>211.4765625</c:v>
                </c:pt>
                <c:pt idx="4464">
                  <c:v>211.515625</c:v>
                </c:pt>
                <c:pt idx="4465">
                  <c:v>211.4765625</c:v>
                </c:pt>
                <c:pt idx="4466">
                  <c:v>211.4765625</c:v>
                </c:pt>
                <c:pt idx="4467">
                  <c:v>211.4765625</c:v>
                </c:pt>
                <c:pt idx="4468">
                  <c:v>211.4765625</c:v>
                </c:pt>
                <c:pt idx="4469">
                  <c:v>211.4765625</c:v>
                </c:pt>
                <c:pt idx="4470">
                  <c:v>211.55078125</c:v>
                </c:pt>
                <c:pt idx="4471">
                  <c:v>211.546875</c:v>
                </c:pt>
                <c:pt idx="4472">
                  <c:v>211.4765625</c:v>
                </c:pt>
                <c:pt idx="4473">
                  <c:v>211.48046875</c:v>
                </c:pt>
                <c:pt idx="4474">
                  <c:v>211.5078125</c:v>
                </c:pt>
                <c:pt idx="4475">
                  <c:v>211.4765625</c:v>
                </c:pt>
                <c:pt idx="4476">
                  <c:v>211.5078125</c:v>
                </c:pt>
                <c:pt idx="4477">
                  <c:v>211.54296875</c:v>
                </c:pt>
                <c:pt idx="4478">
                  <c:v>211.51953125</c:v>
                </c:pt>
                <c:pt idx="4479">
                  <c:v>211.48046875</c:v>
                </c:pt>
                <c:pt idx="4480">
                  <c:v>211.51953125</c:v>
                </c:pt>
                <c:pt idx="4481">
                  <c:v>211.4765625</c:v>
                </c:pt>
                <c:pt idx="4482">
                  <c:v>211.515625</c:v>
                </c:pt>
                <c:pt idx="4483">
                  <c:v>211.51171875</c:v>
                </c:pt>
                <c:pt idx="4484">
                  <c:v>211.47265625</c:v>
                </c:pt>
                <c:pt idx="4485">
                  <c:v>211.47265625</c:v>
                </c:pt>
                <c:pt idx="4486">
                  <c:v>211.5078125</c:v>
                </c:pt>
                <c:pt idx="4487">
                  <c:v>211.5078125</c:v>
                </c:pt>
                <c:pt idx="4488">
                  <c:v>211.51953125</c:v>
                </c:pt>
                <c:pt idx="4489">
                  <c:v>211.51953125</c:v>
                </c:pt>
                <c:pt idx="4490">
                  <c:v>211.5078125</c:v>
                </c:pt>
                <c:pt idx="4491">
                  <c:v>211.51171875</c:v>
                </c:pt>
                <c:pt idx="4492">
                  <c:v>211.48046875</c:v>
                </c:pt>
                <c:pt idx="4493">
                  <c:v>211.51953125</c:v>
                </c:pt>
                <c:pt idx="4494">
                  <c:v>211.6015625</c:v>
                </c:pt>
                <c:pt idx="4495">
                  <c:v>211.47265625</c:v>
                </c:pt>
                <c:pt idx="4496">
                  <c:v>211.47265625</c:v>
                </c:pt>
                <c:pt idx="4497">
                  <c:v>211.49609375</c:v>
                </c:pt>
                <c:pt idx="4498">
                  <c:v>211.46875</c:v>
                </c:pt>
                <c:pt idx="4499">
                  <c:v>211.51953125</c:v>
                </c:pt>
                <c:pt idx="4500">
                  <c:v>211.61328125</c:v>
                </c:pt>
                <c:pt idx="4501">
                  <c:v>211.453125</c:v>
                </c:pt>
                <c:pt idx="4502">
                  <c:v>211.55859375</c:v>
                </c:pt>
                <c:pt idx="4503">
                  <c:v>211.48046875</c:v>
                </c:pt>
                <c:pt idx="4504">
                  <c:v>211.4765625</c:v>
                </c:pt>
                <c:pt idx="4505">
                  <c:v>211.4765625</c:v>
                </c:pt>
                <c:pt idx="4506">
                  <c:v>211.515625</c:v>
                </c:pt>
                <c:pt idx="4507">
                  <c:v>211.51171875</c:v>
                </c:pt>
                <c:pt idx="4508">
                  <c:v>211.51953125</c:v>
                </c:pt>
                <c:pt idx="4509">
                  <c:v>211.453125</c:v>
                </c:pt>
                <c:pt idx="4510">
                  <c:v>211.484375</c:v>
                </c:pt>
                <c:pt idx="4511">
                  <c:v>211.484375</c:v>
                </c:pt>
                <c:pt idx="4512">
                  <c:v>211.4765625</c:v>
                </c:pt>
                <c:pt idx="4513">
                  <c:v>211.4765625</c:v>
                </c:pt>
                <c:pt idx="4514">
                  <c:v>211.4453125</c:v>
                </c:pt>
                <c:pt idx="4515">
                  <c:v>211.47265625</c:v>
                </c:pt>
                <c:pt idx="4516">
                  <c:v>211.5</c:v>
                </c:pt>
                <c:pt idx="4517">
                  <c:v>211.4765625</c:v>
                </c:pt>
                <c:pt idx="4518">
                  <c:v>211.4765625</c:v>
                </c:pt>
                <c:pt idx="4519">
                  <c:v>211.4765625</c:v>
                </c:pt>
                <c:pt idx="4520">
                  <c:v>211.484375</c:v>
                </c:pt>
                <c:pt idx="4521">
                  <c:v>211.484375</c:v>
                </c:pt>
                <c:pt idx="4522">
                  <c:v>211.51953125</c:v>
                </c:pt>
                <c:pt idx="4523">
                  <c:v>211.48046875</c:v>
                </c:pt>
                <c:pt idx="4524">
                  <c:v>211.50390625</c:v>
                </c:pt>
                <c:pt idx="4525">
                  <c:v>211.50390625</c:v>
                </c:pt>
                <c:pt idx="4526">
                  <c:v>211.50390625</c:v>
                </c:pt>
                <c:pt idx="4527">
                  <c:v>211.55078125</c:v>
                </c:pt>
                <c:pt idx="4528">
                  <c:v>211.5390625</c:v>
                </c:pt>
                <c:pt idx="4529">
                  <c:v>211.58203125</c:v>
                </c:pt>
                <c:pt idx="4530">
                  <c:v>211.48828125</c:v>
                </c:pt>
                <c:pt idx="4531">
                  <c:v>211.52734375</c:v>
                </c:pt>
                <c:pt idx="4532">
                  <c:v>211.484375</c:v>
                </c:pt>
                <c:pt idx="4533">
                  <c:v>211.484375</c:v>
                </c:pt>
                <c:pt idx="4534">
                  <c:v>211.49609375</c:v>
                </c:pt>
                <c:pt idx="4535">
                  <c:v>211.484375</c:v>
                </c:pt>
                <c:pt idx="4536">
                  <c:v>211.51953125</c:v>
                </c:pt>
                <c:pt idx="4537">
                  <c:v>211.51953125</c:v>
                </c:pt>
                <c:pt idx="4538">
                  <c:v>211.484375</c:v>
                </c:pt>
                <c:pt idx="4539">
                  <c:v>211.484375</c:v>
                </c:pt>
                <c:pt idx="4540">
                  <c:v>211.48046875</c:v>
                </c:pt>
                <c:pt idx="4541">
                  <c:v>211.51953125</c:v>
                </c:pt>
                <c:pt idx="4542">
                  <c:v>211.453125</c:v>
                </c:pt>
                <c:pt idx="4543">
                  <c:v>211.484375</c:v>
                </c:pt>
                <c:pt idx="4544">
                  <c:v>211.515625</c:v>
                </c:pt>
                <c:pt idx="4545">
                  <c:v>211.51953125</c:v>
                </c:pt>
                <c:pt idx="4546">
                  <c:v>211.52734375</c:v>
                </c:pt>
                <c:pt idx="4547">
                  <c:v>211.45703125</c:v>
                </c:pt>
                <c:pt idx="4548">
                  <c:v>211.48828125</c:v>
                </c:pt>
                <c:pt idx="4549">
                  <c:v>211.48828125</c:v>
                </c:pt>
                <c:pt idx="4550">
                  <c:v>211.48828125</c:v>
                </c:pt>
                <c:pt idx="4551">
                  <c:v>211.48828125</c:v>
                </c:pt>
                <c:pt idx="4552">
                  <c:v>211.48828125</c:v>
                </c:pt>
                <c:pt idx="4553">
                  <c:v>211.48828125</c:v>
                </c:pt>
                <c:pt idx="4554">
                  <c:v>211.48828125</c:v>
                </c:pt>
                <c:pt idx="4555">
                  <c:v>211.45703125</c:v>
                </c:pt>
                <c:pt idx="4556">
                  <c:v>211.484375</c:v>
                </c:pt>
                <c:pt idx="4557">
                  <c:v>211.484375</c:v>
                </c:pt>
                <c:pt idx="4558">
                  <c:v>211.52734375</c:v>
                </c:pt>
                <c:pt idx="4559">
                  <c:v>211.484375</c:v>
                </c:pt>
                <c:pt idx="4560">
                  <c:v>211.49609375</c:v>
                </c:pt>
                <c:pt idx="4561">
                  <c:v>211.5234375</c:v>
                </c:pt>
                <c:pt idx="4562">
                  <c:v>211.51953125</c:v>
                </c:pt>
                <c:pt idx="4563">
                  <c:v>211.453125</c:v>
                </c:pt>
                <c:pt idx="4564">
                  <c:v>211.48046875</c:v>
                </c:pt>
                <c:pt idx="4565">
                  <c:v>211.48046875</c:v>
                </c:pt>
                <c:pt idx="4566">
                  <c:v>211.48046875</c:v>
                </c:pt>
                <c:pt idx="4567">
                  <c:v>211.546875</c:v>
                </c:pt>
                <c:pt idx="4568">
                  <c:v>211.48046875</c:v>
                </c:pt>
                <c:pt idx="4569">
                  <c:v>211.48046875</c:v>
                </c:pt>
                <c:pt idx="4570">
                  <c:v>211.48046875</c:v>
                </c:pt>
                <c:pt idx="4571">
                  <c:v>211.48046875</c:v>
                </c:pt>
                <c:pt idx="4572">
                  <c:v>211.48046875</c:v>
                </c:pt>
                <c:pt idx="4573">
                  <c:v>211.48046875</c:v>
                </c:pt>
                <c:pt idx="4574">
                  <c:v>211.453125</c:v>
                </c:pt>
                <c:pt idx="4575">
                  <c:v>211.48046875</c:v>
                </c:pt>
                <c:pt idx="4576">
                  <c:v>211.51953125</c:v>
                </c:pt>
                <c:pt idx="4577">
                  <c:v>211.51953125</c:v>
                </c:pt>
                <c:pt idx="4578">
                  <c:v>211.5234375</c:v>
                </c:pt>
                <c:pt idx="4579">
                  <c:v>211.48046875</c:v>
                </c:pt>
                <c:pt idx="4580">
                  <c:v>211.51171875</c:v>
                </c:pt>
                <c:pt idx="4581">
                  <c:v>211.51171875</c:v>
                </c:pt>
                <c:pt idx="4582">
                  <c:v>211.5078125</c:v>
                </c:pt>
                <c:pt idx="4583">
                  <c:v>211.5078125</c:v>
                </c:pt>
                <c:pt idx="4584">
                  <c:v>211.53515625</c:v>
                </c:pt>
                <c:pt idx="4585">
                  <c:v>211.5390625</c:v>
                </c:pt>
                <c:pt idx="4586">
                  <c:v>211.484375</c:v>
                </c:pt>
                <c:pt idx="4587">
                  <c:v>211.453125</c:v>
                </c:pt>
                <c:pt idx="4588">
                  <c:v>211.5546875</c:v>
                </c:pt>
                <c:pt idx="4589">
                  <c:v>211.51171875</c:v>
                </c:pt>
                <c:pt idx="4590">
                  <c:v>211.44921875</c:v>
                </c:pt>
                <c:pt idx="4591">
                  <c:v>211.4765625</c:v>
                </c:pt>
                <c:pt idx="4592">
                  <c:v>211.5234375</c:v>
                </c:pt>
                <c:pt idx="4593">
                  <c:v>211.51953125</c:v>
                </c:pt>
                <c:pt idx="4594">
                  <c:v>211.48046875</c:v>
                </c:pt>
                <c:pt idx="4595">
                  <c:v>211.48046875</c:v>
                </c:pt>
                <c:pt idx="4596">
                  <c:v>211.48046875</c:v>
                </c:pt>
                <c:pt idx="4597">
                  <c:v>211.48046875</c:v>
                </c:pt>
                <c:pt idx="4598">
                  <c:v>211.44921875</c:v>
                </c:pt>
                <c:pt idx="4599">
                  <c:v>211.48046875</c:v>
                </c:pt>
                <c:pt idx="4600">
                  <c:v>211.48046875</c:v>
                </c:pt>
                <c:pt idx="4601">
                  <c:v>211.5234375</c:v>
                </c:pt>
                <c:pt idx="4602">
                  <c:v>211.484375</c:v>
                </c:pt>
                <c:pt idx="4603">
                  <c:v>211.60546875</c:v>
                </c:pt>
                <c:pt idx="4604">
                  <c:v>211.51171875</c:v>
                </c:pt>
                <c:pt idx="4605">
                  <c:v>211.51171875</c:v>
                </c:pt>
                <c:pt idx="4606">
                  <c:v>211.48046875</c:v>
                </c:pt>
                <c:pt idx="4607">
                  <c:v>211.51171875</c:v>
                </c:pt>
                <c:pt idx="4608">
                  <c:v>211.5390625</c:v>
                </c:pt>
                <c:pt idx="4609">
                  <c:v>211.53515625</c:v>
                </c:pt>
                <c:pt idx="4610">
                  <c:v>211.4765625</c:v>
                </c:pt>
                <c:pt idx="4611">
                  <c:v>211.4765625</c:v>
                </c:pt>
                <c:pt idx="4612">
                  <c:v>211.4765625</c:v>
                </c:pt>
                <c:pt idx="4613">
                  <c:v>211.4765625</c:v>
                </c:pt>
                <c:pt idx="4614">
                  <c:v>211.48046875</c:v>
                </c:pt>
                <c:pt idx="4615">
                  <c:v>211.48046875</c:v>
                </c:pt>
                <c:pt idx="4616">
                  <c:v>211.44921875</c:v>
                </c:pt>
                <c:pt idx="4617">
                  <c:v>211.47265625</c:v>
                </c:pt>
                <c:pt idx="4618">
                  <c:v>211.50390625</c:v>
                </c:pt>
                <c:pt idx="4619">
                  <c:v>211.54296875</c:v>
                </c:pt>
                <c:pt idx="4620">
                  <c:v>211.4765625</c:v>
                </c:pt>
                <c:pt idx="4621">
                  <c:v>211.4765625</c:v>
                </c:pt>
                <c:pt idx="4622">
                  <c:v>211.453125</c:v>
                </c:pt>
                <c:pt idx="4623">
                  <c:v>211.48046875</c:v>
                </c:pt>
                <c:pt idx="4624">
                  <c:v>211.51953125</c:v>
                </c:pt>
                <c:pt idx="4625">
                  <c:v>211.48046875</c:v>
                </c:pt>
                <c:pt idx="4626">
                  <c:v>211.48046875</c:v>
                </c:pt>
                <c:pt idx="4627">
                  <c:v>211.453125</c:v>
                </c:pt>
                <c:pt idx="4628">
                  <c:v>211.515625</c:v>
                </c:pt>
                <c:pt idx="4629">
                  <c:v>211.515625</c:v>
                </c:pt>
                <c:pt idx="4630">
                  <c:v>211.51171875</c:v>
                </c:pt>
                <c:pt idx="4631">
                  <c:v>211.51171875</c:v>
                </c:pt>
                <c:pt idx="4632">
                  <c:v>211.4921875</c:v>
                </c:pt>
                <c:pt idx="4633">
                  <c:v>211.515625</c:v>
                </c:pt>
                <c:pt idx="4634">
                  <c:v>211.4765625</c:v>
                </c:pt>
                <c:pt idx="4635">
                  <c:v>211.51953125</c:v>
                </c:pt>
                <c:pt idx="4636">
                  <c:v>211.48046875</c:v>
                </c:pt>
                <c:pt idx="4637">
                  <c:v>211.52734375</c:v>
                </c:pt>
                <c:pt idx="4638">
                  <c:v>211.484375</c:v>
                </c:pt>
                <c:pt idx="4639">
                  <c:v>211.484375</c:v>
                </c:pt>
                <c:pt idx="4640">
                  <c:v>211.48046875</c:v>
                </c:pt>
                <c:pt idx="4641">
                  <c:v>211.48046875</c:v>
                </c:pt>
                <c:pt idx="4642">
                  <c:v>211.546875</c:v>
                </c:pt>
                <c:pt idx="4643">
                  <c:v>211.55078125</c:v>
                </c:pt>
                <c:pt idx="4644">
                  <c:v>211.5078125</c:v>
                </c:pt>
                <c:pt idx="4645">
                  <c:v>211.515625</c:v>
                </c:pt>
                <c:pt idx="4646">
                  <c:v>211.48828125</c:v>
                </c:pt>
                <c:pt idx="4647">
                  <c:v>211.45703125</c:v>
                </c:pt>
                <c:pt idx="4648">
                  <c:v>211.51171875</c:v>
                </c:pt>
                <c:pt idx="4649">
                  <c:v>211.51171875</c:v>
                </c:pt>
                <c:pt idx="4650">
                  <c:v>211.47265625</c:v>
                </c:pt>
                <c:pt idx="4651">
                  <c:v>211.47265625</c:v>
                </c:pt>
                <c:pt idx="4652">
                  <c:v>211.4453125</c:v>
                </c:pt>
                <c:pt idx="4653">
                  <c:v>211.4765625</c:v>
                </c:pt>
                <c:pt idx="4654">
                  <c:v>211.4765625</c:v>
                </c:pt>
                <c:pt idx="4655">
                  <c:v>211.44921875</c:v>
                </c:pt>
                <c:pt idx="4656">
                  <c:v>211.5234375</c:v>
                </c:pt>
                <c:pt idx="4657">
                  <c:v>211.48046875</c:v>
                </c:pt>
                <c:pt idx="4658">
                  <c:v>211.4765625</c:v>
                </c:pt>
                <c:pt idx="4659">
                  <c:v>211.5078125</c:v>
                </c:pt>
                <c:pt idx="4660">
                  <c:v>211.52734375</c:v>
                </c:pt>
                <c:pt idx="4661">
                  <c:v>211.5234375</c:v>
                </c:pt>
                <c:pt idx="4662">
                  <c:v>211.51953125</c:v>
                </c:pt>
                <c:pt idx="4663">
                  <c:v>211.49609375</c:v>
                </c:pt>
                <c:pt idx="4664">
                  <c:v>211.5234375</c:v>
                </c:pt>
                <c:pt idx="4665">
                  <c:v>211.48046875</c:v>
                </c:pt>
                <c:pt idx="4666">
                  <c:v>211.51171875</c:v>
                </c:pt>
                <c:pt idx="4667">
                  <c:v>211.51171875</c:v>
                </c:pt>
                <c:pt idx="4668">
                  <c:v>211.453125</c:v>
                </c:pt>
                <c:pt idx="4669">
                  <c:v>211.5234375</c:v>
                </c:pt>
                <c:pt idx="4670">
                  <c:v>211.484375</c:v>
                </c:pt>
                <c:pt idx="4671">
                  <c:v>211.48046875</c:v>
                </c:pt>
                <c:pt idx="4672">
                  <c:v>211.546875</c:v>
                </c:pt>
                <c:pt idx="4673">
                  <c:v>211.51953125</c:v>
                </c:pt>
                <c:pt idx="4674">
                  <c:v>211.47265625</c:v>
                </c:pt>
                <c:pt idx="4675">
                  <c:v>211.47265625</c:v>
                </c:pt>
                <c:pt idx="4676">
                  <c:v>211.546875</c:v>
                </c:pt>
                <c:pt idx="4677">
                  <c:v>211.50390625</c:v>
                </c:pt>
                <c:pt idx="4678">
                  <c:v>211.4921875</c:v>
                </c:pt>
                <c:pt idx="4679">
                  <c:v>211.4765625</c:v>
                </c:pt>
                <c:pt idx="4680">
                  <c:v>211.4765625</c:v>
                </c:pt>
                <c:pt idx="4681">
                  <c:v>211.48046875</c:v>
                </c:pt>
                <c:pt idx="4682">
                  <c:v>211.48046875</c:v>
                </c:pt>
                <c:pt idx="4683">
                  <c:v>211.484375</c:v>
                </c:pt>
                <c:pt idx="4684">
                  <c:v>211.51171875</c:v>
                </c:pt>
                <c:pt idx="4685">
                  <c:v>211.51171875</c:v>
                </c:pt>
                <c:pt idx="4686">
                  <c:v>211.484375</c:v>
                </c:pt>
                <c:pt idx="4687">
                  <c:v>211.484375</c:v>
                </c:pt>
                <c:pt idx="4688">
                  <c:v>211.5546875</c:v>
                </c:pt>
                <c:pt idx="4689">
                  <c:v>211.484375</c:v>
                </c:pt>
                <c:pt idx="4690">
                  <c:v>211.484375</c:v>
                </c:pt>
                <c:pt idx="4691">
                  <c:v>211.484375</c:v>
                </c:pt>
                <c:pt idx="4692">
                  <c:v>211.51171875</c:v>
                </c:pt>
                <c:pt idx="4693">
                  <c:v>211.51171875</c:v>
                </c:pt>
                <c:pt idx="4694">
                  <c:v>211.5546875</c:v>
                </c:pt>
                <c:pt idx="4695">
                  <c:v>211.5546875</c:v>
                </c:pt>
                <c:pt idx="4696">
                  <c:v>211.52734375</c:v>
                </c:pt>
                <c:pt idx="4697">
                  <c:v>211.484375</c:v>
                </c:pt>
                <c:pt idx="4698">
                  <c:v>211.484375</c:v>
                </c:pt>
                <c:pt idx="4699">
                  <c:v>211.5234375</c:v>
                </c:pt>
                <c:pt idx="4700">
                  <c:v>211.484375</c:v>
                </c:pt>
                <c:pt idx="4701">
                  <c:v>211.484375</c:v>
                </c:pt>
                <c:pt idx="4702">
                  <c:v>211.484375</c:v>
                </c:pt>
                <c:pt idx="4703">
                  <c:v>211.45703125</c:v>
                </c:pt>
                <c:pt idx="4704">
                  <c:v>211.48828125</c:v>
                </c:pt>
                <c:pt idx="4705">
                  <c:v>211.48828125</c:v>
                </c:pt>
                <c:pt idx="4706">
                  <c:v>211.45703125</c:v>
                </c:pt>
                <c:pt idx="4707">
                  <c:v>211.48828125</c:v>
                </c:pt>
                <c:pt idx="4708">
                  <c:v>211.52734375</c:v>
                </c:pt>
                <c:pt idx="4709">
                  <c:v>211.45703125</c:v>
                </c:pt>
                <c:pt idx="4710">
                  <c:v>211.484375</c:v>
                </c:pt>
                <c:pt idx="4711">
                  <c:v>211.484375</c:v>
                </c:pt>
                <c:pt idx="4712">
                  <c:v>211.51171875</c:v>
                </c:pt>
                <c:pt idx="4713">
                  <c:v>211.51171875</c:v>
                </c:pt>
                <c:pt idx="4714">
                  <c:v>211.61328125</c:v>
                </c:pt>
                <c:pt idx="4715">
                  <c:v>211.62109375</c:v>
                </c:pt>
                <c:pt idx="4716">
                  <c:v>211.515625</c:v>
                </c:pt>
                <c:pt idx="4717">
                  <c:v>211.51171875</c:v>
                </c:pt>
                <c:pt idx="4718">
                  <c:v>211.48046875</c:v>
                </c:pt>
                <c:pt idx="4719">
                  <c:v>211.484375</c:v>
                </c:pt>
                <c:pt idx="4720">
                  <c:v>211.484375</c:v>
                </c:pt>
                <c:pt idx="4721">
                  <c:v>211.45703125</c:v>
                </c:pt>
                <c:pt idx="4722">
                  <c:v>211.53125</c:v>
                </c:pt>
                <c:pt idx="4723">
                  <c:v>211.48828125</c:v>
                </c:pt>
                <c:pt idx="4724">
                  <c:v>211.45703125</c:v>
                </c:pt>
                <c:pt idx="4725">
                  <c:v>211.484375</c:v>
                </c:pt>
                <c:pt idx="4726">
                  <c:v>211.484375</c:v>
                </c:pt>
                <c:pt idx="4727">
                  <c:v>211.484375</c:v>
                </c:pt>
                <c:pt idx="4728">
                  <c:v>211.484375</c:v>
                </c:pt>
                <c:pt idx="4729">
                  <c:v>211.48046875</c:v>
                </c:pt>
                <c:pt idx="4730">
                  <c:v>211.48046875</c:v>
                </c:pt>
                <c:pt idx="4731">
                  <c:v>211.49609375</c:v>
                </c:pt>
                <c:pt idx="4732">
                  <c:v>211.484375</c:v>
                </c:pt>
                <c:pt idx="4733">
                  <c:v>211.484375</c:v>
                </c:pt>
                <c:pt idx="4734">
                  <c:v>211.48828125</c:v>
                </c:pt>
                <c:pt idx="4735">
                  <c:v>211.53125</c:v>
                </c:pt>
                <c:pt idx="4736">
                  <c:v>211.45703125</c:v>
                </c:pt>
                <c:pt idx="4737">
                  <c:v>211.48828125</c:v>
                </c:pt>
                <c:pt idx="4738">
                  <c:v>211.48828125</c:v>
                </c:pt>
                <c:pt idx="4739">
                  <c:v>211.45703125</c:v>
                </c:pt>
                <c:pt idx="4740">
                  <c:v>211.515625</c:v>
                </c:pt>
                <c:pt idx="4741">
                  <c:v>211.515625</c:v>
                </c:pt>
                <c:pt idx="4742">
                  <c:v>211.48046875</c:v>
                </c:pt>
                <c:pt idx="4743">
                  <c:v>211.515625</c:v>
                </c:pt>
                <c:pt idx="4744">
                  <c:v>211.484375</c:v>
                </c:pt>
                <c:pt idx="4745">
                  <c:v>211.484375</c:v>
                </c:pt>
                <c:pt idx="4746">
                  <c:v>211.484375</c:v>
                </c:pt>
                <c:pt idx="4747">
                  <c:v>211.45703125</c:v>
                </c:pt>
                <c:pt idx="4748">
                  <c:v>211.484375</c:v>
                </c:pt>
                <c:pt idx="4749">
                  <c:v>211.51953125</c:v>
                </c:pt>
                <c:pt idx="4750">
                  <c:v>211.51953125</c:v>
                </c:pt>
                <c:pt idx="4751">
                  <c:v>211.48046875</c:v>
                </c:pt>
                <c:pt idx="4752">
                  <c:v>211.48046875</c:v>
                </c:pt>
                <c:pt idx="4753">
                  <c:v>211.52734375</c:v>
                </c:pt>
                <c:pt idx="4754">
                  <c:v>211.484375</c:v>
                </c:pt>
                <c:pt idx="4755">
                  <c:v>211.484375</c:v>
                </c:pt>
                <c:pt idx="4756">
                  <c:v>211.5234375</c:v>
                </c:pt>
                <c:pt idx="4757">
                  <c:v>211.4765625</c:v>
                </c:pt>
                <c:pt idx="4758">
                  <c:v>211.4453125</c:v>
                </c:pt>
                <c:pt idx="4759">
                  <c:v>211.5</c:v>
                </c:pt>
                <c:pt idx="4760">
                  <c:v>211.5</c:v>
                </c:pt>
                <c:pt idx="4761">
                  <c:v>211.50390625</c:v>
                </c:pt>
                <c:pt idx="4762">
                  <c:v>211.50390625</c:v>
                </c:pt>
                <c:pt idx="4763">
                  <c:v>211.4921875</c:v>
                </c:pt>
                <c:pt idx="4764">
                  <c:v>211.51953125</c:v>
                </c:pt>
                <c:pt idx="4765">
                  <c:v>211.51953125</c:v>
                </c:pt>
                <c:pt idx="4766">
                  <c:v>211.51953125</c:v>
                </c:pt>
                <c:pt idx="4767">
                  <c:v>211.55859375</c:v>
                </c:pt>
                <c:pt idx="4768">
                  <c:v>211.51953125</c:v>
                </c:pt>
                <c:pt idx="4769">
                  <c:v>211.5625</c:v>
                </c:pt>
                <c:pt idx="4770">
                  <c:v>211.53515625</c:v>
                </c:pt>
                <c:pt idx="4771">
                  <c:v>211.4921875</c:v>
                </c:pt>
                <c:pt idx="4772">
                  <c:v>211.4921875</c:v>
                </c:pt>
                <c:pt idx="4773">
                  <c:v>211.4921875</c:v>
                </c:pt>
                <c:pt idx="4774">
                  <c:v>211.6171875</c:v>
                </c:pt>
                <c:pt idx="4775">
                  <c:v>211.53125</c:v>
                </c:pt>
                <c:pt idx="4776">
                  <c:v>211.4921875</c:v>
                </c:pt>
                <c:pt idx="4777">
                  <c:v>211.4609375</c:v>
                </c:pt>
                <c:pt idx="4778">
                  <c:v>213.00390625</c:v>
                </c:pt>
                <c:pt idx="4779">
                  <c:v>211.5390625</c:v>
                </c:pt>
                <c:pt idx="4780">
                  <c:v>211.546875</c:v>
                </c:pt>
                <c:pt idx="4781">
                  <c:v>211.5078125</c:v>
                </c:pt>
                <c:pt idx="4782">
                  <c:v>211.4765625</c:v>
                </c:pt>
                <c:pt idx="4783">
                  <c:v>211.4921875</c:v>
                </c:pt>
                <c:pt idx="4784">
                  <c:v>211.4921875</c:v>
                </c:pt>
                <c:pt idx="4785">
                  <c:v>211.4921875</c:v>
                </c:pt>
                <c:pt idx="4786">
                  <c:v>211.4921875</c:v>
                </c:pt>
                <c:pt idx="4787">
                  <c:v>211.53125</c:v>
                </c:pt>
                <c:pt idx="4788">
                  <c:v>211.48828125</c:v>
                </c:pt>
                <c:pt idx="4789">
                  <c:v>211.48828125</c:v>
                </c:pt>
                <c:pt idx="4790">
                  <c:v>211.515625</c:v>
                </c:pt>
                <c:pt idx="4791">
                  <c:v>211.47265625</c:v>
                </c:pt>
                <c:pt idx="4792">
                  <c:v>211.54296875</c:v>
                </c:pt>
                <c:pt idx="4793">
                  <c:v>211.5</c:v>
                </c:pt>
                <c:pt idx="4794">
                  <c:v>211.46875</c:v>
                </c:pt>
                <c:pt idx="4795">
                  <c:v>211.46875</c:v>
                </c:pt>
                <c:pt idx="4796">
                  <c:v>211.51171875</c:v>
                </c:pt>
                <c:pt idx="4797">
                  <c:v>211.5078125</c:v>
                </c:pt>
                <c:pt idx="4798">
                  <c:v>211.47265625</c:v>
                </c:pt>
                <c:pt idx="4799">
                  <c:v>211.47265625</c:v>
                </c:pt>
                <c:pt idx="4800">
                  <c:v>211.47265625</c:v>
                </c:pt>
                <c:pt idx="4801">
                  <c:v>211.515625</c:v>
                </c:pt>
                <c:pt idx="4802">
                  <c:v>211.47265625</c:v>
                </c:pt>
                <c:pt idx="4803">
                  <c:v>211.47265625</c:v>
                </c:pt>
                <c:pt idx="4804">
                  <c:v>211.47265625</c:v>
                </c:pt>
                <c:pt idx="4805">
                  <c:v>211.515625</c:v>
                </c:pt>
                <c:pt idx="4806">
                  <c:v>211.50390625</c:v>
                </c:pt>
                <c:pt idx="4807">
                  <c:v>211.546875</c:v>
                </c:pt>
                <c:pt idx="4808">
                  <c:v>211.51171875</c:v>
                </c:pt>
                <c:pt idx="4809">
                  <c:v>211.51171875</c:v>
                </c:pt>
                <c:pt idx="4810">
                  <c:v>211.44140625</c:v>
                </c:pt>
                <c:pt idx="4811">
                  <c:v>211.515625</c:v>
                </c:pt>
                <c:pt idx="4812">
                  <c:v>211.47265625</c:v>
                </c:pt>
                <c:pt idx="4813">
                  <c:v>211.46484375</c:v>
                </c:pt>
                <c:pt idx="4814">
                  <c:v>211.46484375</c:v>
                </c:pt>
                <c:pt idx="4815">
                  <c:v>211.4609375</c:v>
                </c:pt>
                <c:pt idx="4816">
                  <c:v>211.50390625</c:v>
                </c:pt>
                <c:pt idx="4817">
                  <c:v>211.4609375</c:v>
                </c:pt>
                <c:pt idx="4818">
                  <c:v>211.46875</c:v>
                </c:pt>
                <c:pt idx="4819">
                  <c:v>211.46875</c:v>
                </c:pt>
                <c:pt idx="4820">
                  <c:v>211.5</c:v>
                </c:pt>
                <c:pt idx="4821">
                  <c:v>211.5</c:v>
                </c:pt>
                <c:pt idx="4822">
                  <c:v>211.5390625</c:v>
                </c:pt>
                <c:pt idx="4823">
                  <c:v>211.49609375</c:v>
                </c:pt>
                <c:pt idx="4824">
                  <c:v>211.46875</c:v>
                </c:pt>
                <c:pt idx="4825">
                  <c:v>211.46875</c:v>
                </c:pt>
                <c:pt idx="4826">
                  <c:v>211.46875</c:v>
                </c:pt>
                <c:pt idx="4827">
                  <c:v>211.4375</c:v>
                </c:pt>
                <c:pt idx="4828">
                  <c:v>211.46875</c:v>
                </c:pt>
                <c:pt idx="4829">
                  <c:v>211.46875</c:v>
                </c:pt>
                <c:pt idx="4830">
                  <c:v>211.60546875</c:v>
                </c:pt>
                <c:pt idx="4831">
                  <c:v>211.47265625</c:v>
                </c:pt>
                <c:pt idx="4832">
                  <c:v>211.47265625</c:v>
                </c:pt>
                <c:pt idx="4833">
                  <c:v>211.47265625</c:v>
                </c:pt>
                <c:pt idx="4834">
                  <c:v>211.51171875</c:v>
                </c:pt>
                <c:pt idx="4835">
                  <c:v>211.47265625</c:v>
                </c:pt>
                <c:pt idx="4836">
                  <c:v>211.515625</c:v>
                </c:pt>
                <c:pt idx="4837">
                  <c:v>211.47265625</c:v>
                </c:pt>
                <c:pt idx="4838">
                  <c:v>211.515625</c:v>
                </c:pt>
                <c:pt idx="4839">
                  <c:v>211.47265625</c:v>
                </c:pt>
                <c:pt idx="4840">
                  <c:v>211.5390625</c:v>
                </c:pt>
                <c:pt idx="4841">
                  <c:v>211.53515625</c:v>
                </c:pt>
                <c:pt idx="4842">
                  <c:v>211.48828125</c:v>
                </c:pt>
                <c:pt idx="4843">
                  <c:v>211.48828125</c:v>
                </c:pt>
                <c:pt idx="4844">
                  <c:v>211.5234375</c:v>
                </c:pt>
                <c:pt idx="4845">
                  <c:v>211.5625</c:v>
                </c:pt>
                <c:pt idx="4846">
                  <c:v>211.5234375</c:v>
                </c:pt>
                <c:pt idx="4847">
                  <c:v>211.5234375</c:v>
                </c:pt>
                <c:pt idx="4848">
                  <c:v>211.5234375</c:v>
                </c:pt>
                <c:pt idx="4849">
                  <c:v>211.51171875</c:v>
                </c:pt>
                <c:pt idx="4850">
                  <c:v>211.4765625</c:v>
                </c:pt>
                <c:pt idx="4851">
                  <c:v>211.4765625</c:v>
                </c:pt>
                <c:pt idx="4852">
                  <c:v>211.5234375</c:v>
                </c:pt>
                <c:pt idx="4853">
                  <c:v>211.484375</c:v>
                </c:pt>
                <c:pt idx="4854">
                  <c:v>211.52734375</c:v>
                </c:pt>
                <c:pt idx="4855">
                  <c:v>211.48046875</c:v>
                </c:pt>
                <c:pt idx="4856">
                  <c:v>211.4765625</c:v>
                </c:pt>
                <c:pt idx="4857">
                  <c:v>211.51171875</c:v>
                </c:pt>
                <c:pt idx="4858">
                  <c:v>211.4765625</c:v>
                </c:pt>
                <c:pt idx="4859">
                  <c:v>211.51171875</c:v>
                </c:pt>
                <c:pt idx="4860">
                  <c:v>211.4765625</c:v>
                </c:pt>
                <c:pt idx="4861">
                  <c:v>211.515625</c:v>
                </c:pt>
                <c:pt idx="4862">
                  <c:v>211.51953125</c:v>
                </c:pt>
                <c:pt idx="4863">
                  <c:v>211.48046875</c:v>
                </c:pt>
                <c:pt idx="4864">
                  <c:v>211.6171875</c:v>
                </c:pt>
                <c:pt idx="4865">
                  <c:v>211.50390625</c:v>
                </c:pt>
                <c:pt idx="4866">
                  <c:v>211.50390625</c:v>
                </c:pt>
                <c:pt idx="4867">
                  <c:v>211.46875</c:v>
                </c:pt>
                <c:pt idx="4868">
                  <c:v>211.54296875</c:v>
                </c:pt>
                <c:pt idx="4869">
                  <c:v>211.4765625</c:v>
                </c:pt>
                <c:pt idx="4870">
                  <c:v>211.5</c:v>
                </c:pt>
                <c:pt idx="4871">
                  <c:v>211.515625</c:v>
                </c:pt>
                <c:pt idx="4872">
                  <c:v>211.5859375</c:v>
                </c:pt>
                <c:pt idx="4873">
                  <c:v>211.546875</c:v>
                </c:pt>
                <c:pt idx="4874">
                  <c:v>211.484375</c:v>
                </c:pt>
                <c:pt idx="4875">
                  <c:v>211.4921875</c:v>
                </c:pt>
                <c:pt idx="4876">
                  <c:v>211.4765625</c:v>
                </c:pt>
                <c:pt idx="4877">
                  <c:v>211.4765625</c:v>
                </c:pt>
                <c:pt idx="4878">
                  <c:v>211.47265625</c:v>
                </c:pt>
                <c:pt idx="4879">
                  <c:v>211.47265625</c:v>
                </c:pt>
                <c:pt idx="4880">
                  <c:v>211.5</c:v>
                </c:pt>
                <c:pt idx="4881">
                  <c:v>211.5</c:v>
                </c:pt>
                <c:pt idx="4882">
                  <c:v>211.46875</c:v>
                </c:pt>
                <c:pt idx="4883">
                  <c:v>211.47265625</c:v>
                </c:pt>
                <c:pt idx="4884">
                  <c:v>211.515625</c:v>
                </c:pt>
                <c:pt idx="4885">
                  <c:v>211.44140625</c:v>
                </c:pt>
                <c:pt idx="4886">
                  <c:v>211.51171875</c:v>
                </c:pt>
                <c:pt idx="4887">
                  <c:v>211.46875</c:v>
                </c:pt>
                <c:pt idx="4888">
                  <c:v>211.4375</c:v>
                </c:pt>
                <c:pt idx="4889">
                  <c:v>211.46484375</c:v>
                </c:pt>
                <c:pt idx="4890">
                  <c:v>211.50390625</c:v>
                </c:pt>
                <c:pt idx="4891">
                  <c:v>211.4375</c:v>
                </c:pt>
                <c:pt idx="4892">
                  <c:v>211.46484375</c:v>
                </c:pt>
                <c:pt idx="4893">
                  <c:v>211.50390625</c:v>
                </c:pt>
                <c:pt idx="4894">
                  <c:v>211.53515625</c:v>
                </c:pt>
                <c:pt idx="4895">
                  <c:v>211.4921875</c:v>
                </c:pt>
                <c:pt idx="4896">
                  <c:v>211.46484375</c:v>
                </c:pt>
                <c:pt idx="4897">
                  <c:v>211.47265625</c:v>
                </c:pt>
                <c:pt idx="4898">
                  <c:v>211.5</c:v>
                </c:pt>
                <c:pt idx="4899">
                  <c:v>211.546875</c:v>
                </c:pt>
                <c:pt idx="4900">
                  <c:v>211.4765625</c:v>
                </c:pt>
                <c:pt idx="4901">
                  <c:v>211.609375</c:v>
                </c:pt>
                <c:pt idx="4902">
                  <c:v>211.47265625</c:v>
                </c:pt>
                <c:pt idx="4903">
                  <c:v>211.47265625</c:v>
                </c:pt>
                <c:pt idx="4904">
                  <c:v>211.47265625</c:v>
                </c:pt>
                <c:pt idx="4905">
                  <c:v>211.5</c:v>
                </c:pt>
                <c:pt idx="4906">
                  <c:v>211.47265625</c:v>
                </c:pt>
                <c:pt idx="4907">
                  <c:v>211.60546875</c:v>
                </c:pt>
                <c:pt idx="4908">
                  <c:v>211.546875</c:v>
                </c:pt>
                <c:pt idx="4909">
                  <c:v>211.51953125</c:v>
                </c:pt>
                <c:pt idx="4910">
                  <c:v>212.8515625</c:v>
                </c:pt>
                <c:pt idx="4911">
                  <c:v>211.5</c:v>
                </c:pt>
                <c:pt idx="4912">
                  <c:v>211.5390625</c:v>
                </c:pt>
                <c:pt idx="4913">
                  <c:v>211.5</c:v>
                </c:pt>
                <c:pt idx="4914">
                  <c:v>211.51953125</c:v>
                </c:pt>
                <c:pt idx="4915">
                  <c:v>211.47265625</c:v>
                </c:pt>
                <c:pt idx="4916">
                  <c:v>211.47265625</c:v>
                </c:pt>
                <c:pt idx="4917">
                  <c:v>211.44140625</c:v>
                </c:pt>
                <c:pt idx="4918">
                  <c:v>211.5234375</c:v>
                </c:pt>
                <c:pt idx="4919">
                  <c:v>211.4921875</c:v>
                </c:pt>
                <c:pt idx="4920">
                  <c:v>211.46484375</c:v>
                </c:pt>
                <c:pt idx="4921">
                  <c:v>211.4765625</c:v>
                </c:pt>
                <c:pt idx="4922">
                  <c:v>211.54296875</c:v>
                </c:pt>
                <c:pt idx="4923">
                  <c:v>211.4765625</c:v>
                </c:pt>
                <c:pt idx="4924">
                  <c:v>211.51171875</c:v>
                </c:pt>
                <c:pt idx="4925">
                  <c:v>211.4765625</c:v>
                </c:pt>
                <c:pt idx="4926">
                  <c:v>211.4453125</c:v>
                </c:pt>
                <c:pt idx="4927">
                  <c:v>211.515625</c:v>
                </c:pt>
                <c:pt idx="4928">
                  <c:v>211.50390625</c:v>
                </c:pt>
                <c:pt idx="4929">
                  <c:v>211.546875</c:v>
                </c:pt>
                <c:pt idx="4930">
                  <c:v>211.48046875</c:v>
                </c:pt>
                <c:pt idx="4931">
                  <c:v>211.48046875</c:v>
                </c:pt>
                <c:pt idx="4932">
                  <c:v>211.515625</c:v>
                </c:pt>
                <c:pt idx="4933">
                  <c:v>211.515625</c:v>
                </c:pt>
                <c:pt idx="4934">
                  <c:v>211.4609375</c:v>
                </c:pt>
                <c:pt idx="4935">
                  <c:v>211.53125</c:v>
                </c:pt>
                <c:pt idx="4936">
                  <c:v>211.48828125</c:v>
                </c:pt>
                <c:pt idx="4937">
                  <c:v>211.46484375</c:v>
                </c:pt>
                <c:pt idx="4938">
                  <c:v>211.4921875</c:v>
                </c:pt>
                <c:pt idx="4939">
                  <c:v>211.4921875</c:v>
                </c:pt>
                <c:pt idx="4940">
                  <c:v>211.56640625</c:v>
                </c:pt>
                <c:pt idx="4941">
                  <c:v>211.56640625</c:v>
                </c:pt>
                <c:pt idx="4942">
                  <c:v>211.48828125</c:v>
                </c:pt>
                <c:pt idx="4943">
                  <c:v>211.48828125</c:v>
                </c:pt>
                <c:pt idx="4944">
                  <c:v>211.5234375</c:v>
                </c:pt>
                <c:pt idx="4945">
                  <c:v>211.5234375</c:v>
                </c:pt>
                <c:pt idx="4946">
                  <c:v>211.484375</c:v>
                </c:pt>
                <c:pt idx="4947">
                  <c:v>211.484375</c:v>
                </c:pt>
                <c:pt idx="4948">
                  <c:v>211.48046875</c:v>
                </c:pt>
                <c:pt idx="4949">
                  <c:v>211.48046875</c:v>
                </c:pt>
                <c:pt idx="4950">
                  <c:v>211.47265625</c:v>
                </c:pt>
                <c:pt idx="4951">
                  <c:v>211.51171875</c:v>
                </c:pt>
                <c:pt idx="4952">
                  <c:v>211.50390625</c:v>
                </c:pt>
                <c:pt idx="4953">
                  <c:v>211.4765625</c:v>
                </c:pt>
                <c:pt idx="4954">
                  <c:v>211.4765625</c:v>
                </c:pt>
                <c:pt idx="4955">
                  <c:v>211.4765625</c:v>
                </c:pt>
                <c:pt idx="4956">
                  <c:v>211.47265625</c:v>
                </c:pt>
                <c:pt idx="4957">
                  <c:v>211.47265625</c:v>
                </c:pt>
                <c:pt idx="4958">
                  <c:v>211.47265625</c:v>
                </c:pt>
                <c:pt idx="4959">
                  <c:v>211.4765625</c:v>
                </c:pt>
                <c:pt idx="4960">
                  <c:v>211.4765625</c:v>
                </c:pt>
                <c:pt idx="4961">
                  <c:v>211.47265625</c:v>
                </c:pt>
                <c:pt idx="4962">
                  <c:v>211.55078125</c:v>
                </c:pt>
                <c:pt idx="4963">
                  <c:v>211.484375</c:v>
                </c:pt>
                <c:pt idx="4964">
                  <c:v>211.46875</c:v>
                </c:pt>
                <c:pt idx="4965">
                  <c:v>211.46875</c:v>
                </c:pt>
                <c:pt idx="4966">
                  <c:v>211.44140625</c:v>
                </c:pt>
                <c:pt idx="4967">
                  <c:v>211.515625</c:v>
                </c:pt>
                <c:pt idx="4968">
                  <c:v>211.47265625</c:v>
                </c:pt>
                <c:pt idx="4969">
                  <c:v>211.47265625</c:v>
                </c:pt>
                <c:pt idx="4970">
                  <c:v>211.47265625</c:v>
                </c:pt>
                <c:pt idx="4971">
                  <c:v>211.44140625</c:v>
                </c:pt>
                <c:pt idx="4972">
                  <c:v>211.47265625</c:v>
                </c:pt>
                <c:pt idx="4973">
                  <c:v>211.47265625</c:v>
                </c:pt>
                <c:pt idx="4974">
                  <c:v>211.5546875</c:v>
                </c:pt>
                <c:pt idx="4975">
                  <c:v>211.5078125</c:v>
                </c:pt>
                <c:pt idx="4976">
                  <c:v>211.54296875</c:v>
                </c:pt>
                <c:pt idx="4977">
                  <c:v>211.54296875</c:v>
                </c:pt>
                <c:pt idx="4978">
                  <c:v>211.44921875</c:v>
                </c:pt>
                <c:pt idx="4979">
                  <c:v>211.4765625</c:v>
                </c:pt>
                <c:pt idx="4980">
                  <c:v>211.4765625</c:v>
                </c:pt>
                <c:pt idx="4981">
                  <c:v>211.4453125</c:v>
                </c:pt>
                <c:pt idx="4982">
                  <c:v>211.51953125</c:v>
                </c:pt>
                <c:pt idx="4983">
                  <c:v>211.4765625</c:v>
                </c:pt>
                <c:pt idx="4984">
                  <c:v>211.44921875</c:v>
                </c:pt>
                <c:pt idx="4985">
                  <c:v>211.51953125</c:v>
                </c:pt>
                <c:pt idx="4986">
                  <c:v>211.5078125</c:v>
                </c:pt>
                <c:pt idx="4987">
                  <c:v>211.64453125</c:v>
                </c:pt>
                <c:pt idx="4988">
                  <c:v>211.63671875</c:v>
                </c:pt>
                <c:pt idx="4989">
                  <c:v>211.61328125</c:v>
                </c:pt>
                <c:pt idx="4990">
                  <c:v>211.609375</c:v>
                </c:pt>
                <c:pt idx="4991">
                  <c:v>211.51953125</c:v>
                </c:pt>
                <c:pt idx="4992">
                  <c:v>211.5078125</c:v>
                </c:pt>
                <c:pt idx="4993">
                  <c:v>211.6328125</c:v>
                </c:pt>
                <c:pt idx="4994">
                  <c:v>211.45703125</c:v>
                </c:pt>
                <c:pt idx="4995">
                  <c:v>211.52734375</c:v>
                </c:pt>
                <c:pt idx="4996">
                  <c:v>211.484375</c:v>
                </c:pt>
                <c:pt idx="4997">
                  <c:v>211.484375</c:v>
                </c:pt>
                <c:pt idx="4998">
                  <c:v>211.5234375</c:v>
                </c:pt>
                <c:pt idx="4999">
                  <c:v>211.484375</c:v>
                </c:pt>
                <c:pt idx="5000">
                  <c:v>211.55859375</c:v>
                </c:pt>
                <c:pt idx="5001">
                  <c:v>211.5</c:v>
                </c:pt>
                <c:pt idx="5002">
                  <c:v>211.46875</c:v>
                </c:pt>
                <c:pt idx="5003">
                  <c:v>211.46875</c:v>
                </c:pt>
                <c:pt idx="5004">
                  <c:v>211.53515625</c:v>
                </c:pt>
                <c:pt idx="5005">
                  <c:v>211.46875</c:v>
                </c:pt>
                <c:pt idx="5006">
                  <c:v>211.47265625</c:v>
                </c:pt>
                <c:pt idx="5007">
                  <c:v>211.51171875</c:v>
                </c:pt>
                <c:pt idx="5008">
                  <c:v>211.49609375</c:v>
                </c:pt>
                <c:pt idx="5009">
                  <c:v>211.49609375</c:v>
                </c:pt>
                <c:pt idx="5010">
                  <c:v>211.46484375</c:v>
                </c:pt>
                <c:pt idx="5011">
                  <c:v>211.50390625</c:v>
                </c:pt>
                <c:pt idx="5012">
                  <c:v>211.53515625</c:v>
                </c:pt>
                <c:pt idx="5013">
                  <c:v>211.5390625</c:v>
                </c:pt>
                <c:pt idx="5014">
                  <c:v>211.46875</c:v>
                </c:pt>
                <c:pt idx="5015">
                  <c:v>211.46875</c:v>
                </c:pt>
                <c:pt idx="5016">
                  <c:v>211.46484375</c:v>
                </c:pt>
                <c:pt idx="5017">
                  <c:v>211.46484375</c:v>
                </c:pt>
                <c:pt idx="5018">
                  <c:v>211.50390625</c:v>
                </c:pt>
                <c:pt idx="5019">
                  <c:v>211.4609375</c:v>
                </c:pt>
                <c:pt idx="5020">
                  <c:v>211.4609375</c:v>
                </c:pt>
                <c:pt idx="5021">
                  <c:v>211.5078125</c:v>
                </c:pt>
                <c:pt idx="5022">
                  <c:v>211.46484375</c:v>
                </c:pt>
                <c:pt idx="5023">
                  <c:v>211.51171875</c:v>
                </c:pt>
                <c:pt idx="5024">
                  <c:v>211.46875</c:v>
                </c:pt>
                <c:pt idx="5025">
                  <c:v>211.46875</c:v>
                </c:pt>
                <c:pt idx="5026">
                  <c:v>211.46875</c:v>
                </c:pt>
                <c:pt idx="5027">
                  <c:v>211.46875</c:v>
                </c:pt>
                <c:pt idx="5028">
                  <c:v>211.53515625</c:v>
                </c:pt>
                <c:pt idx="5029">
                  <c:v>211.53515625</c:v>
                </c:pt>
                <c:pt idx="5030">
                  <c:v>211.46484375</c:v>
                </c:pt>
                <c:pt idx="5031">
                  <c:v>211.46484375</c:v>
                </c:pt>
                <c:pt idx="5032">
                  <c:v>211.47265625</c:v>
                </c:pt>
                <c:pt idx="5033">
                  <c:v>211.515625</c:v>
                </c:pt>
                <c:pt idx="5034">
                  <c:v>211.4765625</c:v>
                </c:pt>
                <c:pt idx="5035">
                  <c:v>211.4765625</c:v>
                </c:pt>
                <c:pt idx="5036">
                  <c:v>211.4765625</c:v>
                </c:pt>
                <c:pt idx="5037">
                  <c:v>211.4765625</c:v>
                </c:pt>
                <c:pt idx="5038">
                  <c:v>211.46875</c:v>
                </c:pt>
                <c:pt idx="5039">
                  <c:v>211.46875</c:v>
                </c:pt>
                <c:pt idx="5040">
                  <c:v>211.44140625</c:v>
                </c:pt>
                <c:pt idx="5041">
                  <c:v>211.51171875</c:v>
                </c:pt>
                <c:pt idx="5042">
                  <c:v>211.51171875</c:v>
                </c:pt>
                <c:pt idx="5043">
                  <c:v>211.5078125</c:v>
                </c:pt>
                <c:pt idx="5044">
                  <c:v>211.51171875</c:v>
                </c:pt>
                <c:pt idx="5045">
                  <c:v>211.5078125</c:v>
                </c:pt>
                <c:pt idx="5046">
                  <c:v>211.47265625</c:v>
                </c:pt>
                <c:pt idx="5047">
                  <c:v>211.515625</c:v>
                </c:pt>
                <c:pt idx="5048">
                  <c:v>211.44140625</c:v>
                </c:pt>
                <c:pt idx="5049">
                  <c:v>211.47265625</c:v>
                </c:pt>
                <c:pt idx="5050">
                  <c:v>211.5</c:v>
                </c:pt>
                <c:pt idx="5051">
                  <c:v>211.46875</c:v>
                </c:pt>
                <c:pt idx="5052">
                  <c:v>211.46875</c:v>
                </c:pt>
                <c:pt idx="5053">
                  <c:v>211.46875</c:v>
                </c:pt>
                <c:pt idx="5054">
                  <c:v>211.5078125</c:v>
                </c:pt>
                <c:pt idx="5055">
                  <c:v>211.46875</c:v>
                </c:pt>
                <c:pt idx="5056">
                  <c:v>211.4921875</c:v>
                </c:pt>
                <c:pt idx="5057">
                  <c:v>211.4921875</c:v>
                </c:pt>
                <c:pt idx="5058">
                  <c:v>211.46484375</c:v>
                </c:pt>
                <c:pt idx="5059">
                  <c:v>211.4609375</c:v>
                </c:pt>
                <c:pt idx="5060">
                  <c:v>211.4609375</c:v>
                </c:pt>
                <c:pt idx="5061">
                  <c:v>211.4609375</c:v>
                </c:pt>
                <c:pt idx="5062">
                  <c:v>211.49609375</c:v>
                </c:pt>
                <c:pt idx="5063">
                  <c:v>211.4609375</c:v>
                </c:pt>
                <c:pt idx="5064">
                  <c:v>211.5078125</c:v>
                </c:pt>
                <c:pt idx="5065">
                  <c:v>211.5078125</c:v>
                </c:pt>
                <c:pt idx="5066">
                  <c:v>211.43359375</c:v>
                </c:pt>
                <c:pt idx="5067">
                  <c:v>211.5078125</c:v>
                </c:pt>
                <c:pt idx="5068">
                  <c:v>211.46484375</c:v>
                </c:pt>
                <c:pt idx="5069">
                  <c:v>211.46484375</c:v>
                </c:pt>
                <c:pt idx="5070">
                  <c:v>211.48828125</c:v>
                </c:pt>
                <c:pt idx="5071">
                  <c:v>211.52734375</c:v>
                </c:pt>
                <c:pt idx="5072">
                  <c:v>211.5</c:v>
                </c:pt>
                <c:pt idx="5073">
                  <c:v>211.45703125</c:v>
                </c:pt>
                <c:pt idx="5074">
                  <c:v>211.5859375</c:v>
                </c:pt>
                <c:pt idx="5075">
                  <c:v>211.45703125</c:v>
                </c:pt>
                <c:pt idx="5076">
                  <c:v>211.62109375</c:v>
                </c:pt>
                <c:pt idx="5077">
                  <c:v>211.45703125</c:v>
                </c:pt>
                <c:pt idx="5078">
                  <c:v>211.46484375</c:v>
                </c:pt>
                <c:pt idx="5079">
                  <c:v>211.46484375</c:v>
                </c:pt>
                <c:pt idx="5080">
                  <c:v>211.5</c:v>
                </c:pt>
                <c:pt idx="5081">
                  <c:v>211.5</c:v>
                </c:pt>
                <c:pt idx="5082">
                  <c:v>211.4765625</c:v>
                </c:pt>
                <c:pt idx="5083">
                  <c:v>211.4765625</c:v>
                </c:pt>
                <c:pt idx="5084">
                  <c:v>211.4765625</c:v>
                </c:pt>
                <c:pt idx="5085">
                  <c:v>211.515625</c:v>
                </c:pt>
                <c:pt idx="5086">
                  <c:v>211.4765625</c:v>
                </c:pt>
                <c:pt idx="5087">
                  <c:v>211.515625</c:v>
                </c:pt>
                <c:pt idx="5088">
                  <c:v>211.4765625</c:v>
                </c:pt>
                <c:pt idx="5089">
                  <c:v>211.4765625</c:v>
                </c:pt>
                <c:pt idx="5090">
                  <c:v>211.4765625</c:v>
                </c:pt>
                <c:pt idx="5091">
                  <c:v>211.47265625</c:v>
                </c:pt>
                <c:pt idx="5092">
                  <c:v>211.51171875</c:v>
                </c:pt>
                <c:pt idx="5093">
                  <c:v>211.515625</c:v>
                </c:pt>
                <c:pt idx="5094">
                  <c:v>211.515625</c:v>
                </c:pt>
                <c:pt idx="5095">
                  <c:v>211.47265625</c:v>
                </c:pt>
                <c:pt idx="5096">
                  <c:v>211.47265625</c:v>
                </c:pt>
                <c:pt idx="5097">
                  <c:v>211.515625</c:v>
                </c:pt>
                <c:pt idx="5098">
                  <c:v>211.51171875</c:v>
                </c:pt>
                <c:pt idx="5099">
                  <c:v>211.46875</c:v>
                </c:pt>
                <c:pt idx="5100">
                  <c:v>211.49609375</c:v>
                </c:pt>
                <c:pt idx="5101">
                  <c:v>211.5</c:v>
                </c:pt>
                <c:pt idx="5102">
                  <c:v>211.515625</c:v>
                </c:pt>
                <c:pt idx="5103">
                  <c:v>211.44140625</c:v>
                </c:pt>
                <c:pt idx="5104">
                  <c:v>211.49609375</c:v>
                </c:pt>
                <c:pt idx="5105">
                  <c:v>211.49609375</c:v>
                </c:pt>
                <c:pt idx="5106">
                  <c:v>211.49609375</c:v>
                </c:pt>
                <c:pt idx="5107">
                  <c:v>211.49609375</c:v>
                </c:pt>
                <c:pt idx="5108">
                  <c:v>211.46875</c:v>
                </c:pt>
                <c:pt idx="5109">
                  <c:v>211.49609375</c:v>
                </c:pt>
                <c:pt idx="5110">
                  <c:v>211.46484375</c:v>
                </c:pt>
                <c:pt idx="5111">
                  <c:v>211.46484375</c:v>
                </c:pt>
                <c:pt idx="5112">
                  <c:v>211.56640625</c:v>
                </c:pt>
                <c:pt idx="5113">
                  <c:v>211.5234375</c:v>
                </c:pt>
                <c:pt idx="5114">
                  <c:v>211.5625</c:v>
                </c:pt>
                <c:pt idx="5115">
                  <c:v>211.5234375</c:v>
                </c:pt>
                <c:pt idx="5116">
                  <c:v>211.49609375</c:v>
                </c:pt>
                <c:pt idx="5117">
                  <c:v>211.47265625</c:v>
                </c:pt>
                <c:pt idx="5118">
                  <c:v>211.4453125</c:v>
                </c:pt>
                <c:pt idx="5119">
                  <c:v>211.47265625</c:v>
                </c:pt>
                <c:pt idx="5120">
                  <c:v>211.515625</c:v>
                </c:pt>
                <c:pt idx="5121">
                  <c:v>211.47265625</c:v>
                </c:pt>
                <c:pt idx="5122">
                  <c:v>211.53125</c:v>
                </c:pt>
                <c:pt idx="5123">
                  <c:v>211.484375</c:v>
                </c:pt>
                <c:pt idx="5124">
                  <c:v>211.48828125</c:v>
                </c:pt>
                <c:pt idx="5125">
                  <c:v>211.52734375</c:v>
                </c:pt>
                <c:pt idx="5126">
                  <c:v>211.52734375</c:v>
                </c:pt>
                <c:pt idx="5127">
                  <c:v>211.484375</c:v>
                </c:pt>
                <c:pt idx="5128">
                  <c:v>211.4921875</c:v>
                </c:pt>
                <c:pt idx="5129">
                  <c:v>211.5234375</c:v>
                </c:pt>
                <c:pt idx="5130">
                  <c:v>211.49609375</c:v>
                </c:pt>
                <c:pt idx="5131">
                  <c:v>211.46875</c:v>
                </c:pt>
                <c:pt idx="5132">
                  <c:v>211.46875</c:v>
                </c:pt>
                <c:pt idx="5133">
                  <c:v>211.51171875</c:v>
                </c:pt>
                <c:pt idx="5134">
                  <c:v>211.46484375</c:v>
                </c:pt>
                <c:pt idx="5135">
                  <c:v>211.4921875</c:v>
                </c:pt>
                <c:pt idx="5136">
                  <c:v>211.4765625</c:v>
                </c:pt>
                <c:pt idx="5137">
                  <c:v>211.46875</c:v>
                </c:pt>
                <c:pt idx="5138">
                  <c:v>211.52734375</c:v>
                </c:pt>
                <c:pt idx="5139">
                  <c:v>211.52734375</c:v>
                </c:pt>
                <c:pt idx="5140">
                  <c:v>211.56640625</c:v>
                </c:pt>
                <c:pt idx="5141">
                  <c:v>211.52734375</c:v>
                </c:pt>
                <c:pt idx="5142">
                  <c:v>211.5</c:v>
                </c:pt>
                <c:pt idx="5143">
                  <c:v>213.03515625</c:v>
                </c:pt>
                <c:pt idx="5144">
                  <c:v>211.52734375</c:v>
                </c:pt>
                <c:pt idx="5145">
                  <c:v>211.49609375</c:v>
                </c:pt>
                <c:pt idx="5146">
                  <c:v>211.49609375</c:v>
                </c:pt>
                <c:pt idx="5147">
                  <c:v>211.49609375</c:v>
                </c:pt>
                <c:pt idx="5148">
                  <c:v>211.52734375</c:v>
                </c:pt>
                <c:pt idx="5149">
                  <c:v>211.48046875</c:v>
                </c:pt>
                <c:pt idx="5150">
                  <c:v>211.48046875</c:v>
                </c:pt>
                <c:pt idx="5151">
                  <c:v>211.48046875</c:v>
                </c:pt>
                <c:pt idx="5152">
                  <c:v>211.5234375</c:v>
                </c:pt>
                <c:pt idx="5153">
                  <c:v>211.48046875</c:v>
                </c:pt>
                <c:pt idx="5154">
                  <c:v>211.48046875</c:v>
                </c:pt>
                <c:pt idx="5155">
                  <c:v>211.44140625</c:v>
                </c:pt>
                <c:pt idx="5156">
                  <c:v>211.47265625</c:v>
                </c:pt>
                <c:pt idx="5157">
                  <c:v>211.47265625</c:v>
                </c:pt>
                <c:pt idx="5158">
                  <c:v>211.515625</c:v>
                </c:pt>
                <c:pt idx="5159">
                  <c:v>211.515625</c:v>
                </c:pt>
                <c:pt idx="5160">
                  <c:v>211.46875</c:v>
                </c:pt>
                <c:pt idx="5161">
                  <c:v>211.546875</c:v>
                </c:pt>
                <c:pt idx="5162">
                  <c:v>211.46875</c:v>
                </c:pt>
                <c:pt idx="5163">
                  <c:v>211.46875</c:v>
                </c:pt>
                <c:pt idx="5164">
                  <c:v>211.46875</c:v>
                </c:pt>
                <c:pt idx="5165">
                  <c:v>211.51171875</c:v>
                </c:pt>
                <c:pt idx="5166">
                  <c:v>211.46875</c:v>
                </c:pt>
                <c:pt idx="5167">
                  <c:v>211.46875</c:v>
                </c:pt>
                <c:pt idx="5168">
                  <c:v>211.46875</c:v>
                </c:pt>
                <c:pt idx="5169">
                  <c:v>211.5078125</c:v>
                </c:pt>
                <c:pt idx="5170">
                  <c:v>211.53515625</c:v>
                </c:pt>
                <c:pt idx="5171">
                  <c:v>211.49609375</c:v>
                </c:pt>
                <c:pt idx="5172">
                  <c:v>211.46875</c:v>
                </c:pt>
                <c:pt idx="5173">
                  <c:v>211.44140625</c:v>
                </c:pt>
                <c:pt idx="5174">
                  <c:v>211.46875</c:v>
                </c:pt>
                <c:pt idx="5175">
                  <c:v>211.46875</c:v>
                </c:pt>
                <c:pt idx="5176">
                  <c:v>211.4375</c:v>
                </c:pt>
                <c:pt idx="5177">
                  <c:v>211.4921875</c:v>
                </c:pt>
                <c:pt idx="5178">
                  <c:v>211.4921875</c:v>
                </c:pt>
                <c:pt idx="5179">
                  <c:v>211.49609375</c:v>
                </c:pt>
                <c:pt idx="5180">
                  <c:v>211.49609375</c:v>
                </c:pt>
                <c:pt idx="5181">
                  <c:v>211.47265625</c:v>
                </c:pt>
                <c:pt idx="5182">
                  <c:v>211.484375</c:v>
                </c:pt>
                <c:pt idx="5183">
                  <c:v>211.484375</c:v>
                </c:pt>
                <c:pt idx="5184">
                  <c:v>211.48046875</c:v>
                </c:pt>
                <c:pt idx="5185">
                  <c:v>211.4921875</c:v>
                </c:pt>
                <c:pt idx="5186">
                  <c:v>211.53125</c:v>
                </c:pt>
                <c:pt idx="5187">
                  <c:v>211.5078125</c:v>
                </c:pt>
                <c:pt idx="5188">
                  <c:v>211.46875</c:v>
                </c:pt>
                <c:pt idx="5189">
                  <c:v>211.47265625</c:v>
                </c:pt>
                <c:pt idx="5190">
                  <c:v>211.47265625</c:v>
                </c:pt>
                <c:pt idx="5191">
                  <c:v>211.515625</c:v>
                </c:pt>
                <c:pt idx="5192">
                  <c:v>211.4765625</c:v>
                </c:pt>
                <c:pt idx="5193">
                  <c:v>211.609375</c:v>
                </c:pt>
                <c:pt idx="5194">
                  <c:v>211.46875</c:v>
                </c:pt>
                <c:pt idx="5195">
                  <c:v>211.47265625</c:v>
                </c:pt>
                <c:pt idx="5196">
                  <c:v>211.47265625</c:v>
                </c:pt>
                <c:pt idx="5197">
                  <c:v>211.54296875</c:v>
                </c:pt>
                <c:pt idx="5198">
                  <c:v>211.515625</c:v>
                </c:pt>
                <c:pt idx="5199">
                  <c:v>211.47265625</c:v>
                </c:pt>
                <c:pt idx="5200">
                  <c:v>211.47265625</c:v>
                </c:pt>
                <c:pt idx="5201">
                  <c:v>211.46875</c:v>
                </c:pt>
                <c:pt idx="5202">
                  <c:v>272.49609375</c:v>
                </c:pt>
                <c:pt idx="5203">
                  <c:v>211.19140625</c:v>
                </c:pt>
                <c:pt idx="5204">
                  <c:v>211.203125</c:v>
                </c:pt>
                <c:pt idx="5205">
                  <c:v>211.16796875</c:v>
                </c:pt>
                <c:pt idx="5206">
                  <c:v>211.1796875</c:v>
                </c:pt>
                <c:pt idx="5207">
                  <c:v>212.6875</c:v>
                </c:pt>
                <c:pt idx="5208">
                  <c:v>211.1875</c:v>
                </c:pt>
                <c:pt idx="5209">
                  <c:v>211.15625</c:v>
                </c:pt>
                <c:pt idx="5210">
                  <c:v>211.18359375</c:v>
                </c:pt>
                <c:pt idx="5211">
                  <c:v>211.15625</c:v>
                </c:pt>
                <c:pt idx="5212">
                  <c:v>211.12890625</c:v>
                </c:pt>
                <c:pt idx="5213">
                  <c:v>211.16015625</c:v>
                </c:pt>
                <c:pt idx="5214">
                  <c:v>211.16015625</c:v>
                </c:pt>
                <c:pt idx="5215">
                  <c:v>211.1328125</c:v>
                </c:pt>
                <c:pt idx="5216">
                  <c:v>211.15625</c:v>
                </c:pt>
                <c:pt idx="5217">
                  <c:v>211.15625</c:v>
                </c:pt>
                <c:pt idx="5218">
                  <c:v>211.15625</c:v>
                </c:pt>
                <c:pt idx="5219">
                  <c:v>211.19921875</c:v>
                </c:pt>
                <c:pt idx="5220">
                  <c:v>211.19921875</c:v>
                </c:pt>
                <c:pt idx="5221">
                  <c:v>211.15625</c:v>
                </c:pt>
                <c:pt idx="5222">
                  <c:v>211.20703125</c:v>
                </c:pt>
                <c:pt idx="5223">
                  <c:v>211.1640625</c:v>
                </c:pt>
                <c:pt idx="5224">
                  <c:v>211.1640625</c:v>
                </c:pt>
                <c:pt idx="5225">
                  <c:v>211.20703125</c:v>
                </c:pt>
                <c:pt idx="5226">
                  <c:v>211.16015625</c:v>
                </c:pt>
                <c:pt idx="5227">
                  <c:v>211.16015625</c:v>
                </c:pt>
                <c:pt idx="5228">
                  <c:v>211.19140625</c:v>
                </c:pt>
                <c:pt idx="5229">
                  <c:v>211.19140625</c:v>
                </c:pt>
                <c:pt idx="5230">
                  <c:v>211.16015625</c:v>
                </c:pt>
                <c:pt idx="5231">
                  <c:v>211.16015625</c:v>
                </c:pt>
                <c:pt idx="5232">
                  <c:v>211.16015625</c:v>
                </c:pt>
                <c:pt idx="5233">
                  <c:v>211.16015625</c:v>
                </c:pt>
                <c:pt idx="5234">
                  <c:v>211.19921875</c:v>
                </c:pt>
                <c:pt idx="5235">
                  <c:v>211.13671875</c:v>
                </c:pt>
                <c:pt idx="5236">
                  <c:v>211.19140625</c:v>
                </c:pt>
                <c:pt idx="5237">
                  <c:v>211.23046875</c:v>
                </c:pt>
                <c:pt idx="5238">
                  <c:v>211.12890625</c:v>
                </c:pt>
                <c:pt idx="5239">
                  <c:v>211.16015625</c:v>
                </c:pt>
                <c:pt idx="5240">
                  <c:v>211.16015625</c:v>
                </c:pt>
                <c:pt idx="5241">
                  <c:v>211.20703125</c:v>
                </c:pt>
                <c:pt idx="5242">
                  <c:v>211.1640625</c:v>
                </c:pt>
                <c:pt idx="5243">
                  <c:v>211.19921875</c:v>
                </c:pt>
                <c:pt idx="5244">
                  <c:v>211.1640625</c:v>
                </c:pt>
                <c:pt idx="5245">
                  <c:v>211.1640625</c:v>
                </c:pt>
                <c:pt idx="5246">
                  <c:v>211.1328125</c:v>
                </c:pt>
                <c:pt idx="5247">
                  <c:v>211.1640625</c:v>
                </c:pt>
                <c:pt idx="5248">
                  <c:v>211.29296875</c:v>
                </c:pt>
                <c:pt idx="5249">
                  <c:v>211.13671875</c:v>
                </c:pt>
                <c:pt idx="5250">
                  <c:v>211.1640625</c:v>
                </c:pt>
                <c:pt idx="5251">
                  <c:v>211.1640625</c:v>
                </c:pt>
                <c:pt idx="5252">
                  <c:v>211.19921875</c:v>
                </c:pt>
                <c:pt idx="5253">
                  <c:v>211.16015625</c:v>
                </c:pt>
                <c:pt idx="5254">
                  <c:v>211.16015625</c:v>
                </c:pt>
                <c:pt idx="5255">
                  <c:v>211.1328125</c:v>
                </c:pt>
                <c:pt idx="5256">
                  <c:v>211.1640625</c:v>
                </c:pt>
                <c:pt idx="5257">
                  <c:v>211.1640625</c:v>
                </c:pt>
                <c:pt idx="5258">
                  <c:v>211.12109375</c:v>
                </c:pt>
                <c:pt idx="5259">
                  <c:v>211.1484375</c:v>
                </c:pt>
                <c:pt idx="5260">
                  <c:v>211.1484375</c:v>
                </c:pt>
                <c:pt idx="5261">
                  <c:v>211.1171875</c:v>
                </c:pt>
                <c:pt idx="5262">
                  <c:v>211.18359375</c:v>
                </c:pt>
                <c:pt idx="5263">
                  <c:v>211.14453125</c:v>
                </c:pt>
                <c:pt idx="5264">
                  <c:v>211.21484375</c:v>
                </c:pt>
                <c:pt idx="5265">
                  <c:v>211.17578125</c:v>
                </c:pt>
                <c:pt idx="5266">
                  <c:v>211.1484375</c:v>
                </c:pt>
                <c:pt idx="5267">
                  <c:v>211.17578125</c:v>
                </c:pt>
                <c:pt idx="5268">
                  <c:v>211.1484375</c:v>
                </c:pt>
                <c:pt idx="5269">
                  <c:v>211.14453125</c:v>
                </c:pt>
                <c:pt idx="5270">
                  <c:v>211.14453125</c:v>
                </c:pt>
                <c:pt idx="5271">
                  <c:v>211.1171875</c:v>
                </c:pt>
                <c:pt idx="5272">
                  <c:v>211.1484375</c:v>
                </c:pt>
                <c:pt idx="5273">
                  <c:v>211.18359375</c:v>
                </c:pt>
                <c:pt idx="5274">
                  <c:v>211.125</c:v>
                </c:pt>
                <c:pt idx="5275">
                  <c:v>211.15234375</c:v>
                </c:pt>
                <c:pt idx="5276">
                  <c:v>211.1953125</c:v>
                </c:pt>
                <c:pt idx="5277">
                  <c:v>211.15234375</c:v>
                </c:pt>
                <c:pt idx="5278">
                  <c:v>211.1953125</c:v>
                </c:pt>
                <c:pt idx="5279">
                  <c:v>211.125</c:v>
                </c:pt>
                <c:pt idx="5280">
                  <c:v>211.15234375</c:v>
                </c:pt>
                <c:pt idx="5281">
                  <c:v>211.1953125</c:v>
                </c:pt>
                <c:pt idx="5282">
                  <c:v>211.1953125</c:v>
                </c:pt>
                <c:pt idx="5283">
                  <c:v>211.15234375</c:v>
                </c:pt>
                <c:pt idx="5284">
                  <c:v>211.125</c:v>
                </c:pt>
                <c:pt idx="5285">
                  <c:v>211.15625</c:v>
                </c:pt>
                <c:pt idx="5286">
                  <c:v>211.18359375</c:v>
                </c:pt>
                <c:pt idx="5287">
                  <c:v>211.18359375</c:v>
                </c:pt>
                <c:pt idx="5288">
                  <c:v>211.15234375</c:v>
                </c:pt>
                <c:pt idx="5289">
                  <c:v>211.15234375</c:v>
                </c:pt>
                <c:pt idx="5290">
                  <c:v>211.19140625</c:v>
                </c:pt>
                <c:pt idx="5291">
                  <c:v>211.15234375</c:v>
                </c:pt>
                <c:pt idx="5292">
                  <c:v>211.1875</c:v>
                </c:pt>
                <c:pt idx="5293">
                  <c:v>211.15234375</c:v>
                </c:pt>
                <c:pt idx="5294">
                  <c:v>211.18359375</c:v>
                </c:pt>
                <c:pt idx="5295">
                  <c:v>211.21875</c:v>
                </c:pt>
                <c:pt idx="5296">
                  <c:v>211.15234375</c:v>
                </c:pt>
                <c:pt idx="5297">
                  <c:v>211.125</c:v>
                </c:pt>
                <c:pt idx="5298">
                  <c:v>211.15625</c:v>
                </c:pt>
                <c:pt idx="5299">
                  <c:v>211.15625</c:v>
                </c:pt>
                <c:pt idx="5300">
                  <c:v>211.19140625</c:v>
                </c:pt>
                <c:pt idx="5301">
                  <c:v>211.359375</c:v>
                </c:pt>
                <c:pt idx="5302">
                  <c:v>211.359375</c:v>
                </c:pt>
                <c:pt idx="5303">
                  <c:v>211.33984375</c:v>
                </c:pt>
                <c:pt idx="5304">
                  <c:v>211.33984375</c:v>
                </c:pt>
                <c:pt idx="5305">
                  <c:v>211.3125</c:v>
                </c:pt>
                <c:pt idx="5306">
                  <c:v>211.34375</c:v>
                </c:pt>
                <c:pt idx="5307">
                  <c:v>211.34375</c:v>
                </c:pt>
                <c:pt idx="5308">
                  <c:v>211.33984375</c:v>
                </c:pt>
                <c:pt idx="5309">
                  <c:v>211.33984375</c:v>
                </c:pt>
                <c:pt idx="5310">
                  <c:v>211.29296875</c:v>
                </c:pt>
                <c:pt idx="5311">
                  <c:v>212.8671875</c:v>
                </c:pt>
                <c:pt idx="5312">
                  <c:v>212.8984375</c:v>
                </c:pt>
                <c:pt idx="5313">
                  <c:v>211.40234375</c:v>
                </c:pt>
                <c:pt idx="5314">
                  <c:v>211.34375</c:v>
                </c:pt>
                <c:pt idx="5315">
                  <c:v>211.3125</c:v>
                </c:pt>
                <c:pt idx="5316">
                  <c:v>212.86328125</c:v>
                </c:pt>
                <c:pt idx="5317">
                  <c:v>211.40234375</c:v>
                </c:pt>
                <c:pt idx="5318">
                  <c:v>211.359375</c:v>
                </c:pt>
                <c:pt idx="5319">
                  <c:v>211.359375</c:v>
                </c:pt>
                <c:pt idx="5320">
                  <c:v>211.31640625</c:v>
                </c:pt>
                <c:pt idx="5321">
                  <c:v>212.8046875</c:v>
                </c:pt>
                <c:pt idx="5322">
                  <c:v>211.390625</c:v>
                </c:pt>
                <c:pt idx="5323">
                  <c:v>211.48046875</c:v>
                </c:pt>
                <c:pt idx="5324">
                  <c:v>211.359375</c:v>
                </c:pt>
                <c:pt idx="5325">
                  <c:v>211.328125</c:v>
                </c:pt>
                <c:pt idx="5326">
                  <c:v>211.3515625</c:v>
                </c:pt>
                <c:pt idx="5327">
                  <c:v>211.484375</c:v>
                </c:pt>
                <c:pt idx="5328">
                  <c:v>211.32421875</c:v>
                </c:pt>
                <c:pt idx="5329">
                  <c:v>211.35546875</c:v>
                </c:pt>
                <c:pt idx="5330">
                  <c:v>211.3828125</c:v>
                </c:pt>
                <c:pt idx="5331">
                  <c:v>211.35546875</c:v>
                </c:pt>
                <c:pt idx="5332">
                  <c:v>211.3671875</c:v>
                </c:pt>
                <c:pt idx="5333">
                  <c:v>211.3671875</c:v>
                </c:pt>
                <c:pt idx="5334">
                  <c:v>211.3671875</c:v>
                </c:pt>
                <c:pt idx="5335">
                  <c:v>211.3671875</c:v>
                </c:pt>
                <c:pt idx="5336">
                  <c:v>211.3671875</c:v>
                </c:pt>
                <c:pt idx="5337">
                  <c:v>211.4296875</c:v>
                </c:pt>
                <c:pt idx="5338">
                  <c:v>211.35546875</c:v>
                </c:pt>
                <c:pt idx="5339">
                  <c:v>211.34375</c:v>
                </c:pt>
                <c:pt idx="5340">
                  <c:v>211.34375</c:v>
                </c:pt>
                <c:pt idx="5341">
                  <c:v>211.34375</c:v>
                </c:pt>
                <c:pt idx="5342">
                  <c:v>211.37890625</c:v>
                </c:pt>
                <c:pt idx="5343">
                  <c:v>211.3515625</c:v>
                </c:pt>
                <c:pt idx="5344">
                  <c:v>211.35546875</c:v>
                </c:pt>
                <c:pt idx="5345">
                  <c:v>211.3515625</c:v>
                </c:pt>
                <c:pt idx="5346">
                  <c:v>211.39453125</c:v>
                </c:pt>
                <c:pt idx="5347">
                  <c:v>211.3515625</c:v>
                </c:pt>
                <c:pt idx="5348">
                  <c:v>211.3203125</c:v>
                </c:pt>
                <c:pt idx="5349">
                  <c:v>211.34765625</c:v>
                </c:pt>
                <c:pt idx="5350">
                  <c:v>211.34765625</c:v>
                </c:pt>
                <c:pt idx="5351">
                  <c:v>211.34375</c:v>
                </c:pt>
                <c:pt idx="5352">
                  <c:v>211.37890625</c:v>
                </c:pt>
                <c:pt idx="5353">
                  <c:v>211.3515625</c:v>
                </c:pt>
                <c:pt idx="5354">
                  <c:v>211.34375</c:v>
                </c:pt>
                <c:pt idx="5355">
                  <c:v>211.34375</c:v>
                </c:pt>
                <c:pt idx="5356">
                  <c:v>211.37109375</c:v>
                </c:pt>
                <c:pt idx="5357">
                  <c:v>211.37109375</c:v>
                </c:pt>
                <c:pt idx="5358">
                  <c:v>211.30859375</c:v>
                </c:pt>
                <c:pt idx="5359">
                  <c:v>211.3828125</c:v>
                </c:pt>
                <c:pt idx="5360">
                  <c:v>211.33984375</c:v>
                </c:pt>
                <c:pt idx="5361">
                  <c:v>211.3125</c:v>
                </c:pt>
                <c:pt idx="5362">
                  <c:v>211.34375</c:v>
                </c:pt>
                <c:pt idx="5363">
                  <c:v>211.34375</c:v>
                </c:pt>
                <c:pt idx="5364">
                  <c:v>211.34375</c:v>
                </c:pt>
                <c:pt idx="5365">
                  <c:v>211.34375</c:v>
                </c:pt>
                <c:pt idx="5366">
                  <c:v>211.3125</c:v>
                </c:pt>
                <c:pt idx="5367">
                  <c:v>211.33984375</c:v>
                </c:pt>
                <c:pt idx="5368">
                  <c:v>211.390625</c:v>
                </c:pt>
                <c:pt idx="5369">
                  <c:v>211.30078125</c:v>
                </c:pt>
                <c:pt idx="5370">
                  <c:v>211.36328125</c:v>
                </c:pt>
                <c:pt idx="5371">
                  <c:v>211.40234375</c:v>
                </c:pt>
                <c:pt idx="5372">
                  <c:v>211.33203125</c:v>
                </c:pt>
                <c:pt idx="5373">
                  <c:v>211.33203125</c:v>
                </c:pt>
                <c:pt idx="5374">
                  <c:v>211.37109375</c:v>
                </c:pt>
                <c:pt idx="5375">
                  <c:v>211.375</c:v>
                </c:pt>
                <c:pt idx="5376">
                  <c:v>211.33203125</c:v>
                </c:pt>
                <c:pt idx="5377">
                  <c:v>211.37109375</c:v>
                </c:pt>
                <c:pt idx="5378">
                  <c:v>211.33203125</c:v>
                </c:pt>
                <c:pt idx="5379">
                  <c:v>211.359375</c:v>
                </c:pt>
                <c:pt idx="5380">
                  <c:v>211.35546875</c:v>
                </c:pt>
                <c:pt idx="5381">
                  <c:v>211.35546875</c:v>
                </c:pt>
                <c:pt idx="5382">
                  <c:v>211.328125</c:v>
                </c:pt>
                <c:pt idx="5383">
                  <c:v>211.328125</c:v>
                </c:pt>
                <c:pt idx="5384">
                  <c:v>211.3359375</c:v>
                </c:pt>
                <c:pt idx="5385">
                  <c:v>211.3359375</c:v>
                </c:pt>
                <c:pt idx="5386">
                  <c:v>211.3046875</c:v>
                </c:pt>
                <c:pt idx="5387">
                  <c:v>211.33203125</c:v>
                </c:pt>
                <c:pt idx="5388">
                  <c:v>211.36328125</c:v>
                </c:pt>
                <c:pt idx="5389">
                  <c:v>211.40234375</c:v>
                </c:pt>
                <c:pt idx="5390">
                  <c:v>211.33203125</c:v>
                </c:pt>
                <c:pt idx="5391">
                  <c:v>211.3046875</c:v>
                </c:pt>
                <c:pt idx="5392">
                  <c:v>211.3359375</c:v>
                </c:pt>
                <c:pt idx="5393">
                  <c:v>211.3359375</c:v>
                </c:pt>
                <c:pt idx="5394">
                  <c:v>211.3046875</c:v>
                </c:pt>
                <c:pt idx="5395">
                  <c:v>211.328125</c:v>
                </c:pt>
                <c:pt idx="5396">
                  <c:v>211.328125</c:v>
                </c:pt>
                <c:pt idx="5397">
                  <c:v>211.32421875</c:v>
                </c:pt>
                <c:pt idx="5398">
                  <c:v>211.32421875</c:v>
                </c:pt>
                <c:pt idx="5399">
                  <c:v>211.30078125</c:v>
                </c:pt>
                <c:pt idx="5400">
                  <c:v>211.33203125</c:v>
                </c:pt>
                <c:pt idx="5401">
                  <c:v>211.375</c:v>
                </c:pt>
                <c:pt idx="5402">
                  <c:v>211.33203125</c:v>
                </c:pt>
                <c:pt idx="5403">
                  <c:v>211.375</c:v>
                </c:pt>
                <c:pt idx="5404">
                  <c:v>211.33984375</c:v>
                </c:pt>
                <c:pt idx="5405">
                  <c:v>211.33203125</c:v>
                </c:pt>
                <c:pt idx="5406">
                  <c:v>211.33203125</c:v>
                </c:pt>
                <c:pt idx="5407">
                  <c:v>211.3046875</c:v>
                </c:pt>
                <c:pt idx="5408">
                  <c:v>211.3359375</c:v>
                </c:pt>
                <c:pt idx="5409">
                  <c:v>211.3359375</c:v>
                </c:pt>
                <c:pt idx="5410">
                  <c:v>211.3046875</c:v>
                </c:pt>
                <c:pt idx="5411">
                  <c:v>211.3671875</c:v>
                </c:pt>
                <c:pt idx="5412">
                  <c:v>211.33203125</c:v>
                </c:pt>
                <c:pt idx="5413">
                  <c:v>211.3671875</c:v>
                </c:pt>
                <c:pt idx="5414">
                  <c:v>211.328125</c:v>
                </c:pt>
                <c:pt idx="5415">
                  <c:v>211.30078125</c:v>
                </c:pt>
                <c:pt idx="5416">
                  <c:v>211.359375</c:v>
                </c:pt>
                <c:pt idx="5417">
                  <c:v>211.359375</c:v>
                </c:pt>
                <c:pt idx="5418">
                  <c:v>211.37109375</c:v>
                </c:pt>
                <c:pt idx="5419">
                  <c:v>211.35546875</c:v>
                </c:pt>
                <c:pt idx="5420">
                  <c:v>211.37109375</c:v>
                </c:pt>
                <c:pt idx="5421">
                  <c:v>211.37109375</c:v>
                </c:pt>
                <c:pt idx="5422">
                  <c:v>211.375</c:v>
                </c:pt>
                <c:pt idx="5423">
                  <c:v>211.37890625</c:v>
                </c:pt>
                <c:pt idx="5424">
                  <c:v>211.3359375</c:v>
                </c:pt>
                <c:pt idx="5425">
                  <c:v>211.3359375</c:v>
                </c:pt>
                <c:pt idx="5426">
                  <c:v>211.33203125</c:v>
                </c:pt>
                <c:pt idx="5427">
                  <c:v>211.33203125</c:v>
                </c:pt>
                <c:pt idx="5428">
                  <c:v>211.375</c:v>
                </c:pt>
                <c:pt idx="5429">
                  <c:v>211.33203125</c:v>
                </c:pt>
                <c:pt idx="5430">
                  <c:v>211.33203125</c:v>
                </c:pt>
                <c:pt idx="5431">
                  <c:v>211.3359375</c:v>
                </c:pt>
                <c:pt idx="5432">
                  <c:v>211.4140625</c:v>
                </c:pt>
                <c:pt idx="5433">
                  <c:v>211.3359375</c:v>
                </c:pt>
                <c:pt idx="5434">
                  <c:v>211.3359375</c:v>
                </c:pt>
                <c:pt idx="5435">
                  <c:v>211.3359375</c:v>
                </c:pt>
                <c:pt idx="5436">
                  <c:v>211.3046875</c:v>
                </c:pt>
                <c:pt idx="5437">
                  <c:v>211.42578125</c:v>
                </c:pt>
                <c:pt idx="5438">
                  <c:v>211.33984375</c:v>
                </c:pt>
                <c:pt idx="5439">
                  <c:v>211.33984375</c:v>
                </c:pt>
                <c:pt idx="5440">
                  <c:v>211.33984375</c:v>
                </c:pt>
                <c:pt idx="5441">
                  <c:v>211.33984375</c:v>
                </c:pt>
                <c:pt idx="5442">
                  <c:v>211.46875</c:v>
                </c:pt>
                <c:pt idx="5443">
                  <c:v>211.48046875</c:v>
                </c:pt>
                <c:pt idx="5444">
                  <c:v>211.30859375</c:v>
                </c:pt>
                <c:pt idx="5445">
                  <c:v>211.33984375</c:v>
                </c:pt>
                <c:pt idx="5446">
                  <c:v>211.4140625</c:v>
                </c:pt>
                <c:pt idx="5447">
                  <c:v>211.41015625</c:v>
                </c:pt>
                <c:pt idx="5448">
                  <c:v>211.44140625</c:v>
                </c:pt>
                <c:pt idx="5449">
                  <c:v>211.3984375</c:v>
                </c:pt>
                <c:pt idx="5450">
                  <c:v>211.3359375</c:v>
                </c:pt>
                <c:pt idx="5451">
                  <c:v>211.3359375</c:v>
                </c:pt>
                <c:pt idx="5452">
                  <c:v>211.4140625</c:v>
                </c:pt>
                <c:pt idx="5453">
                  <c:v>211.3671875</c:v>
                </c:pt>
                <c:pt idx="5454">
                  <c:v>211.33984375</c:v>
                </c:pt>
                <c:pt idx="5455">
                  <c:v>211.33984375</c:v>
                </c:pt>
                <c:pt idx="5456">
                  <c:v>211.33984375</c:v>
                </c:pt>
                <c:pt idx="5457">
                  <c:v>211.33984375</c:v>
                </c:pt>
                <c:pt idx="5458">
                  <c:v>211.3828125</c:v>
                </c:pt>
                <c:pt idx="5459">
                  <c:v>211.33984375</c:v>
                </c:pt>
                <c:pt idx="5460">
                  <c:v>211.30859375</c:v>
                </c:pt>
                <c:pt idx="5461">
                  <c:v>211.3359375</c:v>
                </c:pt>
                <c:pt idx="5462">
                  <c:v>211.37890625</c:v>
                </c:pt>
                <c:pt idx="5463">
                  <c:v>211.37890625</c:v>
                </c:pt>
                <c:pt idx="5464">
                  <c:v>211.3359375</c:v>
                </c:pt>
                <c:pt idx="5465">
                  <c:v>211.375</c:v>
                </c:pt>
                <c:pt idx="5466">
                  <c:v>211.33984375</c:v>
                </c:pt>
                <c:pt idx="5467">
                  <c:v>211.33984375</c:v>
                </c:pt>
                <c:pt idx="5468">
                  <c:v>211.37109375</c:v>
                </c:pt>
                <c:pt idx="5469">
                  <c:v>211.37109375</c:v>
                </c:pt>
                <c:pt idx="5470">
                  <c:v>211.33984375</c:v>
                </c:pt>
                <c:pt idx="5471">
                  <c:v>211.34765625</c:v>
                </c:pt>
                <c:pt idx="5472">
                  <c:v>211.40625</c:v>
                </c:pt>
                <c:pt idx="5473">
                  <c:v>211.3671875</c:v>
                </c:pt>
                <c:pt idx="5474">
                  <c:v>211.3359375</c:v>
                </c:pt>
                <c:pt idx="5475">
                  <c:v>211.36328125</c:v>
                </c:pt>
                <c:pt idx="5476">
                  <c:v>211.3359375</c:v>
                </c:pt>
                <c:pt idx="5477">
                  <c:v>211.30859375</c:v>
                </c:pt>
                <c:pt idx="5478">
                  <c:v>211.3359375</c:v>
                </c:pt>
                <c:pt idx="5479">
                  <c:v>211.3359375</c:v>
                </c:pt>
                <c:pt idx="5480">
                  <c:v>211.3359375</c:v>
                </c:pt>
                <c:pt idx="5481">
                  <c:v>211.3359375</c:v>
                </c:pt>
                <c:pt idx="5482">
                  <c:v>211.37890625</c:v>
                </c:pt>
                <c:pt idx="5483">
                  <c:v>211.3359375</c:v>
                </c:pt>
                <c:pt idx="5484">
                  <c:v>211.3359375</c:v>
                </c:pt>
                <c:pt idx="5485">
                  <c:v>211.33984375</c:v>
                </c:pt>
                <c:pt idx="5486">
                  <c:v>211.33984375</c:v>
                </c:pt>
                <c:pt idx="5487">
                  <c:v>211.37890625</c:v>
                </c:pt>
                <c:pt idx="5488">
                  <c:v>211.37890625</c:v>
                </c:pt>
                <c:pt idx="5489">
                  <c:v>211.37890625</c:v>
                </c:pt>
                <c:pt idx="5490">
                  <c:v>211.33984375</c:v>
                </c:pt>
                <c:pt idx="5491">
                  <c:v>211.37109375</c:v>
                </c:pt>
                <c:pt idx="5492">
                  <c:v>211.3359375</c:v>
                </c:pt>
                <c:pt idx="5493">
                  <c:v>211.30859375</c:v>
                </c:pt>
                <c:pt idx="5494">
                  <c:v>211.3828125</c:v>
                </c:pt>
                <c:pt idx="5495">
                  <c:v>211.33984375</c:v>
                </c:pt>
                <c:pt idx="5496">
                  <c:v>212.81640625</c:v>
                </c:pt>
                <c:pt idx="5497">
                  <c:v>211.390625</c:v>
                </c:pt>
                <c:pt idx="5498">
                  <c:v>211.390625</c:v>
                </c:pt>
                <c:pt idx="5499">
                  <c:v>211.33203125</c:v>
                </c:pt>
                <c:pt idx="5500">
                  <c:v>211.33984375</c:v>
                </c:pt>
                <c:pt idx="5501">
                  <c:v>211.33984375</c:v>
                </c:pt>
                <c:pt idx="5502">
                  <c:v>211.30859375</c:v>
                </c:pt>
                <c:pt idx="5503">
                  <c:v>211.3828125</c:v>
                </c:pt>
                <c:pt idx="5504">
                  <c:v>211.40625</c:v>
                </c:pt>
                <c:pt idx="5505">
                  <c:v>211.3671875</c:v>
                </c:pt>
                <c:pt idx="5506">
                  <c:v>211.375</c:v>
                </c:pt>
                <c:pt idx="5507">
                  <c:v>211.30859375</c:v>
                </c:pt>
                <c:pt idx="5508">
                  <c:v>211.33984375</c:v>
                </c:pt>
                <c:pt idx="5509">
                  <c:v>211.33984375</c:v>
                </c:pt>
                <c:pt idx="5510">
                  <c:v>211.375</c:v>
                </c:pt>
                <c:pt idx="5511">
                  <c:v>211.33984375</c:v>
                </c:pt>
                <c:pt idx="5512">
                  <c:v>211.41015625</c:v>
                </c:pt>
                <c:pt idx="5513">
                  <c:v>211.3671875</c:v>
                </c:pt>
                <c:pt idx="5514">
                  <c:v>211.3359375</c:v>
                </c:pt>
                <c:pt idx="5515">
                  <c:v>211.37109375</c:v>
                </c:pt>
                <c:pt idx="5516">
                  <c:v>211.328125</c:v>
                </c:pt>
                <c:pt idx="5517">
                  <c:v>211.33984375</c:v>
                </c:pt>
                <c:pt idx="5518">
                  <c:v>211.328125</c:v>
                </c:pt>
                <c:pt idx="5519">
                  <c:v>211.375</c:v>
                </c:pt>
                <c:pt idx="5520">
                  <c:v>211.3359375</c:v>
                </c:pt>
                <c:pt idx="5521">
                  <c:v>211.3671875</c:v>
                </c:pt>
                <c:pt idx="5522">
                  <c:v>211.3828125</c:v>
                </c:pt>
                <c:pt idx="5523">
                  <c:v>211.30859375</c:v>
                </c:pt>
                <c:pt idx="5524">
                  <c:v>211.33984375</c:v>
                </c:pt>
                <c:pt idx="5525">
                  <c:v>211.33984375</c:v>
                </c:pt>
                <c:pt idx="5526">
                  <c:v>211.33984375</c:v>
                </c:pt>
                <c:pt idx="5527">
                  <c:v>211.36328125</c:v>
                </c:pt>
                <c:pt idx="5528">
                  <c:v>211.36328125</c:v>
                </c:pt>
                <c:pt idx="5529">
                  <c:v>211.359375</c:v>
                </c:pt>
                <c:pt idx="5530">
                  <c:v>211.328125</c:v>
                </c:pt>
                <c:pt idx="5531">
                  <c:v>211.328125</c:v>
                </c:pt>
                <c:pt idx="5532">
                  <c:v>211.328125</c:v>
                </c:pt>
                <c:pt idx="5533">
                  <c:v>211.328125</c:v>
                </c:pt>
                <c:pt idx="5534">
                  <c:v>211.3046875</c:v>
                </c:pt>
                <c:pt idx="5535">
                  <c:v>211.33203125</c:v>
                </c:pt>
                <c:pt idx="5536">
                  <c:v>211.33203125</c:v>
                </c:pt>
                <c:pt idx="5537">
                  <c:v>211.33203125</c:v>
                </c:pt>
                <c:pt idx="5538">
                  <c:v>211.3359375</c:v>
                </c:pt>
                <c:pt idx="5539">
                  <c:v>211.375</c:v>
                </c:pt>
                <c:pt idx="5540">
                  <c:v>211.3359375</c:v>
                </c:pt>
                <c:pt idx="5541">
                  <c:v>211.3359375</c:v>
                </c:pt>
                <c:pt idx="5542">
                  <c:v>211.3359375</c:v>
                </c:pt>
                <c:pt idx="5543">
                  <c:v>211.3359375</c:v>
                </c:pt>
                <c:pt idx="5544">
                  <c:v>211.375</c:v>
                </c:pt>
                <c:pt idx="5545">
                  <c:v>211.33984375</c:v>
                </c:pt>
                <c:pt idx="5546">
                  <c:v>211.33984375</c:v>
                </c:pt>
                <c:pt idx="5547">
                  <c:v>211.3671875</c:v>
                </c:pt>
                <c:pt idx="5548">
                  <c:v>211.44140625</c:v>
                </c:pt>
                <c:pt idx="5549">
                  <c:v>211.421875</c:v>
                </c:pt>
                <c:pt idx="5550">
                  <c:v>211.34765625</c:v>
                </c:pt>
                <c:pt idx="5551">
                  <c:v>211.34765625</c:v>
                </c:pt>
                <c:pt idx="5552">
                  <c:v>211.34765625</c:v>
                </c:pt>
                <c:pt idx="5553">
                  <c:v>211.34765625</c:v>
                </c:pt>
                <c:pt idx="5554">
                  <c:v>211.34765625</c:v>
                </c:pt>
                <c:pt idx="5555">
                  <c:v>211.3828125</c:v>
                </c:pt>
                <c:pt idx="5556">
                  <c:v>211.3359375</c:v>
                </c:pt>
                <c:pt idx="5557">
                  <c:v>211.3359375</c:v>
                </c:pt>
                <c:pt idx="5558">
                  <c:v>211.375</c:v>
                </c:pt>
                <c:pt idx="5559">
                  <c:v>211.33984375</c:v>
                </c:pt>
                <c:pt idx="5560">
                  <c:v>211.3671875</c:v>
                </c:pt>
                <c:pt idx="5561">
                  <c:v>211.3671875</c:v>
                </c:pt>
                <c:pt idx="5562">
                  <c:v>211.3359375</c:v>
                </c:pt>
                <c:pt idx="5563">
                  <c:v>211.3359375</c:v>
                </c:pt>
                <c:pt idx="5564">
                  <c:v>211.36328125</c:v>
                </c:pt>
                <c:pt idx="5565">
                  <c:v>211.36328125</c:v>
                </c:pt>
                <c:pt idx="5566">
                  <c:v>212.9296875</c:v>
                </c:pt>
                <c:pt idx="5567">
                  <c:v>211.3984375</c:v>
                </c:pt>
                <c:pt idx="5568">
                  <c:v>211.3984375</c:v>
                </c:pt>
                <c:pt idx="5569">
                  <c:v>211.3515625</c:v>
                </c:pt>
                <c:pt idx="5570">
                  <c:v>211.32421875</c:v>
                </c:pt>
                <c:pt idx="5571">
                  <c:v>211.37109375</c:v>
                </c:pt>
                <c:pt idx="5572">
                  <c:v>211.375</c:v>
                </c:pt>
                <c:pt idx="5573">
                  <c:v>211.33203125</c:v>
                </c:pt>
                <c:pt idx="5574">
                  <c:v>211.359375</c:v>
                </c:pt>
                <c:pt idx="5575">
                  <c:v>211.359375</c:v>
                </c:pt>
                <c:pt idx="5576">
                  <c:v>211.4296875</c:v>
                </c:pt>
                <c:pt idx="5577">
                  <c:v>211.35546875</c:v>
                </c:pt>
                <c:pt idx="5578">
                  <c:v>211.38671875</c:v>
                </c:pt>
                <c:pt idx="5579">
                  <c:v>211.390625</c:v>
                </c:pt>
                <c:pt idx="5580">
                  <c:v>211.41796875</c:v>
                </c:pt>
                <c:pt idx="5581">
                  <c:v>211.4609375</c:v>
                </c:pt>
                <c:pt idx="5582">
                  <c:v>211.40234375</c:v>
                </c:pt>
                <c:pt idx="5583">
                  <c:v>211.36328125</c:v>
                </c:pt>
                <c:pt idx="5584">
                  <c:v>211.33984375</c:v>
                </c:pt>
                <c:pt idx="5585">
                  <c:v>211.3671875</c:v>
                </c:pt>
                <c:pt idx="5586">
                  <c:v>211.37109375</c:v>
                </c:pt>
                <c:pt idx="5587">
                  <c:v>211.296875</c:v>
                </c:pt>
                <c:pt idx="5588">
                  <c:v>211.35546875</c:v>
                </c:pt>
                <c:pt idx="5589">
                  <c:v>211.35546875</c:v>
                </c:pt>
                <c:pt idx="5590">
                  <c:v>211.359375</c:v>
                </c:pt>
                <c:pt idx="5591">
                  <c:v>211.359375</c:v>
                </c:pt>
                <c:pt idx="5592">
                  <c:v>211.375</c:v>
                </c:pt>
                <c:pt idx="5593">
                  <c:v>211.3359375</c:v>
                </c:pt>
                <c:pt idx="5594">
                  <c:v>211.359375</c:v>
                </c:pt>
                <c:pt idx="5595">
                  <c:v>211.359375</c:v>
                </c:pt>
                <c:pt idx="5596">
                  <c:v>211.3828125</c:v>
                </c:pt>
                <c:pt idx="5597">
                  <c:v>211.359375</c:v>
                </c:pt>
                <c:pt idx="5598">
                  <c:v>211.359375</c:v>
                </c:pt>
                <c:pt idx="5599">
                  <c:v>211.359375</c:v>
                </c:pt>
                <c:pt idx="5600">
                  <c:v>211.3359375</c:v>
                </c:pt>
                <c:pt idx="5601">
                  <c:v>212.86328125</c:v>
                </c:pt>
                <c:pt idx="5602">
                  <c:v>211.36328125</c:v>
                </c:pt>
                <c:pt idx="5603">
                  <c:v>211.359375</c:v>
                </c:pt>
                <c:pt idx="5604">
                  <c:v>211.4609375</c:v>
                </c:pt>
                <c:pt idx="5605">
                  <c:v>211.30859375</c:v>
                </c:pt>
                <c:pt idx="5606">
                  <c:v>211.33984375</c:v>
                </c:pt>
                <c:pt idx="5607">
                  <c:v>211.33984375</c:v>
                </c:pt>
                <c:pt idx="5608">
                  <c:v>211.37109375</c:v>
                </c:pt>
                <c:pt idx="5609">
                  <c:v>211.37109375</c:v>
                </c:pt>
                <c:pt idx="5610">
                  <c:v>211.3046875</c:v>
                </c:pt>
                <c:pt idx="5611">
                  <c:v>211.46484375</c:v>
                </c:pt>
                <c:pt idx="5612">
                  <c:v>211.36328125</c:v>
                </c:pt>
                <c:pt idx="5613">
                  <c:v>211.36328125</c:v>
                </c:pt>
                <c:pt idx="5614">
                  <c:v>212.87109375</c:v>
                </c:pt>
                <c:pt idx="5615">
                  <c:v>212.78125</c:v>
                </c:pt>
                <c:pt idx="5616">
                  <c:v>211.38671875</c:v>
                </c:pt>
                <c:pt idx="5617">
                  <c:v>211.38671875</c:v>
                </c:pt>
                <c:pt idx="5618">
                  <c:v>211.38671875</c:v>
                </c:pt>
                <c:pt idx="5619">
                  <c:v>211.38671875</c:v>
                </c:pt>
                <c:pt idx="5620">
                  <c:v>211.3359375</c:v>
                </c:pt>
                <c:pt idx="5621">
                  <c:v>211.3671875</c:v>
                </c:pt>
                <c:pt idx="5622">
                  <c:v>211.33984375</c:v>
                </c:pt>
                <c:pt idx="5623">
                  <c:v>211.30859375</c:v>
                </c:pt>
                <c:pt idx="5624">
                  <c:v>211.37109375</c:v>
                </c:pt>
                <c:pt idx="5625">
                  <c:v>211.3359375</c:v>
                </c:pt>
                <c:pt idx="5626">
                  <c:v>211.37890625</c:v>
                </c:pt>
                <c:pt idx="5627">
                  <c:v>211.3203125</c:v>
                </c:pt>
                <c:pt idx="5628">
                  <c:v>211.390625</c:v>
                </c:pt>
                <c:pt idx="5629">
                  <c:v>211.39453125</c:v>
                </c:pt>
                <c:pt idx="5630">
                  <c:v>211.3515625</c:v>
                </c:pt>
                <c:pt idx="5631">
                  <c:v>211.32421875</c:v>
                </c:pt>
                <c:pt idx="5632">
                  <c:v>211.7578125</c:v>
                </c:pt>
                <c:pt idx="5633">
                  <c:v>211.35546875</c:v>
                </c:pt>
                <c:pt idx="5634">
                  <c:v>211.37109375</c:v>
                </c:pt>
                <c:pt idx="5635">
                  <c:v>211.375</c:v>
                </c:pt>
                <c:pt idx="5636">
                  <c:v>211.328125</c:v>
                </c:pt>
                <c:pt idx="5637">
                  <c:v>211.328125</c:v>
                </c:pt>
                <c:pt idx="5638">
                  <c:v>211.35546875</c:v>
                </c:pt>
                <c:pt idx="5639">
                  <c:v>211.32421875</c:v>
                </c:pt>
                <c:pt idx="5640">
                  <c:v>211.328125</c:v>
                </c:pt>
                <c:pt idx="5641">
                  <c:v>211.328125</c:v>
                </c:pt>
                <c:pt idx="5642">
                  <c:v>211.40234375</c:v>
                </c:pt>
                <c:pt idx="5643">
                  <c:v>211.40234375</c:v>
                </c:pt>
                <c:pt idx="5644">
                  <c:v>211.33203125</c:v>
                </c:pt>
                <c:pt idx="5645">
                  <c:v>211.33203125</c:v>
                </c:pt>
                <c:pt idx="5646">
                  <c:v>211.33203125</c:v>
                </c:pt>
                <c:pt idx="5647">
                  <c:v>211.3671875</c:v>
                </c:pt>
                <c:pt idx="5648">
                  <c:v>211.328125</c:v>
                </c:pt>
                <c:pt idx="5649">
                  <c:v>211.30078125</c:v>
                </c:pt>
                <c:pt idx="5650">
                  <c:v>211.33203125</c:v>
                </c:pt>
                <c:pt idx="5651">
                  <c:v>211.37109375</c:v>
                </c:pt>
                <c:pt idx="5652">
                  <c:v>211.3046875</c:v>
                </c:pt>
                <c:pt idx="5653">
                  <c:v>211.37109375</c:v>
                </c:pt>
                <c:pt idx="5654">
                  <c:v>211.359375</c:v>
                </c:pt>
                <c:pt idx="5655">
                  <c:v>211.36328125</c:v>
                </c:pt>
                <c:pt idx="5656">
                  <c:v>211.33203125</c:v>
                </c:pt>
                <c:pt idx="5657">
                  <c:v>211.30078125</c:v>
                </c:pt>
                <c:pt idx="5658">
                  <c:v>211.36328125</c:v>
                </c:pt>
                <c:pt idx="5659">
                  <c:v>211.36328125</c:v>
                </c:pt>
                <c:pt idx="5660">
                  <c:v>211.328125</c:v>
                </c:pt>
                <c:pt idx="5661">
                  <c:v>211.328125</c:v>
                </c:pt>
                <c:pt idx="5662">
                  <c:v>211.296875</c:v>
                </c:pt>
                <c:pt idx="5663">
                  <c:v>211.32421875</c:v>
                </c:pt>
                <c:pt idx="5664">
                  <c:v>211.32421875</c:v>
                </c:pt>
                <c:pt idx="5665">
                  <c:v>211.3671875</c:v>
                </c:pt>
                <c:pt idx="5666">
                  <c:v>211.33984375</c:v>
                </c:pt>
                <c:pt idx="5667">
                  <c:v>211.33984375</c:v>
                </c:pt>
                <c:pt idx="5668">
                  <c:v>211.34375</c:v>
                </c:pt>
                <c:pt idx="5669">
                  <c:v>211.34375</c:v>
                </c:pt>
                <c:pt idx="5670">
                  <c:v>211.30078125</c:v>
                </c:pt>
                <c:pt idx="5671">
                  <c:v>211.33203125</c:v>
                </c:pt>
                <c:pt idx="5672">
                  <c:v>211.33203125</c:v>
                </c:pt>
                <c:pt idx="5673">
                  <c:v>211.33984375</c:v>
                </c:pt>
                <c:pt idx="5674">
                  <c:v>211.33203125</c:v>
                </c:pt>
                <c:pt idx="5675">
                  <c:v>211.37109375</c:v>
                </c:pt>
                <c:pt idx="5676">
                  <c:v>211.30078125</c:v>
                </c:pt>
                <c:pt idx="5677">
                  <c:v>211.375</c:v>
                </c:pt>
                <c:pt idx="5678">
                  <c:v>211.33203125</c:v>
                </c:pt>
                <c:pt idx="5679">
                  <c:v>211.328125</c:v>
                </c:pt>
                <c:pt idx="5680">
                  <c:v>211.359375</c:v>
                </c:pt>
                <c:pt idx="5681">
                  <c:v>211.328125</c:v>
                </c:pt>
                <c:pt idx="5682">
                  <c:v>211.359375</c:v>
                </c:pt>
                <c:pt idx="5683">
                  <c:v>211.359375</c:v>
                </c:pt>
                <c:pt idx="5684">
                  <c:v>211.30078125</c:v>
                </c:pt>
                <c:pt idx="5685">
                  <c:v>211.328125</c:v>
                </c:pt>
                <c:pt idx="5686">
                  <c:v>211.328125</c:v>
                </c:pt>
                <c:pt idx="5687">
                  <c:v>211.328125</c:v>
                </c:pt>
                <c:pt idx="5688">
                  <c:v>211.37890625</c:v>
                </c:pt>
                <c:pt idx="5689">
                  <c:v>211.30078125</c:v>
                </c:pt>
                <c:pt idx="5690">
                  <c:v>211.33203125</c:v>
                </c:pt>
                <c:pt idx="5691">
                  <c:v>211.33203125</c:v>
                </c:pt>
                <c:pt idx="5692">
                  <c:v>272.1640625</c:v>
                </c:pt>
                <c:pt idx="5693">
                  <c:v>272.62890625</c:v>
                </c:pt>
                <c:pt idx="5694">
                  <c:v>211.82421875</c:v>
                </c:pt>
                <c:pt idx="5695">
                  <c:v>211.8125</c:v>
                </c:pt>
                <c:pt idx="5696">
                  <c:v>211.8125</c:v>
                </c:pt>
                <c:pt idx="5697">
                  <c:v>211.7734375</c:v>
                </c:pt>
                <c:pt idx="5698">
                  <c:v>213.27734375</c:v>
                </c:pt>
                <c:pt idx="5699">
                  <c:v>211.8359375</c:v>
                </c:pt>
                <c:pt idx="5700">
                  <c:v>211.8046875</c:v>
                </c:pt>
                <c:pt idx="5701">
                  <c:v>211.8359375</c:v>
                </c:pt>
                <c:pt idx="5702">
                  <c:v>211.83984375</c:v>
                </c:pt>
                <c:pt idx="5703">
                  <c:v>211.875</c:v>
                </c:pt>
                <c:pt idx="5704">
                  <c:v>211.80859375</c:v>
                </c:pt>
                <c:pt idx="5705">
                  <c:v>211.80859375</c:v>
                </c:pt>
                <c:pt idx="5706">
                  <c:v>211.8828125</c:v>
                </c:pt>
                <c:pt idx="5707">
                  <c:v>211.84375</c:v>
                </c:pt>
                <c:pt idx="5708">
                  <c:v>211.8125</c:v>
                </c:pt>
                <c:pt idx="5709">
                  <c:v>211.8125</c:v>
                </c:pt>
                <c:pt idx="5710">
                  <c:v>211.8125</c:v>
                </c:pt>
                <c:pt idx="5711">
                  <c:v>211.81640625</c:v>
                </c:pt>
                <c:pt idx="5712">
                  <c:v>211.91015625</c:v>
                </c:pt>
                <c:pt idx="5713">
                  <c:v>211.9140625</c:v>
                </c:pt>
                <c:pt idx="5714">
                  <c:v>211.921875</c:v>
                </c:pt>
                <c:pt idx="5715">
                  <c:v>211.85546875</c:v>
                </c:pt>
                <c:pt idx="5716">
                  <c:v>211.859375</c:v>
                </c:pt>
                <c:pt idx="5717">
                  <c:v>211.87890625</c:v>
                </c:pt>
                <c:pt idx="5718">
                  <c:v>211.90234375</c:v>
                </c:pt>
                <c:pt idx="5719">
                  <c:v>211.90234375</c:v>
                </c:pt>
                <c:pt idx="5720">
                  <c:v>211.8515625</c:v>
                </c:pt>
                <c:pt idx="5721">
                  <c:v>211.84765625</c:v>
                </c:pt>
                <c:pt idx="5722">
                  <c:v>211.98046875</c:v>
                </c:pt>
                <c:pt idx="5723">
                  <c:v>211.8515625</c:v>
                </c:pt>
                <c:pt idx="5724">
                  <c:v>211.8515625</c:v>
                </c:pt>
                <c:pt idx="5725">
                  <c:v>211.8515625</c:v>
                </c:pt>
                <c:pt idx="5726">
                  <c:v>211.8515625</c:v>
                </c:pt>
                <c:pt idx="5727">
                  <c:v>211.87890625</c:v>
                </c:pt>
                <c:pt idx="5728">
                  <c:v>211.91015625</c:v>
                </c:pt>
                <c:pt idx="5729">
                  <c:v>211.875</c:v>
                </c:pt>
                <c:pt idx="5730">
                  <c:v>211.84765625</c:v>
                </c:pt>
                <c:pt idx="5731">
                  <c:v>211.91796875</c:v>
                </c:pt>
                <c:pt idx="5732">
                  <c:v>211.87890625</c:v>
                </c:pt>
                <c:pt idx="5733">
                  <c:v>211.89453125</c:v>
                </c:pt>
                <c:pt idx="5734">
                  <c:v>211.859375</c:v>
                </c:pt>
                <c:pt idx="5735">
                  <c:v>211.828125</c:v>
                </c:pt>
                <c:pt idx="5736">
                  <c:v>211.890625</c:v>
                </c:pt>
                <c:pt idx="5737">
                  <c:v>211.90625</c:v>
                </c:pt>
                <c:pt idx="5738">
                  <c:v>211.87890625</c:v>
                </c:pt>
                <c:pt idx="5739">
                  <c:v>211.89453125</c:v>
                </c:pt>
                <c:pt idx="5740">
                  <c:v>211.86328125</c:v>
                </c:pt>
                <c:pt idx="5741">
                  <c:v>211.859375</c:v>
                </c:pt>
                <c:pt idx="5742">
                  <c:v>213.3203125</c:v>
                </c:pt>
                <c:pt idx="5743">
                  <c:v>211.859375</c:v>
                </c:pt>
                <c:pt idx="5744">
                  <c:v>211.89453125</c:v>
                </c:pt>
                <c:pt idx="5745">
                  <c:v>213.43359375</c:v>
                </c:pt>
                <c:pt idx="5746">
                  <c:v>211.89453125</c:v>
                </c:pt>
                <c:pt idx="5747">
                  <c:v>211.89453125</c:v>
                </c:pt>
                <c:pt idx="5748">
                  <c:v>211.8671875</c:v>
                </c:pt>
                <c:pt idx="5749">
                  <c:v>211.9140625</c:v>
                </c:pt>
                <c:pt idx="5750">
                  <c:v>211.875</c:v>
                </c:pt>
                <c:pt idx="5751">
                  <c:v>211.84375</c:v>
                </c:pt>
                <c:pt idx="5752">
                  <c:v>211.87109375</c:v>
                </c:pt>
                <c:pt idx="5753">
                  <c:v>211.87109375</c:v>
                </c:pt>
                <c:pt idx="5754">
                  <c:v>211.9453125</c:v>
                </c:pt>
                <c:pt idx="5755">
                  <c:v>211.90625</c:v>
                </c:pt>
                <c:pt idx="5756">
                  <c:v>211.83984375</c:v>
                </c:pt>
                <c:pt idx="5757">
                  <c:v>211.87109375</c:v>
                </c:pt>
                <c:pt idx="5758">
                  <c:v>211.8984375</c:v>
                </c:pt>
                <c:pt idx="5759">
                  <c:v>211.87109375</c:v>
                </c:pt>
                <c:pt idx="5760">
                  <c:v>211.8984375</c:v>
                </c:pt>
                <c:pt idx="5761">
                  <c:v>213.43359375</c:v>
                </c:pt>
                <c:pt idx="5762">
                  <c:v>211.87109375</c:v>
                </c:pt>
                <c:pt idx="5763">
                  <c:v>211.87890625</c:v>
                </c:pt>
                <c:pt idx="5764">
                  <c:v>211.87890625</c:v>
                </c:pt>
                <c:pt idx="5765">
                  <c:v>211.8828125</c:v>
                </c:pt>
                <c:pt idx="5766">
                  <c:v>211.8828125</c:v>
                </c:pt>
                <c:pt idx="5767">
                  <c:v>211.8515625</c:v>
                </c:pt>
                <c:pt idx="5768">
                  <c:v>211.921875</c:v>
                </c:pt>
                <c:pt idx="5769">
                  <c:v>211.921875</c:v>
                </c:pt>
                <c:pt idx="5770">
                  <c:v>211.88671875</c:v>
                </c:pt>
                <c:pt idx="5771">
                  <c:v>211.94140625</c:v>
                </c:pt>
                <c:pt idx="5772">
                  <c:v>211.9375</c:v>
                </c:pt>
                <c:pt idx="5773">
                  <c:v>211.921875</c:v>
                </c:pt>
                <c:pt idx="5774">
                  <c:v>211.8984375</c:v>
                </c:pt>
                <c:pt idx="5775">
                  <c:v>211.90234375</c:v>
                </c:pt>
                <c:pt idx="5776">
                  <c:v>211.90234375</c:v>
                </c:pt>
                <c:pt idx="5777">
                  <c:v>211.84765625</c:v>
                </c:pt>
                <c:pt idx="5778">
                  <c:v>211.875</c:v>
                </c:pt>
                <c:pt idx="5779">
                  <c:v>211.875</c:v>
                </c:pt>
                <c:pt idx="5780">
                  <c:v>211.87890625</c:v>
                </c:pt>
                <c:pt idx="5781">
                  <c:v>211.90625</c:v>
                </c:pt>
                <c:pt idx="5782">
                  <c:v>211.9453125</c:v>
                </c:pt>
                <c:pt idx="5783">
                  <c:v>211.94921875</c:v>
                </c:pt>
                <c:pt idx="5784">
                  <c:v>211.953125</c:v>
                </c:pt>
                <c:pt idx="5785">
                  <c:v>211.91015625</c:v>
                </c:pt>
                <c:pt idx="5786">
                  <c:v>211.91015625</c:v>
                </c:pt>
                <c:pt idx="5787">
                  <c:v>211.91015625</c:v>
                </c:pt>
                <c:pt idx="5788">
                  <c:v>211.87890625</c:v>
                </c:pt>
                <c:pt idx="5789">
                  <c:v>211.91015625</c:v>
                </c:pt>
                <c:pt idx="5790">
                  <c:v>211.87890625</c:v>
                </c:pt>
                <c:pt idx="5791">
                  <c:v>211.92578125</c:v>
                </c:pt>
                <c:pt idx="5792">
                  <c:v>211.92578125</c:v>
                </c:pt>
                <c:pt idx="5793">
                  <c:v>211.8828125</c:v>
                </c:pt>
                <c:pt idx="5794">
                  <c:v>211.87890625</c:v>
                </c:pt>
                <c:pt idx="5795">
                  <c:v>211.87890625</c:v>
                </c:pt>
                <c:pt idx="5796">
                  <c:v>211.90625</c:v>
                </c:pt>
                <c:pt idx="5797">
                  <c:v>211.94140625</c:v>
                </c:pt>
                <c:pt idx="5798">
                  <c:v>211.90625</c:v>
                </c:pt>
                <c:pt idx="5799">
                  <c:v>211.94921875</c:v>
                </c:pt>
                <c:pt idx="5800">
                  <c:v>211.87890625</c:v>
                </c:pt>
                <c:pt idx="5801">
                  <c:v>211.87109375</c:v>
                </c:pt>
                <c:pt idx="5802">
                  <c:v>211.87109375</c:v>
                </c:pt>
                <c:pt idx="5803">
                  <c:v>211.84375</c:v>
                </c:pt>
                <c:pt idx="5804">
                  <c:v>211.90234375</c:v>
                </c:pt>
                <c:pt idx="5805">
                  <c:v>211.90234375</c:v>
                </c:pt>
                <c:pt idx="5806">
                  <c:v>211.88671875</c:v>
                </c:pt>
                <c:pt idx="5807">
                  <c:v>211.87109375</c:v>
                </c:pt>
                <c:pt idx="5808">
                  <c:v>211.87109375</c:v>
                </c:pt>
                <c:pt idx="5809">
                  <c:v>211.8671875</c:v>
                </c:pt>
                <c:pt idx="5810">
                  <c:v>211.91015625</c:v>
                </c:pt>
                <c:pt idx="5811">
                  <c:v>213.32421875</c:v>
                </c:pt>
                <c:pt idx="5812">
                  <c:v>213.41015625</c:v>
                </c:pt>
                <c:pt idx="5813">
                  <c:v>211.87890625</c:v>
                </c:pt>
                <c:pt idx="5814">
                  <c:v>211.9296875</c:v>
                </c:pt>
                <c:pt idx="5815">
                  <c:v>211.8984375</c:v>
                </c:pt>
                <c:pt idx="5816">
                  <c:v>213.37109375</c:v>
                </c:pt>
                <c:pt idx="5817">
                  <c:v>211.87109375</c:v>
                </c:pt>
                <c:pt idx="5818">
                  <c:v>211.8671875</c:v>
                </c:pt>
                <c:pt idx="5819">
                  <c:v>212</c:v>
                </c:pt>
                <c:pt idx="5820">
                  <c:v>211.87109375</c:v>
                </c:pt>
                <c:pt idx="5821">
                  <c:v>211.93359375</c:v>
                </c:pt>
                <c:pt idx="5822">
                  <c:v>213.4453125</c:v>
                </c:pt>
                <c:pt idx="5823">
                  <c:v>211.85546875</c:v>
                </c:pt>
                <c:pt idx="5824">
                  <c:v>211.9140625</c:v>
                </c:pt>
                <c:pt idx="5825">
                  <c:v>211.95703125</c:v>
                </c:pt>
                <c:pt idx="5826">
                  <c:v>211.859375</c:v>
                </c:pt>
                <c:pt idx="5827">
                  <c:v>213.40625</c:v>
                </c:pt>
                <c:pt idx="5828">
                  <c:v>213.43359375</c:v>
                </c:pt>
                <c:pt idx="5829">
                  <c:v>211.8671875</c:v>
                </c:pt>
                <c:pt idx="5830">
                  <c:v>211.90625</c:v>
                </c:pt>
                <c:pt idx="5831">
                  <c:v>211.94921875</c:v>
                </c:pt>
                <c:pt idx="5832">
                  <c:v>212.2421875</c:v>
                </c:pt>
                <c:pt idx="5833">
                  <c:v>211.9296875</c:v>
                </c:pt>
                <c:pt idx="5834">
                  <c:v>211.875</c:v>
                </c:pt>
                <c:pt idx="5835">
                  <c:v>211.90234375</c:v>
                </c:pt>
                <c:pt idx="5836">
                  <c:v>211.90234375</c:v>
                </c:pt>
                <c:pt idx="5837">
                  <c:v>213.3828125</c:v>
                </c:pt>
                <c:pt idx="5838">
                  <c:v>211.91015625</c:v>
                </c:pt>
                <c:pt idx="5839">
                  <c:v>211.953125</c:v>
                </c:pt>
                <c:pt idx="5840">
                  <c:v>211.92578125</c:v>
                </c:pt>
                <c:pt idx="5841">
                  <c:v>211.92578125</c:v>
                </c:pt>
                <c:pt idx="5842">
                  <c:v>211.921875</c:v>
                </c:pt>
                <c:pt idx="5843">
                  <c:v>211.8828125</c:v>
                </c:pt>
                <c:pt idx="5844">
                  <c:v>211.8828125</c:v>
                </c:pt>
                <c:pt idx="5845">
                  <c:v>211.92578125</c:v>
                </c:pt>
                <c:pt idx="5846">
                  <c:v>211.8828125</c:v>
                </c:pt>
                <c:pt idx="5847">
                  <c:v>211.92578125</c:v>
                </c:pt>
                <c:pt idx="5848">
                  <c:v>211.91015625</c:v>
                </c:pt>
                <c:pt idx="5849">
                  <c:v>211.94921875</c:v>
                </c:pt>
                <c:pt idx="5850">
                  <c:v>211.8828125</c:v>
                </c:pt>
                <c:pt idx="5851">
                  <c:v>211.92578125</c:v>
                </c:pt>
                <c:pt idx="5852">
                  <c:v>211.8828125</c:v>
                </c:pt>
                <c:pt idx="5853">
                  <c:v>211.921875</c:v>
                </c:pt>
                <c:pt idx="5854">
                  <c:v>211.8828125</c:v>
                </c:pt>
                <c:pt idx="5855">
                  <c:v>211.8828125</c:v>
                </c:pt>
                <c:pt idx="5856">
                  <c:v>211.921875</c:v>
                </c:pt>
                <c:pt idx="5857">
                  <c:v>211.87890625</c:v>
                </c:pt>
                <c:pt idx="5858">
                  <c:v>211.87890625</c:v>
                </c:pt>
                <c:pt idx="5859">
                  <c:v>211.91796875</c:v>
                </c:pt>
                <c:pt idx="5860">
                  <c:v>211.87890625</c:v>
                </c:pt>
                <c:pt idx="5861">
                  <c:v>211.87890625</c:v>
                </c:pt>
                <c:pt idx="5862">
                  <c:v>211.8828125</c:v>
                </c:pt>
                <c:pt idx="5863">
                  <c:v>213.44921875</c:v>
                </c:pt>
                <c:pt idx="5864">
                  <c:v>211.9609375</c:v>
                </c:pt>
                <c:pt idx="5865">
                  <c:v>211.859375</c:v>
                </c:pt>
                <c:pt idx="5866">
                  <c:v>211.92578125</c:v>
                </c:pt>
                <c:pt idx="5867">
                  <c:v>211.88671875</c:v>
                </c:pt>
                <c:pt idx="5868">
                  <c:v>211.85546875</c:v>
                </c:pt>
                <c:pt idx="5869">
                  <c:v>211.88671875</c:v>
                </c:pt>
                <c:pt idx="5870">
                  <c:v>211.88671875</c:v>
                </c:pt>
                <c:pt idx="5871">
                  <c:v>211.93359375</c:v>
                </c:pt>
                <c:pt idx="5872">
                  <c:v>211.9296875</c:v>
                </c:pt>
                <c:pt idx="5873">
                  <c:v>211.85546875</c:v>
                </c:pt>
                <c:pt idx="5874">
                  <c:v>211.8828125</c:v>
                </c:pt>
                <c:pt idx="5875">
                  <c:v>211.921875</c:v>
                </c:pt>
                <c:pt idx="5876">
                  <c:v>211.8828125</c:v>
                </c:pt>
                <c:pt idx="5877">
                  <c:v>211.92578125</c:v>
                </c:pt>
                <c:pt idx="5878">
                  <c:v>211.8828125</c:v>
                </c:pt>
                <c:pt idx="5879">
                  <c:v>211.8828125</c:v>
                </c:pt>
                <c:pt idx="5880">
                  <c:v>211.8828125</c:v>
                </c:pt>
                <c:pt idx="5881">
                  <c:v>211.8828125</c:v>
                </c:pt>
                <c:pt idx="5882">
                  <c:v>211.92578125</c:v>
                </c:pt>
                <c:pt idx="5883">
                  <c:v>213.375</c:v>
                </c:pt>
                <c:pt idx="5884">
                  <c:v>211.91015625</c:v>
                </c:pt>
                <c:pt idx="5885">
                  <c:v>211.91015625</c:v>
                </c:pt>
                <c:pt idx="5886">
                  <c:v>211.8828125</c:v>
                </c:pt>
                <c:pt idx="5887">
                  <c:v>211.8828125</c:v>
                </c:pt>
                <c:pt idx="5888">
                  <c:v>211.9140625</c:v>
                </c:pt>
                <c:pt idx="5889">
                  <c:v>211.95703125</c:v>
                </c:pt>
                <c:pt idx="5890">
                  <c:v>211.88671875</c:v>
                </c:pt>
                <c:pt idx="5891">
                  <c:v>211.921875</c:v>
                </c:pt>
                <c:pt idx="5892">
                  <c:v>211.8828125</c:v>
                </c:pt>
                <c:pt idx="5893">
                  <c:v>211.8515625</c:v>
                </c:pt>
                <c:pt idx="5894">
                  <c:v>211.91015625</c:v>
                </c:pt>
                <c:pt idx="5895">
                  <c:v>211.91015625</c:v>
                </c:pt>
                <c:pt idx="5896">
                  <c:v>213.08203125</c:v>
                </c:pt>
                <c:pt idx="5897">
                  <c:v>211.8828125</c:v>
                </c:pt>
                <c:pt idx="5898">
                  <c:v>211.8828125</c:v>
                </c:pt>
                <c:pt idx="5899">
                  <c:v>211.85546875</c:v>
                </c:pt>
                <c:pt idx="5900">
                  <c:v>211.890625</c:v>
                </c:pt>
                <c:pt idx="5901">
                  <c:v>213.4765625</c:v>
                </c:pt>
                <c:pt idx="5902">
                  <c:v>211.93359375</c:v>
                </c:pt>
                <c:pt idx="5903">
                  <c:v>211.93359375</c:v>
                </c:pt>
                <c:pt idx="5904">
                  <c:v>211.8984375</c:v>
                </c:pt>
                <c:pt idx="5905">
                  <c:v>211.9140625</c:v>
                </c:pt>
                <c:pt idx="5906">
                  <c:v>211.95703125</c:v>
                </c:pt>
                <c:pt idx="5907">
                  <c:v>211.88671875</c:v>
                </c:pt>
                <c:pt idx="5908">
                  <c:v>211.9453125</c:v>
                </c:pt>
                <c:pt idx="5909">
                  <c:v>211.9453125</c:v>
                </c:pt>
                <c:pt idx="5910">
                  <c:v>211.88671875</c:v>
                </c:pt>
                <c:pt idx="5911">
                  <c:v>211.88671875</c:v>
                </c:pt>
                <c:pt idx="5912">
                  <c:v>211.88671875</c:v>
                </c:pt>
                <c:pt idx="5913">
                  <c:v>211.859375</c:v>
                </c:pt>
                <c:pt idx="5914">
                  <c:v>211.890625</c:v>
                </c:pt>
                <c:pt idx="5915">
                  <c:v>211.890625</c:v>
                </c:pt>
                <c:pt idx="5916">
                  <c:v>211.9296875</c:v>
                </c:pt>
                <c:pt idx="5917">
                  <c:v>211.88671875</c:v>
                </c:pt>
                <c:pt idx="5918">
                  <c:v>211.91796875</c:v>
                </c:pt>
                <c:pt idx="5919">
                  <c:v>211.91796875</c:v>
                </c:pt>
                <c:pt idx="5920">
                  <c:v>211.984375</c:v>
                </c:pt>
                <c:pt idx="5921">
                  <c:v>211.9765625</c:v>
                </c:pt>
                <c:pt idx="5922">
                  <c:v>211.87890625</c:v>
                </c:pt>
                <c:pt idx="5923">
                  <c:v>211.91796875</c:v>
                </c:pt>
                <c:pt idx="5924">
                  <c:v>211.9453125</c:v>
                </c:pt>
                <c:pt idx="5925">
                  <c:v>211.90625</c:v>
                </c:pt>
                <c:pt idx="5926">
                  <c:v>211.94921875</c:v>
                </c:pt>
                <c:pt idx="5927">
                  <c:v>211.91015625</c:v>
                </c:pt>
                <c:pt idx="5928">
                  <c:v>211.8828125</c:v>
                </c:pt>
                <c:pt idx="5929">
                  <c:v>211.8828125</c:v>
                </c:pt>
                <c:pt idx="5930">
                  <c:v>211.8828125</c:v>
                </c:pt>
                <c:pt idx="5931">
                  <c:v>211.92578125</c:v>
                </c:pt>
                <c:pt idx="5932">
                  <c:v>211.8515625</c:v>
                </c:pt>
                <c:pt idx="5933">
                  <c:v>211.91796875</c:v>
                </c:pt>
                <c:pt idx="5934">
                  <c:v>211.91015625</c:v>
                </c:pt>
                <c:pt idx="5935">
                  <c:v>211.94921875</c:v>
                </c:pt>
                <c:pt idx="5936">
                  <c:v>211.87890625</c:v>
                </c:pt>
                <c:pt idx="5937">
                  <c:v>211.87890625</c:v>
                </c:pt>
                <c:pt idx="5938">
                  <c:v>211.87890625</c:v>
                </c:pt>
                <c:pt idx="5939">
                  <c:v>211.87890625</c:v>
                </c:pt>
                <c:pt idx="5940">
                  <c:v>211.8515625</c:v>
                </c:pt>
                <c:pt idx="5941">
                  <c:v>211.8828125</c:v>
                </c:pt>
                <c:pt idx="5942">
                  <c:v>211.8828125</c:v>
                </c:pt>
                <c:pt idx="5943">
                  <c:v>212.0234375</c:v>
                </c:pt>
                <c:pt idx="5944">
                  <c:v>211.9296875</c:v>
                </c:pt>
                <c:pt idx="5945">
                  <c:v>211.96484375</c:v>
                </c:pt>
                <c:pt idx="5946">
                  <c:v>211.8828125</c:v>
                </c:pt>
                <c:pt idx="5947">
                  <c:v>211.9140625</c:v>
                </c:pt>
                <c:pt idx="5948">
                  <c:v>211.88671875</c:v>
                </c:pt>
                <c:pt idx="5949">
                  <c:v>211.88671875</c:v>
                </c:pt>
                <c:pt idx="5950">
                  <c:v>211.94140625</c:v>
                </c:pt>
                <c:pt idx="5951">
                  <c:v>211.8671875</c:v>
                </c:pt>
                <c:pt idx="5952">
                  <c:v>211.89453125</c:v>
                </c:pt>
                <c:pt idx="5953">
                  <c:v>211.89453125</c:v>
                </c:pt>
                <c:pt idx="5954">
                  <c:v>211.86328125</c:v>
                </c:pt>
                <c:pt idx="5955">
                  <c:v>211.89453125</c:v>
                </c:pt>
                <c:pt idx="5956">
                  <c:v>213.41796875</c:v>
                </c:pt>
                <c:pt idx="5957">
                  <c:v>211.87890625</c:v>
                </c:pt>
                <c:pt idx="5958">
                  <c:v>211.94140625</c:v>
                </c:pt>
                <c:pt idx="5959">
                  <c:v>211.90625</c:v>
                </c:pt>
                <c:pt idx="5960">
                  <c:v>211.90625</c:v>
                </c:pt>
                <c:pt idx="5961">
                  <c:v>211.9375</c:v>
                </c:pt>
                <c:pt idx="5962">
                  <c:v>211.91015625</c:v>
                </c:pt>
                <c:pt idx="5963">
                  <c:v>211.8828125</c:v>
                </c:pt>
                <c:pt idx="5964">
                  <c:v>211.93359375</c:v>
                </c:pt>
                <c:pt idx="5965">
                  <c:v>211.89453125</c:v>
                </c:pt>
                <c:pt idx="5966">
                  <c:v>211.89453125</c:v>
                </c:pt>
                <c:pt idx="5967">
                  <c:v>211.89453125</c:v>
                </c:pt>
                <c:pt idx="5968">
                  <c:v>211.8671875</c:v>
                </c:pt>
                <c:pt idx="5969">
                  <c:v>211.890625</c:v>
                </c:pt>
                <c:pt idx="5970">
                  <c:v>211.921875</c:v>
                </c:pt>
                <c:pt idx="5971">
                  <c:v>211.890625</c:v>
                </c:pt>
                <c:pt idx="5972">
                  <c:v>211.9453125</c:v>
                </c:pt>
                <c:pt idx="5973">
                  <c:v>211.98828125</c:v>
                </c:pt>
                <c:pt idx="5974">
                  <c:v>211.88671875</c:v>
                </c:pt>
                <c:pt idx="5975">
                  <c:v>211.88671875</c:v>
                </c:pt>
                <c:pt idx="5976">
                  <c:v>211.9140625</c:v>
                </c:pt>
                <c:pt idx="5977">
                  <c:v>211.9140625</c:v>
                </c:pt>
                <c:pt idx="5978">
                  <c:v>211.9140625</c:v>
                </c:pt>
                <c:pt idx="5979">
                  <c:v>211.9140625</c:v>
                </c:pt>
                <c:pt idx="5980">
                  <c:v>211.88671875</c:v>
                </c:pt>
                <c:pt idx="5981">
                  <c:v>211.88671875</c:v>
                </c:pt>
                <c:pt idx="5982">
                  <c:v>211.859375</c:v>
                </c:pt>
                <c:pt idx="5983">
                  <c:v>211.890625</c:v>
                </c:pt>
                <c:pt idx="5984">
                  <c:v>211.890625</c:v>
                </c:pt>
                <c:pt idx="5985">
                  <c:v>211.88671875</c:v>
                </c:pt>
                <c:pt idx="5986">
                  <c:v>211.88671875</c:v>
                </c:pt>
                <c:pt idx="5987">
                  <c:v>211.88671875</c:v>
                </c:pt>
                <c:pt idx="5988">
                  <c:v>211.92578125</c:v>
                </c:pt>
                <c:pt idx="5989">
                  <c:v>211.8828125</c:v>
                </c:pt>
                <c:pt idx="5990">
                  <c:v>211.88671875</c:v>
                </c:pt>
                <c:pt idx="5991">
                  <c:v>211.93359375</c:v>
                </c:pt>
                <c:pt idx="5992">
                  <c:v>211.859375</c:v>
                </c:pt>
                <c:pt idx="5993">
                  <c:v>211.890625</c:v>
                </c:pt>
                <c:pt idx="5994">
                  <c:v>211.890625</c:v>
                </c:pt>
                <c:pt idx="5995">
                  <c:v>211.8828125</c:v>
                </c:pt>
                <c:pt idx="5996">
                  <c:v>211.9140625</c:v>
                </c:pt>
                <c:pt idx="5997">
                  <c:v>211.8828125</c:v>
                </c:pt>
                <c:pt idx="5998">
                  <c:v>211.8828125</c:v>
                </c:pt>
                <c:pt idx="5999">
                  <c:v>212.015625</c:v>
                </c:pt>
                <c:pt idx="6000">
                  <c:v>212.0234375</c:v>
                </c:pt>
                <c:pt idx="6001">
                  <c:v>211.890625</c:v>
                </c:pt>
                <c:pt idx="6002">
                  <c:v>211.890625</c:v>
                </c:pt>
                <c:pt idx="6003">
                  <c:v>211.89453125</c:v>
                </c:pt>
                <c:pt idx="6004">
                  <c:v>211.89453125</c:v>
                </c:pt>
                <c:pt idx="6005">
                  <c:v>211.86328125</c:v>
                </c:pt>
                <c:pt idx="6006">
                  <c:v>211.89453125</c:v>
                </c:pt>
                <c:pt idx="6007">
                  <c:v>211.89453125</c:v>
                </c:pt>
                <c:pt idx="6008">
                  <c:v>211.86328125</c:v>
                </c:pt>
                <c:pt idx="6009">
                  <c:v>211.89453125</c:v>
                </c:pt>
                <c:pt idx="6010">
                  <c:v>211.89453125</c:v>
                </c:pt>
                <c:pt idx="6011">
                  <c:v>211.86328125</c:v>
                </c:pt>
                <c:pt idx="6012">
                  <c:v>213.44140625</c:v>
                </c:pt>
                <c:pt idx="6013">
                  <c:v>211.90234375</c:v>
                </c:pt>
                <c:pt idx="6014">
                  <c:v>211.8984375</c:v>
                </c:pt>
                <c:pt idx="6015">
                  <c:v>211.8984375</c:v>
                </c:pt>
                <c:pt idx="6016">
                  <c:v>211.90234375</c:v>
                </c:pt>
                <c:pt idx="6017">
                  <c:v>211.90234375</c:v>
                </c:pt>
                <c:pt idx="6018">
                  <c:v>211.8671875</c:v>
                </c:pt>
                <c:pt idx="6019">
                  <c:v>211.8984375</c:v>
                </c:pt>
                <c:pt idx="6020">
                  <c:v>212.03125</c:v>
                </c:pt>
                <c:pt idx="6021">
                  <c:v>211.8671875</c:v>
                </c:pt>
                <c:pt idx="6022">
                  <c:v>211.890625</c:v>
                </c:pt>
                <c:pt idx="6023">
                  <c:v>211.890625</c:v>
                </c:pt>
                <c:pt idx="6024">
                  <c:v>212.015625</c:v>
                </c:pt>
                <c:pt idx="6025">
                  <c:v>211.890625</c:v>
                </c:pt>
                <c:pt idx="6026">
                  <c:v>212.0234375</c:v>
                </c:pt>
                <c:pt idx="6027">
                  <c:v>211.8984375</c:v>
                </c:pt>
                <c:pt idx="6028">
                  <c:v>211.92578125</c:v>
                </c:pt>
                <c:pt idx="6029">
                  <c:v>211.89453125</c:v>
                </c:pt>
                <c:pt idx="6030">
                  <c:v>211.89453125</c:v>
                </c:pt>
                <c:pt idx="6031">
                  <c:v>211.89453125</c:v>
                </c:pt>
                <c:pt idx="6032">
                  <c:v>211.8828125</c:v>
                </c:pt>
                <c:pt idx="6033">
                  <c:v>211.8828125</c:v>
                </c:pt>
                <c:pt idx="6034">
                  <c:v>211.8515625</c:v>
                </c:pt>
                <c:pt idx="6035">
                  <c:v>211.8828125</c:v>
                </c:pt>
                <c:pt idx="6036">
                  <c:v>211.91015625</c:v>
                </c:pt>
                <c:pt idx="6037">
                  <c:v>211.90625</c:v>
                </c:pt>
                <c:pt idx="6038">
                  <c:v>211.921875</c:v>
                </c:pt>
                <c:pt idx="6039">
                  <c:v>211.890625</c:v>
                </c:pt>
                <c:pt idx="6040">
                  <c:v>211.87890625</c:v>
                </c:pt>
                <c:pt idx="6041">
                  <c:v>211.87890625</c:v>
                </c:pt>
                <c:pt idx="6042">
                  <c:v>211.92578125</c:v>
                </c:pt>
                <c:pt idx="6043">
                  <c:v>211.8828125</c:v>
                </c:pt>
                <c:pt idx="6044">
                  <c:v>211.8828125</c:v>
                </c:pt>
                <c:pt idx="6045">
                  <c:v>211.87890625</c:v>
                </c:pt>
                <c:pt idx="6046">
                  <c:v>211.91015625</c:v>
                </c:pt>
                <c:pt idx="6047">
                  <c:v>211.890625</c:v>
                </c:pt>
                <c:pt idx="6048">
                  <c:v>211.921875</c:v>
                </c:pt>
                <c:pt idx="6049">
                  <c:v>211.921875</c:v>
                </c:pt>
                <c:pt idx="6050">
                  <c:v>211.921875</c:v>
                </c:pt>
                <c:pt idx="6051">
                  <c:v>211.921875</c:v>
                </c:pt>
                <c:pt idx="6052">
                  <c:v>211.890625</c:v>
                </c:pt>
                <c:pt idx="6053">
                  <c:v>211.890625</c:v>
                </c:pt>
                <c:pt idx="6054">
                  <c:v>211.93359375</c:v>
                </c:pt>
                <c:pt idx="6055">
                  <c:v>211.89453125</c:v>
                </c:pt>
                <c:pt idx="6056">
                  <c:v>211.93359375</c:v>
                </c:pt>
                <c:pt idx="6057">
                  <c:v>211.8984375</c:v>
                </c:pt>
                <c:pt idx="6058">
                  <c:v>211.92578125</c:v>
                </c:pt>
                <c:pt idx="6059">
                  <c:v>211.890625</c:v>
                </c:pt>
                <c:pt idx="6060">
                  <c:v>211.890625</c:v>
                </c:pt>
                <c:pt idx="6061">
                  <c:v>211.859375</c:v>
                </c:pt>
                <c:pt idx="6062">
                  <c:v>211.88671875</c:v>
                </c:pt>
                <c:pt idx="6063">
                  <c:v>211.88671875</c:v>
                </c:pt>
                <c:pt idx="6064">
                  <c:v>211.88671875</c:v>
                </c:pt>
                <c:pt idx="6065">
                  <c:v>211.8828125</c:v>
                </c:pt>
                <c:pt idx="6066">
                  <c:v>211.8828125</c:v>
                </c:pt>
                <c:pt idx="6067">
                  <c:v>211.85546875</c:v>
                </c:pt>
                <c:pt idx="6068">
                  <c:v>211.88671875</c:v>
                </c:pt>
                <c:pt idx="6069">
                  <c:v>211.88671875</c:v>
                </c:pt>
                <c:pt idx="6070">
                  <c:v>211.93359375</c:v>
                </c:pt>
                <c:pt idx="6071">
                  <c:v>211.890625</c:v>
                </c:pt>
                <c:pt idx="6072">
                  <c:v>211.91796875</c:v>
                </c:pt>
                <c:pt idx="6073">
                  <c:v>211.91015625</c:v>
                </c:pt>
                <c:pt idx="6074">
                  <c:v>211.87890625</c:v>
                </c:pt>
                <c:pt idx="6075">
                  <c:v>211.84765625</c:v>
                </c:pt>
                <c:pt idx="6076">
                  <c:v>211.94921875</c:v>
                </c:pt>
                <c:pt idx="6077">
                  <c:v>211.94921875</c:v>
                </c:pt>
                <c:pt idx="6078">
                  <c:v>211.88671875</c:v>
                </c:pt>
                <c:pt idx="6079">
                  <c:v>211.88671875</c:v>
                </c:pt>
                <c:pt idx="6080">
                  <c:v>211.9140625</c:v>
                </c:pt>
                <c:pt idx="6081">
                  <c:v>211.953125</c:v>
                </c:pt>
                <c:pt idx="6082">
                  <c:v>211.87890625</c:v>
                </c:pt>
                <c:pt idx="6083">
                  <c:v>211.921875</c:v>
                </c:pt>
                <c:pt idx="6084">
                  <c:v>211.8828125</c:v>
                </c:pt>
                <c:pt idx="6085">
                  <c:v>211.921875</c:v>
                </c:pt>
                <c:pt idx="6086">
                  <c:v>211.953125</c:v>
                </c:pt>
                <c:pt idx="6087">
                  <c:v>211.9140625</c:v>
                </c:pt>
                <c:pt idx="6088">
                  <c:v>211.890625</c:v>
                </c:pt>
                <c:pt idx="6089">
                  <c:v>211.890625</c:v>
                </c:pt>
                <c:pt idx="6090">
                  <c:v>211.890625</c:v>
                </c:pt>
                <c:pt idx="6091">
                  <c:v>211.890625</c:v>
                </c:pt>
                <c:pt idx="6092">
                  <c:v>211.93359375</c:v>
                </c:pt>
                <c:pt idx="6093">
                  <c:v>211.85546875</c:v>
                </c:pt>
                <c:pt idx="6094">
                  <c:v>211.95703125</c:v>
                </c:pt>
                <c:pt idx="6095">
                  <c:v>211.9140625</c:v>
                </c:pt>
                <c:pt idx="6096">
                  <c:v>211.92578125</c:v>
                </c:pt>
                <c:pt idx="6097">
                  <c:v>211.8828125</c:v>
                </c:pt>
                <c:pt idx="6098">
                  <c:v>211.8828125</c:v>
                </c:pt>
                <c:pt idx="6099">
                  <c:v>211.8828125</c:v>
                </c:pt>
                <c:pt idx="6100">
                  <c:v>211.8828125</c:v>
                </c:pt>
                <c:pt idx="6101">
                  <c:v>211.87890625</c:v>
                </c:pt>
                <c:pt idx="6102">
                  <c:v>211.87890625</c:v>
                </c:pt>
                <c:pt idx="6103">
                  <c:v>211.87890625</c:v>
                </c:pt>
                <c:pt idx="6104">
                  <c:v>211.875</c:v>
                </c:pt>
                <c:pt idx="6105">
                  <c:v>211.9140625</c:v>
                </c:pt>
                <c:pt idx="6106">
                  <c:v>211.92578125</c:v>
                </c:pt>
                <c:pt idx="6107">
                  <c:v>211.921875</c:v>
                </c:pt>
                <c:pt idx="6108">
                  <c:v>211.91015625</c:v>
                </c:pt>
                <c:pt idx="6109">
                  <c:v>211.9453125</c:v>
                </c:pt>
                <c:pt idx="6110">
                  <c:v>211.921875</c:v>
                </c:pt>
                <c:pt idx="6111">
                  <c:v>211.8828125</c:v>
                </c:pt>
                <c:pt idx="6112">
                  <c:v>212.01171875</c:v>
                </c:pt>
                <c:pt idx="6113">
                  <c:v>212.015625</c:v>
                </c:pt>
                <c:pt idx="6114">
                  <c:v>211.88671875</c:v>
                </c:pt>
                <c:pt idx="6115">
                  <c:v>211.85546875</c:v>
                </c:pt>
                <c:pt idx="6116">
                  <c:v>211.88671875</c:v>
                </c:pt>
                <c:pt idx="6117">
                  <c:v>212.01953125</c:v>
                </c:pt>
                <c:pt idx="6118">
                  <c:v>212.01953125</c:v>
                </c:pt>
                <c:pt idx="6119">
                  <c:v>211.88671875</c:v>
                </c:pt>
                <c:pt idx="6120">
                  <c:v>211.9609375</c:v>
                </c:pt>
                <c:pt idx="6121">
                  <c:v>211.92578125</c:v>
                </c:pt>
                <c:pt idx="6122">
                  <c:v>211.8828125</c:v>
                </c:pt>
                <c:pt idx="6123">
                  <c:v>211.92578125</c:v>
                </c:pt>
                <c:pt idx="6124">
                  <c:v>211.8515625</c:v>
                </c:pt>
                <c:pt idx="6125">
                  <c:v>211.8828125</c:v>
                </c:pt>
                <c:pt idx="6126">
                  <c:v>211.90625</c:v>
                </c:pt>
                <c:pt idx="6127">
                  <c:v>211.90234375</c:v>
                </c:pt>
                <c:pt idx="6128">
                  <c:v>211.87109375</c:v>
                </c:pt>
                <c:pt idx="6129">
                  <c:v>211.83984375</c:v>
                </c:pt>
                <c:pt idx="6130">
                  <c:v>211.83984375</c:v>
                </c:pt>
                <c:pt idx="6131">
                  <c:v>211.87109375</c:v>
                </c:pt>
                <c:pt idx="6132">
                  <c:v>211.87109375</c:v>
                </c:pt>
                <c:pt idx="6133">
                  <c:v>211.875</c:v>
                </c:pt>
                <c:pt idx="6134">
                  <c:v>211.875</c:v>
                </c:pt>
                <c:pt idx="6135">
                  <c:v>211.84375</c:v>
                </c:pt>
                <c:pt idx="6136">
                  <c:v>211.875</c:v>
                </c:pt>
                <c:pt idx="6137">
                  <c:v>211.875</c:v>
                </c:pt>
                <c:pt idx="6138">
                  <c:v>211.94921875</c:v>
                </c:pt>
                <c:pt idx="6139">
                  <c:v>211.91015625</c:v>
                </c:pt>
                <c:pt idx="6140">
                  <c:v>211.88671875</c:v>
                </c:pt>
                <c:pt idx="6141">
                  <c:v>211.88671875</c:v>
                </c:pt>
                <c:pt idx="6142">
                  <c:v>211.921875</c:v>
                </c:pt>
                <c:pt idx="6143">
                  <c:v>211.88671875</c:v>
                </c:pt>
                <c:pt idx="6144">
                  <c:v>211.9140625</c:v>
                </c:pt>
                <c:pt idx="6145">
                  <c:v>211.8828125</c:v>
                </c:pt>
                <c:pt idx="6146">
                  <c:v>211.87890625</c:v>
                </c:pt>
                <c:pt idx="6147">
                  <c:v>211.87890625</c:v>
                </c:pt>
                <c:pt idx="6148">
                  <c:v>211.84765625</c:v>
                </c:pt>
                <c:pt idx="6149">
                  <c:v>211.875</c:v>
                </c:pt>
                <c:pt idx="6150">
                  <c:v>211.921875</c:v>
                </c:pt>
                <c:pt idx="6151">
                  <c:v>211.84765625</c:v>
                </c:pt>
                <c:pt idx="6152">
                  <c:v>211.87890625</c:v>
                </c:pt>
                <c:pt idx="6153">
                  <c:v>211.87890625</c:v>
                </c:pt>
                <c:pt idx="6154">
                  <c:v>211.8828125</c:v>
                </c:pt>
                <c:pt idx="6155">
                  <c:v>211.8828125</c:v>
                </c:pt>
                <c:pt idx="6156">
                  <c:v>211.8515625</c:v>
                </c:pt>
                <c:pt idx="6157">
                  <c:v>211.9140625</c:v>
                </c:pt>
                <c:pt idx="6158">
                  <c:v>211.90625</c:v>
                </c:pt>
                <c:pt idx="6159">
                  <c:v>211.90625</c:v>
                </c:pt>
                <c:pt idx="6160">
                  <c:v>211.87890625</c:v>
                </c:pt>
                <c:pt idx="6161">
                  <c:v>211.8515625</c:v>
                </c:pt>
                <c:pt idx="6162">
                  <c:v>211.91015625</c:v>
                </c:pt>
                <c:pt idx="6163">
                  <c:v>211.91015625</c:v>
                </c:pt>
                <c:pt idx="6164">
                  <c:v>211.8828125</c:v>
                </c:pt>
                <c:pt idx="6165">
                  <c:v>211.8828125</c:v>
                </c:pt>
                <c:pt idx="6166">
                  <c:v>211.92578125</c:v>
                </c:pt>
                <c:pt idx="6167">
                  <c:v>211.88671875</c:v>
                </c:pt>
                <c:pt idx="6168">
                  <c:v>211.88671875</c:v>
                </c:pt>
                <c:pt idx="6169">
                  <c:v>211.88671875</c:v>
                </c:pt>
                <c:pt idx="6170">
                  <c:v>211.88671875</c:v>
                </c:pt>
                <c:pt idx="6171">
                  <c:v>211.85546875</c:v>
                </c:pt>
                <c:pt idx="6172">
                  <c:v>211.95703125</c:v>
                </c:pt>
                <c:pt idx="6173">
                  <c:v>211.95703125</c:v>
                </c:pt>
                <c:pt idx="6174">
                  <c:v>211.8515625</c:v>
                </c:pt>
                <c:pt idx="6175">
                  <c:v>211.8828125</c:v>
                </c:pt>
                <c:pt idx="6176">
                  <c:v>211.8828125</c:v>
                </c:pt>
                <c:pt idx="6177">
                  <c:v>211.921875</c:v>
                </c:pt>
                <c:pt idx="6178">
                  <c:v>211.90625</c:v>
                </c:pt>
                <c:pt idx="6179">
                  <c:v>211.875</c:v>
                </c:pt>
                <c:pt idx="6180">
                  <c:v>211.94921875</c:v>
                </c:pt>
                <c:pt idx="6181">
                  <c:v>211.90234375</c:v>
                </c:pt>
                <c:pt idx="6182">
                  <c:v>211.875</c:v>
                </c:pt>
                <c:pt idx="6183">
                  <c:v>211.90625</c:v>
                </c:pt>
                <c:pt idx="6184">
                  <c:v>211.87890625</c:v>
                </c:pt>
                <c:pt idx="6185">
                  <c:v>211.8828125</c:v>
                </c:pt>
                <c:pt idx="6186">
                  <c:v>211.921875</c:v>
                </c:pt>
                <c:pt idx="6187">
                  <c:v>211.8515625</c:v>
                </c:pt>
                <c:pt idx="6188">
                  <c:v>211.953125</c:v>
                </c:pt>
                <c:pt idx="6189">
                  <c:v>211.9140625</c:v>
                </c:pt>
                <c:pt idx="6190">
                  <c:v>211.8828125</c:v>
                </c:pt>
                <c:pt idx="6191">
                  <c:v>211.921875</c:v>
                </c:pt>
                <c:pt idx="6192">
                  <c:v>211.8515625</c:v>
                </c:pt>
                <c:pt idx="6193">
                  <c:v>211.92578125</c:v>
                </c:pt>
                <c:pt idx="6194">
                  <c:v>211.8828125</c:v>
                </c:pt>
                <c:pt idx="6195">
                  <c:v>211.88671875</c:v>
                </c:pt>
                <c:pt idx="6196">
                  <c:v>211.88671875</c:v>
                </c:pt>
                <c:pt idx="6197">
                  <c:v>211.9296875</c:v>
                </c:pt>
                <c:pt idx="6198">
                  <c:v>211.88671875</c:v>
                </c:pt>
                <c:pt idx="6199">
                  <c:v>211.88671875</c:v>
                </c:pt>
                <c:pt idx="6200">
                  <c:v>211.9296875</c:v>
                </c:pt>
                <c:pt idx="6201">
                  <c:v>211.88671875</c:v>
                </c:pt>
                <c:pt idx="6202">
                  <c:v>211.8828125</c:v>
                </c:pt>
                <c:pt idx="6203">
                  <c:v>211.91015625</c:v>
                </c:pt>
                <c:pt idx="6204">
                  <c:v>211.92578125</c:v>
                </c:pt>
                <c:pt idx="6205">
                  <c:v>211.92578125</c:v>
                </c:pt>
                <c:pt idx="6206">
                  <c:v>211.921875</c:v>
                </c:pt>
                <c:pt idx="6207">
                  <c:v>211.921875</c:v>
                </c:pt>
                <c:pt idx="6208">
                  <c:v>211.8828125</c:v>
                </c:pt>
                <c:pt idx="6209">
                  <c:v>211.8828125</c:v>
                </c:pt>
                <c:pt idx="6210">
                  <c:v>211.92578125</c:v>
                </c:pt>
                <c:pt idx="6211">
                  <c:v>211.8828125</c:v>
                </c:pt>
                <c:pt idx="6212">
                  <c:v>211.92578125</c:v>
                </c:pt>
                <c:pt idx="6213">
                  <c:v>211.8828125</c:v>
                </c:pt>
                <c:pt idx="6214">
                  <c:v>211.9140625</c:v>
                </c:pt>
                <c:pt idx="6215">
                  <c:v>211.953125</c:v>
                </c:pt>
                <c:pt idx="6216">
                  <c:v>211.88671875</c:v>
                </c:pt>
                <c:pt idx="6217">
                  <c:v>211.921875</c:v>
                </c:pt>
                <c:pt idx="6218">
                  <c:v>211.890625</c:v>
                </c:pt>
                <c:pt idx="6219">
                  <c:v>211.9296875</c:v>
                </c:pt>
                <c:pt idx="6220">
                  <c:v>211.859375</c:v>
                </c:pt>
                <c:pt idx="6221">
                  <c:v>211.88671875</c:v>
                </c:pt>
                <c:pt idx="6222">
                  <c:v>211.9140625</c:v>
                </c:pt>
                <c:pt idx="6223">
                  <c:v>211.91796875</c:v>
                </c:pt>
                <c:pt idx="6224">
                  <c:v>211.91796875</c:v>
                </c:pt>
                <c:pt idx="6225">
                  <c:v>211.921875</c:v>
                </c:pt>
                <c:pt idx="6226">
                  <c:v>211.89453125</c:v>
                </c:pt>
                <c:pt idx="6227">
                  <c:v>211.89453125</c:v>
                </c:pt>
                <c:pt idx="6228">
                  <c:v>211.921875</c:v>
                </c:pt>
                <c:pt idx="6229">
                  <c:v>211.921875</c:v>
                </c:pt>
                <c:pt idx="6230">
                  <c:v>211.93359375</c:v>
                </c:pt>
                <c:pt idx="6231">
                  <c:v>211.93359375</c:v>
                </c:pt>
                <c:pt idx="6232">
                  <c:v>211.91796875</c:v>
                </c:pt>
                <c:pt idx="6233">
                  <c:v>211.91796875</c:v>
                </c:pt>
                <c:pt idx="6234">
                  <c:v>211.9609375</c:v>
                </c:pt>
                <c:pt idx="6235">
                  <c:v>211.91796875</c:v>
                </c:pt>
                <c:pt idx="6236">
                  <c:v>211.9921875</c:v>
                </c:pt>
                <c:pt idx="6237">
                  <c:v>211.921875</c:v>
                </c:pt>
                <c:pt idx="6238">
                  <c:v>211.92578125</c:v>
                </c:pt>
                <c:pt idx="6239">
                  <c:v>211.92578125</c:v>
                </c:pt>
                <c:pt idx="6240">
                  <c:v>211.94921875</c:v>
                </c:pt>
                <c:pt idx="6241">
                  <c:v>211.94921875</c:v>
                </c:pt>
                <c:pt idx="6242">
                  <c:v>211.85546875</c:v>
                </c:pt>
                <c:pt idx="6243">
                  <c:v>211.8828125</c:v>
                </c:pt>
                <c:pt idx="6244">
                  <c:v>211.92578125</c:v>
                </c:pt>
                <c:pt idx="6245">
                  <c:v>211.87890625</c:v>
                </c:pt>
                <c:pt idx="6246">
                  <c:v>211.91015625</c:v>
                </c:pt>
                <c:pt idx="6247">
                  <c:v>211.94140625</c:v>
                </c:pt>
                <c:pt idx="6248">
                  <c:v>211.94921875</c:v>
                </c:pt>
                <c:pt idx="6249">
                  <c:v>211.85546875</c:v>
                </c:pt>
                <c:pt idx="6250">
                  <c:v>211.8828125</c:v>
                </c:pt>
                <c:pt idx="6251">
                  <c:v>211.8828125</c:v>
                </c:pt>
                <c:pt idx="6252">
                  <c:v>211.921875</c:v>
                </c:pt>
                <c:pt idx="6253">
                  <c:v>211.8828125</c:v>
                </c:pt>
                <c:pt idx="6254">
                  <c:v>211.92578125</c:v>
                </c:pt>
                <c:pt idx="6255">
                  <c:v>211.8828125</c:v>
                </c:pt>
                <c:pt idx="6256">
                  <c:v>211.9140625</c:v>
                </c:pt>
                <c:pt idx="6257">
                  <c:v>211.953125</c:v>
                </c:pt>
                <c:pt idx="6258">
                  <c:v>211.9140625</c:v>
                </c:pt>
                <c:pt idx="6259">
                  <c:v>211.95703125</c:v>
                </c:pt>
                <c:pt idx="6260">
                  <c:v>211.9453125</c:v>
                </c:pt>
                <c:pt idx="6261">
                  <c:v>211.9453125</c:v>
                </c:pt>
                <c:pt idx="6262">
                  <c:v>211.9140625</c:v>
                </c:pt>
                <c:pt idx="6263">
                  <c:v>211.9140625</c:v>
                </c:pt>
                <c:pt idx="6264">
                  <c:v>211.92578125</c:v>
                </c:pt>
                <c:pt idx="6265">
                  <c:v>211.8515625</c:v>
                </c:pt>
                <c:pt idx="6266">
                  <c:v>211.8828125</c:v>
                </c:pt>
                <c:pt idx="6267">
                  <c:v>211.8828125</c:v>
                </c:pt>
                <c:pt idx="6268">
                  <c:v>211.85546875</c:v>
                </c:pt>
                <c:pt idx="6269">
                  <c:v>211.88671875</c:v>
                </c:pt>
                <c:pt idx="6270">
                  <c:v>211.88671875</c:v>
                </c:pt>
                <c:pt idx="6271">
                  <c:v>211.8828125</c:v>
                </c:pt>
                <c:pt idx="6272">
                  <c:v>211.9140625</c:v>
                </c:pt>
                <c:pt idx="6273">
                  <c:v>211.95703125</c:v>
                </c:pt>
                <c:pt idx="6274">
                  <c:v>211.88671875</c:v>
                </c:pt>
                <c:pt idx="6275">
                  <c:v>211.88671875</c:v>
                </c:pt>
                <c:pt idx="6276">
                  <c:v>211.921875</c:v>
                </c:pt>
                <c:pt idx="6277">
                  <c:v>211.88671875</c:v>
                </c:pt>
                <c:pt idx="6278">
                  <c:v>211.859375</c:v>
                </c:pt>
                <c:pt idx="6279">
                  <c:v>211.9296875</c:v>
                </c:pt>
                <c:pt idx="6280">
                  <c:v>211.93359375</c:v>
                </c:pt>
                <c:pt idx="6281">
                  <c:v>211.890625</c:v>
                </c:pt>
                <c:pt idx="6282">
                  <c:v>211.96484375</c:v>
                </c:pt>
                <c:pt idx="6283">
                  <c:v>211.96484375</c:v>
                </c:pt>
                <c:pt idx="6284">
                  <c:v>211.890625</c:v>
                </c:pt>
                <c:pt idx="6285">
                  <c:v>211.890625</c:v>
                </c:pt>
                <c:pt idx="6286">
                  <c:v>211.890625</c:v>
                </c:pt>
                <c:pt idx="6287">
                  <c:v>211.890625</c:v>
                </c:pt>
                <c:pt idx="6288">
                  <c:v>211.859375</c:v>
                </c:pt>
                <c:pt idx="6289">
                  <c:v>211.88671875</c:v>
                </c:pt>
                <c:pt idx="6290">
                  <c:v>211.88671875</c:v>
                </c:pt>
                <c:pt idx="6291">
                  <c:v>211.859375</c:v>
                </c:pt>
                <c:pt idx="6292">
                  <c:v>211.91015625</c:v>
                </c:pt>
                <c:pt idx="6293">
                  <c:v>211.953125</c:v>
                </c:pt>
                <c:pt idx="6294">
                  <c:v>211.8515625</c:v>
                </c:pt>
                <c:pt idx="6295">
                  <c:v>211.8828125</c:v>
                </c:pt>
                <c:pt idx="6296">
                  <c:v>211.8828125</c:v>
                </c:pt>
                <c:pt idx="6297">
                  <c:v>211.93359375</c:v>
                </c:pt>
                <c:pt idx="6298">
                  <c:v>211.88671875</c:v>
                </c:pt>
                <c:pt idx="6299">
                  <c:v>211.88671875</c:v>
                </c:pt>
                <c:pt idx="6300">
                  <c:v>211.91796875</c:v>
                </c:pt>
                <c:pt idx="6301">
                  <c:v>211.92578125</c:v>
                </c:pt>
                <c:pt idx="6302">
                  <c:v>211.953125</c:v>
                </c:pt>
                <c:pt idx="6303">
                  <c:v>211.9140625</c:v>
                </c:pt>
                <c:pt idx="6304">
                  <c:v>211.890625</c:v>
                </c:pt>
                <c:pt idx="6305">
                  <c:v>211.86328125</c:v>
                </c:pt>
                <c:pt idx="6306">
                  <c:v>211.93359375</c:v>
                </c:pt>
                <c:pt idx="6307">
                  <c:v>211.89453125</c:v>
                </c:pt>
                <c:pt idx="6308">
                  <c:v>211.890625</c:v>
                </c:pt>
                <c:pt idx="6309">
                  <c:v>211.91796875</c:v>
                </c:pt>
                <c:pt idx="6310">
                  <c:v>211.88671875</c:v>
                </c:pt>
                <c:pt idx="6311">
                  <c:v>211.88671875</c:v>
                </c:pt>
                <c:pt idx="6312">
                  <c:v>211.88671875</c:v>
                </c:pt>
                <c:pt idx="6313">
                  <c:v>211.93359375</c:v>
                </c:pt>
                <c:pt idx="6314">
                  <c:v>211.9609375</c:v>
                </c:pt>
                <c:pt idx="6315">
                  <c:v>211.91796875</c:v>
                </c:pt>
                <c:pt idx="6316">
                  <c:v>211.9296875</c:v>
                </c:pt>
                <c:pt idx="6317">
                  <c:v>211.93359375</c:v>
                </c:pt>
                <c:pt idx="6318">
                  <c:v>211.85546875</c:v>
                </c:pt>
                <c:pt idx="6319">
                  <c:v>211.88671875</c:v>
                </c:pt>
                <c:pt idx="6320">
                  <c:v>211.91796875</c:v>
                </c:pt>
                <c:pt idx="6321">
                  <c:v>211.88671875</c:v>
                </c:pt>
                <c:pt idx="6322">
                  <c:v>211.88671875</c:v>
                </c:pt>
                <c:pt idx="6323">
                  <c:v>211.88671875</c:v>
                </c:pt>
                <c:pt idx="6324">
                  <c:v>211.85546875</c:v>
                </c:pt>
                <c:pt idx="6325">
                  <c:v>211.88671875</c:v>
                </c:pt>
                <c:pt idx="6326">
                  <c:v>211.88671875</c:v>
                </c:pt>
                <c:pt idx="6327">
                  <c:v>211.9296875</c:v>
                </c:pt>
                <c:pt idx="6328">
                  <c:v>211.890625</c:v>
                </c:pt>
                <c:pt idx="6329">
                  <c:v>211.890625</c:v>
                </c:pt>
                <c:pt idx="6330">
                  <c:v>212.01171875</c:v>
                </c:pt>
                <c:pt idx="6331">
                  <c:v>211.88671875</c:v>
                </c:pt>
                <c:pt idx="6332">
                  <c:v>211.88671875</c:v>
                </c:pt>
                <c:pt idx="6333">
                  <c:v>211.85546875</c:v>
                </c:pt>
                <c:pt idx="6334">
                  <c:v>211.8828125</c:v>
                </c:pt>
                <c:pt idx="6335">
                  <c:v>212.0078125</c:v>
                </c:pt>
                <c:pt idx="6336">
                  <c:v>211.88671875</c:v>
                </c:pt>
                <c:pt idx="6337">
                  <c:v>211.88671875</c:v>
                </c:pt>
                <c:pt idx="6338">
                  <c:v>211.890625</c:v>
                </c:pt>
                <c:pt idx="6339">
                  <c:v>211.890625</c:v>
                </c:pt>
                <c:pt idx="6340">
                  <c:v>211.93359375</c:v>
                </c:pt>
                <c:pt idx="6341">
                  <c:v>211.890625</c:v>
                </c:pt>
                <c:pt idx="6342">
                  <c:v>211.890625</c:v>
                </c:pt>
                <c:pt idx="6343">
                  <c:v>211.9296875</c:v>
                </c:pt>
                <c:pt idx="6344">
                  <c:v>211.890625</c:v>
                </c:pt>
                <c:pt idx="6345">
                  <c:v>211.890625</c:v>
                </c:pt>
                <c:pt idx="6346">
                  <c:v>211.859375</c:v>
                </c:pt>
                <c:pt idx="6347">
                  <c:v>211.890625</c:v>
                </c:pt>
                <c:pt idx="6348">
                  <c:v>211.9609375</c:v>
                </c:pt>
                <c:pt idx="6349">
                  <c:v>211.88671875</c:v>
                </c:pt>
                <c:pt idx="6350">
                  <c:v>213.3515625</c:v>
                </c:pt>
                <c:pt idx="6351">
                  <c:v>211.96875</c:v>
                </c:pt>
                <c:pt idx="6352">
                  <c:v>211.89453125</c:v>
                </c:pt>
                <c:pt idx="6353">
                  <c:v>211.89453125</c:v>
                </c:pt>
                <c:pt idx="6354">
                  <c:v>211.89453125</c:v>
                </c:pt>
                <c:pt idx="6355">
                  <c:v>211.890625</c:v>
                </c:pt>
                <c:pt idx="6356">
                  <c:v>211.890625</c:v>
                </c:pt>
                <c:pt idx="6357">
                  <c:v>211.92578125</c:v>
                </c:pt>
                <c:pt idx="6358">
                  <c:v>211.921875</c:v>
                </c:pt>
                <c:pt idx="6359">
                  <c:v>211.921875</c:v>
                </c:pt>
                <c:pt idx="6360">
                  <c:v>211.9375</c:v>
                </c:pt>
                <c:pt idx="6361">
                  <c:v>211.89453125</c:v>
                </c:pt>
                <c:pt idx="6362">
                  <c:v>211.8671875</c:v>
                </c:pt>
                <c:pt idx="6363">
                  <c:v>211.8984375</c:v>
                </c:pt>
                <c:pt idx="6364">
                  <c:v>211.96484375</c:v>
                </c:pt>
                <c:pt idx="6365">
                  <c:v>211.9296875</c:v>
                </c:pt>
                <c:pt idx="6366">
                  <c:v>211.9296875</c:v>
                </c:pt>
                <c:pt idx="6367">
                  <c:v>211.9296875</c:v>
                </c:pt>
                <c:pt idx="6368">
                  <c:v>211.953125</c:v>
                </c:pt>
                <c:pt idx="6369">
                  <c:v>211.953125</c:v>
                </c:pt>
                <c:pt idx="6370">
                  <c:v>211.89453125</c:v>
                </c:pt>
                <c:pt idx="6371">
                  <c:v>211.89453125</c:v>
                </c:pt>
                <c:pt idx="6372">
                  <c:v>211.8671875</c:v>
                </c:pt>
                <c:pt idx="6373">
                  <c:v>211.94140625</c:v>
                </c:pt>
                <c:pt idx="6374">
                  <c:v>211.8984375</c:v>
                </c:pt>
                <c:pt idx="6375">
                  <c:v>211.8984375</c:v>
                </c:pt>
                <c:pt idx="6376">
                  <c:v>211.9453125</c:v>
                </c:pt>
                <c:pt idx="6377">
                  <c:v>211.94140625</c:v>
                </c:pt>
                <c:pt idx="6378">
                  <c:v>211.8984375</c:v>
                </c:pt>
                <c:pt idx="6379">
                  <c:v>211.8984375</c:v>
                </c:pt>
                <c:pt idx="6380">
                  <c:v>211.8984375</c:v>
                </c:pt>
                <c:pt idx="6381">
                  <c:v>211.8984375</c:v>
                </c:pt>
                <c:pt idx="6382">
                  <c:v>211.921875</c:v>
                </c:pt>
                <c:pt idx="6383">
                  <c:v>211.921875</c:v>
                </c:pt>
                <c:pt idx="6384">
                  <c:v>211.9609375</c:v>
                </c:pt>
                <c:pt idx="6385">
                  <c:v>211.96484375</c:v>
                </c:pt>
                <c:pt idx="6386">
                  <c:v>211.86328125</c:v>
                </c:pt>
                <c:pt idx="6387">
                  <c:v>211.9375</c:v>
                </c:pt>
                <c:pt idx="6388">
                  <c:v>211.9375</c:v>
                </c:pt>
                <c:pt idx="6389">
                  <c:v>211.89453125</c:v>
                </c:pt>
                <c:pt idx="6390">
                  <c:v>211.9296875</c:v>
                </c:pt>
                <c:pt idx="6391">
                  <c:v>211.89453125</c:v>
                </c:pt>
                <c:pt idx="6392">
                  <c:v>211.91796875</c:v>
                </c:pt>
                <c:pt idx="6393">
                  <c:v>211.91796875</c:v>
                </c:pt>
                <c:pt idx="6394">
                  <c:v>211.890625</c:v>
                </c:pt>
                <c:pt idx="6395">
                  <c:v>211.86328125</c:v>
                </c:pt>
                <c:pt idx="6396">
                  <c:v>211.89453125</c:v>
                </c:pt>
                <c:pt idx="6397">
                  <c:v>211.89453125</c:v>
                </c:pt>
                <c:pt idx="6398">
                  <c:v>211.890625</c:v>
                </c:pt>
                <c:pt idx="6399">
                  <c:v>211.921875</c:v>
                </c:pt>
                <c:pt idx="6400">
                  <c:v>211.890625</c:v>
                </c:pt>
                <c:pt idx="6401">
                  <c:v>212.015625</c:v>
                </c:pt>
                <c:pt idx="6402">
                  <c:v>211.88671875</c:v>
                </c:pt>
                <c:pt idx="6403">
                  <c:v>211.88671875</c:v>
                </c:pt>
                <c:pt idx="6404">
                  <c:v>211.890625</c:v>
                </c:pt>
                <c:pt idx="6405">
                  <c:v>212.02734375</c:v>
                </c:pt>
                <c:pt idx="6406">
                  <c:v>211.859375</c:v>
                </c:pt>
                <c:pt idx="6407">
                  <c:v>211.890625</c:v>
                </c:pt>
                <c:pt idx="6408">
                  <c:v>211.9609375</c:v>
                </c:pt>
                <c:pt idx="6409">
                  <c:v>211.96484375</c:v>
                </c:pt>
                <c:pt idx="6410">
                  <c:v>211.89453125</c:v>
                </c:pt>
                <c:pt idx="6411">
                  <c:v>211.86328125</c:v>
                </c:pt>
                <c:pt idx="6412">
                  <c:v>211.93359375</c:v>
                </c:pt>
                <c:pt idx="6413">
                  <c:v>211.89453125</c:v>
                </c:pt>
                <c:pt idx="6414">
                  <c:v>211.86328125</c:v>
                </c:pt>
                <c:pt idx="6415">
                  <c:v>211.890625</c:v>
                </c:pt>
                <c:pt idx="6416">
                  <c:v>211.93359375</c:v>
                </c:pt>
                <c:pt idx="6417">
                  <c:v>211.890625</c:v>
                </c:pt>
                <c:pt idx="6418">
                  <c:v>211.921875</c:v>
                </c:pt>
                <c:pt idx="6419">
                  <c:v>211.89453125</c:v>
                </c:pt>
                <c:pt idx="6420">
                  <c:v>211.92578125</c:v>
                </c:pt>
                <c:pt idx="6421">
                  <c:v>211.96484375</c:v>
                </c:pt>
                <c:pt idx="6422">
                  <c:v>211.89453125</c:v>
                </c:pt>
                <c:pt idx="6423">
                  <c:v>211.89453125</c:v>
                </c:pt>
                <c:pt idx="6424">
                  <c:v>211.86328125</c:v>
                </c:pt>
                <c:pt idx="6425">
                  <c:v>211.93359375</c:v>
                </c:pt>
                <c:pt idx="6426">
                  <c:v>211.890625</c:v>
                </c:pt>
                <c:pt idx="6427">
                  <c:v>211.890625</c:v>
                </c:pt>
                <c:pt idx="6428">
                  <c:v>211.96484375</c:v>
                </c:pt>
                <c:pt idx="6429">
                  <c:v>211.89453125</c:v>
                </c:pt>
                <c:pt idx="6430">
                  <c:v>211.88671875</c:v>
                </c:pt>
                <c:pt idx="6431">
                  <c:v>211.88671875</c:v>
                </c:pt>
                <c:pt idx="6432">
                  <c:v>211.91796875</c:v>
                </c:pt>
                <c:pt idx="6433">
                  <c:v>211.91796875</c:v>
                </c:pt>
                <c:pt idx="6434">
                  <c:v>211.87109375</c:v>
                </c:pt>
                <c:pt idx="6435">
                  <c:v>211.90234375</c:v>
                </c:pt>
                <c:pt idx="6436">
                  <c:v>211.9453125</c:v>
                </c:pt>
                <c:pt idx="6437">
                  <c:v>211.90234375</c:v>
                </c:pt>
                <c:pt idx="6438">
                  <c:v>211.90234375</c:v>
                </c:pt>
                <c:pt idx="6439">
                  <c:v>211.87109375</c:v>
                </c:pt>
                <c:pt idx="6440">
                  <c:v>211.90234375</c:v>
                </c:pt>
                <c:pt idx="6441">
                  <c:v>211.90234375</c:v>
                </c:pt>
                <c:pt idx="6442">
                  <c:v>211.87109375</c:v>
                </c:pt>
                <c:pt idx="6443">
                  <c:v>211.94140625</c:v>
                </c:pt>
                <c:pt idx="6444">
                  <c:v>211.90234375</c:v>
                </c:pt>
                <c:pt idx="6445">
                  <c:v>211.90234375</c:v>
                </c:pt>
                <c:pt idx="6446">
                  <c:v>211.90234375</c:v>
                </c:pt>
                <c:pt idx="6447">
                  <c:v>211.94140625</c:v>
                </c:pt>
                <c:pt idx="6448">
                  <c:v>211.9453125</c:v>
                </c:pt>
                <c:pt idx="6449">
                  <c:v>211.90234375</c:v>
                </c:pt>
                <c:pt idx="6450">
                  <c:v>211.8984375</c:v>
                </c:pt>
                <c:pt idx="6451">
                  <c:v>211.8984375</c:v>
                </c:pt>
                <c:pt idx="6452">
                  <c:v>211.8984375</c:v>
                </c:pt>
                <c:pt idx="6453">
                  <c:v>211.8984375</c:v>
                </c:pt>
                <c:pt idx="6454">
                  <c:v>211.8984375</c:v>
                </c:pt>
                <c:pt idx="6455">
                  <c:v>211.9296875</c:v>
                </c:pt>
                <c:pt idx="6456">
                  <c:v>211.93359375</c:v>
                </c:pt>
                <c:pt idx="6457">
                  <c:v>211.90234375</c:v>
                </c:pt>
                <c:pt idx="6458">
                  <c:v>211.9453125</c:v>
                </c:pt>
                <c:pt idx="6459">
                  <c:v>211.87109375</c:v>
                </c:pt>
                <c:pt idx="6460">
                  <c:v>211.8984375</c:v>
                </c:pt>
                <c:pt idx="6461">
                  <c:v>211.8984375</c:v>
                </c:pt>
                <c:pt idx="6462">
                  <c:v>211.8671875</c:v>
                </c:pt>
                <c:pt idx="6463">
                  <c:v>211.8984375</c:v>
                </c:pt>
                <c:pt idx="6464">
                  <c:v>211.8984375</c:v>
                </c:pt>
                <c:pt idx="6465">
                  <c:v>211.87109375</c:v>
                </c:pt>
                <c:pt idx="6466">
                  <c:v>211.9765625</c:v>
                </c:pt>
                <c:pt idx="6467">
                  <c:v>211.98046875</c:v>
                </c:pt>
                <c:pt idx="6468">
                  <c:v>211.90625</c:v>
                </c:pt>
                <c:pt idx="6469">
                  <c:v>211.94921875</c:v>
                </c:pt>
                <c:pt idx="6470">
                  <c:v>211.91796875</c:v>
                </c:pt>
                <c:pt idx="6471">
                  <c:v>211.90234375</c:v>
                </c:pt>
                <c:pt idx="6472">
                  <c:v>211.9296875</c:v>
                </c:pt>
                <c:pt idx="6473">
                  <c:v>211.96875</c:v>
                </c:pt>
                <c:pt idx="6474">
                  <c:v>211.8984375</c:v>
                </c:pt>
                <c:pt idx="6475">
                  <c:v>211.8984375</c:v>
                </c:pt>
                <c:pt idx="6476">
                  <c:v>211.93359375</c:v>
                </c:pt>
                <c:pt idx="6477">
                  <c:v>211.93359375</c:v>
                </c:pt>
                <c:pt idx="6478">
                  <c:v>211.97265625</c:v>
                </c:pt>
                <c:pt idx="6479">
                  <c:v>211.97265625</c:v>
                </c:pt>
                <c:pt idx="6480">
                  <c:v>211.97265625</c:v>
                </c:pt>
                <c:pt idx="6481">
                  <c:v>211.97265625</c:v>
                </c:pt>
                <c:pt idx="6482">
                  <c:v>211.9375</c:v>
                </c:pt>
                <c:pt idx="6483">
                  <c:v>211.90234375</c:v>
                </c:pt>
                <c:pt idx="6484">
                  <c:v>211.90234375</c:v>
                </c:pt>
                <c:pt idx="6485">
                  <c:v>211.90234375</c:v>
                </c:pt>
                <c:pt idx="6486">
                  <c:v>211.90234375</c:v>
                </c:pt>
                <c:pt idx="6487">
                  <c:v>211.90234375</c:v>
                </c:pt>
                <c:pt idx="6488">
                  <c:v>211.9296875</c:v>
                </c:pt>
                <c:pt idx="6489">
                  <c:v>211.9296875</c:v>
                </c:pt>
                <c:pt idx="6490">
                  <c:v>211.8984375</c:v>
                </c:pt>
                <c:pt idx="6491">
                  <c:v>211.90234375</c:v>
                </c:pt>
                <c:pt idx="6492">
                  <c:v>211.90234375</c:v>
                </c:pt>
                <c:pt idx="6493">
                  <c:v>213.359375</c:v>
                </c:pt>
                <c:pt idx="6494">
                  <c:v>211.96484375</c:v>
                </c:pt>
                <c:pt idx="6495">
                  <c:v>211.921875</c:v>
                </c:pt>
                <c:pt idx="6496">
                  <c:v>211.890625</c:v>
                </c:pt>
                <c:pt idx="6497">
                  <c:v>211.95703125</c:v>
                </c:pt>
                <c:pt idx="6498">
                  <c:v>211.91796875</c:v>
                </c:pt>
                <c:pt idx="6499">
                  <c:v>211.9296875</c:v>
                </c:pt>
                <c:pt idx="6500">
                  <c:v>211.88671875</c:v>
                </c:pt>
                <c:pt idx="6501">
                  <c:v>211.88671875</c:v>
                </c:pt>
                <c:pt idx="6502">
                  <c:v>211.88671875</c:v>
                </c:pt>
                <c:pt idx="6503">
                  <c:v>211.88671875</c:v>
                </c:pt>
                <c:pt idx="6504">
                  <c:v>211.91796875</c:v>
                </c:pt>
                <c:pt idx="6505">
                  <c:v>211.95703125</c:v>
                </c:pt>
                <c:pt idx="6506">
                  <c:v>211.8828125</c:v>
                </c:pt>
                <c:pt idx="6507">
                  <c:v>211.8828125</c:v>
                </c:pt>
                <c:pt idx="6508">
                  <c:v>211.921875</c:v>
                </c:pt>
                <c:pt idx="6509">
                  <c:v>211.88671875</c:v>
                </c:pt>
                <c:pt idx="6510">
                  <c:v>211.88671875</c:v>
                </c:pt>
                <c:pt idx="6511">
                  <c:v>211.93359375</c:v>
                </c:pt>
                <c:pt idx="6512">
                  <c:v>211.890625</c:v>
                </c:pt>
                <c:pt idx="6513">
                  <c:v>211.890625</c:v>
                </c:pt>
                <c:pt idx="6514">
                  <c:v>211.88671875</c:v>
                </c:pt>
                <c:pt idx="6515">
                  <c:v>211.88671875</c:v>
                </c:pt>
                <c:pt idx="6516">
                  <c:v>211.9296875</c:v>
                </c:pt>
                <c:pt idx="6517">
                  <c:v>211.890625</c:v>
                </c:pt>
                <c:pt idx="6518">
                  <c:v>211.890625</c:v>
                </c:pt>
                <c:pt idx="6519">
                  <c:v>211.88671875</c:v>
                </c:pt>
                <c:pt idx="6520">
                  <c:v>211.91796875</c:v>
                </c:pt>
                <c:pt idx="6521">
                  <c:v>211.9140625</c:v>
                </c:pt>
                <c:pt idx="6522">
                  <c:v>211.8828125</c:v>
                </c:pt>
                <c:pt idx="6523">
                  <c:v>211.8828125</c:v>
                </c:pt>
                <c:pt idx="6524">
                  <c:v>211.88671875</c:v>
                </c:pt>
                <c:pt idx="6525">
                  <c:v>211.88671875</c:v>
                </c:pt>
                <c:pt idx="6526">
                  <c:v>211.890625</c:v>
                </c:pt>
                <c:pt idx="6527">
                  <c:v>211.890625</c:v>
                </c:pt>
                <c:pt idx="6528">
                  <c:v>211.890625</c:v>
                </c:pt>
                <c:pt idx="6529">
                  <c:v>211.8828125</c:v>
                </c:pt>
                <c:pt idx="6530">
                  <c:v>211.921875</c:v>
                </c:pt>
                <c:pt idx="6531">
                  <c:v>212.0078125</c:v>
                </c:pt>
                <c:pt idx="6532">
                  <c:v>212.0390625</c:v>
                </c:pt>
                <c:pt idx="6533">
                  <c:v>212.03515625</c:v>
                </c:pt>
                <c:pt idx="6534">
                  <c:v>211.88671875</c:v>
                </c:pt>
                <c:pt idx="6535">
                  <c:v>211.88671875</c:v>
                </c:pt>
                <c:pt idx="6536">
                  <c:v>211.890625</c:v>
                </c:pt>
                <c:pt idx="6537">
                  <c:v>211.890625</c:v>
                </c:pt>
                <c:pt idx="6538">
                  <c:v>211.90625</c:v>
                </c:pt>
                <c:pt idx="6539">
                  <c:v>211.890625</c:v>
                </c:pt>
                <c:pt idx="6540">
                  <c:v>211.890625</c:v>
                </c:pt>
                <c:pt idx="6541">
                  <c:v>211.90234375</c:v>
                </c:pt>
                <c:pt idx="6542">
                  <c:v>211.890625</c:v>
                </c:pt>
                <c:pt idx="6543">
                  <c:v>211.890625</c:v>
                </c:pt>
                <c:pt idx="6544">
                  <c:v>211.890625</c:v>
                </c:pt>
                <c:pt idx="6545">
                  <c:v>211.88671875</c:v>
                </c:pt>
                <c:pt idx="6546">
                  <c:v>211.92578125</c:v>
                </c:pt>
                <c:pt idx="6547">
                  <c:v>211.88671875</c:v>
                </c:pt>
                <c:pt idx="6548">
                  <c:v>211.88671875</c:v>
                </c:pt>
                <c:pt idx="6549">
                  <c:v>211.88671875</c:v>
                </c:pt>
                <c:pt idx="6550">
                  <c:v>211.859375</c:v>
                </c:pt>
                <c:pt idx="6551">
                  <c:v>211.88671875</c:v>
                </c:pt>
                <c:pt idx="6552">
                  <c:v>211.9140625</c:v>
                </c:pt>
                <c:pt idx="6553">
                  <c:v>211.88671875</c:v>
                </c:pt>
                <c:pt idx="6554">
                  <c:v>211.88671875</c:v>
                </c:pt>
                <c:pt idx="6555">
                  <c:v>211.88671875</c:v>
                </c:pt>
                <c:pt idx="6556">
                  <c:v>211.91796875</c:v>
                </c:pt>
                <c:pt idx="6557">
                  <c:v>211.95703125</c:v>
                </c:pt>
                <c:pt idx="6558">
                  <c:v>211.90234375</c:v>
                </c:pt>
                <c:pt idx="6559">
                  <c:v>211.88671875</c:v>
                </c:pt>
                <c:pt idx="6560">
                  <c:v>211.88671875</c:v>
                </c:pt>
                <c:pt idx="6561">
                  <c:v>211.8828125</c:v>
                </c:pt>
                <c:pt idx="6562">
                  <c:v>211.8828125</c:v>
                </c:pt>
                <c:pt idx="6563">
                  <c:v>211.85546875</c:v>
                </c:pt>
                <c:pt idx="6564">
                  <c:v>211.88671875</c:v>
                </c:pt>
                <c:pt idx="6565">
                  <c:v>211.921875</c:v>
                </c:pt>
                <c:pt idx="6566">
                  <c:v>211.91015625</c:v>
                </c:pt>
                <c:pt idx="6567">
                  <c:v>211.91015625</c:v>
                </c:pt>
                <c:pt idx="6568">
                  <c:v>211.89453125</c:v>
                </c:pt>
                <c:pt idx="6569">
                  <c:v>211.92578125</c:v>
                </c:pt>
                <c:pt idx="6570">
                  <c:v>211.8828125</c:v>
                </c:pt>
                <c:pt idx="6571">
                  <c:v>211.89453125</c:v>
                </c:pt>
                <c:pt idx="6572">
                  <c:v>211.9296875</c:v>
                </c:pt>
                <c:pt idx="6573">
                  <c:v>211.8828125</c:v>
                </c:pt>
                <c:pt idx="6574">
                  <c:v>211.93359375</c:v>
                </c:pt>
                <c:pt idx="6575">
                  <c:v>211.88671875</c:v>
                </c:pt>
                <c:pt idx="6576">
                  <c:v>211.88671875</c:v>
                </c:pt>
                <c:pt idx="6577">
                  <c:v>211.88671875</c:v>
                </c:pt>
                <c:pt idx="6578">
                  <c:v>211.93359375</c:v>
                </c:pt>
                <c:pt idx="6579">
                  <c:v>211.9296875</c:v>
                </c:pt>
                <c:pt idx="6580">
                  <c:v>211.91796875</c:v>
                </c:pt>
                <c:pt idx="6581">
                  <c:v>211.91796875</c:v>
                </c:pt>
                <c:pt idx="6582">
                  <c:v>211.9296875</c:v>
                </c:pt>
                <c:pt idx="6583">
                  <c:v>211.88671875</c:v>
                </c:pt>
                <c:pt idx="6584">
                  <c:v>211.85546875</c:v>
                </c:pt>
                <c:pt idx="6585">
                  <c:v>211.8828125</c:v>
                </c:pt>
                <c:pt idx="6586">
                  <c:v>211.8828125</c:v>
                </c:pt>
                <c:pt idx="6587">
                  <c:v>211.8515625</c:v>
                </c:pt>
                <c:pt idx="6588">
                  <c:v>211.87890625</c:v>
                </c:pt>
                <c:pt idx="6589">
                  <c:v>211.87890625</c:v>
                </c:pt>
                <c:pt idx="6590">
                  <c:v>211.8828125</c:v>
                </c:pt>
                <c:pt idx="6591">
                  <c:v>211.8828125</c:v>
                </c:pt>
                <c:pt idx="6592">
                  <c:v>211.8984375</c:v>
                </c:pt>
                <c:pt idx="6593">
                  <c:v>211.921875</c:v>
                </c:pt>
                <c:pt idx="6594">
                  <c:v>211.8828125</c:v>
                </c:pt>
                <c:pt idx="6595">
                  <c:v>211.921875</c:v>
                </c:pt>
                <c:pt idx="6596">
                  <c:v>211.8828125</c:v>
                </c:pt>
                <c:pt idx="6597">
                  <c:v>211.8828125</c:v>
                </c:pt>
                <c:pt idx="6598">
                  <c:v>211.88671875</c:v>
                </c:pt>
                <c:pt idx="6599">
                  <c:v>211.88671875</c:v>
                </c:pt>
                <c:pt idx="6600">
                  <c:v>211.88671875</c:v>
                </c:pt>
                <c:pt idx="6601">
                  <c:v>211.85546875</c:v>
                </c:pt>
                <c:pt idx="6602">
                  <c:v>211.88671875</c:v>
                </c:pt>
                <c:pt idx="6603">
                  <c:v>211.88671875</c:v>
                </c:pt>
                <c:pt idx="6604">
                  <c:v>211.91015625</c:v>
                </c:pt>
                <c:pt idx="6605">
                  <c:v>211.91015625</c:v>
                </c:pt>
                <c:pt idx="6606">
                  <c:v>211.87890625</c:v>
                </c:pt>
                <c:pt idx="6607">
                  <c:v>211.90625</c:v>
                </c:pt>
                <c:pt idx="6608">
                  <c:v>211.875</c:v>
                </c:pt>
                <c:pt idx="6609">
                  <c:v>211.87890625</c:v>
                </c:pt>
                <c:pt idx="6610">
                  <c:v>211.921875</c:v>
                </c:pt>
                <c:pt idx="6611">
                  <c:v>211.91796875</c:v>
                </c:pt>
                <c:pt idx="6612">
                  <c:v>211.8828125</c:v>
                </c:pt>
                <c:pt idx="6613">
                  <c:v>211.8828125</c:v>
                </c:pt>
                <c:pt idx="6614">
                  <c:v>211.921875</c:v>
                </c:pt>
                <c:pt idx="6615">
                  <c:v>211.8828125</c:v>
                </c:pt>
                <c:pt idx="6616">
                  <c:v>211.8828125</c:v>
                </c:pt>
                <c:pt idx="6617">
                  <c:v>211.875</c:v>
                </c:pt>
                <c:pt idx="6618">
                  <c:v>211.94140625</c:v>
                </c:pt>
                <c:pt idx="6619">
                  <c:v>211.90234375</c:v>
                </c:pt>
                <c:pt idx="6620">
                  <c:v>211.87890625</c:v>
                </c:pt>
                <c:pt idx="6621">
                  <c:v>211.87890625</c:v>
                </c:pt>
                <c:pt idx="6622">
                  <c:v>211.8515625</c:v>
                </c:pt>
                <c:pt idx="6623">
                  <c:v>211.8828125</c:v>
                </c:pt>
                <c:pt idx="6624">
                  <c:v>211.8828125</c:v>
                </c:pt>
                <c:pt idx="6625">
                  <c:v>211.8828125</c:v>
                </c:pt>
                <c:pt idx="6626">
                  <c:v>211.921875</c:v>
                </c:pt>
                <c:pt idx="6627">
                  <c:v>211.8828125</c:v>
                </c:pt>
                <c:pt idx="6628">
                  <c:v>211.8828125</c:v>
                </c:pt>
                <c:pt idx="6629">
                  <c:v>211.8828125</c:v>
                </c:pt>
                <c:pt idx="6630">
                  <c:v>211.94921875</c:v>
                </c:pt>
                <c:pt idx="6631">
                  <c:v>211.90625</c:v>
                </c:pt>
                <c:pt idx="6632">
                  <c:v>211.90625</c:v>
                </c:pt>
                <c:pt idx="6633">
                  <c:v>211.90234375</c:v>
                </c:pt>
                <c:pt idx="6634">
                  <c:v>211.875</c:v>
                </c:pt>
                <c:pt idx="6635">
                  <c:v>211.87890625</c:v>
                </c:pt>
                <c:pt idx="6636">
                  <c:v>211.87890625</c:v>
                </c:pt>
                <c:pt idx="6637">
                  <c:v>211.91796875</c:v>
                </c:pt>
                <c:pt idx="6638">
                  <c:v>211.8828125</c:v>
                </c:pt>
                <c:pt idx="6639">
                  <c:v>211.92578125</c:v>
                </c:pt>
                <c:pt idx="6640">
                  <c:v>212.01171875</c:v>
                </c:pt>
                <c:pt idx="6641">
                  <c:v>211.92578125</c:v>
                </c:pt>
                <c:pt idx="6642">
                  <c:v>211.8828125</c:v>
                </c:pt>
                <c:pt idx="6643">
                  <c:v>212.015625</c:v>
                </c:pt>
                <c:pt idx="6644">
                  <c:v>211.921875</c:v>
                </c:pt>
                <c:pt idx="6645">
                  <c:v>211.87890625</c:v>
                </c:pt>
                <c:pt idx="6646">
                  <c:v>212.0390625</c:v>
                </c:pt>
                <c:pt idx="6647">
                  <c:v>211.91015625</c:v>
                </c:pt>
                <c:pt idx="6648">
                  <c:v>211.87890625</c:v>
                </c:pt>
                <c:pt idx="6649">
                  <c:v>211.921875</c:v>
                </c:pt>
                <c:pt idx="6650">
                  <c:v>211.8828125</c:v>
                </c:pt>
                <c:pt idx="6651">
                  <c:v>211.921875</c:v>
                </c:pt>
                <c:pt idx="6652">
                  <c:v>211.8828125</c:v>
                </c:pt>
                <c:pt idx="6653">
                  <c:v>211.91796875</c:v>
                </c:pt>
                <c:pt idx="6654">
                  <c:v>211.9140625</c:v>
                </c:pt>
                <c:pt idx="6655">
                  <c:v>211.91015625</c:v>
                </c:pt>
                <c:pt idx="6656">
                  <c:v>211.87890625</c:v>
                </c:pt>
                <c:pt idx="6657">
                  <c:v>211.87890625</c:v>
                </c:pt>
                <c:pt idx="6658">
                  <c:v>211.8828125</c:v>
                </c:pt>
                <c:pt idx="6659">
                  <c:v>211.8828125</c:v>
                </c:pt>
                <c:pt idx="6660">
                  <c:v>211.8984375</c:v>
                </c:pt>
                <c:pt idx="6661">
                  <c:v>211.88671875</c:v>
                </c:pt>
                <c:pt idx="6662">
                  <c:v>211.88671875</c:v>
                </c:pt>
                <c:pt idx="6663">
                  <c:v>211.88671875</c:v>
                </c:pt>
                <c:pt idx="6664">
                  <c:v>211.93359375</c:v>
                </c:pt>
                <c:pt idx="6665">
                  <c:v>211.9296875</c:v>
                </c:pt>
                <c:pt idx="6666">
                  <c:v>211.88671875</c:v>
                </c:pt>
                <c:pt idx="6667">
                  <c:v>211.88671875</c:v>
                </c:pt>
                <c:pt idx="6668">
                  <c:v>211.95703125</c:v>
                </c:pt>
                <c:pt idx="6669">
                  <c:v>211.91796875</c:v>
                </c:pt>
                <c:pt idx="6670">
                  <c:v>211.88671875</c:v>
                </c:pt>
                <c:pt idx="6671">
                  <c:v>211.9140625</c:v>
                </c:pt>
                <c:pt idx="6672">
                  <c:v>211.8828125</c:v>
                </c:pt>
                <c:pt idx="6673">
                  <c:v>211.921875</c:v>
                </c:pt>
                <c:pt idx="6674">
                  <c:v>211.8828125</c:v>
                </c:pt>
                <c:pt idx="6675">
                  <c:v>211.85546875</c:v>
                </c:pt>
                <c:pt idx="6676">
                  <c:v>211.953125</c:v>
                </c:pt>
                <c:pt idx="6677">
                  <c:v>211.9140625</c:v>
                </c:pt>
                <c:pt idx="6678">
                  <c:v>211.85546875</c:v>
                </c:pt>
                <c:pt idx="6679">
                  <c:v>211.88671875</c:v>
                </c:pt>
                <c:pt idx="6680">
                  <c:v>211.921875</c:v>
                </c:pt>
                <c:pt idx="6681">
                  <c:v>211.88671875</c:v>
                </c:pt>
                <c:pt idx="6682">
                  <c:v>211.95703125</c:v>
                </c:pt>
                <c:pt idx="6683">
                  <c:v>211.9140625</c:v>
                </c:pt>
                <c:pt idx="6684">
                  <c:v>211.95703125</c:v>
                </c:pt>
                <c:pt idx="6685">
                  <c:v>211.9140625</c:v>
                </c:pt>
                <c:pt idx="6686">
                  <c:v>211.8828125</c:v>
                </c:pt>
                <c:pt idx="6687">
                  <c:v>211.88671875</c:v>
                </c:pt>
                <c:pt idx="6688">
                  <c:v>211.93359375</c:v>
                </c:pt>
                <c:pt idx="6689">
                  <c:v>211.88671875</c:v>
                </c:pt>
                <c:pt idx="6690">
                  <c:v>211.88671875</c:v>
                </c:pt>
                <c:pt idx="6691">
                  <c:v>211.88671875</c:v>
                </c:pt>
                <c:pt idx="6692">
                  <c:v>211.95703125</c:v>
                </c:pt>
                <c:pt idx="6693">
                  <c:v>211.9140625</c:v>
                </c:pt>
                <c:pt idx="6694">
                  <c:v>211.88671875</c:v>
                </c:pt>
                <c:pt idx="6695">
                  <c:v>211.8828125</c:v>
                </c:pt>
                <c:pt idx="6696">
                  <c:v>211.8828125</c:v>
                </c:pt>
                <c:pt idx="6697">
                  <c:v>211.92578125</c:v>
                </c:pt>
                <c:pt idx="6698">
                  <c:v>211.88671875</c:v>
                </c:pt>
                <c:pt idx="6699">
                  <c:v>211.921875</c:v>
                </c:pt>
                <c:pt idx="6700">
                  <c:v>211.859375</c:v>
                </c:pt>
                <c:pt idx="6701">
                  <c:v>211.921875</c:v>
                </c:pt>
                <c:pt idx="6702">
                  <c:v>211.92578125</c:v>
                </c:pt>
                <c:pt idx="6703">
                  <c:v>211.8828125</c:v>
                </c:pt>
                <c:pt idx="6704">
                  <c:v>211.92578125</c:v>
                </c:pt>
                <c:pt idx="6705">
                  <c:v>211.890625</c:v>
                </c:pt>
                <c:pt idx="6706">
                  <c:v>211.91796875</c:v>
                </c:pt>
                <c:pt idx="6707">
                  <c:v>211.91796875</c:v>
                </c:pt>
                <c:pt idx="6708">
                  <c:v>211.859375</c:v>
                </c:pt>
                <c:pt idx="6709">
                  <c:v>211.859375</c:v>
                </c:pt>
                <c:pt idx="6710">
                  <c:v>211.859375</c:v>
                </c:pt>
                <c:pt idx="6711">
                  <c:v>211.859375</c:v>
                </c:pt>
                <c:pt idx="6712">
                  <c:v>211.93359375</c:v>
                </c:pt>
                <c:pt idx="6713">
                  <c:v>211.93359375</c:v>
                </c:pt>
                <c:pt idx="6714">
                  <c:v>211.890625</c:v>
                </c:pt>
                <c:pt idx="6715">
                  <c:v>211.9296875</c:v>
                </c:pt>
                <c:pt idx="6716">
                  <c:v>211.890625</c:v>
                </c:pt>
                <c:pt idx="6717">
                  <c:v>211.9296875</c:v>
                </c:pt>
                <c:pt idx="6718">
                  <c:v>211.88671875</c:v>
                </c:pt>
                <c:pt idx="6719">
                  <c:v>211.9296875</c:v>
                </c:pt>
                <c:pt idx="6720">
                  <c:v>211.88671875</c:v>
                </c:pt>
                <c:pt idx="6721">
                  <c:v>211.88671875</c:v>
                </c:pt>
                <c:pt idx="6722">
                  <c:v>211.88671875</c:v>
                </c:pt>
                <c:pt idx="6723">
                  <c:v>211.88671875</c:v>
                </c:pt>
                <c:pt idx="6724">
                  <c:v>211.88671875</c:v>
                </c:pt>
                <c:pt idx="6725">
                  <c:v>211.85546875</c:v>
                </c:pt>
                <c:pt idx="6726">
                  <c:v>211.88671875</c:v>
                </c:pt>
                <c:pt idx="6727">
                  <c:v>211.9296875</c:v>
                </c:pt>
                <c:pt idx="6728">
                  <c:v>211.859375</c:v>
                </c:pt>
                <c:pt idx="6729">
                  <c:v>211.890625</c:v>
                </c:pt>
                <c:pt idx="6730">
                  <c:v>211.921875</c:v>
                </c:pt>
                <c:pt idx="6731">
                  <c:v>211.890625</c:v>
                </c:pt>
                <c:pt idx="6732">
                  <c:v>211.88671875</c:v>
                </c:pt>
                <c:pt idx="6733">
                  <c:v>211.88671875</c:v>
                </c:pt>
                <c:pt idx="6734">
                  <c:v>211.85546875</c:v>
                </c:pt>
                <c:pt idx="6735">
                  <c:v>211.88671875</c:v>
                </c:pt>
                <c:pt idx="6736">
                  <c:v>211.921875</c:v>
                </c:pt>
                <c:pt idx="6737">
                  <c:v>211.92578125</c:v>
                </c:pt>
                <c:pt idx="6738">
                  <c:v>211.91796875</c:v>
                </c:pt>
                <c:pt idx="6739">
                  <c:v>211.91796875</c:v>
                </c:pt>
                <c:pt idx="6740">
                  <c:v>211.88671875</c:v>
                </c:pt>
                <c:pt idx="6741">
                  <c:v>211.88671875</c:v>
                </c:pt>
                <c:pt idx="6742">
                  <c:v>211.85546875</c:v>
                </c:pt>
                <c:pt idx="6743">
                  <c:v>211.85546875</c:v>
                </c:pt>
                <c:pt idx="6744">
                  <c:v>211.88671875</c:v>
                </c:pt>
                <c:pt idx="6745">
                  <c:v>211.88671875</c:v>
                </c:pt>
                <c:pt idx="6746">
                  <c:v>211.9140625</c:v>
                </c:pt>
                <c:pt idx="6747">
                  <c:v>211.9140625</c:v>
                </c:pt>
                <c:pt idx="6748">
                  <c:v>211.88671875</c:v>
                </c:pt>
                <c:pt idx="6749">
                  <c:v>211.88671875</c:v>
                </c:pt>
                <c:pt idx="6750">
                  <c:v>211.8828125</c:v>
                </c:pt>
                <c:pt idx="6751">
                  <c:v>211.8828125</c:v>
                </c:pt>
                <c:pt idx="6752">
                  <c:v>211.8515625</c:v>
                </c:pt>
                <c:pt idx="6753">
                  <c:v>211.87890625</c:v>
                </c:pt>
                <c:pt idx="6754">
                  <c:v>211.90625</c:v>
                </c:pt>
                <c:pt idx="6755">
                  <c:v>211.87890625</c:v>
                </c:pt>
                <c:pt idx="6756">
                  <c:v>211.91015625</c:v>
                </c:pt>
                <c:pt idx="6757">
                  <c:v>211.91015625</c:v>
                </c:pt>
                <c:pt idx="6758">
                  <c:v>211.8828125</c:v>
                </c:pt>
                <c:pt idx="6759">
                  <c:v>211.9140625</c:v>
                </c:pt>
                <c:pt idx="6760">
                  <c:v>211.92578125</c:v>
                </c:pt>
                <c:pt idx="6761">
                  <c:v>211.85546875</c:v>
                </c:pt>
                <c:pt idx="6762">
                  <c:v>211.8828125</c:v>
                </c:pt>
                <c:pt idx="6763">
                  <c:v>211.8828125</c:v>
                </c:pt>
                <c:pt idx="6764">
                  <c:v>211.8515625</c:v>
                </c:pt>
                <c:pt idx="6765">
                  <c:v>211.8828125</c:v>
                </c:pt>
                <c:pt idx="6766">
                  <c:v>211.8828125</c:v>
                </c:pt>
                <c:pt idx="6767">
                  <c:v>211.921875</c:v>
                </c:pt>
                <c:pt idx="6768">
                  <c:v>211.8828125</c:v>
                </c:pt>
                <c:pt idx="6769">
                  <c:v>211.8828125</c:v>
                </c:pt>
                <c:pt idx="6770">
                  <c:v>211.921875</c:v>
                </c:pt>
                <c:pt idx="6771">
                  <c:v>211.92578125</c:v>
                </c:pt>
                <c:pt idx="6772">
                  <c:v>211.953125</c:v>
                </c:pt>
                <c:pt idx="6773">
                  <c:v>211.9140625</c:v>
                </c:pt>
                <c:pt idx="6774">
                  <c:v>211.88671875</c:v>
                </c:pt>
                <c:pt idx="6775">
                  <c:v>211.88671875</c:v>
                </c:pt>
                <c:pt idx="6776">
                  <c:v>211.92578125</c:v>
                </c:pt>
                <c:pt idx="6777">
                  <c:v>211.88671875</c:v>
                </c:pt>
                <c:pt idx="6778">
                  <c:v>211.890625</c:v>
                </c:pt>
                <c:pt idx="6779">
                  <c:v>211.890625</c:v>
                </c:pt>
                <c:pt idx="6780">
                  <c:v>211.859375</c:v>
                </c:pt>
                <c:pt idx="6781">
                  <c:v>211.890625</c:v>
                </c:pt>
                <c:pt idx="6782">
                  <c:v>211.890625</c:v>
                </c:pt>
                <c:pt idx="6783">
                  <c:v>211.890625</c:v>
                </c:pt>
                <c:pt idx="6784">
                  <c:v>211.9296875</c:v>
                </c:pt>
                <c:pt idx="6785">
                  <c:v>211.859375</c:v>
                </c:pt>
                <c:pt idx="6786">
                  <c:v>211.9140625</c:v>
                </c:pt>
                <c:pt idx="6787">
                  <c:v>211.9140625</c:v>
                </c:pt>
                <c:pt idx="6788">
                  <c:v>211.94921875</c:v>
                </c:pt>
                <c:pt idx="6789">
                  <c:v>211.90625</c:v>
                </c:pt>
                <c:pt idx="6790">
                  <c:v>211.87890625</c:v>
                </c:pt>
                <c:pt idx="6791">
                  <c:v>211.87890625</c:v>
                </c:pt>
                <c:pt idx="6792">
                  <c:v>211.92578125</c:v>
                </c:pt>
                <c:pt idx="6793">
                  <c:v>211.8828125</c:v>
                </c:pt>
                <c:pt idx="6794">
                  <c:v>211.8828125</c:v>
                </c:pt>
                <c:pt idx="6795">
                  <c:v>211.92578125</c:v>
                </c:pt>
                <c:pt idx="6796">
                  <c:v>211.9140625</c:v>
                </c:pt>
                <c:pt idx="6797">
                  <c:v>211.94921875</c:v>
                </c:pt>
                <c:pt idx="6798">
                  <c:v>211.8828125</c:v>
                </c:pt>
                <c:pt idx="6799">
                  <c:v>211.91796875</c:v>
                </c:pt>
                <c:pt idx="6800">
                  <c:v>211.85546875</c:v>
                </c:pt>
                <c:pt idx="6801">
                  <c:v>211.921875</c:v>
                </c:pt>
                <c:pt idx="6802">
                  <c:v>211.8828125</c:v>
                </c:pt>
                <c:pt idx="6803">
                  <c:v>211.85546875</c:v>
                </c:pt>
                <c:pt idx="6804">
                  <c:v>211.90625</c:v>
                </c:pt>
                <c:pt idx="6805">
                  <c:v>211.90625</c:v>
                </c:pt>
                <c:pt idx="6806">
                  <c:v>211.84765625</c:v>
                </c:pt>
                <c:pt idx="6807">
                  <c:v>211.87109375</c:v>
                </c:pt>
                <c:pt idx="6808">
                  <c:v>211.90234375</c:v>
                </c:pt>
                <c:pt idx="6809">
                  <c:v>211.87890625</c:v>
                </c:pt>
                <c:pt idx="6810">
                  <c:v>211.91015625</c:v>
                </c:pt>
                <c:pt idx="6811">
                  <c:v>211.91015625</c:v>
                </c:pt>
                <c:pt idx="6812">
                  <c:v>211.8828125</c:v>
                </c:pt>
                <c:pt idx="6813">
                  <c:v>211.92578125</c:v>
                </c:pt>
                <c:pt idx="6814">
                  <c:v>211.8828125</c:v>
                </c:pt>
                <c:pt idx="6815">
                  <c:v>211.8828125</c:v>
                </c:pt>
                <c:pt idx="6816">
                  <c:v>211.8828125</c:v>
                </c:pt>
                <c:pt idx="6817">
                  <c:v>211.88671875</c:v>
                </c:pt>
                <c:pt idx="6818">
                  <c:v>211.953125</c:v>
                </c:pt>
                <c:pt idx="6819">
                  <c:v>211.90625</c:v>
                </c:pt>
                <c:pt idx="6820">
                  <c:v>211.87890625</c:v>
                </c:pt>
                <c:pt idx="6821">
                  <c:v>211.87890625</c:v>
                </c:pt>
                <c:pt idx="6822">
                  <c:v>211.87890625</c:v>
                </c:pt>
                <c:pt idx="6823">
                  <c:v>211.87890625</c:v>
                </c:pt>
                <c:pt idx="6824">
                  <c:v>211.91796875</c:v>
                </c:pt>
                <c:pt idx="6825">
                  <c:v>211.921875</c:v>
                </c:pt>
                <c:pt idx="6826">
                  <c:v>211.8515625</c:v>
                </c:pt>
                <c:pt idx="6827">
                  <c:v>211.921875</c:v>
                </c:pt>
                <c:pt idx="6828">
                  <c:v>211.8828125</c:v>
                </c:pt>
                <c:pt idx="6829">
                  <c:v>211.8515625</c:v>
                </c:pt>
                <c:pt idx="6830">
                  <c:v>211.8515625</c:v>
                </c:pt>
                <c:pt idx="6831">
                  <c:v>211.8515625</c:v>
                </c:pt>
                <c:pt idx="6832">
                  <c:v>211.8828125</c:v>
                </c:pt>
                <c:pt idx="6833">
                  <c:v>211.921875</c:v>
                </c:pt>
                <c:pt idx="6834">
                  <c:v>211.921875</c:v>
                </c:pt>
                <c:pt idx="6835">
                  <c:v>211.8828125</c:v>
                </c:pt>
                <c:pt idx="6836">
                  <c:v>211.8828125</c:v>
                </c:pt>
                <c:pt idx="6837">
                  <c:v>211.921875</c:v>
                </c:pt>
                <c:pt idx="6838">
                  <c:v>211.8828125</c:v>
                </c:pt>
                <c:pt idx="6839">
                  <c:v>211.8515625</c:v>
                </c:pt>
                <c:pt idx="6840">
                  <c:v>211.875</c:v>
                </c:pt>
                <c:pt idx="6841">
                  <c:v>211.875</c:v>
                </c:pt>
                <c:pt idx="6842">
                  <c:v>211.875</c:v>
                </c:pt>
                <c:pt idx="6843">
                  <c:v>211.9453125</c:v>
                </c:pt>
                <c:pt idx="6844">
                  <c:v>211.91796875</c:v>
                </c:pt>
                <c:pt idx="6845">
                  <c:v>211.91796875</c:v>
                </c:pt>
                <c:pt idx="6846">
                  <c:v>211.87890625</c:v>
                </c:pt>
                <c:pt idx="6847">
                  <c:v>211.87890625</c:v>
                </c:pt>
                <c:pt idx="6848">
                  <c:v>211.90234375</c:v>
                </c:pt>
                <c:pt idx="6849">
                  <c:v>211.90234375</c:v>
                </c:pt>
                <c:pt idx="6850">
                  <c:v>211.90234375</c:v>
                </c:pt>
                <c:pt idx="6851">
                  <c:v>211.90234375</c:v>
                </c:pt>
                <c:pt idx="6852">
                  <c:v>211.9453125</c:v>
                </c:pt>
                <c:pt idx="6853">
                  <c:v>211.90625</c:v>
                </c:pt>
                <c:pt idx="6854">
                  <c:v>211.8828125</c:v>
                </c:pt>
                <c:pt idx="6855">
                  <c:v>211.8828125</c:v>
                </c:pt>
                <c:pt idx="6856">
                  <c:v>211.8828125</c:v>
                </c:pt>
                <c:pt idx="6857">
                  <c:v>211.8828125</c:v>
                </c:pt>
                <c:pt idx="6858">
                  <c:v>211.92578125</c:v>
                </c:pt>
                <c:pt idx="6859">
                  <c:v>211.8828125</c:v>
                </c:pt>
                <c:pt idx="6860">
                  <c:v>211.87890625</c:v>
                </c:pt>
                <c:pt idx="6861">
                  <c:v>211.87890625</c:v>
                </c:pt>
                <c:pt idx="6862">
                  <c:v>211.87890625</c:v>
                </c:pt>
                <c:pt idx="6863">
                  <c:v>212.0078125</c:v>
                </c:pt>
                <c:pt idx="6864">
                  <c:v>212.04296875</c:v>
                </c:pt>
                <c:pt idx="6865">
                  <c:v>211.8828125</c:v>
                </c:pt>
                <c:pt idx="6866">
                  <c:v>211.9140625</c:v>
                </c:pt>
                <c:pt idx="6867">
                  <c:v>211.9140625</c:v>
                </c:pt>
                <c:pt idx="6868">
                  <c:v>211.95703125</c:v>
                </c:pt>
                <c:pt idx="6869">
                  <c:v>211.953125</c:v>
                </c:pt>
                <c:pt idx="6870">
                  <c:v>211.8984375</c:v>
                </c:pt>
                <c:pt idx="6871">
                  <c:v>211.88671875</c:v>
                </c:pt>
                <c:pt idx="6872">
                  <c:v>211.9140625</c:v>
                </c:pt>
                <c:pt idx="6873">
                  <c:v>211.8828125</c:v>
                </c:pt>
                <c:pt idx="6874">
                  <c:v>211.88671875</c:v>
                </c:pt>
                <c:pt idx="6875">
                  <c:v>211.88671875</c:v>
                </c:pt>
                <c:pt idx="6876">
                  <c:v>211.88671875</c:v>
                </c:pt>
                <c:pt idx="6877">
                  <c:v>211.88671875</c:v>
                </c:pt>
                <c:pt idx="6878">
                  <c:v>211.85546875</c:v>
                </c:pt>
                <c:pt idx="6879">
                  <c:v>211.890625</c:v>
                </c:pt>
                <c:pt idx="6880">
                  <c:v>211.890625</c:v>
                </c:pt>
                <c:pt idx="6881">
                  <c:v>211.859375</c:v>
                </c:pt>
                <c:pt idx="6882">
                  <c:v>211.9296875</c:v>
                </c:pt>
                <c:pt idx="6883">
                  <c:v>211.88671875</c:v>
                </c:pt>
                <c:pt idx="6884">
                  <c:v>211.8515625</c:v>
                </c:pt>
                <c:pt idx="6885">
                  <c:v>211.87890625</c:v>
                </c:pt>
                <c:pt idx="6886">
                  <c:v>211.91015625</c:v>
                </c:pt>
                <c:pt idx="6887">
                  <c:v>211.8828125</c:v>
                </c:pt>
                <c:pt idx="6888">
                  <c:v>211.88671875</c:v>
                </c:pt>
                <c:pt idx="6889">
                  <c:v>211.9296875</c:v>
                </c:pt>
                <c:pt idx="6890">
                  <c:v>211.9296875</c:v>
                </c:pt>
                <c:pt idx="6891">
                  <c:v>211.890625</c:v>
                </c:pt>
                <c:pt idx="6892">
                  <c:v>211.91796875</c:v>
                </c:pt>
                <c:pt idx="6893">
                  <c:v>211.91796875</c:v>
                </c:pt>
                <c:pt idx="6894">
                  <c:v>211.91796875</c:v>
                </c:pt>
                <c:pt idx="6895">
                  <c:v>211.95703125</c:v>
                </c:pt>
                <c:pt idx="6896">
                  <c:v>211.91796875</c:v>
                </c:pt>
                <c:pt idx="6897">
                  <c:v>211.88671875</c:v>
                </c:pt>
                <c:pt idx="6898">
                  <c:v>211.88671875</c:v>
                </c:pt>
                <c:pt idx="6899">
                  <c:v>211.88671875</c:v>
                </c:pt>
                <c:pt idx="6900">
                  <c:v>211.890625</c:v>
                </c:pt>
                <c:pt idx="6901">
                  <c:v>211.8828125</c:v>
                </c:pt>
                <c:pt idx="6902">
                  <c:v>211.91796875</c:v>
                </c:pt>
                <c:pt idx="6903">
                  <c:v>211.8515625</c:v>
                </c:pt>
                <c:pt idx="6904">
                  <c:v>211.8515625</c:v>
                </c:pt>
                <c:pt idx="6905">
                  <c:v>211.8828125</c:v>
                </c:pt>
                <c:pt idx="6906">
                  <c:v>211.8828125</c:v>
                </c:pt>
                <c:pt idx="6907">
                  <c:v>211.88671875</c:v>
                </c:pt>
                <c:pt idx="6908">
                  <c:v>211.91796875</c:v>
                </c:pt>
                <c:pt idx="6909">
                  <c:v>211.92578125</c:v>
                </c:pt>
                <c:pt idx="6910">
                  <c:v>211.9296875</c:v>
                </c:pt>
                <c:pt idx="6911">
                  <c:v>211.890625</c:v>
                </c:pt>
                <c:pt idx="6912">
                  <c:v>211.88671875</c:v>
                </c:pt>
                <c:pt idx="6913">
                  <c:v>211.9140625</c:v>
                </c:pt>
                <c:pt idx="6914">
                  <c:v>211.9140625</c:v>
                </c:pt>
                <c:pt idx="6915">
                  <c:v>211.8828125</c:v>
                </c:pt>
                <c:pt idx="6916">
                  <c:v>211.95703125</c:v>
                </c:pt>
                <c:pt idx="6917">
                  <c:v>211.9140625</c:v>
                </c:pt>
                <c:pt idx="6918">
                  <c:v>211.859375</c:v>
                </c:pt>
                <c:pt idx="6919">
                  <c:v>211.8828125</c:v>
                </c:pt>
                <c:pt idx="6920">
                  <c:v>211.953125</c:v>
                </c:pt>
                <c:pt idx="6921">
                  <c:v>211.94921875</c:v>
                </c:pt>
                <c:pt idx="6922">
                  <c:v>211.94921875</c:v>
                </c:pt>
                <c:pt idx="6923">
                  <c:v>211.8828125</c:v>
                </c:pt>
                <c:pt idx="6924">
                  <c:v>211.92578125</c:v>
                </c:pt>
                <c:pt idx="6925">
                  <c:v>211.921875</c:v>
                </c:pt>
                <c:pt idx="6926">
                  <c:v>211.85546875</c:v>
                </c:pt>
                <c:pt idx="6927">
                  <c:v>211.88671875</c:v>
                </c:pt>
                <c:pt idx="6928">
                  <c:v>211.92578125</c:v>
                </c:pt>
                <c:pt idx="6929">
                  <c:v>211.92578125</c:v>
                </c:pt>
                <c:pt idx="6930">
                  <c:v>211.88671875</c:v>
                </c:pt>
                <c:pt idx="6931">
                  <c:v>211.85546875</c:v>
                </c:pt>
                <c:pt idx="6932">
                  <c:v>211.8828125</c:v>
                </c:pt>
                <c:pt idx="6933">
                  <c:v>211.8828125</c:v>
                </c:pt>
                <c:pt idx="6934">
                  <c:v>211.921875</c:v>
                </c:pt>
                <c:pt idx="6935">
                  <c:v>211.88671875</c:v>
                </c:pt>
                <c:pt idx="6936">
                  <c:v>211.859375</c:v>
                </c:pt>
                <c:pt idx="6937">
                  <c:v>211.88671875</c:v>
                </c:pt>
                <c:pt idx="6938">
                  <c:v>211.9140625</c:v>
                </c:pt>
                <c:pt idx="6939">
                  <c:v>211.9140625</c:v>
                </c:pt>
                <c:pt idx="6940">
                  <c:v>211.8828125</c:v>
                </c:pt>
                <c:pt idx="6941">
                  <c:v>211.8828125</c:v>
                </c:pt>
                <c:pt idx="6942">
                  <c:v>211.85546875</c:v>
                </c:pt>
                <c:pt idx="6943">
                  <c:v>211.88671875</c:v>
                </c:pt>
                <c:pt idx="6944">
                  <c:v>211.91796875</c:v>
                </c:pt>
                <c:pt idx="6945">
                  <c:v>211.88671875</c:v>
                </c:pt>
                <c:pt idx="6946">
                  <c:v>211.9140625</c:v>
                </c:pt>
                <c:pt idx="6947">
                  <c:v>211.9609375</c:v>
                </c:pt>
                <c:pt idx="6948">
                  <c:v>211.8515625</c:v>
                </c:pt>
                <c:pt idx="6949">
                  <c:v>211.9296875</c:v>
                </c:pt>
                <c:pt idx="6950">
                  <c:v>211.94921875</c:v>
                </c:pt>
                <c:pt idx="6951">
                  <c:v>211.9140625</c:v>
                </c:pt>
                <c:pt idx="6952">
                  <c:v>211.95703125</c:v>
                </c:pt>
                <c:pt idx="6953">
                  <c:v>211.8828125</c:v>
                </c:pt>
                <c:pt idx="6954">
                  <c:v>211.8828125</c:v>
                </c:pt>
                <c:pt idx="6955">
                  <c:v>211.8828125</c:v>
                </c:pt>
                <c:pt idx="6956">
                  <c:v>211.8515625</c:v>
                </c:pt>
                <c:pt idx="6957">
                  <c:v>211.8828125</c:v>
                </c:pt>
                <c:pt idx="6958">
                  <c:v>211.8828125</c:v>
                </c:pt>
                <c:pt idx="6959">
                  <c:v>211.88671875</c:v>
                </c:pt>
                <c:pt idx="6960">
                  <c:v>211.88671875</c:v>
                </c:pt>
                <c:pt idx="6961">
                  <c:v>211.88671875</c:v>
                </c:pt>
                <c:pt idx="6962">
                  <c:v>211.921875</c:v>
                </c:pt>
                <c:pt idx="6963">
                  <c:v>211.88671875</c:v>
                </c:pt>
                <c:pt idx="6964">
                  <c:v>211.88671875</c:v>
                </c:pt>
                <c:pt idx="6965">
                  <c:v>211.95703125</c:v>
                </c:pt>
                <c:pt idx="6966">
                  <c:v>211.88671875</c:v>
                </c:pt>
                <c:pt idx="6967">
                  <c:v>211.88671875</c:v>
                </c:pt>
                <c:pt idx="6968">
                  <c:v>211.9140625</c:v>
                </c:pt>
                <c:pt idx="6969">
                  <c:v>211.9140625</c:v>
                </c:pt>
                <c:pt idx="6970">
                  <c:v>211.8828125</c:v>
                </c:pt>
                <c:pt idx="6971">
                  <c:v>211.8828125</c:v>
                </c:pt>
                <c:pt idx="6972">
                  <c:v>211.91796875</c:v>
                </c:pt>
                <c:pt idx="6973">
                  <c:v>212.05078125</c:v>
                </c:pt>
                <c:pt idx="6974">
                  <c:v>211.90234375</c:v>
                </c:pt>
                <c:pt idx="6975">
                  <c:v>211.88671875</c:v>
                </c:pt>
                <c:pt idx="6976">
                  <c:v>211.88671875</c:v>
                </c:pt>
                <c:pt idx="6977">
                  <c:v>211.85546875</c:v>
                </c:pt>
                <c:pt idx="6978">
                  <c:v>211.88671875</c:v>
                </c:pt>
                <c:pt idx="6979">
                  <c:v>211.88671875</c:v>
                </c:pt>
                <c:pt idx="6980">
                  <c:v>211.890625</c:v>
                </c:pt>
                <c:pt idx="6981">
                  <c:v>211.890625</c:v>
                </c:pt>
                <c:pt idx="6982">
                  <c:v>211.859375</c:v>
                </c:pt>
                <c:pt idx="6983">
                  <c:v>211.890625</c:v>
                </c:pt>
                <c:pt idx="6984">
                  <c:v>211.93359375</c:v>
                </c:pt>
                <c:pt idx="6985">
                  <c:v>211.875</c:v>
                </c:pt>
                <c:pt idx="6986">
                  <c:v>211.91015625</c:v>
                </c:pt>
                <c:pt idx="6987">
                  <c:v>211.91015625</c:v>
                </c:pt>
                <c:pt idx="6988">
                  <c:v>211.90625</c:v>
                </c:pt>
                <c:pt idx="6989">
                  <c:v>211.9453125</c:v>
                </c:pt>
                <c:pt idx="6990">
                  <c:v>211.87109375</c:v>
                </c:pt>
                <c:pt idx="6991">
                  <c:v>211.90234375</c:v>
                </c:pt>
                <c:pt idx="6992">
                  <c:v>211.9296875</c:v>
                </c:pt>
                <c:pt idx="6993">
                  <c:v>211.9296875</c:v>
                </c:pt>
                <c:pt idx="6994">
                  <c:v>211.8984375</c:v>
                </c:pt>
                <c:pt idx="6995">
                  <c:v>211.87109375</c:v>
                </c:pt>
                <c:pt idx="6996">
                  <c:v>211.90234375</c:v>
                </c:pt>
                <c:pt idx="6997">
                  <c:v>211.90234375</c:v>
                </c:pt>
                <c:pt idx="6998">
                  <c:v>211.875</c:v>
                </c:pt>
                <c:pt idx="6999">
                  <c:v>211.9453125</c:v>
                </c:pt>
                <c:pt idx="7000">
                  <c:v>211.9375</c:v>
                </c:pt>
                <c:pt idx="7001">
                  <c:v>211.90625</c:v>
                </c:pt>
                <c:pt idx="7002">
                  <c:v>211.90234375</c:v>
                </c:pt>
                <c:pt idx="7003">
                  <c:v>211.94140625</c:v>
                </c:pt>
                <c:pt idx="7004">
                  <c:v>211.94140625</c:v>
                </c:pt>
                <c:pt idx="7005">
                  <c:v>211.8984375</c:v>
                </c:pt>
                <c:pt idx="7006">
                  <c:v>211.87109375</c:v>
                </c:pt>
                <c:pt idx="7007">
                  <c:v>211.8984375</c:v>
                </c:pt>
                <c:pt idx="7008">
                  <c:v>211.8984375</c:v>
                </c:pt>
                <c:pt idx="7009">
                  <c:v>211.9375</c:v>
                </c:pt>
                <c:pt idx="7010">
                  <c:v>211.94140625</c:v>
                </c:pt>
                <c:pt idx="7011">
                  <c:v>211.87109375</c:v>
                </c:pt>
                <c:pt idx="7012">
                  <c:v>211.9375</c:v>
                </c:pt>
                <c:pt idx="7013">
                  <c:v>211.8984375</c:v>
                </c:pt>
                <c:pt idx="7014">
                  <c:v>211.96484375</c:v>
                </c:pt>
                <c:pt idx="7015">
                  <c:v>211.92578125</c:v>
                </c:pt>
                <c:pt idx="7016">
                  <c:v>211.97265625</c:v>
                </c:pt>
                <c:pt idx="7017">
                  <c:v>211.9296875</c:v>
                </c:pt>
                <c:pt idx="7018">
                  <c:v>211.8984375</c:v>
                </c:pt>
                <c:pt idx="7019">
                  <c:v>211.90234375</c:v>
                </c:pt>
                <c:pt idx="7020">
                  <c:v>211.90234375</c:v>
                </c:pt>
                <c:pt idx="7021">
                  <c:v>211.87109375</c:v>
                </c:pt>
                <c:pt idx="7022">
                  <c:v>211.92578125</c:v>
                </c:pt>
                <c:pt idx="7023">
                  <c:v>211.92578125</c:v>
                </c:pt>
                <c:pt idx="7024">
                  <c:v>211.8671875</c:v>
                </c:pt>
                <c:pt idx="7025">
                  <c:v>211.8984375</c:v>
                </c:pt>
                <c:pt idx="7026">
                  <c:v>211.8984375</c:v>
                </c:pt>
                <c:pt idx="7027">
                  <c:v>211.90234375</c:v>
                </c:pt>
                <c:pt idx="7028">
                  <c:v>211.9296875</c:v>
                </c:pt>
                <c:pt idx="7029">
                  <c:v>211.8984375</c:v>
                </c:pt>
                <c:pt idx="7030">
                  <c:v>211.90234375</c:v>
                </c:pt>
                <c:pt idx="7031">
                  <c:v>211.90234375</c:v>
                </c:pt>
                <c:pt idx="7032">
                  <c:v>211.87109375</c:v>
                </c:pt>
                <c:pt idx="7033">
                  <c:v>211.90234375</c:v>
                </c:pt>
                <c:pt idx="7034">
                  <c:v>211.90234375</c:v>
                </c:pt>
                <c:pt idx="7035">
                  <c:v>211.87109375</c:v>
                </c:pt>
                <c:pt idx="7036">
                  <c:v>211.9296875</c:v>
                </c:pt>
                <c:pt idx="7037">
                  <c:v>211.9296875</c:v>
                </c:pt>
                <c:pt idx="7038">
                  <c:v>211.92578125</c:v>
                </c:pt>
                <c:pt idx="7039">
                  <c:v>211.92578125</c:v>
                </c:pt>
                <c:pt idx="7040">
                  <c:v>211.87109375</c:v>
                </c:pt>
                <c:pt idx="7041">
                  <c:v>211.8984375</c:v>
                </c:pt>
                <c:pt idx="7042">
                  <c:v>211.8984375</c:v>
                </c:pt>
                <c:pt idx="7043">
                  <c:v>211.90234375</c:v>
                </c:pt>
                <c:pt idx="7044">
                  <c:v>211.93359375</c:v>
                </c:pt>
                <c:pt idx="7045">
                  <c:v>211.90625</c:v>
                </c:pt>
                <c:pt idx="7046">
                  <c:v>211.94921875</c:v>
                </c:pt>
                <c:pt idx="7047">
                  <c:v>211.90625</c:v>
                </c:pt>
                <c:pt idx="7048">
                  <c:v>211.90234375</c:v>
                </c:pt>
                <c:pt idx="7049">
                  <c:v>211.90234375</c:v>
                </c:pt>
                <c:pt idx="7050">
                  <c:v>211.90234375</c:v>
                </c:pt>
                <c:pt idx="7051">
                  <c:v>211.9375</c:v>
                </c:pt>
                <c:pt idx="7052">
                  <c:v>211.90625</c:v>
                </c:pt>
                <c:pt idx="7053">
                  <c:v>211.90625</c:v>
                </c:pt>
                <c:pt idx="7054">
                  <c:v>211.90625</c:v>
                </c:pt>
                <c:pt idx="7055">
                  <c:v>211.87890625</c:v>
                </c:pt>
                <c:pt idx="7056">
                  <c:v>211.953125</c:v>
                </c:pt>
                <c:pt idx="7057">
                  <c:v>211.91015625</c:v>
                </c:pt>
                <c:pt idx="7058">
                  <c:v>211.97265625</c:v>
                </c:pt>
                <c:pt idx="7059">
                  <c:v>211.93359375</c:v>
                </c:pt>
                <c:pt idx="7060">
                  <c:v>211.94140625</c:v>
                </c:pt>
                <c:pt idx="7061">
                  <c:v>211.90234375</c:v>
                </c:pt>
                <c:pt idx="7062">
                  <c:v>211.90234375</c:v>
                </c:pt>
                <c:pt idx="7063">
                  <c:v>211.90234375</c:v>
                </c:pt>
                <c:pt idx="7064">
                  <c:v>211.90234375</c:v>
                </c:pt>
                <c:pt idx="7065">
                  <c:v>211.90234375</c:v>
                </c:pt>
                <c:pt idx="7066">
                  <c:v>211.90234375</c:v>
                </c:pt>
                <c:pt idx="7067">
                  <c:v>211.90234375</c:v>
                </c:pt>
                <c:pt idx="7068">
                  <c:v>211.875</c:v>
                </c:pt>
                <c:pt idx="7069">
                  <c:v>211.90625</c:v>
                </c:pt>
                <c:pt idx="7070">
                  <c:v>211.953125</c:v>
                </c:pt>
                <c:pt idx="7071">
                  <c:v>211.91015625</c:v>
                </c:pt>
                <c:pt idx="7072">
                  <c:v>211.91015625</c:v>
                </c:pt>
                <c:pt idx="7073">
                  <c:v>211.91015625</c:v>
                </c:pt>
                <c:pt idx="7074">
                  <c:v>211.94140625</c:v>
                </c:pt>
                <c:pt idx="7075">
                  <c:v>211.94140625</c:v>
                </c:pt>
                <c:pt idx="7076">
                  <c:v>211.875</c:v>
                </c:pt>
                <c:pt idx="7077">
                  <c:v>211.953125</c:v>
                </c:pt>
                <c:pt idx="7078">
                  <c:v>211.90625</c:v>
                </c:pt>
                <c:pt idx="7079">
                  <c:v>211.90625</c:v>
                </c:pt>
                <c:pt idx="7080">
                  <c:v>212.03515625</c:v>
                </c:pt>
                <c:pt idx="7081">
                  <c:v>211.90234375</c:v>
                </c:pt>
                <c:pt idx="7082">
                  <c:v>211.90234375</c:v>
                </c:pt>
                <c:pt idx="7083">
                  <c:v>212.0390625</c:v>
                </c:pt>
                <c:pt idx="7084">
                  <c:v>211.90234375</c:v>
                </c:pt>
                <c:pt idx="7085">
                  <c:v>211.90625</c:v>
                </c:pt>
                <c:pt idx="7086">
                  <c:v>211.90625</c:v>
                </c:pt>
                <c:pt idx="7087">
                  <c:v>211.94140625</c:v>
                </c:pt>
                <c:pt idx="7088">
                  <c:v>211.90234375</c:v>
                </c:pt>
                <c:pt idx="7089">
                  <c:v>211.90234375</c:v>
                </c:pt>
                <c:pt idx="7090">
                  <c:v>211.8984375</c:v>
                </c:pt>
                <c:pt idx="7091">
                  <c:v>211.8984375</c:v>
                </c:pt>
                <c:pt idx="7092">
                  <c:v>211.9453125</c:v>
                </c:pt>
                <c:pt idx="7093">
                  <c:v>211.90234375</c:v>
                </c:pt>
                <c:pt idx="7094">
                  <c:v>211.90234375</c:v>
                </c:pt>
                <c:pt idx="7095">
                  <c:v>211.90625</c:v>
                </c:pt>
                <c:pt idx="7096">
                  <c:v>211.90625</c:v>
                </c:pt>
                <c:pt idx="7097">
                  <c:v>211.94921875</c:v>
                </c:pt>
                <c:pt idx="7098">
                  <c:v>211.9453125</c:v>
                </c:pt>
                <c:pt idx="7099">
                  <c:v>211.90625</c:v>
                </c:pt>
                <c:pt idx="7100">
                  <c:v>211.875</c:v>
                </c:pt>
                <c:pt idx="7101">
                  <c:v>211.90234375</c:v>
                </c:pt>
                <c:pt idx="7102">
                  <c:v>211.90234375</c:v>
                </c:pt>
                <c:pt idx="7103">
                  <c:v>211.9453125</c:v>
                </c:pt>
                <c:pt idx="7104">
                  <c:v>211.93359375</c:v>
                </c:pt>
                <c:pt idx="7105">
                  <c:v>211.93359375</c:v>
                </c:pt>
                <c:pt idx="7106">
                  <c:v>211.91015625</c:v>
                </c:pt>
                <c:pt idx="7107">
                  <c:v>211.91015625</c:v>
                </c:pt>
                <c:pt idx="7108">
                  <c:v>211.91015625</c:v>
                </c:pt>
                <c:pt idx="7109">
                  <c:v>211.9375</c:v>
                </c:pt>
                <c:pt idx="7110">
                  <c:v>211.97265625</c:v>
                </c:pt>
                <c:pt idx="7111">
                  <c:v>211.90625</c:v>
                </c:pt>
                <c:pt idx="7112">
                  <c:v>211.96484375</c:v>
                </c:pt>
                <c:pt idx="7113">
                  <c:v>211.9296875</c:v>
                </c:pt>
                <c:pt idx="7114">
                  <c:v>211.90234375</c:v>
                </c:pt>
                <c:pt idx="7115">
                  <c:v>211.94921875</c:v>
                </c:pt>
                <c:pt idx="7116">
                  <c:v>211.87890625</c:v>
                </c:pt>
                <c:pt idx="7117">
                  <c:v>211.953125</c:v>
                </c:pt>
                <c:pt idx="7118">
                  <c:v>211.953125</c:v>
                </c:pt>
                <c:pt idx="7119">
                  <c:v>211.94921875</c:v>
                </c:pt>
                <c:pt idx="7120">
                  <c:v>211.953125</c:v>
                </c:pt>
                <c:pt idx="7121">
                  <c:v>211.90625</c:v>
                </c:pt>
                <c:pt idx="7122">
                  <c:v>211.953125</c:v>
                </c:pt>
                <c:pt idx="7123">
                  <c:v>211.953125</c:v>
                </c:pt>
                <c:pt idx="7124">
                  <c:v>211.953125</c:v>
                </c:pt>
                <c:pt idx="7125">
                  <c:v>211.91015625</c:v>
                </c:pt>
                <c:pt idx="7126">
                  <c:v>211.953125</c:v>
                </c:pt>
                <c:pt idx="7127">
                  <c:v>211.953125</c:v>
                </c:pt>
                <c:pt idx="7128">
                  <c:v>211.91015625</c:v>
                </c:pt>
                <c:pt idx="7129">
                  <c:v>211.87890625</c:v>
                </c:pt>
                <c:pt idx="7130">
                  <c:v>211.90625</c:v>
                </c:pt>
                <c:pt idx="7131">
                  <c:v>211.90625</c:v>
                </c:pt>
                <c:pt idx="7132">
                  <c:v>211.9765625</c:v>
                </c:pt>
                <c:pt idx="7133">
                  <c:v>211.9375</c:v>
                </c:pt>
                <c:pt idx="7134">
                  <c:v>211.91015625</c:v>
                </c:pt>
                <c:pt idx="7135">
                  <c:v>211.9375</c:v>
                </c:pt>
                <c:pt idx="7136">
                  <c:v>211.90625</c:v>
                </c:pt>
                <c:pt idx="7137">
                  <c:v>211.90625</c:v>
                </c:pt>
                <c:pt idx="7138">
                  <c:v>211.90625</c:v>
                </c:pt>
                <c:pt idx="7139">
                  <c:v>211.87890625</c:v>
                </c:pt>
                <c:pt idx="7140">
                  <c:v>211.91015625</c:v>
                </c:pt>
                <c:pt idx="7141">
                  <c:v>211.91015625</c:v>
                </c:pt>
                <c:pt idx="7142">
                  <c:v>211.91015625</c:v>
                </c:pt>
                <c:pt idx="7143">
                  <c:v>211.91015625</c:v>
                </c:pt>
                <c:pt idx="7144">
                  <c:v>211.87890625</c:v>
                </c:pt>
                <c:pt idx="7145">
                  <c:v>211.91015625</c:v>
                </c:pt>
                <c:pt idx="7146">
                  <c:v>211.91015625</c:v>
                </c:pt>
                <c:pt idx="7147">
                  <c:v>211.87890625</c:v>
                </c:pt>
                <c:pt idx="7148">
                  <c:v>211.94921875</c:v>
                </c:pt>
                <c:pt idx="7149">
                  <c:v>211.90625</c:v>
                </c:pt>
                <c:pt idx="7150">
                  <c:v>211.9453125</c:v>
                </c:pt>
                <c:pt idx="7151">
                  <c:v>211.9453125</c:v>
                </c:pt>
                <c:pt idx="7152">
                  <c:v>211.93359375</c:v>
                </c:pt>
                <c:pt idx="7153">
                  <c:v>211.9375</c:v>
                </c:pt>
                <c:pt idx="7154">
                  <c:v>211.98046875</c:v>
                </c:pt>
                <c:pt idx="7155">
                  <c:v>211.9375</c:v>
                </c:pt>
                <c:pt idx="7156">
                  <c:v>211.94921875</c:v>
                </c:pt>
                <c:pt idx="7157">
                  <c:v>211.90625</c:v>
                </c:pt>
                <c:pt idx="7158">
                  <c:v>211.9375</c:v>
                </c:pt>
                <c:pt idx="7159">
                  <c:v>211.9375</c:v>
                </c:pt>
                <c:pt idx="7160">
                  <c:v>211.94921875</c:v>
                </c:pt>
                <c:pt idx="7161">
                  <c:v>211.94140625</c:v>
                </c:pt>
                <c:pt idx="7162">
                  <c:v>211.9453125</c:v>
                </c:pt>
                <c:pt idx="7163">
                  <c:v>211.90625</c:v>
                </c:pt>
                <c:pt idx="7164">
                  <c:v>211.8984375</c:v>
                </c:pt>
                <c:pt idx="7165">
                  <c:v>211.96875</c:v>
                </c:pt>
                <c:pt idx="7166">
                  <c:v>211.8984375</c:v>
                </c:pt>
                <c:pt idx="7167">
                  <c:v>211.97265625</c:v>
                </c:pt>
                <c:pt idx="7168">
                  <c:v>211.9921875</c:v>
                </c:pt>
                <c:pt idx="7169">
                  <c:v>211.95703125</c:v>
                </c:pt>
                <c:pt idx="7170">
                  <c:v>211.8984375</c:v>
                </c:pt>
                <c:pt idx="7171">
                  <c:v>211.8984375</c:v>
                </c:pt>
                <c:pt idx="7172">
                  <c:v>211.8984375</c:v>
                </c:pt>
                <c:pt idx="7173">
                  <c:v>211.8984375</c:v>
                </c:pt>
                <c:pt idx="7174">
                  <c:v>211.96484375</c:v>
                </c:pt>
                <c:pt idx="7175">
                  <c:v>211.92578125</c:v>
                </c:pt>
                <c:pt idx="7176">
                  <c:v>211.90625</c:v>
                </c:pt>
                <c:pt idx="7177">
                  <c:v>211.90625</c:v>
                </c:pt>
                <c:pt idx="7178">
                  <c:v>211.91015625</c:v>
                </c:pt>
                <c:pt idx="7179">
                  <c:v>211.91015625</c:v>
                </c:pt>
                <c:pt idx="7180">
                  <c:v>211.94140625</c:v>
                </c:pt>
                <c:pt idx="7181">
                  <c:v>211.9375</c:v>
                </c:pt>
                <c:pt idx="7182">
                  <c:v>211.90625</c:v>
                </c:pt>
                <c:pt idx="7183">
                  <c:v>211.9453125</c:v>
                </c:pt>
                <c:pt idx="7184">
                  <c:v>211.9765625</c:v>
                </c:pt>
                <c:pt idx="7185">
                  <c:v>211.93359375</c:v>
                </c:pt>
                <c:pt idx="7186">
                  <c:v>211.90625</c:v>
                </c:pt>
                <c:pt idx="7187">
                  <c:v>211.90625</c:v>
                </c:pt>
                <c:pt idx="7188">
                  <c:v>211.91015625</c:v>
                </c:pt>
                <c:pt idx="7189">
                  <c:v>211.91015625</c:v>
                </c:pt>
                <c:pt idx="7190">
                  <c:v>211.91015625</c:v>
                </c:pt>
                <c:pt idx="7191">
                  <c:v>211.91015625</c:v>
                </c:pt>
                <c:pt idx="7192">
                  <c:v>211.91015625</c:v>
                </c:pt>
                <c:pt idx="7193">
                  <c:v>212.03515625</c:v>
                </c:pt>
                <c:pt idx="7194">
                  <c:v>211.94921875</c:v>
                </c:pt>
                <c:pt idx="7195">
                  <c:v>211.90625</c:v>
                </c:pt>
                <c:pt idx="7196">
                  <c:v>211.9453125</c:v>
                </c:pt>
                <c:pt idx="7197">
                  <c:v>211.90234375</c:v>
                </c:pt>
                <c:pt idx="7198">
                  <c:v>211.96875</c:v>
                </c:pt>
                <c:pt idx="7199">
                  <c:v>211.9296875</c:v>
                </c:pt>
                <c:pt idx="7200">
                  <c:v>211.90234375</c:v>
                </c:pt>
                <c:pt idx="7201">
                  <c:v>211.9453125</c:v>
                </c:pt>
                <c:pt idx="7202">
                  <c:v>211.94921875</c:v>
                </c:pt>
                <c:pt idx="7203">
                  <c:v>211.87890625</c:v>
                </c:pt>
                <c:pt idx="7204">
                  <c:v>211.91015625</c:v>
                </c:pt>
                <c:pt idx="7205">
                  <c:v>211.94921875</c:v>
                </c:pt>
                <c:pt idx="7206">
                  <c:v>211.87890625</c:v>
                </c:pt>
                <c:pt idx="7207">
                  <c:v>211.9453125</c:v>
                </c:pt>
                <c:pt idx="7208">
                  <c:v>211.90625</c:v>
                </c:pt>
                <c:pt idx="7209">
                  <c:v>211.91796875</c:v>
                </c:pt>
                <c:pt idx="7210">
                  <c:v>211.9375</c:v>
                </c:pt>
                <c:pt idx="7211">
                  <c:v>211.9375</c:v>
                </c:pt>
                <c:pt idx="7212">
                  <c:v>211.91015625</c:v>
                </c:pt>
                <c:pt idx="7213">
                  <c:v>211.94140625</c:v>
                </c:pt>
                <c:pt idx="7214">
                  <c:v>211.91015625</c:v>
                </c:pt>
                <c:pt idx="7215">
                  <c:v>211.87890625</c:v>
                </c:pt>
                <c:pt idx="7216">
                  <c:v>211.91015625</c:v>
                </c:pt>
                <c:pt idx="7217">
                  <c:v>211.91015625</c:v>
                </c:pt>
                <c:pt idx="7218">
                  <c:v>211.87890625</c:v>
                </c:pt>
                <c:pt idx="7219">
                  <c:v>211.91015625</c:v>
                </c:pt>
                <c:pt idx="7220">
                  <c:v>211.94140625</c:v>
                </c:pt>
                <c:pt idx="7221">
                  <c:v>211.91015625</c:v>
                </c:pt>
                <c:pt idx="7222">
                  <c:v>211.91015625</c:v>
                </c:pt>
                <c:pt idx="7223">
                  <c:v>211.953125</c:v>
                </c:pt>
                <c:pt idx="7224">
                  <c:v>211.90625</c:v>
                </c:pt>
                <c:pt idx="7225">
                  <c:v>211.90625</c:v>
                </c:pt>
                <c:pt idx="7226">
                  <c:v>211.875</c:v>
                </c:pt>
                <c:pt idx="7227">
                  <c:v>211.90234375</c:v>
                </c:pt>
                <c:pt idx="7228">
                  <c:v>211.90234375</c:v>
                </c:pt>
                <c:pt idx="7229">
                  <c:v>211.90625</c:v>
                </c:pt>
                <c:pt idx="7230">
                  <c:v>211.90625</c:v>
                </c:pt>
                <c:pt idx="7231">
                  <c:v>211.87890625</c:v>
                </c:pt>
                <c:pt idx="7232">
                  <c:v>211.90625</c:v>
                </c:pt>
                <c:pt idx="7233">
                  <c:v>211.90625</c:v>
                </c:pt>
                <c:pt idx="7234">
                  <c:v>211.875</c:v>
                </c:pt>
                <c:pt idx="7235">
                  <c:v>211.90625</c:v>
                </c:pt>
                <c:pt idx="7236">
                  <c:v>211.9375</c:v>
                </c:pt>
                <c:pt idx="7237">
                  <c:v>211.9765625</c:v>
                </c:pt>
                <c:pt idx="7238">
                  <c:v>211.9453125</c:v>
                </c:pt>
                <c:pt idx="7239">
                  <c:v>211.94921875</c:v>
                </c:pt>
                <c:pt idx="7240">
                  <c:v>211.94921875</c:v>
                </c:pt>
                <c:pt idx="7241">
                  <c:v>211.90625</c:v>
                </c:pt>
                <c:pt idx="7242">
                  <c:v>211.90625</c:v>
                </c:pt>
                <c:pt idx="7243">
                  <c:v>211.9453125</c:v>
                </c:pt>
                <c:pt idx="7244">
                  <c:v>211.94921875</c:v>
                </c:pt>
                <c:pt idx="7245">
                  <c:v>211.9453125</c:v>
                </c:pt>
                <c:pt idx="7246">
                  <c:v>211.90234375</c:v>
                </c:pt>
                <c:pt idx="7247">
                  <c:v>211.90234375</c:v>
                </c:pt>
                <c:pt idx="7248">
                  <c:v>211.90234375</c:v>
                </c:pt>
                <c:pt idx="7249">
                  <c:v>211.90234375</c:v>
                </c:pt>
                <c:pt idx="7250">
                  <c:v>211.90234375</c:v>
                </c:pt>
                <c:pt idx="7251">
                  <c:v>211.90234375</c:v>
                </c:pt>
                <c:pt idx="7252">
                  <c:v>211.90234375</c:v>
                </c:pt>
                <c:pt idx="7253">
                  <c:v>211.875</c:v>
                </c:pt>
                <c:pt idx="7254">
                  <c:v>211.90625</c:v>
                </c:pt>
                <c:pt idx="7255">
                  <c:v>211.90625</c:v>
                </c:pt>
                <c:pt idx="7256">
                  <c:v>211.90625</c:v>
                </c:pt>
                <c:pt idx="7257">
                  <c:v>211.90625</c:v>
                </c:pt>
                <c:pt idx="7258">
                  <c:v>211.87890625</c:v>
                </c:pt>
                <c:pt idx="7259">
                  <c:v>211.9453125</c:v>
                </c:pt>
                <c:pt idx="7260">
                  <c:v>211.93359375</c:v>
                </c:pt>
                <c:pt idx="7261">
                  <c:v>211.90234375</c:v>
                </c:pt>
                <c:pt idx="7262">
                  <c:v>211.93359375</c:v>
                </c:pt>
                <c:pt idx="7263">
                  <c:v>211.9765625</c:v>
                </c:pt>
                <c:pt idx="7264">
                  <c:v>211.90625</c:v>
                </c:pt>
                <c:pt idx="7265">
                  <c:v>211.9765625</c:v>
                </c:pt>
                <c:pt idx="7266">
                  <c:v>211.9375</c:v>
                </c:pt>
                <c:pt idx="7267">
                  <c:v>211.9375</c:v>
                </c:pt>
                <c:pt idx="7268">
                  <c:v>211.96875</c:v>
                </c:pt>
                <c:pt idx="7269">
                  <c:v>211.9375</c:v>
                </c:pt>
                <c:pt idx="7270">
                  <c:v>211.98046875</c:v>
                </c:pt>
                <c:pt idx="7271">
                  <c:v>211.984375</c:v>
                </c:pt>
                <c:pt idx="7272">
                  <c:v>211.9140625</c:v>
                </c:pt>
                <c:pt idx="7273">
                  <c:v>211.9140625</c:v>
                </c:pt>
                <c:pt idx="7274">
                  <c:v>211.953125</c:v>
                </c:pt>
                <c:pt idx="7275">
                  <c:v>211.91015625</c:v>
                </c:pt>
                <c:pt idx="7276">
                  <c:v>211.91015625</c:v>
                </c:pt>
                <c:pt idx="7277">
                  <c:v>211.90234375</c:v>
                </c:pt>
                <c:pt idx="7278">
                  <c:v>211.94140625</c:v>
                </c:pt>
                <c:pt idx="7279">
                  <c:v>211.87109375</c:v>
                </c:pt>
                <c:pt idx="7280">
                  <c:v>211.90234375</c:v>
                </c:pt>
                <c:pt idx="7281">
                  <c:v>211.90234375</c:v>
                </c:pt>
                <c:pt idx="7282">
                  <c:v>211.9453125</c:v>
                </c:pt>
                <c:pt idx="7283">
                  <c:v>211.91015625</c:v>
                </c:pt>
                <c:pt idx="7284">
                  <c:v>211.91015625</c:v>
                </c:pt>
                <c:pt idx="7285">
                  <c:v>211.90625</c:v>
                </c:pt>
                <c:pt idx="7286">
                  <c:v>211.94921875</c:v>
                </c:pt>
                <c:pt idx="7287">
                  <c:v>211.875</c:v>
                </c:pt>
                <c:pt idx="7288">
                  <c:v>211.90234375</c:v>
                </c:pt>
                <c:pt idx="7289">
                  <c:v>211.90234375</c:v>
                </c:pt>
                <c:pt idx="7290">
                  <c:v>211.94921875</c:v>
                </c:pt>
                <c:pt idx="7291">
                  <c:v>211.90625</c:v>
                </c:pt>
                <c:pt idx="7292">
                  <c:v>211.90625</c:v>
                </c:pt>
                <c:pt idx="7293">
                  <c:v>211.87890625</c:v>
                </c:pt>
                <c:pt idx="7294">
                  <c:v>211.90625</c:v>
                </c:pt>
                <c:pt idx="7295">
                  <c:v>211.90625</c:v>
                </c:pt>
                <c:pt idx="7296">
                  <c:v>211.90234375</c:v>
                </c:pt>
                <c:pt idx="7297">
                  <c:v>212.0625</c:v>
                </c:pt>
                <c:pt idx="7298">
                  <c:v>211.90234375</c:v>
                </c:pt>
                <c:pt idx="7299">
                  <c:v>211.875</c:v>
                </c:pt>
                <c:pt idx="7300">
                  <c:v>211.8984375</c:v>
                </c:pt>
                <c:pt idx="7301">
                  <c:v>211.8984375</c:v>
                </c:pt>
                <c:pt idx="7302">
                  <c:v>211.92578125</c:v>
                </c:pt>
                <c:pt idx="7303">
                  <c:v>211.92578125</c:v>
                </c:pt>
                <c:pt idx="7304">
                  <c:v>212.03125</c:v>
                </c:pt>
                <c:pt idx="7305">
                  <c:v>211.90625</c:v>
                </c:pt>
                <c:pt idx="7306">
                  <c:v>211.90625</c:v>
                </c:pt>
                <c:pt idx="7307">
                  <c:v>211.90625</c:v>
                </c:pt>
                <c:pt idx="7308">
                  <c:v>211.90625</c:v>
                </c:pt>
                <c:pt idx="7309">
                  <c:v>211.94921875</c:v>
                </c:pt>
                <c:pt idx="7310">
                  <c:v>211.9453125</c:v>
                </c:pt>
                <c:pt idx="7311">
                  <c:v>211.9453125</c:v>
                </c:pt>
                <c:pt idx="7312">
                  <c:v>211.93359375</c:v>
                </c:pt>
                <c:pt idx="7313">
                  <c:v>211.93359375</c:v>
                </c:pt>
                <c:pt idx="7314">
                  <c:v>211.90234375</c:v>
                </c:pt>
                <c:pt idx="7315">
                  <c:v>211.90625</c:v>
                </c:pt>
                <c:pt idx="7316">
                  <c:v>211.97265625</c:v>
                </c:pt>
                <c:pt idx="7317">
                  <c:v>211.93359375</c:v>
                </c:pt>
                <c:pt idx="7318">
                  <c:v>211.90625</c:v>
                </c:pt>
                <c:pt idx="7319">
                  <c:v>211.90625</c:v>
                </c:pt>
                <c:pt idx="7320">
                  <c:v>211.90625</c:v>
                </c:pt>
                <c:pt idx="7321">
                  <c:v>211.9453125</c:v>
                </c:pt>
                <c:pt idx="7322">
                  <c:v>211.90625</c:v>
                </c:pt>
                <c:pt idx="7323">
                  <c:v>211.90625</c:v>
                </c:pt>
                <c:pt idx="7324">
                  <c:v>211.90625</c:v>
                </c:pt>
                <c:pt idx="7325">
                  <c:v>211.90625</c:v>
                </c:pt>
                <c:pt idx="7326">
                  <c:v>211.90625</c:v>
                </c:pt>
                <c:pt idx="7327">
                  <c:v>211.90234375</c:v>
                </c:pt>
                <c:pt idx="7328">
                  <c:v>211.90234375</c:v>
                </c:pt>
                <c:pt idx="7329">
                  <c:v>211.87109375</c:v>
                </c:pt>
                <c:pt idx="7330">
                  <c:v>211.89453125</c:v>
                </c:pt>
                <c:pt idx="7331">
                  <c:v>211.89453125</c:v>
                </c:pt>
                <c:pt idx="7332">
                  <c:v>211.90234375</c:v>
                </c:pt>
                <c:pt idx="7333">
                  <c:v>211.90234375</c:v>
                </c:pt>
                <c:pt idx="7334">
                  <c:v>211.90234375</c:v>
                </c:pt>
                <c:pt idx="7335">
                  <c:v>211.93359375</c:v>
                </c:pt>
                <c:pt idx="7336">
                  <c:v>211.93359375</c:v>
                </c:pt>
                <c:pt idx="7337">
                  <c:v>211.96875</c:v>
                </c:pt>
                <c:pt idx="7338">
                  <c:v>211.90625</c:v>
                </c:pt>
                <c:pt idx="7339">
                  <c:v>211.875</c:v>
                </c:pt>
                <c:pt idx="7340">
                  <c:v>211.9453125</c:v>
                </c:pt>
                <c:pt idx="7341">
                  <c:v>211.90625</c:v>
                </c:pt>
                <c:pt idx="7342">
                  <c:v>211.9765625</c:v>
                </c:pt>
                <c:pt idx="7343">
                  <c:v>211.9375</c:v>
                </c:pt>
                <c:pt idx="7344">
                  <c:v>211.9453125</c:v>
                </c:pt>
                <c:pt idx="7345">
                  <c:v>211.90625</c:v>
                </c:pt>
                <c:pt idx="7346">
                  <c:v>211.90625</c:v>
                </c:pt>
                <c:pt idx="7347">
                  <c:v>211.90625</c:v>
                </c:pt>
                <c:pt idx="7348">
                  <c:v>211.90625</c:v>
                </c:pt>
                <c:pt idx="7349">
                  <c:v>211.90234375</c:v>
                </c:pt>
                <c:pt idx="7350">
                  <c:v>211.90234375</c:v>
                </c:pt>
                <c:pt idx="7351">
                  <c:v>211.91796875</c:v>
                </c:pt>
                <c:pt idx="7352">
                  <c:v>211.90234375</c:v>
                </c:pt>
                <c:pt idx="7353">
                  <c:v>211.90234375</c:v>
                </c:pt>
                <c:pt idx="7354">
                  <c:v>211.9453125</c:v>
                </c:pt>
                <c:pt idx="7355">
                  <c:v>211.90234375</c:v>
                </c:pt>
                <c:pt idx="7356">
                  <c:v>211.90234375</c:v>
                </c:pt>
                <c:pt idx="7357">
                  <c:v>211.94921875</c:v>
                </c:pt>
                <c:pt idx="7358">
                  <c:v>211.9453125</c:v>
                </c:pt>
                <c:pt idx="7359">
                  <c:v>211.90234375</c:v>
                </c:pt>
                <c:pt idx="7360">
                  <c:v>211.90234375</c:v>
                </c:pt>
                <c:pt idx="7361">
                  <c:v>211.87109375</c:v>
                </c:pt>
                <c:pt idx="7362">
                  <c:v>211.8984375</c:v>
                </c:pt>
                <c:pt idx="7363">
                  <c:v>211.8984375</c:v>
                </c:pt>
                <c:pt idx="7364">
                  <c:v>211.90234375</c:v>
                </c:pt>
                <c:pt idx="7365">
                  <c:v>211.90234375</c:v>
                </c:pt>
                <c:pt idx="7366">
                  <c:v>211.875</c:v>
                </c:pt>
                <c:pt idx="7367">
                  <c:v>211.9453125</c:v>
                </c:pt>
                <c:pt idx="7368">
                  <c:v>211.93359375</c:v>
                </c:pt>
                <c:pt idx="7369">
                  <c:v>211.90234375</c:v>
                </c:pt>
                <c:pt idx="7370">
                  <c:v>211.96875</c:v>
                </c:pt>
                <c:pt idx="7371">
                  <c:v>211.96875</c:v>
                </c:pt>
                <c:pt idx="7372">
                  <c:v>211.87109375</c:v>
                </c:pt>
                <c:pt idx="7373">
                  <c:v>211.90625</c:v>
                </c:pt>
                <c:pt idx="7374">
                  <c:v>211.953125</c:v>
                </c:pt>
                <c:pt idx="7375">
                  <c:v>211.91015625</c:v>
                </c:pt>
                <c:pt idx="7376">
                  <c:v>211.94921875</c:v>
                </c:pt>
                <c:pt idx="7377">
                  <c:v>211.953125</c:v>
                </c:pt>
                <c:pt idx="7378">
                  <c:v>211.90625</c:v>
                </c:pt>
                <c:pt idx="7379">
                  <c:v>211.90625</c:v>
                </c:pt>
                <c:pt idx="7380">
                  <c:v>211.875</c:v>
                </c:pt>
                <c:pt idx="7381">
                  <c:v>211.94140625</c:v>
                </c:pt>
                <c:pt idx="7382">
                  <c:v>211.90234375</c:v>
                </c:pt>
                <c:pt idx="7383">
                  <c:v>211.87109375</c:v>
                </c:pt>
                <c:pt idx="7384">
                  <c:v>211.9375</c:v>
                </c:pt>
                <c:pt idx="7385">
                  <c:v>211.89453125</c:v>
                </c:pt>
                <c:pt idx="7386">
                  <c:v>211.8984375</c:v>
                </c:pt>
                <c:pt idx="7387">
                  <c:v>211.9375</c:v>
                </c:pt>
                <c:pt idx="7388">
                  <c:v>211.9296875</c:v>
                </c:pt>
                <c:pt idx="7389">
                  <c:v>211.93359375</c:v>
                </c:pt>
                <c:pt idx="7390">
                  <c:v>211.90625</c:v>
                </c:pt>
                <c:pt idx="7391">
                  <c:v>211.90234375</c:v>
                </c:pt>
                <c:pt idx="7392">
                  <c:v>211.90234375</c:v>
                </c:pt>
                <c:pt idx="7393">
                  <c:v>211.90234375</c:v>
                </c:pt>
                <c:pt idx="7394">
                  <c:v>211.90625</c:v>
                </c:pt>
                <c:pt idx="7395">
                  <c:v>211.90625</c:v>
                </c:pt>
                <c:pt idx="7396">
                  <c:v>211.90625</c:v>
                </c:pt>
                <c:pt idx="7397">
                  <c:v>211.91015625</c:v>
                </c:pt>
                <c:pt idx="7398">
                  <c:v>211.91015625</c:v>
                </c:pt>
                <c:pt idx="7399">
                  <c:v>211.9453125</c:v>
                </c:pt>
                <c:pt idx="7400">
                  <c:v>211.91015625</c:v>
                </c:pt>
                <c:pt idx="7401">
                  <c:v>211.87890625</c:v>
                </c:pt>
                <c:pt idx="7402">
                  <c:v>211.94921875</c:v>
                </c:pt>
                <c:pt idx="7403">
                  <c:v>211.91015625</c:v>
                </c:pt>
                <c:pt idx="7404">
                  <c:v>211.90625</c:v>
                </c:pt>
                <c:pt idx="7405">
                  <c:v>211.96875</c:v>
                </c:pt>
                <c:pt idx="7406">
                  <c:v>212.03125</c:v>
                </c:pt>
                <c:pt idx="7407">
                  <c:v>211.87109375</c:v>
                </c:pt>
                <c:pt idx="7408">
                  <c:v>211.8984375</c:v>
                </c:pt>
                <c:pt idx="7409">
                  <c:v>212.03515625</c:v>
                </c:pt>
                <c:pt idx="7410">
                  <c:v>212.03125</c:v>
                </c:pt>
                <c:pt idx="7411">
                  <c:v>211.90234375</c:v>
                </c:pt>
                <c:pt idx="7412">
                  <c:v>211.90234375</c:v>
                </c:pt>
                <c:pt idx="7413">
                  <c:v>211.90234375</c:v>
                </c:pt>
                <c:pt idx="7414">
                  <c:v>211.9453125</c:v>
                </c:pt>
                <c:pt idx="7415">
                  <c:v>211.9453125</c:v>
                </c:pt>
                <c:pt idx="7416">
                  <c:v>211.8984375</c:v>
                </c:pt>
                <c:pt idx="7417">
                  <c:v>211.8984375</c:v>
                </c:pt>
                <c:pt idx="7418">
                  <c:v>211.90234375</c:v>
                </c:pt>
                <c:pt idx="7419">
                  <c:v>211.90234375</c:v>
                </c:pt>
                <c:pt idx="7420">
                  <c:v>211.90234375</c:v>
                </c:pt>
                <c:pt idx="7421">
                  <c:v>211.9453125</c:v>
                </c:pt>
                <c:pt idx="7422">
                  <c:v>211.90625</c:v>
                </c:pt>
                <c:pt idx="7423">
                  <c:v>211.90625</c:v>
                </c:pt>
                <c:pt idx="7424">
                  <c:v>211.90234375</c:v>
                </c:pt>
                <c:pt idx="7425">
                  <c:v>211.90234375</c:v>
                </c:pt>
                <c:pt idx="7426">
                  <c:v>211.90234375</c:v>
                </c:pt>
                <c:pt idx="7427">
                  <c:v>211.8984375</c:v>
                </c:pt>
                <c:pt idx="7428">
                  <c:v>211.8984375</c:v>
                </c:pt>
                <c:pt idx="7429">
                  <c:v>211.94140625</c:v>
                </c:pt>
                <c:pt idx="7430">
                  <c:v>211.9375</c:v>
                </c:pt>
                <c:pt idx="7431">
                  <c:v>211.90234375</c:v>
                </c:pt>
                <c:pt idx="7432">
                  <c:v>211.90234375</c:v>
                </c:pt>
                <c:pt idx="7433">
                  <c:v>211.93359375</c:v>
                </c:pt>
                <c:pt idx="7434">
                  <c:v>211.90625</c:v>
                </c:pt>
                <c:pt idx="7435">
                  <c:v>211.921875</c:v>
                </c:pt>
                <c:pt idx="7436">
                  <c:v>211.90625</c:v>
                </c:pt>
                <c:pt idx="7437">
                  <c:v>211.94921875</c:v>
                </c:pt>
                <c:pt idx="7438">
                  <c:v>211.9453125</c:v>
                </c:pt>
                <c:pt idx="7439">
                  <c:v>211.9375</c:v>
                </c:pt>
                <c:pt idx="7440">
                  <c:v>211.98046875</c:v>
                </c:pt>
                <c:pt idx="7441">
                  <c:v>211.91015625</c:v>
                </c:pt>
                <c:pt idx="7442">
                  <c:v>211.9375</c:v>
                </c:pt>
                <c:pt idx="7443">
                  <c:v>211.9375</c:v>
                </c:pt>
                <c:pt idx="7444">
                  <c:v>211.9453125</c:v>
                </c:pt>
                <c:pt idx="7445">
                  <c:v>211.90234375</c:v>
                </c:pt>
                <c:pt idx="7446">
                  <c:v>211.875</c:v>
                </c:pt>
                <c:pt idx="7447">
                  <c:v>211.90625</c:v>
                </c:pt>
                <c:pt idx="7448">
                  <c:v>211.90625</c:v>
                </c:pt>
                <c:pt idx="7449">
                  <c:v>211.94921875</c:v>
                </c:pt>
                <c:pt idx="7450">
                  <c:v>211.90625</c:v>
                </c:pt>
                <c:pt idx="7451">
                  <c:v>211.875</c:v>
                </c:pt>
                <c:pt idx="7452">
                  <c:v>211.90625</c:v>
                </c:pt>
                <c:pt idx="7453">
                  <c:v>211.90625</c:v>
                </c:pt>
                <c:pt idx="7454">
                  <c:v>211.91015625</c:v>
                </c:pt>
                <c:pt idx="7455">
                  <c:v>211.94921875</c:v>
                </c:pt>
                <c:pt idx="7456">
                  <c:v>211.87890625</c:v>
                </c:pt>
                <c:pt idx="7457">
                  <c:v>211.90625</c:v>
                </c:pt>
                <c:pt idx="7458">
                  <c:v>211.90625</c:v>
                </c:pt>
                <c:pt idx="7459">
                  <c:v>211.90625</c:v>
                </c:pt>
                <c:pt idx="7460">
                  <c:v>211.90625</c:v>
                </c:pt>
                <c:pt idx="7461">
                  <c:v>211.87890625</c:v>
                </c:pt>
                <c:pt idx="7462">
                  <c:v>211.91015625</c:v>
                </c:pt>
                <c:pt idx="7463">
                  <c:v>211.91015625</c:v>
                </c:pt>
                <c:pt idx="7464">
                  <c:v>211.87890625</c:v>
                </c:pt>
                <c:pt idx="7465">
                  <c:v>211.90625</c:v>
                </c:pt>
                <c:pt idx="7466">
                  <c:v>211.94921875</c:v>
                </c:pt>
                <c:pt idx="7467">
                  <c:v>211.94921875</c:v>
                </c:pt>
                <c:pt idx="7468">
                  <c:v>211.90625</c:v>
                </c:pt>
                <c:pt idx="7469">
                  <c:v>211.87890625</c:v>
                </c:pt>
                <c:pt idx="7470">
                  <c:v>211.90625</c:v>
                </c:pt>
                <c:pt idx="7471">
                  <c:v>211.90625</c:v>
                </c:pt>
                <c:pt idx="7472">
                  <c:v>211.875</c:v>
                </c:pt>
                <c:pt idx="7473">
                  <c:v>211.90625</c:v>
                </c:pt>
                <c:pt idx="7474">
                  <c:v>211.90625</c:v>
                </c:pt>
                <c:pt idx="7475">
                  <c:v>211.90625</c:v>
                </c:pt>
                <c:pt idx="7476">
                  <c:v>211.94921875</c:v>
                </c:pt>
                <c:pt idx="7477">
                  <c:v>211.94140625</c:v>
                </c:pt>
                <c:pt idx="7478">
                  <c:v>211.90234375</c:v>
                </c:pt>
                <c:pt idx="7479">
                  <c:v>211.875</c:v>
                </c:pt>
                <c:pt idx="7480">
                  <c:v>211.875</c:v>
                </c:pt>
                <c:pt idx="7481">
                  <c:v>211.9453125</c:v>
                </c:pt>
                <c:pt idx="7482">
                  <c:v>211.93359375</c:v>
                </c:pt>
                <c:pt idx="7483">
                  <c:v>211.90625</c:v>
                </c:pt>
                <c:pt idx="7484">
                  <c:v>211.90625</c:v>
                </c:pt>
                <c:pt idx="7485">
                  <c:v>211.90625</c:v>
                </c:pt>
                <c:pt idx="7486">
                  <c:v>211.90625</c:v>
                </c:pt>
                <c:pt idx="7487">
                  <c:v>211.90625</c:v>
                </c:pt>
                <c:pt idx="7488">
                  <c:v>211.875</c:v>
                </c:pt>
                <c:pt idx="7489">
                  <c:v>211.90625</c:v>
                </c:pt>
                <c:pt idx="7490">
                  <c:v>211.9375</c:v>
                </c:pt>
                <c:pt idx="7491">
                  <c:v>211.96875</c:v>
                </c:pt>
                <c:pt idx="7492">
                  <c:v>211.96484375</c:v>
                </c:pt>
                <c:pt idx="7493">
                  <c:v>211.96484375</c:v>
                </c:pt>
                <c:pt idx="7494">
                  <c:v>211.94140625</c:v>
                </c:pt>
                <c:pt idx="7495">
                  <c:v>211.90234375</c:v>
                </c:pt>
                <c:pt idx="7496">
                  <c:v>211.90234375</c:v>
                </c:pt>
                <c:pt idx="7497">
                  <c:v>211.90234375</c:v>
                </c:pt>
                <c:pt idx="7498">
                  <c:v>211.90234375</c:v>
                </c:pt>
                <c:pt idx="7499">
                  <c:v>211.875</c:v>
                </c:pt>
                <c:pt idx="7500">
                  <c:v>211.90625</c:v>
                </c:pt>
                <c:pt idx="7501">
                  <c:v>211.94921875</c:v>
                </c:pt>
                <c:pt idx="7502">
                  <c:v>211.90234375</c:v>
                </c:pt>
                <c:pt idx="7503">
                  <c:v>211.93359375</c:v>
                </c:pt>
                <c:pt idx="7504">
                  <c:v>211.90625</c:v>
                </c:pt>
                <c:pt idx="7505">
                  <c:v>211.90625</c:v>
                </c:pt>
                <c:pt idx="7506">
                  <c:v>211.90625</c:v>
                </c:pt>
                <c:pt idx="7507">
                  <c:v>211.9453125</c:v>
                </c:pt>
                <c:pt idx="7508">
                  <c:v>211.90625</c:v>
                </c:pt>
                <c:pt idx="7509">
                  <c:v>211.90625</c:v>
                </c:pt>
                <c:pt idx="7510">
                  <c:v>211.97265625</c:v>
                </c:pt>
                <c:pt idx="7511">
                  <c:v>211.9296875</c:v>
                </c:pt>
                <c:pt idx="7512">
                  <c:v>211.90234375</c:v>
                </c:pt>
                <c:pt idx="7513">
                  <c:v>211.90234375</c:v>
                </c:pt>
                <c:pt idx="7514">
                  <c:v>211.90234375</c:v>
                </c:pt>
                <c:pt idx="7515">
                  <c:v>211.9453125</c:v>
                </c:pt>
                <c:pt idx="7516">
                  <c:v>211.90234375</c:v>
                </c:pt>
                <c:pt idx="7517">
                  <c:v>212.0390625</c:v>
                </c:pt>
                <c:pt idx="7518">
                  <c:v>212.03515625</c:v>
                </c:pt>
                <c:pt idx="7519">
                  <c:v>211.90234375</c:v>
                </c:pt>
                <c:pt idx="7520">
                  <c:v>212.0390625</c:v>
                </c:pt>
                <c:pt idx="7521">
                  <c:v>211.90625</c:v>
                </c:pt>
                <c:pt idx="7522">
                  <c:v>211.90625</c:v>
                </c:pt>
                <c:pt idx="7523">
                  <c:v>211.9765625</c:v>
                </c:pt>
                <c:pt idx="7524">
                  <c:v>211.9765625</c:v>
                </c:pt>
                <c:pt idx="7525">
                  <c:v>211.97265625</c:v>
                </c:pt>
                <c:pt idx="7526">
                  <c:v>211.90234375</c:v>
                </c:pt>
                <c:pt idx="7527">
                  <c:v>211.90234375</c:v>
                </c:pt>
                <c:pt idx="7528">
                  <c:v>211.94921875</c:v>
                </c:pt>
                <c:pt idx="7529">
                  <c:v>211.953125</c:v>
                </c:pt>
                <c:pt idx="7530">
                  <c:v>211.90625</c:v>
                </c:pt>
                <c:pt idx="7531">
                  <c:v>211.93359375</c:v>
                </c:pt>
                <c:pt idx="7532">
                  <c:v>211.93359375</c:v>
                </c:pt>
                <c:pt idx="7533">
                  <c:v>211.9765625</c:v>
                </c:pt>
                <c:pt idx="7534">
                  <c:v>211.9765625</c:v>
                </c:pt>
                <c:pt idx="7535">
                  <c:v>211.93359375</c:v>
                </c:pt>
                <c:pt idx="7536">
                  <c:v>211.91015625</c:v>
                </c:pt>
                <c:pt idx="7537">
                  <c:v>211.91015625</c:v>
                </c:pt>
                <c:pt idx="7538">
                  <c:v>211.97265625</c:v>
                </c:pt>
                <c:pt idx="7539">
                  <c:v>211.9296875</c:v>
                </c:pt>
                <c:pt idx="7540">
                  <c:v>211.8984375</c:v>
                </c:pt>
                <c:pt idx="7541">
                  <c:v>211.92578125</c:v>
                </c:pt>
                <c:pt idx="7542">
                  <c:v>211.8984375</c:v>
                </c:pt>
                <c:pt idx="7543">
                  <c:v>211.90234375</c:v>
                </c:pt>
                <c:pt idx="7544">
                  <c:v>211.9453125</c:v>
                </c:pt>
                <c:pt idx="7545">
                  <c:v>211.90234375</c:v>
                </c:pt>
                <c:pt idx="7546">
                  <c:v>211.90234375</c:v>
                </c:pt>
                <c:pt idx="7547">
                  <c:v>211.9453125</c:v>
                </c:pt>
                <c:pt idx="7548">
                  <c:v>211.9375</c:v>
                </c:pt>
                <c:pt idx="7549">
                  <c:v>211.9375</c:v>
                </c:pt>
                <c:pt idx="7550">
                  <c:v>211.9453125</c:v>
                </c:pt>
                <c:pt idx="7551">
                  <c:v>211.90625</c:v>
                </c:pt>
                <c:pt idx="7552">
                  <c:v>211.9453125</c:v>
                </c:pt>
                <c:pt idx="7553">
                  <c:v>211.90234375</c:v>
                </c:pt>
                <c:pt idx="7554">
                  <c:v>211.90234375</c:v>
                </c:pt>
                <c:pt idx="7555">
                  <c:v>211.90234375</c:v>
                </c:pt>
                <c:pt idx="7556">
                  <c:v>211.93359375</c:v>
                </c:pt>
                <c:pt idx="7557">
                  <c:v>211.93359375</c:v>
                </c:pt>
                <c:pt idx="7558">
                  <c:v>211.90625</c:v>
                </c:pt>
                <c:pt idx="7559">
                  <c:v>211.9375</c:v>
                </c:pt>
                <c:pt idx="7560">
                  <c:v>211.90625</c:v>
                </c:pt>
                <c:pt idx="7561">
                  <c:v>211.94921875</c:v>
                </c:pt>
                <c:pt idx="7562">
                  <c:v>211.91015625</c:v>
                </c:pt>
                <c:pt idx="7563">
                  <c:v>211.91015625</c:v>
                </c:pt>
                <c:pt idx="7564">
                  <c:v>211.90625</c:v>
                </c:pt>
                <c:pt idx="7565">
                  <c:v>211.94921875</c:v>
                </c:pt>
                <c:pt idx="7566">
                  <c:v>211.90625</c:v>
                </c:pt>
                <c:pt idx="7567">
                  <c:v>211.94921875</c:v>
                </c:pt>
                <c:pt idx="7568">
                  <c:v>211.9375</c:v>
                </c:pt>
                <c:pt idx="7569">
                  <c:v>211.91015625</c:v>
                </c:pt>
                <c:pt idx="7570">
                  <c:v>211.94921875</c:v>
                </c:pt>
                <c:pt idx="7571">
                  <c:v>211.90625</c:v>
                </c:pt>
                <c:pt idx="7572">
                  <c:v>211.90234375</c:v>
                </c:pt>
                <c:pt idx="7573">
                  <c:v>211.90234375</c:v>
                </c:pt>
                <c:pt idx="7574">
                  <c:v>211.94921875</c:v>
                </c:pt>
                <c:pt idx="7575">
                  <c:v>211.90625</c:v>
                </c:pt>
                <c:pt idx="7576">
                  <c:v>211.94921875</c:v>
                </c:pt>
                <c:pt idx="7577">
                  <c:v>211.90625</c:v>
                </c:pt>
                <c:pt idx="7578">
                  <c:v>211.94921875</c:v>
                </c:pt>
                <c:pt idx="7579">
                  <c:v>211.875</c:v>
                </c:pt>
                <c:pt idx="7580">
                  <c:v>211.9296875</c:v>
                </c:pt>
                <c:pt idx="7581">
                  <c:v>211.97265625</c:v>
                </c:pt>
                <c:pt idx="7582">
                  <c:v>211.9296875</c:v>
                </c:pt>
                <c:pt idx="7583">
                  <c:v>211.9296875</c:v>
                </c:pt>
                <c:pt idx="7584">
                  <c:v>211.97265625</c:v>
                </c:pt>
                <c:pt idx="7585">
                  <c:v>211.97265625</c:v>
                </c:pt>
                <c:pt idx="7586">
                  <c:v>211.90234375</c:v>
                </c:pt>
                <c:pt idx="7587">
                  <c:v>211.90234375</c:v>
                </c:pt>
                <c:pt idx="7588">
                  <c:v>211.8984375</c:v>
                </c:pt>
                <c:pt idx="7589">
                  <c:v>211.93359375</c:v>
                </c:pt>
                <c:pt idx="7590">
                  <c:v>211.96875</c:v>
                </c:pt>
                <c:pt idx="7591">
                  <c:v>211.93359375</c:v>
                </c:pt>
                <c:pt idx="7592">
                  <c:v>211.875</c:v>
                </c:pt>
                <c:pt idx="7593">
                  <c:v>211.9453125</c:v>
                </c:pt>
                <c:pt idx="7594">
                  <c:v>211.94921875</c:v>
                </c:pt>
                <c:pt idx="7595">
                  <c:v>211.9375</c:v>
                </c:pt>
                <c:pt idx="7596">
                  <c:v>211.90234375</c:v>
                </c:pt>
                <c:pt idx="7597">
                  <c:v>211.90234375</c:v>
                </c:pt>
                <c:pt idx="7598">
                  <c:v>211.90234375</c:v>
                </c:pt>
                <c:pt idx="7599">
                  <c:v>211.953125</c:v>
                </c:pt>
                <c:pt idx="7600">
                  <c:v>211.91015625</c:v>
                </c:pt>
                <c:pt idx="7601">
                  <c:v>211.953125</c:v>
                </c:pt>
                <c:pt idx="7602">
                  <c:v>211.9140625</c:v>
                </c:pt>
                <c:pt idx="7603">
                  <c:v>211.9453125</c:v>
                </c:pt>
                <c:pt idx="7604">
                  <c:v>211.98828125</c:v>
                </c:pt>
                <c:pt idx="7605">
                  <c:v>211.9453125</c:v>
                </c:pt>
                <c:pt idx="7606">
                  <c:v>211.9453125</c:v>
                </c:pt>
                <c:pt idx="7607">
                  <c:v>211.98828125</c:v>
                </c:pt>
                <c:pt idx="7608">
                  <c:v>211.95703125</c:v>
                </c:pt>
                <c:pt idx="7609">
                  <c:v>211.9140625</c:v>
                </c:pt>
                <c:pt idx="7610">
                  <c:v>211.95703125</c:v>
                </c:pt>
                <c:pt idx="7611">
                  <c:v>211.9140625</c:v>
                </c:pt>
                <c:pt idx="7612">
                  <c:v>211.94140625</c:v>
                </c:pt>
                <c:pt idx="7613">
                  <c:v>211.94140625</c:v>
                </c:pt>
                <c:pt idx="7614">
                  <c:v>211.9140625</c:v>
                </c:pt>
                <c:pt idx="7615">
                  <c:v>211.8828125</c:v>
                </c:pt>
                <c:pt idx="7616">
                  <c:v>211.98046875</c:v>
                </c:pt>
                <c:pt idx="7617">
                  <c:v>211.94921875</c:v>
                </c:pt>
                <c:pt idx="7618">
                  <c:v>211.921875</c:v>
                </c:pt>
                <c:pt idx="7619">
                  <c:v>211.921875</c:v>
                </c:pt>
                <c:pt idx="7620">
                  <c:v>211.921875</c:v>
                </c:pt>
                <c:pt idx="7621">
                  <c:v>211.95703125</c:v>
                </c:pt>
                <c:pt idx="7622">
                  <c:v>211.91796875</c:v>
                </c:pt>
                <c:pt idx="7623">
                  <c:v>211.88671875</c:v>
                </c:pt>
                <c:pt idx="7624">
                  <c:v>211.9140625</c:v>
                </c:pt>
                <c:pt idx="7625">
                  <c:v>211.9140625</c:v>
                </c:pt>
                <c:pt idx="7626">
                  <c:v>211.9140625</c:v>
                </c:pt>
                <c:pt idx="7627">
                  <c:v>211.9140625</c:v>
                </c:pt>
                <c:pt idx="7628">
                  <c:v>212.08203125</c:v>
                </c:pt>
                <c:pt idx="7629">
                  <c:v>211.9453125</c:v>
                </c:pt>
                <c:pt idx="7630">
                  <c:v>212.0546875</c:v>
                </c:pt>
                <c:pt idx="7631">
                  <c:v>211.921875</c:v>
                </c:pt>
                <c:pt idx="7632">
                  <c:v>211.99609375</c:v>
                </c:pt>
                <c:pt idx="7633">
                  <c:v>211.921875</c:v>
                </c:pt>
                <c:pt idx="7634">
                  <c:v>211.9921875</c:v>
                </c:pt>
                <c:pt idx="7635">
                  <c:v>211.9921875</c:v>
                </c:pt>
                <c:pt idx="7636">
                  <c:v>211.9453125</c:v>
                </c:pt>
                <c:pt idx="7637">
                  <c:v>211.98828125</c:v>
                </c:pt>
                <c:pt idx="7638">
                  <c:v>211.88671875</c:v>
                </c:pt>
                <c:pt idx="7639">
                  <c:v>211.9140625</c:v>
                </c:pt>
                <c:pt idx="7640">
                  <c:v>211.9140625</c:v>
                </c:pt>
                <c:pt idx="7641">
                  <c:v>211.9296875</c:v>
                </c:pt>
                <c:pt idx="7642">
                  <c:v>211.9453125</c:v>
                </c:pt>
                <c:pt idx="7643">
                  <c:v>211.9453125</c:v>
                </c:pt>
                <c:pt idx="7644">
                  <c:v>211.9140625</c:v>
                </c:pt>
                <c:pt idx="7645">
                  <c:v>211.9140625</c:v>
                </c:pt>
                <c:pt idx="7646">
                  <c:v>211.88671875</c:v>
                </c:pt>
                <c:pt idx="7647">
                  <c:v>211.91796875</c:v>
                </c:pt>
                <c:pt idx="7648">
                  <c:v>211.98828125</c:v>
                </c:pt>
                <c:pt idx="7649">
                  <c:v>211.94140625</c:v>
                </c:pt>
                <c:pt idx="7650">
                  <c:v>211.91015625</c:v>
                </c:pt>
                <c:pt idx="7651">
                  <c:v>211.95703125</c:v>
                </c:pt>
                <c:pt idx="7652">
                  <c:v>211.9453125</c:v>
                </c:pt>
                <c:pt idx="7653">
                  <c:v>211.9453125</c:v>
                </c:pt>
                <c:pt idx="7654">
                  <c:v>211.88671875</c:v>
                </c:pt>
                <c:pt idx="7655">
                  <c:v>211.96484375</c:v>
                </c:pt>
                <c:pt idx="7656">
                  <c:v>211.9609375</c:v>
                </c:pt>
                <c:pt idx="7657">
                  <c:v>211.91796875</c:v>
                </c:pt>
                <c:pt idx="7658">
                  <c:v>211.98828125</c:v>
                </c:pt>
                <c:pt idx="7659">
                  <c:v>211.9453125</c:v>
                </c:pt>
                <c:pt idx="7660">
                  <c:v>211.9453125</c:v>
                </c:pt>
                <c:pt idx="7661">
                  <c:v>211.98828125</c:v>
                </c:pt>
                <c:pt idx="7662">
                  <c:v>211.95703125</c:v>
                </c:pt>
                <c:pt idx="7663">
                  <c:v>211.94140625</c:v>
                </c:pt>
                <c:pt idx="7664">
                  <c:v>211.95703125</c:v>
                </c:pt>
                <c:pt idx="7665">
                  <c:v>211.9140625</c:v>
                </c:pt>
                <c:pt idx="7666">
                  <c:v>211.95703125</c:v>
                </c:pt>
                <c:pt idx="7667">
                  <c:v>211.9609375</c:v>
                </c:pt>
                <c:pt idx="7668">
                  <c:v>211.91796875</c:v>
                </c:pt>
                <c:pt idx="7669">
                  <c:v>211.91796875</c:v>
                </c:pt>
                <c:pt idx="7670">
                  <c:v>211.88671875</c:v>
                </c:pt>
                <c:pt idx="7671">
                  <c:v>211.9140625</c:v>
                </c:pt>
                <c:pt idx="7672">
                  <c:v>211.9140625</c:v>
                </c:pt>
                <c:pt idx="7673">
                  <c:v>211.9140625</c:v>
                </c:pt>
                <c:pt idx="7674">
                  <c:v>211.9140625</c:v>
                </c:pt>
                <c:pt idx="7675">
                  <c:v>211.88671875</c:v>
                </c:pt>
                <c:pt idx="7676">
                  <c:v>211.9140625</c:v>
                </c:pt>
                <c:pt idx="7677">
                  <c:v>211.9140625</c:v>
                </c:pt>
                <c:pt idx="7678">
                  <c:v>211.9140625</c:v>
                </c:pt>
                <c:pt idx="7679">
                  <c:v>211.94140625</c:v>
                </c:pt>
                <c:pt idx="7680">
                  <c:v>211.9140625</c:v>
                </c:pt>
                <c:pt idx="7681">
                  <c:v>211.8828125</c:v>
                </c:pt>
                <c:pt idx="7682">
                  <c:v>211.9140625</c:v>
                </c:pt>
                <c:pt idx="7683">
                  <c:v>211.9140625</c:v>
                </c:pt>
                <c:pt idx="7684">
                  <c:v>211.9609375</c:v>
                </c:pt>
                <c:pt idx="7685">
                  <c:v>211.9609375</c:v>
                </c:pt>
                <c:pt idx="7686">
                  <c:v>211.88671875</c:v>
                </c:pt>
                <c:pt idx="7687">
                  <c:v>211.9140625</c:v>
                </c:pt>
                <c:pt idx="7688">
                  <c:v>211.9140625</c:v>
                </c:pt>
                <c:pt idx="7689">
                  <c:v>211.88671875</c:v>
                </c:pt>
                <c:pt idx="7690">
                  <c:v>211.96484375</c:v>
                </c:pt>
                <c:pt idx="7691">
                  <c:v>211.9609375</c:v>
                </c:pt>
                <c:pt idx="7692">
                  <c:v>211.94921875</c:v>
                </c:pt>
                <c:pt idx="7693">
                  <c:v>211.94921875</c:v>
                </c:pt>
                <c:pt idx="7694">
                  <c:v>211.89453125</c:v>
                </c:pt>
                <c:pt idx="7695">
                  <c:v>211.921875</c:v>
                </c:pt>
                <c:pt idx="7696">
                  <c:v>211.921875</c:v>
                </c:pt>
                <c:pt idx="7697">
                  <c:v>211.890625</c:v>
                </c:pt>
                <c:pt idx="7698">
                  <c:v>211.921875</c:v>
                </c:pt>
                <c:pt idx="7699">
                  <c:v>211.921875</c:v>
                </c:pt>
                <c:pt idx="7700">
                  <c:v>211.921875</c:v>
                </c:pt>
                <c:pt idx="7701">
                  <c:v>211.921875</c:v>
                </c:pt>
                <c:pt idx="7702">
                  <c:v>211.921875</c:v>
                </c:pt>
                <c:pt idx="7703">
                  <c:v>211.9609375</c:v>
                </c:pt>
                <c:pt idx="7704">
                  <c:v>211.91796875</c:v>
                </c:pt>
                <c:pt idx="7705">
                  <c:v>211.890625</c:v>
                </c:pt>
                <c:pt idx="7706">
                  <c:v>211.91796875</c:v>
                </c:pt>
                <c:pt idx="7707">
                  <c:v>211.953125</c:v>
                </c:pt>
                <c:pt idx="7708">
                  <c:v>211.890625</c:v>
                </c:pt>
                <c:pt idx="7709">
                  <c:v>211.91796875</c:v>
                </c:pt>
                <c:pt idx="7710">
                  <c:v>211.91796875</c:v>
                </c:pt>
                <c:pt idx="7711">
                  <c:v>211.921875</c:v>
                </c:pt>
                <c:pt idx="7712">
                  <c:v>211.94921875</c:v>
                </c:pt>
                <c:pt idx="7713">
                  <c:v>211.921875</c:v>
                </c:pt>
                <c:pt idx="7714">
                  <c:v>211.921875</c:v>
                </c:pt>
                <c:pt idx="7715">
                  <c:v>213.24609375</c:v>
                </c:pt>
                <c:pt idx="7716">
                  <c:v>211.96484375</c:v>
                </c:pt>
                <c:pt idx="7717">
                  <c:v>211.94921875</c:v>
                </c:pt>
                <c:pt idx="7718">
                  <c:v>211.96484375</c:v>
                </c:pt>
                <c:pt idx="7719">
                  <c:v>211.92578125</c:v>
                </c:pt>
                <c:pt idx="7720">
                  <c:v>211.95703125</c:v>
                </c:pt>
                <c:pt idx="7721">
                  <c:v>211.9296875</c:v>
                </c:pt>
                <c:pt idx="7722">
                  <c:v>211.92578125</c:v>
                </c:pt>
                <c:pt idx="7723">
                  <c:v>211.921875</c:v>
                </c:pt>
                <c:pt idx="7724">
                  <c:v>212.05078125</c:v>
                </c:pt>
                <c:pt idx="7725">
                  <c:v>211.921875</c:v>
                </c:pt>
                <c:pt idx="7726">
                  <c:v>211.89453125</c:v>
                </c:pt>
                <c:pt idx="7727">
                  <c:v>211.92578125</c:v>
                </c:pt>
                <c:pt idx="7728">
                  <c:v>211.953125</c:v>
                </c:pt>
                <c:pt idx="7729">
                  <c:v>212.08984375</c:v>
                </c:pt>
                <c:pt idx="7730">
                  <c:v>212.0546875</c:v>
                </c:pt>
                <c:pt idx="7731">
                  <c:v>211.890625</c:v>
                </c:pt>
                <c:pt idx="7732">
                  <c:v>212.05859375</c:v>
                </c:pt>
                <c:pt idx="7733">
                  <c:v>211.96875</c:v>
                </c:pt>
                <c:pt idx="7734">
                  <c:v>211.9140625</c:v>
                </c:pt>
                <c:pt idx="7735">
                  <c:v>211.9140625</c:v>
                </c:pt>
                <c:pt idx="7736">
                  <c:v>211.91796875</c:v>
                </c:pt>
                <c:pt idx="7737">
                  <c:v>211.9453125</c:v>
                </c:pt>
                <c:pt idx="7738">
                  <c:v>211.91796875</c:v>
                </c:pt>
                <c:pt idx="7739">
                  <c:v>211.92578125</c:v>
                </c:pt>
                <c:pt idx="7740">
                  <c:v>211.92578125</c:v>
                </c:pt>
                <c:pt idx="7741">
                  <c:v>211.8984375</c:v>
                </c:pt>
                <c:pt idx="7742">
                  <c:v>211.921875</c:v>
                </c:pt>
                <c:pt idx="7743">
                  <c:v>211.9609375</c:v>
                </c:pt>
                <c:pt idx="7744">
                  <c:v>211.91796875</c:v>
                </c:pt>
                <c:pt idx="7745">
                  <c:v>211.91796875</c:v>
                </c:pt>
                <c:pt idx="7746">
                  <c:v>211.89453125</c:v>
                </c:pt>
                <c:pt idx="7747">
                  <c:v>211.921875</c:v>
                </c:pt>
                <c:pt idx="7748">
                  <c:v>211.921875</c:v>
                </c:pt>
                <c:pt idx="7749">
                  <c:v>211.89453125</c:v>
                </c:pt>
                <c:pt idx="7750">
                  <c:v>211.92578125</c:v>
                </c:pt>
                <c:pt idx="7751">
                  <c:v>211.92578125</c:v>
                </c:pt>
                <c:pt idx="7752">
                  <c:v>211.921875</c:v>
                </c:pt>
                <c:pt idx="7753">
                  <c:v>211.9609375</c:v>
                </c:pt>
                <c:pt idx="7754">
                  <c:v>211.91796875</c:v>
                </c:pt>
                <c:pt idx="7755">
                  <c:v>211.94921875</c:v>
                </c:pt>
                <c:pt idx="7756">
                  <c:v>211.921875</c:v>
                </c:pt>
                <c:pt idx="7757">
                  <c:v>211.8984375</c:v>
                </c:pt>
                <c:pt idx="7758">
                  <c:v>211.95703125</c:v>
                </c:pt>
                <c:pt idx="7759">
                  <c:v>211.95703125</c:v>
                </c:pt>
                <c:pt idx="7760">
                  <c:v>211.92578125</c:v>
                </c:pt>
                <c:pt idx="7761">
                  <c:v>211.95703125</c:v>
                </c:pt>
                <c:pt idx="7762">
                  <c:v>211.97265625</c:v>
                </c:pt>
                <c:pt idx="7763">
                  <c:v>211.92578125</c:v>
                </c:pt>
                <c:pt idx="7764">
                  <c:v>211.96875</c:v>
                </c:pt>
                <c:pt idx="7765">
                  <c:v>211.89453125</c:v>
                </c:pt>
                <c:pt idx="7766">
                  <c:v>211.92578125</c:v>
                </c:pt>
                <c:pt idx="7767">
                  <c:v>211.92578125</c:v>
                </c:pt>
                <c:pt idx="7768">
                  <c:v>211.97265625</c:v>
                </c:pt>
                <c:pt idx="7769">
                  <c:v>211.96875</c:v>
                </c:pt>
                <c:pt idx="7770">
                  <c:v>211.9296875</c:v>
                </c:pt>
                <c:pt idx="7771">
                  <c:v>211.9296875</c:v>
                </c:pt>
                <c:pt idx="7772">
                  <c:v>211.9296875</c:v>
                </c:pt>
                <c:pt idx="7773">
                  <c:v>211.8984375</c:v>
                </c:pt>
                <c:pt idx="7774">
                  <c:v>211.92578125</c:v>
                </c:pt>
                <c:pt idx="7775">
                  <c:v>211.96875</c:v>
                </c:pt>
                <c:pt idx="7776">
                  <c:v>211.89453125</c:v>
                </c:pt>
                <c:pt idx="7777">
                  <c:v>211.921875</c:v>
                </c:pt>
                <c:pt idx="7778">
                  <c:v>211.921875</c:v>
                </c:pt>
                <c:pt idx="7779">
                  <c:v>211.92578125</c:v>
                </c:pt>
                <c:pt idx="7780">
                  <c:v>211.95703125</c:v>
                </c:pt>
                <c:pt idx="7781">
                  <c:v>211.9296875</c:v>
                </c:pt>
                <c:pt idx="7782">
                  <c:v>211.91796875</c:v>
                </c:pt>
                <c:pt idx="7783">
                  <c:v>211.91796875</c:v>
                </c:pt>
                <c:pt idx="7784">
                  <c:v>211.91796875</c:v>
                </c:pt>
                <c:pt idx="7785">
                  <c:v>211.95703125</c:v>
                </c:pt>
                <c:pt idx="7786">
                  <c:v>211.89453125</c:v>
                </c:pt>
                <c:pt idx="7787">
                  <c:v>211.921875</c:v>
                </c:pt>
                <c:pt idx="7788">
                  <c:v>211.9609375</c:v>
                </c:pt>
                <c:pt idx="7789">
                  <c:v>211.95703125</c:v>
                </c:pt>
                <c:pt idx="7790">
                  <c:v>211.94140625</c:v>
                </c:pt>
                <c:pt idx="7791">
                  <c:v>211.94140625</c:v>
                </c:pt>
                <c:pt idx="7792">
                  <c:v>211.9140625</c:v>
                </c:pt>
                <c:pt idx="7793">
                  <c:v>211.95703125</c:v>
                </c:pt>
                <c:pt idx="7794">
                  <c:v>211.984375</c:v>
                </c:pt>
                <c:pt idx="7795">
                  <c:v>211.9453125</c:v>
                </c:pt>
                <c:pt idx="7796">
                  <c:v>211.88671875</c:v>
                </c:pt>
                <c:pt idx="7797">
                  <c:v>211.9140625</c:v>
                </c:pt>
                <c:pt idx="7798">
                  <c:v>211.9140625</c:v>
                </c:pt>
                <c:pt idx="7799">
                  <c:v>211.8828125</c:v>
                </c:pt>
                <c:pt idx="7800">
                  <c:v>211.8828125</c:v>
                </c:pt>
                <c:pt idx="7801">
                  <c:v>211.8828125</c:v>
                </c:pt>
                <c:pt idx="7802">
                  <c:v>211.94921875</c:v>
                </c:pt>
                <c:pt idx="7803">
                  <c:v>211.91015625</c:v>
                </c:pt>
                <c:pt idx="7804">
                  <c:v>211.94140625</c:v>
                </c:pt>
                <c:pt idx="7805">
                  <c:v>211.94140625</c:v>
                </c:pt>
                <c:pt idx="7806">
                  <c:v>211.88671875</c:v>
                </c:pt>
                <c:pt idx="7807">
                  <c:v>211.953125</c:v>
                </c:pt>
                <c:pt idx="7808">
                  <c:v>211.91015625</c:v>
                </c:pt>
                <c:pt idx="7809">
                  <c:v>211.91796875</c:v>
                </c:pt>
                <c:pt idx="7810">
                  <c:v>211.91796875</c:v>
                </c:pt>
                <c:pt idx="7811">
                  <c:v>211.91796875</c:v>
                </c:pt>
                <c:pt idx="7812">
                  <c:v>211.9453125</c:v>
                </c:pt>
                <c:pt idx="7813">
                  <c:v>211.9453125</c:v>
                </c:pt>
                <c:pt idx="7814">
                  <c:v>211.94921875</c:v>
                </c:pt>
                <c:pt idx="7815">
                  <c:v>211.94921875</c:v>
                </c:pt>
                <c:pt idx="7816">
                  <c:v>211.94921875</c:v>
                </c:pt>
                <c:pt idx="7817">
                  <c:v>211.94921875</c:v>
                </c:pt>
                <c:pt idx="7818">
                  <c:v>211.94921875</c:v>
                </c:pt>
                <c:pt idx="7819">
                  <c:v>211.9453125</c:v>
                </c:pt>
                <c:pt idx="7820">
                  <c:v>211.9609375</c:v>
                </c:pt>
                <c:pt idx="7821">
                  <c:v>211.88671875</c:v>
                </c:pt>
                <c:pt idx="7822">
                  <c:v>211.91796875</c:v>
                </c:pt>
                <c:pt idx="7823">
                  <c:v>211.91796875</c:v>
                </c:pt>
                <c:pt idx="7824">
                  <c:v>211.921875</c:v>
                </c:pt>
                <c:pt idx="7825">
                  <c:v>211.921875</c:v>
                </c:pt>
                <c:pt idx="7826">
                  <c:v>211.921875</c:v>
                </c:pt>
                <c:pt idx="7827">
                  <c:v>211.953125</c:v>
                </c:pt>
                <c:pt idx="7828">
                  <c:v>211.99609375</c:v>
                </c:pt>
                <c:pt idx="7829">
                  <c:v>211.94921875</c:v>
                </c:pt>
                <c:pt idx="7830">
                  <c:v>211.921875</c:v>
                </c:pt>
                <c:pt idx="7831">
                  <c:v>211.921875</c:v>
                </c:pt>
                <c:pt idx="7832">
                  <c:v>211.94921875</c:v>
                </c:pt>
                <c:pt idx="7833">
                  <c:v>211.94921875</c:v>
                </c:pt>
                <c:pt idx="7834">
                  <c:v>212.05078125</c:v>
                </c:pt>
                <c:pt idx="7835">
                  <c:v>211.91796875</c:v>
                </c:pt>
                <c:pt idx="7836">
                  <c:v>212.0859375</c:v>
                </c:pt>
                <c:pt idx="7837">
                  <c:v>211.94921875</c:v>
                </c:pt>
                <c:pt idx="7838">
                  <c:v>211.91796875</c:v>
                </c:pt>
                <c:pt idx="7839">
                  <c:v>211.890625</c:v>
                </c:pt>
                <c:pt idx="7840">
                  <c:v>211.984375</c:v>
                </c:pt>
                <c:pt idx="7841">
                  <c:v>211.9453125</c:v>
                </c:pt>
                <c:pt idx="7842">
                  <c:v>211.9609375</c:v>
                </c:pt>
                <c:pt idx="7843">
                  <c:v>211.9140625</c:v>
                </c:pt>
                <c:pt idx="7844">
                  <c:v>211.9453125</c:v>
                </c:pt>
                <c:pt idx="7845">
                  <c:v>211.9453125</c:v>
                </c:pt>
                <c:pt idx="7846">
                  <c:v>211.91796875</c:v>
                </c:pt>
                <c:pt idx="7847">
                  <c:v>211.890625</c:v>
                </c:pt>
                <c:pt idx="7848">
                  <c:v>211.921875</c:v>
                </c:pt>
                <c:pt idx="7849">
                  <c:v>211.96484375</c:v>
                </c:pt>
                <c:pt idx="7850">
                  <c:v>211.921875</c:v>
                </c:pt>
                <c:pt idx="7851">
                  <c:v>211.921875</c:v>
                </c:pt>
                <c:pt idx="7852">
                  <c:v>211.890625</c:v>
                </c:pt>
                <c:pt idx="7853">
                  <c:v>211.91796875</c:v>
                </c:pt>
                <c:pt idx="7854">
                  <c:v>211.9453125</c:v>
                </c:pt>
                <c:pt idx="7855">
                  <c:v>211.91796875</c:v>
                </c:pt>
                <c:pt idx="7856">
                  <c:v>211.890625</c:v>
                </c:pt>
                <c:pt idx="7857">
                  <c:v>211.890625</c:v>
                </c:pt>
                <c:pt idx="7858">
                  <c:v>211.96484375</c:v>
                </c:pt>
                <c:pt idx="7859">
                  <c:v>211.921875</c:v>
                </c:pt>
                <c:pt idx="7860">
                  <c:v>211.921875</c:v>
                </c:pt>
                <c:pt idx="7861">
                  <c:v>211.921875</c:v>
                </c:pt>
                <c:pt idx="7862">
                  <c:v>211.890625</c:v>
                </c:pt>
                <c:pt idx="7863">
                  <c:v>211.921875</c:v>
                </c:pt>
                <c:pt idx="7864">
                  <c:v>211.921875</c:v>
                </c:pt>
                <c:pt idx="7865">
                  <c:v>211.890625</c:v>
                </c:pt>
                <c:pt idx="7866">
                  <c:v>211.921875</c:v>
                </c:pt>
                <c:pt idx="7867">
                  <c:v>211.921875</c:v>
                </c:pt>
                <c:pt idx="7868">
                  <c:v>211.890625</c:v>
                </c:pt>
                <c:pt idx="7869">
                  <c:v>211.921875</c:v>
                </c:pt>
                <c:pt idx="7870">
                  <c:v>211.953125</c:v>
                </c:pt>
                <c:pt idx="7871">
                  <c:v>211.921875</c:v>
                </c:pt>
                <c:pt idx="7872">
                  <c:v>211.984375</c:v>
                </c:pt>
                <c:pt idx="7873">
                  <c:v>211.984375</c:v>
                </c:pt>
                <c:pt idx="7874">
                  <c:v>211.890625</c:v>
                </c:pt>
                <c:pt idx="7875">
                  <c:v>211.921875</c:v>
                </c:pt>
                <c:pt idx="7876">
                  <c:v>211.9609375</c:v>
                </c:pt>
                <c:pt idx="7877">
                  <c:v>211.96875</c:v>
                </c:pt>
                <c:pt idx="7878">
                  <c:v>211.953125</c:v>
                </c:pt>
                <c:pt idx="7879">
                  <c:v>211.99609375</c:v>
                </c:pt>
                <c:pt idx="7880">
                  <c:v>211.921875</c:v>
                </c:pt>
                <c:pt idx="7881">
                  <c:v>211.96484375</c:v>
                </c:pt>
                <c:pt idx="7882">
                  <c:v>211.890625</c:v>
                </c:pt>
                <c:pt idx="7883">
                  <c:v>211.921875</c:v>
                </c:pt>
                <c:pt idx="7884">
                  <c:v>212</c:v>
                </c:pt>
                <c:pt idx="7885">
                  <c:v>211.95703125</c:v>
                </c:pt>
                <c:pt idx="7886">
                  <c:v>211.953125</c:v>
                </c:pt>
                <c:pt idx="7887">
                  <c:v>211.921875</c:v>
                </c:pt>
                <c:pt idx="7888">
                  <c:v>211.9921875</c:v>
                </c:pt>
                <c:pt idx="7889">
                  <c:v>211.953125</c:v>
                </c:pt>
                <c:pt idx="7890">
                  <c:v>211.953125</c:v>
                </c:pt>
                <c:pt idx="7891">
                  <c:v>211.92578125</c:v>
                </c:pt>
                <c:pt idx="7892">
                  <c:v>211.89453125</c:v>
                </c:pt>
                <c:pt idx="7893">
                  <c:v>211.921875</c:v>
                </c:pt>
                <c:pt idx="7894">
                  <c:v>211.953125</c:v>
                </c:pt>
                <c:pt idx="7895">
                  <c:v>211.92578125</c:v>
                </c:pt>
                <c:pt idx="7896">
                  <c:v>211.953125</c:v>
                </c:pt>
                <c:pt idx="7897">
                  <c:v>211.953125</c:v>
                </c:pt>
                <c:pt idx="7898">
                  <c:v>211.953125</c:v>
                </c:pt>
                <c:pt idx="7899">
                  <c:v>211.953125</c:v>
                </c:pt>
                <c:pt idx="7900">
                  <c:v>211.89453125</c:v>
                </c:pt>
                <c:pt idx="7901">
                  <c:v>211.92578125</c:v>
                </c:pt>
                <c:pt idx="7902">
                  <c:v>211.953125</c:v>
                </c:pt>
                <c:pt idx="7903">
                  <c:v>211.94921875</c:v>
                </c:pt>
                <c:pt idx="7904">
                  <c:v>211.9609375</c:v>
                </c:pt>
                <c:pt idx="7905">
                  <c:v>211.9609375</c:v>
                </c:pt>
                <c:pt idx="7906">
                  <c:v>211.921875</c:v>
                </c:pt>
                <c:pt idx="7907">
                  <c:v>211.921875</c:v>
                </c:pt>
                <c:pt idx="7908">
                  <c:v>211.96875</c:v>
                </c:pt>
                <c:pt idx="7909">
                  <c:v>211.92578125</c:v>
                </c:pt>
                <c:pt idx="7910">
                  <c:v>211.96875</c:v>
                </c:pt>
                <c:pt idx="7911">
                  <c:v>211.92578125</c:v>
                </c:pt>
                <c:pt idx="7912">
                  <c:v>211.92578125</c:v>
                </c:pt>
                <c:pt idx="7913">
                  <c:v>211.92578125</c:v>
                </c:pt>
                <c:pt idx="7914">
                  <c:v>211.92578125</c:v>
                </c:pt>
                <c:pt idx="7915">
                  <c:v>212.0625</c:v>
                </c:pt>
                <c:pt idx="7916">
                  <c:v>211.92578125</c:v>
                </c:pt>
                <c:pt idx="7917">
                  <c:v>211.92578125</c:v>
                </c:pt>
                <c:pt idx="7918">
                  <c:v>211.92578125</c:v>
                </c:pt>
                <c:pt idx="7919">
                  <c:v>211.92578125</c:v>
                </c:pt>
                <c:pt idx="7920">
                  <c:v>211.96484375</c:v>
                </c:pt>
                <c:pt idx="7921">
                  <c:v>211.95703125</c:v>
                </c:pt>
                <c:pt idx="7922">
                  <c:v>211.95703125</c:v>
                </c:pt>
                <c:pt idx="7923">
                  <c:v>211.95703125</c:v>
                </c:pt>
                <c:pt idx="7924">
                  <c:v>211.99609375</c:v>
                </c:pt>
                <c:pt idx="7925">
                  <c:v>211.96875</c:v>
                </c:pt>
                <c:pt idx="7926">
                  <c:v>211.96875</c:v>
                </c:pt>
                <c:pt idx="7927">
                  <c:v>211.92578125</c:v>
                </c:pt>
                <c:pt idx="7928">
                  <c:v>211.921875</c:v>
                </c:pt>
                <c:pt idx="7929">
                  <c:v>211.96484375</c:v>
                </c:pt>
                <c:pt idx="7930">
                  <c:v>211.890625</c:v>
                </c:pt>
                <c:pt idx="7931">
                  <c:v>211.921875</c:v>
                </c:pt>
                <c:pt idx="7932">
                  <c:v>211.96484375</c:v>
                </c:pt>
                <c:pt idx="7933">
                  <c:v>211.92578125</c:v>
                </c:pt>
                <c:pt idx="7934">
                  <c:v>211.96875</c:v>
                </c:pt>
                <c:pt idx="7935">
                  <c:v>211.92578125</c:v>
                </c:pt>
                <c:pt idx="7936">
                  <c:v>211.92578125</c:v>
                </c:pt>
                <c:pt idx="7937">
                  <c:v>211.92578125</c:v>
                </c:pt>
                <c:pt idx="7938">
                  <c:v>211.9921875</c:v>
                </c:pt>
                <c:pt idx="7939">
                  <c:v>211.94921875</c:v>
                </c:pt>
                <c:pt idx="7940">
                  <c:v>211.921875</c:v>
                </c:pt>
                <c:pt idx="7941">
                  <c:v>211.921875</c:v>
                </c:pt>
                <c:pt idx="7942">
                  <c:v>211.89453125</c:v>
                </c:pt>
                <c:pt idx="7943">
                  <c:v>211.921875</c:v>
                </c:pt>
                <c:pt idx="7944">
                  <c:v>211.921875</c:v>
                </c:pt>
                <c:pt idx="7945">
                  <c:v>211.890625</c:v>
                </c:pt>
                <c:pt idx="7946">
                  <c:v>211.94921875</c:v>
                </c:pt>
                <c:pt idx="7947">
                  <c:v>211.98828125</c:v>
                </c:pt>
                <c:pt idx="7948">
                  <c:v>211.9921875</c:v>
                </c:pt>
                <c:pt idx="7949">
                  <c:v>211.98828125</c:v>
                </c:pt>
                <c:pt idx="7950">
                  <c:v>211.89453125</c:v>
                </c:pt>
                <c:pt idx="7951">
                  <c:v>211.921875</c:v>
                </c:pt>
                <c:pt idx="7952">
                  <c:v>211.953125</c:v>
                </c:pt>
                <c:pt idx="7953">
                  <c:v>211.953125</c:v>
                </c:pt>
                <c:pt idx="7954">
                  <c:v>211.9921875</c:v>
                </c:pt>
                <c:pt idx="7955">
                  <c:v>211.953125</c:v>
                </c:pt>
                <c:pt idx="7956">
                  <c:v>211.953125</c:v>
                </c:pt>
                <c:pt idx="7957">
                  <c:v>211.921875</c:v>
                </c:pt>
                <c:pt idx="7958">
                  <c:v>211.9140625</c:v>
                </c:pt>
                <c:pt idx="7959">
                  <c:v>211.9140625</c:v>
                </c:pt>
                <c:pt idx="7960">
                  <c:v>211.92578125</c:v>
                </c:pt>
                <c:pt idx="7961">
                  <c:v>211.91796875</c:v>
                </c:pt>
                <c:pt idx="7962">
                  <c:v>211.91796875</c:v>
                </c:pt>
                <c:pt idx="7963">
                  <c:v>211.921875</c:v>
                </c:pt>
                <c:pt idx="7964">
                  <c:v>211.94921875</c:v>
                </c:pt>
                <c:pt idx="7965">
                  <c:v>211.9609375</c:v>
                </c:pt>
                <c:pt idx="7966">
                  <c:v>211.91796875</c:v>
                </c:pt>
                <c:pt idx="7967">
                  <c:v>211.91796875</c:v>
                </c:pt>
                <c:pt idx="7968">
                  <c:v>211.91796875</c:v>
                </c:pt>
                <c:pt idx="7969">
                  <c:v>211.91796875</c:v>
                </c:pt>
                <c:pt idx="7970">
                  <c:v>211.91796875</c:v>
                </c:pt>
                <c:pt idx="7971">
                  <c:v>211.921875</c:v>
                </c:pt>
                <c:pt idx="7972">
                  <c:v>211.921875</c:v>
                </c:pt>
                <c:pt idx="7973">
                  <c:v>211.921875</c:v>
                </c:pt>
                <c:pt idx="7974">
                  <c:v>211.91796875</c:v>
                </c:pt>
                <c:pt idx="7975">
                  <c:v>211.953125</c:v>
                </c:pt>
                <c:pt idx="7976">
                  <c:v>211.953125</c:v>
                </c:pt>
                <c:pt idx="7977">
                  <c:v>211.91796875</c:v>
                </c:pt>
                <c:pt idx="7978">
                  <c:v>211.91796875</c:v>
                </c:pt>
                <c:pt idx="7979">
                  <c:v>211.921875</c:v>
                </c:pt>
                <c:pt idx="7980">
                  <c:v>211.95703125</c:v>
                </c:pt>
                <c:pt idx="7981">
                  <c:v>211.91796875</c:v>
                </c:pt>
                <c:pt idx="7982">
                  <c:v>211.91796875</c:v>
                </c:pt>
                <c:pt idx="7983">
                  <c:v>211.88671875</c:v>
                </c:pt>
                <c:pt idx="7984">
                  <c:v>211.9140625</c:v>
                </c:pt>
                <c:pt idx="7985">
                  <c:v>211.9140625</c:v>
                </c:pt>
                <c:pt idx="7986">
                  <c:v>211.9140625</c:v>
                </c:pt>
                <c:pt idx="7987">
                  <c:v>211.9140625</c:v>
                </c:pt>
                <c:pt idx="7988">
                  <c:v>211.88671875</c:v>
                </c:pt>
                <c:pt idx="7989">
                  <c:v>211.9609375</c:v>
                </c:pt>
                <c:pt idx="7990">
                  <c:v>211.91796875</c:v>
                </c:pt>
                <c:pt idx="7991">
                  <c:v>211.921875</c:v>
                </c:pt>
                <c:pt idx="7992">
                  <c:v>211.953125</c:v>
                </c:pt>
                <c:pt idx="7993">
                  <c:v>211.953125</c:v>
                </c:pt>
                <c:pt idx="7994">
                  <c:v>211.953125</c:v>
                </c:pt>
                <c:pt idx="7995">
                  <c:v>211.99609375</c:v>
                </c:pt>
                <c:pt idx="7996">
                  <c:v>211.921875</c:v>
                </c:pt>
                <c:pt idx="7997">
                  <c:v>211.94921875</c:v>
                </c:pt>
                <c:pt idx="7998">
                  <c:v>211.921875</c:v>
                </c:pt>
                <c:pt idx="7999">
                  <c:v>211.890625</c:v>
                </c:pt>
                <c:pt idx="8000">
                  <c:v>211.953125</c:v>
                </c:pt>
                <c:pt idx="8001">
                  <c:v>211.9921875</c:v>
                </c:pt>
                <c:pt idx="8002">
                  <c:v>211.92578125</c:v>
                </c:pt>
                <c:pt idx="8003">
                  <c:v>211.95703125</c:v>
                </c:pt>
                <c:pt idx="8004">
                  <c:v>211.92578125</c:v>
                </c:pt>
                <c:pt idx="8005">
                  <c:v>211.92578125</c:v>
                </c:pt>
                <c:pt idx="8006">
                  <c:v>211.92578125</c:v>
                </c:pt>
                <c:pt idx="8007">
                  <c:v>211.89453125</c:v>
                </c:pt>
                <c:pt idx="8008">
                  <c:v>211.9921875</c:v>
                </c:pt>
                <c:pt idx="8009">
                  <c:v>211.953125</c:v>
                </c:pt>
                <c:pt idx="8010">
                  <c:v>211.89453125</c:v>
                </c:pt>
                <c:pt idx="8011">
                  <c:v>211.96875</c:v>
                </c:pt>
                <c:pt idx="8012">
                  <c:v>211.92578125</c:v>
                </c:pt>
                <c:pt idx="8013">
                  <c:v>211.96484375</c:v>
                </c:pt>
                <c:pt idx="8014">
                  <c:v>211.9296875</c:v>
                </c:pt>
                <c:pt idx="8015">
                  <c:v>211.9296875</c:v>
                </c:pt>
                <c:pt idx="8016">
                  <c:v>211.9296875</c:v>
                </c:pt>
                <c:pt idx="8017">
                  <c:v>211.9296875</c:v>
                </c:pt>
                <c:pt idx="8018">
                  <c:v>211.8984375</c:v>
                </c:pt>
                <c:pt idx="8019">
                  <c:v>211.92578125</c:v>
                </c:pt>
                <c:pt idx="8020">
                  <c:v>211.92578125</c:v>
                </c:pt>
                <c:pt idx="8021">
                  <c:v>211.89453125</c:v>
                </c:pt>
                <c:pt idx="8022">
                  <c:v>211.921875</c:v>
                </c:pt>
                <c:pt idx="8023">
                  <c:v>211.921875</c:v>
                </c:pt>
                <c:pt idx="8024">
                  <c:v>211.96875</c:v>
                </c:pt>
                <c:pt idx="8025">
                  <c:v>212.0625</c:v>
                </c:pt>
                <c:pt idx="8026">
                  <c:v>211.92578125</c:v>
                </c:pt>
                <c:pt idx="8027">
                  <c:v>211.92578125</c:v>
                </c:pt>
                <c:pt idx="8028">
                  <c:v>211.92578125</c:v>
                </c:pt>
                <c:pt idx="8029">
                  <c:v>211.92578125</c:v>
                </c:pt>
                <c:pt idx="8030">
                  <c:v>211.91796875</c:v>
                </c:pt>
                <c:pt idx="8031">
                  <c:v>211.91796875</c:v>
                </c:pt>
                <c:pt idx="8032">
                  <c:v>211.890625</c:v>
                </c:pt>
                <c:pt idx="8033">
                  <c:v>211.921875</c:v>
                </c:pt>
                <c:pt idx="8034">
                  <c:v>211.921875</c:v>
                </c:pt>
                <c:pt idx="8035">
                  <c:v>211.96484375</c:v>
                </c:pt>
                <c:pt idx="8036">
                  <c:v>211.953125</c:v>
                </c:pt>
                <c:pt idx="8037">
                  <c:v>211.921875</c:v>
                </c:pt>
                <c:pt idx="8038">
                  <c:v>211.91796875</c:v>
                </c:pt>
                <c:pt idx="8039">
                  <c:v>211.9609375</c:v>
                </c:pt>
                <c:pt idx="8040">
                  <c:v>211.91796875</c:v>
                </c:pt>
                <c:pt idx="8041">
                  <c:v>211.94921875</c:v>
                </c:pt>
                <c:pt idx="8042">
                  <c:v>211.91796875</c:v>
                </c:pt>
                <c:pt idx="8043">
                  <c:v>211.92578125</c:v>
                </c:pt>
                <c:pt idx="8044">
                  <c:v>211.91796875</c:v>
                </c:pt>
                <c:pt idx="8045">
                  <c:v>211.91796875</c:v>
                </c:pt>
                <c:pt idx="8046">
                  <c:v>211.88671875</c:v>
                </c:pt>
                <c:pt idx="8047">
                  <c:v>211.91796875</c:v>
                </c:pt>
                <c:pt idx="8048">
                  <c:v>211.91796875</c:v>
                </c:pt>
                <c:pt idx="8049">
                  <c:v>211.88671875</c:v>
                </c:pt>
                <c:pt idx="8050">
                  <c:v>211.91015625</c:v>
                </c:pt>
                <c:pt idx="8051">
                  <c:v>211.91015625</c:v>
                </c:pt>
                <c:pt idx="8052">
                  <c:v>211.92578125</c:v>
                </c:pt>
                <c:pt idx="8053">
                  <c:v>211.90625</c:v>
                </c:pt>
                <c:pt idx="8054">
                  <c:v>211.90625</c:v>
                </c:pt>
                <c:pt idx="8055">
                  <c:v>211.95703125</c:v>
                </c:pt>
                <c:pt idx="8056">
                  <c:v>211.9140625</c:v>
                </c:pt>
                <c:pt idx="8057">
                  <c:v>211.95703125</c:v>
                </c:pt>
                <c:pt idx="8058">
                  <c:v>211.91796875</c:v>
                </c:pt>
                <c:pt idx="8059">
                  <c:v>211.9609375</c:v>
                </c:pt>
                <c:pt idx="8060">
                  <c:v>211.9609375</c:v>
                </c:pt>
                <c:pt idx="8061">
                  <c:v>211.9609375</c:v>
                </c:pt>
                <c:pt idx="8062">
                  <c:v>211.91796875</c:v>
                </c:pt>
                <c:pt idx="8063">
                  <c:v>211.9140625</c:v>
                </c:pt>
                <c:pt idx="8064">
                  <c:v>211.98046875</c:v>
                </c:pt>
                <c:pt idx="8065">
                  <c:v>211.984375</c:v>
                </c:pt>
                <c:pt idx="8066">
                  <c:v>211.9609375</c:v>
                </c:pt>
                <c:pt idx="8067">
                  <c:v>211.96484375</c:v>
                </c:pt>
                <c:pt idx="8068">
                  <c:v>211.9609375</c:v>
                </c:pt>
                <c:pt idx="8069">
                  <c:v>211.9609375</c:v>
                </c:pt>
                <c:pt idx="8070">
                  <c:v>211.921875</c:v>
                </c:pt>
                <c:pt idx="8071">
                  <c:v>211.921875</c:v>
                </c:pt>
                <c:pt idx="8072">
                  <c:v>211.9609375</c:v>
                </c:pt>
                <c:pt idx="8073">
                  <c:v>211.91796875</c:v>
                </c:pt>
                <c:pt idx="8074">
                  <c:v>211.91796875</c:v>
                </c:pt>
                <c:pt idx="8075">
                  <c:v>211.94921875</c:v>
                </c:pt>
                <c:pt idx="8076">
                  <c:v>211.98828125</c:v>
                </c:pt>
                <c:pt idx="8077">
                  <c:v>211.94921875</c:v>
                </c:pt>
                <c:pt idx="8078">
                  <c:v>211.94140625</c:v>
                </c:pt>
                <c:pt idx="8079">
                  <c:v>211.95703125</c:v>
                </c:pt>
                <c:pt idx="8080">
                  <c:v>211.96875</c:v>
                </c:pt>
                <c:pt idx="8081">
                  <c:v>212.01171875</c:v>
                </c:pt>
                <c:pt idx="8082">
                  <c:v>211.94921875</c:v>
                </c:pt>
                <c:pt idx="8083">
                  <c:v>211.94921875</c:v>
                </c:pt>
                <c:pt idx="8084">
                  <c:v>211.94921875</c:v>
                </c:pt>
                <c:pt idx="8085">
                  <c:v>211.94921875</c:v>
                </c:pt>
                <c:pt idx="8086">
                  <c:v>211.9609375</c:v>
                </c:pt>
                <c:pt idx="8087">
                  <c:v>211.91796875</c:v>
                </c:pt>
                <c:pt idx="8088">
                  <c:v>211.91796875</c:v>
                </c:pt>
                <c:pt idx="8089">
                  <c:v>211.9609375</c:v>
                </c:pt>
                <c:pt idx="8090">
                  <c:v>211.890625</c:v>
                </c:pt>
                <c:pt idx="8091">
                  <c:v>211.9609375</c:v>
                </c:pt>
                <c:pt idx="8092">
                  <c:v>211.953125</c:v>
                </c:pt>
                <c:pt idx="8093">
                  <c:v>211.953125</c:v>
                </c:pt>
                <c:pt idx="8094">
                  <c:v>211.92578125</c:v>
                </c:pt>
                <c:pt idx="8095">
                  <c:v>211.89453125</c:v>
                </c:pt>
                <c:pt idx="8096">
                  <c:v>211.953125</c:v>
                </c:pt>
                <c:pt idx="8097">
                  <c:v>211.953125</c:v>
                </c:pt>
                <c:pt idx="8098">
                  <c:v>211.92578125</c:v>
                </c:pt>
                <c:pt idx="8099">
                  <c:v>211.9609375</c:v>
                </c:pt>
                <c:pt idx="8100">
                  <c:v>211.92578125</c:v>
                </c:pt>
                <c:pt idx="8101">
                  <c:v>211.95703125</c:v>
                </c:pt>
                <c:pt idx="8102">
                  <c:v>211.92578125</c:v>
                </c:pt>
                <c:pt idx="8103">
                  <c:v>211.89453125</c:v>
                </c:pt>
                <c:pt idx="8104">
                  <c:v>211.9921875</c:v>
                </c:pt>
                <c:pt idx="8105">
                  <c:v>211.953125</c:v>
                </c:pt>
                <c:pt idx="8106">
                  <c:v>211.953125</c:v>
                </c:pt>
                <c:pt idx="8107">
                  <c:v>211.953125</c:v>
                </c:pt>
                <c:pt idx="8108">
                  <c:v>211.921875</c:v>
                </c:pt>
                <c:pt idx="8109">
                  <c:v>211.94921875</c:v>
                </c:pt>
                <c:pt idx="8110">
                  <c:v>211.9921875</c:v>
                </c:pt>
                <c:pt idx="8111">
                  <c:v>211.921875</c:v>
                </c:pt>
                <c:pt idx="8112">
                  <c:v>211.91796875</c:v>
                </c:pt>
                <c:pt idx="8113">
                  <c:v>211.91796875</c:v>
                </c:pt>
                <c:pt idx="8114">
                  <c:v>211.91796875</c:v>
                </c:pt>
                <c:pt idx="8115">
                  <c:v>211.91796875</c:v>
                </c:pt>
                <c:pt idx="8116">
                  <c:v>211.9609375</c:v>
                </c:pt>
                <c:pt idx="8117">
                  <c:v>211.921875</c:v>
                </c:pt>
                <c:pt idx="8118">
                  <c:v>211.921875</c:v>
                </c:pt>
                <c:pt idx="8119">
                  <c:v>211.921875</c:v>
                </c:pt>
                <c:pt idx="8120">
                  <c:v>211.921875</c:v>
                </c:pt>
                <c:pt idx="8121">
                  <c:v>211.921875</c:v>
                </c:pt>
                <c:pt idx="8122">
                  <c:v>211.9609375</c:v>
                </c:pt>
                <c:pt idx="8123">
                  <c:v>211.921875</c:v>
                </c:pt>
                <c:pt idx="8124">
                  <c:v>211.89453125</c:v>
                </c:pt>
                <c:pt idx="8125">
                  <c:v>211.92578125</c:v>
                </c:pt>
                <c:pt idx="8126">
                  <c:v>211.92578125</c:v>
                </c:pt>
                <c:pt idx="8127">
                  <c:v>211.89453125</c:v>
                </c:pt>
                <c:pt idx="8128">
                  <c:v>211.92578125</c:v>
                </c:pt>
                <c:pt idx="8129">
                  <c:v>211.92578125</c:v>
                </c:pt>
                <c:pt idx="8130">
                  <c:v>211.9609375</c:v>
                </c:pt>
                <c:pt idx="8131">
                  <c:v>211.921875</c:v>
                </c:pt>
                <c:pt idx="8132">
                  <c:v>211.921875</c:v>
                </c:pt>
                <c:pt idx="8133">
                  <c:v>211.921875</c:v>
                </c:pt>
                <c:pt idx="8134">
                  <c:v>211.984375</c:v>
                </c:pt>
                <c:pt idx="8135">
                  <c:v>211.98828125</c:v>
                </c:pt>
                <c:pt idx="8136">
                  <c:v>211.9453125</c:v>
                </c:pt>
                <c:pt idx="8137">
                  <c:v>211.98828125</c:v>
                </c:pt>
                <c:pt idx="8138">
                  <c:v>211.91796875</c:v>
                </c:pt>
                <c:pt idx="8139">
                  <c:v>211.91796875</c:v>
                </c:pt>
                <c:pt idx="8140">
                  <c:v>211.9453125</c:v>
                </c:pt>
                <c:pt idx="8141">
                  <c:v>211.9453125</c:v>
                </c:pt>
                <c:pt idx="8142">
                  <c:v>211.89453125</c:v>
                </c:pt>
                <c:pt idx="8143">
                  <c:v>211.92578125</c:v>
                </c:pt>
                <c:pt idx="8144">
                  <c:v>211.92578125</c:v>
                </c:pt>
                <c:pt idx="8145">
                  <c:v>211.96484375</c:v>
                </c:pt>
                <c:pt idx="8146">
                  <c:v>211.921875</c:v>
                </c:pt>
                <c:pt idx="8147">
                  <c:v>211.921875</c:v>
                </c:pt>
                <c:pt idx="8148">
                  <c:v>211.9453125</c:v>
                </c:pt>
                <c:pt idx="8149">
                  <c:v>211.984375</c:v>
                </c:pt>
                <c:pt idx="8150">
                  <c:v>211.95703125</c:v>
                </c:pt>
                <c:pt idx="8151">
                  <c:v>211.92578125</c:v>
                </c:pt>
                <c:pt idx="8152">
                  <c:v>211.92578125</c:v>
                </c:pt>
                <c:pt idx="8153">
                  <c:v>211.921875</c:v>
                </c:pt>
                <c:pt idx="8154">
                  <c:v>211.921875</c:v>
                </c:pt>
                <c:pt idx="8155">
                  <c:v>211.921875</c:v>
                </c:pt>
                <c:pt idx="8156">
                  <c:v>211.953125</c:v>
                </c:pt>
                <c:pt idx="8157">
                  <c:v>211.99609375</c:v>
                </c:pt>
                <c:pt idx="8158">
                  <c:v>211.9921875</c:v>
                </c:pt>
                <c:pt idx="8159">
                  <c:v>211.9921875</c:v>
                </c:pt>
                <c:pt idx="8160">
                  <c:v>211.96875</c:v>
                </c:pt>
                <c:pt idx="8161">
                  <c:v>211.8984375</c:v>
                </c:pt>
                <c:pt idx="8162">
                  <c:v>211.96484375</c:v>
                </c:pt>
                <c:pt idx="8163">
                  <c:v>211.96484375</c:v>
                </c:pt>
                <c:pt idx="8164">
                  <c:v>211.921875</c:v>
                </c:pt>
                <c:pt idx="8165">
                  <c:v>211.921875</c:v>
                </c:pt>
                <c:pt idx="8166">
                  <c:v>211.89453125</c:v>
                </c:pt>
                <c:pt idx="8167">
                  <c:v>211.96484375</c:v>
                </c:pt>
                <c:pt idx="8168">
                  <c:v>211.92578125</c:v>
                </c:pt>
                <c:pt idx="8169">
                  <c:v>211.97265625</c:v>
                </c:pt>
                <c:pt idx="8170">
                  <c:v>211.9296875</c:v>
                </c:pt>
                <c:pt idx="8171">
                  <c:v>211.8984375</c:v>
                </c:pt>
                <c:pt idx="8172">
                  <c:v>212.0859375</c:v>
                </c:pt>
                <c:pt idx="8173">
                  <c:v>211.953125</c:v>
                </c:pt>
                <c:pt idx="8174">
                  <c:v>211.94921875</c:v>
                </c:pt>
                <c:pt idx="8175">
                  <c:v>212.08203125</c:v>
                </c:pt>
                <c:pt idx="8176">
                  <c:v>211.921875</c:v>
                </c:pt>
                <c:pt idx="8177">
                  <c:v>211.953125</c:v>
                </c:pt>
                <c:pt idx="8178">
                  <c:v>211.92578125</c:v>
                </c:pt>
                <c:pt idx="8179">
                  <c:v>211.9296875</c:v>
                </c:pt>
                <c:pt idx="8180">
                  <c:v>211.9609375</c:v>
                </c:pt>
                <c:pt idx="8181">
                  <c:v>211.9296875</c:v>
                </c:pt>
                <c:pt idx="8182">
                  <c:v>211.92578125</c:v>
                </c:pt>
                <c:pt idx="8183">
                  <c:v>211.96875</c:v>
                </c:pt>
                <c:pt idx="8184">
                  <c:v>211.89453125</c:v>
                </c:pt>
                <c:pt idx="8185">
                  <c:v>211.96875</c:v>
                </c:pt>
                <c:pt idx="8186">
                  <c:v>211.92578125</c:v>
                </c:pt>
                <c:pt idx="8187">
                  <c:v>211.96484375</c:v>
                </c:pt>
                <c:pt idx="8188">
                  <c:v>211.92578125</c:v>
                </c:pt>
                <c:pt idx="8189">
                  <c:v>211.89453125</c:v>
                </c:pt>
                <c:pt idx="8190">
                  <c:v>211.95703125</c:v>
                </c:pt>
                <c:pt idx="8191">
                  <c:v>211.95703125</c:v>
                </c:pt>
                <c:pt idx="8192">
                  <c:v>211.9296875</c:v>
                </c:pt>
                <c:pt idx="8193">
                  <c:v>212</c:v>
                </c:pt>
                <c:pt idx="8194">
                  <c:v>211.9296875</c:v>
                </c:pt>
                <c:pt idx="8195">
                  <c:v>211.8984375</c:v>
                </c:pt>
                <c:pt idx="8196">
                  <c:v>211.96875</c:v>
                </c:pt>
                <c:pt idx="8197">
                  <c:v>211.92578125</c:v>
                </c:pt>
                <c:pt idx="8198">
                  <c:v>211.921875</c:v>
                </c:pt>
                <c:pt idx="8199">
                  <c:v>211.96484375</c:v>
                </c:pt>
                <c:pt idx="8200">
                  <c:v>211.953125</c:v>
                </c:pt>
                <c:pt idx="8201">
                  <c:v>211.953125</c:v>
                </c:pt>
                <c:pt idx="8202">
                  <c:v>211.97265625</c:v>
                </c:pt>
                <c:pt idx="8203">
                  <c:v>211.97265625</c:v>
                </c:pt>
                <c:pt idx="8204">
                  <c:v>211.93359375</c:v>
                </c:pt>
                <c:pt idx="8205">
                  <c:v>211.9296875</c:v>
                </c:pt>
                <c:pt idx="8206">
                  <c:v>211.9296875</c:v>
                </c:pt>
                <c:pt idx="8207">
                  <c:v>211.96875</c:v>
                </c:pt>
                <c:pt idx="8208">
                  <c:v>211.9296875</c:v>
                </c:pt>
                <c:pt idx="8209">
                  <c:v>211.9296875</c:v>
                </c:pt>
                <c:pt idx="8210">
                  <c:v>211.9609375</c:v>
                </c:pt>
                <c:pt idx="8211">
                  <c:v>211.9609375</c:v>
                </c:pt>
                <c:pt idx="8212">
                  <c:v>211.93359375</c:v>
                </c:pt>
                <c:pt idx="8213">
                  <c:v>211.90234375</c:v>
                </c:pt>
                <c:pt idx="8214">
                  <c:v>211.9609375</c:v>
                </c:pt>
                <c:pt idx="8215">
                  <c:v>211.9609375</c:v>
                </c:pt>
                <c:pt idx="8216">
                  <c:v>212.01953125</c:v>
                </c:pt>
                <c:pt idx="8217">
                  <c:v>212.0234375</c:v>
                </c:pt>
                <c:pt idx="8218">
                  <c:v>211.95703125</c:v>
                </c:pt>
                <c:pt idx="8219">
                  <c:v>211.953125</c:v>
                </c:pt>
                <c:pt idx="8220">
                  <c:v>211.98046875</c:v>
                </c:pt>
                <c:pt idx="8221">
                  <c:v>211.90625</c:v>
                </c:pt>
                <c:pt idx="8222">
                  <c:v>211.98046875</c:v>
                </c:pt>
                <c:pt idx="8223">
                  <c:v>212.05859375</c:v>
                </c:pt>
                <c:pt idx="8224">
                  <c:v>212.02734375</c:v>
                </c:pt>
                <c:pt idx="8225">
                  <c:v>212.01171875</c:v>
                </c:pt>
                <c:pt idx="8226">
                  <c:v>211.91015625</c:v>
                </c:pt>
                <c:pt idx="8227">
                  <c:v>211.9375</c:v>
                </c:pt>
                <c:pt idx="8228">
                  <c:v>211.96484375</c:v>
                </c:pt>
                <c:pt idx="8229">
                  <c:v>212.00390625</c:v>
                </c:pt>
                <c:pt idx="8230">
                  <c:v>211.96484375</c:v>
                </c:pt>
                <c:pt idx="8231">
                  <c:v>211.9375</c:v>
                </c:pt>
                <c:pt idx="8232">
                  <c:v>211.99609375</c:v>
                </c:pt>
                <c:pt idx="8233">
                  <c:v>212</c:v>
                </c:pt>
                <c:pt idx="8234">
                  <c:v>211.96875</c:v>
                </c:pt>
                <c:pt idx="8235">
                  <c:v>211.92578125</c:v>
                </c:pt>
                <c:pt idx="8236">
                  <c:v>211.92578125</c:v>
                </c:pt>
                <c:pt idx="8237">
                  <c:v>211.96875</c:v>
                </c:pt>
                <c:pt idx="8238">
                  <c:v>211.9296875</c:v>
                </c:pt>
                <c:pt idx="8239">
                  <c:v>211.9296875</c:v>
                </c:pt>
                <c:pt idx="8240">
                  <c:v>211.93359375</c:v>
                </c:pt>
                <c:pt idx="8241">
                  <c:v>211.93359375</c:v>
                </c:pt>
                <c:pt idx="8242">
                  <c:v>211.9296875</c:v>
                </c:pt>
                <c:pt idx="8243">
                  <c:v>211.9296875</c:v>
                </c:pt>
                <c:pt idx="8244">
                  <c:v>211.9453125</c:v>
                </c:pt>
                <c:pt idx="8245">
                  <c:v>211.9453125</c:v>
                </c:pt>
                <c:pt idx="8246">
                  <c:v>211.9140625</c:v>
                </c:pt>
                <c:pt idx="8247">
                  <c:v>211.9140625</c:v>
                </c:pt>
                <c:pt idx="8248">
                  <c:v>211.91796875</c:v>
                </c:pt>
                <c:pt idx="8249">
                  <c:v>211.91796875</c:v>
                </c:pt>
                <c:pt idx="8250">
                  <c:v>211.94140625</c:v>
                </c:pt>
                <c:pt idx="8251">
                  <c:v>211.984375</c:v>
                </c:pt>
                <c:pt idx="8252">
                  <c:v>211.9140625</c:v>
                </c:pt>
                <c:pt idx="8253">
                  <c:v>211.91796875</c:v>
                </c:pt>
                <c:pt idx="8254">
                  <c:v>211.91796875</c:v>
                </c:pt>
                <c:pt idx="8255">
                  <c:v>211.890625</c:v>
                </c:pt>
                <c:pt idx="8256">
                  <c:v>211.9609375</c:v>
                </c:pt>
                <c:pt idx="8257">
                  <c:v>211.91796875</c:v>
                </c:pt>
                <c:pt idx="8258">
                  <c:v>211.9453125</c:v>
                </c:pt>
                <c:pt idx="8259">
                  <c:v>212.08203125</c:v>
                </c:pt>
                <c:pt idx="8260">
                  <c:v>211.93359375</c:v>
                </c:pt>
                <c:pt idx="8261">
                  <c:v>211.9609375</c:v>
                </c:pt>
                <c:pt idx="8262">
                  <c:v>211.9375</c:v>
                </c:pt>
                <c:pt idx="8263">
                  <c:v>211.90625</c:v>
                </c:pt>
                <c:pt idx="8264">
                  <c:v>211.93359375</c:v>
                </c:pt>
                <c:pt idx="8265">
                  <c:v>211.93359375</c:v>
                </c:pt>
                <c:pt idx="8266">
                  <c:v>211.95703125</c:v>
                </c:pt>
                <c:pt idx="8267">
                  <c:v>211.95703125</c:v>
                </c:pt>
                <c:pt idx="8268">
                  <c:v>211.9296875</c:v>
                </c:pt>
                <c:pt idx="8269">
                  <c:v>211.94140625</c:v>
                </c:pt>
                <c:pt idx="8270">
                  <c:v>211.98828125</c:v>
                </c:pt>
                <c:pt idx="8271">
                  <c:v>211.890625</c:v>
                </c:pt>
                <c:pt idx="8272">
                  <c:v>211.984375</c:v>
                </c:pt>
                <c:pt idx="8273">
                  <c:v>211.9453125</c:v>
                </c:pt>
                <c:pt idx="8274">
                  <c:v>211.9140625</c:v>
                </c:pt>
                <c:pt idx="8275">
                  <c:v>211.9453125</c:v>
                </c:pt>
                <c:pt idx="8276">
                  <c:v>211.9453125</c:v>
                </c:pt>
                <c:pt idx="8277">
                  <c:v>211.921875</c:v>
                </c:pt>
                <c:pt idx="8278">
                  <c:v>211.921875</c:v>
                </c:pt>
                <c:pt idx="8279">
                  <c:v>211.921875</c:v>
                </c:pt>
                <c:pt idx="8280">
                  <c:v>211.9609375</c:v>
                </c:pt>
                <c:pt idx="8281">
                  <c:v>211.96484375</c:v>
                </c:pt>
                <c:pt idx="8282">
                  <c:v>211.890625</c:v>
                </c:pt>
                <c:pt idx="8283">
                  <c:v>211.921875</c:v>
                </c:pt>
                <c:pt idx="8284">
                  <c:v>211.921875</c:v>
                </c:pt>
                <c:pt idx="8285">
                  <c:v>211.9609375</c:v>
                </c:pt>
                <c:pt idx="8286">
                  <c:v>211.91796875</c:v>
                </c:pt>
                <c:pt idx="8287">
                  <c:v>211.91796875</c:v>
                </c:pt>
                <c:pt idx="8288">
                  <c:v>211.91796875</c:v>
                </c:pt>
                <c:pt idx="8289">
                  <c:v>211.93359375</c:v>
                </c:pt>
                <c:pt idx="8290">
                  <c:v>212.00390625</c:v>
                </c:pt>
                <c:pt idx="8291">
                  <c:v>211.96484375</c:v>
                </c:pt>
                <c:pt idx="8292">
                  <c:v>212.03125</c:v>
                </c:pt>
                <c:pt idx="8293">
                  <c:v>211.99609375</c:v>
                </c:pt>
                <c:pt idx="8294">
                  <c:v>211.93359375</c:v>
                </c:pt>
                <c:pt idx="8295">
                  <c:v>211.90625</c:v>
                </c:pt>
                <c:pt idx="8296">
                  <c:v>211.93359375</c:v>
                </c:pt>
                <c:pt idx="8297">
                  <c:v>211.95703125</c:v>
                </c:pt>
                <c:pt idx="8298">
                  <c:v>211.91796875</c:v>
                </c:pt>
                <c:pt idx="8299">
                  <c:v>211.984375</c:v>
                </c:pt>
                <c:pt idx="8300">
                  <c:v>211.98828125</c:v>
                </c:pt>
                <c:pt idx="8301">
                  <c:v>211.9921875</c:v>
                </c:pt>
                <c:pt idx="8302">
                  <c:v>211.92578125</c:v>
                </c:pt>
                <c:pt idx="8303">
                  <c:v>211.92578125</c:v>
                </c:pt>
                <c:pt idx="8304">
                  <c:v>211.92578125</c:v>
                </c:pt>
                <c:pt idx="8305">
                  <c:v>211.96875</c:v>
                </c:pt>
                <c:pt idx="8306">
                  <c:v>211.89453125</c:v>
                </c:pt>
                <c:pt idx="8307">
                  <c:v>211.92578125</c:v>
                </c:pt>
                <c:pt idx="8308">
                  <c:v>211.92578125</c:v>
                </c:pt>
                <c:pt idx="8309">
                  <c:v>211.89453125</c:v>
                </c:pt>
                <c:pt idx="8310">
                  <c:v>211.96875</c:v>
                </c:pt>
                <c:pt idx="8311">
                  <c:v>211.97265625</c:v>
                </c:pt>
                <c:pt idx="8312">
                  <c:v>211.89453125</c:v>
                </c:pt>
                <c:pt idx="8313">
                  <c:v>211.97265625</c:v>
                </c:pt>
                <c:pt idx="8314">
                  <c:v>211.97265625</c:v>
                </c:pt>
                <c:pt idx="8315">
                  <c:v>211.92578125</c:v>
                </c:pt>
                <c:pt idx="8316">
                  <c:v>211.96875</c:v>
                </c:pt>
                <c:pt idx="8317">
                  <c:v>211.96875</c:v>
                </c:pt>
                <c:pt idx="8318">
                  <c:v>211.953125</c:v>
                </c:pt>
                <c:pt idx="8319">
                  <c:v>211.953125</c:v>
                </c:pt>
                <c:pt idx="8320">
                  <c:v>211.9140625</c:v>
                </c:pt>
                <c:pt idx="8321">
                  <c:v>211.9609375</c:v>
                </c:pt>
                <c:pt idx="8322">
                  <c:v>211.9140625</c:v>
                </c:pt>
                <c:pt idx="8323">
                  <c:v>211.9453125</c:v>
                </c:pt>
                <c:pt idx="8324">
                  <c:v>212.015625</c:v>
                </c:pt>
                <c:pt idx="8325">
                  <c:v>211.984375</c:v>
                </c:pt>
                <c:pt idx="8326">
                  <c:v>211.92578125</c:v>
                </c:pt>
                <c:pt idx="8327">
                  <c:v>211.921875</c:v>
                </c:pt>
                <c:pt idx="8328">
                  <c:v>211.921875</c:v>
                </c:pt>
                <c:pt idx="8329">
                  <c:v>211.921875</c:v>
                </c:pt>
                <c:pt idx="8330">
                  <c:v>211.9453125</c:v>
                </c:pt>
                <c:pt idx="8331">
                  <c:v>211.9453125</c:v>
                </c:pt>
                <c:pt idx="8332">
                  <c:v>211.91796875</c:v>
                </c:pt>
                <c:pt idx="8333">
                  <c:v>211.91796875</c:v>
                </c:pt>
                <c:pt idx="8334">
                  <c:v>211.91796875</c:v>
                </c:pt>
                <c:pt idx="8335">
                  <c:v>211.921875</c:v>
                </c:pt>
                <c:pt idx="8336">
                  <c:v>211.921875</c:v>
                </c:pt>
                <c:pt idx="8337">
                  <c:v>211.921875</c:v>
                </c:pt>
                <c:pt idx="8338">
                  <c:v>211.91796875</c:v>
                </c:pt>
                <c:pt idx="8339">
                  <c:v>211.91796875</c:v>
                </c:pt>
                <c:pt idx="8340">
                  <c:v>211.88671875</c:v>
                </c:pt>
                <c:pt idx="8341">
                  <c:v>211.91796875</c:v>
                </c:pt>
                <c:pt idx="8342">
                  <c:v>211.91796875</c:v>
                </c:pt>
                <c:pt idx="8343">
                  <c:v>211.890625</c:v>
                </c:pt>
                <c:pt idx="8344">
                  <c:v>211.94921875</c:v>
                </c:pt>
                <c:pt idx="8345">
                  <c:v>211.9921875</c:v>
                </c:pt>
                <c:pt idx="8346">
                  <c:v>211.91796875</c:v>
                </c:pt>
                <c:pt idx="8347">
                  <c:v>211.9453125</c:v>
                </c:pt>
                <c:pt idx="8348">
                  <c:v>211.9609375</c:v>
                </c:pt>
                <c:pt idx="8349">
                  <c:v>211.95703125</c:v>
                </c:pt>
                <c:pt idx="8350">
                  <c:v>211.9609375</c:v>
                </c:pt>
                <c:pt idx="8351">
                  <c:v>211.890625</c:v>
                </c:pt>
                <c:pt idx="8352">
                  <c:v>211.9140625</c:v>
                </c:pt>
                <c:pt idx="8353">
                  <c:v>211.95703125</c:v>
                </c:pt>
                <c:pt idx="8354">
                  <c:v>211.9140625</c:v>
                </c:pt>
                <c:pt idx="8355">
                  <c:v>211.94140625</c:v>
                </c:pt>
                <c:pt idx="8356">
                  <c:v>211.9140625</c:v>
                </c:pt>
                <c:pt idx="8357">
                  <c:v>211.890625</c:v>
                </c:pt>
                <c:pt idx="8358">
                  <c:v>211.91796875</c:v>
                </c:pt>
                <c:pt idx="8359">
                  <c:v>211.9609375</c:v>
                </c:pt>
                <c:pt idx="8360">
                  <c:v>211.91796875</c:v>
                </c:pt>
                <c:pt idx="8361">
                  <c:v>211.921875</c:v>
                </c:pt>
                <c:pt idx="8362">
                  <c:v>211.921875</c:v>
                </c:pt>
                <c:pt idx="8363">
                  <c:v>211.92578125</c:v>
                </c:pt>
                <c:pt idx="8364">
                  <c:v>211.96484375</c:v>
                </c:pt>
                <c:pt idx="8365">
                  <c:v>211.89453125</c:v>
                </c:pt>
                <c:pt idx="8366">
                  <c:v>211.921875</c:v>
                </c:pt>
                <c:pt idx="8367">
                  <c:v>211.9609375</c:v>
                </c:pt>
                <c:pt idx="8368">
                  <c:v>211.91796875</c:v>
                </c:pt>
                <c:pt idx="8369">
                  <c:v>211.91796875</c:v>
                </c:pt>
                <c:pt idx="8370">
                  <c:v>211.890625</c:v>
                </c:pt>
                <c:pt idx="8371">
                  <c:v>211.9609375</c:v>
                </c:pt>
                <c:pt idx="8372">
                  <c:v>212</c:v>
                </c:pt>
                <c:pt idx="8373">
                  <c:v>211.95703125</c:v>
                </c:pt>
                <c:pt idx="8374">
                  <c:v>211.95703125</c:v>
                </c:pt>
                <c:pt idx="8375">
                  <c:v>211.92578125</c:v>
                </c:pt>
                <c:pt idx="8376">
                  <c:v>211.95703125</c:v>
                </c:pt>
                <c:pt idx="8377">
                  <c:v>211.9140625</c:v>
                </c:pt>
                <c:pt idx="8378">
                  <c:v>211.88671875</c:v>
                </c:pt>
                <c:pt idx="8379">
                  <c:v>211.88671875</c:v>
                </c:pt>
                <c:pt idx="8380">
                  <c:v>211.88671875</c:v>
                </c:pt>
                <c:pt idx="8381">
                  <c:v>211.95703125</c:v>
                </c:pt>
                <c:pt idx="8382">
                  <c:v>211.9140625</c:v>
                </c:pt>
                <c:pt idx="8383">
                  <c:v>211.890625</c:v>
                </c:pt>
                <c:pt idx="8384">
                  <c:v>211.91796875</c:v>
                </c:pt>
                <c:pt idx="8385">
                  <c:v>211.91796875</c:v>
                </c:pt>
                <c:pt idx="8386">
                  <c:v>211.96484375</c:v>
                </c:pt>
                <c:pt idx="8387">
                  <c:v>211.921875</c:v>
                </c:pt>
                <c:pt idx="8388">
                  <c:v>211.921875</c:v>
                </c:pt>
                <c:pt idx="8389">
                  <c:v>211.91796875</c:v>
                </c:pt>
                <c:pt idx="8390">
                  <c:v>211.94921875</c:v>
                </c:pt>
                <c:pt idx="8391">
                  <c:v>211.94921875</c:v>
                </c:pt>
                <c:pt idx="8392">
                  <c:v>212.046875</c:v>
                </c:pt>
                <c:pt idx="8393">
                  <c:v>212.05078125</c:v>
                </c:pt>
                <c:pt idx="8394">
                  <c:v>211.921875</c:v>
                </c:pt>
                <c:pt idx="8395">
                  <c:v>211.921875</c:v>
                </c:pt>
                <c:pt idx="8396">
                  <c:v>212.05078125</c:v>
                </c:pt>
                <c:pt idx="8397">
                  <c:v>211.921875</c:v>
                </c:pt>
                <c:pt idx="8398">
                  <c:v>211.921875</c:v>
                </c:pt>
                <c:pt idx="8399">
                  <c:v>211.9921875</c:v>
                </c:pt>
                <c:pt idx="8400">
                  <c:v>211.96484375</c:v>
                </c:pt>
                <c:pt idx="8401">
                  <c:v>211.96484375</c:v>
                </c:pt>
                <c:pt idx="8402">
                  <c:v>211.921875</c:v>
                </c:pt>
                <c:pt idx="8403">
                  <c:v>211.890625</c:v>
                </c:pt>
                <c:pt idx="8404">
                  <c:v>211.921875</c:v>
                </c:pt>
                <c:pt idx="8405">
                  <c:v>211.96484375</c:v>
                </c:pt>
                <c:pt idx="8406">
                  <c:v>211.94921875</c:v>
                </c:pt>
                <c:pt idx="8407">
                  <c:v>211.94921875</c:v>
                </c:pt>
                <c:pt idx="8408">
                  <c:v>211.93359375</c:v>
                </c:pt>
                <c:pt idx="8409">
                  <c:v>211.9609375</c:v>
                </c:pt>
                <c:pt idx="8410">
                  <c:v>211.91796875</c:v>
                </c:pt>
                <c:pt idx="8411">
                  <c:v>211.890625</c:v>
                </c:pt>
                <c:pt idx="8412">
                  <c:v>211.94921875</c:v>
                </c:pt>
                <c:pt idx="8413">
                  <c:v>211.94921875</c:v>
                </c:pt>
                <c:pt idx="8414">
                  <c:v>211.921875</c:v>
                </c:pt>
                <c:pt idx="8415">
                  <c:v>211.921875</c:v>
                </c:pt>
                <c:pt idx="8416">
                  <c:v>211.921875</c:v>
                </c:pt>
                <c:pt idx="8417">
                  <c:v>211.94921875</c:v>
                </c:pt>
                <c:pt idx="8418">
                  <c:v>211.91796875</c:v>
                </c:pt>
                <c:pt idx="8419">
                  <c:v>211.88671875</c:v>
                </c:pt>
                <c:pt idx="8420">
                  <c:v>211.9609375</c:v>
                </c:pt>
                <c:pt idx="8421">
                  <c:v>211.9609375</c:v>
                </c:pt>
                <c:pt idx="8422">
                  <c:v>211.94921875</c:v>
                </c:pt>
                <c:pt idx="8423">
                  <c:v>211.94921875</c:v>
                </c:pt>
                <c:pt idx="8424">
                  <c:v>211.91796875</c:v>
                </c:pt>
                <c:pt idx="8425">
                  <c:v>211.953125</c:v>
                </c:pt>
                <c:pt idx="8426">
                  <c:v>211.99609375</c:v>
                </c:pt>
                <c:pt idx="8427">
                  <c:v>211.99609375</c:v>
                </c:pt>
                <c:pt idx="8428">
                  <c:v>211.92578125</c:v>
                </c:pt>
                <c:pt idx="8429">
                  <c:v>211.92578125</c:v>
                </c:pt>
                <c:pt idx="8430">
                  <c:v>211.921875</c:v>
                </c:pt>
                <c:pt idx="8431">
                  <c:v>211.96484375</c:v>
                </c:pt>
                <c:pt idx="8432">
                  <c:v>211.953125</c:v>
                </c:pt>
                <c:pt idx="8433">
                  <c:v>211.953125</c:v>
                </c:pt>
                <c:pt idx="8434">
                  <c:v>211.921875</c:v>
                </c:pt>
                <c:pt idx="8435">
                  <c:v>211.94921875</c:v>
                </c:pt>
                <c:pt idx="8436">
                  <c:v>211.94921875</c:v>
                </c:pt>
                <c:pt idx="8437">
                  <c:v>211.91796875</c:v>
                </c:pt>
                <c:pt idx="8438">
                  <c:v>211.984375</c:v>
                </c:pt>
                <c:pt idx="8439">
                  <c:v>211.94140625</c:v>
                </c:pt>
                <c:pt idx="8440">
                  <c:v>211.8828125</c:v>
                </c:pt>
                <c:pt idx="8441">
                  <c:v>211.91015625</c:v>
                </c:pt>
                <c:pt idx="8442">
                  <c:v>211.91015625</c:v>
                </c:pt>
                <c:pt idx="8443">
                  <c:v>211.88671875</c:v>
                </c:pt>
                <c:pt idx="8444">
                  <c:v>211.88671875</c:v>
                </c:pt>
                <c:pt idx="8445">
                  <c:v>211.95703125</c:v>
                </c:pt>
                <c:pt idx="8446">
                  <c:v>211.91796875</c:v>
                </c:pt>
                <c:pt idx="8447">
                  <c:v>211.890625</c:v>
                </c:pt>
                <c:pt idx="8448">
                  <c:v>211.953125</c:v>
                </c:pt>
                <c:pt idx="8449">
                  <c:v>211.953125</c:v>
                </c:pt>
                <c:pt idx="8450">
                  <c:v>211.890625</c:v>
                </c:pt>
                <c:pt idx="8451">
                  <c:v>211.9140625</c:v>
                </c:pt>
                <c:pt idx="8452">
                  <c:v>211.9453125</c:v>
                </c:pt>
                <c:pt idx="8453">
                  <c:v>211.9453125</c:v>
                </c:pt>
                <c:pt idx="8454">
                  <c:v>211.9453125</c:v>
                </c:pt>
                <c:pt idx="8455">
                  <c:v>211.921875</c:v>
                </c:pt>
                <c:pt idx="8456">
                  <c:v>211.921875</c:v>
                </c:pt>
                <c:pt idx="8457">
                  <c:v>213.4609375</c:v>
                </c:pt>
                <c:pt idx="8458">
                  <c:v>211.95703125</c:v>
                </c:pt>
                <c:pt idx="8459">
                  <c:v>211.93359375</c:v>
                </c:pt>
                <c:pt idx="8460">
                  <c:v>211.96484375</c:v>
                </c:pt>
                <c:pt idx="8461">
                  <c:v>211.96875</c:v>
                </c:pt>
                <c:pt idx="8462">
                  <c:v>211.94140625</c:v>
                </c:pt>
                <c:pt idx="8463">
                  <c:v>211.94140625</c:v>
                </c:pt>
                <c:pt idx="8464">
                  <c:v>211.9375</c:v>
                </c:pt>
                <c:pt idx="8465">
                  <c:v>211.9375</c:v>
                </c:pt>
                <c:pt idx="8466">
                  <c:v>212.00390625</c:v>
                </c:pt>
                <c:pt idx="8467">
                  <c:v>211.94921875</c:v>
                </c:pt>
                <c:pt idx="8468">
                  <c:v>211.95703125</c:v>
                </c:pt>
                <c:pt idx="8469">
                  <c:v>211.91796875</c:v>
                </c:pt>
                <c:pt idx="8470">
                  <c:v>211.9609375</c:v>
                </c:pt>
                <c:pt idx="8471">
                  <c:v>211.9609375</c:v>
                </c:pt>
                <c:pt idx="8472">
                  <c:v>211.9140625</c:v>
                </c:pt>
                <c:pt idx="8473">
                  <c:v>211.9140625</c:v>
                </c:pt>
                <c:pt idx="8474">
                  <c:v>211.9375</c:v>
                </c:pt>
                <c:pt idx="8475">
                  <c:v>211.9375</c:v>
                </c:pt>
                <c:pt idx="8476">
                  <c:v>211.96875</c:v>
                </c:pt>
                <c:pt idx="8477">
                  <c:v>212.0546875</c:v>
                </c:pt>
                <c:pt idx="8478">
                  <c:v>212.0703125</c:v>
                </c:pt>
                <c:pt idx="8479">
                  <c:v>211.9140625</c:v>
                </c:pt>
                <c:pt idx="8480">
                  <c:v>211.91796875</c:v>
                </c:pt>
                <c:pt idx="8481">
                  <c:v>211.91796875</c:v>
                </c:pt>
                <c:pt idx="8482">
                  <c:v>211.96484375</c:v>
                </c:pt>
                <c:pt idx="8483">
                  <c:v>211.92578125</c:v>
                </c:pt>
                <c:pt idx="8484">
                  <c:v>211.89453125</c:v>
                </c:pt>
                <c:pt idx="8485">
                  <c:v>211.92578125</c:v>
                </c:pt>
                <c:pt idx="8486">
                  <c:v>212</c:v>
                </c:pt>
                <c:pt idx="8487">
                  <c:v>211.890625</c:v>
                </c:pt>
                <c:pt idx="8488">
                  <c:v>211.953125</c:v>
                </c:pt>
                <c:pt idx="8489">
                  <c:v>211.953125</c:v>
                </c:pt>
                <c:pt idx="8490">
                  <c:v>211.91796875</c:v>
                </c:pt>
                <c:pt idx="8491">
                  <c:v>211.91796875</c:v>
                </c:pt>
                <c:pt idx="8492">
                  <c:v>211.91796875</c:v>
                </c:pt>
                <c:pt idx="8493">
                  <c:v>211.98828125</c:v>
                </c:pt>
                <c:pt idx="8494">
                  <c:v>211.94921875</c:v>
                </c:pt>
                <c:pt idx="8495">
                  <c:v>211.9921875</c:v>
                </c:pt>
                <c:pt idx="8496">
                  <c:v>211.91796875</c:v>
                </c:pt>
                <c:pt idx="8497">
                  <c:v>211.91796875</c:v>
                </c:pt>
                <c:pt idx="8498">
                  <c:v>211.9609375</c:v>
                </c:pt>
                <c:pt idx="8499">
                  <c:v>211.91796875</c:v>
                </c:pt>
                <c:pt idx="8500">
                  <c:v>211.88671875</c:v>
                </c:pt>
                <c:pt idx="8501">
                  <c:v>211.91796875</c:v>
                </c:pt>
                <c:pt idx="8502">
                  <c:v>211.91796875</c:v>
                </c:pt>
                <c:pt idx="8503">
                  <c:v>211.890625</c:v>
                </c:pt>
                <c:pt idx="8504">
                  <c:v>211.9609375</c:v>
                </c:pt>
                <c:pt idx="8505">
                  <c:v>211.9609375</c:v>
                </c:pt>
                <c:pt idx="8506">
                  <c:v>211.921875</c:v>
                </c:pt>
                <c:pt idx="8507">
                  <c:v>211.921875</c:v>
                </c:pt>
                <c:pt idx="8508">
                  <c:v>211.9140625</c:v>
                </c:pt>
                <c:pt idx="8509">
                  <c:v>211.9140625</c:v>
                </c:pt>
                <c:pt idx="8510">
                  <c:v>211.9140625</c:v>
                </c:pt>
                <c:pt idx="8511">
                  <c:v>211.94921875</c:v>
                </c:pt>
                <c:pt idx="8512">
                  <c:v>211.94140625</c:v>
                </c:pt>
                <c:pt idx="8513">
                  <c:v>211.984375</c:v>
                </c:pt>
                <c:pt idx="8514">
                  <c:v>211.95703125</c:v>
                </c:pt>
                <c:pt idx="8515">
                  <c:v>211.91796875</c:v>
                </c:pt>
                <c:pt idx="8516">
                  <c:v>211.95703125</c:v>
                </c:pt>
                <c:pt idx="8517">
                  <c:v>211.91796875</c:v>
                </c:pt>
                <c:pt idx="8518">
                  <c:v>211.9140625</c:v>
                </c:pt>
                <c:pt idx="8519">
                  <c:v>211.9140625</c:v>
                </c:pt>
                <c:pt idx="8520">
                  <c:v>211.88671875</c:v>
                </c:pt>
                <c:pt idx="8521">
                  <c:v>211.91796875</c:v>
                </c:pt>
                <c:pt idx="8522">
                  <c:v>211.9609375</c:v>
                </c:pt>
                <c:pt idx="8523">
                  <c:v>211.921875</c:v>
                </c:pt>
                <c:pt idx="8524">
                  <c:v>211.921875</c:v>
                </c:pt>
                <c:pt idx="8525">
                  <c:v>211.93359375</c:v>
                </c:pt>
                <c:pt idx="8526">
                  <c:v>211.921875</c:v>
                </c:pt>
                <c:pt idx="8527">
                  <c:v>211.921875</c:v>
                </c:pt>
                <c:pt idx="8528">
                  <c:v>211.9609375</c:v>
                </c:pt>
                <c:pt idx="8529">
                  <c:v>211.921875</c:v>
                </c:pt>
                <c:pt idx="8530">
                  <c:v>211.921875</c:v>
                </c:pt>
                <c:pt idx="8531">
                  <c:v>211.91796875</c:v>
                </c:pt>
                <c:pt idx="8532">
                  <c:v>211.91796875</c:v>
                </c:pt>
                <c:pt idx="8533">
                  <c:v>211.953125</c:v>
                </c:pt>
                <c:pt idx="8534">
                  <c:v>211.9140625</c:v>
                </c:pt>
                <c:pt idx="8535">
                  <c:v>211.88671875</c:v>
                </c:pt>
                <c:pt idx="8536">
                  <c:v>211.9453125</c:v>
                </c:pt>
                <c:pt idx="8537">
                  <c:v>211.9453125</c:v>
                </c:pt>
                <c:pt idx="8538">
                  <c:v>211.921875</c:v>
                </c:pt>
                <c:pt idx="8539">
                  <c:v>211.921875</c:v>
                </c:pt>
                <c:pt idx="8540">
                  <c:v>211.92578125</c:v>
                </c:pt>
                <c:pt idx="8541">
                  <c:v>211.92578125</c:v>
                </c:pt>
                <c:pt idx="8542">
                  <c:v>211.89453125</c:v>
                </c:pt>
                <c:pt idx="8543">
                  <c:v>211.97265625</c:v>
                </c:pt>
                <c:pt idx="8544">
                  <c:v>211.92578125</c:v>
                </c:pt>
                <c:pt idx="8545">
                  <c:v>211.9296875</c:v>
                </c:pt>
                <c:pt idx="8546">
                  <c:v>211.921875</c:v>
                </c:pt>
                <c:pt idx="8547">
                  <c:v>211.921875</c:v>
                </c:pt>
                <c:pt idx="8548">
                  <c:v>211.91796875</c:v>
                </c:pt>
                <c:pt idx="8549">
                  <c:v>211.94921875</c:v>
                </c:pt>
                <c:pt idx="8550">
                  <c:v>211.91796875</c:v>
                </c:pt>
                <c:pt idx="8551">
                  <c:v>211.95703125</c:v>
                </c:pt>
                <c:pt idx="8552">
                  <c:v>211.921875</c:v>
                </c:pt>
                <c:pt idx="8553">
                  <c:v>211.9609375</c:v>
                </c:pt>
                <c:pt idx="8554">
                  <c:v>211.9609375</c:v>
                </c:pt>
                <c:pt idx="8555">
                  <c:v>211.91796875</c:v>
                </c:pt>
                <c:pt idx="8556">
                  <c:v>211.91796875</c:v>
                </c:pt>
                <c:pt idx="8557">
                  <c:v>211.98828125</c:v>
                </c:pt>
                <c:pt idx="8558">
                  <c:v>211.91796875</c:v>
                </c:pt>
                <c:pt idx="8559">
                  <c:v>211.890625</c:v>
                </c:pt>
                <c:pt idx="8560">
                  <c:v>211.9921875</c:v>
                </c:pt>
                <c:pt idx="8561">
                  <c:v>211.94921875</c:v>
                </c:pt>
                <c:pt idx="8562">
                  <c:v>211.890625</c:v>
                </c:pt>
                <c:pt idx="8563">
                  <c:v>211.91796875</c:v>
                </c:pt>
                <c:pt idx="8564">
                  <c:v>211.94921875</c:v>
                </c:pt>
                <c:pt idx="8565">
                  <c:v>211.94921875</c:v>
                </c:pt>
                <c:pt idx="8566">
                  <c:v>211.921875</c:v>
                </c:pt>
                <c:pt idx="8567">
                  <c:v>211.89453125</c:v>
                </c:pt>
                <c:pt idx="8568">
                  <c:v>211.91796875</c:v>
                </c:pt>
                <c:pt idx="8569">
                  <c:v>211.9609375</c:v>
                </c:pt>
                <c:pt idx="8570">
                  <c:v>211.9140625</c:v>
                </c:pt>
                <c:pt idx="8571">
                  <c:v>211.9140625</c:v>
                </c:pt>
                <c:pt idx="8572">
                  <c:v>211.9140625</c:v>
                </c:pt>
                <c:pt idx="8573">
                  <c:v>211.91796875</c:v>
                </c:pt>
                <c:pt idx="8574">
                  <c:v>211.91796875</c:v>
                </c:pt>
                <c:pt idx="8575">
                  <c:v>211.91796875</c:v>
                </c:pt>
                <c:pt idx="8576">
                  <c:v>211.94921875</c:v>
                </c:pt>
                <c:pt idx="8577">
                  <c:v>211.98828125</c:v>
                </c:pt>
                <c:pt idx="8578">
                  <c:v>211.91796875</c:v>
                </c:pt>
                <c:pt idx="8579">
                  <c:v>211.890625</c:v>
                </c:pt>
                <c:pt idx="8580">
                  <c:v>211.890625</c:v>
                </c:pt>
                <c:pt idx="8581">
                  <c:v>211.95703125</c:v>
                </c:pt>
                <c:pt idx="8582">
                  <c:v>211.9453125</c:v>
                </c:pt>
                <c:pt idx="8583">
                  <c:v>211.91796875</c:v>
                </c:pt>
                <c:pt idx="8584">
                  <c:v>211.95703125</c:v>
                </c:pt>
                <c:pt idx="8585">
                  <c:v>211.9140625</c:v>
                </c:pt>
                <c:pt idx="8586">
                  <c:v>211.890625</c:v>
                </c:pt>
                <c:pt idx="8587">
                  <c:v>212.05078125</c:v>
                </c:pt>
                <c:pt idx="8588">
                  <c:v>212.0859375</c:v>
                </c:pt>
                <c:pt idx="8589">
                  <c:v>211.94921875</c:v>
                </c:pt>
                <c:pt idx="8590">
                  <c:v>212.046875</c:v>
                </c:pt>
                <c:pt idx="8591">
                  <c:v>211.890625</c:v>
                </c:pt>
                <c:pt idx="8592">
                  <c:v>211.9453125</c:v>
                </c:pt>
                <c:pt idx="8593">
                  <c:v>211.9453125</c:v>
                </c:pt>
                <c:pt idx="8594">
                  <c:v>211.9140625</c:v>
                </c:pt>
                <c:pt idx="8595">
                  <c:v>211.9140625</c:v>
                </c:pt>
                <c:pt idx="8596">
                  <c:v>211.88671875</c:v>
                </c:pt>
                <c:pt idx="8597">
                  <c:v>211.96484375</c:v>
                </c:pt>
                <c:pt idx="8598">
                  <c:v>211.91796875</c:v>
                </c:pt>
                <c:pt idx="8599">
                  <c:v>211.91796875</c:v>
                </c:pt>
                <c:pt idx="8600">
                  <c:v>211.96875</c:v>
                </c:pt>
                <c:pt idx="8601">
                  <c:v>211.921875</c:v>
                </c:pt>
                <c:pt idx="8602">
                  <c:v>211.9921875</c:v>
                </c:pt>
                <c:pt idx="8603">
                  <c:v>211.953125</c:v>
                </c:pt>
                <c:pt idx="8604">
                  <c:v>211.92578125</c:v>
                </c:pt>
                <c:pt idx="8605">
                  <c:v>211.921875</c:v>
                </c:pt>
                <c:pt idx="8606">
                  <c:v>211.953125</c:v>
                </c:pt>
                <c:pt idx="8607">
                  <c:v>211.921875</c:v>
                </c:pt>
                <c:pt idx="8608">
                  <c:v>211.9921875</c:v>
                </c:pt>
                <c:pt idx="8609">
                  <c:v>211.94921875</c:v>
                </c:pt>
                <c:pt idx="8610">
                  <c:v>211.984375</c:v>
                </c:pt>
                <c:pt idx="8611">
                  <c:v>211.94921875</c:v>
                </c:pt>
                <c:pt idx="8612">
                  <c:v>211.9609375</c:v>
                </c:pt>
                <c:pt idx="8613">
                  <c:v>211.921875</c:v>
                </c:pt>
                <c:pt idx="8614">
                  <c:v>211.921875</c:v>
                </c:pt>
                <c:pt idx="8615">
                  <c:v>211.96484375</c:v>
                </c:pt>
                <c:pt idx="8616">
                  <c:v>211.92578125</c:v>
                </c:pt>
                <c:pt idx="8617">
                  <c:v>211.92578125</c:v>
                </c:pt>
                <c:pt idx="8618">
                  <c:v>211.92578125</c:v>
                </c:pt>
                <c:pt idx="8619">
                  <c:v>211.921875</c:v>
                </c:pt>
                <c:pt idx="8620">
                  <c:v>211.96484375</c:v>
                </c:pt>
                <c:pt idx="8621">
                  <c:v>211.93359375</c:v>
                </c:pt>
                <c:pt idx="8622">
                  <c:v>211.984375</c:v>
                </c:pt>
                <c:pt idx="8623">
                  <c:v>211.98828125</c:v>
                </c:pt>
                <c:pt idx="8624">
                  <c:v>211.94921875</c:v>
                </c:pt>
                <c:pt idx="8625">
                  <c:v>211.94921875</c:v>
                </c:pt>
                <c:pt idx="8626">
                  <c:v>211.9375</c:v>
                </c:pt>
                <c:pt idx="8627">
                  <c:v>211.96484375</c:v>
                </c:pt>
                <c:pt idx="8628">
                  <c:v>211.921875</c:v>
                </c:pt>
                <c:pt idx="8629">
                  <c:v>211.91796875</c:v>
                </c:pt>
                <c:pt idx="8630">
                  <c:v>211.91796875</c:v>
                </c:pt>
                <c:pt idx="8631">
                  <c:v>211.890625</c:v>
                </c:pt>
                <c:pt idx="8632">
                  <c:v>211.921875</c:v>
                </c:pt>
                <c:pt idx="8633">
                  <c:v>211.921875</c:v>
                </c:pt>
                <c:pt idx="8634">
                  <c:v>211.98828125</c:v>
                </c:pt>
                <c:pt idx="8635">
                  <c:v>211.953125</c:v>
                </c:pt>
                <c:pt idx="8636">
                  <c:v>211.921875</c:v>
                </c:pt>
                <c:pt idx="8637">
                  <c:v>211.953125</c:v>
                </c:pt>
                <c:pt idx="8638">
                  <c:v>211.92578125</c:v>
                </c:pt>
                <c:pt idx="8639">
                  <c:v>211.92578125</c:v>
                </c:pt>
                <c:pt idx="8640">
                  <c:v>211.92578125</c:v>
                </c:pt>
                <c:pt idx="8641">
                  <c:v>211.89453125</c:v>
                </c:pt>
                <c:pt idx="8642">
                  <c:v>211.921875</c:v>
                </c:pt>
                <c:pt idx="8643">
                  <c:v>211.921875</c:v>
                </c:pt>
                <c:pt idx="8644">
                  <c:v>211.953125</c:v>
                </c:pt>
                <c:pt idx="8645">
                  <c:v>211.9921875</c:v>
                </c:pt>
                <c:pt idx="8646">
                  <c:v>211.92578125</c:v>
                </c:pt>
                <c:pt idx="8647">
                  <c:v>211.953125</c:v>
                </c:pt>
                <c:pt idx="8648">
                  <c:v>211.921875</c:v>
                </c:pt>
                <c:pt idx="8649">
                  <c:v>211.96484375</c:v>
                </c:pt>
                <c:pt idx="8650">
                  <c:v>211.91796875</c:v>
                </c:pt>
                <c:pt idx="8651">
                  <c:v>211.9375</c:v>
                </c:pt>
                <c:pt idx="8652">
                  <c:v>211.921875</c:v>
                </c:pt>
                <c:pt idx="8653">
                  <c:v>211.921875</c:v>
                </c:pt>
                <c:pt idx="8654">
                  <c:v>212</c:v>
                </c:pt>
                <c:pt idx="8655">
                  <c:v>211.953125</c:v>
                </c:pt>
                <c:pt idx="8656">
                  <c:v>211.92578125</c:v>
                </c:pt>
                <c:pt idx="8657">
                  <c:v>211.92578125</c:v>
                </c:pt>
                <c:pt idx="8658">
                  <c:v>211.92578125</c:v>
                </c:pt>
                <c:pt idx="8659">
                  <c:v>211.92578125</c:v>
                </c:pt>
                <c:pt idx="8660">
                  <c:v>211.92578125</c:v>
                </c:pt>
                <c:pt idx="8661">
                  <c:v>211.92578125</c:v>
                </c:pt>
                <c:pt idx="8662">
                  <c:v>211.92578125</c:v>
                </c:pt>
                <c:pt idx="8663">
                  <c:v>211.92578125</c:v>
                </c:pt>
                <c:pt idx="8664">
                  <c:v>211.99609375</c:v>
                </c:pt>
                <c:pt idx="8665">
                  <c:v>211.9921875</c:v>
                </c:pt>
                <c:pt idx="8666">
                  <c:v>211.92578125</c:v>
                </c:pt>
                <c:pt idx="8667">
                  <c:v>211.92578125</c:v>
                </c:pt>
                <c:pt idx="8668">
                  <c:v>211.9921875</c:v>
                </c:pt>
                <c:pt idx="8669">
                  <c:v>211.953125</c:v>
                </c:pt>
                <c:pt idx="8670">
                  <c:v>211.91796875</c:v>
                </c:pt>
                <c:pt idx="8671">
                  <c:v>211.96484375</c:v>
                </c:pt>
                <c:pt idx="8672">
                  <c:v>211.9609375</c:v>
                </c:pt>
                <c:pt idx="8673">
                  <c:v>211.91796875</c:v>
                </c:pt>
                <c:pt idx="8674">
                  <c:v>211.890625</c:v>
                </c:pt>
                <c:pt idx="8675">
                  <c:v>211.921875</c:v>
                </c:pt>
                <c:pt idx="8676">
                  <c:v>211.921875</c:v>
                </c:pt>
                <c:pt idx="8677">
                  <c:v>211.96484375</c:v>
                </c:pt>
                <c:pt idx="8678">
                  <c:v>211.92578125</c:v>
                </c:pt>
                <c:pt idx="8679">
                  <c:v>211.96484375</c:v>
                </c:pt>
                <c:pt idx="8680">
                  <c:v>211.96484375</c:v>
                </c:pt>
                <c:pt idx="8681">
                  <c:v>211.92578125</c:v>
                </c:pt>
                <c:pt idx="8682">
                  <c:v>211.92578125</c:v>
                </c:pt>
                <c:pt idx="8683">
                  <c:v>211.92578125</c:v>
                </c:pt>
                <c:pt idx="8684">
                  <c:v>211.92578125</c:v>
                </c:pt>
                <c:pt idx="8685">
                  <c:v>211.96484375</c:v>
                </c:pt>
                <c:pt idx="8686">
                  <c:v>211.94921875</c:v>
                </c:pt>
                <c:pt idx="8687">
                  <c:v>211.9453125</c:v>
                </c:pt>
                <c:pt idx="8688">
                  <c:v>211.91796875</c:v>
                </c:pt>
                <c:pt idx="8689">
                  <c:v>211.95703125</c:v>
                </c:pt>
                <c:pt idx="8690">
                  <c:v>211.98828125</c:v>
                </c:pt>
                <c:pt idx="8691">
                  <c:v>211.94921875</c:v>
                </c:pt>
                <c:pt idx="8692">
                  <c:v>211.94921875</c:v>
                </c:pt>
                <c:pt idx="8693">
                  <c:v>211.94921875</c:v>
                </c:pt>
                <c:pt idx="8694">
                  <c:v>211.95703125</c:v>
                </c:pt>
                <c:pt idx="8695">
                  <c:v>211.91796875</c:v>
                </c:pt>
                <c:pt idx="8696">
                  <c:v>212.0546875</c:v>
                </c:pt>
                <c:pt idx="8697">
                  <c:v>212.0546875</c:v>
                </c:pt>
                <c:pt idx="8698">
                  <c:v>212.0546875</c:v>
                </c:pt>
                <c:pt idx="8699">
                  <c:v>211.95703125</c:v>
                </c:pt>
                <c:pt idx="8700">
                  <c:v>211.91796875</c:v>
                </c:pt>
                <c:pt idx="8701">
                  <c:v>212.05859375</c:v>
                </c:pt>
                <c:pt idx="8702">
                  <c:v>211.88671875</c:v>
                </c:pt>
                <c:pt idx="8703">
                  <c:v>211.91796875</c:v>
                </c:pt>
                <c:pt idx="8704">
                  <c:v>211.91796875</c:v>
                </c:pt>
                <c:pt idx="8705">
                  <c:v>211.91796875</c:v>
                </c:pt>
                <c:pt idx="8706">
                  <c:v>211.95703125</c:v>
                </c:pt>
                <c:pt idx="8707">
                  <c:v>211.92578125</c:v>
                </c:pt>
                <c:pt idx="8708">
                  <c:v>211.9609375</c:v>
                </c:pt>
                <c:pt idx="8709">
                  <c:v>211.91796875</c:v>
                </c:pt>
                <c:pt idx="8710">
                  <c:v>211.99609375</c:v>
                </c:pt>
                <c:pt idx="8711">
                  <c:v>211.953125</c:v>
                </c:pt>
                <c:pt idx="8712">
                  <c:v>211.92578125</c:v>
                </c:pt>
                <c:pt idx="8713">
                  <c:v>211.96875</c:v>
                </c:pt>
                <c:pt idx="8714">
                  <c:v>211.92578125</c:v>
                </c:pt>
                <c:pt idx="8715">
                  <c:v>211.89453125</c:v>
                </c:pt>
                <c:pt idx="8716">
                  <c:v>211.96484375</c:v>
                </c:pt>
                <c:pt idx="8717">
                  <c:v>211.92578125</c:v>
                </c:pt>
                <c:pt idx="8718">
                  <c:v>213.50390625</c:v>
                </c:pt>
                <c:pt idx="8719">
                  <c:v>211.96484375</c:v>
                </c:pt>
                <c:pt idx="8720">
                  <c:v>211.96484375</c:v>
                </c:pt>
                <c:pt idx="8721">
                  <c:v>211.96484375</c:v>
                </c:pt>
                <c:pt idx="8722">
                  <c:v>212.01171875</c:v>
                </c:pt>
                <c:pt idx="8723">
                  <c:v>211.99609375</c:v>
                </c:pt>
                <c:pt idx="8724">
                  <c:v>211.95703125</c:v>
                </c:pt>
                <c:pt idx="8725">
                  <c:v>211.97265625</c:v>
                </c:pt>
                <c:pt idx="8726">
                  <c:v>211.97265625</c:v>
                </c:pt>
                <c:pt idx="8727">
                  <c:v>211.9296875</c:v>
                </c:pt>
                <c:pt idx="8728">
                  <c:v>211.9296875</c:v>
                </c:pt>
                <c:pt idx="8729">
                  <c:v>211.9296875</c:v>
                </c:pt>
                <c:pt idx="8730">
                  <c:v>211.99609375</c:v>
                </c:pt>
                <c:pt idx="8731">
                  <c:v>211.95703125</c:v>
                </c:pt>
                <c:pt idx="8732">
                  <c:v>211.9296875</c:v>
                </c:pt>
                <c:pt idx="8733">
                  <c:v>211.953125</c:v>
                </c:pt>
                <c:pt idx="8734">
                  <c:v>211.9296875</c:v>
                </c:pt>
                <c:pt idx="8735">
                  <c:v>211.8984375</c:v>
                </c:pt>
                <c:pt idx="8736">
                  <c:v>211.97265625</c:v>
                </c:pt>
                <c:pt idx="8737">
                  <c:v>211.9296875</c:v>
                </c:pt>
                <c:pt idx="8738">
                  <c:v>211.9375</c:v>
                </c:pt>
                <c:pt idx="8739">
                  <c:v>211.93359375</c:v>
                </c:pt>
                <c:pt idx="8740">
                  <c:v>211.93359375</c:v>
                </c:pt>
                <c:pt idx="8741">
                  <c:v>211.90234375</c:v>
                </c:pt>
                <c:pt idx="8742">
                  <c:v>211.97265625</c:v>
                </c:pt>
                <c:pt idx="8743">
                  <c:v>211.93359375</c:v>
                </c:pt>
                <c:pt idx="8744">
                  <c:v>211.96484375</c:v>
                </c:pt>
                <c:pt idx="8745">
                  <c:v>211.96484375</c:v>
                </c:pt>
                <c:pt idx="8746">
                  <c:v>211.90234375</c:v>
                </c:pt>
                <c:pt idx="8747">
                  <c:v>211.93359375</c:v>
                </c:pt>
                <c:pt idx="8748">
                  <c:v>211.97265625</c:v>
                </c:pt>
                <c:pt idx="8749">
                  <c:v>211.9296875</c:v>
                </c:pt>
                <c:pt idx="8750">
                  <c:v>211.9296875</c:v>
                </c:pt>
                <c:pt idx="8751">
                  <c:v>211.8984375</c:v>
                </c:pt>
                <c:pt idx="8752">
                  <c:v>211.92578125</c:v>
                </c:pt>
                <c:pt idx="8753">
                  <c:v>211.92578125</c:v>
                </c:pt>
                <c:pt idx="8754">
                  <c:v>211.8984375</c:v>
                </c:pt>
                <c:pt idx="8755">
                  <c:v>211.92578125</c:v>
                </c:pt>
                <c:pt idx="8756">
                  <c:v>211.95703125</c:v>
                </c:pt>
                <c:pt idx="8757">
                  <c:v>211.95703125</c:v>
                </c:pt>
                <c:pt idx="8758">
                  <c:v>211.9296875</c:v>
                </c:pt>
                <c:pt idx="8759">
                  <c:v>211.9453125</c:v>
                </c:pt>
                <c:pt idx="8760">
                  <c:v>211.95703125</c:v>
                </c:pt>
                <c:pt idx="8761">
                  <c:v>211.95703125</c:v>
                </c:pt>
                <c:pt idx="8762">
                  <c:v>211.9296875</c:v>
                </c:pt>
                <c:pt idx="8763">
                  <c:v>211.9296875</c:v>
                </c:pt>
                <c:pt idx="8764">
                  <c:v>211.8984375</c:v>
                </c:pt>
                <c:pt idx="8765">
                  <c:v>211.92578125</c:v>
                </c:pt>
                <c:pt idx="8766">
                  <c:v>211.92578125</c:v>
                </c:pt>
                <c:pt idx="8767">
                  <c:v>211.92578125</c:v>
                </c:pt>
                <c:pt idx="8768">
                  <c:v>211.96484375</c:v>
                </c:pt>
                <c:pt idx="8769">
                  <c:v>211.9609375</c:v>
                </c:pt>
                <c:pt idx="8770">
                  <c:v>211.9296875</c:v>
                </c:pt>
                <c:pt idx="8771">
                  <c:v>211.9296875</c:v>
                </c:pt>
                <c:pt idx="8772">
                  <c:v>211.9609375</c:v>
                </c:pt>
                <c:pt idx="8773">
                  <c:v>211.96484375</c:v>
                </c:pt>
                <c:pt idx="8774">
                  <c:v>211.9609375</c:v>
                </c:pt>
                <c:pt idx="8775">
                  <c:v>211.91796875</c:v>
                </c:pt>
                <c:pt idx="8776">
                  <c:v>211.91796875</c:v>
                </c:pt>
                <c:pt idx="8777">
                  <c:v>211.921875</c:v>
                </c:pt>
                <c:pt idx="8778">
                  <c:v>211.96875</c:v>
                </c:pt>
                <c:pt idx="8779">
                  <c:v>211.89453125</c:v>
                </c:pt>
                <c:pt idx="8780">
                  <c:v>211.92578125</c:v>
                </c:pt>
                <c:pt idx="8781">
                  <c:v>211.92578125</c:v>
                </c:pt>
                <c:pt idx="8782">
                  <c:v>211.8984375</c:v>
                </c:pt>
                <c:pt idx="8783">
                  <c:v>211.92578125</c:v>
                </c:pt>
                <c:pt idx="8784">
                  <c:v>211.92578125</c:v>
                </c:pt>
                <c:pt idx="8785">
                  <c:v>211.96484375</c:v>
                </c:pt>
                <c:pt idx="8786">
                  <c:v>211.921875</c:v>
                </c:pt>
                <c:pt idx="8787">
                  <c:v>211.921875</c:v>
                </c:pt>
                <c:pt idx="8788">
                  <c:v>211.96484375</c:v>
                </c:pt>
                <c:pt idx="8789">
                  <c:v>211.96484375</c:v>
                </c:pt>
                <c:pt idx="8790">
                  <c:v>211.96484375</c:v>
                </c:pt>
                <c:pt idx="8791">
                  <c:v>211.96875</c:v>
                </c:pt>
                <c:pt idx="8792">
                  <c:v>211.99609375</c:v>
                </c:pt>
                <c:pt idx="8793">
                  <c:v>211.99609375</c:v>
                </c:pt>
                <c:pt idx="8794">
                  <c:v>211.93359375</c:v>
                </c:pt>
                <c:pt idx="8795">
                  <c:v>211.93359375</c:v>
                </c:pt>
                <c:pt idx="8796">
                  <c:v>211.90234375</c:v>
                </c:pt>
                <c:pt idx="8797">
                  <c:v>212.0703125</c:v>
                </c:pt>
                <c:pt idx="8798">
                  <c:v>211.93359375</c:v>
                </c:pt>
                <c:pt idx="8799">
                  <c:v>211.90234375</c:v>
                </c:pt>
                <c:pt idx="8800">
                  <c:v>212.09375</c:v>
                </c:pt>
                <c:pt idx="8801">
                  <c:v>211.95703125</c:v>
                </c:pt>
                <c:pt idx="8802">
                  <c:v>211.8984375</c:v>
                </c:pt>
                <c:pt idx="8803">
                  <c:v>211.96484375</c:v>
                </c:pt>
                <c:pt idx="8804">
                  <c:v>212</c:v>
                </c:pt>
                <c:pt idx="8805">
                  <c:v>211.96484375</c:v>
                </c:pt>
                <c:pt idx="8806">
                  <c:v>211.93359375</c:v>
                </c:pt>
                <c:pt idx="8807">
                  <c:v>211.93359375</c:v>
                </c:pt>
                <c:pt idx="8808">
                  <c:v>211.97265625</c:v>
                </c:pt>
                <c:pt idx="8809">
                  <c:v>211.93359375</c:v>
                </c:pt>
                <c:pt idx="8810">
                  <c:v>211.9765625</c:v>
                </c:pt>
                <c:pt idx="8811">
                  <c:v>211.93359375</c:v>
                </c:pt>
                <c:pt idx="8812">
                  <c:v>211.90625</c:v>
                </c:pt>
                <c:pt idx="8813">
                  <c:v>211.9765625</c:v>
                </c:pt>
                <c:pt idx="8814">
                  <c:v>211.96484375</c:v>
                </c:pt>
                <c:pt idx="8815">
                  <c:v>211.95703125</c:v>
                </c:pt>
                <c:pt idx="8816">
                  <c:v>211.96875</c:v>
                </c:pt>
                <c:pt idx="8817">
                  <c:v>211.8984375</c:v>
                </c:pt>
                <c:pt idx="8818">
                  <c:v>211.92578125</c:v>
                </c:pt>
                <c:pt idx="8819">
                  <c:v>211.92578125</c:v>
                </c:pt>
                <c:pt idx="8820">
                  <c:v>211.8984375</c:v>
                </c:pt>
                <c:pt idx="8821">
                  <c:v>211.92578125</c:v>
                </c:pt>
                <c:pt idx="8822">
                  <c:v>212</c:v>
                </c:pt>
                <c:pt idx="8823">
                  <c:v>212</c:v>
                </c:pt>
                <c:pt idx="8824">
                  <c:v>211.9609375</c:v>
                </c:pt>
                <c:pt idx="8825">
                  <c:v>211.93359375</c:v>
                </c:pt>
                <c:pt idx="8826">
                  <c:v>211.93359375</c:v>
                </c:pt>
                <c:pt idx="8827">
                  <c:v>211.93359375</c:v>
                </c:pt>
                <c:pt idx="8828">
                  <c:v>211.96484375</c:v>
                </c:pt>
                <c:pt idx="8829">
                  <c:v>211.96484375</c:v>
                </c:pt>
                <c:pt idx="8830">
                  <c:v>211.90625</c:v>
                </c:pt>
                <c:pt idx="8831">
                  <c:v>211.93359375</c:v>
                </c:pt>
                <c:pt idx="8832">
                  <c:v>211.9765625</c:v>
                </c:pt>
                <c:pt idx="8833">
                  <c:v>211.90234375</c:v>
                </c:pt>
                <c:pt idx="8834">
                  <c:v>211.9765625</c:v>
                </c:pt>
                <c:pt idx="8835">
                  <c:v>211.93359375</c:v>
                </c:pt>
                <c:pt idx="8836">
                  <c:v>211.90625</c:v>
                </c:pt>
                <c:pt idx="8837">
                  <c:v>211.9375</c:v>
                </c:pt>
                <c:pt idx="8838">
                  <c:v>211.984375</c:v>
                </c:pt>
                <c:pt idx="8839">
                  <c:v>211.98046875</c:v>
                </c:pt>
                <c:pt idx="8840">
                  <c:v>211.96875</c:v>
                </c:pt>
                <c:pt idx="8841">
                  <c:v>212.0078125</c:v>
                </c:pt>
                <c:pt idx="8842">
                  <c:v>211.9375</c:v>
                </c:pt>
                <c:pt idx="8843">
                  <c:v>211.9765625</c:v>
                </c:pt>
                <c:pt idx="8844">
                  <c:v>211.9609375</c:v>
                </c:pt>
                <c:pt idx="8845">
                  <c:v>211.9609375</c:v>
                </c:pt>
                <c:pt idx="8846">
                  <c:v>211.9296875</c:v>
                </c:pt>
                <c:pt idx="8847">
                  <c:v>212</c:v>
                </c:pt>
                <c:pt idx="8848">
                  <c:v>211.9609375</c:v>
                </c:pt>
                <c:pt idx="8849">
                  <c:v>211.9375</c:v>
                </c:pt>
                <c:pt idx="8850">
                  <c:v>212.00390625</c:v>
                </c:pt>
                <c:pt idx="8851">
                  <c:v>211.96875</c:v>
                </c:pt>
                <c:pt idx="8852">
                  <c:v>211.90625</c:v>
                </c:pt>
                <c:pt idx="8853">
                  <c:v>211.93359375</c:v>
                </c:pt>
                <c:pt idx="8854">
                  <c:v>211.96484375</c:v>
                </c:pt>
                <c:pt idx="8855">
                  <c:v>212.00390625</c:v>
                </c:pt>
                <c:pt idx="8856">
                  <c:v>211.9296875</c:v>
                </c:pt>
                <c:pt idx="8857">
                  <c:v>211.9296875</c:v>
                </c:pt>
                <c:pt idx="8858">
                  <c:v>211.96875</c:v>
                </c:pt>
                <c:pt idx="8859">
                  <c:v>211.9296875</c:v>
                </c:pt>
                <c:pt idx="8860">
                  <c:v>212</c:v>
                </c:pt>
                <c:pt idx="8861">
                  <c:v>211.96484375</c:v>
                </c:pt>
                <c:pt idx="8862">
                  <c:v>211.93359375</c:v>
                </c:pt>
                <c:pt idx="8863">
                  <c:v>211.92578125</c:v>
                </c:pt>
                <c:pt idx="8864">
                  <c:v>211.92578125</c:v>
                </c:pt>
                <c:pt idx="8865">
                  <c:v>211.92578125</c:v>
                </c:pt>
                <c:pt idx="8866">
                  <c:v>211.9296875</c:v>
                </c:pt>
                <c:pt idx="8867">
                  <c:v>211.97265625</c:v>
                </c:pt>
                <c:pt idx="8868">
                  <c:v>211.9375</c:v>
                </c:pt>
                <c:pt idx="8869">
                  <c:v>212.0078125</c:v>
                </c:pt>
                <c:pt idx="8870">
                  <c:v>211.9375</c:v>
                </c:pt>
                <c:pt idx="8871">
                  <c:v>211.90625</c:v>
                </c:pt>
                <c:pt idx="8872">
                  <c:v>211.9765625</c:v>
                </c:pt>
                <c:pt idx="8873">
                  <c:v>211.9375</c:v>
                </c:pt>
                <c:pt idx="8874">
                  <c:v>211.9375</c:v>
                </c:pt>
                <c:pt idx="8875">
                  <c:v>211.9375</c:v>
                </c:pt>
                <c:pt idx="8876">
                  <c:v>211.9375</c:v>
                </c:pt>
                <c:pt idx="8877">
                  <c:v>211.9375</c:v>
                </c:pt>
                <c:pt idx="8878">
                  <c:v>211.96875</c:v>
                </c:pt>
                <c:pt idx="8879">
                  <c:v>211.96484375</c:v>
                </c:pt>
                <c:pt idx="8880">
                  <c:v>211.96484375</c:v>
                </c:pt>
                <c:pt idx="8881">
                  <c:v>211.9609375</c:v>
                </c:pt>
                <c:pt idx="8882">
                  <c:v>211.9609375</c:v>
                </c:pt>
                <c:pt idx="8883">
                  <c:v>211.93359375</c:v>
                </c:pt>
                <c:pt idx="8884">
                  <c:v>211.93359375</c:v>
                </c:pt>
                <c:pt idx="8885">
                  <c:v>211.96875</c:v>
                </c:pt>
                <c:pt idx="8886">
                  <c:v>211.90234375</c:v>
                </c:pt>
                <c:pt idx="8887">
                  <c:v>211.93359375</c:v>
                </c:pt>
                <c:pt idx="8888">
                  <c:v>211.96484375</c:v>
                </c:pt>
                <c:pt idx="8889">
                  <c:v>212.0078125</c:v>
                </c:pt>
                <c:pt idx="8890">
                  <c:v>211.98046875</c:v>
                </c:pt>
                <c:pt idx="8891">
                  <c:v>211.9375</c:v>
                </c:pt>
                <c:pt idx="8892">
                  <c:v>211.9375</c:v>
                </c:pt>
                <c:pt idx="8893">
                  <c:v>211.9765625</c:v>
                </c:pt>
                <c:pt idx="8894">
                  <c:v>211.97265625</c:v>
                </c:pt>
                <c:pt idx="8895">
                  <c:v>211.97265625</c:v>
                </c:pt>
                <c:pt idx="8896">
                  <c:v>211.90234375</c:v>
                </c:pt>
                <c:pt idx="8897">
                  <c:v>211.9296875</c:v>
                </c:pt>
                <c:pt idx="8898">
                  <c:v>212</c:v>
                </c:pt>
                <c:pt idx="8899">
                  <c:v>211.9296875</c:v>
                </c:pt>
                <c:pt idx="8900">
                  <c:v>211.9296875</c:v>
                </c:pt>
                <c:pt idx="8901">
                  <c:v>211.9296875</c:v>
                </c:pt>
                <c:pt idx="8902">
                  <c:v>211.90234375</c:v>
                </c:pt>
                <c:pt idx="8903">
                  <c:v>211.93359375</c:v>
                </c:pt>
                <c:pt idx="8904">
                  <c:v>211.93359375</c:v>
                </c:pt>
                <c:pt idx="8905">
                  <c:v>211.93359375</c:v>
                </c:pt>
                <c:pt idx="8906">
                  <c:v>211.96875</c:v>
                </c:pt>
                <c:pt idx="8907">
                  <c:v>211.96875</c:v>
                </c:pt>
                <c:pt idx="8908">
                  <c:v>211.96875</c:v>
                </c:pt>
                <c:pt idx="8909">
                  <c:v>211.96484375</c:v>
                </c:pt>
                <c:pt idx="8910">
                  <c:v>212.015625</c:v>
                </c:pt>
                <c:pt idx="8911">
                  <c:v>211.93359375</c:v>
                </c:pt>
                <c:pt idx="8912">
                  <c:v>211.93359375</c:v>
                </c:pt>
                <c:pt idx="8913">
                  <c:v>211.93359375</c:v>
                </c:pt>
                <c:pt idx="8914">
                  <c:v>211.9296875</c:v>
                </c:pt>
                <c:pt idx="8915">
                  <c:v>211.97265625</c:v>
                </c:pt>
                <c:pt idx="8916">
                  <c:v>211.90234375</c:v>
                </c:pt>
                <c:pt idx="8917">
                  <c:v>211.96484375</c:v>
                </c:pt>
                <c:pt idx="8918">
                  <c:v>211.9296875</c:v>
                </c:pt>
                <c:pt idx="8919">
                  <c:v>211.90234375</c:v>
                </c:pt>
                <c:pt idx="8920">
                  <c:v>211.96875</c:v>
                </c:pt>
                <c:pt idx="8921">
                  <c:v>211.93359375</c:v>
                </c:pt>
                <c:pt idx="8922">
                  <c:v>212</c:v>
                </c:pt>
                <c:pt idx="8923">
                  <c:v>211.96484375</c:v>
                </c:pt>
                <c:pt idx="8924">
                  <c:v>211.93359375</c:v>
                </c:pt>
                <c:pt idx="8925">
                  <c:v>211.93359375</c:v>
                </c:pt>
                <c:pt idx="8926">
                  <c:v>211.9609375</c:v>
                </c:pt>
                <c:pt idx="8927">
                  <c:v>211.9609375</c:v>
                </c:pt>
                <c:pt idx="8928">
                  <c:v>211.93359375</c:v>
                </c:pt>
                <c:pt idx="8929">
                  <c:v>211.97265625</c:v>
                </c:pt>
                <c:pt idx="8930">
                  <c:v>211.90234375</c:v>
                </c:pt>
                <c:pt idx="8931">
                  <c:v>211.9296875</c:v>
                </c:pt>
                <c:pt idx="8932">
                  <c:v>211.9296875</c:v>
                </c:pt>
                <c:pt idx="8933">
                  <c:v>211.8984375</c:v>
                </c:pt>
                <c:pt idx="8934">
                  <c:v>211.9765625</c:v>
                </c:pt>
                <c:pt idx="8935">
                  <c:v>211.9296875</c:v>
                </c:pt>
                <c:pt idx="8936">
                  <c:v>211.97265625</c:v>
                </c:pt>
                <c:pt idx="8937">
                  <c:v>211.93359375</c:v>
                </c:pt>
                <c:pt idx="8938">
                  <c:v>211.93359375</c:v>
                </c:pt>
                <c:pt idx="8939">
                  <c:v>211.9765625</c:v>
                </c:pt>
                <c:pt idx="8940">
                  <c:v>211.93359375</c:v>
                </c:pt>
                <c:pt idx="8941">
                  <c:v>211.93359375</c:v>
                </c:pt>
                <c:pt idx="8942">
                  <c:v>211.98046875</c:v>
                </c:pt>
                <c:pt idx="8943">
                  <c:v>211.93359375</c:v>
                </c:pt>
                <c:pt idx="8944">
                  <c:v>211.93359375</c:v>
                </c:pt>
                <c:pt idx="8945">
                  <c:v>211.97265625</c:v>
                </c:pt>
                <c:pt idx="8946">
                  <c:v>211.9296875</c:v>
                </c:pt>
                <c:pt idx="8947">
                  <c:v>211.9375</c:v>
                </c:pt>
                <c:pt idx="8948">
                  <c:v>211.9296875</c:v>
                </c:pt>
                <c:pt idx="8949">
                  <c:v>211.9296875</c:v>
                </c:pt>
                <c:pt idx="8950">
                  <c:v>211.9296875</c:v>
                </c:pt>
                <c:pt idx="8951">
                  <c:v>211.96484375</c:v>
                </c:pt>
                <c:pt idx="8952">
                  <c:v>211.9296875</c:v>
                </c:pt>
                <c:pt idx="8953">
                  <c:v>211.96484375</c:v>
                </c:pt>
                <c:pt idx="8954">
                  <c:v>211.97265625</c:v>
                </c:pt>
                <c:pt idx="8955">
                  <c:v>211.9296875</c:v>
                </c:pt>
                <c:pt idx="8956">
                  <c:v>211.9609375</c:v>
                </c:pt>
                <c:pt idx="8957">
                  <c:v>212</c:v>
                </c:pt>
                <c:pt idx="8958">
                  <c:v>211.9296875</c:v>
                </c:pt>
                <c:pt idx="8959">
                  <c:v>211.9609375</c:v>
                </c:pt>
                <c:pt idx="8960">
                  <c:v>211.9765625</c:v>
                </c:pt>
                <c:pt idx="8961">
                  <c:v>211.9296875</c:v>
                </c:pt>
                <c:pt idx="8962">
                  <c:v>211.97265625</c:v>
                </c:pt>
                <c:pt idx="8963">
                  <c:v>211.8984375</c:v>
                </c:pt>
                <c:pt idx="8964">
                  <c:v>212</c:v>
                </c:pt>
                <c:pt idx="8965">
                  <c:v>211.95703125</c:v>
                </c:pt>
                <c:pt idx="8966">
                  <c:v>211.9765625</c:v>
                </c:pt>
                <c:pt idx="8967">
                  <c:v>211.93359375</c:v>
                </c:pt>
                <c:pt idx="8968">
                  <c:v>211.93359375</c:v>
                </c:pt>
                <c:pt idx="8969">
                  <c:v>211.9609375</c:v>
                </c:pt>
                <c:pt idx="8970">
                  <c:v>211.96875</c:v>
                </c:pt>
                <c:pt idx="8971">
                  <c:v>211.90234375</c:v>
                </c:pt>
                <c:pt idx="8972">
                  <c:v>211.9609375</c:v>
                </c:pt>
                <c:pt idx="8973">
                  <c:v>211.9609375</c:v>
                </c:pt>
                <c:pt idx="8974">
                  <c:v>211.96484375</c:v>
                </c:pt>
                <c:pt idx="8975">
                  <c:v>211.96484375</c:v>
                </c:pt>
                <c:pt idx="8976">
                  <c:v>211.93359375</c:v>
                </c:pt>
                <c:pt idx="8977">
                  <c:v>211.9609375</c:v>
                </c:pt>
                <c:pt idx="8978">
                  <c:v>211.9296875</c:v>
                </c:pt>
                <c:pt idx="8979">
                  <c:v>211.9296875</c:v>
                </c:pt>
                <c:pt idx="8980">
                  <c:v>211.9296875</c:v>
                </c:pt>
                <c:pt idx="8981">
                  <c:v>211.93359375</c:v>
                </c:pt>
                <c:pt idx="8982">
                  <c:v>211.93359375</c:v>
                </c:pt>
                <c:pt idx="8983">
                  <c:v>211.93359375</c:v>
                </c:pt>
                <c:pt idx="8984">
                  <c:v>211.97265625</c:v>
                </c:pt>
                <c:pt idx="8985">
                  <c:v>211.9296875</c:v>
                </c:pt>
                <c:pt idx="8986">
                  <c:v>211.97265625</c:v>
                </c:pt>
                <c:pt idx="8987">
                  <c:v>211.97265625</c:v>
                </c:pt>
                <c:pt idx="8988">
                  <c:v>211.92578125</c:v>
                </c:pt>
                <c:pt idx="8989">
                  <c:v>211.92578125</c:v>
                </c:pt>
                <c:pt idx="8990">
                  <c:v>211.92578125</c:v>
                </c:pt>
                <c:pt idx="8991">
                  <c:v>211.92578125</c:v>
                </c:pt>
                <c:pt idx="8992">
                  <c:v>211.92578125</c:v>
                </c:pt>
                <c:pt idx="8993">
                  <c:v>211.92578125</c:v>
                </c:pt>
                <c:pt idx="8994">
                  <c:v>211.9765625</c:v>
                </c:pt>
                <c:pt idx="8995">
                  <c:v>211.9296875</c:v>
                </c:pt>
                <c:pt idx="8996">
                  <c:v>211.9296875</c:v>
                </c:pt>
                <c:pt idx="8997">
                  <c:v>211.93359375</c:v>
                </c:pt>
                <c:pt idx="8998">
                  <c:v>211.97265625</c:v>
                </c:pt>
                <c:pt idx="8999">
                  <c:v>211.97265625</c:v>
                </c:pt>
                <c:pt idx="9000">
                  <c:v>211.9375</c:v>
                </c:pt>
                <c:pt idx="9001">
                  <c:v>211.9375</c:v>
                </c:pt>
                <c:pt idx="9002">
                  <c:v>212.00390625</c:v>
                </c:pt>
                <c:pt idx="9003">
                  <c:v>211.96875</c:v>
                </c:pt>
                <c:pt idx="9004">
                  <c:v>211.98046875</c:v>
                </c:pt>
                <c:pt idx="9005">
                  <c:v>211.98046875</c:v>
                </c:pt>
                <c:pt idx="9006">
                  <c:v>211.98828125</c:v>
                </c:pt>
                <c:pt idx="9007">
                  <c:v>211.9375</c:v>
                </c:pt>
                <c:pt idx="9008">
                  <c:v>211.9375</c:v>
                </c:pt>
                <c:pt idx="9009">
                  <c:v>211.90625</c:v>
                </c:pt>
                <c:pt idx="9010">
                  <c:v>211.90625</c:v>
                </c:pt>
                <c:pt idx="9011">
                  <c:v>211.90625</c:v>
                </c:pt>
                <c:pt idx="9012">
                  <c:v>211.984375</c:v>
                </c:pt>
                <c:pt idx="9013">
                  <c:v>211.9375</c:v>
                </c:pt>
                <c:pt idx="9014">
                  <c:v>211.9375</c:v>
                </c:pt>
                <c:pt idx="9015">
                  <c:v>211.9375</c:v>
                </c:pt>
                <c:pt idx="9016">
                  <c:v>211.91015625</c:v>
                </c:pt>
                <c:pt idx="9017">
                  <c:v>211.98828125</c:v>
                </c:pt>
                <c:pt idx="9018">
                  <c:v>212.078125</c:v>
                </c:pt>
                <c:pt idx="9019">
                  <c:v>212.07421875</c:v>
                </c:pt>
                <c:pt idx="9020">
                  <c:v>211.94140625</c:v>
                </c:pt>
                <c:pt idx="9021">
                  <c:v>211.94140625</c:v>
                </c:pt>
                <c:pt idx="9022">
                  <c:v>211.984375</c:v>
                </c:pt>
                <c:pt idx="9023">
                  <c:v>211.94140625</c:v>
                </c:pt>
                <c:pt idx="9024">
                  <c:v>211.984375</c:v>
                </c:pt>
                <c:pt idx="9025">
                  <c:v>211.9453125</c:v>
                </c:pt>
                <c:pt idx="9026">
                  <c:v>211.9453125</c:v>
                </c:pt>
                <c:pt idx="9027">
                  <c:v>211.94140625</c:v>
                </c:pt>
                <c:pt idx="9028">
                  <c:v>211.98828125</c:v>
                </c:pt>
                <c:pt idx="9029">
                  <c:v>211.91015625</c:v>
                </c:pt>
                <c:pt idx="9030">
                  <c:v>211.96875</c:v>
                </c:pt>
                <c:pt idx="9031">
                  <c:v>212.0078125</c:v>
                </c:pt>
                <c:pt idx="9032">
                  <c:v>211.96484375</c:v>
                </c:pt>
                <c:pt idx="9033">
                  <c:v>211.96484375</c:v>
                </c:pt>
                <c:pt idx="9034">
                  <c:v>211.96484375</c:v>
                </c:pt>
                <c:pt idx="9035">
                  <c:v>211.96484375</c:v>
                </c:pt>
                <c:pt idx="9036">
                  <c:v>211.93359375</c:v>
                </c:pt>
                <c:pt idx="9037">
                  <c:v>211.90625</c:v>
                </c:pt>
                <c:pt idx="9038">
                  <c:v>211.96484375</c:v>
                </c:pt>
                <c:pt idx="9039">
                  <c:v>211.96484375</c:v>
                </c:pt>
                <c:pt idx="9040">
                  <c:v>211.97265625</c:v>
                </c:pt>
                <c:pt idx="9041">
                  <c:v>211.9375</c:v>
                </c:pt>
                <c:pt idx="9042">
                  <c:v>211.90625</c:v>
                </c:pt>
                <c:pt idx="9043">
                  <c:v>211.9375</c:v>
                </c:pt>
                <c:pt idx="9044">
                  <c:v>211.96875</c:v>
                </c:pt>
                <c:pt idx="9045">
                  <c:v>211.96484375</c:v>
                </c:pt>
                <c:pt idx="9046">
                  <c:v>211.97265625</c:v>
                </c:pt>
                <c:pt idx="9047">
                  <c:v>211.94921875</c:v>
                </c:pt>
                <c:pt idx="9048">
                  <c:v>211.93359375</c:v>
                </c:pt>
                <c:pt idx="9049">
                  <c:v>211.97265625</c:v>
                </c:pt>
                <c:pt idx="9050">
                  <c:v>211.98046875</c:v>
                </c:pt>
                <c:pt idx="9051">
                  <c:v>211.93359375</c:v>
                </c:pt>
                <c:pt idx="9052">
                  <c:v>211.96484375</c:v>
                </c:pt>
                <c:pt idx="9053">
                  <c:v>211.96484375</c:v>
                </c:pt>
                <c:pt idx="9054">
                  <c:v>211.96484375</c:v>
                </c:pt>
                <c:pt idx="9055">
                  <c:v>211.96484375</c:v>
                </c:pt>
                <c:pt idx="9056">
                  <c:v>211.96484375</c:v>
                </c:pt>
                <c:pt idx="9057">
                  <c:v>212.0078125</c:v>
                </c:pt>
                <c:pt idx="9058">
                  <c:v>211.93359375</c:v>
                </c:pt>
                <c:pt idx="9059">
                  <c:v>211.93359375</c:v>
                </c:pt>
                <c:pt idx="9060">
                  <c:v>211.97265625</c:v>
                </c:pt>
                <c:pt idx="9061">
                  <c:v>211.93359375</c:v>
                </c:pt>
                <c:pt idx="9062">
                  <c:v>211.93359375</c:v>
                </c:pt>
                <c:pt idx="9063">
                  <c:v>211.9296875</c:v>
                </c:pt>
                <c:pt idx="9064">
                  <c:v>211.96484375</c:v>
                </c:pt>
                <c:pt idx="9065">
                  <c:v>211.9296875</c:v>
                </c:pt>
                <c:pt idx="9066">
                  <c:v>211.93359375</c:v>
                </c:pt>
                <c:pt idx="9067">
                  <c:v>211.93359375</c:v>
                </c:pt>
                <c:pt idx="9068">
                  <c:v>211.90625</c:v>
                </c:pt>
                <c:pt idx="9069">
                  <c:v>211.9375</c:v>
                </c:pt>
                <c:pt idx="9070">
                  <c:v>211.9375</c:v>
                </c:pt>
                <c:pt idx="9071">
                  <c:v>211.90625</c:v>
                </c:pt>
                <c:pt idx="9072">
                  <c:v>211.93359375</c:v>
                </c:pt>
                <c:pt idx="9073">
                  <c:v>211.9765625</c:v>
                </c:pt>
                <c:pt idx="9074">
                  <c:v>211.9296875</c:v>
                </c:pt>
                <c:pt idx="9075">
                  <c:v>211.9296875</c:v>
                </c:pt>
                <c:pt idx="9076">
                  <c:v>211.90234375</c:v>
                </c:pt>
                <c:pt idx="9077">
                  <c:v>211.9296875</c:v>
                </c:pt>
                <c:pt idx="9078">
                  <c:v>211.9296875</c:v>
                </c:pt>
                <c:pt idx="9079">
                  <c:v>211.92578125</c:v>
                </c:pt>
                <c:pt idx="9080">
                  <c:v>211.92578125</c:v>
                </c:pt>
                <c:pt idx="9081">
                  <c:v>211.8984375</c:v>
                </c:pt>
                <c:pt idx="9082">
                  <c:v>211.9296875</c:v>
                </c:pt>
                <c:pt idx="9083">
                  <c:v>211.9296875</c:v>
                </c:pt>
                <c:pt idx="9084">
                  <c:v>211.98046875</c:v>
                </c:pt>
                <c:pt idx="9085">
                  <c:v>211.9375</c:v>
                </c:pt>
                <c:pt idx="9086">
                  <c:v>211.9375</c:v>
                </c:pt>
                <c:pt idx="9087">
                  <c:v>211.93359375</c:v>
                </c:pt>
                <c:pt idx="9088">
                  <c:v>211.93359375</c:v>
                </c:pt>
                <c:pt idx="9089">
                  <c:v>211.9296875</c:v>
                </c:pt>
                <c:pt idx="9090">
                  <c:v>211.96484375</c:v>
                </c:pt>
                <c:pt idx="9091">
                  <c:v>211.96484375</c:v>
                </c:pt>
                <c:pt idx="9092">
                  <c:v>211.9296875</c:v>
                </c:pt>
                <c:pt idx="9093">
                  <c:v>211.96484375</c:v>
                </c:pt>
                <c:pt idx="9094">
                  <c:v>211.9375</c:v>
                </c:pt>
                <c:pt idx="9095">
                  <c:v>211.9375</c:v>
                </c:pt>
                <c:pt idx="9096">
                  <c:v>211.9375</c:v>
                </c:pt>
                <c:pt idx="9097">
                  <c:v>211.984375</c:v>
                </c:pt>
                <c:pt idx="9098">
                  <c:v>211.94140625</c:v>
                </c:pt>
                <c:pt idx="9099">
                  <c:v>211.91015625</c:v>
                </c:pt>
                <c:pt idx="9100">
                  <c:v>211.94140625</c:v>
                </c:pt>
                <c:pt idx="9101">
                  <c:v>211.94140625</c:v>
                </c:pt>
                <c:pt idx="9102">
                  <c:v>211.90625</c:v>
                </c:pt>
                <c:pt idx="9103">
                  <c:v>211.9375</c:v>
                </c:pt>
                <c:pt idx="9104">
                  <c:v>211.9375</c:v>
                </c:pt>
                <c:pt idx="9105">
                  <c:v>211.93359375</c:v>
                </c:pt>
                <c:pt idx="9106">
                  <c:v>211.93359375</c:v>
                </c:pt>
                <c:pt idx="9107">
                  <c:v>211.9765625</c:v>
                </c:pt>
                <c:pt idx="9108">
                  <c:v>211.97265625</c:v>
                </c:pt>
                <c:pt idx="9109">
                  <c:v>211.93359375</c:v>
                </c:pt>
                <c:pt idx="9110">
                  <c:v>211.9375</c:v>
                </c:pt>
                <c:pt idx="9111">
                  <c:v>211.98046875</c:v>
                </c:pt>
                <c:pt idx="9112">
                  <c:v>211.9375</c:v>
                </c:pt>
                <c:pt idx="9113">
                  <c:v>211.9375</c:v>
                </c:pt>
                <c:pt idx="9114">
                  <c:v>211.9375</c:v>
                </c:pt>
                <c:pt idx="9115">
                  <c:v>211.9375</c:v>
                </c:pt>
                <c:pt idx="9116">
                  <c:v>211.98046875</c:v>
                </c:pt>
                <c:pt idx="9117">
                  <c:v>211.9296875</c:v>
                </c:pt>
                <c:pt idx="9118">
                  <c:v>211.9296875</c:v>
                </c:pt>
                <c:pt idx="9119">
                  <c:v>211.9296875</c:v>
                </c:pt>
                <c:pt idx="9120">
                  <c:v>211.95703125</c:v>
                </c:pt>
                <c:pt idx="9121">
                  <c:v>211.95703125</c:v>
                </c:pt>
                <c:pt idx="9122">
                  <c:v>211.9296875</c:v>
                </c:pt>
                <c:pt idx="9123">
                  <c:v>212.0625</c:v>
                </c:pt>
                <c:pt idx="9124">
                  <c:v>211.96875</c:v>
                </c:pt>
                <c:pt idx="9125">
                  <c:v>212.05859375</c:v>
                </c:pt>
                <c:pt idx="9126">
                  <c:v>211.9296875</c:v>
                </c:pt>
                <c:pt idx="9127">
                  <c:v>211.90234375</c:v>
                </c:pt>
                <c:pt idx="9128">
                  <c:v>211.93359375</c:v>
                </c:pt>
                <c:pt idx="9129">
                  <c:v>211.93359375</c:v>
                </c:pt>
                <c:pt idx="9130">
                  <c:v>211.90625</c:v>
                </c:pt>
                <c:pt idx="9131">
                  <c:v>211.93359375</c:v>
                </c:pt>
                <c:pt idx="9132">
                  <c:v>211.93359375</c:v>
                </c:pt>
                <c:pt idx="9133">
                  <c:v>211.9765625</c:v>
                </c:pt>
                <c:pt idx="9134">
                  <c:v>211.9609375</c:v>
                </c:pt>
                <c:pt idx="9135">
                  <c:v>211.93359375</c:v>
                </c:pt>
                <c:pt idx="9136">
                  <c:v>211.99609375</c:v>
                </c:pt>
                <c:pt idx="9137">
                  <c:v>212.03515625</c:v>
                </c:pt>
                <c:pt idx="9138">
                  <c:v>211.98046875</c:v>
                </c:pt>
                <c:pt idx="9139">
                  <c:v>211.9375</c:v>
                </c:pt>
                <c:pt idx="9140">
                  <c:v>211.9375</c:v>
                </c:pt>
                <c:pt idx="9141">
                  <c:v>211.9765625</c:v>
                </c:pt>
                <c:pt idx="9142">
                  <c:v>211.98046875</c:v>
                </c:pt>
                <c:pt idx="9143">
                  <c:v>211.953125</c:v>
                </c:pt>
                <c:pt idx="9144">
                  <c:v>211.98046875</c:v>
                </c:pt>
                <c:pt idx="9145">
                  <c:v>211.94140625</c:v>
                </c:pt>
                <c:pt idx="9146">
                  <c:v>211.9375</c:v>
                </c:pt>
                <c:pt idx="9147">
                  <c:v>211.97265625</c:v>
                </c:pt>
                <c:pt idx="9148">
                  <c:v>211.9765625</c:v>
                </c:pt>
                <c:pt idx="9149">
                  <c:v>211.96875</c:v>
                </c:pt>
                <c:pt idx="9150">
                  <c:v>212.015625</c:v>
                </c:pt>
                <c:pt idx="9151">
                  <c:v>211.97265625</c:v>
                </c:pt>
                <c:pt idx="9152">
                  <c:v>211.9453125</c:v>
                </c:pt>
                <c:pt idx="9153">
                  <c:v>211.91015625</c:v>
                </c:pt>
                <c:pt idx="9154">
                  <c:v>211.94140625</c:v>
                </c:pt>
                <c:pt idx="9155">
                  <c:v>211.98046875</c:v>
                </c:pt>
                <c:pt idx="9156">
                  <c:v>211.96484375</c:v>
                </c:pt>
                <c:pt idx="9157">
                  <c:v>211.96484375</c:v>
                </c:pt>
                <c:pt idx="9158">
                  <c:v>211.90234375</c:v>
                </c:pt>
                <c:pt idx="9159">
                  <c:v>211.93359375</c:v>
                </c:pt>
                <c:pt idx="9160">
                  <c:v>212.00390625</c:v>
                </c:pt>
                <c:pt idx="9161">
                  <c:v>211.96875</c:v>
                </c:pt>
                <c:pt idx="9162">
                  <c:v>211.96875</c:v>
                </c:pt>
                <c:pt idx="9163">
                  <c:v>211.9609375</c:v>
                </c:pt>
                <c:pt idx="9164">
                  <c:v>211.9296875</c:v>
                </c:pt>
                <c:pt idx="9165">
                  <c:v>211.97265625</c:v>
                </c:pt>
                <c:pt idx="9166">
                  <c:v>211.9296875</c:v>
                </c:pt>
                <c:pt idx="9167">
                  <c:v>211.9296875</c:v>
                </c:pt>
                <c:pt idx="9168">
                  <c:v>211.90625</c:v>
                </c:pt>
                <c:pt idx="9169">
                  <c:v>211.9375</c:v>
                </c:pt>
                <c:pt idx="9170">
                  <c:v>211.9375</c:v>
                </c:pt>
                <c:pt idx="9171">
                  <c:v>211.98046875</c:v>
                </c:pt>
                <c:pt idx="9172">
                  <c:v>211.9375</c:v>
                </c:pt>
                <c:pt idx="9173">
                  <c:v>211.9453125</c:v>
                </c:pt>
                <c:pt idx="9174">
                  <c:v>211.93359375</c:v>
                </c:pt>
                <c:pt idx="9175">
                  <c:v>211.93359375</c:v>
                </c:pt>
                <c:pt idx="9176">
                  <c:v>211.96484375</c:v>
                </c:pt>
                <c:pt idx="9177">
                  <c:v>211.9609375</c:v>
                </c:pt>
                <c:pt idx="9178">
                  <c:v>211.9609375</c:v>
                </c:pt>
                <c:pt idx="9179">
                  <c:v>211.93359375</c:v>
                </c:pt>
                <c:pt idx="9180">
                  <c:v>211.9765625</c:v>
                </c:pt>
                <c:pt idx="9181">
                  <c:v>211.97265625</c:v>
                </c:pt>
                <c:pt idx="9182">
                  <c:v>211.93359375</c:v>
                </c:pt>
                <c:pt idx="9183">
                  <c:v>211.93359375</c:v>
                </c:pt>
                <c:pt idx="9184">
                  <c:v>211.93359375</c:v>
                </c:pt>
                <c:pt idx="9185">
                  <c:v>211.96484375</c:v>
                </c:pt>
                <c:pt idx="9186">
                  <c:v>211.97265625</c:v>
                </c:pt>
                <c:pt idx="9187">
                  <c:v>211.90625</c:v>
                </c:pt>
                <c:pt idx="9188">
                  <c:v>211.9609375</c:v>
                </c:pt>
                <c:pt idx="9189">
                  <c:v>211.9609375</c:v>
                </c:pt>
                <c:pt idx="9190">
                  <c:v>211.921875</c:v>
                </c:pt>
                <c:pt idx="9191">
                  <c:v>211.9609375</c:v>
                </c:pt>
                <c:pt idx="9192">
                  <c:v>211.99609375</c:v>
                </c:pt>
                <c:pt idx="9193">
                  <c:v>211.953125</c:v>
                </c:pt>
                <c:pt idx="9194">
                  <c:v>211.92578125</c:v>
                </c:pt>
                <c:pt idx="9195">
                  <c:v>211.92578125</c:v>
                </c:pt>
                <c:pt idx="9196">
                  <c:v>211.95703125</c:v>
                </c:pt>
                <c:pt idx="9197">
                  <c:v>211.95703125</c:v>
                </c:pt>
                <c:pt idx="9198">
                  <c:v>211.9765625</c:v>
                </c:pt>
                <c:pt idx="9199">
                  <c:v>211.9296875</c:v>
                </c:pt>
                <c:pt idx="9200">
                  <c:v>211.9296875</c:v>
                </c:pt>
                <c:pt idx="9201">
                  <c:v>211.93359375</c:v>
                </c:pt>
                <c:pt idx="9202">
                  <c:v>211.9765625</c:v>
                </c:pt>
                <c:pt idx="9203">
                  <c:v>211.90234375</c:v>
                </c:pt>
                <c:pt idx="9204">
                  <c:v>211.93359375</c:v>
                </c:pt>
                <c:pt idx="9205">
                  <c:v>211.93359375</c:v>
                </c:pt>
                <c:pt idx="9206">
                  <c:v>211.96484375</c:v>
                </c:pt>
                <c:pt idx="9207">
                  <c:v>211.96484375</c:v>
                </c:pt>
                <c:pt idx="9208">
                  <c:v>211.90625</c:v>
                </c:pt>
                <c:pt idx="9209">
                  <c:v>211.93359375</c:v>
                </c:pt>
                <c:pt idx="9210">
                  <c:v>211.93359375</c:v>
                </c:pt>
                <c:pt idx="9211">
                  <c:v>211.90234375</c:v>
                </c:pt>
                <c:pt idx="9212">
                  <c:v>211.9609375</c:v>
                </c:pt>
                <c:pt idx="9213">
                  <c:v>211.9609375</c:v>
                </c:pt>
                <c:pt idx="9214">
                  <c:v>211.93359375</c:v>
                </c:pt>
                <c:pt idx="9215">
                  <c:v>212</c:v>
                </c:pt>
                <c:pt idx="9216">
                  <c:v>211.9609375</c:v>
                </c:pt>
                <c:pt idx="9217">
                  <c:v>211.9609375</c:v>
                </c:pt>
                <c:pt idx="9218">
                  <c:v>211.93359375</c:v>
                </c:pt>
                <c:pt idx="9219">
                  <c:v>211.9765625</c:v>
                </c:pt>
                <c:pt idx="9220">
                  <c:v>212.01171875</c:v>
                </c:pt>
                <c:pt idx="9221">
                  <c:v>211.96484375</c:v>
                </c:pt>
                <c:pt idx="9222">
                  <c:v>211.97265625</c:v>
                </c:pt>
                <c:pt idx="9223">
                  <c:v>211.93359375</c:v>
                </c:pt>
                <c:pt idx="9224">
                  <c:v>211.9765625</c:v>
                </c:pt>
                <c:pt idx="9225">
                  <c:v>211.9375</c:v>
                </c:pt>
                <c:pt idx="9226">
                  <c:v>211.9375</c:v>
                </c:pt>
                <c:pt idx="9227">
                  <c:v>211.9375</c:v>
                </c:pt>
                <c:pt idx="9228">
                  <c:v>211.9765625</c:v>
                </c:pt>
                <c:pt idx="9229">
                  <c:v>211.9375</c:v>
                </c:pt>
                <c:pt idx="9230">
                  <c:v>211.9609375</c:v>
                </c:pt>
                <c:pt idx="9231">
                  <c:v>211.9609375</c:v>
                </c:pt>
                <c:pt idx="9232">
                  <c:v>212.0625</c:v>
                </c:pt>
                <c:pt idx="9233">
                  <c:v>211.93359375</c:v>
                </c:pt>
                <c:pt idx="9234">
                  <c:v>211.93359375</c:v>
                </c:pt>
                <c:pt idx="9235">
                  <c:v>211.90234375</c:v>
                </c:pt>
                <c:pt idx="9236">
                  <c:v>211.9609375</c:v>
                </c:pt>
                <c:pt idx="9237">
                  <c:v>211.9609375</c:v>
                </c:pt>
                <c:pt idx="9238">
                  <c:v>211.9375</c:v>
                </c:pt>
                <c:pt idx="9239">
                  <c:v>211.9375</c:v>
                </c:pt>
                <c:pt idx="9240">
                  <c:v>211.9375</c:v>
                </c:pt>
                <c:pt idx="9241">
                  <c:v>211.91015625</c:v>
                </c:pt>
                <c:pt idx="9242">
                  <c:v>212.0078125</c:v>
                </c:pt>
                <c:pt idx="9243">
                  <c:v>211.96875</c:v>
                </c:pt>
                <c:pt idx="9244">
                  <c:v>211.98046875</c:v>
                </c:pt>
                <c:pt idx="9245">
                  <c:v>211.9765625</c:v>
                </c:pt>
                <c:pt idx="9246">
                  <c:v>211.9609375</c:v>
                </c:pt>
                <c:pt idx="9247">
                  <c:v>212.0078125</c:v>
                </c:pt>
                <c:pt idx="9248">
                  <c:v>211.8984375</c:v>
                </c:pt>
                <c:pt idx="9249">
                  <c:v>211.93359375</c:v>
                </c:pt>
                <c:pt idx="9250">
                  <c:v>211.93359375</c:v>
                </c:pt>
                <c:pt idx="9251">
                  <c:v>211.98046875</c:v>
                </c:pt>
                <c:pt idx="9252">
                  <c:v>211.9375</c:v>
                </c:pt>
                <c:pt idx="9253">
                  <c:v>211.9375</c:v>
                </c:pt>
                <c:pt idx="9254">
                  <c:v>211.96875</c:v>
                </c:pt>
                <c:pt idx="9255">
                  <c:v>211.9296875</c:v>
                </c:pt>
                <c:pt idx="9256">
                  <c:v>211.9609375</c:v>
                </c:pt>
                <c:pt idx="9257">
                  <c:v>211.9609375</c:v>
                </c:pt>
                <c:pt idx="9258">
                  <c:v>211.953125</c:v>
                </c:pt>
                <c:pt idx="9259">
                  <c:v>211.94140625</c:v>
                </c:pt>
                <c:pt idx="9260">
                  <c:v>211.94140625</c:v>
                </c:pt>
                <c:pt idx="9261">
                  <c:v>211.953125</c:v>
                </c:pt>
                <c:pt idx="9262">
                  <c:v>211.94140625</c:v>
                </c:pt>
                <c:pt idx="9263">
                  <c:v>211.9765625</c:v>
                </c:pt>
                <c:pt idx="9264">
                  <c:v>211.94140625</c:v>
                </c:pt>
                <c:pt idx="9265">
                  <c:v>211.94140625</c:v>
                </c:pt>
                <c:pt idx="9266">
                  <c:v>211.91015625</c:v>
                </c:pt>
                <c:pt idx="9267">
                  <c:v>211.93359375</c:v>
                </c:pt>
                <c:pt idx="9268">
                  <c:v>211.96484375</c:v>
                </c:pt>
                <c:pt idx="9269">
                  <c:v>211.96484375</c:v>
                </c:pt>
                <c:pt idx="9270">
                  <c:v>211.96875</c:v>
                </c:pt>
                <c:pt idx="9271">
                  <c:v>211.91015625</c:v>
                </c:pt>
                <c:pt idx="9272">
                  <c:v>211.9765625</c:v>
                </c:pt>
                <c:pt idx="9273">
                  <c:v>211.9375</c:v>
                </c:pt>
                <c:pt idx="9274">
                  <c:v>211.90625</c:v>
                </c:pt>
                <c:pt idx="9275">
                  <c:v>211.9375</c:v>
                </c:pt>
                <c:pt idx="9276">
                  <c:v>211.98046875</c:v>
                </c:pt>
                <c:pt idx="9277">
                  <c:v>211.91015625</c:v>
                </c:pt>
                <c:pt idx="9278">
                  <c:v>211.94140625</c:v>
                </c:pt>
                <c:pt idx="9279">
                  <c:v>211.94140625</c:v>
                </c:pt>
                <c:pt idx="9280">
                  <c:v>211.96875</c:v>
                </c:pt>
                <c:pt idx="9281">
                  <c:v>211.96875</c:v>
                </c:pt>
                <c:pt idx="9282">
                  <c:v>211.91015625</c:v>
                </c:pt>
                <c:pt idx="9283">
                  <c:v>211.94140625</c:v>
                </c:pt>
                <c:pt idx="9284">
                  <c:v>211.94140625</c:v>
                </c:pt>
                <c:pt idx="9285">
                  <c:v>211.94140625</c:v>
                </c:pt>
                <c:pt idx="9286">
                  <c:v>211.96875</c:v>
                </c:pt>
                <c:pt idx="9287">
                  <c:v>211.9765625</c:v>
                </c:pt>
                <c:pt idx="9288">
                  <c:v>211.9375</c:v>
                </c:pt>
                <c:pt idx="9289">
                  <c:v>211.98046875</c:v>
                </c:pt>
                <c:pt idx="9290">
                  <c:v>211.953125</c:v>
                </c:pt>
                <c:pt idx="9291">
                  <c:v>211.984375</c:v>
                </c:pt>
                <c:pt idx="9292">
                  <c:v>211.97265625</c:v>
                </c:pt>
                <c:pt idx="9293">
                  <c:v>211.97265625</c:v>
                </c:pt>
                <c:pt idx="9294">
                  <c:v>212.01171875</c:v>
                </c:pt>
                <c:pt idx="9295">
                  <c:v>211.94140625</c:v>
                </c:pt>
                <c:pt idx="9296">
                  <c:v>212.01171875</c:v>
                </c:pt>
                <c:pt idx="9297">
                  <c:v>211.96875</c:v>
                </c:pt>
                <c:pt idx="9298">
                  <c:v>211.9375</c:v>
                </c:pt>
                <c:pt idx="9299">
                  <c:v>211.9375</c:v>
                </c:pt>
                <c:pt idx="9300">
                  <c:v>211.9375</c:v>
                </c:pt>
                <c:pt idx="9301">
                  <c:v>211.9765625</c:v>
                </c:pt>
                <c:pt idx="9302">
                  <c:v>211.9765625</c:v>
                </c:pt>
                <c:pt idx="9303">
                  <c:v>211.9375</c:v>
                </c:pt>
                <c:pt idx="9304">
                  <c:v>211.9375</c:v>
                </c:pt>
                <c:pt idx="9305">
                  <c:v>211.984375</c:v>
                </c:pt>
                <c:pt idx="9306">
                  <c:v>211.94140625</c:v>
                </c:pt>
                <c:pt idx="9307">
                  <c:v>211.984375</c:v>
                </c:pt>
                <c:pt idx="9308">
                  <c:v>211.94140625</c:v>
                </c:pt>
                <c:pt idx="9309">
                  <c:v>211.94140625</c:v>
                </c:pt>
                <c:pt idx="9310">
                  <c:v>211.94140625</c:v>
                </c:pt>
                <c:pt idx="9311">
                  <c:v>211.94140625</c:v>
                </c:pt>
                <c:pt idx="9312">
                  <c:v>211.94140625</c:v>
                </c:pt>
                <c:pt idx="9313">
                  <c:v>211.94140625</c:v>
                </c:pt>
                <c:pt idx="9314">
                  <c:v>211.94140625</c:v>
                </c:pt>
                <c:pt idx="9315">
                  <c:v>211.94140625</c:v>
                </c:pt>
                <c:pt idx="9316">
                  <c:v>211.984375</c:v>
                </c:pt>
                <c:pt idx="9317">
                  <c:v>211.94140625</c:v>
                </c:pt>
                <c:pt idx="9318">
                  <c:v>211.97265625</c:v>
                </c:pt>
                <c:pt idx="9319">
                  <c:v>211.97265625</c:v>
                </c:pt>
                <c:pt idx="9320">
                  <c:v>211.9375</c:v>
                </c:pt>
                <c:pt idx="9321">
                  <c:v>211.9375</c:v>
                </c:pt>
                <c:pt idx="9322">
                  <c:v>211.9375</c:v>
                </c:pt>
                <c:pt idx="9323">
                  <c:v>211.9375</c:v>
                </c:pt>
                <c:pt idx="9324">
                  <c:v>211.98046875</c:v>
                </c:pt>
                <c:pt idx="9325">
                  <c:v>211.9375</c:v>
                </c:pt>
                <c:pt idx="9326">
                  <c:v>211.97265625</c:v>
                </c:pt>
                <c:pt idx="9327">
                  <c:v>211.9375</c:v>
                </c:pt>
                <c:pt idx="9328">
                  <c:v>212.00390625</c:v>
                </c:pt>
                <c:pt idx="9329">
                  <c:v>211.96484375</c:v>
                </c:pt>
                <c:pt idx="9330">
                  <c:v>211.9375</c:v>
                </c:pt>
                <c:pt idx="9331">
                  <c:v>211.9375</c:v>
                </c:pt>
                <c:pt idx="9332">
                  <c:v>211.98046875</c:v>
                </c:pt>
                <c:pt idx="9333">
                  <c:v>211.93359375</c:v>
                </c:pt>
                <c:pt idx="9334">
                  <c:v>211.93359375</c:v>
                </c:pt>
                <c:pt idx="9335">
                  <c:v>211.97265625</c:v>
                </c:pt>
                <c:pt idx="9336">
                  <c:v>211.93359375</c:v>
                </c:pt>
                <c:pt idx="9337">
                  <c:v>211.93359375</c:v>
                </c:pt>
                <c:pt idx="9338">
                  <c:v>211.9375</c:v>
                </c:pt>
                <c:pt idx="9339">
                  <c:v>211.9375</c:v>
                </c:pt>
                <c:pt idx="9340">
                  <c:v>211.98046875</c:v>
                </c:pt>
                <c:pt idx="9341">
                  <c:v>211.9375</c:v>
                </c:pt>
                <c:pt idx="9342">
                  <c:v>212.07421875</c:v>
                </c:pt>
                <c:pt idx="9343">
                  <c:v>211.9375</c:v>
                </c:pt>
                <c:pt idx="9344">
                  <c:v>211.96875</c:v>
                </c:pt>
                <c:pt idx="9345">
                  <c:v>212.10546875</c:v>
                </c:pt>
                <c:pt idx="9346">
                  <c:v>212.078125</c:v>
                </c:pt>
                <c:pt idx="9347">
                  <c:v>211.984375</c:v>
                </c:pt>
                <c:pt idx="9348">
                  <c:v>211.98046875</c:v>
                </c:pt>
                <c:pt idx="9349">
                  <c:v>211.91015625</c:v>
                </c:pt>
                <c:pt idx="9350">
                  <c:v>211.96875</c:v>
                </c:pt>
                <c:pt idx="9351">
                  <c:v>211.96875</c:v>
                </c:pt>
                <c:pt idx="9352">
                  <c:v>211.91015625</c:v>
                </c:pt>
                <c:pt idx="9353">
                  <c:v>211.94140625</c:v>
                </c:pt>
                <c:pt idx="9354">
                  <c:v>211.94140625</c:v>
                </c:pt>
                <c:pt idx="9355">
                  <c:v>211.984375</c:v>
                </c:pt>
                <c:pt idx="9356">
                  <c:v>211.96875</c:v>
                </c:pt>
                <c:pt idx="9357">
                  <c:v>211.96875</c:v>
                </c:pt>
                <c:pt idx="9358">
                  <c:v>211.94140625</c:v>
                </c:pt>
                <c:pt idx="9359">
                  <c:v>211.94140625</c:v>
                </c:pt>
                <c:pt idx="9360">
                  <c:v>211.91015625</c:v>
                </c:pt>
                <c:pt idx="9361">
                  <c:v>211.94140625</c:v>
                </c:pt>
                <c:pt idx="9362">
                  <c:v>211.984375</c:v>
                </c:pt>
                <c:pt idx="9363">
                  <c:v>211.98828125</c:v>
                </c:pt>
                <c:pt idx="9364">
                  <c:v>212.0234375</c:v>
                </c:pt>
                <c:pt idx="9365">
                  <c:v>211.94921875</c:v>
                </c:pt>
                <c:pt idx="9366">
                  <c:v>211.94921875</c:v>
                </c:pt>
                <c:pt idx="9367">
                  <c:v>211.94921875</c:v>
                </c:pt>
                <c:pt idx="9368">
                  <c:v>211.9765625</c:v>
                </c:pt>
                <c:pt idx="9369">
                  <c:v>211.9765625</c:v>
                </c:pt>
                <c:pt idx="9370">
                  <c:v>211.91015625</c:v>
                </c:pt>
                <c:pt idx="9371">
                  <c:v>211.9375</c:v>
                </c:pt>
                <c:pt idx="9372">
                  <c:v>211.96875</c:v>
                </c:pt>
                <c:pt idx="9373">
                  <c:v>211.9609375</c:v>
                </c:pt>
                <c:pt idx="9374">
                  <c:v>211.93359375</c:v>
                </c:pt>
                <c:pt idx="9375">
                  <c:v>211.90625</c:v>
                </c:pt>
                <c:pt idx="9376">
                  <c:v>211.9375</c:v>
                </c:pt>
                <c:pt idx="9377">
                  <c:v>211.98046875</c:v>
                </c:pt>
                <c:pt idx="9378">
                  <c:v>211.9375</c:v>
                </c:pt>
                <c:pt idx="9379">
                  <c:v>211.9375</c:v>
                </c:pt>
                <c:pt idx="9380">
                  <c:v>211.90625</c:v>
                </c:pt>
                <c:pt idx="9381">
                  <c:v>211.9375</c:v>
                </c:pt>
                <c:pt idx="9382">
                  <c:v>211.9765625</c:v>
                </c:pt>
                <c:pt idx="9383">
                  <c:v>211.91015625</c:v>
                </c:pt>
                <c:pt idx="9384">
                  <c:v>211.94140625</c:v>
                </c:pt>
                <c:pt idx="9385">
                  <c:v>211.94140625</c:v>
                </c:pt>
                <c:pt idx="9386">
                  <c:v>211.984375</c:v>
                </c:pt>
                <c:pt idx="9387">
                  <c:v>211.9375</c:v>
                </c:pt>
                <c:pt idx="9388">
                  <c:v>212.01171875</c:v>
                </c:pt>
                <c:pt idx="9389">
                  <c:v>211.96875</c:v>
                </c:pt>
                <c:pt idx="9390">
                  <c:v>211.98046875</c:v>
                </c:pt>
                <c:pt idx="9391">
                  <c:v>211.98046875</c:v>
                </c:pt>
                <c:pt idx="9392">
                  <c:v>211.9375</c:v>
                </c:pt>
                <c:pt idx="9393">
                  <c:v>211.90625</c:v>
                </c:pt>
                <c:pt idx="9394">
                  <c:v>211.9375</c:v>
                </c:pt>
                <c:pt idx="9395">
                  <c:v>211.9375</c:v>
                </c:pt>
                <c:pt idx="9396">
                  <c:v>211.9765625</c:v>
                </c:pt>
                <c:pt idx="9397">
                  <c:v>211.9375</c:v>
                </c:pt>
                <c:pt idx="9398">
                  <c:v>211.9375</c:v>
                </c:pt>
                <c:pt idx="9399">
                  <c:v>211.98046875</c:v>
                </c:pt>
                <c:pt idx="9400">
                  <c:v>211.96875</c:v>
                </c:pt>
                <c:pt idx="9401">
                  <c:v>211.97265625</c:v>
                </c:pt>
                <c:pt idx="9402">
                  <c:v>211.97265625</c:v>
                </c:pt>
                <c:pt idx="9403">
                  <c:v>211.94140625</c:v>
                </c:pt>
                <c:pt idx="9404">
                  <c:v>211.94140625</c:v>
                </c:pt>
                <c:pt idx="9405">
                  <c:v>211.94140625</c:v>
                </c:pt>
                <c:pt idx="9406">
                  <c:v>211.91015625</c:v>
                </c:pt>
                <c:pt idx="9407">
                  <c:v>211.9375</c:v>
                </c:pt>
                <c:pt idx="9408">
                  <c:v>211.96875</c:v>
                </c:pt>
                <c:pt idx="9409">
                  <c:v>211.9375</c:v>
                </c:pt>
                <c:pt idx="9410">
                  <c:v>211.9375</c:v>
                </c:pt>
                <c:pt idx="9411">
                  <c:v>211.9375</c:v>
                </c:pt>
                <c:pt idx="9412">
                  <c:v>212.00390625</c:v>
                </c:pt>
                <c:pt idx="9413">
                  <c:v>212</c:v>
                </c:pt>
                <c:pt idx="9414">
                  <c:v>211.93359375</c:v>
                </c:pt>
                <c:pt idx="9415">
                  <c:v>211.97265625</c:v>
                </c:pt>
                <c:pt idx="9416">
                  <c:v>211.93359375</c:v>
                </c:pt>
                <c:pt idx="9417">
                  <c:v>211.9765625</c:v>
                </c:pt>
                <c:pt idx="9418">
                  <c:v>211.9375</c:v>
                </c:pt>
                <c:pt idx="9419">
                  <c:v>211.9375</c:v>
                </c:pt>
                <c:pt idx="9420">
                  <c:v>211.9765625</c:v>
                </c:pt>
                <c:pt idx="9421">
                  <c:v>211.93359375</c:v>
                </c:pt>
                <c:pt idx="9422">
                  <c:v>211.9765625</c:v>
                </c:pt>
                <c:pt idx="9423">
                  <c:v>211.9296875</c:v>
                </c:pt>
                <c:pt idx="9424">
                  <c:v>211.97265625</c:v>
                </c:pt>
                <c:pt idx="9425">
                  <c:v>211.9296875</c:v>
                </c:pt>
                <c:pt idx="9426">
                  <c:v>211.9296875</c:v>
                </c:pt>
                <c:pt idx="9427">
                  <c:v>211.93359375</c:v>
                </c:pt>
                <c:pt idx="9428">
                  <c:v>211.97265625</c:v>
                </c:pt>
                <c:pt idx="9429">
                  <c:v>211.9765625</c:v>
                </c:pt>
                <c:pt idx="9430">
                  <c:v>211.9375</c:v>
                </c:pt>
                <c:pt idx="9431">
                  <c:v>211.9765625</c:v>
                </c:pt>
                <c:pt idx="9432">
                  <c:v>211.90625</c:v>
                </c:pt>
                <c:pt idx="9433">
                  <c:v>211.93359375</c:v>
                </c:pt>
                <c:pt idx="9434">
                  <c:v>211.96484375</c:v>
                </c:pt>
                <c:pt idx="9435">
                  <c:v>211.93359375</c:v>
                </c:pt>
                <c:pt idx="9436">
                  <c:v>211.96484375</c:v>
                </c:pt>
                <c:pt idx="9437">
                  <c:v>211.96484375</c:v>
                </c:pt>
                <c:pt idx="9438">
                  <c:v>211.97265625</c:v>
                </c:pt>
                <c:pt idx="9439">
                  <c:v>211.9375</c:v>
                </c:pt>
                <c:pt idx="9440">
                  <c:v>211.90625</c:v>
                </c:pt>
                <c:pt idx="9441">
                  <c:v>211.9375</c:v>
                </c:pt>
                <c:pt idx="9442">
                  <c:v>211.9375</c:v>
                </c:pt>
                <c:pt idx="9443">
                  <c:v>211.91015625</c:v>
                </c:pt>
                <c:pt idx="9444">
                  <c:v>211.96484375</c:v>
                </c:pt>
                <c:pt idx="9445">
                  <c:v>211.96484375</c:v>
                </c:pt>
                <c:pt idx="9446">
                  <c:v>211.9375</c:v>
                </c:pt>
                <c:pt idx="9447">
                  <c:v>211.9375</c:v>
                </c:pt>
                <c:pt idx="9448">
                  <c:v>211.90625</c:v>
                </c:pt>
                <c:pt idx="9449">
                  <c:v>211.9375</c:v>
                </c:pt>
                <c:pt idx="9450">
                  <c:v>211.9375</c:v>
                </c:pt>
                <c:pt idx="9451">
                  <c:v>212.06640625</c:v>
                </c:pt>
                <c:pt idx="9452">
                  <c:v>211.96484375</c:v>
                </c:pt>
                <c:pt idx="9453">
                  <c:v>211.96484375</c:v>
                </c:pt>
                <c:pt idx="9454">
                  <c:v>211.9375</c:v>
                </c:pt>
                <c:pt idx="9455">
                  <c:v>211.9375</c:v>
                </c:pt>
                <c:pt idx="9456">
                  <c:v>211.94140625</c:v>
                </c:pt>
                <c:pt idx="9457">
                  <c:v>211.94140625</c:v>
                </c:pt>
                <c:pt idx="9458">
                  <c:v>211.94140625</c:v>
                </c:pt>
                <c:pt idx="9459">
                  <c:v>211.94140625</c:v>
                </c:pt>
                <c:pt idx="9460">
                  <c:v>211.94140625</c:v>
                </c:pt>
                <c:pt idx="9461">
                  <c:v>211.98046875</c:v>
                </c:pt>
                <c:pt idx="9462">
                  <c:v>211.9375</c:v>
                </c:pt>
                <c:pt idx="9463">
                  <c:v>211.90625</c:v>
                </c:pt>
                <c:pt idx="9464">
                  <c:v>212.00390625</c:v>
                </c:pt>
                <c:pt idx="9465">
                  <c:v>211.96484375</c:v>
                </c:pt>
                <c:pt idx="9466">
                  <c:v>211.9375</c:v>
                </c:pt>
                <c:pt idx="9467">
                  <c:v>211.9375</c:v>
                </c:pt>
                <c:pt idx="9468">
                  <c:v>211.98046875</c:v>
                </c:pt>
                <c:pt idx="9469">
                  <c:v>211.9765625</c:v>
                </c:pt>
                <c:pt idx="9470">
                  <c:v>211.96875</c:v>
                </c:pt>
                <c:pt idx="9471">
                  <c:v>211.97265625</c:v>
                </c:pt>
                <c:pt idx="9472">
                  <c:v>211.94140625</c:v>
                </c:pt>
                <c:pt idx="9473">
                  <c:v>211.98828125</c:v>
                </c:pt>
                <c:pt idx="9474">
                  <c:v>211.9765625</c:v>
                </c:pt>
                <c:pt idx="9475">
                  <c:v>211.9765625</c:v>
                </c:pt>
                <c:pt idx="9476">
                  <c:v>211.97265625</c:v>
                </c:pt>
                <c:pt idx="9477">
                  <c:v>211.97265625</c:v>
                </c:pt>
                <c:pt idx="9478">
                  <c:v>211.91015625</c:v>
                </c:pt>
                <c:pt idx="9479">
                  <c:v>211.98046875</c:v>
                </c:pt>
                <c:pt idx="9480">
                  <c:v>211.94140625</c:v>
                </c:pt>
                <c:pt idx="9481">
                  <c:v>211.9453125</c:v>
                </c:pt>
                <c:pt idx="9482">
                  <c:v>211.98828125</c:v>
                </c:pt>
                <c:pt idx="9483">
                  <c:v>211.9140625</c:v>
                </c:pt>
                <c:pt idx="9484">
                  <c:v>211.984375</c:v>
                </c:pt>
                <c:pt idx="9485">
                  <c:v>211.9453125</c:v>
                </c:pt>
                <c:pt idx="9486">
                  <c:v>211.984375</c:v>
                </c:pt>
                <c:pt idx="9487">
                  <c:v>211.94140625</c:v>
                </c:pt>
                <c:pt idx="9488">
                  <c:v>211.94140625</c:v>
                </c:pt>
                <c:pt idx="9489">
                  <c:v>211.93359375</c:v>
                </c:pt>
                <c:pt idx="9490">
                  <c:v>211.93359375</c:v>
                </c:pt>
                <c:pt idx="9491">
                  <c:v>211.90234375</c:v>
                </c:pt>
                <c:pt idx="9492">
                  <c:v>211.96484375</c:v>
                </c:pt>
                <c:pt idx="9493">
                  <c:v>212.0078125</c:v>
                </c:pt>
                <c:pt idx="9494">
                  <c:v>212.0078125</c:v>
                </c:pt>
                <c:pt idx="9495">
                  <c:v>211.97265625</c:v>
                </c:pt>
                <c:pt idx="9496">
                  <c:v>212.01171875</c:v>
                </c:pt>
                <c:pt idx="9497">
                  <c:v>211.96875</c:v>
                </c:pt>
                <c:pt idx="9498">
                  <c:v>211.96875</c:v>
                </c:pt>
                <c:pt idx="9499">
                  <c:v>211.94140625</c:v>
                </c:pt>
                <c:pt idx="9500">
                  <c:v>211.94140625</c:v>
                </c:pt>
                <c:pt idx="9501">
                  <c:v>211.94140625</c:v>
                </c:pt>
                <c:pt idx="9502">
                  <c:v>211.984375</c:v>
                </c:pt>
                <c:pt idx="9503">
                  <c:v>211.94140625</c:v>
                </c:pt>
                <c:pt idx="9504">
                  <c:v>211.94140625</c:v>
                </c:pt>
                <c:pt idx="9505">
                  <c:v>211.94140625</c:v>
                </c:pt>
                <c:pt idx="9506">
                  <c:v>211.94140625</c:v>
                </c:pt>
                <c:pt idx="9507">
                  <c:v>211.9765625</c:v>
                </c:pt>
                <c:pt idx="9508">
                  <c:v>211.9375</c:v>
                </c:pt>
                <c:pt idx="9509">
                  <c:v>211.9375</c:v>
                </c:pt>
                <c:pt idx="9510">
                  <c:v>211.9375</c:v>
                </c:pt>
                <c:pt idx="9511">
                  <c:v>211.9375</c:v>
                </c:pt>
                <c:pt idx="9512">
                  <c:v>211.9375</c:v>
                </c:pt>
                <c:pt idx="9513">
                  <c:v>211.94140625</c:v>
                </c:pt>
                <c:pt idx="9514">
                  <c:v>211.94140625</c:v>
                </c:pt>
                <c:pt idx="9515">
                  <c:v>211.91015625</c:v>
                </c:pt>
                <c:pt idx="9516">
                  <c:v>212.015625</c:v>
                </c:pt>
                <c:pt idx="9517">
                  <c:v>212.01171875</c:v>
                </c:pt>
                <c:pt idx="9518">
                  <c:v>211.96875</c:v>
                </c:pt>
                <c:pt idx="9519">
                  <c:v>212.0078125</c:v>
                </c:pt>
                <c:pt idx="9520">
                  <c:v>212.01171875</c:v>
                </c:pt>
                <c:pt idx="9521">
                  <c:v>212</c:v>
                </c:pt>
                <c:pt idx="9522">
                  <c:v>211.9453125</c:v>
                </c:pt>
                <c:pt idx="9523">
                  <c:v>211.9140625</c:v>
                </c:pt>
                <c:pt idx="9524">
                  <c:v>211.984375</c:v>
                </c:pt>
                <c:pt idx="9525">
                  <c:v>211.94140625</c:v>
                </c:pt>
                <c:pt idx="9526">
                  <c:v>211.98046875</c:v>
                </c:pt>
                <c:pt idx="9527">
                  <c:v>211.98046875</c:v>
                </c:pt>
                <c:pt idx="9528">
                  <c:v>211.94140625</c:v>
                </c:pt>
                <c:pt idx="9529">
                  <c:v>211.9140625</c:v>
                </c:pt>
                <c:pt idx="9530">
                  <c:v>211.9765625</c:v>
                </c:pt>
                <c:pt idx="9531">
                  <c:v>211.94140625</c:v>
                </c:pt>
                <c:pt idx="9532">
                  <c:v>211.9375</c:v>
                </c:pt>
                <c:pt idx="9533">
                  <c:v>212.0078125</c:v>
                </c:pt>
                <c:pt idx="9534">
                  <c:v>211.9375</c:v>
                </c:pt>
                <c:pt idx="9535">
                  <c:v>211.9375</c:v>
                </c:pt>
                <c:pt idx="9536">
                  <c:v>211.9375</c:v>
                </c:pt>
                <c:pt idx="9537">
                  <c:v>211.9375</c:v>
                </c:pt>
                <c:pt idx="9538">
                  <c:v>211.9765625</c:v>
                </c:pt>
                <c:pt idx="9539">
                  <c:v>211.9375</c:v>
                </c:pt>
                <c:pt idx="9540">
                  <c:v>211.98046875</c:v>
                </c:pt>
                <c:pt idx="9541">
                  <c:v>211.91015625</c:v>
                </c:pt>
                <c:pt idx="9542">
                  <c:v>211.94140625</c:v>
                </c:pt>
                <c:pt idx="9543">
                  <c:v>211.9765625</c:v>
                </c:pt>
                <c:pt idx="9544">
                  <c:v>211.96875</c:v>
                </c:pt>
                <c:pt idx="9545">
                  <c:v>211.96875</c:v>
                </c:pt>
                <c:pt idx="9546">
                  <c:v>211.9375</c:v>
                </c:pt>
                <c:pt idx="9547">
                  <c:v>211.96875</c:v>
                </c:pt>
                <c:pt idx="9548">
                  <c:v>211.9375</c:v>
                </c:pt>
                <c:pt idx="9549">
                  <c:v>211.91015625</c:v>
                </c:pt>
                <c:pt idx="9550">
                  <c:v>211.9375</c:v>
                </c:pt>
                <c:pt idx="9551">
                  <c:v>211.9375</c:v>
                </c:pt>
                <c:pt idx="9552">
                  <c:v>211.96875</c:v>
                </c:pt>
                <c:pt idx="9553">
                  <c:v>211.96875</c:v>
                </c:pt>
                <c:pt idx="9554">
                  <c:v>211.91015625</c:v>
                </c:pt>
                <c:pt idx="9555">
                  <c:v>211.984375</c:v>
                </c:pt>
                <c:pt idx="9556">
                  <c:v>211.96875</c:v>
                </c:pt>
                <c:pt idx="9557">
                  <c:v>212.01171875</c:v>
                </c:pt>
                <c:pt idx="9558">
                  <c:v>211.96875</c:v>
                </c:pt>
                <c:pt idx="9559">
                  <c:v>212.1015625</c:v>
                </c:pt>
                <c:pt idx="9560">
                  <c:v>211.93359375</c:v>
                </c:pt>
                <c:pt idx="9561">
                  <c:v>212.07421875</c:v>
                </c:pt>
                <c:pt idx="9562">
                  <c:v>212.06640625</c:v>
                </c:pt>
                <c:pt idx="9563">
                  <c:v>211.93359375</c:v>
                </c:pt>
                <c:pt idx="9564">
                  <c:v>211.97265625</c:v>
                </c:pt>
                <c:pt idx="9565">
                  <c:v>212.0703125</c:v>
                </c:pt>
                <c:pt idx="9566">
                  <c:v>212.1015625</c:v>
                </c:pt>
                <c:pt idx="9567">
                  <c:v>211.9375</c:v>
                </c:pt>
                <c:pt idx="9568">
                  <c:v>212.00390625</c:v>
                </c:pt>
                <c:pt idx="9569">
                  <c:v>211.96875</c:v>
                </c:pt>
                <c:pt idx="9570">
                  <c:v>211.98046875</c:v>
                </c:pt>
                <c:pt idx="9571">
                  <c:v>211.9375</c:v>
                </c:pt>
                <c:pt idx="9572">
                  <c:v>211.96484375</c:v>
                </c:pt>
                <c:pt idx="9573">
                  <c:v>211.96484375</c:v>
                </c:pt>
                <c:pt idx="9574">
                  <c:v>211.9765625</c:v>
                </c:pt>
                <c:pt idx="9575">
                  <c:v>211.96484375</c:v>
                </c:pt>
                <c:pt idx="9576">
                  <c:v>211.96484375</c:v>
                </c:pt>
                <c:pt idx="9577">
                  <c:v>211.9375</c:v>
                </c:pt>
                <c:pt idx="9578">
                  <c:v>211.94140625</c:v>
                </c:pt>
                <c:pt idx="9579">
                  <c:v>211.94140625</c:v>
                </c:pt>
                <c:pt idx="9580">
                  <c:v>211.91015625</c:v>
                </c:pt>
                <c:pt idx="9581">
                  <c:v>211.94140625</c:v>
                </c:pt>
                <c:pt idx="9582">
                  <c:v>211.984375</c:v>
                </c:pt>
                <c:pt idx="9583">
                  <c:v>211.91015625</c:v>
                </c:pt>
                <c:pt idx="9584">
                  <c:v>212.01171875</c:v>
                </c:pt>
                <c:pt idx="9585">
                  <c:v>211.96875</c:v>
                </c:pt>
                <c:pt idx="9586">
                  <c:v>211.9375</c:v>
                </c:pt>
                <c:pt idx="9587">
                  <c:v>211.9375</c:v>
                </c:pt>
                <c:pt idx="9588">
                  <c:v>211.90625</c:v>
                </c:pt>
                <c:pt idx="9589">
                  <c:v>211.93359375</c:v>
                </c:pt>
                <c:pt idx="9590">
                  <c:v>211.97265625</c:v>
                </c:pt>
                <c:pt idx="9591">
                  <c:v>211.93359375</c:v>
                </c:pt>
                <c:pt idx="9592">
                  <c:v>211.93359375</c:v>
                </c:pt>
                <c:pt idx="9593">
                  <c:v>211.9765625</c:v>
                </c:pt>
                <c:pt idx="9594">
                  <c:v>211.9375</c:v>
                </c:pt>
                <c:pt idx="9595">
                  <c:v>211.9375</c:v>
                </c:pt>
                <c:pt idx="9596">
                  <c:v>211.90625</c:v>
                </c:pt>
                <c:pt idx="9597">
                  <c:v>211.98046875</c:v>
                </c:pt>
                <c:pt idx="9598">
                  <c:v>211.9375</c:v>
                </c:pt>
                <c:pt idx="9599">
                  <c:v>211.9765625</c:v>
                </c:pt>
                <c:pt idx="9600">
                  <c:v>211.9765625</c:v>
                </c:pt>
                <c:pt idx="9601">
                  <c:v>211.93359375</c:v>
                </c:pt>
                <c:pt idx="9602">
                  <c:v>211.93359375</c:v>
                </c:pt>
                <c:pt idx="9603">
                  <c:v>211.93359375</c:v>
                </c:pt>
                <c:pt idx="9604">
                  <c:v>211.93359375</c:v>
                </c:pt>
                <c:pt idx="9605">
                  <c:v>211.93359375</c:v>
                </c:pt>
                <c:pt idx="9606">
                  <c:v>211.94921875</c:v>
                </c:pt>
                <c:pt idx="9607">
                  <c:v>211.92578125</c:v>
                </c:pt>
                <c:pt idx="9608">
                  <c:v>211.92578125</c:v>
                </c:pt>
                <c:pt idx="9609">
                  <c:v>211.8984375</c:v>
                </c:pt>
                <c:pt idx="9610">
                  <c:v>211.92578125</c:v>
                </c:pt>
                <c:pt idx="9611">
                  <c:v>211.96875</c:v>
                </c:pt>
                <c:pt idx="9612">
                  <c:v>211.93359375</c:v>
                </c:pt>
                <c:pt idx="9613">
                  <c:v>211.93359375</c:v>
                </c:pt>
                <c:pt idx="9614">
                  <c:v>211.97265625</c:v>
                </c:pt>
                <c:pt idx="9615">
                  <c:v>211.93359375</c:v>
                </c:pt>
                <c:pt idx="9616">
                  <c:v>211.93359375</c:v>
                </c:pt>
                <c:pt idx="9617">
                  <c:v>211.97265625</c:v>
                </c:pt>
                <c:pt idx="9618">
                  <c:v>211.93359375</c:v>
                </c:pt>
                <c:pt idx="9619">
                  <c:v>211.9453125</c:v>
                </c:pt>
                <c:pt idx="9620">
                  <c:v>211.9375</c:v>
                </c:pt>
                <c:pt idx="9621">
                  <c:v>211.98046875</c:v>
                </c:pt>
                <c:pt idx="9622">
                  <c:v>211.9453125</c:v>
                </c:pt>
                <c:pt idx="9623">
                  <c:v>211.9375</c:v>
                </c:pt>
                <c:pt idx="9624">
                  <c:v>211.96875</c:v>
                </c:pt>
                <c:pt idx="9625">
                  <c:v>211.96875</c:v>
                </c:pt>
                <c:pt idx="9626">
                  <c:v>211.96875</c:v>
                </c:pt>
                <c:pt idx="9627">
                  <c:v>211.9375</c:v>
                </c:pt>
                <c:pt idx="9628">
                  <c:v>211.94140625</c:v>
                </c:pt>
                <c:pt idx="9629">
                  <c:v>211.94140625</c:v>
                </c:pt>
                <c:pt idx="9630">
                  <c:v>212.015625</c:v>
                </c:pt>
                <c:pt idx="9631">
                  <c:v>212.015625</c:v>
                </c:pt>
                <c:pt idx="9632">
                  <c:v>211.9140625</c:v>
                </c:pt>
                <c:pt idx="9633">
                  <c:v>211.9453125</c:v>
                </c:pt>
                <c:pt idx="9634">
                  <c:v>211.9453125</c:v>
                </c:pt>
                <c:pt idx="9635">
                  <c:v>211.9765625</c:v>
                </c:pt>
                <c:pt idx="9636">
                  <c:v>212.01171875</c:v>
                </c:pt>
                <c:pt idx="9637">
                  <c:v>211.9375</c:v>
                </c:pt>
                <c:pt idx="9638">
                  <c:v>211.96484375</c:v>
                </c:pt>
                <c:pt idx="9639">
                  <c:v>212.0078125</c:v>
                </c:pt>
                <c:pt idx="9640">
                  <c:v>211.9375</c:v>
                </c:pt>
                <c:pt idx="9641">
                  <c:v>211.9375</c:v>
                </c:pt>
                <c:pt idx="9642">
                  <c:v>211.91015625</c:v>
                </c:pt>
                <c:pt idx="9643">
                  <c:v>211.9375</c:v>
                </c:pt>
                <c:pt idx="9644">
                  <c:v>211.9765625</c:v>
                </c:pt>
                <c:pt idx="9645">
                  <c:v>211.91015625</c:v>
                </c:pt>
                <c:pt idx="9646">
                  <c:v>211.96875</c:v>
                </c:pt>
                <c:pt idx="9647">
                  <c:v>211.96875</c:v>
                </c:pt>
                <c:pt idx="9648">
                  <c:v>211.91015625</c:v>
                </c:pt>
                <c:pt idx="9649">
                  <c:v>211.94140625</c:v>
                </c:pt>
                <c:pt idx="9650">
                  <c:v>211.97265625</c:v>
                </c:pt>
                <c:pt idx="9651">
                  <c:v>211.94140625</c:v>
                </c:pt>
                <c:pt idx="9652">
                  <c:v>211.94140625</c:v>
                </c:pt>
                <c:pt idx="9653">
                  <c:v>211.984375</c:v>
                </c:pt>
                <c:pt idx="9654">
                  <c:v>211.984375</c:v>
                </c:pt>
                <c:pt idx="9655">
                  <c:v>211.98046875</c:v>
                </c:pt>
                <c:pt idx="9656">
                  <c:v>211.94140625</c:v>
                </c:pt>
                <c:pt idx="9657">
                  <c:v>211.94140625</c:v>
                </c:pt>
                <c:pt idx="9658">
                  <c:v>211.98046875</c:v>
                </c:pt>
                <c:pt idx="9659">
                  <c:v>211.984375</c:v>
                </c:pt>
                <c:pt idx="9660">
                  <c:v>211.94140625</c:v>
                </c:pt>
                <c:pt idx="9661">
                  <c:v>211.98046875</c:v>
                </c:pt>
                <c:pt idx="9662">
                  <c:v>211.9453125</c:v>
                </c:pt>
                <c:pt idx="9663">
                  <c:v>211.98828125</c:v>
                </c:pt>
                <c:pt idx="9664">
                  <c:v>211.9140625</c:v>
                </c:pt>
                <c:pt idx="9665">
                  <c:v>211.94140625</c:v>
                </c:pt>
                <c:pt idx="9666">
                  <c:v>211.94140625</c:v>
                </c:pt>
                <c:pt idx="9667">
                  <c:v>211.91015625</c:v>
                </c:pt>
                <c:pt idx="9668">
                  <c:v>211.94140625</c:v>
                </c:pt>
                <c:pt idx="9669">
                  <c:v>211.94140625</c:v>
                </c:pt>
                <c:pt idx="9670">
                  <c:v>211.9453125</c:v>
                </c:pt>
                <c:pt idx="9671">
                  <c:v>211.9453125</c:v>
                </c:pt>
                <c:pt idx="9672">
                  <c:v>212.09765625</c:v>
                </c:pt>
                <c:pt idx="9673">
                  <c:v>211.96875</c:v>
                </c:pt>
                <c:pt idx="9674">
                  <c:v>211.9375</c:v>
                </c:pt>
                <c:pt idx="9675">
                  <c:v>211.9296875</c:v>
                </c:pt>
                <c:pt idx="9676">
                  <c:v>211.9296875</c:v>
                </c:pt>
                <c:pt idx="9677">
                  <c:v>211.90234375</c:v>
                </c:pt>
                <c:pt idx="9678">
                  <c:v>211.97265625</c:v>
                </c:pt>
                <c:pt idx="9679">
                  <c:v>211.97265625</c:v>
                </c:pt>
                <c:pt idx="9680">
                  <c:v>211.91015625</c:v>
                </c:pt>
                <c:pt idx="9681">
                  <c:v>211.94140625</c:v>
                </c:pt>
                <c:pt idx="9682">
                  <c:v>211.94140625</c:v>
                </c:pt>
                <c:pt idx="9683">
                  <c:v>211.91015625</c:v>
                </c:pt>
                <c:pt idx="9684">
                  <c:v>211.9375</c:v>
                </c:pt>
                <c:pt idx="9685">
                  <c:v>211.9375</c:v>
                </c:pt>
                <c:pt idx="9686">
                  <c:v>211.9375</c:v>
                </c:pt>
                <c:pt idx="9687">
                  <c:v>211.9375</c:v>
                </c:pt>
                <c:pt idx="9688">
                  <c:v>211.91015625</c:v>
                </c:pt>
                <c:pt idx="9689">
                  <c:v>211.9375</c:v>
                </c:pt>
                <c:pt idx="9690">
                  <c:v>211.96875</c:v>
                </c:pt>
                <c:pt idx="9691">
                  <c:v>211.9375</c:v>
                </c:pt>
                <c:pt idx="9692">
                  <c:v>212.00390625</c:v>
                </c:pt>
                <c:pt idx="9693">
                  <c:v>212.046875</c:v>
                </c:pt>
                <c:pt idx="9694">
                  <c:v>211.9140625</c:v>
                </c:pt>
                <c:pt idx="9695">
                  <c:v>211.94140625</c:v>
                </c:pt>
                <c:pt idx="9696">
                  <c:v>211.94140625</c:v>
                </c:pt>
                <c:pt idx="9697">
                  <c:v>211.9140625</c:v>
                </c:pt>
                <c:pt idx="9698">
                  <c:v>211.94140625</c:v>
                </c:pt>
                <c:pt idx="9699">
                  <c:v>211.984375</c:v>
                </c:pt>
                <c:pt idx="9700">
                  <c:v>211.94140625</c:v>
                </c:pt>
                <c:pt idx="9701">
                  <c:v>211.98828125</c:v>
                </c:pt>
                <c:pt idx="9702">
                  <c:v>212.015625</c:v>
                </c:pt>
                <c:pt idx="9703">
                  <c:v>211.97265625</c:v>
                </c:pt>
                <c:pt idx="9704">
                  <c:v>211.94140625</c:v>
                </c:pt>
                <c:pt idx="9705">
                  <c:v>211.9453125</c:v>
                </c:pt>
                <c:pt idx="9706">
                  <c:v>211.9453125</c:v>
                </c:pt>
                <c:pt idx="9707">
                  <c:v>211.9765625</c:v>
                </c:pt>
                <c:pt idx="9708">
                  <c:v>211.94140625</c:v>
                </c:pt>
                <c:pt idx="9709">
                  <c:v>211.94140625</c:v>
                </c:pt>
                <c:pt idx="9710">
                  <c:v>211.94140625</c:v>
                </c:pt>
                <c:pt idx="9711">
                  <c:v>211.98046875</c:v>
                </c:pt>
                <c:pt idx="9712">
                  <c:v>211.94140625</c:v>
                </c:pt>
                <c:pt idx="9713">
                  <c:v>211.9765625</c:v>
                </c:pt>
                <c:pt idx="9714">
                  <c:v>211.9375</c:v>
                </c:pt>
                <c:pt idx="9715">
                  <c:v>211.96484375</c:v>
                </c:pt>
                <c:pt idx="9716">
                  <c:v>211.9296875</c:v>
                </c:pt>
                <c:pt idx="9717">
                  <c:v>211.90234375</c:v>
                </c:pt>
                <c:pt idx="9718">
                  <c:v>211.98046875</c:v>
                </c:pt>
                <c:pt idx="9719">
                  <c:v>211.9765625</c:v>
                </c:pt>
                <c:pt idx="9720">
                  <c:v>211.90625</c:v>
                </c:pt>
                <c:pt idx="9721">
                  <c:v>211.98046875</c:v>
                </c:pt>
                <c:pt idx="9722">
                  <c:v>211.9375</c:v>
                </c:pt>
                <c:pt idx="9723">
                  <c:v>211.9375</c:v>
                </c:pt>
                <c:pt idx="9724">
                  <c:v>211.9375</c:v>
                </c:pt>
                <c:pt idx="9725">
                  <c:v>211.9375</c:v>
                </c:pt>
                <c:pt idx="9726">
                  <c:v>211.9375</c:v>
                </c:pt>
                <c:pt idx="9727">
                  <c:v>211.9375</c:v>
                </c:pt>
                <c:pt idx="9728">
                  <c:v>211.9375</c:v>
                </c:pt>
                <c:pt idx="9729">
                  <c:v>211.9765625</c:v>
                </c:pt>
                <c:pt idx="9730">
                  <c:v>211.98046875</c:v>
                </c:pt>
                <c:pt idx="9731">
                  <c:v>211.9375</c:v>
                </c:pt>
                <c:pt idx="9732">
                  <c:v>211.9375</c:v>
                </c:pt>
                <c:pt idx="9733">
                  <c:v>211.9765625</c:v>
                </c:pt>
                <c:pt idx="9734">
                  <c:v>211.9375</c:v>
                </c:pt>
                <c:pt idx="9735">
                  <c:v>211.94921875</c:v>
                </c:pt>
                <c:pt idx="9736">
                  <c:v>211.98046875</c:v>
                </c:pt>
                <c:pt idx="9737">
                  <c:v>211.9375</c:v>
                </c:pt>
                <c:pt idx="9738">
                  <c:v>211.9375</c:v>
                </c:pt>
                <c:pt idx="9739">
                  <c:v>211.93359375</c:v>
                </c:pt>
                <c:pt idx="9740">
                  <c:v>211.93359375</c:v>
                </c:pt>
                <c:pt idx="9741">
                  <c:v>211.90234375</c:v>
                </c:pt>
                <c:pt idx="9742">
                  <c:v>211.9375</c:v>
                </c:pt>
                <c:pt idx="9743">
                  <c:v>211.9375</c:v>
                </c:pt>
                <c:pt idx="9744">
                  <c:v>212.0078125</c:v>
                </c:pt>
                <c:pt idx="9745">
                  <c:v>211.96875</c:v>
                </c:pt>
                <c:pt idx="9746">
                  <c:v>211.94140625</c:v>
                </c:pt>
                <c:pt idx="9747">
                  <c:v>211.90625</c:v>
                </c:pt>
                <c:pt idx="9748">
                  <c:v>211.9375</c:v>
                </c:pt>
                <c:pt idx="9749">
                  <c:v>211.9765625</c:v>
                </c:pt>
                <c:pt idx="9750">
                  <c:v>211.91015625</c:v>
                </c:pt>
                <c:pt idx="9751">
                  <c:v>211.9375</c:v>
                </c:pt>
                <c:pt idx="9752">
                  <c:v>211.9375</c:v>
                </c:pt>
                <c:pt idx="9753">
                  <c:v>211.9375</c:v>
                </c:pt>
                <c:pt idx="9754">
                  <c:v>211.9765625</c:v>
                </c:pt>
                <c:pt idx="9755">
                  <c:v>211.9375</c:v>
                </c:pt>
                <c:pt idx="9756">
                  <c:v>211.95703125</c:v>
                </c:pt>
                <c:pt idx="9757">
                  <c:v>211.95703125</c:v>
                </c:pt>
                <c:pt idx="9758">
                  <c:v>211.92578125</c:v>
                </c:pt>
                <c:pt idx="9759">
                  <c:v>211.92578125</c:v>
                </c:pt>
                <c:pt idx="9760">
                  <c:v>211.92578125</c:v>
                </c:pt>
                <c:pt idx="9761">
                  <c:v>211.9296875</c:v>
                </c:pt>
                <c:pt idx="9762">
                  <c:v>211.9296875</c:v>
                </c:pt>
                <c:pt idx="9763">
                  <c:v>211.93359375</c:v>
                </c:pt>
                <c:pt idx="9764">
                  <c:v>211.96484375</c:v>
                </c:pt>
                <c:pt idx="9765">
                  <c:v>211.96484375</c:v>
                </c:pt>
                <c:pt idx="9766">
                  <c:v>211.94140625</c:v>
                </c:pt>
                <c:pt idx="9767">
                  <c:v>211.94140625</c:v>
                </c:pt>
                <c:pt idx="9768">
                  <c:v>211.93359375</c:v>
                </c:pt>
                <c:pt idx="9769">
                  <c:v>211.9609375</c:v>
                </c:pt>
                <c:pt idx="9770">
                  <c:v>211.9609375</c:v>
                </c:pt>
                <c:pt idx="9771">
                  <c:v>211.9296875</c:v>
                </c:pt>
                <c:pt idx="9772">
                  <c:v>211.8984375</c:v>
                </c:pt>
                <c:pt idx="9773">
                  <c:v>211.92578125</c:v>
                </c:pt>
                <c:pt idx="9774">
                  <c:v>211.95703125</c:v>
                </c:pt>
                <c:pt idx="9775">
                  <c:v>211.99609375</c:v>
                </c:pt>
                <c:pt idx="9776">
                  <c:v>211.9375</c:v>
                </c:pt>
                <c:pt idx="9777">
                  <c:v>211.9375</c:v>
                </c:pt>
                <c:pt idx="9778">
                  <c:v>211.9375</c:v>
                </c:pt>
                <c:pt idx="9779">
                  <c:v>211.9375</c:v>
                </c:pt>
                <c:pt idx="9780">
                  <c:v>212.07421875</c:v>
                </c:pt>
                <c:pt idx="9781">
                  <c:v>211.90625</c:v>
                </c:pt>
                <c:pt idx="9782">
                  <c:v>211.93359375</c:v>
                </c:pt>
                <c:pt idx="9783">
                  <c:v>211.93359375</c:v>
                </c:pt>
                <c:pt idx="9784">
                  <c:v>211.93359375</c:v>
                </c:pt>
                <c:pt idx="9785">
                  <c:v>211.93359375</c:v>
                </c:pt>
                <c:pt idx="9786">
                  <c:v>211.90625</c:v>
                </c:pt>
                <c:pt idx="9787">
                  <c:v>211.9375</c:v>
                </c:pt>
                <c:pt idx="9788">
                  <c:v>211.9375</c:v>
                </c:pt>
                <c:pt idx="9789">
                  <c:v>211.91015625</c:v>
                </c:pt>
                <c:pt idx="9790">
                  <c:v>211.9375</c:v>
                </c:pt>
                <c:pt idx="9791">
                  <c:v>211.9375</c:v>
                </c:pt>
                <c:pt idx="9792">
                  <c:v>211.93359375</c:v>
                </c:pt>
                <c:pt idx="9793">
                  <c:v>211.93359375</c:v>
                </c:pt>
                <c:pt idx="9794">
                  <c:v>211.9765625</c:v>
                </c:pt>
                <c:pt idx="9795">
                  <c:v>212.00390625</c:v>
                </c:pt>
                <c:pt idx="9796">
                  <c:v>211.93359375</c:v>
                </c:pt>
                <c:pt idx="9797">
                  <c:v>211.93359375</c:v>
                </c:pt>
                <c:pt idx="9798">
                  <c:v>211.93359375</c:v>
                </c:pt>
                <c:pt idx="9799">
                  <c:v>211.94921875</c:v>
                </c:pt>
                <c:pt idx="9800">
                  <c:v>211.97265625</c:v>
                </c:pt>
                <c:pt idx="9801">
                  <c:v>211.97265625</c:v>
                </c:pt>
                <c:pt idx="9802">
                  <c:v>211.94140625</c:v>
                </c:pt>
                <c:pt idx="9803">
                  <c:v>211.9375</c:v>
                </c:pt>
                <c:pt idx="9804">
                  <c:v>211.9375</c:v>
                </c:pt>
                <c:pt idx="9805">
                  <c:v>211.94140625</c:v>
                </c:pt>
                <c:pt idx="9806">
                  <c:v>211.94140625</c:v>
                </c:pt>
                <c:pt idx="9807">
                  <c:v>211.91015625</c:v>
                </c:pt>
                <c:pt idx="9808">
                  <c:v>212.015625</c:v>
                </c:pt>
                <c:pt idx="9809">
                  <c:v>211.97265625</c:v>
                </c:pt>
                <c:pt idx="9810">
                  <c:v>211.9140625</c:v>
                </c:pt>
                <c:pt idx="9811">
                  <c:v>211.9453125</c:v>
                </c:pt>
                <c:pt idx="9812">
                  <c:v>211.97265625</c:v>
                </c:pt>
                <c:pt idx="9813">
                  <c:v>211.94140625</c:v>
                </c:pt>
                <c:pt idx="9814">
                  <c:v>211.9375</c:v>
                </c:pt>
                <c:pt idx="9815">
                  <c:v>211.9765625</c:v>
                </c:pt>
                <c:pt idx="9816">
                  <c:v>212.00390625</c:v>
                </c:pt>
                <c:pt idx="9817">
                  <c:v>211.9609375</c:v>
                </c:pt>
                <c:pt idx="9818">
                  <c:v>211.90234375</c:v>
                </c:pt>
                <c:pt idx="9819">
                  <c:v>211.9296875</c:v>
                </c:pt>
                <c:pt idx="9820">
                  <c:v>211.9296875</c:v>
                </c:pt>
                <c:pt idx="9821">
                  <c:v>211.93359375</c:v>
                </c:pt>
                <c:pt idx="9822">
                  <c:v>211.93359375</c:v>
                </c:pt>
                <c:pt idx="9823">
                  <c:v>211.90625</c:v>
                </c:pt>
                <c:pt idx="9824">
                  <c:v>211.9375</c:v>
                </c:pt>
                <c:pt idx="9825">
                  <c:v>211.9765625</c:v>
                </c:pt>
                <c:pt idx="9826">
                  <c:v>211.90625</c:v>
                </c:pt>
                <c:pt idx="9827">
                  <c:v>211.9375</c:v>
                </c:pt>
                <c:pt idx="9828">
                  <c:v>212.0078125</c:v>
                </c:pt>
                <c:pt idx="9829">
                  <c:v>211.9609375</c:v>
                </c:pt>
                <c:pt idx="9830">
                  <c:v>211.9609375</c:v>
                </c:pt>
                <c:pt idx="9831">
                  <c:v>212</c:v>
                </c:pt>
                <c:pt idx="9832">
                  <c:v>211.95703125</c:v>
                </c:pt>
                <c:pt idx="9833">
                  <c:v>211.95703125</c:v>
                </c:pt>
                <c:pt idx="9834">
                  <c:v>211.90625</c:v>
                </c:pt>
                <c:pt idx="9835">
                  <c:v>211.9375</c:v>
                </c:pt>
                <c:pt idx="9836">
                  <c:v>212.00390625</c:v>
                </c:pt>
                <c:pt idx="9837">
                  <c:v>212.0078125</c:v>
                </c:pt>
                <c:pt idx="9838">
                  <c:v>211.97265625</c:v>
                </c:pt>
                <c:pt idx="9839">
                  <c:v>211.94140625</c:v>
                </c:pt>
                <c:pt idx="9840">
                  <c:v>211.9765625</c:v>
                </c:pt>
                <c:pt idx="9841">
                  <c:v>211.9375</c:v>
                </c:pt>
                <c:pt idx="9842">
                  <c:v>211.90625</c:v>
                </c:pt>
                <c:pt idx="9843">
                  <c:v>211.9375</c:v>
                </c:pt>
                <c:pt idx="9844">
                  <c:v>211.96875</c:v>
                </c:pt>
                <c:pt idx="9845">
                  <c:v>211.94140625</c:v>
                </c:pt>
                <c:pt idx="9846">
                  <c:v>211.9375</c:v>
                </c:pt>
                <c:pt idx="9847">
                  <c:v>211.9375</c:v>
                </c:pt>
                <c:pt idx="9848">
                  <c:v>211.93359375</c:v>
                </c:pt>
                <c:pt idx="9849">
                  <c:v>211.9609375</c:v>
                </c:pt>
                <c:pt idx="9850">
                  <c:v>211.9609375</c:v>
                </c:pt>
                <c:pt idx="9851">
                  <c:v>212.01171875</c:v>
                </c:pt>
                <c:pt idx="9852">
                  <c:v>211.96875</c:v>
                </c:pt>
                <c:pt idx="9853">
                  <c:v>212.0078125</c:v>
                </c:pt>
                <c:pt idx="9854">
                  <c:v>211.9375</c:v>
                </c:pt>
                <c:pt idx="9855">
                  <c:v>211.98046875</c:v>
                </c:pt>
                <c:pt idx="9856">
                  <c:v>211.90625</c:v>
                </c:pt>
                <c:pt idx="9857">
                  <c:v>211.9375</c:v>
                </c:pt>
                <c:pt idx="9858">
                  <c:v>211.9375</c:v>
                </c:pt>
                <c:pt idx="9859">
                  <c:v>211.9375</c:v>
                </c:pt>
                <c:pt idx="9860">
                  <c:v>211.9375</c:v>
                </c:pt>
                <c:pt idx="9861">
                  <c:v>211.9375</c:v>
                </c:pt>
                <c:pt idx="9862">
                  <c:v>211.98046875</c:v>
                </c:pt>
                <c:pt idx="9863">
                  <c:v>211.9375</c:v>
                </c:pt>
                <c:pt idx="9864">
                  <c:v>211.9375</c:v>
                </c:pt>
                <c:pt idx="9865">
                  <c:v>211.93359375</c:v>
                </c:pt>
                <c:pt idx="9866">
                  <c:v>211.97265625</c:v>
                </c:pt>
                <c:pt idx="9867">
                  <c:v>211.93359375</c:v>
                </c:pt>
                <c:pt idx="9868">
                  <c:v>211.93359375</c:v>
                </c:pt>
                <c:pt idx="9869">
                  <c:v>211.93359375</c:v>
                </c:pt>
                <c:pt idx="9870">
                  <c:v>211.9765625</c:v>
                </c:pt>
                <c:pt idx="9871">
                  <c:v>211.93359375</c:v>
                </c:pt>
                <c:pt idx="9872">
                  <c:v>211.96484375</c:v>
                </c:pt>
                <c:pt idx="9873">
                  <c:v>211.96484375</c:v>
                </c:pt>
                <c:pt idx="9874">
                  <c:v>211.9375</c:v>
                </c:pt>
                <c:pt idx="9875">
                  <c:v>211.91015625</c:v>
                </c:pt>
                <c:pt idx="9876">
                  <c:v>211.9375</c:v>
                </c:pt>
                <c:pt idx="9877">
                  <c:v>211.9375</c:v>
                </c:pt>
                <c:pt idx="9878">
                  <c:v>211.9296875</c:v>
                </c:pt>
                <c:pt idx="9879">
                  <c:v>211.9296875</c:v>
                </c:pt>
                <c:pt idx="9880">
                  <c:v>211.90234375</c:v>
                </c:pt>
                <c:pt idx="9881">
                  <c:v>211.9296875</c:v>
                </c:pt>
                <c:pt idx="9882">
                  <c:v>211.96875</c:v>
                </c:pt>
                <c:pt idx="9883">
                  <c:v>211.9375</c:v>
                </c:pt>
                <c:pt idx="9884">
                  <c:v>211.96484375</c:v>
                </c:pt>
                <c:pt idx="9885">
                  <c:v>211.96484375</c:v>
                </c:pt>
                <c:pt idx="9886">
                  <c:v>211.94140625</c:v>
                </c:pt>
                <c:pt idx="9887">
                  <c:v>211.94140625</c:v>
                </c:pt>
                <c:pt idx="9888">
                  <c:v>211.91015625</c:v>
                </c:pt>
                <c:pt idx="9889">
                  <c:v>212.0703125</c:v>
                </c:pt>
                <c:pt idx="9890">
                  <c:v>211.94140625</c:v>
                </c:pt>
                <c:pt idx="9891">
                  <c:v>211.94140625</c:v>
                </c:pt>
                <c:pt idx="9892">
                  <c:v>212.07421875</c:v>
                </c:pt>
                <c:pt idx="9893">
                  <c:v>212.078125</c:v>
                </c:pt>
                <c:pt idx="9894">
                  <c:v>211.9375</c:v>
                </c:pt>
                <c:pt idx="9895">
                  <c:v>211.9375</c:v>
                </c:pt>
                <c:pt idx="9896">
                  <c:v>211.98046875</c:v>
                </c:pt>
                <c:pt idx="9897">
                  <c:v>211.9375</c:v>
                </c:pt>
                <c:pt idx="9898">
                  <c:v>211.96875</c:v>
                </c:pt>
                <c:pt idx="9899">
                  <c:v>211.96875</c:v>
                </c:pt>
                <c:pt idx="9900">
                  <c:v>211.96875</c:v>
                </c:pt>
                <c:pt idx="9901">
                  <c:v>211.96875</c:v>
                </c:pt>
                <c:pt idx="9902">
                  <c:v>211.9375</c:v>
                </c:pt>
                <c:pt idx="9903">
                  <c:v>211.9375</c:v>
                </c:pt>
                <c:pt idx="9904">
                  <c:v>211.9375</c:v>
                </c:pt>
                <c:pt idx="9905">
                  <c:v>211.9375</c:v>
                </c:pt>
                <c:pt idx="9906">
                  <c:v>211.984375</c:v>
                </c:pt>
                <c:pt idx="9907">
                  <c:v>211.9140625</c:v>
                </c:pt>
                <c:pt idx="9908">
                  <c:v>211.94140625</c:v>
                </c:pt>
                <c:pt idx="9909">
                  <c:v>211.94140625</c:v>
                </c:pt>
                <c:pt idx="9910">
                  <c:v>211.9453125</c:v>
                </c:pt>
                <c:pt idx="9911">
                  <c:v>211.9453125</c:v>
                </c:pt>
                <c:pt idx="9912">
                  <c:v>211.9453125</c:v>
                </c:pt>
                <c:pt idx="9913">
                  <c:v>211.97265625</c:v>
                </c:pt>
                <c:pt idx="9914">
                  <c:v>211.97265625</c:v>
                </c:pt>
                <c:pt idx="9915">
                  <c:v>211.96875</c:v>
                </c:pt>
                <c:pt idx="9916">
                  <c:v>211.96875</c:v>
                </c:pt>
                <c:pt idx="9917">
                  <c:v>211.98828125</c:v>
                </c:pt>
                <c:pt idx="9918">
                  <c:v>211.97265625</c:v>
                </c:pt>
                <c:pt idx="9919">
                  <c:v>211.97265625</c:v>
                </c:pt>
                <c:pt idx="9920">
                  <c:v>211.94140625</c:v>
                </c:pt>
                <c:pt idx="9921">
                  <c:v>211.9453125</c:v>
                </c:pt>
                <c:pt idx="9922">
                  <c:v>211.98828125</c:v>
                </c:pt>
                <c:pt idx="9923">
                  <c:v>211.984375</c:v>
                </c:pt>
                <c:pt idx="9924">
                  <c:v>211.98828125</c:v>
                </c:pt>
                <c:pt idx="9925">
                  <c:v>211.94921875</c:v>
                </c:pt>
                <c:pt idx="9926">
                  <c:v>211.984375</c:v>
                </c:pt>
                <c:pt idx="9927">
                  <c:v>211.94921875</c:v>
                </c:pt>
                <c:pt idx="9928">
                  <c:v>211.94921875</c:v>
                </c:pt>
                <c:pt idx="9929">
                  <c:v>211.9453125</c:v>
                </c:pt>
                <c:pt idx="9930">
                  <c:v>211.9453125</c:v>
                </c:pt>
                <c:pt idx="9931">
                  <c:v>211.95703125</c:v>
                </c:pt>
                <c:pt idx="9932">
                  <c:v>211.9375</c:v>
                </c:pt>
                <c:pt idx="9933">
                  <c:v>211.9375</c:v>
                </c:pt>
                <c:pt idx="9934">
                  <c:v>211.94921875</c:v>
                </c:pt>
                <c:pt idx="9935">
                  <c:v>211.93359375</c:v>
                </c:pt>
                <c:pt idx="9936">
                  <c:v>211.9765625</c:v>
                </c:pt>
                <c:pt idx="9937">
                  <c:v>211.9375</c:v>
                </c:pt>
                <c:pt idx="9938">
                  <c:v>211.96875</c:v>
                </c:pt>
                <c:pt idx="9939">
                  <c:v>211.96875</c:v>
                </c:pt>
                <c:pt idx="9940">
                  <c:v>211.9453125</c:v>
                </c:pt>
                <c:pt idx="9941">
                  <c:v>211.984375</c:v>
                </c:pt>
                <c:pt idx="9942">
                  <c:v>212.01953125</c:v>
                </c:pt>
                <c:pt idx="9943">
                  <c:v>212.015625</c:v>
                </c:pt>
                <c:pt idx="9944">
                  <c:v>211.953125</c:v>
                </c:pt>
                <c:pt idx="9945">
                  <c:v>211.9453125</c:v>
                </c:pt>
                <c:pt idx="9946">
                  <c:v>211.9453125</c:v>
                </c:pt>
                <c:pt idx="9947">
                  <c:v>211.9453125</c:v>
                </c:pt>
                <c:pt idx="9948">
                  <c:v>211.9453125</c:v>
                </c:pt>
                <c:pt idx="9949">
                  <c:v>211.9140625</c:v>
                </c:pt>
                <c:pt idx="9950">
                  <c:v>211.94140625</c:v>
                </c:pt>
                <c:pt idx="9951">
                  <c:v>211.98046875</c:v>
                </c:pt>
                <c:pt idx="9952">
                  <c:v>211.9453125</c:v>
                </c:pt>
                <c:pt idx="9953">
                  <c:v>211.9453125</c:v>
                </c:pt>
                <c:pt idx="9954">
                  <c:v>211.9453125</c:v>
                </c:pt>
                <c:pt idx="9955">
                  <c:v>211.94921875</c:v>
                </c:pt>
                <c:pt idx="9956">
                  <c:v>211.9765625</c:v>
                </c:pt>
                <c:pt idx="9957">
                  <c:v>211.9765625</c:v>
                </c:pt>
                <c:pt idx="9958">
                  <c:v>211.98046875</c:v>
                </c:pt>
                <c:pt idx="9959">
                  <c:v>211.94140625</c:v>
                </c:pt>
                <c:pt idx="9960">
                  <c:v>211.98046875</c:v>
                </c:pt>
                <c:pt idx="9961">
                  <c:v>211.9453125</c:v>
                </c:pt>
                <c:pt idx="9962">
                  <c:v>211.98828125</c:v>
                </c:pt>
                <c:pt idx="9963">
                  <c:v>211.9140625</c:v>
                </c:pt>
                <c:pt idx="9964">
                  <c:v>211.98828125</c:v>
                </c:pt>
                <c:pt idx="9965">
                  <c:v>211.9453125</c:v>
                </c:pt>
                <c:pt idx="9966">
                  <c:v>211.94140625</c:v>
                </c:pt>
                <c:pt idx="9967">
                  <c:v>211.94140625</c:v>
                </c:pt>
                <c:pt idx="9968">
                  <c:v>211.94140625</c:v>
                </c:pt>
                <c:pt idx="9969">
                  <c:v>211.96875</c:v>
                </c:pt>
                <c:pt idx="9970">
                  <c:v>211.94140625</c:v>
                </c:pt>
                <c:pt idx="9971">
                  <c:v>211.9453125</c:v>
                </c:pt>
                <c:pt idx="9972">
                  <c:v>211.9453125</c:v>
                </c:pt>
                <c:pt idx="9973">
                  <c:v>211.9453125</c:v>
                </c:pt>
                <c:pt idx="9974">
                  <c:v>211.94140625</c:v>
                </c:pt>
                <c:pt idx="9975">
                  <c:v>211.94140625</c:v>
                </c:pt>
                <c:pt idx="9976">
                  <c:v>211.97265625</c:v>
                </c:pt>
                <c:pt idx="9977">
                  <c:v>211.9375</c:v>
                </c:pt>
                <c:pt idx="9978">
                  <c:v>211.9375</c:v>
                </c:pt>
                <c:pt idx="9979">
                  <c:v>211.984375</c:v>
                </c:pt>
                <c:pt idx="9980">
                  <c:v>211.9453125</c:v>
                </c:pt>
                <c:pt idx="9981">
                  <c:v>211.91796875</c:v>
                </c:pt>
                <c:pt idx="9982">
                  <c:v>211.98828125</c:v>
                </c:pt>
                <c:pt idx="9983">
                  <c:v>211.98828125</c:v>
                </c:pt>
                <c:pt idx="9984">
                  <c:v>212.01171875</c:v>
                </c:pt>
                <c:pt idx="9985">
                  <c:v>211.97265625</c:v>
                </c:pt>
                <c:pt idx="9986">
                  <c:v>211.98828125</c:v>
                </c:pt>
                <c:pt idx="9987">
                  <c:v>211.9453125</c:v>
                </c:pt>
                <c:pt idx="9988">
                  <c:v>211.9453125</c:v>
                </c:pt>
                <c:pt idx="9989">
                  <c:v>211.91796875</c:v>
                </c:pt>
                <c:pt idx="9990">
                  <c:v>211.98828125</c:v>
                </c:pt>
                <c:pt idx="9991">
                  <c:v>211.94921875</c:v>
                </c:pt>
                <c:pt idx="9992">
                  <c:v>211.9453125</c:v>
                </c:pt>
                <c:pt idx="9993">
                  <c:v>211.98828125</c:v>
                </c:pt>
                <c:pt idx="9994">
                  <c:v>211.9140625</c:v>
                </c:pt>
                <c:pt idx="9995">
                  <c:v>211.94140625</c:v>
                </c:pt>
                <c:pt idx="9996">
                  <c:v>211.97265625</c:v>
                </c:pt>
                <c:pt idx="9997">
                  <c:v>211.9453125</c:v>
                </c:pt>
                <c:pt idx="9998">
                  <c:v>211.9453125</c:v>
                </c:pt>
                <c:pt idx="9999">
                  <c:v>211.9453125</c:v>
                </c:pt>
                <c:pt idx="10000">
                  <c:v>211.9453125</c:v>
                </c:pt>
                <c:pt idx="10001">
                  <c:v>211.94140625</c:v>
                </c:pt>
                <c:pt idx="10002">
                  <c:v>211.94140625</c:v>
                </c:pt>
                <c:pt idx="10003">
                  <c:v>211.94140625</c:v>
                </c:pt>
                <c:pt idx="10004">
                  <c:v>211.94140625</c:v>
                </c:pt>
                <c:pt idx="10005">
                  <c:v>211.94140625</c:v>
                </c:pt>
                <c:pt idx="10006">
                  <c:v>211.98046875</c:v>
                </c:pt>
                <c:pt idx="10007">
                  <c:v>211.94140625</c:v>
                </c:pt>
                <c:pt idx="10008">
                  <c:v>211.98046875</c:v>
                </c:pt>
                <c:pt idx="10009">
                  <c:v>211.98046875</c:v>
                </c:pt>
                <c:pt idx="10010">
                  <c:v>211.94140625</c:v>
                </c:pt>
                <c:pt idx="10011">
                  <c:v>211.94140625</c:v>
                </c:pt>
                <c:pt idx="10012">
                  <c:v>211.91796875</c:v>
                </c:pt>
                <c:pt idx="10013">
                  <c:v>211.94921875</c:v>
                </c:pt>
                <c:pt idx="10014">
                  <c:v>211.9765625</c:v>
                </c:pt>
                <c:pt idx="10015">
                  <c:v>211.9765625</c:v>
                </c:pt>
                <c:pt idx="10016">
                  <c:v>211.9453125</c:v>
                </c:pt>
                <c:pt idx="10017">
                  <c:v>211.98828125</c:v>
                </c:pt>
                <c:pt idx="10018">
                  <c:v>211.9453125</c:v>
                </c:pt>
                <c:pt idx="10019">
                  <c:v>211.9453125</c:v>
                </c:pt>
                <c:pt idx="10020">
                  <c:v>211.96875</c:v>
                </c:pt>
                <c:pt idx="10021">
                  <c:v>211.96875</c:v>
                </c:pt>
                <c:pt idx="10022">
                  <c:v>211.90625</c:v>
                </c:pt>
                <c:pt idx="10023">
                  <c:v>211.9375</c:v>
                </c:pt>
                <c:pt idx="10024">
                  <c:v>211.9375</c:v>
                </c:pt>
                <c:pt idx="10025">
                  <c:v>211.9765625</c:v>
                </c:pt>
                <c:pt idx="10026">
                  <c:v>211.9375</c:v>
                </c:pt>
                <c:pt idx="10027">
                  <c:v>211.9375</c:v>
                </c:pt>
                <c:pt idx="10028">
                  <c:v>211.9375</c:v>
                </c:pt>
                <c:pt idx="10029">
                  <c:v>211.9375</c:v>
                </c:pt>
                <c:pt idx="10030">
                  <c:v>211.91015625</c:v>
                </c:pt>
                <c:pt idx="10031">
                  <c:v>211.94140625</c:v>
                </c:pt>
                <c:pt idx="10032">
                  <c:v>212.01171875</c:v>
                </c:pt>
                <c:pt idx="10033">
                  <c:v>211.9375</c:v>
                </c:pt>
                <c:pt idx="10034">
                  <c:v>211.9375</c:v>
                </c:pt>
                <c:pt idx="10035">
                  <c:v>211.9375</c:v>
                </c:pt>
                <c:pt idx="10036">
                  <c:v>211.96484375</c:v>
                </c:pt>
                <c:pt idx="10037">
                  <c:v>211.96484375</c:v>
                </c:pt>
                <c:pt idx="10038">
                  <c:v>211.984375</c:v>
                </c:pt>
                <c:pt idx="10039">
                  <c:v>211.94140625</c:v>
                </c:pt>
                <c:pt idx="10040">
                  <c:v>211.94140625</c:v>
                </c:pt>
                <c:pt idx="10041">
                  <c:v>211.98046875</c:v>
                </c:pt>
                <c:pt idx="10042">
                  <c:v>211.984375</c:v>
                </c:pt>
                <c:pt idx="10043">
                  <c:v>211.9140625</c:v>
                </c:pt>
                <c:pt idx="10044">
                  <c:v>211.984375</c:v>
                </c:pt>
                <c:pt idx="10045">
                  <c:v>211.9765625</c:v>
                </c:pt>
                <c:pt idx="10046">
                  <c:v>211.9765625</c:v>
                </c:pt>
                <c:pt idx="10047">
                  <c:v>211.9375</c:v>
                </c:pt>
                <c:pt idx="10048">
                  <c:v>211.984375</c:v>
                </c:pt>
                <c:pt idx="10049">
                  <c:v>211.984375</c:v>
                </c:pt>
                <c:pt idx="10050">
                  <c:v>211.984375</c:v>
                </c:pt>
                <c:pt idx="10051">
                  <c:v>211.96484375</c:v>
                </c:pt>
                <c:pt idx="10052">
                  <c:v>211.9375</c:v>
                </c:pt>
                <c:pt idx="10053">
                  <c:v>211.90625</c:v>
                </c:pt>
                <c:pt idx="10054">
                  <c:v>211.9375</c:v>
                </c:pt>
                <c:pt idx="10055">
                  <c:v>211.9375</c:v>
                </c:pt>
                <c:pt idx="10056">
                  <c:v>211.98828125</c:v>
                </c:pt>
                <c:pt idx="10057">
                  <c:v>211.9453125</c:v>
                </c:pt>
                <c:pt idx="10058">
                  <c:v>211.94140625</c:v>
                </c:pt>
                <c:pt idx="10059">
                  <c:v>211.97265625</c:v>
                </c:pt>
                <c:pt idx="10060">
                  <c:v>211.9453125</c:v>
                </c:pt>
                <c:pt idx="10061">
                  <c:v>211.9453125</c:v>
                </c:pt>
                <c:pt idx="10062">
                  <c:v>211.9453125</c:v>
                </c:pt>
                <c:pt idx="10063">
                  <c:v>211.984375</c:v>
                </c:pt>
                <c:pt idx="10064">
                  <c:v>211.9453125</c:v>
                </c:pt>
                <c:pt idx="10065">
                  <c:v>211.9453125</c:v>
                </c:pt>
                <c:pt idx="10066">
                  <c:v>211.94140625</c:v>
                </c:pt>
                <c:pt idx="10067">
                  <c:v>211.94140625</c:v>
                </c:pt>
                <c:pt idx="10068">
                  <c:v>211.91015625</c:v>
                </c:pt>
                <c:pt idx="10069">
                  <c:v>211.9375</c:v>
                </c:pt>
                <c:pt idx="10070">
                  <c:v>211.9375</c:v>
                </c:pt>
                <c:pt idx="10071">
                  <c:v>211.94140625</c:v>
                </c:pt>
                <c:pt idx="10072">
                  <c:v>211.94140625</c:v>
                </c:pt>
                <c:pt idx="10073">
                  <c:v>211.9140625</c:v>
                </c:pt>
                <c:pt idx="10074">
                  <c:v>211.94140625</c:v>
                </c:pt>
                <c:pt idx="10075">
                  <c:v>211.94140625</c:v>
                </c:pt>
                <c:pt idx="10076">
                  <c:v>211.91015625</c:v>
                </c:pt>
                <c:pt idx="10077">
                  <c:v>211.98046875</c:v>
                </c:pt>
                <c:pt idx="10078">
                  <c:v>211.98046875</c:v>
                </c:pt>
                <c:pt idx="10079">
                  <c:v>211.9375</c:v>
                </c:pt>
                <c:pt idx="10080">
                  <c:v>211.9375</c:v>
                </c:pt>
                <c:pt idx="10081">
                  <c:v>211.9765625</c:v>
                </c:pt>
                <c:pt idx="10082">
                  <c:v>211.95703125</c:v>
                </c:pt>
                <c:pt idx="10083">
                  <c:v>211.95703125</c:v>
                </c:pt>
                <c:pt idx="10084">
                  <c:v>211.9375</c:v>
                </c:pt>
                <c:pt idx="10085">
                  <c:v>211.984375</c:v>
                </c:pt>
                <c:pt idx="10086">
                  <c:v>211.9375</c:v>
                </c:pt>
                <c:pt idx="10087">
                  <c:v>211.94140625</c:v>
                </c:pt>
                <c:pt idx="10088">
                  <c:v>211.94140625</c:v>
                </c:pt>
                <c:pt idx="10089">
                  <c:v>211.94140625</c:v>
                </c:pt>
                <c:pt idx="10090">
                  <c:v>211.94140625</c:v>
                </c:pt>
                <c:pt idx="10091">
                  <c:v>211.98828125</c:v>
                </c:pt>
                <c:pt idx="10092">
                  <c:v>211.94140625</c:v>
                </c:pt>
                <c:pt idx="10093">
                  <c:v>211.94140625</c:v>
                </c:pt>
                <c:pt idx="10094">
                  <c:v>211.94140625</c:v>
                </c:pt>
                <c:pt idx="10095">
                  <c:v>211.94140625</c:v>
                </c:pt>
                <c:pt idx="10096">
                  <c:v>211.9375</c:v>
                </c:pt>
                <c:pt idx="10097">
                  <c:v>211.9375</c:v>
                </c:pt>
                <c:pt idx="10098">
                  <c:v>211.90625</c:v>
                </c:pt>
                <c:pt idx="10099">
                  <c:v>211.9375</c:v>
                </c:pt>
                <c:pt idx="10100">
                  <c:v>211.96484375</c:v>
                </c:pt>
                <c:pt idx="10101">
                  <c:v>211.984375</c:v>
                </c:pt>
                <c:pt idx="10102">
                  <c:v>211.96875</c:v>
                </c:pt>
                <c:pt idx="10103">
                  <c:v>211.96875</c:v>
                </c:pt>
                <c:pt idx="10104">
                  <c:v>211.953125</c:v>
                </c:pt>
                <c:pt idx="10105">
                  <c:v>211.98046875</c:v>
                </c:pt>
                <c:pt idx="10106">
                  <c:v>212.06640625</c:v>
                </c:pt>
                <c:pt idx="10107">
                  <c:v>211.91015625</c:v>
                </c:pt>
                <c:pt idx="10108">
                  <c:v>211.94140625</c:v>
                </c:pt>
                <c:pt idx="10109">
                  <c:v>211.94140625</c:v>
                </c:pt>
                <c:pt idx="10110">
                  <c:v>211.9453125</c:v>
                </c:pt>
                <c:pt idx="10111">
                  <c:v>211.9453125</c:v>
                </c:pt>
                <c:pt idx="10112">
                  <c:v>211.9453125</c:v>
                </c:pt>
                <c:pt idx="10113">
                  <c:v>211.97265625</c:v>
                </c:pt>
                <c:pt idx="10114">
                  <c:v>211.9453125</c:v>
                </c:pt>
                <c:pt idx="10115">
                  <c:v>211.9140625</c:v>
                </c:pt>
                <c:pt idx="10116">
                  <c:v>211.9453125</c:v>
                </c:pt>
                <c:pt idx="10117">
                  <c:v>211.9453125</c:v>
                </c:pt>
                <c:pt idx="10118">
                  <c:v>211.91796875</c:v>
                </c:pt>
                <c:pt idx="10119">
                  <c:v>211.9453125</c:v>
                </c:pt>
                <c:pt idx="10120">
                  <c:v>211.97265625</c:v>
                </c:pt>
                <c:pt idx="10121">
                  <c:v>211.97265625</c:v>
                </c:pt>
                <c:pt idx="10122">
                  <c:v>211.94140625</c:v>
                </c:pt>
                <c:pt idx="10123">
                  <c:v>211.9140625</c:v>
                </c:pt>
                <c:pt idx="10124">
                  <c:v>211.9921875</c:v>
                </c:pt>
                <c:pt idx="10125">
                  <c:v>211.9453125</c:v>
                </c:pt>
                <c:pt idx="10126">
                  <c:v>211.9140625</c:v>
                </c:pt>
                <c:pt idx="10127">
                  <c:v>211.9453125</c:v>
                </c:pt>
                <c:pt idx="10128">
                  <c:v>211.9765625</c:v>
                </c:pt>
                <c:pt idx="10129">
                  <c:v>211.9453125</c:v>
                </c:pt>
                <c:pt idx="10130">
                  <c:v>211.9453125</c:v>
                </c:pt>
                <c:pt idx="10131">
                  <c:v>211.9453125</c:v>
                </c:pt>
                <c:pt idx="10132">
                  <c:v>211.9140625</c:v>
                </c:pt>
                <c:pt idx="10133">
                  <c:v>211.94140625</c:v>
                </c:pt>
                <c:pt idx="10134">
                  <c:v>211.94140625</c:v>
                </c:pt>
                <c:pt idx="10135">
                  <c:v>211.9453125</c:v>
                </c:pt>
                <c:pt idx="10136">
                  <c:v>211.9453125</c:v>
                </c:pt>
                <c:pt idx="10137">
                  <c:v>211.91796875</c:v>
                </c:pt>
                <c:pt idx="10138">
                  <c:v>211.9765625</c:v>
                </c:pt>
                <c:pt idx="10139">
                  <c:v>212.01171875</c:v>
                </c:pt>
                <c:pt idx="10140">
                  <c:v>211.98046875</c:v>
                </c:pt>
                <c:pt idx="10141">
                  <c:v>211.9453125</c:v>
                </c:pt>
                <c:pt idx="10142">
                  <c:v>211.9453125</c:v>
                </c:pt>
                <c:pt idx="10143">
                  <c:v>211.98828125</c:v>
                </c:pt>
                <c:pt idx="10144">
                  <c:v>211.9453125</c:v>
                </c:pt>
                <c:pt idx="10145">
                  <c:v>211.98828125</c:v>
                </c:pt>
                <c:pt idx="10146">
                  <c:v>211.98828125</c:v>
                </c:pt>
                <c:pt idx="10147">
                  <c:v>211.9453125</c:v>
                </c:pt>
                <c:pt idx="10148">
                  <c:v>211.9453125</c:v>
                </c:pt>
                <c:pt idx="10149">
                  <c:v>211.9453125</c:v>
                </c:pt>
                <c:pt idx="10150">
                  <c:v>211.9140625</c:v>
                </c:pt>
                <c:pt idx="10151">
                  <c:v>211.9453125</c:v>
                </c:pt>
                <c:pt idx="10152">
                  <c:v>211.9453125</c:v>
                </c:pt>
                <c:pt idx="10153">
                  <c:v>211.94921875</c:v>
                </c:pt>
                <c:pt idx="10154">
                  <c:v>211.94921875</c:v>
                </c:pt>
                <c:pt idx="10155">
                  <c:v>211.98828125</c:v>
                </c:pt>
                <c:pt idx="10156">
                  <c:v>211.9765625</c:v>
                </c:pt>
                <c:pt idx="10157">
                  <c:v>211.9765625</c:v>
                </c:pt>
                <c:pt idx="10158">
                  <c:v>211.94140625</c:v>
                </c:pt>
                <c:pt idx="10159">
                  <c:v>211.94140625</c:v>
                </c:pt>
                <c:pt idx="10160">
                  <c:v>211.98046875</c:v>
                </c:pt>
                <c:pt idx="10161">
                  <c:v>211.94140625</c:v>
                </c:pt>
                <c:pt idx="10162">
                  <c:v>211.94140625</c:v>
                </c:pt>
                <c:pt idx="10163">
                  <c:v>211.97265625</c:v>
                </c:pt>
                <c:pt idx="10164">
                  <c:v>212.01171875</c:v>
                </c:pt>
                <c:pt idx="10165">
                  <c:v>211.9453125</c:v>
                </c:pt>
                <c:pt idx="10166">
                  <c:v>211.9765625</c:v>
                </c:pt>
                <c:pt idx="10167">
                  <c:v>211.9765625</c:v>
                </c:pt>
                <c:pt idx="10168">
                  <c:v>211.9609375</c:v>
                </c:pt>
                <c:pt idx="10169">
                  <c:v>211.9453125</c:v>
                </c:pt>
                <c:pt idx="10170">
                  <c:v>211.9453125</c:v>
                </c:pt>
                <c:pt idx="10171">
                  <c:v>211.98828125</c:v>
                </c:pt>
                <c:pt idx="10172">
                  <c:v>211.9453125</c:v>
                </c:pt>
                <c:pt idx="10173">
                  <c:v>211.9453125</c:v>
                </c:pt>
                <c:pt idx="10174">
                  <c:v>212.01953125</c:v>
                </c:pt>
                <c:pt idx="10175">
                  <c:v>211.9765625</c:v>
                </c:pt>
                <c:pt idx="10176">
                  <c:v>211.9453125</c:v>
                </c:pt>
                <c:pt idx="10177">
                  <c:v>211.9453125</c:v>
                </c:pt>
                <c:pt idx="10178">
                  <c:v>211.98828125</c:v>
                </c:pt>
                <c:pt idx="10179">
                  <c:v>211.98828125</c:v>
                </c:pt>
                <c:pt idx="10180">
                  <c:v>211.9453125</c:v>
                </c:pt>
                <c:pt idx="10181">
                  <c:v>211.94140625</c:v>
                </c:pt>
                <c:pt idx="10182">
                  <c:v>211.94140625</c:v>
                </c:pt>
                <c:pt idx="10183">
                  <c:v>211.94140625</c:v>
                </c:pt>
                <c:pt idx="10184">
                  <c:v>211.94140625</c:v>
                </c:pt>
                <c:pt idx="10185">
                  <c:v>211.94140625</c:v>
                </c:pt>
                <c:pt idx="10186">
                  <c:v>211.9140625</c:v>
                </c:pt>
                <c:pt idx="10187">
                  <c:v>211.94140625</c:v>
                </c:pt>
                <c:pt idx="10188">
                  <c:v>211.94140625</c:v>
                </c:pt>
                <c:pt idx="10189">
                  <c:v>211.91015625</c:v>
                </c:pt>
                <c:pt idx="10190">
                  <c:v>212.01171875</c:v>
                </c:pt>
                <c:pt idx="10191">
                  <c:v>211.97265625</c:v>
                </c:pt>
                <c:pt idx="10192">
                  <c:v>212.01171875</c:v>
                </c:pt>
                <c:pt idx="10193">
                  <c:v>211.97265625</c:v>
                </c:pt>
                <c:pt idx="10194">
                  <c:v>211.9453125</c:v>
                </c:pt>
                <c:pt idx="10195">
                  <c:v>211.9765625</c:v>
                </c:pt>
                <c:pt idx="10196">
                  <c:v>211.94140625</c:v>
                </c:pt>
                <c:pt idx="10197">
                  <c:v>211.94140625</c:v>
                </c:pt>
                <c:pt idx="10198">
                  <c:v>211.9453125</c:v>
                </c:pt>
                <c:pt idx="10199">
                  <c:v>211.9453125</c:v>
                </c:pt>
                <c:pt idx="10200">
                  <c:v>211.9921875</c:v>
                </c:pt>
                <c:pt idx="10201">
                  <c:v>211.98828125</c:v>
                </c:pt>
                <c:pt idx="10202">
                  <c:v>211.9921875</c:v>
                </c:pt>
                <c:pt idx="10203">
                  <c:v>211.94921875</c:v>
                </c:pt>
                <c:pt idx="10204">
                  <c:v>211.984375</c:v>
                </c:pt>
                <c:pt idx="10205">
                  <c:v>211.984375</c:v>
                </c:pt>
                <c:pt idx="10206">
                  <c:v>212.0234375</c:v>
                </c:pt>
                <c:pt idx="10207">
                  <c:v>212.02734375</c:v>
                </c:pt>
                <c:pt idx="10208">
                  <c:v>211.953125</c:v>
                </c:pt>
                <c:pt idx="10209">
                  <c:v>211.953125</c:v>
                </c:pt>
                <c:pt idx="10210">
                  <c:v>211.984375</c:v>
                </c:pt>
                <c:pt idx="10211">
                  <c:v>211.984375</c:v>
                </c:pt>
                <c:pt idx="10212">
                  <c:v>211.94921875</c:v>
                </c:pt>
                <c:pt idx="10213">
                  <c:v>211.94921875</c:v>
                </c:pt>
                <c:pt idx="10214">
                  <c:v>211.94921875</c:v>
                </c:pt>
                <c:pt idx="10215">
                  <c:v>211.91796875</c:v>
                </c:pt>
                <c:pt idx="10216">
                  <c:v>212.08203125</c:v>
                </c:pt>
                <c:pt idx="10217">
                  <c:v>211.94921875</c:v>
                </c:pt>
                <c:pt idx="10218">
                  <c:v>212.01953125</c:v>
                </c:pt>
                <c:pt idx="10219">
                  <c:v>211.9765625</c:v>
                </c:pt>
                <c:pt idx="10220">
                  <c:v>212.078125</c:v>
                </c:pt>
                <c:pt idx="10221">
                  <c:v>211.984375</c:v>
                </c:pt>
                <c:pt idx="10222">
                  <c:v>211.9453125</c:v>
                </c:pt>
                <c:pt idx="10223">
                  <c:v>211.9140625</c:v>
                </c:pt>
                <c:pt idx="10224">
                  <c:v>211.9375</c:v>
                </c:pt>
                <c:pt idx="10225">
                  <c:v>211.9375</c:v>
                </c:pt>
                <c:pt idx="10226">
                  <c:v>211.91015625</c:v>
                </c:pt>
                <c:pt idx="10227">
                  <c:v>211.94140625</c:v>
                </c:pt>
                <c:pt idx="10228">
                  <c:v>211.94140625</c:v>
                </c:pt>
                <c:pt idx="10229">
                  <c:v>211.91796875</c:v>
                </c:pt>
                <c:pt idx="10230">
                  <c:v>211.94921875</c:v>
                </c:pt>
                <c:pt idx="10231">
                  <c:v>211.94921875</c:v>
                </c:pt>
                <c:pt idx="10232">
                  <c:v>211.91796875</c:v>
                </c:pt>
                <c:pt idx="10233">
                  <c:v>211.94921875</c:v>
                </c:pt>
                <c:pt idx="10234">
                  <c:v>211.94921875</c:v>
                </c:pt>
                <c:pt idx="10235">
                  <c:v>211.9453125</c:v>
                </c:pt>
                <c:pt idx="10236">
                  <c:v>211.9453125</c:v>
                </c:pt>
                <c:pt idx="10237">
                  <c:v>211.9453125</c:v>
                </c:pt>
                <c:pt idx="10238">
                  <c:v>211.9453125</c:v>
                </c:pt>
                <c:pt idx="10239">
                  <c:v>211.91796875</c:v>
                </c:pt>
                <c:pt idx="10240">
                  <c:v>211.94921875</c:v>
                </c:pt>
                <c:pt idx="10241">
                  <c:v>211.94921875</c:v>
                </c:pt>
                <c:pt idx="10242">
                  <c:v>212.01171875</c:v>
                </c:pt>
                <c:pt idx="10243">
                  <c:v>212.01171875</c:v>
                </c:pt>
                <c:pt idx="10244">
                  <c:v>211.94140625</c:v>
                </c:pt>
                <c:pt idx="10245">
                  <c:v>211.97265625</c:v>
                </c:pt>
                <c:pt idx="10246">
                  <c:v>211.97265625</c:v>
                </c:pt>
                <c:pt idx="10247">
                  <c:v>211.94140625</c:v>
                </c:pt>
                <c:pt idx="10248">
                  <c:v>211.9453125</c:v>
                </c:pt>
                <c:pt idx="10249">
                  <c:v>211.9453125</c:v>
                </c:pt>
                <c:pt idx="10250">
                  <c:v>211.94140625</c:v>
                </c:pt>
                <c:pt idx="10251">
                  <c:v>211.94140625</c:v>
                </c:pt>
                <c:pt idx="10252">
                  <c:v>211.9140625</c:v>
                </c:pt>
                <c:pt idx="10253">
                  <c:v>211.9453125</c:v>
                </c:pt>
                <c:pt idx="10254">
                  <c:v>211.9453125</c:v>
                </c:pt>
                <c:pt idx="10255">
                  <c:v>211.91796875</c:v>
                </c:pt>
                <c:pt idx="10256">
                  <c:v>211.9453125</c:v>
                </c:pt>
                <c:pt idx="10257">
                  <c:v>211.9453125</c:v>
                </c:pt>
                <c:pt idx="10258">
                  <c:v>211.9140625</c:v>
                </c:pt>
                <c:pt idx="10259">
                  <c:v>211.98046875</c:v>
                </c:pt>
                <c:pt idx="10260">
                  <c:v>211.98046875</c:v>
                </c:pt>
                <c:pt idx="10261">
                  <c:v>211.9140625</c:v>
                </c:pt>
                <c:pt idx="10262">
                  <c:v>211.9453125</c:v>
                </c:pt>
                <c:pt idx="10263">
                  <c:v>211.9453125</c:v>
                </c:pt>
                <c:pt idx="10264">
                  <c:v>211.9453125</c:v>
                </c:pt>
                <c:pt idx="10265">
                  <c:v>211.97265625</c:v>
                </c:pt>
                <c:pt idx="10266">
                  <c:v>211.97265625</c:v>
                </c:pt>
                <c:pt idx="10267">
                  <c:v>211.97265625</c:v>
                </c:pt>
                <c:pt idx="10268">
                  <c:v>211.97265625</c:v>
                </c:pt>
                <c:pt idx="10269">
                  <c:v>211.9453125</c:v>
                </c:pt>
                <c:pt idx="10270">
                  <c:v>212.01953125</c:v>
                </c:pt>
                <c:pt idx="10271">
                  <c:v>211.9765625</c:v>
                </c:pt>
                <c:pt idx="10272">
                  <c:v>212.01953125</c:v>
                </c:pt>
                <c:pt idx="10273">
                  <c:v>212.015625</c:v>
                </c:pt>
                <c:pt idx="10274">
                  <c:v>211.98828125</c:v>
                </c:pt>
                <c:pt idx="10275">
                  <c:v>211.98046875</c:v>
                </c:pt>
                <c:pt idx="10276">
                  <c:v>212.0078125</c:v>
                </c:pt>
                <c:pt idx="10277">
                  <c:v>212.0078125</c:v>
                </c:pt>
                <c:pt idx="10278">
                  <c:v>211.9375</c:v>
                </c:pt>
                <c:pt idx="10279">
                  <c:v>211.9375</c:v>
                </c:pt>
                <c:pt idx="10280">
                  <c:v>211.94140625</c:v>
                </c:pt>
                <c:pt idx="10281">
                  <c:v>211.984375</c:v>
                </c:pt>
                <c:pt idx="10282">
                  <c:v>211.93359375</c:v>
                </c:pt>
                <c:pt idx="10283">
                  <c:v>211.93359375</c:v>
                </c:pt>
                <c:pt idx="10284">
                  <c:v>211.90234375</c:v>
                </c:pt>
                <c:pt idx="10285">
                  <c:v>211.9765625</c:v>
                </c:pt>
                <c:pt idx="10286">
                  <c:v>211.9765625</c:v>
                </c:pt>
                <c:pt idx="10287">
                  <c:v>211.91015625</c:v>
                </c:pt>
                <c:pt idx="10288">
                  <c:v>211.94140625</c:v>
                </c:pt>
                <c:pt idx="10289">
                  <c:v>211.98046875</c:v>
                </c:pt>
                <c:pt idx="10290">
                  <c:v>211.98046875</c:v>
                </c:pt>
                <c:pt idx="10291">
                  <c:v>211.94140625</c:v>
                </c:pt>
                <c:pt idx="10292">
                  <c:v>211.94140625</c:v>
                </c:pt>
                <c:pt idx="10293">
                  <c:v>211.94140625</c:v>
                </c:pt>
                <c:pt idx="10294">
                  <c:v>211.94140625</c:v>
                </c:pt>
                <c:pt idx="10295">
                  <c:v>211.91015625</c:v>
                </c:pt>
                <c:pt idx="10296">
                  <c:v>211.984375</c:v>
                </c:pt>
                <c:pt idx="10297">
                  <c:v>211.94140625</c:v>
                </c:pt>
                <c:pt idx="10298">
                  <c:v>211.91015625</c:v>
                </c:pt>
                <c:pt idx="10299">
                  <c:v>211.984375</c:v>
                </c:pt>
                <c:pt idx="10300">
                  <c:v>211.94140625</c:v>
                </c:pt>
                <c:pt idx="10301">
                  <c:v>211.94140625</c:v>
                </c:pt>
                <c:pt idx="10302">
                  <c:v>211.97265625</c:v>
                </c:pt>
                <c:pt idx="10303">
                  <c:v>212.015625</c:v>
                </c:pt>
                <c:pt idx="10304">
                  <c:v>211.9375</c:v>
                </c:pt>
                <c:pt idx="10305">
                  <c:v>211.9765625</c:v>
                </c:pt>
                <c:pt idx="10306">
                  <c:v>212.0078125</c:v>
                </c:pt>
                <c:pt idx="10307">
                  <c:v>211.96484375</c:v>
                </c:pt>
                <c:pt idx="10308">
                  <c:v>211.9375</c:v>
                </c:pt>
                <c:pt idx="10309">
                  <c:v>211.98046875</c:v>
                </c:pt>
                <c:pt idx="10310">
                  <c:v>212.01171875</c:v>
                </c:pt>
                <c:pt idx="10311">
                  <c:v>211.9453125</c:v>
                </c:pt>
                <c:pt idx="10312">
                  <c:v>211.984375</c:v>
                </c:pt>
                <c:pt idx="10313">
                  <c:v>211.9453125</c:v>
                </c:pt>
                <c:pt idx="10314">
                  <c:v>212.015625</c:v>
                </c:pt>
                <c:pt idx="10315">
                  <c:v>212.01953125</c:v>
                </c:pt>
                <c:pt idx="10316">
                  <c:v>211.98828125</c:v>
                </c:pt>
                <c:pt idx="10317">
                  <c:v>211.9453125</c:v>
                </c:pt>
                <c:pt idx="10318">
                  <c:v>211.9453125</c:v>
                </c:pt>
                <c:pt idx="10319">
                  <c:v>211.94140625</c:v>
                </c:pt>
                <c:pt idx="10320">
                  <c:v>211.97265625</c:v>
                </c:pt>
                <c:pt idx="10321">
                  <c:v>211.97265625</c:v>
                </c:pt>
                <c:pt idx="10322">
                  <c:v>211.9765625</c:v>
                </c:pt>
                <c:pt idx="10323">
                  <c:v>211.9765625</c:v>
                </c:pt>
                <c:pt idx="10324">
                  <c:v>211.98046875</c:v>
                </c:pt>
                <c:pt idx="10325">
                  <c:v>211.98046875</c:v>
                </c:pt>
                <c:pt idx="10326">
                  <c:v>211.9453125</c:v>
                </c:pt>
                <c:pt idx="10327">
                  <c:v>211.9453125</c:v>
                </c:pt>
                <c:pt idx="10328">
                  <c:v>212.10546875</c:v>
                </c:pt>
                <c:pt idx="10329">
                  <c:v>211.9765625</c:v>
                </c:pt>
                <c:pt idx="10330">
                  <c:v>211.9765625</c:v>
                </c:pt>
                <c:pt idx="10331">
                  <c:v>212.01953125</c:v>
                </c:pt>
                <c:pt idx="10332">
                  <c:v>211.94921875</c:v>
                </c:pt>
                <c:pt idx="10333">
                  <c:v>211.94921875</c:v>
                </c:pt>
                <c:pt idx="10334">
                  <c:v>211.91796875</c:v>
                </c:pt>
                <c:pt idx="10335">
                  <c:v>211.94921875</c:v>
                </c:pt>
                <c:pt idx="10336">
                  <c:v>211.94921875</c:v>
                </c:pt>
                <c:pt idx="10337">
                  <c:v>211.94921875</c:v>
                </c:pt>
                <c:pt idx="10338">
                  <c:v>211.94921875</c:v>
                </c:pt>
                <c:pt idx="10339">
                  <c:v>211.91796875</c:v>
                </c:pt>
                <c:pt idx="10340">
                  <c:v>211.94921875</c:v>
                </c:pt>
                <c:pt idx="10341">
                  <c:v>211.94921875</c:v>
                </c:pt>
                <c:pt idx="10342">
                  <c:v>211.984375</c:v>
                </c:pt>
                <c:pt idx="10343">
                  <c:v>211.9453125</c:v>
                </c:pt>
                <c:pt idx="10344">
                  <c:v>211.9140625</c:v>
                </c:pt>
                <c:pt idx="10345">
                  <c:v>211.94140625</c:v>
                </c:pt>
                <c:pt idx="10346">
                  <c:v>211.94140625</c:v>
                </c:pt>
                <c:pt idx="10347">
                  <c:v>211.984375</c:v>
                </c:pt>
                <c:pt idx="10348">
                  <c:v>211.94140625</c:v>
                </c:pt>
                <c:pt idx="10349">
                  <c:v>211.984375</c:v>
                </c:pt>
                <c:pt idx="10350">
                  <c:v>212.0078125</c:v>
                </c:pt>
                <c:pt idx="10351">
                  <c:v>211.96875</c:v>
                </c:pt>
                <c:pt idx="10352">
                  <c:v>211.91015625</c:v>
                </c:pt>
                <c:pt idx="10353">
                  <c:v>211.94140625</c:v>
                </c:pt>
                <c:pt idx="10354">
                  <c:v>211.98828125</c:v>
                </c:pt>
                <c:pt idx="10355">
                  <c:v>211.9921875</c:v>
                </c:pt>
                <c:pt idx="10356">
                  <c:v>211.9453125</c:v>
                </c:pt>
                <c:pt idx="10357">
                  <c:v>211.9140625</c:v>
                </c:pt>
                <c:pt idx="10358">
                  <c:v>211.9453125</c:v>
                </c:pt>
                <c:pt idx="10359">
                  <c:v>211.9453125</c:v>
                </c:pt>
                <c:pt idx="10360">
                  <c:v>211.9453125</c:v>
                </c:pt>
                <c:pt idx="10361">
                  <c:v>211.9453125</c:v>
                </c:pt>
                <c:pt idx="10362">
                  <c:v>211.94140625</c:v>
                </c:pt>
                <c:pt idx="10363">
                  <c:v>211.97265625</c:v>
                </c:pt>
                <c:pt idx="10364">
                  <c:v>211.97265625</c:v>
                </c:pt>
                <c:pt idx="10365">
                  <c:v>211.94140625</c:v>
                </c:pt>
                <c:pt idx="10366">
                  <c:v>212.01953125</c:v>
                </c:pt>
                <c:pt idx="10367">
                  <c:v>212.01953125</c:v>
                </c:pt>
                <c:pt idx="10368">
                  <c:v>212.01171875</c:v>
                </c:pt>
                <c:pt idx="10369">
                  <c:v>212.01171875</c:v>
                </c:pt>
                <c:pt idx="10370">
                  <c:v>211.94140625</c:v>
                </c:pt>
                <c:pt idx="10371">
                  <c:v>211.97265625</c:v>
                </c:pt>
                <c:pt idx="10372">
                  <c:v>211.9453125</c:v>
                </c:pt>
                <c:pt idx="10373">
                  <c:v>211.9453125</c:v>
                </c:pt>
                <c:pt idx="10374">
                  <c:v>212.01171875</c:v>
                </c:pt>
                <c:pt idx="10375">
                  <c:v>211.94140625</c:v>
                </c:pt>
                <c:pt idx="10376">
                  <c:v>211.9375</c:v>
                </c:pt>
                <c:pt idx="10377">
                  <c:v>211.98046875</c:v>
                </c:pt>
                <c:pt idx="10378">
                  <c:v>211.90625</c:v>
                </c:pt>
                <c:pt idx="10379">
                  <c:v>211.98046875</c:v>
                </c:pt>
                <c:pt idx="10380">
                  <c:v>211.96484375</c:v>
                </c:pt>
                <c:pt idx="10381">
                  <c:v>212.01171875</c:v>
                </c:pt>
                <c:pt idx="10382">
                  <c:v>211.96875</c:v>
                </c:pt>
                <c:pt idx="10383">
                  <c:v>211.984375</c:v>
                </c:pt>
                <c:pt idx="10384">
                  <c:v>211.94140625</c:v>
                </c:pt>
                <c:pt idx="10385">
                  <c:v>211.94140625</c:v>
                </c:pt>
                <c:pt idx="10386">
                  <c:v>211.94140625</c:v>
                </c:pt>
                <c:pt idx="10387">
                  <c:v>211.98046875</c:v>
                </c:pt>
                <c:pt idx="10388">
                  <c:v>211.98046875</c:v>
                </c:pt>
                <c:pt idx="10389">
                  <c:v>211.94140625</c:v>
                </c:pt>
                <c:pt idx="10390">
                  <c:v>211.984375</c:v>
                </c:pt>
                <c:pt idx="10391">
                  <c:v>211.94140625</c:v>
                </c:pt>
                <c:pt idx="10392">
                  <c:v>211.98046875</c:v>
                </c:pt>
                <c:pt idx="10393">
                  <c:v>211.94140625</c:v>
                </c:pt>
                <c:pt idx="10394">
                  <c:v>211.97265625</c:v>
                </c:pt>
                <c:pt idx="10395">
                  <c:v>211.97265625</c:v>
                </c:pt>
                <c:pt idx="10396">
                  <c:v>211.97265625</c:v>
                </c:pt>
                <c:pt idx="10397">
                  <c:v>212.0078125</c:v>
                </c:pt>
                <c:pt idx="10398">
                  <c:v>211.96875</c:v>
                </c:pt>
                <c:pt idx="10399">
                  <c:v>211.96875</c:v>
                </c:pt>
                <c:pt idx="10400">
                  <c:v>211.9375</c:v>
                </c:pt>
                <c:pt idx="10401">
                  <c:v>211.9375</c:v>
                </c:pt>
                <c:pt idx="10402">
                  <c:v>211.94921875</c:v>
                </c:pt>
                <c:pt idx="10403">
                  <c:v>211.9375</c:v>
                </c:pt>
                <c:pt idx="10404">
                  <c:v>211.96484375</c:v>
                </c:pt>
                <c:pt idx="10405">
                  <c:v>211.9375</c:v>
                </c:pt>
                <c:pt idx="10406">
                  <c:v>211.94140625</c:v>
                </c:pt>
                <c:pt idx="10407">
                  <c:v>211.94140625</c:v>
                </c:pt>
                <c:pt idx="10408">
                  <c:v>211.9140625</c:v>
                </c:pt>
                <c:pt idx="10409">
                  <c:v>211.94140625</c:v>
                </c:pt>
                <c:pt idx="10410">
                  <c:v>211.94140625</c:v>
                </c:pt>
                <c:pt idx="10411">
                  <c:v>211.91015625</c:v>
                </c:pt>
                <c:pt idx="10412">
                  <c:v>211.98046875</c:v>
                </c:pt>
                <c:pt idx="10413">
                  <c:v>211.9375</c:v>
                </c:pt>
                <c:pt idx="10414">
                  <c:v>211.9375</c:v>
                </c:pt>
                <c:pt idx="10415">
                  <c:v>211.94140625</c:v>
                </c:pt>
                <c:pt idx="10416">
                  <c:v>211.94140625</c:v>
                </c:pt>
                <c:pt idx="10417">
                  <c:v>211.98828125</c:v>
                </c:pt>
                <c:pt idx="10418">
                  <c:v>211.9921875</c:v>
                </c:pt>
                <c:pt idx="10419">
                  <c:v>211.9453125</c:v>
                </c:pt>
                <c:pt idx="10420">
                  <c:v>211.94140625</c:v>
                </c:pt>
                <c:pt idx="10421">
                  <c:v>211.984375</c:v>
                </c:pt>
                <c:pt idx="10422">
                  <c:v>211.94140625</c:v>
                </c:pt>
                <c:pt idx="10423">
                  <c:v>211.94140625</c:v>
                </c:pt>
                <c:pt idx="10424">
                  <c:v>211.94140625</c:v>
                </c:pt>
                <c:pt idx="10425">
                  <c:v>211.984375</c:v>
                </c:pt>
                <c:pt idx="10426">
                  <c:v>211.98046875</c:v>
                </c:pt>
                <c:pt idx="10427">
                  <c:v>211.94140625</c:v>
                </c:pt>
                <c:pt idx="10428">
                  <c:v>211.9765625</c:v>
                </c:pt>
                <c:pt idx="10429">
                  <c:v>211.9765625</c:v>
                </c:pt>
                <c:pt idx="10430">
                  <c:v>211.9453125</c:v>
                </c:pt>
                <c:pt idx="10431">
                  <c:v>211.9453125</c:v>
                </c:pt>
                <c:pt idx="10432">
                  <c:v>211.94140625</c:v>
                </c:pt>
                <c:pt idx="10433">
                  <c:v>212.09375</c:v>
                </c:pt>
                <c:pt idx="10434">
                  <c:v>212.078125</c:v>
                </c:pt>
                <c:pt idx="10435">
                  <c:v>212.078125</c:v>
                </c:pt>
                <c:pt idx="10436">
                  <c:v>212.109375</c:v>
                </c:pt>
                <c:pt idx="10437">
                  <c:v>212.10546875</c:v>
                </c:pt>
                <c:pt idx="10438">
                  <c:v>211.94921875</c:v>
                </c:pt>
                <c:pt idx="10439">
                  <c:v>211.94921875</c:v>
                </c:pt>
                <c:pt idx="10440">
                  <c:v>211.9453125</c:v>
                </c:pt>
                <c:pt idx="10441">
                  <c:v>211.9453125</c:v>
                </c:pt>
                <c:pt idx="10442">
                  <c:v>211.98828125</c:v>
                </c:pt>
                <c:pt idx="10443">
                  <c:v>211.9453125</c:v>
                </c:pt>
                <c:pt idx="10444">
                  <c:v>211.98828125</c:v>
                </c:pt>
                <c:pt idx="10445">
                  <c:v>211.9453125</c:v>
                </c:pt>
                <c:pt idx="10446">
                  <c:v>211.984375</c:v>
                </c:pt>
                <c:pt idx="10447">
                  <c:v>211.9453125</c:v>
                </c:pt>
                <c:pt idx="10448">
                  <c:v>211.9453125</c:v>
                </c:pt>
                <c:pt idx="10449">
                  <c:v>211.91796875</c:v>
                </c:pt>
                <c:pt idx="10450">
                  <c:v>211.9453125</c:v>
                </c:pt>
                <c:pt idx="10451">
                  <c:v>211.9453125</c:v>
                </c:pt>
                <c:pt idx="10452">
                  <c:v>211.98046875</c:v>
                </c:pt>
                <c:pt idx="10453">
                  <c:v>211.98046875</c:v>
                </c:pt>
                <c:pt idx="10454">
                  <c:v>211.91796875</c:v>
                </c:pt>
                <c:pt idx="10455">
                  <c:v>211.9453125</c:v>
                </c:pt>
                <c:pt idx="10456">
                  <c:v>211.984375</c:v>
                </c:pt>
                <c:pt idx="10457">
                  <c:v>211.94140625</c:v>
                </c:pt>
                <c:pt idx="10458">
                  <c:v>211.98046875</c:v>
                </c:pt>
                <c:pt idx="10459">
                  <c:v>211.9140625</c:v>
                </c:pt>
                <c:pt idx="10460">
                  <c:v>211.98046875</c:v>
                </c:pt>
                <c:pt idx="10461">
                  <c:v>211.9453125</c:v>
                </c:pt>
                <c:pt idx="10462">
                  <c:v>211.98828125</c:v>
                </c:pt>
                <c:pt idx="10463">
                  <c:v>211.98828125</c:v>
                </c:pt>
                <c:pt idx="10464">
                  <c:v>211.984375</c:v>
                </c:pt>
                <c:pt idx="10465">
                  <c:v>211.9453125</c:v>
                </c:pt>
                <c:pt idx="10466">
                  <c:v>211.9453125</c:v>
                </c:pt>
                <c:pt idx="10467">
                  <c:v>211.91796875</c:v>
                </c:pt>
                <c:pt idx="10468">
                  <c:v>211.94140625</c:v>
                </c:pt>
                <c:pt idx="10469">
                  <c:v>211.98046875</c:v>
                </c:pt>
                <c:pt idx="10470">
                  <c:v>211.9375</c:v>
                </c:pt>
                <c:pt idx="10471">
                  <c:v>211.96875</c:v>
                </c:pt>
                <c:pt idx="10472">
                  <c:v>211.98046875</c:v>
                </c:pt>
                <c:pt idx="10473">
                  <c:v>211.9453125</c:v>
                </c:pt>
                <c:pt idx="10474">
                  <c:v>211.98828125</c:v>
                </c:pt>
                <c:pt idx="10475">
                  <c:v>211.9140625</c:v>
                </c:pt>
                <c:pt idx="10476">
                  <c:v>212.01953125</c:v>
                </c:pt>
                <c:pt idx="10477">
                  <c:v>211.97265625</c:v>
                </c:pt>
                <c:pt idx="10478">
                  <c:v>211.91796875</c:v>
                </c:pt>
                <c:pt idx="10479">
                  <c:v>211.91796875</c:v>
                </c:pt>
                <c:pt idx="10480">
                  <c:v>212.01953125</c:v>
                </c:pt>
                <c:pt idx="10481">
                  <c:v>211.98046875</c:v>
                </c:pt>
                <c:pt idx="10482">
                  <c:v>212.015625</c:v>
                </c:pt>
                <c:pt idx="10483">
                  <c:v>211.9765625</c:v>
                </c:pt>
                <c:pt idx="10484">
                  <c:v>211.9140625</c:v>
                </c:pt>
                <c:pt idx="10485">
                  <c:v>211.9453125</c:v>
                </c:pt>
                <c:pt idx="10486">
                  <c:v>211.9453125</c:v>
                </c:pt>
                <c:pt idx="10487">
                  <c:v>211.91796875</c:v>
                </c:pt>
                <c:pt idx="10488">
                  <c:v>211.9453125</c:v>
                </c:pt>
                <c:pt idx="10489">
                  <c:v>211.9453125</c:v>
                </c:pt>
                <c:pt idx="10490">
                  <c:v>211.94921875</c:v>
                </c:pt>
                <c:pt idx="10491">
                  <c:v>211.9453125</c:v>
                </c:pt>
                <c:pt idx="10492">
                  <c:v>211.98828125</c:v>
                </c:pt>
                <c:pt idx="10493">
                  <c:v>211.91796875</c:v>
                </c:pt>
                <c:pt idx="10494">
                  <c:v>211.9453125</c:v>
                </c:pt>
                <c:pt idx="10495">
                  <c:v>211.9453125</c:v>
                </c:pt>
                <c:pt idx="10496">
                  <c:v>211.9453125</c:v>
                </c:pt>
                <c:pt idx="10497">
                  <c:v>211.9453125</c:v>
                </c:pt>
                <c:pt idx="10498">
                  <c:v>211.91796875</c:v>
                </c:pt>
                <c:pt idx="10499">
                  <c:v>211.98828125</c:v>
                </c:pt>
                <c:pt idx="10500">
                  <c:v>211.94921875</c:v>
                </c:pt>
                <c:pt idx="10501">
                  <c:v>211.98828125</c:v>
                </c:pt>
                <c:pt idx="10502">
                  <c:v>211.9453125</c:v>
                </c:pt>
                <c:pt idx="10503">
                  <c:v>211.98828125</c:v>
                </c:pt>
                <c:pt idx="10504">
                  <c:v>212.01171875</c:v>
                </c:pt>
                <c:pt idx="10505">
                  <c:v>211.97265625</c:v>
                </c:pt>
                <c:pt idx="10506">
                  <c:v>211.95703125</c:v>
                </c:pt>
                <c:pt idx="10507">
                  <c:v>211.94140625</c:v>
                </c:pt>
                <c:pt idx="10508">
                  <c:v>211.96484375</c:v>
                </c:pt>
                <c:pt idx="10509">
                  <c:v>211.9609375</c:v>
                </c:pt>
                <c:pt idx="10510">
                  <c:v>211.9609375</c:v>
                </c:pt>
                <c:pt idx="10511">
                  <c:v>211.9296875</c:v>
                </c:pt>
                <c:pt idx="10512">
                  <c:v>211.9375</c:v>
                </c:pt>
                <c:pt idx="10513">
                  <c:v>211.9375</c:v>
                </c:pt>
                <c:pt idx="10514">
                  <c:v>211.984375</c:v>
                </c:pt>
                <c:pt idx="10515">
                  <c:v>211.984375</c:v>
                </c:pt>
                <c:pt idx="10516">
                  <c:v>211.9453125</c:v>
                </c:pt>
                <c:pt idx="10517">
                  <c:v>211.984375</c:v>
                </c:pt>
                <c:pt idx="10518">
                  <c:v>211.9453125</c:v>
                </c:pt>
                <c:pt idx="10519">
                  <c:v>211.94140625</c:v>
                </c:pt>
                <c:pt idx="10520">
                  <c:v>211.97265625</c:v>
                </c:pt>
                <c:pt idx="10521">
                  <c:v>211.97265625</c:v>
                </c:pt>
                <c:pt idx="10522">
                  <c:v>211.9140625</c:v>
                </c:pt>
                <c:pt idx="10523">
                  <c:v>211.9453125</c:v>
                </c:pt>
                <c:pt idx="10524">
                  <c:v>211.9453125</c:v>
                </c:pt>
                <c:pt idx="10525">
                  <c:v>211.94921875</c:v>
                </c:pt>
                <c:pt idx="10526">
                  <c:v>211.984375</c:v>
                </c:pt>
                <c:pt idx="10527">
                  <c:v>211.94921875</c:v>
                </c:pt>
                <c:pt idx="10528">
                  <c:v>211.9453125</c:v>
                </c:pt>
                <c:pt idx="10529">
                  <c:v>211.984375</c:v>
                </c:pt>
                <c:pt idx="10530">
                  <c:v>211.98046875</c:v>
                </c:pt>
                <c:pt idx="10531">
                  <c:v>211.94140625</c:v>
                </c:pt>
                <c:pt idx="10532">
                  <c:v>211.96875</c:v>
                </c:pt>
                <c:pt idx="10533">
                  <c:v>211.94140625</c:v>
                </c:pt>
                <c:pt idx="10534">
                  <c:v>211.97265625</c:v>
                </c:pt>
                <c:pt idx="10535">
                  <c:v>212.015625</c:v>
                </c:pt>
                <c:pt idx="10536">
                  <c:v>211.9453125</c:v>
                </c:pt>
                <c:pt idx="10537">
                  <c:v>211.984375</c:v>
                </c:pt>
                <c:pt idx="10538">
                  <c:v>211.9140625</c:v>
                </c:pt>
                <c:pt idx="10539">
                  <c:v>211.9375</c:v>
                </c:pt>
                <c:pt idx="10540">
                  <c:v>211.98046875</c:v>
                </c:pt>
                <c:pt idx="10541">
                  <c:v>211.94140625</c:v>
                </c:pt>
                <c:pt idx="10542">
                  <c:v>212.0625</c:v>
                </c:pt>
                <c:pt idx="10543">
                  <c:v>211.9609375</c:v>
                </c:pt>
                <c:pt idx="10544">
                  <c:v>211.94921875</c:v>
                </c:pt>
                <c:pt idx="10545">
                  <c:v>211.94921875</c:v>
                </c:pt>
                <c:pt idx="10546">
                  <c:v>211.91796875</c:v>
                </c:pt>
                <c:pt idx="10547">
                  <c:v>211.9453125</c:v>
                </c:pt>
                <c:pt idx="10548">
                  <c:v>211.9453125</c:v>
                </c:pt>
                <c:pt idx="10549">
                  <c:v>211.9453125</c:v>
                </c:pt>
                <c:pt idx="10550">
                  <c:v>212.0703125</c:v>
                </c:pt>
                <c:pt idx="10551">
                  <c:v>211.9609375</c:v>
                </c:pt>
                <c:pt idx="10552">
                  <c:v>211.94921875</c:v>
                </c:pt>
                <c:pt idx="10553">
                  <c:v>211.94921875</c:v>
                </c:pt>
                <c:pt idx="10554">
                  <c:v>211.9453125</c:v>
                </c:pt>
                <c:pt idx="10555">
                  <c:v>211.9453125</c:v>
                </c:pt>
                <c:pt idx="10556">
                  <c:v>211.9453125</c:v>
                </c:pt>
                <c:pt idx="10557">
                  <c:v>211.97265625</c:v>
                </c:pt>
                <c:pt idx="10558">
                  <c:v>211.984375</c:v>
                </c:pt>
                <c:pt idx="10559">
                  <c:v>211.984375</c:v>
                </c:pt>
                <c:pt idx="10560">
                  <c:v>211.97265625</c:v>
                </c:pt>
                <c:pt idx="10561">
                  <c:v>211.97265625</c:v>
                </c:pt>
                <c:pt idx="10562">
                  <c:v>211.98828125</c:v>
                </c:pt>
                <c:pt idx="10563">
                  <c:v>211.9453125</c:v>
                </c:pt>
                <c:pt idx="10564">
                  <c:v>211.9453125</c:v>
                </c:pt>
                <c:pt idx="10565">
                  <c:v>212.01953125</c:v>
                </c:pt>
                <c:pt idx="10566">
                  <c:v>211.9453125</c:v>
                </c:pt>
                <c:pt idx="10567">
                  <c:v>211.9453125</c:v>
                </c:pt>
                <c:pt idx="10568">
                  <c:v>211.98828125</c:v>
                </c:pt>
                <c:pt idx="10569">
                  <c:v>211.953125</c:v>
                </c:pt>
                <c:pt idx="10570">
                  <c:v>211.94140625</c:v>
                </c:pt>
                <c:pt idx="10571">
                  <c:v>211.94140625</c:v>
                </c:pt>
                <c:pt idx="10572">
                  <c:v>211.91015625</c:v>
                </c:pt>
                <c:pt idx="10573">
                  <c:v>211.9375</c:v>
                </c:pt>
                <c:pt idx="10574">
                  <c:v>211.9375</c:v>
                </c:pt>
                <c:pt idx="10575">
                  <c:v>211.91015625</c:v>
                </c:pt>
                <c:pt idx="10576">
                  <c:v>211.9375</c:v>
                </c:pt>
                <c:pt idx="10577">
                  <c:v>211.9375</c:v>
                </c:pt>
                <c:pt idx="10578">
                  <c:v>211.94140625</c:v>
                </c:pt>
                <c:pt idx="10579">
                  <c:v>211.94140625</c:v>
                </c:pt>
                <c:pt idx="10580">
                  <c:v>211.9140625</c:v>
                </c:pt>
                <c:pt idx="10581">
                  <c:v>211.94140625</c:v>
                </c:pt>
                <c:pt idx="10582">
                  <c:v>211.97265625</c:v>
                </c:pt>
                <c:pt idx="10583">
                  <c:v>212.01171875</c:v>
                </c:pt>
                <c:pt idx="10584">
                  <c:v>211.97265625</c:v>
                </c:pt>
                <c:pt idx="10585">
                  <c:v>211.97265625</c:v>
                </c:pt>
                <c:pt idx="10586">
                  <c:v>211.94921875</c:v>
                </c:pt>
                <c:pt idx="10587">
                  <c:v>211.984375</c:v>
                </c:pt>
                <c:pt idx="10588">
                  <c:v>211.9453125</c:v>
                </c:pt>
                <c:pt idx="10589">
                  <c:v>211.9765625</c:v>
                </c:pt>
                <c:pt idx="10590">
                  <c:v>211.94921875</c:v>
                </c:pt>
                <c:pt idx="10591">
                  <c:v>211.91796875</c:v>
                </c:pt>
                <c:pt idx="10592">
                  <c:v>211.9765625</c:v>
                </c:pt>
                <c:pt idx="10593">
                  <c:v>211.9765625</c:v>
                </c:pt>
                <c:pt idx="10594">
                  <c:v>211.9453125</c:v>
                </c:pt>
                <c:pt idx="10595">
                  <c:v>212.01171875</c:v>
                </c:pt>
                <c:pt idx="10596">
                  <c:v>211.9453125</c:v>
                </c:pt>
                <c:pt idx="10597">
                  <c:v>211.984375</c:v>
                </c:pt>
                <c:pt idx="10598">
                  <c:v>211.9453125</c:v>
                </c:pt>
                <c:pt idx="10599">
                  <c:v>211.9453125</c:v>
                </c:pt>
                <c:pt idx="10600">
                  <c:v>211.97265625</c:v>
                </c:pt>
                <c:pt idx="10601">
                  <c:v>212.015625</c:v>
                </c:pt>
                <c:pt idx="10602">
                  <c:v>211.97265625</c:v>
                </c:pt>
                <c:pt idx="10603">
                  <c:v>211.97265625</c:v>
                </c:pt>
                <c:pt idx="10604">
                  <c:v>211.984375</c:v>
                </c:pt>
                <c:pt idx="10605">
                  <c:v>211.98828125</c:v>
                </c:pt>
                <c:pt idx="10606">
                  <c:v>211.9609375</c:v>
                </c:pt>
                <c:pt idx="10607">
                  <c:v>211.9609375</c:v>
                </c:pt>
                <c:pt idx="10608">
                  <c:v>211.9296875</c:v>
                </c:pt>
                <c:pt idx="10609">
                  <c:v>211.9296875</c:v>
                </c:pt>
                <c:pt idx="10610">
                  <c:v>211.95703125</c:v>
                </c:pt>
                <c:pt idx="10611">
                  <c:v>211.984375</c:v>
                </c:pt>
                <c:pt idx="10612">
                  <c:v>212.0078125</c:v>
                </c:pt>
                <c:pt idx="10613">
                  <c:v>211.94140625</c:v>
                </c:pt>
                <c:pt idx="10614">
                  <c:v>211.97265625</c:v>
                </c:pt>
                <c:pt idx="10615">
                  <c:v>211.97265625</c:v>
                </c:pt>
                <c:pt idx="10616">
                  <c:v>212.015625</c:v>
                </c:pt>
                <c:pt idx="10617">
                  <c:v>212.015625</c:v>
                </c:pt>
                <c:pt idx="10618">
                  <c:v>211.94921875</c:v>
                </c:pt>
                <c:pt idx="10619">
                  <c:v>211.94140625</c:v>
                </c:pt>
                <c:pt idx="10620">
                  <c:v>211.94140625</c:v>
                </c:pt>
                <c:pt idx="10621">
                  <c:v>211.94140625</c:v>
                </c:pt>
                <c:pt idx="10622">
                  <c:v>211.96875</c:v>
                </c:pt>
                <c:pt idx="10623">
                  <c:v>211.9453125</c:v>
                </c:pt>
                <c:pt idx="10624">
                  <c:v>211.9765625</c:v>
                </c:pt>
                <c:pt idx="10625">
                  <c:v>211.9765625</c:v>
                </c:pt>
                <c:pt idx="10626">
                  <c:v>211.9921875</c:v>
                </c:pt>
                <c:pt idx="10627">
                  <c:v>211.94921875</c:v>
                </c:pt>
                <c:pt idx="10628">
                  <c:v>211.94921875</c:v>
                </c:pt>
                <c:pt idx="10629">
                  <c:v>211.94921875</c:v>
                </c:pt>
                <c:pt idx="10630">
                  <c:v>211.94921875</c:v>
                </c:pt>
                <c:pt idx="10631">
                  <c:v>211.9765625</c:v>
                </c:pt>
                <c:pt idx="10632">
                  <c:v>211.9765625</c:v>
                </c:pt>
                <c:pt idx="10633">
                  <c:v>211.9453125</c:v>
                </c:pt>
                <c:pt idx="10634">
                  <c:v>212.01953125</c:v>
                </c:pt>
                <c:pt idx="10635">
                  <c:v>211.9765625</c:v>
                </c:pt>
                <c:pt idx="10636">
                  <c:v>211.9765625</c:v>
                </c:pt>
                <c:pt idx="10637">
                  <c:v>211.9765625</c:v>
                </c:pt>
                <c:pt idx="10638">
                  <c:v>211.9453125</c:v>
                </c:pt>
                <c:pt idx="10639">
                  <c:v>211.9765625</c:v>
                </c:pt>
                <c:pt idx="10640">
                  <c:v>212.046875</c:v>
                </c:pt>
                <c:pt idx="10641">
                  <c:v>212.00390625</c:v>
                </c:pt>
                <c:pt idx="10642">
                  <c:v>211.9765625</c:v>
                </c:pt>
                <c:pt idx="10643">
                  <c:v>211.984375</c:v>
                </c:pt>
                <c:pt idx="10644">
                  <c:v>211.94140625</c:v>
                </c:pt>
                <c:pt idx="10645">
                  <c:v>211.98046875</c:v>
                </c:pt>
                <c:pt idx="10646">
                  <c:v>211.984375</c:v>
                </c:pt>
                <c:pt idx="10647">
                  <c:v>211.94921875</c:v>
                </c:pt>
                <c:pt idx="10648">
                  <c:v>211.94921875</c:v>
                </c:pt>
                <c:pt idx="10649">
                  <c:v>211.94921875</c:v>
                </c:pt>
                <c:pt idx="10650">
                  <c:v>211.94921875</c:v>
                </c:pt>
                <c:pt idx="10651">
                  <c:v>211.984375</c:v>
                </c:pt>
                <c:pt idx="10652">
                  <c:v>211.94921875</c:v>
                </c:pt>
                <c:pt idx="10653">
                  <c:v>211.9921875</c:v>
                </c:pt>
                <c:pt idx="10654">
                  <c:v>211.94921875</c:v>
                </c:pt>
                <c:pt idx="10655">
                  <c:v>211.9921875</c:v>
                </c:pt>
                <c:pt idx="10656">
                  <c:v>211.9765625</c:v>
                </c:pt>
                <c:pt idx="10657">
                  <c:v>212.015625</c:v>
                </c:pt>
                <c:pt idx="10658">
                  <c:v>212.01953125</c:v>
                </c:pt>
                <c:pt idx="10659">
                  <c:v>211.9765625</c:v>
                </c:pt>
                <c:pt idx="10660">
                  <c:v>211.9765625</c:v>
                </c:pt>
                <c:pt idx="10661">
                  <c:v>212.015625</c:v>
                </c:pt>
                <c:pt idx="10662">
                  <c:v>211.984375</c:v>
                </c:pt>
                <c:pt idx="10663">
                  <c:v>211.9453125</c:v>
                </c:pt>
                <c:pt idx="10664">
                  <c:v>211.94921875</c:v>
                </c:pt>
                <c:pt idx="10665">
                  <c:v>211.94921875</c:v>
                </c:pt>
                <c:pt idx="10666">
                  <c:v>211.94921875</c:v>
                </c:pt>
                <c:pt idx="10667">
                  <c:v>211.94921875</c:v>
                </c:pt>
                <c:pt idx="10668">
                  <c:v>211.94921875</c:v>
                </c:pt>
                <c:pt idx="10669">
                  <c:v>211.9453125</c:v>
                </c:pt>
                <c:pt idx="10670">
                  <c:v>211.9453125</c:v>
                </c:pt>
                <c:pt idx="10671">
                  <c:v>211.9453125</c:v>
                </c:pt>
                <c:pt idx="10672">
                  <c:v>211.984375</c:v>
                </c:pt>
                <c:pt idx="10673">
                  <c:v>211.91796875</c:v>
                </c:pt>
                <c:pt idx="10674">
                  <c:v>211.94140625</c:v>
                </c:pt>
                <c:pt idx="10675">
                  <c:v>211.98046875</c:v>
                </c:pt>
                <c:pt idx="10676">
                  <c:v>211.91015625</c:v>
                </c:pt>
                <c:pt idx="10677">
                  <c:v>211.9765625</c:v>
                </c:pt>
                <c:pt idx="10678">
                  <c:v>211.93359375</c:v>
                </c:pt>
                <c:pt idx="10679">
                  <c:v>211.91015625</c:v>
                </c:pt>
                <c:pt idx="10680">
                  <c:v>211.94140625</c:v>
                </c:pt>
                <c:pt idx="10681">
                  <c:v>211.94140625</c:v>
                </c:pt>
                <c:pt idx="10682">
                  <c:v>212.0859375</c:v>
                </c:pt>
                <c:pt idx="10683">
                  <c:v>212.08203125</c:v>
                </c:pt>
                <c:pt idx="10684">
                  <c:v>211.94921875</c:v>
                </c:pt>
                <c:pt idx="10685">
                  <c:v>211.9453125</c:v>
                </c:pt>
                <c:pt idx="10686">
                  <c:v>211.9453125</c:v>
                </c:pt>
                <c:pt idx="10687">
                  <c:v>211.9140625</c:v>
                </c:pt>
                <c:pt idx="10688">
                  <c:v>211.9453125</c:v>
                </c:pt>
                <c:pt idx="10689">
                  <c:v>211.9453125</c:v>
                </c:pt>
                <c:pt idx="10690">
                  <c:v>212.015625</c:v>
                </c:pt>
                <c:pt idx="10691">
                  <c:v>212.015625</c:v>
                </c:pt>
                <c:pt idx="10692">
                  <c:v>212.015625</c:v>
                </c:pt>
                <c:pt idx="10693">
                  <c:v>212.015625</c:v>
                </c:pt>
                <c:pt idx="10694">
                  <c:v>211.984375</c:v>
                </c:pt>
                <c:pt idx="10695">
                  <c:v>211.9453125</c:v>
                </c:pt>
                <c:pt idx="10696">
                  <c:v>211.9453125</c:v>
                </c:pt>
                <c:pt idx="10697">
                  <c:v>211.95703125</c:v>
                </c:pt>
                <c:pt idx="10698">
                  <c:v>211.9453125</c:v>
                </c:pt>
                <c:pt idx="10699">
                  <c:v>211.9453125</c:v>
                </c:pt>
                <c:pt idx="10700">
                  <c:v>211.9453125</c:v>
                </c:pt>
                <c:pt idx="10701">
                  <c:v>211.9453125</c:v>
                </c:pt>
                <c:pt idx="10702">
                  <c:v>211.984375</c:v>
                </c:pt>
                <c:pt idx="10703">
                  <c:v>211.984375</c:v>
                </c:pt>
                <c:pt idx="10704">
                  <c:v>211.9140625</c:v>
                </c:pt>
                <c:pt idx="10705">
                  <c:v>211.9453125</c:v>
                </c:pt>
                <c:pt idx="10706">
                  <c:v>211.9453125</c:v>
                </c:pt>
                <c:pt idx="10707">
                  <c:v>211.9140625</c:v>
                </c:pt>
                <c:pt idx="10708">
                  <c:v>211.9453125</c:v>
                </c:pt>
                <c:pt idx="10709">
                  <c:v>211.9453125</c:v>
                </c:pt>
                <c:pt idx="10710">
                  <c:v>212.015625</c:v>
                </c:pt>
                <c:pt idx="10711">
                  <c:v>211.9765625</c:v>
                </c:pt>
                <c:pt idx="10712">
                  <c:v>212.01953125</c:v>
                </c:pt>
                <c:pt idx="10713">
                  <c:v>211.9765625</c:v>
                </c:pt>
                <c:pt idx="10714">
                  <c:v>212.015625</c:v>
                </c:pt>
                <c:pt idx="10715">
                  <c:v>211.96875</c:v>
                </c:pt>
                <c:pt idx="10716">
                  <c:v>211.98828125</c:v>
                </c:pt>
                <c:pt idx="10717">
                  <c:v>211.91015625</c:v>
                </c:pt>
                <c:pt idx="10718">
                  <c:v>211.96875</c:v>
                </c:pt>
                <c:pt idx="10719">
                  <c:v>211.96875</c:v>
                </c:pt>
                <c:pt idx="10720">
                  <c:v>211.9140625</c:v>
                </c:pt>
                <c:pt idx="10721">
                  <c:v>211.9453125</c:v>
                </c:pt>
                <c:pt idx="10722">
                  <c:v>211.9453125</c:v>
                </c:pt>
                <c:pt idx="10723">
                  <c:v>211.9453125</c:v>
                </c:pt>
                <c:pt idx="10724">
                  <c:v>211.9453125</c:v>
                </c:pt>
                <c:pt idx="10725">
                  <c:v>211.9140625</c:v>
                </c:pt>
                <c:pt idx="10726">
                  <c:v>211.9453125</c:v>
                </c:pt>
                <c:pt idx="10727">
                  <c:v>211.98046875</c:v>
                </c:pt>
                <c:pt idx="10728">
                  <c:v>211.91796875</c:v>
                </c:pt>
                <c:pt idx="10729">
                  <c:v>211.94921875</c:v>
                </c:pt>
                <c:pt idx="10730">
                  <c:v>211.98828125</c:v>
                </c:pt>
                <c:pt idx="10731">
                  <c:v>211.94921875</c:v>
                </c:pt>
                <c:pt idx="10732">
                  <c:v>211.94921875</c:v>
                </c:pt>
                <c:pt idx="10733">
                  <c:v>211.91796875</c:v>
                </c:pt>
                <c:pt idx="10734">
                  <c:v>211.94921875</c:v>
                </c:pt>
                <c:pt idx="10735">
                  <c:v>211.98828125</c:v>
                </c:pt>
                <c:pt idx="10736">
                  <c:v>211.94921875</c:v>
                </c:pt>
                <c:pt idx="10737">
                  <c:v>211.94921875</c:v>
                </c:pt>
                <c:pt idx="10738">
                  <c:v>211.9921875</c:v>
                </c:pt>
                <c:pt idx="10739">
                  <c:v>211.9921875</c:v>
                </c:pt>
                <c:pt idx="10740">
                  <c:v>211.94921875</c:v>
                </c:pt>
                <c:pt idx="10741">
                  <c:v>211.9453125</c:v>
                </c:pt>
                <c:pt idx="10742">
                  <c:v>211.9765625</c:v>
                </c:pt>
                <c:pt idx="10743">
                  <c:v>211.9765625</c:v>
                </c:pt>
                <c:pt idx="10744">
                  <c:v>211.9765625</c:v>
                </c:pt>
                <c:pt idx="10745">
                  <c:v>211.94921875</c:v>
                </c:pt>
                <c:pt idx="10746">
                  <c:v>211.98046875</c:v>
                </c:pt>
                <c:pt idx="10747">
                  <c:v>211.98046875</c:v>
                </c:pt>
                <c:pt idx="10748">
                  <c:v>211.98828125</c:v>
                </c:pt>
                <c:pt idx="10749">
                  <c:v>211.9453125</c:v>
                </c:pt>
                <c:pt idx="10750">
                  <c:v>211.9140625</c:v>
                </c:pt>
                <c:pt idx="10751">
                  <c:v>211.9453125</c:v>
                </c:pt>
                <c:pt idx="10752">
                  <c:v>211.9453125</c:v>
                </c:pt>
                <c:pt idx="10753">
                  <c:v>211.91796875</c:v>
                </c:pt>
                <c:pt idx="10754">
                  <c:v>211.94921875</c:v>
                </c:pt>
                <c:pt idx="10755">
                  <c:v>211.98828125</c:v>
                </c:pt>
                <c:pt idx="10756">
                  <c:v>211.94140625</c:v>
                </c:pt>
                <c:pt idx="10757">
                  <c:v>211.94140625</c:v>
                </c:pt>
                <c:pt idx="10758">
                  <c:v>211.94140625</c:v>
                </c:pt>
                <c:pt idx="10759">
                  <c:v>211.98046875</c:v>
                </c:pt>
                <c:pt idx="10760">
                  <c:v>212.01171875</c:v>
                </c:pt>
                <c:pt idx="10761">
                  <c:v>211.96875</c:v>
                </c:pt>
                <c:pt idx="10762">
                  <c:v>211.97265625</c:v>
                </c:pt>
                <c:pt idx="10763">
                  <c:v>211.97265625</c:v>
                </c:pt>
                <c:pt idx="10764">
                  <c:v>211.9453125</c:v>
                </c:pt>
                <c:pt idx="10765">
                  <c:v>211.9453125</c:v>
                </c:pt>
                <c:pt idx="10766">
                  <c:v>211.9453125</c:v>
                </c:pt>
                <c:pt idx="10767">
                  <c:v>211.9140625</c:v>
                </c:pt>
                <c:pt idx="10768">
                  <c:v>211.94140625</c:v>
                </c:pt>
                <c:pt idx="10769">
                  <c:v>213.4765625</c:v>
                </c:pt>
                <c:pt idx="10770">
                  <c:v>211.98046875</c:v>
                </c:pt>
                <c:pt idx="10771">
                  <c:v>211.9765625</c:v>
                </c:pt>
                <c:pt idx="10772">
                  <c:v>212.05078125</c:v>
                </c:pt>
                <c:pt idx="10773">
                  <c:v>211.98046875</c:v>
                </c:pt>
                <c:pt idx="10774">
                  <c:v>211.9765625</c:v>
                </c:pt>
                <c:pt idx="10775">
                  <c:v>211.9765625</c:v>
                </c:pt>
                <c:pt idx="10776">
                  <c:v>212.0234375</c:v>
                </c:pt>
                <c:pt idx="10777">
                  <c:v>211.9765625</c:v>
                </c:pt>
                <c:pt idx="10778">
                  <c:v>211.9453125</c:v>
                </c:pt>
                <c:pt idx="10779">
                  <c:v>211.984375</c:v>
                </c:pt>
                <c:pt idx="10780">
                  <c:v>211.98828125</c:v>
                </c:pt>
                <c:pt idx="10781">
                  <c:v>211.9453125</c:v>
                </c:pt>
                <c:pt idx="10782">
                  <c:v>211.98828125</c:v>
                </c:pt>
                <c:pt idx="10783">
                  <c:v>211.9453125</c:v>
                </c:pt>
                <c:pt idx="10784">
                  <c:v>211.9453125</c:v>
                </c:pt>
                <c:pt idx="10785">
                  <c:v>211.98828125</c:v>
                </c:pt>
                <c:pt idx="10786">
                  <c:v>211.98828125</c:v>
                </c:pt>
                <c:pt idx="10787">
                  <c:v>211.98828125</c:v>
                </c:pt>
                <c:pt idx="10788">
                  <c:v>211.99609375</c:v>
                </c:pt>
                <c:pt idx="10789">
                  <c:v>211.953125</c:v>
                </c:pt>
                <c:pt idx="10790">
                  <c:v>211.98828125</c:v>
                </c:pt>
                <c:pt idx="10791">
                  <c:v>211.94921875</c:v>
                </c:pt>
                <c:pt idx="10792">
                  <c:v>211.9765625</c:v>
                </c:pt>
                <c:pt idx="10793">
                  <c:v>211.97265625</c:v>
                </c:pt>
                <c:pt idx="10794">
                  <c:v>211.94140625</c:v>
                </c:pt>
                <c:pt idx="10795">
                  <c:v>211.9140625</c:v>
                </c:pt>
                <c:pt idx="10796">
                  <c:v>211.9453125</c:v>
                </c:pt>
                <c:pt idx="10797">
                  <c:v>211.9453125</c:v>
                </c:pt>
                <c:pt idx="10798">
                  <c:v>212.015625</c:v>
                </c:pt>
                <c:pt idx="10799">
                  <c:v>212.015625</c:v>
                </c:pt>
                <c:pt idx="10800">
                  <c:v>211.9140625</c:v>
                </c:pt>
                <c:pt idx="10801">
                  <c:v>211.9453125</c:v>
                </c:pt>
                <c:pt idx="10802">
                  <c:v>211.97265625</c:v>
                </c:pt>
                <c:pt idx="10803">
                  <c:v>212.0078125</c:v>
                </c:pt>
                <c:pt idx="10804">
                  <c:v>211.94140625</c:v>
                </c:pt>
                <c:pt idx="10805">
                  <c:v>211.94140625</c:v>
                </c:pt>
                <c:pt idx="10806">
                  <c:v>211.91015625</c:v>
                </c:pt>
                <c:pt idx="10807">
                  <c:v>211.94140625</c:v>
                </c:pt>
                <c:pt idx="10808">
                  <c:v>211.94140625</c:v>
                </c:pt>
                <c:pt idx="10809">
                  <c:v>211.9140625</c:v>
                </c:pt>
                <c:pt idx="10810">
                  <c:v>211.94140625</c:v>
                </c:pt>
                <c:pt idx="10811">
                  <c:v>211.94140625</c:v>
                </c:pt>
                <c:pt idx="10812">
                  <c:v>211.97265625</c:v>
                </c:pt>
                <c:pt idx="10813">
                  <c:v>212.01171875</c:v>
                </c:pt>
                <c:pt idx="10814">
                  <c:v>211.9453125</c:v>
                </c:pt>
                <c:pt idx="10815">
                  <c:v>211.97265625</c:v>
                </c:pt>
                <c:pt idx="10816">
                  <c:v>212.06640625</c:v>
                </c:pt>
                <c:pt idx="10817">
                  <c:v>211.91015625</c:v>
                </c:pt>
                <c:pt idx="10818">
                  <c:v>211.9375</c:v>
                </c:pt>
                <c:pt idx="10819">
                  <c:v>212.0078125</c:v>
                </c:pt>
                <c:pt idx="10820">
                  <c:v>211.9375</c:v>
                </c:pt>
                <c:pt idx="10821">
                  <c:v>211.96875</c:v>
                </c:pt>
                <c:pt idx="10822">
                  <c:v>212.01171875</c:v>
                </c:pt>
                <c:pt idx="10823">
                  <c:v>211.94140625</c:v>
                </c:pt>
                <c:pt idx="10824">
                  <c:v>211.97265625</c:v>
                </c:pt>
                <c:pt idx="10825">
                  <c:v>212.01171875</c:v>
                </c:pt>
                <c:pt idx="10826">
                  <c:v>211.9453125</c:v>
                </c:pt>
                <c:pt idx="10827">
                  <c:v>211.9453125</c:v>
                </c:pt>
                <c:pt idx="10828">
                  <c:v>211.984375</c:v>
                </c:pt>
                <c:pt idx="10829">
                  <c:v>211.96484375</c:v>
                </c:pt>
                <c:pt idx="10830">
                  <c:v>211.96484375</c:v>
                </c:pt>
                <c:pt idx="10831">
                  <c:v>211.96484375</c:v>
                </c:pt>
                <c:pt idx="10832">
                  <c:v>211.9375</c:v>
                </c:pt>
                <c:pt idx="10833">
                  <c:v>211.9140625</c:v>
                </c:pt>
                <c:pt idx="10834">
                  <c:v>211.94140625</c:v>
                </c:pt>
                <c:pt idx="10835">
                  <c:v>211.94140625</c:v>
                </c:pt>
                <c:pt idx="10836">
                  <c:v>212.01171875</c:v>
                </c:pt>
                <c:pt idx="10837">
                  <c:v>211.97265625</c:v>
                </c:pt>
                <c:pt idx="10838">
                  <c:v>211.9140625</c:v>
                </c:pt>
                <c:pt idx="10839">
                  <c:v>211.94140625</c:v>
                </c:pt>
                <c:pt idx="10840">
                  <c:v>211.94140625</c:v>
                </c:pt>
                <c:pt idx="10841">
                  <c:v>211.94140625</c:v>
                </c:pt>
                <c:pt idx="10842">
                  <c:v>211.94140625</c:v>
                </c:pt>
                <c:pt idx="10843">
                  <c:v>211.9140625</c:v>
                </c:pt>
                <c:pt idx="10844">
                  <c:v>211.9453125</c:v>
                </c:pt>
                <c:pt idx="10845">
                  <c:v>211.9453125</c:v>
                </c:pt>
                <c:pt idx="10846">
                  <c:v>211.9140625</c:v>
                </c:pt>
                <c:pt idx="10847">
                  <c:v>211.984375</c:v>
                </c:pt>
                <c:pt idx="10848">
                  <c:v>211.94140625</c:v>
                </c:pt>
                <c:pt idx="10849">
                  <c:v>211.91015625</c:v>
                </c:pt>
                <c:pt idx="10850">
                  <c:v>212.01171875</c:v>
                </c:pt>
                <c:pt idx="10851">
                  <c:v>212.01171875</c:v>
                </c:pt>
                <c:pt idx="10852">
                  <c:v>211.97265625</c:v>
                </c:pt>
                <c:pt idx="10853">
                  <c:v>212.00390625</c:v>
                </c:pt>
                <c:pt idx="10854">
                  <c:v>211.9453125</c:v>
                </c:pt>
                <c:pt idx="10855">
                  <c:v>211.98828125</c:v>
                </c:pt>
                <c:pt idx="10856">
                  <c:v>211.99609375</c:v>
                </c:pt>
                <c:pt idx="10857">
                  <c:v>211.94921875</c:v>
                </c:pt>
                <c:pt idx="10858">
                  <c:v>211.94921875</c:v>
                </c:pt>
                <c:pt idx="10859">
                  <c:v>211.9609375</c:v>
                </c:pt>
                <c:pt idx="10860">
                  <c:v>211.94921875</c:v>
                </c:pt>
                <c:pt idx="10861">
                  <c:v>211.94921875</c:v>
                </c:pt>
                <c:pt idx="10862">
                  <c:v>211.91796875</c:v>
                </c:pt>
                <c:pt idx="10863">
                  <c:v>211.9453125</c:v>
                </c:pt>
                <c:pt idx="10864">
                  <c:v>211.984375</c:v>
                </c:pt>
                <c:pt idx="10865">
                  <c:v>211.9140625</c:v>
                </c:pt>
                <c:pt idx="10866">
                  <c:v>211.9765625</c:v>
                </c:pt>
                <c:pt idx="10867">
                  <c:v>211.9765625</c:v>
                </c:pt>
                <c:pt idx="10868">
                  <c:v>211.9453125</c:v>
                </c:pt>
                <c:pt idx="10869">
                  <c:v>211.984375</c:v>
                </c:pt>
                <c:pt idx="10870">
                  <c:v>211.9375</c:v>
                </c:pt>
                <c:pt idx="10871">
                  <c:v>211.96875</c:v>
                </c:pt>
                <c:pt idx="10872">
                  <c:v>211.9375</c:v>
                </c:pt>
                <c:pt idx="10873">
                  <c:v>211.94140625</c:v>
                </c:pt>
                <c:pt idx="10874">
                  <c:v>212.0078125</c:v>
                </c:pt>
                <c:pt idx="10875">
                  <c:v>211.93359375</c:v>
                </c:pt>
                <c:pt idx="10876">
                  <c:v>211.99609375</c:v>
                </c:pt>
                <c:pt idx="10877">
                  <c:v>211.99609375</c:v>
                </c:pt>
                <c:pt idx="10878">
                  <c:v>211.93359375</c:v>
                </c:pt>
                <c:pt idx="10879">
                  <c:v>211.9609375</c:v>
                </c:pt>
                <c:pt idx="10880">
                  <c:v>211.9375</c:v>
                </c:pt>
                <c:pt idx="10881">
                  <c:v>211.90625</c:v>
                </c:pt>
                <c:pt idx="10882">
                  <c:v>211.90625</c:v>
                </c:pt>
                <c:pt idx="10883">
                  <c:v>211.98828125</c:v>
                </c:pt>
                <c:pt idx="10884">
                  <c:v>211.984375</c:v>
                </c:pt>
                <c:pt idx="10885">
                  <c:v>211.984375</c:v>
                </c:pt>
                <c:pt idx="10886">
                  <c:v>211.94140625</c:v>
                </c:pt>
                <c:pt idx="10887">
                  <c:v>211.94140625</c:v>
                </c:pt>
                <c:pt idx="10888">
                  <c:v>211.94140625</c:v>
                </c:pt>
                <c:pt idx="10889">
                  <c:v>211.9375</c:v>
                </c:pt>
                <c:pt idx="10890">
                  <c:v>212.01171875</c:v>
                </c:pt>
                <c:pt idx="10891">
                  <c:v>211.96875</c:v>
                </c:pt>
                <c:pt idx="10892">
                  <c:v>211.98046875</c:v>
                </c:pt>
                <c:pt idx="10893">
                  <c:v>211.94140625</c:v>
                </c:pt>
                <c:pt idx="10894">
                  <c:v>211.91015625</c:v>
                </c:pt>
                <c:pt idx="10895">
                  <c:v>211.9765625</c:v>
                </c:pt>
                <c:pt idx="10896">
                  <c:v>211.96875</c:v>
                </c:pt>
                <c:pt idx="10897">
                  <c:v>212.0078125</c:v>
                </c:pt>
                <c:pt idx="10898">
                  <c:v>211.97265625</c:v>
                </c:pt>
                <c:pt idx="10899">
                  <c:v>211.96484375</c:v>
                </c:pt>
                <c:pt idx="10900">
                  <c:v>212.02734375</c:v>
                </c:pt>
                <c:pt idx="10901">
                  <c:v>211.98046875</c:v>
                </c:pt>
                <c:pt idx="10902">
                  <c:v>211.94921875</c:v>
                </c:pt>
                <c:pt idx="10903">
                  <c:v>211.94921875</c:v>
                </c:pt>
                <c:pt idx="10904">
                  <c:v>211.98828125</c:v>
                </c:pt>
                <c:pt idx="10905">
                  <c:v>211.94921875</c:v>
                </c:pt>
                <c:pt idx="10906">
                  <c:v>211.984375</c:v>
                </c:pt>
                <c:pt idx="10907">
                  <c:v>211.953125</c:v>
                </c:pt>
                <c:pt idx="10908">
                  <c:v>211.95703125</c:v>
                </c:pt>
                <c:pt idx="10909">
                  <c:v>211.95703125</c:v>
                </c:pt>
                <c:pt idx="10910">
                  <c:v>211.92578125</c:v>
                </c:pt>
                <c:pt idx="10911">
                  <c:v>211.953125</c:v>
                </c:pt>
                <c:pt idx="10912">
                  <c:v>211.99609375</c:v>
                </c:pt>
                <c:pt idx="10913">
                  <c:v>211.94921875</c:v>
                </c:pt>
                <c:pt idx="10914">
                  <c:v>211.94921875</c:v>
                </c:pt>
                <c:pt idx="10915">
                  <c:v>211.9140625</c:v>
                </c:pt>
                <c:pt idx="10916">
                  <c:v>211.9453125</c:v>
                </c:pt>
                <c:pt idx="10917">
                  <c:v>211.9453125</c:v>
                </c:pt>
                <c:pt idx="10918">
                  <c:v>211.9453125</c:v>
                </c:pt>
                <c:pt idx="10919">
                  <c:v>211.9453125</c:v>
                </c:pt>
                <c:pt idx="10920">
                  <c:v>211.984375</c:v>
                </c:pt>
                <c:pt idx="10921">
                  <c:v>211.9453125</c:v>
                </c:pt>
                <c:pt idx="10922">
                  <c:v>211.9453125</c:v>
                </c:pt>
                <c:pt idx="10923">
                  <c:v>211.94921875</c:v>
                </c:pt>
                <c:pt idx="10924">
                  <c:v>211.94921875</c:v>
                </c:pt>
                <c:pt idx="10925">
                  <c:v>211.984375</c:v>
                </c:pt>
                <c:pt idx="10926">
                  <c:v>211.9453125</c:v>
                </c:pt>
                <c:pt idx="10927">
                  <c:v>211.9453125</c:v>
                </c:pt>
                <c:pt idx="10928">
                  <c:v>211.9453125</c:v>
                </c:pt>
                <c:pt idx="10929">
                  <c:v>211.9921875</c:v>
                </c:pt>
                <c:pt idx="10930">
                  <c:v>211.99609375</c:v>
                </c:pt>
                <c:pt idx="10931">
                  <c:v>211.94921875</c:v>
                </c:pt>
                <c:pt idx="10932">
                  <c:v>211.94921875</c:v>
                </c:pt>
                <c:pt idx="10933">
                  <c:v>211.953125</c:v>
                </c:pt>
                <c:pt idx="10934">
                  <c:v>211.953125</c:v>
                </c:pt>
                <c:pt idx="10935">
                  <c:v>211.953125</c:v>
                </c:pt>
                <c:pt idx="10936">
                  <c:v>211.9921875</c:v>
                </c:pt>
                <c:pt idx="10937">
                  <c:v>211.953125</c:v>
                </c:pt>
                <c:pt idx="10938">
                  <c:v>211.9453125</c:v>
                </c:pt>
                <c:pt idx="10939">
                  <c:v>211.9453125</c:v>
                </c:pt>
                <c:pt idx="10940">
                  <c:v>211.9765625</c:v>
                </c:pt>
                <c:pt idx="10941">
                  <c:v>211.9765625</c:v>
                </c:pt>
                <c:pt idx="10942">
                  <c:v>211.9453125</c:v>
                </c:pt>
                <c:pt idx="10943">
                  <c:v>211.9921875</c:v>
                </c:pt>
                <c:pt idx="10944">
                  <c:v>211.94921875</c:v>
                </c:pt>
                <c:pt idx="10945">
                  <c:v>211.94921875</c:v>
                </c:pt>
                <c:pt idx="10946">
                  <c:v>211.94921875</c:v>
                </c:pt>
                <c:pt idx="10947">
                  <c:v>211.94921875</c:v>
                </c:pt>
                <c:pt idx="10948">
                  <c:v>211.94921875</c:v>
                </c:pt>
                <c:pt idx="10949">
                  <c:v>211.9921875</c:v>
                </c:pt>
                <c:pt idx="10950">
                  <c:v>212.0234375</c:v>
                </c:pt>
                <c:pt idx="10951">
                  <c:v>211.98046875</c:v>
                </c:pt>
                <c:pt idx="10952">
                  <c:v>211.91796875</c:v>
                </c:pt>
                <c:pt idx="10953">
                  <c:v>211.9921875</c:v>
                </c:pt>
                <c:pt idx="10954">
                  <c:v>211.98046875</c:v>
                </c:pt>
                <c:pt idx="10955">
                  <c:v>211.94921875</c:v>
                </c:pt>
                <c:pt idx="10956">
                  <c:v>211.984375</c:v>
                </c:pt>
                <c:pt idx="10957">
                  <c:v>211.94921875</c:v>
                </c:pt>
                <c:pt idx="10958">
                  <c:v>211.91796875</c:v>
                </c:pt>
                <c:pt idx="10959">
                  <c:v>211.9453125</c:v>
                </c:pt>
                <c:pt idx="10960">
                  <c:v>211.9453125</c:v>
                </c:pt>
                <c:pt idx="10961">
                  <c:v>211.91796875</c:v>
                </c:pt>
                <c:pt idx="10962">
                  <c:v>211.94140625</c:v>
                </c:pt>
                <c:pt idx="10963">
                  <c:v>211.94140625</c:v>
                </c:pt>
                <c:pt idx="10964">
                  <c:v>211.94140625</c:v>
                </c:pt>
                <c:pt idx="10965">
                  <c:v>211.96875</c:v>
                </c:pt>
                <c:pt idx="10966">
                  <c:v>211.98046875</c:v>
                </c:pt>
                <c:pt idx="10967">
                  <c:v>211.94140625</c:v>
                </c:pt>
                <c:pt idx="10968">
                  <c:v>212.01953125</c:v>
                </c:pt>
                <c:pt idx="10969">
                  <c:v>211.9765625</c:v>
                </c:pt>
                <c:pt idx="10970">
                  <c:v>211.953125</c:v>
                </c:pt>
                <c:pt idx="10971">
                  <c:v>211.953125</c:v>
                </c:pt>
                <c:pt idx="10972">
                  <c:v>211.98046875</c:v>
                </c:pt>
                <c:pt idx="10973">
                  <c:v>211.98046875</c:v>
                </c:pt>
                <c:pt idx="10974">
                  <c:v>211.98828125</c:v>
                </c:pt>
                <c:pt idx="10975">
                  <c:v>211.9453125</c:v>
                </c:pt>
                <c:pt idx="10976">
                  <c:v>211.98828125</c:v>
                </c:pt>
                <c:pt idx="10977">
                  <c:v>211.9140625</c:v>
                </c:pt>
                <c:pt idx="10978">
                  <c:v>211.94140625</c:v>
                </c:pt>
                <c:pt idx="10979">
                  <c:v>211.94140625</c:v>
                </c:pt>
                <c:pt idx="10980">
                  <c:v>213.38671875</c:v>
                </c:pt>
                <c:pt idx="10981">
                  <c:v>211.984375</c:v>
                </c:pt>
                <c:pt idx="10982">
                  <c:v>211.921875</c:v>
                </c:pt>
                <c:pt idx="10983">
                  <c:v>211.953125</c:v>
                </c:pt>
                <c:pt idx="10984">
                  <c:v>212.015625</c:v>
                </c:pt>
                <c:pt idx="10985">
                  <c:v>211.94921875</c:v>
                </c:pt>
                <c:pt idx="10986">
                  <c:v>211.984375</c:v>
                </c:pt>
                <c:pt idx="10987">
                  <c:v>211.93359375</c:v>
                </c:pt>
                <c:pt idx="10988">
                  <c:v>211.9375</c:v>
                </c:pt>
                <c:pt idx="10989">
                  <c:v>211.9765625</c:v>
                </c:pt>
                <c:pt idx="10990">
                  <c:v>211.98046875</c:v>
                </c:pt>
                <c:pt idx="10991">
                  <c:v>211.94140625</c:v>
                </c:pt>
                <c:pt idx="10992">
                  <c:v>211.94140625</c:v>
                </c:pt>
                <c:pt idx="10993">
                  <c:v>211.94140625</c:v>
                </c:pt>
                <c:pt idx="10994">
                  <c:v>211.94140625</c:v>
                </c:pt>
                <c:pt idx="10995">
                  <c:v>211.984375</c:v>
                </c:pt>
                <c:pt idx="10996">
                  <c:v>211.984375</c:v>
                </c:pt>
                <c:pt idx="10997">
                  <c:v>211.91015625</c:v>
                </c:pt>
                <c:pt idx="10998">
                  <c:v>211.984375</c:v>
                </c:pt>
                <c:pt idx="10999">
                  <c:v>211.94140625</c:v>
                </c:pt>
                <c:pt idx="11000">
                  <c:v>211.94140625</c:v>
                </c:pt>
                <c:pt idx="11001">
                  <c:v>211.94140625</c:v>
                </c:pt>
                <c:pt idx="11002">
                  <c:v>211.95703125</c:v>
                </c:pt>
                <c:pt idx="11003">
                  <c:v>211.94140625</c:v>
                </c:pt>
                <c:pt idx="11004">
                  <c:v>211.94140625</c:v>
                </c:pt>
                <c:pt idx="11005">
                  <c:v>211.94140625</c:v>
                </c:pt>
                <c:pt idx="11006">
                  <c:v>211.97265625</c:v>
                </c:pt>
                <c:pt idx="11007">
                  <c:v>211.97265625</c:v>
                </c:pt>
                <c:pt idx="11008">
                  <c:v>211.9140625</c:v>
                </c:pt>
                <c:pt idx="11009">
                  <c:v>211.98828125</c:v>
                </c:pt>
                <c:pt idx="11010">
                  <c:v>211.97265625</c:v>
                </c:pt>
                <c:pt idx="11011">
                  <c:v>211.97265625</c:v>
                </c:pt>
                <c:pt idx="11012">
                  <c:v>211.97265625</c:v>
                </c:pt>
                <c:pt idx="11013">
                  <c:v>211.97265625</c:v>
                </c:pt>
                <c:pt idx="11014">
                  <c:v>211.97265625</c:v>
                </c:pt>
                <c:pt idx="11015">
                  <c:v>211.97265625</c:v>
                </c:pt>
                <c:pt idx="11016">
                  <c:v>211.9453125</c:v>
                </c:pt>
                <c:pt idx="11017">
                  <c:v>211.9453125</c:v>
                </c:pt>
                <c:pt idx="11018">
                  <c:v>211.9140625</c:v>
                </c:pt>
                <c:pt idx="11019">
                  <c:v>211.9453125</c:v>
                </c:pt>
                <c:pt idx="11020">
                  <c:v>211.9453125</c:v>
                </c:pt>
                <c:pt idx="11021">
                  <c:v>211.9765625</c:v>
                </c:pt>
                <c:pt idx="11022">
                  <c:v>211.97265625</c:v>
                </c:pt>
                <c:pt idx="11023">
                  <c:v>211.94140625</c:v>
                </c:pt>
                <c:pt idx="11024">
                  <c:v>211.94140625</c:v>
                </c:pt>
                <c:pt idx="11025">
                  <c:v>211.94140625</c:v>
                </c:pt>
                <c:pt idx="11026">
                  <c:v>211.9140625</c:v>
                </c:pt>
                <c:pt idx="11027">
                  <c:v>211.98828125</c:v>
                </c:pt>
                <c:pt idx="11028">
                  <c:v>211.9453125</c:v>
                </c:pt>
                <c:pt idx="11029">
                  <c:v>211.921875</c:v>
                </c:pt>
                <c:pt idx="11030">
                  <c:v>211.9921875</c:v>
                </c:pt>
                <c:pt idx="11031">
                  <c:v>211.953125</c:v>
                </c:pt>
                <c:pt idx="11032">
                  <c:v>211.9921875</c:v>
                </c:pt>
                <c:pt idx="11033">
                  <c:v>211.94921875</c:v>
                </c:pt>
                <c:pt idx="11034">
                  <c:v>211.9921875</c:v>
                </c:pt>
                <c:pt idx="11035">
                  <c:v>211.9453125</c:v>
                </c:pt>
                <c:pt idx="11036">
                  <c:v>211.9453125</c:v>
                </c:pt>
                <c:pt idx="11037">
                  <c:v>211.9453125</c:v>
                </c:pt>
                <c:pt idx="11038">
                  <c:v>211.98046875</c:v>
                </c:pt>
                <c:pt idx="11039">
                  <c:v>211.98046875</c:v>
                </c:pt>
                <c:pt idx="11040">
                  <c:v>211.953125</c:v>
                </c:pt>
                <c:pt idx="11041">
                  <c:v>211.953125</c:v>
                </c:pt>
                <c:pt idx="11042">
                  <c:v>211.9921875</c:v>
                </c:pt>
                <c:pt idx="11043">
                  <c:v>211.953125</c:v>
                </c:pt>
                <c:pt idx="11044">
                  <c:v>211.99609375</c:v>
                </c:pt>
                <c:pt idx="11045">
                  <c:v>211.94921875</c:v>
                </c:pt>
                <c:pt idx="11046">
                  <c:v>211.94921875</c:v>
                </c:pt>
                <c:pt idx="11047">
                  <c:v>211.9921875</c:v>
                </c:pt>
                <c:pt idx="11048">
                  <c:v>211.94921875</c:v>
                </c:pt>
                <c:pt idx="11049">
                  <c:v>211.94921875</c:v>
                </c:pt>
                <c:pt idx="11050">
                  <c:v>211.94921875</c:v>
                </c:pt>
                <c:pt idx="11051">
                  <c:v>211.953125</c:v>
                </c:pt>
                <c:pt idx="11052">
                  <c:v>211.953125</c:v>
                </c:pt>
                <c:pt idx="11053">
                  <c:v>211.99609375</c:v>
                </c:pt>
                <c:pt idx="11054">
                  <c:v>211.953125</c:v>
                </c:pt>
                <c:pt idx="11055">
                  <c:v>211.953125</c:v>
                </c:pt>
                <c:pt idx="11056">
                  <c:v>211.9765625</c:v>
                </c:pt>
                <c:pt idx="11057">
                  <c:v>211.9765625</c:v>
                </c:pt>
                <c:pt idx="11058">
                  <c:v>211.953125</c:v>
                </c:pt>
                <c:pt idx="11059">
                  <c:v>211.953125</c:v>
                </c:pt>
                <c:pt idx="11060">
                  <c:v>211.94921875</c:v>
                </c:pt>
                <c:pt idx="11061">
                  <c:v>211.9765625</c:v>
                </c:pt>
                <c:pt idx="11062">
                  <c:v>212.01953125</c:v>
                </c:pt>
                <c:pt idx="11063">
                  <c:v>211.9765625</c:v>
                </c:pt>
                <c:pt idx="11064">
                  <c:v>211.9765625</c:v>
                </c:pt>
                <c:pt idx="11065">
                  <c:v>211.94921875</c:v>
                </c:pt>
                <c:pt idx="11066">
                  <c:v>211.94921875</c:v>
                </c:pt>
                <c:pt idx="11067">
                  <c:v>211.94921875</c:v>
                </c:pt>
                <c:pt idx="11068">
                  <c:v>211.94921875</c:v>
                </c:pt>
                <c:pt idx="11069">
                  <c:v>211.94921875</c:v>
                </c:pt>
                <c:pt idx="11070">
                  <c:v>213.52734375</c:v>
                </c:pt>
                <c:pt idx="11071">
                  <c:v>212.046875</c:v>
                </c:pt>
                <c:pt idx="11072">
                  <c:v>212.00390625</c:v>
                </c:pt>
                <c:pt idx="11073">
                  <c:v>211.9765625</c:v>
                </c:pt>
                <c:pt idx="11074">
                  <c:v>211.98828125</c:v>
                </c:pt>
                <c:pt idx="11075">
                  <c:v>211.91796875</c:v>
                </c:pt>
                <c:pt idx="11076">
                  <c:v>211.98828125</c:v>
                </c:pt>
                <c:pt idx="11077">
                  <c:v>211.94921875</c:v>
                </c:pt>
                <c:pt idx="11078">
                  <c:v>211.921875</c:v>
                </c:pt>
                <c:pt idx="11079">
                  <c:v>211.94921875</c:v>
                </c:pt>
                <c:pt idx="11080">
                  <c:v>211.9765625</c:v>
                </c:pt>
                <c:pt idx="11081">
                  <c:v>211.9453125</c:v>
                </c:pt>
                <c:pt idx="11082">
                  <c:v>211.984375</c:v>
                </c:pt>
                <c:pt idx="11083">
                  <c:v>211.9453125</c:v>
                </c:pt>
                <c:pt idx="11084">
                  <c:v>211.94921875</c:v>
                </c:pt>
                <c:pt idx="11085">
                  <c:v>212.01953125</c:v>
                </c:pt>
                <c:pt idx="11086">
                  <c:v>211.98046875</c:v>
                </c:pt>
                <c:pt idx="11087">
                  <c:v>211.98046875</c:v>
                </c:pt>
                <c:pt idx="11088">
                  <c:v>211.98046875</c:v>
                </c:pt>
                <c:pt idx="11089">
                  <c:v>211.98046875</c:v>
                </c:pt>
                <c:pt idx="11090">
                  <c:v>211.953125</c:v>
                </c:pt>
                <c:pt idx="11091">
                  <c:v>211.953125</c:v>
                </c:pt>
                <c:pt idx="11092">
                  <c:v>211.953125</c:v>
                </c:pt>
                <c:pt idx="11093">
                  <c:v>211.99609375</c:v>
                </c:pt>
                <c:pt idx="11094">
                  <c:v>212.109375</c:v>
                </c:pt>
                <c:pt idx="11095">
                  <c:v>212.12109375</c:v>
                </c:pt>
                <c:pt idx="11096">
                  <c:v>212.08203125</c:v>
                </c:pt>
                <c:pt idx="11097">
                  <c:v>211.91796875</c:v>
                </c:pt>
                <c:pt idx="11098">
                  <c:v>211.94921875</c:v>
                </c:pt>
                <c:pt idx="11099">
                  <c:v>211.94921875</c:v>
                </c:pt>
                <c:pt idx="11100">
                  <c:v>211.921875</c:v>
                </c:pt>
                <c:pt idx="11101">
                  <c:v>211.94921875</c:v>
                </c:pt>
                <c:pt idx="11102">
                  <c:v>212.015625</c:v>
                </c:pt>
                <c:pt idx="11103">
                  <c:v>211.98046875</c:v>
                </c:pt>
                <c:pt idx="11104">
                  <c:v>211.94921875</c:v>
                </c:pt>
                <c:pt idx="11105">
                  <c:v>211.921875</c:v>
                </c:pt>
                <c:pt idx="11106">
                  <c:v>211.9921875</c:v>
                </c:pt>
                <c:pt idx="11107">
                  <c:v>211.953125</c:v>
                </c:pt>
                <c:pt idx="11108">
                  <c:v>211.921875</c:v>
                </c:pt>
                <c:pt idx="11109">
                  <c:v>211.9921875</c:v>
                </c:pt>
                <c:pt idx="11110">
                  <c:v>211.98828125</c:v>
                </c:pt>
                <c:pt idx="11111">
                  <c:v>211.94921875</c:v>
                </c:pt>
                <c:pt idx="11112">
                  <c:v>211.94921875</c:v>
                </c:pt>
                <c:pt idx="11113">
                  <c:v>211.98828125</c:v>
                </c:pt>
                <c:pt idx="11114">
                  <c:v>211.9453125</c:v>
                </c:pt>
                <c:pt idx="11115">
                  <c:v>211.9453125</c:v>
                </c:pt>
                <c:pt idx="11116">
                  <c:v>211.96875</c:v>
                </c:pt>
                <c:pt idx="11117">
                  <c:v>211.96875</c:v>
                </c:pt>
                <c:pt idx="11118">
                  <c:v>211.9375</c:v>
                </c:pt>
                <c:pt idx="11119">
                  <c:v>211.94140625</c:v>
                </c:pt>
                <c:pt idx="11120">
                  <c:v>211.984375</c:v>
                </c:pt>
                <c:pt idx="11121">
                  <c:v>211.94921875</c:v>
                </c:pt>
                <c:pt idx="11122">
                  <c:v>211.94921875</c:v>
                </c:pt>
                <c:pt idx="11123">
                  <c:v>211.91796875</c:v>
                </c:pt>
                <c:pt idx="11124">
                  <c:v>211.9453125</c:v>
                </c:pt>
                <c:pt idx="11125">
                  <c:v>211.9453125</c:v>
                </c:pt>
                <c:pt idx="11126">
                  <c:v>211.9140625</c:v>
                </c:pt>
                <c:pt idx="11127">
                  <c:v>211.9453125</c:v>
                </c:pt>
                <c:pt idx="11128">
                  <c:v>211.9453125</c:v>
                </c:pt>
                <c:pt idx="11129">
                  <c:v>211.91796875</c:v>
                </c:pt>
                <c:pt idx="11130">
                  <c:v>211.9453125</c:v>
                </c:pt>
                <c:pt idx="11131">
                  <c:v>211.9453125</c:v>
                </c:pt>
                <c:pt idx="11132">
                  <c:v>211.984375</c:v>
                </c:pt>
                <c:pt idx="11133">
                  <c:v>211.9453125</c:v>
                </c:pt>
                <c:pt idx="11134">
                  <c:v>211.98828125</c:v>
                </c:pt>
                <c:pt idx="11135">
                  <c:v>211.94921875</c:v>
                </c:pt>
                <c:pt idx="11136">
                  <c:v>211.94921875</c:v>
                </c:pt>
                <c:pt idx="11137">
                  <c:v>211.94921875</c:v>
                </c:pt>
                <c:pt idx="11138">
                  <c:v>211.9921875</c:v>
                </c:pt>
                <c:pt idx="11139">
                  <c:v>211.91796875</c:v>
                </c:pt>
                <c:pt idx="11140">
                  <c:v>211.94921875</c:v>
                </c:pt>
                <c:pt idx="11141">
                  <c:v>211.9921875</c:v>
                </c:pt>
                <c:pt idx="11142">
                  <c:v>211.91796875</c:v>
                </c:pt>
                <c:pt idx="11143">
                  <c:v>211.9453125</c:v>
                </c:pt>
                <c:pt idx="11144">
                  <c:v>211.98828125</c:v>
                </c:pt>
                <c:pt idx="11145">
                  <c:v>211.95703125</c:v>
                </c:pt>
                <c:pt idx="11146">
                  <c:v>211.94140625</c:v>
                </c:pt>
                <c:pt idx="11147">
                  <c:v>211.94140625</c:v>
                </c:pt>
                <c:pt idx="11148">
                  <c:v>211.9140625</c:v>
                </c:pt>
                <c:pt idx="11149">
                  <c:v>211.98828125</c:v>
                </c:pt>
                <c:pt idx="11150">
                  <c:v>211.9453125</c:v>
                </c:pt>
                <c:pt idx="11151">
                  <c:v>211.9453125</c:v>
                </c:pt>
                <c:pt idx="11152">
                  <c:v>211.94921875</c:v>
                </c:pt>
                <c:pt idx="11153">
                  <c:v>211.94921875</c:v>
                </c:pt>
                <c:pt idx="11154">
                  <c:v>211.94921875</c:v>
                </c:pt>
                <c:pt idx="11155">
                  <c:v>211.91796875</c:v>
                </c:pt>
                <c:pt idx="11156">
                  <c:v>211.91796875</c:v>
                </c:pt>
                <c:pt idx="11157">
                  <c:v>211.9453125</c:v>
                </c:pt>
                <c:pt idx="11158">
                  <c:v>211.9453125</c:v>
                </c:pt>
                <c:pt idx="11159">
                  <c:v>211.9609375</c:v>
                </c:pt>
                <c:pt idx="11160">
                  <c:v>211.94921875</c:v>
                </c:pt>
                <c:pt idx="11161">
                  <c:v>211.94921875</c:v>
                </c:pt>
                <c:pt idx="11162">
                  <c:v>211.953125</c:v>
                </c:pt>
                <c:pt idx="11163">
                  <c:v>211.953125</c:v>
                </c:pt>
                <c:pt idx="11164">
                  <c:v>211.99609375</c:v>
                </c:pt>
                <c:pt idx="11165">
                  <c:v>211.91796875</c:v>
                </c:pt>
                <c:pt idx="11166">
                  <c:v>211.94921875</c:v>
                </c:pt>
                <c:pt idx="11167">
                  <c:v>211.98828125</c:v>
                </c:pt>
                <c:pt idx="11168">
                  <c:v>211.984375</c:v>
                </c:pt>
                <c:pt idx="11169">
                  <c:v>211.9453125</c:v>
                </c:pt>
                <c:pt idx="11170">
                  <c:v>211.9140625</c:v>
                </c:pt>
                <c:pt idx="11171">
                  <c:v>211.9453125</c:v>
                </c:pt>
                <c:pt idx="11172">
                  <c:v>211.9453125</c:v>
                </c:pt>
                <c:pt idx="11173">
                  <c:v>211.9921875</c:v>
                </c:pt>
                <c:pt idx="11174">
                  <c:v>211.99609375</c:v>
                </c:pt>
                <c:pt idx="11175">
                  <c:v>211.94921875</c:v>
                </c:pt>
                <c:pt idx="11176">
                  <c:v>211.9453125</c:v>
                </c:pt>
                <c:pt idx="11177">
                  <c:v>211.9453125</c:v>
                </c:pt>
                <c:pt idx="11178">
                  <c:v>211.9453125</c:v>
                </c:pt>
                <c:pt idx="11179">
                  <c:v>211.9453125</c:v>
                </c:pt>
                <c:pt idx="11180">
                  <c:v>211.984375</c:v>
                </c:pt>
                <c:pt idx="11181">
                  <c:v>211.94921875</c:v>
                </c:pt>
                <c:pt idx="11182">
                  <c:v>211.94921875</c:v>
                </c:pt>
                <c:pt idx="11183">
                  <c:v>211.91796875</c:v>
                </c:pt>
                <c:pt idx="11184">
                  <c:v>211.94921875</c:v>
                </c:pt>
                <c:pt idx="11185">
                  <c:v>211.99609375</c:v>
                </c:pt>
                <c:pt idx="11186">
                  <c:v>211.94921875</c:v>
                </c:pt>
                <c:pt idx="11187">
                  <c:v>211.9765625</c:v>
                </c:pt>
                <c:pt idx="11188">
                  <c:v>211.9453125</c:v>
                </c:pt>
                <c:pt idx="11189">
                  <c:v>211.9140625</c:v>
                </c:pt>
                <c:pt idx="11190">
                  <c:v>211.97265625</c:v>
                </c:pt>
                <c:pt idx="11191">
                  <c:v>212.01171875</c:v>
                </c:pt>
                <c:pt idx="11192">
                  <c:v>211.9765625</c:v>
                </c:pt>
                <c:pt idx="11193">
                  <c:v>212.0078125</c:v>
                </c:pt>
                <c:pt idx="11194">
                  <c:v>211.9765625</c:v>
                </c:pt>
                <c:pt idx="11195">
                  <c:v>211.9765625</c:v>
                </c:pt>
                <c:pt idx="11196">
                  <c:v>212.0078125</c:v>
                </c:pt>
                <c:pt idx="11197">
                  <c:v>211.9765625</c:v>
                </c:pt>
                <c:pt idx="11198">
                  <c:v>211.9453125</c:v>
                </c:pt>
                <c:pt idx="11199">
                  <c:v>211.9453125</c:v>
                </c:pt>
                <c:pt idx="11200">
                  <c:v>211.9453125</c:v>
                </c:pt>
                <c:pt idx="11201">
                  <c:v>211.9453125</c:v>
                </c:pt>
                <c:pt idx="11202">
                  <c:v>211.91796875</c:v>
                </c:pt>
                <c:pt idx="11203">
                  <c:v>211.94921875</c:v>
                </c:pt>
                <c:pt idx="11204">
                  <c:v>211.94921875</c:v>
                </c:pt>
                <c:pt idx="11205">
                  <c:v>211.9921875</c:v>
                </c:pt>
                <c:pt idx="11206">
                  <c:v>211.94921875</c:v>
                </c:pt>
                <c:pt idx="11207">
                  <c:v>211.94921875</c:v>
                </c:pt>
                <c:pt idx="11208">
                  <c:v>211.94921875</c:v>
                </c:pt>
                <c:pt idx="11209">
                  <c:v>211.94921875</c:v>
                </c:pt>
                <c:pt idx="11210">
                  <c:v>211.9453125</c:v>
                </c:pt>
                <c:pt idx="11211">
                  <c:v>211.96875</c:v>
                </c:pt>
                <c:pt idx="11212">
                  <c:v>211.98046875</c:v>
                </c:pt>
                <c:pt idx="11213">
                  <c:v>211.90625</c:v>
                </c:pt>
                <c:pt idx="11214">
                  <c:v>211.9375</c:v>
                </c:pt>
                <c:pt idx="11215">
                  <c:v>211.9375</c:v>
                </c:pt>
                <c:pt idx="11216">
                  <c:v>211.9140625</c:v>
                </c:pt>
                <c:pt idx="11217">
                  <c:v>211.94140625</c:v>
                </c:pt>
                <c:pt idx="11218">
                  <c:v>211.94140625</c:v>
                </c:pt>
                <c:pt idx="11219">
                  <c:v>211.9765625</c:v>
                </c:pt>
                <c:pt idx="11220">
                  <c:v>211.96484375</c:v>
                </c:pt>
                <c:pt idx="11221">
                  <c:v>213.1484375</c:v>
                </c:pt>
                <c:pt idx="11222">
                  <c:v>211.953125</c:v>
                </c:pt>
                <c:pt idx="11223">
                  <c:v>211.984375</c:v>
                </c:pt>
                <c:pt idx="11224">
                  <c:v>211.984375</c:v>
                </c:pt>
                <c:pt idx="11225">
                  <c:v>212.02734375</c:v>
                </c:pt>
                <c:pt idx="11226">
                  <c:v>211.953125</c:v>
                </c:pt>
                <c:pt idx="11227">
                  <c:v>211.953125</c:v>
                </c:pt>
                <c:pt idx="11228">
                  <c:v>211.94921875</c:v>
                </c:pt>
                <c:pt idx="11229">
                  <c:v>211.98828125</c:v>
                </c:pt>
                <c:pt idx="11230">
                  <c:v>212.01953125</c:v>
                </c:pt>
                <c:pt idx="11231">
                  <c:v>212.015625</c:v>
                </c:pt>
                <c:pt idx="11232">
                  <c:v>211.9765625</c:v>
                </c:pt>
                <c:pt idx="11233">
                  <c:v>211.98046875</c:v>
                </c:pt>
                <c:pt idx="11234">
                  <c:v>211.953125</c:v>
                </c:pt>
                <c:pt idx="11235">
                  <c:v>211.953125</c:v>
                </c:pt>
                <c:pt idx="11236">
                  <c:v>212.1171875</c:v>
                </c:pt>
                <c:pt idx="11237">
                  <c:v>211.98828125</c:v>
                </c:pt>
                <c:pt idx="11238">
                  <c:v>211.9296875</c:v>
                </c:pt>
                <c:pt idx="11239">
                  <c:v>211.95703125</c:v>
                </c:pt>
                <c:pt idx="11240">
                  <c:v>211.984375</c:v>
                </c:pt>
                <c:pt idx="11241">
                  <c:v>211.984375</c:v>
                </c:pt>
                <c:pt idx="11242">
                  <c:v>211.94921875</c:v>
                </c:pt>
                <c:pt idx="11243">
                  <c:v>211.96484375</c:v>
                </c:pt>
                <c:pt idx="11244">
                  <c:v>211.9765625</c:v>
                </c:pt>
                <c:pt idx="11245">
                  <c:v>211.9765625</c:v>
                </c:pt>
                <c:pt idx="11246">
                  <c:v>211.9453125</c:v>
                </c:pt>
                <c:pt idx="11247">
                  <c:v>211.9453125</c:v>
                </c:pt>
                <c:pt idx="11248">
                  <c:v>211.9765625</c:v>
                </c:pt>
                <c:pt idx="11249">
                  <c:v>211.9765625</c:v>
                </c:pt>
                <c:pt idx="11250">
                  <c:v>211.953125</c:v>
                </c:pt>
                <c:pt idx="11251">
                  <c:v>211.9921875</c:v>
                </c:pt>
                <c:pt idx="11252">
                  <c:v>211.953125</c:v>
                </c:pt>
                <c:pt idx="11253">
                  <c:v>211.9921875</c:v>
                </c:pt>
                <c:pt idx="11254">
                  <c:v>212.015625</c:v>
                </c:pt>
                <c:pt idx="11255">
                  <c:v>212.04296875</c:v>
                </c:pt>
                <c:pt idx="11256">
                  <c:v>211.98046875</c:v>
                </c:pt>
                <c:pt idx="11257">
                  <c:v>212.078125</c:v>
                </c:pt>
                <c:pt idx="11258">
                  <c:v>212.0859375</c:v>
                </c:pt>
                <c:pt idx="11259">
                  <c:v>211.94921875</c:v>
                </c:pt>
                <c:pt idx="11260">
                  <c:v>212.01953125</c:v>
                </c:pt>
                <c:pt idx="11261">
                  <c:v>212.0234375</c:v>
                </c:pt>
                <c:pt idx="11262">
                  <c:v>211.98828125</c:v>
                </c:pt>
                <c:pt idx="11263">
                  <c:v>211.98828125</c:v>
                </c:pt>
                <c:pt idx="11264">
                  <c:v>211.9453125</c:v>
                </c:pt>
                <c:pt idx="11265">
                  <c:v>211.9453125</c:v>
                </c:pt>
                <c:pt idx="11266">
                  <c:v>211.9140625</c:v>
                </c:pt>
                <c:pt idx="11267">
                  <c:v>211.9453125</c:v>
                </c:pt>
                <c:pt idx="11268">
                  <c:v>211.9453125</c:v>
                </c:pt>
                <c:pt idx="11269">
                  <c:v>211.94921875</c:v>
                </c:pt>
                <c:pt idx="11270">
                  <c:v>211.9765625</c:v>
                </c:pt>
                <c:pt idx="11271">
                  <c:v>211.9765625</c:v>
                </c:pt>
                <c:pt idx="11272">
                  <c:v>211.9453125</c:v>
                </c:pt>
                <c:pt idx="11273">
                  <c:v>211.9140625</c:v>
                </c:pt>
                <c:pt idx="11274">
                  <c:v>211.98828125</c:v>
                </c:pt>
                <c:pt idx="11275">
                  <c:v>211.984375</c:v>
                </c:pt>
                <c:pt idx="11276">
                  <c:v>211.9453125</c:v>
                </c:pt>
                <c:pt idx="11277">
                  <c:v>211.9765625</c:v>
                </c:pt>
                <c:pt idx="11278">
                  <c:v>211.984375</c:v>
                </c:pt>
                <c:pt idx="11279">
                  <c:v>211.94921875</c:v>
                </c:pt>
                <c:pt idx="11280">
                  <c:v>211.9765625</c:v>
                </c:pt>
                <c:pt idx="11281">
                  <c:v>211.9453125</c:v>
                </c:pt>
                <c:pt idx="11282">
                  <c:v>211.94921875</c:v>
                </c:pt>
                <c:pt idx="11283">
                  <c:v>211.9921875</c:v>
                </c:pt>
                <c:pt idx="11284">
                  <c:v>211.94921875</c:v>
                </c:pt>
                <c:pt idx="11285">
                  <c:v>211.94921875</c:v>
                </c:pt>
                <c:pt idx="11286">
                  <c:v>211.91796875</c:v>
                </c:pt>
                <c:pt idx="11287">
                  <c:v>211.94921875</c:v>
                </c:pt>
                <c:pt idx="11288">
                  <c:v>211.9765625</c:v>
                </c:pt>
                <c:pt idx="11289">
                  <c:v>212.0078125</c:v>
                </c:pt>
                <c:pt idx="11290">
                  <c:v>211.9453125</c:v>
                </c:pt>
                <c:pt idx="11291">
                  <c:v>211.9453125</c:v>
                </c:pt>
                <c:pt idx="11292">
                  <c:v>211.9453125</c:v>
                </c:pt>
                <c:pt idx="11293">
                  <c:v>211.9453125</c:v>
                </c:pt>
                <c:pt idx="11294">
                  <c:v>211.91796875</c:v>
                </c:pt>
                <c:pt idx="11295">
                  <c:v>211.94921875</c:v>
                </c:pt>
                <c:pt idx="11296">
                  <c:v>211.98828125</c:v>
                </c:pt>
                <c:pt idx="11297">
                  <c:v>211.953125</c:v>
                </c:pt>
                <c:pt idx="11298">
                  <c:v>211.98046875</c:v>
                </c:pt>
                <c:pt idx="11299">
                  <c:v>211.94921875</c:v>
                </c:pt>
                <c:pt idx="11300">
                  <c:v>211.9765625</c:v>
                </c:pt>
                <c:pt idx="11301">
                  <c:v>211.9765625</c:v>
                </c:pt>
                <c:pt idx="11302">
                  <c:v>211.91796875</c:v>
                </c:pt>
                <c:pt idx="11303">
                  <c:v>211.94921875</c:v>
                </c:pt>
                <c:pt idx="11304">
                  <c:v>211.98828125</c:v>
                </c:pt>
                <c:pt idx="11305">
                  <c:v>211.953125</c:v>
                </c:pt>
                <c:pt idx="11306">
                  <c:v>211.984375</c:v>
                </c:pt>
                <c:pt idx="11307">
                  <c:v>211.953125</c:v>
                </c:pt>
                <c:pt idx="11308">
                  <c:v>211.94921875</c:v>
                </c:pt>
                <c:pt idx="11309">
                  <c:v>211.94921875</c:v>
                </c:pt>
                <c:pt idx="11310">
                  <c:v>211.94921875</c:v>
                </c:pt>
                <c:pt idx="11311">
                  <c:v>212.01953125</c:v>
                </c:pt>
                <c:pt idx="11312">
                  <c:v>211.94921875</c:v>
                </c:pt>
                <c:pt idx="11313">
                  <c:v>211.9921875</c:v>
                </c:pt>
                <c:pt idx="11314">
                  <c:v>211.984375</c:v>
                </c:pt>
                <c:pt idx="11315">
                  <c:v>211.953125</c:v>
                </c:pt>
                <c:pt idx="11316">
                  <c:v>211.953125</c:v>
                </c:pt>
                <c:pt idx="11317">
                  <c:v>211.953125</c:v>
                </c:pt>
                <c:pt idx="11318">
                  <c:v>211.921875</c:v>
                </c:pt>
                <c:pt idx="11319">
                  <c:v>211.9921875</c:v>
                </c:pt>
                <c:pt idx="11320">
                  <c:v>211.98046875</c:v>
                </c:pt>
                <c:pt idx="11321">
                  <c:v>211.98046875</c:v>
                </c:pt>
                <c:pt idx="11322">
                  <c:v>211.94921875</c:v>
                </c:pt>
                <c:pt idx="11323">
                  <c:v>211.921875</c:v>
                </c:pt>
                <c:pt idx="11324">
                  <c:v>211.9453125</c:v>
                </c:pt>
                <c:pt idx="11325">
                  <c:v>211.984375</c:v>
                </c:pt>
                <c:pt idx="11326">
                  <c:v>211.984375</c:v>
                </c:pt>
                <c:pt idx="11327">
                  <c:v>211.9453125</c:v>
                </c:pt>
                <c:pt idx="11328">
                  <c:v>211.9453125</c:v>
                </c:pt>
                <c:pt idx="11329">
                  <c:v>211.94921875</c:v>
                </c:pt>
                <c:pt idx="11330">
                  <c:v>211.94921875</c:v>
                </c:pt>
                <c:pt idx="11331">
                  <c:v>211.9453125</c:v>
                </c:pt>
                <c:pt idx="11332">
                  <c:v>211.9453125</c:v>
                </c:pt>
                <c:pt idx="11333">
                  <c:v>211.9453125</c:v>
                </c:pt>
                <c:pt idx="11334">
                  <c:v>211.984375</c:v>
                </c:pt>
                <c:pt idx="11335">
                  <c:v>211.9453125</c:v>
                </c:pt>
                <c:pt idx="11336">
                  <c:v>211.98828125</c:v>
                </c:pt>
                <c:pt idx="11337">
                  <c:v>211.94921875</c:v>
                </c:pt>
                <c:pt idx="11338">
                  <c:v>211.921875</c:v>
                </c:pt>
                <c:pt idx="11339">
                  <c:v>211.9453125</c:v>
                </c:pt>
                <c:pt idx="11340">
                  <c:v>211.9453125</c:v>
                </c:pt>
                <c:pt idx="11341">
                  <c:v>211.9453125</c:v>
                </c:pt>
                <c:pt idx="11342">
                  <c:v>211.984375</c:v>
                </c:pt>
                <c:pt idx="11343">
                  <c:v>211.984375</c:v>
                </c:pt>
                <c:pt idx="11344">
                  <c:v>211.953125</c:v>
                </c:pt>
                <c:pt idx="11345">
                  <c:v>211.953125</c:v>
                </c:pt>
                <c:pt idx="11346">
                  <c:v>211.921875</c:v>
                </c:pt>
                <c:pt idx="11347">
                  <c:v>211.94921875</c:v>
                </c:pt>
                <c:pt idx="11348">
                  <c:v>211.94921875</c:v>
                </c:pt>
                <c:pt idx="11349">
                  <c:v>211.94921875</c:v>
                </c:pt>
                <c:pt idx="11350">
                  <c:v>211.98828125</c:v>
                </c:pt>
                <c:pt idx="11351">
                  <c:v>211.94921875</c:v>
                </c:pt>
                <c:pt idx="11352">
                  <c:v>211.9765625</c:v>
                </c:pt>
                <c:pt idx="11353">
                  <c:v>211.9765625</c:v>
                </c:pt>
                <c:pt idx="11354">
                  <c:v>211.9765625</c:v>
                </c:pt>
                <c:pt idx="11355">
                  <c:v>211.9765625</c:v>
                </c:pt>
                <c:pt idx="11356">
                  <c:v>211.94140625</c:v>
                </c:pt>
                <c:pt idx="11357">
                  <c:v>211.94140625</c:v>
                </c:pt>
                <c:pt idx="11358">
                  <c:v>211.94140625</c:v>
                </c:pt>
                <c:pt idx="11359">
                  <c:v>211.9375</c:v>
                </c:pt>
                <c:pt idx="11360">
                  <c:v>211.9765625</c:v>
                </c:pt>
                <c:pt idx="11361">
                  <c:v>211.9140625</c:v>
                </c:pt>
                <c:pt idx="11362">
                  <c:v>211.9453125</c:v>
                </c:pt>
                <c:pt idx="11363">
                  <c:v>211.9453125</c:v>
                </c:pt>
                <c:pt idx="11364">
                  <c:v>212.109375</c:v>
                </c:pt>
                <c:pt idx="11365">
                  <c:v>211.98046875</c:v>
                </c:pt>
                <c:pt idx="11366">
                  <c:v>211.98046875</c:v>
                </c:pt>
                <c:pt idx="11367">
                  <c:v>211.98046875</c:v>
                </c:pt>
                <c:pt idx="11368">
                  <c:v>211.94921875</c:v>
                </c:pt>
                <c:pt idx="11369">
                  <c:v>211.9453125</c:v>
                </c:pt>
                <c:pt idx="11370">
                  <c:v>211.9453125</c:v>
                </c:pt>
                <c:pt idx="11371">
                  <c:v>211.9140625</c:v>
                </c:pt>
                <c:pt idx="11372">
                  <c:v>211.9453125</c:v>
                </c:pt>
                <c:pt idx="11373">
                  <c:v>211.9453125</c:v>
                </c:pt>
                <c:pt idx="11374">
                  <c:v>211.98828125</c:v>
                </c:pt>
                <c:pt idx="11375">
                  <c:v>211.94140625</c:v>
                </c:pt>
                <c:pt idx="11376">
                  <c:v>211.91015625</c:v>
                </c:pt>
                <c:pt idx="11377">
                  <c:v>211.98046875</c:v>
                </c:pt>
                <c:pt idx="11378">
                  <c:v>211.94140625</c:v>
                </c:pt>
                <c:pt idx="11379">
                  <c:v>211.9453125</c:v>
                </c:pt>
                <c:pt idx="11380">
                  <c:v>211.9765625</c:v>
                </c:pt>
                <c:pt idx="11381">
                  <c:v>211.9921875</c:v>
                </c:pt>
                <c:pt idx="11382">
                  <c:v>211.984375</c:v>
                </c:pt>
                <c:pt idx="11383">
                  <c:v>211.984375</c:v>
                </c:pt>
                <c:pt idx="11384">
                  <c:v>211.98828125</c:v>
                </c:pt>
                <c:pt idx="11385">
                  <c:v>211.9765625</c:v>
                </c:pt>
                <c:pt idx="11386">
                  <c:v>212.01953125</c:v>
                </c:pt>
                <c:pt idx="11387">
                  <c:v>211.94921875</c:v>
                </c:pt>
                <c:pt idx="11388">
                  <c:v>211.9921875</c:v>
                </c:pt>
                <c:pt idx="11389">
                  <c:v>211.94921875</c:v>
                </c:pt>
                <c:pt idx="11390">
                  <c:v>211.91796875</c:v>
                </c:pt>
                <c:pt idx="11391">
                  <c:v>211.94921875</c:v>
                </c:pt>
                <c:pt idx="11392">
                  <c:v>211.94921875</c:v>
                </c:pt>
                <c:pt idx="11393">
                  <c:v>211.91796875</c:v>
                </c:pt>
                <c:pt idx="11394">
                  <c:v>211.94921875</c:v>
                </c:pt>
                <c:pt idx="11395">
                  <c:v>211.94921875</c:v>
                </c:pt>
                <c:pt idx="11396">
                  <c:v>211.94921875</c:v>
                </c:pt>
                <c:pt idx="11397">
                  <c:v>211.9765625</c:v>
                </c:pt>
                <c:pt idx="11398">
                  <c:v>211.9765625</c:v>
                </c:pt>
                <c:pt idx="11399">
                  <c:v>212.01953125</c:v>
                </c:pt>
                <c:pt idx="11400">
                  <c:v>211.9765625</c:v>
                </c:pt>
                <c:pt idx="11401">
                  <c:v>211.9765625</c:v>
                </c:pt>
                <c:pt idx="11402">
                  <c:v>211.9453125</c:v>
                </c:pt>
                <c:pt idx="11403">
                  <c:v>211.9453125</c:v>
                </c:pt>
                <c:pt idx="11404">
                  <c:v>211.98046875</c:v>
                </c:pt>
                <c:pt idx="11405">
                  <c:v>211.9375</c:v>
                </c:pt>
                <c:pt idx="11406">
                  <c:v>211.98046875</c:v>
                </c:pt>
                <c:pt idx="11407">
                  <c:v>211.94140625</c:v>
                </c:pt>
                <c:pt idx="11408">
                  <c:v>212.01171875</c:v>
                </c:pt>
                <c:pt idx="11409">
                  <c:v>211.97265625</c:v>
                </c:pt>
                <c:pt idx="11410">
                  <c:v>211.97265625</c:v>
                </c:pt>
                <c:pt idx="11411">
                  <c:v>211.96875</c:v>
                </c:pt>
                <c:pt idx="11412">
                  <c:v>211.96875</c:v>
                </c:pt>
                <c:pt idx="11413">
                  <c:v>211.96875</c:v>
                </c:pt>
                <c:pt idx="11414">
                  <c:v>211.9453125</c:v>
                </c:pt>
                <c:pt idx="11415">
                  <c:v>211.98828125</c:v>
                </c:pt>
                <c:pt idx="11416">
                  <c:v>211.9140625</c:v>
                </c:pt>
                <c:pt idx="11417">
                  <c:v>211.9453125</c:v>
                </c:pt>
                <c:pt idx="11418">
                  <c:v>211.9453125</c:v>
                </c:pt>
                <c:pt idx="11419">
                  <c:v>211.9453125</c:v>
                </c:pt>
                <c:pt idx="11420">
                  <c:v>211.9453125</c:v>
                </c:pt>
                <c:pt idx="11421">
                  <c:v>211.9140625</c:v>
                </c:pt>
                <c:pt idx="11422">
                  <c:v>212.015625</c:v>
                </c:pt>
                <c:pt idx="11423">
                  <c:v>211.96875</c:v>
                </c:pt>
                <c:pt idx="11424">
                  <c:v>211.94140625</c:v>
                </c:pt>
                <c:pt idx="11425">
                  <c:v>211.94140625</c:v>
                </c:pt>
                <c:pt idx="11426">
                  <c:v>211.984375</c:v>
                </c:pt>
                <c:pt idx="11427">
                  <c:v>211.94921875</c:v>
                </c:pt>
                <c:pt idx="11428">
                  <c:v>211.94921875</c:v>
                </c:pt>
                <c:pt idx="11429">
                  <c:v>212.01171875</c:v>
                </c:pt>
                <c:pt idx="11430">
                  <c:v>211.96875</c:v>
                </c:pt>
                <c:pt idx="11431">
                  <c:v>212.01171875</c:v>
                </c:pt>
                <c:pt idx="11432">
                  <c:v>212.01171875</c:v>
                </c:pt>
                <c:pt idx="11433">
                  <c:v>211.96875</c:v>
                </c:pt>
                <c:pt idx="11434">
                  <c:v>211.98046875</c:v>
                </c:pt>
                <c:pt idx="11435">
                  <c:v>212.0234375</c:v>
                </c:pt>
                <c:pt idx="11436">
                  <c:v>211.984375</c:v>
                </c:pt>
                <c:pt idx="11437">
                  <c:v>211.98828125</c:v>
                </c:pt>
                <c:pt idx="11438">
                  <c:v>211.9453125</c:v>
                </c:pt>
                <c:pt idx="11439">
                  <c:v>211.9140625</c:v>
                </c:pt>
                <c:pt idx="11440">
                  <c:v>211.9140625</c:v>
                </c:pt>
                <c:pt idx="11441">
                  <c:v>211.94140625</c:v>
                </c:pt>
                <c:pt idx="11442">
                  <c:v>211.94140625</c:v>
                </c:pt>
                <c:pt idx="11443">
                  <c:v>211.98828125</c:v>
                </c:pt>
                <c:pt idx="11444">
                  <c:v>211.9453125</c:v>
                </c:pt>
                <c:pt idx="11445">
                  <c:v>211.9453125</c:v>
                </c:pt>
                <c:pt idx="11446">
                  <c:v>211.9453125</c:v>
                </c:pt>
                <c:pt idx="11447">
                  <c:v>211.984375</c:v>
                </c:pt>
                <c:pt idx="11448">
                  <c:v>211.94921875</c:v>
                </c:pt>
                <c:pt idx="11449">
                  <c:v>211.98046875</c:v>
                </c:pt>
                <c:pt idx="11450">
                  <c:v>211.953125</c:v>
                </c:pt>
                <c:pt idx="11451">
                  <c:v>211.921875</c:v>
                </c:pt>
                <c:pt idx="11452">
                  <c:v>211.94921875</c:v>
                </c:pt>
                <c:pt idx="11453">
                  <c:v>211.9921875</c:v>
                </c:pt>
                <c:pt idx="11454">
                  <c:v>211.91796875</c:v>
                </c:pt>
                <c:pt idx="11455">
                  <c:v>211.9453125</c:v>
                </c:pt>
                <c:pt idx="11456">
                  <c:v>211.98828125</c:v>
                </c:pt>
                <c:pt idx="11457">
                  <c:v>211.91796875</c:v>
                </c:pt>
                <c:pt idx="11458">
                  <c:v>211.98828125</c:v>
                </c:pt>
                <c:pt idx="11459">
                  <c:v>211.98828125</c:v>
                </c:pt>
                <c:pt idx="11460">
                  <c:v>212.0234375</c:v>
                </c:pt>
                <c:pt idx="11461">
                  <c:v>212.0234375</c:v>
                </c:pt>
                <c:pt idx="11462">
                  <c:v>211.921875</c:v>
                </c:pt>
                <c:pt idx="11463">
                  <c:v>211.99609375</c:v>
                </c:pt>
                <c:pt idx="11464">
                  <c:v>211.953125</c:v>
                </c:pt>
                <c:pt idx="11465">
                  <c:v>211.953125</c:v>
                </c:pt>
                <c:pt idx="11466">
                  <c:v>211.953125</c:v>
                </c:pt>
                <c:pt idx="11467">
                  <c:v>211.921875</c:v>
                </c:pt>
                <c:pt idx="11468">
                  <c:v>211.94921875</c:v>
                </c:pt>
                <c:pt idx="11469">
                  <c:v>211.9921875</c:v>
                </c:pt>
                <c:pt idx="11470">
                  <c:v>211.953125</c:v>
                </c:pt>
                <c:pt idx="11471">
                  <c:v>211.953125</c:v>
                </c:pt>
                <c:pt idx="11472">
                  <c:v>211.921875</c:v>
                </c:pt>
                <c:pt idx="11473">
                  <c:v>211.953125</c:v>
                </c:pt>
                <c:pt idx="11474">
                  <c:v>211.953125</c:v>
                </c:pt>
                <c:pt idx="11475">
                  <c:v>211.953125</c:v>
                </c:pt>
                <c:pt idx="11476">
                  <c:v>211.953125</c:v>
                </c:pt>
                <c:pt idx="11477">
                  <c:v>211.921875</c:v>
                </c:pt>
                <c:pt idx="11478">
                  <c:v>211.953125</c:v>
                </c:pt>
                <c:pt idx="11479">
                  <c:v>211.953125</c:v>
                </c:pt>
                <c:pt idx="11480">
                  <c:v>211.921875</c:v>
                </c:pt>
                <c:pt idx="11481">
                  <c:v>211.94921875</c:v>
                </c:pt>
                <c:pt idx="11482">
                  <c:v>211.98046875</c:v>
                </c:pt>
                <c:pt idx="11483">
                  <c:v>211.98046875</c:v>
                </c:pt>
                <c:pt idx="11484">
                  <c:v>211.98046875</c:v>
                </c:pt>
                <c:pt idx="11485">
                  <c:v>211.98046875</c:v>
                </c:pt>
                <c:pt idx="11486">
                  <c:v>211.921875</c:v>
                </c:pt>
                <c:pt idx="11487">
                  <c:v>211.953125</c:v>
                </c:pt>
                <c:pt idx="11488">
                  <c:v>211.984375</c:v>
                </c:pt>
                <c:pt idx="11489">
                  <c:v>212.02734375</c:v>
                </c:pt>
                <c:pt idx="11490">
                  <c:v>211.953125</c:v>
                </c:pt>
                <c:pt idx="11491">
                  <c:v>211.921875</c:v>
                </c:pt>
                <c:pt idx="11492">
                  <c:v>211.9765625</c:v>
                </c:pt>
                <c:pt idx="11493">
                  <c:v>212.01953125</c:v>
                </c:pt>
                <c:pt idx="11494">
                  <c:v>211.9453125</c:v>
                </c:pt>
                <c:pt idx="11495">
                  <c:v>211.9765625</c:v>
                </c:pt>
                <c:pt idx="11496">
                  <c:v>212.078125</c:v>
                </c:pt>
                <c:pt idx="11497">
                  <c:v>211.94921875</c:v>
                </c:pt>
                <c:pt idx="11498">
                  <c:v>211.94921875</c:v>
                </c:pt>
                <c:pt idx="11499">
                  <c:v>211.94921875</c:v>
                </c:pt>
                <c:pt idx="11500">
                  <c:v>211.94921875</c:v>
                </c:pt>
                <c:pt idx="11501">
                  <c:v>211.984375</c:v>
                </c:pt>
                <c:pt idx="11502">
                  <c:v>211.9765625</c:v>
                </c:pt>
                <c:pt idx="11503">
                  <c:v>211.9765625</c:v>
                </c:pt>
                <c:pt idx="11504">
                  <c:v>211.95703125</c:v>
                </c:pt>
                <c:pt idx="11505">
                  <c:v>211.94921875</c:v>
                </c:pt>
                <c:pt idx="11506">
                  <c:v>211.94921875</c:v>
                </c:pt>
                <c:pt idx="11507">
                  <c:v>211.94921875</c:v>
                </c:pt>
                <c:pt idx="11508">
                  <c:v>211.94921875</c:v>
                </c:pt>
                <c:pt idx="11509">
                  <c:v>211.91796875</c:v>
                </c:pt>
                <c:pt idx="11510">
                  <c:v>212.015625</c:v>
                </c:pt>
                <c:pt idx="11511">
                  <c:v>212.015625</c:v>
                </c:pt>
                <c:pt idx="11512">
                  <c:v>211.921875</c:v>
                </c:pt>
                <c:pt idx="11513">
                  <c:v>211.99609375</c:v>
                </c:pt>
                <c:pt idx="11514">
                  <c:v>211.984375</c:v>
                </c:pt>
                <c:pt idx="11515">
                  <c:v>212.0234375</c:v>
                </c:pt>
                <c:pt idx="11516">
                  <c:v>211.94921875</c:v>
                </c:pt>
                <c:pt idx="11517">
                  <c:v>211.9609375</c:v>
                </c:pt>
                <c:pt idx="11518">
                  <c:v>211.9453125</c:v>
                </c:pt>
                <c:pt idx="11519">
                  <c:v>211.9453125</c:v>
                </c:pt>
                <c:pt idx="11520">
                  <c:v>211.91796875</c:v>
                </c:pt>
                <c:pt idx="11521">
                  <c:v>211.9921875</c:v>
                </c:pt>
                <c:pt idx="11522">
                  <c:v>211.94921875</c:v>
                </c:pt>
                <c:pt idx="11523">
                  <c:v>211.9921875</c:v>
                </c:pt>
                <c:pt idx="11524">
                  <c:v>211.98828125</c:v>
                </c:pt>
                <c:pt idx="11525">
                  <c:v>211.94921875</c:v>
                </c:pt>
                <c:pt idx="11526">
                  <c:v>211.94921875</c:v>
                </c:pt>
                <c:pt idx="11527">
                  <c:v>211.94921875</c:v>
                </c:pt>
                <c:pt idx="11528">
                  <c:v>211.984375</c:v>
                </c:pt>
                <c:pt idx="11529">
                  <c:v>211.984375</c:v>
                </c:pt>
                <c:pt idx="11530">
                  <c:v>211.9296875</c:v>
                </c:pt>
                <c:pt idx="11531">
                  <c:v>211.9609375</c:v>
                </c:pt>
                <c:pt idx="11532">
                  <c:v>211.9609375</c:v>
                </c:pt>
                <c:pt idx="11533">
                  <c:v>211.92578125</c:v>
                </c:pt>
                <c:pt idx="11534">
                  <c:v>211.984375</c:v>
                </c:pt>
                <c:pt idx="11535">
                  <c:v>211.984375</c:v>
                </c:pt>
                <c:pt idx="11536">
                  <c:v>211.953125</c:v>
                </c:pt>
                <c:pt idx="11537">
                  <c:v>211.984375</c:v>
                </c:pt>
                <c:pt idx="11538">
                  <c:v>211.953125</c:v>
                </c:pt>
                <c:pt idx="11539">
                  <c:v>212</c:v>
                </c:pt>
                <c:pt idx="11540">
                  <c:v>211.98046875</c:v>
                </c:pt>
                <c:pt idx="11541">
                  <c:v>211.98046875</c:v>
                </c:pt>
                <c:pt idx="11542">
                  <c:v>211.94921875</c:v>
                </c:pt>
                <c:pt idx="11543">
                  <c:v>211.94921875</c:v>
                </c:pt>
                <c:pt idx="11544">
                  <c:v>211.94921875</c:v>
                </c:pt>
                <c:pt idx="11545">
                  <c:v>212.0234375</c:v>
                </c:pt>
                <c:pt idx="11546">
                  <c:v>211.98046875</c:v>
                </c:pt>
                <c:pt idx="11547">
                  <c:v>211.984375</c:v>
                </c:pt>
                <c:pt idx="11548">
                  <c:v>211.95703125</c:v>
                </c:pt>
                <c:pt idx="11549">
                  <c:v>211.92578125</c:v>
                </c:pt>
                <c:pt idx="11550">
                  <c:v>212</c:v>
                </c:pt>
                <c:pt idx="11551">
                  <c:v>211.95703125</c:v>
                </c:pt>
                <c:pt idx="11552">
                  <c:v>211.921875</c:v>
                </c:pt>
                <c:pt idx="11553">
                  <c:v>211.953125</c:v>
                </c:pt>
                <c:pt idx="11554">
                  <c:v>211.99609375</c:v>
                </c:pt>
                <c:pt idx="11555">
                  <c:v>211.96484375</c:v>
                </c:pt>
                <c:pt idx="11556">
                  <c:v>211.953125</c:v>
                </c:pt>
                <c:pt idx="11557">
                  <c:v>211.953125</c:v>
                </c:pt>
                <c:pt idx="11558">
                  <c:v>211.921875</c:v>
                </c:pt>
                <c:pt idx="11559">
                  <c:v>211.953125</c:v>
                </c:pt>
                <c:pt idx="11560">
                  <c:v>211.953125</c:v>
                </c:pt>
                <c:pt idx="11561">
                  <c:v>211.94921875</c:v>
                </c:pt>
                <c:pt idx="11562">
                  <c:v>211.94921875</c:v>
                </c:pt>
                <c:pt idx="11563">
                  <c:v>211.91796875</c:v>
                </c:pt>
                <c:pt idx="11564">
                  <c:v>211.94921875</c:v>
                </c:pt>
                <c:pt idx="11565">
                  <c:v>211.94921875</c:v>
                </c:pt>
                <c:pt idx="11566">
                  <c:v>211.921875</c:v>
                </c:pt>
                <c:pt idx="11567">
                  <c:v>211.98828125</c:v>
                </c:pt>
                <c:pt idx="11568">
                  <c:v>211.9765625</c:v>
                </c:pt>
                <c:pt idx="11569">
                  <c:v>211.9453125</c:v>
                </c:pt>
                <c:pt idx="11570">
                  <c:v>211.94921875</c:v>
                </c:pt>
                <c:pt idx="11571">
                  <c:v>211.94921875</c:v>
                </c:pt>
                <c:pt idx="11572">
                  <c:v>211.921875</c:v>
                </c:pt>
                <c:pt idx="11573">
                  <c:v>211.953125</c:v>
                </c:pt>
                <c:pt idx="11574">
                  <c:v>211.98046875</c:v>
                </c:pt>
                <c:pt idx="11575">
                  <c:v>211.984375</c:v>
                </c:pt>
                <c:pt idx="11576">
                  <c:v>211.953125</c:v>
                </c:pt>
                <c:pt idx="11577">
                  <c:v>211.9921875</c:v>
                </c:pt>
                <c:pt idx="11578">
                  <c:v>211.9921875</c:v>
                </c:pt>
                <c:pt idx="11579">
                  <c:v>211.94921875</c:v>
                </c:pt>
                <c:pt idx="11580">
                  <c:v>211.98046875</c:v>
                </c:pt>
                <c:pt idx="11581">
                  <c:v>211.98828125</c:v>
                </c:pt>
                <c:pt idx="11582">
                  <c:v>211.91796875</c:v>
                </c:pt>
                <c:pt idx="11583">
                  <c:v>211.94921875</c:v>
                </c:pt>
                <c:pt idx="11584">
                  <c:v>211.94921875</c:v>
                </c:pt>
                <c:pt idx="11585">
                  <c:v>211.921875</c:v>
                </c:pt>
                <c:pt idx="11586">
                  <c:v>211.9921875</c:v>
                </c:pt>
                <c:pt idx="11587">
                  <c:v>211.953125</c:v>
                </c:pt>
                <c:pt idx="11588">
                  <c:v>211.953125</c:v>
                </c:pt>
                <c:pt idx="11589">
                  <c:v>211.98046875</c:v>
                </c:pt>
                <c:pt idx="11590">
                  <c:v>212.01953125</c:v>
                </c:pt>
                <c:pt idx="11591">
                  <c:v>211.94921875</c:v>
                </c:pt>
                <c:pt idx="11592">
                  <c:v>211.9453125</c:v>
                </c:pt>
                <c:pt idx="11593">
                  <c:v>211.9453125</c:v>
                </c:pt>
                <c:pt idx="11594">
                  <c:v>211.984375</c:v>
                </c:pt>
                <c:pt idx="11595">
                  <c:v>211.9453125</c:v>
                </c:pt>
                <c:pt idx="11596">
                  <c:v>211.9609375</c:v>
                </c:pt>
                <c:pt idx="11597">
                  <c:v>211.94921875</c:v>
                </c:pt>
                <c:pt idx="11598">
                  <c:v>211.94921875</c:v>
                </c:pt>
                <c:pt idx="11599">
                  <c:v>211.921875</c:v>
                </c:pt>
                <c:pt idx="11600">
                  <c:v>211.953125</c:v>
                </c:pt>
                <c:pt idx="11601">
                  <c:v>211.953125</c:v>
                </c:pt>
                <c:pt idx="11602">
                  <c:v>212.03125</c:v>
                </c:pt>
                <c:pt idx="11603">
                  <c:v>211.953125</c:v>
                </c:pt>
                <c:pt idx="11604">
                  <c:v>211.953125</c:v>
                </c:pt>
                <c:pt idx="11605">
                  <c:v>211.953125</c:v>
                </c:pt>
                <c:pt idx="11606">
                  <c:v>211.953125</c:v>
                </c:pt>
                <c:pt idx="11607">
                  <c:v>211.96484375</c:v>
                </c:pt>
                <c:pt idx="11608">
                  <c:v>211.94921875</c:v>
                </c:pt>
                <c:pt idx="11609">
                  <c:v>211.94921875</c:v>
                </c:pt>
                <c:pt idx="11610">
                  <c:v>211.9453125</c:v>
                </c:pt>
                <c:pt idx="11611">
                  <c:v>211.9453125</c:v>
                </c:pt>
                <c:pt idx="11612">
                  <c:v>211.91796875</c:v>
                </c:pt>
                <c:pt idx="11613">
                  <c:v>211.94921875</c:v>
                </c:pt>
                <c:pt idx="11614">
                  <c:v>211.98046875</c:v>
                </c:pt>
                <c:pt idx="11615">
                  <c:v>212.015625</c:v>
                </c:pt>
                <c:pt idx="11616">
                  <c:v>211.94921875</c:v>
                </c:pt>
                <c:pt idx="11617">
                  <c:v>211.94921875</c:v>
                </c:pt>
                <c:pt idx="11618">
                  <c:v>212.015625</c:v>
                </c:pt>
                <c:pt idx="11619">
                  <c:v>211.98046875</c:v>
                </c:pt>
                <c:pt idx="11620">
                  <c:v>211.92578125</c:v>
                </c:pt>
                <c:pt idx="11621">
                  <c:v>211.95703125</c:v>
                </c:pt>
                <c:pt idx="11622">
                  <c:v>211.95703125</c:v>
                </c:pt>
                <c:pt idx="11623">
                  <c:v>211.92578125</c:v>
                </c:pt>
                <c:pt idx="11624">
                  <c:v>211.953125</c:v>
                </c:pt>
                <c:pt idx="11625">
                  <c:v>211.953125</c:v>
                </c:pt>
                <c:pt idx="11626">
                  <c:v>211.921875</c:v>
                </c:pt>
                <c:pt idx="11627">
                  <c:v>211.953125</c:v>
                </c:pt>
                <c:pt idx="11628">
                  <c:v>211.9921875</c:v>
                </c:pt>
                <c:pt idx="11629">
                  <c:v>211.953125</c:v>
                </c:pt>
                <c:pt idx="11630">
                  <c:v>211.953125</c:v>
                </c:pt>
                <c:pt idx="11631">
                  <c:v>211.953125</c:v>
                </c:pt>
                <c:pt idx="11632">
                  <c:v>211.94921875</c:v>
                </c:pt>
                <c:pt idx="11633">
                  <c:v>211.94921875</c:v>
                </c:pt>
                <c:pt idx="11634">
                  <c:v>211.921875</c:v>
                </c:pt>
                <c:pt idx="11635">
                  <c:v>211.953125</c:v>
                </c:pt>
                <c:pt idx="11636">
                  <c:v>211.953125</c:v>
                </c:pt>
                <c:pt idx="11637">
                  <c:v>211.95703125</c:v>
                </c:pt>
                <c:pt idx="11638">
                  <c:v>212.00390625</c:v>
                </c:pt>
                <c:pt idx="11639">
                  <c:v>211.953125</c:v>
                </c:pt>
                <c:pt idx="11640">
                  <c:v>211.99609375</c:v>
                </c:pt>
                <c:pt idx="11641">
                  <c:v>211.9921875</c:v>
                </c:pt>
                <c:pt idx="11642">
                  <c:v>211.98828125</c:v>
                </c:pt>
                <c:pt idx="11643">
                  <c:v>211.984375</c:v>
                </c:pt>
                <c:pt idx="11644">
                  <c:v>211.9921875</c:v>
                </c:pt>
                <c:pt idx="11645">
                  <c:v>211.94921875</c:v>
                </c:pt>
                <c:pt idx="11646">
                  <c:v>211.94921875</c:v>
                </c:pt>
                <c:pt idx="11647">
                  <c:v>211.9921875</c:v>
                </c:pt>
                <c:pt idx="11648">
                  <c:v>211.9765625</c:v>
                </c:pt>
                <c:pt idx="11649">
                  <c:v>211.9765625</c:v>
                </c:pt>
                <c:pt idx="11650">
                  <c:v>211.9765625</c:v>
                </c:pt>
                <c:pt idx="11651">
                  <c:v>211.9765625</c:v>
                </c:pt>
                <c:pt idx="11652">
                  <c:v>211.94921875</c:v>
                </c:pt>
                <c:pt idx="11653">
                  <c:v>211.94921875</c:v>
                </c:pt>
                <c:pt idx="11654">
                  <c:v>211.9921875</c:v>
                </c:pt>
                <c:pt idx="11655">
                  <c:v>211.94921875</c:v>
                </c:pt>
                <c:pt idx="11656">
                  <c:v>211.9921875</c:v>
                </c:pt>
                <c:pt idx="11657">
                  <c:v>211.9453125</c:v>
                </c:pt>
                <c:pt idx="11658">
                  <c:v>211.9453125</c:v>
                </c:pt>
                <c:pt idx="11659">
                  <c:v>211.9140625</c:v>
                </c:pt>
                <c:pt idx="11660">
                  <c:v>211.98828125</c:v>
                </c:pt>
                <c:pt idx="11661">
                  <c:v>211.94140625</c:v>
                </c:pt>
                <c:pt idx="11662">
                  <c:v>211.9140625</c:v>
                </c:pt>
                <c:pt idx="11663">
                  <c:v>211.9375</c:v>
                </c:pt>
                <c:pt idx="11664">
                  <c:v>211.9375</c:v>
                </c:pt>
                <c:pt idx="11665">
                  <c:v>211.984375</c:v>
                </c:pt>
                <c:pt idx="11666">
                  <c:v>211.94140625</c:v>
                </c:pt>
                <c:pt idx="11667">
                  <c:v>211.94140625</c:v>
                </c:pt>
                <c:pt idx="11668">
                  <c:v>211.91796875</c:v>
                </c:pt>
                <c:pt idx="11669">
                  <c:v>211.9921875</c:v>
                </c:pt>
                <c:pt idx="11670">
                  <c:v>212.078125</c:v>
                </c:pt>
                <c:pt idx="11671">
                  <c:v>211.9453125</c:v>
                </c:pt>
                <c:pt idx="11672">
                  <c:v>211.97265625</c:v>
                </c:pt>
                <c:pt idx="11673">
                  <c:v>211.9453125</c:v>
                </c:pt>
                <c:pt idx="11674">
                  <c:v>211.94140625</c:v>
                </c:pt>
                <c:pt idx="11675">
                  <c:v>211.984375</c:v>
                </c:pt>
                <c:pt idx="11676">
                  <c:v>211.9453125</c:v>
                </c:pt>
                <c:pt idx="11677">
                  <c:v>212.015625</c:v>
                </c:pt>
                <c:pt idx="11678">
                  <c:v>212.01953125</c:v>
                </c:pt>
                <c:pt idx="11679">
                  <c:v>211.9453125</c:v>
                </c:pt>
                <c:pt idx="11680">
                  <c:v>211.9453125</c:v>
                </c:pt>
                <c:pt idx="11681">
                  <c:v>211.9453125</c:v>
                </c:pt>
                <c:pt idx="11682">
                  <c:v>211.984375</c:v>
                </c:pt>
                <c:pt idx="11683">
                  <c:v>211.9453125</c:v>
                </c:pt>
                <c:pt idx="11684">
                  <c:v>211.9453125</c:v>
                </c:pt>
                <c:pt idx="11685">
                  <c:v>211.9453125</c:v>
                </c:pt>
                <c:pt idx="11686">
                  <c:v>211.9453125</c:v>
                </c:pt>
                <c:pt idx="11687">
                  <c:v>211.9140625</c:v>
                </c:pt>
                <c:pt idx="11688">
                  <c:v>211.9765625</c:v>
                </c:pt>
                <c:pt idx="11689">
                  <c:v>212.01953125</c:v>
                </c:pt>
                <c:pt idx="11690">
                  <c:v>211.91796875</c:v>
                </c:pt>
                <c:pt idx="11691">
                  <c:v>211.94921875</c:v>
                </c:pt>
                <c:pt idx="11692">
                  <c:v>212.01953125</c:v>
                </c:pt>
                <c:pt idx="11693">
                  <c:v>212.01953125</c:v>
                </c:pt>
                <c:pt idx="11694">
                  <c:v>211.9765625</c:v>
                </c:pt>
                <c:pt idx="11695">
                  <c:v>212.01953125</c:v>
                </c:pt>
                <c:pt idx="11696">
                  <c:v>211.9765625</c:v>
                </c:pt>
                <c:pt idx="11697">
                  <c:v>212.01953125</c:v>
                </c:pt>
                <c:pt idx="11698">
                  <c:v>211.953125</c:v>
                </c:pt>
                <c:pt idx="11699">
                  <c:v>211.953125</c:v>
                </c:pt>
                <c:pt idx="11700">
                  <c:v>211.99609375</c:v>
                </c:pt>
                <c:pt idx="11701">
                  <c:v>211.953125</c:v>
                </c:pt>
                <c:pt idx="11702">
                  <c:v>211.9921875</c:v>
                </c:pt>
                <c:pt idx="11703">
                  <c:v>211.95703125</c:v>
                </c:pt>
                <c:pt idx="11704">
                  <c:v>211.95703125</c:v>
                </c:pt>
                <c:pt idx="11705">
                  <c:v>211.92578125</c:v>
                </c:pt>
                <c:pt idx="11706">
                  <c:v>211.99609375</c:v>
                </c:pt>
                <c:pt idx="11707">
                  <c:v>211.95703125</c:v>
                </c:pt>
                <c:pt idx="11708">
                  <c:v>211.92578125</c:v>
                </c:pt>
                <c:pt idx="11709">
                  <c:v>211.95703125</c:v>
                </c:pt>
                <c:pt idx="11710">
                  <c:v>211.95703125</c:v>
                </c:pt>
                <c:pt idx="11711">
                  <c:v>211.92578125</c:v>
                </c:pt>
                <c:pt idx="11712">
                  <c:v>211.95703125</c:v>
                </c:pt>
                <c:pt idx="11713">
                  <c:v>212</c:v>
                </c:pt>
                <c:pt idx="11714">
                  <c:v>211.95703125</c:v>
                </c:pt>
                <c:pt idx="11715">
                  <c:v>211.99609375</c:v>
                </c:pt>
                <c:pt idx="11716">
                  <c:v>211.953125</c:v>
                </c:pt>
                <c:pt idx="11717">
                  <c:v>211.984375</c:v>
                </c:pt>
                <c:pt idx="11718">
                  <c:v>211.95703125</c:v>
                </c:pt>
                <c:pt idx="11719">
                  <c:v>211.953125</c:v>
                </c:pt>
                <c:pt idx="11720">
                  <c:v>212.0234375</c:v>
                </c:pt>
                <c:pt idx="11721">
                  <c:v>211.953125</c:v>
                </c:pt>
                <c:pt idx="11722">
                  <c:v>211.94921875</c:v>
                </c:pt>
                <c:pt idx="11723">
                  <c:v>211.94921875</c:v>
                </c:pt>
                <c:pt idx="11724">
                  <c:v>211.921875</c:v>
                </c:pt>
                <c:pt idx="11725">
                  <c:v>211.94921875</c:v>
                </c:pt>
                <c:pt idx="11726">
                  <c:v>211.94921875</c:v>
                </c:pt>
                <c:pt idx="11727">
                  <c:v>211.98828125</c:v>
                </c:pt>
                <c:pt idx="11728">
                  <c:v>211.98046875</c:v>
                </c:pt>
                <c:pt idx="11729">
                  <c:v>211.953125</c:v>
                </c:pt>
                <c:pt idx="11730">
                  <c:v>211.9921875</c:v>
                </c:pt>
                <c:pt idx="11731">
                  <c:v>211.953125</c:v>
                </c:pt>
                <c:pt idx="11732">
                  <c:v>211.953125</c:v>
                </c:pt>
                <c:pt idx="11733">
                  <c:v>211.953125</c:v>
                </c:pt>
                <c:pt idx="11734">
                  <c:v>211.953125</c:v>
                </c:pt>
                <c:pt idx="11735">
                  <c:v>211.953125</c:v>
                </c:pt>
                <c:pt idx="11736">
                  <c:v>211.92578125</c:v>
                </c:pt>
                <c:pt idx="11737">
                  <c:v>211.953125</c:v>
                </c:pt>
                <c:pt idx="11738">
                  <c:v>211.953125</c:v>
                </c:pt>
                <c:pt idx="11739">
                  <c:v>211.921875</c:v>
                </c:pt>
                <c:pt idx="11740">
                  <c:v>211.98046875</c:v>
                </c:pt>
                <c:pt idx="11741">
                  <c:v>211.98046875</c:v>
                </c:pt>
                <c:pt idx="11742">
                  <c:v>211.921875</c:v>
                </c:pt>
                <c:pt idx="11743">
                  <c:v>211.953125</c:v>
                </c:pt>
                <c:pt idx="11744">
                  <c:v>211.98046875</c:v>
                </c:pt>
                <c:pt idx="11745">
                  <c:v>212.02734375</c:v>
                </c:pt>
                <c:pt idx="11746">
                  <c:v>211.953125</c:v>
                </c:pt>
                <c:pt idx="11747">
                  <c:v>211.921875</c:v>
                </c:pt>
                <c:pt idx="11748">
                  <c:v>211.98046875</c:v>
                </c:pt>
                <c:pt idx="11749">
                  <c:v>211.98046875</c:v>
                </c:pt>
                <c:pt idx="11750">
                  <c:v>211.921875</c:v>
                </c:pt>
                <c:pt idx="11751">
                  <c:v>211.953125</c:v>
                </c:pt>
                <c:pt idx="11752">
                  <c:v>211.953125</c:v>
                </c:pt>
                <c:pt idx="11753">
                  <c:v>211.99609375</c:v>
                </c:pt>
                <c:pt idx="11754">
                  <c:v>211.98046875</c:v>
                </c:pt>
                <c:pt idx="11755">
                  <c:v>211.98046875</c:v>
                </c:pt>
                <c:pt idx="11756">
                  <c:v>211.953125</c:v>
                </c:pt>
                <c:pt idx="11757">
                  <c:v>211.953125</c:v>
                </c:pt>
                <c:pt idx="11758">
                  <c:v>211.92578125</c:v>
                </c:pt>
                <c:pt idx="11759">
                  <c:v>211.95703125</c:v>
                </c:pt>
                <c:pt idx="11760">
                  <c:v>211.95703125</c:v>
                </c:pt>
                <c:pt idx="11761">
                  <c:v>211.92578125</c:v>
                </c:pt>
                <c:pt idx="11762">
                  <c:v>212.02734375</c:v>
                </c:pt>
                <c:pt idx="11763">
                  <c:v>211.984375</c:v>
                </c:pt>
                <c:pt idx="11764">
                  <c:v>211.953125</c:v>
                </c:pt>
                <c:pt idx="11765">
                  <c:v>211.953125</c:v>
                </c:pt>
                <c:pt idx="11766">
                  <c:v>211.94921875</c:v>
                </c:pt>
                <c:pt idx="11767">
                  <c:v>211.98046875</c:v>
                </c:pt>
                <c:pt idx="11768">
                  <c:v>211.9921875</c:v>
                </c:pt>
                <c:pt idx="11769">
                  <c:v>211.99609375</c:v>
                </c:pt>
                <c:pt idx="11770">
                  <c:v>211.953125</c:v>
                </c:pt>
                <c:pt idx="11771">
                  <c:v>211.953125</c:v>
                </c:pt>
                <c:pt idx="11772">
                  <c:v>212.0234375</c:v>
                </c:pt>
                <c:pt idx="11773">
                  <c:v>212.0234375</c:v>
                </c:pt>
                <c:pt idx="11774">
                  <c:v>211.95703125</c:v>
                </c:pt>
                <c:pt idx="11775">
                  <c:v>211.95703125</c:v>
                </c:pt>
                <c:pt idx="11776">
                  <c:v>211.92578125</c:v>
                </c:pt>
                <c:pt idx="11777">
                  <c:v>211.953125</c:v>
                </c:pt>
                <c:pt idx="11778">
                  <c:v>211.99609375</c:v>
                </c:pt>
                <c:pt idx="11779">
                  <c:v>212.0859375</c:v>
                </c:pt>
                <c:pt idx="11780">
                  <c:v>212.08984375</c:v>
                </c:pt>
                <c:pt idx="11781">
                  <c:v>212.08984375</c:v>
                </c:pt>
                <c:pt idx="11782">
                  <c:v>211.98828125</c:v>
                </c:pt>
                <c:pt idx="11783">
                  <c:v>211.98828125</c:v>
                </c:pt>
                <c:pt idx="11784">
                  <c:v>212.03125</c:v>
                </c:pt>
                <c:pt idx="11785">
                  <c:v>211.95703125</c:v>
                </c:pt>
                <c:pt idx="11786">
                  <c:v>211.95703125</c:v>
                </c:pt>
                <c:pt idx="11787">
                  <c:v>211.98828125</c:v>
                </c:pt>
                <c:pt idx="11788">
                  <c:v>211.95703125</c:v>
                </c:pt>
                <c:pt idx="11789">
                  <c:v>211.92578125</c:v>
                </c:pt>
                <c:pt idx="11790">
                  <c:v>211.953125</c:v>
                </c:pt>
                <c:pt idx="11791">
                  <c:v>211.953125</c:v>
                </c:pt>
                <c:pt idx="11792">
                  <c:v>211.953125</c:v>
                </c:pt>
                <c:pt idx="11793">
                  <c:v>211.953125</c:v>
                </c:pt>
                <c:pt idx="11794">
                  <c:v>211.92578125</c:v>
                </c:pt>
                <c:pt idx="11795">
                  <c:v>211.953125</c:v>
                </c:pt>
                <c:pt idx="11796">
                  <c:v>212.0234375</c:v>
                </c:pt>
                <c:pt idx="11797">
                  <c:v>211.984375</c:v>
                </c:pt>
                <c:pt idx="11798">
                  <c:v>211.953125</c:v>
                </c:pt>
                <c:pt idx="11799">
                  <c:v>211.92578125</c:v>
                </c:pt>
                <c:pt idx="11800">
                  <c:v>211.98046875</c:v>
                </c:pt>
                <c:pt idx="11801">
                  <c:v>211.98046875</c:v>
                </c:pt>
                <c:pt idx="11802">
                  <c:v>211.94921875</c:v>
                </c:pt>
                <c:pt idx="11803">
                  <c:v>211.9921875</c:v>
                </c:pt>
                <c:pt idx="11804">
                  <c:v>211.921875</c:v>
                </c:pt>
                <c:pt idx="11805">
                  <c:v>211.99609375</c:v>
                </c:pt>
                <c:pt idx="11806">
                  <c:v>211.94921875</c:v>
                </c:pt>
                <c:pt idx="11807">
                  <c:v>211.91796875</c:v>
                </c:pt>
                <c:pt idx="11808">
                  <c:v>211.98828125</c:v>
                </c:pt>
                <c:pt idx="11809">
                  <c:v>211.984375</c:v>
                </c:pt>
                <c:pt idx="11810">
                  <c:v>211.94921875</c:v>
                </c:pt>
                <c:pt idx="11811">
                  <c:v>211.94921875</c:v>
                </c:pt>
                <c:pt idx="11812">
                  <c:v>211.921875</c:v>
                </c:pt>
                <c:pt idx="11813">
                  <c:v>211.98828125</c:v>
                </c:pt>
                <c:pt idx="11814">
                  <c:v>211.94921875</c:v>
                </c:pt>
                <c:pt idx="11815">
                  <c:v>211.98828125</c:v>
                </c:pt>
                <c:pt idx="11816">
                  <c:v>211.94921875</c:v>
                </c:pt>
                <c:pt idx="11817">
                  <c:v>211.98828125</c:v>
                </c:pt>
                <c:pt idx="11818">
                  <c:v>211.99609375</c:v>
                </c:pt>
                <c:pt idx="11819">
                  <c:v>211.9921875</c:v>
                </c:pt>
                <c:pt idx="11820">
                  <c:v>211.9453125</c:v>
                </c:pt>
                <c:pt idx="11821">
                  <c:v>211.97265625</c:v>
                </c:pt>
                <c:pt idx="11822">
                  <c:v>211.9453125</c:v>
                </c:pt>
                <c:pt idx="11823">
                  <c:v>211.91796875</c:v>
                </c:pt>
                <c:pt idx="11824">
                  <c:v>211.9765625</c:v>
                </c:pt>
                <c:pt idx="11825">
                  <c:v>211.9765625</c:v>
                </c:pt>
                <c:pt idx="11826">
                  <c:v>211.921875</c:v>
                </c:pt>
                <c:pt idx="11827">
                  <c:v>211.94921875</c:v>
                </c:pt>
                <c:pt idx="11828">
                  <c:v>211.94921875</c:v>
                </c:pt>
                <c:pt idx="11829">
                  <c:v>211.953125</c:v>
                </c:pt>
                <c:pt idx="11830">
                  <c:v>211.953125</c:v>
                </c:pt>
                <c:pt idx="11831">
                  <c:v>211.96875</c:v>
                </c:pt>
                <c:pt idx="11832">
                  <c:v>211.98046875</c:v>
                </c:pt>
                <c:pt idx="11833">
                  <c:v>211.98046875</c:v>
                </c:pt>
                <c:pt idx="11834">
                  <c:v>211.91796875</c:v>
                </c:pt>
                <c:pt idx="11835">
                  <c:v>211.9453125</c:v>
                </c:pt>
                <c:pt idx="11836">
                  <c:v>211.9453125</c:v>
                </c:pt>
                <c:pt idx="11837">
                  <c:v>211.9453125</c:v>
                </c:pt>
                <c:pt idx="11838">
                  <c:v>211.9453125</c:v>
                </c:pt>
                <c:pt idx="11839">
                  <c:v>211.91796875</c:v>
                </c:pt>
                <c:pt idx="11840">
                  <c:v>211.9453125</c:v>
                </c:pt>
                <c:pt idx="11841">
                  <c:v>211.98828125</c:v>
                </c:pt>
                <c:pt idx="11842">
                  <c:v>211.91796875</c:v>
                </c:pt>
                <c:pt idx="11843">
                  <c:v>211.9921875</c:v>
                </c:pt>
                <c:pt idx="11844">
                  <c:v>211.98046875</c:v>
                </c:pt>
                <c:pt idx="11845">
                  <c:v>212.015625</c:v>
                </c:pt>
                <c:pt idx="11846">
                  <c:v>211.94921875</c:v>
                </c:pt>
                <c:pt idx="11847">
                  <c:v>211.94921875</c:v>
                </c:pt>
                <c:pt idx="11848">
                  <c:v>211.94921875</c:v>
                </c:pt>
                <c:pt idx="11849">
                  <c:v>211.94921875</c:v>
                </c:pt>
                <c:pt idx="11850">
                  <c:v>211.96484375</c:v>
                </c:pt>
                <c:pt idx="11851">
                  <c:v>211.953125</c:v>
                </c:pt>
                <c:pt idx="11852">
                  <c:v>211.953125</c:v>
                </c:pt>
                <c:pt idx="11853">
                  <c:v>211.99609375</c:v>
                </c:pt>
                <c:pt idx="11854">
                  <c:v>211.94921875</c:v>
                </c:pt>
                <c:pt idx="11855">
                  <c:v>211.98828125</c:v>
                </c:pt>
                <c:pt idx="11856">
                  <c:v>211.921875</c:v>
                </c:pt>
                <c:pt idx="11857">
                  <c:v>211.953125</c:v>
                </c:pt>
                <c:pt idx="11858">
                  <c:v>212.01953125</c:v>
                </c:pt>
                <c:pt idx="11859">
                  <c:v>211.98046875</c:v>
                </c:pt>
                <c:pt idx="11860">
                  <c:v>211.94921875</c:v>
                </c:pt>
                <c:pt idx="11861">
                  <c:v>211.94921875</c:v>
                </c:pt>
                <c:pt idx="11862">
                  <c:v>211.98046875</c:v>
                </c:pt>
                <c:pt idx="11863">
                  <c:v>211.98046875</c:v>
                </c:pt>
                <c:pt idx="11864">
                  <c:v>211.99609375</c:v>
                </c:pt>
                <c:pt idx="11865">
                  <c:v>211.95703125</c:v>
                </c:pt>
                <c:pt idx="11866">
                  <c:v>211.95703125</c:v>
                </c:pt>
                <c:pt idx="11867">
                  <c:v>211.95703125</c:v>
                </c:pt>
                <c:pt idx="11868">
                  <c:v>212</c:v>
                </c:pt>
                <c:pt idx="11869">
                  <c:v>211.9921875</c:v>
                </c:pt>
                <c:pt idx="11870">
                  <c:v>211.953125</c:v>
                </c:pt>
                <c:pt idx="11871">
                  <c:v>211.99609375</c:v>
                </c:pt>
                <c:pt idx="11872">
                  <c:v>211.97265625</c:v>
                </c:pt>
                <c:pt idx="11873">
                  <c:v>211.97265625</c:v>
                </c:pt>
                <c:pt idx="11874">
                  <c:v>211.9140625</c:v>
                </c:pt>
                <c:pt idx="11875">
                  <c:v>211.94140625</c:v>
                </c:pt>
                <c:pt idx="11876">
                  <c:v>211.97265625</c:v>
                </c:pt>
                <c:pt idx="11877">
                  <c:v>211.94921875</c:v>
                </c:pt>
                <c:pt idx="11878">
                  <c:v>211.9765625</c:v>
                </c:pt>
                <c:pt idx="11879">
                  <c:v>211.9765625</c:v>
                </c:pt>
                <c:pt idx="11880">
                  <c:v>212.015625</c:v>
                </c:pt>
                <c:pt idx="11881">
                  <c:v>212.01953125</c:v>
                </c:pt>
                <c:pt idx="11882">
                  <c:v>211.99609375</c:v>
                </c:pt>
                <c:pt idx="11883">
                  <c:v>211.95703125</c:v>
                </c:pt>
                <c:pt idx="11884">
                  <c:v>211.984375</c:v>
                </c:pt>
                <c:pt idx="11885">
                  <c:v>212.01953125</c:v>
                </c:pt>
                <c:pt idx="11886">
                  <c:v>211.953125</c:v>
                </c:pt>
                <c:pt idx="11887">
                  <c:v>211.953125</c:v>
                </c:pt>
                <c:pt idx="11888">
                  <c:v>212.08203125</c:v>
                </c:pt>
                <c:pt idx="11889">
                  <c:v>211.9921875</c:v>
                </c:pt>
                <c:pt idx="11890">
                  <c:v>211.94921875</c:v>
                </c:pt>
                <c:pt idx="11891">
                  <c:v>211.921875</c:v>
                </c:pt>
                <c:pt idx="11892">
                  <c:v>211.953125</c:v>
                </c:pt>
                <c:pt idx="11893">
                  <c:v>211.953125</c:v>
                </c:pt>
                <c:pt idx="11894">
                  <c:v>211.984375</c:v>
                </c:pt>
                <c:pt idx="11895">
                  <c:v>211.984375</c:v>
                </c:pt>
                <c:pt idx="11896">
                  <c:v>211.96484375</c:v>
                </c:pt>
                <c:pt idx="11897">
                  <c:v>211.94921875</c:v>
                </c:pt>
                <c:pt idx="11898">
                  <c:v>211.9921875</c:v>
                </c:pt>
                <c:pt idx="11899">
                  <c:v>211.91796875</c:v>
                </c:pt>
                <c:pt idx="11900">
                  <c:v>211.9453125</c:v>
                </c:pt>
                <c:pt idx="11901">
                  <c:v>211.9453125</c:v>
                </c:pt>
                <c:pt idx="11902">
                  <c:v>211.953125</c:v>
                </c:pt>
                <c:pt idx="11903">
                  <c:v>211.953125</c:v>
                </c:pt>
                <c:pt idx="11904">
                  <c:v>211.921875</c:v>
                </c:pt>
                <c:pt idx="11905">
                  <c:v>211.94921875</c:v>
                </c:pt>
                <c:pt idx="11906">
                  <c:v>212.015625</c:v>
                </c:pt>
                <c:pt idx="11907">
                  <c:v>211.94921875</c:v>
                </c:pt>
                <c:pt idx="11908">
                  <c:v>211.9921875</c:v>
                </c:pt>
                <c:pt idx="11909">
                  <c:v>211.953125</c:v>
                </c:pt>
                <c:pt idx="11910">
                  <c:v>211.921875</c:v>
                </c:pt>
                <c:pt idx="11911">
                  <c:v>211.953125</c:v>
                </c:pt>
                <c:pt idx="11912">
                  <c:v>211.953125</c:v>
                </c:pt>
                <c:pt idx="11913">
                  <c:v>211.9921875</c:v>
                </c:pt>
                <c:pt idx="11914">
                  <c:v>211.953125</c:v>
                </c:pt>
                <c:pt idx="11915">
                  <c:v>211.953125</c:v>
                </c:pt>
                <c:pt idx="11916">
                  <c:v>211.921875</c:v>
                </c:pt>
                <c:pt idx="11917">
                  <c:v>211.9921875</c:v>
                </c:pt>
                <c:pt idx="11918">
                  <c:v>211.98046875</c:v>
                </c:pt>
                <c:pt idx="11919">
                  <c:v>211.9765625</c:v>
                </c:pt>
                <c:pt idx="11920">
                  <c:v>211.98828125</c:v>
                </c:pt>
                <c:pt idx="11921">
                  <c:v>211.91796875</c:v>
                </c:pt>
                <c:pt idx="11922">
                  <c:v>211.9921875</c:v>
                </c:pt>
                <c:pt idx="11923">
                  <c:v>211.94921875</c:v>
                </c:pt>
                <c:pt idx="11924">
                  <c:v>211.98046875</c:v>
                </c:pt>
                <c:pt idx="11925">
                  <c:v>212.0234375</c:v>
                </c:pt>
                <c:pt idx="11926">
                  <c:v>211.953125</c:v>
                </c:pt>
                <c:pt idx="11927">
                  <c:v>211.94921875</c:v>
                </c:pt>
                <c:pt idx="11928">
                  <c:v>211.94921875</c:v>
                </c:pt>
                <c:pt idx="11929">
                  <c:v>211.94921875</c:v>
                </c:pt>
                <c:pt idx="11930">
                  <c:v>211.921875</c:v>
                </c:pt>
                <c:pt idx="11931">
                  <c:v>211.9921875</c:v>
                </c:pt>
                <c:pt idx="11932">
                  <c:v>212.02734375</c:v>
                </c:pt>
                <c:pt idx="11933">
                  <c:v>211.984375</c:v>
                </c:pt>
                <c:pt idx="11934">
                  <c:v>212.03125</c:v>
                </c:pt>
                <c:pt idx="11935">
                  <c:v>212.03125</c:v>
                </c:pt>
                <c:pt idx="11936">
                  <c:v>211.95703125</c:v>
                </c:pt>
                <c:pt idx="11937">
                  <c:v>211.95703125</c:v>
                </c:pt>
                <c:pt idx="11938">
                  <c:v>211.95703125</c:v>
                </c:pt>
                <c:pt idx="11939">
                  <c:v>211.953125</c:v>
                </c:pt>
                <c:pt idx="11940">
                  <c:v>211.953125</c:v>
                </c:pt>
                <c:pt idx="11941">
                  <c:v>211.9921875</c:v>
                </c:pt>
                <c:pt idx="11942">
                  <c:v>211.98046875</c:v>
                </c:pt>
                <c:pt idx="11943">
                  <c:v>211.98046875</c:v>
                </c:pt>
                <c:pt idx="11944">
                  <c:v>211.953125</c:v>
                </c:pt>
                <c:pt idx="11945">
                  <c:v>211.98046875</c:v>
                </c:pt>
                <c:pt idx="11946">
                  <c:v>212.02734375</c:v>
                </c:pt>
                <c:pt idx="11947">
                  <c:v>211.9765625</c:v>
                </c:pt>
                <c:pt idx="11948">
                  <c:v>211.9921875</c:v>
                </c:pt>
                <c:pt idx="11949">
                  <c:v>211.94921875</c:v>
                </c:pt>
                <c:pt idx="11950">
                  <c:v>211.94921875</c:v>
                </c:pt>
                <c:pt idx="11951">
                  <c:v>211.921875</c:v>
                </c:pt>
                <c:pt idx="11952">
                  <c:v>211.953125</c:v>
                </c:pt>
                <c:pt idx="11953">
                  <c:v>211.99609375</c:v>
                </c:pt>
                <c:pt idx="11954">
                  <c:v>211.953125</c:v>
                </c:pt>
                <c:pt idx="11955">
                  <c:v>211.99609375</c:v>
                </c:pt>
                <c:pt idx="11956">
                  <c:v>211.98046875</c:v>
                </c:pt>
                <c:pt idx="11957">
                  <c:v>212.02734375</c:v>
                </c:pt>
                <c:pt idx="11958">
                  <c:v>211.921875</c:v>
                </c:pt>
                <c:pt idx="11959">
                  <c:v>211.953125</c:v>
                </c:pt>
                <c:pt idx="11960">
                  <c:v>211.953125</c:v>
                </c:pt>
                <c:pt idx="11961">
                  <c:v>211.94921875</c:v>
                </c:pt>
                <c:pt idx="11962">
                  <c:v>211.94921875</c:v>
                </c:pt>
                <c:pt idx="11963">
                  <c:v>211.94921875</c:v>
                </c:pt>
                <c:pt idx="11964">
                  <c:v>212.01953125</c:v>
                </c:pt>
                <c:pt idx="11965">
                  <c:v>212.0234375</c:v>
                </c:pt>
                <c:pt idx="11966">
                  <c:v>212.01953125</c:v>
                </c:pt>
                <c:pt idx="11967">
                  <c:v>211.98046875</c:v>
                </c:pt>
                <c:pt idx="11968">
                  <c:v>211.953125</c:v>
                </c:pt>
                <c:pt idx="11969">
                  <c:v>211.9921875</c:v>
                </c:pt>
                <c:pt idx="11970">
                  <c:v>212.01953125</c:v>
                </c:pt>
                <c:pt idx="11971">
                  <c:v>211.98046875</c:v>
                </c:pt>
                <c:pt idx="11972">
                  <c:v>211.94921875</c:v>
                </c:pt>
                <c:pt idx="11973">
                  <c:v>211.94921875</c:v>
                </c:pt>
                <c:pt idx="11974">
                  <c:v>211.94921875</c:v>
                </c:pt>
                <c:pt idx="11975">
                  <c:v>211.94921875</c:v>
                </c:pt>
                <c:pt idx="11976">
                  <c:v>211.9765625</c:v>
                </c:pt>
                <c:pt idx="11977">
                  <c:v>211.98046875</c:v>
                </c:pt>
                <c:pt idx="11978">
                  <c:v>211.953125</c:v>
                </c:pt>
                <c:pt idx="11979">
                  <c:v>211.94921875</c:v>
                </c:pt>
                <c:pt idx="11980">
                  <c:v>211.97265625</c:v>
                </c:pt>
                <c:pt idx="11981">
                  <c:v>211.97265625</c:v>
                </c:pt>
                <c:pt idx="11982">
                  <c:v>211.94140625</c:v>
                </c:pt>
                <c:pt idx="11983">
                  <c:v>211.94140625</c:v>
                </c:pt>
                <c:pt idx="11984">
                  <c:v>211.9140625</c:v>
                </c:pt>
                <c:pt idx="11985">
                  <c:v>211.94140625</c:v>
                </c:pt>
                <c:pt idx="11986">
                  <c:v>212.01171875</c:v>
                </c:pt>
                <c:pt idx="11987">
                  <c:v>211.94140625</c:v>
                </c:pt>
                <c:pt idx="11988">
                  <c:v>212.04296875</c:v>
                </c:pt>
                <c:pt idx="11989">
                  <c:v>212.00390625</c:v>
                </c:pt>
                <c:pt idx="11990">
                  <c:v>211.94921875</c:v>
                </c:pt>
                <c:pt idx="11991">
                  <c:v>211.94921875</c:v>
                </c:pt>
                <c:pt idx="11992">
                  <c:v>212</c:v>
                </c:pt>
                <c:pt idx="11993">
                  <c:v>211.953125</c:v>
                </c:pt>
                <c:pt idx="11994">
                  <c:v>211.953125</c:v>
                </c:pt>
                <c:pt idx="11995">
                  <c:v>211.953125</c:v>
                </c:pt>
                <c:pt idx="11996">
                  <c:v>211.953125</c:v>
                </c:pt>
                <c:pt idx="11997">
                  <c:v>211.91796875</c:v>
                </c:pt>
                <c:pt idx="11998">
                  <c:v>212.078125</c:v>
                </c:pt>
                <c:pt idx="11999">
                  <c:v>211.9453125</c:v>
                </c:pt>
                <c:pt idx="12000">
                  <c:v>212.07421875</c:v>
                </c:pt>
                <c:pt idx="12001">
                  <c:v>211.9453125</c:v>
                </c:pt>
                <c:pt idx="12002">
                  <c:v>211.9765625</c:v>
                </c:pt>
                <c:pt idx="12003">
                  <c:v>211.98046875</c:v>
                </c:pt>
                <c:pt idx="12004">
                  <c:v>211.95703125</c:v>
                </c:pt>
                <c:pt idx="12005">
                  <c:v>211.92578125</c:v>
                </c:pt>
                <c:pt idx="12006">
                  <c:v>211.95703125</c:v>
                </c:pt>
                <c:pt idx="12007">
                  <c:v>211.95703125</c:v>
                </c:pt>
                <c:pt idx="12008">
                  <c:v>211.9921875</c:v>
                </c:pt>
                <c:pt idx="12009">
                  <c:v>211.95703125</c:v>
                </c:pt>
                <c:pt idx="12010">
                  <c:v>211.95703125</c:v>
                </c:pt>
                <c:pt idx="12011">
                  <c:v>211.92578125</c:v>
                </c:pt>
                <c:pt idx="12012">
                  <c:v>211.98046875</c:v>
                </c:pt>
                <c:pt idx="12013">
                  <c:v>211.98046875</c:v>
                </c:pt>
                <c:pt idx="12014">
                  <c:v>211.9765625</c:v>
                </c:pt>
                <c:pt idx="12015">
                  <c:v>211.9765625</c:v>
                </c:pt>
                <c:pt idx="12016">
                  <c:v>211.9921875</c:v>
                </c:pt>
                <c:pt idx="12017">
                  <c:v>211.98046875</c:v>
                </c:pt>
                <c:pt idx="12018">
                  <c:v>211.9921875</c:v>
                </c:pt>
                <c:pt idx="12019">
                  <c:v>211.953125</c:v>
                </c:pt>
                <c:pt idx="12020">
                  <c:v>211.953125</c:v>
                </c:pt>
                <c:pt idx="12021">
                  <c:v>211.953125</c:v>
                </c:pt>
                <c:pt idx="12022">
                  <c:v>211.953125</c:v>
                </c:pt>
                <c:pt idx="12023">
                  <c:v>211.99609375</c:v>
                </c:pt>
                <c:pt idx="12024">
                  <c:v>211.95703125</c:v>
                </c:pt>
                <c:pt idx="12025">
                  <c:v>212</c:v>
                </c:pt>
                <c:pt idx="12026">
                  <c:v>211.92578125</c:v>
                </c:pt>
                <c:pt idx="12027">
                  <c:v>211.953125</c:v>
                </c:pt>
                <c:pt idx="12028">
                  <c:v>211.953125</c:v>
                </c:pt>
                <c:pt idx="12029">
                  <c:v>211.9453125</c:v>
                </c:pt>
                <c:pt idx="12030">
                  <c:v>211.9453125</c:v>
                </c:pt>
                <c:pt idx="12031">
                  <c:v>211.91796875</c:v>
                </c:pt>
                <c:pt idx="12032">
                  <c:v>212.01171875</c:v>
                </c:pt>
                <c:pt idx="12033">
                  <c:v>211.9765625</c:v>
                </c:pt>
                <c:pt idx="12034">
                  <c:v>211.98828125</c:v>
                </c:pt>
                <c:pt idx="12035">
                  <c:v>211.953125</c:v>
                </c:pt>
                <c:pt idx="12036">
                  <c:v>211.9921875</c:v>
                </c:pt>
                <c:pt idx="12037">
                  <c:v>211.953125</c:v>
                </c:pt>
                <c:pt idx="12038">
                  <c:v>212.02734375</c:v>
                </c:pt>
                <c:pt idx="12039">
                  <c:v>211.953125</c:v>
                </c:pt>
                <c:pt idx="12040">
                  <c:v>211.98046875</c:v>
                </c:pt>
                <c:pt idx="12041">
                  <c:v>211.98046875</c:v>
                </c:pt>
                <c:pt idx="12042">
                  <c:v>211.94921875</c:v>
                </c:pt>
                <c:pt idx="12043">
                  <c:v>212.0234375</c:v>
                </c:pt>
                <c:pt idx="12044">
                  <c:v>211.953125</c:v>
                </c:pt>
                <c:pt idx="12045">
                  <c:v>211.953125</c:v>
                </c:pt>
                <c:pt idx="12046">
                  <c:v>211.99609375</c:v>
                </c:pt>
                <c:pt idx="12047">
                  <c:v>211.921875</c:v>
                </c:pt>
                <c:pt idx="12048">
                  <c:v>211.984375</c:v>
                </c:pt>
                <c:pt idx="12049">
                  <c:v>212.02734375</c:v>
                </c:pt>
                <c:pt idx="12050">
                  <c:v>211.99609375</c:v>
                </c:pt>
                <c:pt idx="12051">
                  <c:v>211.95703125</c:v>
                </c:pt>
                <c:pt idx="12052">
                  <c:v>211.953125</c:v>
                </c:pt>
                <c:pt idx="12053">
                  <c:v>211.953125</c:v>
                </c:pt>
                <c:pt idx="12054">
                  <c:v>211.953125</c:v>
                </c:pt>
                <c:pt idx="12055">
                  <c:v>211.9921875</c:v>
                </c:pt>
                <c:pt idx="12056">
                  <c:v>211.953125</c:v>
                </c:pt>
                <c:pt idx="12057">
                  <c:v>211.92578125</c:v>
                </c:pt>
                <c:pt idx="12058">
                  <c:v>211.953125</c:v>
                </c:pt>
                <c:pt idx="12059">
                  <c:v>211.953125</c:v>
                </c:pt>
                <c:pt idx="12060">
                  <c:v>211.953125</c:v>
                </c:pt>
                <c:pt idx="12061">
                  <c:v>211.953125</c:v>
                </c:pt>
                <c:pt idx="12062">
                  <c:v>211.92578125</c:v>
                </c:pt>
                <c:pt idx="12063">
                  <c:v>211.95703125</c:v>
                </c:pt>
                <c:pt idx="12064">
                  <c:v>212.02734375</c:v>
                </c:pt>
                <c:pt idx="12065">
                  <c:v>211.98046875</c:v>
                </c:pt>
                <c:pt idx="12066">
                  <c:v>211.953125</c:v>
                </c:pt>
                <c:pt idx="12067">
                  <c:v>211.921875</c:v>
                </c:pt>
                <c:pt idx="12068">
                  <c:v>211.9453125</c:v>
                </c:pt>
                <c:pt idx="12069">
                  <c:v>211.98828125</c:v>
                </c:pt>
                <c:pt idx="12070">
                  <c:v>211.98046875</c:v>
                </c:pt>
                <c:pt idx="12071">
                  <c:v>212.0234375</c:v>
                </c:pt>
                <c:pt idx="12072">
                  <c:v>211.953125</c:v>
                </c:pt>
                <c:pt idx="12073">
                  <c:v>212</c:v>
                </c:pt>
                <c:pt idx="12074">
                  <c:v>211.95703125</c:v>
                </c:pt>
                <c:pt idx="12075">
                  <c:v>211.94921875</c:v>
                </c:pt>
                <c:pt idx="12076">
                  <c:v>211.9921875</c:v>
                </c:pt>
                <c:pt idx="12077">
                  <c:v>211.94921875</c:v>
                </c:pt>
                <c:pt idx="12078">
                  <c:v>211.9765625</c:v>
                </c:pt>
                <c:pt idx="12079">
                  <c:v>211.9765625</c:v>
                </c:pt>
                <c:pt idx="12080">
                  <c:v>211.921875</c:v>
                </c:pt>
                <c:pt idx="12081">
                  <c:v>211.9921875</c:v>
                </c:pt>
                <c:pt idx="12082">
                  <c:v>211.953125</c:v>
                </c:pt>
                <c:pt idx="12083">
                  <c:v>211.953125</c:v>
                </c:pt>
                <c:pt idx="12084">
                  <c:v>211.98828125</c:v>
                </c:pt>
                <c:pt idx="12085">
                  <c:v>211.921875</c:v>
                </c:pt>
                <c:pt idx="12086">
                  <c:v>211.953125</c:v>
                </c:pt>
                <c:pt idx="12087">
                  <c:v>211.98828125</c:v>
                </c:pt>
                <c:pt idx="12088">
                  <c:v>211.953125</c:v>
                </c:pt>
                <c:pt idx="12089">
                  <c:v>211.953125</c:v>
                </c:pt>
                <c:pt idx="12090">
                  <c:v>211.98828125</c:v>
                </c:pt>
                <c:pt idx="12091">
                  <c:v>211.98828125</c:v>
                </c:pt>
                <c:pt idx="12092">
                  <c:v>211.95703125</c:v>
                </c:pt>
                <c:pt idx="12093">
                  <c:v>211.9296875</c:v>
                </c:pt>
                <c:pt idx="12094">
                  <c:v>211.9609375</c:v>
                </c:pt>
                <c:pt idx="12095">
                  <c:v>211.9609375</c:v>
                </c:pt>
                <c:pt idx="12096">
                  <c:v>211.9296875</c:v>
                </c:pt>
                <c:pt idx="12097">
                  <c:v>211.9609375</c:v>
                </c:pt>
                <c:pt idx="12098">
                  <c:v>211.9609375</c:v>
                </c:pt>
                <c:pt idx="12099">
                  <c:v>211.95703125</c:v>
                </c:pt>
                <c:pt idx="12100">
                  <c:v>212.03125</c:v>
                </c:pt>
                <c:pt idx="12101">
                  <c:v>211.98828125</c:v>
                </c:pt>
                <c:pt idx="12102">
                  <c:v>211.953125</c:v>
                </c:pt>
                <c:pt idx="12103">
                  <c:v>211.953125</c:v>
                </c:pt>
                <c:pt idx="12104">
                  <c:v>212.08203125</c:v>
                </c:pt>
                <c:pt idx="12105">
                  <c:v>211.953125</c:v>
                </c:pt>
                <c:pt idx="12106">
                  <c:v>211.953125</c:v>
                </c:pt>
                <c:pt idx="12107">
                  <c:v>211.953125</c:v>
                </c:pt>
                <c:pt idx="12108">
                  <c:v>211.953125</c:v>
                </c:pt>
                <c:pt idx="12109">
                  <c:v>212.0859375</c:v>
                </c:pt>
                <c:pt idx="12110">
                  <c:v>211.98046875</c:v>
                </c:pt>
                <c:pt idx="12111">
                  <c:v>211.98046875</c:v>
                </c:pt>
                <c:pt idx="12112">
                  <c:v>212.078125</c:v>
                </c:pt>
                <c:pt idx="12113">
                  <c:v>211.98046875</c:v>
                </c:pt>
                <c:pt idx="12114">
                  <c:v>211.98046875</c:v>
                </c:pt>
                <c:pt idx="12115">
                  <c:v>211.94921875</c:v>
                </c:pt>
                <c:pt idx="12116">
                  <c:v>211.94921875</c:v>
                </c:pt>
                <c:pt idx="12117">
                  <c:v>211.94921875</c:v>
                </c:pt>
                <c:pt idx="12118">
                  <c:v>211.98828125</c:v>
                </c:pt>
                <c:pt idx="12119">
                  <c:v>211.9921875</c:v>
                </c:pt>
                <c:pt idx="12120">
                  <c:v>212.0234375</c:v>
                </c:pt>
                <c:pt idx="12121">
                  <c:v>211.984375</c:v>
                </c:pt>
                <c:pt idx="12122">
                  <c:v>211.953125</c:v>
                </c:pt>
                <c:pt idx="12123">
                  <c:v>211.94921875</c:v>
                </c:pt>
                <c:pt idx="12124">
                  <c:v>211.94921875</c:v>
                </c:pt>
                <c:pt idx="12125">
                  <c:v>211.99609375</c:v>
                </c:pt>
                <c:pt idx="12126">
                  <c:v>211.94921875</c:v>
                </c:pt>
                <c:pt idx="12127">
                  <c:v>211.99609375</c:v>
                </c:pt>
                <c:pt idx="12128">
                  <c:v>211.953125</c:v>
                </c:pt>
                <c:pt idx="12129">
                  <c:v>211.953125</c:v>
                </c:pt>
                <c:pt idx="12130">
                  <c:v>211.9921875</c:v>
                </c:pt>
                <c:pt idx="12131">
                  <c:v>212.0234375</c:v>
                </c:pt>
                <c:pt idx="12132">
                  <c:v>211.9921875</c:v>
                </c:pt>
                <c:pt idx="12133">
                  <c:v>211.96484375</c:v>
                </c:pt>
                <c:pt idx="12134">
                  <c:v>211.953125</c:v>
                </c:pt>
                <c:pt idx="12135">
                  <c:v>211.953125</c:v>
                </c:pt>
                <c:pt idx="12136">
                  <c:v>211.99609375</c:v>
                </c:pt>
                <c:pt idx="12137">
                  <c:v>211.98046875</c:v>
                </c:pt>
                <c:pt idx="12138">
                  <c:v>211.98046875</c:v>
                </c:pt>
                <c:pt idx="12139">
                  <c:v>211.94921875</c:v>
                </c:pt>
                <c:pt idx="12140">
                  <c:v>211.953125</c:v>
                </c:pt>
                <c:pt idx="12141">
                  <c:v>211.98828125</c:v>
                </c:pt>
                <c:pt idx="12142">
                  <c:v>211.92578125</c:v>
                </c:pt>
                <c:pt idx="12143">
                  <c:v>211.95703125</c:v>
                </c:pt>
                <c:pt idx="12144">
                  <c:v>211.984375</c:v>
                </c:pt>
                <c:pt idx="12145">
                  <c:v>211.984375</c:v>
                </c:pt>
                <c:pt idx="12146">
                  <c:v>211.953125</c:v>
                </c:pt>
                <c:pt idx="12147">
                  <c:v>211.921875</c:v>
                </c:pt>
                <c:pt idx="12148">
                  <c:v>211.9765625</c:v>
                </c:pt>
                <c:pt idx="12149">
                  <c:v>211.9765625</c:v>
                </c:pt>
                <c:pt idx="12150">
                  <c:v>211.91796875</c:v>
                </c:pt>
                <c:pt idx="12151">
                  <c:v>211.984375</c:v>
                </c:pt>
                <c:pt idx="12152">
                  <c:v>211.9453125</c:v>
                </c:pt>
                <c:pt idx="12153">
                  <c:v>211.953125</c:v>
                </c:pt>
                <c:pt idx="12154">
                  <c:v>211.953125</c:v>
                </c:pt>
                <c:pt idx="12155">
                  <c:v>211.92578125</c:v>
                </c:pt>
                <c:pt idx="12156">
                  <c:v>212.01953125</c:v>
                </c:pt>
                <c:pt idx="12157">
                  <c:v>211.98046875</c:v>
                </c:pt>
                <c:pt idx="12158">
                  <c:v>211.94921875</c:v>
                </c:pt>
                <c:pt idx="12159">
                  <c:v>211.94921875</c:v>
                </c:pt>
                <c:pt idx="12160">
                  <c:v>211.921875</c:v>
                </c:pt>
                <c:pt idx="12161">
                  <c:v>211.9921875</c:v>
                </c:pt>
                <c:pt idx="12162">
                  <c:v>211.94921875</c:v>
                </c:pt>
                <c:pt idx="12163">
                  <c:v>211.94921875</c:v>
                </c:pt>
                <c:pt idx="12164">
                  <c:v>211.9921875</c:v>
                </c:pt>
                <c:pt idx="12165">
                  <c:v>211.921875</c:v>
                </c:pt>
                <c:pt idx="12166">
                  <c:v>212.01953125</c:v>
                </c:pt>
                <c:pt idx="12167">
                  <c:v>211.9765625</c:v>
                </c:pt>
                <c:pt idx="12168">
                  <c:v>211.9453125</c:v>
                </c:pt>
                <c:pt idx="12169">
                  <c:v>211.9765625</c:v>
                </c:pt>
                <c:pt idx="12170">
                  <c:v>211.9765625</c:v>
                </c:pt>
                <c:pt idx="12171">
                  <c:v>211.97265625</c:v>
                </c:pt>
                <c:pt idx="12172">
                  <c:v>211.97265625</c:v>
                </c:pt>
                <c:pt idx="12173">
                  <c:v>211.94140625</c:v>
                </c:pt>
                <c:pt idx="12174">
                  <c:v>211.984375</c:v>
                </c:pt>
                <c:pt idx="12175">
                  <c:v>211.9453125</c:v>
                </c:pt>
                <c:pt idx="12176">
                  <c:v>212.015625</c:v>
                </c:pt>
                <c:pt idx="12177">
                  <c:v>211.9765625</c:v>
                </c:pt>
                <c:pt idx="12178">
                  <c:v>211.94921875</c:v>
                </c:pt>
                <c:pt idx="12179">
                  <c:v>211.9921875</c:v>
                </c:pt>
                <c:pt idx="12180">
                  <c:v>211.9765625</c:v>
                </c:pt>
                <c:pt idx="12181">
                  <c:v>212.015625</c:v>
                </c:pt>
                <c:pt idx="12182">
                  <c:v>211.9453125</c:v>
                </c:pt>
                <c:pt idx="12183">
                  <c:v>211.9453125</c:v>
                </c:pt>
                <c:pt idx="12184">
                  <c:v>211.9765625</c:v>
                </c:pt>
                <c:pt idx="12185">
                  <c:v>211.9765625</c:v>
                </c:pt>
                <c:pt idx="12186">
                  <c:v>212.01953125</c:v>
                </c:pt>
                <c:pt idx="12187">
                  <c:v>211.9765625</c:v>
                </c:pt>
                <c:pt idx="12188">
                  <c:v>211.9453125</c:v>
                </c:pt>
                <c:pt idx="12189">
                  <c:v>211.984375</c:v>
                </c:pt>
                <c:pt idx="12190">
                  <c:v>211.9453125</c:v>
                </c:pt>
                <c:pt idx="12191">
                  <c:v>211.9453125</c:v>
                </c:pt>
                <c:pt idx="12192">
                  <c:v>211.9765625</c:v>
                </c:pt>
                <c:pt idx="12193">
                  <c:v>211.9765625</c:v>
                </c:pt>
                <c:pt idx="12194">
                  <c:v>211.921875</c:v>
                </c:pt>
                <c:pt idx="12195">
                  <c:v>211.953125</c:v>
                </c:pt>
                <c:pt idx="12196">
                  <c:v>211.984375</c:v>
                </c:pt>
                <c:pt idx="12197">
                  <c:v>211.98046875</c:v>
                </c:pt>
                <c:pt idx="12198">
                  <c:v>211.953125</c:v>
                </c:pt>
                <c:pt idx="12199">
                  <c:v>211.953125</c:v>
                </c:pt>
                <c:pt idx="12200">
                  <c:v>211.953125</c:v>
                </c:pt>
                <c:pt idx="12201">
                  <c:v>211.953125</c:v>
                </c:pt>
                <c:pt idx="12202">
                  <c:v>211.953125</c:v>
                </c:pt>
                <c:pt idx="12203">
                  <c:v>211.953125</c:v>
                </c:pt>
                <c:pt idx="12204">
                  <c:v>211.953125</c:v>
                </c:pt>
                <c:pt idx="12205">
                  <c:v>211.98828125</c:v>
                </c:pt>
                <c:pt idx="12206">
                  <c:v>211.94921875</c:v>
                </c:pt>
                <c:pt idx="12207">
                  <c:v>211.94921875</c:v>
                </c:pt>
                <c:pt idx="12208">
                  <c:v>212.01953125</c:v>
                </c:pt>
                <c:pt idx="12209">
                  <c:v>212.015625</c:v>
                </c:pt>
                <c:pt idx="12210">
                  <c:v>211.94921875</c:v>
                </c:pt>
                <c:pt idx="12211">
                  <c:v>211.94921875</c:v>
                </c:pt>
                <c:pt idx="12212">
                  <c:v>211.91796875</c:v>
                </c:pt>
                <c:pt idx="12213">
                  <c:v>211.94921875</c:v>
                </c:pt>
                <c:pt idx="12214">
                  <c:v>211.98046875</c:v>
                </c:pt>
                <c:pt idx="12215">
                  <c:v>211.94921875</c:v>
                </c:pt>
                <c:pt idx="12216">
                  <c:v>211.94921875</c:v>
                </c:pt>
                <c:pt idx="12217">
                  <c:v>212.0859375</c:v>
                </c:pt>
                <c:pt idx="12218">
                  <c:v>211.98046875</c:v>
                </c:pt>
                <c:pt idx="12219">
                  <c:v>211.98046875</c:v>
                </c:pt>
                <c:pt idx="12220">
                  <c:v>211.92578125</c:v>
                </c:pt>
                <c:pt idx="12221">
                  <c:v>211.9609375</c:v>
                </c:pt>
                <c:pt idx="12222">
                  <c:v>212.00390625</c:v>
                </c:pt>
                <c:pt idx="12223">
                  <c:v>211.9296875</c:v>
                </c:pt>
                <c:pt idx="12224">
                  <c:v>211.9609375</c:v>
                </c:pt>
                <c:pt idx="12225">
                  <c:v>211.9609375</c:v>
                </c:pt>
                <c:pt idx="12226">
                  <c:v>211.95703125</c:v>
                </c:pt>
                <c:pt idx="12227">
                  <c:v>211.95703125</c:v>
                </c:pt>
                <c:pt idx="12228">
                  <c:v>211.96484375</c:v>
                </c:pt>
                <c:pt idx="12229">
                  <c:v>211.99609375</c:v>
                </c:pt>
                <c:pt idx="12230">
                  <c:v>211.953125</c:v>
                </c:pt>
                <c:pt idx="12231">
                  <c:v>211.953125</c:v>
                </c:pt>
                <c:pt idx="12232">
                  <c:v>211.99609375</c:v>
                </c:pt>
                <c:pt idx="12233">
                  <c:v>211.92578125</c:v>
                </c:pt>
                <c:pt idx="12234">
                  <c:v>211.99609375</c:v>
                </c:pt>
                <c:pt idx="12235">
                  <c:v>211.953125</c:v>
                </c:pt>
                <c:pt idx="12236">
                  <c:v>211.921875</c:v>
                </c:pt>
                <c:pt idx="12237">
                  <c:v>211.953125</c:v>
                </c:pt>
                <c:pt idx="12238">
                  <c:v>211.953125</c:v>
                </c:pt>
                <c:pt idx="12239">
                  <c:v>211.953125</c:v>
                </c:pt>
                <c:pt idx="12240">
                  <c:v>211.953125</c:v>
                </c:pt>
                <c:pt idx="12241">
                  <c:v>211.92578125</c:v>
                </c:pt>
                <c:pt idx="12242">
                  <c:v>211.953125</c:v>
                </c:pt>
                <c:pt idx="12243">
                  <c:v>211.953125</c:v>
                </c:pt>
                <c:pt idx="12244">
                  <c:v>211.953125</c:v>
                </c:pt>
                <c:pt idx="12245">
                  <c:v>211.953125</c:v>
                </c:pt>
                <c:pt idx="12246">
                  <c:v>211.92578125</c:v>
                </c:pt>
                <c:pt idx="12247">
                  <c:v>211.953125</c:v>
                </c:pt>
                <c:pt idx="12248">
                  <c:v>211.953125</c:v>
                </c:pt>
                <c:pt idx="12249">
                  <c:v>211.94921875</c:v>
                </c:pt>
                <c:pt idx="12250">
                  <c:v>211.9921875</c:v>
                </c:pt>
                <c:pt idx="12251">
                  <c:v>211.921875</c:v>
                </c:pt>
                <c:pt idx="12252">
                  <c:v>211.953125</c:v>
                </c:pt>
                <c:pt idx="12253">
                  <c:v>211.953125</c:v>
                </c:pt>
                <c:pt idx="12254">
                  <c:v>211.99609375</c:v>
                </c:pt>
                <c:pt idx="12255">
                  <c:v>211.953125</c:v>
                </c:pt>
                <c:pt idx="12256">
                  <c:v>211.953125</c:v>
                </c:pt>
                <c:pt idx="12257">
                  <c:v>211.953125</c:v>
                </c:pt>
                <c:pt idx="12258">
                  <c:v>211.95703125</c:v>
                </c:pt>
                <c:pt idx="12259">
                  <c:v>211.95703125</c:v>
                </c:pt>
                <c:pt idx="12260">
                  <c:v>212</c:v>
                </c:pt>
                <c:pt idx="12261">
                  <c:v>212.0234375</c:v>
                </c:pt>
                <c:pt idx="12262">
                  <c:v>212.0234375</c:v>
                </c:pt>
                <c:pt idx="12263">
                  <c:v>211.984375</c:v>
                </c:pt>
                <c:pt idx="12264">
                  <c:v>212.0546875</c:v>
                </c:pt>
                <c:pt idx="12265">
                  <c:v>212.01171875</c:v>
                </c:pt>
                <c:pt idx="12266">
                  <c:v>211.953125</c:v>
                </c:pt>
                <c:pt idx="12267">
                  <c:v>211.953125</c:v>
                </c:pt>
                <c:pt idx="12268">
                  <c:v>211.98828125</c:v>
                </c:pt>
                <c:pt idx="12269">
                  <c:v>211.94921875</c:v>
                </c:pt>
                <c:pt idx="12270">
                  <c:v>211.94921875</c:v>
                </c:pt>
                <c:pt idx="12271">
                  <c:v>211.98828125</c:v>
                </c:pt>
                <c:pt idx="12272">
                  <c:v>211.94140625</c:v>
                </c:pt>
                <c:pt idx="12273">
                  <c:v>211.9453125</c:v>
                </c:pt>
                <c:pt idx="12274">
                  <c:v>212.015625</c:v>
                </c:pt>
                <c:pt idx="12275">
                  <c:v>211.97265625</c:v>
                </c:pt>
                <c:pt idx="12276">
                  <c:v>211.9921875</c:v>
                </c:pt>
                <c:pt idx="12277">
                  <c:v>211.9921875</c:v>
                </c:pt>
                <c:pt idx="12278">
                  <c:v>211.953125</c:v>
                </c:pt>
                <c:pt idx="12279">
                  <c:v>211.953125</c:v>
                </c:pt>
                <c:pt idx="12280">
                  <c:v>211.92578125</c:v>
                </c:pt>
                <c:pt idx="12281">
                  <c:v>211.953125</c:v>
                </c:pt>
                <c:pt idx="12282">
                  <c:v>211.953125</c:v>
                </c:pt>
                <c:pt idx="12283">
                  <c:v>211.921875</c:v>
                </c:pt>
                <c:pt idx="12284">
                  <c:v>212.01953125</c:v>
                </c:pt>
                <c:pt idx="12285">
                  <c:v>211.9765625</c:v>
                </c:pt>
                <c:pt idx="12286">
                  <c:v>211.91796875</c:v>
                </c:pt>
                <c:pt idx="12287">
                  <c:v>211.9453125</c:v>
                </c:pt>
                <c:pt idx="12288">
                  <c:v>211.9765625</c:v>
                </c:pt>
                <c:pt idx="12289">
                  <c:v>211.9765625</c:v>
                </c:pt>
                <c:pt idx="12290">
                  <c:v>211.94921875</c:v>
                </c:pt>
                <c:pt idx="12291">
                  <c:v>211.921875</c:v>
                </c:pt>
                <c:pt idx="12292">
                  <c:v>211.953125</c:v>
                </c:pt>
                <c:pt idx="12293">
                  <c:v>211.953125</c:v>
                </c:pt>
                <c:pt idx="12294">
                  <c:v>212</c:v>
                </c:pt>
                <c:pt idx="12295">
                  <c:v>212</c:v>
                </c:pt>
                <c:pt idx="12296">
                  <c:v>211.92578125</c:v>
                </c:pt>
                <c:pt idx="12297">
                  <c:v>211.95703125</c:v>
                </c:pt>
                <c:pt idx="12298">
                  <c:v>211.9609375</c:v>
                </c:pt>
                <c:pt idx="12299">
                  <c:v>211.9296875</c:v>
                </c:pt>
                <c:pt idx="12300">
                  <c:v>211.9609375</c:v>
                </c:pt>
                <c:pt idx="12301">
                  <c:v>211.9609375</c:v>
                </c:pt>
                <c:pt idx="12302">
                  <c:v>212.03515625</c:v>
                </c:pt>
                <c:pt idx="12303">
                  <c:v>211.9921875</c:v>
                </c:pt>
                <c:pt idx="12304">
                  <c:v>212.02734375</c:v>
                </c:pt>
                <c:pt idx="12305">
                  <c:v>211.98828125</c:v>
                </c:pt>
                <c:pt idx="12306">
                  <c:v>211.95703125</c:v>
                </c:pt>
                <c:pt idx="12307">
                  <c:v>211.95703125</c:v>
                </c:pt>
                <c:pt idx="12308">
                  <c:v>211.95703125</c:v>
                </c:pt>
                <c:pt idx="12309">
                  <c:v>212</c:v>
                </c:pt>
                <c:pt idx="12310">
                  <c:v>212.00390625</c:v>
                </c:pt>
                <c:pt idx="12311">
                  <c:v>211.9609375</c:v>
                </c:pt>
                <c:pt idx="12312">
                  <c:v>212.02734375</c:v>
                </c:pt>
                <c:pt idx="12313">
                  <c:v>211.98828125</c:v>
                </c:pt>
                <c:pt idx="12314">
                  <c:v>211.95703125</c:v>
                </c:pt>
                <c:pt idx="12315">
                  <c:v>211.95703125</c:v>
                </c:pt>
                <c:pt idx="12316">
                  <c:v>211.95703125</c:v>
                </c:pt>
                <c:pt idx="12317">
                  <c:v>211.92578125</c:v>
                </c:pt>
                <c:pt idx="12318">
                  <c:v>211.95703125</c:v>
                </c:pt>
                <c:pt idx="12319">
                  <c:v>211.95703125</c:v>
                </c:pt>
                <c:pt idx="12320">
                  <c:v>211.99609375</c:v>
                </c:pt>
                <c:pt idx="12321">
                  <c:v>211.95703125</c:v>
                </c:pt>
                <c:pt idx="12322">
                  <c:v>211.99609375</c:v>
                </c:pt>
                <c:pt idx="12323">
                  <c:v>211.953125</c:v>
                </c:pt>
                <c:pt idx="12324">
                  <c:v>211.953125</c:v>
                </c:pt>
                <c:pt idx="12325">
                  <c:v>212.08203125</c:v>
                </c:pt>
                <c:pt idx="12326">
                  <c:v>211.98828125</c:v>
                </c:pt>
                <c:pt idx="12327">
                  <c:v>211.9609375</c:v>
                </c:pt>
                <c:pt idx="12328">
                  <c:v>212.03125</c:v>
                </c:pt>
                <c:pt idx="12329">
                  <c:v>212.125</c:v>
                </c:pt>
                <c:pt idx="12330">
                  <c:v>211.9609375</c:v>
                </c:pt>
                <c:pt idx="12331">
                  <c:v>212.03515625</c:v>
                </c:pt>
                <c:pt idx="12332">
                  <c:v>211.9609375</c:v>
                </c:pt>
                <c:pt idx="12333">
                  <c:v>211.96484375</c:v>
                </c:pt>
                <c:pt idx="12334">
                  <c:v>211.96484375</c:v>
                </c:pt>
                <c:pt idx="12335">
                  <c:v>211.93359375</c:v>
                </c:pt>
                <c:pt idx="12336">
                  <c:v>211.96484375</c:v>
                </c:pt>
                <c:pt idx="12337">
                  <c:v>211.96484375</c:v>
                </c:pt>
                <c:pt idx="12338">
                  <c:v>211.9609375</c:v>
                </c:pt>
                <c:pt idx="12339">
                  <c:v>211.9609375</c:v>
                </c:pt>
                <c:pt idx="12340">
                  <c:v>211.9296875</c:v>
                </c:pt>
                <c:pt idx="12341">
                  <c:v>211.99609375</c:v>
                </c:pt>
                <c:pt idx="12342">
                  <c:v>211.95703125</c:v>
                </c:pt>
                <c:pt idx="12343">
                  <c:v>212</c:v>
                </c:pt>
                <c:pt idx="12344">
                  <c:v>212</c:v>
                </c:pt>
                <c:pt idx="12345">
                  <c:v>211.93359375</c:v>
                </c:pt>
                <c:pt idx="12346">
                  <c:v>212.00390625</c:v>
                </c:pt>
                <c:pt idx="12347">
                  <c:v>212.0078125</c:v>
                </c:pt>
                <c:pt idx="12348">
                  <c:v>212.00390625</c:v>
                </c:pt>
                <c:pt idx="12349">
                  <c:v>211.96484375</c:v>
                </c:pt>
                <c:pt idx="12350">
                  <c:v>211.9296875</c:v>
                </c:pt>
                <c:pt idx="12351">
                  <c:v>211.9609375</c:v>
                </c:pt>
                <c:pt idx="12352">
                  <c:v>211.9609375</c:v>
                </c:pt>
                <c:pt idx="12353">
                  <c:v>211.96484375</c:v>
                </c:pt>
                <c:pt idx="12354">
                  <c:v>212.03515625</c:v>
                </c:pt>
                <c:pt idx="12355">
                  <c:v>211.9609375</c:v>
                </c:pt>
                <c:pt idx="12356">
                  <c:v>211.9609375</c:v>
                </c:pt>
                <c:pt idx="12357">
                  <c:v>211.9609375</c:v>
                </c:pt>
                <c:pt idx="12358">
                  <c:v>211.93359375</c:v>
                </c:pt>
                <c:pt idx="12359">
                  <c:v>211.96484375</c:v>
                </c:pt>
                <c:pt idx="12360">
                  <c:v>211.96484375</c:v>
                </c:pt>
                <c:pt idx="12361">
                  <c:v>211.9609375</c:v>
                </c:pt>
                <c:pt idx="12362">
                  <c:v>211.9609375</c:v>
                </c:pt>
                <c:pt idx="12363">
                  <c:v>212</c:v>
                </c:pt>
                <c:pt idx="12364">
                  <c:v>211.9921875</c:v>
                </c:pt>
                <c:pt idx="12365">
                  <c:v>211.9921875</c:v>
                </c:pt>
                <c:pt idx="12366">
                  <c:v>211.9609375</c:v>
                </c:pt>
                <c:pt idx="12367">
                  <c:v>211.9609375</c:v>
                </c:pt>
                <c:pt idx="12368">
                  <c:v>211.95703125</c:v>
                </c:pt>
                <c:pt idx="12369">
                  <c:v>212.02734375</c:v>
                </c:pt>
                <c:pt idx="12370">
                  <c:v>211.953125</c:v>
                </c:pt>
                <c:pt idx="12371">
                  <c:v>211.9921875</c:v>
                </c:pt>
                <c:pt idx="12372">
                  <c:v>211.95703125</c:v>
                </c:pt>
                <c:pt idx="12373">
                  <c:v>211.95703125</c:v>
                </c:pt>
                <c:pt idx="12374">
                  <c:v>211.95703125</c:v>
                </c:pt>
                <c:pt idx="12375">
                  <c:v>211.95703125</c:v>
                </c:pt>
                <c:pt idx="12376">
                  <c:v>211.98828125</c:v>
                </c:pt>
                <c:pt idx="12377">
                  <c:v>211.98828125</c:v>
                </c:pt>
                <c:pt idx="12378">
                  <c:v>211.98828125</c:v>
                </c:pt>
                <c:pt idx="12379">
                  <c:v>211.9921875</c:v>
                </c:pt>
                <c:pt idx="12380">
                  <c:v>211.9921875</c:v>
                </c:pt>
                <c:pt idx="12381">
                  <c:v>212.02734375</c:v>
                </c:pt>
                <c:pt idx="12382">
                  <c:v>211.95703125</c:v>
                </c:pt>
                <c:pt idx="12383">
                  <c:v>211.95703125</c:v>
                </c:pt>
                <c:pt idx="12384">
                  <c:v>211.95703125</c:v>
                </c:pt>
                <c:pt idx="12385">
                  <c:v>211.95703125</c:v>
                </c:pt>
                <c:pt idx="12386">
                  <c:v>211.9609375</c:v>
                </c:pt>
                <c:pt idx="12387">
                  <c:v>211.98828125</c:v>
                </c:pt>
                <c:pt idx="12388">
                  <c:v>212</c:v>
                </c:pt>
                <c:pt idx="12389">
                  <c:v>211.9296875</c:v>
                </c:pt>
                <c:pt idx="12390">
                  <c:v>211.95703125</c:v>
                </c:pt>
                <c:pt idx="12391">
                  <c:v>211.95703125</c:v>
                </c:pt>
                <c:pt idx="12392">
                  <c:v>212.00390625</c:v>
                </c:pt>
                <c:pt idx="12393">
                  <c:v>211.9609375</c:v>
                </c:pt>
                <c:pt idx="12394">
                  <c:v>211.9765625</c:v>
                </c:pt>
                <c:pt idx="12395">
                  <c:v>211.9609375</c:v>
                </c:pt>
                <c:pt idx="12396">
                  <c:v>212</c:v>
                </c:pt>
                <c:pt idx="12397">
                  <c:v>211.9609375</c:v>
                </c:pt>
                <c:pt idx="12398">
                  <c:v>212</c:v>
                </c:pt>
                <c:pt idx="12399">
                  <c:v>212.00390625</c:v>
                </c:pt>
                <c:pt idx="12400">
                  <c:v>211.96484375</c:v>
                </c:pt>
                <c:pt idx="12401">
                  <c:v>211.96484375</c:v>
                </c:pt>
                <c:pt idx="12402">
                  <c:v>212.00390625</c:v>
                </c:pt>
                <c:pt idx="12403">
                  <c:v>212.00390625</c:v>
                </c:pt>
                <c:pt idx="12404">
                  <c:v>211.96484375</c:v>
                </c:pt>
                <c:pt idx="12405">
                  <c:v>211.9609375</c:v>
                </c:pt>
                <c:pt idx="12406">
                  <c:v>212.02734375</c:v>
                </c:pt>
                <c:pt idx="12407">
                  <c:v>211.95703125</c:v>
                </c:pt>
                <c:pt idx="12408">
                  <c:v>211.984375</c:v>
                </c:pt>
                <c:pt idx="12409">
                  <c:v>211.984375</c:v>
                </c:pt>
                <c:pt idx="12410">
                  <c:v>211.984375</c:v>
                </c:pt>
                <c:pt idx="12411">
                  <c:v>212.0234375</c:v>
                </c:pt>
                <c:pt idx="12412">
                  <c:v>211.9296875</c:v>
                </c:pt>
                <c:pt idx="12413">
                  <c:v>212.00390625</c:v>
                </c:pt>
                <c:pt idx="12414">
                  <c:v>211.9609375</c:v>
                </c:pt>
                <c:pt idx="12415">
                  <c:v>211.9609375</c:v>
                </c:pt>
                <c:pt idx="12416">
                  <c:v>212</c:v>
                </c:pt>
                <c:pt idx="12417">
                  <c:v>211.9609375</c:v>
                </c:pt>
                <c:pt idx="12418">
                  <c:v>212.03125</c:v>
                </c:pt>
                <c:pt idx="12419">
                  <c:v>211.9921875</c:v>
                </c:pt>
                <c:pt idx="12420">
                  <c:v>211.9921875</c:v>
                </c:pt>
                <c:pt idx="12421">
                  <c:v>212.03125</c:v>
                </c:pt>
                <c:pt idx="12422">
                  <c:v>211.9609375</c:v>
                </c:pt>
                <c:pt idx="12423">
                  <c:v>212.00390625</c:v>
                </c:pt>
                <c:pt idx="12424">
                  <c:v>212</c:v>
                </c:pt>
                <c:pt idx="12425">
                  <c:v>211.9609375</c:v>
                </c:pt>
                <c:pt idx="12426">
                  <c:v>211.96484375</c:v>
                </c:pt>
                <c:pt idx="12427">
                  <c:v>211.96484375</c:v>
                </c:pt>
                <c:pt idx="12428">
                  <c:v>212.00390625</c:v>
                </c:pt>
                <c:pt idx="12429">
                  <c:v>211.96484375</c:v>
                </c:pt>
                <c:pt idx="12430">
                  <c:v>211.96484375</c:v>
                </c:pt>
                <c:pt idx="12431">
                  <c:v>211.9609375</c:v>
                </c:pt>
                <c:pt idx="12432">
                  <c:v>211.9609375</c:v>
                </c:pt>
                <c:pt idx="12433">
                  <c:v>211.95703125</c:v>
                </c:pt>
                <c:pt idx="12434">
                  <c:v>211.95703125</c:v>
                </c:pt>
                <c:pt idx="12435">
                  <c:v>211.95703125</c:v>
                </c:pt>
                <c:pt idx="12436">
                  <c:v>212</c:v>
                </c:pt>
                <c:pt idx="12437">
                  <c:v>211.9609375</c:v>
                </c:pt>
                <c:pt idx="12438">
                  <c:v>211.93359375</c:v>
                </c:pt>
                <c:pt idx="12439">
                  <c:v>212.09375</c:v>
                </c:pt>
                <c:pt idx="12440">
                  <c:v>211.96484375</c:v>
                </c:pt>
                <c:pt idx="12441">
                  <c:v>211.9609375</c:v>
                </c:pt>
                <c:pt idx="12442">
                  <c:v>211.9609375</c:v>
                </c:pt>
                <c:pt idx="12443">
                  <c:v>211.93359375</c:v>
                </c:pt>
                <c:pt idx="12444">
                  <c:v>211.98828125</c:v>
                </c:pt>
                <c:pt idx="12445">
                  <c:v>211.98828125</c:v>
                </c:pt>
                <c:pt idx="12446">
                  <c:v>211.95703125</c:v>
                </c:pt>
                <c:pt idx="12447">
                  <c:v>211.95703125</c:v>
                </c:pt>
                <c:pt idx="12448">
                  <c:v>211.9609375</c:v>
                </c:pt>
                <c:pt idx="12449">
                  <c:v>211.98828125</c:v>
                </c:pt>
                <c:pt idx="12450">
                  <c:v>211.95703125</c:v>
                </c:pt>
                <c:pt idx="12451">
                  <c:v>211.96875</c:v>
                </c:pt>
                <c:pt idx="12452">
                  <c:v>211.95703125</c:v>
                </c:pt>
                <c:pt idx="12453">
                  <c:v>212</c:v>
                </c:pt>
                <c:pt idx="12454">
                  <c:v>211.953125</c:v>
                </c:pt>
                <c:pt idx="12455">
                  <c:v>211.953125</c:v>
                </c:pt>
                <c:pt idx="12456">
                  <c:v>211.921875</c:v>
                </c:pt>
                <c:pt idx="12457">
                  <c:v>211.953125</c:v>
                </c:pt>
                <c:pt idx="12458">
                  <c:v>211.98046875</c:v>
                </c:pt>
                <c:pt idx="12459">
                  <c:v>211.98828125</c:v>
                </c:pt>
                <c:pt idx="12460">
                  <c:v>212.015625</c:v>
                </c:pt>
                <c:pt idx="12461">
                  <c:v>211.984375</c:v>
                </c:pt>
                <c:pt idx="12462">
                  <c:v>211.98828125</c:v>
                </c:pt>
                <c:pt idx="12463">
                  <c:v>211.98828125</c:v>
                </c:pt>
                <c:pt idx="12464">
                  <c:v>211.9296875</c:v>
                </c:pt>
                <c:pt idx="12465">
                  <c:v>211.9609375</c:v>
                </c:pt>
                <c:pt idx="12466">
                  <c:v>211.9609375</c:v>
                </c:pt>
                <c:pt idx="12467">
                  <c:v>211.9296875</c:v>
                </c:pt>
                <c:pt idx="12468">
                  <c:v>211.95703125</c:v>
                </c:pt>
                <c:pt idx="12469">
                  <c:v>211.95703125</c:v>
                </c:pt>
                <c:pt idx="12470">
                  <c:v>211.92578125</c:v>
                </c:pt>
                <c:pt idx="12471">
                  <c:v>211.95703125</c:v>
                </c:pt>
                <c:pt idx="12472">
                  <c:v>211.98828125</c:v>
                </c:pt>
                <c:pt idx="12473">
                  <c:v>212.03125</c:v>
                </c:pt>
                <c:pt idx="12474">
                  <c:v>212</c:v>
                </c:pt>
                <c:pt idx="12475">
                  <c:v>211.9609375</c:v>
                </c:pt>
                <c:pt idx="12476">
                  <c:v>211.95703125</c:v>
                </c:pt>
                <c:pt idx="12477">
                  <c:v>211.95703125</c:v>
                </c:pt>
                <c:pt idx="12478">
                  <c:v>211.92578125</c:v>
                </c:pt>
                <c:pt idx="12479">
                  <c:v>211.95703125</c:v>
                </c:pt>
                <c:pt idx="12480">
                  <c:v>212.00390625</c:v>
                </c:pt>
                <c:pt idx="12481">
                  <c:v>212.0078125</c:v>
                </c:pt>
                <c:pt idx="12482">
                  <c:v>211.9921875</c:v>
                </c:pt>
                <c:pt idx="12483">
                  <c:v>211.9609375</c:v>
                </c:pt>
                <c:pt idx="12484">
                  <c:v>211.9921875</c:v>
                </c:pt>
                <c:pt idx="12485">
                  <c:v>212.03125</c:v>
                </c:pt>
                <c:pt idx="12486">
                  <c:v>212.03515625</c:v>
                </c:pt>
                <c:pt idx="12487">
                  <c:v>211.9921875</c:v>
                </c:pt>
                <c:pt idx="12488">
                  <c:v>211.9609375</c:v>
                </c:pt>
                <c:pt idx="12489">
                  <c:v>211.9921875</c:v>
                </c:pt>
                <c:pt idx="12490">
                  <c:v>211.9609375</c:v>
                </c:pt>
                <c:pt idx="12491">
                  <c:v>211.9609375</c:v>
                </c:pt>
                <c:pt idx="12492">
                  <c:v>211.9609375</c:v>
                </c:pt>
                <c:pt idx="12493">
                  <c:v>211.9609375</c:v>
                </c:pt>
                <c:pt idx="12494">
                  <c:v>212</c:v>
                </c:pt>
                <c:pt idx="12495">
                  <c:v>211.9296875</c:v>
                </c:pt>
                <c:pt idx="12496">
                  <c:v>211.95703125</c:v>
                </c:pt>
                <c:pt idx="12497">
                  <c:v>211.95703125</c:v>
                </c:pt>
                <c:pt idx="12498">
                  <c:v>211.9609375</c:v>
                </c:pt>
                <c:pt idx="12499">
                  <c:v>212</c:v>
                </c:pt>
                <c:pt idx="12500">
                  <c:v>211.9296875</c:v>
                </c:pt>
                <c:pt idx="12501">
                  <c:v>211.9921875</c:v>
                </c:pt>
                <c:pt idx="12502">
                  <c:v>211.98828125</c:v>
                </c:pt>
                <c:pt idx="12503">
                  <c:v>211.98828125</c:v>
                </c:pt>
                <c:pt idx="12504">
                  <c:v>211.95703125</c:v>
                </c:pt>
                <c:pt idx="12505">
                  <c:v>211.95703125</c:v>
                </c:pt>
                <c:pt idx="12506">
                  <c:v>211.95703125</c:v>
                </c:pt>
                <c:pt idx="12507">
                  <c:v>212</c:v>
                </c:pt>
                <c:pt idx="12508">
                  <c:v>211.95703125</c:v>
                </c:pt>
                <c:pt idx="12509">
                  <c:v>211.984375</c:v>
                </c:pt>
                <c:pt idx="12510">
                  <c:v>211.984375</c:v>
                </c:pt>
                <c:pt idx="12511">
                  <c:v>212.02734375</c:v>
                </c:pt>
                <c:pt idx="12512">
                  <c:v>212.00390625</c:v>
                </c:pt>
                <c:pt idx="12513">
                  <c:v>211.9609375</c:v>
                </c:pt>
                <c:pt idx="12514">
                  <c:v>211.98828125</c:v>
                </c:pt>
                <c:pt idx="12515">
                  <c:v>211.98828125</c:v>
                </c:pt>
                <c:pt idx="12516">
                  <c:v>212.015625</c:v>
                </c:pt>
                <c:pt idx="12517">
                  <c:v>212.05859375</c:v>
                </c:pt>
                <c:pt idx="12518">
                  <c:v>212.03125</c:v>
                </c:pt>
                <c:pt idx="12519">
                  <c:v>211.98828125</c:v>
                </c:pt>
                <c:pt idx="12520">
                  <c:v>212.0078125</c:v>
                </c:pt>
                <c:pt idx="12521">
                  <c:v>211.96484375</c:v>
                </c:pt>
                <c:pt idx="12522">
                  <c:v>211.96484375</c:v>
                </c:pt>
                <c:pt idx="12523">
                  <c:v>211.9609375</c:v>
                </c:pt>
                <c:pt idx="12524">
                  <c:v>211.9609375</c:v>
                </c:pt>
                <c:pt idx="12525">
                  <c:v>211.9609375</c:v>
                </c:pt>
                <c:pt idx="12526">
                  <c:v>211.9296875</c:v>
                </c:pt>
                <c:pt idx="12527">
                  <c:v>211.95703125</c:v>
                </c:pt>
                <c:pt idx="12528">
                  <c:v>212</c:v>
                </c:pt>
                <c:pt idx="12529">
                  <c:v>211.9609375</c:v>
                </c:pt>
                <c:pt idx="12530">
                  <c:v>211.9609375</c:v>
                </c:pt>
                <c:pt idx="12531">
                  <c:v>211.93359375</c:v>
                </c:pt>
                <c:pt idx="12532">
                  <c:v>211.9609375</c:v>
                </c:pt>
                <c:pt idx="12533">
                  <c:v>211.9609375</c:v>
                </c:pt>
                <c:pt idx="12534">
                  <c:v>211.95703125</c:v>
                </c:pt>
                <c:pt idx="12535">
                  <c:v>211.984375</c:v>
                </c:pt>
                <c:pt idx="12536">
                  <c:v>211.953125</c:v>
                </c:pt>
                <c:pt idx="12537">
                  <c:v>211.92578125</c:v>
                </c:pt>
                <c:pt idx="12538">
                  <c:v>211.99609375</c:v>
                </c:pt>
                <c:pt idx="12539">
                  <c:v>211.953125</c:v>
                </c:pt>
                <c:pt idx="12540">
                  <c:v>212.02734375</c:v>
                </c:pt>
                <c:pt idx="12541">
                  <c:v>211.984375</c:v>
                </c:pt>
                <c:pt idx="12542">
                  <c:v>211.95703125</c:v>
                </c:pt>
                <c:pt idx="12543">
                  <c:v>211.953125</c:v>
                </c:pt>
                <c:pt idx="12544">
                  <c:v>211.953125</c:v>
                </c:pt>
                <c:pt idx="12545">
                  <c:v>211.921875</c:v>
                </c:pt>
                <c:pt idx="12546">
                  <c:v>211.9453125</c:v>
                </c:pt>
                <c:pt idx="12547">
                  <c:v>212.08203125</c:v>
                </c:pt>
                <c:pt idx="12548">
                  <c:v>211.921875</c:v>
                </c:pt>
                <c:pt idx="12549">
                  <c:v>211.94921875</c:v>
                </c:pt>
                <c:pt idx="12550">
                  <c:v>212.0546875</c:v>
                </c:pt>
                <c:pt idx="12551">
                  <c:v>211.95703125</c:v>
                </c:pt>
                <c:pt idx="12552">
                  <c:v>212</c:v>
                </c:pt>
                <c:pt idx="12553">
                  <c:v>211.9609375</c:v>
                </c:pt>
                <c:pt idx="12554">
                  <c:v>211.93359375</c:v>
                </c:pt>
                <c:pt idx="12555">
                  <c:v>212.00390625</c:v>
                </c:pt>
                <c:pt idx="12556">
                  <c:v>212</c:v>
                </c:pt>
                <c:pt idx="12557">
                  <c:v>212.00390625</c:v>
                </c:pt>
                <c:pt idx="12558">
                  <c:v>212</c:v>
                </c:pt>
                <c:pt idx="12559">
                  <c:v>211.96484375</c:v>
                </c:pt>
                <c:pt idx="12560">
                  <c:v>211.96484375</c:v>
                </c:pt>
                <c:pt idx="12561">
                  <c:v>211.96484375</c:v>
                </c:pt>
                <c:pt idx="12562">
                  <c:v>211.93359375</c:v>
                </c:pt>
                <c:pt idx="12563">
                  <c:v>211.9609375</c:v>
                </c:pt>
                <c:pt idx="12564">
                  <c:v>211.9609375</c:v>
                </c:pt>
                <c:pt idx="12565">
                  <c:v>211.9609375</c:v>
                </c:pt>
                <c:pt idx="12566">
                  <c:v>212.03125</c:v>
                </c:pt>
                <c:pt idx="12567">
                  <c:v>212</c:v>
                </c:pt>
                <c:pt idx="12568">
                  <c:v>212.05859375</c:v>
                </c:pt>
                <c:pt idx="12569">
                  <c:v>212.0625</c:v>
                </c:pt>
                <c:pt idx="12570">
                  <c:v>212.00390625</c:v>
                </c:pt>
                <c:pt idx="12571">
                  <c:v>211.9609375</c:v>
                </c:pt>
                <c:pt idx="12572">
                  <c:v>211.9609375</c:v>
                </c:pt>
                <c:pt idx="12573">
                  <c:v>212.00390625</c:v>
                </c:pt>
                <c:pt idx="12574">
                  <c:v>211.9609375</c:v>
                </c:pt>
                <c:pt idx="12575">
                  <c:v>211.93359375</c:v>
                </c:pt>
                <c:pt idx="12576">
                  <c:v>211.9609375</c:v>
                </c:pt>
                <c:pt idx="12577">
                  <c:v>211.9609375</c:v>
                </c:pt>
                <c:pt idx="12578">
                  <c:v>211.9609375</c:v>
                </c:pt>
                <c:pt idx="12579">
                  <c:v>212.00390625</c:v>
                </c:pt>
                <c:pt idx="12580">
                  <c:v>211.93359375</c:v>
                </c:pt>
                <c:pt idx="12581">
                  <c:v>211.9609375</c:v>
                </c:pt>
                <c:pt idx="12582">
                  <c:v>212.00390625</c:v>
                </c:pt>
                <c:pt idx="12583">
                  <c:v>211.95703125</c:v>
                </c:pt>
                <c:pt idx="12584">
                  <c:v>211.98828125</c:v>
                </c:pt>
                <c:pt idx="12585">
                  <c:v>212.02734375</c:v>
                </c:pt>
                <c:pt idx="12586">
                  <c:v>211.95703125</c:v>
                </c:pt>
                <c:pt idx="12587">
                  <c:v>211.95703125</c:v>
                </c:pt>
                <c:pt idx="12588">
                  <c:v>211.95703125</c:v>
                </c:pt>
                <c:pt idx="12589">
                  <c:v>211.95703125</c:v>
                </c:pt>
                <c:pt idx="12590">
                  <c:v>211.95703125</c:v>
                </c:pt>
                <c:pt idx="12591">
                  <c:v>211.99609375</c:v>
                </c:pt>
                <c:pt idx="12592">
                  <c:v>211.98828125</c:v>
                </c:pt>
                <c:pt idx="12593">
                  <c:v>211.9921875</c:v>
                </c:pt>
                <c:pt idx="12594">
                  <c:v>211.99609375</c:v>
                </c:pt>
                <c:pt idx="12595">
                  <c:v>211.93359375</c:v>
                </c:pt>
                <c:pt idx="12596">
                  <c:v>211.9609375</c:v>
                </c:pt>
                <c:pt idx="12597">
                  <c:v>211.9609375</c:v>
                </c:pt>
                <c:pt idx="12598">
                  <c:v>211.95703125</c:v>
                </c:pt>
                <c:pt idx="12599">
                  <c:v>211.95703125</c:v>
                </c:pt>
                <c:pt idx="12600">
                  <c:v>211.9296875</c:v>
                </c:pt>
                <c:pt idx="12601">
                  <c:v>212.00390625</c:v>
                </c:pt>
                <c:pt idx="12602">
                  <c:v>212</c:v>
                </c:pt>
                <c:pt idx="12603">
                  <c:v>211.96484375</c:v>
                </c:pt>
                <c:pt idx="12604">
                  <c:v>212.02734375</c:v>
                </c:pt>
                <c:pt idx="12605">
                  <c:v>211.95703125</c:v>
                </c:pt>
                <c:pt idx="12606">
                  <c:v>211.98828125</c:v>
                </c:pt>
                <c:pt idx="12607">
                  <c:v>211.98828125</c:v>
                </c:pt>
                <c:pt idx="12608">
                  <c:v>211.98828125</c:v>
                </c:pt>
                <c:pt idx="12609">
                  <c:v>212.03125</c:v>
                </c:pt>
                <c:pt idx="12610">
                  <c:v>211.92578125</c:v>
                </c:pt>
                <c:pt idx="12611">
                  <c:v>211.95703125</c:v>
                </c:pt>
                <c:pt idx="12612">
                  <c:v>211.95703125</c:v>
                </c:pt>
                <c:pt idx="12613">
                  <c:v>211.9609375</c:v>
                </c:pt>
                <c:pt idx="12614">
                  <c:v>211.9609375</c:v>
                </c:pt>
                <c:pt idx="12615">
                  <c:v>211.9296875</c:v>
                </c:pt>
                <c:pt idx="12616">
                  <c:v>211.95703125</c:v>
                </c:pt>
                <c:pt idx="12617">
                  <c:v>211.95703125</c:v>
                </c:pt>
                <c:pt idx="12618">
                  <c:v>211.921875</c:v>
                </c:pt>
                <c:pt idx="12619">
                  <c:v>211.9921875</c:v>
                </c:pt>
                <c:pt idx="12620">
                  <c:v>211.98828125</c:v>
                </c:pt>
                <c:pt idx="12621">
                  <c:v>211.95703125</c:v>
                </c:pt>
                <c:pt idx="12622">
                  <c:v>211.95703125</c:v>
                </c:pt>
                <c:pt idx="12623">
                  <c:v>212</c:v>
                </c:pt>
                <c:pt idx="12624">
                  <c:v>211.95703125</c:v>
                </c:pt>
                <c:pt idx="12625">
                  <c:v>211.95703125</c:v>
                </c:pt>
                <c:pt idx="12626">
                  <c:v>211.953125</c:v>
                </c:pt>
                <c:pt idx="12627">
                  <c:v>211.953125</c:v>
                </c:pt>
                <c:pt idx="12628">
                  <c:v>211.921875</c:v>
                </c:pt>
                <c:pt idx="12629">
                  <c:v>211.99609375</c:v>
                </c:pt>
                <c:pt idx="12630">
                  <c:v>211.94921875</c:v>
                </c:pt>
                <c:pt idx="12631">
                  <c:v>211.921875</c:v>
                </c:pt>
                <c:pt idx="12632">
                  <c:v>211.953125</c:v>
                </c:pt>
                <c:pt idx="12633">
                  <c:v>211.953125</c:v>
                </c:pt>
                <c:pt idx="12634">
                  <c:v>211.953125</c:v>
                </c:pt>
                <c:pt idx="12635">
                  <c:v>211.953125</c:v>
                </c:pt>
                <c:pt idx="12636">
                  <c:v>211.953125</c:v>
                </c:pt>
                <c:pt idx="12637">
                  <c:v>211.9453125</c:v>
                </c:pt>
                <c:pt idx="12638">
                  <c:v>211.9453125</c:v>
                </c:pt>
                <c:pt idx="12639">
                  <c:v>211.9453125</c:v>
                </c:pt>
                <c:pt idx="12640">
                  <c:v>211.94921875</c:v>
                </c:pt>
                <c:pt idx="12641">
                  <c:v>211.94921875</c:v>
                </c:pt>
                <c:pt idx="12642">
                  <c:v>211.92578125</c:v>
                </c:pt>
                <c:pt idx="12643">
                  <c:v>211.95703125</c:v>
                </c:pt>
                <c:pt idx="12644">
                  <c:v>211.95703125</c:v>
                </c:pt>
                <c:pt idx="12645">
                  <c:v>211.953125</c:v>
                </c:pt>
                <c:pt idx="12646">
                  <c:v>211.98046875</c:v>
                </c:pt>
                <c:pt idx="12647">
                  <c:v>211.98046875</c:v>
                </c:pt>
                <c:pt idx="12648">
                  <c:v>212</c:v>
                </c:pt>
                <c:pt idx="12649">
                  <c:v>211.95703125</c:v>
                </c:pt>
                <c:pt idx="12650">
                  <c:v>211.9296875</c:v>
                </c:pt>
                <c:pt idx="12651">
                  <c:v>211.9609375</c:v>
                </c:pt>
                <c:pt idx="12652">
                  <c:v>211.9609375</c:v>
                </c:pt>
                <c:pt idx="12653">
                  <c:v>211.9609375</c:v>
                </c:pt>
                <c:pt idx="12654">
                  <c:v>211.9609375</c:v>
                </c:pt>
                <c:pt idx="12655">
                  <c:v>211.9296875</c:v>
                </c:pt>
                <c:pt idx="12656">
                  <c:v>211.95703125</c:v>
                </c:pt>
                <c:pt idx="12657">
                  <c:v>211.95703125</c:v>
                </c:pt>
                <c:pt idx="12658">
                  <c:v>212.09765625</c:v>
                </c:pt>
                <c:pt idx="12659">
                  <c:v>211.95703125</c:v>
                </c:pt>
                <c:pt idx="12660">
                  <c:v>211.98828125</c:v>
                </c:pt>
                <c:pt idx="12661">
                  <c:v>211.98828125</c:v>
                </c:pt>
                <c:pt idx="12662">
                  <c:v>212.00390625</c:v>
                </c:pt>
                <c:pt idx="12663">
                  <c:v>212.00390625</c:v>
                </c:pt>
                <c:pt idx="12664">
                  <c:v>211.9609375</c:v>
                </c:pt>
                <c:pt idx="12665">
                  <c:v>211.9609375</c:v>
                </c:pt>
                <c:pt idx="12666">
                  <c:v>211.9609375</c:v>
                </c:pt>
                <c:pt idx="12667">
                  <c:v>211.9609375</c:v>
                </c:pt>
                <c:pt idx="12668">
                  <c:v>211.9296875</c:v>
                </c:pt>
                <c:pt idx="12669">
                  <c:v>211.9609375</c:v>
                </c:pt>
                <c:pt idx="12670">
                  <c:v>211.9609375</c:v>
                </c:pt>
                <c:pt idx="12671">
                  <c:v>211.96484375</c:v>
                </c:pt>
                <c:pt idx="12672">
                  <c:v>211.96484375</c:v>
                </c:pt>
                <c:pt idx="12673">
                  <c:v>212.00390625</c:v>
                </c:pt>
                <c:pt idx="12674">
                  <c:v>211.9609375</c:v>
                </c:pt>
                <c:pt idx="12675">
                  <c:v>211.9609375</c:v>
                </c:pt>
                <c:pt idx="12676">
                  <c:v>211.9609375</c:v>
                </c:pt>
                <c:pt idx="12677">
                  <c:v>211.9921875</c:v>
                </c:pt>
                <c:pt idx="12678">
                  <c:v>211.9921875</c:v>
                </c:pt>
                <c:pt idx="12679">
                  <c:v>212.03515625</c:v>
                </c:pt>
                <c:pt idx="12680">
                  <c:v>211.96484375</c:v>
                </c:pt>
                <c:pt idx="12681">
                  <c:v>211.96484375</c:v>
                </c:pt>
                <c:pt idx="12682">
                  <c:v>211.96484375</c:v>
                </c:pt>
                <c:pt idx="12683">
                  <c:v>212.00390625</c:v>
                </c:pt>
                <c:pt idx="12684">
                  <c:v>211.9609375</c:v>
                </c:pt>
                <c:pt idx="12685">
                  <c:v>212.02734375</c:v>
                </c:pt>
                <c:pt idx="12686">
                  <c:v>211.98828125</c:v>
                </c:pt>
                <c:pt idx="12687">
                  <c:v>211.984375</c:v>
                </c:pt>
                <c:pt idx="12688">
                  <c:v>211.95703125</c:v>
                </c:pt>
                <c:pt idx="12689">
                  <c:v>211.95703125</c:v>
                </c:pt>
                <c:pt idx="12690">
                  <c:v>211.9609375</c:v>
                </c:pt>
                <c:pt idx="12691">
                  <c:v>211.9609375</c:v>
                </c:pt>
                <c:pt idx="12692">
                  <c:v>211.9609375</c:v>
                </c:pt>
                <c:pt idx="12693">
                  <c:v>212.00390625</c:v>
                </c:pt>
                <c:pt idx="12694">
                  <c:v>211.9296875</c:v>
                </c:pt>
                <c:pt idx="12695">
                  <c:v>211.9609375</c:v>
                </c:pt>
                <c:pt idx="12696">
                  <c:v>211.9609375</c:v>
                </c:pt>
                <c:pt idx="12697">
                  <c:v>211.9609375</c:v>
                </c:pt>
                <c:pt idx="12698">
                  <c:v>211.9609375</c:v>
                </c:pt>
                <c:pt idx="12699">
                  <c:v>211.97265625</c:v>
                </c:pt>
                <c:pt idx="12700">
                  <c:v>211.95703125</c:v>
                </c:pt>
                <c:pt idx="12701">
                  <c:v>211.99609375</c:v>
                </c:pt>
                <c:pt idx="12702">
                  <c:v>212</c:v>
                </c:pt>
                <c:pt idx="12703">
                  <c:v>211.95703125</c:v>
                </c:pt>
                <c:pt idx="12704">
                  <c:v>212.02734375</c:v>
                </c:pt>
                <c:pt idx="12705">
                  <c:v>211.99609375</c:v>
                </c:pt>
                <c:pt idx="12706">
                  <c:v>211.96484375</c:v>
                </c:pt>
                <c:pt idx="12707">
                  <c:v>212.00390625</c:v>
                </c:pt>
                <c:pt idx="12708">
                  <c:v>211.96484375</c:v>
                </c:pt>
                <c:pt idx="12709">
                  <c:v>211.93359375</c:v>
                </c:pt>
                <c:pt idx="12710">
                  <c:v>211.9609375</c:v>
                </c:pt>
                <c:pt idx="12711">
                  <c:v>211.9609375</c:v>
                </c:pt>
                <c:pt idx="12712">
                  <c:v>211.9296875</c:v>
                </c:pt>
                <c:pt idx="12713">
                  <c:v>211.9609375</c:v>
                </c:pt>
                <c:pt idx="12714">
                  <c:v>211.99609375</c:v>
                </c:pt>
                <c:pt idx="12715">
                  <c:v>211.96484375</c:v>
                </c:pt>
                <c:pt idx="12716">
                  <c:v>211.96484375</c:v>
                </c:pt>
                <c:pt idx="12717">
                  <c:v>211.97265625</c:v>
                </c:pt>
                <c:pt idx="12718">
                  <c:v>211.96484375</c:v>
                </c:pt>
                <c:pt idx="12719">
                  <c:v>211.96484375</c:v>
                </c:pt>
                <c:pt idx="12720">
                  <c:v>211.9609375</c:v>
                </c:pt>
                <c:pt idx="12721">
                  <c:v>211.9609375</c:v>
                </c:pt>
                <c:pt idx="12722">
                  <c:v>211.93359375</c:v>
                </c:pt>
                <c:pt idx="12723">
                  <c:v>211.9609375</c:v>
                </c:pt>
                <c:pt idx="12724">
                  <c:v>211.98828125</c:v>
                </c:pt>
                <c:pt idx="12725">
                  <c:v>211.95703125</c:v>
                </c:pt>
                <c:pt idx="12726">
                  <c:v>211.99609375</c:v>
                </c:pt>
                <c:pt idx="12727">
                  <c:v>211.95703125</c:v>
                </c:pt>
                <c:pt idx="12728">
                  <c:v>212.03125</c:v>
                </c:pt>
                <c:pt idx="12729">
                  <c:v>211.9921875</c:v>
                </c:pt>
                <c:pt idx="12730">
                  <c:v>211.96484375</c:v>
                </c:pt>
                <c:pt idx="12731">
                  <c:v>211.9921875</c:v>
                </c:pt>
                <c:pt idx="12732">
                  <c:v>211.9921875</c:v>
                </c:pt>
                <c:pt idx="12733">
                  <c:v>212</c:v>
                </c:pt>
                <c:pt idx="12734">
                  <c:v>211.95703125</c:v>
                </c:pt>
                <c:pt idx="12735">
                  <c:v>211.99609375</c:v>
                </c:pt>
                <c:pt idx="12736">
                  <c:v>211.9609375</c:v>
                </c:pt>
                <c:pt idx="12737">
                  <c:v>211.9609375</c:v>
                </c:pt>
                <c:pt idx="12738">
                  <c:v>211.9609375</c:v>
                </c:pt>
                <c:pt idx="12739">
                  <c:v>211.9609375</c:v>
                </c:pt>
                <c:pt idx="12740">
                  <c:v>212.0078125</c:v>
                </c:pt>
                <c:pt idx="12741">
                  <c:v>211.9296875</c:v>
                </c:pt>
                <c:pt idx="12742">
                  <c:v>211.9609375</c:v>
                </c:pt>
                <c:pt idx="12743">
                  <c:v>211.9609375</c:v>
                </c:pt>
                <c:pt idx="12744">
                  <c:v>212</c:v>
                </c:pt>
                <c:pt idx="12745">
                  <c:v>211.9609375</c:v>
                </c:pt>
                <c:pt idx="12746">
                  <c:v>212.00390625</c:v>
                </c:pt>
                <c:pt idx="12747">
                  <c:v>211.9609375</c:v>
                </c:pt>
                <c:pt idx="12748">
                  <c:v>211.9609375</c:v>
                </c:pt>
                <c:pt idx="12749">
                  <c:v>212.00390625</c:v>
                </c:pt>
                <c:pt idx="12750">
                  <c:v>211.98828125</c:v>
                </c:pt>
                <c:pt idx="12751">
                  <c:v>211.98828125</c:v>
                </c:pt>
                <c:pt idx="12752">
                  <c:v>212.02734375</c:v>
                </c:pt>
                <c:pt idx="12753">
                  <c:v>211.98828125</c:v>
                </c:pt>
                <c:pt idx="12754">
                  <c:v>211.95703125</c:v>
                </c:pt>
                <c:pt idx="12755">
                  <c:v>212.00390625</c:v>
                </c:pt>
                <c:pt idx="12756">
                  <c:v>211.9921875</c:v>
                </c:pt>
                <c:pt idx="12757">
                  <c:v>211.9921875</c:v>
                </c:pt>
                <c:pt idx="12758">
                  <c:v>212.0078125</c:v>
                </c:pt>
                <c:pt idx="12759">
                  <c:v>211.96484375</c:v>
                </c:pt>
                <c:pt idx="12760">
                  <c:v>211.96484375</c:v>
                </c:pt>
                <c:pt idx="12761">
                  <c:v>212.09375</c:v>
                </c:pt>
                <c:pt idx="12762">
                  <c:v>211.9609375</c:v>
                </c:pt>
                <c:pt idx="12763">
                  <c:v>212.08984375</c:v>
                </c:pt>
                <c:pt idx="12764">
                  <c:v>211.9609375</c:v>
                </c:pt>
                <c:pt idx="12765">
                  <c:v>211.93359375</c:v>
                </c:pt>
                <c:pt idx="12766">
                  <c:v>211.9921875</c:v>
                </c:pt>
                <c:pt idx="12767">
                  <c:v>211.9921875</c:v>
                </c:pt>
                <c:pt idx="12768">
                  <c:v>211.98828125</c:v>
                </c:pt>
                <c:pt idx="12769">
                  <c:v>212.02734375</c:v>
                </c:pt>
                <c:pt idx="12770">
                  <c:v>212.02734375</c:v>
                </c:pt>
                <c:pt idx="12771">
                  <c:v>211.9921875</c:v>
                </c:pt>
                <c:pt idx="12772">
                  <c:v>211.9609375</c:v>
                </c:pt>
                <c:pt idx="12773">
                  <c:v>212</c:v>
                </c:pt>
                <c:pt idx="12774">
                  <c:v>212.03125</c:v>
                </c:pt>
                <c:pt idx="12775">
                  <c:v>211.984375</c:v>
                </c:pt>
                <c:pt idx="12776">
                  <c:v>212.02734375</c:v>
                </c:pt>
                <c:pt idx="12777">
                  <c:v>211.984375</c:v>
                </c:pt>
                <c:pt idx="12778">
                  <c:v>211.953125</c:v>
                </c:pt>
                <c:pt idx="12779">
                  <c:v>211.953125</c:v>
                </c:pt>
                <c:pt idx="12780">
                  <c:v>211.98046875</c:v>
                </c:pt>
                <c:pt idx="12781">
                  <c:v>211.98828125</c:v>
                </c:pt>
                <c:pt idx="12782">
                  <c:v>211.9609375</c:v>
                </c:pt>
                <c:pt idx="12783">
                  <c:v>212</c:v>
                </c:pt>
                <c:pt idx="12784">
                  <c:v>212.02734375</c:v>
                </c:pt>
                <c:pt idx="12785">
                  <c:v>212.03125</c:v>
                </c:pt>
                <c:pt idx="12786">
                  <c:v>211.9296875</c:v>
                </c:pt>
                <c:pt idx="12787">
                  <c:v>211.9609375</c:v>
                </c:pt>
                <c:pt idx="12788">
                  <c:v>212.00390625</c:v>
                </c:pt>
                <c:pt idx="12789">
                  <c:v>212.00390625</c:v>
                </c:pt>
                <c:pt idx="12790">
                  <c:v>212.03125</c:v>
                </c:pt>
                <c:pt idx="12791">
                  <c:v>211.96484375</c:v>
                </c:pt>
                <c:pt idx="12792">
                  <c:v>211.99609375</c:v>
                </c:pt>
                <c:pt idx="12793">
                  <c:v>211.95703125</c:v>
                </c:pt>
                <c:pt idx="12794">
                  <c:v>211.953125</c:v>
                </c:pt>
                <c:pt idx="12795">
                  <c:v>211.953125</c:v>
                </c:pt>
                <c:pt idx="12796">
                  <c:v>211.9609375</c:v>
                </c:pt>
                <c:pt idx="12797">
                  <c:v>211.9921875</c:v>
                </c:pt>
                <c:pt idx="12798">
                  <c:v>211.9921875</c:v>
                </c:pt>
                <c:pt idx="12799">
                  <c:v>212.03515625</c:v>
                </c:pt>
                <c:pt idx="12800">
                  <c:v>211.96484375</c:v>
                </c:pt>
                <c:pt idx="12801">
                  <c:v>211.93359375</c:v>
                </c:pt>
                <c:pt idx="12802">
                  <c:v>211.9609375</c:v>
                </c:pt>
                <c:pt idx="12803">
                  <c:v>212</c:v>
                </c:pt>
                <c:pt idx="12804">
                  <c:v>211.953125</c:v>
                </c:pt>
                <c:pt idx="12805">
                  <c:v>211.98828125</c:v>
                </c:pt>
                <c:pt idx="12806">
                  <c:v>211.98828125</c:v>
                </c:pt>
                <c:pt idx="12807">
                  <c:v>211.9609375</c:v>
                </c:pt>
                <c:pt idx="12808">
                  <c:v>211.9609375</c:v>
                </c:pt>
                <c:pt idx="12809">
                  <c:v>211.9609375</c:v>
                </c:pt>
                <c:pt idx="12810">
                  <c:v>211.95703125</c:v>
                </c:pt>
                <c:pt idx="12811">
                  <c:v>211.95703125</c:v>
                </c:pt>
                <c:pt idx="12812">
                  <c:v>211.95703125</c:v>
                </c:pt>
                <c:pt idx="12813">
                  <c:v>211.95703125</c:v>
                </c:pt>
                <c:pt idx="12814">
                  <c:v>211.92578125</c:v>
                </c:pt>
                <c:pt idx="12815">
                  <c:v>211.953125</c:v>
                </c:pt>
                <c:pt idx="12816">
                  <c:v>211.953125</c:v>
                </c:pt>
                <c:pt idx="12817">
                  <c:v>211.953125</c:v>
                </c:pt>
                <c:pt idx="12818">
                  <c:v>211.9921875</c:v>
                </c:pt>
                <c:pt idx="12819">
                  <c:v>211.92578125</c:v>
                </c:pt>
                <c:pt idx="12820">
                  <c:v>211.95703125</c:v>
                </c:pt>
                <c:pt idx="12821">
                  <c:v>211.95703125</c:v>
                </c:pt>
                <c:pt idx="12822">
                  <c:v>211.953125</c:v>
                </c:pt>
                <c:pt idx="12823">
                  <c:v>211.953125</c:v>
                </c:pt>
                <c:pt idx="12824">
                  <c:v>211.921875</c:v>
                </c:pt>
                <c:pt idx="12825">
                  <c:v>211.953125</c:v>
                </c:pt>
                <c:pt idx="12826">
                  <c:v>211.953125</c:v>
                </c:pt>
                <c:pt idx="12827">
                  <c:v>211.95703125</c:v>
                </c:pt>
                <c:pt idx="12828">
                  <c:v>211.95703125</c:v>
                </c:pt>
                <c:pt idx="12829">
                  <c:v>211.92578125</c:v>
                </c:pt>
                <c:pt idx="12830">
                  <c:v>211.953125</c:v>
                </c:pt>
                <c:pt idx="12831">
                  <c:v>212.00390625</c:v>
                </c:pt>
                <c:pt idx="12832">
                  <c:v>211.95703125</c:v>
                </c:pt>
                <c:pt idx="12833">
                  <c:v>211.98828125</c:v>
                </c:pt>
                <c:pt idx="12834">
                  <c:v>211.9609375</c:v>
                </c:pt>
                <c:pt idx="12835">
                  <c:v>211.9609375</c:v>
                </c:pt>
                <c:pt idx="12836">
                  <c:v>211.9609375</c:v>
                </c:pt>
                <c:pt idx="12837">
                  <c:v>211.9296875</c:v>
                </c:pt>
                <c:pt idx="12838">
                  <c:v>211.9609375</c:v>
                </c:pt>
                <c:pt idx="12839">
                  <c:v>211.9609375</c:v>
                </c:pt>
                <c:pt idx="12840">
                  <c:v>211.9609375</c:v>
                </c:pt>
                <c:pt idx="12841">
                  <c:v>212</c:v>
                </c:pt>
                <c:pt idx="12842">
                  <c:v>211.9921875</c:v>
                </c:pt>
                <c:pt idx="12843">
                  <c:v>211.95703125</c:v>
                </c:pt>
                <c:pt idx="12844">
                  <c:v>212.02734375</c:v>
                </c:pt>
                <c:pt idx="12845">
                  <c:v>211.98828125</c:v>
                </c:pt>
                <c:pt idx="12846">
                  <c:v>211.9609375</c:v>
                </c:pt>
                <c:pt idx="12847">
                  <c:v>211.9609375</c:v>
                </c:pt>
                <c:pt idx="12848">
                  <c:v>211.9609375</c:v>
                </c:pt>
                <c:pt idx="12849">
                  <c:v>211.9296875</c:v>
                </c:pt>
                <c:pt idx="12850">
                  <c:v>211.9609375</c:v>
                </c:pt>
                <c:pt idx="12851">
                  <c:v>211.9609375</c:v>
                </c:pt>
                <c:pt idx="12852">
                  <c:v>211.9609375</c:v>
                </c:pt>
                <c:pt idx="12853">
                  <c:v>211.9609375</c:v>
                </c:pt>
                <c:pt idx="12854">
                  <c:v>212.00390625</c:v>
                </c:pt>
                <c:pt idx="12855">
                  <c:v>212.00390625</c:v>
                </c:pt>
                <c:pt idx="12856">
                  <c:v>212.00390625</c:v>
                </c:pt>
                <c:pt idx="12857">
                  <c:v>211.9609375</c:v>
                </c:pt>
                <c:pt idx="12858">
                  <c:v>211.98828125</c:v>
                </c:pt>
                <c:pt idx="12859">
                  <c:v>211.98828125</c:v>
                </c:pt>
                <c:pt idx="12860">
                  <c:v>211.9609375</c:v>
                </c:pt>
                <c:pt idx="12861">
                  <c:v>211.9609375</c:v>
                </c:pt>
                <c:pt idx="12862">
                  <c:v>211.96484375</c:v>
                </c:pt>
                <c:pt idx="12863">
                  <c:v>211.96484375</c:v>
                </c:pt>
                <c:pt idx="12864">
                  <c:v>212.0078125</c:v>
                </c:pt>
                <c:pt idx="12865">
                  <c:v>211.96484375</c:v>
                </c:pt>
                <c:pt idx="12866">
                  <c:v>211.96484375</c:v>
                </c:pt>
                <c:pt idx="12867">
                  <c:v>211.96484375</c:v>
                </c:pt>
                <c:pt idx="12868">
                  <c:v>212.00390625</c:v>
                </c:pt>
                <c:pt idx="12869">
                  <c:v>212.00390625</c:v>
                </c:pt>
                <c:pt idx="12870">
                  <c:v>211.95703125</c:v>
                </c:pt>
                <c:pt idx="12871">
                  <c:v>211.95703125</c:v>
                </c:pt>
                <c:pt idx="12872">
                  <c:v>211.95703125</c:v>
                </c:pt>
                <c:pt idx="12873">
                  <c:v>211.95703125</c:v>
                </c:pt>
                <c:pt idx="12874">
                  <c:v>211.99609375</c:v>
                </c:pt>
                <c:pt idx="12875">
                  <c:v>211.9296875</c:v>
                </c:pt>
                <c:pt idx="12876">
                  <c:v>211.98828125</c:v>
                </c:pt>
                <c:pt idx="12877">
                  <c:v>211.98828125</c:v>
                </c:pt>
                <c:pt idx="12878">
                  <c:v>211.93359375</c:v>
                </c:pt>
                <c:pt idx="12879">
                  <c:v>212.00390625</c:v>
                </c:pt>
                <c:pt idx="12880">
                  <c:v>211.99609375</c:v>
                </c:pt>
                <c:pt idx="12881">
                  <c:v>211.99609375</c:v>
                </c:pt>
                <c:pt idx="12882">
                  <c:v>211.96875</c:v>
                </c:pt>
                <c:pt idx="12883">
                  <c:v>211.96875</c:v>
                </c:pt>
                <c:pt idx="12884">
                  <c:v>211.96484375</c:v>
                </c:pt>
                <c:pt idx="12885">
                  <c:v>211.9921875</c:v>
                </c:pt>
                <c:pt idx="12886">
                  <c:v>211.9609375</c:v>
                </c:pt>
                <c:pt idx="12887">
                  <c:v>211.9296875</c:v>
                </c:pt>
                <c:pt idx="12888">
                  <c:v>211.9609375</c:v>
                </c:pt>
                <c:pt idx="12889">
                  <c:v>211.9609375</c:v>
                </c:pt>
                <c:pt idx="12890">
                  <c:v>211.99609375</c:v>
                </c:pt>
                <c:pt idx="12891">
                  <c:v>211.99609375</c:v>
                </c:pt>
                <c:pt idx="12892">
                  <c:v>211.93359375</c:v>
                </c:pt>
                <c:pt idx="12893">
                  <c:v>211.96484375</c:v>
                </c:pt>
                <c:pt idx="12894">
                  <c:v>212.01171875</c:v>
                </c:pt>
                <c:pt idx="12895">
                  <c:v>211.9609375</c:v>
                </c:pt>
                <c:pt idx="12896">
                  <c:v>212.0078125</c:v>
                </c:pt>
                <c:pt idx="12897">
                  <c:v>212.00390625</c:v>
                </c:pt>
                <c:pt idx="12898">
                  <c:v>211.9609375</c:v>
                </c:pt>
                <c:pt idx="12899">
                  <c:v>211.97265625</c:v>
                </c:pt>
                <c:pt idx="12900">
                  <c:v>211.99609375</c:v>
                </c:pt>
                <c:pt idx="12901">
                  <c:v>212.0390625</c:v>
                </c:pt>
                <c:pt idx="12902">
                  <c:v>212.00390625</c:v>
                </c:pt>
                <c:pt idx="12903">
                  <c:v>211.96484375</c:v>
                </c:pt>
                <c:pt idx="12904">
                  <c:v>211.96484375</c:v>
                </c:pt>
                <c:pt idx="12905">
                  <c:v>211.95703125</c:v>
                </c:pt>
                <c:pt idx="12906">
                  <c:v>211.98828125</c:v>
                </c:pt>
                <c:pt idx="12907">
                  <c:v>211.98828125</c:v>
                </c:pt>
                <c:pt idx="12908">
                  <c:v>211.99609375</c:v>
                </c:pt>
                <c:pt idx="12909">
                  <c:v>211.97265625</c:v>
                </c:pt>
                <c:pt idx="12910">
                  <c:v>211.9609375</c:v>
                </c:pt>
                <c:pt idx="12911">
                  <c:v>211.99609375</c:v>
                </c:pt>
                <c:pt idx="12912">
                  <c:v>211.93359375</c:v>
                </c:pt>
                <c:pt idx="12913">
                  <c:v>212.00390625</c:v>
                </c:pt>
                <c:pt idx="12914">
                  <c:v>212.00390625</c:v>
                </c:pt>
                <c:pt idx="12915">
                  <c:v>211.96484375</c:v>
                </c:pt>
                <c:pt idx="12916">
                  <c:v>211.9921875</c:v>
                </c:pt>
                <c:pt idx="12917">
                  <c:v>212</c:v>
                </c:pt>
                <c:pt idx="12918">
                  <c:v>211.98828125</c:v>
                </c:pt>
                <c:pt idx="12919">
                  <c:v>212.03125</c:v>
                </c:pt>
                <c:pt idx="12920">
                  <c:v>211.96484375</c:v>
                </c:pt>
                <c:pt idx="12921">
                  <c:v>211.9921875</c:v>
                </c:pt>
                <c:pt idx="12922">
                  <c:v>212.0078125</c:v>
                </c:pt>
                <c:pt idx="12923">
                  <c:v>211.9609375</c:v>
                </c:pt>
                <c:pt idx="12924">
                  <c:v>212.03125</c:v>
                </c:pt>
                <c:pt idx="12925">
                  <c:v>212.0078125</c:v>
                </c:pt>
                <c:pt idx="12926">
                  <c:v>211.9609375</c:v>
                </c:pt>
                <c:pt idx="12927">
                  <c:v>211.9609375</c:v>
                </c:pt>
                <c:pt idx="12928">
                  <c:v>212.00390625</c:v>
                </c:pt>
                <c:pt idx="12929">
                  <c:v>211.96484375</c:v>
                </c:pt>
                <c:pt idx="12930">
                  <c:v>211.96484375</c:v>
                </c:pt>
                <c:pt idx="12931">
                  <c:v>211.96484375</c:v>
                </c:pt>
                <c:pt idx="12932">
                  <c:v>211.96484375</c:v>
                </c:pt>
                <c:pt idx="12933">
                  <c:v>211.93359375</c:v>
                </c:pt>
                <c:pt idx="12934">
                  <c:v>212.03125</c:v>
                </c:pt>
                <c:pt idx="12935">
                  <c:v>211.9921875</c:v>
                </c:pt>
                <c:pt idx="12936">
                  <c:v>211.9921875</c:v>
                </c:pt>
                <c:pt idx="12937">
                  <c:v>212.0546875</c:v>
                </c:pt>
                <c:pt idx="12938">
                  <c:v>211.953125</c:v>
                </c:pt>
                <c:pt idx="12939">
                  <c:v>211.9921875</c:v>
                </c:pt>
                <c:pt idx="12940">
                  <c:v>211.953125</c:v>
                </c:pt>
                <c:pt idx="12941">
                  <c:v>211.953125</c:v>
                </c:pt>
                <c:pt idx="12942">
                  <c:v>211.9609375</c:v>
                </c:pt>
                <c:pt idx="12943">
                  <c:v>211.9609375</c:v>
                </c:pt>
                <c:pt idx="12944">
                  <c:v>211.93359375</c:v>
                </c:pt>
                <c:pt idx="12945">
                  <c:v>211.96484375</c:v>
                </c:pt>
                <c:pt idx="12946">
                  <c:v>211.96484375</c:v>
                </c:pt>
                <c:pt idx="12947">
                  <c:v>211.96484375</c:v>
                </c:pt>
                <c:pt idx="12948">
                  <c:v>211.96484375</c:v>
                </c:pt>
                <c:pt idx="12949">
                  <c:v>211.93359375</c:v>
                </c:pt>
                <c:pt idx="12950">
                  <c:v>212.03125</c:v>
                </c:pt>
                <c:pt idx="12951">
                  <c:v>211.9921875</c:v>
                </c:pt>
                <c:pt idx="12952">
                  <c:v>211.93359375</c:v>
                </c:pt>
                <c:pt idx="12953">
                  <c:v>211.9609375</c:v>
                </c:pt>
                <c:pt idx="12954">
                  <c:v>211.9609375</c:v>
                </c:pt>
                <c:pt idx="12955">
                  <c:v>211.95703125</c:v>
                </c:pt>
                <c:pt idx="12956">
                  <c:v>211.95703125</c:v>
                </c:pt>
                <c:pt idx="12957">
                  <c:v>211.9296875</c:v>
                </c:pt>
                <c:pt idx="12958">
                  <c:v>211.95703125</c:v>
                </c:pt>
                <c:pt idx="12959">
                  <c:v>212</c:v>
                </c:pt>
                <c:pt idx="12960">
                  <c:v>211.9609375</c:v>
                </c:pt>
                <c:pt idx="12961">
                  <c:v>211.9921875</c:v>
                </c:pt>
                <c:pt idx="12962">
                  <c:v>211.96484375</c:v>
                </c:pt>
                <c:pt idx="12963">
                  <c:v>212.0078125</c:v>
                </c:pt>
                <c:pt idx="12964">
                  <c:v>211.96875</c:v>
                </c:pt>
                <c:pt idx="12965">
                  <c:v>211.96875</c:v>
                </c:pt>
                <c:pt idx="12966">
                  <c:v>212.03125</c:v>
                </c:pt>
                <c:pt idx="12967">
                  <c:v>212.03515625</c:v>
                </c:pt>
                <c:pt idx="12968">
                  <c:v>212.03515625</c:v>
                </c:pt>
                <c:pt idx="12969">
                  <c:v>211.99609375</c:v>
                </c:pt>
                <c:pt idx="12970">
                  <c:v>211.96484375</c:v>
                </c:pt>
                <c:pt idx="12971">
                  <c:v>211.93359375</c:v>
                </c:pt>
                <c:pt idx="12972">
                  <c:v>212.03125</c:v>
                </c:pt>
                <c:pt idx="12973">
                  <c:v>211.99609375</c:v>
                </c:pt>
                <c:pt idx="12974">
                  <c:v>211.96875</c:v>
                </c:pt>
                <c:pt idx="12975">
                  <c:v>211.96875</c:v>
                </c:pt>
                <c:pt idx="12976">
                  <c:v>211.9375</c:v>
                </c:pt>
                <c:pt idx="12977">
                  <c:v>211.96875</c:v>
                </c:pt>
                <c:pt idx="12978">
                  <c:v>211.96875</c:v>
                </c:pt>
                <c:pt idx="12979">
                  <c:v>211.96875</c:v>
                </c:pt>
                <c:pt idx="12980">
                  <c:v>212.09375</c:v>
                </c:pt>
                <c:pt idx="12981">
                  <c:v>212.09765625</c:v>
                </c:pt>
                <c:pt idx="12982">
                  <c:v>211.96484375</c:v>
                </c:pt>
                <c:pt idx="12983">
                  <c:v>211.96484375</c:v>
                </c:pt>
                <c:pt idx="12984">
                  <c:v>211.96484375</c:v>
                </c:pt>
                <c:pt idx="12985">
                  <c:v>211.9609375</c:v>
                </c:pt>
                <c:pt idx="12986">
                  <c:v>211.9609375</c:v>
                </c:pt>
                <c:pt idx="12987">
                  <c:v>211.99609375</c:v>
                </c:pt>
                <c:pt idx="12988">
                  <c:v>211.95703125</c:v>
                </c:pt>
                <c:pt idx="12989">
                  <c:v>211.95703125</c:v>
                </c:pt>
                <c:pt idx="12990">
                  <c:v>211.9609375</c:v>
                </c:pt>
                <c:pt idx="12991">
                  <c:v>212</c:v>
                </c:pt>
                <c:pt idx="12992">
                  <c:v>211.9765625</c:v>
                </c:pt>
                <c:pt idx="12993">
                  <c:v>211.9609375</c:v>
                </c:pt>
                <c:pt idx="12994">
                  <c:v>212</c:v>
                </c:pt>
                <c:pt idx="12995">
                  <c:v>211.93359375</c:v>
                </c:pt>
                <c:pt idx="12996">
                  <c:v>211.99609375</c:v>
                </c:pt>
                <c:pt idx="12997">
                  <c:v>211.99609375</c:v>
                </c:pt>
                <c:pt idx="12998">
                  <c:v>211.9375</c:v>
                </c:pt>
                <c:pt idx="12999">
                  <c:v>211.96875</c:v>
                </c:pt>
                <c:pt idx="13000">
                  <c:v>212</c:v>
                </c:pt>
                <c:pt idx="13001">
                  <c:v>212.0390625</c:v>
                </c:pt>
                <c:pt idx="13002">
                  <c:v>211.96484375</c:v>
                </c:pt>
                <c:pt idx="13003">
                  <c:v>211.93359375</c:v>
                </c:pt>
                <c:pt idx="13004">
                  <c:v>211.9609375</c:v>
                </c:pt>
                <c:pt idx="13005">
                  <c:v>211.9609375</c:v>
                </c:pt>
                <c:pt idx="13006">
                  <c:v>212.0078125</c:v>
                </c:pt>
                <c:pt idx="13007">
                  <c:v>211.96484375</c:v>
                </c:pt>
                <c:pt idx="13008">
                  <c:v>211.96484375</c:v>
                </c:pt>
                <c:pt idx="13009">
                  <c:v>211.96484375</c:v>
                </c:pt>
                <c:pt idx="13010">
                  <c:v>212.0078125</c:v>
                </c:pt>
                <c:pt idx="13011">
                  <c:v>211.9609375</c:v>
                </c:pt>
                <c:pt idx="13012">
                  <c:v>211.9609375</c:v>
                </c:pt>
                <c:pt idx="13013">
                  <c:v>211.9765625</c:v>
                </c:pt>
                <c:pt idx="13014">
                  <c:v>211.96484375</c:v>
                </c:pt>
                <c:pt idx="13015">
                  <c:v>212.0078125</c:v>
                </c:pt>
                <c:pt idx="13016">
                  <c:v>211.96484375</c:v>
                </c:pt>
                <c:pt idx="13017">
                  <c:v>211.96484375</c:v>
                </c:pt>
                <c:pt idx="13018">
                  <c:v>211.93359375</c:v>
                </c:pt>
                <c:pt idx="13019">
                  <c:v>211.9609375</c:v>
                </c:pt>
                <c:pt idx="13020">
                  <c:v>211.9609375</c:v>
                </c:pt>
                <c:pt idx="13021">
                  <c:v>211.9609375</c:v>
                </c:pt>
                <c:pt idx="13022">
                  <c:v>211.9609375</c:v>
                </c:pt>
                <c:pt idx="13023">
                  <c:v>211.98046875</c:v>
                </c:pt>
                <c:pt idx="13024">
                  <c:v>212.03515625</c:v>
                </c:pt>
                <c:pt idx="13025">
                  <c:v>211.9921875</c:v>
                </c:pt>
                <c:pt idx="13026">
                  <c:v>211.96484375</c:v>
                </c:pt>
                <c:pt idx="13027">
                  <c:v>211.96484375</c:v>
                </c:pt>
                <c:pt idx="13028">
                  <c:v>212.0390625</c:v>
                </c:pt>
                <c:pt idx="13029">
                  <c:v>212.0390625</c:v>
                </c:pt>
                <c:pt idx="13030">
                  <c:v>211.96875</c:v>
                </c:pt>
                <c:pt idx="13031">
                  <c:v>211.96875</c:v>
                </c:pt>
                <c:pt idx="13032">
                  <c:v>211.96875</c:v>
                </c:pt>
                <c:pt idx="13033">
                  <c:v>211.9375</c:v>
                </c:pt>
                <c:pt idx="13034">
                  <c:v>211.96484375</c:v>
                </c:pt>
                <c:pt idx="13035">
                  <c:v>211.96484375</c:v>
                </c:pt>
                <c:pt idx="13036">
                  <c:v>211.93359375</c:v>
                </c:pt>
                <c:pt idx="13037">
                  <c:v>211.93359375</c:v>
                </c:pt>
                <c:pt idx="13038">
                  <c:v>211.96484375</c:v>
                </c:pt>
                <c:pt idx="13039">
                  <c:v>211.96484375</c:v>
                </c:pt>
                <c:pt idx="13040">
                  <c:v>212.0078125</c:v>
                </c:pt>
                <c:pt idx="13041">
                  <c:v>211.96875</c:v>
                </c:pt>
                <c:pt idx="13042">
                  <c:v>211.97265625</c:v>
                </c:pt>
                <c:pt idx="13043">
                  <c:v>212.015625</c:v>
                </c:pt>
                <c:pt idx="13044">
                  <c:v>211.96875</c:v>
                </c:pt>
                <c:pt idx="13045">
                  <c:v>212.015625</c:v>
                </c:pt>
                <c:pt idx="13046">
                  <c:v>211.96875</c:v>
                </c:pt>
                <c:pt idx="13047">
                  <c:v>211.9375</c:v>
                </c:pt>
                <c:pt idx="13048">
                  <c:v>212.0078125</c:v>
                </c:pt>
                <c:pt idx="13049">
                  <c:v>211.96484375</c:v>
                </c:pt>
                <c:pt idx="13050">
                  <c:v>211.93359375</c:v>
                </c:pt>
                <c:pt idx="13051">
                  <c:v>211.9609375</c:v>
                </c:pt>
                <c:pt idx="13052">
                  <c:v>212.03515625</c:v>
                </c:pt>
                <c:pt idx="13053">
                  <c:v>212.02734375</c:v>
                </c:pt>
                <c:pt idx="13054">
                  <c:v>211.9609375</c:v>
                </c:pt>
                <c:pt idx="13055">
                  <c:v>211.99609375</c:v>
                </c:pt>
                <c:pt idx="13056">
                  <c:v>212</c:v>
                </c:pt>
                <c:pt idx="13057">
                  <c:v>211.9609375</c:v>
                </c:pt>
                <c:pt idx="13058">
                  <c:v>211.9609375</c:v>
                </c:pt>
                <c:pt idx="13059">
                  <c:v>211.9609375</c:v>
                </c:pt>
                <c:pt idx="13060">
                  <c:v>212.01171875</c:v>
                </c:pt>
                <c:pt idx="13061">
                  <c:v>212.01171875</c:v>
                </c:pt>
                <c:pt idx="13062">
                  <c:v>211.96875</c:v>
                </c:pt>
                <c:pt idx="13063">
                  <c:v>211.96875</c:v>
                </c:pt>
                <c:pt idx="13064">
                  <c:v>211.96875</c:v>
                </c:pt>
                <c:pt idx="13065">
                  <c:v>211.93359375</c:v>
                </c:pt>
                <c:pt idx="13066">
                  <c:v>212.00390625</c:v>
                </c:pt>
                <c:pt idx="13067">
                  <c:v>211.9609375</c:v>
                </c:pt>
                <c:pt idx="13068">
                  <c:v>211.99609375</c:v>
                </c:pt>
                <c:pt idx="13069">
                  <c:v>211.99609375</c:v>
                </c:pt>
                <c:pt idx="13070">
                  <c:v>211.9375</c:v>
                </c:pt>
                <c:pt idx="13071">
                  <c:v>212.0078125</c:v>
                </c:pt>
                <c:pt idx="13072">
                  <c:v>211.9921875</c:v>
                </c:pt>
                <c:pt idx="13073">
                  <c:v>211.9921875</c:v>
                </c:pt>
                <c:pt idx="13074">
                  <c:v>211.9609375</c:v>
                </c:pt>
                <c:pt idx="13075">
                  <c:v>211.9609375</c:v>
                </c:pt>
                <c:pt idx="13076">
                  <c:v>212.0390625</c:v>
                </c:pt>
                <c:pt idx="13077">
                  <c:v>211.99609375</c:v>
                </c:pt>
                <c:pt idx="13078">
                  <c:v>212.01171875</c:v>
                </c:pt>
                <c:pt idx="13079">
                  <c:v>211.96875</c:v>
                </c:pt>
                <c:pt idx="13080">
                  <c:v>211.96875</c:v>
                </c:pt>
                <c:pt idx="13081">
                  <c:v>211.96484375</c:v>
                </c:pt>
                <c:pt idx="13082">
                  <c:v>211.9921875</c:v>
                </c:pt>
                <c:pt idx="13083">
                  <c:v>211.9921875</c:v>
                </c:pt>
                <c:pt idx="13084">
                  <c:v>211.95703125</c:v>
                </c:pt>
                <c:pt idx="13085">
                  <c:v>211.95703125</c:v>
                </c:pt>
                <c:pt idx="13086">
                  <c:v>211.9296875</c:v>
                </c:pt>
                <c:pt idx="13087">
                  <c:v>211.95703125</c:v>
                </c:pt>
                <c:pt idx="13088">
                  <c:v>211.95703125</c:v>
                </c:pt>
                <c:pt idx="13089">
                  <c:v>211.95703125</c:v>
                </c:pt>
                <c:pt idx="13090">
                  <c:v>211.95703125</c:v>
                </c:pt>
                <c:pt idx="13091">
                  <c:v>211.9609375</c:v>
                </c:pt>
                <c:pt idx="13092">
                  <c:v>211.98828125</c:v>
                </c:pt>
                <c:pt idx="13093">
                  <c:v>211.98828125</c:v>
                </c:pt>
                <c:pt idx="13094">
                  <c:v>212.125</c:v>
                </c:pt>
                <c:pt idx="13095">
                  <c:v>211.9921875</c:v>
                </c:pt>
                <c:pt idx="13096">
                  <c:v>211.95703125</c:v>
                </c:pt>
                <c:pt idx="13097">
                  <c:v>211.95703125</c:v>
                </c:pt>
                <c:pt idx="13098">
                  <c:v>211.98828125</c:v>
                </c:pt>
                <c:pt idx="13099">
                  <c:v>211.9921875</c:v>
                </c:pt>
                <c:pt idx="13100">
                  <c:v>211.9921875</c:v>
                </c:pt>
                <c:pt idx="13101">
                  <c:v>212.03515625</c:v>
                </c:pt>
                <c:pt idx="13102">
                  <c:v>211.96484375</c:v>
                </c:pt>
                <c:pt idx="13103">
                  <c:v>211.96484375</c:v>
                </c:pt>
                <c:pt idx="13104">
                  <c:v>211.9609375</c:v>
                </c:pt>
                <c:pt idx="13105">
                  <c:v>212</c:v>
                </c:pt>
                <c:pt idx="13106">
                  <c:v>211.984375</c:v>
                </c:pt>
                <c:pt idx="13107">
                  <c:v>211.984375</c:v>
                </c:pt>
                <c:pt idx="13108">
                  <c:v>211.99609375</c:v>
                </c:pt>
                <c:pt idx="13109">
                  <c:v>211.99609375</c:v>
                </c:pt>
                <c:pt idx="13110">
                  <c:v>212</c:v>
                </c:pt>
                <c:pt idx="13111">
                  <c:v>211.9609375</c:v>
                </c:pt>
                <c:pt idx="13112">
                  <c:v>211.9609375</c:v>
                </c:pt>
                <c:pt idx="13113">
                  <c:v>211.9296875</c:v>
                </c:pt>
                <c:pt idx="13114">
                  <c:v>211.95703125</c:v>
                </c:pt>
                <c:pt idx="13115">
                  <c:v>211.95703125</c:v>
                </c:pt>
                <c:pt idx="13116">
                  <c:v>212.00390625</c:v>
                </c:pt>
                <c:pt idx="13117">
                  <c:v>212.00390625</c:v>
                </c:pt>
                <c:pt idx="13118">
                  <c:v>211.98828125</c:v>
                </c:pt>
                <c:pt idx="13119">
                  <c:v>211.98828125</c:v>
                </c:pt>
                <c:pt idx="13120">
                  <c:v>211.9609375</c:v>
                </c:pt>
                <c:pt idx="13121">
                  <c:v>212</c:v>
                </c:pt>
                <c:pt idx="13122">
                  <c:v>211.9609375</c:v>
                </c:pt>
                <c:pt idx="13123">
                  <c:v>211.9609375</c:v>
                </c:pt>
                <c:pt idx="13124">
                  <c:v>211.9609375</c:v>
                </c:pt>
                <c:pt idx="13125">
                  <c:v>211.9609375</c:v>
                </c:pt>
                <c:pt idx="13126">
                  <c:v>211.9609375</c:v>
                </c:pt>
                <c:pt idx="13127">
                  <c:v>211.9609375</c:v>
                </c:pt>
                <c:pt idx="13128">
                  <c:v>211.9609375</c:v>
                </c:pt>
                <c:pt idx="13129">
                  <c:v>211.9296875</c:v>
                </c:pt>
                <c:pt idx="13130">
                  <c:v>211.9609375</c:v>
                </c:pt>
                <c:pt idx="13131">
                  <c:v>212.00390625</c:v>
                </c:pt>
                <c:pt idx="13132">
                  <c:v>212.03125</c:v>
                </c:pt>
                <c:pt idx="13133">
                  <c:v>212.03125</c:v>
                </c:pt>
                <c:pt idx="13134">
                  <c:v>211.9609375</c:v>
                </c:pt>
                <c:pt idx="13135">
                  <c:v>211.9609375</c:v>
                </c:pt>
                <c:pt idx="13136">
                  <c:v>211.98828125</c:v>
                </c:pt>
                <c:pt idx="13137">
                  <c:v>211.95703125</c:v>
                </c:pt>
                <c:pt idx="13138">
                  <c:v>211.9921875</c:v>
                </c:pt>
                <c:pt idx="13139">
                  <c:v>211.99609375</c:v>
                </c:pt>
                <c:pt idx="13140">
                  <c:v>211.92578125</c:v>
                </c:pt>
                <c:pt idx="13141">
                  <c:v>211.94921875</c:v>
                </c:pt>
                <c:pt idx="13142">
                  <c:v>211.94921875</c:v>
                </c:pt>
                <c:pt idx="13143">
                  <c:v>211.94921875</c:v>
                </c:pt>
                <c:pt idx="13144">
                  <c:v>211.94921875</c:v>
                </c:pt>
                <c:pt idx="13145">
                  <c:v>211.92578125</c:v>
                </c:pt>
                <c:pt idx="13146">
                  <c:v>212</c:v>
                </c:pt>
                <c:pt idx="13147">
                  <c:v>211.95703125</c:v>
                </c:pt>
                <c:pt idx="13148">
                  <c:v>211.98046875</c:v>
                </c:pt>
                <c:pt idx="13149">
                  <c:v>212.0234375</c:v>
                </c:pt>
                <c:pt idx="13150">
                  <c:v>211.95703125</c:v>
                </c:pt>
                <c:pt idx="13151">
                  <c:v>211.95703125</c:v>
                </c:pt>
                <c:pt idx="13152">
                  <c:v>211.95703125</c:v>
                </c:pt>
                <c:pt idx="13153">
                  <c:v>211.97265625</c:v>
                </c:pt>
                <c:pt idx="13154">
                  <c:v>211.98828125</c:v>
                </c:pt>
                <c:pt idx="13155">
                  <c:v>211.98828125</c:v>
                </c:pt>
                <c:pt idx="13156">
                  <c:v>211.95703125</c:v>
                </c:pt>
                <c:pt idx="13157">
                  <c:v>211.95703125</c:v>
                </c:pt>
                <c:pt idx="13158">
                  <c:v>211.92578125</c:v>
                </c:pt>
                <c:pt idx="13159">
                  <c:v>211.953125</c:v>
                </c:pt>
                <c:pt idx="13160">
                  <c:v>211.953125</c:v>
                </c:pt>
                <c:pt idx="13161">
                  <c:v>211.95703125</c:v>
                </c:pt>
                <c:pt idx="13162">
                  <c:v>211.95703125</c:v>
                </c:pt>
                <c:pt idx="13163">
                  <c:v>211.9296875</c:v>
                </c:pt>
                <c:pt idx="13164">
                  <c:v>211.9609375</c:v>
                </c:pt>
                <c:pt idx="13165">
                  <c:v>212.00390625</c:v>
                </c:pt>
                <c:pt idx="13166">
                  <c:v>212.00390625</c:v>
                </c:pt>
                <c:pt idx="13167">
                  <c:v>211.96484375</c:v>
                </c:pt>
                <c:pt idx="13168">
                  <c:v>211.96484375</c:v>
                </c:pt>
                <c:pt idx="13169">
                  <c:v>211.96484375</c:v>
                </c:pt>
                <c:pt idx="13170">
                  <c:v>211.98828125</c:v>
                </c:pt>
                <c:pt idx="13171">
                  <c:v>211.95703125</c:v>
                </c:pt>
                <c:pt idx="13172">
                  <c:v>211.984375</c:v>
                </c:pt>
                <c:pt idx="13173">
                  <c:v>212.02734375</c:v>
                </c:pt>
                <c:pt idx="13174">
                  <c:v>211.984375</c:v>
                </c:pt>
                <c:pt idx="13175">
                  <c:v>211.984375</c:v>
                </c:pt>
                <c:pt idx="13176">
                  <c:v>211.92578125</c:v>
                </c:pt>
                <c:pt idx="13177">
                  <c:v>211.953125</c:v>
                </c:pt>
                <c:pt idx="13178">
                  <c:v>211.953125</c:v>
                </c:pt>
                <c:pt idx="13179">
                  <c:v>211.99609375</c:v>
                </c:pt>
                <c:pt idx="13180">
                  <c:v>211.953125</c:v>
                </c:pt>
                <c:pt idx="13181">
                  <c:v>211.953125</c:v>
                </c:pt>
                <c:pt idx="13182">
                  <c:v>211.95703125</c:v>
                </c:pt>
                <c:pt idx="13183">
                  <c:v>211.95703125</c:v>
                </c:pt>
                <c:pt idx="13184">
                  <c:v>211.99609375</c:v>
                </c:pt>
                <c:pt idx="13185">
                  <c:v>211.953125</c:v>
                </c:pt>
                <c:pt idx="13186">
                  <c:v>211.953125</c:v>
                </c:pt>
                <c:pt idx="13187">
                  <c:v>211.9921875</c:v>
                </c:pt>
                <c:pt idx="13188">
                  <c:v>211.94921875</c:v>
                </c:pt>
                <c:pt idx="13189">
                  <c:v>211.95703125</c:v>
                </c:pt>
                <c:pt idx="13190">
                  <c:v>211.95703125</c:v>
                </c:pt>
                <c:pt idx="13191">
                  <c:v>211.95703125</c:v>
                </c:pt>
                <c:pt idx="13192">
                  <c:v>211.9609375</c:v>
                </c:pt>
                <c:pt idx="13193">
                  <c:v>211.9609375</c:v>
                </c:pt>
                <c:pt idx="13194">
                  <c:v>211.953125</c:v>
                </c:pt>
                <c:pt idx="13195">
                  <c:v>212</c:v>
                </c:pt>
                <c:pt idx="13196">
                  <c:v>211.953125</c:v>
                </c:pt>
                <c:pt idx="13197">
                  <c:v>211.953125</c:v>
                </c:pt>
                <c:pt idx="13198">
                  <c:v>211.953125</c:v>
                </c:pt>
                <c:pt idx="13199">
                  <c:v>211.953125</c:v>
                </c:pt>
                <c:pt idx="13200">
                  <c:v>211.953125</c:v>
                </c:pt>
                <c:pt idx="13201">
                  <c:v>213.36328125</c:v>
                </c:pt>
                <c:pt idx="13202">
                  <c:v>212.02734375</c:v>
                </c:pt>
                <c:pt idx="13203">
                  <c:v>212.0078125</c:v>
                </c:pt>
                <c:pt idx="13204">
                  <c:v>211.984375</c:v>
                </c:pt>
                <c:pt idx="13205">
                  <c:v>211.984375</c:v>
                </c:pt>
                <c:pt idx="13206">
                  <c:v>211.984375</c:v>
                </c:pt>
                <c:pt idx="13207">
                  <c:v>212.01953125</c:v>
                </c:pt>
                <c:pt idx="13208">
                  <c:v>212.0078125</c:v>
                </c:pt>
                <c:pt idx="13209">
                  <c:v>212.04296875</c:v>
                </c:pt>
                <c:pt idx="13210">
                  <c:v>212.046875</c:v>
                </c:pt>
                <c:pt idx="13211">
                  <c:v>212.00390625</c:v>
                </c:pt>
                <c:pt idx="13212">
                  <c:v>211.9765625</c:v>
                </c:pt>
                <c:pt idx="13213">
                  <c:v>212.0234375</c:v>
                </c:pt>
                <c:pt idx="13214">
                  <c:v>212.0078125</c:v>
                </c:pt>
                <c:pt idx="13215">
                  <c:v>212.01171875</c:v>
                </c:pt>
                <c:pt idx="13216">
                  <c:v>211.984375</c:v>
                </c:pt>
                <c:pt idx="13217">
                  <c:v>211.98046875</c:v>
                </c:pt>
                <c:pt idx="13218">
                  <c:v>212.0234375</c:v>
                </c:pt>
                <c:pt idx="13219">
                  <c:v>212.01953125</c:v>
                </c:pt>
                <c:pt idx="13220">
                  <c:v>212.01953125</c:v>
                </c:pt>
                <c:pt idx="13221">
                  <c:v>211.98046875</c:v>
                </c:pt>
                <c:pt idx="13222">
                  <c:v>211.953125</c:v>
                </c:pt>
                <c:pt idx="13223">
                  <c:v>212.1171875</c:v>
                </c:pt>
                <c:pt idx="13224">
                  <c:v>211.96484375</c:v>
                </c:pt>
                <c:pt idx="13225">
                  <c:v>212.09765625</c:v>
                </c:pt>
                <c:pt idx="13226">
                  <c:v>211.9921875</c:v>
                </c:pt>
                <c:pt idx="13227">
                  <c:v>211.9921875</c:v>
                </c:pt>
                <c:pt idx="13228">
                  <c:v>211.93359375</c:v>
                </c:pt>
                <c:pt idx="13229">
                  <c:v>211.96484375</c:v>
                </c:pt>
                <c:pt idx="13230">
                  <c:v>211.96484375</c:v>
                </c:pt>
                <c:pt idx="13231">
                  <c:v>212.0078125</c:v>
                </c:pt>
                <c:pt idx="13232">
                  <c:v>211.96875</c:v>
                </c:pt>
                <c:pt idx="13233">
                  <c:v>211.9375</c:v>
                </c:pt>
                <c:pt idx="13234">
                  <c:v>211.9609375</c:v>
                </c:pt>
                <c:pt idx="13235">
                  <c:v>212.00390625</c:v>
                </c:pt>
                <c:pt idx="13236">
                  <c:v>211.99609375</c:v>
                </c:pt>
                <c:pt idx="13237">
                  <c:v>212</c:v>
                </c:pt>
                <c:pt idx="13238">
                  <c:v>211.99609375</c:v>
                </c:pt>
                <c:pt idx="13239">
                  <c:v>211.9609375</c:v>
                </c:pt>
                <c:pt idx="13240">
                  <c:v>211.9609375</c:v>
                </c:pt>
                <c:pt idx="13241">
                  <c:v>211.9609375</c:v>
                </c:pt>
                <c:pt idx="13242">
                  <c:v>211.9609375</c:v>
                </c:pt>
                <c:pt idx="13243">
                  <c:v>211.93359375</c:v>
                </c:pt>
                <c:pt idx="13244">
                  <c:v>211.9921875</c:v>
                </c:pt>
                <c:pt idx="13245">
                  <c:v>212.03515625</c:v>
                </c:pt>
                <c:pt idx="13246">
                  <c:v>211.93359375</c:v>
                </c:pt>
                <c:pt idx="13247">
                  <c:v>211.96484375</c:v>
                </c:pt>
                <c:pt idx="13248">
                  <c:v>211.96484375</c:v>
                </c:pt>
                <c:pt idx="13249">
                  <c:v>211.9375</c:v>
                </c:pt>
                <c:pt idx="13250">
                  <c:v>211.9921875</c:v>
                </c:pt>
                <c:pt idx="13251">
                  <c:v>212.03125</c:v>
                </c:pt>
                <c:pt idx="13252">
                  <c:v>212.03515625</c:v>
                </c:pt>
                <c:pt idx="13253">
                  <c:v>211.9921875</c:v>
                </c:pt>
                <c:pt idx="13254">
                  <c:v>211.9375</c:v>
                </c:pt>
                <c:pt idx="13255">
                  <c:v>211.96484375</c:v>
                </c:pt>
                <c:pt idx="13256">
                  <c:v>212.03515625</c:v>
                </c:pt>
                <c:pt idx="13257">
                  <c:v>211.98828125</c:v>
                </c:pt>
                <c:pt idx="13258">
                  <c:v>211.99609375</c:v>
                </c:pt>
                <c:pt idx="13259">
                  <c:v>211.97265625</c:v>
                </c:pt>
                <c:pt idx="13260">
                  <c:v>212.02734375</c:v>
                </c:pt>
                <c:pt idx="13261">
                  <c:v>211.98828125</c:v>
                </c:pt>
                <c:pt idx="13262">
                  <c:v>211.9609375</c:v>
                </c:pt>
                <c:pt idx="13263">
                  <c:v>211.9921875</c:v>
                </c:pt>
                <c:pt idx="13264">
                  <c:v>212.00390625</c:v>
                </c:pt>
                <c:pt idx="13265">
                  <c:v>212.0078125</c:v>
                </c:pt>
                <c:pt idx="13266">
                  <c:v>211.96875</c:v>
                </c:pt>
                <c:pt idx="13267">
                  <c:v>212.0078125</c:v>
                </c:pt>
                <c:pt idx="13268">
                  <c:v>211.9921875</c:v>
                </c:pt>
                <c:pt idx="13269">
                  <c:v>211.9921875</c:v>
                </c:pt>
                <c:pt idx="13270">
                  <c:v>211.9609375</c:v>
                </c:pt>
                <c:pt idx="13271">
                  <c:v>212.00390625</c:v>
                </c:pt>
                <c:pt idx="13272">
                  <c:v>211.93359375</c:v>
                </c:pt>
                <c:pt idx="13273">
                  <c:v>211.9609375</c:v>
                </c:pt>
                <c:pt idx="13274">
                  <c:v>211.9609375</c:v>
                </c:pt>
                <c:pt idx="13275">
                  <c:v>211.9296875</c:v>
                </c:pt>
                <c:pt idx="13276">
                  <c:v>211.984375</c:v>
                </c:pt>
                <c:pt idx="13277">
                  <c:v>211.984375</c:v>
                </c:pt>
                <c:pt idx="13278">
                  <c:v>211.9609375</c:v>
                </c:pt>
                <c:pt idx="13279">
                  <c:v>212.00390625</c:v>
                </c:pt>
                <c:pt idx="13280">
                  <c:v>211.9375</c:v>
                </c:pt>
                <c:pt idx="13281">
                  <c:v>211.96484375</c:v>
                </c:pt>
                <c:pt idx="13282">
                  <c:v>211.96484375</c:v>
                </c:pt>
                <c:pt idx="13283">
                  <c:v>211.93359375</c:v>
                </c:pt>
                <c:pt idx="13284">
                  <c:v>211.96484375</c:v>
                </c:pt>
                <c:pt idx="13285">
                  <c:v>212.0078125</c:v>
                </c:pt>
                <c:pt idx="13286">
                  <c:v>211.9375</c:v>
                </c:pt>
                <c:pt idx="13287">
                  <c:v>212.00390625</c:v>
                </c:pt>
                <c:pt idx="13288">
                  <c:v>212.00390625</c:v>
                </c:pt>
                <c:pt idx="13289">
                  <c:v>211.93359375</c:v>
                </c:pt>
                <c:pt idx="13290">
                  <c:v>211.9921875</c:v>
                </c:pt>
                <c:pt idx="13291">
                  <c:v>211.9921875</c:v>
                </c:pt>
                <c:pt idx="13292">
                  <c:v>212.0234375</c:v>
                </c:pt>
                <c:pt idx="13293">
                  <c:v>212.0234375</c:v>
                </c:pt>
                <c:pt idx="13294">
                  <c:v>211.96484375</c:v>
                </c:pt>
                <c:pt idx="13295">
                  <c:v>211.96484375</c:v>
                </c:pt>
                <c:pt idx="13296">
                  <c:v>211.96484375</c:v>
                </c:pt>
                <c:pt idx="13297">
                  <c:v>211.96484375</c:v>
                </c:pt>
                <c:pt idx="13298">
                  <c:v>211.96484375</c:v>
                </c:pt>
                <c:pt idx="13299">
                  <c:v>211.96484375</c:v>
                </c:pt>
                <c:pt idx="13300">
                  <c:v>211.96484375</c:v>
                </c:pt>
                <c:pt idx="13301">
                  <c:v>211.96484375</c:v>
                </c:pt>
                <c:pt idx="13302">
                  <c:v>211.96484375</c:v>
                </c:pt>
                <c:pt idx="13303">
                  <c:v>211.93359375</c:v>
                </c:pt>
                <c:pt idx="13304">
                  <c:v>211.9921875</c:v>
                </c:pt>
                <c:pt idx="13305">
                  <c:v>211.9921875</c:v>
                </c:pt>
                <c:pt idx="13306">
                  <c:v>211.93359375</c:v>
                </c:pt>
                <c:pt idx="13307">
                  <c:v>212.00390625</c:v>
                </c:pt>
                <c:pt idx="13308">
                  <c:v>212.00390625</c:v>
                </c:pt>
                <c:pt idx="13309">
                  <c:v>211.93359375</c:v>
                </c:pt>
                <c:pt idx="13310">
                  <c:v>211.96484375</c:v>
                </c:pt>
                <c:pt idx="13311">
                  <c:v>211.96484375</c:v>
                </c:pt>
                <c:pt idx="13312">
                  <c:v>211.93359375</c:v>
                </c:pt>
                <c:pt idx="13313">
                  <c:v>211.96484375</c:v>
                </c:pt>
                <c:pt idx="13314">
                  <c:v>212.0078125</c:v>
                </c:pt>
                <c:pt idx="13315">
                  <c:v>211.96484375</c:v>
                </c:pt>
                <c:pt idx="13316">
                  <c:v>211.96484375</c:v>
                </c:pt>
                <c:pt idx="13317">
                  <c:v>211.96484375</c:v>
                </c:pt>
                <c:pt idx="13318">
                  <c:v>211.96484375</c:v>
                </c:pt>
                <c:pt idx="13319">
                  <c:v>211.96484375</c:v>
                </c:pt>
                <c:pt idx="13320">
                  <c:v>212</c:v>
                </c:pt>
                <c:pt idx="13321">
                  <c:v>211.9609375</c:v>
                </c:pt>
                <c:pt idx="13322">
                  <c:v>211.9609375</c:v>
                </c:pt>
                <c:pt idx="13323">
                  <c:v>211.95703125</c:v>
                </c:pt>
                <c:pt idx="13324">
                  <c:v>212</c:v>
                </c:pt>
                <c:pt idx="13325">
                  <c:v>211.9296875</c:v>
                </c:pt>
                <c:pt idx="13326">
                  <c:v>211.99609375</c:v>
                </c:pt>
                <c:pt idx="13327">
                  <c:v>211.99609375</c:v>
                </c:pt>
                <c:pt idx="13328">
                  <c:v>211.953125</c:v>
                </c:pt>
                <c:pt idx="13329">
                  <c:v>212</c:v>
                </c:pt>
                <c:pt idx="13330">
                  <c:v>211.99609375</c:v>
                </c:pt>
                <c:pt idx="13331">
                  <c:v>211.953125</c:v>
                </c:pt>
                <c:pt idx="13332">
                  <c:v>211.98046875</c:v>
                </c:pt>
                <c:pt idx="13333">
                  <c:v>211.95703125</c:v>
                </c:pt>
                <c:pt idx="13334">
                  <c:v>211.95703125</c:v>
                </c:pt>
                <c:pt idx="13335">
                  <c:v>212.08203125</c:v>
                </c:pt>
                <c:pt idx="13336">
                  <c:v>211.9296875</c:v>
                </c:pt>
                <c:pt idx="13337">
                  <c:v>212.09375</c:v>
                </c:pt>
                <c:pt idx="13338">
                  <c:v>211.95703125</c:v>
                </c:pt>
                <c:pt idx="13339">
                  <c:v>212</c:v>
                </c:pt>
                <c:pt idx="13340">
                  <c:v>212.00390625</c:v>
                </c:pt>
                <c:pt idx="13341">
                  <c:v>211.9609375</c:v>
                </c:pt>
                <c:pt idx="13342">
                  <c:v>212</c:v>
                </c:pt>
                <c:pt idx="13343">
                  <c:v>211.95703125</c:v>
                </c:pt>
                <c:pt idx="13344">
                  <c:v>211.98828125</c:v>
                </c:pt>
                <c:pt idx="13345">
                  <c:v>211.98828125</c:v>
                </c:pt>
                <c:pt idx="13346">
                  <c:v>211.96484375</c:v>
                </c:pt>
                <c:pt idx="13347">
                  <c:v>211.93359375</c:v>
                </c:pt>
                <c:pt idx="13348">
                  <c:v>211.9609375</c:v>
                </c:pt>
                <c:pt idx="13349">
                  <c:v>211.9609375</c:v>
                </c:pt>
                <c:pt idx="13350">
                  <c:v>211.9296875</c:v>
                </c:pt>
                <c:pt idx="13351">
                  <c:v>211.9609375</c:v>
                </c:pt>
                <c:pt idx="13352">
                  <c:v>211.9921875</c:v>
                </c:pt>
                <c:pt idx="13353">
                  <c:v>211.99609375</c:v>
                </c:pt>
                <c:pt idx="13354">
                  <c:v>211.96875</c:v>
                </c:pt>
                <c:pt idx="13355">
                  <c:v>212.00390625</c:v>
                </c:pt>
                <c:pt idx="13356">
                  <c:v>211.99609375</c:v>
                </c:pt>
                <c:pt idx="13357">
                  <c:v>211.99609375</c:v>
                </c:pt>
                <c:pt idx="13358">
                  <c:v>211.99609375</c:v>
                </c:pt>
                <c:pt idx="13359">
                  <c:v>212.03515625</c:v>
                </c:pt>
                <c:pt idx="13360">
                  <c:v>212.00390625</c:v>
                </c:pt>
                <c:pt idx="13361">
                  <c:v>211.96484375</c:v>
                </c:pt>
                <c:pt idx="13362">
                  <c:v>211.9375</c:v>
                </c:pt>
                <c:pt idx="13363">
                  <c:v>211.96875</c:v>
                </c:pt>
                <c:pt idx="13364">
                  <c:v>211.96875</c:v>
                </c:pt>
                <c:pt idx="13365">
                  <c:v>211.9375</c:v>
                </c:pt>
                <c:pt idx="13366">
                  <c:v>212.0078125</c:v>
                </c:pt>
                <c:pt idx="13367">
                  <c:v>211.96875</c:v>
                </c:pt>
                <c:pt idx="13368">
                  <c:v>211.96484375</c:v>
                </c:pt>
                <c:pt idx="13369">
                  <c:v>211.96484375</c:v>
                </c:pt>
                <c:pt idx="13370">
                  <c:v>211.95703125</c:v>
                </c:pt>
                <c:pt idx="13371">
                  <c:v>211.984375</c:v>
                </c:pt>
                <c:pt idx="13372">
                  <c:v>211.99609375</c:v>
                </c:pt>
                <c:pt idx="13373">
                  <c:v>211.953125</c:v>
                </c:pt>
                <c:pt idx="13374">
                  <c:v>211.953125</c:v>
                </c:pt>
                <c:pt idx="13375">
                  <c:v>211.96875</c:v>
                </c:pt>
                <c:pt idx="13376">
                  <c:v>211.99609375</c:v>
                </c:pt>
                <c:pt idx="13377">
                  <c:v>211.95703125</c:v>
                </c:pt>
                <c:pt idx="13378">
                  <c:v>211.97265625</c:v>
                </c:pt>
                <c:pt idx="13379">
                  <c:v>211.9609375</c:v>
                </c:pt>
                <c:pt idx="13380">
                  <c:v>211.9609375</c:v>
                </c:pt>
                <c:pt idx="13381">
                  <c:v>211.9609375</c:v>
                </c:pt>
                <c:pt idx="13382">
                  <c:v>211.9609375</c:v>
                </c:pt>
                <c:pt idx="13383">
                  <c:v>211.9296875</c:v>
                </c:pt>
                <c:pt idx="13384">
                  <c:v>211.98828125</c:v>
                </c:pt>
                <c:pt idx="13385">
                  <c:v>211.98828125</c:v>
                </c:pt>
                <c:pt idx="13386">
                  <c:v>211.9296875</c:v>
                </c:pt>
                <c:pt idx="13387">
                  <c:v>211.9609375</c:v>
                </c:pt>
                <c:pt idx="13388">
                  <c:v>212.00390625</c:v>
                </c:pt>
                <c:pt idx="13389">
                  <c:v>211.9296875</c:v>
                </c:pt>
                <c:pt idx="13390">
                  <c:v>211.98828125</c:v>
                </c:pt>
                <c:pt idx="13391">
                  <c:v>212.0234375</c:v>
                </c:pt>
                <c:pt idx="13392">
                  <c:v>212.0390625</c:v>
                </c:pt>
                <c:pt idx="13393">
                  <c:v>211.99609375</c:v>
                </c:pt>
                <c:pt idx="13394">
                  <c:v>211.96875</c:v>
                </c:pt>
                <c:pt idx="13395">
                  <c:v>212.015625</c:v>
                </c:pt>
                <c:pt idx="13396">
                  <c:v>211.97265625</c:v>
                </c:pt>
                <c:pt idx="13397">
                  <c:v>211.94140625</c:v>
                </c:pt>
                <c:pt idx="13398">
                  <c:v>211.97265625</c:v>
                </c:pt>
                <c:pt idx="13399">
                  <c:v>211.99609375</c:v>
                </c:pt>
                <c:pt idx="13400">
                  <c:v>212.0234375</c:v>
                </c:pt>
                <c:pt idx="13401">
                  <c:v>212.0078125</c:v>
                </c:pt>
                <c:pt idx="13402">
                  <c:v>211.94921875</c:v>
                </c:pt>
                <c:pt idx="13403">
                  <c:v>211.98046875</c:v>
                </c:pt>
                <c:pt idx="13404">
                  <c:v>211.98046875</c:v>
                </c:pt>
                <c:pt idx="13405">
                  <c:v>211.98046875</c:v>
                </c:pt>
                <c:pt idx="13406">
                  <c:v>212.0078125</c:v>
                </c:pt>
                <c:pt idx="13407">
                  <c:v>211.96875</c:v>
                </c:pt>
                <c:pt idx="13408">
                  <c:v>212.015625</c:v>
                </c:pt>
                <c:pt idx="13409">
                  <c:v>211.97265625</c:v>
                </c:pt>
                <c:pt idx="13410">
                  <c:v>211.96875</c:v>
                </c:pt>
                <c:pt idx="13411">
                  <c:v>213.52734375</c:v>
                </c:pt>
                <c:pt idx="13412">
                  <c:v>212</c:v>
                </c:pt>
                <c:pt idx="13413">
                  <c:v>212.0078125</c:v>
                </c:pt>
                <c:pt idx="13414">
                  <c:v>212.0078125</c:v>
                </c:pt>
                <c:pt idx="13415">
                  <c:v>211.96484375</c:v>
                </c:pt>
                <c:pt idx="13416">
                  <c:v>211.96875</c:v>
                </c:pt>
                <c:pt idx="13417">
                  <c:v>211.96875</c:v>
                </c:pt>
                <c:pt idx="13418">
                  <c:v>211.9375</c:v>
                </c:pt>
                <c:pt idx="13419">
                  <c:v>211.96484375</c:v>
                </c:pt>
                <c:pt idx="13420">
                  <c:v>212.00390625</c:v>
                </c:pt>
                <c:pt idx="13421">
                  <c:v>211.9609375</c:v>
                </c:pt>
                <c:pt idx="13422">
                  <c:v>211.98046875</c:v>
                </c:pt>
                <c:pt idx="13423">
                  <c:v>211.953125</c:v>
                </c:pt>
                <c:pt idx="13424">
                  <c:v>211.984375</c:v>
                </c:pt>
                <c:pt idx="13425">
                  <c:v>212.0078125</c:v>
                </c:pt>
                <c:pt idx="13426">
                  <c:v>212.00390625</c:v>
                </c:pt>
                <c:pt idx="13427">
                  <c:v>211.96484375</c:v>
                </c:pt>
                <c:pt idx="13428">
                  <c:v>211.99609375</c:v>
                </c:pt>
                <c:pt idx="13429">
                  <c:v>211.99609375</c:v>
                </c:pt>
                <c:pt idx="13430">
                  <c:v>211.96484375</c:v>
                </c:pt>
                <c:pt idx="13431">
                  <c:v>212</c:v>
                </c:pt>
                <c:pt idx="13432">
                  <c:v>211.9609375</c:v>
                </c:pt>
                <c:pt idx="13433">
                  <c:v>211.9609375</c:v>
                </c:pt>
                <c:pt idx="13434">
                  <c:v>211.9296875</c:v>
                </c:pt>
                <c:pt idx="13435">
                  <c:v>211.9296875</c:v>
                </c:pt>
                <c:pt idx="13436">
                  <c:v>211.9609375</c:v>
                </c:pt>
                <c:pt idx="13437">
                  <c:v>211.9921875</c:v>
                </c:pt>
                <c:pt idx="13438">
                  <c:v>211.9921875</c:v>
                </c:pt>
                <c:pt idx="13439">
                  <c:v>212.03125</c:v>
                </c:pt>
                <c:pt idx="13440">
                  <c:v>211.9921875</c:v>
                </c:pt>
                <c:pt idx="13441">
                  <c:v>211.9609375</c:v>
                </c:pt>
                <c:pt idx="13442">
                  <c:v>211.9609375</c:v>
                </c:pt>
                <c:pt idx="13443">
                  <c:v>211.9609375</c:v>
                </c:pt>
                <c:pt idx="13444">
                  <c:v>211.93359375</c:v>
                </c:pt>
                <c:pt idx="13445">
                  <c:v>211.9609375</c:v>
                </c:pt>
                <c:pt idx="13446">
                  <c:v>212</c:v>
                </c:pt>
                <c:pt idx="13447">
                  <c:v>211.9609375</c:v>
                </c:pt>
                <c:pt idx="13448">
                  <c:v>211.9609375</c:v>
                </c:pt>
                <c:pt idx="13449">
                  <c:v>211.93359375</c:v>
                </c:pt>
                <c:pt idx="13450">
                  <c:v>211.96484375</c:v>
                </c:pt>
                <c:pt idx="13451">
                  <c:v>211.96484375</c:v>
                </c:pt>
                <c:pt idx="13452">
                  <c:v>211.9375</c:v>
                </c:pt>
                <c:pt idx="13453">
                  <c:v>211.96484375</c:v>
                </c:pt>
                <c:pt idx="13454">
                  <c:v>211.96484375</c:v>
                </c:pt>
                <c:pt idx="13455">
                  <c:v>212.00390625</c:v>
                </c:pt>
                <c:pt idx="13456">
                  <c:v>212</c:v>
                </c:pt>
                <c:pt idx="13457">
                  <c:v>212</c:v>
                </c:pt>
                <c:pt idx="13458">
                  <c:v>211.9609375</c:v>
                </c:pt>
                <c:pt idx="13459">
                  <c:v>211.9609375</c:v>
                </c:pt>
                <c:pt idx="13460">
                  <c:v>211.93359375</c:v>
                </c:pt>
              </c:numCache>
            </c:numRef>
          </c:val>
          <c:smooth val="1"/>
        </c:ser>
        <c:dLbls>
          <c:showLegendKey val="0"/>
          <c:showVal val="0"/>
          <c:showCatName val="0"/>
          <c:showSerName val="0"/>
          <c:showPercent val="0"/>
          <c:showBubbleSize val="0"/>
        </c:dLbls>
        <c:marker val="1"/>
        <c:smooth val="0"/>
        <c:axId val="146717312"/>
        <c:axId val="146719488"/>
      </c:lineChart>
      <c:catAx>
        <c:axId val="146717312"/>
        <c:scaling>
          <c:orientation val="minMax"/>
        </c:scaling>
        <c:delete val="0"/>
        <c:axPos val="b"/>
        <c:title>
          <c:tx>
            <c:rich>
              <a:bodyPr/>
              <a:lstStyle/>
              <a:p>
                <a:pPr>
                  <a:defRPr/>
                </a:pPr>
                <a:r>
                  <a:rPr lang="de-CH"/>
                  <a:t>Zeit und Datum</a:t>
                </a:r>
              </a:p>
            </c:rich>
          </c:tx>
          <c:overlay val="0"/>
        </c:title>
        <c:numFmt formatCode="m/d/yyyy\ h:mm" sourceLinked="1"/>
        <c:majorTickMark val="none"/>
        <c:minorTickMark val="none"/>
        <c:tickLblPos val="nextTo"/>
        <c:crossAx val="146719488"/>
        <c:crosses val="autoZero"/>
        <c:auto val="0"/>
        <c:lblAlgn val="ctr"/>
        <c:lblOffset val="100"/>
        <c:noMultiLvlLbl val="0"/>
      </c:catAx>
      <c:valAx>
        <c:axId val="146719488"/>
        <c:scaling>
          <c:orientation val="minMax"/>
        </c:scaling>
        <c:delete val="0"/>
        <c:axPos val="l"/>
        <c:majorGridlines/>
        <c:minorGridlines/>
        <c:title>
          <c:tx>
            <c:rich>
              <a:bodyPr anchor="ctr" anchorCtr="1"/>
              <a:lstStyle/>
              <a:p>
                <a:pPr>
                  <a:defRPr/>
                </a:pPr>
                <a:r>
                  <a:rPr lang="de-CH"/>
                  <a:t>Speicherverbrauch</a:t>
                </a:r>
                <a:r>
                  <a:rPr lang="de-CH" baseline="0"/>
                  <a:t> (in MiB)</a:t>
                </a:r>
                <a:r>
                  <a:rPr lang="de-CH"/>
                  <a:t> und offene Handles (Anzahl)</a:t>
                </a:r>
              </a:p>
            </c:rich>
          </c:tx>
          <c:overlay val="0"/>
          <c:spPr>
            <a:ln w="3175"/>
          </c:spPr>
        </c:title>
        <c:numFmt formatCode="General" sourceLinked="1"/>
        <c:majorTickMark val="none"/>
        <c:minorTickMark val="none"/>
        <c:tickLblPos val="nextTo"/>
        <c:crossAx val="146717312"/>
        <c:crosses val="autoZero"/>
        <c:crossBetween val="between"/>
      </c:valAx>
    </c:plotArea>
    <c:legend>
      <c:legendPos val="t"/>
      <c:overlay val="0"/>
    </c:legend>
    <c:plotVisOnly val="1"/>
    <c:dispBlanksAs val="zero"/>
    <c:showDLblsOverMax val="0"/>
  </c:chart>
  <c:externalData r:id="rId1">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c:date1904 val="0"/>
  <c:lang val="de-CH"/>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de-CH"/>
              <a:t>Verlauf geschätze</a:t>
            </a:r>
            <a:r>
              <a:rPr lang="de-CH" baseline="0"/>
              <a:t> und aufgwendete Zeit</a:t>
            </a:r>
            <a:endParaRPr lang="de-CH"/>
          </a:p>
        </c:rich>
      </c:tx>
      <c:overlay val="0"/>
    </c:title>
    <c:autoTitleDeleted val="0"/>
    <c:plotArea>
      <c:layout/>
      <c:lineChart>
        <c:grouping val="standard"/>
        <c:varyColors val="0"/>
        <c:ser>
          <c:idx val="0"/>
          <c:order val="0"/>
          <c:tx>
            <c:strRef>
              <c:f>Sheet1!$B$1</c:f>
              <c:strCache>
                <c:ptCount val="1"/>
                <c:pt idx="0">
                  <c:v>Geschätzt</c:v>
                </c:pt>
              </c:strCache>
            </c:strRef>
          </c:tx>
          <c:marker>
            <c:symbol val="none"/>
          </c:marker>
          <c:cat>
            <c:strRef>
              <c:f>Sheet1!$A$2:$A$17</c:f>
              <c:strCache>
                <c:ptCount val="16"/>
                <c:pt idx="0">
                  <c:v>SP1</c:v>
                </c:pt>
                <c:pt idx="1">
                  <c:v>SP2</c:v>
                </c:pt>
                <c:pt idx="2">
                  <c:v>SP3</c:v>
                </c:pt>
                <c:pt idx="3">
                  <c:v>SP4</c:v>
                </c:pt>
                <c:pt idx="4">
                  <c:v>SP5</c:v>
                </c:pt>
                <c:pt idx="5">
                  <c:v>SP6</c:v>
                </c:pt>
                <c:pt idx="6">
                  <c:v>SP7</c:v>
                </c:pt>
                <c:pt idx="7">
                  <c:v>SP8</c:v>
                </c:pt>
                <c:pt idx="8">
                  <c:v>SP9</c:v>
                </c:pt>
                <c:pt idx="9">
                  <c:v>SP10</c:v>
                </c:pt>
                <c:pt idx="10">
                  <c:v>SP11</c:v>
                </c:pt>
                <c:pt idx="11">
                  <c:v>SP12</c:v>
                </c:pt>
                <c:pt idx="12">
                  <c:v>SP13</c:v>
                </c:pt>
                <c:pt idx="13">
                  <c:v>SP14</c:v>
                </c:pt>
                <c:pt idx="14">
                  <c:v>SP15</c:v>
                </c:pt>
                <c:pt idx="15">
                  <c:v>SP16</c:v>
                </c:pt>
              </c:strCache>
            </c:strRef>
          </c:cat>
          <c:val>
            <c:numRef>
              <c:f>Sheet1!$B$2:$B$17</c:f>
              <c:numCache>
                <c:formatCode>General</c:formatCode>
                <c:ptCount val="16"/>
                <c:pt idx="0">
                  <c:v>61</c:v>
                </c:pt>
                <c:pt idx="1">
                  <c:v>78</c:v>
                </c:pt>
                <c:pt idx="2">
                  <c:v>95</c:v>
                </c:pt>
                <c:pt idx="3">
                  <c:v>71.5</c:v>
                </c:pt>
                <c:pt idx="4">
                  <c:v>61</c:v>
                </c:pt>
                <c:pt idx="5">
                  <c:v>51.5</c:v>
                </c:pt>
                <c:pt idx="6">
                  <c:v>103.5</c:v>
                </c:pt>
                <c:pt idx="7">
                  <c:v>66.5</c:v>
                </c:pt>
                <c:pt idx="8">
                  <c:v>53.75</c:v>
                </c:pt>
                <c:pt idx="9">
                  <c:v>76</c:v>
                </c:pt>
                <c:pt idx="10">
                  <c:v>75</c:v>
                </c:pt>
                <c:pt idx="11">
                  <c:v>87.5</c:v>
                </c:pt>
                <c:pt idx="12">
                  <c:v>91</c:v>
                </c:pt>
                <c:pt idx="13">
                  <c:v>102</c:v>
                </c:pt>
                <c:pt idx="14">
                  <c:v>171.5</c:v>
                </c:pt>
                <c:pt idx="15">
                  <c:v>113.5</c:v>
                </c:pt>
              </c:numCache>
            </c:numRef>
          </c:val>
          <c:smooth val="0"/>
        </c:ser>
        <c:ser>
          <c:idx val="1"/>
          <c:order val="1"/>
          <c:tx>
            <c:strRef>
              <c:f>Sheet1!$C$1</c:f>
              <c:strCache>
                <c:ptCount val="1"/>
                <c:pt idx="0">
                  <c:v>Aufgewendet</c:v>
                </c:pt>
              </c:strCache>
            </c:strRef>
          </c:tx>
          <c:marker>
            <c:symbol val="none"/>
          </c:marker>
          <c:cat>
            <c:strRef>
              <c:f>Sheet1!$A$2:$A$17</c:f>
              <c:strCache>
                <c:ptCount val="16"/>
                <c:pt idx="0">
                  <c:v>SP1</c:v>
                </c:pt>
                <c:pt idx="1">
                  <c:v>SP2</c:v>
                </c:pt>
                <c:pt idx="2">
                  <c:v>SP3</c:v>
                </c:pt>
                <c:pt idx="3">
                  <c:v>SP4</c:v>
                </c:pt>
                <c:pt idx="4">
                  <c:v>SP5</c:v>
                </c:pt>
                <c:pt idx="5">
                  <c:v>SP6</c:v>
                </c:pt>
                <c:pt idx="6">
                  <c:v>SP7</c:v>
                </c:pt>
                <c:pt idx="7">
                  <c:v>SP8</c:v>
                </c:pt>
                <c:pt idx="8">
                  <c:v>SP9</c:v>
                </c:pt>
                <c:pt idx="9">
                  <c:v>SP10</c:v>
                </c:pt>
                <c:pt idx="10">
                  <c:v>SP11</c:v>
                </c:pt>
                <c:pt idx="11">
                  <c:v>SP12</c:v>
                </c:pt>
                <c:pt idx="12">
                  <c:v>SP13</c:v>
                </c:pt>
                <c:pt idx="13">
                  <c:v>SP14</c:v>
                </c:pt>
                <c:pt idx="14">
                  <c:v>SP15</c:v>
                </c:pt>
                <c:pt idx="15">
                  <c:v>SP16</c:v>
                </c:pt>
              </c:strCache>
            </c:strRef>
          </c:cat>
          <c:val>
            <c:numRef>
              <c:f>Sheet1!$C$2:$C$17</c:f>
              <c:numCache>
                <c:formatCode>General</c:formatCode>
                <c:ptCount val="16"/>
                <c:pt idx="0">
                  <c:v>68.5</c:v>
                </c:pt>
                <c:pt idx="1">
                  <c:v>81.75</c:v>
                </c:pt>
                <c:pt idx="2">
                  <c:v>95.75</c:v>
                </c:pt>
                <c:pt idx="3">
                  <c:v>64.25</c:v>
                </c:pt>
                <c:pt idx="4">
                  <c:v>70</c:v>
                </c:pt>
                <c:pt idx="5">
                  <c:v>56.25</c:v>
                </c:pt>
                <c:pt idx="6">
                  <c:v>118.25</c:v>
                </c:pt>
                <c:pt idx="7">
                  <c:v>67.25</c:v>
                </c:pt>
                <c:pt idx="8">
                  <c:v>53.75</c:v>
                </c:pt>
                <c:pt idx="9">
                  <c:v>72.5</c:v>
                </c:pt>
                <c:pt idx="10">
                  <c:v>75.5</c:v>
                </c:pt>
                <c:pt idx="11">
                  <c:v>93.25</c:v>
                </c:pt>
                <c:pt idx="12">
                  <c:v>90.25</c:v>
                </c:pt>
                <c:pt idx="13">
                  <c:v>100.5</c:v>
                </c:pt>
                <c:pt idx="14">
                  <c:v>174.75</c:v>
                </c:pt>
                <c:pt idx="15">
                  <c:v>104.75</c:v>
                </c:pt>
              </c:numCache>
            </c:numRef>
          </c:val>
          <c:smooth val="0"/>
        </c:ser>
        <c:ser>
          <c:idx val="2"/>
          <c:order val="2"/>
          <c:tx>
            <c:strRef>
              <c:f>Sheet1!$D$1</c:f>
              <c:strCache>
                <c:ptCount val="1"/>
                <c:pt idx="0">
                  <c:v>Mittel</c:v>
                </c:pt>
              </c:strCache>
            </c:strRef>
          </c:tx>
          <c:marker>
            <c:symbol val="none"/>
          </c:marker>
          <c:cat>
            <c:strRef>
              <c:f>Sheet1!$A$2:$A$17</c:f>
              <c:strCache>
                <c:ptCount val="16"/>
                <c:pt idx="0">
                  <c:v>SP1</c:v>
                </c:pt>
                <c:pt idx="1">
                  <c:v>SP2</c:v>
                </c:pt>
                <c:pt idx="2">
                  <c:v>SP3</c:v>
                </c:pt>
                <c:pt idx="3">
                  <c:v>SP4</c:v>
                </c:pt>
                <c:pt idx="4">
                  <c:v>SP5</c:v>
                </c:pt>
                <c:pt idx="5">
                  <c:v>SP6</c:v>
                </c:pt>
                <c:pt idx="6">
                  <c:v>SP7</c:v>
                </c:pt>
                <c:pt idx="7">
                  <c:v>SP8</c:v>
                </c:pt>
                <c:pt idx="8">
                  <c:v>SP9</c:v>
                </c:pt>
                <c:pt idx="9">
                  <c:v>SP10</c:v>
                </c:pt>
                <c:pt idx="10">
                  <c:v>SP11</c:v>
                </c:pt>
                <c:pt idx="11">
                  <c:v>SP12</c:v>
                </c:pt>
                <c:pt idx="12">
                  <c:v>SP13</c:v>
                </c:pt>
                <c:pt idx="13">
                  <c:v>SP14</c:v>
                </c:pt>
                <c:pt idx="14">
                  <c:v>SP15</c:v>
                </c:pt>
                <c:pt idx="15">
                  <c:v>SP16</c:v>
                </c:pt>
              </c:strCache>
            </c:strRef>
          </c:cat>
          <c:val>
            <c:numRef>
              <c:f>Sheet1!$D$2:$D$17</c:f>
              <c:numCache>
                <c:formatCode>General</c:formatCode>
                <c:ptCount val="16"/>
                <c:pt idx="0">
                  <c:v>67.5</c:v>
                </c:pt>
                <c:pt idx="1">
                  <c:v>67.5</c:v>
                </c:pt>
                <c:pt idx="2">
                  <c:v>67.5</c:v>
                </c:pt>
                <c:pt idx="3">
                  <c:v>67.5</c:v>
                </c:pt>
                <c:pt idx="4">
                  <c:v>67.5</c:v>
                </c:pt>
                <c:pt idx="5">
                  <c:v>67.5</c:v>
                </c:pt>
                <c:pt idx="6">
                  <c:v>67.5</c:v>
                </c:pt>
                <c:pt idx="7">
                  <c:v>67.5</c:v>
                </c:pt>
                <c:pt idx="8">
                  <c:v>67.5</c:v>
                </c:pt>
                <c:pt idx="9">
                  <c:v>67.5</c:v>
                </c:pt>
                <c:pt idx="10">
                  <c:v>67.5</c:v>
                </c:pt>
                <c:pt idx="11">
                  <c:v>67.5</c:v>
                </c:pt>
                <c:pt idx="12">
                  <c:v>67.5</c:v>
                </c:pt>
                <c:pt idx="13">
                  <c:v>67.5</c:v>
                </c:pt>
                <c:pt idx="14">
                  <c:v>67.5</c:v>
                </c:pt>
                <c:pt idx="15">
                  <c:v>67.5</c:v>
                </c:pt>
              </c:numCache>
            </c:numRef>
          </c:val>
          <c:smooth val="0"/>
        </c:ser>
        <c:ser>
          <c:idx val="3"/>
          <c:order val="3"/>
          <c:tx>
            <c:strRef>
              <c:f>Sheet1!$E$1</c:f>
              <c:strCache>
                <c:ptCount val="1"/>
                <c:pt idx="0">
                  <c:v>Abweichung</c:v>
                </c:pt>
              </c:strCache>
            </c:strRef>
          </c:tx>
          <c:marker>
            <c:symbol val="none"/>
          </c:marker>
          <c:cat>
            <c:strRef>
              <c:f>Sheet1!$A$2:$A$17</c:f>
              <c:strCache>
                <c:ptCount val="16"/>
                <c:pt idx="0">
                  <c:v>SP1</c:v>
                </c:pt>
                <c:pt idx="1">
                  <c:v>SP2</c:v>
                </c:pt>
                <c:pt idx="2">
                  <c:v>SP3</c:v>
                </c:pt>
                <c:pt idx="3">
                  <c:v>SP4</c:v>
                </c:pt>
                <c:pt idx="4">
                  <c:v>SP5</c:v>
                </c:pt>
                <c:pt idx="5">
                  <c:v>SP6</c:v>
                </c:pt>
                <c:pt idx="6">
                  <c:v>SP7</c:v>
                </c:pt>
                <c:pt idx="7">
                  <c:v>SP8</c:v>
                </c:pt>
                <c:pt idx="8">
                  <c:v>SP9</c:v>
                </c:pt>
                <c:pt idx="9">
                  <c:v>SP10</c:v>
                </c:pt>
                <c:pt idx="10">
                  <c:v>SP11</c:v>
                </c:pt>
                <c:pt idx="11">
                  <c:v>SP12</c:v>
                </c:pt>
                <c:pt idx="12">
                  <c:v>SP13</c:v>
                </c:pt>
                <c:pt idx="13">
                  <c:v>SP14</c:v>
                </c:pt>
                <c:pt idx="14">
                  <c:v>SP15</c:v>
                </c:pt>
                <c:pt idx="15">
                  <c:v>SP16</c:v>
                </c:pt>
              </c:strCache>
            </c:strRef>
          </c:cat>
          <c:val>
            <c:numRef>
              <c:f>Sheet1!$E$2:$E$17</c:f>
              <c:numCache>
                <c:formatCode>General</c:formatCode>
                <c:ptCount val="16"/>
                <c:pt idx="0">
                  <c:v>7.5</c:v>
                </c:pt>
                <c:pt idx="1">
                  <c:v>3.75</c:v>
                </c:pt>
                <c:pt idx="2">
                  <c:v>0.75</c:v>
                </c:pt>
                <c:pt idx="3">
                  <c:v>-7.25</c:v>
                </c:pt>
                <c:pt idx="4">
                  <c:v>9</c:v>
                </c:pt>
                <c:pt idx="5">
                  <c:v>4.75</c:v>
                </c:pt>
                <c:pt idx="6">
                  <c:v>14.75</c:v>
                </c:pt>
                <c:pt idx="7">
                  <c:v>0.75</c:v>
                </c:pt>
                <c:pt idx="8">
                  <c:v>0</c:v>
                </c:pt>
                <c:pt idx="9">
                  <c:v>-3.5</c:v>
                </c:pt>
                <c:pt idx="10">
                  <c:v>0.5</c:v>
                </c:pt>
                <c:pt idx="11">
                  <c:v>5.75</c:v>
                </c:pt>
                <c:pt idx="12">
                  <c:v>-0.75</c:v>
                </c:pt>
                <c:pt idx="13">
                  <c:v>-1.5</c:v>
                </c:pt>
                <c:pt idx="14">
                  <c:v>3.25</c:v>
                </c:pt>
                <c:pt idx="15">
                  <c:v>-8.75</c:v>
                </c:pt>
              </c:numCache>
            </c:numRef>
          </c:val>
          <c:smooth val="0"/>
        </c:ser>
        <c:ser>
          <c:idx val="4"/>
          <c:order val="4"/>
          <c:tx>
            <c:strRef>
              <c:f>Sheet1!$F$1</c:f>
              <c:strCache>
                <c:ptCount val="1"/>
                <c:pt idx="0">
                  <c:v>Absolute Abweichung</c:v>
                </c:pt>
              </c:strCache>
            </c:strRef>
          </c:tx>
          <c:marker>
            <c:symbol val="none"/>
          </c:marker>
          <c:cat>
            <c:strRef>
              <c:f>Sheet1!$A$2:$A$17</c:f>
              <c:strCache>
                <c:ptCount val="16"/>
                <c:pt idx="0">
                  <c:v>SP1</c:v>
                </c:pt>
                <c:pt idx="1">
                  <c:v>SP2</c:v>
                </c:pt>
                <c:pt idx="2">
                  <c:v>SP3</c:v>
                </c:pt>
                <c:pt idx="3">
                  <c:v>SP4</c:v>
                </c:pt>
                <c:pt idx="4">
                  <c:v>SP5</c:v>
                </c:pt>
                <c:pt idx="5">
                  <c:v>SP6</c:v>
                </c:pt>
                <c:pt idx="6">
                  <c:v>SP7</c:v>
                </c:pt>
                <c:pt idx="7">
                  <c:v>SP8</c:v>
                </c:pt>
                <c:pt idx="8">
                  <c:v>SP9</c:v>
                </c:pt>
                <c:pt idx="9">
                  <c:v>SP10</c:v>
                </c:pt>
                <c:pt idx="10">
                  <c:v>SP11</c:v>
                </c:pt>
                <c:pt idx="11">
                  <c:v>SP12</c:v>
                </c:pt>
                <c:pt idx="12">
                  <c:v>SP13</c:v>
                </c:pt>
                <c:pt idx="13">
                  <c:v>SP14</c:v>
                </c:pt>
                <c:pt idx="14">
                  <c:v>SP15</c:v>
                </c:pt>
                <c:pt idx="15">
                  <c:v>SP16</c:v>
                </c:pt>
              </c:strCache>
            </c:strRef>
          </c:cat>
          <c:val>
            <c:numRef>
              <c:f>Sheet1!$F$2:$F$17</c:f>
              <c:numCache>
                <c:formatCode>General</c:formatCode>
                <c:ptCount val="16"/>
                <c:pt idx="0">
                  <c:v>7.5</c:v>
                </c:pt>
                <c:pt idx="1">
                  <c:v>3.75</c:v>
                </c:pt>
                <c:pt idx="2">
                  <c:v>0.75</c:v>
                </c:pt>
                <c:pt idx="3">
                  <c:v>7.25</c:v>
                </c:pt>
                <c:pt idx="4">
                  <c:v>9</c:v>
                </c:pt>
                <c:pt idx="5">
                  <c:v>4.75</c:v>
                </c:pt>
                <c:pt idx="6">
                  <c:v>14.75</c:v>
                </c:pt>
                <c:pt idx="7">
                  <c:v>0.75</c:v>
                </c:pt>
                <c:pt idx="8">
                  <c:v>0</c:v>
                </c:pt>
                <c:pt idx="9">
                  <c:v>3.5</c:v>
                </c:pt>
                <c:pt idx="10">
                  <c:v>0.5</c:v>
                </c:pt>
                <c:pt idx="11">
                  <c:v>5.75</c:v>
                </c:pt>
                <c:pt idx="12">
                  <c:v>0.75</c:v>
                </c:pt>
                <c:pt idx="13">
                  <c:v>1.5</c:v>
                </c:pt>
                <c:pt idx="14">
                  <c:v>3.25</c:v>
                </c:pt>
                <c:pt idx="15">
                  <c:v>8.75</c:v>
                </c:pt>
              </c:numCache>
            </c:numRef>
          </c:val>
          <c:smooth val="0"/>
        </c:ser>
        <c:dLbls>
          <c:showLegendKey val="0"/>
          <c:showVal val="0"/>
          <c:showCatName val="0"/>
          <c:showSerName val="0"/>
          <c:showPercent val="0"/>
          <c:showBubbleSize val="0"/>
        </c:dLbls>
        <c:marker val="1"/>
        <c:smooth val="0"/>
        <c:axId val="153108864"/>
        <c:axId val="153110400"/>
      </c:lineChart>
      <c:catAx>
        <c:axId val="153108864"/>
        <c:scaling>
          <c:orientation val="minMax"/>
        </c:scaling>
        <c:delete val="0"/>
        <c:axPos val="b"/>
        <c:majorTickMark val="none"/>
        <c:minorTickMark val="none"/>
        <c:tickLblPos val="nextTo"/>
        <c:crossAx val="153110400"/>
        <c:crosses val="autoZero"/>
        <c:auto val="1"/>
        <c:lblAlgn val="ctr"/>
        <c:lblOffset val="100"/>
        <c:noMultiLvlLbl val="0"/>
      </c:catAx>
      <c:valAx>
        <c:axId val="153110400"/>
        <c:scaling>
          <c:orientation val="minMax"/>
          <c:max val="180"/>
          <c:min val="-15"/>
        </c:scaling>
        <c:delete val="0"/>
        <c:axPos val="l"/>
        <c:majorGridlines/>
        <c:numFmt formatCode="General" sourceLinked="1"/>
        <c:majorTickMark val="none"/>
        <c:minorTickMark val="none"/>
        <c:tickLblPos val="nextTo"/>
        <c:spPr>
          <a:ln w="9525">
            <a:noFill/>
          </a:ln>
        </c:spPr>
        <c:crossAx val="153108864"/>
        <c:crosses val="autoZero"/>
        <c:crossBetween val="between"/>
        <c:majorUnit val="15"/>
      </c:valAx>
    </c:plotArea>
    <c:legend>
      <c:legendPos val="b"/>
      <c:overlay val="0"/>
    </c:legend>
    <c:plotVisOnly val="1"/>
    <c:dispBlanksAs val="gap"/>
    <c:showDLblsOverMax val="0"/>
  </c:chart>
  <c:externalData r:id="rId1">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c:date1904 val="0"/>
  <c:lang val="de-CH"/>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pieChart>
        <c:varyColors val="1"/>
        <c:ser>
          <c:idx val="0"/>
          <c:order val="0"/>
          <c:tx>
            <c:strRef>
              <c:f>Sheet1!$B$1</c:f>
              <c:strCache>
                <c:ptCount val="1"/>
                <c:pt idx="0">
                  <c:v>Aufteilung Personenaufwand</c:v>
                </c:pt>
              </c:strCache>
            </c:strRef>
          </c:tx>
          <c:dLbls>
            <c:showLegendKey val="0"/>
            <c:showVal val="0"/>
            <c:showCatName val="1"/>
            <c:showSerName val="0"/>
            <c:showPercent val="1"/>
            <c:showBubbleSize val="0"/>
            <c:showLeaderLines val="1"/>
          </c:dLbls>
          <c:cat>
            <c:strRef>
              <c:f>Sheet1!$A$2:$A$4</c:f>
              <c:strCache>
                <c:ptCount val="3"/>
                <c:pt idx="0">
                  <c:v>Lukas Elmer</c:v>
                </c:pt>
                <c:pt idx="1">
                  <c:v>Christina Heidt</c:v>
                </c:pt>
                <c:pt idx="2">
                  <c:v>Delia Treichler</c:v>
                </c:pt>
              </c:strCache>
            </c:strRef>
          </c:cat>
          <c:val>
            <c:numRef>
              <c:f>Sheet1!$B$2:$B$4</c:f>
              <c:numCache>
                <c:formatCode>General</c:formatCode>
                <c:ptCount val="3"/>
                <c:pt idx="0">
                  <c:v>468.75</c:v>
                </c:pt>
                <c:pt idx="1">
                  <c:v>450.75</c:v>
                </c:pt>
                <c:pt idx="2">
                  <c:v>467.75</c:v>
                </c:pt>
              </c:numCache>
            </c:numRef>
          </c:val>
        </c:ser>
        <c:dLbls>
          <c:showLegendKey val="0"/>
          <c:showVal val="0"/>
          <c:showCatName val="1"/>
          <c:showSerName val="0"/>
          <c:showPercent val="1"/>
          <c:showBubbleSize val="0"/>
          <c:showLeaderLines val="1"/>
        </c:dLbls>
        <c:firstSliceAng val="0"/>
      </c:pieChart>
    </c:plotArea>
    <c:plotVisOnly val="1"/>
    <c:dispBlanksAs val="gap"/>
    <c:showDLblsOverMax val="0"/>
  </c:chart>
  <c:externalData r:id="rId1">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c:date1904 val="0"/>
  <c:lang val="de-CH"/>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de-CH"/>
              <a:t>Personenaufwand pro Sprint</a:t>
            </a:r>
          </a:p>
        </c:rich>
      </c:tx>
      <c:overlay val="0"/>
    </c:title>
    <c:autoTitleDeleted val="0"/>
    <c:plotArea>
      <c:layout/>
      <c:lineChart>
        <c:grouping val="standard"/>
        <c:varyColors val="0"/>
        <c:ser>
          <c:idx val="0"/>
          <c:order val="0"/>
          <c:tx>
            <c:strRef>
              <c:f>Sheet1!$B$1</c:f>
              <c:strCache>
                <c:ptCount val="1"/>
                <c:pt idx="0">
                  <c:v>Lukas Elmer</c:v>
                </c:pt>
              </c:strCache>
            </c:strRef>
          </c:tx>
          <c:marker>
            <c:symbol val="none"/>
          </c:marker>
          <c:cat>
            <c:strRef>
              <c:f>Sheet1!$A$2:$A$17</c:f>
              <c:strCache>
                <c:ptCount val="16"/>
                <c:pt idx="0">
                  <c:v>SP1</c:v>
                </c:pt>
                <c:pt idx="1">
                  <c:v>SP2</c:v>
                </c:pt>
                <c:pt idx="2">
                  <c:v>SP3</c:v>
                </c:pt>
                <c:pt idx="3">
                  <c:v>SP4</c:v>
                </c:pt>
                <c:pt idx="4">
                  <c:v>SP5</c:v>
                </c:pt>
                <c:pt idx="5">
                  <c:v>SP6</c:v>
                </c:pt>
                <c:pt idx="6">
                  <c:v>SP7</c:v>
                </c:pt>
                <c:pt idx="7">
                  <c:v>SP8</c:v>
                </c:pt>
                <c:pt idx="8">
                  <c:v>SP9</c:v>
                </c:pt>
                <c:pt idx="9">
                  <c:v>SP10</c:v>
                </c:pt>
                <c:pt idx="10">
                  <c:v>SP11</c:v>
                </c:pt>
                <c:pt idx="11">
                  <c:v>SP12</c:v>
                </c:pt>
                <c:pt idx="12">
                  <c:v>SP13</c:v>
                </c:pt>
                <c:pt idx="13">
                  <c:v>SP14</c:v>
                </c:pt>
                <c:pt idx="14">
                  <c:v>SP15</c:v>
                </c:pt>
                <c:pt idx="15">
                  <c:v>SP16</c:v>
                </c:pt>
              </c:strCache>
            </c:strRef>
          </c:cat>
          <c:val>
            <c:numRef>
              <c:f>Sheet1!$B$2:$B$17</c:f>
              <c:numCache>
                <c:formatCode>General</c:formatCode>
                <c:ptCount val="16"/>
                <c:pt idx="0">
                  <c:v>19.5</c:v>
                </c:pt>
                <c:pt idx="1">
                  <c:v>28.5</c:v>
                </c:pt>
                <c:pt idx="2">
                  <c:v>27.75</c:v>
                </c:pt>
                <c:pt idx="3">
                  <c:v>21.75</c:v>
                </c:pt>
                <c:pt idx="4">
                  <c:v>11</c:v>
                </c:pt>
                <c:pt idx="5">
                  <c:v>17.75</c:v>
                </c:pt>
                <c:pt idx="6">
                  <c:v>50.5</c:v>
                </c:pt>
                <c:pt idx="7">
                  <c:v>20.75</c:v>
                </c:pt>
                <c:pt idx="8">
                  <c:v>13.5</c:v>
                </c:pt>
                <c:pt idx="9">
                  <c:v>21.25</c:v>
                </c:pt>
                <c:pt idx="10">
                  <c:v>29.75</c:v>
                </c:pt>
                <c:pt idx="11">
                  <c:v>35.5</c:v>
                </c:pt>
                <c:pt idx="12">
                  <c:v>30</c:v>
                </c:pt>
                <c:pt idx="13">
                  <c:v>43.5</c:v>
                </c:pt>
                <c:pt idx="14">
                  <c:v>61.25</c:v>
                </c:pt>
                <c:pt idx="15">
                  <c:v>36.5</c:v>
                </c:pt>
              </c:numCache>
            </c:numRef>
          </c:val>
          <c:smooth val="0"/>
        </c:ser>
        <c:ser>
          <c:idx val="1"/>
          <c:order val="1"/>
          <c:tx>
            <c:strRef>
              <c:f>Sheet1!$C$1</c:f>
              <c:strCache>
                <c:ptCount val="1"/>
                <c:pt idx="0">
                  <c:v>Christina Heidt</c:v>
                </c:pt>
              </c:strCache>
            </c:strRef>
          </c:tx>
          <c:marker>
            <c:symbol val="none"/>
          </c:marker>
          <c:cat>
            <c:strRef>
              <c:f>Sheet1!$A$2:$A$17</c:f>
              <c:strCache>
                <c:ptCount val="16"/>
                <c:pt idx="0">
                  <c:v>SP1</c:v>
                </c:pt>
                <c:pt idx="1">
                  <c:v>SP2</c:v>
                </c:pt>
                <c:pt idx="2">
                  <c:v>SP3</c:v>
                </c:pt>
                <c:pt idx="3">
                  <c:v>SP4</c:v>
                </c:pt>
                <c:pt idx="4">
                  <c:v>SP5</c:v>
                </c:pt>
                <c:pt idx="5">
                  <c:v>SP6</c:v>
                </c:pt>
                <c:pt idx="6">
                  <c:v>SP7</c:v>
                </c:pt>
                <c:pt idx="7">
                  <c:v>SP8</c:v>
                </c:pt>
                <c:pt idx="8">
                  <c:v>SP9</c:v>
                </c:pt>
                <c:pt idx="9">
                  <c:v>SP10</c:v>
                </c:pt>
                <c:pt idx="10">
                  <c:v>SP11</c:v>
                </c:pt>
                <c:pt idx="11">
                  <c:v>SP12</c:v>
                </c:pt>
                <c:pt idx="12">
                  <c:v>SP13</c:v>
                </c:pt>
                <c:pt idx="13">
                  <c:v>SP14</c:v>
                </c:pt>
                <c:pt idx="14">
                  <c:v>SP15</c:v>
                </c:pt>
                <c:pt idx="15">
                  <c:v>SP16</c:v>
                </c:pt>
              </c:strCache>
            </c:strRef>
          </c:cat>
          <c:val>
            <c:numRef>
              <c:f>Sheet1!$C$2:$C$17</c:f>
              <c:numCache>
                <c:formatCode>General</c:formatCode>
                <c:ptCount val="16"/>
                <c:pt idx="0">
                  <c:v>23.5</c:v>
                </c:pt>
                <c:pt idx="1">
                  <c:v>25.25</c:v>
                </c:pt>
                <c:pt idx="2">
                  <c:v>32</c:v>
                </c:pt>
                <c:pt idx="3">
                  <c:v>22.25</c:v>
                </c:pt>
                <c:pt idx="4">
                  <c:v>27.5</c:v>
                </c:pt>
                <c:pt idx="5">
                  <c:v>22.75</c:v>
                </c:pt>
                <c:pt idx="6">
                  <c:v>30.75</c:v>
                </c:pt>
                <c:pt idx="7">
                  <c:v>25</c:v>
                </c:pt>
                <c:pt idx="8">
                  <c:v>16.25</c:v>
                </c:pt>
                <c:pt idx="9">
                  <c:v>24.75</c:v>
                </c:pt>
                <c:pt idx="10">
                  <c:v>25.25</c:v>
                </c:pt>
                <c:pt idx="11">
                  <c:v>27.5</c:v>
                </c:pt>
                <c:pt idx="12">
                  <c:v>29</c:v>
                </c:pt>
                <c:pt idx="13">
                  <c:v>29.75</c:v>
                </c:pt>
                <c:pt idx="14">
                  <c:v>53.75</c:v>
                </c:pt>
                <c:pt idx="15">
                  <c:v>35.5</c:v>
                </c:pt>
              </c:numCache>
            </c:numRef>
          </c:val>
          <c:smooth val="0"/>
        </c:ser>
        <c:ser>
          <c:idx val="2"/>
          <c:order val="2"/>
          <c:tx>
            <c:strRef>
              <c:f>Sheet1!$D$1</c:f>
              <c:strCache>
                <c:ptCount val="1"/>
                <c:pt idx="0">
                  <c:v>Delia Treichler</c:v>
                </c:pt>
              </c:strCache>
            </c:strRef>
          </c:tx>
          <c:marker>
            <c:symbol val="none"/>
          </c:marker>
          <c:cat>
            <c:strRef>
              <c:f>Sheet1!$A$2:$A$17</c:f>
              <c:strCache>
                <c:ptCount val="16"/>
                <c:pt idx="0">
                  <c:v>SP1</c:v>
                </c:pt>
                <c:pt idx="1">
                  <c:v>SP2</c:v>
                </c:pt>
                <c:pt idx="2">
                  <c:v>SP3</c:v>
                </c:pt>
                <c:pt idx="3">
                  <c:v>SP4</c:v>
                </c:pt>
                <c:pt idx="4">
                  <c:v>SP5</c:v>
                </c:pt>
                <c:pt idx="5">
                  <c:v>SP6</c:v>
                </c:pt>
                <c:pt idx="6">
                  <c:v>SP7</c:v>
                </c:pt>
                <c:pt idx="7">
                  <c:v>SP8</c:v>
                </c:pt>
                <c:pt idx="8">
                  <c:v>SP9</c:v>
                </c:pt>
                <c:pt idx="9">
                  <c:v>SP10</c:v>
                </c:pt>
                <c:pt idx="10">
                  <c:v>SP11</c:v>
                </c:pt>
                <c:pt idx="11">
                  <c:v>SP12</c:v>
                </c:pt>
                <c:pt idx="12">
                  <c:v>SP13</c:v>
                </c:pt>
                <c:pt idx="13">
                  <c:v>SP14</c:v>
                </c:pt>
                <c:pt idx="14">
                  <c:v>SP15</c:v>
                </c:pt>
                <c:pt idx="15">
                  <c:v>SP16</c:v>
                </c:pt>
              </c:strCache>
            </c:strRef>
          </c:cat>
          <c:val>
            <c:numRef>
              <c:f>Sheet1!$D$2:$D$17</c:f>
              <c:numCache>
                <c:formatCode>General</c:formatCode>
                <c:ptCount val="16"/>
                <c:pt idx="0">
                  <c:v>25.5</c:v>
                </c:pt>
                <c:pt idx="1">
                  <c:v>28</c:v>
                </c:pt>
                <c:pt idx="2">
                  <c:v>36</c:v>
                </c:pt>
                <c:pt idx="3">
                  <c:v>20.25</c:v>
                </c:pt>
                <c:pt idx="4">
                  <c:v>31.5</c:v>
                </c:pt>
                <c:pt idx="5">
                  <c:v>15.75</c:v>
                </c:pt>
                <c:pt idx="6">
                  <c:v>37</c:v>
                </c:pt>
                <c:pt idx="7">
                  <c:v>21.5</c:v>
                </c:pt>
                <c:pt idx="8">
                  <c:v>24</c:v>
                </c:pt>
                <c:pt idx="9">
                  <c:v>26.5</c:v>
                </c:pt>
                <c:pt idx="10">
                  <c:v>20.5</c:v>
                </c:pt>
                <c:pt idx="11">
                  <c:v>30.25</c:v>
                </c:pt>
                <c:pt idx="12">
                  <c:v>31.25</c:v>
                </c:pt>
                <c:pt idx="13">
                  <c:v>27.25</c:v>
                </c:pt>
                <c:pt idx="14">
                  <c:v>59.75</c:v>
                </c:pt>
                <c:pt idx="15">
                  <c:v>32.75</c:v>
                </c:pt>
              </c:numCache>
            </c:numRef>
          </c:val>
          <c:smooth val="0"/>
        </c:ser>
        <c:ser>
          <c:idx val="3"/>
          <c:order val="3"/>
          <c:tx>
            <c:strRef>
              <c:f>Sheet1!$E$1</c:f>
              <c:strCache>
                <c:ptCount val="1"/>
                <c:pt idx="0">
                  <c:v>Mittel</c:v>
                </c:pt>
              </c:strCache>
            </c:strRef>
          </c:tx>
          <c:marker>
            <c:symbol val="none"/>
          </c:marker>
          <c:cat>
            <c:strRef>
              <c:f>Sheet1!$A$2:$A$17</c:f>
              <c:strCache>
                <c:ptCount val="16"/>
                <c:pt idx="0">
                  <c:v>SP1</c:v>
                </c:pt>
                <c:pt idx="1">
                  <c:v>SP2</c:v>
                </c:pt>
                <c:pt idx="2">
                  <c:v>SP3</c:v>
                </c:pt>
                <c:pt idx="3">
                  <c:v>SP4</c:v>
                </c:pt>
                <c:pt idx="4">
                  <c:v>SP5</c:v>
                </c:pt>
                <c:pt idx="5">
                  <c:v>SP6</c:v>
                </c:pt>
                <c:pt idx="6">
                  <c:v>SP7</c:v>
                </c:pt>
                <c:pt idx="7">
                  <c:v>SP8</c:v>
                </c:pt>
                <c:pt idx="8">
                  <c:v>SP9</c:v>
                </c:pt>
                <c:pt idx="9">
                  <c:v>SP10</c:v>
                </c:pt>
                <c:pt idx="10">
                  <c:v>SP11</c:v>
                </c:pt>
                <c:pt idx="11">
                  <c:v>SP12</c:v>
                </c:pt>
                <c:pt idx="12">
                  <c:v>SP13</c:v>
                </c:pt>
                <c:pt idx="13">
                  <c:v>SP14</c:v>
                </c:pt>
                <c:pt idx="14">
                  <c:v>SP15</c:v>
                </c:pt>
                <c:pt idx="15">
                  <c:v>SP16</c:v>
                </c:pt>
              </c:strCache>
            </c:strRef>
          </c:cat>
          <c:val>
            <c:numRef>
              <c:f>Sheet1!$E$2:$E$17</c:f>
              <c:numCache>
                <c:formatCode>General</c:formatCode>
                <c:ptCount val="16"/>
                <c:pt idx="0">
                  <c:v>22.5</c:v>
                </c:pt>
                <c:pt idx="1">
                  <c:v>22.5</c:v>
                </c:pt>
                <c:pt idx="2">
                  <c:v>22.5</c:v>
                </c:pt>
                <c:pt idx="3">
                  <c:v>22.5</c:v>
                </c:pt>
                <c:pt idx="4">
                  <c:v>22.5</c:v>
                </c:pt>
                <c:pt idx="5">
                  <c:v>22.5</c:v>
                </c:pt>
                <c:pt idx="6">
                  <c:v>22.5</c:v>
                </c:pt>
                <c:pt idx="7">
                  <c:v>22.5</c:v>
                </c:pt>
                <c:pt idx="8">
                  <c:v>22.5</c:v>
                </c:pt>
                <c:pt idx="9">
                  <c:v>22.5</c:v>
                </c:pt>
                <c:pt idx="10">
                  <c:v>22.5</c:v>
                </c:pt>
                <c:pt idx="11">
                  <c:v>22.5</c:v>
                </c:pt>
                <c:pt idx="12">
                  <c:v>22.5</c:v>
                </c:pt>
                <c:pt idx="13">
                  <c:v>22.5</c:v>
                </c:pt>
                <c:pt idx="14">
                  <c:v>22.5</c:v>
                </c:pt>
                <c:pt idx="15">
                  <c:v>22.5</c:v>
                </c:pt>
              </c:numCache>
            </c:numRef>
          </c:val>
          <c:smooth val="0"/>
        </c:ser>
        <c:dLbls>
          <c:showLegendKey val="0"/>
          <c:showVal val="0"/>
          <c:showCatName val="0"/>
          <c:showSerName val="0"/>
          <c:showPercent val="0"/>
          <c:showBubbleSize val="0"/>
        </c:dLbls>
        <c:marker val="1"/>
        <c:smooth val="0"/>
        <c:axId val="153491712"/>
        <c:axId val="153522176"/>
      </c:lineChart>
      <c:catAx>
        <c:axId val="153491712"/>
        <c:scaling>
          <c:orientation val="minMax"/>
        </c:scaling>
        <c:delete val="0"/>
        <c:axPos val="b"/>
        <c:majorTickMark val="none"/>
        <c:minorTickMark val="none"/>
        <c:tickLblPos val="nextTo"/>
        <c:crossAx val="153522176"/>
        <c:crosses val="autoZero"/>
        <c:auto val="1"/>
        <c:lblAlgn val="ctr"/>
        <c:lblOffset val="100"/>
        <c:noMultiLvlLbl val="0"/>
      </c:catAx>
      <c:valAx>
        <c:axId val="153522176"/>
        <c:scaling>
          <c:orientation val="minMax"/>
          <c:max val="65"/>
          <c:min val="0"/>
        </c:scaling>
        <c:delete val="0"/>
        <c:axPos val="l"/>
        <c:majorGridlines/>
        <c:numFmt formatCode="General" sourceLinked="1"/>
        <c:majorTickMark val="none"/>
        <c:minorTickMark val="none"/>
        <c:tickLblPos val="nextTo"/>
        <c:spPr>
          <a:ln w="9525">
            <a:noFill/>
          </a:ln>
        </c:spPr>
        <c:crossAx val="153491712"/>
        <c:crosses val="autoZero"/>
        <c:crossBetween val="between"/>
        <c:majorUnit val="5"/>
      </c:valAx>
    </c:plotArea>
    <c:legend>
      <c:legendPos val="b"/>
      <c:overlay val="0"/>
    </c:legend>
    <c:plotVisOnly val="1"/>
    <c:dispBlanksAs val="gap"/>
    <c:showDLblsOverMax val="0"/>
  </c:chart>
  <c:externalData r:id="rId1">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c:date1904 val="0"/>
  <c:lang val="de-CH"/>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de-CH"/>
              <a:t>Personenaufwand pro Woche</a:t>
            </a:r>
          </a:p>
        </c:rich>
      </c:tx>
      <c:overlay val="0"/>
    </c:title>
    <c:autoTitleDeleted val="0"/>
    <c:plotArea>
      <c:layout/>
      <c:lineChart>
        <c:grouping val="standard"/>
        <c:varyColors val="0"/>
        <c:ser>
          <c:idx val="0"/>
          <c:order val="0"/>
          <c:tx>
            <c:strRef>
              <c:f>Sheet1!$B$1</c:f>
              <c:strCache>
                <c:ptCount val="1"/>
                <c:pt idx="0">
                  <c:v>Lukas Elmer</c:v>
                </c:pt>
              </c:strCache>
            </c:strRef>
          </c:tx>
          <c:marker>
            <c:symbol val="none"/>
          </c:marker>
          <c:cat>
            <c:strRef>
              <c:f>Sheet1!$A$2:$A$18</c:f>
              <c:strCache>
                <c:ptCount val="17"/>
                <c:pt idx="0">
                  <c:v>W1</c:v>
                </c:pt>
                <c:pt idx="1">
                  <c:v>W2</c:v>
                </c:pt>
                <c:pt idx="2">
                  <c:v>W3</c:v>
                </c:pt>
                <c:pt idx="3">
                  <c:v>W4</c:v>
                </c:pt>
                <c:pt idx="4">
                  <c:v>W5</c:v>
                </c:pt>
                <c:pt idx="5">
                  <c:v>W6</c:v>
                </c:pt>
                <c:pt idx="6">
                  <c:v>W7</c:v>
                </c:pt>
                <c:pt idx="7">
                  <c:v>W8</c:v>
                </c:pt>
                <c:pt idx="8">
                  <c:v>W9</c:v>
                </c:pt>
                <c:pt idx="9">
                  <c:v>W10</c:v>
                </c:pt>
                <c:pt idx="10">
                  <c:v>W11</c:v>
                </c:pt>
                <c:pt idx="11">
                  <c:v>W12</c:v>
                </c:pt>
                <c:pt idx="12">
                  <c:v>W13</c:v>
                </c:pt>
                <c:pt idx="13">
                  <c:v>W14</c:v>
                </c:pt>
                <c:pt idx="14">
                  <c:v>W15</c:v>
                </c:pt>
                <c:pt idx="15">
                  <c:v>W16</c:v>
                </c:pt>
                <c:pt idx="16">
                  <c:v>W17</c:v>
                </c:pt>
              </c:strCache>
            </c:strRef>
          </c:cat>
          <c:val>
            <c:numRef>
              <c:f>Sheet1!$B$2:$B$18</c:f>
              <c:numCache>
                <c:formatCode>General</c:formatCode>
                <c:ptCount val="17"/>
                <c:pt idx="0">
                  <c:v>22.5</c:v>
                </c:pt>
                <c:pt idx="1">
                  <c:v>25.5</c:v>
                </c:pt>
                <c:pt idx="2">
                  <c:v>27.75</c:v>
                </c:pt>
                <c:pt idx="3">
                  <c:v>21.75</c:v>
                </c:pt>
                <c:pt idx="4">
                  <c:v>12</c:v>
                </c:pt>
                <c:pt idx="5">
                  <c:v>10.75</c:v>
                </c:pt>
                <c:pt idx="6">
                  <c:v>23.5</c:v>
                </c:pt>
                <c:pt idx="7">
                  <c:v>28</c:v>
                </c:pt>
                <c:pt idx="8">
                  <c:v>20.25</c:v>
                </c:pt>
                <c:pt idx="9">
                  <c:v>15</c:v>
                </c:pt>
                <c:pt idx="10">
                  <c:v>22</c:v>
                </c:pt>
                <c:pt idx="11">
                  <c:v>32</c:v>
                </c:pt>
                <c:pt idx="12">
                  <c:v>23.5</c:v>
                </c:pt>
                <c:pt idx="13">
                  <c:v>37</c:v>
                </c:pt>
                <c:pt idx="14">
                  <c:v>36</c:v>
                </c:pt>
                <c:pt idx="15">
                  <c:v>69.75</c:v>
                </c:pt>
                <c:pt idx="16">
                  <c:v>41.5</c:v>
                </c:pt>
              </c:numCache>
            </c:numRef>
          </c:val>
          <c:smooth val="0"/>
        </c:ser>
        <c:ser>
          <c:idx val="1"/>
          <c:order val="1"/>
          <c:tx>
            <c:strRef>
              <c:f>Sheet1!$C$1</c:f>
              <c:strCache>
                <c:ptCount val="1"/>
                <c:pt idx="0">
                  <c:v>Christina Heidt</c:v>
                </c:pt>
              </c:strCache>
            </c:strRef>
          </c:tx>
          <c:marker>
            <c:symbol val="none"/>
          </c:marker>
          <c:cat>
            <c:strRef>
              <c:f>Sheet1!$A$2:$A$18</c:f>
              <c:strCache>
                <c:ptCount val="17"/>
                <c:pt idx="0">
                  <c:v>W1</c:v>
                </c:pt>
                <c:pt idx="1">
                  <c:v>W2</c:v>
                </c:pt>
                <c:pt idx="2">
                  <c:v>W3</c:v>
                </c:pt>
                <c:pt idx="3">
                  <c:v>W4</c:v>
                </c:pt>
                <c:pt idx="4">
                  <c:v>W5</c:v>
                </c:pt>
                <c:pt idx="5">
                  <c:v>W6</c:v>
                </c:pt>
                <c:pt idx="6">
                  <c:v>W7</c:v>
                </c:pt>
                <c:pt idx="7">
                  <c:v>W8</c:v>
                </c:pt>
                <c:pt idx="8">
                  <c:v>W9</c:v>
                </c:pt>
                <c:pt idx="9">
                  <c:v>W10</c:v>
                </c:pt>
                <c:pt idx="10">
                  <c:v>W11</c:v>
                </c:pt>
                <c:pt idx="11">
                  <c:v>W12</c:v>
                </c:pt>
                <c:pt idx="12">
                  <c:v>W13</c:v>
                </c:pt>
                <c:pt idx="13">
                  <c:v>W14</c:v>
                </c:pt>
                <c:pt idx="14">
                  <c:v>W15</c:v>
                </c:pt>
                <c:pt idx="15">
                  <c:v>W16</c:v>
                </c:pt>
                <c:pt idx="16">
                  <c:v>W17</c:v>
                </c:pt>
              </c:strCache>
            </c:strRef>
          </c:cat>
          <c:val>
            <c:numRef>
              <c:f>Sheet1!$C$2:$C$18</c:f>
              <c:numCache>
                <c:formatCode>General</c:formatCode>
                <c:ptCount val="17"/>
                <c:pt idx="0">
                  <c:v>26.5</c:v>
                </c:pt>
                <c:pt idx="1">
                  <c:v>22.25</c:v>
                </c:pt>
                <c:pt idx="2">
                  <c:v>32</c:v>
                </c:pt>
                <c:pt idx="3">
                  <c:v>22.25</c:v>
                </c:pt>
                <c:pt idx="4">
                  <c:v>28.5</c:v>
                </c:pt>
                <c:pt idx="5">
                  <c:v>15.75</c:v>
                </c:pt>
                <c:pt idx="6">
                  <c:v>18.5</c:v>
                </c:pt>
                <c:pt idx="7">
                  <c:v>14</c:v>
                </c:pt>
                <c:pt idx="8">
                  <c:v>24.75</c:v>
                </c:pt>
                <c:pt idx="9">
                  <c:v>19.25</c:v>
                </c:pt>
                <c:pt idx="10">
                  <c:v>22.75</c:v>
                </c:pt>
                <c:pt idx="11">
                  <c:v>27.25</c:v>
                </c:pt>
                <c:pt idx="12">
                  <c:v>21</c:v>
                </c:pt>
                <c:pt idx="13">
                  <c:v>31</c:v>
                </c:pt>
                <c:pt idx="14">
                  <c:v>34.25</c:v>
                </c:pt>
                <c:pt idx="15">
                  <c:v>48.25</c:v>
                </c:pt>
                <c:pt idx="16">
                  <c:v>42.5</c:v>
                </c:pt>
              </c:numCache>
            </c:numRef>
          </c:val>
          <c:smooth val="0"/>
        </c:ser>
        <c:ser>
          <c:idx val="2"/>
          <c:order val="2"/>
          <c:tx>
            <c:strRef>
              <c:f>Sheet1!$D$1</c:f>
              <c:strCache>
                <c:ptCount val="1"/>
                <c:pt idx="0">
                  <c:v>Delia Treichler</c:v>
                </c:pt>
              </c:strCache>
            </c:strRef>
          </c:tx>
          <c:marker>
            <c:symbol val="none"/>
          </c:marker>
          <c:cat>
            <c:strRef>
              <c:f>Sheet1!$A$2:$A$18</c:f>
              <c:strCache>
                <c:ptCount val="17"/>
                <c:pt idx="0">
                  <c:v>W1</c:v>
                </c:pt>
                <c:pt idx="1">
                  <c:v>W2</c:v>
                </c:pt>
                <c:pt idx="2">
                  <c:v>W3</c:v>
                </c:pt>
                <c:pt idx="3">
                  <c:v>W4</c:v>
                </c:pt>
                <c:pt idx="4">
                  <c:v>W5</c:v>
                </c:pt>
                <c:pt idx="5">
                  <c:v>W6</c:v>
                </c:pt>
                <c:pt idx="6">
                  <c:v>W7</c:v>
                </c:pt>
                <c:pt idx="7">
                  <c:v>W8</c:v>
                </c:pt>
                <c:pt idx="8">
                  <c:v>W9</c:v>
                </c:pt>
                <c:pt idx="9">
                  <c:v>W10</c:v>
                </c:pt>
                <c:pt idx="10">
                  <c:v>W11</c:v>
                </c:pt>
                <c:pt idx="11">
                  <c:v>W12</c:v>
                </c:pt>
                <c:pt idx="12">
                  <c:v>W13</c:v>
                </c:pt>
                <c:pt idx="13">
                  <c:v>W14</c:v>
                </c:pt>
                <c:pt idx="14">
                  <c:v>W15</c:v>
                </c:pt>
                <c:pt idx="15">
                  <c:v>W16</c:v>
                </c:pt>
                <c:pt idx="16">
                  <c:v>W17</c:v>
                </c:pt>
              </c:strCache>
            </c:strRef>
          </c:cat>
          <c:val>
            <c:numRef>
              <c:f>Sheet1!$D$2:$D$18</c:f>
              <c:numCache>
                <c:formatCode>General</c:formatCode>
                <c:ptCount val="17"/>
                <c:pt idx="0">
                  <c:v>26</c:v>
                </c:pt>
                <c:pt idx="1">
                  <c:v>27.5</c:v>
                </c:pt>
                <c:pt idx="2">
                  <c:v>32</c:v>
                </c:pt>
                <c:pt idx="3">
                  <c:v>24.25</c:v>
                </c:pt>
                <c:pt idx="4">
                  <c:v>32.5</c:v>
                </c:pt>
                <c:pt idx="5">
                  <c:v>12.75</c:v>
                </c:pt>
                <c:pt idx="6">
                  <c:v>19</c:v>
                </c:pt>
                <c:pt idx="7">
                  <c:v>13</c:v>
                </c:pt>
                <c:pt idx="8">
                  <c:v>24</c:v>
                </c:pt>
                <c:pt idx="9">
                  <c:v>21.25</c:v>
                </c:pt>
                <c:pt idx="10">
                  <c:v>27.75</c:v>
                </c:pt>
                <c:pt idx="11">
                  <c:v>19.25</c:v>
                </c:pt>
                <c:pt idx="12">
                  <c:v>26.5</c:v>
                </c:pt>
                <c:pt idx="13">
                  <c:v>34.5</c:v>
                </c:pt>
                <c:pt idx="14">
                  <c:v>31.25</c:v>
                </c:pt>
                <c:pt idx="15">
                  <c:v>49.25</c:v>
                </c:pt>
                <c:pt idx="16">
                  <c:v>47</c:v>
                </c:pt>
              </c:numCache>
            </c:numRef>
          </c:val>
          <c:smooth val="0"/>
        </c:ser>
        <c:ser>
          <c:idx val="3"/>
          <c:order val="3"/>
          <c:tx>
            <c:strRef>
              <c:f>Sheet1!$E$1</c:f>
              <c:strCache>
                <c:ptCount val="1"/>
                <c:pt idx="0">
                  <c:v>Mittel</c:v>
                </c:pt>
              </c:strCache>
            </c:strRef>
          </c:tx>
          <c:marker>
            <c:symbol val="none"/>
          </c:marker>
          <c:cat>
            <c:strRef>
              <c:f>Sheet1!$A$2:$A$18</c:f>
              <c:strCache>
                <c:ptCount val="17"/>
                <c:pt idx="0">
                  <c:v>W1</c:v>
                </c:pt>
                <c:pt idx="1">
                  <c:v>W2</c:v>
                </c:pt>
                <c:pt idx="2">
                  <c:v>W3</c:v>
                </c:pt>
                <c:pt idx="3">
                  <c:v>W4</c:v>
                </c:pt>
                <c:pt idx="4">
                  <c:v>W5</c:v>
                </c:pt>
                <c:pt idx="5">
                  <c:v>W6</c:v>
                </c:pt>
                <c:pt idx="6">
                  <c:v>W7</c:v>
                </c:pt>
                <c:pt idx="7">
                  <c:v>W8</c:v>
                </c:pt>
                <c:pt idx="8">
                  <c:v>W9</c:v>
                </c:pt>
                <c:pt idx="9">
                  <c:v>W10</c:v>
                </c:pt>
                <c:pt idx="10">
                  <c:v>W11</c:v>
                </c:pt>
                <c:pt idx="11">
                  <c:v>W12</c:v>
                </c:pt>
                <c:pt idx="12">
                  <c:v>W13</c:v>
                </c:pt>
                <c:pt idx="13">
                  <c:v>W14</c:v>
                </c:pt>
                <c:pt idx="14">
                  <c:v>W15</c:v>
                </c:pt>
                <c:pt idx="15">
                  <c:v>W16</c:v>
                </c:pt>
                <c:pt idx="16">
                  <c:v>W17</c:v>
                </c:pt>
              </c:strCache>
            </c:strRef>
          </c:cat>
          <c:val>
            <c:numRef>
              <c:f>Sheet1!$E$2:$E$18</c:f>
              <c:numCache>
                <c:formatCode>General</c:formatCode>
                <c:ptCount val="17"/>
                <c:pt idx="0">
                  <c:v>21.2</c:v>
                </c:pt>
                <c:pt idx="1">
                  <c:v>21.2</c:v>
                </c:pt>
                <c:pt idx="2">
                  <c:v>21.2</c:v>
                </c:pt>
                <c:pt idx="3">
                  <c:v>21.2</c:v>
                </c:pt>
                <c:pt idx="4">
                  <c:v>21.2</c:v>
                </c:pt>
                <c:pt idx="5">
                  <c:v>21.2</c:v>
                </c:pt>
                <c:pt idx="6">
                  <c:v>21.2</c:v>
                </c:pt>
                <c:pt idx="7">
                  <c:v>21.2</c:v>
                </c:pt>
                <c:pt idx="8">
                  <c:v>21.2</c:v>
                </c:pt>
                <c:pt idx="9">
                  <c:v>21.2</c:v>
                </c:pt>
                <c:pt idx="10">
                  <c:v>21.2</c:v>
                </c:pt>
                <c:pt idx="11">
                  <c:v>21.2</c:v>
                </c:pt>
                <c:pt idx="12">
                  <c:v>21.2</c:v>
                </c:pt>
                <c:pt idx="13">
                  <c:v>21.2</c:v>
                </c:pt>
                <c:pt idx="14">
                  <c:v>21.2</c:v>
                </c:pt>
                <c:pt idx="15">
                  <c:v>21.2</c:v>
                </c:pt>
                <c:pt idx="16">
                  <c:v>21.2</c:v>
                </c:pt>
              </c:numCache>
            </c:numRef>
          </c:val>
          <c:smooth val="0"/>
        </c:ser>
        <c:dLbls>
          <c:showLegendKey val="0"/>
          <c:showVal val="0"/>
          <c:showCatName val="0"/>
          <c:showSerName val="0"/>
          <c:showPercent val="0"/>
          <c:showBubbleSize val="0"/>
        </c:dLbls>
        <c:marker val="1"/>
        <c:smooth val="0"/>
        <c:axId val="159226112"/>
        <c:axId val="159232000"/>
      </c:lineChart>
      <c:catAx>
        <c:axId val="159226112"/>
        <c:scaling>
          <c:orientation val="minMax"/>
        </c:scaling>
        <c:delete val="0"/>
        <c:axPos val="b"/>
        <c:majorTickMark val="none"/>
        <c:minorTickMark val="none"/>
        <c:tickLblPos val="nextTo"/>
        <c:crossAx val="159232000"/>
        <c:crosses val="autoZero"/>
        <c:auto val="1"/>
        <c:lblAlgn val="ctr"/>
        <c:lblOffset val="100"/>
        <c:noMultiLvlLbl val="0"/>
      </c:catAx>
      <c:valAx>
        <c:axId val="159232000"/>
        <c:scaling>
          <c:orientation val="minMax"/>
          <c:max val="70"/>
          <c:min val="0"/>
        </c:scaling>
        <c:delete val="0"/>
        <c:axPos val="l"/>
        <c:majorGridlines/>
        <c:numFmt formatCode="General" sourceLinked="1"/>
        <c:majorTickMark val="none"/>
        <c:minorTickMark val="none"/>
        <c:tickLblPos val="nextTo"/>
        <c:spPr>
          <a:ln w="9525">
            <a:noFill/>
          </a:ln>
        </c:spPr>
        <c:crossAx val="159226112"/>
        <c:crosses val="autoZero"/>
        <c:crossBetween val="between"/>
        <c:majorUnit val="5"/>
      </c:valAx>
    </c:plotArea>
    <c:legend>
      <c:legendPos val="b"/>
      <c:overlay val="0"/>
    </c:legend>
    <c:plotVisOnly val="1"/>
    <c:dispBlanksAs val="gap"/>
    <c:showDLblsOverMax val="0"/>
  </c:chart>
  <c:externalData r:id="rId1">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c:date1904 val="0"/>
  <c:lang val="de-CH"/>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pieChart>
        <c:varyColors val="1"/>
        <c:ser>
          <c:idx val="0"/>
          <c:order val="0"/>
          <c:tx>
            <c:strRef>
              <c:f>Sheet1!$B$1</c:f>
              <c:strCache>
                <c:ptCount val="1"/>
                <c:pt idx="0">
                  <c:v>Aufteilung nach Tätigkeit</c:v>
                </c:pt>
              </c:strCache>
            </c:strRef>
          </c:tx>
          <c:dLbls>
            <c:dLbl>
              <c:idx val="0"/>
              <c:layout>
                <c:manualLayout>
                  <c:x val="2.0411745406824146E-2"/>
                  <c:y val="3.8644346834537713E-2"/>
                </c:manualLayout>
              </c:layout>
              <c:showLegendKey val="0"/>
              <c:showVal val="0"/>
              <c:showCatName val="1"/>
              <c:showSerName val="0"/>
              <c:showPercent val="1"/>
              <c:showBubbleSize val="0"/>
            </c:dLbl>
            <c:dLbl>
              <c:idx val="1"/>
              <c:layout>
                <c:manualLayout>
                  <c:x val="0.18790153834937298"/>
                  <c:y val="-2.3035578136280523E-2"/>
                </c:manualLayout>
              </c:layout>
              <c:showLegendKey val="0"/>
              <c:showVal val="0"/>
              <c:showCatName val="1"/>
              <c:showSerName val="0"/>
              <c:showPercent val="1"/>
              <c:showBubbleSize val="0"/>
            </c:dLbl>
            <c:dLbl>
              <c:idx val="2"/>
              <c:layout>
                <c:manualLayout>
                  <c:x val="0.12451170166229221"/>
                  <c:y val="7.4869947169200257E-2"/>
                </c:manualLayout>
              </c:layout>
              <c:showLegendKey val="0"/>
              <c:showVal val="0"/>
              <c:showCatName val="1"/>
              <c:showSerName val="0"/>
              <c:showPercent val="1"/>
              <c:showBubbleSize val="0"/>
            </c:dLbl>
            <c:dLbl>
              <c:idx val="3"/>
              <c:layout>
                <c:manualLayout>
                  <c:x val="2.7866178186060075E-2"/>
                  <c:y val="7.347111174085251E-2"/>
                </c:manualLayout>
              </c:layout>
              <c:showLegendKey val="0"/>
              <c:showVal val="0"/>
              <c:showCatName val="1"/>
              <c:showSerName val="0"/>
              <c:showPercent val="1"/>
              <c:showBubbleSize val="0"/>
            </c:dLbl>
            <c:dLbl>
              <c:idx val="4"/>
              <c:layout>
                <c:manualLayout>
                  <c:x val="6.5874343832020996E-2"/>
                  <c:y val="2.0239526614443119E-2"/>
                </c:manualLayout>
              </c:layout>
              <c:showLegendKey val="0"/>
              <c:showVal val="0"/>
              <c:showCatName val="1"/>
              <c:showSerName val="0"/>
              <c:showPercent val="1"/>
              <c:showBubbleSize val="0"/>
            </c:dLbl>
            <c:dLbl>
              <c:idx val="6"/>
              <c:layout>
                <c:manualLayout>
                  <c:x val="-5.4878426655001457E-2"/>
                  <c:y val="4.5839861276980483E-2"/>
                </c:manualLayout>
              </c:layout>
              <c:showLegendKey val="0"/>
              <c:showVal val="0"/>
              <c:showCatName val="1"/>
              <c:showSerName val="0"/>
              <c:showPercent val="1"/>
              <c:showBubbleSize val="0"/>
            </c:dLbl>
            <c:dLbl>
              <c:idx val="7"/>
              <c:layout>
                <c:manualLayout>
                  <c:x val="-6.7916028725575964E-2"/>
                  <c:y val="3.1446403389807635E-2"/>
                </c:manualLayout>
              </c:layout>
              <c:showLegendKey val="0"/>
              <c:showVal val="0"/>
              <c:showCatName val="1"/>
              <c:showSerName val="0"/>
              <c:showPercent val="1"/>
              <c:showBubbleSize val="0"/>
            </c:dLbl>
            <c:dLbl>
              <c:idx val="8"/>
              <c:layout>
                <c:manualLayout>
                  <c:x val="-6.8148148148148152E-2"/>
                  <c:y val="6.5345019533226731E-2"/>
                </c:manualLayout>
              </c:layout>
              <c:showLegendKey val="0"/>
              <c:showVal val="0"/>
              <c:showCatName val="1"/>
              <c:showSerName val="0"/>
              <c:showPercent val="1"/>
              <c:showBubbleSize val="0"/>
            </c:dLbl>
            <c:dLbl>
              <c:idx val="9"/>
              <c:layout>
                <c:manualLayout>
                  <c:x val="-6.2893336249635459E-2"/>
                  <c:y val="1.5294617735765034E-2"/>
                </c:manualLayout>
              </c:layout>
              <c:showLegendKey val="0"/>
              <c:showVal val="0"/>
              <c:showCatName val="1"/>
              <c:showSerName val="0"/>
              <c:showPercent val="1"/>
              <c:showBubbleSize val="0"/>
            </c:dLbl>
            <c:dLbl>
              <c:idx val="10"/>
              <c:layout>
                <c:manualLayout>
                  <c:x val="8.2360017497812767E-3"/>
                  <c:y val="1.0866546565998017E-2"/>
                </c:manualLayout>
              </c:layout>
              <c:showLegendKey val="0"/>
              <c:showVal val="0"/>
              <c:showCatName val="1"/>
              <c:showSerName val="0"/>
              <c:showPercent val="1"/>
              <c:showBubbleSize val="0"/>
            </c:dLbl>
            <c:dLbl>
              <c:idx val="11"/>
              <c:layout>
                <c:manualLayout>
                  <c:x val="-3.2622302420530769E-2"/>
                  <c:y val="9.5054956176750401E-4"/>
                </c:manualLayout>
              </c:layout>
              <c:showLegendKey val="0"/>
              <c:showVal val="0"/>
              <c:showCatName val="1"/>
              <c:showSerName val="0"/>
              <c:showPercent val="1"/>
              <c:showBubbleSize val="0"/>
            </c:dLbl>
            <c:showLegendKey val="0"/>
            <c:showVal val="0"/>
            <c:showCatName val="1"/>
            <c:showSerName val="0"/>
            <c:showPercent val="1"/>
            <c:showBubbleSize val="0"/>
            <c:showLeaderLines val="1"/>
          </c:dLbls>
          <c:cat>
            <c:strRef>
              <c:f>Sheet1!$A$2:$A$12</c:f>
              <c:strCache>
                <c:ptCount val="11"/>
                <c:pt idx="0">
                  <c:v>Projekt Management</c:v>
                </c:pt>
                <c:pt idx="1">
                  <c:v>Requirements</c:v>
                </c:pt>
                <c:pt idx="2">
                  <c:v>Analyse und Design</c:v>
                </c:pt>
                <c:pt idx="3">
                  <c:v>Implementation</c:v>
                </c:pt>
                <c:pt idx="4">
                  <c:v>Test</c:v>
                </c:pt>
                <c:pt idx="5">
                  <c:v>Dokumentation</c:v>
                </c:pt>
                <c:pt idx="6">
                  <c:v>Studium Technologien</c:v>
                </c:pt>
                <c:pt idx="7">
                  <c:v>Sitzungen</c:v>
                </c:pt>
                <c:pt idx="8">
                  <c:v>Qualitätssicherung</c:v>
                </c:pt>
                <c:pt idx="9">
                  <c:v>Sonstiges</c:v>
                </c:pt>
                <c:pt idx="10">
                  <c:v>Benutzeranalyse</c:v>
                </c:pt>
              </c:strCache>
            </c:strRef>
          </c:cat>
          <c:val>
            <c:numRef>
              <c:f>Sheet1!$B$2:$B$12</c:f>
              <c:numCache>
                <c:formatCode>General</c:formatCode>
                <c:ptCount val="11"/>
                <c:pt idx="0">
                  <c:v>108</c:v>
                </c:pt>
                <c:pt idx="1">
                  <c:v>24.25</c:v>
                </c:pt>
                <c:pt idx="2">
                  <c:v>47.5</c:v>
                </c:pt>
                <c:pt idx="3">
                  <c:v>197.25</c:v>
                </c:pt>
                <c:pt idx="4">
                  <c:v>51.5</c:v>
                </c:pt>
                <c:pt idx="5">
                  <c:v>504.25</c:v>
                </c:pt>
                <c:pt idx="6">
                  <c:v>58.75</c:v>
                </c:pt>
                <c:pt idx="7">
                  <c:v>133</c:v>
                </c:pt>
                <c:pt idx="8">
                  <c:v>131</c:v>
                </c:pt>
                <c:pt idx="9">
                  <c:v>90.25</c:v>
                </c:pt>
                <c:pt idx="10">
                  <c:v>35</c:v>
                </c:pt>
              </c:numCache>
            </c:numRef>
          </c:val>
        </c:ser>
        <c:dLbls>
          <c:showLegendKey val="0"/>
          <c:showVal val="0"/>
          <c:showCatName val="0"/>
          <c:showSerName val="0"/>
          <c:showPercent val="1"/>
          <c:showBubbleSize val="0"/>
          <c:showLeaderLines val="1"/>
        </c:dLbls>
        <c:firstSliceAng val="0"/>
      </c:pieChart>
    </c:plotArea>
    <c:plotVisOnly val="1"/>
    <c:dispBlanksAs val="gap"/>
    <c:showDLblsOverMax val="0"/>
  </c:chart>
  <c:externalData r:id="rId1">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c:date1904 val="0"/>
  <c:lang val="de-CH"/>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col"/>
        <c:grouping val="stacked"/>
        <c:varyColors val="0"/>
        <c:ser>
          <c:idx val="0"/>
          <c:order val="0"/>
          <c:tx>
            <c:strRef>
              <c:f>Sheet1!$B$1</c:f>
              <c:strCache>
                <c:ptCount val="1"/>
                <c:pt idx="0">
                  <c:v>Projekt Management</c:v>
                </c:pt>
              </c:strCache>
            </c:strRef>
          </c:tx>
          <c:invertIfNegative val="0"/>
          <c:cat>
            <c:strRef>
              <c:f>Sheet1!$A$2:$A$4</c:f>
              <c:strCache>
                <c:ptCount val="3"/>
                <c:pt idx="0">
                  <c:v>Lukas Elmer</c:v>
                </c:pt>
                <c:pt idx="1">
                  <c:v>Christina Heidt</c:v>
                </c:pt>
                <c:pt idx="2">
                  <c:v>Delia Treichler</c:v>
                </c:pt>
              </c:strCache>
            </c:strRef>
          </c:cat>
          <c:val>
            <c:numRef>
              <c:f>Sheet1!$B$2:$B$4</c:f>
              <c:numCache>
                <c:formatCode>General</c:formatCode>
                <c:ptCount val="3"/>
                <c:pt idx="0">
                  <c:v>41.5</c:v>
                </c:pt>
                <c:pt idx="1">
                  <c:v>27.5</c:v>
                </c:pt>
                <c:pt idx="2">
                  <c:v>39</c:v>
                </c:pt>
              </c:numCache>
            </c:numRef>
          </c:val>
        </c:ser>
        <c:ser>
          <c:idx val="1"/>
          <c:order val="1"/>
          <c:tx>
            <c:strRef>
              <c:f>Sheet1!$C$1</c:f>
              <c:strCache>
                <c:ptCount val="1"/>
                <c:pt idx="0">
                  <c:v>Requirements</c:v>
                </c:pt>
              </c:strCache>
            </c:strRef>
          </c:tx>
          <c:invertIfNegative val="0"/>
          <c:cat>
            <c:strRef>
              <c:f>Sheet1!$A$2:$A$4</c:f>
              <c:strCache>
                <c:ptCount val="3"/>
                <c:pt idx="0">
                  <c:v>Lukas Elmer</c:v>
                </c:pt>
                <c:pt idx="1">
                  <c:v>Christina Heidt</c:v>
                </c:pt>
                <c:pt idx="2">
                  <c:v>Delia Treichler</c:v>
                </c:pt>
              </c:strCache>
            </c:strRef>
          </c:cat>
          <c:val>
            <c:numRef>
              <c:f>Sheet1!$C$2:$C$4</c:f>
              <c:numCache>
                <c:formatCode>General</c:formatCode>
                <c:ptCount val="3"/>
                <c:pt idx="0">
                  <c:v>11.75</c:v>
                </c:pt>
                <c:pt idx="1">
                  <c:v>5.75</c:v>
                </c:pt>
                <c:pt idx="2">
                  <c:v>6.75</c:v>
                </c:pt>
              </c:numCache>
            </c:numRef>
          </c:val>
        </c:ser>
        <c:ser>
          <c:idx val="2"/>
          <c:order val="2"/>
          <c:tx>
            <c:strRef>
              <c:f>Sheet1!$D$1</c:f>
              <c:strCache>
                <c:ptCount val="1"/>
                <c:pt idx="0">
                  <c:v>Analyse und Design</c:v>
                </c:pt>
              </c:strCache>
            </c:strRef>
          </c:tx>
          <c:invertIfNegative val="0"/>
          <c:cat>
            <c:strRef>
              <c:f>Sheet1!$A$2:$A$4</c:f>
              <c:strCache>
                <c:ptCount val="3"/>
                <c:pt idx="0">
                  <c:v>Lukas Elmer</c:v>
                </c:pt>
                <c:pt idx="1">
                  <c:v>Christina Heidt</c:v>
                </c:pt>
                <c:pt idx="2">
                  <c:v>Delia Treichler</c:v>
                </c:pt>
              </c:strCache>
            </c:strRef>
          </c:cat>
          <c:val>
            <c:numRef>
              <c:f>Sheet1!$D$2:$D$4</c:f>
              <c:numCache>
                <c:formatCode>General</c:formatCode>
                <c:ptCount val="3"/>
                <c:pt idx="0">
                  <c:v>22.5</c:v>
                </c:pt>
                <c:pt idx="1">
                  <c:v>14</c:v>
                </c:pt>
                <c:pt idx="2">
                  <c:v>11</c:v>
                </c:pt>
              </c:numCache>
            </c:numRef>
          </c:val>
        </c:ser>
        <c:ser>
          <c:idx val="3"/>
          <c:order val="3"/>
          <c:tx>
            <c:strRef>
              <c:f>Sheet1!$E$1</c:f>
              <c:strCache>
                <c:ptCount val="1"/>
                <c:pt idx="0">
                  <c:v>Implementation</c:v>
                </c:pt>
              </c:strCache>
            </c:strRef>
          </c:tx>
          <c:invertIfNegative val="0"/>
          <c:cat>
            <c:strRef>
              <c:f>Sheet1!$A$2:$A$4</c:f>
              <c:strCache>
                <c:ptCount val="3"/>
                <c:pt idx="0">
                  <c:v>Lukas Elmer</c:v>
                </c:pt>
                <c:pt idx="1">
                  <c:v>Christina Heidt</c:v>
                </c:pt>
                <c:pt idx="2">
                  <c:v>Delia Treichler</c:v>
                </c:pt>
              </c:strCache>
            </c:strRef>
          </c:cat>
          <c:val>
            <c:numRef>
              <c:f>Sheet1!$E$2:$E$4</c:f>
              <c:numCache>
                <c:formatCode>General</c:formatCode>
                <c:ptCount val="3"/>
                <c:pt idx="0">
                  <c:v>101</c:v>
                </c:pt>
                <c:pt idx="1">
                  <c:v>41.75</c:v>
                </c:pt>
                <c:pt idx="2">
                  <c:v>54.5</c:v>
                </c:pt>
              </c:numCache>
            </c:numRef>
          </c:val>
        </c:ser>
        <c:ser>
          <c:idx val="4"/>
          <c:order val="4"/>
          <c:tx>
            <c:strRef>
              <c:f>Sheet1!$F$1</c:f>
              <c:strCache>
                <c:ptCount val="1"/>
                <c:pt idx="0">
                  <c:v>Test</c:v>
                </c:pt>
              </c:strCache>
            </c:strRef>
          </c:tx>
          <c:invertIfNegative val="0"/>
          <c:cat>
            <c:strRef>
              <c:f>Sheet1!$A$2:$A$4</c:f>
              <c:strCache>
                <c:ptCount val="3"/>
                <c:pt idx="0">
                  <c:v>Lukas Elmer</c:v>
                </c:pt>
                <c:pt idx="1">
                  <c:v>Christina Heidt</c:v>
                </c:pt>
                <c:pt idx="2">
                  <c:v>Delia Treichler</c:v>
                </c:pt>
              </c:strCache>
            </c:strRef>
          </c:cat>
          <c:val>
            <c:numRef>
              <c:f>Sheet1!$F$2:$F$4</c:f>
              <c:numCache>
                <c:formatCode>General</c:formatCode>
                <c:ptCount val="3"/>
                <c:pt idx="0">
                  <c:v>16.25</c:v>
                </c:pt>
                <c:pt idx="1">
                  <c:v>11.5</c:v>
                </c:pt>
                <c:pt idx="2">
                  <c:v>23.75</c:v>
                </c:pt>
              </c:numCache>
            </c:numRef>
          </c:val>
        </c:ser>
        <c:ser>
          <c:idx val="5"/>
          <c:order val="5"/>
          <c:tx>
            <c:strRef>
              <c:f>Sheet1!$G$1</c:f>
              <c:strCache>
                <c:ptCount val="1"/>
                <c:pt idx="0">
                  <c:v>Dokumentation</c:v>
                </c:pt>
              </c:strCache>
            </c:strRef>
          </c:tx>
          <c:invertIfNegative val="0"/>
          <c:cat>
            <c:strRef>
              <c:f>Sheet1!$A$2:$A$4</c:f>
              <c:strCache>
                <c:ptCount val="3"/>
                <c:pt idx="0">
                  <c:v>Lukas Elmer</c:v>
                </c:pt>
                <c:pt idx="1">
                  <c:v>Christina Heidt</c:v>
                </c:pt>
                <c:pt idx="2">
                  <c:v>Delia Treichler</c:v>
                </c:pt>
              </c:strCache>
            </c:strRef>
          </c:cat>
          <c:val>
            <c:numRef>
              <c:f>Sheet1!$G$2:$G$4</c:f>
              <c:numCache>
                <c:formatCode>General</c:formatCode>
                <c:ptCount val="3"/>
                <c:pt idx="0">
                  <c:v>114.25</c:v>
                </c:pt>
                <c:pt idx="1">
                  <c:v>202.5</c:v>
                </c:pt>
                <c:pt idx="2">
                  <c:v>187.5</c:v>
                </c:pt>
              </c:numCache>
            </c:numRef>
          </c:val>
        </c:ser>
        <c:ser>
          <c:idx val="6"/>
          <c:order val="6"/>
          <c:tx>
            <c:strRef>
              <c:f>Sheet1!$H$1</c:f>
              <c:strCache>
                <c:ptCount val="1"/>
                <c:pt idx="0">
                  <c:v>Studium Technologien</c:v>
                </c:pt>
              </c:strCache>
            </c:strRef>
          </c:tx>
          <c:invertIfNegative val="0"/>
          <c:cat>
            <c:strRef>
              <c:f>Sheet1!$A$2:$A$4</c:f>
              <c:strCache>
                <c:ptCount val="3"/>
                <c:pt idx="0">
                  <c:v>Lukas Elmer</c:v>
                </c:pt>
                <c:pt idx="1">
                  <c:v>Christina Heidt</c:v>
                </c:pt>
                <c:pt idx="2">
                  <c:v>Delia Treichler</c:v>
                </c:pt>
              </c:strCache>
            </c:strRef>
          </c:cat>
          <c:val>
            <c:numRef>
              <c:f>Sheet1!$H$2:$H$4</c:f>
              <c:numCache>
                <c:formatCode>General</c:formatCode>
                <c:ptCount val="3"/>
                <c:pt idx="0">
                  <c:v>19.5</c:v>
                </c:pt>
                <c:pt idx="1">
                  <c:v>20.75</c:v>
                </c:pt>
                <c:pt idx="2">
                  <c:v>18.5</c:v>
                </c:pt>
              </c:numCache>
            </c:numRef>
          </c:val>
        </c:ser>
        <c:ser>
          <c:idx val="7"/>
          <c:order val="7"/>
          <c:tx>
            <c:strRef>
              <c:f>Sheet1!$I$1</c:f>
              <c:strCache>
                <c:ptCount val="1"/>
                <c:pt idx="0">
                  <c:v>Sitzungen</c:v>
                </c:pt>
              </c:strCache>
            </c:strRef>
          </c:tx>
          <c:invertIfNegative val="0"/>
          <c:cat>
            <c:strRef>
              <c:f>Sheet1!$A$2:$A$4</c:f>
              <c:strCache>
                <c:ptCount val="3"/>
                <c:pt idx="0">
                  <c:v>Lukas Elmer</c:v>
                </c:pt>
                <c:pt idx="1">
                  <c:v>Christina Heidt</c:v>
                </c:pt>
                <c:pt idx="2">
                  <c:v>Delia Treichler</c:v>
                </c:pt>
              </c:strCache>
            </c:strRef>
          </c:cat>
          <c:val>
            <c:numRef>
              <c:f>Sheet1!$I$2:$I$4</c:f>
              <c:numCache>
                <c:formatCode>General</c:formatCode>
                <c:ptCount val="3"/>
                <c:pt idx="0">
                  <c:v>42.75</c:v>
                </c:pt>
                <c:pt idx="1">
                  <c:v>44.75</c:v>
                </c:pt>
                <c:pt idx="2">
                  <c:v>45.5</c:v>
                </c:pt>
              </c:numCache>
            </c:numRef>
          </c:val>
        </c:ser>
        <c:ser>
          <c:idx val="8"/>
          <c:order val="8"/>
          <c:tx>
            <c:strRef>
              <c:f>Sheet1!$J$1</c:f>
              <c:strCache>
                <c:ptCount val="1"/>
                <c:pt idx="0">
                  <c:v>Qualitätssicherung</c:v>
                </c:pt>
              </c:strCache>
            </c:strRef>
          </c:tx>
          <c:invertIfNegative val="0"/>
          <c:cat>
            <c:strRef>
              <c:f>Sheet1!$A$2:$A$4</c:f>
              <c:strCache>
                <c:ptCount val="3"/>
                <c:pt idx="0">
                  <c:v>Lukas Elmer</c:v>
                </c:pt>
                <c:pt idx="1">
                  <c:v>Christina Heidt</c:v>
                </c:pt>
                <c:pt idx="2">
                  <c:v>Delia Treichler</c:v>
                </c:pt>
              </c:strCache>
            </c:strRef>
          </c:cat>
          <c:val>
            <c:numRef>
              <c:f>Sheet1!$J$2:$J$4</c:f>
              <c:numCache>
                <c:formatCode>General</c:formatCode>
                <c:ptCount val="3"/>
                <c:pt idx="0">
                  <c:v>70</c:v>
                </c:pt>
                <c:pt idx="1">
                  <c:v>30</c:v>
                </c:pt>
                <c:pt idx="2">
                  <c:v>31</c:v>
                </c:pt>
              </c:numCache>
            </c:numRef>
          </c:val>
        </c:ser>
        <c:ser>
          <c:idx val="9"/>
          <c:order val="9"/>
          <c:tx>
            <c:strRef>
              <c:f>Sheet1!$K$1</c:f>
              <c:strCache>
                <c:ptCount val="1"/>
                <c:pt idx="0">
                  <c:v>Deployment</c:v>
                </c:pt>
              </c:strCache>
            </c:strRef>
          </c:tx>
          <c:invertIfNegative val="0"/>
          <c:cat>
            <c:strRef>
              <c:f>Sheet1!$A$2:$A$4</c:f>
              <c:strCache>
                <c:ptCount val="3"/>
                <c:pt idx="0">
                  <c:v>Lukas Elmer</c:v>
                </c:pt>
                <c:pt idx="1">
                  <c:v>Christina Heidt</c:v>
                </c:pt>
                <c:pt idx="2">
                  <c:v>Delia Treichler</c:v>
                </c:pt>
              </c:strCache>
            </c:strRef>
          </c:cat>
          <c:val>
            <c:numRef>
              <c:f>Sheet1!$K$2:$K$4</c:f>
              <c:numCache>
                <c:formatCode>General</c:formatCode>
                <c:ptCount val="3"/>
                <c:pt idx="0">
                  <c:v>1.5</c:v>
                </c:pt>
                <c:pt idx="1">
                  <c:v>0</c:v>
                </c:pt>
                <c:pt idx="2">
                  <c:v>0</c:v>
                </c:pt>
              </c:numCache>
            </c:numRef>
          </c:val>
        </c:ser>
        <c:ser>
          <c:idx val="10"/>
          <c:order val="10"/>
          <c:tx>
            <c:strRef>
              <c:f>Sheet1!$L$1</c:f>
              <c:strCache>
                <c:ptCount val="1"/>
                <c:pt idx="0">
                  <c:v>Business Modeling</c:v>
                </c:pt>
              </c:strCache>
            </c:strRef>
          </c:tx>
          <c:invertIfNegative val="0"/>
          <c:cat>
            <c:strRef>
              <c:f>Sheet1!$A$2:$A$4</c:f>
              <c:strCache>
                <c:ptCount val="3"/>
                <c:pt idx="0">
                  <c:v>Lukas Elmer</c:v>
                </c:pt>
                <c:pt idx="1">
                  <c:v>Christina Heidt</c:v>
                </c:pt>
                <c:pt idx="2">
                  <c:v>Delia Treichler</c:v>
                </c:pt>
              </c:strCache>
            </c:strRef>
          </c:cat>
          <c:val>
            <c:numRef>
              <c:f>Sheet1!$L$2:$L$4</c:f>
              <c:numCache>
                <c:formatCode>General</c:formatCode>
                <c:ptCount val="3"/>
                <c:pt idx="0">
                  <c:v>0</c:v>
                </c:pt>
                <c:pt idx="1">
                  <c:v>3.5</c:v>
                </c:pt>
                <c:pt idx="2">
                  <c:v>1.5</c:v>
                </c:pt>
              </c:numCache>
            </c:numRef>
          </c:val>
        </c:ser>
        <c:ser>
          <c:idx val="11"/>
          <c:order val="11"/>
          <c:tx>
            <c:strRef>
              <c:f>Sheet1!$M$1</c:f>
              <c:strCache>
                <c:ptCount val="1"/>
                <c:pt idx="0">
                  <c:v>Sonstiges</c:v>
                </c:pt>
              </c:strCache>
            </c:strRef>
          </c:tx>
          <c:invertIfNegative val="0"/>
          <c:cat>
            <c:strRef>
              <c:f>Sheet1!$A$2:$A$4</c:f>
              <c:strCache>
                <c:ptCount val="3"/>
                <c:pt idx="0">
                  <c:v>Lukas Elmer</c:v>
                </c:pt>
                <c:pt idx="1">
                  <c:v>Christina Heidt</c:v>
                </c:pt>
                <c:pt idx="2">
                  <c:v>Delia Treichler</c:v>
                </c:pt>
              </c:strCache>
            </c:strRef>
          </c:cat>
          <c:val>
            <c:numRef>
              <c:f>Sheet1!$M$2:$M$4</c:f>
              <c:numCache>
                <c:formatCode>General</c:formatCode>
                <c:ptCount val="3"/>
                <c:pt idx="0">
                  <c:v>27.75</c:v>
                </c:pt>
                <c:pt idx="1">
                  <c:v>30.25</c:v>
                </c:pt>
                <c:pt idx="2">
                  <c:v>32.25</c:v>
                </c:pt>
              </c:numCache>
            </c:numRef>
          </c:val>
        </c:ser>
        <c:ser>
          <c:idx val="12"/>
          <c:order val="12"/>
          <c:tx>
            <c:strRef>
              <c:f>Sheet1!$N$1</c:f>
              <c:strCache>
                <c:ptCount val="1"/>
                <c:pt idx="0">
                  <c:v>Benutzer Analyse</c:v>
                </c:pt>
              </c:strCache>
            </c:strRef>
          </c:tx>
          <c:invertIfNegative val="0"/>
          <c:cat>
            <c:strRef>
              <c:f>Sheet1!$A$2:$A$4</c:f>
              <c:strCache>
                <c:ptCount val="3"/>
                <c:pt idx="0">
                  <c:v>Lukas Elmer</c:v>
                </c:pt>
                <c:pt idx="1">
                  <c:v>Christina Heidt</c:v>
                </c:pt>
                <c:pt idx="2">
                  <c:v>Delia Treichler</c:v>
                </c:pt>
              </c:strCache>
            </c:strRef>
          </c:cat>
          <c:val>
            <c:numRef>
              <c:f>Sheet1!$N$2:$N$4</c:f>
              <c:numCache>
                <c:formatCode>General</c:formatCode>
                <c:ptCount val="3"/>
                <c:pt idx="0">
                  <c:v>0</c:v>
                </c:pt>
                <c:pt idx="1">
                  <c:v>18.5</c:v>
                </c:pt>
                <c:pt idx="2">
                  <c:v>16.5</c:v>
                </c:pt>
              </c:numCache>
            </c:numRef>
          </c:val>
        </c:ser>
        <c:dLbls>
          <c:showLegendKey val="0"/>
          <c:showVal val="0"/>
          <c:showCatName val="0"/>
          <c:showSerName val="0"/>
          <c:showPercent val="0"/>
          <c:showBubbleSize val="0"/>
        </c:dLbls>
        <c:gapWidth val="150"/>
        <c:overlap val="100"/>
        <c:axId val="162295808"/>
        <c:axId val="162297344"/>
      </c:barChart>
      <c:catAx>
        <c:axId val="162295808"/>
        <c:scaling>
          <c:orientation val="minMax"/>
        </c:scaling>
        <c:delete val="0"/>
        <c:axPos val="b"/>
        <c:majorTickMark val="out"/>
        <c:minorTickMark val="none"/>
        <c:tickLblPos val="nextTo"/>
        <c:crossAx val="162297344"/>
        <c:crosses val="autoZero"/>
        <c:auto val="1"/>
        <c:lblAlgn val="ctr"/>
        <c:lblOffset val="100"/>
        <c:noMultiLvlLbl val="0"/>
      </c:catAx>
      <c:valAx>
        <c:axId val="162297344"/>
        <c:scaling>
          <c:orientation val="minMax"/>
        </c:scaling>
        <c:delete val="0"/>
        <c:axPos val="l"/>
        <c:majorGridlines/>
        <c:numFmt formatCode="General" sourceLinked="1"/>
        <c:majorTickMark val="out"/>
        <c:minorTickMark val="none"/>
        <c:tickLblPos val="nextTo"/>
        <c:crossAx val="162295808"/>
        <c:crosses val="autoZero"/>
        <c:crossBetween val="between"/>
      </c:valAx>
    </c:plotArea>
    <c:legend>
      <c:legendPos val="r"/>
      <c:overlay val="0"/>
    </c:legend>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de-CH"/>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barChart>
        <c:barDir val="bar"/>
        <c:grouping val="clustered"/>
        <c:varyColors val="0"/>
        <c:ser>
          <c:idx val="0"/>
          <c:order val="0"/>
          <c:tx>
            <c:strRef>
              <c:f>Sheet1!$B$1</c:f>
              <c:strCache>
                <c:ptCount val="1"/>
                <c:pt idx="0">
                  <c:v>Auslastung der Abstandszonen</c:v>
                </c:pt>
              </c:strCache>
            </c:strRef>
          </c:tx>
          <c:invertIfNegative val="0"/>
          <c:dLbls>
            <c:showLegendKey val="0"/>
            <c:showVal val="1"/>
            <c:showCatName val="0"/>
            <c:showSerName val="0"/>
            <c:showPercent val="0"/>
            <c:showBubbleSize val="0"/>
            <c:showLeaderLines val="0"/>
          </c:dLbls>
          <c:cat>
            <c:strRef>
              <c:f>Sheet1!$A$2:$A$7</c:f>
              <c:strCache>
                <c:ptCount val="6"/>
                <c:pt idx="0">
                  <c:v>4 - 5 m</c:v>
                </c:pt>
                <c:pt idx="1">
                  <c:v>3 - 4 m</c:v>
                </c:pt>
                <c:pt idx="2">
                  <c:v>5 - 6 m</c:v>
                </c:pt>
                <c:pt idx="3">
                  <c:v>2 - 3 m</c:v>
                </c:pt>
                <c:pt idx="4">
                  <c:v>6 - 7 m</c:v>
                </c:pt>
                <c:pt idx="5">
                  <c:v>Restliche</c:v>
                </c:pt>
              </c:strCache>
            </c:strRef>
          </c:cat>
          <c:val>
            <c:numRef>
              <c:f>Sheet1!$B$2:$B$7</c:f>
              <c:numCache>
                <c:formatCode>0.00%</c:formatCode>
                <c:ptCount val="6"/>
                <c:pt idx="0">
                  <c:v>0.36</c:v>
                </c:pt>
                <c:pt idx="1">
                  <c:v>0.2782</c:v>
                </c:pt>
                <c:pt idx="2">
                  <c:v>0.15640000000000001</c:v>
                </c:pt>
                <c:pt idx="3">
                  <c:v>0.1055</c:v>
                </c:pt>
                <c:pt idx="4">
                  <c:v>0.06</c:v>
                </c:pt>
                <c:pt idx="5">
                  <c:v>3.9899999999999998E-2</c:v>
                </c:pt>
              </c:numCache>
            </c:numRef>
          </c:val>
        </c:ser>
        <c:dLbls>
          <c:showLegendKey val="0"/>
          <c:showVal val="0"/>
          <c:showCatName val="0"/>
          <c:showSerName val="0"/>
          <c:showPercent val="0"/>
          <c:showBubbleSize val="0"/>
        </c:dLbls>
        <c:gapWidth val="100"/>
        <c:axId val="131555328"/>
        <c:axId val="316348288"/>
      </c:barChart>
      <c:valAx>
        <c:axId val="316348288"/>
        <c:scaling>
          <c:orientation val="minMax"/>
        </c:scaling>
        <c:delete val="1"/>
        <c:axPos val="b"/>
        <c:majorGridlines/>
        <c:numFmt formatCode="0.00%" sourceLinked="1"/>
        <c:majorTickMark val="out"/>
        <c:minorTickMark val="none"/>
        <c:tickLblPos val="nextTo"/>
        <c:crossAx val="131555328"/>
        <c:crosses val="autoZero"/>
        <c:crossBetween val="between"/>
      </c:valAx>
      <c:catAx>
        <c:axId val="131555328"/>
        <c:scaling>
          <c:orientation val="minMax"/>
        </c:scaling>
        <c:delete val="0"/>
        <c:axPos val="l"/>
        <c:majorTickMark val="out"/>
        <c:minorTickMark val="none"/>
        <c:tickLblPos val="nextTo"/>
        <c:crossAx val="316348288"/>
        <c:crosses val="autoZero"/>
        <c:auto val="1"/>
        <c:lblAlgn val="ctr"/>
        <c:lblOffset val="100"/>
        <c:noMultiLvlLbl val="0"/>
      </c:catAx>
    </c:plotArea>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de-CH"/>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pieChart>
        <c:varyColors val="1"/>
        <c:ser>
          <c:idx val="0"/>
          <c:order val="0"/>
          <c:tx>
            <c:strRef>
              <c:f>Sheet1!$B$1</c:f>
              <c:strCache>
                <c:ptCount val="1"/>
                <c:pt idx="0">
                  <c:v>Vorkommen der Gruppengrössen</c:v>
                </c:pt>
              </c:strCache>
            </c:strRef>
          </c:tx>
          <c:dLbls>
            <c:dLblPos val="bestFit"/>
            <c:showLegendKey val="0"/>
            <c:showVal val="0"/>
            <c:showCatName val="0"/>
            <c:showSerName val="0"/>
            <c:showPercent val="1"/>
            <c:showBubbleSize val="0"/>
            <c:showLeaderLines val="1"/>
          </c:dLbls>
          <c:cat>
            <c:strRef>
              <c:f>Sheet1!$A$2:$A$8</c:f>
              <c:strCache>
                <c:ptCount val="7"/>
                <c:pt idx="0">
                  <c:v>1</c:v>
                </c:pt>
                <c:pt idx="1">
                  <c:v>2</c:v>
                </c:pt>
                <c:pt idx="2">
                  <c:v>3</c:v>
                </c:pt>
                <c:pt idx="3">
                  <c:v>4</c:v>
                </c:pt>
                <c:pt idx="4">
                  <c:v>5-6</c:v>
                </c:pt>
                <c:pt idx="5">
                  <c:v>7-9</c:v>
                </c:pt>
                <c:pt idx="6">
                  <c:v>&gt;10</c:v>
                </c:pt>
              </c:strCache>
            </c:strRef>
          </c:cat>
          <c:val>
            <c:numRef>
              <c:f>Sheet1!$B$2:$B$8</c:f>
              <c:numCache>
                <c:formatCode>General</c:formatCode>
                <c:ptCount val="7"/>
                <c:pt idx="0">
                  <c:v>228</c:v>
                </c:pt>
                <c:pt idx="1">
                  <c:v>234</c:v>
                </c:pt>
                <c:pt idx="2">
                  <c:v>195</c:v>
                </c:pt>
                <c:pt idx="3">
                  <c:v>220</c:v>
                </c:pt>
                <c:pt idx="4">
                  <c:v>227</c:v>
                </c:pt>
                <c:pt idx="5">
                  <c:v>211</c:v>
                </c:pt>
                <c:pt idx="6">
                  <c:v>135</c:v>
                </c:pt>
              </c:numCache>
            </c:numRef>
          </c:val>
        </c:ser>
        <c:dLbls>
          <c:dLblPos val="bestFit"/>
          <c:showLegendKey val="0"/>
          <c:showVal val="0"/>
          <c:showCatName val="0"/>
          <c:showSerName val="0"/>
          <c:showPercent val="1"/>
          <c:showBubbleSize val="0"/>
          <c:showLeaderLines val="1"/>
        </c:dLbls>
        <c:firstSliceAng val="0"/>
      </c:pieChart>
    </c:plotArea>
    <c:legend>
      <c:legendPos val="r"/>
      <c:overlay val="0"/>
    </c:legend>
    <c:plotVisOnly val="1"/>
    <c:dispBlanksAs val="gap"/>
    <c:showDLblsOverMax val="0"/>
  </c:chart>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de-CH"/>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pieChart>
        <c:varyColors val="1"/>
        <c:ser>
          <c:idx val="0"/>
          <c:order val="0"/>
          <c:tx>
            <c:strRef>
              <c:f>Sheet1!$B$1</c:f>
              <c:strCache>
                <c:ptCount val="1"/>
                <c:pt idx="0">
                  <c:v>Aufteilung Einzelpersonen zu Gruppen</c:v>
                </c:pt>
              </c:strCache>
            </c:strRef>
          </c:tx>
          <c:dLbls>
            <c:dLbl>
              <c:idx val="0"/>
              <c:layout>
                <c:manualLayout>
                  <c:x val="-7.4954797317002039E-2"/>
                  <c:y val="0.17336832895888013"/>
                </c:manualLayout>
              </c:layout>
              <c:showLegendKey val="0"/>
              <c:showVal val="0"/>
              <c:showCatName val="0"/>
              <c:showSerName val="0"/>
              <c:showPercent val="1"/>
              <c:showBubbleSize val="0"/>
            </c:dLbl>
            <c:dLbl>
              <c:idx val="1"/>
              <c:layout>
                <c:manualLayout>
                  <c:x val="7.2962962962962966E-2"/>
                  <c:y val="-0.21709786276715409"/>
                </c:manualLayout>
              </c:layout>
              <c:showLegendKey val="0"/>
              <c:showVal val="0"/>
              <c:showCatName val="0"/>
              <c:showSerName val="0"/>
              <c:showPercent val="1"/>
              <c:showBubbleSize val="0"/>
            </c:dLbl>
            <c:showLegendKey val="0"/>
            <c:showVal val="0"/>
            <c:showCatName val="0"/>
            <c:showSerName val="0"/>
            <c:showPercent val="1"/>
            <c:showBubbleSize val="0"/>
            <c:showLeaderLines val="1"/>
          </c:dLbls>
          <c:cat>
            <c:strRef>
              <c:f>Sheet1!$A$2:$A$3</c:f>
              <c:strCache>
                <c:ptCount val="2"/>
                <c:pt idx="0">
                  <c:v>Einzelpersonen</c:v>
                </c:pt>
                <c:pt idx="1">
                  <c:v>Personen in Gruppen</c:v>
                </c:pt>
              </c:strCache>
            </c:strRef>
          </c:cat>
          <c:val>
            <c:numRef>
              <c:f>Sheet1!$B$2:$B$3</c:f>
              <c:numCache>
                <c:formatCode>General</c:formatCode>
                <c:ptCount val="2"/>
                <c:pt idx="0">
                  <c:v>228</c:v>
                </c:pt>
                <c:pt idx="1">
                  <c:v>1222</c:v>
                </c:pt>
              </c:numCache>
            </c:numRef>
          </c:val>
        </c:ser>
        <c:dLbls>
          <c:showLegendKey val="0"/>
          <c:showVal val="0"/>
          <c:showCatName val="0"/>
          <c:showSerName val="0"/>
          <c:showPercent val="1"/>
          <c:showBubbleSize val="0"/>
          <c:showLeaderLines val="1"/>
        </c:dLbls>
        <c:firstSliceAng val="0"/>
      </c:pieChart>
    </c:plotArea>
    <c:legend>
      <c:legendPos val="r"/>
      <c:overlay val="0"/>
    </c:legend>
    <c:plotVisOnly val="1"/>
    <c:dispBlanksAs val="gap"/>
    <c:showDLblsOverMax val="0"/>
  </c:chart>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de-CH"/>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marL="0" marR="0" indent="0" algn="ctr" defTabSz="914400" rtl="0" eaLnBrk="1" fontAlgn="auto" latinLnBrk="0" hangingPunct="1">
              <a:lnSpc>
                <a:spcPct val="100000"/>
              </a:lnSpc>
              <a:spcBef>
                <a:spcPts val="0"/>
              </a:spcBef>
              <a:spcAft>
                <a:spcPts val="0"/>
              </a:spcAft>
              <a:buClrTx/>
              <a:buSzTx/>
              <a:buFontTx/>
              <a:buNone/>
              <a:tabLst/>
              <a:defRPr sz="1800" b="1" i="0" u="none" strike="noStrike" kern="1200" baseline="0">
                <a:solidFill>
                  <a:sysClr val="windowText" lastClr="000000"/>
                </a:solidFill>
                <a:latin typeface="+mn-lt"/>
                <a:ea typeface="+mn-ea"/>
                <a:cs typeface="+mn-cs"/>
              </a:defRPr>
            </a:pPr>
            <a:r>
              <a:rPr lang="de-CH" sz="1800" b="1" i="0" baseline="0">
                <a:effectLst/>
              </a:rPr>
              <a:t>Total aller Studiengänge</a:t>
            </a:r>
            <a:endParaRPr lang="de-CH">
              <a:effectLst/>
            </a:endParaRPr>
          </a:p>
        </c:rich>
      </c:tx>
      <c:overlay val="0"/>
    </c:title>
    <c:autoTitleDeleted val="0"/>
    <c:plotArea>
      <c:layout/>
      <c:barChart>
        <c:barDir val="bar"/>
        <c:grouping val="clustered"/>
        <c:varyColors val="0"/>
        <c:ser>
          <c:idx val="0"/>
          <c:order val="0"/>
          <c:tx>
            <c:strRef>
              <c:f>Sheet1!$B$1</c:f>
              <c:strCache>
                <c:ptCount val="1"/>
                <c:pt idx="0">
                  <c:v>Durchschnitt</c:v>
                </c:pt>
              </c:strCache>
            </c:strRef>
          </c:tx>
          <c:invertIfNegative val="0"/>
          <c:cat>
            <c:strRef>
              <c:f>Sheet1!$A$2:$A$9</c:f>
              <c:strCache>
                <c:ptCount val="8"/>
                <c:pt idx="0">
                  <c:v>Hat Interesse an den Postern</c:v>
                </c:pt>
                <c:pt idx="1">
                  <c:v>Hat sich in Bachelorbroschüre informiert</c:v>
                </c:pt>
                <c:pt idx="2">
                  <c:v>Empfindet Präsentation als wertvoll</c:v>
                </c:pt>
                <c:pt idx="3">
                  <c:v>Findet Lesen der Poster zu zeitaufwändig</c:v>
                </c:pt>
                <c:pt idx="4">
                  <c:v>Bewertet Poster/Broschüre als qualitativ gut</c:v>
                </c:pt>
                <c:pt idx="5">
                  <c:v>Würde gerne Video sehen</c:v>
                </c:pt>
                <c:pt idx="6">
                  <c:v>Würde gerne Video produzieren</c:v>
                </c:pt>
                <c:pt idx="7">
                  <c:v>Akzeptiert Veröffentlichung des Videos</c:v>
                </c:pt>
              </c:strCache>
            </c:strRef>
          </c:cat>
          <c:val>
            <c:numRef>
              <c:f>Sheet1!$B$2:$B$9</c:f>
              <c:numCache>
                <c:formatCode>0.00</c:formatCode>
                <c:ptCount val="8"/>
                <c:pt idx="0">
                  <c:v>2.4285714285714284</c:v>
                </c:pt>
                <c:pt idx="1">
                  <c:v>1.8472906403940887</c:v>
                </c:pt>
                <c:pt idx="2">
                  <c:v>2.9274611398963732</c:v>
                </c:pt>
                <c:pt idx="3">
                  <c:v>2.3955223880597014</c:v>
                </c:pt>
                <c:pt idx="4">
                  <c:v>2.7487437185929648</c:v>
                </c:pt>
                <c:pt idx="5">
                  <c:v>2.6175000000000002</c:v>
                </c:pt>
                <c:pt idx="6">
                  <c:v>1.9303482587064678</c:v>
                </c:pt>
                <c:pt idx="7">
                  <c:v>3.0098522167487687</c:v>
                </c:pt>
              </c:numCache>
            </c:numRef>
          </c:val>
        </c:ser>
        <c:dLbls>
          <c:showLegendKey val="0"/>
          <c:showVal val="0"/>
          <c:showCatName val="0"/>
          <c:showSerName val="0"/>
          <c:showPercent val="0"/>
          <c:showBubbleSize val="0"/>
        </c:dLbls>
        <c:gapWidth val="150"/>
        <c:axId val="131716608"/>
        <c:axId val="131718144"/>
      </c:barChart>
      <c:catAx>
        <c:axId val="131716608"/>
        <c:scaling>
          <c:orientation val="maxMin"/>
        </c:scaling>
        <c:delete val="0"/>
        <c:axPos val="l"/>
        <c:majorTickMark val="out"/>
        <c:minorTickMark val="none"/>
        <c:tickLblPos val="nextTo"/>
        <c:crossAx val="131718144"/>
        <c:crosses val="autoZero"/>
        <c:auto val="1"/>
        <c:lblAlgn val="ctr"/>
        <c:lblOffset val="100"/>
        <c:noMultiLvlLbl val="0"/>
      </c:catAx>
      <c:valAx>
        <c:axId val="131718144"/>
        <c:scaling>
          <c:orientation val="minMax"/>
          <c:max val="4"/>
          <c:min val="1"/>
        </c:scaling>
        <c:delete val="1"/>
        <c:axPos val="t"/>
        <c:majorGridlines/>
        <c:title>
          <c:tx>
            <c:rich>
              <a:bodyPr/>
              <a:lstStyle/>
              <a:p>
                <a:pPr>
                  <a:defRPr/>
                </a:pPr>
                <a:r>
                  <a:rPr lang="de-CH" sz="1000" b="1" i="0" u="none" strike="noStrike" baseline="0">
                    <a:effectLst/>
                  </a:rPr>
                  <a:t>trifft nicht zu         trifft eher nicht zu         trifft eher zu                trifft zu</a:t>
                </a:r>
                <a:endParaRPr lang="de-CH"/>
              </a:p>
            </c:rich>
          </c:tx>
          <c:layout>
            <c:manualLayout>
              <c:xMode val="edge"/>
              <c:yMode val="edge"/>
              <c:x val="0.34676521156248502"/>
              <c:y val="0.15069460067491564"/>
            </c:manualLayout>
          </c:layout>
          <c:overlay val="0"/>
        </c:title>
        <c:numFmt formatCode="0.00" sourceLinked="1"/>
        <c:majorTickMark val="out"/>
        <c:minorTickMark val="none"/>
        <c:tickLblPos val="nextTo"/>
        <c:crossAx val="131716608"/>
        <c:crosses val="autoZero"/>
        <c:crossBetween val="between"/>
        <c:majorUnit val="1"/>
        <c:minorUnit val="1"/>
      </c:valAx>
    </c:plotArea>
    <c:plotVisOnly val="1"/>
    <c:dispBlanksAs val="gap"/>
    <c:showDLblsOverMax val="0"/>
  </c:chart>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de-CH"/>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de-CH"/>
              <a:t>Vergleich der Studiengänge</a:t>
            </a:r>
          </a:p>
        </c:rich>
      </c:tx>
      <c:overlay val="0"/>
    </c:title>
    <c:autoTitleDeleted val="0"/>
    <c:plotArea>
      <c:layout>
        <c:manualLayout>
          <c:layoutTarget val="inner"/>
          <c:xMode val="edge"/>
          <c:yMode val="edge"/>
          <c:x val="0.42532613175419187"/>
          <c:y val="9.7869197672498895E-2"/>
          <c:w val="0.55043144400338384"/>
          <c:h val="0.74495210563377912"/>
        </c:manualLayout>
      </c:layout>
      <c:barChart>
        <c:barDir val="bar"/>
        <c:grouping val="clustered"/>
        <c:varyColors val="0"/>
        <c:ser>
          <c:idx val="0"/>
          <c:order val="0"/>
          <c:tx>
            <c:strRef>
              <c:f>Sheet1!$B$1</c:f>
              <c:strCache>
                <c:ptCount val="1"/>
                <c:pt idx="0">
                  <c:v>Bauingenieurwesen</c:v>
                </c:pt>
              </c:strCache>
            </c:strRef>
          </c:tx>
          <c:invertIfNegative val="0"/>
          <c:cat>
            <c:strRef>
              <c:f>Sheet1!$A$2:$A$9</c:f>
              <c:strCache>
                <c:ptCount val="8"/>
                <c:pt idx="0">
                  <c:v>Habe Interesse an den Postern</c:v>
                </c:pt>
                <c:pt idx="1">
                  <c:v>Habe mich in Bachelorbroschüre informiert</c:v>
                </c:pt>
                <c:pt idx="2">
                  <c:v>Empfinde Präsentation als wertvoll</c:v>
                </c:pt>
                <c:pt idx="3">
                  <c:v>Finde Lesen der Poster zu zeitaufwändig</c:v>
                </c:pt>
                <c:pt idx="4">
                  <c:v>Bewerte Poster/Broschüre als qualitativ gut</c:v>
                </c:pt>
                <c:pt idx="5">
                  <c:v>Würde gerne Video sehen</c:v>
                </c:pt>
                <c:pt idx="6">
                  <c:v>Würde gerne Video produzieren</c:v>
                </c:pt>
                <c:pt idx="7">
                  <c:v>Akzeptiere Veröffentlichung des Videos</c:v>
                </c:pt>
              </c:strCache>
            </c:strRef>
          </c:cat>
          <c:val>
            <c:numRef>
              <c:f>Sheet1!$B$2:$B$9</c:f>
              <c:numCache>
                <c:formatCode>0.00</c:formatCode>
                <c:ptCount val="8"/>
                <c:pt idx="0">
                  <c:v>2.76</c:v>
                </c:pt>
                <c:pt idx="1">
                  <c:v>2.52</c:v>
                </c:pt>
                <c:pt idx="2">
                  <c:v>2.6</c:v>
                </c:pt>
                <c:pt idx="3">
                  <c:v>2.2799999999999998</c:v>
                </c:pt>
                <c:pt idx="4">
                  <c:v>2.68</c:v>
                </c:pt>
                <c:pt idx="5">
                  <c:v>2.2400000000000002</c:v>
                </c:pt>
                <c:pt idx="6">
                  <c:v>1.2916666666666667</c:v>
                </c:pt>
                <c:pt idx="7">
                  <c:v>2.52</c:v>
                </c:pt>
              </c:numCache>
            </c:numRef>
          </c:val>
        </c:ser>
        <c:ser>
          <c:idx val="1"/>
          <c:order val="1"/>
          <c:tx>
            <c:strRef>
              <c:f>Sheet1!$C$1</c:f>
              <c:strCache>
                <c:ptCount val="1"/>
                <c:pt idx="0">
                  <c:v>Elektrotechnik</c:v>
                </c:pt>
              </c:strCache>
            </c:strRef>
          </c:tx>
          <c:invertIfNegative val="0"/>
          <c:cat>
            <c:strRef>
              <c:f>Sheet1!$A$2:$A$9</c:f>
              <c:strCache>
                <c:ptCount val="8"/>
                <c:pt idx="0">
                  <c:v>Habe Interesse an den Postern</c:v>
                </c:pt>
                <c:pt idx="1">
                  <c:v>Habe mich in Bachelorbroschüre informiert</c:v>
                </c:pt>
                <c:pt idx="2">
                  <c:v>Empfinde Präsentation als wertvoll</c:v>
                </c:pt>
                <c:pt idx="3">
                  <c:v>Finde Lesen der Poster zu zeitaufwändig</c:v>
                </c:pt>
                <c:pt idx="4">
                  <c:v>Bewerte Poster/Broschüre als qualitativ gut</c:v>
                </c:pt>
                <c:pt idx="5">
                  <c:v>Würde gerne Video sehen</c:v>
                </c:pt>
                <c:pt idx="6">
                  <c:v>Würde gerne Video produzieren</c:v>
                </c:pt>
                <c:pt idx="7">
                  <c:v>Akzeptiere Veröffentlichung des Videos</c:v>
                </c:pt>
              </c:strCache>
            </c:strRef>
          </c:cat>
          <c:val>
            <c:numRef>
              <c:f>Sheet1!$C$2:$C$9</c:f>
              <c:numCache>
                <c:formatCode>0.00</c:formatCode>
                <c:ptCount val="8"/>
                <c:pt idx="0">
                  <c:v>2.3448275862068964</c:v>
                </c:pt>
                <c:pt idx="1">
                  <c:v>1.5172413793103448</c:v>
                </c:pt>
                <c:pt idx="2">
                  <c:v>2.8214285714285716</c:v>
                </c:pt>
                <c:pt idx="3">
                  <c:v>2.2758620689655173</c:v>
                </c:pt>
                <c:pt idx="4">
                  <c:v>2.7142857142857144</c:v>
                </c:pt>
                <c:pt idx="5">
                  <c:v>2.6428571428571428</c:v>
                </c:pt>
                <c:pt idx="6">
                  <c:v>1.896551724137931</c:v>
                </c:pt>
                <c:pt idx="7">
                  <c:v>3.2413793103448274</c:v>
                </c:pt>
              </c:numCache>
            </c:numRef>
          </c:val>
        </c:ser>
        <c:ser>
          <c:idx val="2"/>
          <c:order val="2"/>
          <c:tx>
            <c:strRef>
              <c:f>Sheet1!$D$1</c:f>
              <c:strCache>
                <c:ptCount val="1"/>
                <c:pt idx="0">
                  <c:v>Erneuerbare Energien und Umwelttechnik </c:v>
                </c:pt>
              </c:strCache>
            </c:strRef>
          </c:tx>
          <c:invertIfNegative val="0"/>
          <c:cat>
            <c:strRef>
              <c:f>Sheet1!$A$2:$A$9</c:f>
              <c:strCache>
                <c:ptCount val="8"/>
                <c:pt idx="0">
                  <c:v>Habe Interesse an den Postern</c:v>
                </c:pt>
                <c:pt idx="1">
                  <c:v>Habe mich in Bachelorbroschüre informiert</c:v>
                </c:pt>
                <c:pt idx="2">
                  <c:v>Empfinde Präsentation als wertvoll</c:v>
                </c:pt>
                <c:pt idx="3">
                  <c:v>Finde Lesen der Poster zu zeitaufwändig</c:v>
                </c:pt>
                <c:pt idx="4">
                  <c:v>Bewerte Poster/Broschüre als qualitativ gut</c:v>
                </c:pt>
                <c:pt idx="5">
                  <c:v>Würde gerne Video sehen</c:v>
                </c:pt>
                <c:pt idx="6">
                  <c:v>Würde gerne Video produzieren</c:v>
                </c:pt>
                <c:pt idx="7">
                  <c:v>Akzeptiere Veröffentlichung des Videos</c:v>
                </c:pt>
              </c:strCache>
            </c:strRef>
          </c:cat>
          <c:val>
            <c:numRef>
              <c:f>Sheet1!$D$2:$D$9</c:f>
              <c:numCache>
                <c:formatCode>0.00</c:formatCode>
                <c:ptCount val="8"/>
                <c:pt idx="0">
                  <c:v>2.35</c:v>
                </c:pt>
                <c:pt idx="1">
                  <c:v>1.65</c:v>
                </c:pt>
                <c:pt idx="2">
                  <c:v>3.0588235294117645</c:v>
                </c:pt>
                <c:pt idx="3">
                  <c:v>2.4500000000000002</c:v>
                </c:pt>
                <c:pt idx="4">
                  <c:v>2.6</c:v>
                </c:pt>
                <c:pt idx="5">
                  <c:v>2.625</c:v>
                </c:pt>
                <c:pt idx="6">
                  <c:v>2.2749999999999999</c:v>
                </c:pt>
                <c:pt idx="7">
                  <c:v>3.55</c:v>
                </c:pt>
              </c:numCache>
            </c:numRef>
          </c:val>
        </c:ser>
        <c:ser>
          <c:idx val="3"/>
          <c:order val="3"/>
          <c:tx>
            <c:strRef>
              <c:f>Sheet1!$E$1</c:f>
              <c:strCache>
                <c:ptCount val="1"/>
                <c:pt idx="0">
                  <c:v>Informatik</c:v>
                </c:pt>
              </c:strCache>
            </c:strRef>
          </c:tx>
          <c:invertIfNegative val="0"/>
          <c:cat>
            <c:strRef>
              <c:f>Sheet1!$A$2:$A$9</c:f>
              <c:strCache>
                <c:ptCount val="8"/>
                <c:pt idx="0">
                  <c:v>Habe Interesse an den Postern</c:v>
                </c:pt>
                <c:pt idx="1">
                  <c:v>Habe mich in Bachelorbroschüre informiert</c:v>
                </c:pt>
                <c:pt idx="2">
                  <c:v>Empfinde Präsentation als wertvoll</c:v>
                </c:pt>
                <c:pt idx="3">
                  <c:v>Finde Lesen der Poster zu zeitaufwändig</c:v>
                </c:pt>
                <c:pt idx="4">
                  <c:v>Bewerte Poster/Broschüre als qualitativ gut</c:v>
                </c:pt>
                <c:pt idx="5">
                  <c:v>Würde gerne Video sehen</c:v>
                </c:pt>
                <c:pt idx="6">
                  <c:v>Würde gerne Video produzieren</c:v>
                </c:pt>
                <c:pt idx="7">
                  <c:v>Akzeptiere Veröffentlichung des Videos</c:v>
                </c:pt>
              </c:strCache>
            </c:strRef>
          </c:cat>
          <c:val>
            <c:numRef>
              <c:f>Sheet1!$E$2:$E$9</c:f>
              <c:numCache>
                <c:formatCode>0.00</c:formatCode>
                <c:ptCount val="8"/>
                <c:pt idx="0">
                  <c:v>2.189189189189189</c:v>
                </c:pt>
                <c:pt idx="1">
                  <c:v>1.7567567567567568</c:v>
                </c:pt>
                <c:pt idx="2">
                  <c:v>2.9722222222222223</c:v>
                </c:pt>
                <c:pt idx="3">
                  <c:v>2.4861111111111112</c:v>
                </c:pt>
                <c:pt idx="4">
                  <c:v>2.6</c:v>
                </c:pt>
                <c:pt idx="5">
                  <c:v>2.9166666666666665</c:v>
                </c:pt>
                <c:pt idx="6">
                  <c:v>2.2638888888888888</c:v>
                </c:pt>
                <c:pt idx="7">
                  <c:v>3.2432432432432434</c:v>
                </c:pt>
              </c:numCache>
            </c:numRef>
          </c:val>
        </c:ser>
        <c:ser>
          <c:idx val="4"/>
          <c:order val="4"/>
          <c:tx>
            <c:strRef>
              <c:f>Sheet1!$F$1</c:f>
              <c:strCache>
                <c:ptCount val="1"/>
                <c:pt idx="0">
                  <c:v>Landschaftsarchitektur</c:v>
                </c:pt>
              </c:strCache>
            </c:strRef>
          </c:tx>
          <c:invertIfNegative val="0"/>
          <c:cat>
            <c:strRef>
              <c:f>Sheet1!$A$2:$A$9</c:f>
              <c:strCache>
                <c:ptCount val="8"/>
                <c:pt idx="0">
                  <c:v>Habe Interesse an den Postern</c:v>
                </c:pt>
                <c:pt idx="1">
                  <c:v>Habe mich in Bachelorbroschüre informiert</c:v>
                </c:pt>
                <c:pt idx="2">
                  <c:v>Empfinde Präsentation als wertvoll</c:v>
                </c:pt>
                <c:pt idx="3">
                  <c:v>Finde Lesen der Poster zu zeitaufwändig</c:v>
                </c:pt>
                <c:pt idx="4">
                  <c:v>Bewerte Poster/Broschüre als qualitativ gut</c:v>
                </c:pt>
                <c:pt idx="5">
                  <c:v>Würde gerne Video sehen</c:v>
                </c:pt>
                <c:pt idx="6">
                  <c:v>Würde gerne Video produzieren</c:v>
                </c:pt>
                <c:pt idx="7">
                  <c:v>Akzeptiere Veröffentlichung des Videos</c:v>
                </c:pt>
              </c:strCache>
            </c:strRef>
          </c:cat>
          <c:val>
            <c:numRef>
              <c:f>Sheet1!$F$2:$F$9</c:f>
              <c:numCache>
                <c:formatCode>0.00</c:formatCode>
                <c:ptCount val="8"/>
                <c:pt idx="0">
                  <c:v>2.7826086956521738</c:v>
                </c:pt>
                <c:pt idx="1">
                  <c:v>1.7391304347826086</c:v>
                </c:pt>
                <c:pt idx="2">
                  <c:v>3.0952380952380953</c:v>
                </c:pt>
                <c:pt idx="3">
                  <c:v>2.1304347826086958</c:v>
                </c:pt>
                <c:pt idx="4">
                  <c:v>3.0454545454545454</c:v>
                </c:pt>
                <c:pt idx="5">
                  <c:v>2.2272727272727271</c:v>
                </c:pt>
                <c:pt idx="6">
                  <c:v>1.826086956521739</c:v>
                </c:pt>
                <c:pt idx="7">
                  <c:v>2.6086956521739131</c:v>
                </c:pt>
              </c:numCache>
            </c:numRef>
          </c:val>
        </c:ser>
        <c:ser>
          <c:idx val="5"/>
          <c:order val="5"/>
          <c:tx>
            <c:strRef>
              <c:f>Sheet1!$G$1</c:f>
              <c:strCache>
                <c:ptCount val="1"/>
                <c:pt idx="0">
                  <c:v>Maschinentechnik</c:v>
                </c:pt>
              </c:strCache>
            </c:strRef>
          </c:tx>
          <c:invertIfNegative val="0"/>
          <c:cat>
            <c:strRef>
              <c:f>Sheet1!$A$2:$A$9</c:f>
              <c:strCache>
                <c:ptCount val="8"/>
                <c:pt idx="0">
                  <c:v>Habe Interesse an den Postern</c:v>
                </c:pt>
                <c:pt idx="1">
                  <c:v>Habe mich in Bachelorbroschüre informiert</c:v>
                </c:pt>
                <c:pt idx="2">
                  <c:v>Empfinde Präsentation als wertvoll</c:v>
                </c:pt>
                <c:pt idx="3">
                  <c:v>Finde Lesen der Poster zu zeitaufwändig</c:v>
                </c:pt>
                <c:pt idx="4">
                  <c:v>Bewerte Poster/Broschüre als qualitativ gut</c:v>
                </c:pt>
                <c:pt idx="5">
                  <c:v>Würde gerne Video sehen</c:v>
                </c:pt>
                <c:pt idx="6">
                  <c:v>Würde gerne Video produzieren</c:v>
                </c:pt>
                <c:pt idx="7">
                  <c:v>Akzeptiere Veröffentlichung des Videos</c:v>
                </c:pt>
              </c:strCache>
            </c:strRef>
          </c:cat>
          <c:val>
            <c:numRef>
              <c:f>Sheet1!$G$2:$G$9</c:f>
              <c:numCache>
                <c:formatCode>0.00</c:formatCode>
                <c:ptCount val="8"/>
                <c:pt idx="0">
                  <c:v>2.5208333333333335</c:v>
                </c:pt>
                <c:pt idx="1">
                  <c:v>1.9583333333333333</c:v>
                </c:pt>
                <c:pt idx="2">
                  <c:v>3.021276595744681</c:v>
                </c:pt>
                <c:pt idx="3">
                  <c:v>2.2978723404255321</c:v>
                </c:pt>
                <c:pt idx="4">
                  <c:v>2.7916666666666665</c:v>
                </c:pt>
                <c:pt idx="5">
                  <c:v>2.7291666666666665</c:v>
                </c:pt>
                <c:pt idx="6">
                  <c:v>1.9791666666666667</c:v>
                </c:pt>
                <c:pt idx="7">
                  <c:v>2.8333333333333335</c:v>
                </c:pt>
              </c:numCache>
            </c:numRef>
          </c:val>
        </c:ser>
        <c:ser>
          <c:idx val="6"/>
          <c:order val="6"/>
          <c:tx>
            <c:strRef>
              <c:f>Sheet1!$H$1</c:f>
              <c:strCache>
                <c:ptCount val="1"/>
                <c:pt idx="0">
                  <c:v>Raumplanung</c:v>
                </c:pt>
              </c:strCache>
            </c:strRef>
          </c:tx>
          <c:invertIfNegative val="0"/>
          <c:cat>
            <c:strRef>
              <c:f>Sheet1!$A$2:$A$9</c:f>
              <c:strCache>
                <c:ptCount val="8"/>
                <c:pt idx="0">
                  <c:v>Habe Interesse an den Postern</c:v>
                </c:pt>
                <c:pt idx="1">
                  <c:v>Habe mich in Bachelorbroschüre informiert</c:v>
                </c:pt>
                <c:pt idx="2">
                  <c:v>Empfinde Präsentation als wertvoll</c:v>
                </c:pt>
                <c:pt idx="3">
                  <c:v>Finde Lesen der Poster zu zeitaufwändig</c:v>
                </c:pt>
                <c:pt idx="4">
                  <c:v>Bewerte Poster/Broschüre als qualitativ gut</c:v>
                </c:pt>
                <c:pt idx="5">
                  <c:v>Würde gerne Video sehen</c:v>
                </c:pt>
                <c:pt idx="6">
                  <c:v>Würde gerne Video produzieren</c:v>
                </c:pt>
                <c:pt idx="7">
                  <c:v>Akzeptiere Veröffentlichung des Videos</c:v>
                </c:pt>
              </c:strCache>
            </c:strRef>
          </c:cat>
          <c:val>
            <c:numRef>
              <c:f>Sheet1!$H$2:$H$9</c:f>
              <c:numCache>
                <c:formatCode>0.00</c:formatCode>
                <c:ptCount val="8"/>
                <c:pt idx="0">
                  <c:v>2.0476190476190474</c:v>
                </c:pt>
                <c:pt idx="1">
                  <c:v>1.7142857142857142</c:v>
                </c:pt>
                <c:pt idx="2">
                  <c:v>2.8947368421052633</c:v>
                </c:pt>
                <c:pt idx="3">
                  <c:v>3</c:v>
                </c:pt>
                <c:pt idx="4">
                  <c:v>2.8571428571428572</c:v>
                </c:pt>
                <c:pt idx="5">
                  <c:v>2.6666666666666665</c:v>
                </c:pt>
                <c:pt idx="6">
                  <c:v>1.8095238095238095</c:v>
                </c:pt>
                <c:pt idx="7">
                  <c:v>3.1904761904761907</c:v>
                </c:pt>
              </c:numCache>
            </c:numRef>
          </c:val>
        </c:ser>
        <c:dLbls>
          <c:showLegendKey val="0"/>
          <c:showVal val="0"/>
          <c:showCatName val="0"/>
          <c:showSerName val="0"/>
          <c:showPercent val="0"/>
          <c:showBubbleSize val="0"/>
        </c:dLbls>
        <c:gapWidth val="75"/>
        <c:overlap val="-25"/>
        <c:axId val="131801088"/>
        <c:axId val="131802624"/>
      </c:barChart>
      <c:catAx>
        <c:axId val="131801088"/>
        <c:scaling>
          <c:orientation val="maxMin"/>
        </c:scaling>
        <c:delete val="0"/>
        <c:axPos val="l"/>
        <c:majorTickMark val="none"/>
        <c:minorTickMark val="none"/>
        <c:tickLblPos val="nextTo"/>
        <c:crossAx val="131802624"/>
        <c:crosses val="autoZero"/>
        <c:auto val="1"/>
        <c:lblAlgn val="ctr"/>
        <c:lblOffset val="100"/>
        <c:tickLblSkip val="1"/>
        <c:noMultiLvlLbl val="0"/>
      </c:catAx>
      <c:valAx>
        <c:axId val="131802624"/>
        <c:scaling>
          <c:orientation val="minMax"/>
          <c:max val="4"/>
          <c:min val="1"/>
        </c:scaling>
        <c:delete val="1"/>
        <c:axPos val="t"/>
        <c:majorGridlines/>
        <c:title>
          <c:tx>
            <c:rich>
              <a:bodyPr/>
              <a:lstStyle/>
              <a:p>
                <a:pPr>
                  <a:defRPr/>
                </a:pPr>
                <a:r>
                  <a:rPr lang="de-CH" sz="1000" b="1" i="0" baseline="0">
                    <a:effectLst/>
                    <a:latin typeface="+mn-lt"/>
                  </a:rPr>
                  <a:t>trifft nicht zu         trifft eher nicht zu         trifft eher zu                trifft zu</a:t>
                </a:r>
                <a:endParaRPr lang="de-CH" sz="1000">
                  <a:effectLst/>
                  <a:latin typeface="+mn-lt"/>
                </a:endParaRPr>
              </a:p>
            </c:rich>
          </c:tx>
          <c:layout>
            <c:manualLayout>
              <c:xMode val="edge"/>
              <c:yMode val="edge"/>
              <c:x val="0.34984022038567492"/>
              <c:y val="6.618743245329628E-2"/>
            </c:manualLayout>
          </c:layout>
          <c:overlay val="0"/>
        </c:title>
        <c:numFmt formatCode="0.00" sourceLinked="1"/>
        <c:majorTickMark val="none"/>
        <c:minorTickMark val="none"/>
        <c:tickLblPos val="nextTo"/>
        <c:crossAx val="131801088"/>
        <c:crosses val="autoZero"/>
        <c:crossBetween val="between"/>
        <c:majorUnit val="1"/>
        <c:minorUnit val="1"/>
      </c:valAx>
    </c:plotArea>
    <c:legend>
      <c:legendPos val="b"/>
      <c:layout>
        <c:manualLayout>
          <c:xMode val="edge"/>
          <c:yMode val="edge"/>
          <c:x val="0.23438970955076896"/>
          <c:y val="0.85924224812078209"/>
          <c:w val="0.55325897485954756"/>
          <c:h val="0.13391137872471823"/>
        </c:manualLayout>
      </c:layout>
      <c:overlay val="0"/>
    </c:legend>
    <c:plotVisOnly val="1"/>
    <c:dispBlanksAs val="gap"/>
    <c:showDLblsOverMax val="0"/>
  </c:chart>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de-CH"/>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de-CH" sz="1800" b="1" i="0" u="none" strike="noStrike" baseline="0">
                <a:effectLst/>
              </a:rPr>
              <a:t>Auswertung nach Quartilen, alle Studiengänge</a:t>
            </a:r>
            <a:endParaRPr lang="de-CH"/>
          </a:p>
        </c:rich>
      </c:tx>
      <c:overlay val="1"/>
    </c:title>
    <c:autoTitleDeleted val="0"/>
    <c:plotArea>
      <c:layout>
        <c:manualLayout>
          <c:layoutTarget val="inner"/>
          <c:xMode val="edge"/>
          <c:yMode val="edge"/>
          <c:x val="0.16150307082261484"/>
          <c:y val="0.1023228346456693"/>
          <c:w val="0.67373038569183841"/>
          <c:h val="0.48581200787401574"/>
        </c:manualLayout>
      </c:layout>
      <c:barChart>
        <c:barDir val="col"/>
        <c:grouping val="stacked"/>
        <c:varyColors val="0"/>
        <c:ser>
          <c:idx val="1"/>
          <c:order val="1"/>
          <c:tx>
            <c:strRef>
              <c:f>Sheet1!$C$1</c:f>
              <c:strCache>
                <c:ptCount val="1"/>
                <c:pt idx="0">
                  <c:v>0.00</c:v>
                </c:pt>
              </c:strCache>
            </c:strRef>
          </c:tx>
          <c:spPr>
            <a:noFill/>
          </c:spPr>
          <c:invertIfNegative val="0"/>
          <c:cat>
            <c:strRef>
              <c:f>Sheet1!$A$2:$A$9</c:f>
              <c:strCache>
                <c:ptCount val="8"/>
                <c:pt idx="0">
                  <c:v>Hat Interesse an den Postern</c:v>
                </c:pt>
                <c:pt idx="1">
                  <c:v>Hat sich in Bachelorbroschüre informiert</c:v>
                </c:pt>
                <c:pt idx="2">
                  <c:v>Empfindet Präsentation als wertvoll</c:v>
                </c:pt>
                <c:pt idx="3">
                  <c:v>Findet Lesen der Poster zu zeitaufwändig</c:v>
                </c:pt>
                <c:pt idx="4">
                  <c:v>Bewertet Poster/Broschüre als qualitativ gut</c:v>
                </c:pt>
                <c:pt idx="5">
                  <c:v>Würde gerne Video sehen</c:v>
                </c:pt>
                <c:pt idx="6">
                  <c:v>Würde gerne Video produzieren</c:v>
                </c:pt>
                <c:pt idx="7">
                  <c:v>Akzeptiert Veröffentlichung des Videos</c:v>
                </c:pt>
              </c:strCache>
            </c:strRef>
          </c:cat>
          <c:val>
            <c:numRef>
              <c:f>Sheet1!$C$2:$C$9</c:f>
              <c:numCache>
                <c:formatCode>0.00</c:formatCode>
                <c:ptCount val="8"/>
                <c:pt idx="0">
                  <c:v>1</c:v>
                </c:pt>
                <c:pt idx="1">
                  <c:v>1</c:v>
                </c:pt>
                <c:pt idx="2">
                  <c:v>1</c:v>
                </c:pt>
                <c:pt idx="3">
                  <c:v>1</c:v>
                </c:pt>
                <c:pt idx="4">
                  <c:v>1</c:v>
                </c:pt>
                <c:pt idx="5">
                  <c:v>1</c:v>
                </c:pt>
                <c:pt idx="6">
                  <c:v>1</c:v>
                </c:pt>
                <c:pt idx="7">
                  <c:v>1</c:v>
                </c:pt>
              </c:numCache>
            </c:numRef>
          </c:val>
        </c:ser>
        <c:ser>
          <c:idx val="2"/>
          <c:order val="2"/>
          <c:tx>
            <c:strRef>
              <c:f>Sheet1!$D$1</c:f>
              <c:strCache>
                <c:ptCount val="1"/>
                <c:pt idx="0">
                  <c:v>0-25%</c:v>
                </c:pt>
              </c:strCache>
            </c:strRef>
          </c:tx>
          <c:spPr>
            <a:solidFill>
              <a:srgbClr val="C0504D"/>
            </a:solidFill>
          </c:spPr>
          <c:invertIfNegative val="0"/>
          <c:cat>
            <c:strRef>
              <c:f>Sheet1!$A$2:$A$9</c:f>
              <c:strCache>
                <c:ptCount val="8"/>
                <c:pt idx="0">
                  <c:v>Hat Interesse an den Postern</c:v>
                </c:pt>
                <c:pt idx="1">
                  <c:v>Hat sich in Bachelorbroschüre informiert</c:v>
                </c:pt>
                <c:pt idx="2">
                  <c:v>Empfindet Präsentation als wertvoll</c:v>
                </c:pt>
                <c:pt idx="3">
                  <c:v>Findet Lesen der Poster zu zeitaufwändig</c:v>
                </c:pt>
                <c:pt idx="4">
                  <c:v>Bewertet Poster/Broschüre als qualitativ gut</c:v>
                </c:pt>
                <c:pt idx="5">
                  <c:v>Würde gerne Video sehen</c:v>
                </c:pt>
                <c:pt idx="6">
                  <c:v>Würde gerne Video produzieren</c:v>
                </c:pt>
                <c:pt idx="7">
                  <c:v>Akzeptiert Veröffentlichung des Videos</c:v>
                </c:pt>
              </c:strCache>
            </c:strRef>
          </c:cat>
          <c:val>
            <c:numRef>
              <c:f>Sheet1!$D$2:$D$9</c:f>
              <c:numCache>
                <c:formatCode>0.00</c:formatCode>
                <c:ptCount val="8"/>
                <c:pt idx="0">
                  <c:v>0.97499999999999998</c:v>
                </c:pt>
                <c:pt idx="1">
                  <c:v>0.05</c:v>
                </c:pt>
                <c:pt idx="2">
                  <c:v>1</c:v>
                </c:pt>
                <c:pt idx="3">
                  <c:v>0.97499999999999998</c:v>
                </c:pt>
                <c:pt idx="4">
                  <c:v>1</c:v>
                </c:pt>
                <c:pt idx="5">
                  <c:v>1</c:v>
                </c:pt>
                <c:pt idx="6">
                  <c:v>0.05</c:v>
                </c:pt>
                <c:pt idx="7">
                  <c:v>1</c:v>
                </c:pt>
              </c:numCache>
            </c:numRef>
          </c:val>
        </c:ser>
        <c:ser>
          <c:idx val="3"/>
          <c:order val="3"/>
          <c:tx>
            <c:strRef>
              <c:f>Sheet1!$E$1</c:f>
              <c:strCache>
                <c:ptCount val="1"/>
                <c:pt idx="0">
                  <c:v>25-50%</c:v>
                </c:pt>
              </c:strCache>
            </c:strRef>
          </c:tx>
          <c:spPr>
            <a:solidFill>
              <a:srgbClr val="9BBB59"/>
            </a:solidFill>
          </c:spPr>
          <c:invertIfNegative val="0"/>
          <c:cat>
            <c:strRef>
              <c:f>Sheet1!$A$2:$A$9</c:f>
              <c:strCache>
                <c:ptCount val="8"/>
                <c:pt idx="0">
                  <c:v>Hat Interesse an den Postern</c:v>
                </c:pt>
                <c:pt idx="1">
                  <c:v>Hat sich in Bachelorbroschüre informiert</c:v>
                </c:pt>
                <c:pt idx="2">
                  <c:v>Empfindet Präsentation als wertvoll</c:v>
                </c:pt>
                <c:pt idx="3">
                  <c:v>Findet Lesen der Poster zu zeitaufwändig</c:v>
                </c:pt>
                <c:pt idx="4">
                  <c:v>Bewertet Poster/Broschüre als qualitativ gut</c:v>
                </c:pt>
                <c:pt idx="5">
                  <c:v>Würde gerne Video sehen</c:v>
                </c:pt>
                <c:pt idx="6">
                  <c:v>Würde gerne Video produzieren</c:v>
                </c:pt>
                <c:pt idx="7">
                  <c:v>Akzeptiert Veröffentlichung des Videos</c:v>
                </c:pt>
              </c:strCache>
            </c:strRef>
          </c:cat>
          <c:val>
            <c:numRef>
              <c:f>Sheet1!$E$2:$E$9</c:f>
              <c:numCache>
                <c:formatCode>0.00</c:formatCode>
                <c:ptCount val="8"/>
                <c:pt idx="0">
                  <c:v>0.05</c:v>
                </c:pt>
                <c:pt idx="1">
                  <c:v>0.92500000000000004</c:v>
                </c:pt>
                <c:pt idx="2">
                  <c:v>0.97499999999999998</c:v>
                </c:pt>
                <c:pt idx="3">
                  <c:v>0.05</c:v>
                </c:pt>
                <c:pt idx="4">
                  <c:v>0.97499999999999998</c:v>
                </c:pt>
                <c:pt idx="5">
                  <c:v>0.97499999999999998</c:v>
                </c:pt>
                <c:pt idx="6">
                  <c:v>0.95</c:v>
                </c:pt>
                <c:pt idx="7">
                  <c:v>1</c:v>
                </c:pt>
              </c:numCache>
            </c:numRef>
          </c:val>
        </c:ser>
        <c:ser>
          <c:idx val="4"/>
          <c:order val="4"/>
          <c:tx>
            <c:strRef>
              <c:f>Sheet1!$F$1</c:f>
              <c:strCache>
                <c:ptCount val="1"/>
                <c:pt idx="0">
                  <c:v>50-75%</c:v>
                </c:pt>
              </c:strCache>
            </c:strRef>
          </c:tx>
          <c:spPr>
            <a:solidFill>
              <a:srgbClr val="8064A2"/>
            </a:solidFill>
          </c:spPr>
          <c:invertIfNegative val="0"/>
          <c:cat>
            <c:strRef>
              <c:f>Sheet1!$A$2:$A$9</c:f>
              <c:strCache>
                <c:ptCount val="8"/>
                <c:pt idx="0">
                  <c:v>Hat Interesse an den Postern</c:v>
                </c:pt>
                <c:pt idx="1">
                  <c:v>Hat sich in Bachelorbroschüre informiert</c:v>
                </c:pt>
                <c:pt idx="2">
                  <c:v>Empfindet Präsentation als wertvoll</c:v>
                </c:pt>
                <c:pt idx="3">
                  <c:v>Findet Lesen der Poster zu zeitaufwändig</c:v>
                </c:pt>
                <c:pt idx="4">
                  <c:v>Bewertet Poster/Broschüre als qualitativ gut</c:v>
                </c:pt>
                <c:pt idx="5">
                  <c:v>Würde gerne Video sehen</c:v>
                </c:pt>
                <c:pt idx="6">
                  <c:v>Würde gerne Video produzieren</c:v>
                </c:pt>
                <c:pt idx="7">
                  <c:v>Akzeptiert Veröffentlichung des Videos</c:v>
                </c:pt>
              </c:strCache>
            </c:strRef>
          </c:cat>
          <c:val>
            <c:numRef>
              <c:f>Sheet1!$F$2:$F$9</c:f>
              <c:numCache>
                <c:formatCode>0.00</c:formatCode>
                <c:ptCount val="8"/>
                <c:pt idx="0">
                  <c:v>0.97499999999999998</c:v>
                </c:pt>
                <c:pt idx="1">
                  <c:v>0.05</c:v>
                </c:pt>
                <c:pt idx="2">
                  <c:v>0.05</c:v>
                </c:pt>
                <c:pt idx="3">
                  <c:v>0.97499999999999998</c:v>
                </c:pt>
                <c:pt idx="4">
                  <c:v>0.05</c:v>
                </c:pt>
                <c:pt idx="5">
                  <c:v>0.05</c:v>
                </c:pt>
                <c:pt idx="6">
                  <c:v>1</c:v>
                </c:pt>
                <c:pt idx="7">
                  <c:v>0.95</c:v>
                </c:pt>
              </c:numCache>
            </c:numRef>
          </c:val>
        </c:ser>
        <c:ser>
          <c:idx val="5"/>
          <c:order val="5"/>
          <c:tx>
            <c:strRef>
              <c:f>Sheet1!$G$1</c:f>
              <c:strCache>
                <c:ptCount val="1"/>
                <c:pt idx="0">
                  <c:v>75-100%</c:v>
                </c:pt>
              </c:strCache>
            </c:strRef>
          </c:tx>
          <c:spPr>
            <a:solidFill>
              <a:srgbClr val="4BACC6"/>
            </a:solidFill>
          </c:spPr>
          <c:invertIfNegative val="0"/>
          <c:cat>
            <c:strRef>
              <c:f>Sheet1!$A$2:$A$9</c:f>
              <c:strCache>
                <c:ptCount val="8"/>
                <c:pt idx="0">
                  <c:v>Hat Interesse an den Postern</c:v>
                </c:pt>
                <c:pt idx="1">
                  <c:v>Hat sich in Bachelorbroschüre informiert</c:v>
                </c:pt>
                <c:pt idx="2">
                  <c:v>Empfindet Präsentation als wertvoll</c:v>
                </c:pt>
                <c:pt idx="3">
                  <c:v>Findet Lesen der Poster zu zeitaufwändig</c:v>
                </c:pt>
                <c:pt idx="4">
                  <c:v>Bewertet Poster/Broschüre als qualitativ gut</c:v>
                </c:pt>
                <c:pt idx="5">
                  <c:v>Würde gerne Video sehen</c:v>
                </c:pt>
                <c:pt idx="6">
                  <c:v>Würde gerne Video produzieren</c:v>
                </c:pt>
                <c:pt idx="7">
                  <c:v>Akzeptiert Veröffentlichung des Videos</c:v>
                </c:pt>
              </c:strCache>
            </c:strRef>
          </c:cat>
          <c:val>
            <c:numRef>
              <c:f>Sheet1!$G$2:$G$9</c:f>
              <c:numCache>
                <c:formatCode>0.00</c:formatCode>
                <c:ptCount val="8"/>
                <c:pt idx="0">
                  <c:v>1</c:v>
                </c:pt>
                <c:pt idx="1">
                  <c:v>1.9750000000000001</c:v>
                </c:pt>
                <c:pt idx="2">
                  <c:v>0.97499999999999998</c:v>
                </c:pt>
                <c:pt idx="3">
                  <c:v>1</c:v>
                </c:pt>
                <c:pt idx="4">
                  <c:v>0.97499999999999998</c:v>
                </c:pt>
                <c:pt idx="5">
                  <c:v>0.97499999999999998</c:v>
                </c:pt>
                <c:pt idx="6">
                  <c:v>1</c:v>
                </c:pt>
                <c:pt idx="7">
                  <c:v>0.05</c:v>
                </c:pt>
              </c:numCache>
            </c:numRef>
          </c:val>
        </c:ser>
        <c:dLbls>
          <c:showLegendKey val="0"/>
          <c:showVal val="0"/>
          <c:showCatName val="0"/>
          <c:showSerName val="0"/>
          <c:showPercent val="0"/>
          <c:showBubbleSize val="0"/>
        </c:dLbls>
        <c:gapWidth val="150"/>
        <c:overlap val="100"/>
        <c:axId val="132065152"/>
        <c:axId val="132202496"/>
      </c:barChart>
      <c:lineChart>
        <c:grouping val="standard"/>
        <c:varyColors val="0"/>
        <c:ser>
          <c:idx val="0"/>
          <c:order val="0"/>
          <c:tx>
            <c:strRef>
              <c:f>Sheet1!$B$1</c:f>
              <c:strCache>
                <c:ptCount val="1"/>
                <c:pt idx="0">
                  <c:v>Durchschnitt</c:v>
                </c:pt>
              </c:strCache>
            </c:strRef>
          </c:tx>
          <c:spPr>
            <a:ln>
              <a:noFill/>
            </a:ln>
          </c:spPr>
          <c:marker>
            <c:symbol val="diamond"/>
            <c:size val="10"/>
            <c:spPr>
              <a:ln>
                <a:solidFill>
                  <a:schemeClr val="tx2">
                    <a:lumMod val="75000"/>
                  </a:schemeClr>
                </a:solidFill>
              </a:ln>
            </c:spPr>
          </c:marker>
          <c:cat>
            <c:strRef>
              <c:f>Sheet1!$A$2:$A$9</c:f>
              <c:strCache>
                <c:ptCount val="8"/>
                <c:pt idx="0">
                  <c:v>Hat Interesse an den Postern</c:v>
                </c:pt>
                <c:pt idx="1">
                  <c:v>Hat sich in Bachelorbroschüre informiert</c:v>
                </c:pt>
                <c:pt idx="2">
                  <c:v>Empfindet Präsentation als wertvoll</c:v>
                </c:pt>
                <c:pt idx="3">
                  <c:v>Findet Lesen der Poster zu zeitaufwändig</c:v>
                </c:pt>
                <c:pt idx="4">
                  <c:v>Bewertet Poster/Broschüre als qualitativ gut</c:v>
                </c:pt>
                <c:pt idx="5">
                  <c:v>Würde gerne Video sehen</c:v>
                </c:pt>
                <c:pt idx="6">
                  <c:v>Würde gerne Video produzieren</c:v>
                </c:pt>
                <c:pt idx="7">
                  <c:v>Akzeptiert Veröffentlichung des Videos</c:v>
                </c:pt>
              </c:strCache>
            </c:strRef>
          </c:cat>
          <c:val>
            <c:numRef>
              <c:f>Sheet1!$B$2:$B$9</c:f>
              <c:numCache>
                <c:formatCode>0.00</c:formatCode>
                <c:ptCount val="8"/>
                <c:pt idx="0">
                  <c:v>2.4285714285714284</c:v>
                </c:pt>
                <c:pt idx="1">
                  <c:v>1.8472906403940887</c:v>
                </c:pt>
                <c:pt idx="2">
                  <c:v>2.9274611398963732</c:v>
                </c:pt>
                <c:pt idx="3">
                  <c:v>2.3955223880597014</c:v>
                </c:pt>
                <c:pt idx="4">
                  <c:v>2.7487437185929648</c:v>
                </c:pt>
                <c:pt idx="5">
                  <c:v>2.6175000000000002</c:v>
                </c:pt>
                <c:pt idx="6">
                  <c:v>1.9303482587064678</c:v>
                </c:pt>
                <c:pt idx="7">
                  <c:v>3.0098522167487687</c:v>
                </c:pt>
              </c:numCache>
            </c:numRef>
          </c:val>
          <c:smooth val="0"/>
        </c:ser>
        <c:dLbls>
          <c:showLegendKey val="0"/>
          <c:showVal val="0"/>
          <c:showCatName val="0"/>
          <c:showSerName val="0"/>
          <c:showPercent val="0"/>
          <c:showBubbleSize val="0"/>
        </c:dLbls>
        <c:marker val="1"/>
        <c:smooth val="0"/>
        <c:axId val="132065152"/>
        <c:axId val="132202496"/>
      </c:lineChart>
      <c:catAx>
        <c:axId val="132065152"/>
        <c:scaling>
          <c:orientation val="minMax"/>
        </c:scaling>
        <c:delete val="0"/>
        <c:axPos val="b"/>
        <c:majorTickMark val="out"/>
        <c:minorTickMark val="none"/>
        <c:tickLblPos val="nextTo"/>
        <c:crossAx val="132202496"/>
        <c:crosses val="autoZero"/>
        <c:auto val="1"/>
        <c:lblAlgn val="ctr"/>
        <c:lblOffset val="100"/>
        <c:noMultiLvlLbl val="0"/>
      </c:catAx>
      <c:valAx>
        <c:axId val="132202496"/>
        <c:scaling>
          <c:orientation val="minMax"/>
          <c:max val="4"/>
          <c:min val="1"/>
        </c:scaling>
        <c:delete val="1"/>
        <c:axPos val="l"/>
        <c:majorGridlines/>
        <c:title>
          <c:tx>
            <c:rich>
              <a:bodyPr rot="0" vert="horz"/>
              <a:lstStyle/>
              <a:p>
                <a:pPr>
                  <a:defRPr/>
                </a:pPr>
                <a:r>
                  <a:rPr lang="de-CH"/>
                  <a:t>trifft zu</a:t>
                </a:r>
              </a:p>
              <a:p>
                <a:pPr>
                  <a:defRPr/>
                </a:pPr>
                <a:endParaRPr lang="de-CH"/>
              </a:p>
              <a:p>
                <a:pPr>
                  <a:defRPr/>
                </a:pPr>
                <a:endParaRPr lang="de-CH"/>
              </a:p>
              <a:p>
                <a:pPr>
                  <a:defRPr/>
                </a:pPr>
                <a:endParaRPr lang="de-CH"/>
              </a:p>
              <a:p>
                <a:pPr>
                  <a:defRPr/>
                </a:pPr>
                <a:r>
                  <a:rPr lang="de-CH"/>
                  <a:t>trifft </a:t>
                </a:r>
              </a:p>
              <a:p>
                <a:pPr>
                  <a:defRPr/>
                </a:pPr>
                <a:r>
                  <a:rPr lang="de-CH"/>
                  <a:t>eher zu</a:t>
                </a:r>
              </a:p>
              <a:p>
                <a:pPr>
                  <a:defRPr/>
                </a:pPr>
                <a:endParaRPr lang="de-CH"/>
              </a:p>
              <a:p>
                <a:pPr>
                  <a:defRPr/>
                </a:pPr>
                <a:endParaRPr lang="de-CH"/>
              </a:p>
              <a:p>
                <a:pPr>
                  <a:defRPr/>
                </a:pPr>
                <a:endParaRPr lang="de-CH"/>
              </a:p>
              <a:p>
                <a:pPr>
                  <a:defRPr/>
                </a:pPr>
                <a:r>
                  <a:rPr lang="de-CH"/>
                  <a:t>trifft eher</a:t>
                </a:r>
              </a:p>
              <a:p>
                <a:pPr>
                  <a:defRPr/>
                </a:pPr>
                <a:r>
                  <a:rPr lang="de-CH"/>
                  <a:t>nicht zu</a:t>
                </a:r>
              </a:p>
              <a:p>
                <a:pPr>
                  <a:defRPr/>
                </a:pPr>
                <a:endParaRPr lang="de-CH"/>
              </a:p>
              <a:p>
                <a:pPr>
                  <a:defRPr/>
                </a:pPr>
                <a:endParaRPr lang="de-CH"/>
              </a:p>
              <a:p>
                <a:pPr>
                  <a:defRPr/>
                </a:pPr>
                <a:endParaRPr lang="de-CH"/>
              </a:p>
              <a:p>
                <a:pPr>
                  <a:defRPr/>
                </a:pPr>
                <a:r>
                  <a:rPr lang="de-CH"/>
                  <a:t>trifft </a:t>
                </a:r>
              </a:p>
              <a:p>
                <a:pPr>
                  <a:defRPr/>
                </a:pPr>
                <a:r>
                  <a:rPr lang="de-CH"/>
                  <a:t>nicht zu</a:t>
                </a:r>
              </a:p>
            </c:rich>
          </c:tx>
          <c:layout>
            <c:manualLayout>
              <c:xMode val="edge"/>
              <c:yMode val="edge"/>
              <c:x val="4.3161445615317984E-2"/>
              <c:y val="9.1771225333877424E-2"/>
            </c:manualLayout>
          </c:layout>
          <c:overlay val="0"/>
        </c:title>
        <c:numFmt formatCode="0.00" sourceLinked="1"/>
        <c:majorTickMark val="out"/>
        <c:minorTickMark val="none"/>
        <c:tickLblPos val="nextTo"/>
        <c:crossAx val="132065152"/>
        <c:crosses val="autoZero"/>
        <c:crossBetween val="between"/>
        <c:majorUnit val="1"/>
        <c:minorUnit val="1"/>
      </c:valAx>
    </c:plotArea>
    <c:legend>
      <c:legendPos val="r"/>
      <c:legendEntry>
        <c:idx val="4"/>
        <c:delete val="1"/>
      </c:legendEntry>
      <c:layout>
        <c:manualLayout>
          <c:xMode val="edge"/>
          <c:yMode val="edge"/>
          <c:x val="0.84741907261592297"/>
          <c:y val="0.38430637629029579"/>
          <c:w val="0.15258092738407697"/>
          <c:h val="0.23138724741940847"/>
        </c:manualLayout>
      </c:layout>
      <c:overlay val="0"/>
    </c:legend>
    <c:plotVisOnly val="1"/>
    <c:dispBlanksAs val="gap"/>
    <c:showDLblsOverMax val="0"/>
  </c:chart>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de-CH"/>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ubbleChart>
        <c:varyColors val="0"/>
        <c:ser>
          <c:idx val="0"/>
          <c:order val="0"/>
          <c:tx>
            <c:strRef>
              <c:f>Sheet1!$B$1</c:f>
              <c:strCache>
                <c:ptCount val="1"/>
                <c:pt idx="0">
                  <c:v>trifft zu</c:v>
                </c:pt>
              </c:strCache>
            </c:strRef>
          </c:tx>
          <c:invertIfNegative val="0"/>
          <c:xVal>
            <c:numRef>
              <c:f>Sheet1!$A$2:$A$5</c:f>
              <c:numCache>
                <c:formatCode>General</c:formatCode>
                <c:ptCount val="4"/>
                <c:pt idx="0">
                  <c:v>1</c:v>
                </c:pt>
                <c:pt idx="1">
                  <c:v>2</c:v>
                </c:pt>
                <c:pt idx="2">
                  <c:v>3</c:v>
                </c:pt>
                <c:pt idx="3">
                  <c:v>4</c:v>
                </c:pt>
              </c:numCache>
            </c:numRef>
          </c:xVal>
          <c:yVal>
            <c:numRef>
              <c:f>Sheet1!$B$2:$B$5</c:f>
              <c:numCache>
                <c:formatCode>General</c:formatCode>
                <c:ptCount val="4"/>
                <c:pt idx="0">
                  <c:v>1</c:v>
                </c:pt>
                <c:pt idx="1">
                  <c:v>1</c:v>
                </c:pt>
                <c:pt idx="2">
                  <c:v>1</c:v>
                </c:pt>
                <c:pt idx="3">
                  <c:v>1</c:v>
                </c:pt>
              </c:numCache>
            </c:numRef>
          </c:yVal>
          <c:bubbleSize>
            <c:numRef>
              <c:f>Sheet1!$C$2:$C$5</c:f>
              <c:numCache>
                <c:formatCode>General</c:formatCode>
                <c:ptCount val="4"/>
                <c:pt idx="0">
                  <c:v>15</c:v>
                </c:pt>
                <c:pt idx="1">
                  <c:v>47</c:v>
                </c:pt>
                <c:pt idx="2">
                  <c:v>18</c:v>
                </c:pt>
                <c:pt idx="3">
                  <c:v>33</c:v>
                </c:pt>
              </c:numCache>
            </c:numRef>
          </c:bubbleSize>
          <c:bubble3D val="0"/>
        </c:ser>
        <c:ser>
          <c:idx val="1"/>
          <c:order val="1"/>
          <c:tx>
            <c:strRef>
              <c:f>Sheet1!$D$1</c:f>
              <c:strCache>
                <c:ptCount val="1"/>
                <c:pt idx="0">
                  <c:v>trifft eher zu</c:v>
                </c:pt>
              </c:strCache>
            </c:strRef>
          </c:tx>
          <c:spPr>
            <a:ln w="25400">
              <a:noFill/>
            </a:ln>
          </c:spPr>
          <c:invertIfNegative val="0"/>
          <c:xVal>
            <c:numRef>
              <c:f>Sheet1!$A$2:$A$5</c:f>
              <c:numCache>
                <c:formatCode>General</c:formatCode>
                <c:ptCount val="4"/>
                <c:pt idx="0">
                  <c:v>1</c:v>
                </c:pt>
                <c:pt idx="1">
                  <c:v>2</c:v>
                </c:pt>
                <c:pt idx="2">
                  <c:v>3</c:v>
                </c:pt>
                <c:pt idx="3">
                  <c:v>4</c:v>
                </c:pt>
              </c:numCache>
            </c:numRef>
          </c:xVal>
          <c:yVal>
            <c:numRef>
              <c:f>Sheet1!$D$2:$D$5</c:f>
              <c:numCache>
                <c:formatCode>General</c:formatCode>
                <c:ptCount val="4"/>
                <c:pt idx="0">
                  <c:v>2</c:v>
                </c:pt>
                <c:pt idx="1">
                  <c:v>2</c:v>
                </c:pt>
                <c:pt idx="2">
                  <c:v>2</c:v>
                </c:pt>
                <c:pt idx="3">
                  <c:v>2</c:v>
                </c:pt>
              </c:numCache>
            </c:numRef>
          </c:yVal>
          <c:bubbleSize>
            <c:numRef>
              <c:f>Sheet1!$E$2:$E$5</c:f>
              <c:numCache>
                <c:formatCode>General</c:formatCode>
                <c:ptCount val="4"/>
                <c:pt idx="0">
                  <c:v>78</c:v>
                </c:pt>
                <c:pt idx="1">
                  <c:v>94</c:v>
                </c:pt>
                <c:pt idx="2">
                  <c:v>71</c:v>
                </c:pt>
                <c:pt idx="3">
                  <c:v>100</c:v>
                </c:pt>
              </c:numCache>
            </c:numRef>
          </c:bubbleSize>
          <c:bubble3D val="0"/>
        </c:ser>
        <c:ser>
          <c:idx val="2"/>
          <c:order val="2"/>
          <c:tx>
            <c:strRef>
              <c:f>Sheet1!$F$1</c:f>
              <c:strCache>
                <c:ptCount val="1"/>
                <c:pt idx="0">
                  <c:v>trifft eher nicht zu</c:v>
                </c:pt>
              </c:strCache>
            </c:strRef>
          </c:tx>
          <c:spPr>
            <a:ln w="25400">
              <a:noFill/>
            </a:ln>
          </c:spPr>
          <c:invertIfNegative val="0"/>
          <c:xVal>
            <c:numRef>
              <c:f>Sheet1!$A$2:$A$5</c:f>
              <c:numCache>
                <c:formatCode>General</c:formatCode>
                <c:ptCount val="4"/>
                <c:pt idx="0">
                  <c:v>1</c:v>
                </c:pt>
                <c:pt idx="1">
                  <c:v>2</c:v>
                </c:pt>
                <c:pt idx="2">
                  <c:v>3</c:v>
                </c:pt>
                <c:pt idx="3">
                  <c:v>4</c:v>
                </c:pt>
              </c:numCache>
            </c:numRef>
          </c:xVal>
          <c:yVal>
            <c:numRef>
              <c:f>Sheet1!$F$2:$F$5</c:f>
              <c:numCache>
                <c:formatCode>General</c:formatCode>
                <c:ptCount val="4"/>
                <c:pt idx="0">
                  <c:v>3</c:v>
                </c:pt>
                <c:pt idx="1">
                  <c:v>3</c:v>
                </c:pt>
                <c:pt idx="2">
                  <c:v>3</c:v>
                </c:pt>
                <c:pt idx="3">
                  <c:v>3</c:v>
                </c:pt>
              </c:numCache>
            </c:numRef>
          </c:yVal>
          <c:bubbleSize>
            <c:numRef>
              <c:f>Sheet1!$G$2:$G$5</c:f>
              <c:numCache>
                <c:formatCode>General</c:formatCode>
                <c:ptCount val="4"/>
                <c:pt idx="0">
                  <c:v>89</c:v>
                </c:pt>
                <c:pt idx="1">
                  <c:v>43</c:v>
                </c:pt>
                <c:pt idx="2">
                  <c:v>84</c:v>
                </c:pt>
                <c:pt idx="3">
                  <c:v>49</c:v>
                </c:pt>
              </c:numCache>
            </c:numRef>
          </c:bubbleSize>
          <c:bubble3D val="0"/>
        </c:ser>
        <c:ser>
          <c:idx val="3"/>
          <c:order val="3"/>
          <c:tx>
            <c:strRef>
              <c:f>Sheet1!$H$1</c:f>
              <c:strCache>
                <c:ptCount val="1"/>
                <c:pt idx="0">
                  <c:v>trifft nicht zu</c:v>
                </c:pt>
              </c:strCache>
            </c:strRef>
          </c:tx>
          <c:spPr>
            <a:ln w="25400">
              <a:noFill/>
            </a:ln>
          </c:spPr>
          <c:invertIfNegative val="0"/>
          <c:xVal>
            <c:numRef>
              <c:f>Sheet1!$A$2:$A$5</c:f>
              <c:numCache>
                <c:formatCode>General</c:formatCode>
                <c:ptCount val="4"/>
                <c:pt idx="0">
                  <c:v>1</c:v>
                </c:pt>
                <c:pt idx="1">
                  <c:v>2</c:v>
                </c:pt>
                <c:pt idx="2">
                  <c:v>3</c:v>
                </c:pt>
                <c:pt idx="3">
                  <c:v>4</c:v>
                </c:pt>
              </c:numCache>
            </c:numRef>
          </c:xVal>
          <c:yVal>
            <c:numRef>
              <c:f>Sheet1!$H$2:$H$5</c:f>
              <c:numCache>
                <c:formatCode>General</c:formatCode>
                <c:ptCount val="4"/>
                <c:pt idx="0">
                  <c:v>4</c:v>
                </c:pt>
                <c:pt idx="1">
                  <c:v>4</c:v>
                </c:pt>
                <c:pt idx="2">
                  <c:v>4</c:v>
                </c:pt>
                <c:pt idx="3">
                  <c:v>4</c:v>
                </c:pt>
              </c:numCache>
            </c:numRef>
          </c:yVal>
          <c:bubbleSize>
            <c:numRef>
              <c:f>Sheet1!$I$2:$I$5</c:f>
              <c:numCache>
                <c:formatCode>General</c:formatCode>
                <c:ptCount val="4"/>
                <c:pt idx="0">
                  <c:v>21</c:v>
                </c:pt>
                <c:pt idx="1">
                  <c:v>9</c:v>
                </c:pt>
                <c:pt idx="2">
                  <c:v>27</c:v>
                </c:pt>
                <c:pt idx="3">
                  <c:v>17</c:v>
                </c:pt>
              </c:numCache>
            </c:numRef>
          </c:bubbleSize>
          <c:bubble3D val="0"/>
        </c:ser>
        <c:dLbls>
          <c:showLegendKey val="0"/>
          <c:showVal val="0"/>
          <c:showCatName val="0"/>
          <c:showSerName val="0"/>
          <c:showPercent val="0"/>
          <c:showBubbleSize val="0"/>
        </c:dLbls>
        <c:bubbleScale val="100"/>
        <c:showNegBubbles val="0"/>
        <c:axId val="131519616"/>
        <c:axId val="131521152"/>
      </c:bubbleChart>
      <c:valAx>
        <c:axId val="131519616"/>
        <c:scaling>
          <c:orientation val="minMax"/>
          <c:max val="5"/>
          <c:min val="0"/>
        </c:scaling>
        <c:delete val="1"/>
        <c:axPos val="t"/>
        <c:majorGridlines/>
        <c:numFmt formatCode="General" sourceLinked="1"/>
        <c:majorTickMark val="out"/>
        <c:minorTickMark val="none"/>
        <c:tickLblPos val="nextTo"/>
        <c:crossAx val="131521152"/>
        <c:crosses val="autoZero"/>
        <c:crossBetween val="midCat"/>
      </c:valAx>
      <c:valAx>
        <c:axId val="131521152"/>
        <c:scaling>
          <c:orientation val="maxMin"/>
          <c:max val="4.5"/>
          <c:min val="0"/>
        </c:scaling>
        <c:delete val="1"/>
        <c:axPos val="l"/>
        <c:majorGridlines/>
        <c:numFmt formatCode="General" sourceLinked="1"/>
        <c:majorTickMark val="out"/>
        <c:minorTickMark val="none"/>
        <c:tickLblPos val="nextTo"/>
        <c:crossAx val="131519616"/>
        <c:crosses val="autoZero"/>
        <c:crossBetween val="midCat"/>
        <c:majorUnit val="1"/>
        <c:minorUnit val="1"/>
      </c:valAx>
      <c:spPr>
        <a:ln>
          <a:noFill/>
        </a:ln>
      </c:spPr>
    </c:plotArea>
    <c:legend>
      <c:legendPos val="r"/>
      <c:overlay val="0"/>
    </c:legend>
    <c:plotVisOnly val="1"/>
    <c:dispBlanksAs val="gap"/>
    <c:showDLblsOverMax val="0"/>
  </c:chart>
  <c:externalData r:id="rId1">
    <c:autoUpdate val="0"/>
  </c:externalData>
  <c:userShapes r:id="rId2"/>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de-CH"/>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t>Anzahl Arbeiten</a:t>
            </a:r>
            <a:r>
              <a:rPr lang="en-US" baseline="0"/>
              <a:t> pro Abteilung in Prozent</a:t>
            </a:r>
            <a:endParaRPr lang="en-US"/>
          </a:p>
        </c:rich>
      </c:tx>
      <c:overlay val="0"/>
    </c:title>
    <c:autoTitleDeleted val="0"/>
    <c:plotArea>
      <c:layout>
        <c:manualLayout>
          <c:layoutTarget val="inner"/>
          <c:xMode val="edge"/>
          <c:yMode val="edge"/>
          <c:x val="0.10818915864683581"/>
          <c:y val="0.18892974144655275"/>
          <c:w val="0.42997193059200933"/>
          <c:h val="0.77475651310009608"/>
        </c:manualLayout>
      </c:layout>
      <c:pieChart>
        <c:varyColors val="1"/>
        <c:ser>
          <c:idx val="0"/>
          <c:order val="0"/>
          <c:tx>
            <c:strRef>
              <c:f>Sheet1!$B$1</c:f>
              <c:strCache>
                <c:ptCount val="1"/>
                <c:pt idx="0">
                  <c:v>Anzahl Arbeiten</c:v>
                </c:pt>
              </c:strCache>
            </c:strRef>
          </c:tx>
          <c:dLbls>
            <c:showLegendKey val="0"/>
            <c:showVal val="0"/>
            <c:showCatName val="0"/>
            <c:showSerName val="0"/>
            <c:showPercent val="1"/>
            <c:showBubbleSize val="0"/>
            <c:showLeaderLines val="1"/>
          </c:dLbls>
          <c:cat>
            <c:strRef>
              <c:f>Sheet1!$A$2:$A$7</c:f>
              <c:strCache>
                <c:ptCount val="6"/>
                <c:pt idx="0">
                  <c:v>Bauingenieurwesen</c:v>
                </c:pt>
                <c:pt idx="1">
                  <c:v>Elektrotechnik</c:v>
                </c:pt>
                <c:pt idx="2">
                  <c:v>Informatik</c:v>
                </c:pt>
                <c:pt idx="3">
                  <c:v>Landschaftsarchitektur</c:v>
                </c:pt>
                <c:pt idx="4">
                  <c:v>Maschinentechnik | Innovation</c:v>
                </c:pt>
                <c:pt idx="5">
                  <c:v>Raumplanung</c:v>
                </c:pt>
              </c:strCache>
            </c:strRef>
          </c:cat>
          <c:val>
            <c:numRef>
              <c:f>Sheet1!$B$2:$B$7</c:f>
              <c:numCache>
                <c:formatCode>General</c:formatCode>
                <c:ptCount val="6"/>
                <c:pt idx="0">
                  <c:v>130</c:v>
                </c:pt>
                <c:pt idx="1">
                  <c:v>95</c:v>
                </c:pt>
                <c:pt idx="2">
                  <c:v>138</c:v>
                </c:pt>
                <c:pt idx="3">
                  <c:v>178</c:v>
                </c:pt>
                <c:pt idx="4">
                  <c:v>260</c:v>
                </c:pt>
                <c:pt idx="5">
                  <c:v>134</c:v>
                </c:pt>
              </c:numCache>
            </c:numRef>
          </c:val>
        </c:ser>
        <c:dLbls>
          <c:showLegendKey val="0"/>
          <c:showVal val="0"/>
          <c:showCatName val="0"/>
          <c:showSerName val="0"/>
          <c:showPercent val="1"/>
          <c:showBubbleSize val="0"/>
          <c:showLeaderLines val="1"/>
        </c:dLbls>
        <c:firstSliceAng val="0"/>
      </c:pieChart>
    </c:plotArea>
    <c:legend>
      <c:legendPos val="r"/>
      <c:overlay val="0"/>
    </c:legend>
    <c:plotVisOnly val="1"/>
    <c:dispBlanksAs val="gap"/>
    <c:showDLblsOverMax val="0"/>
  </c:chart>
  <c:externalData r:id="rId1">
    <c:autoUpdate val="0"/>
  </c:externalData>
</c:chartSpace>
</file>

<file path=word/diagrams/_rels/data6.xml.rels><?xml version="1.0" encoding="UTF-8" standalone="yes"?>
<Relationships xmlns="http://schemas.openxmlformats.org/package/2006/relationships"><Relationship Id="rId1" Type="http://schemas.openxmlformats.org/officeDocument/2006/relationships/image" Target="../media/image46.png"/></Relationships>
</file>

<file path=word/diagrams/_rels/data7.xml.rels><?xml version="1.0" encoding="UTF-8" standalone="yes"?>
<Relationships xmlns="http://schemas.openxmlformats.org/package/2006/relationships"><Relationship Id="rId3" Type="http://schemas.openxmlformats.org/officeDocument/2006/relationships/image" Target="../media/image65.png"/><Relationship Id="rId2" Type="http://schemas.openxmlformats.org/officeDocument/2006/relationships/image" Target="../media/image64.png"/><Relationship Id="rId1" Type="http://schemas.openxmlformats.org/officeDocument/2006/relationships/image" Target="../media/image63.png"/><Relationship Id="rId4" Type="http://schemas.openxmlformats.org/officeDocument/2006/relationships/image" Target="../media/image66.png"/></Relationships>
</file>

<file path=word/diagrams/_rels/drawing6.xml.rels><?xml version="1.0" encoding="UTF-8" standalone="yes"?>
<Relationships xmlns="http://schemas.openxmlformats.org/package/2006/relationships"><Relationship Id="rId1" Type="http://schemas.openxmlformats.org/officeDocument/2006/relationships/image" Target="../media/image46.png"/></Relationships>
</file>

<file path=word/diagrams/_rels/drawing7.xml.rels><?xml version="1.0" encoding="UTF-8" standalone="yes"?>
<Relationships xmlns="http://schemas.openxmlformats.org/package/2006/relationships"><Relationship Id="rId3" Type="http://schemas.openxmlformats.org/officeDocument/2006/relationships/image" Target="../media/image65.png"/><Relationship Id="rId2" Type="http://schemas.openxmlformats.org/officeDocument/2006/relationships/image" Target="../media/image64.png"/><Relationship Id="rId1" Type="http://schemas.openxmlformats.org/officeDocument/2006/relationships/image" Target="../media/image63.png"/><Relationship Id="rId4" Type="http://schemas.openxmlformats.org/officeDocument/2006/relationships/image" Target="../media/image66.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8.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9.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C03C35E-07E0-4DF8-828D-F59CC2A99207}" type="doc">
      <dgm:prSet loTypeId="urn:microsoft.com/office/officeart/2005/8/layout/chevron2" loCatId="process" qsTypeId="urn:microsoft.com/office/officeart/2005/8/quickstyle/simple4" qsCatId="simple" csTypeId="urn:microsoft.com/office/officeart/2005/8/colors/accent1_2" csCatId="accent1" phldr="1"/>
      <dgm:spPr/>
      <dgm:t>
        <a:bodyPr/>
        <a:lstStyle/>
        <a:p>
          <a:endParaRPr lang="de-CH"/>
        </a:p>
      </dgm:t>
    </dgm:pt>
    <dgm:pt modelId="{E07EB8F8-AAF9-46F6-8F88-B75278772B54}">
      <dgm:prSet phldrT="[Text]"/>
      <dgm:spPr/>
      <dgm:t>
        <a:bodyPr/>
        <a:lstStyle/>
        <a:p>
          <a:r>
            <a:rPr lang="de-CH"/>
            <a:t>Erstellung Poster</a:t>
          </a:r>
        </a:p>
      </dgm:t>
    </dgm:pt>
    <dgm:pt modelId="{93C9F090-8B77-459A-B9CA-D22CC36EA5B4}" type="parTrans" cxnId="{52DCD7EC-6E48-4BCB-A7F3-459EB5E6CA66}">
      <dgm:prSet/>
      <dgm:spPr/>
      <dgm:t>
        <a:bodyPr/>
        <a:lstStyle/>
        <a:p>
          <a:endParaRPr lang="de-CH"/>
        </a:p>
      </dgm:t>
    </dgm:pt>
    <dgm:pt modelId="{4644CA01-8EA1-46E1-98C3-FE2C32FC6B63}" type="sibTrans" cxnId="{52DCD7EC-6E48-4BCB-A7F3-459EB5E6CA66}">
      <dgm:prSet/>
      <dgm:spPr/>
      <dgm:t>
        <a:bodyPr/>
        <a:lstStyle/>
        <a:p>
          <a:endParaRPr lang="de-CH"/>
        </a:p>
      </dgm:t>
    </dgm:pt>
    <dgm:pt modelId="{09B536D2-C884-4495-A298-CD4E9FE9DAA8}">
      <dgm:prSet phldrT="[Text]" custT="1"/>
      <dgm:spPr/>
      <dgm:t>
        <a:bodyPr/>
        <a:lstStyle/>
        <a:p>
          <a:r>
            <a:rPr lang="de-CH" sz="1100"/>
            <a:t>Das Poster wird vom Bachelorteam gemäss Vorlage erstellt.</a:t>
          </a:r>
          <a:r>
            <a:rPr lang="de-CH" sz="1600"/>
            <a:t/>
          </a:r>
          <a:br>
            <a:rPr lang="de-CH" sz="1600"/>
          </a:br>
          <a:endParaRPr lang="de-CH" sz="1600"/>
        </a:p>
      </dgm:t>
    </dgm:pt>
    <dgm:pt modelId="{A1443BDC-1A94-4638-BA89-AD52A34D3039}" type="parTrans" cxnId="{B4D92790-AEE9-47FA-85ED-8C1895040EBE}">
      <dgm:prSet/>
      <dgm:spPr/>
      <dgm:t>
        <a:bodyPr/>
        <a:lstStyle/>
        <a:p>
          <a:endParaRPr lang="de-CH"/>
        </a:p>
      </dgm:t>
    </dgm:pt>
    <dgm:pt modelId="{735BA7C1-4ECC-4965-8828-BA43544EA1ED}" type="sibTrans" cxnId="{B4D92790-AEE9-47FA-85ED-8C1895040EBE}">
      <dgm:prSet/>
      <dgm:spPr/>
      <dgm:t>
        <a:bodyPr/>
        <a:lstStyle/>
        <a:p>
          <a:endParaRPr lang="de-CH"/>
        </a:p>
      </dgm:t>
    </dgm:pt>
    <dgm:pt modelId="{841A38F8-A690-4587-94F6-9BDCCE271CA8}">
      <dgm:prSet phldrT="[Text]"/>
      <dgm:spPr/>
      <dgm:t>
        <a:bodyPr/>
        <a:lstStyle/>
        <a:p>
          <a:r>
            <a:rPr lang="de-CH"/>
            <a:t>Kontrolle Poster</a:t>
          </a:r>
        </a:p>
      </dgm:t>
    </dgm:pt>
    <dgm:pt modelId="{14A9EB6B-EA63-41AC-A5B8-776F52CAB3DA}" type="parTrans" cxnId="{EE2ACE00-C09C-4B19-8D2D-687061BA0D5F}">
      <dgm:prSet/>
      <dgm:spPr/>
      <dgm:t>
        <a:bodyPr/>
        <a:lstStyle/>
        <a:p>
          <a:endParaRPr lang="de-CH"/>
        </a:p>
      </dgm:t>
    </dgm:pt>
    <dgm:pt modelId="{AF663D8D-A2DA-42C6-9639-D0CD2353854A}" type="sibTrans" cxnId="{EE2ACE00-C09C-4B19-8D2D-687061BA0D5F}">
      <dgm:prSet/>
      <dgm:spPr/>
      <dgm:t>
        <a:bodyPr/>
        <a:lstStyle/>
        <a:p>
          <a:endParaRPr lang="de-CH"/>
        </a:p>
      </dgm:t>
    </dgm:pt>
    <dgm:pt modelId="{4562966E-BE5A-4FA8-B70C-E80D91AFD73B}">
      <dgm:prSet phldrT="[Text]" custT="1"/>
      <dgm:spPr/>
      <dgm:t>
        <a:bodyPr/>
        <a:lstStyle/>
        <a:p>
          <a:r>
            <a:rPr lang="de-CH" sz="1100"/>
            <a:t>Das Poster wird durch den Betreuer kontrolliert und abgenommen.</a:t>
          </a:r>
          <a:r>
            <a:rPr lang="de-CH" sz="1600"/>
            <a:t> </a:t>
          </a:r>
        </a:p>
      </dgm:t>
    </dgm:pt>
    <dgm:pt modelId="{5D336B8D-EA32-4EEC-8443-46649009EA6A}" type="parTrans" cxnId="{A62561EC-6933-44FF-A7EC-ED69EB3E28AF}">
      <dgm:prSet/>
      <dgm:spPr/>
      <dgm:t>
        <a:bodyPr/>
        <a:lstStyle/>
        <a:p>
          <a:endParaRPr lang="de-CH"/>
        </a:p>
      </dgm:t>
    </dgm:pt>
    <dgm:pt modelId="{2B4BD6C3-C337-47FE-9B60-219244BB61CD}" type="sibTrans" cxnId="{A62561EC-6933-44FF-A7EC-ED69EB3E28AF}">
      <dgm:prSet/>
      <dgm:spPr/>
      <dgm:t>
        <a:bodyPr/>
        <a:lstStyle/>
        <a:p>
          <a:endParaRPr lang="de-CH"/>
        </a:p>
      </dgm:t>
    </dgm:pt>
    <dgm:pt modelId="{597B8735-6F16-4831-A02A-F0F2A567E212}">
      <dgm:prSet phldrT="[Text]"/>
      <dgm:spPr/>
      <dgm:t>
        <a:bodyPr/>
        <a:lstStyle/>
        <a:p>
          <a:r>
            <a:rPr lang="de-CH"/>
            <a:t>Abgabe Poster</a:t>
          </a:r>
        </a:p>
      </dgm:t>
    </dgm:pt>
    <dgm:pt modelId="{080A8F7B-D208-4B7A-8CC2-9E1FCD61303F}" type="parTrans" cxnId="{96AD87F4-19E9-4795-98F0-AAB660920844}">
      <dgm:prSet/>
      <dgm:spPr/>
      <dgm:t>
        <a:bodyPr/>
        <a:lstStyle/>
        <a:p>
          <a:endParaRPr lang="de-CH"/>
        </a:p>
      </dgm:t>
    </dgm:pt>
    <dgm:pt modelId="{4DF1A954-C470-4F58-8DC9-8050F6682D1E}" type="sibTrans" cxnId="{96AD87F4-19E9-4795-98F0-AAB660920844}">
      <dgm:prSet/>
      <dgm:spPr/>
      <dgm:t>
        <a:bodyPr/>
        <a:lstStyle/>
        <a:p>
          <a:endParaRPr lang="de-CH"/>
        </a:p>
      </dgm:t>
    </dgm:pt>
    <dgm:pt modelId="{0C574F73-5F3D-4511-B219-D9F648E139CD}">
      <dgm:prSet phldrT="[Text]" custT="1"/>
      <dgm:spPr/>
      <dgm:t>
        <a:bodyPr/>
        <a:lstStyle/>
        <a:p>
          <a:r>
            <a:rPr lang="de-CH" sz="1100"/>
            <a:t>Am Abgabetag der Arbeit müssen die Poster bis um 12:00 Uhr ausgedruckt sein. Daraufhin werden diese abgeholt und ausgestellt.</a:t>
          </a:r>
        </a:p>
      </dgm:t>
    </dgm:pt>
    <dgm:pt modelId="{F11E6AFC-7F96-40DA-BD2A-D937F60DFCE1}" type="parTrans" cxnId="{5B447F98-DA5B-4740-B5B5-53C62C65DC28}">
      <dgm:prSet/>
      <dgm:spPr/>
      <dgm:t>
        <a:bodyPr/>
        <a:lstStyle/>
        <a:p>
          <a:endParaRPr lang="de-CH"/>
        </a:p>
      </dgm:t>
    </dgm:pt>
    <dgm:pt modelId="{7D3D0FE7-C4FB-40B8-A034-CA4C4415EF6B}" type="sibTrans" cxnId="{5B447F98-DA5B-4740-B5B5-53C62C65DC28}">
      <dgm:prSet/>
      <dgm:spPr/>
      <dgm:t>
        <a:bodyPr/>
        <a:lstStyle/>
        <a:p>
          <a:endParaRPr lang="de-CH"/>
        </a:p>
      </dgm:t>
    </dgm:pt>
    <dgm:pt modelId="{7EA5D889-8354-41E3-BDE6-3D3704508F86}">
      <dgm:prSet phldrT="[Text]" custT="1"/>
      <dgm:spPr/>
      <dgm:t>
        <a:bodyPr/>
        <a:lstStyle/>
        <a:p>
          <a:r>
            <a:rPr lang="de-CH" sz="1100"/>
            <a:t>Das Poster wird zusammen mit dem Bericht auf eine CD gebrannt und diese muss, ebenfalls bis um 12:00 Uhr, abgegeben worden sein.</a:t>
          </a:r>
        </a:p>
      </dgm:t>
    </dgm:pt>
    <dgm:pt modelId="{D1785B94-6EF0-4CA3-B6E7-587714031989}" type="parTrans" cxnId="{DF3FA624-B26C-40E4-A704-892354AAC667}">
      <dgm:prSet/>
      <dgm:spPr/>
      <dgm:t>
        <a:bodyPr/>
        <a:lstStyle/>
        <a:p>
          <a:endParaRPr lang="de-CH"/>
        </a:p>
      </dgm:t>
    </dgm:pt>
    <dgm:pt modelId="{7EADAB34-B47A-46D8-A7D5-8848D15775BA}" type="sibTrans" cxnId="{DF3FA624-B26C-40E4-A704-892354AAC667}">
      <dgm:prSet/>
      <dgm:spPr/>
      <dgm:t>
        <a:bodyPr/>
        <a:lstStyle/>
        <a:p>
          <a:endParaRPr lang="de-CH"/>
        </a:p>
      </dgm:t>
    </dgm:pt>
    <dgm:pt modelId="{2376BEEF-420E-4207-8FB6-7F8DCD1B84D0}" type="pres">
      <dgm:prSet presAssocID="{9C03C35E-07E0-4DF8-828D-F59CC2A99207}" presName="linearFlow" presStyleCnt="0">
        <dgm:presLayoutVars>
          <dgm:dir/>
          <dgm:animLvl val="lvl"/>
          <dgm:resizeHandles val="exact"/>
        </dgm:presLayoutVars>
      </dgm:prSet>
      <dgm:spPr/>
      <dgm:t>
        <a:bodyPr/>
        <a:lstStyle/>
        <a:p>
          <a:endParaRPr lang="de-CH"/>
        </a:p>
      </dgm:t>
    </dgm:pt>
    <dgm:pt modelId="{DCC3B885-03BE-4246-AAE0-1A2916D46DED}" type="pres">
      <dgm:prSet presAssocID="{E07EB8F8-AAF9-46F6-8F88-B75278772B54}" presName="composite" presStyleCnt="0"/>
      <dgm:spPr/>
    </dgm:pt>
    <dgm:pt modelId="{58C51536-82D2-436F-80E9-18759E16A036}" type="pres">
      <dgm:prSet presAssocID="{E07EB8F8-AAF9-46F6-8F88-B75278772B54}" presName="parentText" presStyleLbl="alignNode1" presStyleIdx="0" presStyleCnt="3">
        <dgm:presLayoutVars>
          <dgm:chMax val="1"/>
          <dgm:bulletEnabled val="1"/>
        </dgm:presLayoutVars>
      </dgm:prSet>
      <dgm:spPr/>
      <dgm:t>
        <a:bodyPr/>
        <a:lstStyle/>
        <a:p>
          <a:endParaRPr lang="de-CH"/>
        </a:p>
      </dgm:t>
    </dgm:pt>
    <dgm:pt modelId="{AF8CEB11-9237-4E48-AA41-87BBF92F4F74}" type="pres">
      <dgm:prSet presAssocID="{E07EB8F8-AAF9-46F6-8F88-B75278772B54}" presName="descendantText" presStyleLbl="alignAcc1" presStyleIdx="0" presStyleCnt="3">
        <dgm:presLayoutVars>
          <dgm:bulletEnabled val="1"/>
        </dgm:presLayoutVars>
      </dgm:prSet>
      <dgm:spPr/>
      <dgm:t>
        <a:bodyPr/>
        <a:lstStyle/>
        <a:p>
          <a:endParaRPr lang="de-CH"/>
        </a:p>
      </dgm:t>
    </dgm:pt>
    <dgm:pt modelId="{22682E3C-CE7E-42D3-AFB2-B5CC9B09D5FE}" type="pres">
      <dgm:prSet presAssocID="{4644CA01-8EA1-46E1-98C3-FE2C32FC6B63}" presName="sp" presStyleCnt="0"/>
      <dgm:spPr/>
    </dgm:pt>
    <dgm:pt modelId="{AC818883-CBD8-48B5-BFF4-371BCE8C384A}" type="pres">
      <dgm:prSet presAssocID="{841A38F8-A690-4587-94F6-9BDCCE271CA8}" presName="composite" presStyleCnt="0"/>
      <dgm:spPr/>
    </dgm:pt>
    <dgm:pt modelId="{98256ED7-2524-4BF6-A5CC-9E99E6258540}" type="pres">
      <dgm:prSet presAssocID="{841A38F8-A690-4587-94F6-9BDCCE271CA8}" presName="parentText" presStyleLbl="alignNode1" presStyleIdx="1" presStyleCnt="3">
        <dgm:presLayoutVars>
          <dgm:chMax val="1"/>
          <dgm:bulletEnabled val="1"/>
        </dgm:presLayoutVars>
      </dgm:prSet>
      <dgm:spPr/>
      <dgm:t>
        <a:bodyPr/>
        <a:lstStyle/>
        <a:p>
          <a:endParaRPr lang="de-CH"/>
        </a:p>
      </dgm:t>
    </dgm:pt>
    <dgm:pt modelId="{8887E87D-7FB5-4AC4-85D4-BB5F88D29767}" type="pres">
      <dgm:prSet presAssocID="{841A38F8-A690-4587-94F6-9BDCCE271CA8}" presName="descendantText" presStyleLbl="alignAcc1" presStyleIdx="1" presStyleCnt="3">
        <dgm:presLayoutVars>
          <dgm:bulletEnabled val="1"/>
        </dgm:presLayoutVars>
      </dgm:prSet>
      <dgm:spPr/>
      <dgm:t>
        <a:bodyPr/>
        <a:lstStyle/>
        <a:p>
          <a:endParaRPr lang="de-CH"/>
        </a:p>
      </dgm:t>
    </dgm:pt>
    <dgm:pt modelId="{364B8F6B-9CD3-4897-B57A-27B1116B0A2D}" type="pres">
      <dgm:prSet presAssocID="{AF663D8D-A2DA-42C6-9639-D0CD2353854A}" presName="sp" presStyleCnt="0"/>
      <dgm:spPr/>
    </dgm:pt>
    <dgm:pt modelId="{1C981585-1075-40C7-A88A-D1E51CEF9CE1}" type="pres">
      <dgm:prSet presAssocID="{597B8735-6F16-4831-A02A-F0F2A567E212}" presName="composite" presStyleCnt="0"/>
      <dgm:spPr/>
    </dgm:pt>
    <dgm:pt modelId="{5B1D26F9-4270-4775-AF6F-8C925B66F08C}" type="pres">
      <dgm:prSet presAssocID="{597B8735-6F16-4831-A02A-F0F2A567E212}" presName="parentText" presStyleLbl="alignNode1" presStyleIdx="2" presStyleCnt="3">
        <dgm:presLayoutVars>
          <dgm:chMax val="1"/>
          <dgm:bulletEnabled val="1"/>
        </dgm:presLayoutVars>
      </dgm:prSet>
      <dgm:spPr/>
      <dgm:t>
        <a:bodyPr/>
        <a:lstStyle/>
        <a:p>
          <a:endParaRPr lang="de-CH"/>
        </a:p>
      </dgm:t>
    </dgm:pt>
    <dgm:pt modelId="{06A747AC-D307-4411-82A9-0A6371B1F772}" type="pres">
      <dgm:prSet presAssocID="{597B8735-6F16-4831-A02A-F0F2A567E212}" presName="descendantText" presStyleLbl="alignAcc1" presStyleIdx="2" presStyleCnt="3">
        <dgm:presLayoutVars>
          <dgm:bulletEnabled val="1"/>
        </dgm:presLayoutVars>
      </dgm:prSet>
      <dgm:spPr/>
      <dgm:t>
        <a:bodyPr/>
        <a:lstStyle/>
        <a:p>
          <a:endParaRPr lang="de-CH"/>
        </a:p>
      </dgm:t>
    </dgm:pt>
  </dgm:ptLst>
  <dgm:cxnLst>
    <dgm:cxn modelId="{5B447F98-DA5B-4740-B5B5-53C62C65DC28}" srcId="{597B8735-6F16-4831-A02A-F0F2A567E212}" destId="{0C574F73-5F3D-4511-B219-D9F648E139CD}" srcOrd="0" destOrd="0" parTransId="{F11E6AFC-7F96-40DA-BD2A-D937F60DFCE1}" sibTransId="{7D3D0FE7-C4FB-40B8-A034-CA4C4415EF6B}"/>
    <dgm:cxn modelId="{EE2ACE00-C09C-4B19-8D2D-687061BA0D5F}" srcId="{9C03C35E-07E0-4DF8-828D-F59CC2A99207}" destId="{841A38F8-A690-4587-94F6-9BDCCE271CA8}" srcOrd="1" destOrd="0" parTransId="{14A9EB6B-EA63-41AC-A5B8-776F52CAB3DA}" sibTransId="{AF663D8D-A2DA-42C6-9639-D0CD2353854A}"/>
    <dgm:cxn modelId="{B4D92790-AEE9-47FA-85ED-8C1895040EBE}" srcId="{E07EB8F8-AAF9-46F6-8F88-B75278772B54}" destId="{09B536D2-C884-4495-A298-CD4E9FE9DAA8}" srcOrd="0" destOrd="0" parTransId="{A1443BDC-1A94-4638-BA89-AD52A34D3039}" sibTransId="{735BA7C1-4ECC-4965-8828-BA43544EA1ED}"/>
    <dgm:cxn modelId="{5BADD831-3BC3-4042-B966-D18DB2B36E45}" type="presOf" srcId="{09B536D2-C884-4495-A298-CD4E9FE9DAA8}" destId="{AF8CEB11-9237-4E48-AA41-87BBF92F4F74}" srcOrd="0" destOrd="0" presId="urn:microsoft.com/office/officeart/2005/8/layout/chevron2"/>
    <dgm:cxn modelId="{D1D64E52-EE5A-46BF-B0D0-61EFB4B49778}" type="presOf" srcId="{E07EB8F8-AAF9-46F6-8F88-B75278772B54}" destId="{58C51536-82D2-436F-80E9-18759E16A036}" srcOrd="0" destOrd="0" presId="urn:microsoft.com/office/officeart/2005/8/layout/chevron2"/>
    <dgm:cxn modelId="{A2B691BD-156D-4ED4-996F-EFAF23525F78}" type="presOf" srcId="{597B8735-6F16-4831-A02A-F0F2A567E212}" destId="{5B1D26F9-4270-4775-AF6F-8C925B66F08C}" srcOrd="0" destOrd="0" presId="urn:microsoft.com/office/officeart/2005/8/layout/chevron2"/>
    <dgm:cxn modelId="{A768CB63-A880-4A0D-AB20-5D029E11FE05}" type="presOf" srcId="{0C574F73-5F3D-4511-B219-D9F648E139CD}" destId="{06A747AC-D307-4411-82A9-0A6371B1F772}" srcOrd="0" destOrd="0" presId="urn:microsoft.com/office/officeart/2005/8/layout/chevron2"/>
    <dgm:cxn modelId="{DF3FA624-B26C-40E4-A704-892354AAC667}" srcId="{597B8735-6F16-4831-A02A-F0F2A567E212}" destId="{7EA5D889-8354-41E3-BDE6-3D3704508F86}" srcOrd="1" destOrd="0" parTransId="{D1785B94-6EF0-4CA3-B6E7-587714031989}" sibTransId="{7EADAB34-B47A-46D8-A7D5-8848D15775BA}"/>
    <dgm:cxn modelId="{B99B9AF4-B3DE-475D-A6AB-BBC33A30D921}" type="presOf" srcId="{7EA5D889-8354-41E3-BDE6-3D3704508F86}" destId="{06A747AC-D307-4411-82A9-0A6371B1F772}" srcOrd="0" destOrd="1" presId="urn:microsoft.com/office/officeart/2005/8/layout/chevron2"/>
    <dgm:cxn modelId="{A62561EC-6933-44FF-A7EC-ED69EB3E28AF}" srcId="{841A38F8-A690-4587-94F6-9BDCCE271CA8}" destId="{4562966E-BE5A-4FA8-B70C-E80D91AFD73B}" srcOrd="0" destOrd="0" parTransId="{5D336B8D-EA32-4EEC-8443-46649009EA6A}" sibTransId="{2B4BD6C3-C337-47FE-9B60-219244BB61CD}"/>
    <dgm:cxn modelId="{96AD87F4-19E9-4795-98F0-AAB660920844}" srcId="{9C03C35E-07E0-4DF8-828D-F59CC2A99207}" destId="{597B8735-6F16-4831-A02A-F0F2A567E212}" srcOrd="2" destOrd="0" parTransId="{080A8F7B-D208-4B7A-8CC2-9E1FCD61303F}" sibTransId="{4DF1A954-C470-4F58-8DC9-8050F6682D1E}"/>
    <dgm:cxn modelId="{CE21EA21-593B-4738-BAC7-AB50F01ACFAF}" type="presOf" srcId="{841A38F8-A690-4587-94F6-9BDCCE271CA8}" destId="{98256ED7-2524-4BF6-A5CC-9E99E6258540}" srcOrd="0" destOrd="0" presId="urn:microsoft.com/office/officeart/2005/8/layout/chevron2"/>
    <dgm:cxn modelId="{52DCD7EC-6E48-4BCB-A7F3-459EB5E6CA66}" srcId="{9C03C35E-07E0-4DF8-828D-F59CC2A99207}" destId="{E07EB8F8-AAF9-46F6-8F88-B75278772B54}" srcOrd="0" destOrd="0" parTransId="{93C9F090-8B77-459A-B9CA-D22CC36EA5B4}" sibTransId="{4644CA01-8EA1-46E1-98C3-FE2C32FC6B63}"/>
    <dgm:cxn modelId="{14E59055-582D-4E06-A3FF-06EC254BA39E}" type="presOf" srcId="{9C03C35E-07E0-4DF8-828D-F59CC2A99207}" destId="{2376BEEF-420E-4207-8FB6-7F8DCD1B84D0}" srcOrd="0" destOrd="0" presId="urn:microsoft.com/office/officeart/2005/8/layout/chevron2"/>
    <dgm:cxn modelId="{334D6454-B97E-48C1-8443-CEDDC921B14D}" type="presOf" srcId="{4562966E-BE5A-4FA8-B70C-E80D91AFD73B}" destId="{8887E87D-7FB5-4AC4-85D4-BB5F88D29767}" srcOrd="0" destOrd="0" presId="urn:microsoft.com/office/officeart/2005/8/layout/chevron2"/>
    <dgm:cxn modelId="{B9409DC6-D27D-4425-B847-24B1C49AB829}" type="presParOf" srcId="{2376BEEF-420E-4207-8FB6-7F8DCD1B84D0}" destId="{DCC3B885-03BE-4246-AAE0-1A2916D46DED}" srcOrd="0" destOrd="0" presId="urn:microsoft.com/office/officeart/2005/8/layout/chevron2"/>
    <dgm:cxn modelId="{118498D2-F4BB-4116-B4FF-BA40390919FF}" type="presParOf" srcId="{DCC3B885-03BE-4246-AAE0-1A2916D46DED}" destId="{58C51536-82D2-436F-80E9-18759E16A036}" srcOrd="0" destOrd="0" presId="urn:microsoft.com/office/officeart/2005/8/layout/chevron2"/>
    <dgm:cxn modelId="{8A755160-1210-48F1-B896-AC8A90B2469C}" type="presParOf" srcId="{DCC3B885-03BE-4246-AAE0-1A2916D46DED}" destId="{AF8CEB11-9237-4E48-AA41-87BBF92F4F74}" srcOrd="1" destOrd="0" presId="urn:microsoft.com/office/officeart/2005/8/layout/chevron2"/>
    <dgm:cxn modelId="{D74F699E-BE83-4C10-B0A1-F2B856B85FAE}" type="presParOf" srcId="{2376BEEF-420E-4207-8FB6-7F8DCD1B84D0}" destId="{22682E3C-CE7E-42D3-AFB2-B5CC9B09D5FE}" srcOrd="1" destOrd="0" presId="urn:microsoft.com/office/officeart/2005/8/layout/chevron2"/>
    <dgm:cxn modelId="{93FE8AAE-DE86-4510-9CE6-19CBF39F4EF8}" type="presParOf" srcId="{2376BEEF-420E-4207-8FB6-7F8DCD1B84D0}" destId="{AC818883-CBD8-48B5-BFF4-371BCE8C384A}" srcOrd="2" destOrd="0" presId="urn:microsoft.com/office/officeart/2005/8/layout/chevron2"/>
    <dgm:cxn modelId="{5C254808-C3A2-4CF9-8890-48A68FF8BD64}" type="presParOf" srcId="{AC818883-CBD8-48B5-BFF4-371BCE8C384A}" destId="{98256ED7-2524-4BF6-A5CC-9E99E6258540}" srcOrd="0" destOrd="0" presId="urn:microsoft.com/office/officeart/2005/8/layout/chevron2"/>
    <dgm:cxn modelId="{EB29339B-5CCA-45E0-B6C4-9970CE58C821}" type="presParOf" srcId="{AC818883-CBD8-48B5-BFF4-371BCE8C384A}" destId="{8887E87D-7FB5-4AC4-85D4-BB5F88D29767}" srcOrd="1" destOrd="0" presId="urn:microsoft.com/office/officeart/2005/8/layout/chevron2"/>
    <dgm:cxn modelId="{2C809FA9-36AE-4C83-AC02-60FD3FA5CCC3}" type="presParOf" srcId="{2376BEEF-420E-4207-8FB6-7F8DCD1B84D0}" destId="{364B8F6B-9CD3-4897-B57A-27B1116B0A2D}" srcOrd="3" destOrd="0" presId="urn:microsoft.com/office/officeart/2005/8/layout/chevron2"/>
    <dgm:cxn modelId="{CF30E559-21A0-4B3E-9722-70ABB11AC5B3}" type="presParOf" srcId="{2376BEEF-420E-4207-8FB6-7F8DCD1B84D0}" destId="{1C981585-1075-40C7-A88A-D1E51CEF9CE1}" srcOrd="4" destOrd="0" presId="urn:microsoft.com/office/officeart/2005/8/layout/chevron2"/>
    <dgm:cxn modelId="{E1F7A104-D800-48F8-8336-5F455FEFF673}" type="presParOf" srcId="{1C981585-1075-40C7-A88A-D1E51CEF9CE1}" destId="{5B1D26F9-4270-4775-AF6F-8C925B66F08C}" srcOrd="0" destOrd="0" presId="urn:microsoft.com/office/officeart/2005/8/layout/chevron2"/>
    <dgm:cxn modelId="{3B7DAA83-2A23-4851-B08B-C9E6508AF8FB}" type="presParOf" srcId="{1C981585-1075-40C7-A88A-D1E51CEF9CE1}" destId="{06A747AC-D307-4411-82A9-0A6371B1F772}" srcOrd="1" destOrd="0" presId="urn:microsoft.com/office/officeart/2005/8/layout/chevron2"/>
  </dgm:cxnLst>
  <dgm:bg/>
  <dgm:whole/>
  <dgm:extLst>
    <a:ext uri="http://schemas.microsoft.com/office/drawing/2008/diagram">
      <dsp:dataModelExt xmlns:dsp="http://schemas.microsoft.com/office/drawing/2008/diagram" relId="rId64"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9C03C35E-07E0-4DF8-828D-F59CC2A99207}" type="doc">
      <dgm:prSet loTypeId="urn:microsoft.com/office/officeart/2005/8/layout/chevron2" loCatId="process" qsTypeId="urn:microsoft.com/office/officeart/2005/8/quickstyle/simple4" qsCatId="simple" csTypeId="urn:microsoft.com/office/officeart/2005/8/colors/accent1_2" csCatId="accent1" phldr="1"/>
      <dgm:spPr/>
      <dgm:t>
        <a:bodyPr/>
        <a:lstStyle/>
        <a:p>
          <a:endParaRPr lang="de-CH"/>
        </a:p>
      </dgm:t>
    </dgm:pt>
    <dgm:pt modelId="{E07EB8F8-AAF9-46F6-8F88-B75278772B54}">
      <dgm:prSet phldrT="[Text]"/>
      <dgm:spPr/>
      <dgm:t>
        <a:bodyPr/>
        <a:lstStyle/>
        <a:p>
          <a:r>
            <a:rPr lang="de-CH"/>
            <a:t>Erstellung Poster</a:t>
          </a:r>
        </a:p>
      </dgm:t>
    </dgm:pt>
    <dgm:pt modelId="{93C9F090-8B77-459A-B9CA-D22CC36EA5B4}" type="parTrans" cxnId="{52DCD7EC-6E48-4BCB-A7F3-459EB5E6CA66}">
      <dgm:prSet/>
      <dgm:spPr/>
      <dgm:t>
        <a:bodyPr/>
        <a:lstStyle/>
        <a:p>
          <a:endParaRPr lang="de-CH"/>
        </a:p>
      </dgm:t>
    </dgm:pt>
    <dgm:pt modelId="{4644CA01-8EA1-46E1-98C3-FE2C32FC6B63}" type="sibTrans" cxnId="{52DCD7EC-6E48-4BCB-A7F3-459EB5E6CA66}">
      <dgm:prSet/>
      <dgm:spPr/>
      <dgm:t>
        <a:bodyPr/>
        <a:lstStyle/>
        <a:p>
          <a:endParaRPr lang="de-CH"/>
        </a:p>
      </dgm:t>
    </dgm:pt>
    <dgm:pt modelId="{09B536D2-C884-4495-A298-CD4E9FE9DAA8}">
      <dgm:prSet phldrT="[Text]"/>
      <dgm:spPr/>
      <dgm:t>
        <a:bodyPr/>
        <a:lstStyle/>
        <a:p>
          <a:r>
            <a:rPr lang="de-CH"/>
            <a:t>Das Poster wird vom Bachelorteam gemäss Vorlage erstellt.</a:t>
          </a:r>
        </a:p>
      </dgm:t>
    </dgm:pt>
    <dgm:pt modelId="{A1443BDC-1A94-4638-BA89-AD52A34D3039}" type="parTrans" cxnId="{B4D92790-AEE9-47FA-85ED-8C1895040EBE}">
      <dgm:prSet/>
      <dgm:spPr/>
      <dgm:t>
        <a:bodyPr/>
        <a:lstStyle/>
        <a:p>
          <a:endParaRPr lang="de-CH"/>
        </a:p>
      </dgm:t>
    </dgm:pt>
    <dgm:pt modelId="{735BA7C1-4ECC-4965-8828-BA43544EA1ED}" type="sibTrans" cxnId="{B4D92790-AEE9-47FA-85ED-8C1895040EBE}">
      <dgm:prSet/>
      <dgm:spPr/>
      <dgm:t>
        <a:bodyPr/>
        <a:lstStyle/>
        <a:p>
          <a:endParaRPr lang="de-CH"/>
        </a:p>
      </dgm:t>
    </dgm:pt>
    <dgm:pt modelId="{841A38F8-A690-4587-94F6-9BDCCE271CA8}">
      <dgm:prSet phldrT="[Text]"/>
      <dgm:spPr/>
      <dgm:t>
        <a:bodyPr/>
        <a:lstStyle/>
        <a:p>
          <a:r>
            <a:rPr lang="de-CH"/>
            <a:t>Kontrolle Poster</a:t>
          </a:r>
        </a:p>
      </dgm:t>
    </dgm:pt>
    <dgm:pt modelId="{14A9EB6B-EA63-41AC-A5B8-776F52CAB3DA}" type="parTrans" cxnId="{EE2ACE00-C09C-4B19-8D2D-687061BA0D5F}">
      <dgm:prSet/>
      <dgm:spPr/>
      <dgm:t>
        <a:bodyPr/>
        <a:lstStyle/>
        <a:p>
          <a:endParaRPr lang="de-CH"/>
        </a:p>
      </dgm:t>
    </dgm:pt>
    <dgm:pt modelId="{AF663D8D-A2DA-42C6-9639-D0CD2353854A}" type="sibTrans" cxnId="{EE2ACE00-C09C-4B19-8D2D-687061BA0D5F}">
      <dgm:prSet/>
      <dgm:spPr/>
      <dgm:t>
        <a:bodyPr/>
        <a:lstStyle/>
        <a:p>
          <a:endParaRPr lang="de-CH"/>
        </a:p>
      </dgm:t>
    </dgm:pt>
    <dgm:pt modelId="{4562966E-BE5A-4FA8-B70C-E80D91AFD73B}">
      <dgm:prSet phldrT="[Text]"/>
      <dgm:spPr/>
      <dgm:t>
        <a:bodyPr/>
        <a:lstStyle/>
        <a:p>
          <a:r>
            <a:rPr lang="de-CH"/>
            <a:t>Das Poster wird durch den Betreuer kontrolliert und abgenommen. </a:t>
          </a:r>
        </a:p>
      </dgm:t>
    </dgm:pt>
    <dgm:pt modelId="{5D336B8D-EA32-4EEC-8443-46649009EA6A}" type="parTrans" cxnId="{A62561EC-6933-44FF-A7EC-ED69EB3E28AF}">
      <dgm:prSet/>
      <dgm:spPr/>
      <dgm:t>
        <a:bodyPr/>
        <a:lstStyle/>
        <a:p>
          <a:endParaRPr lang="de-CH"/>
        </a:p>
      </dgm:t>
    </dgm:pt>
    <dgm:pt modelId="{2B4BD6C3-C337-47FE-9B60-219244BB61CD}" type="sibTrans" cxnId="{A62561EC-6933-44FF-A7EC-ED69EB3E28AF}">
      <dgm:prSet/>
      <dgm:spPr/>
      <dgm:t>
        <a:bodyPr/>
        <a:lstStyle/>
        <a:p>
          <a:endParaRPr lang="de-CH"/>
        </a:p>
      </dgm:t>
    </dgm:pt>
    <dgm:pt modelId="{597B8735-6F16-4831-A02A-F0F2A567E212}">
      <dgm:prSet phldrT="[Text]"/>
      <dgm:spPr/>
      <dgm:t>
        <a:bodyPr/>
        <a:lstStyle/>
        <a:p>
          <a:r>
            <a:rPr lang="de-CH"/>
            <a:t>Abgabe Poster</a:t>
          </a:r>
        </a:p>
      </dgm:t>
    </dgm:pt>
    <dgm:pt modelId="{080A8F7B-D208-4B7A-8CC2-9E1FCD61303F}" type="parTrans" cxnId="{96AD87F4-19E9-4795-98F0-AAB660920844}">
      <dgm:prSet/>
      <dgm:spPr/>
      <dgm:t>
        <a:bodyPr/>
        <a:lstStyle/>
        <a:p>
          <a:endParaRPr lang="de-CH"/>
        </a:p>
      </dgm:t>
    </dgm:pt>
    <dgm:pt modelId="{4DF1A954-C470-4F58-8DC9-8050F6682D1E}" type="sibTrans" cxnId="{96AD87F4-19E9-4795-98F0-AAB660920844}">
      <dgm:prSet/>
      <dgm:spPr/>
      <dgm:t>
        <a:bodyPr/>
        <a:lstStyle/>
        <a:p>
          <a:endParaRPr lang="de-CH"/>
        </a:p>
      </dgm:t>
    </dgm:pt>
    <dgm:pt modelId="{0C574F73-5F3D-4511-B219-D9F648E139CD}">
      <dgm:prSet phldrT="[Text]"/>
      <dgm:spPr/>
      <dgm:t>
        <a:bodyPr/>
        <a:lstStyle/>
        <a:p>
          <a:r>
            <a:rPr lang="de-CH"/>
            <a:t>Am Abgabetag der Arbeit müssen die Poster bis um 12:00 Uhr ausgedruckt sein. Daraufhin werden diese abgeholt und ausgestellt.</a:t>
          </a:r>
        </a:p>
      </dgm:t>
    </dgm:pt>
    <dgm:pt modelId="{F11E6AFC-7F96-40DA-BD2A-D937F60DFCE1}" type="parTrans" cxnId="{5B447F98-DA5B-4740-B5B5-53C62C65DC28}">
      <dgm:prSet/>
      <dgm:spPr/>
      <dgm:t>
        <a:bodyPr/>
        <a:lstStyle/>
        <a:p>
          <a:endParaRPr lang="de-CH"/>
        </a:p>
      </dgm:t>
    </dgm:pt>
    <dgm:pt modelId="{7D3D0FE7-C4FB-40B8-A034-CA4C4415EF6B}" type="sibTrans" cxnId="{5B447F98-DA5B-4740-B5B5-53C62C65DC28}">
      <dgm:prSet/>
      <dgm:spPr/>
      <dgm:t>
        <a:bodyPr/>
        <a:lstStyle/>
        <a:p>
          <a:endParaRPr lang="de-CH"/>
        </a:p>
      </dgm:t>
    </dgm:pt>
    <dgm:pt modelId="{ADA91500-586B-4C80-83EA-D3DEA1A7BC23}">
      <dgm:prSet phldrT="[Text]"/>
      <dgm:spPr/>
      <dgm:t>
        <a:bodyPr/>
        <a:lstStyle/>
        <a:p>
          <a:r>
            <a:rPr lang="de-CH"/>
            <a:t>Ein PDF-Datei mit dem Poster als Inhalt muss , ebenfalls bis um 12:00 Uhr, an einer zentralen Stelle (z.B. Ordner auf Server) abgelegt worden sein.</a:t>
          </a:r>
        </a:p>
      </dgm:t>
    </dgm:pt>
    <dgm:pt modelId="{1D0422D3-B391-4DC8-BF8D-4F840C886F90}" type="parTrans" cxnId="{CD030CE5-522D-4656-A2EA-300357FE33ED}">
      <dgm:prSet/>
      <dgm:spPr/>
      <dgm:t>
        <a:bodyPr/>
        <a:lstStyle/>
        <a:p>
          <a:endParaRPr lang="de-CH"/>
        </a:p>
      </dgm:t>
    </dgm:pt>
    <dgm:pt modelId="{D8C8BAB0-49BD-440C-9A2F-813F36F970BE}" type="sibTrans" cxnId="{CD030CE5-522D-4656-A2EA-300357FE33ED}">
      <dgm:prSet/>
      <dgm:spPr/>
      <dgm:t>
        <a:bodyPr/>
        <a:lstStyle/>
        <a:p>
          <a:endParaRPr lang="de-CH"/>
        </a:p>
      </dgm:t>
    </dgm:pt>
    <dgm:pt modelId="{2376BEEF-420E-4207-8FB6-7F8DCD1B84D0}" type="pres">
      <dgm:prSet presAssocID="{9C03C35E-07E0-4DF8-828D-F59CC2A99207}" presName="linearFlow" presStyleCnt="0">
        <dgm:presLayoutVars>
          <dgm:dir/>
          <dgm:animLvl val="lvl"/>
          <dgm:resizeHandles val="exact"/>
        </dgm:presLayoutVars>
      </dgm:prSet>
      <dgm:spPr/>
      <dgm:t>
        <a:bodyPr/>
        <a:lstStyle/>
        <a:p>
          <a:endParaRPr lang="de-CH"/>
        </a:p>
      </dgm:t>
    </dgm:pt>
    <dgm:pt modelId="{DCC3B885-03BE-4246-AAE0-1A2916D46DED}" type="pres">
      <dgm:prSet presAssocID="{E07EB8F8-AAF9-46F6-8F88-B75278772B54}" presName="composite" presStyleCnt="0"/>
      <dgm:spPr/>
    </dgm:pt>
    <dgm:pt modelId="{58C51536-82D2-436F-80E9-18759E16A036}" type="pres">
      <dgm:prSet presAssocID="{E07EB8F8-AAF9-46F6-8F88-B75278772B54}" presName="parentText" presStyleLbl="alignNode1" presStyleIdx="0" presStyleCnt="3">
        <dgm:presLayoutVars>
          <dgm:chMax val="1"/>
          <dgm:bulletEnabled val="1"/>
        </dgm:presLayoutVars>
      </dgm:prSet>
      <dgm:spPr/>
      <dgm:t>
        <a:bodyPr/>
        <a:lstStyle/>
        <a:p>
          <a:endParaRPr lang="de-CH"/>
        </a:p>
      </dgm:t>
    </dgm:pt>
    <dgm:pt modelId="{AF8CEB11-9237-4E48-AA41-87BBF92F4F74}" type="pres">
      <dgm:prSet presAssocID="{E07EB8F8-AAF9-46F6-8F88-B75278772B54}" presName="descendantText" presStyleLbl="alignAcc1" presStyleIdx="0" presStyleCnt="3">
        <dgm:presLayoutVars>
          <dgm:bulletEnabled val="1"/>
        </dgm:presLayoutVars>
      </dgm:prSet>
      <dgm:spPr/>
      <dgm:t>
        <a:bodyPr/>
        <a:lstStyle/>
        <a:p>
          <a:endParaRPr lang="de-CH"/>
        </a:p>
      </dgm:t>
    </dgm:pt>
    <dgm:pt modelId="{22682E3C-CE7E-42D3-AFB2-B5CC9B09D5FE}" type="pres">
      <dgm:prSet presAssocID="{4644CA01-8EA1-46E1-98C3-FE2C32FC6B63}" presName="sp" presStyleCnt="0"/>
      <dgm:spPr/>
    </dgm:pt>
    <dgm:pt modelId="{AC818883-CBD8-48B5-BFF4-371BCE8C384A}" type="pres">
      <dgm:prSet presAssocID="{841A38F8-A690-4587-94F6-9BDCCE271CA8}" presName="composite" presStyleCnt="0"/>
      <dgm:spPr/>
    </dgm:pt>
    <dgm:pt modelId="{98256ED7-2524-4BF6-A5CC-9E99E6258540}" type="pres">
      <dgm:prSet presAssocID="{841A38F8-A690-4587-94F6-9BDCCE271CA8}" presName="parentText" presStyleLbl="alignNode1" presStyleIdx="1" presStyleCnt="3">
        <dgm:presLayoutVars>
          <dgm:chMax val="1"/>
          <dgm:bulletEnabled val="1"/>
        </dgm:presLayoutVars>
      </dgm:prSet>
      <dgm:spPr/>
      <dgm:t>
        <a:bodyPr/>
        <a:lstStyle/>
        <a:p>
          <a:endParaRPr lang="de-CH"/>
        </a:p>
      </dgm:t>
    </dgm:pt>
    <dgm:pt modelId="{8887E87D-7FB5-4AC4-85D4-BB5F88D29767}" type="pres">
      <dgm:prSet presAssocID="{841A38F8-A690-4587-94F6-9BDCCE271CA8}" presName="descendantText" presStyleLbl="alignAcc1" presStyleIdx="1" presStyleCnt="3">
        <dgm:presLayoutVars>
          <dgm:bulletEnabled val="1"/>
        </dgm:presLayoutVars>
      </dgm:prSet>
      <dgm:spPr/>
      <dgm:t>
        <a:bodyPr/>
        <a:lstStyle/>
        <a:p>
          <a:endParaRPr lang="de-CH"/>
        </a:p>
      </dgm:t>
    </dgm:pt>
    <dgm:pt modelId="{364B8F6B-9CD3-4897-B57A-27B1116B0A2D}" type="pres">
      <dgm:prSet presAssocID="{AF663D8D-A2DA-42C6-9639-D0CD2353854A}" presName="sp" presStyleCnt="0"/>
      <dgm:spPr/>
    </dgm:pt>
    <dgm:pt modelId="{1C981585-1075-40C7-A88A-D1E51CEF9CE1}" type="pres">
      <dgm:prSet presAssocID="{597B8735-6F16-4831-A02A-F0F2A567E212}" presName="composite" presStyleCnt="0"/>
      <dgm:spPr/>
    </dgm:pt>
    <dgm:pt modelId="{5B1D26F9-4270-4775-AF6F-8C925B66F08C}" type="pres">
      <dgm:prSet presAssocID="{597B8735-6F16-4831-A02A-F0F2A567E212}" presName="parentText" presStyleLbl="alignNode1" presStyleIdx="2" presStyleCnt="3">
        <dgm:presLayoutVars>
          <dgm:chMax val="1"/>
          <dgm:bulletEnabled val="1"/>
        </dgm:presLayoutVars>
      </dgm:prSet>
      <dgm:spPr/>
      <dgm:t>
        <a:bodyPr/>
        <a:lstStyle/>
        <a:p>
          <a:endParaRPr lang="de-CH"/>
        </a:p>
      </dgm:t>
    </dgm:pt>
    <dgm:pt modelId="{06A747AC-D307-4411-82A9-0A6371B1F772}" type="pres">
      <dgm:prSet presAssocID="{597B8735-6F16-4831-A02A-F0F2A567E212}" presName="descendantText" presStyleLbl="alignAcc1" presStyleIdx="2" presStyleCnt="3">
        <dgm:presLayoutVars>
          <dgm:bulletEnabled val="1"/>
        </dgm:presLayoutVars>
      </dgm:prSet>
      <dgm:spPr/>
      <dgm:t>
        <a:bodyPr/>
        <a:lstStyle/>
        <a:p>
          <a:endParaRPr lang="de-CH"/>
        </a:p>
      </dgm:t>
    </dgm:pt>
  </dgm:ptLst>
  <dgm:cxnLst>
    <dgm:cxn modelId="{5B447F98-DA5B-4740-B5B5-53C62C65DC28}" srcId="{597B8735-6F16-4831-A02A-F0F2A567E212}" destId="{0C574F73-5F3D-4511-B219-D9F648E139CD}" srcOrd="0" destOrd="0" parTransId="{F11E6AFC-7F96-40DA-BD2A-D937F60DFCE1}" sibTransId="{7D3D0FE7-C4FB-40B8-A034-CA4C4415EF6B}"/>
    <dgm:cxn modelId="{EE2ACE00-C09C-4B19-8D2D-687061BA0D5F}" srcId="{9C03C35E-07E0-4DF8-828D-F59CC2A99207}" destId="{841A38F8-A690-4587-94F6-9BDCCE271CA8}" srcOrd="1" destOrd="0" parTransId="{14A9EB6B-EA63-41AC-A5B8-776F52CAB3DA}" sibTransId="{AF663D8D-A2DA-42C6-9639-D0CD2353854A}"/>
    <dgm:cxn modelId="{649A105A-BA52-4E04-9A22-25CA285B0E86}" type="presOf" srcId="{ADA91500-586B-4C80-83EA-D3DEA1A7BC23}" destId="{06A747AC-D307-4411-82A9-0A6371B1F772}" srcOrd="0" destOrd="1" presId="urn:microsoft.com/office/officeart/2005/8/layout/chevron2"/>
    <dgm:cxn modelId="{0955C833-2D9B-4220-8C6A-4F2B396ADD9F}" type="presOf" srcId="{E07EB8F8-AAF9-46F6-8F88-B75278772B54}" destId="{58C51536-82D2-436F-80E9-18759E16A036}" srcOrd="0" destOrd="0" presId="urn:microsoft.com/office/officeart/2005/8/layout/chevron2"/>
    <dgm:cxn modelId="{098C4B0E-AC0D-432F-8809-B4E7221A3238}" type="presOf" srcId="{9C03C35E-07E0-4DF8-828D-F59CC2A99207}" destId="{2376BEEF-420E-4207-8FB6-7F8DCD1B84D0}" srcOrd="0" destOrd="0" presId="urn:microsoft.com/office/officeart/2005/8/layout/chevron2"/>
    <dgm:cxn modelId="{B4D92790-AEE9-47FA-85ED-8C1895040EBE}" srcId="{E07EB8F8-AAF9-46F6-8F88-B75278772B54}" destId="{09B536D2-C884-4495-A298-CD4E9FE9DAA8}" srcOrd="0" destOrd="0" parTransId="{A1443BDC-1A94-4638-BA89-AD52A34D3039}" sibTransId="{735BA7C1-4ECC-4965-8828-BA43544EA1ED}"/>
    <dgm:cxn modelId="{D8628ED7-7A30-40A8-9B4E-5D8F4B1CAE26}" type="presOf" srcId="{0C574F73-5F3D-4511-B219-D9F648E139CD}" destId="{06A747AC-D307-4411-82A9-0A6371B1F772}" srcOrd="0" destOrd="0" presId="urn:microsoft.com/office/officeart/2005/8/layout/chevron2"/>
    <dgm:cxn modelId="{570F3FDD-516B-4766-8A0C-4D94ABB32E02}" type="presOf" srcId="{597B8735-6F16-4831-A02A-F0F2A567E212}" destId="{5B1D26F9-4270-4775-AF6F-8C925B66F08C}" srcOrd="0" destOrd="0" presId="urn:microsoft.com/office/officeart/2005/8/layout/chevron2"/>
    <dgm:cxn modelId="{A62561EC-6933-44FF-A7EC-ED69EB3E28AF}" srcId="{841A38F8-A690-4587-94F6-9BDCCE271CA8}" destId="{4562966E-BE5A-4FA8-B70C-E80D91AFD73B}" srcOrd="0" destOrd="0" parTransId="{5D336B8D-EA32-4EEC-8443-46649009EA6A}" sibTransId="{2B4BD6C3-C337-47FE-9B60-219244BB61CD}"/>
    <dgm:cxn modelId="{96AD87F4-19E9-4795-98F0-AAB660920844}" srcId="{9C03C35E-07E0-4DF8-828D-F59CC2A99207}" destId="{597B8735-6F16-4831-A02A-F0F2A567E212}" srcOrd="2" destOrd="0" parTransId="{080A8F7B-D208-4B7A-8CC2-9E1FCD61303F}" sibTransId="{4DF1A954-C470-4F58-8DC9-8050F6682D1E}"/>
    <dgm:cxn modelId="{1DDDE256-812D-4D9A-A437-4D14CF1C9313}" type="presOf" srcId="{4562966E-BE5A-4FA8-B70C-E80D91AFD73B}" destId="{8887E87D-7FB5-4AC4-85D4-BB5F88D29767}" srcOrd="0" destOrd="0" presId="urn:microsoft.com/office/officeart/2005/8/layout/chevron2"/>
    <dgm:cxn modelId="{22C6BE69-0549-405A-ABD6-9FD2AA718C4C}" type="presOf" srcId="{841A38F8-A690-4587-94F6-9BDCCE271CA8}" destId="{98256ED7-2524-4BF6-A5CC-9E99E6258540}" srcOrd="0" destOrd="0" presId="urn:microsoft.com/office/officeart/2005/8/layout/chevron2"/>
    <dgm:cxn modelId="{52DCD7EC-6E48-4BCB-A7F3-459EB5E6CA66}" srcId="{9C03C35E-07E0-4DF8-828D-F59CC2A99207}" destId="{E07EB8F8-AAF9-46F6-8F88-B75278772B54}" srcOrd="0" destOrd="0" parTransId="{93C9F090-8B77-459A-B9CA-D22CC36EA5B4}" sibTransId="{4644CA01-8EA1-46E1-98C3-FE2C32FC6B63}"/>
    <dgm:cxn modelId="{CD030CE5-522D-4656-A2EA-300357FE33ED}" srcId="{597B8735-6F16-4831-A02A-F0F2A567E212}" destId="{ADA91500-586B-4C80-83EA-D3DEA1A7BC23}" srcOrd="1" destOrd="0" parTransId="{1D0422D3-B391-4DC8-BF8D-4F840C886F90}" sibTransId="{D8C8BAB0-49BD-440C-9A2F-813F36F970BE}"/>
    <dgm:cxn modelId="{FFAB4721-10D8-4530-98FF-A5E1B11ECDC3}" type="presOf" srcId="{09B536D2-C884-4495-A298-CD4E9FE9DAA8}" destId="{AF8CEB11-9237-4E48-AA41-87BBF92F4F74}" srcOrd="0" destOrd="0" presId="urn:microsoft.com/office/officeart/2005/8/layout/chevron2"/>
    <dgm:cxn modelId="{066D2CA0-CEDC-4EB3-9F6C-100D59645763}" type="presParOf" srcId="{2376BEEF-420E-4207-8FB6-7F8DCD1B84D0}" destId="{DCC3B885-03BE-4246-AAE0-1A2916D46DED}" srcOrd="0" destOrd="0" presId="urn:microsoft.com/office/officeart/2005/8/layout/chevron2"/>
    <dgm:cxn modelId="{36F00987-6F1C-4C97-9174-53305CBCB79E}" type="presParOf" srcId="{DCC3B885-03BE-4246-AAE0-1A2916D46DED}" destId="{58C51536-82D2-436F-80E9-18759E16A036}" srcOrd="0" destOrd="0" presId="urn:microsoft.com/office/officeart/2005/8/layout/chevron2"/>
    <dgm:cxn modelId="{E9245394-A7FD-4914-8DA8-CEF075544FC6}" type="presParOf" srcId="{DCC3B885-03BE-4246-AAE0-1A2916D46DED}" destId="{AF8CEB11-9237-4E48-AA41-87BBF92F4F74}" srcOrd="1" destOrd="0" presId="urn:microsoft.com/office/officeart/2005/8/layout/chevron2"/>
    <dgm:cxn modelId="{C9068C10-3798-4922-9947-17A3E3C5B0A6}" type="presParOf" srcId="{2376BEEF-420E-4207-8FB6-7F8DCD1B84D0}" destId="{22682E3C-CE7E-42D3-AFB2-B5CC9B09D5FE}" srcOrd="1" destOrd="0" presId="urn:microsoft.com/office/officeart/2005/8/layout/chevron2"/>
    <dgm:cxn modelId="{FABB07A8-384D-4006-B1FC-C3D56A7B7180}" type="presParOf" srcId="{2376BEEF-420E-4207-8FB6-7F8DCD1B84D0}" destId="{AC818883-CBD8-48B5-BFF4-371BCE8C384A}" srcOrd="2" destOrd="0" presId="urn:microsoft.com/office/officeart/2005/8/layout/chevron2"/>
    <dgm:cxn modelId="{2CD3D1CA-E96F-4EAB-B7F1-897604B1BD14}" type="presParOf" srcId="{AC818883-CBD8-48B5-BFF4-371BCE8C384A}" destId="{98256ED7-2524-4BF6-A5CC-9E99E6258540}" srcOrd="0" destOrd="0" presId="urn:microsoft.com/office/officeart/2005/8/layout/chevron2"/>
    <dgm:cxn modelId="{129CB550-C4FD-4703-8580-F5FE8D587DFE}" type="presParOf" srcId="{AC818883-CBD8-48B5-BFF4-371BCE8C384A}" destId="{8887E87D-7FB5-4AC4-85D4-BB5F88D29767}" srcOrd="1" destOrd="0" presId="urn:microsoft.com/office/officeart/2005/8/layout/chevron2"/>
    <dgm:cxn modelId="{EBB7EE2F-C893-496B-BC2E-A49D9A2AA26F}" type="presParOf" srcId="{2376BEEF-420E-4207-8FB6-7F8DCD1B84D0}" destId="{364B8F6B-9CD3-4897-B57A-27B1116B0A2D}" srcOrd="3" destOrd="0" presId="urn:microsoft.com/office/officeart/2005/8/layout/chevron2"/>
    <dgm:cxn modelId="{DF4A3917-7C99-4844-94BE-10E7AD5377D1}" type="presParOf" srcId="{2376BEEF-420E-4207-8FB6-7F8DCD1B84D0}" destId="{1C981585-1075-40C7-A88A-D1E51CEF9CE1}" srcOrd="4" destOrd="0" presId="urn:microsoft.com/office/officeart/2005/8/layout/chevron2"/>
    <dgm:cxn modelId="{56890386-CFB8-4F63-B59F-2121B391D95C}" type="presParOf" srcId="{1C981585-1075-40C7-A88A-D1E51CEF9CE1}" destId="{5B1D26F9-4270-4775-AF6F-8C925B66F08C}" srcOrd="0" destOrd="0" presId="urn:microsoft.com/office/officeart/2005/8/layout/chevron2"/>
    <dgm:cxn modelId="{9F5BA55D-4CC0-4063-8082-F6C76B78CF00}" type="presParOf" srcId="{1C981585-1075-40C7-A88A-D1E51CEF9CE1}" destId="{06A747AC-D307-4411-82A9-0A6371B1F772}" srcOrd="1" destOrd="0" presId="urn:microsoft.com/office/officeart/2005/8/layout/chevron2"/>
  </dgm:cxnLst>
  <dgm:bg/>
  <dgm:whole/>
  <dgm:extLst>
    <a:ext uri="http://schemas.microsoft.com/office/drawing/2008/diagram">
      <dsp:dataModelExt xmlns:dsp="http://schemas.microsoft.com/office/drawing/2008/diagram" relId="rId69"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EA4A5D37-6C35-46ED-9C70-35191EACB5AC}" type="doc">
      <dgm:prSet loTypeId="urn:microsoft.com/office/officeart/2005/8/layout/hProcess9" loCatId="process" qsTypeId="urn:microsoft.com/office/officeart/2005/8/quickstyle/simple1" qsCatId="simple" csTypeId="urn:microsoft.com/office/officeart/2005/8/colors/accent1_2" csCatId="accent1" phldr="1"/>
      <dgm:spPr/>
    </dgm:pt>
    <dgm:pt modelId="{21CD5327-44B4-46CC-836B-7392F35EDDF6}">
      <dgm:prSet phldrT="[Text]"/>
      <dgm:spPr/>
      <dgm:t>
        <a:bodyPr/>
        <a:lstStyle/>
        <a:p>
          <a:r>
            <a:rPr lang="de-CH"/>
            <a:t>Applikation wird gestartet</a:t>
          </a:r>
        </a:p>
      </dgm:t>
    </dgm:pt>
    <dgm:pt modelId="{8032D43A-545D-4389-9E29-260818EB557B}" type="parTrans" cxnId="{AB598CB1-B8A4-49AD-97C8-931AD9C23D0C}">
      <dgm:prSet/>
      <dgm:spPr/>
      <dgm:t>
        <a:bodyPr/>
        <a:lstStyle/>
        <a:p>
          <a:endParaRPr lang="de-CH"/>
        </a:p>
      </dgm:t>
    </dgm:pt>
    <dgm:pt modelId="{999D7CC2-D8FC-4464-AA89-08580BCB4A3F}" type="sibTrans" cxnId="{AB598CB1-B8A4-49AD-97C8-931AD9C23D0C}">
      <dgm:prSet/>
      <dgm:spPr/>
      <dgm:t>
        <a:bodyPr/>
        <a:lstStyle/>
        <a:p>
          <a:endParaRPr lang="de-CH"/>
        </a:p>
      </dgm:t>
    </dgm:pt>
    <dgm:pt modelId="{44E23F7F-2361-4C9A-8BD0-B324F57FB0FA}">
      <dgm:prSet phldrT="[Text]"/>
      <dgm:spPr/>
      <dgm:t>
        <a:bodyPr/>
        <a:lstStyle/>
        <a:p>
          <a:r>
            <a:rPr lang="de-CH"/>
            <a:t>Applikation läuft</a:t>
          </a:r>
        </a:p>
      </dgm:t>
    </dgm:pt>
    <dgm:pt modelId="{CB1B1F70-7A86-4A39-8660-22ED5495867B}" type="parTrans" cxnId="{CA8DC36E-1ADE-45A9-A3CE-4F9BA8A38013}">
      <dgm:prSet/>
      <dgm:spPr/>
      <dgm:t>
        <a:bodyPr/>
        <a:lstStyle/>
        <a:p>
          <a:endParaRPr lang="de-CH"/>
        </a:p>
      </dgm:t>
    </dgm:pt>
    <dgm:pt modelId="{ADCD1A86-8443-4B9E-B63A-67686E0BC68D}" type="sibTrans" cxnId="{CA8DC36E-1ADE-45A9-A3CE-4F9BA8A38013}">
      <dgm:prSet/>
      <dgm:spPr/>
      <dgm:t>
        <a:bodyPr/>
        <a:lstStyle/>
        <a:p>
          <a:endParaRPr lang="de-CH"/>
        </a:p>
      </dgm:t>
    </dgm:pt>
    <dgm:pt modelId="{92811535-3CEB-4BA2-B1DE-89C98F62CD1C}">
      <dgm:prSet phldrT="[Text]"/>
      <dgm:spPr/>
      <dgm:t>
        <a:bodyPr/>
        <a:lstStyle/>
        <a:p>
          <a:r>
            <a:rPr lang="de-CH"/>
            <a:t>Applikation wird beendet</a:t>
          </a:r>
        </a:p>
      </dgm:t>
    </dgm:pt>
    <dgm:pt modelId="{C288C260-D1DD-482B-A48E-56EB615B031E}" type="parTrans" cxnId="{5251DB99-B902-433E-B39D-9EFF41646F42}">
      <dgm:prSet/>
      <dgm:spPr/>
      <dgm:t>
        <a:bodyPr/>
        <a:lstStyle/>
        <a:p>
          <a:endParaRPr lang="de-CH"/>
        </a:p>
      </dgm:t>
    </dgm:pt>
    <dgm:pt modelId="{678ABF80-C255-4F99-B120-5CE34AE834B2}" type="sibTrans" cxnId="{5251DB99-B902-433E-B39D-9EFF41646F42}">
      <dgm:prSet/>
      <dgm:spPr/>
      <dgm:t>
        <a:bodyPr/>
        <a:lstStyle/>
        <a:p>
          <a:endParaRPr lang="de-CH"/>
        </a:p>
      </dgm:t>
    </dgm:pt>
    <dgm:pt modelId="{0B679559-7F3C-49D7-A734-0C0C198FB3E3}">
      <dgm:prSet phldrT="[Text]"/>
      <dgm:spPr/>
      <dgm:t>
        <a:bodyPr/>
        <a:lstStyle/>
        <a:p>
          <a:r>
            <a:rPr lang="de-CH"/>
            <a:t>siehe Kapitel: Laufen</a:t>
          </a:r>
        </a:p>
      </dgm:t>
    </dgm:pt>
    <dgm:pt modelId="{14EC16E9-E295-47EE-B661-B4DCAAE70383}" type="parTrans" cxnId="{5ABE29B4-6B5D-4BF6-81C6-ED915FCFEE93}">
      <dgm:prSet/>
      <dgm:spPr/>
      <dgm:t>
        <a:bodyPr/>
        <a:lstStyle/>
        <a:p>
          <a:endParaRPr lang="de-CH"/>
        </a:p>
      </dgm:t>
    </dgm:pt>
    <dgm:pt modelId="{2E6F6C41-A83D-4DE5-B1D5-D763A4B481A0}" type="sibTrans" cxnId="{5ABE29B4-6B5D-4BF6-81C6-ED915FCFEE93}">
      <dgm:prSet/>
      <dgm:spPr/>
      <dgm:t>
        <a:bodyPr/>
        <a:lstStyle/>
        <a:p>
          <a:endParaRPr lang="de-CH"/>
        </a:p>
      </dgm:t>
    </dgm:pt>
    <dgm:pt modelId="{EBA430C6-B7B0-4CA2-835C-089021BCC784}">
      <dgm:prSet phldrT="[Text]"/>
      <dgm:spPr/>
      <dgm:t>
        <a:bodyPr/>
        <a:lstStyle/>
        <a:p>
          <a:r>
            <a:rPr lang="de-CH"/>
            <a:t>Stabilitätstest: 111 Stunden ohne Unterbruch</a:t>
          </a:r>
        </a:p>
      </dgm:t>
    </dgm:pt>
    <dgm:pt modelId="{A0C11EED-D8E3-4020-AAF8-B12720FF29FD}" type="parTrans" cxnId="{CCAB598E-B36B-41F7-A314-AF086A3EF772}">
      <dgm:prSet/>
      <dgm:spPr/>
      <dgm:t>
        <a:bodyPr/>
        <a:lstStyle/>
        <a:p>
          <a:endParaRPr lang="de-CH"/>
        </a:p>
      </dgm:t>
    </dgm:pt>
    <dgm:pt modelId="{B0FAC06F-6F08-419E-9242-F9BF0EAE4196}" type="sibTrans" cxnId="{CCAB598E-B36B-41F7-A314-AF086A3EF772}">
      <dgm:prSet/>
      <dgm:spPr/>
      <dgm:t>
        <a:bodyPr/>
        <a:lstStyle/>
        <a:p>
          <a:endParaRPr lang="de-CH"/>
        </a:p>
      </dgm:t>
    </dgm:pt>
    <dgm:pt modelId="{3B66317B-5BE1-4FE4-9240-67E0B410ED59}">
      <dgm:prSet phldrT="[Text]"/>
      <dgm:spPr/>
      <dgm:t>
        <a:bodyPr/>
        <a:lstStyle/>
        <a:p>
          <a:r>
            <a:rPr lang="de-CH"/>
            <a:t>siehe Kapitel: Startup</a:t>
          </a:r>
        </a:p>
      </dgm:t>
    </dgm:pt>
    <dgm:pt modelId="{8A900E8B-8BB4-4A97-91D1-CA0179551E12}" type="parTrans" cxnId="{B009A0CE-4DE4-429F-8440-166378A288D4}">
      <dgm:prSet/>
      <dgm:spPr/>
      <dgm:t>
        <a:bodyPr/>
        <a:lstStyle/>
        <a:p>
          <a:endParaRPr lang="de-CH"/>
        </a:p>
      </dgm:t>
    </dgm:pt>
    <dgm:pt modelId="{C3130DBB-DAAB-4294-AB34-5D155E108ADB}" type="sibTrans" cxnId="{B009A0CE-4DE4-429F-8440-166378A288D4}">
      <dgm:prSet/>
      <dgm:spPr/>
      <dgm:t>
        <a:bodyPr/>
        <a:lstStyle/>
        <a:p>
          <a:endParaRPr lang="de-CH"/>
        </a:p>
      </dgm:t>
    </dgm:pt>
    <dgm:pt modelId="{102ED525-F16E-4A71-8E1E-F790A3E439A7}">
      <dgm:prSet phldrT="[Text]"/>
      <dgm:spPr/>
      <dgm:t>
        <a:bodyPr/>
        <a:lstStyle/>
        <a:p>
          <a:r>
            <a:rPr lang="de-CH"/>
            <a:t>siehe Kapitel: Beenden</a:t>
          </a:r>
        </a:p>
      </dgm:t>
    </dgm:pt>
    <dgm:pt modelId="{35D68243-18EC-4553-9DEF-DC33B9E691EA}" type="parTrans" cxnId="{068F6161-7A75-40A8-BBD6-27099054DDE7}">
      <dgm:prSet/>
      <dgm:spPr/>
      <dgm:t>
        <a:bodyPr/>
        <a:lstStyle/>
        <a:p>
          <a:endParaRPr lang="de-CH"/>
        </a:p>
      </dgm:t>
    </dgm:pt>
    <dgm:pt modelId="{FD69076A-A377-4389-A0F2-4C69795B8C44}" type="sibTrans" cxnId="{068F6161-7A75-40A8-BBD6-27099054DDE7}">
      <dgm:prSet/>
      <dgm:spPr/>
      <dgm:t>
        <a:bodyPr/>
        <a:lstStyle/>
        <a:p>
          <a:endParaRPr lang="de-CH"/>
        </a:p>
      </dgm:t>
    </dgm:pt>
    <dgm:pt modelId="{25B0286E-0325-4370-95BF-114E00E4EEBF}" type="pres">
      <dgm:prSet presAssocID="{EA4A5D37-6C35-46ED-9C70-35191EACB5AC}" presName="CompostProcess" presStyleCnt="0">
        <dgm:presLayoutVars>
          <dgm:dir/>
          <dgm:resizeHandles val="exact"/>
        </dgm:presLayoutVars>
      </dgm:prSet>
      <dgm:spPr/>
    </dgm:pt>
    <dgm:pt modelId="{F3A9F25A-8A4D-4430-8E67-1E94075CA741}" type="pres">
      <dgm:prSet presAssocID="{EA4A5D37-6C35-46ED-9C70-35191EACB5AC}" presName="arrow" presStyleLbl="bgShp" presStyleIdx="0" presStyleCnt="1"/>
      <dgm:spPr/>
    </dgm:pt>
    <dgm:pt modelId="{F723AA01-F6C4-407E-89CE-9B9F1E32C241}" type="pres">
      <dgm:prSet presAssocID="{EA4A5D37-6C35-46ED-9C70-35191EACB5AC}" presName="linearProcess" presStyleCnt="0"/>
      <dgm:spPr/>
    </dgm:pt>
    <dgm:pt modelId="{4F304339-67F1-42F2-BC2B-19083F23939A}" type="pres">
      <dgm:prSet presAssocID="{21CD5327-44B4-46CC-836B-7392F35EDDF6}" presName="textNode" presStyleLbl="node1" presStyleIdx="0" presStyleCnt="3">
        <dgm:presLayoutVars>
          <dgm:bulletEnabled val="1"/>
        </dgm:presLayoutVars>
      </dgm:prSet>
      <dgm:spPr/>
      <dgm:t>
        <a:bodyPr/>
        <a:lstStyle/>
        <a:p>
          <a:endParaRPr lang="de-CH"/>
        </a:p>
      </dgm:t>
    </dgm:pt>
    <dgm:pt modelId="{03B7A9B2-5213-454B-A2FC-328B2CC153EA}" type="pres">
      <dgm:prSet presAssocID="{999D7CC2-D8FC-4464-AA89-08580BCB4A3F}" presName="sibTrans" presStyleCnt="0"/>
      <dgm:spPr/>
    </dgm:pt>
    <dgm:pt modelId="{2FB153DA-60D3-449F-957F-3FE69194D546}" type="pres">
      <dgm:prSet presAssocID="{44E23F7F-2361-4C9A-8BD0-B324F57FB0FA}" presName="textNode" presStyleLbl="node1" presStyleIdx="1" presStyleCnt="3">
        <dgm:presLayoutVars>
          <dgm:bulletEnabled val="1"/>
        </dgm:presLayoutVars>
      </dgm:prSet>
      <dgm:spPr/>
      <dgm:t>
        <a:bodyPr/>
        <a:lstStyle/>
        <a:p>
          <a:endParaRPr lang="de-CH"/>
        </a:p>
      </dgm:t>
    </dgm:pt>
    <dgm:pt modelId="{8EC40ED4-4147-4644-8196-1C346CC5BFB2}" type="pres">
      <dgm:prSet presAssocID="{ADCD1A86-8443-4B9E-B63A-67686E0BC68D}" presName="sibTrans" presStyleCnt="0"/>
      <dgm:spPr/>
    </dgm:pt>
    <dgm:pt modelId="{C75B8BC6-22C8-461B-93FA-8036ACD716C9}" type="pres">
      <dgm:prSet presAssocID="{92811535-3CEB-4BA2-B1DE-89C98F62CD1C}" presName="textNode" presStyleLbl="node1" presStyleIdx="2" presStyleCnt="3">
        <dgm:presLayoutVars>
          <dgm:bulletEnabled val="1"/>
        </dgm:presLayoutVars>
      </dgm:prSet>
      <dgm:spPr/>
      <dgm:t>
        <a:bodyPr/>
        <a:lstStyle/>
        <a:p>
          <a:endParaRPr lang="de-CH"/>
        </a:p>
      </dgm:t>
    </dgm:pt>
  </dgm:ptLst>
  <dgm:cxnLst>
    <dgm:cxn modelId="{5ABE29B4-6B5D-4BF6-81C6-ED915FCFEE93}" srcId="{44E23F7F-2361-4C9A-8BD0-B324F57FB0FA}" destId="{0B679559-7F3C-49D7-A734-0C0C198FB3E3}" srcOrd="0" destOrd="0" parTransId="{14EC16E9-E295-47EE-B661-B4DCAAE70383}" sibTransId="{2E6F6C41-A83D-4DE5-B1D5-D763A4B481A0}"/>
    <dgm:cxn modelId="{068F6161-7A75-40A8-BBD6-27099054DDE7}" srcId="{92811535-3CEB-4BA2-B1DE-89C98F62CD1C}" destId="{102ED525-F16E-4A71-8E1E-F790A3E439A7}" srcOrd="0" destOrd="0" parTransId="{35D68243-18EC-4553-9DEF-DC33B9E691EA}" sibTransId="{FD69076A-A377-4389-A0F2-4C69795B8C44}"/>
    <dgm:cxn modelId="{CA8DC36E-1ADE-45A9-A3CE-4F9BA8A38013}" srcId="{EA4A5D37-6C35-46ED-9C70-35191EACB5AC}" destId="{44E23F7F-2361-4C9A-8BD0-B324F57FB0FA}" srcOrd="1" destOrd="0" parTransId="{CB1B1F70-7A86-4A39-8660-22ED5495867B}" sibTransId="{ADCD1A86-8443-4B9E-B63A-67686E0BC68D}"/>
    <dgm:cxn modelId="{BA855DCF-7AEC-4F89-BCF3-E488E33A00FE}" type="presOf" srcId="{21CD5327-44B4-46CC-836B-7392F35EDDF6}" destId="{4F304339-67F1-42F2-BC2B-19083F23939A}" srcOrd="0" destOrd="0" presId="urn:microsoft.com/office/officeart/2005/8/layout/hProcess9"/>
    <dgm:cxn modelId="{00338EDD-4868-4099-890E-04A5633511A9}" type="presOf" srcId="{0B679559-7F3C-49D7-A734-0C0C198FB3E3}" destId="{2FB153DA-60D3-449F-957F-3FE69194D546}" srcOrd="0" destOrd="1" presId="urn:microsoft.com/office/officeart/2005/8/layout/hProcess9"/>
    <dgm:cxn modelId="{773C8EC6-52E8-46E7-8C7B-DBE99CB78C1C}" type="presOf" srcId="{EBA430C6-B7B0-4CA2-835C-089021BCC784}" destId="{2FB153DA-60D3-449F-957F-3FE69194D546}" srcOrd="0" destOrd="2" presId="urn:microsoft.com/office/officeart/2005/8/layout/hProcess9"/>
    <dgm:cxn modelId="{720BA7AE-BC8B-497F-AA80-E35BC9984180}" type="presOf" srcId="{102ED525-F16E-4A71-8E1E-F790A3E439A7}" destId="{C75B8BC6-22C8-461B-93FA-8036ACD716C9}" srcOrd="0" destOrd="1" presId="urn:microsoft.com/office/officeart/2005/8/layout/hProcess9"/>
    <dgm:cxn modelId="{071CF895-1A21-48ED-A1C6-4F49545F1BCE}" type="presOf" srcId="{92811535-3CEB-4BA2-B1DE-89C98F62CD1C}" destId="{C75B8BC6-22C8-461B-93FA-8036ACD716C9}" srcOrd="0" destOrd="0" presId="urn:microsoft.com/office/officeart/2005/8/layout/hProcess9"/>
    <dgm:cxn modelId="{BD6D9FA0-A1D2-41AD-822F-FB160C9DBC82}" type="presOf" srcId="{EA4A5D37-6C35-46ED-9C70-35191EACB5AC}" destId="{25B0286E-0325-4370-95BF-114E00E4EEBF}" srcOrd="0" destOrd="0" presId="urn:microsoft.com/office/officeart/2005/8/layout/hProcess9"/>
    <dgm:cxn modelId="{3ED44519-4190-4240-AAB8-B4D7DD53F7EB}" type="presOf" srcId="{3B66317B-5BE1-4FE4-9240-67E0B410ED59}" destId="{4F304339-67F1-42F2-BC2B-19083F23939A}" srcOrd="0" destOrd="1" presId="urn:microsoft.com/office/officeart/2005/8/layout/hProcess9"/>
    <dgm:cxn modelId="{AB598CB1-B8A4-49AD-97C8-931AD9C23D0C}" srcId="{EA4A5D37-6C35-46ED-9C70-35191EACB5AC}" destId="{21CD5327-44B4-46CC-836B-7392F35EDDF6}" srcOrd="0" destOrd="0" parTransId="{8032D43A-545D-4389-9E29-260818EB557B}" sibTransId="{999D7CC2-D8FC-4464-AA89-08580BCB4A3F}"/>
    <dgm:cxn modelId="{CCAB598E-B36B-41F7-A314-AF086A3EF772}" srcId="{44E23F7F-2361-4C9A-8BD0-B324F57FB0FA}" destId="{EBA430C6-B7B0-4CA2-835C-089021BCC784}" srcOrd="1" destOrd="0" parTransId="{A0C11EED-D8E3-4020-AAF8-B12720FF29FD}" sibTransId="{B0FAC06F-6F08-419E-9242-F9BF0EAE4196}"/>
    <dgm:cxn modelId="{B009A0CE-4DE4-429F-8440-166378A288D4}" srcId="{21CD5327-44B4-46CC-836B-7392F35EDDF6}" destId="{3B66317B-5BE1-4FE4-9240-67E0B410ED59}" srcOrd="0" destOrd="0" parTransId="{8A900E8B-8BB4-4A97-91D1-CA0179551E12}" sibTransId="{C3130DBB-DAAB-4294-AB34-5D155E108ADB}"/>
    <dgm:cxn modelId="{5251DB99-B902-433E-B39D-9EFF41646F42}" srcId="{EA4A5D37-6C35-46ED-9C70-35191EACB5AC}" destId="{92811535-3CEB-4BA2-B1DE-89C98F62CD1C}" srcOrd="2" destOrd="0" parTransId="{C288C260-D1DD-482B-A48E-56EB615B031E}" sibTransId="{678ABF80-C255-4F99-B120-5CE34AE834B2}"/>
    <dgm:cxn modelId="{C8447ECE-73A6-4B31-ACB4-3619F0D42C4E}" type="presOf" srcId="{44E23F7F-2361-4C9A-8BD0-B324F57FB0FA}" destId="{2FB153DA-60D3-449F-957F-3FE69194D546}" srcOrd="0" destOrd="0" presId="urn:microsoft.com/office/officeart/2005/8/layout/hProcess9"/>
    <dgm:cxn modelId="{1B9D69DE-D5D6-4B4E-90C0-BFB7BEA7C1D4}" type="presParOf" srcId="{25B0286E-0325-4370-95BF-114E00E4EEBF}" destId="{F3A9F25A-8A4D-4430-8E67-1E94075CA741}" srcOrd="0" destOrd="0" presId="urn:microsoft.com/office/officeart/2005/8/layout/hProcess9"/>
    <dgm:cxn modelId="{AB3CE2A7-6721-4C69-9B53-CB83956BD70B}" type="presParOf" srcId="{25B0286E-0325-4370-95BF-114E00E4EEBF}" destId="{F723AA01-F6C4-407E-89CE-9B9F1E32C241}" srcOrd="1" destOrd="0" presId="urn:microsoft.com/office/officeart/2005/8/layout/hProcess9"/>
    <dgm:cxn modelId="{B5259278-81AF-4D22-BA29-9B796D750219}" type="presParOf" srcId="{F723AA01-F6C4-407E-89CE-9B9F1E32C241}" destId="{4F304339-67F1-42F2-BC2B-19083F23939A}" srcOrd="0" destOrd="0" presId="urn:microsoft.com/office/officeart/2005/8/layout/hProcess9"/>
    <dgm:cxn modelId="{3D0340F4-35DF-4E0F-A16A-B0A7043A3F81}" type="presParOf" srcId="{F723AA01-F6C4-407E-89CE-9B9F1E32C241}" destId="{03B7A9B2-5213-454B-A2FC-328B2CC153EA}" srcOrd="1" destOrd="0" presId="urn:microsoft.com/office/officeart/2005/8/layout/hProcess9"/>
    <dgm:cxn modelId="{6FF61EC7-D7CF-4F42-9CBB-1FD1151B55E1}" type="presParOf" srcId="{F723AA01-F6C4-407E-89CE-9B9F1E32C241}" destId="{2FB153DA-60D3-449F-957F-3FE69194D546}" srcOrd="2" destOrd="0" presId="urn:microsoft.com/office/officeart/2005/8/layout/hProcess9"/>
    <dgm:cxn modelId="{A0435EEF-D635-4107-AC35-B6F8BF8A5926}" type="presParOf" srcId="{F723AA01-F6C4-407E-89CE-9B9F1E32C241}" destId="{8EC40ED4-4147-4644-8196-1C346CC5BFB2}" srcOrd="3" destOrd="0" presId="urn:microsoft.com/office/officeart/2005/8/layout/hProcess9"/>
    <dgm:cxn modelId="{A83C8BC4-0E89-45BF-974B-4864477E2D77}" type="presParOf" srcId="{F723AA01-F6C4-407E-89CE-9B9F1E32C241}" destId="{C75B8BC6-22C8-461B-93FA-8036ACD716C9}" srcOrd="4" destOrd="0" presId="urn:microsoft.com/office/officeart/2005/8/layout/hProcess9"/>
  </dgm:cxnLst>
  <dgm:bg/>
  <dgm:whole/>
  <dgm:extLst>
    <a:ext uri="http://schemas.microsoft.com/office/drawing/2008/diagram">
      <dsp:dataModelExt xmlns:dsp="http://schemas.microsoft.com/office/drawing/2008/diagram" relId="rId94"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DB391360-088E-4A7B-AEAD-B4884BC58AF6}" type="doc">
      <dgm:prSet loTypeId="urn:microsoft.com/office/officeart/2005/8/layout/chevron2" loCatId="process" qsTypeId="urn:microsoft.com/office/officeart/2005/8/quickstyle/simple1" qsCatId="simple" csTypeId="urn:microsoft.com/office/officeart/2005/8/colors/accent1_2" csCatId="accent1" phldr="1"/>
      <dgm:spPr/>
    </dgm:pt>
    <dgm:pt modelId="{1352BEDC-CB05-4105-825E-F5D80BD664DD}">
      <dgm:prSet phldrT="[Text]"/>
      <dgm:spPr/>
      <dgm:t>
        <a:bodyPr/>
        <a:lstStyle/>
        <a:p>
          <a:r>
            <a:rPr lang="de-CH"/>
            <a:t>Applikation starten</a:t>
          </a:r>
        </a:p>
      </dgm:t>
    </dgm:pt>
    <dgm:pt modelId="{2181C5E3-252F-4581-81B9-7C9D2EF71D43}" type="parTrans" cxnId="{7FA6A0D4-3F64-4B26-A92A-6D6A191A7F73}">
      <dgm:prSet/>
      <dgm:spPr/>
      <dgm:t>
        <a:bodyPr/>
        <a:lstStyle/>
        <a:p>
          <a:endParaRPr lang="de-CH"/>
        </a:p>
      </dgm:t>
    </dgm:pt>
    <dgm:pt modelId="{993BD2D0-BCC7-469D-B7ED-B586203A314E}" type="sibTrans" cxnId="{7FA6A0D4-3F64-4B26-A92A-6D6A191A7F73}">
      <dgm:prSet/>
      <dgm:spPr/>
      <dgm:t>
        <a:bodyPr/>
        <a:lstStyle/>
        <a:p>
          <a:endParaRPr lang="de-CH"/>
        </a:p>
      </dgm:t>
    </dgm:pt>
    <dgm:pt modelId="{EE0B68F9-B49B-4E21-A33E-D392AE968E58}">
      <dgm:prSet phldrT="[Text]"/>
      <dgm:spPr/>
      <dgm:t>
        <a:bodyPr/>
        <a:lstStyle/>
        <a:p>
          <a:r>
            <a:rPr lang="de-CH"/>
            <a:t>Plug-ins laden</a:t>
          </a:r>
        </a:p>
      </dgm:t>
    </dgm:pt>
    <dgm:pt modelId="{072AA48D-F3F7-48ED-AD6B-A714F2A11C09}" type="parTrans" cxnId="{C7732F5D-1A00-4EE0-88E1-E8BD0637C86B}">
      <dgm:prSet/>
      <dgm:spPr/>
      <dgm:t>
        <a:bodyPr/>
        <a:lstStyle/>
        <a:p>
          <a:endParaRPr lang="de-CH"/>
        </a:p>
      </dgm:t>
    </dgm:pt>
    <dgm:pt modelId="{9D41F432-469E-4A04-A824-F6C8F0D67E5A}" type="sibTrans" cxnId="{C7732F5D-1A00-4EE0-88E1-E8BD0637C86B}">
      <dgm:prSet/>
      <dgm:spPr/>
      <dgm:t>
        <a:bodyPr/>
        <a:lstStyle/>
        <a:p>
          <a:endParaRPr lang="de-CH"/>
        </a:p>
      </dgm:t>
    </dgm:pt>
    <dgm:pt modelId="{B6B73756-2B3A-4BC9-B052-7090EFAE0F6B}">
      <dgm:prSet phldrT="[Text]"/>
      <dgm:spPr/>
      <dgm:t>
        <a:bodyPr/>
        <a:lstStyle/>
        <a:p>
          <a:r>
            <a:rPr lang="de-CH"/>
            <a:t>View anzeigen</a:t>
          </a:r>
        </a:p>
      </dgm:t>
    </dgm:pt>
    <dgm:pt modelId="{9095BB7A-8F8F-4995-B7CB-EB9AD7ACDC22}" type="parTrans" cxnId="{9317C0EA-FDB5-4713-83C2-40E1D5F14ABA}">
      <dgm:prSet/>
      <dgm:spPr/>
      <dgm:t>
        <a:bodyPr/>
        <a:lstStyle/>
        <a:p>
          <a:endParaRPr lang="de-CH"/>
        </a:p>
      </dgm:t>
    </dgm:pt>
    <dgm:pt modelId="{557D3FC4-4A07-4F4D-9DC3-46F3D6CEFC61}" type="sibTrans" cxnId="{9317C0EA-FDB5-4713-83C2-40E1D5F14ABA}">
      <dgm:prSet/>
      <dgm:spPr/>
      <dgm:t>
        <a:bodyPr/>
        <a:lstStyle/>
        <a:p>
          <a:endParaRPr lang="de-CH"/>
        </a:p>
      </dgm:t>
    </dgm:pt>
    <dgm:pt modelId="{EF8E3B00-F99F-43B4-84DA-40010458C83D}">
      <dgm:prSet phldrT="[Text]"/>
      <dgm:spPr/>
      <dgm:t>
        <a:bodyPr/>
        <a:lstStyle/>
        <a:p>
          <a:r>
            <a:rPr lang="de-CH"/>
            <a:t>Unity Konfiguration laden</a:t>
          </a:r>
        </a:p>
      </dgm:t>
    </dgm:pt>
    <dgm:pt modelId="{419F632C-2F48-4ABF-BF1C-037EC5B59E43}" type="parTrans" cxnId="{DCB8E6F6-3597-4F93-BD0F-73A5A016D83A}">
      <dgm:prSet/>
      <dgm:spPr/>
      <dgm:t>
        <a:bodyPr/>
        <a:lstStyle/>
        <a:p>
          <a:endParaRPr lang="de-CH"/>
        </a:p>
      </dgm:t>
    </dgm:pt>
    <dgm:pt modelId="{A655CD36-8780-4837-BDB3-AA07B391BD12}" type="sibTrans" cxnId="{DCB8E6F6-3597-4F93-BD0F-73A5A016D83A}">
      <dgm:prSet/>
      <dgm:spPr/>
      <dgm:t>
        <a:bodyPr/>
        <a:lstStyle/>
        <a:p>
          <a:endParaRPr lang="de-CH"/>
        </a:p>
      </dgm:t>
    </dgm:pt>
    <dgm:pt modelId="{E192121A-2051-44FA-BB5B-AB9901538D6B}">
      <dgm:prSet phldrT="[Text]"/>
      <dgm:spPr/>
      <dgm:t>
        <a:bodyPr/>
        <a:lstStyle/>
        <a:p>
          <a:r>
            <a:rPr lang="de-CH"/>
            <a:t>Die Applikation wird gestartet.</a:t>
          </a:r>
        </a:p>
      </dgm:t>
    </dgm:pt>
    <dgm:pt modelId="{B138530F-422B-4B0B-B70B-C6A93176E26C}" type="parTrans" cxnId="{85868E16-B9E9-4EA7-984C-B8704FBF8FA6}">
      <dgm:prSet/>
      <dgm:spPr/>
      <dgm:t>
        <a:bodyPr/>
        <a:lstStyle/>
        <a:p>
          <a:endParaRPr lang="de-CH"/>
        </a:p>
      </dgm:t>
    </dgm:pt>
    <dgm:pt modelId="{A0DC4265-2E13-49E3-999F-6C8E3239B8DA}" type="sibTrans" cxnId="{85868E16-B9E9-4EA7-984C-B8704FBF8FA6}">
      <dgm:prSet/>
      <dgm:spPr/>
      <dgm:t>
        <a:bodyPr/>
        <a:lstStyle/>
        <a:p>
          <a:endParaRPr lang="de-CH"/>
        </a:p>
      </dgm:t>
    </dgm:pt>
    <dgm:pt modelId="{9B252613-BE03-4F8D-A253-E4529ADAA3C5}">
      <dgm:prSet phldrT="[Text]"/>
      <dgm:spPr/>
      <dgm:t>
        <a:bodyPr/>
        <a:lstStyle/>
        <a:p>
          <a:r>
            <a:rPr lang="de-CH"/>
            <a:t>Die Unity-Konfiguration wird aus der Konfigurationsdatei gelesen und geladen.</a:t>
          </a:r>
        </a:p>
      </dgm:t>
    </dgm:pt>
    <dgm:pt modelId="{F50BAB47-2AD5-4937-8C45-C0182EE32C61}" type="parTrans" cxnId="{A4F57150-688B-44CE-AF22-47368120A1C4}">
      <dgm:prSet/>
      <dgm:spPr/>
      <dgm:t>
        <a:bodyPr/>
        <a:lstStyle/>
        <a:p>
          <a:endParaRPr lang="de-CH"/>
        </a:p>
      </dgm:t>
    </dgm:pt>
    <dgm:pt modelId="{7A9D3595-CACB-4776-8736-8F1A20A752D4}" type="sibTrans" cxnId="{A4F57150-688B-44CE-AF22-47368120A1C4}">
      <dgm:prSet/>
      <dgm:spPr/>
      <dgm:t>
        <a:bodyPr/>
        <a:lstStyle/>
        <a:p>
          <a:endParaRPr lang="de-CH"/>
        </a:p>
      </dgm:t>
    </dgm:pt>
    <dgm:pt modelId="{29B94C0B-86F7-4F1F-8647-B4F514037077}">
      <dgm:prSet phldrT="[Text]"/>
      <dgm:spPr/>
      <dgm:t>
        <a:bodyPr/>
        <a:lstStyle/>
        <a:p>
          <a:r>
            <a:rPr lang="de-CH"/>
            <a:t>Der Ort, wo diese Plug-ins liegen, wird in der Konfigurationsdatei konfiguriert.</a:t>
          </a:r>
        </a:p>
      </dgm:t>
    </dgm:pt>
    <dgm:pt modelId="{2C8F2F3C-896D-4EF1-BFF0-04E490D8523B}" type="parTrans" cxnId="{1FD7A6BB-3F3A-4673-A901-146ECFFC11DC}">
      <dgm:prSet/>
      <dgm:spPr/>
      <dgm:t>
        <a:bodyPr/>
        <a:lstStyle/>
        <a:p>
          <a:endParaRPr lang="de-CH"/>
        </a:p>
      </dgm:t>
    </dgm:pt>
    <dgm:pt modelId="{94CEB82E-CC09-4770-BF3A-05055983807D}" type="sibTrans" cxnId="{1FD7A6BB-3F3A-4673-A901-146ECFFC11DC}">
      <dgm:prSet/>
      <dgm:spPr/>
      <dgm:t>
        <a:bodyPr/>
        <a:lstStyle/>
        <a:p>
          <a:endParaRPr lang="de-CH"/>
        </a:p>
      </dgm:t>
    </dgm:pt>
    <dgm:pt modelId="{8B6E7653-8678-40D8-BE34-7BF5EB6AEE9A}">
      <dgm:prSet phldrT="[Text]"/>
      <dgm:spPr/>
      <dgm:t>
        <a:bodyPr/>
        <a:lstStyle/>
        <a:p>
          <a:r>
            <a:rPr lang="de-CH"/>
            <a:t>Services für die Videowall werden gestartet (Handtracking, Demomodus, etc.)</a:t>
          </a:r>
        </a:p>
      </dgm:t>
    </dgm:pt>
    <dgm:pt modelId="{4F11B6AB-F6AD-4428-817C-CC59C77743E6}" type="parTrans" cxnId="{40F80C3A-989A-48A5-A1AC-3C7D98031B89}">
      <dgm:prSet/>
      <dgm:spPr/>
      <dgm:t>
        <a:bodyPr/>
        <a:lstStyle/>
        <a:p>
          <a:endParaRPr lang="de-CH"/>
        </a:p>
      </dgm:t>
    </dgm:pt>
    <dgm:pt modelId="{837261C9-66DC-4F64-B22D-AA01AE76542F}" type="sibTrans" cxnId="{40F80C3A-989A-48A5-A1AC-3C7D98031B89}">
      <dgm:prSet/>
      <dgm:spPr/>
      <dgm:t>
        <a:bodyPr/>
        <a:lstStyle/>
        <a:p>
          <a:endParaRPr lang="de-CH"/>
        </a:p>
      </dgm:t>
    </dgm:pt>
    <dgm:pt modelId="{2563EB60-98C2-434A-BC4C-37C644DAB0EB}">
      <dgm:prSet phldrT="[Text]"/>
      <dgm:spPr/>
      <dgm:t>
        <a:bodyPr/>
        <a:lstStyle/>
        <a:p>
          <a:r>
            <a:rPr lang="de-CH"/>
            <a:t>MainView mit den Plug-ins wird angezeigt und über alle Bildschirme gestreckt</a:t>
          </a:r>
        </a:p>
      </dgm:t>
    </dgm:pt>
    <dgm:pt modelId="{87F5622B-64D1-49E9-8205-2AE06C39452C}" type="parTrans" cxnId="{D7990FE3-338B-4C17-8F8E-4D7A98D0E24C}">
      <dgm:prSet/>
      <dgm:spPr/>
      <dgm:t>
        <a:bodyPr/>
        <a:lstStyle/>
        <a:p>
          <a:endParaRPr lang="de-CH"/>
        </a:p>
      </dgm:t>
    </dgm:pt>
    <dgm:pt modelId="{A9B8BF9A-7668-466A-8873-647F27A17737}" type="sibTrans" cxnId="{D7990FE3-338B-4C17-8F8E-4D7A98D0E24C}">
      <dgm:prSet/>
      <dgm:spPr/>
      <dgm:t>
        <a:bodyPr/>
        <a:lstStyle/>
        <a:p>
          <a:endParaRPr lang="de-CH"/>
        </a:p>
      </dgm:t>
    </dgm:pt>
    <dgm:pt modelId="{BB8D3FDD-2FDF-46D8-922A-64EEBA2E5396}">
      <dgm:prSet phldrT="[Text]"/>
      <dgm:spPr/>
      <dgm:t>
        <a:bodyPr/>
        <a:lstStyle/>
        <a:p>
          <a:r>
            <a:rPr lang="de-CH"/>
            <a:t>Nach dem Laden der DLL-Dateien eines Plug-ins (mithilfe von MEF) werden die Services für dieses Plug-in über die Activate()-Methode zur Verfügung gestellt (mithilfe von Unity).</a:t>
          </a:r>
        </a:p>
      </dgm:t>
    </dgm:pt>
    <dgm:pt modelId="{C755C8C1-D279-4A82-BBF7-1AF0570F102F}" type="parTrans" cxnId="{56BC0742-461C-413E-BD3D-B7E1DBB65023}">
      <dgm:prSet/>
      <dgm:spPr/>
      <dgm:t>
        <a:bodyPr/>
        <a:lstStyle/>
        <a:p>
          <a:endParaRPr lang="de-CH"/>
        </a:p>
      </dgm:t>
    </dgm:pt>
    <dgm:pt modelId="{E6B86A66-4838-4A10-BE89-11FCF9BABECF}" type="sibTrans" cxnId="{56BC0742-461C-413E-BD3D-B7E1DBB65023}">
      <dgm:prSet/>
      <dgm:spPr/>
      <dgm:t>
        <a:bodyPr/>
        <a:lstStyle/>
        <a:p>
          <a:endParaRPr lang="de-CH"/>
        </a:p>
      </dgm:t>
    </dgm:pt>
    <dgm:pt modelId="{0A2EBB84-9AFA-4CA6-85F5-A3E91427DE42}" type="pres">
      <dgm:prSet presAssocID="{DB391360-088E-4A7B-AEAD-B4884BC58AF6}" presName="linearFlow" presStyleCnt="0">
        <dgm:presLayoutVars>
          <dgm:dir/>
          <dgm:animLvl val="lvl"/>
          <dgm:resizeHandles val="exact"/>
        </dgm:presLayoutVars>
      </dgm:prSet>
      <dgm:spPr/>
    </dgm:pt>
    <dgm:pt modelId="{94B5AFB5-566F-4A9E-A94B-3CB7BF1EA5C2}" type="pres">
      <dgm:prSet presAssocID="{1352BEDC-CB05-4105-825E-F5D80BD664DD}" presName="composite" presStyleCnt="0"/>
      <dgm:spPr/>
    </dgm:pt>
    <dgm:pt modelId="{D48A60AB-92C4-4554-8BA9-5FCC739927DC}" type="pres">
      <dgm:prSet presAssocID="{1352BEDC-CB05-4105-825E-F5D80BD664DD}" presName="parentText" presStyleLbl="alignNode1" presStyleIdx="0" presStyleCnt="4">
        <dgm:presLayoutVars>
          <dgm:chMax val="1"/>
          <dgm:bulletEnabled val="1"/>
        </dgm:presLayoutVars>
      </dgm:prSet>
      <dgm:spPr/>
      <dgm:t>
        <a:bodyPr/>
        <a:lstStyle/>
        <a:p>
          <a:endParaRPr lang="de-CH"/>
        </a:p>
      </dgm:t>
    </dgm:pt>
    <dgm:pt modelId="{61ED3597-4461-41B8-AFD5-6C2A7A533438}" type="pres">
      <dgm:prSet presAssocID="{1352BEDC-CB05-4105-825E-F5D80BD664DD}" presName="descendantText" presStyleLbl="alignAcc1" presStyleIdx="0" presStyleCnt="4">
        <dgm:presLayoutVars>
          <dgm:bulletEnabled val="1"/>
        </dgm:presLayoutVars>
      </dgm:prSet>
      <dgm:spPr/>
      <dgm:t>
        <a:bodyPr/>
        <a:lstStyle/>
        <a:p>
          <a:endParaRPr lang="de-CH"/>
        </a:p>
      </dgm:t>
    </dgm:pt>
    <dgm:pt modelId="{EDA36D08-488B-401D-BC98-3B5F0E1B6C68}" type="pres">
      <dgm:prSet presAssocID="{993BD2D0-BCC7-469D-B7ED-B586203A314E}" presName="sp" presStyleCnt="0"/>
      <dgm:spPr/>
    </dgm:pt>
    <dgm:pt modelId="{609D4D23-7B30-4A31-8A48-FB232D83E461}" type="pres">
      <dgm:prSet presAssocID="{EF8E3B00-F99F-43B4-84DA-40010458C83D}" presName="composite" presStyleCnt="0"/>
      <dgm:spPr/>
    </dgm:pt>
    <dgm:pt modelId="{65CD61FA-4726-4C7F-BD32-5E94C47F5620}" type="pres">
      <dgm:prSet presAssocID="{EF8E3B00-F99F-43B4-84DA-40010458C83D}" presName="parentText" presStyleLbl="alignNode1" presStyleIdx="1" presStyleCnt="4">
        <dgm:presLayoutVars>
          <dgm:chMax val="1"/>
          <dgm:bulletEnabled val="1"/>
        </dgm:presLayoutVars>
      </dgm:prSet>
      <dgm:spPr/>
      <dgm:t>
        <a:bodyPr/>
        <a:lstStyle/>
        <a:p>
          <a:endParaRPr lang="de-CH"/>
        </a:p>
      </dgm:t>
    </dgm:pt>
    <dgm:pt modelId="{779FDF67-40C9-4458-99A9-C06FE65715FF}" type="pres">
      <dgm:prSet presAssocID="{EF8E3B00-F99F-43B4-84DA-40010458C83D}" presName="descendantText" presStyleLbl="alignAcc1" presStyleIdx="1" presStyleCnt="4">
        <dgm:presLayoutVars>
          <dgm:bulletEnabled val="1"/>
        </dgm:presLayoutVars>
      </dgm:prSet>
      <dgm:spPr/>
      <dgm:t>
        <a:bodyPr/>
        <a:lstStyle/>
        <a:p>
          <a:endParaRPr lang="de-CH"/>
        </a:p>
      </dgm:t>
    </dgm:pt>
    <dgm:pt modelId="{DBD08BB3-5893-4FF7-B8A0-8AAB04FBE6CF}" type="pres">
      <dgm:prSet presAssocID="{A655CD36-8780-4837-BDB3-AA07B391BD12}" presName="sp" presStyleCnt="0"/>
      <dgm:spPr/>
    </dgm:pt>
    <dgm:pt modelId="{7BB5CDE6-88E6-48AE-B01E-1FB132577EA5}" type="pres">
      <dgm:prSet presAssocID="{EE0B68F9-B49B-4E21-A33E-D392AE968E58}" presName="composite" presStyleCnt="0"/>
      <dgm:spPr/>
    </dgm:pt>
    <dgm:pt modelId="{6E3AE883-1A3B-4FF7-87E2-F4C2F7CF1A31}" type="pres">
      <dgm:prSet presAssocID="{EE0B68F9-B49B-4E21-A33E-D392AE968E58}" presName="parentText" presStyleLbl="alignNode1" presStyleIdx="2" presStyleCnt="4">
        <dgm:presLayoutVars>
          <dgm:chMax val="1"/>
          <dgm:bulletEnabled val="1"/>
        </dgm:presLayoutVars>
      </dgm:prSet>
      <dgm:spPr/>
      <dgm:t>
        <a:bodyPr/>
        <a:lstStyle/>
        <a:p>
          <a:endParaRPr lang="de-CH"/>
        </a:p>
      </dgm:t>
    </dgm:pt>
    <dgm:pt modelId="{3A2F0B25-828C-46C1-96EC-012BB0955B06}" type="pres">
      <dgm:prSet presAssocID="{EE0B68F9-B49B-4E21-A33E-D392AE968E58}" presName="descendantText" presStyleLbl="alignAcc1" presStyleIdx="2" presStyleCnt="4">
        <dgm:presLayoutVars>
          <dgm:bulletEnabled val="1"/>
        </dgm:presLayoutVars>
      </dgm:prSet>
      <dgm:spPr/>
      <dgm:t>
        <a:bodyPr/>
        <a:lstStyle/>
        <a:p>
          <a:endParaRPr lang="de-CH"/>
        </a:p>
      </dgm:t>
    </dgm:pt>
    <dgm:pt modelId="{EAFED067-2778-448B-84C7-C80F129AD885}" type="pres">
      <dgm:prSet presAssocID="{9D41F432-469E-4A04-A824-F6C8F0D67E5A}" presName="sp" presStyleCnt="0"/>
      <dgm:spPr/>
    </dgm:pt>
    <dgm:pt modelId="{50C71CB3-2C6C-4223-9F46-59DCED3A00B0}" type="pres">
      <dgm:prSet presAssocID="{B6B73756-2B3A-4BC9-B052-7090EFAE0F6B}" presName="composite" presStyleCnt="0"/>
      <dgm:spPr/>
    </dgm:pt>
    <dgm:pt modelId="{5A527D77-7C51-41E4-8AF6-066854C928D4}" type="pres">
      <dgm:prSet presAssocID="{B6B73756-2B3A-4BC9-B052-7090EFAE0F6B}" presName="parentText" presStyleLbl="alignNode1" presStyleIdx="3" presStyleCnt="4">
        <dgm:presLayoutVars>
          <dgm:chMax val="1"/>
          <dgm:bulletEnabled val="1"/>
        </dgm:presLayoutVars>
      </dgm:prSet>
      <dgm:spPr/>
      <dgm:t>
        <a:bodyPr/>
        <a:lstStyle/>
        <a:p>
          <a:endParaRPr lang="de-CH"/>
        </a:p>
      </dgm:t>
    </dgm:pt>
    <dgm:pt modelId="{356D011C-F6CA-4270-9DDB-62F7141EE971}" type="pres">
      <dgm:prSet presAssocID="{B6B73756-2B3A-4BC9-B052-7090EFAE0F6B}" presName="descendantText" presStyleLbl="alignAcc1" presStyleIdx="3" presStyleCnt="4">
        <dgm:presLayoutVars>
          <dgm:bulletEnabled val="1"/>
        </dgm:presLayoutVars>
      </dgm:prSet>
      <dgm:spPr/>
      <dgm:t>
        <a:bodyPr/>
        <a:lstStyle/>
        <a:p>
          <a:endParaRPr lang="de-CH"/>
        </a:p>
      </dgm:t>
    </dgm:pt>
  </dgm:ptLst>
  <dgm:cxnLst>
    <dgm:cxn modelId="{40B69F18-655E-489C-BA2F-9F51A949374B}" type="presOf" srcId="{9B252613-BE03-4F8D-A253-E4529ADAA3C5}" destId="{779FDF67-40C9-4458-99A9-C06FE65715FF}" srcOrd="0" destOrd="0" presId="urn:microsoft.com/office/officeart/2005/8/layout/chevron2"/>
    <dgm:cxn modelId="{C5A3765D-17E7-450F-A0E5-CCB08F61CC44}" type="presOf" srcId="{29B94C0B-86F7-4F1F-8647-B4F514037077}" destId="{3A2F0B25-828C-46C1-96EC-012BB0955B06}" srcOrd="0" destOrd="0" presId="urn:microsoft.com/office/officeart/2005/8/layout/chevron2"/>
    <dgm:cxn modelId="{DCB8E6F6-3597-4F93-BD0F-73A5A016D83A}" srcId="{DB391360-088E-4A7B-AEAD-B4884BC58AF6}" destId="{EF8E3B00-F99F-43B4-84DA-40010458C83D}" srcOrd="1" destOrd="0" parTransId="{419F632C-2F48-4ABF-BF1C-037EC5B59E43}" sibTransId="{A655CD36-8780-4837-BDB3-AA07B391BD12}"/>
    <dgm:cxn modelId="{34D6FEA3-11AC-4407-97C8-56FDAF0A13D4}" type="presOf" srcId="{EE0B68F9-B49B-4E21-A33E-D392AE968E58}" destId="{6E3AE883-1A3B-4FF7-87E2-F4C2F7CF1A31}" srcOrd="0" destOrd="0" presId="urn:microsoft.com/office/officeart/2005/8/layout/chevron2"/>
    <dgm:cxn modelId="{CC9A694D-5164-4CEE-B936-E315C465EB78}" type="presOf" srcId="{E192121A-2051-44FA-BB5B-AB9901538D6B}" destId="{61ED3597-4461-41B8-AFD5-6C2A7A533438}" srcOrd="0" destOrd="0" presId="urn:microsoft.com/office/officeart/2005/8/layout/chevron2"/>
    <dgm:cxn modelId="{9317C0EA-FDB5-4713-83C2-40E1D5F14ABA}" srcId="{DB391360-088E-4A7B-AEAD-B4884BC58AF6}" destId="{B6B73756-2B3A-4BC9-B052-7090EFAE0F6B}" srcOrd="3" destOrd="0" parTransId="{9095BB7A-8F8F-4995-B7CB-EB9AD7ACDC22}" sibTransId="{557D3FC4-4A07-4F4D-9DC3-46F3D6CEFC61}"/>
    <dgm:cxn modelId="{7FA6A0D4-3F64-4B26-A92A-6D6A191A7F73}" srcId="{DB391360-088E-4A7B-AEAD-B4884BC58AF6}" destId="{1352BEDC-CB05-4105-825E-F5D80BD664DD}" srcOrd="0" destOrd="0" parTransId="{2181C5E3-252F-4581-81B9-7C9D2EF71D43}" sibTransId="{993BD2D0-BCC7-469D-B7ED-B586203A314E}"/>
    <dgm:cxn modelId="{56CFBAD2-C5E2-427D-8E7D-59B2824B9518}" type="presOf" srcId="{2563EB60-98C2-434A-BC4C-37C644DAB0EB}" destId="{356D011C-F6CA-4270-9DDB-62F7141EE971}" srcOrd="0" destOrd="1" presId="urn:microsoft.com/office/officeart/2005/8/layout/chevron2"/>
    <dgm:cxn modelId="{CFE8821A-6730-43A0-AB67-D2B6A68FF753}" type="presOf" srcId="{1352BEDC-CB05-4105-825E-F5D80BD664DD}" destId="{D48A60AB-92C4-4554-8BA9-5FCC739927DC}" srcOrd="0" destOrd="0" presId="urn:microsoft.com/office/officeart/2005/8/layout/chevron2"/>
    <dgm:cxn modelId="{85868E16-B9E9-4EA7-984C-B8704FBF8FA6}" srcId="{1352BEDC-CB05-4105-825E-F5D80BD664DD}" destId="{E192121A-2051-44FA-BB5B-AB9901538D6B}" srcOrd="0" destOrd="0" parTransId="{B138530F-422B-4B0B-B70B-C6A93176E26C}" sibTransId="{A0DC4265-2E13-49E3-999F-6C8E3239B8DA}"/>
    <dgm:cxn modelId="{C7732F5D-1A00-4EE0-88E1-E8BD0637C86B}" srcId="{DB391360-088E-4A7B-AEAD-B4884BC58AF6}" destId="{EE0B68F9-B49B-4E21-A33E-D392AE968E58}" srcOrd="2" destOrd="0" parTransId="{072AA48D-F3F7-48ED-AD6B-A714F2A11C09}" sibTransId="{9D41F432-469E-4A04-A824-F6C8F0D67E5A}"/>
    <dgm:cxn modelId="{56BC0742-461C-413E-BD3D-B7E1DBB65023}" srcId="{EE0B68F9-B49B-4E21-A33E-D392AE968E58}" destId="{BB8D3FDD-2FDF-46D8-922A-64EEBA2E5396}" srcOrd="1" destOrd="0" parTransId="{C755C8C1-D279-4A82-BBF7-1AF0570F102F}" sibTransId="{E6B86A66-4838-4A10-BE89-11FCF9BABECF}"/>
    <dgm:cxn modelId="{393BFD1C-ED5B-49C6-AED3-DBB3367D0456}" type="presOf" srcId="{8B6E7653-8678-40D8-BE34-7BF5EB6AEE9A}" destId="{356D011C-F6CA-4270-9DDB-62F7141EE971}" srcOrd="0" destOrd="0" presId="urn:microsoft.com/office/officeart/2005/8/layout/chevron2"/>
    <dgm:cxn modelId="{D7990FE3-338B-4C17-8F8E-4D7A98D0E24C}" srcId="{B6B73756-2B3A-4BC9-B052-7090EFAE0F6B}" destId="{2563EB60-98C2-434A-BC4C-37C644DAB0EB}" srcOrd="1" destOrd="0" parTransId="{87F5622B-64D1-49E9-8205-2AE06C39452C}" sibTransId="{A9B8BF9A-7668-466A-8873-647F27A17737}"/>
    <dgm:cxn modelId="{44A92CA4-31B3-42E8-AB74-6F352867C341}" type="presOf" srcId="{BB8D3FDD-2FDF-46D8-922A-64EEBA2E5396}" destId="{3A2F0B25-828C-46C1-96EC-012BB0955B06}" srcOrd="0" destOrd="1" presId="urn:microsoft.com/office/officeart/2005/8/layout/chevron2"/>
    <dgm:cxn modelId="{1FD7A6BB-3F3A-4673-A901-146ECFFC11DC}" srcId="{EE0B68F9-B49B-4E21-A33E-D392AE968E58}" destId="{29B94C0B-86F7-4F1F-8647-B4F514037077}" srcOrd="0" destOrd="0" parTransId="{2C8F2F3C-896D-4EF1-BFF0-04E490D8523B}" sibTransId="{94CEB82E-CC09-4770-BF3A-05055983807D}"/>
    <dgm:cxn modelId="{82DF71C5-D67F-4D6E-ABB9-BD031A12FE25}" type="presOf" srcId="{EF8E3B00-F99F-43B4-84DA-40010458C83D}" destId="{65CD61FA-4726-4C7F-BD32-5E94C47F5620}" srcOrd="0" destOrd="0" presId="urn:microsoft.com/office/officeart/2005/8/layout/chevron2"/>
    <dgm:cxn modelId="{A4F57150-688B-44CE-AF22-47368120A1C4}" srcId="{EF8E3B00-F99F-43B4-84DA-40010458C83D}" destId="{9B252613-BE03-4F8D-A253-E4529ADAA3C5}" srcOrd="0" destOrd="0" parTransId="{F50BAB47-2AD5-4937-8C45-C0182EE32C61}" sibTransId="{7A9D3595-CACB-4776-8736-8F1A20A752D4}"/>
    <dgm:cxn modelId="{41B1B759-0D8D-4D50-93FD-FB7749222261}" type="presOf" srcId="{B6B73756-2B3A-4BC9-B052-7090EFAE0F6B}" destId="{5A527D77-7C51-41E4-8AF6-066854C928D4}" srcOrd="0" destOrd="0" presId="urn:microsoft.com/office/officeart/2005/8/layout/chevron2"/>
    <dgm:cxn modelId="{D1F090DF-D650-4517-A484-D956827A8A72}" type="presOf" srcId="{DB391360-088E-4A7B-AEAD-B4884BC58AF6}" destId="{0A2EBB84-9AFA-4CA6-85F5-A3E91427DE42}" srcOrd="0" destOrd="0" presId="urn:microsoft.com/office/officeart/2005/8/layout/chevron2"/>
    <dgm:cxn modelId="{40F80C3A-989A-48A5-A1AC-3C7D98031B89}" srcId="{B6B73756-2B3A-4BC9-B052-7090EFAE0F6B}" destId="{8B6E7653-8678-40D8-BE34-7BF5EB6AEE9A}" srcOrd="0" destOrd="0" parTransId="{4F11B6AB-F6AD-4428-817C-CC59C77743E6}" sibTransId="{837261C9-66DC-4F64-B22D-AA01AE76542F}"/>
    <dgm:cxn modelId="{296765CC-238B-49B1-B208-12EBDA69E9AD}" type="presParOf" srcId="{0A2EBB84-9AFA-4CA6-85F5-A3E91427DE42}" destId="{94B5AFB5-566F-4A9E-A94B-3CB7BF1EA5C2}" srcOrd="0" destOrd="0" presId="urn:microsoft.com/office/officeart/2005/8/layout/chevron2"/>
    <dgm:cxn modelId="{D5800B63-71AF-4324-AB3F-9B2259B0AD82}" type="presParOf" srcId="{94B5AFB5-566F-4A9E-A94B-3CB7BF1EA5C2}" destId="{D48A60AB-92C4-4554-8BA9-5FCC739927DC}" srcOrd="0" destOrd="0" presId="urn:microsoft.com/office/officeart/2005/8/layout/chevron2"/>
    <dgm:cxn modelId="{B98CBE75-D9E0-464C-9A9F-7EB609B029C9}" type="presParOf" srcId="{94B5AFB5-566F-4A9E-A94B-3CB7BF1EA5C2}" destId="{61ED3597-4461-41B8-AFD5-6C2A7A533438}" srcOrd="1" destOrd="0" presId="urn:microsoft.com/office/officeart/2005/8/layout/chevron2"/>
    <dgm:cxn modelId="{1616F580-C2C4-4BC7-A042-EB9C11290915}" type="presParOf" srcId="{0A2EBB84-9AFA-4CA6-85F5-A3E91427DE42}" destId="{EDA36D08-488B-401D-BC98-3B5F0E1B6C68}" srcOrd="1" destOrd="0" presId="urn:microsoft.com/office/officeart/2005/8/layout/chevron2"/>
    <dgm:cxn modelId="{30D87940-6846-4D8A-86B5-27B0710ADEA0}" type="presParOf" srcId="{0A2EBB84-9AFA-4CA6-85F5-A3E91427DE42}" destId="{609D4D23-7B30-4A31-8A48-FB232D83E461}" srcOrd="2" destOrd="0" presId="urn:microsoft.com/office/officeart/2005/8/layout/chevron2"/>
    <dgm:cxn modelId="{EA5AEDF0-292F-49CF-B29F-9657909B1456}" type="presParOf" srcId="{609D4D23-7B30-4A31-8A48-FB232D83E461}" destId="{65CD61FA-4726-4C7F-BD32-5E94C47F5620}" srcOrd="0" destOrd="0" presId="urn:microsoft.com/office/officeart/2005/8/layout/chevron2"/>
    <dgm:cxn modelId="{A9A46029-9484-4C2A-927A-773AA1CC4AC3}" type="presParOf" srcId="{609D4D23-7B30-4A31-8A48-FB232D83E461}" destId="{779FDF67-40C9-4458-99A9-C06FE65715FF}" srcOrd="1" destOrd="0" presId="urn:microsoft.com/office/officeart/2005/8/layout/chevron2"/>
    <dgm:cxn modelId="{A429C3FE-FE0A-403E-BE8D-2A17EFB6F2FB}" type="presParOf" srcId="{0A2EBB84-9AFA-4CA6-85F5-A3E91427DE42}" destId="{DBD08BB3-5893-4FF7-B8A0-8AAB04FBE6CF}" srcOrd="3" destOrd="0" presId="urn:microsoft.com/office/officeart/2005/8/layout/chevron2"/>
    <dgm:cxn modelId="{269F2851-2F7F-48C3-AC39-E206168E91D4}" type="presParOf" srcId="{0A2EBB84-9AFA-4CA6-85F5-A3E91427DE42}" destId="{7BB5CDE6-88E6-48AE-B01E-1FB132577EA5}" srcOrd="4" destOrd="0" presId="urn:microsoft.com/office/officeart/2005/8/layout/chevron2"/>
    <dgm:cxn modelId="{ECA7CCA6-CDEA-4D49-88C1-1D03F491D85C}" type="presParOf" srcId="{7BB5CDE6-88E6-48AE-B01E-1FB132577EA5}" destId="{6E3AE883-1A3B-4FF7-87E2-F4C2F7CF1A31}" srcOrd="0" destOrd="0" presId="urn:microsoft.com/office/officeart/2005/8/layout/chevron2"/>
    <dgm:cxn modelId="{62B0483E-946E-4EF8-B727-BA4A86554B40}" type="presParOf" srcId="{7BB5CDE6-88E6-48AE-B01E-1FB132577EA5}" destId="{3A2F0B25-828C-46C1-96EC-012BB0955B06}" srcOrd="1" destOrd="0" presId="urn:microsoft.com/office/officeart/2005/8/layout/chevron2"/>
    <dgm:cxn modelId="{84A974AE-3878-42FC-BB64-B6212153CD0F}" type="presParOf" srcId="{0A2EBB84-9AFA-4CA6-85F5-A3E91427DE42}" destId="{EAFED067-2778-448B-84C7-C80F129AD885}" srcOrd="5" destOrd="0" presId="urn:microsoft.com/office/officeart/2005/8/layout/chevron2"/>
    <dgm:cxn modelId="{97C83FC6-FFF3-4C4F-B68E-8310BE5C5E94}" type="presParOf" srcId="{0A2EBB84-9AFA-4CA6-85F5-A3E91427DE42}" destId="{50C71CB3-2C6C-4223-9F46-59DCED3A00B0}" srcOrd="6" destOrd="0" presId="urn:microsoft.com/office/officeart/2005/8/layout/chevron2"/>
    <dgm:cxn modelId="{9A094772-AEF9-4507-9C3A-2B867254B6E4}" type="presParOf" srcId="{50C71CB3-2C6C-4223-9F46-59DCED3A00B0}" destId="{5A527D77-7C51-41E4-8AF6-066854C928D4}" srcOrd="0" destOrd="0" presId="urn:microsoft.com/office/officeart/2005/8/layout/chevron2"/>
    <dgm:cxn modelId="{9FD857BD-CB01-48B2-B72C-D4E35F94CD0A}" type="presParOf" srcId="{50C71CB3-2C6C-4223-9F46-59DCED3A00B0}" destId="{356D011C-F6CA-4270-9DDB-62F7141EE971}" srcOrd="1" destOrd="0" presId="urn:microsoft.com/office/officeart/2005/8/layout/chevron2"/>
  </dgm:cxnLst>
  <dgm:bg/>
  <dgm:whole/>
  <dgm:extLst>
    <a:ext uri="http://schemas.microsoft.com/office/drawing/2008/diagram">
      <dsp:dataModelExt xmlns:dsp="http://schemas.microsoft.com/office/drawing/2008/diagram" relId="rId99"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D997E161-D8DB-4CC9-8F9B-CED16FDF27EC}" type="doc">
      <dgm:prSet loTypeId="urn:microsoft.com/office/officeart/2005/8/layout/cycle7" loCatId="cycle" qsTypeId="urn:microsoft.com/office/officeart/2005/8/quickstyle/simple1" qsCatId="simple" csTypeId="urn:microsoft.com/office/officeart/2005/8/colors/accent1_2" csCatId="accent1" phldr="1"/>
      <dgm:spPr/>
      <dgm:t>
        <a:bodyPr/>
        <a:lstStyle/>
        <a:p>
          <a:endParaRPr lang="de-CH"/>
        </a:p>
      </dgm:t>
    </dgm:pt>
    <dgm:pt modelId="{02B1740B-BF5D-47B6-9D4A-2E8082B4BC64}">
      <dgm:prSet phldrT="[Text]"/>
      <dgm:spPr/>
      <dgm:t>
        <a:bodyPr/>
        <a:lstStyle/>
        <a:p>
          <a:r>
            <a:rPr lang="de-CH"/>
            <a:t>Teaser-Text wird angezeigt</a:t>
          </a:r>
        </a:p>
      </dgm:t>
    </dgm:pt>
    <dgm:pt modelId="{CD99C0F6-D5E8-47B9-AF01-B29168FAB72F}" type="parTrans" cxnId="{0496C199-A532-4A92-9E5C-66DC0D420E61}">
      <dgm:prSet/>
      <dgm:spPr/>
      <dgm:t>
        <a:bodyPr/>
        <a:lstStyle/>
        <a:p>
          <a:endParaRPr lang="de-CH"/>
        </a:p>
      </dgm:t>
    </dgm:pt>
    <dgm:pt modelId="{523D2A9A-E0CD-4B34-B52F-D435CDDDDCEA}" type="sibTrans" cxnId="{0496C199-A532-4A92-9E5C-66DC0D420E61}">
      <dgm:prSet/>
      <dgm:spPr/>
      <dgm:t>
        <a:bodyPr/>
        <a:lstStyle/>
        <a:p>
          <a:endParaRPr lang="de-CH"/>
        </a:p>
      </dgm:t>
    </dgm:pt>
    <dgm:pt modelId="{84A29BD3-5B47-48AF-8853-A55B58D12CB0}">
      <dgm:prSet phldrT="[Text]"/>
      <dgm:spPr/>
      <dgm:t>
        <a:bodyPr/>
        <a:lstStyle/>
        <a:p>
          <a:r>
            <a:rPr lang="de-CH"/>
            <a:t>Countdown mit Skelett wird angezeigt</a:t>
          </a:r>
        </a:p>
      </dgm:t>
    </dgm:pt>
    <dgm:pt modelId="{C6ACBA31-33F3-4D89-810B-E0C97F13A63C}" type="parTrans" cxnId="{60B5B628-D821-4AC4-ADB5-F31E2FA5CD60}">
      <dgm:prSet/>
      <dgm:spPr/>
      <dgm:t>
        <a:bodyPr/>
        <a:lstStyle/>
        <a:p>
          <a:endParaRPr lang="de-CH"/>
        </a:p>
      </dgm:t>
    </dgm:pt>
    <dgm:pt modelId="{EED80219-0444-47A1-99CC-E52A03CF6759}" type="sibTrans" cxnId="{60B5B628-D821-4AC4-ADB5-F31E2FA5CD60}">
      <dgm:prSet/>
      <dgm:spPr/>
      <dgm:t>
        <a:bodyPr/>
        <a:lstStyle/>
        <a:p>
          <a:endParaRPr lang="de-CH"/>
        </a:p>
      </dgm:t>
    </dgm:pt>
    <dgm:pt modelId="{E5D4A5D0-F35C-48E1-B821-14D1B72785A7}">
      <dgm:prSet phldrT="[Text]"/>
      <dgm:spPr/>
      <dgm:t>
        <a:bodyPr/>
        <a:lstStyle/>
        <a:p>
          <a:r>
            <a:rPr lang="de-CH"/>
            <a:t>Applikation befindet sich im Interaktionsmodus, ein Plug-in ist im Vordergrund sichtbar</a:t>
          </a:r>
        </a:p>
      </dgm:t>
    </dgm:pt>
    <dgm:pt modelId="{04687FDF-41AE-4B0C-9290-F472B31C15BC}" type="parTrans" cxnId="{833C132A-EF40-44B0-A9F2-FF149C3836E8}">
      <dgm:prSet/>
      <dgm:spPr/>
      <dgm:t>
        <a:bodyPr/>
        <a:lstStyle/>
        <a:p>
          <a:endParaRPr lang="de-CH"/>
        </a:p>
      </dgm:t>
    </dgm:pt>
    <dgm:pt modelId="{8EAE89CC-69D5-4A5D-A60B-C352BE6D8247}" type="sibTrans" cxnId="{833C132A-EF40-44B0-A9F2-FF149C3836E8}">
      <dgm:prSet/>
      <dgm:spPr/>
      <dgm:t>
        <a:bodyPr/>
        <a:lstStyle/>
        <a:p>
          <a:endParaRPr lang="de-CH"/>
        </a:p>
      </dgm:t>
    </dgm:pt>
    <dgm:pt modelId="{B2A81872-9C02-4DCD-A216-5A428CB3D4DC}" type="pres">
      <dgm:prSet presAssocID="{D997E161-D8DB-4CC9-8F9B-CED16FDF27EC}" presName="Name0" presStyleCnt="0">
        <dgm:presLayoutVars>
          <dgm:dir/>
          <dgm:resizeHandles val="exact"/>
        </dgm:presLayoutVars>
      </dgm:prSet>
      <dgm:spPr/>
      <dgm:t>
        <a:bodyPr/>
        <a:lstStyle/>
        <a:p>
          <a:endParaRPr lang="de-CH"/>
        </a:p>
      </dgm:t>
    </dgm:pt>
    <dgm:pt modelId="{C48691E9-81AC-4F97-A39C-4F9D87A58269}" type="pres">
      <dgm:prSet presAssocID="{02B1740B-BF5D-47B6-9D4A-2E8082B4BC64}" presName="node" presStyleLbl="node1" presStyleIdx="0" presStyleCnt="3">
        <dgm:presLayoutVars>
          <dgm:bulletEnabled val="1"/>
        </dgm:presLayoutVars>
      </dgm:prSet>
      <dgm:spPr/>
      <dgm:t>
        <a:bodyPr/>
        <a:lstStyle/>
        <a:p>
          <a:endParaRPr lang="de-CH"/>
        </a:p>
      </dgm:t>
    </dgm:pt>
    <dgm:pt modelId="{6A5AAED5-BD5D-43DA-B98E-EDD884D6357E}" type="pres">
      <dgm:prSet presAssocID="{523D2A9A-E0CD-4B34-B52F-D435CDDDDCEA}" presName="sibTrans" presStyleLbl="sibTrans2D1" presStyleIdx="0" presStyleCnt="3"/>
      <dgm:spPr/>
      <dgm:t>
        <a:bodyPr/>
        <a:lstStyle/>
        <a:p>
          <a:endParaRPr lang="de-CH"/>
        </a:p>
      </dgm:t>
    </dgm:pt>
    <dgm:pt modelId="{BDBBD6D8-479A-4CE3-B8E1-9E916060C888}" type="pres">
      <dgm:prSet presAssocID="{523D2A9A-E0CD-4B34-B52F-D435CDDDDCEA}" presName="connectorText" presStyleLbl="sibTrans2D1" presStyleIdx="0" presStyleCnt="3"/>
      <dgm:spPr/>
      <dgm:t>
        <a:bodyPr/>
        <a:lstStyle/>
        <a:p>
          <a:endParaRPr lang="de-CH"/>
        </a:p>
      </dgm:t>
    </dgm:pt>
    <dgm:pt modelId="{DFFAE782-1B3C-4368-8ED8-9282A8750B4F}" type="pres">
      <dgm:prSet presAssocID="{84A29BD3-5B47-48AF-8853-A55B58D12CB0}" presName="node" presStyleLbl="node1" presStyleIdx="1" presStyleCnt="3">
        <dgm:presLayoutVars>
          <dgm:bulletEnabled val="1"/>
        </dgm:presLayoutVars>
      </dgm:prSet>
      <dgm:spPr/>
      <dgm:t>
        <a:bodyPr/>
        <a:lstStyle/>
        <a:p>
          <a:endParaRPr lang="de-CH"/>
        </a:p>
      </dgm:t>
    </dgm:pt>
    <dgm:pt modelId="{68AEFABF-C3E2-4796-9F76-0057DB62736E}" type="pres">
      <dgm:prSet presAssocID="{EED80219-0444-47A1-99CC-E52A03CF6759}" presName="sibTrans" presStyleLbl="sibTrans2D1" presStyleIdx="1" presStyleCnt="3"/>
      <dgm:spPr/>
      <dgm:t>
        <a:bodyPr/>
        <a:lstStyle/>
        <a:p>
          <a:endParaRPr lang="de-CH"/>
        </a:p>
      </dgm:t>
    </dgm:pt>
    <dgm:pt modelId="{1E6E70E1-584C-4825-AD07-F2723AE03994}" type="pres">
      <dgm:prSet presAssocID="{EED80219-0444-47A1-99CC-E52A03CF6759}" presName="connectorText" presStyleLbl="sibTrans2D1" presStyleIdx="1" presStyleCnt="3"/>
      <dgm:spPr/>
      <dgm:t>
        <a:bodyPr/>
        <a:lstStyle/>
        <a:p>
          <a:endParaRPr lang="de-CH"/>
        </a:p>
      </dgm:t>
    </dgm:pt>
    <dgm:pt modelId="{6F9BB08B-D2DD-4D2E-97EC-006CD2EB11A1}" type="pres">
      <dgm:prSet presAssocID="{E5D4A5D0-F35C-48E1-B821-14D1B72785A7}" presName="node" presStyleLbl="node1" presStyleIdx="2" presStyleCnt="3">
        <dgm:presLayoutVars>
          <dgm:bulletEnabled val="1"/>
        </dgm:presLayoutVars>
      </dgm:prSet>
      <dgm:spPr/>
      <dgm:t>
        <a:bodyPr/>
        <a:lstStyle/>
        <a:p>
          <a:endParaRPr lang="de-CH"/>
        </a:p>
      </dgm:t>
    </dgm:pt>
    <dgm:pt modelId="{B295DF0B-DD27-43A9-9E46-A1735682FC38}" type="pres">
      <dgm:prSet presAssocID="{8EAE89CC-69D5-4A5D-A60B-C352BE6D8247}" presName="sibTrans" presStyleLbl="sibTrans2D1" presStyleIdx="2" presStyleCnt="3"/>
      <dgm:spPr/>
      <dgm:t>
        <a:bodyPr/>
        <a:lstStyle/>
        <a:p>
          <a:endParaRPr lang="de-CH"/>
        </a:p>
      </dgm:t>
    </dgm:pt>
    <dgm:pt modelId="{5256EFFC-531A-43CF-9680-3910BEC2AAEB}" type="pres">
      <dgm:prSet presAssocID="{8EAE89CC-69D5-4A5D-A60B-C352BE6D8247}" presName="connectorText" presStyleLbl="sibTrans2D1" presStyleIdx="2" presStyleCnt="3"/>
      <dgm:spPr/>
      <dgm:t>
        <a:bodyPr/>
        <a:lstStyle/>
        <a:p>
          <a:endParaRPr lang="de-CH"/>
        </a:p>
      </dgm:t>
    </dgm:pt>
  </dgm:ptLst>
  <dgm:cxnLst>
    <dgm:cxn modelId="{86822DD4-773C-4954-BE13-E71DB2A86420}" type="presOf" srcId="{523D2A9A-E0CD-4B34-B52F-D435CDDDDCEA}" destId="{6A5AAED5-BD5D-43DA-B98E-EDD884D6357E}" srcOrd="0" destOrd="0" presId="urn:microsoft.com/office/officeart/2005/8/layout/cycle7"/>
    <dgm:cxn modelId="{DC131E4F-1248-4D49-A647-A5BA4EEBB652}" type="presOf" srcId="{523D2A9A-E0CD-4B34-B52F-D435CDDDDCEA}" destId="{BDBBD6D8-479A-4CE3-B8E1-9E916060C888}" srcOrd="1" destOrd="0" presId="urn:microsoft.com/office/officeart/2005/8/layout/cycle7"/>
    <dgm:cxn modelId="{833C132A-EF40-44B0-A9F2-FF149C3836E8}" srcId="{D997E161-D8DB-4CC9-8F9B-CED16FDF27EC}" destId="{E5D4A5D0-F35C-48E1-B821-14D1B72785A7}" srcOrd="2" destOrd="0" parTransId="{04687FDF-41AE-4B0C-9290-F472B31C15BC}" sibTransId="{8EAE89CC-69D5-4A5D-A60B-C352BE6D8247}"/>
    <dgm:cxn modelId="{3BE3815E-15A7-440F-9769-C920C047541F}" type="presOf" srcId="{D997E161-D8DB-4CC9-8F9B-CED16FDF27EC}" destId="{B2A81872-9C02-4DCD-A216-5A428CB3D4DC}" srcOrd="0" destOrd="0" presId="urn:microsoft.com/office/officeart/2005/8/layout/cycle7"/>
    <dgm:cxn modelId="{05519B54-85AF-458B-9B21-0B6DDF654FB9}" type="presOf" srcId="{84A29BD3-5B47-48AF-8853-A55B58D12CB0}" destId="{DFFAE782-1B3C-4368-8ED8-9282A8750B4F}" srcOrd="0" destOrd="0" presId="urn:microsoft.com/office/officeart/2005/8/layout/cycle7"/>
    <dgm:cxn modelId="{60B5B628-D821-4AC4-ADB5-F31E2FA5CD60}" srcId="{D997E161-D8DB-4CC9-8F9B-CED16FDF27EC}" destId="{84A29BD3-5B47-48AF-8853-A55B58D12CB0}" srcOrd="1" destOrd="0" parTransId="{C6ACBA31-33F3-4D89-810B-E0C97F13A63C}" sibTransId="{EED80219-0444-47A1-99CC-E52A03CF6759}"/>
    <dgm:cxn modelId="{9EDA3380-8BCD-4D3F-BB4C-84F1E3ABD293}" type="presOf" srcId="{EED80219-0444-47A1-99CC-E52A03CF6759}" destId="{68AEFABF-C3E2-4796-9F76-0057DB62736E}" srcOrd="0" destOrd="0" presId="urn:microsoft.com/office/officeart/2005/8/layout/cycle7"/>
    <dgm:cxn modelId="{A322CD0B-D5AF-4FFC-9105-D6E12A22A179}" type="presOf" srcId="{8EAE89CC-69D5-4A5D-A60B-C352BE6D8247}" destId="{B295DF0B-DD27-43A9-9E46-A1735682FC38}" srcOrd="0" destOrd="0" presId="urn:microsoft.com/office/officeart/2005/8/layout/cycle7"/>
    <dgm:cxn modelId="{8FB3AE72-D149-4CCB-9262-CF38C99B1FC8}" type="presOf" srcId="{EED80219-0444-47A1-99CC-E52A03CF6759}" destId="{1E6E70E1-584C-4825-AD07-F2723AE03994}" srcOrd="1" destOrd="0" presId="urn:microsoft.com/office/officeart/2005/8/layout/cycle7"/>
    <dgm:cxn modelId="{7717B27C-6402-4B8D-B122-130922DBC931}" type="presOf" srcId="{8EAE89CC-69D5-4A5D-A60B-C352BE6D8247}" destId="{5256EFFC-531A-43CF-9680-3910BEC2AAEB}" srcOrd="1" destOrd="0" presId="urn:microsoft.com/office/officeart/2005/8/layout/cycle7"/>
    <dgm:cxn modelId="{34BEB2D6-D467-469C-8112-6F05E3B24F6D}" type="presOf" srcId="{02B1740B-BF5D-47B6-9D4A-2E8082B4BC64}" destId="{C48691E9-81AC-4F97-A39C-4F9D87A58269}" srcOrd="0" destOrd="0" presId="urn:microsoft.com/office/officeart/2005/8/layout/cycle7"/>
    <dgm:cxn modelId="{0496C199-A532-4A92-9E5C-66DC0D420E61}" srcId="{D997E161-D8DB-4CC9-8F9B-CED16FDF27EC}" destId="{02B1740B-BF5D-47B6-9D4A-2E8082B4BC64}" srcOrd="0" destOrd="0" parTransId="{CD99C0F6-D5E8-47B9-AF01-B29168FAB72F}" sibTransId="{523D2A9A-E0CD-4B34-B52F-D435CDDDDCEA}"/>
    <dgm:cxn modelId="{68107A39-CE24-40E7-AEAA-8A98868AB24E}" type="presOf" srcId="{E5D4A5D0-F35C-48E1-B821-14D1B72785A7}" destId="{6F9BB08B-D2DD-4D2E-97EC-006CD2EB11A1}" srcOrd="0" destOrd="0" presId="urn:microsoft.com/office/officeart/2005/8/layout/cycle7"/>
    <dgm:cxn modelId="{3BE86647-B962-436A-AFE8-C1EBC5C0D7DA}" type="presParOf" srcId="{B2A81872-9C02-4DCD-A216-5A428CB3D4DC}" destId="{C48691E9-81AC-4F97-A39C-4F9D87A58269}" srcOrd="0" destOrd="0" presId="urn:microsoft.com/office/officeart/2005/8/layout/cycle7"/>
    <dgm:cxn modelId="{E281012F-744A-4360-A75B-523F50A9CED2}" type="presParOf" srcId="{B2A81872-9C02-4DCD-A216-5A428CB3D4DC}" destId="{6A5AAED5-BD5D-43DA-B98E-EDD884D6357E}" srcOrd="1" destOrd="0" presId="urn:microsoft.com/office/officeart/2005/8/layout/cycle7"/>
    <dgm:cxn modelId="{CEB12F6B-3800-4253-B114-53CB492D7FC2}" type="presParOf" srcId="{6A5AAED5-BD5D-43DA-B98E-EDD884D6357E}" destId="{BDBBD6D8-479A-4CE3-B8E1-9E916060C888}" srcOrd="0" destOrd="0" presId="urn:microsoft.com/office/officeart/2005/8/layout/cycle7"/>
    <dgm:cxn modelId="{DA454BF6-6F19-4334-8B73-7F5D61837D78}" type="presParOf" srcId="{B2A81872-9C02-4DCD-A216-5A428CB3D4DC}" destId="{DFFAE782-1B3C-4368-8ED8-9282A8750B4F}" srcOrd="2" destOrd="0" presId="urn:microsoft.com/office/officeart/2005/8/layout/cycle7"/>
    <dgm:cxn modelId="{D9D59279-C799-456C-ABD1-BB1A352F5FC2}" type="presParOf" srcId="{B2A81872-9C02-4DCD-A216-5A428CB3D4DC}" destId="{68AEFABF-C3E2-4796-9F76-0057DB62736E}" srcOrd="3" destOrd="0" presId="urn:microsoft.com/office/officeart/2005/8/layout/cycle7"/>
    <dgm:cxn modelId="{671A3C19-957C-42C8-8123-4A696D292764}" type="presParOf" srcId="{68AEFABF-C3E2-4796-9F76-0057DB62736E}" destId="{1E6E70E1-584C-4825-AD07-F2723AE03994}" srcOrd="0" destOrd="0" presId="urn:microsoft.com/office/officeart/2005/8/layout/cycle7"/>
    <dgm:cxn modelId="{4A1EE261-D99C-4333-8565-02A87713BE06}" type="presParOf" srcId="{B2A81872-9C02-4DCD-A216-5A428CB3D4DC}" destId="{6F9BB08B-D2DD-4D2E-97EC-006CD2EB11A1}" srcOrd="4" destOrd="0" presId="urn:microsoft.com/office/officeart/2005/8/layout/cycle7"/>
    <dgm:cxn modelId="{BBC01D49-67C0-44B4-94BF-F465F280E9FF}" type="presParOf" srcId="{B2A81872-9C02-4DCD-A216-5A428CB3D4DC}" destId="{B295DF0B-DD27-43A9-9E46-A1735682FC38}" srcOrd="5" destOrd="0" presId="urn:microsoft.com/office/officeart/2005/8/layout/cycle7"/>
    <dgm:cxn modelId="{24F62D72-4E7A-4252-93E5-C5EBA0A003F6}" type="presParOf" srcId="{B295DF0B-DD27-43A9-9E46-A1735682FC38}" destId="{5256EFFC-531A-43CF-9680-3910BEC2AAEB}" srcOrd="0" destOrd="0" presId="urn:microsoft.com/office/officeart/2005/8/layout/cycle7"/>
  </dgm:cxnLst>
  <dgm:bg/>
  <dgm:whole/>
  <dgm:extLst>
    <a:ext uri="http://schemas.microsoft.com/office/drawing/2008/diagram">
      <dsp:dataModelExt xmlns:dsp="http://schemas.microsoft.com/office/drawing/2008/diagram" relId="rId104"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7089614A-05FF-4A22-9607-6E69F5CE60C3}" type="doc">
      <dgm:prSet loTypeId="urn:microsoft.com/office/officeart/2005/8/layout/hList7" loCatId="process" qsTypeId="urn:microsoft.com/office/officeart/2005/8/quickstyle/simple1" qsCatId="simple" csTypeId="urn:microsoft.com/office/officeart/2005/8/colors/accent1_2" csCatId="accent1" phldr="1"/>
      <dgm:spPr/>
    </dgm:pt>
    <dgm:pt modelId="{B88C3591-1AD8-4808-902D-D010434B5EF9}">
      <dgm:prSet phldrT="[Text]"/>
      <dgm:spPr/>
      <dgm:t>
        <a:bodyPr/>
        <a:lstStyle/>
        <a:p>
          <a:r>
            <a:rPr lang="de-CH"/>
            <a:t>Poster Plug-in anzeigen</a:t>
          </a:r>
        </a:p>
      </dgm:t>
    </dgm:pt>
    <dgm:pt modelId="{C133A95D-3AE6-427C-A059-57C9B4C9A438}" type="parTrans" cxnId="{E159B617-5BF4-4160-97BA-CB278159BBC3}">
      <dgm:prSet/>
      <dgm:spPr/>
      <dgm:t>
        <a:bodyPr/>
        <a:lstStyle/>
        <a:p>
          <a:endParaRPr lang="de-CH"/>
        </a:p>
      </dgm:t>
    </dgm:pt>
    <dgm:pt modelId="{4EF48C84-903B-4243-B0AC-FC0702047AA3}" type="sibTrans" cxnId="{E159B617-5BF4-4160-97BA-CB278159BBC3}">
      <dgm:prSet/>
      <dgm:spPr/>
      <dgm:t>
        <a:bodyPr/>
        <a:lstStyle/>
        <a:p>
          <a:endParaRPr lang="de-CH"/>
        </a:p>
      </dgm:t>
    </dgm:pt>
    <dgm:pt modelId="{C4FA3A90-7AFC-4AE3-BE43-DA31311A000F}">
      <dgm:prSet phldrT="[Text]"/>
      <dgm:spPr/>
      <dgm:t>
        <a:bodyPr/>
        <a:lstStyle/>
        <a:p>
          <a:r>
            <a:rPr lang="de-CH"/>
            <a:t>Mittagsmenu Plug-in anzeigen</a:t>
          </a:r>
        </a:p>
      </dgm:t>
    </dgm:pt>
    <dgm:pt modelId="{4E68F025-8BE3-4BA6-872F-2138A2EB0455}" type="parTrans" cxnId="{A2F169DA-80B2-4583-B1F6-5EC8115A15E6}">
      <dgm:prSet/>
      <dgm:spPr/>
      <dgm:t>
        <a:bodyPr/>
        <a:lstStyle/>
        <a:p>
          <a:endParaRPr lang="de-CH"/>
        </a:p>
      </dgm:t>
    </dgm:pt>
    <dgm:pt modelId="{684A76D4-A3F1-4D7B-BDA6-01C4FDE0E89E}" type="sibTrans" cxnId="{A2F169DA-80B2-4583-B1F6-5EC8115A15E6}">
      <dgm:prSet/>
      <dgm:spPr/>
      <dgm:t>
        <a:bodyPr/>
        <a:lstStyle/>
        <a:p>
          <a:endParaRPr lang="de-CH"/>
        </a:p>
      </dgm:t>
    </dgm:pt>
    <dgm:pt modelId="{5A6A2B10-58E8-49EE-965A-EB3427719BFA}">
      <dgm:prSet phldrT="[Text]"/>
      <dgm:spPr/>
      <dgm:t>
        <a:bodyPr/>
        <a:lstStyle/>
        <a:p>
          <a:r>
            <a:rPr lang="de-CH"/>
            <a:t>... weitere Plug-ins anzeigen ...</a:t>
          </a:r>
        </a:p>
      </dgm:t>
    </dgm:pt>
    <dgm:pt modelId="{3CDB645A-3685-4B86-BBD2-EF18B0CE177D}" type="parTrans" cxnId="{74E2EEE6-0DC4-4412-B5D1-FA2BD843DCBF}">
      <dgm:prSet/>
      <dgm:spPr/>
      <dgm:t>
        <a:bodyPr/>
        <a:lstStyle/>
        <a:p>
          <a:endParaRPr lang="de-CH"/>
        </a:p>
      </dgm:t>
    </dgm:pt>
    <dgm:pt modelId="{987187DA-FB16-4827-9205-BABCD50D023E}" type="sibTrans" cxnId="{74E2EEE6-0DC4-4412-B5D1-FA2BD843DCBF}">
      <dgm:prSet/>
      <dgm:spPr/>
      <dgm:t>
        <a:bodyPr/>
        <a:lstStyle/>
        <a:p>
          <a:endParaRPr lang="de-CH"/>
        </a:p>
      </dgm:t>
    </dgm:pt>
    <dgm:pt modelId="{2E48DC74-250C-4D26-811F-BC7AF796D22A}" type="pres">
      <dgm:prSet presAssocID="{7089614A-05FF-4A22-9607-6E69F5CE60C3}" presName="Name0" presStyleCnt="0">
        <dgm:presLayoutVars>
          <dgm:dir/>
          <dgm:resizeHandles val="exact"/>
        </dgm:presLayoutVars>
      </dgm:prSet>
      <dgm:spPr/>
    </dgm:pt>
    <dgm:pt modelId="{8F072DCC-3E62-40B7-8CBA-D6B734C7272D}" type="pres">
      <dgm:prSet presAssocID="{7089614A-05FF-4A22-9607-6E69F5CE60C3}" presName="fgShape" presStyleLbl="fgShp" presStyleIdx="0" presStyleCnt="1"/>
      <dgm:spPr/>
    </dgm:pt>
    <dgm:pt modelId="{9923BB09-7674-44A8-975C-FB576FDB49D9}" type="pres">
      <dgm:prSet presAssocID="{7089614A-05FF-4A22-9607-6E69F5CE60C3}" presName="linComp" presStyleCnt="0"/>
      <dgm:spPr/>
    </dgm:pt>
    <dgm:pt modelId="{27EB2298-ACB7-498D-89FB-0312D9F5814A}" type="pres">
      <dgm:prSet presAssocID="{B88C3591-1AD8-4808-902D-D010434B5EF9}" presName="compNode" presStyleCnt="0"/>
      <dgm:spPr/>
    </dgm:pt>
    <dgm:pt modelId="{D6B92546-47C2-4146-B0DD-F94673E27610}" type="pres">
      <dgm:prSet presAssocID="{B88C3591-1AD8-4808-902D-D010434B5EF9}" presName="bkgdShape" presStyleLbl="node1" presStyleIdx="0" presStyleCnt="3"/>
      <dgm:spPr/>
      <dgm:t>
        <a:bodyPr/>
        <a:lstStyle/>
        <a:p>
          <a:endParaRPr lang="de-CH"/>
        </a:p>
      </dgm:t>
    </dgm:pt>
    <dgm:pt modelId="{4A80B344-EE8B-4ED5-A5B8-CB2C05710C4F}" type="pres">
      <dgm:prSet presAssocID="{B88C3591-1AD8-4808-902D-D010434B5EF9}" presName="nodeTx" presStyleLbl="node1" presStyleIdx="0" presStyleCnt="3">
        <dgm:presLayoutVars>
          <dgm:bulletEnabled val="1"/>
        </dgm:presLayoutVars>
      </dgm:prSet>
      <dgm:spPr/>
      <dgm:t>
        <a:bodyPr/>
        <a:lstStyle/>
        <a:p>
          <a:endParaRPr lang="de-CH"/>
        </a:p>
      </dgm:t>
    </dgm:pt>
    <dgm:pt modelId="{54EEEE0D-1C9F-48EC-94A8-77C7F3065FD1}" type="pres">
      <dgm:prSet presAssocID="{B88C3591-1AD8-4808-902D-D010434B5EF9}" presName="invisiNode" presStyleLbl="node1" presStyleIdx="0" presStyleCnt="3"/>
      <dgm:spPr/>
    </dgm:pt>
    <dgm:pt modelId="{177A6E9B-E6AB-4717-B113-A5119561E808}" type="pres">
      <dgm:prSet presAssocID="{B88C3591-1AD8-4808-902D-D010434B5EF9}" presName="imagNode" presStyleLbl="fgImgPlace1" presStyleIdx="0" presStyleCnt="3"/>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l="-26000" r="-26000"/>
          </a:stretch>
        </a:blipFill>
      </dgm:spPr>
    </dgm:pt>
    <dgm:pt modelId="{5DD64446-530F-4644-92A6-17E5B9856CFA}" type="pres">
      <dgm:prSet presAssocID="{4EF48C84-903B-4243-B0AC-FC0702047AA3}" presName="sibTrans" presStyleLbl="sibTrans2D1" presStyleIdx="0" presStyleCnt="0"/>
      <dgm:spPr/>
      <dgm:t>
        <a:bodyPr/>
        <a:lstStyle/>
        <a:p>
          <a:endParaRPr lang="de-CH"/>
        </a:p>
      </dgm:t>
    </dgm:pt>
    <dgm:pt modelId="{1C7D1AAD-0CBF-47FB-9D73-966F80FC5F67}" type="pres">
      <dgm:prSet presAssocID="{C4FA3A90-7AFC-4AE3-BE43-DA31311A000F}" presName="compNode" presStyleCnt="0"/>
      <dgm:spPr/>
    </dgm:pt>
    <dgm:pt modelId="{612BA78D-9A67-41AD-A20A-CD8023B2824B}" type="pres">
      <dgm:prSet presAssocID="{C4FA3A90-7AFC-4AE3-BE43-DA31311A000F}" presName="bkgdShape" presStyleLbl="node1" presStyleIdx="1" presStyleCnt="3"/>
      <dgm:spPr/>
      <dgm:t>
        <a:bodyPr/>
        <a:lstStyle/>
        <a:p>
          <a:endParaRPr lang="de-CH"/>
        </a:p>
      </dgm:t>
    </dgm:pt>
    <dgm:pt modelId="{1EDCA807-50F0-4400-BEA8-DCAB49CF21E5}" type="pres">
      <dgm:prSet presAssocID="{C4FA3A90-7AFC-4AE3-BE43-DA31311A000F}" presName="nodeTx" presStyleLbl="node1" presStyleIdx="1" presStyleCnt="3">
        <dgm:presLayoutVars>
          <dgm:bulletEnabled val="1"/>
        </dgm:presLayoutVars>
      </dgm:prSet>
      <dgm:spPr/>
      <dgm:t>
        <a:bodyPr/>
        <a:lstStyle/>
        <a:p>
          <a:endParaRPr lang="de-CH"/>
        </a:p>
      </dgm:t>
    </dgm:pt>
    <dgm:pt modelId="{FF65DBCF-F420-42F5-B30C-7FD813581857}" type="pres">
      <dgm:prSet presAssocID="{C4FA3A90-7AFC-4AE3-BE43-DA31311A000F}" presName="invisiNode" presStyleLbl="node1" presStyleIdx="1" presStyleCnt="3"/>
      <dgm:spPr/>
    </dgm:pt>
    <dgm:pt modelId="{E0201DB3-CEDB-4FE6-AAA6-4E8DCF14058E}" type="pres">
      <dgm:prSet presAssocID="{C4FA3A90-7AFC-4AE3-BE43-DA31311A000F}" presName="imagNode" presStyleLbl="fgImgPlace1" presStyleIdx="1" presStyleCnt="3"/>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l="-26000" r="-26000"/>
          </a:stretch>
        </a:blipFill>
      </dgm:spPr>
    </dgm:pt>
    <dgm:pt modelId="{E5B71ED6-11D6-443D-BE61-76560C19FBD0}" type="pres">
      <dgm:prSet presAssocID="{684A76D4-A3F1-4D7B-BDA6-01C4FDE0E89E}" presName="sibTrans" presStyleLbl="sibTrans2D1" presStyleIdx="0" presStyleCnt="0"/>
      <dgm:spPr/>
      <dgm:t>
        <a:bodyPr/>
        <a:lstStyle/>
        <a:p>
          <a:endParaRPr lang="de-CH"/>
        </a:p>
      </dgm:t>
    </dgm:pt>
    <dgm:pt modelId="{BA94E574-78E6-4E04-A563-122AFB8B0CBC}" type="pres">
      <dgm:prSet presAssocID="{5A6A2B10-58E8-49EE-965A-EB3427719BFA}" presName="compNode" presStyleCnt="0"/>
      <dgm:spPr/>
    </dgm:pt>
    <dgm:pt modelId="{1BBC5FB2-FD74-426C-87F4-692C8572CE09}" type="pres">
      <dgm:prSet presAssocID="{5A6A2B10-58E8-49EE-965A-EB3427719BFA}" presName="bkgdShape" presStyleLbl="node1" presStyleIdx="2" presStyleCnt="3"/>
      <dgm:spPr/>
      <dgm:t>
        <a:bodyPr/>
        <a:lstStyle/>
        <a:p>
          <a:endParaRPr lang="de-CH"/>
        </a:p>
      </dgm:t>
    </dgm:pt>
    <dgm:pt modelId="{30C671D6-398D-4AA5-A237-41C3AB2B0167}" type="pres">
      <dgm:prSet presAssocID="{5A6A2B10-58E8-49EE-965A-EB3427719BFA}" presName="nodeTx" presStyleLbl="node1" presStyleIdx="2" presStyleCnt="3">
        <dgm:presLayoutVars>
          <dgm:bulletEnabled val="1"/>
        </dgm:presLayoutVars>
      </dgm:prSet>
      <dgm:spPr/>
      <dgm:t>
        <a:bodyPr/>
        <a:lstStyle/>
        <a:p>
          <a:endParaRPr lang="de-CH"/>
        </a:p>
      </dgm:t>
    </dgm:pt>
    <dgm:pt modelId="{4A418EFE-F9C4-4B86-BEC6-54E971D13740}" type="pres">
      <dgm:prSet presAssocID="{5A6A2B10-58E8-49EE-965A-EB3427719BFA}" presName="invisiNode" presStyleLbl="node1" presStyleIdx="2" presStyleCnt="3"/>
      <dgm:spPr/>
    </dgm:pt>
    <dgm:pt modelId="{F5A06A05-3AD4-4490-8C9E-6DFE3381A8B3}" type="pres">
      <dgm:prSet presAssocID="{5A6A2B10-58E8-49EE-965A-EB3427719BFA}" presName="imagNode" presStyleLbl="fgImgPlace1" presStyleIdx="2" presStyleCnt="3"/>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l="-26000" r="-26000"/>
          </a:stretch>
        </a:blipFill>
      </dgm:spPr>
    </dgm:pt>
  </dgm:ptLst>
  <dgm:cxnLst>
    <dgm:cxn modelId="{CCC3ABFA-F7CB-4F40-8BC5-5D9FEC96F6F5}" type="presOf" srcId="{4EF48C84-903B-4243-B0AC-FC0702047AA3}" destId="{5DD64446-530F-4644-92A6-17E5B9856CFA}" srcOrd="0" destOrd="0" presId="urn:microsoft.com/office/officeart/2005/8/layout/hList7"/>
    <dgm:cxn modelId="{232A87AC-B9D3-4A90-97F6-1037D79CFB00}" type="presOf" srcId="{C4FA3A90-7AFC-4AE3-BE43-DA31311A000F}" destId="{1EDCA807-50F0-4400-BEA8-DCAB49CF21E5}" srcOrd="1" destOrd="0" presId="urn:microsoft.com/office/officeart/2005/8/layout/hList7"/>
    <dgm:cxn modelId="{1FDB04FB-8A2D-48C3-8705-15236F3BB9FF}" type="presOf" srcId="{5A6A2B10-58E8-49EE-965A-EB3427719BFA}" destId="{1BBC5FB2-FD74-426C-87F4-692C8572CE09}" srcOrd="0" destOrd="0" presId="urn:microsoft.com/office/officeart/2005/8/layout/hList7"/>
    <dgm:cxn modelId="{2B5F6EC6-09C1-477C-8E80-D61AE40B0F3C}" type="presOf" srcId="{C4FA3A90-7AFC-4AE3-BE43-DA31311A000F}" destId="{612BA78D-9A67-41AD-A20A-CD8023B2824B}" srcOrd="0" destOrd="0" presId="urn:microsoft.com/office/officeart/2005/8/layout/hList7"/>
    <dgm:cxn modelId="{E1C5177E-B3A0-4E40-AA5E-314983FEE43B}" type="presOf" srcId="{684A76D4-A3F1-4D7B-BDA6-01C4FDE0E89E}" destId="{E5B71ED6-11D6-443D-BE61-76560C19FBD0}" srcOrd="0" destOrd="0" presId="urn:microsoft.com/office/officeart/2005/8/layout/hList7"/>
    <dgm:cxn modelId="{A2F169DA-80B2-4583-B1F6-5EC8115A15E6}" srcId="{7089614A-05FF-4A22-9607-6E69F5CE60C3}" destId="{C4FA3A90-7AFC-4AE3-BE43-DA31311A000F}" srcOrd="1" destOrd="0" parTransId="{4E68F025-8BE3-4BA6-872F-2138A2EB0455}" sibTransId="{684A76D4-A3F1-4D7B-BDA6-01C4FDE0E89E}"/>
    <dgm:cxn modelId="{4D58AE74-FF2E-49C0-BC16-0C92177FC8A9}" type="presOf" srcId="{B88C3591-1AD8-4808-902D-D010434B5EF9}" destId="{4A80B344-EE8B-4ED5-A5B8-CB2C05710C4F}" srcOrd="1" destOrd="0" presId="urn:microsoft.com/office/officeart/2005/8/layout/hList7"/>
    <dgm:cxn modelId="{E159B617-5BF4-4160-97BA-CB278159BBC3}" srcId="{7089614A-05FF-4A22-9607-6E69F5CE60C3}" destId="{B88C3591-1AD8-4808-902D-D010434B5EF9}" srcOrd="0" destOrd="0" parTransId="{C133A95D-3AE6-427C-A059-57C9B4C9A438}" sibTransId="{4EF48C84-903B-4243-B0AC-FC0702047AA3}"/>
    <dgm:cxn modelId="{07C162C3-409C-467C-ACE8-D50F73ACA288}" type="presOf" srcId="{7089614A-05FF-4A22-9607-6E69F5CE60C3}" destId="{2E48DC74-250C-4D26-811F-BC7AF796D22A}" srcOrd="0" destOrd="0" presId="urn:microsoft.com/office/officeart/2005/8/layout/hList7"/>
    <dgm:cxn modelId="{74E2EEE6-0DC4-4412-B5D1-FA2BD843DCBF}" srcId="{7089614A-05FF-4A22-9607-6E69F5CE60C3}" destId="{5A6A2B10-58E8-49EE-965A-EB3427719BFA}" srcOrd="2" destOrd="0" parTransId="{3CDB645A-3685-4B86-BBD2-EF18B0CE177D}" sibTransId="{987187DA-FB16-4827-9205-BABCD50D023E}"/>
    <dgm:cxn modelId="{FB2FBC4D-BEF0-4F29-AFD9-E9BEED0B6F14}" type="presOf" srcId="{5A6A2B10-58E8-49EE-965A-EB3427719BFA}" destId="{30C671D6-398D-4AA5-A237-41C3AB2B0167}" srcOrd="1" destOrd="0" presId="urn:microsoft.com/office/officeart/2005/8/layout/hList7"/>
    <dgm:cxn modelId="{46218B08-4EF9-49ED-9F9E-3B3A0D2A2BE8}" type="presOf" srcId="{B88C3591-1AD8-4808-902D-D010434B5EF9}" destId="{D6B92546-47C2-4146-B0DD-F94673E27610}" srcOrd="0" destOrd="0" presId="urn:microsoft.com/office/officeart/2005/8/layout/hList7"/>
    <dgm:cxn modelId="{E925B0DB-34C0-4B4E-936C-8611024BBA95}" type="presParOf" srcId="{2E48DC74-250C-4D26-811F-BC7AF796D22A}" destId="{8F072DCC-3E62-40B7-8CBA-D6B734C7272D}" srcOrd="0" destOrd="0" presId="urn:microsoft.com/office/officeart/2005/8/layout/hList7"/>
    <dgm:cxn modelId="{0857FE08-E1B1-4901-A511-D3DB9F9E4D95}" type="presParOf" srcId="{2E48DC74-250C-4D26-811F-BC7AF796D22A}" destId="{9923BB09-7674-44A8-975C-FB576FDB49D9}" srcOrd="1" destOrd="0" presId="urn:microsoft.com/office/officeart/2005/8/layout/hList7"/>
    <dgm:cxn modelId="{5EAD6631-1AD2-4E66-9D6A-C76A88174029}" type="presParOf" srcId="{9923BB09-7674-44A8-975C-FB576FDB49D9}" destId="{27EB2298-ACB7-498D-89FB-0312D9F5814A}" srcOrd="0" destOrd="0" presId="urn:microsoft.com/office/officeart/2005/8/layout/hList7"/>
    <dgm:cxn modelId="{24280187-20AC-44CE-8B0E-1216C4459C1A}" type="presParOf" srcId="{27EB2298-ACB7-498D-89FB-0312D9F5814A}" destId="{D6B92546-47C2-4146-B0DD-F94673E27610}" srcOrd="0" destOrd="0" presId="urn:microsoft.com/office/officeart/2005/8/layout/hList7"/>
    <dgm:cxn modelId="{F0AD6B70-289F-4BD1-A42C-71F1E90F38CC}" type="presParOf" srcId="{27EB2298-ACB7-498D-89FB-0312D9F5814A}" destId="{4A80B344-EE8B-4ED5-A5B8-CB2C05710C4F}" srcOrd="1" destOrd="0" presId="urn:microsoft.com/office/officeart/2005/8/layout/hList7"/>
    <dgm:cxn modelId="{978BB80A-C397-4FCA-9157-4BDFC335F2B9}" type="presParOf" srcId="{27EB2298-ACB7-498D-89FB-0312D9F5814A}" destId="{54EEEE0D-1C9F-48EC-94A8-77C7F3065FD1}" srcOrd="2" destOrd="0" presId="urn:microsoft.com/office/officeart/2005/8/layout/hList7"/>
    <dgm:cxn modelId="{9741FB32-AFF6-4031-B9D5-23C57D26C6D3}" type="presParOf" srcId="{27EB2298-ACB7-498D-89FB-0312D9F5814A}" destId="{177A6E9B-E6AB-4717-B113-A5119561E808}" srcOrd="3" destOrd="0" presId="urn:microsoft.com/office/officeart/2005/8/layout/hList7"/>
    <dgm:cxn modelId="{A589AD8E-6C9B-4E75-8885-3DA8277D2D45}" type="presParOf" srcId="{9923BB09-7674-44A8-975C-FB576FDB49D9}" destId="{5DD64446-530F-4644-92A6-17E5B9856CFA}" srcOrd="1" destOrd="0" presId="urn:microsoft.com/office/officeart/2005/8/layout/hList7"/>
    <dgm:cxn modelId="{2ACA3BA3-79DF-4951-AF06-177A322BC02A}" type="presParOf" srcId="{9923BB09-7674-44A8-975C-FB576FDB49D9}" destId="{1C7D1AAD-0CBF-47FB-9D73-966F80FC5F67}" srcOrd="2" destOrd="0" presId="urn:microsoft.com/office/officeart/2005/8/layout/hList7"/>
    <dgm:cxn modelId="{4DF80054-8471-4740-BA82-429EBBD3C90D}" type="presParOf" srcId="{1C7D1AAD-0CBF-47FB-9D73-966F80FC5F67}" destId="{612BA78D-9A67-41AD-A20A-CD8023B2824B}" srcOrd="0" destOrd="0" presId="urn:microsoft.com/office/officeart/2005/8/layout/hList7"/>
    <dgm:cxn modelId="{4D120D19-CCE3-4328-A286-C6F875EB8676}" type="presParOf" srcId="{1C7D1AAD-0CBF-47FB-9D73-966F80FC5F67}" destId="{1EDCA807-50F0-4400-BEA8-DCAB49CF21E5}" srcOrd="1" destOrd="0" presId="urn:microsoft.com/office/officeart/2005/8/layout/hList7"/>
    <dgm:cxn modelId="{B5D952A1-DA9F-493E-BC22-F70BD4F49F78}" type="presParOf" srcId="{1C7D1AAD-0CBF-47FB-9D73-966F80FC5F67}" destId="{FF65DBCF-F420-42F5-B30C-7FD813581857}" srcOrd="2" destOrd="0" presId="urn:microsoft.com/office/officeart/2005/8/layout/hList7"/>
    <dgm:cxn modelId="{26372088-047B-472E-A7DF-0B33BCE48E27}" type="presParOf" srcId="{1C7D1AAD-0CBF-47FB-9D73-966F80FC5F67}" destId="{E0201DB3-CEDB-4FE6-AAA6-4E8DCF14058E}" srcOrd="3" destOrd="0" presId="urn:microsoft.com/office/officeart/2005/8/layout/hList7"/>
    <dgm:cxn modelId="{A0E736E7-15C8-4F6E-BB1C-C7AA7458F84C}" type="presParOf" srcId="{9923BB09-7674-44A8-975C-FB576FDB49D9}" destId="{E5B71ED6-11D6-443D-BE61-76560C19FBD0}" srcOrd="3" destOrd="0" presId="urn:microsoft.com/office/officeart/2005/8/layout/hList7"/>
    <dgm:cxn modelId="{CCE8E5FE-21A7-4B5F-AD1C-CD9F2C877312}" type="presParOf" srcId="{9923BB09-7674-44A8-975C-FB576FDB49D9}" destId="{BA94E574-78E6-4E04-A563-122AFB8B0CBC}" srcOrd="4" destOrd="0" presId="urn:microsoft.com/office/officeart/2005/8/layout/hList7"/>
    <dgm:cxn modelId="{98255822-4F9A-4DFF-A209-C3911051C47A}" type="presParOf" srcId="{BA94E574-78E6-4E04-A563-122AFB8B0CBC}" destId="{1BBC5FB2-FD74-426C-87F4-692C8572CE09}" srcOrd="0" destOrd="0" presId="urn:microsoft.com/office/officeart/2005/8/layout/hList7"/>
    <dgm:cxn modelId="{773430DF-2F35-4A9B-903D-C30919BFBE47}" type="presParOf" srcId="{BA94E574-78E6-4E04-A563-122AFB8B0CBC}" destId="{30C671D6-398D-4AA5-A237-41C3AB2B0167}" srcOrd="1" destOrd="0" presId="urn:microsoft.com/office/officeart/2005/8/layout/hList7"/>
    <dgm:cxn modelId="{5147676F-A16E-435D-A8C9-286E1A6B5FF5}" type="presParOf" srcId="{BA94E574-78E6-4E04-A563-122AFB8B0CBC}" destId="{4A418EFE-F9C4-4B86-BEC6-54E971D13740}" srcOrd="2" destOrd="0" presId="urn:microsoft.com/office/officeart/2005/8/layout/hList7"/>
    <dgm:cxn modelId="{28A1E8A0-48A8-4D42-BF2E-08BDED93842C}" type="presParOf" srcId="{BA94E574-78E6-4E04-A563-122AFB8B0CBC}" destId="{F5A06A05-3AD4-4490-8C9E-6DFE3381A8B3}" srcOrd="3" destOrd="0" presId="urn:microsoft.com/office/officeart/2005/8/layout/hList7"/>
  </dgm:cxnLst>
  <dgm:bg/>
  <dgm:whole/>
  <dgm:extLst>
    <a:ext uri="http://schemas.microsoft.com/office/drawing/2008/diagram">
      <dsp:dataModelExt xmlns:dsp="http://schemas.microsoft.com/office/drawing/2008/diagram" relId="rId109" minVer="http://schemas.openxmlformats.org/drawingml/2006/diagram"/>
    </a:ext>
  </dgm:extLst>
</dgm:dataModel>
</file>

<file path=word/diagrams/data7.xml><?xml version="1.0" encoding="utf-8"?>
<dgm:dataModel xmlns:dgm="http://schemas.openxmlformats.org/drawingml/2006/diagram" xmlns:a="http://schemas.openxmlformats.org/drawingml/2006/main">
  <dgm:ptLst>
    <dgm:pt modelId="{A5701BE9-8239-43A2-9D62-2921AE5995F8}" type="doc">
      <dgm:prSet loTypeId="urn:microsoft.com/office/officeart/2005/8/layout/hProcess10" loCatId="process" qsTypeId="urn:microsoft.com/office/officeart/2005/8/quickstyle/simple1" qsCatId="simple" csTypeId="urn:microsoft.com/office/officeart/2005/8/colors/accent1_2" csCatId="accent1" phldr="1"/>
      <dgm:spPr/>
      <dgm:t>
        <a:bodyPr/>
        <a:lstStyle/>
        <a:p>
          <a:endParaRPr lang="de-CH"/>
        </a:p>
      </dgm:t>
    </dgm:pt>
    <dgm:pt modelId="{D99802DF-9EC5-4281-835D-310C6CC09345}">
      <dgm:prSet phldrT="[Text]"/>
      <dgm:spPr/>
      <dgm:t>
        <a:bodyPr/>
        <a:lstStyle/>
        <a:p>
          <a:r>
            <a:rPr lang="de-CH"/>
            <a:t>Handcursor wird über Button verschoben</a:t>
          </a:r>
        </a:p>
      </dgm:t>
    </dgm:pt>
    <dgm:pt modelId="{C2404346-B9FB-4B34-B6D7-0A0CD2CFAA04}" type="parTrans" cxnId="{F5F3D403-A591-4611-9DFA-D9E8CEA56238}">
      <dgm:prSet/>
      <dgm:spPr/>
      <dgm:t>
        <a:bodyPr/>
        <a:lstStyle/>
        <a:p>
          <a:endParaRPr lang="de-CH"/>
        </a:p>
      </dgm:t>
    </dgm:pt>
    <dgm:pt modelId="{FCB83E72-5F70-4DF4-8F70-DA5A7D899E3B}" type="sibTrans" cxnId="{F5F3D403-A591-4611-9DFA-D9E8CEA56238}">
      <dgm:prSet/>
      <dgm:spPr/>
      <dgm:t>
        <a:bodyPr/>
        <a:lstStyle/>
        <a:p>
          <a:endParaRPr lang="de-CH"/>
        </a:p>
      </dgm:t>
    </dgm:pt>
    <dgm:pt modelId="{2C5668CF-2928-41BD-B41A-3A69DCB9BE9D}">
      <dgm:prSet phldrT="[Text]"/>
      <dgm:spPr/>
      <dgm:t>
        <a:bodyPr/>
        <a:lstStyle/>
        <a:p>
          <a:r>
            <a:rPr lang="de-CH"/>
            <a:t>Handcursor bleibt auf dem Element</a:t>
          </a:r>
          <a:br>
            <a:rPr lang="de-CH"/>
          </a:br>
          <a:r>
            <a:rPr lang="de-CH"/>
            <a:t>(nach ca 0.4s)</a:t>
          </a:r>
        </a:p>
      </dgm:t>
    </dgm:pt>
    <dgm:pt modelId="{A7CF3939-66EA-4694-8E30-47775E24D1DD}" type="parTrans" cxnId="{BD6236D6-E21A-4389-AD35-C430E4C03F51}">
      <dgm:prSet/>
      <dgm:spPr/>
      <dgm:t>
        <a:bodyPr/>
        <a:lstStyle/>
        <a:p>
          <a:endParaRPr lang="de-CH"/>
        </a:p>
      </dgm:t>
    </dgm:pt>
    <dgm:pt modelId="{2491DCBB-BD1B-4D18-9A6B-9F6C9745D200}" type="sibTrans" cxnId="{BD6236D6-E21A-4389-AD35-C430E4C03F51}">
      <dgm:prSet/>
      <dgm:spPr/>
      <dgm:t>
        <a:bodyPr/>
        <a:lstStyle/>
        <a:p>
          <a:endParaRPr lang="de-CH"/>
        </a:p>
      </dgm:t>
    </dgm:pt>
    <dgm:pt modelId="{DAE817A3-39CD-46B2-B48D-37F15B471088}">
      <dgm:prSet phldrT="[Text]"/>
      <dgm:spPr/>
      <dgm:t>
        <a:bodyPr/>
        <a:lstStyle/>
        <a:p>
          <a:r>
            <a:rPr lang="de-CH"/>
            <a:t>Nach ca. 1.5 Sekunden wird auf das Element geklickt</a:t>
          </a:r>
        </a:p>
      </dgm:t>
    </dgm:pt>
    <dgm:pt modelId="{22F01E49-BD79-4777-B0E0-D19A1C74684B}" type="parTrans" cxnId="{141DB3AB-C6D0-4ACF-9F8A-4F316FA93998}">
      <dgm:prSet/>
      <dgm:spPr/>
      <dgm:t>
        <a:bodyPr/>
        <a:lstStyle/>
        <a:p>
          <a:endParaRPr lang="de-CH"/>
        </a:p>
      </dgm:t>
    </dgm:pt>
    <dgm:pt modelId="{427D7269-A4D5-47FD-B3F3-ACE285C2BC4F}" type="sibTrans" cxnId="{141DB3AB-C6D0-4ACF-9F8A-4F316FA93998}">
      <dgm:prSet/>
      <dgm:spPr/>
      <dgm:t>
        <a:bodyPr/>
        <a:lstStyle/>
        <a:p>
          <a:endParaRPr lang="de-CH"/>
        </a:p>
      </dgm:t>
    </dgm:pt>
    <dgm:pt modelId="{A0A940F3-60BC-405C-93C5-2E78BDF367D0}">
      <dgm:prSet phldrT="[Text]"/>
      <dgm:spPr/>
      <dgm:t>
        <a:bodyPr/>
        <a:lstStyle/>
        <a:p>
          <a:r>
            <a:rPr lang="de-CH"/>
            <a:t>Handcursor bleibt auf dem Element</a:t>
          </a:r>
          <a:br>
            <a:rPr lang="de-CH"/>
          </a:br>
          <a:r>
            <a:rPr lang="de-CH"/>
            <a:t>(nach ca 0.8s)</a:t>
          </a:r>
        </a:p>
      </dgm:t>
    </dgm:pt>
    <dgm:pt modelId="{EC9EFAB1-AFA5-43A6-87A2-56A19DF3B93C}" type="parTrans" cxnId="{38B88A9D-B43F-4A8D-9632-C17A7AFFA421}">
      <dgm:prSet/>
      <dgm:spPr/>
      <dgm:t>
        <a:bodyPr/>
        <a:lstStyle/>
        <a:p>
          <a:endParaRPr lang="de-CH"/>
        </a:p>
      </dgm:t>
    </dgm:pt>
    <dgm:pt modelId="{DA998900-39AD-42EA-9C89-D2A94D0E7E5A}" type="sibTrans" cxnId="{38B88A9D-B43F-4A8D-9632-C17A7AFFA421}">
      <dgm:prSet/>
      <dgm:spPr/>
      <dgm:t>
        <a:bodyPr/>
        <a:lstStyle/>
        <a:p>
          <a:endParaRPr lang="de-CH"/>
        </a:p>
      </dgm:t>
    </dgm:pt>
    <dgm:pt modelId="{0E45096C-CE97-40EF-971A-5A5DC5029BCF}" type="pres">
      <dgm:prSet presAssocID="{A5701BE9-8239-43A2-9D62-2921AE5995F8}" presName="Name0" presStyleCnt="0">
        <dgm:presLayoutVars>
          <dgm:dir/>
          <dgm:resizeHandles val="exact"/>
        </dgm:presLayoutVars>
      </dgm:prSet>
      <dgm:spPr/>
      <dgm:t>
        <a:bodyPr/>
        <a:lstStyle/>
        <a:p>
          <a:endParaRPr lang="de-CH"/>
        </a:p>
      </dgm:t>
    </dgm:pt>
    <dgm:pt modelId="{0681F987-33BE-41DB-AA2D-EE647E063F12}" type="pres">
      <dgm:prSet presAssocID="{D99802DF-9EC5-4281-835D-310C6CC09345}" presName="composite" presStyleCnt="0"/>
      <dgm:spPr/>
    </dgm:pt>
    <dgm:pt modelId="{E2B603FB-8A5B-4389-9D8F-A86A86DDD690}" type="pres">
      <dgm:prSet presAssocID="{D99802DF-9EC5-4281-835D-310C6CC09345}" presName="imagSh" presStyleLbl="bgImgPlace1" presStyleIdx="0" presStyleCnt="4" custLinFactNeighborX="-77" custLinFactNeighborY="-22100"/>
      <dgm:spPr>
        <a:blipFill>
          <a:blip xmlns:r="http://schemas.openxmlformats.org/officeDocument/2006/relationships" r:embed="rId1">
            <a:extLst>
              <a:ext uri="{28A0092B-C50C-407E-A947-70E740481C1C}">
                <a14:useLocalDpi xmlns:a14="http://schemas.microsoft.com/office/drawing/2010/main" val="0"/>
              </a:ext>
            </a:extLst>
          </a:blip>
          <a:srcRect/>
          <a:stretch>
            <a:fillRect l="-1000" r="-1000"/>
          </a:stretch>
        </a:blipFill>
      </dgm:spPr>
    </dgm:pt>
    <dgm:pt modelId="{2DB77FCA-6AE7-4774-884D-F677A6B939D6}" type="pres">
      <dgm:prSet presAssocID="{D99802DF-9EC5-4281-835D-310C6CC09345}" presName="txNode" presStyleLbl="node1" presStyleIdx="0" presStyleCnt="4" custLinFactNeighborX="77" custLinFactNeighborY="10855">
        <dgm:presLayoutVars>
          <dgm:bulletEnabled val="1"/>
        </dgm:presLayoutVars>
      </dgm:prSet>
      <dgm:spPr/>
      <dgm:t>
        <a:bodyPr/>
        <a:lstStyle/>
        <a:p>
          <a:endParaRPr lang="de-CH"/>
        </a:p>
      </dgm:t>
    </dgm:pt>
    <dgm:pt modelId="{3E1B54CA-89CC-4C04-A76B-65BF3A0F1365}" type="pres">
      <dgm:prSet presAssocID="{FCB83E72-5F70-4DF4-8F70-DA5A7D899E3B}" presName="sibTrans" presStyleLbl="sibTrans2D1" presStyleIdx="0" presStyleCnt="3"/>
      <dgm:spPr/>
      <dgm:t>
        <a:bodyPr/>
        <a:lstStyle/>
        <a:p>
          <a:endParaRPr lang="de-CH"/>
        </a:p>
      </dgm:t>
    </dgm:pt>
    <dgm:pt modelId="{F10C46B9-DB60-4336-998F-89E02CA1ABBD}" type="pres">
      <dgm:prSet presAssocID="{FCB83E72-5F70-4DF4-8F70-DA5A7D899E3B}" presName="connTx" presStyleLbl="sibTrans2D1" presStyleIdx="0" presStyleCnt="3"/>
      <dgm:spPr/>
      <dgm:t>
        <a:bodyPr/>
        <a:lstStyle/>
        <a:p>
          <a:endParaRPr lang="de-CH"/>
        </a:p>
      </dgm:t>
    </dgm:pt>
    <dgm:pt modelId="{7B693EA9-103D-4DB4-B8E9-7635E066F4FB}" type="pres">
      <dgm:prSet presAssocID="{2C5668CF-2928-41BD-B41A-3A69DCB9BE9D}" presName="composite" presStyleCnt="0"/>
      <dgm:spPr/>
    </dgm:pt>
    <dgm:pt modelId="{0C9A1922-F13F-4030-B09E-928F3DDE21F4}" type="pres">
      <dgm:prSet presAssocID="{2C5668CF-2928-41BD-B41A-3A69DCB9BE9D}" presName="imagSh" presStyleLbl="bgImgPlace1" presStyleIdx="1" presStyleCnt="4" custLinFactNeighborX="-9210" custLinFactNeighborY="-22100"/>
      <dgm:spPr>
        <a:blipFill>
          <a:blip xmlns:r="http://schemas.openxmlformats.org/officeDocument/2006/relationships" r:embed="rId2">
            <a:extLst>
              <a:ext uri="{28A0092B-C50C-407E-A947-70E740481C1C}">
                <a14:useLocalDpi xmlns:a14="http://schemas.microsoft.com/office/drawing/2010/main" val="0"/>
              </a:ext>
            </a:extLst>
          </a:blip>
          <a:srcRect/>
          <a:stretch>
            <a:fillRect t="-4000" b="-4000"/>
          </a:stretch>
        </a:blipFill>
      </dgm:spPr>
    </dgm:pt>
    <dgm:pt modelId="{675A7D19-7B0F-4E7C-A9F3-04B706F78CC6}" type="pres">
      <dgm:prSet presAssocID="{2C5668CF-2928-41BD-B41A-3A69DCB9BE9D}" presName="txNode" presStyleLbl="node1" presStyleIdx="1" presStyleCnt="4" custLinFactNeighborX="77" custLinFactNeighborY="10855">
        <dgm:presLayoutVars>
          <dgm:bulletEnabled val="1"/>
        </dgm:presLayoutVars>
      </dgm:prSet>
      <dgm:spPr/>
      <dgm:t>
        <a:bodyPr/>
        <a:lstStyle/>
        <a:p>
          <a:endParaRPr lang="de-CH"/>
        </a:p>
      </dgm:t>
    </dgm:pt>
    <dgm:pt modelId="{8E43D6D8-0C16-481D-BDE7-FDCA7F90B40D}" type="pres">
      <dgm:prSet presAssocID="{2491DCBB-BD1B-4D18-9A6B-9F6C9745D200}" presName="sibTrans" presStyleLbl="sibTrans2D1" presStyleIdx="1" presStyleCnt="3"/>
      <dgm:spPr/>
      <dgm:t>
        <a:bodyPr/>
        <a:lstStyle/>
        <a:p>
          <a:endParaRPr lang="de-CH"/>
        </a:p>
      </dgm:t>
    </dgm:pt>
    <dgm:pt modelId="{D50E5E41-C100-45FF-B4BA-2905D3226AF2}" type="pres">
      <dgm:prSet presAssocID="{2491DCBB-BD1B-4D18-9A6B-9F6C9745D200}" presName="connTx" presStyleLbl="sibTrans2D1" presStyleIdx="1" presStyleCnt="3"/>
      <dgm:spPr/>
      <dgm:t>
        <a:bodyPr/>
        <a:lstStyle/>
        <a:p>
          <a:endParaRPr lang="de-CH"/>
        </a:p>
      </dgm:t>
    </dgm:pt>
    <dgm:pt modelId="{4EA51DE0-340F-4893-B8AE-8E3D91DD69E7}" type="pres">
      <dgm:prSet presAssocID="{A0A940F3-60BC-405C-93C5-2E78BDF367D0}" presName="composite" presStyleCnt="0"/>
      <dgm:spPr/>
    </dgm:pt>
    <dgm:pt modelId="{EF6EAE48-2E15-4041-A15C-9C4888BBA078}" type="pres">
      <dgm:prSet presAssocID="{A0A940F3-60BC-405C-93C5-2E78BDF367D0}" presName="imagSh" presStyleLbl="bgImgPlace1" presStyleIdx="2" presStyleCnt="4" custLinFactNeighborX="-9210" custLinFactNeighborY="-22100"/>
      <dgm:spPr>
        <a:blipFill>
          <a:blip xmlns:r="http://schemas.openxmlformats.org/officeDocument/2006/relationships" r:embed="rId3">
            <a:extLst>
              <a:ext uri="{28A0092B-C50C-407E-A947-70E740481C1C}">
                <a14:useLocalDpi xmlns:a14="http://schemas.microsoft.com/office/drawing/2010/main" val="0"/>
              </a:ext>
            </a:extLst>
          </a:blip>
          <a:srcRect/>
          <a:stretch>
            <a:fillRect t="-9000" b="-9000"/>
          </a:stretch>
        </a:blipFill>
      </dgm:spPr>
    </dgm:pt>
    <dgm:pt modelId="{7F4889F5-F907-48AB-B05A-903191A1F23C}" type="pres">
      <dgm:prSet presAssocID="{A0A940F3-60BC-405C-93C5-2E78BDF367D0}" presName="txNode" presStyleLbl="node1" presStyleIdx="2" presStyleCnt="4" custLinFactNeighborX="77" custLinFactNeighborY="10855">
        <dgm:presLayoutVars>
          <dgm:bulletEnabled val="1"/>
        </dgm:presLayoutVars>
      </dgm:prSet>
      <dgm:spPr/>
      <dgm:t>
        <a:bodyPr/>
        <a:lstStyle/>
        <a:p>
          <a:endParaRPr lang="de-CH"/>
        </a:p>
      </dgm:t>
    </dgm:pt>
    <dgm:pt modelId="{53E96054-0E0D-40F5-AF8E-9A613F52476E}" type="pres">
      <dgm:prSet presAssocID="{DA998900-39AD-42EA-9C89-D2A94D0E7E5A}" presName="sibTrans" presStyleLbl="sibTrans2D1" presStyleIdx="2" presStyleCnt="3"/>
      <dgm:spPr/>
      <dgm:t>
        <a:bodyPr/>
        <a:lstStyle/>
        <a:p>
          <a:endParaRPr lang="de-CH"/>
        </a:p>
      </dgm:t>
    </dgm:pt>
    <dgm:pt modelId="{0BA2202F-2A02-47A3-9F90-4A1DFC6033A1}" type="pres">
      <dgm:prSet presAssocID="{DA998900-39AD-42EA-9C89-D2A94D0E7E5A}" presName="connTx" presStyleLbl="sibTrans2D1" presStyleIdx="2" presStyleCnt="3"/>
      <dgm:spPr/>
      <dgm:t>
        <a:bodyPr/>
        <a:lstStyle/>
        <a:p>
          <a:endParaRPr lang="de-CH"/>
        </a:p>
      </dgm:t>
    </dgm:pt>
    <dgm:pt modelId="{EFC5FA6A-5244-4EB7-8545-812944D0415B}" type="pres">
      <dgm:prSet presAssocID="{DAE817A3-39CD-46B2-B48D-37F15B471088}" presName="composite" presStyleCnt="0"/>
      <dgm:spPr/>
    </dgm:pt>
    <dgm:pt modelId="{C267BF18-1801-459C-9276-1BDB644C3D63}" type="pres">
      <dgm:prSet presAssocID="{DAE817A3-39CD-46B2-B48D-37F15B471088}" presName="imagSh" presStyleLbl="bgImgPlace1" presStyleIdx="3" presStyleCnt="4" custLinFactNeighborX="-9210" custLinFactNeighborY="-22100"/>
      <dgm:spPr>
        <a:blipFill>
          <a:blip xmlns:r="http://schemas.openxmlformats.org/officeDocument/2006/relationships" r:embed="rId4">
            <a:extLst>
              <a:ext uri="{28A0092B-C50C-407E-A947-70E740481C1C}">
                <a14:useLocalDpi xmlns:a14="http://schemas.microsoft.com/office/drawing/2010/main" val="0"/>
              </a:ext>
            </a:extLst>
          </a:blip>
          <a:srcRect/>
          <a:stretch>
            <a:fillRect t="-1000" b="-1000"/>
          </a:stretch>
        </a:blipFill>
      </dgm:spPr>
    </dgm:pt>
    <dgm:pt modelId="{F699E119-03CA-40B4-A095-7BF32235706A}" type="pres">
      <dgm:prSet presAssocID="{DAE817A3-39CD-46B2-B48D-37F15B471088}" presName="txNode" presStyleLbl="node1" presStyleIdx="3" presStyleCnt="4" custLinFactNeighborX="77" custLinFactNeighborY="10855">
        <dgm:presLayoutVars>
          <dgm:bulletEnabled val="1"/>
        </dgm:presLayoutVars>
      </dgm:prSet>
      <dgm:spPr/>
      <dgm:t>
        <a:bodyPr/>
        <a:lstStyle/>
        <a:p>
          <a:endParaRPr lang="de-CH"/>
        </a:p>
      </dgm:t>
    </dgm:pt>
  </dgm:ptLst>
  <dgm:cxnLst>
    <dgm:cxn modelId="{DB230B2D-91ED-42A9-8FA0-5B29046274FC}" type="presOf" srcId="{DAE817A3-39CD-46B2-B48D-37F15B471088}" destId="{F699E119-03CA-40B4-A095-7BF32235706A}" srcOrd="0" destOrd="0" presId="urn:microsoft.com/office/officeart/2005/8/layout/hProcess10"/>
    <dgm:cxn modelId="{749806D0-09E7-4B7A-8825-CDF88114A814}" type="presOf" srcId="{FCB83E72-5F70-4DF4-8F70-DA5A7D899E3B}" destId="{F10C46B9-DB60-4336-998F-89E02CA1ABBD}" srcOrd="1" destOrd="0" presId="urn:microsoft.com/office/officeart/2005/8/layout/hProcess10"/>
    <dgm:cxn modelId="{2F7DB7A3-A4FF-4BDE-93B6-5ED57D0E5D1F}" type="presOf" srcId="{2491DCBB-BD1B-4D18-9A6B-9F6C9745D200}" destId="{8E43D6D8-0C16-481D-BDE7-FDCA7F90B40D}" srcOrd="0" destOrd="0" presId="urn:microsoft.com/office/officeart/2005/8/layout/hProcess10"/>
    <dgm:cxn modelId="{F5F3D403-A591-4611-9DFA-D9E8CEA56238}" srcId="{A5701BE9-8239-43A2-9D62-2921AE5995F8}" destId="{D99802DF-9EC5-4281-835D-310C6CC09345}" srcOrd="0" destOrd="0" parTransId="{C2404346-B9FB-4B34-B6D7-0A0CD2CFAA04}" sibTransId="{FCB83E72-5F70-4DF4-8F70-DA5A7D899E3B}"/>
    <dgm:cxn modelId="{AA72731F-7CCB-4A90-A994-5C24A7A90ADC}" type="presOf" srcId="{A5701BE9-8239-43A2-9D62-2921AE5995F8}" destId="{0E45096C-CE97-40EF-971A-5A5DC5029BCF}" srcOrd="0" destOrd="0" presId="urn:microsoft.com/office/officeart/2005/8/layout/hProcess10"/>
    <dgm:cxn modelId="{BD6236D6-E21A-4389-AD35-C430E4C03F51}" srcId="{A5701BE9-8239-43A2-9D62-2921AE5995F8}" destId="{2C5668CF-2928-41BD-B41A-3A69DCB9BE9D}" srcOrd="1" destOrd="0" parTransId="{A7CF3939-66EA-4694-8E30-47775E24D1DD}" sibTransId="{2491DCBB-BD1B-4D18-9A6B-9F6C9745D200}"/>
    <dgm:cxn modelId="{A41D993A-31F3-4865-8B4C-70CFE8DE20FE}" type="presOf" srcId="{DA998900-39AD-42EA-9C89-D2A94D0E7E5A}" destId="{53E96054-0E0D-40F5-AF8E-9A613F52476E}" srcOrd="0" destOrd="0" presId="urn:microsoft.com/office/officeart/2005/8/layout/hProcess10"/>
    <dgm:cxn modelId="{92B5AFFF-AA01-4653-81F1-785F8A37AB54}" type="presOf" srcId="{A0A940F3-60BC-405C-93C5-2E78BDF367D0}" destId="{7F4889F5-F907-48AB-B05A-903191A1F23C}" srcOrd="0" destOrd="0" presId="urn:microsoft.com/office/officeart/2005/8/layout/hProcess10"/>
    <dgm:cxn modelId="{DF4E35DE-FA76-4DA1-A3B3-D4C587ACB6DA}" type="presOf" srcId="{DA998900-39AD-42EA-9C89-D2A94D0E7E5A}" destId="{0BA2202F-2A02-47A3-9F90-4A1DFC6033A1}" srcOrd="1" destOrd="0" presId="urn:microsoft.com/office/officeart/2005/8/layout/hProcess10"/>
    <dgm:cxn modelId="{930FDEA4-DF09-47E8-8056-1AB1DF5DFF71}" type="presOf" srcId="{2491DCBB-BD1B-4D18-9A6B-9F6C9745D200}" destId="{D50E5E41-C100-45FF-B4BA-2905D3226AF2}" srcOrd="1" destOrd="0" presId="urn:microsoft.com/office/officeart/2005/8/layout/hProcess10"/>
    <dgm:cxn modelId="{141DB3AB-C6D0-4ACF-9F8A-4F316FA93998}" srcId="{A5701BE9-8239-43A2-9D62-2921AE5995F8}" destId="{DAE817A3-39CD-46B2-B48D-37F15B471088}" srcOrd="3" destOrd="0" parTransId="{22F01E49-BD79-4777-B0E0-D19A1C74684B}" sibTransId="{427D7269-A4D5-47FD-B3F3-ACE285C2BC4F}"/>
    <dgm:cxn modelId="{2D7AAAF2-247A-4556-B1F3-8CB9A4200F1B}" type="presOf" srcId="{2C5668CF-2928-41BD-B41A-3A69DCB9BE9D}" destId="{675A7D19-7B0F-4E7C-A9F3-04B706F78CC6}" srcOrd="0" destOrd="0" presId="urn:microsoft.com/office/officeart/2005/8/layout/hProcess10"/>
    <dgm:cxn modelId="{38B88A9D-B43F-4A8D-9632-C17A7AFFA421}" srcId="{A5701BE9-8239-43A2-9D62-2921AE5995F8}" destId="{A0A940F3-60BC-405C-93C5-2E78BDF367D0}" srcOrd="2" destOrd="0" parTransId="{EC9EFAB1-AFA5-43A6-87A2-56A19DF3B93C}" sibTransId="{DA998900-39AD-42EA-9C89-D2A94D0E7E5A}"/>
    <dgm:cxn modelId="{E0560FBA-666F-4AD5-B28A-7A03ED29A9C1}" type="presOf" srcId="{D99802DF-9EC5-4281-835D-310C6CC09345}" destId="{2DB77FCA-6AE7-4774-884D-F677A6B939D6}" srcOrd="0" destOrd="0" presId="urn:microsoft.com/office/officeart/2005/8/layout/hProcess10"/>
    <dgm:cxn modelId="{FA6440B2-69FE-4444-8099-516353B92F04}" type="presOf" srcId="{FCB83E72-5F70-4DF4-8F70-DA5A7D899E3B}" destId="{3E1B54CA-89CC-4C04-A76B-65BF3A0F1365}" srcOrd="0" destOrd="0" presId="urn:microsoft.com/office/officeart/2005/8/layout/hProcess10"/>
    <dgm:cxn modelId="{367B39AC-F594-42DC-98AC-3508B077D0A1}" type="presParOf" srcId="{0E45096C-CE97-40EF-971A-5A5DC5029BCF}" destId="{0681F987-33BE-41DB-AA2D-EE647E063F12}" srcOrd="0" destOrd="0" presId="urn:microsoft.com/office/officeart/2005/8/layout/hProcess10"/>
    <dgm:cxn modelId="{92F3AFAE-59F8-44C8-9792-9B8EAC585096}" type="presParOf" srcId="{0681F987-33BE-41DB-AA2D-EE647E063F12}" destId="{E2B603FB-8A5B-4389-9D8F-A86A86DDD690}" srcOrd="0" destOrd="0" presId="urn:microsoft.com/office/officeart/2005/8/layout/hProcess10"/>
    <dgm:cxn modelId="{C7F6F750-AFF0-4F34-B6A7-02400F0D227F}" type="presParOf" srcId="{0681F987-33BE-41DB-AA2D-EE647E063F12}" destId="{2DB77FCA-6AE7-4774-884D-F677A6B939D6}" srcOrd="1" destOrd="0" presId="urn:microsoft.com/office/officeart/2005/8/layout/hProcess10"/>
    <dgm:cxn modelId="{CBF258B8-3200-4BB5-9991-000058C1D1D2}" type="presParOf" srcId="{0E45096C-CE97-40EF-971A-5A5DC5029BCF}" destId="{3E1B54CA-89CC-4C04-A76B-65BF3A0F1365}" srcOrd="1" destOrd="0" presId="urn:microsoft.com/office/officeart/2005/8/layout/hProcess10"/>
    <dgm:cxn modelId="{4FF659F0-9D7D-4E36-ABC3-906A507FF247}" type="presParOf" srcId="{3E1B54CA-89CC-4C04-A76B-65BF3A0F1365}" destId="{F10C46B9-DB60-4336-998F-89E02CA1ABBD}" srcOrd="0" destOrd="0" presId="urn:microsoft.com/office/officeart/2005/8/layout/hProcess10"/>
    <dgm:cxn modelId="{3FE59BE8-5206-48C7-AD06-8A0F4148CCD5}" type="presParOf" srcId="{0E45096C-CE97-40EF-971A-5A5DC5029BCF}" destId="{7B693EA9-103D-4DB4-B8E9-7635E066F4FB}" srcOrd="2" destOrd="0" presId="urn:microsoft.com/office/officeart/2005/8/layout/hProcess10"/>
    <dgm:cxn modelId="{FA142396-53D0-482A-B8E2-D6E7E4FE6400}" type="presParOf" srcId="{7B693EA9-103D-4DB4-B8E9-7635E066F4FB}" destId="{0C9A1922-F13F-4030-B09E-928F3DDE21F4}" srcOrd="0" destOrd="0" presId="urn:microsoft.com/office/officeart/2005/8/layout/hProcess10"/>
    <dgm:cxn modelId="{E383CF4D-43C0-4295-8008-3E066C01BAAC}" type="presParOf" srcId="{7B693EA9-103D-4DB4-B8E9-7635E066F4FB}" destId="{675A7D19-7B0F-4E7C-A9F3-04B706F78CC6}" srcOrd="1" destOrd="0" presId="urn:microsoft.com/office/officeart/2005/8/layout/hProcess10"/>
    <dgm:cxn modelId="{0DC97A75-10B9-4C45-9BCA-39C72E94622C}" type="presParOf" srcId="{0E45096C-CE97-40EF-971A-5A5DC5029BCF}" destId="{8E43D6D8-0C16-481D-BDE7-FDCA7F90B40D}" srcOrd="3" destOrd="0" presId="urn:microsoft.com/office/officeart/2005/8/layout/hProcess10"/>
    <dgm:cxn modelId="{ACCD8C41-504A-4DEA-8B64-EADBB477F314}" type="presParOf" srcId="{8E43D6D8-0C16-481D-BDE7-FDCA7F90B40D}" destId="{D50E5E41-C100-45FF-B4BA-2905D3226AF2}" srcOrd="0" destOrd="0" presId="urn:microsoft.com/office/officeart/2005/8/layout/hProcess10"/>
    <dgm:cxn modelId="{B51A7948-E1A0-4895-9161-3D2E533617D2}" type="presParOf" srcId="{0E45096C-CE97-40EF-971A-5A5DC5029BCF}" destId="{4EA51DE0-340F-4893-B8AE-8E3D91DD69E7}" srcOrd="4" destOrd="0" presId="urn:microsoft.com/office/officeart/2005/8/layout/hProcess10"/>
    <dgm:cxn modelId="{3ADBEF90-5C81-4976-A4DA-65B45E1B3CC1}" type="presParOf" srcId="{4EA51DE0-340F-4893-B8AE-8E3D91DD69E7}" destId="{EF6EAE48-2E15-4041-A15C-9C4888BBA078}" srcOrd="0" destOrd="0" presId="urn:microsoft.com/office/officeart/2005/8/layout/hProcess10"/>
    <dgm:cxn modelId="{58678CCE-2516-4CCD-8808-CD55FAD0D3F9}" type="presParOf" srcId="{4EA51DE0-340F-4893-B8AE-8E3D91DD69E7}" destId="{7F4889F5-F907-48AB-B05A-903191A1F23C}" srcOrd="1" destOrd="0" presId="urn:microsoft.com/office/officeart/2005/8/layout/hProcess10"/>
    <dgm:cxn modelId="{B7E5D534-27B7-42D3-84F1-C003C08E6635}" type="presParOf" srcId="{0E45096C-CE97-40EF-971A-5A5DC5029BCF}" destId="{53E96054-0E0D-40F5-AF8E-9A613F52476E}" srcOrd="5" destOrd="0" presId="urn:microsoft.com/office/officeart/2005/8/layout/hProcess10"/>
    <dgm:cxn modelId="{4FF7C220-1FB8-4F08-A2C2-5123C21EBA7D}" type="presParOf" srcId="{53E96054-0E0D-40F5-AF8E-9A613F52476E}" destId="{0BA2202F-2A02-47A3-9F90-4A1DFC6033A1}" srcOrd="0" destOrd="0" presId="urn:microsoft.com/office/officeart/2005/8/layout/hProcess10"/>
    <dgm:cxn modelId="{E2045E90-92B4-4D7E-9596-B41A48703BA8}" type="presParOf" srcId="{0E45096C-CE97-40EF-971A-5A5DC5029BCF}" destId="{EFC5FA6A-5244-4EB7-8545-812944D0415B}" srcOrd="6" destOrd="0" presId="urn:microsoft.com/office/officeart/2005/8/layout/hProcess10"/>
    <dgm:cxn modelId="{12253782-63C4-45CA-BE55-E82EFD54CDA1}" type="presParOf" srcId="{EFC5FA6A-5244-4EB7-8545-812944D0415B}" destId="{C267BF18-1801-459C-9276-1BDB644C3D63}" srcOrd="0" destOrd="0" presId="urn:microsoft.com/office/officeart/2005/8/layout/hProcess10"/>
    <dgm:cxn modelId="{28D91384-92ED-4480-8802-5BDBA7636376}" type="presParOf" srcId="{EFC5FA6A-5244-4EB7-8545-812944D0415B}" destId="{F699E119-03CA-40B4-A095-7BF32235706A}" srcOrd="1" destOrd="0" presId="urn:microsoft.com/office/officeart/2005/8/layout/hProcess10"/>
  </dgm:cxnLst>
  <dgm:bg/>
  <dgm:whole/>
  <dgm:extLst>
    <a:ext uri="http://schemas.microsoft.com/office/drawing/2008/diagram">
      <dsp:dataModelExt xmlns:dsp="http://schemas.microsoft.com/office/drawing/2008/diagram" relId="rId130" minVer="http://schemas.openxmlformats.org/drawingml/2006/diagram"/>
    </a:ext>
  </dgm:extLst>
</dgm:dataModel>
</file>

<file path=word/diagrams/data8.xml><?xml version="1.0" encoding="utf-8"?>
<dgm:dataModel xmlns:dgm="http://schemas.openxmlformats.org/drawingml/2006/diagram" xmlns:a="http://schemas.openxmlformats.org/drawingml/2006/main">
  <dgm:ptLst>
    <dgm:pt modelId="{5C5A403B-5B27-46D4-AD64-EEC101E9935D}" type="doc">
      <dgm:prSet loTypeId="urn:microsoft.com/office/officeart/2005/8/layout/cycle1" loCatId="cycle" qsTypeId="urn:microsoft.com/office/officeart/2005/8/quickstyle/simple1" qsCatId="simple" csTypeId="urn:microsoft.com/office/officeart/2005/8/colors/accent1_2" csCatId="accent1" phldr="1"/>
      <dgm:spPr/>
      <dgm:t>
        <a:bodyPr/>
        <a:lstStyle/>
        <a:p>
          <a:endParaRPr lang="de-CH"/>
        </a:p>
      </dgm:t>
    </dgm:pt>
    <dgm:pt modelId="{F8E630C7-28C5-4597-A4D3-9F27B737F12B}">
      <dgm:prSet phldrT="[Text]"/>
      <dgm:spPr/>
      <dgm:t>
        <a:bodyPr/>
        <a:lstStyle/>
        <a:p>
          <a:r>
            <a:rPr lang="de-CH"/>
            <a:t>7.00 Uhr: Videowall wird hochgefahren</a:t>
          </a:r>
        </a:p>
      </dgm:t>
    </dgm:pt>
    <dgm:pt modelId="{F5C623C3-0937-4355-8916-D3A4AB602034}" type="parTrans" cxnId="{50373D09-8D84-433F-B40E-7882D789E92C}">
      <dgm:prSet/>
      <dgm:spPr/>
      <dgm:t>
        <a:bodyPr/>
        <a:lstStyle/>
        <a:p>
          <a:endParaRPr lang="de-CH"/>
        </a:p>
      </dgm:t>
    </dgm:pt>
    <dgm:pt modelId="{2E7E7A36-4BCD-4297-8139-5937FA4FE16A}" type="sibTrans" cxnId="{50373D09-8D84-433F-B40E-7882D789E92C}">
      <dgm:prSet/>
      <dgm:spPr/>
      <dgm:t>
        <a:bodyPr/>
        <a:lstStyle/>
        <a:p>
          <a:endParaRPr lang="de-CH"/>
        </a:p>
      </dgm:t>
    </dgm:pt>
    <dgm:pt modelId="{E4C252E2-6638-4F20-A3DE-DC5BD0321D9F}">
      <dgm:prSet phldrT="[Text]"/>
      <dgm:spPr/>
      <dgm:t>
        <a:bodyPr/>
        <a:lstStyle/>
        <a:p>
          <a:r>
            <a:rPr lang="de-CH"/>
            <a:t>Bis 7.15 Uhr: Applikation und Plug-ins werden automatisch aktualisiert (automatisches Deployment)</a:t>
          </a:r>
        </a:p>
      </dgm:t>
    </dgm:pt>
    <dgm:pt modelId="{27337A1B-CF12-4A99-83E0-0E055EE45B6C}" type="parTrans" cxnId="{90C16647-A448-4928-BB82-709E581837C2}">
      <dgm:prSet/>
      <dgm:spPr/>
      <dgm:t>
        <a:bodyPr/>
        <a:lstStyle/>
        <a:p>
          <a:endParaRPr lang="de-CH"/>
        </a:p>
      </dgm:t>
    </dgm:pt>
    <dgm:pt modelId="{6FC1DB28-45AC-4ACA-9EA8-B04CABBB12A2}" type="sibTrans" cxnId="{90C16647-A448-4928-BB82-709E581837C2}">
      <dgm:prSet/>
      <dgm:spPr/>
      <dgm:t>
        <a:bodyPr/>
        <a:lstStyle/>
        <a:p>
          <a:endParaRPr lang="de-CH"/>
        </a:p>
      </dgm:t>
    </dgm:pt>
    <dgm:pt modelId="{6E5F5866-1FB1-4E96-99C7-662B1CEC0CBA}">
      <dgm:prSet phldrT="[Text]"/>
      <dgm:spPr/>
      <dgm:t>
        <a:bodyPr/>
        <a:lstStyle/>
        <a:p>
          <a:r>
            <a:rPr lang="de-CH"/>
            <a:t>Bis 7.30 Uhr: Applikation wird gestartet, Plug-ins werden geladen</a:t>
          </a:r>
        </a:p>
      </dgm:t>
    </dgm:pt>
    <dgm:pt modelId="{8A79ABD7-83E8-4847-B4BF-315AC0036439}" type="parTrans" cxnId="{9A6AB4AF-184D-4A29-92BD-228F1EA7DCF4}">
      <dgm:prSet/>
      <dgm:spPr/>
      <dgm:t>
        <a:bodyPr/>
        <a:lstStyle/>
        <a:p>
          <a:endParaRPr lang="de-CH"/>
        </a:p>
      </dgm:t>
    </dgm:pt>
    <dgm:pt modelId="{4CD9E362-D6FB-405E-9667-36559A6D3D5B}" type="sibTrans" cxnId="{9A6AB4AF-184D-4A29-92BD-228F1EA7DCF4}">
      <dgm:prSet/>
      <dgm:spPr/>
      <dgm:t>
        <a:bodyPr/>
        <a:lstStyle/>
        <a:p>
          <a:endParaRPr lang="de-CH"/>
        </a:p>
      </dgm:t>
    </dgm:pt>
    <dgm:pt modelId="{CD160D2E-A0E5-49E9-B95E-6DFCF6144F73}">
      <dgm:prSet phldrT="[Text]"/>
      <dgm:spPr/>
      <dgm:t>
        <a:bodyPr/>
        <a:lstStyle/>
        <a:p>
          <a:r>
            <a:rPr lang="de-CH"/>
            <a:t>20.00 Uhr: Videowall wird heruntergefahren, Bildschirme werden ausgeschaltet</a:t>
          </a:r>
        </a:p>
      </dgm:t>
    </dgm:pt>
    <dgm:pt modelId="{03F492FE-5130-44BD-9314-2E8430A1EE51}" type="parTrans" cxnId="{64BBEB8B-F305-4D20-BB8E-AC3C2A81A7B9}">
      <dgm:prSet/>
      <dgm:spPr/>
      <dgm:t>
        <a:bodyPr/>
        <a:lstStyle/>
        <a:p>
          <a:endParaRPr lang="de-CH"/>
        </a:p>
      </dgm:t>
    </dgm:pt>
    <dgm:pt modelId="{C3757417-742C-4632-87F7-A92128A23FA4}" type="sibTrans" cxnId="{64BBEB8B-F305-4D20-BB8E-AC3C2A81A7B9}">
      <dgm:prSet/>
      <dgm:spPr/>
      <dgm:t>
        <a:bodyPr/>
        <a:lstStyle/>
        <a:p>
          <a:endParaRPr lang="de-CH"/>
        </a:p>
      </dgm:t>
    </dgm:pt>
    <dgm:pt modelId="{71F656A0-E363-49B4-8591-C1612F1BD3B6}">
      <dgm:prSet phldrT="[Text]"/>
      <dgm:spPr/>
      <dgm:t>
        <a:bodyPr/>
        <a:lstStyle/>
        <a:p>
          <a:r>
            <a:rPr lang="de-CH"/>
            <a:t>7.30 Uhr: Monitore werden eingeschaltet</a:t>
          </a:r>
        </a:p>
      </dgm:t>
    </dgm:pt>
    <dgm:pt modelId="{2BBD9C49-33A9-4F9A-A6AC-A28107B7383D}" type="parTrans" cxnId="{E8B5D84B-48F1-470F-BC8F-0B6D572550A2}">
      <dgm:prSet/>
      <dgm:spPr/>
      <dgm:t>
        <a:bodyPr/>
        <a:lstStyle/>
        <a:p>
          <a:endParaRPr lang="de-CH"/>
        </a:p>
      </dgm:t>
    </dgm:pt>
    <dgm:pt modelId="{C7328E29-B6F9-449E-9CFF-E44B46ADBE76}" type="sibTrans" cxnId="{E8B5D84B-48F1-470F-BC8F-0B6D572550A2}">
      <dgm:prSet/>
      <dgm:spPr/>
      <dgm:t>
        <a:bodyPr/>
        <a:lstStyle/>
        <a:p>
          <a:endParaRPr lang="de-CH"/>
        </a:p>
      </dgm:t>
    </dgm:pt>
    <dgm:pt modelId="{40662B1C-B181-49C1-965A-1834805230D0}" type="pres">
      <dgm:prSet presAssocID="{5C5A403B-5B27-46D4-AD64-EEC101E9935D}" presName="cycle" presStyleCnt="0">
        <dgm:presLayoutVars>
          <dgm:dir/>
          <dgm:resizeHandles val="exact"/>
        </dgm:presLayoutVars>
      </dgm:prSet>
      <dgm:spPr/>
      <dgm:t>
        <a:bodyPr/>
        <a:lstStyle/>
        <a:p>
          <a:endParaRPr lang="de-CH"/>
        </a:p>
      </dgm:t>
    </dgm:pt>
    <dgm:pt modelId="{43F2487E-F4ED-4B3F-8B0B-50B76AB874FA}" type="pres">
      <dgm:prSet presAssocID="{F8E630C7-28C5-4597-A4D3-9F27B737F12B}" presName="dummy" presStyleCnt="0"/>
      <dgm:spPr/>
    </dgm:pt>
    <dgm:pt modelId="{1E54A753-F27C-4601-A212-D1BAD3EC686C}" type="pres">
      <dgm:prSet presAssocID="{F8E630C7-28C5-4597-A4D3-9F27B737F12B}" presName="node" presStyleLbl="revTx" presStyleIdx="0" presStyleCnt="5">
        <dgm:presLayoutVars>
          <dgm:bulletEnabled val="1"/>
        </dgm:presLayoutVars>
      </dgm:prSet>
      <dgm:spPr/>
      <dgm:t>
        <a:bodyPr/>
        <a:lstStyle/>
        <a:p>
          <a:endParaRPr lang="de-CH"/>
        </a:p>
      </dgm:t>
    </dgm:pt>
    <dgm:pt modelId="{2AD8EA09-1F62-44AE-8701-F478153E0B13}" type="pres">
      <dgm:prSet presAssocID="{2E7E7A36-4BCD-4297-8139-5937FA4FE16A}" presName="sibTrans" presStyleLbl="node1" presStyleIdx="0" presStyleCnt="5"/>
      <dgm:spPr/>
      <dgm:t>
        <a:bodyPr/>
        <a:lstStyle/>
        <a:p>
          <a:endParaRPr lang="de-CH"/>
        </a:p>
      </dgm:t>
    </dgm:pt>
    <dgm:pt modelId="{208228BD-E368-406A-9185-5AAAD3802F14}" type="pres">
      <dgm:prSet presAssocID="{E4C252E2-6638-4F20-A3DE-DC5BD0321D9F}" presName="dummy" presStyleCnt="0"/>
      <dgm:spPr/>
    </dgm:pt>
    <dgm:pt modelId="{7586F5BB-31B1-4AF3-8E71-83D50788E6D6}" type="pres">
      <dgm:prSet presAssocID="{E4C252E2-6638-4F20-A3DE-DC5BD0321D9F}" presName="node" presStyleLbl="revTx" presStyleIdx="1" presStyleCnt="5">
        <dgm:presLayoutVars>
          <dgm:bulletEnabled val="1"/>
        </dgm:presLayoutVars>
      </dgm:prSet>
      <dgm:spPr/>
      <dgm:t>
        <a:bodyPr/>
        <a:lstStyle/>
        <a:p>
          <a:endParaRPr lang="de-CH"/>
        </a:p>
      </dgm:t>
    </dgm:pt>
    <dgm:pt modelId="{A4319D7E-D880-4E84-A61E-AB8EB1F9E143}" type="pres">
      <dgm:prSet presAssocID="{6FC1DB28-45AC-4ACA-9EA8-B04CABBB12A2}" presName="sibTrans" presStyleLbl="node1" presStyleIdx="1" presStyleCnt="5"/>
      <dgm:spPr/>
      <dgm:t>
        <a:bodyPr/>
        <a:lstStyle/>
        <a:p>
          <a:endParaRPr lang="de-CH"/>
        </a:p>
      </dgm:t>
    </dgm:pt>
    <dgm:pt modelId="{992734F4-CA8B-4D4E-9B6E-D135969196D5}" type="pres">
      <dgm:prSet presAssocID="{6E5F5866-1FB1-4E96-99C7-662B1CEC0CBA}" presName="dummy" presStyleCnt="0"/>
      <dgm:spPr/>
    </dgm:pt>
    <dgm:pt modelId="{EF989E40-EFCB-48C0-BB22-E1732CBED283}" type="pres">
      <dgm:prSet presAssocID="{6E5F5866-1FB1-4E96-99C7-662B1CEC0CBA}" presName="node" presStyleLbl="revTx" presStyleIdx="2" presStyleCnt="5">
        <dgm:presLayoutVars>
          <dgm:bulletEnabled val="1"/>
        </dgm:presLayoutVars>
      </dgm:prSet>
      <dgm:spPr/>
      <dgm:t>
        <a:bodyPr/>
        <a:lstStyle/>
        <a:p>
          <a:endParaRPr lang="de-CH"/>
        </a:p>
      </dgm:t>
    </dgm:pt>
    <dgm:pt modelId="{2E9154EE-353C-450B-9227-CC75300B274B}" type="pres">
      <dgm:prSet presAssocID="{4CD9E362-D6FB-405E-9667-36559A6D3D5B}" presName="sibTrans" presStyleLbl="node1" presStyleIdx="2" presStyleCnt="5"/>
      <dgm:spPr/>
      <dgm:t>
        <a:bodyPr/>
        <a:lstStyle/>
        <a:p>
          <a:endParaRPr lang="de-CH"/>
        </a:p>
      </dgm:t>
    </dgm:pt>
    <dgm:pt modelId="{733316F4-70EA-4D88-80F9-DBCDA11F014D}" type="pres">
      <dgm:prSet presAssocID="{71F656A0-E363-49B4-8591-C1612F1BD3B6}" presName="dummy" presStyleCnt="0"/>
      <dgm:spPr/>
    </dgm:pt>
    <dgm:pt modelId="{91775A5E-1DFF-406F-BCB2-934E7768CA1D}" type="pres">
      <dgm:prSet presAssocID="{71F656A0-E363-49B4-8591-C1612F1BD3B6}" presName="node" presStyleLbl="revTx" presStyleIdx="3" presStyleCnt="5">
        <dgm:presLayoutVars>
          <dgm:bulletEnabled val="1"/>
        </dgm:presLayoutVars>
      </dgm:prSet>
      <dgm:spPr/>
      <dgm:t>
        <a:bodyPr/>
        <a:lstStyle/>
        <a:p>
          <a:endParaRPr lang="de-CH"/>
        </a:p>
      </dgm:t>
    </dgm:pt>
    <dgm:pt modelId="{A377D1C7-0CE5-43AA-A9DE-635CE75D9FB8}" type="pres">
      <dgm:prSet presAssocID="{C7328E29-B6F9-449E-9CFF-E44B46ADBE76}" presName="sibTrans" presStyleLbl="node1" presStyleIdx="3" presStyleCnt="5"/>
      <dgm:spPr/>
      <dgm:t>
        <a:bodyPr/>
        <a:lstStyle/>
        <a:p>
          <a:endParaRPr lang="de-CH"/>
        </a:p>
      </dgm:t>
    </dgm:pt>
    <dgm:pt modelId="{E3B146DE-B4ED-47A7-8BB3-5C46F6C1C18B}" type="pres">
      <dgm:prSet presAssocID="{CD160D2E-A0E5-49E9-B95E-6DFCF6144F73}" presName="dummy" presStyleCnt="0"/>
      <dgm:spPr/>
    </dgm:pt>
    <dgm:pt modelId="{045B3E29-DC77-4C24-A935-0E6598D09977}" type="pres">
      <dgm:prSet presAssocID="{CD160D2E-A0E5-49E9-B95E-6DFCF6144F73}" presName="node" presStyleLbl="revTx" presStyleIdx="4" presStyleCnt="5" custScaleY="98440">
        <dgm:presLayoutVars>
          <dgm:bulletEnabled val="1"/>
        </dgm:presLayoutVars>
      </dgm:prSet>
      <dgm:spPr/>
      <dgm:t>
        <a:bodyPr/>
        <a:lstStyle/>
        <a:p>
          <a:endParaRPr lang="de-CH"/>
        </a:p>
      </dgm:t>
    </dgm:pt>
    <dgm:pt modelId="{03918D41-B583-4D68-9AC3-AF84CC0180C1}" type="pres">
      <dgm:prSet presAssocID="{C3757417-742C-4632-87F7-A92128A23FA4}" presName="sibTrans" presStyleLbl="node1" presStyleIdx="4" presStyleCnt="5"/>
      <dgm:spPr/>
      <dgm:t>
        <a:bodyPr/>
        <a:lstStyle/>
        <a:p>
          <a:endParaRPr lang="de-CH"/>
        </a:p>
      </dgm:t>
    </dgm:pt>
  </dgm:ptLst>
  <dgm:cxnLst>
    <dgm:cxn modelId="{90C16647-A448-4928-BB82-709E581837C2}" srcId="{5C5A403B-5B27-46D4-AD64-EEC101E9935D}" destId="{E4C252E2-6638-4F20-A3DE-DC5BD0321D9F}" srcOrd="1" destOrd="0" parTransId="{27337A1B-CF12-4A99-83E0-0E055EE45B6C}" sibTransId="{6FC1DB28-45AC-4ACA-9EA8-B04CABBB12A2}"/>
    <dgm:cxn modelId="{41F7EF64-737A-41C5-B39E-7942E2F8B17E}" type="presOf" srcId="{E4C252E2-6638-4F20-A3DE-DC5BD0321D9F}" destId="{7586F5BB-31B1-4AF3-8E71-83D50788E6D6}" srcOrd="0" destOrd="0" presId="urn:microsoft.com/office/officeart/2005/8/layout/cycle1"/>
    <dgm:cxn modelId="{64BBEB8B-F305-4D20-BB8E-AC3C2A81A7B9}" srcId="{5C5A403B-5B27-46D4-AD64-EEC101E9935D}" destId="{CD160D2E-A0E5-49E9-B95E-6DFCF6144F73}" srcOrd="4" destOrd="0" parTransId="{03F492FE-5130-44BD-9314-2E8430A1EE51}" sibTransId="{C3757417-742C-4632-87F7-A92128A23FA4}"/>
    <dgm:cxn modelId="{8A847050-7D89-4DEF-AE4E-848F51AEAC65}" type="presOf" srcId="{C3757417-742C-4632-87F7-A92128A23FA4}" destId="{03918D41-B583-4D68-9AC3-AF84CC0180C1}" srcOrd="0" destOrd="0" presId="urn:microsoft.com/office/officeart/2005/8/layout/cycle1"/>
    <dgm:cxn modelId="{1B8A66B6-322F-4453-9665-387189C54635}" type="presOf" srcId="{71F656A0-E363-49B4-8591-C1612F1BD3B6}" destId="{91775A5E-1DFF-406F-BCB2-934E7768CA1D}" srcOrd="0" destOrd="0" presId="urn:microsoft.com/office/officeart/2005/8/layout/cycle1"/>
    <dgm:cxn modelId="{C30357E7-E15B-48BF-A96C-34100C01C56D}" type="presOf" srcId="{6E5F5866-1FB1-4E96-99C7-662B1CEC0CBA}" destId="{EF989E40-EFCB-48C0-BB22-E1732CBED283}" srcOrd="0" destOrd="0" presId="urn:microsoft.com/office/officeart/2005/8/layout/cycle1"/>
    <dgm:cxn modelId="{4406A586-356B-4549-BA0E-922AAA4C8D23}" type="presOf" srcId="{6FC1DB28-45AC-4ACA-9EA8-B04CABBB12A2}" destId="{A4319D7E-D880-4E84-A61E-AB8EB1F9E143}" srcOrd="0" destOrd="0" presId="urn:microsoft.com/office/officeart/2005/8/layout/cycle1"/>
    <dgm:cxn modelId="{46FBB18C-89F5-4E29-9E17-88A82EE8A2F0}" type="presOf" srcId="{5C5A403B-5B27-46D4-AD64-EEC101E9935D}" destId="{40662B1C-B181-49C1-965A-1834805230D0}" srcOrd="0" destOrd="0" presId="urn:microsoft.com/office/officeart/2005/8/layout/cycle1"/>
    <dgm:cxn modelId="{E8B5D84B-48F1-470F-BC8F-0B6D572550A2}" srcId="{5C5A403B-5B27-46D4-AD64-EEC101E9935D}" destId="{71F656A0-E363-49B4-8591-C1612F1BD3B6}" srcOrd="3" destOrd="0" parTransId="{2BBD9C49-33A9-4F9A-A6AC-A28107B7383D}" sibTransId="{C7328E29-B6F9-449E-9CFF-E44B46ADBE76}"/>
    <dgm:cxn modelId="{5AAD723F-DEE8-4DCF-882B-782388698018}" type="presOf" srcId="{F8E630C7-28C5-4597-A4D3-9F27B737F12B}" destId="{1E54A753-F27C-4601-A212-D1BAD3EC686C}" srcOrd="0" destOrd="0" presId="urn:microsoft.com/office/officeart/2005/8/layout/cycle1"/>
    <dgm:cxn modelId="{61284301-79B5-4A63-A226-9057C095B6C6}" type="presOf" srcId="{C7328E29-B6F9-449E-9CFF-E44B46ADBE76}" destId="{A377D1C7-0CE5-43AA-A9DE-635CE75D9FB8}" srcOrd="0" destOrd="0" presId="urn:microsoft.com/office/officeart/2005/8/layout/cycle1"/>
    <dgm:cxn modelId="{134C8C6F-6DB9-44A0-A0B5-3825D1498DF8}" type="presOf" srcId="{2E7E7A36-4BCD-4297-8139-5937FA4FE16A}" destId="{2AD8EA09-1F62-44AE-8701-F478153E0B13}" srcOrd="0" destOrd="0" presId="urn:microsoft.com/office/officeart/2005/8/layout/cycle1"/>
    <dgm:cxn modelId="{50373D09-8D84-433F-B40E-7882D789E92C}" srcId="{5C5A403B-5B27-46D4-AD64-EEC101E9935D}" destId="{F8E630C7-28C5-4597-A4D3-9F27B737F12B}" srcOrd="0" destOrd="0" parTransId="{F5C623C3-0937-4355-8916-D3A4AB602034}" sibTransId="{2E7E7A36-4BCD-4297-8139-5937FA4FE16A}"/>
    <dgm:cxn modelId="{5E5603EC-376D-4535-85EE-97CB222C9F7B}" type="presOf" srcId="{CD160D2E-A0E5-49E9-B95E-6DFCF6144F73}" destId="{045B3E29-DC77-4C24-A935-0E6598D09977}" srcOrd="0" destOrd="0" presId="urn:microsoft.com/office/officeart/2005/8/layout/cycle1"/>
    <dgm:cxn modelId="{9A6AB4AF-184D-4A29-92BD-228F1EA7DCF4}" srcId="{5C5A403B-5B27-46D4-AD64-EEC101E9935D}" destId="{6E5F5866-1FB1-4E96-99C7-662B1CEC0CBA}" srcOrd="2" destOrd="0" parTransId="{8A79ABD7-83E8-4847-B4BF-315AC0036439}" sibTransId="{4CD9E362-D6FB-405E-9667-36559A6D3D5B}"/>
    <dgm:cxn modelId="{F9D38F0D-125A-4121-9ADB-7E47295B1F59}" type="presOf" srcId="{4CD9E362-D6FB-405E-9667-36559A6D3D5B}" destId="{2E9154EE-353C-450B-9227-CC75300B274B}" srcOrd="0" destOrd="0" presId="urn:microsoft.com/office/officeart/2005/8/layout/cycle1"/>
    <dgm:cxn modelId="{24D56794-7FC8-436E-B0E1-22E8E44031C6}" type="presParOf" srcId="{40662B1C-B181-49C1-965A-1834805230D0}" destId="{43F2487E-F4ED-4B3F-8B0B-50B76AB874FA}" srcOrd="0" destOrd="0" presId="urn:microsoft.com/office/officeart/2005/8/layout/cycle1"/>
    <dgm:cxn modelId="{6B8CB6D1-99E7-4D62-8E2A-4E738F932F31}" type="presParOf" srcId="{40662B1C-B181-49C1-965A-1834805230D0}" destId="{1E54A753-F27C-4601-A212-D1BAD3EC686C}" srcOrd="1" destOrd="0" presId="urn:microsoft.com/office/officeart/2005/8/layout/cycle1"/>
    <dgm:cxn modelId="{549D948A-3303-439D-9DF3-8682817FE670}" type="presParOf" srcId="{40662B1C-B181-49C1-965A-1834805230D0}" destId="{2AD8EA09-1F62-44AE-8701-F478153E0B13}" srcOrd="2" destOrd="0" presId="urn:microsoft.com/office/officeart/2005/8/layout/cycle1"/>
    <dgm:cxn modelId="{B9CD790E-ADB2-4854-AD23-FF4E90ED6198}" type="presParOf" srcId="{40662B1C-B181-49C1-965A-1834805230D0}" destId="{208228BD-E368-406A-9185-5AAAD3802F14}" srcOrd="3" destOrd="0" presId="urn:microsoft.com/office/officeart/2005/8/layout/cycle1"/>
    <dgm:cxn modelId="{1EC2198B-0154-4478-A145-47643154725E}" type="presParOf" srcId="{40662B1C-B181-49C1-965A-1834805230D0}" destId="{7586F5BB-31B1-4AF3-8E71-83D50788E6D6}" srcOrd="4" destOrd="0" presId="urn:microsoft.com/office/officeart/2005/8/layout/cycle1"/>
    <dgm:cxn modelId="{BC2FA5AD-EC3B-4293-87AB-020BE653817A}" type="presParOf" srcId="{40662B1C-B181-49C1-965A-1834805230D0}" destId="{A4319D7E-D880-4E84-A61E-AB8EB1F9E143}" srcOrd="5" destOrd="0" presId="urn:microsoft.com/office/officeart/2005/8/layout/cycle1"/>
    <dgm:cxn modelId="{C86841BD-3464-4551-836A-0929D2E88412}" type="presParOf" srcId="{40662B1C-B181-49C1-965A-1834805230D0}" destId="{992734F4-CA8B-4D4E-9B6E-D135969196D5}" srcOrd="6" destOrd="0" presId="urn:microsoft.com/office/officeart/2005/8/layout/cycle1"/>
    <dgm:cxn modelId="{59A0F115-D501-469C-ACD9-82C07A0D9007}" type="presParOf" srcId="{40662B1C-B181-49C1-965A-1834805230D0}" destId="{EF989E40-EFCB-48C0-BB22-E1732CBED283}" srcOrd="7" destOrd="0" presId="urn:microsoft.com/office/officeart/2005/8/layout/cycle1"/>
    <dgm:cxn modelId="{53470D83-223C-4F1A-BD64-84E8BC575B45}" type="presParOf" srcId="{40662B1C-B181-49C1-965A-1834805230D0}" destId="{2E9154EE-353C-450B-9227-CC75300B274B}" srcOrd="8" destOrd="0" presId="urn:microsoft.com/office/officeart/2005/8/layout/cycle1"/>
    <dgm:cxn modelId="{56C6CABD-987E-40F9-9934-D77F6570D326}" type="presParOf" srcId="{40662B1C-B181-49C1-965A-1834805230D0}" destId="{733316F4-70EA-4D88-80F9-DBCDA11F014D}" srcOrd="9" destOrd="0" presId="urn:microsoft.com/office/officeart/2005/8/layout/cycle1"/>
    <dgm:cxn modelId="{E2EE62DC-11F9-4D89-BD18-46AEE193B113}" type="presParOf" srcId="{40662B1C-B181-49C1-965A-1834805230D0}" destId="{91775A5E-1DFF-406F-BCB2-934E7768CA1D}" srcOrd="10" destOrd="0" presId="urn:microsoft.com/office/officeart/2005/8/layout/cycle1"/>
    <dgm:cxn modelId="{589FF267-110C-4249-9109-AEDB444BEC78}" type="presParOf" srcId="{40662B1C-B181-49C1-965A-1834805230D0}" destId="{A377D1C7-0CE5-43AA-A9DE-635CE75D9FB8}" srcOrd="11" destOrd="0" presId="urn:microsoft.com/office/officeart/2005/8/layout/cycle1"/>
    <dgm:cxn modelId="{F8D63E28-B052-440B-A1B7-5BAAC1AA7465}" type="presParOf" srcId="{40662B1C-B181-49C1-965A-1834805230D0}" destId="{E3B146DE-B4ED-47A7-8BB3-5C46F6C1C18B}" srcOrd="12" destOrd="0" presId="urn:microsoft.com/office/officeart/2005/8/layout/cycle1"/>
    <dgm:cxn modelId="{8C7686EF-FB01-4B99-93A6-D27B4D5FADD9}" type="presParOf" srcId="{40662B1C-B181-49C1-965A-1834805230D0}" destId="{045B3E29-DC77-4C24-A935-0E6598D09977}" srcOrd="13" destOrd="0" presId="urn:microsoft.com/office/officeart/2005/8/layout/cycle1"/>
    <dgm:cxn modelId="{749E70CA-CE89-4BA0-B1C4-E3C950A21495}" type="presParOf" srcId="{40662B1C-B181-49C1-965A-1834805230D0}" destId="{03918D41-B583-4D68-9AC3-AF84CC0180C1}" srcOrd="14" destOrd="0" presId="urn:microsoft.com/office/officeart/2005/8/layout/cycle1"/>
  </dgm:cxnLst>
  <dgm:bg/>
  <dgm:whole/>
  <dgm:extLst>
    <a:ext uri="http://schemas.microsoft.com/office/drawing/2008/diagram">
      <dsp:dataModelExt xmlns:dsp="http://schemas.microsoft.com/office/drawing/2008/diagram" relId="rId184" minVer="http://schemas.openxmlformats.org/drawingml/2006/diagram"/>
    </a:ext>
  </dgm:extLst>
</dgm:dataModel>
</file>

<file path=word/diagrams/data9.xml><?xml version="1.0" encoding="utf-8"?>
<dgm:dataModel xmlns:dgm="http://schemas.openxmlformats.org/drawingml/2006/diagram" xmlns:a="http://schemas.openxmlformats.org/drawingml/2006/main">
  <dgm:ptLst>
    <dgm:pt modelId="{6145F78E-520F-40BD-88B5-0326121D85A1}" type="doc">
      <dgm:prSet loTypeId="urn:microsoft.com/office/officeart/2005/8/layout/chevron1" loCatId="process" qsTypeId="urn:microsoft.com/office/officeart/2005/8/quickstyle/simple1" qsCatId="simple" csTypeId="urn:microsoft.com/office/officeart/2005/8/colors/accent1_2" csCatId="accent1" phldr="1"/>
      <dgm:spPr/>
    </dgm:pt>
    <dgm:pt modelId="{57F5CE34-EE7D-4018-A7D2-BC4FDE652D48}">
      <dgm:prSet phldrT="[Text]"/>
      <dgm:spPr/>
      <dgm:t>
        <a:bodyPr/>
        <a:lstStyle/>
        <a:p>
          <a:r>
            <a:rPr lang="de-CH"/>
            <a:t>Plug-in wird entwickelt</a:t>
          </a:r>
        </a:p>
      </dgm:t>
    </dgm:pt>
    <dgm:pt modelId="{67A91AA6-1165-45D2-8F33-D582D12428E2}" type="parTrans" cxnId="{60BEA96A-F65A-4B8A-A7F1-5A03E467721A}">
      <dgm:prSet/>
      <dgm:spPr/>
      <dgm:t>
        <a:bodyPr/>
        <a:lstStyle/>
        <a:p>
          <a:endParaRPr lang="de-CH"/>
        </a:p>
      </dgm:t>
    </dgm:pt>
    <dgm:pt modelId="{8724558A-F5E2-407B-B1CC-7C6E055AF7CF}" type="sibTrans" cxnId="{60BEA96A-F65A-4B8A-A7F1-5A03E467721A}">
      <dgm:prSet/>
      <dgm:spPr/>
      <dgm:t>
        <a:bodyPr/>
        <a:lstStyle/>
        <a:p>
          <a:endParaRPr lang="de-CH"/>
        </a:p>
      </dgm:t>
    </dgm:pt>
    <dgm:pt modelId="{53FF2AC1-A37A-4550-A648-6C61FA1E447D}">
      <dgm:prSet phldrT="[Text]"/>
      <dgm:spPr/>
      <dgm:t>
        <a:bodyPr/>
        <a:lstStyle/>
        <a:p>
          <a:r>
            <a:rPr lang="de-CH"/>
            <a:t>Qualitätsprüfung druch Institut</a:t>
          </a:r>
        </a:p>
      </dgm:t>
    </dgm:pt>
    <dgm:pt modelId="{AAC55CE0-A84B-4858-8927-AA9E9AAE7043}" type="parTrans" cxnId="{B078168D-AEF7-4CFF-858E-6E23B25EEB34}">
      <dgm:prSet/>
      <dgm:spPr/>
      <dgm:t>
        <a:bodyPr/>
        <a:lstStyle/>
        <a:p>
          <a:endParaRPr lang="de-CH"/>
        </a:p>
      </dgm:t>
    </dgm:pt>
    <dgm:pt modelId="{41F12230-5B0F-4FD5-8620-CE2048314A8A}" type="sibTrans" cxnId="{B078168D-AEF7-4CFF-858E-6E23B25EEB34}">
      <dgm:prSet/>
      <dgm:spPr/>
      <dgm:t>
        <a:bodyPr/>
        <a:lstStyle/>
        <a:p>
          <a:endParaRPr lang="de-CH"/>
        </a:p>
      </dgm:t>
    </dgm:pt>
    <dgm:pt modelId="{A2BB697E-3D08-4E9F-805B-F0BC24977387}">
      <dgm:prSet phldrT="[Text]"/>
      <dgm:spPr/>
      <dgm:t>
        <a:bodyPr/>
        <a:lstStyle/>
        <a:p>
          <a:r>
            <a:rPr lang="de-CH"/>
            <a:t>Information Plug-in Möglichkeit</a:t>
          </a:r>
        </a:p>
      </dgm:t>
    </dgm:pt>
    <dgm:pt modelId="{FE71A258-7A95-4213-A63F-A230DB598553}" type="parTrans" cxnId="{17BE8A14-8298-4A0D-960B-9528D5D5281C}">
      <dgm:prSet/>
      <dgm:spPr/>
      <dgm:t>
        <a:bodyPr/>
        <a:lstStyle/>
        <a:p>
          <a:endParaRPr lang="de-CH"/>
        </a:p>
      </dgm:t>
    </dgm:pt>
    <dgm:pt modelId="{E7BF89AE-8BB9-4096-9362-DB67733A2AA2}" type="sibTrans" cxnId="{17BE8A14-8298-4A0D-960B-9528D5D5281C}">
      <dgm:prSet/>
      <dgm:spPr/>
      <dgm:t>
        <a:bodyPr/>
        <a:lstStyle/>
        <a:p>
          <a:endParaRPr lang="de-CH"/>
        </a:p>
      </dgm:t>
    </dgm:pt>
    <dgm:pt modelId="{60160DF1-1D2B-4129-ADDD-331455E8DA6C}">
      <dgm:prSet phldrT="[Text]"/>
      <dgm:spPr/>
      <dgm:t>
        <a:bodyPr/>
        <a:lstStyle/>
        <a:p>
          <a:r>
            <a:rPr lang="de-CH"/>
            <a:t>Studierende werden informiert, dass die Möglichkeit besteht, ein Plug-in für die Viedowall zu entwickeln</a:t>
          </a:r>
        </a:p>
      </dgm:t>
    </dgm:pt>
    <dgm:pt modelId="{76AEDE8B-6E9F-4F14-9DD0-CDCC7C45A130}" type="parTrans" cxnId="{59893E11-E655-4FE0-A0B2-E9E880DFB17D}">
      <dgm:prSet/>
      <dgm:spPr/>
      <dgm:t>
        <a:bodyPr/>
        <a:lstStyle/>
        <a:p>
          <a:endParaRPr lang="de-CH"/>
        </a:p>
      </dgm:t>
    </dgm:pt>
    <dgm:pt modelId="{5BFEE513-8800-42E2-8778-D592E4F7B6CF}" type="sibTrans" cxnId="{59893E11-E655-4FE0-A0B2-E9E880DFB17D}">
      <dgm:prSet/>
      <dgm:spPr/>
      <dgm:t>
        <a:bodyPr/>
        <a:lstStyle/>
        <a:p>
          <a:endParaRPr lang="de-CH"/>
        </a:p>
      </dgm:t>
    </dgm:pt>
    <dgm:pt modelId="{A6A7E497-39A0-40B1-B204-1B9858323A6F}">
      <dgm:prSet phldrT="[Text]"/>
      <dgm:spPr/>
      <dgm:t>
        <a:bodyPr/>
        <a:lstStyle/>
        <a:p>
          <a:r>
            <a:rPr lang="de-CH"/>
            <a:t>Studenten entwickeln Plug-in, beispielsweise in einem Software Engineering 2 Projekt oder im Microsoft  Technologien Modul</a:t>
          </a:r>
        </a:p>
      </dgm:t>
    </dgm:pt>
    <dgm:pt modelId="{6F3F6C9C-23DC-474A-9907-56E52F16232B}" type="parTrans" cxnId="{59CB5DBF-9B12-498B-B474-F6402696E645}">
      <dgm:prSet/>
      <dgm:spPr/>
      <dgm:t>
        <a:bodyPr/>
        <a:lstStyle/>
        <a:p>
          <a:endParaRPr lang="de-CH"/>
        </a:p>
      </dgm:t>
    </dgm:pt>
    <dgm:pt modelId="{7F0840EA-BEA6-40BE-85BA-3C56AA337788}" type="sibTrans" cxnId="{59CB5DBF-9B12-498B-B474-F6402696E645}">
      <dgm:prSet/>
      <dgm:spPr/>
      <dgm:t>
        <a:bodyPr/>
        <a:lstStyle/>
        <a:p>
          <a:endParaRPr lang="de-CH"/>
        </a:p>
      </dgm:t>
    </dgm:pt>
    <dgm:pt modelId="{69614B42-D681-42F7-A527-44B0E5925B5C}">
      <dgm:prSet phldrT="[Text]"/>
      <dgm:spPr/>
      <dgm:t>
        <a:bodyPr/>
        <a:lstStyle/>
        <a:p>
          <a:r>
            <a:rPr lang="de-CH"/>
            <a:t>Institut steht für Fragen zur Verfügung</a:t>
          </a:r>
        </a:p>
      </dgm:t>
    </dgm:pt>
    <dgm:pt modelId="{6B70164F-664E-4137-B5D1-BFE8258DCE2D}" type="parTrans" cxnId="{5C9612CE-ED00-4989-93F5-D133A9F3A3A4}">
      <dgm:prSet/>
      <dgm:spPr/>
      <dgm:t>
        <a:bodyPr/>
        <a:lstStyle/>
        <a:p>
          <a:endParaRPr lang="de-CH"/>
        </a:p>
      </dgm:t>
    </dgm:pt>
    <dgm:pt modelId="{3E3F2102-04DF-4D98-9A09-905D2C10E6C4}" type="sibTrans" cxnId="{5C9612CE-ED00-4989-93F5-D133A9F3A3A4}">
      <dgm:prSet/>
      <dgm:spPr/>
      <dgm:t>
        <a:bodyPr/>
        <a:lstStyle/>
        <a:p>
          <a:endParaRPr lang="de-CH"/>
        </a:p>
      </dgm:t>
    </dgm:pt>
    <dgm:pt modelId="{C7B7B9FB-6E24-4D81-8C61-8DAFF472EE71}">
      <dgm:prSet phldrT="[Text]"/>
      <dgm:spPr/>
      <dgm:t>
        <a:bodyPr/>
        <a:lstStyle/>
        <a:p>
          <a:r>
            <a:rPr lang="de-CH"/>
            <a:t>Die Stabilität des Plug-ins wird durch das Institut geprüft</a:t>
          </a:r>
        </a:p>
      </dgm:t>
    </dgm:pt>
    <dgm:pt modelId="{490A472C-8866-4868-8D32-FE12718E3C20}" type="parTrans" cxnId="{5697FC7C-1A24-405F-8ACF-39E4F000E5B9}">
      <dgm:prSet/>
      <dgm:spPr/>
      <dgm:t>
        <a:bodyPr/>
        <a:lstStyle/>
        <a:p>
          <a:endParaRPr lang="de-CH"/>
        </a:p>
      </dgm:t>
    </dgm:pt>
    <dgm:pt modelId="{17C0E212-28FA-4741-ABEF-76C049E71237}" type="sibTrans" cxnId="{5697FC7C-1A24-405F-8ACF-39E4F000E5B9}">
      <dgm:prSet/>
      <dgm:spPr/>
      <dgm:t>
        <a:bodyPr/>
        <a:lstStyle/>
        <a:p>
          <a:endParaRPr lang="de-CH"/>
        </a:p>
      </dgm:t>
    </dgm:pt>
    <dgm:pt modelId="{4841066C-6B2F-44C0-A849-260D992EA019}">
      <dgm:prSet phldrT="[Text]"/>
      <dgm:spPr/>
      <dgm:t>
        <a:bodyPr/>
        <a:lstStyle/>
        <a:p>
          <a:r>
            <a:rPr lang="de-CH"/>
            <a:t>Regeln und Massnahmen bei einer Verletzung dieser Regeln werden bekannt gegeben. Studierende unterschreiben eine Erklärung, dass sie alles tun, um diese Regeln einzuhalten</a:t>
          </a:r>
        </a:p>
      </dgm:t>
    </dgm:pt>
    <dgm:pt modelId="{00FAAFF1-C403-43BA-A3A2-255C19112AE5}" type="parTrans" cxnId="{9935A199-9B48-49B2-B48F-4343B469897A}">
      <dgm:prSet/>
      <dgm:spPr/>
      <dgm:t>
        <a:bodyPr/>
        <a:lstStyle/>
        <a:p>
          <a:endParaRPr lang="de-CH"/>
        </a:p>
      </dgm:t>
    </dgm:pt>
    <dgm:pt modelId="{0653D286-9381-4D08-B0BC-633CB860EF8F}" type="sibTrans" cxnId="{9935A199-9B48-49B2-B48F-4343B469897A}">
      <dgm:prSet/>
      <dgm:spPr/>
      <dgm:t>
        <a:bodyPr/>
        <a:lstStyle/>
        <a:p>
          <a:endParaRPr lang="de-CH"/>
        </a:p>
      </dgm:t>
    </dgm:pt>
    <dgm:pt modelId="{49BF6C17-51B1-44DA-9049-8C076FAD9EED}">
      <dgm:prSet phldrT="[Text]"/>
      <dgm:spPr/>
      <dgm:t>
        <a:bodyPr/>
        <a:lstStyle/>
        <a:p>
          <a:r>
            <a:rPr lang="de-CH"/>
            <a:t>Deployment des Plug-ins</a:t>
          </a:r>
        </a:p>
      </dgm:t>
    </dgm:pt>
    <dgm:pt modelId="{92F40422-0ABE-4429-8BB2-D82F01FD5D88}" type="parTrans" cxnId="{FEC3FA9E-D532-42AD-AEDB-3010851DFDF9}">
      <dgm:prSet/>
      <dgm:spPr/>
      <dgm:t>
        <a:bodyPr/>
        <a:lstStyle/>
        <a:p>
          <a:endParaRPr lang="de-CH"/>
        </a:p>
      </dgm:t>
    </dgm:pt>
    <dgm:pt modelId="{E00AA092-0B44-4F1A-B3E3-FF6E5CA64C5C}" type="sibTrans" cxnId="{FEC3FA9E-D532-42AD-AEDB-3010851DFDF9}">
      <dgm:prSet/>
      <dgm:spPr/>
      <dgm:t>
        <a:bodyPr/>
        <a:lstStyle/>
        <a:p>
          <a:endParaRPr lang="de-CH"/>
        </a:p>
      </dgm:t>
    </dgm:pt>
    <dgm:pt modelId="{AE89887E-8CAF-4273-90B1-59B26658439B}">
      <dgm:prSet phldrT="[Text]"/>
      <dgm:spPr/>
      <dgm:t>
        <a:bodyPr/>
        <a:lstStyle/>
        <a:p>
          <a:r>
            <a:rPr lang="de-CH"/>
            <a:t>1. Möglichkeit: Das Plug-in wird durch das Institut deployed.</a:t>
          </a:r>
        </a:p>
      </dgm:t>
    </dgm:pt>
    <dgm:pt modelId="{B70E32EA-332F-4457-90B7-B86114050FB1}" type="parTrans" cxnId="{3320092C-D903-4B27-8C04-80E72C6736BC}">
      <dgm:prSet/>
      <dgm:spPr/>
      <dgm:t>
        <a:bodyPr/>
        <a:lstStyle/>
        <a:p>
          <a:endParaRPr lang="de-CH"/>
        </a:p>
      </dgm:t>
    </dgm:pt>
    <dgm:pt modelId="{EFE349F3-4C6C-4063-9F4D-6B3612DFD34F}" type="sibTrans" cxnId="{3320092C-D903-4B27-8C04-80E72C6736BC}">
      <dgm:prSet/>
      <dgm:spPr/>
      <dgm:t>
        <a:bodyPr/>
        <a:lstStyle/>
        <a:p>
          <a:endParaRPr lang="de-CH"/>
        </a:p>
      </dgm:t>
    </dgm:pt>
    <dgm:pt modelId="{05FDFB77-6A1D-4159-81B5-8AC404ABFCCC}">
      <dgm:prSet phldrT="[Text]"/>
      <dgm:spPr/>
      <dgm:t>
        <a:bodyPr/>
        <a:lstStyle/>
        <a:p>
          <a:r>
            <a:rPr lang="de-CH"/>
            <a:t>2. Möglichkeit: Das Plug-in kann über eine Web-Oberfläche hochgeladen werden und wird automatisch deployed.</a:t>
          </a:r>
        </a:p>
      </dgm:t>
    </dgm:pt>
    <dgm:pt modelId="{D293399A-804D-4FDE-83E2-FE0D2C0045DF}" type="parTrans" cxnId="{595C3B39-6E73-4BEF-87EC-420982C74228}">
      <dgm:prSet/>
      <dgm:spPr/>
      <dgm:t>
        <a:bodyPr/>
        <a:lstStyle/>
        <a:p>
          <a:endParaRPr lang="de-CH"/>
        </a:p>
      </dgm:t>
    </dgm:pt>
    <dgm:pt modelId="{E1B3533E-FACC-46D3-96EB-D2BEDEFCB3EA}" type="sibTrans" cxnId="{595C3B39-6E73-4BEF-87EC-420982C74228}">
      <dgm:prSet/>
      <dgm:spPr/>
      <dgm:t>
        <a:bodyPr/>
        <a:lstStyle/>
        <a:p>
          <a:endParaRPr lang="de-CH"/>
        </a:p>
      </dgm:t>
    </dgm:pt>
    <dgm:pt modelId="{23DA1662-6618-4D55-A30B-888D9B0811DF}" type="pres">
      <dgm:prSet presAssocID="{6145F78E-520F-40BD-88B5-0326121D85A1}" presName="Name0" presStyleCnt="0">
        <dgm:presLayoutVars>
          <dgm:dir/>
          <dgm:animLvl val="lvl"/>
          <dgm:resizeHandles val="exact"/>
        </dgm:presLayoutVars>
      </dgm:prSet>
      <dgm:spPr/>
    </dgm:pt>
    <dgm:pt modelId="{5B8819D6-832B-4C02-A011-962751CE4F59}" type="pres">
      <dgm:prSet presAssocID="{A2BB697E-3D08-4E9F-805B-F0BC24977387}" presName="composite" presStyleCnt="0"/>
      <dgm:spPr/>
    </dgm:pt>
    <dgm:pt modelId="{4AF22EE5-769D-488D-B32D-C189055302B7}" type="pres">
      <dgm:prSet presAssocID="{A2BB697E-3D08-4E9F-805B-F0BC24977387}" presName="parTx" presStyleLbl="node1" presStyleIdx="0" presStyleCnt="4">
        <dgm:presLayoutVars>
          <dgm:chMax val="0"/>
          <dgm:chPref val="0"/>
          <dgm:bulletEnabled val="1"/>
        </dgm:presLayoutVars>
      </dgm:prSet>
      <dgm:spPr/>
      <dgm:t>
        <a:bodyPr/>
        <a:lstStyle/>
        <a:p>
          <a:endParaRPr lang="de-CH"/>
        </a:p>
      </dgm:t>
    </dgm:pt>
    <dgm:pt modelId="{E2F41379-DC12-428F-BFD8-605A250F7325}" type="pres">
      <dgm:prSet presAssocID="{A2BB697E-3D08-4E9F-805B-F0BC24977387}" presName="desTx" presStyleLbl="revTx" presStyleIdx="0" presStyleCnt="4">
        <dgm:presLayoutVars>
          <dgm:bulletEnabled val="1"/>
        </dgm:presLayoutVars>
      </dgm:prSet>
      <dgm:spPr/>
      <dgm:t>
        <a:bodyPr/>
        <a:lstStyle/>
        <a:p>
          <a:endParaRPr lang="de-CH"/>
        </a:p>
      </dgm:t>
    </dgm:pt>
    <dgm:pt modelId="{815824AE-A8F4-40DD-A328-70B4B4FAE3EF}" type="pres">
      <dgm:prSet presAssocID="{E7BF89AE-8BB9-4096-9362-DB67733A2AA2}" presName="space" presStyleCnt="0"/>
      <dgm:spPr/>
    </dgm:pt>
    <dgm:pt modelId="{F8651E6A-4354-42E8-BDF9-B9B20202D0E1}" type="pres">
      <dgm:prSet presAssocID="{57F5CE34-EE7D-4018-A7D2-BC4FDE652D48}" presName="composite" presStyleCnt="0"/>
      <dgm:spPr/>
    </dgm:pt>
    <dgm:pt modelId="{ED698114-FB15-440F-B5DA-2A2780A342C2}" type="pres">
      <dgm:prSet presAssocID="{57F5CE34-EE7D-4018-A7D2-BC4FDE652D48}" presName="parTx" presStyleLbl="node1" presStyleIdx="1" presStyleCnt="4">
        <dgm:presLayoutVars>
          <dgm:chMax val="0"/>
          <dgm:chPref val="0"/>
          <dgm:bulletEnabled val="1"/>
        </dgm:presLayoutVars>
      </dgm:prSet>
      <dgm:spPr/>
      <dgm:t>
        <a:bodyPr/>
        <a:lstStyle/>
        <a:p>
          <a:endParaRPr lang="de-CH"/>
        </a:p>
      </dgm:t>
    </dgm:pt>
    <dgm:pt modelId="{C2131BC5-721D-4214-9CC4-32B0EFBFF1EC}" type="pres">
      <dgm:prSet presAssocID="{57F5CE34-EE7D-4018-A7D2-BC4FDE652D48}" presName="desTx" presStyleLbl="revTx" presStyleIdx="1" presStyleCnt="4">
        <dgm:presLayoutVars>
          <dgm:bulletEnabled val="1"/>
        </dgm:presLayoutVars>
      </dgm:prSet>
      <dgm:spPr/>
      <dgm:t>
        <a:bodyPr/>
        <a:lstStyle/>
        <a:p>
          <a:endParaRPr lang="de-CH"/>
        </a:p>
      </dgm:t>
    </dgm:pt>
    <dgm:pt modelId="{256942DF-2F62-4713-825F-7C1422382046}" type="pres">
      <dgm:prSet presAssocID="{8724558A-F5E2-407B-B1CC-7C6E055AF7CF}" presName="space" presStyleCnt="0"/>
      <dgm:spPr/>
    </dgm:pt>
    <dgm:pt modelId="{453E5F12-66ED-4DDF-AD17-44F61B5AA4C0}" type="pres">
      <dgm:prSet presAssocID="{53FF2AC1-A37A-4550-A648-6C61FA1E447D}" presName="composite" presStyleCnt="0"/>
      <dgm:spPr/>
    </dgm:pt>
    <dgm:pt modelId="{154E34BA-AA8B-48C5-A7BF-7DB3B5CB4F95}" type="pres">
      <dgm:prSet presAssocID="{53FF2AC1-A37A-4550-A648-6C61FA1E447D}" presName="parTx" presStyleLbl="node1" presStyleIdx="2" presStyleCnt="4">
        <dgm:presLayoutVars>
          <dgm:chMax val="0"/>
          <dgm:chPref val="0"/>
          <dgm:bulletEnabled val="1"/>
        </dgm:presLayoutVars>
      </dgm:prSet>
      <dgm:spPr/>
      <dgm:t>
        <a:bodyPr/>
        <a:lstStyle/>
        <a:p>
          <a:endParaRPr lang="de-CH"/>
        </a:p>
      </dgm:t>
    </dgm:pt>
    <dgm:pt modelId="{F4940FDB-7EE9-4B7E-BA94-1BA7DE1F3652}" type="pres">
      <dgm:prSet presAssocID="{53FF2AC1-A37A-4550-A648-6C61FA1E447D}" presName="desTx" presStyleLbl="revTx" presStyleIdx="2" presStyleCnt="4">
        <dgm:presLayoutVars>
          <dgm:bulletEnabled val="1"/>
        </dgm:presLayoutVars>
      </dgm:prSet>
      <dgm:spPr/>
      <dgm:t>
        <a:bodyPr/>
        <a:lstStyle/>
        <a:p>
          <a:endParaRPr lang="de-CH"/>
        </a:p>
      </dgm:t>
    </dgm:pt>
    <dgm:pt modelId="{4D718AA0-DDA2-498E-8B89-532B2353EA9A}" type="pres">
      <dgm:prSet presAssocID="{41F12230-5B0F-4FD5-8620-CE2048314A8A}" presName="space" presStyleCnt="0"/>
      <dgm:spPr/>
    </dgm:pt>
    <dgm:pt modelId="{39E6FA8E-0B77-45D2-B12C-5FBB0496237F}" type="pres">
      <dgm:prSet presAssocID="{49BF6C17-51B1-44DA-9049-8C076FAD9EED}" presName="composite" presStyleCnt="0"/>
      <dgm:spPr/>
    </dgm:pt>
    <dgm:pt modelId="{134F4162-1644-4068-BF1E-6D0EEFAEE9D6}" type="pres">
      <dgm:prSet presAssocID="{49BF6C17-51B1-44DA-9049-8C076FAD9EED}" presName="parTx" presStyleLbl="node1" presStyleIdx="3" presStyleCnt="4">
        <dgm:presLayoutVars>
          <dgm:chMax val="0"/>
          <dgm:chPref val="0"/>
          <dgm:bulletEnabled val="1"/>
        </dgm:presLayoutVars>
      </dgm:prSet>
      <dgm:spPr/>
      <dgm:t>
        <a:bodyPr/>
        <a:lstStyle/>
        <a:p>
          <a:endParaRPr lang="de-CH"/>
        </a:p>
      </dgm:t>
    </dgm:pt>
    <dgm:pt modelId="{EB64BCDB-DAF0-490B-BEE0-C08181938790}" type="pres">
      <dgm:prSet presAssocID="{49BF6C17-51B1-44DA-9049-8C076FAD9EED}" presName="desTx" presStyleLbl="revTx" presStyleIdx="3" presStyleCnt="4">
        <dgm:presLayoutVars>
          <dgm:bulletEnabled val="1"/>
        </dgm:presLayoutVars>
      </dgm:prSet>
      <dgm:spPr/>
      <dgm:t>
        <a:bodyPr/>
        <a:lstStyle/>
        <a:p>
          <a:endParaRPr lang="de-CH"/>
        </a:p>
      </dgm:t>
    </dgm:pt>
  </dgm:ptLst>
  <dgm:cxnLst>
    <dgm:cxn modelId="{5C642395-C898-4CCE-A9C2-C79C89FA99A6}" type="presOf" srcId="{49BF6C17-51B1-44DA-9049-8C076FAD9EED}" destId="{134F4162-1644-4068-BF1E-6D0EEFAEE9D6}" srcOrd="0" destOrd="0" presId="urn:microsoft.com/office/officeart/2005/8/layout/chevron1"/>
    <dgm:cxn modelId="{3320092C-D903-4B27-8C04-80E72C6736BC}" srcId="{49BF6C17-51B1-44DA-9049-8C076FAD9EED}" destId="{AE89887E-8CAF-4273-90B1-59B26658439B}" srcOrd="0" destOrd="0" parTransId="{B70E32EA-332F-4457-90B7-B86114050FB1}" sibTransId="{EFE349F3-4C6C-4063-9F4D-6B3612DFD34F}"/>
    <dgm:cxn modelId="{094C21B6-50BD-42CB-AD65-EB430D192706}" type="presOf" srcId="{4841066C-6B2F-44C0-A849-260D992EA019}" destId="{F4940FDB-7EE9-4B7E-BA94-1BA7DE1F3652}" srcOrd="0" destOrd="1" presId="urn:microsoft.com/office/officeart/2005/8/layout/chevron1"/>
    <dgm:cxn modelId="{5697FC7C-1A24-405F-8ACF-39E4F000E5B9}" srcId="{53FF2AC1-A37A-4550-A648-6C61FA1E447D}" destId="{C7B7B9FB-6E24-4D81-8C61-8DAFF472EE71}" srcOrd="0" destOrd="0" parTransId="{490A472C-8866-4868-8D32-FE12718E3C20}" sibTransId="{17C0E212-28FA-4741-ABEF-76C049E71237}"/>
    <dgm:cxn modelId="{DC5A554F-14FD-45A9-89F7-8B4BC81CCA51}" type="presOf" srcId="{AE89887E-8CAF-4273-90B1-59B26658439B}" destId="{EB64BCDB-DAF0-490B-BEE0-C08181938790}" srcOrd="0" destOrd="0" presId="urn:microsoft.com/office/officeart/2005/8/layout/chevron1"/>
    <dgm:cxn modelId="{D1FC01A4-FFAC-402E-98B2-2F4660DB3E00}" type="presOf" srcId="{69614B42-D681-42F7-A527-44B0E5925B5C}" destId="{C2131BC5-721D-4214-9CC4-32B0EFBFF1EC}" srcOrd="0" destOrd="1" presId="urn:microsoft.com/office/officeart/2005/8/layout/chevron1"/>
    <dgm:cxn modelId="{60BEA96A-F65A-4B8A-A7F1-5A03E467721A}" srcId="{6145F78E-520F-40BD-88B5-0326121D85A1}" destId="{57F5CE34-EE7D-4018-A7D2-BC4FDE652D48}" srcOrd="1" destOrd="0" parTransId="{67A91AA6-1165-45D2-8F33-D582D12428E2}" sibTransId="{8724558A-F5E2-407B-B1CC-7C6E055AF7CF}"/>
    <dgm:cxn modelId="{17BE8A14-8298-4A0D-960B-9528D5D5281C}" srcId="{6145F78E-520F-40BD-88B5-0326121D85A1}" destId="{A2BB697E-3D08-4E9F-805B-F0BC24977387}" srcOrd="0" destOrd="0" parTransId="{FE71A258-7A95-4213-A63F-A230DB598553}" sibTransId="{E7BF89AE-8BB9-4096-9362-DB67733A2AA2}"/>
    <dgm:cxn modelId="{59CB5DBF-9B12-498B-B474-F6402696E645}" srcId="{57F5CE34-EE7D-4018-A7D2-BC4FDE652D48}" destId="{A6A7E497-39A0-40B1-B204-1B9858323A6F}" srcOrd="0" destOrd="0" parTransId="{6F3F6C9C-23DC-474A-9907-56E52F16232B}" sibTransId="{7F0840EA-BEA6-40BE-85BA-3C56AA337788}"/>
    <dgm:cxn modelId="{9935A199-9B48-49B2-B48F-4343B469897A}" srcId="{53FF2AC1-A37A-4550-A648-6C61FA1E447D}" destId="{4841066C-6B2F-44C0-A849-260D992EA019}" srcOrd="1" destOrd="0" parTransId="{00FAAFF1-C403-43BA-A3A2-255C19112AE5}" sibTransId="{0653D286-9381-4D08-B0BC-633CB860EF8F}"/>
    <dgm:cxn modelId="{595C3B39-6E73-4BEF-87EC-420982C74228}" srcId="{49BF6C17-51B1-44DA-9049-8C076FAD9EED}" destId="{05FDFB77-6A1D-4159-81B5-8AC404ABFCCC}" srcOrd="1" destOrd="0" parTransId="{D293399A-804D-4FDE-83E2-FE0D2C0045DF}" sibTransId="{E1B3533E-FACC-46D3-96EB-D2BEDEFCB3EA}"/>
    <dgm:cxn modelId="{196B3520-6E16-44E4-9BE3-24D5EC3DE7CE}" type="presOf" srcId="{05FDFB77-6A1D-4159-81B5-8AC404ABFCCC}" destId="{EB64BCDB-DAF0-490B-BEE0-C08181938790}" srcOrd="0" destOrd="1" presId="urn:microsoft.com/office/officeart/2005/8/layout/chevron1"/>
    <dgm:cxn modelId="{263B72EB-3193-4DA7-9B4F-E4452C7EF2E7}" type="presOf" srcId="{C7B7B9FB-6E24-4D81-8C61-8DAFF472EE71}" destId="{F4940FDB-7EE9-4B7E-BA94-1BA7DE1F3652}" srcOrd="0" destOrd="0" presId="urn:microsoft.com/office/officeart/2005/8/layout/chevron1"/>
    <dgm:cxn modelId="{957F1311-70C1-4D02-B292-148721A8A835}" type="presOf" srcId="{57F5CE34-EE7D-4018-A7D2-BC4FDE652D48}" destId="{ED698114-FB15-440F-B5DA-2A2780A342C2}" srcOrd="0" destOrd="0" presId="urn:microsoft.com/office/officeart/2005/8/layout/chevron1"/>
    <dgm:cxn modelId="{1495F652-1561-4D64-809E-CD1E7840771E}" type="presOf" srcId="{6145F78E-520F-40BD-88B5-0326121D85A1}" destId="{23DA1662-6618-4D55-A30B-888D9B0811DF}" srcOrd="0" destOrd="0" presId="urn:microsoft.com/office/officeart/2005/8/layout/chevron1"/>
    <dgm:cxn modelId="{B078168D-AEF7-4CFF-858E-6E23B25EEB34}" srcId="{6145F78E-520F-40BD-88B5-0326121D85A1}" destId="{53FF2AC1-A37A-4550-A648-6C61FA1E447D}" srcOrd="2" destOrd="0" parTransId="{AAC55CE0-A84B-4858-8927-AA9E9AAE7043}" sibTransId="{41F12230-5B0F-4FD5-8620-CE2048314A8A}"/>
    <dgm:cxn modelId="{59893E11-E655-4FE0-A0B2-E9E880DFB17D}" srcId="{A2BB697E-3D08-4E9F-805B-F0BC24977387}" destId="{60160DF1-1D2B-4129-ADDD-331455E8DA6C}" srcOrd="0" destOrd="0" parTransId="{76AEDE8B-6E9F-4F14-9DD0-CDCC7C45A130}" sibTransId="{5BFEE513-8800-42E2-8778-D592E4F7B6CF}"/>
    <dgm:cxn modelId="{FC53DBAF-EC5E-4040-8A89-3885C8E4B336}" type="presOf" srcId="{60160DF1-1D2B-4129-ADDD-331455E8DA6C}" destId="{E2F41379-DC12-428F-BFD8-605A250F7325}" srcOrd="0" destOrd="0" presId="urn:microsoft.com/office/officeart/2005/8/layout/chevron1"/>
    <dgm:cxn modelId="{937ABABC-5A49-4869-A73C-4D0EAB17CA19}" type="presOf" srcId="{A6A7E497-39A0-40B1-B204-1B9858323A6F}" destId="{C2131BC5-721D-4214-9CC4-32B0EFBFF1EC}" srcOrd="0" destOrd="0" presId="urn:microsoft.com/office/officeart/2005/8/layout/chevron1"/>
    <dgm:cxn modelId="{5C9612CE-ED00-4989-93F5-D133A9F3A3A4}" srcId="{57F5CE34-EE7D-4018-A7D2-BC4FDE652D48}" destId="{69614B42-D681-42F7-A527-44B0E5925B5C}" srcOrd="1" destOrd="0" parTransId="{6B70164F-664E-4137-B5D1-BFE8258DCE2D}" sibTransId="{3E3F2102-04DF-4D98-9A09-905D2C10E6C4}"/>
    <dgm:cxn modelId="{FEC3FA9E-D532-42AD-AEDB-3010851DFDF9}" srcId="{6145F78E-520F-40BD-88B5-0326121D85A1}" destId="{49BF6C17-51B1-44DA-9049-8C076FAD9EED}" srcOrd="3" destOrd="0" parTransId="{92F40422-0ABE-4429-8BB2-D82F01FD5D88}" sibTransId="{E00AA092-0B44-4F1A-B3E3-FF6E5CA64C5C}"/>
    <dgm:cxn modelId="{8EE0EA69-A020-4600-8904-B42E0BD86EA4}" type="presOf" srcId="{A2BB697E-3D08-4E9F-805B-F0BC24977387}" destId="{4AF22EE5-769D-488D-B32D-C189055302B7}" srcOrd="0" destOrd="0" presId="urn:microsoft.com/office/officeart/2005/8/layout/chevron1"/>
    <dgm:cxn modelId="{C7D0ED48-AAE4-4079-9282-9DBD3F2FCE0A}" type="presOf" srcId="{53FF2AC1-A37A-4550-A648-6C61FA1E447D}" destId="{154E34BA-AA8B-48C5-A7BF-7DB3B5CB4F95}" srcOrd="0" destOrd="0" presId="urn:microsoft.com/office/officeart/2005/8/layout/chevron1"/>
    <dgm:cxn modelId="{7EE4123C-8A6C-485C-A446-6EEF401B9F90}" type="presParOf" srcId="{23DA1662-6618-4D55-A30B-888D9B0811DF}" destId="{5B8819D6-832B-4C02-A011-962751CE4F59}" srcOrd="0" destOrd="0" presId="urn:microsoft.com/office/officeart/2005/8/layout/chevron1"/>
    <dgm:cxn modelId="{853AD105-BDE5-4D2E-9877-A2A35ECA0C18}" type="presParOf" srcId="{5B8819D6-832B-4C02-A011-962751CE4F59}" destId="{4AF22EE5-769D-488D-B32D-C189055302B7}" srcOrd="0" destOrd="0" presId="urn:microsoft.com/office/officeart/2005/8/layout/chevron1"/>
    <dgm:cxn modelId="{DA9A68EA-7D63-481E-8CA3-C03247F6FA7C}" type="presParOf" srcId="{5B8819D6-832B-4C02-A011-962751CE4F59}" destId="{E2F41379-DC12-428F-BFD8-605A250F7325}" srcOrd="1" destOrd="0" presId="urn:microsoft.com/office/officeart/2005/8/layout/chevron1"/>
    <dgm:cxn modelId="{3B873C1A-57E7-45FA-B108-D4461248C56C}" type="presParOf" srcId="{23DA1662-6618-4D55-A30B-888D9B0811DF}" destId="{815824AE-A8F4-40DD-A328-70B4B4FAE3EF}" srcOrd="1" destOrd="0" presId="urn:microsoft.com/office/officeart/2005/8/layout/chevron1"/>
    <dgm:cxn modelId="{76B01A8C-4CF7-4228-A559-C47058B7A3AB}" type="presParOf" srcId="{23DA1662-6618-4D55-A30B-888D9B0811DF}" destId="{F8651E6A-4354-42E8-BDF9-B9B20202D0E1}" srcOrd="2" destOrd="0" presId="urn:microsoft.com/office/officeart/2005/8/layout/chevron1"/>
    <dgm:cxn modelId="{5E6EEDC6-0B81-44FE-AEAE-B88E08BBC18F}" type="presParOf" srcId="{F8651E6A-4354-42E8-BDF9-B9B20202D0E1}" destId="{ED698114-FB15-440F-B5DA-2A2780A342C2}" srcOrd="0" destOrd="0" presId="urn:microsoft.com/office/officeart/2005/8/layout/chevron1"/>
    <dgm:cxn modelId="{12CA5F25-D284-4D9B-8BCA-5B383EBF8065}" type="presParOf" srcId="{F8651E6A-4354-42E8-BDF9-B9B20202D0E1}" destId="{C2131BC5-721D-4214-9CC4-32B0EFBFF1EC}" srcOrd="1" destOrd="0" presId="urn:microsoft.com/office/officeart/2005/8/layout/chevron1"/>
    <dgm:cxn modelId="{BBC0F8FC-9A74-4316-8DCC-B64E15C0B45E}" type="presParOf" srcId="{23DA1662-6618-4D55-A30B-888D9B0811DF}" destId="{256942DF-2F62-4713-825F-7C1422382046}" srcOrd="3" destOrd="0" presId="urn:microsoft.com/office/officeart/2005/8/layout/chevron1"/>
    <dgm:cxn modelId="{427CF12A-67A2-4FF1-B6D6-556A880ED8D2}" type="presParOf" srcId="{23DA1662-6618-4D55-A30B-888D9B0811DF}" destId="{453E5F12-66ED-4DDF-AD17-44F61B5AA4C0}" srcOrd="4" destOrd="0" presId="urn:microsoft.com/office/officeart/2005/8/layout/chevron1"/>
    <dgm:cxn modelId="{7FD76CA8-E661-4788-B6A1-B521A639055C}" type="presParOf" srcId="{453E5F12-66ED-4DDF-AD17-44F61B5AA4C0}" destId="{154E34BA-AA8B-48C5-A7BF-7DB3B5CB4F95}" srcOrd="0" destOrd="0" presId="urn:microsoft.com/office/officeart/2005/8/layout/chevron1"/>
    <dgm:cxn modelId="{1C5E1047-6999-4508-9B65-DC2997729369}" type="presParOf" srcId="{453E5F12-66ED-4DDF-AD17-44F61B5AA4C0}" destId="{F4940FDB-7EE9-4B7E-BA94-1BA7DE1F3652}" srcOrd="1" destOrd="0" presId="urn:microsoft.com/office/officeart/2005/8/layout/chevron1"/>
    <dgm:cxn modelId="{987A882B-FF95-46CD-B7AF-BCBD76E1A165}" type="presParOf" srcId="{23DA1662-6618-4D55-A30B-888D9B0811DF}" destId="{4D718AA0-DDA2-498E-8B89-532B2353EA9A}" srcOrd="5" destOrd="0" presId="urn:microsoft.com/office/officeart/2005/8/layout/chevron1"/>
    <dgm:cxn modelId="{CFAB8A50-7AB3-4658-9777-A61E48F3C63F}" type="presParOf" srcId="{23DA1662-6618-4D55-A30B-888D9B0811DF}" destId="{39E6FA8E-0B77-45D2-B12C-5FBB0496237F}" srcOrd="6" destOrd="0" presId="urn:microsoft.com/office/officeart/2005/8/layout/chevron1"/>
    <dgm:cxn modelId="{634A12BE-01D0-42B1-9169-B697BB5DA60E}" type="presParOf" srcId="{39E6FA8E-0B77-45D2-B12C-5FBB0496237F}" destId="{134F4162-1644-4068-BF1E-6D0EEFAEE9D6}" srcOrd="0" destOrd="0" presId="urn:microsoft.com/office/officeart/2005/8/layout/chevron1"/>
    <dgm:cxn modelId="{C46A9409-AEC8-462C-96CE-CD79C668E75E}" type="presParOf" srcId="{39E6FA8E-0B77-45D2-B12C-5FBB0496237F}" destId="{EB64BCDB-DAF0-490B-BEE0-C08181938790}" srcOrd="1" destOrd="0" presId="urn:microsoft.com/office/officeart/2005/8/layout/chevron1"/>
  </dgm:cxnLst>
  <dgm:bg/>
  <dgm:whole/>
  <dgm:extLst>
    <a:ext uri="http://schemas.microsoft.com/office/drawing/2008/diagram">
      <dsp:dataModelExt xmlns:dsp="http://schemas.microsoft.com/office/drawing/2008/diagram" relId="rId18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8C51536-82D2-436F-80E9-18759E16A036}">
      <dsp:nvSpPr>
        <dsp:cNvPr id="0" name=""/>
        <dsp:cNvSpPr/>
      </dsp:nvSpPr>
      <dsp:spPr>
        <a:xfrm rot="5400000">
          <a:off x="-176193" y="177758"/>
          <a:ext cx="1174625" cy="822238"/>
        </a:xfrm>
        <a:prstGeom prst="chevron">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3">
          <a:scrgbClr r="0" g="0" b="0"/>
        </a:fillRef>
        <a:effectRef idx="2">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de-CH" sz="1200" kern="1200"/>
            <a:t>Erstellung Poster</a:t>
          </a:r>
        </a:p>
      </dsp:txBody>
      <dsp:txXfrm rot="-5400000">
        <a:off x="1" y="412683"/>
        <a:ext cx="822238" cy="352387"/>
      </dsp:txXfrm>
    </dsp:sp>
    <dsp:sp modelId="{AF8CEB11-9237-4E48-AA41-87BBF92F4F74}">
      <dsp:nvSpPr>
        <dsp:cNvPr id="0" name=""/>
        <dsp:cNvSpPr/>
      </dsp:nvSpPr>
      <dsp:spPr>
        <a:xfrm rot="5400000">
          <a:off x="2772565" y="-1948763"/>
          <a:ext cx="763506" cy="4664161"/>
        </a:xfrm>
        <a:prstGeom prst="round2SameRect">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78232" tIns="6985" rIns="6985" bIns="6985" numCol="1" spcCol="1270" anchor="ctr" anchorCtr="0">
          <a:noAutofit/>
        </a:bodyPr>
        <a:lstStyle/>
        <a:p>
          <a:pPr marL="57150" lvl="1" indent="-57150" algn="l" defTabSz="488950">
            <a:lnSpc>
              <a:spcPct val="90000"/>
            </a:lnSpc>
            <a:spcBef>
              <a:spcPct val="0"/>
            </a:spcBef>
            <a:spcAft>
              <a:spcPct val="15000"/>
            </a:spcAft>
            <a:buChar char="••"/>
          </a:pPr>
          <a:r>
            <a:rPr lang="de-CH" sz="1100" kern="1200"/>
            <a:t>Das Poster wird vom Bachelorteam gemäss Vorlage erstellt.</a:t>
          </a:r>
          <a:r>
            <a:rPr lang="de-CH" sz="1600" kern="1200"/>
            <a:t/>
          </a:r>
          <a:br>
            <a:rPr lang="de-CH" sz="1600" kern="1200"/>
          </a:br>
          <a:endParaRPr lang="de-CH" sz="1600" kern="1200"/>
        </a:p>
      </dsp:txBody>
      <dsp:txXfrm rot="-5400000">
        <a:off x="822238" y="38835"/>
        <a:ext cx="4626890" cy="688964"/>
      </dsp:txXfrm>
    </dsp:sp>
    <dsp:sp modelId="{98256ED7-2524-4BF6-A5CC-9E99E6258540}">
      <dsp:nvSpPr>
        <dsp:cNvPr id="0" name=""/>
        <dsp:cNvSpPr/>
      </dsp:nvSpPr>
      <dsp:spPr>
        <a:xfrm rot="5400000">
          <a:off x="-176193" y="1150980"/>
          <a:ext cx="1174625" cy="822238"/>
        </a:xfrm>
        <a:prstGeom prst="chevron">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3">
          <a:scrgbClr r="0" g="0" b="0"/>
        </a:fillRef>
        <a:effectRef idx="2">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de-CH" sz="1200" kern="1200"/>
            <a:t>Kontrolle Poster</a:t>
          </a:r>
        </a:p>
      </dsp:txBody>
      <dsp:txXfrm rot="-5400000">
        <a:off x="1" y="1385905"/>
        <a:ext cx="822238" cy="352387"/>
      </dsp:txXfrm>
    </dsp:sp>
    <dsp:sp modelId="{8887E87D-7FB5-4AC4-85D4-BB5F88D29767}">
      <dsp:nvSpPr>
        <dsp:cNvPr id="0" name=""/>
        <dsp:cNvSpPr/>
      </dsp:nvSpPr>
      <dsp:spPr>
        <a:xfrm rot="5400000">
          <a:off x="2772565" y="-975540"/>
          <a:ext cx="763506" cy="4664161"/>
        </a:xfrm>
        <a:prstGeom prst="round2SameRect">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78232" tIns="6985" rIns="6985" bIns="6985" numCol="1" spcCol="1270" anchor="ctr" anchorCtr="0">
          <a:noAutofit/>
        </a:bodyPr>
        <a:lstStyle/>
        <a:p>
          <a:pPr marL="57150" lvl="1" indent="-57150" algn="l" defTabSz="488950">
            <a:lnSpc>
              <a:spcPct val="90000"/>
            </a:lnSpc>
            <a:spcBef>
              <a:spcPct val="0"/>
            </a:spcBef>
            <a:spcAft>
              <a:spcPct val="15000"/>
            </a:spcAft>
            <a:buChar char="••"/>
          </a:pPr>
          <a:r>
            <a:rPr lang="de-CH" sz="1100" kern="1200"/>
            <a:t>Das Poster wird durch den Betreuer kontrolliert und abgenommen.</a:t>
          </a:r>
          <a:r>
            <a:rPr lang="de-CH" sz="1600" kern="1200"/>
            <a:t> </a:t>
          </a:r>
        </a:p>
      </dsp:txBody>
      <dsp:txXfrm rot="-5400000">
        <a:off x="822238" y="1012058"/>
        <a:ext cx="4626890" cy="688964"/>
      </dsp:txXfrm>
    </dsp:sp>
    <dsp:sp modelId="{5B1D26F9-4270-4775-AF6F-8C925B66F08C}">
      <dsp:nvSpPr>
        <dsp:cNvPr id="0" name=""/>
        <dsp:cNvSpPr/>
      </dsp:nvSpPr>
      <dsp:spPr>
        <a:xfrm rot="5400000">
          <a:off x="-176193" y="2124203"/>
          <a:ext cx="1174625" cy="822238"/>
        </a:xfrm>
        <a:prstGeom prst="chevron">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3">
          <a:scrgbClr r="0" g="0" b="0"/>
        </a:fillRef>
        <a:effectRef idx="2">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de-CH" sz="1200" kern="1200"/>
            <a:t>Abgabe Poster</a:t>
          </a:r>
        </a:p>
      </dsp:txBody>
      <dsp:txXfrm rot="-5400000">
        <a:off x="1" y="2359128"/>
        <a:ext cx="822238" cy="352387"/>
      </dsp:txXfrm>
    </dsp:sp>
    <dsp:sp modelId="{06A747AC-D307-4411-82A9-0A6371B1F772}">
      <dsp:nvSpPr>
        <dsp:cNvPr id="0" name=""/>
        <dsp:cNvSpPr/>
      </dsp:nvSpPr>
      <dsp:spPr>
        <a:xfrm rot="5400000">
          <a:off x="2772565" y="-2317"/>
          <a:ext cx="763506" cy="4664161"/>
        </a:xfrm>
        <a:prstGeom prst="round2SameRect">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78232" tIns="6985" rIns="6985" bIns="6985" numCol="1" spcCol="1270" anchor="ctr" anchorCtr="0">
          <a:noAutofit/>
        </a:bodyPr>
        <a:lstStyle/>
        <a:p>
          <a:pPr marL="57150" lvl="1" indent="-57150" algn="l" defTabSz="488950">
            <a:lnSpc>
              <a:spcPct val="90000"/>
            </a:lnSpc>
            <a:spcBef>
              <a:spcPct val="0"/>
            </a:spcBef>
            <a:spcAft>
              <a:spcPct val="15000"/>
            </a:spcAft>
            <a:buChar char="••"/>
          </a:pPr>
          <a:r>
            <a:rPr lang="de-CH" sz="1100" kern="1200"/>
            <a:t>Am Abgabetag der Arbeit müssen die Poster bis um 12:00 Uhr ausgedruckt sein. Daraufhin werden diese abgeholt und ausgestellt.</a:t>
          </a:r>
        </a:p>
        <a:p>
          <a:pPr marL="57150" lvl="1" indent="-57150" algn="l" defTabSz="488950">
            <a:lnSpc>
              <a:spcPct val="90000"/>
            </a:lnSpc>
            <a:spcBef>
              <a:spcPct val="0"/>
            </a:spcBef>
            <a:spcAft>
              <a:spcPct val="15000"/>
            </a:spcAft>
            <a:buChar char="••"/>
          </a:pPr>
          <a:r>
            <a:rPr lang="de-CH" sz="1100" kern="1200"/>
            <a:t>Das Poster wird zusammen mit dem Bericht auf eine CD gebrannt und diese muss, ebenfalls bis um 12:00 Uhr, abgegeben worden sein.</a:t>
          </a:r>
        </a:p>
      </dsp:txBody>
      <dsp:txXfrm rot="-5400000">
        <a:off x="822238" y="1985282"/>
        <a:ext cx="4626890" cy="688964"/>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8C51536-82D2-436F-80E9-18759E16A036}">
      <dsp:nvSpPr>
        <dsp:cNvPr id="0" name=""/>
        <dsp:cNvSpPr/>
      </dsp:nvSpPr>
      <dsp:spPr>
        <a:xfrm rot="5400000">
          <a:off x="-177574" y="179358"/>
          <a:ext cx="1183830" cy="828681"/>
        </a:xfrm>
        <a:prstGeom prst="chevron">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3">
          <a:scrgbClr r="0" g="0" b="0"/>
        </a:fillRef>
        <a:effectRef idx="2">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de-CH" sz="1200" kern="1200"/>
            <a:t>Erstellung Poster</a:t>
          </a:r>
        </a:p>
      </dsp:txBody>
      <dsp:txXfrm rot="-5400000">
        <a:off x="1" y="416125"/>
        <a:ext cx="828681" cy="355149"/>
      </dsp:txXfrm>
    </dsp:sp>
    <dsp:sp modelId="{AF8CEB11-9237-4E48-AA41-87BBF92F4F74}">
      <dsp:nvSpPr>
        <dsp:cNvPr id="0" name=""/>
        <dsp:cNvSpPr/>
      </dsp:nvSpPr>
      <dsp:spPr>
        <a:xfrm rot="5400000">
          <a:off x="2772795" y="-1942330"/>
          <a:ext cx="769489" cy="4657718"/>
        </a:xfrm>
        <a:prstGeom prst="round2SameRect">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78232" tIns="6985" rIns="6985" bIns="6985" numCol="1" spcCol="1270" anchor="ctr" anchorCtr="0">
          <a:noAutofit/>
        </a:bodyPr>
        <a:lstStyle/>
        <a:p>
          <a:pPr marL="57150" lvl="1" indent="-57150" algn="l" defTabSz="488950">
            <a:lnSpc>
              <a:spcPct val="90000"/>
            </a:lnSpc>
            <a:spcBef>
              <a:spcPct val="0"/>
            </a:spcBef>
            <a:spcAft>
              <a:spcPct val="15000"/>
            </a:spcAft>
            <a:buChar char="••"/>
          </a:pPr>
          <a:r>
            <a:rPr lang="de-CH" sz="1100" kern="1200"/>
            <a:t>Das Poster wird vom Bachelorteam gemäss Vorlage erstellt.</a:t>
          </a:r>
        </a:p>
      </dsp:txBody>
      <dsp:txXfrm rot="-5400000">
        <a:off x="828681" y="39347"/>
        <a:ext cx="4620155" cy="694363"/>
      </dsp:txXfrm>
    </dsp:sp>
    <dsp:sp modelId="{98256ED7-2524-4BF6-A5CC-9E99E6258540}">
      <dsp:nvSpPr>
        <dsp:cNvPr id="0" name=""/>
        <dsp:cNvSpPr/>
      </dsp:nvSpPr>
      <dsp:spPr>
        <a:xfrm rot="5400000">
          <a:off x="-177574" y="1162046"/>
          <a:ext cx="1183830" cy="828681"/>
        </a:xfrm>
        <a:prstGeom prst="chevron">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3">
          <a:scrgbClr r="0" g="0" b="0"/>
        </a:fillRef>
        <a:effectRef idx="2">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de-CH" sz="1200" kern="1200"/>
            <a:t>Kontrolle Poster</a:t>
          </a:r>
        </a:p>
      </dsp:txBody>
      <dsp:txXfrm rot="-5400000">
        <a:off x="1" y="1398813"/>
        <a:ext cx="828681" cy="355149"/>
      </dsp:txXfrm>
    </dsp:sp>
    <dsp:sp modelId="{8887E87D-7FB5-4AC4-85D4-BB5F88D29767}">
      <dsp:nvSpPr>
        <dsp:cNvPr id="0" name=""/>
        <dsp:cNvSpPr/>
      </dsp:nvSpPr>
      <dsp:spPr>
        <a:xfrm rot="5400000">
          <a:off x="2772795" y="-959642"/>
          <a:ext cx="769489" cy="4657718"/>
        </a:xfrm>
        <a:prstGeom prst="round2SameRect">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78232" tIns="6985" rIns="6985" bIns="6985" numCol="1" spcCol="1270" anchor="ctr" anchorCtr="0">
          <a:noAutofit/>
        </a:bodyPr>
        <a:lstStyle/>
        <a:p>
          <a:pPr marL="57150" lvl="1" indent="-57150" algn="l" defTabSz="488950">
            <a:lnSpc>
              <a:spcPct val="90000"/>
            </a:lnSpc>
            <a:spcBef>
              <a:spcPct val="0"/>
            </a:spcBef>
            <a:spcAft>
              <a:spcPct val="15000"/>
            </a:spcAft>
            <a:buChar char="••"/>
          </a:pPr>
          <a:r>
            <a:rPr lang="de-CH" sz="1100" kern="1200"/>
            <a:t>Das Poster wird durch den Betreuer kontrolliert und abgenommen. </a:t>
          </a:r>
        </a:p>
      </dsp:txBody>
      <dsp:txXfrm rot="-5400000">
        <a:off x="828681" y="1022035"/>
        <a:ext cx="4620155" cy="694363"/>
      </dsp:txXfrm>
    </dsp:sp>
    <dsp:sp modelId="{5B1D26F9-4270-4775-AF6F-8C925B66F08C}">
      <dsp:nvSpPr>
        <dsp:cNvPr id="0" name=""/>
        <dsp:cNvSpPr/>
      </dsp:nvSpPr>
      <dsp:spPr>
        <a:xfrm rot="5400000">
          <a:off x="-177574" y="2144735"/>
          <a:ext cx="1183830" cy="828681"/>
        </a:xfrm>
        <a:prstGeom prst="chevron">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3">
          <a:scrgbClr r="0" g="0" b="0"/>
        </a:fillRef>
        <a:effectRef idx="2">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de-CH" sz="1200" kern="1200"/>
            <a:t>Abgabe Poster</a:t>
          </a:r>
        </a:p>
      </dsp:txBody>
      <dsp:txXfrm rot="-5400000">
        <a:off x="1" y="2381502"/>
        <a:ext cx="828681" cy="355149"/>
      </dsp:txXfrm>
    </dsp:sp>
    <dsp:sp modelId="{06A747AC-D307-4411-82A9-0A6371B1F772}">
      <dsp:nvSpPr>
        <dsp:cNvPr id="0" name=""/>
        <dsp:cNvSpPr/>
      </dsp:nvSpPr>
      <dsp:spPr>
        <a:xfrm rot="5400000">
          <a:off x="2772795" y="23046"/>
          <a:ext cx="769489" cy="4657718"/>
        </a:xfrm>
        <a:prstGeom prst="round2SameRect">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78232" tIns="6985" rIns="6985" bIns="6985" numCol="1" spcCol="1270" anchor="ctr" anchorCtr="0">
          <a:noAutofit/>
        </a:bodyPr>
        <a:lstStyle/>
        <a:p>
          <a:pPr marL="57150" lvl="1" indent="-57150" algn="l" defTabSz="488950">
            <a:lnSpc>
              <a:spcPct val="90000"/>
            </a:lnSpc>
            <a:spcBef>
              <a:spcPct val="0"/>
            </a:spcBef>
            <a:spcAft>
              <a:spcPct val="15000"/>
            </a:spcAft>
            <a:buChar char="••"/>
          </a:pPr>
          <a:r>
            <a:rPr lang="de-CH" sz="1100" kern="1200"/>
            <a:t>Am Abgabetag der Arbeit müssen die Poster bis um 12:00 Uhr ausgedruckt sein. Daraufhin werden diese abgeholt und ausgestellt.</a:t>
          </a:r>
        </a:p>
        <a:p>
          <a:pPr marL="57150" lvl="1" indent="-57150" algn="l" defTabSz="488950">
            <a:lnSpc>
              <a:spcPct val="90000"/>
            </a:lnSpc>
            <a:spcBef>
              <a:spcPct val="0"/>
            </a:spcBef>
            <a:spcAft>
              <a:spcPct val="15000"/>
            </a:spcAft>
            <a:buChar char="••"/>
          </a:pPr>
          <a:r>
            <a:rPr lang="de-CH" sz="1100" kern="1200"/>
            <a:t>Ein PDF-Datei mit dem Poster als Inhalt muss , ebenfalls bis um 12:00 Uhr, an einer zentralen Stelle (z.B. Ordner auf Server) abgelegt worden sein.</a:t>
          </a:r>
        </a:p>
      </dsp:txBody>
      <dsp:txXfrm rot="-5400000">
        <a:off x="828681" y="2004724"/>
        <a:ext cx="4620155" cy="694363"/>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3A9F25A-8A4D-4430-8E67-1E94075CA741}">
      <dsp:nvSpPr>
        <dsp:cNvPr id="0" name=""/>
        <dsp:cNvSpPr/>
      </dsp:nvSpPr>
      <dsp:spPr>
        <a:xfrm>
          <a:off x="411479" y="0"/>
          <a:ext cx="4663440" cy="2670048"/>
        </a:xfrm>
        <a:prstGeom prst="rightArrow">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4F304339-67F1-42F2-BC2B-19083F23939A}">
      <dsp:nvSpPr>
        <dsp:cNvPr id="0" name=""/>
        <dsp:cNvSpPr/>
      </dsp:nvSpPr>
      <dsp:spPr>
        <a:xfrm>
          <a:off x="5893" y="801014"/>
          <a:ext cx="1765935" cy="1068019"/>
        </a:xfrm>
        <a:prstGeom prst="round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t" anchorCtr="0">
          <a:noAutofit/>
        </a:bodyPr>
        <a:lstStyle/>
        <a:p>
          <a:pPr lvl="0" algn="l" defTabSz="622300">
            <a:lnSpc>
              <a:spcPct val="90000"/>
            </a:lnSpc>
            <a:spcBef>
              <a:spcPct val="0"/>
            </a:spcBef>
            <a:spcAft>
              <a:spcPct val="35000"/>
            </a:spcAft>
          </a:pPr>
          <a:r>
            <a:rPr lang="de-CH" sz="1400" kern="1200"/>
            <a:t>Applikation wird gestartet</a:t>
          </a:r>
        </a:p>
        <a:p>
          <a:pPr marL="57150" lvl="1" indent="-57150" algn="l" defTabSz="488950">
            <a:lnSpc>
              <a:spcPct val="90000"/>
            </a:lnSpc>
            <a:spcBef>
              <a:spcPct val="0"/>
            </a:spcBef>
            <a:spcAft>
              <a:spcPct val="15000"/>
            </a:spcAft>
            <a:buChar char="••"/>
          </a:pPr>
          <a:r>
            <a:rPr lang="de-CH" sz="1100" kern="1200"/>
            <a:t>siehe Kapitel: Startup</a:t>
          </a:r>
        </a:p>
      </dsp:txBody>
      <dsp:txXfrm>
        <a:off x="58029" y="853150"/>
        <a:ext cx="1661663" cy="963747"/>
      </dsp:txXfrm>
    </dsp:sp>
    <dsp:sp modelId="{2FB153DA-60D3-449F-957F-3FE69194D546}">
      <dsp:nvSpPr>
        <dsp:cNvPr id="0" name=""/>
        <dsp:cNvSpPr/>
      </dsp:nvSpPr>
      <dsp:spPr>
        <a:xfrm>
          <a:off x="1860232" y="801014"/>
          <a:ext cx="1765935" cy="1068019"/>
        </a:xfrm>
        <a:prstGeom prst="round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t" anchorCtr="0">
          <a:noAutofit/>
        </a:bodyPr>
        <a:lstStyle/>
        <a:p>
          <a:pPr lvl="0" algn="l" defTabSz="622300">
            <a:lnSpc>
              <a:spcPct val="90000"/>
            </a:lnSpc>
            <a:spcBef>
              <a:spcPct val="0"/>
            </a:spcBef>
            <a:spcAft>
              <a:spcPct val="35000"/>
            </a:spcAft>
          </a:pPr>
          <a:r>
            <a:rPr lang="de-CH" sz="1400" kern="1200"/>
            <a:t>Applikation läuft</a:t>
          </a:r>
        </a:p>
        <a:p>
          <a:pPr marL="57150" lvl="1" indent="-57150" algn="l" defTabSz="488950">
            <a:lnSpc>
              <a:spcPct val="90000"/>
            </a:lnSpc>
            <a:spcBef>
              <a:spcPct val="0"/>
            </a:spcBef>
            <a:spcAft>
              <a:spcPct val="15000"/>
            </a:spcAft>
            <a:buChar char="••"/>
          </a:pPr>
          <a:r>
            <a:rPr lang="de-CH" sz="1100" kern="1200"/>
            <a:t>siehe Kapitel: Laufen</a:t>
          </a:r>
        </a:p>
        <a:p>
          <a:pPr marL="57150" lvl="1" indent="-57150" algn="l" defTabSz="488950">
            <a:lnSpc>
              <a:spcPct val="90000"/>
            </a:lnSpc>
            <a:spcBef>
              <a:spcPct val="0"/>
            </a:spcBef>
            <a:spcAft>
              <a:spcPct val="15000"/>
            </a:spcAft>
            <a:buChar char="••"/>
          </a:pPr>
          <a:r>
            <a:rPr lang="de-CH" sz="1100" kern="1200"/>
            <a:t>Stabilitätstest: 111 Stunden ohne Unterbruch</a:t>
          </a:r>
        </a:p>
      </dsp:txBody>
      <dsp:txXfrm>
        <a:off x="1912368" y="853150"/>
        <a:ext cx="1661663" cy="963747"/>
      </dsp:txXfrm>
    </dsp:sp>
    <dsp:sp modelId="{C75B8BC6-22C8-461B-93FA-8036ACD716C9}">
      <dsp:nvSpPr>
        <dsp:cNvPr id="0" name=""/>
        <dsp:cNvSpPr/>
      </dsp:nvSpPr>
      <dsp:spPr>
        <a:xfrm>
          <a:off x="3714571" y="801014"/>
          <a:ext cx="1765935" cy="1068019"/>
        </a:xfrm>
        <a:prstGeom prst="round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t" anchorCtr="0">
          <a:noAutofit/>
        </a:bodyPr>
        <a:lstStyle/>
        <a:p>
          <a:pPr lvl="0" algn="l" defTabSz="622300">
            <a:lnSpc>
              <a:spcPct val="90000"/>
            </a:lnSpc>
            <a:spcBef>
              <a:spcPct val="0"/>
            </a:spcBef>
            <a:spcAft>
              <a:spcPct val="35000"/>
            </a:spcAft>
          </a:pPr>
          <a:r>
            <a:rPr lang="de-CH" sz="1400" kern="1200"/>
            <a:t>Applikation wird beendet</a:t>
          </a:r>
        </a:p>
        <a:p>
          <a:pPr marL="57150" lvl="1" indent="-57150" algn="l" defTabSz="488950">
            <a:lnSpc>
              <a:spcPct val="90000"/>
            </a:lnSpc>
            <a:spcBef>
              <a:spcPct val="0"/>
            </a:spcBef>
            <a:spcAft>
              <a:spcPct val="15000"/>
            </a:spcAft>
            <a:buChar char="••"/>
          </a:pPr>
          <a:r>
            <a:rPr lang="de-CH" sz="1100" kern="1200"/>
            <a:t>siehe Kapitel: Beenden</a:t>
          </a:r>
        </a:p>
      </dsp:txBody>
      <dsp:txXfrm>
        <a:off x="3766707" y="853150"/>
        <a:ext cx="1661663" cy="963747"/>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48A60AB-92C4-4554-8BA9-5FCC739927DC}">
      <dsp:nvSpPr>
        <dsp:cNvPr id="0" name=""/>
        <dsp:cNvSpPr/>
      </dsp:nvSpPr>
      <dsp:spPr>
        <a:xfrm rot="5400000">
          <a:off x="-253684" y="257274"/>
          <a:ext cx="1691227" cy="1183858"/>
        </a:xfrm>
        <a:prstGeom prst="chevron">
          <a:avLst/>
        </a:prstGeom>
        <a:solidFill>
          <a:schemeClr val="accent1">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de-CH" sz="1100" kern="1200"/>
            <a:t>Applikation starten</a:t>
          </a:r>
        </a:p>
      </dsp:txBody>
      <dsp:txXfrm rot="-5400000">
        <a:off x="1" y="595518"/>
        <a:ext cx="1183858" cy="507369"/>
      </dsp:txXfrm>
    </dsp:sp>
    <dsp:sp modelId="{61ED3597-4461-41B8-AFD5-6C2A7A533438}">
      <dsp:nvSpPr>
        <dsp:cNvPr id="0" name=""/>
        <dsp:cNvSpPr/>
      </dsp:nvSpPr>
      <dsp:spPr>
        <a:xfrm rot="5400000">
          <a:off x="2795005" y="-1607556"/>
          <a:ext cx="1099297" cy="4321591"/>
        </a:xfrm>
        <a:prstGeom prst="round2SameRect">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de-CH" sz="1200" kern="1200"/>
            <a:t>Die Applikation wird gestartet.</a:t>
          </a:r>
        </a:p>
      </dsp:txBody>
      <dsp:txXfrm rot="-5400000">
        <a:off x="1183859" y="57253"/>
        <a:ext cx="4267928" cy="991971"/>
      </dsp:txXfrm>
    </dsp:sp>
    <dsp:sp modelId="{65CD61FA-4726-4C7F-BD32-5E94C47F5620}">
      <dsp:nvSpPr>
        <dsp:cNvPr id="0" name=""/>
        <dsp:cNvSpPr/>
      </dsp:nvSpPr>
      <dsp:spPr>
        <a:xfrm rot="5400000">
          <a:off x="-253684" y="1805688"/>
          <a:ext cx="1691227" cy="1183858"/>
        </a:xfrm>
        <a:prstGeom prst="chevron">
          <a:avLst/>
        </a:prstGeom>
        <a:solidFill>
          <a:schemeClr val="accent1">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de-CH" sz="1100" kern="1200"/>
            <a:t>Unity Konfiguration laden</a:t>
          </a:r>
        </a:p>
      </dsp:txBody>
      <dsp:txXfrm rot="-5400000">
        <a:off x="1" y="2143932"/>
        <a:ext cx="1183858" cy="507369"/>
      </dsp:txXfrm>
    </dsp:sp>
    <dsp:sp modelId="{779FDF67-40C9-4458-99A9-C06FE65715FF}">
      <dsp:nvSpPr>
        <dsp:cNvPr id="0" name=""/>
        <dsp:cNvSpPr/>
      </dsp:nvSpPr>
      <dsp:spPr>
        <a:xfrm rot="5400000">
          <a:off x="2795005" y="-59142"/>
          <a:ext cx="1099297" cy="4321591"/>
        </a:xfrm>
        <a:prstGeom prst="round2SameRect">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de-CH" sz="1200" kern="1200"/>
            <a:t>Die Unity-Konfiguration wird aus der Konfigurationsdatei gelesen und geladen.</a:t>
          </a:r>
        </a:p>
      </dsp:txBody>
      <dsp:txXfrm rot="-5400000">
        <a:off x="1183859" y="1605667"/>
        <a:ext cx="4267928" cy="991971"/>
      </dsp:txXfrm>
    </dsp:sp>
    <dsp:sp modelId="{6E3AE883-1A3B-4FF7-87E2-F4C2F7CF1A31}">
      <dsp:nvSpPr>
        <dsp:cNvPr id="0" name=""/>
        <dsp:cNvSpPr/>
      </dsp:nvSpPr>
      <dsp:spPr>
        <a:xfrm rot="5400000">
          <a:off x="-253684" y="3354102"/>
          <a:ext cx="1691227" cy="1183858"/>
        </a:xfrm>
        <a:prstGeom prst="chevron">
          <a:avLst/>
        </a:prstGeom>
        <a:solidFill>
          <a:schemeClr val="accent1">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de-CH" sz="1100" kern="1200"/>
            <a:t>Plug-ins laden</a:t>
          </a:r>
        </a:p>
      </dsp:txBody>
      <dsp:txXfrm rot="-5400000">
        <a:off x="1" y="3692346"/>
        <a:ext cx="1183858" cy="507369"/>
      </dsp:txXfrm>
    </dsp:sp>
    <dsp:sp modelId="{3A2F0B25-828C-46C1-96EC-012BB0955B06}">
      <dsp:nvSpPr>
        <dsp:cNvPr id="0" name=""/>
        <dsp:cNvSpPr/>
      </dsp:nvSpPr>
      <dsp:spPr>
        <a:xfrm rot="5400000">
          <a:off x="2795005" y="1489271"/>
          <a:ext cx="1099297" cy="4321591"/>
        </a:xfrm>
        <a:prstGeom prst="round2SameRect">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de-CH" sz="1200" kern="1200"/>
            <a:t>Der Ort, wo diese Plug-ins liegen, wird in der Konfigurationsdatei konfiguriert.</a:t>
          </a:r>
        </a:p>
        <a:p>
          <a:pPr marL="114300" lvl="1" indent="-114300" algn="l" defTabSz="533400">
            <a:lnSpc>
              <a:spcPct val="90000"/>
            </a:lnSpc>
            <a:spcBef>
              <a:spcPct val="0"/>
            </a:spcBef>
            <a:spcAft>
              <a:spcPct val="15000"/>
            </a:spcAft>
            <a:buChar char="••"/>
          </a:pPr>
          <a:r>
            <a:rPr lang="de-CH" sz="1200" kern="1200"/>
            <a:t>Nach dem Laden der DLL-Dateien eines Plug-ins (mithilfe von MEF) werden die Services für dieses Plug-in über die Activate()-Methode zur Verfügung gestellt (mithilfe von Unity).</a:t>
          </a:r>
        </a:p>
      </dsp:txBody>
      <dsp:txXfrm rot="-5400000">
        <a:off x="1183859" y="3154081"/>
        <a:ext cx="4267928" cy="991971"/>
      </dsp:txXfrm>
    </dsp:sp>
    <dsp:sp modelId="{5A527D77-7C51-41E4-8AF6-066854C928D4}">
      <dsp:nvSpPr>
        <dsp:cNvPr id="0" name=""/>
        <dsp:cNvSpPr/>
      </dsp:nvSpPr>
      <dsp:spPr>
        <a:xfrm rot="5400000">
          <a:off x="-253684" y="4902516"/>
          <a:ext cx="1691227" cy="1183858"/>
        </a:xfrm>
        <a:prstGeom prst="chevron">
          <a:avLst/>
        </a:prstGeom>
        <a:solidFill>
          <a:schemeClr val="accent1">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de-CH" sz="1100" kern="1200"/>
            <a:t>View anzeigen</a:t>
          </a:r>
        </a:p>
      </dsp:txBody>
      <dsp:txXfrm rot="-5400000">
        <a:off x="1" y="5240760"/>
        <a:ext cx="1183858" cy="507369"/>
      </dsp:txXfrm>
    </dsp:sp>
    <dsp:sp modelId="{356D011C-F6CA-4270-9DDB-62F7141EE971}">
      <dsp:nvSpPr>
        <dsp:cNvPr id="0" name=""/>
        <dsp:cNvSpPr/>
      </dsp:nvSpPr>
      <dsp:spPr>
        <a:xfrm rot="5400000">
          <a:off x="2795005" y="3037685"/>
          <a:ext cx="1099297" cy="4321591"/>
        </a:xfrm>
        <a:prstGeom prst="round2SameRect">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de-CH" sz="1200" kern="1200"/>
            <a:t>Services für die Videowall werden gestartet (Handtracking, Demomodus, etc.)</a:t>
          </a:r>
        </a:p>
        <a:p>
          <a:pPr marL="114300" lvl="1" indent="-114300" algn="l" defTabSz="533400">
            <a:lnSpc>
              <a:spcPct val="90000"/>
            </a:lnSpc>
            <a:spcBef>
              <a:spcPct val="0"/>
            </a:spcBef>
            <a:spcAft>
              <a:spcPct val="15000"/>
            </a:spcAft>
            <a:buChar char="••"/>
          </a:pPr>
          <a:r>
            <a:rPr lang="de-CH" sz="1200" kern="1200"/>
            <a:t>MainView mit den Plug-ins wird angezeigt und über alle Bildschirme gestreckt</a:t>
          </a:r>
        </a:p>
      </dsp:txBody>
      <dsp:txXfrm rot="-5400000">
        <a:off x="1183859" y="4702495"/>
        <a:ext cx="4267928" cy="991971"/>
      </dsp:txXfrm>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48691E9-81AC-4F97-A39C-4F9D87A58269}">
      <dsp:nvSpPr>
        <dsp:cNvPr id="0" name=""/>
        <dsp:cNvSpPr/>
      </dsp:nvSpPr>
      <dsp:spPr>
        <a:xfrm>
          <a:off x="1914078" y="1129"/>
          <a:ext cx="1658242" cy="829121"/>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de-CH" sz="1100" kern="1200"/>
            <a:t>Teaser-Text wird angezeigt</a:t>
          </a:r>
        </a:p>
      </dsp:txBody>
      <dsp:txXfrm>
        <a:off x="1938362" y="25413"/>
        <a:ext cx="1609674" cy="780553"/>
      </dsp:txXfrm>
    </dsp:sp>
    <dsp:sp modelId="{6A5AAED5-BD5D-43DA-B98E-EDD884D6357E}">
      <dsp:nvSpPr>
        <dsp:cNvPr id="0" name=""/>
        <dsp:cNvSpPr/>
      </dsp:nvSpPr>
      <dsp:spPr>
        <a:xfrm rot="3600000">
          <a:off x="2995537" y="1456932"/>
          <a:ext cx="865191" cy="290192"/>
        </a:xfrm>
        <a:prstGeom prst="lef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de-CH" sz="900" kern="1200"/>
        </a:p>
      </dsp:txBody>
      <dsp:txXfrm>
        <a:off x="3082595" y="1514970"/>
        <a:ext cx="691075" cy="174116"/>
      </dsp:txXfrm>
    </dsp:sp>
    <dsp:sp modelId="{DFFAE782-1B3C-4368-8ED8-9282A8750B4F}">
      <dsp:nvSpPr>
        <dsp:cNvPr id="0" name=""/>
        <dsp:cNvSpPr/>
      </dsp:nvSpPr>
      <dsp:spPr>
        <a:xfrm>
          <a:off x="3283944" y="2373807"/>
          <a:ext cx="1658242" cy="829121"/>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de-CH" sz="1100" kern="1200"/>
            <a:t>Countdown mit Skelett wird angezeigt</a:t>
          </a:r>
        </a:p>
      </dsp:txBody>
      <dsp:txXfrm>
        <a:off x="3308228" y="2398091"/>
        <a:ext cx="1609674" cy="780553"/>
      </dsp:txXfrm>
    </dsp:sp>
    <dsp:sp modelId="{68AEFABF-C3E2-4796-9F76-0057DB62736E}">
      <dsp:nvSpPr>
        <dsp:cNvPr id="0" name=""/>
        <dsp:cNvSpPr/>
      </dsp:nvSpPr>
      <dsp:spPr>
        <a:xfrm rot="10800000">
          <a:off x="2310604" y="2643271"/>
          <a:ext cx="865191" cy="290192"/>
        </a:xfrm>
        <a:prstGeom prst="lef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de-CH" sz="900" kern="1200"/>
        </a:p>
      </dsp:txBody>
      <dsp:txXfrm rot="10800000">
        <a:off x="2397662" y="2701309"/>
        <a:ext cx="691075" cy="174116"/>
      </dsp:txXfrm>
    </dsp:sp>
    <dsp:sp modelId="{6F9BB08B-D2DD-4D2E-97EC-006CD2EB11A1}">
      <dsp:nvSpPr>
        <dsp:cNvPr id="0" name=""/>
        <dsp:cNvSpPr/>
      </dsp:nvSpPr>
      <dsp:spPr>
        <a:xfrm>
          <a:off x="544212" y="2373807"/>
          <a:ext cx="1658242" cy="829121"/>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de-CH" sz="1100" kern="1200"/>
            <a:t>Applikation befindet sich im Interaktionsmodus, ein Plug-in ist im Vordergrund sichtbar</a:t>
          </a:r>
        </a:p>
      </dsp:txBody>
      <dsp:txXfrm>
        <a:off x="568496" y="2398091"/>
        <a:ext cx="1609674" cy="780553"/>
      </dsp:txXfrm>
    </dsp:sp>
    <dsp:sp modelId="{B295DF0B-DD27-43A9-9E46-A1735682FC38}">
      <dsp:nvSpPr>
        <dsp:cNvPr id="0" name=""/>
        <dsp:cNvSpPr/>
      </dsp:nvSpPr>
      <dsp:spPr>
        <a:xfrm rot="18000000">
          <a:off x="1625671" y="1456932"/>
          <a:ext cx="865191" cy="290192"/>
        </a:xfrm>
        <a:prstGeom prst="lef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de-CH" sz="900" kern="1200"/>
        </a:p>
      </dsp:txBody>
      <dsp:txXfrm>
        <a:off x="1712729" y="1514970"/>
        <a:ext cx="691075" cy="174116"/>
      </dsp:txXfrm>
    </dsp:sp>
  </dsp:spTree>
</dsp:drawing>
</file>

<file path=word/diagrams/drawing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6B92546-47C2-4146-B0DD-F94673E27610}">
      <dsp:nvSpPr>
        <dsp:cNvPr id="0" name=""/>
        <dsp:cNvSpPr/>
      </dsp:nvSpPr>
      <dsp:spPr>
        <a:xfrm>
          <a:off x="1148" y="0"/>
          <a:ext cx="1787409" cy="1609344"/>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6680" tIns="106680" rIns="106680" bIns="106680" numCol="1" spcCol="1270" anchor="ctr" anchorCtr="0">
          <a:noAutofit/>
        </a:bodyPr>
        <a:lstStyle/>
        <a:p>
          <a:pPr lvl="0" algn="ctr" defTabSz="666750">
            <a:lnSpc>
              <a:spcPct val="90000"/>
            </a:lnSpc>
            <a:spcBef>
              <a:spcPct val="0"/>
            </a:spcBef>
            <a:spcAft>
              <a:spcPct val="35000"/>
            </a:spcAft>
          </a:pPr>
          <a:r>
            <a:rPr lang="de-CH" sz="1500" kern="1200"/>
            <a:t>Poster Plug-in anzeigen</a:t>
          </a:r>
        </a:p>
      </dsp:txBody>
      <dsp:txXfrm>
        <a:off x="1148" y="643737"/>
        <a:ext cx="1787409" cy="643737"/>
      </dsp:txXfrm>
    </dsp:sp>
    <dsp:sp modelId="{177A6E9B-E6AB-4717-B113-A5119561E808}">
      <dsp:nvSpPr>
        <dsp:cNvPr id="0" name=""/>
        <dsp:cNvSpPr/>
      </dsp:nvSpPr>
      <dsp:spPr>
        <a:xfrm>
          <a:off x="626897" y="96560"/>
          <a:ext cx="535911" cy="535911"/>
        </a:xfrm>
        <a:prstGeom prst="ellipse">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l="-26000" r="-26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612BA78D-9A67-41AD-A20A-CD8023B2824B}">
      <dsp:nvSpPr>
        <dsp:cNvPr id="0" name=""/>
        <dsp:cNvSpPr/>
      </dsp:nvSpPr>
      <dsp:spPr>
        <a:xfrm>
          <a:off x="1842180" y="0"/>
          <a:ext cx="1787409" cy="1609344"/>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6680" tIns="106680" rIns="106680" bIns="106680" numCol="1" spcCol="1270" anchor="ctr" anchorCtr="0">
          <a:noAutofit/>
        </a:bodyPr>
        <a:lstStyle/>
        <a:p>
          <a:pPr lvl="0" algn="ctr" defTabSz="666750">
            <a:lnSpc>
              <a:spcPct val="90000"/>
            </a:lnSpc>
            <a:spcBef>
              <a:spcPct val="0"/>
            </a:spcBef>
            <a:spcAft>
              <a:spcPct val="35000"/>
            </a:spcAft>
          </a:pPr>
          <a:r>
            <a:rPr lang="de-CH" sz="1500" kern="1200"/>
            <a:t>Mittagsmenu Plug-in anzeigen</a:t>
          </a:r>
        </a:p>
      </dsp:txBody>
      <dsp:txXfrm>
        <a:off x="1842180" y="643737"/>
        <a:ext cx="1787409" cy="643737"/>
      </dsp:txXfrm>
    </dsp:sp>
    <dsp:sp modelId="{E0201DB3-CEDB-4FE6-AAA6-4E8DCF14058E}">
      <dsp:nvSpPr>
        <dsp:cNvPr id="0" name=""/>
        <dsp:cNvSpPr/>
      </dsp:nvSpPr>
      <dsp:spPr>
        <a:xfrm>
          <a:off x="2467929" y="96560"/>
          <a:ext cx="535911" cy="535911"/>
        </a:xfrm>
        <a:prstGeom prst="ellipse">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l="-26000" r="-26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1BBC5FB2-FD74-426C-87F4-692C8572CE09}">
      <dsp:nvSpPr>
        <dsp:cNvPr id="0" name=""/>
        <dsp:cNvSpPr/>
      </dsp:nvSpPr>
      <dsp:spPr>
        <a:xfrm>
          <a:off x="3683211" y="0"/>
          <a:ext cx="1787409" cy="1609344"/>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6680" tIns="106680" rIns="106680" bIns="106680" numCol="1" spcCol="1270" anchor="ctr" anchorCtr="0">
          <a:noAutofit/>
        </a:bodyPr>
        <a:lstStyle/>
        <a:p>
          <a:pPr lvl="0" algn="ctr" defTabSz="666750">
            <a:lnSpc>
              <a:spcPct val="90000"/>
            </a:lnSpc>
            <a:spcBef>
              <a:spcPct val="0"/>
            </a:spcBef>
            <a:spcAft>
              <a:spcPct val="35000"/>
            </a:spcAft>
          </a:pPr>
          <a:r>
            <a:rPr lang="de-CH" sz="1500" kern="1200"/>
            <a:t>... weitere Plug-ins anzeigen ...</a:t>
          </a:r>
        </a:p>
      </dsp:txBody>
      <dsp:txXfrm>
        <a:off x="3683211" y="643737"/>
        <a:ext cx="1787409" cy="643737"/>
      </dsp:txXfrm>
    </dsp:sp>
    <dsp:sp modelId="{F5A06A05-3AD4-4490-8C9E-6DFE3381A8B3}">
      <dsp:nvSpPr>
        <dsp:cNvPr id="0" name=""/>
        <dsp:cNvSpPr/>
      </dsp:nvSpPr>
      <dsp:spPr>
        <a:xfrm>
          <a:off x="4308960" y="96560"/>
          <a:ext cx="535911" cy="535911"/>
        </a:xfrm>
        <a:prstGeom prst="ellipse">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l="-26000" r="-26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8F072DCC-3E62-40B7-8CBA-D6B734C7272D}">
      <dsp:nvSpPr>
        <dsp:cNvPr id="0" name=""/>
        <dsp:cNvSpPr/>
      </dsp:nvSpPr>
      <dsp:spPr>
        <a:xfrm>
          <a:off x="218870" y="1287475"/>
          <a:ext cx="5034028" cy="241401"/>
        </a:xfrm>
        <a:prstGeom prst="leftRightArrow">
          <a:avLst/>
        </a:prstGeom>
        <a:solidFill>
          <a:schemeClr val="accent1">
            <a:tint val="6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2B603FB-8A5B-4389-9D8F-A86A86DDD690}">
      <dsp:nvSpPr>
        <dsp:cNvPr id="0" name=""/>
        <dsp:cNvSpPr/>
      </dsp:nvSpPr>
      <dsp:spPr>
        <a:xfrm>
          <a:off x="0" y="68200"/>
          <a:ext cx="943430" cy="943430"/>
        </a:xfrm>
        <a:prstGeom prst="roundRect">
          <a:avLst>
            <a:gd name="adj" fmla="val 10000"/>
          </a:avLst>
        </a:prstGeom>
        <a:blipFill>
          <a:blip xmlns:r="http://schemas.openxmlformats.org/officeDocument/2006/relationships" r:embed="rId1">
            <a:extLst>
              <a:ext uri="{28A0092B-C50C-407E-A947-70E740481C1C}">
                <a14:useLocalDpi xmlns:a14="http://schemas.microsoft.com/office/drawing/2010/main" val="0"/>
              </a:ext>
            </a:extLst>
          </a:blip>
          <a:srcRect/>
          <a:stretch>
            <a:fillRect l="-1000" r="-1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2DB77FCA-6AE7-4774-884D-F677A6B939D6}">
      <dsp:nvSpPr>
        <dsp:cNvPr id="0" name=""/>
        <dsp:cNvSpPr/>
      </dsp:nvSpPr>
      <dsp:spPr>
        <a:xfrm>
          <a:off x="155032" y="945166"/>
          <a:ext cx="943430" cy="943430"/>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de-CH" sz="1100" kern="1200"/>
            <a:t>Handcursor wird über Button verschoben</a:t>
          </a:r>
        </a:p>
      </dsp:txBody>
      <dsp:txXfrm>
        <a:off x="182664" y="972798"/>
        <a:ext cx="888166" cy="888166"/>
      </dsp:txXfrm>
    </dsp:sp>
    <dsp:sp modelId="{3E1B54CA-89CC-4C04-A76B-65BF3A0F1365}">
      <dsp:nvSpPr>
        <dsp:cNvPr id="0" name=""/>
        <dsp:cNvSpPr/>
      </dsp:nvSpPr>
      <dsp:spPr>
        <a:xfrm>
          <a:off x="1094998" y="426569"/>
          <a:ext cx="151567" cy="226693"/>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de-CH" sz="900" kern="1200"/>
        </a:p>
      </dsp:txBody>
      <dsp:txXfrm>
        <a:off x="1094998" y="471908"/>
        <a:ext cx="106097" cy="136015"/>
      </dsp:txXfrm>
    </dsp:sp>
    <dsp:sp modelId="{0C9A1922-F13F-4030-B09E-928F3DDE21F4}">
      <dsp:nvSpPr>
        <dsp:cNvPr id="0" name=""/>
        <dsp:cNvSpPr/>
      </dsp:nvSpPr>
      <dsp:spPr>
        <a:xfrm>
          <a:off x="1376480" y="68200"/>
          <a:ext cx="943430" cy="943430"/>
        </a:xfrm>
        <a:prstGeom prst="roundRect">
          <a:avLst>
            <a:gd name="adj" fmla="val 10000"/>
          </a:avLst>
        </a:prstGeom>
        <a:blipFill>
          <a:blip xmlns:r="http://schemas.openxmlformats.org/officeDocument/2006/relationships" r:embed="rId2">
            <a:extLst>
              <a:ext uri="{28A0092B-C50C-407E-A947-70E740481C1C}">
                <a14:useLocalDpi xmlns:a14="http://schemas.microsoft.com/office/drawing/2010/main" val="0"/>
              </a:ext>
            </a:extLst>
          </a:blip>
          <a:srcRect/>
          <a:stretch>
            <a:fillRect t="-4000" b="-4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675A7D19-7B0F-4E7C-A9F3-04B706F78CC6}">
      <dsp:nvSpPr>
        <dsp:cNvPr id="0" name=""/>
        <dsp:cNvSpPr/>
      </dsp:nvSpPr>
      <dsp:spPr>
        <a:xfrm>
          <a:off x="1617678" y="945166"/>
          <a:ext cx="943430" cy="943430"/>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de-CH" sz="1100" kern="1200"/>
            <a:t>Handcursor bleibt auf dem Element</a:t>
          </a:r>
          <a:br>
            <a:rPr lang="de-CH" sz="1100" kern="1200"/>
          </a:br>
          <a:r>
            <a:rPr lang="de-CH" sz="1100" kern="1200"/>
            <a:t>(nach ca 0.4s)</a:t>
          </a:r>
        </a:p>
      </dsp:txBody>
      <dsp:txXfrm>
        <a:off x="1645310" y="972798"/>
        <a:ext cx="888166" cy="888166"/>
      </dsp:txXfrm>
    </dsp:sp>
    <dsp:sp modelId="{8E43D6D8-0C16-481D-BDE7-FDCA7F90B40D}">
      <dsp:nvSpPr>
        <dsp:cNvPr id="0" name=""/>
        <dsp:cNvSpPr/>
      </dsp:nvSpPr>
      <dsp:spPr>
        <a:xfrm>
          <a:off x="2501636" y="426569"/>
          <a:ext cx="181725" cy="226693"/>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de-CH" sz="900" kern="1200"/>
        </a:p>
      </dsp:txBody>
      <dsp:txXfrm>
        <a:off x="2501636" y="471908"/>
        <a:ext cx="127208" cy="136015"/>
      </dsp:txXfrm>
    </dsp:sp>
    <dsp:sp modelId="{EF6EAE48-2E15-4041-A15C-9C4888BBA078}">
      <dsp:nvSpPr>
        <dsp:cNvPr id="0" name=""/>
        <dsp:cNvSpPr/>
      </dsp:nvSpPr>
      <dsp:spPr>
        <a:xfrm>
          <a:off x="2839127" y="68200"/>
          <a:ext cx="943430" cy="943430"/>
        </a:xfrm>
        <a:prstGeom prst="roundRect">
          <a:avLst>
            <a:gd name="adj" fmla="val 10000"/>
          </a:avLst>
        </a:prstGeom>
        <a:blipFill>
          <a:blip xmlns:r="http://schemas.openxmlformats.org/officeDocument/2006/relationships" r:embed="rId3">
            <a:extLst>
              <a:ext uri="{28A0092B-C50C-407E-A947-70E740481C1C}">
                <a14:useLocalDpi xmlns:a14="http://schemas.microsoft.com/office/drawing/2010/main" val="0"/>
              </a:ext>
            </a:extLst>
          </a:blip>
          <a:srcRect/>
          <a:stretch>
            <a:fillRect t="-9000" b="-9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7F4889F5-F907-48AB-B05A-903191A1F23C}">
      <dsp:nvSpPr>
        <dsp:cNvPr id="0" name=""/>
        <dsp:cNvSpPr/>
      </dsp:nvSpPr>
      <dsp:spPr>
        <a:xfrm>
          <a:off x="3080325" y="945166"/>
          <a:ext cx="943430" cy="943430"/>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de-CH" sz="1100" kern="1200"/>
            <a:t>Handcursor bleibt auf dem Element</a:t>
          </a:r>
          <a:br>
            <a:rPr lang="de-CH" sz="1100" kern="1200"/>
          </a:br>
          <a:r>
            <a:rPr lang="de-CH" sz="1100" kern="1200"/>
            <a:t>(nach ca 0.8s)</a:t>
          </a:r>
        </a:p>
      </dsp:txBody>
      <dsp:txXfrm>
        <a:off x="3107957" y="972798"/>
        <a:ext cx="888166" cy="888166"/>
      </dsp:txXfrm>
    </dsp:sp>
    <dsp:sp modelId="{53E96054-0E0D-40F5-AF8E-9A613F52476E}">
      <dsp:nvSpPr>
        <dsp:cNvPr id="0" name=""/>
        <dsp:cNvSpPr/>
      </dsp:nvSpPr>
      <dsp:spPr>
        <a:xfrm>
          <a:off x="3964283" y="426569"/>
          <a:ext cx="181725" cy="226693"/>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de-CH" sz="900" kern="1200"/>
        </a:p>
      </dsp:txBody>
      <dsp:txXfrm>
        <a:off x="3964283" y="471908"/>
        <a:ext cx="127208" cy="136015"/>
      </dsp:txXfrm>
    </dsp:sp>
    <dsp:sp modelId="{C267BF18-1801-459C-9276-1BDB644C3D63}">
      <dsp:nvSpPr>
        <dsp:cNvPr id="0" name=""/>
        <dsp:cNvSpPr/>
      </dsp:nvSpPr>
      <dsp:spPr>
        <a:xfrm>
          <a:off x="4301773" y="68200"/>
          <a:ext cx="943430" cy="943430"/>
        </a:xfrm>
        <a:prstGeom prst="roundRect">
          <a:avLst>
            <a:gd name="adj" fmla="val 10000"/>
          </a:avLst>
        </a:prstGeom>
        <a:blipFill>
          <a:blip xmlns:r="http://schemas.openxmlformats.org/officeDocument/2006/relationships" r:embed="rId4">
            <a:extLst>
              <a:ext uri="{28A0092B-C50C-407E-A947-70E740481C1C}">
                <a14:useLocalDpi xmlns:a14="http://schemas.microsoft.com/office/drawing/2010/main" val="0"/>
              </a:ext>
            </a:extLst>
          </a:blip>
          <a:srcRect/>
          <a:stretch>
            <a:fillRect t="-1000" b="-1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F699E119-03CA-40B4-A095-7BF32235706A}">
      <dsp:nvSpPr>
        <dsp:cNvPr id="0" name=""/>
        <dsp:cNvSpPr/>
      </dsp:nvSpPr>
      <dsp:spPr>
        <a:xfrm>
          <a:off x="4542969" y="945166"/>
          <a:ext cx="943430" cy="943430"/>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de-CH" sz="1100" kern="1200"/>
            <a:t>Nach ca. 1.5 Sekunden wird auf das Element geklickt</a:t>
          </a:r>
        </a:p>
      </dsp:txBody>
      <dsp:txXfrm>
        <a:off x="4570601" y="972798"/>
        <a:ext cx="888166" cy="888166"/>
      </dsp:txXfrm>
    </dsp:sp>
  </dsp:spTree>
</dsp:drawing>
</file>

<file path=word/diagrams/drawing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E54A753-F27C-4601-A212-D1BAD3EC686C}">
      <dsp:nvSpPr>
        <dsp:cNvPr id="0" name=""/>
        <dsp:cNvSpPr/>
      </dsp:nvSpPr>
      <dsp:spPr>
        <a:xfrm>
          <a:off x="3228495" y="29502"/>
          <a:ext cx="1015305" cy="101530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2700" tIns="12700" rIns="12700" bIns="12700" numCol="1" spcCol="1270" anchor="ctr" anchorCtr="0">
          <a:noAutofit/>
        </a:bodyPr>
        <a:lstStyle/>
        <a:p>
          <a:pPr lvl="0" algn="ctr" defTabSz="444500">
            <a:lnSpc>
              <a:spcPct val="90000"/>
            </a:lnSpc>
            <a:spcBef>
              <a:spcPct val="0"/>
            </a:spcBef>
            <a:spcAft>
              <a:spcPct val="35000"/>
            </a:spcAft>
          </a:pPr>
          <a:r>
            <a:rPr lang="de-CH" sz="1000" kern="1200"/>
            <a:t>7.00 Uhr: Videowall wird hochgefahren</a:t>
          </a:r>
        </a:p>
      </dsp:txBody>
      <dsp:txXfrm>
        <a:off x="3228495" y="29502"/>
        <a:ext cx="1015305" cy="1015305"/>
      </dsp:txXfrm>
    </dsp:sp>
    <dsp:sp modelId="{2AD8EA09-1F62-44AE-8701-F478153E0B13}">
      <dsp:nvSpPr>
        <dsp:cNvPr id="0" name=""/>
        <dsp:cNvSpPr/>
      </dsp:nvSpPr>
      <dsp:spPr>
        <a:xfrm>
          <a:off x="839412" y="43"/>
          <a:ext cx="3807574" cy="3807574"/>
        </a:xfrm>
        <a:prstGeom prst="circularArrow">
          <a:avLst>
            <a:gd name="adj1" fmla="val 5200"/>
            <a:gd name="adj2" fmla="val 335884"/>
            <a:gd name="adj3" fmla="val 21293361"/>
            <a:gd name="adj4" fmla="val 19766134"/>
            <a:gd name="adj5" fmla="val 6066"/>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7586F5BB-31B1-4AF3-8E71-83D50788E6D6}">
      <dsp:nvSpPr>
        <dsp:cNvPr id="0" name=""/>
        <dsp:cNvSpPr/>
      </dsp:nvSpPr>
      <dsp:spPr>
        <a:xfrm>
          <a:off x="3842170" y="1918201"/>
          <a:ext cx="1015305" cy="101530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2700" tIns="12700" rIns="12700" bIns="12700" numCol="1" spcCol="1270" anchor="ctr" anchorCtr="0">
          <a:noAutofit/>
        </a:bodyPr>
        <a:lstStyle/>
        <a:p>
          <a:pPr lvl="0" algn="ctr" defTabSz="444500">
            <a:lnSpc>
              <a:spcPct val="90000"/>
            </a:lnSpc>
            <a:spcBef>
              <a:spcPct val="0"/>
            </a:spcBef>
            <a:spcAft>
              <a:spcPct val="35000"/>
            </a:spcAft>
          </a:pPr>
          <a:r>
            <a:rPr lang="de-CH" sz="1000" kern="1200"/>
            <a:t>Bis 7.15 Uhr: Applikation und Plug-ins werden automatisch aktualisiert (automatisches Deployment)</a:t>
          </a:r>
        </a:p>
      </dsp:txBody>
      <dsp:txXfrm>
        <a:off x="3842170" y="1918201"/>
        <a:ext cx="1015305" cy="1015305"/>
      </dsp:txXfrm>
    </dsp:sp>
    <dsp:sp modelId="{A4319D7E-D880-4E84-A61E-AB8EB1F9E143}">
      <dsp:nvSpPr>
        <dsp:cNvPr id="0" name=""/>
        <dsp:cNvSpPr/>
      </dsp:nvSpPr>
      <dsp:spPr>
        <a:xfrm>
          <a:off x="839412" y="43"/>
          <a:ext cx="3807574" cy="3807574"/>
        </a:xfrm>
        <a:prstGeom prst="circularArrow">
          <a:avLst>
            <a:gd name="adj1" fmla="val 5200"/>
            <a:gd name="adj2" fmla="val 335884"/>
            <a:gd name="adj3" fmla="val 4014822"/>
            <a:gd name="adj4" fmla="val 2253319"/>
            <a:gd name="adj5" fmla="val 6066"/>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EF989E40-EFCB-48C0-BB22-E1732CBED283}">
      <dsp:nvSpPr>
        <dsp:cNvPr id="0" name=""/>
        <dsp:cNvSpPr/>
      </dsp:nvSpPr>
      <dsp:spPr>
        <a:xfrm>
          <a:off x="2235547" y="3085481"/>
          <a:ext cx="1015305" cy="101530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2700" tIns="12700" rIns="12700" bIns="12700" numCol="1" spcCol="1270" anchor="ctr" anchorCtr="0">
          <a:noAutofit/>
        </a:bodyPr>
        <a:lstStyle/>
        <a:p>
          <a:pPr lvl="0" algn="ctr" defTabSz="444500">
            <a:lnSpc>
              <a:spcPct val="90000"/>
            </a:lnSpc>
            <a:spcBef>
              <a:spcPct val="0"/>
            </a:spcBef>
            <a:spcAft>
              <a:spcPct val="35000"/>
            </a:spcAft>
          </a:pPr>
          <a:r>
            <a:rPr lang="de-CH" sz="1000" kern="1200"/>
            <a:t>Bis 7.30 Uhr: Applikation wird gestartet, Plug-ins werden geladen</a:t>
          </a:r>
        </a:p>
      </dsp:txBody>
      <dsp:txXfrm>
        <a:off x="2235547" y="3085481"/>
        <a:ext cx="1015305" cy="1015305"/>
      </dsp:txXfrm>
    </dsp:sp>
    <dsp:sp modelId="{2E9154EE-353C-450B-9227-CC75300B274B}">
      <dsp:nvSpPr>
        <dsp:cNvPr id="0" name=""/>
        <dsp:cNvSpPr/>
      </dsp:nvSpPr>
      <dsp:spPr>
        <a:xfrm>
          <a:off x="839412" y="43"/>
          <a:ext cx="3807574" cy="3807574"/>
        </a:xfrm>
        <a:prstGeom prst="circularArrow">
          <a:avLst>
            <a:gd name="adj1" fmla="val 5200"/>
            <a:gd name="adj2" fmla="val 335884"/>
            <a:gd name="adj3" fmla="val 8210798"/>
            <a:gd name="adj4" fmla="val 6449294"/>
            <a:gd name="adj5" fmla="val 6066"/>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91775A5E-1DFF-406F-BCB2-934E7768CA1D}">
      <dsp:nvSpPr>
        <dsp:cNvPr id="0" name=""/>
        <dsp:cNvSpPr/>
      </dsp:nvSpPr>
      <dsp:spPr>
        <a:xfrm>
          <a:off x="628923" y="1918201"/>
          <a:ext cx="1015305" cy="101530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2700" tIns="12700" rIns="12700" bIns="12700" numCol="1" spcCol="1270" anchor="ctr" anchorCtr="0">
          <a:noAutofit/>
        </a:bodyPr>
        <a:lstStyle/>
        <a:p>
          <a:pPr lvl="0" algn="ctr" defTabSz="444500">
            <a:lnSpc>
              <a:spcPct val="90000"/>
            </a:lnSpc>
            <a:spcBef>
              <a:spcPct val="0"/>
            </a:spcBef>
            <a:spcAft>
              <a:spcPct val="35000"/>
            </a:spcAft>
          </a:pPr>
          <a:r>
            <a:rPr lang="de-CH" sz="1000" kern="1200"/>
            <a:t>7.30 Uhr: Monitore werden eingeschaltet</a:t>
          </a:r>
        </a:p>
      </dsp:txBody>
      <dsp:txXfrm>
        <a:off x="628923" y="1918201"/>
        <a:ext cx="1015305" cy="1015305"/>
      </dsp:txXfrm>
    </dsp:sp>
    <dsp:sp modelId="{A377D1C7-0CE5-43AA-A9DE-635CE75D9FB8}">
      <dsp:nvSpPr>
        <dsp:cNvPr id="0" name=""/>
        <dsp:cNvSpPr/>
      </dsp:nvSpPr>
      <dsp:spPr>
        <a:xfrm>
          <a:off x="839412" y="43"/>
          <a:ext cx="3807574" cy="3807574"/>
        </a:xfrm>
        <a:prstGeom prst="circularArrow">
          <a:avLst>
            <a:gd name="adj1" fmla="val 5200"/>
            <a:gd name="adj2" fmla="val 335884"/>
            <a:gd name="adj3" fmla="val 12316729"/>
            <a:gd name="adj4" fmla="val 10770755"/>
            <a:gd name="adj5" fmla="val 6066"/>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045B3E29-DC77-4C24-A935-0E6598D09977}">
      <dsp:nvSpPr>
        <dsp:cNvPr id="0" name=""/>
        <dsp:cNvSpPr/>
      </dsp:nvSpPr>
      <dsp:spPr>
        <a:xfrm>
          <a:off x="1242599" y="37421"/>
          <a:ext cx="1015305" cy="99946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2700" tIns="12700" rIns="12700" bIns="12700" numCol="1" spcCol="1270" anchor="ctr" anchorCtr="0">
          <a:noAutofit/>
        </a:bodyPr>
        <a:lstStyle/>
        <a:p>
          <a:pPr lvl="0" algn="ctr" defTabSz="444500">
            <a:lnSpc>
              <a:spcPct val="90000"/>
            </a:lnSpc>
            <a:spcBef>
              <a:spcPct val="0"/>
            </a:spcBef>
            <a:spcAft>
              <a:spcPct val="35000"/>
            </a:spcAft>
          </a:pPr>
          <a:r>
            <a:rPr lang="de-CH" sz="1000" kern="1200"/>
            <a:t>20.00 Uhr: Videowall wird heruntergefahren, Bildschirme werden ausgeschaltet</a:t>
          </a:r>
        </a:p>
      </dsp:txBody>
      <dsp:txXfrm>
        <a:off x="1242599" y="37421"/>
        <a:ext cx="1015305" cy="999466"/>
      </dsp:txXfrm>
    </dsp:sp>
    <dsp:sp modelId="{03918D41-B583-4D68-9AC3-AF84CC0180C1}">
      <dsp:nvSpPr>
        <dsp:cNvPr id="0" name=""/>
        <dsp:cNvSpPr/>
      </dsp:nvSpPr>
      <dsp:spPr>
        <a:xfrm>
          <a:off x="839412" y="43"/>
          <a:ext cx="3807574" cy="3807574"/>
        </a:xfrm>
        <a:prstGeom prst="circularArrow">
          <a:avLst>
            <a:gd name="adj1" fmla="val 5200"/>
            <a:gd name="adj2" fmla="val 335884"/>
            <a:gd name="adj3" fmla="val 16865810"/>
            <a:gd name="adj4" fmla="val 15198306"/>
            <a:gd name="adj5" fmla="val 6066"/>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Tree>
</dsp:drawing>
</file>

<file path=word/diagrams/drawing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AF22EE5-769D-488D-B32D-C189055302B7}">
      <dsp:nvSpPr>
        <dsp:cNvPr id="0" name=""/>
        <dsp:cNvSpPr/>
      </dsp:nvSpPr>
      <dsp:spPr>
        <a:xfrm>
          <a:off x="2531" y="74038"/>
          <a:ext cx="1532334" cy="540000"/>
        </a:xfrm>
        <a:prstGeom prst="chevron">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0005" tIns="13335" rIns="13335" bIns="13335" numCol="1" spcCol="1270" anchor="ctr" anchorCtr="0">
          <a:noAutofit/>
        </a:bodyPr>
        <a:lstStyle/>
        <a:p>
          <a:pPr lvl="0" algn="ctr" defTabSz="444500">
            <a:lnSpc>
              <a:spcPct val="90000"/>
            </a:lnSpc>
            <a:spcBef>
              <a:spcPct val="0"/>
            </a:spcBef>
            <a:spcAft>
              <a:spcPct val="35000"/>
            </a:spcAft>
          </a:pPr>
          <a:r>
            <a:rPr lang="de-CH" sz="1000" kern="1200"/>
            <a:t>Information Plug-in Möglichkeit</a:t>
          </a:r>
        </a:p>
      </dsp:txBody>
      <dsp:txXfrm>
        <a:off x="272531" y="74038"/>
        <a:ext cx="992334" cy="540000"/>
      </dsp:txXfrm>
    </dsp:sp>
    <dsp:sp modelId="{E2F41379-DC12-428F-BFD8-605A250F7325}">
      <dsp:nvSpPr>
        <dsp:cNvPr id="0" name=""/>
        <dsp:cNvSpPr/>
      </dsp:nvSpPr>
      <dsp:spPr>
        <a:xfrm>
          <a:off x="2531" y="681538"/>
          <a:ext cx="1225867" cy="186697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t" anchorCtr="0">
          <a:noAutofit/>
        </a:bodyPr>
        <a:lstStyle/>
        <a:p>
          <a:pPr marL="57150" lvl="1" indent="-57150" algn="l" defTabSz="444500">
            <a:lnSpc>
              <a:spcPct val="90000"/>
            </a:lnSpc>
            <a:spcBef>
              <a:spcPct val="0"/>
            </a:spcBef>
            <a:spcAft>
              <a:spcPct val="15000"/>
            </a:spcAft>
            <a:buChar char="••"/>
          </a:pPr>
          <a:r>
            <a:rPr lang="de-CH" sz="1000" kern="1200"/>
            <a:t>Studierende werden informiert, dass die Möglichkeit besteht, ein Plug-in für die Viedowall zu entwickeln</a:t>
          </a:r>
        </a:p>
      </dsp:txBody>
      <dsp:txXfrm>
        <a:off x="2531" y="681538"/>
        <a:ext cx="1225867" cy="1866972"/>
      </dsp:txXfrm>
    </dsp:sp>
    <dsp:sp modelId="{ED698114-FB15-440F-B5DA-2A2780A342C2}">
      <dsp:nvSpPr>
        <dsp:cNvPr id="0" name=""/>
        <dsp:cNvSpPr/>
      </dsp:nvSpPr>
      <dsp:spPr>
        <a:xfrm>
          <a:off x="1318865" y="74038"/>
          <a:ext cx="1532334" cy="540000"/>
        </a:xfrm>
        <a:prstGeom prst="chevron">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0005" tIns="13335" rIns="13335" bIns="13335" numCol="1" spcCol="1270" anchor="ctr" anchorCtr="0">
          <a:noAutofit/>
        </a:bodyPr>
        <a:lstStyle/>
        <a:p>
          <a:pPr lvl="0" algn="ctr" defTabSz="444500">
            <a:lnSpc>
              <a:spcPct val="90000"/>
            </a:lnSpc>
            <a:spcBef>
              <a:spcPct val="0"/>
            </a:spcBef>
            <a:spcAft>
              <a:spcPct val="35000"/>
            </a:spcAft>
          </a:pPr>
          <a:r>
            <a:rPr lang="de-CH" sz="1000" kern="1200"/>
            <a:t>Plug-in wird entwickelt</a:t>
          </a:r>
        </a:p>
      </dsp:txBody>
      <dsp:txXfrm>
        <a:off x="1588865" y="74038"/>
        <a:ext cx="992334" cy="540000"/>
      </dsp:txXfrm>
    </dsp:sp>
    <dsp:sp modelId="{C2131BC5-721D-4214-9CC4-32B0EFBFF1EC}">
      <dsp:nvSpPr>
        <dsp:cNvPr id="0" name=""/>
        <dsp:cNvSpPr/>
      </dsp:nvSpPr>
      <dsp:spPr>
        <a:xfrm>
          <a:off x="1318865" y="681538"/>
          <a:ext cx="1225867" cy="186697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t" anchorCtr="0">
          <a:noAutofit/>
        </a:bodyPr>
        <a:lstStyle/>
        <a:p>
          <a:pPr marL="57150" lvl="1" indent="-57150" algn="l" defTabSz="444500">
            <a:lnSpc>
              <a:spcPct val="90000"/>
            </a:lnSpc>
            <a:spcBef>
              <a:spcPct val="0"/>
            </a:spcBef>
            <a:spcAft>
              <a:spcPct val="15000"/>
            </a:spcAft>
            <a:buChar char="••"/>
          </a:pPr>
          <a:r>
            <a:rPr lang="de-CH" sz="1000" kern="1200"/>
            <a:t>Studenten entwickeln Plug-in, beispielsweise in einem Software Engineering 2 Projekt oder im Microsoft  Technologien Modul</a:t>
          </a:r>
        </a:p>
        <a:p>
          <a:pPr marL="57150" lvl="1" indent="-57150" algn="l" defTabSz="444500">
            <a:lnSpc>
              <a:spcPct val="90000"/>
            </a:lnSpc>
            <a:spcBef>
              <a:spcPct val="0"/>
            </a:spcBef>
            <a:spcAft>
              <a:spcPct val="15000"/>
            </a:spcAft>
            <a:buChar char="••"/>
          </a:pPr>
          <a:r>
            <a:rPr lang="de-CH" sz="1000" kern="1200"/>
            <a:t>Institut steht für Fragen zur Verfügung</a:t>
          </a:r>
        </a:p>
      </dsp:txBody>
      <dsp:txXfrm>
        <a:off x="1318865" y="681538"/>
        <a:ext cx="1225867" cy="1866972"/>
      </dsp:txXfrm>
    </dsp:sp>
    <dsp:sp modelId="{154E34BA-AA8B-48C5-A7BF-7DB3B5CB4F95}">
      <dsp:nvSpPr>
        <dsp:cNvPr id="0" name=""/>
        <dsp:cNvSpPr/>
      </dsp:nvSpPr>
      <dsp:spPr>
        <a:xfrm>
          <a:off x="2635200" y="74038"/>
          <a:ext cx="1532334" cy="540000"/>
        </a:xfrm>
        <a:prstGeom prst="chevron">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0005" tIns="13335" rIns="13335" bIns="13335" numCol="1" spcCol="1270" anchor="ctr" anchorCtr="0">
          <a:noAutofit/>
        </a:bodyPr>
        <a:lstStyle/>
        <a:p>
          <a:pPr lvl="0" algn="ctr" defTabSz="444500">
            <a:lnSpc>
              <a:spcPct val="90000"/>
            </a:lnSpc>
            <a:spcBef>
              <a:spcPct val="0"/>
            </a:spcBef>
            <a:spcAft>
              <a:spcPct val="35000"/>
            </a:spcAft>
          </a:pPr>
          <a:r>
            <a:rPr lang="de-CH" sz="1000" kern="1200"/>
            <a:t>Qualitätsprüfung druch Institut</a:t>
          </a:r>
        </a:p>
      </dsp:txBody>
      <dsp:txXfrm>
        <a:off x="2905200" y="74038"/>
        <a:ext cx="992334" cy="540000"/>
      </dsp:txXfrm>
    </dsp:sp>
    <dsp:sp modelId="{F4940FDB-7EE9-4B7E-BA94-1BA7DE1F3652}">
      <dsp:nvSpPr>
        <dsp:cNvPr id="0" name=""/>
        <dsp:cNvSpPr/>
      </dsp:nvSpPr>
      <dsp:spPr>
        <a:xfrm>
          <a:off x="2635200" y="681538"/>
          <a:ext cx="1225867" cy="186697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t" anchorCtr="0">
          <a:noAutofit/>
        </a:bodyPr>
        <a:lstStyle/>
        <a:p>
          <a:pPr marL="57150" lvl="1" indent="-57150" algn="l" defTabSz="444500">
            <a:lnSpc>
              <a:spcPct val="90000"/>
            </a:lnSpc>
            <a:spcBef>
              <a:spcPct val="0"/>
            </a:spcBef>
            <a:spcAft>
              <a:spcPct val="15000"/>
            </a:spcAft>
            <a:buChar char="••"/>
          </a:pPr>
          <a:r>
            <a:rPr lang="de-CH" sz="1000" kern="1200"/>
            <a:t>Die Stabilität des Plug-ins wird durch das Institut geprüft</a:t>
          </a:r>
        </a:p>
        <a:p>
          <a:pPr marL="57150" lvl="1" indent="-57150" algn="l" defTabSz="444500">
            <a:lnSpc>
              <a:spcPct val="90000"/>
            </a:lnSpc>
            <a:spcBef>
              <a:spcPct val="0"/>
            </a:spcBef>
            <a:spcAft>
              <a:spcPct val="15000"/>
            </a:spcAft>
            <a:buChar char="••"/>
          </a:pPr>
          <a:r>
            <a:rPr lang="de-CH" sz="1000" kern="1200"/>
            <a:t>Regeln und Massnahmen bei einer Verletzung dieser Regeln werden bekannt gegeben. Studierende unterschreiben eine Erklärung, dass sie alles tun, um diese Regeln einzuhalten</a:t>
          </a:r>
        </a:p>
      </dsp:txBody>
      <dsp:txXfrm>
        <a:off x="2635200" y="681538"/>
        <a:ext cx="1225867" cy="1866972"/>
      </dsp:txXfrm>
    </dsp:sp>
    <dsp:sp modelId="{134F4162-1644-4068-BF1E-6D0EEFAEE9D6}">
      <dsp:nvSpPr>
        <dsp:cNvPr id="0" name=""/>
        <dsp:cNvSpPr/>
      </dsp:nvSpPr>
      <dsp:spPr>
        <a:xfrm>
          <a:off x="3951534" y="74038"/>
          <a:ext cx="1532334" cy="540000"/>
        </a:xfrm>
        <a:prstGeom prst="chevron">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0005" tIns="13335" rIns="13335" bIns="13335" numCol="1" spcCol="1270" anchor="ctr" anchorCtr="0">
          <a:noAutofit/>
        </a:bodyPr>
        <a:lstStyle/>
        <a:p>
          <a:pPr lvl="0" algn="ctr" defTabSz="444500">
            <a:lnSpc>
              <a:spcPct val="90000"/>
            </a:lnSpc>
            <a:spcBef>
              <a:spcPct val="0"/>
            </a:spcBef>
            <a:spcAft>
              <a:spcPct val="35000"/>
            </a:spcAft>
          </a:pPr>
          <a:r>
            <a:rPr lang="de-CH" sz="1000" kern="1200"/>
            <a:t>Deployment des Plug-ins</a:t>
          </a:r>
        </a:p>
      </dsp:txBody>
      <dsp:txXfrm>
        <a:off x="4221534" y="74038"/>
        <a:ext cx="992334" cy="540000"/>
      </dsp:txXfrm>
    </dsp:sp>
    <dsp:sp modelId="{EB64BCDB-DAF0-490B-BEE0-C08181938790}">
      <dsp:nvSpPr>
        <dsp:cNvPr id="0" name=""/>
        <dsp:cNvSpPr/>
      </dsp:nvSpPr>
      <dsp:spPr>
        <a:xfrm>
          <a:off x="3951534" y="681538"/>
          <a:ext cx="1225867" cy="186697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t" anchorCtr="0">
          <a:noAutofit/>
        </a:bodyPr>
        <a:lstStyle/>
        <a:p>
          <a:pPr marL="57150" lvl="1" indent="-57150" algn="l" defTabSz="444500">
            <a:lnSpc>
              <a:spcPct val="90000"/>
            </a:lnSpc>
            <a:spcBef>
              <a:spcPct val="0"/>
            </a:spcBef>
            <a:spcAft>
              <a:spcPct val="15000"/>
            </a:spcAft>
            <a:buChar char="••"/>
          </a:pPr>
          <a:r>
            <a:rPr lang="de-CH" sz="1000" kern="1200"/>
            <a:t>1. Möglichkeit: Das Plug-in wird durch das Institut deployed.</a:t>
          </a:r>
        </a:p>
        <a:p>
          <a:pPr marL="57150" lvl="1" indent="-57150" algn="l" defTabSz="444500">
            <a:lnSpc>
              <a:spcPct val="90000"/>
            </a:lnSpc>
            <a:spcBef>
              <a:spcPct val="0"/>
            </a:spcBef>
            <a:spcAft>
              <a:spcPct val="15000"/>
            </a:spcAft>
            <a:buChar char="••"/>
          </a:pPr>
          <a:r>
            <a:rPr lang="de-CH" sz="1000" kern="1200"/>
            <a:t>2. Möglichkeit: Das Plug-in kann über eine Web-Oberfläche hochgeladen werden und wird automatisch deployed.</a:t>
          </a:r>
        </a:p>
      </dsp:txBody>
      <dsp:txXfrm>
        <a:off x="3951534" y="681538"/>
        <a:ext cx="1225867" cy="1866972"/>
      </dsp:txXfrm>
    </dsp:sp>
  </dsp:spTree>
</dsp:drawing>
</file>

<file path=word/diagrams/layout1.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layout4.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cycle7">
  <dgm:title val=""/>
  <dgm:desc val=""/>
  <dgm:catLst>
    <dgm:cat type="cycle" pri="6000"/>
  </dgm:catLst>
  <dgm:sampData>
    <dgm:dataModel>
      <dgm:ptLst>
        <dgm:pt modelId="0" type="doc"/>
        <dgm:pt modelId="1">
          <dgm:prSet phldr="1"/>
        </dgm:pt>
        <dgm:pt modelId="2">
          <dgm:prSet phldr="1"/>
        </dgm:pt>
        <dgm:pt modelId="3">
          <dgm:prSet phldr="1"/>
        </dgm:pt>
      </dgm:ptLst>
      <dgm:cxnLst>
        <dgm:cxn modelId="6" srcId="0" destId="1" srcOrd="0" destOrd="0"/>
        <dgm:cxn modelId="7" srcId="0" destId="2" srcOrd="1" destOrd="0"/>
        <dgm:cxn modelId="8" srcId="0" destId="3" srcOrd="2"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Name0">
    <dgm:varLst>
      <dgm:dir/>
      <dgm:resizeHandles val="exact"/>
    </dgm:varLst>
    <dgm:choose name="Name1">
      <dgm:if name="Name2" func="var" arg="dir" op="equ" val="norm">
        <dgm:alg type="cycle">
          <dgm:param type="stAng" val="0"/>
          <dgm:param type="spanAng" val="360"/>
        </dgm:alg>
      </dgm:if>
      <dgm:else name="Name3">
        <dgm:alg type="cycle">
          <dgm:param type="stAng" val="0"/>
          <dgm:param type="spanAng" val="-360"/>
        </dgm:alg>
      </dgm:else>
    </dgm:choose>
    <dgm:shape xmlns:r="http://schemas.openxmlformats.org/officeDocument/2006/relationships" r:blip="">
      <dgm:adjLst/>
    </dgm:shape>
    <dgm:presOf/>
    <dgm:constrLst>
      <dgm:constr type="diam" refType="w"/>
      <dgm:constr type="w" for="ch" ptType="node" refType="w"/>
      <dgm:constr type="primFontSz" for="ch" ptType="node" op="equ" val="65"/>
      <dgm:constr type="w" for="ch" forName="sibTrans" refType="w" refFor="ch" refPtType="node" op="equ" fact="0.35"/>
      <dgm:constr type="connDist" for="ch" forName="sibTrans" op="equ"/>
      <dgm:constr type="primFontSz" for="des" forName="connectorText" op="equ" val="55"/>
      <dgm:constr type="primFontSz" for="des" forName="connectorText" refType="primFontSz" refFor="ch" refPtType="node" op="lte" fact="0.8"/>
      <dgm:constr type="sibSp" refType="w" refFor="ch" refPtType="node" op="equ" fact="0.65"/>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5"/>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4">
        <dgm:if name="Name5" axis="par ch" ptType="doc node" func="cnt" op="gt" val="1">
          <dgm:forEach name="sibTransForEach" axis="followSib" ptType="sibTrans" hideLastTrans="0" cnt="1">
            <dgm:layoutNode name="sibTrans">
              <dgm:choose name="Name6">
                <dgm:if name="Name7" axis="par ch" ptType="doc node" func="posEven" op="equ" val="1">
                  <dgm:alg type="conn">
                    <dgm:param type="begPts" val="radial"/>
                    <dgm:param type="endPts" val="radial"/>
                    <dgm:param type="begSty" val="arr"/>
                    <dgm:param type="endSty" val="arr"/>
                  </dgm:alg>
                </dgm:if>
                <dgm:else name="Name8">
                  <dgm:alg type="conn">
                    <dgm:param type="begPts" val="auto"/>
                    <dgm:param type="endPts" val="auto"/>
                    <dgm:param type="begSty" val="arr"/>
                    <dgm:param type="endSty" val="arr"/>
                  </dgm:alg>
                </dgm:else>
              </dgm:choose>
              <dgm:shape xmlns:r="http://schemas.openxmlformats.org/officeDocument/2006/relationships" type="conn" r:blip="">
                <dgm:adjLst/>
              </dgm:shape>
              <dgm:presOf axis="self"/>
              <dgm:constrLst>
                <dgm:constr type="h" refType="w" fact="0.5"/>
                <dgm:constr type="connDist"/>
                <dgm:constr type="begPad" refType="connDist" fact="0.1"/>
                <dgm:constr type="endPad" refType="connDist" fact="0.1"/>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if>
        <dgm:else name="Name9"/>
      </dgm:choose>
    </dgm:forEach>
  </dgm:layoutNode>
</dgm:layoutDef>
</file>

<file path=word/diagrams/layout6.xml><?xml version="1.0" encoding="utf-8"?>
<dgm:layoutDef xmlns:dgm="http://schemas.openxmlformats.org/drawingml/2006/diagram" xmlns:a="http://schemas.openxmlformats.org/drawingml/2006/main" uniqueId="urn:microsoft.com/office/officeart/2005/8/layout/hList7">
  <dgm:title val=""/>
  <dgm:desc val=""/>
  <dgm:catLst>
    <dgm:cat type="list" pri="12000"/>
    <dgm:cat type="process" pri="20000"/>
    <dgm:cat type="relationship" pri="14000"/>
    <dgm:cat type="convert" pri="8000"/>
    <dgm:cat type="picture" pri="25000"/>
    <dgm:cat type="pictureconvert" pri="2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alg type="composite"/>
    <dgm:shape xmlns:r="http://schemas.openxmlformats.org/officeDocument/2006/relationships" r:blip="">
      <dgm:adjLst/>
    </dgm:shape>
    <dgm:presOf/>
    <dgm:constrLst>
      <dgm:constr type="w" for="ch" forName="fgShape" refType="w" fact="0.92"/>
      <dgm:constr type="h" for="ch" forName="fgShape" refType="h" fact="0.15"/>
      <dgm:constr type="b" for="ch" forName="fgShape" refType="h" fact="0.95"/>
      <dgm:constr type="ctrX" for="ch" forName="fgShape" refType="w" fact="0.5"/>
      <dgm:constr type="w" for="ch" forName="linComp" refType="w"/>
      <dgm:constr type="h" for="ch" forName="linComp" refType="h"/>
      <dgm:constr type="ctrX" for="ch" forName="linComp" refType="w" fact="0.5"/>
    </dgm:constrLst>
    <dgm:ruleLst/>
    <dgm:layoutNode name="fgShape" styleLbl="fgShp">
      <dgm:alg type="sp"/>
      <dgm:shape xmlns:r="http://schemas.openxmlformats.org/officeDocument/2006/relationships" type="leftRightArrow" r:blip="" zOrderOff="99999">
        <dgm:adjLst/>
      </dgm:shape>
      <dgm:presOf/>
      <dgm:constrLst/>
      <dgm:ruleLst/>
    </dgm:layoutNode>
    <dgm:layoutNode name="linComp">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forName="compNode" refType="w"/>
        <dgm:constr type="h" for="ch" forName="compNode" refType="h"/>
        <dgm:constr type="w" for="ch" ptType="sibTrans" refType="w" refFor="ch" refForName="compNode" fact="0.03"/>
        <dgm:constr type="primFontSz" for="des" ptType="node" op="equ" val="65"/>
      </dgm:constrLst>
      <dgm:ruleLst/>
      <dgm:forEach name="nodesForEach" axis="ch" ptType="node">
        <dgm:layoutNode name="compNode">
          <dgm:alg type="composite"/>
          <dgm:shape xmlns:r="http://schemas.openxmlformats.org/officeDocument/2006/relationships" r:blip="">
            <dgm:adjLst/>
          </dgm:shape>
          <dgm:presOf/>
          <dgm:constrLst>
            <dgm:constr type="w" for="ch" forName="bkgdShape" refType="w"/>
            <dgm:constr type="h" for="ch" forName="bkgdShape" refType="h"/>
            <dgm:constr type="w" for="ch" forName="nodeTx" refType="w"/>
            <dgm:constr type="h" for="ch" forName="nodeTx" refType="h" fact="0.4"/>
            <dgm:constr type="b" for="ch" forName="nodeTx" refType="h" fact="0.8"/>
            <dgm:constr type="w" for="ch" forName="invisiNode" refType="w" fact="0.01"/>
            <dgm:constr type="h" for="ch" forName="invisiNode" refType="h" fact="0.06"/>
            <dgm:constr type="t" for="ch" forName="invisiNode"/>
            <dgm:constr type="ctrX" for="ch" forName="invisiNode" refType="w" fact="0.5"/>
            <dgm:constr type="h" for="ch" forName="imagNode" refType="h" fact="0.333"/>
            <dgm:constr type="w" for="ch" forName="imagNode" refType="h" refFor="ch" refForName="imagNode"/>
            <dgm:constr type="ctrX" for="ch" forName="imagNode" refType="w" fact="0.5"/>
            <dgm:constr type="t" for="ch" forName="imagNode" refType="h" fact="0.06"/>
            <dgm:constr type="w" for="ch" forName="imagNode" refType="w" op="lte" fact="0.94"/>
          </dgm:constrLst>
          <dgm:ruleLst/>
          <dgm:layoutNode name="bkgdShape">
            <dgm:alg type="sp"/>
            <dgm:shape xmlns:r="http://schemas.openxmlformats.org/officeDocument/2006/relationships" type="roundRect" r:blip="">
              <dgm:adjLst>
                <dgm:adj idx="1" val="0.1"/>
              </dgm:adjLst>
            </dgm:shape>
            <dgm:presOf axis="desOrSelf" ptType="node"/>
            <dgm:constrLst/>
            <dgm:ruleLst/>
          </dgm:layoutNode>
          <dgm:layoutNode name="nodeTx">
            <dgm:varLst>
              <dgm:bulletEnabled val="1"/>
            </dgm:varLst>
            <dgm:alg type="tx">
              <dgm:param type="txAnchorVert" val="mid"/>
              <dgm:param type="txAnchorHorzCh" val="ctr"/>
              <dgm:param type="stBulletLvl" val="2"/>
            </dgm:alg>
            <dgm:shape xmlns:r="http://schemas.openxmlformats.org/officeDocument/2006/relationships" type="rect" r:blip="" hideGeom="1">
              <dgm:adjLst/>
            </dgm:shape>
            <dgm:presOf axis="desOrSelf" ptType="node"/>
            <dgm:constrLst/>
            <dgm:ruleLst>
              <dgm:rule type="primFontSz" val="5" fact="NaN" max="NaN"/>
            </dgm:ruleLst>
          </dgm:layoutNode>
          <dgm:layoutNode name="invisiNode">
            <dgm:alg type="sp"/>
            <dgm:shape xmlns:r="http://schemas.openxmlformats.org/officeDocument/2006/relationships" type="roundRect" r:blip="" hideGeom="1">
              <dgm:adjLst>
                <dgm:adj idx="1" val="0.1"/>
              </dgm:adjLst>
            </dgm:shape>
            <dgm:presOf/>
            <dgm:constrLst/>
            <dgm:ruleLst/>
          </dgm:layoutNode>
          <dgm:layoutNode name="imagNode" styleLbl="fgImgPlace1">
            <dgm:alg type="sp"/>
            <dgm:shape xmlns:r="http://schemas.openxmlformats.org/officeDocument/2006/relationships" type="ellipse" r:blip="" blipPhldr="1">
              <dgm:adjLst/>
            </dgm:shape>
            <dgm:presOf/>
            <dgm:constrLst/>
            <dgm:ruleLst/>
          </dgm:layoutNode>
        </dgm:layoutNode>
        <dgm:forEach name="sibTransForEach" axis="followSib" ptType="sibTrans" cnt="1">
          <dgm:layoutNode name="sibTrans">
            <dgm:alg type="sp"/>
            <dgm:shape xmlns:r="http://schemas.openxmlformats.org/officeDocument/2006/relationships" type="rect" r:blip="" hideGeom="1">
              <dgm:adjLst/>
            </dgm:shape>
            <dgm:presOf axis="self"/>
            <dgm:constrLst/>
            <dgm:ruleLst/>
          </dgm:layoutNode>
        </dgm:forEach>
      </dgm:forEach>
    </dgm:layoutNode>
  </dgm:layoutNode>
</dgm:layoutDef>
</file>

<file path=word/diagrams/layout7.xml><?xml version="1.0" encoding="utf-8"?>
<dgm:layoutDef xmlns:dgm="http://schemas.openxmlformats.org/drawingml/2006/diagram" xmlns:a="http://schemas.openxmlformats.org/drawingml/2006/main" uniqueId="urn:microsoft.com/office/officeart/2005/8/layout/hProcess10">
  <dgm:title val=""/>
  <dgm:desc val=""/>
  <dgm:catLst>
    <dgm:cat type="process" pri="3000"/>
    <dgm:cat type="picture" pri="30000"/>
    <dgm:cat type="pictureconvert" pri="30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forName="composite" refType="w"/>
      <dgm:constr type="w" for="ch" ptType="sibTrans" refType="w" refFor="ch" refForName="composite" op="equ" fact="0.3333"/>
      <dgm:constr type="primFontSz" for="des" forName="txNode" op="equ" val="65"/>
      <dgm:constr type="primFontSz" for="des" forName="connTx" op="equ" val="55"/>
      <dgm:constr type="primFontSz" for="des" forName="connTx" refType="primFontSz" refFor="des" refForName="txNode" op="lte" fact="0.8"/>
    </dgm:constrLst>
    <dgm:ruleLst/>
    <dgm:forEach name="Name4" axis="ch" ptType="node">
      <dgm:layoutNode name="composite">
        <dgm:alg type="composite"/>
        <dgm:shape xmlns:r="http://schemas.openxmlformats.org/officeDocument/2006/relationships" r:blip="">
          <dgm:adjLst/>
        </dgm:shape>
        <dgm:presOf/>
        <dgm:choose name="Name5">
          <dgm:if name="Name6" func="var" arg="dir" op="equ" val="norm">
            <dgm:constrLst>
              <dgm:constr type="l" for="ch" forName="imagSh"/>
              <dgm:constr type="w" for="ch" forName="imagSh" refType="w" fact="0.86"/>
              <dgm:constr type="t" for="ch" forName="imagSh"/>
              <dgm:constr type="h" for="ch" forName="imagSh" refType="w" refFor="ch" refForName="imagSh"/>
              <dgm:constr type="l" for="ch" forName="txNode" refType="w" fact="0.14"/>
              <dgm:constr type="w" for="ch" forName="txNode" refType="w" refFor="ch" refForName="imagSh"/>
              <dgm:constr type="t" for="ch" forName="txNode" refType="h" refFor="ch" refForName="imagSh" fact="0.6"/>
              <dgm:constr type="h" for="ch" forName="txNode" refType="h" refFor="ch" refForName="imagSh"/>
            </dgm:constrLst>
          </dgm:if>
          <dgm:else name="Name7">
            <dgm:constrLst>
              <dgm:constr type="l" for="ch" forName="imagSh" refType="w" fact="0.14"/>
              <dgm:constr type="w" for="ch" forName="imagSh" refType="w" fact="0.86"/>
              <dgm:constr type="t" for="ch" forName="imagSh"/>
              <dgm:constr type="h" for="ch" forName="imagSh" refType="w" refFor="ch" refForName="imagSh"/>
              <dgm:constr type="l" for="ch" forName="txNode"/>
              <dgm:constr type="w" for="ch" forName="txNode" refType="w" refFor="ch" refForName="imagSh"/>
              <dgm:constr type="t" for="ch" forName="txNode" refType="h" refFor="ch" refForName="imagSh" fact="0.6"/>
              <dgm:constr type="h" for="ch" forName="txNode" refType="h" refFor="ch" refForName="imagSh"/>
            </dgm:constrLst>
          </dgm:else>
        </dgm:choose>
        <dgm:ruleLst/>
        <dgm:layoutNode name="imagSh" styleLbl="bgImgPlace1">
          <dgm:alg type="sp"/>
          <dgm:shape xmlns:r="http://schemas.openxmlformats.org/officeDocument/2006/relationships" type="roundRect" r:blip="" blipPhldr="1">
            <dgm:adjLst>
              <dgm:adj idx="1" val="0.1"/>
            </dgm:adjLst>
          </dgm:shape>
          <dgm:presOf/>
          <dgm:constrLst/>
          <dgm:ruleLst/>
        </dgm:layoutNode>
        <dgm:layoutNode name="txNode" styleLbl="node1">
          <dgm:varLst>
            <dgm:bulletEnabled val="1"/>
          </dgm:varLst>
          <dgm:alg type="tx"/>
          <dgm:shape xmlns:r="http://schemas.openxmlformats.org/officeDocument/2006/relationships" type="roundRect" r:blip="">
            <dgm:adjLst>
              <dgm:adj idx="1" val="0.1"/>
            </dgm:adjLst>
          </dgm:shape>
          <dgm:presOf axis="desOrSelf"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forEach name="sibTransForEach" axis="followSib" ptType="sibTrans" cnt="1">
        <dgm:layoutNode name="sibTrans">
          <dgm:alg type="conn">
            <dgm:param type="begPts" val="auto"/>
            <dgm:param type="endPts" val="auto"/>
            <dgm:param type="srcNode" val="imagSh"/>
            <dgm:param type="dstNode" val="imagSh"/>
          </dgm:alg>
          <dgm:shape xmlns:r="http://schemas.openxmlformats.org/officeDocument/2006/relationships" type="conn" r:blip="">
            <dgm:adjLst/>
          </dgm:shape>
          <dgm:presOf axis="self"/>
          <dgm:constrLst>
            <dgm:constr type="h" refType="w" fact="0.62"/>
            <dgm:constr type="connDist"/>
            <dgm:constr type="begPad" refType="connDist" fact="0.35"/>
            <dgm:constr type="endPad" refType="connDist" fact="0.3"/>
          </dgm:constrLst>
          <dgm:ruleLst/>
          <dgm:layoutNode name="connTx">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8.xml><?xml version="1.0" encoding="utf-8"?>
<dgm:layoutDef xmlns:dgm="http://schemas.openxmlformats.org/drawingml/2006/diagram" xmlns:a="http://schemas.openxmlformats.org/drawingml/2006/main" uniqueId="urn:microsoft.com/office/officeart/2005/8/layout/cycle1">
  <dgm:title val=""/>
  <dgm:desc val=""/>
  <dgm:catLst>
    <dgm:cat type="cycle" pri="2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alg type="cycle">
          <dgm:param type="stAng" val="0"/>
          <dgm:param type="spanAng" val="360"/>
        </dgm:alg>
      </dgm:if>
      <dgm:else name="Name2">
        <dgm:alg type="cycle">
          <dgm:param type="stAng" val="0"/>
          <dgm:param type="spanAng" val="-360"/>
        </dgm:alg>
      </dgm:else>
    </dgm:choose>
    <dgm:shape xmlns:r="http://schemas.openxmlformats.org/officeDocument/2006/relationships" r:blip="">
      <dgm:adjLst/>
    </dgm:shape>
    <dgm:presOf/>
    <dgm:choose name="Name3">
      <dgm:if name="Name4" func="var" arg="dir" op="equ" val="norm">
        <dgm:constrLst>
          <dgm:constr type="diam" val="1"/>
          <dgm:constr type="w" for="ch" forName="node" refType="w"/>
          <dgm:constr type="w" for="ch" ptType="sibTrans" refType="w" refFor="ch" refForName="node" fact="0.5"/>
          <dgm:constr type="h" for="ch" ptType="sibTrans" op="equ"/>
          <dgm:constr type="diam" for="ch" ptType="sibTrans" refType="diam" op="equ"/>
          <dgm:constr type="sibSp" refType="w" refFor="ch" refForName="node" fact="0.15"/>
          <dgm:constr type="w" for="ch" forName="dummy" refType="sibSp" fact="2.8"/>
          <dgm:constr type="primFontSz" for="ch" forName="node" op="equ" val="65"/>
        </dgm:constrLst>
      </dgm:if>
      <dgm:else name="Name5">
        <dgm:constrLst>
          <dgm:constr type="diam" val="1"/>
          <dgm:constr type="w" for="ch" forName="node" refType="w"/>
          <dgm:constr type="w" for="ch" ptType="sibTrans" refType="w" refFor="ch" refForName="node" fact="0.5"/>
          <dgm:constr type="h" for="ch" ptType="sibTrans" op="equ"/>
          <dgm:constr type="diam" for="ch" ptType="sibTrans" refType="diam" op="equ" fact="-1"/>
          <dgm:constr type="sibSp" refType="w" refFor="ch" refForName="node" fact="0.15"/>
          <dgm:constr type="w" for="ch" forName="dummy" refType="sibSp" fact="2.8"/>
          <dgm:constr type="primFontSz" for="ch" forName="node" op="equ" val="65"/>
        </dgm:constrLst>
      </dgm:else>
    </dgm:choose>
    <dgm:ruleLst>
      <dgm:rule type="diam" val="INF" fact="NaN" max="NaN"/>
    </dgm:ruleLst>
    <dgm:forEach name="nodesForEach" axis="ch" ptType="node">
      <dgm:choose name="Name6">
        <dgm:if name="Name7" axis="par ch" ptType="doc node" func="cnt" op="gt" val="1">
          <dgm:layoutNode name="dummy">
            <dgm:alg type="sp"/>
            <dgm:shape xmlns:r="http://schemas.openxmlformats.org/officeDocument/2006/relationships" r:blip="">
              <dgm:adjLst/>
            </dgm:shape>
            <dgm:presOf/>
            <dgm:constrLst>
              <dgm:constr type="h" refType="w"/>
            </dgm:constrLst>
            <dgm:ruleLst/>
          </dgm:layoutNode>
        </dgm:if>
        <dgm:else name="Name8"/>
      </dgm:choose>
      <dgm:layoutNode name="node" styleLbl="revTx">
        <dgm:varLst>
          <dgm:bulletEnabled val="1"/>
        </dgm:varLst>
        <dgm:alg type="tx">
          <dgm:param type="txAnchorVertCh" val="mid"/>
        </dgm:alg>
        <dgm:shape xmlns:r="http://schemas.openxmlformats.org/officeDocument/2006/relationships" type="rect" r:blip="">
          <dgm:adjLst/>
        </dgm:shape>
        <dgm:presOf axis="desOrSelf" ptType="node"/>
        <dgm:constrLst>
          <dgm:constr type="h" refType="w"/>
          <dgm:constr type="lMarg" refType="primFontSz" fact="0.1"/>
          <dgm:constr type="rMarg" refType="primFontSz" fact="0.1"/>
          <dgm:constr type="tMarg" refType="primFontSz" fact="0.1"/>
          <dgm:constr type="bMarg" refType="primFontSz" fact="0.1"/>
        </dgm:constrLst>
        <dgm:ruleLst>
          <dgm:rule type="primFontSz" val="5" fact="NaN" max="NaN"/>
        </dgm:ruleLst>
      </dgm:layoutNode>
      <dgm:choose name="Name9">
        <dgm:if name="Name10" axis="par ch" ptType="doc node" func="cnt" op="gt" val="1">
          <dgm:forEach name="Name11" axis="followSib" ptType="sibTrans" hideLastTrans="0" cnt="1">
            <dgm:layoutNode name="sibTrans" styleLbl="node1">
              <dgm:alg type="conn">
                <dgm:param type="connRout" val="curve"/>
                <dgm:param type="begPts" val="radial"/>
                <dgm:param type="endPts" val="radial"/>
              </dgm:alg>
              <dgm:shape xmlns:r="http://schemas.openxmlformats.org/officeDocument/2006/relationships" type="conn" r:blip="">
                <dgm:adjLst/>
              </dgm:shape>
              <dgm:presOf axis="self"/>
              <dgm:constrLst>
                <dgm:constr type="h" refType="w" fact="0.65"/>
                <dgm:constr type="begPad"/>
                <dgm:constr type="endPad"/>
              </dgm:constrLst>
              <dgm:ruleLst/>
            </dgm:layoutNode>
          </dgm:forEach>
        </dgm:if>
        <dgm:else name="Name12"/>
      </dgm:choose>
    </dgm:forEach>
  </dgm:layoutNode>
</dgm:layoutDef>
</file>

<file path=word/diagrams/layout9.xml><?xml version="1.0" encoding="utf-8"?>
<dgm:layoutDef xmlns:dgm="http://schemas.openxmlformats.org/drawingml/2006/diagram" xmlns:a="http://schemas.openxmlformats.org/drawingml/2006/main" uniqueId="urn:microsoft.com/office/officeart/2005/8/layout/chevron1">
  <dgm:title val=""/>
  <dgm:desc val=""/>
  <dgm:catLst>
    <dgm:cat type="process" pri="9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hoose name="Name4">
      <dgm:if name="Name5" axis="des" func="maxDepth" op="gte" val="2">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1.5"/>
          <dgm:constr type="h" for="des" forName="desTx" refType="primFontSz" refFor="des" refForName="parTx" fact="0.5"/>
          <dgm:constr type="w" for="ch" forName="space" op="equ" val="-6"/>
        </dgm:constrLst>
        <dgm:ruleLst>
          <dgm:rule type="w" for="ch" forName="composite" val="0" fact="NaN" max="NaN"/>
          <dgm:rule type="primFontSz" for="des" forName="parTx" val="5" fact="NaN" max="NaN"/>
        </dgm:ruleLst>
        <dgm:forEach name="Name6" axis="ch" ptType="node">
          <dgm:layoutNode name="composite">
            <dgm:alg type="composite"/>
            <dgm:shape xmlns:r="http://schemas.openxmlformats.org/officeDocument/2006/relationships" r:blip="">
              <dgm:adjLst/>
            </dgm:shape>
            <dgm:presOf/>
            <dgm:choose name="Name7">
              <dgm:if name="Name8" func="var" arg="dir" op="equ" val="norm">
                <dgm:constrLst>
                  <dgm:constr type="l" for="ch" forName="parTx"/>
                  <dgm:constr type="w" for="ch" forName="parTx" refType="w"/>
                  <dgm:constr type="t" for="ch" forName="parTx"/>
                  <dgm:constr type="l" for="ch" forName="desTx"/>
                  <dgm:constr type="w" for="ch" forName="desTx" refType="w" refFor="ch" refForName="parTx" fact="0.8"/>
                  <dgm:constr type="t" for="ch" forName="desTx" refType="h" refFor="ch" refForName="parTx" fact="1.125"/>
                </dgm:constrLst>
              </dgm:if>
              <dgm:else name="Name9">
                <dgm:constrLst>
                  <dgm:constr type="l" for="ch" forName="parTx"/>
                  <dgm:constr type="w" for="ch" forName="parTx" refType="w"/>
                  <dgm:constr type="t" for="ch" forName="parTx"/>
                  <dgm:constr type="l" for="ch" forName="desTx" refType="w" fact="0.2"/>
                  <dgm:constr type="w" for="ch" forName="desTx" refType="w" refFor="ch" refForName="parTx" fact="0.8"/>
                  <dgm:constr type="t" for="ch" forName="desTx" refType="h" refFor="ch" refForName="parTx" fact="1.125"/>
                </dgm:constrLst>
              </dgm:else>
            </dgm:choose>
            <dgm:ruleLst>
              <dgm:rule type="h" val="INF" fact="NaN" max="NaN"/>
            </dgm:ruleLst>
            <dgm:layoutNode name="parTx">
              <dgm:varLst>
                <dgm:chMax val="0"/>
                <dgm:chPref val="0"/>
                <dgm:bulletEnabled val="1"/>
              </dgm:varLst>
              <dgm:alg type="tx"/>
              <dgm:choose name="Name10">
                <dgm:if name="Name11" func="var" arg="dir" op="equ" val="norm">
                  <dgm:shape xmlns:r="http://schemas.openxmlformats.org/officeDocument/2006/relationships" type="chevron" r:blip="">
                    <dgm:adjLst/>
                  </dgm:shape>
                </dgm:if>
                <dgm:else name="Name12">
                  <dgm:shape xmlns:r="http://schemas.openxmlformats.org/officeDocument/2006/relationships" rot="180" type="chevron" r:blip="">
                    <dgm:adjLst/>
                  </dgm:shape>
                </dgm:else>
              </dgm:choose>
              <dgm:presOf axis="self" ptType="node"/>
              <dgm:choose name="Name13">
                <dgm:if name="Name14" func="var" arg="dir" op="equ" val="norm">
                  <dgm:constrLst>
                    <dgm:constr type="h" refType="w" op="lte" fact="0.4"/>
                    <dgm:constr type="h"/>
                    <dgm:constr type="tMarg" refType="primFontSz" fact="0.105"/>
                    <dgm:constr type="bMarg" refType="primFontSz" fact="0.105"/>
                    <dgm:constr type="lMarg" refType="primFontSz" fact="0.315"/>
                    <dgm:constr type="rMarg" refType="primFontSz" fact="0.105"/>
                  </dgm:constrLst>
                </dgm:if>
                <dgm:else name="Name15">
                  <dgm:constrLst>
                    <dgm:constr type="h" refType="w" op="lte" fact="0.4"/>
                    <dgm:constr type="h"/>
                    <dgm:constr type="tMarg" refType="primFontSz" fact="0.105"/>
                    <dgm:constr type="bMarg" refType="primFontSz" fact="0.105"/>
                    <dgm:constr type="lMarg" refType="primFontSz" fact="0.105"/>
                    <dgm:constr type="rMarg" refType="primFontSz" fact="0.315"/>
                  </dgm:constrLst>
                </dgm:else>
              </dgm:choose>
              <dgm:ruleLst>
                <dgm:rule type="h" val="INF" fact="NaN" max="NaN"/>
              </dgm:ruleLst>
            </dgm:layoutNode>
            <dgm:layoutNode name="desTx" styleLbl="revTx">
              <dgm:varLst>
                <dgm:bulletEnabled val="1"/>
              </dgm:varLst>
              <dgm:alg type="tx">
                <dgm:param type="stBulletLvl" val="1"/>
              </dgm:alg>
              <dgm:choose name="Name16">
                <dgm:if name="Name17" axis="ch" ptType="node" func="cnt" op="gte" val="1">
                  <dgm:shape xmlns:r="http://schemas.openxmlformats.org/officeDocument/2006/relationships" type="rect" r:blip="">
                    <dgm:adjLst/>
                  </dgm:shape>
                </dgm:if>
                <dgm:else name="Name18">
                  <dgm:shape xmlns:r="http://schemas.openxmlformats.org/officeDocument/2006/relationships" type="rect" r:blip="" hideGeom="1">
                    <dgm:adjLst/>
                  </dgm:shape>
                </dgm:else>
              </dgm:choose>
              <dgm:presOf axis="des" ptType="node"/>
              <dgm:constrLst>
                <dgm:constr type="secFontSz" val="65"/>
                <dgm:constr type="primFontSz" refType="secFontSz"/>
                <dgm:constr type="h"/>
                <dgm:constr type="tMarg"/>
                <dgm:constr type="bMarg"/>
                <dgm:constr type="rMarg"/>
                <dgm:constr type="lMarg"/>
              </dgm:constrLst>
              <dgm:ruleLst>
                <dgm:rule type="h" val="INF" fact="NaN" max="NaN"/>
              </dgm:ruleLst>
            </dgm:layoutNode>
          </dgm:layoutNode>
          <dgm:forEach name="Name19" axis="followSib" ptType="sibTrans" cnt="1">
            <dgm:layoutNode name="space">
              <dgm:alg type="sp"/>
              <dgm:shape xmlns:r="http://schemas.openxmlformats.org/officeDocument/2006/relationships" r:blip="">
                <dgm:adjLst/>
              </dgm:shape>
              <dgm:presOf/>
              <dgm:constrLst/>
              <dgm:ruleLst/>
            </dgm:layoutNode>
          </dgm:forEach>
        </dgm:forEach>
      </dgm:if>
      <dgm:else name="Name20">
        <dgm:constrLst>
          <dgm:constr type="w" for="ch" forName="parTxOnly" refType="w"/>
          <dgm:constr type="h" for="des" forName="parTxOnly" op="equ"/>
          <dgm:constr type="primFontSz" for="des" forName="parTxOnly" op="equ" val="65"/>
          <dgm:constr type="w" for="ch" forName="parTxOnlySpace" refType="w" refFor="ch" refForName="parTxOnly" fact="-0.1"/>
        </dgm:constrLst>
        <dgm:ruleLst/>
        <dgm:forEach name="Name21" axis="ch" ptType="node">
          <dgm:layoutNode name="parTxOnly">
            <dgm:varLst>
              <dgm:chMax val="0"/>
              <dgm:chPref val="0"/>
              <dgm:bulletEnabled val="1"/>
            </dgm:varLst>
            <dgm:alg type="tx"/>
            <dgm:choose name="Name22">
              <dgm:if name="Name23" func="var" arg="dir" op="equ" val="norm">
                <dgm:shape xmlns:r="http://schemas.openxmlformats.org/officeDocument/2006/relationships" type="chevron" r:blip="">
                  <dgm:adjLst/>
                </dgm:shape>
              </dgm:if>
              <dgm:else name="Name24">
                <dgm:shape xmlns:r="http://schemas.openxmlformats.org/officeDocument/2006/relationships" rot="180" type="chevron" r:blip="">
                  <dgm:adjLst/>
                </dgm:shape>
              </dgm:else>
            </dgm:choose>
            <dgm:presOf axis="self" ptType="node"/>
            <dgm:choose name="Name25">
              <dgm:if name="Name26" func="var" arg="dir" op="equ" val="norm">
                <dgm:constrLst>
                  <dgm:constr type="h" refType="w" op="equ" fact="0.4"/>
                  <dgm:constr type="tMarg" refType="primFontSz" fact="0.105"/>
                  <dgm:constr type="bMarg" refType="primFontSz" fact="0.105"/>
                  <dgm:constr type="lMarg" refType="primFontSz" fact="0.315"/>
                  <dgm:constr type="rMarg" refType="primFontSz" fact="0.105"/>
                </dgm:constrLst>
              </dgm:if>
              <dgm:else name="Name27">
                <dgm:constrLst>
                  <dgm:constr type="h" refType="w" op="equ" fact="0.4"/>
                  <dgm:constr type="tMarg" refType="primFontSz" fact="0.105"/>
                  <dgm:constr type="bMarg" refType="primFontSz" fact="0.105"/>
                  <dgm:constr type="lMarg" refType="primFontSz" fact="0.105"/>
                  <dgm:constr type="rMarg" refType="primFontSz" fact="0.315"/>
                </dgm:constrLst>
              </dgm:else>
            </dgm:choose>
            <dgm:ruleLst>
              <dgm:rule type="primFontSz" val="5" fact="NaN" max="NaN"/>
            </dgm:ruleLst>
          </dgm:layoutNode>
          <dgm:forEach name="Name28" axis="followSib" ptType="sibTrans" cnt="1">
            <dgm:layoutNode name="parTxOnlySpace">
              <dgm:alg type="sp"/>
              <dgm:shape xmlns:r="http://schemas.openxmlformats.org/officeDocument/2006/relationships" r:blip="">
                <dgm:adjLst/>
              </dgm:shape>
              <dgm:presOf/>
              <dgm:constrLst/>
              <dgm:ruleLst/>
            </dgm:layoutNode>
          </dgm:forEach>
        </dgm:forEach>
      </dgm:else>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rawings/drawing1.xml><?xml version="1.0" encoding="utf-8"?>
<c:userShapes xmlns:c="http://schemas.openxmlformats.org/drawingml/2006/chart">
  <cdr:relSizeAnchor xmlns:cdr="http://schemas.openxmlformats.org/drawingml/2006/chartDrawing">
    <cdr:from>
      <cdr:x>0.10243</cdr:x>
      <cdr:y>0.01488</cdr:y>
    </cdr:from>
    <cdr:to>
      <cdr:x>0.71528</cdr:x>
      <cdr:y>0.14881</cdr:y>
    </cdr:to>
    <cdr:sp macro="" textlink="">
      <cdr:nvSpPr>
        <cdr:cNvPr id="2" name="Rectangle 1"/>
        <cdr:cNvSpPr/>
      </cdr:nvSpPr>
      <cdr:spPr>
        <a:xfrm xmlns:a="http://schemas.openxmlformats.org/drawingml/2006/main">
          <a:off x="561975" y="47626"/>
          <a:ext cx="3362325" cy="428624"/>
        </a:xfrm>
        <a:prstGeom xmlns:a="http://schemas.openxmlformats.org/drawingml/2006/main" prst="rect">
          <a:avLst/>
        </a:prstGeom>
        <a:solidFill xmlns:a="http://schemas.openxmlformats.org/drawingml/2006/main">
          <a:schemeClr val="bg1"/>
        </a:solidFill>
        <a:ln xmlns:a="http://schemas.openxmlformats.org/drawingml/2006/main">
          <a:noFill/>
        </a:ln>
      </cdr:spPr>
      <cdr:style>
        <a:lnRef xmlns:a="http://schemas.openxmlformats.org/drawingml/2006/main" idx="2">
          <a:schemeClr val="accent1">
            <a:shade val="50000"/>
          </a:schemeClr>
        </a:lnRef>
        <a:fillRef xmlns:a="http://schemas.openxmlformats.org/drawingml/2006/main" idx="1">
          <a:schemeClr val="accent1"/>
        </a:fillRef>
        <a:effectRef xmlns:a="http://schemas.openxmlformats.org/drawingml/2006/main" idx="0">
          <a:schemeClr val="accent1"/>
        </a:effectRef>
        <a:fontRef xmlns:a="http://schemas.openxmlformats.org/drawingml/2006/main" idx="minor">
          <a:schemeClr val="lt1"/>
        </a:fontRef>
      </cdr:style>
      <cdr:txBody>
        <a:bodyPr xmlns:a="http://schemas.openxmlformats.org/drawingml/2006/main" vertOverflow="clip"/>
        <a:lstStyle xmlns:a="http://schemas.openxmlformats.org/drawingml/2006/main"/>
        <a:p xmlns:a="http://schemas.openxmlformats.org/drawingml/2006/main">
          <a:endParaRPr lang="de-DE"/>
        </a:p>
      </cdr:txBody>
    </cdr:sp>
  </cdr:relSizeAnchor>
</c:userShape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612C8E8-DE38-470E-B220-33B6F9FC9F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hauptdokument.dotx</Template>
  <TotalTime>0</TotalTime>
  <Pages>243</Pages>
  <Words>66876</Words>
  <Characters>421321</Characters>
  <Application>Microsoft Office Word</Application>
  <DocSecurity>0</DocSecurity>
  <Lines>3511</Lines>
  <Paragraphs>974</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HSR Videowall</vt:lpstr>
      <vt:lpstr>Dokumenttitel</vt:lpstr>
    </vt:vector>
  </TitlesOfParts>
  <Company>Bachelorarbeit</Company>
  <LinksUpToDate>false</LinksUpToDate>
  <CharactersWithSpaces>487223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HSR Videowall</dc:title>
  <dc:creator>HSR</dc:creator>
  <cp:lastModifiedBy>HSR</cp:lastModifiedBy>
  <cp:revision>81</cp:revision>
  <cp:lastPrinted>2012-06-14T19:01:00Z</cp:lastPrinted>
  <dcterms:created xsi:type="dcterms:W3CDTF">2012-06-14T14:55:00Z</dcterms:created>
  <dcterms:modified xsi:type="dcterms:W3CDTF">2012-06-14T19:09:00Z</dcterms:modified>
</cp:coreProperties>
</file>